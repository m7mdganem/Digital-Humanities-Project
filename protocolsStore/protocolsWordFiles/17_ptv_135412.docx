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6A9" w14:textId="77777777" w:rsidR="003F5074" w:rsidRPr="003F5074" w:rsidRDefault="003F5074" w:rsidP="003F5074">
      <w:pPr>
        <w:pStyle w:val="Heading5"/>
        <w:rPr>
          <w:b/>
          <w:bCs/>
          <w:sz w:val="24"/>
          <w:rtl/>
        </w:rPr>
      </w:pPr>
      <w:r w:rsidRPr="003F5074">
        <w:rPr>
          <w:b/>
          <w:bCs/>
          <w:sz w:val="24"/>
          <w:rtl/>
        </w:rPr>
        <w:t xml:space="preserve">הכנסת </w:t>
      </w:r>
      <w:r w:rsidRPr="003F5074">
        <w:rPr>
          <w:rFonts w:hint="cs"/>
          <w:b/>
          <w:bCs/>
          <w:sz w:val="24"/>
          <w:rtl/>
        </w:rPr>
        <w:t>השבע-עשרה</w:t>
      </w:r>
      <w:r w:rsidRPr="003F5074">
        <w:rPr>
          <w:b/>
          <w:bCs/>
          <w:sz w:val="24"/>
          <w:rtl/>
        </w:rPr>
        <w:tab/>
      </w:r>
      <w:r w:rsidRPr="003F5074">
        <w:rPr>
          <w:b/>
          <w:bCs/>
          <w:sz w:val="24"/>
          <w:rtl/>
        </w:rPr>
        <w:tab/>
      </w:r>
      <w:r w:rsidRPr="003F5074">
        <w:rPr>
          <w:b/>
          <w:bCs/>
          <w:sz w:val="24"/>
          <w:rtl/>
        </w:rPr>
        <w:tab/>
      </w:r>
      <w:r w:rsidRPr="003F5074">
        <w:rPr>
          <w:b/>
          <w:bCs/>
          <w:sz w:val="24"/>
          <w:rtl/>
        </w:rPr>
        <w:tab/>
      </w:r>
      <w:r w:rsidRPr="003F5074">
        <w:rPr>
          <w:b/>
          <w:bCs/>
          <w:sz w:val="24"/>
          <w:rtl/>
        </w:rPr>
        <w:tab/>
      </w:r>
      <w:r w:rsidRPr="003F5074">
        <w:rPr>
          <w:b/>
          <w:bCs/>
          <w:sz w:val="24"/>
          <w:rtl/>
        </w:rPr>
        <w:tab/>
        <w:t>נוסח לא מתוקן</w:t>
      </w:r>
    </w:p>
    <w:p w14:paraId="667AD7E6" w14:textId="77777777" w:rsidR="003F5074" w:rsidRPr="003F5074" w:rsidRDefault="003F5074" w:rsidP="003F5074">
      <w:pPr>
        <w:bidi/>
        <w:jc w:val="both"/>
        <w:rPr>
          <w:rFonts w:cs="David" w:hint="cs"/>
          <w:b/>
          <w:bCs/>
          <w:rtl/>
        </w:rPr>
      </w:pPr>
      <w:r w:rsidRPr="003F5074">
        <w:rPr>
          <w:rFonts w:cs="David"/>
          <w:b/>
          <w:bCs/>
          <w:rtl/>
        </w:rPr>
        <w:t xml:space="preserve">מושב </w:t>
      </w:r>
      <w:r w:rsidRPr="003F5074">
        <w:rPr>
          <w:rFonts w:cs="David" w:hint="cs"/>
          <w:b/>
          <w:bCs/>
          <w:rtl/>
        </w:rPr>
        <w:t>שלישי</w:t>
      </w:r>
    </w:p>
    <w:p w14:paraId="11B98FD7" w14:textId="77777777" w:rsidR="003F5074" w:rsidRPr="003F5074" w:rsidRDefault="003F5074" w:rsidP="003F5074">
      <w:pPr>
        <w:bidi/>
        <w:jc w:val="both"/>
        <w:rPr>
          <w:rFonts w:cs="David"/>
          <w:b/>
          <w:bCs/>
          <w:rtl/>
        </w:rPr>
      </w:pPr>
    </w:p>
    <w:p w14:paraId="16CFD332" w14:textId="77777777" w:rsidR="003F5074" w:rsidRPr="003F5074" w:rsidRDefault="003F5074" w:rsidP="003F5074">
      <w:pPr>
        <w:bidi/>
        <w:jc w:val="both"/>
        <w:rPr>
          <w:rFonts w:cs="David"/>
          <w:b/>
          <w:bCs/>
          <w:rtl/>
        </w:rPr>
      </w:pPr>
    </w:p>
    <w:p w14:paraId="3DE5DF75" w14:textId="77777777" w:rsidR="003F5074" w:rsidRPr="003F5074" w:rsidRDefault="003F5074" w:rsidP="003F5074">
      <w:pPr>
        <w:bidi/>
        <w:jc w:val="both"/>
        <w:rPr>
          <w:rFonts w:cs="David"/>
          <w:b/>
          <w:bCs/>
          <w:rtl/>
        </w:rPr>
      </w:pPr>
    </w:p>
    <w:p w14:paraId="36BA717B" w14:textId="77777777" w:rsidR="003F5074" w:rsidRPr="003F5074" w:rsidRDefault="003F5074" w:rsidP="003F5074">
      <w:pPr>
        <w:bidi/>
        <w:jc w:val="both"/>
        <w:rPr>
          <w:rFonts w:cs="David"/>
          <w:b/>
          <w:bCs/>
          <w:rtl/>
        </w:rPr>
      </w:pPr>
    </w:p>
    <w:p w14:paraId="29A05DB1" w14:textId="77777777" w:rsidR="003F5074" w:rsidRPr="003F5074" w:rsidRDefault="003F5074" w:rsidP="003F5074">
      <w:pPr>
        <w:bidi/>
        <w:jc w:val="center"/>
        <w:rPr>
          <w:rFonts w:cs="David" w:hint="cs"/>
          <w:b/>
          <w:bCs/>
          <w:rtl/>
        </w:rPr>
      </w:pPr>
      <w:r w:rsidRPr="003F5074">
        <w:rPr>
          <w:rFonts w:cs="David"/>
          <w:b/>
          <w:bCs/>
          <w:rtl/>
        </w:rPr>
        <w:t>פרוטוקול מס'</w:t>
      </w:r>
      <w:r w:rsidRPr="003F5074">
        <w:rPr>
          <w:rFonts w:cs="David" w:hint="cs"/>
          <w:b/>
          <w:bCs/>
          <w:rtl/>
        </w:rPr>
        <w:t xml:space="preserve"> 2</w:t>
      </w:r>
    </w:p>
    <w:p w14:paraId="08371942" w14:textId="77777777" w:rsidR="003F5074" w:rsidRPr="003F5074" w:rsidRDefault="003F5074" w:rsidP="003F5074">
      <w:pPr>
        <w:bidi/>
        <w:jc w:val="center"/>
        <w:rPr>
          <w:rFonts w:cs="David" w:hint="cs"/>
          <w:b/>
          <w:bCs/>
          <w:rtl/>
        </w:rPr>
      </w:pPr>
      <w:r w:rsidRPr="003F5074">
        <w:rPr>
          <w:rFonts w:cs="David" w:hint="cs"/>
          <w:b/>
          <w:bCs/>
          <w:rtl/>
        </w:rPr>
        <w:t>מישיבת הוועדה המשותפת לוועדת הכנסת וועדת החוקה חוק ומשפט</w:t>
      </w:r>
    </w:p>
    <w:p w14:paraId="44D0B72B" w14:textId="77777777" w:rsidR="003F5074" w:rsidRPr="003F5074" w:rsidRDefault="003F5074" w:rsidP="003F5074">
      <w:pPr>
        <w:bidi/>
        <w:jc w:val="center"/>
        <w:rPr>
          <w:rFonts w:cs="David" w:hint="cs"/>
          <w:b/>
          <w:bCs/>
          <w:u w:val="single"/>
          <w:rtl/>
        </w:rPr>
      </w:pPr>
      <w:r w:rsidRPr="003F5074">
        <w:rPr>
          <w:rFonts w:cs="David" w:hint="cs"/>
          <w:b/>
          <w:bCs/>
          <w:u w:val="single"/>
          <w:rtl/>
        </w:rPr>
        <w:t xml:space="preserve">יום רביעי, ט"ז בשבט </w:t>
      </w:r>
      <w:proofErr w:type="spellStart"/>
      <w:r w:rsidRPr="003F5074">
        <w:rPr>
          <w:rFonts w:cs="David" w:hint="cs"/>
          <w:b/>
          <w:bCs/>
          <w:u w:val="single"/>
          <w:rtl/>
        </w:rPr>
        <w:t>התשס"ח</w:t>
      </w:r>
      <w:proofErr w:type="spellEnd"/>
      <w:r w:rsidRPr="003F5074">
        <w:rPr>
          <w:rFonts w:cs="David" w:hint="cs"/>
          <w:b/>
          <w:bCs/>
          <w:u w:val="single"/>
          <w:rtl/>
        </w:rPr>
        <w:t xml:space="preserve"> (23 בינואר 2008), שעה 09:00</w:t>
      </w:r>
    </w:p>
    <w:p w14:paraId="160FBD52" w14:textId="77777777" w:rsidR="003F5074" w:rsidRPr="003F5074" w:rsidRDefault="003F5074" w:rsidP="003F5074">
      <w:pPr>
        <w:bidi/>
        <w:jc w:val="both"/>
        <w:rPr>
          <w:rFonts w:cs="David"/>
          <w:b/>
          <w:bCs/>
          <w:rtl/>
        </w:rPr>
      </w:pPr>
    </w:p>
    <w:p w14:paraId="74DEBE50" w14:textId="77777777" w:rsidR="003F5074" w:rsidRPr="003F5074" w:rsidRDefault="003F5074" w:rsidP="003F5074">
      <w:pPr>
        <w:bidi/>
        <w:jc w:val="both"/>
        <w:rPr>
          <w:rFonts w:cs="David"/>
          <w:b/>
          <w:bCs/>
          <w:rtl/>
        </w:rPr>
      </w:pPr>
    </w:p>
    <w:p w14:paraId="203806DD" w14:textId="77777777" w:rsidR="003F5074" w:rsidRPr="003F5074" w:rsidRDefault="003F5074" w:rsidP="003F5074">
      <w:pPr>
        <w:tabs>
          <w:tab w:val="left" w:pos="1221"/>
        </w:tabs>
        <w:bidi/>
        <w:jc w:val="both"/>
        <w:rPr>
          <w:rFonts w:cs="David" w:hint="cs"/>
          <w:b/>
          <w:bCs/>
          <w:u w:val="single"/>
          <w:rtl/>
        </w:rPr>
      </w:pPr>
    </w:p>
    <w:p w14:paraId="206C133F" w14:textId="77777777" w:rsidR="003F5074" w:rsidRPr="003F5074" w:rsidRDefault="003F5074" w:rsidP="003F5074">
      <w:pPr>
        <w:tabs>
          <w:tab w:val="left" w:pos="1221"/>
        </w:tabs>
        <w:bidi/>
        <w:ind w:left="1221" w:hanging="1221"/>
        <w:jc w:val="both"/>
        <w:rPr>
          <w:rFonts w:cs="David" w:hint="cs"/>
          <w:b/>
          <w:bCs/>
          <w:rtl/>
        </w:rPr>
      </w:pPr>
      <w:r w:rsidRPr="003F5074">
        <w:rPr>
          <w:rFonts w:cs="David"/>
          <w:b/>
          <w:bCs/>
          <w:u w:val="single"/>
          <w:rtl/>
        </w:rPr>
        <w:t>סדר היום</w:t>
      </w:r>
      <w:r w:rsidRPr="003F5074">
        <w:rPr>
          <w:rFonts w:cs="David"/>
          <w:rtl/>
        </w:rPr>
        <w:t>:</w:t>
      </w:r>
      <w:r w:rsidRPr="003F5074">
        <w:rPr>
          <w:rFonts w:cs="David" w:hint="cs"/>
          <w:rtl/>
        </w:rPr>
        <w:tab/>
        <w:t xml:space="preserve">הצעת חוק סדרי השלטון והמשפט (ביטול החלת המשפט, השיפוט והמינהל) (תיקון </w:t>
      </w:r>
      <w:r w:rsidRPr="003F5074">
        <w:rPr>
          <w:rFonts w:cs="David"/>
          <w:rtl/>
        </w:rPr>
        <w:t>–</w:t>
      </w:r>
      <w:r w:rsidRPr="003F5074">
        <w:rPr>
          <w:rFonts w:cs="David" w:hint="cs"/>
          <w:rtl/>
        </w:rPr>
        <w:t xml:space="preserve"> התקנת תקנות), </w:t>
      </w:r>
      <w:proofErr w:type="spellStart"/>
      <w:r w:rsidRPr="003F5074">
        <w:rPr>
          <w:rFonts w:cs="David" w:hint="cs"/>
          <w:rtl/>
        </w:rPr>
        <w:t>התשס"ז</w:t>
      </w:r>
      <w:proofErr w:type="spellEnd"/>
      <w:r w:rsidRPr="003F5074">
        <w:rPr>
          <w:rFonts w:cs="David" w:hint="cs"/>
          <w:rtl/>
        </w:rPr>
        <w:t>-2007</w:t>
      </w:r>
    </w:p>
    <w:p w14:paraId="6D2B0BE2" w14:textId="77777777" w:rsidR="003F5074" w:rsidRPr="003F5074" w:rsidRDefault="003F5074" w:rsidP="003F5074">
      <w:pPr>
        <w:bidi/>
        <w:jc w:val="both"/>
        <w:rPr>
          <w:rFonts w:cs="David" w:hint="cs"/>
          <w:b/>
          <w:bCs/>
          <w:rtl/>
        </w:rPr>
      </w:pPr>
    </w:p>
    <w:p w14:paraId="2773DF8E" w14:textId="77777777" w:rsidR="003F5074" w:rsidRPr="003F5074" w:rsidRDefault="003F5074" w:rsidP="003F5074">
      <w:pPr>
        <w:bidi/>
        <w:jc w:val="both"/>
        <w:rPr>
          <w:rFonts w:cs="David" w:hint="cs"/>
          <w:rtl/>
        </w:rPr>
      </w:pPr>
    </w:p>
    <w:p w14:paraId="23540734" w14:textId="77777777" w:rsidR="003F5074" w:rsidRPr="003F5074" w:rsidRDefault="003F5074" w:rsidP="003F5074">
      <w:pPr>
        <w:bidi/>
        <w:jc w:val="both"/>
        <w:rPr>
          <w:rFonts w:cs="David"/>
          <w:rtl/>
        </w:rPr>
      </w:pPr>
    </w:p>
    <w:p w14:paraId="69A52DB4" w14:textId="77777777" w:rsidR="003F5074" w:rsidRPr="003F5074" w:rsidRDefault="003F5074" w:rsidP="003F5074">
      <w:pPr>
        <w:bidi/>
        <w:jc w:val="both"/>
        <w:rPr>
          <w:rFonts w:cs="David"/>
          <w:b/>
          <w:bCs/>
          <w:u w:val="single"/>
          <w:rtl/>
        </w:rPr>
      </w:pPr>
      <w:r w:rsidRPr="003F5074">
        <w:rPr>
          <w:rFonts w:cs="David"/>
          <w:b/>
          <w:bCs/>
          <w:u w:val="single"/>
          <w:rtl/>
        </w:rPr>
        <w:t>נכחו</w:t>
      </w:r>
      <w:r w:rsidRPr="003F5074">
        <w:rPr>
          <w:rFonts w:cs="David"/>
          <w:rtl/>
        </w:rPr>
        <w:t>:</w:t>
      </w:r>
    </w:p>
    <w:p w14:paraId="00D74E1A" w14:textId="77777777" w:rsidR="003F5074" w:rsidRPr="003F5074" w:rsidRDefault="003F5074" w:rsidP="003F5074">
      <w:pPr>
        <w:bidi/>
        <w:jc w:val="both"/>
        <w:rPr>
          <w:rFonts w:cs="David"/>
          <w:rtl/>
        </w:rPr>
      </w:pPr>
    </w:p>
    <w:p w14:paraId="5EDBEAA6" w14:textId="77777777" w:rsidR="003F5074" w:rsidRPr="003F5074" w:rsidRDefault="003F5074" w:rsidP="003F5074">
      <w:pPr>
        <w:tabs>
          <w:tab w:val="left" w:pos="1788"/>
        </w:tabs>
        <w:bidi/>
        <w:jc w:val="both"/>
        <w:rPr>
          <w:rFonts w:cs="David"/>
          <w:rtl/>
        </w:rPr>
      </w:pPr>
      <w:r w:rsidRPr="003F5074">
        <w:rPr>
          <w:rFonts w:cs="David"/>
          <w:b/>
          <w:bCs/>
          <w:u w:val="single"/>
          <w:rtl/>
        </w:rPr>
        <w:t>חברי הוועדה</w:t>
      </w:r>
      <w:r w:rsidRPr="003F5074">
        <w:rPr>
          <w:rFonts w:cs="David"/>
          <w:rtl/>
        </w:rPr>
        <w:t>:</w:t>
      </w:r>
    </w:p>
    <w:p w14:paraId="35C5CCC8" w14:textId="77777777" w:rsidR="003F5074" w:rsidRPr="003F5074" w:rsidRDefault="003F5074" w:rsidP="003F5074">
      <w:pPr>
        <w:bidi/>
        <w:jc w:val="both"/>
        <w:rPr>
          <w:rFonts w:cs="David" w:hint="cs"/>
          <w:rtl/>
        </w:rPr>
      </w:pPr>
      <w:r w:rsidRPr="003F5074">
        <w:rPr>
          <w:rFonts w:cs="David" w:hint="cs"/>
          <w:rtl/>
        </w:rPr>
        <w:t>דוד טל  -  היו"ר</w:t>
      </w:r>
    </w:p>
    <w:p w14:paraId="004DD7DF" w14:textId="77777777" w:rsidR="003F5074" w:rsidRPr="003F5074" w:rsidRDefault="003F5074" w:rsidP="003F5074">
      <w:pPr>
        <w:bidi/>
        <w:jc w:val="both"/>
        <w:rPr>
          <w:rFonts w:cs="David" w:hint="cs"/>
          <w:rtl/>
        </w:rPr>
      </w:pPr>
      <w:r w:rsidRPr="003F5074">
        <w:rPr>
          <w:rFonts w:cs="David" w:hint="cs"/>
          <w:rtl/>
        </w:rPr>
        <w:t>מנחם בן-ששון</w:t>
      </w:r>
    </w:p>
    <w:p w14:paraId="455F36DD" w14:textId="77777777" w:rsidR="003F5074" w:rsidRPr="003F5074" w:rsidRDefault="003F5074" w:rsidP="003F5074">
      <w:pPr>
        <w:bidi/>
        <w:jc w:val="both"/>
        <w:rPr>
          <w:rFonts w:cs="David" w:hint="cs"/>
          <w:rtl/>
        </w:rPr>
      </w:pPr>
      <w:r w:rsidRPr="003F5074">
        <w:rPr>
          <w:rFonts w:cs="David" w:hint="cs"/>
          <w:rtl/>
        </w:rPr>
        <w:t>קולט אביטל</w:t>
      </w:r>
    </w:p>
    <w:p w14:paraId="70C8A69B" w14:textId="77777777" w:rsidR="003F5074" w:rsidRPr="003F5074" w:rsidRDefault="003F5074" w:rsidP="003F5074">
      <w:pPr>
        <w:bidi/>
        <w:jc w:val="both"/>
        <w:rPr>
          <w:rFonts w:cs="David" w:hint="cs"/>
          <w:rtl/>
        </w:rPr>
      </w:pPr>
      <w:r w:rsidRPr="003F5074">
        <w:rPr>
          <w:rFonts w:cs="David" w:hint="cs"/>
          <w:rtl/>
        </w:rPr>
        <w:t xml:space="preserve">זהבה </w:t>
      </w:r>
      <w:proofErr w:type="spellStart"/>
      <w:r w:rsidRPr="003F5074">
        <w:rPr>
          <w:rFonts w:cs="David" w:hint="cs"/>
          <w:rtl/>
        </w:rPr>
        <w:t>גלאון</w:t>
      </w:r>
      <w:proofErr w:type="spellEnd"/>
    </w:p>
    <w:p w14:paraId="5CAC8D3B" w14:textId="77777777" w:rsidR="003F5074" w:rsidRPr="003F5074" w:rsidRDefault="003F5074" w:rsidP="003F5074">
      <w:pPr>
        <w:bidi/>
        <w:jc w:val="both"/>
        <w:rPr>
          <w:rFonts w:cs="David" w:hint="cs"/>
          <w:rtl/>
        </w:rPr>
      </w:pPr>
      <w:r w:rsidRPr="003F5074">
        <w:rPr>
          <w:rFonts w:cs="David" w:hint="cs"/>
          <w:rtl/>
        </w:rPr>
        <w:t xml:space="preserve">אביגדור </w:t>
      </w:r>
      <w:proofErr w:type="spellStart"/>
      <w:r w:rsidRPr="003F5074">
        <w:rPr>
          <w:rFonts w:cs="David" w:hint="cs"/>
          <w:rtl/>
        </w:rPr>
        <w:t>יצחקי</w:t>
      </w:r>
      <w:proofErr w:type="spellEnd"/>
    </w:p>
    <w:p w14:paraId="62B2F343" w14:textId="77777777" w:rsidR="003F5074" w:rsidRPr="003F5074" w:rsidRDefault="003F5074" w:rsidP="003F5074">
      <w:pPr>
        <w:bidi/>
        <w:jc w:val="both"/>
        <w:rPr>
          <w:rFonts w:cs="David" w:hint="cs"/>
          <w:rtl/>
        </w:rPr>
      </w:pPr>
      <w:proofErr w:type="spellStart"/>
      <w:r w:rsidRPr="003F5074">
        <w:rPr>
          <w:rFonts w:cs="David" w:hint="cs"/>
          <w:rtl/>
        </w:rPr>
        <w:t>אחמד</w:t>
      </w:r>
      <w:proofErr w:type="spellEnd"/>
      <w:r w:rsidRPr="003F5074">
        <w:rPr>
          <w:rFonts w:cs="David" w:hint="cs"/>
          <w:rtl/>
        </w:rPr>
        <w:t xml:space="preserve"> טיבי</w:t>
      </w:r>
    </w:p>
    <w:p w14:paraId="062B4196" w14:textId="77777777" w:rsidR="003F5074" w:rsidRPr="003F5074" w:rsidRDefault="003F5074" w:rsidP="003F5074">
      <w:pPr>
        <w:bidi/>
        <w:jc w:val="both"/>
        <w:rPr>
          <w:rFonts w:cs="David" w:hint="cs"/>
          <w:rtl/>
        </w:rPr>
      </w:pPr>
      <w:r w:rsidRPr="003F5074">
        <w:rPr>
          <w:rFonts w:cs="David" w:hint="cs"/>
          <w:rtl/>
        </w:rPr>
        <w:t>יצחק לוי</w:t>
      </w:r>
    </w:p>
    <w:p w14:paraId="447FCEB7" w14:textId="77777777" w:rsidR="003F5074" w:rsidRPr="003F5074" w:rsidRDefault="003F5074" w:rsidP="003F5074">
      <w:pPr>
        <w:bidi/>
        <w:jc w:val="both"/>
        <w:rPr>
          <w:rFonts w:cs="David" w:hint="cs"/>
          <w:rtl/>
        </w:rPr>
      </w:pPr>
      <w:r w:rsidRPr="003F5074">
        <w:rPr>
          <w:rFonts w:cs="David" w:hint="cs"/>
          <w:rtl/>
        </w:rPr>
        <w:t xml:space="preserve">אברהם </w:t>
      </w:r>
      <w:proofErr w:type="spellStart"/>
      <w:r w:rsidRPr="003F5074">
        <w:rPr>
          <w:rFonts w:cs="David" w:hint="cs"/>
          <w:rtl/>
        </w:rPr>
        <w:t>מיכאלי</w:t>
      </w:r>
      <w:proofErr w:type="spellEnd"/>
    </w:p>
    <w:p w14:paraId="762A174C" w14:textId="77777777" w:rsidR="003F5074" w:rsidRPr="003F5074" w:rsidRDefault="003F5074" w:rsidP="003F5074">
      <w:pPr>
        <w:bidi/>
        <w:jc w:val="both"/>
        <w:rPr>
          <w:rFonts w:cs="David" w:hint="cs"/>
          <w:rtl/>
        </w:rPr>
      </w:pPr>
      <w:r w:rsidRPr="003F5074">
        <w:rPr>
          <w:rFonts w:cs="David" w:hint="cs"/>
          <w:rtl/>
        </w:rPr>
        <w:t>גדעון סער</w:t>
      </w:r>
    </w:p>
    <w:p w14:paraId="47CCB020" w14:textId="77777777" w:rsidR="003F5074" w:rsidRPr="003F5074" w:rsidRDefault="003F5074" w:rsidP="003F5074">
      <w:pPr>
        <w:bidi/>
        <w:jc w:val="both"/>
        <w:rPr>
          <w:rFonts w:cs="David" w:hint="cs"/>
          <w:rtl/>
        </w:rPr>
      </w:pPr>
      <w:r w:rsidRPr="003F5074">
        <w:rPr>
          <w:rFonts w:cs="David" w:hint="cs"/>
          <w:rtl/>
        </w:rPr>
        <w:t>מאיר פרוש</w:t>
      </w:r>
    </w:p>
    <w:p w14:paraId="128D9CA9" w14:textId="77777777" w:rsidR="003F5074" w:rsidRPr="003F5074" w:rsidRDefault="003F5074" w:rsidP="003F5074">
      <w:pPr>
        <w:bidi/>
        <w:jc w:val="both"/>
        <w:rPr>
          <w:rFonts w:cs="David" w:hint="cs"/>
          <w:rtl/>
        </w:rPr>
      </w:pPr>
    </w:p>
    <w:p w14:paraId="5DBFBB7C" w14:textId="77777777" w:rsidR="003F5074" w:rsidRPr="003F5074" w:rsidRDefault="003F5074" w:rsidP="003F5074">
      <w:pPr>
        <w:bidi/>
        <w:jc w:val="both"/>
        <w:rPr>
          <w:rFonts w:cs="David"/>
          <w:rtl/>
        </w:rPr>
      </w:pPr>
    </w:p>
    <w:p w14:paraId="1F8877D0" w14:textId="77777777" w:rsidR="003F5074" w:rsidRPr="003F5074" w:rsidRDefault="003F5074" w:rsidP="003F5074">
      <w:pPr>
        <w:bidi/>
        <w:jc w:val="both"/>
        <w:rPr>
          <w:rFonts w:cs="David"/>
          <w:rtl/>
        </w:rPr>
      </w:pPr>
    </w:p>
    <w:p w14:paraId="51693264" w14:textId="77777777" w:rsidR="003F5074" w:rsidRPr="003F5074" w:rsidRDefault="003F5074" w:rsidP="003F5074">
      <w:pPr>
        <w:tabs>
          <w:tab w:val="left" w:pos="1788"/>
          <w:tab w:val="left" w:pos="3631"/>
        </w:tabs>
        <w:bidi/>
        <w:jc w:val="both"/>
        <w:rPr>
          <w:rFonts w:cs="David" w:hint="cs"/>
          <w:rtl/>
        </w:rPr>
      </w:pPr>
      <w:r w:rsidRPr="003F5074">
        <w:rPr>
          <w:rFonts w:cs="David"/>
          <w:b/>
          <w:bCs/>
          <w:u w:val="single"/>
          <w:rtl/>
        </w:rPr>
        <w:t>מוזמנים</w:t>
      </w:r>
      <w:r w:rsidRPr="003F5074">
        <w:rPr>
          <w:rFonts w:cs="David"/>
          <w:rtl/>
        </w:rPr>
        <w:t>:</w:t>
      </w:r>
    </w:p>
    <w:p w14:paraId="4BBEF946" w14:textId="77777777" w:rsidR="003F5074" w:rsidRPr="003F5074" w:rsidRDefault="003F5074" w:rsidP="003F5074">
      <w:pPr>
        <w:bidi/>
        <w:jc w:val="both"/>
        <w:rPr>
          <w:rFonts w:cs="David" w:hint="cs"/>
          <w:rtl/>
        </w:rPr>
      </w:pPr>
      <w:r w:rsidRPr="003F5074">
        <w:rPr>
          <w:rFonts w:cs="David" w:hint="cs"/>
          <w:rtl/>
        </w:rPr>
        <w:t xml:space="preserve">אורית קורן, משרד המשפטים, משנה </w:t>
      </w:r>
      <w:proofErr w:type="spellStart"/>
      <w:r w:rsidRPr="003F5074">
        <w:rPr>
          <w:rFonts w:cs="David" w:hint="cs"/>
          <w:rtl/>
        </w:rPr>
        <w:t>ליועמ"ש</w:t>
      </w:r>
      <w:proofErr w:type="spellEnd"/>
    </w:p>
    <w:p w14:paraId="786DCF30" w14:textId="77777777" w:rsidR="003F5074" w:rsidRPr="003F5074" w:rsidRDefault="003F5074" w:rsidP="003F5074">
      <w:pPr>
        <w:bidi/>
        <w:jc w:val="both"/>
        <w:rPr>
          <w:rFonts w:cs="David" w:hint="cs"/>
          <w:rtl/>
        </w:rPr>
      </w:pPr>
      <w:r w:rsidRPr="003F5074">
        <w:rPr>
          <w:rFonts w:cs="David" w:hint="cs"/>
          <w:rtl/>
        </w:rPr>
        <w:t>פרופסור שמעון שטרית</w:t>
      </w:r>
    </w:p>
    <w:p w14:paraId="27B25FB2" w14:textId="77777777" w:rsidR="003F5074" w:rsidRPr="003F5074" w:rsidRDefault="003F5074" w:rsidP="003F5074">
      <w:pPr>
        <w:bidi/>
        <w:jc w:val="both"/>
        <w:rPr>
          <w:rFonts w:cs="David" w:hint="cs"/>
          <w:rtl/>
        </w:rPr>
      </w:pPr>
      <w:r w:rsidRPr="003F5074">
        <w:rPr>
          <w:rFonts w:cs="David" w:hint="cs"/>
          <w:rtl/>
        </w:rPr>
        <w:t>פרופסור אשר מעוז</w:t>
      </w:r>
    </w:p>
    <w:p w14:paraId="010E01DD" w14:textId="77777777" w:rsidR="003F5074" w:rsidRPr="003F5074" w:rsidRDefault="003F5074" w:rsidP="003F5074">
      <w:pPr>
        <w:bidi/>
        <w:jc w:val="both"/>
        <w:rPr>
          <w:rFonts w:cs="David" w:hint="cs"/>
          <w:rtl/>
        </w:rPr>
      </w:pPr>
      <w:r w:rsidRPr="003F5074">
        <w:rPr>
          <w:rFonts w:cs="David" w:hint="cs"/>
          <w:rtl/>
        </w:rPr>
        <w:t xml:space="preserve">פרופסור אריאל </w:t>
      </w:r>
      <w:proofErr w:type="spellStart"/>
      <w:r w:rsidRPr="003F5074">
        <w:rPr>
          <w:rFonts w:cs="David" w:hint="cs"/>
          <w:rtl/>
        </w:rPr>
        <w:t>בנדור</w:t>
      </w:r>
      <w:proofErr w:type="spellEnd"/>
    </w:p>
    <w:p w14:paraId="116A38BB" w14:textId="77777777" w:rsidR="003F5074" w:rsidRPr="003F5074" w:rsidRDefault="003F5074" w:rsidP="003F5074">
      <w:pPr>
        <w:bidi/>
        <w:jc w:val="both"/>
        <w:rPr>
          <w:rFonts w:cs="David"/>
          <w:rtl/>
        </w:rPr>
      </w:pPr>
    </w:p>
    <w:p w14:paraId="330F0F50" w14:textId="77777777" w:rsidR="003F5074" w:rsidRPr="003F5074" w:rsidRDefault="003F5074" w:rsidP="003F5074">
      <w:pPr>
        <w:bidi/>
        <w:jc w:val="both"/>
        <w:rPr>
          <w:rFonts w:cs="David"/>
          <w:rtl/>
        </w:rPr>
      </w:pPr>
    </w:p>
    <w:p w14:paraId="63CB49F0" w14:textId="77777777" w:rsidR="003F5074" w:rsidRPr="003F5074" w:rsidRDefault="003F5074" w:rsidP="003F5074">
      <w:pPr>
        <w:tabs>
          <w:tab w:val="left" w:pos="1930"/>
        </w:tabs>
        <w:bidi/>
        <w:jc w:val="both"/>
        <w:rPr>
          <w:rFonts w:cs="David" w:hint="cs"/>
          <w:rtl/>
        </w:rPr>
      </w:pPr>
      <w:r w:rsidRPr="003F5074">
        <w:rPr>
          <w:rFonts w:cs="David"/>
          <w:b/>
          <w:bCs/>
          <w:u w:val="single"/>
          <w:rtl/>
        </w:rPr>
        <w:t>יוע</w:t>
      </w:r>
      <w:r w:rsidRPr="003F5074">
        <w:rPr>
          <w:rFonts w:cs="David" w:hint="cs"/>
          <w:b/>
          <w:bCs/>
          <w:u w:val="single"/>
          <w:rtl/>
        </w:rPr>
        <w:t>צים</w:t>
      </w:r>
      <w:r w:rsidRPr="003F5074">
        <w:rPr>
          <w:rFonts w:cs="David"/>
          <w:b/>
          <w:bCs/>
          <w:u w:val="single"/>
          <w:rtl/>
        </w:rPr>
        <w:t xml:space="preserve"> משפטי</w:t>
      </w:r>
      <w:r w:rsidRPr="003F5074">
        <w:rPr>
          <w:rFonts w:cs="David" w:hint="cs"/>
          <w:b/>
          <w:bCs/>
          <w:u w:val="single"/>
          <w:rtl/>
        </w:rPr>
        <w:t>ים</w:t>
      </w:r>
      <w:r w:rsidRPr="003F5074">
        <w:rPr>
          <w:rFonts w:cs="David"/>
          <w:rtl/>
        </w:rPr>
        <w:t>:</w:t>
      </w:r>
      <w:r w:rsidRPr="003F5074">
        <w:rPr>
          <w:rFonts w:cs="David" w:hint="cs"/>
          <w:rtl/>
        </w:rPr>
        <w:tab/>
      </w:r>
    </w:p>
    <w:p w14:paraId="08E06487" w14:textId="77777777" w:rsidR="003F5074" w:rsidRPr="003F5074" w:rsidRDefault="003F5074" w:rsidP="003F5074">
      <w:pPr>
        <w:bidi/>
        <w:jc w:val="both"/>
        <w:rPr>
          <w:rFonts w:cs="David" w:hint="cs"/>
          <w:rtl/>
        </w:rPr>
      </w:pPr>
      <w:r w:rsidRPr="003F5074">
        <w:rPr>
          <w:rFonts w:cs="David" w:hint="cs"/>
          <w:rtl/>
        </w:rPr>
        <w:t xml:space="preserve">עו"ד ארבל </w:t>
      </w:r>
      <w:proofErr w:type="spellStart"/>
      <w:r w:rsidRPr="003F5074">
        <w:rPr>
          <w:rFonts w:cs="David" w:hint="cs"/>
          <w:rtl/>
        </w:rPr>
        <w:t>אסטרחן</w:t>
      </w:r>
      <w:proofErr w:type="spellEnd"/>
      <w:r w:rsidRPr="003F5074">
        <w:rPr>
          <w:rFonts w:cs="David" w:hint="cs"/>
          <w:rtl/>
        </w:rPr>
        <w:t xml:space="preserve"> </w:t>
      </w:r>
      <w:r w:rsidRPr="003F5074">
        <w:rPr>
          <w:rFonts w:cs="David"/>
          <w:rtl/>
        </w:rPr>
        <w:t>–</w:t>
      </w:r>
      <w:r w:rsidRPr="003F5074">
        <w:rPr>
          <w:rFonts w:cs="David" w:hint="cs"/>
          <w:rtl/>
        </w:rPr>
        <w:t xml:space="preserve"> ו. כנסת</w:t>
      </w:r>
    </w:p>
    <w:p w14:paraId="237D533B" w14:textId="77777777" w:rsidR="003F5074" w:rsidRPr="003F5074" w:rsidRDefault="003F5074" w:rsidP="003F5074">
      <w:pPr>
        <w:bidi/>
        <w:jc w:val="both"/>
        <w:rPr>
          <w:rFonts w:cs="David" w:hint="cs"/>
          <w:rtl/>
        </w:rPr>
      </w:pPr>
      <w:r w:rsidRPr="003F5074">
        <w:rPr>
          <w:rFonts w:cs="David" w:hint="cs"/>
          <w:rtl/>
        </w:rPr>
        <w:t xml:space="preserve">מתמחה דין לבנה </w:t>
      </w:r>
      <w:r w:rsidRPr="003F5074">
        <w:rPr>
          <w:rFonts w:cs="David"/>
          <w:rtl/>
        </w:rPr>
        <w:t>–</w:t>
      </w:r>
      <w:r w:rsidRPr="003F5074">
        <w:rPr>
          <w:rFonts w:cs="David" w:hint="cs"/>
          <w:rtl/>
        </w:rPr>
        <w:t xml:space="preserve"> ו. כנסת</w:t>
      </w:r>
    </w:p>
    <w:p w14:paraId="19EEBD27" w14:textId="77777777" w:rsidR="003F5074" w:rsidRPr="003F5074" w:rsidRDefault="003F5074" w:rsidP="003F5074">
      <w:pPr>
        <w:bidi/>
        <w:jc w:val="both"/>
        <w:rPr>
          <w:rFonts w:cs="David" w:hint="cs"/>
          <w:rtl/>
        </w:rPr>
      </w:pPr>
      <w:r w:rsidRPr="003F5074">
        <w:rPr>
          <w:rFonts w:cs="David" w:hint="cs"/>
          <w:rtl/>
        </w:rPr>
        <w:t xml:space="preserve">עו"ד איל </w:t>
      </w:r>
      <w:proofErr w:type="spellStart"/>
      <w:r w:rsidRPr="003F5074">
        <w:rPr>
          <w:rFonts w:cs="David" w:hint="cs"/>
          <w:rtl/>
        </w:rPr>
        <w:t>זנדברג</w:t>
      </w:r>
      <w:proofErr w:type="spellEnd"/>
      <w:r w:rsidRPr="003F5074">
        <w:rPr>
          <w:rFonts w:cs="David" w:hint="cs"/>
          <w:rtl/>
        </w:rPr>
        <w:t xml:space="preserve"> </w:t>
      </w:r>
      <w:r w:rsidRPr="003F5074">
        <w:rPr>
          <w:rFonts w:cs="David"/>
          <w:rtl/>
        </w:rPr>
        <w:t>–</w:t>
      </w:r>
      <w:r w:rsidRPr="003F5074">
        <w:rPr>
          <w:rFonts w:cs="David" w:hint="cs"/>
          <w:rtl/>
        </w:rPr>
        <w:t xml:space="preserve"> ו. חוקה</w:t>
      </w:r>
    </w:p>
    <w:p w14:paraId="76DB35EA" w14:textId="77777777" w:rsidR="003F5074" w:rsidRPr="003F5074" w:rsidRDefault="003F5074" w:rsidP="003F5074">
      <w:pPr>
        <w:bidi/>
        <w:jc w:val="both"/>
        <w:rPr>
          <w:rFonts w:cs="David" w:hint="cs"/>
          <w:rtl/>
        </w:rPr>
      </w:pPr>
    </w:p>
    <w:p w14:paraId="52B04D6A" w14:textId="77777777" w:rsidR="003F5074" w:rsidRPr="003F5074" w:rsidRDefault="003F5074" w:rsidP="003F5074">
      <w:pPr>
        <w:tabs>
          <w:tab w:val="left" w:pos="1930"/>
        </w:tabs>
        <w:bidi/>
        <w:jc w:val="both"/>
        <w:rPr>
          <w:rFonts w:cs="David" w:hint="cs"/>
          <w:b/>
          <w:bCs/>
          <w:rtl/>
        </w:rPr>
      </w:pPr>
      <w:r w:rsidRPr="003F5074">
        <w:rPr>
          <w:rFonts w:cs="David"/>
          <w:b/>
          <w:bCs/>
          <w:u w:val="single"/>
          <w:rtl/>
        </w:rPr>
        <w:t>מנהל/ת הוועדה</w:t>
      </w:r>
      <w:r w:rsidRPr="003F5074">
        <w:rPr>
          <w:rFonts w:cs="David"/>
          <w:rtl/>
        </w:rPr>
        <w:t>:</w:t>
      </w:r>
    </w:p>
    <w:p w14:paraId="5096BBA4" w14:textId="77777777" w:rsidR="003F5074" w:rsidRPr="003F5074" w:rsidRDefault="003F5074" w:rsidP="003F5074">
      <w:pPr>
        <w:bidi/>
        <w:jc w:val="both"/>
        <w:rPr>
          <w:rFonts w:cs="David" w:hint="cs"/>
          <w:rtl/>
        </w:rPr>
      </w:pPr>
      <w:r w:rsidRPr="003F5074">
        <w:rPr>
          <w:rFonts w:cs="David" w:hint="cs"/>
          <w:rtl/>
        </w:rPr>
        <w:t>אתי בן-יוסף</w:t>
      </w:r>
    </w:p>
    <w:p w14:paraId="41A95E24" w14:textId="77777777" w:rsidR="003F5074" w:rsidRPr="003F5074" w:rsidRDefault="003F5074" w:rsidP="003F5074">
      <w:pPr>
        <w:bidi/>
        <w:jc w:val="both"/>
        <w:rPr>
          <w:rFonts w:cs="David" w:hint="cs"/>
          <w:rtl/>
        </w:rPr>
      </w:pPr>
    </w:p>
    <w:p w14:paraId="198D6392" w14:textId="77777777" w:rsidR="003F5074" w:rsidRPr="003F5074" w:rsidRDefault="003F5074" w:rsidP="003F5074">
      <w:pPr>
        <w:tabs>
          <w:tab w:val="left" w:pos="1930"/>
        </w:tabs>
        <w:bidi/>
        <w:jc w:val="both"/>
        <w:rPr>
          <w:rFonts w:cs="David" w:hint="cs"/>
          <w:rtl/>
        </w:rPr>
      </w:pPr>
      <w:r w:rsidRPr="003F5074">
        <w:rPr>
          <w:rFonts w:cs="David" w:hint="cs"/>
          <w:b/>
          <w:bCs/>
          <w:u w:val="single"/>
          <w:rtl/>
        </w:rPr>
        <w:t>קצרנית פרלמנטרית</w:t>
      </w:r>
      <w:r w:rsidRPr="003F5074">
        <w:rPr>
          <w:rFonts w:cs="David"/>
          <w:rtl/>
        </w:rPr>
        <w:t>:</w:t>
      </w:r>
      <w:r w:rsidRPr="003F5074">
        <w:rPr>
          <w:rFonts w:cs="David" w:hint="cs"/>
          <w:rtl/>
        </w:rPr>
        <w:tab/>
      </w:r>
    </w:p>
    <w:p w14:paraId="60319F5F" w14:textId="77777777" w:rsidR="003F5074" w:rsidRPr="003F5074" w:rsidRDefault="003F5074" w:rsidP="003F5074">
      <w:pPr>
        <w:bidi/>
        <w:jc w:val="both"/>
        <w:rPr>
          <w:rFonts w:cs="David" w:hint="cs"/>
          <w:rtl/>
        </w:rPr>
      </w:pPr>
      <w:r w:rsidRPr="003F5074">
        <w:rPr>
          <w:rFonts w:cs="David" w:hint="cs"/>
          <w:rtl/>
        </w:rPr>
        <w:t>אסתר מימון</w:t>
      </w:r>
    </w:p>
    <w:p w14:paraId="6ABBD65A" w14:textId="77777777" w:rsidR="003F5074" w:rsidRPr="003F5074" w:rsidRDefault="003F5074" w:rsidP="003F5074">
      <w:pPr>
        <w:pStyle w:val="Heading5"/>
        <w:rPr>
          <w:rFonts w:hint="cs"/>
          <w:sz w:val="24"/>
          <w:rtl/>
        </w:rPr>
      </w:pPr>
    </w:p>
    <w:p w14:paraId="431B288A" w14:textId="77777777" w:rsidR="003F5074" w:rsidRPr="003F5074" w:rsidRDefault="003F5074" w:rsidP="003F5074">
      <w:pPr>
        <w:pStyle w:val="Heading5"/>
        <w:rPr>
          <w:sz w:val="24"/>
          <w:rtl/>
        </w:rPr>
      </w:pPr>
      <w:r w:rsidRPr="003F5074">
        <w:rPr>
          <w:sz w:val="24"/>
          <w:rtl/>
        </w:rPr>
        <w:t xml:space="preserve"> </w:t>
      </w:r>
    </w:p>
    <w:p w14:paraId="03EF1AEA" w14:textId="77777777" w:rsidR="003F5074" w:rsidRPr="003F5074" w:rsidRDefault="003F5074" w:rsidP="003F5074">
      <w:pPr>
        <w:bidi/>
        <w:jc w:val="both"/>
        <w:rPr>
          <w:rFonts w:cs="David" w:hint="cs"/>
          <w:rtl/>
        </w:rPr>
      </w:pPr>
    </w:p>
    <w:p w14:paraId="06E84240" w14:textId="77777777" w:rsidR="003F5074" w:rsidRPr="003F5074" w:rsidRDefault="003F5074" w:rsidP="003F5074">
      <w:pPr>
        <w:bidi/>
        <w:jc w:val="center"/>
        <w:rPr>
          <w:rFonts w:cs="David" w:hint="cs"/>
          <w:b/>
          <w:bCs/>
          <w:u w:val="single"/>
          <w:rtl/>
        </w:rPr>
      </w:pPr>
      <w:r w:rsidRPr="003F5074">
        <w:rPr>
          <w:rFonts w:cs="David"/>
          <w:rtl/>
        </w:rPr>
        <w:br w:type="page"/>
      </w:r>
      <w:r w:rsidRPr="003F5074">
        <w:rPr>
          <w:rFonts w:cs="David" w:hint="cs"/>
          <w:b/>
          <w:bCs/>
          <w:u w:val="single"/>
          <w:rtl/>
        </w:rPr>
        <w:lastRenderedPageBreak/>
        <w:t xml:space="preserve">הצעת חוק סדרי השלטון והמשפט (ביטול החלת המשפט, השיפוט והמינהל) (תיקון </w:t>
      </w:r>
      <w:r w:rsidRPr="003F5074">
        <w:rPr>
          <w:rFonts w:cs="David"/>
          <w:b/>
          <w:bCs/>
          <w:u w:val="single"/>
          <w:rtl/>
        </w:rPr>
        <w:t>–</w:t>
      </w:r>
      <w:r w:rsidRPr="003F5074">
        <w:rPr>
          <w:rFonts w:cs="David" w:hint="cs"/>
          <w:b/>
          <w:bCs/>
          <w:u w:val="single"/>
          <w:rtl/>
        </w:rPr>
        <w:t xml:space="preserve"> התקנת תקנות), </w:t>
      </w:r>
      <w:proofErr w:type="spellStart"/>
      <w:r w:rsidRPr="003F5074">
        <w:rPr>
          <w:rFonts w:cs="David" w:hint="cs"/>
          <w:b/>
          <w:bCs/>
          <w:u w:val="single"/>
          <w:rtl/>
        </w:rPr>
        <w:t>התשס"ז</w:t>
      </w:r>
      <w:proofErr w:type="spellEnd"/>
      <w:r w:rsidRPr="003F5074">
        <w:rPr>
          <w:rFonts w:cs="David" w:hint="cs"/>
          <w:b/>
          <w:bCs/>
          <w:u w:val="single"/>
          <w:rtl/>
        </w:rPr>
        <w:t>-2007</w:t>
      </w:r>
    </w:p>
    <w:p w14:paraId="1742506B" w14:textId="77777777" w:rsidR="003F5074" w:rsidRPr="003F5074" w:rsidRDefault="003F5074" w:rsidP="003F5074">
      <w:pPr>
        <w:bidi/>
        <w:jc w:val="both"/>
        <w:rPr>
          <w:rFonts w:cs="David" w:hint="cs"/>
          <w:rtl/>
        </w:rPr>
      </w:pPr>
    </w:p>
    <w:p w14:paraId="6613D111" w14:textId="77777777" w:rsidR="003F5074" w:rsidRPr="003F5074" w:rsidRDefault="003F5074" w:rsidP="003F5074">
      <w:pPr>
        <w:bidi/>
        <w:jc w:val="both"/>
        <w:rPr>
          <w:rFonts w:cs="David" w:hint="cs"/>
          <w:rtl/>
        </w:rPr>
      </w:pPr>
      <w:r w:rsidRPr="003F5074">
        <w:rPr>
          <w:rFonts w:cs="David" w:hint="cs"/>
          <w:u w:val="single"/>
          <w:rtl/>
        </w:rPr>
        <w:t>היו"ר דוד טל:</w:t>
      </w:r>
    </w:p>
    <w:p w14:paraId="21485BDC" w14:textId="77777777" w:rsidR="003F5074" w:rsidRPr="003F5074" w:rsidRDefault="003F5074" w:rsidP="003F5074">
      <w:pPr>
        <w:bidi/>
        <w:jc w:val="both"/>
        <w:rPr>
          <w:rFonts w:cs="David" w:hint="cs"/>
          <w:rtl/>
        </w:rPr>
      </w:pPr>
    </w:p>
    <w:p w14:paraId="6FF8C2DD" w14:textId="77777777" w:rsidR="003F5074" w:rsidRPr="003F5074" w:rsidRDefault="003F5074" w:rsidP="003F5074">
      <w:pPr>
        <w:bidi/>
        <w:jc w:val="both"/>
        <w:rPr>
          <w:rFonts w:cs="David" w:hint="cs"/>
          <w:rtl/>
        </w:rPr>
      </w:pPr>
      <w:r w:rsidRPr="003F5074">
        <w:rPr>
          <w:rFonts w:cs="David" w:hint="cs"/>
          <w:rtl/>
        </w:rPr>
        <w:tab/>
        <w:t xml:space="preserve">בוקר טוב, רבותי, אני מתכבד לפתוח את ישיבת ועדת הכנסת. על סדר יומנו הצעת חוק סדרי השלטון והמשפט (ביטול החלת המשפט, השיפוט והמינהל) (תיקון </w:t>
      </w:r>
      <w:r w:rsidRPr="003F5074">
        <w:rPr>
          <w:rFonts w:cs="David"/>
          <w:rtl/>
        </w:rPr>
        <w:t>–</w:t>
      </w:r>
      <w:r w:rsidRPr="003F5074">
        <w:rPr>
          <w:rFonts w:cs="David" w:hint="cs"/>
          <w:rtl/>
        </w:rPr>
        <w:t xml:space="preserve"> התקנת תקנות), </w:t>
      </w:r>
      <w:proofErr w:type="spellStart"/>
      <w:r w:rsidRPr="003F5074">
        <w:rPr>
          <w:rFonts w:cs="David" w:hint="cs"/>
          <w:rtl/>
        </w:rPr>
        <w:t>התשס"ז</w:t>
      </w:r>
      <w:proofErr w:type="spellEnd"/>
      <w:r w:rsidRPr="003F5074">
        <w:rPr>
          <w:rFonts w:cs="David" w:hint="cs"/>
          <w:rtl/>
        </w:rPr>
        <w:t xml:space="preserve">-2007. רבותי, מכובדי, חברי הכנסת, בדיון הקודם נתקלנו בבעיה בנושא של משאל עם, שכן נאמר לנו על ידי יועצים משפטיים ויועצות משפטיות שהיו בדיון שאי אפשר יהיה להעביר משאל עם שלא בחוק-יסוד. אגב, היתה דעה שבדוחק אפשר יהיה אולי להעביר הצעת חוק משאל עם בהצעת חוק רגילה, אבל פרופסור </w:t>
      </w:r>
      <w:proofErr w:type="spellStart"/>
      <w:r w:rsidRPr="003F5074">
        <w:rPr>
          <w:rFonts w:cs="David" w:hint="cs"/>
          <w:rtl/>
        </w:rPr>
        <w:t>סוזי</w:t>
      </w:r>
      <w:proofErr w:type="spellEnd"/>
      <w:r w:rsidRPr="003F5074">
        <w:rPr>
          <w:rFonts w:cs="David" w:hint="cs"/>
          <w:rtl/>
        </w:rPr>
        <w:t xml:space="preserve"> נבות סברה שיהיה נכון רק בצורה של העברת חוק משאל עם כחוק-יסוד. נאמר, בין היתר, שלאחר שחוק-יסוד: משאל עם יחוקק, שאר הפרוצדורות בפנים, מי יגיש את השאלה ואיך זה יתבצע, אפשר לעשות בחקיקה רגילה, וזה יכול להיות בסדר.</w:t>
      </w:r>
    </w:p>
    <w:p w14:paraId="35587E1D" w14:textId="77777777" w:rsidR="003F5074" w:rsidRPr="003F5074" w:rsidRDefault="003F5074" w:rsidP="003F5074">
      <w:pPr>
        <w:bidi/>
        <w:jc w:val="both"/>
        <w:rPr>
          <w:rFonts w:cs="David" w:hint="cs"/>
          <w:rtl/>
        </w:rPr>
      </w:pPr>
    </w:p>
    <w:p w14:paraId="1EEAF2AF" w14:textId="77777777" w:rsidR="003F5074" w:rsidRPr="003F5074" w:rsidRDefault="003F5074" w:rsidP="003F5074">
      <w:pPr>
        <w:bidi/>
        <w:jc w:val="both"/>
        <w:rPr>
          <w:rFonts w:cs="David" w:hint="cs"/>
          <w:rtl/>
        </w:rPr>
      </w:pPr>
      <w:r w:rsidRPr="003F5074">
        <w:rPr>
          <w:rFonts w:cs="David" w:hint="cs"/>
          <w:rtl/>
        </w:rPr>
        <w:tab/>
        <w:t>הוועדה קראה לאנשי אקדמיה שונים, חשוב לנו לשמוע את דעתם של המומחים השונים. נתבקשתי, ואני מקיים את הבקשה, לאפשר לפרופסור שטרית, מי שהיה פעם שר הדתות כמדומני, ושר הכלכלה.</w:t>
      </w:r>
    </w:p>
    <w:p w14:paraId="366CD660" w14:textId="77777777" w:rsidR="003F5074" w:rsidRPr="003F5074" w:rsidRDefault="003F5074" w:rsidP="003F5074">
      <w:pPr>
        <w:bidi/>
        <w:jc w:val="both"/>
        <w:rPr>
          <w:rFonts w:cs="David" w:hint="cs"/>
          <w:rtl/>
        </w:rPr>
      </w:pPr>
    </w:p>
    <w:p w14:paraId="08690090" w14:textId="77777777" w:rsidR="003F5074" w:rsidRPr="003F5074" w:rsidRDefault="003F5074" w:rsidP="003F5074">
      <w:pPr>
        <w:bidi/>
        <w:jc w:val="both"/>
        <w:rPr>
          <w:rFonts w:cs="David" w:hint="cs"/>
          <w:rtl/>
        </w:rPr>
      </w:pPr>
      <w:r w:rsidRPr="003F5074">
        <w:rPr>
          <w:rFonts w:cs="David" w:hint="cs"/>
          <w:u w:val="single"/>
          <w:rtl/>
        </w:rPr>
        <w:t>מנחם בן-ששון:</w:t>
      </w:r>
    </w:p>
    <w:p w14:paraId="3F474611" w14:textId="77777777" w:rsidR="003F5074" w:rsidRPr="003F5074" w:rsidRDefault="003F5074" w:rsidP="003F5074">
      <w:pPr>
        <w:bidi/>
        <w:jc w:val="both"/>
        <w:rPr>
          <w:rFonts w:cs="David" w:hint="cs"/>
          <w:rtl/>
        </w:rPr>
      </w:pPr>
    </w:p>
    <w:p w14:paraId="2C57C508" w14:textId="77777777" w:rsidR="003F5074" w:rsidRPr="003F5074" w:rsidRDefault="003F5074" w:rsidP="003F5074">
      <w:pPr>
        <w:bidi/>
        <w:jc w:val="both"/>
        <w:rPr>
          <w:rFonts w:cs="David" w:hint="cs"/>
          <w:rtl/>
        </w:rPr>
      </w:pPr>
      <w:r w:rsidRPr="003F5074">
        <w:rPr>
          <w:rFonts w:cs="David" w:hint="cs"/>
          <w:rtl/>
        </w:rPr>
        <w:tab/>
        <w:t>שר המשפטים.</w:t>
      </w:r>
    </w:p>
    <w:p w14:paraId="3E2E88FE" w14:textId="77777777" w:rsidR="003F5074" w:rsidRPr="003F5074" w:rsidRDefault="003F5074" w:rsidP="003F5074">
      <w:pPr>
        <w:bidi/>
        <w:jc w:val="both"/>
        <w:rPr>
          <w:rFonts w:cs="David" w:hint="cs"/>
          <w:rtl/>
        </w:rPr>
      </w:pPr>
      <w:r w:rsidRPr="003F5074">
        <w:rPr>
          <w:rFonts w:cs="David" w:hint="cs"/>
          <w:rtl/>
        </w:rPr>
        <w:tab/>
      </w:r>
    </w:p>
    <w:p w14:paraId="1A4A3DE2" w14:textId="77777777" w:rsidR="003F5074" w:rsidRPr="003F5074" w:rsidRDefault="003F5074" w:rsidP="003F5074">
      <w:pPr>
        <w:bidi/>
        <w:jc w:val="both"/>
        <w:rPr>
          <w:rFonts w:cs="David" w:hint="cs"/>
          <w:rtl/>
        </w:rPr>
      </w:pPr>
      <w:r w:rsidRPr="003F5074">
        <w:rPr>
          <w:rFonts w:cs="David" w:hint="cs"/>
          <w:u w:val="single"/>
          <w:rtl/>
        </w:rPr>
        <w:t>גדעון סער:</w:t>
      </w:r>
    </w:p>
    <w:p w14:paraId="2D34D720" w14:textId="77777777" w:rsidR="003F5074" w:rsidRPr="003F5074" w:rsidRDefault="003F5074" w:rsidP="003F5074">
      <w:pPr>
        <w:bidi/>
        <w:jc w:val="both"/>
        <w:rPr>
          <w:rFonts w:cs="David" w:hint="cs"/>
          <w:rtl/>
        </w:rPr>
      </w:pPr>
    </w:p>
    <w:p w14:paraId="5F2DC02A" w14:textId="77777777" w:rsidR="003F5074" w:rsidRPr="003F5074" w:rsidRDefault="003F5074" w:rsidP="003F5074">
      <w:pPr>
        <w:bidi/>
        <w:jc w:val="both"/>
        <w:rPr>
          <w:rFonts w:cs="David" w:hint="cs"/>
          <w:rtl/>
        </w:rPr>
      </w:pPr>
      <w:r w:rsidRPr="003F5074">
        <w:rPr>
          <w:rFonts w:cs="David" w:hint="cs"/>
          <w:rtl/>
        </w:rPr>
        <w:tab/>
        <w:t xml:space="preserve"> הכלכלה והתכנון.</w:t>
      </w:r>
    </w:p>
    <w:p w14:paraId="7931E76B" w14:textId="77777777" w:rsidR="003F5074" w:rsidRPr="003F5074" w:rsidRDefault="003F5074" w:rsidP="003F5074">
      <w:pPr>
        <w:bidi/>
        <w:jc w:val="both"/>
        <w:rPr>
          <w:rFonts w:cs="David" w:hint="cs"/>
          <w:rtl/>
        </w:rPr>
      </w:pPr>
    </w:p>
    <w:p w14:paraId="0A87DDC0" w14:textId="77777777" w:rsidR="003F5074" w:rsidRPr="003F5074" w:rsidRDefault="003F5074" w:rsidP="003F5074">
      <w:pPr>
        <w:bidi/>
        <w:jc w:val="both"/>
        <w:rPr>
          <w:rFonts w:cs="David" w:hint="cs"/>
          <w:rtl/>
        </w:rPr>
      </w:pPr>
      <w:r w:rsidRPr="003F5074">
        <w:rPr>
          <w:rFonts w:cs="David" w:hint="cs"/>
          <w:u w:val="single"/>
          <w:rtl/>
        </w:rPr>
        <w:t>שמעון שטרית:</w:t>
      </w:r>
    </w:p>
    <w:p w14:paraId="1952B531" w14:textId="77777777" w:rsidR="003F5074" w:rsidRPr="003F5074" w:rsidRDefault="003F5074" w:rsidP="003F5074">
      <w:pPr>
        <w:bidi/>
        <w:jc w:val="both"/>
        <w:rPr>
          <w:rFonts w:cs="David" w:hint="cs"/>
          <w:rtl/>
        </w:rPr>
      </w:pPr>
    </w:p>
    <w:p w14:paraId="14FDD33F" w14:textId="77777777" w:rsidR="003F5074" w:rsidRPr="003F5074" w:rsidRDefault="003F5074" w:rsidP="003F5074">
      <w:pPr>
        <w:bidi/>
        <w:jc w:val="both"/>
        <w:rPr>
          <w:rFonts w:cs="David" w:hint="cs"/>
          <w:rtl/>
        </w:rPr>
      </w:pPr>
      <w:r w:rsidRPr="003F5074">
        <w:rPr>
          <w:rFonts w:cs="David" w:hint="cs"/>
          <w:rtl/>
        </w:rPr>
        <w:tab/>
        <w:t xml:space="preserve">למען הסדר הטוב, כלכלה ותכנון זה נכון, מדע וטכנולוגיה זה נכון, דתות זה נכון, משפטים </w:t>
      </w:r>
      <w:r w:rsidRPr="003F5074">
        <w:rPr>
          <w:rFonts w:cs="David"/>
          <w:rtl/>
        </w:rPr>
        <w:t>–</w:t>
      </w:r>
      <w:r w:rsidRPr="003F5074">
        <w:rPr>
          <w:rFonts w:cs="David" w:hint="cs"/>
          <w:rtl/>
        </w:rPr>
        <w:t xml:space="preserve"> עוד לא.</w:t>
      </w:r>
    </w:p>
    <w:p w14:paraId="689DE56F" w14:textId="77777777" w:rsidR="003F5074" w:rsidRPr="003F5074" w:rsidRDefault="003F5074" w:rsidP="003F5074">
      <w:pPr>
        <w:bidi/>
        <w:jc w:val="both"/>
        <w:rPr>
          <w:rFonts w:cs="David" w:hint="cs"/>
          <w:rtl/>
        </w:rPr>
      </w:pPr>
    </w:p>
    <w:p w14:paraId="0C77D374" w14:textId="77777777" w:rsidR="003F5074" w:rsidRPr="003F5074" w:rsidRDefault="003F5074" w:rsidP="003F5074">
      <w:pPr>
        <w:bidi/>
        <w:jc w:val="both"/>
        <w:rPr>
          <w:rFonts w:cs="David" w:hint="cs"/>
          <w:rtl/>
        </w:rPr>
      </w:pPr>
      <w:r w:rsidRPr="003F5074">
        <w:rPr>
          <w:rFonts w:cs="David" w:hint="cs"/>
          <w:u w:val="single"/>
          <w:rtl/>
        </w:rPr>
        <w:t>היו"ר דוד טל:</w:t>
      </w:r>
    </w:p>
    <w:p w14:paraId="6BF7D3D7" w14:textId="77777777" w:rsidR="003F5074" w:rsidRPr="003F5074" w:rsidRDefault="003F5074" w:rsidP="003F5074">
      <w:pPr>
        <w:bidi/>
        <w:jc w:val="both"/>
        <w:rPr>
          <w:rFonts w:cs="David" w:hint="cs"/>
          <w:rtl/>
        </w:rPr>
      </w:pPr>
    </w:p>
    <w:p w14:paraId="1D86E2FB" w14:textId="77777777" w:rsidR="003F5074" w:rsidRPr="003F5074" w:rsidRDefault="003F5074" w:rsidP="003F5074">
      <w:pPr>
        <w:bidi/>
        <w:jc w:val="both"/>
        <w:rPr>
          <w:rFonts w:cs="David" w:hint="cs"/>
          <w:rtl/>
        </w:rPr>
      </w:pPr>
      <w:r w:rsidRPr="003F5074">
        <w:rPr>
          <w:rFonts w:cs="David" w:hint="cs"/>
          <w:rtl/>
        </w:rPr>
        <w:tab/>
        <w:t>אני אודה לאדוני אם הוא יוכל להביע את דעתו בנושא הזה, שכן הבנתי שהזמן לא בידיו.</w:t>
      </w:r>
    </w:p>
    <w:p w14:paraId="5ABE8508" w14:textId="77777777" w:rsidR="003F5074" w:rsidRPr="003F5074" w:rsidRDefault="003F5074" w:rsidP="003F5074">
      <w:pPr>
        <w:bidi/>
        <w:jc w:val="both"/>
        <w:rPr>
          <w:rFonts w:cs="David" w:hint="cs"/>
          <w:rtl/>
        </w:rPr>
      </w:pPr>
    </w:p>
    <w:p w14:paraId="5A02798B" w14:textId="77777777" w:rsidR="003F5074" w:rsidRPr="003F5074" w:rsidRDefault="003F5074" w:rsidP="003F5074">
      <w:pPr>
        <w:bidi/>
        <w:jc w:val="both"/>
        <w:rPr>
          <w:rFonts w:cs="David" w:hint="cs"/>
          <w:rtl/>
        </w:rPr>
      </w:pPr>
      <w:r w:rsidRPr="003F5074">
        <w:rPr>
          <w:rFonts w:cs="David" w:hint="cs"/>
          <w:u w:val="single"/>
          <w:rtl/>
        </w:rPr>
        <w:t>שמעון שטרית:</w:t>
      </w:r>
    </w:p>
    <w:p w14:paraId="2BFDAA15" w14:textId="77777777" w:rsidR="003F5074" w:rsidRPr="003F5074" w:rsidRDefault="003F5074" w:rsidP="003F5074">
      <w:pPr>
        <w:bidi/>
        <w:jc w:val="both"/>
        <w:rPr>
          <w:rFonts w:cs="David" w:hint="cs"/>
          <w:rtl/>
        </w:rPr>
      </w:pPr>
    </w:p>
    <w:p w14:paraId="3D72A046" w14:textId="77777777" w:rsidR="003F5074" w:rsidRPr="003F5074" w:rsidRDefault="003F5074" w:rsidP="003F5074">
      <w:pPr>
        <w:bidi/>
        <w:jc w:val="both"/>
        <w:rPr>
          <w:rFonts w:cs="David" w:hint="cs"/>
          <w:rtl/>
        </w:rPr>
      </w:pPr>
      <w:r w:rsidRPr="003F5074">
        <w:rPr>
          <w:rFonts w:cs="David" w:hint="cs"/>
          <w:rtl/>
        </w:rPr>
        <w:tab/>
        <w:t>קודם כול, אני מודה ליושב-ראש ועדת הכנסת דוד טל. התבקשתי רק השבוע, לפני יומיים, להגיע, ולא הצלחתי להזיז ישיבה שמתוכננת, ולכן אני מתנצל שאני לא יכול להישאר איתכם.</w:t>
      </w:r>
    </w:p>
    <w:p w14:paraId="717B838E" w14:textId="77777777" w:rsidR="003F5074" w:rsidRPr="003F5074" w:rsidRDefault="003F5074" w:rsidP="003F5074">
      <w:pPr>
        <w:bidi/>
        <w:jc w:val="both"/>
        <w:rPr>
          <w:rFonts w:cs="David" w:hint="cs"/>
          <w:rtl/>
        </w:rPr>
      </w:pPr>
    </w:p>
    <w:p w14:paraId="2A72CE88" w14:textId="77777777" w:rsidR="003F5074" w:rsidRPr="003F5074" w:rsidRDefault="003F5074" w:rsidP="003F5074">
      <w:pPr>
        <w:bidi/>
        <w:jc w:val="both"/>
        <w:rPr>
          <w:rFonts w:cs="David" w:hint="cs"/>
          <w:rtl/>
        </w:rPr>
      </w:pPr>
      <w:r w:rsidRPr="003F5074">
        <w:rPr>
          <w:rFonts w:cs="David" w:hint="cs"/>
          <w:rtl/>
        </w:rPr>
        <w:tab/>
        <w:t xml:space="preserve">אני לא אתחיל מבראשית, אני אעבור למשהו כמו מלכים א', משום שהסוגיות כבר הונחו בפניכם. השאלה שאני אדון בה היא, האם זה חוק או חוק-יסוד. יש הסכמה שלתקנות זה לא יתאים, כי הכנסת למעשה מסדירה כאן לאחר שנקבע בחוק אחר משאל עם. אפשר היה לטעון שעצם קיומו של משאל עם הוא ההסדר הראשוני, וכל ההסדרים האחרים הם ההסדרים המשניים. לכן, מי שרוצה לתמוך במודל הנוכחי של הצעת החוק, דהיינו, שמתקינים תקנות, הוא יגיד: מהו ההסדר הראשוני בסיפור? ההסדר הראשוני הוא משאל עם, לכן ההסדר המשני הוא התכנים והטכניקות ואיך לקיים אותם, או שהם כבר קיימים במשתמע מכוח חוק-יסוד: הכנסת וחוק הבחירות, ושניהם מלמדים מה הציפייה. זאת אומרת, אם יהיה בתקנות </w:t>
      </w:r>
      <w:r w:rsidRPr="003F5074">
        <w:rPr>
          <w:rFonts w:cs="David"/>
          <w:rtl/>
        </w:rPr>
        <w:t>–</w:t>
      </w:r>
      <w:r w:rsidRPr="003F5074">
        <w:rPr>
          <w:rFonts w:cs="David" w:hint="cs"/>
          <w:rtl/>
        </w:rPr>
        <w:t xml:space="preserve"> כמובן שאיש לא תכנן את זה </w:t>
      </w:r>
      <w:r w:rsidRPr="003F5074">
        <w:rPr>
          <w:rFonts w:cs="David"/>
          <w:rtl/>
        </w:rPr>
        <w:t>–</w:t>
      </w:r>
      <w:r w:rsidRPr="003F5074">
        <w:rPr>
          <w:rFonts w:cs="David" w:hint="cs"/>
          <w:rtl/>
        </w:rPr>
        <w:t xml:space="preserve"> סעיף שסותר את חוק-היסוד או סותר את חוק הבחירות, נגיד שזה לא יהיה חשאי וזה לא יהיה שווה, או שהמימון לא יהיה שווה, כיוון שזה פוגע בשוויון.</w:t>
      </w:r>
    </w:p>
    <w:p w14:paraId="1169F945" w14:textId="77777777" w:rsidR="003F5074" w:rsidRPr="003F5074" w:rsidRDefault="003F5074" w:rsidP="003F5074">
      <w:pPr>
        <w:bidi/>
        <w:jc w:val="both"/>
        <w:rPr>
          <w:rFonts w:cs="David" w:hint="cs"/>
          <w:rtl/>
        </w:rPr>
      </w:pPr>
    </w:p>
    <w:p w14:paraId="298C98F2" w14:textId="77777777" w:rsidR="003F5074" w:rsidRPr="003F5074" w:rsidRDefault="003F5074" w:rsidP="003F5074">
      <w:pPr>
        <w:bidi/>
        <w:jc w:val="both"/>
        <w:rPr>
          <w:rFonts w:cs="David" w:hint="cs"/>
          <w:rtl/>
        </w:rPr>
      </w:pPr>
      <w:r w:rsidRPr="003F5074">
        <w:rPr>
          <w:rFonts w:cs="David" w:hint="cs"/>
          <w:u w:val="single"/>
          <w:rtl/>
        </w:rPr>
        <w:t>היו"ר דוד טל:</w:t>
      </w:r>
    </w:p>
    <w:p w14:paraId="11D43D54" w14:textId="77777777" w:rsidR="003F5074" w:rsidRPr="003F5074" w:rsidRDefault="003F5074" w:rsidP="003F5074">
      <w:pPr>
        <w:bidi/>
        <w:jc w:val="both"/>
        <w:rPr>
          <w:rFonts w:cs="David" w:hint="cs"/>
          <w:rtl/>
        </w:rPr>
      </w:pPr>
    </w:p>
    <w:p w14:paraId="164188F3" w14:textId="77777777" w:rsidR="003F5074" w:rsidRPr="003F5074" w:rsidRDefault="003F5074" w:rsidP="003F5074">
      <w:pPr>
        <w:bidi/>
        <w:jc w:val="both"/>
        <w:rPr>
          <w:rFonts w:cs="David" w:hint="cs"/>
          <w:rtl/>
        </w:rPr>
      </w:pPr>
      <w:r w:rsidRPr="003F5074">
        <w:rPr>
          <w:rFonts w:cs="David" w:hint="cs"/>
          <w:rtl/>
        </w:rPr>
        <w:tab/>
        <w:t>האם אתה חושב שיש מקום לתת מימון במשאל עם?</w:t>
      </w:r>
    </w:p>
    <w:p w14:paraId="6B2F860D" w14:textId="77777777" w:rsidR="003F5074" w:rsidRPr="003F5074" w:rsidRDefault="003F5074" w:rsidP="003F5074">
      <w:pPr>
        <w:bidi/>
        <w:jc w:val="both"/>
        <w:rPr>
          <w:rFonts w:cs="David" w:hint="cs"/>
          <w:rtl/>
        </w:rPr>
      </w:pPr>
      <w:r w:rsidRPr="003F5074">
        <w:rPr>
          <w:rFonts w:cs="David"/>
          <w:u w:val="single"/>
          <w:rtl/>
        </w:rPr>
        <w:br w:type="page"/>
      </w:r>
      <w:r w:rsidRPr="003F5074">
        <w:rPr>
          <w:rFonts w:cs="David" w:hint="cs"/>
          <w:u w:val="single"/>
          <w:rtl/>
        </w:rPr>
        <w:lastRenderedPageBreak/>
        <w:t>שמעון שטרית:</w:t>
      </w:r>
    </w:p>
    <w:p w14:paraId="19368E45" w14:textId="77777777" w:rsidR="003F5074" w:rsidRPr="003F5074" w:rsidRDefault="003F5074" w:rsidP="003F5074">
      <w:pPr>
        <w:bidi/>
        <w:jc w:val="both"/>
        <w:rPr>
          <w:rFonts w:cs="David" w:hint="cs"/>
          <w:rtl/>
        </w:rPr>
      </w:pPr>
    </w:p>
    <w:p w14:paraId="5CFCB61F" w14:textId="77777777" w:rsidR="003F5074" w:rsidRPr="003F5074" w:rsidRDefault="003F5074" w:rsidP="003F5074">
      <w:pPr>
        <w:bidi/>
        <w:jc w:val="both"/>
        <w:rPr>
          <w:rFonts w:cs="David" w:hint="cs"/>
          <w:rtl/>
        </w:rPr>
      </w:pPr>
      <w:r w:rsidRPr="003F5074">
        <w:rPr>
          <w:rFonts w:cs="David" w:hint="cs"/>
          <w:rtl/>
        </w:rPr>
        <w:tab/>
        <w:t>יכול להיות.</w:t>
      </w:r>
    </w:p>
    <w:p w14:paraId="65E3A0EC" w14:textId="77777777" w:rsidR="003F5074" w:rsidRPr="003F5074" w:rsidRDefault="003F5074" w:rsidP="003F5074">
      <w:pPr>
        <w:bidi/>
        <w:jc w:val="both"/>
        <w:rPr>
          <w:rFonts w:cs="David" w:hint="cs"/>
          <w:rtl/>
        </w:rPr>
      </w:pPr>
    </w:p>
    <w:p w14:paraId="68A15985" w14:textId="77777777" w:rsidR="003F5074" w:rsidRPr="003F5074" w:rsidRDefault="003F5074" w:rsidP="003F5074">
      <w:pPr>
        <w:bidi/>
        <w:jc w:val="both"/>
        <w:rPr>
          <w:rFonts w:cs="David" w:hint="cs"/>
          <w:rtl/>
        </w:rPr>
      </w:pPr>
      <w:r w:rsidRPr="003F5074">
        <w:rPr>
          <w:rFonts w:cs="David" w:hint="cs"/>
          <w:u w:val="single"/>
          <w:rtl/>
        </w:rPr>
        <w:t>מנחם בן-ששון:</w:t>
      </w:r>
    </w:p>
    <w:p w14:paraId="10F430B7" w14:textId="77777777" w:rsidR="003F5074" w:rsidRPr="003F5074" w:rsidRDefault="003F5074" w:rsidP="003F5074">
      <w:pPr>
        <w:bidi/>
        <w:jc w:val="both"/>
        <w:rPr>
          <w:rFonts w:cs="David" w:hint="cs"/>
          <w:rtl/>
        </w:rPr>
      </w:pPr>
    </w:p>
    <w:p w14:paraId="02FD9774" w14:textId="77777777" w:rsidR="003F5074" w:rsidRPr="003F5074" w:rsidRDefault="003F5074" w:rsidP="003F5074">
      <w:pPr>
        <w:bidi/>
        <w:jc w:val="both"/>
        <w:rPr>
          <w:rFonts w:cs="David" w:hint="cs"/>
          <w:rtl/>
        </w:rPr>
      </w:pPr>
      <w:r w:rsidRPr="003F5074">
        <w:rPr>
          <w:rFonts w:cs="David" w:hint="cs"/>
          <w:rtl/>
        </w:rPr>
        <w:tab/>
        <w:t xml:space="preserve"> בטיוטות יש דבר כזה.</w:t>
      </w:r>
    </w:p>
    <w:p w14:paraId="55A7EEBE" w14:textId="77777777" w:rsidR="003F5074" w:rsidRPr="003F5074" w:rsidRDefault="003F5074" w:rsidP="003F5074">
      <w:pPr>
        <w:bidi/>
        <w:jc w:val="both"/>
        <w:rPr>
          <w:rFonts w:cs="David" w:hint="cs"/>
          <w:rtl/>
        </w:rPr>
      </w:pPr>
    </w:p>
    <w:p w14:paraId="267ED24F" w14:textId="77777777" w:rsidR="003F5074" w:rsidRPr="003F5074" w:rsidRDefault="003F5074" w:rsidP="003F5074">
      <w:pPr>
        <w:bidi/>
        <w:jc w:val="both"/>
        <w:rPr>
          <w:rFonts w:cs="David" w:hint="cs"/>
          <w:rtl/>
        </w:rPr>
      </w:pPr>
      <w:r w:rsidRPr="003F5074">
        <w:rPr>
          <w:rFonts w:cs="David" w:hint="cs"/>
          <w:u w:val="single"/>
          <w:rtl/>
        </w:rPr>
        <w:t>שמעון שטרית:</w:t>
      </w:r>
    </w:p>
    <w:p w14:paraId="6A56DEAA" w14:textId="77777777" w:rsidR="003F5074" w:rsidRPr="003F5074" w:rsidRDefault="003F5074" w:rsidP="003F5074">
      <w:pPr>
        <w:bidi/>
        <w:jc w:val="both"/>
        <w:rPr>
          <w:rFonts w:cs="David" w:hint="cs"/>
          <w:rtl/>
        </w:rPr>
      </w:pPr>
    </w:p>
    <w:p w14:paraId="21A901EB" w14:textId="77777777" w:rsidR="003F5074" w:rsidRPr="003F5074" w:rsidRDefault="003F5074" w:rsidP="003F5074">
      <w:pPr>
        <w:bidi/>
        <w:jc w:val="both"/>
        <w:rPr>
          <w:rFonts w:cs="David" w:hint="cs"/>
          <w:rtl/>
        </w:rPr>
      </w:pPr>
      <w:r w:rsidRPr="003F5074">
        <w:rPr>
          <w:rFonts w:cs="David" w:hint="cs"/>
          <w:rtl/>
        </w:rPr>
        <w:tab/>
        <w:t xml:space="preserve">אפשר להחליט כן או לא, אבל השאלה היא, האם רוצים להכריע בשאלה האם זה הסדר ראשוני או הסדר משני. לפי החומר שקראתי לא התמודדו עם השאלה מה ההסדר הראשוני כאן ומה ההסדר המשני. לדעתי, ההסדר הראשוני כבר נקבע, שיהיה משאל עם באותם שלבים של החלטת ממשלה, אישור הכנסת ומשאל עם. זה כבר הוחלט, זה ההסדר הראשוני. איך המשאל ייעשה? באיזו צורה? זה הסדר משני. </w:t>
      </w:r>
    </w:p>
    <w:p w14:paraId="6BBB45E5" w14:textId="77777777" w:rsidR="003F5074" w:rsidRPr="003F5074" w:rsidRDefault="003F5074" w:rsidP="003F5074">
      <w:pPr>
        <w:bidi/>
        <w:jc w:val="both"/>
        <w:rPr>
          <w:rFonts w:cs="David" w:hint="cs"/>
          <w:rtl/>
        </w:rPr>
      </w:pPr>
    </w:p>
    <w:p w14:paraId="0A7564DF" w14:textId="77777777" w:rsidR="003F5074" w:rsidRPr="003F5074" w:rsidRDefault="003F5074" w:rsidP="003F5074">
      <w:pPr>
        <w:bidi/>
        <w:jc w:val="both"/>
        <w:rPr>
          <w:rFonts w:cs="David" w:hint="cs"/>
          <w:rtl/>
        </w:rPr>
      </w:pPr>
      <w:r w:rsidRPr="003F5074">
        <w:rPr>
          <w:rFonts w:cs="David" w:hint="cs"/>
          <w:rtl/>
        </w:rPr>
        <w:tab/>
        <w:t xml:space="preserve">אני מבין שהנטייה, גם של פרופסור נבות, גם של עורכת-הדין </w:t>
      </w:r>
      <w:proofErr w:type="spellStart"/>
      <w:r w:rsidRPr="003F5074">
        <w:rPr>
          <w:rFonts w:cs="David" w:hint="cs"/>
          <w:rtl/>
        </w:rPr>
        <w:t>אלשטיין</w:t>
      </w:r>
      <w:proofErr w:type="spellEnd"/>
      <w:r w:rsidRPr="003F5074">
        <w:rPr>
          <w:rFonts w:cs="David" w:hint="cs"/>
          <w:rtl/>
        </w:rPr>
        <w:t xml:space="preserve"> וגם של פרופסור גרוס היא בכיוון הזה. אם רוצים ללכת, אינני רואה שזה משהו מובהק שיש בו פגיעה בעיקרון של הסדר משני והסדר ראשוני, כי ההסדר הראשוני כאן הוא קיומו של המשאל. כל הדברים שכרוכים  בו ובהסדרתו, זה ההסדר המשני. אם היינו מחליטים עכשיו ונותנים לוועדת הבחירות את הסמכות להחליט על משאל עם ובאילו נושאים, אז הייתי אומר שזו קביעת הסדר  משני על ידי תקנות, אבל כרגע זה לא. זה רובד אחד של הטיעון שלי.</w:t>
      </w:r>
    </w:p>
    <w:p w14:paraId="54AB6A18" w14:textId="77777777" w:rsidR="003F5074" w:rsidRPr="003F5074" w:rsidRDefault="003F5074" w:rsidP="003F5074">
      <w:pPr>
        <w:bidi/>
        <w:jc w:val="both"/>
        <w:rPr>
          <w:rFonts w:cs="David" w:hint="cs"/>
          <w:rtl/>
        </w:rPr>
      </w:pPr>
    </w:p>
    <w:p w14:paraId="4F120591" w14:textId="77777777" w:rsidR="003F5074" w:rsidRPr="003F5074" w:rsidRDefault="003F5074" w:rsidP="003F5074">
      <w:pPr>
        <w:bidi/>
        <w:jc w:val="both"/>
        <w:rPr>
          <w:rFonts w:cs="David" w:hint="cs"/>
          <w:rtl/>
        </w:rPr>
      </w:pPr>
      <w:r w:rsidRPr="003F5074">
        <w:rPr>
          <w:rFonts w:cs="David" w:hint="cs"/>
          <w:rtl/>
        </w:rPr>
        <w:tab/>
        <w:t xml:space="preserve">הרובד השני הוא בשאלה האם חוק או חוק-יסוד. גם כאן צריך לראות. הכנסת אמרה בסעיף 4, "תחילתו של סעיף 3 ביום תוקפו של חוק-יסוד אשר יסדיר את עריכתו של משאל עם". לא היה לי זמן לברר למה בסעיף 4 החליטו לבחור "חוק-יסוד" ולא חג. יכול להיות שזה היה רצון לחגיגיות, כי בדרך כלל כשאומרים "חוק יסוד" יש בזה חגיגיות. אני רואה שאיל </w:t>
      </w:r>
      <w:proofErr w:type="spellStart"/>
      <w:r w:rsidRPr="003F5074">
        <w:rPr>
          <w:rFonts w:cs="David" w:hint="cs"/>
          <w:rtl/>
        </w:rPr>
        <w:t>זנדברג</w:t>
      </w:r>
      <w:proofErr w:type="spellEnd"/>
      <w:r w:rsidRPr="003F5074">
        <w:rPr>
          <w:rFonts w:cs="David" w:hint="cs"/>
          <w:rtl/>
        </w:rPr>
        <w:t xml:space="preserve"> כבר בדק את זה, והוא יאיר את עינינו.</w:t>
      </w:r>
    </w:p>
    <w:p w14:paraId="016C6645" w14:textId="77777777" w:rsidR="003F5074" w:rsidRPr="003F5074" w:rsidRDefault="003F5074" w:rsidP="003F5074">
      <w:pPr>
        <w:bidi/>
        <w:jc w:val="both"/>
        <w:rPr>
          <w:rFonts w:cs="David" w:hint="cs"/>
          <w:rtl/>
        </w:rPr>
      </w:pPr>
    </w:p>
    <w:p w14:paraId="369C0955" w14:textId="77777777" w:rsidR="003F5074" w:rsidRPr="003F5074" w:rsidRDefault="003F5074" w:rsidP="003F5074">
      <w:pPr>
        <w:bidi/>
        <w:jc w:val="both"/>
        <w:rPr>
          <w:rFonts w:cs="David" w:hint="cs"/>
          <w:rtl/>
        </w:rPr>
      </w:pPr>
      <w:r w:rsidRPr="003F5074">
        <w:rPr>
          <w:rFonts w:cs="David" w:hint="cs"/>
          <w:u w:val="single"/>
          <w:rtl/>
        </w:rPr>
        <w:t>היו"ר דוד טל:</w:t>
      </w:r>
    </w:p>
    <w:p w14:paraId="1B1ED86D" w14:textId="77777777" w:rsidR="003F5074" w:rsidRPr="003F5074" w:rsidRDefault="003F5074" w:rsidP="003F5074">
      <w:pPr>
        <w:bidi/>
        <w:jc w:val="both"/>
        <w:rPr>
          <w:rFonts w:cs="David" w:hint="cs"/>
          <w:rtl/>
        </w:rPr>
      </w:pPr>
    </w:p>
    <w:p w14:paraId="096184AC" w14:textId="77777777" w:rsidR="003F5074" w:rsidRPr="003F5074" w:rsidRDefault="003F5074" w:rsidP="003F5074">
      <w:pPr>
        <w:bidi/>
        <w:jc w:val="both"/>
        <w:rPr>
          <w:rFonts w:cs="David" w:hint="cs"/>
          <w:rtl/>
        </w:rPr>
      </w:pPr>
      <w:r w:rsidRPr="003F5074">
        <w:rPr>
          <w:rFonts w:cs="David" w:hint="cs"/>
          <w:rtl/>
        </w:rPr>
        <w:tab/>
        <w:t>לי זה חדש שחוק-יסוד זה רק לתפארת החגיגיות. חשבתי שיש לזה משמעות הרבה יותר גדולה, שחוק כזה דוחה כל חוק אחר, חוק רגיל, שכל דבר שמתנגש עם זה, חוק-יסוד גובר עליו.</w:t>
      </w:r>
    </w:p>
    <w:p w14:paraId="7D2B815D" w14:textId="77777777" w:rsidR="003F5074" w:rsidRPr="003F5074" w:rsidRDefault="003F5074" w:rsidP="003F5074">
      <w:pPr>
        <w:bidi/>
        <w:jc w:val="both"/>
        <w:rPr>
          <w:rFonts w:cs="David" w:hint="cs"/>
          <w:rtl/>
        </w:rPr>
      </w:pPr>
    </w:p>
    <w:p w14:paraId="090EC68C" w14:textId="77777777" w:rsidR="003F5074" w:rsidRPr="003F5074" w:rsidRDefault="003F5074" w:rsidP="003F5074">
      <w:pPr>
        <w:bidi/>
        <w:jc w:val="both"/>
        <w:rPr>
          <w:rFonts w:cs="David" w:hint="cs"/>
          <w:rtl/>
        </w:rPr>
      </w:pPr>
      <w:r w:rsidRPr="003F5074">
        <w:rPr>
          <w:rFonts w:cs="David" w:hint="cs"/>
          <w:u w:val="single"/>
          <w:rtl/>
        </w:rPr>
        <w:t>מנחם בן-ששון:</w:t>
      </w:r>
    </w:p>
    <w:p w14:paraId="16E3A2C8" w14:textId="77777777" w:rsidR="003F5074" w:rsidRPr="003F5074" w:rsidRDefault="003F5074" w:rsidP="003F5074">
      <w:pPr>
        <w:bidi/>
        <w:jc w:val="both"/>
        <w:rPr>
          <w:rFonts w:cs="David" w:hint="cs"/>
          <w:rtl/>
        </w:rPr>
      </w:pPr>
    </w:p>
    <w:p w14:paraId="35E895CB" w14:textId="77777777" w:rsidR="003F5074" w:rsidRPr="003F5074" w:rsidRDefault="003F5074" w:rsidP="003F5074">
      <w:pPr>
        <w:bidi/>
        <w:jc w:val="both"/>
        <w:rPr>
          <w:rFonts w:cs="David" w:hint="cs"/>
          <w:rtl/>
        </w:rPr>
      </w:pPr>
      <w:r w:rsidRPr="003F5074">
        <w:rPr>
          <w:rFonts w:cs="David" w:hint="cs"/>
          <w:rtl/>
        </w:rPr>
        <w:tab/>
        <w:t xml:space="preserve"> ברשותו של היושב-ראש, כשפתחה היועצת המשפטית של הוועדה את התיאור, ברקע היא הסבירה את המשמעות המהותית, מדוע זה צריך להיות חוק-יסוד. אתה מדבר כאן בתפיסה דמוקרטית אחרת לגמרי ממה שאנחנו חיים אותה. כשאתה הולך למשאל עם, כדי להגיע אליה, אתה חייב להגיע למשהו שמגיע עד כמה שיותר קרוב למהות. כמה שיותר קרוב למהות, זה חוק-יסוד.</w:t>
      </w:r>
    </w:p>
    <w:p w14:paraId="36C75CFF" w14:textId="77777777" w:rsidR="003F5074" w:rsidRPr="003F5074" w:rsidRDefault="003F5074" w:rsidP="003F5074">
      <w:pPr>
        <w:bidi/>
        <w:jc w:val="both"/>
        <w:rPr>
          <w:rFonts w:cs="David" w:hint="cs"/>
          <w:rtl/>
        </w:rPr>
      </w:pPr>
    </w:p>
    <w:p w14:paraId="19476AB8" w14:textId="77777777" w:rsidR="003F5074" w:rsidRPr="003F5074" w:rsidRDefault="003F5074" w:rsidP="003F5074">
      <w:pPr>
        <w:bidi/>
        <w:jc w:val="both"/>
        <w:rPr>
          <w:rFonts w:cs="David" w:hint="cs"/>
          <w:rtl/>
        </w:rPr>
      </w:pPr>
      <w:r w:rsidRPr="003F5074">
        <w:rPr>
          <w:rFonts w:cs="David" w:hint="cs"/>
          <w:u w:val="single"/>
          <w:rtl/>
        </w:rPr>
        <w:t>אשר מעוז:</w:t>
      </w:r>
    </w:p>
    <w:p w14:paraId="63D5E4A4" w14:textId="77777777" w:rsidR="003F5074" w:rsidRPr="003F5074" w:rsidRDefault="003F5074" w:rsidP="003F5074">
      <w:pPr>
        <w:bidi/>
        <w:jc w:val="both"/>
        <w:rPr>
          <w:rFonts w:cs="David" w:hint="cs"/>
          <w:rtl/>
        </w:rPr>
      </w:pPr>
    </w:p>
    <w:p w14:paraId="1FB15294" w14:textId="77777777" w:rsidR="003F5074" w:rsidRPr="003F5074" w:rsidRDefault="003F5074" w:rsidP="003F5074">
      <w:pPr>
        <w:bidi/>
        <w:jc w:val="both"/>
        <w:rPr>
          <w:rFonts w:cs="David" w:hint="cs"/>
          <w:rtl/>
        </w:rPr>
      </w:pPr>
      <w:r w:rsidRPr="003F5074">
        <w:rPr>
          <w:rFonts w:cs="David" w:hint="cs"/>
          <w:rtl/>
        </w:rPr>
        <w:tab/>
        <w:t xml:space="preserve">אם אפשר, ברשותכם, רק הערה היסטורית, אם אני יכול, בנוכחותו של פרופסור בן-ששון. מאחר והיתה לי הזכות להופיע בשנת 2000 בוועדת החוקה בדיון דומה. שם הובהר לי על ידי היועץ המשפטי דאז, שלמה שהם, כשאמרתי שזה מין חוק מוזר </w:t>
      </w:r>
      <w:r w:rsidRPr="003F5074">
        <w:rPr>
          <w:rFonts w:cs="David"/>
          <w:rtl/>
        </w:rPr>
        <w:t>–</w:t>
      </w:r>
      <w:r w:rsidRPr="003F5074">
        <w:rPr>
          <w:rFonts w:cs="David" w:hint="cs"/>
          <w:rtl/>
        </w:rPr>
        <w:t xml:space="preserve"> אני אומר על זה משהו אחרי שידבר פרופסור שטרית </w:t>
      </w:r>
      <w:r w:rsidRPr="003F5074">
        <w:rPr>
          <w:rFonts w:cs="David"/>
          <w:rtl/>
        </w:rPr>
        <w:t>–</w:t>
      </w:r>
      <w:r w:rsidRPr="003F5074">
        <w:rPr>
          <w:rFonts w:cs="David" w:hint="cs"/>
          <w:rtl/>
        </w:rPr>
        <w:t xml:space="preserve"> הוא אמר שזאת היתה הדרך היחידה לפתור את הבעיה, והיושב-ראש אמנון רובינשטיין אמר שזאת היתה פשרה פוליטית, זאת אומרת, זה לא התחייב מבחינה משפטית.</w:t>
      </w:r>
    </w:p>
    <w:p w14:paraId="70B9B9ED" w14:textId="77777777" w:rsidR="003F5074" w:rsidRPr="003F5074" w:rsidRDefault="003F5074" w:rsidP="003F5074">
      <w:pPr>
        <w:bidi/>
        <w:jc w:val="both"/>
        <w:rPr>
          <w:rFonts w:cs="David" w:hint="cs"/>
          <w:rtl/>
        </w:rPr>
      </w:pPr>
    </w:p>
    <w:p w14:paraId="201EA1DA" w14:textId="77777777" w:rsidR="003F5074" w:rsidRPr="003F5074" w:rsidRDefault="003F5074" w:rsidP="003F5074">
      <w:pPr>
        <w:bidi/>
        <w:jc w:val="both"/>
        <w:rPr>
          <w:rFonts w:cs="David" w:hint="cs"/>
          <w:rtl/>
        </w:rPr>
      </w:pPr>
      <w:r w:rsidRPr="003F5074">
        <w:rPr>
          <w:rFonts w:cs="David" w:hint="cs"/>
          <w:u w:val="single"/>
          <w:rtl/>
        </w:rPr>
        <w:t>שמעון שטרית:</w:t>
      </w:r>
    </w:p>
    <w:p w14:paraId="5233D946" w14:textId="77777777" w:rsidR="003F5074" w:rsidRPr="003F5074" w:rsidRDefault="003F5074" w:rsidP="003F5074">
      <w:pPr>
        <w:bidi/>
        <w:jc w:val="both"/>
        <w:rPr>
          <w:rFonts w:cs="David" w:hint="cs"/>
          <w:rtl/>
        </w:rPr>
      </w:pPr>
    </w:p>
    <w:p w14:paraId="2A232B4C" w14:textId="77777777" w:rsidR="003F5074" w:rsidRPr="003F5074" w:rsidRDefault="003F5074" w:rsidP="003F5074">
      <w:pPr>
        <w:bidi/>
        <w:jc w:val="both"/>
        <w:rPr>
          <w:rFonts w:cs="David" w:hint="cs"/>
          <w:rtl/>
        </w:rPr>
      </w:pPr>
      <w:r w:rsidRPr="003F5074">
        <w:rPr>
          <w:rFonts w:cs="David" w:hint="cs"/>
          <w:rtl/>
        </w:rPr>
        <w:tab/>
        <w:t xml:space="preserve">מאחר שגם פרופסור מעוז וגם עבדכם הנאמן מלמד משפט חוקתי כל כך הרבה שנים, מה שאמרתי עכשיו, אני חוזר עליו: לא חד משמעי מעמדו של חוק-היסוד. היו רבדים-רבדים  של ההיסטוריה עד שזה הגיע בפרשנות משפטית בלבד למעמד שאתם מציגים את זה היום, ועם תנועת הראש של איל </w:t>
      </w:r>
      <w:proofErr w:type="spellStart"/>
      <w:r w:rsidRPr="003F5074">
        <w:rPr>
          <w:rFonts w:cs="David" w:hint="cs"/>
          <w:rtl/>
        </w:rPr>
        <w:t>זנדברג</w:t>
      </w:r>
      <w:proofErr w:type="spellEnd"/>
      <w:r w:rsidRPr="003F5074">
        <w:rPr>
          <w:rFonts w:cs="David" w:hint="cs"/>
          <w:rtl/>
        </w:rPr>
        <w:t xml:space="preserve">, שאני מקבל אותה כאומרת שההלכה שנקבעה בפסק-דין חירות, שגם כשזה לא משוריין, אי אפשר לשנות אותו וכן הלאה </w:t>
      </w:r>
      <w:r w:rsidRPr="003F5074">
        <w:rPr>
          <w:rFonts w:cs="David"/>
          <w:rtl/>
        </w:rPr>
        <w:t>–</w:t>
      </w:r>
      <w:r w:rsidRPr="003F5074">
        <w:rPr>
          <w:rFonts w:cs="David" w:hint="cs"/>
          <w:rtl/>
        </w:rPr>
        <w:t xml:space="preserve"> כל אלה הן התפתחויות חדשות. פסק דין חירות ניתן לפני שנתיים.</w:t>
      </w:r>
    </w:p>
    <w:p w14:paraId="2240C66C" w14:textId="77777777" w:rsidR="003F5074" w:rsidRPr="003F5074" w:rsidRDefault="003F5074" w:rsidP="003F5074">
      <w:pPr>
        <w:bidi/>
        <w:jc w:val="both"/>
        <w:rPr>
          <w:rFonts w:cs="David" w:hint="cs"/>
          <w:rtl/>
        </w:rPr>
      </w:pPr>
    </w:p>
    <w:p w14:paraId="2A08DF79" w14:textId="77777777" w:rsidR="003F5074" w:rsidRPr="003F5074" w:rsidRDefault="003F5074" w:rsidP="003F5074">
      <w:pPr>
        <w:bidi/>
        <w:jc w:val="both"/>
        <w:rPr>
          <w:rFonts w:cs="David" w:hint="cs"/>
          <w:rtl/>
        </w:rPr>
      </w:pPr>
      <w:r w:rsidRPr="003F5074">
        <w:rPr>
          <w:rFonts w:cs="David" w:hint="cs"/>
          <w:u w:val="single"/>
          <w:rtl/>
        </w:rPr>
        <w:t>היו"ר דוד טל:</w:t>
      </w:r>
    </w:p>
    <w:p w14:paraId="3171EE50" w14:textId="77777777" w:rsidR="003F5074" w:rsidRPr="003F5074" w:rsidRDefault="003F5074" w:rsidP="003F5074">
      <w:pPr>
        <w:bidi/>
        <w:jc w:val="both"/>
        <w:rPr>
          <w:rFonts w:cs="David" w:hint="cs"/>
          <w:rtl/>
        </w:rPr>
      </w:pPr>
    </w:p>
    <w:p w14:paraId="7AD0463B" w14:textId="77777777" w:rsidR="003F5074" w:rsidRPr="003F5074" w:rsidRDefault="003F5074" w:rsidP="003F5074">
      <w:pPr>
        <w:bidi/>
        <w:jc w:val="both"/>
        <w:rPr>
          <w:rFonts w:cs="David" w:hint="cs"/>
          <w:rtl/>
        </w:rPr>
      </w:pPr>
      <w:r w:rsidRPr="003F5074">
        <w:rPr>
          <w:rFonts w:cs="David" w:hint="cs"/>
          <w:rtl/>
        </w:rPr>
        <w:tab/>
        <w:t xml:space="preserve">השאלה, אדוני, האם ההתפתחויות החדשות, לא הן שנותנות לנו את הכיוון, ולא אומר שהן מבטלות את ההתפתחויות הקודמות, אבל הן בכל אופן חדשות, אז אנחנו נעים עם </w:t>
      </w:r>
      <w:proofErr w:type="spellStart"/>
      <w:r w:rsidRPr="003F5074">
        <w:rPr>
          <w:rFonts w:cs="David" w:hint="cs"/>
          <w:rtl/>
        </w:rPr>
        <w:t>הדינמיקה</w:t>
      </w:r>
      <w:proofErr w:type="spellEnd"/>
      <w:r w:rsidRPr="003F5074">
        <w:rPr>
          <w:rFonts w:cs="David" w:hint="cs"/>
          <w:rtl/>
        </w:rPr>
        <w:t>?</w:t>
      </w:r>
    </w:p>
    <w:p w14:paraId="2323371A" w14:textId="77777777" w:rsidR="003F5074" w:rsidRPr="003F5074" w:rsidRDefault="003F5074" w:rsidP="003F5074">
      <w:pPr>
        <w:bidi/>
        <w:jc w:val="both"/>
        <w:rPr>
          <w:rFonts w:cs="David" w:hint="cs"/>
          <w:rtl/>
        </w:rPr>
      </w:pPr>
    </w:p>
    <w:p w14:paraId="1905A90E" w14:textId="77777777" w:rsidR="003F5074" w:rsidRPr="003F5074" w:rsidRDefault="003F5074" w:rsidP="003F5074">
      <w:pPr>
        <w:bidi/>
        <w:jc w:val="both"/>
        <w:rPr>
          <w:rFonts w:cs="David" w:hint="cs"/>
          <w:rtl/>
        </w:rPr>
      </w:pPr>
      <w:r w:rsidRPr="003F5074">
        <w:rPr>
          <w:rFonts w:cs="David" w:hint="cs"/>
          <w:u w:val="single"/>
          <w:rtl/>
        </w:rPr>
        <w:t>שמעון שטרית:</w:t>
      </w:r>
    </w:p>
    <w:p w14:paraId="093331F1" w14:textId="77777777" w:rsidR="003F5074" w:rsidRPr="003F5074" w:rsidRDefault="003F5074" w:rsidP="003F5074">
      <w:pPr>
        <w:bidi/>
        <w:jc w:val="both"/>
        <w:rPr>
          <w:rFonts w:cs="David" w:hint="cs"/>
          <w:rtl/>
        </w:rPr>
      </w:pPr>
    </w:p>
    <w:p w14:paraId="0C0F9257" w14:textId="77777777" w:rsidR="003F5074" w:rsidRPr="003F5074" w:rsidRDefault="003F5074" w:rsidP="003F5074">
      <w:pPr>
        <w:bidi/>
        <w:jc w:val="both"/>
        <w:rPr>
          <w:rFonts w:cs="David" w:hint="cs"/>
          <w:rtl/>
        </w:rPr>
      </w:pPr>
      <w:r w:rsidRPr="003F5074">
        <w:rPr>
          <w:rFonts w:cs="David" w:hint="cs"/>
          <w:rtl/>
        </w:rPr>
        <w:tab/>
        <w:t>אדוני היושב-ראש, אני בעמדה שמייחסת חשיבות גדולה לכוונה של המחוקקים, בניגוד לגרסאות אחרות. אני לא אכנס עכשיו לוויכוח מפורט על הסוגיה של הפרשנות. אני מייחס כוונה ועובדה, בעזרתו של חברי פרופסור מעוז, אם יושב-ראש הוועדה אמר שזאת פשרה פוליטית, והוא משפטן כידוע לכם, הוא ודאי ידע שהיו גם חלופות אחרות- - -</w:t>
      </w:r>
    </w:p>
    <w:p w14:paraId="4C6DD864" w14:textId="77777777" w:rsidR="003F5074" w:rsidRPr="003F5074" w:rsidRDefault="003F5074" w:rsidP="003F5074">
      <w:pPr>
        <w:bidi/>
        <w:jc w:val="both"/>
        <w:rPr>
          <w:rFonts w:cs="David" w:hint="cs"/>
          <w:rtl/>
        </w:rPr>
      </w:pPr>
    </w:p>
    <w:p w14:paraId="2D13446E" w14:textId="77777777" w:rsidR="003F5074" w:rsidRPr="003F5074" w:rsidRDefault="003F5074" w:rsidP="003F5074">
      <w:pPr>
        <w:bidi/>
        <w:jc w:val="both"/>
        <w:rPr>
          <w:rFonts w:cs="David" w:hint="cs"/>
          <w:rtl/>
        </w:rPr>
      </w:pPr>
      <w:r w:rsidRPr="003F5074">
        <w:rPr>
          <w:rFonts w:cs="David" w:hint="cs"/>
          <w:u w:val="single"/>
          <w:rtl/>
        </w:rPr>
        <w:t>אשר מעוז:</w:t>
      </w:r>
    </w:p>
    <w:p w14:paraId="5734EA1B" w14:textId="77777777" w:rsidR="003F5074" w:rsidRPr="003F5074" w:rsidRDefault="003F5074" w:rsidP="003F5074">
      <w:pPr>
        <w:bidi/>
        <w:jc w:val="both"/>
        <w:rPr>
          <w:rFonts w:cs="David" w:hint="cs"/>
          <w:rtl/>
        </w:rPr>
      </w:pPr>
    </w:p>
    <w:p w14:paraId="2405E5DA" w14:textId="77777777" w:rsidR="003F5074" w:rsidRPr="003F5074" w:rsidRDefault="003F5074" w:rsidP="003F5074">
      <w:pPr>
        <w:bidi/>
        <w:jc w:val="both"/>
        <w:rPr>
          <w:rFonts w:cs="David" w:hint="cs"/>
          <w:rtl/>
        </w:rPr>
      </w:pPr>
      <w:r w:rsidRPr="003F5074">
        <w:rPr>
          <w:rFonts w:cs="David" w:hint="cs"/>
          <w:rtl/>
        </w:rPr>
        <w:tab/>
        <w:t>המורה של שנינו.</w:t>
      </w:r>
    </w:p>
    <w:p w14:paraId="114FA015" w14:textId="77777777" w:rsidR="003F5074" w:rsidRPr="003F5074" w:rsidRDefault="003F5074" w:rsidP="003F5074">
      <w:pPr>
        <w:bidi/>
        <w:jc w:val="both"/>
        <w:rPr>
          <w:rFonts w:cs="David" w:hint="cs"/>
          <w:rtl/>
        </w:rPr>
      </w:pPr>
    </w:p>
    <w:p w14:paraId="36BD0ED6" w14:textId="77777777" w:rsidR="003F5074" w:rsidRPr="003F5074" w:rsidRDefault="003F5074" w:rsidP="003F5074">
      <w:pPr>
        <w:bidi/>
        <w:jc w:val="both"/>
        <w:rPr>
          <w:rFonts w:cs="David" w:hint="cs"/>
          <w:rtl/>
        </w:rPr>
      </w:pPr>
      <w:r w:rsidRPr="003F5074">
        <w:rPr>
          <w:rFonts w:cs="David" w:hint="cs"/>
          <w:u w:val="single"/>
          <w:rtl/>
        </w:rPr>
        <w:t>שמעון שטרית:</w:t>
      </w:r>
    </w:p>
    <w:p w14:paraId="0DEEECFB" w14:textId="77777777" w:rsidR="003F5074" w:rsidRPr="003F5074" w:rsidRDefault="003F5074" w:rsidP="003F5074">
      <w:pPr>
        <w:bidi/>
        <w:jc w:val="both"/>
        <w:rPr>
          <w:rFonts w:cs="David" w:hint="cs"/>
          <w:rtl/>
        </w:rPr>
      </w:pPr>
    </w:p>
    <w:p w14:paraId="2206065E" w14:textId="77777777" w:rsidR="003F5074" w:rsidRPr="003F5074" w:rsidRDefault="003F5074" w:rsidP="003F5074">
      <w:pPr>
        <w:bidi/>
        <w:jc w:val="both"/>
        <w:rPr>
          <w:rFonts w:cs="David" w:hint="cs"/>
          <w:rtl/>
        </w:rPr>
      </w:pPr>
      <w:r w:rsidRPr="003F5074">
        <w:rPr>
          <w:rFonts w:cs="David" w:hint="cs"/>
          <w:rtl/>
        </w:rPr>
        <w:tab/>
        <w:t xml:space="preserve">המורה שלך. למדתי בירושלים אצל </w:t>
      </w:r>
      <w:proofErr w:type="spellStart"/>
      <w:r w:rsidRPr="003F5074">
        <w:rPr>
          <w:rFonts w:cs="David" w:hint="cs"/>
          <w:rtl/>
        </w:rPr>
        <w:t>קלינגהופר</w:t>
      </w:r>
      <w:proofErr w:type="spellEnd"/>
      <w:r w:rsidRPr="003F5074">
        <w:rPr>
          <w:rFonts w:cs="David" w:hint="cs"/>
          <w:rtl/>
        </w:rPr>
        <w:t xml:space="preserve">. יצקתי מים על ידיו, אני חייב להגן על העובדות </w:t>
      </w:r>
      <w:proofErr w:type="spellStart"/>
      <w:r w:rsidRPr="003F5074">
        <w:rPr>
          <w:rFonts w:cs="David" w:hint="cs"/>
          <w:rtl/>
        </w:rPr>
        <w:t>ההסיטוריות</w:t>
      </w:r>
      <w:proofErr w:type="spellEnd"/>
      <w:r w:rsidRPr="003F5074">
        <w:rPr>
          <w:rFonts w:cs="David" w:hint="cs"/>
          <w:rtl/>
        </w:rPr>
        <w:t>.</w:t>
      </w:r>
    </w:p>
    <w:p w14:paraId="5C2F0BEE" w14:textId="77777777" w:rsidR="003F5074" w:rsidRPr="003F5074" w:rsidRDefault="003F5074" w:rsidP="003F5074">
      <w:pPr>
        <w:bidi/>
        <w:jc w:val="both"/>
        <w:rPr>
          <w:rFonts w:cs="David" w:hint="cs"/>
          <w:rtl/>
        </w:rPr>
      </w:pPr>
    </w:p>
    <w:p w14:paraId="13E983C1" w14:textId="77777777" w:rsidR="003F5074" w:rsidRPr="003F5074" w:rsidRDefault="003F5074" w:rsidP="003F5074">
      <w:pPr>
        <w:bidi/>
        <w:jc w:val="both"/>
        <w:rPr>
          <w:rFonts w:cs="David" w:hint="cs"/>
          <w:rtl/>
        </w:rPr>
      </w:pPr>
      <w:r w:rsidRPr="003F5074">
        <w:rPr>
          <w:rFonts w:cs="David" w:hint="cs"/>
          <w:rtl/>
        </w:rPr>
        <w:tab/>
        <w:t>בשנת 1999, כשהחוק הזה התקבל, לא היה במחשבה בהכרח שזה רק חוק-יסוד ברמה הנורמטיבית. היתה גרסה כזאת, נאמרה גרסה כזאת. הסוגיה גם היום, לדעתי, היא אותה סוגיה.</w:t>
      </w:r>
    </w:p>
    <w:p w14:paraId="007031DF" w14:textId="77777777" w:rsidR="003F5074" w:rsidRPr="003F5074" w:rsidRDefault="003F5074" w:rsidP="003F5074">
      <w:pPr>
        <w:bidi/>
        <w:jc w:val="both"/>
        <w:rPr>
          <w:rFonts w:cs="David" w:hint="cs"/>
          <w:rtl/>
        </w:rPr>
      </w:pPr>
    </w:p>
    <w:p w14:paraId="6B35F8AC" w14:textId="77777777" w:rsidR="003F5074" w:rsidRPr="003F5074" w:rsidRDefault="003F5074" w:rsidP="003F5074">
      <w:pPr>
        <w:bidi/>
        <w:jc w:val="both"/>
        <w:rPr>
          <w:rFonts w:cs="David" w:hint="cs"/>
          <w:rtl/>
        </w:rPr>
      </w:pPr>
      <w:r w:rsidRPr="003F5074">
        <w:rPr>
          <w:rFonts w:cs="David" w:hint="cs"/>
          <w:u w:val="single"/>
          <w:rtl/>
        </w:rPr>
        <w:t>היו"ר דוד טל:</w:t>
      </w:r>
    </w:p>
    <w:p w14:paraId="1091D553" w14:textId="77777777" w:rsidR="003F5074" w:rsidRPr="003F5074" w:rsidRDefault="003F5074" w:rsidP="003F5074">
      <w:pPr>
        <w:bidi/>
        <w:jc w:val="both"/>
        <w:rPr>
          <w:rFonts w:cs="David" w:hint="cs"/>
          <w:rtl/>
        </w:rPr>
      </w:pPr>
    </w:p>
    <w:p w14:paraId="45B19350" w14:textId="77777777" w:rsidR="003F5074" w:rsidRPr="003F5074" w:rsidRDefault="003F5074" w:rsidP="003F5074">
      <w:pPr>
        <w:bidi/>
        <w:jc w:val="both"/>
        <w:rPr>
          <w:rFonts w:cs="David" w:hint="cs"/>
          <w:rtl/>
        </w:rPr>
      </w:pPr>
      <w:r w:rsidRPr="003F5074">
        <w:rPr>
          <w:rFonts w:cs="David" w:hint="cs"/>
          <w:rtl/>
        </w:rPr>
        <w:tab/>
        <w:t xml:space="preserve">השאלה אם זה נכון </w:t>
      </w:r>
      <w:r w:rsidRPr="003F5074">
        <w:rPr>
          <w:rFonts w:cs="David"/>
          <w:rtl/>
        </w:rPr>
        <w:t>–</w:t>
      </w:r>
      <w:r w:rsidRPr="003F5074">
        <w:rPr>
          <w:rFonts w:cs="David" w:hint="cs"/>
          <w:rtl/>
        </w:rPr>
        <w:t xml:space="preserve"> אני בעד חוק רמת הגולן, גיליתי את דעתי בפני הוועדה בתחילת הדיון הראשון </w:t>
      </w:r>
      <w:r w:rsidRPr="003F5074">
        <w:rPr>
          <w:rFonts w:cs="David"/>
          <w:rtl/>
        </w:rPr>
        <w:t>–</w:t>
      </w:r>
      <w:r w:rsidRPr="003F5074">
        <w:rPr>
          <w:rFonts w:cs="David" w:hint="cs"/>
          <w:rtl/>
        </w:rPr>
        <w:t xml:space="preserve"> האם זה נכון שנעביר את החוק כפי שהוא? האם לא ניתקל בהתנגדותו של בית המשפט העליון? אני לא רוצה לעשות ללעג ולצחוק את הוועדה הזאת שהעבירה הצעת חוק רצינית כזאת, כפי שזה מונח בפנינו, היות וגם נשמעת טענה, מפי פרופסור נבות ויועצים משפטיים אחרים, שזה לא הולך על זה. אם אדוני אומר שזה הולך, אנחנו יכולים להתכנס, ואחרי שנשמע את פרופסור מעוז ואת פרופסור </w:t>
      </w:r>
      <w:proofErr w:type="spellStart"/>
      <w:r w:rsidRPr="003F5074">
        <w:rPr>
          <w:rFonts w:cs="David" w:hint="cs"/>
          <w:rtl/>
        </w:rPr>
        <w:t>בנדור</w:t>
      </w:r>
      <w:proofErr w:type="spellEnd"/>
      <w:r w:rsidRPr="003F5074">
        <w:rPr>
          <w:rFonts w:cs="David" w:hint="cs"/>
          <w:rtl/>
        </w:rPr>
        <w:t xml:space="preserve">, אפשר להתכנס ולעבור להצבעה. אנחנו כוועדה רוצים להוציא דבר מתוקן תחת ידינו. </w:t>
      </w:r>
    </w:p>
    <w:p w14:paraId="486D4CD0" w14:textId="77777777" w:rsidR="003F5074" w:rsidRPr="003F5074" w:rsidRDefault="003F5074" w:rsidP="003F5074">
      <w:pPr>
        <w:bidi/>
        <w:jc w:val="both"/>
        <w:rPr>
          <w:rFonts w:cs="David" w:hint="cs"/>
          <w:rtl/>
        </w:rPr>
      </w:pPr>
    </w:p>
    <w:p w14:paraId="24289EDB"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4563027D" w14:textId="77777777" w:rsidR="003F5074" w:rsidRPr="003F5074" w:rsidRDefault="003F5074" w:rsidP="003F5074">
      <w:pPr>
        <w:bidi/>
        <w:jc w:val="both"/>
        <w:rPr>
          <w:rFonts w:cs="David" w:hint="cs"/>
          <w:rtl/>
        </w:rPr>
      </w:pPr>
    </w:p>
    <w:p w14:paraId="02634177" w14:textId="77777777" w:rsidR="003F5074" w:rsidRPr="003F5074" w:rsidRDefault="003F5074" w:rsidP="003F5074">
      <w:pPr>
        <w:bidi/>
        <w:jc w:val="both"/>
        <w:rPr>
          <w:rFonts w:cs="David" w:hint="cs"/>
          <w:rtl/>
        </w:rPr>
      </w:pPr>
      <w:r w:rsidRPr="003F5074">
        <w:rPr>
          <w:rFonts w:cs="David" w:hint="cs"/>
          <w:rtl/>
        </w:rPr>
        <w:tab/>
        <w:t xml:space="preserve"> רגע, רגע, מאיפה זה בא? </w:t>
      </w:r>
      <w:proofErr w:type="spellStart"/>
      <w:r w:rsidRPr="003F5074">
        <w:rPr>
          <w:rFonts w:cs="David" w:hint="cs"/>
          <w:rtl/>
        </w:rPr>
        <w:t>טק</w:t>
      </w:r>
      <w:proofErr w:type="spellEnd"/>
      <w:r w:rsidRPr="003F5074">
        <w:rPr>
          <w:rFonts w:cs="David" w:hint="cs"/>
          <w:rtl/>
        </w:rPr>
        <w:t>-</w:t>
      </w:r>
      <w:proofErr w:type="spellStart"/>
      <w:r w:rsidRPr="003F5074">
        <w:rPr>
          <w:rFonts w:cs="David" w:hint="cs"/>
          <w:rtl/>
        </w:rPr>
        <w:t>טק</w:t>
      </w:r>
      <w:proofErr w:type="spellEnd"/>
      <w:r w:rsidRPr="003F5074">
        <w:rPr>
          <w:rFonts w:cs="David" w:hint="cs"/>
          <w:rtl/>
        </w:rPr>
        <w:t xml:space="preserve"> ואנחנו מצביעים? רגע.</w:t>
      </w:r>
    </w:p>
    <w:p w14:paraId="34D333B8" w14:textId="77777777" w:rsidR="003F5074" w:rsidRPr="003F5074" w:rsidRDefault="003F5074" w:rsidP="003F5074">
      <w:pPr>
        <w:bidi/>
        <w:jc w:val="both"/>
        <w:rPr>
          <w:rFonts w:cs="David" w:hint="cs"/>
          <w:rtl/>
        </w:rPr>
      </w:pPr>
    </w:p>
    <w:p w14:paraId="2573EA3F" w14:textId="77777777" w:rsidR="003F5074" w:rsidRPr="003F5074" w:rsidRDefault="003F5074" w:rsidP="003F5074">
      <w:pPr>
        <w:bidi/>
        <w:jc w:val="both"/>
        <w:rPr>
          <w:rFonts w:cs="David" w:hint="cs"/>
          <w:u w:val="single"/>
          <w:rtl/>
        </w:rPr>
      </w:pPr>
      <w:r w:rsidRPr="003F5074">
        <w:rPr>
          <w:rFonts w:cs="David" w:hint="cs"/>
          <w:u w:val="single"/>
          <w:rtl/>
        </w:rPr>
        <w:t>גדעון סער:</w:t>
      </w:r>
    </w:p>
    <w:p w14:paraId="6AEE398B" w14:textId="77777777" w:rsidR="003F5074" w:rsidRPr="003F5074" w:rsidRDefault="003F5074" w:rsidP="003F5074">
      <w:pPr>
        <w:bidi/>
        <w:jc w:val="both"/>
        <w:rPr>
          <w:rFonts w:cs="David" w:hint="cs"/>
          <w:u w:val="single"/>
          <w:rtl/>
        </w:rPr>
      </w:pPr>
    </w:p>
    <w:p w14:paraId="50226E59" w14:textId="77777777" w:rsidR="003F5074" w:rsidRPr="003F5074" w:rsidRDefault="003F5074" w:rsidP="003F5074">
      <w:pPr>
        <w:bidi/>
        <w:jc w:val="both"/>
        <w:rPr>
          <w:rFonts w:cs="David" w:hint="cs"/>
          <w:rtl/>
        </w:rPr>
      </w:pPr>
      <w:r w:rsidRPr="003F5074">
        <w:rPr>
          <w:rFonts w:cs="David" w:hint="cs"/>
          <w:rtl/>
        </w:rPr>
        <w:tab/>
        <w:t xml:space="preserve"> זאת כבר ישיבה שנייה, גברתי.</w:t>
      </w:r>
    </w:p>
    <w:p w14:paraId="53F0390D" w14:textId="77777777" w:rsidR="003F5074" w:rsidRPr="003F5074" w:rsidRDefault="003F5074" w:rsidP="003F5074">
      <w:pPr>
        <w:bidi/>
        <w:jc w:val="both"/>
        <w:rPr>
          <w:rFonts w:cs="David" w:hint="cs"/>
          <w:rtl/>
        </w:rPr>
      </w:pPr>
    </w:p>
    <w:p w14:paraId="41C99711" w14:textId="77777777" w:rsidR="003F5074" w:rsidRPr="003F5074" w:rsidRDefault="003F5074" w:rsidP="003F5074">
      <w:pPr>
        <w:bidi/>
        <w:jc w:val="both"/>
        <w:rPr>
          <w:rFonts w:cs="David" w:hint="cs"/>
          <w:rtl/>
        </w:rPr>
      </w:pPr>
      <w:r w:rsidRPr="003F5074">
        <w:rPr>
          <w:rFonts w:cs="David" w:hint="cs"/>
          <w:u w:val="single"/>
          <w:rtl/>
        </w:rPr>
        <w:t>היו"ר דוד טל:</w:t>
      </w:r>
    </w:p>
    <w:p w14:paraId="6DB53DDE" w14:textId="77777777" w:rsidR="003F5074" w:rsidRPr="003F5074" w:rsidRDefault="003F5074" w:rsidP="003F5074">
      <w:pPr>
        <w:bidi/>
        <w:jc w:val="both"/>
        <w:rPr>
          <w:rFonts w:cs="David" w:hint="cs"/>
          <w:rtl/>
        </w:rPr>
      </w:pPr>
    </w:p>
    <w:p w14:paraId="5D134D8E" w14:textId="77777777" w:rsidR="003F5074" w:rsidRPr="003F5074" w:rsidRDefault="003F5074" w:rsidP="003F5074">
      <w:pPr>
        <w:bidi/>
        <w:jc w:val="both"/>
        <w:rPr>
          <w:rFonts w:cs="David" w:hint="cs"/>
          <w:rtl/>
        </w:rPr>
      </w:pPr>
      <w:r w:rsidRPr="003F5074">
        <w:rPr>
          <w:rFonts w:cs="David" w:hint="cs"/>
          <w:rtl/>
        </w:rPr>
        <w:tab/>
        <w:t xml:space="preserve">האם גברתי מנהלת את ישיבת הוועדה? חברת הכנסת </w:t>
      </w:r>
      <w:proofErr w:type="spellStart"/>
      <w:r w:rsidRPr="003F5074">
        <w:rPr>
          <w:rFonts w:cs="David" w:hint="cs"/>
          <w:rtl/>
        </w:rPr>
        <w:t>גלאון</w:t>
      </w:r>
      <w:proofErr w:type="spellEnd"/>
      <w:r w:rsidRPr="003F5074">
        <w:rPr>
          <w:rFonts w:cs="David" w:hint="cs"/>
          <w:rtl/>
        </w:rPr>
        <w:t xml:space="preserve">, גברתי מנהלת את ישיבת הוועדה? עדיין לא. דנו כבר בהצעת החוק הזאת. האמת היא שלולא היו מתעוררות הספקות והשאלות שהעלית, פרופסור נבות, יכול מאוד להיות שהוועדה היתה כבר מצביעה על זה בדיון הקודם. אחרי פרופסור מעוז ואחרי פרופסור </w:t>
      </w:r>
      <w:proofErr w:type="spellStart"/>
      <w:r w:rsidRPr="003F5074">
        <w:rPr>
          <w:rFonts w:cs="David" w:hint="cs"/>
          <w:rtl/>
        </w:rPr>
        <w:t>בנדור</w:t>
      </w:r>
      <w:proofErr w:type="spellEnd"/>
      <w:r w:rsidRPr="003F5074">
        <w:rPr>
          <w:rFonts w:cs="David" w:hint="cs"/>
          <w:rtl/>
        </w:rPr>
        <w:t xml:space="preserve"> אני אאפשר גם לחברי הכנסת לדבר. קראנו לאנשי אקדמיה כדי לראות אם ניתן ואפשר כפי שזה. אני חושב שיש רוב בוועדה להעביר את זה, לפחות בקריאה הראשונה.</w:t>
      </w:r>
    </w:p>
    <w:p w14:paraId="48932D9B" w14:textId="77777777" w:rsidR="003F5074" w:rsidRPr="003F5074" w:rsidRDefault="003F5074" w:rsidP="003F5074">
      <w:pPr>
        <w:bidi/>
        <w:jc w:val="both"/>
        <w:rPr>
          <w:rFonts w:cs="David" w:hint="cs"/>
          <w:rtl/>
        </w:rPr>
      </w:pPr>
      <w:r w:rsidRPr="003F5074">
        <w:rPr>
          <w:rFonts w:cs="David"/>
          <w:u w:val="single"/>
          <w:rtl/>
        </w:rPr>
        <w:br w:type="page"/>
      </w:r>
      <w:r w:rsidRPr="003F5074">
        <w:rPr>
          <w:rFonts w:cs="David" w:hint="cs"/>
          <w:u w:val="single"/>
          <w:rtl/>
        </w:rPr>
        <w:t>שמעון שטרית:</w:t>
      </w:r>
    </w:p>
    <w:p w14:paraId="51497829" w14:textId="77777777" w:rsidR="003F5074" w:rsidRPr="003F5074" w:rsidRDefault="003F5074" w:rsidP="003F5074">
      <w:pPr>
        <w:bidi/>
        <w:jc w:val="both"/>
        <w:rPr>
          <w:rFonts w:cs="David" w:hint="cs"/>
          <w:rtl/>
        </w:rPr>
      </w:pPr>
    </w:p>
    <w:p w14:paraId="0A93A978" w14:textId="77777777" w:rsidR="003F5074" w:rsidRPr="003F5074" w:rsidRDefault="003F5074" w:rsidP="003F5074">
      <w:pPr>
        <w:bidi/>
        <w:jc w:val="both"/>
        <w:rPr>
          <w:rFonts w:cs="David" w:hint="cs"/>
          <w:rtl/>
        </w:rPr>
      </w:pPr>
      <w:r w:rsidRPr="003F5074">
        <w:rPr>
          <w:rFonts w:cs="David" w:hint="cs"/>
          <w:rtl/>
        </w:rPr>
        <w:tab/>
        <w:t>הטיעון שהצגתי היה רק טיעון פתיחה לטיעון העיקרי שלי. טיעון הפתיחה אמר, שבסעיף 4 אפשר היה לכתוב גם חוק, גם בשנת 1999, ולדעתי, גם היום אפשר לכתוב חוק. קל וחומר, שבכל הסעיפים האלה בחוק סדרי השלטון והמשפט (ביטול החלת המשפט, השיפוט והמינהל) אין סעיף שריון לסעיף 4. המחוקק הישראלי, כשרצה לשריין סעיף מסוים, הוא אמר שהוא משוריין.</w:t>
      </w:r>
    </w:p>
    <w:p w14:paraId="5DD91BA3" w14:textId="77777777" w:rsidR="003F5074" w:rsidRPr="003F5074" w:rsidRDefault="003F5074" w:rsidP="003F5074">
      <w:pPr>
        <w:bidi/>
        <w:jc w:val="both"/>
        <w:rPr>
          <w:rFonts w:cs="David" w:hint="cs"/>
          <w:rtl/>
        </w:rPr>
      </w:pPr>
    </w:p>
    <w:p w14:paraId="6D061B26" w14:textId="77777777" w:rsidR="003F5074" w:rsidRPr="003F5074" w:rsidRDefault="003F5074" w:rsidP="003F5074">
      <w:pPr>
        <w:bidi/>
        <w:jc w:val="both"/>
        <w:rPr>
          <w:rFonts w:cs="David" w:hint="cs"/>
          <w:rtl/>
        </w:rPr>
      </w:pPr>
      <w:r w:rsidRPr="003F5074">
        <w:rPr>
          <w:rFonts w:cs="David" w:hint="cs"/>
          <w:u w:val="single"/>
          <w:rtl/>
        </w:rPr>
        <w:t>קולט אביטל:</w:t>
      </w:r>
    </w:p>
    <w:p w14:paraId="1E4C5FF7" w14:textId="77777777" w:rsidR="003F5074" w:rsidRPr="003F5074" w:rsidRDefault="003F5074" w:rsidP="003F5074">
      <w:pPr>
        <w:bidi/>
        <w:jc w:val="both"/>
        <w:rPr>
          <w:rFonts w:cs="David" w:hint="cs"/>
          <w:rtl/>
        </w:rPr>
      </w:pPr>
    </w:p>
    <w:p w14:paraId="730A5494" w14:textId="77777777" w:rsidR="003F5074" w:rsidRPr="003F5074" w:rsidRDefault="003F5074" w:rsidP="003F5074">
      <w:pPr>
        <w:bidi/>
        <w:jc w:val="both"/>
        <w:rPr>
          <w:rFonts w:cs="David" w:hint="cs"/>
          <w:rtl/>
        </w:rPr>
      </w:pPr>
      <w:r w:rsidRPr="003F5074">
        <w:rPr>
          <w:rFonts w:cs="David" w:hint="cs"/>
          <w:rtl/>
        </w:rPr>
        <w:tab/>
        <w:t xml:space="preserve"> בגוף החוק?</w:t>
      </w:r>
    </w:p>
    <w:p w14:paraId="6E5BA767" w14:textId="77777777" w:rsidR="003F5074" w:rsidRPr="003F5074" w:rsidRDefault="003F5074" w:rsidP="003F5074">
      <w:pPr>
        <w:bidi/>
        <w:jc w:val="both"/>
        <w:rPr>
          <w:rFonts w:cs="David" w:hint="cs"/>
          <w:rtl/>
        </w:rPr>
      </w:pPr>
    </w:p>
    <w:p w14:paraId="4D31FB26" w14:textId="77777777" w:rsidR="003F5074" w:rsidRPr="003F5074" w:rsidRDefault="003F5074" w:rsidP="003F5074">
      <w:pPr>
        <w:bidi/>
        <w:jc w:val="both"/>
        <w:rPr>
          <w:rFonts w:cs="David" w:hint="cs"/>
          <w:rtl/>
        </w:rPr>
      </w:pPr>
      <w:r w:rsidRPr="003F5074">
        <w:rPr>
          <w:rFonts w:cs="David" w:hint="cs"/>
          <w:u w:val="single"/>
          <w:rtl/>
        </w:rPr>
        <w:t>שמעון שטרית:</w:t>
      </w:r>
    </w:p>
    <w:p w14:paraId="117CCDD4" w14:textId="77777777" w:rsidR="003F5074" w:rsidRPr="003F5074" w:rsidRDefault="003F5074" w:rsidP="003F5074">
      <w:pPr>
        <w:bidi/>
        <w:jc w:val="both"/>
        <w:rPr>
          <w:rFonts w:cs="David" w:hint="cs"/>
          <w:rtl/>
        </w:rPr>
      </w:pPr>
    </w:p>
    <w:p w14:paraId="7BF0FC81" w14:textId="77777777" w:rsidR="003F5074" w:rsidRPr="003F5074" w:rsidRDefault="003F5074" w:rsidP="003F5074">
      <w:pPr>
        <w:bidi/>
        <w:jc w:val="both"/>
        <w:rPr>
          <w:rFonts w:cs="David" w:hint="cs"/>
          <w:rtl/>
        </w:rPr>
      </w:pPr>
      <w:r w:rsidRPr="003F5074">
        <w:rPr>
          <w:rFonts w:cs="David" w:hint="cs"/>
          <w:rtl/>
        </w:rPr>
        <w:tab/>
        <w:t xml:space="preserve">כן. בכל החוקים שכנסת ישראל אמרה שהיא לא מתכוונת שישנו את הסעיף הזה והזה, שקובע אפילו רוב </w:t>
      </w:r>
      <w:r w:rsidRPr="003F5074">
        <w:rPr>
          <w:rFonts w:cs="David"/>
          <w:rtl/>
        </w:rPr>
        <w:t>–</w:t>
      </w:r>
      <w:r w:rsidRPr="003F5074">
        <w:rPr>
          <w:rFonts w:cs="David" w:hint="cs"/>
          <w:rtl/>
        </w:rPr>
        <w:t xml:space="preserve"> עסקנו בזה, למשל, בישיבות ועדת החוקה השבוע, בעקבות ההצעה בעניין ירושלים של חבר הכנסת סער </w:t>
      </w:r>
      <w:r w:rsidRPr="003F5074">
        <w:rPr>
          <w:rFonts w:cs="David"/>
          <w:rtl/>
        </w:rPr>
        <w:t>–</w:t>
      </w:r>
      <w:r w:rsidRPr="003F5074">
        <w:rPr>
          <w:rFonts w:cs="David" w:hint="cs"/>
          <w:rtl/>
        </w:rPr>
        <w:t xml:space="preserve"> יש סעיפים שאומרים שאי אפשר לשנות סעיף זה וזה על ידי תקנות שעת חירום. על חוק-יסוד: הכנסת כתוב, שאי אפשר לשנות את החוק הזה, אלא ברוב של 80 חברי כנסת. אם מישהו רוצה להאריך את תקופת הכהונה של הכנסת, כיוון שזה נחשב שיבוש חמור של סדרי שלטון, נאמר שם, שאפשר לעשות את זה, אבל רק ברוב של 80 חברי כנסת.</w:t>
      </w:r>
    </w:p>
    <w:p w14:paraId="6713CD6F" w14:textId="77777777" w:rsidR="003F5074" w:rsidRPr="003F5074" w:rsidRDefault="003F5074" w:rsidP="003F5074">
      <w:pPr>
        <w:bidi/>
        <w:jc w:val="both"/>
        <w:rPr>
          <w:rFonts w:cs="David" w:hint="cs"/>
          <w:rtl/>
        </w:rPr>
      </w:pPr>
    </w:p>
    <w:p w14:paraId="7DBCFCCD" w14:textId="77777777" w:rsidR="003F5074" w:rsidRPr="003F5074" w:rsidRDefault="003F5074" w:rsidP="003F5074">
      <w:pPr>
        <w:bidi/>
        <w:jc w:val="both"/>
        <w:rPr>
          <w:rFonts w:cs="David" w:hint="cs"/>
          <w:rtl/>
        </w:rPr>
      </w:pPr>
      <w:r w:rsidRPr="003F5074">
        <w:rPr>
          <w:rFonts w:cs="David" w:hint="cs"/>
          <w:rtl/>
        </w:rPr>
        <w:tab/>
        <w:t>יש לנו כאן סעיף שהוא קביעה בשנת 1999, שהדרך שהכנסת חשבה אז זה חוק-יסוד. מה לעשות שבחוק-יסוד הכנסת לא מצליחה להגיע להסכמה, אז היא שואלת את עצמה, האם היא יכולה לעשות את זה בדרך אחרת, והיא מחליטה, שהיא יכולה לעשות את זה בדרך אחרת. קודם כול סעיף 4, אפשר לעשות בשתי דרכים, או להגיד שהוא סעיף מבוטל, זה פחות אלגנטי, או להגיד שבמקום חוק-יסוד יבוא חוק, ואז, אחרי שתהיה הסדרת הסוגיה של סעיף 4, יחוקק חוק, ובלבד שכל הוראות החוק הזה יהיו תואמות באופן מלא לחוק-יסוד: הכנסת, כי החוק הזה לא יכול להיות סותר בשום נקודה שהיא את חוק-יסוד: הכנסת.</w:t>
      </w:r>
    </w:p>
    <w:p w14:paraId="563B50BD" w14:textId="77777777" w:rsidR="003F5074" w:rsidRPr="003F5074" w:rsidRDefault="003F5074" w:rsidP="003F5074">
      <w:pPr>
        <w:bidi/>
        <w:jc w:val="both"/>
        <w:rPr>
          <w:rFonts w:cs="David" w:hint="cs"/>
          <w:rtl/>
        </w:rPr>
      </w:pPr>
    </w:p>
    <w:p w14:paraId="3C953DB3" w14:textId="77777777" w:rsidR="003F5074" w:rsidRPr="003F5074" w:rsidRDefault="003F5074" w:rsidP="003F5074">
      <w:pPr>
        <w:bidi/>
        <w:jc w:val="both"/>
        <w:rPr>
          <w:rFonts w:cs="David" w:hint="cs"/>
          <w:rtl/>
        </w:rPr>
      </w:pPr>
      <w:r w:rsidRPr="003F5074">
        <w:rPr>
          <w:rFonts w:cs="David" w:hint="cs"/>
          <w:u w:val="single"/>
          <w:rtl/>
        </w:rPr>
        <w:t>היו"ר דוד טל:</w:t>
      </w:r>
    </w:p>
    <w:p w14:paraId="446CCA1A" w14:textId="77777777" w:rsidR="003F5074" w:rsidRPr="003F5074" w:rsidRDefault="003F5074" w:rsidP="003F5074">
      <w:pPr>
        <w:bidi/>
        <w:jc w:val="both"/>
        <w:rPr>
          <w:rFonts w:cs="David" w:hint="cs"/>
          <w:rtl/>
        </w:rPr>
      </w:pPr>
    </w:p>
    <w:p w14:paraId="1C922BA0" w14:textId="77777777" w:rsidR="003F5074" w:rsidRPr="003F5074" w:rsidRDefault="003F5074" w:rsidP="003F5074">
      <w:pPr>
        <w:bidi/>
        <w:jc w:val="both"/>
        <w:rPr>
          <w:rFonts w:cs="David" w:hint="cs"/>
          <w:rtl/>
        </w:rPr>
      </w:pPr>
      <w:r w:rsidRPr="003F5074">
        <w:rPr>
          <w:rFonts w:cs="David" w:hint="cs"/>
          <w:rtl/>
        </w:rPr>
        <w:tab/>
        <w:t>האם זה יכול להשתלב, אדוני?</w:t>
      </w:r>
    </w:p>
    <w:p w14:paraId="2EA06D59" w14:textId="77777777" w:rsidR="003F5074" w:rsidRPr="003F5074" w:rsidRDefault="003F5074" w:rsidP="003F5074">
      <w:pPr>
        <w:bidi/>
        <w:jc w:val="both"/>
        <w:rPr>
          <w:rFonts w:cs="David" w:hint="cs"/>
          <w:rtl/>
        </w:rPr>
      </w:pPr>
    </w:p>
    <w:p w14:paraId="5B8FA91A" w14:textId="77777777" w:rsidR="003F5074" w:rsidRPr="003F5074" w:rsidRDefault="003F5074" w:rsidP="003F5074">
      <w:pPr>
        <w:bidi/>
        <w:jc w:val="both"/>
        <w:rPr>
          <w:rFonts w:cs="David" w:hint="cs"/>
          <w:rtl/>
        </w:rPr>
      </w:pPr>
      <w:r w:rsidRPr="003F5074">
        <w:rPr>
          <w:rFonts w:cs="David" w:hint="cs"/>
          <w:u w:val="single"/>
          <w:rtl/>
        </w:rPr>
        <w:t>שמעון שטרית:</w:t>
      </w:r>
    </w:p>
    <w:p w14:paraId="31572602" w14:textId="77777777" w:rsidR="003F5074" w:rsidRPr="003F5074" w:rsidRDefault="003F5074" w:rsidP="003F5074">
      <w:pPr>
        <w:bidi/>
        <w:jc w:val="both"/>
        <w:rPr>
          <w:rFonts w:cs="David" w:hint="cs"/>
          <w:rtl/>
        </w:rPr>
      </w:pPr>
    </w:p>
    <w:p w14:paraId="7759F337" w14:textId="77777777" w:rsidR="003F5074" w:rsidRPr="003F5074" w:rsidRDefault="003F5074" w:rsidP="003F5074">
      <w:pPr>
        <w:bidi/>
        <w:jc w:val="both"/>
        <w:rPr>
          <w:rFonts w:cs="David" w:hint="cs"/>
          <w:rtl/>
        </w:rPr>
      </w:pPr>
      <w:r w:rsidRPr="003F5074">
        <w:rPr>
          <w:rFonts w:cs="David" w:hint="cs"/>
          <w:rtl/>
        </w:rPr>
        <w:tab/>
        <w:t xml:space="preserve">אני לא מעריך שאתם בחוכמתם לא תוכלו לבקש מהצוות המקצועי שלכם להכין לכם הצעה שתהיה תואמת במלואה את חוק-יסוד: הכנסת. אם עשיתם את זה, פתרתם את העניין. דהיינו, לא נכנסתם לסוגיה של הסדר ראשוני והסדר משני. מצד שני, אין סיבה להגיד שהכנסת מוגבלת בהסדרת הסוגיה של חוק משאל עם רק בחוק-יסוד, מכיוון שהכנסת שינתה את דעתה, היא חושבת שההסדר העיקרי כבר נקבע. מתקיים משאל, ועכשיו נעשה את התהליך הבא: סעיף 4 יתוקן. אין שום מניעה לתקן אותו, מכיוון שבמסורת החוקתית שלנו, </w:t>
      </w:r>
      <w:proofErr w:type="spellStart"/>
      <w:r w:rsidRPr="003F5074">
        <w:rPr>
          <w:rFonts w:cs="David" w:hint="cs"/>
          <w:rtl/>
        </w:rPr>
        <w:t>כשהיתה</w:t>
      </w:r>
      <w:proofErr w:type="spellEnd"/>
      <w:r w:rsidRPr="003F5074">
        <w:rPr>
          <w:rFonts w:cs="David" w:hint="cs"/>
          <w:rtl/>
        </w:rPr>
        <w:t xml:space="preserve"> מניעה מבחינת הכוונה של רוב למשל, או משהו כזה, אמרו את זה.</w:t>
      </w:r>
    </w:p>
    <w:p w14:paraId="50D472AD" w14:textId="77777777" w:rsidR="003F5074" w:rsidRPr="003F5074" w:rsidRDefault="003F5074" w:rsidP="003F5074">
      <w:pPr>
        <w:bidi/>
        <w:jc w:val="both"/>
        <w:rPr>
          <w:rFonts w:cs="David" w:hint="cs"/>
          <w:rtl/>
        </w:rPr>
      </w:pPr>
    </w:p>
    <w:p w14:paraId="01402DB2" w14:textId="77777777" w:rsidR="003F5074" w:rsidRPr="003F5074" w:rsidRDefault="003F5074" w:rsidP="003F5074">
      <w:pPr>
        <w:bidi/>
        <w:jc w:val="both"/>
        <w:rPr>
          <w:rFonts w:cs="David" w:hint="cs"/>
          <w:rtl/>
        </w:rPr>
      </w:pPr>
      <w:r w:rsidRPr="003F5074">
        <w:rPr>
          <w:rFonts w:cs="David" w:hint="cs"/>
          <w:u w:val="single"/>
          <w:rtl/>
        </w:rPr>
        <w:t>היו"ר דוד טל:</w:t>
      </w:r>
    </w:p>
    <w:p w14:paraId="1625A6C9" w14:textId="77777777" w:rsidR="003F5074" w:rsidRPr="003F5074" w:rsidRDefault="003F5074" w:rsidP="003F5074">
      <w:pPr>
        <w:bidi/>
        <w:jc w:val="both"/>
        <w:rPr>
          <w:rFonts w:cs="David" w:hint="cs"/>
          <w:rtl/>
        </w:rPr>
      </w:pPr>
    </w:p>
    <w:p w14:paraId="3D7C2B70" w14:textId="77777777" w:rsidR="003F5074" w:rsidRPr="003F5074" w:rsidRDefault="003F5074" w:rsidP="003F5074">
      <w:pPr>
        <w:bidi/>
        <w:jc w:val="both"/>
        <w:rPr>
          <w:rFonts w:cs="David" w:hint="cs"/>
          <w:rtl/>
        </w:rPr>
      </w:pPr>
      <w:r w:rsidRPr="003F5074">
        <w:rPr>
          <w:rFonts w:cs="David" w:hint="cs"/>
          <w:rtl/>
        </w:rPr>
        <w:tab/>
        <w:t>לא תישמע טענה של נושא חדש.</w:t>
      </w:r>
    </w:p>
    <w:p w14:paraId="5F9B326D" w14:textId="77777777" w:rsidR="003F5074" w:rsidRPr="003F5074" w:rsidRDefault="003F5074" w:rsidP="003F5074">
      <w:pPr>
        <w:bidi/>
        <w:jc w:val="both"/>
        <w:rPr>
          <w:rFonts w:cs="David" w:hint="cs"/>
          <w:rtl/>
        </w:rPr>
      </w:pPr>
    </w:p>
    <w:p w14:paraId="5FEA73BC" w14:textId="77777777" w:rsidR="003F5074" w:rsidRPr="003F5074" w:rsidRDefault="003F5074" w:rsidP="003F5074">
      <w:pPr>
        <w:bidi/>
        <w:jc w:val="both"/>
        <w:rPr>
          <w:rFonts w:cs="David" w:hint="cs"/>
          <w:rtl/>
        </w:rPr>
      </w:pPr>
      <w:r w:rsidRPr="003F5074">
        <w:rPr>
          <w:rFonts w:cs="David" w:hint="cs"/>
          <w:u w:val="single"/>
          <w:rtl/>
        </w:rPr>
        <w:t>שמעון שטרית:</w:t>
      </w:r>
    </w:p>
    <w:p w14:paraId="4066E1F7" w14:textId="77777777" w:rsidR="003F5074" w:rsidRPr="003F5074" w:rsidRDefault="003F5074" w:rsidP="003F5074">
      <w:pPr>
        <w:bidi/>
        <w:jc w:val="both"/>
        <w:rPr>
          <w:rFonts w:cs="David" w:hint="cs"/>
          <w:rtl/>
        </w:rPr>
      </w:pPr>
    </w:p>
    <w:p w14:paraId="45F7A56F" w14:textId="77777777" w:rsidR="003F5074" w:rsidRPr="003F5074" w:rsidRDefault="003F5074" w:rsidP="003F5074">
      <w:pPr>
        <w:bidi/>
        <w:jc w:val="both"/>
        <w:rPr>
          <w:rFonts w:cs="David" w:hint="cs"/>
          <w:rtl/>
        </w:rPr>
      </w:pPr>
      <w:r w:rsidRPr="003F5074">
        <w:rPr>
          <w:rFonts w:cs="David" w:hint="cs"/>
          <w:rtl/>
        </w:rPr>
        <w:tab/>
        <w:t>נושא חדש זאת טענה מרחיקת לכת, מכיוון שהסוגיה היא איך מסדירים את הפעלת משאל העם. אם הפעלת משאל העם היא בדרך של תיקון חקיקה מסוג א', תיקון חקיקה מסוג ב' או תיקון חקיקה מסוג ג', זה בדיוק הנושא. אני לא רואה קושי מבחינה תקנונית שהדבר הזה יימנע. זו תמצית הטיעון. מובן שקיצרתי מהסיבה, שמונחים בפניכם ניתוחים לא מעטים של הסוגיות האחרות, לכן הדברים שלי מכוונים לסוגיה העיקרית.</w:t>
      </w:r>
    </w:p>
    <w:p w14:paraId="489271F5" w14:textId="77777777" w:rsidR="003F5074" w:rsidRPr="003F5074" w:rsidRDefault="003F5074" w:rsidP="003F5074">
      <w:pPr>
        <w:bidi/>
        <w:jc w:val="both"/>
        <w:rPr>
          <w:rFonts w:cs="David" w:hint="cs"/>
          <w:rtl/>
        </w:rPr>
      </w:pPr>
      <w:r w:rsidRPr="003F5074">
        <w:rPr>
          <w:rFonts w:cs="David"/>
          <w:u w:val="single"/>
          <w:rtl/>
        </w:rPr>
        <w:br w:type="page"/>
      </w:r>
      <w:r w:rsidRPr="003F5074">
        <w:rPr>
          <w:rFonts w:cs="David" w:hint="cs"/>
          <w:u w:val="single"/>
          <w:rtl/>
        </w:rPr>
        <w:t>אשר מעוז:</w:t>
      </w:r>
    </w:p>
    <w:p w14:paraId="352AADA7" w14:textId="77777777" w:rsidR="003F5074" w:rsidRPr="003F5074" w:rsidRDefault="003F5074" w:rsidP="003F5074">
      <w:pPr>
        <w:bidi/>
        <w:jc w:val="both"/>
        <w:rPr>
          <w:rFonts w:cs="David" w:hint="cs"/>
          <w:rtl/>
        </w:rPr>
      </w:pPr>
    </w:p>
    <w:p w14:paraId="4154BDDA" w14:textId="77777777" w:rsidR="003F5074" w:rsidRPr="003F5074" w:rsidRDefault="003F5074" w:rsidP="003F5074">
      <w:pPr>
        <w:bidi/>
        <w:jc w:val="both"/>
        <w:rPr>
          <w:rFonts w:cs="David" w:hint="cs"/>
          <w:rtl/>
        </w:rPr>
      </w:pPr>
      <w:r w:rsidRPr="003F5074">
        <w:rPr>
          <w:rFonts w:cs="David" w:hint="cs"/>
          <w:rtl/>
        </w:rPr>
        <w:tab/>
        <w:t>תודה לכם. האמת היא שחוק סדרי שלטון ומשפט (ביטול החלת המשפט) הוא אחד החוקים המוזרים ביותר. החוק הזה הוא בלתי חוקתי. הוא בלתי חוקתי במובן זה, שפעם ראשונה שאני רואה חוק רגיל- - -</w:t>
      </w:r>
    </w:p>
    <w:p w14:paraId="6B043A65" w14:textId="77777777" w:rsidR="003F5074" w:rsidRPr="003F5074" w:rsidRDefault="003F5074" w:rsidP="003F5074">
      <w:pPr>
        <w:bidi/>
        <w:jc w:val="both"/>
        <w:rPr>
          <w:rFonts w:cs="David" w:hint="cs"/>
          <w:rtl/>
        </w:rPr>
      </w:pPr>
    </w:p>
    <w:p w14:paraId="1C412B9B" w14:textId="77777777" w:rsidR="003F5074" w:rsidRPr="003F5074" w:rsidRDefault="003F5074" w:rsidP="003F5074">
      <w:pPr>
        <w:bidi/>
        <w:jc w:val="both"/>
        <w:rPr>
          <w:rFonts w:cs="David" w:hint="cs"/>
          <w:rtl/>
        </w:rPr>
      </w:pPr>
      <w:r w:rsidRPr="003F5074">
        <w:rPr>
          <w:rFonts w:cs="David" w:hint="cs"/>
          <w:u w:val="single"/>
          <w:rtl/>
        </w:rPr>
        <w:t>היו"ר דוד טל:</w:t>
      </w:r>
    </w:p>
    <w:p w14:paraId="0B3296FA" w14:textId="77777777" w:rsidR="003F5074" w:rsidRPr="003F5074" w:rsidRDefault="003F5074" w:rsidP="003F5074">
      <w:pPr>
        <w:bidi/>
        <w:jc w:val="both"/>
        <w:rPr>
          <w:rFonts w:cs="David" w:hint="cs"/>
          <w:rtl/>
        </w:rPr>
      </w:pPr>
    </w:p>
    <w:p w14:paraId="2ED6BB1B" w14:textId="77777777" w:rsidR="003F5074" w:rsidRPr="003F5074" w:rsidRDefault="003F5074" w:rsidP="003F5074">
      <w:pPr>
        <w:bidi/>
        <w:jc w:val="both"/>
        <w:rPr>
          <w:rFonts w:cs="David" w:hint="cs"/>
          <w:rtl/>
        </w:rPr>
      </w:pPr>
      <w:r w:rsidRPr="003F5074">
        <w:rPr>
          <w:rFonts w:cs="David" w:hint="cs"/>
          <w:rtl/>
        </w:rPr>
        <w:tab/>
        <w:t>משום שהוא מפנה לוועדת הבחירות?</w:t>
      </w:r>
    </w:p>
    <w:p w14:paraId="7ED4BCD1" w14:textId="77777777" w:rsidR="003F5074" w:rsidRPr="003F5074" w:rsidRDefault="003F5074" w:rsidP="003F5074">
      <w:pPr>
        <w:bidi/>
        <w:jc w:val="both"/>
        <w:rPr>
          <w:rFonts w:cs="David" w:hint="cs"/>
          <w:rtl/>
        </w:rPr>
      </w:pPr>
    </w:p>
    <w:p w14:paraId="425C9F1A" w14:textId="77777777" w:rsidR="003F5074" w:rsidRPr="003F5074" w:rsidRDefault="003F5074" w:rsidP="003F5074">
      <w:pPr>
        <w:bidi/>
        <w:jc w:val="both"/>
        <w:rPr>
          <w:rFonts w:cs="David" w:hint="cs"/>
          <w:rtl/>
        </w:rPr>
      </w:pPr>
      <w:r w:rsidRPr="003F5074">
        <w:rPr>
          <w:rFonts w:cs="David" w:hint="cs"/>
          <w:u w:val="single"/>
          <w:rtl/>
        </w:rPr>
        <w:t>אשר מעוז:</w:t>
      </w:r>
    </w:p>
    <w:p w14:paraId="765087FA" w14:textId="77777777" w:rsidR="003F5074" w:rsidRPr="003F5074" w:rsidRDefault="003F5074" w:rsidP="003F5074">
      <w:pPr>
        <w:bidi/>
        <w:jc w:val="both"/>
        <w:rPr>
          <w:rFonts w:cs="David" w:hint="cs"/>
          <w:rtl/>
        </w:rPr>
      </w:pPr>
    </w:p>
    <w:p w14:paraId="0A7D725E" w14:textId="77777777" w:rsidR="003F5074" w:rsidRPr="003F5074" w:rsidRDefault="003F5074" w:rsidP="003F5074">
      <w:pPr>
        <w:bidi/>
        <w:jc w:val="both"/>
        <w:rPr>
          <w:rFonts w:cs="David" w:hint="cs"/>
          <w:rtl/>
        </w:rPr>
      </w:pPr>
      <w:r w:rsidRPr="003F5074">
        <w:rPr>
          <w:rFonts w:cs="David" w:hint="cs"/>
          <w:rtl/>
        </w:rPr>
        <w:tab/>
        <w:t xml:space="preserve">לא ההצעה, אלא החוק עצמו. החוק שדורש שזה ייעשה בחוק-יסוד, זה דבר מטורף. אני מייחס את זה רק לפשרה פוליטית. מבחינה היסטורית, ההצעה של חבר הכנסת הראל לשעבר היתה לשריין את רמת הגולן ב-61. הוא לא הצליח להעביר את זה, והפשרה </w:t>
      </w:r>
      <w:proofErr w:type="spellStart"/>
      <w:r w:rsidRPr="003F5074">
        <w:rPr>
          <w:rFonts w:cs="David" w:hint="cs"/>
          <w:rtl/>
        </w:rPr>
        <w:t>היתה</w:t>
      </w:r>
      <w:proofErr w:type="spellEnd"/>
      <w:r w:rsidRPr="003F5074">
        <w:rPr>
          <w:rFonts w:cs="David" w:hint="cs"/>
          <w:rtl/>
        </w:rPr>
        <w:t>, לעשות את זה בעקיפין, ובמסגרת הפשרה הוא כנראה הסכים לחוק-יסוד. כפרופסור למשפט חוקתי זה נראה לי מוזר מאוד. הייתי רוצה שפעם תישאל השאלה בבית המשפט העליון, האם סעיף 4 הוא חוקתי.</w:t>
      </w:r>
    </w:p>
    <w:p w14:paraId="09992D09" w14:textId="77777777" w:rsidR="003F5074" w:rsidRPr="003F5074" w:rsidRDefault="003F5074" w:rsidP="003F5074">
      <w:pPr>
        <w:bidi/>
        <w:jc w:val="both"/>
        <w:rPr>
          <w:rFonts w:cs="David" w:hint="cs"/>
          <w:rtl/>
        </w:rPr>
      </w:pPr>
    </w:p>
    <w:p w14:paraId="54615E2D" w14:textId="77777777" w:rsidR="003F5074" w:rsidRPr="003F5074" w:rsidRDefault="003F5074" w:rsidP="003F5074">
      <w:pPr>
        <w:bidi/>
        <w:jc w:val="both"/>
        <w:rPr>
          <w:rFonts w:cs="David" w:hint="cs"/>
          <w:rtl/>
        </w:rPr>
      </w:pPr>
      <w:r w:rsidRPr="003F5074">
        <w:rPr>
          <w:rFonts w:cs="David" w:hint="cs"/>
          <w:u w:val="single"/>
          <w:rtl/>
        </w:rPr>
        <w:t>היו"ר דוד טל:</w:t>
      </w:r>
    </w:p>
    <w:p w14:paraId="3666CF1F" w14:textId="77777777" w:rsidR="003F5074" w:rsidRPr="003F5074" w:rsidRDefault="003F5074" w:rsidP="003F5074">
      <w:pPr>
        <w:bidi/>
        <w:jc w:val="both"/>
        <w:rPr>
          <w:rFonts w:cs="David" w:hint="cs"/>
          <w:rtl/>
        </w:rPr>
      </w:pPr>
    </w:p>
    <w:p w14:paraId="2124ABE2" w14:textId="77777777" w:rsidR="003F5074" w:rsidRPr="003F5074" w:rsidRDefault="003F5074" w:rsidP="003F5074">
      <w:pPr>
        <w:bidi/>
        <w:jc w:val="both"/>
        <w:rPr>
          <w:rFonts w:cs="David" w:hint="cs"/>
          <w:rtl/>
        </w:rPr>
      </w:pPr>
      <w:r w:rsidRPr="003F5074">
        <w:rPr>
          <w:rFonts w:cs="David" w:hint="cs"/>
          <w:rtl/>
        </w:rPr>
        <w:tab/>
        <w:t xml:space="preserve">אני רוצה להימנע מזה, פרופסור מעוז, אני לא רוצה בכל דבר ללכת לגננת, לבית המשפט. </w:t>
      </w:r>
    </w:p>
    <w:p w14:paraId="16E2CBDB" w14:textId="77777777" w:rsidR="003F5074" w:rsidRPr="003F5074" w:rsidRDefault="003F5074" w:rsidP="003F5074">
      <w:pPr>
        <w:bidi/>
        <w:jc w:val="both"/>
        <w:rPr>
          <w:rFonts w:cs="David" w:hint="cs"/>
          <w:rtl/>
        </w:rPr>
      </w:pPr>
    </w:p>
    <w:p w14:paraId="15B3405E" w14:textId="77777777" w:rsidR="003F5074" w:rsidRPr="003F5074" w:rsidRDefault="003F5074" w:rsidP="003F5074">
      <w:pPr>
        <w:bidi/>
        <w:jc w:val="both"/>
        <w:rPr>
          <w:rFonts w:cs="David" w:hint="cs"/>
          <w:i/>
          <w:iCs/>
          <w:rtl/>
        </w:rPr>
      </w:pPr>
      <w:r w:rsidRPr="003F5074">
        <w:rPr>
          <w:rFonts w:cs="David" w:hint="cs"/>
          <w:u w:val="single"/>
          <w:rtl/>
        </w:rPr>
        <w:t>קולט אביטל:</w:t>
      </w:r>
    </w:p>
    <w:p w14:paraId="18B90548" w14:textId="77777777" w:rsidR="003F5074" w:rsidRPr="003F5074" w:rsidRDefault="003F5074" w:rsidP="003F5074">
      <w:pPr>
        <w:bidi/>
        <w:jc w:val="both"/>
        <w:rPr>
          <w:rFonts w:cs="David" w:hint="cs"/>
          <w:i/>
          <w:iCs/>
          <w:rtl/>
        </w:rPr>
      </w:pPr>
    </w:p>
    <w:p w14:paraId="0D0C584D" w14:textId="77777777" w:rsidR="003F5074" w:rsidRPr="003F5074" w:rsidRDefault="003F5074" w:rsidP="003F5074">
      <w:pPr>
        <w:bidi/>
        <w:jc w:val="both"/>
        <w:rPr>
          <w:rFonts w:cs="David" w:hint="cs"/>
          <w:rtl/>
        </w:rPr>
      </w:pPr>
      <w:r w:rsidRPr="003F5074">
        <w:rPr>
          <w:rFonts w:cs="David" w:hint="cs"/>
          <w:i/>
          <w:iCs/>
          <w:rtl/>
        </w:rPr>
        <w:tab/>
        <w:t xml:space="preserve"> </w:t>
      </w:r>
      <w:r w:rsidRPr="003F5074">
        <w:rPr>
          <w:rFonts w:cs="David" w:hint="cs"/>
          <w:rtl/>
        </w:rPr>
        <w:t>הוא לא חוקתי.</w:t>
      </w:r>
    </w:p>
    <w:p w14:paraId="2DA43DD8" w14:textId="77777777" w:rsidR="003F5074" w:rsidRPr="003F5074" w:rsidRDefault="003F5074" w:rsidP="003F5074">
      <w:pPr>
        <w:bidi/>
        <w:jc w:val="both"/>
        <w:rPr>
          <w:rFonts w:cs="David" w:hint="cs"/>
          <w:rtl/>
        </w:rPr>
      </w:pPr>
    </w:p>
    <w:p w14:paraId="10E53FF8" w14:textId="77777777" w:rsidR="003F5074" w:rsidRPr="003F5074" w:rsidRDefault="003F5074" w:rsidP="003F5074">
      <w:pPr>
        <w:bidi/>
        <w:jc w:val="both"/>
        <w:rPr>
          <w:rFonts w:cs="David" w:hint="cs"/>
          <w:rtl/>
        </w:rPr>
      </w:pPr>
      <w:r w:rsidRPr="003F5074">
        <w:rPr>
          <w:rFonts w:cs="David" w:hint="cs"/>
          <w:u w:val="single"/>
          <w:rtl/>
        </w:rPr>
        <w:t>אשר מעוז:</w:t>
      </w:r>
    </w:p>
    <w:p w14:paraId="45D3BEEC" w14:textId="77777777" w:rsidR="003F5074" w:rsidRPr="003F5074" w:rsidRDefault="003F5074" w:rsidP="003F5074">
      <w:pPr>
        <w:bidi/>
        <w:jc w:val="both"/>
        <w:rPr>
          <w:rFonts w:cs="David" w:hint="cs"/>
          <w:rtl/>
        </w:rPr>
      </w:pPr>
    </w:p>
    <w:p w14:paraId="6750358E" w14:textId="77777777" w:rsidR="003F5074" w:rsidRPr="003F5074" w:rsidRDefault="003F5074" w:rsidP="003F5074">
      <w:pPr>
        <w:bidi/>
        <w:jc w:val="both"/>
        <w:rPr>
          <w:rFonts w:cs="David" w:hint="cs"/>
          <w:rtl/>
        </w:rPr>
      </w:pPr>
      <w:r w:rsidRPr="003F5074">
        <w:rPr>
          <w:rFonts w:cs="David" w:hint="cs"/>
          <w:rtl/>
        </w:rPr>
        <w:tab/>
        <w:t>אני מדבר על הקיים, לא מה שאתם מציעים. הדבר הקיים, ספק מאוד אם הוא חוקתי. חוק-יסוד מסמיך חוק, חוק לא מסמיך חוק-יסוד.</w:t>
      </w:r>
    </w:p>
    <w:p w14:paraId="0B236FEA" w14:textId="77777777" w:rsidR="003F5074" w:rsidRPr="003F5074" w:rsidRDefault="003F5074" w:rsidP="003F5074">
      <w:pPr>
        <w:bidi/>
        <w:jc w:val="both"/>
        <w:rPr>
          <w:rFonts w:cs="David" w:hint="cs"/>
          <w:rtl/>
        </w:rPr>
      </w:pPr>
    </w:p>
    <w:p w14:paraId="698929FD" w14:textId="77777777" w:rsidR="003F5074" w:rsidRPr="003F5074" w:rsidRDefault="003F5074" w:rsidP="003F5074">
      <w:pPr>
        <w:bidi/>
        <w:jc w:val="both"/>
        <w:rPr>
          <w:rFonts w:cs="David" w:hint="cs"/>
          <w:rtl/>
        </w:rPr>
      </w:pPr>
      <w:r w:rsidRPr="003F5074">
        <w:rPr>
          <w:rFonts w:cs="David" w:hint="cs"/>
          <w:rtl/>
        </w:rPr>
        <w:tab/>
        <w:t>מעבר לכך, אני מקבל את חוות דעתה של היועצת המשפטית של הכנסת, שאי אפשר לעשות את זה רק בחקיקת משנה, אולי ביתר תוקף אפילו מחברי שמעון שטרית. אני מקבל את דעתו של שמעון שטרית שאת סעיף 4 אפשר לתקן, זה בוודאי לא נושא חדש. גם היועצת המשפטית של הכנסת, כשאני קורא את הקטע המובלע שלה בשאלה באיזו דרך זה ייעשה, לאחר שהיא אומרת שלא בדרך של חקיקת משנה על-ידי ועדת הבחירות, היא אומרת ש"מרכיבים מסוימים מתוך ההסדר בדבר עריכת משאל עם, ובעיקר סוגיות כמו הזכות לבחור- - -צריך שייקבעו בחוק-יסוד. ככל שאינם סותרים או גורעים מחוק יסוד קיים, ניתן להסדירם גם בחוק רגיל". אני מסכים איתה. ברור שלא ייתכן שחוק יסתור חוק-יסוד, ודאי לא אחרי פסק דין חירות, בין אם חברי מסכים איתו ובין אם לא. זה לא יכול לסתור חוק-יסוד, אבל אין לנו שום הוראה בחוק-יסוד שדן בנושא משאל עם.</w:t>
      </w:r>
    </w:p>
    <w:p w14:paraId="4E1CC1C6" w14:textId="77777777" w:rsidR="003F5074" w:rsidRPr="003F5074" w:rsidRDefault="003F5074" w:rsidP="003F5074">
      <w:pPr>
        <w:bidi/>
        <w:jc w:val="both"/>
        <w:rPr>
          <w:rFonts w:cs="David" w:hint="cs"/>
          <w:rtl/>
        </w:rPr>
      </w:pPr>
    </w:p>
    <w:p w14:paraId="4042B43A" w14:textId="77777777" w:rsidR="003F5074" w:rsidRPr="003F5074" w:rsidRDefault="003F5074" w:rsidP="003F5074">
      <w:pPr>
        <w:bidi/>
        <w:jc w:val="both"/>
        <w:rPr>
          <w:rFonts w:cs="David" w:hint="cs"/>
          <w:rtl/>
        </w:rPr>
      </w:pPr>
      <w:r w:rsidRPr="003F5074">
        <w:rPr>
          <w:rFonts w:cs="David" w:hint="cs"/>
          <w:rtl/>
        </w:rPr>
        <w:tab/>
        <w:t xml:space="preserve">כאשר חוקק סעיף 4 המקורי, הרעיון היה כנראה, שייקבע מוסד קבע של משאל עם, שזאת תהיה הוראה כללית. בהוראה כללית שכזאת אכן, במצב המשפטי הקיים במדינה, לא מן ההכרח, אבל מן הראוי היה שייעשה בחוקה. כאשר יש הוראה ספציפית בלבד, וההוראה היחידה, שיהיה משאל עם רק לגבי הנקודה הזאת, בוודאי במבנה החוקתי הקיים אין כל הכרח שזה ייעשה בחוק-יסוד. זה גם ייראה מוזר שיהיה חוק-יסוד הקובע משאל עם לגבי נושא אחד בלבד. </w:t>
      </w:r>
    </w:p>
    <w:p w14:paraId="5A08F31B" w14:textId="77777777" w:rsidR="003F5074" w:rsidRPr="003F5074" w:rsidRDefault="003F5074" w:rsidP="003F5074">
      <w:pPr>
        <w:bidi/>
        <w:jc w:val="both"/>
        <w:rPr>
          <w:rFonts w:cs="David" w:hint="cs"/>
          <w:rtl/>
        </w:rPr>
      </w:pPr>
    </w:p>
    <w:p w14:paraId="24632B13" w14:textId="77777777" w:rsidR="003F5074" w:rsidRPr="003F5074" w:rsidRDefault="003F5074" w:rsidP="003F5074">
      <w:pPr>
        <w:bidi/>
        <w:jc w:val="both"/>
        <w:rPr>
          <w:rFonts w:cs="David" w:hint="cs"/>
          <w:rtl/>
        </w:rPr>
      </w:pPr>
      <w:r w:rsidRPr="003F5074">
        <w:rPr>
          <w:rFonts w:cs="David" w:hint="cs"/>
          <w:u w:val="single"/>
          <w:rtl/>
        </w:rPr>
        <w:t>גדעון סער:</w:t>
      </w:r>
    </w:p>
    <w:p w14:paraId="0B7850B2" w14:textId="77777777" w:rsidR="003F5074" w:rsidRPr="003F5074" w:rsidRDefault="003F5074" w:rsidP="003F5074">
      <w:pPr>
        <w:bidi/>
        <w:jc w:val="both"/>
        <w:rPr>
          <w:rFonts w:cs="David" w:hint="cs"/>
          <w:rtl/>
        </w:rPr>
      </w:pPr>
    </w:p>
    <w:p w14:paraId="21BC7982" w14:textId="77777777" w:rsidR="003F5074" w:rsidRPr="003F5074" w:rsidRDefault="003F5074" w:rsidP="003F5074">
      <w:pPr>
        <w:bidi/>
        <w:jc w:val="both"/>
        <w:rPr>
          <w:rFonts w:cs="David" w:hint="cs"/>
          <w:rtl/>
        </w:rPr>
      </w:pPr>
      <w:r w:rsidRPr="003F5074">
        <w:rPr>
          <w:rFonts w:cs="David" w:hint="cs"/>
          <w:rtl/>
        </w:rPr>
        <w:tab/>
        <w:t>את זה הכנסת כבר קבעה, שיהיה משאל עם בנושא הזה.</w:t>
      </w:r>
    </w:p>
    <w:p w14:paraId="568E3695" w14:textId="77777777" w:rsidR="003F5074" w:rsidRPr="003F5074" w:rsidRDefault="003F5074" w:rsidP="003F5074">
      <w:pPr>
        <w:bidi/>
        <w:jc w:val="both"/>
        <w:rPr>
          <w:rFonts w:cs="David" w:hint="cs"/>
          <w:rtl/>
        </w:rPr>
      </w:pPr>
    </w:p>
    <w:p w14:paraId="28D0E179"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7066B5A5" w14:textId="77777777" w:rsidR="003F5074" w:rsidRPr="003F5074" w:rsidRDefault="003F5074" w:rsidP="003F5074">
      <w:pPr>
        <w:bidi/>
        <w:jc w:val="both"/>
        <w:rPr>
          <w:rFonts w:cs="David" w:hint="cs"/>
          <w:rtl/>
        </w:rPr>
      </w:pPr>
    </w:p>
    <w:p w14:paraId="2F538137" w14:textId="77777777" w:rsidR="003F5074" w:rsidRPr="003F5074" w:rsidRDefault="003F5074" w:rsidP="003F5074">
      <w:pPr>
        <w:bidi/>
        <w:jc w:val="both"/>
        <w:rPr>
          <w:rFonts w:cs="David" w:hint="cs"/>
          <w:rtl/>
        </w:rPr>
      </w:pPr>
      <w:r w:rsidRPr="003F5074">
        <w:rPr>
          <w:rFonts w:cs="David" w:hint="cs"/>
          <w:rtl/>
        </w:rPr>
        <w:tab/>
        <w:t xml:space="preserve"> הכנסת קבעה גם ב-2005, וזה עבר קריאה ראשונה, והכנסת הקפיאה את החקיקה.</w:t>
      </w:r>
    </w:p>
    <w:p w14:paraId="3190E1A4" w14:textId="77777777" w:rsidR="003F5074" w:rsidRPr="003F5074" w:rsidRDefault="003F5074" w:rsidP="003F5074">
      <w:pPr>
        <w:bidi/>
        <w:jc w:val="both"/>
        <w:rPr>
          <w:rFonts w:cs="David" w:hint="cs"/>
          <w:rtl/>
        </w:rPr>
      </w:pPr>
      <w:r w:rsidRPr="003F5074">
        <w:rPr>
          <w:rFonts w:cs="David"/>
          <w:u w:val="single"/>
          <w:rtl/>
        </w:rPr>
        <w:br w:type="page"/>
      </w:r>
      <w:r w:rsidRPr="003F5074">
        <w:rPr>
          <w:rFonts w:cs="David" w:hint="cs"/>
          <w:u w:val="single"/>
          <w:rtl/>
        </w:rPr>
        <w:t>גדעון סער:</w:t>
      </w:r>
    </w:p>
    <w:p w14:paraId="1E2D0F12" w14:textId="77777777" w:rsidR="003F5074" w:rsidRPr="003F5074" w:rsidRDefault="003F5074" w:rsidP="003F5074">
      <w:pPr>
        <w:bidi/>
        <w:jc w:val="both"/>
        <w:rPr>
          <w:rFonts w:cs="David" w:hint="cs"/>
          <w:rtl/>
        </w:rPr>
      </w:pPr>
    </w:p>
    <w:p w14:paraId="41A7EBBF" w14:textId="77777777" w:rsidR="003F5074" w:rsidRPr="003F5074" w:rsidRDefault="003F5074" w:rsidP="003F5074">
      <w:pPr>
        <w:bidi/>
        <w:jc w:val="both"/>
        <w:rPr>
          <w:rFonts w:cs="David" w:hint="cs"/>
          <w:rtl/>
        </w:rPr>
      </w:pPr>
      <w:r w:rsidRPr="003F5074">
        <w:rPr>
          <w:rFonts w:cs="David" w:hint="cs"/>
          <w:rtl/>
        </w:rPr>
        <w:tab/>
        <w:t>לא מדובר על החוק הזה, מדובר על החוק משנת 2000, שעבר.</w:t>
      </w:r>
    </w:p>
    <w:p w14:paraId="620BDFCB" w14:textId="77777777" w:rsidR="003F5074" w:rsidRPr="003F5074" w:rsidRDefault="003F5074" w:rsidP="003F5074">
      <w:pPr>
        <w:bidi/>
        <w:jc w:val="both"/>
        <w:rPr>
          <w:rFonts w:cs="David" w:hint="cs"/>
          <w:rtl/>
        </w:rPr>
      </w:pPr>
    </w:p>
    <w:p w14:paraId="7C954DAD"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6D1EB60" w14:textId="77777777" w:rsidR="003F5074" w:rsidRPr="003F5074" w:rsidRDefault="003F5074" w:rsidP="003F5074">
      <w:pPr>
        <w:bidi/>
        <w:jc w:val="both"/>
        <w:rPr>
          <w:rFonts w:cs="David" w:hint="cs"/>
          <w:rtl/>
        </w:rPr>
      </w:pPr>
    </w:p>
    <w:p w14:paraId="3E3F695D" w14:textId="77777777" w:rsidR="003F5074" w:rsidRPr="003F5074" w:rsidRDefault="003F5074" w:rsidP="003F5074">
      <w:pPr>
        <w:bidi/>
        <w:jc w:val="both"/>
        <w:rPr>
          <w:rFonts w:cs="David" w:hint="cs"/>
          <w:rtl/>
        </w:rPr>
      </w:pPr>
      <w:r w:rsidRPr="003F5074">
        <w:rPr>
          <w:rFonts w:cs="David" w:hint="cs"/>
          <w:rtl/>
        </w:rPr>
        <w:tab/>
        <w:t xml:space="preserve"> אני מדברת על 2005.</w:t>
      </w:r>
    </w:p>
    <w:p w14:paraId="21B9E410" w14:textId="77777777" w:rsidR="003F5074" w:rsidRPr="003F5074" w:rsidRDefault="003F5074" w:rsidP="003F5074">
      <w:pPr>
        <w:bidi/>
        <w:jc w:val="both"/>
        <w:rPr>
          <w:rFonts w:cs="David" w:hint="cs"/>
          <w:rtl/>
        </w:rPr>
      </w:pPr>
    </w:p>
    <w:p w14:paraId="736EF407" w14:textId="77777777" w:rsidR="003F5074" w:rsidRPr="003F5074" w:rsidRDefault="003F5074" w:rsidP="003F5074">
      <w:pPr>
        <w:bidi/>
        <w:jc w:val="both"/>
        <w:rPr>
          <w:rFonts w:cs="David" w:hint="cs"/>
          <w:u w:val="single"/>
          <w:rtl/>
        </w:rPr>
      </w:pPr>
      <w:r w:rsidRPr="003F5074">
        <w:rPr>
          <w:rFonts w:cs="David" w:hint="cs"/>
          <w:u w:val="single"/>
          <w:rtl/>
        </w:rPr>
        <w:t>גדעון סער:</w:t>
      </w:r>
    </w:p>
    <w:p w14:paraId="0294B5EB" w14:textId="77777777" w:rsidR="003F5074" w:rsidRPr="003F5074" w:rsidRDefault="003F5074" w:rsidP="003F5074">
      <w:pPr>
        <w:bidi/>
        <w:jc w:val="both"/>
        <w:rPr>
          <w:rFonts w:cs="David" w:hint="cs"/>
          <w:u w:val="single"/>
          <w:rtl/>
        </w:rPr>
      </w:pPr>
    </w:p>
    <w:p w14:paraId="1E13B823" w14:textId="77777777" w:rsidR="003F5074" w:rsidRPr="003F5074" w:rsidRDefault="003F5074" w:rsidP="003F5074">
      <w:pPr>
        <w:bidi/>
        <w:jc w:val="both"/>
        <w:rPr>
          <w:rFonts w:cs="David" w:hint="cs"/>
          <w:rtl/>
        </w:rPr>
      </w:pPr>
      <w:r w:rsidRPr="003F5074">
        <w:rPr>
          <w:rFonts w:cs="David" w:hint="cs"/>
          <w:rtl/>
        </w:rPr>
        <w:tab/>
        <w:t>אני מדבר על חוק שעבר ונמצא בספר החוקים.</w:t>
      </w:r>
    </w:p>
    <w:p w14:paraId="758BE04B" w14:textId="77777777" w:rsidR="003F5074" w:rsidRPr="003F5074" w:rsidRDefault="003F5074" w:rsidP="003F5074">
      <w:pPr>
        <w:bidi/>
        <w:jc w:val="both"/>
        <w:rPr>
          <w:rFonts w:cs="David" w:hint="cs"/>
          <w:rtl/>
        </w:rPr>
      </w:pPr>
    </w:p>
    <w:p w14:paraId="12289C54" w14:textId="77777777" w:rsidR="003F5074" w:rsidRPr="003F5074" w:rsidRDefault="003F5074" w:rsidP="003F5074">
      <w:pPr>
        <w:bidi/>
        <w:jc w:val="both"/>
        <w:rPr>
          <w:rFonts w:cs="David" w:hint="cs"/>
          <w:rtl/>
        </w:rPr>
      </w:pPr>
      <w:r w:rsidRPr="003F5074">
        <w:rPr>
          <w:rFonts w:cs="David" w:hint="cs"/>
          <w:u w:val="single"/>
          <w:rtl/>
        </w:rPr>
        <w:t>היו"ר דוד טל:</w:t>
      </w:r>
    </w:p>
    <w:p w14:paraId="3B01F864" w14:textId="77777777" w:rsidR="003F5074" w:rsidRPr="003F5074" w:rsidRDefault="003F5074" w:rsidP="003F5074">
      <w:pPr>
        <w:bidi/>
        <w:jc w:val="both"/>
        <w:rPr>
          <w:rFonts w:cs="David" w:hint="cs"/>
          <w:rtl/>
        </w:rPr>
      </w:pPr>
    </w:p>
    <w:p w14:paraId="55A2DECE" w14:textId="77777777" w:rsidR="003F5074" w:rsidRPr="003F5074" w:rsidRDefault="003F5074" w:rsidP="003F5074">
      <w:pPr>
        <w:bidi/>
        <w:jc w:val="both"/>
        <w:rPr>
          <w:rFonts w:cs="David" w:hint="cs"/>
          <w:rtl/>
        </w:rPr>
      </w:pPr>
      <w:r w:rsidRPr="003F5074">
        <w:rPr>
          <w:rFonts w:cs="David" w:hint="cs"/>
          <w:rtl/>
        </w:rPr>
        <w:tab/>
        <w:t>רבותי חברי הכנסת, לא צריך לכעוס על הבוקר, היום עוד ארוך.</w:t>
      </w:r>
    </w:p>
    <w:p w14:paraId="644A73CE" w14:textId="77777777" w:rsidR="003F5074" w:rsidRPr="003F5074" w:rsidRDefault="003F5074" w:rsidP="003F5074">
      <w:pPr>
        <w:bidi/>
        <w:jc w:val="both"/>
        <w:rPr>
          <w:rFonts w:cs="David" w:hint="cs"/>
          <w:rtl/>
        </w:rPr>
      </w:pPr>
    </w:p>
    <w:p w14:paraId="1749800D" w14:textId="77777777" w:rsidR="003F5074" w:rsidRPr="003F5074" w:rsidRDefault="003F5074" w:rsidP="003F5074">
      <w:pPr>
        <w:bidi/>
        <w:jc w:val="both"/>
        <w:rPr>
          <w:rFonts w:cs="David" w:hint="cs"/>
          <w:u w:val="single"/>
          <w:rtl/>
        </w:rPr>
      </w:pPr>
      <w:r w:rsidRPr="003F5074">
        <w:rPr>
          <w:rFonts w:cs="David" w:hint="cs"/>
          <w:u w:val="single"/>
          <w:rtl/>
        </w:rPr>
        <w:t>גדעון סער:</w:t>
      </w:r>
    </w:p>
    <w:p w14:paraId="79C240DF" w14:textId="77777777" w:rsidR="003F5074" w:rsidRPr="003F5074" w:rsidRDefault="003F5074" w:rsidP="003F5074">
      <w:pPr>
        <w:bidi/>
        <w:jc w:val="both"/>
        <w:rPr>
          <w:rFonts w:cs="David" w:hint="cs"/>
          <w:u w:val="single"/>
          <w:rtl/>
        </w:rPr>
      </w:pPr>
    </w:p>
    <w:p w14:paraId="2C3F9629" w14:textId="77777777" w:rsidR="003F5074" w:rsidRPr="003F5074" w:rsidRDefault="003F5074" w:rsidP="003F5074">
      <w:pPr>
        <w:bidi/>
        <w:jc w:val="both"/>
        <w:rPr>
          <w:rFonts w:cs="David" w:hint="cs"/>
          <w:rtl/>
        </w:rPr>
      </w:pPr>
      <w:r w:rsidRPr="003F5074">
        <w:rPr>
          <w:rFonts w:cs="David" w:hint="cs"/>
          <w:rtl/>
        </w:rPr>
        <w:tab/>
        <w:t xml:space="preserve">גם החוקים שמתקבלים כשזהבה </w:t>
      </w:r>
      <w:proofErr w:type="spellStart"/>
      <w:r w:rsidRPr="003F5074">
        <w:rPr>
          <w:rFonts w:cs="David" w:hint="cs"/>
          <w:rtl/>
        </w:rPr>
        <w:t>גלאון</w:t>
      </w:r>
      <w:proofErr w:type="spellEnd"/>
      <w:r w:rsidRPr="003F5074">
        <w:rPr>
          <w:rFonts w:cs="David" w:hint="cs"/>
          <w:rtl/>
        </w:rPr>
        <w:t xml:space="preserve"> היא במיעוט הם חוקים.</w:t>
      </w:r>
    </w:p>
    <w:p w14:paraId="1E707325" w14:textId="77777777" w:rsidR="003F5074" w:rsidRPr="003F5074" w:rsidRDefault="003F5074" w:rsidP="003F5074">
      <w:pPr>
        <w:bidi/>
        <w:jc w:val="both"/>
        <w:rPr>
          <w:rFonts w:cs="David" w:hint="cs"/>
          <w:rtl/>
        </w:rPr>
      </w:pPr>
    </w:p>
    <w:p w14:paraId="5AFE1A85"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14C567A" w14:textId="77777777" w:rsidR="003F5074" w:rsidRPr="003F5074" w:rsidRDefault="003F5074" w:rsidP="003F5074">
      <w:pPr>
        <w:bidi/>
        <w:jc w:val="both"/>
        <w:rPr>
          <w:rFonts w:cs="David" w:hint="cs"/>
          <w:rtl/>
        </w:rPr>
      </w:pPr>
    </w:p>
    <w:p w14:paraId="489E7151" w14:textId="77777777" w:rsidR="003F5074" w:rsidRPr="003F5074" w:rsidRDefault="003F5074" w:rsidP="003F5074">
      <w:pPr>
        <w:bidi/>
        <w:jc w:val="both"/>
        <w:rPr>
          <w:rFonts w:cs="David" w:hint="cs"/>
          <w:rtl/>
        </w:rPr>
      </w:pPr>
      <w:r w:rsidRPr="003F5074">
        <w:rPr>
          <w:rFonts w:cs="David" w:hint="cs"/>
          <w:rtl/>
        </w:rPr>
        <w:tab/>
        <w:t xml:space="preserve"> זה לא אומר שאי אפשר לערער עליהם.</w:t>
      </w:r>
    </w:p>
    <w:p w14:paraId="016E18F4" w14:textId="77777777" w:rsidR="003F5074" w:rsidRPr="003F5074" w:rsidRDefault="003F5074" w:rsidP="003F5074">
      <w:pPr>
        <w:bidi/>
        <w:jc w:val="both"/>
        <w:rPr>
          <w:rFonts w:cs="David" w:hint="cs"/>
          <w:rtl/>
        </w:rPr>
      </w:pPr>
    </w:p>
    <w:p w14:paraId="77C00B06" w14:textId="77777777" w:rsidR="003F5074" w:rsidRPr="003F5074" w:rsidRDefault="003F5074" w:rsidP="003F5074">
      <w:pPr>
        <w:bidi/>
        <w:jc w:val="both"/>
        <w:rPr>
          <w:rFonts w:cs="David" w:hint="cs"/>
          <w:rtl/>
        </w:rPr>
      </w:pPr>
      <w:r w:rsidRPr="003F5074">
        <w:rPr>
          <w:rFonts w:cs="David" w:hint="cs"/>
          <w:u w:val="single"/>
          <w:rtl/>
        </w:rPr>
        <w:t>אשר מעוז:</w:t>
      </w:r>
    </w:p>
    <w:p w14:paraId="1D73E2D7" w14:textId="77777777" w:rsidR="003F5074" w:rsidRPr="003F5074" w:rsidRDefault="003F5074" w:rsidP="003F5074">
      <w:pPr>
        <w:bidi/>
        <w:jc w:val="both"/>
        <w:rPr>
          <w:rFonts w:cs="David" w:hint="cs"/>
          <w:rtl/>
        </w:rPr>
      </w:pPr>
    </w:p>
    <w:p w14:paraId="01D2024A" w14:textId="77777777" w:rsidR="003F5074" w:rsidRPr="003F5074" w:rsidRDefault="003F5074" w:rsidP="003F5074">
      <w:pPr>
        <w:bidi/>
        <w:jc w:val="both"/>
        <w:rPr>
          <w:rFonts w:cs="David" w:hint="cs"/>
          <w:rtl/>
        </w:rPr>
      </w:pPr>
      <w:r w:rsidRPr="003F5074">
        <w:rPr>
          <w:rFonts w:cs="David" w:hint="cs"/>
          <w:rtl/>
        </w:rPr>
        <w:tab/>
        <w:t xml:space="preserve">אם בדעתכם לחוקק הוראה כללית של משאל עם, המקום הראוי הוא אכן בחוקה. </w:t>
      </w:r>
    </w:p>
    <w:p w14:paraId="70AE7C7D" w14:textId="77777777" w:rsidR="003F5074" w:rsidRPr="003F5074" w:rsidRDefault="003F5074" w:rsidP="003F5074">
      <w:pPr>
        <w:bidi/>
        <w:jc w:val="both"/>
        <w:rPr>
          <w:rFonts w:cs="David" w:hint="cs"/>
          <w:rtl/>
        </w:rPr>
      </w:pPr>
    </w:p>
    <w:p w14:paraId="70EABCAC" w14:textId="77777777" w:rsidR="003F5074" w:rsidRPr="003F5074" w:rsidRDefault="003F5074" w:rsidP="003F5074">
      <w:pPr>
        <w:bidi/>
        <w:jc w:val="both"/>
        <w:rPr>
          <w:rFonts w:cs="David" w:hint="cs"/>
          <w:rtl/>
        </w:rPr>
      </w:pPr>
      <w:r w:rsidRPr="003F5074">
        <w:rPr>
          <w:rFonts w:cs="David" w:hint="cs"/>
          <w:u w:val="single"/>
          <w:rtl/>
        </w:rPr>
        <w:t>היו"ר דוד טל:</w:t>
      </w:r>
    </w:p>
    <w:p w14:paraId="78550D97" w14:textId="77777777" w:rsidR="003F5074" w:rsidRPr="003F5074" w:rsidRDefault="003F5074" w:rsidP="003F5074">
      <w:pPr>
        <w:bidi/>
        <w:jc w:val="both"/>
        <w:rPr>
          <w:rFonts w:cs="David" w:hint="cs"/>
          <w:rtl/>
        </w:rPr>
      </w:pPr>
    </w:p>
    <w:p w14:paraId="71F7447A" w14:textId="77777777" w:rsidR="003F5074" w:rsidRPr="003F5074" w:rsidRDefault="003F5074" w:rsidP="003F5074">
      <w:pPr>
        <w:bidi/>
        <w:jc w:val="both"/>
        <w:rPr>
          <w:rFonts w:cs="David" w:hint="cs"/>
          <w:rtl/>
        </w:rPr>
      </w:pPr>
      <w:r w:rsidRPr="003F5074">
        <w:rPr>
          <w:rFonts w:cs="David" w:hint="cs"/>
          <w:rtl/>
        </w:rPr>
        <w:tab/>
        <w:t>אנחנו מסכימים לקביעה הזאת שהאכסניה הראויה- - -</w:t>
      </w:r>
    </w:p>
    <w:p w14:paraId="360AE871" w14:textId="77777777" w:rsidR="003F5074" w:rsidRPr="003F5074" w:rsidRDefault="003F5074" w:rsidP="003F5074">
      <w:pPr>
        <w:bidi/>
        <w:jc w:val="both"/>
        <w:rPr>
          <w:rFonts w:cs="David" w:hint="cs"/>
          <w:rtl/>
        </w:rPr>
      </w:pPr>
    </w:p>
    <w:p w14:paraId="5B841516" w14:textId="77777777" w:rsidR="003F5074" w:rsidRPr="003F5074" w:rsidRDefault="003F5074" w:rsidP="003F5074">
      <w:pPr>
        <w:bidi/>
        <w:jc w:val="both"/>
        <w:rPr>
          <w:rFonts w:cs="David" w:hint="cs"/>
          <w:rtl/>
        </w:rPr>
      </w:pPr>
      <w:r w:rsidRPr="003F5074">
        <w:rPr>
          <w:rFonts w:cs="David" w:hint="cs"/>
          <w:u w:val="single"/>
          <w:rtl/>
        </w:rPr>
        <w:t>אשר מעוז:</w:t>
      </w:r>
    </w:p>
    <w:p w14:paraId="7529C541" w14:textId="77777777" w:rsidR="003F5074" w:rsidRPr="003F5074" w:rsidRDefault="003F5074" w:rsidP="003F5074">
      <w:pPr>
        <w:bidi/>
        <w:jc w:val="both"/>
        <w:rPr>
          <w:rFonts w:cs="David" w:hint="cs"/>
          <w:rtl/>
        </w:rPr>
      </w:pPr>
    </w:p>
    <w:p w14:paraId="5E814DC4" w14:textId="77777777" w:rsidR="003F5074" w:rsidRPr="003F5074" w:rsidRDefault="003F5074" w:rsidP="003F5074">
      <w:pPr>
        <w:bidi/>
        <w:jc w:val="both"/>
        <w:rPr>
          <w:rFonts w:cs="David" w:hint="cs"/>
          <w:rtl/>
        </w:rPr>
      </w:pPr>
      <w:r w:rsidRPr="003F5074">
        <w:rPr>
          <w:rFonts w:cs="David" w:hint="cs"/>
          <w:rtl/>
        </w:rPr>
        <w:tab/>
        <w:t xml:space="preserve">גם לא בהכרח, כאשר מדובר על חוק שהוא ברמה של חוק, ומדובר רק על אותו חוק, אני לא רואה שום היגיון, זה גם נראה לי מוזר, שתהיה הוראה בחוק-יסוד שמשאל עם על פי החוק הזה ייעשה בחוק-יסוד, זה נראה לי דבר מוזר. </w:t>
      </w:r>
    </w:p>
    <w:p w14:paraId="21913B7C" w14:textId="77777777" w:rsidR="003F5074" w:rsidRPr="003F5074" w:rsidRDefault="003F5074" w:rsidP="003F5074">
      <w:pPr>
        <w:bidi/>
        <w:jc w:val="both"/>
        <w:rPr>
          <w:rFonts w:cs="David" w:hint="cs"/>
          <w:rtl/>
        </w:rPr>
      </w:pPr>
    </w:p>
    <w:p w14:paraId="5BA3D15F" w14:textId="77777777" w:rsidR="003F5074" w:rsidRPr="003F5074" w:rsidRDefault="003F5074" w:rsidP="003F5074">
      <w:pPr>
        <w:bidi/>
        <w:jc w:val="both"/>
        <w:rPr>
          <w:rFonts w:cs="David" w:hint="cs"/>
          <w:rtl/>
        </w:rPr>
      </w:pPr>
      <w:r w:rsidRPr="003F5074">
        <w:rPr>
          <w:rFonts w:cs="David" w:hint="cs"/>
          <w:rtl/>
        </w:rPr>
        <w:tab/>
        <w:t>דרך אגב, אולי זה לא נוגע לעניין, לדעתי, גם כאשר הממשלה תקבל החלטה להוריד את תחולת המשפט, השיפוט והמינהל, דהיינו, לסגת משטחים, גם כאשר היא תאושר על ידי הכנסת ברוב, גם כאשר זה יעבור משאל עם, אם זה יחוקק, שני השטחים שלגביהם זה רלוונטי, ירושלים ורמת-הגולן, לא יושפעו מזה בכלל. גם אם הממשלה תחליט להסיר את המשפט, השיפוט והמינהל מרמת הגולן ומירושלים, וזה יעבור את כל הפרוצדורות, עדיין המשפט, השיפוט והמינהל יחולו בירושלים וברמת-הגולן. הסיבה היא, שלגבי ירושלים לא הממשלה החילה את המשפט, השיפוט והמינהל. בחוק רמת-הגולן, הכנסת קבעה בחוק שהמשפט, השיפוט והמינהל יחולו ברמת-הגולן- - -</w:t>
      </w:r>
    </w:p>
    <w:p w14:paraId="36A414BC" w14:textId="77777777" w:rsidR="003F5074" w:rsidRPr="003F5074" w:rsidRDefault="003F5074" w:rsidP="003F5074">
      <w:pPr>
        <w:bidi/>
        <w:jc w:val="both"/>
        <w:rPr>
          <w:rFonts w:cs="David" w:hint="cs"/>
          <w:rtl/>
        </w:rPr>
      </w:pPr>
    </w:p>
    <w:p w14:paraId="4FBC475D" w14:textId="77777777" w:rsidR="003F5074" w:rsidRPr="003F5074" w:rsidRDefault="003F5074" w:rsidP="003F5074">
      <w:pPr>
        <w:bidi/>
        <w:jc w:val="both"/>
        <w:rPr>
          <w:rFonts w:cs="David" w:hint="cs"/>
          <w:u w:val="single"/>
          <w:rtl/>
        </w:rPr>
      </w:pPr>
      <w:r w:rsidRPr="003F5074">
        <w:rPr>
          <w:rFonts w:cs="David" w:hint="cs"/>
          <w:u w:val="single"/>
          <w:rtl/>
        </w:rPr>
        <w:t>גדעון סער:</w:t>
      </w:r>
    </w:p>
    <w:p w14:paraId="050A972D" w14:textId="77777777" w:rsidR="003F5074" w:rsidRPr="003F5074" w:rsidRDefault="003F5074" w:rsidP="003F5074">
      <w:pPr>
        <w:bidi/>
        <w:jc w:val="both"/>
        <w:rPr>
          <w:rFonts w:cs="David" w:hint="cs"/>
          <w:u w:val="single"/>
          <w:rtl/>
        </w:rPr>
      </w:pPr>
    </w:p>
    <w:p w14:paraId="02564B67" w14:textId="77777777" w:rsidR="003F5074" w:rsidRPr="003F5074" w:rsidRDefault="003F5074" w:rsidP="003F5074">
      <w:pPr>
        <w:bidi/>
        <w:jc w:val="both"/>
        <w:rPr>
          <w:rFonts w:cs="David" w:hint="cs"/>
          <w:rtl/>
        </w:rPr>
      </w:pPr>
      <w:r w:rsidRPr="003F5074">
        <w:rPr>
          <w:rFonts w:cs="David" w:hint="cs"/>
          <w:rtl/>
        </w:rPr>
        <w:tab/>
        <w:t>אלא אם כן הכנסת תשנה את זה.</w:t>
      </w:r>
    </w:p>
    <w:p w14:paraId="43976EC8" w14:textId="77777777" w:rsidR="003F5074" w:rsidRPr="003F5074" w:rsidRDefault="003F5074" w:rsidP="003F5074">
      <w:pPr>
        <w:bidi/>
        <w:jc w:val="both"/>
        <w:rPr>
          <w:rFonts w:cs="David" w:hint="cs"/>
          <w:rtl/>
        </w:rPr>
      </w:pPr>
    </w:p>
    <w:p w14:paraId="2381C9A0" w14:textId="77777777" w:rsidR="003F5074" w:rsidRPr="003F5074" w:rsidRDefault="003F5074" w:rsidP="003F5074">
      <w:pPr>
        <w:bidi/>
        <w:jc w:val="both"/>
        <w:rPr>
          <w:rFonts w:cs="David" w:hint="cs"/>
          <w:rtl/>
        </w:rPr>
      </w:pPr>
      <w:r w:rsidRPr="003F5074">
        <w:rPr>
          <w:rFonts w:cs="David" w:hint="cs"/>
          <w:u w:val="single"/>
          <w:rtl/>
        </w:rPr>
        <w:t>אשר מעוז:</w:t>
      </w:r>
    </w:p>
    <w:p w14:paraId="4520B6DF" w14:textId="77777777" w:rsidR="003F5074" w:rsidRPr="003F5074" w:rsidRDefault="003F5074" w:rsidP="003F5074">
      <w:pPr>
        <w:bidi/>
        <w:jc w:val="both"/>
        <w:rPr>
          <w:rFonts w:cs="David" w:hint="cs"/>
          <w:rtl/>
        </w:rPr>
      </w:pPr>
    </w:p>
    <w:p w14:paraId="13146840" w14:textId="77777777" w:rsidR="003F5074" w:rsidRPr="003F5074" w:rsidRDefault="003F5074" w:rsidP="003F5074">
      <w:pPr>
        <w:bidi/>
        <w:jc w:val="both"/>
        <w:rPr>
          <w:rFonts w:cs="David" w:hint="cs"/>
          <w:rtl/>
        </w:rPr>
      </w:pPr>
      <w:r w:rsidRPr="003F5074">
        <w:rPr>
          <w:rFonts w:cs="David" w:hint="cs"/>
          <w:rtl/>
        </w:rPr>
        <w:tab/>
        <w:t xml:space="preserve">היא צריכה לתקן את חוק רמת-הגולן. אתה ודאי יודע, שבהחלטה היא לא יכולה לשנות חוק. </w:t>
      </w:r>
    </w:p>
    <w:p w14:paraId="10F00D8F" w14:textId="77777777" w:rsidR="003F5074" w:rsidRPr="003F5074" w:rsidRDefault="003F5074" w:rsidP="003F5074">
      <w:pPr>
        <w:bidi/>
        <w:jc w:val="both"/>
        <w:rPr>
          <w:rFonts w:cs="David" w:hint="cs"/>
          <w:rtl/>
        </w:rPr>
      </w:pPr>
    </w:p>
    <w:p w14:paraId="6444E42A" w14:textId="77777777" w:rsidR="003F5074" w:rsidRPr="003F5074" w:rsidRDefault="003F5074" w:rsidP="003F5074">
      <w:pPr>
        <w:bidi/>
        <w:jc w:val="both"/>
        <w:rPr>
          <w:rFonts w:cs="David" w:hint="cs"/>
          <w:rtl/>
        </w:rPr>
      </w:pPr>
      <w:r w:rsidRPr="003F5074">
        <w:rPr>
          <w:rFonts w:cs="David" w:hint="cs"/>
          <w:rtl/>
        </w:rPr>
        <w:tab/>
        <w:t xml:space="preserve">בניגוד ליושב-ראש, אני לא בעד ולא נגד חוק רמת-הגולן, על כל פנים לא בשביל זה קראתם לי. במצב המשפטי הקיים אפשר שיעבור הכול, ובלי שחוק רמת-הגולן יתוקן וייקבע שסעיף אחד, סעיף המשפט, השיפוט והמינהל מבוטל ברמת-הגולן. זה ימשיך לחול גם אם תעברו את כל הפרוצדורה, כולל משאל עם. לגבי ירושלים זה כן יחול, כי הממשלה כן החילה  את המשפט, השיפוט והמינהל על ירושלים רבתי. דא </w:t>
      </w:r>
      <w:proofErr w:type="spellStart"/>
      <w:r w:rsidRPr="003F5074">
        <w:rPr>
          <w:rFonts w:cs="David" w:hint="cs"/>
          <w:rtl/>
        </w:rPr>
        <w:t>עקא</w:t>
      </w:r>
      <w:proofErr w:type="spellEnd"/>
      <w:r w:rsidRPr="003F5074">
        <w:rPr>
          <w:rFonts w:cs="David" w:hint="cs"/>
          <w:rtl/>
        </w:rPr>
        <w:t>, שבשל חוק-יסוד: ירושלים בירת ישראל, הקובע את תחום ירושלים ככולל גם את השטח שסופח ב-1967, וקובע בנוסף, שלא "</w:t>
      </w:r>
      <w:r w:rsidRPr="003F5074">
        <w:rPr>
          <w:rFonts w:cs="David"/>
          <w:rtl/>
        </w:rPr>
        <w:t>תועבר לגורם זר, מדיני או שלטוני, או לגורם זר אחר בדומה לכך, בין דרך קבע ובין לתקופה קצובה, כל סמכות המתייחסת לתחום ירושלים והנתונה על פי דין למדינת ישראל או לעיריית ירושלים</w:t>
      </w:r>
      <w:r w:rsidRPr="003F5074">
        <w:rPr>
          <w:rFonts w:cs="David" w:hint="cs"/>
          <w:rtl/>
        </w:rPr>
        <w:t xml:space="preserve">", התיקון הזה יוכל להיעשות הפעם  רק בחוק-יסוד, מכיוון שזהו תיקון הפוגע בחוק-יסוד. גם אם תתקנו כאן, וחוק-היסוד יקבע את דרך עריכת משאל העם, זה לא יספיק, כי, כאמור, יש לתקן, אם אתם רוצים לחוקק נסיגה משני השטחים האלה, את החוקים האלה עצמם: את חוק רמת-הגולן וחוק- יסוד: ירושלים. </w:t>
      </w:r>
    </w:p>
    <w:p w14:paraId="41F20875" w14:textId="77777777" w:rsidR="003F5074" w:rsidRPr="003F5074" w:rsidRDefault="003F5074" w:rsidP="003F5074">
      <w:pPr>
        <w:bidi/>
        <w:jc w:val="both"/>
        <w:rPr>
          <w:rFonts w:cs="David" w:hint="cs"/>
          <w:rtl/>
        </w:rPr>
      </w:pPr>
    </w:p>
    <w:p w14:paraId="7D3B4B3D" w14:textId="77777777" w:rsidR="003F5074" w:rsidRPr="003F5074" w:rsidRDefault="003F5074" w:rsidP="003F5074">
      <w:pPr>
        <w:bidi/>
        <w:jc w:val="both"/>
        <w:rPr>
          <w:rFonts w:cs="David" w:hint="cs"/>
          <w:rtl/>
        </w:rPr>
      </w:pPr>
      <w:r w:rsidRPr="003F5074">
        <w:rPr>
          <w:rFonts w:cs="David" w:hint="cs"/>
          <w:rtl/>
        </w:rPr>
        <w:tab/>
        <w:t xml:space="preserve">לגבי השאלה הספציפית, כאמור, הצעת החוק המקורית, שזה ייעשה בחקיקת משנה, לדעתי, לא חוקתית. האם זה חייב להיעשות בחוק-יסוד? לדעתי, זה לא חייב להיעשות אם תהיה חקיקה כללית של משאל עם. </w:t>
      </w:r>
    </w:p>
    <w:p w14:paraId="66C26216" w14:textId="77777777" w:rsidR="003F5074" w:rsidRPr="003F5074" w:rsidRDefault="003F5074" w:rsidP="003F5074">
      <w:pPr>
        <w:bidi/>
        <w:jc w:val="both"/>
        <w:rPr>
          <w:rFonts w:cs="David" w:hint="cs"/>
          <w:rtl/>
        </w:rPr>
      </w:pPr>
    </w:p>
    <w:p w14:paraId="4A39DACE" w14:textId="77777777" w:rsidR="003F5074" w:rsidRPr="003F5074" w:rsidRDefault="003F5074" w:rsidP="003F5074">
      <w:pPr>
        <w:bidi/>
        <w:jc w:val="both"/>
        <w:rPr>
          <w:rFonts w:cs="David" w:hint="cs"/>
          <w:rtl/>
        </w:rPr>
      </w:pPr>
      <w:r w:rsidRPr="003F5074">
        <w:rPr>
          <w:rFonts w:cs="David" w:hint="cs"/>
          <w:u w:val="single"/>
          <w:rtl/>
        </w:rPr>
        <w:t>היו"ר דוד טל:</w:t>
      </w:r>
    </w:p>
    <w:p w14:paraId="288BF17F" w14:textId="77777777" w:rsidR="003F5074" w:rsidRPr="003F5074" w:rsidRDefault="003F5074" w:rsidP="003F5074">
      <w:pPr>
        <w:bidi/>
        <w:jc w:val="both"/>
        <w:rPr>
          <w:rFonts w:cs="David" w:hint="cs"/>
          <w:rtl/>
        </w:rPr>
      </w:pPr>
    </w:p>
    <w:p w14:paraId="1BBC54C1" w14:textId="77777777" w:rsidR="003F5074" w:rsidRPr="003F5074" w:rsidRDefault="003F5074" w:rsidP="003F5074">
      <w:pPr>
        <w:bidi/>
        <w:jc w:val="both"/>
        <w:rPr>
          <w:rFonts w:cs="David" w:hint="cs"/>
          <w:rtl/>
        </w:rPr>
      </w:pPr>
      <w:r w:rsidRPr="003F5074">
        <w:rPr>
          <w:rFonts w:cs="David" w:hint="cs"/>
          <w:rtl/>
        </w:rPr>
        <w:tab/>
        <w:t>בזה אתה תמים דעים עם פרופסור שטרית.</w:t>
      </w:r>
    </w:p>
    <w:p w14:paraId="230C2BC2" w14:textId="77777777" w:rsidR="003F5074" w:rsidRPr="003F5074" w:rsidRDefault="003F5074" w:rsidP="003F5074">
      <w:pPr>
        <w:bidi/>
        <w:jc w:val="both"/>
        <w:rPr>
          <w:rFonts w:cs="David" w:hint="cs"/>
          <w:rtl/>
        </w:rPr>
      </w:pPr>
    </w:p>
    <w:p w14:paraId="24F77B6F" w14:textId="77777777" w:rsidR="003F5074" w:rsidRPr="003F5074" w:rsidRDefault="003F5074" w:rsidP="003F5074">
      <w:pPr>
        <w:bidi/>
        <w:jc w:val="both"/>
        <w:rPr>
          <w:rFonts w:cs="David" w:hint="cs"/>
          <w:rtl/>
        </w:rPr>
      </w:pPr>
      <w:r w:rsidRPr="003F5074">
        <w:rPr>
          <w:rFonts w:cs="David" w:hint="cs"/>
          <w:u w:val="single"/>
          <w:rtl/>
        </w:rPr>
        <w:t>אשר מעוז:</w:t>
      </w:r>
    </w:p>
    <w:p w14:paraId="45470F84" w14:textId="77777777" w:rsidR="003F5074" w:rsidRPr="003F5074" w:rsidRDefault="003F5074" w:rsidP="003F5074">
      <w:pPr>
        <w:bidi/>
        <w:jc w:val="both"/>
        <w:rPr>
          <w:rFonts w:cs="David" w:hint="cs"/>
          <w:rtl/>
        </w:rPr>
      </w:pPr>
    </w:p>
    <w:p w14:paraId="522B0BA6" w14:textId="77777777" w:rsidR="003F5074" w:rsidRPr="003F5074" w:rsidRDefault="003F5074" w:rsidP="003F5074">
      <w:pPr>
        <w:bidi/>
        <w:jc w:val="both"/>
        <w:rPr>
          <w:rFonts w:cs="David" w:hint="cs"/>
          <w:rtl/>
        </w:rPr>
      </w:pPr>
      <w:r w:rsidRPr="003F5074">
        <w:rPr>
          <w:rFonts w:cs="David" w:hint="cs"/>
          <w:rtl/>
        </w:rPr>
        <w:tab/>
        <w:t>לגבי סעיף 4, הכנסת חוקקה, כפי שאמר פרופסור שטרית. זה לא משוריין, אפשר ברוב של שני חברי כנסת נגד אחד לבטל את סעיף 4, או למחוק את המילה "יסוד", או לאמץ את הצעתו של פרופסור עמנואל גרוס שנתן הצעה מפורטת יותר.</w:t>
      </w:r>
    </w:p>
    <w:p w14:paraId="586AD132" w14:textId="77777777" w:rsidR="003F5074" w:rsidRPr="003F5074" w:rsidRDefault="003F5074" w:rsidP="003F5074">
      <w:pPr>
        <w:bidi/>
        <w:jc w:val="both"/>
        <w:rPr>
          <w:rFonts w:cs="David" w:hint="cs"/>
          <w:rtl/>
        </w:rPr>
      </w:pPr>
    </w:p>
    <w:p w14:paraId="14E8489A" w14:textId="77777777" w:rsidR="003F5074" w:rsidRPr="003F5074" w:rsidRDefault="003F5074" w:rsidP="003F5074">
      <w:pPr>
        <w:bidi/>
        <w:jc w:val="both"/>
        <w:rPr>
          <w:rFonts w:cs="David" w:hint="cs"/>
          <w:rtl/>
        </w:rPr>
      </w:pPr>
      <w:r w:rsidRPr="003F5074">
        <w:rPr>
          <w:rFonts w:cs="David" w:hint="cs"/>
          <w:u w:val="single"/>
          <w:rtl/>
        </w:rPr>
        <w:t>היו"ר דוד טל:</w:t>
      </w:r>
    </w:p>
    <w:p w14:paraId="2E3602D4" w14:textId="77777777" w:rsidR="003F5074" w:rsidRPr="003F5074" w:rsidRDefault="003F5074" w:rsidP="003F5074">
      <w:pPr>
        <w:bidi/>
        <w:jc w:val="both"/>
        <w:rPr>
          <w:rFonts w:cs="David" w:hint="cs"/>
          <w:rtl/>
        </w:rPr>
      </w:pPr>
    </w:p>
    <w:p w14:paraId="69175269" w14:textId="77777777" w:rsidR="003F5074" w:rsidRPr="003F5074" w:rsidRDefault="003F5074" w:rsidP="003F5074">
      <w:pPr>
        <w:bidi/>
        <w:jc w:val="both"/>
        <w:rPr>
          <w:rFonts w:cs="David" w:hint="cs"/>
          <w:rtl/>
        </w:rPr>
      </w:pPr>
      <w:r w:rsidRPr="003F5074">
        <w:rPr>
          <w:rFonts w:cs="David" w:hint="cs"/>
          <w:rtl/>
        </w:rPr>
        <w:tab/>
        <w:t>האם הצעתו של פרופסור גרוס מקובלת עליך מבחינה חוקתית?</w:t>
      </w:r>
    </w:p>
    <w:p w14:paraId="3EC1665A" w14:textId="77777777" w:rsidR="003F5074" w:rsidRPr="003F5074" w:rsidRDefault="003F5074" w:rsidP="003F5074">
      <w:pPr>
        <w:bidi/>
        <w:jc w:val="both"/>
        <w:rPr>
          <w:rFonts w:cs="David" w:hint="cs"/>
          <w:rtl/>
        </w:rPr>
      </w:pPr>
    </w:p>
    <w:p w14:paraId="1C806D3A" w14:textId="77777777" w:rsidR="003F5074" w:rsidRPr="003F5074" w:rsidRDefault="003F5074" w:rsidP="003F5074">
      <w:pPr>
        <w:bidi/>
        <w:jc w:val="both"/>
        <w:rPr>
          <w:rFonts w:cs="David" w:hint="cs"/>
          <w:rtl/>
        </w:rPr>
      </w:pPr>
      <w:r w:rsidRPr="003F5074">
        <w:rPr>
          <w:rFonts w:cs="David" w:hint="cs"/>
          <w:u w:val="single"/>
          <w:rtl/>
        </w:rPr>
        <w:t>אשר מעוז:</w:t>
      </w:r>
    </w:p>
    <w:p w14:paraId="05EB1E72" w14:textId="77777777" w:rsidR="003F5074" w:rsidRPr="003F5074" w:rsidRDefault="003F5074" w:rsidP="003F5074">
      <w:pPr>
        <w:bidi/>
        <w:jc w:val="both"/>
        <w:rPr>
          <w:rFonts w:cs="David" w:hint="cs"/>
          <w:rtl/>
        </w:rPr>
      </w:pPr>
    </w:p>
    <w:p w14:paraId="27FB9CC2" w14:textId="77777777" w:rsidR="003F5074" w:rsidRPr="003F5074" w:rsidRDefault="003F5074" w:rsidP="003F5074">
      <w:pPr>
        <w:bidi/>
        <w:jc w:val="both"/>
        <w:rPr>
          <w:rFonts w:cs="David" w:hint="cs"/>
          <w:rtl/>
        </w:rPr>
      </w:pPr>
      <w:r w:rsidRPr="003F5074">
        <w:rPr>
          <w:rFonts w:cs="David" w:hint="cs"/>
          <w:rtl/>
        </w:rPr>
        <w:tab/>
        <w:t>בניגוד לשטרית קיבלתי את החומר רק אתמול בלילה, אבל בעיקרון, כן. אפשר להתווכח על הפרטים, וכמו שפרופסור שטרית אמר, יש לכם נוסחים טובים. הדרך היא דרך נכונה. אם רמת הפירוט צריכה להיות בחוק ולא בחקיקת המשנה כפי שפרופסור גרוס מציע, אני לא בטוח. אל"ף, לגבי מימון מפלגות, זה ודאי דבר שאפשר להכניס. אברהם בורג, יושב-ראש הכנסת בשנת 2000, הציע לחוקק חוק משאל עם, ושם הוא הציע שייעשה מימון על פי חוק מימון מפלגות, אבל הוא לא ייעשה למפלגות, אלא יהיה מימון כפול, בעד ונגד, שהרי פה לא מדובר על שיעור סיעתי, אלא האם אתם בעד או נגד. אשר למימון, לדעתי, אין בכלל בעיה. לדעתי, מימון הוא הכרחי. משום שהממשלה יש לה את אמצעי התקשורת, היא לא זקוקה למימון. במשטר דמוקרטי יש לאפשר גם למתנגדים להגיע לציבור. אם לא יהיה מימון, בעצם תישמע רק דעת הממשלה.</w:t>
      </w:r>
    </w:p>
    <w:p w14:paraId="7AB991CB" w14:textId="77777777" w:rsidR="003F5074" w:rsidRPr="003F5074" w:rsidRDefault="003F5074" w:rsidP="003F5074">
      <w:pPr>
        <w:bidi/>
        <w:jc w:val="both"/>
        <w:rPr>
          <w:rFonts w:cs="David" w:hint="cs"/>
          <w:rtl/>
        </w:rPr>
      </w:pPr>
    </w:p>
    <w:p w14:paraId="3C1B1859" w14:textId="77777777" w:rsidR="003F5074" w:rsidRPr="003F5074" w:rsidRDefault="003F5074" w:rsidP="003F5074">
      <w:pPr>
        <w:bidi/>
        <w:jc w:val="both"/>
        <w:rPr>
          <w:rFonts w:cs="David" w:hint="cs"/>
          <w:rtl/>
        </w:rPr>
      </w:pPr>
      <w:r w:rsidRPr="003F5074">
        <w:rPr>
          <w:rFonts w:cs="David" w:hint="cs"/>
          <w:u w:val="single"/>
          <w:rtl/>
        </w:rPr>
        <w:t>היו"ר דוד טל:</w:t>
      </w:r>
    </w:p>
    <w:p w14:paraId="7681F50E" w14:textId="77777777" w:rsidR="003F5074" w:rsidRPr="003F5074" w:rsidRDefault="003F5074" w:rsidP="003F5074">
      <w:pPr>
        <w:bidi/>
        <w:jc w:val="both"/>
        <w:rPr>
          <w:rFonts w:cs="David" w:hint="cs"/>
          <w:rtl/>
        </w:rPr>
      </w:pPr>
    </w:p>
    <w:p w14:paraId="72A31B69" w14:textId="77777777" w:rsidR="003F5074" w:rsidRPr="003F5074" w:rsidRDefault="003F5074" w:rsidP="003F5074">
      <w:pPr>
        <w:bidi/>
        <w:jc w:val="both"/>
        <w:rPr>
          <w:rFonts w:cs="David" w:hint="cs"/>
          <w:rtl/>
        </w:rPr>
      </w:pPr>
      <w:r w:rsidRPr="003F5074">
        <w:rPr>
          <w:rFonts w:cs="David" w:hint="cs"/>
          <w:rtl/>
        </w:rPr>
        <w:tab/>
        <w:t>האם אתה יכול לעזור לחצי מהחברים שכן רוצים להעביר את החוק הזה, חוק רמת-הגולן, אין אנחנו צריכים לתקן את זה כדי שזה יעמוד בכל הקריטריונים של מערכת המשפט, ושבית המשפט הגבוה- - -?</w:t>
      </w:r>
    </w:p>
    <w:p w14:paraId="765F78C3" w14:textId="77777777" w:rsidR="003F5074" w:rsidRPr="003F5074" w:rsidRDefault="003F5074" w:rsidP="003F5074">
      <w:pPr>
        <w:bidi/>
        <w:jc w:val="both"/>
        <w:rPr>
          <w:rFonts w:cs="David" w:hint="cs"/>
          <w:rtl/>
        </w:rPr>
      </w:pPr>
    </w:p>
    <w:p w14:paraId="47A8C727" w14:textId="77777777" w:rsidR="003F5074" w:rsidRPr="003F5074" w:rsidRDefault="003F5074" w:rsidP="003F5074">
      <w:pPr>
        <w:bidi/>
        <w:jc w:val="both"/>
        <w:rPr>
          <w:rFonts w:cs="David" w:hint="cs"/>
          <w:rtl/>
        </w:rPr>
      </w:pPr>
      <w:r w:rsidRPr="003F5074">
        <w:rPr>
          <w:rFonts w:cs="David" w:hint="cs"/>
          <w:u w:val="single"/>
          <w:rtl/>
        </w:rPr>
        <w:t>אשר מעוז:</w:t>
      </w:r>
    </w:p>
    <w:p w14:paraId="30ECF5D1" w14:textId="77777777" w:rsidR="003F5074" w:rsidRPr="003F5074" w:rsidRDefault="003F5074" w:rsidP="003F5074">
      <w:pPr>
        <w:bidi/>
        <w:jc w:val="both"/>
        <w:rPr>
          <w:rFonts w:cs="David" w:hint="cs"/>
          <w:rtl/>
        </w:rPr>
      </w:pPr>
    </w:p>
    <w:p w14:paraId="0D9F13D1" w14:textId="77777777" w:rsidR="003F5074" w:rsidRPr="003F5074" w:rsidRDefault="003F5074" w:rsidP="003F5074">
      <w:pPr>
        <w:bidi/>
        <w:jc w:val="both"/>
        <w:rPr>
          <w:rFonts w:cs="David" w:hint="cs"/>
          <w:rtl/>
        </w:rPr>
      </w:pPr>
      <w:r w:rsidRPr="003F5074">
        <w:rPr>
          <w:rFonts w:cs="David" w:hint="cs"/>
          <w:rtl/>
        </w:rPr>
        <w:tab/>
        <w:t>אתה מדבר על ביטול החלת החוק, לא על חוק רמת-הגולן.</w:t>
      </w:r>
    </w:p>
    <w:p w14:paraId="2AC7F7F1" w14:textId="77777777" w:rsidR="003F5074" w:rsidRPr="003F5074" w:rsidRDefault="003F5074" w:rsidP="003F5074">
      <w:pPr>
        <w:bidi/>
        <w:jc w:val="both"/>
        <w:rPr>
          <w:rFonts w:cs="David" w:hint="cs"/>
          <w:rtl/>
        </w:rPr>
      </w:pPr>
    </w:p>
    <w:p w14:paraId="547FA92C" w14:textId="77777777" w:rsidR="003F5074" w:rsidRPr="003F5074" w:rsidRDefault="003F5074" w:rsidP="003F5074">
      <w:pPr>
        <w:bidi/>
        <w:jc w:val="both"/>
        <w:rPr>
          <w:rFonts w:cs="David" w:hint="cs"/>
          <w:rtl/>
        </w:rPr>
      </w:pPr>
      <w:r w:rsidRPr="003F5074">
        <w:rPr>
          <w:rFonts w:cs="David" w:hint="cs"/>
          <w:u w:val="single"/>
          <w:rtl/>
        </w:rPr>
        <w:t>היו"ר דוד טל:</w:t>
      </w:r>
    </w:p>
    <w:p w14:paraId="4089E7E8" w14:textId="77777777" w:rsidR="003F5074" w:rsidRPr="003F5074" w:rsidRDefault="003F5074" w:rsidP="003F5074">
      <w:pPr>
        <w:bidi/>
        <w:jc w:val="both"/>
        <w:rPr>
          <w:rFonts w:cs="David" w:hint="cs"/>
          <w:rtl/>
        </w:rPr>
      </w:pPr>
    </w:p>
    <w:p w14:paraId="059290D7" w14:textId="77777777" w:rsidR="003F5074" w:rsidRPr="003F5074" w:rsidRDefault="003F5074" w:rsidP="003F5074">
      <w:pPr>
        <w:bidi/>
        <w:jc w:val="both"/>
        <w:rPr>
          <w:rFonts w:cs="David" w:hint="cs"/>
          <w:rtl/>
        </w:rPr>
      </w:pPr>
      <w:r w:rsidRPr="003F5074">
        <w:rPr>
          <w:rFonts w:cs="David" w:hint="cs"/>
          <w:rtl/>
        </w:rPr>
        <w:tab/>
        <w:t>אני מדבר על חוק סדרי השלטון והמשפט, שמונח כרגע לפנינו.</w:t>
      </w:r>
    </w:p>
    <w:p w14:paraId="62CB4E9C" w14:textId="77777777" w:rsidR="003F5074" w:rsidRPr="003F5074" w:rsidRDefault="003F5074" w:rsidP="003F5074">
      <w:pPr>
        <w:bidi/>
        <w:jc w:val="both"/>
        <w:rPr>
          <w:rFonts w:cs="David" w:hint="cs"/>
          <w:rtl/>
        </w:rPr>
      </w:pPr>
      <w:r w:rsidRPr="003F5074">
        <w:rPr>
          <w:rFonts w:cs="David"/>
          <w:u w:val="single"/>
          <w:rtl/>
        </w:rPr>
        <w:br w:type="page"/>
      </w:r>
      <w:r w:rsidRPr="003F5074">
        <w:rPr>
          <w:rFonts w:cs="David" w:hint="cs"/>
          <w:u w:val="single"/>
          <w:rtl/>
        </w:rPr>
        <w:t>אשר מעוז:</w:t>
      </w:r>
    </w:p>
    <w:p w14:paraId="2C93B3F4" w14:textId="77777777" w:rsidR="003F5074" w:rsidRPr="003F5074" w:rsidRDefault="003F5074" w:rsidP="003F5074">
      <w:pPr>
        <w:bidi/>
        <w:jc w:val="both"/>
        <w:rPr>
          <w:rFonts w:cs="David" w:hint="cs"/>
          <w:rtl/>
        </w:rPr>
      </w:pPr>
    </w:p>
    <w:p w14:paraId="396B6617" w14:textId="77777777" w:rsidR="003F5074" w:rsidRPr="003F5074" w:rsidRDefault="003F5074" w:rsidP="003F5074">
      <w:pPr>
        <w:bidi/>
        <w:jc w:val="both"/>
        <w:rPr>
          <w:rFonts w:cs="David" w:hint="cs"/>
          <w:rtl/>
        </w:rPr>
      </w:pPr>
      <w:r w:rsidRPr="003F5074">
        <w:rPr>
          <w:rFonts w:cs="David" w:hint="cs"/>
          <w:rtl/>
        </w:rPr>
        <w:tab/>
        <w:t>אני חושב כמו פרופסור שטרית, דהיינו, שסעיף 4 ייאמר בחוק, אבל את פרטי המשאל צריך לקבוע בחוק זה. מכיוון שאתם לא מתכוונים לחוקק חוק משאל עם כללי, לכן כאן צריך להיאמר בפירוש. בסעיף 3 יש גם פירוט של אופן משאל עם, יש פרמטר אחד שלו, מה הרוב שצריך באותו חוק. בחוק זה, במקום סעיף 4, אפשר לאמץ את גישתו של פרופסור שטרית, ואז יהיה חוק נוסף, לקבוע בדיוק את הפרמטרים.</w:t>
      </w:r>
    </w:p>
    <w:p w14:paraId="68386103" w14:textId="77777777" w:rsidR="003F5074" w:rsidRPr="003F5074" w:rsidRDefault="003F5074" w:rsidP="003F5074">
      <w:pPr>
        <w:bidi/>
        <w:jc w:val="both"/>
        <w:rPr>
          <w:rFonts w:cs="David" w:hint="cs"/>
          <w:rtl/>
        </w:rPr>
      </w:pPr>
    </w:p>
    <w:p w14:paraId="55EE9611" w14:textId="77777777" w:rsidR="003F5074" w:rsidRPr="003F5074" w:rsidRDefault="003F5074" w:rsidP="003F5074">
      <w:pPr>
        <w:bidi/>
        <w:jc w:val="both"/>
        <w:rPr>
          <w:rFonts w:cs="David" w:hint="cs"/>
          <w:rtl/>
        </w:rPr>
      </w:pPr>
      <w:r w:rsidRPr="003F5074">
        <w:rPr>
          <w:rFonts w:cs="David" w:hint="cs"/>
          <w:u w:val="single"/>
          <w:rtl/>
        </w:rPr>
        <w:t>היו"ר דוד טל:</w:t>
      </w:r>
    </w:p>
    <w:p w14:paraId="3CFFEC2F" w14:textId="77777777" w:rsidR="003F5074" w:rsidRPr="003F5074" w:rsidRDefault="003F5074" w:rsidP="003F5074">
      <w:pPr>
        <w:bidi/>
        <w:jc w:val="both"/>
        <w:rPr>
          <w:rFonts w:cs="David" w:hint="cs"/>
          <w:rtl/>
        </w:rPr>
      </w:pPr>
    </w:p>
    <w:p w14:paraId="41149107" w14:textId="77777777" w:rsidR="003F5074" w:rsidRPr="003F5074" w:rsidRDefault="003F5074" w:rsidP="003F5074">
      <w:pPr>
        <w:bidi/>
        <w:jc w:val="both"/>
        <w:rPr>
          <w:rFonts w:cs="David" w:hint="cs"/>
          <w:rtl/>
        </w:rPr>
      </w:pPr>
      <w:r w:rsidRPr="003F5074">
        <w:rPr>
          <w:rFonts w:cs="David" w:hint="cs"/>
          <w:rtl/>
        </w:rPr>
        <w:tab/>
        <w:t>את זה הבנו, זה פחות בעייתי. יש לי בעיה בהצעת החוק שמונחת לפנינו, היכן שמופיע בסעיף 4, "ועדת הבחירות המרכזית תתקין תקנות לעניין אופן עריכתו של משאל עם כמשתמע מסעיף 3". מה אדוני היה מתקן בסעיף הזה?</w:t>
      </w:r>
    </w:p>
    <w:p w14:paraId="4D0C9E19" w14:textId="77777777" w:rsidR="003F5074" w:rsidRPr="003F5074" w:rsidRDefault="003F5074" w:rsidP="003F5074">
      <w:pPr>
        <w:bidi/>
        <w:jc w:val="both"/>
        <w:rPr>
          <w:rFonts w:cs="David" w:hint="cs"/>
          <w:rtl/>
        </w:rPr>
      </w:pPr>
    </w:p>
    <w:p w14:paraId="7819F5C7" w14:textId="77777777" w:rsidR="003F5074" w:rsidRPr="003F5074" w:rsidRDefault="003F5074" w:rsidP="003F5074">
      <w:pPr>
        <w:bidi/>
        <w:jc w:val="both"/>
        <w:rPr>
          <w:rFonts w:cs="David" w:hint="cs"/>
          <w:rtl/>
        </w:rPr>
      </w:pPr>
      <w:r w:rsidRPr="003F5074">
        <w:rPr>
          <w:rFonts w:cs="David" w:hint="cs"/>
          <w:u w:val="single"/>
          <w:rtl/>
        </w:rPr>
        <w:t>אשר מעוז:</w:t>
      </w:r>
    </w:p>
    <w:p w14:paraId="16F6C530" w14:textId="77777777" w:rsidR="003F5074" w:rsidRPr="003F5074" w:rsidRDefault="003F5074" w:rsidP="003F5074">
      <w:pPr>
        <w:bidi/>
        <w:jc w:val="both"/>
        <w:rPr>
          <w:rFonts w:cs="David" w:hint="cs"/>
          <w:rtl/>
        </w:rPr>
      </w:pPr>
    </w:p>
    <w:p w14:paraId="13F77983" w14:textId="77777777" w:rsidR="003F5074" w:rsidRPr="003F5074" w:rsidRDefault="003F5074" w:rsidP="003F5074">
      <w:pPr>
        <w:bidi/>
        <w:jc w:val="both"/>
        <w:rPr>
          <w:rFonts w:cs="David" w:hint="cs"/>
          <w:rtl/>
        </w:rPr>
      </w:pPr>
      <w:r w:rsidRPr="003F5074">
        <w:rPr>
          <w:rFonts w:cs="David" w:hint="cs"/>
          <w:rtl/>
        </w:rPr>
        <w:tab/>
        <w:t>לדעתי, זה לא ראוי ולא חוקתי להעביר את זה לחקיקת משנה, זה שבעתיים לא ראוי להעביר לוועדת הבחירות של הכנסת.</w:t>
      </w:r>
    </w:p>
    <w:p w14:paraId="17FD5D7A" w14:textId="77777777" w:rsidR="003F5074" w:rsidRPr="003F5074" w:rsidRDefault="003F5074" w:rsidP="003F5074">
      <w:pPr>
        <w:bidi/>
        <w:jc w:val="both"/>
        <w:rPr>
          <w:rFonts w:cs="David" w:hint="cs"/>
          <w:rtl/>
        </w:rPr>
      </w:pPr>
    </w:p>
    <w:p w14:paraId="6DF7BE5A" w14:textId="77777777" w:rsidR="003F5074" w:rsidRPr="003F5074" w:rsidRDefault="003F5074" w:rsidP="003F5074">
      <w:pPr>
        <w:bidi/>
        <w:jc w:val="both"/>
        <w:rPr>
          <w:rFonts w:cs="David" w:hint="cs"/>
          <w:rtl/>
        </w:rPr>
      </w:pPr>
      <w:r w:rsidRPr="003F5074">
        <w:rPr>
          <w:rFonts w:cs="David" w:hint="cs"/>
          <w:u w:val="single"/>
          <w:rtl/>
        </w:rPr>
        <w:t>היו"ר דוד טל:</w:t>
      </w:r>
    </w:p>
    <w:p w14:paraId="544E62E7" w14:textId="77777777" w:rsidR="003F5074" w:rsidRPr="003F5074" w:rsidRDefault="003F5074" w:rsidP="003F5074">
      <w:pPr>
        <w:bidi/>
        <w:jc w:val="both"/>
        <w:rPr>
          <w:rFonts w:cs="David" w:hint="cs"/>
          <w:rtl/>
        </w:rPr>
      </w:pPr>
    </w:p>
    <w:p w14:paraId="5E351A72" w14:textId="77777777" w:rsidR="003F5074" w:rsidRPr="003F5074" w:rsidRDefault="003F5074" w:rsidP="003F5074">
      <w:pPr>
        <w:bidi/>
        <w:jc w:val="both"/>
        <w:rPr>
          <w:rFonts w:cs="David" w:hint="cs"/>
          <w:rtl/>
        </w:rPr>
      </w:pPr>
      <w:r w:rsidRPr="003F5074">
        <w:rPr>
          <w:rFonts w:cs="David" w:hint="cs"/>
          <w:rtl/>
        </w:rPr>
        <w:tab/>
        <w:t>האם יש לאדוני הצעה שאפשר במקום זה לתקן, להוסיף, כפי שהציע פרופסור שטרית, להוריד את המילה "יסוד", אז יישאר רק "חוק".</w:t>
      </w:r>
    </w:p>
    <w:p w14:paraId="36448226" w14:textId="77777777" w:rsidR="003F5074" w:rsidRPr="003F5074" w:rsidRDefault="003F5074" w:rsidP="003F5074">
      <w:pPr>
        <w:bidi/>
        <w:jc w:val="both"/>
        <w:rPr>
          <w:rFonts w:cs="David" w:hint="cs"/>
          <w:rtl/>
        </w:rPr>
      </w:pPr>
    </w:p>
    <w:p w14:paraId="7D41B382" w14:textId="77777777" w:rsidR="003F5074" w:rsidRPr="003F5074" w:rsidRDefault="003F5074" w:rsidP="003F5074">
      <w:pPr>
        <w:bidi/>
        <w:jc w:val="both"/>
        <w:rPr>
          <w:rFonts w:cs="David" w:hint="cs"/>
          <w:rtl/>
        </w:rPr>
      </w:pPr>
      <w:r w:rsidRPr="003F5074">
        <w:rPr>
          <w:rFonts w:cs="David" w:hint="cs"/>
          <w:u w:val="single"/>
          <w:rtl/>
        </w:rPr>
        <w:t>אשר מעוז:</w:t>
      </w:r>
    </w:p>
    <w:p w14:paraId="5C907BE9" w14:textId="77777777" w:rsidR="003F5074" w:rsidRPr="003F5074" w:rsidRDefault="003F5074" w:rsidP="003F5074">
      <w:pPr>
        <w:bidi/>
        <w:jc w:val="both"/>
        <w:rPr>
          <w:rFonts w:cs="David" w:hint="cs"/>
          <w:rtl/>
        </w:rPr>
      </w:pPr>
    </w:p>
    <w:p w14:paraId="2DEE72E3" w14:textId="77777777" w:rsidR="003F5074" w:rsidRPr="003F5074" w:rsidRDefault="003F5074" w:rsidP="003F5074">
      <w:pPr>
        <w:bidi/>
        <w:jc w:val="both"/>
        <w:rPr>
          <w:rFonts w:cs="David" w:hint="cs"/>
          <w:rtl/>
        </w:rPr>
      </w:pPr>
      <w:r w:rsidRPr="003F5074">
        <w:rPr>
          <w:rFonts w:cs="David" w:hint="cs"/>
          <w:rtl/>
        </w:rPr>
        <w:tab/>
        <w:t>זה לא יספיק לכם, אז תצטרכו לחוקק חוק. לדעתי, צריך את סעיף 3 לפרט יותר. הכנסת התחילה להגיד מה צורת ממשאל העם, היא קבעה רק את הרוב שבו זה יידרש, צריך לפרט יותר: מי משתתף במשאל, מתי המשאל נערך, בתוך כמה זמן מהחלטת הממשלה, הכנסת וכן הלאה.</w:t>
      </w:r>
    </w:p>
    <w:p w14:paraId="2FBA2EC1" w14:textId="77777777" w:rsidR="003F5074" w:rsidRPr="003F5074" w:rsidRDefault="003F5074" w:rsidP="003F5074">
      <w:pPr>
        <w:bidi/>
        <w:jc w:val="both"/>
        <w:rPr>
          <w:rFonts w:cs="David" w:hint="cs"/>
          <w:rtl/>
        </w:rPr>
      </w:pPr>
    </w:p>
    <w:p w14:paraId="14A0761C"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6ADFDB66" w14:textId="77777777" w:rsidR="003F5074" w:rsidRPr="003F5074" w:rsidRDefault="003F5074" w:rsidP="003F5074">
      <w:pPr>
        <w:bidi/>
        <w:jc w:val="both"/>
        <w:rPr>
          <w:rFonts w:cs="David" w:hint="cs"/>
          <w:rtl/>
        </w:rPr>
      </w:pPr>
    </w:p>
    <w:p w14:paraId="28F0BFFB" w14:textId="77777777" w:rsidR="003F5074" w:rsidRPr="003F5074" w:rsidRDefault="003F5074" w:rsidP="003F5074">
      <w:pPr>
        <w:bidi/>
        <w:jc w:val="both"/>
        <w:rPr>
          <w:rFonts w:cs="David" w:hint="cs"/>
          <w:rtl/>
        </w:rPr>
      </w:pPr>
      <w:r w:rsidRPr="003F5074">
        <w:rPr>
          <w:rFonts w:cs="David" w:hint="cs"/>
          <w:rtl/>
        </w:rPr>
        <w:tab/>
        <w:t>אני מצטרף להערות של פרופסור מעוז בקשר לליקויים בחוק הקיים. כמובן, אני אתייחס גם להצעת התיקון. הצעה זו בעייתית מאוד מבחינה משפטית חוקתית, אני לא ארחיב לגבי הבעיה שבהסמכת ועדת הבחירות המרכזית לקבוע הסדרים ראשוניים. מעבר לכך, גם אם אין הכרח לחוקק חוק-יסוד: משאל עם, בהיותו של משאל עם שינוי בשיטת המשטר הישראלי, שכיום מבוסס על הכנסת, שהיא בית הנבחרים, יש לה סמכויות, כמובן כרשות המחוקקת, סמכויות חוקתיות, היא באה לממשלה שהיא הרשות המבצעת. כאן קובעים איזה גורם חדש, שבהכרח גורע מהסמכויות החוקתיות, בין של הממשלה, בין של הכנסת, בין של שתיהן. לא ניתן בחוק רגיל לקבוע הסדר של משאל עם. לכן, אם להיות מעשיים, זה בסך הכול הכיוון. אם הרצון שהחלטות מהסוג שבהן מדובר עכשיו, של מסירת שטחים של המדינה וכדומה, יתקבלו בהליך של משאל עם, יש צורך שיהיה סעיף הסמכה בחוק-יסוד, למשל, בחוק-יסוד: הכנסת, ומכוח הסעיף הזה יתקבל בחוק, לא בתקנות, בוודאי לא על ידי ועדת הבחירות המרכזית, יתקבלו בחוק הסדרים בקשר למשאל עם. דוגמה לכך אפשר להביא, נניח,  מחוק-יסוד: הכנסת. יש הוראה שלחברי הכנסת יש חסינות, זה כל מה שנאמר שם, ונאמר שהפרטים ייקבעו בחוק. נדמה לי שכך ראוי וכך מתחייב מבחינה משפטית שיהיה גם במקרה כזה, הוראת הסמכה בסיסית בדבר אפשרות לקיום משאל עם בחוק-יסוד. חוק-יסוד: הכנסת נראה לי המתאים ביותר, כאשר ייקבע שפרטים בעניין זה ניתן לקבוע בחוק, בוודאי לא בתקנות, בוודאי ובוודאי לא בתקנות שמתקבלות על-ידי ועדת הבחירות לכנסת.</w:t>
      </w:r>
    </w:p>
    <w:p w14:paraId="3701D7A0" w14:textId="77777777" w:rsidR="003F5074" w:rsidRPr="003F5074" w:rsidRDefault="003F5074" w:rsidP="003F5074">
      <w:pPr>
        <w:bidi/>
        <w:jc w:val="both"/>
        <w:rPr>
          <w:rFonts w:cs="David" w:hint="cs"/>
          <w:rtl/>
        </w:rPr>
      </w:pPr>
    </w:p>
    <w:p w14:paraId="5CB9EDFD" w14:textId="77777777" w:rsidR="003F5074" w:rsidRPr="003F5074" w:rsidRDefault="003F5074" w:rsidP="003F5074">
      <w:pPr>
        <w:bidi/>
        <w:jc w:val="both"/>
        <w:rPr>
          <w:rFonts w:cs="David" w:hint="cs"/>
          <w:rtl/>
        </w:rPr>
      </w:pPr>
      <w:r w:rsidRPr="003F5074">
        <w:rPr>
          <w:rFonts w:cs="David" w:hint="cs"/>
          <w:u w:val="single"/>
          <w:rtl/>
        </w:rPr>
        <w:t>שמעון שטרית:</w:t>
      </w:r>
    </w:p>
    <w:p w14:paraId="63EBED15" w14:textId="77777777" w:rsidR="003F5074" w:rsidRPr="003F5074" w:rsidRDefault="003F5074" w:rsidP="003F5074">
      <w:pPr>
        <w:bidi/>
        <w:jc w:val="both"/>
        <w:rPr>
          <w:rFonts w:cs="David" w:hint="cs"/>
          <w:rtl/>
        </w:rPr>
      </w:pPr>
    </w:p>
    <w:p w14:paraId="6CF3273A" w14:textId="77777777" w:rsidR="003F5074" w:rsidRPr="003F5074" w:rsidRDefault="003F5074" w:rsidP="003F5074">
      <w:pPr>
        <w:bidi/>
        <w:jc w:val="both"/>
        <w:rPr>
          <w:rFonts w:cs="David" w:hint="cs"/>
          <w:rtl/>
        </w:rPr>
      </w:pPr>
      <w:r w:rsidRPr="003F5074">
        <w:rPr>
          <w:rFonts w:cs="David" w:hint="cs"/>
          <w:rtl/>
        </w:rPr>
        <w:tab/>
        <w:t>האם צריך חקיקת יסוד לצורך עריכת משאל עם? המדינה שאנחנו דומים לה מבחינה משטרית זו בריטניה, שם נערך רפרנדום לגבי השאלה של הצטרפות לשוק האירופי, ולא חוקקו שום חוק בעל מעמד.</w:t>
      </w:r>
    </w:p>
    <w:p w14:paraId="4734CBCA" w14:textId="77777777" w:rsidR="003F5074" w:rsidRDefault="003F5074" w:rsidP="003F5074">
      <w:pPr>
        <w:bidi/>
        <w:jc w:val="both"/>
        <w:rPr>
          <w:rFonts w:cs="David" w:hint="cs"/>
          <w:rtl/>
        </w:rPr>
      </w:pPr>
    </w:p>
    <w:p w14:paraId="4F7AD7A1" w14:textId="77777777" w:rsidR="003F5074" w:rsidRDefault="003F5074" w:rsidP="003F5074">
      <w:pPr>
        <w:bidi/>
        <w:jc w:val="both"/>
        <w:rPr>
          <w:rFonts w:cs="David" w:hint="cs"/>
          <w:rtl/>
        </w:rPr>
      </w:pPr>
    </w:p>
    <w:p w14:paraId="36AF0DC3" w14:textId="77777777" w:rsidR="003F5074" w:rsidRDefault="003F5074" w:rsidP="003F5074">
      <w:pPr>
        <w:bidi/>
        <w:jc w:val="both"/>
        <w:rPr>
          <w:rFonts w:cs="David" w:hint="cs"/>
          <w:rtl/>
        </w:rPr>
      </w:pPr>
    </w:p>
    <w:p w14:paraId="74AFB63F" w14:textId="77777777" w:rsidR="003F5074" w:rsidRDefault="003F5074" w:rsidP="003F5074">
      <w:pPr>
        <w:bidi/>
        <w:jc w:val="both"/>
        <w:rPr>
          <w:rFonts w:cs="David" w:hint="cs"/>
          <w:rtl/>
        </w:rPr>
      </w:pPr>
    </w:p>
    <w:p w14:paraId="13EF88DF" w14:textId="77777777" w:rsidR="003F5074" w:rsidRPr="003F5074" w:rsidRDefault="003F5074" w:rsidP="003F5074">
      <w:pPr>
        <w:bidi/>
        <w:jc w:val="both"/>
        <w:rPr>
          <w:rFonts w:cs="David" w:hint="cs"/>
          <w:rtl/>
        </w:rPr>
      </w:pPr>
    </w:p>
    <w:p w14:paraId="6762A1C2"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4DE48C02" w14:textId="77777777" w:rsidR="003F5074" w:rsidRPr="003F5074" w:rsidRDefault="003F5074" w:rsidP="003F5074">
      <w:pPr>
        <w:bidi/>
        <w:jc w:val="both"/>
        <w:rPr>
          <w:rFonts w:cs="David" w:hint="cs"/>
          <w:rtl/>
        </w:rPr>
      </w:pPr>
    </w:p>
    <w:p w14:paraId="53DBFE38" w14:textId="77777777" w:rsidR="003F5074" w:rsidRPr="003F5074" w:rsidRDefault="003F5074" w:rsidP="003F5074">
      <w:pPr>
        <w:bidi/>
        <w:jc w:val="both"/>
        <w:rPr>
          <w:rFonts w:cs="David" w:hint="cs"/>
          <w:rtl/>
        </w:rPr>
      </w:pPr>
      <w:r w:rsidRPr="003F5074">
        <w:rPr>
          <w:rFonts w:cs="David" w:hint="cs"/>
          <w:rtl/>
        </w:rPr>
        <w:tab/>
        <w:t>אין להם חוקה, אין להם בכלל חוקי-יסוד.</w:t>
      </w:r>
    </w:p>
    <w:p w14:paraId="39B48DD9" w14:textId="77777777" w:rsidR="003F5074" w:rsidRPr="003F5074" w:rsidRDefault="003F5074" w:rsidP="003F5074">
      <w:pPr>
        <w:bidi/>
        <w:jc w:val="both"/>
        <w:rPr>
          <w:rFonts w:cs="David" w:hint="cs"/>
          <w:rtl/>
        </w:rPr>
      </w:pPr>
      <w:r w:rsidRPr="003F5074">
        <w:rPr>
          <w:rFonts w:cs="David" w:hint="cs"/>
          <w:u w:val="single"/>
          <w:rtl/>
        </w:rPr>
        <w:t>היו"ר דוד טל:</w:t>
      </w:r>
    </w:p>
    <w:p w14:paraId="5EB2A010" w14:textId="77777777" w:rsidR="003F5074" w:rsidRPr="003F5074" w:rsidRDefault="003F5074" w:rsidP="003F5074">
      <w:pPr>
        <w:bidi/>
        <w:jc w:val="both"/>
        <w:rPr>
          <w:rFonts w:cs="David" w:hint="cs"/>
          <w:rtl/>
        </w:rPr>
      </w:pPr>
    </w:p>
    <w:p w14:paraId="05B364AD" w14:textId="77777777" w:rsidR="003F5074" w:rsidRPr="003F5074" w:rsidRDefault="003F5074" w:rsidP="003F5074">
      <w:pPr>
        <w:bidi/>
        <w:jc w:val="both"/>
        <w:rPr>
          <w:rFonts w:cs="David" w:hint="cs"/>
          <w:rtl/>
        </w:rPr>
      </w:pPr>
      <w:r w:rsidRPr="003F5074">
        <w:rPr>
          <w:rFonts w:cs="David" w:hint="cs"/>
          <w:rtl/>
        </w:rPr>
        <w:tab/>
        <w:t xml:space="preserve">גם לנו אין חוקה, וגם לנו לא תהיה חוקה, בניגוד לדעתו של פרופסור בן-ששון. </w:t>
      </w:r>
    </w:p>
    <w:p w14:paraId="4E29F2AD" w14:textId="77777777" w:rsidR="003F5074" w:rsidRPr="003F5074" w:rsidRDefault="003F5074" w:rsidP="003F5074">
      <w:pPr>
        <w:bidi/>
        <w:jc w:val="both"/>
        <w:rPr>
          <w:rFonts w:cs="David" w:hint="cs"/>
          <w:rtl/>
        </w:rPr>
      </w:pPr>
    </w:p>
    <w:p w14:paraId="3A4FA8AC"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1D068F73" w14:textId="77777777" w:rsidR="003F5074" w:rsidRPr="003F5074" w:rsidRDefault="003F5074" w:rsidP="003F5074">
      <w:pPr>
        <w:bidi/>
        <w:jc w:val="both"/>
        <w:rPr>
          <w:rFonts w:cs="David" w:hint="cs"/>
          <w:rtl/>
        </w:rPr>
      </w:pPr>
    </w:p>
    <w:p w14:paraId="1FB9F4C3" w14:textId="77777777" w:rsidR="003F5074" w:rsidRPr="003F5074" w:rsidRDefault="003F5074" w:rsidP="003F5074">
      <w:pPr>
        <w:bidi/>
        <w:jc w:val="both"/>
        <w:rPr>
          <w:rFonts w:cs="David" w:hint="cs"/>
          <w:rtl/>
        </w:rPr>
      </w:pPr>
      <w:r w:rsidRPr="003F5074">
        <w:rPr>
          <w:rFonts w:cs="David" w:hint="cs"/>
          <w:rtl/>
        </w:rPr>
        <w:tab/>
        <w:t xml:space="preserve"> גם הסוגיה מבחינת כובד המשקל שונה.</w:t>
      </w:r>
    </w:p>
    <w:p w14:paraId="3BEFA958" w14:textId="77777777" w:rsidR="003F5074" w:rsidRPr="003F5074" w:rsidRDefault="003F5074" w:rsidP="003F5074">
      <w:pPr>
        <w:bidi/>
        <w:jc w:val="both"/>
        <w:rPr>
          <w:rFonts w:cs="David" w:hint="cs"/>
          <w:rtl/>
        </w:rPr>
      </w:pPr>
    </w:p>
    <w:p w14:paraId="744059E6" w14:textId="77777777" w:rsidR="003F5074" w:rsidRPr="003F5074" w:rsidRDefault="003F5074" w:rsidP="003F5074">
      <w:pPr>
        <w:bidi/>
        <w:jc w:val="both"/>
        <w:rPr>
          <w:rFonts w:cs="David" w:hint="cs"/>
          <w:u w:val="single"/>
          <w:rtl/>
        </w:rPr>
      </w:pPr>
      <w:r w:rsidRPr="003F5074">
        <w:rPr>
          <w:rFonts w:cs="David" w:hint="cs"/>
          <w:u w:val="single"/>
          <w:rtl/>
        </w:rPr>
        <w:t>היו"ר מנחם בן-ששון:</w:t>
      </w:r>
    </w:p>
    <w:p w14:paraId="63C5D0F3" w14:textId="77777777" w:rsidR="003F5074" w:rsidRPr="003F5074" w:rsidRDefault="003F5074" w:rsidP="003F5074">
      <w:pPr>
        <w:bidi/>
        <w:jc w:val="both"/>
        <w:rPr>
          <w:rFonts w:cs="David" w:hint="cs"/>
          <w:u w:val="single"/>
          <w:rtl/>
        </w:rPr>
      </w:pPr>
    </w:p>
    <w:p w14:paraId="36EDF8FB" w14:textId="77777777" w:rsidR="003F5074" w:rsidRPr="003F5074" w:rsidRDefault="003F5074" w:rsidP="003F5074">
      <w:pPr>
        <w:bidi/>
        <w:jc w:val="both"/>
        <w:rPr>
          <w:rFonts w:cs="David" w:hint="cs"/>
          <w:rtl/>
        </w:rPr>
      </w:pPr>
      <w:r w:rsidRPr="003F5074">
        <w:rPr>
          <w:rFonts w:cs="David" w:hint="cs"/>
          <w:rtl/>
        </w:rPr>
        <w:tab/>
        <w:t>באנגליה משאלי העם היו מייעצים.</w:t>
      </w:r>
    </w:p>
    <w:p w14:paraId="627594F1" w14:textId="77777777" w:rsidR="003F5074" w:rsidRPr="003F5074" w:rsidRDefault="003F5074" w:rsidP="003F5074">
      <w:pPr>
        <w:bidi/>
        <w:jc w:val="both"/>
        <w:rPr>
          <w:rFonts w:cs="David" w:hint="cs"/>
          <w:rtl/>
        </w:rPr>
      </w:pPr>
    </w:p>
    <w:p w14:paraId="53DFC0A2" w14:textId="77777777" w:rsidR="003F5074" w:rsidRPr="003F5074" w:rsidRDefault="003F5074" w:rsidP="003F5074">
      <w:pPr>
        <w:bidi/>
        <w:jc w:val="both"/>
        <w:rPr>
          <w:rFonts w:cs="David" w:hint="cs"/>
          <w:rtl/>
        </w:rPr>
      </w:pPr>
      <w:r w:rsidRPr="003F5074">
        <w:rPr>
          <w:rFonts w:cs="David" w:hint="cs"/>
          <w:u w:val="single"/>
          <w:rtl/>
        </w:rPr>
        <w:t>שמעון שטרית:</w:t>
      </w:r>
    </w:p>
    <w:p w14:paraId="49EDF3F2" w14:textId="77777777" w:rsidR="003F5074" w:rsidRPr="003F5074" w:rsidRDefault="003F5074" w:rsidP="003F5074">
      <w:pPr>
        <w:bidi/>
        <w:jc w:val="both"/>
        <w:rPr>
          <w:rFonts w:cs="David" w:hint="cs"/>
          <w:rtl/>
        </w:rPr>
      </w:pPr>
    </w:p>
    <w:p w14:paraId="48B476BC" w14:textId="77777777" w:rsidR="003F5074" w:rsidRPr="003F5074" w:rsidRDefault="003F5074" w:rsidP="003F5074">
      <w:pPr>
        <w:bidi/>
        <w:jc w:val="both"/>
        <w:rPr>
          <w:rFonts w:cs="David" w:hint="cs"/>
          <w:rtl/>
        </w:rPr>
      </w:pPr>
      <w:r w:rsidRPr="003F5074">
        <w:rPr>
          <w:rFonts w:cs="David" w:hint="cs"/>
          <w:rtl/>
        </w:rPr>
        <w:tab/>
        <w:t>הערה שנייה. אני מאלה שחושבים שהתהליך שהתרחש במדינת ישראל לגבי מעורבות של הכנסת בתהליך כריתת אמנות היה תהליך הדרגתי. בהתחלה זה היה ב"מן עד", ואחר כך זה התקבל בחקיקה, כפי שזה התקבל ב-1999, ולכן אי אפשר להגיד שזו קפיצה. בקפיצה אולי אתה רוצה הסמכה בחוק-יסוד, אבל בתהליך הדרגתי שכבר התקבל והוסכם ולא היה ערעור עליו- - -</w:t>
      </w:r>
    </w:p>
    <w:p w14:paraId="4E3BF2BF" w14:textId="77777777" w:rsidR="003F5074" w:rsidRPr="003F5074" w:rsidRDefault="003F5074" w:rsidP="003F5074">
      <w:pPr>
        <w:bidi/>
        <w:jc w:val="both"/>
        <w:rPr>
          <w:rFonts w:cs="David" w:hint="cs"/>
          <w:rtl/>
        </w:rPr>
      </w:pPr>
    </w:p>
    <w:p w14:paraId="6CDC6B2A" w14:textId="77777777" w:rsidR="003F5074" w:rsidRPr="003F5074" w:rsidRDefault="003F5074" w:rsidP="003F5074">
      <w:pPr>
        <w:bidi/>
        <w:jc w:val="both"/>
        <w:rPr>
          <w:rFonts w:cs="David" w:hint="cs"/>
          <w:rtl/>
        </w:rPr>
      </w:pPr>
      <w:r w:rsidRPr="003F5074">
        <w:rPr>
          <w:rFonts w:cs="David" w:hint="cs"/>
          <w:u w:val="single"/>
          <w:rtl/>
        </w:rPr>
        <w:t>היו"ר דוד טל:</w:t>
      </w:r>
    </w:p>
    <w:p w14:paraId="5F082C08" w14:textId="77777777" w:rsidR="003F5074" w:rsidRPr="003F5074" w:rsidRDefault="003F5074" w:rsidP="003F5074">
      <w:pPr>
        <w:bidi/>
        <w:jc w:val="both"/>
        <w:rPr>
          <w:rFonts w:cs="David" w:hint="cs"/>
          <w:rtl/>
        </w:rPr>
      </w:pPr>
    </w:p>
    <w:p w14:paraId="578E1FD2" w14:textId="77777777" w:rsidR="003F5074" w:rsidRPr="003F5074" w:rsidRDefault="003F5074" w:rsidP="003F5074">
      <w:pPr>
        <w:bidi/>
        <w:jc w:val="both"/>
        <w:rPr>
          <w:rFonts w:cs="David" w:hint="cs"/>
          <w:rtl/>
        </w:rPr>
      </w:pPr>
      <w:r w:rsidRPr="003F5074">
        <w:rPr>
          <w:rFonts w:cs="David" w:hint="cs"/>
          <w:rtl/>
        </w:rPr>
        <w:tab/>
        <w:t>בכל אופן, פרופסור, אנחנו מעבירים כאן סמכויות רציניות מגורם אחד לגורם שני. האם לא ראוי ונכון שזה יהיה בחוק-יסוד, משום שאנחנו מעבירים סמכויות מגורם אחד לגורם אחר?</w:t>
      </w:r>
    </w:p>
    <w:p w14:paraId="0267B13B" w14:textId="77777777" w:rsidR="003F5074" w:rsidRPr="003F5074" w:rsidRDefault="003F5074" w:rsidP="003F5074">
      <w:pPr>
        <w:bidi/>
        <w:jc w:val="both"/>
        <w:rPr>
          <w:rFonts w:cs="David" w:hint="cs"/>
          <w:rtl/>
        </w:rPr>
      </w:pPr>
    </w:p>
    <w:p w14:paraId="5F06D429" w14:textId="77777777" w:rsidR="003F5074" w:rsidRPr="003F5074" w:rsidRDefault="003F5074" w:rsidP="003F5074">
      <w:pPr>
        <w:bidi/>
        <w:jc w:val="both"/>
        <w:rPr>
          <w:rFonts w:cs="David" w:hint="cs"/>
          <w:rtl/>
        </w:rPr>
      </w:pPr>
      <w:r w:rsidRPr="003F5074">
        <w:rPr>
          <w:rFonts w:cs="David" w:hint="cs"/>
          <w:u w:val="single"/>
          <w:rtl/>
        </w:rPr>
        <w:t>שמעון שטרית:</w:t>
      </w:r>
    </w:p>
    <w:p w14:paraId="24061DC9" w14:textId="77777777" w:rsidR="003F5074" w:rsidRPr="003F5074" w:rsidRDefault="003F5074" w:rsidP="003F5074">
      <w:pPr>
        <w:bidi/>
        <w:jc w:val="both"/>
        <w:rPr>
          <w:rFonts w:cs="David" w:hint="cs"/>
          <w:rtl/>
        </w:rPr>
      </w:pPr>
    </w:p>
    <w:p w14:paraId="19B1804A" w14:textId="77777777" w:rsidR="003F5074" w:rsidRPr="003F5074" w:rsidRDefault="003F5074" w:rsidP="003F5074">
      <w:pPr>
        <w:bidi/>
        <w:jc w:val="both"/>
        <w:rPr>
          <w:rFonts w:cs="David" w:hint="cs"/>
          <w:rtl/>
        </w:rPr>
      </w:pPr>
      <w:r w:rsidRPr="003F5074">
        <w:rPr>
          <w:rFonts w:cs="David" w:hint="cs"/>
          <w:rtl/>
        </w:rPr>
        <w:tab/>
        <w:t>אני סבור שהיה תהליך הדרגתי, ולכן בעצם, התהליך ההדרגתי שולל את הטענה שזה חידוש משטרי כל כך יסודי שמחייב מעורבות של חוק-יסוד.</w:t>
      </w:r>
    </w:p>
    <w:p w14:paraId="4993494F" w14:textId="77777777" w:rsidR="003F5074" w:rsidRPr="003F5074" w:rsidRDefault="003F5074" w:rsidP="003F5074">
      <w:pPr>
        <w:bidi/>
        <w:jc w:val="both"/>
        <w:rPr>
          <w:rFonts w:cs="David" w:hint="cs"/>
          <w:rtl/>
        </w:rPr>
      </w:pPr>
    </w:p>
    <w:p w14:paraId="32703EE8"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72A10A4" w14:textId="77777777" w:rsidR="003F5074" w:rsidRPr="003F5074" w:rsidRDefault="003F5074" w:rsidP="003F5074">
      <w:pPr>
        <w:bidi/>
        <w:jc w:val="both"/>
        <w:rPr>
          <w:rFonts w:cs="David" w:hint="cs"/>
          <w:rtl/>
        </w:rPr>
      </w:pPr>
    </w:p>
    <w:p w14:paraId="43CD2C8F" w14:textId="77777777" w:rsidR="003F5074" w:rsidRPr="003F5074" w:rsidRDefault="003F5074" w:rsidP="003F5074">
      <w:pPr>
        <w:bidi/>
        <w:jc w:val="both"/>
        <w:rPr>
          <w:rFonts w:cs="David" w:hint="cs"/>
          <w:rtl/>
        </w:rPr>
      </w:pPr>
      <w:r w:rsidRPr="003F5074">
        <w:rPr>
          <w:rFonts w:cs="David" w:hint="cs"/>
          <w:rtl/>
        </w:rPr>
        <w:tab/>
        <w:t xml:space="preserve"> אין טענה כזאת, פרופסור שטרית.</w:t>
      </w:r>
    </w:p>
    <w:p w14:paraId="313340A4" w14:textId="77777777" w:rsidR="003F5074" w:rsidRPr="003F5074" w:rsidRDefault="003F5074" w:rsidP="003F5074">
      <w:pPr>
        <w:bidi/>
        <w:jc w:val="both"/>
        <w:rPr>
          <w:rFonts w:cs="David" w:hint="cs"/>
          <w:rtl/>
        </w:rPr>
      </w:pPr>
    </w:p>
    <w:p w14:paraId="1643B37D" w14:textId="77777777" w:rsidR="003F5074" w:rsidRPr="003F5074" w:rsidRDefault="003F5074" w:rsidP="003F5074">
      <w:pPr>
        <w:bidi/>
        <w:jc w:val="both"/>
        <w:rPr>
          <w:rFonts w:cs="David" w:hint="cs"/>
          <w:rtl/>
        </w:rPr>
      </w:pPr>
      <w:r w:rsidRPr="003F5074">
        <w:rPr>
          <w:rFonts w:cs="David" w:hint="cs"/>
          <w:u w:val="single"/>
          <w:rtl/>
        </w:rPr>
        <w:t>היו"ר דוד טל:</w:t>
      </w:r>
    </w:p>
    <w:p w14:paraId="3E498911" w14:textId="77777777" w:rsidR="003F5074" w:rsidRPr="003F5074" w:rsidRDefault="003F5074" w:rsidP="003F5074">
      <w:pPr>
        <w:bidi/>
        <w:jc w:val="both"/>
        <w:rPr>
          <w:rFonts w:cs="David" w:hint="cs"/>
          <w:rtl/>
        </w:rPr>
      </w:pPr>
    </w:p>
    <w:p w14:paraId="261C3608" w14:textId="77777777" w:rsidR="003F5074" w:rsidRPr="003F5074" w:rsidRDefault="003F5074" w:rsidP="003F5074">
      <w:pPr>
        <w:bidi/>
        <w:jc w:val="both"/>
        <w:rPr>
          <w:rFonts w:cs="David" w:hint="cs"/>
          <w:rtl/>
        </w:rPr>
      </w:pPr>
      <w:r w:rsidRPr="003F5074">
        <w:rPr>
          <w:rFonts w:cs="David" w:hint="cs"/>
          <w:rtl/>
        </w:rPr>
        <w:tab/>
        <w:t xml:space="preserve">פרופסור </w:t>
      </w:r>
      <w:proofErr w:type="spellStart"/>
      <w:r w:rsidRPr="003F5074">
        <w:rPr>
          <w:rFonts w:cs="David" w:hint="cs"/>
          <w:rtl/>
        </w:rPr>
        <w:t>בנדור</w:t>
      </w:r>
      <w:proofErr w:type="spellEnd"/>
      <w:r w:rsidRPr="003F5074">
        <w:rPr>
          <w:rFonts w:cs="David" w:hint="cs"/>
          <w:rtl/>
        </w:rPr>
        <w:t xml:space="preserve"> אמר שאנחנו משנים את המצב ומעבירים סמכויות מגורם אחד לגורם אחר, לכן נכון וראוי, אם הבנתי נכון, שזה יהיה בחקיקת יסוד.</w:t>
      </w:r>
    </w:p>
    <w:p w14:paraId="2351971E" w14:textId="77777777" w:rsidR="003F5074" w:rsidRPr="003F5074" w:rsidRDefault="003F5074" w:rsidP="003F5074">
      <w:pPr>
        <w:bidi/>
        <w:jc w:val="both"/>
        <w:rPr>
          <w:rFonts w:cs="David" w:hint="cs"/>
          <w:rtl/>
        </w:rPr>
      </w:pPr>
    </w:p>
    <w:p w14:paraId="0C1F14F2"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1F73407D" w14:textId="77777777" w:rsidR="003F5074" w:rsidRPr="003F5074" w:rsidRDefault="003F5074" w:rsidP="003F5074">
      <w:pPr>
        <w:bidi/>
        <w:jc w:val="both"/>
        <w:rPr>
          <w:rFonts w:cs="David" w:hint="cs"/>
          <w:rtl/>
        </w:rPr>
      </w:pPr>
    </w:p>
    <w:p w14:paraId="237DB435" w14:textId="77777777" w:rsidR="003F5074" w:rsidRPr="003F5074" w:rsidRDefault="003F5074" w:rsidP="003F5074">
      <w:pPr>
        <w:bidi/>
        <w:jc w:val="both"/>
        <w:rPr>
          <w:rFonts w:cs="David" w:hint="cs"/>
          <w:rtl/>
        </w:rPr>
      </w:pPr>
      <w:r w:rsidRPr="003F5074">
        <w:rPr>
          <w:rFonts w:cs="David" w:hint="cs"/>
          <w:rtl/>
        </w:rPr>
        <w:tab/>
        <w:t>אני רוצה להדגיש שהעניין הוא לא הנושא הספציפי שבו מדובר בחוק הזה- - -</w:t>
      </w:r>
    </w:p>
    <w:p w14:paraId="287722F5" w14:textId="77777777" w:rsidR="003F5074" w:rsidRPr="003F5074" w:rsidRDefault="003F5074" w:rsidP="003F5074">
      <w:pPr>
        <w:bidi/>
        <w:jc w:val="both"/>
        <w:rPr>
          <w:rFonts w:cs="David" w:hint="cs"/>
          <w:rtl/>
        </w:rPr>
      </w:pPr>
      <w:r w:rsidRPr="003F5074">
        <w:rPr>
          <w:rFonts w:cs="David" w:hint="cs"/>
          <w:rtl/>
        </w:rPr>
        <w:t xml:space="preserve"> </w:t>
      </w:r>
    </w:p>
    <w:p w14:paraId="7D84D257" w14:textId="77777777" w:rsidR="003F5074" w:rsidRPr="003F5074" w:rsidRDefault="003F5074" w:rsidP="003F5074">
      <w:pPr>
        <w:bidi/>
        <w:jc w:val="both"/>
        <w:rPr>
          <w:rFonts w:cs="David" w:hint="cs"/>
          <w:rtl/>
        </w:rPr>
      </w:pPr>
      <w:r w:rsidRPr="003F5074">
        <w:rPr>
          <w:rFonts w:cs="David" w:hint="cs"/>
          <w:u w:val="single"/>
          <w:rtl/>
        </w:rPr>
        <w:t>היו"ר דוד טל:</w:t>
      </w:r>
    </w:p>
    <w:p w14:paraId="6B863C6E" w14:textId="77777777" w:rsidR="003F5074" w:rsidRPr="003F5074" w:rsidRDefault="003F5074" w:rsidP="003F5074">
      <w:pPr>
        <w:bidi/>
        <w:jc w:val="both"/>
        <w:rPr>
          <w:rFonts w:cs="David" w:hint="cs"/>
          <w:rtl/>
        </w:rPr>
      </w:pPr>
    </w:p>
    <w:p w14:paraId="17C9264C" w14:textId="77777777" w:rsidR="003F5074" w:rsidRPr="003F5074" w:rsidRDefault="003F5074" w:rsidP="003F5074">
      <w:pPr>
        <w:bidi/>
        <w:jc w:val="both"/>
        <w:rPr>
          <w:rFonts w:cs="David" w:hint="cs"/>
          <w:rtl/>
        </w:rPr>
      </w:pPr>
      <w:r w:rsidRPr="003F5074">
        <w:rPr>
          <w:rFonts w:cs="David" w:hint="cs"/>
          <w:rtl/>
        </w:rPr>
        <w:tab/>
        <w:t xml:space="preserve">פרופסור </w:t>
      </w:r>
      <w:proofErr w:type="spellStart"/>
      <w:r w:rsidRPr="003F5074">
        <w:rPr>
          <w:rFonts w:cs="David" w:hint="cs"/>
          <w:rtl/>
        </w:rPr>
        <w:t>בנדור</w:t>
      </w:r>
      <w:proofErr w:type="spellEnd"/>
      <w:r w:rsidRPr="003F5074">
        <w:rPr>
          <w:rFonts w:cs="David" w:hint="cs"/>
          <w:rtl/>
        </w:rPr>
        <w:t xml:space="preserve">, אני מבקש להבהיר את הנקודה. יש כאלה שהבינו שכאשר דיברת על כך  שמעבירים סמכות מגורם אחד לגורם שני, כמו שאני הבנתי, זה צריך להיות בחקיקת יסוד, וחבר הכנסת לוי סבור שמספיק שזה יהיה בחקיקה. </w:t>
      </w:r>
    </w:p>
    <w:p w14:paraId="1ACEFF76" w14:textId="77777777" w:rsidR="003F5074" w:rsidRPr="003F5074" w:rsidRDefault="003F5074" w:rsidP="003F5074">
      <w:pPr>
        <w:bidi/>
        <w:jc w:val="both"/>
        <w:rPr>
          <w:rFonts w:cs="David" w:hint="cs"/>
          <w:rtl/>
        </w:rPr>
      </w:pPr>
    </w:p>
    <w:p w14:paraId="122B2125"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1BA342AA" w14:textId="77777777" w:rsidR="003F5074" w:rsidRPr="003F5074" w:rsidRDefault="003F5074" w:rsidP="003F5074">
      <w:pPr>
        <w:bidi/>
        <w:jc w:val="both"/>
        <w:rPr>
          <w:rFonts w:cs="David" w:hint="cs"/>
          <w:rtl/>
        </w:rPr>
      </w:pPr>
    </w:p>
    <w:p w14:paraId="61412C67" w14:textId="77777777" w:rsidR="003F5074" w:rsidRPr="003F5074" w:rsidRDefault="003F5074" w:rsidP="003F5074">
      <w:pPr>
        <w:bidi/>
        <w:jc w:val="both"/>
        <w:rPr>
          <w:rFonts w:cs="David" w:hint="cs"/>
          <w:rtl/>
        </w:rPr>
      </w:pPr>
      <w:r w:rsidRPr="003F5074">
        <w:rPr>
          <w:rFonts w:cs="David" w:hint="cs"/>
          <w:rtl/>
        </w:rPr>
        <w:tab/>
        <w:t>צריכה להיות הוראת הסמכה בסיסית בחוק-יסוד, לא בגלל ההסדר הספציפי שאנחנו מדברים עליו כאן, אלא בגלל המוסד החדש במשפט הישראלי של משאל עם, שבהגדרה, בהיותו משאל עם, הוא לוקח סמכויות, בין של הכנסת, בין של הממשלה, במקרה הזה, כפי שתואר, של שתיהן, והינו חידוש גדול ודרמטי במשפט הישראלי. בעיקרון, טוב שתהיה במשפט הישראלי אפשרות למשאל עם, בין לצורך הזה, בין לצורך אחר, אבל זאת לא השאלה. לא משנים את המשפט הישראלי בהיבטים משטריים כאלה, בעידן שבו אנחנו כבר נמצאים, כשאנחנו יודעים מהו המעמד של חוקי-היסוד כפי שמקובל  על בתי המשפט, בלי שיהיה גיבוי לכך בחוק-יסוד. אני לא אומר שיש צורך לחוקק חוק-יסוד: משאל עם. צריכה להיות התייחסות בחוק-יסוד שמכיר בקיומו של משאל עם ומסמיך בחוק, לא בתקנות, קביעת הסדרים מפורטים בעניין הזה.</w:t>
      </w:r>
    </w:p>
    <w:p w14:paraId="1C51518C" w14:textId="77777777" w:rsidR="003F5074" w:rsidRPr="003F5074" w:rsidRDefault="003F5074" w:rsidP="003F5074">
      <w:pPr>
        <w:bidi/>
        <w:jc w:val="both"/>
        <w:rPr>
          <w:rFonts w:cs="David" w:hint="cs"/>
          <w:rtl/>
        </w:rPr>
      </w:pPr>
    </w:p>
    <w:p w14:paraId="76B23170" w14:textId="77777777" w:rsidR="003F5074" w:rsidRPr="003F5074" w:rsidRDefault="003F5074" w:rsidP="003F5074">
      <w:pPr>
        <w:bidi/>
        <w:jc w:val="both"/>
        <w:rPr>
          <w:rFonts w:cs="David" w:hint="cs"/>
          <w:rtl/>
        </w:rPr>
      </w:pPr>
      <w:r w:rsidRPr="003F5074">
        <w:rPr>
          <w:rFonts w:cs="David" w:hint="cs"/>
          <w:u w:val="single"/>
          <w:rtl/>
        </w:rPr>
        <w:t>יצחק לוי:</w:t>
      </w:r>
    </w:p>
    <w:p w14:paraId="2D1F7DC4" w14:textId="77777777" w:rsidR="003F5074" w:rsidRPr="003F5074" w:rsidRDefault="003F5074" w:rsidP="003F5074">
      <w:pPr>
        <w:bidi/>
        <w:jc w:val="both"/>
        <w:rPr>
          <w:rFonts w:cs="David" w:hint="cs"/>
          <w:rtl/>
        </w:rPr>
      </w:pPr>
    </w:p>
    <w:p w14:paraId="2C288738" w14:textId="77777777" w:rsidR="003F5074" w:rsidRPr="003F5074" w:rsidRDefault="003F5074" w:rsidP="003F5074">
      <w:pPr>
        <w:bidi/>
        <w:jc w:val="both"/>
        <w:rPr>
          <w:rFonts w:cs="David" w:hint="cs"/>
          <w:rtl/>
        </w:rPr>
      </w:pPr>
      <w:r w:rsidRPr="003F5074">
        <w:rPr>
          <w:rFonts w:cs="David" w:hint="cs"/>
          <w:rtl/>
        </w:rPr>
        <w:tab/>
        <w:t>זה כבר קיים בחוקים, כלומר, יש כבר חוקים שמתייחסים למשאל עם.</w:t>
      </w:r>
    </w:p>
    <w:p w14:paraId="29D83FF8" w14:textId="77777777" w:rsidR="003F5074" w:rsidRPr="003F5074" w:rsidRDefault="003F5074" w:rsidP="003F5074">
      <w:pPr>
        <w:bidi/>
        <w:jc w:val="both"/>
        <w:rPr>
          <w:rFonts w:cs="David" w:hint="cs"/>
          <w:rtl/>
        </w:rPr>
      </w:pPr>
    </w:p>
    <w:p w14:paraId="681AD1A7" w14:textId="77777777" w:rsidR="003F5074" w:rsidRPr="003F5074" w:rsidRDefault="003F5074" w:rsidP="003F5074">
      <w:pPr>
        <w:bidi/>
        <w:jc w:val="both"/>
        <w:rPr>
          <w:rFonts w:cs="David" w:hint="cs"/>
          <w:rtl/>
        </w:rPr>
      </w:pPr>
      <w:r w:rsidRPr="003F5074">
        <w:rPr>
          <w:rFonts w:cs="David" w:hint="cs"/>
          <w:u w:val="single"/>
          <w:rtl/>
        </w:rPr>
        <w:t>מנחם בן-ששון:</w:t>
      </w:r>
    </w:p>
    <w:p w14:paraId="67E9D539" w14:textId="77777777" w:rsidR="003F5074" w:rsidRPr="003F5074" w:rsidRDefault="003F5074" w:rsidP="003F5074">
      <w:pPr>
        <w:bidi/>
        <w:jc w:val="both"/>
        <w:rPr>
          <w:rFonts w:cs="David" w:hint="cs"/>
          <w:rtl/>
        </w:rPr>
      </w:pPr>
    </w:p>
    <w:p w14:paraId="10A5D895" w14:textId="77777777" w:rsidR="003F5074" w:rsidRPr="003F5074" w:rsidRDefault="003F5074" w:rsidP="003F5074">
      <w:pPr>
        <w:bidi/>
        <w:jc w:val="both"/>
        <w:rPr>
          <w:rFonts w:cs="David" w:hint="cs"/>
          <w:rtl/>
        </w:rPr>
      </w:pPr>
      <w:r w:rsidRPr="003F5074">
        <w:rPr>
          <w:rFonts w:cs="David" w:hint="cs"/>
          <w:rtl/>
        </w:rPr>
        <w:tab/>
        <w:t xml:space="preserve"> הוא אומר שזה אבסורד.</w:t>
      </w:r>
    </w:p>
    <w:p w14:paraId="45727CAF" w14:textId="77777777" w:rsidR="003F5074" w:rsidRPr="003F5074" w:rsidRDefault="003F5074" w:rsidP="003F5074">
      <w:pPr>
        <w:bidi/>
        <w:jc w:val="both"/>
        <w:rPr>
          <w:rFonts w:cs="David" w:hint="cs"/>
          <w:rtl/>
        </w:rPr>
      </w:pPr>
    </w:p>
    <w:p w14:paraId="54261406"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53DB0AD6" w14:textId="77777777" w:rsidR="003F5074" w:rsidRPr="003F5074" w:rsidRDefault="003F5074" w:rsidP="003F5074">
      <w:pPr>
        <w:bidi/>
        <w:jc w:val="both"/>
        <w:rPr>
          <w:rFonts w:cs="David" w:hint="cs"/>
          <w:rtl/>
        </w:rPr>
      </w:pPr>
    </w:p>
    <w:p w14:paraId="153B99B9" w14:textId="77777777" w:rsidR="003F5074" w:rsidRPr="003F5074" w:rsidRDefault="003F5074" w:rsidP="003F5074">
      <w:pPr>
        <w:bidi/>
        <w:jc w:val="both"/>
        <w:rPr>
          <w:rFonts w:cs="David" w:hint="cs"/>
          <w:rtl/>
        </w:rPr>
      </w:pPr>
      <w:r w:rsidRPr="003F5074">
        <w:rPr>
          <w:rFonts w:cs="David" w:hint="cs"/>
          <w:rtl/>
        </w:rPr>
        <w:tab/>
        <w:t>החוקים הללו מעוררים בעיה חוקתית.</w:t>
      </w:r>
    </w:p>
    <w:p w14:paraId="2A8509DA" w14:textId="77777777" w:rsidR="003F5074" w:rsidRPr="003F5074" w:rsidRDefault="003F5074" w:rsidP="003F5074">
      <w:pPr>
        <w:bidi/>
        <w:jc w:val="both"/>
        <w:rPr>
          <w:rFonts w:cs="David" w:hint="cs"/>
          <w:rtl/>
        </w:rPr>
      </w:pPr>
    </w:p>
    <w:p w14:paraId="4CD7BA26" w14:textId="77777777" w:rsidR="003F5074" w:rsidRPr="003F5074" w:rsidRDefault="003F5074" w:rsidP="003F5074">
      <w:pPr>
        <w:bidi/>
        <w:jc w:val="both"/>
        <w:rPr>
          <w:rFonts w:cs="David" w:hint="cs"/>
          <w:rtl/>
        </w:rPr>
      </w:pPr>
      <w:r w:rsidRPr="003F5074">
        <w:rPr>
          <w:rFonts w:cs="David" w:hint="cs"/>
          <w:u w:val="single"/>
          <w:rtl/>
        </w:rPr>
        <w:t xml:space="preserve">איל </w:t>
      </w:r>
      <w:proofErr w:type="spellStart"/>
      <w:r w:rsidRPr="003F5074">
        <w:rPr>
          <w:rFonts w:cs="David" w:hint="cs"/>
          <w:u w:val="single"/>
          <w:rtl/>
        </w:rPr>
        <w:t>זנדברג</w:t>
      </w:r>
      <w:proofErr w:type="spellEnd"/>
      <w:r w:rsidRPr="003F5074">
        <w:rPr>
          <w:rFonts w:cs="David" w:hint="cs"/>
          <w:u w:val="single"/>
          <w:rtl/>
        </w:rPr>
        <w:t>:</w:t>
      </w:r>
    </w:p>
    <w:p w14:paraId="0B0D285D" w14:textId="77777777" w:rsidR="003F5074" w:rsidRPr="003F5074" w:rsidRDefault="003F5074" w:rsidP="003F5074">
      <w:pPr>
        <w:bidi/>
        <w:jc w:val="both"/>
        <w:rPr>
          <w:rFonts w:cs="David" w:hint="cs"/>
          <w:rtl/>
        </w:rPr>
      </w:pPr>
    </w:p>
    <w:p w14:paraId="12D2221F" w14:textId="77777777" w:rsidR="003F5074" w:rsidRPr="003F5074" w:rsidRDefault="003F5074" w:rsidP="003F5074">
      <w:pPr>
        <w:bidi/>
        <w:jc w:val="both"/>
        <w:rPr>
          <w:rFonts w:cs="David" w:hint="cs"/>
          <w:rtl/>
        </w:rPr>
      </w:pPr>
      <w:r w:rsidRPr="003F5074">
        <w:rPr>
          <w:rFonts w:cs="David" w:hint="cs"/>
          <w:rtl/>
        </w:rPr>
        <w:tab/>
        <w:t>הם לא נכנסו עדיין לתוקף.</w:t>
      </w:r>
    </w:p>
    <w:p w14:paraId="2273CACB" w14:textId="77777777" w:rsidR="003F5074" w:rsidRPr="003F5074" w:rsidRDefault="003F5074" w:rsidP="003F5074">
      <w:pPr>
        <w:bidi/>
        <w:jc w:val="both"/>
        <w:rPr>
          <w:rFonts w:cs="David" w:hint="cs"/>
          <w:rtl/>
        </w:rPr>
      </w:pPr>
    </w:p>
    <w:p w14:paraId="4F3784D1"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1FEF332C" w14:textId="77777777" w:rsidR="003F5074" w:rsidRPr="003F5074" w:rsidRDefault="003F5074" w:rsidP="003F5074">
      <w:pPr>
        <w:bidi/>
        <w:jc w:val="both"/>
        <w:rPr>
          <w:rFonts w:cs="David" w:hint="cs"/>
          <w:rtl/>
        </w:rPr>
      </w:pPr>
    </w:p>
    <w:p w14:paraId="368AF261" w14:textId="77777777" w:rsidR="003F5074" w:rsidRPr="003F5074" w:rsidRDefault="003F5074" w:rsidP="003F5074">
      <w:pPr>
        <w:bidi/>
        <w:jc w:val="both"/>
        <w:rPr>
          <w:rFonts w:cs="David" w:hint="cs"/>
          <w:rtl/>
        </w:rPr>
      </w:pPr>
      <w:r w:rsidRPr="003F5074">
        <w:rPr>
          <w:rFonts w:cs="David" w:hint="cs"/>
          <w:rtl/>
        </w:rPr>
        <w:tab/>
        <w:t>המטרה היא לא לחכות שיגיע מישהו לבית המשפט ויבקש שבית המשפט יפסוק. כל עוד לא פסקו, לדעתי, מתעוררת למצער בעיה קשה.</w:t>
      </w:r>
    </w:p>
    <w:p w14:paraId="0B815373" w14:textId="77777777" w:rsidR="003F5074" w:rsidRPr="003F5074" w:rsidRDefault="003F5074" w:rsidP="003F5074">
      <w:pPr>
        <w:bidi/>
        <w:jc w:val="both"/>
        <w:rPr>
          <w:rFonts w:cs="David" w:hint="cs"/>
          <w:u w:val="single"/>
          <w:rtl/>
        </w:rPr>
      </w:pPr>
    </w:p>
    <w:p w14:paraId="7B6B1EF1" w14:textId="77777777" w:rsidR="003F5074" w:rsidRPr="003F5074" w:rsidRDefault="003F5074" w:rsidP="003F5074">
      <w:pPr>
        <w:bidi/>
        <w:jc w:val="both"/>
        <w:rPr>
          <w:rFonts w:cs="David" w:hint="cs"/>
          <w:rtl/>
        </w:rPr>
      </w:pPr>
      <w:r w:rsidRPr="003F5074">
        <w:rPr>
          <w:rFonts w:cs="David" w:hint="cs"/>
          <w:u w:val="single"/>
          <w:rtl/>
        </w:rPr>
        <w:t>יצחק לוי:</w:t>
      </w:r>
    </w:p>
    <w:p w14:paraId="578EFE48" w14:textId="77777777" w:rsidR="003F5074" w:rsidRPr="003F5074" w:rsidRDefault="003F5074" w:rsidP="003F5074">
      <w:pPr>
        <w:bidi/>
        <w:jc w:val="both"/>
        <w:rPr>
          <w:rFonts w:cs="David" w:hint="cs"/>
          <w:rtl/>
        </w:rPr>
      </w:pPr>
    </w:p>
    <w:p w14:paraId="23BDFE61" w14:textId="77777777" w:rsidR="003F5074" w:rsidRPr="003F5074" w:rsidRDefault="003F5074" w:rsidP="003F5074">
      <w:pPr>
        <w:bidi/>
        <w:jc w:val="both"/>
        <w:rPr>
          <w:rFonts w:cs="David" w:hint="cs"/>
          <w:rtl/>
        </w:rPr>
      </w:pPr>
      <w:r w:rsidRPr="003F5074">
        <w:rPr>
          <w:rFonts w:cs="David" w:hint="cs"/>
          <w:rtl/>
        </w:rPr>
        <w:tab/>
        <w:t>מה שאתה אומר הוא שהחוק הזה לא חוקתי, ולכן אין שום אפשרות להתייחס כרגע לחוק הזה, כי הוא מיסודו לא חוקתי. זה מה שאתה אומר?</w:t>
      </w:r>
    </w:p>
    <w:p w14:paraId="4AD48A22" w14:textId="77777777" w:rsidR="003F5074" w:rsidRPr="003F5074" w:rsidRDefault="003F5074" w:rsidP="003F5074">
      <w:pPr>
        <w:bidi/>
        <w:jc w:val="both"/>
        <w:rPr>
          <w:rFonts w:cs="David" w:hint="cs"/>
          <w:rtl/>
        </w:rPr>
      </w:pPr>
    </w:p>
    <w:p w14:paraId="56C40B59"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39F43CBC" w14:textId="77777777" w:rsidR="003F5074" w:rsidRPr="003F5074" w:rsidRDefault="003F5074" w:rsidP="003F5074">
      <w:pPr>
        <w:bidi/>
        <w:jc w:val="both"/>
        <w:rPr>
          <w:rFonts w:cs="David" w:hint="cs"/>
          <w:rtl/>
        </w:rPr>
      </w:pPr>
    </w:p>
    <w:p w14:paraId="69CAC53F" w14:textId="77777777" w:rsidR="003F5074" w:rsidRPr="003F5074" w:rsidRDefault="003F5074" w:rsidP="003F5074">
      <w:pPr>
        <w:bidi/>
        <w:jc w:val="both"/>
        <w:rPr>
          <w:rFonts w:cs="David" w:hint="cs"/>
          <w:rtl/>
        </w:rPr>
      </w:pPr>
      <w:r w:rsidRPr="003F5074">
        <w:rPr>
          <w:rFonts w:cs="David" w:hint="cs"/>
          <w:rtl/>
        </w:rPr>
        <w:tab/>
        <w:t>החוק הזה כרגע הוא בסדר, הוא אומר: יהיה חוק-יסוד: משאל עם, אז ייכנס לתוקף ההסדר. זה מאוד בעייתי, ופרופסור מעוז עמד על הניסוח המוזר.</w:t>
      </w:r>
    </w:p>
    <w:p w14:paraId="22FDF0A2" w14:textId="77777777" w:rsidR="003F5074" w:rsidRPr="003F5074" w:rsidRDefault="003F5074" w:rsidP="003F5074">
      <w:pPr>
        <w:bidi/>
        <w:jc w:val="both"/>
        <w:rPr>
          <w:rFonts w:cs="David" w:hint="cs"/>
          <w:rtl/>
        </w:rPr>
      </w:pPr>
    </w:p>
    <w:p w14:paraId="03053C2A" w14:textId="77777777" w:rsidR="003F5074" w:rsidRPr="003F5074" w:rsidRDefault="003F5074" w:rsidP="003F5074">
      <w:pPr>
        <w:bidi/>
        <w:jc w:val="both"/>
        <w:rPr>
          <w:rFonts w:cs="David" w:hint="cs"/>
          <w:rtl/>
        </w:rPr>
      </w:pPr>
      <w:r w:rsidRPr="003F5074">
        <w:rPr>
          <w:rFonts w:cs="David" w:hint="cs"/>
          <w:u w:val="single"/>
          <w:rtl/>
        </w:rPr>
        <w:t>יצחק לוי:</w:t>
      </w:r>
    </w:p>
    <w:p w14:paraId="7AE1CB68" w14:textId="77777777" w:rsidR="003F5074" w:rsidRPr="003F5074" w:rsidRDefault="003F5074" w:rsidP="003F5074">
      <w:pPr>
        <w:bidi/>
        <w:jc w:val="both"/>
        <w:rPr>
          <w:rFonts w:cs="David" w:hint="cs"/>
          <w:rtl/>
        </w:rPr>
      </w:pPr>
    </w:p>
    <w:p w14:paraId="43453ECF" w14:textId="77777777" w:rsidR="003F5074" w:rsidRPr="003F5074" w:rsidRDefault="003F5074" w:rsidP="003F5074">
      <w:pPr>
        <w:bidi/>
        <w:jc w:val="both"/>
        <w:rPr>
          <w:rFonts w:cs="David" w:hint="cs"/>
          <w:rtl/>
        </w:rPr>
      </w:pPr>
      <w:r w:rsidRPr="003F5074">
        <w:rPr>
          <w:rFonts w:cs="David" w:hint="cs"/>
          <w:rtl/>
        </w:rPr>
        <w:tab/>
        <w:t xml:space="preserve"> אם היה כתוב פה רק חוק, כפי שאמר פרופסור מעוז, שהעניין היה רק עניין של פשרה?</w:t>
      </w:r>
    </w:p>
    <w:p w14:paraId="52875680" w14:textId="77777777" w:rsidR="003F5074" w:rsidRPr="003F5074" w:rsidRDefault="003F5074" w:rsidP="003F5074">
      <w:pPr>
        <w:bidi/>
        <w:jc w:val="both"/>
        <w:rPr>
          <w:rFonts w:cs="David" w:hint="cs"/>
          <w:rtl/>
        </w:rPr>
      </w:pPr>
    </w:p>
    <w:p w14:paraId="2D0E5B65" w14:textId="77777777" w:rsidR="003F5074" w:rsidRPr="003F5074" w:rsidRDefault="003F5074" w:rsidP="003F5074">
      <w:pPr>
        <w:bidi/>
        <w:jc w:val="both"/>
        <w:rPr>
          <w:rFonts w:cs="David" w:hint="cs"/>
          <w:u w:val="single"/>
          <w:rtl/>
        </w:rPr>
      </w:pPr>
      <w:r w:rsidRPr="003F5074">
        <w:rPr>
          <w:rFonts w:cs="David" w:hint="cs"/>
          <w:u w:val="single"/>
          <w:rtl/>
        </w:rPr>
        <w:t xml:space="preserve">אריאל </w:t>
      </w:r>
      <w:proofErr w:type="spellStart"/>
      <w:r w:rsidRPr="003F5074">
        <w:rPr>
          <w:rFonts w:cs="David" w:hint="cs"/>
          <w:u w:val="single"/>
          <w:rtl/>
        </w:rPr>
        <w:t>בנדור</w:t>
      </w:r>
      <w:proofErr w:type="spellEnd"/>
      <w:r w:rsidRPr="003F5074">
        <w:rPr>
          <w:rFonts w:cs="David" w:hint="cs"/>
          <w:u w:val="single"/>
          <w:rtl/>
        </w:rPr>
        <w:t>:</w:t>
      </w:r>
    </w:p>
    <w:p w14:paraId="1AD504F0" w14:textId="77777777" w:rsidR="003F5074" w:rsidRPr="003F5074" w:rsidRDefault="003F5074" w:rsidP="003F5074">
      <w:pPr>
        <w:bidi/>
        <w:jc w:val="both"/>
        <w:rPr>
          <w:rFonts w:cs="David" w:hint="cs"/>
          <w:rtl/>
        </w:rPr>
      </w:pPr>
    </w:p>
    <w:p w14:paraId="792B3D75" w14:textId="77777777" w:rsidR="003F5074" w:rsidRPr="003F5074" w:rsidRDefault="003F5074" w:rsidP="003F5074">
      <w:pPr>
        <w:bidi/>
        <w:jc w:val="both"/>
        <w:rPr>
          <w:rFonts w:cs="David" w:hint="cs"/>
          <w:rtl/>
        </w:rPr>
      </w:pPr>
      <w:r w:rsidRPr="003F5074">
        <w:rPr>
          <w:rFonts w:cs="David" w:hint="cs"/>
          <w:rtl/>
        </w:rPr>
        <w:tab/>
        <w:t>חוק לא היה מספיק, כאן מתעוררת בעיה חוקתית.</w:t>
      </w:r>
    </w:p>
    <w:p w14:paraId="0AE19C48" w14:textId="77777777" w:rsidR="003F5074" w:rsidRPr="003F5074" w:rsidRDefault="003F5074" w:rsidP="003F5074">
      <w:pPr>
        <w:bidi/>
        <w:jc w:val="both"/>
        <w:rPr>
          <w:rFonts w:cs="David" w:hint="cs"/>
          <w:rtl/>
        </w:rPr>
      </w:pPr>
    </w:p>
    <w:p w14:paraId="0C35237E" w14:textId="77777777" w:rsidR="003F5074" w:rsidRPr="003F5074" w:rsidRDefault="003F5074" w:rsidP="003F5074">
      <w:pPr>
        <w:bidi/>
        <w:jc w:val="both"/>
        <w:rPr>
          <w:rFonts w:cs="David" w:hint="cs"/>
          <w:rtl/>
        </w:rPr>
      </w:pPr>
      <w:r w:rsidRPr="003F5074">
        <w:rPr>
          <w:rFonts w:cs="David" w:hint="cs"/>
          <w:u w:val="single"/>
          <w:rtl/>
        </w:rPr>
        <w:t>מנחם בן-ששון:</w:t>
      </w:r>
    </w:p>
    <w:p w14:paraId="6D9F4820" w14:textId="77777777" w:rsidR="003F5074" w:rsidRPr="003F5074" w:rsidRDefault="003F5074" w:rsidP="003F5074">
      <w:pPr>
        <w:bidi/>
        <w:jc w:val="both"/>
        <w:rPr>
          <w:rFonts w:cs="David" w:hint="cs"/>
          <w:rtl/>
        </w:rPr>
      </w:pPr>
    </w:p>
    <w:p w14:paraId="129EEC0A" w14:textId="77777777" w:rsidR="003F5074" w:rsidRPr="003F5074" w:rsidRDefault="003F5074" w:rsidP="003F5074">
      <w:pPr>
        <w:bidi/>
        <w:jc w:val="both"/>
        <w:rPr>
          <w:rFonts w:cs="David" w:hint="cs"/>
          <w:rtl/>
        </w:rPr>
      </w:pPr>
      <w:r w:rsidRPr="003F5074">
        <w:rPr>
          <w:rFonts w:cs="David" w:hint="cs"/>
          <w:rtl/>
        </w:rPr>
        <w:tab/>
        <w:t xml:space="preserve"> אז ההיגיון ההפוך של  אביגדור </w:t>
      </w:r>
      <w:proofErr w:type="spellStart"/>
      <w:r w:rsidRPr="003F5074">
        <w:rPr>
          <w:rFonts w:cs="David" w:hint="cs"/>
          <w:rtl/>
        </w:rPr>
        <w:t>יצחקי</w:t>
      </w:r>
      <w:proofErr w:type="spellEnd"/>
      <w:r w:rsidRPr="003F5074">
        <w:rPr>
          <w:rFonts w:cs="David" w:hint="cs"/>
          <w:rtl/>
        </w:rPr>
        <w:t xml:space="preserve">, במקרה הזה של החוק, היה פועל, משום שהחוק מסמיך תקנות. אתה אומר: תעשה את זה בתקנות או בצו, זו היררכיה. </w:t>
      </w:r>
    </w:p>
    <w:p w14:paraId="75D1EB36" w14:textId="77777777" w:rsidR="003F5074" w:rsidRPr="003F5074" w:rsidRDefault="003F5074" w:rsidP="003F5074">
      <w:pPr>
        <w:bidi/>
        <w:jc w:val="both"/>
        <w:rPr>
          <w:rFonts w:cs="David" w:hint="cs"/>
          <w:rtl/>
        </w:rPr>
      </w:pPr>
    </w:p>
    <w:p w14:paraId="11395D92" w14:textId="77777777" w:rsidR="003F5074" w:rsidRPr="003F5074" w:rsidRDefault="003F5074" w:rsidP="003F5074">
      <w:pPr>
        <w:bidi/>
        <w:jc w:val="both"/>
        <w:rPr>
          <w:rFonts w:cs="David" w:hint="cs"/>
          <w:rtl/>
        </w:rPr>
      </w:pPr>
      <w:r w:rsidRPr="003F5074">
        <w:rPr>
          <w:rFonts w:cs="David" w:hint="cs"/>
          <w:u w:val="single"/>
          <w:rtl/>
        </w:rPr>
        <w:t>יצחק לוי:</w:t>
      </w:r>
    </w:p>
    <w:p w14:paraId="60C773B1" w14:textId="77777777" w:rsidR="003F5074" w:rsidRPr="003F5074" w:rsidRDefault="003F5074" w:rsidP="003F5074">
      <w:pPr>
        <w:bidi/>
        <w:jc w:val="both"/>
        <w:rPr>
          <w:rFonts w:cs="David" w:hint="cs"/>
          <w:rtl/>
        </w:rPr>
      </w:pPr>
    </w:p>
    <w:p w14:paraId="5EAE3C58" w14:textId="77777777" w:rsidR="003F5074" w:rsidRPr="003F5074" w:rsidRDefault="003F5074" w:rsidP="003F5074">
      <w:pPr>
        <w:bidi/>
        <w:jc w:val="both"/>
        <w:rPr>
          <w:rFonts w:cs="David" w:hint="cs"/>
          <w:rtl/>
        </w:rPr>
      </w:pPr>
      <w:r w:rsidRPr="003F5074">
        <w:rPr>
          <w:rFonts w:cs="David" w:hint="cs"/>
          <w:rtl/>
        </w:rPr>
        <w:tab/>
        <w:t xml:space="preserve"> לא כל דבר בתקנות. יש חוק ויש תקנות.</w:t>
      </w:r>
    </w:p>
    <w:p w14:paraId="5D4DDD26" w14:textId="77777777" w:rsidR="003F5074" w:rsidRPr="003F5074" w:rsidRDefault="003F5074" w:rsidP="003F5074">
      <w:pPr>
        <w:bidi/>
        <w:jc w:val="both"/>
        <w:rPr>
          <w:rFonts w:cs="David" w:hint="cs"/>
          <w:rtl/>
        </w:rPr>
      </w:pPr>
    </w:p>
    <w:p w14:paraId="0F29EB33" w14:textId="77777777" w:rsidR="003F5074" w:rsidRPr="003F5074" w:rsidRDefault="003F5074" w:rsidP="003F5074">
      <w:pPr>
        <w:bidi/>
        <w:jc w:val="both"/>
        <w:rPr>
          <w:rFonts w:cs="David" w:hint="cs"/>
          <w:u w:val="single"/>
          <w:rtl/>
        </w:rPr>
      </w:pPr>
      <w:r w:rsidRPr="003F5074">
        <w:rPr>
          <w:rFonts w:cs="David" w:hint="cs"/>
          <w:u w:val="single"/>
          <w:rtl/>
        </w:rPr>
        <w:t>מנחם בן-ששון:</w:t>
      </w:r>
    </w:p>
    <w:p w14:paraId="5630C8AF" w14:textId="77777777" w:rsidR="003F5074" w:rsidRPr="003F5074" w:rsidRDefault="003F5074" w:rsidP="003F5074">
      <w:pPr>
        <w:bidi/>
        <w:jc w:val="both"/>
        <w:rPr>
          <w:rFonts w:cs="David" w:hint="cs"/>
          <w:u w:val="single"/>
          <w:rtl/>
        </w:rPr>
      </w:pPr>
    </w:p>
    <w:p w14:paraId="288FD484" w14:textId="77777777" w:rsidR="003F5074" w:rsidRPr="003F5074" w:rsidRDefault="003F5074" w:rsidP="003F5074">
      <w:pPr>
        <w:bidi/>
        <w:jc w:val="both"/>
        <w:rPr>
          <w:rFonts w:cs="David" w:hint="cs"/>
          <w:rtl/>
        </w:rPr>
      </w:pPr>
      <w:r w:rsidRPr="003F5074">
        <w:rPr>
          <w:rFonts w:cs="David" w:hint="cs"/>
          <w:rtl/>
        </w:rPr>
        <w:tab/>
        <w:t xml:space="preserve">מבחינת המדרג צודק אביגדור </w:t>
      </w:r>
      <w:proofErr w:type="spellStart"/>
      <w:r w:rsidRPr="003F5074">
        <w:rPr>
          <w:rFonts w:cs="David" w:hint="cs"/>
          <w:rtl/>
        </w:rPr>
        <w:t>יצחקי</w:t>
      </w:r>
      <w:proofErr w:type="spellEnd"/>
      <w:r w:rsidRPr="003F5074">
        <w:rPr>
          <w:rFonts w:cs="David" w:hint="cs"/>
          <w:rtl/>
        </w:rPr>
        <w:t>, מבחינת המהות, זה בלתי אפשרי.</w:t>
      </w:r>
    </w:p>
    <w:p w14:paraId="30D897DB" w14:textId="77777777" w:rsidR="003F5074" w:rsidRPr="003F5074" w:rsidRDefault="003F5074" w:rsidP="003F5074">
      <w:pPr>
        <w:bidi/>
        <w:jc w:val="both"/>
        <w:rPr>
          <w:rFonts w:cs="David" w:hint="cs"/>
          <w:rtl/>
        </w:rPr>
      </w:pPr>
    </w:p>
    <w:p w14:paraId="0046867A" w14:textId="77777777" w:rsidR="003F5074" w:rsidRPr="003F5074" w:rsidRDefault="003F5074" w:rsidP="003F5074">
      <w:pPr>
        <w:bidi/>
        <w:jc w:val="both"/>
        <w:rPr>
          <w:rFonts w:cs="David" w:hint="cs"/>
          <w:rtl/>
        </w:rPr>
      </w:pPr>
      <w:r w:rsidRPr="003F5074">
        <w:rPr>
          <w:rFonts w:cs="David" w:hint="cs"/>
          <w:u w:val="single"/>
          <w:rtl/>
        </w:rPr>
        <w:t>היו"ר דוד טל:</w:t>
      </w:r>
    </w:p>
    <w:p w14:paraId="2CA1A899" w14:textId="77777777" w:rsidR="003F5074" w:rsidRPr="003F5074" w:rsidRDefault="003F5074" w:rsidP="003F5074">
      <w:pPr>
        <w:bidi/>
        <w:jc w:val="both"/>
        <w:rPr>
          <w:rFonts w:cs="David" w:hint="cs"/>
          <w:rtl/>
        </w:rPr>
      </w:pPr>
    </w:p>
    <w:p w14:paraId="50CDCADA" w14:textId="77777777" w:rsidR="003F5074" w:rsidRPr="003F5074" w:rsidRDefault="003F5074" w:rsidP="003F5074">
      <w:pPr>
        <w:bidi/>
        <w:jc w:val="both"/>
        <w:rPr>
          <w:rFonts w:cs="David" w:hint="cs"/>
          <w:rtl/>
        </w:rPr>
      </w:pPr>
      <w:r w:rsidRPr="003F5074">
        <w:rPr>
          <w:rFonts w:cs="David" w:hint="cs"/>
          <w:rtl/>
        </w:rPr>
        <w:tab/>
        <w:t xml:space="preserve">תודה. אחרי שהבנו שצריך את זה בחוק-יסוד, נעבור לחברת הכנסת זהבה </w:t>
      </w:r>
      <w:proofErr w:type="spellStart"/>
      <w:r w:rsidRPr="003F5074">
        <w:rPr>
          <w:rFonts w:cs="David" w:hint="cs"/>
          <w:rtl/>
        </w:rPr>
        <w:t>גלאון</w:t>
      </w:r>
      <w:proofErr w:type="spellEnd"/>
      <w:r w:rsidRPr="003F5074">
        <w:rPr>
          <w:rFonts w:cs="David" w:hint="cs"/>
          <w:rtl/>
        </w:rPr>
        <w:t>.</w:t>
      </w:r>
    </w:p>
    <w:p w14:paraId="01EBEA2F"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5283D082" w14:textId="77777777" w:rsidR="003F5074" w:rsidRPr="003F5074" w:rsidRDefault="003F5074" w:rsidP="003F5074">
      <w:pPr>
        <w:bidi/>
        <w:jc w:val="both"/>
        <w:rPr>
          <w:rFonts w:cs="David" w:hint="cs"/>
          <w:rtl/>
        </w:rPr>
      </w:pPr>
    </w:p>
    <w:p w14:paraId="25E2F75A" w14:textId="77777777" w:rsidR="003F5074" w:rsidRPr="003F5074" w:rsidRDefault="003F5074" w:rsidP="003F5074">
      <w:pPr>
        <w:bidi/>
        <w:jc w:val="both"/>
        <w:rPr>
          <w:rFonts w:cs="David" w:hint="cs"/>
          <w:rtl/>
        </w:rPr>
      </w:pPr>
      <w:r w:rsidRPr="003F5074">
        <w:rPr>
          <w:rFonts w:cs="David" w:hint="cs"/>
          <w:rtl/>
        </w:rPr>
        <w:tab/>
        <w:t xml:space="preserve"> אני רוצה להתנצל, שאולי כל הדברים שאני מתכוונת לומר כבר נאמרו בישיבה הקודמת, שלא הייתי בה. אני שומעת את הוויכוח כאן לגבי האכסניה שבה החוק שמדברים עליו צריך להיות, ובעיני הוויכוח הוא לא רק לגבי האכסניה. בעיני, הדבר הזה מעורר שאלה קשה. אומנם הכנסת כבר הצביעה על החוק הזה, אבל כבר היו דברים מעולם, חוקים </w:t>
      </w:r>
      <w:proofErr w:type="spellStart"/>
      <w:r w:rsidRPr="003F5074">
        <w:rPr>
          <w:rFonts w:cs="David" w:hint="cs"/>
          <w:rtl/>
        </w:rPr>
        <w:t>הוצבעו</w:t>
      </w:r>
      <w:proofErr w:type="spellEnd"/>
      <w:r w:rsidRPr="003F5074">
        <w:rPr>
          <w:rFonts w:cs="David" w:hint="cs"/>
          <w:rtl/>
        </w:rPr>
        <w:t xml:space="preserve"> בקריאות מקדמיות, ואחר כך נכנסו להקפאה עמוקה. אני רוצה להעלות תהייה, האם הדרך להתמודד עם שאלות קשות היא על ידי העברת ההכרעה למשאל עם. אני מודה שאני מוטרדת מזה שהכנסת יכולה לחשוב שהיא יכולה להתפרק מהאחריות שלה, ובשאלות של הסדרים מדיניים מעבירים את ההכרעה לעם. </w:t>
      </w:r>
    </w:p>
    <w:p w14:paraId="0F38064C" w14:textId="77777777" w:rsidR="003F5074" w:rsidRPr="003F5074" w:rsidRDefault="003F5074" w:rsidP="003F5074">
      <w:pPr>
        <w:bidi/>
        <w:jc w:val="both"/>
        <w:rPr>
          <w:rFonts w:cs="David" w:hint="cs"/>
          <w:rtl/>
        </w:rPr>
      </w:pPr>
    </w:p>
    <w:p w14:paraId="735659D6" w14:textId="77777777" w:rsidR="003F5074" w:rsidRPr="003F5074" w:rsidRDefault="003F5074" w:rsidP="003F5074">
      <w:pPr>
        <w:bidi/>
        <w:jc w:val="both"/>
        <w:rPr>
          <w:rFonts w:cs="David" w:hint="cs"/>
          <w:rtl/>
        </w:rPr>
      </w:pPr>
      <w:r w:rsidRPr="003F5074">
        <w:rPr>
          <w:rFonts w:cs="David" w:hint="cs"/>
          <w:rtl/>
        </w:rPr>
        <w:tab/>
        <w:t xml:space="preserve">אני רוצה להזכיר לך, אדוני. רק לאחרונה היינו עדים לזה שכאשר יוצאים למלחמות לא עושים משאלי, עם, כשהחליטו שמקימים התנחלויות לא עשו משאלי עם. כשרוצים להגיע למצב, אני לא יודעת אם בכלל, לדון לגבי עתידה של רמת-הגולן או כל מקום אחר, אני לא חושבת שצריך  לעשות משאל עם. יש ממשלה, יש כנסת ריבונית, הדמוקרטיה היא דמוקרטיה </w:t>
      </w:r>
      <w:proofErr w:type="spellStart"/>
      <w:r w:rsidRPr="003F5074">
        <w:rPr>
          <w:rFonts w:cs="David" w:hint="cs"/>
          <w:rtl/>
        </w:rPr>
        <w:t>פרלמנטרית</w:t>
      </w:r>
      <w:proofErr w:type="spellEnd"/>
      <w:r w:rsidRPr="003F5074">
        <w:rPr>
          <w:rFonts w:cs="David" w:hint="cs"/>
          <w:rtl/>
        </w:rPr>
        <w:t xml:space="preserve">, וכל המחשבה שינסו לטרפד הסדרים מדיניים באמצעות זה שיעבירו את ההכרעה לעם, ואחר כך גם תהיה מניפולציה בשאלת השאלות, ואולי גם יגידו שיהיה רוב מיוחס, ואז בכלל תתעורר השאלה של נשיאה באחריות </w:t>
      </w:r>
      <w:r w:rsidRPr="003F5074">
        <w:rPr>
          <w:rFonts w:cs="David"/>
          <w:rtl/>
        </w:rPr>
        <w:t>–</w:t>
      </w:r>
      <w:r w:rsidRPr="003F5074">
        <w:rPr>
          <w:rFonts w:cs="David" w:hint="cs"/>
          <w:rtl/>
        </w:rPr>
        <w:t xml:space="preserve"> רק בימים אלה אנחנו עומדים בפני השאלה למי יש אחריות </w:t>
      </w:r>
      <w:r w:rsidRPr="003F5074">
        <w:rPr>
          <w:rFonts w:cs="David"/>
          <w:rtl/>
        </w:rPr>
        <w:t>–</w:t>
      </w:r>
      <w:r w:rsidRPr="003F5074">
        <w:rPr>
          <w:rFonts w:cs="David" w:hint="cs"/>
          <w:rtl/>
        </w:rPr>
        <w:t xml:space="preserve"> אחר כך הממשלה תגיד שהיא פועלת בשם העם, אז למי נבוא בטענות, וממי נבקש לבוא בשאלת האחריות?</w:t>
      </w:r>
    </w:p>
    <w:p w14:paraId="52C16AD7" w14:textId="77777777" w:rsidR="003F5074" w:rsidRPr="003F5074" w:rsidRDefault="003F5074" w:rsidP="003F5074">
      <w:pPr>
        <w:bidi/>
        <w:jc w:val="both"/>
        <w:rPr>
          <w:rFonts w:cs="David" w:hint="cs"/>
          <w:rtl/>
        </w:rPr>
      </w:pPr>
    </w:p>
    <w:p w14:paraId="612C9CEF" w14:textId="77777777" w:rsidR="003F5074" w:rsidRPr="003F5074" w:rsidRDefault="003F5074" w:rsidP="003F5074">
      <w:pPr>
        <w:bidi/>
        <w:jc w:val="both"/>
        <w:rPr>
          <w:rFonts w:cs="David" w:hint="cs"/>
          <w:rtl/>
        </w:rPr>
      </w:pPr>
      <w:r w:rsidRPr="003F5074">
        <w:rPr>
          <w:rFonts w:cs="David" w:hint="cs"/>
          <w:rtl/>
        </w:rPr>
        <w:tab/>
        <w:t xml:space="preserve">הדבר שמטריד אותי מאוד, שיושבים כאן חברי כנסת מכל מיני סיעות ואומרים שלא הכנסת מייצגת את ריבונות העם. אנחנו הולכים עכשיו לחוקק חוק של משאל עם, בין אם זה יהיה חוק-יסוד, ובין אם זה יהיה חוק רגיל, בין אם יתקנו כפי שמציע פרופסור </w:t>
      </w:r>
      <w:proofErr w:type="spellStart"/>
      <w:r w:rsidRPr="003F5074">
        <w:rPr>
          <w:rFonts w:cs="David" w:hint="cs"/>
          <w:rtl/>
        </w:rPr>
        <w:t>בנדור</w:t>
      </w:r>
      <w:proofErr w:type="spellEnd"/>
      <w:r w:rsidRPr="003F5074">
        <w:rPr>
          <w:rFonts w:cs="David" w:hint="cs"/>
          <w:rtl/>
        </w:rPr>
        <w:t xml:space="preserve"> או כפי שמציע פרופסור שטרית- - -</w:t>
      </w:r>
    </w:p>
    <w:p w14:paraId="078D6D12" w14:textId="77777777" w:rsidR="003F5074" w:rsidRPr="003F5074" w:rsidRDefault="003F5074" w:rsidP="003F5074">
      <w:pPr>
        <w:bidi/>
        <w:jc w:val="both"/>
        <w:rPr>
          <w:rFonts w:cs="David" w:hint="cs"/>
          <w:rtl/>
        </w:rPr>
      </w:pPr>
    </w:p>
    <w:p w14:paraId="579E02C3" w14:textId="77777777" w:rsidR="003F5074" w:rsidRPr="003F5074" w:rsidRDefault="003F5074" w:rsidP="003F5074">
      <w:pPr>
        <w:bidi/>
        <w:jc w:val="both"/>
        <w:rPr>
          <w:rFonts w:cs="David" w:hint="cs"/>
          <w:rtl/>
        </w:rPr>
      </w:pPr>
      <w:r w:rsidRPr="003F5074">
        <w:rPr>
          <w:rFonts w:cs="David" w:hint="cs"/>
          <w:u w:val="single"/>
          <w:rtl/>
        </w:rPr>
        <w:t>מנחם בן-ששון:</w:t>
      </w:r>
    </w:p>
    <w:p w14:paraId="63DCC7A8" w14:textId="77777777" w:rsidR="003F5074" w:rsidRPr="003F5074" w:rsidRDefault="003F5074" w:rsidP="003F5074">
      <w:pPr>
        <w:bidi/>
        <w:jc w:val="both"/>
        <w:rPr>
          <w:rFonts w:cs="David" w:hint="cs"/>
          <w:rtl/>
        </w:rPr>
      </w:pPr>
    </w:p>
    <w:p w14:paraId="27E4698D" w14:textId="77777777" w:rsidR="003F5074" w:rsidRPr="003F5074" w:rsidRDefault="003F5074" w:rsidP="003F5074">
      <w:pPr>
        <w:bidi/>
        <w:jc w:val="both"/>
        <w:rPr>
          <w:rFonts w:cs="David" w:hint="cs"/>
          <w:rtl/>
        </w:rPr>
      </w:pPr>
      <w:r w:rsidRPr="003F5074">
        <w:rPr>
          <w:rFonts w:cs="David" w:hint="cs"/>
          <w:rtl/>
        </w:rPr>
        <w:tab/>
        <w:t xml:space="preserve"> בצורה ממוקדת כזאת עוד אף אחד לא אמר את זה בדיון הקודם.</w:t>
      </w:r>
    </w:p>
    <w:p w14:paraId="00B200D2" w14:textId="77777777" w:rsidR="003F5074" w:rsidRPr="003F5074" w:rsidRDefault="003F5074" w:rsidP="003F5074">
      <w:pPr>
        <w:bidi/>
        <w:jc w:val="both"/>
        <w:rPr>
          <w:rFonts w:cs="David" w:hint="cs"/>
          <w:rtl/>
        </w:rPr>
      </w:pPr>
    </w:p>
    <w:p w14:paraId="47D62D6A" w14:textId="77777777" w:rsidR="003F5074" w:rsidRPr="003F5074" w:rsidRDefault="003F5074" w:rsidP="003F5074">
      <w:pPr>
        <w:bidi/>
        <w:jc w:val="both"/>
        <w:rPr>
          <w:rFonts w:cs="David" w:hint="cs"/>
          <w:rtl/>
        </w:rPr>
      </w:pPr>
      <w:r w:rsidRPr="003F5074">
        <w:rPr>
          <w:rFonts w:cs="David" w:hint="cs"/>
          <w:u w:val="single"/>
          <w:rtl/>
        </w:rPr>
        <w:t>קולט אביטל:</w:t>
      </w:r>
    </w:p>
    <w:p w14:paraId="7E990D07" w14:textId="77777777" w:rsidR="003F5074" w:rsidRPr="003F5074" w:rsidRDefault="003F5074" w:rsidP="003F5074">
      <w:pPr>
        <w:bidi/>
        <w:jc w:val="both"/>
        <w:rPr>
          <w:rFonts w:cs="David" w:hint="cs"/>
          <w:rtl/>
        </w:rPr>
      </w:pPr>
    </w:p>
    <w:p w14:paraId="5095C2D3" w14:textId="77777777" w:rsidR="003F5074" w:rsidRPr="003F5074" w:rsidRDefault="003F5074" w:rsidP="003F5074">
      <w:pPr>
        <w:bidi/>
        <w:jc w:val="both"/>
        <w:rPr>
          <w:rFonts w:cs="David" w:hint="cs"/>
          <w:rtl/>
        </w:rPr>
      </w:pPr>
      <w:r w:rsidRPr="003F5074">
        <w:rPr>
          <w:rFonts w:cs="David" w:hint="cs"/>
          <w:rtl/>
        </w:rPr>
        <w:tab/>
        <w:t xml:space="preserve"> </w:t>
      </w:r>
      <w:proofErr w:type="spellStart"/>
      <w:r w:rsidRPr="003F5074">
        <w:rPr>
          <w:rFonts w:cs="David" w:hint="cs"/>
          <w:rtl/>
        </w:rPr>
        <w:t>סוזי</w:t>
      </w:r>
      <w:proofErr w:type="spellEnd"/>
      <w:r w:rsidRPr="003F5074">
        <w:rPr>
          <w:rFonts w:cs="David" w:hint="cs"/>
          <w:rtl/>
        </w:rPr>
        <w:t xml:space="preserve"> נבות אמרה את זה. </w:t>
      </w:r>
    </w:p>
    <w:p w14:paraId="1C5FE71B" w14:textId="77777777" w:rsidR="003F5074" w:rsidRPr="003F5074" w:rsidRDefault="003F5074" w:rsidP="003F5074">
      <w:pPr>
        <w:bidi/>
        <w:jc w:val="both"/>
        <w:rPr>
          <w:rFonts w:cs="David" w:hint="cs"/>
          <w:rtl/>
        </w:rPr>
      </w:pPr>
    </w:p>
    <w:p w14:paraId="2631B11B" w14:textId="77777777" w:rsidR="003F5074" w:rsidRPr="003F5074" w:rsidRDefault="003F5074" w:rsidP="003F5074">
      <w:pPr>
        <w:bidi/>
        <w:jc w:val="both"/>
        <w:rPr>
          <w:rFonts w:cs="David" w:hint="cs"/>
          <w:rtl/>
        </w:rPr>
      </w:pPr>
      <w:r w:rsidRPr="003F5074">
        <w:rPr>
          <w:rFonts w:cs="David" w:hint="cs"/>
          <w:u w:val="single"/>
          <w:rtl/>
        </w:rPr>
        <w:t>היו"ר דוד טל:</w:t>
      </w:r>
    </w:p>
    <w:p w14:paraId="5B64186C" w14:textId="77777777" w:rsidR="003F5074" w:rsidRPr="003F5074" w:rsidRDefault="003F5074" w:rsidP="003F5074">
      <w:pPr>
        <w:bidi/>
        <w:jc w:val="both"/>
        <w:rPr>
          <w:rFonts w:cs="David" w:hint="cs"/>
          <w:rtl/>
        </w:rPr>
      </w:pPr>
    </w:p>
    <w:p w14:paraId="2A09C93E" w14:textId="77777777" w:rsidR="003F5074" w:rsidRPr="003F5074" w:rsidRDefault="003F5074" w:rsidP="003F5074">
      <w:pPr>
        <w:bidi/>
        <w:jc w:val="both"/>
        <w:rPr>
          <w:rFonts w:cs="David" w:hint="cs"/>
          <w:rtl/>
        </w:rPr>
      </w:pPr>
      <w:r w:rsidRPr="003F5074">
        <w:rPr>
          <w:rFonts w:cs="David" w:hint="cs"/>
          <w:rtl/>
        </w:rPr>
        <w:tab/>
      </w:r>
      <w:proofErr w:type="spellStart"/>
      <w:r w:rsidRPr="003F5074">
        <w:rPr>
          <w:rFonts w:cs="David" w:hint="cs"/>
          <w:rtl/>
        </w:rPr>
        <w:t>סוזי</w:t>
      </w:r>
      <w:proofErr w:type="spellEnd"/>
      <w:r w:rsidRPr="003F5074">
        <w:rPr>
          <w:rFonts w:cs="David" w:hint="cs"/>
          <w:rtl/>
        </w:rPr>
        <w:t xml:space="preserve"> נבות אמרה את זה חד-משמעית, היא השתמשה באותן מילים.</w:t>
      </w:r>
    </w:p>
    <w:p w14:paraId="547A197A" w14:textId="77777777" w:rsidR="003F5074" w:rsidRPr="003F5074" w:rsidRDefault="003F5074" w:rsidP="003F5074">
      <w:pPr>
        <w:bidi/>
        <w:jc w:val="both"/>
        <w:rPr>
          <w:rFonts w:cs="David" w:hint="cs"/>
          <w:rtl/>
        </w:rPr>
      </w:pPr>
    </w:p>
    <w:p w14:paraId="6B3041DF" w14:textId="77777777" w:rsidR="003F5074" w:rsidRPr="003F5074" w:rsidRDefault="003F5074" w:rsidP="003F5074">
      <w:pPr>
        <w:bidi/>
        <w:jc w:val="both"/>
        <w:rPr>
          <w:rFonts w:cs="David" w:hint="cs"/>
          <w:rtl/>
        </w:rPr>
      </w:pPr>
      <w:r w:rsidRPr="003F5074">
        <w:rPr>
          <w:rFonts w:cs="David" w:hint="cs"/>
          <w:u w:val="single"/>
          <w:rtl/>
        </w:rPr>
        <w:t>מנחם בן-ששון:</w:t>
      </w:r>
    </w:p>
    <w:p w14:paraId="355BFF13" w14:textId="77777777" w:rsidR="003F5074" w:rsidRPr="003F5074" w:rsidRDefault="003F5074" w:rsidP="003F5074">
      <w:pPr>
        <w:bidi/>
        <w:jc w:val="both"/>
        <w:rPr>
          <w:rFonts w:cs="David" w:hint="cs"/>
          <w:rtl/>
        </w:rPr>
      </w:pPr>
    </w:p>
    <w:p w14:paraId="25554782" w14:textId="77777777" w:rsidR="003F5074" w:rsidRPr="003F5074" w:rsidRDefault="003F5074" w:rsidP="003F5074">
      <w:pPr>
        <w:bidi/>
        <w:jc w:val="both"/>
        <w:rPr>
          <w:rFonts w:cs="David" w:hint="cs"/>
          <w:rtl/>
        </w:rPr>
      </w:pPr>
      <w:r w:rsidRPr="003F5074">
        <w:rPr>
          <w:rFonts w:cs="David" w:hint="cs"/>
          <w:rtl/>
        </w:rPr>
        <w:tab/>
        <w:t xml:space="preserve"> אגב, משה גפני כתב בהצעת החוק שלו, שהוא רוצה לבטל הכול.</w:t>
      </w:r>
    </w:p>
    <w:p w14:paraId="53A50444" w14:textId="77777777" w:rsidR="003F5074" w:rsidRPr="003F5074" w:rsidRDefault="003F5074" w:rsidP="003F5074">
      <w:pPr>
        <w:bidi/>
        <w:jc w:val="both"/>
        <w:rPr>
          <w:rFonts w:cs="David" w:hint="cs"/>
          <w:rtl/>
        </w:rPr>
      </w:pPr>
    </w:p>
    <w:p w14:paraId="7CA18DD3"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5CCAD1C9" w14:textId="77777777" w:rsidR="003F5074" w:rsidRPr="003F5074" w:rsidRDefault="003F5074" w:rsidP="003F5074">
      <w:pPr>
        <w:bidi/>
        <w:jc w:val="both"/>
        <w:rPr>
          <w:rFonts w:cs="David" w:hint="cs"/>
          <w:rtl/>
        </w:rPr>
      </w:pPr>
    </w:p>
    <w:p w14:paraId="6BDEE8DA" w14:textId="77777777" w:rsidR="003F5074" w:rsidRPr="003F5074" w:rsidRDefault="003F5074" w:rsidP="003F5074">
      <w:pPr>
        <w:bidi/>
        <w:jc w:val="both"/>
        <w:rPr>
          <w:rFonts w:cs="David" w:hint="cs"/>
          <w:rtl/>
        </w:rPr>
      </w:pPr>
      <w:r w:rsidRPr="003F5074">
        <w:rPr>
          <w:rFonts w:cs="David" w:hint="cs"/>
          <w:rtl/>
        </w:rPr>
        <w:tab/>
        <w:t>אדוני היושב-ראש, משאל עם ישנה את כללי המשחק, יעביר את האחריות מהכנסת, מהגוף המחוקק לעם.</w:t>
      </w:r>
    </w:p>
    <w:p w14:paraId="6197F56B" w14:textId="77777777" w:rsidR="003F5074" w:rsidRPr="003F5074" w:rsidRDefault="003F5074" w:rsidP="003F5074">
      <w:pPr>
        <w:bidi/>
        <w:jc w:val="both"/>
        <w:rPr>
          <w:rFonts w:cs="David" w:hint="cs"/>
          <w:rtl/>
        </w:rPr>
      </w:pPr>
    </w:p>
    <w:p w14:paraId="1DAEFE63" w14:textId="77777777" w:rsidR="003F5074" w:rsidRPr="003F5074" w:rsidRDefault="003F5074" w:rsidP="003F5074">
      <w:pPr>
        <w:bidi/>
        <w:jc w:val="both"/>
        <w:rPr>
          <w:rFonts w:cs="David" w:hint="cs"/>
          <w:rtl/>
        </w:rPr>
      </w:pPr>
      <w:r w:rsidRPr="003F5074">
        <w:rPr>
          <w:rFonts w:cs="David" w:hint="cs"/>
          <w:rtl/>
        </w:rPr>
        <w:t xml:space="preserve"> </w:t>
      </w:r>
      <w:r w:rsidRPr="003F5074">
        <w:rPr>
          <w:rFonts w:cs="David" w:hint="cs"/>
          <w:u w:val="single"/>
          <w:rtl/>
        </w:rPr>
        <w:t>היו"ר דוד טל:</w:t>
      </w:r>
    </w:p>
    <w:p w14:paraId="5D61E0BF" w14:textId="77777777" w:rsidR="003F5074" w:rsidRPr="003F5074" w:rsidRDefault="003F5074" w:rsidP="003F5074">
      <w:pPr>
        <w:bidi/>
        <w:jc w:val="both"/>
        <w:rPr>
          <w:rFonts w:cs="David" w:hint="cs"/>
          <w:rtl/>
        </w:rPr>
      </w:pPr>
    </w:p>
    <w:p w14:paraId="0EF7F5DA" w14:textId="77777777" w:rsidR="003F5074" w:rsidRPr="003F5074" w:rsidRDefault="003F5074" w:rsidP="003F5074">
      <w:pPr>
        <w:bidi/>
        <w:jc w:val="both"/>
        <w:rPr>
          <w:rFonts w:cs="David" w:hint="cs"/>
          <w:rtl/>
        </w:rPr>
      </w:pPr>
      <w:r w:rsidRPr="003F5074">
        <w:rPr>
          <w:rFonts w:cs="David" w:hint="cs"/>
          <w:rtl/>
        </w:rPr>
        <w:tab/>
        <w:t>בשאלות מסוימות.</w:t>
      </w:r>
    </w:p>
    <w:p w14:paraId="599F6657" w14:textId="77777777" w:rsidR="003F5074" w:rsidRPr="003F5074" w:rsidRDefault="003F5074" w:rsidP="003F5074">
      <w:pPr>
        <w:bidi/>
        <w:jc w:val="both"/>
        <w:rPr>
          <w:rFonts w:cs="David" w:hint="cs"/>
          <w:rtl/>
        </w:rPr>
      </w:pPr>
    </w:p>
    <w:p w14:paraId="5325EFA5"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71677730" w14:textId="77777777" w:rsidR="003F5074" w:rsidRPr="003F5074" w:rsidRDefault="003F5074" w:rsidP="003F5074">
      <w:pPr>
        <w:bidi/>
        <w:jc w:val="both"/>
        <w:rPr>
          <w:rFonts w:cs="David" w:hint="cs"/>
          <w:rtl/>
        </w:rPr>
      </w:pPr>
    </w:p>
    <w:p w14:paraId="29545C02" w14:textId="77777777" w:rsidR="003F5074" w:rsidRPr="003F5074" w:rsidRDefault="003F5074" w:rsidP="003F5074">
      <w:pPr>
        <w:bidi/>
        <w:jc w:val="both"/>
        <w:rPr>
          <w:rFonts w:cs="David" w:hint="cs"/>
          <w:rtl/>
        </w:rPr>
      </w:pPr>
      <w:r w:rsidRPr="003F5074">
        <w:rPr>
          <w:rFonts w:cs="David" w:hint="cs"/>
          <w:rtl/>
        </w:rPr>
        <w:tab/>
        <w:t>לא בשאלות מסוימות, בשאלות שהן קריטיות.</w:t>
      </w:r>
    </w:p>
    <w:p w14:paraId="245A7E0A" w14:textId="77777777" w:rsidR="003F5074" w:rsidRPr="003F5074" w:rsidRDefault="003F5074" w:rsidP="003F5074">
      <w:pPr>
        <w:bidi/>
        <w:jc w:val="both"/>
        <w:rPr>
          <w:rFonts w:cs="David" w:hint="cs"/>
          <w:rtl/>
        </w:rPr>
      </w:pPr>
    </w:p>
    <w:p w14:paraId="3EA1F9C9" w14:textId="77777777" w:rsidR="003F5074" w:rsidRPr="003F5074" w:rsidRDefault="003F5074" w:rsidP="003F5074">
      <w:pPr>
        <w:bidi/>
        <w:jc w:val="both"/>
        <w:rPr>
          <w:rFonts w:cs="David" w:hint="cs"/>
          <w:rtl/>
        </w:rPr>
      </w:pPr>
      <w:r w:rsidRPr="003F5074">
        <w:rPr>
          <w:rFonts w:cs="David" w:hint="cs"/>
          <w:u w:val="single"/>
          <w:rtl/>
        </w:rPr>
        <w:t>היו"ר דוד טל:</w:t>
      </w:r>
    </w:p>
    <w:p w14:paraId="66F857AD" w14:textId="77777777" w:rsidR="003F5074" w:rsidRPr="003F5074" w:rsidRDefault="003F5074" w:rsidP="003F5074">
      <w:pPr>
        <w:bidi/>
        <w:jc w:val="both"/>
        <w:rPr>
          <w:rFonts w:cs="David" w:hint="cs"/>
          <w:rtl/>
        </w:rPr>
      </w:pPr>
    </w:p>
    <w:p w14:paraId="604888DF" w14:textId="77777777" w:rsidR="003F5074" w:rsidRPr="003F5074" w:rsidRDefault="003F5074" w:rsidP="003F5074">
      <w:pPr>
        <w:bidi/>
        <w:jc w:val="both"/>
        <w:rPr>
          <w:rFonts w:cs="David" w:hint="cs"/>
          <w:rtl/>
        </w:rPr>
      </w:pPr>
      <w:r w:rsidRPr="003F5074">
        <w:rPr>
          <w:rFonts w:cs="David" w:hint="cs"/>
          <w:rtl/>
        </w:rPr>
        <w:tab/>
        <w:t>היא הנותנת.</w:t>
      </w:r>
    </w:p>
    <w:p w14:paraId="59B7CAF8" w14:textId="77777777" w:rsidR="003F5074" w:rsidRPr="003F5074" w:rsidRDefault="003F5074" w:rsidP="003F5074">
      <w:pPr>
        <w:bidi/>
        <w:jc w:val="both"/>
        <w:rPr>
          <w:rFonts w:cs="David" w:hint="cs"/>
          <w:rtl/>
        </w:rPr>
      </w:pPr>
    </w:p>
    <w:p w14:paraId="7AF284E0"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44E07E16" w14:textId="77777777" w:rsidR="003F5074" w:rsidRPr="003F5074" w:rsidRDefault="003F5074" w:rsidP="003F5074">
      <w:pPr>
        <w:bidi/>
        <w:jc w:val="both"/>
        <w:rPr>
          <w:rFonts w:cs="David" w:hint="cs"/>
          <w:rtl/>
        </w:rPr>
      </w:pPr>
    </w:p>
    <w:p w14:paraId="7351DD71" w14:textId="77777777" w:rsidR="003F5074" w:rsidRPr="003F5074" w:rsidRDefault="003F5074" w:rsidP="003F5074">
      <w:pPr>
        <w:bidi/>
        <w:jc w:val="both"/>
        <w:rPr>
          <w:rFonts w:cs="David" w:hint="cs"/>
          <w:rtl/>
        </w:rPr>
      </w:pPr>
      <w:r w:rsidRPr="003F5074">
        <w:rPr>
          <w:rFonts w:cs="David" w:hint="cs"/>
          <w:rtl/>
        </w:rPr>
        <w:tab/>
        <w:t>תן לי לדבר.</w:t>
      </w:r>
    </w:p>
    <w:p w14:paraId="26A934E2" w14:textId="77777777" w:rsidR="003F5074" w:rsidRPr="003F5074" w:rsidRDefault="003F5074" w:rsidP="003F5074">
      <w:pPr>
        <w:bidi/>
        <w:jc w:val="both"/>
        <w:rPr>
          <w:rFonts w:cs="David" w:hint="cs"/>
          <w:rtl/>
        </w:rPr>
      </w:pPr>
    </w:p>
    <w:p w14:paraId="445E8D41" w14:textId="77777777" w:rsidR="003F5074" w:rsidRPr="003F5074" w:rsidRDefault="003F5074" w:rsidP="003F5074">
      <w:pPr>
        <w:bidi/>
        <w:jc w:val="both"/>
        <w:rPr>
          <w:rFonts w:cs="David" w:hint="cs"/>
          <w:rtl/>
        </w:rPr>
      </w:pPr>
      <w:r w:rsidRPr="003F5074">
        <w:rPr>
          <w:rFonts w:cs="David" w:hint="cs"/>
          <w:u w:val="single"/>
          <w:rtl/>
        </w:rPr>
        <w:t>היו"ר דוד טל:</w:t>
      </w:r>
    </w:p>
    <w:p w14:paraId="7A5DD791" w14:textId="77777777" w:rsidR="003F5074" w:rsidRPr="003F5074" w:rsidRDefault="003F5074" w:rsidP="003F5074">
      <w:pPr>
        <w:bidi/>
        <w:jc w:val="both"/>
        <w:rPr>
          <w:rFonts w:cs="David" w:hint="cs"/>
          <w:rtl/>
        </w:rPr>
      </w:pPr>
    </w:p>
    <w:p w14:paraId="7D23D786" w14:textId="77777777" w:rsidR="003F5074" w:rsidRPr="003F5074" w:rsidRDefault="003F5074" w:rsidP="003F5074">
      <w:pPr>
        <w:bidi/>
        <w:jc w:val="both"/>
        <w:rPr>
          <w:rFonts w:cs="David" w:hint="cs"/>
          <w:rtl/>
        </w:rPr>
      </w:pPr>
      <w:r w:rsidRPr="003F5074">
        <w:rPr>
          <w:rFonts w:cs="David" w:hint="cs"/>
          <w:rtl/>
        </w:rPr>
        <w:tab/>
        <w:t>גברתי, אני רק רוצה להעיר, אני רוצה להבין.</w:t>
      </w:r>
    </w:p>
    <w:p w14:paraId="631027A3" w14:textId="77777777" w:rsidR="003F5074" w:rsidRPr="003F5074" w:rsidRDefault="003F5074" w:rsidP="003F5074">
      <w:pPr>
        <w:bidi/>
        <w:jc w:val="both"/>
        <w:rPr>
          <w:rFonts w:cs="David" w:hint="cs"/>
          <w:rtl/>
        </w:rPr>
      </w:pPr>
    </w:p>
    <w:p w14:paraId="7DCD9112"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52435F37" w14:textId="77777777" w:rsidR="003F5074" w:rsidRPr="003F5074" w:rsidRDefault="003F5074" w:rsidP="003F5074">
      <w:pPr>
        <w:bidi/>
        <w:jc w:val="both"/>
        <w:rPr>
          <w:rFonts w:cs="David" w:hint="cs"/>
          <w:rtl/>
        </w:rPr>
      </w:pPr>
    </w:p>
    <w:p w14:paraId="7DA8AE99" w14:textId="77777777" w:rsidR="003F5074" w:rsidRPr="003F5074" w:rsidRDefault="003F5074" w:rsidP="003F5074">
      <w:pPr>
        <w:bidi/>
        <w:jc w:val="both"/>
        <w:rPr>
          <w:rFonts w:cs="David" w:hint="cs"/>
          <w:rtl/>
        </w:rPr>
      </w:pPr>
      <w:r w:rsidRPr="003F5074">
        <w:rPr>
          <w:rFonts w:cs="David" w:hint="cs"/>
          <w:rtl/>
        </w:rPr>
        <w:tab/>
        <w:t xml:space="preserve"> אתה היושב-ראש ואתה מגן עלי. אני רוצה לדבר באופן מסודר, זה כל פעם קוטע לי את חוט המחשבה.</w:t>
      </w:r>
    </w:p>
    <w:p w14:paraId="4B3F19D2" w14:textId="77777777" w:rsidR="003F5074" w:rsidRPr="003F5074" w:rsidRDefault="003F5074" w:rsidP="003F5074">
      <w:pPr>
        <w:bidi/>
        <w:jc w:val="both"/>
        <w:rPr>
          <w:rFonts w:cs="David" w:hint="cs"/>
          <w:rtl/>
        </w:rPr>
      </w:pPr>
    </w:p>
    <w:p w14:paraId="4ECE590A" w14:textId="77777777" w:rsidR="003F5074" w:rsidRPr="003F5074" w:rsidRDefault="003F5074" w:rsidP="003F5074">
      <w:pPr>
        <w:bidi/>
        <w:jc w:val="both"/>
        <w:rPr>
          <w:rFonts w:cs="David" w:hint="cs"/>
          <w:rtl/>
        </w:rPr>
      </w:pPr>
      <w:r w:rsidRPr="003F5074">
        <w:rPr>
          <w:rFonts w:cs="David" w:hint="cs"/>
          <w:rtl/>
        </w:rPr>
        <w:tab/>
        <w:t>אדוני, אני מוטרדת, כי דנים בהצעות כאלה, ופתאום אנחנו בכלל דנים בפרוצדורות.  הפרוצדורות הן חשובות, אני לא מזלזלת בהן. באמת יושבים כאן עוקרי הרים, מה אני מכניסה את הראש שלי ביניהם, מה אני מבינה אם זה צריך להיות בחוק-יסוד כזה, אם זה צריך להיות תיקון והחוק הזה יסמיך את זה. אני לא מבינה מספיק בדברים האלה. מה שאני כן יודעת, שיש לנו חובה, כחברי כנסת, להתריע על כך שהדבר הזה גם יערער את מעמדה של הכנסת כריבון במשטר של נציגים, וגם יפגע בכל יחסי הכוחות ובחלוקת הסמכויות בין הממשלה לכנסת, הרשות המבצעת, הרשות המחוקקת והציבור. אני בעיקר מוטרדת מכך, רבותי יושבי-הראש של ועדת החוקה וועדת הכנסת, שאתם לא מזדעקים מזה שמשאל עם בא לקרוא תיגר על הלגיטימיות של החלטות ממשלה, על הצבעות של הכנסת. אנחנו נמצאים בחברה שסועה- - -</w:t>
      </w:r>
    </w:p>
    <w:p w14:paraId="5D3AC6F9" w14:textId="77777777" w:rsidR="003F5074" w:rsidRPr="003F5074" w:rsidRDefault="003F5074" w:rsidP="003F5074">
      <w:pPr>
        <w:bidi/>
        <w:jc w:val="both"/>
        <w:rPr>
          <w:rFonts w:cs="David" w:hint="cs"/>
          <w:rtl/>
        </w:rPr>
      </w:pPr>
    </w:p>
    <w:p w14:paraId="32F01F57"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40EF2120" w14:textId="77777777" w:rsidR="003F5074" w:rsidRPr="003F5074" w:rsidRDefault="003F5074" w:rsidP="003F5074">
      <w:pPr>
        <w:bidi/>
        <w:jc w:val="both"/>
        <w:rPr>
          <w:rFonts w:cs="David" w:hint="cs"/>
          <w:rtl/>
        </w:rPr>
      </w:pPr>
    </w:p>
    <w:p w14:paraId="30D69E45" w14:textId="77777777" w:rsidR="003F5074" w:rsidRPr="003F5074" w:rsidRDefault="003F5074" w:rsidP="003F5074">
      <w:pPr>
        <w:bidi/>
        <w:jc w:val="both"/>
        <w:rPr>
          <w:rFonts w:cs="David" w:hint="cs"/>
          <w:rtl/>
        </w:rPr>
      </w:pPr>
      <w:r w:rsidRPr="003F5074">
        <w:rPr>
          <w:rFonts w:cs="David" w:hint="cs"/>
          <w:rtl/>
        </w:rPr>
        <w:tab/>
        <w:t xml:space="preserve"> נידרש לשאלה הזאת בשבוע הבא. היתה החלטת ממשלה.</w:t>
      </w:r>
    </w:p>
    <w:p w14:paraId="34828825" w14:textId="77777777" w:rsidR="003F5074" w:rsidRPr="003F5074" w:rsidRDefault="003F5074" w:rsidP="003F5074">
      <w:pPr>
        <w:bidi/>
        <w:jc w:val="both"/>
        <w:rPr>
          <w:rFonts w:cs="David" w:hint="cs"/>
          <w:rtl/>
        </w:rPr>
      </w:pPr>
    </w:p>
    <w:p w14:paraId="0EADCD6F"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3CAED492" w14:textId="77777777" w:rsidR="003F5074" w:rsidRPr="003F5074" w:rsidRDefault="003F5074" w:rsidP="003F5074">
      <w:pPr>
        <w:bidi/>
        <w:jc w:val="both"/>
        <w:rPr>
          <w:rFonts w:cs="David" w:hint="cs"/>
          <w:rtl/>
        </w:rPr>
      </w:pPr>
    </w:p>
    <w:p w14:paraId="1A1DB630" w14:textId="77777777" w:rsidR="003F5074" w:rsidRPr="003F5074" w:rsidRDefault="003F5074" w:rsidP="003F5074">
      <w:pPr>
        <w:bidi/>
        <w:jc w:val="both"/>
        <w:rPr>
          <w:rFonts w:cs="David" w:hint="cs"/>
          <w:rtl/>
        </w:rPr>
      </w:pPr>
      <w:r w:rsidRPr="003F5074">
        <w:rPr>
          <w:rFonts w:cs="David" w:hint="cs"/>
          <w:rtl/>
        </w:rPr>
        <w:tab/>
        <w:t xml:space="preserve"> זה לא דומה.</w:t>
      </w:r>
    </w:p>
    <w:p w14:paraId="00E31E6B" w14:textId="77777777" w:rsidR="003F5074" w:rsidRPr="003F5074" w:rsidRDefault="003F5074" w:rsidP="003F5074">
      <w:pPr>
        <w:bidi/>
        <w:jc w:val="both"/>
        <w:rPr>
          <w:rFonts w:cs="David" w:hint="cs"/>
          <w:rtl/>
        </w:rPr>
      </w:pPr>
    </w:p>
    <w:p w14:paraId="24128D38"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76C06679" w14:textId="77777777" w:rsidR="003F5074" w:rsidRPr="003F5074" w:rsidRDefault="003F5074" w:rsidP="003F5074">
      <w:pPr>
        <w:bidi/>
        <w:jc w:val="both"/>
        <w:rPr>
          <w:rFonts w:cs="David" w:hint="cs"/>
          <w:rtl/>
        </w:rPr>
      </w:pPr>
    </w:p>
    <w:p w14:paraId="4E282016" w14:textId="77777777" w:rsidR="003F5074" w:rsidRPr="003F5074" w:rsidRDefault="003F5074" w:rsidP="003F5074">
      <w:pPr>
        <w:bidi/>
        <w:jc w:val="both"/>
        <w:rPr>
          <w:rFonts w:cs="David" w:hint="cs"/>
          <w:rtl/>
        </w:rPr>
      </w:pPr>
      <w:r w:rsidRPr="003F5074">
        <w:rPr>
          <w:rFonts w:cs="David" w:hint="cs"/>
          <w:rtl/>
        </w:rPr>
        <w:tab/>
        <w:t>השאלה, אם ראש הממשלה אחראי או לא אחראי. היתה החלטת ממשלה לצאת למבצע קרקעי, השאלה אם ראש הממשלה אחראי או לא אחראי.</w:t>
      </w:r>
    </w:p>
    <w:p w14:paraId="7463D26B" w14:textId="77777777" w:rsidR="003F5074" w:rsidRPr="003F5074" w:rsidRDefault="003F5074" w:rsidP="003F5074">
      <w:pPr>
        <w:bidi/>
        <w:jc w:val="both"/>
        <w:rPr>
          <w:rFonts w:cs="David" w:hint="cs"/>
          <w:rtl/>
        </w:rPr>
      </w:pPr>
    </w:p>
    <w:p w14:paraId="348C3853"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2599FE6" w14:textId="77777777" w:rsidR="003F5074" w:rsidRPr="003F5074" w:rsidRDefault="003F5074" w:rsidP="003F5074">
      <w:pPr>
        <w:bidi/>
        <w:jc w:val="both"/>
        <w:rPr>
          <w:rFonts w:cs="David" w:hint="cs"/>
          <w:rtl/>
        </w:rPr>
      </w:pPr>
    </w:p>
    <w:p w14:paraId="4357E291" w14:textId="77777777" w:rsidR="003F5074" w:rsidRPr="003F5074" w:rsidRDefault="003F5074" w:rsidP="003F5074">
      <w:pPr>
        <w:bidi/>
        <w:jc w:val="both"/>
        <w:rPr>
          <w:rFonts w:cs="David" w:hint="cs"/>
          <w:rtl/>
        </w:rPr>
      </w:pPr>
      <w:r w:rsidRPr="003F5074">
        <w:rPr>
          <w:rFonts w:cs="David" w:hint="cs"/>
          <w:rtl/>
        </w:rPr>
        <w:tab/>
        <w:t>היא הנותנת. אם לגבי החלטות ממשלה אתה עוד יכול לבוא בטענה לראש ממשלה, שהוא נושא באחריות, כשהעם מכריע אין לך למי לבוא בשם הטענה של נשיאה באחריות, אתה בכלל מפקיע את היכולת לבוא באחריות. זה שומט את הטיעון מתחת להצעה שלך.</w:t>
      </w:r>
    </w:p>
    <w:p w14:paraId="1D9BAE5F" w14:textId="77777777" w:rsidR="003F5074" w:rsidRPr="003F5074" w:rsidRDefault="003F5074" w:rsidP="003F5074">
      <w:pPr>
        <w:bidi/>
        <w:jc w:val="both"/>
        <w:rPr>
          <w:rFonts w:cs="David" w:hint="cs"/>
          <w:rtl/>
        </w:rPr>
      </w:pPr>
    </w:p>
    <w:p w14:paraId="787D26E2"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7449AB07" w14:textId="77777777" w:rsidR="003F5074" w:rsidRPr="003F5074" w:rsidRDefault="003F5074" w:rsidP="003F5074">
      <w:pPr>
        <w:bidi/>
        <w:jc w:val="both"/>
        <w:rPr>
          <w:rFonts w:cs="David" w:hint="cs"/>
          <w:rtl/>
        </w:rPr>
      </w:pPr>
    </w:p>
    <w:p w14:paraId="4933205B" w14:textId="77777777" w:rsidR="003F5074" w:rsidRPr="003F5074" w:rsidRDefault="003F5074" w:rsidP="003F5074">
      <w:pPr>
        <w:bidi/>
        <w:jc w:val="both"/>
        <w:rPr>
          <w:rFonts w:cs="David" w:hint="cs"/>
          <w:rtl/>
        </w:rPr>
      </w:pPr>
      <w:r w:rsidRPr="003F5074">
        <w:rPr>
          <w:rFonts w:cs="David" w:hint="cs"/>
          <w:rtl/>
        </w:rPr>
        <w:tab/>
        <w:t xml:space="preserve"> לאור זה שראשי ממשלה לא לוקחים אחריות גם במקרים כאלה, אולי צריך לקחת מהם את האחריות.</w:t>
      </w:r>
    </w:p>
    <w:p w14:paraId="496D23CA" w14:textId="77777777" w:rsidR="003F5074" w:rsidRPr="003F5074" w:rsidRDefault="003F5074" w:rsidP="003F5074">
      <w:pPr>
        <w:bidi/>
        <w:jc w:val="both"/>
        <w:rPr>
          <w:rFonts w:cs="David" w:hint="cs"/>
          <w:rtl/>
        </w:rPr>
      </w:pPr>
    </w:p>
    <w:p w14:paraId="7B02E953" w14:textId="77777777" w:rsidR="003F5074" w:rsidRPr="003F5074" w:rsidRDefault="003F5074" w:rsidP="003F5074">
      <w:pPr>
        <w:bidi/>
        <w:jc w:val="both"/>
        <w:rPr>
          <w:rFonts w:cs="David" w:hint="cs"/>
          <w:rtl/>
        </w:rPr>
      </w:pPr>
      <w:r w:rsidRPr="003F5074">
        <w:rPr>
          <w:rFonts w:cs="David" w:hint="cs"/>
          <w:u w:val="single"/>
          <w:rtl/>
        </w:rPr>
        <w:t>היו"ר דוד טל:</w:t>
      </w:r>
    </w:p>
    <w:p w14:paraId="39BE1967" w14:textId="77777777" w:rsidR="003F5074" w:rsidRPr="003F5074" w:rsidRDefault="003F5074" w:rsidP="003F5074">
      <w:pPr>
        <w:bidi/>
        <w:jc w:val="both"/>
        <w:rPr>
          <w:rFonts w:cs="David" w:hint="cs"/>
          <w:rtl/>
        </w:rPr>
      </w:pPr>
    </w:p>
    <w:p w14:paraId="4CE14ED2" w14:textId="77777777" w:rsidR="003F5074" w:rsidRPr="003F5074" w:rsidRDefault="003F5074" w:rsidP="003F5074">
      <w:pPr>
        <w:bidi/>
        <w:jc w:val="both"/>
        <w:rPr>
          <w:rFonts w:cs="David" w:hint="cs"/>
          <w:rtl/>
        </w:rPr>
      </w:pPr>
      <w:r w:rsidRPr="003F5074">
        <w:rPr>
          <w:rFonts w:cs="David" w:hint="cs"/>
          <w:rtl/>
        </w:rPr>
        <w:tab/>
        <w:t xml:space="preserve">אביגדור </w:t>
      </w:r>
      <w:proofErr w:type="spellStart"/>
      <w:r w:rsidRPr="003F5074">
        <w:rPr>
          <w:rFonts w:cs="David" w:hint="cs"/>
          <w:rtl/>
        </w:rPr>
        <w:t>יצחקי</w:t>
      </w:r>
      <w:proofErr w:type="spellEnd"/>
      <w:r w:rsidRPr="003F5074">
        <w:rPr>
          <w:rFonts w:cs="David" w:hint="cs"/>
          <w:rtl/>
        </w:rPr>
        <w:t xml:space="preserve">, דוח </w:t>
      </w:r>
      <w:proofErr w:type="spellStart"/>
      <w:r w:rsidRPr="003F5074">
        <w:rPr>
          <w:rFonts w:cs="David" w:hint="cs"/>
          <w:rtl/>
        </w:rPr>
        <w:t>וינוגרד</w:t>
      </w:r>
      <w:proofErr w:type="spellEnd"/>
      <w:r w:rsidRPr="003F5074">
        <w:rPr>
          <w:rFonts w:cs="David" w:hint="cs"/>
          <w:rtl/>
        </w:rPr>
        <w:t xml:space="preserve"> עוד שבוע, תגיד את זה בעוד שבוע.</w:t>
      </w:r>
    </w:p>
    <w:p w14:paraId="7A99B649" w14:textId="77777777" w:rsidR="003F5074" w:rsidRDefault="003F5074" w:rsidP="003F5074">
      <w:pPr>
        <w:bidi/>
        <w:jc w:val="both"/>
        <w:rPr>
          <w:rFonts w:cs="David" w:hint="cs"/>
          <w:u w:val="single"/>
          <w:rtl/>
        </w:rPr>
      </w:pPr>
    </w:p>
    <w:p w14:paraId="75F31337" w14:textId="77777777" w:rsidR="003F5074" w:rsidRDefault="003F5074" w:rsidP="003F5074">
      <w:pPr>
        <w:bidi/>
        <w:jc w:val="both"/>
        <w:rPr>
          <w:rFonts w:cs="David" w:hint="cs"/>
          <w:u w:val="single"/>
          <w:rtl/>
        </w:rPr>
      </w:pPr>
    </w:p>
    <w:p w14:paraId="09351933" w14:textId="77777777" w:rsidR="003F5074" w:rsidRDefault="003F5074" w:rsidP="003F5074">
      <w:pPr>
        <w:bidi/>
        <w:jc w:val="both"/>
        <w:rPr>
          <w:rFonts w:cs="David" w:hint="cs"/>
          <w:u w:val="single"/>
          <w:rtl/>
        </w:rPr>
      </w:pPr>
    </w:p>
    <w:p w14:paraId="55146283" w14:textId="77777777" w:rsidR="003F5074" w:rsidRDefault="003F5074" w:rsidP="003F5074">
      <w:pPr>
        <w:bidi/>
        <w:jc w:val="both"/>
        <w:rPr>
          <w:rFonts w:cs="David" w:hint="cs"/>
          <w:u w:val="single"/>
          <w:rtl/>
        </w:rPr>
      </w:pPr>
    </w:p>
    <w:p w14:paraId="0A142325" w14:textId="77777777" w:rsidR="003F5074" w:rsidRPr="003F5074" w:rsidRDefault="003F5074" w:rsidP="003F5074">
      <w:pPr>
        <w:bidi/>
        <w:jc w:val="both"/>
        <w:rPr>
          <w:rFonts w:cs="David" w:hint="cs"/>
          <w:u w:val="single"/>
          <w:rtl/>
        </w:rPr>
      </w:pPr>
    </w:p>
    <w:p w14:paraId="4194F6F7"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AD3483C" w14:textId="77777777" w:rsidR="003F5074" w:rsidRPr="003F5074" w:rsidRDefault="003F5074" w:rsidP="003F5074">
      <w:pPr>
        <w:bidi/>
        <w:jc w:val="both"/>
        <w:rPr>
          <w:rFonts w:cs="David" w:hint="cs"/>
          <w:rtl/>
        </w:rPr>
      </w:pPr>
    </w:p>
    <w:p w14:paraId="6686EBDA" w14:textId="77777777" w:rsidR="003F5074" w:rsidRPr="003F5074" w:rsidRDefault="003F5074" w:rsidP="003F5074">
      <w:pPr>
        <w:bidi/>
        <w:jc w:val="both"/>
        <w:rPr>
          <w:rFonts w:cs="David" w:hint="cs"/>
          <w:rtl/>
        </w:rPr>
      </w:pPr>
      <w:r w:rsidRPr="003F5074">
        <w:rPr>
          <w:rFonts w:cs="David" w:hint="cs"/>
          <w:rtl/>
        </w:rPr>
        <w:tab/>
        <w:t xml:space="preserve"> אדוני, יכול להיות שצריך לקחת את האחריות מראשי ממשלות, אבל לא על ידי גלגול האחריות לעם. </w:t>
      </w:r>
    </w:p>
    <w:p w14:paraId="61130407" w14:textId="77777777" w:rsidR="003F5074" w:rsidRPr="003F5074" w:rsidRDefault="003F5074" w:rsidP="003F5074">
      <w:pPr>
        <w:bidi/>
        <w:jc w:val="both"/>
        <w:rPr>
          <w:rFonts w:cs="David" w:hint="cs"/>
          <w:rtl/>
        </w:rPr>
      </w:pPr>
    </w:p>
    <w:p w14:paraId="318E67B8" w14:textId="77777777" w:rsidR="003F5074" w:rsidRPr="003F5074" w:rsidRDefault="003F5074" w:rsidP="003F5074">
      <w:pPr>
        <w:bidi/>
        <w:jc w:val="both"/>
        <w:rPr>
          <w:rFonts w:cs="David" w:hint="cs"/>
          <w:rtl/>
        </w:rPr>
      </w:pPr>
      <w:r w:rsidRPr="003F5074">
        <w:rPr>
          <w:rFonts w:cs="David" w:hint="cs"/>
          <w:rtl/>
        </w:rPr>
        <w:tab/>
        <w:t xml:space="preserve">הכנסת נבחרה כמייצגת את העם, יש בה נציגים מכל המגזרים, מכל הקבוצות. החברה הישראלית היא חברה שסועה, היא חברה של מגזרים, וכשבאים ומציעים הצעה כזאת של משאל עם, בעצם משאל עם זה הכרעה. בחברה כזאת אתה מנסה להגיע לפשרה. כנסת יכולה לעשות פשרות, כנסת יכולה להחליט שעושים כך או עושים כך, משאל עם זה הכרעה. בחברה שסועה, המשמעות של זה כל כך בעייתית. </w:t>
      </w:r>
    </w:p>
    <w:p w14:paraId="3F2DDC41" w14:textId="77777777" w:rsidR="003F5074" w:rsidRPr="003F5074" w:rsidRDefault="003F5074" w:rsidP="003F5074">
      <w:pPr>
        <w:bidi/>
        <w:jc w:val="both"/>
        <w:rPr>
          <w:rFonts w:cs="David" w:hint="cs"/>
          <w:rtl/>
        </w:rPr>
      </w:pPr>
    </w:p>
    <w:p w14:paraId="5D677E5B" w14:textId="77777777" w:rsidR="003F5074" w:rsidRPr="003F5074" w:rsidRDefault="003F5074" w:rsidP="003F5074">
      <w:pPr>
        <w:bidi/>
        <w:jc w:val="both"/>
        <w:rPr>
          <w:rFonts w:cs="David" w:hint="cs"/>
          <w:rtl/>
        </w:rPr>
      </w:pPr>
      <w:r w:rsidRPr="003F5074">
        <w:rPr>
          <w:rFonts w:cs="David" w:hint="cs"/>
          <w:rtl/>
        </w:rPr>
        <w:tab/>
        <w:t xml:space="preserve">אני חוזרת ואומרת שאסור לנו, כוועדה, לתת יד לזה שאנחנו מפרקים את הכנסת, אסור לנו לתת יד לזה שאנחנו מפרקים את הכנסת מאחריותה, פוגעים במעמדה של הכנסת. שאלת רמת-הגולן היא שאלה רגישה, אולי שאלת ירושלים תהיה רגישה יותר. אסור לנו בכלל להיכנס למשחק הפוליטי הזה. היום זה בעדי, מחר זה נגדי. יש לנו אחריות כוללת, חוצת מפלגות, חוצת מחנות, למעמדה של הכנסת גם בסוגיות רגישות. </w:t>
      </w:r>
    </w:p>
    <w:p w14:paraId="6667539B" w14:textId="77777777" w:rsidR="003F5074" w:rsidRPr="003F5074" w:rsidRDefault="003F5074" w:rsidP="003F5074">
      <w:pPr>
        <w:bidi/>
        <w:jc w:val="both"/>
        <w:rPr>
          <w:rFonts w:cs="David" w:hint="cs"/>
          <w:rtl/>
        </w:rPr>
      </w:pPr>
    </w:p>
    <w:p w14:paraId="24FF4664" w14:textId="77777777" w:rsidR="003F5074" w:rsidRPr="003F5074" w:rsidRDefault="003F5074" w:rsidP="003F5074">
      <w:pPr>
        <w:bidi/>
        <w:jc w:val="both"/>
        <w:rPr>
          <w:rFonts w:cs="David" w:hint="cs"/>
          <w:rtl/>
        </w:rPr>
      </w:pPr>
      <w:r w:rsidRPr="003F5074">
        <w:rPr>
          <w:rFonts w:cs="David" w:hint="cs"/>
          <w:rtl/>
        </w:rPr>
        <w:tab/>
        <w:t xml:space="preserve">אולי עוד משפט אחד, אדוני, לא חשבתי שאני אזדקק לזה, אבל לאור הלך הרוח ששמעתי כאן. אחד הדברים היותר מטרידים, שהטרידו אותי בזמנו אחרי רצח ראש הממשלה יצחק </w:t>
      </w:r>
      <w:proofErr w:type="spellStart"/>
      <w:r w:rsidRPr="003F5074">
        <w:rPr>
          <w:rFonts w:cs="David" w:hint="cs"/>
          <w:rtl/>
        </w:rPr>
        <w:t>רבין</w:t>
      </w:r>
      <w:proofErr w:type="spellEnd"/>
      <w:r w:rsidRPr="003F5074">
        <w:rPr>
          <w:rFonts w:cs="David" w:hint="cs"/>
          <w:rtl/>
        </w:rPr>
        <w:t xml:space="preserve">, היה, שיגאל עמיר במעשה שלו אמר שלממשלה ולכנסת ריבונית אין מנדט לוותר על חלקי ארץ. </w:t>
      </w:r>
    </w:p>
    <w:p w14:paraId="703C1F13" w14:textId="77777777" w:rsidR="003F5074" w:rsidRPr="003F5074" w:rsidRDefault="003F5074" w:rsidP="003F5074">
      <w:pPr>
        <w:bidi/>
        <w:jc w:val="both"/>
        <w:rPr>
          <w:rFonts w:cs="David" w:hint="cs"/>
          <w:rtl/>
        </w:rPr>
      </w:pPr>
    </w:p>
    <w:p w14:paraId="4D81174F" w14:textId="77777777" w:rsidR="003F5074" w:rsidRPr="003F5074" w:rsidRDefault="003F5074" w:rsidP="003F5074">
      <w:pPr>
        <w:bidi/>
        <w:jc w:val="both"/>
        <w:rPr>
          <w:rFonts w:cs="David" w:hint="cs"/>
          <w:rtl/>
        </w:rPr>
      </w:pPr>
      <w:r w:rsidRPr="003F5074">
        <w:rPr>
          <w:rFonts w:cs="David" w:hint="cs"/>
          <w:u w:val="single"/>
          <w:rtl/>
        </w:rPr>
        <w:t>יצחק לוי:</w:t>
      </w:r>
    </w:p>
    <w:p w14:paraId="6C6811D4" w14:textId="77777777" w:rsidR="003F5074" w:rsidRPr="003F5074" w:rsidRDefault="003F5074" w:rsidP="003F5074">
      <w:pPr>
        <w:bidi/>
        <w:jc w:val="both"/>
        <w:rPr>
          <w:rFonts w:cs="David" w:hint="cs"/>
          <w:rtl/>
        </w:rPr>
      </w:pPr>
    </w:p>
    <w:p w14:paraId="6F80F3F0" w14:textId="77777777" w:rsidR="003F5074" w:rsidRPr="003F5074" w:rsidRDefault="003F5074" w:rsidP="003F5074">
      <w:pPr>
        <w:bidi/>
        <w:jc w:val="both"/>
        <w:rPr>
          <w:rFonts w:cs="David" w:hint="cs"/>
          <w:rtl/>
        </w:rPr>
      </w:pPr>
      <w:r w:rsidRPr="003F5074">
        <w:rPr>
          <w:rFonts w:cs="David" w:hint="cs"/>
          <w:rtl/>
        </w:rPr>
        <w:tab/>
        <w:t xml:space="preserve"> אני מוחה על ההשוואה.</w:t>
      </w:r>
    </w:p>
    <w:p w14:paraId="411B3D31" w14:textId="77777777" w:rsidR="003F5074" w:rsidRPr="003F5074" w:rsidRDefault="003F5074" w:rsidP="003F5074">
      <w:pPr>
        <w:bidi/>
        <w:jc w:val="both"/>
        <w:rPr>
          <w:rFonts w:cs="David" w:hint="cs"/>
          <w:rtl/>
        </w:rPr>
      </w:pPr>
    </w:p>
    <w:p w14:paraId="4D075625"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2D809F03" w14:textId="77777777" w:rsidR="003F5074" w:rsidRPr="003F5074" w:rsidRDefault="003F5074" w:rsidP="003F5074">
      <w:pPr>
        <w:bidi/>
        <w:jc w:val="both"/>
        <w:rPr>
          <w:rFonts w:cs="David" w:hint="cs"/>
          <w:rtl/>
        </w:rPr>
      </w:pPr>
    </w:p>
    <w:p w14:paraId="3A60FA33" w14:textId="77777777" w:rsidR="003F5074" w:rsidRPr="003F5074" w:rsidRDefault="003F5074" w:rsidP="003F5074">
      <w:pPr>
        <w:bidi/>
        <w:jc w:val="both"/>
        <w:rPr>
          <w:rFonts w:cs="David" w:hint="cs"/>
          <w:rtl/>
        </w:rPr>
      </w:pPr>
      <w:r w:rsidRPr="003F5074">
        <w:rPr>
          <w:rFonts w:cs="David" w:hint="cs"/>
          <w:rtl/>
        </w:rPr>
        <w:tab/>
        <w:t>אני אומרת, זאת פרשנות שלי. אל תמחה, עוד לא שמעת עד הסוף.</w:t>
      </w:r>
    </w:p>
    <w:p w14:paraId="356B54A3" w14:textId="77777777" w:rsidR="003F5074" w:rsidRPr="003F5074" w:rsidRDefault="003F5074" w:rsidP="003F5074">
      <w:pPr>
        <w:bidi/>
        <w:jc w:val="both"/>
        <w:rPr>
          <w:rFonts w:cs="David" w:hint="cs"/>
          <w:rtl/>
        </w:rPr>
      </w:pPr>
    </w:p>
    <w:p w14:paraId="719AD072" w14:textId="77777777" w:rsidR="003F5074" w:rsidRPr="003F5074" w:rsidRDefault="003F5074" w:rsidP="003F5074">
      <w:pPr>
        <w:bidi/>
        <w:jc w:val="both"/>
        <w:rPr>
          <w:rFonts w:cs="David" w:hint="cs"/>
          <w:rtl/>
        </w:rPr>
      </w:pPr>
      <w:r w:rsidRPr="003F5074">
        <w:rPr>
          <w:rFonts w:cs="David" w:hint="cs"/>
          <w:u w:val="single"/>
          <w:rtl/>
        </w:rPr>
        <w:t>קולט אביטל:</w:t>
      </w:r>
    </w:p>
    <w:p w14:paraId="5B3BA072" w14:textId="77777777" w:rsidR="003F5074" w:rsidRPr="003F5074" w:rsidRDefault="003F5074" w:rsidP="003F5074">
      <w:pPr>
        <w:bidi/>
        <w:jc w:val="both"/>
        <w:rPr>
          <w:rFonts w:cs="David" w:hint="cs"/>
          <w:rtl/>
        </w:rPr>
      </w:pPr>
    </w:p>
    <w:p w14:paraId="19871925" w14:textId="77777777" w:rsidR="003F5074" w:rsidRPr="003F5074" w:rsidRDefault="003F5074" w:rsidP="003F5074">
      <w:pPr>
        <w:bidi/>
        <w:jc w:val="both"/>
        <w:rPr>
          <w:rFonts w:cs="David" w:hint="cs"/>
          <w:rtl/>
        </w:rPr>
      </w:pPr>
      <w:r w:rsidRPr="003F5074">
        <w:rPr>
          <w:rFonts w:cs="David" w:hint="cs"/>
          <w:rtl/>
        </w:rPr>
        <w:tab/>
        <w:t xml:space="preserve"> בשם יגאל עמיר אתה מוחה?</w:t>
      </w:r>
    </w:p>
    <w:p w14:paraId="6EDC7136" w14:textId="77777777" w:rsidR="003F5074" w:rsidRPr="003F5074" w:rsidRDefault="003F5074" w:rsidP="003F5074">
      <w:pPr>
        <w:bidi/>
        <w:jc w:val="both"/>
        <w:rPr>
          <w:rFonts w:cs="David" w:hint="cs"/>
          <w:rtl/>
        </w:rPr>
      </w:pPr>
    </w:p>
    <w:p w14:paraId="19F01D7B" w14:textId="77777777" w:rsidR="003F5074" w:rsidRPr="003F5074" w:rsidRDefault="003F5074" w:rsidP="003F5074">
      <w:pPr>
        <w:bidi/>
        <w:jc w:val="both"/>
        <w:rPr>
          <w:rFonts w:cs="David" w:hint="cs"/>
          <w:rtl/>
        </w:rPr>
      </w:pPr>
      <w:r w:rsidRPr="003F5074">
        <w:rPr>
          <w:rFonts w:cs="David" w:hint="cs"/>
          <w:u w:val="single"/>
          <w:rtl/>
        </w:rPr>
        <w:t>יצחק לוי:</w:t>
      </w:r>
    </w:p>
    <w:p w14:paraId="2BA7AAB6" w14:textId="77777777" w:rsidR="003F5074" w:rsidRPr="003F5074" w:rsidRDefault="003F5074" w:rsidP="003F5074">
      <w:pPr>
        <w:bidi/>
        <w:jc w:val="both"/>
        <w:rPr>
          <w:rFonts w:cs="David" w:hint="cs"/>
          <w:rtl/>
        </w:rPr>
      </w:pPr>
    </w:p>
    <w:p w14:paraId="5A4CD657" w14:textId="77777777" w:rsidR="003F5074" w:rsidRPr="003F5074" w:rsidRDefault="003F5074" w:rsidP="003F5074">
      <w:pPr>
        <w:bidi/>
        <w:jc w:val="both"/>
        <w:rPr>
          <w:rFonts w:cs="David" w:hint="cs"/>
          <w:rtl/>
        </w:rPr>
      </w:pPr>
      <w:r w:rsidRPr="003F5074">
        <w:rPr>
          <w:rFonts w:cs="David" w:hint="cs"/>
          <w:rtl/>
        </w:rPr>
        <w:tab/>
        <w:t xml:space="preserve"> לא, אני מוחה בשם עצמי. זה לא מה שיגאל עמיר אמר, יגאל עמיר לא אמר כלום, הוא רצח.</w:t>
      </w:r>
    </w:p>
    <w:p w14:paraId="50C7B9B8" w14:textId="77777777" w:rsidR="003F5074" w:rsidRPr="003F5074" w:rsidRDefault="003F5074" w:rsidP="003F5074">
      <w:pPr>
        <w:bidi/>
        <w:jc w:val="both"/>
        <w:rPr>
          <w:rFonts w:cs="David" w:hint="cs"/>
          <w:rtl/>
        </w:rPr>
      </w:pPr>
    </w:p>
    <w:p w14:paraId="192CBA30"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3EF7DF4" w14:textId="77777777" w:rsidR="003F5074" w:rsidRPr="003F5074" w:rsidRDefault="003F5074" w:rsidP="003F5074">
      <w:pPr>
        <w:bidi/>
        <w:jc w:val="both"/>
        <w:rPr>
          <w:rFonts w:cs="David" w:hint="cs"/>
          <w:rtl/>
        </w:rPr>
      </w:pPr>
    </w:p>
    <w:p w14:paraId="75BFF485" w14:textId="77777777" w:rsidR="003F5074" w:rsidRPr="003F5074" w:rsidRDefault="003F5074" w:rsidP="003F5074">
      <w:pPr>
        <w:bidi/>
        <w:jc w:val="both"/>
        <w:rPr>
          <w:rFonts w:cs="David" w:hint="cs"/>
          <w:rtl/>
        </w:rPr>
      </w:pPr>
      <w:r w:rsidRPr="003F5074">
        <w:rPr>
          <w:rFonts w:cs="David" w:hint="cs"/>
          <w:rtl/>
        </w:rPr>
        <w:tab/>
        <w:t xml:space="preserve"> יגאל עמיר לחץ על ההדק.</w:t>
      </w:r>
    </w:p>
    <w:p w14:paraId="60148E52" w14:textId="77777777" w:rsidR="003F5074" w:rsidRPr="003F5074" w:rsidRDefault="003F5074" w:rsidP="003F5074">
      <w:pPr>
        <w:bidi/>
        <w:jc w:val="both"/>
        <w:rPr>
          <w:rFonts w:cs="David" w:hint="cs"/>
          <w:rtl/>
        </w:rPr>
      </w:pPr>
    </w:p>
    <w:p w14:paraId="0FA4D14F" w14:textId="77777777" w:rsidR="003F5074" w:rsidRPr="003F5074" w:rsidRDefault="003F5074" w:rsidP="003F5074">
      <w:pPr>
        <w:bidi/>
        <w:jc w:val="both"/>
        <w:rPr>
          <w:rFonts w:cs="David" w:hint="cs"/>
          <w:rtl/>
        </w:rPr>
      </w:pPr>
      <w:r w:rsidRPr="003F5074">
        <w:rPr>
          <w:rFonts w:cs="David" w:hint="cs"/>
          <w:u w:val="single"/>
          <w:rtl/>
        </w:rPr>
        <w:t>יצחק לוי:</w:t>
      </w:r>
    </w:p>
    <w:p w14:paraId="40FE7E4B" w14:textId="77777777" w:rsidR="003F5074" w:rsidRPr="003F5074" w:rsidRDefault="003F5074" w:rsidP="003F5074">
      <w:pPr>
        <w:bidi/>
        <w:jc w:val="both"/>
        <w:rPr>
          <w:rFonts w:cs="David" w:hint="cs"/>
          <w:rtl/>
        </w:rPr>
      </w:pPr>
    </w:p>
    <w:p w14:paraId="7E3FDEBB" w14:textId="77777777" w:rsidR="003F5074" w:rsidRPr="003F5074" w:rsidRDefault="003F5074" w:rsidP="003F5074">
      <w:pPr>
        <w:bidi/>
        <w:jc w:val="both"/>
        <w:rPr>
          <w:rFonts w:cs="David" w:hint="cs"/>
          <w:rtl/>
        </w:rPr>
      </w:pPr>
      <w:r w:rsidRPr="003F5074">
        <w:rPr>
          <w:rFonts w:cs="David" w:hint="cs"/>
          <w:rtl/>
        </w:rPr>
        <w:tab/>
        <w:t xml:space="preserve"> הוא לא אמר שום דבר.</w:t>
      </w:r>
    </w:p>
    <w:p w14:paraId="7350A3D1" w14:textId="77777777" w:rsidR="003F5074" w:rsidRPr="003F5074" w:rsidRDefault="003F5074" w:rsidP="003F5074">
      <w:pPr>
        <w:bidi/>
        <w:jc w:val="both"/>
        <w:rPr>
          <w:rFonts w:cs="David" w:hint="cs"/>
          <w:rtl/>
        </w:rPr>
      </w:pPr>
    </w:p>
    <w:p w14:paraId="77A97ABD" w14:textId="77777777" w:rsidR="003F5074" w:rsidRPr="003F5074" w:rsidRDefault="003F5074" w:rsidP="003F5074">
      <w:pPr>
        <w:bidi/>
        <w:jc w:val="both"/>
        <w:rPr>
          <w:rFonts w:cs="David" w:hint="cs"/>
          <w:rtl/>
        </w:rPr>
      </w:pPr>
      <w:r w:rsidRPr="003F5074">
        <w:rPr>
          <w:rFonts w:cs="David" w:hint="cs"/>
          <w:u w:val="single"/>
          <w:rtl/>
        </w:rPr>
        <w:t>קולט אביטל:</w:t>
      </w:r>
    </w:p>
    <w:p w14:paraId="3BD6A191" w14:textId="77777777" w:rsidR="003F5074" w:rsidRPr="003F5074" w:rsidRDefault="003F5074" w:rsidP="003F5074">
      <w:pPr>
        <w:bidi/>
        <w:jc w:val="both"/>
        <w:rPr>
          <w:rFonts w:cs="David" w:hint="cs"/>
          <w:rtl/>
        </w:rPr>
      </w:pPr>
    </w:p>
    <w:p w14:paraId="340109B9" w14:textId="77777777" w:rsidR="003F5074" w:rsidRPr="003F5074" w:rsidRDefault="003F5074" w:rsidP="003F5074">
      <w:pPr>
        <w:bidi/>
        <w:jc w:val="both"/>
        <w:rPr>
          <w:rFonts w:cs="David" w:hint="cs"/>
          <w:rtl/>
        </w:rPr>
      </w:pPr>
      <w:r w:rsidRPr="003F5074">
        <w:rPr>
          <w:rFonts w:cs="David" w:hint="cs"/>
          <w:rtl/>
        </w:rPr>
        <w:tab/>
        <w:t xml:space="preserve"> הוא לקח על עצמו. </w:t>
      </w:r>
    </w:p>
    <w:p w14:paraId="26DED414" w14:textId="77777777" w:rsidR="003F5074" w:rsidRPr="003F5074" w:rsidRDefault="003F5074" w:rsidP="003F5074">
      <w:pPr>
        <w:bidi/>
        <w:jc w:val="both"/>
        <w:rPr>
          <w:rFonts w:cs="David" w:hint="cs"/>
          <w:rtl/>
        </w:rPr>
      </w:pPr>
    </w:p>
    <w:p w14:paraId="4D7ABCE3"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78AD1E16" w14:textId="77777777" w:rsidR="003F5074" w:rsidRPr="003F5074" w:rsidRDefault="003F5074" w:rsidP="003F5074">
      <w:pPr>
        <w:bidi/>
        <w:jc w:val="both"/>
        <w:rPr>
          <w:rFonts w:cs="David" w:hint="cs"/>
          <w:rtl/>
        </w:rPr>
      </w:pPr>
    </w:p>
    <w:p w14:paraId="24683917" w14:textId="77777777" w:rsidR="003F5074" w:rsidRPr="003F5074" w:rsidRDefault="003F5074" w:rsidP="003F5074">
      <w:pPr>
        <w:bidi/>
        <w:jc w:val="both"/>
        <w:rPr>
          <w:rFonts w:cs="David" w:hint="cs"/>
          <w:rtl/>
        </w:rPr>
      </w:pPr>
      <w:r w:rsidRPr="003F5074">
        <w:rPr>
          <w:rFonts w:cs="David" w:hint="cs"/>
          <w:rtl/>
        </w:rPr>
        <w:tab/>
        <w:t xml:space="preserve"> בתורך תדבר.</w:t>
      </w:r>
    </w:p>
    <w:p w14:paraId="4D62EE03" w14:textId="77777777" w:rsidR="003F5074" w:rsidRDefault="003F5074" w:rsidP="003F5074">
      <w:pPr>
        <w:bidi/>
        <w:jc w:val="both"/>
        <w:rPr>
          <w:rFonts w:cs="David" w:hint="cs"/>
          <w:rtl/>
        </w:rPr>
      </w:pPr>
    </w:p>
    <w:p w14:paraId="6751CDF1" w14:textId="77777777" w:rsidR="003F5074" w:rsidRDefault="003F5074" w:rsidP="003F5074">
      <w:pPr>
        <w:bidi/>
        <w:jc w:val="both"/>
        <w:rPr>
          <w:rFonts w:cs="David" w:hint="cs"/>
          <w:rtl/>
        </w:rPr>
      </w:pPr>
    </w:p>
    <w:p w14:paraId="4856831F" w14:textId="77777777" w:rsidR="003F5074" w:rsidRDefault="003F5074" w:rsidP="003F5074">
      <w:pPr>
        <w:bidi/>
        <w:jc w:val="both"/>
        <w:rPr>
          <w:rFonts w:cs="David" w:hint="cs"/>
          <w:rtl/>
        </w:rPr>
      </w:pPr>
    </w:p>
    <w:p w14:paraId="39F11DAB" w14:textId="77777777" w:rsidR="003F5074" w:rsidRDefault="003F5074" w:rsidP="003F5074">
      <w:pPr>
        <w:bidi/>
        <w:jc w:val="both"/>
        <w:rPr>
          <w:rFonts w:cs="David" w:hint="cs"/>
          <w:rtl/>
        </w:rPr>
      </w:pPr>
    </w:p>
    <w:p w14:paraId="720C080D" w14:textId="77777777" w:rsidR="003F5074" w:rsidRPr="003F5074" w:rsidRDefault="003F5074" w:rsidP="003F5074">
      <w:pPr>
        <w:bidi/>
        <w:jc w:val="both"/>
        <w:rPr>
          <w:rFonts w:cs="David" w:hint="cs"/>
          <w:rtl/>
        </w:rPr>
      </w:pPr>
    </w:p>
    <w:p w14:paraId="529DE03E" w14:textId="77777777" w:rsidR="003F5074" w:rsidRPr="003F5074" w:rsidRDefault="003F5074" w:rsidP="003F5074">
      <w:pPr>
        <w:bidi/>
        <w:jc w:val="both"/>
        <w:rPr>
          <w:rFonts w:cs="David" w:hint="cs"/>
          <w:rtl/>
        </w:rPr>
      </w:pPr>
      <w:r w:rsidRPr="003F5074">
        <w:rPr>
          <w:rFonts w:cs="David" w:hint="cs"/>
          <w:u w:val="single"/>
          <w:rtl/>
        </w:rPr>
        <w:t>היו"ר דוד טל:</w:t>
      </w:r>
    </w:p>
    <w:p w14:paraId="0DB09EBE" w14:textId="77777777" w:rsidR="003F5074" w:rsidRPr="003F5074" w:rsidRDefault="003F5074" w:rsidP="003F5074">
      <w:pPr>
        <w:bidi/>
        <w:jc w:val="both"/>
        <w:rPr>
          <w:rFonts w:cs="David" w:hint="cs"/>
          <w:rtl/>
        </w:rPr>
      </w:pPr>
    </w:p>
    <w:p w14:paraId="4BC687EF" w14:textId="77777777" w:rsidR="003F5074" w:rsidRPr="003F5074" w:rsidRDefault="003F5074" w:rsidP="003F5074">
      <w:pPr>
        <w:bidi/>
        <w:jc w:val="both"/>
        <w:rPr>
          <w:rFonts w:cs="David" w:hint="cs"/>
          <w:rtl/>
        </w:rPr>
      </w:pPr>
      <w:r w:rsidRPr="003F5074">
        <w:rPr>
          <w:rFonts w:cs="David" w:hint="cs"/>
          <w:rtl/>
        </w:rPr>
        <w:tab/>
        <w:t>רבותי, סדר באולם הישיבה.</w:t>
      </w:r>
    </w:p>
    <w:p w14:paraId="1A59BC69" w14:textId="77777777" w:rsidR="003F5074" w:rsidRPr="003F5074" w:rsidRDefault="003F5074" w:rsidP="003F5074">
      <w:pPr>
        <w:bidi/>
        <w:jc w:val="both"/>
        <w:rPr>
          <w:rFonts w:cs="David" w:hint="cs"/>
          <w:rtl/>
        </w:rPr>
      </w:pPr>
    </w:p>
    <w:p w14:paraId="7F9DC0C9"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1F9EB82" w14:textId="77777777" w:rsidR="003F5074" w:rsidRPr="003F5074" w:rsidRDefault="003F5074" w:rsidP="003F5074">
      <w:pPr>
        <w:bidi/>
        <w:jc w:val="both"/>
        <w:rPr>
          <w:rFonts w:cs="David" w:hint="cs"/>
          <w:rtl/>
        </w:rPr>
      </w:pPr>
    </w:p>
    <w:p w14:paraId="4BCCCA3E" w14:textId="77777777" w:rsidR="003F5074" w:rsidRPr="003F5074" w:rsidRDefault="003F5074" w:rsidP="003F5074">
      <w:pPr>
        <w:bidi/>
        <w:jc w:val="both"/>
        <w:rPr>
          <w:rFonts w:cs="David" w:hint="cs"/>
          <w:rtl/>
        </w:rPr>
      </w:pPr>
      <w:r w:rsidRPr="003F5074">
        <w:rPr>
          <w:rFonts w:cs="David" w:hint="cs"/>
          <w:rtl/>
        </w:rPr>
        <w:tab/>
        <w:t>יגאל עמיר לחץ על ההדק בשם תפיסה שלממשלה נבחרת ולרוב בכנסת אין מנדט להכריע בשאלות של ויתור על שטחים ופינוי יישובים. ומי שמתעלם- - -</w:t>
      </w:r>
    </w:p>
    <w:p w14:paraId="0A779B92" w14:textId="77777777" w:rsidR="003F5074" w:rsidRDefault="003F5074" w:rsidP="003F5074">
      <w:pPr>
        <w:bidi/>
        <w:jc w:val="both"/>
        <w:rPr>
          <w:rFonts w:cs="David" w:hint="cs"/>
          <w:u w:val="single"/>
          <w:rtl/>
        </w:rPr>
      </w:pPr>
    </w:p>
    <w:p w14:paraId="2997EADC"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4419C3F3" w14:textId="77777777" w:rsidR="003F5074" w:rsidRPr="003F5074" w:rsidRDefault="003F5074" w:rsidP="003F5074">
      <w:pPr>
        <w:bidi/>
        <w:jc w:val="both"/>
        <w:rPr>
          <w:rFonts w:cs="David" w:hint="cs"/>
          <w:rtl/>
        </w:rPr>
      </w:pPr>
    </w:p>
    <w:p w14:paraId="2B7F2CCD" w14:textId="77777777" w:rsidR="003F5074" w:rsidRPr="003F5074" w:rsidRDefault="003F5074" w:rsidP="003F5074">
      <w:pPr>
        <w:bidi/>
        <w:jc w:val="both"/>
        <w:rPr>
          <w:rFonts w:cs="David" w:hint="cs"/>
          <w:rtl/>
        </w:rPr>
      </w:pPr>
      <w:r w:rsidRPr="003F5074">
        <w:rPr>
          <w:rFonts w:cs="David" w:hint="cs"/>
          <w:rtl/>
        </w:rPr>
        <w:tab/>
        <w:t xml:space="preserve"> הוא עשה את זה בשם מחלת רוח, לא בשם שום דבר אחר.</w:t>
      </w:r>
    </w:p>
    <w:p w14:paraId="48E6810D" w14:textId="77777777" w:rsidR="003F5074" w:rsidRPr="003F5074" w:rsidRDefault="003F5074" w:rsidP="003F5074">
      <w:pPr>
        <w:bidi/>
        <w:jc w:val="both"/>
        <w:rPr>
          <w:rFonts w:cs="David" w:hint="cs"/>
          <w:rtl/>
        </w:rPr>
      </w:pPr>
    </w:p>
    <w:p w14:paraId="4DF19BA0"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48EC230A" w14:textId="77777777" w:rsidR="003F5074" w:rsidRPr="003F5074" w:rsidRDefault="003F5074" w:rsidP="003F5074">
      <w:pPr>
        <w:bidi/>
        <w:jc w:val="both"/>
        <w:rPr>
          <w:rFonts w:cs="David" w:hint="cs"/>
          <w:rtl/>
        </w:rPr>
      </w:pPr>
    </w:p>
    <w:p w14:paraId="26090F46" w14:textId="77777777" w:rsidR="003F5074" w:rsidRPr="003F5074" w:rsidRDefault="003F5074" w:rsidP="003F5074">
      <w:pPr>
        <w:bidi/>
        <w:jc w:val="both"/>
        <w:rPr>
          <w:rFonts w:cs="David" w:hint="cs"/>
          <w:rtl/>
        </w:rPr>
      </w:pPr>
      <w:r w:rsidRPr="003F5074">
        <w:rPr>
          <w:rFonts w:cs="David" w:hint="cs"/>
          <w:rtl/>
        </w:rPr>
        <w:tab/>
        <w:t>מי שמתעלם מכך וקובע שזו מחלת רוח, הוא מנסה להפקיע- - -</w:t>
      </w:r>
    </w:p>
    <w:p w14:paraId="449BC5B3" w14:textId="77777777" w:rsidR="003F5074" w:rsidRPr="003F5074" w:rsidRDefault="003F5074" w:rsidP="003F5074">
      <w:pPr>
        <w:bidi/>
        <w:jc w:val="both"/>
        <w:rPr>
          <w:rFonts w:cs="David" w:hint="cs"/>
          <w:rtl/>
        </w:rPr>
      </w:pPr>
    </w:p>
    <w:p w14:paraId="26FC32A1" w14:textId="77777777" w:rsidR="003F5074" w:rsidRPr="003F5074" w:rsidRDefault="003F5074" w:rsidP="003F5074">
      <w:pPr>
        <w:bidi/>
        <w:jc w:val="both"/>
        <w:rPr>
          <w:rFonts w:cs="David" w:hint="cs"/>
          <w:rtl/>
        </w:rPr>
      </w:pPr>
      <w:r w:rsidRPr="003F5074">
        <w:rPr>
          <w:rFonts w:cs="David" w:hint="cs"/>
          <w:u w:val="single"/>
          <w:rtl/>
        </w:rPr>
        <w:t>היו"ר דוד טל:</w:t>
      </w:r>
    </w:p>
    <w:p w14:paraId="342F12B8" w14:textId="77777777" w:rsidR="003F5074" w:rsidRPr="003F5074" w:rsidRDefault="003F5074" w:rsidP="003F5074">
      <w:pPr>
        <w:bidi/>
        <w:jc w:val="both"/>
        <w:rPr>
          <w:rFonts w:cs="David" w:hint="cs"/>
          <w:rtl/>
        </w:rPr>
      </w:pPr>
    </w:p>
    <w:p w14:paraId="0CEDFA95" w14:textId="77777777" w:rsidR="003F5074" w:rsidRPr="003F5074" w:rsidRDefault="003F5074" w:rsidP="003F5074">
      <w:pPr>
        <w:bidi/>
        <w:jc w:val="both"/>
        <w:rPr>
          <w:rFonts w:cs="David" w:hint="cs"/>
          <w:rtl/>
        </w:rPr>
      </w:pPr>
      <w:r w:rsidRPr="003F5074">
        <w:rPr>
          <w:rFonts w:cs="David" w:hint="cs"/>
          <w:rtl/>
        </w:rPr>
        <w:tab/>
        <w:t xml:space="preserve">אביגדור </w:t>
      </w:r>
      <w:proofErr w:type="spellStart"/>
      <w:r w:rsidRPr="003F5074">
        <w:rPr>
          <w:rFonts w:cs="David" w:hint="cs"/>
          <w:rtl/>
        </w:rPr>
        <w:t>יצחקי</w:t>
      </w:r>
      <w:proofErr w:type="spellEnd"/>
      <w:r w:rsidRPr="003F5074">
        <w:rPr>
          <w:rFonts w:cs="David" w:hint="cs"/>
          <w:rtl/>
        </w:rPr>
        <w:t>, אתה רוצה שנצביע היום? אתה לא עוזר לי.</w:t>
      </w:r>
    </w:p>
    <w:p w14:paraId="20B2E286" w14:textId="77777777" w:rsidR="003F5074" w:rsidRPr="003F5074" w:rsidRDefault="003F5074" w:rsidP="003F5074">
      <w:pPr>
        <w:bidi/>
        <w:jc w:val="both"/>
        <w:rPr>
          <w:rFonts w:cs="David" w:hint="cs"/>
          <w:rtl/>
        </w:rPr>
      </w:pPr>
    </w:p>
    <w:p w14:paraId="09A8F198"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31490F90" w14:textId="77777777" w:rsidR="003F5074" w:rsidRPr="003F5074" w:rsidRDefault="003F5074" w:rsidP="003F5074">
      <w:pPr>
        <w:bidi/>
        <w:jc w:val="both"/>
        <w:rPr>
          <w:rFonts w:cs="David" w:hint="cs"/>
          <w:rtl/>
        </w:rPr>
      </w:pPr>
    </w:p>
    <w:p w14:paraId="5AE6DBC1" w14:textId="77777777" w:rsidR="003F5074" w:rsidRPr="003F5074" w:rsidRDefault="003F5074" w:rsidP="003F5074">
      <w:pPr>
        <w:bidi/>
        <w:jc w:val="both"/>
        <w:rPr>
          <w:rFonts w:cs="David" w:hint="cs"/>
          <w:rtl/>
        </w:rPr>
      </w:pPr>
      <w:r w:rsidRPr="003F5074">
        <w:rPr>
          <w:rFonts w:cs="David" w:hint="cs"/>
          <w:rtl/>
        </w:rPr>
        <w:tab/>
        <w:t xml:space="preserve">אדוני היושב-ראש, אם הכנסת נותנת אישור למשאל עם, הדבר הזה נותן אישור לתפיסת העולם שלממשלה ולכנסת נבחרת אין מנדט לוותר על שטחי ארץ בהכרעות ריבוניות. זו היתה התפיסה שבשמה יגאל עמיר לחץ על ההדק. תחשבו טוב-טוב, בכלל אל תיכנסו לפרוצדורות אם זה בחוק-יסוד, אם זה בחוק רגיל, האם מעבירים סמכויות </w:t>
      </w:r>
      <w:r w:rsidRPr="003F5074">
        <w:rPr>
          <w:rFonts w:cs="David"/>
          <w:rtl/>
        </w:rPr>
        <w:t>–</w:t>
      </w:r>
      <w:r w:rsidRPr="003F5074">
        <w:rPr>
          <w:rFonts w:cs="David" w:hint="cs"/>
          <w:rtl/>
        </w:rPr>
        <w:t xml:space="preserve"> כל הדיונים שהיו כאן שאני מעריכה ומכבדת, ומעניינים כדיון.</w:t>
      </w:r>
    </w:p>
    <w:p w14:paraId="65897026" w14:textId="77777777" w:rsidR="003F5074" w:rsidRPr="003F5074" w:rsidRDefault="003F5074" w:rsidP="003F5074">
      <w:pPr>
        <w:bidi/>
        <w:jc w:val="both"/>
        <w:rPr>
          <w:rFonts w:cs="David" w:hint="cs"/>
          <w:rtl/>
        </w:rPr>
      </w:pPr>
    </w:p>
    <w:p w14:paraId="64A0575E" w14:textId="77777777" w:rsidR="003F5074" w:rsidRPr="003F5074" w:rsidRDefault="003F5074" w:rsidP="003F5074">
      <w:pPr>
        <w:bidi/>
        <w:jc w:val="both"/>
        <w:rPr>
          <w:rFonts w:cs="David" w:hint="cs"/>
          <w:rtl/>
        </w:rPr>
      </w:pPr>
      <w:r w:rsidRPr="003F5074">
        <w:rPr>
          <w:rFonts w:cs="David" w:hint="cs"/>
          <w:rtl/>
        </w:rPr>
        <w:tab/>
        <w:t>אדוני היושב-ראש, אני מבקשת לא להצביע, ואני מבקשת לקיים את הדיון הזה בפורמט הרבה יותר רחב, שיהיה דיון בסיעות הבית- - -</w:t>
      </w:r>
    </w:p>
    <w:p w14:paraId="76448AC2" w14:textId="77777777" w:rsidR="003F5074" w:rsidRPr="003F5074" w:rsidRDefault="003F5074" w:rsidP="003F5074">
      <w:pPr>
        <w:bidi/>
        <w:jc w:val="both"/>
        <w:rPr>
          <w:rFonts w:cs="David" w:hint="cs"/>
          <w:rtl/>
        </w:rPr>
      </w:pPr>
    </w:p>
    <w:p w14:paraId="3E8C3DF8" w14:textId="77777777" w:rsidR="003F5074" w:rsidRPr="003F5074" w:rsidRDefault="003F5074" w:rsidP="003F5074">
      <w:pPr>
        <w:bidi/>
        <w:jc w:val="both"/>
        <w:rPr>
          <w:rFonts w:cs="David" w:hint="cs"/>
          <w:rtl/>
        </w:rPr>
      </w:pPr>
      <w:r w:rsidRPr="003F5074">
        <w:rPr>
          <w:rFonts w:cs="David" w:hint="cs"/>
          <w:u w:val="single"/>
          <w:rtl/>
        </w:rPr>
        <w:t>היו"ר דוד טל:</w:t>
      </w:r>
    </w:p>
    <w:p w14:paraId="253238EC" w14:textId="77777777" w:rsidR="003F5074" w:rsidRPr="003F5074" w:rsidRDefault="003F5074" w:rsidP="003F5074">
      <w:pPr>
        <w:bidi/>
        <w:jc w:val="both"/>
        <w:rPr>
          <w:rFonts w:cs="David" w:hint="cs"/>
          <w:rtl/>
        </w:rPr>
      </w:pPr>
    </w:p>
    <w:p w14:paraId="12BE89CF" w14:textId="77777777" w:rsidR="003F5074" w:rsidRPr="003F5074" w:rsidRDefault="003F5074" w:rsidP="003F5074">
      <w:pPr>
        <w:bidi/>
        <w:jc w:val="both"/>
        <w:rPr>
          <w:rFonts w:cs="David" w:hint="cs"/>
          <w:rtl/>
        </w:rPr>
      </w:pPr>
      <w:r w:rsidRPr="003F5074">
        <w:rPr>
          <w:rFonts w:cs="David" w:hint="cs"/>
          <w:rtl/>
        </w:rPr>
        <w:tab/>
        <w:t>גברתי, אני לא יכול להכריח את חברי הכנסת שלא מוצאים לנכון להגיע לכאן לבוא לישיבה.</w:t>
      </w:r>
    </w:p>
    <w:p w14:paraId="32B97609" w14:textId="77777777" w:rsidR="003F5074" w:rsidRPr="003F5074" w:rsidRDefault="003F5074" w:rsidP="003F5074">
      <w:pPr>
        <w:bidi/>
        <w:jc w:val="both"/>
        <w:rPr>
          <w:rFonts w:cs="David" w:hint="cs"/>
          <w:rtl/>
        </w:rPr>
      </w:pPr>
    </w:p>
    <w:p w14:paraId="0FF1F4B7"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5045C1DC" w14:textId="77777777" w:rsidR="003F5074" w:rsidRPr="003F5074" w:rsidRDefault="003F5074" w:rsidP="003F5074">
      <w:pPr>
        <w:bidi/>
        <w:jc w:val="both"/>
        <w:rPr>
          <w:rFonts w:cs="David" w:hint="cs"/>
          <w:rtl/>
        </w:rPr>
      </w:pPr>
    </w:p>
    <w:p w14:paraId="1F2AE34D" w14:textId="77777777" w:rsidR="003F5074" w:rsidRPr="003F5074" w:rsidRDefault="003F5074" w:rsidP="003F5074">
      <w:pPr>
        <w:bidi/>
        <w:jc w:val="both"/>
        <w:rPr>
          <w:rFonts w:cs="David" w:hint="cs"/>
          <w:rtl/>
        </w:rPr>
      </w:pPr>
      <w:r w:rsidRPr="003F5074">
        <w:rPr>
          <w:rFonts w:cs="David" w:hint="cs"/>
          <w:rtl/>
        </w:rPr>
        <w:tab/>
        <w:t xml:space="preserve"> אדוני היושב-ראש, אתה יכול הרבה דברים לעשות, ואחד הדברים שאתה יכול לעשות זה להגיד שבסוגיה רגישה כזאת אתה פונה לסיעות הבית, שקודם כול יכנסו דיון בינם </w:t>
      </w:r>
      <w:proofErr w:type="spellStart"/>
      <w:r w:rsidRPr="003F5074">
        <w:rPr>
          <w:rFonts w:cs="David" w:hint="cs"/>
          <w:rtl/>
        </w:rPr>
        <w:t>לבינם</w:t>
      </w:r>
      <w:proofErr w:type="spellEnd"/>
      <w:r w:rsidRPr="003F5074">
        <w:rPr>
          <w:rFonts w:cs="David" w:hint="cs"/>
          <w:rtl/>
        </w:rPr>
        <w:t xml:space="preserve"> וידונו בסוגיה העקרונית, לפני שדנים בפרוצדורות, ואחר כך נראה מה יקרה כאן אחרי  </w:t>
      </w:r>
      <w:proofErr w:type="spellStart"/>
      <w:r w:rsidRPr="003F5074">
        <w:rPr>
          <w:rFonts w:cs="David" w:hint="cs"/>
          <w:rtl/>
        </w:rPr>
        <w:t>וינוגרד</w:t>
      </w:r>
      <w:proofErr w:type="spellEnd"/>
      <w:r w:rsidRPr="003F5074">
        <w:rPr>
          <w:rFonts w:cs="David" w:hint="cs"/>
          <w:rtl/>
        </w:rPr>
        <w:t xml:space="preserve">, לפני שאתם מזדרזים להעביר כאן החלטות בצורה כזאת. </w:t>
      </w:r>
    </w:p>
    <w:p w14:paraId="4B5EB44C" w14:textId="77777777" w:rsidR="003F5074" w:rsidRPr="003F5074" w:rsidRDefault="003F5074" w:rsidP="003F5074">
      <w:pPr>
        <w:bidi/>
        <w:jc w:val="both"/>
        <w:rPr>
          <w:rFonts w:cs="David" w:hint="cs"/>
          <w:rtl/>
        </w:rPr>
      </w:pPr>
    </w:p>
    <w:p w14:paraId="0B37B1B6" w14:textId="77777777" w:rsidR="003F5074" w:rsidRPr="003F5074" w:rsidRDefault="003F5074" w:rsidP="003F5074">
      <w:pPr>
        <w:bidi/>
        <w:jc w:val="both"/>
        <w:rPr>
          <w:rFonts w:cs="David" w:hint="cs"/>
          <w:rtl/>
        </w:rPr>
      </w:pPr>
      <w:r w:rsidRPr="003F5074">
        <w:rPr>
          <w:rFonts w:cs="David" w:hint="cs"/>
          <w:u w:val="single"/>
          <w:rtl/>
        </w:rPr>
        <w:t>היו"ר דוד טל:</w:t>
      </w:r>
    </w:p>
    <w:p w14:paraId="72A94E62" w14:textId="77777777" w:rsidR="003F5074" w:rsidRPr="003F5074" w:rsidRDefault="003F5074" w:rsidP="003F5074">
      <w:pPr>
        <w:bidi/>
        <w:jc w:val="both"/>
        <w:rPr>
          <w:rFonts w:cs="David" w:hint="cs"/>
          <w:rtl/>
        </w:rPr>
      </w:pPr>
    </w:p>
    <w:p w14:paraId="6430F970" w14:textId="77777777" w:rsidR="003F5074" w:rsidRPr="003F5074" w:rsidRDefault="003F5074" w:rsidP="003F5074">
      <w:pPr>
        <w:bidi/>
        <w:jc w:val="both"/>
        <w:rPr>
          <w:rFonts w:cs="David" w:hint="cs"/>
          <w:rtl/>
        </w:rPr>
      </w:pPr>
      <w:r w:rsidRPr="003F5074">
        <w:rPr>
          <w:rFonts w:cs="David" w:hint="cs"/>
          <w:rtl/>
        </w:rPr>
        <w:tab/>
        <w:t xml:space="preserve">תודה רבה, גברתי. אני רוצה להעיר על חלק מדבריך. כנסת צריכה לקבל החלטות, ובפרט להתמודד עם בעיות רגישות. זה התפקיד שלה </w:t>
      </w:r>
      <w:r w:rsidRPr="003F5074">
        <w:rPr>
          <w:rFonts w:cs="David"/>
          <w:rtl/>
        </w:rPr>
        <w:t>–</w:t>
      </w:r>
      <w:r w:rsidRPr="003F5074">
        <w:rPr>
          <w:rFonts w:cs="David" w:hint="cs"/>
          <w:rtl/>
        </w:rPr>
        <w:t xml:space="preserve"> לקבל הכרעה, לחתוך לכאן ולכאן ולקבל החלטה. מעבר לכך, יש משטרים דמוקרטיים, דומים למשטר שלנו, שיש בהם משאלי עם.</w:t>
      </w:r>
    </w:p>
    <w:p w14:paraId="45DE36FF" w14:textId="77777777" w:rsidR="003F5074" w:rsidRPr="003F5074" w:rsidRDefault="003F5074" w:rsidP="003F5074">
      <w:pPr>
        <w:bidi/>
        <w:jc w:val="both"/>
        <w:rPr>
          <w:rFonts w:cs="David" w:hint="cs"/>
          <w:rtl/>
        </w:rPr>
      </w:pPr>
    </w:p>
    <w:p w14:paraId="78F0B165"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44D26AF3" w14:textId="77777777" w:rsidR="003F5074" w:rsidRPr="003F5074" w:rsidRDefault="003F5074" w:rsidP="003F5074">
      <w:pPr>
        <w:bidi/>
        <w:jc w:val="both"/>
        <w:rPr>
          <w:rFonts w:cs="David" w:hint="cs"/>
          <w:rtl/>
        </w:rPr>
      </w:pPr>
    </w:p>
    <w:p w14:paraId="575DBE79" w14:textId="77777777" w:rsidR="003F5074" w:rsidRPr="003F5074" w:rsidRDefault="003F5074" w:rsidP="003F5074">
      <w:pPr>
        <w:bidi/>
        <w:jc w:val="both"/>
        <w:rPr>
          <w:rFonts w:cs="David" w:hint="cs"/>
          <w:rtl/>
        </w:rPr>
      </w:pPr>
      <w:r w:rsidRPr="003F5074">
        <w:rPr>
          <w:rFonts w:cs="David" w:hint="cs"/>
          <w:rtl/>
        </w:rPr>
        <w:tab/>
        <w:t xml:space="preserve"> כל שבוע יש משאל עם בשוויצריה על גודל החור בגבינה.</w:t>
      </w:r>
    </w:p>
    <w:p w14:paraId="42610BC3" w14:textId="77777777" w:rsidR="003F5074" w:rsidRDefault="003F5074" w:rsidP="003F5074">
      <w:pPr>
        <w:bidi/>
        <w:jc w:val="both"/>
        <w:rPr>
          <w:rFonts w:cs="David" w:hint="cs"/>
          <w:rtl/>
        </w:rPr>
      </w:pPr>
    </w:p>
    <w:p w14:paraId="200D0F95" w14:textId="77777777" w:rsidR="003F5074" w:rsidRDefault="003F5074" w:rsidP="003F5074">
      <w:pPr>
        <w:bidi/>
        <w:jc w:val="both"/>
        <w:rPr>
          <w:rFonts w:cs="David" w:hint="cs"/>
          <w:rtl/>
        </w:rPr>
      </w:pPr>
    </w:p>
    <w:p w14:paraId="301B9581" w14:textId="77777777" w:rsidR="003F5074" w:rsidRDefault="003F5074" w:rsidP="003F5074">
      <w:pPr>
        <w:bidi/>
        <w:jc w:val="both"/>
        <w:rPr>
          <w:rFonts w:cs="David" w:hint="cs"/>
          <w:rtl/>
        </w:rPr>
      </w:pPr>
    </w:p>
    <w:p w14:paraId="2D434F8E" w14:textId="77777777" w:rsidR="003F5074" w:rsidRDefault="003F5074" w:rsidP="003F5074">
      <w:pPr>
        <w:bidi/>
        <w:jc w:val="both"/>
        <w:rPr>
          <w:rFonts w:cs="David" w:hint="cs"/>
          <w:rtl/>
        </w:rPr>
      </w:pPr>
    </w:p>
    <w:p w14:paraId="0A4FBE53" w14:textId="77777777" w:rsidR="003F5074" w:rsidRDefault="003F5074" w:rsidP="003F5074">
      <w:pPr>
        <w:bidi/>
        <w:jc w:val="both"/>
        <w:rPr>
          <w:rFonts w:cs="David" w:hint="cs"/>
          <w:rtl/>
        </w:rPr>
      </w:pPr>
    </w:p>
    <w:p w14:paraId="3045316C" w14:textId="77777777" w:rsidR="003F5074" w:rsidRPr="003F5074" w:rsidRDefault="003F5074" w:rsidP="003F5074">
      <w:pPr>
        <w:bidi/>
        <w:jc w:val="both"/>
        <w:rPr>
          <w:rFonts w:cs="David" w:hint="cs"/>
          <w:rtl/>
        </w:rPr>
      </w:pPr>
    </w:p>
    <w:p w14:paraId="6985C9B5" w14:textId="77777777" w:rsidR="003F5074" w:rsidRPr="003F5074" w:rsidRDefault="003F5074" w:rsidP="003F5074">
      <w:pPr>
        <w:bidi/>
        <w:jc w:val="both"/>
        <w:rPr>
          <w:rFonts w:cs="David" w:hint="cs"/>
          <w:rtl/>
        </w:rPr>
      </w:pPr>
      <w:r w:rsidRPr="003F5074">
        <w:rPr>
          <w:rFonts w:cs="David" w:hint="cs"/>
          <w:u w:val="single"/>
          <w:rtl/>
        </w:rPr>
        <w:t>היו"ר דוד טל:</w:t>
      </w:r>
    </w:p>
    <w:p w14:paraId="4C981DEA" w14:textId="77777777" w:rsidR="003F5074" w:rsidRPr="003F5074" w:rsidRDefault="003F5074" w:rsidP="003F5074">
      <w:pPr>
        <w:bidi/>
        <w:jc w:val="both"/>
        <w:rPr>
          <w:rFonts w:cs="David" w:hint="cs"/>
          <w:rtl/>
        </w:rPr>
      </w:pPr>
    </w:p>
    <w:p w14:paraId="02C068D6" w14:textId="77777777" w:rsidR="003F5074" w:rsidRPr="003F5074" w:rsidRDefault="003F5074" w:rsidP="003F5074">
      <w:pPr>
        <w:bidi/>
        <w:jc w:val="both"/>
        <w:rPr>
          <w:rFonts w:cs="David" w:hint="cs"/>
          <w:rtl/>
        </w:rPr>
      </w:pPr>
      <w:r w:rsidRPr="003F5074">
        <w:rPr>
          <w:rFonts w:cs="David" w:hint="cs"/>
          <w:rtl/>
        </w:rPr>
        <w:tab/>
        <w:t>האנלוגיה הזאת ממש מצוינת- - -</w:t>
      </w:r>
    </w:p>
    <w:p w14:paraId="2A829084" w14:textId="77777777" w:rsidR="003F5074" w:rsidRPr="003F5074" w:rsidRDefault="003F5074" w:rsidP="003F5074">
      <w:pPr>
        <w:bidi/>
        <w:jc w:val="both"/>
        <w:rPr>
          <w:rFonts w:cs="David" w:hint="cs"/>
          <w:rtl/>
        </w:rPr>
      </w:pPr>
    </w:p>
    <w:p w14:paraId="6DEEE953"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17A100A" w14:textId="77777777" w:rsidR="003F5074" w:rsidRPr="003F5074" w:rsidRDefault="003F5074" w:rsidP="003F5074">
      <w:pPr>
        <w:bidi/>
        <w:jc w:val="both"/>
        <w:rPr>
          <w:rFonts w:cs="David" w:hint="cs"/>
          <w:rtl/>
        </w:rPr>
      </w:pPr>
    </w:p>
    <w:p w14:paraId="42C5FEEA" w14:textId="77777777" w:rsidR="003F5074" w:rsidRPr="003F5074" w:rsidRDefault="003F5074" w:rsidP="003F5074">
      <w:pPr>
        <w:bidi/>
        <w:jc w:val="both"/>
        <w:rPr>
          <w:rFonts w:cs="David" w:hint="cs"/>
          <w:rtl/>
        </w:rPr>
      </w:pPr>
      <w:r w:rsidRPr="003F5074">
        <w:rPr>
          <w:rFonts w:cs="David" w:hint="cs"/>
          <w:rtl/>
        </w:rPr>
        <w:tab/>
        <w:t xml:space="preserve"> האם זה דומה?</w:t>
      </w:r>
    </w:p>
    <w:p w14:paraId="40D12216" w14:textId="77777777" w:rsidR="003F5074" w:rsidRPr="003F5074" w:rsidRDefault="003F5074" w:rsidP="003F5074">
      <w:pPr>
        <w:bidi/>
        <w:jc w:val="both"/>
        <w:rPr>
          <w:rFonts w:cs="David" w:hint="cs"/>
          <w:rtl/>
        </w:rPr>
      </w:pPr>
    </w:p>
    <w:p w14:paraId="32158B72" w14:textId="77777777" w:rsidR="003F5074" w:rsidRPr="003F5074" w:rsidRDefault="003F5074" w:rsidP="003F5074">
      <w:pPr>
        <w:bidi/>
        <w:jc w:val="both"/>
        <w:rPr>
          <w:rFonts w:cs="David" w:hint="cs"/>
          <w:rtl/>
        </w:rPr>
      </w:pPr>
      <w:r w:rsidRPr="003F5074">
        <w:rPr>
          <w:rFonts w:cs="David" w:hint="cs"/>
          <w:u w:val="single"/>
          <w:rtl/>
        </w:rPr>
        <w:t>היו"ר דוד טל:</w:t>
      </w:r>
    </w:p>
    <w:p w14:paraId="7F936C00" w14:textId="77777777" w:rsidR="003F5074" w:rsidRPr="003F5074" w:rsidRDefault="003F5074" w:rsidP="003F5074">
      <w:pPr>
        <w:bidi/>
        <w:jc w:val="both"/>
        <w:rPr>
          <w:rFonts w:cs="David" w:hint="cs"/>
          <w:rtl/>
        </w:rPr>
      </w:pPr>
    </w:p>
    <w:p w14:paraId="55A3492A" w14:textId="77777777" w:rsidR="003F5074" w:rsidRPr="003F5074" w:rsidRDefault="003F5074" w:rsidP="003F5074">
      <w:pPr>
        <w:bidi/>
        <w:jc w:val="both"/>
        <w:rPr>
          <w:rFonts w:cs="David" w:hint="cs"/>
          <w:rtl/>
        </w:rPr>
      </w:pPr>
      <w:r w:rsidRPr="003F5074">
        <w:rPr>
          <w:rFonts w:cs="David" w:hint="cs"/>
          <w:rtl/>
        </w:rPr>
        <w:tab/>
        <w:t>הכנסת תקבל החלטה בנושא הזה.</w:t>
      </w:r>
    </w:p>
    <w:p w14:paraId="743AB230" w14:textId="77777777" w:rsidR="003F5074" w:rsidRDefault="003F5074" w:rsidP="003F5074">
      <w:pPr>
        <w:bidi/>
        <w:jc w:val="both"/>
        <w:rPr>
          <w:rFonts w:cs="David" w:hint="cs"/>
          <w:u w:val="single"/>
          <w:rtl/>
        </w:rPr>
      </w:pPr>
    </w:p>
    <w:p w14:paraId="0AD2C4CA" w14:textId="77777777" w:rsidR="003F5074" w:rsidRPr="003F5074" w:rsidRDefault="003F5074" w:rsidP="003F5074">
      <w:pPr>
        <w:bidi/>
        <w:jc w:val="both"/>
        <w:rPr>
          <w:rFonts w:cs="David" w:hint="cs"/>
          <w:rtl/>
        </w:rPr>
      </w:pPr>
      <w:r w:rsidRPr="003F5074">
        <w:rPr>
          <w:rFonts w:cs="David" w:hint="cs"/>
          <w:u w:val="single"/>
          <w:rtl/>
        </w:rPr>
        <w:t>אשר מעוז:</w:t>
      </w:r>
    </w:p>
    <w:p w14:paraId="52D43BD8" w14:textId="77777777" w:rsidR="003F5074" w:rsidRPr="003F5074" w:rsidRDefault="003F5074" w:rsidP="003F5074">
      <w:pPr>
        <w:bidi/>
        <w:jc w:val="both"/>
        <w:rPr>
          <w:rFonts w:cs="David" w:hint="cs"/>
          <w:rtl/>
        </w:rPr>
      </w:pPr>
    </w:p>
    <w:p w14:paraId="3308ABBB" w14:textId="77777777" w:rsidR="003F5074" w:rsidRPr="003F5074" w:rsidRDefault="003F5074" w:rsidP="003F5074">
      <w:pPr>
        <w:bidi/>
        <w:jc w:val="both"/>
        <w:rPr>
          <w:rFonts w:cs="David" w:hint="cs"/>
          <w:rtl/>
        </w:rPr>
      </w:pPr>
      <w:r w:rsidRPr="003F5074">
        <w:rPr>
          <w:rFonts w:cs="David" w:hint="cs"/>
          <w:rtl/>
        </w:rPr>
        <w:tab/>
        <w:t xml:space="preserve">אדוני היושב-ראש, אני רוצה להעיר. זה לא הנושא שהוזמנתי אליו, אבל אם הוזכר יגאל עמיר, להבדיל, הראשון שהציע משאל עם היה יצחק </w:t>
      </w:r>
      <w:proofErr w:type="spellStart"/>
      <w:r w:rsidRPr="003F5074">
        <w:rPr>
          <w:rFonts w:cs="David" w:hint="cs"/>
          <w:rtl/>
        </w:rPr>
        <w:t>רבין</w:t>
      </w:r>
      <w:proofErr w:type="spellEnd"/>
      <w:r w:rsidRPr="003F5074">
        <w:rPr>
          <w:rFonts w:cs="David" w:hint="cs"/>
          <w:rtl/>
        </w:rPr>
        <w:t>--</w:t>
      </w:r>
    </w:p>
    <w:p w14:paraId="6EB0EBBD" w14:textId="77777777" w:rsidR="003F5074" w:rsidRPr="003F5074" w:rsidRDefault="003F5074" w:rsidP="003F5074">
      <w:pPr>
        <w:bidi/>
        <w:jc w:val="both"/>
        <w:rPr>
          <w:rFonts w:cs="David" w:hint="cs"/>
          <w:rtl/>
        </w:rPr>
      </w:pPr>
    </w:p>
    <w:p w14:paraId="1450A474"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74C1B41A" w14:textId="77777777" w:rsidR="003F5074" w:rsidRPr="003F5074" w:rsidRDefault="003F5074" w:rsidP="003F5074">
      <w:pPr>
        <w:bidi/>
        <w:jc w:val="both"/>
        <w:rPr>
          <w:rFonts w:cs="David" w:hint="cs"/>
          <w:rtl/>
        </w:rPr>
      </w:pPr>
    </w:p>
    <w:p w14:paraId="462751F7" w14:textId="77777777" w:rsidR="003F5074" w:rsidRPr="003F5074" w:rsidRDefault="003F5074" w:rsidP="003F5074">
      <w:pPr>
        <w:bidi/>
        <w:jc w:val="both"/>
        <w:rPr>
          <w:rFonts w:cs="David" w:hint="cs"/>
          <w:rtl/>
        </w:rPr>
      </w:pPr>
      <w:r w:rsidRPr="003F5074">
        <w:rPr>
          <w:rFonts w:cs="David" w:hint="cs"/>
          <w:rtl/>
        </w:rPr>
        <w:tab/>
        <w:t xml:space="preserve"> הייתי נגדו גם אז.</w:t>
      </w:r>
    </w:p>
    <w:p w14:paraId="6D8048C5" w14:textId="77777777" w:rsidR="003F5074" w:rsidRPr="003F5074" w:rsidRDefault="003F5074" w:rsidP="003F5074">
      <w:pPr>
        <w:bidi/>
        <w:jc w:val="both"/>
        <w:rPr>
          <w:rFonts w:cs="David" w:hint="cs"/>
          <w:rtl/>
        </w:rPr>
      </w:pPr>
    </w:p>
    <w:p w14:paraId="6D7497D0" w14:textId="77777777" w:rsidR="003F5074" w:rsidRPr="003F5074" w:rsidRDefault="003F5074" w:rsidP="003F5074">
      <w:pPr>
        <w:bidi/>
        <w:jc w:val="both"/>
        <w:rPr>
          <w:rFonts w:cs="David" w:hint="cs"/>
          <w:rtl/>
        </w:rPr>
      </w:pPr>
      <w:r w:rsidRPr="003F5074">
        <w:rPr>
          <w:rFonts w:cs="David" w:hint="cs"/>
          <w:u w:val="single"/>
          <w:rtl/>
        </w:rPr>
        <w:t>אשר מעוז:</w:t>
      </w:r>
    </w:p>
    <w:p w14:paraId="2CF0F648" w14:textId="77777777" w:rsidR="003F5074" w:rsidRPr="003F5074" w:rsidRDefault="003F5074" w:rsidP="003F5074">
      <w:pPr>
        <w:bidi/>
        <w:jc w:val="both"/>
        <w:rPr>
          <w:rFonts w:cs="David" w:hint="cs"/>
          <w:rtl/>
        </w:rPr>
      </w:pPr>
    </w:p>
    <w:p w14:paraId="3324FB67" w14:textId="77777777" w:rsidR="003F5074" w:rsidRPr="003F5074" w:rsidRDefault="003F5074" w:rsidP="003F5074">
      <w:pPr>
        <w:bidi/>
        <w:jc w:val="both"/>
        <w:rPr>
          <w:rFonts w:cs="David" w:hint="cs"/>
          <w:rtl/>
        </w:rPr>
      </w:pPr>
      <w:r w:rsidRPr="003F5074">
        <w:rPr>
          <w:rFonts w:cs="David" w:hint="cs"/>
          <w:rtl/>
        </w:rPr>
        <w:tab/>
        <w:t xml:space="preserve">--אחריו </w:t>
      </w:r>
      <w:r w:rsidRPr="003F5074">
        <w:rPr>
          <w:rFonts w:cs="David"/>
          <w:rtl/>
        </w:rPr>
        <w:t>–</w:t>
      </w:r>
      <w:r w:rsidRPr="003F5074">
        <w:rPr>
          <w:rFonts w:cs="David" w:hint="cs"/>
          <w:rtl/>
        </w:rPr>
        <w:t xml:space="preserve"> אהוד ברק. הם הציעו לעשות משאל עם. יש שני סוגים של משאלי עם. יש סוג של משאל עם עוקף כנסת ומשאל עם תומך. הדוגמה היחידה של עוקף היתה הצעת חוק של חברי הכנסת כהן </w:t>
      </w:r>
      <w:proofErr w:type="spellStart"/>
      <w:r w:rsidRPr="003F5074">
        <w:rPr>
          <w:rFonts w:cs="David" w:hint="cs"/>
          <w:rtl/>
        </w:rPr>
        <w:t>וברונפמן</w:t>
      </w:r>
      <w:proofErr w:type="spellEnd"/>
      <w:r w:rsidRPr="003F5074">
        <w:rPr>
          <w:rFonts w:cs="David" w:hint="cs"/>
          <w:rtl/>
        </w:rPr>
        <w:t xml:space="preserve"> שהציעו בשעתו לחייב את הממשלה להתנתק מרצועת עזה כשהם חששו ששרון לא מוכן להתנתק. כאן יש בעצם הצעה למשאל עם שהיא תומכת, שאמורה לתמוך בעמדת הממשלה והכנסת. אני גם לא רואה בעיה, כאשר הכנסת עצמה היא המסמיכה את משאל העם. זה לא שיש פוטש על הכנסת ועל הממשלה. </w:t>
      </w:r>
    </w:p>
    <w:p w14:paraId="2CCD70B1" w14:textId="77777777" w:rsidR="003F5074" w:rsidRPr="003F5074" w:rsidRDefault="003F5074" w:rsidP="003F5074">
      <w:pPr>
        <w:bidi/>
        <w:jc w:val="both"/>
        <w:rPr>
          <w:rFonts w:cs="David" w:hint="cs"/>
          <w:rtl/>
        </w:rPr>
      </w:pPr>
    </w:p>
    <w:p w14:paraId="6068FAB5" w14:textId="77777777" w:rsidR="003F5074" w:rsidRPr="003F5074" w:rsidRDefault="003F5074" w:rsidP="003F5074">
      <w:pPr>
        <w:bidi/>
        <w:jc w:val="both"/>
        <w:rPr>
          <w:rFonts w:cs="David" w:hint="cs"/>
          <w:rtl/>
        </w:rPr>
      </w:pPr>
      <w:r w:rsidRPr="003F5074">
        <w:rPr>
          <w:rFonts w:cs="David" w:hint="cs"/>
          <w:rtl/>
        </w:rPr>
        <w:tab/>
        <w:t xml:space="preserve">בגלל הרגישות של העברת שטחים ונסיגה ונדידות של אוכלוסייה, ואני לא מביע את דעתי הפוליטית, ב-2000 הדיון היה מאוד סוער </w:t>
      </w:r>
      <w:r w:rsidRPr="003F5074">
        <w:rPr>
          <w:rFonts w:cs="David"/>
          <w:rtl/>
        </w:rPr>
        <w:t>–</w:t>
      </w:r>
      <w:r w:rsidRPr="003F5074">
        <w:rPr>
          <w:rFonts w:cs="David" w:hint="cs"/>
          <w:rtl/>
        </w:rPr>
        <w:t xml:space="preserve"> אמרתי שאני לא איש פוליטי, אם הייתי איש פוליטי,  בטח הייתי רץ לכנסת, בטח לא נבחר, אבל הוזמנתי כי אני משפטן </w:t>
      </w:r>
      <w:r w:rsidRPr="003F5074">
        <w:rPr>
          <w:rFonts w:cs="David"/>
          <w:rtl/>
        </w:rPr>
        <w:t>–</w:t>
      </w:r>
      <w:r w:rsidRPr="003F5074">
        <w:rPr>
          <w:rFonts w:cs="David" w:hint="cs"/>
          <w:rtl/>
        </w:rPr>
        <w:t xml:space="preserve"> לגבי נושאים אשר כאלה. למשל, בית המשפט העליון של קנדה קבע, כשקוויבק רצתה להתנתק, הוא אמר שקודם יש לערוך משאל עם, ויש לאפשר לאוכלוסייה להביע את דעתה, כי זה לא נושא רגיל. פרופסור </w:t>
      </w:r>
      <w:proofErr w:type="spellStart"/>
      <w:r w:rsidRPr="003F5074">
        <w:rPr>
          <w:rFonts w:cs="David" w:hint="cs"/>
          <w:rtl/>
        </w:rPr>
        <w:t>ורנון</w:t>
      </w:r>
      <w:proofErr w:type="spellEnd"/>
      <w:r w:rsidRPr="003F5074">
        <w:rPr>
          <w:rFonts w:cs="David" w:hint="cs"/>
          <w:rtl/>
        </w:rPr>
        <w:t xml:space="preserve"> </w:t>
      </w:r>
      <w:proofErr w:type="spellStart"/>
      <w:r w:rsidRPr="003F5074">
        <w:rPr>
          <w:rFonts w:cs="David" w:hint="cs"/>
          <w:rtl/>
        </w:rPr>
        <w:t>בוגדנור</w:t>
      </w:r>
      <w:proofErr w:type="spellEnd"/>
      <w:r w:rsidRPr="003F5074">
        <w:rPr>
          <w:rFonts w:cs="David" w:hint="cs"/>
          <w:rtl/>
        </w:rPr>
        <w:t xml:space="preserve"> מאוקספורד, מגדולי מדעני המדינה, הוא הציע דווקא לערוך משאלי עם לגבי נסיגה משטחים בישראל, לא רק אותם שטחים שהמשפט הוחל עליהם, והנימוק שלו לא היה משום שהוא מאנשי ארץ-ישראל השלמה. הוא אמר שמשום שהנושא רגיש כל כך, כדי שהדבר יתקבל על ידי האוכלוסייה. הוא אמר: זה כדי לנטרל את הקיצוניים שהם נגד הנסיגה, כי יגידו שיש להם הצ'אנס, העם נשאל והעם רוצה לסגת. במקום שזאת תהיה החלטה כפויה, ואז תהיה להם הרגשה של חוסר לגיטימיות, שלא בצדק, כי הכנסת רשאית לקבל כל החלטה. זה אמור להוסיף חיזוק לרצון שהביעה הכנסת, ובמקרה אשר כזה, הוא גם הביא דוגמה שהנסיגה של אלג'יריה מצרפת, למשל, הצליחה כל כך דווקא משום שנערך משאל עם והוא אושר ברוב גדול.</w:t>
      </w:r>
    </w:p>
    <w:p w14:paraId="3666EBBD" w14:textId="77777777" w:rsidR="003F5074" w:rsidRPr="003F5074" w:rsidRDefault="003F5074" w:rsidP="003F5074">
      <w:pPr>
        <w:bidi/>
        <w:jc w:val="both"/>
        <w:rPr>
          <w:rFonts w:cs="David" w:hint="cs"/>
          <w:rtl/>
        </w:rPr>
      </w:pPr>
    </w:p>
    <w:p w14:paraId="256E8069" w14:textId="77777777" w:rsidR="003F5074" w:rsidRPr="003F5074" w:rsidRDefault="003F5074" w:rsidP="003F5074">
      <w:pPr>
        <w:bidi/>
        <w:jc w:val="both"/>
        <w:rPr>
          <w:rFonts w:cs="David" w:hint="cs"/>
          <w:rtl/>
        </w:rPr>
      </w:pPr>
      <w:r w:rsidRPr="003F5074">
        <w:rPr>
          <w:rFonts w:cs="David" w:hint="cs"/>
          <w:u w:val="single"/>
          <w:rtl/>
        </w:rPr>
        <w:t>יצחק לוי:</w:t>
      </w:r>
    </w:p>
    <w:p w14:paraId="1B411251" w14:textId="77777777" w:rsidR="003F5074" w:rsidRPr="003F5074" w:rsidRDefault="003F5074" w:rsidP="003F5074">
      <w:pPr>
        <w:bidi/>
        <w:jc w:val="both"/>
        <w:rPr>
          <w:rFonts w:cs="David" w:hint="cs"/>
          <w:rtl/>
        </w:rPr>
      </w:pPr>
    </w:p>
    <w:p w14:paraId="2A685C8F" w14:textId="77777777" w:rsidR="003F5074" w:rsidRPr="003F5074" w:rsidRDefault="003F5074" w:rsidP="003F5074">
      <w:pPr>
        <w:bidi/>
        <w:jc w:val="both"/>
        <w:rPr>
          <w:rFonts w:cs="David" w:hint="cs"/>
          <w:rtl/>
        </w:rPr>
      </w:pPr>
      <w:r w:rsidRPr="003F5074">
        <w:rPr>
          <w:rFonts w:cs="David" w:hint="cs"/>
          <w:rtl/>
        </w:rPr>
        <w:tab/>
        <w:t xml:space="preserve"> רבותי, אני חושב שמה שחברת הכנסת </w:t>
      </w:r>
      <w:proofErr w:type="spellStart"/>
      <w:r w:rsidRPr="003F5074">
        <w:rPr>
          <w:rFonts w:cs="David" w:hint="cs"/>
          <w:rtl/>
        </w:rPr>
        <w:t>גלאון</w:t>
      </w:r>
      <w:proofErr w:type="spellEnd"/>
      <w:r w:rsidRPr="003F5074">
        <w:rPr>
          <w:rFonts w:cs="David" w:hint="cs"/>
          <w:rtl/>
        </w:rPr>
        <w:t xml:space="preserve"> אומרת כבר הוכרע בחוק הזה, ההכרעה כאן היא משאל עם שמאשר את החלטת הכנסת. לא מדובר כאן בהעברת האחריות לעם.</w:t>
      </w:r>
    </w:p>
    <w:p w14:paraId="00B39718" w14:textId="77777777" w:rsidR="003F5074" w:rsidRPr="003F5074" w:rsidRDefault="003F5074" w:rsidP="003F5074">
      <w:pPr>
        <w:bidi/>
        <w:jc w:val="both"/>
        <w:rPr>
          <w:rFonts w:cs="David" w:hint="cs"/>
          <w:rtl/>
        </w:rPr>
      </w:pPr>
    </w:p>
    <w:p w14:paraId="04B82F97" w14:textId="77777777" w:rsidR="003F5074" w:rsidRPr="003F5074" w:rsidRDefault="003F5074" w:rsidP="003F5074">
      <w:pPr>
        <w:bidi/>
        <w:jc w:val="both"/>
        <w:rPr>
          <w:rFonts w:cs="David" w:hint="cs"/>
          <w:rtl/>
        </w:rPr>
      </w:pPr>
      <w:r w:rsidRPr="003F5074">
        <w:rPr>
          <w:rFonts w:cs="David" w:hint="cs"/>
          <w:u w:val="single"/>
          <w:rtl/>
        </w:rPr>
        <w:t>היו"ר דוד טל:</w:t>
      </w:r>
    </w:p>
    <w:p w14:paraId="29066C5B" w14:textId="77777777" w:rsidR="003F5074" w:rsidRPr="003F5074" w:rsidRDefault="003F5074" w:rsidP="003F5074">
      <w:pPr>
        <w:bidi/>
        <w:jc w:val="both"/>
        <w:rPr>
          <w:rFonts w:cs="David" w:hint="cs"/>
          <w:rtl/>
        </w:rPr>
      </w:pPr>
    </w:p>
    <w:p w14:paraId="76779C61" w14:textId="77777777" w:rsidR="003F5074" w:rsidRPr="003F5074" w:rsidRDefault="003F5074" w:rsidP="003F5074">
      <w:pPr>
        <w:bidi/>
        <w:jc w:val="both"/>
        <w:rPr>
          <w:rFonts w:cs="David" w:hint="cs"/>
          <w:rtl/>
        </w:rPr>
      </w:pPr>
      <w:r w:rsidRPr="003F5074">
        <w:rPr>
          <w:rFonts w:cs="David" w:hint="cs"/>
          <w:rtl/>
        </w:rPr>
        <w:tab/>
        <w:t xml:space="preserve"> היא רק שואלת אם זה נכון או לא נכון, שכן אם נגדע את החוק הזה באיבו, תיקנו את הנושא- - -</w:t>
      </w:r>
    </w:p>
    <w:p w14:paraId="65B7346D" w14:textId="77777777" w:rsidR="003F5074" w:rsidRDefault="003F5074" w:rsidP="003F5074">
      <w:pPr>
        <w:bidi/>
        <w:jc w:val="both"/>
        <w:rPr>
          <w:rFonts w:cs="David" w:hint="cs"/>
          <w:rtl/>
        </w:rPr>
      </w:pPr>
    </w:p>
    <w:p w14:paraId="40633382" w14:textId="77777777" w:rsidR="003F5074" w:rsidRDefault="003F5074" w:rsidP="003F5074">
      <w:pPr>
        <w:bidi/>
        <w:jc w:val="both"/>
        <w:rPr>
          <w:rFonts w:cs="David" w:hint="cs"/>
          <w:rtl/>
        </w:rPr>
      </w:pPr>
    </w:p>
    <w:p w14:paraId="38BBCA02" w14:textId="77777777" w:rsidR="003F5074" w:rsidRDefault="003F5074" w:rsidP="003F5074">
      <w:pPr>
        <w:bidi/>
        <w:jc w:val="both"/>
        <w:rPr>
          <w:rFonts w:cs="David" w:hint="cs"/>
          <w:rtl/>
        </w:rPr>
      </w:pPr>
    </w:p>
    <w:p w14:paraId="17418905" w14:textId="77777777" w:rsidR="003F5074" w:rsidRPr="003F5074" w:rsidRDefault="003F5074" w:rsidP="003F5074">
      <w:pPr>
        <w:bidi/>
        <w:jc w:val="both"/>
        <w:rPr>
          <w:rFonts w:cs="David" w:hint="cs"/>
          <w:rtl/>
        </w:rPr>
      </w:pPr>
    </w:p>
    <w:p w14:paraId="48323392" w14:textId="77777777" w:rsidR="003F5074" w:rsidRPr="003F5074" w:rsidRDefault="003F5074" w:rsidP="003F5074">
      <w:pPr>
        <w:bidi/>
        <w:jc w:val="both"/>
        <w:rPr>
          <w:rFonts w:cs="David" w:hint="cs"/>
          <w:rtl/>
        </w:rPr>
      </w:pPr>
      <w:r w:rsidRPr="003F5074">
        <w:rPr>
          <w:rFonts w:cs="David" w:hint="cs"/>
          <w:u w:val="single"/>
          <w:rtl/>
        </w:rPr>
        <w:t>קולט אביטל:</w:t>
      </w:r>
    </w:p>
    <w:p w14:paraId="48F14F11" w14:textId="77777777" w:rsidR="003F5074" w:rsidRPr="003F5074" w:rsidRDefault="003F5074" w:rsidP="003F5074">
      <w:pPr>
        <w:bidi/>
        <w:jc w:val="both"/>
        <w:rPr>
          <w:rFonts w:cs="David" w:hint="cs"/>
          <w:rtl/>
        </w:rPr>
      </w:pPr>
    </w:p>
    <w:p w14:paraId="6C730FA5" w14:textId="77777777" w:rsidR="003F5074" w:rsidRPr="003F5074" w:rsidRDefault="003F5074" w:rsidP="003F5074">
      <w:pPr>
        <w:bidi/>
        <w:jc w:val="both"/>
        <w:rPr>
          <w:rFonts w:cs="David" w:hint="cs"/>
          <w:rtl/>
        </w:rPr>
      </w:pPr>
      <w:r w:rsidRPr="003F5074">
        <w:rPr>
          <w:rFonts w:cs="David" w:hint="cs"/>
          <w:rtl/>
        </w:rPr>
        <w:tab/>
        <w:t xml:space="preserve"> אם העם אומר לא להחלטת כנסת, לאיזה מצב אנחנו נכנסים?</w:t>
      </w:r>
    </w:p>
    <w:p w14:paraId="152C304B" w14:textId="77777777" w:rsidR="003F5074" w:rsidRPr="003F5074" w:rsidRDefault="003F5074" w:rsidP="003F5074">
      <w:pPr>
        <w:bidi/>
        <w:jc w:val="both"/>
        <w:rPr>
          <w:rFonts w:cs="David" w:hint="cs"/>
          <w:rtl/>
        </w:rPr>
      </w:pPr>
    </w:p>
    <w:p w14:paraId="5B4570C1" w14:textId="77777777" w:rsidR="003F5074" w:rsidRPr="003F5074" w:rsidRDefault="003F5074" w:rsidP="003F5074">
      <w:pPr>
        <w:bidi/>
        <w:jc w:val="both"/>
        <w:rPr>
          <w:rFonts w:cs="David" w:hint="cs"/>
          <w:rtl/>
        </w:rPr>
      </w:pPr>
      <w:r w:rsidRPr="003F5074">
        <w:rPr>
          <w:rFonts w:cs="David" w:hint="cs"/>
          <w:u w:val="single"/>
          <w:rtl/>
        </w:rPr>
        <w:t>היו"ר מנחם בן-ששון:</w:t>
      </w:r>
    </w:p>
    <w:p w14:paraId="12038F35" w14:textId="77777777" w:rsidR="003F5074" w:rsidRPr="003F5074" w:rsidRDefault="003F5074" w:rsidP="003F5074">
      <w:pPr>
        <w:bidi/>
        <w:jc w:val="both"/>
        <w:rPr>
          <w:rFonts w:cs="David" w:hint="cs"/>
          <w:rtl/>
        </w:rPr>
      </w:pPr>
    </w:p>
    <w:p w14:paraId="2D9997BB" w14:textId="77777777" w:rsidR="003F5074" w:rsidRPr="003F5074" w:rsidRDefault="003F5074" w:rsidP="003F5074">
      <w:pPr>
        <w:bidi/>
        <w:jc w:val="both"/>
        <w:rPr>
          <w:rFonts w:cs="David" w:hint="cs"/>
          <w:rtl/>
        </w:rPr>
      </w:pPr>
      <w:r w:rsidRPr="003F5074">
        <w:rPr>
          <w:rFonts w:cs="David" w:hint="cs"/>
          <w:rtl/>
        </w:rPr>
        <w:tab/>
        <w:t>נחליף את העם כנראה...</w:t>
      </w:r>
    </w:p>
    <w:p w14:paraId="785EB29A" w14:textId="77777777" w:rsidR="003F5074" w:rsidRPr="003F5074" w:rsidRDefault="003F5074" w:rsidP="003F5074">
      <w:pPr>
        <w:bidi/>
        <w:jc w:val="both"/>
        <w:rPr>
          <w:rFonts w:cs="David" w:hint="cs"/>
          <w:rtl/>
        </w:rPr>
      </w:pPr>
    </w:p>
    <w:p w14:paraId="63F6BDB2" w14:textId="77777777" w:rsidR="003F5074" w:rsidRPr="003F5074" w:rsidRDefault="003F5074" w:rsidP="003F5074">
      <w:pPr>
        <w:bidi/>
        <w:jc w:val="both"/>
        <w:rPr>
          <w:rFonts w:cs="David" w:hint="cs"/>
          <w:rtl/>
        </w:rPr>
      </w:pPr>
      <w:r w:rsidRPr="003F5074">
        <w:rPr>
          <w:rFonts w:cs="David" w:hint="cs"/>
          <w:u w:val="single"/>
          <w:rtl/>
        </w:rPr>
        <w:t>יצחק לוי:</w:t>
      </w:r>
    </w:p>
    <w:p w14:paraId="0BD84A55" w14:textId="77777777" w:rsidR="003F5074" w:rsidRPr="003F5074" w:rsidRDefault="003F5074" w:rsidP="003F5074">
      <w:pPr>
        <w:bidi/>
        <w:jc w:val="both"/>
        <w:rPr>
          <w:rFonts w:cs="David" w:hint="cs"/>
          <w:rtl/>
        </w:rPr>
      </w:pPr>
    </w:p>
    <w:p w14:paraId="03A84B3E" w14:textId="77777777" w:rsidR="003F5074" w:rsidRPr="003F5074" w:rsidRDefault="003F5074" w:rsidP="003F5074">
      <w:pPr>
        <w:bidi/>
        <w:jc w:val="both"/>
        <w:rPr>
          <w:rFonts w:cs="David" w:hint="cs"/>
          <w:rtl/>
        </w:rPr>
      </w:pPr>
      <w:r w:rsidRPr="003F5074">
        <w:rPr>
          <w:rFonts w:cs="David" w:hint="cs"/>
          <w:rtl/>
        </w:rPr>
        <w:tab/>
        <w:t xml:space="preserve"> אנחנו מעדיפים להחליף את הכנסת מאשר את העם, פרופסור בן-ששון. זו מחשבה יותר נכונה מהחלפת העם.</w:t>
      </w:r>
    </w:p>
    <w:p w14:paraId="6A5B2B04" w14:textId="77777777" w:rsidR="003F5074" w:rsidRPr="003F5074" w:rsidRDefault="003F5074" w:rsidP="003F5074">
      <w:pPr>
        <w:bidi/>
        <w:jc w:val="both"/>
        <w:rPr>
          <w:rFonts w:cs="David" w:hint="cs"/>
          <w:rtl/>
        </w:rPr>
      </w:pPr>
    </w:p>
    <w:p w14:paraId="468E19B6"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547D2C1D" w14:textId="77777777" w:rsidR="003F5074" w:rsidRPr="003F5074" w:rsidRDefault="003F5074" w:rsidP="003F5074">
      <w:pPr>
        <w:bidi/>
        <w:jc w:val="both"/>
        <w:rPr>
          <w:rFonts w:cs="David" w:hint="cs"/>
          <w:rtl/>
        </w:rPr>
      </w:pPr>
    </w:p>
    <w:p w14:paraId="61123BEF" w14:textId="77777777" w:rsidR="003F5074" w:rsidRPr="003F5074" w:rsidRDefault="003F5074" w:rsidP="003F5074">
      <w:pPr>
        <w:bidi/>
        <w:jc w:val="both"/>
        <w:rPr>
          <w:rFonts w:cs="David" w:hint="cs"/>
          <w:rtl/>
        </w:rPr>
      </w:pPr>
      <w:r w:rsidRPr="003F5074">
        <w:rPr>
          <w:rFonts w:cs="David" w:hint="cs"/>
          <w:rtl/>
        </w:rPr>
        <w:tab/>
        <w:t xml:space="preserve"> זה מה שנעשה בשבוע הבא, נחליף את העם.</w:t>
      </w:r>
    </w:p>
    <w:p w14:paraId="13923324" w14:textId="77777777" w:rsidR="003F5074" w:rsidRPr="003F5074" w:rsidRDefault="003F5074" w:rsidP="003F5074">
      <w:pPr>
        <w:bidi/>
        <w:jc w:val="both"/>
        <w:rPr>
          <w:rFonts w:cs="David" w:hint="cs"/>
          <w:rtl/>
        </w:rPr>
      </w:pPr>
      <w:r w:rsidRPr="003F5074">
        <w:rPr>
          <w:rFonts w:cs="David" w:hint="cs"/>
          <w:u w:val="single"/>
          <w:rtl/>
        </w:rPr>
        <w:t>יצחק לוי:</w:t>
      </w:r>
    </w:p>
    <w:p w14:paraId="6AC0B475" w14:textId="77777777" w:rsidR="003F5074" w:rsidRPr="003F5074" w:rsidRDefault="003F5074" w:rsidP="003F5074">
      <w:pPr>
        <w:bidi/>
        <w:jc w:val="both"/>
        <w:rPr>
          <w:rFonts w:cs="David" w:hint="cs"/>
          <w:rtl/>
        </w:rPr>
      </w:pPr>
    </w:p>
    <w:p w14:paraId="7DD7D82C" w14:textId="77777777" w:rsidR="003F5074" w:rsidRPr="003F5074" w:rsidRDefault="003F5074" w:rsidP="003F5074">
      <w:pPr>
        <w:bidi/>
        <w:jc w:val="both"/>
        <w:rPr>
          <w:rFonts w:cs="David" w:hint="cs"/>
          <w:rtl/>
        </w:rPr>
      </w:pPr>
      <w:r w:rsidRPr="003F5074">
        <w:rPr>
          <w:rFonts w:cs="David" w:hint="cs"/>
          <w:rtl/>
        </w:rPr>
        <w:tab/>
        <w:t xml:space="preserve"> הכנסת מקבלת החלטה, שבה הכנסת משנה מצב, היא משנה מצב קיים. בעניינים מסוימים שהוגדרו בחוק, באה הכנסת ומחליטה שהיא רוצה את אישור העם להחלטתה. אין מדובר כאן בהעברת אחריות לעם, אלא מדובר כאן בכך שהכנסת מעוניינת- - -</w:t>
      </w:r>
    </w:p>
    <w:p w14:paraId="5C8D10DC" w14:textId="77777777" w:rsidR="003F5074" w:rsidRPr="003F5074" w:rsidRDefault="003F5074" w:rsidP="003F5074">
      <w:pPr>
        <w:bidi/>
        <w:jc w:val="both"/>
        <w:rPr>
          <w:rFonts w:cs="David" w:hint="cs"/>
          <w:rtl/>
        </w:rPr>
      </w:pPr>
    </w:p>
    <w:p w14:paraId="2ACCB1F2" w14:textId="77777777" w:rsidR="003F5074" w:rsidRPr="003F5074" w:rsidRDefault="003F5074" w:rsidP="003F5074">
      <w:pPr>
        <w:bidi/>
        <w:jc w:val="both"/>
        <w:rPr>
          <w:rFonts w:cs="David" w:hint="cs"/>
          <w:rtl/>
        </w:rPr>
      </w:pPr>
      <w:r w:rsidRPr="003F5074">
        <w:rPr>
          <w:rFonts w:cs="David" w:hint="cs"/>
          <w:u w:val="single"/>
          <w:rtl/>
        </w:rPr>
        <w:t>היו"ר דוד טל:</w:t>
      </w:r>
    </w:p>
    <w:p w14:paraId="09D36B95" w14:textId="77777777" w:rsidR="003F5074" w:rsidRPr="003F5074" w:rsidRDefault="003F5074" w:rsidP="003F5074">
      <w:pPr>
        <w:bidi/>
        <w:jc w:val="both"/>
        <w:rPr>
          <w:rFonts w:cs="David" w:hint="cs"/>
          <w:rtl/>
        </w:rPr>
      </w:pPr>
    </w:p>
    <w:p w14:paraId="0ED2DE5E" w14:textId="77777777" w:rsidR="003F5074" w:rsidRPr="003F5074" w:rsidRDefault="003F5074" w:rsidP="003F5074">
      <w:pPr>
        <w:bidi/>
        <w:jc w:val="both"/>
        <w:rPr>
          <w:rFonts w:cs="David" w:hint="cs"/>
          <w:rtl/>
        </w:rPr>
      </w:pPr>
      <w:r w:rsidRPr="003F5074">
        <w:rPr>
          <w:rFonts w:cs="David" w:hint="cs"/>
          <w:rtl/>
        </w:rPr>
        <w:tab/>
        <w:t>לא אחריות, אבל תסכים שזאת העברת סמכות.</w:t>
      </w:r>
    </w:p>
    <w:p w14:paraId="4AA96835" w14:textId="77777777" w:rsidR="003F5074" w:rsidRPr="003F5074" w:rsidRDefault="003F5074" w:rsidP="003F5074">
      <w:pPr>
        <w:bidi/>
        <w:jc w:val="both"/>
        <w:rPr>
          <w:rFonts w:cs="David" w:hint="cs"/>
          <w:rtl/>
        </w:rPr>
      </w:pPr>
    </w:p>
    <w:p w14:paraId="600F8B99" w14:textId="77777777" w:rsidR="003F5074" w:rsidRPr="003F5074" w:rsidRDefault="003F5074" w:rsidP="003F5074">
      <w:pPr>
        <w:bidi/>
        <w:jc w:val="both"/>
        <w:rPr>
          <w:rFonts w:cs="David" w:hint="cs"/>
          <w:rtl/>
        </w:rPr>
      </w:pPr>
      <w:r w:rsidRPr="003F5074">
        <w:rPr>
          <w:rFonts w:cs="David" w:hint="cs"/>
          <w:u w:val="single"/>
          <w:rtl/>
        </w:rPr>
        <w:t>יצחק לוי:</w:t>
      </w:r>
    </w:p>
    <w:p w14:paraId="4F6B5E53" w14:textId="77777777" w:rsidR="003F5074" w:rsidRPr="003F5074" w:rsidRDefault="003F5074" w:rsidP="003F5074">
      <w:pPr>
        <w:bidi/>
        <w:jc w:val="both"/>
        <w:rPr>
          <w:rFonts w:cs="David" w:hint="cs"/>
          <w:rtl/>
        </w:rPr>
      </w:pPr>
    </w:p>
    <w:p w14:paraId="650E65A6" w14:textId="77777777" w:rsidR="003F5074" w:rsidRPr="003F5074" w:rsidRDefault="003F5074" w:rsidP="003F5074">
      <w:pPr>
        <w:bidi/>
        <w:jc w:val="both"/>
        <w:rPr>
          <w:rFonts w:cs="David" w:hint="cs"/>
          <w:rtl/>
        </w:rPr>
      </w:pPr>
      <w:r w:rsidRPr="003F5074">
        <w:rPr>
          <w:rFonts w:cs="David" w:hint="cs"/>
          <w:rtl/>
        </w:rPr>
        <w:tab/>
        <w:t xml:space="preserve"> סמכות בוודאי, אבל זה כבר נעשה, זה כבר נמצא בחוק בסעיף 3, לא בסעיף 4. בסעיף 3 הסמכות הזאת כבר נתונה, הסמכות הזאת כבר קיימת. כל זמן שסעיף 3 לא נפסל, הסמכות הזאת כבר נמצאת בספר החוקים שלנו. באה הכנסת ואומרת בעניין מסוים, במקרה שלנו עניין ביטול החלת המשפט, השיפוט והמינהל על רמת-הגולן: אנחנו מבקשים מלבד החלטתנו גם את אישור העם, ואנחנו קובעים שאם העם לא מאשר, החלטתנו בטלה. כלומר, הכול החלטה שלנו, לא החלטה של העם, אנחנו קבענו מראש תהליך.</w:t>
      </w:r>
    </w:p>
    <w:p w14:paraId="745E86CA" w14:textId="77777777" w:rsidR="003F5074" w:rsidRPr="003F5074" w:rsidRDefault="003F5074" w:rsidP="003F5074">
      <w:pPr>
        <w:bidi/>
        <w:jc w:val="both"/>
        <w:rPr>
          <w:rFonts w:cs="David" w:hint="cs"/>
          <w:rtl/>
        </w:rPr>
      </w:pPr>
      <w:r w:rsidRPr="003F5074">
        <w:rPr>
          <w:rFonts w:cs="David" w:hint="cs"/>
          <w:rtl/>
        </w:rPr>
        <w:tab/>
      </w:r>
    </w:p>
    <w:p w14:paraId="6965EC64" w14:textId="77777777" w:rsidR="003F5074" w:rsidRPr="003F5074" w:rsidRDefault="003F5074" w:rsidP="003F5074">
      <w:pPr>
        <w:bidi/>
        <w:jc w:val="both"/>
        <w:rPr>
          <w:rFonts w:cs="David" w:hint="cs"/>
          <w:rtl/>
        </w:rPr>
      </w:pPr>
      <w:r w:rsidRPr="003F5074">
        <w:rPr>
          <w:rFonts w:cs="David" w:hint="cs"/>
          <w:u w:val="single"/>
          <w:rtl/>
        </w:rPr>
        <w:t>קולט אביטל:</w:t>
      </w:r>
    </w:p>
    <w:p w14:paraId="062A9FA8" w14:textId="77777777" w:rsidR="003F5074" w:rsidRPr="003F5074" w:rsidRDefault="003F5074" w:rsidP="003F5074">
      <w:pPr>
        <w:bidi/>
        <w:jc w:val="both"/>
        <w:rPr>
          <w:rFonts w:cs="David" w:hint="cs"/>
          <w:rtl/>
        </w:rPr>
      </w:pPr>
    </w:p>
    <w:p w14:paraId="2C3BB604" w14:textId="77777777" w:rsidR="003F5074" w:rsidRPr="003F5074" w:rsidRDefault="003F5074" w:rsidP="003F5074">
      <w:pPr>
        <w:bidi/>
        <w:jc w:val="both"/>
        <w:rPr>
          <w:rFonts w:cs="David" w:hint="cs"/>
          <w:rtl/>
        </w:rPr>
      </w:pPr>
      <w:r w:rsidRPr="003F5074">
        <w:rPr>
          <w:rFonts w:cs="David" w:hint="cs"/>
          <w:rtl/>
        </w:rPr>
        <w:tab/>
        <w:t xml:space="preserve"> זה לא כך.</w:t>
      </w:r>
    </w:p>
    <w:p w14:paraId="09C283F5" w14:textId="77777777" w:rsidR="003F5074" w:rsidRPr="003F5074" w:rsidRDefault="003F5074" w:rsidP="003F5074">
      <w:pPr>
        <w:bidi/>
        <w:jc w:val="both"/>
        <w:rPr>
          <w:rFonts w:cs="David" w:hint="cs"/>
          <w:rtl/>
        </w:rPr>
      </w:pPr>
    </w:p>
    <w:p w14:paraId="064D12F1" w14:textId="77777777" w:rsidR="003F5074" w:rsidRPr="003F5074" w:rsidRDefault="003F5074" w:rsidP="003F5074">
      <w:pPr>
        <w:bidi/>
        <w:jc w:val="both"/>
        <w:rPr>
          <w:rFonts w:cs="David" w:hint="cs"/>
          <w:rtl/>
        </w:rPr>
      </w:pPr>
      <w:r w:rsidRPr="003F5074">
        <w:rPr>
          <w:rFonts w:cs="David" w:hint="cs"/>
          <w:u w:val="single"/>
          <w:rtl/>
        </w:rPr>
        <w:t>יצחק לוי:</w:t>
      </w:r>
    </w:p>
    <w:p w14:paraId="55DC5F39" w14:textId="77777777" w:rsidR="003F5074" w:rsidRPr="003F5074" w:rsidRDefault="003F5074" w:rsidP="003F5074">
      <w:pPr>
        <w:bidi/>
        <w:jc w:val="both"/>
        <w:rPr>
          <w:rFonts w:cs="David" w:hint="cs"/>
          <w:rtl/>
        </w:rPr>
      </w:pPr>
    </w:p>
    <w:p w14:paraId="023DE5FA" w14:textId="77777777" w:rsidR="003F5074" w:rsidRPr="003F5074" w:rsidRDefault="003F5074" w:rsidP="003F5074">
      <w:pPr>
        <w:bidi/>
        <w:jc w:val="both"/>
        <w:rPr>
          <w:rFonts w:cs="David" w:hint="cs"/>
          <w:rtl/>
        </w:rPr>
      </w:pPr>
      <w:r w:rsidRPr="003F5074">
        <w:rPr>
          <w:rFonts w:cs="David" w:hint="cs"/>
          <w:rtl/>
        </w:rPr>
        <w:tab/>
        <w:t>אני מבקש סליחה, כך אני קורא את החוק.</w:t>
      </w:r>
    </w:p>
    <w:p w14:paraId="1BAC5A40" w14:textId="77777777" w:rsidR="003F5074" w:rsidRPr="003F5074" w:rsidRDefault="003F5074" w:rsidP="003F5074">
      <w:pPr>
        <w:bidi/>
        <w:jc w:val="both"/>
        <w:rPr>
          <w:rFonts w:cs="David" w:hint="cs"/>
          <w:rtl/>
        </w:rPr>
      </w:pPr>
    </w:p>
    <w:p w14:paraId="3E0F0618"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169A414" w14:textId="77777777" w:rsidR="003F5074" w:rsidRPr="003F5074" w:rsidRDefault="003F5074" w:rsidP="003F5074">
      <w:pPr>
        <w:bidi/>
        <w:jc w:val="both"/>
        <w:rPr>
          <w:rFonts w:cs="David" w:hint="cs"/>
          <w:rtl/>
        </w:rPr>
      </w:pPr>
    </w:p>
    <w:p w14:paraId="2CC8798B" w14:textId="77777777" w:rsidR="003F5074" w:rsidRPr="003F5074" w:rsidRDefault="003F5074" w:rsidP="003F5074">
      <w:pPr>
        <w:bidi/>
        <w:jc w:val="both"/>
        <w:rPr>
          <w:rFonts w:cs="David" w:hint="cs"/>
          <w:rtl/>
        </w:rPr>
      </w:pPr>
      <w:r w:rsidRPr="003F5074">
        <w:rPr>
          <w:rFonts w:cs="David" w:hint="cs"/>
          <w:rtl/>
        </w:rPr>
        <w:tab/>
        <w:t>נראה לך שאחרי שהעם יאשר, תחזור לכנסת?</w:t>
      </w:r>
    </w:p>
    <w:p w14:paraId="21EBA104" w14:textId="77777777" w:rsidR="003F5074" w:rsidRPr="003F5074" w:rsidRDefault="003F5074" w:rsidP="003F5074">
      <w:pPr>
        <w:bidi/>
        <w:jc w:val="both"/>
        <w:rPr>
          <w:rFonts w:cs="David" w:hint="cs"/>
          <w:rtl/>
        </w:rPr>
      </w:pPr>
    </w:p>
    <w:p w14:paraId="678CCFEC" w14:textId="77777777" w:rsidR="003F5074" w:rsidRPr="003F5074" w:rsidRDefault="003F5074" w:rsidP="003F5074">
      <w:pPr>
        <w:bidi/>
        <w:jc w:val="both"/>
        <w:rPr>
          <w:rFonts w:cs="David" w:hint="cs"/>
          <w:rtl/>
        </w:rPr>
      </w:pPr>
      <w:r w:rsidRPr="003F5074">
        <w:rPr>
          <w:rFonts w:cs="David" w:hint="cs"/>
          <w:u w:val="single"/>
          <w:rtl/>
        </w:rPr>
        <w:t>היו"ר דוד טל:</w:t>
      </w:r>
    </w:p>
    <w:p w14:paraId="201176CA" w14:textId="77777777" w:rsidR="003F5074" w:rsidRPr="003F5074" w:rsidRDefault="003F5074" w:rsidP="003F5074">
      <w:pPr>
        <w:bidi/>
        <w:jc w:val="both"/>
        <w:rPr>
          <w:rFonts w:cs="David" w:hint="cs"/>
          <w:rtl/>
        </w:rPr>
      </w:pPr>
    </w:p>
    <w:p w14:paraId="5906E5FE" w14:textId="77777777" w:rsidR="003F5074" w:rsidRPr="003F5074" w:rsidRDefault="003F5074" w:rsidP="003F5074">
      <w:pPr>
        <w:bidi/>
        <w:jc w:val="both"/>
        <w:rPr>
          <w:rFonts w:cs="David" w:hint="cs"/>
          <w:rtl/>
        </w:rPr>
      </w:pPr>
      <w:r w:rsidRPr="003F5074">
        <w:rPr>
          <w:rFonts w:cs="David" w:hint="cs"/>
          <w:rtl/>
        </w:rPr>
        <w:tab/>
        <w:t xml:space="preserve">זהבה </w:t>
      </w:r>
      <w:proofErr w:type="spellStart"/>
      <w:r w:rsidRPr="003F5074">
        <w:rPr>
          <w:rFonts w:cs="David" w:hint="cs"/>
          <w:rtl/>
        </w:rPr>
        <w:t>גלאון</w:t>
      </w:r>
      <w:proofErr w:type="spellEnd"/>
      <w:r w:rsidRPr="003F5074">
        <w:rPr>
          <w:rFonts w:cs="David" w:hint="cs"/>
          <w:rtl/>
        </w:rPr>
        <w:t>, אני לא מרשה לך לקחת את הסמכות ממני ולהעביר אותה אליך.</w:t>
      </w:r>
    </w:p>
    <w:p w14:paraId="78B22D77" w14:textId="77777777" w:rsidR="003F5074" w:rsidRPr="003F5074" w:rsidRDefault="003F5074" w:rsidP="003F5074">
      <w:pPr>
        <w:bidi/>
        <w:jc w:val="both"/>
        <w:rPr>
          <w:rFonts w:cs="David" w:hint="cs"/>
          <w:rtl/>
        </w:rPr>
      </w:pPr>
    </w:p>
    <w:p w14:paraId="66873985" w14:textId="77777777" w:rsidR="003F5074" w:rsidRPr="003F5074" w:rsidRDefault="003F5074" w:rsidP="003F5074">
      <w:pPr>
        <w:bidi/>
        <w:jc w:val="both"/>
        <w:rPr>
          <w:rFonts w:cs="David" w:hint="cs"/>
          <w:rtl/>
        </w:rPr>
      </w:pPr>
      <w:r w:rsidRPr="003F5074">
        <w:rPr>
          <w:rFonts w:cs="David" w:hint="cs"/>
          <w:u w:val="single"/>
          <w:rtl/>
        </w:rPr>
        <w:t>יצחק לוי:</w:t>
      </w:r>
    </w:p>
    <w:p w14:paraId="6CB696EE" w14:textId="77777777" w:rsidR="003F5074" w:rsidRPr="003F5074" w:rsidRDefault="003F5074" w:rsidP="003F5074">
      <w:pPr>
        <w:bidi/>
        <w:jc w:val="both"/>
        <w:rPr>
          <w:rFonts w:cs="David" w:hint="cs"/>
          <w:rtl/>
        </w:rPr>
      </w:pPr>
    </w:p>
    <w:p w14:paraId="33C90CB7" w14:textId="77777777" w:rsidR="003F5074" w:rsidRPr="003F5074" w:rsidRDefault="003F5074" w:rsidP="003F5074">
      <w:pPr>
        <w:bidi/>
        <w:jc w:val="both"/>
        <w:rPr>
          <w:rFonts w:cs="David" w:hint="cs"/>
          <w:rtl/>
        </w:rPr>
      </w:pPr>
      <w:r w:rsidRPr="003F5074">
        <w:rPr>
          <w:rFonts w:cs="David" w:hint="cs"/>
          <w:rtl/>
        </w:rPr>
        <w:tab/>
        <w:t xml:space="preserve"> החוק הזה התקבל במליאת הכנסת, לא כאן.</w:t>
      </w:r>
    </w:p>
    <w:p w14:paraId="42F9A3D1" w14:textId="77777777" w:rsidR="003F5074" w:rsidRDefault="003F5074" w:rsidP="003F5074">
      <w:pPr>
        <w:bidi/>
        <w:jc w:val="both"/>
        <w:rPr>
          <w:rFonts w:cs="David" w:hint="cs"/>
          <w:rtl/>
        </w:rPr>
      </w:pPr>
    </w:p>
    <w:p w14:paraId="7E0E72DF" w14:textId="77777777" w:rsidR="003F5074" w:rsidRDefault="003F5074" w:rsidP="003F5074">
      <w:pPr>
        <w:bidi/>
        <w:jc w:val="both"/>
        <w:rPr>
          <w:rFonts w:cs="David" w:hint="cs"/>
          <w:rtl/>
        </w:rPr>
      </w:pPr>
    </w:p>
    <w:p w14:paraId="0B59CF13" w14:textId="77777777" w:rsidR="003F5074" w:rsidRDefault="003F5074" w:rsidP="003F5074">
      <w:pPr>
        <w:bidi/>
        <w:jc w:val="both"/>
        <w:rPr>
          <w:rFonts w:cs="David" w:hint="cs"/>
          <w:rtl/>
        </w:rPr>
      </w:pPr>
    </w:p>
    <w:p w14:paraId="0F69BB56" w14:textId="77777777" w:rsidR="003F5074" w:rsidRPr="003F5074" w:rsidRDefault="003F5074" w:rsidP="003F5074">
      <w:pPr>
        <w:bidi/>
        <w:jc w:val="both"/>
        <w:rPr>
          <w:rFonts w:cs="David" w:hint="cs"/>
          <w:rtl/>
        </w:rPr>
      </w:pPr>
    </w:p>
    <w:p w14:paraId="664484E4"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DAB16F0" w14:textId="77777777" w:rsidR="003F5074" w:rsidRPr="003F5074" w:rsidRDefault="003F5074" w:rsidP="003F5074">
      <w:pPr>
        <w:bidi/>
        <w:jc w:val="both"/>
        <w:rPr>
          <w:rFonts w:cs="David" w:hint="cs"/>
          <w:rtl/>
        </w:rPr>
      </w:pPr>
    </w:p>
    <w:p w14:paraId="579BD58B" w14:textId="77777777" w:rsidR="003F5074" w:rsidRPr="003F5074" w:rsidRDefault="003F5074" w:rsidP="003F5074">
      <w:pPr>
        <w:bidi/>
        <w:jc w:val="both"/>
        <w:rPr>
          <w:rFonts w:cs="David" w:hint="cs"/>
          <w:rtl/>
        </w:rPr>
      </w:pPr>
      <w:r w:rsidRPr="003F5074">
        <w:rPr>
          <w:rFonts w:cs="David" w:hint="cs"/>
          <w:rtl/>
        </w:rPr>
        <w:tab/>
        <w:t xml:space="preserve"> אז מה?</w:t>
      </w:r>
    </w:p>
    <w:p w14:paraId="105C261E" w14:textId="77777777" w:rsidR="003F5074" w:rsidRPr="003F5074" w:rsidRDefault="003F5074" w:rsidP="003F5074">
      <w:pPr>
        <w:bidi/>
        <w:jc w:val="both"/>
        <w:rPr>
          <w:rFonts w:cs="David" w:hint="cs"/>
          <w:rtl/>
        </w:rPr>
      </w:pPr>
    </w:p>
    <w:p w14:paraId="3A2F009A" w14:textId="77777777" w:rsidR="003F5074" w:rsidRPr="003F5074" w:rsidRDefault="003F5074" w:rsidP="003F5074">
      <w:pPr>
        <w:bidi/>
        <w:jc w:val="both"/>
        <w:rPr>
          <w:rFonts w:cs="David" w:hint="cs"/>
          <w:rtl/>
        </w:rPr>
      </w:pPr>
      <w:r w:rsidRPr="003F5074">
        <w:rPr>
          <w:rFonts w:cs="David" w:hint="cs"/>
          <w:u w:val="single"/>
          <w:rtl/>
        </w:rPr>
        <w:t>יצחק לוי:</w:t>
      </w:r>
    </w:p>
    <w:p w14:paraId="3836D429" w14:textId="77777777" w:rsidR="003F5074" w:rsidRPr="003F5074" w:rsidRDefault="003F5074" w:rsidP="003F5074">
      <w:pPr>
        <w:bidi/>
        <w:jc w:val="both"/>
        <w:rPr>
          <w:rFonts w:cs="David" w:hint="cs"/>
          <w:rtl/>
        </w:rPr>
      </w:pPr>
    </w:p>
    <w:p w14:paraId="2A75F5EC" w14:textId="77777777" w:rsidR="003F5074" w:rsidRPr="003F5074" w:rsidRDefault="003F5074" w:rsidP="003F5074">
      <w:pPr>
        <w:bidi/>
        <w:jc w:val="both"/>
        <w:rPr>
          <w:rFonts w:cs="David" w:hint="cs"/>
          <w:rtl/>
        </w:rPr>
      </w:pPr>
      <w:r w:rsidRPr="003F5074">
        <w:rPr>
          <w:rFonts w:cs="David" w:hint="cs"/>
          <w:rtl/>
        </w:rPr>
        <w:tab/>
        <w:t xml:space="preserve"> אז כלום. אני רק אומר מה שאני אומר.</w:t>
      </w:r>
    </w:p>
    <w:p w14:paraId="0A682E16" w14:textId="77777777" w:rsidR="003F5074" w:rsidRPr="003F5074" w:rsidRDefault="003F5074" w:rsidP="003F5074">
      <w:pPr>
        <w:bidi/>
        <w:jc w:val="both"/>
        <w:rPr>
          <w:rFonts w:cs="David" w:hint="cs"/>
          <w:rtl/>
        </w:rPr>
      </w:pPr>
    </w:p>
    <w:p w14:paraId="59BCC32E" w14:textId="77777777" w:rsidR="003F5074" w:rsidRPr="003F5074" w:rsidRDefault="003F5074" w:rsidP="003F5074">
      <w:pPr>
        <w:bidi/>
        <w:jc w:val="both"/>
        <w:rPr>
          <w:rFonts w:cs="David" w:hint="cs"/>
          <w:rtl/>
        </w:rPr>
      </w:pPr>
      <w:r w:rsidRPr="003F5074">
        <w:rPr>
          <w:rFonts w:cs="David" w:hint="cs"/>
          <w:rtl/>
        </w:rPr>
        <w:tab/>
        <w:t>החוק הזה דורש בוודאי דיון בנושא משאל העם, אבל בעיני ההחלטה כבר נפלה במתכונת הזאת, במתכונת שיש אישור הכנסת, והכנסת באה ומבקשת את אישור העם על ההחלטה הזאת, הדבר הזה כבר הוכרע.</w:t>
      </w:r>
    </w:p>
    <w:p w14:paraId="3998969A" w14:textId="77777777" w:rsidR="003F5074" w:rsidRPr="003F5074" w:rsidRDefault="003F5074" w:rsidP="003F5074">
      <w:pPr>
        <w:bidi/>
        <w:jc w:val="both"/>
        <w:rPr>
          <w:rFonts w:cs="David" w:hint="cs"/>
          <w:rtl/>
        </w:rPr>
      </w:pPr>
    </w:p>
    <w:p w14:paraId="2DD65216" w14:textId="77777777" w:rsidR="003F5074" w:rsidRPr="003F5074" w:rsidRDefault="003F5074" w:rsidP="003F5074">
      <w:pPr>
        <w:bidi/>
        <w:jc w:val="both"/>
        <w:rPr>
          <w:rFonts w:cs="David" w:hint="cs"/>
          <w:rtl/>
        </w:rPr>
      </w:pPr>
      <w:r w:rsidRPr="003F5074">
        <w:rPr>
          <w:rFonts w:cs="David" w:hint="cs"/>
          <w:u w:val="single"/>
          <w:rtl/>
        </w:rPr>
        <w:t>היו"ר דוד טל:</w:t>
      </w:r>
    </w:p>
    <w:p w14:paraId="1217DC0E" w14:textId="77777777" w:rsidR="003F5074" w:rsidRPr="003F5074" w:rsidRDefault="003F5074" w:rsidP="003F5074">
      <w:pPr>
        <w:bidi/>
        <w:jc w:val="both"/>
        <w:rPr>
          <w:rFonts w:cs="David" w:hint="cs"/>
          <w:rtl/>
        </w:rPr>
      </w:pPr>
    </w:p>
    <w:p w14:paraId="3861B232" w14:textId="77777777" w:rsidR="003F5074" w:rsidRPr="003F5074" w:rsidRDefault="003F5074" w:rsidP="003F5074">
      <w:pPr>
        <w:bidi/>
        <w:jc w:val="both"/>
        <w:rPr>
          <w:rFonts w:cs="David" w:hint="cs"/>
          <w:rtl/>
        </w:rPr>
      </w:pPr>
      <w:r w:rsidRPr="003F5074">
        <w:rPr>
          <w:rFonts w:cs="David" w:hint="cs"/>
          <w:rtl/>
        </w:rPr>
        <w:tab/>
        <w:t>הוא ממש לא הוכרע. כמו שזה רשום שם, זה לא הוכרע. אתה מבין טוב ממני, שכן אתה יושב בוועדת החוקה. לכשיעבור חוק-יסוד:</w:t>
      </w:r>
      <w:r w:rsidRPr="003F5074">
        <w:rPr>
          <w:rFonts w:cs="David" w:hint="cs"/>
        </w:rPr>
        <w:t xml:space="preserve"> </w:t>
      </w:r>
      <w:r w:rsidRPr="003F5074">
        <w:rPr>
          <w:rFonts w:cs="David" w:hint="cs"/>
          <w:rtl/>
        </w:rPr>
        <w:t xml:space="preserve">משאל עם, זה ייכנס לתוקף. </w:t>
      </w:r>
    </w:p>
    <w:p w14:paraId="16FDE8FB" w14:textId="77777777" w:rsidR="003F5074" w:rsidRDefault="003F5074" w:rsidP="003F5074">
      <w:pPr>
        <w:bidi/>
        <w:jc w:val="both"/>
        <w:rPr>
          <w:rFonts w:cs="David" w:hint="cs"/>
          <w:u w:val="single"/>
          <w:rtl/>
        </w:rPr>
      </w:pPr>
    </w:p>
    <w:p w14:paraId="25DF9D3B" w14:textId="77777777" w:rsidR="003F5074" w:rsidRPr="003F5074" w:rsidRDefault="003F5074" w:rsidP="003F5074">
      <w:pPr>
        <w:bidi/>
        <w:jc w:val="both"/>
        <w:rPr>
          <w:rFonts w:cs="David" w:hint="cs"/>
          <w:rtl/>
        </w:rPr>
      </w:pPr>
      <w:r w:rsidRPr="003F5074">
        <w:rPr>
          <w:rFonts w:cs="David" w:hint="cs"/>
          <w:u w:val="single"/>
          <w:rtl/>
        </w:rPr>
        <w:t>יצחק לוי:</w:t>
      </w:r>
    </w:p>
    <w:p w14:paraId="0E9FB52E" w14:textId="77777777" w:rsidR="003F5074" w:rsidRPr="003F5074" w:rsidRDefault="003F5074" w:rsidP="003F5074">
      <w:pPr>
        <w:bidi/>
        <w:jc w:val="both"/>
        <w:rPr>
          <w:rFonts w:cs="David" w:hint="cs"/>
          <w:rtl/>
        </w:rPr>
      </w:pPr>
    </w:p>
    <w:p w14:paraId="1FF669E6" w14:textId="77777777" w:rsidR="003F5074" w:rsidRPr="003F5074" w:rsidRDefault="003F5074" w:rsidP="003F5074">
      <w:pPr>
        <w:bidi/>
        <w:jc w:val="both"/>
        <w:rPr>
          <w:rFonts w:cs="David" w:hint="cs"/>
          <w:rtl/>
        </w:rPr>
      </w:pPr>
      <w:r w:rsidRPr="003F5074">
        <w:rPr>
          <w:rFonts w:cs="David" w:hint="cs"/>
          <w:rtl/>
        </w:rPr>
        <w:tab/>
        <w:t xml:space="preserve"> זה לא כך. </w:t>
      </w:r>
    </w:p>
    <w:p w14:paraId="4B495B45" w14:textId="77777777" w:rsidR="003F5074" w:rsidRPr="003F5074" w:rsidRDefault="003F5074" w:rsidP="003F5074">
      <w:pPr>
        <w:bidi/>
        <w:jc w:val="both"/>
        <w:rPr>
          <w:rFonts w:cs="David" w:hint="cs"/>
          <w:rtl/>
        </w:rPr>
      </w:pPr>
    </w:p>
    <w:p w14:paraId="583F412E" w14:textId="77777777" w:rsidR="003F5074" w:rsidRPr="003F5074" w:rsidRDefault="003F5074" w:rsidP="003F5074">
      <w:pPr>
        <w:bidi/>
        <w:jc w:val="both"/>
        <w:rPr>
          <w:rFonts w:eastAsia="SimSun" w:cs="David" w:hint="cs"/>
          <w:lang w:eastAsia="zh-CN"/>
        </w:rPr>
      </w:pPr>
      <w:r w:rsidRPr="003F5074">
        <w:rPr>
          <w:rFonts w:cs="David" w:hint="cs"/>
          <w:rtl/>
        </w:rPr>
        <w:tab/>
        <w:t>בוא נקרא מה שכתוב בסעיף 3:  "</w:t>
      </w:r>
      <w:r w:rsidRPr="003F5074">
        <w:rPr>
          <w:rFonts w:eastAsia="SimSun" w:cs="David"/>
          <w:rtl/>
          <w:lang w:eastAsia="zh-CN"/>
        </w:rPr>
        <w:t xml:space="preserve">החלטת ממשלה, שאושרה על ידי הכנסת, כאמור בסעיף </w:t>
      </w:r>
      <w:r w:rsidRPr="003F5074">
        <w:rPr>
          <w:rFonts w:eastAsia="SimSun" w:cs="David"/>
          <w:cs/>
          <w:lang w:eastAsia="zh-CN"/>
        </w:rPr>
        <w:t>‎</w:t>
      </w:r>
      <w:r w:rsidRPr="003F5074">
        <w:rPr>
          <w:rFonts w:eastAsia="SimSun" w:cs="David"/>
          <w:lang w:eastAsia="zh-CN"/>
        </w:rPr>
        <w:t>2</w:t>
      </w:r>
      <w:r w:rsidRPr="003F5074">
        <w:rPr>
          <w:rFonts w:eastAsia="SimSun" w:cs="David"/>
          <w:rtl/>
          <w:lang w:eastAsia="zh-CN"/>
        </w:rPr>
        <w:t>, טעונה גם אישור במשאל עם, שיתקבל ברוב הקולות הכשרים של המשתתפים במשאל.</w:t>
      </w:r>
      <w:r w:rsidRPr="003F5074">
        <w:rPr>
          <w:rFonts w:eastAsia="SimSun" w:cs="David" w:hint="cs"/>
          <w:rtl/>
          <w:lang w:eastAsia="zh-CN"/>
        </w:rPr>
        <w:t>" סעיף 4: "</w:t>
      </w:r>
      <w:r w:rsidRPr="003F5074">
        <w:rPr>
          <w:rFonts w:cs="David"/>
          <w:rtl/>
        </w:rPr>
        <w:t xml:space="preserve">תחילתו של סעיף </w:t>
      </w:r>
      <w:r w:rsidRPr="003F5074">
        <w:rPr>
          <w:rFonts w:cs="David"/>
          <w:cs/>
        </w:rPr>
        <w:t>‎</w:t>
      </w:r>
      <w:r w:rsidRPr="003F5074">
        <w:rPr>
          <w:rFonts w:cs="David"/>
        </w:rPr>
        <w:t>3</w:t>
      </w:r>
      <w:r w:rsidRPr="003F5074">
        <w:rPr>
          <w:rFonts w:cs="David"/>
          <w:rtl/>
        </w:rPr>
        <w:t xml:space="preserve"> ביום תחילת תוקפו של חוק-יסוד אשר יסדיר את עריכתו של משאל עם.</w:t>
      </w:r>
      <w:r w:rsidRPr="003F5074">
        <w:rPr>
          <w:rFonts w:cs="David" w:hint="cs"/>
          <w:rtl/>
        </w:rPr>
        <w:t>"</w:t>
      </w:r>
    </w:p>
    <w:p w14:paraId="0DB456C2" w14:textId="77777777" w:rsidR="003F5074" w:rsidRPr="003F5074" w:rsidRDefault="003F5074" w:rsidP="003F5074">
      <w:pPr>
        <w:bidi/>
        <w:jc w:val="both"/>
        <w:rPr>
          <w:rFonts w:cs="David" w:hint="cs"/>
          <w:rtl/>
        </w:rPr>
      </w:pPr>
    </w:p>
    <w:p w14:paraId="5A710A2C" w14:textId="77777777" w:rsidR="003F5074" w:rsidRPr="003F5074" w:rsidRDefault="003F5074" w:rsidP="003F5074">
      <w:pPr>
        <w:bidi/>
        <w:jc w:val="both"/>
        <w:rPr>
          <w:rFonts w:cs="David" w:hint="cs"/>
          <w:rtl/>
        </w:rPr>
      </w:pPr>
      <w:r w:rsidRPr="003F5074">
        <w:rPr>
          <w:rFonts w:cs="David" w:hint="cs"/>
          <w:u w:val="single"/>
          <w:rtl/>
        </w:rPr>
        <w:t>היו"ר דוד טל:</w:t>
      </w:r>
    </w:p>
    <w:p w14:paraId="3DA00E94" w14:textId="77777777" w:rsidR="003F5074" w:rsidRPr="003F5074" w:rsidRDefault="003F5074" w:rsidP="003F5074">
      <w:pPr>
        <w:bidi/>
        <w:jc w:val="both"/>
        <w:rPr>
          <w:rFonts w:cs="David" w:hint="cs"/>
          <w:rtl/>
        </w:rPr>
      </w:pPr>
    </w:p>
    <w:p w14:paraId="405C2061" w14:textId="77777777" w:rsidR="003F5074" w:rsidRPr="003F5074" w:rsidRDefault="003F5074" w:rsidP="003F5074">
      <w:pPr>
        <w:bidi/>
        <w:jc w:val="both"/>
        <w:rPr>
          <w:rFonts w:cs="David" w:hint="cs"/>
          <w:rtl/>
        </w:rPr>
      </w:pPr>
      <w:r w:rsidRPr="003F5074">
        <w:rPr>
          <w:rFonts w:cs="David" w:hint="cs"/>
          <w:rtl/>
        </w:rPr>
        <w:tab/>
        <w:t>לכן זה עוד לא נכנס לתוקף.</w:t>
      </w:r>
    </w:p>
    <w:p w14:paraId="2952F032" w14:textId="77777777" w:rsidR="003F5074" w:rsidRPr="003F5074" w:rsidRDefault="003F5074" w:rsidP="003F5074">
      <w:pPr>
        <w:bidi/>
        <w:jc w:val="both"/>
        <w:rPr>
          <w:rFonts w:cs="David" w:hint="cs"/>
          <w:rtl/>
        </w:rPr>
      </w:pPr>
    </w:p>
    <w:p w14:paraId="6DD58886" w14:textId="77777777" w:rsidR="003F5074" w:rsidRPr="003F5074" w:rsidRDefault="003F5074" w:rsidP="003F5074">
      <w:pPr>
        <w:bidi/>
        <w:jc w:val="both"/>
        <w:rPr>
          <w:rFonts w:cs="David" w:hint="cs"/>
          <w:rtl/>
        </w:rPr>
      </w:pPr>
      <w:r w:rsidRPr="003F5074">
        <w:rPr>
          <w:rFonts w:cs="David" w:hint="cs"/>
          <w:u w:val="single"/>
          <w:rtl/>
        </w:rPr>
        <w:t>יצחק לוי:</w:t>
      </w:r>
    </w:p>
    <w:p w14:paraId="33E37F22" w14:textId="77777777" w:rsidR="003F5074" w:rsidRPr="003F5074" w:rsidRDefault="003F5074" w:rsidP="003F5074">
      <w:pPr>
        <w:bidi/>
        <w:jc w:val="both"/>
        <w:rPr>
          <w:rFonts w:cs="David" w:hint="cs"/>
          <w:rtl/>
        </w:rPr>
      </w:pPr>
    </w:p>
    <w:p w14:paraId="3990F7F8" w14:textId="77777777" w:rsidR="003F5074" w:rsidRPr="003F5074" w:rsidRDefault="003F5074" w:rsidP="003F5074">
      <w:pPr>
        <w:bidi/>
        <w:jc w:val="both"/>
        <w:rPr>
          <w:rFonts w:cs="David" w:hint="cs"/>
          <w:rtl/>
        </w:rPr>
      </w:pPr>
      <w:r w:rsidRPr="003F5074">
        <w:rPr>
          <w:rFonts w:cs="David" w:hint="cs"/>
          <w:rtl/>
        </w:rPr>
        <w:tab/>
        <w:t xml:space="preserve"> לא עיקרון משאל העם, אלא ההסדרה.</w:t>
      </w:r>
    </w:p>
    <w:p w14:paraId="0985BCEA" w14:textId="77777777" w:rsidR="003F5074" w:rsidRPr="003F5074" w:rsidRDefault="003F5074" w:rsidP="003F5074">
      <w:pPr>
        <w:bidi/>
        <w:jc w:val="both"/>
        <w:rPr>
          <w:rFonts w:cs="David" w:hint="cs"/>
          <w:rtl/>
        </w:rPr>
      </w:pPr>
    </w:p>
    <w:p w14:paraId="6AAD0BFC" w14:textId="77777777" w:rsidR="003F5074" w:rsidRPr="003F5074" w:rsidRDefault="003F5074" w:rsidP="003F5074">
      <w:pPr>
        <w:bidi/>
        <w:jc w:val="both"/>
        <w:rPr>
          <w:rFonts w:cs="David" w:hint="cs"/>
          <w:rtl/>
        </w:rPr>
      </w:pPr>
      <w:r w:rsidRPr="003F5074">
        <w:rPr>
          <w:rFonts w:cs="David" w:hint="cs"/>
          <w:u w:val="single"/>
          <w:rtl/>
        </w:rPr>
        <w:t>קולט אביטל:</w:t>
      </w:r>
    </w:p>
    <w:p w14:paraId="0BB1BE7B" w14:textId="77777777" w:rsidR="003F5074" w:rsidRPr="003F5074" w:rsidRDefault="003F5074" w:rsidP="003F5074">
      <w:pPr>
        <w:bidi/>
        <w:jc w:val="both"/>
        <w:rPr>
          <w:rFonts w:cs="David" w:hint="cs"/>
          <w:rtl/>
        </w:rPr>
      </w:pPr>
    </w:p>
    <w:p w14:paraId="3CE538CB" w14:textId="77777777" w:rsidR="003F5074" w:rsidRPr="003F5074" w:rsidRDefault="003F5074" w:rsidP="003F5074">
      <w:pPr>
        <w:bidi/>
        <w:jc w:val="both"/>
        <w:rPr>
          <w:rFonts w:cs="David" w:hint="cs"/>
          <w:rtl/>
        </w:rPr>
      </w:pPr>
      <w:r w:rsidRPr="003F5074">
        <w:rPr>
          <w:rFonts w:cs="David" w:hint="cs"/>
          <w:rtl/>
        </w:rPr>
        <w:tab/>
        <w:t xml:space="preserve"> אני מצטערת, יש כאן בכל זאת איזה אבסורד. אני לא יודעת אם קראת את הספר "הנסיך הקטן".</w:t>
      </w:r>
    </w:p>
    <w:p w14:paraId="40C0A1DB" w14:textId="77777777" w:rsidR="003F5074" w:rsidRPr="003F5074" w:rsidRDefault="003F5074" w:rsidP="003F5074">
      <w:pPr>
        <w:bidi/>
        <w:jc w:val="both"/>
        <w:rPr>
          <w:rFonts w:cs="David" w:hint="cs"/>
          <w:rtl/>
        </w:rPr>
      </w:pPr>
    </w:p>
    <w:p w14:paraId="390E2DCB" w14:textId="77777777" w:rsidR="003F5074" w:rsidRPr="003F5074" w:rsidRDefault="003F5074" w:rsidP="003F5074">
      <w:pPr>
        <w:bidi/>
        <w:jc w:val="both"/>
        <w:rPr>
          <w:rFonts w:cs="David" w:hint="cs"/>
          <w:rtl/>
        </w:rPr>
      </w:pPr>
      <w:r w:rsidRPr="003F5074">
        <w:rPr>
          <w:rFonts w:cs="David" w:hint="cs"/>
          <w:u w:val="single"/>
          <w:rtl/>
        </w:rPr>
        <w:t>יצחק לוי:</w:t>
      </w:r>
    </w:p>
    <w:p w14:paraId="6FFF996A" w14:textId="77777777" w:rsidR="003F5074" w:rsidRPr="003F5074" w:rsidRDefault="003F5074" w:rsidP="003F5074">
      <w:pPr>
        <w:bidi/>
        <w:jc w:val="both"/>
        <w:rPr>
          <w:rFonts w:cs="David" w:hint="cs"/>
          <w:rtl/>
        </w:rPr>
      </w:pPr>
    </w:p>
    <w:p w14:paraId="3BAD5B17" w14:textId="77777777" w:rsidR="003F5074" w:rsidRPr="003F5074" w:rsidRDefault="003F5074" w:rsidP="003F5074">
      <w:pPr>
        <w:bidi/>
        <w:jc w:val="both"/>
        <w:rPr>
          <w:rFonts w:cs="David" w:hint="cs"/>
          <w:rtl/>
        </w:rPr>
      </w:pPr>
      <w:r w:rsidRPr="003F5074">
        <w:rPr>
          <w:rFonts w:cs="David" w:hint="cs"/>
          <w:rtl/>
        </w:rPr>
        <w:tab/>
        <w:t xml:space="preserve"> אני זוכר אותו. אם את חוזרת עליו בשבילי, אני זוכר אותו.</w:t>
      </w:r>
    </w:p>
    <w:p w14:paraId="048C4445" w14:textId="77777777" w:rsidR="003F5074" w:rsidRPr="003F5074" w:rsidRDefault="003F5074" w:rsidP="003F5074">
      <w:pPr>
        <w:bidi/>
        <w:jc w:val="both"/>
        <w:rPr>
          <w:rFonts w:cs="David" w:hint="cs"/>
          <w:rtl/>
        </w:rPr>
      </w:pPr>
    </w:p>
    <w:p w14:paraId="1423C66A" w14:textId="77777777" w:rsidR="003F5074" w:rsidRPr="003F5074" w:rsidRDefault="003F5074" w:rsidP="003F5074">
      <w:pPr>
        <w:bidi/>
        <w:jc w:val="both"/>
        <w:rPr>
          <w:rFonts w:cs="David" w:hint="cs"/>
          <w:rtl/>
        </w:rPr>
      </w:pPr>
      <w:r w:rsidRPr="003F5074">
        <w:rPr>
          <w:rFonts w:cs="David" w:hint="cs"/>
          <w:u w:val="single"/>
          <w:rtl/>
        </w:rPr>
        <w:t>קולט אביטל:</w:t>
      </w:r>
    </w:p>
    <w:p w14:paraId="3B7F7E97" w14:textId="77777777" w:rsidR="003F5074" w:rsidRPr="003F5074" w:rsidRDefault="003F5074" w:rsidP="003F5074">
      <w:pPr>
        <w:bidi/>
        <w:jc w:val="both"/>
        <w:rPr>
          <w:rFonts w:cs="David" w:hint="cs"/>
          <w:rtl/>
        </w:rPr>
      </w:pPr>
    </w:p>
    <w:p w14:paraId="25283588" w14:textId="77777777" w:rsidR="003F5074" w:rsidRPr="003F5074" w:rsidRDefault="003F5074" w:rsidP="003F5074">
      <w:pPr>
        <w:bidi/>
        <w:jc w:val="both"/>
        <w:rPr>
          <w:rFonts w:cs="David" w:hint="cs"/>
          <w:rtl/>
        </w:rPr>
      </w:pPr>
      <w:r w:rsidRPr="003F5074">
        <w:rPr>
          <w:rFonts w:cs="David" w:hint="cs"/>
          <w:rtl/>
        </w:rPr>
        <w:tab/>
        <w:t>הוא מגיע לאיזו פלנטה ששם יש מלך, והוא רוצה לשבת, הוא מנסה לשבת, ואז המלך אומר לו: אתה לא יכול לשבת בלי רשותי. וכשהוא עומד לעזוב, הוא אומר לו: אתה לא יכול לעזוב בלי רשותי. אז הוא מבקש רשות, ואז הוא יכול לעזוב. יש לנו פה איזה אבסורד. אנחנו כחברי כנסת אומרים שאנחנו מחליטים, אבל אנחנו מחליטים שאם אתה מבטל את ההחלטה שלנו, זה ברשותנו. אם כך, בשביל מה כל המהלך הזה?</w:t>
      </w:r>
    </w:p>
    <w:p w14:paraId="129A719C" w14:textId="77777777" w:rsidR="003F5074" w:rsidRDefault="003F5074" w:rsidP="003F5074">
      <w:pPr>
        <w:bidi/>
        <w:jc w:val="both"/>
        <w:rPr>
          <w:rFonts w:cs="David" w:hint="cs"/>
          <w:rtl/>
        </w:rPr>
      </w:pPr>
    </w:p>
    <w:p w14:paraId="4A0520EC" w14:textId="77777777" w:rsidR="003F5074" w:rsidRDefault="003F5074" w:rsidP="003F5074">
      <w:pPr>
        <w:bidi/>
        <w:jc w:val="both"/>
        <w:rPr>
          <w:rFonts w:cs="David" w:hint="cs"/>
          <w:rtl/>
        </w:rPr>
      </w:pPr>
    </w:p>
    <w:p w14:paraId="41CCE0DD" w14:textId="77777777" w:rsidR="003F5074" w:rsidRDefault="003F5074" w:rsidP="003F5074">
      <w:pPr>
        <w:bidi/>
        <w:jc w:val="both"/>
        <w:rPr>
          <w:rFonts w:cs="David" w:hint="cs"/>
          <w:rtl/>
        </w:rPr>
      </w:pPr>
    </w:p>
    <w:p w14:paraId="6BDB6409" w14:textId="77777777" w:rsidR="003F5074" w:rsidRDefault="003F5074" w:rsidP="003F5074">
      <w:pPr>
        <w:bidi/>
        <w:jc w:val="both"/>
        <w:rPr>
          <w:rFonts w:cs="David" w:hint="cs"/>
          <w:rtl/>
        </w:rPr>
      </w:pPr>
    </w:p>
    <w:p w14:paraId="5A99A0BC" w14:textId="77777777" w:rsidR="003F5074" w:rsidRDefault="003F5074" w:rsidP="003F5074">
      <w:pPr>
        <w:bidi/>
        <w:jc w:val="both"/>
        <w:rPr>
          <w:rFonts w:cs="David" w:hint="cs"/>
          <w:rtl/>
        </w:rPr>
      </w:pPr>
    </w:p>
    <w:p w14:paraId="52B822B0" w14:textId="77777777" w:rsidR="003F5074" w:rsidRPr="003F5074" w:rsidRDefault="003F5074" w:rsidP="003F5074">
      <w:pPr>
        <w:bidi/>
        <w:jc w:val="both"/>
        <w:rPr>
          <w:rFonts w:cs="David" w:hint="cs"/>
          <w:rtl/>
        </w:rPr>
      </w:pPr>
    </w:p>
    <w:p w14:paraId="7D17A455" w14:textId="77777777" w:rsidR="003F5074" w:rsidRPr="003F5074" w:rsidRDefault="003F5074" w:rsidP="003F5074">
      <w:pPr>
        <w:bidi/>
        <w:jc w:val="both"/>
        <w:rPr>
          <w:rFonts w:cs="David" w:hint="cs"/>
          <w:rtl/>
        </w:rPr>
      </w:pPr>
      <w:r w:rsidRPr="003F5074">
        <w:rPr>
          <w:rFonts w:cs="David" w:hint="cs"/>
          <w:u w:val="single"/>
          <w:rtl/>
        </w:rPr>
        <w:t>מנחם בן-ששון:</w:t>
      </w:r>
    </w:p>
    <w:p w14:paraId="0F084E63" w14:textId="77777777" w:rsidR="003F5074" w:rsidRPr="003F5074" w:rsidRDefault="003F5074" w:rsidP="003F5074">
      <w:pPr>
        <w:bidi/>
        <w:jc w:val="both"/>
        <w:rPr>
          <w:rFonts w:cs="David" w:hint="cs"/>
          <w:rtl/>
        </w:rPr>
      </w:pPr>
    </w:p>
    <w:p w14:paraId="4CB3E908" w14:textId="77777777" w:rsidR="003F5074" w:rsidRPr="003F5074" w:rsidRDefault="003F5074" w:rsidP="003F5074">
      <w:pPr>
        <w:bidi/>
        <w:jc w:val="both"/>
        <w:rPr>
          <w:rFonts w:cs="David" w:hint="cs"/>
          <w:rtl/>
        </w:rPr>
      </w:pPr>
      <w:r w:rsidRPr="003F5074">
        <w:rPr>
          <w:rFonts w:cs="David" w:hint="cs"/>
          <w:rtl/>
        </w:rPr>
        <w:tab/>
        <w:t>הרב לוי, לשיטתך, היום אנחנו מנסים לגהץ חוקים. הטענה של החוק מ-1999, שהוא קיים כי הוא קיים. מה אתה עונה לאנשים שעונים על המדרג ואומרים לך: איך אתה עושה חוק-יסוד בתוך חוק רגיל?</w:t>
      </w:r>
    </w:p>
    <w:p w14:paraId="2CFFB32C" w14:textId="77777777" w:rsidR="003F5074" w:rsidRPr="003F5074" w:rsidRDefault="003F5074" w:rsidP="003F5074">
      <w:pPr>
        <w:bidi/>
        <w:jc w:val="both"/>
        <w:rPr>
          <w:rFonts w:cs="David" w:hint="cs"/>
          <w:rtl/>
        </w:rPr>
      </w:pPr>
    </w:p>
    <w:p w14:paraId="68895B99" w14:textId="77777777" w:rsidR="003F5074" w:rsidRPr="003F5074" w:rsidRDefault="003F5074" w:rsidP="003F5074">
      <w:pPr>
        <w:bidi/>
        <w:jc w:val="both"/>
        <w:rPr>
          <w:rFonts w:cs="David" w:hint="cs"/>
          <w:rtl/>
        </w:rPr>
      </w:pPr>
      <w:r w:rsidRPr="003F5074">
        <w:rPr>
          <w:rFonts w:cs="David" w:hint="cs"/>
          <w:u w:val="single"/>
          <w:rtl/>
        </w:rPr>
        <w:t>יצחק לוי:</w:t>
      </w:r>
    </w:p>
    <w:p w14:paraId="788BFAC2" w14:textId="77777777" w:rsidR="003F5074" w:rsidRPr="003F5074" w:rsidRDefault="003F5074" w:rsidP="003F5074">
      <w:pPr>
        <w:bidi/>
        <w:jc w:val="both"/>
        <w:rPr>
          <w:rFonts w:cs="David" w:hint="cs"/>
          <w:rtl/>
        </w:rPr>
      </w:pPr>
    </w:p>
    <w:p w14:paraId="2D1FE02F" w14:textId="77777777" w:rsidR="003F5074" w:rsidRPr="003F5074" w:rsidRDefault="003F5074" w:rsidP="003F5074">
      <w:pPr>
        <w:bidi/>
        <w:jc w:val="both"/>
        <w:rPr>
          <w:rFonts w:cs="David" w:hint="cs"/>
          <w:rtl/>
        </w:rPr>
      </w:pPr>
      <w:r w:rsidRPr="003F5074">
        <w:rPr>
          <w:rFonts w:cs="David" w:hint="cs"/>
          <w:rtl/>
        </w:rPr>
        <w:tab/>
        <w:t xml:space="preserve"> עוד לא התייחסתי לזה. התייחסתי קודם כול למה שחברת הכנסת </w:t>
      </w:r>
      <w:proofErr w:type="spellStart"/>
      <w:r w:rsidRPr="003F5074">
        <w:rPr>
          <w:rFonts w:cs="David" w:hint="cs"/>
          <w:rtl/>
        </w:rPr>
        <w:t>גלאון</w:t>
      </w:r>
      <w:proofErr w:type="spellEnd"/>
      <w:r w:rsidRPr="003F5074">
        <w:rPr>
          <w:rFonts w:cs="David" w:hint="cs"/>
          <w:rtl/>
        </w:rPr>
        <w:t xml:space="preserve"> אמרה במישור העקרוני. </w:t>
      </w:r>
    </w:p>
    <w:p w14:paraId="3AE840B8" w14:textId="77777777" w:rsidR="003F5074" w:rsidRPr="003F5074" w:rsidRDefault="003F5074" w:rsidP="003F5074">
      <w:pPr>
        <w:bidi/>
        <w:jc w:val="both"/>
        <w:rPr>
          <w:rFonts w:cs="David" w:hint="cs"/>
          <w:rtl/>
        </w:rPr>
      </w:pPr>
    </w:p>
    <w:p w14:paraId="7B079DEB" w14:textId="77777777" w:rsidR="003F5074" w:rsidRPr="003F5074" w:rsidRDefault="003F5074" w:rsidP="003F5074">
      <w:pPr>
        <w:bidi/>
        <w:jc w:val="both"/>
        <w:rPr>
          <w:rFonts w:cs="David" w:hint="cs"/>
          <w:rtl/>
        </w:rPr>
      </w:pPr>
      <w:r w:rsidRPr="003F5074">
        <w:rPr>
          <w:rFonts w:cs="David" w:hint="cs"/>
          <w:rtl/>
        </w:rPr>
        <w:tab/>
        <w:t xml:space="preserve">חברת הכנסת קולט אביטל, התשובה שלי פשוטה: ראי בדברי יצחק </w:t>
      </w:r>
      <w:proofErr w:type="spellStart"/>
      <w:r w:rsidRPr="003F5074">
        <w:rPr>
          <w:rFonts w:cs="David" w:hint="cs"/>
          <w:rtl/>
        </w:rPr>
        <w:t>רבין</w:t>
      </w:r>
      <w:proofErr w:type="spellEnd"/>
      <w:r w:rsidRPr="003F5074">
        <w:rPr>
          <w:rFonts w:cs="David" w:hint="cs"/>
          <w:rtl/>
        </w:rPr>
        <w:t>, ראי בדברי ברק, ראי בדברי אחרים שראו את הדרך הזאת כדמוקרטית ונכונה.</w:t>
      </w:r>
    </w:p>
    <w:p w14:paraId="6E4240B9" w14:textId="77777777" w:rsidR="003F5074" w:rsidRPr="003F5074" w:rsidRDefault="003F5074" w:rsidP="003F5074">
      <w:pPr>
        <w:bidi/>
        <w:jc w:val="both"/>
        <w:rPr>
          <w:rFonts w:cs="David" w:hint="cs"/>
          <w:rtl/>
        </w:rPr>
      </w:pPr>
    </w:p>
    <w:p w14:paraId="7EB9D8E3" w14:textId="77777777" w:rsidR="003F5074" w:rsidRPr="003F5074" w:rsidRDefault="003F5074" w:rsidP="003F5074">
      <w:pPr>
        <w:bidi/>
        <w:jc w:val="both"/>
        <w:rPr>
          <w:rFonts w:cs="David" w:hint="cs"/>
          <w:rtl/>
        </w:rPr>
      </w:pPr>
      <w:r w:rsidRPr="003F5074">
        <w:rPr>
          <w:rFonts w:cs="David" w:hint="cs"/>
          <w:u w:val="single"/>
          <w:rtl/>
        </w:rPr>
        <w:t>שמעון שטרית:</w:t>
      </w:r>
    </w:p>
    <w:p w14:paraId="3AC27B05" w14:textId="77777777" w:rsidR="003F5074" w:rsidRPr="003F5074" w:rsidRDefault="003F5074" w:rsidP="003F5074">
      <w:pPr>
        <w:bidi/>
        <w:jc w:val="both"/>
        <w:rPr>
          <w:rFonts w:cs="David" w:hint="cs"/>
          <w:rtl/>
        </w:rPr>
      </w:pPr>
    </w:p>
    <w:p w14:paraId="51F640B6" w14:textId="77777777" w:rsidR="003F5074" w:rsidRPr="003F5074" w:rsidRDefault="003F5074" w:rsidP="003F5074">
      <w:pPr>
        <w:bidi/>
        <w:jc w:val="both"/>
        <w:rPr>
          <w:rFonts w:cs="David" w:hint="cs"/>
          <w:rtl/>
        </w:rPr>
      </w:pPr>
      <w:r w:rsidRPr="003F5074">
        <w:rPr>
          <w:rFonts w:cs="David" w:hint="cs"/>
          <w:rtl/>
        </w:rPr>
        <w:tab/>
        <w:t>גם היתה הבטחה למפד"ל בזמנו.</w:t>
      </w:r>
    </w:p>
    <w:p w14:paraId="6F1D7469" w14:textId="77777777" w:rsidR="003F5074" w:rsidRPr="003F5074" w:rsidRDefault="003F5074" w:rsidP="003F5074">
      <w:pPr>
        <w:bidi/>
        <w:jc w:val="both"/>
        <w:rPr>
          <w:rFonts w:cs="David" w:hint="cs"/>
          <w:rtl/>
        </w:rPr>
      </w:pPr>
    </w:p>
    <w:p w14:paraId="5807C85E" w14:textId="77777777" w:rsidR="003F5074" w:rsidRPr="003F5074" w:rsidRDefault="003F5074" w:rsidP="003F5074">
      <w:pPr>
        <w:bidi/>
        <w:jc w:val="both"/>
        <w:rPr>
          <w:rFonts w:cs="David" w:hint="cs"/>
          <w:rtl/>
        </w:rPr>
      </w:pPr>
      <w:r w:rsidRPr="003F5074">
        <w:rPr>
          <w:rFonts w:cs="David" w:hint="cs"/>
          <w:u w:val="single"/>
          <w:rtl/>
        </w:rPr>
        <w:t>יצחק לוי:</w:t>
      </w:r>
    </w:p>
    <w:p w14:paraId="3D9EB177" w14:textId="77777777" w:rsidR="003F5074" w:rsidRPr="003F5074" w:rsidRDefault="003F5074" w:rsidP="003F5074">
      <w:pPr>
        <w:bidi/>
        <w:jc w:val="both"/>
        <w:rPr>
          <w:rFonts w:cs="David" w:hint="cs"/>
          <w:rtl/>
        </w:rPr>
      </w:pPr>
    </w:p>
    <w:p w14:paraId="0C0AEA9D" w14:textId="77777777" w:rsidR="003F5074" w:rsidRPr="003F5074" w:rsidRDefault="003F5074" w:rsidP="003F5074">
      <w:pPr>
        <w:bidi/>
        <w:jc w:val="both"/>
        <w:rPr>
          <w:rFonts w:cs="David" w:hint="cs"/>
          <w:rtl/>
        </w:rPr>
      </w:pPr>
      <w:r w:rsidRPr="003F5074">
        <w:rPr>
          <w:rFonts w:cs="David" w:hint="cs"/>
          <w:rtl/>
        </w:rPr>
        <w:tab/>
        <w:t xml:space="preserve"> היתה הבטחה למפד"ל גם של גולדה מאיר.</w:t>
      </w:r>
    </w:p>
    <w:p w14:paraId="19D74E59" w14:textId="77777777" w:rsidR="003F5074" w:rsidRDefault="003F5074" w:rsidP="003F5074">
      <w:pPr>
        <w:bidi/>
        <w:jc w:val="both"/>
        <w:rPr>
          <w:rFonts w:cs="David" w:hint="cs"/>
          <w:u w:val="single"/>
          <w:rtl/>
        </w:rPr>
      </w:pPr>
    </w:p>
    <w:p w14:paraId="73E5607B" w14:textId="77777777" w:rsidR="003F5074" w:rsidRPr="003F5074" w:rsidRDefault="003F5074" w:rsidP="003F5074">
      <w:pPr>
        <w:bidi/>
        <w:jc w:val="both"/>
        <w:rPr>
          <w:rFonts w:cs="David" w:hint="cs"/>
          <w:rtl/>
        </w:rPr>
      </w:pPr>
      <w:r w:rsidRPr="003F5074">
        <w:rPr>
          <w:rFonts w:cs="David" w:hint="cs"/>
          <w:u w:val="single"/>
          <w:rtl/>
        </w:rPr>
        <w:t>קולט אביטל:</w:t>
      </w:r>
    </w:p>
    <w:p w14:paraId="41B338B5" w14:textId="77777777" w:rsidR="003F5074" w:rsidRPr="003F5074" w:rsidRDefault="003F5074" w:rsidP="003F5074">
      <w:pPr>
        <w:bidi/>
        <w:jc w:val="both"/>
        <w:rPr>
          <w:rFonts w:cs="David" w:hint="cs"/>
          <w:rtl/>
        </w:rPr>
      </w:pPr>
    </w:p>
    <w:p w14:paraId="1393527F" w14:textId="77777777" w:rsidR="003F5074" w:rsidRPr="003F5074" w:rsidRDefault="003F5074" w:rsidP="003F5074">
      <w:pPr>
        <w:bidi/>
        <w:jc w:val="both"/>
        <w:rPr>
          <w:rFonts w:cs="David" w:hint="cs"/>
          <w:rtl/>
        </w:rPr>
      </w:pPr>
      <w:r w:rsidRPr="003F5074">
        <w:rPr>
          <w:rFonts w:cs="David" w:hint="cs"/>
          <w:rtl/>
        </w:rPr>
        <w:tab/>
        <w:t xml:space="preserve"> אני לא נגד משאל עם. אני נגד החשיבה שהכנסת, ברגע שהיא אומרת שהיא החליטה החלטה, אבל אם אתה מבטל אותה, ברשותי שאתה מבטל אותה. יש פה אבסורד במהלך הזה.</w:t>
      </w:r>
    </w:p>
    <w:p w14:paraId="15D08457" w14:textId="77777777" w:rsidR="003F5074" w:rsidRPr="003F5074" w:rsidRDefault="003F5074" w:rsidP="003F5074">
      <w:pPr>
        <w:bidi/>
        <w:jc w:val="both"/>
        <w:rPr>
          <w:rFonts w:cs="David" w:hint="cs"/>
          <w:rtl/>
        </w:rPr>
      </w:pPr>
    </w:p>
    <w:p w14:paraId="7B71CBE7" w14:textId="77777777" w:rsidR="003F5074" w:rsidRPr="003F5074" w:rsidRDefault="003F5074" w:rsidP="003F5074">
      <w:pPr>
        <w:bidi/>
        <w:jc w:val="both"/>
        <w:rPr>
          <w:rFonts w:cs="David" w:hint="cs"/>
          <w:rtl/>
        </w:rPr>
      </w:pPr>
      <w:r w:rsidRPr="003F5074">
        <w:rPr>
          <w:rFonts w:cs="David" w:hint="cs"/>
          <w:u w:val="single"/>
          <w:rtl/>
        </w:rPr>
        <w:t>יצחק לוי:</w:t>
      </w:r>
    </w:p>
    <w:p w14:paraId="57A85600" w14:textId="77777777" w:rsidR="003F5074" w:rsidRPr="003F5074" w:rsidRDefault="003F5074" w:rsidP="003F5074">
      <w:pPr>
        <w:bidi/>
        <w:jc w:val="both"/>
        <w:rPr>
          <w:rFonts w:cs="David" w:hint="cs"/>
          <w:rtl/>
        </w:rPr>
      </w:pPr>
    </w:p>
    <w:p w14:paraId="6FF82C38" w14:textId="77777777" w:rsidR="003F5074" w:rsidRPr="003F5074" w:rsidRDefault="003F5074" w:rsidP="003F5074">
      <w:pPr>
        <w:bidi/>
        <w:jc w:val="both"/>
        <w:rPr>
          <w:rFonts w:cs="David" w:hint="cs"/>
          <w:rtl/>
        </w:rPr>
      </w:pPr>
      <w:r w:rsidRPr="003F5074">
        <w:rPr>
          <w:rFonts w:cs="David" w:hint="cs"/>
          <w:rtl/>
        </w:rPr>
        <w:tab/>
        <w:t xml:space="preserve"> אני חושב שאין אבסורד. בסוגיות קרדינליות, מיוחדות, מותר לכנסת להגיד שאנחנו רוצים לשמוע את עמדת העם. יכול להיות שהחוק היה צריך להיות, שאם העם יתנגד, זה יחזור לדיון לכנסת או לעשות עוד איזה הליך מסוים, יכול להיות, אבל אז ודאי שהכנסת לא היתה הולכת נגד העם. יש שאלות </w:t>
      </w:r>
      <w:proofErr w:type="spellStart"/>
      <w:r w:rsidRPr="003F5074">
        <w:rPr>
          <w:rFonts w:cs="David" w:hint="cs"/>
          <w:rtl/>
        </w:rPr>
        <w:t>קרדינליות</w:t>
      </w:r>
      <w:proofErr w:type="spellEnd"/>
      <w:r w:rsidRPr="003F5074">
        <w:rPr>
          <w:rFonts w:cs="David" w:hint="cs"/>
          <w:rtl/>
        </w:rPr>
        <w:t xml:space="preserve"> מסוימות שבין קדנציה לקדנציה רוצים לשאול את העם, הרי כל בחירות זה משאל עם. נניח שבא ראש הממשלה ואומר שעמדתו כך וכך, אז יש משאל עם. קורה שצריך גם באמצע משאל עם, ולא חייבים ללכת לבחירות.</w:t>
      </w:r>
    </w:p>
    <w:p w14:paraId="1EC5419A" w14:textId="77777777" w:rsidR="003F5074" w:rsidRPr="003F5074" w:rsidRDefault="003F5074" w:rsidP="003F5074">
      <w:pPr>
        <w:bidi/>
        <w:jc w:val="both"/>
        <w:rPr>
          <w:rFonts w:cs="David" w:hint="cs"/>
          <w:rtl/>
        </w:rPr>
      </w:pPr>
    </w:p>
    <w:p w14:paraId="10728219"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13F5A1B2" w14:textId="77777777" w:rsidR="003F5074" w:rsidRPr="003F5074" w:rsidRDefault="003F5074" w:rsidP="003F5074">
      <w:pPr>
        <w:bidi/>
        <w:jc w:val="both"/>
        <w:rPr>
          <w:rFonts w:cs="David" w:hint="cs"/>
          <w:rtl/>
        </w:rPr>
      </w:pPr>
    </w:p>
    <w:p w14:paraId="5148EE5F" w14:textId="77777777" w:rsidR="003F5074" w:rsidRPr="003F5074" w:rsidRDefault="003F5074" w:rsidP="003F5074">
      <w:pPr>
        <w:bidi/>
        <w:jc w:val="both"/>
        <w:rPr>
          <w:rFonts w:cs="David" w:hint="cs"/>
          <w:rtl/>
        </w:rPr>
      </w:pPr>
      <w:r w:rsidRPr="003F5074">
        <w:rPr>
          <w:rFonts w:cs="David" w:hint="cs"/>
          <w:rtl/>
        </w:rPr>
        <w:tab/>
        <w:t xml:space="preserve"> ברגע שהוא נבחר, יש לו המנדט לבצע את רצון העם. זה בדיוק.</w:t>
      </w:r>
    </w:p>
    <w:p w14:paraId="75EDA201" w14:textId="77777777" w:rsidR="003F5074" w:rsidRPr="003F5074" w:rsidRDefault="003F5074" w:rsidP="003F5074">
      <w:pPr>
        <w:bidi/>
        <w:jc w:val="both"/>
        <w:rPr>
          <w:rFonts w:cs="David" w:hint="cs"/>
          <w:rtl/>
        </w:rPr>
      </w:pPr>
    </w:p>
    <w:p w14:paraId="386CE4FE" w14:textId="77777777" w:rsidR="003F5074" w:rsidRPr="003F5074" w:rsidRDefault="003F5074" w:rsidP="003F5074">
      <w:pPr>
        <w:bidi/>
        <w:jc w:val="both"/>
        <w:rPr>
          <w:rFonts w:cs="David" w:hint="cs"/>
          <w:rtl/>
        </w:rPr>
      </w:pPr>
      <w:r w:rsidRPr="003F5074">
        <w:rPr>
          <w:rFonts w:cs="David" w:hint="cs"/>
          <w:u w:val="single"/>
          <w:rtl/>
        </w:rPr>
        <w:t>יצחק לוי:</w:t>
      </w:r>
    </w:p>
    <w:p w14:paraId="4499BC04" w14:textId="77777777" w:rsidR="003F5074" w:rsidRPr="003F5074" w:rsidRDefault="003F5074" w:rsidP="003F5074">
      <w:pPr>
        <w:bidi/>
        <w:jc w:val="both"/>
        <w:rPr>
          <w:rFonts w:cs="David" w:hint="cs"/>
          <w:rtl/>
        </w:rPr>
      </w:pPr>
    </w:p>
    <w:p w14:paraId="58CEB3D4" w14:textId="77777777" w:rsidR="003F5074" w:rsidRPr="003F5074" w:rsidRDefault="003F5074" w:rsidP="003F5074">
      <w:pPr>
        <w:bidi/>
        <w:jc w:val="both"/>
        <w:rPr>
          <w:rFonts w:cs="David" w:hint="cs"/>
          <w:rtl/>
        </w:rPr>
      </w:pPr>
      <w:r w:rsidRPr="003F5074">
        <w:rPr>
          <w:rFonts w:cs="David" w:hint="cs"/>
          <w:rtl/>
        </w:rPr>
        <w:tab/>
        <w:t xml:space="preserve"> אני מבקש את סליחתך. הכנסת אומרת שאנחנו לא רוצים ללכת לבחירות עכשיו, כי מדובר בסוגיה אחת, אבל אנחנו רוצים בסוגיה הזאת לשאול את העם. אני לא רואה בזה התמוטטות של המשטר הדמוקרטי, אני לא רואה בזה ערבוב סמכויות. הדבר הזה ייתכן. זו נקודה אחת.</w:t>
      </w:r>
    </w:p>
    <w:p w14:paraId="0CD5A5B5" w14:textId="77777777" w:rsidR="003F5074" w:rsidRPr="003F5074" w:rsidRDefault="003F5074" w:rsidP="003F5074">
      <w:pPr>
        <w:bidi/>
        <w:jc w:val="both"/>
        <w:rPr>
          <w:rFonts w:cs="David" w:hint="cs"/>
          <w:rtl/>
        </w:rPr>
      </w:pPr>
    </w:p>
    <w:p w14:paraId="7B42D47C" w14:textId="77777777" w:rsidR="003F5074" w:rsidRPr="003F5074" w:rsidRDefault="003F5074" w:rsidP="003F5074">
      <w:pPr>
        <w:bidi/>
        <w:jc w:val="both"/>
        <w:rPr>
          <w:rFonts w:cs="David" w:hint="cs"/>
          <w:rtl/>
        </w:rPr>
      </w:pPr>
      <w:r w:rsidRPr="003F5074">
        <w:rPr>
          <w:rFonts w:cs="David" w:hint="cs"/>
          <w:rtl/>
        </w:rPr>
        <w:tab/>
        <w:t xml:space="preserve">נקודה שנייה. אי אפשר ללכת לחקיקה של אביגדור </w:t>
      </w:r>
      <w:proofErr w:type="spellStart"/>
      <w:r w:rsidRPr="003F5074">
        <w:rPr>
          <w:rFonts w:cs="David" w:hint="cs"/>
          <w:rtl/>
        </w:rPr>
        <w:t>יצחקי</w:t>
      </w:r>
      <w:proofErr w:type="spellEnd"/>
      <w:r w:rsidRPr="003F5074">
        <w:rPr>
          <w:rFonts w:cs="David" w:hint="cs"/>
          <w:rtl/>
        </w:rPr>
        <w:t xml:space="preserve"> כמות שהיא, אלא אנחנו צריכים לעשות כאן שני צעדים: הצעד הראשון זה לקבוע שבסעיף 4 אנחנו מוחקים את המילה "יסוד".</w:t>
      </w:r>
    </w:p>
    <w:p w14:paraId="4DDEA10B" w14:textId="77777777" w:rsidR="003F5074" w:rsidRPr="003F5074" w:rsidRDefault="003F5074" w:rsidP="003F5074">
      <w:pPr>
        <w:bidi/>
        <w:jc w:val="both"/>
        <w:rPr>
          <w:rFonts w:cs="David" w:hint="cs"/>
          <w:rtl/>
        </w:rPr>
      </w:pPr>
    </w:p>
    <w:p w14:paraId="70D4F08B" w14:textId="77777777" w:rsidR="003F5074" w:rsidRPr="003F5074" w:rsidRDefault="003F5074" w:rsidP="003F5074">
      <w:pPr>
        <w:bidi/>
        <w:jc w:val="both"/>
        <w:rPr>
          <w:rFonts w:cs="David" w:hint="cs"/>
          <w:rtl/>
        </w:rPr>
      </w:pPr>
      <w:r w:rsidRPr="003F5074">
        <w:rPr>
          <w:rFonts w:cs="David" w:hint="cs"/>
          <w:u w:val="single"/>
          <w:rtl/>
        </w:rPr>
        <w:t>היו"ר דוד טל:</w:t>
      </w:r>
    </w:p>
    <w:p w14:paraId="341D04A0" w14:textId="77777777" w:rsidR="003F5074" w:rsidRPr="003F5074" w:rsidRDefault="003F5074" w:rsidP="003F5074">
      <w:pPr>
        <w:bidi/>
        <w:jc w:val="both"/>
        <w:rPr>
          <w:rFonts w:cs="David" w:hint="cs"/>
          <w:rtl/>
        </w:rPr>
      </w:pPr>
    </w:p>
    <w:p w14:paraId="584738FA" w14:textId="77777777" w:rsidR="003F5074" w:rsidRPr="003F5074" w:rsidRDefault="003F5074" w:rsidP="003F5074">
      <w:pPr>
        <w:bidi/>
        <w:jc w:val="both"/>
        <w:rPr>
          <w:rFonts w:cs="David" w:hint="cs"/>
          <w:rtl/>
        </w:rPr>
      </w:pPr>
      <w:r w:rsidRPr="003F5074">
        <w:rPr>
          <w:rFonts w:cs="David" w:hint="cs"/>
          <w:rtl/>
        </w:rPr>
        <w:tab/>
        <w:t>זה על-פי הצעתו של פרופסור שטרית, שזה יהיה חוק רגיל ולא חוק יסוד.</w:t>
      </w:r>
    </w:p>
    <w:p w14:paraId="3F61BA45" w14:textId="77777777" w:rsidR="003F5074" w:rsidRDefault="003F5074" w:rsidP="003F5074">
      <w:pPr>
        <w:bidi/>
        <w:jc w:val="both"/>
        <w:rPr>
          <w:rFonts w:cs="David" w:hint="cs"/>
          <w:rtl/>
        </w:rPr>
      </w:pPr>
    </w:p>
    <w:p w14:paraId="2333AEAD" w14:textId="77777777" w:rsidR="003F5074" w:rsidRDefault="003F5074" w:rsidP="003F5074">
      <w:pPr>
        <w:bidi/>
        <w:jc w:val="both"/>
        <w:rPr>
          <w:rFonts w:cs="David" w:hint="cs"/>
          <w:rtl/>
        </w:rPr>
      </w:pPr>
    </w:p>
    <w:p w14:paraId="10C0F2E0" w14:textId="77777777" w:rsidR="003F5074" w:rsidRDefault="003F5074" w:rsidP="003F5074">
      <w:pPr>
        <w:bidi/>
        <w:jc w:val="both"/>
        <w:rPr>
          <w:rFonts w:cs="David" w:hint="cs"/>
          <w:rtl/>
        </w:rPr>
      </w:pPr>
    </w:p>
    <w:p w14:paraId="55322E8D" w14:textId="77777777" w:rsidR="003F5074" w:rsidRPr="003F5074" w:rsidRDefault="003F5074" w:rsidP="003F5074">
      <w:pPr>
        <w:bidi/>
        <w:jc w:val="both"/>
        <w:rPr>
          <w:rFonts w:cs="David" w:hint="cs"/>
          <w:rtl/>
        </w:rPr>
      </w:pPr>
    </w:p>
    <w:p w14:paraId="0130B363" w14:textId="77777777" w:rsidR="003F5074" w:rsidRPr="003F5074" w:rsidRDefault="003F5074" w:rsidP="003F5074">
      <w:pPr>
        <w:bidi/>
        <w:jc w:val="both"/>
        <w:rPr>
          <w:rFonts w:cs="David" w:hint="cs"/>
          <w:rtl/>
        </w:rPr>
      </w:pPr>
      <w:r w:rsidRPr="003F5074">
        <w:rPr>
          <w:rFonts w:cs="David" w:hint="cs"/>
          <w:u w:val="single"/>
          <w:rtl/>
        </w:rPr>
        <w:t>יצחק לוי:</w:t>
      </w:r>
    </w:p>
    <w:p w14:paraId="445EA07A" w14:textId="77777777" w:rsidR="003F5074" w:rsidRPr="003F5074" w:rsidRDefault="003F5074" w:rsidP="003F5074">
      <w:pPr>
        <w:bidi/>
        <w:jc w:val="both"/>
        <w:rPr>
          <w:rFonts w:cs="David" w:hint="cs"/>
          <w:rtl/>
        </w:rPr>
      </w:pPr>
    </w:p>
    <w:p w14:paraId="7D3F350B" w14:textId="77777777" w:rsidR="003F5074" w:rsidRPr="003F5074" w:rsidRDefault="003F5074" w:rsidP="003F5074">
      <w:pPr>
        <w:bidi/>
        <w:jc w:val="both"/>
        <w:rPr>
          <w:rFonts w:cs="David" w:hint="cs"/>
          <w:rtl/>
        </w:rPr>
      </w:pPr>
      <w:r w:rsidRPr="003F5074">
        <w:rPr>
          <w:rFonts w:cs="David" w:hint="cs"/>
          <w:rtl/>
        </w:rPr>
        <w:tab/>
        <w:t xml:space="preserve"> מכיוון שהחוק הזה התקבל כך, יש סתירה פנימית בחוק, כי חוק-היסוד היה צריך להופיע בסעיף 3. בסעיף 3 קובעים את העיקרון, לא בסעיף 4. בסעיף 4 רק מדברים על ההסדרים של עריכת משאל העם. עיקרון משאל העם התקבל בסעיף 3. ולכן יש אפשרות או לחקיקה פרטית או לחקיקה בוועדה הזאת.</w:t>
      </w:r>
    </w:p>
    <w:p w14:paraId="7CE2F2A9" w14:textId="77777777" w:rsidR="003F5074" w:rsidRPr="003F5074" w:rsidRDefault="003F5074" w:rsidP="003F5074">
      <w:pPr>
        <w:bidi/>
        <w:jc w:val="both"/>
        <w:rPr>
          <w:rFonts w:cs="David" w:hint="cs"/>
          <w:rtl/>
        </w:rPr>
      </w:pPr>
    </w:p>
    <w:p w14:paraId="29842D6A" w14:textId="77777777" w:rsidR="003F5074" w:rsidRPr="003F5074" w:rsidRDefault="003F5074" w:rsidP="003F5074">
      <w:pPr>
        <w:bidi/>
        <w:jc w:val="both"/>
        <w:rPr>
          <w:rFonts w:cs="David" w:hint="cs"/>
          <w:rtl/>
        </w:rPr>
      </w:pPr>
      <w:r w:rsidRPr="003F5074">
        <w:rPr>
          <w:rFonts w:cs="David" w:hint="cs"/>
          <w:u w:val="single"/>
          <w:rtl/>
        </w:rPr>
        <w:t>אשר מעוז:</w:t>
      </w:r>
    </w:p>
    <w:p w14:paraId="4ECF0443" w14:textId="77777777" w:rsidR="003F5074" w:rsidRPr="003F5074" w:rsidRDefault="003F5074" w:rsidP="003F5074">
      <w:pPr>
        <w:bidi/>
        <w:jc w:val="both"/>
        <w:rPr>
          <w:rFonts w:cs="David" w:hint="cs"/>
          <w:rtl/>
        </w:rPr>
      </w:pPr>
    </w:p>
    <w:p w14:paraId="76E3667D" w14:textId="77777777" w:rsidR="003F5074" w:rsidRPr="003F5074" w:rsidRDefault="003F5074" w:rsidP="003F5074">
      <w:pPr>
        <w:bidi/>
        <w:jc w:val="both"/>
        <w:rPr>
          <w:rFonts w:cs="David" w:hint="cs"/>
          <w:rtl/>
        </w:rPr>
      </w:pPr>
      <w:r w:rsidRPr="003F5074">
        <w:rPr>
          <w:rFonts w:cs="David" w:hint="cs"/>
          <w:rtl/>
        </w:rPr>
        <w:tab/>
        <w:t>פרטנית, לא פרטית.</w:t>
      </w:r>
    </w:p>
    <w:p w14:paraId="0CDFB5AF" w14:textId="77777777" w:rsidR="003F5074" w:rsidRPr="003F5074" w:rsidRDefault="003F5074" w:rsidP="003F5074">
      <w:pPr>
        <w:bidi/>
        <w:jc w:val="both"/>
        <w:rPr>
          <w:rFonts w:cs="David" w:hint="cs"/>
          <w:rtl/>
        </w:rPr>
      </w:pPr>
    </w:p>
    <w:p w14:paraId="7D49C02E" w14:textId="77777777" w:rsidR="003F5074" w:rsidRPr="003F5074" w:rsidRDefault="003F5074" w:rsidP="003F5074">
      <w:pPr>
        <w:bidi/>
        <w:jc w:val="both"/>
        <w:rPr>
          <w:rFonts w:cs="David" w:hint="cs"/>
          <w:rtl/>
        </w:rPr>
      </w:pPr>
      <w:r w:rsidRPr="003F5074">
        <w:rPr>
          <w:rFonts w:cs="David" w:hint="cs"/>
          <w:u w:val="single"/>
          <w:rtl/>
        </w:rPr>
        <w:t>יצחק לוי:</w:t>
      </w:r>
    </w:p>
    <w:p w14:paraId="115E9B1A" w14:textId="77777777" w:rsidR="003F5074" w:rsidRPr="003F5074" w:rsidRDefault="003F5074" w:rsidP="003F5074">
      <w:pPr>
        <w:bidi/>
        <w:jc w:val="both"/>
        <w:rPr>
          <w:rFonts w:cs="David" w:hint="cs"/>
          <w:rtl/>
        </w:rPr>
      </w:pPr>
    </w:p>
    <w:p w14:paraId="7570E79E" w14:textId="77777777" w:rsidR="003F5074" w:rsidRPr="003F5074" w:rsidRDefault="003F5074" w:rsidP="003F5074">
      <w:pPr>
        <w:bidi/>
        <w:jc w:val="both"/>
        <w:rPr>
          <w:rFonts w:cs="David" w:hint="cs"/>
          <w:rtl/>
        </w:rPr>
      </w:pPr>
      <w:r w:rsidRPr="003F5074">
        <w:rPr>
          <w:rFonts w:cs="David" w:hint="cs"/>
          <w:rtl/>
        </w:rPr>
        <w:tab/>
        <w:t xml:space="preserve"> לא, פרטית. או של הוועדה, אולי במסגרת החוק הזה, אולי במסגרת מיוחדת, לתקן את זה. אני מציע לתקן סעיף 4, או בחוק של הוועדה או בחוק פרטי. אני מעדיף חוק של הוועדה.</w:t>
      </w:r>
    </w:p>
    <w:p w14:paraId="07729AED" w14:textId="77777777" w:rsidR="003F5074" w:rsidRPr="003F5074" w:rsidRDefault="003F5074" w:rsidP="003F5074">
      <w:pPr>
        <w:bidi/>
        <w:jc w:val="both"/>
        <w:rPr>
          <w:rFonts w:cs="David" w:hint="cs"/>
          <w:rtl/>
        </w:rPr>
      </w:pPr>
    </w:p>
    <w:p w14:paraId="52AE39C2" w14:textId="77777777" w:rsidR="003F5074" w:rsidRPr="003F5074" w:rsidRDefault="003F5074" w:rsidP="003F5074">
      <w:pPr>
        <w:bidi/>
        <w:jc w:val="both"/>
        <w:rPr>
          <w:rFonts w:cs="David" w:hint="cs"/>
          <w:rtl/>
        </w:rPr>
      </w:pPr>
      <w:r w:rsidRPr="003F5074">
        <w:rPr>
          <w:rFonts w:cs="David" w:hint="cs"/>
          <w:u w:val="single"/>
          <w:rtl/>
        </w:rPr>
        <w:t xml:space="preserve">ארבל </w:t>
      </w:r>
      <w:proofErr w:type="spellStart"/>
      <w:r w:rsidRPr="003F5074">
        <w:rPr>
          <w:rFonts w:cs="David" w:hint="cs"/>
          <w:u w:val="single"/>
          <w:rtl/>
        </w:rPr>
        <w:t>אסטרחן</w:t>
      </w:r>
      <w:proofErr w:type="spellEnd"/>
      <w:r w:rsidRPr="003F5074">
        <w:rPr>
          <w:rFonts w:cs="David" w:hint="cs"/>
          <w:u w:val="single"/>
          <w:rtl/>
        </w:rPr>
        <w:t>:</w:t>
      </w:r>
    </w:p>
    <w:p w14:paraId="00EAA225" w14:textId="77777777" w:rsidR="003F5074" w:rsidRPr="003F5074" w:rsidRDefault="003F5074" w:rsidP="003F5074">
      <w:pPr>
        <w:bidi/>
        <w:jc w:val="both"/>
        <w:rPr>
          <w:rFonts w:cs="David" w:hint="cs"/>
          <w:rtl/>
        </w:rPr>
      </w:pPr>
    </w:p>
    <w:p w14:paraId="445B10AD" w14:textId="77777777" w:rsidR="003F5074" w:rsidRPr="003F5074" w:rsidRDefault="003F5074" w:rsidP="003F5074">
      <w:pPr>
        <w:bidi/>
        <w:jc w:val="both"/>
        <w:rPr>
          <w:rFonts w:cs="David" w:hint="cs"/>
          <w:rtl/>
        </w:rPr>
      </w:pPr>
      <w:r w:rsidRPr="003F5074">
        <w:rPr>
          <w:rFonts w:cs="David" w:hint="cs"/>
          <w:rtl/>
        </w:rPr>
        <w:tab/>
        <w:t xml:space="preserve">אפשר להתקדם עם החוק של חבר הכנסת </w:t>
      </w:r>
      <w:proofErr w:type="spellStart"/>
      <w:r w:rsidRPr="003F5074">
        <w:rPr>
          <w:rFonts w:cs="David" w:hint="cs"/>
          <w:rtl/>
        </w:rPr>
        <w:t>יצחקי</w:t>
      </w:r>
      <w:proofErr w:type="spellEnd"/>
      <w:r w:rsidRPr="003F5074">
        <w:rPr>
          <w:rFonts w:cs="David" w:hint="cs"/>
          <w:rtl/>
        </w:rPr>
        <w:t xml:space="preserve"> ואחרים.</w:t>
      </w:r>
    </w:p>
    <w:p w14:paraId="749B8F44" w14:textId="77777777" w:rsidR="003F5074" w:rsidRPr="003F5074" w:rsidRDefault="003F5074" w:rsidP="003F5074">
      <w:pPr>
        <w:bidi/>
        <w:jc w:val="both"/>
        <w:rPr>
          <w:rFonts w:cs="David" w:hint="cs"/>
          <w:rtl/>
        </w:rPr>
      </w:pPr>
    </w:p>
    <w:p w14:paraId="0ED427E1" w14:textId="77777777" w:rsidR="003F5074" w:rsidRPr="003F5074" w:rsidRDefault="003F5074" w:rsidP="003F5074">
      <w:pPr>
        <w:bidi/>
        <w:jc w:val="both"/>
        <w:rPr>
          <w:rFonts w:cs="David" w:hint="cs"/>
          <w:rtl/>
        </w:rPr>
      </w:pPr>
      <w:r w:rsidRPr="003F5074">
        <w:rPr>
          <w:rFonts w:cs="David" w:hint="cs"/>
          <w:u w:val="single"/>
          <w:rtl/>
        </w:rPr>
        <w:t>יצחק לוי:</w:t>
      </w:r>
    </w:p>
    <w:p w14:paraId="7C0AA618" w14:textId="77777777" w:rsidR="003F5074" w:rsidRPr="003F5074" w:rsidRDefault="003F5074" w:rsidP="003F5074">
      <w:pPr>
        <w:bidi/>
        <w:jc w:val="both"/>
        <w:rPr>
          <w:rFonts w:cs="David" w:hint="cs"/>
          <w:rtl/>
        </w:rPr>
      </w:pPr>
    </w:p>
    <w:p w14:paraId="3F92F23C" w14:textId="77777777" w:rsidR="003F5074" w:rsidRPr="003F5074" w:rsidRDefault="003F5074" w:rsidP="003F5074">
      <w:pPr>
        <w:bidi/>
        <w:jc w:val="both"/>
        <w:rPr>
          <w:rFonts w:cs="David" w:hint="cs"/>
          <w:rtl/>
        </w:rPr>
      </w:pPr>
      <w:r w:rsidRPr="003F5074">
        <w:rPr>
          <w:rFonts w:cs="David" w:hint="cs"/>
          <w:rtl/>
        </w:rPr>
        <w:tab/>
        <w:t xml:space="preserve"> נכון.</w:t>
      </w:r>
    </w:p>
    <w:p w14:paraId="0363CA08" w14:textId="77777777" w:rsidR="003F5074" w:rsidRPr="003F5074" w:rsidRDefault="003F5074" w:rsidP="003F5074">
      <w:pPr>
        <w:bidi/>
        <w:jc w:val="both"/>
        <w:rPr>
          <w:rFonts w:cs="David" w:hint="cs"/>
          <w:rtl/>
        </w:rPr>
      </w:pPr>
    </w:p>
    <w:p w14:paraId="264A4D67"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0B88409D" w14:textId="77777777" w:rsidR="003F5074" w:rsidRPr="003F5074" w:rsidRDefault="003F5074" w:rsidP="003F5074">
      <w:pPr>
        <w:bidi/>
        <w:jc w:val="both"/>
        <w:rPr>
          <w:rFonts w:cs="David" w:hint="cs"/>
          <w:rtl/>
        </w:rPr>
      </w:pPr>
    </w:p>
    <w:p w14:paraId="0523727F" w14:textId="77777777" w:rsidR="003F5074" w:rsidRPr="003F5074" w:rsidRDefault="003F5074" w:rsidP="003F5074">
      <w:pPr>
        <w:bidi/>
        <w:jc w:val="both"/>
        <w:rPr>
          <w:rFonts w:cs="David" w:hint="cs"/>
          <w:rtl/>
        </w:rPr>
      </w:pPr>
      <w:r w:rsidRPr="003F5074">
        <w:rPr>
          <w:rFonts w:cs="David" w:hint="cs"/>
          <w:rtl/>
        </w:rPr>
        <w:tab/>
        <w:t xml:space="preserve"> צריך לשנות את סעיף 4 לפי חלק מהצעות פרופסור גרוס.</w:t>
      </w:r>
    </w:p>
    <w:p w14:paraId="3BEC331A" w14:textId="77777777" w:rsidR="003F5074" w:rsidRPr="003F5074" w:rsidRDefault="003F5074" w:rsidP="003F5074">
      <w:pPr>
        <w:bidi/>
        <w:jc w:val="both"/>
        <w:rPr>
          <w:rFonts w:cs="David" w:hint="cs"/>
          <w:rtl/>
        </w:rPr>
      </w:pPr>
      <w:r w:rsidRPr="003F5074">
        <w:rPr>
          <w:rFonts w:cs="David" w:hint="cs"/>
          <w:u w:val="single"/>
          <w:rtl/>
        </w:rPr>
        <w:t>יצחק לוי:</w:t>
      </w:r>
    </w:p>
    <w:p w14:paraId="6F71326D" w14:textId="77777777" w:rsidR="003F5074" w:rsidRPr="003F5074" w:rsidRDefault="003F5074" w:rsidP="003F5074">
      <w:pPr>
        <w:bidi/>
        <w:jc w:val="both"/>
        <w:rPr>
          <w:rFonts w:cs="David" w:hint="cs"/>
          <w:rtl/>
        </w:rPr>
      </w:pPr>
    </w:p>
    <w:p w14:paraId="64A87276" w14:textId="77777777" w:rsidR="003F5074" w:rsidRPr="003F5074" w:rsidRDefault="003F5074" w:rsidP="003F5074">
      <w:pPr>
        <w:bidi/>
        <w:jc w:val="both"/>
        <w:rPr>
          <w:rFonts w:cs="David" w:hint="cs"/>
          <w:rtl/>
        </w:rPr>
      </w:pPr>
      <w:r w:rsidRPr="003F5074">
        <w:rPr>
          <w:rFonts w:cs="David" w:hint="cs"/>
          <w:rtl/>
        </w:rPr>
        <w:tab/>
        <w:t xml:space="preserve"> ייתכן שלא צריך חוק חדש.</w:t>
      </w:r>
    </w:p>
    <w:p w14:paraId="2D3C043E" w14:textId="77777777" w:rsidR="003F5074" w:rsidRPr="003F5074" w:rsidRDefault="003F5074" w:rsidP="003F5074">
      <w:pPr>
        <w:bidi/>
        <w:jc w:val="both"/>
        <w:rPr>
          <w:rFonts w:cs="David" w:hint="cs"/>
          <w:rtl/>
        </w:rPr>
      </w:pPr>
    </w:p>
    <w:p w14:paraId="727B7D29" w14:textId="77777777" w:rsidR="003F5074" w:rsidRPr="003F5074" w:rsidRDefault="003F5074" w:rsidP="003F5074">
      <w:pPr>
        <w:bidi/>
        <w:jc w:val="both"/>
        <w:rPr>
          <w:rFonts w:cs="David" w:hint="cs"/>
          <w:rtl/>
        </w:rPr>
      </w:pPr>
      <w:r w:rsidRPr="003F5074">
        <w:rPr>
          <w:rFonts w:cs="David" w:hint="cs"/>
          <w:u w:val="single"/>
          <w:rtl/>
        </w:rPr>
        <w:t>היו"ר דוד טל:</w:t>
      </w:r>
    </w:p>
    <w:p w14:paraId="067D8868" w14:textId="77777777" w:rsidR="003F5074" w:rsidRPr="003F5074" w:rsidRDefault="003F5074" w:rsidP="003F5074">
      <w:pPr>
        <w:bidi/>
        <w:jc w:val="both"/>
        <w:rPr>
          <w:rFonts w:cs="David" w:hint="cs"/>
          <w:rtl/>
        </w:rPr>
      </w:pPr>
    </w:p>
    <w:p w14:paraId="18E6B0A9" w14:textId="77777777" w:rsidR="003F5074" w:rsidRPr="003F5074" w:rsidRDefault="003F5074" w:rsidP="003F5074">
      <w:pPr>
        <w:bidi/>
        <w:jc w:val="both"/>
        <w:rPr>
          <w:rFonts w:cs="David" w:hint="cs"/>
          <w:rtl/>
        </w:rPr>
      </w:pPr>
      <w:r w:rsidRPr="003F5074">
        <w:rPr>
          <w:rFonts w:cs="David" w:hint="cs"/>
          <w:rtl/>
        </w:rPr>
        <w:tab/>
        <w:t>אם זה חוק חדש, צריך להתחיל את כל הפרוצדורה מההתחלה, וכאן אפשר לצעוד קדימה.</w:t>
      </w:r>
    </w:p>
    <w:p w14:paraId="651403AE" w14:textId="77777777" w:rsidR="003F5074" w:rsidRPr="003F5074" w:rsidRDefault="003F5074" w:rsidP="003F5074">
      <w:pPr>
        <w:bidi/>
        <w:jc w:val="both"/>
        <w:rPr>
          <w:rFonts w:cs="David" w:hint="cs"/>
          <w:rtl/>
        </w:rPr>
      </w:pPr>
    </w:p>
    <w:p w14:paraId="4BDE2492"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242DC045" w14:textId="77777777" w:rsidR="003F5074" w:rsidRPr="003F5074" w:rsidRDefault="003F5074" w:rsidP="003F5074">
      <w:pPr>
        <w:bidi/>
        <w:jc w:val="both"/>
        <w:rPr>
          <w:rFonts w:cs="David" w:hint="cs"/>
          <w:rtl/>
        </w:rPr>
      </w:pPr>
    </w:p>
    <w:p w14:paraId="0A35D8A2" w14:textId="77777777" w:rsidR="003F5074" w:rsidRPr="003F5074" w:rsidRDefault="003F5074" w:rsidP="003F5074">
      <w:pPr>
        <w:bidi/>
        <w:jc w:val="both"/>
        <w:rPr>
          <w:rFonts w:cs="David" w:hint="cs"/>
          <w:rtl/>
        </w:rPr>
      </w:pPr>
      <w:r w:rsidRPr="003F5074">
        <w:rPr>
          <w:rFonts w:cs="David" w:hint="cs"/>
          <w:rtl/>
        </w:rPr>
        <w:tab/>
        <w:t xml:space="preserve"> לאן אתה ממהר?</w:t>
      </w:r>
    </w:p>
    <w:p w14:paraId="4EC46FDB" w14:textId="77777777" w:rsidR="003F5074" w:rsidRPr="003F5074" w:rsidRDefault="003F5074" w:rsidP="003F5074">
      <w:pPr>
        <w:bidi/>
        <w:jc w:val="both"/>
        <w:rPr>
          <w:rFonts w:cs="David" w:hint="cs"/>
          <w:rtl/>
        </w:rPr>
      </w:pPr>
    </w:p>
    <w:p w14:paraId="6103F674" w14:textId="77777777" w:rsidR="003F5074" w:rsidRPr="003F5074" w:rsidRDefault="003F5074" w:rsidP="003F5074">
      <w:pPr>
        <w:bidi/>
        <w:jc w:val="both"/>
        <w:rPr>
          <w:rFonts w:cs="David" w:hint="cs"/>
          <w:rtl/>
        </w:rPr>
      </w:pPr>
      <w:r w:rsidRPr="003F5074">
        <w:rPr>
          <w:rFonts w:cs="David" w:hint="cs"/>
          <w:u w:val="single"/>
          <w:rtl/>
        </w:rPr>
        <w:t>היו"ר דוד טל:</w:t>
      </w:r>
    </w:p>
    <w:p w14:paraId="7012AE6F" w14:textId="77777777" w:rsidR="003F5074" w:rsidRPr="003F5074" w:rsidRDefault="003F5074" w:rsidP="003F5074">
      <w:pPr>
        <w:bidi/>
        <w:jc w:val="both"/>
        <w:rPr>
          <w:rFonts w:cs="David" w:hint="cs"/>
          <w:rtl/>
        </w:rPr>
      </w:pPr>
    </w:p>
    <w:p w14:paraId="17BAC08D" w14:textId="77777777" w:rsidR="003F5074" w:rsidRPr="003F5074" w:rsidRDefault="003F5074" w:rsidP="003F5074">
      <w:pPr>
        <w:bidi/>
        <w:jc w:val="both"/>
        <w:rPr>
          <w:rFonts w:cs="David" w:hint="cs"/>
          <w:rtl/>
        </w:rPr>
      </w:pPr>
      <w:r w:rsidRPr="003F5074">
        <w:rPr>
          <w:rFonts w:cs="David" w:hint="cs"/>
          <w:rtl/>
        </w:rPr>
        <w:tab/>
        <w:t>אני ממהר לרמת-הגולן...</w:t>
      </w:r>
    </w:p>
    <w:p w14:paraId="7279AE2C" w14:textId="77777777" w:rsidR="003F5074" w:rsidRPr="003F5074" w:rsidRDefault="003F5074" w:rsidP="003F5074">
      <w:pPr>
        <w:bidi/>
        <w:jc w:val="both"/>
        <w:rPr>
          <w:rFonts w:cs="David" w:hint="cs"/>
          <w:rtl/>
        </w:rPr>
      </w:pPr>
    </w:p>
    <w:p w14:paraId="411BBCBB" w14:textId="77777777" w:rsidR="003F5074" w:rsidRPr="003F5074" w:rsidRDefault="003F5074" w:rsidP="003F5074">
      <w:pPr>
        <w:bidi/>
        <w:jc w:val="both"/>
        <w:rPr>
          <w:rFonts w:cs="David" w:hint="cs"/>
          <w:rtl/>
        </w:rPr>
      </w:pPr>
      <w:r w:rsidRPr="003F5074">
        <w:rPr>
          <w:rFonts w:cs="David" w:hint="cs"/>
          <w:u w:val="single"/>
          <w:rtl/>
        </w:rPr>
        <w:t>יצחק לוי:</w:t>
      </w:r>
    </w:p>
    <w:p w14:paraId="60241764" w14:textId="77777777" w:rsidR="003F5074" w:rsidRPr="003F5074" w:rsidRDefault="003F5074" w:rsidP="003F5074">
      <w:pPr>
        <w:bidi/>
        <w:jc w:val="both"/>
        <w:rPr>
          <w:rFonts w:cs="David" w:hint="cs"/>
          <w:rtl/>
        </w:rPr>
      </w:pPr>
    </w:p>
    <w:p w14:paraId="63A23FC7" w14:textId="77777777" w:rsidR="003F5074" w:rsidRPr="003F5074" w:rsidRDefault="003F5074" w:rsidP="003F5074">
      <w:pPr>
        <w:bidi/>
        <w:jc w:val="both"/>
        <w:rPr>
          <w:rFonts w:cs="David" w:hint="cs"/>
          <w:rtl/>
        </w:rPr>
      </w:pPr>
      <w:r w:rsidRPr="003F5074">
        <w:rPr>
          <w:rFonts w:cs="David" w:hint="cs"/>
          <w:rtl/>
        </w:rPr>
        <w:tab/>
        <w:t xml:space="preserve"> חבר הכנסת טל, אינני דן כרגע בפרוצדורה. אם אפשר לעשות את זה דרך החוק הזה ולהתקדם </w:t>
      </w:r>
      <w:r w:rsidRPr="003F5074">
        <w:rPr>
          <w:rFonts w:cs="David"/>
          <w:rtl/>
        </w:rPr>
        <w:t>–</w:t>
      </w:r>
      <w:r w:rsidRPr="003F5074">
        <w:rPr>
          <w:rFonts w:cs="David" w:hint="cs"/>
          <w:rtl/>
        </w:rPr>
        <w:t xml:space="preserve"> מה טוב, אם אפשר לעשות דרך חוק של הוועדה </w:t>
      </w:r>
      <w:r w:rsidRPr="003F5074">
        <w:rPr>
          <w:rFonts w:cs="David"/>
          <w:rtl/>
        </w:rPr>
        <w:t>–</w:t>
      </w:r>
      <w:r w:rsidRPr="003F5074">
        <w:rPr>
          <w:rFonts w:cs="David" w:hint="cs"/>
          <w:rtl/>
        </w:rPr>
        <w:t xml:space="preserve"> גם טוב, ואז זה הולך ישר לקריאה הראשונה.</w:t>
      </w:r>
    </w:p>
    <w:p w14:paraId="62759713" w14:textId="77777777" w:rsidR="003F5074" w:rsidRPr="003F5074" w:rsidRDefault="003F5074" w:rsidP="003F5074">
      <w:pPr>
        <w:bidi/>
        <w:jc w:val="both"/>
        <w:rPr>
          <w:rFonts w:cs="David" w:hint="cs"/>
          <w:rtl/>
        </w:rPr>
      </w:pPr>
    </w:p>
    <w:p w14:paraId="54318F50" w14:textId="77777777" w:rsidR="003F5074" w:rsidRPr="003F5074" w:rsidRDefault="003F5074" w:rsidP="003F5074">
      <w:pPr>
        <w:bidi/>
        <w:jc w:val="both"/>
        <w:rPr>
          <w:rFonts w:cs="David" w:hint="cs"/>
          <w:rtl/>
        </w:rPr>
      </w:pPr>
      <w:r w:rsidRPr="003F5074">
        <w:rPr>
          <w:rFonts w:cs="David" w:hint="cs"/>
          <w:u w:val="single"/>
          <w:rtl/>
        </w:rPr>
        <w:t>היו"ר דוד טל:</w:t>
      </w:r>
    </w:p>
    <w:p w14:paraId="0C53E0FC" w14:textId="77777777" w:rsidR="003F5074" w:rsidRPr="003F5074" w:rsidRDefault="003F5074" w:rsidP="003F5074">
      <w:pPr>
        <w:bidi/>
        <w:jc w:val="both"/>
        <w:rPr>
          <w:rFonts w:cs="David" w:hint="cs"/>
          <w:rtl/>
        </w:rPr>
      </w:pPr>
    </w:p>
    <w:p w14:paraId="08EACCC3" w14:textId="77777777" w:rsidR="003F5074" w:rsidRPr="003F5074" w:rsidRDefault="003F5074" w:rsidP="003F5074">
      <w:pPr>
        <w:bidi/>
        <w:jc w:val="both"/>
        <w:rPr>
          <w:rFonts w:cs="David" w:hint="cs"/>
          <w:rtl/>
        </w:rPr>
      </w:pPr>
      <w:r w:rsidRPr="003F5074">
        <w:rPr>
          <w:rFonts w:cs="David" w:hint="cs"/>
          <w:rtl/>
        </w:rPr>
        <w:tab/>
        <w:t>השאלה, מה הדרך הקצרה?</w:t>
      </w:r>
    </w:p>
    <w:p w14:paraId="32BE0492" w14:textId="77777777" w:rsidR="003F5074" w:rsidRPr="003F5074" w:rsidRDefault="003F5074" w:rsidP="003F5074">
      <w:pPr>
        <w:bidi/>
        <w:jc w:val="both"/>
        <w:rPr>
          <w:rFonts w:cs="David" w:hint="cs"/>
          <w:rtl/>
        </w:rPr>
      </w:pPr>
    </w:p>
    <w:p w14:paraId="3EC22390" w14:textId="77777777" w:rsidR="003F5074" w:rsidRPr="003F5074" w:rsidRDefault="003F5074" w:rsidP="003F5074">
      <w:pPr>
        <w:bidi/>
        <w:jc w:val="both"/>
        <w:rPr>
          <w:rFonts w:cs="David" w:hint="cs"/>
          <w:rtl/>
        </w:rPr>
      </w:pPr>
      <w:r w:rsidRPr="003F5074">
        <w:rPr>
          <w:rFonts w:cs="David" w:hint="cs"/>
          <w:u w:val="single"/>
          <w:rtl/>
        </w:rPr>
        <w:t>מנחם בן-ששון:</w:t>
      </w:r>
    </w:p>
    <w:p w14:paraId="38DB32F0" w14:textId="77777777" w:rsidR="003F5074" w:rsidRPr="003F5074" w:rsidRDefault="003F5074" w:rsidP="003F5074">
      <w:pPr>
        <w:bidi/>
        <w:jc w:val="both"/>
        <w:rPr>
          <w:rFonts w:cs="David" w:hint="cs"/>
          <w:rtl/>
        </w:rPr>
      </w:pPr>
    </w:p>
    <w:p w14:paraId="4C3E030B" w14:textId="77777777" w:rsidR="003F5074" w:rsidRPr="003F5074" w:rsidRDefault="003F5074" w:rsidP="003F5074">
      <w:pPr>
        <w:bidi/>
        <w:jc w:val="both"/>
        <w:rPr>
          <w:rFonts w:cs="David" w:hint="cs"/>
          <w:rtl/>
        </w:rPr>
      </w:pPr>
      <w:r w:rsidRPr="003F5074">
        <w:rPr>
          <w:rFonts w:cs="David" w:hint="cs"/>
          <w:rtl/>
        </w:rPr>
        <w:tab/>
        <w:t xml:space="preserve"> הקצרה היא ארוכה, והארוכה היא קצרה, וזה משאל עם, זה לא צחוק.</w:t>
      </w:r>
    </w:p>
    <w:p w14:paraId="02079F62" w14:textId="77777777" w:rsidR="003F5074" w:rsidRPr="003F5074" w:rsidRDefault="003F5074" w:rsidP="003F5074">
      <w:pPr>
        <w:bidi/>
        <w:jc w:val="both"/>
        <w:rPr>
          <w:rFonts w:cs="David" w:hint="cs"/>
          <w:rtl/>
        </w:rPr>
      </w:pPr>
    </w:p>
    <w:p w14:paraId="797A12AB" w14:textId="77777777" w:rsidR="003F5074" w:rsidRPr="003F5074" w:rsidRDefault="003F5074" w:rsidP="003F5074">
      <w:pPr>
        <w:bidi/>
        <w:jc w:val="both"/>
        <w:rPr>
          <w:rFonts w:cs="David" w:hint="cs"/>
          <w:rtl/>
        </w:rPr>
      </w:pPr>
      <w:r w:rsidRPr="003F5074">
        <w:rPr>
          <w:rFonts w:cs="David" w:hint="cs"/>
          <w:u w:val="single"/>
          <w:rtl/>
        </w:rPr>
        <w:t>יצחק לוי:</w:t>
      </w:r>
    </w:p>
    <w:p w14:paraId="5B2B206F" w14:textId="77777777" w:rsidR="003F5074" w:rsidRPr="003F5074" w:rsidRDefault="003F5074" w:rsidP="003F5074">
      <w:pPr>
        <w:bidi/>
        <w:jc w:val="both"/>
        <w:rPr>
          <w:rFonts w:cs="David" w:hint="cs"/>
          <w:rtl/>
        </w:rPr>
      </w:pPr>
    </w:p>
    <w:p w14:paraId="20882BE7" w14:textId="77777777" w:rsidR="003F5074" w:rsidRPr="003F5074" w:rsidRDefault="003F5074" w:rsidP="003F5074">
      <w:pPr>
        <w:bidi/>
        <w:jc w:val="both"/>
        <w:rPr>
          <w:rFonts w:cs="David" w:hint="cs"/>
          <w:rtl/>
        </w:rPr>
      </w:pPr>
      <w:r w:rsidRPr="003F5074">
        <w:rPr>
          <w:rFonts w:cs="David" w:hint="cs"/>
          <w:rtl/>
        </w:rPr>
        <w:tab/>
        <w:t xml:space="preserve"> לגבי הדרך, מה הקצרה ומה הארוכה, יושב-ראש הוועדה ידון עם יועציו ויציע לנו מה הדרך הקצרה.</w:t>
      </w:r>
    </w:p>
    <w:p w14:paraId="2308EDC6" w14:textId="77777777" w:rsidR="003F5074" w:rsidRPr="003F5074" w:rsidRDefault="003F5074" w:rsidP="003F5074">
      <w:pPr>
        <w:bidi/>
        <w:jc w:val="both"/>
        <w:rPr>
          <w:rFonts w:cs="David" w:hint="cs"/>
          <w:rtl/>
        </w:rPr>
      </w:pPr>
    </w:p>
    <w:p w14:paraId="289688E4" w14:textId="77777777" w:rsidR="003F5074" w:rsidRPr="003F5074" w:rsidRDefault="003F5074" w:rsidP="003F5074">
      <w:pPr>
        <w:bidi/>
        <w:jc w:val="both"/>
        <w:rPr>
          <w:rFonts w:cs="David" w:hint="cs"/>
          <w:rtl/>
        </w:rPr>
      </w:pPr>
      <w:r w:rsidRPr="003F5074">
        <w:rPr>
          <w:rFonts w:cs="David" w:hint="cs"/>
          <w:rtl/>
        </w:rPr>
        <w:tab/>
        <w:t>דבר נוסף. אפשר יהיה להטיל על ועדת הבחירות המרכזית, אבל לא בדרך הזאת. עקרונות נוספים, מעבר לעיקרון של סעיף 3, יצטרכו להיקבע בחוק.</w:t>
      </w:r>
    </w:p>
    <w:p w14:paraId="320E6301" w14:textId="77777777" w:rsidR="003F5074" w:rsidRPr="003F5074" w:rsidRDefault="003F5074" w:rsidP="003F5074">
      <w:pPr>
        <w:bidi/>
        <w:jc w:val="both"/>
        <w:rPr>
          <w:rFonts w:cs="David" w:hint="cs"/>
          <w:rtl/>
        </w:rPr>
      </w:pPr>
    </w:p>
    <w:p w14:paraId="6CF8DE79" w14:textId="77777777" w:rsidR="003F5074" w:rsidRPr="003F5074" w:rsidRDefault="003F5074" w:rsidP="003F5074">
      <w:pPr>
        <w:bidi/>
        <w:jc w:val="both"/>
        <w:rPr>
          <w:rFonts w:cs="David" w:hint="cs"/>
          <w:rtl/>
        </w:rPr>
      </w:pPr>
      <w:r w:rsidRPr="003F5074">
        <w:rPr>
          <w:rFonts w:cs="David" w:hint="cs"/>
          <w:u w:val="single"/>
          <w:rtl/>
        </w:rPr>
        <w:t>היו"ר דוד טל:</w:t>
      </w:r>
    </w:p>
    <w:p w14:paraId="227BC23E" w14:textId="77777777" w:rsidR="003F5074" w:rsidRPr="003F5074" w:rsidRDefault="003F5074" w:rsidP="003F5074">
      <w:pPr>
        <w:bidi/>
        <w:jc w:val="both"/>
        <w:rPr>
          <w:rFonts w:cs="David" w:hint="cs"/>
          <w:rtl/>
        </w:rPr>
      </w:pPr>
    </w:p>
    <w:p w14:paraId="00D788CA" w14:textId="77777777" w:rsidR="003F5074" w:rsidRPr="003F5074" w:rsidRDefault="003F5074" w:rsidP="003F5074">
      <w:pPr>
        <w:bidi/>
        <w:jc w:val="both"/>
        <w:rPr>
          <w:rFonts w:cs="David" w:hint="cs"/>
          <w:rtl/>
        </w:rPr>
      </w:pPr>
      <w:r w:rsidRPr="003F5074">
        <w:rPr>
          <w:rFonts w:cs="David" w:hint="cs"/>
          <w:rtl/>
        </w:rPr>
        <w:tab/>
        <w:t>זה לא תפקיד שלה, היא אף פעם לא עסקה בזה.</w:t>
      </w:r>
    </w:p>
    <w:p w14:paraId="67A74CB3" w14:textId="77777777" w:rsidR="003F5074" w:rsidRPr="003F5074" w:rsidRDefault="003F5074" w:rsidP="003F5074">
      <w:pPr>
        <w:bidi/>
        <w:jc w:val="both"/>
        <w:rPr>
          <w:rFonts w:cs="David" w:hint="cs"/>
          <w:rtl/>
        </w:rPr>
      </w:pPr>
    </w:p>
    <w:p w14:paraId="18366C63" w14:textId="77777777" w:rsidR="003F5074" w:rsidRPr="003F5074" w:rsidRDefault="003F5074" w:rsidP="003F5074">
      <w:pPr>
        <w:bidi/>
        <w:jc w:val="both"/>
        <w:rPr>
          <w:rFonts w:cs="David" w:hint="cs"/>
          <w:rtl/>
        </w:rPr>
      </w:pPr>
      <w:r w:rsidRPr="003F5074">
        <w:rPr>
          <w:rFonts w:cs="David" w:hint="cs"/>
          <w:u w:val="single"/>
          <w:rtl/>
        </w:rPr>
        <w:t>מנחם בן-ששון:</w:t>
      </w:r>
    </w:p>
    <w:p w14:paraId="7AE8CC7B" w14:textId="77777777" w:rsidR="003F5074" w:rsidRPr="003F5074" w:rsidRDefault="003F5074" w:rsidP="003F5074">
      <w:pPr>
        <w:bidi/>
        <w:jc w:val="both"/>
        <w:rPr>
          <w:rFonts w:cs="David" w:hint="cs"/>
          <w:rtl/>
        </w:rPr>
      </w:pPr>
    </w:p>
    <w:p w14:paraId="4FF98591" w14:textId="77777777" w:rsidR="003F5074" w:rsidRPr="003F5074" w:rsidRDefault="003F5074" w:rsidP="003F5074">
      <w:pPr>
        <w:bidi/>
        <w:jc w:val="both"/>
        <w:rPr>
          <w:rFonts w:cs="David" w:hint="cs"/>
          <w:rtl/>
        </w:rPr>
      </w:pPr>
      <w:r w:rsidRPr="003F5074">
        <w:rPr>
          <w:rFonts w:cs="David" w:hint="cs"/>
          <w:rtl/>
        </w:rPr>
        <w:tab/>
        <w:t>ודאי שלא, ועדת החוקה קיימת בשביל זה.</w:t>
      </w:r>
    </w:p>
    <w:p w14:paraId="3285E152" w14:textId="77777777" w:rsidR="003F5074" w:rsidRPr="003F5074" w:rsidRDefault="003F5074" w:rsidP="003F5074">
      <w:pPr>
        <w:bidi/>
        <w:jc w:val="both"/>
        <w:rPr>
          <w:rFonts w:cs="David" w:hint="cs"/>
          <w:rtl/>
        </w:rPr>
      </w:pPr>
    </w:p>
    <w:p w14:paraId="5521D1DE" w14:textId="77777777" w:rsidR="003F5074" w:rsidRPr="003F5074" w:rsidRDefault="003F5074" w:rsidP="003F5074">
      <w:pPr>
        <w:bidi/>
        <w:jc w:val="both"/>
        <w:rPr>
          <w:rFonts w:cs="David" w:hint="cs"/>
          <w:rtl/>
        </w:rPr>
      </w:pPr>
      <w:r w:rsidRPr="003F5074">
        <w:rPr>
          <w:rFonts w:cs="David" w:hint="cs"/>
          <w:u w:val="single"/>
          <w:rtl/>
        </w:rPr>
        <w:t>יצחק לוי:</w:t>
      </w:r>
    </w:p>
    <w:p w14:paraId="0D7D0BA4" w14:textId="77777777" w:rsidR="003F5074" w:rsidRPr="003F5074" w:rsidRDefault="003F5074" w:rsidP="003F5074">
      <w:pPr>
        <w:bidi/>
        <w:jc w:val="both"/>
        <w:rPr>
          <w:rFonts w:cs="David" w:hint="cs"/>
          <w:rtl/>
        </w:rPr>
      </w:pPr>
    </w:p>
    <w:p w14:paraId="11344BD4" w14:textId="77777777" w:rsidR="003F5074" w:rsidRPr="003F5074" w:rsidRDefault="003F5074" w:rsidP="003F5074">
      <w:pPr>
        <w:bidi/>
        <w:jc w:val="both"/>
        <w:rPr>
          <w:rFonts w:cs="David" w:hint="cs"/>
          <w:rtl/>
        </w:rPr>
      </w:pPr>
      <w:r w:rsidRPr="003F5074">
        <w:rPr>
          <w:rFonts w:cs="David" w:hint="cs"/>
          <w:rtl/>
        </w:rPr>
        <w:tab/>
        <w:t xml:space="preserve"> אי אפשר שהחוק יקבע רק עיקרון אחד </w:t>
      </w:r>
      <w:r w:rsidRPr="003F5074">
        <w:rPr>
          <w:rFonts w:cs="David"/>
          <w:rtl/>
        </w:rPr>
        <w:t>–</w:t>
      </w:r>
      <w:r w:rsidRPr="003F5074">
        <w:rPr>
          <w:rFonts w:cs="David" w:hint="cs"/>
          <w:rtl/>
        </w:rPr>
        <w:t xml:space="preserve"> התקבל ברוב הקולות הכשרים. יש עוד דברים שקשורים לעריכת משאל העם, דברים מרכזיים ועקרוניים, שאותם אי אפשר למסור לוועדת הבחירות המרכזית. אפשר למסור לוועדת הבחירות המרכזית לאחר שנקבע עוד עקרונות מספר. אם נרצה לקבוע עוד עקרונות מספר, נוכל להעביר. זאת הדרך שאני מציע להתמודד בה עם העניין. תודה רבה.</w:t>
      </w:r>
    </w:p>
    <w:p w14:paraId="1E4DAECD" w14:textId="77777777" w:rsidR="003F5074" w:rsidRDefault="003F5074" w:rsidP="003F5074">
      <w:pPr>
        <w:bidi/>
        <w:jc w:val="both"/>
        <w:rPr>
          <w:rFonts w:cs="David" w:hint="cs"/>
          <w:u w:val="single"/>
          <w:rtl/>
        </w:rPr>
      </w:pPr>
    </w:p>
    <w:p w14:paraId="2537BD73" w14:textId="77777777" w:rsidR="003F5074" w:rsidRPr="003F5074" w:rsidRDefault="003F5074" w:rsidP="003F5074">
      <w:pPr>
        <w:bidi/>
        <w:jc w:val="both"/>
        <w:rPr>
          <w:rFonts w:cs="David" w:hint="cs"/>
          <w:rtl/>
        </w:rPr>
      </w:pPr>
      <w:r w:rsidRPr="003F5074">
        <w:rPr>
          <w:rFonts w:cs="David" w:hint="cs"/>
          <w:u w:val="single"/>
          <w:rtl/>
        </w:rPr>
        <w:t>אשר מעוז:</w:t>
      </w:r>
    </w:p>
    <w:p w14:paraId="666BA97C" w14:textId="77777777" w:rsidR="003F5074" w:rsidRPr="003F5074" w:rsidRDefault="003F5074" w:rsidP="003F5074">
      <w:pPr>
        <w:bidi/>
        <w:jc w:val="both"/>
        <w:rPr>
          <w:rFonts w:cs="David" w:hint="cs"/>
          <w:rtl/>
        </w:rPr>
      </w:pPr>
    </w:p>
    <w:p w14:paraId="4B51E98A" w14:textId="77777777" w:rsidR="003F5074" w:rsidRPr="003F5074" w:rsidRDefault="003F5074" w:rsidP="003F5074">
      <w:pPr>
        <w:bidi/>
        <w:jc w:val="both"/>
        <w:rPr>
          <w:rFonts w:cs="David" w:hint="cs"/>
          <w:rtl/>
        </w:rPr>
      </w:pPr>
      <w:r w:rsidRPr="003F5074">
        <w:rPr>
          <w:rFonts w:cs="David" w:hint="cs"/>
          <w:rtl/>
        </w:rPr>
        <w:tab/>
        <w:t>ב-2004 ראש הממשלה שרון רצה לקיים משאל עם על פינוי היישובים. היועץ המשפטי לממשלה מסר לו חוות דעת ב-22 בנובמבר 2004. הוא אמר שאי אפשר לעשות את זה בלי חקיקה, והכוונה שלו היתה חוק רגיל ולא חוק-יסוד.</w:t>
      </w:r>
    </w:p>
    <w:p w14:paraId="207937C4" w14:textId="77777777" w:rsidR="003F5074" w:rsidRPr="003F5074" w:rsidRDefault="003F5074" w:rsidP="003F5074">
      <w:pPr>
        <w:bidi/>
        <w:jc w:val="both"/>
        <w:rPr>
          <w:rFonts w:cs="David" w:hint="cs"/>
          <w:rtl/>
        </w:rPr>
      </w:pPr>
    </w:p>
    <w:p w14:paraId="655D0B81" w14:textId="77777777" w:rsidR="003F5074" w:rsidRPr="003F5074" w:rsidRDefault="003F5074" w:rsidP="003F5074">
      <w:pPr>
        <w:bidi/>
        <w:jc w:val="both"/>
        <w:rPr>
          <w:rFonts w:cs="David" w:hint="cs"/>
          <w:rtl/>
        </w:rPr>
      </w:pPr>
      <w:r w:rsidRPr="003F5074">
        <w:rPr>
          <w:rFonts w:cs="David" w:hint="cs"/>
          <w:u w:val="single"/>
          <w:rtl/>
        </w:rPr>
        <w:t>קולט אביטל:</w:t>
      </w:r>
    </w:p>
    <w:p w14:paraId="3D8F41A2" w14:textId="77777777" w:rsidR="003F5074" w:rsidRPr="003F5074" w:rsidRDefault="003F5074" w:rsidP="003F5074">
      <w:pPr>
        <w:bidi/>
        <w:jc w:val="both"/>
        <w:rPr>
          <w:rFonts w:cs="David" w:hint="cs"/>
          <w:rtl/>
        </w:rPr>
      </w:pPr>
    </w:p>
    <w:p w14:paraId="3BD5C1AA" w14:textId="77777777" w:rsidR="003F5074" w:rsidRPr="003F5074" w:rsidRDefault="003F5074" w:rsidP="003F5074">
      <w:pPr>
        <w:bidi/>
        <w:jc w:val="both"/>
        <w:rPr>
          <w:rFonts w:cs="David" w:hint="cs"/>
          <w:rtl/>
        </w:rPr>
      </w:pPr>
      <w:r w:rsidRPr="003F5074">
        <w:rPr>
          <w:rFonts w:cs="David" w:hint="cs"/>
          <w:rtl/>
        </w:rPr>
        <w:tab/>
        <w:t xml:space="preserve"> איך אתה יודע שזאת היתה כוונתו?</w:t>
      </w:r>
    </w:p>
    <w:p w14:paraId="12735A1F" w14:textId="77777777" w:rsidR="003F5074" w:rsidRPr="003F5074" w:rsidRDefault="003F5074" w:rsidP="003F5074">
      <w:pPr>
        <w:bidi/>
        <w:jc w:val="both"/>
        <w:rPr>
          <w:rFonts w:cs="David" w:hint="cs"/>
          <w:rtl/>
        </w:rPr>
      </w:pPr>
    </w:p>
    <w:p w14:paraId="6E55160D" w14:textId="77777777" w:rsidR="003F5074" w:rsidRPr="003F5074" w:rsidRDefault="003F5074" w:rsidP="003F5074">
      <w:pPr>
        <w:bidi/>
        <w:jc w:val="both"/>
        <w:rPr>
          <w:rFonts w:cs="David" w:hint="cs"/>
          <w:rtl/>
        </w:rPr>
      </w:pPr>
      <w:r w:rsidRPr="003F5074">
        <w:rPr>
          <w:rFonts w:cs="David" w:hint="cs"/>
          <w:u w:val="single"/>
          <w:rtl/>
        </w:rPr>
        <w:t>אשר מעוז:</w:t>
      </w:r>
    </w:p>
    <w:p w14:paraId="513BD2CE" w14:textId="77777777" w:rsidR="003F5074" w:rsidRPr="003F5074" w:rsidRDefault="003F5074" w:rsidP="003F5074">
      <w:pPr>
        <w:bidi/>
        <w:jc w:val="both"/>
        <w:rPr>
          <w:rFonts w:cs="David" w:hint="cs"/>
          <w:rtl/>
        </w:rPr>
      </w:pPr>
    </w:p>
    <w:p w14:paraId="7F12F9D4" w14:textId="77777777" w:rsidR="003F5074" w:rsidRPr="003F5074" w:rsidRDefault="003F5074" w:rsidP="003F5074">
      <w:pPr>
        <w:bidi/>
        <w:jc w:val="both"/>
        <w:rPr>
          <w:rFonts w:cs="David" w:hint="cs"/>
          <w:rtl/>
        </w:rPr>
      </w:pPr>
      <w:r w:rsidRPr="003F5074">
        <w:rPr>
          <w:rFonts w:cs="David" w:hint="cs"/>
          <w:rtl/>
        </w:rPr>
        <w:tab/>
        <w:t>יש לכם כאן מרכז מחקר ומידע מצוין בכנסת, והוא עשה את העבודה.</w:t>
      </w:r>
    </w:p>
    <w:p w14:paraId="160747C8" w14:textId="77777777" w:rsidR="003F5074" w:rsidRPr="003F5074" w:rsidRDefault="003F5074" w:rsidP="003F5074">
      <w:pPr>
        <w:bidi/>
        <w:jc w:val="both"/>
        <w:rPr>
          <w:rFonts w:cs="David" w:hint="cs"/>
          <w:rtl/>
        </w:rPr>
      </w:pPr>
    </w:p>
    <w:p w14:paraId="3059909C" w14:textId="77777777" w:rsidR="003F5074" w:rsidRPr="003F5074" w:rsidRDefault="003F5074" w:rsidP="003F5074">
      <w:pPr>
        <w:bidi/>
        <w:jc w:val="both"/>
        <w:rPr>
          <w:rFonts w:cs="David" w:hint="cs"/>
          <w:rtl/>
        </w:rPr>
      </w:pPr>
      <w:r w:rsidRPr="003F5074">
        <w:rPr>
          <w:rFonts w:cs="David" w:hint="cs"/>
          <w:u w:val="single"/>
          <w:rtl/>
        </w:rPr>
        <w:t>קולט אביטל:</w:t>
      </w:r>
    </w:p>
    <w:p w14:paraId="770D790D" w14:textId="77777777" w:rsidR="003F5074" w:rsidRPr="003F5074" w:rsidRDefault="003F5074" w:rsidP="003F5074">
      <w:pPr>
        <w:bidi/>
        <w:jc w:val="both"/>
        <w:rPr>
          <w:rFonts w:cs="David" w:hint="cs"/>
          <w:rtl/>
        </w:rPr>
      </w:pPr>
    </w:p>
    <w:p w14:paraId="5AE9D365" w14:textId="77777777" w:rsidR="003F5074" w:rsidRPr="003F5074" w:rsidRDefault="003F5074" w:rsidP="003F5074">
      <w:pPr>
        <w:bidi/>
        <w:jc w:val="both"/>
        <w:rPr>
          <w:rFonts w:cs="David" w:hint="cs"/>
          <w:rtl/>
        </w:rPr>
      </w:pPr>
      <w:r w:rsidRPr="003F5074">
        <w:rPr>
          <w:rFonts w:cs="David" w:hint="cs"/>
          <w:rtl/>
        </w:rPr>
        <w:tab/>
        <w:t xml:space="preserve"> במסמך הזה היה כתוב, שהכוונה של היועץ המשפטי היתה- - -</w:t>
      </w:r>
    </w:p>
    <w:p w14:paraId="575FA447" w14:textId="77777777" w:rsidR="003F5074" w:rsidRPr="003F5074" w:rsidRDefault="003F5074" w:rsidP="003F5074">
      <w:pPr>
        <w:bidi/>
        <w:jc w:val="both"/>
        <w:rPr>
          <w:rFonts w:cs="David" w:hint="cs"/>
          <w:rtl/>
        </w:rPr>
      </w:pPr>
    </w:p>
    <w:p w14:paraId="0B2E28CA" w14:textId="77777777" w:rsidR="003F5074" w:rsidRPr="003F5074" w:rsidRDefault="003F5074" w:rsidP="003F5074">
      <w:pPr>
        <w:bidi/>
        <w:jc w:val="both"/>
        <w:rPr>
          <w:rFonts w:cs="David" w:hint="cs"/>
          <w:rtl/>
        </w:rPr>
      </w:pPr>
      <w:r w:rsidRPr="003F5074">
        <w:rPr>
          <w:rFonts w:cs="David" w:hint="cs"/>
          <w:u w:val="single"/>
          <w:rtl/>
        </w:rPr>
        <w:t>אשר מעוז:</w:t>
      </w:r>
    </w:p>
    <w:p w14:paraId="04DF7D91" w14:textId="77777777" w:rsidR="003F5074" w:rsidRPr="003F5074" w:rsidRDefault="003F5074" w:rsidP="003F5074">
      <w:pPr>
        <w:bidi/>
        <w:jc w:val="both"/>
        <w:rPr>
          <w:rFonts w:cs="David" w:hint="cs"/>
          <w:rtl/>
        </w:rPr>
      </w:pPr>
    </w:p>
    <w:p w14:paraId="0CE0CF4A" w14:textId="77777777" w:rsidR="003F5074" w:rsidRPr="003F5074" w:rsidRDefault="003F5074" w:rsidP="003F5074">
      <w:pPr>
        <w:bidi/>
        <w:jc w:val="both"/>
        <w:rPr>
          <w:rFonts w:cs="David" w:hint="cs"/>
          <w:rtl/>
        </w:rPr>
      </w:pPr>
      <w:r w:rsidRPr="003F5074">
        <w:rPr>
          <w:rFonts w:cs="David" w:hint="cs"/>
          <w:rtl/>
        </w:rPr>
        <w:tab/>
        <w:t>שרון רצה לעשות את זה בכלל בלי חוק, ואז הגיש היועץ המשפטי חוות דעת שלא ניתן לעשות זאת בלי חקיקה בכנסת, לא חוק-יסוד.</w:t>
      </w:r>
    </w:p>
    <w:p w14:paraId="277CF26C" w14:textId="77777777" w:rsidR="003F5074" w:rsidRPr="003F5074" w:rsidRDefault="003F5074" w:rsidP="003F5074">
      <w:pPr>
        <w:bidi/>
        <w:jc w:val="both"/>
        <w:rPr>
          <w:rFonts w:cs="David" w:hint="cs"/>
          <w:rtl/>
        </w:rPr>
      </w:pPr>
    </w:p>
    <w:p w14:paraId="7F6CD6F9" w14:textId="77777777" w:rsidR="003F5074" w:rsidRPr="003F5074" w:rsidRDefault="003F5074" w:rsidP="003F5074">
      <w:pPr>
        <w:bidi/>
        <w:jc w:val="both"/>
        <w:rPr>
          <w:rFonts w:cs="David" w:hint="cs"/>
          <w:rtl/>
        </w:rPr>
      </w:pPr>
      <w:r w:rsidRPr="003F5074">
        <w:rPr>
          <w:rFonts w:cs="David" w:hint="cs"/>
          <w:u w:val="single"/>
          <w:rtl/>
        </w:rPr>
        <w:t>קולט אביטל:</w:t>
      </w:r>
    </w:p>
    <w:p w14:paraId="0D800213" w14:textId="77777777" w:rsidR="003F5074" w:rsidRPr="003F5074" w:rsidRDefault="003F5074" w:rsidP="003F5074">
      <w:pPr>
        <w:bidi/>
        <w:jc w:val="both"/>
        <w:rPr>
          <w:rFonts w:cs="David" w:hint="cs"/>
          <w:rtl/>
        </w:rPr>
      </w:pPr>
    </w:p>
    <w:p w14:paraId="02DC50DF" w14:textId="77777777" w:rsidR="003F5074" w:rsidRPr="003F5074" w:rsidRDefault="003F5074" w:rsidP="003F5074">
      <w:pPr>
        <w:bidi/>
        <w:jc w:val="both"/>
        <w:rPr>
          <w:rFonts w:cs="David" w:hint="cs"/>
          <w:rtl/>
        </w:rPr>
      </w:pPr>
      <w:r w:rsidRPr="003F5074">
        <w:rPr>
          <w:rFonts w:cs="David" w:hint="cs"/>
          <w:rtl/>
        </w:rPr>
        <w:tab/>
        <w:t xml:space="preserve"> לא שאלתי את זה.</w:t>
      </w:r>
    </w:p>
    <w:p w14:paraId="591736CE" w14:textId="77777777" w:rsidR="003F5074" w:rsidRPr="003F5074" w:rsidRDefault="003F5074" w:rsidP="003F5074">
      <w:pPr>
        <w:bidi/>
        <w:jc w:val="both"/>
        <w:rPr>
          <w:rFonts w:cs="David" w:hint="cs"/>
          <w:rtl/>
        </w:rPr>
      </w:pPr>
    </w:p>
    <w:p w14:paraId="6A9E54BA" w14:textId="77777777" w:rsidR="003F5074" w:rsidRPr="003F5074" w:rsidRDefault="003F5074" w:rsidP="003F5074">
      <w:pPr>
        <w:bidi/>
        <w:jc w:val="both"/>
        <w:rPr>
          <w:rFonts w:cs="David" w:hint="cs"/>
          <w:rtl/>
        </w:rPr>
      </w:pPr>
      <w:r w:rsidRPr="003F5074">
        <w:rPr>
          <w:rFonts w:cs="David" w:hint="cs"/>
          <w:u w:val="single"/>
          <w:rtl/>
        </w:rPr>
        <w:t>היו"ר דוד טל:</w:t>
      </w:r>
    </w:p>
    <w:p w14:paraId="572556E2" w14:textId="77777777" w:rsidR="003F5074" w:rsidRPr="003F5074" w:rsidRDefault="003F5074" w:rsidP="003F5074">
      <w:pPr>
        <w:bidi/>
        <w:jc w:val="both"/>
        <w:rPr>
          <w:rFonts w:cs="David" w:hint="cs"/>
          <w:rtl/>
        </w:rPr>
      </w:pPr>
    </w:p>
    <w:p w14:paraId="4E830AD8" w14:textId="77777777" w:rsidR="003F5074" w:rsidRPr="003F5074" w:rsidRDefault="003F5074" w:rsidP="003F5074">
      <w:pPr>
        <w:bidi/>
        <w:jc w:val="both"/>
        <w:rPr>
          <w:rFonts w:cs="David" w:hint="cs"/>
          <w:rtl/>
        </w:rPr>
      </w:pPr>
      <w:r w:rsidRPr="003F5074">
        <w:rPr>
          <w:rFonts w:cs="David" w:hint="cs"/>
          <w:rtl/>
        </w:rPr>
        <w:tab/>
        <w:t>הוא ציין עובדה.</w:t>
      </w:r>
    </w:p>
    <w:p w14:paraId="1443EC25" w14:textId="77777777" w:rsidR="003F5074" w:rsidRDefault="003F5074" w:rsidP="003F5074">
      <w:pPr>
        <w:bidi/>
        <w:jc w:val="both"/>
        <w:rPr>
          <w:rFonts w:cs="David" w:hint="cs"/>
          <w:rtl/>
        </w:rPr>
      </w:pPr>
    </w:p>
    <w:p w14:paraId="0CC6FB98" w14:textId="77777777" w:rsidR="003F5074" w:rsidRDefault="003F5074" w:rsidP="003F5074">
      <w:pPr>
        <w:bidi/>
        <w:jc w:val="both"/>
        <w:rPr>
          <w:rFonts w:cs="David" w:hint="cs"/>
          <w:rtl/>
        </w:rPr>
      </w:pPr>
    </w:p>
    <w:p w14:paraId="48AEB9E1" w14:textId="77777777" w:rsidR="003F5074" w:rsidRDefault="003F5074" w:rsidP="003F5074">
      <w:pPr>
        <w:bidi/>
        <w:jc w:val="both"/>
        <w:rPr>
          <w:rFonts w:cs="David" w:hint="cs"/>
          <w:rtl/>
        </w:rPr>
      </w:pPr>
    </w:p>
    <w:p w14:paraId="721DC766" w14:textId="77777777" w:rsidR="003F5074" w:rsidRDefault="003F5074" w:rsidP="003F5074">
      <w:pPr>
        <w:bidi/>
        <w:jc w:val="both"/>
        <w:rPr>
          <w:rFonts w:cs="David" w:hint="cs"/>
          <w:rtl/>
        </w:rPr>
      </w:pPr>
    </w:p>
    <w:p w14:paraId="7B778C03" w14:textId="77777777" w:rsidR="003F5074" w:rsidRPr="003F5074" w:rsidRDefault="003F5074" w:rsidP="003F5074">
      <w:pPr>
        <w:bidi/>
        <w:jc w:val="both"/>
        <w:rPr>
          <w:rFonts w:cs="David" w:hint="cs"/>
          <w:rtl/>
        </w:rPr>
      </w:pPr>
    </w:p>
    <w:p w14:paraId="344347F3" w14:textId="77777777" w:rsidR="003F5074" w:rsidRPr="003F5074" w:rsidRDefault="003F5074" w:rsidP="003F5074">
      <w:pPr>
        <w:bidi/>
        <w:jc w:val="both"/>
        <w:rPr>
          <w:rFonts w:cs="David" w:hint="cs"/>
          <w:rtl/>
        </w:rPr>
      </w:pPr>
      <w:r w:rsidRPr="003F5074">
        <w:rPr>
          <w:rFonts w:cs="David" w:hint="cs"/>
          <w:u w:val="single"/>
          <w:rtl/>
        </w:rPr>
        <w:t>קולט אביטל:</w:t>
      </w:r>
    </w:p>
    <w:p w14:paraId="142C0EAB" w14:textId="77777777" w:rsidR="003F5074" w:rsidRPr="003F5074" w:rsidRDefault="003F5074" w:rsidP="003F5074">
      <w:pPr>
        <w:bidi/>
        <w:jc w:val="both"/>
        <w:rPr>
          <w:rFonts w:cs="David" w:hint="cs"/>
          <w:rtl/>
        </w:rPr>
      </w:pPr>
    </w:p>
    <w:p w14:paraId="793B8458" w14:textId="77777777" w:rsidR="003F5074" w:rsidRPr="003F5074" w:rsidRDefault="003F5074" w:rsidP="003F5074">
      <w:pPr>
        <w:bidi/>
        <w:jc w:val="both"/>
        <w:rPr>
          <w:rFonts w:cs="David" w:hint="cs"/>
          <w:rtl/>
        </w:rPr>
      </w:pPr>
      <w:r w:rsidRPr="003F5074">
        <w:rPr>
          <w:rFonts w:cs="David" w:hint="cs"/>
          <w:rtl/>
        </w:rPr>
        <w:tab/>
        <w:t xml:space="preserve"> הוא גם פירש אותה.</w:t>
      </w:r>
    </w:p>
    <w:p w14:paraId="7B511615" w14:textId="77777777" w:rsidR="003F5074" w:rsidRPr="003F5074" w:rsidRDefault="003F5074" w:rsidP="003F5074">
      <w:pPr>
        <w:bidi/>
        <w:jc w:val="both"/>
        <w:rPr>
          <w:rFonts w:cs="David" w:hint="cs"/>
          <w:rtl/>
        </w:rPr>
      </w:pPr>
    </w:p>
    <w:p w14:paraId="70C9160B" w14:textId="77777777" w:rsidR="003F5074" w:rsidRPr="003F5074" w:rsidRDefault="003F5074" w:rsidP="003F5074">
      <w:pPr>
        <w:bidi/>
        <w:jc w:val="both"/>
        <w:rPr>
          <w:rFonts w:cs="David" w:hint="cs"/>
          <w:rtl/>
        </w:rPr>
      </w:pPr>
      <w:r w:rsidRPr="003F5074">
        <w:rPr>
          <w:rFonts w:cs="David" w:hint="cs"/>
          <w:u w:val="single"/>
          <w:rtl/>
        </w:rPr>
        <w:t>היו"ר דוד טל:</w:t>
      </w:r>
    </w:p>
    <w:p w14:paraId="6D5F8BEB" w14:textId="77777777" w:rsidR="003F5074" w:rsidRPr="003F5074" w:rsidRDefault="003F5074" w:rsidP="003F5074">
      <w:pPr>
        <w:bidi/>
        <w:jc w:val="both"/>
        <w:rPr>
          <w:rFonts w:cs="David" w:hint="cs"/>
          <w:rtl/>
        </w:rPr>
      </w:pPr>
    </w:p>
    <w:p w14:paraId="0587B42E" w14:textId="77777777" w:rsidR="003F5074" w:rsidRPr="003F5074" w:rsidRDefault="003F5074" w:rsidP="003F5074">
      <w:pPr>
        <w:bidi/>
        <w:jc w:val="both"/>
        <w:rPr>
          <w:rFonts w:cs="David" w:hint="cs"/>
          <w:rtl/>
        </w:rPr>
      </w:pPr>
      <w:r w:rsidRPr="003F5074">
        <w:rPr>
          <w:rFonts w:cs="David" w:hint="cs"/>
          <w:rtl/>
        </w:rPr>
        <w:tab/>
        <w:t>חברת הכנסת קולט, לגבי הפרשנות של היועץ המשפטי לממשלה יהיו כאלה שיסתרו אותה, זה לא תורה מסיני. חבר הכנסת פרוש, האם זה נכון שחוץ מעשרת הדברות אין לנו שום דבר מסיני?</w:t>
      </w:r>
    </w:p>
    <w:p w14:paraId="4217FB4A" w14:textId="77777777" w:rsidR="003F5074" w:rsidRPr="003F5074" w:rsidRDefault="003F5074" w:rsidP="003F5074">
      <w:pPr>
        <w:bidi/>
        <w:jc w:val="both"/>
        <w:rPr>
          <w:rFonts w:cs="David" w:hint="cs"/>
          <w:rtl/>
        </w:rPr>
      </w:pPr>
    </w:p>
    <w:p w14:paraId="2D1010AA" w14:textId="77777777" w:rsidR="003F5074" w:rsidRPr="003F5074" w:rsidRDefault="003F5074" w:rsidP="003F5074">
      <w:pPr>
        <w:bidi/>
        <w:jc w:val="both"/>
        <w:rPr>
          <w:rFonts w:cs="David" w:hint="cs"/>
          <w:rtl/>
        </w:rPr>
      </w:pPr>
      <w:r w:rsidRPr="003F5074">
        <w:rPr>
          <w:rFonts w:cs="David" w:hint="cs"/>
          <w:u w:val="single"/>
          <w:rtl/>
        </w:rPr>
        <w:t>אשר מעוז:</w:t>
      </w:r>
    </w:p>
    <w:p w14:paraId="5C5C07DF" w14:textId="77777777" w:rsidR="003F5074" w:rsidRPr="003F5074" w:rsidRDefault="003F5074" w:rsidP="003F5074">
      <w:pPr>
        <w:bidi/>
        <w:jc w:val="both"/>
        <w:rPr>
          <w:rFonts w:cs="David" w:hint="cs"/>
          <w:rtl/>
        </w:rPr>
      </w:pPr>
    </w:p>
    <w:p w14:paraId="51A6E61B" w14:textId="77777777" w:rsidR="003F5074" w:rsidRPr="003F5074" w:rsidRDefault="003F5074" w:rsidP="003F5074">
      <w:pPr>
        <w:bidi/>
        <w:jc w:val="both"/>
        <w:rPr>
          <w:rFonts w:cs="David" w:hint="cs"/>
          <w:rtl/>
        </w:rPr>
      </w:pPr>
      <w:r w:rsidRPr="003F5074">
        <w:rPr>
          <w:rFonts w:cs="David" w:hint="cs"/>
          <w:rtl/>
        </w:rPr>
        <w:tab/>
        <w:t>אני מבין שרוב מוחץ בכנסת תומך בחוק הזה. אני לא מבין מה החשש מפוטש.</w:t>
      </w:r>
    </w:p>
    <w:p w14:paraId="0AD66976" w14:textId="77777777" w:rsidR="003F5074" w:rsidRPr="003F5074" w:rsidRDefault="003F5074" w:rsidP="003F5074">
      <w:pPr>
        <w:bidi/>
        <w:jc w:val="both"/>
        <w:rPr>
          <w:rFonts w:cs="David" w:hint="cs"/>
          <w:rtl/>
        </w:rPr>
      </w:pPr>
    </w:p>
    <w:p w14:paraId="5E988A90" w14:textId="77777777" w:rsidR="003F5074" w:rsidRPr="003F5074" w:rsidRDefault="003F5074" w:rsidP="003F5074">
      <w:pPr>
        <w:bidi/>
        <w:jc w:val="both"/>
        <w:rPr>
          <w:rFonts w:cs="David" w:hint="cs"/>
          <w:rtl/>
        </w:rPr>
      </w:pPr>
      <w:r w:rsidRPr="003F5074">
        <w:rPr>
          <w:rFonts w:cs="David" w:hint="cs"/>
          <w:u w:val="single"/>
          <w:rtl/>
        </w:rPr>
        <w:t>קולט אביטל:</w:t>
      </w:r>
    </w:p>
    <w:p w14:paraId="1D08A715" w14:textId="77777777" w:rsidR="003F5074" w:rsidRPr="003F5074" w:rsidRDefault="003F5074" w:rsidP="003F5074">
      <w:pPr>
        <w:bidi/>
        <w:jc w:val="both"/>
        <w:rPr>
          <w:rFonts w:cs="David" w:hint="cs"/>
          <w:rtl/>
        </w:rPr>
      </w:pPr>
    </w:p>
    <w:p w14:paraId="6FFE9243" w14:textId="77777777" w:rsidR="003F5074" w:rsidRPr="003F5074" w:rsidRDefault="003F5074" w:rsidP="003F5074">
      <w:pPr>
        <w:bidi/>
        <w:jc w:val="both"/>
        <w:rPr>
          <w:rFonts w:cs="David" w:hint="cs"/>
          <w:rtl/>
        </w:rPr>
      </w:pPr>
      <w:r w:rsidRPr="003F5074">
        <w:rPr>
          <w:rFonts w:cs="David" w:hint="cs"/>
          <w:rtl/>
        </w:rPr>
        <w:tab/>
        <w:t>יש כאן נקודה מהותית, ושאלתי לא מתוך קנטרנות, אני רוצה להבין. אם היועץ המשפטי לממשלה, שפנה לראש הממשלה דאז, שרון, אמר שזה לא יכול ללכת בלי חקיקה, האם הוא בפירוש אמר חוק-יסוד או לא.</w:t>
      </w:r>
    </w:p>
    <w:p w14:paraId="143E190A" w14:textId="77777777" w:rsidR="003F5074" w:rsidRPr="003F5074" w:rsidRDefault="003F5074" w:rsidP="003F5074">
      <w:pPr>
        <w:bidi/>
        <w:jc w:val="both"/>
        <w:rPr>
          <w:rFonts w:cs="David" w:hint="cs"/>
          <w:rtl/>
        </w:rPr>
      </w:pPr>
    </w:p>
    <w:p w14:paraId="2D53627C" w14:textId="77777777" w:rsidR="003F5074" w:rsidRPr="003F5074" w:rsidRDefault="003F5074" w:rsidP="003F5074">
      <w:pPr>
        <w:bidi/>
        <w:jc w:val="both"/>
        <w:rPr>
          <w:rFonts w:cs="David" w:hint="cs"/>
          <w:rtl/>
        </w:rPr>
      </w:pPr>
      <w:r w:rsidRPr="003F5074">
        <w:rPr>
          <w:rFonts w:cs="David" w:hint="cs"/>
          <w:u w:val="single"/>
          <w:rtl/>
        </w:rPr>
        <w:t>אשר מעוז:</w:t>
      </w:r>
    </w:p>
    <w:p w14:paraId="72F5FE51" w14:textId="77777777" w:rsidR="003F5074" w:rsidRPr="003F5074" w:rsidRDefault="003F5074" w:rsidP="003F5074">
      <w:pPr>
        <w:bidi/>
        <w:jc w:val="both"/>
        <w:rPr>
          <w:rFonts w:cs="David" w:hint="cs"/>
          <w:rtl/>
        </w:rPr>
      </w:pPr>
    </w:p>
    <w:p w14:paraId="622A705F" w14:textId="77777777" w:rsidR="003F5074" w:rsidRPr="003F5074" w:rsidRDefault="003F5074" w:rsidP="003F5074">
      <w:pPr>
        <w:bidi/>
        <w:jc w:val="both"/>
        <w:rPr>
          <w:rFonts w:cs="David" w:hint="cs"/>
          <w:rtl/>
        </w:rPr>
      </w:pPr>
      <w:r w:rsidRPr="003F5074">
        <w:rPr>
          <w:rFonts w:cs="David" w:hint="cs"/>
          <w:rtl/>
        </w:rPr>
        <w:tab/>
        <w:t>לא. אם הוא היה רוצה, הוא צריך לומר בפירוש חוק-יסוד. אם הוא אומר שצריך חקיקה, משמע שלא צריך חוק-יסוד.</w:t>
      </w:r>
    </w:p>
    <w:p w14:paraId="1125CB99" w14:textId="77777777" w:rsidR="003F5074" w:rsidRDefault="003F5074" w:rsidP="003F5074">
      <w:pPr>
        <w:bidi/>
        <w:jc w:val="both"/>
        <w:rPr>
          <w:rFonts w:cs="David" w:hint="cs"/>
          <w:u w:val="single"/>
          <w:rtl/>
        </w:rPr>
      </w:pPr>
    </w:p>
    <w:p w14:paraId="72007350" w14:textId="77777777" w:rsidR="003F5074" w:rsidRPr="003F5074" w:rsidRDefault="003F5074" w:rsidP="003F5074">
      <w:pPr>
        <w:bidi/>
        <w:jc w:val="both"/>
        <w:rPr>
          <w:rFonts w:cs="David" w:hint="cs"/>
          <w:rtl/>
        </w:rPr>
      </w:pPr>
      <w:r w:rsidRPr="003F5074">
        <w:rPr>
          <w:rFonts w:cs="David" w:hint="cs"/>
          <w:u w:val="single"/>
          <w:rtl/>
        </w:rPr>
        <w:t>קולט אביטל:</w:t>
      </w:r>
    </w:p>
    <w:p w14:paraId="1654AFE3" w14:textId="77777777" w:rsidR="003F5074" w:rsidRPr="003F5074" w:rsidRDefault="003F5074" w:rsidP="003F5074">
      <w:pPr>
        <w:bidi/>
        <w:jc w:val="both"/>
        <w:rPr>
          <w:rFonts w:cs="David" w:hint="cs"/>
          <w:rtl/>
        </w:rPr>
      </w:pPr>
    </w:p>
    <w:p w14:paraId="49EC59A0" w14:textId="77777777" w:rsidR="003F5074" w:rsidRPr="003F5074" w:rsidRDefault="003F5074" w:rsidP="003F5074">
      <w:pPr>
        <w:bidi/>
        <w:jc w:val="both"/>
        <w:rPr>
          <w:rFonts w:cs="David" w:hint="cs"/>
          <w:rtl/>
        </w:rPr>
      </w:pPr>
      <w:r w:rsidRPr="003F5074">
        <w:rPr>
          <w:rFonts w:cs="David" w:hint="cs"/>
          <w:rtl/>
        </w:rPr>
        <w:tab/>
        <w:t xml:space="preserve"> כך אתה מבין את זה.</w:t>
      </w:r>
    </w:p>
    <w:p w14:paraId="0B3737E1" w14:textId="77777777" w:rsidR="003F5074" w:rsidRPr="003F5074" w:rsidRDefault="003F5074" w:rsidP="003F5074">
      <w:pPr>
        <w:bidi/>
        <w:jc w:val="both"/>
        <w:rPr>
          <w:rFonts w:cs="David" w:hint="cs"/>
          <w:rtl/>
        </w:rPr>
      </w:pPr>
    </w:p>
    <w:p w14:paraId="606763AA" w14:textId="77777777" w:rsidR="003F5074" w:rsidRPr="003F5074" w:rsidRDefault="003F5074" w:rsidP="003F5074">
      <w:pPr>
        <w:bidi/>
        <w:jc w:val="both"/>
        <w:rPr>
          <w:rFonts w:cs="David" w:hint="cs"/>
          <w:rtl/>
        </w:rPr>
      </w:pPr>
      <w:r w:rsidRPr="003F5074">
        <w:rPr>
          <w:rFonts w:cs="David" w:hint="cs"/>
          <w:u w:val="single"/>
          <w:rtl/>
        </w:rPr>
        <w:t>שמעון שטרית:</w:t>
      </w:r>
    </w:p>
    <w:p w14:paraId="7967620C" w14:textId="77777777" w:rsidR="003F5074" w:rsidRPr="003F5074" w:rsidRDefault="003F5074" w:rsidP="003F5074">
      <w:pPr>
        <w:bidi/>
        <w:jc w:val="both"/>
        <w:rPr>
          <w:rFonts w:cs="David" w:hint="cs"/>
          <w:rtl/>
        </w:rPr>
      </w:pPr>
    </w:p>
    <w:p w14:paraId="0E2958C7" w14:textId="77777777" w:rsidR="003F5074" w:rsidRPr="003F5074" w:rsidRDefault="003F5074" w:rsidP="003F5074">
      <w:pPr>
        <w:bidi/>
        <w:jc w:val="both"/>
        <w:rPr>
          <w:rFonts w:cs="David" w:hint="cs"/>
          <w:rtl/>
        </w:rPr>
      </w:pPr>
      <w:r w:rsidRPr="003F5074">
        <w:rPr>
          <w:rFonts w:cs="David" w:hint="cs"/>
          <w:rtl/>
        </w:rPr>
        <w:tab/>
        <w:t>בכל ההסכמים שנחתמו בעבר היו שני חלקים: חלק אחד, קבלת ההחלטה על ההסכמים. חלק שני, חקיקה ליישום.</w:t>
      </w:r>
    </w:p>
    <w:p w14:paraId="633F8BDA" w14:textId="77777777" w:rsidR="003F5074" w:rsidRPr="003F5074" w:rsidRDefault="003F5074" w:rsidP="003F5074">
      <w:pPr>
        <w:bidi/>
        <w:jc w:val="both"/>
        <w:rPr>
          <w:rFonts w:cs="David" w:hint="cs"/>
          <w:rtl/>
        </w:rPr>
      </w:pPr>
    </w:p>
    <w:p w14:paraId="17E527EE" w14:textId="77777777" w:rsidR="003F5074" w:rsidRPr="003F5074" w:rsidRDefault="003F5074" w:rsidP="003F5074">
      <w:pPr>
        <w:bidi/>
        <w:jc w:val="both"/>
        <w:rPr>
          <w:rFonts w:cs="David" w:hint="cs"/>
          <w:rtl/>
        </w:rPr>
      </w:pPr>
      <w:r w:rsidRPr="003F5074">
        <w:rPr>
          <w:rFonts w:cs="David" w:hint="cs"/>
          <w:u w:val="single"/>
          <w:rtl/>
        </w:rPr>
        <w:t>קולט אביטל:</w:t>
      </w:r>
    </w:p>
    <w:p w14:paraId="4D3980FE" w14:textId="77777777" w:rsidR="003F5074" w:rsidRPr="003F5074" w:rsidRDefault="003F5074" w:rsidP="003F5074">
      <w:pPr>
        <w:bidi/>
        <w:jc w:val="both"/>
        <w:rPr>
          <w:rFonts w:cs="David" w:hint="cs"/>
          <w:rtl/>
        </w:rPr>
      </w:pPr>
    </w:p>
    <w:p w14:paraId="32167E92" w14:textId="77777777" w:rsidR="003F5074" w:rsidRPr="003F5074" w:rsidRDefault="003F5074" w:rsidP="003F5074">
      <w:pPr>
        <w:bidi/>
        <w:jc w:val="both"/>
        <w:rPr>
          <w:rFonts w:cs="David" w:hint="cs"/>
          <w:rtl/>
        </w:rPr>
      </w:pPr>
      <w:r w:rsidRPr="003F5074">
        <w:rPr>
          <w:rFonts w:cs="David" w:hint="cs"/>
          <w:rtl/>
        </w:rPr>
        <w:tab/>
        <w:t>אישור הכנסת.</w:t>
      </w:r>
    </w:p>
    <w:p w14:paraId="240268E7" w14:textId="77777777" w:rsidR="003F5074" w:rsidRPr="003F5074" w:rsidRDefault="003F5074" w:rsidP="003F5074">
      <w:pPr>
        <w:bidi/>
        <w:jc w:val="both"/>
        <w:rPr>
          <w:rFonts w:cs="David" w:hint="cs"/>
          <w:rtl/>
        </w:rPr>
      </w:pPr>
    </w:p>
    <w:p w14:paraId="0B7F32CC" w14:textId="77777777" w:rsidR="003F5074" w:rsidRPr="003F5074" w:rsidRDefault="003F5074" w:rsidP="003F5074">
      <w:pPr>
        <w:bidi/>
        <w:jc w:val="both"/>
        <w:rPr>
          <w:rFonts w:cs="David" w:hint="cs"/>
          <w:rtl/>
        </w:rPr>
      </w:pPr>
      <w:r w:rsidRPr="003F5074">
        <w:rPr>
          <w:rFonts w:cs="David" w:hint="cs"/>
          <w:u w:val="single"/>
          <w:rtl/>
        </w:rPr>
        <w:t>שמעון שטרית:</w:t>
      </w:r>
    </w:p>
    <w:p w14:paraId="29CC7D86" w14:textId="77777777" w:rsidR="003F5074" w:rsidRPr="003F5074" w:rsidRDefault="003F5074" w:rsidP="003F5074">
      <w:pPr>
        <w:bidi/>
        <w:jc w:val="both"/>
        <w:rPr>
          <w:rFonts w:cs="David" w:hint="cs"/>
          <w:rtl/>
        </w:rPr>
      </w:pPr>
    </w:p>
    <w:p w14:paraId="24F8471D" w14:textId="77777777" w:rsidR="003F5074" w:rsidRPr="003F5074" w:rsidRDefault="003F5074" w:rsidP="003F5074">
      <w:pPr>
        <w:bidi/>
        <w:jc w:val="both"/>
        <w:rPr>
          <w:rFonts w:cs="David" w:hint="cs"/>
          <w:rtl/>
        </w:rPr>
      </w:pPr>
      <w:r w:rsidRPr="003F5074">
        <w:rPr>
          <w:rFonts w:cs="David" w:hint="cs"/>
          <w:rtl/>
        </w:rPr>
        <w:tab/>
        <w:t>לא. אישור הכנסת זה בתוקף המנהג.</w:t>
      </w:r>
    </w:p>
    <w:p w14:paraId="63CCD74F" w14:textId="77777777" w:rsidR="003F5074" w:rsidRPr="003F5074" w:rsidRDefault="003F5074" w:rsidP="003F5074">
      <w:pPr>
        <w:bidi/>
        <w:jc w:val="both"/>
        <w:rPr>
          <w:rFonts w:cs="David" w:hint="cs"/>
          <w:rtl/>
        </w:rPr>
      </w:pPr>
    </w:p>
    <w:p w14:paraId="446CDF3F" w14:textId="77777777" w:rsidR="003F5074" w:rsidRPr="003F5074" w:rsidRDefault="003F5074" w:rsidP="003F5074">
      <w:pPr>
        <w:bidi/>
        <w:jc w:val="both"/>
        <w:rPr>
          <w:rFonts w:cs="David" w:hint="cs"/>
          <w:rtl/>
        </w:rPr>
      </w:pPr>
      <w:r w:rsidRPr="003F5074">
        <w:rPr>
          <w:rFonts w:cs="David" w:hint="cs"/>
          <w:u w:val="single"/>
          <w:rtl/>
        </w:rPr>
        <w:t>קולט אביטל:</w:t>
      </w:r>
    </w:p>
    <w:p w14:paraId="1FBD3CCB" w14:textId="77777777" w:rsidR="003F5074" w:rsidRPr="003F5074" w:rsidRDefault="003F5074" w:rsidP="003F5074">
      <w:pPr>
        <w:bidi/>
        <w:jc w:val="both"/>
        <w:rPr>
          <w:rFonts w:cs="David" w:hint="cs"/>
          <w:rtl/>
        </w:rPr>
      </w:pPr>
    </w:p>
    <w:p w14:paraId="39D20778" w14:textId="77777777" w:rsidR="003F5074" w:rsidRPr="003F5074" w:rsidRDefault="003F5074" w:rsidP="003F5074">
      <w:pPr>
        <w:bidi/>
        <w:jc w:val="both"/>
        <w:rPr>
          <w:rFonts w:cs="David" w:hint="cs"/>
          <w:rtl/>
        </w:rPr>
      </w:pPr>
      <w:r w:rsidRPr="003F5074">
        <w:rPr>
          <w:rFonts w:cs="David" w:hint="cs"/>
          <w:rtl/>
        </w:rPr>
        <w:tab/>
        <w:t xml:space="preserve"> בהסכם עם מצרים היתה חקיקה?</w:t>
      </w:r>
    </w:p>
    <w:p w14:paraId="49756A9F" w14:textId="77777777" w:rsidR="003F5074" w:rsidRPr="003F5074" w:rsidRDefault="003F5074" w:rsidP="003F5074">
      <w:pPr>
        <w:bidi/>
        <w:jc w:val="both"/>
        <w:rPr>
          <w:rFonts w:cs="David" w:hint="cs"/>
          <w:rtl/>
        </w:rPr>
      </w:pPr>
    </w:p>
    <w:p w14:paraId="38884269" w14:textId="77777777" w:rsidR="003F5074" w:rsidRPr="003F5074" w:rsidRDefault="003F5074" w:rsidP="003F5074">
      <w:pPr>
        <w:bidi/>
        <w:jc w:val="both"/>
        <w:rPr>
          <w:rFonts w:cs="David" w:hint="cs"/>
          <w:rtl/>
        </w:rPr>
      </w:pPr>
      <w:r w:rsidRPr="003F5074">
        <w:rPr>
          <w:rFonts w:cs="David" w:hint="cs"/>
          <w:u w:val="single"/>
          <w:rtl/>
        </w:rPr>
        <w:t>שמעון שטרית:</w:t>
      </w:r>
    </w:p>
    <w:p w14:paraId="5E687828" w14:textId="77777777" w:rsidR="003F5074" w:rsidRPr="003F5074" w:rsidRDefault="003F5074" w:rsidP="003F5074">
      <w:pPr>
        <w:bidi/>
        <w:jc w:val="both"/>
        <w:rPr>
          <w:rFonts w:cs="David" w:hint="cs"/>
          <w:rtl/>
        </w:rPr>
      </w:pPr>
    </w:p>
    <w:p w14:paraId="68D67158" w14:textId="77777777" w:rsidR="003F5074" w:rsidRPr="003F5074" w:rsidRDefault="003F5074" w:rsidP="003F5074">
      <w:pPr>
        <w:bidi/>
        <w:jc w:val="both"/>
        <w:rPr>
          <w:rFonts w:cs="David" w:hint="cs"/>
          <w:rtl/>
        </w:rPr>
      </w:pPr>
      <w:r w:rsidRPr="003F5074">
        <w:rPr>
          <w:rFonts w:cs="David" w:hint="cs"/>
          <w:rtl/>
        </w:rPr>
        <w:tab/>
        <w:t>היה אישור של הכנסת.</w:t>
      </w:r>
    </w:p>
    <w:p w14:paraId="05C71C82" w14:textId="77777777" w:rsidR="003F5074" w:rsidRPr="003F5074" w:rsidRDefault="003F5074" w:rsidP="003F5074">
      <w:pPr>
        <w:bidi/>
        <w:jc w:val="both"/>
        <w:rPr>
          <w:rFonts w:cs="David" w:hint="cs"/>
          <w:rtl/>
        </w:rPr>
      </w:pPr>
    </w:p>
    <w:p w14:paraId="429D4B0B" w14:textId="77777777" w:rsidR="003F5074" w:rsidRPr="003F5074" w:rsidRDefault="003F5074" w:rsidP="003F5074">
      <w:pPr>
        <w:bidi/>
        <w:jc w:val="both"/>
        <w:rPr>
          <w:rFonts w:cs="David" w:hint="cs"/>
          <w:rtl/>
        </w:rPr>
      </w:pPr>
      <w:r w:rsidRPr="003F5074">
        <w:rPr>
          <w:rFonts w:cs="David" w:hint="cs"/>
          <w:u w:val="single"/>
          <w:rtl/>
        </w:rPr>
        <w:t>קולט אביטל:</w:t>
      </w:r>
    </w:p>
    <w:p w14:paraId="2754B818" w14:textId="77777777" w:rsidR="003F5074" w:rsidRPr="003F5074" w:rsidRDefault="003F5074" w:rsidP="003F5074">
      <w:pPr>
        <w:bidi/>
        <w:jc w:val="both"/>
        <w:rPr>
          <w:rFonts w:cs="David" w:hint="cs"/>
          <w:rtl/>
        </w:rPr>
      </w:pPr>
    </w:p>
    <w:p w14:paraId="7827350D" w14:textId="77777777" w:rsidR="003F5074" w:rsidRPr="003F5074" w:rsidRDefault="003F5074" w:rsidP="003F5074">
      <w:pPr>
        <w:bidi/>
        <w:jc w:val="both"/>
        <w:rPr>
          <w:rFonts w:cs="David" w:hint="cs"/>
          <w:rtl/>
        </w:rPr>
      </w:pPr>
      <w:r w:rsidRPr="003F5074">
        <w:rPr>
          <w:rFonts w:cs="David" w:hint="cs"/>
          <w:rtl/>
        </w:rPr>
        <w:tab/>
        <w:t>לא היתה חקיקה. למה אתה אומר שההסכמים נקבעו בחקיקה?</w:t>
      </w:r>
    </w:p>
    <w:p w14:paraId="132B26BE" w14:textId="77777777" w:rsidR="003F5074" w:rsidRDefault="003F5074" w:rsidP="003F5074">
      <w:pPr>
        <w:bidi/>
        <w:jc w:val="both"/>
        <w:rPr>
          <w:rFonts w:cs="David" w:hint="cs"/>
          <w:rtl/>
        </w:rPr>
      </w:pPr>
    </w:p>
    <w:p w14:paraId="7979F39A" w14:textId="77777777" w:rsidR="003F5074" w:rsidRDefault="003F5074" w:rsidP="003F5074">
      <w:pPr>
        <w:bidi/>
        <w:jc w:val="both"/>
        <w:rPr>
          <w:rFonts w:cs="David" w:hint="cs"/>
          <w:rtl/>
        </w:rPr>
      </w:pPr>
    </w:p>
    <w:p w14:paraId="56835E12" w14:textId="77777777" w:rsidR="003F5074" w:rsidRDefault="003F5074" w:rsidP="003F5074">
      <w:pPr>
        <w:bidi/>
        <w:jc w:val="both"/>
        <w:rPr>
          <w:rFonts w:cs="David" w:hint="cs"/>
          <w:rtl/>
        </w:rPr>
      </w:pPr>
    </w:p>
    <w:p w14:paraId="08BCAD96" w14:textId="77777777" w:rsidR="003F5074" w:rsidRPr="003F5074" w:rsidRDefault="003F5074" w:rsidP="003F5074">
      <w:pPr>
        <w:bidi/>
        <w:jc w:val="both"/>
        <w:rPr>
          <w:rFonts w:cs="David" w:hint="cs"/>
          <w:rtl/>
        </w:rPr>
      </w:pPr>
    </w:p>
    <w:p w14:paraId="495C0D30" w14:textId="77777777" w:rsidR="003F5074" w:rsidRPr="003F5074" w:rsidRDefault="003F5074" w:rsidP="003F5074">
      <w:pPr>
        <w:bidi/>
        <w:jc w:val="both"/>
        <w:rPr>
          <w:rFonts w:cs="David" w:hint="cs"/>
          <w:rtl/>
        </w:rPr>
      </w:pPr>
      <w:r w:rsidRPr="003F5074">
        <w:rPr>
          <w:rFonts w:cs="David" w:hint="cs"/>
          <w:u w:val="single"/>
          <w:rtl/>
        </w:rPr>
        <w:t>שמעון שטרית:</w:t>
      </w:r>
    </w:p>
    <w:p w14:paraId="6B72BF07" w14:textId="77777777" w:rsidR="003F5074" w:rsidRPr="003F5074" w:rsidRDefault="003F5074" w:rsidP="003F5074">
      <w:pPr>
        <w:bidi/>
        <w:jc w:val="both"/>
        <w:rPr>
          <w:rFonts w:cs="David" w:hint="cs"/>
          <w:rtl/>
        </w:rPr>
      </w:pPr>
    </w:p>
    <w:p w14:paraId="2C177285" w14:textId="77777777" w:rsidR="003F5074" w:rsidRPr="003F5074" w:rsidRDefault="003F5074" w:rsidP="003F5074">
      <w:pPr>
        <w:bidi/>
        <w:jc w:val="both"/>
        <w:rPr>
          <w:rFonts w:cs="David" w:hint="cs"/>
          <w:rtl/>
        </w:rPr>
      </w:pPr>
      <w:r w:rsidRPr="003F5074">
        <w:rPr>
          <w:rFonts w:cs="David" w:hint="cs"/>
          <w:rtl/>
        </w:rPr>
        <w:tab/>
        <w:t>בהסכם עם מצרים לא היתה חקיקה, אבל מהסכמי אוסלו ואילך תמיד היתה חקיקת יישום. לכן צריך לעשות הפרדה בין התהליך של אישור ההסכם שכולל ויתור לבין אותה חקיקה שתצטרך להיחקק לצורך יישום במקום שהמשפט הפנימי צריך לקלוט לתוכו את ההתחייבות הבין-לאומית שלנו מול מדינות אחרות.</w:t>
      </w:r>
    </w:p>
    <w:p w14:paraId="1A911F47" w14:textId="77777777" w:rsidR="003F5074" w:rsidRPr="003F5074" w:rsidRDefault="003F5074" w:rsidP="003F5074">
      <w:pPr>
        <w:bidi/>
        <w:jc w:val="both"/>
        <w:rPr>
          <w:rFonts w:cs="David" w:hint="cs"/>
          <w:rtl/>
        </w:rPr>
      </w:pPr>
    </w:p>
    <w:p w14:paraId="4C699ACB" w14:textId="77777777" w:rsidR="003F5074" w:rsidRPr="003F5074" w:rsidRDefault="003F5074" w:rsidP="003F5074">
      <w:pPr>
        <w:bidi/>
        <w:jc w:val="both"/>
        <w:rPr>
          <w:rFonts w:cs="David" w:hint="cs"/>
          <w:rtl/>
        </w:rPr>
      </w:pPr>
      <w:r w:rsidRPr="003F5074">
        <w:rPr>
          <w:rFonts w:cs="David" w:hint="cs"/>
          <w:u w:val="single"/>
          <w:rtl/>
        </w:rPr>
        <w:t>היו"ר דוד טל:</w:t>
      </w:r>
    </w:p>
    <w:p w14:paraId="0A6439D6" w14:textId="77777777" w:rsidR="003F5074" w:rsidRPr="003F5074" w:rsidRDefault="003F5074" w:rsidP="003F5074">
      <w:pPr>
        <w:bidi/>
        <w:jc w:val="both"/>
        <w:rPr>
          <w:rFonts w:cs="David" w:hint="cs"/>
          <w:rtl/>
        </w:rPr>
      </w:pPr>
    </w:p>
    <w:p w14:paraId="420B8349" w14:textId="77777777" w:rsidR="003F5074" w:rsidRPr="003F5074" w:rsidRDefault="003F5074" w:rsidP="003F5074">
      <w:pPr>
        <w:bidi/>
        <w:jc w:val="both"/>
        <w:rPr>
          <w:rFonts w:cs="David" w:hint="cs"/>
          <w:rtl/>
        </w:rPr>
      </w:pPr>
      <w:r w:rsidRPr="003F5074">
        <w:rPr>
          <w:rFonts w:cs="David" w:hint="cs"/>
          <w:rtl/>
        </w:rPr>
        <w:tab/>
        <w:t>לא ירדתי לסוף דעתך.</w:t>
      </w:r>
    </w:p>
    <w:p w14:paraId="4EB8585E" w14:textId="77777777" w:rsidR="003F5074" w:rsidRPr="003F5074" w:rsidRDefault="003F5074" w:rsidP="003F5074">
      <w:pPr>
        <w:bidi/>
        <w:jc w:val="both"/>
        <w:rPr>
          <w:rFonts w:cs="David" w:hint="cs"/>
          <w:rtl/>
        </w:rPr>
      </w:pPr>
    </w:p>
    <w:p w14:paraId="1122E79E" w14:textId="77777777" w:rsidR="003F5074" w:rsidRPr="003F5074" w:rsidRDefault="003F5074" w:rsidP="003F5074">
      <w:pPr>
        <w:bidi/>
        <w:jc w:val="both"/>
        <w:rPr>
          <w:rFonts w:cs="David" w:hint="cs"/>
          <w:rtl/>
        </w:rPr>
      </w:pPr>
      <w:r w:rsidRPr="003F5074">
        <w:rPr>
          <w:rFonts w:cs="David" w:hint="cs"/>
          <w:u w:val="single"/>
          <w:rtl/>
        </w:rPr>
        <w:t>שמעון שטרית:</w:t>
      </w:r>
    </w:p>
    <w:p w14:paraId="031C473C" w14:textId="77777777" w:rsidR="003F5074" w:rsidRPr="003F5074" w:rsidRDefault="003F5074" w:rsidP="003F5074">
      <w:pPr>
        <w:bidi/>
        <w:jc w:val="both"/>
        <w:rPr>
          <w:rFonts w:cs="David" w:hint="cs"/>
          <w:rtl/>
        </w:rPr>
      </w:pPr>
    </w:p>
    <w:p w14:paraId="6EE56A10" w14:textId="77777777" w:rsidR="003F5074" w:rsidRPr="003F5074" w:rsidRDefault="003F5074" w:rsidP="003F5074">
      <w:pPr>
        <w:bidi/>
        <w:jc w:val="both"/>
        <w:rPr>
          <w:rFonts w:cs="David" w:hint="cs"/>
          <w:rtl/>
        </w:rPr>
      </w:pPr>
      <w:r w:rsidRPr="003F5074">
        <w:rPr>
          <w:rFonts w:cs="David" w:hint="cs"/>
          <w:rtl/>
        </w:rPr>
        <w:tab/>
        <w:t>אדוני היושב-ראש, בעולם המשפט יש שני חלקים: חלק אחד הוא בין מדינות, חלק שני, שכל מדינה פועלת בתוך המשפט שלה. מה שאמרתי הוא, שבכל הסכם כזה יש החלק שבין מדינות. צריך לקבל החלטה, ואז כשמדינה א'  מתחייבת כלפי מדינה ב', או במקרה שלנו ארגונים, שאלה לא היו מדינות, בשלב הראשון צריך לגבש ולאשר,  במובן של אישור סופי, את ההסכמים. במשפט שלנו, החוקתי, נוצר מנהג שכל הסכם כזה מובא לאישור הכנסת, עוד לפני החקיקה הזאת.</w:t>
      </w:r>
    </w:p>
    <w:p w14:paraId="7222DA87" w14:textId="77777777" w:rsidR="003F5074" w:rsidRPr="003F5074" w:rsidRDefault="003F5074" w:rsidP="003F5074">
      <w:pPr>
        <w:bidi/>
        <w:jc w:val="both"/>
        <w:rPr>
          <w:rFonts w:cs="David" w:hint="cs"/>
          <w:rtl/>
        </w:rPr>
      </w:pPr>
    </w:p>
    <w:p w14:paraId="3E266168" w14:textId="77777777" w:rsidR="003F5074" w:rsidRPr="003F5074" w:rsidRDefault="003F5074" w:rsidP="003F5074">
      <w:pPr>
        <w:bidi/>
        <w:jc w:val="both"/>
        <w:rPr>
          <w:rFonts w:cs="David" w:hint="cs"/>
          <w:rtl/>
        </w:rPr>
      </w:pPr>
      <w:r w:rsidRPr="003F5074">
        <w:rPr>
          <w:rFonts w:cs="David" w:hint="cs"/>
          <w:u w:val="single"/>
          <w:rtl/>
        </w:rPr>
        <w:t>אשר מעוז:</w:t>
      </w:r>
    </w:p>
    <w:p w14:paraId="6173B011" w14:textId="77777777" w:rsidR="003F5074" w:rsidRPr="003F5074" w:rsidRDefault="003F5074" w:rsidP="003F5074">
      <w:pPr>
        <w:bidi/>
        <w:jc w:val="both"/>
        <w:rPr>
          <w:rFonts w:cs="David" w:hint="cs"/>
          <w:rtl/>
        </w:rPr>
      </w:pPr>
    </w:p>
    <w:p w14:paraId="2E365B7C" w14:textId="77777777" w:rsidR="003F5074" w:rsidRPr="003F5074" w:rsidRDefault="003F5074" w:rsidP="003F5074">
      <w:pPr>
        <w:bidi/>
        <w:jc w:val="both"/>
        <w:rPr>
          <w:rFonts w:cs="David" w:hint="cs"/>
          <w:rtl/>
        </w:rPr>
      </w:pPr>
      <w:r w:rsidRPr="003F5074">
        <w:rPr>
          <w:rFonts w:cs="David" w:hint="cs"/>
          <w:rtl/>
        </w:rPr>
        <w:tab/>
        <w:t>יש גם חוות דעת של היועץ המשפטי. זה אחרי.</w:t>
      </w:r>
    </w:p>
    <w:p w14:paraId="76607FAE" w14:textId="77777777" w:rsidR="003F5074" w:rsidRPr="003F5074" w:rsidRDefault="003F5074" w:rsidP="003F5074">
      <w:pPr>
        <w:bidi/>
        <w:jc w:val="both"/>
        <w:rPr>
          <w:rFonts w:cs="David" w:hint="cs"/>
          <w:rtl/>
        </w:rPr>
      </w:pPr>
    </w:p>
    <w:p w14:paraId="6F0F3C08" w14:textId="77777777" w:rsidR="003F5074" w:rsidRPr="003F5074" w:rsidRDefault="003F5074" w:rsidP="003F5074">
      <w:pPr>
        <w:bidi/>
        <w:jc w:val="both"/>
        <w:rPr>
          <w:rFonts w:cs="David" w:hint="cs"/>
          <w:rtl/>
        </w:rPr>
      </w:pPr>
      <w:r w:rsidRPr="003F5074">
        <w:rPr>
          <w:rFonts w:cs="David" w:hint="cs"/>
          <w:u w:val="single"/>
          <w:rtl/>
        </w:rPr>
        <w:t>שמעון שטרית:</w:t>
      </w:r>
    </w:p>
    <w:p w14:paraId="367EE8A2" w14:textId="77777777" w:rsidR="003F5074" w:rsidRPr="003F5074" w:rsidRDefault="003F5074" w:rsidP="003F5074">
      <w:pPr>
        <w:bidi/>
        <w:jc w:val="both"/>
        <w:rPr>
          <w:rFonts w:cs="David" w:hint="cs"/>
          <w:rtl/>
        </w:rPr>
      </w:pPr>
    </w:p>
    <w:p w14:paraId="3DAF4DB8" w14:textId="77777777" w:rsidR="003F5074" w:rsidRPr="003F5074" w:rsidRDefault="003F5074" w:rsidP="003F5074">
      <w:pPr>
        <w:bidi/>
        <w:jc w:val="both"/>
        <w:rPr>
          <w:rFonts w:cs="David" w:hint="cs"/>
          <w:rtl/>
        </w:rPr>
      </w:pPr>
      <w:r w:rsidRPr="003F5074">
        <w:rPr>
          <w:rFonts w:cs="David" w:hint="cs"/>
          <w:rtl/>
        </w:rPr>
        <w:tab/>
        <w:t xml:space="preserve">אחרי שסיימת את תהליך אישור ההסכמים בא השלב של ההפעלה. במקום שההוראות שבתוך ההסכם מחייבות שינוי חוקים, אז אתה מחוקק חוקים. בעניין של ההתנתקות היתה מחלוקת או התלבטות האם כן או לא חוק יישום, בסוף החליטו </w:t>
      </w:r>
      <w:r w:rsidRPr="003F5074">
        <w:rPr>
          <w:rFonts w:cs="David"/>
          <w:rtl/>
        </w:rPr>
        <w:t>–</w:t>
      </w:r>
      <w:r w:rsidRPr="003F5074">
        <w:rPr>
          <w:rFonts w:cs="David" w:hint="cs"/>
          <w:rtl/>
        </w:rPr>
        <w:t xml:space="preserve"> חוק יישום. בסיני לא עשו חוק יישום, אבל בעקבות הסכמי אוסלו היה חוק יישום.</w:t>
      </w:r>
    </w:p>
    <w:p w14:paraId="09454E89" w14:textId="77777777" w:rsidR="003F5074" w:rsidRPr="003F5074" w:rsidRDefault="003F5074" w:rsidP="003F5074">
      <w:pPr>
        <w:bidi/>
        <w:jc w:val="both"/>
        <w:rPr>
          <w:rFonts w:cs="David" w:hint="cs"/>
          <w:rtl/>
        </w:rPr>
      </w:pPr>
      <w:r w:rsidRPr="003F5074">
        <w:rPr>
          <w:rFonts w:cs="David" w:hint="cs"/>
          <w:u w:val="single"/>
          <w:rtl/>
        </w:rPr>
        <w:t>היו"ר דוד טל:</w:t>
      </w:r>
    </w:p>
    <w:p w14:paraId="42E28435" w14:textId="77777777" w:rsidR="003F5074" w:rsidRPr="003F5074" w:rsidRDefault="003F5074" w:rsidP="003F5074">
      <w:pPr>
        <w:bidi/>
        <w:jc w:val="both"/>
        <w:rPr>
          <w:rFonts w:cs="David" w:hint="cs"/>
          <w:rtl/>
        </w:rPr>
      </w:pPr>
    </w:p>
    <w:p w14:paraId="06F6C611" w14:textId="77777777" w:rsidR="003F5074" w:rsidRPr="003F5074" w:rsidRDefault="003F5074" w:rsidP="003F5074">
      <w:pPr>
        <w:bidi/>
        <w:jc w:val="both"/>
        <w:rPr>
          <w:rFonts w:cs="David" w:hint="cs"/>
          <w:rtl/>
        </w:rPr>
      </w:pPr>
      <w:r w:rsidRPr="003F5074">
        <w:rPr>
          <w:rFonts w:cs="David" w:hint="cs"/>
          <w:rtl/>
        </w:rPr>
        <w:tab/>
        <w:t>היה אפשר גם לא לעשות על-פי ההיגיון הזה.</w:t>
      </w:r>
    </w:p>
    <w:p w14:paraId="4419215D" w14:textId="77777777" w:rsidR="003F5074" w:rsidRPr="003F5074" w:rsidRDefault="003F5074" w:rsidP="003F5074">
      <w:pPr>
        <w:bidi/>
        <w:jc w:val="both"/>
        <w:rPr>
          <w:rFonts w:cs="David" w:hint="cs"/>
          <w:rtl/>
        </w:rPr>
      </w:pPr>
    </w:p>
    <w:p w14:paraId="1321C68D" w14:textId="77777777" w:rsidR="003F5074" w:rsidRPr="003F5074" w:rsidRDefault="003F5074" w:rsidP="003F5074">
      <w:pPr>
        <w:bidi/>
        <w:jc w:val="both"/>
        <w:rPr>
          <w:rFonts w:cs="David" w:hint="cs"/>
          <w:rtl/>
        </w:rPr>
      </w:pPr>
      <w:r w:rsidRPr="003F5074">
        <w:rPr>
          <w:rFonts w:cs="David" w:hint="cs"/>
          <w:u w:val="single"/>
          <w:rtl/>
        </w:rPr>
        <w:t>שמעון שטרית:</w:t>
      </w:r>
    </w:p>
    <w:p w14:paraId="11CAD9EE" w14:textId="77777777" w:rsidR="003F5074" w:rsidRPr="003F5074" w:rsidRDefault="003F5074" w:rsidP="003F5074">
      <w:pPr>
        <w:bidi/>
        <w:jc w:val="both"/>
        <w:rPr>
          <w:rFonts w:cs="David" w:hint="cs"/>
          <w:rtl/>
        </w:rPr>
      </w:pPr>
    </w:p>
    <w:p w14:paraId="2E17369C" w14:textId="77777777" w:rsidR="003F5074" w:rsidRPr="003F5074" w:rsidRDefault="003F5074" w:rsidP="003F5074">
      <w:pPr>
        <w:bidi/>
        <w:jc w:val="both"/>
        <w:rPr>
          <w:rFonts w:cs="David" w:hint="cs"/>
          <w:rtl/>
        </w:rPr>
      </w:pPr>
      <w:r w:rsidRPr="003F5074">
        <w:rPr>
          <w:rFonts w:cs="David" w:hint="cs"/>
          <w:rtl/>
        </w:rPr>
        <w:tab/>
        <w:t xml:space="preserve">תלוי מה. הפרשנות היתה שצריך היה. </w:t>
      </w:r>
    </w:p>
    <w:p w14:paraId="4B96CC86" w14:textId="77777777" w:rsidR="003F5074" w:rsidRPr="003F5074" w:rsidRDefault="003F5074" w:rsidP="003F5074">
      <w:pPr>
        <w:bidi/>
        <w:jc w:val="both"/>
        <w:rPr>
          <w:rFonts w:cs="David" w:hint="cs"/>
          <w:rtl/>
        </w:rPr>
      </w:pPr>
    </w:p>
    <w:p w14:paraId="7330FFF3" w14:textId="77777777" w:rsidR="003F5074" w:rsidRPr="003F5074" w:rsidRDefault="003F5074" w:rsidP="003F5074">
      <w:pPr>
        <w:bidi/>
        <w:jc w:val="both"/>
        <w:rPr>
          <w:rFonts w:cs="David" w:hint="cs"/>
          <w:rtl/>
        </w:rPr>
      </w:pPr>
      <w:r w:rsidRPr="003F5074">
        <w:rPr>
          <w:rFonts w:cs="David" w:hint="cs"/>
          <w:u w:val="single"/>
          <w:rtl/>
        </w:rPr>
        <w:t>היו"ר דוד טל:</w:t>
      </w:r>
    </w:p>
    <w:p w14:paraId="39D81439" w14:textId="77777777" w:rsidR="003F5074" w:rsidRPr="003F5074" w:rsidRDefault="003F5074" w:rsidP="003F5074">
      <w:pPr>
        <w:bidi/>
        <w:jc w:val="both"/>
        <w:rPr>
          <w:rFonts w:cs="David" w:hint="cs"/>
          <w:rtl/>
        </w:rPr>
      </w:pPr>
    </w:p>
    <w:p w14:paraId="318CADCB" w14:textId="77777777" w:rsidR="003F5074" w:rsidRPr="003F5074" w:rsidRDefault="003F5074" w:rsidP="003F5074">
      <w:pPr>
        <w:bidi/>
        <w:jc w:val="both"/>
        <w:rPr>
          <w:rFonts w:cs="David" w:hint="cs"/>
          <w:rtl/>
        </w:rPr>
      </w:pPr>
      <w:r w:rsidRPr="003F5074">
        <w:rPr>
          <w:rFonts w:cs="David" w:hint="cs"/>
          <w:rtl/>
        </w:rPr>
        <w:tab/>
        <w:t>הראיה שאמרת שבסיני לא עשו.</w:t>
      </w:r>
    </w:p>
    <w:p w14:paraId="7CF40B7A" w14:textId="77777777" w:rsidR="003F5074" w:rsidRPr="003F5074" w:rsidRDefault="003F5074" w:rsidP="003F5074">
      <w:pPr>
        <w:bidi/>
        <w:jc w:val="both"/>
        <w:rPr>
          <w:rFonts w:cs="David" w:hint="cs"/>
          <w:rtl/>
        </w:rPr>
      </w:pPr>
    </w:p>
    <w:p w14:paraId="39693325" w14:textId="77777777" w:rsidR="003F5074" w:rsidRPr="003F5074" w:rsidRDefault="003F5074" w:rsidP="003F5074">
      <w:pPr>
        <w:bidi/>
        <w:jc w:val="both"/>
        <w:rPr>
          <w:rFonts w:cs="David" w:hint="cs"/>
          <w:rtl/>
        </w:rPr>
      </w:pPr>
      <w:r w:rsidRPr="003F5074">
        <w:rPr>
          <w:rFonts w:cs="David" w:hint="cs"/>
          <w:u w:val="single"/>
          <w:rtl/>
        </w:rPr>
        <w:t>שמעון שטרית:</w:t>
      </w:r>
    </w:p>
    <w:p w14:paraId="13DBD49B" w14:textId="77777777" w:rsidR="003F5074" w:rsidRPr="003F5074" w:rsidRDefault="003F5074" w:rsidP="003F5074">
      <w:pPr>
        <w:bidi/>
        <w:jc w:val="both"/>
        <w:rPr>
          <w:rFonts w:cs="David" w:hint="cs"/>
          <w:rtl/>
        </w:rPr>
      </w:pPr>
    </w:p>
    <w:p w14:paraId="737800B1" w14:textId="77777777" w:rsidR="003F5074" w:rsidRPr="003F5074" w:rsidRDefault="003F5074" w:rsidP="003F5074">
      <w:pPr>
        <w:bidi/>
        <w:jc w:val="both"/>
        <w:rPr>
          <w:rFonts w:cs="David" w:hint="cs"/>
          <w:rtl/>
        </w:rPr>
      </w:pPr>
      <w:r w:rsidRPr="003F5074">
        <w:rPr>
          <w:rFonts w:cs="David" w:hint="cs"/>
          <w:rtl/>
        </w:rPr>
        <w:tab/>
        <w:t xml:space="preserve">לגבי פיצויים אפשר היה לא לעשות, אבל אמרו שעדיף לעשות הסדרה מפורטת ומדויקת, ואחר כך היו צריכים לאשר גם סעיפים מסוימים, האם זה פיצוי מתחת לגיל 18 בפסק הדין שניתן לבית המשפט. לכן כאן צריך לעשות הבחנה </w:t>
      </w:r>
      <w:r w:rsidRPr="003F5074">
        <w:rPr>
          <w:rFonts w:cs="David"/>
          <w:rtl/>
        </w:rPr>
        <w:t>–</w:t>
      </w:r>
      <w:r w:rsidRPr="003F5074">
        <w:rPr>
          <w:rFonts w:cs="David" w:hint="cs"/>
          <w:rtl/>
        </w:rPr>
        <w:t xml:space="preserve"> חקיקת יישום כנראה תהיה בכל מקרה, כי צריך לתרגם לשפת המשפט הפנימי את ההתחייבויות הבין-לאומיות.</w:t>
      </w:r>
    </w:p>
    <w:p w14:paraId="5DBF83F4" w14:textId="77777777" w:rsidR="003F5074" w:rsidRPr="003F5074" w:rsidRDefault="003F5074" w:rsidP="003F5074">
      <w:pPr>
        <w:bidi/>
        <w:jc w:val="both"/>
        <w:rPr>
          <w:rFonts w:cs="David" w:hint="cs"/>
          <w:rtl/>
        </w:rPr>
      </w:pPr>
    </w:p>
    <w:p w14:paraId="17361903"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16A34C0" w14:textId="77777777" w:rsidR="003F5074" w:rsidRPr="003F5074" w:rsidRDefault="003F5074" w:rsidP="003F5074">
      <w:pPr>
        <w:bidi/>
        <w:jc w:val="both"/>
        <w:rPr>
          <w:rFonts w:cs="David" w:hint="cs"/>
          <w:rtl/>
        </w:rPr>
      </w:pPr>
    </w:p>
    <w:p w14:paraId="3276671E" w14:textId="77777777" w:rsidR="003F5074" w:rsidRPr="003F5074" w:rsidRDefault="003F5074" w:rsidP="003F5074">
      <w:pPr>
        <w:bidi/>
        <w:jc w:val="both"/>
        <w:rPr>
          <w:rFonts w:cs="David" w:hint="cs"/>
          <w:rtl/>
        </w:rPr>
      </w:pPr>
      <w:r w:rsidRPr="003F5074">
        <w:rPr>
          <w:rFonts w:cs="David" w:hint="cs"/>
          <w:rtl/>
        </w:rPr>
        <w:tab/>
        <w:t xml:space="preserve"> אדוני היושב-ראש, קודם כול, אני רוצה להודות לך על הדיון המאוד ממצה. </w:t>
      </w:r>
    </w:p>
    <w:p w14:paraId="035EBAAD" w14:textId="77777777" w:rsidR="003F5074" w:rsidRPr="003F5074" w:rsidRDefault="003F5074" w:rsidP="003F5074">
      <w:pPr>
        <w:bidi/>
        <w:jc w:val="both"/>
        <w:rPr>
          <w:rFonts w:cs="David" w:hint="cs"/>
          <w:rtl/>
        </w:rPr>
      </w:pPr>
    </w:p>
    <w:p w14:paraId="642C2AFB" w14:textId="77777777" w:rsidR="003F5074" w:rsidRPr="003F5074" w:rsidRDefault="003F5074" w:rsidP="003F5074">
      <w:pPr>
        <w:bidi/>
        <w:jc w:val="both"/>
        <w:rPr>
          <w:rFonts w:cs="David" w:hint="cs"/>
          <w:rtl/>
        </w:rPr>
      </w:pPr>
      <w:r w:rsidRPr="003F5074">
        <w:rPr>
          <w:rFonts w:cs="David" w:hint="cs"/>
          <w:u w:val="single"/>
          <w:rtl/>
        </w:rPr>
        <w:t>היו"ר דוד טל:</w:t>
      </w:r>
    </w:p>
    <w:p w14:paraId="0D79B880" w14:textId="77777777" w:rsidR="003F5074" w:rsidRPr="003F5074" w:rsidRDefault="003F5074" w:rsidP="003F5074">
      <w:pPr>
        <w:bidi/>
        <w:jc w:val="both"/>
        <w:rPr>
          <w:rFonts w:cs="David" w:hint="cs"/>
          <w:rtl/>
        </w:rPr>
      </w:pPr>
    </w:p>
    <w:p w14:paraId="11A7CDC3" w14:textId="77777777" w:rsidR="003F5074" w:rsidRPr="003F5074" w:rsidRDefault="003F5074" w:rsidP="003F5074">
      <w:pPr>
        <w:bidi/>
        <w:jc w:val="both"/>
        <w:rPr>
          <w:rFonts w:cs="David" w:hint="cs"/>
          <w:rtl/>
        </w:rPr>
      </w:pPr>
      <w:r w:rsidRPr="003F5074">
        <w:rPr>
          <w:rFonts w:cs="David" w:hint="cs"/>
          <w:rtl/>
        </w:rPr>
        <w:tab/>
        <w:t>הגיעו ארבעה עוקרי הרים.</w:t>
      </w:r>
    </w:p>
    <w:p w14:paraId="6D8D5B59" w14:textId="77777777" w:rsidR="003F5074" w:rsidRPr="003F5074" w:rsidRDefault="003F5074" w:rsidP="003F5074">
      <w:pPr>
        <w:bidi/>
        <w:jc w:val="both"/>
        <w:rPr>
          <w:rFonts w:cs="David" w:hint="cs"/>
          <w:rtl/>
        </w:rPr>
      </w:pPr>
    </w:p>
    <w:p w14:paraId="62F6574C"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F7FE317" w14:textId="77777777" w:rsidR="003F5074" w:rsidRPr="003F5074" w:rsidRDefault="003F5074" w:rsidP="003F5074">
      <w:pPr>
        <w:bidi/>
        <w:jc w:val="both"/>
        <w:rPr>
          <w:rFonts w:cs="David" w:hint="cs"/>
          <w:rtl/>
        </w:rPr>
      </w:pPr>
    </w:p>
    <w:p w14:paraId="0837B317" w14:textId="77777777" w:rsidR="003F5074" w:rsidRPr="003F5074" w:rsidRDefault="003F5074" w:rsidP="003F5074">
      <w:pPr>
        <w:bidi/>
        <w:jc w:val="both"/>
        <w:rPr>
          <w:rFonts w:cs="David" w:hint="cs"/>
          <w:rtl/>
        </w:rPr>
      </w:pPr>
      <w:r w:rsidRPr="003F5074">
        <w:rPr>
          <w:rFonts w:cs="David" w:hint="cs"/>
          <w:rtl/>
        </w:rPr>
        <w:tab/>
        <w:t>ועוד כאלה ששלחו את חוות דעתם.</w:t>
      </w:r>
    </w:p>
    <w:p w14:paraId="5BDE22A4" w14:textId="77777777" w:rsidR="003F5074" w:rsidRPr="003F5074" w:rsidRDefault="003F5074" w:rsidP="003F5074">
      <w:pPr>
        <w:bidi/>
        <w:jc w:val="both"/>
        <w:rPr>
          <w:rFonts w:cs="David" w:hint="cs"/>
          <w:rtl/>
        </w:rPr>
      </w:pPr>
    </w:p>
    <w:p w14:paraId="73E3CAA3" w14:textId="77777777" w:rsidR="003F5074" w:rsidRPr="003F5074" w:rsidRDefault="003F5074" w:rsidP="003F5074">
      <w:pPr>
        <w:bidi/>
        <w:jc w:val="both"/>
        <w:rPr>
          <w:rFonts w:cs="David" w:hint="cs"/>
          <w:rtl/>
        </w:rPr>
      </w:pPr>
      <w:r w:rsidRPr="003F5074">
        <w:rPr>
          <w:rFonts w:cs="David" w:hint="cs"/>
          <w:u w:val="single"/>
          <w:rtl/>
        </w:rPr>
        <w:t>היו"ר דוד טל:</w:t>
      </w:r>
    </w:p>
    <w:p w14:paraId="04E1BFFC" w14:textId="77777777" w:rsidR="003F5074" w:rsidRPr="003F5074" w:rsidRDefault="003F5074" w:rsidP="003F5074">
      <w:pPr>
        <w:bidi/>
        <w:jc w:val="both"/>
        <w:rPr>
          <w:rFonts w:cs="David" w:hint="cs"/>
          <w:rtl/>
        </w:rPr>
      </w:pPr>
    </w:p>
    <w:p w14:paraId="638EE842" w14:textId="77777777" w:rsidR="003F5074" w:rsidRPr="003F5074" w:rsidRDefault="003F5074" w:rsidP="003F5074">
      <w:pPr>
        <w:bidi/>
        <w:jc w:val="both"/>
        <w:rPr>
          <w:rFonts w:cs="David" w:hint="cs"/>
          <w:rtl/>
        </w:rPr>
      </w:pPr>
      <w:r w:rsidRPr="003F5074">
        <w:rPr>
          <w:rFonts w:cs="David" w:hint="cs"/>
          <w:rtl/>
        </w:rPr>
        <w:tab/>
        <w:t>לכן אמרתי "ארבעה". כאן יושבים שלושה והרביעי לא הגיע.</w:t>
      </w:r>
    </w:p>
    <w:p w14:paraId="7C711147" w14:textId="77777777" w:rsidR="003F5074" w:rsidRPr="003F5074" w:rsidRDefault="003F5074" w:rsidP="003F5074">
      <w:pPr>
        <w:bidi/>
        <w:jc w:val="both"/>
        <w:rPr>
          <w:rFonts w:cs="David" w:hint="cs"/>
          <w:rtl/>
        </w:rPr>
      </w:pPr>
    </w:p>
    <w:p w14:paraId="18B0C0D0"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4FE1B451" w14:textId="77777777" w:rsidR="003F5074" w:rsidRPr="003F5074" w:rsidRDefault="003F5074" w:rsidP="003F5074">
      <w:pPr>
        <w:bidi/>
        <w:jc w:val="both"/>
        <w:rPr>
          <w:rFonts w:cs="David" w:hint="cs"/>
          <w:rtl/>
        </w:rPr>
      </w:pPr>
    </w:p>
    <w:p w14:paraId="20CF6F94" w14:textId="77777777" w:rsidR="003F5074" w:rsidRPr="003F5074" w:rsidRDefault="003F5074" w:rsidP="003F5074">
      <w:pPr>
        <w:bidi/>
        <w:jc w:val="both"/>
        <w:rPr>
          <w:rFonts w:cs="David" w:hint="cs"/>
          <w:rtl/>
        </w:rPr>
      </w:pPr>
      <w:r w:rsidRPr="003F5074">
        <w:rPr>
          <w:rFonts w:cs="David" w:hint="cs"/>
          <w:rtl/>
        </w:rPr>
        <w:tab/>
        <w:t>היה צריך להגיע עוד מישהו, גם פרופסור ברכיהו ליפשיץ היה צריך להגיע, והוא לא הגיע.</w:t>
      </w:r>
    </w:p>
    <w:p w14:paraId="50F846AC" w14:textId="77777777" w:rsidR="003F5074" w:rsidRPr="003F5074" w:rsidRDefault="003F5074" w:rsidP="003F5074">
      <w:pPr>
        <w:bidi/>
        <w:jc w:val="both"/>
        <w:rPr>
          <w:rFonts w:cs="David" w:hint="cs"/>
          <w:rtl/>
        </w:rPr>
      </w:pPr>
    </w:p>
    <w:p w14:paraId="5FBC2061" w14:textId="77777777" w:rsidR="003F5074" w:rsidRPr="003F5074" w:rsidRDefault="003F5074" w:rsidP="003F5074">
      <w:pPr>
        <w:bidi/>
        <w:jc w:val="both"/>
        <w:rPr>
          <w:rFonts w:cs="David" w:hint="cs"/>
          <w:rtl/>
        </w:rPr>
      </w:pPr>
      <w:r w:rsidRPr="003F5074">
        <w:rPr>
          <w:rFonts w:cs="David" w:hint="cs"/>
          <w:u w:val="single"/>
          <w:rtl/>
        </w:rPr>
        <w:t>היו"ר דוד טל:</w:t>
      </w:r>
    </w:p>
    <w:p w14:paraId="4F3318A8" w14:textId="77777777" w:rsidR="003F5074" w:rsidRPr="003F5074" w:rsidRDefault="003F5074" w:rsidP="003F5074">
      <w:pPr>
        <w:bidi/>
        <w:jc w:val="both"/>
        <w:rPr>
          <w:rFonts w:cs="David" w:hint="cs"/>
          <w:rtl/>
        </w:rPr>
      </w:pPr>
    </w:p>
    <w:p w14:paraId="7645C2B0" w14:textId="77777777" w:rsidR="003F5074" w:rsidRPr="003F5074" w:rsidRDefault="003F5074" w:rsidP="003F5074">
      <w:pPr>
        <w:bidi/>
        <w:jc w:val="both"/>
        <w:rPr>
          <w:rFonts w:cs="David" w:hint="cs"/>
          <w:rtl/>
        </w:rPr>
      </w:pPr>
      <w:r w:rsidRPr="003F5074">
        <w:rPr>
          <w:rFonts w:cs="David" w:hint="cs"/>
          <w:rtl/>
        </w:rPr>
        <w:tab/>
        <w:t xml:space="preserve">אולי תגיע גם פרופסור </w:t>
      </w:r>
      <w:proofErr w:type="spellStart"/>
      <w:r w:rsidRPr="003F5074">
        <w:rPr>
          <w:rFonts w:cs="David" w:hint="cs"/>
          <w:rtl/>
        </w:rPr>
        <w:t>זילברשץ</w:t>
      </w:r>
      <w:proofErr w:type="spellEnd"/>
      <w:r w:rsidRPr="003F5074">
        <w:rPr>
          <w:rFonts w:cs="David" w:hint="cs"/>
          <w:rtl/>
        </w:rPr>
        <w:t>.</w:t>
      </w:r>
    </w:p>
    <w:p w14:paraId="6D4ADC16" w14:textId="77777777" w:rsidR="003F5074" w:rsidRPr="003F5074" w:rsidRDefault="003F5074" w:rsidP="003F5074">
      <w:pPr>
        <w:bidi/>
        <w:jc w:val="both"/>
        <w:rPr>
          <w:rFonts w:cs="David" w:hint="cs"/>
          <w:rtl/>
        </w:rPr>
      </w:pPr>
    </w:p>
    <w:p w14:paraId="6BEA2576"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0AC083F" w14:textId="77777777" w:rsidR="003F5074" w:rsidRPr="003F5074" w:rsidRDefault="003F5074" w:rsidP="003F5074">
      <w:pPr>
        <w:bidi/>
        <w:jc w:val="both"/>
        <w:rPr>
          <w:rFonts w:cs="David" w:hint="cs"/>
          <w:rtl/>
        </w:rPr>
      </w:pPr>
    </w:p>
    <w:p w14:paraId="32C50D6A" w14:textId="77777777" w:rsidR="003F5074" w:rsidRPr="003F5074" w:rsidRDefault="003F5074" w:rsidP="003F5074">
      <w:pPr>
        <w:bidi/>
        <w:jc w:val="both"/>
        <w:rPr>
          <w:rFonts w:cs="David" w:hint="cs"/>
          <w:rtl/>
        </w:rPr>
      </w:pPr>
      <w:r w:rsidRPr="003F5074">
        <w:rPr>
          <w:rFonts w:cs="David" w:hint="cs"/>
          <w:rtl/>
        </w:rPr>
        <w:tab/>
        <w:t xml:space="preserve"> קיבלנו כאן חוות דעת, כל אחת בסלע, מצד אחד, מצד שני, בחילוקי דעות בין המשפטנים. לצערי, הם לא מצביעים. אם הם היו מצביעים, כבר היינו סוגרים את העניין היום הזה היום, לפחות ברוב המסתמן בין הפרופסורים, אבל ההכרעה בסופו של דבר היא של חברי הכנסת, גם בעניין הזה. לדעתי, קיבלנו חיזוק מספיק, ומבחינתי, גם אם פרופסור אחד היה נותן חיזוק לזה שאפשר לעשות את הדברים בצורה כפי שהרב לוי הציג קודם, שאני מסכים עם חלק גדול מהדברים שהוא אומר, זה מספיק. </w:t>
      </w:r>
    </w:p>
    <w:p w14:paraId="4CA05BA5" w14:textId="77777777" w:rsidR="003F5074" w:rsidRPr="003F5074" w:rsidRDefault="003F5074" w:rsidP="003F5074">
      <w:pPr>
        <w:bidi/>
        <w:jc w:val="both"/>
        <w:rPr>
          <w:rFonts w:cs="David" w:hint="cs"/>
          <w:rtl/>
        </w:rPr>
      </w:pPr>
    </w:p>
    <w:p w14:paraId="3EE8B55D" w14:textId="77777777" w:rsidR="003F5074" w:rsidRPr="003F5074" w:rsidRDefault="003F5074" w:rsidP="003F5074">
      <w:pPr>
        <w:bidi/>
        <w:jc w:val="both"/>
        <w:rPr>
          <w:rFonts w:cs="David" w:hint="cs"/>
          <w:rtl/>
        </w:rPr>
      </w:pPr>
      <w:r w:rsidRPr="003F5074">
        <w:rPr>
          <w:rFonts w:cs="David" w:hint="cs"/>
          <w:rtl/>
        </w:rPr>
        <w:tab/>
        <w:t xml:space="preserve">אני רוצה שתי הערות בנושאים המהותיים שדיברו עליהם חברי הכנסת </w:t>
      </w:r>
      <w:proofErr w:type="spellStart"/>
      <w:r w:rsidRPr="003F5074">
        <w:rPr>
          <w:rFonts w:cs="David" w:hint="cs"/>
          <w:rtl/>
        </w:rPr>
        <w:t>גלאון</w:t>
      </w:r>
      <w:proofErr w:type="spellEnd"/>
      <w:r w:rsidRPr="003F5074">
        <w:rPr>
          <w:rFonts w:cs="David" w:hint="cs"/>
          <w:rtl/>
        </w:rPr>
        <w:t>, בן-ששון וקולט אביטל. אני לא מאמין שעל נושא מדיני כל כך מורכב, בסופו של דבר, מדינת ישראל לא תלך לבחירות. אני גם חושב שבסופו של דבר זה יהיה מין סוג של משאל עם אם הנושא המדיני יהיה כל כך חשוב.</w:t>
      </w:r>
    </w:p>
    <w:p w14:paraId="00828442" w14:textId="77777777" w:rsidR="003F5074" w:rsidRDefault="003F5074" w:rsidP="003F5074">
      <w:pPr>
        <w:bidi/>
        <w:jc w:val="both"/>
        <w:rPr>
          <w:rFonts w:cs="David" w:hint="cs"/>
          <w:u w:val="single"/>
          <w:rtl/>
        </w:rPr>
      </w:pPr>
    </w:p>
    <w:p w14:paraId="2A1898CB" w14:textId="77777777" w:rsidR="003F5074" w:rsidRPr="003F5074" w:rsidRDefault="003F5074" w:rsidP="003F5074">
      <w:pPr>
        <w:bidi/>
        <w:jc w:val="both"/>
        <w:rPr>
          <w:rFonts w:cs="David" w:hint="cs"/>
          <w:rtl/>
        </w:rPr>
      </w:pPr>
      <w:r w:rsidRPr="003F5074">
        <w:rPr>
          <w:rFonts w:cs="David" w:hint="cs"/>
          <w:u w:val="single"/>
          <w:rtl/>
        </w:rPr>
        <w:t>היו"ר דוד טל:</w:t>
      </w:r>
    </w:p>
    <w:p w14:paraId="0CAA5BCC" w14:textId="77777777" w:rsidR="003F5074" w:rsidRPr="003F5074" w:rsidRDefault="003F5074" w:rsidP="003F5074">
      <w:pPr>
        <w:bidi/>
        <w:jc w:val="both"/>
        <w:rPr>
          <w:rFonts w:cs="David" w:hint="cs"/>
          <w:rtl/>
        </w:rPr>
      </w:pPr>
    </w:p>
    <w:p w14:paraId="7E905AFD" w14:textId="77777777" w:rsidR="003F5074" w:rsidRPr="003F5074" w:rsidRDefault="003F5074" w:rsidP="003F5074">
      <w:pPr>
        <w:bidi/>
        <w:jc w:val="both"/>
        <w:rPr>
          <w:rFonts w:cs="David" w:hint="cs"/>
          <w:rtl/>
        </w:rPr>
      </w:pPr>
      <w:r w:rsidRPr="003F5074">
        <w:rPr>
          <w:rFonts w:cs="David" w:hint="cs"/>
          <w:rtl/>
        </w:rPr>
        <w:tab/>
        <w:t xml:space="preserve">את זה אתה צריך לומר לחברי הכנסת שלא רוצים שיהיו בחירות. </w:t>
      </w:r>
    </w:p>
    <w:p w14:paraId="02FF951C" w14:textId="77777777" w:rsidR="003F5074" w:rsidRPr="003F5074" w:rsidRDefault="003F5074" w:rsidP="003F5074">
      <w:pPr>
        <w:bidi/>
        <w:jc w:val="both"/>
        <w:rPr>
          <w:rFonts w:cs="David" w:hint="cs"/>
          <w:rtl/>
        </w:rPr>
      </w:pPr>
    </w:p>
    <w:p w14:paraId="22081257"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2AB44BCE" w14:textId="77777777" w:rsidR="003F5074" w:rsidRPr="003F5074" w:rsidRDefault="003F5074" w:rsidP="003F5074">
      <w:pPr>
        <w:bidi/>
        <w:jc w:val="both"/>
        <w:rPr>
          <w:rFonts w:cs="David" w:hint="cs"/>
          <w:rtl/>
        </w:rPr>
      </w:pPr>
    </w:p>
    <w:p w14:paraId="61CCF128" w14:textId="77777777" w:rsidR="003F5074" w:rsidRPr="003F5074" w:rsidRDefault="003F5074" w:rsidP="003F5074">
      <w:pPr>
        <w:bidi/>
        <w:jc w:val="both"/>
        <w:rPr>
          <w:rFonts w:cs="David" w:hint="cs"/>
          <w:rtl/>
        </w:rPr>
      </w:pPr>
      <w:r w:rsidRPr="003F5074">
        <w:rPr>
          <w:rFonts w:cs="David" w:hint="cs"/>
          <w:rtl/>
        </w:rPr>
        <w:tab/>
        <w:t xml:space="preserve"> במקום להכניס את המדינה הזאת לטלטלת בחירות נכון כן לייצר מנגנון מהסוג הזה של משאל עם.  אני לא רוצה להביא את המובאות איפה יש ואיפה אין בעולם הגדול משאלי עם. דרך אגב, יש מדינות  שהרוויחו בגדול במשאלי עם, יש כאלה שהפסידו בגדול, זאת לא השאלה.</w:t>
      </w:r>
    </w:p>
    <w:p w14:paraId="0E4C64C6" w14:textId="77777777" w:rsidR="003F5074" w:rsidRPr="003F5074" w:rsidRDefault="003F5074" w:rsidP="003F5074">
      <w:pPr>
        <w:bidi/>
        <w:jc w:val="both"/>
        <w:rPr>
          <w:rFonts w:cs="David" w:hint="cs"/>
          <w:rtl/>
        </w:rPr>
      </w:pPr>
    </w:p>
    <w:p w14:paraId="23C2C038" w14:textId="77777777" w:rsidR="003F5074" w:rsidRPr="003F5074" w:rsidRDefault="003F5074" w:rsidP="003F5074">
      <w:pPr>
        <w:bidi/>
        <w:jc w:val="both"/>
        <w:rPr>
          <w:rFonts w:cs="David" w:hint="cs"/>
          <w:rtl/>
        </w:rPr>
      </w:pPr>
      <w:r w:rsidRPr="003F5074">
        <w:rPr>
          <w:rFonts w:cs="David" w:hint="cs"/>
          <w:rtl/>
        </w:rPr>
        <w:tab/>
        <w:t xml:space="preserve">אני רוצה לחזור על עמדתי מהדיון הקודם, שחברת הכנסת </w:t>
      </w:r>
      <w:proofErr w:type="spellStart"/>
      <w:r w:rsidRPr="003F5074">
        <w:rPr>
          <w:rFonts w:cs="David" w:hint="cs"/>
          <w:rtl/>
        </w:rPr>
        <w:t>גלאון</w:t>
      </w:r>
      <w:proofErr w:type="spellEnd"/>
      <w:r w:rsidRPr="003F5074">
        <w:rPr>
          <w:rFonts w:cs="David" w:hint="cs"/>
          <w:rtl/>
        </w:rPr>
        <w:t xml:space="preserve"> לא שמעה אותה. הפוליטיקאים ילכו על פי צו מצפונם כשהם ידעו שיש משאל עם, זאת אומרת, לא יהיו לחצים קואליציוניים, פרסטיז'ה, אגו, משילות וכל הדברים האלה, כל אחד יבוא למיליה שלו ויגיד: ממה נפשכם? זוהי דעתי, ממילא הולכים למשאל עם. ואני אומר וחוזר ואומר לראש הממשלה, היום יש פחד מהותי ללכת למשא-ומתן עם הסורים, כי הוא יודע שזה יכול למוטט את כל הקואליציה שלו, וזה יקרה לכל ראש ממשלה. ראש ממשלה שיש לו בגיבוי משאל עם, הוא יכול ללכת ולדבר עם מי שהוא רוצה, כמה שהוא רוצה, כי בסופו של דבר יובאו להכרעת העם.</w:t>
      </w:r>
    </w:p>
    <w:p w14:paraId="0154F858" w14:textId="77777777" w:rsidR="003F5074" w:rsidRPr="003F5074" w:rsidRDefault="003F5074" w:rsidP="003F5074">
      <w:pPr>
        <w:bidi/>
        <w:jc w:val="both"/>
        <w:rPr>
          <w:rFonts w:cs="David" w:hint="cs"/>
          <w:rtl/>
        </w:rPr>
      </w:pPr>
    </w:p>
    <w:p w14:paraId="33C7ECD6" w14:textId="77777777" w:rsidR="003F5074" w:rsidRPr="003F5074" w:rsidRDefault="003F5074" w:rsidP="003F5074">
      <w:pPr>
        <w:bidi/>
        <w:jc w:val="both"/>
        <w:rPr>
          <w:rFonts w:cs="David" w:hint="cs"/>
          <w:rtl/>
        </w:rPr>
      </w:pPr>
      <w:r w:rsidRPr="003F5074">
        <w:rPr>
          <w:rFonts w:cs="David" w:hint="cs"/>
          <w:u w:val="single"/>
          <w:rtl/>
        </w:rPr>
        <w:t>יצחק לוי:</w:t>
      </w:r>
    </w:p>
    <w:p w14:paraId="17D58F4F" w14:textId="77777777" w:rsidR="003F5074" w:rsidRPr="003F5074" w:rsidRDefault="003F5074" w:rsidP="003F5074">
      <w:pPr>
        <w:bidi/>
        <w:jc w:val="both"/>
        <w:rPr>
          <w:rFonts w:cs="David" w:hint="cs"/>
          <w:rtl/>
        </w:rPr>
      </w:pPr>
    </w:p>
    <w:p w14:paraId="76E78633" w14:textId="77777777" w:rsidR="003F5074" w:rsidRPr="003F5074" w:rsidRDefault="003F5074" w:rsidP="003F5074">
      <w:pPr>
        <w:bidi/>
        <w:jc w:val="both"/>
        <w:rPr>
          <w:rFonts w:cs="David" w:hint="cs"/>
          <w:rtl/>
        </w:rPr>
      </w:pPr>
      <w:r w:rsidRPr="003F5074">
        <w:rPr>
          <w:rFonts w:cs="David" w:hint="cs"/>
          <w:rtl/>
        </w:rPr>
        <w:tab/>
        <w:t xml:space="preserve"> זה מה שעשה ברק.</w:t>
      </w:r>
    </w:p>
    <w:p w14:paraId="2B145970" w14:textId="77777777" w:rsidR="003F5074" w:rsidRPr="003F5074" w:rsidRDefault="003F5074" w:rsidP="003F5074">
      <w:pPr>
        <w:bidi/>
        <w:jc w:val="both"/>
        <w:rPr>
          <w:rFonts w:cs="David" w:hint="cs"/>
          <w:rtl/>
        </w:rPr>
      </w:pPr>
    </w:p>
    <w:p w14:paraId="46B7E625"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804E5B9" w14:textId="77777777" w:rsidR="003F5074" w:rsidRPr="003F5074" w:rsidRDefault="003F5074" w:rsidP="003F5074">
      <w:pPr>
        <w:bidi/>
        <w:jc w:val="both"/>
        <w:rPr>
          <w:rFonts w:cs="David" w:hint="cs"/>
          <w:rtl/>
        </w:rPr>
      </w:pPr>
    </w:p>
    <w:p w14:paraId="0EED9A3D" w14:textId="77777777" w:rsidR="003F5074" w:rsidRPr="003F5074" w:rsidRDefault="003F5074" w:rsidP="003F5074">
      <w:pPr>
        <w:bidi/>
        <w:jc w:val="both"/>
        <w:rPr>
          <w:rFonts w:cs="David" w:hint="cs"/>
          <w:rtl/>
        </w:rPr>
      </w:pPr>
      <w:r w:rsidRPr="003F5074">
        <w:rPr>
          <w:rFonts w:cs="David" w:hint="cs"/>
          <w:rtl/>
        </w:rPr>
        <w:tab/>
        <w:t>נכון. דרך אגב, גם אם אריק שרון היה מביא את נושא ההתנתקות למשאל עם, אין לי ספק שהוא היה זוכה לרוב בעם.</w:t>
      </w:r>
    </w:p>
    <w:p w14:paraId="4C42DA32" w14:textId="77777777" w:rsidR="003F5074" w:rsidRDefault="003F5074" w:rsidP="003F5074">
      <w:pPr>
        <w:bidi/>
        <w:jc w:val="both"/>
        <w:rPr>
          <w:rFonts w:cs="David" w:hint="cs"/>
          <w:rtl/>
        </w:rPr>
      </w:pPr>
    </w:p>
    <w:p w14:paraId="3BB9874E" w14:textId="77777777" w:rsidR="003F5074" w:rsidRDefault="003F5074" w:rsidP="003F5074">
      <w:pPr>
        <w:bidi/>
        <w:jc w:val="both"/>
        <w:rPr>
          <w:rFonts w:cs="David" w:hint="cs"/>
          <w:rtl/>
        </w:rPr>
      </w:pPr>
    </w:p>
    <w:p w14:paraId="57889EB1" w14:textId="77777777" w:rsidR="003F5074" w:rsidRPr="003F5074" w:rsidRDefault="003F5074" w:rsidP="003F5074">
      <w:pPr>
        <w:bidi/>
        <w:jc w:val="both"/>
        <w:rPr>
          <w:rFonts w:cs="David" w:hint="cs"/>
          <w:rtl/>
        </w:rPr>
      </w:pPr>
    </w:p>
    <w:p w14:paraId="2F3CC099" w14:textId="77777777" w:rsidR="003F5074" w:rsidRPr="003F5074" w:rsidRDefault="003F5074" w:rsidP="003F5074">
      <w:pPr>
        <w:bidi/>
        <w:jc w:val="both"/>
        <w:rPr>
          <w:rFonts w:cs="David" w:hint="cs"/>
          <w:rtl/>
        </w:rPr>
      </w:pPr>
      <w:r w:rsidRPr="003F5074">
        <w:rPr>
          <w:rFonts w:cs="David" w:hint="cs"/>
          <w:u w:val="single"/>
          <w:rtl/>
        </w:rPr>
        <w:t>היו"ר דוד טל:</w:t>
      </w:r>
    </w:p>
    <w:p w14:paraId="48B56E52" w14:textId="77777777" w:rsidR="003F5074" w:rsidRPr="003F5074" w:rsidRDefault="003F5074" w:rsidP="003F5074">
      <w:pPr>
        <w:bidi/>
        <w:jc w:val="both"/>
        <w:rPr>
          <w:rFonts w:cs="David" w:hint="cs"/>
          <w:rtl/>
        </w:rPr>
      </w:pPr>
    </w:p>
    <w:p w14:paraId="7356173A" w14:textId="77777777" w:rsidR="003F5074" w:rsidRPr="003F5074" w:rsidRDefault="003F5074" w:rsidP="003F5074">
      <w:pPr>
        <w:bidi/>
        <w:jc w:val="both"/>
        <w:rPr>
          <w:rFonts w:cs="David" w:hint="cs"/>
          <w:rtl/>
        </w:rPr>
      </w:pPr>
      <w:r w:rsidRPr="003F5074">
        <w:rPr>
          <w:rFonts w:cs="David" w:hint="cs"/>
          <w:rtl/>
        </w:rPr>
        <w:tab/>
        <w:t>וגם אין לך ספק שכולם היו מצטערים על זה אחר כך.</w:t>
      </w:r>
    </w:p>
    <w:p w14:paraId="48C60B4C" w14:textId="77777777" w:rsidR="003F5074" w:rsidRPr="003F5074" w:rsidRDefault="003F5074" w:rsidP="003F5074">
      <w:pPr>
        <w:bidi/>
        <w:jc w:val="both"/>
        <w:rPr>
          <w:rFonts w:cs="David" w:hint="cs"/>
          <w:rtl/>
        </w:rPr>
      </w:pPr>
    </w:p>
    <w:p w14:paraId="70AC4CEE"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D103D00" w14:textId="77777777" w:rsidR="003F5074" w:rsidRPr="003F5074" w:rsidRDefault="003F5074" w:rsidP="003F5074">
      <w:pPr>
        <w:bidi/>
        <w:jc w:val="both"/>
        <w:rPr>
          <w:rFonts w:cs="David" w:hint="cs"/>
          <w:rtl/>
        </w:rPr>
      </w:pPr>
    </w:p>
    <w:p w14:paraId="1300EA44" w14:textId="77777777" w:rsidR="003F5074" w:rsidRPr="003F5074" w:rsidRDefault="003F5074" w:rsidP="003F5074">
      <w:pPr>
        <w:bidi/>
        <w:jc w:val="both"/>
        <w:rPr>
          <w:rFonts w:cs="David" w:hint="cs"/>
          <w:rtl/>
        </w:rPr>
      </w:pPr>
      <w:r w:rsidRPr="003F5074">
        <w:rPr>
          <w:rFonts w:cs="David" w:hint="cs"/>
          <w:rtl/>
        </w:rPr>
        <w:tab/>
        <w:t xml:space="preserve"> אם ראש ממשלה יביא הסכם שלום עם הסורים עם ויתור מלא על רמת הגולן, הצפי שלי שהוא יזכה לאישור העם, כי עם ישראל הוא עם שוחר שלום, ומוכן לוויתורים קשים וכל מה שקשור בזה.</w:t>
      </w:r>
    </w:p>
    <w:p w14:paraId="2527EE33" w14:textId="77777777" w:rsidR="003F5074" w:rsidRPr="003F5074" w:rsidRDefault="003F5074" w:rsidP="003F5074">
      <w:pPr>
        <w:bidi/>
        <w:jc w:val="both"/>
        <w:rPr>
          <w:rFonts w:cs="David" w:hint="cs"/>
          <w:rtl/>
        </w:rPr>
      </w:pPr>
    </w:p>
    <w:p w14:paraId="07E9D68C" w14:textId="77777777" w:rsidR="003F5074" w:rsidRPr="003F5074" w:rsidRDefault="003F5074" w:rsidP="003F5074">
      <w:pPr>
        <w:bidi/>
        <w:jc w:val="both"/>
        <w:rPr>
          <w:rFonts w:cs="David" w:hint="cs"/>
          <w:rtl/>
        </w:rPr>
      </w:pPr>
      <w:r w:rsidRPr="003F5074">
        <w:rPr>
          <w:rFonts w:cs="David" w:hint="cs"/>
          <w:rtl/>
        </w:rPr>
        <w:tab/>
        <w:t xml:space="preserve">לאחר ששמענו את הפרופסורים הנכבדים, אמרתי שמספיק אחד, אבל אם ארבעה הביעו את הדעה שאכן אפשר לעשות את זה בחוק רגיל- - - </w:t>
      </w:r>
    </w:p>
    <w:p w14:paraId="30D87F4B" w14:textId="77777777" w:rsidR="003F5074" w:rsidRPr="003F5074" w:rsidRDefault="003F5074" w:rsidP="003F5074">
      <w:pPr>
        <w:bidi/>
        <w:jc w:val="both"/>
        <w:rPr>
          <w:rFonts w:cs="David" w:hint="cs"/>
          <w:rtl/>
        </w:rPr>
      </w:pPr>
    </w:p>
    <w:p w14:paraId="7C983031" w14:textId="77777777" w:rsidR="003F5074" w:rsidRPr="003F5074" w:rsidRDefault="003F5074" w:rsidP="003F5074">
      <w:pPr>
        <w:bidi/>
        <w:jc w:val="both"/>
        <w:rPr>
          <w:rFonts w:cs="David" w:hint="cs"/>
          <w:rtl/>
        </w:rPr>
      </w:pPr>
      <w:r w:rsidRPr="003F5074">
        <w:rPr>
          <w:rFonts w:cs="David" w:hint="cs"/>
          <w:u w:val="single"/>
          <w:rtl/>
        </w:rPr>
        <w:t>היו"ר דוד טל:</w:t>
      </w:r>
    </w:p>
    <w:p w14:paraId="757DC0BB" w14:textId="77777777" w:rsidR="003F5074" w:rsidRPr="003F5074" w:rsidRDefault="003F5074" w:rsidP="003F5074">
      <w:pPr>
        <w:bidi/>
        <w:jc w:val="both"/>
        <w:rPr>
          <w:rFonts w:cs="David" w:hint="cs"/>
          <w:rtl/>
        </w:rPr>
      </w:pPr>
    </w:p>
    <w:p w14:paraId="7457CCBA" w14:textId="77777777" w:rsidR="003F5074" w:rsidRPr="003F5074" w:rsidRDefault="003F5074" w:rsidP="003F5074">
      <w:pPr>
        <w:bidi/>
        <w:jc w:val="both"/>
        <w:rPr>
          <w:rFonts w:cs="David" w:hint="cs"/>
          <w:rtl/>
        </w:rPr>
      </w:pPr>
      <w:r w:rsidRPr="003F5074">
        <w:rPr>
          <w:rFonts w:cs="David" w:hint="cs"/>
          <w:rtl/>
        </w:rPr>
        <w:tab/>
        <w:t>לא כולם. כולם מסכימים שהצעת החוק שמונחת לפנינו לא חוקתית, אחר כך יש הבדלי דעות בדברים אחרים.</w:t>
      </w:r>
    </w:p>
    <w:p w14:paraId="6755F314" w14:textId="77777777" w:rsidR="003F5074" w:rsidRPr="003F5074" w:rsidRDefault="003F5074" w:rsidP="003F5074">
      <w:pPr>
        <w:bidi/>
        <w:jc w:val="both"/>
        <w:rPr>
          <w:rFonts w:cs="David" w:hint="cs"/>
          <w:rtl/>
        </w:rPr>
      </w:pPr>
    </w:p>
    <w:p w14:paraId="675B3BAD"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320D4DE4" w14:textId="77777777" w:rsidR="003F5074" w:rsidRPr="003F5074" w:rsidRDefault="003F5074" w:rsidP="003F5074">
      <w:pPr>
        <w:bidi/>
        <w:jc w:val="both"/>
        <w:rPr>
          <w:rFonts w:cs="David" w:hint="cs"/>
          <w:rtl/>
        </w:rPr>
      </w:pPr>
    </w:p>
    <w:p w14:paraId="4371E8D6" w14:textId="77777777" w:rsidR="003F5074" w:rsidRPr="003F5074" w:rsidRDefault="003F5074" w:rsidP="003F5074">
      <w:pPr>
        <w:bidi/>
        <w:jc w:val="both"/>
        <w:rPr>
          <w:rFonts w:cs="David" w:hint="cs"/>
          <w:rtl/>
        </w:rPr>
      </w:pPr>
      <w:r w:rsidRPr="003F5074">
        <w:rPr>
          <w:rFonts w:cs="David" w:hint="cs"/>
          <w:rtl/>
        </w:rPr>
        <w:tab/>
        <w:t xml:space="preserve"> עוד לא סיימתי. אפשר לעשות את זה בחוק רגיל בשינויים מחויבים. אני מסכים שהנושא של ועדת בחירות מרכזית כמשהו שקובע הכול לא נכון, אבל בשינויים מחויבים, כדוגמת ההצעה של פרופסור גרוס, ואני לא מסכים לשני שלישים, אני חושב ששני שלישים זה קצת מיותר, ואפשר לעשות את זה ברוב רגיל של הציבור. אני חושב שבשינויים המחויבים אפשר להגיע לניסוח מהיר מאוד ולבקש מחברי הכנסת שיצביעו עליו כבר בשבוע הבא אחרי שנכנס את הוועדה כולה.</w:t>
      </w:r>
    </w:p>
    <w:p w14:paraId="03FE3EC0" w14:textId="77777777" w:rsidR="003F5074" w:rsidRPr="003F5074" w:rsidRDefault="003F5074" w:rsidP="003F5074">
      <w:pPr>
        <w:bidi/>
        <w:jc w:val="both"/>
        <w:rPr>
          <w:rFonts w:cs="David" w:hint="cs"/>
          <w:rtl/>
        </w:rPr>
      </w:pPr>
    </w:p>
    <w:p w14:paraId="4BB9F988"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38A6AF92" w14:textId="77777777" w:rsidR="003F5074" w:rsidRPr="003F5074" w:rsidRDefault="003F5074" w:rsidP="003F5074">
      <w:pPr>
        <w:bidi/>
        <w:jc w:val="both"/>
        <w:rPr>
          <w:rFonts w:cs="David" w:hint="cs"/>
          <w:rtl/>
        </w:rPr>
      </w:pPr>
    </w:p>
    <w:p w14:paraId="6DAA53B8" w14:textId="77777777" w:rsidR="003F5074" w:rsidRPr="003F5074" w:rsidRDefault="003F5074" w:rsidP="003F5074">
      <w:pPr>
        <w:bidi/>
        <w:jc w:val="both"/>
        <w:rPr>
          <w:rFonts w:cs="David" w:hint="cs"/>
          <w:rtl/>
        </w:rPr>
      </w:pPr>
      <w:r w:rsidRPr="003F5074">
        <w:rPr>
          <w:rFonts w:cs="David" w:hint="cs"/>
          <w:rtl/>
        </w:rPr>
        <w:tab/>
        <w:t xml:space="preserve"> רמת הגולן על הפרק, אדוני?</w:t>
      </w:r>
    </w:p>
    <w:p w14:paraId="3A5AB853" w14:textId="77777777" w:rsidR="003F5074" w:rsidRDefault="003F5074" w:rsidP="003F5074">
      <w:pPr>
        <w:bidi/>
        <w:jc w:val="both"/>
        <w:rPr>
          <w:rFonts w:cs="David" w:hint="cs"/>
          <w:u w:val="single"/>
          <w:rtl/>
        </w:rPr>
      </w:pPr>
    </w:p>
    <w:p w14:paraId="455E1301"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450BF8CF" w14:textId="77777777" w:rsidR="003F5074" w:rsidRPr="003F5074" w:rsidRDefault="003F5074" w:rsidP="003F5074">
      <w:pPr>
        <w:bidi/>
        <w:jc w:val="both"/>
        <w:rPr>
          <w:rFonts w:cs="David" w:hint="cs"/>
          <w:rtl/>
        </w:rPr>
      </w:pPr>
    </w:p>
    <w:p w14:paraId="7755092B" w14:textId="77777777" w:rsidR="003F5074" w:rsidRPr="003F5074" w:rsidRDefault="003F5074" w:rsidP="003F5074">
      <w:pPr>
        <w:bidi/>
        <w:jc w:val="both"/>
        <w:rPr>
          <w:rFonts w:cs="David" w:hint="cs"/>
          <w:rtl/>
        </w:rPr>
      </w:pPr>
      <w:r w:rsidRPr="003F5074">
        <w:rPr>
          <w:rFonts w:cs="David" w:hint="cs"/>
          <w:rtl/>
        </w:rPr>
        <w:tab/>
        <w:t xml:space="preserve"> זה לא שייך לרמת-הגולן. </w:t>
      </w:r>
    </w:p>
    <w:p w14:paraId="144DAD03" w14:textId="77777777" w:rsidR="003F5074" w:rsidRPr="003F5074" w:rsidRDefault="003F5074" w:rsidP="003F5074">
      <w:pPr>
        <w:bidi/>
        <w:jc w:val="both"/>
        <w:rPr>
          <w:rFonts w:cs="David" w:hint="cs"/>
          <w:u w:val="single"/>
          <w:rtl/>
        </w:rPr>
      </w:pPr>
    </w:p>
    <w:p w14:paraId="02F2FF45" w14:textId="77777777" w:rsidR="003F5074" w:rsidRPr="003F5074" w:rsidRDefault="003F5074" w:rsidP="003F5074">
      <w:pPr>
        <w:bidi/>
        <w:jc w:val="both"/>
        <w:rPr>
          <w:rFonts w:cs="David" w:hint="cs"/>
          <w:rtl/>
        </w:rPr>
      </w:pPr>
      <w:r w:rsidRPr="003F5074">
        <w:rPr>
          <w:rFonts w:cs="David" w:hint="cs"/>
          <w:u w:val="single"/>
          <w:rtl/>
        </w:rPr>
        <w:t>היו"ר דוד טל:</w:t>
      </w:r>
    </w:p>
    <w:p w14:paraId="3F37AFDE" w14:textId="77777777" w:rsidR="003F5074" w:rsidRPr="003F5074" w:rsidRDefault="003F5074" w:rsidP="003F5074">
      <w:pPr>
        <w:bidi/>
        <w:jc w:val="both"/>
        <w:rPr>
          <w:rFonts w:cs="David" w:hint="cs"/>
          <w:rtl/>
        </w:rPr>
      </w:pPr>
    </w:p>
    <w:p w14:paraId="56629B29" w14:textId="77777777" w:rsidR="003F5074" w:rsidRPr="003F5074" w:rsidRDefault="003F5074" w:rsidP="003F5074">
      <w:pPr>
        <w:bidi/>
        <w:jc w:val="both"/>
        <w:rPr>
          <w:rFonts w:cs="David" w:hint="cs"/>
          <w:rtl/>
        </w:rPr>
      </w:pPr>
      <w:r w:rsidRPr="003F5074">
        <w:rPr>
          <w:rFonts w:cs="David" w:hint="cs"/>
          <w:rtl/>
        </w:rPr>
        <w:tab/>
        <w:t>לא, אבל יש חשבונות אחרים, ואני אגלה לך אותם אחר כך.</w:t>
      </w:r>
    </w:p>
    <w:p w14:paraId="1FE757A0" w14:textId="77777777" w:rsidR="003F5074" w:rsidRPr="003F5074" w:rsidRDefault="003F5074" w:rsidP="003F5074">
      <w:pPr>
        <w:bidi/>
        <w:jc w:val="both"/>
        <w:rPr>
          <w:rFonts w:cs="David" w:hint="cs"/>
          <w:rtl/>
        </w:rPr>
      </w:pPr>
    </w:p>
    <w:p w14:paraId="091965E7"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2E66FB0D" w14:textId="77777777" w:rsidR="003F5074" w:rsidRPr="003F5074" w:rsidRDefault="003F5074" w:rsidP="003F5074">
      <w:pPr>
        <w:bidi/>
        <w:jc w:val="both"/>
        <w:rPr>
          <w:rFonts w:cs="David" w:hint="cs"/>
          <w:rtl/>
        </w:rPr>
      </w:pPr>
    </w:p>
    <w:p w14:paraId="3FB9FB0A" w14:textId="77777777" w:rsidR="003F5074" w:rsidRPr="003F5074" w:rsidRDefault="003F5074" w:rsidP="003F5074">
      <w:pPr>
        <w:bidi/>
        <w:jc w:val="both"/>
        <w:rPr>
          <w:rFonts w:cs="David" w:hint="cs"/>
          <w:rtl/>
        </w:rPr>
      </w:pPr>
      <w:r w:rsidRPr="003F5074">
        <w:rPr>
          <w:rFonts w:cs="David" w:hint="cs"/>
          <w:rtl/>
        </w:rPr>
        <w:tab/>
        <w:t xml:space="preserve"> אני תמהה מה על סדר-היום.</w:t>
      </w:r>
    </w:p>
    <w:p w14:paraId="5CE075E3" w14:textId="77777777" w:rsidR="003F5074" w:rsidRPr="003F5074" w:rsidRDefault="003F5074" w:rsidP="003F5074">
      <w:pPr>
        <w:bidi/>
        <w:jc w:val="both"/>
        <w:rPr>
          <w:rFonts w:cs="David" w:hint="cs"/>
          <w:rtl/>
        </w:rPr>
      </w:pPr>
    </w:p>
    <w:p w14:paraId="2A177BB4"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61F173FE" w14:textId="77777777" w:rsidR="003F5074" w:rsidRPr="003F5074" w:rsidRDefault="003F5074" w:rsidP="003F5074">
      <w:pPr>
        <w:bidi/>
        <w:jc w:val="both"/>
        <w:rPr>
          <w:rFonts w:cs="David" w:hint="cs"/>
          <w:rtl/>
        </w:rPr>
      </w:pPr>
    </w:p>
    <w:p w14:paraId="06FBBBAE" w14:textId="77777777" w:rsidR="003F5074" w:rsidRPr="003F5074" w:rsidRDefault="003F5074" w:rsidP="003F5074">
      <w:pPr>
        <w:bidi/>
        <w:jc w:val="both"/>
        <w:rPr>
          <w:rFonts w:cs="David" w:hint="cs"/>
          <w:rtl/>
        </w:rPr>
      </w:pPr>
      <w:r w:rsidRPr="003F5074">
        <w:rPr>
          <w:rFonts w:cs="David" w:hint="cs"/>
          <w:rtl/>
        </w:rPr>
        <w:tab/>
        <w:t xml:space="preserve"> אני חושב שרצוי מאוד לסיים את העניין הזה. הקריאה הטרומית כבר עברה לפני כשבעה חודשים. אני מבקש מאדוני היושב-ראש לקיים בדחיפות הזאת שאתה מקיים, בצורה מואצת, לקיים בשבוע הבא ישיבה, כולל הצבעה, להודיע לכולם על מועד ההצבעה, ולהצביע על הדברים.</w:t>
      </w:r>
    </w:p>
    <w:p w14:paraId="025BC4FA" w14:textId="77777777" w:rsidR="003F5074" w:rsidRPr="003F5074" w:rsidRDefault="003F5074" w:rsidP="003F5074">
      <w:pPr>
        <w:bidi/>
        <w:jc w:val="both"/>
        <w:rPr>
          <w:rFonts w:cs="David" w:hint="cs"/>
          <w:rtl/>
        </w:rPr>
      </w:pPr>
    </w:p>
    <w:p w14:paraId="15A0583B" w14:textId="77777777" w:rsidR="003F5074" w:rsidRPr="003F5074" w:rsidRDefault="003F5074" w:rsidP="003F5074">
      <w:pPr>
        <w:bidi/>
        <w:jc w:val="both"/>
        <w:rPr>
          <w:rFonts w:cs="David" w:hint="cs"/>
          <w:rtl/>
        </w:rPr>
      </w:pPr>
      <w:r w:rsidRPr="003F5074">
        <w:rPr>
          <w:rFonts w:cs="David" w:hint="cs"/>
          <w:u w:val="single"/>
          <w:rtl/>
        </w:rPr>
        <w:t>מנחם בן-ששון:</w:t>
      </w:r>
    </w:p>
    <w:p w14:paraId="436585C2" w14:textId="77777777" w:rsidR="003F5074" w:rsidRPr="003F5074" w:rsidRDefault="003F5074" w:rsidP="003F5074">
      <w:pPr>
        <w:bidi/>
        <w:jc w:val="both"/>
        <w:rPr>
          <w:rFonts w:cs="David" w:hint="cs"/>
          <w:rtl/>
        </w:rPr>
      </w:pPr>
    </w:p>
    <w:p w14:paraId="28C94868" w14:textId="77777777" w:rsidR="003F5074" w:rsidRPr="003F5074" w:rsidRDefault="003F5074" w:rsidP="003F5074">
      <w:pPr>
        <w:bidi/>
        <w:jc w:val="both"/>
        <w:rPr>
          <w:rFonts w:cs="David" w:hint="cs"/>
          <w:rtl/>
        </w:rPr>
      </w:pPr>
      <w:r w:rsidRPr="003F5074">
        <w:rPr>
          <w:rFonts w:cs="David" w:hint="cs"/>
          <w:rtl/>
        </w:rPr>
        <w:tab/>
        <w:t xml:space="preserve"> במהות הדברים יש לי לא רק נטייה, אני חושב שמה שאמרה חברת הכנסת </w:t>
      </w:r>
      <w:proofErr w:type="spellStart"/>
      <w:r w:rsidRPr="003F5074">
        <w:rPr>
          <w:rFonts w:cs="David" w:hint="cs"/>
          <w:rtl/>
        </w:rPr>
        <w:t>גלאון</w:t>
      </w:r>
      <w:proofErr w:type="spellEnd"/>
      <w:r w:rsidRPr="003F5074">
        <w:rPr>
          <w:rFonts w:cs="David" w:hint="cs"/>
          <w:rtl/>
        </w:rPr>
        <w:t xml:space="preserve"> היום בפתח הדברים בצורה נוקבת היא סוגיית מהות של המשטר שלנו, וממנה אחרי זה משתלשלות גם השאלות האחרות שנוגעות למשאל עם. אני סבור שממשלה מחליטה ואני סבור שכנסת מאשרת. המנגנון הזה הוא מנגנון שפרופסור שטרית תיאר גם בישיבה אחרת, והוא נוח לי. אני גם מסכים עם מה שאמר חבר הכנסת </w:t>
      </w:r>
      <w:proofErr w:type="spellStart"/>
      <w:r w:rsidRPr="003F5074">
        <w:rPr>
          <w:rFonts w:cs="David" w:hint="cs"/>
          <w:rtl/>
        </w:rPr>
        <w:t>יצחקי</w:t>
      </w:r>
      <w:proofErr w:type="spellEnd"/>
      <w:r w:rsidRPr="003F5074">
        <w:rPr>
          <w:rFonts w:cs="David" w:hint="cs"/>
          <w:rtl/>
        </w:rPr>
        <w:t>, שאם יש ויתורים שהם משמעותיים מאוד, מן הדין אולי ללכת לבחירות, ואז שוב, בחירות הן המנגנון שבהן אתה מעלה נושא על סדר-היום, חוזר ומביא אותו אל הממשלה, חוזר ומביא אותו אל הכנסת.</w:t>
      </w:r>
    </w:p>
    <w:p w14:paraId="4CEB8AF5" w14:textId="77777777" w:rsidR="003F5074" w:rsidRPr="003F5074" w:rsidRDefault="003F5074" w:rsidP="003F5074">
      <w:pPr>
        <w:bidi/>
        <w:jc w:val="both"/>
        <w:rPr>
          <w:rFonts w:cs="David" w:hint="cs"/>
          <w:rtl/>
        </w:rPr>
      </w:pPr>
    </w:p>
    <w:p w14:paraId="033EB64B" w14:textId="77777777" w:rsidR="003F5074" w:rsidRPr="003F5074" w:rsidRDefault="003F5074" w:rsidP="003F5074">
      <w:pPr>
        <w:bidi/>
        <w:jc w:val="both"/>
        <w:rPr>
          <w:rFonts w:cs="David" w:hint="cs"/>
          <w:rtl/>
        </w:rPr>
      </w:pPr>
      <w:r w:rsidRPr="003F5074">
        <w:rPr>
          <w:rFonts w:cs="David" w:hint="cs"/>
          <w:u w:val="single"/>
          <w:rtl/>
        </w:rPr>
        <w:t>היו"ר דוד טל:</w:t>
      </w:r>
    </w:p>
    <w:p w14:paraId="17E41432" w14:textId="77777777" w:rsidR="003F5074" w:rsidRPr="003F5074" w:rsidRDefault="003F5074" w:rsidP="003F5074">
      <w:pPr>
        <w:bidi/>
        <w:jc w:val="both"/>
        <w:rPr>
          <w:rFonts w:cs="David" w:hint="cs"/>
          <w:rtl/>
        </w:rPr>
      </w:pPr>
    </w:p>
    <w:p w14:paraId="23E77771" w14:textId="77777777" w:rsidR="003F5074" w:rsidRPr="003F5074" w:rsidRDefault="003F5074" w:rsidP="003F5074">
      <w:pPr>
        <w:bidi/>
        <w:jc w:val="both"/>
        <w:rPr>
          <w:rFonts w:cs="David" w:hint="cs"/>
          <w:rtl/>
        </w:rPr>
      </w:pPr>
      <w:r w:rsidRPr="003F5074">
        <w:rPr>
          <w:rFonts w:cs="David" w:hint="cs"/>
          <w:rtl/>
        </w:rPr>
        <w:tab/>
        <w:t>בכל פעם שתתעורר בעיה או שאלה של משאל עם, נלך לבחירות?</w:t>
      </w:r>
    </w:p>
    <w:p w14:paraId="01DDFA27" w14:textId="77777777" w:rsidR="003F5074" w:rsidRPr="003F5074" w:rsidRDefault="003F5074" w:rsidP="003F5074">
      <w:pPr>
        <w:bidi/>
        <w:jc w:val="both"/>
        <w:rPr>
          <w:rFonts w:cs="David" w:hint="cs"/>
          <w:u w:val="single"/>
          <w:rtl/>
        </w:rPr>
      </w:pPr>
    </w:p>
    <w:p w14:paraId="3BD26450"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115F291C" w14:textId="77777777" w:rsidR="003F5074" w:rsidRPr="003F5074" w:rsidRDefault="003F5074" w:rsidP="003F5074">
      <w:pPr>
        <w:bidi/>
        <w:jc w:val="both"/>
        <w:rPr>
          <w:rFonts w:cs="David" w:hint="cs"/>
          <w:rtl/>
        </w:rPr>
      </w:pPr>
    </w:p>
    <w:p w14:paraId="0AB8CBB3" w14:textId="77777777" w:rsidR="003F5074" w:rsidRPr="003F5074" w:rsidRDefault="003F5074" w:rsidP="003F5074">
      <w:pPr>
        <w:bidi/>
        <w:jc w:val="both"/>
        <w:rPr>
          <w:rFonts w:cs="David" w:hint="cs"/>
          <w:rtl/>
        </w:rPr>
      </w:pPr>
      <w:r w:rsidRPr="003F5074">
        <w:rPr>
          <w:rFonts w:cs="David" w:hint="cs"/>
          <w:rtl/>
        </w:rPr>
        <w:tab/>
        <w:t>כל פעם? 40 שנה רמת-הגולן בידינו, ולא מדברים על זה. כל פעם?</w:t>
      </w:r>
    </w:p>
    <w:p w14:paraId="6E6B522A" w14:textId="77777777" w:rsidR="003F5074" w:rsidRPr="003F5074" w:rsidRDefault="003F5074" w:rsidP="003F5074">
      <w:pPr>
        <w:bidi/>
        <w:jc w:val="both"/>
        <w:rPr>
          <w:rFonts w:cs="David" w:hint="cs"/>
          <w:rtl/>
        </w:rPr>
      </w:pPr>
    </w:p>
    <w:p w14:paraId="263C01AE" w14:textId="77777777" w:rsidR="003F5074" w:rsidRPr="003F5074" w:rsidRDefault="003F5074" w:rsidP="003F5074">
      <w:pPr>
        <w:bidi/>
        <w:jc w:val="both"/>
        <w:rPr>
          <w:rFonts w:cs="David" w:hint="cs"/>
          <w:rtl/>
        </w:rPr>
      </w:pPr>
      <w:r w:rsidRPr="003F5074">
        <w:rPr>
          <w:rFonts w:cs="David" w:hint="cs"/>
          <w:u w:val="single"/>
          <w:rtl/>
        </w:rPr>
        <w:t>מנחם בן-ששון:</w:t>
      </w:r>
    </w:p>
    <w:p w14:paraId="671943C1" w14:textId="77777777" w:rsidR="003F5074" w:rsidRPr="003F5074" w:rsidRDefault="003F5074" w:rsidP="003F5074">
      <w:pPr>
        <w:bidi/>
        <w:jc w:val="both"/>
        <w:rPr>
          <w:rFonts w:cs="David" w:hint="cs"/>
          <w:rtl/>
        </w:rPr>
      </w:pPr>
    </w:p>
    <w:p w14:paraId="4F493142" w14:textId="77777777" w:rsidR="003F5074" w:rsidRPr="003F5074" w:rsidRDefault="003F5074" w:rsidP="003F5074">
      <w:pPr>
        <w:bidi/>
        <w:jc w:val="both"/>
        <w:rPr>
          <w:rFonts w:cs="David" w:hint="cs"/>
          <w:rtl/>
        </w:rPr>
      </w:pPr>
      <w:r w:rsidRPr="003F5074">
        <w:rPr>
          <w:rFonts w:cs="David" w:hint="cs"/>
          <w:rtl/>
        </w:rPr>
        <w:tab/>
        <w:t>אנחנו לא מחזירים בכל יום שטחים, ואני מקווה שאנחנו לא כובשים בכל יום שטחים.</w:t>
      </w:r>
    </w:p>
    <w:p w14:paraId="45F38B44" w14:textId="77777777" w:rsidR="003F5074" w:rsidRPr="003F5074" w:rsidRDefault="003F5074" w:rsidP="003F5074">
      <w:pPr>
        <w:bidi/>
        <w:jc w:val="both"/>
        <w:rPr>
          <w:rFonts w:cs="David" w:hint="cs"/>
          <w:rtl/>
        </w:rPr>
      </w:pPr>
    </w:p>
    <w:p w14:paraId="2B3284D3"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4C1E5351" w14:textId="77777777" w:rsidR="003F5074" w:rsidRPr="003F5074" w:rsidRDefault="003F5074" w:rsidP="003F5074">
      <w:pPr>
        <w:bidi/>
        <w:jc w:val="both"/>
        <w:rPr>
          <w:rFonts w:cs="David" w:hint="cs"/>
          <w:rtl/>
        </w:rPr>
      </w:pPr>
    </w:p>
    <w:p w14:paraId="426F1AE6" w14:textId="77777777" w:rsidR="003F5074" w:rsidRPr="003F5074" w:rsidRDefault="003F5074" w:rsidP="003F5074">
      <w:pPr>
        <w:bidi/>
        <w:jc w:val="both"/>
        <w:rPr>
          <w:rFonts w:cs="David" w:hint="cs"/>
          <w:rtl/>
        </w:rPr>
      </w:pPr>
      <w:r w:rsidRPr="003F5074">
        <w:rPr>
          <w:rFonts w:cs="David" w:hint="cs"/>
          <w:rtl/>
        </w:rPr>
        <w:tab/>
        <w:t xml:space="preserve"> מה צריך לכבוש? כבר כבשנו לפני 40 שנה.</w:t>
      </w:r>
    </w:p>
    <w:p w14:paraId="3B67C68B" w14:textId="77777777" w:rsidR="003F5074" w:rsidRPr="003F5074" w:rsidRDefault="003F5074" w:rsidP="003F5074">
      <w:pPr>
        <w:bidi/>
        <w:jc w:val="both"/>
        <w:rPr>
          <w:rFonts w:cs="David" w:hint="cs"/>
          <w:rtl/>
        </w:rPr>
      </w:pPr>
    </w:p>
    <w:p w14:paraId="173885EF" w14:textId="77777777" w:rsidR="003F5074" w:rsidRPr="003F5074" w:rsidRDefault="003F5074" w:rsidP="003F5074">
      <w:pPr>
        <w:bidi/>
        <w:jc w:val="both"/>
        <w:rPr>
          <w:rFonts w:cs="David" w:hint="cs"/>
          <w:rtl/>
        </w:rPr>
      </w:pPr>
      <w:r w:rsidRPr="003F5074">
        <w:rPr>
          <w:rFonts w:cs="David" w:hint="cs"/>
          <w:u w:val="single"/>
          <w:rtl/>
        </w:rPr>
        <w:t>מנחם בן-ששון:</w:t>
      </w:r>
    </w:p>
    <w:p w14:paraId="6E76E794" w14:textId="77777777" w:rsidR="003F5074" w:rsidRPr="003F5074" w:rsidRDefault="003F5074" w:rsidP="003F5074">
      <w:pPr>
        <w:bidi/>
        <w:jc w:val="both"/>
        <w:rPr>
          <w:rFonts w:cs="David" w:hint="cs"/>
          <w:rtl/>
        </w:rPr>
      </w:pPr>
    </w:p>
    <w:p w14:paraId="629F1D16" w14:textId="77777777" w:rsidR="003F5074" w:rsidRPr="003F5074" w:rsidRDefault="003F5074" w:rsidP="003F5074">
      <w:pPr>
        <w:bidi/>
        <w:jc w:val="both"/>
        <w:rPr>
          <w:rFonts w:cs="David" w:hint="cs"/>
          <w:rtl/>
        </w:rPr>
      </w:pPr>
      <w:r w:rsidRPr="003F5074">
        <w:rPr>
          <w:rFonts w:cs="David" w:hint="cs"/>
          <w:rtl/>
        </w:rPr>
        <w:tab/>
        <w:t xml:space="preserve"> תבואי לדיון על ירושלים, תשמעי על משאלות הלב.</w:t>
      </w:r>
    </w:p>
    <w:p w14:paraId="0D2BCCCE" w14:textId="77777777" w:rsidR="003F5074" w:rsidRPr="003F5074" w:rsidRDefault="003F5074" w:rsidP="003F5074">
      <w:pPr>
        <w:bidi/>
        <w:jc w:val="both"/>
        <w:rPr>
          <w:rFonts w:cs="David" w:hint="cs"/>
          <w:rtl/>
        </w:rPr>
      </w:pPr>
    </w:p>
    <w:p w14:paraId="645CBF52" w14:textId="77777777" w:rsidR="003F5074" w:rsidRPr="003F5074" w:rsidRDefault="003F5074" w:rsidP="003F5074">
      <w:pPr>
        <w:bidi/>
        <w:jc w:val="both"/>
        <w:rPr>
          <w:rFonts w:cs="David" w:hint="cs"/>
          <w:rtl/>
        </w:rPr>
      </w:pPr>
      <w:r w:rsidRPr="003F5074">
        <w:rPr>
          <w:rFonts w:cs="David" w:hint="cs"/>
          <w:u w:val="single"/>
          <w:rtl/>
        </w:rPr>
        <w:t>מאיר פרוש:</w:t>
      </w:r>
    </w:p>
    <w:p w14:paraId="55248760" w14:textId="77777777" w:rsidR="003F5074" w:rsidRPr="003F5074" w:rsidRDefault="003F5074" w:rsidP="003F5074">
      <w:pPr>
        <w:bidi/>
        <w:jc w:val="both"/>
        <w:rPr>
          <w:rFonts w:cs="David" w:hint="cs"/>
          <w:rtl/>
        </w:rPr>
      </w:pPr>
    </w:p>
    <w:p w14:paraId="756A5EDD" w14:textId="77777777" w:rsidR="003F5074" w:rsidRPr="003F5074" w:rsidRDefault="003F5074" w:rsidP="003F5074">
      <w:pPr>
        <w:bidi/>
        <w:jc w:val="both"/>
        <w:rPr>
          <w:rFonts w:cs="David" w:hint="cs"/>
          <w:rtl/>
        </w:rPr>
      </w:pPr>
      <w:r w:rsidRPr="003F5074">
        <w:rPr>
          <w:rFonts w:cs="David" w:hint="cs"/>
          <w:rtl/>
        </w:rPr>
        <w:tab/>
        <w:t xml:space="preserve"> לפי הצהרת בלפור יש עוד מה לכבוש.</w:t>
      </w:r>
    </w:p>
    <w:p w14:paraId="0CC64132" w14:textId="77777777" w:rsidR="003F5074" w:rsidRPr="003F5074" w:rsidRDefault="003F5074" w:rsidP="003F5074">
      <w:pPr>
        <w:bidi/>
        <w:jc w:val="both"/>
        <w:rPr>
          <w:rFonts w:cs="David" w:hint="cs"/>
          <w:rtl/>
        </w:rPr>
      </w:pPr>
    </w:p>
    <w:p w14:paraId="2CBFC6D9" w14:textId="77777777" w:rsidR="003F5074" w:rsidRPr="003F5074" w:rsidRDefault="003F5074" w:rsidP="003F5074">
      <w:pPr>
        <w:bidi/>
        <w:jc w:val="both"/>
        <w:rPr>
          <w:rFonts w:cs="David" w:hint="cs"/>
          <w:rtl/>
        </w:rPr>
      </w:pPr>
      <w:r w:rsidRPr="003F5074">
        <w:rPr>
          <w:rFonts w:cs="David" w:hint="cs"/>
          <w:u w:val="single"/>
          <w:rtl/>
        </w:rPr>
        <w:t>מנחם בן-ששון:</w:t>
      </w:r>
    </w:p>
    <w:p w14:paraId="543C48B3" w14:textId="77777777" w:rsidR="003F5074" w:rsidRPr="003F5074" w:rsidRDefault="003F5074" w:rsidP="003F5074">
      <w:pPr>
        <w:bidi/>
        <w:jc w:val="both"/>
        <w:rPr>
          <w:rFonts w:cs="David" w:hint="cs"/>
          <w:rtl/>
        </w:rPr>
      </w:pPr>
    </w:p>
    <w:p w14:paraId="27BDDB03" w14:textId="77777777" w:rsidR="003F5074" w:rsidRPr="003F5074" w:rsidRDefault="003F5074" w:rsidP="003F5074">
      <w:pPr>
        <w:bidi/>
        <w:jc w:val="both"/>
        <w:rPr>
          <w:rFonts w:cs="David" w:hint="cs"/>
          <w:rtl/>
        </w:rPr>
      </w:pPr>
      <w:r w:rsidRPr="003F5074">
        <w:rPr>
          <w:rFonts w:cs="David" w:hint="cs"/>
          <w:rtl/>
        </w:rPr>
        <w:tab/>
        <w:t xml:space="preserve"> רעיון המוצא מבחינתי הוא גם המוטו להבין את חוסר הטריוויה שבמשאל עם. לא במקרה, חבר הכנסת איתן, שהיה יושב-ראש ועדת החוקה, ואני לא חתומים על ההצעה ההמונית שחבר הכנסת </w:t>
      </w:r>
      <w:proofErr w:type="spellStart"/>
      <w:r w:rsidRPr="003F5074">
        <w:rPr>
          <w:rFonts w:cs="David" w:hint="cs"/>
          <w:rtl/>
        </w:rPr>
        <w:t>יצחקי</w:t>
      </w:r>
      <w:proofErr w:type="spellEnd"/>
      <w:r w:rsidRPr="003F5074">
        <w:rPr>
          <w:rFonts w:cs="David" w:hint="cs"/>
          <w:rtl/>
        </w:rPr>
        <w:t xml:space="preserve"> הביא. הוא שאל אותי למה אני לא חותם, אמרתי שאני לא יכול לחתום על משאל עם שנעשה כלאחר יד. היום חבר הכנסת </w:t>
      </w:r>
      <w:proofErr w:type="spellStart"/>
      <w:r w:rsidRPr="003F5074">
        <w:rPr>
          <w:rFonts w:cs="David" w:hint="cs"/>
          <w:rtl/>
        </w:rPr>
        <w:t>יצחקי</w:t>
      </w:r>
      <w:proofErr w:type="spellEnd"/>
      <w:r w:rsidRPr="003F5074">
        <w:rPr>
          <w:rFonts w:cs="David" w:hint="cs"/>
          <w:rtl/>
        </w:rPr>
        <w:t xml:space="preserve"> מודה בכך. משאל עם הוא שינוי של תפיסת עולם, הוא לא רק דיון בבעיה מהותית, הוא שינוי של תפיסה דמוקרטית. אנחנו נוגעים כאן בכפפות גסות מאוד.</w:t>
      </w:r>
    </w:p>
    <w:p w14:paraId="3987CFB7" w14:textId="77777777" w:rsidR="003F5074" w:rsidRPr="003F5074" w:rsidRDefault="003F5074" w:rsidP="003F5074">
      <w:pPr>
        <w:bidi/>
        <w:jc w:val="both"/>
        <w:rPr>
          <w:rFonts w:cs="David" w:hint="cs"/>
          <w:rtl/>
        </w:rPr>
      </w:pPr>
    </w:p>
    <w:p w14:paraId="2A388037" w14:textId="77777777" w:rsidR="003F5074" w:rsidRPr="003F5074" w:rsidRDefault="003F5074" w:rsidP="003F5074">
      <w:pPr>
        <w:bidi/>
        <w:jc w:val="both"/>
        <w:rPr>
          <w:rFonts w:cs="David" w:hint="cs"/>
          <w:rtl/>
        </w:rPr>
      </w:pPr>
      <w:r w:rsidRPr="003F5074">
        <w:rPr>
          <w:rFonts w:cs="David" w:hint="cs"/>
          <w:u w:val="single"/>
          <w:rtl/>
        </w:rPr>
        <w:t>יצחק לוי:</w:t>
      </w:r>
    </w:p>
    <w:p w14:paraId="549B8490" w14:textId="77777777" w:rsidR="003F5074" w:rsidRPr="003F5074" w:rsidRDefault="003F5074" w:rsidP="003F5074">
      <w:pPr>
        <w:bidi/>
        <w:jc w:val="both"/>
        <w:rPr>
          <w:rFonts w:cs="David" w:hint="cs"/>
          <w:rtl/>
        </w:rPr>
      </w:pPr>
    </w:p>
    <w:p w14:paraId="6D396632" w14:textId="77777777" w:rsidR="003F5074" w:rsidRPr="003F5074" w:rsidRDefault="003F5074" w:rsidP="003F5074">
      <w:pPr>
        <w:bidi/>
        <w:jc w:val="both"/>
        <w:rPr>
          <w:rFonts w:cs="David" w:hint="cs"/>
          <w:rtl/>
        </w:rPr>
      </w:pPr>
      <w:r w:rsidRPr="003F5074">
        <w:rPr>
          <w:rFonts w:cs="David" w:hint="cs"/>
          <w:rtl/>
        </w:rPr>
        <w:tab/>
        <w:t xml:space="preserve"> השם שלך מופיע בהצעת החוק. </w:t>
      </w:r>
    </w:p>
    <w:p w14:paraId="4E127CDB" w14:textId="77777777" w:rsidR="003F5074" w:rsidRPr="003F5074" w:rsidRDefault="003F5074" w:rsidP="003F5074">
      <w:pPr>
        <w:bidi/>
        <w:jc w:val="both"/>
        <w:rPr>
          <w:rFonts w:cs="David" w:hint="cs"/>
          <w:rtl/>
        </w:rPr>
      </w:pPr>
    </w:p>
    <w:p w14:paraId="364CBE97"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39388950" w14:textId="77777777" w:rsidR="003F5074" w:rsidRPr="003F5074" w:rsidRDefault="003F5074" w:rsidP="003F5074">
      <w:pPr>
        <w:bidi/>
        <w:jc w:val="both"/>
        <w:rPr>
          <w:rFonts w:cs="David" w:hint="cs"/>
          <w:rtl/>
        </w:rPr>
      </w:pPr>
    </w:p>
    <w:p w14:paraId="48F88F77" w14:textId="77777777" w:rsidR="003F5074" w:rsidRPr="003F5074" w:rsidRDefault="003F5074" w:rsidP="003F5074">
      <w:pPr>
        <w:bidi/>
        <w:jc w:val="both"/>
        <w:rPr>
          <w:rFonts w:cs="David" w:hint="cs"/>
          <w:rtl/>
        </w:rPr>
      </w:pPr>
      <w:r w:rsidRPr="003F5074">
        <w:rPr>
          <w:rFonts w:cs="David" w:hint="cs"/>
          <w:rtl/>
        </w:rPr>
        <w:tab/>
        <w:t xml:space="preserve"> זו טעות.</w:t>
      </w:r>
    </w:p>
    <w:p w14:paraId="02A49410" w14:textId="77777777" w:rsidR="003F5074" w:rsidRPr="003F5074" w:rsidRDefault="003F5074" w:rsidP="003F5074">
      <w:pPr>
        <w:bidi/>
        <w:jc w:val="both"/>
        <w:rPr>
          <w:rFonts w:cs="David" w:hint="cs"/>
          <w:rtl/>
        </w:rPr>
      </w:pPr>
    </w:p>
    <w:p w14:paraId="7ED0D664" w14:textId="77777777" w:rsidR="003F5074" w:rsidRPr="003F5074" w:rsidRDefault="003F5074" w:rsidP="003F5074">
      <w:pPr>
        <w:bidi/>
        <w:jc w:val="both"/>
        <w:rPr>
          <w:rFonts w:cs="David" w:hint="cs"/>
          <w:rtl/>
        </w:rPr>
      </w:pPr>
      <w:r w:rsidRPr="003F5074">
        <w:rPr>
          <w:rFonts w:cs="David" w:hint="cs"/>
          <w:u w:val="single"/>
          <w:rtl/>
        </w:rPr>
        <w:t>יצחק לוי:</w:t>
      </w:r>
    </w:p>
    <w:p w14:paraId="2CBDBD75" w14:textId="77777777" w:rsidR="003F5074" w:rsidRPr="003F5074" w:rsidRDefault="003F5074" w:rsidP="003F5074">
      <w:pPr>
        <w:bidi/>
        <w:jc w:val="both"/>
        <w:rPr>
          <w:rFonts w:cs="David" w:hint="cs"/>
          <w:rtl/>
        </w:rPr>
      </w:pPr>
    </w:p>
    <w:p w14:paraId="0619F71E" w14:textId="77777777" w:rsidR="003F5074" w:rsidRPr="003F5074" w:rsidRDefault="003F5074" w:rsidP="003F5074">
      <w:pPr>
        <w:bidi/>
        <w:jc w:val="both"/>
        <w:rPr>
          <w:rFonts w:cs="David" w:hint="cs"/>
          <w:rtl/>
        </w:rPr>
      </w:pPr>
      <w:r w:rsidRPr="003F5074">
        <w:rPr>
          <w:rFonts w:cs="David" w:hint="cs"/>
          <w:rtl/>
        </w:rPr>
        <w:tab/>
        <w:t>השם שלי לא מופיע, גם מסיבה מסוימת.</w:t>
      </w:r>
    </w:p>
    <w:p w14:paraId="2D29E38F" w14:textId="77777777" w:rsidR="003F5074" w:rsidRPr="003F5074" w:rsidRDefault="003F5074" w:rsidP="003F5074">
      <w:pPr>
        <w:bidi/>
        <w:jc w:val="both"/>
        <w:rPr>
          <w:rFonts w:cs="David" w:hint="cs"/>
          <w:rtl/>
        </w:rPr>
      </w:pPr>
    </w:p>
    <w:p w14:paraId="3B0BBE7D" w14:textId="77777777" w:rsidR="003F5074" w:rsidRPr="003F5074" w:rsidRDefault="003F5074" w:rsidP="003F5074">
      <w:pPr>
        <w:bidi/>
        <w:jc w:val="both"/>
        <w:rPr>
          <w:rFonts w:cs="David" w:hint="cs"/>
          <w:rtl/>
        </w:rPr>
      </w:pPr>
      <w:r w:rsidRPr="003F5074">
        <w:rPr>
          <w:rFonts w:cs="David" w:hint="cs"/>
          <w:u w:val="single"/>
          <w:rtl/>
        </w:rPr>
        <w:t>מנחם בן-ששון:</w:t>
      </w:r>
    </w:p>
    <w:p w14:paraId="4C979D92" w14:textId="77777777" w:rsidR="003F5074" w:rsidRPr="003F5074" w:rsidRDefault="003F5074" w:rsidP="003F5074">
      <w:pPr>
        <w:bidi/>
        <w:jc w:val="both"/>
        <w:rPr>
          <w:rFonts w:cs="David" w:hint="cs"/>
          <w:rtl/>
        </w:rPr>
      </w:pPr>
    </w:p>
    <w:p w14:paraId="6F84D3E9" w14:textId="77777777" w:rsidR="003F5074" w:rsidRPr="003F5074" w:rsidRDefault="003F5074" w:rsidP="003F5074">
      <w:pPr>
        <w:bidi/>
        <w:jc w:val="both"/>
        <w:rPr>
          <w:rFonts w:cs="David" w:hint="cs"/>
          <w:rtl/>
        </w:rPr>
      </w:pPr>
      <w:r w:rsidRPr="003F5074">
        <w:rPr>
          <w:rFonts w:cs="David" w:hint="cs"/>
          <w:rtl/>
        </w:rPr>
        <w:tab/>
        <w:t xml:space="preserve">אולי חשבת שזה יכול להקרין על ירושלים. היום יש לך "חוק </w:t>
      </w:r>
      <w:proofErr w:type="spellStart"/>
      <w:r w:rsidRPr="003F5074">
        <w:rPr>
          <w:rFonts w:cs="David" w:hint="cs"/>
          <w:rtl/>
        </w:rPr>
        <w:t>יצחקי</w:t>
      </w:r>
      <w:proofErr w:type="spellEnd"/>
      <w:r w:rsidRPr="003F5074">
        <w:rPr>
          <w:rFonts w:cs="David" w:hint="cs"/>
          <w:rtl/>
        </w:rPr>
        <w:t xml:space="preserve">", שלקח מילה במילה חבר הכנסת </w:t>
      </w:r>
      <w:proofErr w:type="spellStart"/>
      <w:r w:rsidRPr="003F5074">
        <w:rPr>
          <w:rFonts w:cs="David" w:hint="cs"/>
          <w:rtl/>
        </w:rPr>
        <w:t>סילבן</w:t>
      </w:r>
      <w:proofErr w:type="spellEnd"/>
      <w:r w:rsidRPr="003F5074">
        <w:rPr>
          <w:rFonts w:cs="David" w:hint="cs"/>
          <w:rtl/>
        </w:rPr>
        <w:t xml:space="preserve"> שלום וכתב את שמו עליו, וכתב "ירושלים". הרעיון הוא רעיון עוועים כאן ורעיון עוועים שם מבחינת תפיסת העולם. הוא לא נכון מהותית בגלל מה שחברת הכנסת </w:t>
      </w:r>
      <w:proofErr w:type="spellStart"/>
      <w:r w:rsidRPr="003F5074">
        <w:rPr>
          <w:rFonts w:cs="David" w:hint="cs"/>
          <w:rtl/>
        </w:rPr>
        <w:t>גלאון</w:t>
      </w:r>
      <w:proofErr w:type="spellEnd"/>
      <w:r w:rsidRPr="003F5074">
        <w:rPr>
          <w:rFonts w:cs="David" w:hint="cs"/>
          <w:rtl/>
        </w:rPr>
        <w:t xml:space="preserve"> פתחה בו, יש לנו משטר מסוים, אנחנו רוצים לשנות, אנחנו רוצים לעשות מהפכה, מהפכה שכזאת עושים אך ורק בחוק-יסוד, לא כי אי אפשר לעשות אותה בחוק אחר.</w:t>
      </w:r>
    </w:p>
    <w:p w14:paraId="55C284BC" w14:textId="77777777" w:rsidR="003F5074" w:rsidRPr="003F5074" w:rsidRDefault="003F5074" w:rsidP="003F5074">
      <w:pPr>
        <w:bidi/>
        <w:jc w:val="both"/>
        <w:rPr>
          <w:rFonts w:cs="David" w:hint="cs"/>
          <w:rtl/>
        </w:rPr>
      </w:pPr>
    </w:p>
    <w:p w14:paraId="226AFA23"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7D0AE262" w14:textId="77777777" w:rsidR="003F5074" w:rsidRPr="003F5074" w:rsidRDefault="003F5074" w:rsidP="003F5074">
      <w:pPr>
        <w:bidi/>
        <w:jc w:val="both"/>
        <w:rPr>
          <w:rFonts w:cs="David" w:hint="cs"/>
          <w:rtl/>
        </w:rPr>
      </w:pPr>
    </w:p>
    <w:p w14:paraId="259BC95B" w14:textId="77777777" w:rsidR="003F5074" w:rsidRPr="003F5074" w:rsidRDefault="003F5074" w:rsidP="003F5074">
      <w:pPr>
        <w:bidi/>
        <w:jc w:val="both"/>
        <w:rPr>
          <w:rFonts w:cs="David" w:hint="cs"/>
          <w:rtl/>
        </w:rPr>
      </w:pPr>
      <w:r w:rsidRPr="003F5074">
        <w:rPr>
          <w:rFonts w:cs="David" w:hint="cs"/>
          <w:rtl/>
        </w:rPr>
        <w:tab/>
        <w:t>ההבדל בינינו לבינך שאתה עוד מאמין באיזו אוטופיה, שאפשר לעשות את הדברים האלה, אבל אין לזה שום היתכנות.</w:t>
      </w:r>
    </w:p>
    <w:p w14:paraId="6488765B" w14:textId="77777777" w:rsidR="003F5074" w:rsidRPr="003F5074" w:rsidRDefault="003F5074" w:rsidP="003F5074">
      <w:pPr>
        <w:bidi/>
        <w:jc w:val="both"/>
        <w:rPr>
          <w:rFonts w:cs="David" w:hint="cs"/>
          <w:rtl/>
        </w:rPr>
      </w:pPr>
    </w:p>
    <w:p w14:paraId="62317A24" w14:textId="77777777" w:rsidR="003F5074" w:rsidRPr="003F5074" w:rsidRDefault="003F5074" w:rsidP="003F5074">
      <w:pPr>
        <w:bidi/>
        <w:jc w:val="both"/>
        <w:rPr>
          <w:rFonts w:cs="David" w:hint="cs"/>
          <w:rtl/>
        </w:rPr>
      </w:pPr>
      <w:r w:rsidRPr="003F5074">
        <w:rPr>
          <w:rFonts w:cs="David" w:hint="cs"/>
          <w:u w:val="single"/>
          <w:rtl/>
        </w:rPr>
        <w:t>היו"ר דוד טל:</w:t>
      </w:r>
    </w:p>
    <w:p w14:paraId="1F27A54D" w14:textId="77777777" w:rsidR="003F5074" w:rsidRPr="003F5074" w:rsidRDefault="003F5074" w:rsidP="003F5074">
      <w:pPr>
        <w:bidi/>
        <w:jc w:val="both"/>
        <w:rPr>
          <w:rFonts w:cs="David" w:hint="cs"/>
          <w:rtl/>
        </w:rPr>
      </w:pPr>
    </w:p>
    <w:p w14:paraId="4EFD35DE" w14:textId="77777777" w:rsidR="003F5074" w:rsidRPr="003F5074" w:rsidRDefault="003F5074" w:rsidP="003F5074">
      <w:pPr>
        <w:bidi/>
        <w:jc w:val="both"/>
        <w:rPr>
          <w:rFonts w:cs="David" w:hint="cs"/>
          <w:rtl/>
        </w:rPr>
      </w:pPr>
      <w:r w:rsidRPr="003F5074">
        <w:rPr>
          <w:rFonts w:cs="David" w:hint="cs"/>
          <w:rtl/>
        </w:rPr>
        <w:tab/>
        <w:t>מותר לו להאמין בזה, כמו שלך מותר להאמין במה שאתה מאמין. אדם באמונתו יחיה, ודאי צדיק באמונתו יחיה.</w:t>
      </w:r>
    </w:p>
    <w:p w14:paraId="630856A5" w14:textId="77777777" w:rsidR="003F5074" w:rsidRPr="003F5074" w:rsidRDefault="003F5074" w:rsidP="003F5074">
      <w:pPr>
        <w:bidi/>
        <w:jc w:val="both"/>
        <w:rPr>
          <w:rFonts w:cs="David" w:hint="cs"/>
          <w:rtl/>
        </w:rPr>
      </w:pPr>
    </w:p>
    <w:p w14:paraId="51F0DF57"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20B4FFEC" w14:textId="77777777" w:rsidR="003F5074" w:rsidRPr="003F5074" w:rsidRDefault="003F5074" w:rsidP="003F5074">
      <w:pPr>
        <w:bidi/>
        <w:jc w:val="both"/>
        <w:rPr>
          <w:rFonts w:cs="David" w:hint="cs"/>
          <w:rtl/>
        </w:rPr>
      </w:pPr>
    </w:p>
    <w:p w14:paraId="5ACAC91D" w14:textId="77777777" w:rsidR="003F5074" w:rsidRPr="003F5074" w:rsidRDefault="003F5074" w:rsidP="003F5074">
      <w:pPr>
        <w:bidi/>
        <w:jc w:val="both"/>
        <w:rPr>
          <w:rFonts w:cs="David" w:hint="cs"/>
          <w:rtl/>
        </w:rPr>
      </w:pPr>
      <w:r w:rsidRPr="003F5074">
        <w:rPr>
          <w:rFonts w:cs="David" w:hint="cs"/>
          <w:rtl/>
        </w:rPr>
        <w:tab/>
        <w:t xml:space="preserve"> עם המשפט השני אני מסכים.</w:t>
      </w:r>
    </w:p>
    <w:p w14:paraId="30924935" w14:textId="77777777" w:rsidR="003F5074" w:rsidRPr="003F5074" w:rsidRDefault="003F5074" w:rsidP="003F5074">
      <w:pPr>
        <w:bidi/>
        <w:jc w:val="both"/>
        <w:rPr>
          <w:rFonts w:cs="David" w:hint="cs"/>
          <w:rtl/>
        </w:rPr>
      </w:pPr>
    </w:p>
    <w:p w14:paraId="770F50C4" w14:textId="77777777" w:rsidR="003F5074" w:rsidRPr="003F5074" w:rsidRDefault="003F5074" w:rsidP="003F5074">
      <w:pPr>
        <w:bidi/>
        <w:jc w:val="both"/>
        <w:rPr>
          <w:rFonts w:cs="David" w:hint="cs"/>
          <w:rtl/>
        </w:rPr>
      </w:pPr>
      <w:r w:rsidRPr="003F5074">
        <w:rPr>
          <w:rFonts w:cs="David" w:hint="cs"/>
          <w:u w:val="single"/>
          <w:rtl/>
        </w:rPr>
        <w:t>יצחק לוי:</w:t>
      </w:r>
    </w:p>
    <w:p w14:paraId="219A593B" w14:textId="77777777" w:rsidR="003F5074" w:rsidRPr="003F5074" w:rsidRDefault="003F5074" w:rsidP="003F5074">
      <w:pPr>
        <w:bidi/>
        <w:jc w:val="both"/>
        <w:rPr>
          <w:rFonts w:cs="David" w:hint="cs"/>
          <w:rtl/>
        </w:rPr>
      </w:pPr>
    </w:p>
    <w:p w14:paraId="395DE0CF" w14:textId="77777777" w:rsidR="003F5074" w:rsidRPr="003F5074" w:rsidRDefault="003F5074" w:rsidP="003F5074">
      <w:pPr>
        <w:bidi/>
        <w:jc w:val="both"/>
        <w:rPr>
          <w:rFonts w:cs="David" w:hint="cs"/>
          <w:rtl/>
        </w:rPr>
      </w:pPr>
      <w:r w:rsidRPr="003F5074">
        <w:rPr>
          <w:rFonts w:cs="David" w:hint="cs"/>
          <w:rtl/>
        </w:rPr>
        <w:tab/>
        <w:t xml:space="preserve"> המשפט לא מדויק, אמרת אדם באמונתו יחיה.</w:t>
      </w:r>
    </w:p>
    <w:p w14:paraId="61863DC3" w14:textId="77777777" w:rsidR="003F5074" w:rsidRPr="003F5074" w:rsidRDefault="003F5074" w:rsidP="003F5074">
      <w:pPr>
        <w:bidi/>
        <w:jc w:val="both"/>
        <w:rPr>
          <w:rFonts w:cs="David" w:hint="cs"/>
          <w:rtl/>
        </w:rPr>
      </w:pPr>
    </w:p>
    <w:p w14:paraId="75FC5680" w14:textId="77777777" w:rsidR="003F5074" w:rsidRPr="003F5074" w:rsidRDefault="003F5074" w:rsidP="003F5074">
      <w:pPr>
        <w:bidi/>
        <w:jc w:val="both"/>
        <w:rPr>
          <w:rFonts w:cs="David" w:hint="cs"/>
          <w:rtl/>
        </w:rPr>
      </w:pPr>
      <w:r w:rsidRPr="003F5074">
        <w:rPr>
          <w:rFonts w:cs="David" w:hint="cs"/>
          <w:u w:val="single"/>
          <w:rtl/>
        </w:rPr>
        <w:t>היו"ר דוד טל:</w:t>
      </w:r>
    </w:p>
    <w:p w14:paraId="6C8F6595" w14:textId="77777777" w:rsidR="003F5074" w:rsidRPr="003F5074" w:rsidRDefault="003F5074" w:rsidP="003F5074">
      <w:pPr>
        <w:bidi/>
        <w:jc w:val="both"/>
        <w:rPr>
          <w:rFonts w:cs="David" w:hint="cs"/>
          <w:rtl/>
        </w:rPr>
      </w:pPr>
    </w:p>
    <w:p w14:paraId="5438F359" w14:textId="77777777" w:rsidR="003F5074" w:rsidRPr="003F5074" w:rsidRDefault="003F5074" w:rsidP="003F5074">
      <w:pPr>
        <w:bidi/>
        <w:jc w:val="both"/>
        <w:rPr>
          <w:rFonts w:cs="David" w:hint="cs"/>
          <w:rtl/>
        </w:rPr>
      </w:pPr>
      <w:r w:rsidRPr="003F5074">
        <w:rPr>
          <w:rFonts w:cs="David" w:hint="cs"/>
          <w:rtl/>
        </w:rPr>
        <w:tab/>
        <w:t xml:space="preserve"> אחר כך הוספתי ואמרתי צדיק באמונתו יחיה, ועל זה </w:t>
      </w:r>
      <w:proofErr w:type="spellStart"/>
      <w:r w:rsidRPr="003F5074">
        <w:rPr>
          <w:rFonts w:cs="David" w:hint="cs"/>
          <w:rtl/>
        </w:rPr>
        <w:t>יצחקי</w:t>
      </w:r>
      <w:proofErr w:type="spellEnd"/>
      <w:r w:rsidRPr="003F5074">
        <w:rPr>
          <w:rFonts w:cs="David" w:hint="cs"/>
          <w:rtl/>
        </w:rPr>
        <w:t xml:space="preserve"> חתם. פרופסור בן-ששון, בבקשה.</w:t>
      </w:r>
    </w:p>
    <w:p w14:paraId="27DC7EAA" w14:textId="77777777" w:rsidR="003F5074" w:rsidRPr="003F5074" w:rsidRDefault="003F5074" w:rsidP="003F5074">
      <w:pPr>
        <w:bidi/>
        <w:jc w:val="both"/>
        <w:rPr>
          <w:rFonts w:cs="David" w:hint="cs"/>
          <w:rtl/>
        </w:rPr>
      </w:pPr>
    </w:p>
    <w:p w14:paraId="50F417B9" w14:textId="77777777" w:rsidR="003F5074" w:rsidRPr="003F5074" w:rsidRDefault="003F5074" w:rsidP="003F5074">
      <w:pPr>
        <w:bidi/>
        <w:jc w:val="both"/>
        <w:rPr>
          <w:rFonts w:cs="David" w:hint="cs"/>
          <w:rtl/>
        </w:rPr>
      </w:pPr>
      <w:r w:rsidRPr="003F5074">
        <w:rPr>
          <w:rFonts w:cs="David" w:hint="cs"/>
          <w:u w:val="single"/>
          <w:rtl/>
        </w:rPr>
        <w:t>מנחם בן-ששון:</w:t>
      </w:r>
    </w:p>
    <w:p w14:paraId="3F3EF77D" w14:textId="77777777" w:rsidR="003F5074" w:rsidRPr="003F5074" w:rsidRDefault="003F5074" w:rsidP="003F5074">
      <w:pPr>
        <w:bidi/>
        <w:jc w:val="both"/>
        <w:rPr>
          <w:rFonts w:cs="David" w:hint="cs"/>
          <w:rtl/>
        </w:rPr>
      </w:pPr>
    </w:p>
    <w:p w14:paraId="6DA943BC" w14:textId="77777777" w:rsidR="003F5074" w:rsidRPr="003F5074" w:rsidRDefault="003F5074" w:rsidP="003F5074">
      <w:pPr>
        <w:bidi/>
        <w:jc w:val="both"/>
        <w:rPr>
          <w:rFonts w:cs="David" w:hint="cs"/>
          <w:rtl/>
        </w:rPr>
      </w:pPr>
      <w:r w:rsidRPr="003F5074">
        <w:rPr>
          <w:rFonts w:cs="David" w:hint="cs"/>
          <w:rtl/>
        </w:rPr>
        <w:tab/>
        <w:t xml:space="preserve"> כל סוגיית משאל העם, ובמקרה הזה אני חושב שיש לי תנא </w:t>
      </w:r>
      <w:proofErr w:type="spellStart"/>
      <w:r w:rsidRPr="003F5074">
        <w:rPr>
          <w:rFonts w:cs="David" w:hint="cs"/>
          <w:rtl/>
        </w:rPr>
        <w:t>דמסייע</w:t>
      </w:r>
      <w:proofErr w:type="spellEnd"/>
      <w:r w:rsidRPr="003F5074">
        <w:rPr>
          <w:rFonts w:cs="David" w:hint="cs"/>
          <w:rtl/>
        </w:rPr>
        <w:t>, וכל אחד שמע כנראה אצל  חבריו הפרופסורים מה שהוא רוצה לשמוע. אל"ף שמעתי שמשאל עם זה לא טריוויה, בי"ת, שמעתי שיש צורך במדרג בחוקים ובחוקה, גימ"ל, שצריך להסדיר את סוגיית משאלי העם בצורה רחבה ומסודרת. בשום פנים ואופן לא לרוץ ולחוקק דבר כזה. אני לא גורס, ואני מקווה שהיושב-ראש גם יסכים לו, שרצים עם דבר, כי זה רק קריאה ראשונה, ומה זה חשוב. בעיני גם חתימה על הצעת חוק צריכה להביע רצינות, אז ודאי מעבר מקריאה טרומית לקריאה ראשונה, ההצבעה היא לא עניין של מה בכך.</w:t>
      </w:r>
    </w:p>
    <w:p w14:paraId="11986E86" w14:textId="77777777" w:rsidR="003F5074" w:rsidRDefault="003F5074" w:rsidP="003F5074">
      <w:pPr>
        <w:bidi/>
        <w:jc w:val="both"/>
        <w:rPr>
          <w:rFonts w:cs="David" w:hint="cs"/>
          <w:u w:val="single"/>
          <w:rtl/>
        </w:rPr>
      </w:pPr>
    </w:p>
    <w:p w14:paraId="1FD4BB76"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3F285ADC" w14:textId="77777777" w:rsidR="003F5074" w:rsidRPr="003F5074" w:rsidRDefault="003F5074" w:rsidP="003F5074">
      <w:pPr>
        <w:bidi/>
        <w:jc w:val="both"/>
        <w:rPr>
          <w:rFonts w:cs="David" w:hint="cs"/>
          <w:rtl/>
        </w:rPr>
      </w:pPr>
    </w:p>
    <w:p w14:paraId="0A327E38" w14:textId="77777777" w:rsidR="003F5074" w:rsidRPr="003F5074" w:rsidRDefault="003F5074" w:rsidP="003F5074">
      <w:pPr>
        <w:bidi/>
        <w:jc w:val="both"/>
        <w:rPr>
          <w:rFonts w:cs="David" w:hint="cs"/>
          <w:rtl/>
        </w:rPr>
      </w:pPr>
      <w:r w:rsidRPr="003F5074">
        <w:rPr>
          <w:rFonts w:cs="David" w:hint="cs"/>
          <w:rtl/>
        </w:rPr>
        <w:tab/>
        <w:t xml:space="preserve"> זה קורע קריעה בעם.</w:t>
      </w:r>
    </w:p>
    <w:p w14:paraId="4E20EB15" w14:textId="77777777" w:rsidR="003F5074" w:rsidRPr="003F5074" w:rsidRDefault="003F5074" w:rsidP="003F5074">
      <w:pPr>
        <w:bidi/>
        <w:jc w:val="both"/>
        <w:rPr>
          <w:rFonts w:cs="David" w:hint="cs"/>
          <w:rtl/>
        </w:rPr>
      </w:pPr>
    </w:p>
    <w:p w14:paraId="5FE75C12" w14:textId="77777777" w:rsidR="003F5074" w:rsidRPr="003F5074" w:rsidRDefault="003F5074" w:rsidP="003F5074">
      <w:pPr>
        <w:bidi/>
        <w:jc w:val="both"/>
        <w:rPr>
          <w:rFonts w:cs="David" w:hint="cs"/>
          <w:rtl/>
        </w:rPr>
      </w:pPr>
      <w:r w:rsidRPr="003F5074">
        <w:rPr>
          <w:rFonts w:cs="David" w:hint="cs"/>
          <w:u w:val="single"/>
          <w:rtl/>
        </w:rPr>
        <w:t>היו"ר דוד טל:</w:t>
      </w:r>
    </w:p>
    <w:p w14:paraId="49C3F767" w14:textId="77777777" w:rsidR="003F5074" w:rsidRPr="003F5074" w:rsidRDefault="003F5074" w:rsidP="003F5074">
      <w:pPr>
        <w:bidi/>
        <w:jc w:val="both"/>
        <w:rPr>
          <w:rFonts w:cs="David" w:hint="cs"/>
          <w:rtl/>
        </w:rPr>
      </w:pPr>
    </w:p>
    <w:p w14:paraId="7DF71497" w14:textId="77777777" w:rsidR="003F5074" w:rsidRPr="003F5074" w:rsidRDefault="003F5074" w:rsidP="003F5074">
      <w:pPr>
        <w:bidi/>
        <w:jc w:val="both"/>
        <w:rPr>
          <w:rFonts w:cs="David" w:hint="cs"/>
          <w:rtl/>
        </w:rPr>
      </w:pPr>
      <w:r w:rsidRPr="003F5074">
        <w:rPr>
          <w:rFonts w:cs="David" w:hint="cs"/>
          <w:rtl/>
        </w:rPr>
        <w:tab/>
        <w:t>זה מעביר מסר לעם. הקריעה תבוא אולי לאחר מכן.</w:t>
      </w:r>
    </w:p>
    <w:p w14:paraId="0ADDCD75" w14:textId="77777777" w:rsidR="003F5074" w:rsidRPr="003F5074" w:rsidRDefault="003F5074" w:rsidP="003F5074">
      <w:pPr>
        <w:bidi/>
        <w:jc w:val="both"/>
        <w:rPr>
          <w:rFonts w:cs="David" w:hint="cs"/>
          <w:rtl/>
        </w:rPr>
      </w:pPr>
    </w:p>
    <w:p w14:paraId="7A1FCADB" w14:textId="77777777" w:rsidR="003F5074" w:rsidRPr="003F5074" w:rsidRDefault="003F5074" w:rsidP="003F5074">
      <w:pPr>
        <w:bidi/>
        <w:jc w:val="both"/>
        <w:rPr>
          <w:rFonts w:cs="David" w:hint="cs"/>
          <w:rtl/>
        </w:rPr>
      </w:pPr>
      <w:r w:rsidRPr="003F5074">
        <w:rPr>
          <w:rFonts w:cs="David" w:hint="cs"/>
          <w:u w:val="single"/>
          <w:rtl/>
        </w:rPr>
        <w:t>מנחם בן-ששון:</w:t>
      </w:r>
    </w:p>
    <w:p w14:paraId="30B62D18" w14:textId="77777777" w:rsidR="003F5074" w:rsidRPr="003F5074" w:rsidRDefault="003F5074" w:rsidP="003F5074">
      <w:pPr>
        <w:bidi/>
        <w:jc w:val="both"/>
        <w:rPr>
          <w:rFonts w:cs="David" w:hint="cs"/>
          <w:rtl/>
        </w:rPr>
      </w:pPr>
    </w:p>
    <w:p w14:paraId="57ECBD2C" w14:textId="77777777" w:rsidR="003F5074" w:rsidRPr="003F5074" w:rsidRDefault="003F5074" w:rsidP="003F5074">
      <w:pPr>
        <w:bidi/>
        <w:jc w:val="both"/>
        <w:rPr>
          <w:rFonts w:cs="David" w:hint="cs"/>
          <w:rtl/>
        </w:rPr>
      </w:pPr>
      <w:r w:rsidRPr="003F5074">
        <w:rPr>
          <w:rFonts w:cs="David" w:hint="cs"/>
          <w:rtl/>
        </w:rPr>
        <w:tab/>
        <w:t xml:space="preserve">לא הבנתי  את הביטוי. זה כמו שמישהו אומר שיש הצהרת חוק. אם מישהו רצה הצהרת חוק, חבר הכנסת </w:t>
      </w:r>
      <w:proofErr w:type="spellStart"/>
      <w:r w:rsidRPr="003F5074">
        <w:rPr>
          <w:rFonts w:cs="David" w:hint="cs"/>
          <w:rtl/>
        </w:rPr>
        <w:t>יצחקי</w:t>
      </w:r>
      <w:proofErr w:type="spellEnd"/>
      <w:r w:rsidRPr="003F5074">
        <w:rPr>
          <w:rFonts w:cs="David" w:hint="cs"/>
          <w:rtl/>
        </w:rPr>
        <w:t xml:space="preserve"> הניח אותה, הכול בסדר, יושבים פה חברים שמודאגים בעניין ירושלים- - -</w:t>
      </w:r>
    </w:p>
    <w:p w14:paraId="30221774" w14:textId="77777777" w:rsidR="003F5074" w:rsidRPr="003F5074" w:rsidRDefault="003F5074" w:rsidP="003F5074">
      <w:pPr>
        <w:bidi/>
        <w:jc w:val="both"/>
        <w:rPr>
          <w:rFonts w:cs="David" w:hint="cs"/>
          <w:rtl/>
        </w:rPr>
      </w:pPr>
    </w:p>
    <w:p w14:paraId="26EA8825"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E75C677" w14:textId="77777777" w:rsidR="003F5074" w:rsidRPr="003F5074" w:rsidRDefault="003F5074" w:rsidP="003F5074">
      <w:pPr>
        <w:bidi/>
        <w:jc w:val="both"/>
        <w:rPr>
          <w:rFonts w:cs="David" w:hint="cs"/>
          <w:rtl/>
        </w:rPr>
      </w:pPr>
    </w:p>
    <w:p w14:paraId="574B8098" w14:textId="77777777" w:rsidR="003F5074" w:rsidRPr="003F5074" w:rsidRDefault="003F5074" w:rsidP="003F5074">
      <w:pPr>
        <w:bidi/>
        <w:jc w:val="both"/>
        <w:rPr>
          <w:rFonts w:cs="David" w:hint="cs"/>
          <w:rtl/>
        </w:rPr>
      </w:pPr>
      <w:r w:rsidRPr="003F5074">
        <w:rPr>
          <w:rFonts w:cs="David" w:hint="cs"/>
          <w:rtl/>
        </w:rPr>
        <w:tab/>
        <w:t xml:space="preserve"> אפילו הוא לא התכוון באמת שזה יגיע לכדי חקיקה, היה לו מסר...</w:t>
      </w:r>
    </w:p>
    <w:p w14:paraId="06913E5C" w14:textId="77777777" w:rsidR="003F5074" w:rsidRPr="003F5074" w:rsidRDefault="003F5074" w:rsidP="003F5074">
      <w:pPr>
        <w:bidi/>
        <w:jc w:val="both"/>
        <w:rPr>
          <w:rFonts w:cs="David" w:hint="cs"/>
          <w:rtl/>
        </w:rPr>
      </w:pPr>
    </w:p>
    <w:p w14:paraId="0D11FB8F" w14:textId="77777777" w:rsidR="003F5074" w:rsidRPr="003F5074" w:rsidRDefault="003F5074" w:rsidP="003F5074">
      <w:pPr>
        <w:bidi/>
        <w:jc w:val="both"/>
        <w:rPr>
          <w:rFonts w:cs="David" w:hint="cs"/>
          <w:rtl/>
        </w:rPr>
      </w:pPr>
      <w:r w:rsidRPr="003F5074">
        <w:rPr>
          <w:rFonts w:cs="David" w:hint="cs"/>
          <w:u w:val="single"/>
          <w:rtl/>
        </w:rPr>
        <w:t>מנחם בן-ששון:</w:t>
      </w:r>
    </w:p>
    <w:p w14:paraId="05EC4FE8" w14:textId="77777777" w:rsidR="003F5074" w:rsidRPr="003F5074" w:rsidRDefault="003F5074" w:rsidP="003F5074">
      <w:pPr>
        <w:bidi/>
        <w:jc w:val="both"/>
        <w:rPr>
          <w:rFonts w:cs="David" w:hint="cs"/>
          <w:rtl/>
        </w:rPr>
      </w:pPr>
    </w:p>
    <w:p w14:paraId="55C2182C" w14:textId="77777777" w:rsidR="003F5074" w:rsidRPr="003F5074" w:rsidRDefault="003F5074" w:rsidP="003F5074">
      <w:pPr>
        <w:bidi/>
        <w:jc w:val="both"/>
        <w:rPr>
          <w:rFonts w:cs="David" w:hint="cs"/>
          <w:rtl/>
        </w:rPr>
      </w:pPr>
      <w:r w:rsidRPr="003F5074">
        <w:rPr>
          <w:rFonts w:cs="David" w:hint="cs"/>
          <w:rtl/>
        </w:rPr>
        <w:tab/>
        <w:t xml:space="preserve">הוא רצה שזה ייגמר ברגע בוועדת חוקה, בוועדת חוקה זה היה נדון, עוד לא קרה שלא נדון חוק בוועדת חוקה. </w:t>
      </w:r>
    </w:p>
    <w:p w14:paraId="12264639" w14:textId="77777777" w:rsidR="003F5074" w:rsidRPr="003F5074" w:rsidRDefault="003F5074" w:rsidP="003F5074">
      <w:pPr>
        <w:bidi/>
        <w:jc w:val="both"/>
        <w:rPr>
          <w:rFonts w:cs="David" w:hint="cs"/>
          <w:rtl/>
        </w:rPr>
      </w:pPr>
    </w:p>
    <w:p w14:paraId="6160C44F" w14:textId="77777777" w:rsidR="003F5074" w:rsidRPr="003F5074" w:rsidRDefault="003F5074" w:rsidP="003F5074">
      <w:pPr>
        <w:bidi/>
        <w:jc w:val="both"/>
        <w:rPr>
          <w:rFonts w:cs="David" w:hint="cs"/>
          <w:rtl/>
        </w:rPr>
      </w:pPr>
      <w:r w:rsidRPr="003F5074">
        <w:rPr>
          <w:rFonts w:cs="David" w:hint="cs"/>
          <w:rtl/>
        </w:rPr>
        <w:tab/>
        <w:t xml:space="preserve">אני חוזר לעניין המהותי. מבחינת סדרי הדברים אין אסון אם ועדת כנסת וועדת חוקה יחד יושבים  ועושים את התופעה הזאת שנקראת משאל עם, כי יש לה אולי גם היבטים של בחירות, אבל צריך לעשות את זה נכון, צריך לעשות את זה בצורה כזאת שהחוק שנקרא "משאל עם", יקרין אחרי זה על שאלות שמעסיקות את האנשים שעוסקים בירושלים, שמעסיקות את האנשים שרוצים אולי משאל עם בשאלות מהותיות אחרות בחיים, יש מי שרצה את זה לגבי גיוס בחורי ישיבות-- </w:t>
      </w:r>
    </w:p>
    <w:p w14:paraId="5857EF1A" w14:textId="77777777" w:rsidR="003F5074" w:rsidRPr="003F5074" w:rsidRDefault="003F5074" w:rsidP="003F5074">
      <w:pPr>
        <w:bidi/>
        <w:jc w:val="both"/>
        <w:rPr>
          <w:rFonts w:cs="David" w:hint="cs"/>
          <w:rtl/>
        </w:rPr>
      </w:pPr>
    </w:p>
    <w:p w14:paraId="407CA192"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084F31D0" w14:textId="77777777" w:rsidR="003F5074" w:rsidRPr="003F5074" w:rsidRDefault="003F5074" w:rsidP="003F5074">
      <w:pPr>
        <w:bidi/>
        <w:jc w:val="both"/>
        <w:rPr>
          <w:rFonts w:cs="David" w:hint="cs"/>
          <w:rtl/>
        </w:rPr>
      </w:pPr>
    </w:p>
    <w:p w14:paraId="6136AEE2" w14:textId="77777777" w:rsidR="003F5074" w:rsidRPr="003F5074" w:rsidRDefault="003F5074" w:rsidP="003F5074">
      <w:pPr>
        <w:bidi/>
        <w:jc w:val="both"/>
        <w:rPr>
          <w:rFonts w:cs="David" w:hint="cs"/>
          <w:rtl/>
        </w:rPr>
      </w:pPr>
      <w:r w:rsidRPr="003F5074">
        <w:rPr>
          <w:rFonts w:cs="David" w:hint="cs"/>
          <w:rtl/>
        </w:rPr>
        <w:tab/>
        <w:t xml:space="preserve"> מחר נבוא עם דת ומדינה, להפריד את הדת מהמדינה. יש הרבה דברים.</w:t>
      </w:r>
    </w:p>
    <w:p w14:paraId="09E00865" w14:textId="77777777" w:rsidR="003F5074" w:rsidRPr="003F5074" w:rsidRDefault="003F5074" w:rsidP="003F5074">
      <w:pPr>
        <w:bidi/>
        <w:jc w:val="both"/>
        <w:rPr>
          <w:rFonts w:cs="David" w:hint="cs"/>
          <w:rtl/>
        </w:rPr>
      </w:pPr>
    </w:p>
    <w:p w14:paraId="72AEBA91" w14:textId="77777777" w:rsidR="003F5074" w:rsidRPr="003F5074" w:rsidRDefault="003F5074" w:rsidP="003F5074">
      <w:pPr>
        <w:bidi/>
        <w:jc w:val="both"/>
        <w:rPr>
          <w:rFonts w:cs="David" w:hint="cs"/>
          <w:rtl/>
        </w:rPr>
      </w:pPr>
      <w:r w:rsidRPr="003F5074">
        <w:rPr>
          <w:rFonts w:cs="David" w:hint="cs"/>
          <w:u w:val="single"/>
          <w:rtl/>
        </w:rPr>
        <w:t>היו"ר מנחם בן-ששון:</w:t>
      </w:r>
    </w:p>
    <w:p w14:paraId="34384F80" w14:textId="77777777" w:rsidR="003F5074" w:rsidRPr="003F5074" w:rsidRDefault="003F5074" w:rsidP="003F5074">
      <w:pPr>
        <w:bidi/>
        <w:jc w:val="both"/>
        <w:rPr>
          <w:rFonts w:cs="David" w:hint="cs"/>
          <w:rtl/>
        </w:rPr>
      </w:pPr>
    </w:p>
    <w:p w14:paraId="6F4EC108" w14:textId="77777777" w:rsidR="003F5074" w:rsidRPr="003F5074" w:rsidRDefault="003F5074" w:rsidP="003F5074">
      <w:pPr>
        <w:bidi/>
        <w:jc w:val="both"/>
        <w:rPr>
          <w:rFonts w:cs="David" w:hint="cs"/>
          <w:rtl/>
        </w:rPr>
      </w:pPr>
      <w:r w:rsidRPr="003F5074">
        <w:rPr>
          <w:rFonts w:cs="David" w:hint="cs"/>
          <w:rtl/>
        </w:rPr>
        <w:tab/>
        <w:t>--יש מי שרצה לגבי דת ומדינה.</w:t>
      </w:r>
    </w:p>
    <w:p w14:paraId="3B504073" w14:textId="77777777" w:rsidR="003F5074" w:rsidRPr="003F5074" w:rsidRDefault="003F5074" w:rsidP="003F5074">
      <w:pPr>
        <w:bidi/>
        <w:jc w:val="both"/>
        <w:rPr>
          <w:rFonts w:cs="David" w:hint="cs"/>
          <w:rtl/>
        </w:rPr>
      </w:pPr>
    </w:p>
    <w:p w14:paraId="10C54F07" w14:textId="77777777" w:rsidR="003F5074" w:rsidRPr="003F5074" w:rsidRDefault="003F5074" w:rsidP="003F5074">
      <w:pPr>
        <w:bidi/>
        <w:jc w:val="both"/>
        <w:rPr>
          <w:rFonts w:cs="David" w:hint="cs"/>
          <w:rtl/>
        </w:rPr>
      </w:pPr>
      <w:r w:rsidRPr="003F5074">
        <w:rPr>
          <w:rFonts w:cs="David" w:hint="cs"/>
          <w:u w:val="single"/>
          <w:rtl/>
        </w:rPr>
        <w:t>היו"ר דוד טל:</w:t>
      </w:r>
    </w:p>
    <w:p w14:paraId="7C756B73" w14:textId="77777777" w:rsidR="003F5074" w:rsidRPr="003F5074" w:rsidRDefault="003F5074" w:rsidP="003F5074">
      <w:pPr>
        <w:bidi/>
        <w:jc w:val="both"/>
        <w:rPr>
          <w:rFonts w:cs="David" w:hint="cs"/>
          <w:rtl/>
        </w:rPr>
      </w:pPr>
    </w:p>
    <w:p w14:paraId="3FA8058D" w14:textId="77777777" w:rsidR="003F5074" w:rsidRPr="003F5074" w:rsidRDefault="003F5074" w:rsidP="003F5074">
      <w:pPr>
        <w:bidi/>
        <w:jc w:val="both"/>
        <w:rPr>
          <w:rFonts w:cs="David" w:hint="cs"/>
          <w:rtl/>
        </w:rPr>
      </w:pPr>
      <w:r w:rsidRPr="003F5074">
        <w:rPr>
          <w:rFonts w:cs="David" w:hint="cs"/>
          <w:rtl/>
        </w:rPr>
        <w:tab/>
        <w:t>מה היום מונע ממך לעשות? יש לך 61 אצבעות, את יכולה לעשות כל דבר שאת רוצה. הפרצה קיימת. אי אפשר להלך אימים עם משאל עם על בחורי ישיבות. הפרצה קיימת, אפשר, רק צריך לרצות. אם יש רצון, תימצא הדרך גם למשאל עם כזה.</w:t>
      </w:r>
    </w:p>
    <w:p w14:paraId="2BE9C5EB" w14:textId="77777777" w:rsidR="003F5074" w:rsidRPr="003F5074" w:rsidRDefault="003F5074" w:rsidP="003F5074">
      <w:pPr>
        <w:bidi/>
        <w:jc w:val="both"/>
        <w:rPr>
          <w:rFonts w:cs="David" w:hint="cs"/>
          <w:rtl/>
        </w:rPr>
      </w:pPr>
    </w:p>
    <w:p w14:paraId="425A9E17"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296FAA67" w14:textId="77777777" w:rsidR="003F5074" w:rsidRPr="003F5074" w:rsidRDefault="003F5074" w:rsidP="003F5074">
      <w:pPr>
        <w:bidi/>
        <w:jc w:val="both"/>
        <w:rPr>
          <w:rFonts w:cs="David" w:hint="cs"/>
          <w:rtl/>
        </w:rPr>
      </w:pPr>
    </w:p>
    <w:p w14:paraId="3BE90749" w14:textId="77777777" w:rsidR="003F5074" w:rsidRPr="003F5074" w:rsidRDefault="003F5074" w:rsidP="003F5074">
      <w:pPr>
        <w:bidi/>
        <w:jc w:val="both"/>
        <w:rPr>
          <w:rFonts w:cs="David" w:hint="cs"/>
          <w:rtl/>
        </w:rPr>
      </w:pPr>
      <w:r w:rsidRPr="003F5074">
        <w:rPr>
          <w:rFonts w:cs="David" w:hint="cs"/>
          <w:rtl/>
        </w:rPr>
        <w:tab/>
        <w:t>אדוני, אני מציעה לך לא להיחפז.</w:t>
      </w:r>
    </w:p>
    <w:p w14:paraId="75C95B80" w14:textId="77777777" w:rsidR="003F5074" w:rsidRPr="003F5074" w:rsidRDefault="003F5074" w:rsidP="003F5074">
      <w:pPr>
        <w:bidi/>
        <w:jc w:val="both"/>
        <w:rPr>
          <w:rFonts w:cs="David" w:hint="cs"/>
          <w:rtl/>
        </w:rPr>
      </w:pPr>
    </w:p>
    <w:p w14:paraId="48C8317D" w14:textId="77777777" w:rsidR="003F5074" w:rsidRPr="003F5074" w:rsidRDefault="003F5074" w:rsidP="003F5074">
      <w:pPr>
        <w:bidi/>
        <w:jc w:val="both"/>
        <w:rPr>
          <w:rFonts w:cs="David" w:hint="cs"/>
          <w:rtl/>
        </w:rPr>
      </w:pPr>
      <w:r w:rsidRPr="003F5074">
        <w:rPr>
          <w:rFonts w:cs="David" w:hint="cs"/>
          <w:u w:val="single"/>
          <w:rtl/>
        </w:rPr>
        <w:t>היו"ר דוד טל:</w:t>
      </w:r>
    </w:p>
    <w:p w14:paraId="431F6925" w14:textId="77777777" w:rsidR="003F5074" w:rsidRPr="003F5074" w:rsidRDefault="003F5074" w:rsidP="003F5074">
      <w:pPr>
        <w:bidi/>
        <w:jc w:val="both"/>
        <w:rPr>
          <w:rFonts w:cs="David" w:hint="cs"/>
          <w:rtl/>
        </w:rPr>
      </w:pPr>
    </w:p>
    <w:p w14:paraId="27117707" w14:textId="77777777" w:rsidR="003F5074" w:rsidRPr="003F5074" w:rsidRDefault="003F5074" w:rsidP="003F5074">
      <w:pPr>
        <w:bidi/>
        <w:jc w:val="both"/>
        <w:rPr>
          <w:rFonts w:cs="David" w:hint="cs"/>
          <w:rtl/>
        </w:rPr>
      </w:pPr>
      <w:r w:rsidRPr="003F5074">
        <w:rPr>
          <w:rFonts w:cs="David" w:hint="cs"/>
          <w:rtl/>
        </w:rPr>
        <w:tab/>
        <w:t>את מציעה שההצבעה תהיה רק בשבוע הבא?</w:t>
      </w:r>
    </w:p>
    <w:p w14:paraId="640FFF10" w14:textId="77777777" w:rsidR="003F5074" w:rsidRPr="003F5074" w:rsidRDefault="003F5074" w:rsidP="003F5074">
      <w:pPr>
        <w:bidi/>
        <w:jc w:val="both"/>
        <w:rPr>
          <w:rFonts w:cs="David" w:hint="cs"/>
          <w:rtl/>
        </w:rPr>
      </w:pPr>
    </w:p>
    <w:p w14:paraId="54B8F981"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5748AAE5" w14:textId="77777777" w:rsidR="003F5074" w:rsidRPr="003F5074" w:rsidRDefault="003F5074" w:rsidP="003F5074">
      <w:pPr>
        <w:bidi/>
        <w:jc w:val="both"/>
        <w:rPr>
          <w:rFonts w:cs="David" w:hint="cs"/>
          <w:rtl/>
        </w:rPr>
      </w:pPr>
    </w:p>
    <w:p w14:paraId="19D0F5A6" w14:textId="77777777" w:rsidR="003F5074" w:rsidRPr="003F5074" w:rsidRDefault="003F5074" w:rsidP="003F5074">
      <w:pPr>
        <w:bidi/>
        <w:jc w:val="both"/>
        <w:rPr>
          <w:rFonts w:cs="David" w:hint="cs"/>
          <w:rtl/>
        </w:rPr>
      </w:pPr>
      <w:r w:rsidRPr="003F5074">
        <w:rPr>
          <w:rFonts w:cs="David" w:hint="cs"/>
          <w:rtl/>
        </w:rPr>
        <w:tab/>
        <w:t xml:space="preserve"> אני מציעה שלא תמהר בהצבעה.</w:t>
      </w:r>
    </w:p>
    <w:p w14:paraId="006CAEB6" w14:textId="77777777" w:rsidR="003F5074" w:rsidRDefault="003F5074" w:rsidP="003F5074">
      <w:pPr>
        <w:bidi/>
        <w:jc w:val="both"/>
        <w:rPr>
          <w:rFonts w:cs="David" w:hint="cs"/>
          <w:u w:val="single"/>
          <w:rtl/>
        </w:rPr>
      </w:pPr>
    </w:p>
    <w:p w14:paraId="64772194" w14:textId="77777777" w:rsidR="003F5074" w:rsidRPr="003F5074" w:rsidRDefault="003F5074" w:rsidP="003F5074">
      <w:pPr>
        <w:bidi/>
        <w:jc w:val="both"/>
        <w:rPr>
          <w:rFonts w:cs="David" w:hint="cs"/>
          <w:rtl/>
        </w:rPr>
      </w:pPr>
      <w:r w:rsidRPr="003F5074">
        <w:rPr>
          <w:rFonts w:cs="David" w:hint="cs"/>
          <w:u w:val="single"/>
          <w:rtl/>
        </w:rPr>
        <w:t>היו"ר דוד טל:</w:t>
      </w:r>
    </w:p>
    <w:p w14:paraId="49502413" w14:textId="77777777" w:rsidR="003F5074" w:rsidRPr="003F5074" w:rsidRDefault="003F5074" w:rsidP="003F5074">
      <w:pPr>
        <w:bidi/>
        <w:jc w:val="both"/>
        <w:rPr>
          <w:rFonts w:cs="David" w:hint="cs"/>
          <w:rtl/>
        </w:rPr>
      </w:pPr>
    </w:p>
    <w:p w14:paraId="2284D521" w14:textId="77777777" w:rsidR="003F5074" w:rsidRPr="003F5074" w:rsidRDefault="003F5074" w:rsidP="003F5074">
      <w:pPr>
        <w:bidi/>
        <w:jc w:val="both"/>
        <w:rPr>
          <w:rFonts w:cs="David" w:hint="cs"/>
          <w:rtl/>
        </w:rPr>
      </w:pPr>
      <w:r w:rsidRPr="003F5074">
        <w:rPr>
          <w:rFonts w:cs="David" w:hint="cs"/>
          <w:rtl/>
        </w:rPr>
        <w:tab/>
        <w:t>אני אעשה את ההצבעה לא-לאט, הצבעה שמית. גברתי, לצורך הפרוטוקול אני אומר לך שאני משתדל להתייעץ עם אנשים גם מחוץ למסגרת של הוועדה, אני מדבר על אנשים בסדר גודל שנמצאים אצלנו. הרבה פרופסורים לא יכלו להגיע, ויש גם כאלה שלא רוצים להגיע, אבל מוכנים לדבר איתי בארבע עיניים.</w:t>
      </w:r>
    </w:p>
    <w:p w14:paraId="5CF11FDD" w14:textId="77777777" w:rsidR="003F5074" w:rsidRPr="003F5074" w:rsidRDefault="003F5074" w:rsidP="003F5074">
      <w:pPr>
        <w:bidi/>
        <w:jc w:val="both"/>
        <w:rPr>
          <w:rFonts w:cs="David" w:hint="cs"/>
          <w:rtl/>
        </w:rPr>
      </w:pPr>
    </w:p>
    <w:p w14:paraId="29604910" w14:textId="77777777" w:rsidR="003F5074" w:rsidRPr="003F5074" w:rsidRDefault="003F5074" w:rsidP="003F5074">
      <w:pPr>
        <w:bidi/>
        <w:jc w:val="both"/>
        <w:rPr>
          <w:rFonts w:cs="David" w:hint="cs"/>
          <w:rtl/>
        </w:rPr>
      </w:pPr>
      <w:r w:rsidRPr="003F5074">
        <w:rPr>
          <w:rFonts w:cs="David" w:hint="cs"/>
          <w:u w:val="single"/>
          <w:rtl/>
        </w:rPr>
        <w:t xml:space="preserve">זהבה </w:t>
      </w:r>
      <w:proofErr w:type="spellStart"/>
      <w:r w:rsidRPr="003F5074">
        <w:rPr>
          <w:rFonts w:cs="David" w:hint="cs"/>
          <w:u w:val="single"/>
          <w:rtl/>
        </w:rPr>
        <w:t>גלאון</w:t>
      </w:r>
      <w:proofErr w:type="spellEnd"/>
      <w:r w:rsidRPr="003F5074">
        <w:rPr>
          <w:rFonts w:cs="David" w:hint="cs"/>
          <w:u w:val="single"/>
          <w:rtl/>
        </w:rPr>
        <w:t>:</w:t>
      </w:r>
    </w:p>
    <w:p w14:paraId="6DDFB43D" w14:textId="77777777" w:rsidR="003F5074" w:rsidRPr="003F5074" w:rsidRDefault="003F5074" w:rsidP="003F5074">
      <w:pPr>
        <w:bidi/>
        <w:jc w:val="both"/>
        <w:rPr>
          <w:rFonts w:cs="David" w:hint="cs"/>
          <w:rtl/>
        </w:rPr>
      </w:pPr>
    </w:p>
    <w:p w14:paraId="3A1288AA" w14:textId="77777777" w:rsidR="003F5074" w:rsidRPr="003F5074" w:rsidRDefault="003F5074" w:rsidP="003F5074">
      <w:pPr>
        <w:bidi/>
        <w:jc w:val="both"/>
        <w:rPr>
          <w:rFonts w:cs="David" w:hint="cs"/>
          <w:rtl/>
        </w:rPr>
      </w:pPr>
      <w:r w:rsidRPr="003F5074">
        <w:rPr>
          <w:rFonts w:cs="David" w:hint="cs"/>
          <w:rtl/>
        </w:rPr>
        <w:tab/>
        <w:t xml:space="preserve"> טוב עושה אדוני.</w:t>
      </w:r>
    </w:p>
    <w:p w14:paraId="7411A903" w14:textId="77777777" w:rsidR="003F5074" w:rsidRPr="003F5074" w:rsidRDefault="003F5074" w:rsidP="003F5074">
      <w:pPr>
        <w:bidi/>
        <w:jc w:val="both"/>
        <w:rPr>
          <w:rFonts w:cs="David" w:hint="cs"/>
          <w:rtl/>
        </w:rPr>
      </w:pPr>
    </w:p>
    <w:p w14:paraId="648DCE53" w14:textId="77777777" w:rsidR="003F5074" w:rsidRPr="003F5074" w:rsidRDefault="003F5074" w:rsidP="003F5074">
      <w:pPr>
        <w:bidi/>
        <w:jc w:val="both"/>
        <w:rPr>
          <w:rFonts w:cs="David" w:hint="cs"/>
          <w:rtl/>
        </w:rPr>
      </w:pPr>
      <w:r w:rsidRPr="003F5074">
        <w:rPr>
          <w:rFonts w:cs="David" w:hint="cs"/>
          <w:u w:val="single"/>
          <w:rtl/>
        </w:rPr>
        <w:t>מנחם בן-ששון:</w:t>
      </w:r>
    </w:p>
    <w:p w14:paraId="2F313845" w14:textId="77777777" w:rsidR="003F5074" w:rsidRPr="003F5074" w:rsidRDefault="003F5074" w:rsidP="003F5074">
      <w:pPr>
        <w:bidi/>
        <w:jc w:val="both"/>
        <w:rPr>
          <w:rFonts w:cs="David" w:hint="cs"/>
          <w:rtl/>
        </w:rPr>
      </w:pPr>
    </w:p>
    <w:p w14:paraId="0E487B0C" w14:textId="77777777" w:rsidR="003F5074" w:rsidRPr="003F5074" w:rsidRDefault="003F5074" w:rsidP="003F5074">
      <w:pPr>
        <w:bidi/>
        <w:jc w:val="both"/>
        <w:rPr>
          <w:rFonts w:cs="David" w:hint="cs"/>
          <w:rtl/>
        </w:rPr>
      </w:pPr>
      <w:r w:rsidRPr="003F5074">
        <w:rPr>
          <w:rFonts w:cs="David" w:hint="cs"/>
          <w:rtl/>
        </w:rPr>
        <w:tab/>
        <w:t xml:space="preserve"> הסוגיה של טיפול נכון מבחינתי, וזה היה המשפט שחברת הכנסת </w:t>
      </w:r>
      <w:proofErr w:type="spellStart"/>
      <w:r w:rsidRPr="003F5074">
        <w:rPr>
          <w:rFonts w:cs="David" w:hint="cs"/>
          <w:rtl/>
        </w:rPr>
        <w:t>גלאון</w:t>
      </w:r>
      <w:proofErr w:type="spellEnd"/>
      <w:r w:rsidRPr="003F5074">
        <w:rPr>
          <w:rFonts w:cs="David" w:hint="cs"/>
          <w:rtl/>
        </w:rPr>
        <w:t xml:space="preserve"> נפרדה ממנו לשלום, לפי הבנתי צריך להיעשות כתפיסת משאל עם, אפילו אם זה בינתיים רק על החוק הזה, אבל אני יודע שהוא יקרין גם על אחרים. אנחנו עושים את זה הרבה פעמים בחוקים, אתה מתקין תקנות אתיות ואתה יודע שזה יקרין  אחרי זה על סדרת תקנות אתיות אחרות, אתה עושה טיפול בוועדת ביקורת, אתה יודע שזה יקרין אחרי זה על טיפול בוועדות אחרות, בהחלפת יושבי-ראש, כי אתה מבין שהמערכת מקרינה, התקדים הופך לאחר מכן למופת. אנחנו יושבים פה עכשיו בצוות טוב של שתי ועדות כנסת, סוגיה כזאת של משאל עם, אחרי שחבר הכנסת </w:t>
      </w:r>
      <w:proofErr w:type="spellStart"/>
      <w:r w:rsidRPr="003F5074">
        <w:rPr>
          <w:rFonts w:cs="David" w:hint="cs"/>
          <w:rtl/>
        </w:rPr>
        <w:t>יצחקי</w:t>
      </w:r>
      <w:proofErr w:type="spellEnd"/>
      <w:r w:rsidRPr="003F5074">
        <w:rPr>
          <w:rFonts w:cs="David" w:hint="cs"/>
          <w:rtl/>
        </w:rPr>
        <w:t xml:space="preserve"> מסכים שהיא לא הולכת לוועדה הלא מתאימה, קרי, לוועדת הבחירות, אלא שהיא נעשית בצורה נאותה, אני חוזר ואומר שהיא תיעשה בצורה נאותה מדין מהפכה בסדרי המשטר והשלטון, ואת הדין הזה צריך לעשות, לא רק בחיל ורעדה, ולא רק בחוק-יסוד, אלא בעבודה מסודרת, בוודאי לא לעשות את זה לפני שסיימנו את ההתייעצויות עם עוד מומחים שבזמנו ביקשתי שיגיעו. אני מניח שגם אלה שהציעו את החוק היום יודעים שהחקיקה שהובאה לשולחן שלנו היתה לא טובה ולא ראויה ולא בעצה טובה. אני יודע שהם יודעים שזה היה יכול להיעשות מזמן, לפי תורו, בוועדה שאליה הוא יועד, וכל קיצורי הדרך הוכחו כקיצורי דרך נלוזים, ואני בטוח שאיש לא יעז לבוא לכנסת ישראל עם סוגיה של משאל עם, לא רק לא בצורה של חוק שמונח לוועדת בחירות מרכזית, אלא גם לא כחוק שנעשה בצורה רשלנית. כבר חטאנו בזה שהנחנו את החוק הזה על השולחן.</w:t>
      </w:r>
    </w:p>
    <w:p w14:paraId="0DA535E2" w14:textId="77777777" w:rsidR="003F5074" w:rsidRDefault="003F5074" w:rsidP="003F5074">
      <w:pPr>
        <w:bidi/>
        <w:jc w:val="both"/>
        <w:rPr>
          <w:rFonts w:cs="David" w:hint="cs"/>
          <w:rtl/>
        </w:rPr>
      </w:pPr>
    </w:p>
    <w:p w14:paraId="1610CD43" w14:textId="77777777" w:rsidR="003F5074" w:rsidRDefault="003F5074" w:rsidP="003F5074">
      <w:pPr>
        <w:bidi/>
        <w:jc w:val="both"/>
        <w:rPr>
          <w:rFonts w:cs="David" w:hint="cs"/>
          <w:rtl/>
        </w:rPr>
      </w:pPr>
    </w:p>
    <w:p w14:paraId="1D9F329F" w14:textId="77777777" w:rsidR="003F5074" w:rsidRDefault="003F5074" w:rsidP="003F5074">
      <w:pPr>
        <w:bidi/>
        <w:jc w:val="both"/>
        <w:rPr>
          <w:rFonts w:cs="David" w:hint="cs"/>
          <w:rtl/>
        </w:rPr>
      </w:pPr>
    </w:p>
    <w:p w14:paraId="7F65C8D6" w14:textId="77777777" w:rsidR="003F5074" w:rsidRPr="003F5074" w:rsidRDefault="003F5074" w:rsidP="003F5074">
      <w:pPr>
        <w:bidi/>
        <w:jc w:val="both"/>
        <w:rPr>
          <w:rFonts w:cs="David" w:hint="cs"/>
          <w:rtl/>
        </w:rPr>
      </w:pPr>
    </w:p>
    <w:p w14:paraId="7ED6BA17" w14:textId="77777777" w:rsidR="003F5074" w:rsidRPr="003F5074" w:rsidRDefault="003F5074" w:rsidP="003F5074">
      <w:pPr>
        <w:bidi/>
        <w:jc w:val="both"/>
        <w:rPr>
          <w:rFonts w:cs="David" w:hint="cs"/>
          <w:rtl/>
        </w:rPr>
      </w:pPr>
      <w:r w:rsidRPr="003F5074">
        <w:rPr>
          <w:rFonts w:cs="David" w:hint="cs"/>
          <w:u w:val="single"/>
          <w:rtl/>
        </w:rPr>
        <w:t>היו"ר דוד טל:</w:t>
      </w:r>
    </w:p>
    <w:p w14:paraId="0EAE0A68" w14:textId="77777777" w:rsidR="003F5074" w:rsidRPr="003F5074" w:rsidRDefault="003F5074" w:rsidP="003F5074">
      <w:pPr>
        <w:bidi/>
        <w:jc w:val="both"/>
        <w:rPr>
          <w:rFonts w:cs="David" w:hint="cs"/>
          <w:rtl/>
        </w:rPr>
      </w:pPr>
    </w:p>
    <w:p w14:paraId="45D1E99C" w14:textId="77777777" w:rsidR="003F5074" w:rsidRPr="003F5074" w:rsidRDefault="003F5074" w:rsidP="003F5074">
      <w:pPr>
        <w:bidi/>
        <w:jc w:val="both"/>
        <w:rPr>
          <w:rFonts w:cs="David" w:hint="cs"/>
          <w:rtl/>
        </w:rPr>
      </w:pPr>
      <w:r w:rsidRPr="003F5074">
        <w:rPr>
          <w:rFonts w:cs="David" w:hint="cs"/>
          <w:rtl/>
        </w:rPr>
        <w:tab/>
        <w:t>גברתי נציגת משרד המשפטים, מה העמדה של משרד המשפטים?</w:t>
      </w:r>
    </w:p>
    <w:p w14:paraId="20FBD77F" w14:textId="77777777" w:rsidR="003F5074" w:rsidRPr="003F5074" w:rsidRDefault="003F5074" w:rsidP="003F5074">
      <w:pPr>
        <w:bidi/>
        <w:jc w:val="both"/>
        <w:rPr>
          <w:rFonts w:cs="David" w:hint="cs"/>
          <w:rtl/>
        </w:rPr>
      </w:pPr>
    </w:p>
    <w:p w14:paraId="7886E419" w14:textId="77777777" w:rsidR="003F5074" w:rsidRPr="003F5074" w:rsidRDefault="003F5074" w:rsidP="003F5074">
      <w:pPr>
        <w:bidi/>
        <w:jc w:val="both"/>
        <w:rPr>
          <w:rFonts w:cs="David" w:hint="cs"/>
          <w:u w:val="single"/>
          <w:rtl/>
        </w:rPr>
      </w:pPr>
      <w:r w:rsidRPr="003F5074">
        <w:rPr>
          <w:rFonts w:cs="David" w:hint="cs"/>
          <w:u w:val="single"/>
          <w:rtl/>
        </w:rPr>
        <w:t>אורית קורן:</w:t>
      </w:r>
    </w:p>
    <w:p w14:paraId="69E97F6D" w14:textId="77777777" w:rsidR="003F5074" w:rsidRPr="003F5074" w:rsidRDefault="003F5074" w:rsidP="003F5074">
      <w:pPr>
        <w:bidi/>
        <w:jc w:val="both"/>
        <w:rPr>
          <w:rFonts w:cs="David" w:hint="cs"/>
          <w:rtl/>
        </w:rPr>
      </w:pPr>
    </w:p>
    <w:p w14:paraId="3DCA6B9D" w14:textId="77777777" w:rsidR="003F5074" w:rsidRPr="003F5074" w:rsidRDefault="003F5074" w:rsidP="003F5074">
      <w:pPr>
        <w:bidi/>
        <w:jc w:val="both"/>
        <w:rPr>
          <w:rFonts w:cs="David" w:hint="cs"/>
          <w:rtl/>
        </w:rPr>
      </w:pPr>
      <w:r w:rsidRPr="003F5074">
        <w:rPr>
          <w:rFonts w:cs="David" w:hint="cs"/>
          <w:rtl/>
        </w:rPr>
        <w:tab/>
        <w:t>כפי שהצגנו גם בפעם הקודמת, למעשה אנחנו רואים עין בעין עם הרישה של דבריו של פרופסור בן-ששון.</w:t>
      </w:r>
    </w:p>
    <w:p w14:paraId="198F38E9" w14:textId="77777777" w:rsidR="003F5074" w:rsidRPr="003F5074" w:rsidRDefault="003F5074" w:rsidP="003F5074">
      <w:pPr>
        <w:bidi/>
        <w:jc w:val="both"/>
        <w:rPr>
          <w:rFonts w:cs="David" w:hint="cs"/>
          <w:rtl/>
        </w:rPr>
      </w:pPr>
    </w:p>
    <w:p w14:paraId="2686F213" w14:textId="77777777" w:rsidR="003F5074" w:rsidRPr="003F5074" w:rsidRDefault="003F5074" w:rsidP="003F5074">
      <w:pPr>
        <w:bidi/>
        <w:jc w:val="both"/>
        <w:rPr>
          <w:rFonts w:cs="David" w:hint="cs"/>
          <w:rtl/>
        </w:rPr>
      </w:pPr>
      <w:r w:rsidRPr="003F5074">
        <w:rPr>
          <w:rFonts w:cs="David" w:hint="cs"/>
          <w:u w:val="single"/>
          <w:rtl/>
        </w:rPr>
        <w:t>היו"ר דוד טל:</w:t>
      </w:r>
    </w:p>
    <w:p w14:paraId="22019BEB" w14:textId="77777777" w:rsidR="003F5074" w:rsidRPr="003F5074" w:rsidRDefault="003F5074" w:rsidP="003F5074">
      <w:pPr>
        <w:bidi/>
        <w:jc w:val="both"/>
        <w:rPr>
          <w:rFonts w:cs="David" w:hint="cs"/>
          <w:rtl/>
        </w:rPr>
      </w:pPr>
    </w:p>
    <w:p w14:paraId="32C7581E" w14:textId="77777777" w:rsidR="003F5074" w:rsidRPr="003F5074" w:rsidRDefault="003F5074" w:rsidP="003F5074">
      <w:pPr>
        <w:bidi/>
        <w:jc w:val="both"/>
        <w:rPr>
          <w:rFonts w:cs="David" w:hint="cs"/>
          <w:rtl/>
        </w:rPr>
      </w:pPr>
      <w:r w:rsidRPr="003F5074">
        <w:rPr>
          <w:rFonts w:cs="David" w:hint="cs"/>
          <w:rtl/>
        </w:rPr>
        <w:tab/>
        <w:t>עשיתם תיאום עמדות טרם הישיבה...</w:t>
      </w:r>
    </w:p>
    <w:p w14:paraId="248C5742" w14:textId="77777777" w:rsidR="003F5074" w:rsidRPr="003F5074" w:rsidRDefault="003F5074" w:rsidP="003F5074">
      <w:pPr>
        <w:bidi/>
        <w:jc w:val="both"/>
        <w:rPr>
          <w:rFonts w:cs="David" w:hint="cs"/>
          <w:rtl/>
        </w:rPr>
      </w:pPr>
    </w:p>
    <w:p w14:paraId="36FC4915" w14:textId="77777777" w:rsidR="003F5074" w:rsidRPr="003F5074" w:rsidRDefault="003F5074" w:rsidP="003F5074">
      <w:pPr>
        <w:bidi/>
        <w:jc w:val="both"/>
        <w:rPr>
          <w:rFonts w:cs="David" w:hint="cs"/>
          <w:rtl/>
        </w:rPr>
      </w:pPr>
      <w:r w:rsidRPr="003F5074">
        <w:rPr>
          <w:rFonts w:cs="David" w:hint="cs"/>
          <w:u w:val="single"/>
          <w:rtl/>
        </w:rPr>
        <w:t>מנחם בן-ששון:</w:t>
      </w:r>
    </w:p>
    <w:p w14:paraId="078C76C3" w14:textId="77777777" w:rsidR="003F5074" w:rsidRPr="003F5074" w:rsidRDefault="003F5074" w:rsidP="003F5074">
      <w:pPr>
        <w:bidi/>
        <w:jc w:val="both"/>
        <w:rPr>
          <w:rFonts w:cs="David" w:hint="cs"/>
          <w:rtl/>
        </w:rPr>
      </w:pPr>
    </w:p>
    <w:p w14:paraId="32B4B8EF" w14:textId="77777777" w:rsidR="003F5074" w:rsidRPr="003F5074" w:rsidRDefault="003F5074" w:rsidP="003F5074">
      <w:pPr>
        <w:bidi/>
        <w:jc w:val="both"/>
        <w:rPr>
          <w:rFonts w:cs="David" w:hint="cs"/>
          <w:rtl/>
        </w:rPr>
      </w:pPr>
      <w:r w:rsidRPr="003F5074">
        <w:rPr>
          <w:rFonts w:cs="David" w:hint="cs"/>
          <w:rtl/>
        </w:rPr>
        <w:tab/>
        <w:t xml:space="preserve"> עוד לא, פשוט לא הספקנו. העומס של הישיבות שאתה מטיל עלינו בסוגיה הזאת הוא כזה שלא מספיקים...</w:t>
      </w:r>
    </w:p>
    <w:p w14:paraId="5A27751A" w14:textId="77777777" w:rsidR="003F5074" w:rsidRPr="003F5074" w:rsidRDefault="003F5074" w:rsidP="003F5074">
      <w:pPr>
        <w:bidi/>
        <w:jc w:val="both"/>
        <w:rPr>
          <w:rFonts w:cs="David" w:hint="cs"/>
          <w:rtl/>
        </w:rPr>
      </w:pPr>
    </w:p>
    <w:p w14:paraId="36C43CD7" w14:textId="77777777" w:rsidR="003F5074" w:rsidRPr="003F5074" w:rsidRDefault="003F5074" w:rsidP="003F5074">
      <w:pPr>
        <w:bidi/>
        <w:jc w:val="both"/>
        <w:rPr>
          <w:rFonts w:cs="David" w:hint="cs"/>
          <w:u w:val="single"/>
          <w:rtl/>
        </w:rPr>
      </w:pPr>
      <w:r w:rsidRPr="003F5074">
        <w:rPr>
          <w:rFonts w:cs="David" w:hint="cs"/>
          <w:u w:val="single"/>
          <w:rtl/>
        </w:rPr>
        <w:t>אורית קורן:</w:t>
      </w:r>
    </w:p>
    <w:p w14:paraId="215EC824" w14:textId="77777777" w:rsidR="003F5074" w:rsidRPr="003F5074" w:rsidRDefault="003F5074" w:rsidP="003F5074">
      <w:pPr>
        <w:bidi/>
        <w:jc w:val="both"/>
        <w:rPr>
          <w:rFonts w:cs="David" w:hint="cs"/>
          <w:rtl/>
        </w:rPr>
      </w:pPr>
    </w:p>
    <w:p w14:paraId="4C30E438" w14:textId="77777777" w:rsidR="003F5074" w:rsidRPr="003F5074" w:rsidRDefault="003F5074" w:rsidP="003F5074">
      <w:pPr>
        <w:bidi/>
        <w:jc w:val="both"/>
        <w:rPr>
          <w:rFonts w:cs="David" w:hint="cs"/>
          <w:rtl/>
        </w:rPr>
      </w:pPr>
      <w:r w:rsidRPr="003F5074">
        <w:rPr>
          <w:rFonts w:cs="David" w:hint="cs"/>
          <w:rtl/>
        </w:rPr>
        <w:tab/>
        <w:t xml:space="preserve">אולי זה מעיד על זה שיש אמת וצדק בדברים, לכן נוצר התיאום. </w:t>
      </w:r>
    </w:p>
    <w:p w14:paraId="0AB01BB4" w14:textId="77777777" w:rsidR="003F5074" w:rsidRPr="003F5074" w:rsidRDefault="003F5074" w:rsidP="003F5074">
      <w:pPr>
        <w:bidi/>
        <w:jc w:val="both"/>
        <w:rPr>
          <w:rFonts w:cs="David" w:hint="cs"/>
          <w:rtl/>
        </w:rPr>
      </w:pPr>
    </w:p>
    <w:p w14:paraId="21237653" w14:textId="77777777" w:rsidR="003F5074" w:rsidRPr="003F5074" w:rsidRDefault="003F5074" w:rsidP="003F5074">
      <w:pPr>
        <w:bidi/>
        <w:jc w:val="both"/>
        <w:rPr>
          <w:rFonts w:cs="David" w:hint="cs"/>
          <w:rtl/>
        </w:rPr>
      </w:pPr>
      <w:r w:rsidRPr="003F5074">
        <w:rPr>
          <w:rFonts w:cs="David" w:hint="cs"/>
          <w:rtl/>
        </w:rPr>
        <w:tab/>
        <w:t>מדובר כאן בחידוש משטרי במדינת ישראל, שראוי לו שייעשה בחוק-יסוד.</w:t>
      </w:r>
    </w:p>
    <w:p w14:paraId="687F0EE3" w14:textId="77777777" w:rsidR="003F5074" w:rsidRPr="003F5074" w:rsidRDefault="003F5074" w:rsidP="003F5074">
      <w:pPr>
        <w:bidi/>
        <w:jc w:val="both"/>
        <w:rPr>
          <w:rFonts w:cs="David" w:hint="cs"/>
          <w:rtl/>
        </w:rPr>
      </w:pPr>
    </w:p>
    <w:p w14:paraId="6D6B1844" w14:textId="77777777" w:rsidR="003F5074" w:rsidRPr="003F5074" w:rsidRDefault="003F5074" w:rsidP="003F5074">
      <w:pPr>
        <w:bidi/>
        <w:jc w:val="both"/>
        <w:rPr>
          <w:rFonts w:cs="David" w:hint="cs"/>
          <w:rtl/>
        </w:rPr>
      </w:pPr>
      <w:r w:rsidRPr="003F5074">
        <w:rPr>
          <w:rFonts w:cs="David" w:hint="cs"/>
          <w:u w:val="single"/>
          <w:rtl/>
        </w:rPr>
        <w:t>היו"ר דוד טל:</w:t>
      </w:r>
    </w:p>
    <w:p w14:paraId="408EE7EF" w14:textId="77777777" w:rsidR="003F5074" w:rsidRPr="003F5074" w:rsidRDefault="003F5074" w:rsidP="003F5074">
      <w:pPr>
        <w:bidi/>
        <w:jc w:val="both"/>
        <w:rPr>
          <w:rFonts w:cs="David" w:hint="cs"/>
          <w:rtl/>
        </w:rPr>
      </w:pPr>
    </w:p>
    <w:p w14:paraId="45647FC9" w14:textId="77777777" w:rsidR="003F5074" w:rsidRPr="003F5074" w:rsidRDefault="003F5074" w:rsidP="003F5074">
      <w:pPr>
        <w:bidi/>
        <w:jc w:val="both"/>
        <w:rPr>
          <w:rFonts w:cs="David" w:hint="cs"/>
          <w:rtl/>
        </w:rPr>
      </w:pPr>
      <w:r w:rsidRPr="003F5074">
        <w:rPr>
          <w:rFonts w:cs="David" w:hint="cs"/>
          <w:rtl/>
        </w:rPr>
        <w:tab/>
        <w:t>כשאת אומרת "חידוש", האם את מתכוונת חידוש מרענן או מכביד?</w:t>
      </w:r>
    </w:p>
    <w:p w14:paraId="3B871232" w14:textId="77777777" w:rsidR="003F5074" w:rsidRPr="003F5074" w:rsidRDefault="003F5074" w:rsidP="003F5074">
      <w:pPr>
        <w:bidi/>
        <w:jc w:val="both"/>
        <w:rPr>
          <w:rFonts w:cs="David" w:hint="cs"/>
          <w:rtl/>
        </w:rPr>
      </w:pPr>
    </w:p>
    <w:p w14:paraId="47D1C947" w14:textId="77777777" w:rsidR="003F5074" w:rsidRPr="003F5074" w:rsidRDefault="003F5074" w:rsidP="003F5074">
      <w:pPr>
        <w:bidi/>
        <w:jc w:val="both"/>
        <w:rPr>
          <w:rFonts w:cs="David" w:hint="cs"/>
          <w:u w:val="single"/>
          <w:rtl/>
        </w:rPr>
      </w:pPr>
      <w:r w:rsidRPr="003F5074">
        <w:rPr>
          <w:rFonts w:cs="David" w:hint="cs"/>
          <w:u w:val="single"/>
          <w:rtl/>
        </w:rPr>
        <w:t>אורית קורן:</w:t>
      </w:r>
    </w:p>
    <w:p w14:paraId="56237CB6" w14:textId="77777777" w:rsidR="003F5074" w:rsidRPr="003F5074" w:rsidRDefault="003F5074" w:rsidP="003F5074">
      <w:pPr>
        <w:bidi/>
        <w:jc w:val="both"/>
        <w:rPr>
          <w:rFonts w:cs="David" w:hint="cs"/>
          <w:rtl/>
        </w:rPr>
      </w:pPr>
    </w:p>
    <w:p w14:paraId="2A743CBE" w14:textId="77777777" w:rsidR="003F5074" w:rsidRPr="003F5074" w:rsidRDefault="003F5074" w:rsidP="003F5074">
      <w:pPr>
        <w:bidi/>
        <w:jc w:val="both"/>
        <w:rPr>
          <w:rFonts w:cs="David" w:hint="cs"/>
          <w:rtl/>
        </w:rPr>
      </w:pPr>
      <w:r w:rsidRPr="003F5074">
        <w:rPr>
          <w:rFonts w:cs="David" w:hint="cs"/>
          <w:rtl/>
        </w:rPr>
        <w:tab/>
        <w:t xml:space="preserve">אני לא רוצה להביע עמדה לגופו של עניין, האם יש מקום או אין מקום להכנסה של מודל של משאל עם. הממשלה בזמנו יזמה הצעת חוק-יסוד בנושא הזה, כך שוודאי אין עמדה עקרונית נגד המוסד הזה. הממשלה הנוכחית לא גיבשה עמדה לגבי המתכונת שעכשיו עומדת על הפרק, במובן של האם לחוקק חוק בנושא הזה כנגד הצעת החוק המקורית, שביקשה לערוך את השינוי הזה במסגרת של תקנות של ועדת הבחירות, הממשלה כן גיבשה עמדה נוגדת. אנחנו חושבים שראוי ונכון שמוסד חדש כזה בדמוקרטיה הישראלית, שסוטה מהעקרונות המקובלים שקיימים היום של דמוקרטיה </w:t>
      </w:r>
      <w:proofErr w:type="spellStart"/>
      <w:r w:rsidRPr="003F5074">
        <w:rPr>
          <w:rFonts w:cs="David" w:hint="cs"/>
          <w:rtl/>
        </w:rPr>
        <w:t>פרלמנטרית</w:t>
      </w:r>
      <w:proofErr w:type="spellEnd"/>
      <w:r w:rsidRPr="003F5074">
        <w:rPr>
          <w:rFonts w:cs="David" w:hint="cs"/>
          <w:rtl/>
        </w:rPr>
        <w:t xml:space="preserve"> ייצוגית, נכון שייעשה במתכונת של חוק-יסוד. בסופו של דבר, ההוראות בחוק-יסוד: הכנסת לא מאוד מפורטות בנושא הזה, יש, כמובן, גם סימני שאלה לגבי תוקפן של הוראות שלא שוריינו באופן מפורש. יש אומנם את פסק דין חירות שהוזכר קודם לכן, גם שם אי אפשר לומר שיש הלכה ברורה וחד-משמעית, לכן, גם ברמה המשפטית הצרופה יש קשיים בעריכת שינוי כזה במתכונת של חקיקה רגילה, ולכן נכון שזה ייעשה במתכונת של חוק-יסוד. הקושי יותר גדול כאשר מדובר בתחום ריבונות שנקבע בחקיקה, כפי שזה כבר הוזכר כאן לגבי רמת-הגולן, עוד יותר מזה לגבי ירושלים, שזה במדרג חקיקתי אחר, שם, כמובן, הקושי יותר גדול ומצריך אישור, כך שהשורה התחתונה שלנו, שראוי ונכון שזה ייעשה בחוק-יסוד ולא במסגרת חקיקה רגילה.</w:t>
      </w:r>
    </w:p>
    <w:p w14:paraId="484B0AB5" w14:textId="77777777" w:rsidR="003F5074" w:rsidRPr="003F5074" w:rsidRDefault="003F5074" w:rsidP="003F5074">
      <w:pPr>
        <w:bidi/>
        <w:jc w:val="both"/>
        <w:rPr>
          <w:rFonts w:cs="David" w:hint="cs"/>
          <w:rtl/>
        </w:rPr>
      </w:pPr>
    </w:p>
    <w:p w14:paraId="01E698C0"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067EACCF" w14:textId="77777777" w:rsidR="003F5074" w:rsidRPr="003F5074" w:rsidRDefault="003F5074" w:rsidP="003F5074">
      <w:pPr>
        <w:bidi/>
        <w:jc w:val="both"/>
        <w:rPr>
          <w:rFonts w:cs="David" w:hint="cs"/>
          <w:rtl/>
        </w:rPr>
      </w:pPr>
    </w:p>
    <w:p w14:paraId="44B83760" w14:textId="77777777" w:rsidR="003F5074" w:rsidRPr="003F5074" w:rsidRDefault="003F5074" w:rsidP="003F5074">
      <w:pPr>
        <w:bidi/>
        <w:jc w:val="both"/>
        <w:rPr>
          <w:rFonts w:cs="David" w:hint="cs"/>
          <w:rtl/>
        </w:rPr>
      </w:pPr>
      <w:r w:rsidRPr="003F5074">
        <w:rPr>
          <w:rFonts w:cs="David" w:hint="cs"/>
          <w:rtl/>
        </w:rPr>
        <w:tab/>
        <w:t xml:space="preserve"> לנושא היתכנות אין משמעות בשיקול הדעת? אין היתכנות לחוק-יסוד: משאל עם, חבל על הזמן. בסיטואציה הפוליטית של מדינת ישראל, אין דבר כזה. אני שואל אותך, כנציגת היועץ המשפטי לממשלה, האם לנושא ההיתכנות, לא בגלל דברים שקשורים, לא לריבונות ולא לשום דבר אחר, האם אין משקל בגישה או בחוות הדעת המשפטית שלכם לזה שאין היתכנות לדבר הזה, נקודה, ללא קשר לנושא?</w:t>
      </w:r>
    </w:p>
    <w:p w14:paraId="6A3134DB" w14:textId="77777777" w:rsidR="003F5074" w:rsidRDefault="003F5074" w:rsidP="003F5074">
      <w:pPr>
        <w:bidi/>
        <w:jc w:val="both"/>
        <w:rPr>
          <w:rFonts w:cs="David" w:hint="cs"/>
          <w:rtl/>
        </w:rPr>
      </w:pPr>
    </w:p>
    <w:p w14:paraId="7CC5A20D" w14:textId="77777777" w:rsidR="003F5074" w:rsidRDefault="003F5074" w:rsidP="003F5074">
      <w:pPr>
        <w:bidi/>
        <w:jc w:val="both"/>
        <w:rPr>
          <w:rFonts w:cs="David" w:hint="cs"/>
          <w:rtl/>
        </w:rPr>
      </w:pPr>
    </w:p>
    <w:p w14:paraId="44E6CD86" w14:textId="77777777" w:rsidR="003F5074" w:rsidRPr="003F5074" w:rsidRDefault="003F5074" w:rsidP="003F5074">
      <w:pPr>
        <w:bidi/>
        <w:jc w:val="both"/>
        <w:rPr>
          <w:rFonts w:cs="David" w:hint="cs"/>
          <w:rtl/>
        </w:rPr>
      </w:pPr>
    </w:p>
    <w:p w14:paraId="656770CF" w14:textId="77777777" w:rsidR="003F5074" w:rsidRPr="003F5074" w:rsidRDefault="003F5074" w:rsidP="003F5074">
      <w:pPr>
        <w:bidi/>
        <w:jc w:val="both"/>
        <w:rPr>
          <w:rFonts w:cs="David" w:hint="cs"/>
          <w:rtl/>
        </w:rPr>
      </w:pPr>
      <w:r w:rsidRPr="003F5074">
        <w:rPr>
          <w:rFonts w:cs="David" w:hint="cs"/>
          <w:u w:val="single"/>
          <w:rtl/>
        </w:rPr>
        <w:t>מנחם בן-ששון:</w:t>
      </w:r>
    </w:p>
    <w:p w14:paraId="4C5F9AF4" w14:textId="77777777" w:rsidR="003F5074" w:rsidRPr="003F5074" w:rsidRDefault="003F5074" w:rsidP="003F5074">
      <w:pPr>
        <w:bidi/>
        <w:jc w:val="both"/>
        <w:rPr>
          <w:rFonts w:cs="David" w:hint="cs"/>
          <w:rtl/>
        </w:rPr>
      </w:pPr>
    </w:p>
    <w:p w14:paraId="0AC84FBF" w14:textId="77777777" w:rsidR="003F5074" w:rsidRPr="003F5074" w:rsidRDefault="003F5074" w:rsidP="003F5074">
      <w:pPr>
        <w:bidi/>
        <w:jc w:val="both"/>
        <w:rPr>
          <w:rFonts w:cs="David" w:hint="cs"/>
          <w:rtl/>
        </w:rPr>
      </w:pPr>
      <w:r w:rsidRPr="003F5074">
        <w:rPr>
          <w:rFonts w:cs="David" w:hint="cs"/>
          <w:rtl/>
        </w:rPr>
        <w:tab/>
        <w:t xml:space="preserve">אני רוצה לעזור לשאלתו של חבר הכנסת </w:t>
      </w:r>
      <w:proofErr w:type="spellStart"/>
      <w:r w:rsidRPr="003F5074">
        <w:rPr>
          <w:rFonts w:cs="David" w:hint="cs"/>
          <w:rtl/>
        </w:rPr>
        <w:t>יצחקי</w:t>
      </w:r>
      <w:proofErr w:type="spellEnd"/>
      <w:r w:rsidRPr="003F5074">
        <w:rPr>
          <w:rFonts w:cs="David" w:hint="cs"/>
          <w:rtl/>
        </w:rPr>
        <w:t xml:space="preserve">, אבל להביא אותה בכיוון ההפוך,  כי בדרך כלל אנחנו משתדלים לתת עמדות מנוגדות, ומצליח לנו בינתיים. </w:t>
      </w:r>
    </w:p>
    <w:p w14:paraId="41A80257" w14:textId="77777777" w:rsidR="003F5074" w:rsidRPr="003F5074" w:rsidRDefault="003F5074" w:rsidP="003F5074">
      <w:pPr>
        <w:bidi/>
        <w:jc w:val="both"/>
        <w:rPr>
          <w:rFonts w:cs="David" w:hint="cs"/>
          <w:rtl/>
        </w:rPr>
      </w:pPr>
    </w:p>
    <w:p w14:paraId="656EA709" w14:textId="77777777" w:rsidR="003F5074" w:rsidRPr="003F5074" w:rsidRDefault="003F5074" w:rsidP="003F5074">
      <w:pPr>
        <w:bidi/>
        <w:jc w:val="both"/>
        <w:rPr>
          <w:rFonts w:cs="David" w:hint="cs"/>
          <w:rtl/>
        </w:rPr>
      </w:pPr>
      <w:r w:rsidRPr="003F5074">
        <w:rPr>
          <w:rFonts w:cs="David" w:hint="cs"/>
          <w:u w:val="single"/>
          <w:rtl/>
        </w:rPr>
        <w:t>היו"ר דוד טל:</w:t>
      </w:r>
    </w:p>
    <w:p w14:paraId="610ADF88" w14:textId="77777777" w:rsidR="003F5074" w:rsidRPr="003F5074" w:rsidRDefault="003F5074" w:rsidP="003F5074">
      <w:pPr>
        <w:bidi/>
        <w:jc w:val="both"/>
        <w:rPr>
          <w:rFonts w:cs="David" w:hint="cs"/>
          <w:rtl/>
        </w:rPr>
      </w:pPr>
    </w:p>
    <w:p w14:paraId="792E4762" w14:textId="77777777" w:rsidR="003F5074" w:rsidRPr="003F5074" w:rsidRDefault="003F5074" w:rsidP="003F5074">
      <w:pPr>
        <w:bidi/>
        <w:jc w:val="both"/>
        <w:rPr>
          <w:rFonts w:cs="David" w:hint="cs"/>
          <w:rtl/>
        </w:rPr>
      </w:pPr>
      <w:r w:rsidRPr="003F5074">
        <w:rPr>
          <w:rFonts w:cs="David" w:hint="cs"/>
          <w:rtl/>
        </w:rPr>
        <w:tab/>
        <w:t xml:space="preserve">הוא בטח רוצה להפנות אותך לחוות דעתו של יהושע </w:t>
      </w:r>
      <w:proofErr w:type="spellStart"/>
      <w:r w:rsidRPr="003F5074">
        <w:rPr>
          <w:rFonts w:cs="David" w:hint="cs"/>
          <w:rtl/>
        </w:rPr>
        <w:t>שופמן</w:t>
      </w:r>
      <w:proofErr w:type="spellEnd"/>
      <w:r w:rsidRPr="003F5074">
        <w:rPr>
          <w:rFonts w:cs="David" w:hint="cs"/>
          <w:rtl/>
        </w:rPr>
        <w:t xml:space="preserve"> בעבר לגבי הבקשה של היועץ המשפטי לממשלה וממנו.</w:t>
      </w:r>
    </w:p>
    <w:p w14:paraId="7F7578C7" w14:textId="77777777" w:rsidR="003F5074" w:rsidRPr="003F5074" w:rsidRDefault="003F5074" w:rsidP="003F5074">
      <w:pPr>
        <w:bidi/>
        <w:jc w:val="both"/>
        <w:rPr>
          <w:rFonts w:cs="David" w:hint="cs"/>
          <w:rtl/>
        </w:rPr>
      </w:pPr>
    </w:p>
    <w:p w14:paraId="58A76600" w14:textId="77777777" w:rsidR="003F5074" w:rsidRPr="003F5074" w:rsidRDefault="003F5074" w:rsidP="003F5074">
      <w:pPr>
        <w:bidi/>
        <w:jc w:val="both"/>
        <w:rPr>
          <w:rFonts w:cs="David" w:hint="cs"/>
          <w:rtl/>
        </w:rPr>
      </w:pPr>
      <w:r w:rsidRPr="003F5074">
        <w:rPr>
          <w:rFonts w:cs="David" w:hint="cs"/>
          <w:u w:val="single"/>
          <w:rtl/>
        </w:rPr>
        <w:t>מנחם בן-ששון:</w:t>
      </w:r>
    </w:p>
    <w:p w14:paraId="2900E3A5" w14:textId="77777777" w:rsidR="003F5074" w:rsidRPr="003F5074" w:rsidRDefault="003F5074" w:rsidP="003F5074">
      <w:pPr>
        <w:bidi/>
        <w:jc w:val="both"/>
        <w:rPr>
          <w:rFonts w:cs="David" w:hint="cs"/>
          <w:rtl/>
        </w:rPr>
      </w:pPr>
    </w:p>
    <w:p w14:paraId="2229FC06" w14:textId="77777777" w:rsidR="003F5074" w:rsidRPr="003F5074" w:rsidRDefault="003F5074" w:rsidP="003F5074">
      <w:pPr>
        <w:bidi/>
        <w:jc w:val="both"/>
        <w:rPr>
          <w:rFonts w:cs="David" w:hint="cs"/>
          <w:rtl/>
        </w:rPr>
      </w:pPr>
      <w:r w:rsidRPr="003F5074">
        <w:rPr>
          <w:rFonts w:cs="David" w:hint="cs"/>
          <w:rtl/>
        </w:rPr>
        <w:tab/>
        <w:t xml:space="preserve"> אני רוצה לומר לך, נציגת משרד המשפטים, שתשקלי מה שאומר אדם לא מנוסה, מנוסה בחיים הפוליטיים בערך כמו חבר הכנסת </w:t>
      </w:r>
      <w:proofErr w:type="spellStart"/>
      <w:r w:rsidRPr="003F5074">
        <w:rPr>
          <w:rFonts w:cs="David" w:hint="cs"/>
          <w:rtl/>
        </w:rPr>
        <w:t>יצחקי</w:t>
      </w:r>
      <w:proofErr w:type="spellEnd"/>
      <w:r w:rsidRPr="003F5074">
        <w:rPr>
          <w:rFonts w:cs="David" w:hint="cs"/>
          <w:rtl/>
        </w:rPr>
        <w:t xml:space="preserve">, שנינו שנתיים בפרלמנט. </w:t>
      </w:r>
    </w:p>
    <w:p w14:paraId="3FB625CE" w14:textId="77777777" w:rsidR="003F5074" w:rsidRPr="003F5074" w:rsidRDefault="003F5074" w:rsidP="003F5074">
      <w:pPr>
        <w:bidi/>
        <w:jc w:val="both"/>
        <w:rPr>
          <w:rFonts w:cs="David" w:hint="cs"/>
          <w:rtl/>
        </w:rPr>
      </w:pPr>
    </w:p>
    <w:p w14:paraId="49D52F72" w14:textId="77777777" w:rsidR="003F5074" w:rsidRPr="003F5074" w:rsidRDefault="003F5074" w:rsidP="003F5074">
      <w:pPr>
        <w:bidi/>
        <w:jc w:val="both"/>
        <w:rPr>
          <w:rFonts w:cs="David" w:hint="cs"/>
          <w:rtl/>
        </w:rPr>
      </w:pPr>
      <w:r w:rsidRPr="003F5074">
        <w:rPr>
          <w:rFonts w:cs="David" w:hint="cs"/>
          <w:u w:val="single"/>
          <w:rtl/>
        </w:rPr>
        <w:t xml:space="preserve">אביגדור </w:t>
      </w:r>
      <w:proofErr w:type="spellStart"/>
      <w:r w:rsidRPr="003F5074">
        <w:rPr>
          <w:rFonts w:cs="David" w:hint="cs"/>
          <w:u w:val="single"/>
          <w:rtl/>
        </w:rPr>
        <w:t>יצחקי</w:t>
      </w:r>
      <w:proofErr w:type="spellEnd"/>
      <w:r w:rsidRPr="003F5074">
        <w:rPr>
          <w:rFonts w:cs="David" w:hint="cs"/>
          <w:u w:val="single"/>
          <w:rtl/>
        </w:rPr>
        <w:t>:</w:t>
      </w:r>
    </w:p>
    <w:p w14:paraId="1289F991" w14:textId="77777777" w:rsidR="003F5074" w:rsidRPr="003F5074" w:rsidRDefault="003F5074" w:rsidP="003F5074">
      <w:pPr>
        <w:bidi/>
        <w:jc w:val="both"/>
        <w:rPr>
          <w:rFonts w:cs="David" w:hint="cs"/>
          <w:rtl/>
        </w:rPr>
      </w:pPr>
    </w:p>
    <w:p w14:paraId="5237D849" w14:textId="77777777" w:rsidR="003F5074" w:rsidRPr="003F5074" w:rsidRDefault="003F5074" w:rsidP="003F5074">
      <w:pPr>
        <w:bidi/>
        <w:jc w:val="both"/>
        <w:rPr>
          <w:rFonts w:cs="David" w:hint="cs"/>
          <w:rtl/>
        </w:rPr>
      </w:pPr>
      <w:r w:rsidRPr="003F5074">
        <w:rPr>
          <w:rFonts w:cs="David" w:hint="cs"/>
          <w:rtl/>
        </w:rPr>
        <w:tab/>
        <w:t xml:space="preserve"> אני בחיים הפוליטיים קצת יותר מנוסה.</w:t>
      </w:r>
    </w:p>
    <w:p w14:paraId="43715398" w14:textId="77777777" w:rsidR="003F5074" w:rsidRPr="003F5074" w:rsidRDefault="003F5074" w:rsidP="003F5074">
      <w:pPr>
        <w:bidi/>
        <w:jc w:val="both"/>
        <w:rPr>
          <w:rFonts w:cs="David" w:hint="cs"/>
          <w:rtl/>
        </w:rPr>
      </w:pPr>
    </w:p>
    <w:p w14:paraId="6DA0B759" w14:textId="77777777" w:rsidR="003F5074" w:rsidRPr="003F5074" w:rsidRDefault="003F5074" w:rsidP="003F5074">
      <w:pPr>
        <w:bidi/>
        <w:jc w:val="both"/>
        <w:rPr>
          <w:rFonts w:cs="David" w:hint="cs"/>
          <w:rtl/>
        </w:rPr>
      </w:pPr>
      <w:r w:rsidRPr="003F5074">
        <w:rPr>
          <w:rFonts w:cs="David" w:hint="cs"/>
          <w:u w:val="single"/>
          <w:rtl/>
        </w:rPr>
        <w:t>מנחם בן-ששון:</w:t>
      </w:r>
    </w:p>
    <w:p w14:paraId="49A6B5F6" w14:textId="77777777" w:rsidR="003F5074" w:rsidRPr="003F5074" w:rsidRDefault="003F5074" w:rsidP="003F5074">
      <w:pPr>
        <w:bidi/>
        <w:jc w:val="both"/>
        <w:rPr>
          <w:rFonts w:cs="David" w:hint="cs"/>
          <w:rtl/>
        </w:rPr>
      </w:pPr>
    </w:p>
    <w:p w14:paraId="1B9F761C" w14:textId="77777777" w:rsidR="003F5074" w:rsidRPr="003F5074" w:rsidRDefault="003F5074" w:rsidP="003F5074">
      <w:pPr>
        <w:bidi/>
        <w:jc w:val="both"/>
        <w:rPr>
          <w:rFonts w:cs="David" w:hint="cs"/>
          <w:rtl/>
        </w:rPr>
      </w:pPr>
      <w:r w:rsidRPr="003F5074">
        <w:rPr>
          <w:rFonts w:cs="David" w:hint="cs"/>
          <w:rtl/>
        </w:rPr>
        <w:tab/>
        <w:t xml:space="preserve"> חבר הכנסת </w:t>
      </w:r>
      <w:proofErr w:type="spellStart"/>
      <w:r w:rsidRPr="003F5074">
        <w:rPr>
          <w:rFonts w:cs="David" w:hint="cs"/>
          <w:rtl/>
        </w:rPr>
        <w:t>יצחקי</w:t>
      </w:r>
      <w:proofErr w:type="spellEnd"/>
      <w:r w:rsidRPr="003F5074">
        <w:rPr>
          <w:rFonts w:cs="David" w:hint="cs"/>
          <w:rtl/>
        </w:rPr>
        <w:t>, אל"ף, אומרים לי שפוליטיקה אוניברסיטאית לא פחות מעניינת ואכזרית מהפוליטיקה הרגילה--</w:t>
      </w:r>
    </w:p>
    <w:p w14:paraId="4F82DE8C" w14:textId="77777777" w:rsidR="003F5074" w:rsidRPr="003F5074" w:rsidRDefault="003F5074" w:rsidP="003F5074">
      <w:pPr>
        <w:bidi/>
        <w:jc w:val="both"/>
        <w:rPr>
          <w:rFonts w:cs="David" w:hint="cs"/>
          <w:rtl/>
        </w:rPr>
      </w:pPr>
    </w:p>
    <w:p w14:paraId="6AA07A8C" w14:textId="77777777" w:rsidR="003F5074" w:rsidRPr="003F5074" w:rsidRDefault="003F5074" w:rsidP="003F5074">
      <w:pPr>
        <w:bidi/>
        <w:jc w:val="both"/>
        <w:rPr>
          <w:rFonts w:cs="David" w:hint="cs"/>
          <w:rtl/>
        </w:rPr>
      </w:pPr>
      <w:r w:rsidRPr="003F5074">
        <w:rPr>
          <w:rFonts w:cs="David" w:hint="cs"/>
          <w:u w:val="single"/>
          <w:rtl/>
        </w:rPr>
        <w:t>היו"ר דוד טל:</w:t>
      </w:r>
    </w:p>
    <w:p w14:paraId="298A36F6" w14:textId="77777777" w:rsidR="003F5074" w:rsidRPr="003F5074" w:rsidRDefault="003F5074" w:rsidP="003F5074">
      <w:pPr>
        <w:bidi/>
        <w:jc w:val="both"/>
        <w:rPr>
          <w:rFonts w:cs="David" w:hint="cs"/>
          <w:rtl/>
        </w:rPr>
      </w:pPr>
    </w:p>
    <w:p w14:paraId="366B36A3" w14:textId="77777777" w:rsidR="003F5074" w:rsidRPr="003F5074" w:rsidRDefault="003F5074" w:rsidP="003F5074">
      <w:pPr>
        <w:bidi/>
        <w:jc w:val="both"/>
        <w:rPr>
          <w:rFonts w:cs="David" w:hint="cs"/>
          <w:rtl/>
        </w:rPr>
      </w:pPr>
      <w:r w:rsidRPr="003F5074">
        <w:rPr>
          <w:rFonts w:cs="David" w:hint="cs"/>
          <w:rtl/>
        </w:rPr>
        <w:tab/>
        <w:t>אנחנו בכנסת היינו מתפשרים הרבה יותר מהר, לפני 64 יום של שביתה, היינו מתפשרים בתוך שבוע.</w:t>
      </w:r>
    </w:p>
    <w:p w14:paraId="4A1BD8B1" w14:textId="77777777" w:rsidR="003F5074" w:rsidRDefault="003F5074" w:rsidP="003F5074">
      <w:pPr>
        <w:bidi/>
        <w:jc w:val="both"/>
        <w:rPr>
          <w:rFonts w:cs="David" w:hint="cs"/>
          <w:u w:val="single"/>
          <w:rtl/>
        </w:rPr>
      </w:pPr>
    </w:p>
    <w:p w14:paraId="2954D119" w14:textId="77777777" w:rsidR="003F5074" w:rsidRPr="003F5074" w:rsidRDefault="003F5074" w:rsidP="003F5074">
      <w:pPr>
        <w:bidi/>
        <w:jc w:val="both"/>
        <w:rPr>
          <w:rFonts w:cs="David" w:hint="cs"/>
          <w:rtl/>
        </w:rPr>
      </w:pPr>
      <w:r w:rsidRPr="003F5074">
        <w:rPr>
          <w:rFonts w:cs="David" w:hint="cs"/>
          <w:u w:val="single"/>
          <w:rtl/>
        </w:rPr>
        <w:t>מנחם בן-ששון:</w:t>
      </w:r>
    </w:p>
    <w:p w14:paraId="35E67AE8" w14:textId="77777777" w:rsidR="003F5074" w:rsidRPr="003F5074" w:rsidRDefault="003F5074" w:rsidP="003F5074">
      <w:pPr>
        <w:bidi/>
        <w:jc w:val="both"/>
        <w:rPr>
          <w:rFonts w:cs="David" w:hint="cs"/>
          <w:rtl/>
        </w:rPr>
      </w:pPr>
    </w:p>
    <w:p w14:paraId="6605F36A" w14:textId="77777777" w:rsidR="003F5074" w:rsidRPr="003F5074" w:rsidRDefault="003F5074" w:rsidP="003F5074">
      <w:pPr>
        <w:bidi/>
        <w:jc w:val="both"/>
        <w:rPr>
          <w:rFonts w:cs="David" w:hint="cs"/>
          <w:rtl/>
        </w:rPr>
      </w:pPr>
      <w:r w:rsidRPr="003F5074">
        <w:rPr>
          <w:rFonts w:cs="David" w:hint="cs"/>
          <w:rtl/>
        </w:rPr>
        <w:tab/>
        <w:t>ובי"ת, לייצג את כל מוסדות ההשכלה הגבוהה בכנסת במשך ארבע שנים זה גם ניסיון מסוים. אומר יושב-ראש ועדת החוקה שבאווירה הנוכחית הוא חושב שאפשר יהיה לחוקק חוק-יסוד: משאל עם כחלק מחוקה בישראל.</w:t>
      </w:r>
    </w:p>
    <w:p w14:paraId="0D58213F" w14:textId="77777777" w:rsidR="003F5074" w:rsidRPr="003F5074" w:rsidRDefault="003F5074" w:rsidP="003F5074">
      <w:pPr>
        <w:bidi/>
        <w:jc w:val="both"/>
        <w:rPr>
          <w:rFonts w:cs="David" w:hint="cs"/>
          <w:rtl/>
        </w:rPr>
      </w:pPr>
    </w:p>
    <w:p w14:paraId="09002B68" w14:textId="77777777" w:rsidR="003F5074" w:rsidRPr="003F5074" w:rsidRDefault="003F5074" w:rsidP="003F5074">
      <w:pPr>
        <w:bidi/>
        <w:jc w:val="both"/>
        <w:rPr>
          <w:rFonts w:cs="David" w:hint="cs"/>
          <w:rtl/>
        </w:rPr>
      </w:pPr>
      <w:r w:rsidRPr="003F5074">
        <w:rPr>
          <w:rFonts w:cs="David" w:hint="cs"/>
          <w:u w:val="single"/>
          <w:rtl/>
        </w:rPr>
        <w:t>יצחק לוי:</w:t>
      </w:r>
    </w:p>
    <w:p w14:paraId="668DED20" w14:textId="77777777" w:rsidR="003F5074" w:rsidRPr="003F5074" w:rsidRDefault="003F5074" w:rsidP="003F5074">
      <w:pPr>
        <w:bidi/>
        <w:jc w:val="both"/>
        <w:rPr>
          <w:rFonts w:cs="David" w:hint="cs"/>
          <w:rtl/>
        </w:rPr>
      </w:pPr>
    </w:p>
    <w:p w14:paraId="6DCED53D" w14:textId="77777777" w:rsidR="003F5074" w:rsidRPr="003F5074" w:rsidRDefault="003F5074" w:rsidP="003F5074">
      <w:pPr>
        <w:bidi/>
        <w:jc w:val="both"/>
        <w:rPr>
          <w:rFonts w:cs="David" w:hint="cs"/>
          <w:rtl/>
        </w:rPr>
      </w:pPr>
      <w:r w:rsidRPr="003F5074">
        <w:rPr>
          <w:rFonts w:cs="David" w:hint="cs"/>
          <w:rtl/>
        </w:rPr>
        <w:tab/>
        <w:t xml:space="preserve"> חבר הכנסת </w:t>
      </w:r>
      <w:proofErr w:type="spellStart"/>
      <w:r w:rsidRPr="003F5074">
        <w:rPr>
          <w:rFonts w:cs="David" w:hint="cs"/>
          <w:rtl/>
        </w:rPr>
        <w:t>יצחקי</w:t>
      </w:r>
      <w:proofErr w:type="spellEnd"/>
      <w:r w:rsidRPr="003F5074">
        <w:rPr>
          <w:rFonts w:cs="David" w:hint="cs"/>
          <w:rtl/>
        </w:rPr>
        <w:t>, לא כל דבר צריך לשאול את המשפטנים. יש דברים שגם אם אין היתכנות אי אפשר לחוקק, ויש דברים שגם אם אין היתכנות אפשר לחוקק. לא דומה דבר זה לדבר זה. יש דברים מסוימים שגם אם אין היתכנות אי אפשר לחוקק, אלה דברים שסותרים ערכים מרכזיים ראשוניים. העניין הזה, למשל, כן ניתן לחוקק.</w:t>
      </w:r>
    </w:p>
    <w:p w14:paraId="32D78597" w14:textId="77777777" w:rsidR="003F5074" w:rsidRPr="003F5074" w:rsidRDefault="003F5074" w:rsidP="003F5074">
      <w:pPr>
        <w:bidi/>
        <w:jc w:val="both"/>
        <w:rPr>
          <w:rFonts w:cs="David" w:hint="cs"/>
          <w:rtl/>
        </w:rPr>
      </w:pPr>
    </w:p>
    <w:p w14:paraId="112CB239" w14:textId="77777777" w:rsidR="003F5074" w:rsidRPr="003F5074" w:rsidRDefault="003F5074" w:rsidP="003F5074">
      <w:pPr>
        <w:bidi/>
        <w:jc w:val="both"/>
        <w:rPr>
          <w:rFonts w:cs="David" w:hint="cs"/>
          <w:rtl/>
        </w:rPr>
      </w:pPr>
      <w:r w:rsidRPr="003F5074">
        <w:rPr>
          <w:rFonts w:cs="David" w:hint="cs"/>
          <w:u w:val="single"/>
          <w:rtl/>
        </w:rPr>
        <w:t>היו"ר דוד טל:</w:t>
      </w:r>
    </w:p>
    <w:p w14:paraId="7ABDE94E" w14:textId="77777777" w:rsidR="003F5074" w:rsidRPr="003F5074" w:rsidRDefault="003F5074" w:rsidP="003F5074">
      <w:pPr>
        <w:bidi/>
        <w:jc w:val="both"/>
        <w:rPr>
          <w:rFonts w:cs="David" w:hint="cs"/>
          <w:rtl/>
        </w:rPr>
      </w:pPr>
    </w:p>
    <w:p w14:paraId="62AC42CE" w14:textId="77777777" w:rsidR="003F5074" w:rsidRPr="003F5074" w:rsidRDefault="003F5074" w:rsidP="003F5074">
      <w:pPr>
        <w:bidi/>
        <w:jc w:val="both"/>
        <w:rPr>
          <w:rFonts w:cs="David" w:hint="cs"/>
          <w:rtl/>
        </w:rPr>
      </w:pPr>
      <w:r w:rsidRPr="003F5074">
        <w:rPr>
          <w:rFonts w:cs="David" w:hint="cs"/>
          <w:rtl/>
        </w:rPr>
        <w:tab/>
        <w:t>חבר הכנסת לוי, אני חושב שראוי, כדאי ונכון להתייעץ עם היועצים המשפטיים שיש לנו, אתה לא חייב לקבל את כל מה שהם אומרים, זו לא תורה מסיני.</w:t>
      </w:r>
    </w:p>
    <w:p w14:paraId="058BC137" w14:textId="77777777" w:rsidR="003F5074" w:rsidRPr="003F5074" w:rsidRDefault="003F5074" w:rsidP="003F5074">
      <w:pPr>
        <w:bidi/>
        <w:jc w:val="both"/>
        <w:rPr>
          <w:rFonts w:cs="David" w:hint="cs"/>
          <w:rtl/>
        </w:rPr>
      </w:pPr>
    </w:p>
    <w:p w14:paraId="5D800F6E" w14:textId="77777777" w:rsidR="003F5074" w:rsidRPr="003F5074" w:rsidRDefault="003F5074" w:rsidP="003F5074">
      <w:pPr>
        <w:bidi/>
        <w:jc w:val="both"/>
        <w:rPr>
          <w:rFonts w:cs="David" w:hint="cs"/>
          <w:rtl/>
        </w:rPr>
      </w:pPr>
      <w:r w:rsidRPr="003F5074">
        <w:rPr>
          <w:rFonts w:cs="David" w:hint="cs"/>
          <w:rtl/>
        </w:rPr>
        <w:tab/>
        <w:t>משרד המשפטים, מסכים שנצביע עכשיו?</w:t>
      </w:r>
    </w:p>
    <w:p w14:paraId="14DCCE7F" w14:textId="77777777" w:rsidR="003F5074" w:rsidRPr="003F5074" w:rsidRDefault="003F5074" w:rsidP="003F5074">
      <w:pPr>
        <w:bidi/>
        <w:jc w:val="both"/>
        <w:rPr>
          <w:rFonts w:cs="David" w:hint="cs"/>
          <w:rtl/>
        </w:rPr>
      </w:pPr>
    </w:p>
    <w:p w14:paraId="75EAA850" w14:textId="77777777" w:rsidR="003F5074" w:rsidRPr="003F5074" w:rsidRDefault="003F5074" w:rsidP="003F5074">
      <w:pPr>
        <w:bidi/>
        <w:jc w:val="both"/>
        <w:rPr>
          <w:rFonts w:cs="David" w:hint="cs"/>
          <w:u w:val="single"/>
          <w:rtl/>
        </w:rPr>
      </w:pPr>
      <w:r w:rsidRPr="003F5074">
        <w:rPr>
          <w:rFonts w:cs="David" w:hint="cs"/>
          <w:u w:val="single"/>
          <w:rtl/>
        </w:rPr>
        <w:t>אורית קורן:</w:t>
      </w:r>
    </w:p>
    <w:p w14:paraId="4647FE85" w14:textId="77777777" w:rsidR="003F5074" w:rsidRPr="003F5074" w:rsidRDefault="003F5074" w:rsidP="003F5074">
      <w:pPr>
        <w:bidi/>
        <w:jc w:val="both"/>
        <w:rPr>
          <w:rFonts w:cs="David" w:hint="cs"/>
          <w:rtl/>
        </w:rPr>
      </w:pPr>
    </w:p>
    <w:p w14:paraId="52FC1F17" w14:textId="77777777" w:rsidR="003F5074" w:rsidRPr="003F5074" w:rsidRDefault="003F5074" w:rsidP="003F5074">
      <w:pPr>
        <w:bidi/>
        <w:jc w:val="both"/>
        <w:rPr>
          <w:rFonts w:cs="David" w:hint="cs"/>
          <w:rtl/>
        </w:rPr>
      </w:pPr>
      <w:r w:rsidRPr="003F5074">
        <w:rPr>
          <w:rFonts w:cs="David" w:hint="cs"/>
          <w:rtl/>
        </w:rPr>
        <w:tab/>
        <w:t>אנחנו לא קובעים לכם.</w:t>
      </w:r>
    </w:p>
    <w:p w14:paraId="2D4188FA" w14:textId="77777777" w:rsidR="003F5074" w:rsidRPr="003F5074" w:rsidRDefault="003F5074" w:rsidP="003F5074">
      <w:pPr>
        <w:bidi/>
        <w:jc w:val="both"/>
        <w:rPr>
          <w:rFonts w:cs="David" w:hint="cs"/>
          <w:rtl/>
        </w:rPr>
      </w:pPr>
    </w:p>
    <w:p w14:paraId="4630AD92" w14:textId="77777777" w:rsidR="003F5074" w:rsidRPr="003F5074" w:rsidRDefault="003F5074" w:rsidP="003F5074">
      <w:pPr>
        <w:bidi/>
        <w:jc w:val="both"/>
        <w:rPr>
          <w:rFonts w:cs="David" w:hint="cs"/>
          <w:rtl/>
        </w:rPr>
      </w:pPr>
      <w:r w:rsidRPr="003F5074">
        <w:rPr>
          <w:rFonts w:cs="David" w:hint="cs"/>
          <w:u w:val="single"/>
          <w:rtl/>
        </w:rPr>
        <w:t>היו"ר דוד טל:</w:t>
      </w:r>
    </w:p>
    <w:p w14:paraId="547F9035" w14:textId="77777777" w:rsidR="003F5074" w:rsidRPr="003F5074" w:rsidRDefault="003F5074" w:rsidP="003F5074">
      <w:pPr>
        <w:bidi/>
        <w:jc w:val="both"/>
        <w:rPr>
          <w:rFonts w:cs="David" w:hint="cs"/>
          <w:rtl/>
        </w:rPr>
      </w:pPr>
    </w:p>
    <w:p w14:paraId="3CCC16BF" w14:textId="77777777" w:rsidR="003F5074" w:rsidRDefault="003F5074" w:rsidP="003F5074">
      <w:pPr>
        <w:bidi/>
        <w:jc w:val="both"/>
        <w:rPr>
          <w:rFonts w:cs="David" w:hint="cs"/>
          <w:rtl/>
        </w:rPr>
      </w:pPr>
      <w:r w:rsidRPr="003F5074">
        <w:rPr>
          <w:rFonts w:cs="David" w:hint="cs"/>
          <w:rtl/>
        </w:rPr>
        <w:tab/>
        <w:t xml:space="preserve">אני מבקש שיירשם בפרוטוקול שמשרד המשפטים לא מתנגד שנצביע, לכן נדחה את ההצבעה או את ההצעה לשבוע הבא. נדון בזה שוב לאחר שנדון בנושא של משאלי עם. אני מניח </w:t>
      </w:r>
    </w:p>
    <w:p w14:paraId="7C9180E3" w14:textId="77777777" w:rsidR="003F5074" w:rsidRDefault="003F5074" w:rsidP="003F5074">
      <w:pPr>
        <w:bidi/>
        <w:jc w:val="both"/>
        <w:rPr>
          <w:rFonts w:cs="David" w:hint="cs"/>
          <w:rtl/>
        </w:rPr>
      </w:pPr>
    </w:p>
    <w:p w14:paraId="750A8D0E" w14:textId="77777777" w:rsidR="003F5074" w:rsidRDefault="003F5074" w:rsidP="003F5074">
      <w:pPr>
        <w:bidi/>
        <w:jc w:val="both"/>
        <w:rPr>
          <w:rFonts w:cs="David" w:hint="cs"/>
          <w:rtl/>
        </w:rPr>
      </w:pPr>
    </w:p>
    <w:p w14:paraId="30D25762" w14:textId="77777777" w:rsidR="003F5074" w:rsidRPr="003F5074" w:rsidRDefault="003F5074" w:rsidP="003F5074">
      <w:pPr>
        <w:bidi/>
        <w:jc w:val="both"/>
        <w:rPr>
          <w:rFonts w:cs="David" w:hint="cs"/>
          <w:rtl/>
        </w:rPr>
      </w:pPr>
      <w:r w:rsidRPr="003F5074">
        <w:rPr>
          <w:rFonts w:cs="David" w:hint="cs"/>
          <w:rtl/>
        </w:rPr>
        <w:t xml:space="preserve">שיהיו עוד כמה פרופסורים נוספים שנשמע את דעתם, ולאחר מכן נקבל החלטה בשום שכל. תודה רבה, אני מודה לכם מאוד. הישיבה נעולה. </w:t>
      </w:r>
    </w:p>
    <w:p w14:paraId="106F29D7" w14:textId="77777777" w:rsidR="003F5074" w:rsidRPr="003F5074" w:rsidRDefault="003F5074" w:rsidP="003F5074">
      <w:pPr>
        <w:bidi/>
        <w:jc w:val="both"/>
        <w:rPr>
          <w:rFonts w:cs="David" w:hint="cs"/>
          <w:rtl/>
        </w:rPr>
      </w:pPr>
    </w:p>
    <w:p w14:paraId="13A4CB6A" w14:textId="77777777" w:rsidR="003F5074" w:rsidRPr="003F5074" w:rsidRDefault="003F5074" w:rsidP="003F5074">
      <w:pPr>
        <w:bidi/>
        <w:jc w:val="both"/>
        <w:rPr>
          <w:rFonts w:cs="David" w:hint="cs"/>
          <w:rtl/>
        </w:rPr>
      </w:pPr>
      <w:r w:rsidRPr="003F5074">
        <w:rPr>
          <w:rFonts w:cs="David" w:hint="cs"/>
          <w:b/>
          <w:bCs/>
          <w:u w:val="single"/>
          <w:rtl/>
        </w:rPr>
        <w:t>הישיבה ננעלה בשעה 10:30</w:t>
      </w:r>
    </w:p>
    <w:p w14:paraId="341C5EBA" w14:textId="77777777" w:rsidR="003F5074" w:rsidRPr="003F5074" w:rsidRDefault="003F5074" w:rsidP="003F5074">
      <w:pPr>
        <w:bidi/>
        <w:jc w:val="both"/>
        <w:rPr>
          <w:rFonts w:cs="David" w:hint="cs"/>
          <w:rtl/>
        </w:rPr>
      </w:pPr>
    </w:p>
    <w:p w14:paraId="3F6AC868" w14:textId="77777777" w:rsidR="00552A80" w:rsidRPr="003F5074" w:rsidRDefault="00552A80" w:rsidP="003F5074">
      <w:pPr>
        <w:bidi/>
        <w:jc w:val="both"/>
        <w:rPr>
          <w:rFonts w:cs="David"/>
        </w:rPr>
      </w:pPr>
    </w:p>
    <w:p w14:paraId="7E971884" w14:textId="77777777" w:rsidR="003F5074" w:rsidRPr="003F5074" w:rsidRDefault="003F5074">
      <w:pPr>
        <w:rPr>
          <w:rFonts w:cs="David"/>
        </w:rPr>
      </w:pPr>
    </w:p>
    <w:sectPr w:rsidR="003F5074" w:rsidRPr="003F5074" w:rsidSect="003F507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5A8F" w14:textId="77777777" w:rsidR="00000000" w:rsidRDefault="00F64895">
      <w:r>
        <w:separator/>
      </w:r>
    </w:p>
  </w:endnote>
  <w:endnote w:type="continuationSeparator" w:id="0">
    <w:p w14:paraId="26EE393B" w14:textId="77777777" w:rsidR="00000000" w:rsidRDefault="00F6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7EE3" w14:textId="77777777" w:rsidR="00000000" w:rsidRDefault="00F64895">
      <w:r>
        <w:separator/>
      </w:r>
    </w:p>
  </w:footnote>
  <w:footnote w:type="continuationSeparator" w:id="0">
    <w:p w14:paraId="6D3B6BE1" w14:textId="77777777" w:rsidR="00000000" w:rsidRDefault="00F64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0C3C" w14:textId="77777777" w:rsidR="003F5074" w:rsidRDefault="003F507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2F822A1" w14:textId="77777777" w:rsidR="003F5074" w:rsidRDefault="003F5074">
    <w:pPr>
      <w:pStyle w:val="Header"/>
      <w:ind w:right="360"/>
      <w:jc w:val="both"/>
      <w:rPr>
        <w:rtl/>
      </w:rPr>
    </w:pPr>
  </w:p>
  <w:p w14:paraId="7455433E" w14:textId="77777777" w:rsidR="003F5074" w:rsidRDefault="003F5074"/>
  <w:p w14:paraId="060189AD" w14:textId="77777777" w:rsidR="003F5074" w:rsidRDefault="003F5074"/>
  <w:p w14:paraId="040B77E9" w14:textId="77777777" w:rsidR="003F5074" w:rsidRDefault="003F5074"/>
  <w:p w14:paraId="4703D2C0" w14:textId="77777777" w:rsidR="003F5074" w:rsidRDefault="003F5074"/>
  <w:p w14:paraId="78B8F6EC" w14:textId="77777777" w:rsidR="003F5074" w:rsidRDefault="003F5074"/>
  <w:p w14:paraId="6AE5C081" w14:textId="77777777" w:rsidR="003F5074" w:rsidRDefault="003F5074"/>
  <w:p w14:paraId="0B170FF9" w14:textId="77777777" w:rsidR="003F5074" w:rsidRDefault="003F5074"/>
  <w:p w14:paraId="0ECC87B8" w14:textId="77777777" w:rsidR="003F5074" w:rsidRDefault="003F5074"/>
  <w:p w14:paraId="577F6387" w14:textId="77777777" w:rsidR="003F5074" w:rsidRDefault="003F5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73AF" w14:textId="77777777" w:rsidR="003F5074" w:rsidRDefault="003F507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31</w:t>
    </w:r>
    <w:r>
      <w:rPr>
        <w:rStyle w:val="PageNumber"/>
        <w:rtl/>
      </w:rPr>
      <w:fldChar w:fldCharType="end"/>
    </w:r>
  </w:p>
  <w:p w14:paraId="0338037A" w14:textId="77777777" w:rsidR="003F5074" w:rsidRDefault="003F5074">
    <w:pPr>
      <w:pStyle w:val="Header"/>
      <w:ind w:right="360"/>
      <w:jc w:val="both"/>
      <w:rPr>
        <w:rFonts w:hint="cs"/>
        <w:rtl/>
      </w:rPr>
    </w:pPr>
    <w:r>
      <w:rPr>
        <w:rtl/>
      </w:rPr>
      <w:t>ועד</w:t>
    </w:r>
    <w:r>
      <w:rPr>
        <w:rFonts w:hint="cs"/>
        <w:rtl/>
      </w:rPr>
      <w:t>ה משותפת לוועדת הכנסת וועדת החוקה חוק ומשפט</w:t>
    </w:r>
  </w:p>
  <w:p w14:paraId="16EA1F63" w14:textId="77777777" w:rsidR="003F5074" w:rsidRDefault="003F5074">
    <w:pPr>
      <w:pStyle w:val="Header"/>
      <w:ind w:right="360"/>
      <w:jc w:val="both"/>
      <w:rPr>
        <w:rStyle w:val="PageNumber"/>
        <w:rFonts w:hint="cs"/>
        <w:rtl/>
      </w:rPr>
    </w:pPr>
    <w:r>
      <w:rPr>
        <w:rFonts w:hint="cs"/>
        <w:rtl/>
      </w:rPr>
      <w:t>23.1.2008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2426פרוטוקול_ישיבת_ועדה.doc"/>
    <w:docVar w:name="StartMode" w:val="3"/>
  </w:docVars>
  <w:rsids>
    <w:rsidRoot w:val="001E653B"/>
    <w:rsid w:val="001E653B"/>
    <w:rsid w:val="00325B54"/>
    <w:rsid w:val="003F5074"/>
    <w:rsid w:val="00552A80"/>
    <w:rsid w:val="00965806"/>
    <w:rsid w:val="00F648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7C0DAB"/>
  <w15:chartTrackingRefBased/>
  <w15:docId w15:val="{69FE27EB-829C-4044-83DA-8706034A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F507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3F5074"/>
  </w:style>
  <w:style w:type="paragraph" w:styleId="Header">
    <w:name w:val="header"/>
    <w:basedOn w:val="Normal"/>
    <w:rsid w:val="003F5074"/>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7860</Words>
  <Characters>44804</Characters>
  <Application>Microsoft Office Word</Application>
  <DocSecurity>0</DocSecurity>
  <Lines>373</Lines>
  <Paragraphs>105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