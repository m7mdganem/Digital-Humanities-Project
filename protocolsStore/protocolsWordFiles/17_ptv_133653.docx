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44DB" w14:textId="77777777" w:rsidR="00C72E8D" w:rsidRPr="00C72E8D" w:rsidRDefault="00C72E8D" w:rsidP="00C72E8D">
      <w:pPr>
        <w:pStyle w:val="Heading5"/>
        <w:rPr>
          <w:b/>
          <w:bCs/>
          <w:rtl/>
        </w:rPr>
      </w:pPr>
      <w:r w:rsidRPr="00C72E8D">
        <w:rPr>
          <w:b/>
          <w:bCs/>
          <w:rtl/>
        </w:rPr>
        <w:t xml:space="preserve">הכנסת </w:t>
      </w:r>
      <w:r w:rsidRPr="00C72E8D">
        <w:rPr>
          <w:rFonts w:hint="cs"/>
          <w:b/>
          <w:bCs/>
          <w:rtl/>
        </w:rPr>
        <w:t>השבע-עשרה</w:t>
      </w:r>
      <w:r w:rsidRPr="00C72E8D">
        <w:rPr>
          <w:b/>
          <w:bCs/>
          <w:rtl/>
        </w:rPr>
        <w:tab/>
      </w:r>
      <w:r w:rsidRPr="00C72E8D">
        <w:rPr>
          <w:b/>
          <w:bCs/>
          <w:rtl/>
        </w:rPr>
        <w:tab/>
      </w:r>
      <w:r w:rsidRPr="00C72E8D">
        <w:rPr>
          <w:b/>
          <w:bCs/>
          <w:rtl/>
        </w:rPr>
        <w:tab/>
      </w:r>
      <w:r w:rsidRPr="00C72E8D">
        <w:rPr>
          <w:b/>
          <w:bCs/>
          <w:rtl/>
        </w:rPr>
        <w:tab/>
      </w:r>
      <w:r w:rsidRPr="00C72E8D">
        <w:rPr>
          <w:b/>
          <w:bCs/>
          <w:rtl/>
        </w:rPr>
        <w:tab/>
      </w:r>
      <w:r w:rsidRPr="00C72E8D">
        <w:rPr>
          <w:b/>
          <w:bCs/>
          <w:rtl/>
        </w:rPr>
        <w:tab/>
      </w:r>
      <w:r w:rsidRPr="00C72E8D">
        <w:rPr>
          <w:b/>
          <w:bCs/>
          <w:rtl/>
        </w:rPr>
        <w:tab/>
        <w:t>נוסח לא מתוקן</w:t>
      </w:r>
    </w:p>
    <w:p w14:paraId="06CB6758" w14:textId="77777777" w:rsidR="00C72E8D" w:rsidRPr="00C72E8D" w:rsidRDefault="00C72E8D" w:rsidP="00C72E8D">
      <w:pPr>
        <w:bidi/>
        <w:jc w:val="both"/>
        <w:rPr>
          <w:rFonts w:cs="David" w:hint="cs"/>
          <w:b/>
          <w:bCs/>
          <w:rtl/>
        </w:rPr>
      </w:pPr>
      <w:r w:rsidRPr="00C72E8D">
        <w:rPr>
          <w:rFonts w:cs="David"/>
          <w:b/>
          <w:bCs/>
          <w:rtl/>
        </w:rPr>
        <w:t xml:space="preserve">מושב </w:t>
      </w:r>
      <w:r w:rsidRPr="00C72E8D">
        <w:rPr>
          <w:rFonts w:cs="David" w:hint="cs"/>
          <w:b/>
          <w:bCs/>
          <w:rtl/>
        </w:rPr>
        <w:t>שני</w:t>
      </w:r>
    </w:p>
    <w:p w14:paraId="44485005" w14:textId="77777777" w:rsidR="00C72E8D" w:rsidRPr="00C72E8D" w:rsidRDefault="00C72E8D" w:rsidP="00C72E8D">
      <w:pPr>
        <w:bidi/>
        <w:jc w:val="both"/>
        <w:rPr>
          <w:rFonts w:cs="David"/>
          <w:b/>
          <w:bCs/>
          <w:rtl/>
        </w:rPr>
      </w:pPr>
    </w:p>
    <w:p w14:paraId="25329A5F" w14:textId="77777777" w:rsidR="00C72E8D" w:rsidRPr="00C72E8D" w:rsidRDefault="00C72E8D" w:rsidP="00C72E8D">
      <w:pPr>
        <w:bidi/>
        <w:jc w:val="both"/>
        <w:rPr>
          <w:rFonts w:cs="David"/>
          <w:b/>
          <w:bCs/>
          <w:rtl/>
        </w:rPr>
      </w:pPr>
    </w:p>
    <w:p w14:paraId="2158FE16" w14:textId="77777777" w:rsidR="00C72E8D" w:rsidRPr="00C72E8D" w:rsidRDefault="00C72E8D" w:rsidP="00C72E8D">
      <w:pPr>
        <w:bidi/>
        <w:jc w:val="both"/>
        <w:rPr>
          <w:rFonts w:cs="David"/>
          <w:b/>
          <w:bCs/>
          <w:rtl/>
        </w:rPr>
      </w:pPr>
    </w:p>
    <w:p w14:paraId="6E186815" w14:textId="77777777" w:rsidR="00C72E8D" w:rsidRPr="00C72E8D" w:rsidRDefault="00C72E8D" w:rsidP="00C72E8D">
      <w:pPr>
        <w:bidi/>
        <w:jc w:val="both"/>
        <w:rPr>
          <w:rFonts w:cs="David"/>
          <w:b/>
          <w:bCs/>
          <w:rtl/>
        </w:rPr>
      </w:pPr>
    </w:p>
    <w:p w14:paraId="395DE285" w14:textId="77777777" w:rsidR="00C72E8D" w:rsidRPr="00C72E8D" w:rsidRDefault="00C72E8D" w:rsidP="00C72E8D">
      <w:pPr>
        <w:bidi/>
        <w:jc w:val="center"/>
        <w:rPr>
          <w:rFonts w:cs="David" w:hint="cs"/>
          <w:b/>
          <w:bCs/>
          <w:rtl/>
        </w:rPr>
      </w:pPr>
      <w:r w:rsidRPr="00C72E8D">
        <w:rPr>
          <w:rFonts w:cs="David"/>
          <w:b/>
          <w:bCs/>
          <w:rtl/>
        </w:rPr>
        <w:t>פרוטוקול מס'</w:t>
      </w:r>
      <w:r>
        <w:rPr>
          <w:rFonts w:cs="David" w:hint="cs"/>
          <w:b/>
          <w:bCs/>
          <w:rtl/>
        </w:rPr>
        <w:t xml:space="preserve"> 107</w:t>
      </w:r>
    </w:p>
    <w:p w14:paraId="61C7C994" w14:textId="77777777" w:rsidR="00C72E8D" w:rsidRPr="00C72E8D" w:rsidRDefault="00C72E8D" w:rsidP="00C72E8D">
      <w:pPr>
        <w:bidi/>
        <w:jc w:val="both"/>
        <w:rPr>
          <w:rFonts w:cs="David" w:hint="cs"/>
          <w:b/>
          <w:bCs/>
          <w:rtl/>
        </w:rPr>
      </w:pPr>
      <w:r w:rsidRPr="00C72E8D">
        <w:rPr>
          <w:rFonts w:cs="David" w:hint="cs"/>
          <w:b/>
          <w:bCs/>
          <w:rtl/>
        </w:rPr>
        <w:t xml:space="preserve">                                                             מישיבת ועדת הכנסת</w:t>
      </w:r>
    </w:p>
    <w:p w14:paraId="488D149F" w14:textId="77777777" w:rsidR="00C72E8D" w:rsidRPr="00C72E8D" w:rsidRDefault="00C72E8D" w:rsidP="00C72E8D">
      <w:pPr>
        <w:bidi/>
        <w:jc w:val="both"/>
        <w:rPr>
          <w:rFonts w:cs="David" w:hint="cs"/>
          <w:b/>
          <w:bCs/>
          <w:u w:val="single"/>
          <w:rtl/>
        </w:rPr>
      </w:pPr>
      <w:r w:rsidRPr="00C72E8D">
        <w:rPr>
          <w:rFonts w:cs="David" w:hint="cs"/>
          <w:b/>
          <w:bCs/>
          <w:rtl/>
        </w:rPr>
        <w:t xml:space="preserve">                              </w:t>
      </w:r>
      <w:r w:rsidRPr="00C72E8D">
        <w:rPr>
          <w:rFonts w:cs="David" w:hint="cs"/>
          <w:b/>
          <w:bCs/>
          <w:u w:val="single"/>
          <w:rtl/>
        </w:rPr>
        <w:t>יום שני, י"ט באייר התשס"ז, (7 במאי 2007), שעה 10:00</w:t>
      </w:r>
    </w:p>
    <w:p w14:paraId="675CFA24" w14:textId="77777777" w:rsidR="00C72E8D" w:rsidRPr="00C72E8D" w:rsidRDefault="00C72E8D" w:rsidP="00C72E8D">
      <w:pPr>
        <w:bidi/>
        <w:jc w:val="both"/>
        <w:rPr>
          <w:rFonts w:cs="David"/>
          <w:b/>
          <w:bCs/>
          <w:u w:val="single"/>
          <w:rtl/>
        </w:rPr>
      </w:pPr>
    </w:p>
    <w:p w14:paraId="74F523DF" w14:textId="77777777" w:rsidR="00C72E8D" w:rsidRPr="00C72E8D" w:rsidRDefault="00C72E8D" w:rsidP="00C72E8D">
      <w:pPr>
        <w:tabs>
          <w:tab w:val="left" w:pos="1221"/>
        </w:tabs>
        <w:bidi/>
        <w:jc w:val="both"/>
        <w:rPr>
          <w:rFonts w:cs="David" w:hint="cs"/>
          <w:b/>
          <w:bCs/>
          <w:u w:val="single"/>
          <w:rtl/>
        </w:rPr>
      </w:pPr>
    </w:p>
    <w:p w14:paraId="7B6E1852" w14:textId="77777777" w:rsidR="00C72E8D" w:rsidRPr="00C72E8D" w:rsidRDefault="00C72E8D" w:rsidP="00C72E8D">
      <w:pPr>
        <w:tabs>
          <w:tab w:val="left" w:pos="1221"/>
        </w:tabs>
        <w:bidi/>
        <w:jc w:val="both"/>
        <w:rPr>
          <w:rFonts w:cs="David" w:hint="cs"/>
          <w:rtl/>
        </w:rPr>
      </w:pPr>
      <w:r w:rsidRPr="00C72E8D">
        <w:rPr>
          <w:rFonts w:cs="David"/>
          <w:b/>
          <w:bCs/>
          <w:u w:val="single"/>
          <w:rtl/>
        </w:rPr>
        <w:t>סדר היום</w:t>
      </w:r>
      <w:r w:rsidRPr="00C72E8D">
        <w:rPr>
          <w:rFonts w:cs="David"/>
          <w:rtl/>
        </w:rPr>
        <w:t>:</w:t>
      </w:r>
    </w:p>
    <w:p w14:paraId="49A7FACC" w14:textId="77777777" w:rsidR="00C72E8D" w:rsidRPr="00C72E8D" w:rsidRDefault="00C72E8D" w:rsidP="00C72E8D">
      <w:pPr>
        <w:tabs>
          <w:tab w:val="left" w:pos="1221"/>
        </w:tabs>
        <w:bidi/>
        <w:jc w:val="both"/>
        <w:rPr>
          <w:rFonts w:cs="David" w:hint="cs"/>
          <w:rtl/>
        </w:rPr>
      </w:pPr>
    </w:p>
    <w:p w14:paraId="4C4D4B6F" w14:textId="77777777" w:rsidR="00C72E8D" w:rsidRPr="00C72E8D" w:rsidRDefault="00C72E8D" w:rsidP="00C72E8D">
      <w:pPr>
        <w:tabs>
          <w:tab w:val="left" w:pos="1221"/>
        </w:tabs>
        <w:bidi/>
        <w:jc w:val="both"/>
        <w:rPr>
          <w:rFonts w:cs="David" w:hint="cs"/>
          <w:rtl/>
        </w:rPr>
      </w:pPr>
      <w:r w:rsidRPr="00C72E8D">
        <w:rPr>
          <w:rFonts w:cs="David" w:hint="cs"/>
          <w:b/>
          <w:bCs/>
          <w:rtl/>
        </w:rPr>
        <w:t xml:space="preserve"> </w:t>
      </w:r>
      <w:r w:rsidRPr="00C72E8D">
        <w:rPr>
          <w:rFonts w:cs="David" w:hint="cs"/>
          <w:rtl/>
        </w:rPr>
        <w:t>א. קביעת מסגרת הדיון להצעות להביע אי אמון בממשלה.</w:t>
      </w:r>
    </w:p>
    <w:p w14:paraId="4C53CDAC" w14:textId="77777777" w:rsidR="00C72E8D" w:rsidRPr="00C72E8D" w:rsidRDefault="00C72E8D" w:rsidP="00C72E8D">
      <w:pPr>
        <w:bidi/>
        <w:jc w:val="both"/>
        <w:rPr>
          <w:rFonts w:cs="David" w:hint="cs"/>
          <w:rtl/>
        </w:rPr>
      </w:pPr>
      <w:r w:rsidRPr="00C72E8D">
        <w:rPr>
          <w:rFonts w:cs="David" w:hint="cs"/>
          <w:b/>
          <w:bCs/>
          <w:rtl/>
        </w:rPr>
        <w:t xml:space="preserve"> </w:t>
      </w:r>
      <w:r w:rsidRPr="00C72E8D">
        <w:rPr>
          <w:rFonts w:cs="David" w:hint="cs"/>
          <w:rtl/>
        </w:rPr>
        <w:t>ב. קביעת מסגרת הדיון להודעת הממשלה להעברת סמכויות לשר רפי איתן.</w:t>
      </w:r>
    </w:p>
    <w:p w14:paraId="46060BFC" w14:textId="77777777" w:rsidR="00C72E8D" w:rsidRPr="00C72E8D" w:rsidRDefault="00C72E8D" w:rsidP="00C72E8D">
      <w:pPr>
        <w:bidi/>
        <w:jc w:val="both"/>
        <w:rPr>
          <w:rFonts w:cs="David" w:hint="cs"/>
          <w:rtl/>
        </w:rPr>
      </w:pPr>
      <w:r w:rsidRPr="00C72E8D">
        <w:rPr>
          <w:rFonts w:cs="David" w:hint="cs"/>
          <w:rtl/>
        </w:rPr>
        <w:t xml:space="preserve"> ג. קביעת ועדות לדיון בהצעות החוק הבאות:</w:t>
      </w:r>
    </w:p>
    <w:p w14:paraId="7106ADD7" w14:textId="77777777" w:rsidR="00C72E8D" w:rsidRPr="00C72E8D" w:rsidRDefault="00C72E8D" w:rsidP="00C72E8D">
      <w:pPr>
        <w:bidi/>
        <w:jc w:val="both"/>
        <w:rPr>
          <w:rFonts w:cs="David" w:hint="cs"/>
          <w:rtl/>
        </w:rPr>
      </w:pPr>
      <w:r w:rsidRPr="00C72E8D">
        <w:rPr>
          <w:rFonts w:cs="David" w:hint="cs"/>
          <w:rtl/>
        </w:rPr>
        <w:t xml:space="preserve">             1. הצעת חוק להסדרת תוצרת אורגנית (תיקון) (דחיית מועדים), התשס"ז-2006, </w:t>
      </w:r>
    </w:p>
    <w:p w14:paraId="28481581" w14:textId="77777777" w:rsidR="00C72E8D" w:rsidRPr="00C72E8D" w:rsidRDefault="00C72E8D" w:rsidP="00C72E8D">
      <w:pPr>
        <w:bidi/>
        <w:jc w:val="both"/>
        <w:rPr>
          <w:rFonts w:cs="David" w:hint="cs"/>
          <w:rtl/>
        </w:rPr>
      </w:pPr>
      <w:r w:rsidRPr="00C72E8D">
        <w:rPr>
          <w:rFonts w:cs="David" w:hint="cs"/>
          <w:rtl/>
        </w:rPr>
        <w:t xml:space="preserve">                 (מ/268)</w:t>
      </w:r>
    </w:p>
    <w:p w14:paraId="706DCE33" w14:textId="77777777" w:rsidR="00C72E8D" w:rsidRPr="00C72E8D" w:rsidRDefault="00C72E8D" w:rsidP="00C72E8D">
      <w:pPr>
        <w:bidi/>
        <w:jc w:val="both"/>
        <w:rPr>
          <w:rFonts w:cs="David" w:hint="cs"/>
          <w:rtl/>
        </w:rPr>
      </w:pPr>
      <w:r w:rsidRPr="00C72E8D">
        <w:rPr>
          <w:rFonts w:cs="David" w:hint="cs"/>
          <w:rtl/>
        </w:rPr>
        <w:t xml:space="preserve">             2. הצעת חוק חופש ההתאגדות והביטוי במוסדות להשכלה גבוהה, התשס"ו</w:t>
      </w:r>
      <w:r w:rsidRPr="00C72E8D">
        <w:rPr>
          <w:rFonts w:cs="David"/>
          <w:rtl/>
        </w:rPr>
        <w:t>–</w:t>
      </w:r>
      <w:r w:rsidRPr="00C72E8D">
        <w:rPr>
          <w:rFonts w:cs="David" w:hint="cs"/>
          <w:rtl/>
        </w:rPr>
        <w:t xml:space="preserve"> 2006, </w:t>
      </w:r>
    </w:p>
    <w:p w14:paraId="3F8C80A6" w14:textId="77777777" w:rsidR="00C72E8D" w:rsidRPr="00C72E8D" w:rsidRDefault="00C72E8D" w:rsidP="00C72E8D">
      <w:pPr>
        <w:bidi/>
        <w:jc w:val="both"/>
        <w:rPr>
          <w:rFonts w:cs="David" w:hint="cs"/>
          <w:rtl/>
        </w:rPr>
      </w:pPr>
      <w:r w:rsidRPr="00C72E8D">
        <w:rPr>
          <w:rFonts w:cs="David" w:hint="cs"/>
          <w:rtl/>
        </w:rPr>
        <w:t xml:space="preserve">                 הצעת חה"כ יוסי ביילין וקב' חברי כנסת (פ/1482/17).</w:t>
      </w:r>
    </w:p>
    <w:p w14:paraId="0C303F8B" w14:textId="77777777" w:rsidR="00C72E8D" w:rsidRPr="00C72E8D" w:rsidRDefault="00C72E8D" w:rsidP="00C72E8D">
      <w:pPr>
        <w:bidi/>
        <w:jc w:val="both"/>
        <w:rPr>
          <w:rFonts w:cs="David" w:hint="cs"/>
          <w:rtl/>
        </w:rPr>
      </w:pPr>
      <w:r w:rsidRPr="00C72E8D">
        <w:rPr>
          <w:rFonts w:cs="David" w:hint="cs"/>
          <w:rtl/>
        </w:rPr>
        <w:t xml:space="preserve">             3. הצעת חוק יחסי ממון בין בני זוג (תיקון-מועד האיזון), התשס"ו-2006,</w:t>
      </w:r>
    </w:p>
    <w:p w14:paraId="320265CE" w14:textId="77777777" w:rsidR="00C72E8D" w:rsidRPr="00C72E8D" w:rsidRDefault="00C72E8D" w:rsidP="00C72E8D">
      <w:pPr>
        <w:bidi/>
        <w:jc w:val="both"/>
        <w:rPr>
          <w:rFonts w:cs="David" w:hint="cs"/>
          <w:rtl/>
        </w:rPr>
      </w:pPr>
      <w:r w:rsidRPr="00C72E8D">
        <w:rPr>
          <w:rFonts w:cs="David" w:hint="cs"/>
          <w:rtl/>
        </w:rPr>
        <w:t xml:space="preserve">                 הצעת חה"כ זבולון אורלב (פ/276/17).</w:t>
      </w:r>
    </w:p>
    <w:p w14:paraId="21084D0E" w14:textId="77777777" w:rsidR="00C72E8D" w:rsidRPr="00C72E8D" w:rsidRDefault="00C72E8D" w:rsidP="00C72E8D">
      <w:pPr>
        <w:bidi/>
        <w:jc w:val="both"/>
        <w:rPr>
          <w:rFonts w:cs="David" w:hint="cs"/>
          <w:rtl/>
        </w:rPr>
      </w:pPr>
      <w:r w:rsidRPr="00C72E8D">
        <w:rPr>
          <w:rFonts w:cs="David" w:hint="cs"/>
          <w:rtl/>
        </w:rPr>
        <w:t xml:space="preserve">             4. הצעת חוק יחסי ממון בין בני זוג (תיקון </w:t>
      </w:r>
      <w:r w:rsidRPr="00C72E8D">
        <w:rPr>
          <w:rFonts w:cs="David"/>
          <w:rtl/>
        </w:rPr>
        <w:t>–</w:t>
      </w:r>
      <w:r w:rsidRPr="00C72E8D">
        <w:rPr>
          <w:rFonts w:cs="David" w:hint="cs"/>
          <w:rtl/>
        </w:rPr>
        <w:t xml:space="preserve"> מועד האיזון), התשס"ו-2006, </w:t>
      </w:r>
    </w:p>
    <w:p w14:paraId="5680D4EC" w14:textId="77777777" w:rsidR="00C72E8D" w:rsidRPr="00C72E8D" w:rsidRDefault="00C72E8D" w:rsidP="00C72E8D">
      <w:pPr>
        <w:bidi/>
        <w:jc w:val="both"/>
        <w:rPr>
          <w:rFonts w:cs="David" w:hint="cs"/>
          <w:rtl/>
        </w:rPr>
      </w:pPr>
      <w:r w:rsidRPr="00C72E8D">
        <w:rPr>
          <w:rFonts w:cs="David" w:hint="cs"/>
          <w:rtl/>
        </w:rPr>
        <w:t xml:space="preserve">                 הצעת חה"כ מיכאל מלכיאור (פ/104/17).</w:t>
      </w:r>
    </w:p>
    <w:p w14:paraId="27753C79" w14:textId="77777777" w:rsidR="00C72E8D" w:rsidRPr="00C72E8D" w:rsidRDefault="00C72E8D" w:rsidP="00C72E8D">
      <w:pPr>
        <w:bidi/>
        <w:jc w:val="both"/>
        <w:rPr>
          <w:rFonts w:cs="David" w:hint="cs"/>
          <w:rtl/>
        </w:rPr>
      </w:pPr>
      <w:r w:rsidRPr="00C72E8D">
        <w:rPr>
          <w:rFonts w:cs="David" w:hint="cs"/>
          <w:rtl/>
        </w:rPr>
        <w:t xml:space="preserve">             5. הצעת חוק יחסי ממון בין בני זוג (תיקון-מועד האיזון), התשס"ו-2006,</w:t>
      </w:r>
    </w:p>
    <w:p w14:paraId="579DC685" w14:textId="77777777" w:rsidR="00C72E8D" w:rsidRPr="00C72E8D" w:rsidRDefault="00C72E8D" w:rsidP="00C72E8D">
      <w:pPr>
        <w:bidi/>
        <w:jc w:val="both"/>
        <w:rPr>
          <w:rFonts w:cs="David" w:hint="cs"/>
          <w:rtl/>
        </w:rPr>
      </w:pPr>
      <w:r w:rsidRPr="00C72E8D">
        <w:rPr>
          <w:rFonts w:cs="David" w:hint="cs"/>
          <w:rtl/>
        </w:rPr>
        <w:t xml:space="preserve">                 הצעת חה"כ עתניאל שנלר וקב' ח"כים (פ/1897/17). </w:t>
      </w:r>
    </w:p>
    <w:p w14:paraId="5AD5D0FA" w14:textId="77777777" w:rsidR="00C72E8D" w:rsidRPr="00C72E8D" w:rsidRDefault="00C72E8D" w:rsidP="00C72E8D">
      <w:pPr>
        <w:bidi/>
        <w:jc w:val="both"/>
        <w:rPr>
          <w:rFonts w:cs="David" w:hint="cs"/>
          <w:rtl/>
        </w:rPr>
      </w:pPr>
      <w:r w:rsidRPr="00C72E8D">
        <w:rPr>
          <w:rFonts w:cs="David" w:hint="cs"/>
          <w:rtl/>
        </w:rPr>
        <w:t>ד. בקשת הממשלה להקדמת הדיון בהצעות החוק הבאות לפני הקריאה הראשונה:</w:t>
      </w:r>
    </w:p>
    <w:p w14:paraId="57BEFFE7" w14:textId="77777777" w:rsidR="00C72E8D" w:rsidRPr="00C72E8D" w:rsidRDefault="00C72E8D" w:rsidP="00C72E8D">
      <w:pPr>
        <w:bidi/>
        <w:jc w:val="both"/>
        <w:rPr>
          <w:rFonts w:cs="David" w:hint="cs"/>
          <w:rtl/>
        </w:rPr>
      </w:pPr>
      <w:r w:rsidRPr="00C72E8D">
        <w:rPr>
          <w:rFonts w:cs="David" w:hint="cs"/>
          <w:rtl/>
        </w:rPr>
        <w:t xml:space="preserve">    הצעת חוק חינוך ממלכתי (תיקון מס' 8) השתתפות רשויות מקומיות בתמיכה במוסדות חינוך מוכרים לא רשמיים, התשס"ז.</w:t>
      </w:r>
    </w:p>
    <w:p w14:paraId="556C2F23" w14:textId="77777777" w:rsidR="00C72E8D" w:rsidRPr="00C72E8D" w:rsidRDefault="00C72E8D" w:rsidP="00C72E8D">
      <w:pPr>
        <w:bidi/>
        <w:jc w:val="both"/>
        <w:rPr>
          <w:rFonts w:cs="David" w:hint="cs"/>
          <w:rtl/>
        </w:rPr>
      </w:pPr>
      <w:r w:rsidRPr="00C72E8D">
        <w:rPr>
          <w:rFonts w:cs="David" w:hint="cs"/>
          <w:rtl/>
        </w:rPr>
        <w:t>ה. בקשת הממשלה להקדמת הדיון בהצעות החוק הבאות לפני הקריאה הראשונה:</w:t>
      </w:r>
    </w:p>
    <w:p w14:paraId="325932F9" w14:textId="77777777" w:rsidR="00C72E8D" w:rsidRPr="00C72E8D" w:rsidRDefault="00C72E8D" w:rsidP="00C72E8D">
      <w:pPr>
        <w:bidi/>
        <w:jc w:val="both"/>
        <w:rPr>
          <w:rFonts w:cs="David" w:hint="cs"/>
          <w:rtl/>
        </w:rPr>
      </w:pPr>
      <w:r w:rsidRPr="00C72E8D">
        <w:rPr>
          <w:rFonts w:cs="David" w:hint="cs"/>
          <w:rtl/>
        </w:rPr>
        <w:t xml:space="preserve">    הצעת חוק שירות מילואים התשס"ז-2007 </w:t>
      </w:r>
    </w:p>
    <w:p w14:paraId="23054B75" w14:textId="77777777" w:rsidR="00C72E8D" w:rsidRPr="00C72E8D" w:rsidRDefault="00C72E8D" w:rsidP="00C72E8D">
      <w:pPr>
        <w:bidi/>
        <w:jc w:val="both"/>
        <w:rPr>
          <w:rFonts w:cs="David" w:hint="cs"/>
          <w:b/>
          <w:bCs/>
          <w:u w:val="single"/>
          <w:rtl/>
        </w:rPr>
      </w:pPr>
    </w:p>
    <w:p w14:paraId="1D2C888B" w14:textId="77777777" w:rsidR="00C72E8D" w:rsidRPr="00C72E8D" w:rsidRDefault="00C72E8D" w:rsidP="00C72E8D">
      <w:pPr>
        <w:bidi/>
        <w:jc w:val="both"/>
        <w:rPr>
          <w:rFonts w:cs="David"/>
          <w:b/>
          <w:bCs/>
          <w:u w:val="single"/>
          <w:rtl/>
        </w:rPr>
      </w:pPr>
      <w:r w:rsidRPr="00C72E8D">
        <w:rPr>
          <w:rFonts w:cs="David"/>
          <w:b/>
          <w:bCs/>
          <w:u w:val="single"/>
          <w:rtl/>
        </w:rPr>
        <w:t>נכחו</w:t>
      </w:r>
      <w:r w:rsidRPr="00C72E8D">
        <w:rPr>
          <w:rFonts w:cs="David"/>
          <w:rtl/>
        </w:rPr>
        <w:t>:</w:t>
      </w:r>
    </w:p>
    <w:p w14:paraId="507F0972" w14:textId="77777777" w:rsidR="00C72E8D" w:rsidRPr="00C72E8D" w:rsidRDefault="00C72E8D" w:rsidP="00C72E8D">
      <w:pPr>
        <w:bidi/>
        <w:jc w:val="both"/>
        <w:rPr>
          <w:rFonts w:cs="David"/>
          <w:rtl/>
        </w:rPr>
      </w:pPr>
    </w:p>
    <w:p w14:paraId="349A4929" w14:textId="77777777" w:rsidR="00C72E8D" w:rsidRPr="00C72E8D" w:rsidRDefault="00C72E8D" w:rsidP="00C72E8D">
      <w:pPr>
        <w:tabs>
          <w:tab w:val="left" w:pos="1788"/>
        </w:tabs>
        <w:bidi/>
        <w:jc w:val="both"/>
        <w:rPr>
          <w:rFonts w:cs="David"/>
          <w:rtl/>
        </w:rPr>
      </w:pPr>
      <w:r w:rsidRPr="00C72E8D">
        <w:rPr>
          <w:rFonts w:cs="David"/>
          <w:b/>
          <w:bCs/>
          <w:u w:val="single"/>
          <w:rtl/>
        </w:rPr>
        <w:t>חברי הוועדה</w:t>
      </w:r>
      <w:r w:rsidRPr="00C72E8D">
        <w:rPr>
          <w:rFonts w:cs="David"/>
          <w:rtl/>
        </w:rPr>
        <w:t>:</w:t>
      </w:r>
    </w:p>
    <w:p w14:paraId="1DF56F35" w14:textId="77777777" w:rsidR="00C72E8D" w:rsidRPr="00C72E8D" w:rsidRDefault="00C72E8D" w:rsidP="00C72E8D">
      <w:pPr>
        <w:bidi/>
        <w:jc w:val="both"/>
        <w:rPr>
          <w:rFonts w:cs="David" w:hint="cs"/>
          <w:rtl/>
        </w:rPr>
      </w:pPr>
      <w:r w:rsidRPr="00C72E8D">
        <w:rPr>
          <w:rFonts w:cs="David" w:hint="cs"/>
          <w:rtl/>
        </w:rPr>
        <w:t xml:space="preserve">רוחמה אברהם </w:t>
      </w:r>
      <w:r w:rsidRPr="00C72E8D">
        <w:rPr>
          <w:rFonts w:cs="David"/>
          <w:rtl/>
        </w:rPr>
        <w:t>–</w:t>
      </w:r>
      <w:r w:rsidRPr="00C72E8D">
        <w:rPr>
          <w:rFonts w:cs="David" w:hint="cs"/>
          <w:rtl/>
        </w:rPr>
        <w:t xml:space="preserve"> היו"ר</w:t>
      </w:r>
    </w:p>
    <w:p w14:paraId="6BB7F867" w14:textId="77777777" w:rsidR="00C72E8D" w:rsidRPr="00C72E8D" w:rsidRDefault="00C72E8D" w:rsidP="00C72E8D">
      <w:pPr>
        <w:bidi/>
        <w:jc w:val="both"/>
        <w:rPr>
          <w:rFonts w:cs="David" w:hint="cs"/>
          <w:rtl/>
        </w:rPr>
      </w:pPr>
      <w:r w:rsidRPr="00C72E8D">
        <w:rPr>
          <w:rFonts w:cs="David" w:hint="cs"/>
          <w:rtl/>
        </w:rPr>
        <w:t>קולט אביטל</w:t>
      </w:r>
    </w:p>
    <w:p w14:paraId="0BC17172" w14:textId="77777777" w:rsidR="00C72E8D" w:rsidRPr="00C72E8D" w:rsidRDefault="00C72E8D" w:rsidP="00C72E8D">
      <w:pPr>
        <w:bidi/>
        <w:jc w:val="both"/>
        <w:rPr>
          <w:rFonts w:cs="David" w:hint="cs"/>
          <w:rtl/>
        </w:rPr>
      </w:pPr>
      <w:r w:rsidRPr="00C72E8D">
        <w:rPr>
          <w:rFonts w:cs="David" w:hint="cs"/>
          <w:rtl/>
        </w:rPr>
        <w:t>יולי אדלשטיין</w:t>
      </w:r>
    </w:p>
    <w:p w14:paraId="1729D6CB" w14:textId="77777777" w:rsidR="00C72E8D" w:rsidRPr="00C72E8D" w:rsidRDefault="00C72E8D" w:rsidP="00C72E8D">
      <w:pPr>
        <w:bidi/>
        <w:jc w:val="both"/>
        <w:rPr>
          <w:rFonts w:cs="David" w:hint="cs"/>
          <w:rtl/>
        </w:rPr>
      </w:pPr>
      <w:r w:rsidRPr="00C72E8D">
        <w:rPr>
          <w:rFonts w:cs="David" w:hint="cs"/>
          <w:rtl/>
        </w:rPr>
        <w:t>רוברט אילטוב</w:t>
      </w:r>
    </w:p>
    <w:p w14:paraId="3B21DBF3" w14:textId="77777777" w:rsidR="00C72E8D" w:rsidRPr="00C72E8D" w:rsidRDefault="00C72E8D" w:rsidP="00C72E8D">
      <w:pPr>
        <w:bidi/>
        <w:jc w:val="both"/>
        <w:rPr>
          <w:rFonts w:cs="David" w:hint="cs"/>
          <w:rtl/>
        </w:rPr>
      </w:pPr>
      <w:r w:rsidRPr="00C72E8D">
        <w:rPr>
          <w:rFonts w:cs="David" w:hint="cs"/>
          <w:rtl/>
        </w:rPr>
        <w:t>יצחק גלנטי</w:t>
      </w:r>
    </w:p>
    <w:p w14:paraId="1CFFC794" w14:textId="77777777" w:rsidR="00C72E8D" w:rsidRPr="00C72E8D" w:rsidRDefault="00C72E8D" w:rsidP="00C72E8D">
      <w:pPr>
        <w:bidi/>
        <w:jc w:val="both"/>
        <w:rPr>
          <w:rFonts w:cs="David" w:hint="cs"/>
          <w:rtl/>
        </w:rPr>
      </w:pPr>
      <w:r w:rsidRPr="00C72E8D">
        <w:rPr>
          <w:rFonts w:cs="David" w:hint="cs"/>
          <w:rtl/>
        </w:rPr>
        <w:t>נסים זאב</w:t>
      </w:r>
    </w:p>
    <w:p w14:paraId="1B984B7D" w14:textId="77777777" w:rsidR="00C72E8D" w:rsidRPr="00C72E8D" w:rsidRDefault="00C72E8D" w:rsidP="00C72E8D">
      <w:pPr>
        <w:bidi/>
        <w:jc w:val="both"/>
        <w:rPr>
          <w:rFonts w:cs="David" w:hint="cs"/>
          <w:rtl/>
        </w:rPr>
      </w:pPr>
      <w:r w:rsidRPr="00C72E8D">
        <w:rPr>
          <w:rFonts w:cs="David" w:hint="cs"/>
          <w:rtl/>
        </w:rPr>
        <w:t>יואל חסון</w:t>
      </w:r>
    </w:p>
    <w:p w14:paraId="3C94C244" w14:textId="77777777" w:rsidR="00C72E8D" w:rsidRPr="00C72E8D" w:rsidRDefault="00C72E8D" w:rsidP="00C72E8D">
      <w:pPr>
        <w:bidi/>
        <w:jc w:val="both"/>
        <w:rPr>
          <w:rFonts w:cs="David" w:hint="cs"/>
          <w:rtl/>
        </w:rPr>
      </w:pPr>
      <w:r w:rsidRPr="00C72E8D">
        <w:rPr>
          <w:rFonts w:cs="David" w:hint="cs"/>
          <w:rtl/>
        </w:rPr>
        <w:t>יעקב מרגי</w:t>
      </w:r>
    </w:p>
    <w:p w14:paraId="31ED8BF6" w14:textId="77777777" w:rsidR="00C72E8D" w:rsidRPr="00C72E8D" w:rsidRDefault="00C72E8D" w:rsidP="00C72E8D">
      <w:pPr>
        <w:bidi/>
        <w:jc w:val="both"/>
        <w:rPr>
          <w:rFonts w:cs="David" w:hint="cs"/>
          <w:rtl/>
        </w:rPr>
      </w:pPr>
      <w:r w:rsidRPr="00C72E8D">
        <w:rPr>
          <w:rFonts w:cs="David" w:hint="cs"/>
          <w:rtl/>
        </w:rPr>
        <w:t>יורם מרציאנו</w:t>
      </w:r>
    </w:p>
    <w:p w14:paraId="011F2D5E" w14:textId="77777777" w:rsidR="00C72E8D" w:rsidRPr="00C72E8D" w:rsidRDefault="00C72E8D" w:rsidP="00C72E8D">
      <w:pPr>
        <w:bidi/>
        <w:jc w:val="both"/>
        <w:rPr>
          <w:rFonts w:cs="David" w:hint="cs"/>
          <w:rtl/>
        </w:rPr>
      </w:pPr>
      <w:r w:rsidRPr="00C72E8D">
        <w:rPr>
          <w:rFonts w:cs="David" w:hint="cs"/>
          <w:rtl/>
        </w:rPr>
        <w:t>גדעון סער</w:t>
      </w:r>
    </w:p>
    <w:p w14:paraId="241C3030" w14:textId="77777777" w:rsidR="00C72E8D" w:rsidRPr="00C72E8D" w:rsidRDefault="00C72E8D" w:rsidP="00C72E8D">
      <w:pPr>
        <w:bidi/>
        <w:jc w:val="both"/>
        <w:rPr>
          <w:rFonts w:cs="David" w:hint="cs"/>
          <w:rtl/>
        </w:rPr>
      </w:pPr>
      <w:r w:rsidRPr="00C72E8D">
        <w:rPr>
          <w:rFonts w:cs="David" w:hint="cs"/>
          <w:rtl/>
        </w:rPr>
        <w:t>מאיר פרוש</w:t>
      </w:r>
    </w:p>
    <w:p w14:paraId="68716E63" w14:textId="77777777" w:rsidR="00C72E8D" w:rsidRPr="00C72E8D" w:rsidRDefault="00C72E8D" w:rsidP="00C72E8D">
      <w:pPr>
        <w:bidi/>
        <w:jc w:val="both"/>
        <w:rPr>
          <w:rFonts w:cs="David" w:hint="cs"/>
          <w:rtl/>
        </w:rPr>
      </w:pPr>
      <w:r w:rsidRPr="00C72E8D">
        <w:rPr>
          <w:rFonts w:cs="David" w:hint="cs"/>
          <w:rtl/>
        </w:rPr>
        <w:t>ראובן ריבלין</w:t>
      </w:r>
    </w:p>
    <w:p w14:paraId="62A4C635" w14:textId="77777777" w:rsidR="00C72E8D" w:rsidRPr="00C72E8D" w:rsidRDefault="00C72E8D" w:rsidP="00C72E8D">
      <w:pPr>
        <w:bidi/>
        <w:jc w:val="both"/>
        <w:rPr>
          <w:rFonts w:cs="David" w:hint="cs"/>
          <w:rtl/>
        </w:rPr>
      </w:pPr>
      <w:r w:rsidRPr="00C72E8D">
        <w:rPr>
          <w:rFonts w:cs="David" w:hint="cs"/>
          <w:rtl/>
        </w:rPr>
        <w:t>משה שרוני</w:t>
      </w:r>
    </w:p>
    <w:p w14:paraId="6654D989" w14:textId="77777777" w:rsidR="00C72E8D" w:rsidRPr="00C72E8D" w:rsidRDefault="00C72E8D" w:rsidP="00C72E8D">
      <w:pPr>
        <w:tabs>
          <w:tab w:val="left" w:pos="1788"/>
          <w:tab w:val="left" w:pos="3631"/>
        </w:tabs>
        <w:bidi/>
        <w:jc w:val="both"/>
        <w:rPr>
          <w:rFonts w:cs="David" w:hint="cs"/>
          <w:b/>
          <w:bCs/>
          <w:u w:val="single"/>
          <w:rtl/>
        </w:rPr>
      </w:pPr>
    </w:p>
    <w:p w14:paraId="602A4764" w14:textId="77777777" w:rsidR="00C72E8D" w:rsidRPr="00C72E8D" w:rsidRDefault="00C72E8D" w:rsidP="00C72E8D">
      <w:pPr>
        <w:tabs>
          <w:tab w:val="left" w:pos="1788"/>
          <w:tab w:val="left" w:pos="3631"/>
        </w:tabs>
        <w:bidi/>
        <w:jc w:val="both"/>
        <w:rPr>
          <w:rFonts w:cs="David" w:hint="cs"/>
          <w:b/>
          <w:bCs/>
          <w:u w:val="single"/>
          <w:rtl/>
        </w:rPr>
      </w:pPr>
      <w:r w:rsidRPr="00C72E8D">
        <w:rPr>
          <w:rFonts w:cs="David" w:hint="cs"/>
          <w:b/>
          <w:bCs/>
          <w:u w:val="single"/>
          <w:rtl/>
        </w:rPr>
        <w:t>חברי כנסת שאינם חברי ועדה</w:t>
      </w:r>
      <w:r w:rsidRPr="00C72E8D">
        <w:rPr>
          <w:rFonts w:cs="David" w:hint="cs"/>
          <w:b/>
          <w:bCs/>
          <w:rtl/>
        </w:rPr>
        <w:t>:</w:t>
      </w:r>
    </w:p>
    <w:p w14:paraId="5101B360" w14:textId="77777777" w:rsidR="00C72E8D" w:rsidRPr="00C72E8D" w:rsidRDefault="00C72E8D" w:rsidP="00C72E8D">
      <w:pPr>
        <w:tabs>
          <w:tab w:val="left" w:pos="1788"/>
          <w:tab w:val="left" w:pos="3631"/>
        </w:tabs>
        <w:bidi/>
        <w:jc w:val="both"/>
        <w:rPr>
          <w:rFonts w:cs="David" w:hint="cs"/>
          <w:rtl/>
        </w:rPr>
      </w:pPr>
      <w:r w:rsidRPr="00C72E8D">
        <w:rPr>
          <w:rFonts w:cs="David" w:hint="cs"/>
          <w:rtl/>
        </w:rPr>
        <w:t>סגן שר הביטחון אפרים סנה</w:t>
      </w:r>
    </w:p>
    <w:p w14:paraId="494B40DE" w14:textId="77777777" w:rsidR="00C72E8D" w:rsidRPr="00C72E8D" w:rsidRDefault="00C72E8D" w:rsidP="00C72E8D">
      <w:pPr>
        <w:tabs>
          <w:tab w:val="left" w:pos="1788"/>
          <w:tab w:val="left" w:pos="3631"/>
        </w:tabs>
        <w:bidi/>
        <w:jc w:val="both"/>
        <w:rPr>
          <w:rFonts w:cs="David" w:hint="cs"/>
          <w:rtl/>
        </w:rPr>
      </w:pPr>
      <w:r w:rsidRPr="00C72E8D">
        <w:rPr>
          <w:rFonts w:cs="David" w:hint="cs"/>
          <w:rtl/>
        </w:rPr>
        <w:t>זאב אלקין</w:t>
      </w:r>
    </w:p>
    <w:p w14:paraId="67045A11" w14:textId="77777777" w:rsidR="00C72E8D" w:rsidRPr="00C72E8D" w:rsidRDefault="00C72E8D" w:rsidP="00C72E8D">
      <w:pPr>
        <w:tabs>
          <w:tab w:val="left" w:pos="1788"/>
          <w:tab w:val="left" w:pos="3631"/>
        </w:tabs>
        <w:bidi/>
        <w:jc w:val="both"/>
        <w:rPr>
          <w:rFonts w:cs="David" w:hint="cs"/>
          <w:rtl/>
        </w:rPr>
      </w:pPr>
      <w:r w:rsidRPr="00C72E8D">
        <w:rPr>
          <w:rFonts w:cs="David" w:hint="cs"/>
          <w:rtl/>
        </w:rPr>
        <w:t>משה גפני</w:t>
      </w:r>
    </w:p>
    <w:p w14:paraId="2D001AB7" w14:textId="77777777" w:rsidR="00C72E8D" w:rsidRPr="00C72E8D" w:rsidRDefault="00C72E8D" w:rsidP="00C72E8D">
      <w:pPr>
        <w:tabs>
          <w:tab w:val="left" w:pos="1788"/>
          <w:tab w:val="left" w:pos="3631"/>
        </w:tabs>
        <w:bidi/>
        <w:jc w:val="both"/>
        <w:rPr>
          <w:rFonts w:cs="David" w:hint="cs"/>
          <w:rtl/>
        </w:rPr>
      </w:pPr>
      <w:r w:rsidRPr="00C72E8D">
        <w:rPr>
          <w:rFonts w:cs="David" w:hint="cs"/>
          <w:rtl/>
        </w:rPr>
        <w:t>אמנון כהן</w:t>
      </w:r>
    </w:p>
    <w:p w14:paraId="780D9E77" w14:textId="77777777" w:rsidR="00C72E8D" w:rsidRPr="00C72E8D" w:rsidRDefault="00C72E8D" w:rsidP="00C72E8D">
      <w:pPr>
        <w:tabs>
          <w:tab w:val="left" w:pos="1788"/>
          <w:tab w:val="left" w:pos="3631"/>
        </w:tabs>
        <w:bidi/>
        <w:jc w:val="both"/>
        <w:rPr>
          <w:rFonts w:cs="David" w:hint="cs"/>
          <w:rtl/>
        </w:rPr>
      </w:pPr>
      <w:r w:rsidRPr="00C72E8D">
        <w:rPr>
          <w:rFonts w:cs="David" w:hint="cs"/>
          <w:rtl/>
        </w:rPr>
        <w:t>יוסי ביילין</w:t>
      </w:r>
    </w:p>
    <w:p w14:paraId="3D854014" w14:textId="77777777" w:rsidR="00C72E8D" w:rsidRPr="00C72E8D" w:rsidRDefault="00C72E8D" w:rsidP="00C72E8D">
      <w:pPr>
        <w:tabs>
          <w:tab w:val="left" w:pos="1788"/>
          <w:tab w:val="left" w:pos="3631"/>
        </w:tabs>
        <w:bidi/>
        <w:jc w:val="both"/>
        <w:rPr>
          <w:rFonts w:cs="David" w:hint="cs"/>
          <w:rtl/>
        </w:rPr>
      </w:pPr>
      <w:r w:rsidRPr="00C72E8D">
        <w:rPr>
          <w:rFonts w:cs="David"/>
          <w:b/>
          <w:bCs/>
          <w:u w:val="single"/>
          <w:rtl/>
        </w:rPr>
        <w:br w:type="page"/>
      </w:r>
      <w:r w:rsidRPr="00C72E8D">
        <w:rPr>
          <w:rFonts w:cs="David"/>
          <w:b/>
          <w:bCs/>
          <w:u w:val="single"/>
          <w:rtl/>
        </w:rPr>
        <w:lastRenderedPageBreak/>
        <w:t>מוזמנים</w:t>
      </w:r>
      <w:r w:rsidRPr="00C72E8D">
        <w:rPr>
          <w:rFonts w:cs="David"/>
          <w:rtl/>
        </w:rPr>
        <w:t>:</w:t>
      </w:r>
    </w:p>
    <w:p w14:paraId="3BF81B0E" w14:textId="77777777" w:rsidR="00C72E8D" w:rsidRPr="00C72E8D" w:rsidRDefault="00C72E8D" w:rsidP="00C72E8D">
      <w:pPr>
        <w:bidi/>
        <w:jc w:val="both"/>
        <w:rPr>
          <w:rFonts w:cs="David" w:hint="cs"/>
          <w:rtl/>
        </w:rPr>
      </w:pPr>
      <w:r w:rsidRPr="00C72E8D">
        <w:rPr>
          <w:rFonts w:cs="David" w:hint="cs"/>
          <w:rtl/>
        </w:rPr>
        <w:t xml:space="preserve">אריה האן </w:t>
      </w:r>
      <w:r w:rsidRPr="00C72E8D">
        <w:rPr>
          <w:rFonts w:cs="David"/>
          <w:rtl/>
        </w:rPr>
        <w:t>–</w:t>
      </w:r>
      <w:r w:rsidRPr="00C72E8D">
        <w:rPr>
          <w:rFonts w:cs="David" w:hint="cs"/>
          <w:rtl/>
        </w:rPr>
        <w:t xml:space="preserve"> מזכיר הכנסת</w:t>
      </w:r>
    </w:p>
    <w:p w14:paraId="3832AF1E" w14:textId="77777777" w:rsidR="00C72E8D" w:rsidRPr="00C72E8D" w:rsidRDefault="00C72E8D" w:rsidP="00C72E8D">
      <w:pPr>
        <w:bidi/>
        <w:jc w:val="both"/>
        <w:rPr>
          <w:rFonts w:cs="David" w:hint="cs"/>
          <w:rtl/>
        </w:rPr>
      </w:pPr>
      <w:r w:rsidRPr="00C72E8D">
        <w:rPr>
          <w:rFonts w:cs="David" w:hint="cs"/>
          <w:rtl/>
        </w:rPr>
        <w:t xml:space="preserve">אריאל דרעי </w:t>
      </w:r>
      <w:r w:rsidRPr="00C72E8D">
        <w:rPr>
          <w:rFonts w:cs="David"/>
          <w:rtl/>
        </w:rPr>
        <w:t>–</w:t>
      </w:r>
      <w:r w:rsidRPr="00C72E8D">
        <w:rPr>
          <w:rFonts w:cs="David" w:hint="cs"/>
          <w:rtl/>
        </w:rPr>
        <w:t xml:space="preserve"> נציג הממשלה, לשכת השר משולם נהרי</w:t>
      </w:r>
    </w:p>
    <w:p w14:paraId="0B74F33C" w14:textId="77777777" w:rsidR="00C72E8D" w:rsidRPr="00C72E8D" w:rsidRDefault="00C72E8D" w:rsidP="00C72E8D">
      <w:pPr>
        <w:bidi/>
        <w:jc w:val="both"/>
        <w:rPr>
          <w:rFonts w:cs="David"/>
          <w:rtl/>
        </w:rPr>
      </w:pPr>
    </w:p>
    <w:p w14:paraId="20A3F667" w14:textId="77777777" w:rsidR="00C72E8D" w:rsidRPr="00C72E8D" w:rsidRDefault="00C72E8D" w:rsidP="00C72E8D">
      <w:pPr>
        <w:bidi/>
        <w:jc w:val="both"/>
        <w:rPr>
          <w:rFonts w:cs="David"/>
          <w:rtl/>
        </w:rPr>
      </w:pPr>
    </w:p>
    <w:p w14:paraId="4D308A56" w14:textId="77777777" w:rsidR="00C72E8D" w:rsidRPr="00C72E8D" w:rsidRDefault="00C72E8D" w:rsidP="00C72E8D">
      <w:pPr>
        <w:tabs>
          <w:tab w:val="left" w:pos="1930"/>
        </w:tabs>
        <w:bidi/>
        <w:jc w:val="both"/>
        <w:rPr>
          <w:rFonts w:cs="David" w:hint="cs"/>
          <w:rtl/>
        </w:rPr>
      </w:pPr>
      <w:r w:rsidRPr="00C72E8D">
        <w:rPr>
          <w:rFonts w:cs="David"/>
          <w:b/>
          <w:bCs/>
          <w:u w:val="single"/>
          <w:rtl/>
        </w:rPr>
        <w:t>י</w:t>
      </w:r>
      <w:r w:rsidRPr="00C72E8D">
        <w:rPr>
          <w:rFonts w:cs="David" w:hint="cs"/>
          <w:b/>
          <w:bCs/>
          <w:u w:val="single"/>
          <w:rtl/>
        </w:rPr>
        <w:t>יעוץ משפטי</w:t>
      </w:r>
      <w:r w:rsidRPr="00C72E8D">
        <w:rPr>
          <w:rFonts w:cs="David"/>
          <w:b/>
          <w:bCs/>
          <w:u w:val="single"/>
          <w:rtl/>
        </w:rPr>
        <w:t>:</w:t>
      </w:r>
      <w:r w:rsidRPr="00C72E8D">
        <w:rPr>
          <w:rFonts w:cs="David" w:hint="cs"/>
          <w:rtl/>
        </w:rPr>
        <w:t xml:space="preserve"> ארבל אסטרחן</w:t>
      </w:r>
    </w:p>
    <w:p w14:paraId="5A37D291" w14:textId="77777777" w:rsidR="00C72E8D" w:rsidRPr="00C72E8D" w:rsidRDefault="00C72E8D" w:rsidP="00C72E8D">
      <w:pPr>
        <w:bidi/>
        <w:jc w:val="both"/>
        <w:rPr>
          <w:rFonts w:cs="David"/>
          <w:rtl/>
        </w:rPr>
      </w:pPr>
    </w:p>
    <w:p w14:paraId="2A95EFE6" w14:textId="77777777" w:rsidR="00C72E8D" w:rsidRPr="00C72E8D" w:rsidRDefault="00C72E8D" w:rsidP="00C72E8D">
      <w:pPr>
        <w:tabs>
          <w:tab w:val="left" w:pos="1930"/>
        </w:tabs>
        <w:bidi/>
        <w:jc w:val="both"/>
        <w:rPr>
          <w:rFonts w:cs="David" w:hint="cs"/>
          <w:rtl/>
        </w:rPr>
      </w:pPr>
      <w:r w:rsidRPr="00C72E8D">
        <w:rPr>
          <w:rFonts w:cs="David"/>
          <w:b/>
          <w:bCs/>
          <w:u w:val="single"/>
          <w:rtl/>
        </w:rPr>
        <w:t>מנהלת הוועדה</w:t>
      </w:r>
      <w:r w:rsidRPr="00C72E8D">
        <w:rPr>
          <w:rFonts w:cs="David"/>
          <w:rtl/>
        </w:rPr>
        <w:t>:</w:t>
      </w:r>
      <w:r w:rsidRPr="00C72E8D">
        <w:rPr>
          <w:rFonts w:cs="David" w:hint="cs"/>
          <w:b/>
          <w:bCs/>
          <w:rtl/>
        </w:rPr>
        <w:t xml:space="preserve"> </w:t>
      </w:r>
      <w:r w:rsidRPr="00C72E8D">
        <w:rPr>
          <w:rFonts w:cs="David" w:hint="cs"/>
          <w:rtl/>
        </w:rPr>
        <w:t>אתי בן יוסף</w:t>
      </w:r>
    </w:p>
    <w:p w14:paraId="5521219F" w14:textId="77777777" w:rsidR="00C72E8D" w:rsidRPr="00C72E8D" w:rsidRDefault="00C72E8D" w:rsidP="00C72E8D">
      <w:pPr>
        <w:bidi/>
        <w:jc w:val="both"/>
        <w:rPr>
          <w:rFonts w:cs="David"/>
          <w:rtl/>
        </w:rPr>
      </w:pPr>
    </w:p>
    <w:p w14:paraId="7313AD25" w14:textId="77777777" w:rsidR="00C72E8D" w:rsidRPr="00C72E8D" w:rsidRDefault="00C72E8D" w:rsidP="00C72E8D">
      <w:pPr>
        <w:tabs>
          <w:tab w:val="left" w:pos="1930"/>
        </w:tabs>
        <w:bidi/>
        <w:jc w:val="both"/>
        <w:rPr>
          <w:rFonts w:cs="David" w:hint="cs"/>
          <w:rtl/>
        </w:rPr>
      </w:pPr>
      <w:r w:rsidRPr="00C72E8D">
        <w:rPr>
          <w:rFonts w:cs="David" w:hint="cs"/>
          <w:b/>
          <w:bCs/>
          <w:u w:val="single"/>
          <w:rtl/>
        </w:rPr>
        <w:t>רשמת פרלמנטרית</w:t>
      </w:r>
      <w:r w:rsidRPr="00C72E8D">
        <w:rPr>
          <w:rFonts w:cs="David"/>
          <w:rtl/>
        </w:rPr>
        <w:t>:</w:t>
      </w:r>
      <w:r w:rsidRPr="00C72E8D">
        <w:rPr>
          <w:rFonts w:cs="David" w:hint="cs"/>
          <w:rtl/>
        </w:rPr>
        <w:tab/>
        <w:t>רותי וייס</w:t>
      </w:r>
    </w:p>
    <w:p w14:paraId="54E66338" w14:textId="77777777" w:rsidR="00C72E8D" w:rsidRPr="00C72E8D" w:rsidRDefault="00C72E8D" w:rsidP="00C72E8D">
      <w:pPr>
        <w:bidi/>
        <w:jc w:val="both"/>
        <w:rPr>
          <w:rFonts w:cs="David" w:hint="cs"/>
          <w:b/>
          <w:bCs/>
          <w:rtl/>
        </w:rPr>
      </w:pPr>
    </w:p>
    <w:p w14:paraId="25794213" w14:textId="77777777" w:rsidR="00C72E8D" w:rsidRPr="00C72E8D" w:rsidRDefault="00C72E8D" w:rsidP="00C72E8D">
      <w:pPr>
        <w:pStyle w:val="Heading5"/>
        <w:rPr>
          <w:rFonts w:hint="cs"/>
          <w:rtl/>
        </w:rPr>
      </w:pPr>
    </w:p>
    <w:p w14:paraId="37E88781" w14:textId="77777777" w:rsidR="00C72E8D" w:rsidRPr="00C72E8D" w:rsidRDefault="00C72E8D" w:rsidP="00C72E8D">
      <w:pPr>
        <w:pStyle w:val="Heading5"/>
        <w:rPr>
          <w:rtl/>
        </w:rPr>
      </w:pPr>
      <w:r w:rsidRPr="00C72E8D">
        <w:rPr>
          <w:rtl/>
        </w:rPr>
        <w:t xml:space="preserve"> </w:t>
      </w:r>
    </w:p>
    <w:p w14:paraId="6EA326F8" w14:textId="77777777" w:rsidR="00C72E8D" w:rsidRPr="00C72E8D" w:rsidRDefault="00C72E8D" w:rsidP="00C72E8D">
      <w:pPr>
        <w:bidi/>
        <w:jc w:val="both"/>
        <w:rPr>
          <w:rFonts w:cs="David" w:hint="cs"/>
          <w:rtl/>
        </w:rPr>
      </w:pPr>
    </w:p>
    <w:p w14:paraId="041AE066" w14:textId="77777777" w:rsidR="00C72E8D" w:rsidRPr="00C72E8D" w:rsidRDefault="00C72E8D" w:rsidP="00C72E8D">
      <w:pPr>
        <w:bidi/>
        <w:jc w:val="both"/>
        <w:rPr>
          <w:rFonts w:cs="David" w:hint="cs"/>
          <w:b/>
          <w:bCs/>
          <w:u w:val="single"/>
          <w:rtl/>
        </w:rPr>
      </w:pPr>
      <w:r w:rsidRPr="00C72E8D">
        <w:rPr>
          <w:rFonts w:cs="David"/>
          <w:rtl/>
        </w:rPr>
        <w:br w:type="page"/>
      </w:r>
      <w:r w:rsidRPr="00C72E8D">
        <w:rPr>
          <w:rFonts w:cs="David" w:hint="cs"/>
          <w:rtl/>
        </w:rPr>
        <w:lastRenderedPageBreak/>
        <w:t xml:space="preserve">                            א.  </w:t>
      </w:r>
      <w:r w:rsidRPr="00C72E8D">
        <w:rPr>
          <w:rFonts w:cs="David" w:hint="cs"/>
          <w:b/>
          <w:bCs/>
          <w:u w:val="single"/>
          <w:rtl/>
        </w:rPr>
        <w:t>קביעת מסגרת הדיון להצעות להביע אי אמון בממשלה</w:t>
      </w:r>
    </w:p>
    <w:p w14:paraId="161F568A" w14:textId="77777777" w:rsidR="00C72E8D" w:rsidRPr="00C72E8D" w:rsidRDefault="00C72E8D" w:rsidP="00C72E8D">
      <w:pPr>
        <w:bidi/>
        <w:jc w:val="both"/>
        <w:rPr>
          <w:rFonts w:cs="David" w:hint="cs"/>
          <w:rtl/>
        </w:rPr>
      </w:pPr>
    </w:p>
    <w:p w14:paraId="4B47A96C" w14:textId="77777777" w:rsidR="00C72E8D" w:rsidRPr="00C72E8D" w:rsidRDefault="00C72E8D" w:rsidP="00C72E8D">
      <w:pPr>
        <w:bidi/>
        <w:jc w:val="both"/>
        <w:rPr>
          <w:rFonts w:cs="David" w:hint="cs"/>
          <w:rtl/>
        </w:rPr>
      </w:pPr>
    </w:p>
    <w:p w14:paraId="173B8468"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61533A09" w14:textId="77777777" w:rsidR="00C72E8D" w:rsidRPr="00C72E8D" w:rsidRDefault="00C72E8D" w:rsidP="00C72E8D">
      <w:pPr>
        <w:bidi/>
        <w:jc w:val="both"/>
        <w:rPr>
          <w:rFonts w:cs="David" w:hint="cs"/>
          <w:rtl/>
        </w:rPr>
      </w:pPr>
    </w:p>
    <w:p w14:paraId="50E64435" w14:textId="77777777" w:rsidR="00C72E8D" w:rsidRPr="00C72E8D" w:rsidRDefault="00C72E8D" w:rsidP="00C72E8D">
      <w:pPr>
        <w:bidi/>
        <w:jc w:val="both"/>
        <w:rPr>
          <w:rFonts w:cs="David" w:hint="cs"/>
          <w:rtl/>
        </w:rPr>
      </w:pPr>
      <w:r w:rsidRPr="00C72E8D">
        <w:rPr>
          <w:rFonts w:cs="David" w:hint="cs"/>
          <w:rtl/>
        </w:rPr>
        <w:tab/>
        <w:t xml:space="preserve">בוקר טוב לכולם. אני שמחה לפתוח את השבוע שבו אנו חוזרים מפגרה ארוכה יחסית. אני מאחלת לכולנו מושב פורה, מעניין והעיקר שנמשיך את העשייה הרבה שלנו. בין היתר התכנסנו גם לקבוע מספר דברים שעל סדר היום. אנחנו צריכים לקבוע מסגרת דיון להצעות להביע אי אמון בממשלה כאשר על הפרק יש לנו 3 הצעות אי אמון. סיעות יהדות התורה, איחוד לאומי </w:t>
      </w:r>
      <w:r w:rsidRPr="00C72E8D">
        <w:rPr>
          <w:rFonts w:cs="David"/>
          <w:rtl/>
        </w:rPr>
        <w:t>–</w:t>
      </w:r>
      <w:r w:rsidRPr="00C72E8D">
        <w:rPr>
          <w:rFonts w:cs="David" w:hint="cs"/>
          <w:rtl/>
        </w:rPr>
        <w:t xml:space="preserve"> מפד"ל, הליכוד ומר"צ-יחד הגישו ליושבת ראש הכנסת הצעות להביע אי-אמון בממשלה בנושאים הבאים: א. הפקרת העורף ודוח ועדת וינוגרד, של יהדות התורה, איחוד לאומי-מפד"ל כאשר המועמד להרכיב את הממשלה הוא חה"כ יעקב ליצמן. </w:t>
      </w:r>
    </w:p>
    <w:p w14:paraId="2CD39666" w14:textId="77777777" w:rsidR="00C72E8D" w:rsidRPr="00C72E8D" w:rsidRDefault="00C72E8D" w:rsidP="00C72E8D">
      <w:pPr>
        <w:bidi/>
        <w:jc w:val="both"/>
        <w:rPr>
          <w:rFonts w:cs="David" w:hint="cs"/>
          <w:rtl/>
        </w:rPr>
      </w:pPr>
    </w:p>
    <w:p w14:paraId="4C3D852B" w14:textId="77777777" w:rsidR="00C72E8D" w:rsidRPr="00C72E8D" w:rsidRDefault="00C72E8D" w:rsidP="00C72E8D">
      <w:pPr>
        <w:bidi/>
        <w:jc w:val="both"/>
        <w:rPr>
          <w:rFonts w:cs="David" w:hint="cs"/>
          <w:rtl/>
        </w:rPr>
      </w:pPr>
      <w:r w:rsidRPr="00C72E8D">
        <w:rPr>
          <w:rFonts w:cs="David" w:hint="cs"/>
          <w:rtl/>
        </w:rPr>
        <w:tab/>
        <w:t xml:space="preserve">הנושא השני מחדלי הממשלה ודוח וינוגרד, של הליכוד, המועמד להרכיב את הממשלה הוא חה"כ בנימין נתניהו. </w:t>
      </w:r>
    </w:p>
    <w:p w14:paraId="6F2AB2B6" w14:textId="77777777" w:rsidR="00C72E8D" w:rsidRPr="00C72E8D" w:rsidRDefault="00C72E8D" w:rsidP="00C72E8D">
      <w:pPr>
        <w:bidi/>
        <w:jc w:val="both"/>
        <w:rPr>
          <w:rFonts w:cs="David" w:hint="cs"/>
          <w:rtl/>
        </w:rPr>
      </w:pPr>
    </w:p>
    <w:p w14:paraId="5416E621" w14:textId="77777777" w:rsidR="00C72E8D" w:rsidRPr="00C72E8D" w:rsidRDefault="00C72E8D" w:rsidP="00C72E8D">
      <w:pPr>
        <w:bidi/>
        <w:jc w:val="both"/>
        <w:rPr>
          <w:rFonts w:cs="David" w:hint="cs"/>
          <w:rtl/>
        </w:rPr>
      </w:pPr>
      <w:r w:rsidRPr="00C72E8D">
        <w:rPr>
          <w:rFonts w:cs="David" w:hint="cs"/>
          <w:rtl/>
        </w:rPr>
        <w:tab/>
        <w:t xml:space="preserve">הנושא השלישי גם בממצאי דוח וינוגרד של מרצ-יחד, המועמד להרכיב את הממשלה הינו חה"כ יוסי ביילין. </w:t>
      </w:r>
    </w:p>
    <w:p w14:paraId="0D875D21" w14:textId="77777777" w:rsidR="00C72E8D" w:rsidRPr="00C72E8D" w:rsidRDefault="00C72E8D" w:rsidP="00C72E8D">
      <w:pPr>
        <w:bidi/>
        <w:jc w:val="both"/>
        <w:rPr>
          <w:rFonts w:cs="David" w:hint="cs"/>
          <w:rtl/>
        </w:rPr>
      </w:pPr>
    </w:p>
    <w:p w14:paraId="1D0C6600" w14:textId="77777777" w:rsidR="00C72E8D" w:rsidRPr="00C72E8D" w:rsidRDefault="00C72E8D" w:rsidP="00C72E8D">
      <w:pPr>
        <w:bidi/>
        <w:jc w:val="both"/>
        <w:rPr>
          <w:rFonts w:cs="David" w:hint="cs"/>
          <w:rtl/>
        </w:rPr>
      </w:pPr>
      <w:r w:rsidRPr="00C72E8D">
        <w:rPr>
          <w:rFonts w:cs="David" w:hint="cs"/>
          <w:rtl/>
        </w:rPr>
        <w:tab/>
        <w:t xml:space="preserve">חברי חבריי הכנסת, אני מציעה את מסגרת אי האמון הבאה. 10 דקות למציעים ו-4 דקות לכל סיעה לאחר מכן, מי בעד? </w:t>
      </w:r>
    </w:p>
    <w:p w14:paraId="7FB1CB83" w14:textId="77777777" w:rsidR="00C72E8D" w:rsidRPr="00C72E8D" w:rsidRDefault="00C72E8D" w:rsidP="00C72E8D">
      <w:pPr>
        <w:bidi/>
        <w:jc w:val="both"/>
        <w:rPr>
          <w:rFonts w:cs="David" w:hint="cs"/>
          <w:rtl/>
        </w:rPr>
      </w:pPr>
    </w:p>
    <w:p w14:paraId="62D965A9" w14:textId="77777777" w:rsidR="00C72E8D" w:rsidRPr="00C72E8D" w:rsidRDefault="00C72E8D" w:rsidP="00C72E8D">
      <w:pPr>
        <w:bidi/>
        <w:jc w:val="both"/>
        <w:rPr>
          <w:rFonts w:cs="David" w:hint="cs"/>
          <w:rtl/>
        </w:rPr>
      </w:pPr>
      <w:r w:rsidRPr="00C72E8D">
        <w:rPr>
          <w:rFonts w:cs="David" w:hint="cs"/>
          <w:u w:val="single"/>
          <w:rtl/>
        </w:rPr>
        <w:t>גדעון סער:</w:t>
      </w:r>
    </w:p>
    <w:p w14:paraId="491DF503" w14:textId="77777777" w:rsidR="00C72E8D" w:rsidRPr="00C72E8D" w:rsidRDefault="00C72E8D" w:rsidP="00C72E8D">
      <w:pPr>
        <w:bidi/>
        <w:jc w:val="both"/>
        <w:rPr>
          <w:rFonts w:cs="David" w:hint="cs"/>
          <w:rtl/>
        </w:rPr>
      </w:pPr>
    </w:p>
    <w:p w14:paraId="1D4D4E28" w14:textId="77777777" w:rsidR="00C72E8D" w:rsidRPr="00C72E8D" w:rsidRDefault="00C72E8D" w:rsidP="00C72E8D">
      <w:pPr>
        <w:bidi/>
        <w:jc w:val="both"/>
        <w:rPr>
          <w:rFonts w:cs="David" w:hint="cs"/>
          <w:rtl/>
        </w:rPr>
      </w:pPr>
      <w:r w:rsidRPr="00C72E8D">
        <w:rPr>
          <w:rFonts w:cs="David" w:hint="cs"/>
          <w:rtl/>
        </w:rPr>
        <w:tab/>
        <w:t xml:space="preserve">עמדת הקואליציה הייתה 3 דקות, עמדת האופוזיציה הייתה 5. </w:t>
      </w:r>
    </w:p>
    <w:p w14:paraId="39BC14BF" w14:textId="77777777" w:rsidR="00C72E8D" w:rsidRPr="00C72E8D" w:rsidRDefault="00C72E8D" w:rsidP="00C72E8D">
      <w:pPr>
        <w:bidi/>
        <w:jc w:val="both"/>
        <w:rPr>
          <w:rFonts w:cs="David" w:hint="cs"/>
          <w:rtl/>
        </w:rPr>
      </w:pPr>
    </w:p>
    <w:p w14:paraId="7F74B069"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3AA0A1DC" w14:textId="77777777" w:rsidR="00C72E8D" w:rsidRPr="00C72E8D" w:rsidRDefault="00C72E8D" w:rsidP="00C72E8D">
      <w:pPr>
        <w:bidi/>
        <w:jc w:val="both"/>
        <w:rPr>
          <w:rFonts w:cs="David" w:hint="cs"/>
          <w:rtl/>
        </w:rPr>
      </w:pPr>
    </w:p>
    <w:p w14:paraId="3F6E362F" w14:textId="77777777" w:rsidR="00C72E8D" w:rsidRPr="00C72E8D" w:rsidRDefault="00C72E8D" w:rsidP="00C72E8D">
      <w:pPr>
        <w:bidi/>
        <w:ind w:firstLine="567"/>
        <w:jc w:val="both"/>
        <w:rPr>
          <w:rFonts w:cs="David" w:hint="cs"/>
          <w:rtl/>
        </w:rPr>
      </w:pPr>
      <w:r w:rsidRPr="00C72E8D">
        <w:rPr>
          <w:rFonts w:cs="David" w:hint="cs"/>
          <w:rtl/>
        </w:rPr>
        <w:t xml:space="preserve">הגענו ל-4. מי בעד? מי מתנגד? מי נמנע? 11 הצביעו בעד, לא היו נמנעים ולא היו מתנגדים, לפיכך אני קובעת שזה יהיה מסגרת של דיון משולב. 10 דקות למציעים, 4 דקות לכל סיעה. </w:t>
      </w:r>
    </w:p>
    <w:p w14:paraId="02218AEF" w14:textId="77777777" w:rsidR="00C72E8D" w:rsidRPr="00C72E8D" w:rsidRDefault="00C72E8D" w:rsidP="00C72E8D">
      <w:pPr>
        <w:bidi/>
        <w:jc w:val="both"/>
        <w:rPr>
          <w:rFonts w:cs="David" w:hint="cs"/>
          <w:rtl/>
        </w:rPr>
      </w:pPr>
    </w:p>
    <w:p w14:paraId="5BDBAED7" w14:textId="77777777" w:rsidR="00C72E8D" w:rsidRPr="00C72E8D" w:rsidRDefault="00C72E8D" w:rsidP="00C72E8D">
      <w:pPr>
        <w:bidi/>
        <w:jc w:val="both"/>
        <w:rPr>
          <w:rFonts w:cs="David" w:hint="cs"/>
          <w:b/>
          <w:bCs/>
          <w:u w:val="single"/>
          <w:rtl/>
        </w:rPr>
      </w:pPr>
      <w:r w:rsidRPr="00C72E8D">
        <w:rPr>
          <w:rFonts w:cs="David"/>
          <w:rtl/>
        </w:rPr>
        <w:br w:type="page"/>
      </w:r>
      <w:r w:rsidRPr="00C72E8D">
        <w:rPr>
          <w:rFonts w:cs="David" w:hint="cs"/>
          <w:rtl/>
        </w:rPr>
        <w:t xml:space="preserve">              ב.  </w:t>
      </w:r>
      <w:r w:rsidRPr="00C72E8D">
        <w:rPr>
          <w:rFonts w:cs="David" w:hint="cs"/>
          <w:b/>
          <w:bCs/>
          <w:u w:val="single"/>
          <w:rtl/>
        </w:rPr>
        <w:t>קביעת מסגרת הדיון להודעת הממשלה להעברת סמכויות לשר רפי איתן</w:t>
      </w:r>
    </w:p>
    <w:p w14:paraId="15CF5AE8" w14:textId="77777777" w:rsidR="00C72E8D" w:rsidRPr="00C72E8D" w:rsidRDefault="00C72E8D" w:rsidP="00C72E8D">
      <w:pPr>
        <w:bidi/>
        <w:jc w:val="both"/>
        <w:rPr>
          <w:rFonts w:cs="David" w:hint="cs"/>
          <w:rtl/>
        </w:rPr>
      </w:pPr>
    </w:p>
    <w:p w14:paraId="4EDF36DE"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6448D284" w14:textId="77777777" w:rsidR="00C72E8D" w:rsidRPr="00C72E8D" w:rsidRDefault="00C72E8D" w:rsidP="00C72E8D">
      <w:pPr>
        <w:bidi/>
        <w:jc w:val="both"/>
        <w:rPr>
          <w:rFonts w:cs="David" w:hint="cs"/>
          <w:rtl/>
        </w:rPr>
      </w:pPr>
    </w:p>
    <w:p w14:paraId="58C0F30F" w14:textId="77777777" w:rsidR="00C72E8D" w:rsidRPr="00C72E8D" w:rsidRDefault="00C72E8D" w:rsidP="00C72E8D">
      <w:pPr>
        <w:bidi/>
        <w:jc w:val="both"/>
        <w:rPr>
          <w:rFonts w:cs="David" w:hint="cs"/>
          <w:rtl/>
        </w:rPr>
      </w:pPr>
      <w:r w:rsidRPr="00C72E8D">
        <w:rPr>
          <w:rFonts w:cs="David" w:hint="cs"/>
          <w:rtl/>
        </w:rPr>
        <w:tab/>
        <w:t xml:space="preserve">יש לנו מסגרת דיון נוספת ואני מקריאה את מכתבו של מזכיר הכנסת אלי: הריני להביא לידיעתך כי הממשלה מבקשת להביא לאישור הכנסת את הודעתה בהתאם לסעיף 31(ב) לחוק יסוד הממשלה, להעביר לשר רפי איתן את הסמכות הנתונה לשר האוצר לפי סעיף 30 לחוק המניות הבנקאיות שבהסדר (הוראת שעה), התשנ"ג 1993, בעניין האופציה לקבוצת </w:t>
      </w:r>
      <w:r w:rsidRPr="00C72E8D">
        <w:rPr>
          <w:rFonts w:cs="David" w:hint="cs"/>
        </w:rPr>
        <w:t>BARNEA INVESTMENTS B.V</w:t>
      </w:r>
      <w:r w:rsidRPr="00C72E8D">
        <w:rPr>
          <w:rFonts w:cs="David" w:hint="cs"/>
          <w:rtl/>
        </w:rPr>
        <w:t xml:space="preserve"> .</w:t>
      </w:r>
      <w:r w:rsidRPr="00C72E8D">
        <w:rPr>
          <w:rFonts w:cs="David" w:hint="cs"/>
        </w:rPr>
        <w:t xml:space="preserve"> </w:t>
      </w:r>
      <w:r w:rsidRPr="00C72E8D">
        <w:rPr>
          <w:rFonts w:cs="David"/>
        </w:rPr>
        <w:t xml:space="preserve"> </w:t>
      </w:r>
      <w:r w:rsidRPr="00C72E8D">
        <w:rPr>
          <w:rFonts w:cs="David" w:hint="cs"/>
          <w:rtl/>
        </w:rPr>
        <w:t xml:space="preserve"> הנושא יעלה לדיון היום, מסגרת הדיון שאנחנו מציעים היא 3 דקות. מי בעד?     </w:t>
      </w:r>
    </w:p>
    <w:p w14:paraId="7D396FDF" w14:textId="77777777" w:rsidR="00C72E8D" w:rsidRPr="00C72E8D" w:rsidRDefault="00C72E8D" w:rsidP="00C72E8D">
      <w:pPr>
        <w:bidi/>
        <w:jc w:val="both"/>
        <w:rPr>
          <w:rFonts w:cs="David" w:hint="cs"/>
          <w:rtl/>
        </w:rPr>
      </w:pPr>
    </w:p>
    <w:p w14:paraId="1F85ADA8" w14:textId="77777777" w:rsidR="00C72E8D" w:rsidRPr="00C72E8D" w:rsidRDefault="00C72E8D" w:rsidP="00C72E8D">
      <w:pPr>
        <w:bidi/>
        <w:jc w:val="both"/>
        <w:rPr>
          <w:rFonts w:cs="David" w:hint="cs"/>
          <w:rtl/>
        </w:rPr>
      </w:pPr>
      <w:r w:rsidRPr="00C72E8D">
        <w:rPr>
          <w:rFonts w:cs="David" w:hint="cs"/>
          <w:u w:val="single"/>
          <w:rtl/>
        </w:rPr>
        <w:t>יולי אדלשטיין:</w:t>
      </w:r>
    </w:p>
    <w:p w14:paraId="6663D262" w14:textId="77777777" w:rsidR="00C72E8D" w:rsidRPr="00C72E8D" w:rsidRDefault="00C72E8D" w:rsidP="00C72E8D">
      <w:pPr>
        <w:bidi/>
        <w:jc w:val="both"/>
        <w:rPr>
          <w:rFonts w:cs="David" w:hint="cs"/>
          <w:rtl/>
        </w:rPr>
      </w:pPr>
    </w:p>
    <w:p w14:paraId="1E8AD6F7" w14:textId="77777777" w:rsidR="00C72E8D" w:rsidRPr="00C72E8D" w:rsidRDefault="00C72E8D" w:rsidP="00C72E8D">
      <w:pPr>
        <w:bidi/>
        <w:jc w:val="both"/>
        <w:rPr>
          <w:rFonts w:cs="David" w:hint="cs"/>
          <w:rtl/>
        </w:rPr>
      </w:pPr>
      <w:r w:rsidRPr="00C72E8D">
        <w:rPr>
          <w:rFonts w:cs="David" w:hint="cs"/>
          <w:rtl/>
        </w:rPr>
        <w:tab/>
        <w:t xml:space="preserve">גברתי יושבת הראש, רציתי להבהיר לפני ההצבעה שבנושא של העברת סמכויות למיטב זכרוני, ויתקנו אותי היועצים המשפטיים, מדובר בדיון אישי לפי התקנון ולכן אני לא מבין מה פתאום זה עניין של ועדת הכנסת לשנות את זה לדיון סיעתי ולקבוע 3 דקות לסיעה. לסיעה יכולות להיות ועדות שונות ומנוגדות, זה לא נושא פוליטי סיעתי. </w:t>
      </w:r>
    </w:p>
    <w:p w14:paraId="4F6581A5" w14:textId="77777777" w:rsidR="00C72E8D" w:rsidRPr="00C72E8D" w:rsidRDefault="00C72E8D" w:rsidP="00C72E8D">
      <w:pPr>
        <w:bidi/>
        <w:jc w:val="both"/>
        <w:rPr>
          <w:rFonts w:cs="David" w:hint="cs"/>
          <w:rtl/>
        </w:rPr>
      </w:pPr>
    </w:p>
    <w:p w14:paraId="042B6E76"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11395E57" w14:textId="77777777" w:rsidR="00C72E8D" w:rsidRPr="00C72E8D" w:rsidRDefault="00C72E8D" w:rsidP="00C72E8D">
      <w:pPr>
        <w:bidi/>
        <w:jc w:val="both"/>
        <w:rPr>
          <w:rFonts w:cs="David" w:hint="cs"/>
          <w:rtl/>
        </w:rPr>
      </w:pPr>
    </w:p>
    <w:p w14:paraId="60E4EF4B" w14:textId="77777777" w:rsidR="00C72E8D" w:rsidRPr="00C72E8D" w:rsidRDefault="00C72E8D" w:rsidP="00C72E8D">
      <w:pPr>
        <w:bidi/>
        <w:jc w:val="both"/>
        <w:rPr>
          <w:rFonts w:cs="David" w:hint="cs"/>
          <w:rtl/>
        </w:rPr>
      </w:pPr>
      <w:r w:rsidRPr="00C72E8D">
        <w:rPr>
          <w:rFonts w:cs="David" w:hint="cs"/>
          <w:rtl/>
        </w:rPr>
        <w:tab/>
        <w:t xml:space="preserve">אני מעריכה מאוד את בקיאותך בתקנון הכנסת, נשאל את היועצת המשפטית של הוועדה, ארבל בבקשה. </w:t>
      </w:r>
    </w:p>
    <w:p w14:paraId="49BCF938" w14:textId="77777777" w:rsidR="00C72E8D" w:rsidRPr="00C72E8D" w:rsidRDefault="00C72E8D" w:rsidP="00C72E8D">
      <w:pPr>
        <w:bidi/>
        <w:jc w:val="both"/>
        <w:rPr>
          <w:rFonts w:cs="David" w:hint="cs"/>
          <w:rtl/>
        </w:rPr>
      </w:pPr>
    </w:p>
    <w:p w14:paraId="71B1C58A" w14:textId="77777777" w:rsidR="00C72E8D" w:rsidRPr="00C72E8D" w:rsidRDefault="00C72E8D" w:rsidP="00C72E8D">
      <w:pPr>
        <w:bidi/>
        <w:jc w:val="both"/>
        <w:rPr>
          <w:rFonts w:cs="David" w:hint="cs"/>
          <w:rtl/>
        </w:rPr>
      </w:pPr>
      <w:r w:rsidRPr="00C72E8D">
        <w:rPr>
          <w:rFonts w:cs="David" w:hint="cs"/>
          <w:u w:val="single"/>
          <w:rtl/>
        </w:rPr>
        <w:t>ארבל אסטרחן:</w:t>
      </w:r>
    </w:p>
    <w:p w14:paraId="4BF42410" w14:textId="77777777" w:rsidR="00C72E8D" w:rsidRPr="00C72E8D" w:rsidRDefault="00C72E8D" w:rsidP="00C72E8D">
      <w:pPr>
        <w:bidi/>
        <w:jc w:val="both"/>
        <w:rPr>
          <w:rFonts w:cs="David" w:hint="cs"/>
          <w:rtl/>
        </w:rPr>
      </w:pPr>
    </w:p>
    <w:p w14:paraId="70184710" w14:textId="77777777" w:rsidR="00C72E8D" w:rsidRPr="00C72E8D" w:rsidRDefault="00C72E8D" w:rsidP="00C72E8D">
      <w:pPr>
        <w:bidi/>
        <w:jc w:val="both"/>
        <w:rPr>
          <w:rFonts w:cs="David" w:hint="cs"/>
          <w:rtl/>
        </w:rPr>
      </w:pPr>
      <w:r w:rsidRPr="00C72E8D">
        <w:rPr>
          <w:rFonts w:cs="David" w:hint="cs"/>
          <w:rtl/>
        </w:rPr>
        <w:tab/>
        <w:t xml:space="preserve"> התקנון מונה מה הם הנושאים בהם יהיה דיון סיעתי וזה הממשלה, הצעת תקציב, נושאי אמון וכו'. הנושא הזה לא נכלל בגדר אחד מהנושאים האלה אבל קובע התקנון שנושא שעשרה חברי כנסת או שתי סיעות שמספר חבריהן ביחד אינו פחות משמונה דרשו שהדיון בו יהיה סיעתי </w:t>
      </w:r>
      <w:r w:rsidRPr="00C72E8D">
        <w:rPr>
          <w:rFonts w:cs="David"/>
          <w:rtl/>
        </w:rPr>
        <w:t>–</w:t>
      </w:r>
      <w:r w:rsidRPr="00C72E8D">
        <w:rPr>
          <w:rFonts w:cs="David" w:hint="cs"/>
          <w:rtl/>
        </w:rPr>
        <w:t xml:space="preserve"> יהיה סיעתי. לכן אם יש דרישה כזו יהיה דיון סיעתי. </w:t>
      </w:r>
    </w:p>
    <w:p w14:paraId="6E6B1510" w14:textId="77777777" w:rsidR="00C72E8D" w:rsidRPr="00C72E8D" w:rsidRDefault="00C72E8D" w:rsidP="00C72E8D">
      <w:pPr>
        <w:bidi/>
        <w:jc w:val="both"/>
        <w:rPr>
          <w:rFonts w:cs="David" w:hint="cs"/>
          <w:rtl/>
        </w:rPr>
      </w:pPr>
    </w:p>
    <w:p w14:paraId="1D140884" w14:textId="77777777" w:rsidR="00C72E8D" w:rsidRPr="00C72E8D" w:rsidRDefault="00C72E8D" w:rsidP="00C72E8D">
      <w:pPr>
        <w:bidi/>
        <w:jc w:val="both"/>
        <w:rPr>
          <w:rFonts w:cs="David" w:hint="cs"/>
          <w:rtl/>
        </w:rPr>
      </w:pPr>
      <w:r w:rsidRPr="00C72E8D">
        <w:rPr>
          <w:rFonts w:cs="David" w:hint="cs"/>
          <w:u w:val="single"/>
          <w:rtl/>
        </w:rPr>
        <w:t>יולי אדלשטיין:</w:t>
      </w:r>
    </w:p>
    <w:p w14:paraId="2497739E" w14:textId="77777777" w:rsidR="00C72E8D" w:rsidRPr="00C72E8D" w:rsidRDefault="00C72E8D" w:rsidP="00C72E8D">
      <w:pPr>
        <w:bidi/>
        <w:jc w:val="both"/>
        <w:rPr>
          <w:rFonts w:cs="David" w:hint="cs"/>
          <w:rtl/>
        </w:rPr>
      </w:pPr>
    </w:p>
    <w:p w14:paraId="613B28B2" w14:textId="77777777" w:rsidR="00C72E8D" w:rsidRPr="00C72E8D" w:rsidRDefault="00C72E8D" w:rsidP="00C72E8D">
      <w:pPr>
        <w:bidi/>
        <w:jc w:val="both"/>
        <w:rPr>
          <w:rFonts w:cs="David" w:hint="cs"/>
          <w:rtl/>
        </w:rPr>
      </w:pPr>
      <w:r w:rsidRPr="00C72E8D">
        <w:rPr>
          <w:rFonts w:cs="David" w:hint="cs"/>
          <w:rtl/>
        </w:rPr>
        <w:tab/>
        <w:t>ולוועדת הכנסת סמכות לאשר?</w:t>
      </w:r>
    </w:p>
    <w:p w14:paraId="35952CA0" w14:textId="77777777" w:rsidR="00C72E8D" w:rsidRPr="00C72E8D" w:rsidRDefault="00C72E8D" w:rsidP="00C72E8D">
      <w:pPr>
        <w:bidi/>
        <w:jc w:val="both"/>
        <w:rPr>
          <w:rFonts w:cs="David" w:hint="cs"/>
          <w:rtl/>
        </w:rPr>
      </w:pPr>
    </w:p>
    <w:p w14:paraId="36DDC88C"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75637534" w14:textId="77777777" w:rsidR="00C72E8D" w:rsidRPr="00C72E8D" w:rsidRDefault="00C72E8D" w:rsidP="00C72E8D">
      <w:pPr>
        <w:bidi/>
        <w:jc w:val="both"/>
        <w:rPr>
          <w:rFonts w:cs="David" w:hint="cs"/>
          <w:rtl/>
        </w:rPr>
      </w:pPr>
    </w:p>
    <w:p w14:paraId="03943DA3" w14:textId="77777777" w:rsidR="00C72E8D" w:rsidRPr="00C72E8D" w:rsidRDefault="00C72E8D" w:rsidP="00C72E8D">
      <w:pPr>
        <w:bidi/>
        <w:jc w:val="both"/>
        <w:rPr>
          <w:rFonts w:cs="David" w:hint="cs"/>
          <w:rtl/>
        </w:rPr>
      </w:pPr>
      <w:r w:rsidRPr="00C72E8D">
        <w:rPr>
          <w:rFonts w:cs="David" w:hint="cs"/>
          <w:rtl/>
        </w:rPr>
        <w:tab/>
        <w:t xml:space="preserve">כן. </w:t>
      </w:r>
    </w:p>
    <w:p w14:paraId="690D3F80" w14:textId="77777777" w:rsidR="00C72E8D" w:rsidRPr="00C72E8D" w:rsidRDefault="00C72E8D" w:rsidP="00C72E8D">
      <w:pPr>
        <w:bidi/>
        <w:jc w:val="both"/>
        <w:rPr>
          <w:rFonts w:cs="David" w:hint="cs"/>
          <w:rtl/>
        </w:rPr>
      </w:pPr>
    </w:p>
    <w:p w14:paraId="3C49EE90" w14:textId="77777777" w:rsidR="00C72E8D" w:rsidRPr="00C72E8D" w:rsidRDefault="00C72E8D" w:rsidP="00C72E8D">
      <w:pPr>
        <w:bidi/>
        <w:jc w:val="both"/>
        <w:rPr>
          <w:rFonts w:cs="David" w:hint="cs"/>
          <w:rtl/>
        </w:rPr>
      </w:pPr>
      <w:r w:rsidRPr="00C72E8D">
        <w:rPr>
          <w:rFonts w:cs="David" w:hint="cs"/>
          <w:u w:val="single"/>
          <w:rtl/>
        </w:rPr>
        <w:t>ארבל אסטרחן:</w:t>
      </w:r>
    </w:p>
    <w:p w14:paraId="7B51D4B7" w14:textId="77777777" w:rsidR="00C72E8D" w:rsidRPr="00C72E8D" w:rsidRDefault="00C72E8D" w:rsidP="00C72E8D">
      <w:pPr>
        <w:bidi/>
        <w:jc w:val="both"/>
        <w:rPr>
          <w:rFonts w:cs="David" w:hint="cs"/>
          <w:rtl/>
        </w:rPr>
      </w:pPr>
    </w:p>
    <w:p w14:paraId="0D5A587C" w14:textId="77777777" w:rsidR="00C72E8D" w:rsidRPr="00C72E8D" w:rsidRDefault="00C72E8D" w:rsidP="00C72E8D">
      <w:pPr>
        <w:bidi/>
        <w:jc w:val="both"/>
        <w:rPr>
          <w:rFonts w:cs="David" w:hint="cs"/>
          <w:rtl/>
        </w:rPr>
      </w:pPr>
      <w:r w:rsidRPr="00C72E8D">
        <w:rPr>
          <w:rFonts w:cs="David" w:hint="cs"/>
          <w:rtl/>
        </w:rPr>
        <w:tab/>
        <w:t xml:space="preserve">זה מנדטורי, כך קובע התקנון. ועדת הכנסת רק תקבע את סדרי הדיון. </w:t>
      </w:r>
    </w:p>
    <w:p w14:paraId="5E014504" w14:textId="77777777" w:rsidR="00C72E8D" w:rsidRPr="00C72E8D" w:rsidRDefault="00C72E8D" w:rsidP="00C72E8D">
      <w:pPr>
        <w:bidi/>
        <w:jc w:val="both"/>
        <w:rPr>
          <w:rFonts w:cs="David" w:hint="cs"/>
          <w:rtl/>
        </w:rPr>
      </w:pPr>
    </w:p>
    <w:p w14:paraId="71C19E97"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2BEDF587" w14:textId="77777777" w:rsidR="00C72E8D" w:rsidRPr="00C72E8D" w:rsidRDefault="00C72E8D" w:rsidP="00C72E8D">
      <w:pPr>
        <w:bidi/>
        <w:jc w:val="both"/>
        <w:rPr>
          <w:rFonts w:cs="David" w:hint="cs"/>
          <w:rtl/>
        </w:rPr>
      </w:pPr>
    </w:p>
    <w:p w14:paraId="62F0FA75" w14:textId="77777777" w:rsidR="00C72E8D" w:rsidRPr="00C72E8D" w:rsidRDefault="00C72E8D" w:rsidP="00C72E8D">
      <w:pPr>
        <w:bidi/>
        <w:jc w:val="both"/>
        <w:rPr>
          <w:rFonts w:cs="David" w:hint="cs"/>
          <w:rtl/>
        </w:rPr>
      </w:pPr>
      <w:r w:rsidRPr="00C72E8D">
        <w:rPr>
          <w:rFonts w:cs="David" w:hint="cs"/>
          <w:rtl/>
        </w:rPr>
        <w:tab/>
        <w:t xml:space="preserve">אני מעמידה את זה להצבעה. מי בעד מסגרת דיון סיעתי של 3 דקות לכל סיעה?    </w:t>
      </w:r>
    </w:p>
    <w:p w14:paraId="51C5401B" w14:textId="77777777" w:rsidR="00C72E8D" w:rsidRPr="00C72E8D" w:rsidRDefault="00C72E8D" w:rsidP="00C72E8D">
      <w:pPr>
        <w:bidi/>
        <w:jc w:val="both"/>
        <w:rPr>
          <w:rFonts w:cs="David" w:hint="cs"/>
          <w:rtl/>
        </w:rPr>
      </w:pPr>
    </w:p>
    <w:p w14:paraId="17393157" w14:textId="77777777" w:rsidR="00C72E8D" w:rsidRPr="00C72E8D" w:rsidRDefault="00C72E8D" w:rsidP="00C72E8D">
      <w:pPr>
        <w:bidi/>
        <w:jc w:val="both"/>
        <w:rPr>
          <w:rFonts w:cs="David" w:hint="cs"/>
          <w:rtl/>
        </w:rPr>
      </w:pPr>
      <w:r w:rsidRPr="00C72E8D">
        <w:rPr>
          <w:rFonts w:cs="David" w:hint="cs"/>
          <w:u w:val="single"/>
          <w:rtl/>
        </w:rPr>
        <w:t>גדעון סער:</w:t>
      </w:r>
    </w:p>
    <w:p w14:paraId="08268ECE" w14:textId="77777777" w:rsidR="00C72E8D" w:rsidRPr="00C72E8D" w:rsidRDefault="00C72E8D" w:rsidP="00C72E8D">
      <w:pPr>
        <w:bidi/>
        <w:jc w:val="both"/>
        <w:rPr>
          <w:rFonts w:cs="David" w:hint="cs"/>
          <w:rtl/>
        </w:rPr>
      </w:pPr>
    </w:p>
    <w:p w14:paraId="4A413127" w14:textId="77777777" w:rsidR="00C72E8D" w:rsidRPr="00C72E8D" w:rsidRDefault="00C72E8D" w:rsidP="00C72E8D">
      <w:pPr>
        <w:bidi/>
        <w:jc w:val="both"/>
        <w:rPr>
          <w:rFonts w:cs="David" w:hint="cs"/>
          <w:rtl/>
        </w:rPr>
      </w:pPr>
      <w:r w:rsidRPr="00C72E8D">
        <w:rPr>
          <w:rFonts w:cs="David" w:hint="cs"/>
          <w:rtl/>
        </w:rPr>
        <w:tab/>
        <w:t xml:space="preserve">את יכולה להצביע קודם על סיעתי או אישי - - - </w:t>
      </w:r>
    </w:p>
    <w:p w14:paraId="42078779" w14:textId="77777777" w:rsidR="00C72E8D" w:rsidRPr="00C72E8D" w:rsidRDefault="00C72E8D" w:rsidP="00C72E8D">
      <w:pPr>
        <w:bidi/>
        <w:jc w:val="both"/>
        <w:rPr>
          <w:rFonts w:cs="David" w:hint="cs"/>
          <w:rtl/>
        </w:rPr>
      </w:pPr>
    </w:p>
    <w:p w14:paraId="35E512C9"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300E7D17" w14:textId="77777777" w:rsidR="00C72E8D" w:rsidRPr="00C72E8D" w:rsidRDefault="00C72E8D" w:rsidP="00C72E8D">
      <w:pPr>
        <w:bidi/>
        <w:jc w:val="both"/>
        <w:rPr>
          <w:rFonts w:cs="David" w:hint="cs"/>
          <w:rtl/>
        </w:rPr>
      </w:pPr>
    </w:p>
    <w:p w14:paraId="36E1AD8D" w14:textId="77777777" w:rsidR="00C72E8D" w:rsidRPr="00C72E8D" w:rsidRDefault="00C72E8D" w:rsidP="00C72E8D">
      <w:pPr>
        <w:bidi/>
        <w:jc w:val="both"/>
        <w:rPr>
          <w:rFonts w:cs="David" w:hint="cs"/>
          <w:rtl/>
        </w:rPr>
      </w:pPr>
      <w:r w:rsidRPr="00C72E8D">
        <w:rPr>
          <w:rFonts w:cs="David" w:hint="cs"/>
          <w:rtl/>
        </w:rPr>
        <w:tab/>
        <w:t xml:space="preserve">אני אלך לפי הראש שלך, יש לי את כל הזמן שבעולם, חבר הכנסת סער. מי בעד דיון סיעתי? מי מתנגד? מי נמנע? בעד הצביעו 8,  נגד 5, לפיכך הדיון יהיה סיעתי.  מסגרת הדיון לפי הצעתי  היא 3 דקות, מי בעד? מי נגד? מי נמנע? 8 בעד, 5 נגד, לפיכך אני קובעת שמסגרת הדיון תהיה בת 3 דקות והיא תהיה סיעתית. </w:t>
      </w:r>
    </w:p>
    <w:p w14:paraId="0ACBDE08" w14:textId="77777777" w:rsidR="00C72E8D" w:rsidRPr="00C72E8D" w:rsidRDefault="00C72E8D" w:rsidP="00C72E8D">
      <w:pPr>
        <w:bidi/>
        <w:jc w:val="both"/>
        <w:rPr>
          <w:rFonts w:cs="David" w:hint="cs"/>
          <w:rtl/>
        </w:rPr>
      </w:pPr>
    </w:p>
    <w:p w14:paraId="4A118A49" w14:textId="77777777" w:rsidR="00C72E8D" w:rsidRPr="00C72E8D" w:rsidRDefault="00C72E8D" w:rsidP="00C72E8D">
      <w:pPr>
        <w:bidi/>
        <w:jc w:val="both"/>
        <w:rPr>
          <w:rFonts w:cs="David" w:hint="cs"/>
          <w:rtl/>
        </w:rPr>
      </w:pPr>
    </w:p>
    <w:p w14:paraId="1DF2E0E6" w14:textId="77777777" w:rsidR="00C72E8D" w:rsidRPr="00C72E8D" w:rsidRDefault="00C72E8D" w:rsidP="00C72E8D">
      <w:pPr>
        <w:bidi/>
        <w:jc w:val="both"/>
        <w:rPr>
          <w:rFonts w:cs="David" w:hint="cs"/>
          <w:b/>
          <w:bCs/>
          <w:rtl/>
        </w:rPr>
      </w:pPr>
      <w:r w:rsidRPr="00C72E8D">
        <w:rPr>
          <w:rFonts w:cs="David" w:hint="cs"/>
          <w:b/>
          <w:bCs/>
          <w:rtl/>
        </w:rPr>
        <w:t xml:space="preserve">                              ג. קביעת ועדות לדיון בהצעות החוק הבאות:</w:t>
      </w:r>
    </w:p>
    <w:p w14:paraId="09AA8AE2" w14:textId="77777777" w:rsidR="00C72E8D" w:rsidRPr="00C72E8D" w:rsidRDefault="00C72E8D" w:rsidP="00C72E8D">
      <w:pPr>
        <w:bidi/>
        <w:jc w:val="both"/>
        <w:rPr>
          <w:rFonts w:cs="David" w:hint="cs"/>
          <w:b/>
          <w:bCs/>
          <w:rtl/>
        </w:rPr>
      </w:pPr>
      <w:r w:rsidRPr="00C72E8D">
        <w:rPr>
          <w:rFonts w:cs="David" w:hint="cs"/>
          <w:b/>
          <w:bCs/>
          <w:rtl/>
        </w:rPr>
        <w:t xml:space="preserve">             1. הצעת חוק להסדרת תוצרת אורגנית (תיקון) (דחיית מועדים), התשס"ז-2006, </w:t>
      </w:r>
    </w:p>
    <w:p w14:paraId="6E9EC3D6" w14:textId="77777777" w:rsidR="00C72E8D" w:rsidRPr="00C72E8D" w:rsidRDefault="00C72E8D" w:rsidP="00C72E8D">
      <w:pPr>
        <w:bidi/>
        <w:jc w:val="both"/>
        <w:rPr>
          <w:rFonts w:cs="David" w:hint="cs"/>
          <w:b/>
          <w:bCs/>
          <w:rtl/>
        </w:rPr>
      </w:pPr>
      <w:r w:rsidRPr="00C72E8D">
        <w:rPr>
          <w:rFonts w:cs="David" w:hint="cs"/>
          <w:b/>
          <w:bCs/>
          <w:rtl/>
        </w:rPr>
        <w:t xml:space="preserve">                 (מ/268)</w:t>
      </w:r>
    </w:p>
    <w:p w14:paraId="5BCBCA5F" w14:textId="77777777" w:rsidR="00C72E8D" w:rsidRPr="00C72E8D" w:rsidRDefault="00C72E8D" w:rsidP="00C72E8D">
      <w:pPr>
        <w:bidi/>
        <w:jc w:val="both"/>
        <w:rPr>
          <w:rFonts w:cs="David" w:hint="cs"/>
          <w:b/>
          <w:bCs/>
          <w:rtl/>
        </w:rPr>
      </w:pPr>
      <w:r w:rsidRPr="00C72E8D">
        <w:rPr>
          <w:rFonts w:cs="David" w:hint="cs"/>
          <w:b/>
          <w:bCs/>
          <w:rtl/>
        </w:rPr>
        <w:t xml:space="preserve">             2. הצעת חוק חופש ההתאגדות והביטוי במוסדות להשכלה גבוהה, התשס"ו</w:t>
      </w:r>
      <w:r w:rsidRPr="00C72E8D">
        <w:rPr>
          <w:rFonts w:cs="David"/>
          <w:b/>
          <w:bCs/>
          <w:rtl/>
        </w:rPr>
        <w:t>–</w:t>
      </w:r>
      <w:r w:rsidRPr="00C72E8D">
        <w:rPr>
          <w:rFonts w:cs="David" w:hint="cs"/>
          <w:b/>
          <w:bCs/>
          <w:rtl/>
        </w:rPr>
        <w:t xml:space="preserve"> 2006, </w:t>
      </w:r>
    </w:p>
    <w:p w14:paraId="341F926D" w14:textId="77777777" w:rsidR="00C72E8D" w:rsidRPr="00C72E8D" w:rsidRDefault="00C72E8D" w:rsidP="00C72E8D">
      <w:pPr>
        <w:bidi/>
        <w:jc w:val="both"/>
        <w:rPr>
          <w:rFonts w:cs="David" w:hint="cs"/>
          <w:b/>
          <w:bCs/>
          <w:rtl/>
        </w:rPr>
      </w:pPr>
      <w:r w:rsidRPr="00C72E8D">
        <w:rPr>
          <w:rFonts w:cs="David" w:hint="cs"/>
          <w:b/>
          <w:bCs/>
          <w:rtl/>
        </w:rPr>
        <w:t xml:space="preserve">                 הצעת חה"כ יוסי ביילין וקב' חברי כנסת (פ/1482/17).</w:t>
      </w:r>
    </w:p>
    <w:p w14:paraId="3A41395D" w14:textId="77777777" w:rsidR="00C72E8D" w:rsidRPr="00C72E8D" w:rsidRDefault="00C72E8D" w:rsidP="00C72E8D">
      <w:pPr>
        <w:bidi/>
        <w:jc w:val="both"/>
        <w:rPr>
          <w:rFonts w:cs="David" w:hint="cs"/>
          <w:b/>
          <w:bCs/>
          <w:rtl/>
        </w:rPr>
      </w:pPr>
      <w:r w:rsidRPr="00C72E8D">
        <w:rPr>
          <w:rFonts w:cs="David" w:hint="cs"/>
          <w:b/>
          <w:bCs/>
          <w:rtl/>
        </w:rPr>
        <w:t xml:space="preserve">             3. הצעת חוק יחסי ממון בין בני זוג (תיקון-מועד האיזון), התשס"ו-2006,</w:t>
      </w:r>
    </w:p>
    <w:p w14:paraId="73426F7C" w14:textId="77777777" w:rsidR="00C72E8D" w:rsidRPr="00C72E8D" w:rsidRDefault="00C72E8D" w:rsidP="00C72E8D">
      <w:pPr>
        <w:bidi/>
        <w:jc w:val="both"/>
        <w:rPr>
          <w:rFonts w:cs="David" w:hint="cs"/>
          <w:b/>
          <w:bCs/>
          <w:rtl/>
        </w:rPr>
      </w:pPr>
      <w:r w:rsidRPr="00C72E8D">
        <w:rPr>
          <w:rFonts w:cs="David" w:hint="cs"/>
          <w:b/>
          <w:bCs/>
          <w:rtl/>
        </w:rPr>
        <w:t xml:space="preserve">                 הצעת חה"כ זבולון אורלב (פ/276/17).</w:t>
      </w:r>
    </w:p>
    <w:p w14:paraId="56BBEBEB" w14:textId="77777777" w:rsidR="00C72E8D" w:rsidRPr="00C72E8D" w:rsidRDefault="00C72E8D" w:rsidP="00C72E8D">
      <w:pPr>
        <w:bidi/>
        <w:jc w:val="both"/>
        <w:rPr>
          <w:rFonts w:cs="David" w:hint="cs"/>
          <w:b/>
          <w:bCs/>
          <w:rtl/>
        </w:rPr>
      </w:pPr>
      <w:r w:rsidRPr="00C72E8D">
        <w:rPr>
          <w:rFonts w:cs="David" w:hint="cs"/>
          <w:b/>
          <w:bCs/>
          <w:rtl/>
        </w:rPr>
        <w:t xml:space="preserve">             4. הצעת חוק יחסי ממון בין בני זוג (תיקון </w:t>
      </w:r>
      <w:r w:rsidRPr="00C72E8D">
        <w:rPr>
          <w:rFonts w:cs="David"/>
          <w:b/>
          <w:bCs/>
          <w:rtl/>
        </w:rPr>
        <w:t>–</w:t>
      </w:r>
      <w:r w:rsidRPr="00C72E8D">
        <w:rPr>
          <w:rFonts w:cs="David" w:hint="cs"/>
          <w:b/>
          <w:bCs/>
          <w:rtl/>
        </w:rPr>
        <w:t xml:space="preserve"> מועד האיזון), התשס"ו-2006, </w:t>
      </w:r>
    </w:p>
    <w:p w14:paraId="02568A97" w14:textId="77777777" w:rsidR="00C72E8D" w:rsidRPr="00C72E8D" w:rsidRDefault="00C72E8D" w:rsidP="00C72E8D">
      <w:pPr>
        <w:bidi/>
        <w:jc w:val="both"/>
        <w:rPr>
          <w:rFonts w:cs="David" w:hint="cs"/>
          <w:b/>
          <w:bCs/>
          <w:rtl/>
        </w:rPr>
      </w:pPr>
      <w:r w:rsidRPr="00C72E8D">
        <w:rPr>
          <w:rFonts w:cs="David" w:hint="cs"/>
          <w:b/>
          <w:bCs/>
          <w:rtl/>
        </w:rPr>
        <w:t xml:space="preserve">                 הצעת חה"כ מיכאל מלכיאור (פ/104/17).</w:t>
      </w:r>
    </w:p>
    <w:p w14:paraId="4D0F6BC4" w14:textId="77777777" w:rsidR="00C72E8D" w:rsidRPr="00C72E8D" w:rsidRDefault="00C72E8D" w:rsidP="00C72E8D">
      <w:pPr>
        <w:bidi/>
        <w:jc w:val="both"/>
        <w:rPr>
          <w:rFonts w:cs="David" w:hint="cs"/>
          <w:b/>
          <w:bCs/>
          <w:rtl/>
        </w:rPr>
      </w:pPr>
      <w:r w:rsidRPr="00C72E8D">
        <w:rPr>
          <w:rFonts w:cs="David" w:hint="cs"/>
          <w:b/>
          <w:bCs/>
          <w:rtl/>
        </w:rPr>
        <w:t xml:space="preserve">             5. הצעת חוק יחסי ממון בין בני זוג (תיקון-מועד האיזון), התשס"ו-2006,</w:t>
      </w:r>
    </w:p>
    <w:p w14:paraId="63A61EC9" w14:textId="77777777" w:rsidR="00C72E8D" w:rsidRPr="00C72E8D" w:rsidRDefault="00C72E8D" w:rsidP="00C72E8D">
      <w:pPr>
        <w:bidi/>
        <w:jc w:val="both"/>
        <w:rPr>
          <w:rFonts w:cs="David" w:hint="cs"/>
          <w:b/>
          <w:bCs/>
          <w:rtl/>
        </w:rPr>
      </w:pPr>
      <w:r w:rsidRPr="00C72E8D">
        <w:rPr>
          <w:rFonts w:cs="David" w:hint="cs"/>
          <w:b/>
          <w:bCs/>
          <w:rtl/>
        </w:rPr>
        <w:t xml:space="preserve">                 הצעת חה"כ עתניאל שנלר וקב' ח"כים (פ/1897/17). </w:t>
      </w:r>
    </w:p>
    <w:p w14:paraId="76F7FB07" w14:textId="77777777" w:rsidR="00C72E8D" w:rsidRPr="00C72E8D" w:rsidRDefault="00C72E8D" w:rsidP="00C72E8D">
      <w:pPr>
        <w:bidi/>
        <w:jc w:val="both"/>
        <w:rPr>
          <w:rFonts w:cs="David" w:hint="cs"/>
          <w:b/>
          <w:bCs/>
          <w:rtl/>
        </w:rPr>
      </w:pPr>
    </w:p>
    <w:p w14:paraId="22663EF8" w14:textId="77777777" w:rsidR="00C72E8D" w:rsidRPr="00C72E8D" w:rsidRDefault="00C72E8D" w:rsidP="00C72E8D">
      <w:pPr>
        <w:bidi/>
        <w:jc w:val="both"/>
        <w:rPr>
          <w:rFonts w:cs="David"/>
          <w:b/>
          <w:bCs/>
          <w:rtl/>
        </w:rPr>
      </w:pPr>
    </w:p>
    <w:p w14:paraId="478A7AA6" w14:textId="77777777" w:rsidR="00C72E8D" w:rsidRPr="00C72E8D" w:rsidRDefault="00C72E8D" w:rsidP="00C72E8D">
      <w:pPr>
        <w:bidi/>
        <w:jc w:val="both"/>
        <w:rPr>
          <w:rFonts w:cs="David" w:hint="cs"/>
          <w:b/>
          <w:bCs/>
          <w:rtl/>
        </w:rPr>
      </w:pPr>
    </w:p>
    <w:p w14:paraId="269001E1"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7DA4EAD4" w14:textId="77777777" w:rsidR="00C72E8D" w:rsidRPr="00C72E8D" w:rsidRDefault="00C72E8D" w:rsidP="00C72E8D">
      <w:pPr>
        <w:bidi/>
        <w:jc w:val="both"/>
        <w:rPr>
          <w:rFonts w:cs="David" w:hint="cs"/>
          <w:rtl/>
        </w:rPr>
      </w:pPr>
    </w:p>
    <w:p w14:paraId="3AD1BBE8" w14:textId="77777777" w:rsidR="00C72E8D" w:rsidRPr="00C72E8D" w:rsidRDefault="00C72E8D" w:rsidP="00C72E8D">
      <w:pPr>
        <w:bidi/>
        <w:jc w:val="both"/>
        <w:rPr>
          <w:rFonts w:cs="David" w:hint="cs"/>
          <w:rtl/>
        </w:rPr>
      </w:pPr>
      <w:r w:rsidRPr="00C72E8D">
        <w:rPr>
          <w:rFonts w:cs="David" w:hint="cs"/>
          <w:rtl/>
        </w:rPr>
        <w:tab/>
        <w:t xml:space="preserve">אני עוברת לנושא הבא. חברי חבריי הכנסת, אנחנו צריכים לקבוע ועדות להצעות החוק הבאות כאשר אני מודיעה שכל ההצעות שעומדות לפנינו הן בהסכמה. ההצעה הראשונה, הצעת חוק להסדרת תוצרת אורגנית (תיקון) (דחיית מועדים), התשס"ז-2006, (מ/268). הצעת החוק הזו נידונה ב-26,2,2007 כאשר נשמעו במליאה הצעות להעביר את הצעת החוק לדיון בוועדת הכלכלה או לוועדה לקידום מעמד האישה. יושב ראש הוועדה לקידום מעמד האישה נתן את הסכמתו להעביר את ההצעה לוועדת הכלכלה, גם לאור בקשתו של יושב ראש ועדת הכלכלה, כולנו מודים לך חבר הכנסת גדעון סער שהסכמת ברוחב לב ובנדיבות. </w:t>
      </w:r>
    </w:p>
    <w:p w14:paraId="1B22748C" w14:textId="77777777" w:rsidR="00C72E8D" w:rsidRPr="00C72E8D" w:rsidRDefault="00C72E8D" w:rsidP="00C72E8D">
      <w:pPr>
        <w:bidi/>
        <w:jc w:val="both"/>
        <w:rPr>
          <w:rFonts w:cs="David" w:hint="cs"/>
          <w:rtl/>
        </w:rPr>
      </w:pPr>
    </w:p>
    <w:p w14:paraId="13DDDA5B" w14:textId="77777777" w:rsidR="00C72E8D" w:rsidRPr="00C72E8D" w:rsidRDefault="00C72E8D" w:rsidP="00C72E8D">
      <w:pPr>
        <w:bidi/>
        <w:jc w:val="both"/>
        <w:rPr>
          <w:rFonts w:cs="David" w:hint="cs"/>
          <w:rtl/>
        </w:rPr>
      </w:pPr>
      <w:r w:rsidRPr="00C72E8D">
        <w:rPr>
          <w:rFonts w:cs="David" w:hint="cs"/>
          <w:u w:val="single"/>
          <w:rtl/>
        </w:rPr>
        <w:t>גדעון סער:</w:t>
      </w:r>
    </w:p>
    <w:p w14:paraId="410E9114" w14:textId="77777777" w:rsidR="00C72E8D" w:rsidRPr="00C72E8D" w:rsidRDefault="00C72E8D" w:rsidP="00C72E8D">
      <w:pPr>
        <w:bidi/>
        <w:jc w:val="both"/>
        <w:rPr>
          <w:rFonts w:cs="David" w:hint="cs"/>
          <w:rtl/>
        </w:rPr>
      </w:pPr>
    </w:p>
    <w:p w14:paraId="66E072B2" w14:textId="77777777" w:rsidR="00C72E8D" w:rsidRPr="00C72E8D" w:rsidRDefault="00C72E8D" w:rsidP="00C72E8D">
      <w:pPr>
        <w:bidi/>
        <w:jc w:val="both"/>
        <w:rPr>
          <w:rFonts w:cs="David" w:hint="cs"/>
          <w:rtl/>
        </w:rPr>
      </w:pPr>
      <w:r w:rsidRPr="00C72E8D">
        <w:rPr>
          <w:rFonts w:cs="David" w:hint="cs"/>
          <w:rtl/>
        </w:rPr>
        <w:tab/>
        <w:t xml:space="preserve">בינתיים חודשיים וחצי החוק לא קודם בכלל. </w:t>
      </w:r>
    </w:p>
    <w:p w14:paraId="4B9D0CFA" w14:textId="77777777" w:rsidR="00C72E8D" w:rsidRPr="00C72E8D" w:rsidRDefault="00C72E8D" w:rsidP="00C72E8D">
      <w:pPr>
        <w:bidi/>
        <w:jc w:val="both"/>
        <w:rPr>
          <w:rFonts w:cs="David" w:hint="cs"/>
          <w:rtl/>
        </w:rPr>
      </w:pPr>
    </w:p>
    <w:p w14:paraId="6307A564"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3760CD9D" w14:textId="77777777" w:rsidR="00C72E8D" w:rsidRPr="00C72E8D" w:rsidRDefault="00C72E8D" w:rsidP="00C72E8D">
      <w:pPr>
        <w:bidi/>
        <w:jc w:val="both"/>
        <w:rPr>
          <w:rFonts w:cs="David" w:hint="cs"/>
          <w:rtl/>
        </w:rPr>
      </w:pPr>
    </w:p>
    <w:p w14:paraId="17BCC32C" w14:textId="77777777" w:rsidR="00C72E8D" w:rsidRPr="00C72E8D" w:rsidRDefault="00C72E8D" w:rsidP="00C72E8D">
      <w:pPr>
        <w:bidi/>
        <w:jc w:val="both"/>
        <w:rPr>
          <w:rFonts w:cs="David" w:hint="cs"/>
          <w:rtl/>
        </w:rPr>
      </w:pPr>
      <w:r w:rsidRPr="00C72E8D">
        <w:rPr>
          <w:rFonts w:cs="David" w:hint="cs"/>
          <w:rtl/>
        </w:rPr>
        <w:tab/>
        <w:t xml:space="preserve">אני עוברת להצבעה, מי בעד להעביר את הצעת החוק לוועדת הכלכלה? מי נגד? מי נמנע? בעד 12, אין מתנגדים, אין נמנעים, לפיכך אני קובעת שהצעת החוק תידון בוועדת הכלכלה. </w:t>
      </w:r>
    </w:p>
    <w:p w14:paraId="3F983F3C" w14:textId="77777777" w:rsidR="00C72E8D" w:rsidRPr="00C72E8D" w:rsidRDefault="00C72E8D" w:rsidP="00C72E8D">
      <w:pPr>
        <w:bidi/>
        <w:jc w:val="both"/>
        <w:rPr>
          <w:rFonts w:cs="David" w:hint="cs"/>
          <w:rtl/>
        </w:rPr>
      </w:pPr>
    </w:p>
    <w:p w14:paraId="4EBEA8E1" w14:textId="77777777" w:rsidR="00C72E8D" w:rsidRPr="00C72E8D" w:rsidRDefault="00C72E8D" w:rsidP="00C72E8D">
      <w:pPr>
        <w:bidi/>
        <w:jc w:val="both"/>
        <w:rPr>
          <w:rFonts w:cs="David" w:hint="cs"/>
          <w:rtl/>
        </w:rPr>
      </w:pPr>
      <w:r w:rsidRPr="00C72E8D">
        <w:rPr>
          <w:rFonts w:cs="David" w:hint="cs"/>
          <w:rtl/>
        </w:rPr>
        <w:tab/>
        <w:t>הנושא השני הצעת חוק חופש ההתאגדות והביטוי במוסדות להשכלה גבוהה, התשס"ו</w:t>
      </w:r>
      <w:r w:rsidRPr="00C72E8D">
        <w:rPr>
          <w:rFonts w:cs="David"/>
          <w:rtl/>
        </w:rPr>
        <w:t>–</w:t>
      </w:r>
      <w:r w:rsidRPr="00C72E8D">
        <w:rPr>
          <w:rFonts w:cs="David" w:hint="cs"/>
          <w:rtl/>
        </w:rPr>
        <w:t xml:space="preserve"> 2006, הצעת חה"כ יוסי ביילין וקב' חברי כנסת (פ/1482/17). הוצע להעביר את ההצעה לדיון בוועדת חוקה חוק ומשפט או לוועדת החינוך התרבות והספורט. יושב ראש ועדת החינוך ביקש להעביר את הצעת החוק אליו, יושב ראש ועדת החוקה נתן את הסכמתו. אני עוברת להצבעה. מי בעד להעביר את הצעתו של חבר הכנסת יוסי ביילין לוועדת החינוך? מי מתנגד? מי נמנע? בעד הצביעו 12, לא היו נמנעים ולא היו מתנגדים, לפיכך הצעתך, חבר הכנסת ביילין, תועבר לדיון בוועדת החינוך. </w:t>
      </w:r>
    </w:p>
    <w:p w14:paraId="03618F8A" w14:textId="77777777" w:rsidR="00C72E8D" w:rsidRPr="00C72E8D" w:rsidRDefault="00C72E8D" w:rsidP="00C72E8D">
      <w:pPr>
        <w:bidi/>
        <w:jc w:val="both"/>
        <w:rPr>
          <w:rFonts w:cs="David" w:hint="cs"/>
          <w:rtl/>
        </w:rPr>
      </w:pPr>
    </w:p>
    <w:p w14:paraId="50CC65C4" w14:textId="77777777" w:rsidR="00C72E8D" w:rsidRPr="00C72E8D" w:rsidRDefault="00C72E8D" w:rsidP="00C72E8D">
      <w:pPr>
        <w:bidi/>
        <w:jc w:val="both"/>
        <w:rPr>
          <w:rFonts w:cs="David" w:hint="cs"/>
          <w:rtl/>
        </w:rPr>
      </w:pPr>
      <w:r w:rsidRPr="00C72E8D">
        <w:rPr>
          <w:rFonts w:cs="David" w:hint="cs"/>
          <w:rtl/>
        </w:rPr>
        <w:tab/>
        <w:t xml:space="preserve">שלוש הצעות חוק נוספות כאשר ההצעות הללו נידונו במליאה ב-14 למרץ 2007. הצעת חוק יחסי ממון בין בני זוג, (תיקון-מועד האיזון), התשס"ו-2006, הצעתו של חה"כ זבולון אורלב (פ/276/17),  הצעת חוק גם יחסי ממון בין בני זוג (תיקון </w:t>
      </w:r>
      <w:r w:rsidRPr="00C72E8D">
        <w:rPr>
          <w:rFonts w:cs="David"/>
          <w:rtl/>
        </w:rPr>
        <w:t>–</w:t>
      </w:r>
      <w:r w:rsidRPr="00C72E8D">
        <w:rPr>
          <w:rFonts w:cs="David" w:hint="cs"/>
          <w:rtl/>
        </w:rPr>
        <w:t xml:space="preserve"> מועד האיזון), התשס"ו-2006,                  הצעת חה"כ מיכאל מלכיאור (פ/104/17), ואותו נושא הצעת חוק יחסי ממון בין בני זוג (תיקון-מועד האיזון), התשס"ו-2006, הצעת חה"כ עתניאל שנלר וקב' ח"כים (פ/1897/17).  במליאה נשמעו הצעות להעביר את ההצעות לוועדת חוקה חוק ומשפט או לוועדת הכספים. יושב ראש ועדת חוקה, חוק ומשפט מבקש להעביר את הצעת החוק אליו. יושב ראש ועדת הכספים כמובן שנתן את הסכמתו ואני עוברת להצבעה. מי בעד להעביר את הצעת החוק לוועדת חוקה, חוק ומשפט? בעד 10, מתנגד 1 חבר הכנסת פרוש מיהדות התורה, לא היו נמנעים. </w:t>
      </w:r>
    </w:p>
    <w:p w14:paraId="4C68F8BA" w14:textId="77777777" w:rsidR="00C72E8D" w:rsidRPr="00C72E8D" w:rsidRDefault="00C72E8D" w:rsidP="00C72E8D">
      <w:pPr>
        <w:bidi/>
        <w:jc w:val="both"/>
        <w:rPr>
          <w:rFonts w:cs="David" w:hint="cs"/>
          <w:rtl/>
        </w:rPr>
      </w:pPr>
    </w:p>
    <w:p w14:paraId="721AE051" w14:textId="77777777" w:rsidR="00C72E8D" w:rsidRPr="00C72E8D" w:rsidRDefault="00C72E8D" w:rsidP="00C72E8D">
      <w:pPr>
        <w:bidi/>
        <w:jc w:val="both"/>
        <w:rPr>
          <w:rFonts w:cs="David" w:hint="cs"/>
          <w:rtl/>
        </w:rPr>
      </w:pPr>
    </w:p>
    <w:p w14:paraId="0C1C8116" w14:textId="77777777" w:rsidR="00C72E8D" w:rsidRPr="00C72E8D" w:rsidRDefault="00C72E8D" w:rsidP="00C72E8D">
      <w:pPr>
        <w:bidi/>
        <w:jc w:val="both"/>
        <w:rPr>
          <w:rFonts w:cs="David" w:hint="cs"/>
          <w:rtl/>
        </w:rPr>
      </w:pPr>
    </w:p>
    <w:p w14:paraId="3C90CDA2" w14:textId="77777777" w:rsidR="00C72E8D" w:rsidRPr="00C72E8D" w:rsidRDefault="00C72E8D" w:rsidP="00C72E8D">
      <w:pPr>
        <w:bidi/>
        <w:jc w:val="both"/>
        <w:rPr>
          <w:rFonts w:cs="David"/>
          <w:rtl/>
        </w:rPr>
      </w:pPr>
      <w:r w:rsidRPr="00C72E8D">
        <w:rPr>
          <w:rFonts w:cs="David" w:hint="cs"/>
        </w:rPr>
        <w:t xml:space="preserve">          </w:t>
      </w:r>
      <w:r w:rsidRPr="00C72E8D">
        <w:rPr>
          <w:rFonts w:cs="David" w:hint="cs"/>
          <w:rtl/>
        </w:rPr>
        <w:t xml:space="preserve"> </w:t>
      </w:r>
    </w:p>
    <w:p w14:paraId="1A2D92E0" w14:textId="77777777" w:rsidR="00C72E8D" w:rsidRPr="00C72E8D" w:rsidRDefault="00C72E8D" w:rsidP="00C72E8D">
      <w:pPr>
        <w:bidi/>
        <w:jc w:val="both"/>
        <w:rPr>
          <w:rFonts w:cs="David" w:hint="cs"/>
          <w:b/>
          <w:bCs/>
          <w:rtl/>
        </w:rPr>
      </w:pPr>
      <w:r w:rsidRPr="00C72E8D">
        <w:rPr>
          <w:rFonts w:cs="David"/>
          <w:rtl/>
        </w:rPr>
        <w:br w:type="page"/>
      </w:r>
      <w:r w:rsidRPr="00C72E8D">
        <w:rPr>
          <w:rFonts w:cs="David" w:hint="cs"/>
          <w:b/>
          <w:bCs/>
          <w:rtl/>
        </w:rPr>
        <w:t xml:space="preserve">           ד. בקשת הממשלה להקדמת הדיון בהצעות החוק הבאות לפני הקריאה הראשונה:</w:t>
      </w:r>
    </w:p>
    <w:p w14:paraId="616858BD" w14:textId="77777777" w:rsidR="00C72E8D" w:rsidRPr="00C72E8D" w:rsidRDefault="00C72E8D" w:rsidP="00C72E8D">
      <w:pPr>
        <w:bidi/>
        <w:jc w:val="both"/>
        <w:rPr>
          <w:rFonts w:cs="David" w:hint="cs"/>
          <w:b/>
          <w:bCs/>
          <w:rtl/>
        </w:rPr>
      </w:pPr>
      <w:r w:rsidRPr="00C72E8D">
        <w:rPr>
          <w:rFonts w:cs="David" w:hint="cs"/>
          <w:b/>
          <w:bCs/>
          <w:rtl/>
        </w:rPr>
        <w:t xml:space="preserve">           הצעת חוק חינוך ממלכתי (תיקון מס' 8) השתתפות רשויות מקומיות בתמיכה</w:t>
      </w:r>
    </w:p>
    <w:p w14:paraId="7B2141CB" w14:textId="77777777" w:rsidR="00C72E8D" w:rsidRPr="00C72E8D" w:rsidRDefault="00C72E8D" w:rsidP="00C72E8D">
      <w:pPr>
        <w:bidi/>
        <w:jc w:val="both"/>
        <w:rPr>
          <w:rFonts w:cs="David" w:hint="cs"/>
          <w:b/>
          <w:bCs/>
          <w:rtl/>
        </w:rPr>
      </w:pPr>
      <w:r w:rsidRPr="00C72E8D">
        <w:rPr>
          <w:rFonts w:cs="David" w:hint="cs"/>
          <w:b/>
          <w:bCs/>
          <w:rtl/>
        </w:rPr>
        <w:t xml:space="preserve">           במוסדות חינוך מוכרים לא רשמיים, התשס"ז.</w:t>
      </w:r>
    </w:p>
    <w:p w14:paraId="45E6019B" w14:textId="77777777" w:rsidR="00C72E8D" w:rsidRPr="00C72E8D" w:rsidRDefault="00C72E8D" w:rsidP="00C72E8D">
      <w:pPr>
        <w:bidi/>
        <w:jc w:val="both"/>
        <w:rPr>
          <w:rFonts w:cs="David" w:hint="cs"/>
          <w:b/>
          <w:bCs/>
          <w:rtl/>
        </w:rPr>
      </w:pPr>
    </w:p>
    <w:p w14:paraId="23D870B3"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41685141" w14:textId="77777777" w:rsidR="00C72E8D" w:rsidRPr="00C72E8D" w:rsidRDefault="00C72E8D" w:rsidP="00C72E8D">
      <w:pPr>
        <w:bidi/>
        <w:jc w:val="both"/>
        <w:rPr>
          <w:rFonts w:cs="David" w:hint="cs"/>
          <w:rtl/>
        </w:rPr>
      </w:pPr>
    </w:p>
    <w:p w14:paraId="5A01F65D" w14:textId="77777777" w:rsidR="00C72E8D" w:rsidRPr="00C72E8D" w:rsidRDefault="00C72E8D" w:rsidP="00C72E8D">
      <w:pPr>
        <w:bidi/>
        <w:jc w:val="both"/>
        <w:rPr>
          <w:rFonts w:cs="David" w:hint="cs"/>
          <w:rtl/>
        </w:rPr>
      </w:pPr>
      <w:r w:rsidRPr="00C72E8D">
        <w:rPr>
          <w:rFonts w:cs="David" w:hint="cs"/>
          <w:rtl/>
        </w:rPr>
        <w:tab/>
        <w:t>הנושא הבא, הממשלה ביקשה לפטור אותה משתי הצעות חוק כאשר הצעת החוק הראשונה היא הצעת חוק החינוך הממלכתי (תיקון מס' 8), השתתפות רשויות מקומיות בתמיכה</w:t>
      </w:r>
    </w:p>
    <w:p w14:paraId="18554021" w14:textId="77777777" w:rsidR="00C72E8D" w:rsidRPr="00C72E8D" w:rsidRDefault="00C72E8D" w:rsidP="00C72E8D">
      <w:pPr>
        <w:bidi/>
        <w:jc w:val="both"/>
        <w:rPr>
          <w:rFonts w:cs="David" w:hint="cs"/>
          <w:rtl/>
        </w:rPr>
      </w:pPr>
      <w:r w:rsidRPr="00C72E8D">
        <w:rPr>
          <w:rFonts w:cs="David" w:hint="cs"/>
          <w:rtl/>
        </w:rPr>
        <w:t xml:space="preserve">במוסדות חינוך מוכרים לא רשמיים, התשס"ז. מי נציג הממשלה? </w:t>
      </w:r>
    </w:p>
    <w:p w14:paraId="1989EC83" w14:textId="77777777" w:rsidR="00C72E8D" w:rsidRPr="00C72E8D" w:rsidRDefault="00C72E8D" w:rsidP="00C72E8D">
      <w:pPr>
        <w:bidi/>
        <w:jc w:val="both"/>
        <w:rPr>
          <w:rFonts w:cs="David" w:hint="cs"/>
          <w:rtl/>
        </w:rPr>
      </w:pPr>
    </w:p>
    <w:p w14:paraId="5B430BBF" w14:textId="77777777" w:rsidR="00C72E8D" w:rsidRPr="00C72E8D" w:rsidRDefault="00C72E8D" w:rsidP="00C72E8D">
      <w:pPr>
        <w:bidi/>
        <w:jc w:val="both"/>
        <w:rPr>
          <w:rFonts w:cs="David" w:hint="cs"/>
          <w:rtl/>
        </w:rPr>
      </w:pPr>
      <w:r w:rsidRPr="00C72E8D">
        <w:rPr>
          <w:rFonts w:cs="David" w:hint="cs"/>
          <w:u w:val="single"/>
          <w:rtl/>
        </w:rPr>
        <w:t>אריאל דרעי:</w:t>
      </w:r>
    </w:p>
    <w:p w14:paraId="36267408" w14:textId="77777777" w:rsidR="00C72E8D" w:rsidRPr="00C72E8D" w:rsidRDefault="00C72E8D" w:rsidP="00C72E8D">
      <w:pPr>
        <w:bidi/>
        <w:jc w:val="both"/>
        <w:rPr>
          <w:rFonts w:cs="David" w:hint="cs"/>
          <w:rtl/>
        </w:rPr>
      </w:pPr>
    </w:p>
    <w:p w14:paraId="7C3E21FB" w14:textId="77777777" w:rsidR="00C72E8D" w:rsidRPr="00C72E8D" w:rsidRDefault="00C72E8D" w:rsidP="00C72E8D">
      <w:pPr>
        <w:bidi/>
        <w:jc w:val="both"/>
        <w:rPr>
          <w:rFonts w:cs="David" w:hint="cs"/>
          <w:rtl/>
        </w:rPr>
      </w:pPr>
      <w:r w:rsidRPr="00C72E8D">
        <w:rPr>
          <w:rFonts w:cs="David" w:hint="cs"/>
          <w:rtl/>
        </w:rPr>
        <w:tab/>
        <w:t xml:space="preserve">המצב המשפטי היום הוא שחלק מהרשויות המקומיות חדלו מלהחזיק ולהשתתף באחזקה של מוסדות חינוך מוכרים. באור יהודה לדוגמא בתי ספר נמצאים בלי חשמל, בירושלים יש בעיה חמורה ובמקומות נוספים. הליך החקיקה התעכב במשך תקופה ארוכה בגלל התנגדות של שרת החינוך. אתמול הממשלה החליטה על חקיקת החוק ואישרה אותו. יש סיבה נוספת לדחיפות. אנחנו עומדים לפני תחילת השנה וההנחיה של היועץ המשפטי לממשלה הייתה שלקראת סוף השנה בהתקשרויות שבין הרשויות המקומיות לבתי הספר המוכרים שאינם רשמיים, יצטרכו לעבור בדרך של תמיכה והבעיה החמורה ביותר היא בעיות המבנים, זאת אומרת שבתחילת השנה יהיו בתי ספר שישהו במבנים שלא כחוק או שיצטרכו לעבור איזשהו תהליך של פרסום קריטריונים </w:t>
      </w:r>
      <w:r w:rsidRPr="00C72E8D">
        <w:rPr>
          <w:rFonts w:cs="David"/>
          <w:rtl/>
        </w:rPr>
        <w:t>–</w:t>
      </w:r>
      <w:r w:rsidRPr="00C72E8D">
        <w:rPr>
          <w:rFonts w:cs="David" w:hint="cs"/>
          <w:rtl/>
        </w:rPr>
        <w:t xml:space="preserve"> דבר שיעכב וייקח זמן רב. </w:t>
      </w:r>
    </w:p>
    <w:p w14:paraId="76AA9A88" w14:textId="77777777" w:rsidR="00C72E8D" w:rsidRPr="00C72E8D" w:rsidRDefault="00C72E8D" w:rsidP="00C72E8D">
      <w:pPr>
        <w:bidi/>
        <w:jc w:val="both"/>
        <w:rPr>
          <w:rFonts w:cs="David" w:hint="cs"/>
          <w:b/>
          <w:bCs/>
          <w:rtl/>
        </w:rPr>
      </w:pPr>
    </w:p>
    <w:p w14:paraId="09F75975"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712F8F54" w14:textId="77777777" w:rsidR="00C72E8D" w:rsidRPr="00C72E8D" w:rsidRDefault="00C72E8D" w:rsidP="00C72E8D">
      <w:pPr>
        <w:bidi/>
        <w:jc w:val="both"/>
        <w:rPr>
          <w:rFonts w:cs="David" w:hint="cs"/>
          <w:rtl/>
        </w:rPr>
      </w:pPr>
    </w:p>
    <w:p w14:paraId="489A81B3" w14:textId="77777777" w:rsidR="00C72E8D" w:rsidRPr="00C72E8D" w:rsidRDefault="00C72E8D" w:rsidP="00C72E8D">
      <w:pPr>
        <w:bidi/>
        <w:jc w:val="both"/>
        <w:rPr>
          <w:rFonts w:cs="David" w:hint="cs"/>
          <w:rtl/>
        </w:rPr>
      </w:pPr>
      <w:r w:rsidRPr="00C72E8D">
        <w:rPr>
          <w:rFonts w:cs="David" w:hint="cs"/>
          <w:rtl/>
        </w:rPr>
        <w:tab/>
        <w:t xml:space="preserve">אני מודה לך, חבר הכנסת פרוש בבקשה. </w:t>
      </w:r>
    </w:p>
    <w:p w14:paraId="6A6E975A" w14:textId="77777777" w:rsidR="00C72E8D" w:rsidRPr="00C72E8D" w:rsidRDefault="00C72E8D" w:rsidP="00C72E8D">
      <w:pPr>
        <w:bidi/>
        <w:jc w:val="both"/>
        <w:rPr>
          <w:rFonts w:cs="David" w:hint="cs"/>
          <w:rtl/>
        </w:rPr>
      </w:pPr>
    </w:p>
    <w:p w14:paraId="2FB1440B" w14:textId="77777777" w:rsidR="00C72E8D" w:rsidRPr="00C72E8D" w:rsidRDefault="00C72E8D" w:rsidP="00C72E8D">
      <w:pPr>
        <w:bidi/>
        <w:jc w:val="both"/>
        <w:rPr>
          <w:rFonts w:cs="David" w:hint="cs"/>
          <w:rtl/>
        </w:rPr>
      </w:pPr>
      <w:r w:rsidRPr="00C72E8D">
        <w:rPr>
          <w:rFonts w:cs="David" w:hint="cs"/>
          <w:u w:val="single"/>
          <w:rtl/>
        </w:rPr>
        <w:t>מאיר פרוש:</w:t>
      </w:r>
    </w:p>
    <w:p w14:paraId="3E8C2680" w14:textId="77777777" w:rsidR="00C72E8D" w:rsidRPr="00C72E8D" w:rsidRDefault="00C72E8D" w:rsidP="00C72E8D">
      <w:pPr>
        <w:bidi/>
        <w:jc w:val="both"/>
        <w:rPr>
          <w:rFonts w:cs="David" w:hint="cs"/>
          <w:rtl/>
        </w:rPr>
      </w:pPr>
    </w:p>
    <w:p w14:paraId="21ADC170" w14:textId="77777777" w:rsidR="00C72E8D" w:rsidRPr="00C72E8D" w:rsidRDefault="00C72E8D" w:rsidP="00C72E8D">
      <w:pPr>
        <w:bidi/>
        <w:jc w:val="both"/>
        <w:rPr>
          <w:rFonts w:cs="David" w:hint="cs"/>
          <w:rtl/>
        </w:rPr>
      </w:pPr>
      <w:r w:rsidRPr="00C72E8D">
        <w:rPr>
          <w:rFonts w:cs="David" w:hint="cs"/>
          <w:rtl/>
        </w:rPr>
        <w:tab/>
        <w:t xml:space="preserve">חוק יסודות התקציב שחוקק ב-92 אמר, אחרי שההנחיות של היועץ המשפטי לממשלה, נדרשו לעשות תיקונים כדי שנדע בדיוק מתי נותנים תמיכות, תקציב וכדומה. חוק יסודות התקציב אמר שיהיו שתי רשתות שבהן המדינה צריכה לנהוג כפי שהיא נוהגת בבתי הספר הממלכתיים והממלכתי דתי,דהיינו החינוך העצמאי ורשת החינוך של אל המעין. אבל המדינה אינה נוהגת כך. משרד החינוך נוהג בשתי הרשתות האלה כפי שהוא נוהג בממלכתי ובממלכתי דתי עד כמה שאפשר אבל אי אפשר לומר שאנחנו מקבלים את המאה אחוז. בשנתיים האחרונות החלו מספר רשויות מקומיות לפרש אחרת את המחויבויות שיש להם כלפי בתי הספר של החינוך העצמאי. זה התחיל עם רשויות מקומיות כאשר משרד המשפטים אמר שאכן אם, חוק יסודות התקציב אמר שהחינוך העצמאי ורשת אל המעין הם כבתי ספר רגילים אבל זה עוד לא אומר שהרשויות המקומיות חייבות לתת לתלמידי אותן שתי הרשתות את אותם שירותים. בעקבות כך מתברר שישנם בתי ספר שהפסיקו לתת להם חשמל, מים, הסקה, ניקיון של בתי הספר. השלמה למה שהוא אומר כדי שיהיה חופף למה שהמדינה נוהגת כמשרד החינוך לגבי בתי הספר האלו.  </w:t>
      </w:r>
    </w:p>
    <w:p w14:paraId="21E29D5D" w14:textId="77777777" w:rsidR="00C72E8D" w:rsidRPr="00C72E8D" w:rsidRDefault="00C72E8D" w:rsidP="00C72E8D">
      <w:pPr>
        <w:bidi/>
        <w:jc w:val="both"/>
        <w:rPr>
          <w:rFonts w:cs="David" w:hint="cs"/>
          <w:rtl/>
        </w:rPr>
      </w:pPr>
    </w:p>
    <w:p w14:paraId="0DBBAAB1" w14:textId="77777777" w:rsidR="00C72E8D" w:rsidRPr="00C72E8D" w:rsidRDefault="00C72E8D" w:rsidP="00C72E8D">
      <w:pPr>
        <w:bidi/>
        <w:jc w:val="both"/>
        <w:rPr>
          <w:rFonts w:cs="David" w:hint="cs"/>
          <w:rtl/>
        </w:rPr>
      </w:pPr>
      <w:r w:rsidRPr="00C72E8D">
        <w:rPr>
          <w:rFonts w:cs="David" w:hint="cs"/>
          <w:u w:val="single"/>
          <w:rtl/>
        </w:rPr>
        <w:t>משה גפני:</w:t>
      </w:r>
    </w:p>
    <w:p w14:paraId="738FFABA" w14:textId="77777777" w:rsidR="00C72E8D" w:rsidRPr="00C72E8D" w:rsidRDefault="00C72E8D" w:rsidP="00C72E8D">
      <w:pPr>
        <w:bidi/>
        <w:jc w:val="both"/>
        <w:rPr>
          <w:rFonts w:cs="David" w:hint="cs"/>
          <w:rtl/>
        </w:rPr>
      </w:pPr>
    </w:p>
    <w:p w14:paraId="759294C6" w14:textId="77777777" w:rsidR="00C72E8D" w:rsidRPr="00C72E8D" w:rsidRDefault="00C72E8D" w:rsidP="00C72E8D">
      <w:pPr>
        <w:bidi/>
        <w:jc w:val="both"/>
        <w:rPr>
          <w:rFonts w:cs="David" w:hint="cs"/>
          <w:rtl/>
        </w:rPr>
      </w:pPr>
      <w:r w:rsidRPr="00C72E8D">
        <w:rPr>
          <w:rFonts w:cs="David" w:hint="cs"/>
          <w:rtl/>
        </w:rPr>
        <w:tab/>
        <w:t xml:space="preserve">מה זה רגשי הנחיתות של ש"ס? זה חוק טוב, חוק מצוין - - -  </w:t>
      </w:r>
    </w:p>
    <w:p w14:paraId="13625CA7" w14:textId="77777777" w:rsidR="00C72E8D" w:rsidRPr="00C72E8D" w:rsidRDefault="00C72E8D" w:rsidP="00C72E8D">
      <w:pPr>
        <w:bidi/>
        <w:jc w:val="both"/>
        <w:rPr>
          <w:rFonts w:cs="David" w:hint="cs"/>
          <w:rtl/>
        </w:rPr>
      </w:pPr>
    </w:p>
    <w:p w14:paraId="3F893BB9" w14:textId="77777777" w:rsidR="00C72E8D" w:rsidRPr="00C72E8D" w:rsidRDefault="00C72E8D" w:rsidP="00C72E8D">
      <w:pPr>
        <w:bidi/>
        <w:jc w:val="both"/>
        <w:rPr>
          <w:rFonts w:cs="David" w:hint="cs"/>
          <w:rtl/>
        </w:rPr>
      </w:pPr>
      <w:r w:rsidRPr="00C72E8D">
        <w:rPr>
          <w:rFonts w:cs="David" w:hint="cs"/>
          <w:u w:val="single"/>
          <w:rtl/>
        </w:rPr>
        <w:t>מאיר פרוש:</w:t>
      </w:r>
    </w:p>
    <w:p w14:paraId="0EC505DF" w14:textId="77777777" w:rsidR="00C72E8D" w:rsidRPr="00C72E8D" w:rsidRDefault="00C72E8D" w:rsidP="00C72E8D">
      <w:pPr>
        <w:bidi/>
        <w:jc w:val="both"/>
        <w:rPr>
          <w:rFonts w:cs="David" w:hint="cs"/>
          <w:rtl/>
        </w:rPr>
      </w:pPr>
    </w:p>
    <w:p w14:paraId="377EF170" w14:textId="77777777" w:rsidR="00C72E8D" w:rsidRPr="00C72E8D" w:rsidRDefault="00C72E8D" w:rsidP="00C72E8D">
      <w:pPr>
        <w:bidi/>
        <w:jc w:val="both"/>
        <w:rPr>
          <w:rFonts w:cs="David" w:hint="cs"/>
          <w:rtl/>
        </w:rPr>
      </w:pPr>
      <w:r w:rsidRPr="00C72E8D">
        <w:rPr>
          <w:rFonts w:cs="David" w:hint="cs"/>
          <w:rtl/>
        </w:rPr>
        <w:tab/>
        <w:t xml:space="preserve">כדי שיהיה שווה וחופף המדינה עם הרשויות המקומיות בא החוק הזה כהשלמה. מספר ידידינו אריאל דרעי שאתמול הממשלה אישרה את זה למרות שיש חילוקי דעות בין משרד החינוך ליתר משרדי הממשלה, אחרי קריאה ראשונה הבירור הזה יעשה. אבל לנו מאוד חשוב שהדבר הזה יקרה עכשיו וזה דחוף מפני שאנחנו עומדים לפני פתיחת שנת לימודים ואם לא יהיה לנו את החוק הזה הרשויות המקומיות לא ידעו לסגור אם משכירים להם מבנים עם חברות שנותנות את השירותים. </w:t>
      </w:r>
    </w:p>
    <w:p w14:paraId="1C011CB9" w14:textId="77777777" w:rsidR="00C72E8D" w:rsidRPr="00C72E8D" w:rsidRDefault="00C72E8D" w:rsidP="00C72E8D">
      <w:pPr>
        <w:bidi/>
        <w:jc w:val="both"/>
        <w:rPr>
          <w:rFonts w:cs="David" w:hint="cs"/>
          <w:rtl/>
        </w:rPr>
      </w:pPr>
    </w:p>
    <w:p w14:paraId="71B7A02C"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2C88B651" w14:textId="77777777" w:rsidR="00C72E8D" w:rsidRPr="00C72E8D" w:rsidRDefault="00C72E8D" w:rsidP="00C72E8D">
      <w:pPr>
        <w:bidi/>
        <w:jc w:val="both"/>
        <w:rPr>
          <w:rFonts w:cs="David" w:hint="cs"/>
          <w:rtl/>
        </w:rPr>
      </w:pPr>
    </w:p>
    <w:p w14:paraId="13C6FE7F" w14:textId="77777777" w:rsidR="00C72E8D" w:rsidRPr="00C72E8D" w:rsidRDefault="00C72E8D" w:rsidP="00C72E8D">
      <w:pPr>
        <w:bidi/>
        <w:jc w:val="both"/>
        <w:rPr>
          <w:rFonts w:cs="David" w:hint="cs"/>
          <w:rtl/>
        </w:rPr>
      </w:pPr>
      <w:r w:rsidRPr="00C72E8D">
        <w:rPr>
          <w:rFonts w:cs="David" w:hint="cs"/>
          <w:rtl/>
        </w:rPr>
        <w:tab/>
        <w:t xml:space="preserve">אני מודה לך אדוני. חבר הכנסת שרוני, בבקשה. </w:t>
      </w:r>
    </w:p>
    <w:p w14:paraId="541E0309" w14:textId="77777777" w:rsidR="00C72E8D" w:rsidRPr="00C72E8D" w:rsidRDefault="00C72E8D" w:rsidP="00C72E8D">
      <w:pPr>
        <w:bidi/>
        <w:jc w:val="both"/>
        <w:rPr>
          <w:rFonts w:cs="David" w:hint="cs"/>
          <w:rtl/>
        </w:rPr>
      </w:pPr>
    </w:p>
    <w:p w14:paraId="1E675341" w14:textId="77777777" w:rsidR="00C72E8D" w:rsidRPr="00C72E8D" w:rsidRDefault="00C72E8D" w:rsidP="00C72E8D">
      <w:pPr>
        <w:bidi/>
        <w:jc w:val="both"/>
        <w:rPr>
          <w:rFonts w:cs="David" w:hint="cs"/>
          <w:rtl/>
        </w:rPr>
      </w:pPr>
      <w:r w:rsidRPr="00C72E8D">
        <w:rPr>
          <w:rFonts w:cs="David" w:hint="cs"/>
          <w:u w:val="single"/>
          <w:rtl/>
        </w:rPr>
        <w:t>משה שרוני:</w:t>
      </w:r>
    </w:p>
    <w:p w14:paraId="7CF19610" w14:textId="77777777" w:rsidR="00C72E8D" w:rsidRPr="00C72E8D" w:rsidRDefault="00C72E8D" w:rsidP="00C72E8D">
      <w:pPr>
        <w:bidi/>
        <w:jc w:val="both"/>
        <w:rPr>
          <w:rFonts w:cs="David" w:hint="cs"/>
          <w:rtl/>
        </w:rPr>
      </w:pPr>
    </w:p>
    <w:p w14:paraId="5B16DF85" w14:textId="77777777" w:rsidR="00C72E8D" w:rsidRPr="00C72E8D" w:rsidRDefault="00C72E8D" w:rsidP="00C72E8D">
      <w:pPr>
        <w:bidi/>
        <w:jc w:val="both"/>
        <w:rPr>
          <w:rFonts w:cs="David" w:hint="cs"/>
          <w:rtl/>
        </w:rPr>
      </w:pPr>
      <w:r w:rsidRPr="00C72E8D">
        <w:rPr>
          <w:rFonts w:cs="David" w:hint="cs"/>
          <w:rtl/>
        </w:rPr>
        <w:tab/>
        <w:t xml:space="preserve">אני לא מבין, יש חוק חינוך חובה ומטילים על הרשויות המקומיות לשלם. אני לא מבין את זה, מה קורה? יש חוק חינוך חובה והממשלה צריכה לדאוג, נקודה. </w:t>
      </w:r>
    </w:p>
    <w:p w14:paraId="1789C6F6" w14:textId="77777777" w:rsidR="00C72E8D" w:rsidRPr="00C72E8D" w:rsidRDefault="00C72E8D" w:rsidP="00C72E8D">
      <w:pPr>
        <w:bidi/>
        <w:jc w:val="both"/>
        <w:rPr>
          <w:rFonts w:cs="David" w:hint="cs"/>
          <w:rtl/>
        </w:rPr>
      </w:pPr>
    </w:p>
    <w:p w14:paraId="1BA29673" w14:textId="77777777" w:rsidR="00C72E8D" w:rsidRPr="00C72E8D" w:rsidRDefault="00C72E8D" w:rsidP="00C72E8D">
      <w:pPr>
        <w:bidi/>
        <w:jc w:val="both"/>
        <w:rPr>
          <w:rFonts w:cs="David" w:hint="cs"/>
          <w:rtl/>
        </w:rPr>
      </w:pPr>
      <w:r w:rsidRPr="00C72E8D">
        <w:rPr>
          <w:rFonts w:cs="David" w:hint="cs"/>
          <w:u w:val="single"/>
          <w:rtl/>
        </w:rPr>
        <w:t>משה גפני:</w:t>
      </w:r>
    </w:p>
    <w:p w14:paraId="47726D67" w14:textId="77777777" w:rsidR="00C72E8D" w:rsidRPr="00C72E8D" w:rsidRDefault="00C72E8D" w:rsidP="00C72E8D">
      <w:pPr>
        <w:bidi/>
        <w:jc w:val="both"/>
        <w:rPr>
          <w:rFonts w:cs="David" w:hint="cs"/>
          <w:rtl/>
        </w:rPr>
      </w:pPr>
    </w:p>
    <w:p w14:paraId="0BDBE808" w14:textId="77777777" w:rsidR="00C72E8D" w:rsidRPr="00C72E8D" w:rsidRDefault="00C72E8D" w:rsidP="00C72E8D">
      <w:pPr>
        <w:bidi/>
        <w:jc w:val="both"/>
        <w:rPr>
          <w:rFonts w:cs="David" w:hint="cs"/>
          <w:rtl/>
        </w:rPr>
      </w:pPr>
      <w:r w:rsidRPr="00C72E8D">
        <w:rPr>
          <w:rFonts w:cs="David" w:hint="cs"/>
          <w:rtl/>
        </w:rPr>
        <w:tab/>
        <w:t xml:space="preserve">החוק הזה אומר שזה יהיה כמו בחוק חינוך חובה כמו בממלכתי. </w:t>
      </w:r>
    </w:p>
    <w:p w14:paraId="0E6125B2" w14:textId="77777777" w:rsidR="00C72E8D" w:rsidRPr="00C72E8D" w:rsidRDefault="00C72E8D" w:rsidP="00C72E8D">
      <w:pPr>
        <w:bidi/>
        <w:jc w:val="both"/>
        <w:rPr>
          <w:rFonts w:cs="David" w:hint="cs"/>
          <w:rtl/>
        </w:rPr>
      </w:pPr>
    </w:p>
    <w:p w14:paraId="3FEFC647" w14:textId="77777777" w:rsidR="00C72E8D" w:rsidRPr="00C72E8D" w:rsidRDefault="00C72E8D" w:rsidP="00C72E8D">
      <w:pPr>
        <w:bidi/>
        <w:jc w:val="both"/>
        <w:rPr>
          <w:rFonts w:cs="David" w:hint="cs"/>
          <w:rtl/>
        </w:rPr>
      </w:pPr>
      <w:r w:rsidRPr="00C72E8D">
        <w:rPr>
          <w:rFonts w:cs="David" w:hint="cs"/>
          <w:u w:val="single"/>
          <w:rtl/>
        </w:rPr>
        <w:t>משה שרוני:</w:t>
      </w:r>
    </w:p>
    <w:p w14:paraId="6C965680" w14:textId="77777777" w:rsidR="00C72E8D" w:rsidRPr="00C72E8D" w:rsidRDefault="00C72E8D" w:rsidP="00C72E8D">
      <w:pPr>
        <w:bidi/>
        <w:jc w:val="both"/>
        <w:rPr>
          <w:rFonts w:cs="David" w:hint="cs"/>
          <w:rtl/>
        </w:rPr>
      </w:pPr>
    </w:p>
    <w:p w14:paraId="5E815BFE" w14:textId="77777777" w:rsidR="00C72E8D" w:rsidRPr="00C72E8D" w:rsidRDefault="00C72E8D" w:rsidP="00C72E8D">
      <w:pPr>
        <w:bidi/>
        <w:jc w:val="both"/>
        <w:rPr>
          <w:rFonts w:cs="David" w:hint="cs"/>
          <w:rtl/>
        </w:rPr>
      </w:pPr>
      <w:r w:rsidRPr="00C72E8D">
        <w:rPr>
          <w:rFonts w:cs="David" w:hint="cs"/>
          <w:rtl/>
        </w:rPr>
        <w:tab/>
        <w:t xml:space="preserve">אני רוצה להגיד פעם אחת ולתמיד, אם יש חינוך חובה, של מי התפקיד, לכולם. אם כל יתר בתי הספר מקבלים את זה, גם אתם צריכים לקבל את זה.  </w:t>
      </w:r>
    </w:p>
    <w:p w14:paraId="23B303E7" w14:textId="77777777" w:rsidR="00C72E8D" w:rsidRPr="00C72E8D" w:rsidRDefault="00C72E8D" w:rsidP="00C72E8D">
      <w:pPr>
        <w:bidi/>
        <w:jc w:val="both"/>
        <w:rPr>
          <w:rFonts w:cs="David" w:hint="cs"/>
          <w:rtl/>
        </w:rPr>
      </w:pPr>
    </w:p>
    <w:p w14:paraId="25A98C96"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74831DE5" w14:textId="77777777" w:rsidR="00C72E8D" w:rsidRPr="00C72E8D" w:rsidRDefault="00C72E8D" w:rsidP="00C72E8D">
      <w:pPr>
        <w:bidi/>
        <w:jc w:val="both"/>
        <w:rPr>
          <w:rFonts w:cs="David" w:hint="cs"/>
          <w:rtl/>
        </w:rPr>
      </w:pPr>
    </w:p>
    <w:p w14:paraId="651EDE5D" w14:textId="77777777" w:rsidR="00C72E8D" w:rsidRPr="00C72E8D" w:rsidRDefault="00C72E8D" w:rsidP="00C72E8D">
      <w:pPr>
        <w:bidi/>
        <w:jc w:val="both"/>
        <w:rPr>
          <w:rFonts w:cs="David" w:hint="cs"/>
          <w:rtl/>
        </w:rPr>
      </w:pPr>
      <w:r w:rsidRPr="00C72E8D">
        <w:rPr>
          <w:rFonts w:cs="David" w:hint="cs"/>
          <w:rtl/>
        </w:rPr>
        <w:tab/>
        <w:t xml:space="preserve">אני מודה לך אדוני, אני עוברת להצבעה. מי בעד פטור מחוק הנחה? מי נגד? מי נמנע? עבר פה אחד, תודה. </w:t>
      </w:r>
    </w:p>
    <w:p w14:paraId="6C457F82" w14:textId="77777777" w:rsidR="00C72E8D" w:rsidRPr="00C72E8D" w:rsidRDefault="00C72E8D" w:rsidP="00C72E8D">
      <w:pPr>
        <w:bidi/>
        <w:jc w:val="both"/>
        <w:rPr>
          <w:rFonts w:cs="David" w:hint="cs"/>
          <w:b/>
          <w:bCs/>
          <w:rtl/>
        </w:rPr>
      </w:pPr>
      <w:r w:rsidRPr="00C72E8D">
        <w:rPr>
          <w:rFonts w:cs="David"/>
          <w:rtl/>
        </w:rPr>
        <w:br w:type="page"/>
      </w:r>
      <w:r w:rsidRPr="00C72E8D">
        <w:rPr>
          <w:rFonts w:cs="David" w:hint="cs"/>
          <w:b/>
          <w:bCs/>
          <w:rtl/>
        </w:rPr>
        <w:t xml:space="preserve">    ה. בקשת הממשלה להקדמת הדיון בהצעות החוק הבאות לפני הקריאה הראשונה:</w:t>
      </w:r>
    </w:p>
    <w:p w14:paraId="41398361" w14:textId="77777777" w:rsidR="00C72E8D" w:rsidRPr="00C72E8D" w:rsidRDefault="00C72E8D" w:rsidP="00C72E8D">
      <w:pPr>
        <w:bidi/>
        <w:jc w:val="both"/>
        <w:rPr>
          <w:rFonts w:cs="David" w:hint="cs"/>
          <w:b/>
          <w:bCs/>
          <w:rtl/>
        </w:rPr>
      </w:pPr>
      <w:r w:rsidRPr="00C72E8D">
        <w:rPr>
          <w:rFonts w:cs="David" w:hint="cs"/>
          <w:b/>
          <w:bCs/>
          <w:rtl/>
        </w:rPr>
        <w:t xml:space="preserve">    הצעת חוק שירות מילואים התשס"ז-2007 </w:t>
      </w:r>
    </w:p>
    <w:p w14:paraId="56720278" w14:textId="77777777" w:rsidR="00C72E8D" w:rsidRPr="00C72E8D" w:rsidRDefault="00C72E8D" w:rsidP="00C72E8D">
      <w:pPr>
        <w:bidi/>
        <w:jc w:val="both"/>
        <w:rPr>
          <w:rFonts w:cs="David" w:hint="cs"/>
          <w:rtl/>
        </w:rPr>
      </w:pPr>
    </w:p>
    <w:p w14:paraId="6ED59473" w14:textId="77777777" w:rsidR="00C72E8D" w:rsidRPr="00C72E8D" w:rsidRDefault="00C72E8D" w:rsidP="00C72E8D">
      <w:pPr>
        <w:bidi/>
        <w:jc w:val="both"/>
        <w:rPr>
          <w:rFonts w:cs="David" w:hint="cs"/>
          <w:rtl/>
        </w:rPr>
      </w:pPr>
      <w:r w:rsidRPr="00C72E8D">
        <w:rPr>
          <w:rFonts w:cs="David" w:hint="cs"/>
          <w:u w:val="single"/>
          <w:rtl/>
        </w:rPr>
        <w:t>היו"ר רוחמה אברהם:</w:t>
      </w:r>
    </w:p>
    <w:p w14:paraId="12ACFE56" w14:textId="77777777" w:rsidR="00C72E8D" w:rsidRPr="00C72E8D" w:rsidRDefault="00C72E8D" w:rsidP="00C72E8D">
      <w:pPr>
        <w:bidi/>
        <w:jc w:val="both"/>
        <w:rPr>
          <w:rFonts w:cs="David" w:hint="cs"/>
          <w:rtl/>
        </w:rPr>
      </w:pPr>
    </w:p>
    <w:p w14:paraId="11A5D4C7" w14:textId="77777777" w:rsidR="00C72E8D" w:rsidRPr="00C72E8D" w:rsidRDefault="00C72E8D" w:rsidP="00C72E8D">
      <w:pPr>
        <w:bidi/>
        <w:jc w:val="both"/>
        <w:rPr>
          <w:rFonts w:cs="David" w:hint="cs"/>
          <w:rtl/>
        </w:rPr>
      </w:pPr>
      <w:r w:rsidRPr="00C72E8D">
        <w:rPr>
          <w:rFonts w:cs="David" w:hint="cs"/>
          <w:rtl/>
        </w:rPr>
        <w:tab/>
        <w:t xml:space="preserve">הצעת החוק הבאה שהממשלה מבקשת לפטור אותה ממנה זה הצעת חוק שירות מילואים התשס"ז-2007. יסביר אותה לוועדה חבר הכנסת, סגן השר אפריים סנה, בבקשה. </w:t>
      </w:r>
    </w:p>
    <w:p w14:paraId="21E09E3A" w14:textId="77777777" w:rsidR="00C72E8D" w:rsidRPr="00C72E8D" w:rsidRDefault="00C72E8D" w:rsidP="00C72E8D">
      <w:pPr>
        <w:bidi/>
        <w:jc w:val="both"/>
        <w:rPr>
          <w:rFonts w:cs="David" w:hint="cs"/>
          <w:rtl/>
        </w:rPr>
      </w:pPr>
    </w:p>
    <w:p w14:paraId="4122D8EF" w14:textId="77777777" w:rsidR="00C72E8D" w:rsidRPr="00C72E8D" w:rsidRDefault="00C72E8D" w:rsidP="00C72E8D">
      <w:pPr>
        <w:bidi/>
        <w:jc w:val="both"/>
        <w:rPr>
          <w:rFonts w:cs="David" w:hint="cs"/>
          <w:rtl/>
        </w:rPr>
      </w:pPr>
      <w:r w:rsidRPr="00C72E8D">
        <w:rPr>
          <w:rFonts w:cs="David" w:hint="cs"/>
          <w:rtl/>
        </w:rPr>
        <w:t xml:space="preserve"> </w:t>
      </w:r>
      <w:r w:rsidRPr="00C72E8D">
        <w:rPr>
          <w:rFonts w:cs="David" w:hint="cs"/>
          <w:u w:val="single"/>
          <w:rtl/>
        </w:rPr>
        <w:t>אפריים סנה:</w:t>
      </w:r>
    </w:p>
    <w:p w14:paraId="70E915B3" w14:textId="77777777" w:rsidR="00C72E8D" w:rsidRPr="00C72E8D" w:rsidRDefault="00C72E8D" w:rsidP="00C72E8D">
      <w:pPr>
        <w:bidi/>
        <w:jc w:val="both"/>
        <w:rPr>
          <w:rFonts w:cs="David" w:hint="cs"/>
          <w:rtl/>
        </w:rPr>
      </w:pPr>
    </w:p>
    <w:p w14:paraId="38F25BCE" w14:textId="77777777" w:rsidR="00C72E8D" w:rsidRPr="00C72E8D" w:rsidRDefault="00C72E8D" w:rsidP="00C72E8D">
      <w:pPr>
        <w:bidi/>
        <w:jc w:val="both"/>
        <w:rPr>
          <w:rFonts w:cs="David" w:hint="cs"/>
          <w:rtl/>
        </w:rPr>
      </w:pPr>
      <w:r w:rsidRPr="00C72E8D">
        <w:rPr>
          <w:rFonts w:cs="David" w:hint="cs"/>
          <w:rtl/>
        </w:rPr>
        <w:tab/>
        <w:t xml:space="preserve">מדובר בחוק שלמעשה עבר בקריאה ראשונה בעבר ונאלץ לעבור התאמות שנגעו בעיקר מלקחי המלחמה. השבוע יהיה יום מערך המילואים וישנה ציפייה גדולה בקרב ציבור המשרתים במילואים שסוף סוף החוק הזה יחוקק כיוון שהוא מציב כמה גדרות חשובות בנושא קריאת האנשים למילואים, הכשרתם, התחייבות לרשימת הכשירויות לאנשי המילואים ולא פחות חשוב ובעיני מאוד חשוב: תגמול אנשי המילואים. יש חשיבות רבה שהחוק הזה שבצמוד אליו גם הולכת הצעת חוק פרטית של 41 חברי כנסת, יעבור ביום הזה בסמוך ובצמוד ליום מערך המילואים.  </w:t>
      </w:r>
    </w:p>
    <w:p w14:paraId="44B8B757" w14:textId="77777777" w:rsidR="00C72E8D" w:rsidRPr="00C72E8D" w:rsidRDefault="00C72E8D" w:rsidP="00C72E8D">
      <w:pPr>
        <w:bidi/>
        <w:jc w:val="both"/>
        <w:rPr>
          <w:rFonts w:cs="David" w:hint="cs"/>
          <w:rtl/>
        </w:rPr>
      </w:pPr>
    </w:p>
    <w:p w14:paraId="7D5E65B6" w14:textId="77777777" w:rsidR="00C72E8D" w:rsidRPr="00C72E8D" w:rsidRDefault="00C72E8D" w:rsidP="00C72E8D">
      <w:pPr>
        <w:bidi/>
        <w:jc w:val="both"/>
        <w:rPr>
          <w:rFonts w:cs="David" w:hint="cs"/>
          <w:u w:val="single"/>
          <w:rtl/>
        </w:rPr>
      </w:pPr>
      <w:r w:rsidRPr="00C72E8D">
        <w:rPr>
          <w:rFonts w:cs="David" w:hint="cs"/>
          <w:u w:val="single"/>
          <w:rtl/>
        </w:rPr>
        <w:t>היו"ר רוחמה אברהם:</w:t>
      </w:r>
    </w:p>
    <w:p w14:paraId="2970E08B" w14:textId="77777777" w:rsidR="00C72E8D" w:rsidRPr="00C72E8D" w:rsidRDefault="00C72E8D" w:rsidP="00C72E8D">
      <w:pPr>
        <w:bidi/>
        <w:jc w:val="both"/>
        <w:rPr>
          <w:rFonts w:cs="David" w:hint="cs"/>
          <w:rtl/>
        </w:rPr>
      </w:pPr>
    </w:p>
    <w:p w14:paraId="6A62FDD9" w14:textId="77777777" w:rsidR="00C72E8D" w:rsidRPr="00C72E8D" w:rsidRDefault="00C72E8D" w:rsidP="00C72E8D">
      <w:pPr>
        <w:bidi/>
        <w:jc w:val="both"/>
        <w:rPr>
          <w:rFonts w:cs="David" w:hint="cs"/>
          <w:rtl/>
        </w:rPr>
      </w:pPr>
      <w:r w:rsidRPr="00C72E8D">
        <w:rPr>
          <w:rFonts w:cs="David" w:hint="cs"/>
          <w:rtl/>
        </w:rPr>
        <w:tab/>
        <w:t xml:space="preserve"> אני מודה לך אדוני. </w:t>
      </w:r>
    </w:p>
    <w:p w14:paraId="72B1675D" w14:textId="77777777" w:rsidR="00C72E8D" w:rsidRPr="00C72E8D" w:rsidRDefault="00C72E8D" w:rsidP="00C72E8D">
      <w:pPr>
        <w:bidi/>
        <w:jc w:val="both"/>
        <w:rPr>
          <w:rFonts w:cs="David" w:hint="cs"/>
          <w:rtl/>
        </w:rPr>
      </w:pPr>
    </w:p>
    <w:p w14:paraId="1AD74C74" w14:textId="77777777" w:rsidR="00C72E8D" w:rsidRPr="00C72E8D" w:rsidRDefault="00C72E8D" w:rsidP="00C72E8D">
      <w:pPr>
        <w:bidi/>
        <w:jc w:val="both"/>
        <w:rPr>
          <w:rFonts w:cs="David" w:hint="cs"/>
          <w:u w:val="single"/>
          <w:rtl/>
        </w:rPr>
      </w:pPr>
      <w:r w:rsidRPr="00C72E8D">
        <w:rPr>
          <w:rFonts w:cs="David" w:hint="cs"/>
          <w:u w:val="single"/>
          <w:rtl/>
        </w:rPr>
        <w:t>גדעון סער:</w:t>
      </w:r>
    </w:p>
    <w:p w14:paraId="509CC6BF" w14:textId="77777777" w:rsidR="00C72E8D" w:rsidRPr="00C72E8D" w:rsidRDefault="00C72E8D" w:rsidP="00C72E8D">
      <w:pPr>
        <w:bidi/>
        <w:jc w:val="both"/>
        <w:rPr>
          <w:rFonts w:cs="David" w:hint="cs"/>
          <w:u w:val="single"/>
          <w:rtl/>
        </w:rPr>
      </w:pPr>
    </w:p>
    <w:p w14:paraId="2981679A" w14:textId="77777777" w:rsidR="00C72E8D" w:rsidRPr="00C72E8D" w:rsidRDefault="00C72E8D" w:rsidP="00C72E8D">
      <w:pPr>
        <w:bidi/>
        <w:jc w:val="both"/>
        <w:rPr>
          <w:rFonts w:cs="David" w:hint="cs"/>
          <w:rtl/>
        </w:rPr>
      </w:pPr>
      <w:r w:rsidRPr="00C72E8D">
        <w:rPr>
          <w:rFonts w:cs="David" w:hint="cs"/>
          <w:rtl/>
        </w:rPr>
        <w:tab/>
        <w:t xml:space="preserve"> האם עמדת תנועות המילואים מצדדת בהצעת החוק? </w:t>
      </w:r>
    </w:p>
    <w:p w14:paraId="64704D18" w14:textId="77777777" w:rsidR="00C72E8D" w:rsidRPr="00C72E8D" w:rsidRDefault="00C72E8D" w:rsidP="00C72E8D">
      <w:pPr>
        <w:bidi/>
        <w:jc w:val="both"/>
        <w:rPr>
          <w:rFonts w:cs="David" w:hint="cs"/>
          <w:rtl/>
        </w:rPr>
      </w:pPr>
    </w:p>
    <w:p w14:paraId="434A7CDE" w14:textId="77777777" w:rsidR="00C72E8D" w:rsidRPr="00C72E8D" w:rsidRDefault="00C72E8D" w:rsidP="00C72E8D">
      <w:pPr>
        <w:bidi/>
        <w:jc w:val="both"/>
        <w:rPr>
          <w:rFonts w:cs="David" w:hint="cs"/>
          <w:u w:val="single"/>
          <w:rtl/>
        </w:rPr>
      </w:pPr>
      <w:r w:rsidRPr="00C72E8D">
        <w:rPr>
          <w:rFonts w:cs="David" w:hint="cs"/>
          <w:u w:val="single"/>
          <w:rtl/>
        </w:rPr>
        <w:t>אפרים סנה:</w:t>
      </w:r>
    </w:p>
    <w:p w14:paraId="1BA520C0" w14:textId="77777777" w:rsidR="00C72E8D" w:rsidRPr="00C72E8D" w:rsidRDefault="00C72E8D" w:rsidP="00C72E8D">
      <w:pPr>
        <w:bidi/>
        <w:jc w:val="both"/>
        <w:rPr>
          <w:rFonts w:cs="David" w:hint="cs"/>
          <w:u w:val="single"/>
          <w:rtl/>
        </w:rPr>
      </w:pPr>
    </w:p>
    <w:p w14:paraId="28E61FE5" w14:textId="77777777" w:rsidR="00C72E8D" w:rsidRPr="00C72E8D" w:rsidRDefault="00C72E8D" w:rsidP="00C72E8D">
      <w:pPr>
        <w:bidi/>
        <w:jc w:val="both"/>
        <w:rPr>
          <w:rFonts w:cs="David" w:hint="cs"/>
          <w:rtl/>
        </w:rPr>
      </w:pPr>
      <w:r w:rsidRPr="00C72E8D">
        <w:rPr>
          <w:rFonts w:cs="David" w:hint="cs"/>
          <w:rtl/>
        </w:rPr>
        <w:tab/>
        <w:t xml:space="preserve"> כינסתי אלי לפני כשבועיים את כל תנועות המילואים. יש 3 תנועות. יש את הפורום הוותיק  של המח"טים, המג"דים והטייסים במילואים. עבדתי איתו על החוק הזה עוד בקדנציה הקודמת שלי כסגן שר הביטחון והפורום הזה תומך בחוק. שתי הקבוצות האחרות, כדי לא לחטוא בזלזול חס וחלילה, יש לי ספקות על מידת הבסיס הציבורי שהן נהנות מהם, כמו גם מאורך שירות המילואים של אלה שמדברים בשמו. אני לא חושב ששתי התנועות האלה, בוא נגיד ככה, גם להפגנה שהם ארגנו אתמול באו בקושי תריסר אנשים. </w:t>
      </w:r>
    </w:p>
    <w:p w14:paraId="1F626C3C" w14:textId="77777777" w:rsidR="00C72E8D" w:rsidRPr="00C72E8D" w:rsidRDefault="00C72E8D" w:rsidP="00C72E8D">
      <w:pPr>
        <w:bidi/>
        <w:jc w:val="both"/>
        <w:rPr>
          <w:rFonts w:cs="David" w:hint="cs"/>
          <w:rtl/>
        </w:rPr>
      </w:pPr>
    </w:p>
    <w:p w14:paraId="1DDEFDAF" w14:textId="77777777" w:rsidR="00C72E8D" w:rsidRPr="00C72E8D" w:rsidRDefault="00C72E8D" w:rsidP="00C72E8D">
      <w:pPr>
        <w:bidi/>
        <w:jc w:val="both"/>
        <w:rPr>
          <w:rFonts w:cs="David" w:hint="cs"/>
          <w:rtl/>
        </w:rPr>
      </w:pPr>
      <w:r w:rsidRPr="00C72E8D">
        <w:rPr>
          <w:rFonts w:cs="David" w:hint="cs"/>
          <w:u w:val="single"/>
          <w:rtl/>
        </w:rPr>
        <w:t>גדעון סער:</w:t>
      </w:r>
    </w:p>
    <w:p w14:paraId="0EB6EBC8" w14:textId="77777777" w:rsidR="00C72E8D" w:rsidRPr="00C72E8D" w:rsidRDefault="00C72E8D" w:rsidP="00C72E8D">
      <w:pPr>
        <w:bidi/>
        <w:jc w:val="both"/>
        <w:rPr>
          <w:rFonts w:cs="David" w:hint="cs"/>
          <w:rtl/>
        </w:rPr>
      </w:pPr>
    </w:p>
    <w:p w14:paraId="1A801CE5" w14:textId="77777777" w:rsidR="00C72E8D" w:rsidRPr="00C72E8D" w:rsidRDefault="00C72E8D" w:rsidP="00C72E8D">
      <w:pPr>
        <w:bidi/>
        <w:jc w:val="both"/>
        <w:rPr>
          <w:rFonts w:cs="David" w:hint="cs"/>
          <w:rtl/>
        </w:rPr>
      </w:pPr>
      <w:r w:rsidRPr="00C72E8D">
        <w:rPr>
          <w:rFonts w:cs="David" w:hint="cs"/>
          <w:rtl/>
        </w:rPr>
        <w:tab/>
        <w:t>אתה אמון על זה ויודע יותר מכולם, מבחינת המידע שלנו כוועדה כי אותם אנשים לא פה, מה ההסתייגות שהם העלו?</w:t>
      </w:r>
    </w:p>
    <w:p w14:paraId="3FE12A60" w14:textId="77777777" w:rsidR="00C72E8D" w:rsidRPr="00C72E8D" w:rsidRDefault="00C72E8D" w:rsidP="00C72E8D">
      <w:pPr>
        <w:bidi/>
        <w:jc w:val="both"/>
        <w:rPr>
          <w:rFonts w:cs="David" w:hint="cs"/>
          <w:rtl/>
        </w:rPr>
      </w:pPr>
    </w:p>
    <w:p w14:paraId="3C236CA8" w14:textId="77777777" w:rsidR="00C72E8D" w:rsidRPr="00C72E8D" w:rsidRDefault="00C72E8D" w:rsidP="00C72E8D">
      <w:pPr>
        <w:bidi/>
        <w:jc w:val="both"/>
        <w:rPr>
          <w:rFonts w:cs="David" w:hint="cs"/>
          <w:rtl/>
        </w:rPr>
      </w:pPr>
      <w:r w:rsidRPr="00C72E8D">
        <w:rPr>
          <w:rFonts w:cs="David" w:hint="cs"/>
          <w:u w:val="single"/>
          <w:rtl/>
        </w:rPr>
        <w:t>אפריים סנה:</w:t>
      </w:r>
    </w:p>
    <w:p w14:paraId="360C4352" w14:textId="77777777" w:rsidR="00C72E8D" w:rsidRPr="00C72E8D" w:rsidRDefault="00C72E8D" w:rsidP="00C72E8D">
      <w:pPr>
        <w:bidi/>
        <w:jc w:val="both"/>
        <w:rPr>
          <w:rFonts w:cs="David" w:hint="cs"/>
          <w:rtl/>
        </w:rPr>
      </w:pPr>
    </w:p>
    <w:p w14:paraId="0F7F75E9" w14:textId="77777777" w:rsidR="00C72E8D" w:rsidRPr="00C72E8D" w:rsidRDefault="00C72E8D" w:rsidP="00C72E8D">
      <w:pPr>
        <w:bidi/>
        <w:jc w:val="both"/>
        <w:rPr>
          <w:rFonts w:cs="David" w:hint="cs"/>
          <w:rtl/>
        </w:rPr>
      </w:pPr>
      <w:r w:rsidRPr="00C72E8D">
        <w:rPr>
          <w:rFonts w:cs="David" w:hint="cs"/>
          <w:rtl/>
        </w:rPr>
        <w:tab/>
        <w:t xml:space="preserve">הם טוענים טענה אחת שהתגמול איננו מספיק אבל הם לא יודעים מהו התגמול כי הוא לא נקבע, הוא ייקבע בהכנת החוק בין קריאה ראשונה לשנייה. מה שכן, עמדנו על כך שיקובע בחוק שכל הטבה וביטוי מעשי להוקרה של מי ממשרדי הממשלה ייעשה לאנשי המילואים, שהוא יהיה מידתי ושהוא יהיה כפוף למידת ימי המילואים שהאדם עושה, לא ייחשב כאפליה. זו קביעה מאוד עקרונית וחשובה. אם למשל משרד מסוים ייתן העדפה לאנשי מילואים, לא יוכלו להגיד שזו אפליה. לזה הגענו בחוק. לפירוט לא הגענו, זה יהיה נושא לדיון.  </w:t>
      </w:r>
    </w:p>
    <w:p w14:paraId="27DB2C4F" w14:textId="77777777" w:rsidR="00C72E8D" w:rsidRPr="00C72E8D" w:rsidRDefault="00C72E8D" w:rsidP="00C72E8D">
      <w:pPr>
        <w:bidi/>
        <w:jc w:val="both"/>
        <w:rPr>
          <w:rFonts w:cs="David" w:hint="cs"/>
          <w:rtl/>
        </w:rPr>
      </w:pPr>
    </w:p>
    <w:p w14:paraId="1E3FA32D" w14:textId="77777777" w:rsidR="00C72E8D" w:rsidRPr="00C72E8D" w:rsidRDefault="00C72E8D" w:rsidP="00C72E8D">
      <w:pPr>
        <w:bidi/>
        <w:jc w:val="both"/>
        <w:rPr>
          <w:rFonts w:cs="David" w:hint="cs"/>
          <w:rtl/>
        </w:rPr>
      </w:pPr>
      <w:r w:rsidRPr="00C72E8D">
        <w:rPr>
          <w:rFonts w:cs="David" w:hint="cs"/>
          <w:u w:val="single"/>
          <w:rtl/>
        </w:rPr>
        <w:t>גדעון סער:</w:t>
      </w:r>
    </w:p>
    <w:p w14:paraId="0A63ABF9" w14:textId="77777777" w:rsidR="00C72E8D" w:rsidRPr="00C72E8D" w:rsidRDefault="00C72E8D" w:rsidP="00C72E8D">
      <w:pPr>
        <w:bidi/>
        <w:jc w:val="both"/>
        <w:rPr>
          <w:rFonts w:cs="David" w:hint="cs"/>
          <w:rtl/>
        </w:rPr>
      </w:pPr>
    </w:p>
    <w:p w14:paraId="2CC932E5" w14:textId="77777777" w:rsidR="00C72E8D" w:rsidRPr="00C72E8D" w:rsidRDefault="00C72E8D" w:rsidP="00C72E8D">
      <w:pPr>
        <w:bidi/>
        <w:jc w:val="both"/>
        <w:rPr>
          <w:rFonts w:cs="David" w:hint="cs"/>
          <w:rtl/>
        </w:rPr>
      </w:pPr>
      <w:r w:rsidRPr="00C72E8D">
        <w:rPr>
          <w:rFonts w:cs="David" w:hint="cs"/>
          <w:rtl/>
        </w:rPr>
        <w:tab/>
        <w:t>אבל אין ספק שהחקיקה הזאת מטיבה את המצב הקיים?</w:t>
      </w:r>
    </w:p>
    <w:p w14:paraId="3DB240F3" w14:textId="77777777" w:rsidR="00C72E8D" w:rsidRPr="00C72E8D" w:rsidRDefault="00C72E8D" w:rsidP="00C72E8D">
      <w:pPr>
        <w:bidi/>
        <w:jc w:val="both"/>
        <w:rPr>
          <w:rFonts w:cs="David" w:hint="cs"/>
          <w:rtl/>
        </w:rPr>
      </w:pPr>
    </w:p>
    <w:p w14:paraId="7A72883C" w14:textId="77777777" w:rsidR="00C72E8D" w:rsidRPr="00C72E8D" w:rsidRDefault="00C72E8D" w:rsidP="00C72E8D">
      <w:pPr>
        <w:bidi/>
        <w:jc w:val="both"/>
        <w:rPr>
          <w:rFonts w:cs="David" w:hint="cs"/>
          <w:rtl/>
        </w:rPr>
      </w:pPr>
      <w:r w:rsidRPr="00C72E8D">
        <w:rPr>
          <w:rFonts w:cs="David" w:hint="cs"/>
          <w:u w:val="single"/>
          <w:rtl/>
        </w:rPr>
        <w:t>אפריים סנה:</w:t>
      </w:r>
    </w:p>
    <w:p w14:paraId="16E15D76" w14:textId="77777777" w:rsidR="00C72E8D" w:rsidRPr="00C72E8D" w:rsidRDefault="00C72E8D" w:rsidP="00C72E8D">
      <w:pPr>
        <w:bidi/>
        <w:jc w:val="both"/>
        <w:rPr>
          <w:rFonts w:cs="David" w:hint="cs"/>
          <w:rtl/>
        </w:rPr>
      </w:pPr>
    </w:p>
    <w:p w14:paraId="5ECB2E7D" w14:textId="77777777" w:rsidR="00C72E8D" w:rsidRPr="00C72E8D" w:rsidRDefault="00C72E8D" w:rsidP="00C72E8D">
      <w:pPr>
        <w:bidi/>
        <w:jc w:val="both"/>
        <w:rPr>
          <w:rFonts w:cs="David" w:hint="cs"/>
          <w:rtl/>
        </w:rPr>
      </w:pPr>
      <w:r w:rsidRPr="00C72E8D">
        <w:rPr>
          <w:rFonts w:cs="David" w:hint="cs"/>
          <w:rtl/>
        </w:rPr>
        <w:tab/>
        <w:t xml:space="preserve">היא מטיבה ואומר לך במה היא מטיבה. קודם כל היא מחייבת את הרמטכ"ל לעגן בחוק את רשימת הכשירויות לאנשי המילואים דבר שיש לו משמעות יתר לאור לקחי המלחמה האחרונה. היא מגבילה את מספר ימי המילואים, אבל בתקרה שהיא יותר גבוהה מהתקרה של ועדת ברוורמן, וזה השינוי שעשינו פה. זה אומר 54 ימים ללוחם, 70 ימים למש"ק, 84 ימים לקצין ב-3 שנים. זה אומר שאי אפשר לקרוא לאיש מילואים אלא לצורכי אימונים או לתעסוקה, לא לכל מיני עבודות אחרות. העיקרון הרביעי שאמרנו אותו קודם זה עיקרון התגמול. בכל הדברים האלה אני חושב שהחוק משפר משמעותית לעומת המצב הקיים ויש בו בשורה לאנשי המילואים. </w:t>
      </w:r>
    </w:p>
    <w:p w14:paraId="33C35B36" w14:textId="77777777" w:rsidR="00C72E8D" w:rsidRPr="00C72E8D" w:rsidRDefault="00C72E8D" w:rsidP="00C72E8D">
      <w:pPr>
        <w:bidi/>
        <w:jc w:val="both"/>
        <w:rPr>
          <w:rFonts w:cs="David" w:hint="cs"/>
          <w:rtl/>
        </w:rPr>
      </w:pPr>
    </w:p>
    <w:p w14:paraId="688EEC60" w14:textId="77777777" w:rsidR="00C72E8D" w:rsidRPr="00C72E8D" w:rsidRDefault="00C72E8D" w:rsidP="00C72E8D">
      <w:pPr>
        <w:bidi/>
        <w:jc w:val="both"/>
        <w:rPr>
          <w:rFonts w:cs="David" w:hint="cs"/>
          <w:rtl/>
        </w:rPr>
      </w:pPr>
      <w:r w:rsidRPr="00C72E8D">
        <w:rPr>
          <w:rFonts w:cs="David" w:hint="cs"/>
          <w:rtl/>
        </w:rPr>
        <w:t xml:space="preserve"> </w:t>
      </w:r>
      <w:r w:rsidRPr="00C72E8D">
        <w:rPr>
          <w:rFonts w:cs="David" w:hint="cs"/>
          <w:u w:val="single"/>
          <w:rtl/>
        </w:rPr>
        <w:t>יצחק גלנטי:</w:t>
      </w:r>
    </w:p>
    <w:p w14:paraId="4E0EFCD6" w14:textId="77777777" w:rsidR="00C72E8D" w:rsidRPr="00C72E8D" w:rsidRDefault="00C72E8D" w:rsidP="00C72E8D">
      <w:pPr>
        <w:bidi/>
        <w:jc w:val="both"/>
        <w:rPr>
          <w:rFonts w:cs="David" w:hint="cs"/>
          <w:rtl/>
        </w:rPr>
      </w:pPr>
    </w:p>
    <w:p w14:paraId="30066F0A" w14:textId="77777777" w:rsidR="00C72E8D" w:rsidRPr="00C72E8D" w:rsidRDefault="00C72E8D" w:rsidP="00C72E8D">
      <w:pPr>
        <w:bidi/>
        <w:jc w:val="both"/>
        <w:rPr>
          <w:rFonts w:cs="David" w:hint="cs"/>
          <w:rtl/>
        </w:rPr>
      </w:pPr>
      <w:r w:rsidRPr="00C72E8D">
        <w:rPr>
          <w:rFonts w:cs="David" w:hint="cs"/>
          <w:rtl/>
        </w:rPr>
        <w:tab/>
        <w:t>כיוון שאני יודע שחלק מחילוקי הדעות נובע מהיחס בין מספר ימי האימונים לבין התעסוקה המבצעית.</w:t>
      </w:r>
    </w:p>
    <w:p w14:paraId="01DEAF8C" w14:textId="77777777" w:rsidR="00C72E8D" w:rsidRPr="00C72E8D" w:rsidRDefault="00C72E8D" w:rsidP="00C72E8D">
      <w:pPr>
        <w:bidi/>
        <w:jc w:val="both"/>
        <w:rPr>
          <w:rFonts w:cs="David" w:hint="cs"/>
          <w:rtl/>
        </w:rPr>
      </w:pPr>
    </w:p>
    <w:p w14:paraId="57014A53" w14:textId="77777777" w:rsidR="00C72E8D" w:rsidRPr="00C72E8D" w:rsidRDefault="00C72E8D" w:rsidP="00C72E8D">
      <w:pPr>
        <w:bidi/>
        <w:jc w:val="both"/>
        <w:rPr>
          <w:rFonts w:cs="David" w:hint="cs"/>
          <w:u w:val="single"/>
          <w:rtl/>
        </w:rPr>
      </w:pPr>
      <w:r w:rsidRPr="00C72E8D">
        <w:rPr>
          <w:rFonts w:cs="David" w:hint="cs"/>
          <w:u w:val="single"/>
          <w:rtl/>
        </w:rPr>
        <w:t>אפרים סנה:</w:t>
      </w:r>
    </w:p>
    <w:p w14:paraId="678D4265" w14:textId="77777777" w:rsidR="00C72E8D" w:rsidRPr="00C72E8D" w:rsidRDefault="00C72E8D" w:rsidP="00C72E8D">
      <w:pPr>
        <w:bidi/>
        <w:jc w:val="both"/>
        <w:rPr>
          <w:rFonts w:cs="David" w:hint="cs"/>
          <w:u w:val="single"/>
          <w:rtl/>
        </w:rPr>
      </w:pPr>
    </w:p>
    <w:p w14:paraId="31391148" w14:textId="77777777" w:rsidR="00C72E8D" w:rsidRPr="00C72E8D" w:rsidRDefault="00C72E8D" w:rsidP="00C72E8D">
      <w:pPr>
        <w:bidi/>
        <w:jc w:val="both"/>
        <w:rPr>
          <w:rFonts w:cs="David" w:hint="cs"/>
          <w:rtl/>
        </w:rPr>
      </w:pPr>
      <w:r w:rsidRPr="00C72E8D">
        <w:rPr>
          <w:rFonts w:cs="David" w:hint="cs"/>
          <w:rtl/>
        </w:rPr>
        <w:tab/>
        <w:t xml:space="preserve">נכון, לפי הוורסיה הקודמת אסור היה לקרוא בכלל לאנשי מילואים לתעסוקה. הסתבר שהדבר הזה לא מעשי. לא רק שהוא לא מעשי בגלל צרכי הצבא גם מפקדי היחידות אומרים שהם מעוניינים שלפחות אחת לשנתיים שלוש הגדוד יהיה בפעילות תעסוקתית כדי לתפעל אותו במסגרת לוחמת. לכן בהצעה הזאת יש אפשרות אחת לשלוש שנים לקרוא לגדוד למילואים אבל גם זה תחולתו תהיה רק בגמר התקופה הנוכחית של ההתארגנות אחרי המלחמה.  </w:t>
      </w:r>
    </w:p>
    <w:p w14:paraId="7558C2E8" w14:textId="77777777" w:rsidR="00C72E8D" w:rsidRPr="00C72E8D" w:rsidRDefault="00C72E8D" w:rsidP="00C72E8D">
      <w:pPr>
        <w:bidi/>
        <w:jc w:val="both"/>
        <w:rPr>
          <w:rFonts w:cs="David" w:hint="cs"/>
          <w:rtl/>
        </w:rPr>
      </w:pPr>
    </w:p>
    <w:p w14:paraId="693A309F" w14:textId="77777777" w:rsidR="00C72E8D" w:rsidRPr="00C72E8D" w:rsidRDefault="00C72E8D" w:rsidP="00C72E8D">
      <w:pPr>
        <w:bidi/>
        <w:jc w:val="both"/>
        <w:rPr>
          <w:rFonts w:cs="David" w:hint="cs"/>
          <w:u w:val="single"/>
          <w:rtl/>
        </w:rPr>
      </w:pPr>
      <w:r w:rsidRPr="00C72E8D">
        <w:rPr>
          <w:rFonts w:cs="David" w:hint="cs"/>
          <w:u w:val="single"/>
          <w:rtl/>
        </w:rPr>
        <w:t>היו"ר רוחמה אברהם:</w:t>
      </w:r>
    </w:p>
    <w:p w14:paraId="786824CA" w14:textId="77777777" w:rsidR="00C72E8D" w:rsidRPr="00C72E8D" w:rsidRDefault="00C72E8D" w:rsidP="00C72E8D">
      <w:pPr>
        <w:bidi/>
        <w:jc w:val="both"/>
        <w:rPr>
          <w:rFonts w:cs="David" w:hint="cs"/>
          <w:rtl/>
        </w:rPr>
      </w:pPr>
    </w:p>
    <w:p w14:paraId="4E586234" w14:textId="77777777" w:rsidR="00C72E8D" w:rsidRPr="00C72E8D" w:rsidRDefault="00C72E8D" w:rsidP="00C72E8D">
      <w:pPr>
        <w:bidi/>
        <w:jc w:val="both"/>
        <w:rPr>
          <w:rFonts w:cs="David" w:hint="cs"/>
          <w:rtl/>
        </w:rPr>
      </w:pPr>
      <w:r w:rsidRPr="00C72E8D">
        <w:rPr>
          <w:rFonts w:cs="David" w:hint="cs"/>
          <w:rtl/>
        </w:rPr>
        <w:tab/>
        <w:t xml:space="preserve">אני מודה לך אדוני, אני עוברת להצבעה. מי בעד לפטור את הצעת החוק מחובת הנחה לקריאה ראשונה? מי מתנגד? מי נמנע? 12 בעד, אין מתנגדים אין נמנעים. אני מודה לכם עבודה נעימה.  </w:t>
      </w:r>
    </w:p>
    <w:p w14:paraId="2FBC3271" w14:textId="77777777" w:rsidR="00C72E8D" w:rsidRPr="00C72E8D" w:rsidRDefault="00C72E8D" w:rsidP="00C72E8D">
      <w:pPr>
        <w:bidi/>
        <w:jc w:val="both"/>
        <w:rPr>
          <w:rFonts w:cs="David" w:hint="cs"/>
          <w:rtl/>
        </w:rPr>
      </w:pPr>
    </w:p>
    <w:p w14:paraId="61E7F2D0" w14:textId="77777777" w:rsidR="00C72E8D" w:rsidRPr="00C72E8D" w:rsidRDefault="00C72E8D" w:rsidP="00C72E8D">
      <w:pPr>
        <w:bidi/>
        <w:jc w:val="both"/>
        <w:rPr>
          <w:rFonts w:cs="David" w:hint="cs"/>
          <w:rtl/>
        </w:rPr>
      </w:pPr>
    </w:p>
    <w:p w14:paraId="1A5B06A2" w14:textId="77777777" w:rsidR="00552A80" w:rsidRPr="00C72E8D" w:rsidRDefault="00552A80" w:rsidP="00C72E8D">
      <w:pPr>
        <w:bidi/>
        <w:jc w:val="both"/>
        <w:rPr>
          <w:rFonts w:cs="David"/>
        </w:rPr>
      </w:pPr>
    </w:p>
    <w:sectPr w:rsidR="00552A80" w:rsidRPr="00C72E8D" w:rsidSect="00C72E8D">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2405C" w14:textId="77777777" w:rsidR="00000000" w:rsidRDefault="008A2B99">
      <w:r>
        <w:separator/>
      </w:r>
    </w:p>
  </w:endnote>
  <w:endnote w:type="continuationSeparator" w:id="0">
    <w:p w14:paraId="2AC20005" w14:textId="77777777" w:rsidR="00000000" w:rsidRDefault="008A2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A2C00" w14:textId="77777777" w:rsidR="00000000" w:rsidRDefault="008A2B99">
      <w:r>
        <w:separator/>
      </w:r>
    </w:p>
  </w:footnote>
  <w:footnote w:type="continuationSeparator" w:id="0">
    <w:p w14:paraId="094A7F79" w14:textId="77777777" w:rsidR="00000000" w:rsidRDefault="008A2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FD59" w14:textId="77777777" w:rsidR="00C72E8D" w:rsidRDefault="00C72E8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B8408FD" w14:textId="77777777" w:rsidR="00C72E8D" w:rsidRDefault="00C72E8D">
    <w:pPr>
      <w:pStyle w:val="Header"/>
      <w:ind w:right="360"/>
      <w:jc w:val="both"/>
      <w:rPr>
        <w:rtl/>
      </w:rPr>
    </w:pPr>
  </w:p>
  <w:p w14:paraId="53599A97" w14:textId="77777777" w:rsidR="00C72E8D" w:rsidRDefault="00C72E8D"/>
  <w:p w14:paraId="2F8C740A" w14:textId="77777777" w:rsidR="00C72E8D" w:rsidRDefault="00C72E8D"/>
  <w:p w14:paraId="3A4C6DAA" w14:textId="77777777" w:rsidR="00C72E8D" w:rsidRDefault="00C72E8D"/>
  <w:p w14:paraId="2117D7EB" w14:textId="77777777" w:rsidR="00C72E8D" w:rsidRDefault="00C72E8D"/>
  <w:p w14:paraId="2AC31EF3" w14:textId="77777777" w:rsidR="00C72E8D" w:rsidRDefault="00C72E8D"/>
  <w:p w14:paraId="1A871C2F" w14:textId="77777777" w:rsidR="00C72E8D" w:rsidRDefault="00C72E8D"/>
  <w:p w14:paraId="4C50EAA0" w14:textId="77777777" w:rsidR="00C72E8D" w:rsidRDefault="00C72E8D"/>
  <w:p w14:paraId="5745D4C4" w14:textId="77777777" w:rsidR="00C72E8D" w:rsidRDefault="00C72E8D"/>
  <w:p w14:paraId="2D003879" w14:textId="77777777" w:rsidR="00C72E8D" w:rsidRDefault="00C72E8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35E2E" w14:textId="77777777" w:rsidR="00C72E8D" w:rsidRDefault="00C72E8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9</w:t>
    </w:r>
    <w:r>
      <w:rPr>
        <w:rStyle w:val="PageNumber"/>
        <w:rtl/>
      </w:rPr>
      <w:fldChar w:fldCharType="end"/>
    </w:r>
  </w:p>
  <w:p w14:paraId="71C0E872" w14:textId="77777777" w:rsidR="00C72E8D" w:rsidRDefault="00C72E8D">
    <w:pPr>
      <w:pStyle w:val="Header"/>
      <w:ind w:right="360"/>
      <w:jc w:val="both"/>
      <w:rPr>
        <w:rStyle w:val="PageNumber"/>
        <w:rFonts w:hint="cs"/>
        <w:rtl/>
      </w:rPr>
    </w:pPr>
    <w:r>
      <w:rPr>
        <w:rtl/>
      </w:rPr>
      <w:t>ועדת</w:t>
    </w:r>
    <w:r>
      <w:rPr>
        <w:rStyle w:val="PageNumber"/>
        <w:rFonts w:hint="cs"/>
        <w:rtl/>
      </w:rPr>
      <w:t xml:space="preserve"> הכנסת</w:t>
    </w:r>
  </w:p>
  <w:p w14:paraId="10A2402C" w14:textId="77777777" w:rsidR="00C72E8D" w:rsidRDefault="00C72E8D">
    <w:pPr>
      <w:pStyle w:val="Header"/>
      <w:ind w:right="360"/>
      <w:jc w:val="both"/>
      <w:rPr>
        <w:rStyle w:val="PageNumber"/>
        <w:rFonts w:hint="cs"/>
        <w:rtl/>
      </w:rPr>
    </w:pPr>
    <w:r>
      <w:rPr>
        <w:rStyle w:val="PageNumber"/>
        <w:rFonts w:hint="cs"/>
        <w:rtl/>
      </w:rPr>
      <w:t>7.5.2007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5056פרוטוקול_ישיבת_ועדה.doc"/>
    <w:docVar w:name="StartMode" w:val="3"/>
  </w:docVars>
  <w:rsids>
    <w:rsidRoot w:val="00067052"/>
    <w:rsid w:val="00067052"/>
    <w:rsid w:val="00552A80"/>
    <w:rsid w:val="008A2B99"/>
    <w:rsid w:val="008A2F55"/>
    <w:rsid w:val="00965806"/>
    <w:rsid w:val="00C72E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FB4F15"/>
  <w15:chartTrackingRefBased/>
  <w15:docId w15:val="{6E308E8D-EE12-4D5E-BC68-674B9776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72E8D"/>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72E8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7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2097</Words>
  <Characters>11955</Characters>
  <Application>Microsoft Office Word</Application>
  <DocSecurity>0</DocSecurity>
  <Lines>99</Lines>
  <Paragraphs>28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