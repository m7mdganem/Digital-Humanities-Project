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1D0A1" w14:textId="77777777" w:rsidR="001351BD" w:rsidRPr="001351BD" w:rsidRDefault="001351BD" w:rsidP="001351BD">
      <w:pPr>
        <w:pStyle w:val="Heading5"/>
        <w:rPr>
          <w:b/>
          <w:bCs/>
          <w:sz w:val="24"/>
          <w:rtl/>
        </w:rPr>
      </w:pPr>
      <w:r w:rsidRPr="001351BD">
        <w:rPr>
          <w:b/>
          <w:bCs/>
          <w:sz w:val="24"/>
          <w:rtl/>
        </w:rPr>
        <w:t xml:space="preserve">הכנסת </w:t>
      </w:r>
      <w:r w:rsidRPr="001351BD">
        <w:rPr>
          <w:rFonts w:hint="cs"/>
          <w:b/>
          <w:bCs/>
          <w:sz w:val="24"/>
          <w:rtl/>
        </w:rPr>
        <w:t>השבע-עשרה</w:t>
      </w:r>
      <w:r w:rsidRPr="001351BD">
        <w:rPr>
          <w:b/>
          <w:bCs/>
          <w:sz w:val="24"/>
          <w:rtl/>
        </w:rPr>
        <w:tab/>
      </w:r>
      <w:r w:rsidRPr="001351BD">
        <w:rPr>
          <w:b/>
          <w:bCs/>
          <w:sz w:val="24"/>
          <w:rtl/>
        </w:rPr>
        <w:tab/>
      </w:r>
      <w:r w:rsidRPr="001351BD">
        <w:rPr>
          <w:b/>
          <w:bCs/>
          <w:sz w:val="24"/>
          <w:rtl/>
        </w:rPr>
        <w:tab/>
      </w:r>
      <w:r w:rsidRPr="001351BD">
        <w:rPr>
          <w:b/>
          <w:bCs/>
          <w:sz w:val="24"/>
          <w:rtl/>
        </w:rPr>
        <w:tab/>
      </w:r>
      <w:r w:rsidRPr="001351BD">
        <w:rPr>
          <w:b/>
          <w:bCs/>
          <w:sz w:val="24"/>
          <w:rtl/>
        </w:rPr>
        <w:tab/>
      </w:r>
      <w:r w:rsidRPr="001351BD">
        <w:rPr>
          <w:b/>
          <w:bCs/>
          <w:sz w:val="24"/>
          <w:rtl/>
        </w:rPr>
        <w:tab/>
      </w:r>
      <w:r w:rsidRPr="001351BD">
        <w:rPr>
          <w:b/>
          <w:bCs/>
          <w:sz w:val="24"/>
          <w:rtl/>
        </w:rPr>
        <w:tab/>
        <w:t>נוסח לא מתוקן</w:t>
      </w:r>
    </w:p>
    <w:p w14:paraId="648D660F" w14:textId="77777777" w:rsidR="001351BD" w:rsidRDefault="001351BD" w:rsidP="001351BD">
      <w:pPr>
        <w:bidi/>
        <w:jc w:val="both"/>
        <w:rPr>
          <w:rFonts w:cs="David" w:hint="cs"/>
          <w:b/>
          <w:bCs/>
          <w:rtl/>
        </w:rPr>
      </w:pPr>
      <w:r w:rsidRPr="001351BD">
        <w:rPr>
          <w:rFonts w:cs="David"/>
          <w:b/>
          <w:bCs/>
          <w:rtl/>
        </w:rPr>
        <w:t xml:space="preserve">מושב </w:t>
      </w:r>
      <w:r w:rsidRPr="001351BD">
        <w:rPr>
          <w:rFonts w:cs="David" w:hint="cs"/>
          <w:b/>
          <w:bCs/>
          <w:rtl/>
        </w:rPr>
        <w:t>שלישי</w:t>
      </w:r>
    </w:p>
    <w:p w14:paraId="1F9148C9" w14:textId="77777777" w:rsidR="001351BD" w:rsidRDefault="001351BD" w:rsidP="001351BD">
      <w:pPr>
        <w:bidi/>
        <w:jc w:val="both"/>
        <w:rPr>
          <w:rFonts w:cs="David" w:hint="cs"/>
          <w:b/>
          <w:bCs/>
          <w:rtl/>
        </w:rPr>
      </w:pPr>
    </w:p>
    <w:p w14:paraId="23A1F9BF" w14:textId="77777777" w:rsidR="001351BD" w:rsidRPr="001351BD" w:rsidRDefault="001351BD" w:rsidP="001351BD">
      <w:pPr>
        <w:bidi/>
        <w:jc w:val="center"/>
        <w:rPr>
          <w:rFonts w:cs="David" w:hint="cs"/>
          <w:b/>
          <w:bCs/>
          <w:rtl/>
        </w:rPr>
      </w:pPr>
    </w:p>
    <w:p w14:paraId="17F6ED1B" w14:textId="77777777" w:rsidR="001351BD" w:rsidRPr="001351BD" w:rsidRDefault="001351BD" w:rsidP="001351BD">
      <w:pPr>
        <w:bidi/>
        <w:jc w:val="center"/>
        <w:rPr>
          <w:rFonts w:cs="David" w:hint="cs"/>
          <w:b/>
          <w:bCs/>
          <w:rtl/>
        </w:rPr>
      </w:pPr>
      <w:r w:rsidRPr="001351BD">
        <w:rPr>
          <w:rFonts w:cs="David"/>
          <w:b/>
          <w:bCs/>
          <w:rtl/>
        </w:rPr>
        <w:t>פרוטוקול מס</w:t>
      </w:r>
      <w:r w:rsidRPr="001351BD">
        <w:rPr>
          <w:rFonts w:cs="David" w:hint="cs"/>
          <w:b/>
          <w:bCs/>
          <w:rtl/>
        </w:rPr>
        <w:t xml:space="preserve"> 192</w:t>
      </w:r>
    </w:p>
    <w:p w14:paraId="76F2DAAE" w14:textId="77777777" w:rsidR="001351BD" w:rsidRPr="001351BD" w:rsidRDefault="001351BD" w:rsidP="001351BD">
      <w:pPr>
        <w:bidi/>
        <w:jc w:val="center"/>
        <w:rPr>
          <w:rFonts w:cs="David" w:hint="cs"/>
          <w:b/>
          <w:bCs/>
          <w:rtl/>
        </w:rPr>
      </w:pPr>
      <w:r w:rsidRPr="001351BD">
        <w:rPr>
          <w:rFonts w:cs="David" w:hint="cs"/>
          <w:b/>
          <w:bCs/>
          <w:rtl/>
        </w:rPr>
        <w:t>מישיבת ועדת הכנסת</w:t>
      </w:r>
    </w:p>
    <w:p w14:paraId="5DBC360D" w14:textId="77777777" w:rsidR="001351BD" w:rsidRPr="001351BD" w:rsidRDefault="001351BD" w:rsidP="001351BD">
      <w:pPr>
        <w:bidi/>
        <w:jc w:val="center"/>
        <w:rPr>
          <w:rFonts w:cs="David" w:hint="cs"/>
          <w:b/>
          <w:bCs/>
          <w:u w:val="single"/>
          <w:rtl/>
        </w:rPr>
      </w:pPr>
      <w:r w:rsidRPr="001351BD">
        <w:rPr>
          <w:rFonts w:cs="David" w:hint="cs"/>
          <w:b/>
          <w:bCs/>
          <w:u w:val="single"/>
          <w:rtl/>
        </w:rPr>
        <w:t xml:space="preserve">יום רביעי, כ"ד בטבת </w:t>
      </w:r>
      <w:proofErr w:type="spellStart"/>
      <w:r w:rsidRPr="001351BD">
        <w:rPr>
          <w:rFonts w:cs="David" w:hint="cs"/>
          <w:b/>
          <w:bCs/>
          <w:u w:val="single"/>
          <w:rtl/>
        </w:rPr>
        <w:t>התשס"ח</w:t>
      </w:r>
      <w:proofErr w:type="spellEnd"/>
      <w:r w:rsidRPr="001351BD">
        <w:rPr>
          <w:rFonts w:cs="David" w:hint="cs"/>
          <w:b/>
          <w:bCs/>
          <w:u w:val="single"/>
          <w:rtl/>
        </w:rPr>
        <w:t xml:space="preserve"> (2 בינואר </w:t>
      </w:r>
      <w:r>
        <w:rPr>
          <w:rFonts w:cs="David" w:hint="cs"/>
          <w:b/>
          <w:bCs/>
          <w:u w:val="single"/>
          <w:rtl/>
        </w:rPr>
        <w:t>2008</w:t>
      </w:r>
      <w:r w:rsidRPr="001351BD">
        <w:rPr>
          <w:rFonts w:cs="David" w:hint="cs"/>
          <w:b/>
          <w:bCs/>
          <w:u w:val="single"/>
          <w:rtl/>
        </w:rPr>
        <w:t>), שעה 09:00</w:t>
      </w:r>
    </w:p>
    <w:p w14:paraId="18727FD8" w14:textId="77777777" w:rsidR="001351BD" w:rsidRDefault="001351BD" w:rsidP="001351BD">
      <w:pPr>
        <w:bidi/>
        <w:jc w:val="both"/>
        <w:rPr>
          <w:rFonts w:cs="David" w:hint="cs"/>
          <w:b/>
          <w:bCs/>
          <w:rtl/>
        </w:rPr>
      </w:pPr>
    </w:p>
    <w:p w14:paraId="7B9F4341" w14:textId="77777777" w:rsidR="001351BD" w:rsidRPr="001351BD" w:rsidRDefault="001351BD" w:rsidP="001351BD">
      <w:pPr>
        <w:bidi/>
        <w:jc w:val="both"/>
        <w:rPr>
          <w:rFonts w:cs="David" w:hint="cs"/>
          <w:b/>
          <w:bCs/>
          <w:rtl/>
        </w:rPr>
      </w:pPr>
    </w:p>
    <w:p w14:paraId="27E400E3" w14:textId="77777777" w:rsidR="001351BD" w:rsidRPr="001351BD" w:rsidRDefault="001351BD" w:rsidP="001351BD">
      <w:pPr>
        <w:tabs>
          <w:tab w:val="left" w:pos="1221"/>
        </w:tabs>
        <w:bidi/>
        <w:ind w:left="1646" w:hanging="1646"/>
        <w:jc w:val="both"/>
        <w:rPr>
          <w:rFonts w:cs="David" w:hint="cs"/>
          <w:rtl/>
        </w:rPr>
      </w:pPr>
      <w:r w:rsidRPr="001351BD">
        <w:rPr>
          <w:rFonts w:cs="David"/>
          <w:b/>
          <w:bCs/>
          <w:u w:val="single"/>
          <w:rtl/>
        </w:rPr>
        <w:t>סדר היום</w:t>
      </w:r>
      <w:r w:rsidRPr="001351BD">
        <w:rPr>
          <w:rFonts w:cs="David"/>
          <w:rtl/>
        </w:rPr>
        <w:t>:</w:t>
      </w:r>
      <w:r w:rsidRPr="001351BD">
        <w:rPr>
          <w:rFonts w:cs="David" w:hint="cs"/>
          <w:rtl/>
        </w:rPr>
        <w:t xml:space="preserve">  </w:t>
      </w:r>
      <w:r w:rsidRPr="001351BD">
        <w:rPr>
          <w:rFonts w:cs="David" w:hint="cs"/>
          <w:rtl/>
        </w:rPr>
        <w:tab/>
        <w:t>א.</w:t>
      </w:r>
      <w:r w:rsidRPr="001351BD">
        <w:rPr>
          <w:rFonts w:cs="David" w:hint="cs"/>
          <w:rtl/>
        </w:rPr>
        <w:tab/>
        <w:t>הצעת יו"ר הכנסת לתיקוני חקיקה ותיקוני תקנון בענייני עבודת הכנסת והצעות</w:t>
      </w:r>
    </w:p>
    <w:p w14:paraId="7102CA12" w14:textId="77777777" w:rsidR="001351BD" w:rsidRPr="001351BD" w:rsidRDefault="001351BD" w:rsidP="001351BD">
      <w:pPr>
        <w:tabs>
          <w:tab w:val="left" w:pos="1221"/>
        </w:tabs>
        <w:bidi/>
        <w:ind w:left="1701" w:hanging="1701"/>
        <w:jc w:val="both"/>
        <w:rPr>
          <w:rFonts w:cs="David" w:hint="cs"/>
          <w:b/>
          <w:bCs/>
          <w:rtl/>
        </w:rPr>
      </w:pPr>
      <w:r w:rsidRPr="001351BD">
        <w:rPr>
          <w:rFonts w:cs="David" w:hint="cs"/>
          <w:rtl/>
        </w:rPr>
        <w:tab/>
        <w:t xml:space="preserve">ב. </w:t>
      </w:r>
      <w:r w:rsidRPr="001351BD">
        <w:rPr>
          <w:rFonts w:cs="David" w:hint="cs"/>
          <w:rtl/>
        </w:rPr>
        <w:tab/>
        <w:t xml:space="preserve">השלמת הרכב הוועדה המשותפת של ועדת הכנסת וועדת החוקה, חוק ומשפט לדיון בהצעת חוק סדרי השלטון והמשפט (ביטול החלת המשפט, השיפוט והמינהל) (תיקון </w:t>
      </w:r>
      <w:r w:rsidRPr="001351BD">
        <w:rPr>
          <w:rFonts w:cs="David"/>
          <w:rtl/>
        </w:rPr>
        <w:t>–</w:t>
      </w:r>
      <w:r w:rsidRPr="001351BD">
        <w:rPr>
          <w:rFonts w:cs="David" w:hint="cs"/>
          <w:rtl/>
        </w:rPr>
        <w:t xml:space="preserve"> התקנת תקנות), </w:t>
      </w:r>
      <w:proofErr w:type="spellStart"/>
      <w:r w:rsidRPr="001351BD">
        <w:rPr>
          <w:rFonts w:cs="David" w:hint="cs"/>
          <w:rtl/>
        </w:rPr>
        <w:t>התשס"ז</w:t>
      </w:r>
      <w:proofErr w:type="spellEnd"/>
      <w:r w:rsidRPr="001351BD">
        <w:rPr>
          <w:rFonts w:cs="David" w:hint="cs"/>
          <w:rtl/>
        </w:rPr>
        <w:t xml:space="preserve">-2007 (פ/2215/17), הצעת חבר הכנסת אביגדור </w:t>
      </w:r>
      <w:proofErr w:type="spellStart"/>
      <w:r w:rsidRPr="001351BD">
        <w:rPr>
          <w:rFonts w:cs="David" w:hint="cs"/>
          <w:rtl/>
        </w:rPr>
        <w:t>יצחקי</w:t>
      </w:r>
      <w:proofErr w:type="spellEnd"/>
    </w:p>
    <w:p w14:paraId="130F0AEE" w14:textId="77777777" w:rsidR="001351BD" w:rsidRPr="001351BD" w:rsidRDefault="001351BD" w:rsidP="001351BD">
      <w:pPr>
        <w:bidi/>
        <w:jc w:val="both"/>
        <w:rPr>
          <w:rFonts w:cs="David"/>
          <w:b/>
          <w:bCs/>
          <w:u w:val="single"/>
          <w:rtl/>
        </w:rPr>
      </w:pPr>
      <w:r w:rsidRPr="001351BD">
        <w:rPr>
          <w:rFonts w:cs="David"/>
          <w:b/>
          <w:bCs/>
          <w:u w:val="single"/>
          <w:rtl/>
        </w:rPr>
        <w:t>נכחו</w:t>
      </w:r>
      <w:r w:rsidRPr="001351BD">
        <w:rPr>
          <w:rFonts w:cs="David"/>
          <w:rtl/>
        </w:rPr>
        <w:t>:</w:t>
      </w:r>
    </w:p>
    <w:p w14:paraId="4322FFA3" w14:textId="77777777" w:rsidR="001351BD" w:rsidRPr="001351BD" w:rsidRDefault="001351BD" w:rsidP="001351BD">
      <w:pPr>
        <w:bidi/>
        <w:jc w:val="both"/>
        <w:rPr>
          <w:rFonts w:cs="David"/>
          <w:rtl/>
        </w:rPr>
      </w:pPr>
    </w:p>
    <w:p w14:paraId="30B5EC61" w14:textId="77777777" w:rsidR="001351BD" w:rsidRPr="001351BD" w:rsidRDefault="001351BD" w:rsidP="001351BD">
      <w:pPr>
        <w:tabs>
          <w:tab w:val="left" w:pos="1788"/>
        </w:tabs>
        <w:bidi/>
        <w:jc w:val="both"/>
        <w:rPr>
          <w:rFonts w:cs="David"/>
          <w:rtl/>
        </w:rPr>
      </w:pPr>
      <w:r w:rsidRPr="001351BD">
        <w:rPr>
          <w:rFonts w:cs="David"/>
          <w:b/>
          <w:bCs/>
          <w:u w:val="single"/>
          <w:rtl/>
        </w:rPr>
        <w:t>חברי הוועדה</w:t>
      </w:r>
      <w:r w:rsidRPr="001351BD">
        <w:rPr>
          <w:rFonts w:cs="David"/>
          <w:rtl/>
        </w:rPr>
        <w:t>:</w:t>
      </w:r>
    </w:p>
    <w:p w14:paraId="4E3A08C0" w14:textId="77777777" w:rsidR="001351BD" w:rsidRPr="001351BD" w:rsidRDefault="001351BD" w:rsidP="001351BD">
      <w:pPr>
        <w:bidi/>
        <w:jc w:val="both"/>
        <w:rPr>
          <w:rFonts w:cs="David" w:hint="cs"/>
          <w:rtl/>
        </w:rPr>
      </w:pPr>
      <w:r w:rsidRPr="001351BD">
        <w:rPr>
          <w:rFonts w:cs="David" w:hint="cs"/>
          <w:rtl/>
        </w:rPr>
        <w:t>דוד טל  -  היו"ר</w:t>
      </w:r>
    </w:p>
    <w:p w14:paraId="236E7A7B" w14:textId="77777777" w:rsidR="001351BD" w:rsidRPr="001351BD" w:rsidRDefault="001351BD" w:rsidP="001351BD">
      <w:pPr>
        <w:bidi/>
        <w:jc w:val="both"/>
        <w:rPr>
          <w:rFonts w:cs="David" w:hint="cs"/>
          <w:rtl/>
        </w:rPr>
      </w:pPr>
      <w:r w:rsidRPr="001351BD">
        <w:rPr>
          <w:rFonts w:cs="David" w:hint="cs"/>
          <w:rtl/>
        </w:rPr>
        <w:t>קולט אביטל</w:t>
      </w:r>
    </w:p>
    <w:p w14:paraId="605D7428" w14:textId="77777777" w:rsidR="001351BD" w:rsidRPr="001351BD" w:rsidRDefault="001351BD" w:rsidP="001351BD">
      <w:pPr>
        <w:bidi/>
        <w:jc w:val="both"/>
        <w:rPr>
          <w:rFonts w:cs="David" w:hint="cs"/>
          <w:rtl/>
        </w:rPr>
      </w:pPr>
      <w:r w:rsidRPr="001351BD">
        <w:rPr>
          <w:rFonts w:cs="David" w:hint="cs"/>
          <w:rtl/>
        </w:rPr>
        <w:t xml:space="preserve">יולי-יואל </w:t>
      </w:r>
      <w:proofErr w:type="spellStart"/>
      <w:r w:rsidRPr="001351BD">
        <w:rPr>
          <w:rFonts w:cs="David" w:hint="cs"/>
          <w:rtl/>
        </w:rPr>
        <w:t>אדלשטיין</w:t>
      </w:r>
      <w:proofErr w:type="spellEnd"/>
    </w:p>
    <w:p w14:paraId="7C3E1A90" w14:textId="77777777" w:rsidR="001351BD" w:rsidRPr="001351BD" w:rsidRDefault="001351BD" w:rsidP="001351BD">
      <w:pPr>
        <w:bidi/>
        <w:jc w:val="both"/>
        <w:rPr>
          <w:rFonts w:cs="David" w:hint="cs"/>
          <w:rtl/>
        </w:rPr>
      </w:pPr>
      <w:r w:rsidRPr="001351BD">
        <w:rPr>
          <w:rFonts w:cs="David" w:hint="cs"/>
          <w:rtl/>
        </w:rPr>
        <w:t>דוד אזולאי</w:t>
      </w:r>
    </w:p>
    <w:p w14:paraId="758E0610" w14:textId="77777777" w:rsidR="001351BD" w:rsidRPr="001351BD" w:rsidRDefault="001351BD" w:rsidP="001351BD">
      <w:pPr>
        <w:bidi/>
        <w:jc w:val="both"/>
        <w:rPr>
          <w:rFonts w:cs="David" w:hint="cs"/>
          <w:rtl/>
        </w:rPr>
      </w:pPr>
      <w:proofErr w:type="spellStart"/>
      <w:r w:rsidRPr="001351BD">
        <w:rPr>
          <w:rFonts w:cs="David" w:hint="cs"/>
          <w:rtl/>
        </w:rPr>
        <w:t>רוברט</w:t>
      </w:r>
      <w:proofErr w:type="spellEnd"/>
      <w:r w:rsidRPr="001351BD">
        <w:rPr>
          <w:rFonts w:cs="David" w:hint="cs"/>
          <w:rtl/>
        </w:rPr>
        <w:t xml:space="preserve"> </w:t>
      </w:r>
      <w:proofErr w:type="spellStart"/>
      <w:r w:rsidRPr="001351BD">
        <w:rPr>
          <w:rFonts w:cs="David" w:hint="cs"/>
          <w:rtl/>
        </w:rPr>
        <w:t>אילטוב</w:t>
      </w:r>
      <w:proofErr w:type="spellEnd"/>
    </w:p>
    <w:p w14:paraId="648B8879" w14:textId="77777777" w:rsidR="001351BD" w:rsidRPr="001351BD" w:rsidRDefault="001351BD" w:rsidP="001351BD">
      <w:pPr>
        <w:bidi/>
        <w:jc w:val="both"/>
        <w:rPr>
          <w:rFonts w:cs="David" w:hint="cs"/>
          <w:rtl/>
        </w:rPr>
      </w:pPr>
      <w:r w:rsidRPr="001351BD">
        <w:rPr>
          <w:rFonts w:cs="David" w:hint="cs"/>
          <w:rtl/>
        </w:rPr>
        <w:t>אורי יהודה אריאל</w:t>
      </w:r>
    </w:p>
    <w:p w14:paraId="57FF831D" w14:textId="77777777" w:rsidR="001351BD" w:rsidRPr="001351BD" w:rsidRDefault="001351BD" w:rsidP="001351BD">
      <w:pPr>
        <w:bidi/>
        <w:jc w:val="both"/>
        <w:rPr>
          <w:rFonts w:cs="David" w:hint="cs"/>
          <w:rtl/>
        </w:rPr>
      </w:pPr>
      <w:r w:rsidRPr="001351BD">
        <w:rPr>
          <w:rFonts w:cs="David" w:hint="cs"/>
          <w:rtl/>
        </w:rPr>
        <w:t>אליהו גבאי</w:t>
      </w:r>
    </w:p>
    <w:p w14:paraId="0055E4BA" w14:textId="77777777" w:rsidR="001351BD" w:rsidRPr="001351BD" w:rsidRDefault="001351BD" w:rsidP="001351BD">
      <w:pPr>
        <w:bidi/>
        <w:jc w:val="both"/>
        <w:rPr>
          <w:rFonts w:cs="David" w:hint="cs"/>
          <w:rtl/>
        </w:rPr>
      </w:pPr>
      <w:r w:rsidRPr="001351BD">
        <w:rPr>
          <w:rFonts w:cs="David" w:hint="cs"/>
          <w:rtl/>
        </w:rPr>
        <w:t>יצחק גלנטי</w:t>
      </w:r>
    </w:p>
    <w:p w14:paraId="7A346A57" w14:textId="77777777" w:rsidR="001351BD" w:rsidRPr="001351BD" w:rsidRDefault="001351BD" w:rsidP="001351BD">
      <w:pPr>
        <w:bidi/>
        <w:jc w:val="both"/>
        <w:rPr>
          <w:rFonts w:cs="David" w:hint="cs"/>
          <w:rtl/>
        </w:rPr>
      </w:pPr>
      <w:r w:rsidRPr="001351BD">
        <w:rPr>
          <w:rFonts w:cs="David" w:hint="cs"/>
          <w:rtl/>
        </w:rPr>
        <w:t>נסים זאב</w:t>
      </w:r>
    </w:p>
    <w:p w14:paraId="47E08358" w14:textId="77777777" w:rsidR="001351BD" w:rsidRPr="001351BD" w:rsidRDefault="001351BD" w:rsidP="001351BD">
      <w:pPr>
        <w:bidi/>
        <w:jc w:val="both"/>
        <w:rPr>
          <w:rFonts w:cs="David" w:hint="cs"/>
          <w:rtl/>
        </w:rPr>
      </w:pPr>
      <w:r w:rsidRPr="001351BD">
        <w:rPr>
          <w:rFonts w:cs="David" w:hint="cs"/>
          <w:rtl/>
        </w:rPr>
        <w:t>יצחק זיו</w:t>
      </w:r>
    </w:p>
    <w:p w14:paraId="0B1B92E0" w14:textId="77777777" w:rsidR="001351BD" w:rsidRPr="001351BD" w:rsidRDefault="001351BD" w:rsidP="001351BD">
      <w:pPr>
        <w:bidi/>
        <w:jc w:val="both"/>
        <w:rPr>
          <w:rFonts w:cs="David" w:hint="cs"/>
          <w:rtl/>
        </w:rPr>
      </w:pPr>
      <w:proofErr w:type="spellStart"/>
      <w:r w:rsidRPr="001351BD">
        <w:rPr>
          <w:rFonts w:cs="David" w:hint="cs"/>
          <w:rtl/>
        </w:rPr>
        <w:t>נאדיה</w:t>
      </w:r>
      <w:proofErr w:type="spellEnd"/>
      <w:r w:rsidRPr="001351BD">
        <w:rPr>
          <w:rFonts w:cs="David" w:hint="cs"/>
          <w:rtl/>
        </w:rPr>
        <w:t xml:space="preserve"> חילו</w:t>
      </w:r>
    </w:p>
    <w:p w14:paraId="3BDE4EED" w14:textId="77777777" w:rsidR="001351BD" w:rsidRPr="001351BD" w:rsidRDefault="001351BD" w:rsidP="001351BD">
      <w:pPr>
        <w:bidi/>
        <w:jc w:val="both"/>
        <w:rPr>
          <w:rFonts w:cs="David" w:hint="cs"/>
          <w:rtl/>
        </w:rPr>
      </w:pPr>
      <w:r w:rsidRPr="001351BD">
        <w:rPr>
          <w:rFonts w:cs="David" w:hint="cs"/>
          <w:rtl/>
        </w:rPr>
        <w:t>יואל חסון</w:t>
      </w:r>
    </w:p>
    <w:p w14:paraId="5A86B2BD" w14:textId="77777777" w:rsidR="001351BD" w:rsidRPr="001351BD" w:rsidRDefault="001351BD" w:rsidP="001351BD">
      <w:pPr>
        <w:bidi/>
        <w:jc w:val="both"/>
        <w:rPr>
          <w:rFonts w:cs="David" w:hint="cs"/>
          <w:rtl/>
        </w:rPr>
      </w:pPr>
      <w:proofErr w:type="spellStart"/>
      <w:r w:rsidRPr="001351BD">
        <w:rPr>
          <w:rFonts w:cs="David" w:hint="cs"/>
          <w:rtl/>
        </w:rPr>
        <w:t>אסתרינה</w:t>
      </w:r>
      <w:proofErr w:type="spellEnd"/>
      <w:r w:rsidRPr="001351BD">
        <w:rPr>
          <w:rFonts w:cs="David" w:hint="cs"/>
          <w:rtl/>
        </w:rPr>
        <w:t xml:space="preserve"> </w:t>
      </w:r>
      <w:proofErr w:type="spellStart"/>
      <w:r w:rsidRPr="001351BD">
        <w:rPr>
          <w:rFonts w:cs="David" w:hint="cs"/>
          <w:rtl/>
        </w:rPr>
        <w:t>טרטמן</w:t>
      </w:r>
      <w:proofErr w:type="spellEnd"/>
    </w:p>
    <w:p w14:paraId="7C83D1ED" w14:textId="77777777" w:rsidR="001351BD" w:rsidRPr="001351BD" w:rsidRDefault="001351BD" w:rsidP="001351BD">
      <w:pPr>
        <w:bidi/>
        <w:jc w:val="both"/>
        <w:rPr>
          <w:rFonts w:cs="David" w:hint="cs"/>
          <w:rtl/>
        </w:rPr>
      </w:pPr>
      <w:r w:rsidRPr="001351BD">
        <w:rPr>
          <w:rFonts w:cs="David" w:hint="cs"/>
          <w:rtl/>
        </w:rPr>
        <w:t xml:space="preserve">שלי </w:t>
      </w:r>
      <w:proofErr w:type="spellStart"/>
      <w:r w:rsidRPr="001351BD">
        <w:rPr>
          <w:rFonts w:cs="David" w:hint="cs"/>
          <w:rtl/>
        </w:rPr>
        <w:t>יחימוביץ</w:t>
      </w:r>
      <w:proofErr w:type="spellEnd"/>
    </w:p>
    <w:p w14:paraId="6819660F" w14:textId="77777777" w:rsidR="001351BD" w:rsidRPr="001351BD" w:rsidRDefault="001351BD" w:rsidP="001351BD">
      <w:pPr>
        <w:bidi/>
        <w:jc w:val="both"/>
        <w:rPr>
          <w:rFonts w:cs="David" w:hint="cs"/>
          <w:rtl/>
        </w:rPr>
      </w:pPr>
      <w:r w:rsidRPr="001351BD">
        <w:rPr>
          <w:rFonts w:cs="David" w:hint="cs"/>
          <w:rtl/>
        </w:rPr>
        <w:t>גדעון סער</w:t>
      </w:r>
    </w:p>
    <w:p w14:paraId="316D3C1F" w14:textId="77777777" w:rsidR="001351BD" w:rsidRPr="001351BD" w:rsidRDefault="001351BD" w:rsidP="001351BD">
      <w:pPr>
        <w:bidi/>
        <w:jc w:val="both"/>
        <w:rPr>
          <w:rFonts w:cs="David" w:hint="cs"/>
          <w:rtl/>
        </w:rPr>
      </w:pPr>
      <w:r w:rsidRPr="001351BD">
        <w:rPr>
          <w:rFonts w:cs="David" w:hint="cs"/>
          <w:rtl/>
        </w:rPr>
        <w:t>מאיר פרוש</w:t>
      </w:r>
    </w:p>
    <w:p w14:paraId="46A82F9A" w14:textId="77777777" w:rsidR="001351BD" w:rsidRPr="001351BD" w:rsidRDefault="001351BD" w:rsidP="001351BD">
      <w:pPr>
        <w:bidi/>
        <w:jc w:val="both"/>
        <w:rPr>
          <w:rFonts w:cs="David" w:hint="cs"/>
          <w:rtl/>
        </w:rPr>
      </w:pPr>
      <w:r w:rsidRPr="001351BD">
        <w:rPr>
          <w:rFonts w:cs="David" w:hint="cs"/>
          <w:rtl/>
        </w:rPr>
        <w:t>רונית תירוש</w:t>
      </w:r>
    </w:p>
    <w:p w14:paraId="3D370595" w14:textId="77777777" w:rsidR="001351BD" w:rsidRPr="001351BD" w:rsidRDefault="001351BD" w:rsidP="001351BD">
      <w:pPr>
        <w:bidi/>
        <w:jc w:val="both"/>
        <w:rPr>
          <w:rFonts w:cs="David" w:hint="cs"/>
          <w:rtl/>
        </w:rPr>
      </w:pPr>
    </w:p>
    <w:p w14:paraId="02DDE86B" w14:textId="77777777" w:rsidR="001351BD" w:rsidRPr="001351BD" w:rsidRDefault="001351BD" w:rsidP="001351BD">
      <w:pPr>
        <w:tabs>
          <w:tab w:val="left" w:pos="1788"/>
          <w:tab w:val="left" w:pos="3631"/>
        </w:tabs>
        <w:bidi/>
        <w:jc w:val="both"/>
        <w:rPr>
          <w:rFonts w:cs="David" w:hint="cs"/>
          <w:rtl/>
        </w:rPr>
      </w:pPr>
      <w:r w:rsidRPr="001351BD">
        <w:rPr>
          <w:rFonts w:cs="David"/>
          <w:b/>
          <w:bCs/>
          <w:u w:val="single"/>
          <w:rtl/>
        </w:rPr>
        <w:t>מוזמנים</w:t>
      </w:r>
      <w:r w:rsidRPr="001351BD">
        <w:rPr>
          <w:rFonts w:cs="David"/>
          <w:rtl/>
        </w:rPr>
        <w:t>:</w:t>
      </w:r>
    </w:p>
    <w:p w14:paraId="162A08B2" w14:textId="77777777" w:rsidR="001351BD" w:rsidRPr="001351BD" w:rsidRDefault="001351BD" w:rsidP="001351BD">
      <w:pPr>
        <w:bidi/>
        <w:jc w:val="both"/>
        <w:rPr>
          <w:rFonts w:cs="David" w:hint="cs"/>
          <w:rtl/>
        </w:rPr>
      </w:pPr>
      <w:r w:rsidRPr="001351BD">
        <w:rPr>
          <w:rFonts w:cs="David" w:hint="cs"/>
          <w:rtl/>
        </w:rPr>
        <w:t>חה"כ מנחם בן-ששון, יושב-ראש ועדת החוקה חוק ומשפט</w:t>
      </w:r>
    </w:p>
    <w:p w14:paraId="659C5481" w14:textId="77777777" w:rsidR="001351BD" w:rsidRPr="001351BD" w:rsidRDefault="001351BD" w:rsidP="001351BD">
      <w:pPr>
        <w:bidi/>
        <w:jc w:val="both"/>
        <w:rPr>
          <w:rFonts w:cs="David" w:hint="cs"/>
          <w:rtl/>
        </w:rPr>
      </w:pPr>
      <w:r w:rsidRPr="001351BD">
        <w:rPr>
          <w:rFonts w:cs="David" w:hint="cs"/>
          <w:rtl/>
        </w:rPr>
        <w:t xml:space="preserve">חה"כ </w:t>
      </w:r>
      <w:proofErr w:type="spellStart"/>
      <w:r w:rsidRPr="001351BD">
        <w:rPr>
          <w:rFonts w:cs="David" w:hint="cs"/>
          <w:rtl/>
        </w:rPr>
        <w:t>טלב</w:t>
      </w:r>
      <w:proofErr w:type="spellEnd"/>
      <w:r w:rsidRPr="001351BD">
        <w:rPr>
          <w:rFonts w:cs="David" w:hint="cs"/>
          <w:rtl/>
        </w:rPr>
        <w:t xml:space="preserve"> </w:t>
      </w:r>
      <w:proofErr w:type="spellStart"/>
      <w:r w:rsidRPr="001351BD">
        <w:rPr>
          <w:rFonts w:cs="David" w:hint="cs"/>
          <w:rtl/>
        </w:rPr>
        <w:t>אלסאנע</w:t>
      </w:r>
      <w:proofErr w:type="spellEnd"/>
    </w:p>
    <w:p w14:paraId="3962C06A" w14:textId="77777777" w:rsidR="001351BD" w:rsidRPr="001351BD" w:rsidRDefault="001351BD" w:rsidP="001351BD">
      <w:pPr>
        <w:bidi/>
        <w:jc w:val="both"/>
        <w:rPr>
          <w:rFonts w:cs="David" w:hint="cs"/>
          <w:rtl/>
        </w:rPr>
      </w:pPr>
      <w:r w:rsidRPr="001351BD">
        <w:rPr>
          <w:rFonts w:cs="David" w:hint="cs"/>
          <w:rtl/>
        </w:rPr>
        <w:t xml:space="preserve">חה"כ דב </w:t>
      </w:r>
      <w:proofErr w:type="spellStart"/>
      <w:r w:rsidRPr="001351BD">
        <w:rPr>
          <w:rFonts w:cs="David" w:hint="cs"/>
          <w:rtl/>
        </w:rPr>
        <w:t>חנין</w:t>
      </w:r>
      <w:proofErr w:type="spellEnd"/>
    </w:p>
    <w:p w14:paraId="1C7C7D66" w14:textId="77777777" w:rsidR="001351BD" w:rsidRPr="001351BD" w:rsidRDefault="001351BD" w:rsidP="001351BD">
      <w:pPr>
        <w:bidi/>
        <w:jc w:val="both"/>
        <w:rPr>
          <w:rFonts w:cs="David" w:hint="cs"/>
          <w:rtl/>
        </w:rPr>
      </w:pPr>
      <w:r w:rsidRPr="001351BD">
        <w:rPr>
          <w:rFonts w:cs="David" w:hint="cs"/>
          <w:rtl/>
        </w:rPr>
        <w:t>חה"כ שי חרמש</w:t>
      </w:r>
    </w:p>
    <w:p w14:paraId="6EE37231" w14:textId="77777777" w:rsidR="001351BD" w:rsidRPr="001351BD" w:rsidRDefault="001351BD" w:rsidP="001351BD">
      <w:pPr>
        <w:bidi/>
        <w:jc w:val="both"/>
        <w:rPr>
          <w:rFonts w:cs="David" w:hint="cs"/>
          <w:rtl/>
        </w:rPr>
      </w:pPr>
      <w:r w:rsidRPr="001351BD">
        <w:rPr>
          <w:rFonts w:cs="David" w:hint="cs"/>
          <w:rtl/>
        </w:rPr>
        <w:t>חה"כ איתן כבל</w:t>
      </w:r>
    </w:p>
    <w:p w14:paraId="26A0AE39" w14:textId="77777777" w:rsidR="001351BD" w:rsidRPr="001351BD" w:rsidRDefault="001351BD" w:rsidP="001351BD">
      <w:pPr>
        <w:bidi/>
        <w:jc w:val="both"/>
        <w:rPr>
          <w:rFonts w:cs="David" w:hint="cs"/>
          <w:rtl/>
        </w:rPr>
      </w:pPr>
      <w:r w:rsidRPr="001351BD">
        <w:rPr>
          <w:rFonts w:cs="David" w:hint="cs"/>
          <w:rtl/>
        </w:rPr>
        <w:t>חה"כ אמנון כהן</w:t>
      </w:r>
    </w:p>
    <w:p w14:paraId="7D489440" w14:textId="77777777" w:rsidR="001351BD" w:rsidRPr="001351BD" w:rsidRDefault="001351BD" w:rsidP="001351BD">
      <w:pPr>
        <w:bidi/>
        <w:jc w:val="both"/>
        <w:rPr>
          <w:rFonts w:cs="David" w:hint="cs"/>
          <w:rtl/>
        </w:rPr>
      </w:pPr>
      <w:r w:rsidRPr="001351BD">
        <w:rPr>
          <w:rFonts w:cs="David" w:hint="cs"/>
          <w:rtl/>
        </w:rPr>
        <w:t>חה"כ משה כחלון</w:t>
      </w:r>
    </w:p>
    <w:p w14:paraId="646C4965" w14:textId="77777777" w:rsidR="001351BD" w:rsidRPr="001351BD" w:rsidRDefault="001351BD" w:rsidP="001351BD">
      <w:pPr>
        <w:bidi/>
        <w:jc w:val="both"/>
        <w:rPr>
          <w:rFonts w:cs="David" w:hint="cs"/>
          <w:rtl/>
        </w:rPr>
      </w:pPr>
      <w:r w:rsidRPr="001351BD">
        <w:rPr>
          <w:rFonts w:cs="David" w:hint="cs"/>
          <w:rtl/>
        </w:rPr>
        <w:t>חה"כ אלכס מילר</w:t>
      </w:r>
    </w:p>
    <w:p w14:paraId="29488222" w14:textId="77777777" w:rsidR="001351BD" w:rsidRPr="001351BD" w:rsidRDefault="001351BD" w:rsidP="001351BD">
      <w:pPr>
        <w:bidi/>
        <w:jc w:val="both"/>
        <w:rPr>
          <w:rFonts w:cs="David" w:hint="cs"/>
          <w:rtl/>
        </w:rPr>
      </w:pPr>
      <w:r w:rsidRPr="001351BD">
        <w:rPr>
          <w:rFonts w:cs="David" w:hint="cs"/>
          <w:rtl/>
        </w:rPr>
        <w:t xml:space="preserve">חה"כ מיכאל </w:t>
      </w:r>
      <w:proofErr w:type="spellStart"/>
      <w:r w:rsidRPr="001351BD">
        <w:rPr>
          <w:rFonts w:cs="David" w:hint="cs"/>
          <w:rtl/>
        </w:rPr>
        <w:t>מלכיאור</w:t>
      </w:r>
      <w:proofErr w:type="spellEnd"/>
    </w:p>
    <w:p w14:paraId="5DB50F0B" w14:textId="77777777" w:rsidR="001351BD" w:rsidRPr="001351BD" w:rsidRDefault="001351BD" w:rsidP="001351BD">
      <w:pPr>
        <w:bidi/>
        <w:jc w:val="both"/>
        <w:rPr>
          <w:rFonts w:cs="David" w:hint="cs"/>
          <w:rtl/>
        </w:rPr>
      </w:pPr>
      <w:r w:rsidRPr="001351BD">
        <w:rPr>
          <w:rFonts w:cs="David" w:hint="cs"/>
          <w:rtl/>
        </w:rPr>
        <w:t xml:space="preserve">חה"כ ניסן </w:t>
      </w:r>
      <w:proofErr w:type="spellStart"/>
      <w:r w:rsidRPr="001351BD">
        <w:rPr>
          <w:rFonts w:cs="David" w:hint="cs"/>
          <w:rtl/>
        </w:rPr>
        <w:t>סלומינסקי</w:t>
      </w:r>
      <w:proofErr w:type="spellEnd"/>
    </w:p>
    <w:p w14:paraId="060EF7C9" w14:textId="77777777" w:rsidR="001351BD" w:rsidRPr="001351BD" w:rsidRDefault="001351BD" w:rsidP="001351BD">
      <w:pPr>
        <w:bidi/>
        <w:jc w:val="both"/>
        <w:rPr>
          <w:rFonts w:cs="David" w:hint="cs"/>
          <w:rtl/>
        </w:rPr>
      </w:pPr>
      <w:r w:rsidRPr="001351BD">
        <w:rPr>
          <w:rFonts w:cs="David" w:hint="cs"/>
          <w:rtl/>
        </w:rPr>
        <w:t>איל ינון, מזכיר הכנסת</w:t>
      </w:r>
    </w:p>
    <w:p w14:paraId="074484E2" w14:textId="77777777" w:rsidR="001351BD" w:rsidRPr="001351BD" w:rsidRDefault="001351BD" w:rsidP="001351BD">
      <w:pPr>
        <w:bidi/>
        <w:jc w:val="both"/>
        <w:rPr>
          <w:rFonts w:cs="David" w:hint="cs"/>
          <w:rtl/>
        </w:rPr>
      </w:pPr>
      <w:r w:rsidRPr="001351BD">
        <w:rPr>
          <w:rFonts w:cs="David" w:hint="cs"/>
          <w:rtl/>
        </w:rPr>
        <w:t>מורן יבין, משרד המשפטים, מח' ייעוץ וחקיקה</w:t>
      </w:r>
    </w:p>
    <w:p w14:paraId="6AAA81AE" w14:textId="77777777" w:rsidR="001351BD" w:rsidRPr="001351BD" w:rsidRDefault="001351BD" w:rsidP="001351BD">
      <w:pPr>
        <w:bidi/>
        <w:jc w:val="both"/>
        <w:rPr>
          <w:rFonts w:cs="David"/>
          <w:rtl/>
        </w:rPr>
      </w:pPr>
    </w:p>
    <w:p w14:paraId="2A3DD72A" w14:textId="77777777" w:rsidR="001351BD" w:rsidRPr="001351BD" w:rsidRDefault="001351BD" w:rsidP="001351BD">
      <w:pPr>
        <w:tabs>
          <w:tab w:val="left" w:pos="1930"/>
        </w:tabs>
        <w:bidi/>
        <w:jc w:val="both"/>
        <w:rPr>
          <w:rFonts w:cs="David" w:hint="cs"/>
          <w:rtl/>
        </w:rPr>
      </w:pPr>
      <w:r w:rsidRPr="001351BD">
        <w:rPr>
          <w:rFonts w:cs="David"/>
          <w:b/>
          <w:bCs/>
          <w:u w:val="single"/>
          <w:rtl/>
        </w:rPr>
        <w:t>י</w:t>
      </w:r>
      <w:r w:rsidRPr="001351BD">
        <w:rPr>
          <w:rFonts w:cs="David" w:hint="cs"/>
          <w:b/>
          <w:bCs/>
          <w:u w:val="single"/>
          <w:rtl/>
        </w:rPr>
        <w:t>יעוץ</w:t>
      </w:r>
      <w:r w:rsidRPr="001351BD">
        <w:rPr>
          <w:rFonts w:cs="David"/>
          <w:b/>
          <w:bCs/>
          <w:u w:val="single"/>
          <w:rtl/>
        </w:rPr>
        <w:t xml:space="preserve"> משפטי</w:t>
      </w:r>
      <w:r w:rsidRPr="001351BD">
        <w:rPr>
          <w:rFonts w:cs="David"/>
          <w:rtl/>
        </w:rPr>
        <w:t>:</w:t>
      </w:r>
      <w:r w:rsidRPr="001351BD">
        <w:rPr>
          <w:rFonts w:cs="David" w:hint="cs"/>
          <w:rtl/>
        </w:rPr>
        <w:tab/>
      </w:r>
    </w:p>
    <w:p w14:paraId="21742FC4" w14:textId="77777777" w:rsidR="001351BD" w:rsidRPr="001351BD" w:rsidRDefault="001351BD" w:rsidP="001351BD">
      <w:pPr>
        <w:bidi/>
        <w:jc w:val="both"/>
        <w:rPr>
          <w:rFonts w:cs="David" w:hint="cs"/>
          <w:rtl/>
        </w:rPr>
      </w:pPr>
      <w:r w:rsidRPr="001351BD">
        <w:rPr>
          <w:rFonts w:cs="David" w:hint="cs"/>
          <w:rtl/>
        </w:rPr>
        <w:t xml:space="preserve">עו"ד ארבל </w:t>
      </w:r>
      <w:proofErr w:type="spellStart"/>
      <w:r w:rsidRPr="001351BD">
        <w:rPr>
          <w:rFonts w:cs="David" w:hint="cs"/>
          <w:rtl/>
        </w:rPr>
        <w:t>אסטרחן</w:t>
      </w:r>
      <w:proofErr w:type="spellEnd"/>
    </w:p>
    <w:p w14:paraId="01592CF3" w14:textId="77777777" w:rsidR="001351BD" w:rsidRPr="001351BD" w:rsidRDefault="001351BD" w:rsidP="001351BD">
      <w:pPr>
        <w:bidi/>
        <w:jc w:val="both"/>
        <w:rPr>
          <w:rFonts w:cs="David" w:hint="cs"/>
          <w:rtl/>
        </w:rPr>
      </w:pPr>
      <w:r w:rsidRPr="001351BD">
        <w:rPr>
          <w:rFonts w:cs="David" w:hint="cs"/>
          <w:rtl/>
        </w:rPr>
        <w:t>מתמחה דין ליבנה</w:t>
      </w:r>
    </w:p>
    <w:p w14:paraId="551E2956" w14:textId="77777777" w:rsidR="001351BD" w:rsidRPr="001351BD" w:rsidRDefault="001351BD" w:rsidP="001351BD">
      <w:pPr>
        <w:bidi/>
        <w:jc w:val="both"/>
        <w:rPr>
          <w:rFonts w:cs="David" w:hint="cs"/>
          <w:rtl/>
        </w:rPr>
      </w:pPr>
    </w:p>
    <w:p w14:paraId="0124B7E4" w14:textId="77777777" w:rsidR="001351BD" w:rsidRPr="001351BD" w:rsidRDefault="001351BD" w:rsidP="001351BD">
      <w:pPr>
        <w:tabs>
          <w:tab w:val="left" w:pos="1930"/>
        </w:tabs>
        <w:bidi/>
        <w:jc w:val="both"/>
        <w:rPr>
          <w:rFonts w:cs="David" w:hint="cs"/>
          <w:b/>
          <w:bCs/>
          <w:rtl/>
        </w:rPr>
      </w:pPr>
      <w:r w:rsidRPr="001351BD">
        <w:rPr>
          <w:rFonts w:cs="David"/>
          <w:b/>
          <w:bCs/>
          <w:u w:val="single"/>
          <w:rtl/>
        </w:rPr>
        <w:t>מנהלת הוועדה</w:t>
      </w:r>
      <w:r w:rsidRPr="001351BD">
        <w:rPr>
          <w:rFonts w:cs="David"/>
          <w:rtl/>
        </w:rPr>
        <w:t>:</w:t>
      </w:r>
    </w:p>
    <w:p w14:paraId="78AF5721" w14:textId="77777777" w:rsidR="001351BD" w:rsidRPr="001351BD" w:rsidRDefault="001351BD" w:rsidP="001351BD">
      <w:pPr>
        <w:bidi/>
        <w:jc w:val="both"/>
        <w:rPr>
          <w:rFonts w:cs="David" w:hint="cs"/>
          <w:rtl/>
        </w:rPr>
      </w:pPr>
      <w:r w:rsidRPr="001351BD">
        <w:rPr>
          <w:rFonts w:cs="David" w:hint="cs"/>
          <w:rtl/>
        </w:rPr>
        <w:t>אתי בן-יוסף</w:t>
      </w:r>
    </w:p>
    <w:p w14:paraId="79AE7AC2" w14:textId="77777777" w:rsidR="001351BD" w:rsidRPr="001351BD" w:rsidRDefault="001351BD" w:rsidP="001351BD">
      <w:pPr>
        <w:bidi/>
        <w:jc w:val="both"/>
        <w:rPr>
          <w:rFonts w:cs="David" w:hint="cs"/>
          <w:rtl/>
        </w:rPr>
      </w:pPr>
    </w:p>
    <w:p w14:paraId="35A84DE7" w14:textId="77777777" w:rsidR="001351BD" w:rsidRPr="001351BD" w:rsidRDefault="001351BD" w:rsidP="001351BD">
      <w:pPr>
        <w:tabs>
          <w:tab w:val="left" w:pos="1930"/>
        </w:tabs>
        <w:bidi/>
        <w:jc w:val="both"/>
        <w:rPr>
          <w:rFonts w:cs="David" w:hint="cs"/>
          <w:rtl/>
        </w:rPr>
      </w:pPr>
      <w:r w:rsidRPr="001351BD">
        <w:rPr>
          <w:rFonts w:cs="David" w:hint="cs"/>
          <w:b/>
          <w:bCs/>
          <w:u w:val="single"/>
          <w:rtl/>
        </w:rPr>
        <w:t>קצרנית פרלמנטרית</w:t>
      </w:r>
      <w:r w:rsidRPr="001351BD">
        <w:rPr>
          <w:rFonts w:cs="David"/>
          <w:rtl/>
        </w:rPr>
        <w:t>:</w:t>
      </w:r>
      <w:r w:rsidRPr="001351BD">
        <w:rPr>
          <w:rFonts w:cs="David" w:hint="cs"/>
          <w:rtl/>
        </w:rPr>
        <w:tab/>
        <w:t>אסתר מימון</w:t>
      </w:r>
    </w:p>
    <w:p w14:paraId="14C16047" w14:textId="77777777" w:rsidR="001351BD" w:rsidRPr="001351BD" w:rsidRDefault="001351BD" w:rsidP="001351BD">
      <w:pPr>
        <w:pStyle w:val="Heading5"/>
        <w:rPr>
          <w:sz w:val="24"/>
          <w:rtl/>
        </w:rPr>
      </w:pPr>
      <w:r w:rsidRPr="001351BD">
        <w:rPr>
          <w:sz w:val="24"/>
          <w:rtl/>
        </w:rPr>
        <w:lastRenderedPageBreak/>
        <w:t xml:space="preserve"> </w:t>
      </w:r>
    </w:p>
    <w:p w14:paraId="59973099" w14:textId="77777777" w:rsidR="001351BD" w:rsidRPr="001351BD" w:rsidRDefault="001351BD" w:rsidP="001351BD">
      <w:pPr>
        <w:numPr>
          <w:ilvl w:val="0"/>
          <w:numId w:val="1"/>
        </w:numPr>
        <w:overflowPunct w:val="0"/>
        <w:autoSpaceDE w:val="0"/>
        <w:autoSpaceDN w:val="0"/>
        <w:bidi/>
        <w:adjustRightInd w:val="0"/>
        <w:jc w:val="both"/>
        <w:textAlignment w:val="baseline"/>
        <w:rPr>
          <w:rFonts w:cs="David" w:hint="cs"/>
          <w:b/>
          <w:bCs/>
          <w:u w:val="single"/>
          <w:rtl/>
        </w:rPr>
      </w:pPr>
      <w:r w:rsidRPr="001351BD">
        <w:rPr>
          <w:rFonts w:cs="David" w:hint="cs"/>
          <w:b/>
          <w:bCs/>
          <w:u w:val="single"/>
          <w:rtl/>
        </w:rPr>
        <w:t>הצעת יו"ר הכנסת לתיקוני חקיקה ותיקוני תקנון בענייני עבודת הכנסת והצעות</w:t>
      </w:r>
    </w:p>
    <w:p w14:paraId="18304F40" w14:textId="77777777" w:rsidR="001351BD" w:rsidRPr="001351BD" w:rsidRDefault="001351BD" w:rsidP="001351BD">
      <w:pPr>
        <w:bidi/>
        <w:jc w:val="both"/>
        <w:rPr>
          <w:rFonts w:cs="David" w:hint="cs"/>
          <w:b/>
          <w:bCs/>
          <w:rtl/>
        </w:rPr>
      </w:pPr>
    </w:p>
    <w:p w14:paraId="105D12C9" w14:textId="77777777" w:rsidR="001351BD" w:rsidRPr="001351BD" w:rsidRDefault="001351BD" w:rsidP="001351BD">
      <w:pPr>
        <w:bidi/>
        <w:jc w:val="both"/>
        <w:rPr>
          <w:rFonts w:cs="David" w:hint="cs"/>
          <w:b/>
          <w:bCs/>
          <w:rtl/>
        </w:rPr>
      </w:pPr>
    </w:p>
    <w:p w14:paraId="5DA655E6" w14:textId="77777777" w:rsidR="001351BD" w:rsidRPr="001351BD" w:rsidRDefault="001351BD" w:rsidP="001351BD">
      <w:pPr>
        <w:bidi/>
        <w:jc w:val="both"/>
        <w:rPr>
          <w:rFonts w:cs="David" w:hint="cs"/>
          <w:rtl/>
        </w:rPr>
      </w:pPr>
      <w:r w:rsidRPr="001351BD">
        <w:rPr>
          <w:rFonts w:cs="David" w:hint="cs"/>
          <w:u w:val="single"/>
          <w:rtl/>
        </w:rPr>
        <w:t>היו"ר דוד טל:</w:t>
      </w:r>
    </w:p>
    <w:p w14:paraId="513A5130" w14:textId="77777777" w:rsidR="001351BD" w:rsidRPr="001351BD" w:rsidRDefault="001351BD" w:rsidP="001351BD">
      <w:pPr>
        <w:bidi/>
        <w:jc w:val="both"/>
        <w:rPr>
          <w:rFonts w:cs="David" w:hint="cs"/>
          <w:rtl/>
        </w:rPr>
      </w:pPr>
    </w:p>
    <w:p w14:paraId="45498936" w14:textId="77777777" w:rsidR="001351BD" w:rsidRPr="001351BD" w:rsidRDefault="001351BD" w:rsidP="001351BD">
      <w:pPr>
        <w:bidi/>
        <w:jc w:val="both"/>
        <w:rPr>
          <w:rFonts w:cs="David" w:hint="cs"/>
          <w:rtl/>
        </w:rPr>
      </w:pPr>
      <w:r w:rsidRPr="001351BD">
        <w:rPr>
          <w:rFonts w:cs="David" w:hint="cs"/>
          <w:rtl/>
        </w:rPr>
        <w:tab/>
        <w:t>בוקר טוב, אני מתכבד לפתוח את ישיבת ועדת הכנסת. על סדר-יומנו הצעה לתיקון תקנון הכנסת. רבותי, נתחיל בתיקון סעיף 9. היועצת המשפטית. בבקשה גברתי, אני חושב שזה לא קונטרוברסלי, אפשר להצביע על זה עכשיו.</w:t>
      </w:r>
    </w:p>
    <w:p w14:paraId="3121B03D" w14:textId="77777777" w:rsidR="001351BD" w:rsidRPr="001351BD" w:rsidRDefault="001351BD" w:rsidP="001351BD">
      <w:pPr>
        <w:bidi/>
        <w:jc w:val="both"/>
        <w:rPr>
          <w:rFonts w:cs="David" w:hint="cs"/>
          <w:rtl/>
        </w:rPr>
      </w:pPr>
    </w:p>
    <w:p w14:paraId="7472E2E8" w14:textId="77777777" w:rsidR="001351BD" w:rsidRPr="001351BD" w:rsidRDefault="001351BD" w:rsidP="001351BD">
      <w:pPr>
        <w:pStyle w:val="Heading5"/>
        <w:rPr>
          <w:rFonts w:hint="cs"/>
          <w:sz w:val="24"/>
          <w:rtl/>
        </w:rPr>
      </w:pPr>
      <w:r w:rsidRPr="001351BD">
        <w:rPr>
          <w:rFonts w:hint="cs"/>
          <w:sz w:val="24"/>
          <w:u w:val="single"/>
          <w:rtl/>
        </w:rPr>
        <w:t xml:space="preserve">ארבל </w:t>
      </w:r>
      <w:proofErr w:type="spellStart"/>
      <w:r w:rsidRPr="001351BD">
        <w:rPr>
          <w:rFonts w:hint="cs"/>
          <w:sz w:val="24"/>
          <w:u w:val="single"/>
          <w:rtl/>
        </w:rPr>
        <w:t>אסטרחן</w:t>
      </w:r>
      <w:proofErr w:type="spellEnd"/>
      <w:r w:rsidRPr="001351BD">
        <w:rPr>
          <w:rFonts w:hint="cs"/>
          <w:sz w:val="24"/>
          <w:u w:val="single"/>
          <w:rtl/>
        </w:rPr>
        <w:t>:</w:t>
      </w:r>
    </w:p>
    <w:p w14:paraId="7677DACF" w14:textId="77777777" w:rsidR="001351BD" w:rsidRPr="001351BD" w:rsidRDefault="001351BD" w:rsidP="001351BD">
      <w:pPr>
        <w:pStyle w:val="Heading5"/>
        <w:rPr>
          <w:rFonts w:hint="cs"/>
          <w:sz w:val="24"/>
          <w:rtl/>
        </w:rPr>
      </w:pPr>
    </w:p>
    <w:p w14:paraId="6F123334" w14:textId="77777777" w:rsidR="001351BD" w:rsidRPr="001351BD" w:rsidRDefault="001351BD" w:rsidP="001351BD">
      <w:pPr>
        <w:bidi/>
        <w:jc w:val="both"/>
        <w:rPr>
          <w:rFonts w:cs="David" w:hint="cs"/>
          <w:rtl/>
        </w:rPr>
      </w:pPr>
      <w:r w:rsidRPr="001351BD">
        <w:rPr>
          <w:rFonts w:cs="David" w:hint="cs"/>
          <w:rtl/>
        </w:rPr>
        <w:tab/>
        <w:t xml:space="preserve">שלושת הסעיפים הראשונים: תיקון סעיף 9, תיקון סעיף 9ב ותיקון סעיף 10, כבר נדונו, רק שהוכן כאן נוסח שמדבר על כך ששר או סגן שר לא יהיו חברים בוועדה מוועדות הכנסת, ולא יהיו ממלאי מקום זמניים או קבועים. </w:t>
      </w:r>
    </w:p>
    <w:p w14:paraId="28434369" w14:textId="77777777" w:rsidR="001351BD" w:rsidRPr="001351BD" w:rsidRDefault="001351BD" w:rsidP="001351BD">
      <w:pPr>
        <w:bidi/>
        <w:jc w:val="both"/>
        <w:rPr>
          <w:rFonts w:cs="David" w:hint="cs"/>
          <w:rtl/>
        </w:rPr>
      </w:pPr>
    </w:p>
    <w:p w14:paraId="377DCDD0" w14:textId="77777777" w:rsidR="001351BD" w:rsidRPr="001351BD" w:rsidRDefault="001351BD" w:rsidP="001351BD">
      <w:pPr>
        <w:bidi/>
        <w:jc w:val="both"/>
        <w:rPr>
          <w:rFonts w:cs="David" w:hint="cs"/>
          <w:rtl/>
        </w:rPr>
      </w:pPr>
      <w:r w:rsidRPr="001351BD">
        <w:rPr>
          <w:rFonts w:cs="David" w:hint="cs"/>
          <w:rtl/>
        </w:rPr>
        <w:tab/>
        <w:t>סעיפים 4 ו-5, גם הם התאמה לעניין שכבר אושר. סוכם לשנות את השם של "שאילתות בעל-פה" ל"שאילתות דחופות". זאת היתה החלטה, לא תיקון תקנון. יש גם שני סעיפי תקנון שבהם מופיע המונח "שאילתא בעל-פה", אז יש התאמה למונח החדש "שאילתות דחופות". זה התיקון הראשון.</w:t>
      </w:r>
    </w:p>
    <w:p w14:paraId="704D8704" w14:textId="77777777" w:rsidR="001351BD" w:rsidRPr="001351BD" w:rsidRDefault="001351BD" w:rsidP="001351BD">
      <w:pPr>
        <w:bidi/>
        <w:jc w:val="both"/>
        <w:rPr>
          <w:rFonts w:cs="David" w:hint="cs"/>
          <w:rtl/>
        </w:rPr>
      </w:pPr>
    </w:p>
    <w:p w14:paraId="69419837" w14:textId="77777777" w:rsidR="001351BD" w:rsidRPr="001351BD" w:rsidRDefault="001351BD" w:rsidP="001351BD">
      <w:pPr>
        <w:bidi/>
        <w:jc w:val="both"/>
        <w:rPr>
          <w:rFonts w:cs="David" w:hint="cs"/>
          <w:rtl/>
        </w:rPr>
      </w:pPr>
      <w:r w:rsidRPr="001351BD">
        <w:rPr>
          <w:rFonts w:cs="David" w:hint="cs"/>
          <w:u w:val="single"/>
          <w:rtl/>
        </w:rPr>
        <w:t>היו"ר דוד טל:</w:t>
      </w:r>
    </w:p>
    <w:p w14:paraId="14796840" w14:textId="77777777" w:rsidR="001351BD" w:rsidRPr="001351BD" w:rsidRDefault="001351BD" w:rsidP="001351BD">
      <w:pPr>
        <w:bidi/>
        <w:jc w:val="both"/>
        <w:rPr>
          <w:rFonts w:cs="David" w:hint="cs"/>
          <w:rtl/>
        </w:rPr>
      </w:pPr>
    </w:p>
    <w:p w14:paraId="10A112CE" w14:textId="77777777" w:rsidR="001351BD" w:rsidRPr="001351BD" w:rsidRDefault="001351BD" w:rsidP="001351BD">
      <w:pPr>
        <w:bidi/>
        <w:jc w:val="both"/>
        <w:rPr>
          <w:rFonts w:cs="David" w:hint="cs"/>
          <w:rtl/>
        </w:rPr>
      </w:pPr>
      <w:r w:rsidRPr="001351BD">
        <w:rPr>
          <w:rFonts w:cs="David" w:hint="cs"/>
          <w:rtl/>
        </w:rPr>
        <w:tab/>
        <w:t>האם אפשר להצביע? מי בעד? תודה. מי נגד? תודה.</w:t>
      </w:r>
    </w:p>
    <w:p w14:paraId="0E5B1B1E" w14:textId="77777777" w:rsidR="001351BD" w:rsidRPr="001351BD" w:rsidRDefault="001351BD" w:rsidP="001351BD">
      <w:pPr>
        <w:bidi/>
        <w:jc w:val="both"/>
        <w:rPr>
          <w:rFonts w:cs="David" w:hint="cs"/>
          <w:rtl/>
        </w:rPr>
      </w:pPr>
    </w:p>
    <w:p w14:paraId="582BFCCD" w14:textId="77777777" w:rsidR="001351BD" w:rsidRPr="001351BD" w:rsidRDefault="001351BD" w:rsidP="001351BD">
      <w:pPr>
        <w:bidi/>
        <w:jc w:val="both"/>
        <w:rPr>
          <w:rFonts w:cs="David" w:hint="cs"/>
          <w:u w:val="single"/>
          <w:rtl/>
        </w:rPr>
      </w:pPr>
      <w:r w:rsidRPr="001351BD">
        <w:rPr>
          <w:rFonts w:cs="David" w:hint="cs"/>
          <w:u w:val="single"/>
          <w:rtl/>
        </w:rPr>
        <w:t>הצבעה</w:t>
      </w:r>
    </w:p>
    <w:p w14:paraId="2A8E3970" w14:textId="77777777" w:rsidR="001351BD" w:rsidRPr="001351BD" w:rsidRDefault="001351BD" w:rsidP="001351BD">
      <w:pPr>
        <w:bidi/>
        <w:jc w:val="both"/>
        <w:rPr>
          <w:rFonts w:cs="David" w:hint="cs"/>
          <w:rtl/>
        </w:rPr>
      </w:pPr>
    </w:p>
    <w:p w14:paraId="2D3E45EB" w14:textId="77777777" w:rsidR="001351BD" w:rsidRPr="001351BD" w:rsidRDefault="001351BD" w:rsidP="001351BD">
      <w:pPr>
        <w:bidi/>
        <w:jc w:val="both"/>
        <w:rPr>
          <w:rFonts w:cs="David" w:hint="cs"/>
          <w:rtl/>
        </w:rPr>
      </w:pPr>
      <w:r w:rsidRPr="001351BD">
        <w:rPr>
          <w:rFonts w:cs="David" w:hint="cs"/>
          <w:rtl/>
        </w:rPr>
        <w:t xml:space="preserve">בעד </w:t>
      </w:r>
      <w:r w:rsidRPr="001351BD">
        <w:rPr>
          <w:rFonts w:cs="David"/>
          <w:rtl/>
        </w:rPr>
        <w:t>–</w:t>
      </w:r>
      <w:r w:rsidRPr="001351BD">
        <w:rPr>
          <w:rFonts w:cs="David" w:hint="cs"/>
          <w:rtl/>
        </w:rPr>
        <w:t xml:space="preserve"> 6</w:t>
      </w:r>
    </w:p>
    <w:p w14:paraId="490D261B" w14:textId="77777777" w:rsidR="001351BD" w:rsidRPr="001351BD" w:rsidRDefault="001351BD" w:rsidP="001351BD">
      <w:pPr>
        <w:bidi/>
        <w:jc w:val="both"/>
        <w:rPr>
          <w:rFonts w:cs="David" w:hint="cs"/>
          <w:rtl/>
        </w:rPr>
      </w:pPr>
      <w:r w:rsidRPr="001351BD">
        <w:rPr>
          <w:rFonts w:cs="David" w:hint="cs"/>
          <w:rtl/>
        </w:rPr>
        <w:t xml:space="preserve">נגד </w:t>
      </w:r>
      <w:r w:rsidRPr="001351BD">
        <w:rPr>
          <w:rFonts w:cs="David"/>
          <w:rtl/>
        </w:rPr>
        <w:t>–</w:t>
      </w:r>
      <w:r w:rsidRPr="001351BD">
        <w:rPr>
          <w:rFonts w:cs="David" w:hint="cs"/>
          <w:rtl/>
        </w:rPr>
        <w:t xml:space="preserve"> אין </w:t>
      </w:r>
    </w:p>
    <w:p w14:paraId="187BBC91" w14:textId="77777777" w:rsidR="001351BD" w:rsidRPr="001351BD" w:rsidRDefault="001351BD" w:rsidP="001351BD">
      <w:pPr>
        <w:bidi/>
        <w:jc w:val="both"/>
        <w:rPr>
          <w:rFonts w:cs="David" w:hint="cs"/>
          <w:rtl/>
        </w:rPr>
      </w:pPr>
      <w:r w:rsidRPr="001351BD">
        <w:rPr>
          <w:rFonts w:cs="David" w:hint="cs"/>
          <w:rtl/>
        </w:rPr>
        <w:t xml:space="preserve">אושרו תיקונים לסעיפים 9, </w:t>
      </w:r>
      <w:proofErr w:type="spellStart"/>
      <w:r w:rsidRPr="001351BD">
        <w:rPr>
          <w:rFonts w:cs="David" w:hint="cs"/>
          <w:rtl/>
        </w:rPr>
        <w:t>9ב</w:t>
      </w:r>
      <w:proofErr w:type="spellEnd"/>
      <w:r w:rsidRPr="001351BD">
        <w:rPr>
          <w:rFonts w:cs="David" w:hint="cs"/>
          <w:rtl/>
        </w:rPr>
        <w:t>, 10, 70 ו-73 לתקנון הכנסת, לפי חוק-יסוד: הכנסת.</w:t>
      </w:r>
    </w:p>
    <w:p w14:paraId="5DFDC996" w14:textId="77777777" w:rsidR="001351BD" w:rsidRPr="001351BD" w:rsidRDefault="001351BD" w:rsidP="001351BD">
      <w:pPr>
        <w:bidi/>
        <w:jc w:val="both"/>
        <w:rPr>
          <w:rFonts w:cs="David" w:hint="cs"/>
          <w:rtl/>
        </w:rPr>
      </w:pPr>
    </w:p>
    <w:p w14:paraId="6C2B6132" w14:textId="77777777" w:rsidR="001351BD" w:rsidRPr="001351BD" w:rsidRDefault="001351BD" w:rsidP="001351BD">
      <w:pPr>
        <w:bidi/>
        <w:jc w:val="both"/>
        <w:rPr>
          <w:rFonts w:cs="David" w:hint="cs"/>
          <w:rtl/>
        </w:rPr>
      </w:pPr>
    </w:p>
    <w:p w14:paraId="573CB5F8" w14:textId="77777777" w:rsidR="001351BD" w:rsidRPr="001351BD" w:rsidRDefault="001351BD" w:rsidP="001351BD">
      <w:pPr>
        <w:bidi/>
        <w:jc w:val="both"/>
        <w:rPr>
          <w:rFonts w:cs="David" w:hint="cs"/>
          <w:rtl/>
        </w:rPr>
      </w:pPr>
      <w:r w:rsidRPr="001351BD">
        <w:rPr>
          <w:rFonts w:cs="David" w:hint="cs"/>
          <w:u w:val="single"/>
          <w:rtl/>
        </w:rPr>
        <w:t>היו"ר דוד טל:</w:t>
      </w:r>
    </w:p>
    <w:p w14:paraId="4F1DE035" w14:textId="77777777" w:rsidR="001351BD" w:rsidRPr="001351BD" w:rsidRDefault="001351BD" w:rsidP="001351BD">
      <w:pPr>
        <w:bidi/>
        <w:jc w:val="both"/>
        <w:rPr>
          <w:rFonts w:cs="David" w:hint="cs"/>
          <w:rtl/>
        </w:rPr>
      </w:pPr>
    </w:p>
    <w:p w14:paraId="482F276C" w14:textId="77777777" w:rsidR="001351BD" w:rsidRPr="001351BD" w:rsidRDefault="001351BD" w:rsidP="001351BD">
      <w:pPr>
        <w:bidi/>
        <w:jc w:val="both"/>
        <w:rPr>
          <w:rFonts w:cs="David" w:hint="cs"/>
          <w:rtl/>
        </w:rPr>
      </w:pPr>
      <w:r w:rsidRPr="001351BD">
        <w:rPr>
          <w:rFonts w:cs="David" w:hint="cs"/>
          <w:rtl/>
        </w:rPr>
        <w:tab/>
        <w:t>ההצעה הזאת אושרה.</w:t>
      </w:r>
    </w:p>
    <w:p w14:paraId="54082FBA" w14:textId="77777777" w:rsidR="001351BD" w:rsidRPr="001351BD" w:rsidRDefault="001351BD" w:rsidP="001351BD">
      <w:pPr>
        <w:bidi/>
        <w:jc w:val="both"/>
        <w:rPr>
          <w:rFonts w:cs="David" w:hint="cs"/>
          <w:rtl/>
        </w:rPr>
      </w:pPr>
    </w:p>
    <w:p w14:paraId="591BD613" w14:textId="77777777" w:rsidR="001351BD" w:rsidRPr="001351BD" w:rsidRDefault="001351BD" w:rsidP="001351BD">
      <w:pPr>
        <w:bidi/>
        <w:jc w:val="both"/>
        <w:rPr>
          <w:rFonts w:cs="David" w:hint="cs"/>
          <w:rtl/>
        </w:rPr>
      </w:pPr>
      <w:r w:rsidRPr="001351BD">
        <w:rPr>
          <w:rFonts w:cs="David" w:hint="cs"/>
          <w:u w:val="single"/>
          <w:rtl/>
        </w:rPr>
        <w:t xml:space="preserve">ארבל </w:t>
      </w:r>
      <w:proofErr w:type="spellStart"/>
      <w:r w:rsidRPr="001351BD">
        <w:rPr>
          <w:rFonts w:cs="David" w:hint="cs"/>
          <w:u w:val="single"/>
          <w:rtl/>
        </w:rPr>
        <w:t>אסטרחן</w:t>
      </w:r>
      <w:proofErr w:type="spellEnd"/>
      <w:r w:rsidRPr="001351BD">
        <w:rPr>
          <w:rFonts w:cs="David" w:hint="cs"/>
          <w:u w:val="single"/>
          <w:rtl/>
        </w:rPr>
        <w:t>:</w:t>
      </w:r>
    </w:p>
    <w:p w14:paraId="1BF07923" w14:textId="77777777" w:rsidR="001351BD" w:rsidRPr="001351BD" w:rsidRDefault="001351BD" w:rsidP="001351BD">
      <w:pPr>
        <w:bidi/>
        <w:jc w:val="both"/>
        <w:rPr>
          <w:rFonts w:cs="David" w:hint="cs"/>
          <w:rtl/>
        </w:rPr>
      </w:pPr>
    </w:p>
    <w:p w14:paraId="7363EC35" w14:textId="77777777" w:rsidR="001351BD" w:rsidRPr="001351BD" w:rsidRDefault="001351BD" w:rsidP="001351BD">
      <w:pPr>
        <w:bidi/>
        <w:jc w:val="both"/>
        <w:rPr>
          <w:rFonts w:cs="David" w:hint="cs"/>
          <w:rtl/>
        </w:rPr>
      </w:pPr>
      <w:r w:rsidRPr="001351BD">
        <w:rPr>
          <w:rFonts w:cs="David" w:hint="cs"/>
          <w:rtl/>
        </w:rPr>
        <w:tab/>
        <w:t>הנושא הבא זה הצעה לתיקון תקנון שהתחיל הדיון בו, תיקון לסעיף 88.</w:t>
      </w:r>
    </w:p>
    <w:p w14:paraId="5B69ABCE" w14:textId="77777777" w:rsidR="001351BD" w:rsidRPr="001351BD" w:rsidRDefault="001351BD" w:rsidP="001351BD">
      <w:pPr>
        <w:bidi/>
        <w:jc w:val="both"/>
        <w:rPr>
          <w:rFonts w:cs="David" w:hint="cs"/>
          <w:rtl/>
        </w:rPr>
      </w:pPr>
    </w:p>
    <w:p w14:paraId="7FF0F618" w14:textId="77777777" w:rsidR="001351BD" w:rsidRPr="001351BD" w:rsidRDefault="001351BD" w:rsidP="001351BD">
      <w:pPr>
        <w:bidi/>
        <w:jc w:val="both"/>
        <w:rPr>
          <w:rFonts w:cs="David" w:hint="cs"/>
          <w:rtl/>
        </w:rPr>
      </w:pPr>
      <w:r w:rsidRPr="001351BD">
        <w:rPr>
          <w:rFonts w:cs="David" w:hint="cs"/>
          <w:u w:val="single"/>
          <w:rtl/>
        </w:rPr>
        <w:t>היו"ר דוד טל:</w:t>
      </w:r>
    </w:p>
    <w:p w14:paraId="5A1DE503" w14:textId="77777777" w:rsidR="001351BD" w:rsidRPr="001351BD" w:rsidRDefault="001351BD" w:rsidP="001351BD">
      <w:pPr>
        <w:bidi/>
        <w:jc w:val="both"/>
        <w:rPr>
          <w:rFonts w:cs="David" w:hint="cs"/>
          <w:rtl/>
        </w:rPr>
      </w:pPr>
    </w:p>
    <w:p w14:paraId="47E78C51" w14:textId="77777777" w:rsidR="001351BD" w:rsidRPr="001351BD" w:rsidRDefault="001351BD" w:rsidP="001351BD">
      <w:pPr>
        <w:bidi/>
        <w:jc w:val="both"/>
        <w:rPr>
          <w:rFonts w:cs="David" w:hint="cs"/>
          <w:rtl/>
        </w:rPr>
      </w:pPr>
      <w:r w:rsidRPr="001351BD">
        <w:rPr>
          <w:rFonts w:cs="David" w:hint="cs"/>
          <w:rtl/>
        </w:rPr>
        <w:tab/>
        <w:t xml:space="preserve">אנחנו עוברים לתיקון סעיף 88. </w:t>
      </w:r>
    </w:p>
    <w:p w14:paraId="18FECC4E" w14:textId="77777777" w:rsidR="001351BD" w:rsidRPr="001351BD" w:rsidRDefault="001351BD" w:rsidP="001351BD">
      <w:pPr>
        <w:bidi/>
        <w:jc w:val="both"/>
        <w:rPr>
          <w:rFonts w:cs="David" w:hint="cs"/>
          <w:rtl/>
        </w:rPr>
      </w:pPr>
    </w:p>
    <w:p w14:paraId="01F08DC1" w14:textId="77777777" w:rsidR="001351BD" w:rsidRPr="001351BD" w:rsidRDefault="001351BD" w:rsidP="001351BD">
      <w:pPr>
        <w:bidi/>
        <w:jc w:val="both"/>
        <w:rPr>
          <w:rFonts w:cs="David" w:hint="cs"/>
          <w:rtl/>
        </w:rPr>
      </w:pPr>
      <w:r w:rsidRPr="001351BD">
        <w:rPr>
          <w:rFonts w:cs="David" w:hint="cs"/>
          <w:u w:val="single"/>
          <w:rtl/>
        </w:rPr>
        <w:t xml:space="preserve">ארבל </w:t>
      </w:r>
      <w:proofErr w:type="spellStart"/>
      <w:r w:rsidRPr="001351BD">
        <w:rPr>
          <w:rFonts w:cs="David" w:hint="cs"/>
          <w:u w:val="single"/>
          <w:rtl/>
        </w:rPr>
        <w:t>אסטרחן</w:t>
      </w:r>
      <w:proofErr w:type="spellEnd"/>
      <w:r w:rsidRPr="001351BD">
        <w:rPr>
          <w:rFonts w:cs="David" w:hint="cs"/>
          <w:u w:val="single"/>
          <w:rtl/>
        </w:rPr>
        <w:t>:</w:t>
      </w:r>
    </w:p>
    <w:p w14:paraId="047AC82F" w14:textId="77777777" w:rsidR="001351BD" w:rsidRPr="001351BD" w:rsidRDefault="001351BD" w:rsidP="001351BD">
      <w:pPr>
        <w:bidi/>
        <w:jc w:val="both"/>
        <w:rPr>
          <w:rFonts w:cs="David" w:hint="cs"/>
          <w:rtl/>
        </w:rPr>
      </w:pPr>
    </w:p>
    <w:p w14:paraId="755E66D9" w14:textId="77777777" w:rsidR="001351BD" w:rsidRPr="001351BD" w:rsidRDefault="001351BD" w:rsidP="001351BD">
      <w:pPr>
        <w:bidi/>
        <w:jc w:val="both"/>
        <w:rPr>
          <w:rFonts w:cs="David" w:hint="cs"/>
          <w:rtl/>
        </w:rPr>
      </w:pPr>
      <w:r w:rsidRPr="001351BD">
        <w:rPr>
          <w:rFonts w:cs="David" w:hint="cs"/>
          <w:rtl/>
        </w:rPr>
        <w:tab/>
        <w:t>הוועדה התחילה לדון בשאלה מי יכול להשיב בשם הממשלה להצעה לסדר-היום. היום יש הסדרה כלשהי לנושא הזה, כאשר נקבע כך- - -</w:t>
      </w:r>
    </w:p>
    <w:p w14:paraId="419C975F" w14:textId="77777777" w:rsidR="001351BD" w:rsidRPr="001351BD" w:rsidRDefault="001351BD" w:rsidP="001351BD">
      <w:pPr>
        <w:bidi/>
        <w:jc w:val="both"/>
        <w:rPr>
          <w:rFonts w:cs="David" w:hint="cs"/>
          <w:rtl/>
        </w:rPr>
      </w:pPr>
    </w:p>
    <w:p w14:paraId="2F67EE81" w14:textId="77777777" w:rsidR="001351BD" w:rsidRPr="001351BD" w:rsidRDefault="001351BD" w:rsidP="001351BD">
      <w:pPr>
        <w:bidi/>
        <w:jc w:val="both"/>
        <w:rPr>
          <w:rFonts w:cs="David" w:hint="cs"/>
          <w:rtl/>
        </w:rPr>
      </w:pPr>
      <w:r w:rsidRPr="001351BD">
        <w:rPr>
          <w:rFonts w:cs="David" w:hint="cs"/>
          <w:u w:val="single"/>
          <w:rtl/>
        </w:rPr>
        <w:t xml:space="preserve">שלי </w:t>
      </w:r>
      <w:proofErr w:type="spellStart"/>
      <w:r w:rsidRPr="001351BD">
        <w:rPr>
          <w:rFonts w:cs="David" w:hint="cs"/>
          <w:u w:val="single"/>
          <w:rtl/>
        </w:rPr>
        <w:t>יחימוביץ</w:t>
      </w:r>
      <w:proofErr w:type="spellEnd"/>
      <w:r w:rsidRPr="001351BD">
        <w:rPr>
          <w:rFonts w:cs="David" w:hint="cs"/>
          <w:u w:val="single"/>
          <w:rtl/>
        </w:rPr>
        <w:t>:</w:t>
      </w:r>
    </w:p>
    <w:p w14:paraId="4135A048" w14:textId="77777777" w:rsidR="001351BD" w:rsidRPr="001351BD" w:rsidRDefault="001351BD" w:rsidP="001351BD">
      <w:pPr>
        <w:bidi/>
        <w:jc w:val="both"/>
        <w:rPr>
          <w:rFonts w:cs="David" w:hint="cs"/>
          <w:rtl/>
        </w:rPr>
      </w:pPr>
    </w:p>
    <w:p w14:paraId="4152C6B1" w14:textId="77777777" w:rsidR="001351BD" w:rsidRPr="001351BD" w:rsidRDefault="001351BD" w:rsidP="001351BD">
      <w:pPr>
        <w:bidi/>
        <w:jc w:val="both"/>
        <w:rPr>
          <w:rFonts w:cs="David" w:hint="cs"/>
          <w:rtl/>
        </w:rPr>
      </w:pPr>
      <w:r w:rsidRPr="001351BD">
        <w:rPr>
          <w:rFonts w:cs="David" w:hint="cs"/>
          <w:rtl/>
        </w:rPr>
        <w:tab/>
        <w:t xml:space="preserve"> לא קבענו בפעם הקודמת שנבקש מיושבת-ראש הכנסת ומהשרה המקשרת שיוזמנו?</w:t>
      </w:r>
    </w:p>
    <w:p w14:paraId="1F9D5AA8" w14:textId="77777777" w:rsidR="001351BD" w:rsidRPr="001351BD" w:rsidRDefault="001351BD" w:rsidP="001351BD">
      <w:pPr>
        <w:bidi/>
        <w:jc w:val="both"/>
        <w:rPr>
          <w:rFonts w:cs="David" w:hint="cs"/>
          <w:rtl/>
        </w:rPr>
      </w:pPr>
    </w:p>
    <w:p w14:paraId="72AB9726" w14:textId="77777777" w:rsidR="001351BD" w:rsidRPr="001351BD" w:rsidRDefault="001351BD" w:rsidP="001351BD">
      <w:pPr>
        <w:bidi/>
        <w:jc w:val="both"/>
        <w:rPr>
          <w:rFonts w:cs="David" w:hint="cs"/>
          <w:rtl/>
        </w:rPr>
      </w:pPr>
      <w:r w:rsidRPr="001351BD">
        <w:rPr>
          <w:rFonts w:cs="David" w:hint="cs"/>
          <w:u w:val="single"/>
          <w:rtl/>
        </w:rPr>
        <w:t>היו"ר דוד טל:</w:t>
      </w:r>
    </w:p>
    <w:p w14:paraId="3BD28EE1" w14:textId="77777777" w:rsidR="001351BD" w:rsidRPr="001351BD" w:rsidRDefault="001351BD" w:rsidP="001351BD">
      <w:pPr>
        <w:bidi/>
        <w:jc w:val="both"/>
        <w:rPr>
          <w:rFonts w:cs="David" w:hint="cs"/>
          <w:rtl/>
        </w:rPr>
      </w:pPr>
    </w:p>
    <w:p w14:paraId="17C0342B" w14:textId="77777777" w:rsidR="001351BD" w:rsidRPr="001351BD" w:rsidRDefault="001351BD" w:rsidP="001351BD">
      <w:pPr>
        <w:bidi/>
        <w:jc w:val="both"/>
        <w:rPr>
          <w:rFonts w:cs="David" w:hint="cs"/>
          <w:rtl/>
        </w:rPr>
      </w:pPr>
      <w:r w:rsidRPr="001351BD">
        <w:rPr>
          <w:rFonts w:cs="David" w:hint="cs"/>
          <w:rtl/>
        </w:rPr>
        <w:tab/>
        <w:t>דיברתי עם זאת וגם עם זאת, זאת בנפרד וזאת בנפרד, והשכנתי אהבה, אחווה, שלום ורעות.</w:t>
      </w:r>
    </w:p>
    <w:p w14:paraId="439E14B6" w14:textId="77777777" w:rsidR="001351BD" w:rsidRPr="001351BD" w:rsidRDefault="001351BD" w:rsidP="001351BD">
      <w:pPr>
        <w:bidi/>
        <w:jc w:val="both"/>
        <w:rPr>
          <w:rFonts w:cs="David" w:hint="cs"/>
          <w:rtl/>
        </w:rPr>
      </w:pPr>
      <w:r w:rsidRPr="001351BD">
        <w:rPr>
          <w:rFonts w:cs="David"/>
          <w:u w:val="single"/>
          <w:rtl/>
        </w:rPr>
        <w:br w:type="page"/>
      </w:r>
      <w:r w:rsidRPr="001351BD">
        <w:rPr>
          <w:rFonts w:cs="David" w:hint="cs"/>
          <w:u w:val="single"/>
          <w:rtl/>
        </w:rPr>
        <w:lastRenderedPageBreak/>
        <w:t xml:space="preserve">שלי </w:t>
      </w:r>
      <w:proofErr w:type="spellStart"/>
      <w:r w:rsidRPr="001351BD">
        <w:rPr>
          <w:rFonts w:cs="David" w:hint="cs"/>
          <w:u w:val="single"/>
          <w:rtl/>
        </w:rPr>
        <w:t>יחימוביץ</w:t>
      </w:r>
      <w:proofErr w:type="spellEnd"/>
      <w:r w:rsidRPr="001351BD">
        <w:rPr>
          <w:rFonts w:cs="David" w:hint="cs"/>
          <w:u w:val="single"/>
          <w:rtl/>
        </w:rPr>
        <w:t>:</w:t>
      </w:r>
    </w:p>
    <w:p w14:paraId="228D61B6" w14:textId="77777777" w:rsidR="001351BD" w:rsidRPr="001351BD" w:rsidRDefault="001351BD" w:rsidP="001351BD">
      <w:pPr>
        <w:bidi/>
        <w:jc w:val="both"/>
        <w:rPr>
          <w:rFonts w:cs="David" w:hint="cs"/>
          <w:rtl/>
        </w:rPr>
      </w:pPr>
    </w:p>
    <w:p w14:paraId="24EA438F" w14:textId="77777777" w:rsidR="001351BD" w:rsidRPr="001351BD" w:rsidRDefault="001351BD" w:rsidP="001351BD">
      <w:pPr>
        <w:bidi/>
        <w:jc w:val="both"/>
        <w:rPr>
          <w:rFonts w:cs="David" w:hint="cs"/>
          <w:rtl/>
        </w:rPr>
      </w:pPr>
      <w:r w:rsidRPr="001351BD">
        <w:rPr>
          <w:rFonts w:cs="David" w:hint="cs"/>
          <w:rtl/>
        </w:rPr>
        <w:tab/>
        <w:t xml:space="preserve"> אנחנו לא רוצים חלילה לקפח מישהי.</w:t>
      </w:r>
    </w:p>
    <w:p w14:paraId="4A2E8084" w14:textId="77777777" w:rsidR="001351BD" w:rsidRPr="001351BD" w:rsidRDefault="001351BD" w:rsidP="001351BD">
      <w:pPr>
        <w:bidi/>
        <w:jc w:val="both"/>
        <w:rPr>
          <w:rFonts w:cs="David" w:hint="cs"/>
          <w:rtl/>
        </w:rPr>
      </w:pPr>
    </w:p>
    <w:p w14:paraId="7505314D" w14:textId="77777777" w:rsidR="001351BD" w:rsidRPr="001351BD" w:rsidRDefault="001351BD" w:rsidP="001351BD">
      <w:pPr>
        <w:bidi/>
        <w:jc w:val="both"/>
        <w:rPr>
          <w:rFonts w:cs="David" w:hint="cs"/>
          <w:rtl/>
        </w:rPr>
      </w:pPr>
      <w:r w:rsidRPr="001351BD">
        <w:rPr>
          <w:rFonts w:cs="David" w:hint="cs"/>
          <w:u w:val="single"/>
          <w:rtl/>
        </w:rPr>
        <w:t>היו"ר דוד טל:</w:t>
      </w:r>
    </w:p>
    <w:p w14:paraId="63413FA5" w14:textId="77777777" w:rsidR="001351BD" w:rsidRPr="001351BD" w:rsidRDefault="001351BD" w:rsidP="001351BD">
      <w:pPr>
        <w:bidi/>
        <w:jc w:val="both"/>
        <w:rPr>
          <w:rFonts w:cs="David" w:hint="cs"/>
          <w:rtl/>
        </w:rPr>
      </w:pPr>
    </w:p>
    <w:p w14:paraId="593393B4" w14:textId="77777777" w:rsidR="001351BD" w:rsidRPr="001351BD" w:rsidRDefault="001351BD" w:rsidP="001351BD">
      <w:pPr>
        <w:bidi/>
        <w:jc w:val="both"/>
        <w:rPr>
          <w:rFonts w:cs="David" w:hint="cs"/>
          <w:rtl/>
        </w:rPr>
      </w:pPr>
      <w:r w:rsidRPr="001351BD">
        <w:rPr>
          <w:rFonts w:cs="David" w:hint="cs"/>
          <w:rtl/>
        </w:rPr>
        <w:tab/>
        <w:t>זה יבוא לידי ביטוי בהצבעתך.</w:t>
      </w:r>
    </w:p>
    <w:p w14:paraId="2AB63669" w14:textId="77777777" w:rsidR="001351BD" w:rsidRPr="001351BD" w:rsidRDefault="001351BD" w:rsidP="001351BD">
      <w:pPr>
        <w:bidi/>
        <w:jc w:val="both"/>
        <w:rPr>
          <w:rFonts w:cs="David" w:hint="cs"/>
          <w:rtl/>
        </w:rPr>
      </w:pPr>
    </w:p>
    <w:p w14:paraId="2B5221B4" w14:textId="77777777" w:rsidR="001351BD" w:rsidRPr="001351BD" w:rsidRDefault="001351BD" w:rsidP="001351BD">
      <w:pPr>
        <w:bidi/>
        <w:jc w:val="both"/>
        <w:rPr>
          <w:rFonts w:cs="David" w:hint="cs"/>
          <w:rtl/>
        </w:rPr>
      </w:pPr>
      <w:r w:rsidRPr="001351BD">
        <w:rPr>
          <w:rFonts w:cs="David" w:hint="cs"/>
          <w:u w:val="single"/>
          <w:rtl/>
        </w:rPr>
        <w:t>גדעון סער:</w:t>
      </w:r>
    </w:p>
    <w:p w14:paraId="08E3BBC7" w14:textId="77777777" w:rsidR="001351BD" w:rsidRPr="001351BD" w:rsidRDefault="001351BD" w:rsidP="001351BD">
      <w:pPr>
        <w:bidi/>
        <w:jc w:val="both"/>
        <w:rPr>
          <w:rFonts w:cs="David" w:hint="cs"/>
          <w:rtl/>
        </w:rPr>
      </w:pPr>
    </w:p>
    <w:p w14:paraId="23A77C6A" w14:textId="77777777" w:rsidR="001351BD" w:rsidRPr="001351BD" w:rsidRDefault="001351BD" w:rsidP="001351BD">
      <w:pPr>
        <w:bidi/>
        <w:jc w:val="both"/>
        <w:rPr>
          <w:rFonts w:cs="David" w:hint="cs"/>
          <w:rtl/>
        </w:rPr>
      </w:pPr>
      <w:r w:rsidRPr="001351BD">
        <w:rPr>
          <w:rFonts w:cs="David" w:hint="cs"/>
          <w:rtl/>
        </w:rPr>
        <w:tab/>
        <w:t xml:space="preserve"> אחרי שהבנתי  שגם רוחמה אברהם וגם דליה איציק מסכימות, אפשר לדעת מה תוכן ההצעה? </w:t>
      </w:r>
    </w:p>
    <w:p w14:paraId="6B5CAE0B" w14:textId="77777777" w:rsidR="001351BD" w:rsidRPr="001351BD" w:rsidRDefault="001351BD" w:rsidP="001351BD">
      <w:pPr>
        <w:bidi/>
        <w:jc w:val="both"/>
        <w:rPr>
          <w:rFonts w:cs="David" w:hint="cs"/>
          <w:rtl/>
        </w:rPr>
      </w:pPr>
    </w:p>
    <w:p w14:paraId="5D8DDD65" w14:textId="77777777" w:rsidR="001351BD" w:rsidRPr="001351BD" w:rsidRDefault="001351BD" w:rsidP="001351BD">
      <w:pPr>
        <w:bidi/>
        <w:jc w:val="both"/>
        <w:rPr>
          <w:rFonts w:cs="David" w:hint="cs"/>
          <w:rtl/>
        </w:rPr>
      </w:pPr>
      <w:r w:rsidRPr="001351BD">
        <w:rPr>
          <w:rFonts w:cs="David" w:hint="cs"/>
          <w:u w:val="single"/>
          <w:rtl/>
        </w:rPr>
        <w:t>היו"ר דוד טל:</w:t>
      </w:r>
    </w:p>
    <w:p w14:paraId="26736035" w14:textId="77777777" w:rsidR="001351BD" w:rsidRPr="001351BD" w:rsidRDefault="001351BD" w:rsidP="001351BD">
      <w:pPr>
        <w:bidi/>
        <w:jc w:val="both"/>
        <w:rPr>
          <w:rFonts w:cs="David" w:hint="cs"/>
          <w:rtl/>
        </w:rPr>
      </w:pPr>
    </w:p>
    <w:p w14:paraId="333E960A" w14:textId="77777777" w:rsidR="001351BD" w:rsidRPr="001351BD" w:rsidRDefault="001351BD" w:rsidP="001351BD">
      <w:pPr>
        <w:bidi/>
        <w:jc w:val="both"/>
        <w:rPr>
          <w:rFonts w:cs="David" w:hint="cs"/>
          <w:rtl/>
        </w:rPr>
      </w:pPr>
      <w:r w:rsidRPr="001351BD">
        <w:rPr>
          <w:rFonts w:cs="David" w:hint="cs"/>
          <w:rtl/>
        </w:rPr>
        <w:tab/>
        <w:t>היועצת המשפטית תסביר, אבל זה עולה בקנה אחד עם מה שאנחנו רוצים.</w:t>
      </w:r>
    </w:p>
    <w:p w14:paraId="030ECDBC" w14:textId="77777777" w:rsidR="001351BD" w:rsidRPr="001351BD" w:rsidRDefault="001351BD" w:rsidP="001351BD">
      <w:pPr>
        <w:bidi/>
        <w:jc w:val="both"/>
        <w:rPr>
          <w:rFonts w:cs="David" w:hint="cs"/>
          <w:rtl/>
        </w:rPr>
      </w:pPr>
    </w:p>
    <w:p w14:paraId="69F75F70" w14:textId="77777777" w:rsidR="001351BD" w:rsidRPr="001351BD" w:rsidRDefault="001351BD" w:rsidP="001351BD">
      <w:pPr>
        <w:bidi/>
        <w:jc w:val="both"/>
        <w:rPr>
          <w:rFonts w:cs="David" w:hint="cs"/>
          <w:rtl/>
        </w:rPr>
      </w:pPr>
      <w:r w:rsidRPr="001351BD">
        <w:rPr>
          <w:rFonts w:cs="David" w:hint="cs"/>
          <w:u w:val="single"/>
          <w:rtl/>
        </w:rPr>
        <w:t xml:space="preserve">ארבל </w:t>
      </w:r>
      <w:proofErr w:type="spellStart"/>
      <w:r w:rsidRPr="001351BD">
        <w:rPr>
          <w:rFonts w:cs="David" w:hint="cs"/>
          <w:u w:val="single"/>
          <w:rtl/>
        </w:rPr>
        <w:t>אסטרחן</w:t>
      </w:r>
      <w:proofErr w:type="spellEnd"/>
      <w:r w:rsidRPr="001351BD">
        <w:rPr>
          <w:rFonts w:cs="David" w:hint="cs"/>
          <w:u w:val="single"/>
          <w:rtl/>
        </w:rPr>
        <w:t>:</w:t>
      </w:r>
    </w:p>
    <w:p w14:paraId="52154A18" w14:textId="77777777" w:rsidR="001351BD" w:rsidRPr="001351BD" w:rsidRDefault="001351BD" w:rsidP="001351BD">
      <w:pPr>
        <w:bidi/>
        <w:jc w:val="both"/>
        <w:rPr>
          <w:rFonts w:cs="David" w:hint="cs"/>
          <w:rtl/>
        </w:rPr>
      </w:pPr>
    </w:p>
    <w:p w14:paraId="15C8559C" w14:textId="77777777" w:rsidR="001351BD" w:rsidRPr="001351BD" w:rsidRDefault="001351BD" w:rsidP="001351BD">
      <w:pPr>
        <w:bidi/>
        <w:jc w:val="both"/>
        <w:rPr>
          <w:rFonts w:cs="David" w:hint="cs"/>
          <w:rtl/>
        </w:rPr>
      </w:pPr>
      <w:r w:rsidRPr="001351BD">
        <w:rPr>
          <w:rFonts w:cs="David" w:hint="cs"/>
          <w:rtl/>
        </w:rPr>
        <w:tab/>
        <w:t xml:space="preserve">הסעיף בנוסחו היום קובע ש"הממשלה תיוצג על ידי אחד מאלה:" </w:t>
      </w:r>
      <w:r w:rsidRPr="001351BD">
        <w:rPr>
          <w:rFonts w:cs="David"/>
          <w:rtl/>
        </w:rPr>
        <w:t>–</w:t>
      </w:r>
      <w:r w:rsidRPr="001351BD">
        <w:rPr>
          <w:rFonts w:cs="David" w:hint="cs"/>
          <w:rtl/>
        </w:rPr>
        <w:t xml:space="preserve"> וקובע רשימה </w:t>
      </w:r>
      <w:r w:rsidRPr="001351BD">
        <w:rPr>
          <w:rFonts w:cs="David"/>
          <w:rtl/>
        </w:rPr>
        <w:t>–</w:t>
      </w:r>
      <w:r w:rsidRPr="001351BD">
        <w:rPr>
          <w:rFonts w:cs="David" w:hint="cs"/>
          <w:rtl/>
        </w:rPr>
        <w:t xml:space="preserve"> "ראש הממשלה, השר שהנושא המוצע נמצא בסמכותו, באופן ישיר או עקיף, או סגנו" </w:t>
      </w:r>
      <w:r w:rsidRPr="001351BD">
        <w:rPr>
          <w:rFonts w:cs="David"/>
          <w:rtl/>
        </w:rPr>
        <w:t>–</w:t>
      </w:r>
      <w:r w:rsidRPr="001351BD">
        <w:rPr>
          <w:rFonts w:cs="David" w:hint="cs"/>
          <w:rtl/>
        </w:rPr>
        <w:t xml:space="preserve"> ובכך גם אין שינוי בנוסח החדש, לא נוגעים בזה. עוד קובע הסעיף היום: "השר המקשר או שר אחר שראש הממשלה הסמיך לצורך כך". בתיקון, הרישה נשארת: "ראש הממשלה, השר שהנושא נמצא בסמכותו או סגנו". יש עניין שהיתה כאן הסכמה עליו, שאם הנושא נמצא בסמכות ראש הממשלה, יוכל להשיב גם השר המקשר.</w:t>
      </w:r>
    </w:p>
    <w:p w14:paraId="418901D0" w14:textId="77777777" w:rsidR="001351BD" w:rsidRPr="001351BD" w:rsidRDefault="001351BD" w:rsidP="001351BD">
      <w:pPr>
        <w:bidi/>
        <w:jc w:val="both"/>
        <w:rPr>
          <w:rFonts w:cs="David" w:hint="cs"/>
          <w:rtl/>
        </w:rPr>
      </w:pPr>
    </w:p>
    <w:p w14:paraId="40174E9F" w14:textId="77777777" w:rsidR="001351BD" w:rsidRPr="001351BD" w:rsidRDefault="001351BD" w:rsidP="001351BD">
      <w:pPr>
        <w:bidi/>
        <w:jc w:val="both"/>
        <w:rPr>
          <w:rFonts w:cs="David" w:hint="cs"/>
          <w:rtl/>
        </w:rPr>
      </w:pPr>
      <w:r w:rsidRPr="001351BD">
        <w:rPr>
          <w:rFonts w:cs="David" w:hint="cs"/>
          <w:u w:val="single"/>
          <w:rtl/>
        </w:rPr>
        <w:t>היו"ר דוד טל:</w:t>
      </w:r>
    </w:p>
    <w:p w14:paraId="592FFD3B" w14:textId="77777777" w:rsidR="001351BD" w:rsidRPr="001351BD" w:rsidRDefault="001351BD" w:rsidP="001351BD">
      <w:pPr>
        <w:bidi/>
        <w:jc w:val="both"/>
        <w:rPr>
          <w:rFonts w:cs="David" w:hint="cs"/>
          <w:rtl/>
        </w:rPr>
      </w:pPr>
    </w:p>
    <w:p w14:paraId="2112A79D" w14:textId="77777777" w:rsidR="001351BD" w:rsidRPr="001351BD" w:rsidRDefault="001351BD" w:rsidP="001351BD">
      <w:pPr>
        <w:bidi/>
        <w:jc w:val="both"/>
        <w:rPr>
          <w:rFonts w:cs="David" w:hint="cs"/>
          <w:rtl/>
        </w:rPr>
      </w:pPr>
      <w:r w:rsidRPr="001351BD">
        <w:rPr>
          <w:rFonts w:cs="David" w:hint="cs"/>
          <w:rtl/>
        </w:rPr>
        <w:tab/>
        <w:t>הסכמנו עד לכאן. הלאה.</w:t>
      </w:r>
    </w:p>
    <w:p w14:paraId="63B4EA14" w14:textId="77777777" w:rsidR="001351BD" w:rsidRPr="001351BD" w:rsidRDefault="001351BD" w:rsidP="001351BD">
      <w:pPr>
        <w:bidi/>
        <w:jc w:val="both"/>
        <w:rPr>
          <w:rFonts w:cs="David" w:hint="cs"/>
          <w:rtl/>
        </w:rPr>
      </w:pPr>
    </w:p>
    <w:p w14:paraId="2E84FC60" w14:textId="77777777" w:rsidR="001351BD" w:rsidRPr="001351BD" w:rsidRDefault="001351BD" w:rsidP="001351BD">
      <w:pPr>
        <w:bidi/>
        <w:jc w:val="both"/>
        <w:rPr>
          <w:rFonts w:cs="David" w:hint="cs"/>
          <w:rtl/>
        </w:rPr>
      </w:pPr>
      <w:r w:rsidRPr="001351BD">
        <w:rPr>
          <w:rFonts w:cs="David" w:hint="cs"/>
          <w:u w:val="single"/>
          <w:rtl/>
        </w:rPr>
        <w:t xml:space="preserve">ארבל </w:t>
      </w:r>
      <w:proofErr w:type="spellStart"/>
      <w:r w:rsidRPr="001351BD">
        <w:rPr>
          <w:rFonts w:cs="David" w:hint="cs"/>
          <w:u w:val="single"/>
          <w:rtl/>
        </w:rPr>
        <w:t>אסטרחן</w:t>
      </w:r>
      <w:proofErr w:type="spellEnd"/>
      <w:r w:rsidRPr="001351BD">
        <w:rPr>
          <w:rFonts w:cs="David" w:hint="cs"/>
          <w:u w:val="single"/>
          <w:rtl/>
        </w:rPr>
        <w:t>:</w:t>
      </w:r>
    </w:p>
    <w:p w14:paraId="3ED2B30F" w14:textId="77777777" w:rsidR="001351BD" w:rsidRPr="001351BD" w:rsidRDefault="001351BD" w:rsidP="001351BD">
      <w:pPr>
        <w:bidi/>
        <w:jc w:val="both"/>
        <w:rPr>
          <w:rFonts w:cs="David" w:hint="cs"/>
          <w:rtl/>
        </w:rPr>
      </w:pPr>
    </w:p>
    <w:p w14:paraId="342C2B87" w14:textId="77777777" w:rsidR="001351BD" w:rsidRPr="001351BD" w:rsidRDefault="001351BD" w:rsidP="001351BD">
      <w:pPr>
        <w:bidi/>
        <w:jc w:val="both"/>
        <w:rPr>
          <w:rFonts w:cs="David" w:hint="cs"/>
          <w:rtl/>
        </w:rPr>
      </w:pPr>
      <w:r w:rsidRPr="001351BD">
        <w:rPr>
          <w:rFonts w:cs="David" w:hint="cs"/>
          <w:rtl/>
        </w:rPr>
        <w:tab/>
        <w:t>מוצע להחליף את הסיפה שאומרת היום, שיוכל תמיד להשיב גם השר המקשר או שר אחר שראש הממשלה הסמיך, ובמקום זה מוצע לקבוע, זה מה שמונח בפניכם: "הממשלה לא תיוצג על ידי שר או סגן שר אחר, אלא בנסיבות מיוחדות, באישור השר המקשר או שר אחר שראש הממשלה הסמיכו לצורך כך, ובתיאום עם יושב-ראש הכנסת".</w:t>
      </w:r>
    </w:p>
    <w:p w14:paraId="1D8EB528" w14:textId="77777777" w:rsidR="001351BD" w:rsidRPr="001351BD" w:rsidRDefault="001351BD" w:rsidP="001351BD">
      <w:pPr>
        <w:bidi/>
        <w:jc w:val="both"/>
        <w:rPr>
          <w:rFonts w:cs="David" w:hint="cs"/>
          <w:rtl/>
        </w:rPr>
      </w:pPr>
    </w:p>
    <w:p w14:paraId="06C89494" w14:textId="77777777" w:rsidR="001351BD" w:rsidRPr="001351BD" w:rsidRDefault="001351BD" w:rsidP="001351BD">
      <w:pPr>
        <w:bidi/>
        <w:jc w:val="both"/>
        <w:rPr>
          <w:rFonts w:cs="David" w:hint="cs"/>
          <w:rtl/>
        </w:rPr>
      </w:pPr>
      <w:r w:rsidRPr="001351BD">
        <w:rPr>
          <w:rFonts w:cs="David" w:hint="cs"/>
          <w:u w:val="single"/>
          <w:rtl/>
        </w:rPr>
        <w:t>היו"ר דוד טל:</w:t>
      </w:r>
    </w:p>
    <w:p w14:paraId="57F8AB76" w14:textId="77777777" w:rsidR="001351BD" w:rsidRPr="001351BD" w:rsidRDefault="001351BD" w:rsidP="001351BD">
      <w:pPr>
        <w:bidi/>
        <w:jc w:val="both"/>
        <w:rPr>
          <w:rFonts w:cs="David" w:hint="cs"/>
          <w:rtl/>
        </w:rPr>
      </w:pPr>
    </w:p>
    <w:p w14:paraId="79D6A275" w14:textId="77777777" w:rsidR="001351BD" w:rsidRPr="001351BD" w:rsidRDefault="001351BD" w:rsidP="001351BD">
      <w:pPr>
        <w:bidi/>
        <w:jc w:val="both"/>
        <w:rPr>
          <w:rFonts w:cs="David" w:hint="cs"/>
          <w:rtl/>
        </w:rPr>
      </w:pPr>
      <w:r w:rsidRPr="001351BD">
        <w:rPr>
          <w:rFonts w:cs="David" w:hint="cs"/>
          <w:rtl/>
        </w:rPr>
        <w:tab/>
        <w:t>הערות.</w:t>
      </w:r>
    </w:p>
    <w:p w14:paraId="3A23657B" w14:textId="77777777" w:rsidR="001351BD" w:rsidRPr="001351BD" w:rsidRDefault="001351BD" w:rsidP="001351BD">
      <w:pPr>
        <w:bidi/>
        <w:jc w:val="both"/>
        <w:rPr>
          <w:rFonts w:cs="David" w:hint="cs"/>
          <w:rtl/>
        </w:rPr>
      </w:pPr>
    </w:p>
    <w:p w14:paraId="7AF8E6A3" w14:textId="77777777" w:rsidR="001351BD" w:rsidRPr="001351BD" w:rsidRDefault="001351BD" w:rsidP="001351BD">
      <w:pPr>
        <w:bidi/>
        <w:jc w:val="both"/>
        <w:rPr>
          <w:rFonts w:cs="David" w:hint="cs"/>
          <w:rtl/>
        </w:rPr>
      </w:pPr>
      <w:r w:rsidRPr="001351BD">
        <w:rPr>
          <w:rFonts w:cs="David" w:hint="cs"/>
          <w:u w:val="single"/>
          <w:rtl/>
        </w:rPr>
        <w:t>גדעון סער:</w:t>
      </w:r>
    </w:p>
    <w:p w14:paraId="39B4FBF1" w14:textId="77777777" w:rsidR="001351BD" w:rsidRPr="001351BD" w:rsidRDefault="001351BD" w:rsidP="001351BD">
      <w:pPr>
        <w:bidi/>
        <w:jc w:val="both"/>
        <w:rPr>
          <w:rFonts w:cs="David" w:hint="cs"/>
          <w:rtl/>
        </w:rPr>
      </w:pPr>
    </w:p>
    <w:p w14:paraId="6F3228C9" w14:textId="77777777" w:rsidR="001351BD" w:rsidRPr="001351BD" w:rsidRDefault="001351BD" w:rsidP="001351BD">
      <w:pPr>
        <w:bidi/>
        <w:jc w:val="both"/>
        <w:rPr>
          <w:rFonts w:cs="David" w:hint="cs"/>
          <w:rtl/>
        </w:rPr>
      </w:pPr>
      <w:r w:rsidRPr="001351BD">
        <w:rPr>
          <w:rFonts w:cs="David" w:hint="cs"/>
          <w:rtl/>
        </w:rPr>
        <w:tab/>
        <w:t>אדוני היושב-ראש, ההצעה הזאת מקנה סמכות גם לשר המתאם וגם ליושב-ראש הכנסת, וזאת נראית לי המעלה העיקרית שבה.</w:t>
      </w:r>
    </w:p>
    <w:p w14:paraId="725397DC" w14:textId="77777777" w:rsidR="001351BD" w:rsidRPr="001351BD" w:rsidRDefault="001351BD" w:rsidP="001351BD">
      <w:pPr>
        <w:bidi/>
        <w:jc w:val="both"/>
        <w:rPr>
          <w:rFonts w:cs="David" w:hint="cs"/>
          <w:rtl/>
        </w:rPr>
      </w:pPr>
    </w:p>
    <w:p w14:paraId="0BF5C20B" w14:textId="77777777" w:rsidR="001351BD" w:rsidRPr="001351BD" w:rsidRDefault="001351BD" w:rsidP="001351BD">
      <w:pPr>
        <w:bidi/>
        <w:jc w:val="both"/>
        <w:rPr>
          <w:rFonts w:cs="David" w:hint="cs"/>
          <w:rtl/>
        </w:rPr>
      </w:pPr>
      <w:r w:rsidRPr="001351BD">
        <w:rPr>
          <w:rFonts w:cs="David" w:hint="cs"/>
          <w:u w:val="single"/>
          <w:rtl/>
        </w:rPr>
        <w:t>היו"ר דוד טל:</w:t>
      </w:r>
    </w:p>
    <w:p w14:paraId="6E21E1DB" w14:textId="77777777" w:rsidR="001351BD" w:rsidRPr="001351BD" w:rsidRDefault="001351BD" w:rsidP="001351BD">
      <w:pPr>
        <w:bidi/>
        <w:jc w:val="both"/>
        <w:rPr>
          <w:rFonts w:cs="David" w:hint="cs"/>
          <w:rtl/>
        </w:rPr>
      </w:pPr>
    </w:p>
    <w:p w14:paraId="24E281CD" w14:textId="77777777" w:rsidR="001351BD" w:rsidRPr="001351BD" w:rsidRDefault="001351BD" w:rsidP="001351BD">
      <w:pPr>
        <w:bidi/>
        <w:jc w:val="both"/>
        <w:rPr>
          <w:rFonts w:cs="David" w:hint="cs"/>
          <w:rtl/>
        </w:rPr>
      </w:pPr>
      <w:r w:rsidRPr="001351BD">
        <w:rPr>
          <w:rFonts w:cs="David" w:hint="cs"/>
          <w:rtl/>
        </w:rPr>
        <w:tab/>
        <w:t>את אותו דבר משלמים לזה ולזה, באותו מטבע. זה לא עולה לנו יותר.</w:t>
      </w:r>
    </w:p>
    <w:p w14:paraId="209A570A" w14:textId="77777777" w:rsidR="001351BD" w:rsidRPr="001351BD" w:rsidRDefault="001351BD" w:rsidP="001351BD">
      <w:pPr>
        <w:bidi/>
        <w:jc w:val="both"/>
        <w:rPr>
          <w:rFonts w:cs="David" w:hint="cs"/>
          <w:rtl/>
        </w:rPr>
      </w:pPr>
    </w:p>
    <w:p w14:paraId="5C09CBA2" w14:textId="77777777" w:rsidR="001351BD" w:rsidRPr="001351BD" w:rsidRDefault="001351BD" w:rsidP="001351BD">
      <w:pPr>
        <w:bidi/>
        <w:jc w:val="both"/>
        <w:rPr>
          <w:rFonts w:cs="David" w:hint="cs"/>
          <w:rtl/>
        </w:rPr>
      </w:pPr>
      <w:r w:rsidRPr="001351BD">
        <w:rPr>
          <w:rFonts w:cs="David" w:hint="cs"/>
          <w:u w:val="single"/>
          <w:rtl/>
        </w:rPr>
        <w:t>גדעון סער:</w:t>
      </w:r>
    </w:p>
    <w:p w14:paraId="7ED5FE1C" w14:textId="77777777" w:rsidR="001351BD" w:rsidRPr="001351BD" w:rsidRDefault="001351BD" w:rsidP="001351BD">
      <w:pPr>
        <w:bidi/>
        <w:jc w:val="both"/>
        <w:rPr>
          <w:rFonts w:cs="David" w:hint="cs"/>
          <w:rtl/>
        </w:rPr>
      </w:pPr>
    </w:p>
    <w:p w14:paraId="72826677" w14:textId="77777777" w:rsidR="001351BD" w:rsidRPr="001351BD" w:rsidRDefault="001351BD" w:rsidP="001351BD">
      <w:pPr>
        <w:bidi/>
        <w:jc w:val="both"/>
        <w:rPr>
          <w:rFonts w:cs="David" w:hint="cs"/>
          <w:rtl/>
        </w:rPr>
      </w:pPr>
      <w:r w:rsidRPr="001351BD">
        <w:rPr>
          <w:rFonts w:cs="David" w:hint="cs"/>
          <w:rtl/>
        </w:rPr>
        <w:tab/>
        <w:t xml:space="preserve"> השאלה היא, מהן אותן נסיבות מיוחדות, שבגינן הממשלה יכולה לפטור את עצמה לגבי השר עצמו הנוגע בדבר. זה דבר שהרחבנו עליו את הדיבור. היו כל מיני נוסחאות שעלו כאן, שאני לא כל כך זוכר אותן מפאת חלוף הזמן, וחלוף הזמן משאיר אותות על כולנו. אני מציע שאנחנו ננסה במשהו לצמצם את זה.</w:t>
      </w:r>
    </w:p>
    <w:p w14:paraId="0FA1CB76" w14:textId="77777777" w:rsidR="001351BD" w:rsidRPr="001351BD" w:rsidRDefault="001351BD" w:rsidP="001351BD">
      <w:pPr>
        <w:bidi/>
        <w:jc w:val="both"/>
        <w:rPr>
          <w:rFonts w:cs="David" w:hint="cs"/>
          <w:rtl/>
        </w:rPr>
      </w:pPr>
      <w:r w:rsidRPr="001351BD">
        <w:rPr>
          <w:rFonts w:cs="David"/>
          <w:u w:val="single"/>
          <w:rtl/>
        </w:rPr>
        <w:br w:type="page"/>
      </w:r>
      <w:r w:rsidRPr="001351BD">
        <w:rPr>
          <w:rFonts w:cs="David" w:hint="cs"/>
          <w:u w:val="single"/>
          <w:rtl/>
        </w:rPr>
        <w:t>היו"ר דוד טל:</w:t>
      </w:r>
    </w:p>
    <w:p w14:paraId="4D071474" w14:textId="77777777" w:rsidR="001351BD" w:rsidRPr="001351BD" w:rsidRDefault="001351BD" w:rsidP="001351BD">
      <w:pPr>
        <w:bidi/>
        <w:jc w:val="both"/>
        <w:rPr>
          <w:rFonts w:cs="David" w:hint="cs"/>
          <w:rtl/>
        </w:rPr>
      </w:pPr>
    </w:p>
    <w:p w14:paraId="23A894E3" w14:textId="77777777" w:rsidR="001351BD" w:rsidRPr="001351BD" w:rsidRDefault="001351BD" w:rsidP="001351BD">
      <w:pPr>
        <w:bidi/>
        <w:jc w:val="both"/>
        <w:rPr>
          <w:rFonts w:cs="David" w:hint="cs"/>
          <w:rtl/>
        </w:rPr>
      </w:pPr>
      <w:r w:rsidRPr="001351BD">
        <w:rPr>
          <w:rFonts w:cs="David" w:hint="cs"/>
          <w:rtl/>
        </w:rPr>
        <w:tab/>
        <w:t>כמו למשל? אני רוצה להבין לאן אתה חותר?</w:t>
      </w:r>
    </w:p>
    <w:p w14:paraId="15648DC7" w14:textId="77777777" w:rsidR="001351BD" w:rsidRPr="001351BD" w:rsidRDefault="001351BD" w:rsidP="001351BD">
      <w:pPr>
        <w:bidi/>
        <w:jc w:val="both"/>
        <w:rPr>
          <w:rFonts w:cs="David" w:hint="cs"/>
          <w:rtl/>
        </w:rPr>
      </w:pPr>
    </w:p>
    <w:p w14:paraId="4D9FBF71" w14:textId="77777777" w:rsidR="001351BD" w:rsidRPr="001351BD" w:rsidRDefault="001351BD" w:rsidP="001351BD">
      <w:pPr>
        <w:bidi/>
        <w:jc w:val="both"/>
        <w:rPr>
          <w:rFonts w:cs="David" w:hint="cs"/>
          <w:rtl/>
        </w:rPr>
      </w:pPr>
      <w:r w:rsidRPr="001351BD">
        <w:rPr>
          <w:rFonts w:cs="David" w:hint="cs"/>
          <w:u w:val="single"/>
          <w:rtl/>
        </w:rPr>
        <w:t>גדעון סער:</w:t>
      </w:r>
    </w:p>
    <w:p w14:paraId="04803C14" w14:textId="77777777" w:rsidR="001351BD" w:rsidRPr="001351BD" w:rsidRDefault="001351BD" w:rsidP="001351BD">
      <w:pPr>
        <w:bidi/>
        <w:jc w:val="both"/>
        <w:rPr>
          <w:rFonts w:cs="David" w:hint="cs"/>
          <w:rtl/>
        </w:rPr>
      </w:pPr>
    </w:p>
    <w:p w14:paraId="468D7F91" w14:textId="77777777" w:rsidR="001351BD" w:rsidRPr="001351BD" w:rsidRDefault="001351BD" w:rsidP="001351BD">
      <w:pPr>
        <w:bidi/>
        <w:jc w:val="both"/>
        <w:rPr>
          <w:rFonts w:cs="David" w:hint="cs"/>
          <w:rtl/>
        </w:rPr>
      </w:pPr>
      <w:r w:rsidRPr="001351BD">
        <w:rPr>
          <w:rFonts w:cs="David" w:hint="cs"/>
          <w:rtl/>
        </w:rPr>
        <w:tab/>
        <w:t xml:space="preserve"> נגיד הגבלה של מספר הפעמים שהתופעה הזאת יכולה לקרות. כאשר זה איזה דבר שבין הממשלה לבין עצמה, אפילו אם זה בתיאום עם יושב-ראש הכנסת, יגידו: נסיבות מיוחדות. היום כל דבר יכול להיכנס לאותן נסיבות מיוחדות. אני רוצה לדעת שזה באמת חריג, ואני לא בטוח שהנוסח הזה נותן לי את זה.</w:t>
      </w:r>
    </w:p>
    <w:p w14:paraId="3D63AF46" w14:textId="77777777" w:rsidR="001351BD" w:rsidRPr="001351BD" w:rsidRDefault="001351BD" w:rsidP="001351BD">
      <w:pPr>
        <w:bidi/>
        <w:jc w:val="both"/>
        <w:rPr>
          <w:rFonts w:cs="David" w:hint="cs"/>
          <w:rtl/>
        </w:rPr>
      </w:pPr>
    </w:p>
    <w:p w14:paraId="3447E2DA" w14:textId="77777777" w:rsidR="001351BD" w:rsidRPr="001351BD" w:rsidRDefault="001351BD" w:rsidP="001351BD">
      <w:pPr>
        <w:bidi/>
        <w:jc w:val="both"/>
        <w:rPr>
          <w:rFonts w:cs="David" w:hint="cs"/>
          <w:rtl/>
        </w:rPr>
      </w:pPr>
      <w:r w:rsidRPr="001351BD">
        <w:rPr>
          <w:rFonts w:cs="David" w:hint="cs"/>
          <w:u w:val="single"/>
          <w:rtl/>
        </w:rPr>
        <w:t>היו"ר דוד טל:</w:t>
      </w:r>
    </w:p>
    <w:p w14:paraId="44D6978B" w14:textId="77777777" w:rsidR="001351BD" w:rsidRPr="001351BD" w:rsidRDefault="001351BD" w:rsidP="001351BD">
      <w:pPr>
        <w:bidi/>
        <w:jc w:val="both"/>
        <w:rPr>
          <w:rFonts w:cs="David" w:hint="cs"/>
          <w:rtl/>
        </w:rPr>
      </w:pPr>
    </w:p>
    <w:p w14:paraId="77807ADF" w14:textId="77777777" w:rsidR="001351BD" w:rsidRPr="001351BD" w:rsidRDefault="001351BD" w:rsidP="001351BD">
      <w:pPr>
        <w:bidi/>
        <w:jc w:val="both"/>
        <w:rPr>
          <w:rFonts w:cs="David" w:hint="cs"/>
          <w:rtl/>
        </w:rPr>
      </w:pPr>
      <w:r w:rsidRPr="001351BD">
        <w:rPr>
          <w:rFonts w:cs="David" w:hint="cs"/>
          <w:rtl/>
        </w:rPr>
        <w:tab/>
        <w:t>גדעון סער, האם יש לך הצעה כדי להגדיר איפה הנסיבות המיוחדות?</w:t>
      </w:r>
    </w:p>
    <w:p w14:paraId="16F6B2E0" w14:textId="77777777" w:rsidR="001351BD" w:rsidRPr="001351BD" w:rsidRDefault="001351BD" w:rsidP="001351BD">
      <w:pPr>
        <w:bidi/>
        <w:jc w:val="both"/>
        <w:rPr>
          <w:rFonts w:cs="David" w:hint="cs"/>
          <w:rtl/>
        </w:rPr>
      </w:pPr>
    </w:p>
    <w:p w14:paraId="11390A94" w14:textId="77777777" w:rsidR="001351BD" w:rsidRPr="001351BD" w:rsidRDefault="001351BD" w:rsidP="001351BD">
      <w:pPr>
        <w:bidi/>
        <w:jc w:val="both"/>
        <w:rPr>
          <w:rFonts w:cs="David" w:hint="cs"/>
          <w:rtl/>
        </w:rPr>
      </w:pPr>
      <w:r w:rsidRPr="001351BD">
        <w:rPr>
          <w:rFonts w:cs="David" w:hint="cs"/>
          <w:u w:val="single"/>
          <w:rtl/>
        </w:rPr>
        <w:t>גדעון סער:</w:t>
      </w:r>
    </w:p>
    <w:p w14:paraId="54578304" w14:textId="77777777" w:rsidR="001351BD" w:rsidRPr="001351BD" w:rsidRDefault="001351BD" w:rsidP="001351BD">
      <w:pPr>
        <w:bidi/>
        <w:jc w:val="both"/>
        <w:rPr>
          <w:rFonts w:cs="David" w:hint="cs"/>
          <w:rtl/>
        </w:rPr>
      </w:pPr>
    </w:p>
    <w:p w14:paraId="3C4A1395" w14:textId="77777777" w:rsidR="001351BD" w:rsidRPr="001351BD" w:rsidRDefault="001351BD" w:rsidP="001351BD">
      <w:pPr>
        <w:bidi/>
        <w:jc w:val="both"/>
        <w:rPr>
          <w:rFonts w:cs="David" w:hint="cs"/>
          <w:rtl/>
        </w:rPr>
      </w:pPr>
      <w:r w:rsidRPr="001351BD">
        <w:rPr>
          <w:rFonts w:cs="David" w:hint="cs"/>
          <w:rtl/>
        </w:rPr>
        <w:tab/>
        <w:t xml:space="preserve">למשל, אני נותן אפשרות אחת, יכול להיות שיהיו רעיונות יותר טובים, להגביל מספרית את מספר הפעמים שאפשר </w:t>
      </w:r>
      <w:proofErr w:type="spellStart"/>
      <w:r w:rsidRPr="001351BD">
        <w:rPr>
          <w:rFonts w:cs="David" w:hint="cs"/>
          <w:rtl/>
        </w:rPr>
        <w:t>להחריג</w:t>
      </w:r>
      <w:proofErr w:type="spellEnd"/>
      <w:r w:rsidRPr="001351BD">
        <w:rPr>
          <w:rFonts w:cs="David" w:hint="cs"/>
          <w:rtl/>
        </w:rPr>
        <w:t xml:space="preserve"> בכנס.</w:t>
      </w:r>
    </w:p>
    <w:p w14:paraId="00DE20E3" w14:textId="77777777" w:rsidR="001351BD" w:rsidRPr="001351BD" w:rsidRDefault="001351BD" w:rsidP="001351BD">
      <w:pPr>
        <w:bidi/>
        <w:jc w:val="both"/>
        <w:rPr>
          <w:rFonts w:cs="David" w:hint="cs"/>
          <w:rtl/>
        </w:rPr>
      </w:pPr>
    </w:p>
    <w:p w14:paraId="64A04B33" w14:textId="77777777" w:rsidR="001351BD" w:rsidRPr="001351BD" w:rsidRDefault="001351BD" w:rsidP="001351BD">
      <w:pPr>
        <w:bidi/>
        <w:jc w:val="both"/>
        <w:rPr>
          <w:rFonts w:cs="David" w:hint="cs"/>
          <w:rtl/>
        </w:rPr>
      </w:pPr>
      <w:r w:rsidRPr="001351BD">
        <w:rPr>
          <w:rFonts w:cs="David" w:hint="cs"/>
          <w:u w:val="single"/>
          <w:rtl/>
        </w:rPr>
        <w:t xml:space="preserve">שלי </w:t>
      </w:r>
      <w:proofErr w:type="spellStart"/>
      <w:r w:rsidRPr="001351BD">
        <w:rPr>
          <w:rFonts w:cs="David" w:hint="cs"/>
          <w:u w:val="single"/>
          <w:rtl/>
        </w:rPr>
        <w:t>יחימוביץ</w:t>
      </w:r>
      <w:proofErr w:type="spellEnd"/>
      <w:r w:rsidRPr="001351BD">
        <w:rPr>
          <w:rFonts w:cs="David" w:hint="cs"/>
          <w:u w:val="single"/>
          <w:rtl/>
        </w:rPr>
        <w:t>:</w:t>
      </w:r>
    </w:p>
    <w:p w14:paraId="7471E035" w14:textId="77777777" w:rsidR="001351BD" w:rsidRPr="001351BD" w:rsidRDefault="001351BD" w:rsidP="001351BD">
      <w:pPr>
        <w:bidi/>
        <w:jc w:val="both"/>
        <w:rPr>
          <w:rFonts w:cs="David" w:hint="cs"/>
          <w:rtl/>
        </w:rPr>
      </w:pPr>
    </w:p>
    <w:p w14:paraId="4FB34026" w14:textId="77777777" w:rsidR="001351BD" w:rsidRPr="001351BD" w:rsidRDefault="001351BD" w:rsidP="001351BD">
      <w:pPr>
        <w:bidi/>
        <w:jc w:val="both"/>
        <w:rPr>
          <w:rFonts w:cs="David" w:hint="cs"/>
          <w:rtl/>
        </w:rPr>
      </w:pPr>
      <w:r w:rsidRPr="001351BD">
        <w:rPr>
          <w:rFonts w:cs="David" w:hint="cs"/>
          <w:rtl/>
        </w:rPr>
        <w:tab/>
        <w:t xml:space="preserve"> לכל שר?</w:t>
      </w:r>
    </w:p>
    <w:p w14:paraId="2AB0C50D" w14:textId="77777777" w:rsidR="001351BD" w:rsidRPr="001351BD" w:rsidRDefault="001351BD" w:rsidP="001351BD">
      <w:pPr>
        <w:bidi/>
        <w:jc w:val="both"/>
        <w:rPr>
          <w:rFonts w:cs="David" w:hint="cs"/>
          <w:rtl/>
        </w:rPr>
      </w:pPr>
    </w:p>
    <w:p w14:paraId="5A8455FE" w14:textId="77777777" w:rsidR="001351BD" w:rsidRPr="001351BD" w:rsidRDefault="001351BD" w:rsidP="001351BD">
      <w:pPr>
        <w:bidi/>
        <w:jc w:val="both"/>
        <w:rPr>
          <w:rFonts w:cs="David" w:hint="cs"/>
          <w:rtl/>
        </w:rPr>
      </w:pPr>
      <w:r w:rsidRPr="001351BD">
        <w:rPr>
          <w:rFonts w:cs="David" w:hint="cs"/>
          <w:u w:val="single"/>
          <w:rtl/>
        </w:rPr>
        <w:t>גדעון סער:</w:t>
      </w:r>
    </w:p>
    <w:p w14:paraId="21E3DC0C" w14:textId="77777777" w:rsidR="001351BD" w:rsidRPr="001351BD" w:rsidRDefault="001351BD" w:rsidP="001351BD">
      <w:pPr>
        <w:bidi/>
        <w:jc w:val="both"/>
        <w:rPr>
          <w:rFonts w:cs="David" w:hint="cs"/>
          <w:rtl/>
        </w:rPr>
      </w:pPr>
    </w:p>
    <w:p w14:paraId="3D7D8BFB" w14:textId="77777777" w:rsidR="001351BD" w:rsidRPr="001351BD" w:rsidRDefault="001351BD" w:rsidP="001351BD">
      <w:pPr>
        <w:bidi/>
        <w:jc w:val="both"/>
        <w:rPr>
          <w:rFonts w:cs="David" w:hint="cs"/>
          <w:rtl/>
        </w:rPr>
      </w:pPr>
      <w:r w:rsidRPr="001351BD">
        <w:rPr>
          <w:rFonts w:cs="David" w:hint="cs"/>
          <w:rtl/>
        </w:rPr>
        <w:tab/>
        <w:t xml:space="preserve"> לממשלה כולה.</w:t>
      </w:r>
    </w:p>
    <w:p w14:paraId="146FEAF0" w14:textId="77777777" w:rsidR="001351BD" w:rsidRPr="001351BD" w:rsidRDefault="001351BD" w:rsidP="001351BD">
      <w:pPr>
        <w:bidi/>
        <w:jc w:val="both"/>
        <w:rPr>
          <w:rFonts w:cs="David" w:hint="cs"/>
          <w:rtl/>
        </w:rPr>
      </w:pPr>
    </w:p>
    <w:p w14:paraId="2494A8FE" w14:textId="77777777" w:rsidR="001351BD" w:rsidRPr="001351BD" w:rsidRDefault="001351BD" w:rsidP="001351BD">
      <w:pPr>
        <w:bidi/>
        <w:jc w:val="both"/>
        <w:rPr>
          <w:rFonts w:cs="David" w:hint="cs"/>
          <w:rtl/>
        </w:rPr>
      </w:pPr>
      <w:r w:rsidRPr="001351BD">
        <w:rPr>
          <w:rFonts w:cs="David" w:hint="cs"/>
          <w:u w:val="single"/>
          <w:rtl/>
        </w:rPr>
        <w:t>היו"ר דוד טל:</w:t>
      </w:r>
    </w:p>
    <w:p w14:paraId="7623EDC3" w14:textId="77777777" w:rsidR="001351BD" w:rsidRPr="001351BD" w:rsidRDefault="001351BD" w:rsidP="001351BD">
      <w:pPr>
        <w:bidi/>
        <w:jc w:val="both"/>
        <w:rPr>
          <w:rFonts w:cs="David" w:hint="cs"/>
          <w:rtl/>
        </w:rPr>
      </w:pPr>
    </w:p>
    <w:p w14:paraId="5B655BB5" w14:textId="77777777" w:rsidR="001351BD" w:rsidRPr="001351BD" w:rsidRDefault="001351BD" w:rsidP="001351BD">
      <w:pPr>
        <w:bidi/>
        <w:jc w:val="both"/>
        <w:rPr>
          <w:rFonts w:cs="David" w:hint="cs"/>
          <w:rtl/>
        </w:rPr>
      </w:pPr>
      <w:r w:rsidRPr="001351BD">
        <w:rPr>
          <w:rFonts w:cs="David" w:hint="cs"/>
          <w:rtl/>
        </w:rPr>
        <w:tab/>
        <w:t>הבנתי את הכיוון.</w:t>
      </w:r>
    </w:p>
    <w:p w14:paraId="5A7C10FC" w14:textId="77777777" w:rsidR="001351BD" w:rsidRPr="001351BD" w:rsidRDefault="001351BD" w:rsidP="001351BD">
      <w:pPr>
        <w:bidi/>
        <w:jc w:val="both"/>
        <w:rPr>
          <w:rFonts w:cs="David" w:hint="cs"/>
          <w:rtl/>
        </w:rPr>
      </w:pPr>
    </w:p>
    <w:p w14:paraId="64A47267" w14:textId="77777777" w:rsidR="001351BD" w:rsidRPr="001351BD" w:rsidRDefault="001351BD" w:rsidP="001351BD">
      <w:pPr>
        <w:bidi/>
        <w:jc w:val="both"/>
        <w:rPr>
          <w:rFonts w:cs="David" w:hint="cs"/>
          <w:rtl/>
        </w:rPr>
      </w:pPr>
      <w:r w:rsidRPr="001351BD">
        <w:rPr>
          <w:rFonts w:cs="David" w:hint="cs"/>
          <w:u w:val="single"/>
          <w:rtl/>
        </w:rPr>
        <w:t xml:space="preserve">יולי-יואל </w:t>
      </w:r>
      <w:proofErr w:type="spellStart"/>
      <w:r w:rsidRPr="001351BD">
        <w:rPr>
          <w:rFonts w:cs="David" w:hint="cs"/>
          <w:u w:val="single"/>
          <w:rtl/>
        </w:rPr>
        <w:t>אדלשטיין</w:t>
      </w:r>
      <w:proofErr w:type="spellEnd"/>
      <w:r w:rsidRPr="001351BD">
        <w:rPr>
          <w:rFonts w:cs="David" w:hint="cs"/>
          <w:u w:val="single"/>
          <w:rtl/>
        </w:rPr>
        <w:t>:</w:t>
      </w:r>
    </w:p>
    <w:p w14:paraId="13C5D7FA" w14:textId="77777777" w:rsidR="001351BD" w:rsidRPr="001351BD" w:rsidRDefault="001351BD" w:rsidP="001351BD">
      <w:pPr>
        <w:bidi/>
        <w:jc w:val="both"/>
        <w:rPr>
          <w:rFonts w:cs="David" w:hint="cs"/>
          <w:rtl/>
        </w:rPr>
      </w:pPr>
    </w:p>
    <w:p w14:paraId="27FB3D48" w14:textId="77777777" w:rsidR="001351BD" w:rsidRPr="001351BD" w:rsidRDefault="001351BD" w:rsidP="001351BD">
      <w:pPr>
        <w:bidi/>
        <w:jc w:val="both"/>
        <w:rPr>
          <w:rFonts w:cs="David" w:hint="cs"/>
          <w:rtl/>
        </w:rPr>
      </w:pPr>
      <w:r w:rsidRPr="001351BD">
        <w:rPr>
          <w:rFonts w:cs="David" w:hint="cs"/>
          <w:rtl/>
        </w:rPr>
        <w:tab/>
        <w:t>אדוני היושב-ראש, קודם כול חל כאן שינוי לעומת מה שהיה בישיבה הקודמת. היתה הסכמה די רחבה שזה צריך להיות באישור יושב-ראש הכנסת, במקרה הזה יושבת-ראש הכנסת- - -</w:t>
      </w:r>
    </w:p>
    <w:p w14:paraId="6C6AB41E" w14:textId="77777777" w:rsidR="001351BD" w:rsidRPr="001351BD" w:rsidRDefault="001351BD" w:rsidP="001351BD">
      <w:pPr>
        <w:bidi/>
        <w:jc w:val="both"/>
        <w:rPr>
          <w:rFonts w:cs="David" w:hint="cs"/>
          <w:rtl/>
        </w:rPr>
      </w:pPr>
    </w:p>
    <w:p w14:paraId="548CCF3E" w14:textId="77777777" w:rsidR="001351BD" w:rsidRPr="001351BD" w:rsidRDefault="001351BD" w:rsidP="001351BD">
      <w:pPr>
        <w:bidi/>
        <w:jc w:val="both"/>
        <w:rPr>
          <w:rFonts w:cs="David" w:hint="cs"/>
          <w:rtl/>
        </w:rPr>
      </w:pPr>
      <w:r w:rsidRPr="001351BD">
        <w:rPr>
          <w:rFonts w:cs="David" w:hint="cs"/>
          <w:u w:val="single"/>
          <w:rtl/>
        </w:rPr>
        <w:t>איל ינון:</w:t>
      </w:r>
    </w:p>
    <w:p w14:paraId="38F7708A" w14:textId="77777777" w:rsidR="001351BD" w:rsidRPr="001351BD" w:rsidRDefault="001351BD" w:rsidP="001351BD">
      <w:pPr>
        <w:bidi/>
        <w:jc w:val="both"/>
        <w:rPr>
          <w:rFonts w:cs="David" w:hint="cs"/>
          <w:rtl/>
        </w:rPr>
      </w:pPr>
    </w:p>
    <w:p w14:paraId="07A53102" w14:textId="77777777" w:rsidR="001351BD" w:rsidRPr="001351BD" w:rsidRDefault="001351BD" w:rsidP="001351BD">
      <w:pPr>
        <w:bidi/>
        <w:jc w:val="both"/>
        <w:rPr>
          <w:rFonts w:cs="David" w:hint="cs"/>
          <w:rtl/>
        </w:rPr>
      </w:pPr>
      <w:r w:rsidRPr="001351BD">
        <w:rPr>
          <w:rFonts w:cs="David" w:hint="cs"/>
          <w:rtl/>
        </w:rPr>
        <w:tab/>
        <w:t xml:space="preserve">חבר הכנסת יולי </w:t>
      </w:r>
      <w:proofErr w:type="spellStart"/>
      <w:r w:rsidRPr="001351BD">
        <w:rPr>
          <w:rFonts w:cs="David" w:hint="cs"/>
          <w:rtl/>
        </w:rPr>
        <w:t>אדלשטיין</w:t>
      </w:r>
      <w:proofErr w:type="spellEnd"/>
      <w:r w:rsidRPr="001351BD">
        <w:rPr>
          <w:rFonts w:cs="David" w:hint="cs"/>
          <w:rtl/>
        </w:rPr>
        <w:t>, פספסת ישיבה. אשר לישיבה הראשונה אתה צודק, לאחר מכן הגיעו הערות השרה המקשרת, שטענה שיש פה בעיה של הפרדת רשויות.</w:t>
      </w:r>
    </w:p>
    <w:p w14:paraId="6755C927" w14:textId="77777777" w:rsidR="001351BD" w:rsidRPr="001351BD" w:rsidRDefault="001351BD" w:rsidP="001351BD">
      <w:pPr>
        <w:bidi/>
        <w:jc w:val="both"/>
        <w:rPr>
          <w:rFonts w:cs="David" w:hint="cs"/>
          <w:rtl/>
        </w:rPr>
      </w:pPr>
    </w:p>
    <w:p w14:paraId="6112DC8B" w14:textId="77777777" w:rsidR="001351BD" w:rsidRPr="001351BD" w:rsidRDefault="001351BD" w:rsidP="001351BD">
      <w:pPr>
        <w:bidi/>
        <w:jc w:val="both"/>
        <w:rPr>
          <w:rFonts w:cs="David" w:hint="cs"/>
          <w:rtl/>
        </w:rPr>
      </w:pPr>
      <w:r w:rsidRPr="001351BD">
        <w:rPr>
          <w:rFonts w:cs="David" w:hint="cs"/>
          <w:u w:val="single"/>
          <w:rtl/>
        </w:rPr>
        <w:t xml:space="preserve">שלי </w:t>
      </w:r>
      <w:proofErr w:type="spellStart"/>
      <w:r w:rsidRPr="001351BD">
        <w:rPr>
          <w:rFonts w:cs="David" w:hint="cs"/>
          <w:u w:val="single"/>
          <w:rtl/>
        </w:rPr>
        <w:t>יחימוביץ</w:t>
      </w:r>
      <w:proofErr w:type="spellEnd"/>
      <w:r w:rsidRPr="001351BD">
        <w:rPr>
          <w:rFonts w:cs="David" w:hint="cs"/>
          <w:u w:val="single"/>
          <w:rtl/>
        </w:rPr>
        <w:t>:</w:t>
      </w:r>
    </w:p>
    <w:p w14:paraId="2BA3B89C" w14:textId="77777777" w:rsidR="001351BD" w:rsidRPr="001351BD" w:rsidRDefault="001351BD" w:rsidP="001351BD">
      <w:pPr>
        <w:bidi/>
        <w:jc w:val="both"/>
        <w:rPr>
          <w:rFonts w:cs="David" w:hint="cs"/>
          <w:rtl/>
        </w:rPr>
      </w:pPr>
    </w:p>
    <w:p w14:paraId="42EDF2AB" w14:textId="77777777" w:rsidR="001351BD" w:rsidRPr="001351BD" w:rsidRDefault="001351BD" w:rsidP="001351BD">
      <w:pPr>
        <w:bidi/>
        <w:jc w:val="both"/>
        <w:rPr>
          <w:rFonts w:cs="David" w:hint="cs"/>
          <w:rtl/>
        </w:rPr>
      </w:pPr>
      <w:r w:rsidRPr="001351BD">
        <w:rPr>
          <w:rFonts w:cs="David" w:hint="cs"/>
          <w:rtl/>
        </w:rPr>
        <w:tab/>
        <w:t xml:space="preserve"> אם כי הערותיה לא נשמעו.</w:t>
      </w:r>
    </w:p>
    <w:p w14:paraId="3D83543A" w14:textId="77777777" w:rsidR="001351BD" w:rsidRPr="001351BD" w:rsidRDefault="001351BD" w:rsidP="001351BD">
      <w:pPr>
        <w:bidi/>
        <w:jc w:val="both"/>
        <w:rPr>
          <w:rFonts w:cs="David" w:hint="cs"/>
          <w:rtl/>
        </w:rPr>
      </w:pPr>
    </w:p>
    <w:p w14:paraId="72430132" w14:textId="77777777" w:rsidR="001351BD" w:rsidRPr="001351BD" w:rsidRDefault="001351BD" w:rsidP="001351BD">
      <w:pPr>
        <w:bidi/>
        <w:jc w:val="both"/>
        <w:rPr>
          <w:rFonts w:cs="David" w:hint="cs"/>
          <w:rtl/>
        </w:rPr>
      </w:pPr>
      <w:r w:rsidRPr="001351BD">
        <w:rPr>
          <w:rFonts w:cs="David" w:hint="cs"/>
          <w:u w:val="single"/>
          <w:rtl/>
        </w:rPr>
        <w:t xml:space="preserve">יולי-יואל </w:t>
      </w:r>
      <w:proofErr w:type="spellStart"/>
      <w:r w:rsidRPr="001351BD">
        <w:rPr>
          <w:rFonts w:cs="David" w:hint="cs"/>
          <w:u w:val="single"/>
          <w:rtl/>
        </w:rPr>
        <w:t>אדלשטיין</w:t>
      </w:r>
      <w:proofErr w:type="spellEnd"/>
      <w:r w:rsidRPr="001351BD">
        <w:rPr>
          <w:rFonts w:cs="David" w:hint="cs"/>
          <w:u w:val="single"/>
          <w:rtl/>
        </w:rPr>
        <w:t>:</w:t>
      </w:r>
    </w:p>
    <w:p w14:paraId="0F91C9FC" w14:textId="77777777" w:rsidR="001351BD" w:rsidRPr="001351BD" w:rsidRDefault="001351BD" w:rsidP="001351BD">
      <w:pPr>
        <w:bidi/>
        <w:jc w:val="both"/>
        <w:rPr>
          <w:rFonts w:cs="David" w:hint="cs"/>
          <w:rtl/>
        </w:rPr>
      </w:pPr>
    </w:p>
    <w:p w14:paraId="66FE94E6" w14:textId="77777777" w:rsidR="001351BD" w:rsidRPr="001351BD" w:rsidRDefault="001351BD" w:rsidP="001351BD">
      <w:pPr>
        <w:bidi/>
        <w:jc w:val="both"/>
        <w:rPr>
          <w:rFonts w:cs="David" w:hint="cs"/>
          <w:rtl/>
        </w:rPr>
      </w:pPr>
      <w:r w:rsidRPr="001351BD">
        <w:rPr>
          <w:rFonts w:cs="David" w:hint="cs"/>
          <w:rtl/>
        </w:rPr>
        <w:tab/>
        <w:t xml:space="preserve"> איל ינון, אני בטוח שיש בעיה עם הפרדת רשויות, ויעידו אלה שישבו בוועדת החוקה, כמה כידונים וחרבות כבר נשברו על הנושא של בתיאום, באישור, בסמכות או בהסכמה וכן הלאה. כאן הסמכות של הממשלה, וזה צריך להיות בתיאום עם יושב-ראש הכנסת, כלומר צריך להרים טלפון, יושב-ראש הכנסת בפגישה, ואז המזכירה או העוזר יגידו- - -</w:t>
      </w:r>
    </w:p>
    <w:p w14:paraId="4FA318EA" w14:textId="77777777" w:rsidR="001351BD" w:rsidRPr="001351BD" w:rsidRDefault="001351BD" w:rsidP="001351BD">
      <w:pPr>
        <w:bidi/>
        <w:jc w:val="both"/>
        <w:rPr>
          <w:rFonts w:cs="David" w:hint="cs"/>
          <w:rtl/>
        </w:rPr>
      </w:pPr>
    </w:p>
    <w:p w14:paraId="3EFFAF49" w14:textId="77777777" w:rsidR="001351BD" w:rsidRPr="001351BD" w:rsidRDefault="001351BD" w:rsidP="001351BD">
      <w:pPr>
        <w:bidi/>
        <w:jc w:val="both"/>
        <w:rPr>
          <w:rFonts w:cs="David" w:hint="cs"/>
          <w:rtl/>
        </w:rPr>
      </w:pPr>
      <w:r w:rsidRPr="001351BD">
        <w:rPr>
          <w:rFonts w:cs="David" w:hint="cs"/>
          <w:u w:val="single"/>
          <w:rtl/>
        </w:rPr>
        <w:t>היו"ר דוד טל:</w:t>
      </w:r>
    </w:p>
    <w:p w14:paraId="71F45B08" w14:textId="77777777" w:rsidR="001351BD" w:rsidRPr="001351BD" w:rsidRDefault="001351BD" w:rsidP="001351BD">
      <w:pPr>
        <w:bidi/>
        <w:jc w:val="both"/>
        <w:rPr>
          <w:rFonts w:cs="David" w:hint="cs"/>
          <w:rtl/>
        </w:rPr>
      </w:pPr>
    </w:p>
    <w:p w14:paraId="4655481A" w14:textId="77777777" w:rsidR="001351BD" w:rsidRPr="001351BD" w:rsidRDefault="001351BD" w:rsidP="001351BD">
      <w:pPr>
        <w:bidi/>
        <w:jc w:val="both"/>
        <w:rPr>
          <w:rFonts w:cs="David" w:hint="cs"/>
          <w:rtl/>
        </w:rPr>
      </w:pPr>
      <w:r w:rsidRPr="001351BD">
        <w:rPr>
          <w:rFonts w:cs="David" w:hint="cs"/>
          <w:rtl/>
        </w:rPr>
        <w:tab/>
        <w:t>זה מה שנעשה היום.</w:t>
      </w:r>
    </w:p>
    <w:p w14:paraId="50BBF392" w14:textId="77777777" w:rsidR="001351BD" w:rsidRPr="001351BD" w:rsidRDefault="001351BD" w:rsidP="001351BD">
      <w:pPr>
        <w:bidi/>
        <w:jc w:val="both"/>
        <w:rPr>
          <w:rFonts w:cs="David" w:hint="cs"/>
          <w:rtl/>
        </w:rPr>
      </w:pPr>
      <w:r w:rsidRPr="001351BD">
        <w:rPr>
          <w:rFonts w:cs="David"/>
          <w:u w:val="single"/>
          <w:rtl/>
        </w:rPr>
        <w:br w:type="page"/>
      </w:r>
      <w:r w:rsidRPr="001351BD">
        <w:rPr>
          <w:rFonts w:cs="David" w:hint="cs"/>
          <w:u w:val="single"/>
          <w:rtl/>
        </w:rPr>
        <w:t xml:space="preserve">יולי-יואל </w:t>
      </w:r>
      <w:proofErr w:type="spellStart"/>
      <w:r w:rsidRPr="001351BD">
        <w:rPr>
          <w:rFonts w:cs="David" w:hint="cs"/>
          <w:u w:val="single"/>
          <w:rtl/>
        </w:rPr>
        <w:t>אדלשטיין</w:t>
      </w:r>
      <w:proofErr w:type="spellEnd"/>
      <w:r w:rsidRPr="001351BD">
        <w:rPr>
          <w:rFonts w:cs="David" w:hint="cs"/>
          <w:u w:val="single"/>
          <w:rtl/>
        </w:rPr>
        <w:t>:</w:t>
      </w:r>
    </w:p>
    <w:p w14:paraId="557C17FB" w14:textId="77777777" w:rsidR="001351BD" w:rsidRPr="001351BD" w:rsidRDefault="001351BD" w:rsidP="001351BD">
      <w:pPr>
        <w:bidi/>
        <w:jc w:val="both"/>
        <w:rPr>
          <w:rFonts w:cs="David" w:hint="cs"/>
          <w:rtl/>
        </w:rPr>
      </w:pPr>
    </w:p>
    <w:p w14:paraId="14B0E043" w14:textId="77777777" w:rsidR="001351BD" w:rsidRPr="001351BD" w:rsidRDefault="001351BD" w:rsidP="001351BD">
      <w:pPr>
        <w:bidi/>
        <w:jc w:val="both"/>
        <w:rPr>
          <w:rFonts w:cs="David" w:hint="cs"/>
          <w:rtl/>
        </w:rPr>
      </w:pPr>
      <w:r w:rsidRPr="001351BD">
        <w:rPr>
          <w:rFonts w:cs="David" w:hint="cs"/>
          <w:rtl/>
        </w:rPr>
        <w:tab/>
        <w:t xml:space="preserve"> אני יודע שזה מה שנעשה היום. זה בדיוק מה שאנחנו מנסים לשפר. הסמכות היא בידי הכנסת, הממשלה מחויבת להגיע לתיאום עם הכנסת.</w:t>
      </w:r>
    </w:p>
    <w:p w14:paraId="60982947" w14:textId="77777777" w:rsidR="001351BD" w:rsidRPr="001351BD" w:rsidRDefault="001351BD" w:rsidP="001351BD">
      <w:pPr>
        <w:bidi/>
        <w:jc w:val="both"/>
        <w:rPr>
          <w:rFonts w:cs="David" w:hint="cs"/>
          <w:rtl/>
        </w:rPr>
      </w:pPr>
    </w:p>
    <w:p w14:paraId="487478D0" w14:textId="77777777" w:rsidR="001351BD" w:rsidRPr="001351BD" w:rsidRDefault="001351BD" w:rsidP="001351BD">
      <w:pPr>
        <w:bidi/>
        <w:jc w:val="both"/>
        <w:rPr>
          <w:rFonts w:cs="David" w:hint="cs"/>
          <w:rtl/>
        </w:rPr>
      </w:pPr>
      <w:r w:rsidRPr="001351BD">
        <w:rPr>
          <w:rFonts w:cs="David" w:hint="cs"/>
          <w:u w:val="single"/>
          <w:rtl/>
        </w:rPr>
        <w:t>היו"ר דוד טל:</w:t>
      </w:r>
    </w:p>
    <w:p w14:paraId="374B8C3E" w14:textId="77777777" w:rsidR="001351BD" w:rsidRPr="001351BD" w:rsidRDefault="001351BD" w:rsidP="001351BD">
      <w:pPr>
        <w:bidi/>
        <w:jc w:val="both"/>
        <w:rPr>
          <w:rFonts w:cs="David" w:hint="cs"/>
          <w:rtl/>
        </w:rPr>
      </w:pPr>
    </w:p>
    <w:p w14:paraId="685007B4" w14:textId="77777777" w:rsidR="001351BD" w:rsidRPr="001351BD" w:rsidRDefault="001351BD" w:rsidP="001351BD">
      <w:pPr>
        <w:bidi/>
        <w:jc w:val="both"/>
        <w:rPr>
          <w:rFonts w:cs="David" w:hint="cs"/>
          <w:rtl/>
        </w:rPr>
      </w:pPr>
      <w:r w:rsidRPr="001351BD">
        <w:rPr>
          <w:rFonts w:cs="David" w:hint="cs"/>
          <w:rtl/>
        </w:rPr>
        <w:tab/>
        <w:t>אתה רוצה לשנות במקום בידיעת יושב-ראש הכנסת שיהיה בתיאום?</w:t>
      </w:r>
    </w:p>
    <w:p w14:paraId="614474C8" w14:textId="77777777" w:rsidR="001351BD" w:rsidRPr="001351BD" w:rsidRDefault="001351BD" w:rsidP="001351BD">
      <w:pPr>
        <w:bidi/>
        <w:jc w:val="both"/>
        <w:rPr>
          <w:rFonts w:cs="David" w:hint="cs"/>
          <w:rtl/>
        </w:rPr>
      </w:pPr>
    </w:p>
    <w:p w14:paraId="1A41082E" w14:textId="77777777" w:rsidR="001351BD" w:rsidRPr="001351BD" w:rsidRDefault="001351BD" w:rsidP="001351BD">
      <w:pPr>
        <w:bidi/>
        <w:jc w:val="both"/>
        <w:rPr>
          <w:rFonts w:cs="David" w:hint="cs"/>
          <w:rtl/>
        </w:rPr>
      </w:pPr>
      <w:r w:rsidRPr="001351BD">
        <w:rPr>
          <w:rFonts w:cs="David" w:hint="cs"/>
          <w:u w:val="single"/>
          <w:rtl/>
        </w:rPr>
        <w:t xml:space="preserve">יולי-יואל </w:t>
      </w:r>
      <w:proofErr w:type="spellStart"/>
      <w:r w:rsidRPr="001351BD">
        <w:rPr>
          <w:rFonts w:cs="David" w:hint="cs"/>
          <w:u w:val="single"/>
          <w:rtl/>
        </w:rPr>
        <w:t>אדלשטיין</w:t>
      </w:r>
      <w:proofErr w:type="spellEnd"/>
      <w:r w:rsidRPr="001351BD">
        <w:rPr>
          <w:rFonts w:cs="David" w:hint="cs"/>
          <w:u w:val="single"/>
          <w:rtl/>
        </w:rPr>
        <w:t>:</w:t>
      </w:r>
    </w:p>
    <w:p w14:paraId="4BE3994A" w14:textId="77777777" w:rsidR="001351BD" w:rsidRPr="001351BD" w:rsidRDefault="001351BD" w:rsidP="001351BD">
      <w:pPr>
        <w:bidi/>
        <w:jc w:val="both"/>
        <w:rPr>
          <w:rFonts w:cs="David" w:hint="cs"/>
          <w:rtl/>
        </w:rPr>
      </w:pPr>
    </w:p>
    <w:p w14:paraId="757C77C8" w14:textId="77777777" w:rsidR="001351BD" w:rsidRPr="001351BD" w:rsidRDefault="001351BD" w:rsidP="001351BD">
      <w:pPr>
        <w:bidi/>
        <w:jc w:val="both"/>
        <w:rPr>
          <w:rFonts w:cs="David" w:hint="cs"/>
          <w:rtl/>
        </w:rPr>
      </w:pPr>
      <w:r w:rsidRPr="001351BD">
        <w:rPr>
          <w:rFonts w:cs="David" w:hint="cs"/>
          <w:rtl/>
        </w:rPr>
        <w:tab/>
        <w:t xml:space="preserve"> הניסוח שהוצע לנו הוא "באישור השר המקשר בין הממשלה לבין הכנסת", האישור הזה גם הוא לא מעניין, גם לא מענייני איך השרים מסתדרים בינם לבין עצמם.</w:t>
      </w:r>
    </w:p>
    <w:p w14:paraId="430C33EF" w14:textId="77777777" w:rsidR="001351BD" w:rsidRPr="001351BD" w:rsidRDefault="001351BD" w:rsidP="001351BD">
      <w:pPr>
        <w:bidi/>
        <w:jc w:val="both"/>
        <w:rPr>
          <w:rFonts w:cs="David" w:hint="cs"/>
          <w:rtl/>
        </w:rPr>
      </w:pPr>
    </w:p>
    <w:p w14:paraId="46313077" w14:textId="77777777" w:rsidR="001351BD" w:rsidRPr="001351BD" w:rsidRDefault="001351BD" w:rsidP="001351BD">
      <w:pPr>
        <w:bidi/>
        <w:jc w:val="both"/>
        <w:rPr>
          <w:rFonts w:cs="David" w:hint="cs"/>
          <w:rtl/>
        </w:rPr>
      </w:pPr>
      <w:r w:rsidRPr="001351BD">
        <w:rPr>
          <w:rFonts w:cs="David" w:hint="cs"/>
          <w:u w:val="single"/>
          <w:rtl/>
        </w:rPr>
        <w:t>היו"ר דוד טל:</w:t>
      </w:r>
    </w:p>
    <w:p w14:paraId="681D1A7F" w14:textId="77777777" w:rsidR="001351BD" w:rsidRPr="001351BD" w:rsidRDefault="001351BD" w:rsidP="001351BD">
      <w:pPr>
        <w:bidi/>
        <w:jc w:val="both"/>
        <w:rPr>
          <w:rFonts w:cs="David" w:hint="cs"/>
          <w:rtl/>
        </w:rPr>
      </w:pPr>
    </w:p>
    <w:p w14:paraId="3F8E6F1A" w14:textId="77777777" w:rsidR="001351BD" w:rsidRPr="001351BD" w:rsidRDefault="001351BD" w:rsidP="001351BD">
      <w:pPr>
        <w:bidi/>
        <w:jc w:val="both"/>
        <w:rPr>
          <w:rFonts w:cs="David" w:hint="cs"/>
          <w:rtl/>
        </w:rPr>
      </w:pPr>
      <w:r w:rsidRPr="001351BD">
        <w:rPr>
          <w:rFonts w:cs="David" w:hint="cs"/>
          <w:rtl/>
        </w:rPr>
        <w:tab/>
        <w:t>אתה רוצה להוסיף באישור יושב-ראש הכנסת?</w:t>
      </w:r>
    </w:p>
    <w:p w14:paraId="564900AD" w14:textId="77777777" w:rsidR="001351BD" w:rsidRPr="001351BD" w:rsidRDefault="001351BD" w:rsidP="001351BD">
      <w:pPr>
        <w:bidi/>
        <w:jc w:val="both"/>
        <w:rPr>
          <w:rFonts w:cs="David" w:hint="cs"/>
          <w:rtl/>
        </w:rPr>
      </w:pPr>
    </w:p>
    <w:p w14:paraId="49ABCA95" w14:textId="77777777" w:rsidR="001351BD" w:rsidRPr="001351BD" w:rsidRDefault="001351BD" w:rsidP="001351BD">
      <w:pPr>
        <w:bidi/>
        <w:jc w:val="both"/>
        <w:rPr>
          <w:rFonts w:cs="David" w:hint="cs"/>
          <w:rtl/>
        </w:rPr>
      </w:pPr>
      <w:r w:rsidRPr="001351BD">
        <w:rPr>
          <w:rFonts w:cs="David" w:hint="cs"/>
          <w:u w:val="single"/>
          <w:rtl/>
        </w:rPr>
        <w:t xml:space="preserve">יולי-יואל </w:t>
      </w:r>
      <w:proofErr w:type="spellStart"/>
      <w:r w:rsidRPr="001351BD">
        <w:rPr>
          <w:rFonts w:cs="David" w:hint="cs"/>
          <w:u w:val="single"/>
          <w:rtl/>
        </w:rPr>
        <w:t>אדלשטיין</w:t>
      </w:r>
      <w:proofErr w:type="spellEnd"/>
      <w:r w:rsidRPr="001351BD">
        <w:rPr>
          <w:rFonts w:cs="David" w:hint="cs"/>
          <w:u w:val="single"/>
          <w:rtl/>
        </w:rPr>
        <w:t>:</w:t>
      </w:r>
    </w:p>
    <w:p w14:paraId="5E8798E2" w14:textId="77777777" w:rsidR="001351BD" w:rsidRPr="001351BD" w:rsidRDefault="001351BD" w:rsidP="001351BD">
      <w:pPr>
        <w:bidi/>
        <w:jc w:val="both"/>
        <w:rPr>
          <w:rFonts w:cs="David" w:hint="cs"/>
          <w:rtl/>
        </w:rPr>
      </w:pPr>
    </w:p>
    <w:p w14:paraId="1300FF61" w14:textId="77777777" w:rsidR="001351BD" w:rsidRPr="001351BD" w:rsidRDefault="001351BD" w:rsidP="001351BD">
      <w:pPr>
        <w:bidi/>
        <w:jc w:val="both"/>
        <w:rPr>
          <w:rFonts w:cs="David" w:hint="cs"/>
          <w:rtl/>
        </w:rPr>
      </w:pPr>
      <w:r w:rsidRPr="001351BD">
        <w:rPr>
          <w:rFonts w:cs="David" w:hint="cs"/>
          <w:rtl/>
        </w:rPr>
        <w:tab/>
        <w:t xml:space="preserve"> לפחות באישור יושב-ראש הכנסת. אפשר לשקול הגבלות כמותיות וכל מיני דברים אחרים.</w:t>
      </w:r>
    </w:p>
    <w:p w14:paraId="2851E795" w14:textId="77777777" w:rsidR="001351BD" w:rsidRPr="001351BD" w:rsidRDefault="001351BD" w:rsidP="001351BD">
      <w:pPr>
        <w:bidi/>
        <w:jc w:val="both"/>
        <w:rPr>
          <w:rFonts w:cs="David" w:hint="cs"/>
          <w:rtl/>
        </w:rPr>
      </w:pPr>
    </w:p>
    <w:p w14:paraId="692E1392" w14:textId="77777777" w:rsidR="001351BD" w:rsidRPr="001351BD" w:rsidRDefault="001351BD" w:rsidP="001351BD">
      <w:pPr>
        <w:bidi/>
        <w:jc w:val="both"/>
        <w:rPr>
          <w:rFonts w:cs="David" w:hint="cs"/>
          <w:rtl/>
        </w:rPr>
      </w:pPr>
      <w:r w:rsidRPr="001351BD">
        <w:rPr>
          <w:rFonts w:cs="David" w:hint="cs"/>
          <w:u w:val="single"/>
          <w:rtl/>
        </w:rPr>
        <w:t>היו"ר דוד טל:</w:t>
      </w:r>
    </w:p>
    <w:p w14:paraId="27B1BD14" w14:textId="77777777" w:rsidR="001351BD" w:rsidRPr="001351BD" w:rsidRDefault="001351BD" w:rsidP="001351BD">
      <w:pPr>
        <w:bidi/>
        <w:jc w:val="both"/>
        <w:rPr>
          <w:rFonts w:cs="David" w:hint="cs"/>
          <w:rtl/>
        </w:rPr>
      </w:pPr>
    </w:p>
    <w:p w14:paraId="68AF7776" w14:textId="77777777" w:rsidR="001351BD" w:rsidRPr="001351BD" w:rsidRDefault="001351BD" w:rsidP="001351BD">
      <w:pPr>
        <w:bidi/>
        <w:jc w:val="both"/>
        <w:rPr>
          <w:rFonts w:cs="David" w:hint="cs"/>
          <w:rtl/>
        </w:rPr>
      </w:pPr>
      <w:r w:rsidRPr="001351BD">
        <w:rPr>
          <w:rFonts w:cs="David" w:hint="cs"/>
          <w:rtl/>
        </w:rPr>
        <w:tab/>
        <w:t>אם נוסיף "באישור יושב-ראש הכנסת", האם זה בסדר מבחינתך?</w:t>
      </w:r>
    </w:p>
    <w:p w14:paraId="2E86E9D9" w14:textId="77777777" w:rsidR="001351BD" w:rsidRPr="001351BD" w:rsidRDefault="001351BD" w:rsidP="001351BD">
      <w:pPr>
        <w:bidi/>
        <w:jc w:val="both"/>
        <w:rPr>
          <w:rFonts w:cs="David" w:hint="cs"/>
          <w:rtl/>
        </w:rPr>
      </w:pPr>
    </w:p>
    <w:p w14:paraId="08C5E69A" w14:textId="77777777" w:rsidR="001351BD" w:rsidRPr="001351BD" w:rsidRDefault="001351BD" w:rsidP="001351BD">
      <w:pPr>
        <w:bidi/>
        <w:jc w:val="both"/>
        <w:rPr>
          <w:rFonts w:cs="David" w:hint="cs"/>
          <w:rtl/>
        </w:rPr>
      </w:pPr>
      <w:r w:rsidRPr="001351BD">
        <w:rPr>
          <w:rFonts w:cs="David" w:hint="cs"/>
          <w:u w:val="single"/>
          <w:rtl/>
        </w:rPr>
        <w:t xml:space="preserve">יולי-יואל </w:t>
      </w:r>
      <w:proofErr w:type="spellStart"/>
      <w:r w:rsidRPr="001351BD">
        <w:rPr>
          <w:rFonts w:cs="David" w:hint="cs"/>
          <w:u w:val="single"/>
          <w:rtl/>
        </w:rPr>
        <w:t>אדלשטיין</w:t>
      </w:r>
      <w:proofErr w:type="spellEnd"/>
      <w:r w:rsidRPr="001351BD">
        <w:rPr>
          <w:rFonts w:cs="David" w:hint="cs"/>
          <w:u w:val="single"/>
          <w:rtl/>
        </w:rPr>
        <w:t>:</w:t>
      </w:r>
    </w:p>
    <w:p w14:paraId="2B2C6156" w14:textId="77777777" w:rsidR="001351BD" w:rsidRPr="001351BD" w:rsidRDefault="001351BD" w:rsidP="001351BD">
      <w:pPr>
        <w:bidi/>
        <w:jc w:val="both"/>
        <w:rPr>
          <w:rFonts w:cs="David" w:hint="cs"/>
          <w:rtl/>
        </w:rPr>
      </w:pPr>
    </w:p>
    <w:p w14:paraId="609EED57" w14:textId="77777777" w:rsidR="001351BD" w:rsidRPr="001351BD" w:rsidRDefault="001351BD" w:rsidP="001351BD">
      <w:pPr>
        <w:bidi/>
        <w:jc w:val="both"/>
        <w:rPr>
          <w:rFonts w:cs="David" w:hint="cs"/>
          <w:rtl/>
        </w:rPr>
      </w:pPr>
      <w:r w:rsidRPr="001351BD">
        <w:rPr>
          <w:rFonts w:cs="David" w:hint="cs"/>
          <w:rtl/>
        </w:rPr>
        <w:tab/>
        <w:t xml:space="preserve"> קודם כול, בכל פעם זה צריך להיות באישור יושב-ראש הכנסת.</w:t>
      </w:r>
    </w:p>
    <w:p w14:paraId="4C041F49" w14:textId="77777777" w:rsidR="001351BD" w:rsidRPr="001351BD" w:rsidRDefault="001351BD" w:rsidP="001351BD">
      <w:pPr>
        <w:bidi/>
        <w:jc w:val="both"/>
        <w:rPr>
          <w:rFonts w:cs="David" w:hint="cs"/>
          <w:rtl/>
        </w:rPr>
      </w:pPr>
    </w:p>
    <w:p w14:paraId="553116F3" w14:textId="77777777" w:rsidR="001351BD" w:rsidRPr="001351BD" w:rsidRDefault="001351BD" w:rsidP="001351BD">
      <w:pPr>
        <w:bidi/>
        <w:jc w:val="both"/>
        <w:rPr>
          <w:rFonts w:cs="David" w:hint="cs"/>
          <w:rtl/>
        </w:rPr>
      </w:pPr>
      <w:r w:rsidRPr="001351BD">
        <w:rPr>
          <w:rFonts w:cs="David" w:hint="cs"/>
          <w:u w:val="single"/>
          <w:rtl/>
        </w:rPr>
        <w:t xml:space="preserve">שלי </w:t>
      </w:r>
      <w:proofErr w:type="spellStart"/>
      <w:r w:rsidRPr="001351BD">
        <w:rPr>
          <w:rFonts w:cs="David" w:hint="cs"/>
          <w:u w:val="single"/>
          <w:rtl/>
        </w:rPr>
        <w:t>יחימוביץ</w:t>
      </w:r>
      <w:proofErr w:type="spellEnd"/>
      <w:r w:rsidRPr="001351BD">
        <w:rPr>
          <w:rFonts w:cs="David" w:hint="cs"/>
          <w:u w:val="single"/>
          <w:rtl/>
        </w:rPr>
        <w:t>:</w:t>
      </w:r>
    </w:p>
    <w:p w14:paraId="574A438A" w14:textId="77777777" w:rsidR="001351BD" w:rsidRPr="001351BD" w:rsidRDefault="001351BD" w:rsidP="001351BD">
      <w:pPr>
        <w:bidi/>
        <w:jc w:val="both"/>
        <w:rPr>
          <w:rFonts w:cs="David" w:hint="cs"/>
          <w:rtl/>
        </w:rPr>
      </w:pPr>
    </w:p>
    <w:p w14:paraId="570DE81D" w14:textId="77777777" w:rsidR="001351BD" w:rsidRPr="001351BD" w:rsidRDefault="001351BD" w:rsidP="001351BD">
      <w:pPr>
        <w:bidi/>
        <w:jc w:val="both"/>
        <w:rPr>
          <w:rFonts w:cs="David" w:hint="cs"/>
          <w:rtl/>
        </w:rPr>
      </w:pPr>
      <w:r w:rsidRPr="001351BD">
        <w:rPr>
          <w:rFonts w:cs="David" w:hint="cs"/>
          <w:rtl/>
        </w:rPr>
        <w:tab/>
        <w:t>הצעתי בפגישה הקודמת עמדה שמתברר שהיתה זהה לעמדתה של השרה המקשרת, שיש כאן התערבות מסוימת בין הרשויות. הרשות המחוקקת מתערבת ברשות המבצעת וקובעת מי ייצג אותה. לא הגענו למסקנה. אמרנו שצריך לקרוא גם לזו וגם לזו, אולי כדי לשמוע את עמדותיהן.</w:t>
      </w:r>
    </w:p>
    <w:p w14:paraId="4B8E785A" w14:textId="77777777" w:rsidR="001351BD" w:rsidRPr="001351BD" w:rsidRDefault="001351BD" w:rsidP="001351BD">
      <w:pPr>
        <w:bidi/>
        <w:jc w:val="both"/>
        <w:rPr>
          <w:rFonts w:cs="David" w:hint="cs"/>
          <w:rtl/>
        </w:rPr>
      </w:pPr>
    </w:p>
    <w:p w14:paraId="33ABEA0A" w14:textId="77777777" w:rsidR="001351BD" w:rsidRPr="001351BD" w:rsidRDefault="001351BD" w:rsidP="001351BD">
      <w:pPr>
        <w:bidi/>
        <w:jc w:val="both"/>
        <w:rPr>
          <w:rFonts w:cs="David" w:hint="cs"/>
          <w:rtl/>
        </w:rPr>
      </w:pPr>
      <w:r w:rsidRPr="001351BD">
        <w:rPr>
          <w:rFonts w:cs="David" w:hint="cs"/>
          <w:u w:val="single"/>
          <w:rtl/>
        </w:rPr>
        <w:t>היו"ר דוד טל:</w:t>
      </w:r>
    </w:p>
    <w:p w14:paraId="653E5733" w14:textId="77777777" w:rsidR="001351BD" w:rsidRPr="001351BD" w:rsidRDefault="001351BD" w:rsidP="001351BD">
      <w:pPr>
        <w:bidi/>
        <w:jc w:val="both"/>
        <w:rPr>
          <w:rFonts w:cs="David" w:hint="cs"/>
          <w:rtl/>
        </w:rPr>
      </w:pPr>
    </w:p>
    <w:p w14:paraId="23A42A01" w14:textId="77777777" w:rsidR="001351BD" w:rsidRPr="001351BD" w:rsidRDefault="001351BD" w:rsidP="001351BD">
      <w:pPr>
        <w:bidi/>
        <w:jc w:val="both"/>
        <w:rPr>
          <w:rFonts w:cs="David" w:hint="cs"/>
          <w:rtl/>
        </w:rPr>
      </w:pPr>
      <w:r w:rsidRPr="001351BD">
        <w:rPr>
          <w:rFonts w:cs="David" w:hint="cs"/>
          <w:rtl/>
        </w:rPr>
        <w:tab/>
        <w:t xml:space="preserve">אני רוצה להזכיר לכם שאמרתי בדיון הקודם, שגם הרשות המבצעת קובעת לרשות המחוקקת. למשל, מי יכול לייצג את יושב-ראש הכנסת. השר לענייני טקסים וסמלים, למשל, קבע, ואני מניח שזאת תהיה עכשיו רוטינה, שיכול למלא את מקומו של יושב-ראש הכנסת רק אחד מהסגנים. פעמים, הרשות המבצעת קובעת לרשות המחוקקת. </w:t>
      </w:r>
    </w:p>
    <w:p w14:paraId="6BEC201C" w14:textId="77777777" w:rsidR="001351BD" w:rsidRPr="001351BD" w:rsidRDefault="001351BD" w:rsidP="001351BD">
      <w:pPr>
        <w:bidi/>
        <w:jc w:val="both"/>
        <w:rPr>
          <w:rFonts w:cs="David" w:hint="cs"/>
          <w:rtl/>
        </w:rPr>
      </w:pPr>
    </w:p>
    <w:p w14:paraId="5C98B168" w14:textId="77777777" w:rsidR="001351BD" w:rsidRPr="001351BD" w:rsidRDefault="001351BD" w:rsidP="001351BD">
      <w:pPr>
        <w:bidi/>
        <w:jc w:val="both"/>
        <w:rPr>
          <w:rFonts w:cs="David" w:hint="cs"/>
          <w:rtl/>
        </w:rPr>
      </w:pPr>
      <w:r w:rsidRPr="001351BD">
        <w:rPr>
          <w:rFonts w:cs="David" w:hint="cs"/>
          <w:u w:val="single"/>
          <w:rtl/>
        </w:rPr>
        <w:t xml:space="preserve">שלי </w:t>
      </w:r>
      <w:proofErr w:type="spellStart"/>
      <w:r w:rsidRPr="001351BD">
        <w:rPr>
          <w:rFonts w:cs="David" w:hint="cs"/>
          <w:u w:val="single"/>
          <w:rtl/>
        </w:rPr>
        <w:t>יחימוביץ</w:t>
      </w:r>
      <w:proofErr w:type="spellEnd"/>
      <w:r w:rsidRPr="001351BD">
        <w:rPr>
          <w:rFonts w:cs="David" w:hint="cs"/>
          <w:u w:val="single"/>
          <w:rtl/>
        </w:rPr>
        <w:t>:</w:t>
      </w:r>
    </w:p>
    <w:p w14:paraId="68DAB786" w14:textId="77777777" w:rsidR="001351BD" w:rsidRPr="001351BD" w:rsidRDefault="001351BD" w:rsidP="001351BD">
      <w:pPr>
        <w:bidi/>
        <w:jc w:val="both"/>
        <w:rPr>
          <w:rFonts w:cs="David" w:hint="cs"/>
          <w:rtl/>
        </w:rPr>
      </w:pPr>
    </w:p>
    <w:p w14:paraId="29BF7A3B" w14:textId="77777777" w:rsidR="001351BD" w:rsidRPr="001351BD" w:rsidRDefault="001351BD" w:rsidP="001351BD">
      <w:pPr>
        <w:bidi/>
        <w:jc w:val="both"/>
        <w:rPr>
          <w:rFonts w:cs="David" w:hint="cs"/>
          <w:rtl/>
        </w:rPr>
      </w:pPr>
      <w:r w:rsidRPr="001351BD">
        <w:rPr>
          <w:rFonts w:cs="David" w:hint="cs"/>
          <w:rtl/>
        </w:rPr>
        <w:tab/>
        <w:t xml:space="preserve"> הניסוח כאן, כפי שהוא בעניין הסמכויות של השרה המקשרת ויושב-ראש הכנסת, לא מפריע לי, אין לי שום בעיה איתו. תגידו לי אתם, אם בנסיבות מיוחדות, באחת הישיבות הקודמות, דיברנו על טעמים מיוחדים? האם זה ממסמר את העניין מספיק כדי לא לעשות זילות?</w:t>
      </w:r>
    </w:p>
    <w:p w14:paraId="31C0E826" w14:textId="77777777" w:rsidR="001351BD" w:rsidRPr="001351BD" w:rsidRDefault="001351BD" w:rsidP="001351BD">
      <w:pPr>
        <w:bidi/>
        <w:jc w:val="both"/>
        <w:rPr>
          <w:rFonts w:cs="David" w:hint="cs"/>
          <w:rtl/>
        </w:rPr>
      </w:pPr>
    </w:p>
    <w:p w14:paraId="5096D4EB" w14:textId="77777777" w:rsidR="001351BD" w:rsidRPr="001351BD" w:rsidRDefault="001351BD" w:rsidP="001351BD">
      <w:pPr>
        <w:bidi/>
        <w:jc w:val="both"/>
        <w:rPr>
          <w:rFonts w:cs="David" w:hint="cs"/>
          <w:rtl/>
        </w:rPr>
      </w:pPr>
      <w:r w:rsidRPr="001351BD">
        <w:rPr>
          <w:rFonts w:cs="David" w:hint="cs"/>
          <w:u w:val="single"/>
          <w:rtl/>
        </w:rPr>
        <w:t>היו"ר דוד טל:</w:t>
      </w:r>
    </w:p>
    <w:p w14:paraId="4573106A" w14:textId="77777777" w:rsidR="001351BD" w:rsidRPr="001351BD" w:rsidRDefault="001351BD" w:rsidP="001351BD">
      <w:pPr>
        <w:bidi/>
        <w:jc w:val="both"/>
        <w:rPr>
          <w:rFonts w:cs="David" w:hint="cs"/>
          <w:rtl/>
        </w:rPr>
      </w:pPr>
    </w:p>
    <w:p w14:paraId="6A499290" w14:textId="77777777" w:rsidR="001351BD" w:rsidRPr="001351BD" w:rsidRDefault="001351BD" w:rsidP="001351BD">
      <w:pPr>
        <w:bidi/>
        <w:jc w:val="both"/>
        <w:rPr>
          <w:rFonts w:cs="David" w:hint="cs"/>
          <w:rtl/>
        </w:rPr>
      </w:pPr>
      <w:r w:rsidRPr="001351BD">
        <w:rPr>
          <w:rFonts w:cs="David" w:hint="cs"/>
          <w:rtl/>
        </w:rPr>
        <w:tab/>
        <w:t>האם את רוצה במקום "נסיבות מיוחדות" שיהיה "טעמים מיוחדים"?</w:t>
      </w:r>
    </w:p>
    <w:p w14:paraId="23889946" w14:textId="77777777" w:rsidR="001351BD" w:rsidRPr="001351BD" w:rsidRDefault="001351BD" w:rsidP="001351BD">
      <w:pPr>
        <w:bidi/>
        <w:jc w:val="both"/>
        <w:rPr>
          <w:rFonts w:cs="David" w:hint="cs"/>
          <w:rtl/>
        </w:rPr>
      </w:pPr>
    </w:p>
    <w:p w14:paraId="4A6CC8AD" w14:textId="77777777" w:rsidR="001351BD" w:rsidRPr="001351BD" w:rsidRDefault="001351BD" w:rsidP="001351BD">
      <w:pPr>
        <w:bidi/>
        <w:jc w:val="both"/>
        <w:rPr>
          <w:rFonts w:cs="David" w:hint="cs"/>
          <w:rtl/>
        </w:rPr>
      </w:pPr>
      <w:r w:rsidRPr="001351BD">
        <w:rPr>
          <w:rFonts w:cs="David" w:hint="cs"/>
          <w:u w:val="single"/>
          <w:rtl/>
        </w:rPr>
        <w:t xml:space="preserve">שלי </w:t>
      </w:r>
      <w:proofErr w:type="spellStart"/>
      <w:r w:rsidRPr="001351BD">
        <w:rPr>
          <w:rFonts w:cs="David" w:hint="cs"/>
          <w:u w:val="single"/>
          <w:rtl/>
        </w:rPr>
        <w:t>יחימוביץ</w:t>
      </w:r>
      <w:proofErr w:type="spellEnd"/>
      <w:r w:rsidRPr="001351BD">
        <w:rPr>
          <w:rFonts w:cs="David" w:hint="cs"/>
          <w:u w:val="single"/>
          <w:rtl/>
        </w:rPr>
        <w:t>:</w:t>
      </w:r>
    </w:p>
    <w:p w14:paraId="4A5B822B" w14:textId="77777777" w:rsidR="001351BD" w:rsidRPr="001351BD" w:rsidRDefault="001351BD" w:rsidP="001351BD">
      <w:pPr>
        <w:bidi/>
        <w:jc w:val="both"/>
        <w:rPr>
          <w:rFonts w:cs="David" w:hint="cs"/>
          <w:rtl/>
        </w:rPr>
      </w:pPr>
    </w:p>
    <w:p w14:paraId="339D85FC" w14:textId="77777777" w:rsidR="001351BD" w:rsidRPr="001351BD" w:rsidRDefault="001351BD" w:rsidP="001351BD">
      <w:pPr>
        <w:bidi/>
        <w:jc w:val="both"/>
        <w:rPr>
          <w:rFonts w:cs="David" w:hint="cs"/>
          <w:rtl/>
        </w:rPr>
      </w:pPr>
      <w:r w:rsidRPr="001351BD">
        <w:rPr>
          <w:rFonts w:cs="David" w:hint="cs"/>
          <w:rtl/>
        </w:rPr>
        <w:tab/>
        <w:t xml:space="preserve"> אין לי מושג.</w:t>
      </w:r>
    </w:p>
    <w:p w14:paraId="3D29F0A2" w14:textId="77777777" w:rsidR="001351BD" w:rsidRPr="001351BD" w:rsidRDefault="001351BD" w:rsidP="001351BD">
      <w:pPr>
        <w:bidi/>
        <w:jc w:val="both"/>
        <w:rPr>
          <w:rFonts w:cs="David" w:hint="cs"/>
          <w:rtl/>
        </w:rPr>
      </w:pPr>
    </w:p>
    <w:p w14:paraId="0D0159C3" w14:textId="77777777" w:rsidR="001351BD" w:rsidRPr="001351BD" w:rsidRDefault="001351BD" w:rsidP="001351BD">
      <w:pPr>
        <w:bidi/>
        <w:jc w:val="both"/>
        <w:rPr>
          <w:rFonts w:cs="David" w:hint="cs"/>
          <w:rtl/>
        </w:rPr>
      </w:pPr>
      <w:r w:rsidRPr="001351BD">
        <w:rPr>
          <w:rFonts w:cs="David" w:hint="cs"/>
          <w:u w:val="single"/>
          <w:rtl/>
        </w:rPr>
        <w:t>היו"ר דוד טל:</w:t>
      </w:r>
    </w:p>
    <w:p w14:paraId="07DD3854" w14:textId="77777777" w:rsidR="001351BD" w:rsidRPr="001351BD" w:rsidRDefault="001351BD" w:rsidP="001351BD">
      <w:pPr>
        <w:bidi/>
        <w:jc w:val="both"/>
        <w:rPr>
          <w:rFonts w:cs="David" w:hint="cs"/>
          <w:rtl/>
        </w:rPr>
      </w:pPr>
    </w:p>
    <w:p w14:paraId="4CC6A19E" w14:textId="77777777" w:rsidR="001351BD" w:rsidRPr="001351BD" w:rsidRDefault="001351BD" w:rsidP="001351BD">
      <w:pPr>
        <w:bidi/>
        <w:jc w:val="both"/>
        <w:rPr>
          <w:rFonts w:cs="David" w:hint="cs"/>
          <w:rtl/>
        </w:rPr>
      </w:pPr>
      <w:r w:rsidRPr="001351BD">
        <w:rPr>
          <w:rFonts w:cs="David" w:hint="cs"/>
          <w:rtl/>
        </w:rPr>
        <w:tab/>
        <w:t>אני לא מבין את הדקויות שבין זה לבין זה.</w:t>
      </w:r>
    </w:p>
    <w:p w14:paraId="7B32FF97" w14:textId="77777777" w:rsidR="001351BD" w:rsidRPr="001351BD" w:rsidRDefault="001351BD" w:rsidP="001351BD">
      <w:pPr>
        <w:bidi/>
        <w:jc w:val="both"/>
        <w:rPr>
          <w:rFonts w:cs="David" w:hint="cs"/>
          <w:rtl/>
        </w:rPr>
      </w:pPr>
    </w:p>
    <w:p w14:paraId="6E8431D9" w14:textId="77777777" w:rsidR="001351BD" w:rsidRPr="001351BD" w:rsidRDefault="001351BD" w:rsidP="001351BD">
      <w:pPr>
        <w:bidi/>
        <w:jc w:val="both"/>
        <w:rPr>
          <w:rFonts w:cs="David" w:hint="cs"/>
          <w:rtl/>
        </w:rPr>
      </w:pPr>
      <w:r w:rsidRPr="001351BD">
        <w:rPr>
          <w:rFonts w:cs="David" w:hint="cs"/>
          <w:u w:val="single"/>
          <w:rtl/>
        </w:rPr>
        <w:t>איל ינון:</w:t>
      </w:r>
    </w:p>
    <w:p w14:paraId="6079448C" w14:textId="77777777" w:rsidR="001351BD" w:rsidRPr="001351BD" w:rsidRDefault="001351BD" w:rsidP="001351BD">
      <w:pPr>
        <w:bidi/>
        <w:jc w:val="both"/>
        <w:rPr>
          <w:rFonts w:cs="David" w:hint="cs"/>
          <w:rtl/>
        </w:rPr>
      </w:pPr>
    </w:p>
    <w:p w14:paraId="27478C4C" w14:textId="77777777" w:rsidR="001351BD" w:rsidRPr="001351BD" w:rsidRDefault="001351BD" w:rsidP="001351BD">
      <w:pPr>
        <w:bidi/>
        <w:jc w:val="both"/>
        <w:rPr>
          <w:rFonts w:cs="David" w:hint="cs"/>
          <w:rtl/>
        </w:rPr>
      </w:pPr>
      <w:r w:rsidRPr="001351BD">
        <w:rPr>
          <w:rFonts w:cs="David" w:hint="cs"/>
          <w:rtl/>
        </w:rPr>
        <w:tab/>
        <w:t>בעולם המעשה לא יהיה טעם משמעותי בין "נסיבות מיוחדות" ל"טעמים מיוחדים".</w:t>
      </w:r>
    </w:p>
    <w:p w14:paraId="7EDE067D" w14:textId="77777777" w:rsidR="001351BD" w:rsidRPr="001351BD" w:rsidRDefault="001351BD" w:rsidP="001351BD">
      <w:pPr>
        <w:bidi/>
        <w:jc w:val="both"/>
        <w:rPr>
          <w:rFonts w:cs="David" w:hint="cs"/>
          <w:rtl/>
        </w:rPr>
      </w:pPr>
    </w:p>
    <w:p w14:paraId="26ABE32C" w14:textId="77777777" w:rsidR="001351BD" w:rsidRPr="001351BD" w:rsidRDefault="001351BD" w:rsidP="001351BD">
      <w:pPr>
        <w:bidi/>
        <w:jc w:val="both"/>
        <w:rPr>
          <w:rFonts w:cs="David" w:hint="cs"/>
          <w:rtl/>
        </w:rPr>
      </w:pPr>
      <w:r w:rsidRPr="001351BD">
        <w:rPr>
          <w:rFonts w:cs="David" w:hint="cs"/>
          <w:u w:val="single"/>
          <w:rtl/>
        </w:rPr>
        <w:t>היו"ר דוד טל:</w:t>
      </w:r>
    </w:p>
    <w:p w14:paraId="2B36C8E8" w14:textId="77777777" w:rsidR="001351BD" w:rsidRPr="001351BD" w:rsidRDefault="001351BD" w:rsidP="001351BD">
      <w:pPr>
        <w:bidi/>
        <w:jc w:val="both"/>
        <w:rPr>
          <w:rFonts w:cs="David" w:hint="cs"/>
          <w:rtl/>
        </w:rPr>
      </w:pPr>
    </w:p>
    <w:p w14:paraId="6FC62F6A" w14:textId="77777777" w:rsidR="001351BD" w:rsidRPr="001351BD" w:rsidRDefault="001351BD" w:rsidP="001351BD">
      <w:pPr>
        <w:bidi/>
        <w:jc w:val="both"/>
        <w:rPr>
          <w:rFonts w:cs="David" w:hint="cs"/>
          <w:rtl/>
        </w:rPr>
      </w:pPr>
      <w:r w:rsidRPr="001351BD">
        <w:rPr>
          <w:rFonts w:cs="David" w:hint="cs"/>
          <w:rtl/>
        </w:rPr>
        <w:tab/>
        <w:t xml:space="preserve">גדעון סער </w:t>
      </w:r>
      <w:r w:rsidRPr="001351BD">
        <w:rPr>
          <w:rFonts w:cs="David"/>
          <w:rtl/>
        </w:rPr>
        <w:t>–</w:t>
      </w:r>
      <w:r w:rsidRPr="001351BD">
        <w:rPr>
          <w:rFonts w:cs="David" w:hint="cs"/>
          <w:rtl/>
        </w:rPr>
        <w:t xml:space="preserve"> פתרון לבעיה. אתם, עורכי הדין, לכל פתרון יש עשר בעיות.</w:t>
      </w:r>
    </w:p>
    <w:p w14:paraId="2115EC1F" w14:textId="77777777" w:rsidR="001351BD" w:rsidRPr="001351BD" w:rsidRDefault="001351BD" w:rsidP="001351BD">
      <w:pPr>
        <w:bidi/>
        <w:jc w:val="both"/>
        <w:rPr>
          <w:rFonts w:cs="David" w:hint="cs"/>
          <w:rtl/>
        </w:rPr>
      </w:pPr>
    </w:p>
    <w:p w14:paraId="6110296A" w14:textId="77777777" w:rsidR="001351BD" w:rsidRPr="001351BD" w:rsidRDefault="001351BD" w:rsidP="001351BD">
      <w:pPr>
        <w:bidi/>
        <w:jc w:val="both"/>
        <w:rPr>
          <w:rFonts w:cs="David" w:hint="cs"/>
          <w:rtl/>
        </w:rPr>
      </w:pPr>
      <w:r w:rsidRPr="001351BD">
        <w:rPr>
          <w:rFonts w:cs="David" w:hint="cs"/>
          <w:u w:val="single"/>
          <w:rtl/>
        </w:rPr>
        <w:t>גדעון סער:</w:t>
      </w:r>
    </w:p>
    <w:p w14:paraId="4411C4A3" w14:textId="77777777" w:rsidR="001351BD" w:rsidRPr="001351BD" w:rsidRDefault="001351BD" w:rsidP="001351BD">
      <w:pPr>
        <w:bidi/>
        <w:jc w:val="both"/>
        <w:rPr>
          <w:rFonts w:cs="David" w:hint="cs"/>
          <w:rtl/>
        </w:rPr>
      </w:pPr>
    </w:p>
    <w:p w14:paraId="78B18817" w14:textId="77777777" w:rsidR="001351BD" w:rsidRPr="001351BD" w:rsidRDefault="001351BD" w:rsidP="001351BD">
      <w:pPr>
        <w:bidi/>
        <w:jc w:val="both"/>
        <w:rPr>
          <w:rFonts w:cs="David" w:hint="cs"/>
          <w:rtl/>
        </w:rPr>
      </w:pPr>
      <w:r w:rsidRPr="001351BD">
        <w:rPr>
          <w:rFonts w:cs="David" w:hint="cs"/>
          <w:rtl/>
        </w:rPr>
        <w:tab/>
        <w:t xml:space="preserve"> אני רוצה להתייחס לשתי הנקודות שהן ציר הדיון. בראשונה, לנסות לשכנע את חברי יולי </w:t>
      </w:r>
      <w:proofErr w:type="spellStart"/>
      <w:r w:rsidRPr="001351BD">
        <w:rPr>
          <w:rFonts w:cs="David" w:hint="cs"/>
          <w:rtl/>
        </w:rPr>
        <w:t>אדלשטיין</w:t>
      </w:r>
      <w:proofErr w:type="spellEnd"/>
      <w:r w:rsidRPr="001351BD">
        <w:rPr>
          <w:rFonts w:cs="David" w:hint="cs"/>
          <w:rtl/>
        </w:rPr>
        <w:t xml:space="preserve"> למה אין קושי בהצעה הנוכחית. יותר הגיוני למסור לממשלה מאשר למסור ליושב-ראש הכנסת, ולעניין זה אין הבדל בין "טעמים מיוחדים" ו"נסיבות מיוחדות", השאלה, קודם כול, האם הגורם שמחליט על זה הוא מוגבל או בלתי מוגבל. ברגע שהוא בלתי מוגבל, זאת הבעיה העיקרית. טעמים מיוחדים זה יכול להיות חולה, שנקבע לו כנס, אין לנו אינסטנציה שתבקר את זה.</w:t>
      </w:r>
    </w:p>
    <w:p w14:paraId="4DBEC341" w14:textId="77777777" w:rsidR="001351BD" w:rsidRPr="001351BD" w:rsidRDefault="001351BD" w:rsidP="001351BD">
      <w:pPr>
        <w:bidi/>
        <w:jc w:val="both"/>
        <w:rPr>
          <w:rFonts w:cs="David" w:hint="cs"/>
          <w:rtl/>
        </w:rPr>
      </w:pPr>
    </w:p>
    <w:p w14:paraId="2A5579D8" w14:textId="77777777" w:rsidR="001351BD" w:rsidRPr="001351BD" w:rsidRDefault="001351BD" w:rsidP="001351BD">
      <w:pPr>
        <w:bidi/>
        <w:jc w:val="both"/>
        <w:rPr>
          <w:rFonts w:cs="David" w:hint="cs"/>
          <w:rtl/>
        </w:rPr>
      </w:pPr>
      <w:r w:rsidRPr="001351BD">
        <w:rPr>
          <w:rFonts w:cs="David" w:hint="cs"/>
          <w:u w:val="single"/>
          <w:rtl/>
        </w:rPr>
        <w:t>היו"ר דוד טל:</w:t>
      </w:r>
    </w:p>
    <w:p w14:paraId="2C301628" w14:textId="77777777" w:rsidR="001351BD" w:rsidRPr="001351BD" w:rsidRDefault="001351BD" w:rsidP="001351BD">
      <w:pPr>
        <w:bidi/>
        <w:jc w:val="both"/>
        <w:rPr>
          <w:rFonts w:cs="David" w:hint="cs"/>
          <w:rtl/>
        </w:rPr>
      </w:pPr>
    </w:p>
    <w:p w14:paraId="4BCEC955" w14:textId="77777777" w:rsidR="001351BD" w:rsidRPr="001351BD" w:rsidRDefault="001351BD" w:rsidP="001351BD">
      <w:pPr>
        <w:bidi/>
        <w:jc w:val="both"/>
        <w:rPr>
          <w:rFonts w:cs="David" w:hint="cs"/>
          <w:rtl/>
        </w:rPr>
      </w:pPr>
      <w:r w:rsidRPr="001351BD">
        <w:rPr>
          <w:rFonts w:cs="David" w:hint="cs"/>
          <w:rtl/>
        </w:rPr>
        <w:tab/>
        <w:t>אתה יכול לקבוע בטעמים ובנסיבות מיוחדות שאדוני השר יכול להיות חולה רק חמש פעמים בכנס?</w:t>
      </w:r>
    </w:p>
    <w:p w14:paraId="570EA2AF" w14:textId="77777777" w:rsidR="001351BD" w:rsidRPr="001351BD" w:rsidRDefault="001351BD" w:rsidP="001351BD">
      <w:pPr>
        <w:bidi/>
        <w:jc w:val="both"/>
        <w:rPr>
          <w:rFonts w:cs="David" w:hint="cs"/>
          <w:rtl/>
        </w:rPr>
      </w:pPr>
    </w:p>
    <w:p w14:paraId="6784077C" w14:textId="77777777" w:rsidR="001351BD" w:rsidRPr="001351BD" w:rsidRDefault="001351BD" w:rsidP="001351BD">
      <w:pPr>
        <w:bidi/>
        <w:jc w:val="both"/>
        <w:rPr>
          <w:rFonts w:cs="David" w:hint="cs"/>
          <w:rtl/>
        </w:rPr>
      </w:pPr>
      <w:r w:rsidRPr="001351BD">
        <w:rPr>
          <w:rFonts w:cs="David" w:hint="cs"/>
          <w:u w:val="single"/>
          <w:rtl/>
        </w:rPr>
        <w:t>גדעון סער:</w:t>
      </w:r>
    </w:p>
    <w:p w14:paraId="4F20202C" w14:textId="77777777" w:rsidR="001351BD" w:rsidRPr="001351BD" w:rsidRDefault="001351BD" w:rsidP="001351BD">
      <w:pPr>
        <w:bidi/>
        <w:jc w:val="both"/>
        <w:rPr>
          <w:rFonts w:cs="David" w:hint="cs"/>
          <w:rtl/>
        </w:rPr>
      </w:pPr>
    </w:p>
    <w:p w14:paraId="1E7F290E" w14:textId="77777777" w:rsidR="001351BD" w:rsidRPr="001351BD" w:rsidRDefault="001351BD" w:rsidP="001351BD">
      <w:pPr>
        <w:bidi/>
        <w:jc w:val="both"/>
        <w:rPr>
          <w:rFonts w:cs="David" w:hint="cs"/>
          <w:rtl/>
        </w:rPr>
      </w:pPr>
      <w:r w:rsidRPr="001351BD">
        <w:rPr>
          <w:rFonts w:cs="David" w:hint="cs"/>
          <w:rtl/>
        </w:rPr>
        <w:tab/>
        <w:t xml:space="preserve"> לא. לכן צריך למצוא דרך להגביל את זה מספרית.</w:t>
      </w:r>
    </w:p>
    <w:p w14:paraId="0F56B53D" w14:textId="77777777" w:rsidR="001351BD" w:rsidRPr="001351BD" w:rsidRDefault="001351BD" w:rsidP="001351BD">
      <w:pPr>
        <w:bidi/>
        <w:jc w:val="both"/>
        <w:rPr>
          <w:rFonts w:cs="David" w:hint="cs"/>
          <w:rtl/>
        </w:rPr>
      </w:pPr>
    </w:p>
    <w:p w14:paraId="0C738CA7" w14:textId="77777777" w:rsidR="001351BD" w:rsidRPr="001351BD" w:rsidRDefault="001351BD" w:rsidP="001351BD">
      <w:pPr>
        <w:bidi/>
        <w:jc w:val="both"/>
        <w:rPr>
          <w:rFonts w:cs="David" w:hint="cs"/>
          <w:rtl/>
        </w:rPr>
      </w:pPr>
      <w:r w:rsidRPr="001351BD">
        <w:rPr>
          <w:rFonts w:cs="David" w:hint="cs"/>
          <w:u w:val="single"/>
          <w:rtl/>
        </w:rPr>
        <w:t>היו"ר דוד טל:</w:t>
      </w:r>
    </w:p>
    <w:p w14:paraId="47E78B94" w14:textId="77777777" w:rsidR="001351BD" w:rsidRPr="001351BD" w:rsidRDefault="001351BD" w:rsidP="001351BD">
      <w:pPr>
        <w:bidi/>
        <w:jc w:val="both"/>
        <w:rPr>
          <w:rFonts w:cs="David" w:hint="cs"/>
          <w:rtl/>
        </w:rPr>
      </w:pPr>
    </w:p>
    <w:p w14:paraId="18E28D5A" w14:textId="77777777" w:rsidR="001351BD" w:rsidRPr="001351BD" w:rsidRDefault="001351BD" w:rsidP="001351BD">
      <w:pPr>
        <w:bidi/>
        <w:jc w:val="both"/>
        <w:rPr>
          <w:rFonts w:cs="David" w:hint="cs"/>
          <w:rtl/>
        </w:rPr>
      </w:pPr>
      <w:r w:rsidRPr="001351BD">
        <w:rPr>
          <w:rFonts w:cs="David" w:hint="cs"/>
          <w:rtl/>
        </w:rPr>
        <w:tab/>
        <w:t>אני מוכן לשמוע הצעות. תציע פתרון.</w:t>
      </w:r>
    </w:p>
    <w:p w14:paraId="46556E57" w14:textId="77777777" w:rsidR="001351BD" w:rsidRPr="001351BD" w:rsidRDefault="001351BD" w:rsidP="001351BD">
      <w:pPr>
        <w:bidi/>
        <w:jc w:val="both"/>
        <w:rPr>
          <w:rFonts w:cs="David" w:hint="cs"/>
          <w:rtl/>
        </w:rPr>
      </w:pPr>
    </w:p>
    <w:p w14:paraId="5676E5BB" w14:textId="77777777" w:rsidR="001351BD" w:rsidRPr="001351BD" w:rsidRDefault="001351BD" w:rsidP="001351BD">
      <w:pPr>
        <w:bidi/>
        <w:jc w:val="both"/>
        <w:rPr>
          <w:rFonts w:cs="David" w:hint="cs"/>
          <w:rtl/>
        </w:rPr>
      </w:pPr>
      <w:r w:rsidRPr="001351BD">
        <w:rPr>
          <w:rFonts w:cs="David" w:hint="cs"/>
          <w:u w:val="single"/>
          <w:rtl/>
        </w:rPr>
        <w:t>גדעון סער:</w:t>
      </w:r>
    </w:p>
    <w:p w14:paraId="2A5826E1" w14:textId="77777777" w:rsidR="001351BD" w:rsidRPr="001351BD" w:rsidRDefault="001351BD" w:rsidP="001351BD">
      <w:pPr>
        <w:bidi/>
        <w:jc w:val="both"/>
        <w:rPr>
          <w:rFonts w:cs="David" w:hint="cs"/>
          <w:rtl/>
        </w:rPr>
      </w:pPr>
    </w:p>
    <w:p w14:paraId="12D84774" w14:textId="77777777" w:rsidR="001351BD" w:rsidRPr="001351BD" w:rsidRDefault="001351BD" w:rsidP="001351BD">
      <w:pPr>
        <w:bidi/>
        <w:jc w:val="both"/>
        <w:rPr>
          <w:rFonts w:cs="David" w:hint="cs"/>
          <w:rtl/>
        </w:rPr>
      </w:pPr>
      <w:r w:rsidRPr="001351BD">
        <w:rPr>
          <w:rFonts w:cs="David" w:hint="cs"/>
          <w:rtl/>
        </w:rPr>
        <w:tab/>
        <w:t xml:space="preserve"> לא חשבתי על אפשרות אחרת חוץ מהגבלה מספרית.</w:t>
      </w:r>
    </w:p>
    <w:p w14:paraId="0E39EC15" w14:textId="77777777" w:rsidR="001351BD" w:rsidRPr="001351BD" w:rsidRDefault="001351BD" w:rsidP="001351BD">
      <w:pPr>
        <w:bidi/>
        <w:jc w:val="both"/>
        <w:rPr>
          <w:rFonts w:cs="David" w:hint="cs"/>
          <w:rtl/>
        </w:rPr>
      </w:pPr>
    </w:p>
    <w:p w14:paraId="5F22AB48" w14:textId="77777777" w:rsidR="001351BD" w:rsidRPr="001351BD" w:rsidRDefault="001351BD" w:rsidP="001351BD">
      <w:pPr>
        <w:bidi/>
        <w:jc w:val="both"/>
        <w:rPr>
          <w:rFonts w:cs="David" w:hint="cs"/>
          <w:rtl/>
        </w:rPr>
      </w:pPr>
      <w:r w:rsidRPr="001351BD">
        <w:rPr>
          <w:rFonts w:cs="David" w:hint="cs"/>
          <w:u w:val="single"/>
          <w:rtl/>
        </w:rPr>
        <w:t>היו"ר דוד טל:</w:t>
      </w:r>
    </w:p>
    <w:p w14:paraId="5011D833" w14:textId="77777777" w:rsidR="001351BD" w:rsidRPr="001351BD" w:rsidRDefault="001351BD" w:rsidP="001351BD">
      <w:pPr>
        <w:bidi/>
        <w:jc w:val="both"/>
        <w:rPr>
          <w:rFonts w:cs="David" w:hint="cs"/>
          <w:rtl/>
        </w:rPr>
      </w:pPr>
    </w:p>
    <w:p w14:paraId="579FFDB5" w14:textId="77777777" w:rsidR="001351BD" w:rsidRPr="001351BD" w:rsidRDefault="001351BD" w:rsidP="001351BD">
      <w:pPr>
        <w:bidi/>
        <w:jc w:val="both"/>
        <w:rPr>
          <w:rFonts w:cs="David" w:hint="cs"/>
          <w:rtl/>
        </w:rPr>
      </w:pPr>
      <w:r w:rsidRPr="001351BD">
        <w:rPr>
          <w:rFonts w:cs="David" w:hint="cs"/>
          <w:rtl/>
        </w:rPr>
        <w:tab/>
        <w:t>האם יש מישהו אחר שיש לו פתרון לנושא, אולי אתה, אדוני המזכיר, כדי שזה יניח את דעתם של כל החברים?</w:t>
      </w:r>
    </w:p>
    <w:p w14:paraId="2FD4F926" w14:textId="77777777" w:rsidR="001351BD" w:rsidRPr="001351BD" w:rsidRDefault="001351BD" w:rsidP="001351BD">
      <w:pPr>
        <w:bidi/>
        <w:jc w:val="both"/>
        <w:rPr>
          <w:rFonts w:cs="David" w:hint="cs"/>
          <w:rtl/>
        </w:rPr>
      </w:pPr>
    </w:p>
    <w:p w14:paraId="1866EBF7" w14:textId="77777777" w:rsidR="001351BD" w:rsidRPr="001351BD" w:rsidRDefault="001351BD" w:rsidP="001351BD">
      <w:pPr>
        <w:bidi/>
        <w:jc w:val="both"/>
        <w:rPr>
          <w:rFonts w:cs="David" w:hint="cs"/>
          <w:rtl/>
        </w:rPr>
      </w:pPr>
      <w:r w:rsidRPr="001351BD">
        <w:rPr>
          <w:rFonts w:cs="David" w:hint="cs"/>
          <w:u w:val="single"/>
          <w:rtl/>
        </w:rPr>
        <w:t>איל ינון:</w:t>
      </w:r>
    </w:p>
    <w:p w14:paraId="3F772F4F" w14:textId="77777777" w:rsidR="001351BD" w:rsidRPr="001351BD" w:rsidRDefault="001351BD" w:rsidP="001351BD">
      <w:pPr>
        <w:bidi/>
        <w:jc w:val="both"/>
        <w:rPr>
          <w:rFonts w:cs="David" w:hint="cs"/>
          <w:rtl/>
        </w:rPr>
      </w:pPr>
    </w:p>
    <w:p w14:paraId="5A5EB59A" w14:textId="77777777" w:rsidR="001351BD" w:rsidRPr="001351BD" w:rsidRDefault="001351BD" w:rsidP="001351BD">
      <w:pPr>
        <w:bidi/>
        <w:jc w:val="both"/>
        <w:rPr>
          <w:rFonts w:cs="David" w:hint="cs"/>
          <w:rtl/>
        </w:rPr>
      </w:pPr>
      <w:r w:rsidRPr="001351BD">
        <w:rPr>
          <w:rFonts w:cs="David" w:hint="cs"/>
          <w:rtl/>
        </w:rPr>
        <w:tab/>
        <w:t>אני מתלבט ביני לבין עצמי אם זה מעשי לקבוע לפי הצעתו של חבר הכנסת סער איזה הגבלה שכרוכה בסוג של מכסה. אני לא יודע אם זה דבר מעשי.</w:t>
      </w:r>
    </w:p>
    <w:p w14:paraId="7E69AEDB" w14:textId="77777777" w:rsidR="001351BD" w:rsidRPr="001351BD" w:rsidRDefault="001351BD" w:rsidP="001351BD">
      <w:pPr>
        <w:bidi/>
        <w:jc w:val="both"/>
        <w:rPr>
          <w:rFonts w:cs="David" w:hint="cs"/>
          <w:rtl/>
        </w:rPr>
      </w:pPr>
    </w:p>
    <w:p w14:paraId="37660690" w14:textId="77777777" w:rsidR="001351BD" w:rsidRPr="001351BD" w:rsidRDefault="001351BD" w:rsidP="001351BD">
      <w:pPr>
        <w:bidi/>
        <w:jc w:val="both"/>
        <w:rPr>
          <w:rFonts w:cs="David" w:hint="cs"/>
          <w:rtl/>
        </w:rPr>
      </w:pPr>
      <w:r w:rsidRPr="001351BD">
        <w:rPr>
          <w:rFonts w:cs="David" w:hint="cs"/>
          <w:u w:val="single"/>
          <w:rtl/>
        </w:rPr>
        <w:t>היו"ר דוד טל:</w:t>
      </w:r>
    </w:p>
    <w:p w14:paraId="601697A7" w14:textId="77777777" w:rsidR="001351BD" w:rsidRPr="001351BD" w:rsidRDefault="001351BD" w:rsidP="001351BD">
      <w:pPr>
        <w:bidi/>
        <w:jc w:val="both"/>
        <w:rPr>
          <w:rFonts w:cs="David" w:hint="cs"/>
          <w:rtl/>
        </w:rPr>
      </w:pPr>
    </w:p>
    <w:p w14:paraId="5DC4DD99" w14:textId="77777777" w:rsidR="001351BD" w:rsidRPr="001351BD" w:rsidRDefault="001351BD" w:rsidP="001351BD">
      <w:pPr>
        <w:bidi/>
        <w:jc w:val="both"/>
        <w:rPr>
          <w:rFonts w:cs="David" w:hint="cs"/>
          <w:rtl/>
        </w:rPr>
      </w:pPr>
      <w:r w:rsidRPr="001351BD">
        <w:rPr>
          <w:rFonts w:cs="David" w:hint="cs"/>
          <w:rtl/>
        </w:rPr>
        <w:tab/>
        <w:t>גדעון סער, נעבור לנושא הבא. עד לישיבה הבאה אני מתכונן, אני מקווה שיעלה בידי, ואני אודיע גם לאנשי הקואליציה וגם לאופוזיציה, שאני אעשה הצבעות על הדברים שהם קונטרוברסליים.</w:t>
      </w:r>
    </w:p>
    <w:p w14:paraId="6476210E" w14:textId="77777777" w:rsidR="001351BD" w:rsidRPr="001351BD" w:rsidRDefault="001351BD" w:rsidP="001351BD">
      <w:pPr>
        <w:bidi/>
        <w:jc w:val="both"/>
        <w:rPr>
          <w:rFonts w:cs="David" w:hint="cs"/>
          <w:rtl/>
        </w:rPr>
      </w:pPr>
    </w:p>
    <w:p w14:paraId="22DEF433" w14:textId="77777777" w:rsidR="001351BD" w:rsidRPr="001351BD" w:rsidRDefault="001351BD" w:rsidP="001351BD">
      <w:pPr>
        <w:bidi/>
        <w:jc w:val="both"/>
        <w:rPr>
          <w:rFonts w:cs="David" w:hint="cs"/>
          <w:rtl/>
        </w:rPr>
      </w:pPr>
      <w:r w:rsidRPr="001351BD">
        <w:rPr>
          <w:rFonts w:cs="David" w:hint="cs"/>
          <w:u w:val="single"/>
          <w:rtl/>
        </w:rPr>
        <w:t>גדעון סער:</w:t>
      </w:r>
    </w:p>
    <w:p w14:paraId="5E4B0165" w14:textId="77777777" w:rsidR="001351BD" w:rsidRPr="001351BD" w:rsidRDefault="001351BD" w:rsidP="001351BD">
      <w:pPr>
        <w:bidi/>
        <w:jc w:val="both"/>
        <w:rPr>
          <w:rFonts w:cs="David" w:hint="cs"/>
          <w:rtl/>
        </w:rPr>
      </w:pPr>
    </w:p>
    <w:p w14:paraId="7E817AB8" w14:textId="77777777" w:rsidR="001351BD" w:rsidRPr="001351BD" w:rsidRDefault="001351BD" w:rsidP="001351BD">
      <w:pPr>
        <w:bidi/>
        <w:jc w:val="both"/>
        <w:rPr>
          <w:rFonts w:cs="David" w:hint="cs"/>
          <w:rtl/>
        </w:rPr>
      </w:pPr>
      <w:r w:rsidRPr="001351BD">
        <w:rPr>
          <w:rFonts w:cs="David" w:hint="cs"/>
          <w:rtl/>
        </w:rPr>
        <w:tab/>
        <w:t xml:space="preserve"> זה קונטרוברסלי? אני חושב שיש הבנה. </w:t>
      </w:r>
    </w:p>
    <w:p w14:paraId="484DEEC9" w14:textId="77777777" w:rsidR="001351BD" w:rsidRPr="001351BD" w:rsidRDefault="001351BD" w:rsidP="001351BD">
      <w:pPr>
        <w:bidi/>
        <w:jc w:val="both"/>
        <w:rPr>
          <w:rFonts w:cs="David" w:hint="cs"/>
          <w:rtl/>
        </w:rPr>
      </w:pPr>
      <w:r w:rsidRPr="001351BD">
        <w:rPr>
          <w:rFonts w:cs="David"/>
          <w:u w:val="single"/>
          <w:rtl/>
        </w:rPr>
        <w:br w:type="page"/>
      </w:r>
      <w:r w:rsidRPr="001351BD">
        <w:rPr>
          <w:rFonts w:cs="David" w:hint="cs"/>
          <w:u w:val="single"/>
          <w:rtl/>
        </w:rPr>
        <w:t>היו"ר דוד טל:</w:t>
      </w:r>
    </w:p>
    <w:p w14:paraId="70CE7E4B" w14:textId="77777777" w:rsidR="001351BD" w:rsidRPr="001351BD" w:rsidRDefault="001351BD" w:rsidP="001351BD">
      <w:pPr>
        <w:bidi/>
        <w:jc w:val="both"/>
        <w:rPr>
          <w:rFonts w:cs="David" w:hint="cs"/>
          <w:rtl/>
        </w:rPr>
      </w:pPr>
    </w:p>
    <w:p w14:paraId="3CCFE4F4" w14:textId="77777777" w:rsidR="001351BD" w:rsidRPr="001351BD" w:rsidRDefault="001351BD" w:rsidP="001351BD">
      <w:pPr>
        <w:bidi/>
        <w:jc w:val="both"/>
        <w:rPr>
          <w:rFonts w:cs="David" w:hint="cs"/>
          <w:rtl/>
        </w:rPr>
      </w:pPr>
      <w:r w:rsidRPr="001351BD">
        <w:rPr>
          <w:rFonts w:cs="David" w:hint="cs"/>
          <w:rtl/>
        </w:rPr>
        <w:tab/>
        <w:t>אני לא מייצג את הקואליציה.</w:t>
      </w:r>
    </w:p>
    <w:p w14:paraId="0E8F3917" w14:textId="77777777" w:rsidR="001351BD" w:rsidRPr="001351BD" w:rsidRDefault="001351BD" w:rsidP="001351BD">
      <w:pPr>
        <w:bidi/>
        <w:jc w:val="both"/>
        <w:rPr>
          <w:rFonts w:cs="David" w:hint="cs"/>
          <w:rtl/>
        </w:rPr>
      </w:pPr>
    </w:p>
    <w:p w14:paraId="278DCFAB" w14:textId="77777777" w:rsidR="001351BD" w:rsidRPr="001351BD" w:rsidRDefault="001351BD" w:rsidP="001351BD">
      <w:pPr>
        <w:bidi/>
        <w:jc w:val="both"/>
        <w:rPr>
          <w:rFonts w:cs="David" w:hint="cs"/>
          <w:rtl/>
        </w:rPr>
      </w:pPr>
      <w:r w:rsidRPr="001351BD">
        <w:rPr>
          <w:rFonts w:cs="David" w:hint="cs"/>
          <w:u w:val="single"/>
          <w:rtl/>
        </w:rPr>
        <w:t>גדעון סער:</w:t>
      </w:r>
    </w:p>
    <w:p w14:paraId="0664A253" w14:textId="77777777" w:rsidR="001351BD" w:rsidRPr="001351BD" w:rsidRDefault="001351BD" w:rsidP="001351BD">
      <w:pPr>
        <w:bidi/>
        <w:jc w:val="both"/>
        <w:rPr>
          <w:rFonts w:cs="David" w:hint="cs"/>
          <w:rtl/>
        </w:rPr>
      </w:pPr>
    </w:p>
    <w:p w14:paraId="5DB3FD67" w14:textId="77777777" w:rsidR="001351BD" w:rsidRPr="001351BD" w:rsidRDefault="001351BD" w:rsidP="001351BD">
      <w:pPr>
        <w:bidi/>
        <w:jc w:val="both"/>
        <w:rPr>
          <w:rFonts w:cs="David" w:hint="cs"/>
          <w:rtl/>
        </w:rPr>
      </w:pPr>
      <w:r w:rsidRPr="001351BD">
        <w:rPr>
          <w:rFonts w:cs="David" w:hint="cs"/>
          <w:rtl/>
        </w:rPr>
        <w:tab/>
        <w:t>לא נשמעה עמדה שונה.</w:t>
      </w:r>
    </w:p>
    <w:p w14:paraId="5D0D3B8C" w14:textId="77777777" w:rsidR="001351BD" w:rsidRPr="001351BD" w:rsidRDefault="001351BD" w:rsidP="001351BD">
      <w:pPr>
        <w:bidi/>
        <w:jc w:val="both"/>
        <w:rPr>
          <w:rFonts w:cs="David" w:hint="cs"/>
          <w:rtl/>
        </w:rPr>
      </w:pPr>
    </w:p>
    <w:p w14:paraId="5FB24F9C" w14:textId="77777777" w:rsidR="001351BD" w:rsidRPr="001351BD" w:rsidRDefault="001351BD" w:rsidP="001351BD">
      <w:pPr>
        <w:bidi/>
        <w:jc w:val="both"/>
        <w:rPr>
          <w:rFonts w:cs="David" w:hint="cs"/>
          <w:rtl/>
        </w:rPr>
      </w:pPr>
      <w:r w:rsidRPr="001351BD">
        <w:rPr>
          <w:rFonts w:cs="David" w:hint="cs"/>
          <w:u w:val="single"/>
          <w:rtl/>
        </w:rPr>
        <w:t>היו"ר דוד טל:</w:t>
      </w:r>
    </w:p>
    <w:p w14:paraId="56A50723" w14:textId="77777777" w:rsidR="001351BD" w:rsidRPr="001351BD" w:rsidRDefault="001351BD" w:rsidP="001351BD">
      <w:pPr>
        <w:bidi/>
        <w:jc w:val="both"/>
        <w:rPr>
          <w:rFonts w:cs="David" w:hint="cs"/>
          <w:rtl/>
        </w:rPr>
      </w:pPr>
    </w:p>
    <w:p w14:paraId="140FA009" w14:textId="77777777" w:rsidR="001351BD" w:rsidRPr="001351BD" w:rsidRDefault="001351BD" w:rsidP="001351BD">
      <w:pPr>
        <w:bidi/>
        <w:jc w:val="both"/>
        <w:rPr>
          <w:rFonts w:cs="David" w:hint="cs"/>
          <w:rtl/>
        </w:rPr>
      </w:pPr>
      <w:r w:rsidRPr="001351BD">
        <w:rPr>
          <w:rFonts w:cs="David" w:hint="cs"/>
          <w:rtl/>
        </w:rPr>
        <w:tab/>
        <w:t>בנושא הזה ביקשתי שעד השבוע הבא תחשוב על איזה פתרון, יכול להיות שהפתרון שתמצא יהיה מקובל על כל החברים, אז ודאי שלא תהיה בעיה. אם לא יהיה פתרון שמקובל על כל החברים, נצטרך לעבור להצבעות. כנראה בשבוע הבא לא רק הנושא הזה יעלה, יהיו עוד כמה נושאים שדילגנו עליהם וצריך לקבל בהם החלטה. יכול מאוד להיות שבשבוע הבא נקיים הצבעות, ואני אודיע לכם על הנושאים שיעמדו על סדר-היום. מי מהחברים שחושב שיש לו פתרון לנושא שהעלה גדעון סער, נשמע את פתרונו.</w:t>
      </w:r>
    </w:p>
    <w:p w14:paraId="367B3656" w14:textId="77777777" w:rsidR="001351BD" w:rsidRPr="001351BD" w:rsidRDefault="001351BD" w:rsidP="001351BD">
      <w:pPr>
        <w:bidi/>
        <w:jc w:val="both"/>
        <w:rPr>
          <w:rFonts w:cs="David" w:hint="cs"/>
          <w:rtl/>
        </w:rPr>
      </w:pPr>
    </w:p>
    <w:p w14:paraId="2FE05C82" w14:textId="77777777" w:rsidR="001351BD" w:rsidRPr="001351BD" w:rsidRDefault="001351BD" w:rsidP="001351BD">
      <w:pPr>
        <w:bidi/>
        <w:jc w:val="both"/>
        <w:rPr>
          <w:rFonts w:cs="David" w:hint="cs"/>
          <w:rtl/>
        </w:rPr>
      </w:pPr>
      <w:proofErr w:type="spellStart"/>
      <w:r w:rsidRPr="001351BD">
        <w:rPr>
          <w:rFonts w:cs="David" w:hint="cs"/>
          <w:u w:val="single"/>
          <w:rtl/>
        </w:rPr>
        <w:t>אסתרינה</w:t>
      </w:r>
      <w:proofErr w:type="spellEnd"/>
      <w:r w:rsidRPr="001351BD">
        <w:rPr>
          <w:rFonts w:cs="David" w:hint="cs"/>
          <w:u w:val="single"/>
          <w:rtl/>
        </w:rPr>
        <w:t xml:space="preserve"> </w:t>
      </w:r>
      <w:proofErr w:type="spellStart"/>
      <w:r w:rsidRPr="001351BD">
        <w:rPr>
          <w:rFonts w:cs="David" w:hint="cs"/>
          <w:u w:val="single"/>
          <w:rtl/>
        </w:rPr>
        <w:t>טרטמן</w:t>
      </w:r>
      <w:proofErr w:type="spellEnd"/>
      <w:r w:rsidRPr="001351BD">
        <w:rPr>
          <w:rFonts w:cs="David" w:hint="cs"/>
          <w:u w:val="single"/>
          <w:rtl/>
        </w:rPr>
        <w:t>:</w:t>
      </w:r>
    </w:p>
    <w:p w14:paraId="4D49A3D8" w14:textId="77777777" w:rsidR="001351BD" w:rsidRPr="001351BD" w:rsidRDefault="001351BD" w:rsidP="001351BD">
      <w:pPr>
        <w:bidi/>
        <w:jc w:val="both"/>
        <w:rPr>
          <w:rFonts w:cs="David" w:hint="cs"/>
          <w:rtl/>
        </w:rPr>
      </w:pPr>
    </w:p>
    <w:p w14:paraId="1D1F6D4A" w14:textId="77777777" w:rsidR="001351BD" w:rsidRPr="001351BD" w:rsidRDefault="001351BD" w:rsidP="001351BD">
      <w:pPr>
        <w:bidi/>
        <w:jc w:val="both"/>
        <w:rPr>
          <w:rFonts w:cs="David" w:hint="cs"/>
          <w:rtl/>
        </w:rPr>
      </w:pPr>
      <w:r w:rsidRPr="001351BD">
        <w:rPr>
          <w:rFonts w:cs="David" w:hint="cs"/>
          <w:rtl/>
        </w:rPr>
        <w:tab/>
        <w:t xml:space="preserve"> שמת פוקוס על מספר הפעמים שאפשר שיחליפו?</w:t>
      </w:r>
    </w:p>
    <w:p w14:paraId="59B05EDD" w14:textId="77777777" w:rsidR="001351BD" w:rsidRPr="001351BD" w:rsidRDefault="001351BD" w:rsidP="001351BD">
      <w:pPr>
        <w:bidi/>
        <w:jc w:val="both"/>
        <w:rPr>
          <w:rFonts w:cs="David" w:hint="cs"/>
          <w:rtl/>
        </w:rPr>
      </w:pPr>
    </w:p>
    <w:p w14:paraId="5E3419DA" w14:textId="77777777" w:rsidR="001351BD" w:rsidRPr="001351BD" w:rsidRDefault="001351BD" w:rsidP="001351BD">
      <w:pPr>
        <w:bidi/>
        <w:jc w:val="both"/>
        <w:rPr>
          <w:rFonts w:cs="David" w:hint="cs"/>
          <w:rtl/>
        </w:rPr>
      </w:pPr>
      <w:r w:rsidRPr="001351BD">
        <w:rPr>
          <w:rFonts w:cs="David" w:hint="cs"/>
          <w:u w:val="single"/>
          <w:rtl/>
        </w:rPr>
        <w:t xml:space="preserve">יולי-יואל </w:t>
      </w:r>
      <w:proofErr w:type="spellStart"/>
      <w:r w:rsidRPr="001351BD">
        <w:rPr>
          <w:rFonts w:cs="David" w:hint="cs"/>
          <w:u w:val="single"/>
          <w:rtl/>
        </w:rPr>
        <w:t>אדלשטיין</w:t>
      </w:r>
      <w:proofErr w:type="spellEnd"/>
      <w:r w:rsidRPr="001351BD">
        <w:rPr>
          <w:rFonts w:cs="David" w:hint="cs"/>
          <w:u w:val="single"/>
          <w:rtl/>
        </w:rPr>
        <w:t>:</w:t>
      </w:r>
    </w:p>
    <w:p w14:paraId="0FD0AAAC" w14:textId="77777777" w:rsidR="001351BD" w:rsidRPr="001351BD" w:rsidRDefault="001351BD" w:rsidP="001351BD">
      <w:pPr>
        <w:bidi/>
        <w:jc w:val="both"/>
        <w:rPr>
          <w:rFonts w:cs="David" w:hint="cs"/>
          <w:rtl/>
        </w:rPr>
      </w:pPr>
    </w:p>
    <w:p w14:paraId="5330403B" w14:textId="77777777" w:rsidR="001351BD" w:rsidRPr="001351BD" w:rsidRDefault="001351BD" w:rsidP="001351BD">
      <w:pPr>
        <w:bidi/>
        <w:jc w:val="both"/>
        <w:rPr>
          <w:rFonts w:cs="David" w:hint="cs"/>
          <w:rtl/>
        </w:rPr>
      </w:pPr>
      <w:r w:rsidRPr="001351BD">
        <w:rPr>
          <w:rFonts w:cs="David" w:hint="cs"/>
          <w:rtl/>
        </w:rPr>
        <w:tab/>
        <w:t xml:space="preserve"> זה אחד הפתרונות.</w:t>
      </w:r>
    </w:p>
    <w:p w14:paraId="7D1CF6AA" w14:textId="77777777" w:rsidR="001351BD" w:rsidRPr="001351BD" w:rsidRDefault="001351BD" w:rsidP="001351BD">
      <w:pPr>
        <w:bidi/>
        <w:jc w:val="both"/>
        <w:rPr>
          <w:rFonts w:cs="David" w:hint="cs"/>
          <w:rtl/>
        </w:rPr>
      </w:pPr>
    </w:p>
    <w:p w14:paraId="5B2FD2CA" w14:textId="77777777" w:rsidR="001351BD" w:rsidRPr="001351BD" w:rsidRDefault="001351BD" w:rsidP="001351BD">
      <w:pPr>
        <w:bidi/>
        <w:jc w:val="both"/>
        <w:rPr>
          <w:rFonts w:cs="David" w:hint="cs"/>
          <w:rtl/>
        </w:rPr>
      </w:pPr>
      <w:r w:rsidRPr="001351BD">
        <w:rPr>
          <w:rFonts w:cs="David" w:hint="cs"/>
          <w:u w:val="single"/>
          <w:rtl/>
        </w:rPr>
        <w:t>היו"ר דוד טל:</w:t>
      </w:r>
    </w:p>
    <w:p w14:paraId="54B6731D" w14:textId="77777777" w:rsidR="001351BD" w:rsidRPr="001351BD" w:rsidRDefault="001351BD" w:rsidP="001351BD">
      <w:pPr>
        <w:bidi/>
        <w:jc w:val="both"/>
        <w:rPr>
          <w:rFonts w:cs="David" w:hint="cs"/>
          <w:rtl/>
        </w:rPr>
      </w:pPr>
    </w:p>
    <w:p w14:paraId="766AF04E" w14:textId="77777777" w:rsidR="001351BD" w:rsidRPr="001351BD" w:rsidRDefault="001351BD" w:rsidP="001351BD">
      <w:pPr>
        <w:bidi/>
        <w:jc w:val="both"/>
        <w:rPr>
          <w:rFonts w:cs="David" w:hint="cs"/>
          <w:rtl/>
        </w:rPr>
      </w:pPr>
      <w:r w:rsidRPr="001351BD">
        <w:rPr>
          <w:rFonts w:cs="David" w:hint="cs"/>
          <w:rtl/>
        </w:rPr>
        <w:tab/>
        <w:t>זו דוגמה. יכול להיות שמישהו אחר ייתן רעיון אחר. הוא לא רוצה שזה יהיה בלתי מוגבל, הוא רוצה למסגר באיזו צורה, שזה לא יהיה פרוץ.</w:t>
      </w:r>
    </w:p>
    <w:p w14:paraId="7F91D931" w14:textId="77777777" w:rsidR="001351BD" w:rsidRPr="001351BD" w:rsidRDefault="001351BD" w:rsidP="001351BD">
      <w:pPr>
        <w:bidi/>
        <w:jc w:val="both"/>
        <w:rPr>
          <w:rFonts w:cs="David" w:hint="cs"/>
          <w:rtl/>
        </w:rPr>
      </w:pPr>
    </w:p>
    <w:p w14:paraId="19462C8E" w14:textId="77777777" w:rsidR="001351BD" w:rsidRPr="001351BD" w:rsidRDefault="001351BD" w:rsidP="001351BD">
      <w:pPr>
        <w:bidi/>
        <w:jc w:val="both"/>
        <w:rPr>
          <w:rFonts w:cs="David" w:hint="cs"/>
          <w:rtl/>
        </w:rPr>
      </w:pPr>
      <w:proofErr w:type="spellStart"/>
      <w:r w:rsidRPr="001351BD">
        <w:rPr>
          <w:rFonts w:cs="David" w:hint="cs"/>
          <w:u w:val="single"/>
          <w:rtl/>
        </w:rPr>
        <w:t>אסתרינה</w:t>
      </w:r>
      <w:proofErr w:type="spellEnd"/>
      <w:r w:rsidRPr="001351BD">
        <w:rPr>
          <w:rFonts w:cs="David" w:hint="cs"/>
          <w:u w:val="single"/>
          <w:rtl/>
        </w:rPr>
        <w:t xml:space="preserve"> </w:t>
      </w:r>
      <w:proofErr w:type="spellStart"/>
      <w:r w:rsidRPr="001351BD">
        <w:rPr>
          <w:rFonts w:cs="David" w:hint="cs"/>
          <w:u w:val="single"/>
          <w:rtl/>
        </w:rPr>
        <w:t>טרטמן</w:t>
      </w:r>
      <w:proofErr w:type="spellEnd"/>
      <w:r w:rsidRPr="001351BD">
        <w:rPr>
          <w:rFonts w:cs="David" w:hint="cs"/>
          <w:u w:val="single"/>
          <w:rtl/>
        </w:rPr>
        <w:t>:</w:t>
      </w:r>
    </w:p>
    <w:p w14:paraId="342811E3" w14:textId="77777777" w:rsidR="001351BD" w:rsidRPr="001351BD" w:rsidRDefault="001351BD" w:rsidP="001351BD">
      <w:pPr>
        <w:bidi/>
        <w:jc w:val="both"/>
        <w:rPr>
          <w:rFonts w:cs="David" w:hint="cs"/>
          <w:rtl/>
        </w:rPr>
      </w:pPr>
    </w:p>
    <w:p w14:paraId="00430431" w14:textId="77777777" w:rsidR="001351BD" w:rsidRPr="001351BD" w:rsidRDefault="001351BD" w:rsidP="001351BD">
      <w:pPr>
        <w:bidi/>
        <w:jc w:val="both"/>
        <w:rPr>
          <w:rFonts w:cs="David" w:hint="cs"/>
          <w:rtl/>
        </w:rPr>
      </w:pPr>
      <w:r w:rsidRPr="001351BD">
        <w:rPr>
          <w:rFonts w:cs="David" w:hint="cs"/>
          <w:rtl/>
        </w:rPr>
        <w:tab/>
        <w:t xml:space="preserve"> יש בזה היגיון.</w:t>
      </w:r>
    </w:p>
    <w:p w14:paraId="26046D4C" w14:textId="77777777" w:rsidR="001351BD" w:rsidRPr="001351BD" w:rsidRDefault="001351BD" w:rsidP="001351BD">
      <w:pPr>
        <w:bidi/>
        <w:jc w:val="both"/>
        <w:rPr>
          <w:rFonts w:cs="David" w:hint="cs"/>
          <w:rtl/>
        </w:rPr>
      </w:pPr>
    </w:p>
    <w:p w14:paraId="12E1B782" w14:textId="77777777" w:rsidR="001351BD" w:rsidRPr="001351BD" w:rsidRDefault="001351BD" w:rsidP="001351BD">
      <w:pPr>
        <w:bidi/>
        <w:jc w:val="both"/>
        <w:rPr>
          <w:rFonts w:cs="David" w:hint="cs"/>
          <w:rtl/>
        </w:rPr>
      </w:pPr>
      <w:r w:rsidRPr="001351BD">
        <w:rPr>
          <w:rFonts w:cs="David" w:hint="cs"/>
          <w:u w:val="single"/>
          <w:rtl/>
        </w:rPr>
        <w:t>גדעון סער:</w:t>
      </w:r>
    </w:p>
    <w:p w14:paraId="7849AF3E" w14:textId="77777777" w:rsidR="001351BD" w:rsidRPr="001351BD" w:rsidRDefault="001351BD" w:rsidP="001351BD">
      <w:pPr>
        <w:bidi/>
        <w:jc w:val="both"/>
        <w:rPr>
          <w:rFonts w:cs="David" w:hint="cs"/>
          <w:rtl/>
        </w:rPr>
      </w:pPr>
    </w:p>
    <w:p w14:paraId="3DD4E67E" w14:textId="77777777" w:rsidR="001351BD" w:rsidRPr="001351BD" w:rsidRDefault="001351BD" w:rsidP="001351BD">
      <w:pPr>
        <w:bidi/>
        <w:jc w:val="both"/>
        <w:rPr>
          <w:rFonts w:cs="David" w:hint="cs"/>
          <w:rtl/>
        </w:rPr>
      </w:pPr>
      <w:r w:rsidRPr="001351BD">
        <w:rPr>
          <w:rFonts w:cs="David" w:hint="cs"/>
          <w:rtl/>
        </w:rPr>
        <w:tab/>
        <w:t xml:space="preserve"> היום זה פרוץ לגמרי, וכדי להעביר שינוי נצטרך לקבוע משהו. יכול להיות שצריך לעשות לממשלה, לדעתי צריך לעשות את זה פר שר. מה בדיוק המספר, אינני יודע, אני גם סומך על שיקול דעתך בעניין הזה, זה סך הכול עניין של שכל ישר.</w:t>
      </w:r>
    </w:p>
    <w:p w14:paraId="2B9B4B1D" w14:textId="77777777" w:rsidR="001351BD" w:rsidRPr="001351BD" w:rsidRDefault="001351BD" w:rsidP="001351BD">
      <w:pPr>
        <w:bidi/>
        <w:jc w:val="both"/>
        <w:rPr>
          <w:rFonts w:cs="David" w:hint="cs"/>
          <w:rtl/>
        </w:rPr>
      </w:pPr>
    </w:p>
    <w:p w14:paraId="7F9D5B1E" w14:textId="77777777" w:rsidR="001351BD" w:rsidRPr="001351BD" w:rsidRDefault="001351BD" w:rsidP="001351BD">
      <w:pPr>
        <w:bidi/>
        <w:jc w:val="both"/>
        <w:rPr>
          <w:rFonts w:cs="David" w:hint="cs"/>
          <w:rtl/>
        </w:rPr>
      </w:pPr>
      <w:r w:rsidRPr="001351BD">
        <w:rPr>
          <w:rFonts w:cs="David" w:hint="cs"/>
          <w:u w:val="single"/>
          <w:rtl/>
        </w:rPr>
        <w:t>היו"ר דוד טל:</w:t>
      </w:r>
    </w:p>
    <w:p w14:paraId="52BD87F5" w14:textId="77777777" w:rsidR="001351BD" w:rsidRPr="001351BD" w:rsidRDefault="001351BD" w:rsidP="001351BD">
      <w:pPr>
        <w:bidi/>
        <w:jc w:val="both"/>
        <w:rPr>
          <w:rFonts w:cs="David" w:hint="cs"/>
          <w:rtl/>
        </w:rPr>
      </w:pPr>
    </w:p>
    <w:p w14:paraId="4C1597CC" w14:textId="77777777" w:rsidR="001351BD" w:rsidRPr="001351BD" w:rsidRDefault="001351BD" w:rsidP="001351BD">
      <w:pPr>
        <w:bidi/>
        <w:jc w:val="both"/>
        <w:rPr>
          <w:rFonts w:cs="David" w:hint="cs"/>
          <w:rtl/>
        </w:rPr>
      </w:pPr>
      <w:r w:rsidRPr="001351BD">
        <w:rPr>
          <w:rFonts w:cs="David" w:hint="cs"/>
          <w:rtl/>
        </w:rPr>
        <w:tab/>
        <w:t>אם תצליח לשכנע אותי, אני מצביע איתך, אף על פי שאני משתדל להימנע מלהצביע.</w:t>
      </w:r>
    </w:p>
    <w:p w14:paraId="736D461F" w14:textId="77777777" w:rsidR="001351BD" w:rsidRPr="001351BD" w:rsidRDefault="001351BD" w:rsidP="001351BD">
      <w:pPr>
        <w:bidi/>
        <w:jc w:val="both"/>
        <w:rPr>
          <w:rFonts w:cs="David" w:hint="cs"/>
          <w:rtl/>
        </w:rPr>
      </w:pPr>
    </w:p>
    <w:p w14:paraId="42280B5F" w14:textId="77777777" w:rsidR="001351BD" w:rsidRPr="001351BD" w:rsidRDefault="001351BD" w:rsidP="001351BD">
      <w:pPr>
        <w:bidi/>
        <w:jc w:val="both"/>
        <w:rPr>
          <w:rFonts w:cs="David" w:hint="cs"/>
          <w:rtl/>
        </w:rPr>
      </w:pPr>
      <w:r w:rsidRPr="001351BD">
        <w:rPr>
          <w:rFonts w:cs="David" w:hint="cs"/>
          <w:u w:val="single"/>
          <w:rtl/>
        </w:rPr>
        <w:t>אלכס מילר:</w:t>
      </w:r>
    </w:p>
    <w:p w14:paraId="15491BF3" w14:textId="77777777" w:rsidR="001351BD" w:rsidRPr="001351BD" w:rsidRDefault="001351BD" w:rsidP="001351BD">
      <w:pPr>
        <w:bidi/>
        <w:jc w:val="both"/>
        <w:rPr>
          <w:rFonts w:cs="David" w:hint="cs"/>
          <w:rtl/>
        </w:rPr>
      </w:pPr>
    </w:p>
    <w:p w14:paraId="30C1E3FD" w14:textId="77777777" w:rsidR="001351BD" w:rsidRPr="001351BD" w:rsidRDefault="001351BD" w:rsidP="001351BD">
      <w:pPr>
        <w:bidi/>
        <w:jc w:val="both"/>
        <w:rPr>
          <w:rFonts w:cs="David" w:hint="cs"/>
          <w:rtl/>
        </w:rPr>
      </w:pPr>
      <w:r w:rsidRPr="001351BD">
        <w:rPr>
          <w:rFonts w:cs="David" w:hint="cs"/>
          <w:rtl/>
        </w:rPr>
        <w:tab/>
        <w:t xml:space="preserve"> אם כבר, פר שנה או פר מושב.</w:t>
      </w:r>
    </w:p>
    <w:p w14:paraId="195428EB" w14:textId="77777777" w:rsidR="001351BD" w:rsidRPr="001351BD" w:rsidRDefault="001351BD" w:rsidP="001351BD">
      <w:pPr>
        <w:bidi/>
        <w:jc w:val="both"/>
        <w:rPr>
          <w:rFonts w:cs="David" w:hint="cs"/>
          <w:rtl/>
        </w:rPr>
      </w:pPr>
    </w:p>
    <w:p w14:paraId="4CB28833" w14:textId="77777777" w:rsidR="001351BD" w:rsidRPr="001351BD" w:rsidRDefault="001351BD" w:rsidP="001351BD">
      <w:pPr>
        <w:bidi/>
        <w:jc w:val="both"/>
        <w:rPr>
          <w:rFonts w:cs="David" w:hint="cs"/>
          <w:rtl/>
        </w:rPr>
      </w:pPr>
      <w:r w:rsidRPr="001351BD">
        <w:rPr>
          <w:rFonts w:cs="David" w:hint="cs"/>
          <w:u w:val="single"/>
          <w:rtl/>
        </w:rPr>
        <w:t>גדעון סער:</w:t>
      </w:r>
    </w:p>
    <w:p w14:paraId="781FFBA5" w14:textId="77777777" w:rsidR="001351BD" w:rsidRPr="001351BD" w:rsidRDefault="001351BD" w:rsidP="001351BD">
      <w:pPr>
        <w:bidi/>
        <w:jc w:val="both"/>
        <w:rPr>
          <w:rFonts w:cs="David" w:hint="cs"/>
          <w:rtl/>
        </w:rPr>
      </w:pPr>
    </w:p>
    <w:p w14:paraId="7E05D117" w14:textId="77777777" w:rsidR="001351BD" w:rsidRPr="001351BD" w:rsidRDefault="001351BD" w:rsidP="001351BD">
      <w:pPr>
        <w:bidi/>
        <w:jc w:val="both"/>
        <w:rPr>
          <w:rFonts w:cs="David" w:hint="cs"/>
          <w:rtl/>
        </w:rPr>
      </w:pPr>
      <w:r w:rsidRPr="001351BD">
        <w:rPr>
          <w:rFonts w:cs="David" w:hint="cs"/>
          <w:rtl/>
        </w:rPr>
        <w:tab/>
        <w:t xml:space="preserve"> פר מושב. ברור שבכנס החורף זה יהיה פי שניים </w:t>
      </w:r>
      <w:proofErr w:type="spellStart"/>
      <w:r w:rsidRPr="001351BD">
        <w:rPr>
          <w:rFonts w:cs="David" w:hint="cs"/>
          <w:rtl/>
        </w:rPr>
        <w:t>מבכנס</w:t>
      </w:r>
      <w:proofErr w:type="spellEnd"/>
      <w:r w:rsidRPr="001351BD">
        <w:rPr>
          <w:rFonts w:cs="David" w:hint="cs"/>
          <w:rtl/>
        </w:rPr>
        <w:t xml:space="preserve"> הקיץ.</w:t>
      </w:r>
    </w:p>
    <w:p w14:paraId="40334BC7" w14:textId="77777777" w:rsidR="001351BD" w:rsidRPr="001351BD" w:rsidRDefault="001351BD" w:rsidP="001351BD">
      <w:pPr>
        <w:bidi/>
        <w:jc w:val="both"/>
        <w:rPr>
          <w:rFonts w:cs="David" w:hint="cs"/>
          <w:rtl/>
        </w:rPr>
      </w:pPr>
    </w:p>
    <w:p w14:paraId="0AEEE4D7" w14:textId="77777777" w:rsidR="001351BD" w:rsidRPr="001351BD" w:rsidRDefault="001351BD" w:rsidP="001351BD">
      <w:pPr>
        <w:bidi/>
        <w:jc w:val="both"/>
        <w:rPr>
          <w:rFonts w:cs="David" w:hint="cs"/>
          <w:rtl/>
        </w:rPr>
      </w:pPr>
      <w:r w:rsidRPr="001351BD">
        <w:rPr>
          <w:rFonts w:cs="David" w:hint="cs"/>
          <w:u w:val="single"/>
          <w:rtl/>
        </w:rPr>
        <w:t>היו"ר דוד טל:</w:t>
      </w:r>
    </w:p>
    <w:p w14:paraId="09CDD3E4" w14:textId="77777777" w:rsidR="001351BD" w:rsidRPr="001351BD" w:rsidRDefault="001351BD" w:rsidP="001351BD">
      <w:pPr>
        <w:bidi/>
        <w:jc w:val="both"/>
        <w:rPr>
          <w:rFonts w:cs="David" w:hint="cs"/>
          <w:rtl/>
        </w:rPr>
      </w:pPr>
    </w:p>
    <w:p w14:paraId="384685C1" w14:textId="77777777" w:rsidR="001351BD" w:rsidRPr="001351BD" w:rsidRDefault="001351BD" w:rsidP="001351BD">
      <w:pPr>
        <w:bidi/>
        <w:jc w:val="both"/>
        <w:rPr>
          <w:rFonts w:cs="David" w:hint="cs"/>
          <w:rtl/>
        </w:rPr>
      </w:pPr>
      <w:r w:rsidRPr="001351BD">
        <w:rPr>
          <w:rFonts w:cs="David" w:hint="cs"/>
          <w:rtl/>
        </w:rPr>
        <w:tab/>
        <w:t>אומר לי המזכיר שהוא יתייעץ גם עם מזכירות הממשלה, הוא ישמע את דעתם, אולי יש להם איזה פתרון.</w:t>
      </w:r>
    </w:p>
    <w:p w14:paraId="0486123C" w14:textId="77777777" w:rsidR="001351BD" w:rsidRPr="001351BD" w:rsidRDefault="001351BD" w:rsidP="001351BD">
      <w:pPr>
        <w:bidi/>
        <w:jc w:val="both"/>
        <w:rPr>
          <w:rFonts w:cs="David" w:hint="cs"/>
          <w:rtl/>
        </w:rPr>
      </w:pPr>
      <w:r w:rsidRPr="001351BD">
        <w:rPr>
          <w:rFonts w:cs="David"/>
          <w:u w:val="single"/>
          <w:rtl/>
        </w:rPr>
        <w:br w:type="page"/>
      </w:r>
      <w:proofErr w:type="spellStart"/>
      <w:r w:rsidRPr="001351BD">
        <w:rPr>
          <w:rFonts w:cs="David" w:hint="cs"/>
          <w:u w:val="single"/>
          <w:rtl/>
        </w:rPr>
        <w:t>אסתרינה</w:t>
      </w:r>
      <w:proofErr w:type="spellEnd"/>
      <w:r w:rsidRPr="001351BD">
        <w:rPr>
          <w:rFonts w:cs="David" w:hint="cs"/>
          <w:u w:val="single"/>
          <w:rtl/>
        </w:rPr>
        <w:t xml:space="preserve"> </w:t>
      </w:r>
      <w:proofErr w:type="spellStart"/>
      <w:r w:rsidRPr="001351BD">
        <w:rPr>
          <w:rFonts w:cs="David" w:hint="cs"/>
          <w:u w:val="single"/>
          <w:rtl/>
        </w:rPr>
        <w:t>טרטמן</w:t>
      </w:r>
      <w:proofErr w:type="spellEnd"/>
      <w:r w:rsidRPr="001351BD">
        <w:rPr>
          <w:rFonts w:cs="David" w:hint="cs"/>
          <w:u w:val="single"/>
          <w:rtl/>
        </w:rPr>
        <w:t>:</w:t>
      </w:r>
    </w:p>
    <w:p w14:paraId="26764876" w14:textId="77777777" w:rsidR="001351BD" w:rsidRPr="001351BD" w:rsidRDefault="001351BD" w:rsidP="001351BD">
      <w:pPr>
        <w:bidi/>
        <w:jc w:val="both"/>
        <w:rPr>
          <w:rFonts w:cs="David" w:hint="cs"/>
          <w:rtl/>
        </w:rPr>
      </w:pPr>
    </w:p>
    <w:p w14:paraId="22C6A758" w14:textId="77777777" w:rsidR="001351BD" w:rsidRPr="001351BD" w:rsidRDefault="001351BD" w:rsidP="001351BD">
      <w:pPr>
        <w:bidi/>
        <w:jc w:val="both"/>
        <w:rPr>
          <w:rFonts w:cs="David" w:hint="cs"/>
          <w:rtl/>
        </w:rPr>
      </w:pPr>
      <w:r w:rsidRPr="001351BD">
        <w:rPr>
          <w:rFonts w:cs="David" w:hint="cs"/>
          <w:rtl/>
        </w:rPr>
        <w:tab/>
        <w:t xml:space="preserve"> יש לי שאלה על מינוח. כשכתוב "בתיאום עם יושב-ראש הכנסת", מה זה אומר? האם זה אומר שמיידעים אותה, וזהו? האם היא צריכה להסכים, או שיש לה סמכות להתנגד לכך?</w:t>
      </w:r>
    </w:p>
    <w:p w14:paraId="3A0E9198" w14:textId="77777777" w:rsidR="001351BD" w:rsidRPr="001351BD" w:rsidRDefault="001351BD" w:rsidP="001351BD">
      <w:pPr>
        <w:bidi/>
        <w:jc w:val="both"/>
        <w:rPr>
          <w:rFonts w:cs="David" w:hint="cs"/>
          <w:rtl/>
        </w:rPr>
      </w:pPr>
    </w:p>
    <w:p w14:paraId="5BF437A7" w14:textId="77777777" w:rsidR="001351BD" w:rsidRPr="001351BD" w:rsidRDefault="001351BD" w:rsidP="001351BD">
      <w:pPr>
        <w:bidi/>
        <w:jc w:val="both"/>
        <w:rPr>
          <w:rFonts w:cs="David" w:hint="cs"/>
          <w:rtl/>
        </w:rPr>
      </w:pPr>
      <w:r w:rsidRPr="001351BD">
        <w:rPr>
          <w:rFonts w:cs="David" w:hint="cs"/>
          <w:u w:val="single"/>
          <w:rtl/>
        </w:rPr>
        <w:t>איל ינון:</w:t>
      </w:r>
    </w:p>
    <w:p w14:paraId="4307EDCA" w14:textId="77777777" w:rsidR="001351BD" w:rsidRPr="001351BD" w:rsidRDefault="001351BD" w:rsidP="001351BD">
      <w:pPr>
        <w:bidi/>
        <w:jc w:val="both"/>
        <w:rPr>
          <w:rFonts w:cs="David" w:hint="cs"/>
          <w:rtl/>
        </w:rPr>
      </w:pPr>
    </w:p>
    <w:p w14:paraId="223A3C58" w14:textId="77777777" w:rsidR="001351BD" w:rsidRPr="001351BD" w:rsidRDefault="001351BD" w:rsidP="001351BD">
      <w:pPr>
        <w:bidi/>
        <w:jc w:val="both"/>
        <w:rPr>
          <w:rFonts w:cs="David" w:hint="cs"/>
          <w:rtl/>
        </w:rPr>
      </w:pPr>
      <w:r w:rsidRPr="001351BD">
        <w:rPr>
          <w:rFonts w:cs="David" w:hint="cs"/>
          <w:rtl/>
        </w:rPr>
        <w:tab/>
        <w:t>"תיאום" זה מונח בין "אישור" לבין "התייעצות". "הודעה" זה המונח הכי חלש, הוא היה בנוסח המקורי שהציעה השרה המקשרת לוועדה, שהיא אמרה שזה יהיה באישור השרה המקשרת, ותימסר הודעה ליושב-ראש הכנסת. אחרי שבאנו בדברים איתה היא הבינה שזה חלש מדי. מצד שני, היא עמדה על העניין שהממשלה היא, בסופו של דבר, זו שצריכה לקבוע מי השר שיענה בשמה, ולכן הגענו לנוסחה של "בתיאום", שזה איפה שהוא באמצע.</w:t>
      </w:r>
    </w:p>
    <w:p w14:paraId="2F29CD44" w14:textId="77777777" w:rsidR="001351BD" w:rsidRPr="001351BD" w:rsidRDefault="001351BD" w:rsidP="001351BD">
      <w:pPr>
        <w:bidi/>
        <w:jc w:val="both"/>
        <w:rPr>
          <w:rFonts w:cs="David" w:hint="cs"/>
          <w:u w:val="single"/>
          <w:rtl/>
        </w:rPr>
      </w:pPr>
    </w:p>
    <w:p w14:paraId="71B4869D" w14:textId="77777777" w:rsidR="001351BD" w:rsidRPr="001351BD" w:rsidRDefault="001351BD" w:rsidP="001351BD">
      <w:pPr>
        <w:bidi/>
        <w:jc w:val="both"/>
        <w:rPr>
          <w:rFonts w:cs="David" w:hint="cs"/>
          <w:rtl/>
        </w:rPr>
      </w:pPr>
      <w:proofErr w:type="spellStart"/>
      <w:r w:rsidRPr="001351BD">
        <w:rPr>
          <w:rFonts w:cs="David" w:hint="cs"/>
          <w:u w:val="single"/>
          <w:rtl/>
        </w:rPr>
        <w:t>אסתרינה</w:t>
      </w:r>
      <w:proofErr w:type="spellEnd"/>
      <w:r w:rsidRPr="001351BD">
        <w:rPr>
          <w:rFonts w:cs="David" w:hint="cs"/>
          <w:u w:val="single"/>
          <w:rtl/>
        </w:rPr>
        <w:t xml:space="preserve"> </w:t>
      </w:r>
      <w:proofErr w:type="spellStart"/>
      <w:r w:rsidRPr="001351BD">
        <w:rPr>
          <w:rFonts w:cs="David" w:hint="cs"/>
          <w:u w:val="single"/>
          <w:rtl/>
        </w:rPr>
        <w:t>טרטמן</w:t>
      </w:r>
      <w:proofErr w:type="spellEnd"/>
      <w:r w:rsidRPr="001351BD">
        <w:rPr>
          <w:rFonts w:cs="David" w:hint="cs"/>
          <w:u w:val="single"/>
          <w:rtl/>
        </w:rPr>
        <w:t>:</w:t>
      </w:r>
    </w:p>
    <w:p w14:paraId="359D17DE" w14:textId="77777777" w:rsidR="001351BD" w:rsidRPr="001351BD" w:rsidRDefault="001351BD" w:rsidP="001351BD">
      <w:pPr>
        <w:bidi/>
        <w:jc w:val="both"/>
        <w:rPr>
          <w:rFonts w:cs="David" w:hint="cs"/>
          <w:rtl/>
        </w:rPr>
      </w:pPr>
    </w:p>
    <w:p w14:paraId="66A9699A" w14:textId="77777777" w:rsidR="001351BD" w:rsidRPr="001351BD" w:rsidRDefault="001351BD" w:rsidP="001351BD">
      <w:pPr>
        <w:bidi/>
        <w:jc w:val="both"/>
        <w:rPr>
          <w:rFonts w:cs="David" w:hint="cs"/>
          <w:rtl/>
        </w:rPr>
      </w:pPr>
      <w:r w:rsidRPr="001351BD">
        <w:rPr>
          <w:rFonts w:cs="David" w:hint="cs"/>
          <w:rtl/>
        </w:rPr>
        <w:tab/>
        <w:t xml:space="preserve">מכיוון שכל זה תוצאה של צורך מבקשת חברי הכנסת, אנחנו שואלים את השאלות ואנחנו אמורים לקבל את התשובות, וזה לגיטימי שגם נצפה ממישהו מסוים לקבל את התשובה. מי שמייצג אותנו במנגנון זה יושב-ראש הכנסת, ואני סוברת בעניין הזה </w:t>
      </w:r>
      <w:r w:rsidRPr="001351BD">
        <w:rPr>
          <w:rFonts w:cs="David"/>
          <w:rtl/>
        </w:rPr>
        <w:t>–</w:t>
      </w:r>
      <w:r w:rsidRPr="001351BD">
        <w:rPr>
          <w:rFonts w:cs="David" w:hint="cs"/>
          <w:rtl/>
        </w:rPr>
        <w:t xml:space="preserve"> אולי זה גם ייתן קצת מענה לסוגיה שגדעון סער העלה, ואני מסכימה עם מה שגדעון סער טוען שהנושא פרוץ </w:t>
      </w:r>
      <w:r w:rsidRPr="001351BD">
        <w:rPr>
          <w:rFonts w:cs="David"/>
          <w:rtl/>
        </w:rPr>
        <w:t>–</w:t>
      </w:r>
      <w:r w:rsidRPr="001351BD">
        <w:rPr>
          <w:rFonts w:cs="David" w:hint="cs"/>
          <w:rtl/>
        </w:rPr>
        <w:t xml:space="preserve"> אולי אם נגביל בעוד אישור, תהליך מסורבל יותר לחלופה הזאת, זה גם יהווה מניעה. משתי סיבות אני סבורה שצריך את האישור של יושב-ראש הכנסת. אל"ף, משום שהוא בעצם מייצג את המבקש, פה אין שום ייצוג למבקש- - -</w:t>
      </w:r>
    </w:p>
    <w:p w14:paraId="0C451D81" w14:textId="77777777" w:rsidR="001351BD" w:rsidRPr="001351BD" w:rsidRDefault="001351BD" w:rsidP="001351BD">
      <w:pPr>
        <w:bidi/>
        <w:jc w:val="both"/>
        <w:rPr>
          <w:rFonts w:cs="David" w:hint="cs"/>
          <w:rtl/>
        </w:rPr>
      </w:pPr>
    </w:p>
    <w:p w14:paraId="52898832" w14:textId="77777777" w:rsidR="001351BD" w:rsidRPr="001351BD" w:rsidRDefault="001351BD" w:rsidP="001351BD">
      <w:pPr>
        <w:bidi/>
        <w:jc w:val="both"/>
        <w:rPr>
          <w:rFonts w:cs="David" w:hint="cs"/>
          <w:rtl/>
        </w:rPr>
      </w:pPr>
      <w:r w:rsidRPr="001351BD">
        <w:rPr>
          <w:rFonts w:cs="David" w:hint="cs"/>
          <w:u w:val="single"/>
          <w:rtl/>
        </w:rPr>
        <w:t>היו"ר דוד טל:</w:t>
      </w:r>
    </w:p>
    <w:p w14:paraId="013AD80F" w14:textId="77777777" w:rsidR="001351BD" w:rsidRPr="001351BD" w:rsidRDefault="001351BD" w:rsidP="001351BD">
      <w:pPr>
        <w:bidi/>
        <w:jc w:val="both"/>
        <w:rPr>
          <w:rFonts w:cs="David" w:hint="cs"/>
          <w:rtl/>
        </w:rPr>
      </w:pPr>
    </w:p>
    <w:p w14:paraId="497F6E85" w14:textId="77777777" w:rsidR="001351BD" w:rsidRPr="001351BD" w:rsidRDefault="001351BD" w:rsidP="001351BD">
      <w:pPr>
        <w:bidi/>
        <w:jc w:val="both"/>
        <w:rPr>
          <w:rFonts w:cs="David" w:hint="cs"/>
          <w:rtl/>
        </w:rPr>
      </w:pPr>
      <w:r w:rsidRPr="001351BD">
        <w:rPr>
          <w:rFonts w:cs="David" w:hint="cs"/>
          <w:rtl/>
        </w:rPr>
        <w:tab/>
        <w:t>מה שקורה בפועל, שיושב-ראש הכנסת עושה רק תיאומים, הוא שומע את הבקשות של הממשלה והוא צריך לוודא עם משרד זה, שמתאים לו בשעה הזאת וביום הזה, ועם, למשל, גדעון סער, שהוא שואל את השאלה, שמתאים לו כך. הוא מיודע בעצם העובדה שמיידעים אותו, והוא צריך לקבוע מתי יביאו את זה.</w:t>
      </w:r>
    </w:p>
    <w:p w14:paraId="38BFD190" w14:textId="77777777" w:rsidR="001351BD" w:rsidRPr="001351BD" w:rsidRDefault="001351BD" w:rsidP="001351BD">
      <w:pPr>
        <w:bidi/>
        <w:jc w:val="both"/>
        <w:rPr>
          <w:rFonts w:cs="David" w:hint="cs"/>
          <w:rtl/>
        </w:rPr>
      </w:pPr>
    </w:p>
    <w:p w14:paraId="31D7602C" w14:textId="77777777" w:rsidR="001351BD" w:rsidRPr="001351BD" w:rsidRDefault="001351BD" w:rsidP="001351BD">
      <w:pPr>
        <w:bidi/>
        <w:jc w:val="both"/>
        <w:rPr>
          <w:rFonts w:cs="David" w:hint="cs"/>
          <w:rtl/>
        </w:rPr>
      </w:pPr>
      <w:proofErr w:type="spellStart"/>
      <w:r w:rsidRPr="001351BD">
        <w:rPr>
          <w:rFonts w:cs="David" w:hint="cs"/>
          <w:u w:val="single"/>
          <w:rtl/>
        </w:rPr>
        <w:t>אסתרינה</w:t>
      </w:r>
      <w:proofErr w:type="spellEnd"/>
      <w:r w:rsidRPr="001351BD">
        <w:rPr>
          <w:rFonts w:cs="David" w:hint="cs"/>
          <w:u w:val="single"/>
          <w:rtl/>
        </w:rPr>
        <w:t xml:space="preserve"> </w:t>
      </w:r>
      <w:proofErr w:type="spellStart"/>
      <w:r w:rsidRPr="001351BD">
        <w:rPr>
          <w:rFonts w:cs="David" w:hint="cs"/>
          <w:u w:val="single"/>
          <w:rtl/>
        </w:rPr>
        <w:t>טרטמן</w:t>
      </w:r>
      <w:proofErr w:type="spellEnd"/>
      <w:r w:rsidRPr="001351BD">
        <w:rPr>
          <w:rFonts w:cs="David" w:hint="cs"/>
          <w:u w:val="single"/>
          <w:rtl/>
        </w:rPr>
        <w:t>:</w:t>
      </w:r>
    </w:p>
    <w:p w14:paraId="2E91502D" w14:textId="77777777" w:rsidR="001351BD" w:rsidRPr="001351BD" w:rsidRDefault="001351BD" w:rsidP="001351BD">
      <w:pPr>
        <w:bidi/>
        <w:jc w:val="both"/>
        <w:rPr>
          <w:rFonts w:cs="David" w:hint="cs"/>
          <w:rtl/>
        </w:rPr>
      </w:pPr>
    </w:p>
    <w:p w14:paraId="17BDA02C" w14:textId="77777777" w:rsidR="001351BD" w:rsidRPr="001351BD" w:rsidRDefault="001351BD" w:rsidP="001351BD">
      <w:pPr>
        <w:bidi/>
        <w:jc w:val="both"/>
        <w:rPr>
          <w:rFonts w:cs="David" w:hint="cs"/>
          <w:rtl/>
        </w:rPr>
      </w:pPr>
      <w:r w:rsidRPr="001351BD">
        <w:rPr>
          <w:rFonts w:cs="David" w:hint="cs"/>
          <w:rtl/>
        </w:rPr>
        <w:tab/>
        <w:t xml:space="preserve"> זה מה שקורה היום טכנית.</w:t>
      </w:r>
    </w:p>
    <w:p w14:paraId="60B678F2" w14:textId="77777777" w:rsidR="001351BD" w:rsidRPr="001351BD" w:rsidRDefault="001351BD" w:rsidP="001351BD">
      <w:pPr>
        <w:bidi/>
        <w:jc w:val="both"/>
        <w:rPr>
          <w:rFonts w:cs="David" w:hint="cs"/>
          <w:rtl/>
        </w:rPr>
      </w:pPr>
    </w:p>
    <w:p w14:paraId="534AC842" w14:textId="77777777" w:rsidR="001351BD" w:rsidRPr="001351BD" w:rsidRDefault="001351BD" w:rsidP="001351BD">
      <w:pPr>
        <w:bidi/>
        <w:jc w:val="both"/>
        <w:rPr>
          <w:rFonts w:cs="David" w:hint="cs"/>
          <w:rtl/>
        </w:rPr>
      </w:pPr>
      <w:r w:rsidRPr="001351BD">
        <w:rPr>
          <w:rFonts w:cs="David" w:hint="cs"/>
          <w:u w:val="single"/>
          <w:rtl/>
        </w:rPr>
        <w:t>היו"ר דוד טל:</w:t>
      </w:r>
    </w:p>
    <w:p w14:paraId="76F17ED7" w14:textId="77777777" w:rsidR="001351BD" w:rsidRPr="001351BD" w:rsidRDefault="001351BD" w:rsidP="001351BD">
      <w:pPr>
        <w:bidi/>
        <w:jc w:val="both"/>
        <w:rPr>
          <w:rFonts w:cs="David" w:hint="cs"/>
          <w:rtl/>
        </w:rPr>
      </w:pPr>
    </w:p>
    <w:p w14:paraId="299BE968" w14:textId="77777777" w:rsidR="001351BD" w:rsidRPr="001351BD" w:rsidRDefault="001351BD" w:rsidP="001351BD">
      <w:pPr>
        <w:bidi/>
        <w:jc w:val="both"/>
        <w:rPr>
          <w:rFonts w:cs="David" w:hint="cs"/>
          <w:rtl/>
        </w:rPr>
      </w:pPr>
      <w:r w:rsidRPr="001351BD">
        <w:rPr>
          <w:rFonts w:cs="David" w:hint="cs"/>
          <w:rtl/>
        </w:rPr>
        <w:tab/>
        <w:t>אני לא חושב שצריך לסרבל את זה. אם את רוצה לסרבל את זה, תבקשי שזה גם יהיה באישורו של יושב-ראש ועדת הכנסת וברוב חברי הוועדה.</w:t>
      </w:r>
    </w:p>
    <w:p w14:paraId="5D55F274" w14:textId="77777777" w:rsidR="001351BD" w:rsidRPr="001351BD" w:rsidRDefault="001351BD" w:rsidP="001351BD">
      <w:pPr>
        <w:bidi/>
        <w:jc w:val="both"/>
        <w:rPr>
          <w:rFonts w:cs="David" w:hint="cs"/>
          <w:rtl/>
        </w:rPr>
      </w:pPr>
    </w:p>
    <w:p w14:paraId="45432468" w14:textId="77777777" w:rsidR="001351BD" w:rsidRPr="001351BD" w:rsidRDefault="001351BD" w:rsidP="001351BD">
      <w:pPr>
        <w:bidi/>
        <w:jc w:val="both"/>
        <w:rPr>
          <w:rFonts w:cs="David" w:hint="cs"/>
          <w:rtl/>
        </w:rPr>
      </w:pPr>
      <w:proofErr w:type="spellStart"/>
      <w:r w:rsidRPr="001351BD">
        <w:rPr>
          <w:rFonts w:cs="David" w:hint="cs"/>
          <w:u w:val="single"/>
          <w:rtl/>
        </w:rPr>
        <w:t>אסתרינה</w:t>
      </w:r>
      <w:proofErr w:type="spellEnd"/>
      <w:r w:rsidRPr="001351BD">
        <w:rPr>
          <w:rFonts w:cs="David" w:hint="cs"/>
          <w:u w:val="single"/>
          <w:rtl/>
        </w:rPr>
        <w:t xml:space="preserve"> </w:t>
      </w:r>
      <w:proofErr w:type="spellStart"/>
      <w:r w:rsidRPr="001351BD">
        <w:rPr>
          <w:rFonts w:cs="David" w:hint="cs"/>
          <w:u w:val="single"/>
          <w:rtl/>
        </w:rPr>
        <w:t>טרטמן</w:t>
      </w:r>
      <w:proofErr w:type="spellEnd"/>
      <w:r w:rsidRPr="001351BD">
        <w:rPr>
          <w:rFonts w:cs="David" w:hint="cs"/>
          <w:u w:val="single"/>
          <w:rtl/>
        </w:rPr>
        <w:t>:</w:t>
      </w:r>
    </w:p>
    <w:p w14:paraId="3BD88292" w14:textId="77777777" w:rsidR="001351BD" w:rsidRPr="001351BD" w:rsidRDefault="001351BD" w:rsidP="001351BD">
      <w:pPr>
        <w:bidi/>
        <w:jc w:val="both"/>
        <w:rPr>
          <w:rFonts w:cs="David" w:hint="cs"/>
          <w:rtl/>
        </w:rPr>
      </w:pPr>
    </w:p>
    <w:p w14:paraId="7C15FE3E" w14:textId="77777777" w:rsidR="001351BD" w:rsidRPr="001351BD" w:rsidRDefault="001351BD" w:rsidP="001351BD">
      <w:pPr>
        <w:bidi/>
        <w:jc w:val="both"/>
        <w:rPr>
          <w:rFonts w:cs="David" w:hint="cs"/>
          <w:rtl/>
        </w:rPr>
      </w:pPr>
      <w:r w:rsidRPr="001351BD">
        <w:rPr>
          <w:rFonts w:cs="David" w:hint="cs"/>
          <w:rtl/>
        </w:rPr>
        <w:tab/>
        <w:t xml:space="preserve"> לא צריך להגזים. </w:t>
      </w:r>
    </w:p>
    <w:p w14:paraId="72C77D3E" w14:textId="77777777" w:rsidR="001351BD" w:rsidRPr="001351BD" w:rsidRDefault="001351BD" w:rsidP="001351BD">
      <w:pPr>
        <w:bidi/>
        <w:jc w:val="both"/>
        <w:rPr>
          <w:rFonts w:cs="David" w:hint="cs"/>
          <w:rtl/>
        </w:rPr>
      </w:pPr>
    </w:p>
    <w:p w14:paraId="6A1CA2F1" w14:textId="77777777" w:rsidR="001351BD" w:rsidRPr="001351BD" w:rsidRDefault="001351BD" w:rsidP="001351BD">
      <w:pPr>
        <w:bidi/>
        <w:jc w:val="both"/>
        <w:rPr>
          <w:rFonts w:cs="David" w:hint="cs"/>
          <w:rtl/>
        </w:rPr>
      </w:pPr>
      <w:r w:rsidRPr="001351BD">
        <w:rPr>
          <w:rFonts w:cs="David" w:hint="cs"/>
          <w:u w:val="single"/>
          <w:rtl/>
        </w:rPr>
        <w:t>היו"ר דוד טל:</w:t>
      </w:r>
    </w:p>
    <w:p w14:paraId="67A3D549" w14:textId="77777777" w:rsidR="001351BD" w:rsidRPr="001351BD" w:rsidRDefault="001351BD" w:rsidP="001351BD">
      <w:pPr>
        <w:bidi/>
        <w:jc w:val="both"/>
        <w:rPr>
          <w:rFonts w:cs="David" w:hint="cs"/>
          <w:rtl/>
        </w:rPr>
      </w:pPr>
    </w:p>
    <w:p w14:paraId="133A3447" w14:textId="77777777" w:rsidR="001351BD" w:rsidRPr="001351BD" w:rsidRDefault="001351BD" w:rsidP="001351BD">
      <w:pPr>
        <w:bidi/>
        <w:jc w:val="both"/>
        <w:rPr>
          <w:rFonts w:cs="David" w:hint="cs"/>
          <w:rtl/>
        </w:rPr>
      </w:pPr>
      <w:r w:rsidRPr="001351BD">
        <w:rPr>
          <w:rFonts w:cs="David" w:hint="cs"/>
          <w:rtl/>
        </w:rPr>
        <w:tab/>
        <w:t>זה מסורבל. ממילא, על אף המעמד של יושב-ראש הכנסת כיושב-ראש הבית, במקרה הזה הוא לא קובע בצורה חד משמעית, אבל אם הוא ימצא לנכון, לדוגמה, אם ירצה דווקא לעשות, הוא יניח בצד, כמו שיש יושבי-ראש ועדה שכאשר נושא מסוים לא מוצא חן בעיניהם, הם שמים את זה במגרה, וזה מעלה אבק במגרה, אבל אז הוא חשוף לתקשורת ולחברי הכנסת.</w:t>
      </w:r>
    </w:p>
    <w:p w14:paraId="3AF44AB4" w14:textId="77777777" w:rsidR="001351BD" w:rsidRPr="001351BD" w:rsidRDefault="001351BD" w:rsidP="001351BD">
      <w:pPr>
        <w:bidi/>
        <w:jc w:val="both"/>
        <w:rPr>
          <w:rFonts w:cs="David" w:hint="cs"/>
          <w:rtl/>
        </w:rPr>
      </w:pPr>
    </w:p>
    <w:p w14:paraId="48E2BD19" w14:textId="77777777" w:rsidR="001351BD" w:rsidRPr="001351BD" w:rsidRDefault="001351BD" w:rsidP="001351BD">
      <w:pPr>
        <w:bidi/>
        <w:jc w:val="both"/>
        <w:rPr>
          <w:rFonts w:cs="David" w:hint="cs"/>
          <w:rtl/>
        </w:rPr>
      </w:pPr>
      <w:proofErr w:type="spellStart"/>
      <w:r w:rsidRPr="001351BD">
        <w:rPr>
          <w:rFonts w:cs="David" w:hint="cs"/>
          <w:u w:val="single"/>
          <w:rtl/>
        </w:rPr>
        <w:t>אסתרינה</w:t>
      </w:r>
      <w:proofErr w:type="spellEnd"/>
      <w:r w:rsidRPr="001351BD">
        <w:rPr>
          <w:rFonts w:cs="David" w:hint="cs"/>
          <w:u w:val="single"/>
          <w:rtl/>
        </w:rPr>
        <w:t xml:space="preserve"> </w:t>
      </w:r>
      <w:proofErr w:type="spellStart"/>
      <w:r w:rsidRPr="001351BD">
        <w:rPr>
          <w:rFonts w:cs="David" w:hint="cs"/>
          <w:u w:val="single"/>
          <w:rtl/>
        </w:rPr>
        <w:t>טרטמן</w:t>
      </w:r>
      <w:proofErr w:type="spellEnd"/>
      <w:r w:rsidRPr="001351BD">
        <w:rPr>
          <w:rFonts w:cs="David" w:hint="cs"/>
          <w:u w:val="single"/>
          <w:rtl/>
        </w:rPr>
        <w:t>:</w:t>
      </w:r>
    </w:p>
    <w:p w14:paraId="3D7D3C87" w14:textId="77777777" w:rsidR="001351BD" w:rsidRPr="001351BD" w:rsidRDefault="001351BD" w:rsidP="001351BD">
      <w:pPr>
        <w:bidi/>
        <w:jc w:val="both"/>
        <w:rPr>
          <w:rFonts w:cs="David" w:hint="cs"/>
          <w:rtl/>
        </w:rPr>
      </w:pPr>
    </w:p>
    <w:p w14:paraId="0887D5B9" w14:textId="77777777" w:rsidR="001351BD" w:rsidRPr="001351BD" w:rsidRDefault="001351BD" w:rsidP="001351BD">
      <w:pPr>
        <w:bidi/>
        <w:jc w:val="both"/>
        <w:rPr>
          <w:rFonts w:cs="David" w:hint="cs"/>
          <w:rtl/>
        </w:rPr>
      </w:pPr>
      <w:r w:rsidRPr="001351BD">
        <w:rPr>
          <w:rFonts w:cs="David" w:hint="cs"/>
          <w:rtl/>
        </w:rPr>
        <w:tab/>
        <w:t xml:space="preserve"> אדוני היושב-ראש, היום יושבת-ראש הבית מתאמת. אנחנו מגישים את השאילתה, השר לא יכול, מנסה למצוא פתרונות, יש כאן עניין של תיאום. הסיטואציה שאנחנו מעלים כאן היא בעצם הצורך בצמצום התחום הזה, שבכל פעם מישהו אחר משיב. באופן אישי רציתי לשאול את שר הביטחון שאלה, לא הוא ולא סגנו השיבו לי, התשובה לא סיפקה אותי, ולא היה לי את מי לשאול. אנחנו מכירים את התופעה הזאת.</w:t>
      </w:r>
    </w:p>
    <w:p w14:paraId="5E1EC30B" w14:textId="77777777" w:rsidR="001351BD" w:rsidRPr="001351BD" w:rsidRDefault="001351BD" w:rsidP="001351BD">
      <w:pPr>
        <w:bidi/>
        <w:jc w:val="both"/>
        <w:rPr>
          <w:rFonts w:cs="David" w:hint="cs"/>
          <w:rtl/>
        </w:rPr>
      </w:pPr>
      <w:r w:rsidRPr="001351BD">
        <w:rPr>
          <w:rFonts w:cs="David"/>
          <w:u w:val="single"/>
          <w:rtl/>
        </w:rPr>
        <w:br w:type="page"/>
      </w:r>
      <w:r w:rsidRPr="001351BD">
        <w:rPr>
          <w:rFonts w:cs="David" w:hint="cs"/>
          <w:u w:val="single"/>
          <w:rtl/>
        </w:rPr>
        <w:t>היו"ר דוד טל:</w:t>
      </w:r>
    </w:p>
    <w:p w14:paraId="5D2D569C" w14:textId="77777777" w:rsidR="001351BD" w:rsidRPr="001351BD" w:rsidRDefault="001351BD" w:rsidP="001351BD">
      <w:pPr>
        <w:bidi/>
        <w:jc w:val="both"/>
        <w:rPr>
          <w:rFonts w:cs="David" w:hint="cs"/>
          <w:rtl/>
        </w:rPr>
      </w:pPr>
    </w:p>
    <w:p w14:paraId="2F6081CE" w14:textId="77777777" w:rsidR="001351BD" w:rsidRPr="001351BD" w:rsidRDefault="001351BD" w:rsidP="001351BD">
      <w:pPr>
        <w:bidi/>
        <w:jc w:val="both"/>
        <w:rPr>
          <w:rFonts w:cs="David" w:hint="cs"/>
          <w:rtl/>
        </w:rPr>
      </w:pPr>
      <w:r w:rsidRPr="001351BD">
        <w:rPr>
          <w:rFonts w:cs="David" w:hint="cs"/>
          <w:rtl/>
        </w:rPr>
        <w:tab/>
        <w:t>את הקטע הזה פתרנו.</w:t>
      </w:r>
    </w:p>
    <w:p w14:paraId="24607B3A" w14:textId="77777777" w:rsidR="001351BD" w:rsidRPr="001351BD" w:rsidRDefault="001351BD" w:rsidP="001351BD">
      <w:pPr>
        <w:bidi/>
        <w:jc w:val="both"/>
        <w:rPr>
          <w:rFonts w:cs="David" w:hint="cs"/>
          <w:rtl/>
        </w:rPr>
      </w:pPr>
    </w:p>
    <w:p w14:paraId="24642D2C" w14:textId="77777777" w:rsidR="001351BD" w:rsidRPr="001351BD" w:rsidRDefault="001351BD" w:rsidP="001351BD">
      <w:pPr>
        <w:bidi/>
        <w:jc w:val="both"/>
        <w:rPr>
          <w:rFonts w:cs="David" w:hint="cs"/>
          <w:rtl/>
        </w:rPr>
      </w:pPr>
      <w:proofErr w:type="spellStart"/>
      <w:r w:rsidRPr="001351BD">
        <w:rPr>
          <w:rFonts w:cs="David" w:hint="cs"/>
          <w:u w:val="single"/>
          <w:rtl/>
        </w:rPr>
        <w:t>אסתרינה</w:t>
      </w:r>
      <w:proofErr w:type="spellEnd"/>
      <w:r w:rsidRPr="001351BD">
        <w:rPr>
          <w:rFonts w:cs="David" w:hint="cs"/>
          <w:u w:val="single"/>
          <w:rtl/>
        </w:rPr>
        <w:t xml:space="preserve"> </w:t>
      </w:r>
      <w:proofErr w:type="spellStart"/>
      <w:r w:rsidRPr="001351BD">
        <w:rPr>
          <w:rFonts w:cs="David" w:hint="cs"/>
          <w:u w:val="single"/>
          <w:rtl/>
        </w:rPr>
        <w:t>טרטמן</w:t>
      </w:r>
      <w:proofErr w:type="spellEnd"/>
      <w:r w:rsidRPr="001351BD">
        <w:rPr>
          <w:rFonts w:cs="David" w:hint="cs"/>
          <w:u w:val="single"/>
          <w:rtl/>
        </w:rPr>
        <w:t>:</w:t>
      </w:r>
    </w:p>
    <w:p w14:paraId="3225C74E" w14:textId="77777777" w:rsidR="001351BD" w:rsidRPr="001351BD" w:rsidRDefault="001351BD" w:rsidP="001351BD">
      <w:pPr>
        <w:bidi/>
        <w:jc w:val="both"/>
        <w:rPr>
          <w:rFonts w:cs="David" w:hint="cs"/>
          <w:rtl/>
        </w:rPr>
      </w:pPr>
    </w:p>
    <w:p w14:paraId="6E5BB866" w14:textId="77777777" w:rsidR="001351BD" w:rsidRPr="001351BD" w:rsidRDefault="001351BD" w:rsidP="001351BD">
      <w:pPr>
        <w:bidi/>
        <w:jc w:val="both"/>
        <w:rPr>
          <w:rFonts w:cs="David" w:hint="cs"/>
          <w:rtl/>
        </w:rPr>
      </w:pPr>
      <w:r w:rsidRPr="001351BD">
        <w:rPr>
          <w:rFonts w:cs="David" w:hint="cs"/>
          <w:rtl/>
        </w:rPr>
        <w:tab/>
        <w:t xml:space="preserve"> בזה שצמצמנו. הצמצום נעשה עדיין במנגנון הממשלה. יש כאן שתי רשויות שונות: יש הרשות המחוקקת והרשות המבצעת, תפקידנו לפקח על הרשות המבצעת. צריך שיהיה יותר משקל לנציג של חברי הכנסת בסוגיה הזאת, בהבעת עמדה. </w:t>
      </w:r>
    </w:p>
    <w:p w14:paraId="4FBE22AE" w14:textId="77777777" w:rsidR="001351BD" w:rsidRPr="001351BD" w:rsidRDefault="001351BD" w:rsidP="001351BD">
      <w:pPr>
        <w:bidi/>
        <w:jc w:val="both"/>
        <w:rPr>
          <w:rFonts w:cs="David" w:hint="cs"/>
          <w:rtl/>
        </w:rPr>
      </w:pPr>
    </w:p>
    <w:p w14:paraId="4C455057" w14:textId="77777777" w:rsidR="001351BD" w:rsidRPr="001351BD" w:rsidRDefault="001351BD" w:rsidP="001351BD">
      <w:pPr>
        <w:bidi/>
        <w:jc w:val="both"/>
        <w:rPr>
          <w:rFonts w:cs="David" w:hint="cs"/>
          <w:rtl/>
        </w:rPr>
      </w:pPr>
      <w:r w:rsidRPr="001351BD">
        <w:rPr>
          <w:rFonts w:cs="David" w:hint="cs"/>
          <w:u w:val="single"/>
          <w:rtl/>
        </w:rPr>
        <w:t>היו"ר דוד טל:</w:t>
      </w:r>
    </w:p>
    <w:p w14:paraId="1A27FF5C" w14:textId="77777777" w:rsidR="001351BD" w:rsidRPr="001351BD" w:rsidRDefault="001351BD" w:rsidP="001351BD">
      <w:pPr>
        <w:bidi/>
        <w:jc w:val="both"/>
        <w:rPr>
          <w:rFonts w:cs="David" w:hint="cs"/>
          <w:rtl/>
        </w:rPr>
      </w:pPr>
    </w:p>
    <w:p w14:paraId="0B7C3987" w14:textId="77777777" w:rsidR="001351BD" w:rsidRPr="001351BD" w:rsidRDefault="001351BD" w:rsidP="001351BD">
      <w:pPr>
        <w:bidi/>
        <w:jc w:val="both"/>
        <w:rPr>
          <w:rFonts w:cs="David" w:hint="cs"/>
          <w:rtl/>
        </w:rPr>
      </w:pPr>
      <w:r w:rsidRPr="001351BD">
        <w:rPr>
          <w:rFonts w:cs="David" w:hint="cs"/>
          <w:rtl/>
        </w:rPr>
        <w:tab/>
        <w:t xml:space="preserve">גם דבריה של חברת הכנסת </w:t>
      </w:r>
      <w:proofErr w:type="spellStart"/>
      <w:r w:rsidRPr="001351BD">
        <w:rPr>
          <w:rFonts w:cs="David" w:hint="cs"/>
          <w:rtl/>
        </w:rPr>
        <w:t>טרטמן</w:t>
      </w:r>
      <w:proofErr w:type="spellEnd"/>
      <w:r w:rsidRPr="001351BD">
        <w:rPr>
          <w:rFonts w:cs="David" w:hint="cs"/>
          <w:rtl/>
        </w:rPr>
        <w:t xml:space="preserve"> נשמעו. כאמור, אני אשתדל בשבוע הבא לסכם את הנושא הזה. אני מבקש שתחשבו על פתרונות, על רעיונות.</w:t>
      </w:r>
    </w:p>
    <w:p w14:paraId="37B79FFF" w14:textId="77777777" w:rsidR="001351BD" w:rsidRPr="001351BD" w:rsidRDefault="001351BD" w:rsidP="001351BD">
      <w:pPr>
        <w:bidi/>
        <w:jc w:val="both"/>
        <w:rPr>
          <w:rFonts w:cs="David" w:hint="cs"/>
          <w:rtl/>
        </w:rPr>
      </w:pPr>
    </w:p>
    <w:p w14:paraId="1A81DD12" w14:textId="77777777" w:rsidR="001351BD" w:rsidRPr="001351BD" w:rsidRDefault="001351BD" w:rsidP="001351BD">
      <w:pPr>
        <w:bidi/>
        <w:jc w:val="both"/>
        <w:rPr>
          <w:rFonts w:cs="David" w:hint="cs"/>
          <w:rtl/>
        </w:rPr>
      </w:pPr>
      <w:r w:rsidRPr="001351BD">
        <w:rPr>
          <w:rFonts w:cs="David" w:hint="cs"/>
          <w:rtl/>
        </w:rPr>
        <w:tab/>
        <w:t>גברתי היועצת המשפטית, לאיזה נושא אנחנו עוברים?</w:t>
      </w:r>
    </w:p>
    <w:p w14:paraId="030AB071" w14:textId="77777777" w:rsidR="001351BD" w:rsidRPr="001351BD" w:rsidRDefault="001351BD" w:rsidP="001351BD">
      <w:pPr>
        <w:bidi/>
        <w:jc w:val="both"/>
        <w:rPr>
          <w:rFonts w:cs="David" w:hint="cs"/>
          <w:rtl/>
        </w:rPr>
      </w:pPr>
    </w:p>
    <w:p w14:paraId="4C1F9BAB" w14:textId="77777777" w:rsidR="001351BD" w:rsidRPr="001351BD" w:rsidRDefault="001351BD" w:rsidP="001351BD">
      <w:pPr>
        <w:bidi/>
        <w:jc w:val="both"/>
        <w:rPr>
          <w:rFonts w:cs="David" w:hint="cs"/>
          <w:rtl/>
        </w:rPr>
      </w:pPr>
      <w:r w:rsidRPr="001351BD">
        <w:rPr>
          <w:rFonts w:cs="David" w:hint="cs"/>
          <w:u w:val="single"/>
          <w:rtl/>
        </w:rPr>
        <w:t xml:space="preserve">ארבל </w:t>
      </w:r>
      <w:proofErr w:type="spellStart"/>
      <w:r w:rsidRPr="001351BD">
        <w:rPr>
          <w:rFonts w:cs="David" w:hint="cs"/>
          <w:u w:val="single"/>
          <w:rtl/>
        </w:rPr>
        <w:t>אסטרחן</w:t>
      </w:r>
      <w:proofErr w:type="spellEnd"/>
      <w:r w:rsidRPr="001351BD">
        <w:rPr>
          <w:rFonts w:cs="David" w:hint="cs"/>
          <w:u w:val="single"/>
          <w:rtl/>
        </w:rPr>
        <w:t>:</w:t>
      </w:r>
    </w:p>
    <w:p w14:paraId="73A3C6F0" w14:textId="77777777" w:rsidR="001351BD" w:rsidRPr="001351BD" w:rsidRDefault="001351BD" w:rsidP="001351BD">
      <w:pPr>
        <w:bidi/>
        <w:jc w:val="both"/>
        <w:rPr>
          <w:rFonts w:cs="David" w:hint="cs"/>
          <w:rtl/>
        </w:rPr>
      </w:pPr>
    </w:p>
    <w:p w14:paraId="6D13D188" w14:textId="77777777" w:rsidR="001351BD" w:rsidRPr="001351BD" w:rsidRDefault="001351BD" w:rsidP="001351BD">
      <w:pPr>
        <w:bidi/>
        <w:jc w:val="both"/>
        <w:rPr>
          <w:rFonts w:cs="David" w:hint="cs"/>
          <w:rtl/>
        </w:rPr>
      </w:pPr>
      <w:r w:rsidRPr="001351BD">
        <w:rPr>
          <w:rFonts w:cs="David" w:hint="cs"/>
          <w:rtl/>
        </w:rPr>
        <w:tab/>
        <w:t xml:space="preserve">תיקון לחוק הכנסת בנושא חובת מסירת מידע </w:t>
      </w:r>
      <w:proofErr w:type="spellStart"/>
      <w:r w:rsidRPr="001351BD">
        <w:rPr>
          <w:rFonts w:cs="David" w:hint="cs"/>
          <w:rtl/>
        </w:rPr>
        <w:t>לממ"מ</w:t>
      </w:r>
      <w:proofErr w:type="spellEnd"/>
      <w:r w:rsidRPr="001351BD">
        <w:rPr>
          <w:rFonts w:cs="David" w:hint="cs"/>
          <w:rtl/>
        </w:rPr>
        <w:t>. גם פה עלו כמה נקודות בישיבה הקודמת, שצריך להכריע בהן. אין סטייה גדולה בנוסח המוצע על-ידי יושבת-ראש הכנסת. נקרא את זה ונראה איפה הנקודות במחלוקת.</w:t>
      </w:r>
    </w:p>
    <w:p w14:paraId="2C5A416C" w14:textId="77777777" w:rsidR="001351BD" w:rsidRPr="001351BD" w:rsidRDefault="001351BD" w:rsidP="001351BD">
      <w:pPr>
        <w:bidi/>
        <w:jc w:val="both"/>
        <w:rPr>
          <w:rFonts w:cs="David" w:hint="cs"/>
          <w:rtl/>
        </w:rPr>
      </w:pPr>
    </w:p>
    <w:p w14:paraId="1D8C9F2F" w14:textId="77777777" w:rsidR="001351BD" w:rsidRPr="001351BD" w:rsidRDefault="001351BD" w:rsidP="001351BD">
      <w:pPr>
        <w:bidi/>
        <w:jc w:val="both"/>
        <w:rPr>
          <w:rFonts w:cs="David" w:hint="cs"/>
          <w:rtl/>
        </w:rPr>
      </w:pPr>
      <w:r w:rsidRPr="001351BD">
        <w:rPr>
          <w:rFonts w:cs="David" w:hint="cs"/>
          <w:rtl/>
        </w:rPr>
        <w:tab/>
        <w:t>מוצע לקבוע שמרכז המחקר והמידע של הכנסת יהיה רשאי לדרוש מגוף מבוקר שמנוי בסעיף9(1) עד (6) לחוק מבקר המדינה, ולמטה בהערת שוליים מפורטים מהם הגופים- - -</w:t>
      </w:r>
    </w:p>
    <w:p w14:paraId="36C38479" w14:textId="77777777" w:rsidR="001351BD" w:rsidRPr="001351BD" w:rsidRDefault="001351BD" w:rsidP="001351BD">
      <w:pPr>
        <w:bidi/>
        <w:jc w:val="both"/>
        <w:rPr>
          <w:rFonts w:cs="David" w:hint="cs"/>
          <w:rtl/>
        </w:rPr>
      </w:pPr>
    </w:p>
    <w:p w14:paraId="05BDEADB" w14:textId="77777777" w:rsidR="001351BD" w:rsidRPr="001351BD" w:rsidRDefault="001351BD" w:rsidP="001351BD">
      <w:pPr>
        <w:bidi/>
        <w:jc w:val="both"/>
        <w:rPr>
          <w:rFonts w:cs="David" w:hint="cs"/>
          <w:rtl/>
        </w:rPr>
      </w:pPr>
      <w:r w:rsidRPr="001351BD">
        <w:rPr>
          <w:rFonts w:cs="David" w:hint="cs"/>
          <w:u w:val="single"/>
          <w:rtl/>
        </w:rPr>
        <w:t>היו"ר דוד טל:</w:t>
      </w:r>
    </w:p>
    <w:p w14:paraId="61E77F51" w14:textId="77777777" w:rsidR="001351BD" w:rsidRPr="001351BD" w:rsidRDefault="001351BD" w:rsidP="001351BD">
      <w:pPr>
        <w:bidi/>
        <w:jc w:val="both"/>
        <w:rPr>
          <w:rFonts w:cs="David" w:hint="cs"/>
          <w:rtl/>
        </w:rPr>
      </w:pPr>
    </w:p>
    <w:p w14:paraId="090C2344" w14:textId="77777777" w:rsidR="001351BD" w:rsidRPr="001351BD" w:rsidRDefault="001351BD" w:rsidP="001351BD">
      <w:pPr>
        <w:bidi/>
        <w:jc w:val="both"/>
        <w:rPr>
          <w:rFonts w:cs="David" w:hint="cs"/>
          <w:rtl/>
        </w:rPr>
      </w:pPr>
      <w:r w:rsidRPr="001351BD">
        <w:rPr>
          <w:rFonts w:cs="David" w:hint="cs"/>
          <w:rtl/>
        </w:rPr>
        <w:tab/>
        <w:t xml:space="preserve">אולי לפני כן אפשר יהיה לקבוע בסעיף הראשון, שלכנסת יהיה מרכז מחקר ומידע? אני אשמע את חברי </w:t>
      </w:r>
      <w:proofErr w:type="spellStart"/>
      <w:r w:rsidRPr="001351BD">
        <w:rPr>
          <w:rFonts w:cs="David" w:hint="cs"/>
          <w:rtl/>
        </w:rPr>
        <w:t>חברי</w:t>
      </w:r>
      <w:proofErr w:type="spellEnd"/>
      <w:r w:rsidRPr="001351BD">
        <w:rPr>
          <w:rFonts w:cs="David" w:hint="cs"/>
          <w:rtl/>
        </w:rPr>
        <w:t xml:space="preserve"> הכנסת, מה דעתם בנושא הזה. לא יהיה מצב שהיום יש יושב-ראש כנסת שמאוד מעריך ומוקיר את עבודת </w:t>
      </w:r>
      <w:proofErr w:type="spellStart"/>
      <w:r w:rsidRPr="001351BD">
        <w:rPr>
          <w:rFonts w:cs="David" w:hint="cs"/>
          <w:rtl/>
        </w:rPr>
        <w:t>הממ"מ</w:t>
      </w:r>
      <w:proofErr w:type="spellEnd"/>
      <w:r w:rsidRPr="001351BD">
        <w:rPr>
          <w:rFonts w:cs="David" w:hint="cs"/>
          <w:rtl/>
        </w:rPr>
        <w:t>, והוא ישאיר את המחלקה הזאת על כנה, ומחר יגיע יושב-ראש אחר ויבטל את זה. ברגע שנקבע שלכנסת יהיה מרכז מחקר, ואני בסך הכול, כמו הרבה חברים אחרים, נהנה מעבודתו של המרכז הזה, ואם זה יהיה מקובל על כל החברים, אולי אפשר יהיה לאמץ את זה.</w:t>
      </w:r>
    </w:p>
    <w:p w14:paraId="31B19D34" w14:textId="77777777" w:rsidR="001351BD" w:rsidRPr="001351BD" w:rsidRDefault="001351BD" w:rsidP="001351BD">
      <w:pPr>
        <w:bidi/>
        <w:jc w:val="both"/>
        <w:rPr>
          <w:rFonts w:cs="David" w:hint="cs"/>
          <w:rtl/>
        </w:rPr>
      </w:pPr>
    </w:p>
    <w:p w14:paraId="05E8A1E5" w14:textId="77777777" w:rsidR="001351BD" w:rsidRPr="001351BD" w:rsidRDefault="001351BD" w:rsidP="001351BD">
      <w:pPr>
        <w:bidi/>
        <w:jc w:val="both"/>
        <w:rPr>
          <w:rFonts w:cs="David" w:hint="cs"/>
          <w:rtl/>
        </w:rPr>
      </w:pPr>
      <w:r w:rsidRPr="001351BD">
        <w:rPr>
          <w:rFonts w:cs="David" w:hint="cs"/>
          <w:u w:val="single"/>
          <w:rtl/>
        </w:rPr>
        <w:t>איל ינון:</w:t>
      </w:r>
    </w:p>
    <w:p w14:paraId="4897850A" w14:textId="77777777" w:rsidR="001351BD" w:rsidRPr="001351BD" w:rsidRDefault="001351BD" w:rsidP="001351BD">
      <w:pPr>
        <w:bidi/>
        <w:jc w:val="both"/>
        <w:rPr>
          <w:rFonts w:cs="David" w:hint="cs"/>
          <w:rtl/>
        </w:rPr>
      </w:pPr>
    </w:p>
    <w:p w14:paraId="77D7A8F8" w14:textId="77777777" w:rsidR="001351BD" w:rsidRPr="001351BD" w:rsidRDefault="001351BD" w:rsidP="001351BD">
      <w:pPr>
        <w:bidi/>
        <w:jc w:val="both"/>
        <w:rPr>
          <w:rFonts w:cs="David" w:hint="cs"/>
          <w:rtl/>
        </w:rPr>
      </w:pPr>
      <w:r w:rsidRPr="001351BD">
        <w:rPr>
          <w:rFonts w:cs="David" w:hint="cs"/>
          <w:rtl/>
        </w:rPr>
        <w:tab/>
        <w:t>נכון מה שאומר יושב-ראש הוועדה שכל חברי הכנסת ויושבת-ראש הכנסת מעריכים מאוד את פועלו של מרכז המחקר והמידע, אבל הניסיון מלמד שקביעת גופים בחוק, שחובה לקיימם, היא בעייתית, ראה מקרה נציבות הדורות הבאים. אחרי זה אנחנו עסוקים בהצעות לביטול כל מיני דברים.</w:t>
      </w:r>
    </w:p>
    <w:p w14:paraId="277A3838" w14:textId="77777777" w:rsidR="001351BD" w:rsidRPr="001351BD" w:rsidRDefault="001351BD" w:rsidP="001351BD">
      <w:pPr>
        <w:bidi/>
        <w:jc w:val="both"/>
        <w:rPr>
          <w:rFonts w:cs="David" w:hint="cs"/>
          <w:rtl/>
        </w:rPr>
      </w:pPr>
    </w:p>
    <w:p w14:paraId="16CB7538" w14:textId="77777777" w:rsidR="001351BD" w:rsidRPr="001351BD" w:rsidRDefault="001351BD" w:rsidP="001351BD">
      <w:pPr>
        <w:bidi/>
        <w:jc w:val="both"/>
        <w:rPr>
          <w:rFonts w:cs="David" w:hint="cs"/>
          <w:rtl/>
        </w:rPr>
      </w:pPr>
      <w:r w:rsidRPr="001351BD">
        <w:rPr>
          <w:rFonts w:cs="David" w:hint="cs"/>
          <w:u w:val="single"/>
          <w:rtl/>
        </w:rPr>
        <w:t>גדעון סער:</w:t>
      </w:r>
    </w:p>
    <w:p w14:paraId="165C93A7" w14:textId="77777777" w:rsidR="001351BD" w:rsidRPr="001351BD" w:rsidRDefault="001351BD" w:rsidP="001351BD">
      <w:pPr>
        <w:bidi/>
        <w:jc w:val="both"/>
        <w:rPr>
          <w:rFonts w:cs="David" w:hint="cs"/>
          <w:rtl/>
        </w:rPr>
      </w:pPr>
    </w:p>
    <w:p w14:paraId="78992AE2" w14:textId="77777777" w:rsidR="001351BD" w:rsidRPr="001351BD" w:rsidRDefault="001351BD" w:rsidP="001351BD">
      <w:pPr>
        <w:bidi/>
        <w:jc w:val="both"/>
        <w:rPr>
          <w:rFonts w:cs="David" w:hint="cs"/>
          <w:rtl/>
        </w:rPr>
      </w:pPr>
      <w:r w:rsidRPr="001351BD">
        <w:rPr>
          <w:rFonts w:cs="David" w:hint="cs"/>
          <w:rtl/>
        </w:rPr>
        <w:tab/>
        <w:t xml:space="preserve"> זו לא הצעה של יושבת-ראש הכנסת?</w:t>
      </w:r>
    </w:p>
    <w:p w14:paraId="270F094D" w14:textId="77777777" w:rsidR="001351BD" w:rsidRPr="001351BD" w:rsidRDefault="001351BD" w:rsidP="001351BD">
      <w:pPr>
        <w:bidi/>
        <w:jc w:val="both"/>
        <w:rPr>
          <w:rFonts w:cs="David" w:hint="cs"/>
          <w:rtl/>
        </w:rPr>
      </w:pPr>
    </w:p>
    <w:p w14:paraId="06E4A9B7" w14:textId="77777777" w:rsidR="001351BD" w:rsidRPr="001351BD" w:rsidRDefault="001351BD" w:rsidP="001351BD">
      <w:pPr>
        <w:bidi/>
        <w:jc w:val="both"/>
        <w:rPr>
          <w:rFonts w:cs="David" w:hint="cs"/>
          <w:rtl/>
        </w:rPr>
      </w:pPr>
      <w:r w:rsidRPr="001351BD">
        <w:rPr>
          <w:rFonts w:cs="David" w:hint="cs"/>
          <w:u w:val="single"/>
          <w:rtl/>
        </w:rPr>
        <w:t>היו"ר דוד טל:</w:t>
      </w:r>
    </w:p>
    <w:p w14:paraId="0D4F83B0" w14:textId="77777777" w:rsidR="001351BD" w:rsidRPr="001351BD" w:rsidRDefault="001351BD" w:rsidP="001351BD">
      <w:pPr>
        <w:bidi/>
        <w:jc w:val="both"/>
        <w:rPr>
          <w:rFonts w:cs="David" w:hint="cs"/>
          <w:rtl/>
        </w:rPr>
      </w:pPr>
    </w:p>
    <w:p w14:paraId="3E7B9EE0" w14:textId="77777777" w:rsidR="001351BD" w:rsidRPr="001351BD" w:rsidRDefault="001351BD" w:rsidP="001351BD">
      <w:pPr>
        <w:bidi/>
        <w:jc w:val="both"/>
        <w:rPr>
          <w:rFonts w:cs="David" w:hint="cs"/>
          <w:rtl/>
        </w:rPr>
      </w:pPr>
      <w:r w:rsidRPr="001351BD">
        <w:rPr>
          <w:rFonts w:cs="David" w:hint="cs"/>
          <w:rtl/>
        </w:rPr>
        <w:tab/>
        <w:t>זו הצעה שלי. מה שמונח, זו הצעה של יושבת-ראש הכנסת, אני ביקשתי להוסיף כסעיף ראשון לקבוע שלכנסת יהיה מרכז מחקר ומידע, שזה יהיה קבוע.</w:t>
      </w:r>
    </w:p>
    <w:p w14:paraId="278ACA19" w14:textId="77777777" w:rsidR="001351BD" w:rsidRPr="001351BD" w:rsidRDefault="001351BD" w:rsidP="001351BD">
      <w:pPr>
        <w:bidi/>
        <w:jc w:val="both"/>
        <w:rPr>
          <w:rFonts w:cs="David" w:hint="cs"/>
          <w:rtl/>
        </w:rPr>
      </w:pPr>
    </w:p>
    <w:p w14:paraId="1277E8F1" w14:textId="77777777" w:rsidR="001351BD" w:rsidRPr="001351BD" w:rsidRDefault="001351BD" w:rsidP="001351BD">
      <w:pPr>
        <w:bidi/>
        <w:jc w:val="both"/>
        <w:rPr>
          <w:rFonts w:cs="David" w:hint="cs"/>
          <w:rtl/>
        </w:rPr>
      </w:pPr>
      <w:r w:rsidRPr="001351BD">
        <w:rPr>
          <w:rFonts w:cs="David" w:hint="cs"/>
          <w:u w:val="single"/>
          <w:rtl/>
        </w:rPr>
        <w:t>גדעון סער:</w:t>
      </w:r>
    </w:p>
    <w:p w14:paraId="1D302072" w14:textId="77777777" w:rsidR="001351BD" w:rsidRPr="001351BD" w:rsidRDefault="001351BD" w:rsidP="001351BD">
      <w:pPr>
        <w:bidi/>
        <w:jc w:val="both"/>
        <w:rPr>
          <w:rFonts w:cs="David" w:hint="cs"/>
          <w:rtl/>
        </w:rPr>
      </w:pPr>
    </w:p>
    <w:p w14:paraId="5A598669" w14:textId="77777777" w:rsidR="001351BD" w:rsidRPr="001351BD" w:rsidRDefault="001351BD" w:rsidP="001351BD">
      <w:pPr>
        <w:bidi/>
        <w:jc w:val="both"/>
        <w:rPr>
          <w:rFonts w:cs="David" w:hint="cs"/>
          <w:rtl/>
        </w:rPr>
      </w:pPr>
      <w:r w:rsidRPr="001351BD">
        <w:rPr>
          <w:rFonts w:cs="David" w:hint="cs"/>
          <w:rtl/>
        </w:rPr>
        <w:tab/>
        <w:t xml:space="preserve"> אני בעד הצעתך, אדוני.</w:t>
      </w:r>
    </w:p>
    <w:p w14:paraId="3786518C" w14:textId="77777777" w:rsidR="001351BD" w:rsidRPr="001351BD" w:rsidRDefault="001351BD" w:rsidP="001351BD">
      <w:pPr>
        <w:bidi/>
        <w:jc w:val="both"/>
        <w:rPr>
          <w:rFonts w:cs="David" w:hint="cs"/>
          <w:rtl/>
        </w:rPr>
      </w:pPr>
      <w:r w:rsidRPr="001351BD">
        <w:rPr>
          <w:rFonts w:cs="David"/>
          <w:u w:val="single"/>
          <w:rtl/>
        </w:rPr>
        <w:br w:type="page"/>
      </w:r>
      <w:r w:rsidRPr="001351BD">
        <w:rPr>
          <w:rFonts w:cs="David" w:hint="cs"/>
          <w:u w:val="single"/>
          <w:rtl/>
        </w:rPr>
        <w:t>איל ינון:</w:t>
      </w:r>
    </w:p>
    <w:p w14:paraId="36F334D0" w14:textId="77777777" w:rsidR="001351BD" w:rsidRPr="001351BD" w:rsidRDefault="001351BD" w:rsidP="001351BD">
      <w:pPr>
        <w:bidi/>
        <w:jc w:val="both"/>
        <w:rPr>
          <w:rFonts w:cs="David" w:hint="cs"/>
          <w:rtl/>
        </w:rPr>
      </w:pPr>
    </w:p>
    <w:p w14:paraId="2B3DD7F2" w14:textId="77777777" w:rsidR="001351BD" w:rsidRPr="001351BD" w:rsidRDefault="001351BD" w:rsidP="001351BD">
      <w:pPr>
        <w:bidi/>
        <w:jc w:val="both"/>
        <w:rPr>
          <w:rFonts w:cs="David" w:hint="cs"/>
          <w:rtl/>
        </w:rPr>
      </w:pPr>
      <w:r w:rsidRPr="001351BD">
        <w:rPr>
          <w:rFonts w:cs="David" w:hint="cs"/>
          <w:rtl/>
        </w:rPr>
        <w:tab/>
      </w:r>
      <w:proofErr w:type="spellStart"/>
      <w:r w:rsidRPr="001351BD">
        <w:rPr>
          <w:rFonts w:cs="David" w:hint="cs"/>
          <w:rtl/>
        </w:rPr>
        <w:t>הממ"מ</w:t>
      </w:r>
      <w:proofErr w:type="spellEnd"/>
      <w:r w:rsidRPr="001351BD">
        <w:rPr>
          <w:rFonts w:cs="David" w:hint="cs"/>
          <w:rtl/>
        </w:rPr>
        <w:t>, בצורתו הנוכחית, זה עניין קונספטואלי. כלומר, מחר יכולים לבוא, יושב-ראש כנסת או נשיאות כנסת, או הנהלת כנסת, שיחשבו שנכון יהיה את הרפרנטים לחלק בוועדות, ולא שיהיה מרכז מחקר ומידע בפני עצמו.</w:t>
      </w:r>
    </w:p>
    <w:p w14:paraId="7E922438" w14:textId="77777777" w:rsidR="001351BD" w:rsidRPr="001351BD" w:rsidRDefault="001351BD" w:rsidP="001351BD">
      <w:pPr>
        <w:bidi/>
        <w:jc w:val="both"/>
        <w:rPr>
          <w:rFonts w:cs="David" w:hint="cs"/>
          <w:rtl/>
        </w:rPr>
      </w:pPr>
    </w:p>
    <w:p w14:paraId="47847938" w14:textId="77777777" w:rsidR="001351BD" w:rsidRPr="001351BD" w:rsidRDefault="001351BD" w:rsidP="001351BD">
      <w:pPr>
        <w:bidi/>
        <w:jc w:val="both"/>
        <w:rPr>
          <w:rFonts w:cs="David" w:hint="cs"/>
          <w:rtl/>
        </w:rPr>
      </w:pPr>
      <w:r w:rsidRPr="001351BD">
        <w:rPr>
          <w:rFonts w:cs="David" w:hint="cs"/>
          <w:u w:val="single"/>
          <w:rtl/>
        </w:rPr>
        <w:t>היו"ר דוד טל:</w:t>
      </w:r>
    </w:p>
    <w:p w14:paraId="402B435E" w14:textId="77777777" w:rsidR="001351BD" w:rsidRPr="001351BD" w:rsidRDefault="001351BD" w:rsidP="001351BD">
      <w:pPr>
        <w:bidi/>
        <w:jc w:val="both"/>
        <w:rPr>
          <w:rFonts w:cs="David" w:hint="cs"/>
          <w:rtl/>
        </w:rPr>
      </w:pPr>
    </w:p>
    <w:p w14:paraId="56C447D0" w14:textId="77777777" w:rsidR="001351BD" w:rsidRPr="001351BD" w:rsidRDefault="001351BD" w:rsidP="001351BD">
      <w:pPr>
        <w:bidi/>
        <w:jc w:val="both"/>
        <w:rPr>
          <w:rFonts w:cs="David" w:hint="cs"/>
          <w:rtl/>
        </w:rPr>
      </w:pPr>
      <w:r w:rsidRPr="001351BD">
        <w:rPr>
          <w:rFonts w:cs="David" w:hint="cs"/>
          <w:rtl/>
        </w:rPr>
        <w:tab/>
        <w:t>הם יבואו לוועדת הכנסת ויבקשו מוועדת הכנסת לשנות את התקנון.</w:t>
      </w:r>
    </w:p>
    <w:p w14:paraId="4303C829" w14:textId="77777777" w:rsidR="001351BD" w:rsidRPr="001351BD" w:rsidRDefault="001351BD" w:rsidP="001351BD">
      <w:pPr>
        <w:bidi/>
        <w:jc w:val="both"/>
        <w:rPr>
          <w:rFonts w:cs="David" w:hint="cs"/>
          <w:rtl/>
        </w:rPr>
      </w:pPr>
    </w:p>
    <w:p w14:paraId="03229F52" w14:textId="77777777" w:rsidR="001351BD" w:rsidRPr="001351BD" w:rsidRDefault="001351BD" w:rsidP="001351BD">
      <w:pPr>
        <w:bidi/>
        <w:jc w:val="both"/>
        <w:rPr>
          <w:rFonts w:cs="David" w:hint="cs"/>
          <w:rtl/>
        </w:rPr>
      </w:pPr>
      <w:r w:rsidRPr="001351BD">
        <w:rPr>
          <w:rFonts w:cs="David" w:hint="cs"/>
          <w:u w:val="single"/>
          <w:rtl/>
        </w:rPr>
        <w:t>איל ינון:</w:t>
      </w:r>
    </w:p>
    <w:p w14:paraId="6246B8C5" w14:textId="77777777" w:rsidR="001351BD" w:rsidRPr="001351BD" w:rsidRDefault="001351BD" w:rsidP="001351BD">
      <w:pPr>
        <w:bidi/>
        <w:jc w:val="both"/>
        <w:rPr>
          <w:rFonts w:cs="David" w:hint="cs"/>
          <w:rtl/>
        </w:rPr>
      </w:pPr>
    </w:p>
    <w:p w14:paraId="4E2B4F4F" w14:textId="77777777" w:rsidR="001351BD" w:rsidRPr="001351BD" w:rsidRDefault="001351BD" w:rsidP="001351BD">
      <w:pPr>
        <w:bidi/>
        <w:jc w:val="both"/>
        <w:rPr>
          <w:rFonts w:cs="David" w:hint="cs"/>
          <w:rtl/>
        </w:rPr>
      </w:pPr>
      <w:r w:rsidRPr="001351BD">
        <w:rPr>
          <w:rFonts w:cs="David" w:hint="cs"/>
          <w:rtl/>
        </w:rPr>
        <w:tab/>
        <w:t>בשביל זה צריך לשנות חוק.</w:t>
      </w:r>
    </w:p>
    <w:p w14:paraId="6E8E7033" w14:textId="77777777" w:rsidR="001351BD" w:rsidRPr="001351BD" w:rsidRDefault="001351BD" w:rsidP="001351BD">
      <w:pPr>
        <w:bidi/>
        <w:jc w:val="both"/>
        <w:rPr>
          <w:rFonts w:cs="David" w:hint="cs"/>
          <w:rtl/>
        </w:rPr>
      </w:pPr>
    </w:p>
    <w:p w14:paraId="697340F2" w14:textId="77777777" w:rsidR="001351BD" w:rsidRPr="001351BD" w:rsidRDefault="001351BD" w:rsidP="001351BD">
      <w:pPr>
        <w:bidi/>
        <w:jc w:val="both"/>
        <w:rPr>
          <w:rFonts w:cs="David" w:hint="cs"/>
          <w:rtl/>
        </w:rPr>
      </w:pPr>
      <w:r w:rsidRPr="001351BD">
        <w:rPr>
          <w:rFonts w:cs="David" w:hint="cs"/>
          <w:u w:val="single"/>
          <w:rtl/>
        </w:rPr>
        <w:t>גדעון סער:</w:t>
      </w:r>
    </w:p>
    <w:p w14:paraId="058F7DD4" w14:textId="77777777" w:rsidR="001351BD" w:rsidRPr="001351BD" w:rsidRDefault="001351BD" w:rsidP="001351BD">
      <w:pPr>
        <w:bidi/>
        <w:jc w:val="both"/>
        <w:rPr>
          <w:rFonts w:cs="David" w:hint="cs"/>
          <w:rtl/>
        </w:rPr>
      </w:pPr>
    </w:p>
    <w:p w14:paraId="6CDACF6E" w14:textId="77777777" w:rsidR="001351BD" w:rsidRPr="001351BD" w:rsidRDefault="001351BD" w:rsidP="001351BD">
      <w:pPr>
        <w:bidi/>
        <w:jc w:val="both"/>
        <w:rPr>
          <w:rFonts w:cs="David" w:hint="cs"/>
          <w:rtl/>
        </w:rPr>
      </w:pPr>
      <w:r w:rsidRPr="001351BD">
        <w:rPr>
          <w:rFonts w:cs="David" w:hint="cs"/>
          <w:rtl/>
        </w:rPr>
        <w:tab/>
        <w:t xml:space="preserve"> אם המגמה תהיה להפוך אותו ליסוד מרכזי בבית, וברגע זה אף אחד לא בא והציע לשנותו, שהוא הגורם שעליו אנחנו מסתמכים בעבודה שלנו, הוא יכול לתת לנו הערכות תקציביות מול הערכת האוצר, אז יש היגיון לבצר את מעמדו בחקיקה. אם מחר יחשבו שזה פתרון כל כך לא טוב וצריך לשנות, הפה שאסר הוא הפה שהתיר.</w:t>
      </w:r>
    </w:p>
    <w:p w14:paraId="2154AF9D" w14:textId="77777777" w:rsidR="001351BD" w:rsidRPr="001351BD" w:rsidRDefault="001351BD" w:rsidP="001351BD">
      <w:pPr>
        <w:bidi/>
        <w:jc w:val="both"/>
        <w:rPr>
          <w:rFonts w:cs="David" w:hint="cs"/>
          <w:rtl/>
        </w:rPr>
      </w:pPr>
    </w:p>
    <w:p w14:paraId="48E1EF3A" w14:textId="77777777" w:rsidR="001351BD" w:rsidRPr="001351BD" w:rsidRDefault="001351BD" w:rsidP="001351BD">
      <w:pPr>
        <w:bidi/>
        <w:jc w:val="both"/>
        <w:rPr>
          <w:rFonts w:cs="David" w:hint="cs"/>
          <w:rtl/>
        </w:rPr>
      </w:pPr>
      <w:r w:rsidRPr="001351BD">
        <w:rPr>
          <w:rFonts w:cs="David" w:hint="cs"/>
          <w:u w:val="single"/>
          <w:rtl/>
        </w:rPr>
        <w:t>איל ינון:</w:t>
      </w:r>
    </w:p>
    <w:p w14:paraId="1EA37211" w14:textId="77777777" w:rsidR="001351BD" w:rsidRPr="001351BD" w:rsidRDefault="001351BD" w:rsidP="001351BD">
      <w:pPr>
        <w:bidi/>
        <w:jc w:val="both"/>
        <w:rPr>
          <w:rFonts w:cs="David" w:hint="cs"/>
          <w:rtl/>
        </w:rPr>
      </w:pPr>
    </w:p>
    <w:p w14:paraId="7F5BC286" w14:textId="77777777" w:rsidR="001351BD" w:rsidRPr="001351BD" w:rsidRDefault="001351BD" w:rsidP="001351BD">
      <w:pPr>
        <w:bidi/>
        <w:jc w:val="both"/>
        <w:rPr>
          <w:rFonts w:cs="David" w:hint="cs"/>
          <w:rtl/>
        </w:rPr>
      </w:pPr>
      <w:r w:rsidRPr="001351BD">
        <w:rPr>
          <w:rFonts w:cs="David" w:hint="cs"/>
          <w:rtl/>
        </w:rPr>
        <w:tab/>
        <w:t>אין מקום לקבוע בחוק שלכנסת תהיה מחלקת פרוטוקולים, למרות שברור שלכנסת יש מחלקת פרוטוקולים. כשאתה קובע דברים בחוק- - -</w:t>
      </w:r>
    </w:p>
    <w:p w14:paraId="7E429266" w14:textId="77777777" w:rsidR="001351BD" w:rsidRPr="001351BD" w:rsidRDefault="001351BD" w:rsidP="001351BD">
      <w:pPr>
        <w:bidi/>
        <w:jc w:val="both"/>
        <w:rPr>
          <w:rFonts w:cs="David" w:hint="cs"/>
          <w:rtl/>
        </w:rPr>
      </w:pPr>
    </w:p>
    <w:p w14:paraId="5AF75FD8" w14:textId="77777777" w:rsidR="001351BD" w:rsidRPr="001351BD" w:rsidRDefault="001351BD" w:rsidP="001351BD">
      <w:pPr>
        <w:bidi/>
        <w:jc w:val="both"/>
        <w:rPr>
          <w:rFonts w:cs="David" w:hint="cs"/>
          <w:rtl/>
        </w:rPr>
      </w:pPr>
      <w:r w:rsidRPr="001351BD">
        <w:rPr>
          <w:rFonts w:cs="David" w:hint="cs"/>
          <w:u w:val="single"/>
          <w:rtl/>
        </w:rPr>
        <w:t>היו"ר דוד טל:</w:t>
      </w:r>
    </w:p>
    <w:p w14:paraId="5F24C6FF" w14:textId="77777777" w:rsidR="001351BD" w:rsidRPr="001351BD" w:rsidRDefault="001351BD" w:rsidP="001351BD">
      <w:pPr>
        <w:bidi/>
        <w:jc w:val="both"/>
        <w:rPr>
          <w:rFonts w:cs="David" w:hint="cs"/>
          <w:rtl/>
        </w:rPr>
      </w:pPr>
    </w:p>
    <w:p w14:paraId="20F30333" w14:textId="77777777" w:rsidR="001351BD" w:rsidRPr="001351BD" w:rsidRDefault="001351BD" w:rsidP="001351BD">
      <w:pPr>
        <w:bidi/>
        <w:jc w:val="both"/>
        <w:rPr>
          <w:rFonts w:cs="David" w:hint="cs"/>
          <w:rtl/>
        </w:rPr>
      </w:pPr>
      <w:r w:rsidRPr="001351BD">
        <w:rPr>
          <w:rFonts w:cs="David" w:hint="cs"/>
          <w:rtl/>
        </w:rPr>
        <w:tab/>
        <w:t>איל ינון, אני סבור שזה נותן לנו פתרון. יש הצעת חוק לבטל את נציבות הדורות הבאים, וזה נותן פתרון גם לנציבות הדורות הבאים. רוב חברי הוועדה התבטאו שבמידה שמבטלים את נציבות הדורות הבאים, איזה גוף אחר יצטרך לטפל בזה, והיינו רוצים שגוף אחר יטפל בזה- - -</w:t>
      </w:r>
    </w:p>
    <w:p w14:paraId="25CE77D9" w14:textId="77777777" w:rsidR="001351BD" w:rsidRPr="001351BD" w:rsidRDefault="001351BD" w:rsidP="001351BD">
      <w:pPr>
        <w:bidi/>
        <w:jc w:val="both"/>
        <w:rPr>
          <w:rFonts w:cs="David" w:hint="cs"/>
          <w:rtl/>
        </w:rPr>
      </w:pPr>
    </w:p>
    <w:p w14:paraId="7CD87BC5" w14:textId="77777777" w:rsidR="001351BD" w:rsidRPr="001351BD" w:rsidRDefault="001351BD" w:rsidP="001351BD">
      <w:pPr>
        <w:bidi/>
        <w:jc w:val="both"/>
        <w:rPr>
          <w:rFonts w:cs="David" w:hint="cs"/>
          <w:rtl/>
        </w:rPr>
      </w:pPr>
      <w:r w:rsidRPr="001351BD">
        <w:rPr>
          <w:rFonts w:cs="David" w:hint="cs"/>
          <w:u w:val="single"/>
          <w:rtl/>
        </w:rPr>
        <w:t>איל ינון:</w:t>
      </w:r>
    </w:p>
    <w:p w14:paraId="181140C3" w14:textId="77777777" w:rsidR="001351BD" w:rsidRPr="001351BD" w:rsidRDefault="001351BD" w:rsidP="001351BD">
      <w:pPr>
        <w:bidi/>
        <w:jc w:val="both"/>
        <w:rPr>
          <w:rFonts w:cs="David" w:hint="cs"/>
          <w:rtl/>
        </w:rPr>
      </w:pPr>
    </w:p>
    <w:p w14:paraId="68EE269E" w14:textId="77777777" w:rsidR="001351BD" w:rsidRPr="001351BD" w:rsidRDefault="001351BD" w:rsidP="001351BD">
      <w:pPr>
        <w:bidi/>
        <w:jc w:val="both"/>
        <w:rPr>
          <w:rFonts w:cs="David" w:hint="cs"/>
          <w:rtl/>
        </w:rPr>
      </w:pPr>
      <w:r w:rsidRPr="001351BD">
        <w:rPr>
          <w:rFonts w:cs="David" w:hint="cs"/>
          <w:rtl/>
        </w:rPr>
        <w:tab/>
        <w:t>את הבעיה הזאת פתרנו.</w:t>
      </w:r>
    </w:p>
    <w:p w14:paraId="134C7AEE" w14:textId="77777777" w:rsidR="001351BD" w:rsidRPr="001351BD" w:rsidRDefault="001351BD" w:rsidP="001351BD">
      <w:pPr>
        <w:bidi/>
        <w:jc w:val="both"/>
        <w:rPr>
          <w:rFonts w:cs="David" w:hint="cs"/>
          <w:rtl/>
        </w:rPr>
      </w:pPr>
    </w:p>
    <w:p w14:paraId="7814B5C7" w14:textId="77777777" w:rsidR="001351BD" w:rsidRPr="001351BD" w:rsidRDefault="001351BD" w:rsidP="001351BD">
      <w:pPr>
        <w:bidi/>
        <w:jc w:val="both"/>
        <w:rPr>
          <w:rFonts w:cs="David" w:hint="cs"/>
          <w:rtl/>
        </w:rPr>
      </w:pPr>
      <w:r w:rsidRPr="001351BD">
        <w:rPr>
          <w:rFonts w:cs="David" w:hint="cs"/>
          <w:u w:val="single"/>
          <w:rtl/>
        </w:rPr>
        <w:t>היו"ר דוד טל:</w:t>
      </w:r>
    </w:p>
    <w:p w14:paraId="4D8E91C5" w14:textId="77777777" w:rsidR="001351BD" w:rsidRPr="001351BD" w:rsidRDefault="001351BD" w:rsidP="001351BD">
      <w:pPr>
        <w:bidi/>
        <w:jc w:val="both"/>
        <w:rPr>
          <w:rFonts w:cs="David" w:hint="cs"/>
          <w:rtl/>
        </w:rPr>
      </w:pPr>
    </w:p>
    <w:p w14:paraId="717B23C8" w14:textId="77777777" w:rsidR="001351BD" w:rsidRPr="001351BD" w:rsidRDefault="001351BD" w:rsidP="001351BD">
      <w:pPr>
        <w:bidi/>
        <w:jc w:val="both"/>
        <w:rPr>
          <w:rFonts w:cs="David" w:hint="cs"/>
          <w:rtl/>
        </w:rPr>
      </w:pPr>
      <w:r w:rsidRPr="001351BD">
        <w:rPr>
          <w:rFonts w:cs="David" w:hint="cs"/>
          <w:rtl/>
        </w:rPr>
        <w:tab/>
        <w:t xml:space="preserve">החלטנו שנעביר את זה </w:t>
      </w:r>
      <w:proofErr w:type="spellStart"/>
      <w:r w:rsidRPr="001351BD">
        <w:rPr>
          <w:rFonts w:cs="David" w:hint="cs"/>
          <w:rtl/>
        </w:rPr>
        <w:t>לממ"מ</w:t>
      </w:r>
      <w:proofErr w:type="spellEnd"/>
      <w:r w:rsidRPr="001351BD">
        <w:rPr>
          <w:rFonts w:cs="David" w:hint="cs"/>
          <w:rtl/>
        </w:rPr>
        <w:t xml:space="preserve">. אם אני קובע שיש ממ"מ לכנסת הזאת, אני יודע שגם את נציבות הדורות הבאים אני קובע בלבוש אחר, אבל הוא יהיה תחת הכותרת של </w:t>
      </w:r>
      <w:proofErr w:type="spellStart"/>
      <w:r w:rsidRPr="001351BD">
        <w:rPr>
          <w:rFonts w:cs="David" w:hint="cs"/>
          <w:rtl/>
        </w:rPr>
        <w:t>הממ"מ</w:t>
      </w:r>
      <w:proofErr w:type="spellEnd"/>
      <w:r w:rsidRPr="001351BD">
        <w:rPr>
          <w:rFonts w:cs="David" w:hint="cs"/>
          <w:rtl/>
        </w:rPr>
        <w:t>.</w:t>
      </w:r>
    </w:p>
    <w:p w14:paraId="1C189B1B" w14:textId="77777777" w:rsidR="001351BD" w:rsidRPr="001351BD" w:rsidRDefault="001351BD" w:rsidP="001351BD">
      <w:pPr>
        <w:bidi/>
        <w:jc w:val="both"/>
        <w:rPr>
          <w:rFonts w:cs="David" w:hint="cs"/>
          <w:rtl/>
        </w:rPr>
      </w:pPr>
    </w:p>
    <w:p w14:paraId="77032090" w14:textId="77777777" w:rsidR="001351BD" w:rsidRPr="001351BD" w:rsidRDefault="001351BD" w:rsidP="001351BD">
      <w:pPr>
        <w:bidi/>
        <w:jc w:val="both"/>
        <w:rPr>
          <w:rFonts w:cs="David" w:hint="cs"/>
          <w:rtl/>
        </w:rPr>
      </w:pPr>
      <w:r w:rsidRPr="001351BD">
        <w:rPr>
          <w:rFonts w:cs="David" w:hint="cs"/>
          <w:u w:val="single"/>
          <w:rtl/>
        </w:rPr>
        <w:t xml:space="preserve">שלי </w:t>
      </w:r>
      <w:proofErr w:type="spellStart"/>
      <w:r w:rsidRPr="001351BD">
        <w:rPr>
          <w:rFonts w:cs="David" w:hint="cs"/>
          <w:u w:val="single"/>
          <w:rtl/>
        </w:rPr>
        <w:t>יחימוביץ</w:t>
      </w:r>
      <w:proofErr w:type="spellEnd"/>
      <w:r w:rsidRPr="001351BD">
        <w:rPr>
          <w:rFonts w:cs="David" w:hint="cs"/>
          <w:u w:val="single"/>
          <w:rtl/>
        </w:rPr>
        <w:t>:</w:t>
      </w:r>
    </w:p>
    <w:p w14:paraId="4E0538A3" w14:textId="77777777" w:rsidR="001351BD" w:rsidRPr="001351BD" w:rsidRDefault="001351BD" w:rsidP="001351BD">
      <w:pPr>
        <w:bidi/>
        <w:jc w:val="both"/>
        <w:rPr>
          <w:rFonts w:cs="David" w:hint="cs"/>
          <w:rtl/>
        </w:rPr>
      </w:pPr>
    </w:p>
    <w:p w14:paraId="395A96AA" w14:textId="77777777" w:rsidR="001351BD" w:rsidRPr="001351BD" w:rsidRDefault="001351BD" w:rsidP="001351BD">
      <w:pPr>
        <w:bidi/>
        <w:jc w:val="both"/>
        <w:rPr>
          <w:rFonts w:cs="David" w:hint="cs"/>
          <w:rtl/>
        </w:rPr>
      </w:pPr>
      <w:r w:rsidRPr="001351BD">
        <w:rPr>
          <w:rFonts w:cs="David" w:hint="cs"/>
          <w:rtl/>
        </w:rPr>
        <w:tab/>
        <w:t xml:space="preserve"> נציבות הדורות הבאים, אתה קורא לה מחלקה </w:t>
      </w:r>
      <w:proofErr w:type="spellStart"/>
      <w:r w:rsidRPr="001351BD">
        <w:rPr>
          <w:rFonts w:cs="David" w:hint="cs"/>
          <w:rtl/>
        </w:rPr>
        <w:t>בממ"מ</w:t>
      </w:r>
      <w:proofErr w:type="spellEnd"/>
      <w:r w:rsidRPr="001351BD">
        <w:rPr>
          <w:rFonts w:cs="David" w:hint="cs"/>
          <w:rtl/>
        </w:rPr>
        <w:t>?</w:t>
      </w:r>
    </w:p>
    <w:p w14:paraId="6352BC3E" w14:textId="77777777" w:rsidR="001351BD" w:rsidRPr="001351BD" w:rsidRDefault="001351BD" w:rsidP="001351BD">
      <w:pPr>
        <w:bidi/>
        <w:jc w:val="both"/>
        <w:rPr>
          <w:rFonts w:cs="David" w:hint="cs"/>
          <w:rtl/>
        </w:rPr>
      </w:pPr>
    </w:p>
    <w:p w14:paraId="780C711C" w14:textId="77777777" w:rsidR="001351BD" w:rsidRPr="001351BD" w:rsidRDefault="001351BD" w:rsidP="001351BD">
      <w:pPr>
        <w:bidi/>
        <w:jc w:val="both"/>
        <w:rPr>
          <w:rFonts w:cs="David" w:hint="cs"/>
          <w:rtl/>
        </w:rPr>
      </w:pPr>
      <w:r w:rsidRPr="001351BD">
        <w:rPr>
          <w:rFonts w:cs="David" w:hint="cs"/>
          <w:u w:val="single"/>
          <w:rtl/>
        </w:rPr>
        <w:t>היו"ר דוד טל:</w:t>
      </w:r>
    </w:p>
    <w:p w14:paraId="105C302B" w14:textId="77777777" w:rsidR="001351BD" w:rsidRPr="001351BD" w:rsidRDefault="001351BD" w:rsidP="001351BD">
      <w:pPr>
        <w:bidi/>
        <w:jc w:val="both"/>
        <w:rPr>
          <w:rFonts w:cs="David" w:hint="cs"/>
          <w:rtl/>
        </w:rPr>
      </w:pPr>
    </w:p>
    <w:p w14:paraId="3BB091CD" w14:textId="77777777" w:rsidR="001351BD" w:rsidRPr="001351BD" w:rsidRDefault="001351BD" w:rsidP="001351BD">
      <w:pPr>
        <w:bidi/>
        <w:jc w:val="both"/>
        <w:rPr>
          <w:rFonts w:cs="David" w:hint="cs"/>
          <w:rtl/>
        </w:rPr>
      </w:pPr>
      <w:r w:rsidRPr="001351BD">
        <w:rPr>
          <w:rFonts w:cs="David" w:hint="cs"/>
          <w:rtl/>
        </w:rPr>
        <w:tab/>
        <w:t>מבחינה אדמיניסטרטיבית אני לא יודע לסדר את הדברים.</w:t>
      </w:r>
    </w:p>
    <w:p w14:paraId="7FD63771" w14:textId="77777777" w:rsidR="001351BD" w:rsidRPr="001351BD" w:rsidRDefault="001351BD" w:rsidP="001351BD">
      <w:pPr>
        <w:bidi/>
        <w:jc w:val="both"/>
        <w:rPr>
          <w:rFonts w:cs="David" w:hint="cs"/>
          <w:rtl/>
        </w:rPr>
      </w:pPr>
    </w:p>
    <w:p w14:paraId="5819DF50" w14:textId="77777777" w:rsidR="001351BD" w:rsidRPr="001351BD" w:rsidRDefault="001351BD" w:rsidP="001351BD">
      <w:pPr>
        <w:bidi/>
        <w:jc w:val="both"/>
        <w:rPr>
          <w:rFonts w:cs="David" w:hint="cs"/>
          <w:rtl/>
        </w:rPr>
      </w:pPr>
      <w:r w:rsidRPr="001351BD">
        <w:rPr>
          <w:rFonts w:cs="David" w:hint="cs"/>
          <w:u w:val="single"/>
          <w:rtl/>
        </w:rPr>
        <w:t>איל ינון:</w:t>
      </w:r>
    </w:p>
    <w:p w14:paraId="7398E43D" w14:textId="77777777" w:rsidR="001351BD" w:rsidRPr="001351BD" w:rsidRDefault="001351BD" w:rsidP="001351BD">
      <w:pPr>
        <w:bidi/>
        <w:jc w:val="both"/>
        <w:rPr>
          <w:rFonts w:cs="David" w:hint="cs"/>
          <w:rtl/>
        </w:rPr>
      </w:pPr>
    </w:p>
    <w:p w14:paraId="4B78F2BE" w14:textId="77777777" w:rsidR="001351BD" w:rsidRPr="001351BD" w:rsidRDefault="001351BD" w:rsidP="001351BD">
      <w:pPr>
        <w:bidi/>
        <w:jc w:val="both"/>
        <w:rPr>
          <w:rFonts w:cs="David" w:hint="cs"/>
          <w:rtl/>
        </w:rPr>
      </w:pPr>
      <w:r w:rsidRPr="001351BD">
        <w:rPr>
          <w:rFonts w:cs="David" w:hint="cs"/>
          <w:rtl/>
        </w:rPr>
        <w:tab/>
        <w:t>לא מכניסים עניין כזה לחוק.</w:t>
      </w:r>
    </w:p>
    <w:p w14:paraId="7A054327" w14:textId="77777777" w:rsidR="001351BD" w:rsidRPr="001351BD" w:rsidRDefault="001351BD" w:rsidP="001351BD">
      <w:pPr>
        <w:bidi/>
        <w:jc w:val="both"/>
        <w:rPr>
          <w:rFonts w:cs="David" w:hint="cs"/>
          <w:rtl/>
        </w:rPr>
      </w:pPr>
    </w:p>
    <w:p w14:paraId="36EE3118" w14:textId="77777777" w:rsidR="001351BD" w:rsidRPr="001351BD" w:rsidRDefault="001351BD" w:rsidP="001351BD">
      <w:pPr>
        <w:bidi/>
        <w:jc w:val="both"/>
        <w:rPr>
          <w:rFonts w:cs="David" w:hint="cs"/>
          <w:rtl/>
        </w:rPr>
      </w:pPr>
      <w:r w:rsidRPr="001351BD">
        <w:rPr>
          <w:rFonts w:cs="David" w:hint="cs"/>
          <w:u w:val="single"/>
          <w:rtl/>
        </w:rPr>
        <w:t>היו"ר דוד טל:</w:t>
      </w:r>
    </w:p>
    <w:p w14:paraId="6ADE3E5B" w14:textId="77777777" w:rsidR="001351BD" w:rsidRPr="001351BD" w:rsidRDefault="001351BD" w:rsidP="001351BD">
      <w:pPr>
        <w:bidi/>
        <w:jc w:val="both"/>
        <w:rPr>
          <w:rFonts w:cs="David" w:hint="cs"/>
          <w:rtl/>
        </w:rPr>
      </w:pPr>
    </w:p>
    <w:p w14:paraId="6B0B24B0" w14:textId="77777777" w:rsidR="001351BD" w:rsidRPr="001351BD" w:rsidRDefault="001351BD" w:rsidP="001351BD">
      <w:pPr>
        <w:bidi/>
        <w:jc w:val="both"/>
        <w:rPr>
          <w:rFonts w:cs="David" w:hint="cs"/>
          <w:rtl/>
        </w:rPr>
      </w:pPr>
      <w:r w:rsidRPr="001351BD">
        <w:rPr>
          <w:rFonts w:cs="David" w:hint="cs"/>
          <w:rtl/>
        </w:rPr>
        <w:tab/>
        <w:t xml:space="preserve">ברגע שביטלתי את נציב הדורות הבאים, וחברי הכנסת כפי שהתבטאו בנושא הזה, ורצו, רובם או כולם, שזה יעבור </w:t>
      </w:r>
      <w:proofErr w:type="spellStart"/>
      <w:r w:rsidRPr="001351BD">
        <w:rPr>
          <w:rFonts w:cs="David" w:hint="cs"/>
          <w:rtl/>
        </w:rPr>
        <w:t>לממ"מ</w:t>
      </w:r>
      <w:proofErr w:type="spellEnd"/>
      <w:r w:rsidRPr="001351BD">
        <w:rPr>
          <w:rFonts w:cs="David" w:hint="cs"/>
          <w:rtl/>
        </w:rPr>
        <w:t xml:space="preserve">, אני צריך לתת איזה מעמד </w:t>
      </w:r>
      <w:proofErr w:type="spellStart"/>
      <w:r w:rsidRPr="001351BD">
        <w:rPr>
          <w:rFonts w:cs="David" w:hint="cs"/>
          <w:rtl/>
        </w:rPr>
        <w:t>לממ"מ</w:t>
      </w:r>
      <w:proofErr w:type="spellEnd"/>
      <w:r w:rsidRPr="001351BD">
        <w:rPr>
          <w:rFonts w:cs="David" w:hint="cs"/>
          <w:rtl/>
        </w:rPr>
        <w:t xml:space="preserve">. בעצם העובדה שאני קובע שלכנסת יהיה ממ"מ, אני קובע לו איזה מעמד. </w:t>
      </w:r>
    </w:p>
    <w:p w14:paraId="258B690D" w14:textId="77777777" w:rsidR="001351BD" w:rsidRPr="001351BD" w:rsidRDefault="001351BD" w:rsidP="001351BD">
      <w:pPr>
        <w:bidi/>
        <w:jc w:val="both"/>
        <w:rPr>
          <w:rFonts w:cs="David" w:hint="cs"/>
          <w:rtl/>
        </w:rPr>
      </w:pPr>
      <w:r w:rsidRPr="001351BD">
        <w:rPr>
          <w:rFonts w:cs="David" w:hint="cs"/>
          <w:u w:val="single"/>
          <w:rtl/>
        </w:rPr>
        <w:t>אלכס מילר:</w:t>
      </w:r>
    </w:p>
    <w:p w14:paraId="7049EDF6" w14:textId="77777777" w:rsidR="001351BD" w:rsidRPr="001351BD" w:rsidRDefault="001351BD" w:rsidP="001351BD">
      <w:pPr>
        <w:bidi/>
        <w:jc w:val="both"/>
        <w:rPr>
          <w:rFonts w:cs="David" w:hint="cs"/>
          <w:rtl/>
        </w:rPr>
      </w:pPr>
    </w:p>
    <w:p w14:paraId="5F3AF931" w14:textId="77777777" w:rsidR="001351BD" w:rsidRPr="001351BD" w:rsidRDefault="001351BD" w:rsidP="001351BD">
      <w:pPr>
        <w:bidi/>
        <w:jc w:val="both"/>
        <w:rPr>
          <w:rFonts w:cs="David" w:hint="cs"/>
          <w:rtl/>
        </w:rPr>
      </w:pPr>
      <w:r w:rsidRPr="001351BD">
        <w:rPr>
          <w:rFonts w:cs="David" w:hint="cs"/>
          <w:rtl/>
        </w:rPr>
        <w:tab/>
        <w:t xml:space="preserve"> אם חברי הכנסת רוצים לקבוע סעיף על </w:t>
      </w:r>
      <w:proofErr w:type="spellStart"/>
      <w:r w:rsidRPr="001351BD">
        <w:rPr>
          <w:rFonts w:cs="David" w:hint="cs"/>
          <w:rtl/>
        </w:rPr>
        <w:t>הממ"מ</w:t>
      </w:r>
      <w:proofErr w:type="spellEnd"/>
      <w:r w:rsidRPr="001351BD">
        <w:rPr>
          <w:rFonts w:cs="David" w:hint="cs"/>
          <w:rtl/>
        </w:rPr>
        <w:t>, הייתי מציע לשקול גם קביעה על התקציב.</w:t>
      </w:r>
    </w:p>
    <w:p w14:paraId="7476AC55" w14:textId="77777777" w:rsidR="001351BD" w:rsidRPr="001351BD" w:rsidRDefault="001351BD" w:rsidP="001351BD">
      <w:pPr>
        <w:bidi/>
        <w:jc w:val="both"/>
        <w:rPr>
          <w:rFonts w:cs="David" w:hint="cs"/>
          <w:rtl/>
        </w:rPr>
      </w:pPr>
    </w:p>
    <w:p w14:paraId="07BE296D" w14:textId="77777777" w:rsidR="001351BD" w:rsidRPr="001351BD" w:rsidRDefault="001351BD" w:rsidP="001351BD">
      <w:pPr>
        <w:bidi/>
        <w:jc w:val="both"/>
        <w:rPr>
          <w:rFonts w:cs="David" w:hint="cs"/>
          <w:rtl/>
        </w:rPr>
      </w:pPr>
      <w:r w:rsidRPr="001351BD">
        <w:rPr>
          <w:rFonts w:cs="David" w:hint="cs"/>
          <w:u w:val="single"/>
          <w:rtl/>
        </w:rPr>
        <w:t>היו"ר דוד טל:</w:t>
      </w:r>
    </w:p>
    <w:p w14:paraId="2547E77B" w14:textId="77777777" w:rsidR="001351BD" w:rsidRPr="001351BD" w:rsidRDefault="001351BD" w:rsidP="001351BD">
      <w:pPr>
        <w:bidi/>
        <w:jc w:val="both"/>
        <w:rPr>
          <w:rFonts w:cs="David" w:hint="cs"/>
          <w:rtl/>
        </w:rPr>
      </w:pPr>
    </w:p>
    <w:p w14:paraId="52882BF4" w14:textId="77777777" w:rsidR="001351BD" w:rsidRPr="001351BD" w:rsidRDefault="001351BD" w:rsidP="001351BD">
      <w:pPr>
        <w:bidi/>
        <w:jc w:val="both"/>
        <w:rPr>
          <w:rFonts w:cs="David" w:hint="cs"/>
          <w:rtl/>
        </w:rPr>
      </w:pPr>
      <w:r w:rsidRPr="001351BD">
        <w:rPr>
          <w:rFonts w:cs="David" w:hint="cs"/>
          <w:rtl/>
        </w:rPr>
        <w:tab/>
        <w:t>אנחנו קובעים כל שנה, קבענו לפני שבוע-שבועיים.</w:t>
      </w:r>
    </w:p>
    <w:p w14:paraId="4D0B1A6A" w14:textId="77777777" w:rsidR="001351BD" w:rsidRPr="001351BD" w:rsidRDefault="001351BD" w:rsidP="001351BD">
      <w:pPr>
        <w:bidi/>
        <w:jc w:val="both"/>
        <w:rPr>
          <w:rFonts w:cs="David" w:hint="cs"/>
          <w:rtl/>
        </w:rPr>
      </w:pPr>
    </w:p>
    <w:p w14:paraId="3E012821" w14:textId="77777777" w:rsidR="001351BD" w:rsidRPr="001351BD" w:rsidRDefault="001351BD" w:rsidP="001351BD">
      <w:pPr>
        <w:bidi/>
        <w:jc w:val="both"/>
        <w:rPr>
          <w:rFonts w:cs="David" w:hint="cs"/>
          <w:rtl/>
        </w:rPr>
      </w:pPr>
      <w:r w:rsidRPr="001351BD">
        <w:rPr>
          <w:rFonts w:cs="David" w:hint="cs"/>
          <w:u w:val="single"/>
          <w:rtl/>
        </w:rPr>
        <w:t xml:space="preserve">שלי </w:t>
      </w:r>
      <w:proofErr w:type="spellStart"/>
      <w:r w:rsidRPr="001351BD">
        <w:rPr>
          <w:rFonts w:cs="David" w:hint="cs"/>
          <w:u w:val="single"/>
          <w:rtl/>
        </w:rPr>
        <w:t>יחימוביץ</w:t>
      </w:r>
      <w:proofErr w:type="spellEnd"/>
      <w:r w:rsidRPr="001351BD">
        <w:rPr>
          <w:rFonts w:cs="David" w:hint="cs"/>
          <w:u w:val="single"/>
          <w:rtl/>
        </w:rPr>
        <w:t>:</w:t>
      </w:r>
    </w:p>
    <w:p w14:paraId="4D6D48BD" w14:textId="77777777" w:rsidR="001351BD" w:rsidRPr="001351BD" w:rsidRDefault="001351BD" w:rsidP="001351BD">
      <w:pPr>
        <w:bidi/>
        <w:jc w:val="both"/>
        <w:rPr>
          <w:rFonts w:cs="David" w:hint="cs"/>
          <w:rtl/>
        </w:rPr>
      </w:pPr>
    </w:p>
    <w:p w14:paraId="748C50D3" w14:textId="77777777" w:rsidR="001351BD" w:rsidRPr="001351BD" w:rsidRDefault="001351BD" w:rsidP="001351BD">
      <w:pPr>
        <w:bidi/>
        <w:jc w:val="both"/>
        <w:rPr>
          <w:rFonts w:cs="David" w:hint="cs"/>
          <w:rtl/>
        </w:rPr>
      </w:pPr>
      <w:r w:rsidRPr="001351BD">
        <w:rPr>
          <w:rFonts w:cs="David" w:hint="cs"/>
          <w:rtl/>
        </w:rPr>
        <w:tab/>
        <w:t xml:space="preserve"> אנחנו מקבלים את זה כמה שעות לפני הישיבה.</w:t>
      </w:r>
    </w:p>
    <w:p w14:paraId="4605AA82" w14:textId="77777777" w:rsidR="001351BD" w:rsidRPr="001351BD" w:rsidRDefault="001351BD" w:rsidP="001351BD">
      <w:pPr>
        <w:bidi/>
        <w:jc w:val="both"/>
        <w:rPr>
          <w:rFonts w:cs="David" w:hint="cs"/>
          <w:rtl/>
        </w:rPr>
      </w:pPr>
    </w:p>
    <w:p w14:paraId="626B20CE" w14:textId="77777777" w:rsidR="001351BD" w:rsidRPr="001351BD" w:rsidRDefault="001351BD" w:rsidP="001351BD">
      <w:pPr>
        <w:bidi/>
        <w:jc w:val="both"/>
        <w:rPr>
          <w:rFonts w:cs="David" w:hint="cs"/>
          <w:rtl/>
        </w:rPr>
      </w:pPr>
      <w:r w:rsidRPr="001351BD">
        <w:rPr>
          <w:rFonts w:cs="David" w:hint="cs"/>
          <w:u w:val="single"/>
          <w:rtl/>
        </w:rPr>
        <w:t>היו"ר דוד טל:</w:t>
      </w:r>
    </w:p>
    <w:p w14:paraId="42D66809" w14:textId="77777777" w:rsidR="001351BD" w:rsidRPr="001351BD" w:rsidRDefault="001351BD" w:rsidP="001351BD">
      <w:pPr>
        <w:bidi/>
        <w:jc w:val="both"/>
        <w:rPr>
          <w:rFonts w:cs="David" w:hint="cs"/>
          <w:rtl/>
        </w:rPr>
      </w:pPr>
    </w:p>
    <w:p w14:paraId="3661FC02" w14:textId="77777777" w:rsidR="001351BD" w:rsidRPr="001351BD" w:rsidRDefault="001351BD" w:rsidP="001351BD">
      <w:pPr>
        <w:bidi/>
        <w:jc w:val="both"/>
        <w:rPr>
          <w:rFonts w:cs="David" w:hint="cs"/>
          <w:rtl/>
        </w:rPr>
      </w:pPr>
      <w:r w:rsidRPr="001351BD">
        <w:rPr>
          <w:rFonts w:cs="David" w:hint="cs"/>
          <w:rtl/>
        </w:rPr>
        <w:tab/>
        <w:t>בפעם הבאה תקבלי את זה יום לפני.</w:t>
      </w:r>
    </w:p>
    <w:p w14:paraId="680DB14A" w14:textId="77777777" w:rsidR="001351BD" w:rsidRPr="001351BD" w:rsidRDefault="001351BD" w:rsidP="001351BD">
      <w:pPr>
        <w:bidi/>
        <w:jc w:val="both"/>
        <w:rPr>
          <w:rFonts w:cs="David" w:hint="cs"/>
          <w:rtl/>
        </w:rPr>
      </w:pPr>
    </w:p>
    <w:p w14:paraId="7057588B" w14:textId="77777777" w:rsidR="001351BD" w:rsidRPr="001351BD" w:rsidRDefault="001351BD" w:rsidP="001351BD">
      <w:pPr>
        <w:bidi/>
        <w:jc w:val="both"/>
        <w:rPr>
          <w:rFonts w:cs="David" w:hint="cs"/>
          <w:rtl/>
        </w:rPr>
      </w:pPr>
      <w:r w:rsidRPr="001351BD">
        <w:rPr>
          <w:rFonts w:cs="David" w:hint="cs"/>
          <w:u w:val="single"/>
          <w:rtl/>
        </w:rPr>
        <w:t xml:space="preserve">שלי </w:t>
      </w:r>
      <w:proofErr w:type="spellStart"/>
      <w:r w:rsidRPr="001351BD">
        <w:rPr>
          <w:rFonts w:cs="David" w:hint="cs"/>
          <w:u w:val="single"/>
          <w:rtl/>
        </w:rPr>
        <w:t>יחימוביץ</w:t>
      </w:r>
      <w:proofErr w:type="spellEnd"/>
      <w:r w:rsidRPr="001351BD">
        <w:rPr>
          <w:rFonts w:cs="David" w:hint="cs"/>
          <w:u w:val="single"/>
          <w:rtl/>
        </w:rPr>
        <w:t>:</w:t>
      </w:r>
    </w:p>
    <w:p w14:paraId="61ECC594" w14:textId="77777777" w:rsidR="001351BD" w:rsidRPr="001351BD" w:rsidRDefault="001351BD" w:rsidP="001351BD">
      <w:pPr>
        <w:bidi/>
        <w:jc w:val="both"/>
        <w:rPr>
          <w:rFonts w:cs="David" w:hint="cs"/>
          <w:rtl/>
        </w:rPr>
      </w:pPr>
    </w:p>
    <w:p w14:paraId="5364ACFC" w14:textId="77777777" w:rsidR="001351BD" w:rsidRPr="001351BD" w:rsidRDefault="001351BD" w:rsidP="001351BD">
      <w:pPr>
        <w:bidi/>
        <w:jc w:val="both"/>
        <w:rPr>
          <w:rFonts w:cs="David" w:hint="cs"/>
          <w:rtl/>
        </w:rPr>
      </w:pPr>
      <w:r w:rsidRPr="001351BD">
        <w:rPr>
          <w:rFonts w:cs="David" w:hint="cs"/>
          <w:rtl/>
        </w:rPr>
        <w:tab/>
        <w:t xml:space="preserve"> זה לא מספיק.</w:t>
      </w:r>
    </w:p>
    <w:p w14:paraId="584D20CD" w14:textId="77777777" w:rsidR="001351BD" w:rsidRPr="001351BD" w:rsidRDefault="001351BD" w:rsidP="001351BD">
      <w:pPr>
        <w:bidi/>
        <w:jc w:val="both"/>
        <w:rPr>
          <w:rFonts w:cs="David" w:hint="cs"/>
          <w:rtl/>
        </w:rPr>
      </w:pPr>
    </w:p>
    <w:p w14:paraId="21F04FD6" w14:textId="77777777" w:rsidR="001351BD" w:rsidRPr="001351BD" w:rsidRDefault="001351BD" w:rsidP="001351BD">
      <w:pPr>
        <w:bidi/>
        <w:jc w:val="both"/>
        <w:rPr>
          <w:rFonts w:cs="David" w:hint="cs"/>
          <w:rtl/>
        </w:rPr>
      </w:pPr>
      <w:r w:rsidRPr="001351BD">
        <w:rPr>
          <w:rFonts w:cs="David" w:hint="cs"/>
          <w:u w:val="single"/>
          <w:rtl/>
        </w:rPr>
        <w:t>היו"ר דוד טל:</w:t>
      </w:r>
    </w:p>
    <w:p w14:paraId="1B3385C8" w14:textId="77777777" w:rsidR="001351BD" w:rsidRPr="001351BD" w:rsidRDefault="001351BD" w:rsidP="001351BD">
      <w:pPr>
        <w:bidi/>
        <w:jc w:val="both"/>
        <w:rPr>
          <w:rFonts w:cs="David" w:hint="cs"/>
          <w:rtl/>
        </w:rPr>
      </w:pPr>
    </w:p>
    <w:p w14:paraId="22A0169C" w14:textId="77777777" w:rsidR="001351BD" w:rsidRPr="001351BD" w:rsidRDefault="001351BD" w:rsidP="001351BD">
      <w:pPr>
        <w:bidi/>
        <w:jc w:val="both"/>
        <w:rPr>
          <w:rFonts w:cs="David" w:hint="cs"/>
          <w:rtl/>
        </w:rPr>
      </w:pPr>
      <w:r w:rsidRPr="001351BD">
        <w:rPr>
          <w:rFonts w:cs="David" w:hint="cs"/>
          <w:rtl/>
        </w:rPr>
        <w:tab/>
        <w:t>יומיים-שלושה.</w:t>
      </w:r>
    </w:p>
    <w:p w14:paraId="7290270D" w14:textId="77777777" w:rsidR="001351BD" w:rsidRPr="001351BD" w:rsidRDefault="001351BD" w:rsidP="001351BD">
      <w:pPr>
        <w:bidi/>
        <w:jc w:val="both"/>
        <w:rPr>
          <w:rFonts w:cs="David" w:hint="cs"/>
          <w:rtl/>
        </w:rPr>
      </w:pPr>
    </w:p>
    <w:p w14:paraId="1F370966" w14:textId="77777777" w:rsidR="001351BD" w:rsidRPr="001351BD" w:rsidRDefault="001351BD" w:rsidP="001351BD">
      <w:pPr>
        <w:bidi/>
        <w:jc w:val="both"/>
        <w:rPr>
          <w:rFonts w:cs="David" w:hint="cs"/>
          <w:rtl/>
        </w:rPr>
      </w:pPr>
      <w:r w:rsidRPr="001351BD">
        <w:rPr>
          <w:rFonts w:cs="David" w:hint="cs"/>
          <w:u w:val="single"/>
          <w:rtl/>
        </w:rPr>
        <w:t xml:space="preserve">שלי </w:t>
      </w:r>
      <w:proofErr w:type="spellStart"/>
      <w:r w:rsidRPr="001351BD">
        <w:rPr>
          <w:rFonts w:cs="David" w:hint="cs"/>
          <w:u w:val="single"/>
          <w:rtl/>
        </w:rPr>
        <w:t>יחימוביץ</w:t>
      </w:r>
      <w:proofErr w:type="spellEnd"/>
      <w:r w:rsidRPr="001351BD">
        <w:rPr>
          <w:rFonts w:cs="David" w:hint="cs"/>
          <w:u w:val="single"/>
          <w:rtl/>
        </w:rPr>
        <w:t>:</w:t>
      </w:r>
    </w:p>
    <w:p w14:paraId="1D704248" w14:textId="77777777" w:rsidR="001351BD" w:rsidRPr="001351BD" w:rsidRDefault="001351BD" w:rsidP="001351BD">
      <w:pPr>
        <w:bidi/>
        <w:jc w:val="both"/>
        <w:rPr>
          <w:rFonts w:cs="David" w:hint="cs"/>
          <w:rtl/>
        </w:rPr>
      </w:pPr>
    </w:p>
    <w:p w14:paraId="76AB8EC8" w14:textId="77777777" w:rsidR="001351BD" w:rsidRPr="001351BD" w:rsidRDefault="001351BD" w:rsidP="001351BD">
      <w:pPr>
        <w:bidi/>
        <w:jc w:val="both"/>
        <w:rPr>
          <w:rFonts w:cs="David" w:hint="cs"/>
          <w:rtl/>
        </w:rPr>
      </w:pPr>
      <w:r w:rsidRPr="001351BD">
        <w:rPr>
          <w:rFonts w:cs="David" w:hint="cs"/>
          <w:rtl/>
        </w:rPr>
        <w:tab/>
        <w:t xml:space="preserve"> אם רוצים לעבוד ברצינות זה צריך לבוא מראש, אני אסתפק בשבוע לפני.</w:t>
      </w:r>
    </w:p>
    <w:p w14:paraId="2E918B90" w14:textId="77777777" w:rsidR="001351BD" w:rsidRPr="001351BD" w:rsidRDefault="001351BD" w:rsidP="001351BD">
      <w:pPr>
        <w:bidi/>
        <w:jc w:val="both"/>
        <w:rPr>
          <w:rFonts w:cs="David" w:hint="cs"/>
          <w:rtl/>
        </w:rPr>
      </w:pPr>
    </w:p>
    <w:p w14:paraId="20A3E55C" w14:textId="77777777" w:rsidR="001351BD" w:rsidRPr="001351BD" w:rsidRDefault="001351BD" w:rsidP="001351BD">
      <w:pPr>
        <w:bidi/>
        <w:jc w:val="both"/>
        <w:rPr>
          <w:rFonts w:cs="David" w:hint="cs"/>
          <w:rtl/>
        </w:rPr>
      </w:pPr>
      <w:r w:rsidRPr="001351BD">
        <w:rPr>
          <w:rFonts w:cs="David" w:hint="cs"/>
          <w:u w:val="single"/>
          <w:rtl/>
        </w:rPr>
        <w:t>היו"ר דוד טל:</w:t>
      </w:r>
    </w:p>
    <w:p w14:paraId="4AA2D04A" w14:textId="77777777" w:rsidR="001351BD" w:rsidRPr="001351BD" w:rsidRDefault="001351BD" w:rsidP="001351BD">
      <w:pPr>
        <w:bidi/>
        <w:jc w:val="both"/>
        <w:rPr>
          <w:rFonts w:cs="David" w:hint="cs"/>
          <w:rtl/>
        </w:rPr>
      </w:pPr>
    </w:p>
    <w:p w14:paraId="631D86DD" w14:textId="77777777" w:rsidR="001351BD" w:rsidRPr="001351BD" w:rsidRDefault="001351BD" w:rsidP="001351BD">
      <w:pPr>
        <w:bidi/>
        <w:jc w:val="both"/>
        <w:rPr>
          <w:rFonts w:cs="David" w:hint="cs"/>
          <w:rtl/>
        </w:rPr>
      </w:pPr>
      <w:r w:rsidRPr="001351BD">
        <w:rPr>
          <w:rFonts w:cs="David" w:hint="cs"/>
          <w:rtl/>
        </w:rPr>
        <w:tab/>
        <w:t>התקציב לא גדול כזה, השינויים לא כאלה גדולים. ואין תחמונים שם.</w:t>
      </w:r>
    </w:p>
    <w:p w14:paraId="7ECBC045" w14:textId="77777777" w:rsidR="001351BD" w:rsidRPr="001351BD" w:rsidRDefault="001351BD" w:rsidP="001351BD">
      <w:pPr>
        <w:bidi/>
        <w:jc w:val="both"/>
        <w:rPr>
          <w:rFonts w:cs="David" w:hint="cs"/>
          <w:u w:val="single"/>
          <w:rtl/>
        </w:rPr>
      </w:pPr>
    </w:p>
    <w:p w14:paraId="699C1E29" w14:textId="77777777" w:rsidR="001351BD" w:rsidRPr="001351BD" w:rsidRDefault="001351BD" w:rsidP="001351BD">
      <w:pPr>
        <w:bidi/>
        <w:jc w:val="both"/>
        <w:rPr>
          <w:rFonts w:cs="David" w:hint="cs"/>
          <w:rtl/>
        </w:rPr>
      </w:pPr>
      <w:r w:rsidRPr="001351BD">
        <w:rPr>
          <w:rFonts w:cs="David" w:hint="cs"/>
          <w:u w:val="single"/>
          <w:rtl/>
        </w:rPr>
        <w:t>אלכס מילר:</w:t>
      </w:r>
    </w:p>
    <w:p w14:paraId="253DF7EB" w14:textId="77777777" w:rsidR="001351BD" w:rsidRPr="001351BD" w:rsidRDefault="001351BD" w:rsidP="001351BD">
      <w:pPr>
        <w:bidi/>
        <w:jc w:val="both"/>
        <w:rPr>
          <w:rFonts w:cs="David" w:hint="cs"/>
          <w:rtl/>
        </w:rPr>
      </w:pPr>
    </w:p>
    <w:p w14:paraId="555CB0DC" w14:textId="77777777" w:rsidR="001351BD" w:rsidRPr="001351BD" w:rsidRDefault="001351BD" w:rsidP="001351BD">
      <w:pPr>
        <w:bidi/>
        <w:jc w:val="both"/>
        <w:rPr>
          <w:rFonts w:cs="David" w:hint="cs"/>
          <w:rtl/>
        </w:rPr>
      </w:pPr>
      <w:r w:rsidRPr="001351BD">
        <w:rPr>
          <w:rFonts w:cs="David" w:hint="cs"/>
          <w:rtl/>
        </w:rPr>
        <w:tab/>
        <w:t>כמו שיכול לבוא היושב-ראש ולבטל גוף, זה אותו דבר. גם אם זה כתוב, אתה יכול לרוקן  את התקציב לאפס.</w:t>
      </w:r>
    </w:p>
    <w:p w14:paraId="5FF9D47E" w14:textId="77777777" w:rsidR="001351BD" w:rsidRPr="001351BD" w:rsidRDefault="001351BD" w:rsidP="001351BD">
      <w:pPr>
        <w:bidi/>
        <w:jc w:val="both"/>
        <w:rPr>
          <w:rFonts w:cs="David" w:hint="cs"/>
          <w:rtl/>
        </w:rPr>
      </w:pPr>
    </w:p>
    <w:p w14:paraId="0E59C72F" w14:textId="77777777" w:rsidR="001351BD" w:rsidRPr="001351BD" w:rsidRDefault="001351BD" w:rsidP="001351BD">
      <w:pPr>
        <w:bidi/>
        <w:jc w:val="both"/>
        <w:rPr>
          <w:rFonts w:cs="David" w:hint="cs"/>
          <w:rtl/>
        </w:rPr>
      </w:pPr>
      <w:r w:rsidRPr="001351BD">
        <w:rPr>
          <w:rFonts w:cs="David" w:hint="cs"/>
          <w:u w:val="single"/>
          <w:rtl/>
        </w:rPr>
        <w:t>היו"ר דוד טל:</w:t>
      </w:r>
    </w:p>
    <w:p w14:paraId="253B0EA6" w14:textId="77777777" w:rsidR="001351BD" w:rsidRPr="001351BD" w:rsidRDefault="001351BD" w:rsidP="001351BD">
      <w:pPr>
        <w:bidi/>
        <w:jc w:val="both"/>
        <w:rPr>
          <w:rFonts w:cs="David" w:hint="cs"/>
          <w:rtl/>
        </w:rPr>
      </w:pPr>
    </w:p>
    <w:p w14:paraId="65ADAF19" w14:textId="77777777" w:rsidR="001351BD" w:rsidRPr="001351BD" w:rsidRDefault="001351BD" w:rsidP="001351BD">
      <w:pPr>
        <w:bidi/>
        <w:jc w:val="both"/>
        <w:rPr>
          <w:rFonts w:cs="David" w:hint="cs"/>
          <w:rtl/>
        </w:rPr>
      </w:pPr>
      <w:r w:rsidRPr="001351BD">
        <w:rPr>
          <w:rFonts w:cs="David" w:hint="cs"/>
          <w:rtl/>
        </w:rPr>
        <w:tab/>
        <w:t xml:space="preserve">מה זה לרוקן את התקציב? שלי </w:t>
      </w:r>
      <w:proofErr w:type="spellStart"/>
      <w:r w:rsidRPr="001351BD">
        <w:rPr>
          <w:rFonts w:cs="David" w:hint="cs"/>
          <w:rtl/>
        </w:rPr>
        <w:t>יחימוביץ</w:t>
      </w:r>
      <w:proofErr w:type="spellEnd"/>
      <w:r w:rsidRPr="001351BD">
        <w:rPr>
          <w:rFonts w:cs="David" w:hint="cs"/>
          <w:rtl/>
        </w:rPr>
        <w:t xml:space="preserve"> תדבר רק על הפרחים ולא תתייחס </w:t>
      </w:r>
      <w:proofErr w:type="spellStart"/>
      <w:r w:rsidRPr="001351BD">
        <w:rPr>
          <w:rFonts w:cs="David" w:hint="cs"/>
          <w:rtl/>
        </w:rPr>
        <w:t>לממ"מ</w:t>
      </w:r>
      <w:proofErr w:type="spellEnd"/>
      <w:r w:rsidRPr="001351BD">
        <w:rPr>
          <w:rFonts w:cs="David" w:hint="cs"/>
          <w:rtl/>
        </w:rPr>
        <w:t>?</w:t>
      </w:r>
    </w:p>
    <w:p w14:paraId="53234625" w14:textId="77777777" w:rsidR="001351BD" w:rsidRPr="001351BD" w:rsidRDefault="001351BD" w:rsidP="001351BD">
      <w:pPr>
        <w:bidi/>
        <w:jc w:val="both"/>
        <w:rPr>
          <w:rFonts w:cs="David" w:hint="cs"/>
          <w:rtl/>
        </w:rPr>
      </w:pPr>
    </w:p>
    <w:p w14:paraId="0B46E125" w14:textId="77777777" w:rsidR="001351BD" w:rsidRPr="001351BD" w:rsidRDefault="001351BD" w:rsidP="001351BD">
      <w:pPr>
        <w:bidi/>
        <w:jc w:val="both"/>
        <w:rPr>
          <w:rFonts w:cs="David" w:hint="cs"/>
          <w:rtl/>
        </w:rPr>
      </w:pPr>
      <w:r w:rsidRPr="001351BD">
        <w:rPr>
          <w:rFonts w:cs="David" w:hint="cs"/>
          <w:u w:val="single"/>
          <w:rtl/>
        </w:rPr>
        <w:t xml:space="preserve">שלי </w:t>
      </w:r>
      <w:proofErr w:type="spellStart"/>
      <w:r w:rsidRPr="001351BD">
        <w:rPr>
          <w:rFonts w:cs="David" w:hint="cs"/>
          <w:u w:val="single"/>
          <w:rtl/>
        </w:rPr>
        <w:t>יחימוביץ</w:t>
      </w:r>
      <w:proofErr w:type="spellEnd"/>
      <w:r w:rsidRPr="001351BD">
        <w:rPr>
          <w:rFonts w:cs="David" w:hint="cs"/>
          <w:u w:val="single"/>
          <w:rtl/>
        </w:rPr>
        <w:t>:</w:t>
      </w:r>
    </w:p>
    <w:p w14:paraId="39380AE7" w14:textId="77777777" w:rsidR="001351BD" w:rsidRPr="001351BD" w:rsidRDefault="001351BD" w:rsidP="001351BD">
      <w:pPr>
        <w:bidi/>
        <w:jc w:val="both"/>
        <w:rPr>
          <w:rFonts w:cs="David" w:hint="cs"/>
          <w:rtl/>
        </w:rPr>
      </w:pPr>
    </w:p>
    <w:p w14:paraId="36071E2E" w14:textId="77777777" w:rsidR="001351BD" w:rsidRPr="001351BD" w:rsidRDefault="001351BD" w:rsidP="001351BD">
      <w:pPr>
        <w:bidi/>
        <w:jc w:val="both"/>
        <w:rPr>
          <w:rFonts w:cs="David" w:hint="cs"/>
          <w:rtl/>
        </w:rPr>
      </w:pPr>
      <w:r w:rsidRPr="001351BD">
        <w:rPr>
          <w:rFonts w:cs="David" w:hint="cs"/>
          <w:rtl/>
        </w:rPr>
        <w:tab/>
        <w:t xml:space="preserve"> התייחסתי גם </w:t>
      </w:r>
      <w:proofErr w:type="spellStart"/>
      <w:r w:rsidRPr="001351BD">
        <w:rPr>
          <w:rFonts w:cs="David" w:hint="cs"/>
          <w:rtl/>
        </w:rPr>
        <w:t>לממ"מ</w:t>
      </w:r>
      <w:proofErr w:type="spellEnd"/>
      <w:r w:rsidRPr="001351BD">
        <w:rPr>
          <w:rFonts w:cs="David" w:hint="cs"/>
          <w:rtl/>
        </w:rPr>
        <w:t>.</w:t>
      </w:r>
    </w:p>
    <w:p w14:paraId="4A1D9185" w14:textId="77777777" w:rsidR="001351BD" w:rsidRPr="001351BD" w:rsidRDefault="001351BD" w:rsidP="001351BD">
      <w:pPr>
        <w:bidi/>
        <w:jc w:val="both"/>
        <w:rPr>
          <w:rFonts w:cs="David" w:hint="cs"/>
          <w:u w:val="single"/>
          <w:rtl/>
        </w:rPr>
      </w:pPr>
    </w:p>
    <w:p w14:paraId="6B6467BE" w14:textId="77777777" w:rsidR="001351BD" w:rsidRPr="001351BD" w:rsidRDefault="001351BD" w:rsidP="001351BD">
      <w:pPr>
        <w:bidi/>
        <w:jc w:val="both"/>
        <w:rPr>
          <w:rFonts w:cs="David" w:hint="cs"/>
          <w:rtl/>
        </w:rPr>
      </w:pPr>
      <w:r w:rsidRPr="001351BD">
        <w:rPr>
          <w:rFonts w:cs="David" w:hint="cs"/>
          <w:u w:val="single"/>
          <w:rtl/>
        </w:rPr>
        <w:t>אלכס מילר:</w:t>
      </w:r>
    </w:p>
    <w:p w14:paraId="05ECC85B" w14:textId="77777777" w:rsidR="001351BD" w:rsidRPr="001351BD" w:rsidRDefault="001351BD" w:rsidP="001351BD">
      <w:pPr>
        <w:bidi/>
        <w:jc w:val="both"/>
        <w:rPr>
          <w:rFonts w:cs="David" w:hint="cs"/>
          <w:rtl/>
        </w:rPr>
      </w:pPr>
    </w:p>
    <w:p w14:paraId="67CF06ED" w14:textId="77777777" w:rsidR="001351BD" w:rsidRPr="001351BD" w:rsidRDefault="001351BD" w:rsidP="001351BD">
      <w:pPr>
        <w:bidi/>
        <w:jc w:val="both"/>
        <w:rPr>
          <w:rFonts w:cs="David" w:hint="cs"/>
          <w:rtl/>
        </w:rPr>
      </w:pPr>
      <w:r w:rsidRPr="001351BD">
        <w:rPr>
          <w:rFonts w:cs="David" w:hint="cs"/>
          <w:rtl/>
        </w:rPr>
        <w:tab/>
        <w:t xml:space="preserve">באותה צורה אני יכול להגיד, האם ניתן </w:t>
      </w:r>
      <w:proofErr w:type="spellStart"/>
      <w:r w:rsidRPr="001351BD">
        <w:rPr>
          <w:rFonts w:cs="David" w:hint="cs"/>
          <w:rtl/>
        </w:rPr>
        <w:t>לממ"מ</w:t>
      </w:r>
      <w:proofErr w:type="spellEnd"/>
      <w:r w:rsidRPr="001351BD">
        <w:rPr>
          <w:rFonts w:cs="David" w:hint="cs"/>
          <w:rtl/>
        </w:rPr>
        <w:t xml:space="preserve"> להיסגר?</w:t>
      </w:r>
    </w:p>
    <w:p w14:paraId="0C4990F6" w14:textId="77777777" w:rsidR="001351BD" w:rsidRPr="001351BD" w:rsidRDefault="001351BD" w:rsidP="001351BD">
      <w:pPr>
        <w:bidi/>
        <w:jc w:val="both"/>
        <w:rPr>
          <w:rFonts w:cs="David" w:hint="cs"/>
          <w:rtl/>
        </w:rPr>
      </w:pPr>
    </w:p>
    <w:p w14:paraId="7D4ADF31" w14:textId="77777777" w:rsidR="001351BD" w:rsidRPr="001351BD" w:rsidRDefault="001351BD" w:rsidP="001351BD">
      <w:pPr>
        <w:bidi/>
        <w:jc w:val="both"/>
        <w:rPr>
          <w:rFonts w:cs="David" w:hint="cs"/>
          <w:rtl/>
        </w:rPr>
      </w:pPr>
      <w:r w:rsidRPr="001351BD">
        <w:rPr>
          <w:rFonts w:cs="David" w:hint="cs"/>
          <w:u w:val="single"/>
          <w:rtl/>
        </w:rPr>
        <w:t>היו"ר דוד טל:</w:t>
      </w:r>
    </w:p>
    <w:p w14:paraId="3C6152FC" w14:textId="77777777" w:rsidR="001351BD" w:rsidRPr="001351BD" w:rsidRDefault="001351BD" w:rsidP="001351BD">
      <w:pPr>
        <w:bidi/>
        <w:jc w:val="both"/>
        <w:rPr>
          <w:rFonts w:cs="David" w:hint="cs"/>
          <w:rtl/>
        </w:rPr>
      </w:pPr>
    </w:p>
    <w:p w14:paraId="7CB974DF" w14:textId="77777777" w:rsidR="001351BD" w:rsidRPr="001351BD" w:rsidRDefault="001351BD" w:rsidP="001351BD">
      <w:pPr>
        <w:bidi/>
        <w:jc w:val="both"/>
        <w:rPr>
          <w:rFonts w:cs="David" w:hint="cs"/>
          <w:rtl/>
        </w:rPr>
      </w:pPr>
      <w:r w:rsidRPr="001351BD">
        <w:rPr>
          <w:rFonts w:cs="David" w:hint="cs"/>
          <w:rtl/>
        </w:rPr>
        <w:tab/>
        <w:t xml:space="preserve">אם יהיה קיצוץ כל כך גדול בתקציב </w:t>
      </w:r>
      <w:proofErr w:type="spellStart"/>
      <w:r w:rsidRPr="001351BD">
        <w:rPr>
          <w:rFonts w:cs="David" w:hint="cs"/>
          <w:rtl/>
        </w:rPr>
        <w:t>הממ"מ</w:t>
      </w:r>
      <w:proofErr w:type="spellEnd"/>
      <w:r w:rsidRPr="001351BD">
        <w:rPr>
          <w:rFonts w:cs="David" w:hint="cs"/>
          <w:rtl/>
        </w:rPr>
        <w:t xml:space="preserve"> אתה וחברים אחרים יקבעו שהיֹה לא תהיה. הם רוצים 6 מיליון שקלים, ואנחנו רוצים 60 מיליון שקלים.</w:t>
      </w:r>
    </w:p>
    <w:p w14:paraId="71C57B5B" w14:textId="77777777" w:rsidR="001351BD" w:rsidRPr="001351BD" w:rsidRDefault="001351BD" w:rsidP="001351BD">
      <w:pPr>
        <w:bidi/>
        <w:jc w:val="both"/>
        <w:rPr>
          <w:rFonts w:cs="David" w:hint="cs"/>
          <w:rtl/>
        </w:rPr>
      </w:pPr>
    </w:p>
    <w:p w14:paraId="401A4513" w14:textId="77777777" w:rsidR="001351BD" w:rsidRPr="001351BD" w:rsidRDefault="001351BD" w:rsidP="001351BD">
      <w:pPr>
        <w:bidi/>
        <w:jc w:val="both"/>
        <w:rPr>
          <w:rFonts w:cs="David" w:hint="cs"/>
          <w:rtl/>
        </w:rPr>
      </w:pPr>
      <w:r w:rsidRPr="001351BD">
        <w:rPr>
          <w:rFonts w:cs="David" w:hint="cs"/>
          <w:u w:val="single"/>
          <w:rtl/>
        </w:rPr>
        <w:t>אלכס מילר:</w:t>
      </w:r>
    </w:p>
    <w:p w14:paraId="4AD8BCD9" w14:textId="77777777" w:rsidR="001351BD" w:rsidRPr="001351BD" w:rsidRDefault="001351BD" w:rsidP="001351BD">
      <w:pPr>
        <w:bidi/>
        <w:jc w:val="both"/>
        <w:rPr>
          <w:rFonts w:cs="David" w:hint="cs"/>
          <w:rtl/>
        </w:rPr>
      </w:pPr>
    </w:p>
    <w:p w14:paraId="77D1AD97" w14:textId="77777777" w:rsidR="001351BD" w:rsidRPr="001351BD" w:rsidRDefault="001351BD" w:rsidP="001351BD">
      <w:pPr>
        <w:bidi/>
        <w:jc w:val="both"/>
        <w:rPr>
          <w:rFonts w:cs="David" w:hint="cs"/>
          <w:rtl/>
        </w:rPr>
      </w:pPr>
      <w:r w:rsidRPr="001351BD">
        <w:rPr>
          <w:rFonts w:cs="David" w:hint="cs"/>
          <w:rtl/>
        </w:rPr>
        <w:tab/>
        <w:t xml:space="preserve"> חשבתי שאם כבר קובעים את זה בחוק, הייתי קובע גם את התקציב.</w:t>
      </w:r>
    </w:p>
    <w:p w14:paraId="41FD751D" w14:textId="77777777" w:rsidR="001351BD" w:rsidRPr="001351BD" w:rsidRDefault="001351BD" w:rsidP="001351BD">
      <w:pPr>
        <w:bidi/>
        <w:jc w:val="both"/>
        <w:rPr>
          <w:rFonts w:cs="David" w:hint="cs"/>
          <w:rtl/>
        </w:rPr>
      </w:pPr>
      <w:r w:rsidRPr="001351BD">
        <w:rPr>
          <w:rFonts w:cs="David" w:hint="cs"/>
          <w:u w:val="single"/>
          <w:rtl/>
        </w:rPr>
        <w:t>היו"ר דוד טל:</w:t>
      </w:r>
    </w:p>
    <w:p w14:paraId="3382ABBC" w14:textId="77777777" w:rsidR="001351BD" w:rsidRPr="001351BD" w:rsidRDefault="001351BD" w:rsidP="001351BD">
      <w:pPr>
        <w:bidi/>
        <w:jc w:val="both"/>
        <w:rPr>
          <w:rFonts w:cs="David" w:hint="cs"/>
          <w:rtl/>
        </w:rPr>
      </w:pPr>
    </w:p>
    <w:p w14:paraId="370308BD" w14:textId="77777777" w:rsidR="001351BD" w:rsidRPr="001351BD" w:rsidRDefault="001351BD" w:rsidP="001351BD">
      <w:pPr>
        <w:bidi/>
        <w:jc w:val="both"/>
        <w:rPr>
          <w:rFonts w:cs="David" w:hint="cs"/>
          <w:rtl/>
        </w:rPr>
      </w:pPr>
      <w:r w:rsidRPr="001351BD">
        <w:rPr>
          <w:rFonts w:cs="David" w:hint="cs"/>
          <w:rtl/>
        </w:rPr>
        <w:tab/>
        <w:t>התקציב בא במסגרת תקציב כולל של הוועדה, ותמיד נוכל לשנות את זה ולשמר את זה. לכן זה צריך לבוא באישור ועדת הכנסת.</w:t>
      </w:r>
    </w:p>
    <w:p w14:paraId="0A731268" w14:textId="77777777" w:rsidR="001351BD" w:rsidRPr="001351BD" w:rsidRDefault="001351BD" w:rsidP="001351BD">
      <w:pPr>
        <w:bidi/>
        <w:jc w:val="both"/>
        <w:rPr>
          <w:rFonts w:cs="David" w:hint="cs"/>
          <w:rtl/>
        </w:rPr>
      </w:pPr>
    </w:p>
    <w:p w14:paraId="7B95C7CA" w14:textId="77777777" w:rsidR="001351BD" w:rsidRPr="001351BD" w:rsidRDefault="001351BD" w:rsidP="001351BD">
      <w:pPr>
        <w:bidi/>
        <w:jc w:val="both"/>
        <w:rPr>
          <w:rFonts w:cs="David" w:hint="cs"/>
          <w:rtl/>
        </w:rPr>
      </w:pPr>
      <w:r w:rsidRPr="001351BD">
        <w:rPr>
          <w:rFonts w:cs="David" w:hint="cs"/>
          <w:rtl/>
        </w:rPr>
        <w:tab/>
        <w:t>גם את הנושא הזה אני משאיר להצבעה בשבוע הבא, וגם את התוספת שביקשתי אני אשאיר להצבעה בשבוע הבא, שיהיו כאן כל חברי הוועדה שיחליטו בנושא.</w:t>
      </w:r>
    </w:p>
    <w:p w14:paraId="3C1E9070" w14:textId="77777777" w:rsidR="001351BD" w:rsidRPr="001351BD" w:rsidRDefault="001351BD" w:rsidP="001351BD">
      <w:pPr>
        <w:bidi/>
        <w:jc w:val="both"/>
        <w:rPr>
          <w:rFonts w:cs="David" w:hint="cs"/>
          <w:rtl/>
        </w:rPr>
      </w:pPr>
    </w:p>
    <w:p w14:paraId="7B97DC7F" w14:textId="77777777" w:rsidR="001351BD" w:rsidRPr="001351BD" w:rsidRDefault="001351BD" w:rsidP="001351BD">
      <w:pPr>
        <w:bidi/>
        <w:jc w:val="both"/>
        <w:rPr>
          <w:rFonts w:cs="David" w:hint="cs"/>
          <w:rtl/>
        </w:rPr>
      </w:pPr>
      <w:r w:rsidRPr="001351BD">
        <w:rPr>
          <w:rFonts w:cs="David" w:hint="cs"/>
          <w:u w:val="single"/>
          <w:rtl/>
        </w:rPr>
        <w:t xml:space="preserve">שלי </w:t>
      </w:r>
      <w:proofErr w:type="spellStart"/>
      <w:r w:rsidRPr="001351BD">
        <w:rPr>
          <w:rFonts w:cs="David" w:hint="cs"/>
          <w:u w:val="single"/>
          <w:rtl/>
        </w:rPr>
        <w:t>יחימוביץ</w:t>
      </w:r>
      <w:proofErr w:type="spellEnd"/>
      <w:r w:rsidRPr="001351BD">
        <w:rPr>
          <w:rFonts w:cs="David" w:hint="cs"/>
          <w:u w:val="single"/>
          <w:rtl/>
        </w:rPr>
        <w:t>:</w:t>
      </w:r>
    </w:p>
    <w:p w14:paraId="0BF2DCBD" w14:textId="77777777" w:rsidR="001351BD" w:rsidRPr="001351BD" w:rsidRDefault="001351BD" w:rsidP="001351BD">
      <w:pPr>
        <w:bidi/>
        <w:jc w:val="both"/>
        <w:rPr>
          <w:rFonts w:cs="David" w:hint="cs"/>
          <w:rtl/>
        </w:rPr>
      </w:pPr>
    </w:p>
    <w:p w14:paraId="7F0B0803" w14:textId="77777777" w:rsidR="001351BD" w:rsidRPr="001351BD" w:rsidRDefault="001351BD" w:rsidP="001351BD">
      <w:pPr>
        <w:bidi/>
        <w:jc w:val="both"/>
        <w:rPr>
          <w:rFonts w:cs="David" w:hint="cs"/>
          <w:rtl/>
        </w:rPr>
      </w:pPr>
      <w:r w:rsidRPr="001351BD">
        <w:rPr>
          <w:rFonts w:cs="David" w:hint="cs"/>
          <w:rtl/>
        </w:rPr>
        <w:tab/>
        <w:t xml:space="preserve"> ההצעה שלך מקובלת עלי כמובן, לקביעת מעמדו באופן מפורש של </w:t>
      </w:r>
      <w:proofErr w:type="spellStart"/>
      <w:r w:rsidRPr="001351BD">
        <w:rPr>
          <w:rFonts w:cs="David" w:hint="cs"/>
          <w:rtl/>
        </w:rPr>
        <w:t>הממ"מ</w:t>
      </w:r>
      <w:proofErr w:type="spellEnd"/>
      <w:r w:rsidRPr="001351BD">
        <w:rPr>
          <w:rFonts w:cs="David" w:hint="cs"/>
          <w:rtl/>
        </w:rPr>
        <w:t xml:space="preserve">. לא להשאיר את זה לגחמות כאלה ואחרות, אבל מכיוון שהעלית את עניין הדורות הבאים, ראשית, בהקשר הזה, חשוב לי לומר שאני התנגדתי לביטול נציבות הדורות הבאים. נכון שהיו לנו השגות על התפקוד, אבל כשגוף לא מתפקד כהלכה, לא מבטלים אותו, אלא פשוט משפרים את עבודתו, ולא נעשה ניסיון כזה. אתה עצמך אמרת שחברי כנסת רבים הביעו משאלה שנציבות הדורות הבאים, או לפחות הרעיון שמאחוריה, יבוא לידי ביטוי </w:t>
      </w:r>
      <w:proofErr w:type="spellStart"/>
      <w:r w:rsidRPr="001351BD">
        <w:rPr>
          <w:rFonts w:cs="David" w:hint="cs"/>
          <w:rtl/>
        </w:rPr>
        <w:t>בממ"מ</w:t>
      </w:r>
      <w:proofErr w:type="spellEnd"/>
      <w:r w:rsidRPr="001351BD">
        <w:rPr>
          <w:rFonts w:cs="David" w:hint="cs"/>
          <w:rtl/>
        </w:rPr>
        <w:t xml:space="preserve">. אם אנחנו כבר מעגנים את מעמד </w:t>
      </w:r>
      <w:proofErr w:type="spellStart"/>
      <w:r w:rsidRPr="001351BD">
        <w:rPr>
          <w:rFonts w:cs="David" w:hint="cs"/>
          <w:rtl/>
        </w:rPr>
        <w:t>הממ"מ</w:t>
      </w:r>
      <w:proofErr w:type="spellEnd"/>
      <w:r w:rsidRPr="001351BD">
        <w:rPr>
          <w:rFonts w:cs="David" w:hint="cs"/>
          <w:rtl/>
        </w:rPr>
        <w:t>, למה לא להביא לידי ביטוי את עניין הדורות הבאים ולעגן גם את העניין הזה?</w:t>
      </w:r>
    </w:p>
    <w:p w14:paraId="653F549F" w14:textId="77777777" w:rsidR="001351BD" w:rsidRPr="001351BD" w:rsidRDefault="001351BD" w:rsidP="001351BD">
      <w:pPr>
        <w:bidi/>
        <w:jc w:val="both"/>
        <w:rPr>
          <w:rFonts w:cs="David" w:hint="cs"/>
          <w:rtl/>
        </w:rPr>
      </w:pPr>
    </w:p>
    <w:p w14:paraId="499E4994" w14:textId="77777777" w:rsidR="001351BD" w:rsidRPr="001351BD" w:rsidRDefault="001351BD" w:rsidP="001351BD">
      <w:pPr>
        <w:bidi/>
        <w:jc w:val="both"/>
        <w:rPr>
          <w:rFonts w:cs="David" w:hint="cs"/>
          <w:rtl/>
        </w:rPr>
      </w:pPr>
      <w:r w:rsidRPr="001351BD">
        <w:rPr>
          <w:rFonts w:cs="David" w:hint="cs"/>
          <w:u w:val="single"/>
          <w:rtl/>
        </w:rPr>
        <w:t>היו"ר דוד טל:</w:t>
      </w:r>
    </w:p>
    <w:p w14:paraId="5879893B" w14:textId="77777777" w:rsidR="001351BD" w:rsidRPr="001351BD" w:rsidRDefault="001351BD" w:rsidP="001351BD">
      <w:pPr>
        <w:bidi/>
        <w:jc w:val="both"/>
        <w:rPr>
          <w:rFonts w:cs="David" w:hint="cs"/>
          <w:rtl/>
        </w:rPr>
      </w:pPr>
    </w:p>
    <w:p w14:paraId="49928DCD" w14:textId="77777777" w:rsidR="001351BD" w:rsidRPr="001351BD" w:rsidRDefault="001351BD" w:rsidP="001351BD">
      <w:pPr>
        <w:bidi/>
        <w:jc w:val="both"/>
        <w:rPr>
          <w:rFonts w:cs="David" w:hint="cs"/>
          <w:rtl/>
        </w:rPr>
      </w:pPr>
      <w:r w:rsidRPr="001351BD">
        <w:rPr>
          <w:rFonts w:cs="David" w:hint="cs"/>
          <w:rtl/>
        </w:rPr>
        <w:tab/>
        <w:t>לא הקשבתי טוב או לא הבנתי טוב.</w:t>
      </w:r>
    </w:p>
    <w:p w14:paraId="1656C47F" w14:textId="77777777" w:rsidR="001351BD" w:rsidRPr="001351BD" w:rsidRDefault="001351BD" w:rsidP="001351BD">
      <w:pPr>
        <w:bidi/>
        <w:jc w:val="both"/>
        <w:rPr>
          <w:rFonts w:cs="David" w:hint="cs"/>
          <w:rtl/>
        </w:rPr>
      </w:pPr>
    </w:p>
    <w:p w14:paraId="19BCF981" w14:textId="77777777" w:rsidR="001351BD" w:rsidRPr="001351BD" w:rsidRDefault="001351BD" w:rsidP="001351BD">
      <w:pPr>
        <w:bidi/>
        <w:jc w:val="both"/>
        <w:rPr>
          <w:rFonts w:cs="David" w:hint="cs"/>
          <w:rtl/>
        </w:rPr>
      </w:pPr>
      <w:r w:rsidRPr="001351BD">
        <w:rPr>
          <w:rFonts w:cs="David" w:hint="cs"/>
          <w:u w:val="single"/>
          <w:rtl/>
        </w:rPr>
        <w:t xml:space="preserve">שלי </w:t>
      </w:r>
      <w:proofErr w:type="spellStart"/>
      <w:r w:rsidRPr="001351BD">
        <w:rPr>
          <w:rFonts w:cs="David" w:hint="cs"/>
          <w:u w:val="single"/>
          <w:rtl/>
        </w:rPr>
        <w:t>יחימוביץ</w:t>
      </w:r>
      <w:proofErr w:type="spellEnd"/>
      <w:r w:rsidRPr="001351BD">
        <w:rPr>
          <w:rFonts w:cs="David" w:hint="cs"/>
          <w:u w:val="single"/>
          <w:rtl/>
        </w:rPr>
        <w:t>:</w:t>
      </w:r>
    </w:p>
    <w:p w14:paraId="01BC9AA4" w14:textId="77777777" w:rsidR="001351BD" w:rsidRPr="001351BD" w:rsidRDefault="001351BD" w:rsidP="001351BD">
      <w:pPr>
        <w:bidi/>
        <w:jc w:val="both"/>
        <w:rPr>
          <w:rFonts w:cs="David" w:hint="cs"/>
          <w:rtl/>
        </w:rPr>
      </w:pPr>
    </w:p>
    <w:p w14:paraId="3B8531B6" w14:textId="77777777" w:rsidR="001351BD" w:rsidRPr="001351BD" w:rsidRDefault="001351BD" w:rsidP="001351BD">
      <w:pPr>
        <w:bidi/>
        <w:jc w:val="both"/>
        <w:rPr>
          <w:rFonts w:cs="David" w:hint="cs"/>
          <w:rtl/>
        </w:rPr>
      </w:pPr>
      <w:r w:rsidRPr="001351BD">
        <w:rPr>
          <w:rFonts w:cs="David" w:hint="cs"/>
          <w:rtl/>
        </w:rPr>
        <w:tab/>
        <w:t xml:space="preserve"> כיוון שאתה עצמך העלית כנימוק את העניין של הדורות הבאים כסיבה לעגן את מעמדו של </w:t>
      </w:r>
      <w:proofErr w:type="spellStart"/>
      <w:r w:rsidRPr="001351BD">
        <w:rPr>
          <w:rFonts w:cs="David" w:hint="cs"/>
          <w:rtl/>
        </w:rPr>
        <w:t>הממ"מ</w:t>
      </w:r>
      <w:proofErr w:type="spellEnd"/>
      <w:r w:rsidRPr="001351BD">
        <w:rPr>
          <w:rFonts w:cs="David" w:hint="cs"/>
          <w:rtl/>
        </w:rPr>
        <w:t>- - -</w:t>
      </w:r>
    </w:p>
    <w:p w14:paraId="7FD0EC6E" w14:textId="77777777" w:rsidR="001351BD" w:rsidRPr="001351BD" w:rsidRDefault="001351BD" w:rsidP="001351BD">
      <w:pPr>
        <w:bidi/>
        <w:jc w:val="both"/>
        <w:rPr>
          <w:rFonts w:cs="David" w:hint="cs"/>
          <w:rtl/>
        </w:rPr>
      </w:pPr>
    </w:p>
    <w:p w14:paraId="0D0B3C96" w14:textId="77777777" w:rsidR="001351BD" w:rsidRPr="001351BD" w:rsidRDefault="001351BD" w:rsidP="001351BD">
      <w:pPr>
        <w:bidi/>
        <w:jc w:val="both"/>
        <w:rPr>
          <w:rFonts w:cs="David" w:hint="cs"/>
          <w:rtl/>
        </w:rPr>
      </w:pPr>
      <w:r w:rsidRPr="001351BD">
        <w:rPr>
          <w:rFonts w:cs="David" w:hint="cs"/>
          <w:u w:val="single"/>
          <w:rtl/>
        </w:rPr>
        <w:t>היו"ר דוד טל:</w:t>
      </w:r>
    </w:p>
    <w:p w14:paraId="03200D74" w14:textId="77777777" w:rsidR="001351BD" w:rsidRPr="001351BD" w:rsidRDefault="001351BD" w:rsidP="001351BD">
      <w:pPr>
        <w:bidi/>
        <w:jc w:val="both"/>
        <w:rPr>
          <w:rFonts w:cs="David" w:hint="cs"/>
          <w:rtl/>
        </w:rPr>
      </w:pPr>
    </w:p>
    <w:p w14:paraId="7FB0CF23" w14:textId="77777777" w:rsidR="001351BD" w:rsidRPr="001351BD" w:rsidRDefault="001351BD" w:rsidP="001351BD">
      <w:pPr>
        <w:bidi/>
        <w:jc w:val="both"/>
        <w:rPr>
          <w:rFonts w:cs="David" w:hint="cs"/>
          <w:rtl/>
        </w:rPr>
      </w:pPr>
      <w:r w:rsidRPr="001351BD">
        <w:rPr>
          <w:rFonts w:cs="David" w:hint="cs"/>
          <w:rtl/>
        </w:rPr>
        <w:tab/>
        <w:t>זה פותר את הבעיה של הדורות הבאים, כפי שבאה לידי ביטוי אצל רוב חברי הכנסת.</w:t>
      </w:r>
    </w:p>
    <w:p w14:paraId="3D07742B" w14:textId="77777777" w:rsidR="001351BD" w:rsidRPr="001351BD" w:rsidRDefault="001351BD" w:rsidP="001351BD">
      <w:pPr>
        <w:bidi/>
        <w:jc w:val="both"/>
        <w:rPr>
          <w:rFonts w:cs="David" w:hint="cs"/>
          <w:rtl/>
        </w:rPr>
      </w:pPr>
    </w:p>
    <w:p w14:paraId="6200692A" w14:textId="77777777" w:rsidR="001351BD" w:rsidRPr="001351BD" w:rsidRDefault="001351BD" w:rsidP="001351BD">
      <w:pPr>
        <w:bidi/>
        <w:jc w:val="both"/>
        <w:rPr>
          <w:rFonts w:cs="David" w:hint="cs"/>
          <w:rtl/>
        </w:rPr>
      </w:pPr>
      <w:r w:rsidRPr="001351BD">
        <w:rPr>
          <w:rFonts w:cs="David" w:hint="cs"/>
          <w:u w:val="single"/>
          <w:rtl/>
        </w:rPr>
        <w:t xml:space="preserve">שלי </w:t>
      </w:r>
      <w:proofErr w:type="spellStart"/>
      <w:r w:rsidRPr="001351BD">
        <w:rPr>
          <w:rFonts w:cs="David" w:hint="cs"/>
          <w:u w:val="single"/>
          <w:rtl/>
        </w:rPr>
        <w:t>יחימוביץ</w:t>
      </w:r>
      <w:proofErr w:type="spellEnd"/>
      <w:r w:rsidRPr="001351BD">
        <w:rPr>
          <w:rFonts w:cs="David" w:hint="cs"/>
          <w:u w:val="single"/>
          <w:rtl/>
        </w:rPr>
        <w:t>:</w:t>
      </w:r>
    </w:p>
    <w:p w14:paraId="44CF5E67" w14:textId="77777777" w:rsidR="001351BD" w:rsidRPr="001351BD" w:rsidRDefault="001351BD" w:rsidP="001351BD">
      <w:pPr>
        <w:bidi/>
        <w:jc w:val="both"/>
        <w:rPr>
          <w:rFonts w:cs="David" w:hint="cs"/>
          <w:rtl/>
        </w:rPr>
      </w:pPr>
    </w:p>
    <w:p w14:paraId="62656FB4" w14:textId="77777777" w:rsidR="001351BD" w:rsidRPr="001351BD" w:rsidRDefault="001351BD" w:rsidP="001351BD">
      <w:pPr>
        <w:bidi/>
        <w:jc w:val="both"/>
        <w:rPr>
          <w:rFonts w:cs="David" w:hint="cs"/>
          <w:rtl/>
        </w:rPr>
      </w:pPr>
      <w:r w:rsidRPr="001351BD">
        <w:rPr>
          <w:rFonts w:cs="David" w:hint="cs"/>
          <w:rtl/>
        </w:rPr>
        <w:tab/>
        <w:t xml:space="preserve">רוב חברי הכנסת הביעו משאלה, שעניין הדורות הבאים יבוא לידי ביטוי </w:t>
      </w:r>
      <w:proofErr w:type="spellStart"/>
      <w:r w:rsidRPr="001351BD">
        <w:rPr>
          <w:rFonts w:cs="David" w:hint="cs"/>
          <w:rtl/>
        </w:rPr>
        <w:t>בממ"מ</w:t>
      </w:r>
      <w:proofErr w:type="spellEnd"/>
      <w:r w:rsidRPr="001351BD">
        <w:rPr>
          <w:rFonts w:cs="David" w:hint="cs"/>
          <w:rtl/>
        </w:rPr>
        <w:t>.</w:t>
      </w:r>
    </w:p>
    <w:p w14:paraId="687B47DF" w14:textId="77777777" w:rsidR="001351BD" w:rsidRPr="001351BD" w:rsidRDefault="001351BD" w:rsidP="001351BD">
      <w:pPr>
        <w:bidi/>
        <w:jc w:val="both"/>
        <w:rPr>
          <w:rFonts w:cs="David" w:hint="cs"/>
          <w:rtl/>
        </w:rPr>
      </w:pPr>
    </w:p>
    <w:p w14:paraId="5C811D09" w14:textId="77777777" w:rsidR="001351BD" w:rsidRPr="001351BD" w:rsidRDefault="001351BD" w:rsidP="001351BD">
      <w:pPr>
        <w:bidi/>
        <w:jc w:val="both"/>
        <w:rPr>
          <w:rFonts w:cs="David" w:hint="cs"/>
          <w:rtl/>
        </w:rPr>
      </w:pPr>
      <w:r w:rsidRPr="001351BD">
        <w:rPr>
          <w:rFonts w:cs="David" w:hint="cs"/>
          <w:u w:val="single"/>
          <w:rtl/>
        </w:rPr>
        <w:t>היו"ר דוד טל:</w:t>
      </w:r>
    </w:p>
    <w:p w14:paraId="6043D91B" w14:textId="77777777" w:rsidR="001351BD" w:rsidRPr="001351BD" w:rsidRDefault="001351BD" w:rsidP="001351BD">
      <w:pPr>
        <w:bidi/>
        <w:jc w:val="both"/>
        <w:rPr>
          <w:rFonts w:cs="David" w:hint="cs"/>
          <w:rtl/>
        </w:rPr>
      </w:pPr>
    </w:p>
    <w:p w14:paraId="25ECBDCC" w14:textId="77777777" w:rsidR="001351BD" w:rsidRPr="001351BD" w:rsidRDefault="001351BD" w:rsidP="001351BD">
      <w:pPr>
        <w:bidi/>
        <w:jc w:val="both"/>
        <w:rPr>
          <w:rFonts w:cs="David" w:hint="cs"/>
          <w:rtl/>
        </w:rPr>
      </w:pPr>
      <w:r w:rsidRPr="001351BD">
        <w:rPr>
          <w:rFonts w:cs="David" w:hint="cs"/>
          <w:rtl/>
        </w:rPr>
        <w:tab/>
        <w:t xml:space="preserve">אם אני מעגן את המעמד של </w:t>
      </w:r>
      <w:proofErr w:type="spellStart"/>
      <w:r w:rsidRPr="001351BD">
        <w:rPr>
          <w:rFonts w:cs="David" w:hint="cs"/>
          <w:rtl/>
        </w:rPr>
        <w:t>הממ"מ</w:t>
      </w:r>
      <w:proofErr w:type="spellEnd"/>
      <w:r w:rsidRPr="001351BD">
        <w:rPr>
          <w:rFonts w:cs="David" w:hint="cs"/>
          <w:rtl/>
        </w:rPr>
        <w:t xml:space="preserve">, ואם הסכמנו פה שכל הרעיון שנציב הדורות הבאים עובר </w:t>
      </w:r>
      <w:proofErr w:type="spellStart"/>
      <w:r w:rsidRPr="001351BD">
        <w:rPr>
          <w:rFonts w:cs="David" w:hint="cs"/>
          <w:rtl/>
        </w:rPr>
        <w:t>לממ"מ</w:t>
      </w:r>
      <w:proofErr w:type="spellEnd"/>
      <w:r w:rsidRPr="001351BD">
        <w:rPr>
          <w:rFonts w:cs="David" w:hint="cs"/>
          <w:rtl/>
        </w:rPr>
        <w:t>, ממילא- - -</w:t>
      </w:r>
    </w:p>
    <w:p w14:paraId="0639FE8C" w14:textId="77777777" w:rsidR="001351BD" w:rsidRPr="001351BD" w:rsidRDefault="001351BD" w:rsidP="001351BD">
      <w:pPr>
        <w:bidi/>
        <w:jc w:val="both"/>
        <w:rPr>
          <w:rFonts w:cs="David" w:hint="cs"/>
          <w:rtl/>
        </w:rPr>
      </w:pPr>
    </w:p>
    <w:p w14:paraId="79E7069D" w14:textId="77777777" w:rsidR="001351BD" w:rsidRPr="001351BD" w:rsidRDefault="001351BD" w:rsidP="001351BD">
      <w:pPr>
        <w:bidi/>
        <w:jc w:val="both"/>
        <w:rPr>
          <w:rFonts w:cs="David" w:hint="cs"/>
          <w:rtl/>
        </w:rPr>
      </w:pPr>
      <w:r w:rsidRPr="001351BD">
        <w:rPr>
          <w:rFonts w:cs="David" w:hint="cs"/>
          <w:u w:val="single"/>
          <w:rtl/>
        </w:rPr>
        <w:t xml:space="preserve">שלי </w:t>
      </w:r>
      <w:proofErr w:type="spellStart"/>
      <w:r w:rsidRPr="001351BD">
        <w:rPr>
          <w:rFonts w:cs="David" w:hint="cs"/>
          <w:u w:val="single"/>
          <w:rtl/>
        </w:rPr>
        <w:t>יחימוביץ</w:t>
      </w:r>
      <w:proofErr w:type="spellEnd"/>
      <w:r w:rsidRPr="001351BD">
        <w:rPr>
          <w:rFonts w:cs="David" w:hint="cs"/>
          <w:u w:val="single"/>
          <w:rtl/>
        </w:rPr>
        <w:t>:</w:t>
      </w:r>
    </w:p>
    <w:p w14:paraId="2EF5B95C" w14:textId="77777777" w:rsidR="001351BD" w:rsidRPr="001351BD" w:rsidRDefault="001351BD" w:rsidP="001351BD">
      <w:pPr>
        <w:bidi/>
        <w:jc w:val="both"/>
        <w:rPr>
          <w:rFonts w:cs="David" w:hint="cs"/>
          <w:rtl/>
        </w:rPr>
      </w:pPr>
    </w:p>
    <w:p w14:paraId="23D4CFDF" w14:textId="77777777" w:rsidR="001351BD" w:rsidRPr="001351BD" w:rsidRDefault="001351BD" w:rsidP="001351BD">
      <w:pPr>
        <w:bidi/>
        <w:jc w:val="both"/>
        <w:rPr>
          <w:rFonts w:cs="David" w:hint="cs"/>
          <w:rtl/>
        </w:rPr>
      </w:pPr>
      <w:r w:rsidRPr="001351BD">
        <w:rPr>
          <w:rFonts w:cs="David" w:hint="cs"/>
          <w:rtl/>
        </w:rPr>
        <w:tab/>
        <w:t xml:space="preserve"> מי שיהיה בעוד עשר שנים חבר כנסת, והוא לא יזכור מה שדובר כאן, איך הוא יידע </w:t>
      </w:r>
      <w:proofErr w:type="spellStart"/>
      <w:r w:rsidRPr="001351BD">
        <w:rPr>
          <w:rFonts w:cs="David" w:hint="cs"/>
          <w:rtl/>
        </w:rPr>
        <w:t>שהממ"מ</w:t>
      </w:r>
      <w:proofErr w:type="spellEnd"/>
      <w:r w:rsidRPr="001351BD">
        <w:rPr>
          <w:rFonts w:cs="David" w:hint="cs"/>
          <w:rtl/>
        </w:rPr>
        <w:t xml:space="preserve"> מתפקד גם כנציבות הדורות הבאים?</w:t>
      </w:r>
    </w:p>
    <w:p w14:paraId="3637627F" w14:textId="77777777" w:rsidR="001351BD" w:rsidRPr="001351BD" w:rsidRDefault="001351BD" w:rsidP="001351BD">
      <w:pPr>
        <w:bidi/>
        <w:jc w:val="both"/>
        <w:rPr>
          <w:rFonts w:cs="David" w:hint="cs"/>
          <w:rtl/>
        </w:rPr>
      </w:pPr>
    </w:p>
    <w:p w14:paraId="05CA7CBB" w14:textId="77777777" w:rsidR="001351BD" w:rsidRPr="001351BD" w:rsidRDefault="001351BD" w:rsidP="001351BD">
      <w:pPr>
        <w:bidi/>
        <w:jc w:val="both"/>
        <w:rPr>
          <w:rFonts w:cs="David" w:hint="cs"/>
          <w:rtl/>
        </w:rPr>
      </w:pPr>
      <w:proofErr w:type="spellStart"/>
      <w:r w:rsidRPr="001351BD">
        <w:rPr>
          <w:rFonts w:cs="David" w:hint="cs"/>
          <w:u w:val="single"/>
          <w:rtl/>
        </w:rPr>
        <w:t>אסתרינה</w:t>
      </w:r>
      <w:proofErr w:type="spellEnd"/>
      <w:r w:rsidRPr="001351BD">
        <w:rPr>
          <w:rFonts w:cs="David" w:hint="cs"/>
          <w:u w:val="single"/>
          <w:rtl/>
        </w:rPr>
        <w:t xml:space="preserve"> </w:t>
      </w:r>
      <w:proofErr w:type="spellStart"/>
      <w:r w:rsidRPr="001351BD">
        <w:rPr>
          <w:rFonts w:cs="David" w:hint="cs"/>
          <w:u w:val="single"/>
          <w:rtl/>
        </w:rPr>
        <w:t>טרטמן</w:t>
      </w:r>
      <w:proofErr w:type="spellEnd"/>
      <w:r w:rsidRPr="001351BD">
        <w:rPr>
          <w:rFonts w:cs="David" w:hint="cs"/>
          <w:u w:val="single"/>
          <w:rtl/>
        </w:rPr>
        <w:t>:</w:t>
      </w:r>
    </w:p>
    <w:p w14:paraId="441FB633" w14:textId="77777777" w:rsidR="001351BD" w:rsidRPr="001351BD" w:rsidRDefault="001351BD" w:rsidP="001351BD">
      <w:pPr>
        <w:bidi/>
        <w:jc w:val="both"/>
        <w:rPr>
          <w:rFonts w:cs="David" w:hint="cs"/>
          <w:rtl/>
        </w:rPr>
      </w:pPr>
    </w:p>
    <w:p w14:paraId="0F9D9913" w14:textId="77777777" w:rsidR="001351BD" w:rsidRPr="001351BD" w:rsidRDefault="001351BD" w:rsidP="001351BD">
      <w:pPr>
        <w:bidi/>
        <w:jc w:val="both"/>
        <w:rPr>
          <w:rFonts w:cs="David" w:hint="cs"/>
          <w:rtl/>
        </w:rPr>
      </w:pPr>
      <w:r w:rsidRPr="001351BD">
        <w:rPr>
          <w:rFonts w:cs="David" w:hint="cs"/>
          <w:rtl/>
        </w:rPr>
        <w:tab/>
        <w:t xml:space="preserve"> הסמכויות יועברו </w:t>
      </w:r>
      <w:proofErr w:type="spellStart"/>
      <w:r w:rsidRPr="001351BD">
        <w:rPr>
          <w:rFonts w:cs="David" w:hint="cs"/>
          <w:rtl/>
        </w:rPr>
        <w:t>לממ"מ</w:t>
      </w:r>
      <w:proofErr w:type="spellEnd"/>
      <w:r w:rsidRPr="001351BD">
        <w:rPr>
          <w:rFonts w:cs="David" w:hint="cs"/>
          <w:rtl/>
        </w:rPr>
        <w:t>.</w:t>
      </w:r>
    </w:p>
    <w:p w14:paraId="2C061983" w14:textId="77777777" w:rsidR="001351BD" w:rsidRPr="001351BD" w:rsidRDefault="001351BD" w:rsidP="001351BD">
      <w:pPr>
        <w:bidi/>
        <w:jc w:val="both"/>
        <w:rPr>
          <w:rFonts w:cs="David" w:hint="cs"/>
          <w:rtl/>
        </w:rPr>
      </w:pPr>
    </w:p>
    <w:p w14:paraId="010D857E" w14:textId="77777777" w:rsidR="001351BD" w:rsidRPr="001351BD" w:rsidRDefault="001351BD" w:rsidP="001351BD">
      <w:pPr>
        <w:bidi/>
        <w:jc w:val="both"/>
        <w:rPr>
          <w:rFonts w:cs="David" w:hint="cs"/>
          <w:rtl/>
        </w:rPr>
      </w:pPr>
      <w:r w:rsidRPr="001351BD">
        <w:rPr>
          <w:rFonts w:cs="David" w:hint="cs"/>
          <w:u w:val="single"/>
          <w:rtl/>
        </w:rPr>
        <w:t>היו"ר דוד טל:</w:t>
      </w:r>
    </w:p>
    <w:p w14:paraId="7EC6F083" w14:textId="77777777" w:rsidR="001351BD" w:rsidRPr="001351BD" w:rsidRDefault="001351BD" w:rsidP="001351BD">
      <w:pPr>
        <w:bidi/>
        <w:jc w:val="both"/>
        <w:rPr>
          <w:rFonts w:cs="David" w:hint="cs"/>
          <w:rtl/>
        </w:rPr>
      </w:pPr>
    </w:p>
    <w:p w14:paraId="3105C535" w14:textId="77777777" w:rsidR="001351BD" w:rsidRPr="001351BD" w:rsidRDefault="001351BD" w:rsidP="001351BD">
      <w:pPr>
        <w:bidi/>
        <w:jc w:val="both"/>
        <w:rPr>
          <w:rFonts w:cs="David" w:hint="cs"/>
          <w:rtl/>
        </w:rPr>
      </w:pPr>
      <w:r w:rsidRPr="001351BD">
        <w:rPr>
          <w:rFonts w:cs="David" w:hint="cs"/>
          <w:rtl/>
        </w:rPr>
        <w:tab/>
        <w:t xml:space="preserve">יכול להיות שזה יהיה כרוך בתקנים כאלה ואחרים, נוספים, וכבר דיברו איתי בנושא הזה, אבל אני לא נכנס כרגע לנושא של התקנים. אני אביא דוגמה, אולי לא שמתם לב, אבל זו היתה פעם ראשונה השנה שבחוק ההסדרים, </w:t>
      </w:r>
      <w:proofErr w:type="spellStart"/>
      <w:r w:rsidRPr="001351BD">
        <w:rPr>
          <w:rFonts w:cs="David" w:hint="cs"/>
          <w:rtl/>
        </w:rPr>
        <w:t>הממ"מ</w:t>
      </w:r>
      <w:proofErr w:type="spellEnd"/>
      <w:r w:rsidRPr="001351BD">
        <w:rPr>
          <w:rFonts w:cs="David" w:hint="cs"/>
          <w:rtl/>
        </w:rPr>
        <w:t xml:space="preserve"> יזם בעצמו כמעט על כל סעיף בחוק ההסדרים, איזו עבודה.</w:t>
      </w:r>
    </w:p>
    <w:p w14:paraId="456B4BC2" w14:textId="77777777" w:rsidR="001351BD" w:rsidRPr="001351BD" w:rsidRDefault="001351BD" w:rsidP="001351BD">
      <w:pPr>
        <w:bidi/>
        <w:jc w:val="both"/>
        <w:rPr>
          <w:rFonts w:cs="David" w:hint="cs"/>
          <w:rtl/>
        </w:rPr>
      </w:pPr>
      <w:r w:rsidRPr="001351BD">
        <w:rPr>
          <w:rFonts w:cs="David"/>
          <w:u w:val="single"/>
          <w:rtl/>
        </w:rPr>
        <w:br w:type="page"/>
      </w:r>
      <w:r w:rsidRPr="001351BD">
        <w:rPr>
          <w:rFonts w:cs="David" w:hint="cs"/>
          <w:u w:val="single"/>
          <w:rtl/>
        </w:rPr>
        <w:t xml:space="preserve">שלי </w:t>
      </w:r>
      <w:proofErr w:type="spellStart"/>
      <w:r w:rsidRPr="001351BD">
        <w:rPr>
          <w:rFonts w:cs="David" w:hint="cs"/>
          <w:u w:val="single"/>
          <w:rtl/>
        </w:rPr>
        <w:t>יחימוביץ</w:t>
      </w:r>
      <w:proofErr w:type="spellEnd"/>
      <w:r w:rsidRPr="001351BD">
        <w:rPr>
          <w:rFonts w:cs="David" w:hint="cs"/>
          <w:u w:val="single"/>
          <w:rtl/>
        </w:rPr>
        <w:t>:</w:t>
      </w:r>
    </w:p>
    <w:p w14:paraId="40463295" w14:textId="77777777" w:rsidR="001351BD" w:rsidRPr="001351BD" w:rsidRDefault="001351BD" w:rsidP="001351BD">
      <w:pPr>
        <w:bidi/>
        <w:jc w:val="both"/>
        <w:rPr>
          <w:rFonts w:cs="David" w:hint="cs"/>
          <w:rtl/>
        </w:rPr>
      </w:pPr>
    </w:p>
    <w:p w14:paraId="600F678D" w14:textId="77777777" w:rsidR="001351BD" w:rsidRPr="001351BD" w:rsidRDefault="001351BD" w:rsidP="001351BD">
      <w:pPr>
        <w:bidi/>
        <w:jc w:val="both"/>
        <w:rPr>
          <w:rFonts w:cs="David" w:hint="cs"/>
          <w:rtl/>
        </w:rPr>
      </w:pPr>
      <w:r w:rsidRPr="001351BD">
        <w:rPr>
          <w:rFonts w:cs="David" w:hint="cs"/>
          <w:rtl/>
        </w:rPr>
        <w:tab/>
        <w:t xml:space="preserve"> גם בשנה שעברה הם עשו את זה.</w:t>
      </w:r>
    </w:p>
    <w:p w14:paraId="4A047BDE" w14:textId="77777777" w:rsidR="001351BD" w:rsidRPr="001351BD" w:rsidRDefault="001351BD" w:rsidP="001351BD">
      <w:pPr>
        <w:bidi/>
        <w:jc w:val="both"/>
        <w:rPr>
          <w:rFonts w:cs="David" w:hint="cs"/>
          <w:rtl/>
        </w:rPr>
      </w:pPr>
    </w:p>
    <w:p w14:paraId="2910BFDA" w14:textId="77777777" w:rsidR="001351BD" w:rsidRPr="001351BD" w:rsidRDefault="001351BD" w:rsidP="001351BD">
      <w:pPr>
        <w:bidi/>
        <w:jc w:val="both"/>
        <w:rPr>
          <w:rFonts w:cs="David" w:hint="cs"/>
          <w:rtl/>
        </w:rPr>
      </w:pPr>
      <w:r w:rsidRPr="001351BD">
        <w:rPr>
          <w:rFonts w:cs="David" w:hint="cs"/>
          <w:u w:val="single"/>
          <w:rtl/>
        </w:rPr>
        <w:t>היו"ר דוד טל:</w:t>
      </w:r>
    </w:p>
    <w:p w14:paraId="029CDDA0" w14:textId="77777777" w:rsidR="001351BD" w:rsidRPr="001351BD" w:rsidRDefault="001351BD" w:rsidP="001351BD">
      <w:pPr>
        <w:bidi/>
        <w:jc w:val="both"/>
        <w:rPr>
          <w:rFonts w:cs="David" w:hint="cs"/>
          <w:rtl/>
        </w:rPr>
      </w:pPr>
    </w:p>
    <w:p w14:paraId="56EEE4EB" w14:textId="77777777" w:rsidR="001351BD" w:rsidRPr="001351BD" w:rsidRDefault="001351BD" w:rsidP="001351BD">
      <w:pPr>
        <w:bidi/>
        <w:jc w:val="both"/>
        <w:rPr>
          <w:rFonts w:cs="David" w:hint="cs"/>
          <w:rtl/>
        </w:rPr>
      </w:pPr>
      <w:r w:rsidRPr="001351BD">
        <w:rPr>
          <w:rFonts w:cs="David" w:hint="cs"/>
          <w:rtl/>
        </w:rPr>
        <w:tab/>
        <w:t xml:space="preserve">זו לא היתה עבודה מפורטת בצורה כזאת. </w:t>
      </w:r>
      <w:proofErr w:type="spellStart"/>
      <w:r w:rsidRPr="001351BD">
        <w:rPr>
          <w:rFonts w:cs="David" w:hint="cs"/>
          <w:rtl/>
        </w:rPr>
        <w:t>הממ"מ</w:t>
      </w:r>
      <w:proofErr w:type="spellEnd"/>
      <w:r w:rsidRPr="001351BD">
        <w:rPr>
          <w:rFonts w:cs="David" w:hint="cs"/>
          <w:rtl/>
        </w:rPr>
        <w:t xml:space="preserve"> יוציא ניירות ביוזמתו על כל מיני נושאים שנידונים בוועדות שונות, כדי שיהיו בפני חברי הכנסת, וחברי הכנסת יוכלו לראות את ההשלכה של זה.</w:t>
      </w:r>
    </w:p>
    <w:p w14:paraId="25D0E224" w14:textId="77777777" w:rsidR="001351BD" w:rsidRPr="001351BD" w:rsidRDefault="001351BD" w:rsidP="001351BD">
      <w:pPr>
        <w:bidi/>
        <w:jc w:val="both"/>
        <w:rPr>
          <w:rFonts w:cs="David" w:hint="cs"/>
          <w:rtl/>
        </w:rPr>
      </w:pPr>
    </w:p>
    <w:p w14:paraId="59805698" w14:textId="77777777" w:rsidR="001351BD" w:rsidRPr="001351BD" w:rsidRDefault="001351BD" w:rsidP="001351BD">
      <w:pPr>
        <w:bidi/>
        <w:jc w:val="both"/>
        <w:rPr>
          <w:rFonts w:cs="David" w:hint="cs"/>
          <w:rtl/>
        </w:rPr>
      </w:pPr>
      <w:r w:rsidRPr="001351BD">
        <w:rPr>
          <w:rFonts w:cs="David" w:hint="cs"/>
          <w:u w:val="single"/>
          <w:rtl/>
        </w:rPr>
        <w:t xml:space="preserve">שלי </w:t>
      </w:r>
      <w:proofErr w:type="spellStart"/>
      <w:r w:rsidRPr="001351BD">
        <w:rPr>
          <w:rFonts w:cs="David" w:hint="cs"/>
          <w:u w:val="single"/>
          <w:rtl/>
        </w:rPr>
        <w:t>יחימוביץ</w:t>
      </w:r>
      <w:proofErr w:type="spellEnd"/>
      <w:r w:rsidRPr="001351BD">
        <w:rPr>
          <w:rFonts w:cs="David" w:hint="cs"/>
          <w:u w:val="single"/>
          <w:rtl/>
        </w:rPr>
        <w:t>:</w:t>
      </w:r>
    </w:p>
    <w:p w14:paraId="2B86E50E" w14:textId="77777777" w:rsidR="001351BD" w:rsidRPr="001351BD" w:rsidRDefault="001351BD" w:rsidP="001351BD">
      <w:pPr>
        <w:bidi/>
        <w:jc w:val="both"/>
        <w:rPr>
          <w:rFonts w:cs="David" w:hint="cs"/>
          <w:rtl/>
        </w:rPr>
      </w:pPr>
    </w:p>
    <w:p w14:paraId="710E09C6" w14:textId="77777777" w:rsidR="001351BD" w:rsidRPr="001351BD" w:rsidRDefault="001351BD" w:rsidP="001351BD">
      <w:pPr>
        <w:bidi/>
        <w:jc w:val="both"/>
        <w:rPr>
          <w:rFonts w:cs="David" w:hint="cs"/>
          <w:rtl/>
        </w:rPr>
      </w:pPr>
      <w:r w:rsidRPr="001351BD">
        <w:rPr>
          <w:rFonts w:cs="David" w:hint="cs"/>
          <w:rtl/>
        </w:rPr>
        <w:tab/>
        <w:t xml:space="preserve"> הכול טוב ויפה, איך נדע שהוא גם מתפקד כנציבות הדורות הבאים?</w:t>
      </w:r>
    </w:p>
    <w:p w14:paraId="4299D9E8" w14:textId="77777777" w:rsidR="001351BD" w:rsidRPr="001351BD" w:rsidRDefault="001351BD" w:rsidP="001351BD">
      <w:pPr>
        <w:bidi/>
        <w:jc w:val="both"/>
        <w:rPr>
          <w:rFonts w:cs="David" w:hint="cs"/>
          <w:rtl/>
        </w:rPr>
      </w:pPr>
    </w:p>
    <w:p w14:paraId="23495F31" w14:textId="77777777" w:rsidR="001351BD" w:rsidRPr="001351BD" w:rsidRDefault="001351BD" w:rsidP="001351BD">
      <w:pPr>
        <w:bidi/>
        <w:jc w:val="both"/>
        <w:rPr>
          <w:rFonts w:cs="David" w:hint="cs"/>
          <w:rtl/>
        </w:rPr>
      </w:pPr>
      <w:r w:rsidRPr="001351BD">
        <w:rPr>
          <w:rFonts w:cs="David" w:hint="cs"/>
          <w:u w:val="single"/>
          <w:rtl/>
        </w:rPr>
        <w:t>היו"ר דוד טל:</w:t>
      </w:r>
    </w:p>
    <w:p w14:paraId="50D5A055" w14:textId="77777777" w:rsidR="001351BD" w:rsidRPr="001351BD" w:rsidRDefault="001351BD" w:rsidP="001351BD">
      <w:pPr>
        <w:bidi/>
        <w:jc w:val="both"/>
        <w:rPr>
          <w:rFonts w:cs="David" w:hint="cs"/>
          <w:rtl/>
        </w:rPr>
      </w:pPr>
    </w:p>
    <w:p w14:paraId="2E74CC4C" w14:textId="77777777" w:rsidR="001351BD" w:rsidRPr="001351BD" w:rsidRDefault="001351BD" w:rsidP="001351BD">
      <w:pPr>
        <w:bidi/>
        <w:jc w:val="both"/>
        <w:rPr>
          <w:rFonts w:cs="David" w:hint="cs"/>
          <w:rtl/>
        </w:rPr>
      </w:pPr>
      <w:r w:rsidRPr="001351BD">
        <w:rPr>
          <w:rFonts w:cs="David" w:hint="cs"/>
          <w:rtl/>
        </w:rPr>
        <w:tab/>
        <w:t>את רוצה שנוסיף לו הדורות הבאים?</w:t>
      </w:r>
    </w:p>
    <w:p w14:paraId="51CE5D45" w14:textId="77777777" w:rsidR="001351BD" w:rsidRPr="001351BD" w:rsidRDefault="001351BD" w:rsidP="001351BD">
      <w:pPr>
        <w:bidi/>
        <w:jc w:val="both"/>
        <w:rPr>
          <w:rFonts w:cs="David" w:hint="cs"/>
          <w:rtl/>
        </w:rPr>
      </w:pPr>
    </w:p>
    <w:p w14:paraId="74DCFBDA" w14:textId="77777777" w:rsidR="001351BD" w:rsidRPr="001351BD" w:rsidRDefault="001351BD" w:rsidP="001351BD">
      <w:pPr>
        <w:bidi/>
        <w:jc w:val="both"/>
        <w:rPr>
          <w:rFonts w:cs="David" w:hint="cs"/>
          <w:rtl/>
        </w:rPr>
      </w:pPr>
      <w:r w:rsidRPr="001351BD">
        <w:rPr>
          <w:rFonts w:cs="David" w:hint="cs"/>
          <w:u w:val="single"/>
          <w:rtl/>
        </w:rPr>
        <w:t xml:space="preserve">שלי </w:t>
      </w:r>
      <w:proofErr w:type="spellStart"/>
      <w:r w:rsidRPr="001351BD">
        <w:rPr>
          <w:rFonts w:cs="David" w:hint="cs"/>
          <w:u w:val="single"/>
          <w:rtl/>
        </w:rPr>
        <w:t>יחימוביץ</w:t>
      </w:r>
      <w:proofErr w:type="spellEnd"/>
      <w:r w:rsidRPr="001351BD">
        <w:rPr>
          <w:rFonts w:cs="David" w:hint="cs"/>
          <w:u w:val="single"/>
          <w:rtl/>
        </w:rPr>
        <w:t>:</w:t>
      </w:r>
    </w:p>
    <w:p w14:paraId="5CB6C797" w14:textId="77777777" w:rsidR="001351BD" w:rsidRPr="001351BD" w:rsidRDefault="001351BD" w:rsidP="001351BD">
      <w:pPr>
        <w:bidi/>
        <w:jc w:val="both"/>
        <w:rPr>
          <w:rFonts w:cs="David" w:hint="cs"/>
          <w:rtl/>
        </w:rPr>
      </w:pPr>
    </w:p>
    <w:p w14:paraId="6B13CD2F" w14:textId="77777777" w:rsidR="001351BD" w:rsidRPr="001351BD" w:rsidRDefault="001351BD" w:rsidP="001351BD">
      <w:pPr>
        <w:bidi/>
        <w:jc w:val="both"/>
        <w:rPr>
          <w:rFonts w:cs="David" w:hint="cs"/>
          <w:rtl/>
        </w:rPr>
      </w:pPr>
      <w:r w:rsidRPr="001351BD">
        <w:rPr>
          <w:rFonts w:cs="David" w:hint="cs"/>
          <w:rtl/>
        </w:rPr>
        <w:tab/>
        <w:t xml:space="preserve"> אני שואלת איך לפתור את  הסוגיה.</w:t>
      </w:r>
    </w:p>
    <w:p w14:paraId="71B38267" w14:textId="77777777" w:rsidR="001351BD" w:rsidRPr="001351BD" w:rsidRDefault="001351BD" w:rsidP="001351BD">
      <w:pPr>
        <w:bidi/>
        <w:jc w:val="both"/>
        <w:rPr>
          <w:rFonts w:cs="David" w:hint="cs"/>
          <w:rtl/>
        </w:rPr>
      </w:pPr>
    </w:p>
    <w:p w14:paraId="0E9E8CDA" w14:textId="77777777" w:rsidR="001351BD" w:rsidRPr="001351BD" w:rsidRDefault="001351BD" w:rsidP="001351BD">
      <w:pPr>
        <w:bidi/>
        <w:jc w:val="both"/>
        <w:rPr>
          <w:rFonts w:cs="David" w:hint="cs"/>
          <w:rtl/>
        </w:rPr>
      </w:pPr>
      <w:proofErr w:type="spellStart"/>
      <w:r w:rsidRPr="001351BD">
        <w:rPr>
          <w:rFonts w:cs="David" w:hint="cs"/>
          <w:u w:val="single"/>
          <w:rtl/>
        </w:rPr>
        <w:t>אסתרינה</w:t>
      </w:r>
      <w:proofErr w:type="spellEnd"/>
      <w:r w:rsidRPr="001351BD">
        <w:rPr>
          <w:rFonts w:cs="David" w:hint="cs"/>
          <w:u w:val="single"/>
          <w:rtl/>
        </w:rPr>
        <w:t xml:space="preserve"> </w:t>
      </w:r>
      <w:proofErr w:type="spellStart"/>
      <w:r w:rsidRPr="001351BD">
        <w:rPr>
          <w:rFonts w:cs="David" w:hint="cs"/>
          <w:u w:val="single"/>
          <w:rtl/>
        </w:rPr>
        <w:t>טרטמן</w:t>
      </w:r>
      <w:proofErr w:type="spellEnd"/>
      <w:r w:rsidRPr="001351BD">
        <w:rPr>
          <w:rFonts w:cs="David" w:hint="cs"/>
          <w:u w:val="single"/>
          <w:rtl/>
        </w:rPr>
        <w:t>:</w:t>
      </w:r>
    </w:p>
    <w:p w14:paraId="738E3C2B" w14:textId="77777777" w:rsidR="001351BD" w:rsidRPr="001351BD" w:rsidRDefault="001351BD" w:rsidP="001351BD">
      <w:pPr>
        <w:bidi/>
        <w:jc w:val="both"/>
        <w:rPr>
          <w:rFonts w:cs="David" w:hint="cs"/>
          <w:rtl/>
        </w:rPr>
      </w:pPr>
    </w:p>
    <w:p w14:paraId="32A72792" w14:textId="77777777" w:rsidR="001351BD" w:rsidRPr="001351BD" w:rsidRDefault="001351BD" w:rsidP="001351BD">
      <w:pPr>
        <w:bidi/>
        <w:jc w:val="both"/>
        <w:rPr>
          <w:rFonts w:cs="David" w:hint="cs"/>
          <w:rtl/>
        </w:rPr>
      </w:pPr>
      <w:r w:rsidRPr="001351BD">
        <w:rPr>
          <w:rFonts w:cs="David" w:hint="cs"/>
          <w:rtl/>
        </w:rPr>
        <w:tab/>
        <w:t xml:space="preserve"> </w:t>
      </w:r>
      <w:proofErr w:type="spellStart"/>
      <w:r w:rsidRPr="001351BD">
        <w:rPr>
          <w:rFonts w:cs="David" w:hint="cs"/>
          <w:rtl/>
        </w:rPr>
        <w:t>לממ"מ</w:t>
      </w:r>
      <w:proofErr w:type="spellEnd"/>
      <w:r w:rsidRPr="001351BD">
        <w:rPr>
          <w:rFonts w:cs="David" w:hint="cs"/>
          <w:rtl/>
        </w:rPr>
        <w:t xml:space="preserve"> יש הגדרה ברורה של הסמכויות?</w:t>
      </w:r>
    </w:p>
    <w:p w14:paraId="51A5DFE2" w14:textId="77777777" w:rsidR="001351BD" w:rsidRPr="001351BD" w:rsidRDefault="001351BD" w:rsidP="001351BD">
      <w:pPr>
        <w:bidi/>
        <w:jc w:val="both"/>
        <w:rPr>
          <w:rFonts w:cs="David" w:hint="cs"/>
          <w:rtl/>
        </w:rPr>
      </w:pPr>
    </w:p>
    <w:p w14:paraId="638AC4C1" w14:textId="77777777" w:rsidR="001351BD" w:rsidRPr="001351BD" w:rsidRDefault="001351BD" w:rsidP="001351BD">
      <w:pPr>
        <w:pStyle w:val="Heading5"/>
        <w:rPr>
          <w:rFonts w:hint="cs"/>
          <w:sz w:val="24"/>
          <w:rtl/>
        </w:rPr>
      </w:pPr>
      <w:r w:rsidRPr="001351BD">
        <w:rPr>
          <w:rFonts w:hint="cs"/>
          <w:sz w:val="24"/>
          <w:u w:val="single"/>
          <w:rtl/>
        </w:rPr>
        <w:t>ענת אסיף:</w:t>
      </w:r>
    </w:p>
    <w:p w14:paraId="5DAB1048" w14:textId="77777777" w:rsidR="001351BD" w:rsidRPr="001351BD" w:rsidRDefault="001351BD" w:rsidP="001351BD">
      <w:pPr>
        <w:pStyle w:val="Heading5"/>
        <w:rPr>
          <w:rFonts w:hint="cs"/>
          <w:sz w:val="24"/>
          <w:rtl/>
        </w:rPr>
      </w:pPr>
    </w:p>
    <w:p w14:paraId="069C70C7" w14:textId="77777777" w:rsidR="001351BD" w:rsidRPr="001351BD" w:rsidRDefault="001351BD" w:rsidP="001351BD">
      <w:pPr>
        <w:bidi/>
        <w:jc w:val="both"/>
        <w:rPr>
          <w:rFonts w:cs="David" w:hint="cs"/>
          <w:rtl/>
        </w:rPr>
      </w:pPr>
      <w:r w:rsidRPr="001351BD">
        <w:rPr>
          <w:rFonts w:cs="David" w:hint="cs"/>
          <w:rtl/>
        </w:rPr>
        <w:tab/>
        <w:t>לא.</w:t>
      </w:r>
    </w:p>
    <w:p w14:paraId="3A9F34DF" w14:textId="77777777" w:rsidR="001351BD" w:rsidRPr="001351BD" w:rsidRDefault="001351BD" w:rsidP="001351BD">
      <w:pPr>
        <w:bidi/>
        <w:jc w:val="both"/>
        <w:rPr>
          <w:rFonts w:cs="David" w:hint="cs"/>
          <w:rtl/>
        </w:rPr>
      </w:pPr>
    </w:p>
    <w:p w14:paraId="08BC19CB" w14:textId="77777777" w:rsidR="001351BD" w:rsidRPr="001351BD" w:rsidRDefault="001351BD" w:rsidP="001351BD">
      <w:pPr>
        <w:bidi/>
        <w:jc w:val="both"/>
        <w:rPr>
          <w:rFonts w:cs="David" w:hint="cs"/>
          <w:rtl/>
        </w:rPr>
      </w:pPr>
      <w:proofErr w:type="spellStart"/>
      <w:r w:rsidRPr="001351BD">
        <w:rPr>
          <w:rFonts w:cs="David" w:hint="cs"/>
          <w:u w:val="single"/>
          <w:rtl/>
        </w:rPr>
        <w:t>אסתרינה</w:t>
      </w:r>
      <w:proofErr w:type="spellEnd"/>
      <w:r w:rsidRPr="001351BD">
        <w:rPr>
          <w:rFonts w:cs="David" w:hint="cs"/>
          <w:u w:val="single"/>
          <w:rtl/>
        </w:rPr>
        <w:t xml:space="preserve"> </w:t>
      </w:r>
      <w:proofErr w:type="spellStart"/>
      <w:r w:rsidRPr="001351BD">
        <w:rPr>
          <w:rFonts w:cs="David" w:hint="cs"/>
          <w:u w:val="single"/>
          <w:rtl/>
        </w:rPr>
        <w:t>טרטמן</w:t>
      </w:r>
      <w:proofErr w:type="spellEnd"/>
      <w:r w:rsidRPr="001351BD">
        <w:rPr>
          <w:rFonts w:cs="David" w:hint="cs"/>
          <w:u w:val="single"/>
          <w:rtl/>
        </w:rPr>
        <w:t>:</w:t>
      </w:r>
    </w:p>
    <w:p w14:paraId="33363EDD" w14:textId="77777777" w:rsidR="001351BD" w:rsidRPr="001351BD" w:rsidRDefault="001351BD" w:rsidP="001351BD">
      <w:pPr>
        <w:bidi/>
        <w:jc w:val="both"/>
        <w:rPr>
          <w:rFonts w:cs="David" w:hint="cs"/>
          <w:rtl/>
        </w:rPr>
      </w:pPr>
    </w:p>
    <w:p w14:paraId="43166E04" w14:textId="77777777" w:rsidR="001351BD" w:rsidRPr="001351BD" w:rsidRDefault="001351BD" w:rsidP="001351BD">
      <w:pPr>
        <w:bidi/>
        <w:jc w:val="both"/>
        <w:rPr>
          <w:rFonts w:cs="David" w:hint="cs"/>
          <w:rtl/>
        </w:rPr>
      </w:pPr>
      <w:r w:rsidRPr="001351BD">
        <w:rPr>
          <w:rFonts w:cs="David" w:hint="cs"/>
          <w:rtl/>
        </w:rPr>
        <w:tab/>
        <w:t xml:space="preserve"> מה שצריך לעשות זה הגדרות, ולהכניס את זה </w:t>
      </w:r>
      <w:proofErr w:type="spellStart"/>
      <w:r w:rsidRPr="001351BD">
        <w:rPr>
          <w:rFonts w:cs="David" w:hint="cs"/>
          <w:rtl/>
        </w:rPr>
        <w:t>לממ"מ</w:t>
      </w:r>
      <w:proofErr w:type="spellEnd"/>
      <w:r w:rsidRPr="001351BD">
        <w:rPr>
          <w:rFonts w:cs="David" w:hint="cs"/>
          <w:rtl/>
        </w:rPr>
        <w:t>.</w:t>
      </w:r>
    </w:p>
    <w:p w14:paraId="4E875F1A" w14:textId="77777777" w:rsidR="001351BD" w:rsidRPr="001351BD" w:rsidRDefault="001351BD" w:rsidP="001351BD">
      <w:pPr>
        <w:bidi/>
        <w:jc w:val="both"/>
        <w:rPr>
          <w:rFonts w:cs="David" w:hint="cs"/>
          <w:rtl/>
        </w:rPr>
      </w:pPr>
    </w:p>
    <w:p w14:paraId="3A584582" w14:textId="77777777" w:rsidR="001351BD" w:rsidRPr="001351BD" w:rsidRDefault="001351BD" w:rsidP="001351BD">
      <w:pPr>
        <w:bidi/>
        <w:jc w:val="both"/>
        <w:rPr>
          <w:rFonts w:cs="David" w:hint="cs"/>
          <w:rtl/>
        </w:rPr>
      </w:pPr>
      <w:r w:rsidRPr="001351BD">
        <w:rPr>
          <w:rFonts w:cs="David" w:hint="cs"/>
          <w:u w:val="single"/>
          <w:rtl/>
        </w:rPr>
        <w:t xml:space="preserve">שלי </w:t>
      </w:r>
      <w:proofErr w:type="spellStart"/>
      <w:r w:rsidRPr="001351BD">
        <w:rPr>
          <w:rFonts w:cs="David" w:hint="cs"/>
          <w:u w:val="single"/>
          <w:rtl/>
        </w:rPr>
        <w:t>יחימוביץ</w:t>
      </w:r>
      <w:proofErr w:type="spellEnd"/>
      <w:r w:rsidRPr="001351BD">
        <w:rPr>
          <w:rFonts w:cs="David" w:hint="cs"/>
          <w:u w:val="single"/>
          <w:rtl/>
        </w:rPr>
        <w:t>:</w:t>
      </w:r>
    </w:p>
    <w:p w14:paraId="676F56A1" w14:textId="77777777" w:rsidR="001351BD" w:rsidRPr="001351BD" w:rsidRDefault="001351BD" w:rsidP="001351BD">
      <w:pPr>
        <w:bidi/>
        <w:jc w:val="both"/>
        <w:rPr>
          <w:rFonts w:cs="David" w:hint="cs"/>
          <w:rtl/>
        </w:rPr>
      </w:pPr>
    </w:p>
    <w:p w14:paraId="355B467D" w14:textId="77777777" w:rsidR="001351BD" w:rsidRPr="001351BD" w:rsidRDefault="001351BD" w:rsidP="001351BD">
      <w:pPr>
        <w:bidi/>
        <w:jc w:val="both"/>
        <w:rPr>
          <w:rFonts w:cs="David" w:hint="cs"/>
          <w:rtl/>
        </w:rPr>
      </w:pPr>
      <w:r w:rsidRPr="001351BD">
        <w:rPr>
          <w:rFonts w:cs="David" w:hint="cs"/>
          <w:rtl/>
        </w:rPr>
        <w:tab/>
        <w:t xml:space="preserve"> כמו שאומרת </w:t>
      </w:r>
      <w:proofErr w:type="spellStart"/>
      <w:r w:rsidRPr="001351BD">
        <w:rPr>
          <w:rFonts w:cs="David" w:hint="cs"/>
          <w:rtl/>
        </w:rPr>
        <w:t>אסתרינה</w:t>
      </w:r>
      <w:proofErr w:type="spellEnd"/>
      <w:r w:rsidRPr="001351BD">
        <w:rPr>
          <w:rFonts w:cs="David" w:hint="cs"/>
          <w:rtl/>
        </w:rPr>
        <w:t xml:space="preserve"> </w:t>
      </w:r>
      <w:proofErr w:type="spellStart"/>
      <w:r w:rsidRPr="001351BD">
        <w:rPr>
          <w:rFonts w:cs="David" w:hint="cs"/>
          <w:rtl/>
        </w:rPr>
        <w:t>טרטמן</w:t>
      </w:r>
      <w:proofErr w:type="spellEnd"/>
      <w:r w:rsidRPr="001351BD">
        <w:rPr>
          <w:rFonts w:cs="David" w:hint="cs"/>
          <w:rtl/>
        </w:rPr>
        <w:t xml:space="preserve">, אולי נגדיר את תפקידיו של </w:t>
      </w:r>
      <w:proofErr w:type="spellStart"/>
      <w:r w:rsidRPr="001351BD">
        <w:rPr>
          <w:rFonts w:cs="David" w:hint="cs"/>
          <w:rtl/>
        </w:rPr>
        <w:t>הממ"מ</w:t>
      </w:r>
      <w:proofErr w:type="spellEnd"/>
      <w:r w:rsidRPr="001351BD">
        <w:rPr>
          <w:rFonts w:cs="David" w:hint="cs"/>
          <w:rtl/>
        </w:rPr>
        <w:t>.</w:t>
      </w:r>
    </w:p>
    <w:p w14:paraId="09AC07C0" w14:textId="77777777" w:rsidR="001351BD" w:rsidRPr="001351BD" w:rsidRDefault="001351BD" w:rsidP="001351BD">
      <w:pPr>
        <w:bidi/>
        <w:jc w:val="both"/>
        <w:rPr>
          <w:rFonts w:cs="David" w:hint="cs"/>
          <w:rtl/>
        </w:rPr>
      </w:pPr>
    </w:p>
    <w:p w14:paraId="27B1F82A" w14:textId="77777777" w:rsidR="001351BD" w:rsidRPr="001351BD" w:rsidRDefault="001351BD" w:rsidP="001351BD">
      <w:pPr>
        <w:bidi/>
        <w:jc w:val="both"/>
        <w:rPr>
          <w:rFonts w:cs="David" w:hint="cs"/>
          <w:rtl/>
        </w:rPr>
      </w:pPr>
      <w:r w:rsidRPr="001351BD">
        <w:rPr>
          <w:rFonts w:cs="David" w:hint="cs"/>
          <w:u w:val="single"/>
          <w:rtl/>
        </w:rPr>
        <w:t>היו"ר דוד טל:</w:t>
      </w:r>
    </w:p>
    <w:p w14:paraId="718A2B90" w14:textId="77777777" w:rsidR="001351BD" w:rsidRPr="001351BD" w:rsidRDefault="001351BD" w:rsidP="001351BD">
      <w:pPr>
        <w:bidi/>
        <w:jc w:val="both"/>
        <w:rPr>
          <w:rFonts w:cs="David" w:hint="cs"/>
          <w:rtl/>
        </w:rPr>
      </w:pPr>
    </w:p>
    <w:p w14:paraId="5CB61804" w14:textId="77777777" w:rsidR="001351BD" w:rsidRPr="001351BD" w:rsidRDefault="001351BD" w:rsidP="001351BD">
      <w:pPr>
        <w:bidi/>
        <w:jc w:val="both"/>
        <w:rPr>
          <w:rFonts w:cs="David" w:hint="cs"/>
          <w:rtl/>
        </w:rPr>
      </w:pPr>
      <w:r w:rsidRPr="001351BD">
        <w:rPr>
          <w:rFonts w:cs="David" w:hint="cs"/>
          <w:rtl/>
        </w:rPr>
        <w:tab/>
        <w:t>אין לי תשובה כרגע, אבל אני אתייעץ עם היועצת המשפטית ועם מזכיר הכנסת.</w:t>
      </w:r>
    </w:p>
    <w:p w14:paraId="50C43016" w14:textId="77777777" w:rsidR="001351BD" w:rsidRPr="001351BD" w:rsidRDefault="001351BD" w:rsidP="001351BD">
      <w:pPr>
        <w:bidi/>
        <w:jc w:val="both"/>
        <w:rPr>
          <w:rFonts w:cs="David" w:hint="cs"/>
          <w:rtl/>
        </w:rPr>
      </w:pPr>
    </w:p>
    <w:p w14:paraId="1175A5A5" w14:textId="77777777" w:rsidR="001351BD" w:rsidRPr="001351BD" w:rsidRDefault="001351BD" w:rsidP="001351BD">
      <w:pPr>
        <w:bidi/>
        <w:jc w:val="both"/>
        <w:rPr>
          <w:rFonts w:cs="David" w:hint="cs"/>
          <w:u w:val="single"/>
          <w:rtl/>
        </w:rPr>
      </w:pPr>
      <w:r w:rsidRPr="001351BD">
        <w:rPr>
          <w:rFonts w:cs="David" w:hint="cs"/>
          <w:u w:val="single"/>
          <w:rtl/>
        </w:rPr>
        <w:t xml:space="preserve">דב </w:t>
      </w:r>
      <w:proofErr w:type="spellStart"/>
      <w:r w:rsidRPr="001351BD">
        <w:rPr>
          <w:rFonts w:cs="David" w:hint="cs"/>
          <w:u w:val="single"/>
          <w:rtl/>
        </w:rPr>
        <w:t>חנין</w:t>
      </w:r>
      <w:proofErr w:type="spellEnd"/>
      <w:r w:rsidRPr="001351BD">
        <w:rPr>
          <w:rFonts w:cs="David" w:hint="cs"/>
          <w:u w:val="single"/>
          <w:rtl/>
        </w:rPr>
        <w:t>:</w:t>
      </w:r>
    </w:p>
    <w:p w14:paraId="696062C3" w14:textId="77777777" w:rsidR="001351BD" w:rsidRPr="001351BD" w:rsidRDefault="001351BD" w:rsidP="001351BD">
      <w:pPr>
        <w:bidi/>
        <w:jc w:val="both"/>
        <w:rPr>
          <w:rFonts w:cs="David" w:hint="cs"/>
          <w:rtl/>
        </w:rPr>
      </w:pPr>
    </w:p>
    <w:p w14:paraId="31B9B90B" w14:textId="77777777" w:rsidR="001351BD" w:rsidRPr="001351BD" w:rsidRDefault="001351BD" w:rsidP="001351BD">
      <w:pPr>
        <w:bidi/>
        <w:jc w:val="both"/>
        <w:rPr>
          <w:rFonts w:cs="David" w:hint="cs"/>
          <w:rtl/>
        </w:rPr>
      </w:pPr>
      <w:r w:rsidRPr="001351BD">
        <w:rPr>
          <w:rFonts w:cs="David" w:hint="cs"/>
          <w:rtl/>
        </w:rPr>
        <w:tab/>
        <w:t xml:space="preserve"> אדוני היושב-ראש, ההערה שלך בעניין הדורות הבאים היתה מאוד במקום, כיוון שכמו שאמרת, מצד אחד עברה אומנם בקריאה טרומית הצעה לבטל את הנציבות- - -</w:t>
      </w:r>
    </w:p>
    <w:p w14:paraId="3CFCAB8B" w14:textId="77777777" w:rsidR="001351BD" w:rsidRPr="001351BD" w:rsidRDefault="001351BD" w:rsidP="001351BD">
      <w:pPr>
        <w:bidi/>
        <w:jc w:val="both"/>
        <w:rPr>
          <w:rFonts w:cs="David" w:hint="cs"/>
          <w:rtl/>
        </w:rPr>
      </w:pPr>
    </w:p>
    <w:p w14:paraId="444DD773" w14:textId="77777777" w:rsidR="001351BD" w:rsidRPr="001351BD" w:rsidRDefault="001351BD" w:rsidP="001351BD">
      <w:pPr>
        <w:bidi/>
        <w:jc w:val="both"/>
        <w:rPr>
          <w:rFonts w:cs="David" w:hint="cs"/>
          <w:rtl/>
        </w:rPr>
      </w:pPr>
      <w:r w:rsidRPr="001351BD">
        <w:rPr>
          <w:rFonts w:cs="David" w:hint="cs"/>
          <w:u w:val="single"/>
          <w:rtl/>
        </w:rPr>
        <w:t>גדעון סער:</w:t>
      </w:r>
    </w:p>
    <w:p w14:paraId="794F3C74" w14:textId="77777777" w:rsidR="001351BD" w:rsidRPr="001351BD" w:rsidRDefault="001351BD" w:rsidP="001351BD">
      <w:pPr>
        <w:bidi/>
        <w:jc w:val="both"/>
        <w:rPr>
          <w:rFonts w:cs="David" w:hint="cs"/>
          <w:rtl/>
        </w:rPr>
      </w:pPr>
    </w:p>
    <w:p w14:paraId="6FCF1AA2" w14:textId="77777777" w:rsidR="001351BD" w:rsidRPr="001351BD" w:rsidRDefault="001351BD" w:rsidP="001351BD">
      <w:pPr>
        <w:bidi/>
        <w:jc w:val="both"/>
        <w:rPr>
          <w:rFonts w:cs="David" w:hint="cs"/>
          <w:rtl/>
        </w:rPr>
      </w:pPr>
      <w:r w:rsidRPr="001351BD">
        <w:rPr>
          <w:rFonts w:cs="David" w:hint="cs"/>
          <w:rtl/>
        </w:rPr>
        <w:tab/>
        <w:t xml:space="preserve"> זה אושר בהכנה לקריאה הראשונה.</w:t>
      </w:r>
    </w:p>
    <w:p w14:paraId="773DB9A6" w14:textId="77777777" w:rsidR="001351BD" w:rsidRPr="001351BD" w:rsidRDefault="001351BD" w:rsidP="001351BD">
      <w:pPr>
        <w:bidi/>
        <w:jc w:val="both"/>
        <w:rPr>
          <w:rFonts w:cs="David" w:hint="cs"/>
          <w:rtl/>
        </w:rPr>
      </w:pPr>
    </w:p>
    <w:p w14:paraId="16081ECD" w14:textId="77777777" w:rsidR="001351BD" w:rsidRPr="001351BD" w:rsidRDefault="001351BD" w:rsidP="001351BD">
      <w:pPr>
        <w:bidi/>
        <w:jc w:val="both"/>
        <w:rPr>
          <w:rFonts w:cs="David" w:hint="cs"/>
          <w:u w:val="single"/>
          <w:rtl/>
        </w:rPr>
      </w:pPr>
      <w:r w:rsidRPr="001351BD">
        <w:rPr>
          <w:rFonts w:cs="David" w:hint="cs"/>
          <w:u w:val="single"/>
          <w:rtl/>
        </w:rPr>
        <w:t xml:space="preserve">דב </w:t>
      </w:r>
      <w:proofErr w:type="spellStart"/>
      <w:r w:rsidRPr="001351BD">
        <w:rPr>
          <w:rFonts w:cs="David" w:hint="cs"/>
          <w:u w:val="single"/>
          <w:rtl/>
        </w:rPr>
        <w:t>חנין</w:t>
      </w:r>
      <w:proofErr w:type="spellEnd"/>
      <w:r w:rsidRPr="001351BD">
        <w:rPr>
          <w:rFonts w:cs="David" w:hint="cs"/>
          <w:u w:val="single"/>
          <w:rtl/>
        </w:rPr>
        <w:t>:</w:t>
      </w:r>
    </w:p>
    <w:p w14:paraId="50925DF0" w14:textId="77777777" w:rsidR="001351BD" w:rsidRPr="001351BD" w:rsidRDefault="001351BD" w:rsidP="001351BD">
      <w:pPr>
        <w:bidi/>
        <w:jc w:val="both"/>
        <w:rPr>
          <w:rFonts w:cs="David" w:hint="cs"/>
          <w:rtl/>
        </w:rPr>
      </w:pPr>
    </w:p>
    <w:p w14:paraId="1A2A9442" w14:textId="77777777" w:rsidR="001351BD" w:rsidRPr="001351BD" w:rsidRDefault="001351BD" w:rsidP="001351BD">
      <w:pPr>
        <w:bidi/>
        <w:jc w:val="both"/>
        <w:rPr>
          <w:rFonts w:cs="David" w:hint="cs"/>
          <w:rtl/>
        </w:rPr>
      </w:pPr>
      <w:r w:rsidRPr="001351BD">
        <w:rPr>
          <w:rFonts w:cs="David" w:hint="cs"/>
          <w:rtl/>
        </w:rPr>
        <w:tab/>
        <w:t xml:space="preserve"> נדבר על זה במליאה. הוועדה עשתה טעות בעניין הזה.</w:t>
      </w:r>
    </w:p>
    <w:p w14:paraId="6E867A2C" w14:textId="77777777" w:rsidR="001351BD" w:rsidRPr="001351BD" w:rsidRDefault="001351BD" w:rsidP="001351BD">
      <w:pPr>
        <w:bidi/>
        <w:jc w:val="both"/>
        <w:rPr>
          <w:rFonts w:cs="David" w:hint="cs"/>
          <w:rtl/>
        </w:rPr>
      </w:pPr>
    </w:p>
    <w:p w14:paraId="3809CDCA" w14:textId="77777777" w:rsidR="001351BD" w:rsidRPr="001351BD" w:rsidRDefault="001351BD" w:rsidP="001351BD">
      <w:pPr>
        <w:bidi/>
        <w:jc w:val="both"/>
        <w:rPr>
          <w:rFonts w:cs="David" w:hint="cs"/>
          <w:rtl/>
        </w:rPr>
      </w:pPr>
      <w:r w:rsidRPr="001351BD">
        <w:rPr>
          <w:rFonts w:cs="David" w:hint="cs"/>
          <w:u w:val="single"/>
          <w:rtl/>
        </w:rPr>
        <w:t>היו"ר דוד טל:</w:t>
      </w:r>
    </w:p>
    <w:p w14:paraId="6B28961F" w14:textId="77777777" w:rsidR="001351BD" w:rsidRPr="001351BD" w:rsidRDefault="001351BD" w:rsidP="001351BD">
      <w:pPr>
        <w:bidi/>
        <w:jc w:val="both"/>
        <w:rPr>
          <w:rFonts w:cs="David" w:hint="cs"/>
          <w:rtl/>
        </w:rPr>
      </w:pPr>
    </w:p>
    <w:p w14:paraId="0F141801" w14:textId="77777777" w:rsidR="001351BD" w:rsidRPr="001351BD" w:rsidRDefault="001351BD" w:rsidP="001351BD">
      <w:pPr>
        <w:bidi/>
        <w:jc w:val="both"/>
        <w:rPr>
          <w:rFonts w:cs="David" w:hint="cs"/>
          <w:rtl/>
        </w:rPr>
      </w:pPr>
      <w:r w:rsidRPr="001351BD">
        <w:rPr>
          <w:rFonts w:cs="David" w:hint="cs"/>
          <w:rtl/>
        </w:rPr>
        <w:tab/>
        <w:t>שוקלים את הטעות, ולכן זה מתעכב כרגע.</w:t>
      </w:r>
    </w:p>
    <w:p w14:paraId="10E991D8" w14:textId="77777777" w:rsidR="001351BD" w:rsidRPr="001351BD" w:rsidRDefault="001351BD" w:rsidP="001351BD">
      <w:pPr>
        <w:bidi/>
        <w:jc w:val="both"/>
        <w:rPr>
          <w:rFonts w:cs="David" w:hint="cs"/>
          <w:u w:val="single"/>
          <w:rtl/>
        </w:rPr>
      </w:pPr>
      <w:r w:rsidRPr="001351BD">
        <w:rPr>
          <w:rFonts w:cs="David" w:hint="cs"/>
          <w:u w:val="single"/>
          <w:rtl/>
        </w:rPr>
        <w:t xml:space="preserve">דב </w:t>
      </w:r>
      <w:proofErr w:type="spellStart"/>
      <w:r w:rsidRPr="001351BD">
        <w:rPr>
          <w:rFonts w:cs="David" w:hint="cs"/>
          <w:u w:val="single"/>
          <w:rtl/>
        </w:rPr>
        <w:t>חנין</w:t>
      </w:r>
      <w:proofErr w:type="spellEnd"/>
      <w:r w:rsidRPr="001351BD">
        <w:rPr>
          <w:rFonts w:cs="David" w:hint="cs"/>
          <w:u w:val="single"/>
          <w:rtl/>
        </w:rPr>
        <w:t>:</w:t>
      </w:r>
    </w:p>
    <w:p w14:paraId="6B8CB6C6" w14:textId="77777777" w:rsidR="001351BD" w:rsidRPr="001351BD" w:rsidRDefault="001351BD" w:rsidP="001351BD">
      <w:pPr>
        <w:bidi/>
        <w:jc w:val="both"/>
        <w:rPr>
          <w:rFonts w:cs="David" w:hint="cs"/>
          <w:rtl/>
        </w:rPr>
      </w:pPr>
    </w:p>
    <w:p w14:paraId="104CC9B0" w14:textId="77777777" w:rsidR="001351BD" w:rsidRPr="001351BD" w:rsidRDefault="001351BD" w:rsidP="001351BD">
      <w:pPr>
        <w:bidi/>
        <w:jc w:val="both"/>
        <w:rPr>
          <w:rFonts w:cs="David" w:hint="cs"/>
          <w:rtl/>
        </w:rPr>
      </w:pPr>
      <w:r w:rsidRPr="001351BD">
        <w:rPr>
          <w:rFonts w:cs="David" w:hint="cs"/>
          <w:rtl/>
        </w:rPr>
        <w:tab/>
        <w:t>אם כך, אני מנצל את ההזדמנות כדי לבקש רביזיה בהחלטת הוועדה.</w:t>
      </w:r>
    </w:p>
    <w:p w14:paraId="6CE20CDF" w14:textId="77777777" w:rsidR="001351BD" w:rsidRPr="001351BD" w:rsidRDefault="001351BD" w:rsidP="001351BD">
      <w:pPr>
        <w:bidi/>
        <w:jc w:val="both"/>
        <w:rPr>
          <w:rFonts w:cs="David" w:hint="cs"/>
          <w:rtl/>
        </w:rPr>
      </w:pPr>
    </w:p>
    <w:p w14:paraId="3714C019" w14:textId="77777777" w:rsidR="001351BD" w:rsidRPr="001351BD" w:rsidRDefault="001351BD" w:rsidP="001351BD">
      <w:pPr>
        <w:bidi/>
        <w:jc w:val="both"/>
        <w:rPr>
          <w:rFonts w:cs="David" w:hint="cs"/>
          <w:rtl/>
        </w:rPr>
      </w:pPr>
      <w:r w:rsidRPr="001351BD">
        <w:rPr>
          <w:rFonts w:cs="David" w:hint="cs"/>
          <w:u w:val="single"/>
          <w:rtl/>
        </w:rPr>
        <w:t>גדעון סער:</w:t>
      </w:r>
    </w:p>
    <w:p w14:paraId="321A46F0" w14:textId="77777777" w:rsidR="001351BD" w:rsidRPr="001351BD" w:rsidRDefault="001351BD" w:rsidP="001351BD">
      <w:pPr>
        <w:bidi/>
        <w:jc w:val="both"/>
        <w:rPr>
          <w:rFonts w:cs="David" w:hint="cs"/>
          <w:rtl/>
        </w:rPr>
      </w:pPr>
    </w:p>
    <w:p w14:paraId="35204672" w14:textId="77777777" w:rsidR="001351BD" w:rsidRPr="001351BD" w:rsidRDefault="001351BD" w:rsidP="001351BD">
      <w:pPr>
        <w:bidi/>
        <w:jc w:val="both"/>
        <w:rPr>
          <w:rFonts w:cs="David" w:hint="cs"/>
          <w:rtl/>
        </w:rPr>
      </w:pPr>
      <w:r w:rsidRPr="001351BD">
        <w:rPr>
          <w:rFonts w:cs="David" w:hint="cs"/>
          <w:rtl/>
        </w:rPr>
        <w:tab/>
        <w:t xml:space="preserve"> אתה לא יכול לבקש רביזיה על דבר שכבר הונח והוא בחוברת הכחולה. עד שזה מודפס בחוברת הכחולה אתה יכול.</w:t>
      </w:r>
    </w:p>
    <w:p w14:paraId="323B546A" w14:textId="77777777" w:rsidR="001351BD" w:rsidRPr="001351BD" w:rsidRDefault="001351BD" w:rsidP="001351BD">
      <w:pPr>
        <w:bidi/>
        <w:jc w:val="both"/>
        <w:rPr>
          <w:rFonts w:cs="David" w:hint="cs"/>
          <w:rtl/>
        </w:rPr>
      </w:pPr>
    </w:p>
    <w:p w14:paraId="2922278C" w14:textId="77777777" w:rsidR="001351BD" w:rsidRPr="001351BD" w:rsidRDefault="001351BD" w:rsidP="001351BD">
      <w:pPr>
        <w:bidi/>
        <w:jc w:val="both"/>
        <w:rPr>
          <w:rFonts w:cs="David" w:hint="cs"/>
          <w:u w:val="single"/>
          <w:rtl/>
        </w:rPr>
      </w:pPr>
      <w:r w:rsidRPr="001351BD">
        <w:rPr>
          <w:rFonts w:cs="David" w:hint="cs"/>
          <w:u w:val="single"/>
          <w:rtl/>
        </w:rPr>
        <w:t xml:space="preserve">דב </w:t>
      </w:r>
      <w:proofErr w:type="spellStart"/>
      <w:r w:rsidRPr="001351BD">
        <w:rPr>
          <w:rFonts w:cs="David" w:hint="cs"/>
          <w:u w:val="single"/>
          <w:rtl/>
        </w:rPr>
        <w:t>חנין</w:t>
      </w:r>
      <w:proofErr w:type="spellEnd"/>
      <w:r w:rsidRPr="001351BD">
        <w:rPr>
          <w:rFonts w:cs="David" w:hint="cs"/>
          <w:u w:val="single"/>
          <w:rtl/>
        </w:rPr>
        <w:t>:</w:t>
      </w:r>
    </w:p>
    <w:p w14:paraId="1E53F2D0" w14:textId="77777777" w:rsidR="001351BD" w:rsidRPr="001351BD" w:rsidRDefault="001351BD" w:rsidP="001351BD">
      <w:pPr>
        <w:bidi/>
        <w:jc w:val="both"/>
        <w:rPr>
          <w:rFonts w:cs="David" w:hint="cs"/>
          <w:rtl/>
        </w:rPr>
      </w:pPr>
    </w:p>
    <w:p w14:paraId="1596DDF2" w14:textId="77777777" w:rsidR="001351BD" w:rsidRPr="001351BD" w:rsidRDefault="001351BD" w:rsidP="001351BD">
      <w:pPr>
        <w:bidi/>
        <w:jc w:val="both"/>
        <w:rPr>
          <w:rFonts w:cs="David" w:hint="cs"/>
          <w:rtl/>
        </w:rPr>
      </w:pPr>
      <w:r w:rsidRPr="001351BD">
        <w:rPr>
          <w:rFonts w:cs="David" w:hint="cs"/>
          <w:rtl/>
        </w:rPr>
        <w:tab/>
        <w:t xml:space="preserve"> אם זה כבר בחוברת הכחולה, אני אומר את דברי במליאה.</w:t>
      </w:r>
    </w:p>
    <w:p w14:paraId="57CD5239" w14:textId="77777777" w:rsidR="001351BD" w:rsidRPr="001351BD" w:rsidRDefault="001351BD" w:rsidP="001351BD">
      <w:pPr>
        <w:bidi/>
        <w:jc w:val="both"/>
        <w:rPr>
          <w:rFonts w:cs="David" w:hint="cs"/>
          <w:rtl/>
        </w:rPr>
      </w:pPr>
    </w:p>
    <w:p w14:paraId="7AD82F38" w14:textId="77777777" w:rsidR="001351BD" w:rsidRPr="001351BD" w:rsidRDefault="001351BD" w:rsidP="001351BD">
      <w:pPr>
        <w:bidi/>
        <w:jc w:val="both"/>
        <w:rPr>
          <w:rFonts w:cs="David" w:hint="cs"/>
          <w:rtl/>
        </w:rPr>
      </w:pPr>
      <w:r w:rsidRPr="001351BD">
        <w:rPr>
          <w:rFonts w:cs="David" w:hint="cs"/>
          <w:u w:val="single"/>
          <w:rtl/>
        </w:rPr>
        <w:t>היו"ר דוד טל:</w:t>
      </w:r>
    </w:p>
    <w:p w14:paraId="5298615E" w14:textId="77777777" w:rsidR="001351BD" w:rsidRPr="001351BD" w:rsidRDefault="001351BD" w:rsidP="001351BD">
      <w:pPr>
        <w:bidi/>
        <w:jc w:val="both"/>
        <w:rPr>
          <w:rFonts w:cs="David" w:hint="cs"/>
          <w:rtl/>
        </w:rPr>
      </w:pPr>
    </w:p>
    <w:p w14:paraId="3ADC2DE3" w14:textId="77777777" w:rsidR="001351BD" w:rsidRPr="001351BD" w:rsidRDefault="001351BD" w:rsidP="001351BD">
      <w:pPr>
        <w:bidi/>
        <w:jc w:val="both"/>
        <w:rPr>
          <w:rFonts w:cs="David" w:hint="cs"/>
          <w:rtl/>
        </w:rPr>
      </w:pPr>
      <w:r w:rsidRPr="001351BD">
        <w:rPr>
          <w:rFonts w:cs="David" w:hint="cs"/>
          <w:rtl/>
        </w:rPr>
        <w:tab/>
        <w:t>תוכל להצביע נגד זה.</w:t>
      </w:r>
    </w:p>
    <w:p w14:paraId="2BD93608" w14:textId="77777777" w:rsidR="001351BD" w:rsidRPr="001351BD" w:rsidRDefault="001351BD" w:rsidP="001351BD">
      <w:pPr>
        <w:bidi/>
        <w:jc w:val="both"/>
        <w:rPr>
          <w:rFonts w:cs="David" w:hint="cs"/>
          <w:rtl/>
        </w:rPr>
      </w:pPr>
    </w:p>
    <w:p w14:paraId="46FA9F35" w14:textId="77777777" w:rsidR="001351BD" w:rsidRPr="001351BD" w:rsidRDefault="001351BD" w:rsidP="001351BD">
      <w:pPr>
        <w:bidi/>
        <w:jc w:val="both"/>
        <w:rPr>
          <w:rFonts w:cs="David" w:hint="cs"/>
          <w:u w:val="single"/>
          <w:rtl/>
        </w:rPr>
      </w:pPr>
      <w:r w:rsidRPr="001351BD">
        <w:rPr>
          <w:rFonts w:cs="David" w:hint="cs"/>
          <w:u w:val="single"/>
          <w:rtl/>
        </w:rPr>
        <w:t xml:space="preserve">דב </w:t>
      </w:r>
      <w:proofErr w:type="spellStart"/>
      <w:r w:rsidRPr="001351BD">
        <w:rPr>
          <w:rFonts w:cs="David" w:hint="cs"/>
          <w:u w:val="single"/>
          <w:rtl/>
        </w:rPr>
        <w:t>חנין</w:t>
      </w:r>
      <w:proofErr w:type="spellEnd"/>
      <w:r w:rsidRPr="001351BD">
        <w:rPr>
          <w:rFonts w:cs="David" w:hint="cs"/>
          <w:u w:val="single"/>
          <w:rtl/>
        </w:rPr>
        <w:t>:</w:t>
      </w:r>
    </w:p>
    <w:p w14:paraId="17BA86FA" w14:textId="77777777" w:rsidR="001351BD" w:rsidRPr="001351BD" w:rsidRDefault="001351BD" w:rsidP="001351BD">
      <w:pPr>
        <w:bidi/>
        <w:jc w:val="both"/>
        <w:rPr>
          <w:rFonts w:cs="David" w:hint="cs"/>
          <w:rtl/>
        </w:rPr>
      </w:pPr>
    </w:p>
    <w:p w14:paraId="69D8ECAD" w14:textId="77777777" w:rsidR="001351BD" w:rsidRPr="001351BD" w:rsidRDefault="001351BD" w:rsidP="001351BD">
      <w:pPr>
        <w:bidi/>
        <w:jc w:val="both"/>
        <w:rPr>
          <w:rFonts w:cs="David" w:hint="cs"/>
          <w:rtl/>
        </w:rPr>
      </w:pPr>
      <w:r w:rsidRPr="001351BD">
        <w:rPr>
          <w:rFonts w:cs="David" w:hint="cs"/>
          <w:rtl/>
        </w:rPr>
        <w:tab/>
        <w:t xml:space="preserve">ברור, גם לדבר נגד וגם להצביע נגד, עדיין יש לחברי הכנסת זכויות, וזה טוב. אני יודע שזו דעת רוב חברי הוועדה, כמו שאדוני אמר, ורוב חברי הכנסת חושבים שהפתרון לעניין הזה צריך להיות במסגרת </w:t>
      </w:r>
      <w:proofErr w:type="spellStart"/>
      <w:r w:rsidRPr="001351BD">
        <w:rPr>
          <w:rFonts w:cs="David" w:hint="cs"/>
          <w:rtl/>
        </w:rPr>
        <w:t>הממ"מ</w:t>
      </w:r>
      <w:proofErr w:type="spellEnd"/>
      <w:r w:rsidRPr="001351BD">
        <w:rPr>
          <w:rFonts w:cs="David" w:hint="cs"/>
          <w:rtl/>
        </w:rPr>
        <w:t xml:space="preserve">. אני לא מתנגד לכיוון הזה של הפתרון, אני רוצה רק להפנות את תשומת לבם של חברי הוועדה להבדל חשוב אחד שקיים בין תפקידיו של </w:t>
      </w:r>
      <w:proofErr w:type="spellStart"/>
      <w:r w:rsidRPr="001351BD">
        <w:rPr>
          <w:rFonts w:cs="David" w:hint="cs"/>
          <w:rtl/>
        </w:rPr>
        <w:t>הממ"מ</w:t>
      </w:r>
      <w:proofErr w:type="spellEnd"/>
      <w:r w:rsidRPr="001351BD">
        <w:rPr>
          <w:rFonts w:cs="David" w:hint="cs"/>
          <w:rtl/>
        </w:rPr>
        <w:t xml:space="preserve">, כפי שהם מוגדרים וקיימים היום, לבין התפקידים שהיו בנציבות הדורות הבאים, ואני חושב שגם אם מבטלים את הנציבות כמוסד, צריך לשמור על המהויות. </w:t>
      </w:r>
      <w:proofErr w:type="spellStart"/>
      <w:r w:rsidRPr="001351BD">
        <w:rPr>
          <w:rFonts w:cs="David" w:hint="cs"/>
          <w:rtl/>
        </w:rPr>
        <w:t>הממ"מ</w:t>
      </w:r>
      <w:proofErr w:type="spellEnd"/>
      <w:r w:rsidRPr="001351BD">
        <w:rPr>
          <w:rFonts w:cs="David" w:hint="cs"/>
          <w:rtl/>
        </w:rPr>
        <w:t xml:space="preserve"> הוא גוף של מידע, הוא גוף שתפקידו למסור לנו מידע בעניינים שונים, נציבות הדורות הבאים היתה מסגרת שהתפקיד שלה היה לחוות דעה או להביע עמדה. חשוב שיהיה לנו גוף, גם אם במסגרת </w:t>
      </w:r>
      <w:proofErr w:type="spellStart"/>
      <w:r w:rsidRPr="001351BD">
        <w:rPr>
          <w:rFonts w:cs="David" w:hint="cs"/>
          <w:rtl/>
        </w:rPr>
        <w:t>הממ"מ</w:t>
      </w:r>
      <w:proofErr w:type="spellEnd"/>
      <w:r w:rsidRPr="001351BD">
        <w:rPr>
          <w:rFonts w:cs="David" w:hint="cs"/>
          <w:rtl/>
        </w:rPr>
        <w:t xml:space="preserve">, שיוגדר באופן מפורש כגוף שתפקידו לחוות דעה ולהביע עמדה בשאלות הטווח הארוך של הנושאים שנידונים בכנסת. בוויכוחים על נציבות הדורות הבאים פגשתי חברי כנסת ותיקים שאמרו שהם כך וכך שנים בכנסת, ונציבות הדורות הבאים לא עזרה להם, </w:t>
      </w:r>
      <w:proofErr w:type="spellStart"/>
      <w:r w:rsidRPr="001351BD">
        <w:rPr>
          <w:rFonts w:cs="David" w:hint="cs"/>
          <w:rtl/>
        </w:rPr>
        <w:t>והממ"מ</w:t>
      </w:r>
      <w:proofErr w:type="spellEnd"/>
      <w:r w:rsidRPr="001351BD">
        <w:rPr>
          <w:rFonts w:cs="David" w:hint="cs"/>
          <w:rtl/>
        </w:rPr>
        <w:t xml:space="preserve"> עזר. תפקידה של נציבות הדורות הבאים הוא לא לעזור לחברי הכנסת, נציבות הדורות הבאים הוא גוף לעומתי, שהתפקיד שלו, לבוא לכנסת ולהגיד שמה שאתם עושים, מה שאתם מציעים, לא נכון בראייה אסטרטגית, בראייה לטווח ארוך, בראייה של הדורות הבאים. כיוון שרוב חברי הכנסת חשבו שצריך לבטל את המוסד הזה כמוסד עצמאי, וכיוון שרוב חברי הכנסת חושבים שצריך לשלב את זה </w:t>
      </w:r>
      <w:proofErr w:type="spellStart"/>
      <w:r w:rsidRPr="001351BD">
        <w:rPr>
          <w:rFonts w:cs="David" w:hint="cs"/>
          <w:rtl/>
        </w:rPr>
        <w:t>בממ"מ</w:t>
      </w:r>
      <w:proofErr w:type="spellEnd"/>
      <w:r w:rsidRPr="001351BD">
        <w:rPr>
          <w:rFonts w:cs="David" w:hint="cs"/>
          <w:rtl/>
        </w:rPr>
        <w:t xml:space="preserve">, אני לא מתנגד לרעיון הזה, ובלבד שנשמור, במסגרת </w:t>
      </w:r>
      <w:proofErr w:type="spellStart"/>
      <w:r w:rsidRPr="001351BD">
        <w:rPr>
          <w:rFonts w:cs="David" w:hint="cs"/>
          <w:rtl/>
        </w:rPr>
        <w:t>הממ"מ</w:t>
      </w:r>
      <w:proofErr w:type="spellEnd"/>
      <w:r w:rsidRPr="001351BD">
        <w:rPr>
          <w:rFonts w:cs="David" w:hint="cs"/>
          <w:rtl/>
        </w:rPr>
        <w:t>, על אותו גוף מבחינת התפקיד שלו, והתפקיד שלו הוא לומר אמירות שמתייחסות להשלכות של החקיקה שלנו ושל הפעילויות שלנו לטווח היותר ארוך, אם תרצו הגוף של הכנסת לתכנון אסטרטגי-אזרחי.</w:t>
      </w:r>
    </w:p>
    <w:p w14:paraId="41FC8A1B" w14:textId="77777777" w:rsidR="001351BD" w:rsidRPr="001351BD" w:rsidRDefault="001351BD" w:rsidP="001351BD">
      <w:pPr>
        <w:bidi/>
        <w:jc w:val="both"/>
        <w:rPr>
          <w:rFonts w:cs="David" w:hint="cs"/>
          <w:rtl/>
        </w:rPr>
      </w:pPr>
    </w:p>
    <w:p w14:paraId="104AFECF" w14:textId="77777777" w:rsidR="001351BD" w:rsidRPr="001351BD" w:rsidRDefault="001351BD" w:rsidP="001351BD">
      <w:pPr>
        <w:bidi/>
        <w:jc w:val="both"/>
        <w:rPr>
          <w:rFonts w:cs="David" w:hint="cs"/>
          <w:rtl/>
        </w:rPr>
      </w:pPr>
      <w:r w:rsidRPr="001351BD">
        <w:rPr>
          <w:rFonts w:cs="David" w:hint="cs"/>
          <w:u w:val="single"/>
          <w:rtl/>
        </w:rPr>
        <w:t>היו"ר דוד טל:</w:t>
      </w:r>
    </w:p>
    <w:p w14:paraId="281E0C3D" w14:textId="77777777" w:rsidR="001351BD" w:rsidRPr="001351BD" w:rsidRDefault="001351BD" w:rsidP="001351BD">
      <w:pPr>
        <w:bidi/>
        <w:jc w:val="both"/>
        <w:rPr>
          <w:rFonts w:cs="David" w:hint="cs"/>
          <w:rtl/>
        </w:rPr>
      </w:pPr>
    </w:p>
    <w:p w14:paraId="23C84D1D" w14:textId="77777777" w:rsidR="001351BD" w:rsidRPr="001351BD" w:rsidRDefault="001351BD" w:rsidP="001351BD">
      <w:pPr>
        <w:bidi/>
        <w:jc w:val="both"/>
        <w:rPr>
          <w:rFonts w:cs="David" w:hint="cs"/>
          <w:rtl/>
        </w:rPr>
      </w:pPr>
      <w:r w:rsidRPr="001351BD">
        <w:rPr>
          <w:rFonts w:cs="David" w:hint="cs"/>
          <w:rtl/>
        </w:rPr>
        <w:tab/>
        <w:t xml:space="preserve">חבר הכנסת דב </w:t>
      </w:r>
      <w:proofErr w:type="spellStart"/>
      <w:r w:rsidRPr="001351BD">
        <w:rPr>
          <w:rFonts w:cs="David" w:hint="cs"/>
          <w:rtl/>
        </w:rPr>
        <w:t>חנין</w:t>
      </w:r>
      <w:proofErr w:type="spellEnd"/>
      <w:r w:rsidRPr="001351BD">
        <w:rPr>
          <w:rFonts w:cs="David" w:hint="cs"/>
          <w:rtl/>
        </w:rPr>
        <w:t>, אנחנו נמצאים כרגע בחקיקה ראשית, אנחנו לא קובעים סמכויות בחקיקה ראשית למחלקה כזאת או מחלקה אחרת. זה דבר אחר שצריך אולי להתקבל בצורה אחרת, לא בחקיקה הזאת.</w:t>
      </w:r>
    </w:p>
    <w:p w14:paraId="564319EA" w14:textId="77777777" w:rsidR="001351BD" w:rsidRPr="001351BD" w:rsidRDefault="001351BD" w:rsidP="001351BD">
      <w:pPr>
        <w:bidi/>
        <w:jc w:val="both"/>
        <w:rPr>
          <w:rFonts w:cs="David" w:hint="cs"/>
          <w:rtl/>
        </w:rPr>
      </w:pPr>
    </w:p>
    <w:p w14:paraId="674611AD" w14:textId="77777777" w:rsidR="001351BD" w:rsidRPr="001351BD" w:rsidRDefault="001351BD" w:rsidP="001351BD">
      <w:pPr>
        <w:bidi/>
        <w:jc w:val="both"/>
        <w:rPr>
          <w:rFonts w:cs="David" w:hint="cs"/>
          <w:u w:val="single"/>
          <w:rtl/>
        </w:rPr>
      </w:pPr>
      <w:r w:rsidRPr="001351BD">
        <w:rPr>
          <w:rFonts w:cs="David" w:hint="cs"/>
          <w:u w:val="single"/>
          <w:rtl/>
        </w:rPr>
        <w:t xml:space="preserve">דב </w:t>
      </w:r>
      <w:proofErr w:type="spellStart"/>
      <w:r w:rsidRPr="001351BD">
        <w:rPr>
          <w:rFonts w:cs="David" w:hint="cs"/>
          <w:u w:val="single"/>
          <w:rtl/>
        </w:rPr>
        <w:t>חנין</w:t>
      </w:r>
      <w:proofErr w:type="spellEnd"/>
      <w:r w:rsidRPr="001351BD">
        <w:rPr>
          <w:rFonts w:cs="David" w:hint="cs"/>
          <w:u w:val="single"/>
          <w:rtl/>
        </w:rPr>
        <w:t>:</w:t>
      </w:r>
    </w:p>
    <w:p w14:paraId="06211ABA" w14:textId="77777777" w:rsidR="001351BD" w:rsidRPr="001351BD" w:rsidRDefault="001351BD" w:rsidP="001351BD">
      <w:pPr>
        <w:bidi/>
        <w:jc w:val="both"/>
        <w:rPr>
          <w:rFonts w:cs="David" w:hint="cs"/>
          <w:rtl/>
        </w:rPr>
      </w:pPr>
    </w:p>
    <w:p w14:paraId="3F0B153B" w14:textId="77777777" w:rsidR="001351BD" w:rsidRPr="001351BD" w:rsidRDefault="001351BD" w:rsidP="001351BD">
      <w:pPr>
        <w:bidi/>
        <w:jc w:val="both"/>
        <w:rPr>
          <w:rFonts w:cs="David" w:hint="cs"/>
          <w:rtl/>
        </w:rPr>
      </w:pPr>
      <w:r w:rsidRPr="001351BD">
        <w:rPr>
          <w:rFonts w:cs="David" w:hint="cs"/>
          <w:rtl/>
        </w:rPr>
        <w:tab/>
        <w:t xml:space="preserve"> אני מציע, אדוני, להכניס את זה לחקיקה הזאת. אני מסכים עם חברי הכנסת שתפקידו של </w:t>
      </w:r>
      <w:proofErr w:type="spellStart"/>
      <w:r w:rsidRPr="001351BD">
        <w:rPr>
          <w:rFonts w:cs="David" w:hint="cs"/>
          <w:rtl/>
        </w:rPr>
        <w:t>הממ"מ</w:t>
      </w:r>
      <w:proofErr w:type="spellEnd"/>
      <w:r w:rsidRPr="001351BD">
        <w:rPr>
          <w:rFonts w:cs="David" w:hint="cs"/>
          <w:rtl/>
        </w:rPr>
        <w:t xml:space="preserve"> צריך להיות מוגדר בחוק כגוף מסייע לחברי הכנסת, צריך להגיד, כמובן, מה מטרותיו של </w:t>
      </w:r>
      <w:proofErr w:type="spellStart"/>
      <w:r w:rsidRPr="001351BD">
        <w:rPr>
          <w:rFonts w:cs="David" w:hint="cs"/>
          <w:rtl/>
        </w:rPr>
        <w:t>הממ"מ</w:t>
      </w:r>
      <w:proofErr w:type="spellEnd"/>
      <w:r w:rsidRPr="001351BD">
        <w:rPr>
          <w:rFonts w:cs="David" w:hint="cs"/>
          <w:rtl/>
        </w:rPr>
        <w:t xml:space="preserve">, ובמסגרת </w:t>
      </w:r>
      <w:proofErr w:type="spellStart"/>
      <w:r w:rsidRPr="001351BD">
        <w:rPr>
          <w:rFonts w:cs="David" w:hint="cs"/>
          <w:rtl/>
        </w:rPr>
        <w:t>הממ"מ</w:t>
      </w:r>
      <w:proofErr w:type="spellEnd"/>
      <w:r w:rsidRPr="001351BD">
        <w:rPr>
          <w:rFonts w:cs="David" w:hint="cs"/>
          <w:rtl/>
        </w:rPr>
        <w:t xml:space="preserve"> תהיה יחידת הדורות הבאים, והיא תחווה דעה בפני חברי הכנסת, וגם לה יהיו סמכויות. זה חייב להיות בחקיקה ראשית, אחרת לא עשינו שום דבר אמיתי.</w:t>
      </w:r>
    </w:p>
    <w:p w14:paraId="273A5319" w14:textId="77777777" w:rsidR="001351BD" w:rsidRPr="001351BD" w:rsidRDefault="001351BD" w:rsidP="001351BD">
      <w:pPr>
        <w:bidi/>
        <w:jc w:val="both"/>
        <w:rPr>
          <w:rFonts w:cs="David" w:hint="cs"/>
          <w:rtl/>
        </w:rPr>
      </w:pPr>
    </w:p>
    <w:p w14:paraId="0392B7AF" w14:textId="77777777" w:rsidR="001351BD" w:rsidRPr="001351BD" w:rsidRDefault="001351BD" w:rsidP="001351BD">
      <w:pPr>
        <w:bidi/>
        <w:jc w:val="both"/>
        <w:rPr>
          <w:rFonts w:cs="David" w:hint="cs"/>
          <w:rtl/>
        </w:rPr>
      </w:pPr>
      <w:r w:rsidRPr="001351BD">
        <w:rPr>
          <w:rFonts w:cs="David" w:hint="cs"/>
          <w:u w:val="single"/>
          <w:rtl/>
        </w:rPr>
        <w:t>נסים זאב:</w:t>
      </w:r>
    </w:p>
    <w:p w14:paraId="2E9D60A2" w14:textId="77777777" w:rsidR="001351BD" w:rsidRPr="001351BD" w:rsidRDefault="001351BD" w:rsidP="001351BD">
      <w:pPr>
        <w:bidi/>
        <w:jc w:val="both"/>
        <w:rPr>
          <w:rFonts w:cs="David" w:hint="cs"/>
          <w:rtl/>
        </w:rPr>
      </w:pPr>
    </w:p>
    <w:p w14:paraId="6690F932" w14:textId="77777777" w:rsidR="001351BD" w:rsidRPr="001351BD" w:rsidRDefault="001351BD" w:rsidP="001351BD">
      <w:pPr>
        <w:bidi/>
        <w:jc w:val="both"/>
        <w:rPr>
          <w:rFonts w:cs="David" w:hint="cs"/>
          <w:rtl/>
        </w:rPr>
      </w:pPr>
      <w:r w:rsidRPr="001351BD">
        <w:rPr>
          <w:rFonts w:cs="David" w:hint="cs"/>
          <w:rtl/>
        </w:rPr>
        <w:tab/>
        <w:t xml:space="preserve"> זה דומה לחולה שכבר מת מיתה קלינית ועכשיו רוצים לעשות לו הנשמה מלאכותית. אין לי בעיה אם רוצים </w:t>
      </w:r>
      <w:proofErr w:type="spellStart"/>
      <w:r w:rsidRPr="001351BD">
        <w:rPr>
          <w:rFonts w:cs="David" w:hint="cs"/>
          <w:rtl/>
        </w:rPr>
        <w:t>שהממ"מ</w:t>
      </w:r>
      <w:proofErr w:type="spellEnd"/>
      <w:r w:rsidRPr="001351BD">
        <w:rPr>
          <w:rFonts w:cs="David" w:hint="cs"/>
          <w:rtl/>
        </w:rPr>
        <w:t xml:space="preserve"> יהיה הגב, ופתאום יש מחלקה של הדורות הבאים, בבקשה. אני לא רואה לזה שום משמעות. </w:t>
      </w:r>
      <w:proofErr w:type="spellStart"/>
      <w:r w:rsidRPr="001351BD">
        <w:rPr>
          <w:rFonts w:cs="David" w:hint="cs"/>
          <w:rtl/>
        </w:rPr>
        <w:t>הממ"מ</w:t>
      </w:r>
      <w:proofErr w:type="spellEnd"/>
      <w:r w:rsidRPr="001351BD">
        <w:rPr>
          <w:rFonts w:cs="David" w:hint="cs"/>
          <w:rtl/>
        </w:rPr>
        <w:t xml:space="preserve"> הוא בשירות יומיומי כמעט של חברי הכנסת, בנושא הדורות הבאים לא נעשה שימוש, ואפילו כשהאיש היה בא להגיד איזה משפט, לא היו יודעים על מה הוא רוצה לדבר, מה המסר שהוא רוצה להעביר, זה נראה כמו ליצנות. עכשיו אתם עושים איזה דיון, אני לא יודע אם אתם מדברים ברצינות או רק לפרוטוקול, כדי שתהיה אווירה של דיון. דב </w:t>
      </w:r>
      <w:proofErr w:type="spellStart"/>
      <w:r w:rsidRPr="001351BD">
        <w:rPr>
          <w:rFonts w:cs="David" w:hint="cs"/>
          <w:rtl/>
        </w:rPr>
        <w:t>חנין</w:t>
      </w:r>
      <w:proofErr w:type="spellEnd"/>
      <w:r w:rsidRPr="001351BD">
        <w:rPr>
          <w:rFonts w:cs="David" w:hint="cs"/>
          <w:rtl/>
        </w:rPr>
        <w:t xml:space="preserve"> הפך את זה לנושא של רביזיה, ועוד מעט יאיים במשבר קואליציוני.</w:t>
      </w:r>
    </w:p>
    <w:p w14:paraId="62B4E4E7" w14:textId="77777777" w:rsidR="001351BD" w:rsidRPr="001351BD" w:rsidRDefault="001351BD" w:rsidP="001351BD">
      <w:pPr>
        <w:bidi/>
        <w:jc w:val="both"/>
        <w:rPr>
          <w:rFonts w:cs="David" w:hint="cs"/>
          <w:rtl/>
        </w:rPr>
      </w:pPr>
    </w:p>
    <w:p w14:paraId="50BE67C8" w14:textId="77777777" w:rsidR="001351BD" w:rsidRPr="001351BD" w:rsidRDefault="001351BD" w:rsidP="001351BD">
      <w:pPr>
        <w:bidi/>
        <w:jc w:val="both"/>
        <w:rPr>
          <w:rFonts w:cs="David" w:hint="cs"/>
          <w:u w:val="single"/>
          <w:rtl/>
        </w:rPr>
      </w:pPr>
      <w:r w:rsidRPr="001351BD">
        <w:rPr>
          <w:rFonts w:cs="David" w:hint="cs"/>
          <w:u w:val="single"/>
          <w:rtl/>
        </w:rPr>
        <w:t xml:space="preserve">דב </w:t>
      </w:r>
      <w:proofErr w:type="spellStart"/>
      <w:r w:rsidRPr="001351BD">
        <w:rPr>
          <w:rFonts w:cs="David" w:hint="cs"/>
          <w:u w:val="single"/>
          <w:rtl/>
        </w:rPr>
        <w:t>חנין</w:t>
      </w:r>
      <w:proofErr w:type="spellEnd"/>
      <w:r w:rsidRPr="001351BD">
        <w:rPr>
          <w:rFonts w:cs="David" w:hint="cs"/>
          <w:u w:val="single"/>
          <w:rtl/>
        </w:rPr>
        <w:t>:</w:t>
      </w:r>
    </w:p>
    <w:p w14:paraId="33A032C8" w14:textId="77777777" w:rsidR="001351BD" w:rsidRPr="001351BD" w:rsidRDefault="001351BD" w:rsidP="001351BD">
      <w:pPr>
        <w:bidi/>
        <w:jc w:val="both"/>
        <w:rPr>
          <w:rFonts w:cs="David" w:hint="cs"/>
          <w:rtl/>
        </w:rPr>
      </w:pPr>
    </w:p>
    <w:p w14:paraId="23C8F54E" w14:textId="77777777" w:rsidR="001351BD" w:rsidRPr="001351BD" w:rsidRDefault="001351BD" w:rsidP="001351BD">
      <w:pPr>
        <w:bidi/>
        <w:jc w:val="both"/>
        <w:rPr>
          <w:rFonts w:cs="David" w:hint="cs"/>
          <w:rtl/>
        </w:rPr>
      </w:pPr>
      <w:r w:rsidRPr="001351BD">
        <w:rPr>
          <w:rFonts w:cs="David" w:hint="cs"/>
          <w:rtl/>
        </w:rPr>
        <w:tab/>
        <w:t xml:space="preserve"> נסים זאב, אולי אתם תעשו מזה משבר קואליציוני, אני לא יכול.</w:t>
      </w:r>
    </w:p>
    <w:p w14:paraId="6F777239" w14:textId="77777777" w:rsidR="001351BD" w:rsidRPr="001351BD" w:rsidRDefault="001351BD" w:rsidP="001351BD">
      <w:pPr>
        <w:bidi/>
        <w:jc w:val="both"/>
        <w:rPr>
          <w:rFonts w:cs="David" w:hint="cs"/>
          <w:rtl/>
        </w:rPr>
      </w:pPr>
    </w:p>
    <w:p w14:paraId="5465DA16" w14:textId="77777777" w:rsidR="001351BD" w:rsidRPr="001351BD" w:rsidRDefault="001351BD" w:rsidP="001351BD">
      <w:pPr>
        <w:bidi/>
        <w:jc w:val="both"/>
        <w:rPr>
          <w:rFonts w:cs="David" w:hint="cs"/>
          <w:rtl/>
        </w:rPr>
      </w:pPr>
      <w:r w:rsidRPr="001351BD">
        <w:rPr>
          <w:rFonts w:cs="David" w:hint="cs"/>
          <w:u w:val="single"/>
          <w:rtl/>
        </w:rPr>
        <w:t>היו"ר דוד טל:</w:t>
      </w:r>
    </w:p>
    <w:p w14:paraId="626C4EB0" w14:textId="77777777" w:rsidR="001351BD" w:rsidRPr="001351BD" w:rsidRDefault="001351BD" w:rsidP="001351BD">
      <w:pPr>
        <w:bidi/>
        <w:jc w:val="both"/>
        <w:rPr>
          <w:rFonts w:cs="David" w:hint="cs"/>
          <w:rtl/>
        </w:rPr>
      </w:pPr>
    </w:p>
    <w:p w14:paraId="7013A7D3" w14:textId="77777777" w:rsidR="001351BD" w:rsidRPr="001351BD" w:rsidRDefault="001351BD" w:rsidP="001351BD">
      <w:pPr>
        <w:bidi/>
        <w:jc w:val="both"/>
        <w:rPr>
          <w:rFonts w:cs="David" w:hint="cs"/>
          <w:rtl/>
        </w:rPr>
      </w:pPr>
      <w:r w:rsidRPr="001351BD">
        <w:rPr>
          <w:rFonts w:cs="David" w:hint="cs"/>
          <w:rtl/>
        </w:rPr>
        <w:tab/>
        <w:t>רבותי, אחרי שדנו בקדם הסעיף הראשון, אנחנו עוברים לנושא הראשון. "מרכז המחקר והמידע של הכנסת רשאי לדרוש מגוף מבוקר המנוי בסעיף 9(1) עד (6) לחוק מבקר המדינה- - -". גברתי, תסבירי בבקשה.</w:t>
      </w:r>
    </w:p>
    <w:p w14:paraId="3D1A4D74" w14:textId="77777777" w:rsidR="001351BD" w:rsidRPr="001351BD" w:rsidRDefault="001351BD" w:rsidP="001351BD">
      <w:pPr>
        <w:bidi/>
        <w:jc w:val="both"/>
        <w:rPr>
          <w:rFonts w:cs="David" w:hint="cs"/>
          <w:rtl/>
        </w:rPr>
      </w:pPr>
    </w:p>
    <w:p w14:paraId="351A2219" w14:textId="77777777" w:rsidR="001351BD" w:rsidRPr="001351BD" w:rsidRDefault="001351BD" w:rsidP="001351BD">
      <w:pPr>
        <w:bidi/>
        <w:jc w:val="both"/>
        <w:rPr>
          <w:rFonts w:cs="David" w:hint="cs"/>
          <w:rtl/>
        </w:rPr>
      </w:pPr>
      <w:r w:rsidRPr="001351BD">
        <w:rPr>
          <w:rFonts w:cs="David" w:hint="cs"/>
          <w:u w:val="single"/>
          <w:rtl/>
        </w:rPr>
        <w:t xml:space="preserve">ארבל </w:t>
      </w:r>
      <w:proofErr w:type="spellStart"/>
      <w:r w:rsidRPr="001351BD">
        <w:rPr>
          <w:rFonts w:cs="David" w:hint="cs"/>
          <w:u w:val="single"/>
          <w:rtl/>
        </w:rPr>
        <w:t>אסטרחן</w:t>
      </w:r>
      <w:proofErr w:type="spellEnd"/>
      <w:r w:rsidRPr="001351BD">
        <w:rPr>
          <w:rFonts w:cs="David" w:hint="cs"/>
          <w:u w:val="single"/>
          <w:rtl/>
        </w:rPr>
        <w:t>:</w:t>
      </w:r>
    </w:p>
    <w:p w14:paraId="469AF372" w14:textId="77777777" w:rsidR="001351BD" w:rsidRPr="001351BD" w:rsidRDefault="001351BD" w:rsidP="001351BD">
      <w:pPr>
        <w:bidi/>
        <w:jc w:val="both"/>
        <w:rPr>
          <w:rFonts w:cs="David" w:hint="cs"/>
          <w:rtl/>
        </w:rPr>
      </w:pPr>
    </w:p>
    <w:p w14:paraId="417A3880" w14:textId="77777777" w:rsidR="001351BD" w:rsidRPr="001351BD" w:rsidRDefault="001351BD" w:rsidP="001351BD">
      <w:pPr>
        <w:bidi/>
        <w:jc w:val="both"/>
        <w:rPr>
          <w:rFonts w:cs="David" w:hint="cs"/>
          <w:rtl/>
        </w:rPr>
      </w:pPr>
      <w:r w:rsidRPr="001351BD">
        <w:rPr>
          <w:rFonts w:cs="David" w:hint="cs"/>
          <w:rtl/>
        </w:rPr>
        <w:tab/>
        <w:t>פירטתי מה הגופים שמהם ניתן לדרוש, שזה משרד ממשלתי; מפעל או מוסד של המדינה; אדם או גוף המחזיק שלא על-פי חוזה ברכוש המדינה, או מנהלו או מפקח עליו מטעם המדינה; רשות מקומית; חברה ממשלתית; מפעל, מוסד, קרן או גוף שהממשלה משתתפת בהנהלתם; אדם או גוף שעומד לביקורת על-פי חוק, החלטת הכנסת או הסכם עם הממשלה.</w:t>
      </w:r>
    </w:p>
    <w:p w14:paraId="08D66969" w14:textId="77777777" w:rsidR="001351BD" w:rsidRPr="001351BD" w:rsidRDefault="001351BD" w:rsidP="001351BD">
      <w:pPr>
        <w:bidi/>
        <w:jc w:val="both"/>
        <w:rPr>
          <w:rFonts w:cs="David" w:hint="cs"/>
          <w:rtl/>
        </w:rPr>
      </w:pPr>
    </w:p>
    <w:p w14:paraId="24968BA2" w14:textId="77777777" w:rsidR="001351BD" w:rsidRPr="001351BD" w:rsidRDefault="001351BD" w:rsidP="001351BD">
      <w:pPr>
        <w:bidi/>
        <w:jc w:val="both"/>
        <w:rPr>
          <w:rFonts w:cs="David" w:hint="cs"/>
          <w:rtl/>
        </w:rPr>
      </w:pPr>
      <w:r w:rsidRPr="001351BD">
        <w:rPr>
          <w:rFonts w:cs="David" w:hint="cs"/>
          <w:u w:val="single"/>
          <w:rtl/>
        </w:rPr>
        <w:t>היו"ר דוד טל:</w:t>
      </w:r>
    </w:p>
    <w:p w14:paraId="3E7778F4" w14:textId="77777777" w:rsidR="001351BD" w:rsidRPr="001351BD" w:rsidRDefault="001351BD" w:rsidP="001351BD">
      <w:pPr>
        <w:bidi/>
        <w:jc w:val="both"/>
        <w:rPr>
          <w:rFonts w:cs="David" w:hint="cs"/>
          <w:rtl/>
        </w:rPr>
      </w:pPr>
    </w:p>
    <w:p w14:paraId="0867FDD6" w14:textId="77777777" w:rsidR="001351BD" w:rsidRPr="001351BD" w:rsidRDefault="001351BD" w:rsidP="001351BD">
      <w:pPr>
        <w:bidi/>
        <w:jc w:val="both"/>
        <w:rPr>
          <w:rFonts w:cs="David" w:hint="cs"/>
          <w:rtl/>
        </w:rPr>
      </w:pPr>
      <w:r w:rsidRPr="001351BD">
        <w:rPr>
          <w:rFonts w:cs="David" w:hint="cs"/>
          <w:rtl/>
        </w:rPr>
        <w:tab/>
        <w:t xml:space="preserve">האם יש הערות לסעיף הזה? דוד </w:t>
      </w:r>
      <w:proofErr w:type="spellStart"/>
      <w:r w:rsidRPr="001351BD">
        <w:rPr>
          <w:rFonts w:cs="David" w:hint="cs"/>
          <w:rtl/>
        </w:rPr>
        <w:t>אזואלי</w:t>
      </w:r>
      <w:proofErr w:type="spellEnd"/>
      <w:r w:rsidRPr="001351BD">
        <w:rPr>
          <w:rFonts w:cs="David" w:hint="cs"/>
          <w:rtl/>
        </w:rPr>
        <w:t>, מבחינתך זה בסדר, ידידי?</w:t>
      </w:r>
    </w:p>
    <w:p w14:paraId="1881C260" w14:textId="77777777" w:rsidR="001351BD" w:rsidRPr="001351BD" w:rsidRDefault="001351BD" w:rsidP="001351BD">
      <w:pPr>
        <w:bidi/>
        <w:jc w:val="both"/>
        <w:rPr>
          <w:rFonts w:cs="David" w:hint="cs"/>
          <w:rtl/>
        </w:rPr>
      </w:pPr>
    </w:p>
    <w:p w14:paraId="450AA93A" w14:textId="77777777" w:rsidR="001351BD" w:rsidRPr="001351BD" w:rsidRDefault="001351BD" w:rsidP="001351BD">
      <w:pPr>
        <w:bidi/>
        <w:jc w:val="both"/>
        <w:rPr>
          <w:rFonts w:cs="David" w:hint="cs"/>
          <w:rtl/>
        </w:rPr>
      </w:pPr>
      <w:r w:rsidRPr="001351BD">
        <w:rPr>
          <w:rFonts w:cs="David" w:hint="cs"/>
          <w:u w:val="single"/>
          <w:rtl/>
        </w:rPr>
        <w:t>דוד אזולאי:</w:t>
      </w:r>
    </w:p>
    <w:p w14:paraId="450AF36E" w14:textId="77777777" w:rsidR="001351BD" w:rsidRPr="001351BD" w:rsidRDefault="001351BD" w:rsidP="001351BD">
      <w:pPr>
        <w:bidi/>
        <w:jc w:val="both"/>
        <w:rPr>
          <w:rFonts w:cs="David" w:hint="cs"/>
          <w:rtl/>
        </w:rPr>
      </w:pPr>
    </w:p>
    <w:p w14:paraId="5029A93D" w14:textId="77777777" w:rsidR="001351BD" w:rsidRPr="001351BD" w:rsidRDefault="001351BD" w:rsidP="001351BD">
      <w:pPr>
        <w:bidi/>
        <w:jc w:val="both"/>
        <w:rPr>
          <w:rFonts w:cs="David" w:hint="cs"/>
          <w:rtl/>
        </w:rPr>
      </w:pPr>
      <w:r w:rsidRPr="001351BD">
        <w:rPr>
          <w:rFonts w:cs="David" w:hint="cs"/>
          <w:rtl/>
        </w:rPr>
        <w:tab/>
        <w:t xml:space="preserve"> כן.</w:t>
      </w:r>
    </w:p>
    <w:p w14:paraId="694E60AD" w14:textId="77777777" w:rsidR="001351BD" w:rsidRPr="001351BD" w:rsidRDefault="001351BD" w:rsidP="001351BD">
      <w:pPr>
        <w:bidi/>
        <w:jc w:val="both"/>
        <w:rPr>
          <w:rFonts w:cs="David" w:hint="cs"/>
          <w:rtl/>
        </w:rPr>
      </w:pPr>
    </w:p>
    <w:p w14:paraId="7EDFACAD" w14:textId="77777777" w:rsidR="001351BD" w:rsidRPr="001351BD" w:rsidRDefault="001351BD" w:rsidP="001351BD">
      <w:pPr>
        <w:bidi/>
        <w:jc w:val="both"/>
        <w:rPr>
          <w:rFonts w:cs="David" w:hint="cs"/>
          <w:rtl/>
        </w:rPr>
      </w:pPr>
      <w:r w:rsidRPr="001351BD">
        <w:rPr>
          <w:rFonts w:cs="David" w:hint="cs"/>
          <w:u w:val="single"/>
          <w:rtl/>
        </w:rPr>
        <w:t>היו"ר דוד טל:</w:t>
      </w:r>
    </w:p>
    <w:p w14:paraId="65F07543" w14:textId="77777777" w:rsidR="001351BD" w:rsidRPr="001351BD" w:rsidRDefault="001351BD" w:rsidP="001351BD">
      <w:pPr>
        <w:bidi/>
        <w:jc w:val="both"/>
        <w:rPr>
          <w:rFonts w:cs="David" w:hint="cs"/>
          <w:rtl/>
        </w:rPr>
      </w:pPr>
    </w:p>
    <w:p w14:paraId="54CF7477" w14:textId="77777777" w:rsidR="001351BD" w:rsidRPr="001351BD" w:rsidRDefault="001351BD" w:rsidP="001351BD">
      <w:pPr>
        <w:bidi/>
        <w:jc w:val="both"/>
        <w:rPr>
          <w:rFonts w:cs="David" w:hint="cs"/>
          <w:rtl/>
        </w:rPr>
      </w:pPr>
      <w:r w:rsidRPr="001351BD">
        <w:rPr>
          <w:rFonts w:cs="David" w:hint="cs"/>
          <w:rtl/>
        </w:rPr>
        <w:tab/>
        <w:t>הרב פרוש? נסים זאב?</w:t>
      </w:r>
    </w:p>
    <w:p w14:paraId="35B3CD00" w14:textId="77777777" w:rsidR="001351BD" w:rsidRPr="001351BD" w:rsidRDefault="001351BD" w:rsidP="001351BD">
      <w:pPr>
        <w:bidi/>
        <w:jc w:val="both"/>
        <w:rPr>
          <w:rFonts w:cs="David" w:hint="cs"/>
          <w:rtl/>
        </w:rPr>
      </w:pPr>
    </w:p>
    <w:p w14:paraId="4DCC55B0" w14:textId="77777777" w:rsidR="001351BD" w:rsidRPr="001351BD" w:rsidRDefault="001351BD" w:rsidP="001351BD">
      <w:pPr>
        <w:bidi/>
        <w:jc w:val="both"/>
        <w:rPr>
          <w:rFonts w:cs="David" w:hint="cs"/>
          <w:rtl/>
        </w:rPr>
      </w:pPr>
      <w:r w:rsidRPr="001351BD">
        <w:rPr>
          <w:rFonts w:cs="David" w:hint="cs"/>
          <w:u w:val="single"/>
          <w:rtl/>
        </w:rPr>
        <w:t xml:space="preserve">שלי </w:t>
      </w:r>
      <w:proofErr w:type="spellStart"/>
      <w:r w:rsidRPr="001351BD">
        <w:rPr>
          <w:rFonts w:cs="David" w:hint="cs"/>
          <w:u w:val="single"/>
          <w:rtl/>
        </w:rPr>
        <w:t>יחימוביץ</w:t>
      </w:r>
      <w:proofErr w:type="spellEnd"/>
      <w:r w:rsidRPr="001351BD">
        <w:rPr>
          <w:rFonts w:cs="David" w:hint="cs"/>
          <w:u w:val="single"/>
          <w:rtl/>
        </w:rPr>
        <w:t>:</w:t>
      </w:r>
    </w:p>
    <w:p w14:paraId="33000EDD" w14:textId="77777777" w:rsidR="001351BD" w:rsidRPr="001351BD" w:rsidRDefault="001351BD" w:rsidP="001351BD">
      <w:pPr>
        <w:bidi/>
        <w:jc w:val="both"/>
        <w:rPr>
          <w:rFonts w:cs="David" w:hint="cs"/>
          <w:rtl/>
        </w:rPr>
      </w:pPr>
    </w:p>
    <w:p w14:paraId="24470A88" w14:textId="77777777" w:rsidR="001351BD" w:rsidRPr="001351BD" w:rsidRDefault="001351BD" w:rsidP="001351BD">
      <w:pPr>
        <w:bidi/>
        <w:jc w:val="both"/>
        <w:rPr>
          <w:rFonts w:cs="David" w:hint="cs"/>
          <w:rtl/>
        </w:rPr>
      </w:pPr>
      <w:r w:rsidRPr="001351BD">
        <w:rPr>
          <w:rFonts w:cs="David" w:hint="cs"/>
          <w:rtl/>
        </w:rPr>
        <w:tab/>
        <w:t xml:space="preserve"> אני מבקשת להוסיף חברה ציבורית שנסחרת בבורסה.</w:t>
      </w:r>
    </w:p>
    <w:p w14:paraId="546BB981" w14:textId="77777777" w:rsidR="001351BD" w:rsidRPr="001351BD" w:rsidRDefault="001351BD" w:rsidP="001351BD">
      <w:pPr>
        <w:bidi/>
        <w:jc w:val="both"/>
        <w:rPr>
          <w:rFonts w:cs="David" w:hint="cs"/>
          <w:rtl/>
        </w:rPr>
      </w:pPr>
    </w:p>
    <w:p w14:paraId="43B8693F" w14:textId="77777777" w:rsidR="001351BD" w:rsidRPr="001351BD" w:rsidRDefault="001351BD" w:rsidP="001351BD">
      <w:pPr>
        <w:bidi/>
        <w:jc w:val="both"/>
        <w:rPr>
          <w:rFonts w:cs="David" w:hint="cs"/>
          <w:rtl/>
        </w:rPr>
      </w:pPr>
      <w:r w:rsidRPr="001351BD">
        <w:rPr>
          <w:rFonts w:cs="David" w:hint="cs"/>
          <w:u w:val="single"/>
          <w:rtl/>
        </w:rPr>
        <w:t>היו"ר דוד טל:</w:t>
      </w:r>
    </w:p>
    <w:p w14:paraId="14AA787F" w14:textId="77777777" w:rsidR="001351BD" w:rsidRPr="001351BD" w:rsidRDefault="001351BD" w:rsidP="001351BD">
      <w:pPr>
        <w:bidi/>
        <w:jc w:val="both"/>
        <w:rPr>
          <w:rFonts w:cs="David" w:hint="cs"/>
          <w:rtl/>
        </w:rPr>
      </w:pPr>
    </w:p>
    <w:p w14:paraId="6ADD551C" w14:textId="77777777" w:rsidR="001351BD" w:rsidRPr="001351BD" w:rsidRDefault="001351BD" w:rsidP="001351BD">
      <w:pPr>
        <w:bidi/>
        <w:jc w:val="both"/>
        <w:rPr>
          <w:rFonts w:cs="David" w:hint="cs"/>
          <w:rtl/>
        </w:rPr>
      </w:pPr>
      <w:r w:rsidRPr="001351BD">
        <w:rPr>
          <w:rFonts w:cs="David" w:hint="cs"/>
          <w:rtl/>
        </w:rPr>
        <w:tab/>
        <w:t>דיברנו על זה בפעם הקודמת לא בנושא הזה, בנושא של הלוביסטים.</w:t>
      </w:r>
    </w:p>
    <w:p w14:paraId="4816FD1F" w14:textId="77777777" w:rsidR="001351BD" w:rsidRPr="001351BD" w:rsidRDefault="001351BD" w:rsidP="001351BD">
      <w:pPr>
        <w:bidi/>
        <w:jc w:val="both"/>
        <w:rPr>
          <w:rFonts w:cs="David" w:hint="cs"/>
          <w:rtl/>
        </w:rPr>
      </w:pPr>
    </w:p>
    <w:p w14:paraId="34F9621C" w14:textId="77777777" w:rsidR="001351BD" w:rsidRPr="001351BD" w:rsidRDefault="001351BD" w:rsidP="001351BD">
      <w:pPr>
        <w:pStyle w:val="Heading5"/>
        <w:rPr>
          <w:rFonts w:hint="cs"/>
          <w:sz w:val="24"/>
          <w:rtl/>
        </w:rPr>
      </w:pPr>
      <w:r w:rsidRPr="001351BD">
        <w:rPr>
          <w:rFonts w:hint="cs"/>
          <w:sz w:val="24"/>
          <w:u w:val="single"/>
          <w:rtl/>
        </w:rPr>
        <w:t xml:space="preserve">ארבל </w:t>
      </w:r>
      <w:proofErr w:type="spellStart"/>
      <w:r w:rsidRPr="001351BD">
        <w:rPr>
          <w:rFonts w:hint="cs"/>
          <w:sz w:val="24"/>
          <w:u w:val="single"/>
          <w:rtl/>
        </w:rPr>
        <w:t>אסטרחן</w:t>
      </w:r>
      <w:proofErr w:type="spellEnd"/>
      <w:r w:rsidRPr="001351BD">
        <w:rPr>
          <w:rFonts w:hint="cs"/>
          <w:sz w:val="24"/>
          <w:u w:val="single"/>
          <w:rtl/>
        </w:rPr>
        <w:t>:</w:t>
      </w:r>
    </w:p>
    <w:p w14:paraId="5E358976" w14:textId="77777777" w:rsidR="001351BD" w:rsidRPr="001351BD" w:rsidRDefault="001351BD" w:rsidP="001351BD">
      <w:pPr>
        <w:pStyle w:val="Heading5"/>
        <w:rPr>
          <w:rFonts w:hint="cs"/>
          <w:sz w:val="24"/>
          <w:rtl/>
        </w:rPr>
      </w:pPr>
    </w:p>
    <w:p w14:paraId="46E76409" w14:textId="77777777" w:rsidR="001351BD" w:rsidRPr="001351BD" w:rsidRDefault="001351BD" w:rsidP="001351BD">
      <w:pPr>
        <w:bidi/>
        <w:jc w:val="both"/>
        <w:rPr>
          <w:rFonts w:cs="David" w:hint="cs"/>
          <w:rtl/>
        </w:rPr>
      </w:pPr>
      <w:r w:rsidRPr="001351BD">
        <w:rPr>
          <w:rFonts w:cs="David" w:hint="cs"/>
          <w:rtl/>
        </w:rPr>
        <w:tab/>
        <w:t>של זימון אנשים לוועדות.</w:t>
      </w:r>
    </w:p>
    <w:p w14:paraId="35F583E3" w14:textId="77777777" w:rsidR="001351BD" w:rsidRPr="001351BD" w:rsidRDefault="001351BD" w:rsidP="001351BD">
      <w:pPr>
        <w:bidi/>
        <w:jc w:val="both"/>
        <w:rPr>
          <w:rFonts w:cs="David" w:hint="cs"/>
          <w:rtl/>
        </w:rPr>
      </w:pPr>
    </w:p>
    <w:p w14:paraId="26D17468" w14:textId="77777777" w:rsidR="001351BD" w:rsidRPr="001351BD" w:rsidRDefault="001351BD" w:rsidP="001351BD">
      <w:pPr>
        <w:bidi/>
        <w:jc w:val="both"/>
        <w:rPr>
          <w:rFonts w:cs="David" w:hint="cs"/>
          <w:rtl/>
        </w:rPr>
      </w:pPr>
      <w:r w:rsidRPr="001351BD">
        <w:rPr>
          <w:rFonts w:cs="David" w:hint="cs"/>
          <w:u w:val="single"/>
          <w:rtl/>
        </w:rPr>
        <w:t>גדעון סער:</w:t>
      </w:r>
    </w:p>
    <w:p w14:paraId="4C6B848F" w14:textId="77777777" w:rsidR="001351BD" w:rsidRPr="001351BD" w:rsidRDefault="001351BD" w:rsidP="001351BD">
      <w:pPr>
        <w:bidi/>
        <w:jc w:val="both"/>
        <w:rPr>
          <w:rFonts w:cs="David" w:hint="cs"/>
          <w:rtl/>
        </w:rPr>
      </w:pPr>
    </w:p>
    <w:p w14:paraId="53C9466D" w14:textId="77777777" w:rsidR="001351BD" w:rsidRPr="001351BD" w:rsidRDefault="001351BD" w:rsidP="001351BD">
      <w:pPr>
        <w:bidi/>
        <w:jc w:val="both"/>
        <w:rPr>
          <w:rFonts w:cs="David" w:hint="cs"/>
          <w:rtl/>
        </w:rPr>
      </w:pPr>
      <w:r w:rsidRPr="001351BD">
        <w:rPr>
          <w:rFonts w:cs="David" w:hint="cs"/>
          <w:rtl/>
        </w:rPr>
        <w:tab/>
        <w:t xml:space="preserve"> אני מתנגד.</w:t>
      </w:r>
    </w:p>
    <w:p w14:paraId="6B9FB3B0" w14:textId="77777777" w:rsidR="001351BD" w:rsidRPr="001351BD" w:rsidRDefault="001351BD" w:rsidP="001351BD">
      <w:pPr>
        <w:bidi/>
        <w:jc w:val="both"/>
        <w:rPr>
          <w:rFonts w:cs="David" w:hint="cs"/>
          <w:rtl/>
        </w:rPr>
      </w:pPr>
    </w:p>
    <w:p w14:paraId="68BD5CF3" w14:textId="77777777" w:rsidR="001351BD" w:rsidRPr="001351BD" w:rsidRDefault="001351BD" w:rsidP="001351BD">
      <w:pPr>
        <w:bidi/>
        <w:jc w:val="both"/>
        <w:rPr>
          <w:rFonts w:cs="David" w:hint="cs"/>
          <w:rtl/>
        </w:rPr>
      </w:pPr>
      <w:r w:rsidRPr="001351BD">
        <w:rPr>
          <w:rFonts w:cs="David" w:hint="cs"/>
          <w:u w:val="single"/>
          <w:rtl/>
        </w:rPr>
        <w:t>איל ינון:</w:t>
      </w:r>
    </w:p>
    <w:p w14:paraId="43A3B36A" w14:textId="77777777" w:rsidR="001351BD" w:rsidRPr="001351BD" w:rsidRDefault="001351BD" w:rsidP="001351BD">
      <w:pPr>
        <w:bidi/>
        <w:jc w:val="both"/>
        <w:rPr>
          <w:rFonts w:cs="David" w:hint="cs"/>
          <w:rtl/>
        </w:rPr>
      </w:pPr>
    </w:p>
    <w:p w14:paraId="7A26BAE0" w14:textId="77777777" w:rsidR="001351BD" w:rsidRPr="001351BD" w:rsidRDefault="001351BD" w:rsidP="001351BD">
      <w:pPr>
        <w:bidi/>
        <w:jc w:val="both"/>
        <w:rPr>
          <w:rFonts w:cs="David" w:hint="cs"/>
          <w:rtl/>
        </w:rPr>
      </w:pPr>
      <w:r w:rsidRPr="001351BD">
        <w:rPr>
          <w:rFonts w:cs="David" w:hint="cs"/>
          <w:rtl/>
        </w:rPr>
        <w:tab/>
        <w:t>זה חובת מסירת מידע.</w:t>
      </w:r>
    </w:p>
    <w:p w14:paraId="3ADC2D9E" w14:textId="77777777" w:rsidR="001351BD" w:rsidRPr="001351BD" w:rsidRDefault="001351BD" w:rsidP="001351BD">
      <w:pPr>
        <w:bidi/>
        <w:jc w:val="both"/>
        <w:rPr>
          <w:rFonts w:cs="David" w:hint="cs"/>
          <w:rtl/>
        </w:rPr>
      </w:pPr>
    </w:p>
    <w:p w14:paraId="2BCEE52F" w14:textId="77777777" w:rsidR="001351BD" w:rsidRPr="001351BD" w:rsidRDefault="001351BD" w:rsidP="001351BD">
      <w:pPr>
        <w:bidi/>
        <w:jc w:val="both"/>
        <w:rPr>
          <w:rFonts w:cs="David" w:hint="cs"/>
          <w:rtl/>
        </w:rPr>
      </w:pPr>
      <w:r w:rsidRPr="001351BD">
        <w:rPr>
          <w:rFonts w:cs="David" w:hint="cs"/>
          <w:u w:val="single"/>
          <w:rtl/>
        </w:rPr>
        <w:t>היו"ר דוד טל:</w:t>
      </w:r>
    </w:p>
    <w:p w14:paraId="3B3B0D4C" w14:textId="77777777" w:rsidR="001351BD" w:rsidRPr="001351BD" w:rsidRDefault="001351BD" w:rsidP="001351BD">
      <w:pPr>
        <w:bidi/>
        <w:jc w:val="both"/>
        <w:rPr>
          <w:rFonts w:cs="David" w:hint="cs"/>
          <w:rtl/>
        </w:rPr>
      </w:pPr>
    </w:p>
    <w:p w14:paraId="6379F28D" w14:textId="77777777" w:rsidR="001351BD" w:rsidRPr="001351BD" w:rsidRDefault="001351BD" w:rsidP="001351BD">
      <w:pPr>
        <w:bidi/>
        <w:jc w:val="both"/>
        <w:rPr>
          <w:rFonts w:cs="David" w:hint="cs"/>
          <w:rtl/>
        </w:rPr>
      </w:pPr>
      <w:r w:rsidRPr="001351BD">
        <w:rPr>
          <w:rFonts w:cs="David" w:hint="cs"/>
          <w:rtl/>
        </w:rPr>
        <w:tab/>
        <w:t>כשבחנו את זה ראינו שזה פרוץ ואין לזה גבול.</w:t>
      </w:r>
    </w:p>
    <w:p w14:paraId="585AF22C" w14:textId="77777777" w:rsidR="001351BD" w:rsidRPr="001351BD" w:rsidRDefault="001351BD" w:rsidP="001351BD">
      <w:pPr>
        <w:bidi/>
        <w:jc w:val="both"/>
        <w:rPr>
          <w:rFonts w:cs="David" w:hint="cs"/>
          <w:u w:val="single"/>
          <w:rtl/>
        </w:rPr>
      </w:pPr>
      <w:r w:rsidRPr="001351BD">
        <w:rPr>
          <w:rFonts w:cs="David"/>
          <w:u w:val="single"/>
          <w:rtl/>
        </w:rPr>
        <w:br w:type="page"/>
      </w:r>
      <w:r w:rsidRPr="001351BD">
        <w:rPr>
          <w:rFonts w:cs="David" w:hint="cs"/>
          <w:u w:val="single"/>
          <w:rtl/>
        </w:rPr>
        <w:t xml:space="preserve">דב </w:t>
      </w:r>
      <w:proofErr w:type="spellStart"/>
      <w:r w:rsidRPr="001351BD">
        <w:rPr>
          <w:rFonts w:cs="David" w:hint="cs"/>
          <w:u w:val="single"/>
          <w:rtl/>
        </w:rPr>
        <w:t>חנין</w:t>
      </w:r>
      <w:proofErr w:type="spellEnd"/>
      <w:r w:rsidRPr="001351BD">
        <w:rPr>
          <w:rFonts w:cs="David" w:hint="cs"/>
          <w:u w:val="single"/>
          <w:rtl/>
        </w:rPr>
        <w:t>:</w:t>
      </w:r>
    </w:p>
    <w:p w14:paraId="340971DA" w14:textId="77777777" w:rsidR="001351BD" w:rsidRPr="001351BD" w:rsidRDefault="001351BD" w:rsidP="001351BD">
      <w:pPr>
        <w:bidi/>
        <w:jc w:val="both"/>
        <w:rPr>
          <w:rFonts w:cs="David" w:hint="cs"/>
          <w:rtl/>
        </w:rPr>
      </w:pPr>
    </w:p>
    <w:p w14:paraId="6961994D" w14:textId="77777777" w:rsidR="001351BD" w:rsidRPr="001351BD" w:rsidRDefault="001351BD" w:rsidP="001351BD">
      <w:pPr>
        <w:bidi/>
        <w:jc w:val="both"/>
        <w:rPr>
          <w:rFonts w:cs="David" w:hint="cs"/>
          <w:rtl/>
        </w:rPr>
      </w:pPr>
      <w:r w:rsidRPr="001351BD">
        <w:rPr>
          <w:rFonts w:cs="David" w:hint="cs"/>
          <w:rtl/>
        </w:rPr>
        <w:tab/>
        <w:t xml:space="preserve"> מה עם עיריות?</w:t>
      </w:r>
    </w:p>
    <w:p w14:paraId="60430865" w14:textId="77777777" w:rsidR="001351BD" w:rsidRPr="001351BD" w:rsidRDefault="001351BD" w:rsidP="001351BD">
      <w:pPr>
        <w:bidi/>
        <w:jc w:val="both"/>
        <w:rPr>
          <w:rFonts w:cs="David" w:hint="cs"/>
          <w:rtl/>
        </w:rPr>
      </w:pPr>
    </w:p>
    <w:p w14:paraId="06A5FA57" w14:textId="77777777" w:rsidR="001351BD" w:rsidRPr="001351BD" w:rsidRDefault="001351BD" w:rsidP="001351BD">
      <w:pPr>
        <w:bidi/>
        <w:jc w:val="both"/>
        <w:rPr>
          <w:rFonts w:cs="David" w:hint="cs"/>
          <w:rtl/>
        </w:rPr>
      </w:pPr>
      <w:r w:rsidRPr="001351BD">
        <w:rPr>
          <w:rFonts w:cs="David" w:hint="cs"/>
          <w:u w:val="single"/>
          <w:rtl/>
        </w:rPr>
        <w:t>איל ינון:</w:t>
      </w:r>
    </w:p>
    <w:p w14:paraId="28818172" w14:textId="77777777" w:rsidR="001351BD" w:rsidRPr="001351BD" w:rsidRDefault="001351BD" w:rsidP="001351BD">
      <w:pPr>
        <w:bidi/>
        <w:jc w:val="both"/>
        <w:rPr>
          <w:rFonts w:cs="David" w:hint="cs"/>
          <w:rtl/>
        </w:rPr>
      </w:pPr>
    </w:p>
    <w:p w14:paraId="0B4FC1D7" w14:textId="77777777" w:rsidR="001351BD" w:rsidRPr="001351BD" w:rsidRDefault="001351BD" w:rsidP="001351BD">
      <w:pPr>
        <w:bidi/>
        <w:jc w:val="both"/>
        <w:rPr>
          <w:rFonts w:cs="David" w:hint="cs"/>
          <w:rtl/>
        </w:rPr>
      </w:pPr>
      <w:r w:rsidRPr="001351BD">
        <w:rPr>
          <w:rFonts w:cs="David" w:hint="cs"/>
          <w:rtl/>
        </w:rPr>
        <w:tab/>
        <w:t>זה בפנים.</w:t>
      </w:r>
    </w:p>
    <w:p w14:paraId="0DCC1D44" w14:textId="77777777" w:rsidR="001351BD" w:rsidRPr="001351BD" w:rsidRDefault="001351BD" w:rsidP="001351BD">
      <w:pPr>
        <w:bidi/>
        <w:jc w:val="both"/>
        <w:rPr>
          <w:rFonts w:cs="David" w:hint="cs"/>
          <w:rtl/>
        </w:rPr>
      </w:pPr>
    </w:p>
    <w:p w14:paraId="6A8B6A1B" w14:textId="77777777" w:rsidR="001351BD" w:rsidRPr="001351BD" w:rsidRDefault="001351BD" w:rsidP="001351BD">
      <w:pPr>
        <w:bidi/>
        <w:jc w:val="both"/>
        <w:rPr>
          <w:rFonts w:cs="David" w:hint="cs"/>
          <w:u w:val="single"/>
          <w:rtl/>
        </w:rPr>
      </w:pPr>
      <w:r w:rsidRPr="001351BD">
        <w:rPr>
          <w:rFonts w:cs="David" w:hint="cs"/>
          <w:u w:val="single"/>
          <w:rtl/>
        </w:rPr>
        <w:t xml:space="preserve">ארבל </w:t>
      </w:r>
      <w:proofErr w:type="spellStart"/>
      <w:r w:rsidRPr="001351BD">
        <w:rPr>
          <w:rFonts w:cs="David" w:hint="cs"/>
          <w:u w:val="single"/>
          <w:rtl/>
        </w:rPr>
        <w:t>אסטרחן</w:t>
      </w:r>
      <w:proofErr w:type="spellEnd"/>
      <w:r w:rsidRPr="001351BD">
        <w:rPr>
          <w:rFonts w:cs="David" w:hint="cs"/>
          <w:u w:val="single"/>
          <w:rtl/>
        </w:rPr>
        <w:t>:</w:t>
      </w:r>
    </w:p>
    <w:p w14:paraId="017274B0" w14:textId="77777777" w:rsidR="001351BD" w:rsidRPr="001351BD" w:rsidRDefault="001351BD" w:rsidP="001351BD">
      <w:pPr>
        <w:bidi/>
        <w:jc w:val="both"/>
        <w:rPr>
          <w:rFonts w:cs="David" w:hint="cs"/>
          <w:rtl/>
        </w:rPr>
      </w:pPr>
    </w:p>
    <w:p w14:paraId="1EF3467A" w14:textId="77777777" w:rsidR="001351BD" w:rsidRPr="001351BD" w:rsidRDefault="001351BD" w:rsidP="001351BD">
      <w:pPr>
        <w:bidi/>
        <w:jc w:val="both"/>
        <w:rPr>
          <w:rFonts w:cs="David" w:hint="cs"/>
          <w:rtl/>
        </w:rPr>
      </w:pPr>
      <w:r w:rsidRPr="001351BD">
        <w:rPr>
          <w:rFonts w:cs="David" w:hint="cs"/>
          <w:rtl/>
        </w:rPr>
        <w:tab/>
        <w:t>כתוב "רשות מקומית".</w:t>
      </w:r>
    </w:p>
    <w:p w14:paraId="75E3752F" w14:textId="77777777" w:rsidR="001351BD" w:rsidRPr="001351BD" w:rsidRDefault="001351BD" w:rsidP="001351BD">
      <w:pPr>
        <w:bidi/>
        <w:jc w:val="both"/>
        <w:rPr>
          <w:rFonts w:cs="David" w:hint="cs"/>
          <w:rtl/>
        </w:rPr>
      </w:pPr>
    </w:p>
    <w:p w14:paraId="321380A0" w14:textId="77777777" w:rsidR="001351BD" w:rsidRPr="001351BD" w:rsidRDefault="001351BD" w:rsidP="001351BD">
      <w:pPr>
        <w:bidi/>
        <w:jc w:val="both"/>
        <w:rPr>
          <w:rFonts w:cs="David" w:hint="cs"/>
          <w:rtl/>
        </w:rPr>
      </w:pPr>
      <w:r w:rsidRPr="001351BD">
        <w:rPr>
          <w:rFonts w:cs="David" w:hint="cs"/>
          <w:u w:val="single"/>
          <w:rtl/>
        </w:rPr>
        <w:t>היו"ר דוד טל:</w:t>
      </w:r>
    </w:p>
    <w:p w14:paraId="313A559D" w14:textId="77777777" w:rsidR="001351BD" w:rsidRPr="001351BD" w:rsidRDefault="001351BD" w:rsidP="001351BD">
      <w:pPr>
        <w:bidi/>
        <w:jc w:val="both"/>
        <w:rPr>
          <w:rFonts w:cs="David" w:hint="cs"/>
          <w:rtl/>
        </w:rPr>
      </w:pPr>
    </w:p>
    <w:p w14:paraId="25F3398F" w14:textId="77777777" w:rsidR="001351BD" w:rsidRPr="001351BD" w:rsidRDefault="001351BD" w:rsidP="001351BD">
      <w:pPr>
        <w:bidi/>
        <w:jc w:val="both"/>
        <w:rPr>
          <w:rFonts w:cs="David" w:hint="cs"/>
          <w:rtl/>
        </w:rPr>
      </w:pPr>
      <w:r w:rsidRPr="001351BD">
        <w:rPr>
          <w:rFonts w:cs="David" w:hint="cs"/>
          <w:rtl/>
        </w:rPr>
        <w:tab/>
        <w:t>רשות מקומית זה כמו רשות אזורית או מועצה מקומית.</w:t>
      </w:r>
    </w:p>
    <w:p w14:paraId="7EF3EE66" w14:textId="77777777" w:rsidR="001351BD" w:rsidRPr="001351BD" w:rsidRDefault="001351BD" w:rsidP="001351BD">
      <w:pPr>
        <w:bidi/>
        <w:jc w:val="both"/>
        <w:rPr>
          <w:rFonts w:cs="David" w:hint="cs"/>
          <w:rtl/>
        </w:rPr>
      </w:pPr>
    </w:p>
    <w:p w14:paraId="6F0DBBE2" w14:textId="77777777" w:rsidR="001351BD" w:rsidRPr="001351BD" w:rsidRDefault="001351BD" w:rsidP="001351BD">
      <w:pPr>
        <w:bidi/>
        <w:jc w:val="both"/>
        <w:rPr>
          <w:rFonts w:cs="David" w:hint="cs"/>
          <w:rtl/>
        </w:rPr>
      </w:pPr>
      <w:r w:rsidRPr="001351BD">
        <w:rPr>
          <w:rFonts w:cs="David" w:hint="cs"/>
          <w:u w:val="single"/>
          <w:rtl/>
        </w:rPr>
        <w:t>גדעון סער:</w:t>
      </w:r>
    </w:p>
    <w:p w14:paraId="7CEDBE9D" w14:textId="77777777" w:rsidR="001351BD" w:rsidRPr="001351BD" w:rsidRDefault="001351BD" w:rsidP="001351BD">
      <w:pPr>
        <w:bidi/>
        <w:jc w:val="both"/>
        <w:rPr>
          <w:rFonts w:cs="David" w:hint="cs"/>
          <w:rtl/>
        </w:rPr>
      </w:pPr>
    </w:p>
    <w:p w14:paraId="47B6946E" w14:textId="77777777" w:rsidR="001351BD" w:rsidRPr="001351BD" w:rsidRDefault="001351BD" w:rsidP="001351BD">
      <w:pPr>
        <w:bidi/>
        <w:jc w:val="both"/>
        <w:rPr>
          <w:rFonts w:cs="David" w:hint="cs"/>
          <w:rtl/>
        </w:rPr>
      </w:pPr>
      <w:r w:rsidRPr="001351BD">
        <w:rPr>
          <w:rFonts w:cs="David" w:hint="cs"/>
          <w:rtl/>
        </w:rPr>
        <w:tab/>
        <w:t>זה קצת מובן מאליו, אבל האורגנים של הכנסת עצמה, יכול להיות שצריכים להיכנס. למשל ועדות בכנסת.</w:t>
      </w:r>
    </w:p>
    <w:p w14:paraId="4269227E" w14:textId="77777777" w:rsidR="001351BD" w:rsidRPr="001351BD" w:rsidRDefault="001351BD" w:rsidP="001351BD">
      <w:pPr>
        <w:bidi/>
        <w:jc w:val="both"/>
        <w:rPr>
          <w:rFonts w:cs="David" w:hint="cs"/>
          <w:rtl/>
        </w:rPr>
      </w:pPr>
    </w:p>
    <w:p w14:paraId="565D1024" w14:textId="77777777" w:rsidR="001351BD" w:rsidRPr="001351BD" w:rsidRDefault="001351BD" w:rsidP="001351BD">
      <w:pPr>
        <w:bidi/>
        <w:jc w:val="both"/>
        <w:rPr>
          <w:rFonts w:cs="David" w:hint="cs"/>
          <w:rtl/>
        </w:rPr>
      </w:pPr>
      <w:r w:rsidRPr="001351BD">
        <w:rPr>
          <w:rFonts w:cs="David" w:hint="cs"/>
          <w:u w:val="single"/>
          <w:rtl/>
        </w:rPr>
        <w:t xml:space="preserve">ארבל </w:t>
      </w:r>
      <w:proofErr w:type="spellStart"/>
      <w:r w:rsidRPr="001351BD">
        <w:rPr>
          <w:rFonts w:cs="David" w:hint="cs"/>
          <w:u w:val="single"/>
          <w:rtl/>
        </w:rPr>
        <w:t>אסטרחן</w:t>
      </w:r>
      <w:proofErr w:type="spellEnd"/>
      <w:r w:rsidRPr="001351BD">
        <w:rPr>
          <w:rFonts w:cs="David" w:hint="cs"/>
          <w:u w:val="single"/>
          <w:rtl/>
        </w:rPr>
        <w:t>:</w:t>
      </w:r>
    </w:p>
    <w:p w14:paraId="4B412326" w14:textId="77777777" w:rsidR="001351BD" w:rsidRPr="001351BD" w:rsidRDefault="001351BD" w:rsidP="001351BD">
      <w:pPr>
        <w:bidi/>
        <w:jc w:val="both"/>
        <w:rPr>
          <w:rFonts w:cs="David" w:hint="cs"/>
          <w:rtl/>
        </w:rPr>
      </w:pPr>
    </w:p>
    <w:p w14:paraId="1CEE3C21" w14:textId="77777777" w:rsidR="001351BD" w:rsidRPr="001351BD" w:rsidRDefault="001351BD" w:rsidP="001351BD">
      <w:pPr>
        <w:bidi/>
        <w:jc w:val="both"/>
        <w:rPr>
          <w:rFonts w:cs="David" w:hint="cs"/>
          <w:rtl/>
        </w:rPr>
      </w:pPr>
      <w:r w:rsidRPr="001351BD">
        <w:rPr>
          <w:rFonts w:cs="David" w:hint="cs"/>
          <w:rtl/>
        </w:rPr>
        <w:tab/>
        <w:t>זה נכנס במוסד של המדינה. אין ספק שהכנסת היא גוף מבוקר.</w:t>
      </w:r>
    </w:p>
    <w:p w14:paraId="7A8570DD" w14:textId="77777777" w:rsidR="001351BD" w:rsidRPr="001351BD" w:rsidRDefault="001351BD" w:rsidP="001351BD">
      <w:pPr>
        <w:bidi/>
        <w:jc w:val="both"/>
        <w:rPr>
          <w:rFonts w:cs="David" w:hint="cs"/>
          <w:rtl/>
        </w:rPr>
      </w:pPr>
    </w:p>
    <w:p w14:paraId="6C47B4EF" w14:textId="77777777" w:rsidR="001351BD" w:rsidRPr="001351BD" w:rsidRDefault="001351BD" w:rsidP="001351BD">
      <w:pPr>
        <w:bidi/>
        <w:jc w:val="both"/>
        <w:rPr>
          <w:rFonts w:cs="David" w:hint="cs"/>
          <w:rtl/>
        </w:rPr>
      </w:pPr>
      <w:r w:rsidRPr="001351BD">
        <w:rPr>
          <w:rFonts w:cs="David" w:hint="cs"/>
          <w:u w:val="single"/>
          <w:rtl/>
        </w:rPr>
        <w:t xml:space="preserve">שלי </w:t>
      </w:r>
      <w:proofErr w:type="spellStart"/>
      <w:r w:rsidRPr="001351BD">
        <w:rPr>
          <w:rFonts w:cs="David" w:hint="cs"/>
          <w:u w:val="single"/>
          <w:rtl/>
        </w:rPr>
        <w:t>יחימוביץ</w:t>
      </w:r>
      <w:proofErr w:type="spellEnd"/>
      <w:r w:rsidRPr="001351BD">
        <w:rPr>
          <w:rFonts w:cs="David" w:hint="cs"/>
          <w:u w:val="single"/>
          <w:rtl/>
        </w:rPr>
        <w:t>:</w:t>
      </w:r>
    </w:p>
    <w:p w14:paraId="15F52F56" w14:textId="77777777" w:rsidR="001351BD" w:rsidRPr="001351BD" w:rsidRDefault="001351BD" w:rsidP="001351BD">
      <w:pPr>
        <w:bidi/>
        <w:jc w:val="both"/>
        <w:rPr>
          <w:rFonts w:cs="David" w:hint="cs"/>
          <w:rtl/>
        </w:rPr>
      </w:pPr>
    </w:p>
    <w:p w14:paraId="7A25A91E" w14:textId="77777777" w:rsidR="001351BD" w:rsidRPr="001351BD" w:rsidRDefault="001351BD" w:rsidP="001351BD">
      <w:pPr>
        <w:bidi/>
        <w:jc w:val="both"/>
        <w:rPr>
          <w:rFonts w:cs="David" w:hint="cs"/>
          <w:rtl/>
        </w:rPr>
      </w:pPr>
      <w:r w:rsidRPr="001351BD">
        <w:rPr>
          <w:rFonts w:cs="David" w:hint="cs"/>
          <w:rtl/>
        </w:rPr>
        <w:tab/>
        <w:t xml:space="preserve"> חברות ציבוריות </w:t>
      </w:r>
      <w:r w:rsidRPr="001351BD">
        <w:rPr>
          <w:rFonts w:cs="David"/>
          <w:rtl/>
        </w:rPr>
        <w:t>–</w:t>
      </w:r>
      <w:r w:rsidRPr="001351BD">
        <w:rPr>
          <w:rFonts w:cs="David" w:hint="cs"/>
          <w:rtl/>
        </w:rPr>
        <w:t xml:space="preserve"> אני מודעת לבעיות, אבל הרי ממילא הן מחויבות במסירת תשקיף.</w:t>
      </w:r>
    </w:p>
    <w:p w14:paraId="11D5CA8E" w14:textId="77777777" w:rsidR="001351BD" w:rsidRPr="001351BD" w:rsidRDefault="001351BD" w:rsidP="001351BD">
      <w:pPr>
        <w:bidi/>
        <w:jc w:val="both"/>
        <w:rPr>
          <w:rFonts w:cs="David" w:hint="cs"/>
          <w:rtl/>
        </w:rPr>
      </w:pPr>
    </w:p>
    <w:p w14:paraId="51C8575E" w14:textId="77777777" w:rsidR="001351BD" w:rsidRPr="001351BD" w:rsidRDefault="001351BD" w:rsidP="001351BD">
      <w:pPr>
        <w:bidi/>
        <w:jc w:val="both"/>
        <w:rPr>
          <w:rFonts w:cs="David" w:hint="cs"/>
          <w:rtl/>
        </w:rPr>
      </w:pPr>
      <w:r w:rsidRPr="001351BD">
        <w:rPr>
          <w:rFonts w:cs="David" w:hint="cs"/>
          <w:u w:val="single"/>
          <w:rtl/>
        </w:rPr>
        <w:t>איל ינון:</w:t>
      </w:r>
    </w:p>
    <w:p w14:paraId="0DCC8A51" w14:textId="77777777" w:rsidR="001351BD" w:rsidRPr="001351BD" w:rsidRDefault="001351BD" w:rsidP="001351BD">
      <w:pPr>
        <w:bidi/>
        <w:jc w:val="both"/>
        <w:rPr>
          <w:rFonts w:cs="David" w:hint="cs"/>
          <w:rtl/>
        </w:rPr>
      </w:pPr>
    </w:p>
    <w:p w14:paraId="7AE2FEBE" w14:textId="77777777" w:rsidR="001351BD" w:rsidRPr="001351BD" w:rsidRDefault="001351BD" w:rsidP="001351BD">
      <w:pPr>
        <w:bidi/>
        <w:jc w:val="both"/>
        <w:rPr>
          <w:rFonts w:cs="David" w:hint="cs"/>
          <w:rtl/>
        </w:rPr>
      </w:pPr>
      <w:r w:rsidRPr="001351BD">
        <w:rPr>
          <w:rFonts w:cs="David" w:hint="cs"/>
          <w:rtl/>
        </w:rPr>
        <w:tab/>
        <w:t>תשקיף זה משהו אחר.</w:t>
      </w:r>
    </w:p>
    <w:p w14:paraId="7153BD80" w14:textId="77777777" w:rsidR="001351BD" w:rsidRPr="001351BD" w:rsidRDefault="001351BD" w:rsidP="001351BD">
      <w:pPr>
        <w:bidi/>
        <w:jc w:val="both"/>
        <w:rPr>
          <w:rFonts w:cs="David" w:hint="cs"/>
          <w:rtl/>
        </w:rPr>
      </w:pPr>
    </w:p>
    <w:p w14:paraId="3499C8B8" w14:textId="77777777" w:rsidR="001351BD" w:rsidRPr="001351BD" w:rsidRDefault="001351BD" w:rsidP="001351BD">
      <w:pPr>
        <w:bidi/>
        <w:jc w:val="both"/>
        <w:rPr>
          <w:rFonts w:cs="David" w:hint="cs"/>
          <w:rtl/>
        </w:rPr>
      </w:pPr>
      <w:r w:rsidRPr="001351BD">
        <w:rPr>
          <w:rFonts w:cs="David" w:hint="cs"/>
          <w:u w:val="single"/>
          <w:rtl/>
        </w:rPr>
        <w:t>גדעון סער:</w:t>
      </w:r>
    </w:p>
    <w:p w14:paraId="0AB60002" w14:textId="77777777" w:rsidR="001351BD" w:rsidRPr="001351BD" w:rsidRDefault="001351BD" w:rsidP="001351BD">
      <w:pPr>
        <w:bidi/>
        <w:jc w:val="both"/>
        <w:rPr>
          <w:rFonts w:cs="David" w:hint="cs"/>
          <w:rtl/>
        </w:rPr>
      </w:pPr>
    </w:p>
    <w:p w14:paraId="032AF2F2" w14:textId="77777777" w:rsidR="001351BD" w:rsidRPr="001351BD" w:rsidRDefault="001351BD" w:rsidP="001351BD">
      <w:pPr>
        <w:bidi/>
        <w:jc w:val="both"/>
        <w:rPr>
          <w:rFonts w:cs="David" w:hint="cs"/>
          <w:rtl/>
        </w:rPr>
      </w:pPr>
      <w:r w:rsidRPr="001351BD">
        <w:rPr>
          <w:rFonts w:cs="David" w:hint="cs"/>
          <w:rtl/>
        </w:rPr>
        <w:tab/>
        <w:t xml:space="preserve"> אני מתנגד.</w:t>
      </w:r>
    </w:p>
    <w:p w14:paraId="21B6D375" w14:textId="77777777" w:rsidR="001351BD" w:rsidRPr="001351BD" w:rsidRDefault="001351BD" w:rsidP="001351BD">
      <w:pPr>
        <w:bidi/>
        <w:jc w:val="both"/>
        <w:rPr>
          <w:rFonts w:cs="David" w:hint="cs"/>
          <w:rtl/>
        </w:rPr>
      </w:pPr>
    </w:p>
    <w:p w14:paraId="7DDAE30E" w14:textId="77777777" w:rsidR="001351BD" w:rsidRPr="001351BD" w:rsidRDefault="001351BD" w:rsidP="001351BD">
      <w:pPr>
        <w:bidi/>
        <w:jc w:val="both"/>
        <w:rPr>
          <w:rFonts w:cs="David" w:hint="cs"/>
          <w:rtl/>
        </w:rPr>
      </w:pPr>
      <w:r w:rsidRPr="001351BD">
        <w:rPr>
          <w:rFonts w:cs="David" w:hint="cs"/>
          <w:u w:val="single"/>
          <w:rtl/>
        </w:rPr>
        <w:t>דוד אזולאי:</w:t>
      </w:r>
    </w:p>
    <w:p w14:paraId="51457FBA" w14:textId="77777777" w:rsidR="001351BD" w:rsidRPr="001351BD" w:rsidRDefault="001351BD" w:rsidP="001351BD">
      <w:pPr>
        <w:bidi/>
        <w:jc w:val="both"/>
        <w:rPr>
          <w:rFonts w:cs="David" w:hint="cs"/>
          <w:rtl/>
        </w:rPr>
      </w:pPr>
    </w:p>
    <w:p w14:paraId="7241F548" w14:textId="77777777" w:rsidR="001351BD" w:rsidRPr="001351BD" w:rsidRDefault="001351BD" w:rsidP="001351BD">
      <w:pPr>
        <w:bidi/>
        <w:jc w:val="both"/>
        <w:rPr>
          <w:rFonts w:cs="David" w:hint="cs"/>
          <w:rtl/>
        </w:rPr>
      </w:pPr>
      <w:r w:rsidRPr="001351BD">
        <w:rPr>
          <w:rFonts w:cs="David" w:hint="cs"/>
          <w:rtl/>
        </w:rPr>
        <w:tab/>
        <w:t xml:space="preserve"> בתוך כמה זמן הם צריכים לתת את המידע? הם יכולים לתת אותו גם בעוד שנה.</w:t>
      </w:r>
    </w:p>
    <w:p w14:paraId="676BCEE1" w14:textId="77777777" w:rsidR="001351BD" w:rsidRPr="001351BD" w:rsidRDefault="001351BD" w:rsidP="001351BD">
      <w:pPr>
        <w:bidi/>
        <w:jc w:val="both"/>
        <w:rPr>
          <w:rFonts w:cs="David" w:hint="cs"/>
          <w:rtl/>
        </w:rPr>
      </w:pPr>
    </w:p>
    <w:p w14:paraId="2DEC742B" w14:textId="77777777" w:rsidR="001351BD" w:rsidRPr="001351BD" w:rsidRDefault="001351BD" w:rsidP="001351BD">
      <w:pPr>
        <w:bidi/>
        <w:jc w:val="both"/>
        <w:rPr>
          <w:rFonts w:cs="David" w:hint="cs"/>
          <w:rtl/>
        </w:rPr>
      </w:pPr>
      <w:r w:rsidRPr="001351BD">
        <w:rPr>
          <w:rFonts w:cs="David" w:hint="cs"/>
          <w:u w:val="single"/>
          <w:rtl/>
        </w:rPr>
        <w:t xml:space="preserve">ארבל </w:t>
      </w:r>
      <w:proofErr w:type="spellStart"/>
      <w:r w:rsidRPr="001351BD">
        <w:rPr>
          <w:rFonts w:cs="David" w:hint="cs"/>
          <w:u w:val="single"/>
          <w:rtl/>
        </w:rPr>
        <w:t>אסטרחן</w:t>
      </w:r>
      <w:proofErr w:type="spellEnd"/>
      <w:r w:rsidRPr="001351BD">
        <w:rPr>
          <w:rFonts w:cs="David" w:hint="cs"/>
          <w:u w:val="single"/>
          <w:rtl/>
        </w:rPr>
        <w:t>:</w:t>
      </w:r>
    </w:p>
    <w:p w14:paraId="633154B5" w14:textId="77777777" w:rsidR="001351BD" w:rsidRPr="001351BD" w:rsidRDefault="001351BD" w:rsidP="001351BD">
      <w:pPr>
        <w:bidi/>
        <w:jc w:val="both"/>
        <w:rPr>
          <w:rFonts w:cs="David" w:hint="cs"/>
          <w:rtl/>
        </w:rPr>
      </w:pPr>
    </w:p>
    <w:p w14:paraId="768BA1B5" w14:textId="77777777" w:rsidR="001351BD" w:rsidRPr="001351BD" w:rsidRDefault="001351BD" w:rsidP="001351BD">
      <w:pPr>
        <w:bidi/>
        <w:jc w:val="both"/>
        <w:rPr>
          <w:rFonts w:cs="David" w:hint="cs"/>
          <w:rtl/>
        </w:rPr>
      </w:pPr>
      <w:r w:rsidRPr="001351BD">
        <w:rPr>
          <w:rFonts w:cs="David" w:hint="cs"/>
          <w:rtl/>
        </w:rPr>
        <w:tab/>
        <w:t>תראה בסוף סעיף קטן (א).</w:t>
      </w:r>
    </w:p>
    <w:p w14:paraId="65C7838E" w14:textId="77777777" w:rsidR="001351BD" w:rsidRPr="001351BD" w:rsidRDefault="001351BD" w:rsidP="001351BD">
      <w:pPr>
        <w:bidi/>
        <w:jc w:val="both"/>
        <w:rPr>
          <w:rFonts w:cs="David" w:hint="cs"/>
          <w:rtl/>
        </w:rPr>
      </w:pPr>
    </w:p>
    <w:p w14:paraId="320EC085" w14:textId="77777777" w:rsidR="001351BD" w:rsidRPr="001351BD" w:rsidRDefault="001351BD" w:rsidP="001351BD">
      <w:pPr>
        <w:bidi/>
        <w:jc w:val="both"/>
        <w:rPr>
          <w:rFonts w:cs="David" w:hint="cs"/>
          <w:rtl/>
        </w:rPr>
      </w:pPr>
      <w:r w:rsidRPr="001351BD">
        <w:rPr>
          <w:rFonts w:cs="David" w:hint="cs"/>
          <w:u w:val="single"/>
          <w:rtl/>
        </w:rPr>
        <w:t>דוד אזולאי:</w:t>
      </w:r>
    </w:p>
    <w:p w14:paraId="7AFC714D" w14:textId="77777777" w:rsidR="001351BD" w:rsidRPr="001351BD" w:rsidRDefault="001351BD" w:rsidP="001351BD">
      <w:pPr>
        <w:bidi/>
        <w:jc w:val="both"/>
        <w:rPr>
          <w:rFonts w:cs="David" w:hint="cs"/>
          <w:rtl/>
        </w:rPr>
      </w:pPr>
    </w:p>
    <w:p w14:paraId="41937FA6" w14:textId="77777777" w:rsidR="001351BD" w:rsidRPr="001351BD" w:rsidRDefault="001351BD" w:rsidP="001351BD">
      <w:pPr>
        <w:bidi/>
        <w:jc w:val="both"/>
        <w:rPr>
          <w:rFonts w:cs="David" w:hint="cs"/>
          <w:rtl/>
        </w:rPr>
      </w:pPr>
      <w:r w:rsidRPr="001351BD">
        <w:rPr>
          <w:rFonts w:cs="David" w:hint="cs"/>
          <w:rtl/>
        </w:rPr>
        <w:tab/>
        <w:t xml:space="preserve"> האם יש סנקציה נגד אותו גוף שלא מוכן להעביר את המידע למרכז המידע? אני לא רואה שזה מופיע כאן.</w:t>
      </w:r>
    </w:p>
    <w:p w14:paraId="5294D3B4" w14:textId="77777777" w:rsidR="001351BD" w:rsidRPr="001351BD" w:rsidRDefault="001351BD" w:rsidP="001351BD">
      <w:pPr>
        <w:bidi/>
        <w:jc w:val="both"/>
        <w:rPr>
          <w:rFonts w:cs="David" w:hint="cs"/>
          <w:rtl/>
        </w:rPr>
      </w:pPr>
    </w:p>
    <w:p w14:paraId="328A7669" w14:textId="77777777" w:rsidR="001351BD" w:rsidRPr="001351BD" w:rsidRDefault="001351BD" w:rsidP="001351BD">
      <w:pPr>
        <w:bidi/>
        <w:jc w:val="both"/>
        <w:rPr>
          <w:rFonts w:cs="David" w:hint="cs"/>
          <w:rtl/>
        </w:rPr>
      </w:pPr>
      <w:r w:rsidRPr="001351BD">
        <w:rPr>
          <w:rFonts w:cs="David" w:hint="cs"/>
          <w:u w:val="single"/>
          <w:rtl/>
        </w:rPr>
        <w:t>היו"ר דוד טל:</w:t>
      </w:r>
    </w:p>
    <w:p w14:paraId="04ED61B4" w14:textId="77777777" w:rsidR="001351BD" w:rsidRPr="001351BD" w:rsidRDefault="001351BD" w:rsidP="001351BD">
      <w:pPr>
        <w:bidi/>
        <w:jc w:val="both"/>
        <w:rPr>
          <w:rFonts w:cs="David" w:hint="cs"/>
          <w:rtl/>
        </w:rPr>
      </w:pPr>
    </w:p>
    <w:p w14:paraId="21C9FBC7" w14:textId="77777777" w:rsidR="001351BD" w:rsidRPr="001351BD" w:rsidRDefault="001351BD" w:rsidP="001351BD">
      <w:pPr>
        <w:bidi/>
        <w:jc w:val="both"/>
        <w:rPr>
          <w:rFonts w:cs="David" w:hint="cs"/>
          <w:rtl/>
        </w:rPr>
      </w:pPr>
      <w:r w:rsidRPr="001351BD">
        <w:rPr>
          <w:rFonts w:cs="David" w:hint="cs"/>
          <w:rtl/>
        </w:rPr>
        <w:tab/>
        <w:t>אין סנקציות כרגע.</w:t>
      </w:r>
    </w:p>
    <w:p w14:paraId="5CCCBC69" w14:textId="77777777" w:rsidR="001351BD" w:rsidRPr="001351BD" w:rsidRDefault="001351BD" w:rsidP="001351BD">
      <w:pPr>
        <w:bidi/>
        <w:jc w:val="both"/>
        <w:rPr>
          <w:rFonts w:cs="David" w:hint="cs"/>
          <w:rtl/>
        </w:rPr>
      </w:pPr>
      <w:r w:rsidRPr="001351BD">
        <w:rPr>
          <w:rFonts w:cs="David"/>
          <w:u w:val="single"/>
          <w:rtl/>
        </w:rPr>
        <w:br w:type="page"/>
      </w:r>
      <w:r w:rsidRPr="001351BD">
        <w:rPr>
          <w:rFonts w:cs="David" w:hint="cs"/>
          <w:u w:val="single"/>
          <w:rtl/>
        </w:rPr>
        <w:t>גדעון סער:</w:t>
      </w:r>
    </w:p>
    <w:p w14:paraId="3564EE0C" w14:textId="77777777" w:rsidR="001351BD" w:rsidRPr="001351BD" w:rsidRDefault="001351BD" w:rsidP="001351BD">
      <w:pPr>
        <w:bidi/>
        <w:jc w:val="both"/>
        <w:rPr>
          <w:rFonts w:cs="David" w:hint="cs"/>
          <w:rtl/>
        </w:rPr>
      </w:pPr>
    </w:p>
    <w:p w14:paraId="7C0D1D65" w14:textId="77777777" w:rsidR="001351BD" w:rsidRPr="001351BD" w:rsidRDefault="001351BD" w:rsidP="001351BD">
      <w:pPr>
        <w:bidi/>
        <w:jc w:val="both"/>
        <w:rPr>
          <w:rFonts w:cs="David" w:hint="cs"/>
          <w:rtl/>
        </w:rPr>
      </w:pPr>
      <w:r w:rsidRPr="001351BD">
        <w:rPr>
          <w:rFonts w:cs="David" w:hint="cs"/>
          <w:rtl/>
        </w:rPr>
        <w:tab/>
        <w:t xml:space="preserve"> אני נגד לערב מין </w:t>
      </w:r>
      <w:proofErr w:type="spellStart"/>
      <w:r w:rsidRPr="001351BD">
        <w:rPr>
          <w:rFonts w:cs="David" w:hint="cs"/>
          <w:rtl/>
        </w:rPr>
        <w:t>בשאינו</w:t>
      </w:r>
      <w:proofErr w:type="spellEnd"/>
      <w:r w:rsidRPr="001351BD">
        <w:rPr>
          <w:rFonts w:cs="David" w:hint="cs"/>
          <w:rtl/>
        </w:rPr>
        <w:t xml:space="preserve"> מינו. חברות ציבוריות לעניינים מסוימים, יש להם הסדרים בדיני החברות, הם לא גוף ממלכתי, הם גוף שפועל למען השאת רווחים, ואי אפשר לשים אותו עם כל הגורמים. דרך אגב, הם גם לא גוף מבוקר על ידי מבקר המדינה. להכניס בדלת האחורית חובות כאלה עליהם, זה דבר פסול.</w:t>
      </w:r>
    </w:p>
    <w:p w14:paraId="1E2DA022" w14:textId="77777777" w:rsidR="001351BD" w:rsidRPr="001351BD" w:rsidRDefault="001351BD" w:rsidP="001351BD">
      <w:pPr>
        <w:bidi/>
        <w:jc w:val="both"/>
        <w:rPr>
          <w:rFonts w:cs="David" w:hint="cs"/>
          <w:rtl/>
        </w:rPr>
      </w:pPr>
    </w:p>
    <w:p w14:paraId="5764F651" w14:textId="77777777" w:rsidR="001351BD" w:rsidRPr="001351BD" w:rsidRDefault="001351BD" w:rsidP="001351BD">
      <w:pPr>
        <w:bidi/>
        <w:jc w:val="both"/>
        <w:rPr>
          <w:rFonts w:cs="David" w:hint="cs"/>
          <w:rtl/>
        </w:rPr>
      </w:pPr>
      <w:r w:rsidRPr="001351BD">
        <w:rPr>
          <w:rFonts w:cs="David" w:hint="cs"/>
          <w:u w:val="single"/>
          <w:rtl/>
        </w:rPr>
        <w:t>היו"ר דוד טל:</w:t>
      </w:r>
    </w:p>
    <w:p w14:paraId="574A6395" w14:textId="77777777" w:rsidR="001351BD" w:rsidRPr="001351BD" w:rsidRDefault="001351BD" w:rsidP="001351BD">
      <w:pPr>
        <w:bidi/>
        <w:jc w:val="both"/>
        <w:rPr>
          <w:rFonts w:cs="David" w:hint="cs"/>
          <w:rtl/>
        </w:rPr>
      </w:pPr>
    </w:p>
    <w:p w14:paraId="5BDB2305" w14:textId="77777777" w:rsidR="001351BD" w:rsidRPr="001351BD" w:rsidRDefault="001351BD" w:rsidP="001351BD">
      <w:pPr>
        <w:bidi/>
        <w:jc w:val="both"/>
        <w:rPr>
          <w:rFonts w:cs="David" w:hint="cs"/>
          <w:rtl/>
        </w:rPr>
      </w:pPr>
      <w:r w:rsidRPr="001351BD">
        <w:rPr>
          <w:rFonts w:cs="David" w:hint="cs"/>
          <w:rtl/>
        </w:rPr>
        <w:tab/>
        <w:t>ידידי מסתפק ברשימה המונחת כאן.</w:t>
      </w:r>
    </w:p>
    <w:p w14:paraId="00DB5322" w14:textId="77777777" w:rsidR="001351BD" w:rsidRPr="001351BD" w:rsidRDefault="001351BD" w:rsidP="001351BD">
      <w:pPr>
        <w:bidi/>
        <w:jc w:val="both"/>
        <w:rPr>
          <w:rFonts w:cs="David" w:hint="cs"/>
          <w:rtl/>
        </w:rPr>
      </w:pPr>
    </w:p>
    <w:p w14:paraId="7910EA6F" w14:textId="77777777" w:rsidR="001351BD" w:rsidRPr="001351BD" w:rsidRDefault="001351BD" w:rsidP="001351BD">
      <w:pPr>
        <w:bidi/>
        <w:jc w:val="both"/>
        <w:rPr>
          <w:rFonts w:cs="David" w:hint="cs"/>
          <w:rtl/>
        </w:rPr>
      </w:pPr>
      <w:r w:rsidRPr="001351BD">
        <w:rPr>
          <w:rFonts w:cs="David" w:hint="cs"/>
          <w:u w:val="single"/>
          <w:rtl/>
        </w:rPr>
        <w:t>גדעון סער:</w:t>
      </w:r>
    </w:p>
    <w:p w14:paraId="18FE8F2D" w14:textId="77777777" w:rsidR="001351BD" w:rsidRPr="001351BD" w:rsidRDefault="001351BD" w:rsidP="001351BD">
      <w:pPr>
        <w:bidi/>
        <w:jc w:val="both"/>
        <w:rPr>
          <w:rFonts w:cs="David" w:hint="cs"/>
          <w:rtl/>
        </w:rPr>
      </w:pPr>
    </w:p>
    <w:p w14:paraId="78C7711C" w14:textId="77777777" w:rsidR="001351BD" w:rsidRPr="001351BD" w:rsidRDefault="001351BD" w:rsidP="001351BD">
      <w:pPr>
        <w:bidi/>
        <w:jc w:val="both"/>
        <w:rPr>
          <w:rFonts w:cs="David" w:hint="cs"/>
          <w:rtl/>
        </w:rPr>
      </w:pPr>
      <w:r w:rsidRPr="001351BD">
        <w:rPr>
          <w:rFonts w:cs="David" w:hint="cs"/>
          <w:rtl/>
        </w:rPr>
        <w:tab/>
        <w:t xml:space="preserve"> בהחלט.</w:t>
      </w:r>
    </w:p>
    <w:p w14:paraId="164B2F1E" w14:textId="77777777" w:rsidR="001351BD" w:rsidRPr="001351BD" w:rsidRDefault="001351BD" w:rsidP="001351BD">
      <w:pPr>
        <w:bidi/>
        <w:jc w:val="both"/>
        <w:rPr>
          <w:rFonts w:cs="David" w:hint="cs"/>
          <w:rtl/>
        </w:rPr>
      </w:pPr>
    </w:p>
    <w:p w14:paraId="5D5B53C2" w14:textId="77777777" w:rsidR="001351BD" w:rsidRPr="001351BD" w:rsidRDefault="001351BD" w:rsidP="001351BD">
      <w:pPr>
        <w:bidi/>
        <w:jc w:val="both"/>
        <w:rPr>
          <w:rFonts w:cs="David" w:hint="cs"/>
          <w:rtl/>
        </w:rPr>
      </w:pPr>
      <w:r w:rsidRPr="001351BD">
        <w:rPr>
          <w:rFonts w:cs="David" w:hint="cs"/>
          <w:u w:val="single"/>
          <w:rtl/>
        </w:rPr>
        <w:t xml:space="preserve">שלי </w:t>
      </w:r>
      <w:proofErr w:type="spellStart"/>
      <w:r w:rsidRPr="001351BD">
        <w:rPr>
          <w:rFonts w:cs="David" w:hint="cs"/>
          <w:u w:val="single"/>
          <w:rtl/>
        </w:rPr>
        <w:t>יחימוביץ</w:t>
      </w:r>
      <w:proofErr w:type="spellEnd"/>
      <w:r w:rsidRPr="001351BD">
        <w:rPr>
          <w:rFonts w:cs="David" w:hint="cs"/>
          <w:u w:val="single"/>
          <w:rtl/>
        </w:rPr>
        <w:t>:</w:t>
      </w:r>
    </w:p>
    <w:p w14:paraId="13A92CB8" w14:textId="77777777" w:rsidR="001351BD" w:rsidRPr="001351BD" w:rsidRDefault="001351BD" w:rsidP="001351BD">
      <w:pPr>
        <w:bidi/>
        <w:jc w:val="both"/>
        <w:rPr>
          <w:rFonts w:cs="David" w:hint="cs"/>
          <w:rtl/>
        </w:rPr>
      </w:pPr>
    </w:p>
    <w:p w14:paraId="5C255041" w14:textId="77777777" w:rsidR="001351BD" w:rsidRPr="001351BD" w:rsidRDefault="001351BD" w:rsidP="001351BD">
      <w:pPr>
        <w:bidi/>
        <w:jc w:val="both"/>
        <w:rPr>
          <w:rFonts w:cs="David" w:hint="cs"/>
          <w:rtl/>
        </w:rPr>
      </w:pPr>
      <w:r w:rsidRPr="001351BD">
        <w:rPr>
          <w:rFonts w:cs="David" w:hint="cs"/>
          <w:rtl/>
        </w:rPr>
        <w:tab/>
        <w:t xml:space="preserve"> אני מודעת לזה שהצעתי נעשתה בחופזה כשראיתי את הגופים, אבל אני רוצה שהדברים יירשמו. חברות ציבוריות היום, נוכח המהפכה הגדולה שחלה בשוק הפנסיוני, בכל החסכונות של הציבור, הן לא סתם חברות למטרות הפקת רווחים, שמה שקורה בהן זה בין כותליהן בלבד, ממש לא. משום שחל שינוי מאוד משמעותי, וקרנות הפנסיה ברובן כבר לא ממשלתיות ולא הסתדרותיות, אלא נמצאות בידי אותן חברות ציבוריות, מכיוון שהונו של הציבור כולו, כל השקעותיו, כל חסכונותיו מושקעים בחברות האלה, והן מבוקרות יותר בקפידה בידי הממונה על שוק ההון, בידי הרשות לניירות ערך- - -</w:t>
      </w:r>
    </w:p>
    <w:p w14:paraId="1E84BD69" w14:textId="77777777" w:rsidR="001351BD" w:rsidRPr="001351BD" w:rsidRDefault="001351BD" w:rsidP="001351BD">
      <w:pPr>
        <w:bidi/>
        <w:jc w:val="both"/>
        <w:rPr>
          <w:rFonts w:cs="David" w:hint="cs"/>
          <w:rtl/>
        </w:rPr>
      </w:pPr>
    </w:p>
    <w:p w14:paraId="656318EB" w14:textId="77777777" w:rsidR="001351BD" w:rsidRPr="001351BD" w:rsidRDefault="001351BD" w:rsidP="001351BD">
      <w:pPr>
        <w:bidi/>
        <w:jc w:val="both"/>
        <w:rPr>
          <w:rFonts w:cs="David" w:hint="cs"/>
          <w:rtl/>
        </w:rPr>
      </w:pPr>
      <w:r w:rsidRPr="001351BD">
        <w:rPr>
          <w:rFonts w:cs="David" w:hint="cs"/>
          <w:u w:val="single"/>
          <w:rtl/>
        </w:rPr>
        <w:t>היו"ר דוד טל:</w:t>
      </w:r>
    </w:p>
    <w:p w14:paraId="25BFDCEB" w14:textId="77777777" w:rsidR="001351BD" w:rsidRPr="001351BD" w:rsidRDefault="001351BD" w:rsidP="001351BD">
      <w:pPr>
        <w:bidi/>
        <w:jc w:val="both"/>
        <w:rPr>
          <w:rFonts w:cs="David" w:hint="cs"/>
          <w:rtl/>
        </w:rPr>
      </w:pPr>
    </w:p>
    <w:p w14:paraId="4C8AEC47" w14:textId="77777777" w:rsidR="001351BD" w:rsidRPr="001351BD" w:rsidRDefault="001351BD" w:rsidP="001351BD">
      <w:pPr>
        <w:bidi/>
        <w:jc w:val="both"/>
        <w:rPr>
          <w:rFonts w:cs="David" w:hint="cs"/>
          <w:rtl/>
        </w:rPr>
      </w:pPr>
      <w:r w:rsidRPr="001351BD">
        <w:rPr>
          <w:rFonts w:cs="David" w:hint="cs"/>
          <w:rtl/>
        </w:rPr>
        <w:tab/>
        <w:t>הטיעונים מאוד נכונים, הבעיה, שאי אפשר ליישם את זה. הדברים כבר נשמעו בדיון הקודם. הטיעונים הם כבדי משקל, היום הכול השתנה, אבל התשובה שאת רוצה לתת לזה לא עומדת במבחן המציאות.</w:t>
      </w:r>
    </w:p>
    <w:p w14:paraId="08972F85" w14:textId="77777777" w:rsidR="001351BD" w:rsidRPr="001351BD" w:rsidRDefault="001351BD" w:rsidP="001351BD">
      <w:pPr>
        <w:bidi/>
        <w:jc w:val="both"/>
        <w:rPr>
          <w:rFonts w:cs="David" w:hint="cs"/>
          <w:rtl/>
        </w:rPr>
      </w:pPr>
    </w:p>
    <w:p w14:paraId="2B06BEFC" w14:textId="77777777" w:rsidR="001351BD" w:rsidRPr="001351BD" w:rsidRDefault="001351BD" w:rsidP="001351BD">
      <w:pPr>
        <w:bidi/>
        <w:jc w:val="both"/>
        <w:rPr>
          <w:rFonts w:cs="David" w:hint="cs"/>
          <w:rtl/>
        </w:rPr>
      </w:pPr>
      <w:r w:rsidRPr="001351BD">
        <w:rPr>
          <w:rFonts w:cs="David" w:hint="cs"/>
          <w:u w:val="single"/>
          <w:rtl/>
        </w:rPr>
        <w:t xml:space="preserve">שלי </w:t>
      </w:r>
      <w:proofErr w:type="spellStart"/>
      <w:r w:rsidRPr="001351BD">
        <w:rPr>
          <w:rFonts w:cs="David" w:hint="cs"/>
          <w:u w:val="single"/>
          <w:rtl/>
        </w:rPr>
        <w:t>יחימוביץ</w:t>
      </w:r>
      <w:proofErr w:type="spellEnd"/>
      <w:r w:rsidRPr="001351BD">
        <w:rPr>
          <w:rFonts w:cs="David" w:hint="cs"/>
          <w:u w:val="single"/>
          <w:rtl/>
        </w:rPr>
        <w:t>:</w:t>
      </w:r>
    </w:p>
    <w:p w14:paraId="3CD98FD5" w14:textId="77777777" w:rsidR="001351BD" w:rsidRPr="001351BD" w:rsidRDefault="001351BD" w:rsidP="001351BD">
      <w:pPr>
        <w:bidi/>
        <w:jc w:val="both"/>
        <w:rPr>
          <w:rFonts w:cs="David" w:hint="cs"/>
          <w:rtl/>
        </w:rPr>
      </w:pPr>
    </w:p>
    <w:p w14:paraId="016FA065" w14:textId="77777777" w:rsidR="001351BD" w:rsidRPr="001351BD" w:rsidRDefault="001351BD" w:rsidP="001351BD">
      <w:pPr>
        <w:bidi/>
        <w:jc w:val="both"/>
        <w:rPr>
          <w:rFonts w:cs="David" w:hint="cs"/>
          <w:rtl/>
        </w:rPr>
      </w:pPr>
      <w:r w:rsidRPr="001351BD">
        <w:rPr>
          <w:rFonts w:cs="David" w:hint="cs"/>
          <w:rtl/>
        </w:rPr>
        <w:tab/>
        <w:t xml:space="preserve"> חבר הכנסת נסים זאב, הפנסיה שלך כולה, אני מניחה, בידי החברות הציבוריות הנסחרות בבורסה ולא בידי הגופים שאנחנו נוהגים לחשוב שהפנסיה שלנו נמצאת בידיהם. אני מודעת שבהקשר של הסעיף הזה אי אפשר להכניס את זה כבדרך אגב, אבל אני מוצאת לנכון להסביר שוב את הצורך, הדחוף אפילו, לכך שהכנסת תיתן את הדעת למעמדן החדש, עד כדי שינוי קיצוני, של החברות הציבוריות הנסחרות בבורסה, הן מבחינת יכולת מבקר המדינה לבקרן, הן מבחינת השקיפות הנדרשת מהן.</w:t>
      </w:r>
    </w:p>
    <w:p w14:paraId="3268F724" w14:textId="77777777" w:rsidR="001351BD" w:rsidRPr="001351BD" w:rsidRDefault="001351BD" w:rsidP="001351BD">
      <w:pPr>
        <w:bidi/>
        <w:jc w:val="both"/>
        <w:rPr>
          <w:rFonts w:cs="David" w:hint="cs"/>
          <w:rtl/>
        </w:rPr>
      </w:pPr>
    </w:p>
    <w:p w14:paraId="7FDDFF9C" w14:textId="77777777" w:rsidR="001351BD" w:rsidRPr="001351BD" w:rsidRDefault="001351BD" w:rsidP="001351BD">
      <w:pPr>
        <w:bidi/>
        <w:jc w:val="both"/>
        <w:rPr>
          <w:rFonts w:cs="David" w:hint="cs"/>
          <w:rtl/>
        </w:rPr>
      </w:pPr>
      <w:r w:rsidRPr="001351BD">
        <w:rPr>
          <w:rFonts w:cs="David" w:hint="cs"/>
          <w:u w:val="single"/>
          <w:rtl/>
        </w:rPr>
        <w:t>היו"ר דוד טל:</w:t>
      </w:r>
    </w:p>
    <w:p w14:paraId="02A3FFB8" w14:textId="77777777" w:rsidR="001351BD" w:rsidRPr="001351BD" w:rsidRDefault="001351BD" w:rsidP="001351BD">
      <w:pPr>
        <w:bidi/>
        <w:jc w:val="both"/>
        <w:rPr>
          <w:rFonts w:cs="David" w:hint="cs"/>
          <w:rtl/>
        </w:rPr>
      </w:pPr>
    </w:p>
    <w:p w14:paraId="6895F142" w14:textId="77777777" w:rsidR="001351BD" w:rsidRPr="001351BD" w:rsidRDefault="001351BD" w:rsidP="001351BD">
      <w:pPr>
        <w:bidi/>
        <w:jc w:val="both"/>
        <w:rPr>
          <w:rFonts w:cs="David" w:hint="cs"/>
          <w:rtl/>
        </w:rPr>
      </w:pPr>
      <w:r w:rsidRPr="001351BD">
        <w:rPr>
          <w:rFonts w:cs="David" w:hint="cs"/>
          <w:rtl/>
        </w:rPr>
        <w:tab/>
        <w:t>זה כבר יהיה בהצעת חוק אחרת, לא במסגרת הזאת. תודה. אנחנו עוברים לסעיף הבא. כפי שאמרתי בנושא הקודם, בנושא הזה תחשבי על פתרון, זה לא בר ביצוע ולא ישים, הגם שהטענות הן טענות כבדות משקל.</w:t>
      </w:r>
    </w:p>
    <w:p w14:paraId="5B5572C1" w14:textId="77777777" w:rsidR="001351BD" w:rsidRPr="001351BD" w:rsidRDefault="001351BD" w:rsidP="001351BD">
      <w:pPr>
        <w:bidi/>
        <w:jc w:val="both"/>
        <w:rPr>
          <w:rFonts w:cs="David" w:hint="cs"/>
          <w:rtl/>
        </w:rPr>
      </w:pPr>
    </w:p>
    <w:p w14:paraId="782037AB" w14:textId="77777777" w:rsidR="001351BD" w:rsidRPr="001351BD" w:rsidRDefault="001351BD" w:rsidP="001351BD">
      <w:pPr>
        <w:bidi/>
        <w:jc w:val="both"/>
        <w:rPr>
          <w:rFonts w:cs="David" w:hint="cs"/>
          <w:rtl/>
        </w:rPr>
      </w:pPr>
      <w:r w:rsidRPr="001351BD">
        <w:rPr>
          <w:rFonts w:cs="David" w:hint="cs"/>
          <w:u w:val="single"/>
          <w:rtl/>
        </w:rPr>
        <w:t xml:space="preserve">ארבל </w:t>
      </w:r>
      <w:proofErr w:type="spellStart"/>
      <w:r w:rsidRPr="001351BD">
        <w:rPr>
          <w:rFonts w:cs="David" w:hint="cs"/>
          <w:u w:val="single"/>
          <w:rtl/>
        </w:rPr>
        <w:t>אסטרחן</w:t>
      </w:r>
      <w:proofErr w:type="spellEnd"/>
      <w:r w:rsidRPr="001351BD">
        <w:rPr>
          <w:rFonts w:cs="David" w:hint="cs"/>
          <w:u w:val="single"/>
          <w:rtl/>
        </w:rPr>
        <w:t>:</w:t>
      </w:r>
    </w:p>
    <w:p w14:paraId="070487FF" w14:textId="77777777" w:rsidR="001351BD" w:rsidRPr="001351BD" w:rsidRDefault="001351BD" w:rsidP="001351BD">
      <w:pPr>
        <w:bidi/>
        <w:jc w:val="both"/>
        <w:rPr>
          <w:rFonts w:cs="David" w:hint="cs"/>
          <w:rtl/>
        </w:rPr>
      </w:pPr>
    </w:p>
    <w:p w14:paraId="53E1F244" w14:textId="77777777" w:rsidR="001351BD" w:rsidRPr="001351BD" w:rsidRDefault="001351BD" w:rsidP="001351BD">
      <w:pPr>
        <w:bidi/>
        <w:jc w:val="both"/>
        <w:rPr>
          <w:rFonts w:cs="David" w:hint="cs"/>
          <w:rtl/>
        </w:rPr>
      </w:pPr>
      <w:r w:rsidRPr="001351BD">
        <w:rPr>
          <w:rFonts w:cs="David" w:hint="cs"/>
          <w:rtl/>
        </w:rPr>
        <w:tab/>
        <w:t xml:space="preserve">מרכז המחקר והמידע של הכנסת יכול לדרוש "כל ידיעה, מסמך או דין וחשבון אשר נמצאים בתחום סמכותו של אותו גוף והדרושים למרכז המחקר והמידע לביצוע תפקידו; גוף כאמור ימסור למרכז המחקר והמידע את המידע". הוצע שיהיה כתוב "ללא דיחוי", בישיבה הקודמת דובר על "בהקדם האפשרי" או "בתוך </w:t>
      </w:r>
      <w:r w:rsidRPr="001351BD">
        <w:rPr>
          <w:rFonts w:cs="David" w:hint="cs"/>
        </w:rPr>
        <w:t>X</w:t>
      </w:r>
      <w:r w:rsidRPr="001351BD">
        <w:rPr>
          <w:rFonts w:cs="David" w:hint="cs"/>
          <w:rtl/>
        </w:rPr>
        <w:t xml:space="preserve"> ימים", אבל זה, כמובן, משתנה לאור מהות המידע.</w:t>
      </w:r>
    </w:p>
    <w:p w14:paraId="1E17F020" w14:textId="77777777" w:rsidR="001351BD" w:rsidRPr="001351BD" w:rsidRDefault="001351BD" w:rsidP="001351BD">
      <w:pPr>
        <w:bidi/>
        <w:jc w:val="both"/>
        <w:rPr>
          <w:rFonts w:cs="David" w:hint="cs"/>
          <w:rtl/>
        </w:rPr>
      </w:pPr>
      <w:r w:rsidRPr="001351BD">
        <w:rPr>
          <w:rFonts w:cs="David"/>
          <w:u w:val="single"/>
          <w:rtl/>
        </w:rPr>
        <w:br w:type="page"/>
      </w:r>
      <w:r w:rsidRPr="001351BD">
        <w:rPr>
          <w:rFonts w:cs="David" w:hint="cs"/>
          <w:u w:val="single"/>
          <w:rtl/>
        </w:rPr>
        <w:t>איל ינון:</w:t>
      </w:r>
    </w:p>
    <w:p w14:paraId="1763B1CD" w14:textId="77777777" w:rsidR="001351BD" w:rsidRPr="001351BD" w:rsidRDefault="001351BD" w:rsidP="001351BD">
      <w:pPr>
        <w:bidi/>
        <w:jc w:val="both"/>
        <w:rPr>
          <w:rFonts w:cs="David" w:hint="cs"/>
          <w:rtl/>
        </w:rPr>
      </w:pPr>
    </w:p>
    <w:p w14:paraId="66A8C576" w14:textId="77777777" w:rsidR="001351BD" w:rsidRPr="001351BD" w:rsidRDefault="001351BD" w:rsidP="001351BD">
      <w:pPr>
        <w:bidi/>
        <w:jc w:val="both"/>
        <w:rPr>
          <w:rFonts w:cs="David" w:hint="cs"/>
          <w:rtl/>
        </w:rPr>
      </w:pPr>
      <w:r w:rsidRPr="001351BD">
        <w:rPr>
          <w:rFonts w:cs="David" w:hint="cs"/>
          <w:rtl/>
        </w:rPr>
        <w:tab/>
        <w:t xml:space="preserve">האופציה של </w:t>
      </w:r>
      <w:r w:rsidRPr="001351BD">
        <w:rPr>
          <w:rFonts w:cs="David" w:hint="cs"/>
        </w:rPr>
        <w:t>X</w:t>
      </w:r>
      <w:r w:rsidRPr="001351BD">
        <w:rPr>
          <w:rFonts w:cs="David" w:hint="cs"/>
          <w:rtl/>
        </w:rPr>
        <w:t xml:space="preserve"> ימים לא מתאימה, כי זה תלוי בהיקף החומר. אם נקבע מסמרות כאלה זה לא יהיה מעשי, לכן או "בהקדם האפשרי" או "ללא דיחוי". היו כאלה שראו במונח "ללא דיחוי" דווקא משהו שמאפשר זמן בלתי מוגבל, אני לא חושב כך, אבל אפשר "בהקדם האפשרי", אני לא רואה פער משמעותי בין שני המונחים האלה.</w:t>
      </w:r>
    </w:p>
    <w:p w14:paraId="73AC1E59" w14:textId="77777777" w:rsidR="001351BD" w:rsidRPr="001351BD" w:rsidRDefault="001351BD" w:rsidP="001351BD">
      <w:pPr>
        <w:bidi/>
        <w:jc w:val="both"/>
        <w:rPr>
          <w:rFonts w:cs="David" w:hint="cs"/>
          <w:rtl/>
        </w:rPr>
      </w:pPr>
    </w:p>
    <w:p w14:paraId="2D153E69" w14:textId="77777777" w:rsidR="001351BD" w:rsidRPr="001351BD" w:rsidRDefault="001351BD" w:rsidP="001351BD">
      <w:pPr>
        <w:bidi/>
        <w:jc w:val="both"/>
        <w:rPr>
          <w:rFonts w:cs="David" w:hint="cs"/>
          <w:rtl/>
        </w:rPr>
      </w:pPr>
      <w:r w:rsidRPr="001351BD">
        <w:rPr>
          <w:rFonts w:cs="David" w:hint="cs"/>
          <w:u w:val="single"/>
          <w:rtl/>
        </w:rPr>
        <w:t>גדעון סער:</w:t>
      </w:r>
    </w:p>
    <w:p w14:paraId="23080236" w14:textId="77777777" w:rsidR="001351BD" w:rsidRPr="001351BD" w:rsidRDefault="001351BD" w:rsidP="001351BD">
      <w:pPr>
        <w:bidi/>
        <w:jc w:val="both"/>
        <w:rPr>
          <w:rFonts w:cs="David" w:hint="cs"/>
          <w:rtl/>
        </w:rPr>
      </w:pPr>
    </w:p>
    <w:p w14:paraId="054990B6" w14:textId="77777777" w:rsidR="001351BD" w:rsidRPr="001351BD" w:rsidRDefault="001351BD" w:rsidP="001351BD">
      <w:pPr>
        <w:bidi/>
        <w:jc w:val="both"/>
        <w:rPr>
          <w:rFonts w:cs="David" w:hint="cs"/>
          <w:rtl/>
        </w:rPr>
      </w:pPr>
      <w:r w:rsidRPr="001351BD">
        <w:rPr>
          <w:rFonts w:cs="David" w:hint="cs"/>
          <w:rtl/>
        </w:rPr>
        <w:tab/>
        <w:t>איך זה בהשוואה לחוקים אחרים?</w:t>
      </w:r>
    </w:p>
    <w:p w14:paraId="72414758" w14:textId="77777777" w:rsidR="001351BD" w:rsidRPr="001351BD" w:rsidRDefault="001351BD" w:rsidP="001351BD">
      <w:pPr>
        <w:bidi/>
        <w:jc w:val="both"/>
        <w:rPr>
          <w:rFonts w:cs="David" w:hint="cs"/>
          <w:rtl/>
        </w:rPr>
      </w:pPr>
      <w:r w:rsidRPr="001351BD">
        <w:rPr>
          <w:rFonts w:cs="David" w:hint="cs"/>
          <w:rtl/>
        </w:rPr>
        <w:tab/>
      </w:r>
    </w:p>
    <w:p w14:paraId="4D5AE1C5" w14:textId="77777777" w:rsidR="001351BD" w:rsidRPr="001351BD" w:rsidRDefault="001351BD" w:rsidP="001351BD">
      <w:pPr>
        <w:bidi/>
        <w:jc w:val="both"/>
        <w:rPr>
          <w:rFonts w:cs="David" w:hint="cs"/>
          <w:rtl/>
        </w:rPr>
      </w:pPr>
      <w:r w:rsidRPr="001351BD">
        <w:rPr>
          <w:rFonts w:cs="David" w:hint="cs"/>
          <w:u w:val="single"/>
          <w:rtl/>
        </w:rPr>
        <w:t>איל ינון:</w:t>
      </w:r>
    </w:p>
    <w:p w14:paraId="32942480" w14:textId="77777777" w:rsidR="001351BD" w:rsidRPr="001351BD" w:rsidRDefault="001351BD" w:rsidP="001351BD">
      <w:pPr>
        <w:bidi/>
        <w:jc w:val="both"/>
        <w:rPr>
          <w:rFonts w:cs="David" w:hint="cs"/>
          <w:rtl/>
        </w:rPr>
      </w:pPr>
    </w:p>
    <w:p w14:paraId="7849057C" w14:textId="77777777" w:rsidR="001351BD" w:rsidRPr="001351BD" w:rsidRDefault="001351BD" w:rsidP="001351BD">
      <w:pPr>
        <w:bidi/>
        <w:jc w:val="both"/>
        <w:rPr>
          <w:rFonts w:cs="David" w:hint="cs"/>
          <w:rtl/>
        </w:rPr>
      </w:pPr>
      <w:r w:rsidRPr="001351BD">
        <w:rPr>
          <w:rFonts w:cs="David" w:hint="cs"/>
          <w:rtl/>
        </w:rPr>
        <w:tab/>
        <w:t>בחוק מבקר המדינה מופיע "ללא דיחוי", נדמה לי.</w:t>
      </w:r>
    </w:p>
    <w:p w14:paraId="24644EB9" w14:textId="77777777" w:rsidR="001351BD" w:rsidRPr="001351BD" w:rsidRDefault="001351BD" w:rsidP="001351BD">
      <w:pPr>
        <w:bidi/>
        <w:jc w:val="both"/>
        <w:rPr>
          <w:rFonts w:cs="David" w:hint="cs"/>
          <w:rtl/>
        </w:rPr>
      </w:pPr>
    </w:p>
    <w:p w14:paraId="372CDF9B" w14:textId="77777777" w:rsidR="001351BD" w:rsidRPr="001351BD" w:rsidRDefault="001351BD" w:rsidP="001351BD">
      <w:pPr>
        <w:bidi/>
        <w:jc w:val="both"/>
        <w:rPr>
          <w:rFonts w:cs="David" w:hint="cs"/>
          <w:rtl/>
        </w:rPr>
      </w:pPr>
      <w:r w:rsidRPr="001351BD">
        <w:rPr>
          <w:rFonts w:cs="David" w:hint="cs"/>
          <w:u w:val="single"/>
          <w:rtl/>
        </w:rPr>
        <w:t>גדעון סער:</w:t>
      </w:r>
    </w:p>
    <w:p w14:paraId="4F8B1353" w14:textId="77777777" w:rsidR="001351BD" w:rsidRPr="001351BD" w:rsidRDefault="001351BD" w:rsidP="001351BD">
      <w:pPr>
        <w:bidi/>
        <w:jc w:val="both"/>
        <w:rPr>
          <w:rFonts w:cs="David" w:hint="cs"/>
          <w:rtl/>
        </w:rPr>
      </w:pPr>
    </w:p>
    <w:p w14:paraId="25714513" w14:textId="77777777" w:rsidR="001351BD" w:rsidRPr="001351BD" w:rsidRDefault="001351BD" w:rsidP="001351BD">
      <w:pPr>
        <w:bidi/>
        <w:jc w:val="both"/>
        <w:rPr>
          <w:rFonts w:cs="David" w:hint="cs"/>
          <w:rtl/>
        </w:rPr>
      </w:pPr>
      <w:r w:rsidRPr="001351BD">
        <w:rPr>
          <w:rFonts w:cs="David" w:hint="cs"/>
          <w:rtl/>
        </w:rPr>
        <w:tab/>
        <w:t>בחובה של מסירת מידע, האם זה הנוסח שמופיע?</w:t>
      </w:r>
    </w:p>
    <w:p w14:paraId="0573AF4A" w14:textId="77777777" w:rsidR="001351BD" w:rsidRPr="001351BD" w:rsidRDefault="001351BD" w:rsidP="001351BD">
      <w:pPr>
        <w:bidi/>
        <w:jc w:val="both"/>
        <w:rPr>
          <w:rFonts w:cs="David" w:hint="cs"/>
          <w:rtl/>
        </w:rPr>
      </w:pPr>
    </w:p>
    <w:p w14:paraId="42186500" w14:textId="77777777" w:rsidR="001351BD" w:rsidRPr="001351BD" w:rsidRDefault="001351BD" w:rsidP="001351BD">
      <w:pPr>
        <w:bidi/>
        <w:jc w:val="both"/>
        <w:rPr>
          <w:rFonts w:cs="David" w:hint="cs"/>
          <w:rtl/>
        </w:rPr>
      </w:pPr>
      <w:r w:rsidRPr="001351BD">
        <w:rPr>
          <w:rFonts w:cs="David" w:hint="cs"/>
          <w:u w:val="single"/>
          <w:rtl/>
        </w:rPr>
        <w:t xml:space="preserve">ארבל </w:t>
      </w:r>
      <w:proofErr w:type="spellStart"/>
      <w:r w:rsidRPr="001351BD">
        <w:rPr>
          <w:rFonts w:cs="David" w:hint="cs"/>
          <w:u w:val="single"/>
          <w:rtl/>
        </w:rPr>
        <w:t>אסטרחן</w:t>
      </w:r>
      <w:proofErr w:type="spellEnd"/>
      <w:r w:rsidRPr="001351BD">
        <w:rPr>
          <w:rFonts w:cs="David" w:hint="cs"/>
          <w:u w:val="single"/>
          <w:rtl/>
        </w:rPr>
        <w:t>:</w:t>
      </w:r>
    </w:p>
    <w:p w14:paraId="3CE796E7" w14:textId="77777777" w:rsidR="001351BD" w:rsidRPr="001351BD" w:rsidRDefault="001351BD" w:rsidP="001351BD">
      <w:pPr>
        <w:bidi/>
        <w:jc w:val="both"/>
        <w:rPr>
          <w:rFonts w:cs="David" w:hint="cs"/>
          <w:rtl/>
        </w:rPr>
      </w:pPr>
    </w:p>
    <w:p w14:paraId="1B94F6F5" w14:textId="77777777" w:rsidR="001351BD" w:rsidRPr="001351BD" w:rsidRDefault="001351BD" w:rsidP="001351BD">
      <w:pPr>
        <w:bidi/>
        <w:jc w:val="both"/>
        <w:rPr>
          <w:rFonts w:cs="David" w:hint="cs"/>
          <w:rtl/>
        </w:rPr>
      </w:pPr>
      <w:r w:rsidRPr="001351BD">
        <w:rPr>
          <w:rFonts w:cs="David" w:hint="cs"/>
          <w:rtl/>
        </w:rPr>
        <w:tab/>
        <w:t>ראינו בחוק מבקר המדינה.</w:t>
      </w:r>
    </w:p>
    <w:p w14:paraId="3CD2E314" w14:textId="77777777" w:rsidR="001351BD" w:rsidRPr="001351BD" w:rsidRDefault="001351BD" w:rsidP="001351BD">
      <w:pPr>
        <w:bidi/>
        <w:jc w:val="both"/>
        <w:rPr>
          <w:rFonts w:cs="David" w:hint="cs"/>
          <w:rtl/>
        </w:rPr>
      </w:pPr>
    </w:p>
    <w:p w14:paraId="015E5A73" w14:textId="77777777" w:rsidR="001351BD" w:rsidRPr="001351BD" w:rsidRDefault="001351BD" w:rsidP="001351BD">
      <w:pPr>
        <w:bidi/>
        <w:jc w:val="both"/>
        <w:rPr>
          <w:rFonts w:cs="David" w:hint="cs"/>
          <w:rtl/>
        </w:rPr>
      </w:pPr>
      <w:r w:rsidRPr="001351BD">
        <w:rPr>
          <w:rFonts w:cs="David" w:hint="cs"/>
          <w:u w:val="single"/>
          <w:rtl/>
        </w:rPr>
        <w:t>איל ינון:</w:t>
      </w:r>
    </w:p>
    <w:p w14:paraId="1BC09BA3" w14:textId="77777777" w:rsidR="001351BD" w:rsidRPr="001351BD" w:rsidRDefault="001351BD" w:rsidP="001351BD">
      <w:pPr>
        <w:bidi/>
        <w:jc w:val="both"/>
        <w:rPr>
          <w:rFonts w:cs="David" w:hint="cs"/>
          <w:rtl/>
        </w:rPr>
      </w:pPr>
    </w:p>
    <w:p w14:paraId="471F75FC" w14:textId="77777777" w:rsidR="001351BD" w:rsidRPr="001351BD" w:rsidRDefault="001351BD" w:rsidP="001351BD">
      <w:pPr>
        <w:bidi/>
        <w:jc w:val="both"/>
        <w:rPr>
          <w:rFonts w:cs="David" w:hint="cs"/>
          <w:rtl/>
        </w:rPr>
      </w:pPr>
      <w:r w:rsidRPr="001351BD">
        <w:rPr>
          <w:rFonts w:cs="David" w:hint="cs"/>
          <w:rtl/>
        </w:rPr>
        <w:tab/>
        <w:t>"ללא דיחוי".</w:t>
      </w:r>
    </w:p>
    <w:p w14:paraId="1CFE2B9D" w14:textId="77777777" w:rsidR="001351BD" w:rsidRPr="001351BD" w:rsidRDefault="001351BD" w:rsidP="001351BD">
      <w:pPr>
        <w:bidi/>
        <w:jc w:val="both"/>
        <w:rPr>
          <w:rFonts w:cs="David" w:hint="cs"/>
          <w:rtl/>
        </w:rPr>
      </w:pPr>
    </w:p>
    <w:p w14:paraId="5DDBE6C6" w14:textId="77777777" w:rsidR="001351BD" w:rsidRPr="001351BD" w:rsidRDefault="001351BD" w:rsidP="001351BD">
      <w:pPr>
        <w:bidi/>
        <w:jc w:val="both"/>
        <w:rPr>
          <w:rFonts w:cs="David" w:hint="cs"/>
          <w:rtl/>
        </w:rPr>
      </w:pPr>
      <w:r w:rsidRPr="001351BD">
        <w:rPr>
          <w:rFonts w:cs="David" w:hint="cs"/>
          <w:u w:val="single"/>
          <w:rtl/>
        </w:rPr>
        <w:t>דוד אזולאי:</w:t>
      </w:r>
    </w:p>
    <w:p w14:paraId="5831115F" w14:textId="77777777" w:rsidR="001351BD" w:rsidRPr="001351BD" w:rsidRDefault="001351BD" w:rsidP="001351BD">
      <w:pPr>
        <w:bidi/>
        <w:jc w:val="both"/>
        <w:rPr>
          <w:rFonts w:cs="David" w:hint="cs"/>
          <w:rtl/>
        </w:rPr>
      </w:pPr>
    </w:p>
    <w:p w14:paraId="6D744260" w14:textId="77777777" w:rsidR="001351BD" w:rsidRPr="001351BD" w:rsidRDefault="001351BD" w:rsidP="001351BD">
      <w:pPr>
        <w:bidi/>
        <w:jc w:val="both"/>
        <w:rPr>
          <w:rFonts w:cs="David" w:hint="cs"/>
          <w:rtl/>
        </w:rPr>
      </w:pPr>
      <w:r w:rsidRPr="001351BD">
        <w:rPr>
          <w:rFonts w:cs="David" w:hint="cs"/>
          <w:rtl/>
        </w:rPr>
        <w:tab/>
        <w:t xml:space="preserve"> הביטוי "ללא דיחוי" לא נראה לי, כי זה עד אין סוף. תמיד אפשר לטעון שלא הספיקו לקבל את החומר, את הנתונים. צריך לקבוע זמן מקסימלי שעד אז אפשר למסור את הנתונים. אם נשאיר את זה פתוח מבלי לקבוע זמן, אנחנו מפספסים. </w:t>
      </w:r>
    </w:p>
    <w:p w14:paraId="2023470D" w14:textId="77777777" w:rsidR="001351BD" w:rsidRPr="001351BD" w:rsidRDefault="001351BD" w:rsidP="001351BD">
      <w:pPr>
        <w:bidi/>
        <w:jc w:val="both"/>
        <w:rPr>
          <w:rFonts w:cs="David" w:hint="cs"/>
          <w:rtl/>
        </w:rPr>
      </w:pPr>
    </w:p>
    <w:p w14:paraId="0469800A" w14:textId="77777777" w:rsidR="001351BD" w:rsidRPr="001351BD" w:rsidRDefault="001351BD" w:rsidP="001351BD">
      <w:pPr>
        <w:bidi/>
        <w:jc w:val="both"/>
        <w:rPr>
          <w:rFonts w:cs="David" w:hint="cs"/>
          <w:rtl/>
        </w:rPr>
      </w:pPr>
      <w:r w:rsidRPr="001351BD">
        <w:rPr>
          <w:rFonts w:cs="David" w:hint="cs"/>
          <w:u w:val="single"/>
          <w:rtl/>
        </w:rPr>
        <w:t>היו"ר דוד טל:</w:t>
      </w:r>
    </w:p>
    <w:p w14:paraId="5E61A997" w14:textId="77777777" w:rsidR="001351BD" w:rsidRPr="001351BD" w:rsidRDefault="001351BD" w:rsidP="001351BD">
      <w:pPr>
        <w:bidi/>
        <w:jc w:val="both"/>
        <w:rPr>
          <w:rFonts w:cs="David" w:hint="cs"/>
          <w:rtl/>
        </w:rPr>
      </w:pPr>
    </w:p>
    <w:p w14:paraId="63B3FB44" w14:textId="77777777" w:rsidR="001351BD" w:rsidRPr="001351BD" w:rsidRDefault="001351BD" w:rsidP="001351BD">
      <w:pPr>
        <w:bidi/>
        <w:jc w:val="both"/>
        <w:rPr>
          <w:rFonts w:cs="David" w:hint="cs"/>
          <w:rtl/>
        </w:rPr>
      </w:pPr>
      <w:r w:rsidRPr="001351BD">
        <w:rPr>
          <w:rFonts w:cs="David" w:hint="cs"/>
          <w:rtl/>
        </w:rPr>
        <w:tab/>
        <w:t xml:space="preserve">יש הבדל אם </w:t>
      </w:r>
      <w:proofErr w:type="spellStart"/>
      <w:r w:rsidRPr="001351BD">
        <w:rPr>
          <w:rFonts w:cs="David" w:hint="cs"/>
          <w:rtl/>
        </w:rPr>
        <w:t>הממ"מ</w:t>
      </w:r>
      <w:proofErr w:type="spellEnd"/>
      <w:r w:rsidRPr="001351BD">
        <w:rPr>
          <w:rFonts w:cs="David" w:hint="cs"/>
          <w:rtl/>
        </w:rPr>
        <w:t xml:space="preserve"> צריך להוציא רק עמוד אחד או שהוא צריך להכין חומר הרבה יותר רב.</w:t>
      </w:r>
    </w:p>
    <w:p w14:paraId="0ABB51BF" w14:textId="77777777" w:rsidR="001351BD" w:rsidRPr="001351BD" w:rsidRDefault="001351BD" w:rsidP="001351BD">
      <w:pPr>
        <w:bidi/>
        <w:jc w:val="both"/>
        <w:rPr>
          <w:rFonts w:cs="David" w:hint="cs"/>
          <w:rtl/>
        </w:rPr>
      </w:pPr>
    </w:p>
    <w:p w14:paraId="4F3BD165" w14:textId="77777777" w:rsidR="001351BD" w:rsidRPr="001351BD" w:rsidRDefault="001351BD" w:rsidP="001351BD">
      <w:pPr>
        <w:bidi/>
        <w:jc w:val="both"/>
        <w:rPr>
          <w:rFonts w:cs="David" w:hint="cs"/>
          <w:rtl/>
        </w:rPr>
      </w:pPr>
      <w:r w:rsidRPr="001351BD">
        <w:rPr>
          <w:rFonts w:cs="David" w:hint="cs"/>
          <w:u w:val="single"/>
          <w:rtl/>
        </w:rPr>
        <w:t>דוד אזולאי:</w:t>
      </w:r>
    </w:p>
    <w:p w14:paraId="44DCF4B2" w14:textId="77777777" w:rsidR="001351BD" w:rsidRPr="001351BD" w:rsidRDefault="001351BD" w:rsidP="001351BD">
      <w:pPr>
        <w:bidi/>
        <w:jc w:val="both"/>
        <w:rPr>
          <w:rFonts w:cs="David" w:hint="cs"/>
          <w:rtl/>
        </w:rPr>
      </w:pPr>
    </w:p>
    <w:p w14:paraId="6BA424CE" w14:textId="77777777" w:rsidR="001351BD" w:rsidRPr="001351BD" w:rsidRDefault="001351BD" w:rsidP="001351BD">
      <w:pPr>
        <w:bidi/>
        <w:jc w:val="both"/>
        <w:rPr>
          <w:rFonts w:cs="David" w:hint="cs"/>
          <w:rtl/>
        </w:rPr>
      </w:pPr>
      <w:r w:rsidRPr="001351BD">
        <w:rPr>
          <w:rFonts w:cs="David" w:hint="cs"/>
          <w:rtl/>
        </w:rPr>
        <w:tab/>
        <w:t xml:space="preserve">העניין הוא לא </w:t>
      </w:r>
      <w:proofErr w:type="spellStart"/>
      <w:r w:rsidRPr="001351BD">
        <w:rPr>
          <w:rFonts w:cs="David" w:hint="cs"/>
          <w:rtl/>
        </w:rPr>
        <w:t>הממ"מ</w:t>
      </w:r>
      <w:proofErr w:type="spellEnd"/>
      <w:r w:rsidRPr="001351BD">
        <w:rPr>
          <w:rFonts w:cs="David" w:hint="cs"/>
          <w:rtl/>
        </w:rPr>
        <w:t xml:space="preserve"> כמו אותו גוף שאמור למסור את הנתונים.</w:t>
      </w:r>
    </w:p>
    <w:p w14:paraId="1324F25E" w14:textId="77777777" w:rsidR="001351BD" w:rsidRPr="001351BD" w:rsidRDefault="001351BD" w:rsidP="001351BD">
      <w:pPr>
        <w:bidi/>
        <w:jc w:val="both"/>
        <w:rPr>
          <w:rFonts w:cs="David" w:hint="cs"/>
          <w:rtl/>
        </w:rPr>
      </w:pPr>
    </w:p>
    <w:p w14:paraId="0B72B99F" w14:textId="77777777" w:rsidR="001351BD" w:rsidRPr="001351BD" w:rsidRDefault="001351BD" w:rsidP="001351BD">
      <w:pPr>
        <w:bidi/>
        <w:jc w:val="both"/>
        <w:rPr>
          <w:rFonts w:cs="David" w:hint="cs"/>
          <w:rtl/>
        </w:rPr>
      </w:pPr>
      <w:r w:rsidRPr="001351BD">
        <w:rPr>
          <w:rFonts w:cs="David" w:hint="cs"/>
          <w:u w:val="single"/>
          <w:rtl/>
        </w:rPr>
        <w:t>היו"ר דוד טל:</w:t>
      </w:r>
    </w:p>
    <w:p w14:paraId="4B47C873" w14:textId="77777777" w:rsidR="001351BD" w:rsidRPr="001351BD" w:rsidRDefault="001351BD" w:rsidP="001351BD">
      <w:pPr>
        <w:bidi/>
        <w:jc w:val="both"/>
        <w:rPr>
          <w:rFonts w:cs="David" w:hint="cs"/>
          <w:rtl/>
        </w:rPr>
      </w:pPr>
    </w:p>
    <w:p w14:paraId="1BE1CCC1" w14:textId="77777777" w:rsidR="001351BD" w:rsidRPr="001351BD" w:rsidRDefault="001351BD" w:rsidP="001351BD">
      <w:pPr>
        <w:bidi/>
        <w:jc w:val="both"/>
        <w:rPr>
          <w:rFonts w:cs="David" w:hint="cs"/>
          <w:rtl/>
        </w:rPr>
      </w:pPr>
      <w:r w:rsidRPr="001351BD">
        <w:rPr>
          <w:rFonts w:cs="David" w:hint="cs"/>
          <w:rtl/>
        </w:rPr>
        <w:tab/>
      </w:r>
      <w:proofErr w:type="spellStart"/>
      <w:r w:rsidRPr="001351BD">
        <w:rPr>
          <w:rFonts w:cs="David" w:hint="cs"/>
          <w:rtl/>
        </w:rPr>
        <w:t>הממ"מ</w:t>
      </w:r>
      <w:proofErr w:type="spellEnd"/>
      <w:r w:rsidRPr="001351BD">
        <w:rPr>
          <w:rFonts w:cs="David" w:hint="cs"/>
          <w:rtl/>
        </w:rPr>
        <w:t xml:space="preserve"> זה מדיום לצורך העניין.</w:t>
      </w:r>
    </w:p>
    <w:p w14:paraId="4078CDF2" w14:textId="77777777" w:rsidR="001351BD" w:rsidRPr="001351BD" w:rsidRDefault="001351BD" w:rsidP="001351BD">
      <w:pPr>
        <w:bidi/>
        <w:jc w:val="both"/>
        <w:rPr>
          <w:rFonts w:cs="David" w:hint="cs"/>
          <w:rtl/>
        </w:rPr>
      </w:pPr>
    </w:p>
    <w:p w14:paraId="7581A1D7" w14:textId="77777777" w:rsidR="001351BD" w:rsidRPr="001351BD" w:rsidRDefault="001351BD" w:rsidP="001351BD">
      <w:pPr>
        <w:bidi/>
        <w:jc w:val="both"/>
        <w:rPr>
          <w:rFonts w:cs="David" w:hint="cs"/>
          <w:rtl/>
        </w:rPr>
      </w:pPr>
      <w:r w:rsidRPr="001351BD">
        <w:rPr>
          <w:rFonts w:cs="David" w:hint="cs"/>
          <w:u w:val="single"/>
          <w:rtl/>
        </w:rPr>
        <w:t>דוד אזולאי:</w:t>
      </w:r>
    </w:p>
    <w:p w14:paraId="092AA8A6" w14:textId="77777777" w:rsidR="001351BD" w:rsidRPr="001351BD" w:rsidRDefault="001351BD" w:rsidP="001351BD">
      <w:pPr>
        <w:bidi/>
        <w:jc w:val="both"/>
        <w:rPr>
          <w:rFonts w:cs="David" w:hint="cs"/>
          <w:rtl/>
        </w:rPr>
      </w:pPr>
    </w:p>
    <w:p w14:paraId="44949F61" w14:textId="77777777" w:rsidR="001351BD" w:rsidRPr="001351BD" w:rsidRDefault="001351BD" w:rsidP="001351BD">
      <w:pPr>
        <w:bidi/>
        <w:jc w:val="both"/>
        <w:rPr>
          <w:rFonts w:cs="David" w:hint="cs"/>
          <w:rtl/>
        </w:rPr>
      </w:pPr>
      <w:r w:rsidRPr="001351BD">
        <w:rPr>
          <w:rFonts w:cs="David" w:hint="cs"/>
          <w:rtl/>
        </w:rPr>
        <w:tab/>
        <w:t xml:space="preserve"> אני לא אומר את הדברים סתם, כולנו יודעים שיש מקרים שאתה פונה למשרד זה או אחר ולוקח המון זמן עד שעונים גם לתשובות פשוטות.</w:t>
      </w:r>
    </w:p>
    <w:p w14:paraId="14B31320" w14:textId="77777777" w:rsidR="001351BD" w:rsidRPr="001351BD" w:rsidRDefault="001351BD" w:rsidP="001351BD">
      <w:pPr>
        <w:bidi/>
        <w:jc w:val="both"/>
        <w:rPr>
          <w:rFonts w:cs="David" w:hint="cs"/>
          <w:rtl/>
        </w:rPr>
      </w:pPr>
    </w:p>
    <w:p w14:paraId="34F15FA8" w14:textId="77777777" w:rsidR="001351BD" w:rsidRPr="001351BD" w:rsidRDefault="001351BD" w:rsidP="001351BD">
      <w:pPr>
        <w:bidi/>
        <w:jc w:val="both"/>
        <w:rPr>
          <w:rFonts w:cs="David" w:hint="cs"/>
          <w:rtl/>
        </w:rPr>
      </w:pPr>
      <w:r w:rsidRPr="001351BD">
        <w:rPr>
          <w:rFonts w:cs="David" w:hint="cs"/>
          <w:u w:val="single"/>
          <w:rtl/>
        </w:rPr>
        <w:t>היו"ר דוד טל:</w:t>
      </w:r>
    </w:p>
    <w:p w14:paraId="2AEF903E" w14:textId="77777777" w:rsidR="001351BD" w:rsidRPr="001351BD" w:rsidRDefault="001351BD" w:rsidP="001351BD">
      <w:pPr>
        <w:bidi/>
        <w:jc w:val="both"/>
        <w:rPr>
          <w:rFonts w:cs="David" w:hint="cs"/>
          <w:rtl/>
        </w:rPr>
      </w:pPr>
    </w:p>
    <w:p w14:paraId="437D56B1" w14:textId="77777777" w:rsidR="001351BD" w:rsidRPr="001351BD" w:rsidRDefault="001351BD" w:rsidP="001351BD">
      <w:pPr>
        <w:bidi/>
        <w:jc w:val="both"/>
        <w:rPr>
          <w:rFonts w:cs="David" w:hint="cs"/>
          <w:rtl/>
        </w:rPr>
      </w:pPr>
      <w:r w:rsidRPr="001351BD">
        <w:rPr>
          <w:rFonts w:cs="David" w:hint="cs"/>
          <w:rtl/>
        </w:rPr>
        <w:tab/>
        <w:t xml:space="preserve">האם נתקלת במצב שביקשת  </w:t>
      </w:r>
      <w:proofErr w:type="spellStart"/>
      <w:r w:rsidRPr="001351BD">
        <w:rPr>
          <w:rFonts w:cs="David" w:hint="cs"/>
          <w:rtl/>
        </w:rPr>
        <w:t>מהממ"מ</w:t>
      </w:r>
      <w:proofErr w:type="spellEnd"/>
      <w:r w:rsidRPr="001351BD">
        <w:rPr>
          <w:rFonts w:cs="David" w:hint="cs"/>
          <w:rtl/>
        </w:rPr>
        <w:t xml:space="preserve"> חומר- - -?</w:t>
      </w:r>
    </w:p>
    <w:p w14:paraId="3A7398AC" w14:textId="77777777" w:rsidR="001351BD" w:rsidRDefault="001351BD" w:rsidP="001351BD">
      <w:pPr>
        <w:bidi/>
        <w:jc w:val="both"/>
        <w:rPr>
          <w:rFonts w:cs="David" w:hint="cs"/>
          <w:rtl/>
        </w:rPr>
      </w:pPr>
    </w:p>
    <w:p w14:paraId="7FB4C630" w14:textId="77777777" w:rsidR="001351BD" w:rsidRDefault="001351BD" w:rsidP="001351BD">
      <w:pPr>
        <w:bidi/>
        <w:jc w:val="both"/>
        <w:rPr>
          <w:rFonts w:cs="David" w:hint="cs"/>
          <w:rtl/>
        </w:rPr>
      </w:pPr>
    </w:p>
    <w:p w14:paraId="5524191F" w14:textId="77777777" w:rsidR="001351BD" w:rsidRDefault="001351BD" w:rsidP="001351BD">
      <w:pPr>
        <w:bidi/>
        <w:jc w:val="both"/>
        <w:rPr>
          <w:rFonts w:cs="David" w:hint="cs"/>
          <w:rtl/>
        </w:rPr>
      </w:pPr>
    </w:p>
    <w:p w14:paraId="64E49380" w14:textId="77777777" w:rsidR="001351BD" w:rsidRDefault="001351BD" w:rsidP="001351BD">
      <w:pPr>
        <w:bidi/>
        <w:jc w:val="both"/>
        <w:rPr>
          <w:rFonts w:cs="David" w:hint="cs"/>
          <w:rtl/>
        </w:rPr>
      </w:pPr>
    </w:p>
    <w:p w14:paraId="2FFB7C27" w14:textId="77777777" w:rsidR="001351BD" w:rsidRPr="001351BD" w:rsidRDefault="001351BD" w:rsidP="001351BD">
      <w:pPr>
        <w:bidi/>
        <w:jc w:val="both"/>
        <w:rPr>
          <w:rFonts w:cs="David" w:hint="cs"/>
          <w:rtl/>
        </w:rPr>
      </w:pPr>
    </w:p>
    <w:p w14:paraId="5DD6B829" w14:textId="77777777" w:rsidR="001351BD" w:rsidRPr="001351BD" w:rsidRDefault="001351BD" w:rsidP="001351BD">
      <w:pPr>
        <w:bidi/>
        <w:jc w:val="both"/>
        <w:rPr>
          <w:rFonts w:cs="David" w:hint="cs"/>
          <w:rtl/>
        </w:rPr>
      </w:pPr>
      <w:r w:rsidRPr="001351BD">
        <w:rPr>
          <w:rFonts w:cs="David" w:hint="cs"/>
          <w:u w:val="single"/>
          <w:rtl/>
        </w:rPr>
        <w:t>דוד אזולאי:</w:t>
      </w:r>
    </w:p>
    <w:p w14:paraId="1163EE7D" w14:textId="77777777" w:rsidR="001351BD" w:rsidRPr="001351BD" w:rsidRDefault="001351BD" w:rsidP="001351BD">
      <w:pPr>
        <w:bidi/>
        <w:jc w:val="both"/>
        <w:rPr>
          <w:rFonts w:cs="David" w:hint="cs"/>
          <w:rtl/>
        </w:rPr>
      </w:pPr>
    </w:p>
    <w:p w14:paraId="41C0F2F9" w14:textId="77777777" w:rsidR="001351BD" w:rsidRPr="001351BD" w:rsidRDefault="001351BD" w:rsidP="001351BD">
      <w:pPr>
        <w:bidi/>
        <w:jc w:val="both"/>
        <w:rPr>
          <w:rFonts w:cs="David" w:hint="cs"/>
          <w:rtl/>
        </w:rPr>
      </w:pPr>
      <w:r w:rsidRPr="001351BD">
        <w:rPr>
          <w:rFonts w:cs="David" w:hint="cs"/>
          <w:rtl/>
        </w:rPr>
        <w:tab/>
        <w:t xml:space="preserve">לא </w:t>
      </w:r>
      <w:proofErr w:type="spellStart"/>
      <w:r w:rsidRPr="001351BD">
        <w:rPr>
          <w:rFonts w:cs="David" w:hint="cs"/>
          <w:rtl/>
        </w:rPr>
        <w:t>מהממ"מ</w:t>
      </w:r>
      <w:proofErr w:type="spellEnd"/>
      <w:r w:rsidRPr="001351BD">
        <w:rPr>
          <w:rFonts w:cs="David" w:hint="cs"/>
          <w:rtl/>
        </w:rPr>
        <w:t>.</w:t>
      </w:r>
    </w:p>
    <w:p w14:paraId="223611D3" w14:textId="77777777" w:rsidR="001351BD" w:rsidRPr="001351BD" w:rsidRDefault="001351BD" w:rsidP="001351BD">
      <w:pPr>
        <w:bidi/>
        <w:jc w:val="both"/>
        <w:rPr>
          <w:rFonts w:cs="David" w:hint="cs"/>
          <w:rtl/>
        </w:rPr>
      </w:pPr>
      <w:r w:rsidRPr="001351BD">
        <w:rPr>
          <w:rFonts w:cs="David" w:hint="cs"/>
          <w:u w:val="single"/>
          <w:rtl/>
        </w:rPr>
        <w:t>היו"ר דוד טל:</w:t>
      </w:r>
    </w:p>
    <w:p w14:paraId="0F569D8D" w14:textId="77777777" w:rsidR="001351BD" w:rsidRPr="001351BD" w:rsidRDefault="001351BD" w:rsidP="001351BD">
      <w:pPr>
        <w:bidi/>
        <w:jc w:val="both"/>
        <w:rPr>
          <w:rFonts w:cs="David" w:hint="cs"/>
          <w:rtl/>
        </w:rPr>
      </w:pPr>
    </w:p>
    <w:p w14:paraId="08E6F228" w14:textId="77777777" w:rsidR="001351BD" w:rsidRPr="001351BD" w:rsidRDefault="001351BD" w:rsidP="001351BD">
      <w:pPr>
        <w:bidi/>
        <w:jc w:val="both"/>
        <w:rPr>
          <w:rFonts w:cs="David" w:hint="cs"/>
          <w:rtl/>
        </w:rPr>
      </w:pPr>
      <w:r w:rsidRPr="001351BD">
        <w:rPr>
          <w:rFonts w:cs="David" w:hint="cs"/>
          <w:rtl/>
        </w:rPr>
        <w:tab/>
        <w:t xml:space="preserve">אם </w:t>
      </w:r>
      <w:proofErr w:type="spellStart"/>
      <w:r w:rsidRPr="001351BD">
        <w:rPr>
          <w:rFonts w:cs="David" w:hint="cs"/>
          <w:rtl/>
        </w:rPr>
        <w:t>הממ"מ</w:t>
      </w:r>
      <w:proofErr w:type="spellEnd"/>
      <w:r w:rsidRPr="001351BD">
        <w:rPr>
          <w:rFonts w:cs="David" w:hint="cs"/>
          <w:rtl/>
        </w:rPr>
        <w:t xml:space="preserve"> מקבל, הוא מעביר לך. אם הוא לא יקבל, הוא לא יעביר לך, ואז תיתקע.</w:t>
      </w:r>
    </w:p>
    <w:p w14:paraId="1EE4AA65" w14:textId="77777777" w:rsidR="001351BD" w:rsidRPr="001351BD" w:rsidRDefault="001351BD" w:rsidP="001351BD">
      <w:pPr>
        <w:bidi/>
        <w:jc w:val="both"/>
        <w:rPr>
          <w:rFonts w:cs="David" w:hint="cs"/>
          <w:rtl/>
        </w:rPr>
      </w:pPr>
    </w:p>
    <w:p w14:paraId="4569B191" w14:textId="77777777" w:rsidR="001351BD" w:rsidRPr="001351BD" w:rsidRDefault="001351BD" w:rsidP="001351BD">
      <w:pPr>
        <w:bidi/>
        <w:jc w:val="both"/>
        <w:rPr>
          <w:rFonts w:cs="David" w:hint="cs"/>
          <w:rtl/>
        </w:rPr>
      </w:pPr>
      <w:r w:rsidRPr="001351BD">
        <w:rPr>
          <w:rFonts w:cs="David" w:hint="cs"/>
          <w:u w:val="single"/>
          <w:rtl/>
        </w:rPr>
        <w:t>דוד אזולאי:</w:t>
      </w:r>
    </w:p>
    <w:p w14:paraId="02CDEF75" w14:textId="77777777" w:rsidR="001351BD" w:rsidRPr="001351BD" w:rsidRDefault="001351BD" w:rsidP="001351BD">
      <w:pPr>
        <w:bidi/>
        <w:jc w:val="both"/>
        <w:rPr>
          <w:rFonts w:cs="David" w:hint="cs"/>
          <w:rtl/>
        </w:rPr>
      </w:pPr>
    </w:p>
    <w:p w14:paraId="3167FE92" w14:textId="77777777" w:rsidR="001351BD" w:rsidRPr="001351BD" w:rsidRDefault="001351BD" w:rsidP="001351BD">
      <w:pPr>
        <w:bidi/>
        <w:jc w:val="both"/>
        <w:rPr>
          <w:rFonts w:cs="David" w:hint="cs"/>
          <w:rtl/>
        </w:rPr>
      </w:pPr>
      <w:r w:rsidRPr="001351BD">
        <w:rPr>
          <w:rFonts w:cs="David" w:hint="cs"/>
          <w:rtl/>
        </w:rPr>
        <w:tab/>
        <w:t xml:space="preserve"> הבעיה שלי היא לא עם </w:t>
      </w:r>
      <w:proofErr w:type="spellStart"/>
      <w:r w:rsidRPr="001351BD">
        <w:rPr>
          <w:rFonts w:cs="David" w:hint="cs"/>
          <w:rtl/>
        </w:rPr>
        <w:t>הממ"מ</w:t>
      </w:r>
      <w:proofErr w:type="spellEnd"/>
      <w:r w:rsidRPr="001351BD">
        <w:rPr>
          <w:rFonts w:cs="David" w:hint="cs"/>
          <w:rtl/>
        </w:rPr>
        <w:t>.</w:t>
      </w:r>
    </w:p>
    <w:p w14:paraId="7D9E012D" w14:textId="77777777" w:rsidR="001351BD" w:rsidRPr="001351BD" w:rsidRDefault="001351BD" w:rsidP="001351BD">
      <w:pPr>
        <w:bidi/>
        <w:jc w:val="both"/>
        <w:rPr>
          <w:rFonts w:cs="David" w:hint="cs"/>
          <w:rtl/>
        </w:rPr>
      </w:pPr>
    </w:p>
    <w:p w14:paraId="31A01FE6" w14:textId="77777777" w:rsidR="001351BD" w:rsidRPr="001351BD" w:rsidRDefault="001351BD" w:rsidP="001351BD">
      <w:pPr>
        <w:bidi/>
        <w:jc w:val="both"/>
        <w:rPr>
          <w:rFonts w:cs="David" w:hint="cs"/>
          <w:rtl/>
        </w:rPr>
      </w:pPr>
      <w:r w:rsidRPr="001351BD">
        <w:rPr>
          <w:rFonts w:cs="David" w:hint="cs"/>
          <w:u w:val="single"/>
          <w:rtl/>
        </w:rPr>
        <w:t>היו"ר דוד טל:</w:t>
      </w:r>
    </w:p>
    <w:p w14:paraId="66F47A77" w14:textId="77777777" w:rsidR="001351BD" w:rsidRPr="001351BD" w:rsidRDefault="001351BD" w:rsidP="001351BD">
      <w:pPr>
        <w:bidi/>
        <w:jc w:val="both"/>
        <w:rPr>
          <w:rFonts w:cs="David" w:hint="cs"/>
          <w:rtl/>
        </w:rPr>
      </w:pPr>
    </w:p>
    <w:p w14:paraId="4C0B251C" w14:textId="77777777" w:rsidR="001351BD" w:rsidRPr="001351BD" w:rsidRDefault="001351BD" w:rsidP="001351BD">
      <w:pPr>
        <w:bidi/>
        <w:jc w:val="both"/>
        <w:rPr>
          <w:rFonts w:cs="David" w:hint="cs"/>
          <w:rtl/>
        </w:rPr>
      </w:pPr>
      <w:r w:rsidRPr="001351BD">
        <w:rPr>
          <w:rFonts w:cs="David" w:hint="cs"/>
          <w:rtl/>
        </w:rPr>
        <w:tab/>
      </w:r>
      <w:proofErr w:type="spellStart"/>
      <w:r w:rsidRPr="001351BD">
        <w:rPr>
          <w:rFonts w:cs="David" w:hint="cs"/>
          <w:rtl/>
        </w:rPr>
        <w:t>הממ"מ</w:t>
      </w:r>
      <w:proofErr w:type="spellEnd"/>
      <w:r w:rsidRPr="001351BD">
        <w:rPr>
          <w:rFonts w:cs="David" w:hint="cs"/>
          <w:rtl/>
        </w:rPr>
        <w:t xml:space="preserve"> הוא המדיום. אם הוא לא יקבל את החומר שאתה מבקש מהגוף המבוקר האחר, ממילא הוא לא יכול להעביר. אם עד היום לא היתה בעיה, זאת אומרת, שהכול זרם בזמן סביר.</w:t>
      </w:r>
    </w:p>
    <w:p w14:paraId="629B8301" w14:textId="77777777" w:rsidR="001351BD" w:rsidRPr="001351BD" w:rsidRDefault="001351BD" w:rsidP="001351BD">
      <w:pPr>
        <w:bidi/>
        <w:jc w:val="both"/>
        <w:rPr>
          <w:rFonts w:cs="David" w:hint="cs"/>
          <w:rtl/>
        </w:rPr>
      </w:pPr>
    </w:p>
    <w:p w14:paraId="02FDA36B" w14:textId="77777777" w:rsidR="001351BD" w:rsidRPr="001351BD" w:rsidRDefault="001351BD" w:rsidP="001351BD">
      <w:pPr>
        <w:bidi/>
        <w:jc w:val="both"/>
        <w:rPr>
          <w:rFonts w:cs="David" w:hint="cs"/>
          <w:rtl/>
        </w:rPr>
      </w:pPr>
      <w:r w:rsidRPr="001351BD">
        <w:rPr>
          <w:rFonts w:cs="David" w:hint="cs"/>
          <w:u w:val="single"/>
          <w:rtl/>
        </w:rPr>
        <w:t>דוד אזולאי:</w:t>
      </w:r>
    </w:p>
    <w:p w14:paraId="5773027B" w14:textId="77777777" w:rsidR="001351BD" w:rsidRPr="001351BD" w:rsidRDefault="001351BD" w:rsidP="001351BD">
      <w:pPr>
        <w:bidi/>
        <w:jc w:val="both"/>
        <w:rPr>
          <w:rFonts w:cs="David" w:hint="cs"/>
          <w:rtl/>
        </w:rPr>
      </w:pPr>
    </w:p>
    <w:p w14:paraId="723314E1" w14:textId="77777777" w:rsidR="001351BD" w:rsidRPr="001351BD" w:rsidRDefault="001351BD" w:rsidP="001351BD">
      <w:pPr>
        <w:bidi/>
        <w:jc w:val="both"/>
        <w:rPr>
          <w:rFonts w:cs="David" w:hint="cs"/>
          <w:rtl/>
        </w:rPr>
      </w:pPr>
      <w:r w:rsidRPr="001351BD">
        <w:rPr>
          <w:rFonts w:cs="David" w:hint="cs"/>
          <w:rtl/>
        </w:rPr>
        <w:tab/>
        <w:t xml:space="preserve">אני אביא דוגמה. היה דיון בוועדת הפנים בנושא של המועצה הדתית לוד, </w:t>
      </w:r>
      <w:proofErr w:type="spellStart"/>
      <w:r w:rsidRPr="001351BD">
        <w:rPr>
          <w:rFonts w:cs="David" w:hint="cs"/>
          <w:rtl/>
        </w:rPr>
        <w:t>הממ"מ</w:t>
      </w:r>
      <w:proofErr w:type="spellEnd"/>
      <w:r w:rsidRPr="001351BD">
        <w:rPr>
          <w:rFonts w:cs="David" w:hint="cs"/>
          <w:rtl/>
        </w:rPr>
        <w:t xml:space="preserve"> עשה עבודה יוצאת מן הכלל, לקח לו הרבה זמן, אבל בסופו של דבר, במסמך שקיבלתי, חלק מהנתונים לא קיבלתי, כי גופים מסוימים לא נתנו את הנתונים שנדרשו. זה מתחבר גם למה שאמרתי קודם. חייבם לנקוט איזו סנקציה כנגד אותו גוף. </w:t>
      </w:r>
    </w:p>
    <w:p w14:paraId="2CB4F7AC" w14:textId="77777777" w:rsidR="001351BD" w:rsidRPr="001351BD" w:rsidRDefault="001351BD" w:rsidP="001351BD">
      <w:pPr>
        <w:bidi/>
        <w:jc w:val="both"/>
        <w:rPr>
          <w:rFonts w:cs="David" w:hint="cs"/>
          <w:rtl/>
        </w:rPr>
      </w:pPr>
    </w:p>
    <w:p w14:paraId="358E45BF" w14:textId="77777777" w:rsidR="001351BD" w:rsidRPr="001351BD" w:rsidRDefault="001351BD" w:rsidP="001351BD">
      <w:pPr>
        <w:bidi/>
        <w:jc w:val="both"/>
        <w:rPr>
          <w:rFonts w:cs="David" w:hint="cs"/>
          <w:rtl/>
        </w:rPr>
      </w:pPr>
      <w:r w:rsidRPr="001351BD">
        <w:rPr>
          <w:rFonts w:cs="David" w:hint="cs"/>
          <w:u w:val="single"/>
          <w:rtl/>
        </w:rPr>
        <w:t>היו"ר דוד טל:</w:t>
      </w:r>
    </w:p>
    <w:p w14:paraId="2E167612" w14:textId="77777777" w:rsidR="001351BD" w:rsidRPr="001351BD" w:rsidRDefault="001351BD" w:rsidP="001351BD">
      <w:pPr>
        <w:bidi/>
        <w:jc w:val="both"/>
        <w:rPr>
          <w:rFonts w:cs="David" w:hint="cs"/>
          <w:rtl/>
        </w:rPr>
      </w:pPr>
    </w:p>
    <w:p w14:paraId="2EBC6788" w14:textId="77777777" w:rsidR="001351BD" w:rsidRPr="001351BD" w:rsidRDefault="001351BD" w:rsidP="001351BD">
      <w:pPr>
        <w:bidi/>
        <w:jc w:val="both"/>
        <w:rPr>
          <w:rFonts w:cs="David" w:hint="cs"/>
          <w:rtl/>
        </w:rPr>
      </w:pPr>
      <w:r w:rsidRPr="001351BD">
        <w:rPr>
          <w:rFonts w:cs="David" w:hint="cs"/>
          <w:rtl/>
        </w:rPr>
        <w:tab/>
        <w:t>איזה סנקציה אתה מציע?</w:t>
      </w:r>
    </w:p>
    <w:p w14:paraId="0CDCA1D4" w14:textId="77777777" w:rsidR="001351BD" w:rsidRPr="001351BD" w:rsidRDefault="001351BD" w:rsidP="001351BD">
      <w:pPr>
        <w:bidi/>
        <w:jc w:val="both"/>
        <w:rPr>
          <w:rFonts w:cs="David" w:hint="cs"/>
          <w:rtl/>
        </w:rPr>
      </w:pPr>
    </w:p>
    <w:p w14:paraId="0738F831" w14:textId="77777777" w:rsidR="001351BD" w:rsidRPr="001351BD" w:rsidRDefault="001351BD" w:rsidP="001351BD">
      <w:pPr>
        <w:bidi/>
        <w:jc w:val="both"/>
        <w:rPr>
          <w:rFonts w:cs="David" w:hint="cs"/>
          <w:rtl/>
        </w:rPr>
      </w:pPr>
      <w:r w:rsidRPr="001351BD">
        <w:rPr>
          <w:rFonts w:cs="David" w:hint="cs"/>
          <w:u w:val="single"/>
          <w:rtl/>
        </w:rPr>
        <w:t>דוד אזולאי:</w:t>
      </w:r>
    </w:p>
    <w:p w14:paraId="2F962FCA" w14:textId="77777777" w:rsidR="001351BD" w:rsidRPr="001351BD" w:rsidRDefault="001351BD" w:rsidP="001351BD">
      <w:pPr>
        <w:bidi/>
        <w:jc w:val="both"/>
        <w:rPr>
          <w:rFonts w:cs="David" w:hint="cs"/>
          <w:rtl/>
        </w:rPr>
      </w:pPr>
    </w:p>
    <w:p w14:paraId="2FB436DE" w14:textId="77777777" w:rsidR="001351BD" w:rsidRPr="001351BD" w:rsidRDefault="001351BD" w:rsidP="001351BD">
      <w:pPr>
        <w:bidi/>
        <w:jc w:val="both"/>
        <w:rPr>
          <w:rFonts w:cs="David" w:hint="cs"/>
          <w:rtl/>
        </w:rPr>
      </w:pPr>
      <w:r w:rsidRPr="001351BD">
        <w:rPr>
          <w:rFonts w:cs="David" w:hint="cs"/>
          <w:rtl/>
        </w:rPr>
        <w:tab/>
        <w:t xml:space="preserve"> חייבים לחשוב. </w:t>
      </w:r>
    </w:p>
    <w:p w14:paraId="2FA9BE5D" w14:textId="77777777" w:rsidR="001351BD" w:rsidRPr="001351BD" w:rsidRDefault="001351BD" w:rsidP="001351BD">
      <w:pPr>
        <w:bidi/>
        <w:jc w:val="both"/>
        <w:rPr>
          <w:rFonts w:cs="David" w:hint="cs"/>
          <w:rtl/>
        </w:rPr>
      </w:pPr>
    </w:p>
    <w:p w14:paraId="1DF8B5DA" w14:textId="77777777" w:rsidR="001351BD" w:rsidRPr="001351BD" w:rsidRDefault="001351BD" w:rsidP="001351BD">
      <w:pPr>
        <w:bidi/>
        <w:jc w:val="both"/>
        <w:rPr>
          <w:rFonts w:cs="David" w:hint="cs"/>
          <w:rtl/>
        </w:rPr>
      </w:pPr>
      <w:r w:rsidRPr="001351BD">
        <w:rPr>
          <w:rFonts w:cs="David" w:hint="cs"/>
          <w:u w:val="single"/>
          <w:rtl/>
        </w:rPr>
        <w:t>היו"ר דוד טל:</w:t>
      </w:r>
    </w:p>
    <w:p w14:paraId="69652B48" w14:textId="77777777" w:rsidR="001351BD" w:rsidRPr="001351BD" w:rsidRDefault="001351BD" w:rsidP="001351BD">
      <w:pPr>
        <w:bidi/>
        <w:jc w:val="both"/>
        <w:rPr>
          <w:rFonts w:cs="David" w:hint="cs"/>
          <w:rtl/>
        </w:rPr>
      </w:pPr>
    </w:p>
    <w:p w14:paraId="693A671C" w14:textId="77777777" w:rsidR="001351BD" w:rsidRPr="001351BD" w:rsidRDefault="001351BD" w:rsidP="001351BD">
      <w:pPr>
        <w:bidi/>
        <w:jc w:val="both"/>
        <w:rPr>
          <w:rFonts w:cs="David" w:hint="cs"/>
          <w:rtl/>
        </w:rPr>
      </w:pPr>
      <w:r w:rsidRPr="001351BD">
        <w:rPr>
          <w:rFonts w:cs="David" w:hint="cs"/>
          <w:rtl/>
        </w:rPr>
        <w:tab/>
        <w:t>תחשוב על סנקציה עד השבוע הבא.</w:t>
      </w:r>
    </w:p>
    <w:p w14:paraId="009283FA" w14:textId="77777777" w:rsidR="001351BD" w:rsidRPr="001351BD" w:rsidRDefault="001351BD" w:rsidP="001351BD">
      <w:pPr>
        <w:bidi/>
        <w:jc w:val="both"/>
        <w:rPr>
          <w:rFonts w:cs="David" w:hint="cs"/>
          <w:rtl/>
        </w:rPr>
      </w:pPr>
    </w:p>
    <w:p w14:paraId="0FDDC964" w14:textId="77777777" w:rsidR="001351BD" w:rsidRPr="001351BD" w:rsidRDefault="001351BD" w:rsidP="001351BD">
      <w:pPr>
        <w:bidi/>
        <w:jc w:val="both"/>
        <w:rPr>
          <w:rFonts w:cs="David" w:hint="cs"/>
          <w:rtl/>
        </w:rPr>
      </w:pPr>
      <w:r w:rsidRPr="001351BD">
        <w:rPr>
          <w:rFonts w:cs="David" w:hint="cs"/>
          <w:u w:val="single"/>
          <w:rtl/>
        </w:rPr>
        <w:t xml:space="preserve">יולי-יואל </w:t>
      </w:r>
      <w:proofErr w:type="spellStart"/>
      <w:r w:rsidRPr="001351BD">
        <w:rPr>
          <w:rFonts w:cs="David" w:hint="cs"/>
          <w:u w:val="single"/>
          <w:rtl/>
        </w:rPr>
        <w:t>אדלשטיין</w:t>
      </w:r>
      <w:proofErr w:type="spellEnd"/>
      <w:r w:rsidRPr="001351BD">
        <w:rPr>
          <w:rFonts w:cs="David" w:hint="cs"/>
          <w:u w:val="single"/>
          <w:rtl/>
        </w:rPr>
        <w:t>:</w:t>
      </w:r>
    </w:p>
    <w:p w14:paraId="4A83C451" w14:textId="77777777" w:rsidR="001351BD" w:rsidRPr="001351BD" w:rsidRDefault="001351BD" w:rsidP="001351BD">
      <w:pPr>
        <w:bidi/>
        <w:jc w:val="both"/>
        <w:rPr>
          <w:rFonts w:cs="David" w:hint="cs"/>
          <w:rtl/>
        </w:rPr>
      </w:pPr>
    </w:p>
    <w:p w14:paraId="3C0F253D" w14:textId="77777777" w:rsidR="001351BD" w:rsidRPr="001351BD" w:rsidRDefault="001351BD" w:rsidP="001351BD">
      <w:pPr>
        <w:bidi/>
        <w:jc w:val="both"/>
        <w:rPr>
          <w:rFonts w:cs="David" w:hint="cs"/>
          <w:rtl/>
        </w:rPr>
      </w:pPr>
      <w:r w:rsidRPr="001351BD">
        <w:rPr>
          <w:rFonts w:cs="David" w:hint="cs"/>
          <w:rtl/>
        </w:rPr>
        <w:tab/>
        <w:t xml:space="preserve"> החשש היה שאם נקבע 30 יום למשל, הגופים ייקחו את זה כזמן מינימום, על כל פסקה קטנה שצריך להוציא, יגידו: יש לנו עוד 28 יום, אל תלחצו עלינו.</w:t>
      </w:r>
    </w:p>
    <w:p w14:paraId="2C14742C" w14:textId="77777777" w:rsidR="001351BD" w:rsidRPr="001351BD" w:rsidRDefault="001351BD" w:rsidP="001351BD">
      <w:pPr>
        <w:bidi/>
        <w:jc w:val="both"/>
        <w:rPr>
          <w:rFonts w:cs="David" w:hint="cs"/>
          <w:rtl/>
        </w:rPr>
      </w:pPr>
    </w:p>
    <w:p w14:paraId="27B97BC0" w14:textId="77777777" w:rsidR="001351BD" w:rsidRPr="001351BD" w:rsidRDefault="001351BD" w:rsidP="001351BD">
      <w:pPr>
        <w:bidi/>
        <w:jc w:val="both"/>
        <w:rPr>
          <w:rFonts w:cs="David" w:hint="cs"/>
          <w:rtl/>
        </w:rPr>
      </w:pPr>
      <w:r w:rsidRPr="001351BD">
        <w:rPr>
          <w:rFonts w:cs="David" w:hint="cs"/>
          <w:u w:val="single"/>
          <w:rtl/>
        </w:rPr>
        <w:t>איל ינון:</w:t>
      </w:r>
    </w:p>
    <w:p w14:paraId="11CD3E55" w14:textId="77777777" w:rsidR="001351BD" w:rsidRPr="001351BD" w:rsidRDefault="001351BD" w:rsidP="001351BD">
      <w:pPr>
        <w:bidi/>
        <w:jc w:val="both"/>
        <w:rPr>
          <w:rFonts w:cs="David" w:hint="cs"/>
          <w:rtl/>
        </w:rPr>
      </w:pPr>
    </w:p>
    <w:p w14:paraId="09DD0498" w14:textId="77777777" w:rsidR="001351BD" w:rsidRPr="001351BD" w:rsidRDefault="001351BD" w:rsidP="001351BD">
      <w:pPr>
        <w:bidi/>
        <w:jc w:val="both"/>
        <w:rPr>
          <w:rFonts w:cs="David" w:hint="cs"/>
          <w:rtl/>
        </w:rPr>
      </w:pPr>
      <w:r w:rsidRPr="001351BD">
        <w:rPr>
          <w:rFonts w:cs="David" w:hint="cs"/>
          <w:rtl/>
        </w:rPr>
        <w:tab/>
        <w:t>זה מה שעושים היום משרדי הממשלה בחוק חופש המידע. בהחלטות והנמקות שיש מינימום 45 יום, זה הפך להיות זמן מינימלי.</w:t>
      </w:r>
    </w:p>
    <w:p w14:paraId="7F05FA28" w14:textId="77777777" w:rsidR="001351BD" w:rsidRPr="001351BD" w:rsidRDefault="001351BD" w:rsidP="001351BD">
      <w:pPr>
        <w:bidi/>
        <w:jc w:val="both"/>
        <w:rPr>
          <w:rFonts w:cs="David" w:hint="cs"/>
          <w:rtl/>
        </w:rPr>
      </w:pPr>
    </w:p>
    <w:p w14:paraId="235AC08D" w14:textId="77777777" w:rsidR="001351BD" w:rsidRPr="001351BD" w:rsidRDefault="001351BD" w:rsidP="001351BD">
      <w:pPr>
        <w:bidi/>
        <w:jc w:val="both"/>
        <w:rPr>
          <w:rFonts w:cs="David" w:hint="cs"/>
          <w:rtl/>
        </w:rPr>
      </w:pPr>
      <w:r w:rsidRPr="001351BD">
        <w:rPr>
          <w:rFonts w:cs="David" w:hint="cs"/>
          <w:u w:val="single"/>
          <w:rtl/>
        </w:rPr>
        <w:t>היו"ר דוד טל:</w:t>
      </w:r>
    </w:p>
    <w:p w14:paraId="6B99A9FA" w14:textId="77777777" w:rsidR="001351BD" w:rsidRPr="001351BD" w:rsidRDefault="001351BD" w:rsidP="001351BD">
      <w:pPr>
        <w:bidi/>
        <w:jc w:val="both"/>
        <w:rPr>
          <w:rFonts w:cs="David" w:hint="cs"/>
          <w:rtl/>
        </w:rPr>
      </w:pPr>
    </w:p>
    <w:p w14:paraId="011AC3FA" w14:textId="77777777" w:rsidR="001351BD" w:rsidRPr="001351BD" w:rsidRDefault="001351BD" w:rsidP="001351BD">
      <w:pPr>
        <w:bidi/>
        <w:jc w:val="both"/>
        <w:rPr>
          <w:rFonts w:cs="David" w:hint="cs"/>
          <w:rtl/>
        </w:rPr>
      </w:pPr>
      <w:r w:rsidRPr="001351BD">
        <w:rPr>
          <w:rFonts w:cs="David" w:hint="cs"/>
          <w:rtl/>
        </w:rPr>
        <w:tab/>
        <w:t>אנחנו צריכים להתכנס לזמן סביר, או "ללא דיחוי" או משהו מהסוג הזה, שחבר הכנסת, אם לדעתו הזמן ללא דיחוי עבר, הוא תמיד יוכל ללחוץ, תמיד להתקשר ולעשות  סקנדלים לצורך העניין.</w:t>
      </w:r>
    </w:p>
    <w:p w14:paraId="7ADCED83" w14:textId="77777777" w:rsidR="001351BD" w:rsidRPr="001351BD" w:rsidRDefault="001351BD" w:rsidP="001351BD">
      <w:pPr>
        <w:bidi/>
        <w:jc w:val="both"/>
        <w:rPr>
          <w:rFonts w:cs="David" w:hint="cs"/>
          <w:rtl/>
        </w:rPr>
      </w:pPr>
    </w:p>
    <w:p w14:paraId="0890B46E" w14:textId="77777777" w:rsidR="001351BD" w:rsidRPr="001351BD" w:rsidRDefault="001351BD" w:rsidP="001351BD">
      <w:pPr>
        <w:bidi/>
        <w:jc w:val="both"/>
        <w:rPr>
          <w:rFonts w:cs="David" w:hint="cs"/>
          <w:rtl/>
        </w:rPr>
      </w:pPr>
      <w:r w:rsidRPr="001351BD">
        <w:rPr>
          <w:rFonts w:cs="David" w:hint="cs"/>
          <w:u w:val="single"/>
          <w:rtl/>
        </w:rPr>
        <w:t>יצחק זיו:</w:t>
      </w:r>
    </w:p>
    <w:p w14:paraId="326685F3" w14:textId="77777777" w:rsidR="001351BD" w:rsidRPr="001351BD" w:rsidRDefault="001351BD" w:rsidP="001351BD">
      <w:pPr>
        <w:bidi/>
        <w:jc w:val="both"/>
        <w:rPr>
          <w:rFonts w:cs="David" w:hint="cs"/>
          <w:rtl/>
        </w:rPr>
      </w:pPr>
    </w:p>
    <w:p w14:paraId="222D98A4" w14:textId="77777777" w:rsidR="001351BD" w:rsidRPr="001351BD" w:rsidRDefault="001351BD" w:rsidP="001351BD">
      <w:pPr>
        <w:bidi/>
        <w:jc w:val="both"/>
        <w:rPr>
          <w:rFonts w:cs="David" w:hint="cs"/>
          <w:rtl/>
        </w:rPr>
      </w:pPr>
      <w:r w:rsidRPr="001351BD">
        <w:rPr>
          <w:rFonts w:cs="David" w:hint="cs"/>
          <w:rtl/>
        </w:rPr>
        <w:tab/>
        <w:t xml:space="preserve"> ללא דיחוי, במקרה הזה מתאים.</w:t>
      </w:r>
    </w:p>
    <w:p w14:paraId="4A458B7E" w14:textId="77777777" w:rsidR="001351BD" w:rsidRDefault="001351BD" w:rsidP="001351BD">
      <w:pPr>
        <w:bidi/>
        <w:jc w:val="both"/>
        <w:rPr>
          <w:rFonts w:cs="David" w:hint="cs"/>
          <w:rtl/>
        </w:rPr>
      </w:pPr>
    </w:p>
    <w:p w14:paraId="6905384A" w14:textId="77777777" w:rsidR="001351BD" w:rsidRDefault="001351BD" w:rsidP="001351BD">
      <w:pPr>
        <w:bidi/>
        <w:jc w:val="both"/>
        <w:rPr>
          <w:rFonts w:cs="David" w:hint="cs"/>
          <w:rtl/>
        </w:rPr>
      </w:pPr>
    </w:p>
    <w:p w14:paraId="084D4EB8" w14:textId="77777777" w:rsidR="001351BD" w:rsidRPr="001351BD" w:rsidRDefault="001351BD" w:rsidP="001351BD">
      <w:pPr>
        <w:bidi/>
        <w:jc w:val="both"/>
        <w:rPr>
          <w:rFonts w:cs="David" w:hint="cs"/>
          <w:rtl/>
        </w:rPr>
      </w:pPr>
    </w:p>
    <w:p w14:paraId="18D1A889" w14:textId="77777777" w:rsidR="001351BD" w:rsidRPr="001351BD" w:rsidRDefault="001351BD" w:rsidP="001351BD">
      <w:pPr>
        <w:bidi/>
        <w:jc w:val="both"/>
        <w:rPr>
          <w:rFonts w:cs="David" w:hint="cs"/>
          <w:rtl/>
        </w:rPr>
      </w:pPr>
      <w:r w:rsidRPr="001351BD">
        <w:rPr>
          <w:rFonts w:cs="David" w:hint="cs"/>
          <w:u w:val="single"/>
          <w:rtl/>
        </w:rPr>
        <w:t>היו"ר דוד טל:</w:t>
      </w:r>
    </w:p>
    <w:p w14:paraId="3E3B5262" w14:textId="77777777" w:rsidR="001351BD" w:rsidRPr="001351BD" w:rsidRDefault="001351BD" w:rsidP="001351BD">
      <w:pPr>
        <w:bidi/>
        <w:jc w:val="both"/>
        <w:rPr>
          <w:rFonts w:cs="David" w:hint="cs"/>
          <w:rtl/>
        </w:rPr>
      </w:pPr>
    </w:p>
    <w:p w14:paraId="04D43F70" w14:textId="77777777" w:rsidR="001351BD" w:rsidRPr="001351BD" w:rsidRDefault="001351BD" w:rsidP="001351BD">
      <w:pPr>
        <w:bidi/>
        <w:jc w:val="both"/>
        <w:rPr>
          <w:rFonts w:cs="David" w:hint="cs"/>
          <w:rtl/>
        </w:rPr>
      </w:pPr>
      <w:r w:rsidRPr="001351BD">
        <w:rPr>
          <w:rFonts w:cs="David" w:hint="cs"/>
          <w:rtl/>
        </w:rPr>
        <w:tab/>
        <w:t>נצביע על זה בשבוע הבא.</w:t>
      </w:r>
    </w:p>
    <w:p w14:paraId="5D926A40" w14:textId="77777777" w:rsidR="001351BD" w:rsidRDefault="001351BD" w:rsidP="001351BD">
      <w:pPr>
        <w:bidi/>
        <w:jc w:val="both"/>
        <w:rPr>
          <w:rFonts w:cs="David" w:hint="cs"/>
          <w:u w:val="single"/>
          <w:rtl/>
        </w:rPr>
      </w:pPr>
    </w:p>
    <w:p w14:paraId="55030CCA" w14:textId="77777777" w:rsidR="001351BD" w:rsidRPr="001351BD" w:rsidRDefault="001351BD" w:rsidP="001351BD">
      <w:pPr>
        <w:bidi/>
        <w:jc w:val="both"/>
        <w:rPr>
          <w:rFonts w:cs="David" w:hint="cs"/>
          <w:u w:val="single"/>
          <w:rtl/>
        </w:rPr>
      </w:pPr>
      <w:r w:rsidRPr="001351BD">
        <w:rPr>
          <w:rFonts w:cs="David" w:hint="cs"/>
          <w:u w:val="single"/>
          <w:rtl/>
        </w:rPr>
        <w:t>מורן יבין:</w:t>
      </w:r>
    </w:p>
    <w:p w14:paraId="710E7EAA" w14:textId="77777777" w:rsidR="001351BD" w:rsidRPr="001351BD" w:rsidRDefault="001351BD" w:rsidP="001351BD">
      <w:pPr>
        <w:bidi/>
        <w:jc w:val="both"/>
        <w:rPr>
          <w:rFonts w:cs="David" w:hint="cs"/>
          <w:u w:val="single"/>
          <w:rtl/>
        </w:rPr>
      </w:pPr>
    </w:p>
    <w:p w14:paraId="541E456E" w14:textId="77777777" w:rsidR="001351BD" w:rsidRPr="001351BD" w:rsidRDefault="001351BD" w:rsidP="001351BD">
      <w:pPr>
        <w:bidi/>
        <w:jc w:val="both"/>
        <w:rPr>
          <w:rFonts w:cs="David" w:hint="cs"/>
          <w:rtl/>
        </w:rPr>
      </w:pPr>
      <w:r w:rsidRPr="001351BD">
        <w:rPr>
          <w:rFonts w:cs="David" w:hint="cs"/>
          <w:rtl/>
        </w:rPr>
        <w:tab/>
        <w:t xml:space="preserve">אני רוצה להזכיר את שהערתי בדיון הקודם. אנחנו מתנגדים להצעת החוק, כי היא פוגעת במערכת היחסים בין הרשויות. </w:t>
      </w:r>
    </w:p>
    <w:p w14:paraId="285A689A" w14:textId="77777777" w:rsidR="001351BD" w:rsidRPr="001351BD" w:rsidRDefault="001351BD" w:rsidP="001351BD">
      <w:pPr>
        <w:bidi/>
        <w:jc w:val="both"/>
        <w:rPr>
          <w:rFonts w:cs="David" w:hint="cs"/>
          <w:rtl/>
        </w:rPr>
      </w:pPr>
    </w:p>
    <w:p w14:paraId="2F6B950B" w14:textId="77777777" w:rsidR="001351BD" w:rsidRPr="001351BD" w:rsidRDefault="001351BD" w:rsidP="001351BD">
      <w:pPr>
        <w:bidi/>
        <w:jc w:val="both"/>
        <w:rPr>
          <w:rFonts w:cs="David" w:hint="cs"/>
          <w:rtl/>
        </w:rPr>
      </w:pPr>
      <w:r w:rsidRPr="001351BD">
        <w:rPr>
          <w:rFonts w:cs="David" w:hint="cs"/>
          <w:u w:val="single"/>
          <w:rtl/>
        </w:rPr>
        <w:t>היו"ר דוד טל:</w:t>
      </w:r>
    </w:p>
    <w:p w14:paraId="4D418A35" w14:textId="77777777" w:rsidR="001351BD" w:rsidRPr="001351BD" w:rsidRDefault="001351BD" w:rsidP="001351BD">
      <w:pPr>
        <w:bidi/>
        <w:jc w:val="both"/>
        <w:rPr>
          <w:rFonts w:cs="David" w:hint="cs"/>
          <w:rtl/>
        </w:rPr>
      </w:pPr>
    </w:p>
    <w:p w14:paraId="665FEA78" w14:textId="77777777" w:rsidR="001351BD" w:rsidRPr="001351BD" w:rsidRDefault="001351BD" w:rsidP="001351BD">
      <w:pPr>
        <w:bidi/>
        <w:jc w:val="both"/>
        <w:rPr>
          <w:rFonts w:cs="David" w:hint="cs"/>
          <w:rtl/>
        </w:rPr>
      </w:pPr>
      <w:r w:rsidRPr="001351BD">
        <w:rPr>
          <w:rFonts w:cs="David" w:hint="cs"/>
          <w:rtl/>
        </w:rPr>
        <w:tab/>
        <w:t xml:space="preserve"> בכלל להצעת החוק?</w:t>
      </w:r>
    </w:p>
    <w:p w14:paraId="08B2E7EC" w14:textId="77777777" w:rsidR="001351BD" w:rsidRPr="001351BD" w:rsidRDefault="001351BD" w:rsidP="001351BD">
      <w:pPr>
        <w:bidi/>
        <w:jc w:val="both"/>
        <w:rPr>
          <w:rFonts w:cs="David" w:hint="cs"/>
          <w:rtl/>
        </w:rPr>
      </w:pPr>
    </w:p>
    <w:p w14:paraId="5277F28B" w14:textId="77777777" w:rsidR="001351BD" w:rsidRPr="001351BD" w:rsidRDefault="001351BD" w:rsidP="001351BD">
      <w:pPr>
        <w:bidi/>
        <w:jc w:val="both"/>
        <w:rPr>
          <w:rFonts w:cs="David" w:hint="cs"/>
          <w:rtl/>
        </w:rPr>
      </w:pPr>
      <w:r w:rsidRPr="001351BD">
        <w:rPr>
          <w:rFonts w:cs="David" w:hint="cs"/>
          <w:u w:val="single"/>
          <w:rtl/>
        </w:rPr>
        <w:t xml:space="preserve">שלי </w:t>
      </w:r>
      <w:proofErr w:type="spellStart"/>
      <w:r w:rsidRPr="001351BD">
        <w:rPr>
          <w:rFonts w:cs="David" w:hint="cs"/>
          <w:u w:val="single"/>
          <w:rtl/>
        </w:rPr>
        <w:t>יחימוביץ</w:t>
      </w:r>
      <w:proofErr w:type="spellEnd"/>
      <w:r w:rsidRPr="001351BD">
        <w:rPr>
          <w:rFonts w:cs="David" w:hint="cs"/>
          <w:u w:val="single"/>
          <w:rtl/>
        </w:rPr>
        <w:t>:</w:t>
      </w:r>
    </w:p>
    <w:p w14:paraId="5EA0A5F8" w14:textId="77777777" w:rsidR="001351BD" w:rsidRPr="001351BD" w:rsidRDefault="001351BD" w:rsidP="001351BD">
      <w:pPr>
        <w:bidi/>
        <w:jc w:val="both"/>
        <w:rPr>
          <w:rFonts w:cs="David" w:hint="cs"/>
          <w:rtl/>
        </w:rPr>
      </w:pPr>
    </w:p>
    <w:p w14:paraId="540C1560" w14:textId="77777777" w:rsidR="001351BD" w:rsidRPr="001351BD" w:rsidRDefault="001351BD" w:rsidP="001351BD">
      <w:pPr>
        <w:bidi/>
        <w:jc w:val="both"/>
        <w:rPr>
          <w:rFonts w:cs="David" w:hint="cs"/>
          <w:rtl/>
        </w:rPr>
      </w:pPr>
      <w:r w:rsidRPr="001351BD">
        <w:rPr>
          <w:rFonts w:cs="David" w:hint="cs"/>
          <w:rtl/>
        </w:rPr>
        <w:tab/>
        <w:t xml:space="preserve"> מי זה אנחנו?</w:t>
      </w:r>
    </w:p>
    <w:p w14:paraId="6E9CEE7F" w14:textId="77777777" w:rsidR="001351BD" w:rsidRPr="001351BD" w:rsidRDefault="001351BD" w:rsidP="001351BD">
      <w:pPr>
        <w:bidi/>
        <w:jc w:val="both"/>
        <w:rPr>
          <w:rFonts w:cs="David" w:hint="cs"/>
          <w:rtl/>
        </w:rPr>
      </w:pPr>
    </w:p>
    <w:p w14:paraId="15766A30" w14:textId="77777777" w:rsidR="001351BD" w:rsidRPr="001351BD" w:rsidRDefault="001351BD" w:rsidP="001351BD">
      <w:pPr>
        <w:bidi/>
        <w:jc w:val="both"/>
        <w:rPr>
          <w:rFonts w:cs="David" w:hint="cs"/>
          <w:rtl/>
        </w:rPr>
      </w:pPr>
      <w:r w:rsidRPr="001351BD">
        <w:rPr>
          <w:rFonts w:cs="David" w:hint="cs"/>
          <w:u w:val="single"/>
          <w:rtl/>
        </w:rPr>
        <w:t>איל ינון:</w:t>
      </w:r>
    </w:p>
    <w:p w14:paraId="7AD46436" w14:textId="77777777" w:rsidR="001351BD" w:rsidRPr="001351BD" w:rsidRDefault="001351BD" w:rsidP="001351BD">
      <w:pPr>
        <w:bidi/>
        <w:jc w:val="both"/>
        <w:rPr>
          <w:rFonts w:cs="David" w:hint="cs"/>
          <w:rtl/>
        </w:rPr>
      </w:pPr>
    </w:p>
    <w:p w14:paraId="41157556" w14:textId="77777777" w:rsidR="001351BD" w:rsidRPr="001351BD" w:rsidRDefault="001351BD" w:rsidP="001351BD">
      <w:pPr>
        <w:bidi/>
        <w:jc w:val="both"/>
        <w:rPr>
          <w:rFonts w:cs="David" w:hint="cs"/>
          <w:rtl/>
        </w:rPr>
      </w:pPr>
      <w:r w:rsidRPr="001351BD">
        <w:rPr>
          <w:rFonts w:cs="David" w:hint="cs"/>
          <w:rtl/>
        </w:rPr>
        <w:tab/>
        <w:t>משרד המשפטים.</w:t>
      </w:r>
    </w:p>
    <w:p w14:paraId="6F4338AF" w14:textId="77777777" w:rsidR="001351BD" w:rsidRPr="001351BD" w:rsidRDefault="001351BD" w:rsidP="001351BD">
      <w:pPr>
        <w:bidi/>
        <w:jc w:val="both"/>
        <w:rPr>
          <w:rFonts w:cs="David" w:hint="cs"/>
          <w:rtl/>
        </w:rPr>
      </w:pPr>
    </w:p>
    <w:p w14:paraId="00E2869E" w14:textId="77777777" w:rsidR="001351BD" w:rsidRPr="001351BD" w:rsidRDefault="001351BD" w:rsidP="001351BD">
      <w:pPr>
        <w:bidi/>
        <w:jc w:val="both"/>
        <w:rPr>
          <w:rFonts w:cs="David" w:hint="cs"/>
          <w:rtl/>
        </w:rPr>
      </w:pPr>
      <w:r w:rsidRPr="001351BD">
        <w:rPr>
          <w:rFonts w:cs="David" w:hint="cs"/>
          <w:u w:val="single"/>
          <w:rtl/>
        </w:rPr>
        <w:t>מורן יבין:</w:t>
      </w:r>
    </w:p>
    <w:p w14:paraId="0D530463" w14:textId="77777777" w:rsidR="001351BD" w:rsidRPr="001351BD" w:rsidRDefault="001351BD" w:rsidP="001351BD">
      <w:pPr>
        <w:bidi/>
        <w:jc w:val="both"/>
        <w:rPr>
          <w:rFonts w:cs="David" w:hint="cs"/>
          <w:rtl/>
        </w:rPr>
      </w:pPr>
    </w:p>
    <w:p w14:paraId="44DC0B27" w14:textId="77777777" w:rsidR="001351BD" w:rsidRPr="001351BD" w:rsidRDefault="001351BD" w:rsidP="001351BD">
      <w:pPr>
        <w:bidi/>
        <w:jc w:val="both"/>
        <w:rPr>
          <w:rFonts w:cs="David" w:hint="cs"/>
          <w:rtl/>
        </w:rPr>
      </w:pPr>
      <w:r w:rsidRPr="001351BD">
        <w:rPr>
          <w:rFonts w:cs="David" w:hint="cs"/>
          <w:rtl/>
        </w:rPr>
        <w:tab/>
        <w:t xml:space="preserve">אנחנו לא מתנגדים לרציונל העברת המידע </w:t>
      </w:r>
      <w:proofErr w:type="spellStart"/>
      <w:r w:rsidRPr="001351BD">
        <w:rPr>
          <w:rFonts w:cs="David" w:hint="cs"/>
          <w:rtl/>
        </w:rPr>
        <w:t>לממ"מ</w:t>
      </w:r>
      <w:proofErr w:type="spellEnd"/>
      <w:r w:rsidRPr="001351BD">
        <w:rPr>
          <w:rFonts w:cs="David" w:hint="cs"/>
          <w:rtl/>
        </w:rPr>
        <w:t xml:space="preserve">, זה באמת חשוב, אנחנו מתנגדים לחיוב משרדי הממשלה להעביר את המידע </w:t>
      </w:r>
      <w:proofErr w:type="spellStart"/>
      <w:r w:rsidRPr="001351BD">
        <w:rPr>
          <w:rFonts w:cs="David" w:hint="cs"/>
          <w:rtl/>
        </w:rPr>
        <w:t>לממ"מ</w:t>
      </w:r>
      <w:proofErr w:type="spellEnd"/>
      <w:r w:rsidRPr="001351BD">
        <w:rPr>
          <w:rFonts w:cs="David" w:hint="cs"/>
          <w:rtl/>
        </w:rPr>
        <w:t xml:space="preserve">, מכיוון </w:t>
      </w:r>
      <w:proofErr w:type="spellStart"/>
      <w:r w:rsidRPr="001351BD">
        <w:rPr>
          <w:rFonts w:cs="David" w:hint="cs"/>
          <w:rtl/>
        </w:rPr>
        <w:t>שהממ"מ</w:t>
      </w:r>
      <w:proofErr w:type="spellEnd"/>
      <w:r w:rsidRPr="001351BD">
        <w:rPr>
          <w:rFonts w:cs="David" w:hint="cs"/>
          <w:rtl/>
        </w:rPr>
        <w:t xml:space="preserve"> הוא אורגן פנימי של הכנסת, הוא מחלקה בתוך הכנסת. כל מערכת היחסים של העברת המידע בין הכנסת לבין הממשלה מוסדרת בחוק-יסוד: הממשלה, בסעיף 42א, שוועדה מוועדת הכנסת רשאית לבקש מידע מן הממשלה, והממשלה חייבת למסור לה, </w:t>
      </w:r>
      <w:proofErr w:type="spellStart"/>
      <w:r w:rsidRPr="001351BD">
        <w:rPr>
          <w:rFonts w:cs="David" w:hint="cs"/>
          <w:rtl/>
        </w:rPr>
        <w:t>והממ"מ</w:t>
      </w:r>
      <w:proofErr w:type="spellEnd"/>
      <w:r w:rsidRPr="001351BD">
        <w:rPr>
          <w:rFonts w:cs="David" w:hint="cs"/>
          <w:rtl/>
        </w:rPr>
        <w:t xml:space="preserve"> יכול דרך הוועדות לבקש את המידע.</w:t>
      </w:r>
    </w:p>
    <w:p w14:paraId="48A4BD8F" w14:textId="77777777" w:rsidR="001351BD" w:rsidRPr="001351BD" w:rsidRDefault="001351BD" w:rsidP="001351BD">
      <w:pPr>
        <w:bidi/>
        <w:jc w:val="both"/>
        <w:rPr>
          <w:rFonts w:cs="David" w:hint="cs"/>
          <w:rtl/>
        </w:rPr>
      </w:pPr>
    </w:p>
    <w:p w14:paraId="7308E5C5" w14:textId="77777777" w:rsidR="001351BD" w:rsidRPr="001351BD" w:rsidRDefault="001351BD" w:rsidP="001351BD">
      <w:pPr>
        <w:bidi/>
        <w:jc w:val="both"/>
        <w:rPr>
          <w:rFonts w:cs="David" w:hint="cs"/>
          <w:rtl/>
        </w:rPr>
      </w:pPr>
      <w:r w:rsidRPr="001351BD">
        <w:rPr>
          <w:rFonts w:cs="David" w:hint="cs"/>
          <w:u w:val="single"/>
          <w:rtl/>
        </w:rPr>
        <w:t>היו"ר דוד טל:</w:t>
      </w:r>
    </w:p>
    <w:p w14:paraId="3763BA11" w14:textId="77777777" w:rsidR="001351BD" w:rsidRPr="001351BD" w:rsidRDefault="001351BD" w:rsidP="001351BD">
      <w:pPr>
        <w:bidi/>
        <w:jc w:val="both"/>
        <w:rPr>
          <w:rFonts w:cs="David" w:hint="cs"/>
          <w:rtl/>
        </w:rPr>
      </w:pPr>
    </w:p>
    <w:p w14:paraId="07E5EFA0" w14:textId="77777777" w:rsidR="001351BD" w:rsidRPr="001351BD" w:rsidRDefault="001351BD" w:rsidP="001351BD">
      <w:pPr>
        <w:bidi/>
        <w:jc w:val="both"/>
        <w:rPr>
          <w:rFonts w:cs="David" w:hint="cs"/>
          <w:rtl/>
        </w:rPr>
      </w:pPr>
      <w:r w:rsidRPr="001351BD">
        <w:rPr>
          <w:rFonts w:cs="David" w:hint="cs"/>
          <w:rtl/>
        </w:rPr>
        <w:tab/>
        <w:t xml:space="preserve">סליחה שאני קוטע אותך. כל הוועדות, לצורך העניין, ריכזו את כל העבודה שלהן דרך </w:t>
      </w:r>
      <w:proofErr w:type="spellStart"/>
      <w:r w:rsidRPr="001351BD">
        <w:rPr>
          <w:rFonts w:cs="David" w:hint="cs"/>
          <w:rtl/>
        </w:rPr>
        <w:t>הממ"מ</w:t>
      </w:r>
      <w:proofErr w:type="spellEnd"/>
      <w:r w:rsidRPr="001351BD">
        <w:rPr>
          <w:rFonts w:cs="David" w:hint="cs"/>
          <w:rtl/>
        </w:rPr>
        <w:t xml:space="preserve">, </w:t>
      </w:r>
      <w:proofErr w:type="spellStart"/>
      <w:r w:rsidRPr="001351BD">
        <w:rPr>
          <w:rFonts w:cs="David" w:hint="cs"/>
          <w:rtl/>
        </w:rPr>
        <w:t>והממ"מ</w:t>
      </w:r>
      <w:proofErr w:type="spellEnd"/>
      <w:r w:rsidRPr="001351BD">
        <w:rPr>
          <w:rFonts w:cs="David" w:hint="cs"/>
          <w:rtl/>
        </w:rPr>
        <w:t xml:space="preserve"> מייצג את כל הוועדות. אני, כיושב-ראש ועדת הכנסת, לא פונה למשרד המשפטים לקבל חומר כזה או אחר בנושא כזה או בנושא אחר, ולא פונה למשרד העבודה והרווחה. מבחינתי, יש לי כתובת, והם אנשים יותר מומחים במקצוע הזה, הם מבינים יותר, הם יודעים מה לבקש ומה לדרוש, גם לאן לפנות ואיפה לדרוש. אני סתם אשחית את זמני. לצורך העניין הזה, כל ועדות הכנסת, משום שהסתמכת על החוק שקובע שוועדות הכנסת יכולות לבקש מהמשרדים השונים, הסמיכו את </w:t>
      </w:r>
      <w:proofErr w:type="spellStart"/>
      <w:r w:rsidRPr="001351BD">
        <w:rPr>
          <w:rFonts w:cs="David" w:hint="cs"/>
          <w:rtl/>
        </w:rPr>
        <w:t>הממ"מ</w:t>
      </w:r>
      <w:proofErr w:type="spellEnd"/>
      <w:r w:rsidRPr="001351BD">
        <w:rPr>
          <w:rFonts w:cs="David" w:hint="cs"/>
          <w:rtl/>
        </w:rPr>
        <w:t>. מה רע בזה?</w:t>
      </w:r>
    </w:p>
    <w:p w14:paraId="1B26919D" w14:textId="77777777" w:rsidR="001351BD" w:rsidRPr="001351BD" w:rsidRDefault="001351BD" w:rsidP="001351BD">
      <w:pPr>
        <w:bidi/>
        <w:jc w:val="both"/>
        <w:rPr>
          <w:rFonts w:cs="David" w:hint="cs"/>
          <w:rtl/>
        </w:rPr>
      </w:pPr>
    </w:p>
    <w:p w14:paraId="31ACE843" w14:textId="77777777" w:rsidR="001351BD" w:rsidRPr="001351BD" w:rsidRDefault="001351BD" w:rsidP="001351BD">
      <w:pPr>
        <w:bidi/>
        <w:jc w:val="both"/>
        <w:rPr>
          <w:rFonts w:cs="David" w:hint="cs"/>
          <w:u w:val="single"/>
          <w:rtl/>
        </w:rPr>
      </w:pPr>
      <w:r w:rsidRPr="001351BD">
        <w:rPr>
          <w:rFonts w:cs="David" w:hint="cs"/>
          <w:u w:val="single"/>
          <w:rtl/>
        </w:rPr>
        <w:t>מורן יבין:</w:t>
      </w:r>
    </w:p>
    <w:p w14:paraId="51571CF8" w14:textId="77777777" w:rsidR="001351BD" w:rsidRPr="001351BD" w:rsidRDefault="001351BD" w:rsidP="001351BD">
      <w:pPr>
        <w:bidi/>
        <w:jc w:val="both"/>
        <w:rPr>
          <w:rFonts w:cs="David" w:hint="cs"/>
          <w:rtl/>
        </w:rPr>
      </w:pPr>
    </w:p>
    <w:p w14:paraId="15FF2CA4" w14:textId="77777777" w:rsidR="001351BD" w:rsidRPr="001351BD" w:rsidRDefault="001351BD" w:rsidP="001351BD">
      <w:pPr>
        <w:bidi/>
        <w:jc w:val="both"/>
        <w:rPr>
          <w:rFonts w:cs="David" w:hint="cs"/>
          <w:rtl/>
        </w:rPr>
      </w:pPr>
      <w:r w:rsidRPr="001351BD">
        <w:rPr>
          <w:rFonts w:cs="David" w:hint="cs"/>
          <w:rtl/>
        </w:rPr>
        <w:tab/>
        <w:t>הנוהל התקין לעשות את זה, זה דרך הוועדות. זה נראה לנו מעט מוזר שמחלקה פנימית של הכנסת תחייב משרד ממשלתי להעביר לה מידע.</w:t>
      </w:r>
    </w:p>
    <w:p w14:paraId="79603B2F" w14:textId="77777777" w:rsidR="001351BD" w:rsidRPr="001351BD" w:rsidRDefault="001351BD" w:rsidP="001351BD">
      <w:pPr>
        <w:bidi/>
        <w:jc w:val="both"/>
        <w:rPr>
          <w:rFonts w:cs="David" w:hint="cs"/>
          <w:rtl/>
        </w:rPr>
      </w:pPr>
    </w:p>
    <w:p w14:paraId="7BCB6F55" w14:textId="77777777" w:rsidR="001351BD" w:rsidRPr="001351BD" w:rsidRDefault="001351BD" w:rsidP="001351BD">
      <w:pPr>
        <w:bidi/>
        <w:jc w:val="both"/>
        <w:rPr>
          <w:rFonts w:cs="David" w:hint="cs"/>
          <w:rtl/>
        </w:rPr>
      </w:pPr>
      <w:r w:rsidRPr="001351BD">
        <w:rPr>
          <w:rFonts w:cs="David" w:hint="cs"/>
          <w:u w:val="single"/>
          <w:rtl/>
        </w:rPr>
        <w:t>היו"ר דוד טל:</w:t>
      </w:r>
    </w:p>
    <w:p w14:paraId="467B1A6C" w14:textId="77777777" w:rsidR="001351BD" w:rsidRPr="001351BD" w:rsidRDefault="001351BD" w:rsidP="001351BD">
      <w:pPr>
        <w:bidi/>
        <w:jc w:val="both"/>
        <w:rPr>
          <w:rFonts w:cs="David" w:hint="cs"/>
          <w:rtl/>
        </w:rPr>
      </w:pPr>
    </w:p>
    <w:p w14:paraId="7BB17586" w14:textId="77777777" w:rsidR="001351BD" w:rsidRPr="001351BD" w:rsidRDefault="001351BD" w:rsidP="001351BD">
      <w:pPr>
        <w:bidi/>
        <w:jc w:val="both"/>
        <w:rPr>
          <w:rFonts w:cs="David" w:hint="cs"/>
          <w:rtl/>
        </w:rPr>
      </w:pPr>
      <w:r w:rsidRPr="001351BD">
        <w:rPr>
          <w:rFonts w:cs="David" w:hint="cs"/>
          <w:rtl/>
        </w:rPr>
        <w:tab/>
        <w:t>היא מייצגת את יושבי-ראש הוועדות.</w:t>
      </w:r>
    </w:p>
    <w:p w14:paraId="61F6A324" w14:textId="77777777" w:rsidR="001351BD" w:rsidRPr="001351BD" w:rsidRDefault="001351BD" w:rsidP="001351BD">
      <w:pPr>
        <w:bidi/>
        <w:jc w:val="both"/>
        <w:rPr>
          <w:rFonts w:cs="David" w:hint="cs"/>
          <w:rtl/>
        </w:rPr>
      </w:pPr>
    </w:p>
    <w:p w14:paraId="4DDD99E2" w14:textId="77777777" w:rsidR="001351BD" w:rsidRPr="001351BD" w:rsidRDefault="001351BD" w:rsidP="001351BD">
      <w:pPr>
        <w:bidi/>
        <w:jc w:val="both"/>
        <w:rPr>
          <w:rFonts w:cs="David" w:hint="cs"/>
          <w:rtl/>
        </w:rPr>
      </w:pPr>
      <w:r w:rsidRPr="001351BD">
        <w:rPr>
          <w:rFonts w:cs="David" w:hint="cs"/>
          <w:u w:val="single"/>
          <w:rtl/>
        </w:rPr>
        <w:t>גדעון סער:</w:t>
      </w:r>
    </w:p>
    <w:p w14:paraId="49654BF7" w14:textId="77777777" w:rsidR="001351BD" w:rsidRPr="001351BD" w:rsidRDefault="001351BD" w:rsidP="001351BD">
      <w:pPr>
        <w:bidi/>
        <w:jc w:val="both"/>
        <w:rPr>
          <w:rFonts w:cs="David" w:hint="cs"/>
          <w:rtl/>
        </w:rPr>
      </w:pPr>
    </w:p>
    <w:p w14:paraId="4E202CE7" w14:textId="77777777" w:rsidR="001351BD" w:rsidRPr="001351BD" w:rsidRDefault="001351BD" w:rsidP="001351BD">
      <w:pPr>
        <w:bidi/>
        <w:jc w:val="both"/>
        <w:rPr>
          <w:rFonts w:cs="David" w:hint="cs"/>
          <w:rtl/>
        </w:rPr>
      </w:pPr>
      <w:r w:rsidRPr="001351BD">
        <w:rPr>
          <w:rFonts w:cs="David" w:hint="cs"/>
          <w:rtl/>
        </w:rPr>
        <w:tab/>
        <w:t xml:space="preserve"> היא פועלת בשם חברי הכנסת.</w:t>
      </w:r>
    </w:p>
    <w:p w14:paraId="43678285" w14:textId="77777777" w:rsidR="001351BD" w:rsidRPr="001351BD" w:rsidRDefault="001351BD" w:rsidP="001351BD">
      <w:pPr>
        <w:bidi/>
        <w:jc w:val="both"/>
        <w:rPr>
          <w:rFonts w:cs="David" w:hint="cs"/>
          <w:rtl/>
        </w:rPr>
      </w:pPr>
    </w:p>
    <w:p w14:paraId="7506F1AB" w14:textId="77777777" w:rsidR="001351BD" w:rsidRPr="001351BD" w:rsidRDefault="001351BD" w:rsidP="001351BD">
      <w:pPr>
        <w:bidi/>
        <w:jc w:val="both"/>
        <w:rPr>
          <w:rFonts w:cs="David" w:hint="cs"/>
          <w:u w:val="single"/>
          <w:rtl/>
        </w:rPr>
      </w:pPr>
      <w:r w:rsidRPr="001351BD">
        <w:rPr>
          <w:rFonts w:cs="David" w:hint="cs"/>
          <w:u w:val="single"/>
          <w:rtl/>
        </w:rPr>
        <w:t>מורן יבין:</w:t>
      </w:r>
    </w:p>
    <w:p w14:paraId="267226A8" w14:textId="77777777" w:rsidR="001351BD" w:rsidRPr="001351BD" w:rsidRDefault="001351BD" w:rsidP="001351BD">
      <w:pPr>
        <w:bidi/>
        <w:jc w:val="both"/>
        <w:rPr>
          <w:rFonts w:cs="David" w:hint="cs"/>
          <w:rtl/>
        </w:rPr>
      </w:pPr>
    </w:p>
    <w:p w14:paraId="0441C67D" w14:textId="77777777" w:rsidR="001351BD" w:rsidRPr="001351BD" w:rsidRDefault="001351BD" w:rsidP="001351BD">
      <w:pPr>
        <w:bidi/>
        <w:jc w:val="both"/>
        <w:rPr>
          <w:rFonts w:cs="David" w:hint="cs"/>
          <w:rtl/>
        </w:rPr>
      </w:pPr>
      <w:r w:rsidRPr="001351BD">
        <w:rPr>
          <w:rFonts w:cs="David" w:hint="cs"/>
          <w:rtl/>
        </w:rPr>
        <w:tab/>
        <w:t xml:space="preserve">כרגע </w:t>
      </w:r>
      <w:proofErr w:type="spellStart"/>
      <w:r w:rsidRPr="001351BD">
        <w:rPr>
          <w:rFonts w:cs="David" w:hint="cs"/>
          <w:rtl/>
        </w:rPr>
        <w:t>הממ"מ</w:t>
      </w:r>
      <w:proofErr w:type="spellEnd"/>
      <w:r w:rsidRPr="001351BD">
        <w:rPr>
          <w:rFonts w:cs="David" w:hint="cs"/>
          <w:rtl/>
        </w:rPr>
        <w:t xml:space="preserve"> הוא לא גוף מוסדר בחוק, הוא לא גוף סטטוטורי.</w:t>
      </w:r>
    </w:p>
    <w:p w14:paraId="6A685983" w14:textId="77777777" w:rsidR="001351BD" w:rsidRDefault="001351BD" w:rsidP="001351BD">
      <w:pPr>
        <w:bidi/>
        <w:jc w:val="both"/>
        <w:rPr>
          <w:rFonts w:cs="David" w:hint="cs"/>
          <w:rtl/>
        </w:rPr>
      </w:pPr>
    </w:p>
    <w:p w14:paraId="403EE7F5" w14:textId="77777777" w:rsidR="001351BD" w:rsidRDefault="001351BD" w:rsidP="001351BD">
      <w:pPr>
        <w:bidi/>
        <w:jc w:val="both"/>
        <w:rPr>
          <w:rFonts w:cs="David" w:hint="cs"/>
          <w:rtl/>
        </w:rPr>
      </w:pPr>
    </w:p>
    <w:p w14:paraId="48557506" w14:textId="77777777" w:rsidR="001351BD" w:rsidRPr="001351BD" w:rsidRDefault="001351BD" w:rsidP="001351BD">
      <w:pPr>
        <w:bidi/>
        <w:jc w:val="both"/>
        <w:rPr>
          <w:rFonts w:cs="David" w:hint="cs"/>
          <w:rtl/>
        </w:rPr>
      </w:pPr>
    </w:p>
    <w:p w14:paraId="11774AEA" w14:textId="77777777" w:rsidR="001351BD" w:rsidRPr="001351BD" w:rsidRDefault="001351BD" w:rsidP="001351BD">
      <w:pPr>
        <w:bidi/>
        <w:jc w:val="both"/>
        <w:rPr>
          <w:rFonts w:cs="David" w:hint="cs"/>
          <w:rtl/>
        </w:rPr>
      </w:pPr>
      <w:r w:rsidRPr="001351BD">
        <w:rPr>
          <w:rFonts w:cs="David" w:hint="cs"/>
          <w:u w:val="single"/>
          <w:rtl/>
        </w:rPr>
        <w:t>היו"ר דוד טל:</w:t>
      </w:r>
    </w:p>
    <w:p w14:paraId="28819D6B" w14:textId="77777777" w:rsidR="001351BD" w:rsidRPr="001351BD" w:rsidRDefault="001351BD" w:rsidP="001351BD">
      <w:pPr>
        <w:bidi/>
        <w:jc w:val="both"/>
        <w:rPr>
          <w:rFonts w:cs="David" w:hint="cs"/>
          <w:rtl/>
        </w:rPr>
      </w:pPr>
    </w:p>
    <w:p w14:paraId="0F80E45F" w14:textId="77777777" w:rsidR="001351BD" w:rsidRPr="001351BD" w:rsidRDefault="001351BD" w:rsidP="001351BD">
      <w:pPr>
        <w:bidi/>
        <w:jc w:val="both"/>
        <w:rPr>
          <w:rFonts w:cs="David" w:hint="cs"/>
          <w:rtl/>
        </w:rPr>
      </w:pPr>
      <w:r w:rsidRPr="001351BD">
        <w:rPr>
          <w:rFonts w:cs="David" w:hint="cs"/>
          <w:rtl/>
        </w:rPr>
        <w:tab/>
        <w:t>עכשיו אנחנו מסדירים אותו בחוק.</w:t>
      </w:r>
    </w:p>
    <w:p w14:paraId="5EC5C376" w14:textId="77777777" w:rsidR="001351BD" w:rsidRDefault="001351BD" w:rsidP="001351BD">
      <w:pPr>
        <w:bidi/>
        <w:jc w:val="both"/>
        <w:rPr>
          <w:rFonts w:cs="David" w:hint="cs"/>
          <w:u w:val="single"/>
          <w:rtl/>
        </w:rPr>
      </w:pPr>
    </w:p>
    <w:p w14:paraId="63E8737C" w14:textId="77777777" w:rsidR="001351BD" w:rsidRPr="001351BD" w:rsidRDefault="001351BD" w:rsidP="001351BD">
      <w:pPr>
        <w:bidi/>
        <w:jc w:val="both"/>
        <w:rPr>
          <w:rFonts w:cs="David" w:hint="cs"/>
          <w:rtl/>
        </w:rPr>
      </w:pPr>
      <w:r w:rsidRPr="001351BD">
        <w:rPr>
          <w:rFonts w:cs="David" w:hint="cs"/>
          <w:u w:val="single"/>
          <w:rtl/>
        </w:rPr>
        <w:t>גדעון סער:</w:t>
      </w:r>
    </w:p>
    <w:p w14:paraId="67A35248" w14:textId="77777777" w:rsidR="001351BD" w:rsidRPr="001351BD" w:rsidRDefault="001351BD" w:rsidP="001351BD">
      <w:pPr>
        <w:bidi/>
        <w:jc w:val="both"/>
        <w:rPr>
          <w:rFonts w:cs="David" w:hint="cs"/>
          <w:rtl/>
        </w:rPr>
      </w:pPr>
    </w:p>
    <w:p w14:paraId="7F98861E" w14:textId="77777777" w:rsidR="001351BD" w:rsidRPr="001351BD" w:rsidRDefault="001351BD" w:rsidP="001351BD">
      <w:pPr>
        <w:bidi/>
        <w:jc w:val="both"/>
        <w:rPr>
          <w:rFonts w:cs="David" w:hint="cs"/>
          <w:rtl/>
        </w:rPr>
      </w:pPr>
      <w:r w:rsidRPr="001351BD">
        <w:rPr>
          <w:rFonts w:cs="David" w:hint="cs"/>
          <w:rtl/>
        </w:rPr>
        <w:tab/>
        <w:t xml:space="preserve"> תיכף זה מוסדר בחוק, עוד דקה. </w:t>
      </w:r>
    </w:p>
    <w:p w14:paraId="195E37AB" w14:textId="77777777" w:rsidR="001351BD" w:rsidRPr="001351BD" w:rsidRDefault="001351BD" w:rsidP="001351BD">
      <w:pPr>
        <w:bidi/>
        <w:jc w:val="both"/>
        <w:rPr>
          <w:rFonts w:cs="David" w:hint="cs"/>
          <w:rtl/>
        </w:rPr>
      </w:pPr>
    </w:p>
    <w:p w14:paraId="4E8A5DE2" w14:textId="77777777" w:rsidR="001351BD" w:rsidRPr="001351BD" w:rsidRDefault="001351BD" w:rsidP="001351BD">
      <w:pPr>
        <w:bidi/>
        <w:jc w:val="both"/>
        <w:rPr>
          <w:rFonts w:cs="David" w:hint="cs"/>
          <w:rtl/>
        </w:rPr>
      </w:pPr>
      <w:r w:rsidRPr="001351BD">
        <w:rPr>
          <w:rFonts w:cs="David" w:hint="cs"/>
          <w:u w:val="single"/>
          <w:rtl/>
        </w:rPr>
        <w:t>היו"ר דוד טל:</w:t>
      </w:r>
    </w:p>
    <w:p w14:paraId="2D407ADF" w14:textId="77777777" w:rsidR="001351BD" w:rsidRPr="001351BD" w:rsidRDefault="001351BD" w:rsidP="001351BD">
      <w:pPr>
        <w:bidi/>
        <w:jc w:val="both"/>
        <w:rPr>
          <w:rFonts w:cs="David" w:hint="cs"/>
          <w:rtl/>
        </w:rPr>
      </w:pPr>
    </w:p>
    <w:p w14:paraId="1DB699B3" w14:textId="77777777" w:rsidR="001351BD" w:rsidRPr="001351BD" w:rsidRDefault="001351BD" w:rsidP="001351BD">
      <w:pPr>
        <w:bidi/>
        <w:jc w:val="both"/>
        <w:rPr>
          <w:rFonts w:cs="David" w:hint="cs"/>
          <w:rtl/>
        </w:rPr>
      </w:pPr>
      <w:r w:rsidRPr="001351BD">
        <w:rPr>
          <w:rFonts w:cs="David" w:hint="cs"/>
          <w:rtl/>
        </w:rPr>
        <w:tab/>
        <w:t>תודה רבה, גברתי. אנחנו ממשיכים הלאה.</w:t>
      </w:r>
    </w:p>
    <w:p w14:paraId="013335F5" w14:textId="77777777" w:rsidR="001351BD" w:rsidRPr="001351BD" w:rsidRDefault="001351BD" w:rsidP="001351BD">
      <w:pPr>
        <w:bidi/>
        <w:jc w:val="both"/>
        <w:rPr>
          <w:rFonts w:cs="David" w:hint="cs"/>
          <w:rtl/>
        </w:rPr>
      </w:pPr>
    </w:p>
    <w:p w14:paraId="24A9A7E3" w14:textId="77777777" w:rsidR="001351BD" w:rsidRPr="001351BD" w:rsidRDefault="001351BD" w:rsidP="001351BD">
      <w:pPr>
        <w:bidi/>
        <w:jc w:val="both"/>
        <w:rPr>
          <w:rFonts w:cs="David" w:hint="cs"/>
          <w:rtl/>
        </w:rPr>
      </w:pPr>
      <w:r w:rsidRPr="001351BD">
        <w:rPr>
          <w:rFonts w:cs="David" w:hint="cs"/>
          <w:u w:val="single"/>
          <w:rtl/>
        </w:rPr>
        <w:t xml:space="preserve">ארבל </w:t>
      </w:r>
      <w:proofErr w:type="spellStart"/>
      <w:r w:rsidRPr="001351BD">
        <w:rPr>
          <w:rFonts w:cs="David" w:hint="cs"/>
          <w:u w:val="single"/>
          <w:rtl/>
        </w:rPr>
        <w:t>אסטרחן</w:t>
      </w:r>
      <w:proofErr w:type="spellEnd"/>
      <w:r w:rsidRPr="001351BD">
        <w:rPr>
          <w:rFonts w:cs="David" w:hint="cs"/>
          <w:u w:val="single"/>
          <w:rtl/>
        </w:rPr>
        <w:t>:</w:t>
      </w:r>
    </w:p>
    <w:p w14:paraId="1B9A6591" w14:textId="77777777" w:rsidR="001351BD" w:rsidRPr="001351BD" w:rsidRDefault="001351BD" w:rsidP="001351BD">
      <w:pPr>
        <w:bidi/>
        <w:jc w:val="both"/>
        <w:rPr>
          <w:rFonts w:cs="David" w:hint="cs"/>
          <w:rtl/>
        </w:rPr>
      </w:pPr>
    </w:p>
    <w:p w14:paraId="0D373033" w14:textId="77777777" w:rsidR="001351BD" w:rsidRPr="001351BD" w:rsidRDefault="001351BD" w:rsidP="001351BD">
      <w:pPr>
        <w:bidi/>
        <w:jc w:val="both"/>
        <w:rPr>
          <w:rFonts w:cs="David" w:hint="cs"/>
          <w:rtl/>
        </w:rPr>
      </w:pPr>
      <w:r w:rsidRPr="001351BD">
        <w:rPr>
          <w:rFonts w:cs="David" w:hint="cs"/>
          <w:rtl/>
        </w:rPr>
        <w:tab/>
        <w:t xml:space="preserve">יש עניין של סייג למסירת המידע: "מצא שר, שהגוף המבוקר הוא בתחומי פעילות משרדו, ואם אין מדובר בגוף הכפוף לשר </w:t>
      </w:r>
      <w:r w:rsidRPr="001351BD">
        <w:rPr>
          <w:rFonts w:cs="David"/>
          <w:rtl/>
        </w:rPr>
        <w:t>–</w:t>
      </w:r>
      <w:r w:rsidRPr="001351BD">
        <w:rPr>
          <w:rFonts w:cs="David" w:hint="cs"/>
          <w:rtl/>
        </w:rPr>
        <w:t xml:space="preserve"> ראש הגוף, כי מסירתו של מידע- - - עלולה לסכן את ביטחון המדינה את יחסי החוץ שלה" </w:t>
      </w:r>
      <w:r w:rsidRPr="001351BD">
        <w:rPr>
          <w:rFonts w:cs="David"/>
          <w:rtl/>
        </w:rPr>
        <w:t>–</w:t>
      </w:r>
      <w:r w:rsidRPr="001351BD">
        <w:rPr>
          <w:rFonts w:cs="David" w:hint="cs"/>
          <w:rtl/>
        </w:rPr>
        <w:t xml:space="preserve"> הוצע להוריד פה את שלום הציבור, שבישיבה הקודמת לא כל כך אהבו את הניסוח הזה </w:t>
      </w:r>
      <w:r w:rsidRPr="001351BD">
        <w:rPr>
          <w:rFonts w:cs="David"/>
          <w:rtl/>
        </w:rPr>
        <w:t>–</w:t>
      </w:r>
      <w:r w:rsidRPr="001351BD">
        <w:rPr>
          <w:rFonts w:cs="David" w:hint="cs"/>
          <w:rtl/>
        </w:rPr>
        <w:t xml:space="preserve"> "רשאי הוא להורות כי לא יועבר אותו מידע; ואולם אם ניתן להעביר חלק מהמידע שאין בגילויו סכנה כאמור, יועבר אותו חלק". בישיבה הקודמת נשמעו שתי הערות מרכזיות: האחת, שלא כל שר יוכל להורות שלא יועבר מידע מהטעמים האמורים, אלא רק ראש הממשלה ושר הביטחון, אבל יש פה קושי כי במשרדים רבים ובגופים רבים יש מידע שיכול להיטען לגביו שהוא מידע בטחוני. עוד דבר שהוצע, שלא השר יחליט, ראש הגוף, אלא יושב-ראש הכנסת הוא זה שיכריע. השר יגיד שהוא לא יכול להעביר את המידע הזה והזה כי יש כאן סכנה לפגיעה בביטחון המדינה, הוא יידע את יושב-ראש הכנסת, ויושב-ראש הכנסת הוא זה שיכריע אם המידע יועבר </w:t>
      </w:r>
      <w:proofErr w:type="spellStart"/>
      <w:r w:rsidRPr="001351BD">
        <w:rPr>
          <w:rFonts w:cs="David" w:hint="cs"/>
          <w:rtl/>
        </w:rPr>
        <w:t>לממ"מ</w:t>
      </w:r>
      <w:proofErr w:type="spellEnd"/>
      <w:r w:rsidRPr="001351BD">
        <w:rPr>
          <w:rFonts w:cs="David" w:hint="cs"/>
          <w:rtl/>
        </w:rPr>
        <w:t xml:space="preserve"> או לא יועבר.</w:t>
      </w:r>
    </w:p>
    <w:p w14:paraId="1940DF6C" w14:textId="77777777" w:rsidR="001351BD" w:rsidRPr="001351BD" w:rsidRDefault="001351BD" w:rsidP="001351BD">
      <w:pPr>
        <w:bidi/>
        <w:jc w:val="both"/>
        <w:rPr>
          <w:rFonts w:cs="David" w:hint="cs"/>
          <w:rtl/>
        </w:rPr>
      </w:pPr>
    </w:p>
    <w:p w14:paraId="68C7E79E" w14:textId="77777777" w:rsidR="001351BD" w:rsidRPr="001351BD" w:rsidRDefault="001351BD" w:rsidP="001351BD">
      <w:pPr>
        <w:bidi/>
        <w:jc w:val="both"/>
        <w:rPr>
          <w:rFonts w:cs="David" w:hint="cs"/>
          <w:rtl/>
        </w:rPr>
      </w:pPr>
      <w:r w:rsidRPr="001351BD">
        <w:rPr>
          <w:rFonts w:cs="David" w:hint="cs"/>
          <w:u w:val="single"/>
          <w:rtl/>
        </w:rPr>
        <w:t>היו"ר דוד טל:</w:t>
      </w:r>
    </w:p>
    <w:p w14:paraId="580D957D" w14:textId="77777777" w:rsidR="001351BD" w:rsidRPr="001351BD" w:rsidRDefault="001351BD" w:rsidP="001351BD">
      <w:pPr>
        <w:bidi/>
        <w:jc w:val="both"/>
        <w:rPr>
          <w:rFonts w:cs="David" w:hint="cs"/>
          <w:rtl/>
        </w:rPr>
      </w:pPr>
    </w:p>
    <w:p w14:paraId="1C2CD2F3" w14:textId="77777777" w:rsidR="001351BD" w:rsidRPr="001351BD" w:rsidRDefault="001351BD" w:rsidP="001351BD">
      <w:pPr>
        <w:bidi/>
        <w:jc w:val="both"/>
        <w:rPr>
          <w:rFonts w:cs="David" w:hint="cs"/>
          <w:rtl/>
        </w:rPr>
      </w:pPr>
      <w:r w:rsidRPr="001351BD">
        <w:rPr>
          <w:rFonts w:cs="David" w:hint="cs"/>
          <w:rtl/>
        </w:rPr>
        <w:tab/>
        <w:t>השאלות ברורות. יש שתי בעיות: האחת, האם אנחנו רוצים שהסמכות תישאר בידי יושבת-ראש הכנסת, שתחליט אם יש בעיה של ביטחון או שניתן לכל שר- - -</w:t>
      </w:r>
    </w:p>
    <w:p w14:paraId="7EA57563" w14:textId="77777777" w:rsidR="001351BD" w:rsidRPr="001351BD" w:rsidRDefault="001351BD" w:rsidP="001351BD">
      <w:pPr>
        <w:bidi/>
        <w:jc w:val="both"/>
        <w:rPr>
          <w:rFonts w:cs="David" w:hint="cs"/>
          <w:rtl/>
        </w:rPr>
      </w:pPr>
    </w:p>
    <w:p w14:paraId="2C955140" w14:textId="77777777" w:rsidR="001351BD" w:rsidRPr="001351BD" w:rsidRDefault="001351BD" w:rsidP="001351BD">
      <w:pPr>
        <w:bidi/>
        <w:jc w:val="both"/>
        <w:rPr>
          <w:rFonts w:cs="David" w:hint="cs"/>
          <w:u w:val="single"/>
          <w:rtl/>
        </w:rPr>
      </w:pPr>
      <w:r w:rsidRPr="001351BD">
        <w:rPr>
          <w:rFonts w:cs="David" w:hint="cs"/>
          <w:u w:val="single"/>
          <w:rtl/>
        </w:rPr>
        <w:t xml:space="preserve">דב </w:t>
      </w:r>
      <w:proofErr w:type="spellStart"/>
      <w:r w:rsidRPr="001351BD">
        <w:rPr>
          <w:rFonts w:cs="David" w:hint="cs"/>
          <w:u w:val="single"/>
          <w:rtl/>
        </w:rPr>
        <w:t>חנין</w:t>
      </w:r>
      <w:proofErr w:type="spellEnd"/>
      <w:r w:rsidRPr="001351BD">
        <w:rPr>
          <w:rFonts w:cs="David" w:hint="cs"/>
          <w:u w:val="single"/>
          <w:rtl/>
        </w:rPr>
        <w:t>:</w:t>
      </w:r>
    </w:p>
    <w:p w14:paraId="775AC882" w14:textId="77777777" w:rsidR="001351BD" w:rsidRPr="001351BD" w:rsidRDefault="001351BD" w:rsidP="001351BD">
      <w:pPr>
        <w:bidi/>
        <w:jc w:val="both"/>
        <w:rPr>
          <w:rFonts w:cs="David" w:hint="cs"/>
          <w:rtl/>
        </w:rPr>
      </w:pPr>
    </w:p>
    <w:p w14:paraId="70CB0F45" w14:textId="77777777" w:rsidR="001351BD" w:rsidRPr="001351BD" w:rsidRDefault="001351BD" w:rsidP="001351BD">
      <w:pPr>
        <w:bidi/>
        <w:jc w:val="both"/>
        <w:rPr>
          <w:rFonts w:cs="David" w:hint="cs"/>
          <w:rtl/>
        </w:rPr>
      </w:pPr>
      <w:r w:rsidRPr="001351BD">
        <w:rPr>
          <w:rFonts w:cs="David" w:hint="cs"/>
          <w:rtl/>
        </w:rPr>
        <w:tab/>
        <w:t xml:space="preserve"> לכל שר ולכל ראש גוף.</w:t>
      </w:r>
    </w:p>
    <w:p w14:paraId="3915C792" w14:textId="77777777" w:rsidR="001351BD" w:rsidRPr="001351BD" w:rsidRDefault="001351BD" w:rsidP="001351BD">
      <w:pPr>
        <w:bidi/>
        <w:jc w:val="both"/>
        <w:rPr>
          <w:rFonts w:cs="David" w:hint="cs"/>
          <w:rtl/>
        </w:rPr>
      </w:pPr>
    </w:p>
    <w:p w14:paraId="13960F79" w14:textId="77777777" w:rsidR="001351BD" w:rsidRPr="001351BD" w:rsidRDefault="001351BD" w:rsidP="001351BD">
      <w:pPr>
        <w:bidi/>
        <w:jc w:val="both"/>
        <w:rPr>
          <w:rFonts w:cs="David" w:hint="cs"/>
          <w:rtl/>
        </w:rPr>
      </w:pPr>
      <w:r w:rsidRPr="001351BD">
        <w:rPr>
          <w:rFonts w:cs="David" w:hint="cs"/>
          <w:u w:val="single"/>
          <w:rtl/>
        </w:rPr>
        <w:t>היו"ר דוד טל:</w:t>
      </w:r>
    </w:p>
    <w:p w14:paraId="7EDC49DA" w14:textId="77777777" w:rsidR="001351BD" w:rsidRPr="001351BD" w:rsidRDefault="001351BD" w:rsidP="001351BD">
      <w:pPr>
        <w:bidi/>
        <w:jc w:val="both"/>
        <w:rPr>
          <w:rFonts w:cs="David" w:hint="cs"/>
          <w:rtl/>
        </w:rPr>
      </w:pPr>
    </w:p>
    <w:p w14:paraId="640A3989" w14:textId="77777777" w:rsidR="001351BD" w:rsidRPr="001351BD" w:rsidRDefault="001351BD" w:rsidP="001351BD">
      <w:pPr>
        <w:bidi/>
        <w:jc w:val="both"/>
        <w:rPr>
          <w:rFonts w:cs="David" w:hint="cs"/>
          <w:rtl/>
        </w:rPr>
      </w:pPr>
      <w:r w:rsidRPr="001351BD">
        <w:rPr>
          <w:rFonts w:cs="David" w:hint="cs"/>
          <w:rtl/>
        </w:rPr>
        <w:tab/>
        <w:t>החשש כאן, שבכל נושא שאני אבקש חומר, הוא יוכל לומר שזה פוגע בביטחון המדינה, ולי לא יהיה מה לומר. השאלה אז, אם אנחנו מעבירים את הסמכות הזאת. הוא יגיד את זה, אבל יושב-ראש הכנסת יבחן ויראה אם יש בזה איזו פגיעה בביטחון המדינה.</w:t>
      </w:r>
    </w:p>
    <w:p w14:paraId="774E3B05" w14:textId="77777777" w:rsidR="001351BD" w:rsidRPr="001351BD" w:rsidRDefault="001351BD" w:rsidP="001351BD">
      <w:pPr>
        <w:bidi/>
        <w:jc w:val="both"/>
        <w:rPr>
          <w:rFonts w:cs="David" w:hint="cs"/>
          <w:rtl/>
        </w:rPr>
      </w:pPr>
    </w:p>
    <w:p w14:paraId="0F3B317F" w14:textId="77777777" w:rsidR="001351BD" w:rsidRPr="001351BD" w:rsidRDefault="001351BD" w:rsidP="001351BD">
      <w:pPr>
        <w:bidi/>
        <w:jc w:val="both"/>
        <w:rPr>
          <w:rFonts w:cs="David" w:hint="cs"/>
          <w:u w:val="single"/>
          <w:rtl/>
        </w:rPr>
      </w:pPr>
      <w:r w:rsidRPr="001351BD">
        <w:rPr>
          <w:rFonts w:cs="David" w:hint="cs"/>
          <w:u w:val="single"/>
          <w:rtl/>
        </w:rPr>
        <w:t xml:space="preserve">דב </w:t>
      </w:r>
      <w:proofErr w:type="spellStart"/>
      <w:r w:rsidRPr="001351BD">
        <w:rPr>
          <w:rFonts w:cs="David" w:hint="cs"/>
          <w:u w:val="single"/>
          <w:rtl/>
        </w:rPr>
        <w:t>חנין</w:t>
      </w:r>
      <w:proofErr w:type="spellEnd"/>
      <w:r w:rsidRPr="001351BD">
        <w:rPr>
          <w:rFonts w:cs="David" w:hint="cs"/>
          <w:u w:val="single"/>
          <w:rtl/>
        </w:rPr>
        <w:t>:</w:t>
      </w:r>
    </w:p>
    <w:p w14:paraId="6CE68038" w14:textId="77777777" w:rsidR="001351BD" w:rsidRPr="001351BD" w:rsidRDefault="001351BD" w:rsidP="001351BD">
      <w:pPr>
        <w:bidi/>
        <w:jc w:val="both"/>
        <w:rPr>
          <w:rFonts w:cs="David" w:hint="cs"/>
          <w:rtl/>
        </w:rPr>
      </w:pPr>
    </w:p>
    <w:p w14:paraId="61D1CF31" w14:textId="77777777" w:rsidR="001351BD" w:rsidRPr="001351BD" w:rsidRDefault="001351BD" w:rsidP="001351BD">
      <w:pPr>
        <w:bidi/>
        <w:jc w:val="both"/>
        <w:rPr>
          <w:rFonts w:cs="David" w:hint="cs"/>
          <w:rtl/>
        </w:rPr>
      </w:pPr>
      <w:r w:rsidRPr="001351BD">
        <w:rPr>
          <w:rFonts w:cs="David" w:hint="cs"/>
          <w:rtl/>
        </w:rPr>
        <w:tab/>
        <w:t xml:space="preserve"> אני רוצה להעיר להערותיה של היועצת המשפטית. קודם כול, להערה הראשונה. גברתי, את כמובן צודקת שיש גופים נוספים לא רק במשרד הביטחון ובמשרד ראש הממשלה שיכולים להיות בהם עניינים ביטחוניים, אבל זה לא אומר שהסמכות לא צריכה להיות של ראש הממשלה ושל שר הביטחון. יכול להיות שבעיריית תל-אביב יש מידע ביטחוני, אבל לא ראש העיר תל-אביב יחליט את זה, אלא, אם הוא יחשוב שיש מניעה ביטחונית, הוא יצטרך לשכנע את שר הביטחון או את ראש הממשלה. </w:t>
      </w:r>
    </w:p>
    <w:p w14:paraId="4906658A" w14:textId="77777777" w:rsidR="001351BD" w:rsidRPr="001351BD" w:rsidRDefault="001351BD" w:rsidP="001351BD">
      <w:pPr>
        <w:bidi/>
        <w:jc w:val="both"/>
        <w:rPr>
          <w:rFonts w:cs="David" w:hint="cs"/>
          <w:rtl/>
        </w:rPr>
      </w:pPr>
    </w:p>
    <w:p w14:paraId="157237B3" w14:textId="77777777" w:rsidR="001351BD" w:rsidRPr="001351BD" w:rsidRDefault="001351BD" w:rsidP="001351BD">
      <w:pPr>
        <w:bidi/>
        <w:jc w:val="both"/>
        <w:rPr>
          <w:rFonts w:cs="David" w:hint="cs"/>
          <w:rtl/>
        </w:rPr>
      </w:pPr>
      <w:r w:rsidRPr="001351BD">
        <w:rPr>
          <w:rFonts w:cs="David" w:hint="cs"/>
          <w:rtl/>
        </w:rPr>
        <w:tab/>
        <w:t xml:space="preserve">אני מציע לכם מנגנון שיש בו שתי שכבות: שכבה ראשונה, שראש הממשלה או שר הביטחון הם אלה שיקבעו שבמידע יש סכנה ביטחונית, וכמובן, כל גוף יכול לפנות אליהם, גם אם הוא לא גוף שנמצא בתחומי משרדיהם, זאת אומרת, זה לאו דווקא צריך להיות קשור לאותם משרדים, ורמה נוספת, שראש </w:t>
      </w:r>
      <w:proofErr w:type="spellStart"/>
      <w:r w:rsidRPr="001351BD">
        <w:rPr>
          <w:rFonts w:cs="David" w:hint="cs"/>
          <w:rtl/>
        </w:rPr>
        <w:t>הממ"מ</w:t>
      </w:r>
      <w:proofErr w:type="spellEnd"/>
      <w:r w:rsidRPr="001351BD">
        <w:rPr>
          <w:rFonts w:cs="David" w:hint="cs"/>
          <w:rtl/>
        </w:rPr>
        <w:t xml:space="preserve"> יוכל לפנות ליושב-ראש הכנסת לקיים אצלו דיון, ושהוא יקבל החלטה בעניין שראש הממשלה ושר הביטחון סבורים שאי אפשר למסור בו מידע מטעמי ביטחון.</w:t>
      </w:r>
    </w:p>
    <w:p w14:paraId="59CF9C53" w14:textId="77777777" w:rsidR="001351BD" w:rsidRPr="001351BD" w:rsidRDefault="001351BD" w:rsidP="001351BD">
      <w:pPr>
        <w:bidi/>
        <w:jc w:val="both"/>
        <w:rPr>
          <w:rFonts w:cs="David" w:hint="cs"/>
          <w:rtl/>
        </w:rPr>
      </w:pPr>
    </w:p>
    <w:p w14:paraId="0CAD153D" w14:textId="77777777" w:rsidR="001351BD" w:rsidRPr="001351BD" w:rsidRDefault="001351BD" w:rsidP="001351BD">
      <w:pPr>
        <w:bidi/>
        <w:jc w:val="both"/>
        <w:rPr>
          <w:rFonts w:cs="David" w:hint="cs"/>
          <w:rtl/>
        </w:rPr>
      </w:pPr>
      <w:r w:rsidRPr="001351BD">
        <w:rPr>
          <w:rFonts w:cs="David" w:hint="cs"/>
          <w:u w:val="single"/>
          <w:rtl/>
        </w:rPr>
        <w:t>היו"ר דוד טל:</w:t>
      </w:r>
    </w:p>
    <w:p w14:paraId="67148D04" w14:textId="77777777" w:rsidR="001351BD" w:rsidRPr="001351BD" w:rsidRDefault="001351BD" w:rsidP="001351BD">
      <w:pPr>
        <w:bidi/>
        <w:jc w:val="both"/>
        <w:rPr>
          <w:rFonts w:cs="David" w:hint="cs"/>
          <w:rtl/>
        </w:rPr>
      </w:pPr>
    </w:p>
    <w:p w14:paraId="1A72B3B6" w14:textId="77777777" w:rsidR="001351BD" w:rsidRPr="001351BD" w:rsidRDefault="001351BD" w:rsidP="001351BD">
      <w:pPr>
        <w:bidi/>
        <w:jc w:val="both"/>
        <w:rPr>
          <w:rFonts w:cs="David" w:hint="cs"/>
          <w:rtl/>
        </w:rPr>
      </w:pPr>
      <w:r w:rsidRPr="001351BD">
        <w:rPr>
          <w:rFonts w:cs="David" w:hint="cs"/>
          <w:rtl/>
        </w:rPr>
        <w:tab/>
        <w:t>גדעון סער, מה ההצעה של הליכוד בשאלה האם כל שר יכול לומר שהנושא שביקשו ממני עלול לפגוע בביטחון המדינה, ואנחנו מסמיכים אותו?</w:t>
      </w:r>
    </w:p>
    <w:p w14:paraId="3D651E1D" w14:textId="77777777" w:rsidR="001351BD" w:rsidRDefault="001351BD" w:rsidP="001351BD">
      <w:pPr>
        <w:bidi/>
        <w:jc w:val="both"/>
        <w:rPr>
          <w:rFonts w:cs="David" w:hint="cs"/>
          <w:u w:val="single"/>
          <w:rtl/>
        </w:rPr>
      </w:pPr>
    </w:p>
    <w:p w14:paraId="6B4125EF" w14:textId="77777777" w:rsidR="001351BD" w:rsidRPr="001351BD" w:rsidRDefault="001351BD" w:rsidP="001351BD">
      <w:pPr>
        <w:bidi/>
        <w:jc w:val="both"/>
        <w:rPr>
          <w:rFonts w:cs="David" w:hint="cs"/>
          <w:rtl/>
        </w:rPr>
      </w:pPr>
      <w:r w:rsidRPr="001351BD">
        <w:rPr>
          <w:rFonts w:cs="David" w:hint="cs"/>
          <w:u w:val="single"/>
          <w:rtl/>
        </w:rPr>
        <w:t>מאיר פרוש:</w:t>
      </w:r>
    </w:p>
    <w:p w14:paraId="3D593524" w14:textId="77777777" w:rsidR="001351BD" w:rsidRPr="001351BD" w:rsidRDefault="001351BD" w:rsidP="001351BD">
      <w:pPr>
        <w:bidi/>
        <w:jc w:val="both"/>
        <w:rPr>
          <w:rFonts w:cs="David" w:hint="cs"/>
          <w:rtl/>
        </w:rPr>
      </w:pPr>
    </w:p>
    <w:p w14:paraId="22586E89" w14:textId="77777777" w:rsidR="001351BD" w:rsidRPr="001351BD" w:rsidRDefault="001351BD" w:rsidP="001351BD">
      <w:pPr>
        <w:bidi/>
        <w:jc w:val="both"/>
        <w:rPr>
          <w:rFonts w:cs="David" w:hint="cs"/>
          <w:rtl/>
        </w:rPr>
      </w:pPr>
      <w:r w:rsidRPr="001351BD">
        <w:rPr>
          <w:rFonts w:cs="David" w:hint="cs"/>
          <w:rtl/>
        </w:rPr>
        <w:tab/>
        <w:t>כל שר יכול לומר.</w:t>
      </w:r>
    </w:p>
    <w:p w14:paraId="35954A0C" w14:textId="77777777" w:rsidR="001351BD" w:rsidRPr="001351BD" w:rsidRDefault="001351BD" w:rsidP="001351BD">
      <w:pPr>
        <w:bidi/>
        <w:jc w:val="both"/>
        <w:rPr>
          <w:rFonts w:cs="David" w:hint="cs"/>
          <w:rtl/>
        </w:rPr>
      </w:pPr>
    </w:p>
    <w:p w14:paraId="3B4684C1" w14:textId="77777777" w:rsidR="001351BD" w:rsidRPr="001351BD" w:rsidRDefault="001351BD" w:rsidP="001351BD">
      <w:pPr>
        <w:bidi/>
        <w:jc w:val="both"/>
        <w:rPr>
          <w:rFonts w:cs="David" w:hint="cs"/>
          <w:rtl/>
        </w:rPr>
      </w:pPr>
      <w:r w:rsidRPr="001351BD">
        <w:rPr>
          <w:rFonts w:cs="David" w:hint="cs"/>
          <w:u w:val="single"/>
          <w:rtl/>
        </w:rPr>
        <w:t>היו"ר דוד טל:</w:t>
      </w:r>
    </w:p>
    <w:p w14:paraId="1B5FA427" w14:textId="77777777" w:rsidR="001351BD" w:rsidRPr="001351BD" w:rsidRDefault="001351BD" w:rsidP="001351BD">
      <w:pPr>
        <w:bidi/>
        <w:jc w:val="both"/>
        <w:rPr>
          <w:rFonts w:cs="David" w:hint="cs"/>
          <w:rtl/>
        </w:rPr>
      </w:pPr>
    </w:p>
    <w:p w14:paraId="3F291CF2" w14:textId="77777777" w:rsidR="001351BD" w:rsidRPr="001351BD" w:rsidRDefault="001351BD" w:rsidP="001351BD">
      <w:pPr>
        <w:bidi/>
        <w:jc w:val="both"/>
        <w:rPr>
          <w:rFonts w:cs="David" w:hint="cs"/>
          <w:rtl/>
        </w:rPr>
      </w:pPr>
      <w:r w:rsidRPr="001351BD">
        <w:rPr>
          <w:rFonts w:cs="David" w:hint="cs"/>
          <w:rtl/>
        </w:rPr>
        <w:tab/>
        <w:t>השאלה אם אנחנו מקבלים את זה או שאנחנו אומרים שכל שר שירצה לנפנף אותי, אני אגיד: אתה לא יכול לקבוע חד-משמעית, תעבור דרך יושב-ראש הכנסת, ושהוא יחליט.</w:t>
      </w:r>
    </w:p>
    <w:p w14:paraId="27485345" w14:textId="77777777" w:rsidR="001351BD" w:rsidRPr="001351BD" w:rsidRDefault="001351BD" w:rsidP="001351BD">
      <w:pPr>
        <w:bidi/>
        <w:jc w:val="both"/>
        <w:rPr>
          <w:rFonts w:cs="David" w:hint="cs"/>
          <w:rtl/>
        </w:rPr>
      </w:pPr>
    </w:p>
    <w:p w14:paraId="1CAF525D" w14:textId="77777777" w:rsidR="001351BD" w:rsidRPr="001351BD" w:rsidRDefault="001351BD" w:rsidP="001351BD">
      <w:pPr>
        <w:bidi/>
        <w:jc w:val="both"/>
        <w:rPr>
          <w:rFonts w:cs="David" w:hint="cs"/>
          <w:rtl/>
        </w:rPr>
      </w:pPr>
      <w:r w:rsidRPr="001351BD">
        <w:rPr>
          <w:rFonts w:cs="David" w:hint="cs"/>
          <w:u w:val="single"/>
          <w:rtl/>
        </w:rPr>
        <w:t>מאיר פרוש:</w:t>
      </w:r>
    </w:p>
    <w:p w14:paraId="0CF77A87" w14:textId="77777777" w:rsidR="001351BD" w:rsidRPr="001351BD" w:rsidRDefault="001351BD" w:rsidP="001351BD">
      <w:pPr>
        <w:bidi/>
        <w:jc w:val="both"/>
        <w:rPr>
          <w:rFonts w:cs="David" w:hint="cs"/>
          <w:rtl/>
        </w:rPr>
      </w:pPr>
    </w:p>
    <w:p w14:paraId="0D243E20" w14:textId="77777777" w:rsidR="001351BD" w:rsidRPr="001351BD" w:rsidRDefault="001351BD" w:rsidP="001351BD">
      <w:pPr>
        <w:bidi/>
        <w:jc w:val="both"/>
        <w:rPr>
          <w:rFonts w:cs="David" w:hint="cs"/>
          <w:rtl/>
        </w:rPr>
      </w:pPr>
      <w:r w:rsidRPr="001351BD">
        <w:rPr>
          <w:rFonts w:cs="David" w:hint="cs"/>
          <w:rtl/>
        </w:rPr>
        <w:tab/>
        <w:t>מתוך הנחה שהשרים לא משקרים, כאשר שר יבוא ויאמר שהמידע הזה יכול לפגוע בביטחון המדינה, צריך לאפשר לו את זה.</w:t>
      </w:r>
    </w:p>
    <w:p w14:paraId="42700420" w14:textId="77777777" w:rsidR="001351BD" w:rsidRPr="001351BD" w:rsidRDefault="001351BD" w:rsidP="001351BD">
      <w:pPr>
        <w:bidi/>
        <w:jc w:val="both"/>
        <w:rPr>
          <w:rFonts w:cs="David" w:hint="cs"/>
          <w:rtl/>
        </w:rPr>
      </w:pPr>
    </w:p>
    <w:p w14:paraId="5E5B29CC" w14:textId="77777777" w:rsidR="001351BD" w:rsidRPr="001351BD" w:rsidRDefault="001351BD" w:rsidP="001351BD">
      <w:pPr>
        <w:bidi/>
        <w:jc w:val="both"/>
        <w:rPr>
          <w:rFonts w:cs="David" w:hint="cs"/>
          <w:rtl/>
        </w:rPr>
      </w:pPr>
      <w:r w:rsidRPr="001351BD">
        <w:rPr>
          <w:rFonts w:cs="David" w:hint="cs"/>
          <w:u w:val="single"/>
          <w:rtl/>
        </w:rPr>
        <w:t>גדעון סער:</w:t>
      </w:r>
    </w:p>
    <w:p w14:paraId="6A5F5FB5" w14:textId="77777777" w:rsidR="001351BD" w:rsidRPr="001351BD" w:rsidRDefault="001351BD" w:rsidP="001351BD">
      <w:pPr>
        <w:bidi/>
        <w:jc w:val="both"/>
        <w:rPr>
          <w:rFonts w:cs="David" w:hint="cs"/>
          <w:rtl/>
        </w:rPr>
      </w:pPr>
    </w:p>
    <w:p w14:paraId="67E79278" w14:textId="77777777" w:rsidR="001351BD" w:rsidRPr="001351BD" w:rsidRDefault="001351BD" w:rsidP="001351BD">
      <w:pPr>
        <w:bidi/>
        <w:jc w:val="both"/>
        <w:rPr>
          <w:rFonts w:cs="David" w:hint="cs"/>
          <w:rtl/>
        </w:rPr>
      </w:pPr>
      <w:r w:rsidRPr="001351BD">
        <w:rPr>
          <w:rFonts w:cs="David" w:hint="cs"/>
          <w:rtl/>
        </w:rPr>
        <w:tab/>
        <w:t xml:space="preserve"> אין לי בעיה עם זה.</w:t>
      </w:r>
    </w:p>
    <w:p w14:paraId="39EAFF21" w14:textId="77777777" w:rsidR="001351BD" w:rsidRPr="001351BD" w:rsidRDefault="001351BD" w:rsidP="001351BD">
      <w:pPr>
        <w:bidi/>
        <w:jc w:val="both"/>
        <w:rPr>
          <w:rFonts w:cs="David" w:hint="cs"/>
          <w:rtl/>
        </w:rPr>
      </w:pPr>
    </w:p>
    <w:p w14:paraId="074A604C" w14:textId="77777777" w:rsidR="001351BD" w:rsidRPr="001351BD" w:rsidRDefault="001351BD" w:rsidP="001351BD">
      <w:pPr>
        <w:bidi/>
        <w:jc w:val="both"/>
        <w:rPr>
          <w:rFonts w:cs="David" w:hint="cs"/>
          <w:rtl/>
        </w:rPr>
      </w:pPr>
      <w:r w:rsidRPr="001351BD">
        <w:rPr>
          <w:rFonts w:cs="David" w:hint="cs"/>
          <w:u w:val="single"/>
          <w:rtl/>
        </w:rPr>
        <w:t>היו"ר דוד טל:</w:t>
      </w:r>
    </w:p>
    <w:p w14:paraId="4B5CE5C7" w14:textId="77777777" w:rsidR="001351BD" w:rsidRPr="001351BD" w:rsidRDefault="001351BD" w:rsidP="001351BD">
      <w:pPr>
        <w:bidi/>
        <w:jc w:val="both"/>
        <w:rPr>
          <w:rFonts w:cs="David" w:hint="cs"/>
          <w:rtl/>
        </w:rPr>
      </w:pPr>
    </w:p>
    <w:p w14:paraId="45E7D68A" w14:textId="77777777" w:rsidR="001351BD" w:rsidRPr="001351BD" w:rsidRDefault="001351BD" w:rsidP="001351BD">
      <w:pPr>
        <w:bidi/>
        <w:jc w:val="both"/>
        <w:rPr>
          <w:rFonts w:cs="David" w:hint="cs"/>
          <w:rtl/>
        </w:rPr>
      </w:pPr>
      <w:r w:rsidRPr="001351BD">
        <w:rPr>
          <w:rFonts w:cs="David" w:hint="cs"/>
          <w:rtl/>
        </w:rPr>
        <w:tab/>
        <w:t>רבותי, עוד התייחסויות לנושא הזה.</w:t>
      </w:r>
    </w:p>
    <w:p w14:paraId="6A1E3E67" w14:textId="77777777" w:rsidR="001351BD" w:rsidRPr="001351BD" w:rsidRDefault="001351BD" w:rsidP="001351BD">
      <w:pPr>
        <w:bidi/>
        <w:jc w:val="both"/>
        <w:rPr>
          <w:rFonts w:cs="David" w:hint="cs"/>
          <w:rtl/>
        </w:rPr>
      </w:pPr>
    </w:p>
    <w:p w14:paraId="254CE031" w14:textId="77777777" w:rsidR="001351BD" w:rsidRPr="001351BD" w:rsidRDefault="001351BD" w:rsidP="001351BD">
      <w:pPr>
        <w:bidi/>
        <w:jc w:val="both"/>
        <w:rPr>
          <w:rFonts w:cs="David" w:hint="cs"/>
          <w:rtl/>
        </w:rPr>
      </w:pPr>
      <w:r w:rsidRPr="001351BD">
        <w:rPr>
          <w:rFonts w:cs="David" w:hint="cs"/>
          <w:u w:val="single"/>
          <w:rtl/>
        </w:rPr>
        <w:t>נסים זאב:</w:t>
      </w:r>
    </w:p>
    <w:p w14:paraId="11418B6D" w14:textId="77777777" w:rsidR="001351BD" w:rsidRPr="001351BD" w:rsidRDefault="001351BD" w:rsidP="001351BD">
      <w:pPr>
        <w:bidi/>
        <w:jc w:val="both"/>
        <w:rPr>
          <w:rFonts w:cs="David" w:hint="cs"/>
          <w:rtl/>
        </w:rPr>
      </w:pPr>
    </w:p>
    <w:p w14:paraId="1A8E7CFD" w14:textId="77777777" w:rsidR="001351BD" w:rsidRPr="001351BD" w:rsidRDefault="001351BD" w:rsidP="001351BD">
      <w:pPr>
        <w:bidi/>
        <w:jc w:val="both"/>
        <w:rPr>
          <w:rFonts w:cs="David" w:hint="cs"/>
          <w:rtl/>
        </w:rPr>
      </w:pPr>
      <w:r w:rsidRPr="001351BD">
        <w:rPr>
          <w:rFonts w:cs="David" w:hint="cs"/>
          <w:rtl/>
        </w:rPr>
        <w:tab/>
        <w:t xml:space="preserve"> צריך חוות דעת של יועץ משפטי בעניין הזה.</w:t>
      </w:r>
    </w:p>
    <w:p w14:paraId="675DA5B6" w14:textId="77777777" w:rsidR="001351BD" w:rsidRPr="001351BD" w:rsidRDefault="001351BD" w:rsidP="001351BD">
      <w:pPr>
        <w:bidi/>
        <w:jc w:val="both"/>
        <w:rPr>
          <w:rFonts w:cs="David" w:hint="cs"/>
          <w:rtl/>
        </w:rPr>
      </w:pPr>
    </w:p>
    <w:p w14:paraId="0EAB32FA" w14:textId="77777777" w:rsidR="001351BD" w:rsidRPr="001351BD" w:rsidRDefault="001351BD" w:rsidP="001351BD">
      <w:pPr>
        <w:bidi/>
        <w:jc w:val="both"/>
        <w:rPr>
          <w:rFonts w:cs="David" w:hint="cs"/>
          <w:rtl/>
        </w:rPr>
      </w:pPr>
      <w:r w:rsidRPr="001351BD">
        <w:rPr>
          <w:rFonts w:cs="David" w:hint="cs"/>
          <w:u w:val="single"/>
          <w:rtl/>
        </w:rPr>
        <w:t>היו"ר דוד טל:</w:t>
      </w:r>
    </w:p>
    <w:p w14:paraId="58CF5DF6" w14:textId="77777777" w:rsidR="001351BD" w:rsidRPr="001351BD" w:rsidRDefault="001351BD" w:rsidP="001351BD">
      <w:pPr>
        <w:bidi/>
        <w:jc w:val="both"/>
        <w:rPr>
          <w:rFonts w:cs="David" w:hint="cs"/>
          <w:rtl/>
        </w:rPr>
      </w:pPr>
    </w:p>
    <w:p w14:paraId="2654889A" w14:textId="77777777" w:rsidR="001351BD" w:rsidRPr="001351BD" w:rsidRDefault="001351BD" w:rsidP="001351BD">
      <w:pPr>
        <w:bidi/>
        <w:jc w:val="both"/>
        <w:rPr>
          <w:rFonts w:cs="David" w:hint="cs"/>
          <w:rtl/>
        </w:rPr>
      </w:pPr>
      <w:r w:rsidRPr="001351BD">
        <w:rPr>
          <w:rFonts w:cs="David" w:hint="cs"/>
          <w:rtl/>
        </w:rPr>
        <w:tab/>
        <w:t>יועץ משפטי של הממשלה?</w:t>
      </w:r>
    </w:p>
    <w:p w14:paraId="14093472" w14:textId="77777777" w:rsidR="001351BD" w:rsidRPr="001351BD" w:rsidRDefault="001351BD" w:rsidP="001351BD">
      <w:pPr>
        <w:bidi/>
        <w:jc w:val="both"/>
        <w:rPr>
          <w:rFonts w:cs="David" w:hint="cs"/>
          <w:rtl/>
        </w:rPr>
      </w:pPr>
    </w:p>
    <w:p w14:paraId="402DAB3E" w14:textId="77777777" w:rsidR="001351BD" w:rsidRPr="001351BD" w:rsidRDefault="001351BD" w:rsidP="001351BD">
      <w:pPr>
        <w:bidi/>
        <w:jc w:val="both"/>
        <w:rPr>
          <w:rFonts w:cs="David" w:hint="cs"/>
          <w:rtl/>
        </w:rPr>
      </w:pPr>
      <w:r w:rsidRPr="001351BD">
        <w:rPr>
          <w:rFonts w:cs="David" w:hint="cs"/>
          <w:u w:val="single"/>
          <w:rtl/>
        </w:rPr>
        <w:t>נסים זאב:</w:t>
      </w:r>
    </w:p>
    <w:p w14:paraId="330F3B59" w14:textId="77777777" w:rsidR="001351BD" w:rsidRPr="001351BD" w:rsidRDefault="001351BD" w:rsidP="001351BD">
      <w:pPr>
        <w:bidi/>
        <w:jc w:val="both"/>
        <w:rPr>
          <w:rFonts w:cs="David" w:hint="cs"/>
          <w:rtl/>
        </w:rPr>
      </w:pPr>
    </w:p>
    <w:p w14:paraId="6A64864B" w14:textId="77777777" w:rsidR="001351BD" w:rsidRPr="001351BD" w:rsidRDefault="001351BD" w:rsidP="001351BD">
      <w:pPr>
        <w:bidi/>
        <w:jc w:val="both"/>
        <w:rPr>
          <w:rFonts w:cs="David" w:hint="cs"/>
          <w:rtl/>
        </w:rPr>
      </w:pPr>
      <w:r w:rsidRPr="001351BD">
        <w:rPr>
          <w:rFonts w:cs="David" w:hint="cs"/>
          <w:rtl/>
        </w:rPr>
        <w:tab/>
        <w:t>מטעם הכנסת. מי שמבקש את האינפורמציה זה חבר כנסת, אם יש חשש שאולי השר רוצה לדחות בקש את העברת המידע, תהיה לו זכות, כחבר כנסת, לבקש חוות דעת מהיועץ המשפטי של הכנסת.</w:t>
      </w:r>
    </w:p>
    <w:p w14:paraId="2D80D798" w14:textId="77777777" w:rsidR="001351BD" w:rsidRPr="001351BD" w:rsidRDefault="001351BD" w:rsidP="001351BD">
      <w:pPr>
        <w:bidi/>
        <w:jc w:val="both"/>
        <w:rPr>
          <w:rFonts w:cs="David" w:hint="cs"/>
          <w:rtl/>
        </w:rPr>
      </w:pPr>
    </w:p>
    <w:p w14:paraId="42DBAEB8" w14:textId="77777777" w:rsidR="001351BD" w:rsidRPr="001351BD" w:rsidRDefault="001351BD" w:rsidP="001351BD">
      <w:pPr>
        <w:bidi/>
        <w:jc w:val="both"/>
        <w:rPr>
          <w:rFonts w:cs="David" w:hint="cs"/>
          <w:rtl/>
        </w:rPr>
      </w:pPr>
      <w:r w:rsidRPr="001351BD">
        <w:rPr>
          <w:rFonts w:cs="David" w:hint="cs"/>
          <w:u w:val="single"/>
          <w:rtl/>
        </w:rPr>
        <w:t>מאיר פרוש:</w:t>
      </w:r>
    </w:p>
    <w:p w14:paraId="00CAB425" w14:textId="77777777" w:rsidR="001351BD" w:rsidRPr="001351BD" w:rsidRDefault="001351BD" w:rsidP="001351BD">
      <w:pPr>
        <w:bidi/>
        <w:jc w:val="both"/>
        <w:rPr>
          <w:rFonts w:cs="David" w:hint="cs"/>
          <w:rtl/>
        </w:rPr>
      </w:pPr>
    </w:p>
    <w:p w14:paraId="7B6DA71C" w14:textId="77777777" w:rsidR="001351BD" w:rsidRPr="001351BD" w:rsidRDefault="001351BD" w:rsidP="001351BD">
      <w:pPr>
        <w:bidi/>
        <w:jc w:val="both"/>
        <w:rPr>
          <w:rFonts w:cs="David" w:hint="cs"/>
          <w:rtl/>
        </w:rPr>
      </w:pPr>
      <w:r w:rsidRPr="001351BD">
        <w:rPr>
          <w:rFonts w:cs="David" w:hint="cs"/>
          <w:rtl/>
        </w:rPr>
        <w:tab/>
        <w:t>בהיותי במשרד השיכון כסגן שר בתפקיד שר, לא אחת היו לי מקרים שלכאורה לציבור זה לא יוצא, דברים שקשורים לבנייה מעבר לקו הירוק. לכאורה, מה יש למשרד השיכון בנושא ביטחון? דברים שידעתי שאיני יכול למסור הלאה ויכולתי לומר שזה קשור לביטחון המדינה או לביטחון התושבים.</w:t>
      </w:r>
    </w:p>
    <w:p w14:paraId="38B0DBCD" w14:textId="77777777" w:rsidR="001351BD" w:rsidRPr="001351BD" w:rsidRDefault="001351BD" w:rsidP="001351BD">
      <w:pPr>
        <w:bidi/>
        <w:jc w:val="both"/>
        <w:rPr>
          <w:rFonts w:cs="David" w:hint="cs"/>
          <w:rtl/>
        </w:rPr>
      </w:pPr>
    </w:p>
    <w:p w14:paraId="73ED2BCC" w14:textId="77777777" w:rsidR="001351BD" w:rsidRPr="001351BD" w:rsidRDefault="001351BD" w:rsidP="001351BD">
      <w:pPr>
        <w:bidi/>
        <w:jc w:val="both"/>
        <w:rPr>
          <w:rFonts w:cs="David" w:hint="cs"/>
          <w:rtl/>
        </w:rPr>
      </w:pPr>
      <w:r w:rsidRPr="001351BD">
        <w:rPr>
          <w:rFonts w:cs="David" w:hint="cs"/>
          <w:u w:val="single"/>
          <w:rtl/>
        </w:rPr>
        <w:t>היו"ר דוד טל:</w:t>
      </w:r>
    </w:p>
    <w:p w14:paraId="6CB639A0" w14:textId="77777777" w:rsidR="001351BD" w:rsidRPr="001351BD" w:rsidRDefault="001351BD" w:rsidP="001351BD">
      <w:pPr>
        <w:bidi/>
        <w:jc w:val="both"/>
        <w:rPr>
          <w:rFonts w:cs="David" w:hint="cs"/>
          <w:rtl/>
        </w:rPr>
      </w:pPr>
    </w:p>
    <w:p w14:paraId="25CDAD88" w14:textId="77777777" w:rsidR="001351BD" w:rsidRPr="001351BD" w:rsidRDefault="001351BD" w:rsidP="001351BD">
      <w:pPr>
        <w:bidi/>
        <w:jc w:val="both"/>
        <w:rPr>
          <w:rFonts w:cs="David" w:hint="cs"/>
          <w:rtl/>
        </w:rPr>
      </w:pPr>
      <w:r w:rsidRPr="001351BD">
        <w:rPr>
          <w:rFonts w:cs="David" w:hint="cs"/>
          <w:rtl/>
        </w:rPr>
        <w:tab/>
        <w:t>השאלה אם אתה מסכים שהקביעה תהיה אצלך ביד, או שנגיד שאתה צריך לבוא ליושב-ראש הכנסת ולספר לו את הסיפור, והיא יחליט אם זה פוגע בביטחון או לא פוגע בביטחון, או אם אתה סבור שתלך לראש הממשלה, תעביר לו את המידע, ויחליט ראש הממשלה אם זה פוגע בביטחון המדינה או לא, או אותו דבר לגבי שר הביטחון, שהוא יחליט. השאלה, אם אנחנו לא מעמיסים על ראש הממשלה ושר הביטחון יותר מדי עבודה על כל העבודה שממילא יש להם בפרטים הקטנים הללו.</w:t>
      </w:r>
    </w:p>
    <w:p w14:paraId="5E86FE5D" w14:textId="77777777" w:rsidR="001351BD" w:rsidRDefault="001351BD" w:rsidP="001351BD">
      <w:pPr>
        <w:bidi/>
        <w:jc w:val="both"/>
        <w:rPr>
          <w:rFonts w:cs="David" w:hint="cs"/>
          <w:rtl/>
        </w:rPr>
      </w:pPr>
    </w:p>
    <w:p w14:paraId="7BD92C52" w14:textId="77777777" w:rsidR="001351BD" w:rsidRPr="001351BD" w:rsidRDefault="001351BD" w:rsidP="001351BD">
      <w:pPr>
        <w:bidi/>
        <w:jc w:val="both"/>
        <w:rPr>
          <w:rFonts w:cs="David" w:hint="cs"/>
          <w:rtl/>
        </w:rPr>
      </w:pPr>
    </w:p>
    <w:p w14:paraId="55862D44" w14:textId="77777777" w:rsidR="001351BD" w:rsidRPr="001351BD" w:rsidRDefault="001351BD" w:rsidP="001351BD">
      <w:pPr>
        <w:bidi/>
        <w:jc w:val="both"/>
        <w:rPr>
          <w:rFonts w:cs="David" w:hint="cs"/>
          <w:rtl/>
        </w:rPr>
      </w:pPr>
      <w:r w:rsidRPr="001351BD">
        <w:rPr>
          <w:rFonts w:cs="David" w:hint="cs"/>
          <w:u w:val="single"/>
          <w:rtl/>
        </w:rPr>
        <w:t>נסים זאב:</w:t>
      </w:r>
    </w:p>
    <w:p w14:paraId="17835DB3" w14:textId="77777777" w:rsidR="001351BD" w:rsidRPr="001351BD" w:rsidRDefault="001351BD" w:rsidP="001351BD">
      <w:pPr>
        <w:bidi/>
        <w:jc w:val="both"/>
        <w:rPr>
          <w:rFonts w:cs="David" w:hint="cs"/>
          <w:rtl/>
        </w:rPr>
      </w:pPr>
    </w:p>
    <w:p w14:paraId="25AE6742" w14:textId="77777777" w:rsidR="001351BD" w:rsidRPr="001351BD" w:rsidRDefault="001351BD" w:rsidP="001351BD">
      <w:pPr>
        <w:bidi/>
        <w:jc w:val="both"/>
        <w:rPr>
          <w:rFonts w:cs="David" w:hint="cs"/>
          <w:rtl/>
        </w:rPr>
      </w:pPr>
      <w:r w:rsidRPr="001351BD">
        <w:rPr>
          <w:rFonts w:cs="David" w:hint="cs"/>
          <w:rtl/>
        </w:rPr>
        <w:tab/>
        <w:t xml:space="preserve"> מה יושב-ראש הכנסת מבין בעניין הזה, שהוא יקבע אם זה פוגע או לא פוגע?</w:t>
      </w:r>
    </w:p>
    <w:p w14:paraId="2EBC108A" w14:textId="77777777" w:rsidR="001351BD" w:rsidRDefault="001351BD" w:rsidP="001351BD">
      <w:pPr>
        <w:bidi/>
        <w:jc w:val="both"/>
        <w:rPr>
          <w:rFonts w:cs="David" w:hint="cs"/>
          <w:u w:val="single"/>
          <w:rtl/>
        </w:rPr>
      </w:pPr>
    </w:p>
    <w:p w14:paraId="7FD3557F" w14:textId="77777777" w:rsidR="001351BD" w:rsidRPr="001351BD" w:rsidRDefault="001351BD" w:rsidP="001351BD">
      <w:pPr>
        <w:bidi/>
        <w:jc w:val="both"/>
        <w:rPr>
          <w:rFonts w:cs="David" w:hint="cs"/>
          <w:rtl/>
        </w:rPr>
      </w:pPr>
      <w:r w:rsidRPr="001351BD">
        <w:rPr>
          <w:rFonts w:cs="David" w:hint="cs"/>
          <w:u w:val="single"/>
          <w:rtl/>
        </w:rPr>
        <w:t>היו"ר דוד טל:</w:t>
      </w:r>
    </w:p>
    <w:p w14:paraId="6983E165" w14:textId="77777777" w:rsidR="001351BD" w:rsidRPr="001351BD" w:rsidRDefault="001351BD" w:rsidP="001351BD">
      <w:pPr>
        <w:bidi/>
        <w:jc w:val="both"/>
        <w:rPr>
          <w:rFonts w:cs="David" w:hint="cs"/>
          <w:rtl/>
        </w:rPr>
      </w:pPr>
    </w:p>
    <w:p w14:paraId="036ACE11" w14:textId="77777777" w:rsidR="001351BD" w:rsidRPr="001351BD" w:rsidRDefault="001351BD" w:rsidP="001351BD">
      <w:pPr>
        <w:bidi/>
        <w:jc w:val="both"/>
        <w:rPr>
          <w:rFonts w:cs="David" w:hint="cs"/>
          <w:rtl/>
        </w:rPr>
      </w:pPr>
      <w:r w:rsidRPr="001351BD">
        <w:rPr>
          <w:rFonts w:cs="David" w:hint="cs"/>
          <w:rtl/>
        </w:rPr>
        <w:tab/>
        <w:t>קודם כול, ליושב-ראש הכנסת יש יותר כלים. אם הייתי יושב-ראש הכנסת, הייתי מזמין, למשל, את היועץ של ועדת החוץ והביטחון, שהוא אדם שבקי בכל הדברים הללו, והייתי שואל את דעתו בנושא הזה, והייתי מקבל את זה או דוחה את זה.</w:t>
      </w:r>
    </w:p>
    <w:p w14:paraId="337004A5" w14:textId="77777777" w:rsidR="001351BD" w:rsidRPr="001351BD" w:rsidRDefault="001351BD" w:rsidP="001351BD">
      <w:pPr>
        <w:bidi/>
        <w:jc w:val="both"/>
        <w:rPr>
          <w:rFonts w:cs="David" w:hint="cs"/>
          <w:rtl/>
        </w:rPr>
      </w:pPr>
    </w:p>
    <w:p w14:paraId="6B6EF6B2" w14:textId="77777777" w:rsidR="001351BD" w:rsidRPr="001351BD" w:rsidRDefault="001351BD" w:rsidP="001351BD">
      <w:pPr>
        <w:bidi/>
        <w:jc w:val="both"/>
        <w:rPr>
          <w:rFonts w:cs="David" w:hint="cs"/>
          <w:rtl/>
        </w:rPr>
      </w:pPr>
      <w:r w:rsidRPr="001351BD">
        <w:rPr>
          <w:rFonts w:cs="David" w:hint="cs"/>
          <w:u w:val="single"/>
          <w:rtl/>
        </w:rPr>
        <w:t>רונית תירוש:</w:t>
      </w:r>
    </w:p>
    <w:p w14:paraId="1AFAF2D1" w14:textId="77777777" w:rsidR="001351BD" w:rsidRPr="001351BD" w:rsidRDefault="001351BD" w:rsidP="001351BD">
      <w:pPr>
        <w:bidi/>
        <w:jc w:val="both"/>
        <w:rPr>
          <w:rFonts w:cs="David" w:hint="cs"/>
          <w:rtl/>
        </w:rPr>
      </w:pPr>
    </w:p>
    <w:p w14:paraId="284201FC" w14:textId="77777777" w:rsidR="001351BD" w:rsidRPr="001351BD" w:rsidRDefault="001351BD" w:rsidP="001351BD">
      <w:pPr>
        <w:bidi/>
        <w:jc w:val="both"/>
        <w:rPr>
          <w:rFonts w:cs="David" w:hint="cs"/>
          <w:rtl/>
        </w:rPr>
      </w:pPr>
      <w:r w:rsidRPr="001351BD">
        <w:rPr>
          <w:rFonts w:cs="David" w:hint="cs"/>
          <w:rtl/>
        </w:rPr>
        <w:tab/>
        <w:t xml:space="preserve"> זה בעיקר בשביל הבקרה.</w:t>
      </w:r>
    </w:p>
    <w:p w14:paraId="0752F405" w14:textId="77777777" w:rsidR="001351BD" w:rsidRPr="001351BD" w:rsidRDefault="001351BD" w:rsidP="001351BD">
      <w:pPr>
        <w:bidi/>
        <w:jc w:val="both"/>
        <w:rPr>
          <w:rFonts w:cs="David" w:hint="cs"/>
          <w:u w:val="single"/>
          <w:rtl/>
        </w:rPr>
      </w:pPr>
    </w:p>
    <w:p w14:paraId="146824A2" w14:textId="77777777" w:rsidR="001351BD" w:rsidRPr="001351BD" w:rsidRDefault="001351BD" w:rsidP="001351BD">
      <w:pPr>
        <w:bidi/>
        <w:jc w:val="both"/>
        <w:rPr>
          <w:rFonts w:cs="David" w:hint="cs"/>
          <w:rtl/>
        </w:rPr>
      </w:pPr>
      <w:r w:rsidRPr="001351BD">
        <w:rPr>
          <w:rFonts w:cs="David" w:hint="cs"/>
          <w:u w:val="single"/>
          <w:rtl/>
        </w:rPr>
        <w:t>נסים זאב:</w:t>
      </w:r>
    </w:p>
    <w:p w14:paraId="7A5212E5" w14:textId="77777777" w:rsidR="001351BD" w:rsidRPr="001351BD" w:rsidRDefault="001351BD" w:rsidP="001351BD">
      <w:pPr>
        <w:bidi/>
        <w:jc w:val="both"/>
        <w:rPr>
          <w:rFonts w:cs="David" w:hint="cs"/>
          <w:rtl/>
        </w:rPr>
      </w:pPr>
    </w:p>
    <w:p w14:paraId="39ABD64D" w14:textId="77777777" w:rsidR="001351BD" w:rsidRPr="001351BD" w:rsidRDefault="001351BD" w:rsidP="001351BD">
      <w:pPr>
        <w:bidi/>
        <w:jc w:val="both"/>
        <w:rPr>
          <w:rFonts w:cs="David" w:hint="cs"/>
          <w:rtl/>
        </w:rPr>
      </w:pPr>
      <w:r w:rsidRPr="001351BD">
        <w:rPr>
          <w:rFonts w:cs="David" w:hint="cs"/>
          <w:rtl/>
        </w:rPr>
        <w:tab/>
        <w:t>לכן הצעתי יועץ משפטי שיעשה את העבודה הזאת, זו לא סוגיה ליושב-ראש הכנסת.</w:t>
      </w:r>
    </w:p>
    <w:p w14:paraId="10490C3C" w14:textId="77777777" w:rsidR="001351BD" w:rsidRPr="001351BD" w:rsidRDefault="001351BD" w:rsidP="001351BD">
      <w:pPr>
        <w:bidi/>
        <w:jc w:val="both"/>
        <w:rPr>
          <w:rFonts w:cs="David" w:hint="cs"/>
          <w:rtl/>
        </w:rPr>
      </w:pPr>
    </w:p>
    <w:p w14:paraId="5D671F7B" w14:textId="77777777" w:rsidR="001351BD" w:rsidRPr="001351BD" w:rsidRDefault="001351BD" w:rsidP="001351BD">
      <w:pPr>
        <w:bidi/>
        <w:jc w:val="both"/>
        <w:rPr>
          <w:rFonts w:cs="David" w:hint="cs"/>
          <w:rtl/>
        </w:rPr>
      </w:pPr>
      <w:r w:rsidRPr="001351BD">
        <w:rPr>
          <w:rFonts w:cs="David" w:hint="cs"/>
          <w:u w:val="single"/>
          <w:rtl/>
        </w:rPr>
        <w:t>היו"ר דוד טל:</w:t>
      </w:r>
    </w:p>
    <w:p w14:paraId="582F88AD" w14:textId="77777777" w:rsidR="001351BD" w:rsidRPr="001351BD" w:rsidRDefault="001351BD" w:rsidP="001351BD">
      <w:pPr>
        <w:bidi/>
        <w:jc w:val="both"/>
        <w:rPr>
          <w:rFonts w:cs="David" w:hint="cs"/>
          <w:rtl/>
        </w:rPr>
      </w:pPr>
    </w:p>
    <w:p w14:paraId="329B2A44" w14:textId="77777777" w:rsidR="001351BD" w:rsidRPr="001351BD" w:rsidRDefault="001351BD" w:rsidP="001351BD">
      <w:pPr>
        <w:bidi/>
        <w:jc w:val="both"/>
        <w:rPr>
          <w:rFonts w:cs="David" w:hint="cs"/>
          <w:rtl/>
        </w:rPr>
      </w:pPr>
      <w:r w:rsidRPr="001351BD">
        <w:rPr>
          <w:rFonts w:cs="David" w:hint="cs"/>
          <w:rtl/>
        </w:rPr>
        <w:tab/>
        <w:t>באותה מידה, על אותו משקל שאמרת קודם, עם כל הכבוד ליועץ המשפטי, הוא גאון במשפטים, אבל מה לו ולכל נושא הביטחון?</w:t>
      </w:r>
    </w:p>
    <w:p w14:paraId="05B14F3E" w14:textId="77777777" w:rsidR="001351BD" w:rsidRPr="001351BD" w:rsidRDefault="001351BD" w:rsidP="001351BD">
      <w:pPr>
        <w:bidi/>
        <w:jc w:val="both"/>
        <w:rPr>
          <w:rFonts w:cs="David" w:hint="cs"/>
          <w:rtl/>
        </w:rPr>
      </w:pPr>
    </w:p>
    <w:p w14:paraId="7E39BD82" w14:textId="77777777" w:rsidR="001351BD" w:rsidRPr="001351BD" w:rsidRDefault="001351BD" w:rsidP="001351BD">
      <w:pPr>
        <w:bidi/>
        <w:jc w:val="both"/>
        <w:rPr>
          <w:rFonts w:cs="David" w:hint="cs"/>
          <w:rtl/>
        </w:rPr>
      </w:pPr>
      <w:r w:rsidRPr="001351BD">
        <w:rPr>
          <w:rFonts w:cs="David" w:hint="cs"/>
          <w:u w:val="single"/>
          <w:rtl/>
        </w:rPr>
        <w:t>רונית תירוש:</w:t>
      </w:r>
    </w:p>
    <w:p w14:paraId="08282914" w14:textId="77777777" w:rsidR="001351BD" w:rsidRPr="001351BD" w:rsidRDefault="001351BD" w:rsidP="001351BD">
      <w:pPr>
        <w:bidi/>
        <w:jc w:val="both"/>
        <w:rPr>
          <w:rFonts w:cs="David" w:hint="cs"/>
          <w:rtl/>
        </w:rPr>
      </w:pPr>
    </w:p>
    <w:p w14:paraId="07BC99B1" w14:textId="77777777" w:rsidR="001351BD" w:rsidRPr="001351BD" w:rsidRDefault="001351BD" w:rsidP="001351BD">
      <w:pPr>
        <w:bidi/>
        <w:jc w:val="both"/>
        <w:rPr>
          <w:rFonts w:cs="David" w:hint="cs"/>
          <w:rtl/>
        </w:rPr>
      </w:pPr>
      <w:r w:rsidRPr="001351BD">
        <w:rPr>
          <w:rFonts w:cs="David" w:hint="cs"/>
          <w:rtl/>
        </w:rPr>
        <w:tab/>
        <w:t xml:space="preserve"> מה עם יושב-ראש ועדת החוץ והביטחון? הוא גם משלנו מבחינת היותו ברשות המחוקקת ולא המבצעת, והוא יהיה בקר לשר.</w:t>
      </w:r>
    </w:p>
    <w:p w14:paraId="6960E255" w14:textId="77777777" w:rsidR="001351BD" w:rsidRPr="001351BD" w:rsidRDefault="001351BD" w:rsidP="001351BD">
      <w:pPr>
        <w:bidi/>
        <w:jc w:val="both"/>
        <w:rPr>
          <w:rFonts w:cs="David" w:hint="cs"/>
          <w:rtl/>
        </w:rPr>
      </w:pPr>
    </w:p>
    <w:p w14:paraId="44D7B836" w14:textId="77777777" w:rsidR="001351BD" w:rsidRPr="001351BD" w:rsidRDefault="001351BD" w:rsidP="001351BD">
      <w:pPr>
        <w:bidi/>
        <w:jc w:val="both"/>
        <w:rPr>
          <w:rFonts w:cs="David" w:hint="cs"/>
          <w:rtl/>
        </w:rPr>
      </w:pPr>
      <w:r w:rsidRPr="001351BD">
        <w:rPr>
          <w:rFonts w:cs="David" w:hint="cs"/>
          <w:u w:val="single"/>
          <w:rtl/>
        </w:rPr>
        <w:t>היו"ר דוד טל:</w:t>
      </w:r>
    </w:p>
    <w:p w14:paraId="22C2C796" w14:textId="77777777" w:rsidR="001351BD" w:rsidRPr="001351BD" w:rsidRDefault="001351BD" w:rsidP="001351BD">
      <w:pPr>
        <w:bidi/>
        <w:jc w:val="both"/>
        <w:rPr>
          <w:rFonts w:cs="David" w:hint="cs"/>
          <w:rtl/>
        </w:rPr>
      </w:pPr>
    </w:p>
    <w:p w14:paraId="256F8269" w14:textId="77777777" w:rsidR="001351BD" w:rsidRPr="001351BD" w:rsidRDefault="001351BD" w:rsidP="001351BD">
      <w:pPr>
        <w:bidi/>
        <w:jc w:val="both"/>
        <w:rPr>
          <w:rFonts w:cs="David" w:hint="cs"/>
          <w:rtl/>
        </w:rPr>
      </w:pPr>
      <w:r w:rsidRPr="001351BD">
        <w:rPr>
          <w:rFonts w:cs="David" w:hint="cs"/>
          <w:rtl/>
        </w:rPr>
        <w:tab/>
        <w:t>אם חברים יתכנסו סביב לזה, זה יכול להיות פתרון. האם אתם מסכימים?</w:t>
      </w:r>
    </w:p>
    <w:p w14:paraId="41EAC379" w14:textId="77777777" w:rsidR="001351BD" w:rsidRPr="001351BD" w:rsidRDefault="001351BD" w:rsidP="001351BD">
      <w:pPr>
        <w:bidi/>
        <w:jc w:val="both"/>
        <w:rPr>
          <w:rFonts w:cs="David" w:hint="cs"/>
          <w:rtl/>
        </w:rPr>
      </w:pPr>
    </w:p>
    <w:p w14:paraId="6659BDD0" w14:textId="77777777" w:rsidR="001351BD" w:rsidRPr="001351BD" w:rsidRDefault="001351BD" w:rsidP="001351BD">
      <w:pPr>
        <w:bidi/>
        <w:jc w:val="both"/>
        <w:rPr>
          <w:rFonts w:cs="David" w:hint="cs"/>
          <w:rtl/>
        </w:rPr>
      </w:pPr>
      <w:r w:rsidRPr="001351BD">
        <w:rPr>
          <w:rFonts w:cs="David" w:hint="cs"/>
          <w:u w:val="single"/>
          <w:rtl/>
        </w:rPr>
        <w:t>יצחק זיו:</w:t>
      </w:r>
    </w:p>
    <w:p w14:paraId="1BD3D1FF" w14:textId="77777777" w:rsidR="001351BD" w:rsidRPr="001351BD" w:rsidRDefault="001351BD" w:rsidP="001351BD">
      <w:pPr>
        <w:bidi/>
        <w:jc w:val="both"/>
        <w:rPr>
          <w:rFonts w:cs="David" w:hint="cs"/>
          <w:rtl/>
        </w:rPr>
      </w:pPr>
    </w:p>
    <w:p w14:paraId="282BD9A9" w14:textId="77777777" w:rsidR="001351BD" w:rsidRPr="001351BD" w:rsidRDefault="001351BD" w:rsidP="001351BD">
      <w:pPr>
        <w:bidi/>
        <w:jc w:val="both"/>
        <w:rPr>
          <w:rFonts w:cs="David" w:hint="cs"/>
          <w:rtl/>
        </w:rPr>
      </w:pPr>
      <w:r w:rsidRPr="001351BD">
        <w:rPr>
          <w:rFonts w:cs="David" w:hint="cs"/>
          <w:rtl/>
        </w:rPr>
        <w:tab/>
        <w:t xml:space="preserve"> בהחלט כן.</w:t>
      </w:r>
    </w:p>
    <w:p w14:paraId="354A00D0" w14:textId="77777777" w:rsidR="001351BD" w:rsidRPr="001351BD" w:rsidRDefault="001351BD" w:rsidP="001351BD">
      <w:pPr>
        <w:bidi/>
        <w:jc w:val="both"/>
        <w:rPr>
          <w:rFonts w:cs="David" w:hint="cs"/>
          <w:rtl/>
        </w:rPr>
      </w:pPr>
    </w:p>
    <w:p w14:paraId="730DEBEC" w14:textId="77777777" w:rsidR="001351BD" w:rsidRPr="001351BD" w:rsidRDefault="001351BD" w:rsidP="001351BD">
      <w:pPr>
        <w:bidi/>
        <w:jc w:val="both"/>
        <w:rPr>
          <w:rFonts w:cs="David" w:hint="cs"/>
          <w:rtl/>
        </w:rPr>
      </w:pPr>
      <w:proofErr w:type="spellStart"/>
      <w:r w:rsidRPr="001351BD">
        <w:rPr>
          <w:rFonts w:cs="David" w:hint="cs"/>
          <w:u w:val="single"/>
          <w:rtl/>
        </w:rPr>
        <w:t>אסתרינה</w:t>
      </w:r>
      <w:proofErr w:type="spellEnd"/>
      <w:r w:rsidRPr="001351BD">
        <w:rPr>
          <w:rFonts w:cs="David" w:hint="cs"/>
          <w:u w:val="single"/>
          <w:rtl/>
        </w:rPr>
        <w:t xml:space="preserve"> </w:t>
      </w:r>
      <w:proofErr w:type="spellStart"/>
      <w:r w:rsidRPr="001351BD">
        <w:rPr>
          <w:rFonts w:cs="David" w:hint="cs"/>
          <w:u w:val="single"/>
          <w:rtl/>
        </w:rPr>
        <w:t>טרטמן</w:t>
      </w:r>
      <w:proofErr w:type="spellEnd"/>
      <w:r w:rsidRPr="001351BD">
        <w:rPr>
          <w:rFonts w:cs="David" w:hint="cs"/>
          <w:u w:val="single"/>
          <w:rtl/>
        </w:rPr>
        <w:t>:</w:t>
      </w:r>
    </w:p>
    <w:p w14:paraId="7820BE0F" w14:textId="77777777" w:rsidR="001351BD" w:rsidRPr="001351BD" w:rsidRDefault="001351BD" w:rsidP="001351BD">
      <w:pPr>
        <w:bidi/>
        <w:jc w:val="both"/>
        <w:rPr>
          <w:rFonts w:cs="David" w:hint="cs"/>
          <w:rtl/>
        </w:rPr>
      </w:pPr>
    </w:p>
    <w:p w14:paraId="1B283312" w14:textId="77777777" w:rsidR="001351BD" w:rsidRPr="001351BD" w:rsidRDefault="001351BD" w:rsidP="001351BD">
      <w:pPr>
        <w:bidi/>
        <w:jc w:val="both"/>
        <w:rPr>
          <w:rFonts w:cs="David" w:hint="cs"/>
          <w:rtl/>
        </w:rPr>
      </w:pPr>
      <w:r w:rsidRPr="001351BD">
        <w:rPr>
          <w:rFonts w:cs="David" w:hint="cs"/>
          <w:rtl/>
        </w:rPr>
        <w:tab/>
        <w:t xml:space="preserve"> כן.</w:t>
      </w:r>
    </w:p>
    <w:p w14:paraId="703C097C" w14:textId="77777777" w:rsidR="001351BD" w:rsidRPr="001351BD" w:rsidRDefault="001351BD" w:rsidP="001351BD">
      <w:pPr>
        <w:bidi/>
        <w:jc w:val="both"/>
        <w:rPr>
          <w:rFonts w:cs="David" w:hint="cs"/>
          <w:rtl/>
        </w:rPr>
      </w:pPr>
    </w:p>
    <w:p w14:paraId="4A44D2FB" w14:textId="77777777" w:rsidR="001351BD" w:rsidRPr="001351BD" w:rsidRDefault="001351BD" w:rsidP="001351BD">
      <w:pPr>
        <w:bidi/>
        <w:jc w:val="both"/>
        <w:rPr>
          <w:rFonts w:cs="David" w:hint="cs"/>
          <w:rtl/>
        </w:rPr>
      </w:pPr>
      <w:r w:rsidRPr="001351BD">
        <w:rPr>
          <w:rFonts w:cs="David" w:hint="cs"/>
          <w:u w:val="single"/>
          <w:rtl/>
        </w:rPr>
        <w:t>היו"ר דוד טל:</w:t>
      </w:r>
    </w:p>
    <w:p w14:paraId="4D5EC79E" w14:textId="77777777" w:rsidR="001351BD" w:rsidRPr="001351BD" w:rsidRDefault="001351BD" w:rsidP="001351BD">
      <w:pPr>
        <w:bidi/>
        <w:jc w:val="both"/>
        <w:rPr>
          <w:rFonts w:cs="David" w:hint="cs"/>
          <w:rtl/>
        </w:rPr>
      </w:pPr>
    </w:p>
    <w:p w14:paraId="481CC978" w14:textId="77777777" w:rsidR="001351BD" w:rsidRPr="001351BD" w:rsidRDefault="001351BD" w:rsidP="001351BD">
      <w:pPr>
        <w:bidi/>
        <w:jc w:val="both"/>
        <w:rPr>
          <w:rFonts w:cs="David" w:hint="cs"/>
          <w:rtl/>
        </w:rPr>
      </w:pPr>
      <w:r w:rsidRPr="001351BD">
        <w:rPr>
          <w:rFonts w:cs="David" w:hint="cs"/>
          <w:rtl/>
        </w:rPr>
        <w:tab/>
        <w:t>נעשה שלא כל שר.</w:t>
      </w:r>
    </w:p>
    <w:p w14:paraId="1369EEF7" w14:textId="77777777" w:rsidR="001351BD" w:rsidRPr="001351BD" w:rsidRDefault="001351BD" w:rsidP="001351BD">
      <w:pPr>
        <w:bidi/>
        <w:jc w:val="both"/>
        <w:rPr>
          <w:rFonts w:cs="David" w:hint="cs"/>
          <w:rtl/>
        </w:rPr>
      </w:pPr>
    </w:p>
    <w:p w14:paraId="6201428F" w14:textId="77777777" w:rsidR="001351BD" w:rsidRPr="001351BD" w:rsidRDefault="001351BD" w:rsidP="001351BD">
      <w:pPr>
        <w:bidi/>
        <w:jc w:val="both"/>
        <w:rPr>
          <w:rFonts w:cs="David" w:hint="cs"/>
          <w:rtl/>
        </w:rPr>
      </w:pPr>
      <w:r w:rsidRPr="001351BD">
        <w:rPr>
          <w:rFonts w:cs="David" w:hint="cs"/>
          <w:u w:val="single"/>
          <w:rtl/>
        </w:rPr>
        <w:t>גדעון סער:</w:t>
      </w:r>
    </w:p>
    <w:p w14:paraId="65635711" w14:textId="77777777" w:rsidR="001351BD" w:rsidRPr="001351BD" w:rsidRDefault="001351BD" w:rsidP="001351BD">
      <w:pPr>
        <w:bidi/>
        <w:jc w:val="both"/>
        <w:rPr>
          <w:rFonts w:cs="David" w:hint="cs"/>
          <w:rtl/>
        </w:rPr>
      </w:pPr>
    </w:p>
    <w:p w14:paraId="2F100F54" w14:textId="77777777" w:rsidR="001351BD" w:rsidRPr="001351BD" w:rsidRDefault="001351BD" w:rsidP="001351BD">
      <w:pPr>
        <w:bidi/>
        <w:jc w:val="both"/>
        <w:rPr>
          <w:rFonts w:cs="David" w:hint="cs"/>
          <w:rtl/>
        </w:rPr>
      </w:pPr>
      <w:r w:rsidRPr="001351BD">
        <w:rPr>
          <w:rFonts w:cs="David" w:hint="cs"/>
          <w:rtl/>
        </w:rPr>
        <w:tab/>
        <w:t>אדוני, אם אתה רוצה לעשות כתובת אחת, תקבע את מזכיר הממשלה, אשר הוא, בחוק הממשלה, נדמה לי- - -</w:t>
      </w:r>
    </w:p>
    <w:p w14:paraId="1628CF6D" w14:textId="77777777" w:rsidR="001351BD" w:rsidRPr="001351BD" w:rsidRDefault="001351BD" w:rsidP="001351BD">
      <w:pPr>
        <w:bidi/>
        <w:jc w:val="both"/>
        <w:rPr>
          <w:rFonts w:cs="David" w:hint="cs"/>
          <w:rtl/>
        </w:rPr>
      </w:pPr>
    </w:p>
    <w:p w14:paraId="36AA4E22" w14:textId="77777777" w:rsidR="001351BD" w:rsidRPr="001351BD" w:rsidRDefault="001351BD" w:rsidP="001351BD">
      <w:pPr>
        <w:bidi/>
        <w:jc w:val="both"/>
        <w:rPr>
          <w:rFonts w:cs="David" w:hint="cs"/>
          <w:rtl/>
        </w:rPr>
      </w:pPr>
      <w:r w:rsidRPr="001351BD">
        <w:rPr>
          <w:rFonts w:cs="David" w:hint="cs"/>
          <w:u w:val="single"/>
          <w:rtl/>
        </w:rPr>
        <w:t>רונית תירוש:</w:t>
      </w:r>
    </w:p>
    <w:p w14:paraId="3E843768" w14:textId="77777777" w:rsidR="001351BD" w:rsidRPr="001351BD" w:rsidRDefault="001351BD" w:rsidP="001351BD">
      <w:pPr>
        <w:bidi/>
        <w:jc w:val="both"/>
        <w:rPr>
          <w:rFonts w:cs="David" w:hint="cs"/>
          <w:rtl/>
        </w:rPr>
      </w:pPr>
    </w:p>
    <w:p w14:paraId="714E6E70" w14:textId="77777777" w:rsidR="001351BD" w:rsidRPr="001351BD" w:rsidRDefault="001351BD" w:rsidP="001351BD">
      <w:pPr>
        <w:bidi/>
        <w:jc w:val="both"/>
        <w:rPr>
          <w:rFonts w:cs="David" w:hint="cs"/>
          <w:rtl/>
        </w:rPr>
      </w:pPr>
      <w:r w:rsidRPr="001351BD">
        <w:rPr>
          <w:rFonts w:cs="David" w:hint="cs"/>
          <w:rtl/>
        </w:rPr>
        <w:tab/>
        <w:t xml:space="preserve"> הוא עדיין בצד של השרים.</w:t>
      </w:r>
    </w:p>
    <w:p w14:paraId="68EFC0D6" w14:textId="77777777" w:rsidR="001351BD" w:rsidRPr="001351BD" w:rsidRDefault="001351BD" w:rsidP="001351BD">
      <w:pPr>
        <w:bidi/>
        <w:jc w:val="both"/>
        <w:rPr>
          <w:rFonts w:cs="David" w:hint="cs"/>
          <w:rtl/>
        </w:rPr>
      </w:pPr>
    </w:p>
    <w:p w14:paraId="50C5BF36" w14:textId="77777777" w:rsidR="001351BD" w:rsidRPr="001351BD" w:rsidRDefault="001351BD" w:rsidP="001351BD">
      <w:pPr>
        <w:bidi/>
        <w:jc w:val="both"/>
        <w:rPr>
          <w:rFonts w:cs="David" w:hint="cs"/>
          <w:rtl/>
        </w:rPr>
      </w:pPr>
      <w:r w:rsidRPr="001351BD">
        <w:rPr>
          <w:rFonts w:cs="David" w:hint="cs"/>
          <w:u w:val="single"/>
          <w:rtl/>
        </w:rPr>
        <w:t>איל ינון:</w:t>
      </w:r>
    </w:p>
    <w:p w14:paraId="4D4562EB" w14:textId="77777777" w:rsidR="001351BD" w:rsidRPr="001351BD" w:rsidRDefault="001351BD" w:rsidP="001351BD">
      <w:pPr>
        <w:bidi/>
        <w:jc w:val="both"/>
        <w:rPr>
          <w:rFonts w:cs="David" w:hint="cs"/>
          <w:rtl/>
        </w:rPr>
      </w:pPr>
    </w:p>
    <w:p w14:paraId="79F0A536" w14:textId="77777777" w:rsidR="001351BD" w:rsidRPr="001351BD" w:rsidRDefault="001351BD" w:rsidP="001351BD">
      <w:pPr>
        <w:bidi/>
        <w:jc w:val="both"/>
        <w:rPr>
          <w:rFonts w:cs="David" w:hint="cs"/>
          <w:rtl/>
        </w:rPr>
      </w:pPr>
      <w:r w:rsidRPr="001351BD">
        <w:rPr>
          <w:rFonts w:cs="David" w:hint="cs"/>
          <w:rtl/>
        </w:rPr>
        <w:tab/>
        <w:t>אתה מדבר על השלב הראשון, והיא מדברת על השלב השני.</w:t>
      </w:r>
    </w:p>
    <w:p w14:paraId="1FFF12A3" w14:textId="77777777" w:rsidR="001351BD" w:rsidRDefault="001351BD" w:rsidP="001351BD">
      <w:pPr>
        <w:bidi/>
        <w:jc w:val="both"/>
        <w:rPr>
          <w:rFonts w:cs="David" w:hint="cs"/>
          <w:rtl/>
        </w:rPr>
      </w:pPr>
    </w:p>
    <w:p w14:paraId="177AC12C" w14:textId="77777777" w:rsidR="001351BD" w:rsidRPr="001351BD" w:rsidRDefault="001351BD" w:rsidP="001351BD">
      <w:pPr>
        <w:bidi/>
        <w:jc w:val="both"/>
        <w:rPr>
          <w:rFonts w:cs="David" w:hint="cs"/>
          <w:rtl/>
        </w:rPr>
      </w:pPr>
    </w:p>
    <w:p w14:paraId="5B51732C" w14:textId="77777777" w:rsidR="001351BD" w:rsidRPr="001351BD" w:rsidRDefault="001351BD" w:rsidP="001351BD">
      <w:pPr>
        <w:bidi/>
        <w:jc w:val="both"/>
        <w:rPr>
          <w:rFonts w:cs="David" w:hint="cs"/>
          <w:rtl/>
        </w:rPr>
      </w:pPr>
      <w:r w:rsidRPr="001351BD">
        <w:rPr>
          <w:rFonts w:cs="David" w:hint="cs"/>
          <w:u w:val="single"/>
          <w:rtl/>
        </w:rPr>
        <w:t>גדעון סער:</w:t>
      </w:r>
    </w:p>
    <w:p w14:paraId="5EBC560B" w14:textId="77777777" w:rsidR="001351BD" w:rsidRPr="001351BD" w:rsidRDefault="001351BD" w:rsidP="001351BD">
      <w:pPr>
        <w:bidi/>
        <w:jc w:val="both"/>
        <w:rPr>
          <w:rFonts w:cs="David" w:hint="cs"/>
          <w:rtl/>
        </w:rPr>
      </w:pPr>
    </w:p>
    <w:p w14:paraId="7A3DD5E2" w14:textId="77777777" w:rsidR="001351BD" w:rsidRPr="001351BD" w:rsidRDefault="001351BD" w:rsidP="001351BD">
      <w:pPr>
        <w:bidi/>
        <w:jc w:val="both"/>
        <w:rPr>
          <w:rFonts w:cs="David" w:hint="cs"/>
          <w:rtl/>
        </w:rPr>
      </w:pPr>
      <w:r w:rsidRPr="001351BD">
        <w:rPr>
          <w:rFonts w:cs="David" w:hint="cs"/>
          <w:rtl/>
        </w:rPr>
        <w:tab/>
        <w:t xml:space="preserve"> אני מדבר על הפגיעה בביטחון.</w:t>
      </w:r>
    </w:p>
    <w:p w14:paraId="314342E7" w14:textId="77777777" w:rsidR="001351BD" w:rsidRPr="001351BD" w:rsidRDefault="001351BD" w:rsidP="001351BD">
      <w:pPr>
        <w:bidi/>
        <w:jc w:val="both"/>
        <w:rPr>
          <w:rFonts w:cs="David" w:hint="cs"/>
          <w:rtl/>
        </w:rPr>
      </w:pPr>
      <w:r w:rsidRPr="001351BD">
        <w:rPr>
          <w:rFonts w:cs="David" w:hint="cs"/>
          <w:u w:val="single"/>
          <w:rtl/>
        </w:rPr>
        <w:t>איל ינון:</w:t>
      </w:r>
    </w:p>
    <w:p w14:paraId="7C6A5EDF" w14:textId="77777777" w:rsidR="001351BD" w:rsidRPr="001351BD" w:rsidRDefault="001351BD" w:rsidP="001351BD">
      <w:pPr>
        <w:bidi/>
        <w:jc w:val="both"/>
        <w:rPr>
          <w:rFonts w:cs="David" w:hint="cs"/>
          <w:rtl/>
        </w:rPr>
      </w:pPr>
    </w:p>
    <w:p w14:paraId="17C691BE" w14:textId="77777777" w:rsidR="001351BD" w:rsidRPr="001351BD" w:rsidRDefault="001351BD" w:rsidP="001351BD">
      <w:pPr>
        <w:bidi/>
        <w:jc w:val="both"/>
        <w:rPr>
          <w:rFonts w:cs="David" w:hint="cs"/>
          <w:rtl/>
        </w:rPr>
      </w:pPr>
      <w:r w:rsidRPr="001351BD">
        <w:rPr>
          <w:rFonts w:cs="David" w:hint="cs"/>
          <w:rtl/>
        </w:rPr>
        <w:tab/>
        <w:t>בשלב הראשון, קודם הממשלה מחליטה שיש בכלל פגיעה בביטחון. וחברת הכנסת תירוש מדברת על הבקרה מצד הכנסת על ההחלטה.</w:t>
      </w:r>
    </w:p>
    <w:p w14:paraId="37D1DBE6" w14:textId="77777777" w:rsidR="001351BD" w:rsidRPr="001351BD" w:rsidRDefault="001351BD" w:rsidP="001351BD">
      <w:pPr>
        <w:bidi/>
        <w:jc w:val="both"/>
        <w:rPr>
          <w:rFonts w:cs="David" w:hint="cs"/>
          <w:rtl/>
        </w:rPr>
      </w:pPr>
    </w:p>
    <w:p w14:paraId="08EDD109" w14:textId="77777777" w:rsidR="001351BD" w:rsidRPr="001351BD" w:rsidRDefault="001351BD" w:rsidP="001351BD">
      <w:pPr>
        <w:bidi/>
        <w:jc w:val="both"/>
        <w:rPr>
          <w:rFonts w:cs="David" w:hint="cs"/>
          <w:rtl/>
        </w:rPr>
      </w:pPr>
      <w:r w:rsidRPr="001351BD">
        <w:rPr>
          <w:rFonts w:cs="David" w:hint="cs"/>
          <w:u w:val="single"/>
          <w:rtl/>
        </w:rPr>
        <w:t>היו"ר דוד טל:</w:t>
      </w:r>
    </w:p>
    <w:p w14:paraId="26790EE0" w14:textId="77777777" w:rsidR="001351BD" w:rsidRPr="001351BD" w:rsidRDefault="001351BD" w:rsidP="001351BD">
      <w:pPr>
        <w:bidi/>
        <w:jc w:val="both"/>
        <w:rPr>
          <w:rFonts w:cs="David" w:hint="cs"/>
          <w:rtl/>
        </w:rPr>
      </w:pPr>
    </w:p>
    <w:p w14:paraId="0D3C8198" w14:textId="77777777" w:rsidR="001351BD" w:rsidRPr="001351BD" w:rsidRDefault="001351BD" w:rsidP="001351BD">
      <w:pPr>
        <w:bidi/>
        <w:jc w:val="both"/>
        <w:rPr>
          <w:rFonts w:cs="David" w:hint="cs"/>
          <w:rtl/>
        </w:rPr>
      </w:pPr>
      <w:r w:rsidRPr="001351BD">
        <w:rPr>
          <w:rFonts w:cs="David" w:hint="cs"/>
          <w:rtl/>
        </w:rPr>
        <w:tab/>
        <w:t>אני לא רוצה לאפשר לכל שר שיחליט שזה פוגע בביטחון המדינה.</w:t>
      </w:r>
    </w:p>
    <w:p w14:paraId="65444C01" w14:textId="77777777" w:rsidR="001351BD" w:rsidRPr="001351BD" w:rsidRDefault="001351BD" w:rsidP="001351BD">
      <w:pPr>
        <w:bidi/>
        <w:jc w:val="both"/>
        <w:rPr>
          <w:rFonts w:cs="David" w:hint="cs"/>
          <w:rtl/>
        </w:rPr>
      </w:pPr>
    </w:p>
    <w:p w14:paraId="0824AD84" w14:textId="77777777" w:rsidR="001351BD" w:rsidRPr="001351BD" w:rsidRDefault="001351BD" w:rsidP="001351BD">
      <w:pPr>
        <w:bidi/>
        <w:jc w:val="both"/>
        <w:rPr>
          <w:rFonts w:cs="David" w:hint="cs"/>
          <w:rtl/>
        </w:rPr>
      </w:pPr>
      <w:r w:rsidRPr="001351BD">
        <w:rPr>
          <w:rFonts w:cs="David" w:hint="cs"/>
          <w:u w:val="single"/>
          <w:rtl/>
        </w:rPr>
        <w:t>גדעון סער:</w:t>
      </w:r>
    </w:p>
    <w:p w14:paraId="02214AB1" w14:textId="77777777" w:rsidR="001351BD" w:rsidRPr="001351BD" w:rsidRDefault="001351BD" w:rsidP="001351BD">
      <w:pPr>
        <w:bidi/>
        <w:jc w:val="both"/>
        <w:rPr>
          <w:rFonts w:cs="David" w:hint="cs"/>
          <w:rtl/>
        </w:rPr>
      </w:pPr>
    </w:p>
    <w:p w14:paraId="523B2272" w14:textId="77777777" w:rsidR="001351BD" w:rsidRPr="001351BD" w:rsidRDefault="001351BD" w:rsidP="001351BD">
      <w:pPr>
        <w:bidi/>
        <w:jc w:val="both"/>
        <w:rPr>
          <w:rFonts w:cs="David" w:hint="cs"/>
          <w:rtl/>
        </w:rPr>
      </w:pPr>
      <w:r w:rsidRPr="001351BD">
        <w:rPr>
          <w:rFonts w:cs="David" w:hint="cs"/>
          <w:rtl/>
        </w:rPr>
        <w:tab/>
        <w:t xml:space="preserve"> תגיד שמזכיר הממשלה ישיב בשם הממשלה.</w:t>
      </w:r>
    </w:p>
    <w:p w14:paraId="41A54775" w14:textId="77777777" w:rsidR="001351BD" w:rsidRPr="001351BD" w:rsidRDefault="001351BD" w:rsidP="001351BD">
      <w:pPr>
        <w:bidi/>
        <w:jc w:val="both"/>
        <w:rPr>
          <w:rFonts w:cs="David" w:hint="cs"/>
          <w:rtl/>
        </w:rPr>
      </w:pPr>
    </w:p>
    <w:p w14:paraId="7CB32E63" w14:textId="77777777" w:rsidR="001351BD" w:rsidRPr="001351BD" w:rsidRDefault="001351BD" w:rsidP="001351BD">
      <w:pPr>
        <w:bidi/>
        <w:jc w:val="both"/>
        <w:rPr>
          <w:rFonts w:cs="David" w:hint="cs"/>
          <w:rtl/>
        </w:rPr>
      </w:pPr>
      <w:proofErr w:type="spellStart"/>
      <w:r w:rsidRPr="001351BD">
        <w:rPr>
          <w:rFonts w:cs="David" w:hint="cs"/>
          <w:u w:val="single"/>
          <w:rtl/>
        </w:rPr>
        <w:t>אסתרינה</w:t>
      </w:r>
      <w:proofErr w:type="spellEnd"/>
      <w:r w:rsidRPr="001351BD">
        <w:rPr>
          <w:rFonts w:cs="David" w:hint="cs"/>
          <w:u w:val="single"/>
          <w:rtl/>
        </w:rPr>
        <w:t xml:space="preserve"> </w:t>
      </w:r>
      <w:proofErr w:type="spellStart"/>
      <w:r w:rsidRPr="001351BD">
        <w:rPr>
          <w:rFonts w:cs="David" w:hint="cs"/>
          <w:u w:val="single"/>
          <w:rtl/>
        </w:rPr>
        <w:t>טרטמן</w:t>
      </w:r>
      <w:proofErr w:type="spellEnd"/>
      <w:r w:rsidRPr="001351BD">
        <w:rPr>
          <w:rFonts w:cs="David" w:hint="cs"/>
          <w:u w:val="single"/>
          <w:rtl/>
        </w:rPr>
        <w:t>:</w:t>
      </w:r>
    </w:p>
    <w:p w14:paraId="010798D6" w14:textId="77777777" w:rsidR="001351BD" w:rsidRPr="001351BD" w:rsidRDefault="001351BD" w:rsidP="001351BD">
      <w:pPr>
        <w:bidi/>
        <w:jc w:val="both"/>
        <w:rPr>
          <w:rFonts w:cs="David" w:hint="cs"/>
          <w:rtl/>
        </w:rPr>
      </w:pPr>
    </w:p>
    <w:p w14:paraId="1B7EE970" w14:textId="77777777" w:rsidR="001351BD" w:rsidRPr="001351BD" w:rsidRDefault="001351BD" w:rsidP="001351BD">
      <w:pPr>
        <w:bidi/>
        <w:jc w:val="both"/>
        <w:rPr>
          <w:rFonts w:cs="David" w:hint="cs"/>
          <w:rtl/>
        </w:rPr>
      </w:pPr>
      <w:r w:rsidRPr="001351BD">
        <w:rPr>
          <w:rFonts w:cs="David" w:hint="cs"/>
          <w:rtl/>
        </w:rPr>
        <w:tab/>
        <w:t xml:space="preserve"> אנחנו מדברים על הזווית של הכנסת, שתאזן את האמירה של הממשלה. ובכנסת התלבטו אם זה יהיה יושב-ראש הכנסת או יושב ראש ועדת החוץ וביטחון.</w:t>
      </w:r>
    </w:p>
    <w:p w14:paraId="6ECE4128" w14:textId="77777777" w:rsidR="001351BD" w:rsidRPr="001351BD" w:rsidRDefault="001351BD" w:rsidP="001351BD">
      <w:pPr>
        <w:bidi/>
        <w:jc w:val="both"/>
        <w:rPr>
          <w:rFonts w:cs="David" w:hint="cs"/>
          <w:rtl/>
        </w:rPr>
      </w:pPr>
    </w:p>
    <w:p w14:paraId="79A68E35" w14:textId="77777777" w:rsidR="001351BD" w:rsidRPr="001351BD" w:rsidRDefault="001351BD" w:rsidP="001351BD">
      <w:pPr>
        <w:bidi/>
        <w:jc w:val="both"/>
        <w:rPr>
          <w:rFonts w:cs="David" w:hint="cs"/>
          <w:rtl/>
        </w:rPr>
      </w:pPr>
      <w:r w:rsidRPr="001351BD">
        <w:rPr>
          <w:rFonts w:cs="David" w:hint="cs"/>
          <w:u w:val="single"/>
          <w:rtl/>
        </w:rPr>
        <w:t>גדעון סער:</w:t>
      </w:r>
    </w:p>
    <w:p w14:paraId="05AA746E" w14:textId="77777777" w:rsidR="001351BD" w:rsidRPr="001351BD" w:rsidRDefault="001351BD" w:rsidP="001351BD">
      <w:pPr>
        <w:bidi/>
        <w:jc w:val="both"/>
        <w:rPr>
          <w:rFonts w:cs="David" w:hint="cs"/>
          <w:rtl/>
        </w:rPr>
      </w:pPr>
    </w:p>
    <w:p w14:paraId="77414619" w14:textId="77777777" w:rsidR="001351BD" w:rsidRPr="001351BD" w:rsidRDefault="001351BD" w:rsidP="001351BD">
      <w:pPr>
        <w:bidi/>
        <w:jc w:val="both"/>
        <w:rPr>
          <w:rFonts w:cs="David" w:hint="cs"/>
          <w:rtl/>
        </w:rPr>
      </w:pPr>
      <w:r w:rsidRPr="001351BD">
        <w:rPr>
          <w:rFonts w:cs="David" w:hint="cs"/>
          <w:rtl/>
        </w:rPr>
        <w:tab/>
        <w:t xml:space="preserve"> מה הוא יעשה?</w:t>
      </w:r>
    </w:p>
    <w:p w14:paraId="1E2B1862" w14:textId="77777777" w:rsidR="001351BD" w:rsidRPr="001351BD" w:rsidRDefault="001351BD" w:rsidP="001351BD">
      <w:pPr>
        <w:bidi/>
        <w:jc w:val="both"/>
        <w:rPr>
          <w:rFonts w:cs="David" w:hint="cs"/>
          <w:rtl/>
        </w:rPr>
      </w:pPr>
    </w:p>
    <w:p w14:paraId="76531F45" w14:textId="77777777" w:rsidR="001351BD" w:rsidRPr="001351BD" w:rsidRDefault="001351BD" w:rsidP="001351BD">
      <w:pPr>
        <w:bidi/>
        <w:jc w:val="both"/>
        <w:rPr>
          <w:rFonts w:cs="David" w:hint="cs"/>
          <w:rtl/>
        </w:rPr>
      </w:pPr>
      <w:r w:rsidRPr="001351BD">
        <w:rPr>
          <w:rFonts w:cs="David" w:hint="cs"/>
          <w:u w:val="single"/>
          <w:rtl/>
        </w:rPr>
        <w:t>איל ינון:</w:t>
      </w:r>
    </w:p>
    <w:p w14:paraId="6DE398B1" w14:textId="77777777" w:rsidR="001351BD" w:rsidRPr="001351BD" w:rsidRDefault="001351BD" w:rsidP="001351BD">
      <w:pPr>
        <w:bidi/>
        <w:jc w:val="both"/>
        <w:rPr>
          <w:rFonts w:cs="David" w:hint="cs"/>
          <w:rtl/>
        </w:rPr>
      </w:pPr>
    </w:p>
    <w:p w14:paraId="4F65BD9A" w14:textId="77777777" w:rsidR="001351BD" w:rsidRPr="001351BD" w:rsidRDefault="001351BD" w:rsidP="001351BD">
      <w:pPr>
        <w:bidi/>
        <w:jc w:val="both"/>
        <w:rPr>
          <w:rFonts w:cs="David" w:hint="cs"/>
          <w:rtl/>
        </w:rPr>
      </w:pPr>
      <w:r w:rsidRPr="001351BD">
        <w:rPr>
          <w:rFonts w:cs="David" w:hint="cs"/>
          <w:rtl/>
        </w:rPr>
        <w:tab/>
        <w:t>יבקר ויבדוק שההחלטה של הגורם הממשלתי שאמר שזה פוגע ביחסי החוץ או בביטחון, שזה לא סתם להתחמק מהכנסת.</w:t>
      </w:r>
    </w:p>
    <w:p w14:paraId="0D27AE2A" w14:textId="77777777" w:rsidR="001351BD" w:rsidRPr="001351BD" w:rsidRDefault="001351BD" w:rsidP="001351BD">
      <w:pPr>
        <w:bidi/>
        <w:jc w:val="both"/>
        <w:rPr>
          <w:rFonts w:cs="David" w:hint="cs"/>
          <w:rtl/>
        </w:rPr>
      </w:pPr>
    </w:p>
    <w:p w14:paraId="46514657" w14:textId="77777777" w:rsidR="001351BD" w:rsidRPr="001351BD" w:rsidRDefault="001351BD" w:rsidP="001351BD">
      <w:pPr>
        <w:bidi/>
        <w:jc w:val="both"/>
        <w:rPr>
          <w:rFonts w:cs="David" w:hint="cs"/>
          <w:rtl/>
        </w:rPr>
      </w:pPr>
      <w:r w:rsidRPr="001351BD">
        <w:rPr>
          <w:rFonts w:cs="David" w:hint="cs"/>
          <w:u w:val="single"/>
          <w:rtl/>
        </w:rPr>
        <w:t>גדעון סער:</w:t>
      </w:r>
    </w:p>
    <w:p w14:paraId="37046394" w14:textId="77777777" w:rsidR="001351BD" w:rsidRPr="001351BD" w:rsidRDefault="001351BD" w:rsidP="001351BD">
      <w:pPr>
        <w:bidi/>
        <w:jc w:val="both"/>
        <w:rPr>
          <w:rFonts w:cs="David" w:hint="cs"/>
          <w:rtl/>
        </w:rPr>
      </w:pPr>
    </w:p>
    <w:p w14:paraId="3E6CF4CA" w14:textId="77777777" w:rsidR="001351BD" w:rsidRPr="001351BD" w:rsidRDefault="001351BD" w:rsidP="001351BD">
      <w:pPr>
        <w:bidi/>
        <w:jc w:val="both"/>
        <w:rPr>
          <w:rFonts w:cs="David" w:hint="cs"/>
          <w:rtl/>
        </w:rPr>
      </w:pPr>
      <w:r w:rsidRPr="001351BD">
        <w:rPr>
          <w:rFonts w:cs="David" w:hint="cs"/>
          <w:rtl/>
        </w:rPr>
        <w:tab/>
        <w:t xml:space="preserve"> תהיה לו סמכות לקבוע אחרת? מה אתם מציעים?</w:t>
      </w:r>
    </w:p>
    <w:p w14:paraId="74F7C2EB" w14:textId="77777777" w:rsidR="001351BD" w:rsidRPr="001351BD" w:rsidRDefault="001351BD" w:rsidP="001351BD">
      <w:pPr>
        <w:bidi/>
        <w:jc w:val="both"/>
        <w:rPr>
          <w:rFonts w:cs="David" w:hint="cs"/>
          <w:rtl/>
        </w:rPr>
      </w:pPr>
    </w:p>
    <w:p w14:paraId="5FFDB3E5" w14:textId="77777777" w:rsidR="001351BD" w:rsidRPr="001351BD" w:rsidRDefault="001351BD" w:rsidP="001351BD">
      <w:pPr>
        <w:bidi/>
        <w:jc w:val="both"/>
        <w:rPr>
          <w:rFonts w:cs="David" w:hint="cs"/>
          <w:rtl/>
        </w:rPr>
      </w:pPr>
      <w:r w:rsidRPr="001351BD">
        <w:rPr>
          <w:rFonts w:cs="David" w:hint="cs"/>
          <w:u w:val="single"/>
          <w:rtl/>
        </w:rPr>
        <w:t>רונית תירוש:</w:t>
      </w:r>
    </w:p>
    <w:p w14:paraId="22EB4238" w14:textId="77777777" w:rsidR="001351BD" w:rsidRPr="001351BD" w:rsidRDefault="001351BD" w:rsidP="001351BD">
      <w:pPr>
        <w:bidi/>
        <w:jc w:val="both"/>
        <w:rPr>
          <w:rFonts w:cs="David" w:hint="cs"/>
          <w:rtl/>
        </w:rPr>
      </w:pPr>
    </w:p>
    <w:p w14:paraId="365812A5" w14:textId="77777777" w:rsidR="001351BD" w:rsidRPr="001351BD" w:rsidRDefault="001351BD" w:rsidP="001351BD">
      <w:pPr>
        <w:bidi/>
        <w:jc w:val="both"/>
        <w:rPr>
          <w:rFonts w:cs="David" w:hint="cs"/>
          <w:rtl/>
        </w:rPr>
      </w:pPr>
      <w:r w:rsidRPr="001351BD">
        <w:rPr>
          <w:rFonts w:cs="David" w:hint="cs"/>
          <w:rtl/>
        </w:rPr>
        <w:tab/>
        <w:t>שהוא יקבע שזה אכן סיכון ביטחוני.</w:t>
      </w:r>
    </w:p>
    <w:p w14:paraId="6BD01589" w14:textId="77777777" w:rsidR="001351BD" w:rsidRPr="001351BD" w:rsidRDefault="001351BD" w:rsidP="001351BD">
      <w:pPr>
        <w:bidi/>
        <w:jc w:val="both"/>
        <w:rPr>
          <w:rFonts w:cs="David" w:hint="cs"/>
          <w:rtl/>
        </w:rPr>
      </w:pPr>
    </w:p>
    <w:p w14:paraId="28D7218E" w14:textId="77777777" w:rsidR="001351BD" w:rsidRPr="001351BD" w:rsidRDefault="001351BD" w:rsidP="001351BD">
      <w:pPr>
        <w:bidi/>
        <w:jc w:val="both"/>
        <w:rPr>
          <w:rFonts w:cs="David" w:hint="cs"/>
          <w:rtl/>
        </w:rPr>
      </w:pPr>
      <w:r w:rsidRPr="001351BD">
        <w:rPr>
          <w:rFonts w:cs="David" w:hint="cs"/>
          <w:u w:val="single"/>
          <w:rtl/>
        </w:rPr>
        <w:t>גדעון סער:</w:t>
      </w:r>
    </w:p>
    <w:p w14:paraId="602F16EE" w14:textId="77777777" w:rsidR="001351BD" w:rsidRPr="001351BD" w:rsidRDefault="001351BD" w:rsidP="001351BD">
      <w:pPr>
        <w:bidi/>
        <w:jc w:val="both"/>
        <w:rPr>
          <w:rFonts w:cs="David" w:hint="cs"/>
          <w:rtl/>
        </w:rPr>
      </w:pPr>
    </w:p>
    <w:p w14:paraId="098F9A35" w14:textId="77777777" w:rsidR="001351BD" w:rsidRPr="001351BD" w:rsidRDefault="001351BD" w:rsidP="001351BD">
      <w:pPr>
        <w:bidi/>
        <w:jc w:val="both"/>
        <w:rPr>
          <w:rFonts w:cs="David" w:hint="cs"/>
          <w:rtl/>
        </w:rPr>
      </w:pPr>
      <w:r w:rsidRPr="001351BD">
        <w:rPr>
          <w:rFonts w:cs="David" w:hint="cs"/>
          <w:rtl/>
        </w:rPr>
        <w:tab/>
        <w:t xml:space="preserve"> נגיד שיושב-ראש ועדת החוץ והביטחון חולק על זה. האם הוא יחייב את משרד הביטחון?</w:t>
      </w:r>
    </w:p>
    <w:p w14:paraId="651B8C63" w14:textId="77777777" w:rsidR="001351BD" w:rsidRPr="001351BD" w:rsidRDefault="001351BD" w:rsidP="001351BD">
      <w:pPr>
        <w:bidi/>
        <w:jc w:val="both"/>
        <w:rPr>
          <w:rFonts w:cs="David" w:hint="cs"/>
          <w:rtl/>
        </w:rPr>
      </w:pPr>
    </w:p>
    <w:p w14:paraId="6CE5A773" w14:textId="77777777" w:rsidR="001351BD" w:rsidRPr="001351BD" w:rsidRDefault="001351BD" w:rsidP="001351BD">
      <w:pPr>
        <w:bidi/>
        <w:jc w:val="both"/>
        <w:rPr>
          <w:rFonts w:cs="David" w:hint="cs"/>
          <w:rtl/>
        </w:rPr>
      </w:pPr>
      <w:proofErr w:type="spellStart"/>
      <w:r w:rsidRPr="001351BD">
        <w:rPr>
          <w:rFonts w:cs="David" w:hint="cs"/>
          <w:u w:val="single"/>
          <w:rtl/>
        </w:rPr>
        <w:t>אסתרינה</w:t>
      </w:r>
      <w:proofErr w:type="spellEnd"/>
      <w:r w:rsidRPr="001351BD">
        <w:rPr>
          <w:rFonts w:cs="David" w:hint="cs"/>
          <w:u w:val="single"/>
          <w:rtl/>
        </w:rPr>
        <w:t xml:space="preserve"> </w:t>
      </w:r>
      <w:proofErr w:type="spellStart"/>
      <w:r w:rsidRPr="001351BD">
        <w:rPr>
          <w:rFonts w:cs="David" w:hint="cs"/>
          <w:u w:val="single"/>
          <w:rtl/>
        </w:rPr>
        <w:t>טרטמן</w:t>
      </w:r>
      <w:proofErr w:type="spellEnd"/>
      <w:r w:rsidRPr="001351BD">
        <w:rPr>
          <w:rFonts w:cs="David" w:hint="cs"/>
          <w:u w:val="single"/>
          <w:rtl/>
        </w:rPr>
        <w:t>:</w:t>
      </w:r>
    </w:p>
    <w:p w14:paraId="4155DFC9" w14:textId="77777777" w:rsidR="001351BD" w:rsidRPr="001351BD" w:rsidRDefault="001351BD" w:rsidP="001351BD">
      <w:pPr>
        <w:bidi/>
        <w:jc w:val="both"/>
        <w:rPr>
          <w:rFonts w:cs="David" w:hint="cs"/>
          <w:rtl/>
        </w:rPr>
      </w:pPr>
    </w:p>
    <w:p w14:paraId="16770959" w14:textId="77777777" w:rsidR="001351BD" w:rsidRPr="001351BD" w:rsidRDefault="001351BD" w:rsidP="001351BD">
      <w:pPr>
        <w:bidi/>
        <w:jc w:val="both"/>
        <w:rPr>
          <w:rFonts w:cs="David" w:hint="cs"/>
          <w:rtl/>
        </w:rPr>
      </w:pPr>
      <w:r w:rsidRPr="001351BD">
        <w:rPr>
          <w:rFonts w:cs="David" w:hint="cs"/>
          <w:rtl/>
        </w:rPr>
        <w:tab/>
        <w:t xml:space="preserve"> הם יישבו את המחלוקת ביניהם.</w:t>
      </w:r>
    </w:p>
    <w:p w14:paraId="6FAE6150" w14:textId="77777777" w:rsidR="001351BD" w:rsidRPr="001351BD" w:rsidRDefault="001351BD" w:rsidP="001351BD">
      <w:pPr>
        <w:bidi/>
        <w:jc w:val="both"/>
        <w:rPr>
          <w:rFonts w:cs="David" w:hint="cs"/>
          <w:rtl/>
        </w:rPr>
      </w:pPr>
    </w:p>
    <w:p w14:paraId="0FD82CEE" w14:textId="77777777" w:rsidR="001351BD" w:rsidRPr="001351BD" w:rsidRDefault="001351BD" w:rsidP="001351BD">
      <w:pPr>
        <w:bidi/>
        <w:jc w:val="both"/>
        <w:rPr>
          <w:rFonts w:cs="David" w:hint="cs"/>
          <w:rtl/>
        </w:rPr>
      </w:pPr>
      <w:r w:rsidRPr="001351BD">
        <w:rPr>
          <w:rFonts w:cs="David" w:hint="cs"/>
          <w:u w:val="single"/>
          <w:rtl/>
        </w:rPr>
        <w:t>רונית תירוש:</w:t>
      </w:r>
    </w:p>
    <w:p w14:paraId="73406B78" w14:textId="77777777" w:rsidR="001351BD" w:rsidRPr="001351BD" w:rsidRDefault="001351BD" w:rsidP="001351BD">
      <w:pPr>
        <w:bidi/>
        <w:jc w:val="both"/>
        <w:rPr>
          <w:rFonts w:cs="David" w:hint="cs"/>
          <w:rtl/>
        </w:rPr>
      </w:pPr>
    </w:p>
    <w:p w14:paraId="0967BF9A" w14:textId="77777777" w:rsidR="001351BD" w:rsidRPr="001351BD" w:rsidRDefault="001351BD" w:rsidP="001351BD">
      <w:pPr>
        <w:bidi/>
        <w:jc w:val="both"/>
        <w:rPr>
          <w:rFonts w:cs="David" w:hint="cs"/>
          <w:rtl/>
        </w:rPr>
      </w:pPr>
      <w:r w:rsidRPr="001351BD">
        <w:rPr>
          <w:rFonts w:cs="David" w:hint="cs"/>
          <w:rtl/>
        </w:rPr>
        <w:tab/>
        <w:t>זה לא יקרה. מאיר פרוש לא ינסה למרוח את חבר הכנסת, כי הוא יידע שיש מישהו שמבין בעניין והוא בקר. אם זה יגיע לשם ויהיו חילוקי דעות, סביר להניח שבסוף משרד הביטחון יכריע.</w:t>
      </w:r>
    </w:p>
    <w:p w14:paraId="6C2E24B9" w14:textId="77777777" w:rsidR="001351BD" w:rsidRPr="001351BD" w:rsidRDefault="001351BD" w:rsidP="001351BD">
      <w:pPr>
        <w:bidi/>
        <w:jc w:val="both"/>
        <w:rPr>
          <w:rFonts w:cs="David" w:hint="cs"/>
          <w:rtl/>
        </w:rPr>
      </w:pPr>
    </w:p>
    <w:p w14:paraId="4143CCBC" w14:textId="77777777" w:rsidR="001351BD" w:rsidRPr="001351BD" w:rsidRDefault="001351BD" w:rsidP="001351BD">
      <w:pPr>
        <w:bidi/>
        <w:jc w:val="both"/>
        <w:rPr>
          <w:rFonts w:cs="David" w:hint="cs"/>
          <w:rtl/>
        </w:rPr>
      </w:pPr>
      <w:r w:rsidRPr="001351BD">
        <w:rPr>
          <w:rFonts w:cs="David" w:hint="cs"/>
          <w:u w:val="single"/>
          <w:rtl/>
        </w:rPr>
        <w:t>היו"ר דוד טל:</w:t>
      </w:r>
    </w:p>
    <w:p w14:paraId="61122821" w14:textId="77777777" w:rsidR="001351BD" w:rsidRPr="001351BD" w:rsidRDefault="001351BD" w:rsidP="001351BD">
      <w:pPr>
        <w:bidi/>
        <w:jc w:val="both"/>
        <w:rPr>
          <w:rFonts w:cs="David" w:hint="cs"/>
          <w:rtl/>
        </w:rPr>
      </w:pPr>
    </w:p>
    <w:p w14:paraId="109A600B" w14:textId="77777777" w:rsidR="001351BD" w:rsidRPr="001351BD" w:rsidRDefault="001351BD" w:rsidP="001351BD">
      <w:pPr>
        <w:bidi/>
        <w:jc w:val="both"/>
        <w:rPr>
          <w:rFonts w:cs="David" w:hint="cs"/>
          <w:rtl/>
        </w:rPr>
      </w:pPr>
      <w:r w:rsidRPr="001351BD">
        <w:rPr>
          <w:rFonts w:cs="David" w:hint="cs"/>
          <w:rtl/>
        </w:rPr>
        <w:tab/>
        <w:t>אני בעד לקבל את הצעתה של רונית תירוש.</w:t>
      </w:r>
    </w:p>
    <w:p w14:paraId="0D63489C" w14:textId="77777777" w:rsidR="001351BD" w:rsidRDefault="001351BD" w:rsidP="001351BD">
      <w:pPr>
        <w:bidi/>
        <w:jc w:val="both"/>
        <w:rPr>
          <w:rFonts w:cs="David" w:hint="cs"/>
          <w:rtl/>
        </w:rPr>
      </w:pPr>
    </w:p>
    <w:p w14:paraId="34E54E82" w14:textId="77777777" w:rsidR="001351BD" w:rsidRDefault="001351BD" w:rsidP="001351BD">
      <w:pPr>
        <w:bidi/>
        <w:jc w:val="both"/>
        <w:rPr>
          <w:rFonts w:cs="David" w:hint="cs"/>
          <w:rtl/>
        </w:rPr>
      </w:pPr>
    </w:p>
    <w:p w14:paraId="5C018FCA" w14:textId="77777777" w:rsidR="001351BD" w:rsidRDefault="001351BD" w:rsidP="001351BD">
      <w:pPr>
        <w:bidi/>
        <w:jc w:val="both"/>
        <w:rPr>
          <w:rFonts w:cs="David" w:hint="cs"/>
          <w:rtl/>
        </w:rPr>
      </w:pPr>
    </w:p>
    <w:p w14:paraId="42F62BEC" w14:textId="77777777" w:rsidR="001351BD" w:rsidRPr="001351BD" w:rsidRDefault="001351BD" w:rsidP="001351BD">
      <w:pPr>
        <w:bidi/>
        <w:jc w:val="both"/>
        <w:rPr>
          <w:rFonts w:cs="David" w:hint="cs"/>
          <w:rtl/>
        </w:rPr>
      </w:pPr>
    </w:p>
    <w:p w14:paraId="78FFDA04" w14:textId="77777777" w:rsidR="001351BD" w:rsidRPr="001351BD" w:rsidRDefault="001351BD" w:rsidP="001351BD">
      <w:pPr>
        <w:bidi/>
        <w:jc w:val="both"/>
        <w:rPr>
          <w:rFonts w:cs="David" w:hint="cs"/>
          <w:rtl/>
        </w:rPr>
      </w:pPr>
      <w:proofErr w:type="spellStart"/>
      <w:r w:rsidRPr="001351BD">
        <w:rPr>
          <w:rFonts w:cs="David" w:hint="cs"/>
          <w:u w:val="single"/>
          <w:rtl/>
        </w:rPr>
        <w:t>אסתרינה</w:t>
      </w:r>
      <w:proofErr w:type="spellEnd"/>
      <w:r w:rsidRPr="001351BD">
        <w:rPr>
          <w:rFonts w:cs="David" w:hint="cs"/>
          <w:u w:val="single"/>
          <w:rtl/>
        </w:rPr>
        <w:t xml:space="preserve"> </w:t>
      </w:r>
      <w:proofErr w:type="spellStart"/>
      <w:r w:rsidRPr="001351BD">
        <w:rPr>
          <w:rFonts w:cs="David" w:hint="cs"/>
          <w:u w:val="single"/>
          <w:rtl/>
        </w:rPr>
        <w:t>טרטמן</w:t>
      </w:r>
      <w:proofErr w:type="spellEnd"/>
      <w:r w:rsidRPr="001351BD">
        <w:rPr>
          <w:rFonts w:cs="David" w:hint="cs"/>
          <w:u w:val="single"/>
          <w:rtl/>
        </w:rPr>
        <w:t>:</w:t>
      </w:r>
    </w:p>
    <w:p w14:paraId="0A5BD121" w14:textId="77777777" w:rsidR="001351BD" w:rsidRPr="001351BD" w:rsidRDefault="001351BD" w:rsidP="001351BD">
      <w:pPr>
        <w:bidi/>
        <w:jc w:val="both"/>
        <w:rPr>
          <w:rFonts w:cs="David" w:hint="cs"/>
          <w:rtl/>
        </w:rPr>
      </w:pPr>
    </w:p>
    <w:p w14:paraId="7F729442" w14:textId="77777777" w:rsidR="001351BD" w:rsidRPr="001351BD" w:rsidRDefault="001351BD" w:rsidP="001351BD">
      <w:pPr>
        <w:bidi/>
        <w:jc w:val="both"/>
        <w:rPr>
          <w:rFonts w:cs="David" w:hint="cs"/>
          <w:rtl/>
        </w:rPr>
      </w:pPr>
      <w:r w:rsidRPr="001351BD">
        <w:rPr>
          <w:rFonts w:cs="David" w:hint="cs"/>
          <w:rtl/>
        </w:rPr>
        <w:tab/>
        <w:t xml:space="preserve"> גם אני.</w:t>
      </w:r>
    </w:p>
    <w:p w14:paraId="69AEADCC" w14:textId="77777777" w:rsidR="001351BD" w:rsidRDefault="001351BD" w:rsidP="001351BD">
      <w:pPr>
        <w:bidi/>
        <w:jc w:val="both"/>
        <w:rPr>
          <w:rFonts w:cs="David" w:hint="cs"/>
          <w:u w:val="single"/>
          <w:rtl/>
        </w:rPr>
      </w:pPr>
    </w:p>
    <w:p w14:paraId="6D4E54D5" w14:textId="77777777" w:rsidR="001351BD" w:rsidRPr="001351BD" w:rsidRDefault="001351BD" w:rsidP="001351BD">
      <w:pPr>
        <w:bidi/>
        <w:jc w:val="both"/>
        <w:rPr>
          <w:rFonts w:cs="David" w:hint="cs"/>
          <w:rtl/>
        </w:rPr>
      </w:pPr>
      <w:r w:rsidRPr="001351BD">
        <w:rPr>
          <w:rFonts w:cs="David" w:hint="cs"/>
          <w:u w:val="single"/>
          <w:rtl/>
        </w:rPr>
        <w:t>גדעון סער:</w:t>
      </w:r>
    </w:p>
    <w:p w14:paraId="71195488" w14:textId="77777777" w:rsidR="001351BD" w:rsidRPr="001351BD" w:rsidRDefault="001351BD" w:rsidP="001351BD">
      <w:pPr>
        <w:bidi/>
        <w:jc w:val="both"/>
        <w:rPr>
          <w:rFonts w:cs="David" w:hint="cs"/>
          <w:rtl/>
        </w:rPr>
      </w:pPr>
    </w:p>
    <w:p w14:paraId="73CCC7A2" w14:textId="77777777" w:rsidR="001351BD" w:rsidRPr="001351BD" w:rsidRDefault="001351BD" w:rsidP="001351BD">
      <w:pPr>
        <w:bidi/>
        <w:jc w:val="both"/>
        <w:rPr>
          <w:rFonts w:cs="David" w:hint="cs"/>
          <w:rtl/>
        </w:rPr>
      </w:pPr>
      <w:r w:rsidRPr="001351BD">
        <w:rPr>
          <w:rFonts w:cs="David" w:hint="cs"/>
          <w:rtl/>
        </w:rPr>
        <w:tab/>
        <w:t xml:space="preserve"> מה היא ההצעה?</w:t>
      </w:r>
    </w:p>
    <w:p w14:paraId="12139727" w14:textId="77777777" w:rsidR="001351BD" w:rsidRPr="001351BD" w:rsidRDefault="001351BD" w:rsidP="001351BD">
      <w:pPr>
        <w:bidi/>
        <w:jc w:val="both"/>
        <w:rPr>
          <w:rFonts w:cs="David" w:hint="cs"/>
          <w:rtl/>
        </w:rPr>
      </w:pPr>
    </w:p>
    <w:p w14:paraId="149A6C0B" w14:textId="77777777" w:rsidR="001351BD" w:rsidRPr="001351BD" w:rsidRDefault="001351BD" w:rsidP="001351BD">
      <w:pPr>
        <w:bidi/>
        <w:jc w:val="both"/>
        <w:rPr>
          <w:rFonts w:cs="David" w:hint="cs"/>
          <w:rtl/>
        </w:rPr>
      </w:pPr>
      <w:r w:rsidRPr="001351BD">
        <w:rPr>
          <w:rFonts w:cs="David" w:hint="cs"/>
          <w:u w:val="single"/>
          <w:rtl/>
        </w:rPr>
        <w:t>היו"ר דוד טל:</w:t>
      </w:r>
    </w:p>
    <w:p w14:paraId="032F904E" w14:textId="77777777" w:rsidR="001351BD" w:rsidRPr="001351BD" w:rsidRDefault="001351BD" w:rsidP="001351BD">
      <w:pPr>
        <w:bidi/>
        <w:jc w:val="both"/>
        <w:rPr>
          <w:rFonts w:cs="David" w:hint="cs"/>
          <w:rtl/>
        </w:rPr>
      </w:pPr>
    </w:p>
    <w:p w14:paraId="52BFBD8D" w14:textId="77777777" w:rsidR="001351BD" w:rsidRPr="001351BD" w:rsidRDefault="001351BD" w:rsidP="001351BD">
      <w:pPr>
        <w:bidi/>
        <w:jc w:val="both"/>
        <w:rPr>
          <w:rFonts w:cs="David" w:hint="cs"/>
          <w:rtl/>
        </w:rPr>
      </w:pPr>
      <w:r w:rsidRPr="001351BD">
        <w:rPr>
          <w:rFonts w:cs="David" w:hint="cs"/>
          <w:rtl/>
        </w:rPr>
        <w:tab/>
        <w:t xml:space="preserve">ההצעה היא שלא כל שר יוכל להחליט אם נושא כזה או נושא אחר הוא לא יכול להעמיד לרשות </w:t>
      </w:r>
      <w:proofErr w:type="spellStart"/>
      <w:r w:rsidRPr="001351BD">
        <w:rPr>
          <w:rFonts w:cs="David" w:hint="cs"/>
          <w:rtl/>
        </w:rPr>
        <w:t>הממ"מ</w:t>
      </w:r>
      <w:proofErr w:type="spellEnd"/>
      <w:r w:rsidRPr="001351BD">
        <w:rPr>
          <w:rFonts w:cs="David" w:hint="cs"/>
          <w:rtl/>
        </w:rPr>
        <w:t>, משום שזה פוגע בביטחון המדינה. אם הוא יהיה סבור כך, הוא יצטרך להעביר את זה ליושב-ראש ועדת החוץ והביטחון שיחליט אם יש פגיעה.</w:t>
      </w:r>
    </w:p>
    <w:p w14:paraId="20D7B36D" w14:textId="77777777" w:rsidR="001351BD" w:rsidRPr="001351BD" w:rsidRDefault="001351BD" w:rsidP="001351BD">
      <w:pPr>
        <w:bidi/>
        <w:jc w:val="both"/>
        <w:rPr>
          <w:rFonts w:cs="David" w:hint="cs"/>
          <w:rtl/>
        </w:rPr>
      </w:pPr>
    </w:p>
    <w:p w14:paraId="0E0B27FB" w14:textId="77777777" w:rsidR="001351BD" w:rsidRPr="001351BD" w:rsidRDefault="001351BD" w:rsidP="001351BD">
      <w:pPr>
        <w:bidi/>
        <w:jc w:val="both"/>
        <w:rPr>
          <w:rFonts w:cs="David" w:hint="cs"/>
          <w:rtl/>
        </w:rPr>
      </w:pPr>
      <w:r w:rsidRPr="001351BD">
        <w:rPr>
          <w:rFonts w:cs="David" w:hint="cs"/>
          <w:u w:val="single"/>
          <w:rtl/>
        </w:rPr>
        <w:t>גדעון סער:</w:t>
      </w:r>
    </w:p>
    <w:p w14:paraId="5D097151" w14:textId="77777777" w:rsidR="001351BD" w:rsidRPr="001351BD" w:rsidRDefault="001351BD" w:rsidP="001351BD">
      <w:pPr>
        <w:bidi/>
        <w:jc w:val="both"/>
        <w:rPr>
          <w:rFonts w:cs="David" w:hint="cs"/>
          <w:rtl/>
        </w:rPr>
      </w:pPr>
    </w:p>
    <w:p w14:paraId="4E4D25EA" w14:textId="77777777" w:rsidR="001351BD" w:rsidRPr="001351BD" w:rsidRDefault="001351BD" w:rsidP="001351BD">
      <w:pPr>
        <w:bidi/>
        <w:jc w:val="both"/>
        <w:rPr>
          <w:rFonts w:cs="David" w:hint="cs"/>
          <w:rtl/>
        </w:rPr>
      </w:pPr>
      <w:r w:rsidRPr="001351BD">
        <w:rPr>
          <w:rFonts w:cs="David" w:hint="cs"/>
          <w:rtl/>
        </w:rPr>
        <w:tab/>
        <w:t xml:space="preserve"> היושב-ראש יחליט? זה הזוי. מי הסמכות המחליטה בסופו של יום?</w:t>
      </w:r>
    </w:p>
    <w:p w14:paraId="00B454A8" w14:textId="77777777" w:rsidR="001351BD" w:rsidRPr="001351BD" w:rsidRDefault="001351BD" w:rsidP="001351BD">
      <w:pPr>
        <w:bidi/>
        <w:jc w:val="both"/>
        <w:rPr>
          <w:rFonts w:cs="David" w:hint="cs"/>
          <w:rtl/>
        </w:rPr>
      </w:pPr>
    </w:p>
    <w:p w14:paraId="212071EC" w14:textId="77777777" w:rsidR="001351BD" w:rsidRPr="001351BD" w:rsidRDefault="001351BD" w:rsidP="001351BD">
      <w:pPr>
        <w:bidi/>
        <w:jc w:val="both"/>
        <w:rPr>
          <w:rFonts w:cs="David" w:hint="cs"/>
          <w:rtl/>
        </w:rPr>
      </w:pPr>
      <w:r w:rsidRPr="001351BD">
        <w:rPr>
          <w:rFonts w:cs="David" w:hint="cs"/>
          <w:u w:val="single"/>
          <w:rtl/>
        </w:rPr>
        <w:t>היו"ר דוד טל:</w:t>
      </w:r>
    </w:p>
    <w:p w14:paraId="74BF29BF" w14:textId="77777777" w:rsidR="001351BD" w:rsidRPr="001351BD" w:rsidRDefault="001351BD" w:rsidP="001351BD">
      <w:pPr>
        <w:bidi/>
        <w:jc w:val="both"/>
        <w:rPr>
          <w:rFonts w:cs="David" w:hint="cs"/>
          <w:rtl/>
        </w:rPr>
      </w:pPr>
    </w:p>
    <w:p w14:paraId="64B186DF" w14:textId="77777777" w:rsidR="001351BD" w:rsidRPr="001351BD" w:rsidRDefault="001351BD" w:rsidP="001351BD">
      <w:pPr>
        <w:bidi/>
        <w:jc w:val="both"/>
        <w:rPr>
          <w:rFonts w:cs="David" w:hint="cs"/>
          <w:rtl/>
        </w:rPr>
      </w:pPr>
      <w:r w:rsidRPr="001351BD">
        <w:rPr>
          <w:rFonts w:cs="David" w:hint="cs"/>
          <w:rtl/>
        </w:rPr>
        <w:tab/>
        <w:t>היושב-ראש. זה חומר שאני מבקש מהממשלה והיא טוענת שזה חסוי, שאי אפשר להוציא את זה.</w:t>
      </w:r>
    </w:p>
    <w:p w14:paraId="099012A0" w14:textId="77777777" w:rsidR="001351BD" w:rsidRPr="001351BD" w:rsidRDefault="001351BD" w:rsidP="001351BD">
      <w:pPr>
        <w:bidi/>
        <w:jc w:val="both"/>
        <w:rPr>
          <w:rFonts w:cs="David" w:hint="cs"/>
          <w:rtl/>
        </w:rPr>
      </w:pPr>
    </w:p>
    <w:p w14:paraId="77273008" w14:textId="77777777" w:rsidR="001351BD" w:rsidRPr="001351BD" w:rsidRDefault="001351BD" w:rsidP="001351BD">
      <w:pPr>
        <w:bidi/>
        <w:jc w:val="both"/>
        <w:rPr>
          <w:rFonts w:cs="David" w:hint="cs"/>
          <w:rtl/>
        </w:rPr>
      </w:pPr>
      <w:r w:rsidRPr="001351BD">
        <w:rPr>
          <w:rFonts w:cs="David" w:hint="cs"/>
          <w:u w:val="single"/>
          <w:rtl/>
        </w:rPr>
        <w:t>גדעון סער:</w:t>
      </w:r>
    </w:p>
    <w:p w14:paraId="356A8DAE" w14:textId="77777777" w:rsidR="001351BD" w:rsidRPr="001351BD" w:rsidRDefault="001351BD" w:rsidP="001351BD">
      <w:pPr>
        <w:bidi/>
        <w:jc w:val="both"/>
        <w:rPr>
          <w:rFonts w:cs="David" w:hint="cs"/>
          <w:rtl/>
        </w:rPr>
      </w:pPr>
    </w:p>
    <w:p w14:paraId="53CA1FE8" w14:textId="77777777" w:rsidR="001351BD" w:rsidRPr="001351BD" w:rsidRDefault="001351BD" w:rsidP="001351BD">
      <w:pPr>
        <w:bidi/>
        <w:jc w:val="both"/>
        <w:rPr>
          <w:rFonts w:cs="David" w:hint="cs"/>
          <w:rtl/>
        </w:rPr>
      </w:pPr>
      <w:r w:rsidRPr="001351BD">
        <w:rPr>
          <w:rFonts w:cs="David" w:hint="cs"/>
          <w:rtl/>
        </w:rPr>
        <w:tab/>
        <w:t xml:space="preserve"> יש לזה תקדים באיזה מקום?</w:t>
      </w:r>
    </w:p>
    <w:p w14:paraId="0C36DD01" w14:textId="77777777" w:rsidR="001351BD" w:rsidRPr="001351BD" w:rsidRDefault="001351BD" w:rsidP="001351BD">
      <w:pPr>
        <w:bidi/>
        <w:jc w:val="both"/>
        <w:rPr>
          <w:rFonts w:cs="David" w:hint="cs"/>
          <w:rtl/>
        </w:rPr>
      </w:pPr>
    </w:p>
    <w:p w14:paraId="2FC91B0C" w14:textId="77777777" w:rsidR="001351BD" w:rsidRPr="001351BD" w:rsidRDefault="001351BD" w:rsidP="001351BD">
      <w:pPr>
        <w:bidi/>
        <w:jc w:val="both"/>
        <w:rPr>
          <w:rFonts w:cs="David" w:hint="cs"/>
          <w:rtl/>
        </w:rPr>
      </w:pPr>
      <w:r w:rsidRPr="001351BD">
        <w:rPr>
          <w:rFonts w:cs="David" w:hint="cs"/>
          <w:u w:val="single"/>
          <w:rtl/>
        </w:rPr>
        <w:t>היו"ר דוד טל:</w:t>
      </w:r>
    </w:p>
    <w:p w14:paraId="511F713A" w14:textId="77777777" w:rsidR="001351BD" w:rsidRPr="001351BD" w:rsidRDefault="001351BD" w:rsidP="001351BD">
      <w:pPr>
        <w:bidi/>
        <w:jc w:val="both"/>
        <w:rPr>
          <w:rFonts w:cs="David" w:hint="cs"/>
          <w:rtl/>
        </w:rPr>
      </w:pPr>
    </w:p>
    <w:p w14:paraId="3E479E0E" w14:textId="77777777" w:rsidR="001351BD" w:rsidRPr="001351BD" w:rsidRDefault="001351BD" w:rsidP="001351BD">
      <w:pPr>
        <w:bidi/>
        <w:jc w:val="both"/>
        <w:rPr>
          <w:rFonts w:cs="David" w:hint="cs"/>
          <w:rtl/>
        </w:rPr>
      </w:pPr>
      <w:r w:rsidRPr="001351BD">
        <w:rPr>
          <w:rFonts w:cs="David" w:hint="cs"/>
          <w:rtl/>
        </w:rPr>
        <w:tab/>
        <w:t>אם אתה אומר לא, תגיד לי איך אני פותר את הבעיה ששר ישתמש בארגומנט הזה שזה פוגע בביטחון המדינה ולא יעמיד לרשותי חומר.</w:t>
      </w:r>
    </w:p>
    <w:p w14:paraId="5C874CB6" w14:textId="77777777" w:rsidR="001351BD" w:rsidRPr="001351BD" w:rsidRDefault="001351BD" w:rsidP="001351BD">
      <w:pPr>
        <w:bidi/>
        <w:jc w:val="both"/>
        <w:rPr>
          <w:rFonts w:cs="David" w:hint="cs"/>
          <w:rtl/>
        </w:rPr>
      </w:pPr>
    </w:p>
    <w:p w14:paraId="4D96C2D9" w14:textId="77777777" w:rsidR="001351BD" w:rsidRPr="001351BD" w:rsidRDefault="001351BD" w:rsidP="001351BD">
      <w:pPr>
        <w:bidi/>
        <w:jc w:val="both"/>
        <w:rPr>
          <w:rFonts w:cs="David" w:hint="cs"/>
          <w:rtl/>
        </w:rPr>
      </w:pPr>
      <w:r w:rsidRPr="001351BD">
        <w:rPr>
          <w:rFonts w:cs="David" w:hint="cs"/>
          <w:u w:val="single"/>
          <w:rtl/>
        </w:rPr>
        <w:t>גדעון סער:</w:t>
      </w:r>
    </w:p>
    <w:p w14:paraId="2BBDEBC8" w14:textId="77777777" w:rsidR="001351BD" w:rsidRPr="001351BD" w:rsidRDefault="001351BD" w:rsidP="001351BD">
      <w:pPr>
        <w:bidi/>
        <w:jc w:val="both"/>
        <w:rPr>
          <w:rFonts w:cs="David" w:hint="cs"/>
          <w:rtl/>
        </w:rPr>
      </w:pPr>
    </w:p>
    <w:p w14:paraId="300B0F2E" w14:textId="77777777" w:rsidR="001351BD" w:rsidRPr="001351BD" w:rsidRDefault="001351BD" w:rsidP="001351BD">
      <w:pPr>
        <w:bidi/>
        <w:jc w:val="both"/>
        <w:rPr>
          <w:rFonts w:cs="David" w:hint="cs"/>
          <w:rtl/>
        </w:rPr>
      </w:pPr>
      <w:r w:rsidRPr="001351BD">
        <w:rPr>
          <w:rFonts w:cs="David" w:hint="cs"/>
          <w:rtl/>
        </w:rPr>
        <w:tab/>
        <w:t xml:space="preserve"> אפשר באיזה אופן לערב בתהליך. רוב הדברים, בסופו של יום, יימצא להם פתרון. לקבוע מודל שלפיו המילה האחרונה בנוגע לחומר שנמצא במשרד ממשלתי היא של חבר כנסת, זה תקדים הזוי.</w:t>
      </w:r>
    </w:p>
    <w:p w14:paraId="3352220A" w14:textId="77777777" w:rsidR="001351BD" w:rsidRPr="001351BD" w:rsidRDefault="001351BD" w:rsidP="001351BD">
      <w:pPr>
        <w:bidi/>
        <w:jc w:val="both"/>
        <w:rPr>
          <w:rFonts w:cs="David" w:hint="cs"/>
          <w:rtl/>
        </w:rPr>
      </w:pPr>
    </w:p>
    <w:p w14:paraId="70F0BAAA" w14:textId="77777777" w:rsidR="001351BD" w:rsidRPr="001351BD" w:rsidRDefault="001351BD" w:rsidP="001351BD">
      <w:pPr>
        <w:bidi/>
        <w:jc w:val="both"/>
        <w:rPr>
          <w:rFonts w:cs="David" w:hint="cs"/>
          <w:rtl/>
        </w:rPr>
      </w:pPr>
      <w:r w:rsidRPr="001351BD">
        <w:rPr>
          <w:rFonts w:cs="David" w:hint="cs"/>
          <w:u w:val="single"/>
          <w:rtl/>
        </w:rPr>
        <w:t>היו"ר דוד טל:</w:t>
      </w:r>
    </w:p>
    <w:p w14:paraId="5E35EE36" w14:textId="77777777" w:rsidR="001351BD" w:rsidRPr="001351BD" w:rsidRDefault="001351BD" w:rsidP="001351BD">
      <w:pPr>
        <w:bidi/>
        <w:jc w:val="both"/>
        <w:rPr>
          <w:rFonts w:cs="David" w:hint="cs"/>
          <w:rtl/>
        </w:rPr>
      </w:pPr>
    </w:p>
    <w:p w14:paraId="56008188" w14:textId="77777777" w:rsidR="001351BD" w:rsidRPr="001351BD" w:rsidRDefault="001351BD" w:rsidP="001351BD">
      <w:pPr>
        <w:bidi/>
        <w:jc w:val="both"/>
        <w:rPr>
          <w:rFonts w:cs="David" w:hint="cs"/>
          <w:rtl/>
        </w:rPr>
      </w:pPr>
      <w:r w:rsidRPr="001351BD">
        <w:rPr>
          <w:rFonts w:cs="David" w:hint="cs"/>
          <w:rtl/>
        </w:rPr>
        <w:tab/>
        <w:t>אתה סבור שצריך להעניק את הסמכות הזאת לשר?</w:t>
      </w:r>
    </w:p>
    <w:p w14:paraId="6C76182B" w14:textId="77777777" w:rsidR="001351BD" w:rsidRPr="001351BD" w:rsidRDefault="001351BD" w:rsidP="001351BD">
      <w:pPr>
        <w:bidi/>
        <w:jc w:val="both"/>
        <w:rPr>
          <w:rFonts w:cs="David" w:hint="cs"/>
          <w:rtl/>
        </w:rPr>
      </w:pPr>
    </w:p>
    <w:p w14:paraId="098A1AB1" w14:textId="77777777" w:rsidR="001351BD" w:rsidRPr="001351BD" w:rsidRDefault="001351BD" w:rsidP="001351BD">
      <w:pPr>
        <w:bidi/>
        <w:jc w:val="both"/>
        <w:rPr>
          <w:rFonts w:cs="David" w:hint="cs"/>
          <w:rtl/>
        </w:rPr>
      </w:pPr>
      <w:r w:rsidRPr="001351BD">
        <w:rPr>
          <w:rFonts w:cs="David" w:hint="cs"/>
          <w:u w:val="single"/>
          <w:rtl/>
        </w:rPr>
        <w:t>גדעון סער:</w:t>
      </w:r>
    </w:p>
    <w:p w14:paraId="122EAF87" w14:textId="77777777" w:rsidR="001351BD" w:rsidRPr="001351BD" w:rsidRDefault="001351BD" w:rsidP="001351BD">
      <w:pPr>
        <w:bidi/>
        <w:jc w:val="both"/>
        <w:rPr>
          <w:rFonts w:cs="David" w:hint="cs"/>
          <w:rtl/>
        </w:rPr>
      </w:pPr>
    </w:p>
    <w:p w14:paraId="24107C80" w14:textId="77777777" w:rsidR="001351BD" w:rsidRPr="001351BD" w:rsidRDefault="001351BD" w:rsidP="001351BD">
      <w:pPr>
        <w:bidi/>
        <w:jc w:val="both"/>
        <w:rPr>
          <w:rFonts w:cs="David" w:hint="cs"/>
          <w:rtl/>
        </w:rPr>
      </w:pPr>
      <w:r w:rsidRPr="001351BD">
        <w:rPr>
          <w:rFonts w:cs="David" w:hint="cs"/>
          <w:rtl/>
        </w:rPr>
        <w:tab/>
        <w:t xml:space="preserve"> התשובה היא כן. אם שר או יושב-ראש ועדה? התשובה היא שר.</w:t>
      </w:r>
    </w:p>
    <w:p w14:paraId="278505A8" w14:textId="77777777" w:rsidR="001351BD" w:rsidRPr="001351BD" w:rsidRDefault="001351BD" w:rsidP="001351BD">
      <w:pPr>
        <w:bidi/>
        <w:jc w:val="both"/>
        <w:rPr>
          <w:rFonts w:cs="David" w:hint="cs"/>
          <w:rtl/>
        </w:rPr>
      </w:pPr>
    </w:p>
    <w:p w14:paraId="3536B8A0" w14:textId="77777777" w:rsidR="001351BD" w:rsidRPr="001351BD" w:rsidRDefault="001351BD" w:rsidP="001351BD">
      <w:pPr>
        <w:bidi/>
        <w:jc w:val="both"/>
        <w:rPr>
          <w:rFonts w:cs="David" w:hint="cs"/>
          <w:rtl/>
        </w:rPr>
      </w:pPr>
      <w:proofErr w:type="spellStart"/>
      <w:r w:rsidRPr="001351BD">
        <w:rPr>
          <w:rFonts w:cs="David" w:hint="cs"/>
          <w:u w:val="single"/>
          <w:rtl/>
        </w:rPr>
        <w:t>אסתרינה</w:t>
      </w:r>
      <w:proofErr w:type="spellEnd"/>
      <w:r w:rsidRPr="001351BD">
        <w:rPr>
          <w:rFonts w:cs="David" w:hint="cs"/>
          <w:u w:val="single"/>
          <w:rtl/>
        </w:rPr>
        <w:t xml:space="preserve"> </w:t>
      </w:r>
      <w:proofErr w:type="spellStart"/>
      <w:r w:rsidRPr="001351BD">
        <w:rPr>
          <w:rFonts w:cs="David" w:hint="cs"/>
          <w:u w:val="single"/>
          <w:rtl/>
        </w:rPr>
        <w:t>טרטמן</w:t>
      </w:r>
      <w:proofErr w:type="spellEnd"/>
      <w:r w:rsidRPr="001351BD">
        <w:rPr>
          <w:rFonts w:cs="David" w:hint="cs"/>
          <w:u w:val="single"/>
          <w:rtl/>
        </w:rPr>
        <w:t>:</w:t>
      </w:r>
    </w:p>
    <w:p w14:paraId="0F55AD9E" w14:textId="77777777" w:rsidR="001351BD" w:rsidRPr="001351BD" w:rsidRDefault="001351BD" w:rsidP="001351BD">
      <w:pPr>
        <w:bidi/>
        <w:jc w:val="both"/>
        <w:rPr>
          <w:rFonts w:cs="David" w:hint="cs"/>
          <w:rtl/>
        </w:rPr>
      </w:pPr>
    </w:p>
    <w:p w14:paraId="64F2318E" w14:textId="77777777" w:rsidR="001351BD" w:rsidRPr="001351BD" w:rsidRDefault="001351BD" w:rsidP="001351BD">
      <w:pPr>
        <w:bidi/>
        <w:jc w:val="both"/>
        <w:rPr>
          <w:rFonts w:cs="David" w:hint="cs"/>
          <w:rtl/>
        </w:rPr>
      </w:pPr>
      <w:r w:rsidRPr="001351BD">
        <w:rPr>
          <w:rFonts w:cs="David" w:hint="cs"/>
          <w:rtl/>
        </w:rPr>
        <w:tab/>
        <w:t xml:space="preserve"> אולי יהיה שיתוף פעולה של השר עם יושב-ראש הוועדה, שיגיעו להבנה ביניהם.</w:t>
      </w:r>
    </w:p>
    <w:p w14:paraId="3A640667" w14:textId="77777777" w:rsidR="001351BD" w:rsidRPr="001351BD" w:rsidRDefault="001351BD" w:rsidP="001351BD">
      <w:pPr>
        <w:bidi/>
        <w:jc w:val="both"/>
        <w:rPr>
          <w:rFonts w:cs="David" w:hint="cs"/>
          <w:rtl/>
        </w:rPr>
      </w:pPr>
    </w:p>
    <w:p w14:paraId="2A5673E3" w14:textId="77777777" w:rsidR="001351BD" w:rsidRPr="001351BD" w:rsidRDefault="001351BD" w:rsidP="001351BD">
      <w:pPr>
        <w:bidi/>
        <w:jc w:val="both"/>
        <w:rPr>
          <w:rFonts w:cs="David" w:hint="cs"/>
          <w:rtl/>
        </w:rPr>
      </w:pPr>
      <w:r w:rsidRPr="001351BD">
        <w:rPr>
          <w:rFonts w:cs="David" w:hint="cs"/>
          <w:u w:val="single"/>
          <w:rtl/>
        </w:rPr>
        <w:t>היו"ר דוד טל:</w:t>
      </w:r>
    </w:p>
    <w:p w14:paraId="51A89678" w14:textId="77777777" w:rsidR="001351BD" w:rsidRPr="001351BD" w:rsidRDefault="001351BD" w:rsidP="001351BD">
      <w:pPr>
        <w:bidi/>
        <w:jc w:val="both"/>
        <w:rPr>
          <w:rFonts w:cs="David" w:hint="cs"/>
          <w:rtl/>
        </w:rPr>
      </w:pPr>
    </w:p>
    <w:p w14:paraId="4BA14C9D" w14:textId="77777777" w:rsidR="001351BD" w:rsidRPr="001351BD" w:rsidRDefault="001351BD" w:rsidP="001351BD">
      <w:pPr>
        <w:bidi/>
        <w:jc w:val="both"/>
        <w:rPr>
          <w:rFonts w:cs="David" w:hint="cs"/>
          <w:rtl/>
        </w:rPr>
      </w:pPr>
      <w:r w:rsidRPr="001351BD">
        <w:rPr>
          <w:rFonts w:cs="David" w:hint="cs"/>
          <w:rtl/>
        </w:rPr>
        <w:tab/>
        <w:t>שמענו את הדעות לכאן ולכאן.</w:t>
      </w:r>
    </w:p>
    <w:p w14:paraId="060506C5" w14:textId="77777777" w:rsidR="001351BD" w:rsidRDefault="001351BD" w:rsidP="001351BD">
      <w:pPr>
        <w:bidi/>
        <w:jc w:val="both"/>
        <w:rPr>
          <w:rFonts w:cs="David" w:hint="cs"/>
          <w:rtl/>
        </w:rPr>
      </w:pPr>
    </w:p>
    <w:p w14:paraId="09E15DFB" w14:textId="77777777" w:rsidR="001351BD" w:rsidRDefault="001351BD" w:rsidP="001351BD">
      <w:pPr>
        <w:bidi/>
        <w:jc w:val="both"/>
        <w:rPr>
          <w:rFonts w:cs="David" w:hint="cs"/>
          <w:rtl/>
        </w:rPr>
      </w:pPr>
    </w:p>
    <w:p w14:paraId="25DF1251" w14:textId="77777777" w:rsidR="001351BD" w:rsidRDefault="001351BD" w:rsidP="001351BD">
      <w:pPr>
        <w:bidi/>
        <w:jc w:val="both"/>
        <w:rPr>
          <w:rFonts w:cs="David" w:hint="cs"/>
          <w:rtl/>
        </w:rPr>
      </w:pPr>
    </w:p>
    <w:p w14:paraId="79CE86BD" w14:textId="77777777" w:rsidR="001351BD" w:rsidRDefault="001351BD" w:rsidP="001351BD">
      <w:pPr>
        <w:bidi/>
        <w:jc w:val="both"/>
        <w:rPr>
          <w:rFonts w:cs="David" w:hint="cs"/>
          <w:rtl/>
        </w:rPr>
      </w:pPr>
    </w:p>
    <w:p w14:paraId="0313EE49" w14:textId="77777777" w:rsidR="001351BD" w:rsidRPr="001351BD" w:rsidRDefault="001351BD" w:rsidP="001351BD">
      <w:pPr>
        <w:bidi/>
        <w:jc w:val="both"/>
        <w:rPr>
          <w:rFonts w:cs="David" w:hint="cs"/>
          <w:rtl/>
        </w:rPr>
      </w:pPr>
    </w:p>
    <w:p w14:paraId="2EA9101B" w14:textId="77777777" w:rsidR="001351BD" w:rsidRPr="001351BD" w:rsidRDefault="001351BD" w:rsidP="001351BD">
      <w:pPr>
        <w:bidi/>
        <w:jc w:val="both"/>
        <w:rPr>
          <w:rFonts w:cs="David" w:hint="cs"/>
          <w:rtl/>
        </w:rPr>
      </w:pPr>
      <w:r w:rsidRPr="001351BD">
        <w:rPr>
          <w:rFonts w:cs="David" w:hint="cs"/>
          <w:u w:val="single"/>
          <w:rtl/>
        </w:rPr>
        <w:t>רונית תירוש:</w:t>
      </w:r>
    </w:p>
    <w:p w14:paraId="26DBAE62" w14:textId="77777777" w:rsidR="001351BD" w:rsidRPr="001351BD" w:rsidRDefault="001351BD" w:rsidP="001351BD">
      <w:pPr>
        <w:bidi/>
        <w:jc w:val="both"/>
        <w:rPr>
          <w:rFonts w:cs="David" w:hint="cs"/>
          <w:rtl/>
        </w:rPr>
      </w:pPr>
    </w:p>
    <w:p w14:paraId="54BDB686" w14:textId="77777777" w:rsidR="001351BD" w:rsidRPr="001351BD" w:rsidRDefault="001351BD" w:rsidP="001351BD">
      <w:pPr>
        <w:bidi/>
        <w:jc w:val="both"/>
        <w:rPr>
          <w:rFonts w:cs="David" w:hint="cs"/>
          <w:rtl/>
        </w:rPr>
      </w:pPr>
      <w:r w:rsidRPr="001351BD">
        <w:rPr>
          <w:rFonts w:cs="David" w:hint="cs"/>
          <w:rtl/>
        </w:rPr>
        <w:tab/>
        <w:t xml:space="preserve"> קודם כול, דיבר קודם חבר הכנסת פרוש ואמר שכאשר הוא היה סגן במשרד השיכון במעמד של שר, הוא יכול היה לעשות את זה, אם הוא לא רצה לתת מידע, וזה לא בהכרח היה פוגע בביטחון המדינה.</w:t>
      </w:r>
    </w:p>
    <w:p w14:paraId="0D10131E" w14:textId="77777777" w:rsidR="001351BD" w:rsidRDefault="001351BD" w:rsidP="001351BD">
      <w:pPr>
        <w:bidi/>
        <w:jc w:val="both"/>
        <w:rPr>
          <w:rFonts w:cs="David" w:hint="cs"/>
          <w:u w:val="single"/>
          <w:rtl/>
        </w:rPr>
      </w:pPr>
    </w:p>
    <w:p w14:paraId="3CBA109C" w14:textId="77777777" w:rsidR="001351BD" w:rsidRPr="001351BD" w:rsidRDefault="001351BD" w:rsidP="001351BD">
      <w:pPr>
        <w:bidi/>
        <w:jc w:val="both"/>
        <w:rPr>
          <w:rFonts w:cs="David" w:hint="cs"/>
          <w:rtl/>
        </w:rPr>
      </w:pPr>
      <w:r w:rsidRPr="001351BD">
        <w:rPr>
          <w:rFonts w:cs="David" w:hint="cs"/>
          <w:u w:val="single"/>
          <w:rtl/>
        </w:rPr>
        <w:t>גדעון סער:</w:t>
      </w:r>
    </w:p>
    <w:p w14:paraId="491BF8AE" w14:textId="77777777" w:rsidR="001351BD" w:rsidRPr="001351BD" w:rsidRDefault="001351BD" w:rsidP="001351BD">
      <w:pPr>
        <w:bidi/>
        <w:jc w:val="both"/>
        <w:rPr>
          <w:rFonts w:cs="David" w:hint="cs"/>
          <w:rtl/>
        </w:rPr>
      </w:pPr>
    </w:p>
    <w:p w14:paraId="511FF40A" w14:textId="77777777" w:rsidR="001351BD" w:rsidRPr="001351BD" w:rsidRDefault="001351BD" w:rsidP="001351BD">
      <w:pPr>
        <w:bidi/>
        <w:jc w:val="both"/>
        <w:rPr>
          <w:rFonts w:cs="David" w:hint="cs"/>
          <w:rtl/>
        </w:rPr>
      </w:pPr>
      <w:r w:rsidRPr="001351BD">
        <w:rPr>
          <w:rFonts w:cs="David" w:hint="cs"/>
          <w:rtl/>
        </w:rPr>
        <w:tab/>
        <w:t xml:space="preserve"> בשביל זה אנחנו מחוקקים.</w:t>
      </w:r>
    </w:p>
    <w:p w14:paraId="51E212C0" w14:textId="77777777" w:rsidR="001351BD" w:rsidRPr="001351BD" w:rsidRDefault="001351BD" w:rsidP="001351BD">
      <w:pPr>
        <w:bidi/>
        <w:jc w:val="both"/>
        <w:rPr>
          <w:rFonts w:cs="David" w:hint="cs"/>
          <w:rtl/>
        </w:rPr>
      </w:pPr>
    </w:p>
    <w:p w14:paraId="68F637E6" w14:textId="77777777" w:rsidR="001351BD" w:rsidRPr="001351BD" w:rsidRDefault="001351BD" w:rsidP="001351BD">
      <w:pPr>
        <w:bidi/>
        <w:jc w:val="both"/>
        <w:rPr>
          <w:rFonts w:cs="David" w:hint="cs"/>
          <w:rtl/>
        </w:rPr>
      </w:pPr>
      <w:r w:rsidRPr="001351BD">
        <w:rPr>
          <w:rFonts w:cs="David" w:hint="cs"/>
          <w:u w:val="single"/>
          <w:rtl/>
        </w:rPr>
        <w:t>רונית תירוש:</w:t>
      </w:r>
    </w:p>
    <w:p w14:paraId="48CB5ED3" w14:textId="77777777" w:rsidR="001351BD" w:rsidRPr="001351BD" w:rsidRDefault="001351BD" w:rsidP="001351BD">
      <w:pPr>
        <w:bidi/>
        <w:jc w:val="both"/>
        <w:rPr>
          <w:rFonts w:cs="David" w:hint="cs"/>
          <w:rtl/>
        </w:rPr>
      </w:pPr>
    </w:p>
    <w:p w14:paraId="3D01B08D" w14:textId="77777777" w:rsidR="001351BD" w:rsidRPr="001351BD" w:rsidRDefault="001351BD" w:rsidP="001351BD">
      <w:pPr>
        <w:bidi/>
        <w:jc w:val="both"/>
        <w:rPr>
          <w:rFonts w:cs="David" w:hint="cs"/>
          <w:rtl/>
        </w:rPr>
      </w:pPr>
      <w:r w:rsidRPr="001351BD">
        <w:rPr>
          <w:rFonts w:cs="David" w:hint="cs"/>
          <w:rtl/>
        </w:rPr>
        <w:tab/>
        <w:t xml:space="preserve"> לא מצאנו פתרון לזה.</w:t>
      </w:r>
    </w:p>
    <w:p w14:paraId="04DEDA48" w14:textId="77777777" w:rsidR="001351BD" w:rsidRPr="001351BD" w:rsidRDefault="001351BD" w:rsidP="001351BD">
      <w:pPr>
        <w:bidi/>
        <w:jc w:val="both"/>
        <w:rPr>
          <w:rFonts w:cs="David" w:hint="cs"/>
          <w:u w:val="single"/>
          <w:rtl/>
        </w:rPr>
      </w:pPr>
    </w:p>
    <w:p w14:paraId="7468B373" w14:textId="77777777" w:rsidR="001351BD" w:rsidRPr="001351BD" w:rsidRDefault="001351BD" w:rsidP="001351BD">
      <w:pPr>
        <w:bidi/>
        <w:jc w:val="both"/>
        <w:rPr>
          <w:rFonts w:cs="David" w:hint="cs"/>
          <w:rtl/>
        </w:rPr>
      </w:pPr>
      <w:r w:rsidRPr="001351BD">
        <w:rPr>
          <w:rFonts w:cs="David" w:hint="cs"/>
          <w:u w:val="single"/>
          <w:rtl/>
        </w:rPr>
        <w:t>גדעון סער:</w:t>
      </w:r>
    </w:p>
    <w:p w14:paraId="6FB944ED" w14:textId="77777777" w:rsidR="001351BD" w:rsidRPr="001351BD" w:rsidRDefault="001351BD" w:rsidP="001351BD">
      <w:pPr>
        <w:bidi/>
        <w:jc w:val="both"/>
        <w:rPr>
          <w:rFonts w:cs="David" w:hint="cs"/>
          <w:rtl/>
        </w:rPr>
      </w:pPr>
    </w:p>
    <w:p w14:paraId="31962592" w14:textId="77777777" w:rsidR="001351BD" w:rsidRPr="001351BD" w:rsidRDefault="001351BD" w:rsidP="001351BD">
      <w:pPr>
        <w:bidi/>
        <w:jc w:val="both"/>
        <w:rPr>
          <w:rFonts w:cs="David" w:hint="cs"/>
          <w:rtl/>
        </w:rPr>
      </w:pPr>
      <w:r w:rsidRPr="001351BD">
        <w:rPr>
          <w:rFonts w:cs="David" w:hint="cs"/>
          <w:rtl/>
        </w:rPr>
        <w:tab/>
        <w:t>הפתרון הכי טוב, שהממשלה לא תוכל לסרב לכלום. אם אתם מוסרים את סמכות ההכרעה לחבר כנסת בנושא זה, אתם יכולים לשלול מהמשלה את זכותה להגיד שמשהו מסוים פוגע בביטחון. בינתיים, מי שמופקד על ביטחון המדינה ועל יחסי החוץ שלה זו הממשלה ולא חברי הכנסת.</w:t>
      </w:r>
    </w:p>
    <w:p w14:paraId="682C140C" w14:textId="77777777" w:rsidR="001351BD" w:rsidRPr="001351BD" w:rsidRDefault="001351BD" w:rsidP="001351BD">
      <w:pPr>
        <w:bidi/>
        <w:jc w:val="both"/>
        <w:rPr>
          <w:rFonts w:cs="David" w:hint="cs"/>
          <w:rtl/>
        </w:rPr>
      </w:pPr>
    </w:p>
    <w:p w14:paraId="7E0A1188" w14:textId="77777777" w:rsidR="001351BD" w:rsidRPr="001351BD" w:rsidRDefault="001351BD" w:rsidP="001351BD">
      <w:pPr>
        <w:bidi/>
        <w:jc w:val="both"/>
        <w:rPr>
          <w:rFonts w:cs="David" w:hint="cs"/>
          <w:rtl/>
        </w:rPr>
      </w:pPr>
      <w:r w:rsidRPr="001351BD">
        <w:rPr>
          <w:rFonts w:cs="David" w:hint="cs"/>
          <w:u w:val="single"/>
          <w:rtl/>
        </w:rPr>
        <w:t>היו"ר דוד טל:</w:t>
      </w:r>
    </w:p>
    <w:p w14:paraId="634F944D" w14:textId="77777777" w:rsidR="001351BD" w:rsidRPr="001351BD" w:rsidRDefault="001351BD" w:rsidP="001351BD">
      <w:pPr>
        <w:bidi/>
        <w:jc w:val="both"/>
        <w:rPr>
          <w:rFonts w:cs="David" w:hint="cs"/>
          <w:rtl/>
        </w:rPr>
      </w:pPr>
    </w:p>
    <w:p w14:paraId="7EF93E96" w14:textId="77777777" w:rsidR="001351BD" w:rsidRPr="001351BD" w:rsidRDefault="001351BD" w:rsidP="001351BD">
      <w:pPr>
        <w:bidi/>
        <w:jc w:val="both"/>
        <w:rPr>
          <w:rFonts w:cs="David" w:hint="cs"/>
          <w:rtl/>
        </w:rPr>
      </w:pPr>
      <w:r w:rsidRPr="001351BD">
        <w:rPr>
          <w:rFonts w:cs="David" w:hint="cs"/>
          <w:rtl/>
        </w:rPr>
        <w:tab/>
        <w:t>זה נכון, אבל חברי הכנסת אמורים לפקח עליהם.</w:t>
      </w:r>
    </w:p>
    <w:p w14:paraId="3AE300EC" w14:textId="77777777" w:rsidR="001351BD" w:rsidRPr="001351BD" w:rsidRDefault="001351BD" w:rsidP="001351BD">
      <w:pPr>
        <w:bidi/>
        <w:jc w:val="both"/>
        <w:rPr>
          <w:rFonts w:cs="David" w:hint="cs"/>
          <w:rtl/>
        </w:rPr>
      </w:pPr>
    </w:p>
    <w:p w14:paraId="31A71E19" w14:textId="77777777" w:rsidR="001351BD" w:rsidRPr="001351BD" w:rsidRDefault="001351BD" w:rsidP="001351BD">
      <w:pPr>
        <w:bidi/>
        <w:jc w:val="both"/>
        <w:rPr>
          <w:rFonts w:cs="David" w:hint="cs"/>
          <w:rtl/>
        </w:rPr>
      </w:pPr>
      <w:r w:rsidRPr="001351BD">
        <w:rPr>
          <w:rFonts w:cs="David" w:hint="cs"/>
          <w:u w:val="single"/>
          <w:rtl/>
        </w:rPr>
        <w:t>גדעון סער:</w:t>
      </w:r>
    </w:p>
    <w:p w14:paraId="733A800B" w14:textId="77777777" w:rsidR="001351BD" w:rsidRPr="001351BD" w:rsidRDefault="001351BD" w:rsidP="001351BD">
      <w:pPr>
        <w:bidi/>
        <w:jc w:val="both"/>
        <w:rPr>
          <w:rFonts w:cs="David" w:hint="cs"/>
          <w:rtl/>
        </w:rPr>
      </w:pPr>
    </w:p>
    <w:p w14:paraId="264F1378" w14:textId="77777777" w:rsidR="001351BD" w:rsidRPr="001351BD" w:rsidRDefault="001351BD" w:rsidP="001351BD">
      <w:pPr>
        <w:bidi/>
        <w:jc w:val="both"/>
        <w:rPr>
          <w:rFonts w:cs="David" w:hint="cs"/>
          <w:rtl/>
        </w:rPr>
      </w:pPr>
      <w:r w:rsidRPr="001351BD">
        <w:rPr>
          <w:rFonts w:cs="David" w:hint="cs"/>
          <w:rtl/>
        </w:rPr>
        <w:tab/>
        <w:t xml:space="preserve"> לפקח כן, אבל לקבוע אם מסמך מסוים פוגע בביטחון, זה לא פיקוח, זה כבר לקחת את הסמכויות במקומם.</w:t>
      </w:r>
    </w:p>
    <w:p w14:paraId="42AAA49B" w14:textId="77777777" w:rsidR="001351BD" w:rsidRPr="001351BD" w:rsidRDefault="001351BD" w:rsidP="001351BD">
      <w:pPr>
        <w:bidi/>
        <w:jc w:val="both"/>
        <w:rPr>
          <w:rFonts w:cs="David" w:hint="cs"/>
          <w:rtl/>
        </w:rPr>
      </w:pPr>
    </w:p>
    <w:p w14:paraId="2779A920" w14:textId="77777777" w:rsidR="001351BD" w:rsidRPr="001351BD" w:rsidRDefault="001351BD" w:rsidP="001351BD">
      <w:pPr>
        <w:bidi/>
        <w:jc w:val="both"/>
        <w:rPr>
          <w:rFonts w:cs="David" w:hint="cs"/>
          <w:rtl/>
        </w:rPr>
      </w:pPr>
      <w:r w:rsidRPr="001351BD">
        <w:rPr>
          <w:rFonts w:cs="David" w:hint="cs"/>
          <w:u w:val="single"/>
          <w:rtl/>
        </w:rPr>
        <w:t>רונית תירוש:</w:t>
      </w:r>
    </w:p>
    <w:p w14:paraId="0159E9CD" w14:textId="77777777" w:rsidR="001351BD" w:rsidRPr="001351BD" w:rsidRDefault="001351BD" w:rsidP="001351BD">
      <w:pPr>
        <w:bidi/>
        <w:jc w:val="both"/>
        <w:rPr>
          <w:rFonts w:cs="David" w:hint="cs"/>
          <w:rtl/>
        </w:rPr>
      </w:pPr>
    </w:p>
    <w:p w14:paraId="716B0149" w14:textId="77777777" w:rsidR="001351BD" w:rsidRPr="001351BD" w:rsidRDefault="001351BD" w:rsidP="001351BD">
      <w:pPr>
        <w:bidi/>
        <w:jc w:val="both"/>
        <w:rPr>
          <w:rFonts w:cs="David" w:hint="cs"/>
          <w:rtl/>
        </w:rPr>
      </w:pPr>
      <w:r w:rsidRPr="001351BD">
        <w:rPr>
          <w:rFonts w:cs="David" w:hint="cs"/>
          <w:rtl/>
        </w:rPr>
        <w:tab/>
        <w:t>הפתרון שלי הוא משולב. קודם כול, כל שר צריך לדעת שיש בקרה עליו מהצד שלנו, מצד בית המחוקקים, ולכן אני כן מציעה שיושב-ראש ועדת החוץ והביטחון, שהוא מעורה, מנוסה ויודע, הוא יודע על הרבה דברים ועל כל סודות המדינה, הוא יהיה האדם המבקר. במקרה של חילוקי דעות, זה יובא למזכיר הממשלה.</w:t>
      </w:r>
    </w:p>
    <w:p w14:paraId="311D46FB" w14:textId="77777777" w:rsidR="001351BD" w:rsidRPr="001351BD" w:rsidRDefault="001351BD" w:rsidP="001351BD">
      <w:pPr>
        <w:bidi/>
        <w:jc w:val="both"/>
        <w:rPr>
          <w:rFonts w:cs="David" w:hint="cs"/>
          <w:rtl/>
        </w:rPr>
      </w:pPr>
    </w:p>
    <w:p w14:paraId="4B38DB22" w14:textId="77777777" w:rsidR="001351BD" w:rsidRPr="001351BD" w:rsidRDefault="001351BD" w:rsidP="001351BD">
      <w:pPr>
        <w:bidi/>
        <w:jc w:val="both"/>
        <w:rPr>
          <w:rFonts w:cs="David" w:hint="cs"/>
          <w:rtl/>
        </w:rPr>
      </w:pPr>
      <w:proofErr w:type="spellStart"/>
      <w:r w:rsidRPr="001351BD">
        <w:rPr>
          <w:rFonts w:cs="David" w:hint="cs"/>
          <w:u w:val="single"/>
          <w:rtl/>
        </w:rPr>
        <w:t>טלב</w:t>
      </w:r>
      <w:proofErr w:type="spellEnd"/>
      <w:r w:rsidRPr="001351BD">
        <w:rPr>
          <w:rFonts w:cs="David" w:hint="cs"/>
          <w:u w:val="single"/>
          <w:rtl/>
        </w:rPr>
        <w:t xml:space="preserve"> </w:t>
      </w:r>
      <w:proofErr w:type="spellStart"/>
      <w:r w:rsidRPr="001351BD">
        <w:rPr>
          <w:rFonts w:cs="David" w:hint="cs"/>
          <w:u w:val="single"/>
          <w:rtl/>
        </w:rPr>
        <w:t>אלסאנע</w:t>
      </w:r>
      <w:proofErr w:type="spellEnd"/>
      <w:r w:rsidRPr="001351BD">
        <w:rPr>
          <w:rFonts w:cs="David" w:hint="cs"/>
          <w:u w:val="single"/>
          <w:rtl/>
        </w:rPr>
        <w:t>:</w:t>
      </w:r>
    </w:p>
    <w:p w14:paraId="5F3B79EC" w14:textId="77777777" w:rsidR="001351BD" w:rsidRPr="001351BD" w:rsidRDefault="001351BD" w:rsidP="001351BD">
      <w:pPr>
        <w:bidi/>
        <w:jc w:val="both"/>
        <w:rPr>
          <w:rFonts w:cs="David" w:hint="cs"/>
          <w:rtl/>
        </w:rPr>
      </w:pPr>
    </w:p>
    <w:p w14:paraId="07C13305" w14:textId="77777777" w:rsidR="001351BD" w:rsidRPr="001351BD" w:rsidRDefault="001351BD" w:rsidP="001351BD">
      <w:pPr>
        <w:bidi/>
        <w:jc w:val="both"/>
        <w:rPr>
          <w:rFonts w:cs="David" w:hint="cs"/>
          <w:rtl/>
        </w:rPr>
      </w:pPr>
      <w:r w:rsidRPr="001351BD">
        <w:rPr>
          <w:rFonts w:cs="David" w:hint="cs"/>
          <w:rtl/>
        </w:rPr>
        <w:tab/>
        <w:t xml:space="preserve"> בין שני הגופים, בין הממשלה לבין הכנסת, במקרה של מחלוקת, צריך להעביר לגוף שלישי, או למשרד המשפטים, ללשכת היועץ המשפטי, שיבחן את התשובה, או גוף נוסף. הכנסת מחליטה, ואי אפשר להגיד שהממשלה מחליטה, צריך גוף שלישי. כשיש מחלוקת צריך גוף שלישי.</w:t>
      </w:r>
    </w:p>
    <w:p w14:paraId="19CF09F4" w14:textId="77777777" w:rsidR="001351BD" w:rsidRPr="001351BD" w:rsidRDefault="001351BD" w:rsidP="001351BD">
      <w:pPr>
        <w:bidi/>
        <w:jc w:val="both"/>
        <w:rPr>
          <w:rFonts w:cs="David" w:hint="cs"/>
          <w:rtl/>
        </w:rPr>
      </w:pPr>
    </w:p>
    <w:p w14:paraId="36BDA5E4" w14:textId="77777777" w:rsidR="001351BD" w:rsidRPr="001351BD" w:rsidRDefault="001351BD" w:rsidP="001351BD">
      <w:pPr>
        <w:bidi/>
        <w:jc w:val="both"/>
        <w:rPr>
          <w:rFonts w:cs="David" w:hint="cs"/>
          <w:rtl/>
        </w:rPr>
      </w:pPr>
      <w:r w:rsidRPr="001351BD">
        <w:rPr>
          <w:rFonts w:cs="David" w:hint="cs"/>
          <w:u w:val="single"/>
          <w:rtl/>
        </w:rPr>
        <w:t>היו"ר דוד טל:</w:t>
      </w:r>
    </w:p>
    <w:p w14:paraId="2491E3E9" w14:textId="77777777" w:rsidR="001351BD" w:rsidRPr="001351BD" w:rsidRDefault="001351BD" w:rsidP="001351BD">
      <w:pPr>
        <w:bidi/>
        <w:jc w:val="both"/>
        <w:rPr>
          <w:rFonts w:cs="David" w:hint="cs"/>
          <w:rtl/>
        </w:rPr>
      </w:pPr>
    </w:p>
    <w:p w14:paraId="0BE13172" w14:textId="77777777" w:rsidR="001351BD" w:rsidRPr="001351BD" w:rsidRDefault="001351BD" w:rsidP="001351BD">
      <w:pPr>
        <w:bidi/>
        <w:jc w:val="both"/>
        <w:rPr>
          <w:rFonts w:cs="David" w:hint="cs"/>
          <w:rtl/>
        </w:rPr>
      </w:pPr>
      <w:r w:rsidRPr="001351BD">
        <w:rPr>
          <w:rFonts w:cs="David" w:hint="cs"/>
          <w:rtl/>
        </w:rPr>
        <w:tab/>
        <w:t xml:space="preserve">רבותי חברי הכנסת, אני רוצה להסב את תשומת לבכם. המצב היום </w:t>
      </w:r>
      <w:proofErr w:type="spellStart"/>
      <w:r w:rsidRPr="001351BD">
        <w:rPr>
          <w:rFonts w:cs="David" w:hint="cs"/>
          <w:rtl/>
        </w:rPr>
        <w:t>שהממ"מ</w:t>
      </w:r>
      <w:proofErr w:type="spellEnd"/>
      <w:r w:rsidRPr="001351BD">
        <w:rPr>
          <w:rFonts w:cs="David" w:hint="cs"/>
          <w:rtl/>
        </w:rPr>
        <w:t xml:space="preserve"> נתקל הרבה מאוד פעמים שהוא מבקש, ממשרד הביטחון בפרט, חומר כזה או חומר אחר, ואני מבין שמשרד הביטחון יכול להתכסות או להסתתר מאחורי הטענה שזה עלול לפגוע בביטחון המדינה. הרבה מאוד פעמים </w:t>
      </w:r>
      <w:proofErr w:type="spellStart"/>
      <w:r w:rsidRPr="001351BD">
        <w:rPr>
          <w:rFonts w:cs="David" w:hint="cs"/>
          <w:rtl/>
        </w:rPr>
        <w:t>הממ"מ</w:t>
      </w:r>
      <w:proofErr w:type="spellEnd"/>
      <w:r w:rsidRPr="001351BD">
        <w:rPr>
          <w:rFonts w:cs="David" w:hint="cs"/>
          <w:rtl/>
        </w:rPr>
        <w:t xml:space="preserve"> מבקש חומר ולא מקבל. את משרד הביטחון אפשר אולי להבין, אבל יש משרדים אחרים, כמו שהרב פרוש אמר, שגם מסרבים למסור חומר.</w:t>
      </w:r>
    </w:p>
    <w:p w14:paraId="5932A70C" w14:textId="77777777" w:rsidR="001351BD" w:rsidRPr="001351BD" w:rsidRDefault="001351BD" w:rsidP="001351BD">
      <w:pPr>
        <w:bidi/>
        <w:jc w:val="both"/>
        <w:rPr>
          <w:rFonts w:cs="David" w:hint="cs"/>
          <w:rtl/>
        </w:rPr>
      </w:pPr>
    </w:p>
    <w:p w14:paraId="073F5FE3" w14:textId="77777777" w:rsidR="001351BD" w:rsidRPr="001351BD" w:rsidRDefault="001351BD" w:rsidP="001351BD">
      <w:pPr>
        <w:bidi/>
        <w:jc w:val="both"/>
        <w:rPr>
          <w:rFonts w:cs="David" w:hint="cs"/>
          <w:rtl/>
        </w:rPr>
      </w:pPr>
      <w:r w:rsidRPr="001351BD">
        <w:rPr>
          <w:rFonts w:cs="David" w:hint="cs"/>
          <w:u w:val="single"/>
          <w:rtl/>
        </w:rPr>
        <w:t>גדעון סער:</w:t>
      </w:r>
    </w:p>
    <w:p w14:paraId="254E49DA" w14:textId="77777777" w:rsidR="001351BD" w:rsidRPr="001351BD" w:rsidRDefault="001351BD" w:rsidP="001351BD">
      <w:pPr>
        <w:bidi/>
        <w:jc w:val="both"/>
        <w:rPr>
          <w:rFonts w:cs="David" w:hint="cs"/>
          <w:rtl/>
        </w:rPr>
      </w:pPr>
    </w:p>
    <w:p w14:paraId="4774077D" w14:textId="77777777" w:rsidR="001351BD" w:rsidRPr="001351BD" w:rsidRDefault="001351BD" w:rsidP="001351BD">
      <w:pPr>
        <w:bidi/>
        <w:jc w:val="both"/>
        <w:rPr>
          <w:rFonts w:cs="David" w:hint="cs"/>
          <w:rtl/>
        </w:rPr>
      </w:pPr>
      <w:r w:rsidRPr="001351BD">
        <w:rPr>
          <w:rFonts w:cs="David" w:hint="cs"/>
          <w:rtl/>
        </w:rPr>
        <w:tab/>
        <w:t xml:space="preserve"> לכן הצעתי שלא כל שר יוכל להגיד, אלא יש בפקודת הראיות, אפילו לא בחוק הממשלה, הוראה שאומרת, שאם מזכיר הממשלה אומר לממשלה דבר כזה או אחר, זאת חזקה.</w:t>
      </w:r>
    </w:p>
    <w:p w14:paraId="49501157" w14:textId="77777777" w:rsidR="001351BD" w:rsidRDefault="001351BD" w:rsidP="001351BD">
      <w:pPr>
        <w:bidi/>
        <w:jc w:val="both"/>
        <w:rPr>
          <w:rFonts w:cs="David" w:hint="cs"/>
          <w:rtl/>
        </w:rPr>
      </w:pPr>
    </w:p>
    <w:p w14:paraId="1FB602A9" w14:textId="77777777" w:rsidR="001351BD" w:rsidRDefault="001351BD" w:rsidP="001351BD">
      <w:pPr>
        <w:bidi/>
        <w:jc w:val="both"/>
        <w:rPr>
          <w:rFonts w:cs="David" w:hint="cs"/>
          <w:rtl/>
        </w:rPr>
      </w:pPr>
    </w:p>
    <w:p w14:paraId="2490CEE2" w14:textId="77777777" w:rsidR="001351BD" w:rsidRPr="001351BD" w:rsidRDefault="001351BD" w:rsidP="001351BD">
      <w:pPr>
        <w:bidi/>
        <w:jc w:val="both"/>
        <w:rPr>
          <w:rFonts w:cs="David" w:hint="cs"/>
          <w:rtl/>
        </w:rPr>
      </w:pPr>
    </w:p>
    <w:p w14:paraId="625D847F" w14:textId="77777777" w:rsidR="001351BD" w:rsidRPr="001351BD" w:rsidRDefault="001351BD" w:rsidP="001351BD">
      <w:pPr>
        <w:bidi/>
        <w:jc w:val="both"/>
        <w:rPr>
          <w:rFonts w:cs="David" w:hint="cs"/>
          <w:rtl/>
        </w:rPr>
      </w:pPr>
      <w:r w:rsidRPr="001351BD">
        <w:rPr>
          <w:rFonts w:cs="David" w:hint="cs"/>
          <w:u w:val="single"/>
          <w:rtl/>
        </w:rPr>
        <w:t>היו"ר דוד טל:</w:t>
      </w:r>
    </w:p>
    <w:p w14:paraId="38B0F885" w14:textId="77777777" w:rsidR="001351BD" w:rsidRPr="001351BD" w:rsidRDefault="001351BD" w:rsidP="001351BD">
      <w:pPr>
        <w:bidi/>
        <w:jc w:val="both"/>
        <w:rPr>
          <w:rFonts w:cs="David" w:hint="cs"/>
          <w:rtl/>
        </w:rPr>
      </w:pPr>
    </w:p>
    <w:p w14:paraId="783ACDDF" w14:textId="77777777" w:rsidR="001351BD" w:rsidRPr="001351BD" w:rsidRDefault="001351BD" w:rsidP="001351BD">
      <w:pPr>
        <w:bidi/>
        <w:jc w:val="both"/>
        <w:rPr>
          <w:rFonts w:cs="David" w:hint="cs"/>
          <w:rtl/>
        </w:rPr>
      </w:pPr>
      <w:r w:rsidRPr="001351BD">
        <w:rPr>
          <w:rFonts w:cs="David" w:hint="cs"/>
          <w:rtl/>
        </w:rPr>
        <w:tab/>
        <w:t>יש כאן לפנינו פתרון אחד של רונית תירוש, שיהיה יושב-ראש ועדת החוץ הביטחון, שהשר יידע שיש מישהו ממולו, שהוא לא יכול לומר על דבר: ביטחון, ביטחון. ומצד שני, הצעתו של גדעון סער, להסמיך את מזכיר הממשלה שיחליט אם זה פוגע או לא פוגע בביטחון המדינה.</w:t>
      </w:r>
    </w:p>
    <w:p w14:paraId="02F8CFC3" w14:textId="77777777" w:rsidR="001351BD" w:rsidRDefault="001351BD" w:rsidP="001351BD">
      <w:pPr>
        <w:bidi/>
        <w:jc w:val="both"/>
        <w:rPr>
          <w:rFonts w:cs="David" w:hint="cs"/>
          <w:u w:val="single"/>
          <w:rtl/>
        </w:rPr>
      </w:pPr>
    </w:p>
    <w:p w14:paraId="1E47271C" w14:textId="77777777" w:rsidR="001351BD" w:rsidRPr="001351BD" w:rsidRDefault="001351BD" w:rsidP="001351BD">
      <w:pPr>
        <w:bidi/>
        <w:jc w:val="both"/>
        <w:rPr>
          <w:rFonts w:cs="David" w:hint="cs"/>
          <w:rtl/>
        </w:rPr>
      </w:pPr>
      <w:r w:rsidRPr="001351BD">
        <w:rPr>
          <w:rFonts w:cs="David" w:hint="cs"/>
          <w:u w:val="single"/>
          <w:rtl/>
        </w:rPr>
        <w:t>גדעון סער:</w:t>
      </w:r>
    </w:p>
    <w:p w14:paraId="2AB42AA7" w14:textId="77777777" w:rsidR="001351BD" w:rsidRPr="001351BD" w:rsidRDefault="001351BD" w:rsidP="001351BD">
      <w:pPr>
        <w:bidi/>
        <w:jc w:val="both"/>
        <w:rPr>
          <w:rFonts w:cs="David" w:hint="cs"/>
          <w:rtl/>
        </w:rPr>
      </w:pPr>
    </w:p>
    <w:p w14:paraId="5CD50C1A" w14:textId="77777777" w:rsidR="001351BD" w:rsidRPr="001351BD" w:rsidRDefault="001351BD" w:rsidP="001351BD">
      <w:pPr>
        <w:bidi/>
        <w:jc w:val="both"/>
        <w:rPr>
          <w:rFonts w:cs="David" w:hint="cs"/>
          <w:rtl/>
        </w:rPr>
      </w:pPr>
      <w:r w:rsidRPr="001351BD">
        <w:rPr>
          <w:rFonts w:cs="David" w:hint="cs"/>
          <w:rtl/>
        </w:rPr>
        <w:tab/>
        <w:t xml:space="preserve"> הוא ישיב.</w:t>
      </w:r>
    </w:p>
    <w:p w14:paraId="743E2D90" w14:textId="77777777" w:rsidR="001351BD" w:rsidRPr="001351BD" w:rsidRDefault="001351BD" w:rsidP="001351BD">
      <w:pPr>
        <w:bidi/>
        <w:jc w:val="both"/>
        <w:rPr>
          <w:rFonts w:cs="David" w:hint="cs"/>
          <w:rtl/>
        </w:rPr>
      </w:pPr>
    </w:p>
    <w:p w14:paraId="1066F1A4" w14:textId="77777777" w:rsidR="001351BD" w:rsidRPr="001351BD" w:rsidRDefault="001351BD" w:rsidP="001351BD">
      <w:pPr>
        <w:bidi/>
        <w:jc w:val="both"/>
        <w:rPr>
          <w:rFonts w:cs="David" w:hint="cs"/>
          <w:rtl/>
        </w:rPr>
      </w:pPr>
      <w:r w:rsidRPr="001351BD">
        <w:rPr>
          <w:rFonts w:cs="David" w:hint="cs"/>
          <w:u w:val="single"/>
          <w:rtl/>
        </w:rPr>
        <w:t>רונית תירוש:</w:t>
      </w:r>
    </w:p>
    <w:p w14:paraId="5850CBA9" w14:textId="77777777" w:rsidR="001351BD" w:rsidRPr="001351BD" w:rsidRDefault="001351BD" w:rsidP="001351BD">
      <w:pPr>
        <w:bidi/>
        <w:jc w:val="both"/>
        <w:rPr>
          <w:rFonts w:cs="David" w:hint="cs"/>
          <w:rtl/>
        </w:rPr>
      </w:pPr>
    </w:p>
    <w:p w14:paraId="2EA1FD3E" w14:textId="77777777" w:rsidR="001351BD" w:rsidRPr="001351BD" w:rsidRDefault="001351BD" w:rsidP="001351BD">
      <w:pPr>
        <w:bidi/>
        <w:jc w:val="both"/>
        <w:rPr>
          <w:rFonts w:cs="David" w:hint="cs"/>
          <w:rtl/>
        </w:rPr>
      </w:pPr>
      <w:r w:rsidRPr="001351BD">
        <w:rPr>
          <w:rFonts w:cs="David" w:hint="cs"/>
          <w:rtl/>
        </w:rPr>
        <w:tab/>
        <w:t xml:space="preserve"> הצעתי פתרון במשולב. אם יש חילוקי דעות, זה יגיע למזכיר הממשלה.</w:t>
      </w:r>
    </w:p>
    <w:p w14:paraId="177D0E1D" w14:textId="77777777" w:rsidR="001351BD" w:rsidRPr="001351BD" w:rsidRDefault="001351BD" w:rsidP="001351BD">
      <w:pPr>
        <w:bidi/>
        <w:jc w:val="both"/>
        <w:rPr>
          <w:rFonts w:cs="David" w:hint="cs"/>
          <w:rtl/>
        </w:rPr>
      </w:pPr>
    </w:p>
    <w:p w14:paraId="3393392A" w14:textId="77777777" w:rsidR="001351BD" w:rsidRPr="001351BD" w:rsidRDefault="001351BD" w:rsidP="001351BD">
      <w:pPr>
        <w:bidi/>
        <w:jc w:val="both"/>
        <w:rPr>
          <w:rFonts w:cs="David" w:hint="cs"/>
          <w:rtl/>
        </w:rPr>
      </w:pPr>
      <w:r w:rsidRPr="001351BD">
        <w:rPr>
          <w:rFonts w:cs="David" w:hint="cs"/>
          <w:u w:val="single"/>
          <w:rtl/>
        </w:rPr>
        <w:t>היו"ר דוד טל:</w:t>
      </w:r>
    </w:p>
    <w:p w14:paraId="3204D6CD" w14:textId="77777777" w:rsidR="001351BD" w:rsidRPr="001351BD" w:rsidRDefault="001351BD" w:rsidP="001351BD">
      <w:pPr>
        <w:bidi/>
        <w:jc w:val="both"/>
        <w:rPr>
          <w:rFonts w:cs="David" w:hint="cs"/>
          <w:rtl/>
        </w:rPr>
      </w:pPr>
    </w:p>
    <w:p w14:paraId="7EB14871" w14:textId="77777777" w:rsidR="001351BD" w:rsidRPr="001351BD" w:rsidRDefault="001351BD" w:rsidP="001351BD">
      <w:pPr>
        <w:bidi/>
        <w:jc w:val="both"/>
        <w:rPr>
          <w:rFonts w:cs="David" w:hint="cs"/>
          <w:rtl/>
        </w:rPr>
      </w:pPr>
      <w:r w:rsidRPr="001351BD">
        <w:rPr>
          <w:rFonts w:cs="David" w:hint="cs"/>
          <w:rtl/>
        </w:rPr>
        <w:tab/>
        <w:t>כרגע אנחנו לא מסכמים את זה. גם על זה נצביע בשבוע הבא. אנחנו עוברים הלאה.</w:t>
      </w:r>
    </w:p>
    <w:p w14:paraId="72350C50" w14:textId="77777777" w:rsidR="001351BD" w:rsidRPr="001351BD" w:rsidRDefault="001351BD" w:rsidP="001351BD">
      <w:pPr>
        <w:bidi/>
        <w:jc w:val="both"/>
        <w:rPr>
          <w:rFonts w:cs="David" w:hint="cs"/>
          <w:rtl/>
        </w:rPr>
      </w:pPr>
    </w:p>
    <w:p w14:paraId="78263D3D" w14:textId="77777777" w:rsidR="001351BD" w:rsidRPr="001351BD" w:rsidRDefault="001351BD" w:rsidP="001351BD">
      <w:pPr>
        <w:bidi/>
        <w:jc w:val="both"/>
        <w:rPr>
          <w:rFonts w:cs="David" w:hint="cs"/>
          <w:rtl/>
        </w:rPr>
      </w:pPr>
      <w:r w:rsidRPr="001351BD">
        <w:rPr>
          <w:rFonts w:cs="David" w:hint="cs"/>
          <w:u w:val="single"/>
          <w:rtl/>
        </w:rPr>
        <w:t xml:space="preserve">ארבל </w:t>
      </w:r>
      <w:proofErr w:type="spellStart"/>
      <w:r w:rsidRPr="001351BD">
        <w:rPr>
          <w:rFonts w:cs="David" w:hint="cs"/>
          <w:u w:val="single"/>
          <w:rtl/>
        </w:rPr>
        <w:t>אסטרחן</w:t>
      </w:r>
      <w:proofErr w:type="spellEnd"/>
      <w:r w:rsidRPr="001351BD">
        <w:rPr>
          <w:rFonts w:cs="David" w:hint="cs"/>
          <w:u w:val="single"/>
          <w:rtl/>
        </w:rPr>
        <w:t>:</w:t>
      </w:r>
    </w:p>
    <w:p w14:paraId="6E0847D1" w14:textId="77777777" w:rsidR="001351BD" w:rsidRPr="001351BD" w:rsidRDefault="001351BD" w:rsidP="001351BD">
      <w:pPr>
        <w:bidi/>
        <w:jc w:val="both"/>
        <w:rPr>
          <w:rFonts w:cs="David" w:hint="cs"/>
          <w:rtl/>
        </w:rPr>
      </w:pPr>
    </w:p>
    <w:p w14:paraId="4EB8041A" w14:textId="77777777" w:rsidR="001351BD" w:rsidRPr="001351BD" w:rsidRDefault="001351BD" w:rsidP="001351BD">
      <w:pPr>
        <w:bidi/>
        <w:jc w:val="both"/>
        <w:rPr>
          <w:rFonts w:cs="David" w:hint="cs"/>
          <w:rtl/>
        </w:rPr>
      </w:pPr>
      <w:r w:rsidRPr="001351BD">
        <w:rPr>
          <w:rFonts w:cs="David" w:hint="cs"/>
          <w:rtl/>
        </w:rPr>
        <w:tab/>
        <w:t>סעיף קטן (ג) אומר שלא יימסר מידע אם מסירתו אסורה לפי כל דין, וסעיף קטן (ד) קובע שההוראות החדשות האלה לא יפגעו בחובת מסירת מידע לכנסת ולוועדות לפי חוק-יסוד: הכנסת וחוק-יסוד: הממשלה.</w:t>
      </w:r>
    </w:p>
    <w:p w14:paraId="048237EF" w14:textId="77777777" w:rsidR="001351BD" w:rsidRPr="001351BD" w:rsidRDefault="001351BD" w:rsidP="001351BD">
      <w:pPr>
        <w:bidi/>
        <w:jc w:val="both"/>
        <w:rPr>
          <w:rFonts w:cs="David" w:hint="cs"/>
          <w:rtl/>
        </w:rPr>
      </w:pPr>
    </w:p>
    <w:p w14:paraId="12A8812D" w14:textId="77777777" w:rsidR="001351BD" w:rsidRPr="001351BD" w:rsidRDefault="001351BD" w:rsidP="001351BD">
      <w:pPr>
        <w:bidi/>
        <w:jc w:val="both"/>
        <w:rPr>
          <w:rFonts w:cs="David" w:hint="cs"/>
          <w:rtl/>
        </w:rPr>
      </w:pPr>
      <w:r w:rsidRPr="001351BD">
        <w:rPr>
          <w:rFonts w:cs="David" w:hint="cs"/>
          <w:u w:val="single"/>
          <w:rtl/>
        </w:rPr>
        <w:t>איל ינון:</w:t>
      </w:r>
    </w:p>
    <w:p w14:paraId="65705B69" w14:textId="77777777" w:rsidR="001351BD" w:rsidRPr="001351BD" w:rsidRDefault="001351BD" w:rsidP="001351BD">
      <w:pPr>
        <w:bidi/>
        <w:jc w:val="both"/>
        <w:rPr>
          <w:rFonts w:cs="David" w:hint="cs"/>
          <w:rtl/>
        </w:rPr>
      </w:pPr>
    </w:p>
    <w:p w14:paraId="226FB099" w14:textId="77777777" w:rsidR="001351BD" w:rsidRPr="001351BD" w:rsidRDefault="001351BD" w:rsidP="001351BD">
      <w:pPr>
        <w:bidi/>
        <w:jc w:val="both"/>
        <w:rPr>
          <w:rFonts w:cs="David" w:hint="cs"/>
          <w:rtl/>
        </w:rPr>
      </w:pPr>
      <w:r w:rsidRPr="001351BD">
        <w:rPr>
          <w:rFonts w:cs="David" w:hint="cs"/>
          <w:rtl/>
        </w:rPr>
        <w:tab/>
        <w:t>זה לא בא במקום.</w:t>
      </w:r>
    </w:p>
    <w:p w14:paraId="31D6B52D" w14:textId="77777777" w:rsidR="001351BD" w:rsidRPr="001351BD" w:rsidRDefault="001351BD" w:rsidP="001351BD">
      <w:pPr>
        <w:bidi/>
        <w:jc w:val="both"/>
        <w:rPr>
          <w:rFonts w:cs="David" w:hint="cs"/>
          <w:rtl/>
        </w:rPr>
      </w:pPr>
    </w:p>
    <w:p w14:paraId="14F13FCA" w14:textId="77777777" w:rsidR="001351BD" w:rsidRPr="001351BD" w:rsidRDefault="001351BD" w:rsidP="001351BD">
      <w:pPr>
        <w:bidi/>
        <w:jc w:val="both"/>
        <w:rPr>
          <w:rFonts w:cs="David" w:hint="cs"/>
          <w:rtl/>
        </w:rPr>
      </w:pPr>
      <w:r w:rsidRPr="001351BD">
        <w:rPr>
          <w:rFonts w:cs="David" w:hint="cs"/>
          <w:u w:val="single"/>
          <w:rtl/>
        </w:rPr>
        <w:t xml:space="preserve">ארבל </w:t>
      </w:r>
      <w:proofErr w:type="spellStart"/>
      <w:r w:rsidRPr="001351BD">
        <w:rPr>
          <w:rFonts w:cs="David" w:hint="cs"/>
          <w:u w:val="single"/>
          <w:rtl/>
        </w:rPr>
        <w:t>אסטרחן</w:t>
      </w:r>
      <w:proofErr w:type="spellEnd"/>
      <w:r w:rsidRPr="001351BD">
        <w:rPr>
          <w:rFonts w:cs="David" w:hint="cs"/>
          <w:u w:val="single"/>
          <w:rtl/>
        </w:rPr>
        <w:t>:</w:t>
      </w:r>
    </w:p>
    <w:p w14:paraId="0628E3F4" w14:textId="77777777" w:rsidR="001351BD" w:rsidRPr="001351BD" w:rsidRDefault="001351BD" w:rsidP="001351BD">
      <w:pPr>
        <w:bidi/>
        <w:jc w:val="both"/>
        <w:rPr>
          <w:rFonts w:cs="David" w:hint="cs"/>
          <w:rtl/>
        </w:rPr>
      </w:pPr>
    </w:p>
    <w:p w14:paraId="69BDCAA0" w14:textId="77777777" w:rsidR="001351BD" w:rsidRPr="001351BD" w:rsidRDefault="001351BD" w:rsidP="001351BD">
      <w:pPr>
        <w:bidi/>
        <w:jc w:val="both"/>
        <w:rPr>
          <w:rFonts w:cs="David" w:hint="cs"/>
          <w:rtl/>
        </w:rPr>
      </w:pPr>
      <w:r w:rsidRPr="001351BD">
        <w:rPr>
          <w:rFonts w:cs="David" w:hint="cs"/>
          <w:rtl/>
        </w:rPr>
        <w:tab/>
        <w:t>לוועדות נשארת סמכות לקבל מידע.</w:t>
      </w:r>
    </w:p>
    <w:p w14:paraId="311344CD" w14:textId="77777777" w:rsidR="001351BD" w:rsidRPr="001351BD" w:rsidRDefault="001351BD" w:rsidP="001351BD">
      <w:pPr>
        <w:bidi/>
        <w:jc w:val="both"/>
        <w:rPr>
          <w:rFonts w:cs="David" w:hint="cs"/>
          <w:rtl/>
        </w:rPr>
      </w:pPr>
    </w:p>
    <w:p w14:paraId="4B433CCC" w14:textId="77777777" w:rsidR="001351BD" w:rsidRPr="001351BD" w:rsidRDefault="001351BD" w:rsidP="001351BD">
      <w:pPr>
        <w:bidi/>
        <w:jc w:val="both"/>
        <w:rPr>
          <w:rFonts w:cs="David" w:hint="cs"/>
          <w:rtl/>
        </w:rPr>
      </w:pPr>
      <w:r w:rsidRPr="001351BD">
        <w:rPr>
          <w:rFonts w:cs="David" w:hint="cs"/>
          <w:u w:val="single"/>
          <w:rtl/>
        </w:rPr>
        <w:t>היו"ר דוד טל:</w:t>
      </w:r>
    </w:p>
    <w:p w14:paraId="6D802D28" w14:textId="77777777" w:rsidR="001351BD" w:rsidRPr="001351BD" w:rsidRDefault="001351BD" w:rsidP="001351BD">
      <w:pPr>
        <w:bidi/>
        <w:jc w:val="both"/>
        <w:rPr>
          <w:rFonts w:cs="David" w:hint="cs"/>
          <w:rtl/>
        </w:rPr>
      </w:pPr>
    </w:p>
    <w:p w14:paraId="69514992" w14:textId="77777777" w:rsidR="001351BD" w:rsidRPr="001351BD" w:rsidRDefault="001351BD" w:rsidP="001351BD">
      <w:pPr>
        <w:bidi/>
        <w:jc w:val="both"/>
        <w:rPr>
          <w:rFonts w:cs="David" w:hint="cs"/>
          <w:rtl/>
        </w:rPr>
      </w:pPr>
      <w:r w:rsidRPr="001351BD">
        <w:rPr>
          <w:rFonts w:cs="David" w:hint="cs"/>
          <w:rtl/>
        </w:rPr>
        <w:tab/>
        <w:t xml:space="preserve">האם עד כאן זה בסדר? </w:t>
      </w:r>
      <w:r w:rsidRPr="001351BD">
        <w:rPr>
          <w:rFonts w:cs="David"/>
          <w:rtl/>
        </w:rPr>
        <w:t>–</w:t>
      </w:r>
      <w:r w:rsidRPr="001351BD">
        <w:rPr>
          <w:rFonts w:cs="David" w:hint="cs"/>
          <w:rtl/>
        </w:rPr>
        <w:t xml:space="preserve"> יש הסכמה מלאה. תודה רבה.</w:t>
      </w:r>
    </w:p>
    <w:p w14:paraId="6E80518F" w14:textId="77777777" w:rsidR="001351BD" w:rsidRPr="001351BD" w:rsidRDefault="001351BD" w:rsidP="001351BD">
      <w:pPr>
        <w:bidi/>
        <w:jc w:val="both"/>
        <w:rPr>
          <w:rFonts w:cs="David" w:hint="cs"/>
          <w:rtl/>
        </w:rPr>
      </w:pPr>
    </w:p>
    <w:p w14:paraId="4BC5CDE4" w14:textId="77777777" w:rsidR="001351BD" w:rsidRPr="001351BD" w:rsidRDefault="001351BD" w:rsidP="001351BD">
      <w:pPr>
        <w:bidi/>
        <w:jc w:val="both"/>
        <w:rPr>
          <w:rFonts w:cs="David" w:hint="cs"/>
          <w:rtl/>
        </w:rPr>
      </w:pPr>
      <w:r w:rsidRPr="001351BD">
        <w:rPr>
          <w:rFonts w:cs="David" w:hint="cs"/>
          <w:rtl/>
        </w:rPr>
        <w:tab/>
        <w:t>יש הצעה של חבר הכנסת פרוש, שהוא הגיש בעבר, והוא שב והגיש גם עכשיו. בנושא הזה לא יהיו הצבעות, אבל אולי יהיו הצבעות בהרכב של ועדת חוקה. חבר הכנסת פרוש, תציג את הבקשה שלך.</w:t>
      </w:r>
    </w:p>
    <w:p w14:paraId="7E786FE0" w14:textId="77777777" w:rsidR="001351BD" w:rsidRPr="001351BD" w:rsidRDefault="001351BD" w:rsidP="001351BD">
      <w:pPr>
        <w:bidi/>
        <w:jc w:val="both"/>
        <w:rPr>
          <w:rFonts w:cs="David" w:hint="cs"/>
          <w:rtl/>
        </w:rPr>
      </w:pPr>
    </w:p>
    <w:p w14:paraId="6D68F296" w14:textId="77777777" w:rsidR="001351BD" w:rsidRPr="001351BD" w:rsidRDefault="001351BD" w:rsidP="001351BD">
      <w:pPr>
        <w:bidi/>
        <w:jc w:val="both"/>
        <w:rPr>
          <w:rFonts w:cs="David" w:hint="cs"/>
          <w:rtl/>
        </w:rPr>
      </w:pPr>
      <w:r w:rsidRPr="001351BD">
        <w:rPr>
          <w:rFonts w:cs="David" w:hint="cs"/>
          <w:u w:val="single"/>
          <w:rtl/>
        </w:rPr>
        <w:t>מאיר פרוש:</w:t>
      </w:r>
    </w:p>
    <w:p w14:paraId="6E2F5B67" w14:textId="77777777" w:rsidR="001351BD" w:rsidRPr="001351BD" w:rsidRDefault="001351BD" w:rsidP="001351BD">
      <w:pPr>
        <w:bidi/>
        <w:jc w:val="both"/>
        <w:rPr>
          <w:rFonts w:cs="David" w:hint="cs"/>
          <w:rtl/>
        </w:rPr>
      </w:pPr>
    </w:p>
    <w:p w14:paraId="29D26273" w14:textId="77777777" w:rsidR="001351BD" w:rsidRPr="001351BD" w:rsidRDefault="001351BD" w:rsidP="001351BD">
      <w:pPr>
        <w:bidi/>
        <w:jc w:val="both"/>
        <w:rPr>
          <w:rFonts w:cs="David" w:hint="cs"/>
          <w:rtl/>
        </w:rPr>
      </w:pPr>
      <w:r w:rsidRPr="001351BD">
        <w:rPr>
          <w:rFonts w:cs="David" w:hint="cs"/>
          <w:rtl/>
        </w:rPr>
        <w:tab/>
        <w:t>יש בתקנון אפשרות שכאשר אתה מגייס שליש מחברי הוועדה לנושא מסוים, יושב-ראש הוועדה צריך להביא את זה בפני הוועדה לדיון. היו מקרים בעבר שכאשר ביקשתי דבר כזה- - -</w:t>
      </w:r>
    </w:p>
    <w:p w14:paraId="07179C24" w14:textId="77777777" w:rsidR="001351BD" w:rsidRPr="001351BD" w:rsidRDefault="001351BD" w:rsidP="001351BD">
      <w:pPr>
        <w:bidi/>
        <w:jc w:val="both"/>
        <w:rPr>
          <w:rFonts w:cs="David" w:hint="cs"/>
          <w:rtl/>
        </w:rPr>
      </w:pPr>
    </w:p>
    <w:p w14:paraId="2FCDB3B2" w14:textId="77777777" w:rsidR="001351BD" w:rsidRPr="001351BD" w:rsidRDefault="001351BD" w:rsidP="001351BD">
      <w:pPr>
        <w:bidi/>
        <w:jc w:val="both"/>
        <w:rPr>
          <w:rFonts w:cs="David" w:hint="cs"/>
          <w:rtl/>
        </w:rPr>
      </w:pPr>
      <w:r w:rsidRPr="001351BD">
        <w:rPr>
          <w:rFonts w:cs="David" w:hint="cs"/>
          <w:u w:val="single"/>
          <w:rtl/>
        </w:rPr>
        <w:t>היו"ר דוד טל:</w:t>
      </w:r>
    </w:p>
    <w:p w14:paraId="01738A5C" w14:textId="77777777" w:rsidR="001351BD" w:rsidRPr="001351BD" w:rsidRDefault="001351BD" w:rsidP="001351BD">
      <w:pPr>
        <w:bidi/>
        <w:jc w:val="both"/>
        <w:rPr>
          <w:rFonts w:cs="David" w:hint="cs"/>
          <w:rtl/>
        </w:rPr>
      </w:pPr>
    </w:p>
    <w:p w14:paraId="488FA4F7" w14:textId="77777777" w:rsidR="001351BD" w:rsidRPr="001351BD" w:rsidRDefault="001351BD" w:rsidP="001351BD">
      <w:pPr>
        <w:bidi/>
        <w:jc w:val="both"/>
        <w:rPr>
          <w:rFonts w:cs="David" w:hint="cs"/>
          <w:rtl/>
        </w:rPr>
      </w:pPr>
      <w:r w:rsidRPr="001351BD">
        <w:rPr>
          <w:rFonts w:cs="David" w:hint="cs"/>
          <w:rtl/>
        </w:rPr>
        <w:tab/>
        <w:t>נושא לדיון?</w:t>
      </w:r>
    </w:p>
    <w:p w14:paraId="49B884C1" w14:textId="77777777" w:rsidR="001351BD" w:rsidRPr="001351BD" w:rsidRDefault="001351BD" w:rsidP="001351BD">
      <w:pPr>
        <w:bidi/>
        <w:jc w:val="both"/>
        <w:rPr>
          <w:rFonts w:cs="David" w:hint="cs"/>
          <w:rtl/>
        </w:rPr>
      </w:pPr>
    </w:p>
    <w:p w14:paraId="46C9AA11" w14:textId="77777777" w:rsidR="001351BD" w:rsidRPr="001351BD" w:rsidRDefault="001351BD" w:rsidP="001351BD">
      <w:pPr>
        <w:bidi/>
        <w:jc w:val="both"/>
        <w:rPr>
          <w:rFonts w:cs="David" w:hint="cs"/>
          <w:rtl/>
        </w:rPr>
      </w:pPr>
      <w:r w:rsidRPr="001351BD">
        <w:rPr>
          <w:rFonts w:cs="David" w:hint="cs"/>
          <w:u w:val="single"/>
          <w:rtl/>
        </w:rPr>
        <w:t>מאיר פרוש:</w:t>
      </w:r>
    </w:p>
    <w:p w14:paraId="418E32BB" w14:textId="77777777" w:rsidR="001351BD" w:rsidRPr="001351BD" w:rsidRDefault="001351BD" w:rsidP="001351BD">
      <w:pPr>
        <w:bidi/>
        <w:jc w:val="both"/>
        <w:rPr>
          <w:rFonts w:cs="David" w:hint="cs"/>
          <w:rtl/>
        </w:rPr>
      </w:pPr>
    </w:p>
    <w:p w14:paraId="073D00A3" w14:textId="77777777" w:rsidR="001351BD" w:rsidRPr="001351BD" w:rsidRDefault="001351BD" w:rsidP="001351BD">
      <w:pPr>
        <w:bidi/>
        <w:jc w:val="both"/>
        <w:rPr>
          <w:rFonts w:cs="David" w:hint="cs"/>
          <w:rtl/>
        </w:rPr>
      </w:pPr>
      <w:r w:rsidRPr="001351BD">
        <w:rPr>
          <w:rFonts w:cs="David" w:hint="cs"/>
          <w:rtl/>
        </w:rPr>
        <w:tab/>
        <w:t xml:space="preserve"> יושב-ראש הוועדה, לפי התקנון, צריך לכנס את הוועדה, אבל אין בתקנון מועד מתי הוא צריך לכנס. הבאת לו את השליש, במקרה שלי הבאתי יותר משליש, אז לכאורה, הוא היה צריך לכנס את הוועדה מהר.</w:t>
      </w:r>
    </w:p>
    <w:p w14:paraId="4A4E1261" w14:textId="77777777" w:rsidR="001351BD" w:rsidRDefault="001351BD" w:rsidP="001351BD">
      <w:pPr>
        <w:bidi/>
        <w:jc w:val="both"/>
        <w:rPr>
          <w:rFonts w:cs="David" w:hint="cs"/>
          <w:rtl/>
        </w:rPr>
      </w:pPr>
    </w:p>
    <w:p w14:paraId="3023F0AD" w14:textId="77777777" w:rsidR="001351BD" w:rsidRDefault="001351BD" w:rsidP="001351BD">
      <w:pPr>
        <w:bidi/>
        <w:jc w:val="both"/>
        <w:rPr>
          <w:rFonts w:cs="David" w:hint="cs"/>
          <w:rtl/>
        </w:rPr>
      </w:pPr>
    </w:p>
    <w:p w14:paraId="6DD4E3BA" w14:textId="77777777" w:rsidR="001351BD" w:rsidRDefault="001351BD" w:rsidP="001351BD">
      <w:pPr>
        <w:bidi/>
        <w:jc w:val="both"/>
        <w:rPr>
          <w:rFonts w:cs="David" w:hint="cs"/>
          <w:rtl/>
        </w:rPr>
      </w:pPr>
    </w:p>
    <w:p w14:paraId="1B315055" w14:textId="77777777" w:rsidR="001351BD" w:rsidRPr="001351BD" w:rsidRDefault="001351BD" w:rsidP="001351BD">
      <w:pPr>
        <w:bidi/>
        <w:jc w:val="both"/>
        <w:rPr>
          <w:rFonts w:cs="David" w:hint="cs"/>
          <w:rtl/>
        </w:rPr>
      </w:pPr>
    </w:p>
    <w:p w14:paraId="4DE386CC" w14:textId="77777777" w:rsidR="001351BD" w:rsidRPr="001351BD" w:rsidRDefault="001351BD" w:rsidP="001351BD">
      <w:pPr>
        <w:bidi/>
        <w:jc w:val="both"/>
        <w:rPr>
          <w:rFonts w:cs="David" w:hint="cs"/>
          <w:rtl/>
        </w:rPr>
      </w:pPr>
      <w:r w:rsidRPr="001351BD">
        <w:rPr>
          <w:rFonts w:cs="David" w:hint="cs"/>
          <w:u w:val="single"/>
          <w:rtl/>
        </w:rPr>
        <w:t>גדעון סער:</w:t>
      </w:r>
    </w:p>
    <w:p w14:paraId="2CB7299C" w14:textId="77777777" w:rsidR="001351BD" w:rsidRPr="001351BD" w:rsidRDefault="001351BD" w:rsidP="001351BD">
      <w:pPr>
        <w:bidi/>
        <w:jc w:val="both"/>
        <w:rPr>
          <w:rFonts w:cs="David" w:hint="cs"/>
          <w:rtl/>
        </w:rPr>
      </w:pPr>
    </w:p>
    <w:p w14:paraId="09C415EC" w14:textId="77777777" w:rsidR="001351BD" w:rsidRPr="001351BD" w:rsidRDefault="001351BD" w:rsidP="001351BD">
      <w:pPr>
        <w:bidi/>
        <w:jc w:val="both"/>
        <w:rPr>
          <w:rFonts w:cs="David" w:hint="cs"/>
          <w:rtl/>
        </w:rPr>
      </w:pPr>
      <w:r w:rsidRPr="001351BD">
        <w:rPr>
          <w:rFonts w:cs="David" w:hint="cs"/>
          <w:rtl/>
        </w:rPr>
        <w:tab/>
        <w:t xml:space="preserve"> מתי הוא עשה את זה?</w:t>
      </w:r>
    </w:p>
    <w:p w14:paraId="4289C6D1" w14:textId="77777777" w:rsidR="001351BD" w:rsidRPr="001351BD" w:rsidRDefault="001351BD" w:rsidP="001351BD">
      <w:pPr>
        <w:bidi/>
        <w:jc w:val="both"/>
        <w:rPr>
          <w:rFonts w:cs="David" w:hint="cs"/>
          <w:rtl/>
        </w:rPr>
      </w:pPr>
    </w:p>
    <w:p w14:paraId="3A9D0FBA" w14:textId="77777777" w:rsidR="001351BD" w:rsidRPr="001351BD" w:rsidRDefault="001351BD" w:rsidP="001351BD">
      <w:pPr>
        <w:bidi/>
        <w:jc w:val="both"/>
        <w:rPr>
          <w:rFonts w:cs="David" w:hint="cs"/>
          <w:rtl/>
        </w:rPr>
      </w:pPr>
      <w:r w:rsidRPr="001351BD">
        <w:rPr>
          <w:rFonts w:cs="David" w:hint="cs"/>
          <w:u w:val="single"/>
          <w:rtl/>
        </w:rPr>
        <w:t>מאיר פרוש:</w:t>
      </w:r>
    </w:p>
    <w:p w14:paraId="36711735" w14:textId="77777777" w:rsidR="001351BD" w:rsidRPr="001351BD" w:rsidRDefault="001351BD" w:rsidP="001351BD">
      <w:pPr>
        <w:bidi/>
        <w:jc w:val="both"/>
        <w:rPr>
          <w:rFonts w:cs="David" w:hint="cs"/>
          <w:rtl/>
        </w:rPr>
      </w:pPr>
    </w:p>
    <w:p w14:paraId="2B940E6B" w14:textId="77777777" w:rsidR="001351BD" w:rsidRPr="001351BD" w:rsidRDefault="001351BD" w:rsidP="001351BD">
      <w:pPr>
        <w:bidi/>
        <w:jc w:val="both"/>
        <w:rPr>
          <w:rFonts w:cs="David" w:hint="cs"/>
          <w:rtl/>
        </w:rPr>
      </w:pPr>
      <w:r w:rsidRPr="001351BD">
        <w:rPr>
          <w:rFonts w:cs="David" w:hint="cs"/>
          <w:rtl/>
        </w:rPr>
        <w:tab/>
        <w:t xml:space="preserve"> אחרי חודש וחצי, חודשיים.</w:t>
      </w:r>
    </w:p>
    <w:p w14:paraId="69F9E141" w14:textId="77777777" w:rsidR="001351BD" w:rsidRDefault="001351BD" w:rsidP="001351BD">
      <w:pPr>
        <w:bidi/>
        <w:jc w:val="both"/>
        <w:rPr>
          <w:rFonts w:cs="David" w:hint="cs"/>
          <w:u w:val="single"/>
          <w:rtl/>
        </w:rPr>
      </w:pPr>
    </w:p>
    <w:p w14:paraId="32437845" w14:textId="77777777" w:rsidR="001351BD" w:rsidRPr="001351BD" w:rsidRDefault="001351BD" w:rsidP="001351BD">
      <w:pPr>
        <w:bidi/>
        <w:jc w:val="both"/>
        <w:rPr>
          <w:rFonts w:cs="David" w:hint="cs"/>
          <w:rtl/>
        </w:rPr>
      </w:pPr>
      <w:r w:rsidRPr="001351BD">
        <w:rPr>
          <w:rFonts w:cs="David" w:hint="cs"/>
          <w:u w:val="single"/>
          <w:rtl/>
        </w:rPr>
        <w:t>גדעון סער:</w:t>
      </w:r>
    </w:p>
    <w:p w14:paraId="6169B9FE" w14:textId="77777777" w:rsidR="001351BD" w:rsidRPr="001351BD" w:rsidRDefault="001351BD" w:rsidP="001351BD">
      <w:pPr>
        <w:bidi/>
        <w:jc w:val="both"/>
        <w:rPr>
          <w:rFonts w:cs="David" w:hint="cs"/>
          <w:rtl/>
        </w:rPr>
      </w:pPr>
    </w:p>
    <w:p w14:paraId="301137B1" w14:textId="77777777" w:rsidR="001351BD" w:rsidRPr="001351BD" w:rsidRDefault="001351BD" w:rsidP="001351BD">
      <w:pPr>
        <w:bidi/>
        <w:jc w:val="both"/>
        <w:rPr>
          <w:rFonts w:cs="David" w:hint="cs"/>
          <w:rtl/>
        </w:rPr>
      </w:pPr>
      <w:r w:rsidRPr="001351BD">
        <w:rPr>
          <w:rFonts w:cs="David" w:hint="cs"/>
          <w:rtl/>
        </w:rPr>
        <w:tab/>
        <w:t xml:space="preserve"> זו שערורייה.</w:t>
      </w:r>
    </w:p>
    <w:p w14:paraId="1F9242CA" w14:textId="77777777" w:rsidR="001351BD" w:rsidRPr="001351BD" w:rsidRDefault="001351BD" w:rsidP="001351BD">
      <w:pPr>
        <w:bidi/>
        <w:jc w:val="both"/>
        <w:rPr>
          <w:rFonts w:cs="David" w:hint="cs"/>
          <w:rtl/>
        </w:rPr>
      </w:pPr>
    </w:p>
    <w:p w14:paraId="49190FC8" w14:textId="77777777" w:rsidR="001351BD" w:rsidRPr="001351BD" w:rsidRDefault="001351BD" w:rsidP="001351BD">
      <w:pPr>
        <w:bidi/>
        <w:jc w:val="both"/>
        <w:rPr>
          <w:rFonts w:cs="David" w:hint="cs"/>
          <w:rtl/>
        </w:rPr>
      </w:pPr>
      <w:r w:rsidRPr="001351BD">
        <w:rPr>
          <w:rFonts w:cs="David" w:hint="cs"/>
          <w:rtl/>
        </w:rPr>
        <w:tab/>
        <w:t xml:space="preserve">אדוני היושב-ראש, ביום ג' שעבר, דהיינו, לפני שמונה ימים, הגשתי מכתב חתום על ידי 11 מחברי ועדת החוקה, חוק ומשפט ליושב-ראש הוועדה, התובע על-פי סעיף 98 דיון לאלתר בנושא התיקון לחוק-יסוד: ירושלים, אשר רוב גורף בבית הזה תומך בו, זה בא לידי ביטוי בקריאה הטרומית. כאמור, הסעיף מאפשר לשליש לתבוע דיון דחוף, וכפי שאדוני מבין גייסתי כמעט שני שלישים מחברי הוועדה. אף על פי כן, באופן שרירותי ובלתי מוצדק </w:t>
      </w:r>
      <w:r w:rsidRPr="001351BD">
        <w:rPr>
          <w:rFonts w:cs="David"/>
          <w:rtl/>
        </w:rPr>
        <w:t>–</w:t>
      </w:r>
      <w:r w:rsidRPr="001351BD">
        <w:rPr>
          <w:rFonts w:cs="David" w:hint="cs"/>
          <w:rtl/>
        </w:rPr>
        <w:t xml:space="preserve"> ועדיין לא אמרתי בעניין הזה את המילה האחרונה </w:t>
      </w:r>
      <w:r w:rsidRPr="001351BD">
        <w:rPr>
          <w:rFonts w:cs="David"/>
          <w:rtl/>
        </w:rPr>
        <w:t>–</w:t>
      </w:r>
      <w:r w:rsidRPr="001351BD">
        <w:rPr>
          <w:rFonts w:cs="David" w:hint="cs"/>
          <w:rtl/>
        </w:rPr>
        <w:t xml:space="preserve"> נקבעה הישיבה בעניין זה ל-21 בינואר, דהיינו, כמעט חודש ימים ממועד הבקשה החתומה על ידי הרוב המכריע של חברי הוועדה. זאת אומרת, שיושב-ראש הוועדה מפרש דחוף כדבר שיכול לחכות חודש.</w:t>
      </w:r>
    </w:p>
    <w:p w14:paraId="617F41AC" w14:textId="77777777" w:rsidR="001351BD" w:rsidRPr="001351BD" w:rsidRDefault="001351BD" w:rsidP="001351BD">
      <w:pPr>
        <w:bidi/>
        <w:jc w:val="both"/>
        <w:rPr>
          <w:rFonts w:cs="David" w:hint="cs"/>
          <w:rtl/>
        </w:rPr>
      </w:pPr>
    </w:p>
    <w:p w14:paraId="6A075167" w14:textId="77777777" w:rsidR="001351BD" w:rsidRPr="001351BD" w:rsidRDefault="001351BD" w:rsidP="001351BD">
      <w:pPr>
        <w:bidi/>
        <w:jc w:val="both"/>
        <w:rPr>
          <w:rFonts w:cs="David" w:hint="cs"/>
          <w:rtl/>
        </w:rPr>
      </w:pPr>
      <w:r w:rsidRPr="001351BD">
        <w:rPr>
          <w:rFonts w:cs="David" w:hint="cs"/>
          <w:u w:val="single"/>
          <w:rtl/>
        </w:rPr>
        <w:t>מאיר פרוש:</w:t>
      </w:r>
    </w:p>
    <w:p w14:paraId="35CAC82A" w14:textId="77777777" w:rsidR="001351BD" w:rsidRPr="001351BD" w:rsidRDefault="001351BD" w:rsidP="001351BD">
      <w:pPr>
        <w:bidi/>
        <w:jc w:val="both"/>
        <w:rPr>
          <w:rFonts w:cs="David" w:hint="cs"/>
          <w:rtl/>
        </w:rPr>
      </w:pPr>
    </w:p>
    <w:p w14:paraId="3F6DD4BD" w14:textId="77777777" w:rsidR="001351BD" w:rsidRPr="001351BD" w:rsidRDefault="001351BD" w:rsidP="001351BD">
      <w:pPr>
        <w:bidi/>
        <w:jc w:val="both"/>
        <w:rPr>
          <w:rFonts w:cs="David" w:hint="cs"/>
          <w:rtl/>
        </w:rPr>
      </w:pPr>
      <w:r w:rsidRPr="001351BD">
        <w:rPr>
          <w:rFonts w:cs="David" w:hint="cs"/>
          <w:rtl/>
        </w:rPr>
        <w:tab/>
        <w:t xml:space="preserve"> במקרה שלי זה היה אולי 90% מחברי הוועדה.</w:t>
      </w:r>
    </w:p>
    <w:p w14:paraId="73873C8F" w14:textId="77777777" w:rsidR="001351BD" w:rsidRPr="001351BD" w:rsidRDefault="001351BD" w:rsidP="001351BD">
      <w:pPr>
        <w:bidi/>
        <w:jc w:val="both"/>
        <w:rPr>
          <w:rFonts w:cs="David" w:hint="cs"/>
          <w:rtl/>
        </w:rPr>
      </w:pPr>
    </w:p>
    <w:p w14:paraId="262B3B5A" w14:textId="77777777" w:rsidR="001351BD" w:rsidRPr="001351BD" w:rsidRDefault="001351BD" w:rsidP="001351BD">
      <w:pPr>
        <w:bidi/>
        <w:jc w:val="both"/>
        <w:rPr>
          <w:rFonts w:cs="David" w:hint="cs"/>
          <w:rtl/>
        </w:rPr>
      </w:pPr>
      <w:r w:rsidRPr="001351BD">
        <w:rPr>
          <w:rFonts w:cs="David" w:hint="cs"/>
          <w:u w:val="single"/>
          <w:rtl/>
        </w:rPr>
        <w:t>גדעון סער:</w:t>
      </w:r>
    </w:p>
    <w:p w14:paraId="6390B9D8" w14:textId="77777777" w:rsidR="001351BD" w:rsidRPr="001351BD" w:rsidRDefault="001351BD" w:rsidP="001351BD">
      <w:pPr>
        <w:bidi/>
        <w:jc w:val="both"/>
        <w:rPr>
          <w:rFonts w:cs="David" w:hint="cs"/>
          <w:rtl/>
        </w:rPr>
      </w:pPr>
    </w:p>
    <w:p w14:paraId="42367E9E" w14:textId="77777777" w:rsidR="001351BD" w:rsidRPr="001351BD" w:rsidRDefault="001351BD" w:rsidP="001351BD">
      <w:pPr>
        <w:bidi/>
        <w:jc w:val="both"/>
        <w:rPr>
          <w:rFonts w:cs="David" w:hint="cs"/>
          <w:rtl/>
        </w:rPr>
      </w:pPr>
      <w:r w:rsidRPr="001351BD">
        <w:rPr>
          <w:rFonts w:cs="David" w:hint="cs"/>
          <w:rtl/>
        </w:rPr>
        <w:tab/>
        <w:t xml:space="preserve">קל וחומר בן בנו של קל וחומר. כפי שמתפרסם היום באחד העיתונים, יעלו סוגיות הלבה במפגש המשולש הצפוי בין בוש </w:t>
      </w:r>
      <w:proofErr w:type="spellStart"/>
      <w:r w:rsidRPr="001351BD">
        <w:rPr>
          <w:rFonts w:cs="David" w:hint="cs"/>
          <w:rtl/>
        </w:rPr>
        <w:t>אולמרט</w:t>
      </w:r>
      <w:proofErr w:type="spellEnd"/>
      <w:r w:rsidRPr="001351BD">
        <w:rPr>
          <w:rFonts w:cs="David" w:hint="cs"/>
          <w:rtl/>
        </w:rPr>
        <w:t xml:space="preserve"> ואבו-מאזן בשבוע הבא, וסיעות ש"ס וישראל ביתנו עדיין יושבת בקואליציה, מכאן מובנת הדחיפות היתרה בקיום אותו דיון והכרעה בנושא התיקון המוצע.</w:t>
      </w:r>
    </w:p>
    <w:p w14:paraId="3FA4437F" w14:textId="77777777" w:rsidR="001351BD" w:rsidRPr="001351BD" w:rsidRDefault="001351BD" w:rsidP="001351BD">
      <w:pPr>
        <w:bidi/>
        <w:jc w:val="both"/>
        <w:rPr>
          <w:rFonts w:cs="David" w:hint="cs"/>
          <w:rtl/>
        </w:rPr>
      </w:pPr>
    </w:p>
    <w:p w14:paraId="1BBE3FA6" w14:textId="77777777" w:rsidR="001351BD" w:rsidRPr="001351BD" w:rsidRDefault="001351BD" w:rsidP="001351BD">
      <w:pPr>
        <w:bidi/>
        <w:jc w:val="both"/>
        <w:rPr>
          <w:rFonts w:cs="David" w:hint="cs"/>
          <w:rtl/>
        </w:rPr>
      </w:pPr>
      <w:r w:rsidRPr="001351BD">
        <w:rPr>
          <w:rFonts w:cs="David" w:hint="cs"/>
          <w:u w:val="single"/>
          <w:rtl/>
        </w:rPr>
        <w:t>היו"ר דוד טל:</w:t>
      </w:r>
    </w:p>
    <w:p w14:paraId="6C9C74FB" w14:textId="77777777" w:rsidR="001351BD" w:rsidRPr="001351BD" w:rsidRDefault="001351BD" w:rsidP="001351BD">
      <w:pPr>
        <w:bidi/>
        <w:jc w:val="both"/>
        <w:rPr>
          <w:rFonts w:cs="David" w:hint="cs"/>
          <w:rtl/>
        </w:rPr>
      </w:pPr>
    </w:p>
    <w:p w14:paraId="4940AB6F" w14:textId="77777777" w:rsidR="001351BD" w:rsidRPr="001351BD" w:rsidRDefault="001351BD" w:rsidP="001351BD">
      <w:pPr>
        <w:bidi/>
        <w:jc w:val="both"/>
        <w:rPr>
          <w:rFonts w:cs="David" w:hint="cs"/>
          <w:rtl/>
        </w:rPr>
      </w:pPr>
      <w:r w:rsidRPr="001351BD">
        <w:rPr>
          <w:rFonts w:cs="David" w:hint="cs"/>
          <w:rtl/>
        </w:rPr>
        <w:tab/>
        <w:t xml:space="preserve"> תודה. גברתי היועצת המשפטית.</w:t>
      </w:r>
    </w:p>
    <w:p w14:paraId="50FD8AAE" w14:textId="77777777" w:rsidR="001351BD" w:rsidRPr="001351BD" w:rsidRDefault="001351BD" w:rsidP="001351BD">
      <w:pPr>
        <w:bidi/>
        <w:jc w:val="both"/>
        <w:rPr>
          <w:rFonts w:cs="David" w:hint="cs"/>
          <w:rtl/>
        </w:rPr>
      </w:pPr>
    </w:p>
    <w:p w14:paraId="29BE0862" w14:textId="77777777" w:rsidR="001351BD" w:rsidRPr="001351BD" w:rsidRDefault="001351BD" w:rsidP="001351BD">
      <w:pPr>
        <w:bidi/>
        <w:jc w:val="both"/>
        <w:rPr>
          <w:rFonts w:cs="David" w:hint="cs"/>
          <w:rtl/>
        </w:rPr>
      </w:pPr>
      <w:r w:rsidRPr="001351BD">
        <w:rPr>
          <w:rFonts w:cs="David" w:hint="cs"/>
          <w:u w:val="single"/>
          <w:rtl/>
        </w:rPr>
        <w:t xml:space="preserve">ארבל </w:t>
      </w:r>
      <w:proofErr w:type="spellStart"/>
      <w:r w:rsidRPr="001351BD">
        <w:rPr>
          <w:rFonts w:cs="David" w:hint="cs"/>
          <w:u w:val="single"/>
          <w:rtl/>
        </w:rPr>
        <w:t>אסטרחן</w:t>
      </w:r>
      <w:proofErr w:type="spellEnd"/>
      <w:r w:rsidRPr="001351BD">
        <w:rPr>
          <w:rFonts w:cs="David" w:hint="cs"/>
          <w:u w:val="single"/>
          <w:rtl/>
        </w:rPr>
        <w:t>:</w:t>
      </w:r>
    </w:p>
    <w:p w14:paraId="7A5462E7" w14:textId="77777777" w:rsidR="001351BD" w:rsidRPr="001351BD" w:rsidRDefault="001351BD" w:rsidP="001351BD">
      <w:pPr>
        <w:bidi/>
        <w:jc w:val="both"/>
        <w:rPr>
          <w:rFonts w:cs="David" w:hint="cs"/>
          <w:rtl/>
        </w:rPr>
      </w:pPr>
    </w:p>
    <w:p w14:paraId="126326D1" w14:textId="77777777" w:rsidR="001351BD" w:rsidRPr="001351BD" w:rsidRDefault="001351BD" w:rsidP="001351BD">
      <w:pPr>
        <w:bidi/>
        <w:jc w:val="both"/>
        <w:rPr>
          <w:rFonts w:cs="David" w:hint="cs"/>
          <w:rtl/>
        </w:rPr>
      </w:pPr>
      <w:r w:rsidRPr="001351BD">
        <w:rPr>
          <w:rFonts w:cs="David" w:hint="cs"/>
          <w:rtl/>
        </w:rPr>
        <w:tab/>
        <w:t>הבקשה של חבר הכנסת פרוש מפנה את תשומת הלב לעניין שאולי מוסדר באופן קצת חסר בתקנון. יש שני סעיפים שונים שעוסקים ביכולת של חברי ועדה לשים דברים על סדר-היום. במצב רגיל, כמובן, יושב-ראש הוועדה הוא זה שקובע את סדר-היום, אבל יש שתי הוראות שונות לגבי יכולת של חלק מחברי הוועדה להוסיף דברים על סדר-היום, וההוראות קובעות מספר שונה, וגם לא נקבע מתי צריך לשים את הדבר על סדר-היום. סעיף 98, שהוא הסעיף הראשון שעוסק בנושא, קובע את הכלל שיושב-ראש הוועדה הוא זה שמזמן את הישיבות הרגילות, ואז הוא קובע: "ישיבות דחופות- - - יזומנו על-ידי היושב-ראש לפי יוזמתו או לפי דרישת שליש מחברי הוועדה או לפי דרישת הממשלה", אבל לא ברור מה זה ישיבה דחופה, ובתוך כמה זמן צריך לכנס אותה מעת שהוגשה הדרישה. סעיף 103(א) לתקנון קובע שיושב-ראש ועדה קובע את סדר-היום, ואז נקבע ש"חברי הוועדה רשאים להוסיף הצעות לסדר-היום בהסכמת רוב הוועדה, ובלבד שהדיון בהצעות אלו יהיה לאחר הדיון בסעיפי סדר-היום שקבע היושב-ראש". זאת אומרת, מה שעולה מהתקנון, ששליש מחברי הוועדה יכולים לבקש ישיבה דחופה, שלא ברור מהי ובתוך כמה זמן היא צריכה להתכנס, ולפחות חצי מחברי הוועדה יכולים להוסיף נושאים לסדר-היום, ולא ברור בתוך כמה זמן צריך לשים את זה על סדר-היום. אלה בהחלט סעיפים שיש מקום לעשות ביניהם התאמה.</w:t>
      </w:r>
    </w:p>
    <w:p w14:paraId="00D4CCD0" w14:textId="77777777" w:rsidR="001351BD" w:rsidRPr="001351BD" w:rsidRDefault="001351BD" w:rsidP="001351BD">
      <w:pPr>
        <w:bidi/>
        <w:jc w:val="both"/>
        <w:rPr>
          <w:rFonts w:cs="David" w:hint="cs"/>
          <w:rtl/>
        </w:rPr>
      </w:pPr>
    </w:p>
    <w:p w14:paraId="7EC1F378" w14:textId="77777777" w:rsidR="001351BD" w:rsidRPr="001351BD" w:rsidRDefault="001351BD" w:rsidP="001351BD">
      <w:pPr>
        <w:bidi/>
        <w:jc w:val="both"/>
        <w:rPr>
          <w:rFonts w:cs="David" w:hint="cs"/>
          <w:rtl/>
        </w:rPr>
      </w:pPr>
      <w:r w:rsidRPr="001351BD">
        <w:rPr>
          <w:rFonts w:cs="David" w:hint="cs"/>
          <w:u w:val="single"/>
          <w:rtl/>
        </w:rPr>
        <w:t>גדעון סער:</w:t>
      </w:r>
    </w:p>
    <w:p w14:paraId="71A62D5D" w14:textId="77777777" w:rsidR="001351BD" w:rsidRPr="001351BD" w:rsidRDefault="001351BD" w:rsidP="001351BD">
      <w:pPr>
        <w:bidi/>
        <w:jc w:val="both"/>
        <w:rPr>
          <w:rFonts w:cs="David" w:hint="cs"/>
          <w:rtl/>
        </w:rPr>
      </w:pPr>
    </w:p>
    <w:p w14:paraId="0F274E63" w14:textId="77777777" w:rsidR="001351BD" w:rsidRPr="001351BD" w:rsidRDefault="001351BD" w:rsidP="001351BD">
      <w:pPr>
        <w:bidi/>
        <w:jc w:val="both"/>
        <w:rPr>
          <w:rFonts w:cs="David" w:hint="cs"/>
          <w:rtl/>
        </w:rPr>
      </w:pPr>
      <w:r w:rsidRPr="001351BD">
        <w:rPr>
          <w:rFonts w:cs="David" w:hint="cs"/>
          <w:rtl/>
        </w:rPr>
        <w:tab/>
        <w:t xml:space="preserve"> אני מציע לקבוע זמנים בין שני הסעיפים. </w:t>
      </w:r>
    </w:p>
    <w:p w14:paraId="71F6DA58" w14:textId="77777777" w:rsidR="001351BD" w:rsidRPr="001351BD" w:rsidRDefault="001351BD" w:rsidP="001351BD">
      <w:pPr>
        <w:bidi/>
        <w:jc w:val="both"/>
        <w:rPr>
          <w:rFonts w:cs="David" w:hint="cs"/>
          <w:rtl/>
        </w:rPr>
      </w:pPr>
    </w:p>
    <w:p w14:paraId="26234C85" w14:textId="77777777" w:rsidR="001351BD" w:rsidRPr="001351BD" w:rsidRDefault="001351BD" w:rsidP="001351BD">
      <w:pPr>
        <w:pStyle w:val="Heading5"/>
        <w:rPr>
          <w:rFonts w:hint="cs"/>
          <w:sz w:val="24"/>
          <w:rtl/>
        </w:rPr>
      </w:pPr>
      <w:r w:rsidRPr="001351BD">
        <w:rPr>
          <w:rFonts w:hint="cs"/>
          <w:sz w:val="24"/>
          <w:u w:val="single"/>
          <w:rtl/>
        </w:rPr>
        <w:t xml:space="preserve">ארבל </w:t>
      </w:r>
      <w:proofErr w:type="spellStart"/>
      <w:r w:rsidRPr="001351BD">
        <w:rPr>
          <w:rFonts w:hint="cs"/>
          <w:sz w:val="24"/>
          <w:u w:val="single"/>
          <w:rtl/>
        </w:rPr>
        <w:t>אסטרחן</w:t>
      </w:r>
      <w:proofErr w:type="spellEnd"/>
      <w:r w:rsidRPr="001351BD">
        <w:rPr>
          <w:rFonts w:hint="cs"/>
          <w:sz w:val="24"/>
          <w:u w:val="single"/>
          <w:rtl/>
        </w:rPr>
        <w:t>:</w:t>
      </w:r>
    </w:p>
    <w:p w14:paraId="333B492F" w14:textId="77777777" w:rsidR="001351BD" w:rsidRPr="001351BD" w:rsidRDefault="001351BD" w:rsidP="001351BD">
      <w:pPr>
        <w:pStyle w:val="Heading5"/>
        <w:rPr>
          <w:rFonts w:hint="cs"/>
          <w:sz w:val="24"/>
          <w:rtl/>
        </w:rPr>
      </w:pPr>
    </w:p>
    <w:p w14:paraId="047352C4" w14:textId="77777777" w:rsidR="001351BD" w:rsidRPr="001351BD" w:rsidRDefault="001351BD" w:rsidP="001351BD">
      <w:pPr>
        <w:bidi/>
        <w:jc w:val="both"/>
        <w:rPr>
          <w:rFonts w:cs="David" w:hint="cs"/>
          <w:rtl/>
        </w:rPr>
      </w:pPr>
      <w:r w:rsidRPr="001351BD">
        <w:rPr>
          <w:rFonts w:cs="David" w:hint="cs"/>
          <w:rtl/>
        </w:rPr>
        <w:tab/>
        <w:t>אולי לא צריך שני סעיפים.</w:t>
      </w:r>
    </w:p>
    <w:p w14:paraId="573ACFA4" w14:textId="77777777" w:rsidR="001351BD" w:rsidRPr="001351BD" w:rsidRDefault="001351BD" w:rsidP="001351BD">
      <w:pPr>
        <w:bidi/>
        <w:jc w:val="both"/>
        <w:rPr>
          <w:rFonts w:cs="David" w:hint="cs"/>
          <w:rtl/>
        </w:rPr>
      </w:pPr>
    </w:p>
    <w:p w14:paraId="063CA764" w14:textId="77777777" w:rsidR="001351BD" w:rsidRPr="001351BD" w:rsidRDefault="001351BD" w:rsidP="001351BD">
      <w:pPr>
        <w:bidi/>
        <w:jc w:val="both"/>
        <w:rPr>
          <w:rFonts w:cs="David" w:hint="cs"/>
          <w:rtl/>
        </w:rPr>
      </w:pPr>
      <w:r w:rsidRPr="001351BD">
        <w:rPr>
          <w:rFonts w:cs="David" w:hint="cs"/>
          <w:u w:val="single"/>
          <w:rtl/>
        </w:rPr>
        <w:t>גדעון סער:</w:t>
      </w:r>
    </w:p>
    <w:p w14:paraId="5FEE4E84" w14:textId="77777777" w:rsidR="001351BD" w:rsidRPr="001351BD" w:rsidRDefault="001351BD" w:rsidP="001351BD">
      <w:pPr>
        <w:bidi/>
        <w:jc w:val="both"/>
        <w:rPr>
          <w:rFonts w:cs="David" w:hint="cs"/>
          <w:rtl/>
        </w:rPr>
      </w:pPr>
    </w:p>
    <w:p w14:paraId="5446F7B7" w14:textId="77777777" w:rsidR="001351BD" w:rsidRPr="001351BD" w:rsidRDefault="001351BD" w:rsidP="001351BD">
      <w:pPr>
        <w:bidi/>
        <w:jc w:val="both"/>
        <w:rPr>
          <w:rFonts w:cs="David" w:hint="cs"/>
          <w:rtl/>
        </w:rPr>
      </w:pPr>
      <w:r w:rsidRPr="001351BD">
        <w:rPr>
          <w:rFonts w:cs="David" w:hint="cs"/>
          <w:rtl/>
        </w:rPr>
        <w:tab/>
        <w:t>קודם כול, נתקן דבר שהוא קל. לקבוע זמן, זה נורא קל, ודיון על הסעיפים אפשר לעשות בהמשך. ממילא, מה שיש בחצי, יש בשליש.</w:t>
      </w:r>
    </w:p>
    <w:p w14:paraId="419A188C" w14:textId="77777777" w:rsidR="001351BD" w:rsidRPr="001351BD" w:rsidRDefault="001351BD" w:rsidP="001351BD">
      <w:pPr>
        <w:bidi/>
        <w:jc w:val="both"/>
        <w:rPr>
          <w:rFonts w:cs="David" w:hint="cs"/>
          <w:rtl/>
        </w:rPr>
      </w:pPr>
      <w:r w:rsidRPr="001351BD">
        <w:rPr>
          <w:rFonts w:cs="David" w:hint="cs"/>
          <w:u w:val="single"/>
          <w:rtl/>
        </w:rPr>
        <w:t xml:space="preserve">ארבל </w:t>
      </w:r>
      <w:proofErr w:type="spellStart"/>
      <w:r w:rsidRPr="001351BD">
        <w:rPr>
          <w:rFonts w:cs="David" w:hint="cs"/>
          <w:u w:val="single"/>
          <w:rtl/>
        </w:rPr>
        <w:t>אסטרחן</w:t>
      </w:r>
      <w:proofErr w:type="spellEnd"/>
      <w:r w:rsidRPr="001351BD">
        <w:rPr>
          <w:rFonts w:cs="David" w:hint="cs"/>
          <w:u w:val="single"/>
          <w:rtl/>
        </w:rPr>
        <w:t>:</w:t>
      </w:r>
    </w:p>
    <w:p w14:paraId="4FAC905F" w14:textId="77777777" w:rsidR="001351BD" w:rsidRPr="001351BD" w:rsidRDefault="001351BD" w:rsidP="001351BD">
      <w:pPr>
        <w:bidi/>
        <w:jc w:val="both"/>
        <w:rPr>
          <w:rFonts w:cs="David" w:hint="cs"/>
          <w:rtl/>
        </w:rPr>
      </w:pPr>
    </w:p>
    <w:p w14:paraId="2A2B5A5D" w14:textId="77777777" w:rsidR="001351BD" w:rsidRPr="001351BD" w:rsidRDefault="001351BD" w:rsidP="001351BD">
      <w:pPr>
        <w:bidi/>
        <w:jc w:val="both"/>
        <w:rPr>
          <w:rFonts w:cs="David" w:hint="cs"/>
          <w:rtl/>
        </w:rPr>
      </w:pPr>
      <w:r w:rsidRPr="001351BD">
        <w:rPr>
          <w:rFonts w:cs="David" w:hint="cs"/>
          <w:rtl/>
        </w:rPr>
        <w:tab/>
        <w:t>זה גם עולה ממכתבו של חבר הכנסת פרוש.</w:t>
      </w:r>
    </w:p>
    <w:p w14:paraId="5C36710F" w14:textId="77777777" w:rsidR="001351BD" w:rsidRPr="001351BD" w:rsidRDefault="001351BD" w:rsidP="001351BD">
      <w:pPr>
        <w:bidi/>
        <w:jc w:val="both"/>
        <w:rPr>
          <w:rFonts w:cs="David" w:hint="cs"/>
          <w:rtl/>
        </w:rPr>
      </w:pPr>
    </w:p>
    <w:p w14:paraId="2F9C2D08" w14:textId="77777777" w:rsidR="001351BD" w:rsidRPr="001351BD" w:rsidRDefault="001351BD" w:rsidP="001351BD">
      <w:pPr>
        <w:bidi/>
        <w:jc w:val="both"/>
        <w:rPr>
          <w:rFonts w:cs="David" w:hint="cs"/>
          <w:u w:val="single"/>
          <w:rtl/>
        </w:rPr>
      </w:pPr>
      <w:r w:rsidRPr="001351BD">
        <w:rPr>
          <w:rFonts w:cs="David" w:hint="cs"/>
          <w:u w:val="single"/>
          <w:rtl/>
        </w:rPr>
        <w:t xml:space="preserve">דב </w:t>
      </w:r>
      <w:proofErr w:type="spellStart"/>
      <w:r w:rsidRPr="001351BD">
        <w:rPr>
          <w:rFonts w:cs="David" w:hint="cs"/>
          <w:u w:val="single"/>
          <w:rtl/>
        </w:rPr>
        <w:t>חנין</w:t>
      </w:r>
      <w:proofErr w:type="spellEnd"/>
      <w:r w:rsidRPr="001351BD">
        <w:rPr>
          <w:rFonts w:cs="David" w:hint="cs"/>
          <w:u w:val="single"/>
          <w:rtl/>
        </w:rPr>
        <w:t>:</w:t>
      </w:r>
    </w:p>
    <w:p w14:paraId="15786AEB" w14:textId="77777777" w:rsidR="001351BD" w:rsidRPr="001351BD" w:rsidRDefault="001351BD" w:rsidP="001351BD">
      <w:pPr>
        <w:bidi/>
        <w:jc w:val="both"/>
        <w:rPr>
          <w:rFonts w:cs="David" w:hint="cs"/>
          <w:rtl/>
        </w:rPr>
      </w:pPr>
    </w:p>
    <w:p w14:paraId="47AA7923" w14:textId="77777777" w:rsidR="001351BD" w:rsidRPr="001351BD" w:rsidRDefault="001351BD" w:rsidP="001351BD">
      <w:pPr>
        <w:bidi/>
        <w:jc w:val="both"/>
        <w:rPr>
          <w:rFonts w:cs="David" w:hint="cs"/>
          <w:rtl/>
        </w:rPr>
      </w:pPr>
      <w:r w:rsidRPr="001351BD">
        <w:rPr>
          <w:rFonts w:cs="David" w:hint="cs"/>
          <w:rtl/>
        </w:rPr>
        <w:tab/>
        <w:t xml:space="preserve"> בכל הכבוד ליועצת המשפטית של הוועדה, ויש הרבה כבוד, שני הסעיפים עוסקים בשתי סוגיות שונות לחלוטין, ולא רק שלא צריך לאחד אותן, אלא אסור לאחד אותן. הישיבה הדחופה היא עצם כינוסה של הוועדה, וזה שליש מחברי הוועדה יכול לקבוע כינוס של ועדה. לאחר שהוועדה התכנסה, יושב-ראש הוועדה הוא המנהל את הוועדה.</w:t>
      </w:r>
    </w:p>
    <w:p w14:paraId="71F5FD4B" w14:textId="77777777" w:rsidR="001351BD" w:rsidRPr="001351BD" w:rsidRDefault="001351BD" w:rsidP="001351BD">
      <w:pPr>
        <w:bidi/>
        <w:jc w:val="both"/>
        <w:rPr>
          <w:rFonts w:cs="David" w:hint="cs"/>
          <w:rtl/>
        </w:rPr>
      </w:pPr>
    </w:p>
    <w:p w14:paraId="05030E53" w14:textId="77777777" w:rsidR="001351BD" w:rsidRPr="001351BD" w:rsidRDefault="001351BD" w:rsidP="001351BD">
      <w:pPr>
        <w:bidi/>
        <w:jc w:val="both"/>
        <w:rPr>
          <w:rFonts w:cs="David" w:hint="cs"/>
          <w:rtl/>
        </w:rPr>
      </w:pPr>
      <w:r w:rsidRPr="001351BD">
        <w:rPr>
          <w:rFonts w:cs="David" w:hint="cs"/>
          <w:u w:val="single"/>
          <w:rtl/>
        </w:rPr>
        <w:t>היו"ר דוד טל:</w:t>
      </w:r>
    </w:p>
    <w:p w14:paraId="6149452A" w14:textId="77777777" w:rsidR="001351BD" w:rsidRPr="001351BD" w:rsidRDefault="001351BD" w:rsidP="001351BD">
      <w:pPr>
        <w:bidi/>
        <w:jc w:val="both"/>
        <w:rPr>
          <w:rFonts w:cs="David" w:hint="cs"/>
          <w:rtl/>
        </w:rPr>
      </w:pPr>
    </w:p>
    <w:p w14:paraId="52EF533E" w14:textId="77777777" w:rsidR="001351BD" w:rsidRPr="001351BD" w:rsidRDefault="001351BD" w:rsidP="001351BD">
      <w:pPr>
        <w:bidi/>
        <w:jc w:val="both"/>
        <w:rPr>
          <w:rFonts w:cs="David" w:hint="cs"/>
          <w:rtl/>
        </w:rPr>
      </w:pPr>
      <w:r w:rsidRPr="001351BD">
        <w:rPr>
          <w:rFonts w:cs="David" w:hint="cs"/>
          <w:rtl/>
        </w:rPr>
        <w:tab/>
        <w:t>באיזה פרק זמן?</w:t>
      </w:r>
    </w:p>
    <w:p w14:paraId="42595C72" w14:textId="77777777" w:rsidR="001351BD" w:rsidRPr="001351BD" w:rsidRDefault="001351BD" w:rsidP="001351BD">
      <w:pPr>
        <w:bidi/>
        <w:jc w:val="both"/>
        <w:rPr>
          <w:rFonts w:cs="David" w:hint="cs"/>
          <w:rtl/>
        </w:rPr>
      </w:pPr>
    </w:p>
    <w:p w14:paraId="793C62F8" w14:textId="77777777" w:rsidR="001351BD" w:rsidRPr="001351BD" w:rsidRDefault="001351BD" w:rsidP="001351BD">
      <w:pPr>
        <w:bidi/>
        <w:jc w:val="both"/>
        <w:rPr>
          <w:rFonts w:cs="David" w:hint="cs"/>
          <w:u w:val="single"/>
          <w:rtl/>
        </w:rPr>
      </w:pPr>
      <w:r w:rsidRPr="001351BD">
        <w:rPr>
          <w:rFonts w:cs="David" w:hint="cs"/>
          <w:u w:val="single"/>
          <w:rtl/>
        </w:rPr>
        <w:t xml:space="preserve">דב </w:t>
      </w:r>
      <w:proofErr w:type="spellStart"/>
      <w:r w:rsidRPr="001351BD">
        <w:rPr>
          <w:rFonts w:cs="David" w:hint="cs"/>
          <w:u w:val="single"/>
          <w:rtl/>
        </w:rPr>
        <w:t>חנין</w:t>
      </w:r>
      <w:proofErr w:type="spellEnd"/>
      <w:r w:rsidRPr="001351BD">
        <w:rPr>
          <w:rFonts w:cs="David" w:hint="cs"/>
          <w:u w:val="single"/>
          <w:rtl/>
        </w:rPr>
        <w:t>:</w:t>
      </w:r>
    </w:p>
    <w:p w14:paraId="1CADB0F8" w14:textId="77777777" w:rsidR="001351BD" w:rsidRPr="001351BD" w:rsidRDefault="001351BD" w:rsidP="001351BD">
      <w:pPr>
        <w:bidi/>
        <w:jc w:val="both"/>
        <w:rPr>
          <w:rFonts w:cs="David" w:hint="cs"/>
          <w:rtl/>
        </w:rPr>
      </w:pPr>
    </w:p>
    <w:p w14:paraId="4E6ACAB9" w14:textId="77777777" w:rsidR="001351BD" w:rsidRPr="001351BD" w:rsidRDefault="001351BD" w:rsidP="001351BD">
      <w:pPr>
        <w:bidi/>
        <w:jc w:val="both"/>
        <w:rPr>
          <w:rFonts w:cs="David" w:hint="cs"/>
          <w:rtl/>
        </w:rPr>
      </w:pPr>
      <w:r w:rsidRPr="001351BD">
        <w:rPr>
          <w:rFonts w:cs="David" w:hint="cs"/>
          <w:rtl/>
        </w:rPr>
        <w:tab/>
        <w:t xml:space="preserve"> אני תיכף אתייחס לזה, זה כבר מגיע לשאלה יותר עקרונית.</w:t>
      </w:r>
    </w:p>
    <w:p w14:paraId="71EFF09F" w14:textId="77777777" w:rsidR="001351BD" w:rsidRPr="001351BD" w:rsidRDefault="001351BD" w:rsidP="001351BD">
      <w:pPr>
        <w:bidi/>
        <w:jc w:val="both"/>
        <w:rPr>
          <w:rFonts w:cs="David" w:hint="cs"/>
          <w:rtl/>
        </w:rPr>
      </w:pPr>
    </w:p>
    <w:p w14:paraId="1CEF06AA" w14:textId="77777777" w:rsidR="001351BD" w:rsidRPr="001351BD" w:rsidRDefault="001351BD" w:rsidP="001351BD">
      <w:pPr>
        <w:bidi/>
        <w:jc w:val="both"/>
        <w:rPr>
          <w:rFonts w:cs="David" w:hint="cs"/>
          <w:rtl/>
        </w:rPr>
      </w:pPr>
      <w:r w:rsidRPr="001351BD">
        <w:rPr>
          <w:rFonts w:cs="David" w:hint="cs"/>
          <w:rtl/>
        </w:rPr>
        <w:tab/>
        <w:t>מרגע שהוועדה התכנסה, יושב-ראש הוועדה הוא זה שמנהל אותה. חבר הכנסת סער, בתור יושב-ראש האופוזיציה בבית הזה- - -</w:t>
      </w:r>
    </w:p>
    <w:p w14:paraId="18DF67D3" w14:textId="77777777" w:rsidR="001351BD" w:rsidRPr="001351BD" w:rsidRDefault="001351BD" w:rsidP="001351BD">
      <w:pPr>
        <w:bidi/>
        <w:jc w:val="both"/>
        <w:rPr>
          <w:rFonts w:cs="David" w:hint="cs"/>
          <w:rtl/>
        </w:rPr>
      </w:pPr>
    </w:p>
    <w:p w14:paraId="4D9EC8BE" w14:textId="77777777" w:rsidR="001351BD" w:rsidRPr="001351BD" w:rsidRDefault="001351BD" w:rsidP="001351BD">
      <w:pPr>
        <w:bidi/>
        <w:jc w:val="both"/>
        <w:rPr>
          <w:rFonts w:cs="David" w:hint="cs"/>
          <w:rtl/>
        </w:rPr>
      </w:pPr>
      <w:r w:rsidRPr="001351BD">
        <w:rPr>
          <w:rFonts w:cs="David" w:hint="cs"/>
          <w:u w:val="single"/>
          <w:rtl/>
        </w:rPr>
        <w:t>גדעון סער:</w:t>
      </w:r>
    </w:p>
    <w:p w14:paraId="5F87F89D" w14:textId="77777777" w:rsidR="001351BD" w:rsidRPr="001351BD" w:rsidRDefault="001351BD" w:rsidP="001351BD">
      <w:pPr>
        <w:bidi/>
        <w:jc w:val="both"/>
        <w:rPr>
          <w:rFonts w:cs="David" w:hint="cs"/>
          <w:rtl/>
        </w:rPr>
      </w:pPr>
    </w:p>
    <w:p w14:paraId="7E5985D5" w14:textId="77777777" w:rsidR="001351BD" w:rsidRPr="001351BD" w:rsidRDefault="001351BD" w:rsidP="001351BD">
      <w:pPr>
        <w:bidi/>
        <w:jc w:val="both"/>
        <w:rPr>
          <w:rFonts w:cs="David" w:hint="cs"/>
          <w:rtl/>
        </w:rPr>
      </w:pPr>
      <w:r w:rsidRPr="001351BD">
        <w:rPr>
          <w:rFonts w:cs="David" w:hint="cs"/>
          <w:rtl/>
        </w:rPr>
        <w:tab/>
        <w:t xml:space="preserve"> אני עדיין לא יושב-ראש האופוזיציה- - -</w:t>
      </w:r>
    </w:p>
    <w:p w14:paraId="4B7044AC" w14:textId="77777777" w:rsidR="001351BD" w:rsidRPr="001351BD" w:rsidRDefault="001351BD" w:rsidP="001351BD">
      <w:pPr>
        <w:bidi/>
        <w:jc w:val="both"/>
        <w:rPr>
          <w:rFonts w:cs="David" w:hint="cs"/>
          <w:rtl/>
        </w:rPr>
      </w:pPr>
    </w:p>
    <w:p w14:paraId="2D0763E9" w14:textId="77777777" w:rsidR="001351BD" w:rsidRPr="001351BD" w:rsidRDefault="001351BD" w:rsidP="001351BD">
      <w:pPr>
        <w:bidi/>
        <w:jc w:val="both"/>
        <w:rPr>
          <w:rFonts w:cs="David" w:hint="cs"/>
          <w:u w:val="single"/>
          <w:rtl/>
        </w:rPr>
      </w:pPr>
      <w:r w:rsidRPr="001351BD">
        <w:rPr>
          <w:rFonts w:cs="David" w:hint="cs"/>
          <w:u w:val="single"/>
          <w:rtl/>
        </w:rPr>
        <w:t xml:space="preserve">דב </w:t>
      </w:r>
      <w:proofErr w:type="spellStart"/>
      <w:r w:rsidRPr="001351BD">
        <w:rPr>
          <w:rFonts w:cs="David" w:hint="cs"/>
          <w:u w:val="single"/>
          <w:rtl/>
        </w:rPr>
        <w:t>חנין</w:t>
      </w:r>
      <w:proofErr w:type="spellEnd"/>
      <w:r w:rsidRPr="001351BD">
        <w:rPr>
          <w:rFonts w:cs="David" w:hint="cs"/>
          <w:u w:val="single"/>
          <w:rtl/>
        </w:rPr>
        <w:t>:</w:t>
      </w:r>
    </w:p>
    <w:p w14:paraId="0F90AAED" w14:textId="77777777" w:rsidR="001351BD" w:rsidRPr="001351BD" w:rsidRDefault="001351BD" w:rsidP="001351BD">
      <w:pPr>
        <w:bidi/>
        <w:jc w:val="both"/>
        <w:rPr>
          <w:rFonts w:cs="David" w:hint="cs"/>
          <w:rtl/>
        </w:rPr>
      </w:pPr>
    </w:p>
    <w:p w14:paraId="3BFA124D" w14:textId="77777777" w:rsidR="001351BD" w:rsidRPr="001351BD" w:rsidRDefault="001351BD" w:rsidP="001351BD">
      <w:pPr>
        <w:bidi/>
        <w:jc w:val="both"/>
        <w:rPr>
          <w:rFonts w:cs="David" w:hint="cs"/>
          <w:rtl/>
        </w:rPr>
      </w:pPr>
      <w:r w:rsidRPr="001351BD">
        <w:rPr>
          <w:rFonts w:cs="David" w:hint="cs"/>
          <w:rtl/>
        </w:rPr>
        <w:tab/>
        <w:t xml:space="preserve"> אני רוצה לפנות אליך, למרות הרצון הלגיטימי שלך לקדם עניין שמאוד חשוב לך ולסיעתך ולעניין ירושלים.</w:t>
      </w:r>
    </w:p>
    <w:p w14:paraId="039CE367" w14:textId="77777777" w:rsidR="001351BD" w:rsidRPr="001351BD" w:rsidRDefault="001351BD" w:rsidP="001351BD">
      <w:pPr>
        <w:bidi/>
        <w:jc w:val="both"/>
        <w:rPr>
          <w:rFonts w:cs="David" w:hint="cs"/>
          <w:rtl/>
        </w:rPr>
      </w:pPr>
    </w:p>
    <w:p w14:paraId="34CC8836" w14:textId="77777777" w:rsidR="001351BD" w:rsidRPr="001351BD" w:rsidRDefault="001351BD" w:rsidP="001351BD">
      <w:pPr>
        <w:bidi/>
        <w:jc w:val="both"/>
        <w:rPr>
          <w:rFonts w:cs="David" w:hint="cs"/>
          <w:rtl/>
        </w:rPr>
      </w:pPr>
      <w:r w:rsidRPr="001351BD">
        <w:rPr>
          <w:rFonts w:cs="David" w:hint="cs"/>
          <w:u w:val="single"/>
          <w:rtl/>
        </w:rPr>
        <w:t>גדעון סער:</w:t>
      </w:r>
    </w:p>
    <w:p w14:paraId="25925663" w14:textId="77777777" w:rsidR="001351BD" w:rsidRPr="001351BD" w:rsidRDefault="001351BD" w:rsidP="001351BD">
      <w:pPr>
        <w:bidi/>
        <w:jc w:val="both"/>
        <w:rPr>
          <w:rFonts w:cs="David" w:hint="cs"/>
          <w:rtl/>
        </w:rPr>
      </w:pPr>
    </w:p>
    <w:p w14:paraId="7A08D47A" w14:textId="77777777" w:rsidR="001351BD" w:rsidRPr="001351BD" w:rsidRDefault="001351BD" w:rsidP="001351BD">
      <w:pPr>
        <w:bidi/>
        <w:jc w:val="both"/>
        <w:rPr>
          <w:rFonts w:cs="David" w:hint="cs"/>
          <w:rtl/>
        </w:rPr>
      </w:pPr>
      <w:r w:rsidRPr="001351BD">
        <w:rPr>
          <w:rFonts w:cs="David" w:hint="cs"/>
          <w:rtl/>
        </w:rPr>
        <w:tab/>
        <w:t>אני מציע שאותו כלל יחול גם עליך, זה לא כלל מיוחד עבורי.</w:t>
      </w:r>
    </w:p>
    <w:p w14:paraId="3FCC3538" w14:textId="77777777" w:rsidR="001351BD" w:rsidRPr="001351BD" w:rsidRDefault="001351BD" w:rsidP="001351BD">
      <w:pPr>
        <w:bidi/>
        <w:jc w:val="both"/>
        <w:rPr>
          <w:rFonts w:cs="David" w:hint="cs"/>
          <w:rtl/>
        </w:rPr>
      </w:pPr>
    </w:p>
    <w:p w14:paraId="18228A93" w14:textId="77777777" w:rsidR="001351BD" w:rsidRPr="001351BD" w:rsidRDefault="001351BD" w:rsidP="001351BD">
      <w:pPr>
        <w:bidi/>
        <w:jc w:val="both"/>
        <w:rPr>
          <w:rFonts w:cs="David" w:hint="cs"/>
          <w:u w:val="single"/>
          <w:rtl/>
        </w:rPr>
      </w:pPr>
      <w:r w:rsidRPr="001351BD">
        <w:rPr>
          <w:rFonts w:cs="David" w:hint="cs"/>
          <w:u w:val="single"/>
          <w:rtl/>
        </w:rPr>
        <w:t xml:space="preserve">דב </w:t>
      </w:r>
      <w:proofErr w:type="spellStart"/>
      <w:r w:rsidRPr="001351BD">
        <w:rPr>
          <w:rFonts w:cs="David" w:hint="cs"/>
          <w:u w:val="single"/>
          <w:rtl/>
        </w:rPr>
        <w:t>חנין</w:t>
      </w:r>
      <w:proofErr w:type="spellEnd"/>
      <w:r w:rsidRPr="001351BD">
        <w:rPr>
          <w:rFonts w:cs="David" w:hint="cs"/>
          <w:u w:val="single"/>
          <w:rtl/>
        </w:rPr>
        <w:t>:</w:t>
      </w:r>
    </w:p>
    <w:p w14:paraId="002AEC18" w14:textId="77777777" w:rsidR="001351BD" w:rsidRPr="001351BD" w:rsidRDefault="001351BD" w:rsidP="001351BD">
      <w:pPr>
        <w:bidi/>
        <w:jc w:val="both"/>
        <w:rPr>
          <w:rFonts w:cs="David" w:hint="cs"/>
          <w:rtl/>
        </w:rPr>
      </w:pPr>
    </w:p>
    <w:p w14:paraId="09AFFB29" w14:textId="77777777" w:rsidR="001351BD" w:rsidRPr="001351BD" w:rsidRDefault="001351BD" w:rsidP="001351BD">
      <w:pPr>
        <w:bidi/>
        <w:jc w:val="both"/>
        <w:rPr>
          <w:rFonts w:cs="David" w:hint="cs"/>
          <w:rtl/>
        </w:rPr>
      </w:pPr>
      <w:r w:rsidRPr="001351BD">
        <w:rPr>
          <w:rFonts w:cs="David" w:hint="cs"/>
          <w:rtl/>
        </w:rPr>
        <w:tab/>
        <w:t>הבעיה היא שאם אנחנו מאפשרים לרוב בוועדה להכתיב את סדר-היום של הוועדה ואת אופן קבלת ההחלטות, אנחנו פוגעים באופן קשה באוטונומיה של יושב-ראש הוועדה מול הרוב בכנסת ומול הממשלה. זה דבר שאסור לעשות בשום פנים ואופן. זו שבירת כללי המשחק, וודאי  שדבר כזה אסור שיבוא מספסלי האופוזיציה.</w:t>
      </w:r>
    </w:p>
    <w:p w14:paraId="3F430E57" w14:textId="77777777" w:rsidR="001351BD" w:rsidRPr="001351BD" w:rsidRDefault="001351BD" w:rsidP="001351BD">
      <w:pPr>
        <w:bidi/>
        <w:jc w:val="both"/>
        <w:rPr>
          <w:rFonts w:cs="David" w:hint="cs"/>
          <w:rtl/>
        </w:rPr>
      </w:pPr>
    </w:p>
    <w:p w14:paraId="0A89FB89" w14:textId="77777777" w:rsidR="001351BD" w:rsidRPr="001351BD" w:rsidRDefault="001351BD" w:rsidP="001351BD">
      <w:pPr>
        <w:bidi/>
        <w:jc w:val="both"/>
        <w:rPr>
          <w:rFonts w:cs="David" w:hint="cs"/>
          <w:rtl/>
        </w:rPr>
      </w:pPr>
      <w:r w:rsidRPr="001351BD">
        <w:rPr>
          <w:rFonts w:cs="David" w:hint="cs"/>
          <w:u w:val="single"/>
          <w:rtl/>
        </w:rPr>
        <w:t>היו"ר דוד טל:</w:t>
      </w:r>
    </w:p>
    <w:p w14:paraId="6A837C73" w14:textId="77777777" w:rsidR="001351BD" w:rsidRPr="001351BD" w:rsidRDefault="001351BD" w:rsidP="001351BD">
      <w:pPr>
        <w:bidi/>
        <w:jc w:val="both"/>
        <w:rPr>
          <w:rFonts w:cs="David" w:hint="cs"/>
          <w:rtl/>
        </w:rPr>
      </w:pPr>
    </w:p>
    <w:p w14:paraId="514A4522" w14:textId="77777777" w:rsidR="001351BD" w:rsidRPr="001351BD" w:rsidRDefault="001351BD" w:rsidP="001351BD">
      <w:pPr>
        <w:bidi/>
        <w:jc w:val="both"/>
        <w:rPr>
          <w:rFonts w:cs="David" w:hint="cs"/>
          <w:rtl/>
        </w:rPr>
      </w:pPr>
      <w:r w:rsidRPr="001351BD">
        <w:rPr>
          <w:rFonts w:cs="David" w:hint="cs"/>
          <w:rtl/>
        </w:rPr>
        <w:tab/>
        <w:t>היום מופיע בתקנון ששליש יכול לבקש- - -</w:t>
      </w:r>
    </w:p>
    <w:p w14:paraId="294AFEC6" w14:textId="77777777" w:rsidR="001351BD" w:rsidRPr="001351BD" w:rsidRDefault="001351BD" w:rsidP="001351BD">
      <w:pPr>
        <w:bidi/>
        <w:jc w:val="both"/>
        <w:rPr>
          <w:rFonts w:cs="David" w:hint="cs"/>
          <w:rtl/>
        </w:rPr>
      </w:pPr>
    </w:p>
    <w:p w14:paraId="3D1CA81A" w14:textId="77777777" w:rsidR="001351BD" w:rsidRPr="001351BD" w:rsidRDefault="001351BD" w:rsidP="001351BD">
      <w:pPr>
        <w:bidi/>
        <w:jc w:val="both"/>
        <w:rPr>
          <w:rFonts w:cs="David" w:hint="cs"/>
          <w:rtl/>
        </w:rPr>
      </w:pPr>
      <w:r w:rsidRPr="001351BD">
        <w:rPr>
          <w:rFonts w:cs="David" w:hint="cs"/>
          <w:u w:val="single"/>
          <w:rtl/>
        </w:rPr>
        <w:t xml:space="preserve">דב </w:t>
      </w:r>
      <w:proofErr w:type="spellStart"/>
      <w:r w:rsidRPr="001351BD">
        <w:rPr>
          <w:rFonts w:cs="David" w:hint="cs"/>
          <w:u w:val="single"/>
          <w:rtl/>
        </w:rPr>
        <w:t>חנין</w:t>
      </w:r>
      <w:proofErr w:type="spellEnd"/>
      <w:r w:rsidRPr="001351BD">
        <w:rPr>
          <w:rFonts w:cs="David" w:hint="cs"/>
          <w:u w:val="single"/>
          <w:rtl/>
        </w:rPr>
        <w:t>:</w:t>
      </w:r>
    </w:p>
    <w:p w14:paraId="0F69D3CD" w14:textId="77777777" w:rsidR="001351BD" w:rsidRPr="001351BD" w:rsidRDefault="001351BD" w:rsidP="001351BD">
      <w:pPr>
        <w:bidi/>
        <w:jc w:val="both"/>
        <w:rPr>
          <w:rFonts w:cs="David" w:hint="cs"/>
          <w:rtl/>
        </w:rPr>
      </w:pPr>
    </w:p>
    <w:p w14:paraId="69EF1797" w14:textId="77777777" w:rsidR="001351BD" w:rsidRPr="001351BD" w:rsidRDefault="001351BD" w:rsidP="001351BD">
      <w:pPr>
        <w:bidi/>
        <w:jc w:val="both"/>
        <w:rPr>
          <w:rFonts w:cs="David" w:hint="cs"/>
          <w:rtl/>
        </w:rPr>
      </w:pPr>
      <w:r w:rsidRPr="001351BD">
        <w:rPr>
          <w:rFonts w:cs="David" w:hint="cs"/>
          <w:rtl/>
        </w:rPr>
        <w:tab/>
        <w:t xml:space="preserve"> הוא רק יכול לבקש ישיבה.</w:t>
      </w:r>
    </w:p>
    <w:p w14:paraId="1468FDEF" w14:textId="77777777" w:rsidR="001351BD" w:rsidRPr="001351BD" w:rsidRDefault="001351BD" w:rsidP="001351BD">
      <w:pPr>
        <w:bidi/>
        <w:jc w:val="both"/>
        <w:rPr>
          <w:rFonts w:cs="David" w:hint="cs"/>
          <w:rtl/>
        </w:rPr>
      </w:pPr>
    </w:p>
    <w:p w14:paraId="1AE279E4" w14:textId="77777777" w:rsidR="001351BD" w:rsidRPr="001351BD" w:rsidRDefault="001351BD" w:rsidP="001351BD">
      <w:pPr>
        <w:bidi/>
        <w:jc w:val="both"/>
        <w:rPr>
          <w:rFonts w:cs="David" w:hint="cs"/>
          <w:rtl/>
        </w:rPr>
      </w:pPr>
      <w:r w:rsidRPr="001351BD">
        <w:rPr>
          <w:rFonts w:cs="David" w:hint="cs"/>
          <w:u w:val="single"/>
          <w:rtl/>
        </w:rPr>
        <w:t>גדעון סער:</w:t>
      </w:r>
    </w:p>
    <w:p w14:paraId="7D6ADEEA" w14:textId="77777777" w:rsidR="001351BD" w:rsidRPr="001351BD" w:rsidRDefault="001351BD" w:rsidP="001351BD">
      <w:pPr>
        <w:bidi/>
        <w:jc w:val="both"/>
        <w:rPr>
          <w:rFonts w:cs="David" w:hint="cs"/>
          <w:rtl/>
        </w:rPr>
      </w:pPr>
    </w:p>
    <w:p w14:paraId="07F6B4F7" w14:textId="77777777" w:rsidR="001351BD" w:rsidRPr="001351BD" w:rsidRDefault="001351BD" w:rsidP="001351BD">
      <w:pPr>
        <w:bidi/>
        <w:jc w:val="both"/>
        <w:rPr>
          <w:rFonts w:cs="David" w:hint="cs"/>
          <w:rtl/>
        </w:rPr>
      </w:pPr>
      <w:r w:rsidRPr="001351BD">
        <w:rPr>
          <w:rFonts w:cs="David" w:hint="cs"/>
          <w:rtl/>
        </w:rPr>
        <w:tab/>
        <w:t xml:space="preserve"> זה סעיף שקיים.</w:t>
      </w:r>
    </w:p>
    <w:p w14:paraId="1E89283F" w14:textId="77777777" w:rsidR="001351BD" w:rsidRPr="001351BD" w:rsidRDefault="001351BD" w:rsidP="001351BD">
      <w:pPr>
        <w:bidi/>
        <w:jc w:val="both"/>
        <w:rPr>
          <w:rFonts w:cs="David" w:hint="cs"/>
          <w:rtl/>
        </w:rPr>
      </w:pPr>
    </w:p>
    <w:p w14:paraId="0ED9BB6D" w14:textId="77777777" w:rsidR="001351BD" w:rsidRPr="001351BD" w:rsidRDefault="001351BD" w:rsidP="001351BD">
      <w:pPr>
        <w:bidi/>
        <w:jc w:val="both"/>
        <w:rPr>
          <w:rFonts w:cs="David" w:hint="cs"/>
          <w:rtl/>
        </w:rPr>
      </w:pPr>
      <w:r w:rsidRPr="001351BD">
        <w:rPr>
          <w:rFonts w:cs="David" w:hint="cs"/>
          <w:u w:val="single"/>
          <w:rtl/>
        </w:rPr>
        <w:t>מאיר פרוש:</w:t>
      </w:r>
    </w:p>
    <w:p w14:paraId="51F80376" w14:textId="77777777" w:rsidR="001351BD" w:rsidRPr="001351BD" w:rsidRDefault="001351BD" w:rsidP="001351BD">
      <w:pPr>
        <w:bidi/>
        <w:jc w:val="both"/>
        <w:rPr>
          <w:rFonts w:cs="David" w:hint="cs"/>
          <w:rtl/>
        </w:rPr>
      </w:pPr>
    </w:p>
    <w:p w14:paraId="32A9AEEB" w14:textId="77777777" w:rsidR="001351BD" w:rsidRPr="001351BD" w:rsidRDefault="001351BD" w:rsidP="001351BD">
      <w:pPr>
        <w:bidi/>
        <w:jc w:val="both"/>
        <w:rPr>
          <w:rFonts w:cs="David" w:hint="cs"/>
          <w:rtl/>
        </w:rPr>
      </w:pPr>
      <w:r w:rsidRPr="001351BD">
        <w:rPr>
          <w:rFonts w:cs="David" w:hint="cs"/>
          <w:rtl/>
        </w:rPr>
        <w:tab/>
        <w:t xml:space="preserve"> האם, לטעמך, יושב-ראש יכול למרוח את הזמן, אפילו שהוא קיבל בקשה של שליש?</w:t>
      </w:r>
    </w:p>
    <w:p w14:paraId="32A83A2C" w14:textId="77777777" w:rsidR="001351BD" w:rsidRDefault="001351BD" w:rsidP="001351BD">
      <w:pPr>
        <w:bidi/>
        <w:jc w:val="both"/>
        <w:rPr>
          <w:rFonts w:cs="David" w:hint="cs"/>
          <w:u w:val="single"/>
          <w:rtl/>
        </w:rPr>
      </w:pPr>
    </w:p>
    <w:p w14:paraId="7ACC8ACA" w14:textId="77777777" w:rsidR="001351BD" w:rsidRPr="001351BD" w:rsidRDefault="001351BD" w:rsidP="001351BD">
      <w:pPr>
        <w:bidi/>
        <w:jc w:val="both"/>
        <w:rPr>
          <w:rFonts w:cs="David" w:hint="cs"/>
          <w:u w:val="single"/>
          <w:rtl/>
        </w:rPr>
      </w:pPr>
      <w:r w:rsidRPr="001351BD">
        <w:rPr>
          <w:rFonts w:cs="David" w:hint="cs"/>
          <w:u w:val="single"/>
          <w:rtl/>
        </w:rPr>
        <w:t xml:space="preserve">דב </w:t>
      </w:r>
      <w:proofErr w:type="spellStart"/>
      <w:r w:rsidRPr="001351BD">
        <w:rPr>
          <w:rFonts w:cs="David" w:hint="cs"/>
          <w:u w:val="single"/>
          <w:rtl/>
        </w:rPr>
        <w:t>חנין</w:t>
      </w:r>
      <w:proofErr w:type="spellEnd"/>
      <w:r w:rsidRPr="001351BD">
        <w:rPr>
          <w:rFonts w:cs="David" w:hint="cs"/>
          <w:u w:val="single"/>
          <w:rtl/>
        </w:rPr>
        <w:t>:</w:t>
      </w:r>
    </w:p>
    <w:p w14:paraId="13F55B4D" w14:textId="77777777" w:rsidR="001351BD" w:rsidRPr="001351BD" w:rsidRDefault="001351BD" w:rsidP="001351BD">
      <w:pPr>
        <w:bidi/>
        <w:jc w:val="both"/>
        <w:rPr>
          <w:rFonts w:cs="David" w:hint="cs"/>
          <w:rtl/>
        </w:rPr>
      </w:pPr>
    </w:p>
    <w:p w14:paraId="46BC4C73" w14:textId="77777777" w:rsidR="001351BD" w:rsidRPr="001351BD" w:rsidRDefault="001351BD" w:rsidP="001351BD">
      <w:pPr>
        <w:bidi/>
        <w:jc w:val="both"/>
        <w:rPr>
          <w:rFonts w:cs="David" w:hint="cs"/>
          <w:rtl/>
        </w:rPr>
      </w:pPr>
      <w:r w:rsidRPr="001351BD">
        <w:rPr>
          <w:rFonts w:cs="David" w:hint="cs"/>
          <w:rtl/>
        </w:rPr>
        <w:tab/>
        <w:t xml:space="preserve"> אנחנו עוסקים באחד הנושאים הרגישים ביותר בעבודת הכנסת. אני לא יושב-ראש ועדה, אין לי שום אינטרס אישי מובנה בנושא הזה, אבל ביחסי הכוחות הכלליים בין הממשלה והכנסת, העובדה שיש לנו יושבי-ראש ועדות ששולטים בסדר-היום, ויכולים, למרות עמדת הממשלה, ואולי אפילו למרות עמדת הרוב בוועדה, לקבוע, זה חלק מאותה מערכת מאוד מורכבת ומאוד עדינה של איזונים שמאפשרים לנו לקיים משטר </w:t>
      </w:r>
      <w:proofErr w:type="spellStart"/>
      <w:r w:rsidRPr="001351BD">
        <w:rPr>
          <w:rFonts w:cs="David" w:hint="cs"/>
          <w:rtl/>
        </w:rPr>
        <w:t>פרלמנטרי</w:t>
      </w:r>
      <w:proofErr w:type="spellEnd"/>
      <w:r w:rsidRPr="001351BD">
        <w:rPr>
          <w:rFonts w:cs="David" w:hint="cs"/>
          <w:rtl/>
        </w:rPr>
        <w:t xml:space="preserve"> ראוי. אם נפגע בדבר הזה, אם נאפשר לרוב חברי הוועדה לאלץ את ישוב-ראש הוועדה לקיים סדר-יום אד-</w:t>
      </w:r>
      <w:proofErr w:type="spellStart"/>
      <w:r w:rsidRPr="001351BD">
        <w:rPr>
          <w:rFonts w:cs="David" w:hint="cs"/>
          <w:rtl/>
        </w:rPr>
        <w:t>הוק</w:t>
      </w:r>
      <w:proofErr w:type="spellEnd"/>
      <w:r w:rsidRPr="001351BD">
        <w:rPr>
          <w:rFonts w:cs="David" w:hint="cs"/>
          <w:rtl/>
        </w:rPr>
        <w:t xml:space="preserve">, כי בסעיף 103 נכתב בצורה ברורה שאותם דברים שרוב חברי הוועדה מבקשים יידונו בסוף סדר-היום, אחרי הסעיפים שהיושב-ראש קבע, ובכוונת מכוון. אני חושב שהתקנון הזה נכתב על ידי זקני מפא"י ההיסטורית, והם ידעו לנסח דברים בצורה מאוד מתוחכמת. בכוונת מכוון אין ירידה לרזולוציה של הרבה שאלות עדינות, כמו, למשל, האם יכולים לכפות הצבעה, באיזו צורה וכדומה. אנחנו משאירים את הדברים האלה לפרקטיקה של הבית ולתרבות השלטונית, כי אם נקבע אותם בכללים, התוצאה, חבר הכנסת סער, ואני באמת מנסה לשכנע אותך-- </w:t>
      </w:r>
    </w:p>
    <w:p w14:paraId="40CDA973" w14:textId="77777777" w:rsidR="001351BD" w:rsidRPr="001351BD" w:rsidRDefault="001351BD" w:rsidP="001351BD">
      <w:pPr>
        <w:bidi/>
        <w:jc w:val="both"/>
        <w:rPr>
          <w:rFonts w:cs="David" w:hint="cs"/>
          <w:rtl/>
        </w:rPr>
      </w:pPr>
    </w:p>
    <w:p w14:paraId="2CEA7A2B" w14:textId="77777777" w:rsidR="001351BD" w:rsidRPr="001351BD" w:rsidRDefault="001351BD" w:rsidP="001351BD">
      <w:pPr>
        <w:bidi/>
        <w:jc w:val="both"/>
        <w:rPr>
          <w:rFonts w:cs="David" w:hint="cs"/>
          <w:rtl/>
        </w:rPr>
      </w:pPr>
      <w:r w:rsidRPr="001351BD">
        <w:rPr>
          <w:rFonts w:cs="David" w:hint="cs"/>
          <w:u w:val="single"/>
          <w:rtl/>
        </w:rPr>
        <w:t xml:space="preserve">גלעד </w:t>
      </w:r>
      <w:proofErr w:type="spellStart"/>
      <w:r w:rsidRPr="001351BD">
        <w:rPr>
          <w:rFonts w:cs="David" w:hint="cs"/>
          <w:u w:val="single"/>
          <w:rtl/>
        </w:rPr>
        <w:t>ארדן</w:t>
      </w:r>
      <w:proofErr w:type="spellEnd"/>
      <w:r w:rsidRPr="001351BD">
        <w:rPr>
          <w:rFonts w:cs="David" w:hint="cs"/>
          <w:u w:val="single"/>
          <w:rtl/>
        </w:rPr>
        <w:t>:</w:t>
      </w:r>
    </w:p>
    <w:p w14:paraId="3A5D91D9" w14:textId="77777777" w:rsidR="001351BD" w:rsidRPr="001351BD" w:rsidRDefault="001351BD" w:rsidP="001351BD">
      <w:pPr>
        <w:bidi/>
        <w:jc w:val="both"/>
        <w:rPr>
          <w:rFonts w:cs="David" w:hint="cs"/>
          <w:rtl/>
        </w:rPr>
      </w:pPr>
    </w:p>
    <w:p w14:paraId="32B0FD96" w14:textId="77777777" w:rsidR="001351BD" w:rsidRPr="001351BD" w:rsidRDefault="001351BD" w:rsidP="001351BD">
      <w:pPr>
        <w:bidi/>
        <w:jc w:val="both"/>
        <w:rPr>
          <w:rFonts w:cs="David" w:hint="cs"/>
          <w:rtl/>
        </w:rPr>
      </w:pPr>
      <w:r w:rsidRPr="001351BD">
        <w:rPr>
          <w:rFonts w:cs="David" w:hint="cs"/>
          <w:rtl/>
        </w:rPr>
        <w:tab/>
        <w:t xml:space="preserve"> אני גם אנסה לשכנע אותך.</w:t>
      </w:r>
    </w:p>
    <w:p w14:paraId="4AFD2F78" w14:textId="77777777" w:rsidR="001351BD" w:rsidRPr="001351BD" w:rsidRDefault="001351BD" w:rsidP="001351BD">
      <w:pPr>
        <w:bidi/>
        <w:jc w:val="both"/>
        <w:rPr>
          <w:rFonts w:cs="David" w:hint="cs"/>
          <w:rtl/>
        </w:rPr>
      </w:pPr>
    </w:p>
    <w:p w14:paraId="6E12EF79" w14:textId="77777777" w:rsidR="001351BD" w:rsidRPr="001351BD" w:rsidRDefault="001351BD" w:rsidP="001351BD">
      <w:pPr>
        <w:bidi/>
        <w:jc w:val="both"/>
        <w:rPr>
          <w:rFonts w:cs="David" w:hint="cs"/>
          <w:u w:val="single"/>
          <w:rtl/>
        </w:rPr>
      </w:pPr>
      <w:r w:rsidRPr="001351BD">
        <w:rPr>
          <w:rFonts w:cs="David" w:hint="cs"/>
          <w:u w:val="single"/>
          <w:rtl/>
        </w:rPr>
        <w:t xml:space="preserve">דב </w:t>
      </w:r>
      <w:proofErr w:type="spellStart"/>
      <w:r w:rsidRPr="001351BD">
        <w:rPr>
          <w:rFonts w:cs="David" w:hint="cs"/>
          <w:u w:val="single"/>
          <w:rtl/>
        </w:rPr>
        <w:t>חנין</w:t>
      </w:r>
      <w:proofErr w:type="spellEnd"/>
      <w:r w:rsidRPr="001351BD">
        <w:rPr>
          <w:rFonts w:cs="David" w:hint="cs"/>
          <w:u w:val="single"/>
          <w:rtl/>
        </w:rPr>
        <w:t>:</w:t>
      </w:r>
    </w:p>
    <w:p w14:paraId="6779EFD6" w14:textId="77777777" w:rsidR="001351BD" w:rsidRPr="001351BD" w:rsidRDefault="001351BD" w:rsidP="001351BD">
      <w:pPr>
        <w:bidi/>
        <w:jc w:val="both"/>
        <w:rPr>
          <w:rFonts w:cs="David" w:hint="cs"/>
          <w:rtl/>
        </w:rPr>
      </w:pPr>
    </w:p>
    <w:p w14:paraId="4BF2E0C0" w14:textId="77777777" w:rsidR="001351BD" w:rsidRPr="001351BD" w:rsidRDefault="001351BD" w:rsidP="001351BD">
      <w:pPr>
        <w:bidi/>
        <w:jc w:val="both"/>
        <w:rPr>
          <w:rFonts w:cs="David" w:hint="cs"/>
          <w:rtl/>
        </w:rPr>
      </w:pPr>
      <w:r w:rsidRPr="001351BD">
        <w:rPr>
          <w:rFonts w:cs="David" w:hint="cs"/>
          <w:rtl/>
        </w:rPr>
        <w:tab/>
        <w:t>בסדר גמור, אני אשמח לשמוע.</w:t>
      </w:r>
    </w:p>
    <w:p w14:paraId="3FA4F0D4" w14:textId="77777777" w:rsidR="001351BD" w:rsidRPr="001351BD" w:rsidRDefault="001351BD" w:rsidP="001351BD">
      <w:pPr>
        <w:bidi/>
        <w:jc w:val="both"/>
        <w:rPr>
          <w:rFonts w:cs="David" w:hint="cs"/>
          <w:rtl/>
        </w:rPr>
      </w:pPr>
    </w:p>
    <w:p w14:paraId="35B7CF01" w14:textId="77777777" w:rsidR="001351BD" w:rsidRPr="001351BD" w:rsidRDefault="001351BD" w:rsidP="001351BD">
      <w:pPr>
        <w:bidi/>
        <w:jc w:val="both"/>
        <w:rPr>
          <w:rFonts w:cs="David" w:hint="cs"/>
          <w:rtl/>
        </w:rPr>
      </w:pPr>
      <w:r w:rsidRPr="001351BD">
        <w:rPr>
          <w:rFonts w:cs="David" w:hint="cs"/>
          <w:rtl/>
        </w:rPr>
        <w:tab/>
        <w:t>--התוצאה תהיה פוגענית ביותר, קודם כול לנו, חברי האופוזיציה, כי הרוב בכנסת והרוב בוועדות ישתלט על הוועדות באופן מוחלט.</w:t>
      </w:r>
    </w:p>
    <w:p w14:paraId="678D38F8" w14:textId="77777777" w:rsidR="001351BD" w:rsidRPr="001351BD" w:rsidRDefault="001351BD" w:rsidP="001351BD">
      <w:pPr>
        <w:bidi/>
        <w:jc w:val="both"/>
        <w:rPr>
          <w:rFonts w:cs="David" w:hint="cs"/>
          <w:rtl/>
        </w:rPr>
      </w:pPr>
    </w:p>
    <w:p w14:paraId="2FCF799B" w14:textId="77777777" w:rsidR="001351BD" w:rsidRPr="001351BD" w:rsidRDefault="001351BD" w:rsidP="001351BD">
      <w:pPr>
        <w:bidi/>
        <w:jc w:val="both"/>
        <w:rPr>
          <w:rFonts w:cs="David" w:hint="cs"/>
          <w:rtl/>
        </w:rPr>
      </w:pPr>
      <w:r w:rsidRPr="001351BD">
        <w:rPr>
          <w:rFonts w:cs="David" w:hint="cs"/>
          <w:u w:val="single"/>
          <w:rtl/>
        </w:rPr>
        <w:t>היו"ר דוד טל:</w:t>
      </w:r>
    </w:p>
    <w:p w14:paraId="4578FE48" w14:textId="77777777" w:rsidR="001351BD" w:rsidRPr="001351BD" w:rsidRDefault="001351BD" w:rsidP="001351BD">
      <w:pPr>
        <w:bidi/>
        <w:jc w:val="both"/>
        <w:rPr>
          <w:rFonts w:cs="David" w:hint="cs"/>
          <w:rtl/>
        </w:rPr>
      </w:pPr>
    </w:p>
    <w:p w14:paraId="4DBFFB3A" w14:textId="77777777" w:rsidR="001351BD" w:rsidRPr="001351BD" w:rsidRDefault="001351BD" w:rsidP="001351BD">
      <w:pPr>
        <w:bidi/>
        <w:jc w:val="both"/>
        <w:rPr>
          <w:rFonts w:cs="David" w:hint="cs"/>
          <w:rtl/>
        </w:rPr>
      </w:pPr>
      <w:r w:rsidRPr="001351BD">
        <w:rPr>
          <w:rFonts w:cs="David" w:hint="cs"/>
          <w:rtl/>
        </w:rPr>
        <w:tab/>
        <w:t xml:space="preserve">תודה. שמעתי טענות נוספות כאלה. אם אנחנו מאמצים את מה שחבר הכנסת פרוש אומר כאן, אחר כך לא יכולה להישמע טענה מפי חברי הכנסת שיושב-ראש הוועדה לא דן בנושאים ולא דן בנושאים, כי אם אתה ממלא את סדר-היום שלו, באופן תיאורטי, אם יש לך רוב, אתה יכול לקבוע לו היום, מחר ומחרתיים דיונים, נבצר ממנו לקיים את העבודה השוטפת שלו. זה משלים גם את מה שאמר כאן דב </w:t>
      </w:r>
      <w:proofErr w:type="spellStart"/>
      <w:r w:rsidRPr="001351BD">
        <w:rPr>
          <w:rFonts w:cs="David" w:hint="cs"/>
          <w:rtl/>
        </w:rPr>
        <w:t>חנין</w:t>
      </w:r>
      <w:proofErr w:type="spellEnd"/>
      <w:r w:rsidRPr="001351BD">
        <w:rPr>
          <w:rFonts w:cs="David" w:hint="cs"/>
          <w:rtl/>
        </w:rPr>
        <w:t xml:space="preserve"> לגבי האוטונומיה של יושב-ראש ועדה וגם לגבי ניהול סדר-היום של הוועדה.</w:t>
      </w:r>
    </w:p>
    <w:p w14:paraId="5915CF90" w14:textId="77777777" w:rsidR="001351BD" w:rsidRPr="001351BD" w:rsidRDefault="001351BD" w:rsidP="001351BD">
      <w:pPr>
        <w:bidi/>
        <w:jc w:val="both"/>
        <w:rPr>
          <w:rFonts w:cs="David" w:hint="cs"/>
          <w:rtl/>
        </w:rPr>
      </w:pPr>
    </w:p>
    <w:p w14:paraId="34C8ABF1" w14:textId="77777777" w:rsidR="001351BD" w:rsidRPr="001351BD" w:rsidRDefault="001351BD" w:rsidP="001351BD">
      <w:pPr>
        <w:bidi/>
        <w:jc w:val="both"/>
        <w:rPr>
          <w:rFonts w:cs="David" w:hint="cs"/>
          <w:rtl/>
        </w:rPr>
      </w:pPr>
      <w:r w:rsidRPr="001351BD">
        <w:rPr>
          <w:rFonts w:cs="David" w:hint="cs"/>
          <w:u w:val="single"/>
          <w:rtl/>
        </w:rPr>
        <w:t>גדעון סער:</w:t>
      </w:r>
    </w:p>
    <w:p w14:paraId="11791438" w14:textId="77777777" w:rsidR="001351BD" w:rsidRPr="001351BD" w:rsidRDefault="001351BD" w:rsidP="001351BD">
      <w:pPr>
        <w:bidi/>
        <w:jc w:val="both"/>
        <w:rPr>
          <w:rFonts w:cs="David" w:hint="cs"/>
          <w:rtl/>
        </w:rPr>
      </w:pPr>
    </w:p>
    <w:p w14:paraId="6D096FBF" w14:textId="77777777" w:rsidR="001351BD" w:rsidRPr="001351BD" w:rsidRDefault="001351BD" w:rsidP="001351BD">
      <w:pPr>
        <w:bidi/>
        <w:jc w:val="both"/>
        <w:rPr>
          <w:rFonts w:cs="David" w:hint="cs"/>
          <w:rtl/>
        </w:rPr>
      </w:pPr>
      <w:r w:rsidRPr="001351BD">
        <w:rPr>
          <w:rFonts w:cs="David" w:hint="cs"/>
          <w:rtl/>
        </w:rPr>
        <w:tab/>
        <w:t xml:space="preserve"> אדוני היושב-ראש, אני רוצה להסביר מדוע, על יסוד הניסיון, חבר הכנסת </w:t>
      </w:r>
      <w:proofErr w:type="spellStart"/>
      <w:r w:rsidRPr="001351BD">
        <w:rPr>
          <w:rFonts w:cs="David" w:hint="cs"/>
          <w:rtl/>
        </w:rPr>
        <w:t>חנין</w:t>
      </w:r>
      <w:proofErr w:type="spellEnd"/>
      <w:r w:rsidRPr="001351BD">
        <w:rPr>
          <w:rFonts w:cs="David" w:hint="cs"/>
          <w:rtl/>
        </w:rPr>
        <w:t xml:space="preserve"> טועה טעות גדולה מאוד. דבר אחד, השימוש בסעיף 98 על ידי חברי הכנסת הוא שימוש נדיר מאוד, הוא לא שימוש אינפלציוני, חברי הכנסת אינם מרבים לפנות ליושבי-ראש ועדות על יסוד הסעיפים האלה, למרות שהסעיפים האלה קיימים מקדמת </w:t>
      </w:r>
      <w:proofErr w:type="spellStart"/>
      <w:r w:rsidRPr="001351BD">
        <w:rPr>
          <w:rFonts w:cs="David" w:hint="cs"/>
          <w:rtl/>
        </w:rPr>
        <w:t>דנא</w:t>
      </w:r>
      <w:proofErr w:type="spellEnd"/>
      <w:r w:rsidRPr="001351BD">
        <w:rPr>
          <w:rFonts w:cs="David" w:hint="cs"/>
          <w:rtl/>
        </w:rPr>
        <w:t xml:space="preserve"> בתקנון. בכל זאת יש ליושבי-ראש הוועדות סמכות נרחבת מאוד, ואם היה הסיכון שאדוני מתריע בפניו, דהיינו, קביעת סדר-היום של הוועדה בידי הרוב ולא בידי היושב-ראש, גם ניתן להגביל את מספר הנושאים, כפי שמגבילים את נושא 40 החתימות. הסכנה האמיתית היא בדיוק הפוכה, הסכנה האמיתית היא שהממשלה תמנע העלאת יוזמות פרטיות של חברי הכנסת, שהיא אינה תומכת בהם, אפילו שיש רוב בכנסת שתומך בהם, ובאמצעים ביורוקרטים תסכל את עצם הדיון בהם, זאת הסכנה האמיתית. על פי הניסיון זה הדבר שאנחנו נתקלים בו בכנסת. ואז, לעתים באים ואומרים, רק במקרה שאין בו ברירה: אנחנו נזקקים לאותו סעיף 98. עם כל הכבוד, יש איזון שבהחלט מבצר את סמכות יושבי-ראש הוועדות. סמכותם היא מאוד חזקה לעומת חבר ועדה מן המניין, אבל בכל זאת צריך גם לחברי הוועדה לתת איזה משקל, והקוורום שנדרש כאן הוא קוורום די משמעותי, אני מוכן גם לשקול סייג שיבוא ויגיד שאם עושים שימוש בסעיף 98 או בסעיף השני, לא ניתן יהיה להגיש בקשה כזאת יותר מפעם בחודש לדוגמה, כדי שלא יהיה חשש ממה שאתה העלית, אדוני היושב-ראש.</w:t>
      </w:r>
    </w:p>
    <w:p w14:paraId="1E10F690" w14:textId="77777777" w:rsidR="001351BD" w:rsidRPr="001351BD" w:rsidRDefault="001351BD" w:rsidP="001351BD">
      <w:pPr>
        <w:bidi/>
        <w:jc w:val="both"/>
        <w:rPr>
          <w:rFonts w:cs="David" w:hint="cs"/>
          <w:rtl/>
        </w:rPr>
      </w:pPr>
    </w:p>
    <w:p w14:paraId="0BCFB5AD" w14:textId="77777777" w:rsidR="001351BD" w:rsidRPr="001351BD" w:rsidRDefault="001351BD" w:rsidP="001351BD">
      <w:pPr>
        <w:bidi/>
        <w:jc w:val="both"/>
        <w:rPr>
          <w:rFonts w:cs="David" w:hint="cs"/>
          <w:rtl/>
        </w:rPr>
      </w:pPr>
      <w:r w:rsidRPr="001351BD">
        <w:rPr>
          <w:rFonts w:cs="David" w:hint="cs"/>
          <w:u w:val="single"/>
          <w:rtl/>
        </w:rPr>
        <w:t>מאיר פרוש:</w:t>
      </w:r>
    </w:p>
    <w:p w14:paraId="3A796CA3" w14:textId="77777777" w:rsidR="001351BD" w:rsidRPr="001351BD" w:rsidRDefault="001351BD" w:rsidP="001351BD">
      <w:pPr>
        <w:bidi/>
        <w:jc w:val="both"/>
        <w:rPr>
          <w:rFonts w:cs="David" w:hint="cs"/>
          <w:rtl/>
        </w:rPr>
      </w:pPr>
    </w:p>
    <w:p w14:paraId="5F498B4B" w14:textId="77777777" w:rsidR="001351BD" w:rsidRPr="001351BD" w:rsidRDefault="001351BD" w:rsidP="001351BD">
      <w:pPr>
        <w:bidi/>
        <w:jc w:val="both"/>
        <w:rPr>
          <w:rFonts w:cs="David" w:hint="cs"/>
          <w:rtl/>
        </w:rPr>
      </w:pPr>
      <w:r w:rsidRPr="001351BD">
        <w:rPr>
          <w:rFonts w:cs="David" w:hint="cs"/>
          <w:rtl/>
        </w:rPr>
        <w:tab/>
        <w:t xml:space="preserve"> מי לא יוכל להגיש בקשה?</w:t>
      </w:r>
    </w:p>
    <w:p w14:paraId="2371B389" w14:textId="77777777" w:rsidR="001351BD" w:rsidRDefault="001351BD" w:rsidP="001351BD">
      <w:pPr>
        <w:bidi/>
        <w:jc w:val="both"/>
        <w:rPr>
          <w:rFonts w:cs="David" w:hint="cs"/>
          <w:u w:val="single"/>
          <w:rtl/>
        </w:rPr>
      </w:pPr>
    </w:p>
    <w:p w14:paraId="5C0148D6" w14:textId="77777777" w:rsidR="001351BD" w:rsidRPr="001351BD" w:rsidRDefault="001351BD" w:rsidP="001351BD">
      <w:pPr>
        <w:bidi/>
        <w:jc w:val="both"/>
        <w:rPr>
          <w:rFonts w:cs="David" w:hint="cs"/>
          <w:rtl/>
        </w:rPr>
      </w:pPr>
      <w:r w:rsidRPr="001351BD">
        <w:rPr>
          <w:rFonts w:cs="David" w:hint="cs"/>
          <w:u w:val="single"/>
          <w:rtl/>
        </w:rPr>
        <w:t>גדעון סער:</w:t>
      </w:r>
    </w:p>
    <w:p w14:paraId="3854312E" w14:textId="77777777" w:rsidR="001351BD" w:rsidRPr="001351BD" w:rsidRDefault="001351BD" w:rsidP="001351BD">
      <w:pPr>
        <w:bidi/>
        <w:jc w:val="both"/>
        <w:rPr>
          <w:rFonts w:cs="David" w:hint="cs"/>
          <w:rtl/>
        </w:rPr>
      </w:pPr>
    </w:p>
    <w:p w14:paraId="10EF79B8" w14:textId="77777777" w:rsidR="001351BD" w:rsidRPr="001351BD" w:rsidRDefault="001351BD" w:rsidP="001351BD">
      <w:pPr>
        <w:bidi/>
        <w:jc w:val="both"/>
        <w:rPr>
          <w:rFonts w:cs="David" w:hint="cs"/>
          <w:rtl/>
        </w:rPr>
      </w:pPr>
      <w:r w:rsidRPr="001351BD">
        <w:rPr>
          <w:rFonts w:cs="David" w:hint="cs"/>
          <w:rtl/>
        </w:rPr>
        <w:tab/>
        <w:t xml:space="preserve"> חבר הכנסת פרוש, באנלוגיה יש סעיף 42 לתקנון, אשר מתייחס לנושא 40 החתימות. אומרים שפעם בחודש ניתן לעשות את זה, לא כל יום פורים, כי אי אפשר להטריח את ראש הממשלה כל יום על נושא אחר. אותו דבר, אם רוצים לאזן, לצד קביעת המועד, אפשר בהחלט להגביל. הרעיון של חבר הכנסת פרוש הוא רעיון מצוין, הוא רעיון מתבקש, אין כמעט בתקנון דבר אחר שהוא לא נקוב בזמנים. מה אתה למד אפרופו חוכמת זקני מפא"י? זקני מפא"י, שהם ניסחו את התקנון, הם באו לנסח תקנון שמאוד טוב לשלטון, וכל מי שבשלטון מברך על כך, היו ימים שבהם גם אני בירכתי על כך, ולכך התכלית שאין מועד.</w:t>
      </w:r>
    </w:p>
    <w:p w14:paraId="4E1D50AC" w14:textId="77777777" w:rsidR="001351BD" w:rsidRPr="001351BD" w:rsidRDefault="001351BD" w:rsidP="001351BD">
      <w:pPr>
        <w:bidi/>
        <w:jc w:val="both"/>
        <w:rPr>
          <w:rFonts w:cs="David" w:hint="cs"/>
          <w:rtl/>
        </w:rPr>
      </w:pPr>
    </w:p>
    <w:p w14:paraId="55ACC59A" w14:textId="77777777" w:rsidR="001351BD" w:rsidRPr="001351BD" w:rsidRDefault="001351BD" w:rsidP="001351BD">
      <w:pPr>
        <w:bidi/>
        <w:jc w:val="both"/>
        <w:rPr>
          <w:rFonts w:cs="David" w:hint="cs"/>
          <w:rtl/>
        </w:rPr>
      </w:pPr>
      <w:r w:rsidRPr="001351BD">
        <w:rPr>
          <w:rFonts w:cs="David" w:hint="cs"/>
          <w:u w:val="single"/>
          <w:rtl/>
        </w:rPr>
        <w:t>היו"ר דוד טל:</w:t>
      </w:r>
    </w:p>
    <w:p w14:paraId="60258D18" w14:textId="77777777" w:rsidR="001351BD" w:rsidRPr="001351BD" w:rsidRDefault="001351BD" w:rsidP="001351BD">
      <w:pPr>
        <w:bidi/>
        <w:jc w:val="both"/>
        <w:rPr>
          <w:rFonts w:cs="David" w:hint="cs"/>
          <w:rtl/>
        </w:rPr>
      </w:pPr>
    </w:p>
    <w:p w14:paraId="1BA2BDFE" w14:textId="77777777" w:rsidR="001351BD" w:rsidRPr="001351BD" w:rsidRDefault="001351BD" w:rsidP="001351BD">
      <w:pPr>
        <w:bidi/>
        <w:jc w:val="both"/>
        <w:rPr>
          <w:rFonts w:cs="David" w:hint="cs"/>
          <w:rtl/>
        </w:rPr>
      </w:pPr>
      <w:r w:rsidRPr="001351BD">
        <w:rPr>
          <w:rFonts w:cs="David" w:hint="cs"/>
          <w:rtl/>
        </w:rPr>
        <w:tab/>
        <w:t>בנושא של מועדים, חבר הכנסת סער, אני רוצה להזכיר לכבודו שבנושא הזה, בשבתך כיושב-ראש הקואליציה, ורוני בר-און, בשבתו על הכסא הזה- - -</w:t>
      </w:r>
    </w:p>
    <w:p w14:paraId="4D5F7ECE" w14:textId="77777777" w:rsidR="001351BD" w:rsidRPr="001351BD" w:rsidRDefault="001351BD" w:rsidP="001351BD">
      <w:pPr>
        <w:bidi/>
        <w:jc w:val="both"/>
        <w:rPr>
          <w:rFonts w:cs="David" w:hint="cs"/>
          <w:rtl/>
        </w:rPr>
      </w:pPr>
    </w:p>
    <w:p w14:paraId="63909441" w14:textId="77777777" w:rsidR="001351BD" w:rsidRPr="001351BD" w:rsidRDefault="001351BD" w:rsidP="001351BD">
      <w:pPr>
        <w:bidi/>
        <w:jc w:val="both"/>
        <w:rPr>
          <w:rFonts w:cs="David" w:hint="cs"/>
          <w:rtl/>
        </w:rPr>
      </w:pPr>
      <w:r w:rsidRPr="001351BD">
        <w:rPr>
          <w:rFonts w:cs="David" w:hint="cs"/>
          <w:u w:val="single"/>
          <w:rtl/>
        </w:rPr>
        <w:t>גדעון סער:</w:t>
      </w:r>
    </w:p>
    <w:p w14:paraId="3C945F46" w14:textId="77777777" w:rsidR="001351BD" w:rsidRPr="001351BD" w:rsidRDefault="001351BD" w:rsidP="001351BD">
      <w:pPr>
        <w:bidi/>
        <w:jc w:val="both"/>
        <w:rPr>
          <w:rFonts w:cs="David" w:hint="cs"/>
          <w:rtl/>
        </w:rPr>
      </w:pPr>
    </w:p>
    <w:p w14:paraId="2317DC38" w14:textId="77777777" w:rsidR="001351BD" w:rsidRPr="001351BD" w:rsidRDefault="001351BD" w:rsidP="001351BD">
      <w:pPr>
        <w:bidi/>
        <w:jc w:val="both"/>
        <w:rPr>
          <w:rFonts w:cs="David" w:hint="cs"/>
          <w:rtl/>
        </w:rPr>
      </w:pPr>
      <w:r w:rsidRPr="001351BD">
        <w:rPr>
          <w:rFonts w:cs="David" w:hint="cs"/>
          <w:rtl/>
        </w:rPr>
        <w:tab/>
        <w:t>אדוני מרבה להזכיר אותנו, אני שם לב.</w:t>
      </w:r>
    </w:p>
    <w:p w14:paraId="65681760" w14:textId="77777777" w:rsidR="001351BD" w:rsidRPr="001351BD" w:rsidRDefault="001351BD" w:rsidP="001351BD">
      <w:pPr>
        <w:bidi/>
        <w:jc w:val="both"/>
        <w:rPr>
          <w:rFonts w:cs="David" w:hint="cs"/>
          <w:rtl/>
        </w:rPr>
      </w:pPr>
    </w:p>
    <w:p w14:paraId="65559F34" w14:textId="77777777" w:rsidR="001351BD" w:rsidRPr="001351BD" w:rsidRDefault="001351BD" w:rsidP="001351BD">
      <w:pPr>
        <w:bidi/>
        <w:jc w:val="both"/>
        <w:rPr>
          <w:rFonts w:cs="David" w:hint="cs"/>
          <w:rtl/>
        </w:rPr>
      </w:pPr>
      <w:r w:rsidRPr="001351BD">
        <w:rPr>
          <w:rFonts w:cs="David" w:hint="cs"/>
          <w:u w:val="single"/>
          <w:rtl/>
        </w:rPr>
        <w:t>היו"ר דוד טל:</w:t>
      </w:r>
    </w:p>
    <w:p w14:paraId="20C98C39" w14:textId="77777777" w:rsidR="001351BD" w:rsidRPr="001351BD" w:rsidRDefault="001351BD" w:rsidP="001351BD">
      <w:pPr>
        <w:bidi/>
        <w:jc w:val="both"/>
        <w:rPr>
          <w:rFonts w:cs="David" w:hint="cs"/>
          <w:rtl/>
        </w:rPr>
      </w:pPr>
    </w:p>
    <w:p w14:paraId="6F15239F" w14:textId="77777777" w:rsidR="001351BD" w:rsidRPr="001351BD" w:rsidRDefault="001351BD" w:rsidP="001351BD">
      <w:pPr>
        <w:bidi/>
        <w:jc w:val="both"/>
        <w:rPr>
          <w:rFonts w:cs="David" w:hint="cs"/>
          <w:rtl/>
        </w:rPr>
      </w:pPr>
      <w:r w:rsidRPr="001351BD">
        <w:rPr>
          <w:rFonts w:cs="David" w:hint="cs"/>
          <w:rtl/>
        </w:rPr>
        <w:tab/>
        <w:t>אני אגיד לך את האמת, אין דבר שאני יותר נהנה ממנו יותר מאשר לקרוא את הפרוטוקולים. זה רק כדי לומר שאתה שם, תמיד אתה רואה דבר אחר.</w:t>
      </w:r>
    </w:p>
    <w:p w14:paraId="19047E74" w14:textId="77777777" w:rsidR="001351BD" w:rsidRPr="001351BD" w:rsidRDefault="001351BD" w:rsidP="001351BD">
      <w:pPr>
        <w:bidi/>
        <w:jc w:val="both"/>
        <w:rPr>
          <w:rFonts w:cs="David" w:hint="cs"/>
          <w:rtl/>
        </w:rPr>
      </w:pPr>
    </w:p>
    <w:p w14:paraId="5C73ED00" w14:textId="77777777" w:rsidR="001351BD" w:rsidRPr="001351BD" w:rsidRDefault="001351BD" w:rsidP="001351BD">
      <w:pPr>
        <w:bidi/>
        <w:jc w:val="both"/>
        <w:rPr>
          <w:rFonts w:cs="David" w:hint="cs"/>
          <w:rtl/>
        </w:rPr>
      </w:pPr>
      <w:r w:rsidRPr="001351BD">
        <w:rPr>
          <w:rFonts w:cs="David" w:hint="cs"/>
          <w:u w:val="single"/>
          <w:rtl/>
        </w:rPr>
        <w:t>גדעון סער:</w:t>
      </w:r>
    </w:p>
    <w:p w14:paraId="6657F011" w14:textId="77777777" w:rsidR="001351BD" w:rsidRPr="001351BD" w:rsidRDefault="001351BD" w:rsidP="001351BD">
      <w:pPr>
        <w:bidi/>
        <w:jc w:val="both"/>
        <w:rPr>
          <w:rFonts w:cs="David" w:hint="cs"/>
          <w:rtl/>
        </w:rPr>
      </w:pPr>
    </w:p>
    <w:p w14:paraId="56A19890" w14:textId="77777777" w:rsidR="001351BD" w:rsidRPr="001351BD" w:rsidRDefault="001351BD" w:rsidP="001351BD">
      <w:pPr>
        <w:bidi/>
        <w:jc w:val="both"/>
        <w:rPr>
          <w:rFonts w:cs="David" w:hint="cs"/>
          <w:rtl/>
        </w:rPr>
      </w:pPr>
      <w:r w:rsidRPr="001351BD">
        <w:rPr>
          <w:rFonts w:cs="David" w:hint="cs"/>
          <w:rtl/>
        </w:rPr>
        <w:tab/>
        <w:t xml:space="preserve"> אדוני בזמנו הפנוי מעניין בפרוטוקולים? </w:t>
      </w:r>
    </w:p>
    <w:p w14:paraId="1066A4BB" w14:textId="77777777" w:rsidR="001351BD" w:rsidRPr="001351BD" w:rsidRDefault="001351BD" w:rsidP="001351BD">
      <w:pPr>
        <w:bidi/>
        <w:jc w:val="both"/>
        <w:rPr>
          <w:rFonts w:cs="David" w:hint="cs"/>
          <w:rtl/>
        </w:rPr>
      </w:pPr>
    </w:p>
    <w:p w14:paraId="4CCA5A4C" w14:textId="77777777" w:rsidR="001351BD" w:rsidRPr="001351BD" w:rsidRDefault="001351BD" w:rsidP="001351BD">
      <w:pPr>
        <w:bidi/>
        <w:jc w:val="both"/>
        <w:rPr>
          <w:rFonts w:cs="David" w:hint="cs"/>
          <w:rtl/>
        </w:rPr>
      </w:pPr>
      <w:r w:rsidRPr="001351BD">
        <w:rPr>
          <w:rFonts w:cs="David" w:hint="cs"/>
          <w:u w:val="single"/>
          <w:rtl/>
        </w:rPr>
        <w:t>היו"ר דוד טל:</w:t>
      </w:r>
    </w:p>
    <w:p w14:paraId="09F6F093" w14:textId="77777777" w:rsidR="001351BD" w:rsidRPr="001351BD" w:rsidRDefault="001351BD" w:rsidP="001351BD">
      <w:pPr>
        <w:bidi/>
        <w:jc w:val="both"/>
        <w:rPr>
          <w:rFonts w:cs="David" w:hint="cs"/>
          <w:rtl/>
        </w:rPr>
      </w:pPr>
    </w:p>
    <w:p w14:paraId="6177FE82" w14:textId="77777777" w:rsidR="001351BD" w:rsidRPr="001351BD" w:rsidRDefault="001351BD" w:rsidP="001351BD">
      <w:pPr>
        <w:bidi/>
        <w:jc w:val="both"/>
        <w:rPr>
          <w:rFonts w:cs="David" w:hint="cs"/>
          <w:rtl/>
        </w:rPr>
      </w:pPr>
      <w:r w:rsidRPr="001351BD">
        <w:rPr>
          <w:rFonts w:cs="David" w:hint="cs"/>
          <w:rtl/>
        </w:rPr>
        <w:tab/>
        <w:t xml:space="preserve">בזמני הפנוי אני אוהב את זה, אני אוהב לראות את השיטות </w:t>
      </w:r>
      <w:proofErr w:type="spellStart"/>
      <w:r w:rsidRPr="001351BD">
        <w:rPr>
          <w:rFonts w:cs="David" w:hint="cs"/>
          <w:rtl/>
        </w:rPr>
        <w:t>המפא"יניקות</w:t>
      </w:r>
      <w:proofErr w:type="spellEnd"/>
      <w:r w:rsidRPr="001351BD">
        <w:rPr>
          <w:rFonts w:cs="David" w:hint="cs"/>
          <w:rtl/>
        </w:rPr>
        <w:t>, שהן מושחזות, ומשפרים אותם פעם אחר פעם. למשל, כשדיברנו על מועדים, שעד היום אני סבור שזה לא בסדר. נניח שאתה מבקש ממני רביזיה, מחליט היושב-ראש, זאת סמכות של היושב-ראש, ברצותו הוא יכול לאפשר רביזיה עכשיו, ברצותו, הוא רואה שאין לו רוב, הוא קובע את זה בעוד יום, שבוע-שבועיים. באותה מידה באתי בטענה שנוצר מצב שאני מבקש התייעצות סיעתית, להתייעצות סיעתית יש איזו מגמה, יש איזו מטרה מסוימת, אני רוצה לשבת עם החברים שלי, חלקם אפילו עוד לא עלו מתל-אביב, צריך לתת להם מתל-אביב לפחות שעה, תן לי את השעה שאני אוכל לדבר איתם, אמרו: התייעצות סיעתית, עוד 30 שניות נכנסים ומצביעים. זה לא רציני, וגם זה לא נשמע. בכל אופן, שמעתי מה שאתה אומר. בשבוע הבא, כנראה במסגרת ההצבעות הכלליות יהיו כולם, אז נצביע על האפשרות הזאת שחבר הכנסת פרוש מעלה, אולי עם התיקון והאיזון המתאים של חבר הכנסת גדעון סער.</w:t>
      </w:r>
    </w:p>
    <w:p w14:paraId="536BA987" w14:textId="77777777" w:rsidR="001351BD" w:rsidRPr="001351BD" w:rsidRDefault="001351BD" w:rsidP="001351BD">
      <w:pPr>
        <w:bidi/>
        <w:jc w:val="both"/>
        <w:rPr>
          <w:rFonts w:cs="David" w:hint="cs"/>
          <w:rtl/>
        </w:rPr>
      </w:pPr>
    </w:p>
    <w:p w14:paraId="645373E3" w14:textId="77777777" w:rsidR="001351BD" w:rsidRPr="001351BD" w:rsidRDefault="001351BD" w:rsidP="001351BD">
      <w:pPr>
        <w:bidi/>
        <w:jc w:val="both"/>
        <w:rPr>
          <w:rFonts w:cs="David" w:hint="cs"/>
          <w:rtl/>
        </w:rPr>
      </w:pPr>
      <w:r w:rsidRPr="001351BD">
        <w:rPr>
          <w:rFonts w:cs="David" w:hint="cs"/>
          <w:u w:val="single"/>
          <w:rtl/>
        </w:rPr>
        <w:t xml:space="preserve">ארבל </w:t>
      </w:r>
      <w:proofErr w:type="spellStart"/>
      <w:r w:rsidRPr="001351BD">
        <w:rPr>
          <w:rFonts w:cs="David" w:hint="cs"/>
          <w:u w:val="single"/>
          <w:rtl/>
        </w:rPr>
        <w:t>אסטרחן</w:t>
      </w:r>
      <w:proofErr w:type="spellEnd"/>
      <w:r w:rsidRPr="001351BD">
        <w:rPr>
          <w:rFonts w:cs="David" w:hint="cs"/>
          <w:u w:val="single"/>
          <w:rtl/>
        </w:rPr>
        <w:t>:</w:t>
      </w:r>
    </w:p>
    <w:p w14:paraId="7091AF1E" w14:textId="77777777" w:rsidR="001351BD" w:rsidRPr="001351BD" w:rsidRDefault="001351BD" w:rsidP="001351BD">
      <w:pPr>
        <w:bidi/>
        <w:jc w:val="both"/>
        <w:rPr>
          <w:rFonts w:cs="David" w:hint="cs"/>
          <w:rtl/>
        </w:rPr>
      </w:pPr>
    </w:p>
    <w:p w14:paraId="1FF80212" w14:textId="77777777" w:rsidR="001351BD" w:rsidRPr="001351BD" w:rsidRDefault="001351BD" w:rsidP="001351BD">
      <w:pPr>
        <w:bidi/>
        <w:jc w:val="both"/>
        <w:rPr>
          <w:rFonts w:cs="David" w:hint="cs"/>
          <w:rtl/>
        </w:rPr>
      </w:pPr>
      <w:r w:rsidRPr="001351BD">
        <w:rPr>
          <w:rFonts w:cs="David" w:hint="cs"/>
          <w:rtl/>
        </w:rPr>
        <w:tab/>
        <w:t>אין בדיוק הצעה בפנינו, צריך לרדת יותר לרזולוציות.</w:t>
      </w:r>
    </w:p>
    <w:p w14:paraId="08741CDF" w14:textId="77777777" w:rsidR="001351BD" w:rsidRPr="001351BD" w:rsidRDefault="001351BD" w:rsidP="001351BD">
      <w:pPr>
        <w:bidi/>
        <w:jc w:val="both"/>
        <w:rPr>
          <w:rFonts w:cs="David" w:hint="cs"/>
          <w:rtl/>
        </w:rPr>
      </w:pPr>
    </w:p>
    <w:p w14:paraId="6984508E" w14:textId="77777777" w:rsidR="001351BD" w:rsidRPr="001351BD" w:rsidRDefault="001351BD" w:rsidP="001351BD">
      <w:pPr>
        <w:bidi/>
        <w:jc w:val="both"/>
        <w:rPr>
          <w:rFonts w:cs="David" w:hint="cs"/>
          <w:rtl/>
        </w:rPr>
      </w:pPr>
      <w:r w:rsidRPr="001351BD">
        <w:rPr>
          <w:rFonts w:cs="David" w:hint="cs"/>
          <w:u w:val="single"/>
          <w:rtl/>
        </w:rPr>
        <w:t>גדעון סער:</w:t>
      </w:r>
    </w:p>
    <w:p w14:paraId="1413449C" w14:textId="77777777" w:rsidR="001351BD" w:rsidRPr="001351BD" w:rsidRDefault="001351BD" w:rsidP="001351BD">
      <w:pPr>
        <w:bidi/>
        <w:jc w:val="both"/>
        <w:rPr>
          <w:rFonts w:cs="David" w:hint="cs"/>
          <w:rtl/>
        </w:rPr>
      </w:pPr>
    </w:p>
    <w:p w14:paraId="423BD32A" w14:textId="77777777" w:rsidR="001351BD" w:rsidRPr="001351BD" w:rsidRDefault="001351BD" w:rsidP="001351BD">
      <w:pPr>
        <w:bidi/>
        <w:jc w:val="both"/>
        <w:rPr>
          <w:rFonts w:cs="David" w:hint="cs"/>
          <w:rtl/>
        </w:rPr>
      </w:pPr>
      <w:r w:rsidRPr="001351BD">
        <w:rPr>
          <w:rFonts w:cs="David" w:hint="cs"/>
          <w:rtl/>
        </w:rPr>
        <w:tab/>
        <w:t xml:space="preserve"> אני מציע ללכת לאיזון הזה.</w:t>
      </w:r>
    </w:p>
    <w:p w14:paraId="0C20B878" w14:textId="77777777" w:rsidR="001351BD" w:rsidRPr="001351BD" w:rsidRDefault="001351BD" w:rsidP="001351BD">
      <w:pPr>
        <w:bidi/>
        <w:jc w:val="both"/>
        <w:rPr>
          <w:rFonts w:cs="David" w:hint="cs"/>
          <w:rtl/>
        </w:rPr>
      </w:pPr>
    </w:p>
    <w:p w14:paraId="5E518EA3" w14:textId="77777777" w:rsidR="001351BD" w:rsidRPr="001351BD" w:rsidRDefault="001351BD" w:rsidP="001351BD">
      <w:pPr>
        <w:bidi/>
        <w:jc w:val="both"/>
        <w:rPr>
          <w:rFonts w:cs="David" w:hint="cs"/>
          <w:rtl/>
        </w:rPr>
      </w:pPr>
      <w:r w:rsidRPr="001351BD">
        <w:rPr>
          <w:rFonts w:cs="David" w:hint="cs"/>
          <w:u w:val="single"/>
          <w:rtl/>
        </w:rPr>
        <w:t>היו"ר דוד טל:</w:t>
      </w:r>
    </w:p>
    <w:p w14:paraId="79D9E225" w14:textId="77777777" w:rsidR="001351BD" w:rsidRPr="001351BD" w:rsidRDefault="001351BD" w:rsidP="001351BD">
      <w:pPr>
        <w:bidi/>
        <w:jc w:val="both"/>
        <w:rPr>
          <w:rFonts w:cs="David" w:hint="cs"/>
          <w:rtl/>
        </w:rPr>
      </w:pPr>
    </w:p>
    <w:p w14:paraId="36C5AAF7" w14:textId="77777777" w:rsidR="001351BD" w:rsidRDefault="001351BD" w:rsidP="001351BD">
      <w:pPr>
        <w:bidi/>
        <w:jc w:val="both"/>
        <w:rPr>
          <w:rFonts w:cs="David" w:hint="cs"/>
          <w:rtl/>
        </w:rPr>
      </w:pPr>
      <w:r w:rsidRPr="001351BD">
        <w:rPr>
          <w:rFonts w:cs="David" w:hint="cs"/>
          <w:rtl/>
        </w:rPr>
        <w:tab/>
        <w:t>נשתדל לעשות איזונים מתאימים, וחברי הוועדה יחליטו אם יש את נפשם לאשר או לדחות את ההצעות.</w:t>
      </w:r>
    </w:p>
    <w:p w14:paraId="583C9394" w14:textId="77777777" w:rsidR="001351BD" w:rsidRDefault="001351BD" w:rsidP="001351BD">
      <w:pPr>
        <w:bidi/>
        <w:jc w:val="both"/>
        <w:rPr>
          <w:rFonts w:cs="David" w:hint="cs"/>
          <w:rtl/>
        </w:rPr>
      </w:pPr>
    </w:p>
    <w:p w14:paraId="26F68A68" w14:textId="77777777" w:rsidR="001351BD" w:rsidRPr="001351BD" w:rsidRDefault="001351BD" w:rsidP="001351BD">
      <w:pPr>
        <w:bidi/>
        <w:jc w:val="both"/>
        <w:rPr>
          <w:rFonts w:cs="David" w:hint="cs"/>
          <w:rtl/>
        </w:rPr>
      </w:pPr>
      <w:r>
        <w:rPr>
          <w:rFonts w:cs="David"/>
          <w:rtl/>
        </w:rPr>
        <w:br w:type="page"/>
      </w:r>
    </w:p>
    <w:p w14:paraId="5B287200" w14:textId="77777777" w:rsidR="001351BD" w:rsidRPr="001351BD" w:rsidRDefault="001351BD" w:rsidP="001351BD">
      <w:pPr>
        <w:numPr>
          <w:ilvl w:val="0"/>
          <w:numId w:val="1"/>
        </w:numPr>
        <w:overflowPunct w:val="0"/>
        <w:autoSpaceDE w:val="0"/>
        <w:autoSpaceDN w:val="0"/>
        <w:bidi/>
        <w:adjustRightInd w:val="0"/>
        <w:jc w:val="center"/>
        <w:textAlignment w:val="baseline"/>
        <w:rPr>
          <w:rFonts w:cs="David" w:hint="cs"/>
          <w:b/>
          <w:bCs/>
          <w:u w:val="single"/>
          <w:rtl/>
        </w:rPr>
      </w:pPr>
      <w:r w:rsidRPr="001351BD">
        <w:rPr>
          <w:rFonts w:cs="David" w:hint="cs"/>
          <w:b/>
          <w:bCs/>
          <w:rtl/>
        </w:rPr>
        <w:t xml:space="preserve">השלמת הרכב הוועדה המשותפת של ועדת הכנסת וועדת החוקה, חוק ומשפט לדיון בהצעת חוק סדרי השלטון והמשפט (ביטול החלת המשפט, השיפוט והמינהל) (תיקון </w:t>
      </w:r>
      <w:r w:rsidRPr="001351BD">
        <w:rPr>
          <w:rFonts w:cs="David"/>
          <w:b/>
          <w:bCs/>
          <w:rtl/>
        </w:rPr>
        <w:t>–</w:t>
      </w:r>
      <w:r w:rsidRPr="001351BD">
        <w:rPr>
          <w:rFonts w:cs="David" w:hint="cs"/>
          <w:b/>
          <w:bCs/>
          <w:rtl/>
        </w:rPr>
        <w:t xml:space="preserve"> </w:t>
      </w:r>
      <w:r w:rsidRPr="001351BD">
        <w:rPr>
          <w:rFonts w:cs="David" w:hint="cs"/>
          <w:b/>
          <w:bCs/>
          <w:u w:val="single"/>
          <w:rtl/>
        </w:rPr>
        <w:t xml:space="preserve">התקנת תקנות), </w:t>
      </w:r>
      <w:proofErr w:type="spellStart"/>
      <w:r w:rsidRPr="001351BD">
        <w:rPr>
          <w:rFonts w:cs="David" w:hint="cs"/>
          <w:b/>
          <w:bCs/>
          <w:u w:val="single"/>
          <w:rtl/>
        </w:rPr>
        <w:t>התשס"ז</w:t>
      </w:r>
      <w:proofErr w:type="spellEnd"/>
      <w:r w:rsidRPr="001351BD">
        <w:rPr>
          <w:rFonts w:cs="David" w:hint="cs"/>
          <w:b/>
          <w:bCs/>
          <w:u w:val="single"/>
          <w:rtl/>
        </w:rPr>
        <w:t xml:space="preserve">-2007 (פ/2215/17), הצעת חבר הכנסת אביגדור </w:t>
      </w:r>
      <w:proofErr w:type="spellStart"/>
      <w:r w:rsidRPr="001351BD">
        <w:rPr>
          <w:rFonts w:cs="David" w:hint="cs"/>
          <w:b/>
          <w:bCs/>
          <w:u w:val="single"/>
          <w:rtl/>
        </w:rPr>
        <w:t>יצחקי</w:t>
      </w:r>
      <w:proofErr w:type="spellEnd"/>
    </w:p>
    <w:p w14:paraId="39AA4903" w14:textId="77777777" w:rsidR="001351BD" w:rsidRPr="001351BD" w:rsidRDefault="001351BD" w:rsidP="001351BD">
      <w:pPr>
        <w:bidi/>
        <w:jc w:val="both"/>
        <w:rPr>
          <w:rFonts w:cs="David" w:hint="cs"/>
          <w:rtl/>
        </w:rPr>
      </w:pPr>
    </w:p>
    <w:p w14:paraId="54BFB7DA" w14:textId="77777777" w:rsidR="001351BD" w:rsidRPr="001351BD" w:rsidRDefault="001351BD" w:rsidP="001351BD">
      <w:pPr>
        <w:bidi/>
        <w:jc w:val="both"/>
        <w:rPr>
          <w:rFonts w:cs="David" w:hint="cs"/>
          <w:rtl/>
        </w:rPr>
      </w:pPr>
    </w:p>
    <w:p w14:paraId="59FD1623" w14:textId="77777777" w:rsidR="001351BD" w:rsidRPr="001351BD" w:rsidRDefault="001351BD" w:rsidP="001351BD">
      <w:pPr>
        <w:bidi/>
        <w:jc w:val="both"/>
        <w:rPr>
          <w:rFonts w:cs="David" w:hint="cs"/>
          <w:rtl/>
        </w:rPr>
      </w:pPr>
      <w:r w:rsidRPr="001351BD">
        <w:rPr>
          <w:rFonts w:cs="David" w:hint="cs"/>
          <w:u w:val="single"/>
          <w:rtl/>
        </w:rPr>
        <w:t>היו"ר דוד טל:</w:t>
      </w:r>
    </w:p>
    <w:p w14:paraId="5D4724CA" w14:textId="77777777" w:rsidR="001351BD" w:rsidRPr="001351BD" w:rsidRDefault="001351BD" w:rsidP="001351BD">
      <w:pPr>
        <w:bidi/>
        <w:jc w:val="both"/>
        <w:rPr>
          <w:rFonts w:cs="David" w:hint="cs"/>
          <w:rtl/>
        </w:rPr>
      </w:pPr>
    </w:p>
    <w:p w14:paraId="0D5B3EB0" w14:textId="77777777" w:rsidR="001351BD" w:rsidRPr="001351BD" w:rsidRDefault="001351BD" w:rsidP="001351BD">
      <w:pPr>
        <w:bidi/>
        <w:jc w:val="both"/>
        <w:rPr>
          <w:rFonts w:cs="David" w:hint="cs"/>
          <w:rtl/>
        </w:rPr>
      </w:pPr>
      <w:r w:rsidRPr="001351BD">
        <w:rPr>
          <w:rFonts w:cs="David" w:hint="cs"/>
          <w:rtl/>
        </w:rPr>
        <w:tab/>
        <w:t xml:space="preserve">רבותי חברי הכנסת, אנחנו עוברים לנושא הבא. רבותי, אני מבקשת את תשומת לבכם. בימים רגילים, בשעות רגילות, אתם יכולים מדי פעם להפריע, כאן אני מבקש לא להפריע. אני רוצה להזכיר שב-16 במאי 2007 החליטה ועדת הכנסת להעביר אל ועדת הכנסת את הצעת חוק סדרי השלטון והמשפט (ביטול החלת המשפט, השיפוט והמינהל) (תיקון </w:t>
      </w:r>
      <w:r w:rsidRPr="001351BD">
        <w:rPr>
          <w:rFonts w:cs="David"/>
          <w:rtl/>
        </w:rPr>
        <w:t>–</w:t>
      </w:r>
      <w:r w:rsidRPr="001351BD">
        <w:rPr>
          <w:rFonts w:cs="David" w:hint="cs"/>
          <w:rtl/>
        </w:rPr>
        <w:t xml:space="preserve"> התקנת תקנות), לשם קביעת הוועדה שתדון בהצעת החוק שאני מדבר עליה. קבענו בתאריך 26 בנובמבר, שתהיה ועדה משותפת לוועדת הכנסת ולוועדת החוקה, שתדון בהצעת החוק. בוועדה יהיו כאמור 12 חברים, שישה חברים מכל ועדה, בראשות ועדת הכנסת. מטעם ועדת הכנסת הגשנו את שמות החברים, וזה אושר ביום 3 בדצמבר 2007. אני מזכיר לצורך הידיעה הכללית. מטעם ועדת הכנסת החברים יהיו: אביגדור </w:t>
      </w:r>
      <w:proofErr w:type="spellStart"/>
      <w:r w:rsidRPr="001351BD">
        <w:rPr>
          <w:rFonts w:cs="David" w:hint="cs"/>
          <w:rtl/>
        </w:rPr>
        <w:t>יצחקי</w:t>
      </w:r>
      <w:proofErr w:type="spellEnd"/>
      <w:r w:rsidRPr="001351BD">
        <w:rPr>
          <w:rFonts w:cs="David" w:hint="cs"/>
          <w:rtl/>
        </w:rPr>
        <w:t xml:space="preserve">, מאיר פרוש, גדעון סער, </w:t>
      </w:r>
      <w:proofErr w:type="spellStart"/>
      <w:r w:rsidRPr="001351BD">
        <w:rPr>
          <w:rFonts w:cs="David" w:hint="cs"/>
          <w:rtl/>
        </w:rPr>
        <w:t>אסתרינה</w:t>
      </w:r>
      <w:proofErr w:type="spellEnd"/>
      <w:r w:rsidRPr="001351BD">
        <w:rPr>
          <w:rFonts w:cs="David" w:hint="cs"/>
          <w:rtl/>
        </w:rPr>
        <w:t xml:space="preserve"> </w:t>
      </w:r>
      <w:proofErr w:type="spellStart"/>
      <w:r w:rsidRPr="001351BD">
        <w:rPr>
          <w:rFonts w:cs="David" w:hint="cs"/>
          <w:rtl/>
        </w:rPr>
        <w:t>טרטמן</w:t>
      </w:r>
      <w:proofErr w:type="spellEnd"/>
      <w:r w:rsidRPr="001351BD">
        <w:rPr>
          <w:rFonts w:cs="David" w:hint="cs"/>
          <w:rtl/>
        </w:rPr>
        <w:t xml:space="preserve">, זהבה </w:t>
      </w:r>
      <w:proofErr w:type="spellStart"/>
      <w:r w:rsidRPr="001351BD">
        <w:rPr>
          <w:rFonts w:cs="David" w:hint="cs"/>
          <w:rtl/>
        </w:rPr>
        <w:t>גלאון</w:t>
      </w:r>
      <w:proofErr w:type="spellEnd"/>
      <w:r w:rsidRPr="001351BD">
        <w:rPr>
          <w:rFonts w:cs="David" w:hint="cs"/>
          <w:rtl/>
        </w:rPr>
        <w:t xml:space="preserve"> ודוד טל כיושב-ראש. מטעם ועדת החוקה קיבלנו אתמול, ב-1 בינואר 2008, רשימת חברי הכנסת כדלהלן: מנחם בן-ששון, קולט אביטל, אברהם </w:t>
      </w:r>
      <w:proofErr w:type="spellStart"/>
      <w:r w:rsidRPr="001351BD">
        <w:rPr>
          <w:rFonts w:cs="David" w:hint="cs"/>
          <w:rtl/>
        </w:rPr>
        <w:t>מיכאלי</w:t>
      </w:r>
      <w:proofErr w:type="spellEnd"/>
      <w:r w:rsidRPr="001351BD">
        <w:rPr>
          <w:rFonts w:cs="David" w:hint="cs"/>
          <w:rtl/>
        </w:rPr>
        <w:t xml:space="preserve">, אופיר </w:t>
      </w:r>
      <w:proofErr w:type="spellStart"/>
      <w:r w:rsidRPr="001351BD">
        <w:rPr>
          <w:rFonts w:cs="David" w:hint="cs"/>
          <w:rtl/>
        </w:rPr>
        <w:t>פינס</w:t>
      </w:r>
      <w:proofErr w:type="spellEnd"/>
      <w:r w:rsidRPr="001351BD">
        <w:rPr>
          <w:rFonts w:cs="David" w:hint="cs"/>
          <w:rtl/>
        </w:rPr>
        <w:t>-פז, יצחק לוי - - -</w:t>
      </w:r>
    </w:p>
    <w:p w14:paraId="0080AF99" w14:textId="77777777" w:rsidR="001351BD" w:rsidRPr="001351BD" w:rsidRDefault="001351BD" w:rsidP="001351BD">
      <w:pPr>
        <w:bidi/>
        <w:jc w:val="both"/>
        <w:rPr>
          <w:rFonts w:cs="David" w:hint="cs"/>
          <w:rtl/>
        </w:rPr>
      </w:pPr>
    </w:p>
    <w:p w14:paraId="63DD22E6" w14:textId="77777777" w:rsidR="001351BD" w:rsidRPr="001351BD" w:rsidRDefault="001351BD" w:rsidP="001351BD">
      <w:pPr>
        <w:bidi/>
        <w:jc w:val="both"/>
        <w:rPr>
          <w:rFonts w:cs="David" w:hint="cs"/>
          <w:rtl/>
        </w:rPr>
      </w:pPr>
      <w:r w:rsidRPr="001351BD">
        <w:rPr>
          <w:rFonts w:cs="David" w:hint="cs"/>
          <w:u w:val="single"/>
          <w:rtl/>
        </w:rPr>
        <w:t>גדעון סער:</w:t>
      </w:r>
    </w:p>
    <w:p w14:paraId="3590B2BD" w14:textId="77777777" w:rsidR="001351BD" w:rsidRPr="001351BD" w:rsidRDefault="001351BD" w:rsidP="001351BD">
      <w:pPr>
        <w:bidi/>
        <w:jc w:val="both"/>
        <w:rPr>
          <w:rFonts w:cs="David" w:hint="cs"/>
          <w:rtl/>
        </w:rPr>
      </w:pPr>
    </w:p>
    <w:p w14:paraId="0B25D228" w14:textId="77777777" w:rsidR="001351BD" w:rsidRPr="001351BD" w:rsidRDefault="001351BD" w:rsidP="001351BD">
      <w:pPr>
        <w:bidi/>
        <w:jc w:val="both"/>
        <w:rPr>
          <w:rFonts w:cs="David" w:hint="cs"/>
          <w:rtl/>
        </w:rPr>
      </w:pPr>
      <w:r w:rsidRPr="001351BD">
        <w:rPr>
          <w:rFonts w:cs="David" w:hint="cs"/>
          <w:rtl/>
        </w:rPr>
        <w:tab/>
        <w:t xml:space="preserve"> איפה זה הופץ?</w:t>
      </w:r>
    </w:p>
    <w:p w14:paraId="44FC05AC" w14:textId="77777777" w:rsidR="001351BD" w:rsidRPr="001351BD" w:rsidRDefault="001351BD" w:rsidP="001351BD">
      <w:pPr>
        <w:bidi/>
        <w:jc w:val="both"/>
        <w:rPr>
          <w:rFonts w:cs="David" w:hint="cs"/>
          <w:rtl/>
        </w:rPr>
      </w:pPr>
    </w:p>
    <w:p w14:paraId="137279B8" w14:textId="77777777" w:rsidR="001351BD" w:rsidRPr="001351BD" w:rsidRDefault="001351BD" w:rsidP="001351BD">
      <w:pPr>
        <w:bidi/>
        <w:jc w:val="both"/>
        <w:rPr>
          <w:rFonts w:cs="David" w:hint="cs"/>
          <w:rtl/>
        </w:rPr>
      </w:pPr>
      <w:r w:rsidRPr="001351BD">
        <w:rPr>
          <w:rFonts w:cs="David" w:hint="cs"/>
          <w:u w:val="single"/>
          <w:rtl/>
        </w:rPr>
        <w:t xml:space="preserve">דורית </w:t>
      </w:r>
      <w:proofErr w:type="spellStart"/>
      <w:r w:rsidRPr="001351BD">
        <w:rPr>
          <w:rFonts w:cs="David" w:hint="cs"/>
          <w:u w:val="single"/>
          <w:rtl/>
        </w:rPr>
        <w:t>ואג</w:t>
      </w:r>
      <w:proofErr w:type="spellEnd"/>
      <w:r w:rsidRPr="001351BD">
        <w:rPr>
          <w:rFonts w:cs="David" w:hint="cs"/>
          <w:u w:val="single"/>
          <w:rtl/>
        </w:rPr>
        <w:t>:</w:t>
      </w:r>
    </w:p>
    <w:p w14:paraId="29B44057" w14:textId="77777777" w:rsidR="001351BD" w:rsidRPr="001351BD" w:rsidRDefault="001351BD" w:rsidP="001351BD">
      <w:pPr>
        <w:bidi/>
        <w:jc w:val="both"/>
        <w:rPr>
          <w:rFonts w:cs="David" w:hint="cs"/>
          <w:rtl/>
        </w:rPr>
      </w:pPr>
    </w:p>
    <w:p w14:paraId="031521CD" w14:textId="77777777" w:rsidR="001351BD" w:rsidRPr="001351BD" w:rsidRDefault="001351BD" w:rsidP="001351BD">
      <w:pPr>
        <w:bidi/>
        <w:jc w:val="both"/>
        <w:rPr>
          <w:rFonts w:cs="David" w:hint="cs"/>
          <w:rtl/>
        </w:rPr>
      </w:pPr>
      <w:r w:rsidRPr="001351BD">
        <w:rPr>
          <w:rFonts w:cs="David" w:hint="cs"/>
          <w:rtl/>
        </w:rPr>
        <w:tab/>
        <w:t>זה נכתב במייל, וכדי להודיע לחבר הכנסת גדעון סער התקשרו לקרן.</w:t>
      </w:r>
    </w:p>
    <w:p w14:paraId="5CBE60EE" w14:textId="77777777" w:rsidR="001351BD" w:rsidRPr="001351BD" w:rsidRDefault="001351BD" w:rsidP="001351BD">
      <w:pPr>
        <w:bidi/>
        <w:jc w:val="both"/>
        <w:rPr>
          <w:rFonts w:cs="David" w:hint="cs"/>
          <w:rtl/>
        </w:rPr>
      </w:pPr>
    </w:p>
    <w:p w14:paraId="0E9971CB" w14:textId="77777777" w:rsidR="001351BD" w:rsidRPr="001351BD" w:rsidRDefault="001351BD" w:rsidP="001351BD">
      <w:pPr>
        <w:bidi/>
        <w:jc w:val="both"/>
        <w:rPr>
          <w:rFonts w:cs="David" w:hint="cs"/>
          <w:rtl/>
        </w:rPr>
      </w:pPr>
      <w:r w:rsidRPr="001351BD">
        <w:rPr>
          <w:rFonts w:cs="David" w:hint="cs"/>
          <w:u w:val="single"/>
          <w:rtl/>
        </w:rPr>
        <w:t>היו"ר דוד טל:</w:t>
      </w:r>
    </w:p>
    <w:p w14:paraId="2FAF2F5F" w14:textId="77777777" w:rsidR="001351BD" w:rsidRPr="001351BD" w:rsidRDefault="001351BD" w:rsidP="001351BD">
      <w:pPr>
        <w:bidi/>
        <w:jc w:val="both"/>
        <w:rPr>
          <w:rFonts w:cs="David" w:hint="cs"/>
          <w:rtl/>
        </w:rPr>
      </w:pPr>
    </w:p>
    <w:p w14:paraId="6EB912F2" w14:textId="77777777" w:rsidR="001351BD" w:rsidRPr="001351BD" w:rsidRDefault="001351BD" w:rsidP="001351BD">
      <w:pPr>
        <w:bidi/>
        <w:jc w:val="both"/>
        <w:rPr>
          <w:rFonts w:cs="David" w:hint="cs"/>
          <w:rtl/>
        </w:rPr>
      </w:pPr>
      <w:r w:rsidRPr="001351BD">
        <w:rPr>
          <w:rFonts w:cs="David" w:hint="cs"/>
          <w:rtl/>
        </w:rPr>
        <w:tab/>
        <w:t xml:space="preserve">אני שב וקורא את שמות החברים. מטעם ועדת החוקה אושר אתמול, ב-1 בינואר, חברי הכנסת הבאים: מנחם בן-ששון, קולט אביטל, אברהם </w:t>
      </w:r>
      <w:proofErr w:type="spellStart"/>
      <w:r w:rsidRPr="001351BD">
        <w:rPr>
          <w:rFonts w:cs="David" w:hint="cs"/>
          <w:rtl/>
        </w:rPr>
        <w:t>מיכאלי</w:t>
      </w:r>
      <w:proofErr w:type="spellEnd"/>
      <w:r w:rsidRPr="001351BD">
        <w:rPr>
          <w:rFonts w:cs="David" w:hint="cs"/>
          <w:rtl/>
        </w:rPr>
        <w:t xml:space="preserve">, אופיר </w:t>
      </w:r>
      <w:proofErr w:type="spellStart"/>
      <w:r w:rsidRPr="001351BD">
        <w:rPr>
          <w:rFonts w:cs="David" w:hint="cs"/>
          <w:rtl/>
        </w:rPr>
        <w:t>פינס</w:t>
      </w:r>
      <w:proofErr w:type="spellEnd"/>
      <w:r w:rsidRPr="001351BD">
        <w:rPr>
          <w:rFonts w:cs="David" w:hint="cs"/>
          <w:rtl/>
        </w:rPr>
        <w:t xml:space="preserve">-פז, יצחק לוי </w:t>
      </w:r>
      <w:proofErr w:type="spellStart"/>
      <w:r w:rsidRPr="001351BD">
        <w:rPr>
          <w:rFonts w:cs="David" w:hint="cs"/>
          <w:rtl/>
        </w:rPr>
        <w:t>וטלב</w:t>
      </w:r>
      <w:proofErr w:type="spellEnd"/>
      <w:r w:rsidRPr="001351BD">
        <w:rPr>
          <w:rFonts w:cs="David" w:hint="cs"/>
          <w:rtl/>
        </w:rPr>
        <w:t xml:space="preserve"> </w:t>
      </w:r>
      <w:proofErr w:type="spellStart"/>
      <w:r w:rsidRPr="001351BD">
        <w:rPr>
          <w:rFonts w:cs="David" w:hint="cs"/>
          <w:rtl/>
        </w:rPr>
        <w:t>אלסאנע</w:t>
      </w:r>
      <w:proofErr w:type="spellEnd"/>
      <w:r w:rsidRPr="001351BD">
        <w:rPr>
          <w:rFonts w:cs="David" w:hint="cs"/>
          <w:rtl/>
        </w:rPr>
        <w:t>. אנחנו אמורים לאשר.</w:t>
      </w:r>
    </w:p>
    <w:p w14:paraId="4D18BA09" w14:textId="77777777" w:rsidR="001351BD" w:rsidRPr="001351BD" w:rsidRDefault="001351BD" w:rsidP="001351BD">
      <w:pPr>
        <w:bidi/>
        <w:jc w:val="both"/>
        <w:rPr>
          <w:rFonts w:cs="David" w:hint="cs"/>
          <w:rtl/>
        </w:rPr>
      </w:pPr>
    </w:p>
    <w:p w14:paraId="48A5C94E" w14:textId="77777777" w:rsidR="001351BD" w:rsidRPr="001351BD" w:rsidRDefault="001351BD" w:rsidP="001351BD">
      <w:pPr>
        <w:bidi/>
        <w:jc w:val="both"/>
        <w:rPr>
          <w:rFonts w:cs="David" w:hint="cs"/>
          <w:rtl/>
        </w:rPr>
      </w:pPr>
      <w:r w:rsidRPr="001351BD">
        <w:rPr>
          <w:rFonts w:cs="David" w:hint="cs"/>
          <w:u w:val="single"/>
          <w:rtl/>
        </w:rPr>
        <w:t>מאיר פרוש:</w:t>
      </w:r>
    </w:p>
    <w:p w14:paraId="1B288D9B" w14:textId="77777777" w:rsidR="001351BD" w:rsidRPr="001351BD" w:rsidRDefault="001351BD" w:rsidP="001351BD">
      <w:pPr>
        <w:bidi/>
        <w:jc w:val="both"/>
        <w:rPr>
          <w:rFonts w:cs="David" w:hint="cs"/>
          <w:rtl/>
        </w:rPr>
      </w:pPr>
    </w:p>
    <w:p w14:paraId="7DCD25BB" w14:textId="77777777" w:rsidR="001351BD" w:rsidRPr="001351BD" w:rsidRDefault="001351BD" w:rsidP="001351BD">
      <w:pPr>
        <w:bidi/>
        <w:jc w:val="both"/>
        <w:rPr>
          <w:rFonts w:cs="David" w:hint="cs"/>
          <w:rtl/>
        </w:rPr>
      </w:pPr>
      <w:r w:rsidRPr="001351BD">
        <w:rPr>
          <w:rFonts w:cs="David" w:hint="cs"/>
          <w:rtl/>
        </w:rPr>
        <w:tab/>
        <w:t xml:space="preserve"> וועדת כנסת?</w:t>
      </w:r>
    </w:p>
    <w:p w14:paraId="422D8081" w14:textId="77777777" w:rsidR="001351BD" w:rsidRPr="001351BD" w:rsidRDefault="001351BD" w:rsidP="001351BD">
      <w:pPr>
        <w:bidi/>
        <w:jc w:val="both"/>
        <w:rPr>
          <w:rFonts w:cs="David" w:hint="cs"/>
          <w:rtl/>
        </w:rPr>
      </w:pPr>
    </w:p>
    <w:p w14:paraId="66A79B38" w14:textId="77777777" w:rsidR="001351BD" w:rsidRPr="001351BD" w:rsidRDefault="001351BD" w:rsidP="001351BD">
      <w:pPr>
        <w:bidi/>
        <w:jc w:val="both"/>
        <w:rPr>
          <w:rFonts w:cs="David" w:hint="cs"/>
          <w:rtl/>
        </w:rPr>
      </w:pPr>
      <w:r w:rsidRPr="001351BD">
        <w:rPr>
          <w:rFonts w:cs="David" w:hint="cs"/>
          <w:u w:val="single"/>
          <w:rtl/>
        </w:rPr>
        <w:t>היו"ר דוד טל:</w:t>
      </w:r>
    </w:p>
    <w:p w14:paraId="46FAA2B0" w14:textId="77777777" w:rsidR="001351BD" w:rsidRPr="001351BD" w:rsidRDefault="001351BD" w:rsidP="001351BD">
      <w:pPr>
        <w:bidi/>
        <w:jc w:val="both"/>
        <w:rPr>
          <w:rFonts w:cs="David" w:hint="cs"/>
          <w:rtl/>
        </w:rPr>
      </w:pPr>
    </w:p>
    <w:p w14:paraId="184010A2" w14:textId="77777777" w:rsidR="001351BD" w:rsidRPr="001351BD" w:rsidRDefault="001351BD" w:rsidP="001351BD">
      <w:pPr>
        <w:bidi/>
        <w:jc w:val="both"/>
        <w:rPr>
          <w:rFonts w:cs="David" w:hint="cs"/>
          <w:rtl/>
        </w:rPr>
      </w:pPr>
      <w:r w:rsidRPr="001351BD">
        <w:rPr>
          <w:rFonts w:cs="David" w:hint="cs"/>
          <w:rtl/>
        </w:rPr>
        <w:tab/>
        <w:t xml:space="preserve">זה כבר אושר, אפילו אם תרצה לשנות לא תוכל לשנות, אבל אני אקרא: אביגדור </w:t>
      </w:r>
      <w:proofErr w:type="spellStart"/>
      <w:r w:rsidRPr="001351BD">
        <w:rPr>
          <w:rFonts w:cs="David" w:hint="cs"/>
          <w:rtl/>
        </w:rPr>
        <w:t>יצחקי</w:t>
      </w:r>
      <w:proofErr w:type="spellEnd"/>
      <w:r w:rsidRPr="001351BD">
        <w:rPr>
          <w:rFonts w:cs="David" w:hint="cs"/>
          <w:rtl/>
        </w:rPr>
        <w:t xml:space="preserve">, מאיר פרוש, גדעון סער, </w:t>
      </w:r>
      <w:proofErr w:type="spellStart"/>
      <w:r w:rsidRPr="001351BD">
        <w:rPr>
          <w:rFonts w:cs="David" w:hint="cs"/>
          <w:rtl/>
        </w:rPr>
        <w:t>אסתרינה</w:t>
      </w:r>
      <w:proofErr w:type="spellEnd"/>
      <w:r w:rsidRPr="001351BD">
        <w:rPr>
          <w:rFonts w:cs="David" w:hint="cs"/>
          <w:rtl/>
        </w:rPr>
        <w:t xml:space="preserve"> </w:t>
      </w:r>
      <w:proofErr w:type="spellStart"/>
      <w:r w:rsidRPr="001351BD">
        <w:rPr>
          <w:rFonts w:cs="David" w:hint="cs"/>
          <w:rtl/>
        </w:rPr>
        <w:t>טרטמן</w:t>
      </w:r>
      <w:proofErr w:type="spellEnd"/>
      <w:r w:rsidRPr="001351BD">
        <w:rPr>
          <w:rFonts w:cs="David" w:hint="cs"/>
          <w:rtl/>
        </w:rPr>
        <w:t xml:space="preserve">, זהבה </w:t>
      </w:r>
      <w:proofErr w:type="spellStart"/>
      <w:r w:rsidRPr="001351BD">
        <w:rPr>
          <w:rFonts w:cs="David" w:hint="cs"/>
          <w:rtl/>
        </w:rPr>
        <w:t>גלאון</w:t>
      </w:r>
      <w:proofErr w:type="spellEnd"/>
      <w:r w:rsidRPr="001351BD">
        <w:rPr>
          <w:rFonts w:cs="David" w:hint="cs"/>
          <w:rtl/>
        </w:rPr>
        <w:t xml:space="preserve"> ודוד טל.</w:t>
      </w:r>
    </w:p>
    <w:p w14:paraId="6CCAD065" w14:textId="77777777" w:rsidR="001351BD" w:rsidRPr="001351BD" w:rsidRDefault="001351BD" w:rsidP="001351BD">
      <w:pPr>
        <w:bidi/>
        <w:jc w:val="both"/>
        <w:rPr>
          <w:rFonts w:cs="David" w:hint="cs"/>
          <w:rtl/>
        </w:rPr>
      </w:pPr>
    </w:p>
    <w:p w14:paraId="3BA99FB6" w14:textId="77777777" w:rsidR="001351BD" w:rsidRPr="001351BD" w:rsidRDefault="001351BD" w:rsidP="001351BD">
      <w:pPr>
        <w:bidi/>
        <w:jc w:val="both"/>
        <w:rPr>
          <w:rFonts w:cs="David" w:hint="cs"/>
          <w:rtl/>
        </w:rPr>
      </w:pPr>
      <w:r w:rsidRPr="001351BD">
        <w:rPr>
          <w:rFonts w:cs="David" w:hint="cs"/>
          <w:rtl/>
        </w:rPr>
        <w:tab/>
        <w:t>רבותי חברי הכנסת, כאמור, את חברי ועדת הכנסת אישרנו, והבאנו את זה לידיעת מליאת הכנסת. נותר לנו עכשיו לאשר את הרשימה מטעם ועדת החוקה. אם היא תאושר כאן, נעביר הודעה למליאת הכנסת.</w:t>
      </w:r>
    </w:p>
    <w:p w14:paraId="7560EE0B" w14:textId="77777777" w:rsidR="001351BD" w:rsidRPr="001351BD" w:rsidRDefault="001351BD" w:rsidP="001351BD">
      <w:pPr>
        <w:bidi/>
        <w:jc w:val="both"/>
        <w:rPr>
          <w:rFonts w:cs="David" w:hint="cs"/>
          <w:rtl/>
        </w:rPr>
      </w:pPr>
    </w:p>
    <w:p w14:paraId="22990F8A" w14:textId="77777777" w:rsidR="001351BD" w:rsidRPr="001351BD" w:rsidRDefault="001351BD" w:rsidP="001351BD">
      <w:pPr>
        <w:bidi/>
        <w:jc w:val="both"/>
        <w:rPr>
          <w:rFonts w:cs="David" w:hint="cs"/>
          <w:rtl/>
        </w:rPr>
      </w:pPr>
      <w:r w:rsidRPr="001351BD">
        <w:rPr>
          <w:rFonts w:cs="David" w:hint="cs"/>
          <w:u w:val="single"/>
          <w:rtl/>
        </w:rPr>
        <w:t>גדעון סער:</w:t>
      </w:r>
    </w:p>
    <w:p w14:paraId="64F5D834" w14:textId="77777777" w:rsidR="001351BD" w:rsidRPr="001351BD" w:rsidRDefault="001351BD" w:rsidP="001351BD">
      <w:pPr>
        <w:bidi/>
        <w:jc w:val="both"/>
        <w:rPr>
          <w:rFonts w:cs="David" w:hint="cs"/>
          <w:rtl/>
        </w:rPr>
      </w:pPr>
    </w:p>
    <w:p w14:paraId="46743023" w14:textId="77777777" w:rsidR="001351BD" w:rsidRPr="001351BD" w:rsidRDefault="001351BD" w:rsidP="001351BD">
      <w:pPr>
        <w:bidi/>
        <w:jc w:val="both"/>
        <w:rPr>
          <w:rFonts w:cs="David" w:hint="cs"/>
          <w:rtl/>
        </w:rPr>
      </w:pPr>
      <w:r w:rsidRPr="001351BD">
        <w:rPr>
          <w:rFonts w:cs="David" w:hint="cs"/>
          <w:rtl/>
        </w:rPr>
        <w:tab/>
        <w:t xml:space="preserve"> אדוני היושב-ראש, לצערי, למרות שאני חבר ועדת החוקה, אני רוצה לקבוע שהנושא לא הופיע על סדר יומה של ועדת החוקה. ועדת החוקה מפרסמת את סדר יומה באופן מסודר בסוף השבוע, כל אחד יכול לדעת, אני לא שולל את האפשרות שנשלח מייל, אני לא ראיתי. בנושא כזה אשר נמשך זמן כל כך רב, חודשים, הרי אדוני הסביר שבמאי הנושא עלה ובנובמבר כבר הוחלט לקיים ועדה משותפת. היה ראוי שזה יופיע באופן טבעי על סדר יומה של ועדת החוקה, חוק ומשפט ולא בדרך של מחטף.</w:t>
      </w:r>
    </w:p>
    <w:p w14:paraId="7267821B" w14:textId="77777777" w:rsidR="001351BD" w:rsidRPr="001351BD" w:rsidRDefault="001351BD" w:rsidP="001351BD">
      <w:pPr>
        <w:bidi/>
        <w:jc w:val="both"/>
        <w:rPr>
          <w:rFonts w:cs="David" w:hint="cs"/>
          <w:rtl/>
        </w:rPr>
      </w:pPr>
      <w:r w:rsidRPr="001351BD">
        <w:rPr>
          <w:rFonts w:cs="David"/>
          <w:rtl/>
        </w:rPr>
        <w:br w:type="page"/>
      </w:r>
      <w:r w:rsidRPr="001351BD">
        <w:rPr>
          <w:rFonts w:cs="David" w:hint="cs"/>
          <w:rtl/>
        </w:rPr>
        <w:tab/>
        <w:t xml:space="preserve">לגוף הדברים, ההצעה שהוצעה על ידי ועדת החוקה, חוק ומשפט איננה הצעה מאוזנת. עמדתי היא כעמדת המציע, חבר הכנסת </w:t>
      </w:r>
      <w:proofErr w:type="spellStart"/>
      <w:r w:rsidRPr="001351BD">
        <w:rPr>
          <w:rFonts w:cs="David" w:hint="cs"/>
          <w:rtl/>
        </w:rPr>
        <w:t>יצחקי</w:t>
      </w:r>
      <w:proofErr w:type="spellEnd"/>
      <w:r w:rsidRPr="001351BD">
        <w:rPr>
          <w:rFonts w:cs="David" w:hint="cs"/>
          <w:rtl/>
        </w:rPr>
        <w:t xml:space="preserve">, שההרכב שמוצע על ידי ועדת החוקה לא מאוזן. למשל, ידידי, חבר הכנסת </w:t>
      </w:r>
      <w:proofErr w:type="spellStart"/>
      <w:r w:rsidRPr="001351BD">
        <w:rPr>
          <w:rFonts w:cs="David" w:hint="cs"/>
          <w:rtl/>
        </w:rPr>
        <w:t>אלסאנע</w:t>
      </w:r>
      <w:proofErr w:type="spellEnd"/>
      <w:r w:rsidRPr="001351BD">
        <w:rPr>
          <w:rFonts w:cs="David" w:hint="cs"/>
          <w:rtl/>
        </w:rPr>
        <w:t xml:space="preserve">, שהוא מייצג סיעה של ארבעה חברים הוא חבר, בעוד שאני, למשל, הצעתי שחבר הכנסת </w:t>
      </w:r>
      <w:proofErr w:type="spellStart"/>
      <w:r w:rsidRPr="001351BD">
        <w:rPr>
          <w:rFonts w:cs="David" w:hint="cs"/>
          <w:rtl/>
        </w:rPr>
        <w:t>שרוני</w:t>
      </w:r>
      <w:proofErr w:type="spellEnd"/>
      <w:r w:rsidRPr="001351BD">
        <w:rPr>
          <w:rFonts w:cs="David" w:hint="cs"/>
          <w:rtl/>
        </w:rPr>
        <w:t xml:space="preserve">, שהוא מייצג הרכב של שבעה חברים, הוא שיופיע מטעם ועדת החוקה, כי סיעה זו, ברשימה שכבר אושרה על ידי ועדת הכנסת לפני מספר שבועות, איננה מיוצגת. סיעות של חמישה ושישה חברים, דהיינו, יהדות התורה </w:t>
      </w:r>
      <w:proofErr w:type="spellStart"/>
      <w:r w:rsidRPr="001351BD">
        <w:rPr>
          <w:rFonts w:cs="David" w:hint="cs"/>
          <w:rtl/>
        </w:rPr>
        <w:t>ומרצ</w:t>
      </w:r>
      <w:proofErr w:type="spellEnd"/>
      <w:r w:rsidRPr="001351BD">
        <w:rPr>
          <w:rFonts w:cs="David" w:hint="cs"/>
          <w:rtl/>
        </w:rPr>
        <w:t xml:space="preserve"> כן מיוצגות, ולכן ההיגיון היה לאפשר את הייצוג שלו, אבל רצו לכוון ולהביא לתכלית פוליטית מסוימת. לכן אני מבקש, אדוני היושב-ראש, מאחר שכבר אישרנו את מחצית הוועדה, ועלינו לאשר את המחצית השנייה, אני אבקש להציע שינוי בהרכב שמוצע למחצית השנייה.</w:t>
      </w:r>
    </w:p>
    <w:p w14:paraId="07F74C62" w14:textId="77777777" w:rsidR="001351BD" w:rsidRPr="001351BD" w:rsidRDefault="001351BD" w:rsidP="001351BD">
      <w:pPr>
        <w:bidi/>
        <w:jc w:val="both"/>
        <w:rPr>
          <w:rFonts w:cs="David" w:hint="cs"/>
          <w:rtl/>
        </w:rPr>
      </w:pPr>
    </w:p>
    <w:p w14:paraId="353A07C5" w14:textId="77777777" w:rsidR="001351BD" w:rsidRPr="001351BD" w:rsidRDefault="001351BD" w:rsidP="001351BD">
      <w:pPr>
        <w:bidi/>
        <w:jc w:val="both"/>
        <w:rPr>
          <w:rFonts w:cs="David" w:hint="cs"/>
          <w:rtl/>
        </w:rPr>
      </w:pPr>
      <w:r w:rsidRPr="001351BD">
        <w:rPr>
          <w:rFonts w:cs="David" w:hint="cs"/>
          <w:u w:val="single"/>
          <w:rtl/>
        </w:rPr>
        <w:t>היו"ר דוד טל:</w:t>
      </w:r>
    </w:p>
    <w:p w14:paraId="0E48E4F0" w14:textId="77777777" w:rsidR="001351BD" w:rsidRPr="001351BD" w:rsidRDefault="001351BD" w:rsidP="001351BD">
      <w:pPr>
        <w:bidi/>
        <w:jc w:val="both"/>
        <w:rPr>
          <w:rFonts w:cs="David" w:hint="cs"/>
          <w:rtl/>
        </w:rPr>
      </w:pPr>
    </w:p>
    <w:p w14:paraId="1D8392E5" w14:textId="77777777" w:rsidR="001351BD" w:rsidRPr="001351BD" w:rsidRDefault="001351BD" w:rsidP="001351BD">
      <w:pPr>
        <w:bidi/>
        <w:jc w:val="both"/>
        <w:rPr>
          <w:rFonts w:cs="David" w:hint="cs"/>
          <w:rtl/>
        </w:rPr>
      </w:pPr>
      <w:r w:rsidRPr="001351BD">
        <w:rPr>
          <w:rFonts w:cs="David" w:hint="cs"/>
          <w:rtl/>
        </w:rPr>
        <w:tab/>
        <w:t xml:space="preserve">גדעון סער, עם כל הכבוד הראוי, אתה טועה בעצם העובדה שהבאת את הדוגמה שסיעות גדולות יותר לא מיוצגות וסיעות קטנות כן מיוצגות. אם ננהג כך, חבר הכנסת </w:t>
      </w:r>
      <w:proofErr w:type="spellStart"/>
      <w:r w:rsidRPr="001351BD">
        <w:rPr>
          <w:rFonts w:cs="David" w:hint="cs"/>
          <w:rtl/>
        </w:rPr>
        <w:t>טלב</w:t>
      </w:r>
      <w:proofErr w:type="spellEnd"/>
      <w:r w:rsidRPr="001351BD">
        <w:rPr>
          <w:rFonts w:cs="David" w:hint="cs"/>
          <w:rtl/>
        </w:rPr>
        <w:t xml:space="preserve"> </w:t>
      </w:r>
      <w:proofErr w:type="spellStart"/>
      <w:r w:rsidRPr="001351BD">
        <w:rPr>
          <w:rFonts w:cs="David" w:hint="cs"/>
          <w:rtl/>
        </w:rPr>
        <w:t>אלסאנע</w:t>
      </w:r>
      <w:proofErr w:type="spellEnd"/>
      <w:r w:rsidRPr="001351BD">
        <w:rPr>
          <w:rFonts w:cs="David" w:hint="cs"/>
          <w:rtl/>
        </w:rPr>
        <w:t xml:space="preserve"> לא יהיה אף לא פעם בשום ועדה משותפת. שכן אם אני נותן לסיעות גדולות, הוא יהיה אחרון הנציגים.</w:t>
      </w:r>
    </w:p>
    <w:p w14:paraId="5BA72E83" w14:textId="77777777" w:rsidR="001351BD" w:rsidRPr="001351BD" w:rsidRDefault="001351BD" w:rsidP="001351BD">
      <w:pPr>
        <w:bidi/>
        <w:jc w:val="both"/>
        <w:rPr>
          <w:rFonts w:cs="David" w:hint="cs"/>
          <w:rtl/>
        </w:rPr>
      </w:pPr>
    </w:p>
    <w:p w14:paraId="37B030D5" w14:textId="77777777" w:rsidR="001351BD" w:rsidRPr="001351BD" w:rsidRDefault="001351BD" w:rsidP="001351BD">
      <w:pPr>
        <w:bidi/>
        <w:jc w:val="both"/>
        <w:rPr>
          <w:rFonts w:cs="David" w:hint="cs"/>
          <w:rtl/>
        </w:rPr>
      </w:pPr>
      <w:r w:rsidRPr="001351BD">
        <w:rPr>
          <w:rFonts w:cs="David" w:hint="cs"/>
          <w:u w:val="single"/>
          <w:rtl/>
        </w:rPr>
        <w:t xml:space="preserve">יולי-יואל </w:t>
      </w:r>
      <w:proofErr w:type="spellStart"/>
      <w:r w:rsidRPr="001351BD">
        <w:rPr>
          <w:rFonts w:cs="David" w:hint="cs"/>
          <w:u w:val="single"/>
          <w:rtl/>
        </w:rPr>
        <w:t>אדלשטיין</w:t>
      </w:r>
      <w:proofErr w:type="spellEnd"/>
      <w:r w:rsidRPr="001351BD">
        <w:rPr>
          <w:rFonts w:cs="David" w:hint="cs"/>
          <w:u w:val="single"/>
          <w:rtl/>
        </w:rPr>
        <w:t>:</w:t>
      </w:r>
    </w:p>
    <w:p w14:paraId="7D4E1BAA" w14:textId="77777777" w:rsidR="001351BD" w:rsidRPr="001351BD" w:rsidRDefault="001351BD" w:rsidP="001351BD">
      <w:pPr>
        <w:bidi/>
        <w:jc w:val="both"/>
        <w:rPr>
          <w:rFonts w:cs="David" w:hint="cs"/>
          <w:rtl/>
        </w:rPr>
      </w:pPr>
    </w:p>
    <w:p w14:paraId="3888431E" w14:textId="77777777" w:rsidR="001351BD" w:rsidRPr="001351BD" w:rsidRDefault="001351BD" w:rsidP="001351BD">
      <w:pPr>
        <w:bidi/>
        <w:jc w:val="both"/>
        <w:rPr>
          <w:rFonts w:cs="David" w:hint="cs"/>
          <w:rtl/>
        </w:rPr>
      </w:pPr>
      <w:r w:rsidRPr="001351BD">
        <w:rPr>
          <w:rFonts w:cs="David" w:hint="cs"/>
          <w:rtl/>
        </w:rPr>
        <w:tab/>
        <w:t xml:space="preserve"> דווקא הנושא הזה בעמקי נשמתו, ולנושא הזה הוא סוף-סוף הגיע...</w:t>
      </w:r>
    </w:p>
    <w:p w14:paraId="5E83A133" w14:textId="77777777" w:rsidR="001351BD" w:rsidRPr="001351BD" w:rsidRDefault="001351BD" w:rsidP="001351BD">
      <w:pPr>
        <w:bidi/>
        <w:jc w:val="both"/>
        <w:rPr>
          <w:rFonts w:cs="David" w:hint="cs"/>
          <w:rtl/>
        </w:rPr>
      </w:pPr>
    </w:p>
    <w:p w14:paraId="7ACC106B" w14:textId="77777777" w:rsidR="001351BD" w:rsidRPr="001351BD" w:rsidRDefault="001351BD" w:rsidP="001351BD">
      <w:pPr>
        <w:bidi/>
        <w:jc w:val="both"/>
        <w:rPr>
          <w:rFonts w:cs="David" w:hint="cs"/>
          <w:rtl/>
        </w:rPr>
      </w:pPr>
      <w:r w:rsidRPr="001351BD">
        <w:rPr>
          <w:rFonts w:cs="David" w:hint="cs"/>
          <w:u w:val="single"/>
          <w:rtl/>
        </w:rPr>
        <w:t>גדעון סער:</w:t>
      </w:r>
    </w:p>
    <w:p w14:paraId="019ED27C" w14:textId="77777777" w:rsidR="001351BD" w:rsidRPr="001351BD" w:rsidRDefault="001351BD" w:rsidP="001351BD">
      <w:pPr>
        <w:bidi/>
        <w:jc w:val="both"/>
        <w:rPr>
          <w:rFonts w:cs="David" w:hint="cs"/>
          <w:rtl/>
        </w:rPr>
      </w:pPr>
    </w:p>
    <w:p w14:paraId="44FD8B08" w14:textId="77777777" w:rsidR="001351BD" w:rsidRPr="001351BD" w:rsidRDefault="001351BD" w:rsidP="001351BD">
      <w:pPr>
        <w:bidi/>
        <w:jc w:val="both"/>
        <w:rPr>
          <w:rFonts w:cs="David" w:hint="cs"/>
          <w:rtl/>
        </w:rPr>
      </w:pPr>
      <w:r w:rsidRPr="001351BD">
        <w:rPr>
          <w:rFonts w:cs="David" w:hint="cs"/>
          <w:rtl/>
        </w:rPr>
        <w:tab/>
        <w:t>מה שאתה אומר נכון בדרך כלל.</w:t>
      </w:r>
    </w:p>
    <w:p w14:paraId="4DCB7D49" w14:textId="77777777" w:rsidR="001351BD" w:rsidRPr="001351BD" w:rsidRDefault="001351BD" w:rsidP="001351BD">
      <w:pPr>
        <w:bidi/>
        <w:jc w:val="both"/>
        <w:rPr>
          <w:rFonts w:cs="David" w:hint="cs"/>
          <w:rtl/>
        </w:rPr>
      </w:pPr>
    </w:p>
    <w:p w14:paraId="1292347C" w14:textId="77777777" w:rsidR="001351BD" w:rsidRPr="001351BD" w:rsidRDefault="001351BD" w:rsidP="001351BD">
      <w:pPr>
        <w:bidi/>
        <w:jc w:val="both"/>
        <w:rPr>
          <w:rFonts w:cs="David" w:hint="cs"/>
          <w:rtl/>
        </w:rPr>
      </w:pPr>
      <w:r w:rsidRPr="001351BD">
        <w:rPr>
          <w:rFonts w:cs="David" w:hint="cs"/>
          <w:u w:val="single"/>
          <w:rtl/>
        </w:rPr>
        <w:t>היו"ר דוד טל:</w:t>
      </w:r>
    </w:p>
    <w:p w14:paraId="0DF44028" w14:textId="77777777" w:rsidR="001351BD" w:rsidRPr="001351BD" w:rsidRDefault="001351BD" w:rsidP="001351BD">
      <w:pPr>
        <w:bidi/>
        <w:jc w:val="both"/>
        <w:rPr>
          <w:rFonts w:cs="David" w:hint="cs"/>
          <w:rtl/>
        </w:rPr>
      </w:pPr>
    </w:p>
    <w:p w14:paraId="6E4E0077" w14:textId="77777777" w:rsidR="001351BD" w:rsidRPr="001351BD" w:rsidRDefault="001351BD" w:rsidP="001351BD">
      <w:pPr>
        <w:bidi/>
        <w:jc w:val="both"/>
        <w:rPr>
          <w:rFonts w:cs="David" w:hint="cs"/>
          <w:rtl/>
        </w:rPr>
      </w:pPr>
      <w:r w:rsidRPr="001351BD">
        <w:rPr>
          <w:rFonts w:cs="David" w:hint="cs"/>
          <w:rtl/>
        </w:rPr>
        <w:tab/>
        <w:t>בפעם הזאת אני אתן לו, בפעם הבאה אני לא אאפשר לו.</w:t>
      </w:r>
    </w:p>
    <w:p w14:paraId="4174CF70" w14:textId="77777777" w:rsidR="001351BD" w:rsidRPr="001351BD" w:rsidRDefault="001351BD" w:rsidP="001351BD">
      <w:pPr>
        <w:bidi/>
        <w:jc w:val="both"/>
        <w:rPr>
          <w:rFonts w:cs="David" w:hint="cs"/>
          <w:rtl/>
        </w:rPr>
      </w:pPr>
    </w:p>
    <w:p w14:paraId="3946DF6B" w14:textId="77777777" w:rsidR="001351BD" w:rsidRPr="001351BD" w:rsidRDefault="001351BD" w:rsidP="001351BD">
      <w:pPr>
        <w:bidi/>
        <w:jc w:val="both"/>
        <w:rPr>
          <w:rFonts w:cs="David" w:hint="cs"/>
          <w:rtl/>
        </w:rPr>
      </w:pPr>
      <w:r w:rsidRPr="001351BD">
        <w:rPr>
          <w:rFonts w:cs="David" w:hint="cs"/>
          <w:u w:val="single"/>
          <w:rtl/>
        </w:rPr>
        <w:t>גדעון סער:</w:t>
      </w:r>
    </w:p>
    <w:p w14:paraId="6EF5DCA4" w14:textId="77777777" w:rsidR="001351BD" w:rsidRPr="001351BD" w:rsidRDefault="001351BD" w:rsidP="001351BD">
      <w:pPr>
        <w:bidi/>
        <w:jc w:val="both"/>
        <w:rPr>
          <w:rFonts w:cs="David" w:hint="cs"/>
          <w:rtl/>
        </w:rPr>
      </w:pPr>
    </w:p>
    <w:p w14:paraId="691E786F" w14:textId="77777777" w:rsidR="001351BD" w:rsidRPr="001351BD" w:rsidRDefault="001351BD" w:rsidP="001351BD">
      <w:pPr>
        <w:bidi/>
        <w:jc w:val="both"/>
        <w:rPr>
          <w:rFonts w:cs="David" w:hint="cs"/>
          <w:rtl/>
        </w:rPr>
      </w:pPr>
      <w:r w:rsidRPr="001351BD">
        <w:rPr>
          <w:rFonts w:cs="David" w:hint="cs"/>
          <w:rtl/>
        </w:rPr>
        <w:tab/>
        <w:t>העניין של הייצוג היחסי הוא דבר שמוגדר בתקנון, ונדמה לי אפילו בתוך החוק, כעיקרון שעליו אנחנו צריכים לשמור. כאשר סיעות של חמישה חברים וארבעה חברים, ששתיהן סיעות עם השקפת עולם מאוד מסוימת מקבלות ייצוג כדי להגיע לתוצאה מסוימת, אסור לעשות את זה, ולא צריך לאפשר ייצוג של סיעות קיצוניות.</w:t>
      </w:r>
    </w:p>
    <w:p w14:paraId="50FF3A14" w14:textId="77777777" w:rsidR="001351BD" w:rsidRPr="001351BD" w:rsidRDefault="001351BD" w:rsidP="001351BD">
      <w:pPr>
        <w:bidi/>
        <w:jc w:val="both"/>
        <w:rPr>
          <w:rFonts w:cs="David" w:hint="cs"/>
          <w:rtl/>
        </w:rPr>
      </w:pPr>
    </w:p>
    <w:p w14:paraId="6A63DF7D" w14:textId="77777777" w:rsidR="001351BD" w:rsidRPr="001351BD" w:rsidRDefault="001351BD" w:rsidP="001351BD">
      <w:pPr>
        <w:bidi/>
        <w:jc w:val="both"/>
        <w:rPr>
          <w:rFonts w:cs="David" w:hint="cs"/>
          <w:rtl/>
        </w:rPr>
      </w:pPr>
      <w:r w:rsidRPr="001351BD">
        <w:rPr>
          <w:rFonts w:cs="David" w:hint="cs"/>
          <w:u w:val="single"/>
          <w:rtl/>
        </w:rPr>
        <w:t>היו"ר דוד טל:</w:t>
      </w:r>
    </w:p>
    <w:p w14:paraId="1481B087" w14:textId="77777777" w:rsidR="001351BD" w:rsidRPr="001351BD" w:rsidRDefault="001351BD" w:rsidP="001351BD">
      <w:pPr>
        <w:bidi/>
        <w:jc w:val="both"/>
        <w:rPr>
          <w:rFonts w:cs="David" w:hint="cs"/>
          <w:rtl/>
        </w:rPr>
      </w:pPr>
    </w:p>
    <w:p w14:paraId="4E5DF705" w14:textId="77777777" w:rsidR="001351BD" w:rsidRPr="001351BD" w:rsidRDefault="001351BD" w:rsidP="001351BD">
      <w:pPr>
        <w:bidi/>
        <w:jc w:val="both"/>
        <w:rPr>
          <w:rFonts w:cs="David" w:hint="cs"/>
          <w:rtl/>
        </w:rPr>
      </w:pPr>
      <w:r w:rsidRPr="001351BD">
        <w:rPr>
          <w:rFonts w:cs="David" w:hint="cs"/>
          <w:rtl/>
        </w:rPr>
        <w:tab/>
        <w:t>גדעון סער, אני לא רוצה לשוב ולתת לך זכות דיבור, אז תסיים בבקשה את הבקשה שלך, כדי שאחר כך אני אראה איך אני מעלה את זה להצבעה.</w:t>
      </w:r>
    </w:p>
    <w:p w14:paraId="05DA5BB4" w14:textId="77777777" w:rsidR="001351BD" w:rsidRPr="001351BD" w:rsidRDefault="001351BD" w:rsidP="001351BD">
      <w:pPr>
        <w:bidi/>
        <w:jc w:val="both"/>
        <w:rPr>
          <w:rFonts w:cs="David" w:hint="cs"/>
          <w:rtl/>
        </w:rPr>
      </w:pPr>
    </w:p>
    <w:p w14:paraId="24FCB68C" w14:textId="77777777" w:rsidR="001351BD" w:rsidRPr="001351BD" w:rsidRDefault="001351BD" w:rsidP="001351BD">
      <w:pPr>
        <w:bidi/>
        <w:jc w:val="both"/>
        <w:rPr>
          <w:rFonts w:cs="David" w:hint="cs"/>
          <w:rtl/>
        </w:rPr>
      </w:pPr>
      <w:r w:rsidRPr="001351BD">
        <w:rPr>
          <w:rFonts w:cs="David" w:hint="cs"/>
          <w:u w:val="single"/>
          <w:rtl/>
        </w:rPr>
        <w:t>גדעון סער:</w:t>
      </w:r>
    </w:p>
    <w:p w14:paraId="0DF3EE81" w14:textId="77777777" w:rsidR="001351BD" w:rsidRPr="001351BD" w:rsidRDefault="001351BD" w:rsidP="001351BD">
      <w:pPr>
        <w:bidi/>
        <w:jc w:val="both"/>
        <w:rPr>
          <w:rFonts w:cs="David" w:hint="cs"/>
          <w:rtl/>
        </w:rPr>
      </w:pPr>
    </w:p>
    <w:p w14:paraId="621195F1" w14:textId="77777777" w:rsidR="001351BD" w:rsidRPr="001351BD" w:rsidRDefault="001351BD" w:rsidP="001351BD">
      <w:pPr>
        <w:bidi/>
        <w:jc w:val="both"/>
        <w:rPr>
          <w:rFonts w:cs="David" w:hint="cs"/>
          <w:rtl/>
        </w:rPr>
      </w:pPr>
      <w:r w:rsidRPr="001351BD">
        <w:rPr>
          <w:rFonts w:cs="David" w:hint="cs"/>
          <w:rtl/>
        </w:rPr>
        <w:tab/>
        <w:t xml:space="preserve"> אני אציע שינוי לפני ההצבעה.</w:t>
      </w:r>
    </w:p>
    <w:p w14:paraId="57B2188A" w14:textId="77777777" w:rsidR="001351BD" w:rsidRPr="001351BD" w:rsidRDefault="001351BD" w:rsidP="001351BD">
      <w:pPr>
        <w:bidi/>
        <w:jc w:val="both"/>
        <w:rPr>
          <w:rFonts w:cs="David" w:hint="cs"/>
          <w:rtl/>
        </w:rPr>
      </w:pPr>
    </w:p>
    <w:p w14:paraId="666445BD" w14:textId="77777777" w:rsidR="001351BD" w:rsidRPr="001351BD" w:rsidRDefault="001351BD" w:rsidP="001351BD">
      <w:pPr>
        <w:bidi/>
        <w:jc w:val="both"/>
        <w:rPr>
          <w:rFonts w:cs="David" w:hint="cs"/>
          <w:u w:val="single"/>
          <w:rtl/>
        </w:rPr>
      </w:pPr>
      <w:r w:rsidRPr="001351BD">
        <w:rPr>
          <w:rFonts w:cs="David" w:hint="cs"/>
          <w:u w:val="single"/>
          <w:rtl/>
        </w:rPr>
        <w:t>היו"ר מנחם בן-ששון:</w:t>
      </w:r>
    </w:p>
    <w:p w14:paraId="2FD45B2C" w14:textId="77777777" w:rsidR="001351BD" w:rsidRPr="001351BD" w:rsidRDefault="001351BD" w:rsidP="001351BD">
      <w:pPr>
        <w:bidi/>
        <w:jc w:val="both"/>
        <w:rPr>
          <w:rFonts w:cs="David" w:hint="cs"/>
          <w:u w:val="single"/>
          <w:rtl/>
        </w:rPr>
      </w:pPr>
    </w:p>
    <w:p w14:paraId="00BA75F7" w14:textId="77777777" w:rsidR="001351BD" w:rsidRPr="001351BD" w:rsidRDefault="001351BD" w:rsidP="001351BD">
      <w:pPr>
        <w:bidi/>
        <w:jc w:val="both"/>
        <w:rPr>
          <w:rFonts w:cs="David" w:hint="cs"/>
          <w:rtl/>
        </w:rPr>
      </w:pPr>
      <w:r w:rsidRPr="001351BD">
        <w:rPr>
          <w:rFonts w:cs="David" w:hint="cs"/>
          <w:rtl/>
        </w:rPr>
        <w:tab/>
        <w:t xml:space="preserve">כדאי שנדע את העובדות כהווייתן. קודם כול, לגבי סדרי הדיון בוועדת החוקה, כיוון שיושב-ראש ועדת הכנסת אמר לי שהיום האחרון שבו אני יכול להחליט על הרכב נציגי ועדת החוקה הוא אתמול, והדבר היה נדמה לי ביום רביעי אחרי שיצא סדר היום השבועי, פרסמנו את התיקון, טלפנו לכל החברים, למשרדיהם, הודענו הודעות, קיבלנו אישורים, וכל 17 החברים </w:t>
      </w:r>
      <w:r w:rsidRPr="001351BD">
        <w:rPr>
          <w:rFonts w:cs="David"/>
          <w:rtl/>
        </w:rPr>
        <w:t>–</w:t>
      </w:r>
      <w:r w:rsidRPr="001351BD">
        <w:rPr>
          <w:rFonts w:cs="David" w:hint="cs"/>
          <w:rtl/>
        </w:rPr>
        <w:t xml:space="preserve"> אני יכול להקריא מי היה המאשר בכל אחד ואחד מהמשרים </w:t>
      </w:r>
      <w:r w:rsidRPr="001351BD">
        <w:rPr>
          <w:rFonts w:cs="David"/>
          <w:rtl/>
        </w:rPr>
        <w:t>–</w:t>
      </w:r>
      <w:r w:rsidRPr="001351BD">
        <w:rPr>
          <w:rFonts w:cs="David" w:hint="cs"/>
          <w:rtl/>
        </w:rPr>
        <w:t xml:space="preserve"> קיבלו את ההודעה, ואכן רוב חברי הוועדה ידעו על כך, גם הגיעו להצבעה.</w:t>
      </w:r>
    </w:p>
    <w:p w14:paraId="0C4C2314" w14:textId="77777777" w:rsidR="001351BD" w:rsidRPr="001351BD" w:rsidRDefault="001351BD" w:rsidP="001351BD">
      <w:pPr>
        <w:bidi/>
        <w:jc w:val="both"/>
        <w:rPr>
          <w:rFonts w:cs="David" w:hint="cs"/>
          <w:rtl/>
        </w:rPr>
      </w:pPr>
    </w:p>
    <w:p w14:paraId="5FEA7F65" w14:textId="77777777" w:rsidR="001351BD" w:rsidRPr="001351BD" w:rsidRDefault="001351BD" w:rsidP="001351BD">
      <w:pPr>
        <w:bidi/>
        <w:jc w:val="both"/>
        <w:rPr>
          <w:rFonts w:cs="David" w:hint="cs"/>
          <w:rtl/>
        </w:rPr>
      </w:pPr>
      <w:r w:rsidRPr="001351BD">
        <w:rPr>
          <w:rFonts w:cs="David" w:hint="cs"/>
          <w:rtl/>
        </w:rPr>
        <w:tab/>
        <w:t>דבר שני, לגבי העניין המהותי. אומרים לי אנשים שמכירים את הכנסת שמעולם לא הביאה ועדה לוועדה משותפת שמות אנשים והוועדה המשותפת אחרי זה עשתה</w:t>
      </w:r>
      <w:r w:rsidRPr="001351BD">
        <w:rPr>
          <w:rFonts w:cs="David"/>
        </w:rPr>
        <w:t xml:space="preserve">overruling </w:t>
      </w:r>
      <w:r w:rsidRPr="001351BD">
        <w:rPr>
          <w:rFonts w:cs="David" w:hint="cs"/>
          <w:rtl/>
        </w:rPr>
        <w:t xml:space="preserve"> או </w:t>
      </w:r>
      <w:r w:rsidRPr="001351BD">
        <w:rPr>
          <w:rFonts w:cs="David"/>
        </w:rPr>
        <w:t>overriding</w:t>
      </w:r>
      <w:r w:rsidRPr="001351BD">
        <w:rPr>
          <w:rFonts w:cs="David" w:hint="cs"/>
          <w:rtl/>
        </w:rPr>
        <w:t xml:space="preserve"> ושינתה את ההצעה. אני לא מדבר על אוטונומיה של יושב-ראש הוועדה, אני מדבר על החלטה של הוועדה.</w:t>
      </w:r>
    </w:p>
    <w:p w14:paraId="422635D2" w14:textId="77777777" w:rsidR="001351BD" w:rsidRPr="001351BD" w:rsidRDefault="001351BD" w:rsidP="001351BD">
      <w:pPr>
        <w:bidi/>
        <w:jc w:val="both"/>
        <w:rPr>
          <w:rFonts w:cs="David" w:hint="cs"/>
          <w:rtl/>
        </w:rPr>
      </w:pPr>
    </w:p>
    <w:p w14:paraId="4EEB9FA4" w14:textId="77777777" w:rsidR="001351BD" w:rsidRPr="001351BD" w:rsidRDefault="001351BD" w:rsidP="001351BD">
      <w:pPr>
        <w:bidi/>
        <w:jc w:val="both"/>
        <w:rPr>
          <w:rFonts w:cs="David" w:hint="cs"/>
          <w:u w:val="single"/>
          <w:rtl/>
        </w:rPr>
      </w:pPr>
      <w:r w:rsidRPr="001351BD">
        <w:rPr>
          <w:rFonts w:cs="David" w:hint="cs"/>
          <w:u w:val="single"/>
          <w:rtl/>
        </w:rPr>
        <w:t xml:space="preserve">דב </w:t>
      </w:r>
      <w:proofErr w:type="spellStart"/>
      <w:r w:rsidRPr="001351BD">
        <w:rPr>
          <w:rFonts w:cs="David" w:hint="cs"/>
          <w:u w:val="single"/>
          <w:rtl/>
        </w:rPr>
        <w:t>חנין</w:t>
      </w:r>
      <w:proofErr w:type="spellEnd"/>
      <w:r w:rsidRPr="001351BD">
        <w:rPr>
          <w:rFonts w:cs="David" w:hint="cs"/>
          <w:u w:val="single"/>
          <w:rtl/>
        </w:rPr>
        <w:t>:</w:t>
      </w:r>
    </w:p>
    <w:p w14:paraId="40583510" w14:textId="77777777" w:rsidR="001351BD" w:rsidRPr="001351BD" w:rsidRDefault="001351BD" w:rsidP="001351BD">
      <w:pPr>
        <w:bidi/>
        <w:jc w:val="both"/>
        <w:rPr>
          <w:rFonts w:cs="David" w:hint="cs"/>
          <w:rtl/>
        </w:rPr>
      </w:pPr>
    </w:p>
    <w:p w14:paraId="12F88287" w14:textId="77777777" w:rsidR="001351BD" w:rsidRPr="001351BD" w:rsidRDefault="001351BD" w:rsidP="001351BD">
      <w:pPr>
        <w:bidi/>
        <w:jc w:val="both"/>
        <w:rPr>
          <w:rFonts w:cs="David" w:hint="cs"/>
          <w:rtl/>
        </w:rPr>
      </w:pPr>
      <w:r w:rsidRPr="001351BD">
        <w:rPr>
          <w:rFonts w:cs="David" w:hint="cs"/>
          <w:rtl/>
        </w:rPr>
        <w:tab/>
        <w:t xml:space="preserve"> זה דבר חמור ביותר מה שקורה כאן.</w:t>
      </w:r>
    </w:p>
    <w:p w14:paraId="62B4351B" w14:textId="77777777" w:rsidR="001351BD" w:rsidRPr="001351BD" w:rsidRDefault="001351BD" w:rsidP="001351BD">
      <w:pPr>
        <w:bidi/>
        <w:jc w:val="both"/>
        <w:rPr>
          <w:rFonts w:cs="David" w:hint="cs"/>
          <w:rtl/>
        </w:rPr>
      </w:pPr>
    </w:p>
    <w:p w14:paraId="36663243" w14:textId="77777777" w:rsidR="001351BD" w:rsidRPr="001351BD" w:rsidRDefault="001351BD" w:rsidP="001351BD">
      <w:pPr>
        <w:bidi/>
        <w:jc w:val="both"/>
        <w:rPr>
          <w:rFonts w:cs="David" w:hint="cs"/>
          <w:u w:val="single"/>
          <w:rtl/>
        </w:rPr>
      </w:pPr>
      <w:r w:rsidRPr="001351BD">
        <w:rPr>
          <w:rFonts w:cs="David" w:hint="cs"/>
          <w:u w:val="single"/>
          <w:rtl/>
        </w:rPr>
        <w:t>היו"ר מנחם בן-ששון:</w:t>
      </w:r>
    </w:p>
    <w:p w14:paraId="09A30BEF" w14:textId="77777777" w:rsidR="001351BD" w:rsidRPr="001351BD" w:rsidRDefault="001351BD" w:rsidP="001351BD">
      <w:pPr>
        <w:bidi/>
        <w:jc w:val="both"/>
        <w:rPr>
          <w:rFonts w:cs="David" w:hint="cs"/>
          <w:u w:val="single"/>
          <w:rtl/>
        </w:rPr>
      </w:pPr>
    </w:p>
    <w:p w14:paraId="4F0D9043" w14:textId="77777777" w:rsidR="001351BD" w:rsidRPr="001351BD" w:rsidRDefault="001351BD" w:rsidP="001351BD">
      <w:pPr>
        <w:bidi/>
        <w:jc w:val="both"/>
        <w:rPr>
          <w:rFonts w:cs="David" w:hint="cs"/>
          <w:rtl/>
        </w:rPr>
      </w:pPr>
      <w:r w:rsidRPr="001351BD">
        <w:rPr>
          <w:rFonts w:cs="David" w:hint="cs"/>
          <w:rtl/>
        </w:rPr>
        <w:tab/>
        <w:t xml:space="preserve">דבר שלישי, כיוון שבוועדת הכנסת לא היה איש מתנועת העבודה, לא היה איש מן האיחוד הלאומי-מפד"ל, לא היה איש מתנועת ש"ס, לא היה איש מחברי הכנסת מבני המיעוטים חשבתי שאנחנו יכולים בצורה הזאת לסדר מה שחסר, וזה מה שעשינו. מבחינה זו גם חברי הוועדה אצלנו הבינו מה שנעשה כאן. </w:t>
      </w:r>
    </w:p>
    <w:p w14:paraId="56643C45" w14:textId="77777777" w:rsidR="001351BD" w:rsidRPr="001351BD" w:rsidRDefault="001351BD" w:rsidP="001351BD">
      <w:pPr>
        <w:bidi/>
        <w:jc w:val="both"/>
        <w:rPr>
          <w:rFonts w:cs="David" w:hint="cs"/>
          <w:rtl/>
        </w:rPr>
      </w:pPr>
    </w:p>
    <w:p w14:paraId="5E690C6A" w14:textId="77777777" w:rsidR="001351BD" w:rsidRPr="001351BD" w:rsidRDefault="001351BD" w:rsidP="001351BD">
      <w:pPr>
        <w:bidi/>
        <w:jc w:val="both"/>
        <w:rPr>
          <w:rFonts w:cs="David" w:hint="cs"/>
          <w:rtl/>
        </w:rPr>
      </w:pPr>
      <w:r w:rsidRPr="001351BD">
        <w:rPr>
          <w:rFonts w:cs="David" w:hint="cs"/>
          <w:rtl/>
        </w:rPr>
        <w:tab/>
        <w:t xml:space="preserve">העניין הוא לא שולי, לא בגלל העניינים </w:t>
      </w:r>
      <w:proofErr w:type="spellStart"/>
      <w:r w:rsidRPr="001351BD">
        <w:rPr>
          <w:rFonts w:cs="David" w:hint="cs"/>
          <w:rtl/>
        </w:rPr>
        <w:t>הפרוצדורליים</w:t>
      </w:r>
      <w:proofErr w:type="spellEnd"/>
      <w:r w:rsidRPr="001351BD">
        <w:rPr>
          <w:rFonts w:cs="David" w:hint="cs"/>
          <w:rtl/>
        </w:rPr>
        <w:t xml:space="preserve"> של ועדה משותפת, כי מותר פעם ראשונה להגיד: נראה לוועדת החוקה שהם שולחים אנשים לא מתאימים. הרי כל הסוגיה יצאה לדרך, כי ועדת החוקה טענה כאן שהנושא שלה, כי החוק בעניין רמת הגולן ועדת החוקה עשתה, כי הסוגיות של בחירות ועדת החוקה עשתה </w:t>
      </w:r>
      <w:r w:rsidRPr="001351BD">
        <w:rPr>
          <w:rFonts w:cs="David"/>
          <w:rtl/>
        </w:rPr>
        <w:t>–</w:t>
      </w:r>
      <w:r w:rsidRPr="001351BD">
        <w:rPr>
          <w:rFonts w:cs="David" w:hint="cs"/>
          <w:rtl/>
        </w:rPr>
        <w:t xml:space="preserve"> אז גם ציין חבר הכנסת סער בוועדת משנה, שבחלק מן הישיבה הוא היה בראשה, שענייני בחירות עשתה </w:t>
      </w:r>
      <w:r w:rsidRPr="001351BD">
        <w:rPr>
          <w:rFonts w:cs="David"/>
          <w:rtl/>
        </w:rPr>
        <w:t>–</w:t>
      </w:r>
      <w:r w:rsidRPr="001351BD">
        <w:rPr>
          <w:rFonts w:cs="David" w:hint="cs"/>
          <w:rtl/>
        </w:rPr>
        <w:t xml:space="preserve"> פעם פעמיים שלוש וארבע להכות גוף שאין סיבה לעשות זאת, שהוא עושה עבודתו נאמנה? אני מבקש לאשר את הצעתה של ועדת החוקה.</w:t>
      </w:r>
    </w:p>
    <w:p w14:paraId="7F0E272E" w14:textId="77777777" w:rsidR="001351BD" w:rsidRPr="001351BD" w:rsidRDefault="001351BD" w:rsidP="001351BD">
      <w:pPr>
        <w:bidi/>
        <w:jc w:val="both"/>
        <w:rPr>
          <w:rFonts w:cs="David" w:hint="cs"/>
          <w:rtl/>
        </w:rPr>
      </w:pPr>
    </w:p>
    <w:p w14:paraId="5D020665" w14:textId="77777777" w:rsidR="001351BD" w:rsidRPr="001351BD" w:rsidRDefault="001351BD" w:rsidP="001351BD">
      <w:pPr>
        <w:bidi/>
        <w:jc w:val="both"/>
        <w:rPr>
          <w:rFonts w:cs="David" w:hint="cs"/>
          <w:rtl/>
        </w:rPr>
      </w:pPr>
      <w:r w:rsidRPr="001351BD">
        <w:rPr>
          <w:rFonts w:cs="David" w:hint="cs"/>
          <w:u w:val="single"/>
          <w:rtl/>
        </w:rPr>
        <w:t>יואל חסון:</w:t>
      </w:r>
    </w:p>
    <w:p w14:paraId="31BC461B" w14:textId="77777777" w:rsidR="001351BD" w:rsidRPr="001351BD" w:rsidRDefault="001351BD" w:rsidP="001351BD">
      <w:pPr>
        <w:bidi/>
        <w:jc w:val="both"/>
        <w:rPr>
          <w:rFonts w:cs="David" w:hint="cs"/>
          <w:rtl/>
        </w:rPr>
      </w:pPr>
    </w:p>
    <w:p w14:paraId="1EDA457D" w14:textId="77777777" w:rsidR="001351BD" w:rsidRPr="001351BD" w:rsidRDefault="001351BD" w:rsidP="001351BD">
      <w:pPr>
        <w:bidi/>
        <w:jc w:val="both"/>
        <w:rPr>
          <w:rFonts w:cs="David" w:hint="cs"/>
          <w:rtl/>
        </w:rPr>
      </w:pPr>
      <w:r w:rsidRPr="001351BD">
        <w:rPr>
          <w:rFonts w:cs="David" w:hint="cs"/>
          <w:rtl/>
        </w:rPr>
        <w:tab/>
        <w:t xml:space="preserve"> ברמה העקרונית ראוי לכבד את החלטתה של ועדת החוקה, שגם ראתה מול עיניה את הרכב ועדת הכנסת וגם קיימה דיון מקיף בנושא ושקלה את כל השיקולים. צריך לתמוך בהחלטת ועדת החוקה. חבר הכנסת סער, בנושא התכלית הפוליטית, דווקא הצעה לשינוי תבטא כאן רעיון לתכלית פוליטית ולהטיה פוליטית. בסופו של דבר, כשאתה מסתכל על ההרכב הסופי של הוועדה, אתה רואה כאן הרכב ועדה שקול לנושא מורכב מאוד. הוועדה המשותפת הזאת תדון בנושא מורכב מאוד, ואתה רואה כאן הרכב שקול, אתה לא רואה שום מפלגה שקיבלה יחס מועדף, אתה רואה כאן מפלגות מיוצגות, ואתה רואה לא רק את </w:t>
      </w:r>
      <w:proofErr w:type="spellStart"/>
      <w:r w:rsidRPr="001351BD">
        <w:rPr>
          <w:rFonts w:cs="David" w:hint="cs"/>
          <w:rtl/>
        </w:rPr>
        <w:t>טלב</w:t>
      </w:r>
      <w:proofErr w:type="spellEnd"/>
      <w:r w:rsidRPr="001351BD">
        <w:rPr>
          <w:rFonts w:cs="David" w:hint="cs"/>
          <w:rtl/>
        </w:rPr>
        <w:t xml:space="preserve"> </w:t>
      </w:r>
      <w:proofErr w:type="spellStart"/>
      <w:r w:rsidRPr="001351BD">
        <w:rPr>
          <w:rFonts w:cs="David" w:hint="cs"/>
          <w:rtl/>
        </w:rPr>
        <w:t>אלסאנע</w:t>
      </w:r>
      <w:proofErr w:type="spellEnd"/>
      <w:r w:rsidRPr="001351BD">
        <w:rPr>
          <w:rFonts w:cs="David" w:hint="cs"/>
          <w:rtl/>
        </w:rPr>
        <w:t>, אלא גם כוחות אחרים שבאים ממפלגות קטנות, שגם הם מיוצגים. לכן ראוי שאנחנו כולנו, חברי הכנסת, נכבד את החלטת ועדת החוקה, נתמוך בהצעתה ונרוץ קדימה עם הדיון בהצעת החוק.</w:t>
      </w:r>
    </w:p>
    <w:p w14:paraId="36A8916C" w14:textId="77777777" w:rsidR="001351BD" w:rsidRPr="001351BD" w:rsidRDefault="001351BD" w:rsidP="001351BD">
      <w:pPr>
        <w:bidi/>
        <w:jc w:val="both"/>
        <w:rPr>
          <w:rFonts w:cs="David" w:hint="cs"/>
          <w:rtl/>
        </w:rPr>
      </w:pPr>
    </w:p>
    <w:p w14:paraId="7BDF9ADF" w14:textId="77777777" w:rsidR="001351BD" w:rsidRPr="001351BD" w:rsidRDefault="001351BD" w:rsidP="001351BD">
      <w:pPr>
        <w:bidi/>
        <w:jc w:val="both"/>
        <w:rPr>
          <w:rFonts w:cs="David" w:hint="cs"/>
          <w:rtl/>
        </w:rPr>
      </w:pPr>
      <w:proofErr w:type="spellStart"/>
      <w:r w:rsidRPr="001351BD">
        <w:rPr>
          <w:rFonts w:cs="David" w:hint="cs"/>
          <w:u w:val="single"/>
          <w:rtl/>
        </w:rPr>
        <w:t>אסתרינה</w:t>
      </w:r>
      <w:proofErr w:type="spellEnd"/>
      <w:r w:rsidRPr="001351BD">
        <w:rPr>
          <w:rFonts w:cs="David" w:hint="cs"/>
          <w:u w:val="single"/>
          <w:rtl/>
        </w:rPr>
        <w:t xml:space="preserve"> </w:t>
      </w:r>
      <w:proofErr w:type="spellStart"/>
      <w:r w:rsidRPr="001351BD">
        <w:rPr>
          <w:rFonts w:cs="David" w:hint="cs"/>
          <w:u w:val="single"/>
          <w:rtl/>
        </w:rPr>
        <w:t>טרטמן</w:t>
      </w:r>
      <w:proofErr w:type="spellEnd"/>
      <w:r w:rsidRPr="001351BD">
        <w:rPr>
          <w:rFonts w:cs="David" w:hint="cs"/>
          <w:u w:val="single"/>
          <w:rtl/>
        </w:rPr>
        <w:t>:</w:t>
      </w:r>
    </w:p>
    <w:p w14:paraId="4C455785" w14:textId="77777777" w:rsidR="001351BD" w:rsidRPr="001351BD" w:rsidRDefault="001351BD" w:rsidP="001351BD">
      <w:pPr>
        <w:bidi/>
        <w:jc w:val="both"/>
        <w:rPr>
          <w:rFonts w:cs="David" w:hint="cs"/>
          <w:rtl/>
        </w:rPr>
      </w:pPr>
    </w:p>
    <w:p w14:paraId="1B3B628F" w14:textId="77777777" w:rsidR="001351BD" w:rsidRPr="001351BD" w:rsidRDefault="001351BD" w:rsidP="001351BD">
      <w:pPr>
        <w:bidi/>
        <w:jc w:val="both"/>
        <w:rPr>
          <w:rFonts w:cs="David" w:hint="cs"/>
          <w:rtl/>
        </w:rPr>
      </w:pPr>
      <w:r w:rsidRPr="001351BD">
        <w:rPr>
          <w:rFonts w:cs="David" w:hint="cs"/>
          <w:rtl/>
        </w:rPr>
        <w:tab/>
        <w:t xml:space="preserve">אדוני היושב-ראש, אני סבורה שיש מקום להביא לידי ביטוי בצורה הכי מאוזנת ואפשרית את סיעות הבית. סדר הסיעות מבחינת סדר הגודל לא מקבל ביטוי, ולצערי הרב, סיעה של שבעה מנדטים אין לה כאן ביטוי. עם זאת, בגלל הנושא אני מבינה את הצורך להכניס חבר כנסת מתוך סיעה של ארבעה מנדטים בלבד, אני לא מוחה על כך, אני מקבלת את זה. ההיפך, אדרבה, אני רואה בחבר הכנסת </w:t>
      </w:r>
      <w:proofErr w:type="spellStart"/>
      <w:r w:rsidRPr="001351BD">
        <w:rPr>
          <w:rFonts w:cs="David" w:hint="cs"/>
          <w:rtl/>
        </w:rPr>
        <w:t>אלסאנע</w:t>
      </w:r>
      <w:proofErr w:type="spellEnd"/>
      <w:r w:rsidRPr="001351BD">
        <w:rPr>
          <w:rFonts w:cs="David" w:hint="cs"/>
          <w:rtl/>
        </w:rPr>
        <w:t xml:space="preserve"> כידיד וחבר בבית, הוא ראוי שיהיה חבר בוועדה. עם זאת, צריך שיהיה ביטוי גם לסיעה של שבעה מנדטים, לסיעת הגמלאים, ואולי לכן יש מקום- - -</w:t>
      </w:r>
    </w:p>
    <w:p w14:paraId="5040C83D" w14:textId="77777777" w:rsidR="001351BD" w:rsidRPr="001351BD" w:rsidRDefault="001351BD" w:rsidP="001351BD">
      <w:pPr>
        <w:bidi/>
        <w:jc w:val="both"/>
        <w:rPr>
          <w:rFonts w:cs="David" w:hint="cs"/>
          <w:rtl/>
        </w:rPr>
      </w:pPr>
    </w:p>
    <w:p w14:paraId="604EA027" w14:textId="77777777" w:rsidR="001351BD" w:rsidRPr="001351BD" w:rsidRDefault="001351BD" w:rsidP="001351BD">
      <w:pPr>
        <w:bidi/>
        <w:jc w:val="both"/>
        <w:rPr>
          <w:rFonts w:cs="David" w:hint="cs"/>
          <w:rtl/>
        </w:rPr>
      </w:pPr>
      <w:r w:rsidRPr="001351BD">
        <w:rPr>
          <w:rFonts w:cs="David" w:hint="cs"/>
          <w:u w:val="single"/>
          <w:rtl/>
        </w:rPr>
        <w:t>היו"ר דוד טל:</w:t>
      </w:r>
    </w:p>
    <w:p w14:paraId="4362E9C2" w14:textId="77777777" w:rsidR="001351BD" w:rsidRPr="001351BD" w:rsidRDefault="001351BD" w:rsidP="001351BD">
      <w:pPr>
        <w:bidi/>
        <w:jc w:val="both"/>
        <w:rPr>
          <w:rFonts w:cs="David" w:hint="cs"/>
          <w:rtl/>
        </w:rPr>
      </w:pPr>
    </w:p>
    <w:p w14:paraId="44AE9F67" w14:textId="77777777" w:rsidR="001351BD" w:rsidRPr="001351BD" w:rsidRDefault="001351BD" w:rsidP="001351BD">
      <w:pPr>
        <w:bidi/>
        <w:jc w:val="both"/>
        <w:rPr>
          <w:rFonts w:cs="David" w:hint="cs"/>
          <w:rtl/>
        </w:rPr>
      </w:pPr>
      <w:r w:rsidRPr="001351BD">
        <w:rPr>
          <w:rFonts w:cs="David" w:hint="cs"/>
          <w:rtl/>
        </w:rPr>
        <w:tab/>
        <w:t xml:space="preserve">חברת הכנסת </w:t>
      </w:r>
      <w:proofErr w:type="spellStart"/>
      <w:r w:rsidRPr="001351BD">
        <w:rPr>
          <w:rFonts w:cs="David" w:hint="cs"/>
          <w:rtl/>
        </w:rPr>
        <w:t>טרטמן</w:t>
      </w:r>
      <w:proofErr w:type="spellEnd"/>
      <w:r w:rsidRPr="001351BD">
        <w:rPr>
          <w:rFonts w:cs="David" w:hint="cs"/>
          <w:rtl/>
        </w:rPr>
        <w:t xml:space="preserve">, כפי שאמרתי לגדעון סער, אם אני מקבל את הרציונל הזה, תמיד ייווצר מצב כמו סיעה, במקרה הזה של </w:t>
      </w:r>
      <w:proofErr w:type="spellStart"/>
      <w:r w:rsidRPr="001351BD">
        <w:rPr>
          <w:rFonts w:cs="David" w:hint="cs"/>
          <w:rtl/>
        </w:rPr>
        <w:t>טלב</w:t>
      </w:r>
      <w:proofErr w:type="spellEnd"/>
      <w:r w:rsidRPr="001351BD">
        <w:rPr>
          <w:rFonts w:cs="David" w:hint="cs"/>
          <w:rtl/>
        </w:rPr>
        <w:t xml:space="preserve"> </w:t>
      </w:r>
      <w:proofErr w:type="spellStart"/>
      <w:r w:rsidRPr="001351BD">
        <w:rPr>
          <w:rFonts w:cs="David" w:hint="cs"/>
          <w:rtl/>
        </w:rPr>
        <w:t>אלסאנע</w:t>
      </w:r>
      <w:proofErr w:type="spellEnd"/>
      <w:r w:rsidRPr="001351BD">
        <w:rPr>
          <w:rFonts w:cs="David" w:hint="cs"/>
          <w:rtl/>
        </w:rPr>
        <w:t xml:space="preserve"> יכולות גם להיות סיעות אחרות, לעולם הן לא יקבלו ביטוי בוועדה משותפת. אני פה 12-11 שנים, מדי פעם בפעם יושב-ראש ועדה נתן נציגות לסיעה קטנה ולא בהכרח לפי הגודל. לפי הגודל נותנים כשמדברים על מספר החברים, מכסות כאלה ומכסות אחרות, חייבים למצוא את האיזונים המתאימים ולתת אפשרות ביטוי גם לסיעות קטנות, אחרת לעולם הן לא יהיה להן ייצוג. היום לא נתתי לגמלאים, בפעם הבאה אני אתן לגמלאים ואני לא אתן לישראל ביתנו לדוגמה.</w:t>
      </w:r>
    </w:p>
    <w:p w14:paraId="7A2609C8" w14:textId="77777777" w:rsidR="001351BD" w:rsidRPr="001351BD" w:rsidRDefault="001351BD" w:rsidP="001351BD">
      <w:pPr>
        <w:bidi/>
        <w:jc w:val="both"/>
        <w:rPr>
          <w:rFonts w:cs="David" w:hint="cs"/>
          <w:rtl/>
        </w:rPr>
      </w:pPr>
    </w:p>
    <w:p w14:paraId="205235EB" w14:textId="77777777" w:rsidR="001351BD" w:rsidRPr="001351BD" w:rsidRDefault="001351BD" w:rsidP="001351BD">
      <w:pPr>
        <w:bidi/>
        <w:jc w:val="both"/>
        <w:rPr>
          <w:rFonts w:cs="David" w:hint="cs"/>
          <w:rtl/>
        </w:rPr>
      </w:pPr>
      <w:proofErr w:type="spellStart"/>
      <w:r w:rsidRPr="001351BD">
        <w:rPr>
          <w:rFonts w:cs="David" w:hint="cs"/>
          <w:u w:val="single"/>
          <w:rtl/>
        </w:rPr>
        <w:t>אסתרינה</w:t>
      </w:r>
      <w:proofErr w:type="spellEnd"/>
      <w:r w:rsidRPr="001351BD">
        <w:rPr>
          <w:rFonts w:cs="David" w:hint="cs"/>
          <w:u w:val="single"/>
          <w:rtl/>
        </w:rPr>
        <w:t xml:space="preserve"> </w:t>
      </w:r>
      <w:proofErr w:type="spellStart"/>
      <w:r w:rsidRPr="001351BD">
        <w:rPr>
          <w:rFonts w:cs="David" w:hint="cs"/>
          <w:u w:val="single"/>
          <w:rtl/>
        </w:rPr>
        <w:t>טרטמן</w:t>
      </w:r>
      <w:proofErr w:type="spellEnd"/>
      <w:r w:rsidRPr="001351BD">
        <w:rPr>
          <w:rFonts w:cs="David" w:hint="cs"/>
          <w:u w:val="single"/>
          <w:rtl/>
        </w:rPr>
        <w:t>:</w:t>
      </w:r>
    </w:p>
    <w:p w14:paraId="0CEB4061" w14:textId="77777777" w:rsidR="001351BD" w:rsidRPr="001351BD" w:rsidRDefault="001351BD" w:rsidP="001351BD">
      <w:pPr>
        <w:bidi/>
        <w:jc w:val="both"/>
        <w:rPr>
          <w:rFonts w:cs="David" w:hint="cs"/>
          <w:rtl/>
        </w:rPr>
      </w:pPr>
    </w:p>
    <w:p w14:paraId="38119212" w14:textId="77777777" w:rsidR="001351BD" w:rsidRPr="001351BD" w:rsidRDefault="001351BD" w:rsidP="001351BD">
      <w:pPr>
        <w:bidi/>
        <w:jc w:val="both"/>
        <w:rPr>
          <w:rFonts w:cs="David" w:hint="cs"/>
          <w:rtl/>
        </w:rPr>
      </w:pPr>
      <w:r w:rsidRPr="001351BD">
        <w:rPr>
          <w:rFonts w:cs="David" w:hint="cs"/>
          <w:rtl/>
        </w:rPr>
        <w:tab/>
        <w:t xml:space="preserve">אדוני היושב-ראש, גם זה לא ראוי. על מנת למנוע מצב כזה יש מצב שסיעות גדולות שיש בהן יותר מנציג אחד, יוותרו על מקומן לטובת סיעה אחרת, וזה מה שאני אומרת. אני סבורה שלמרות שחבר הכנסת </w:t>
      </w:r>
      <w:proofErr w:type="spellStart"/>
      <w:r w:rsidRPr="001351BD">
        <w:rPr>
          <w:rFonts w:cs="David" w:hint="cs"/>
          <w:rtl/>
        </w:rPr>
        <w:t>אלסאנע</w:t>
      </w:r>
      <w:proofErr w:type="spellEnd"/>
      <w:r w:rsidRPr="001351BD">
        <w:rPr>
          <w:rFonts w:cs="David" w:hint="cs"/>
          <w:rtl/>
        </w:rPr>
        <w:t xml:space="preserve"> מייצג סיעה של ארבעה מנדטים, אני בהחלט רואה, לשם האיזון, שמקומו בוועדה, בפרט שמדובר בנושא הזה, אין לי שום בעיה. לכן סיעת העבודה למשל, ואין לי שום דבר חלילה נגד מישהו מחברי הסיעה, גם חברת הכנסת קולט יודעת ובטוחה שעמדתי לצדה במצבים כאלה ואחרים- - -</w:t>
      </w:r>
    </w:p>
    <w:p w14:paraId="151D854C" w14:textId="77777777" w:rsidR="001351BD" w:rsidRPr="001351BD" w:rsidRDefault="001351BD" w:rsidP="001351BD">
      <w:pPr>
        <w:bidi/>
        <w:jc w:val="both"/>
        <w:rPr>
          <w:rFonts w:cs="David" w:hint="cs"/>
          <w:rtl/>
        </w:rPr>
      </w:pPr>
    </w:p>
    <w:p w14:paraId="288F7666" w14:textId="77777777" w:rsidR="001351BD" w:rsidRPr="001351BD" w:rsidRDefault="001351BD" w:rsidP="001351BD">
      <w:pPr>
        <w:bidi/>
        <w:jc w:val="both"/>
        <w:rPr>
          <w:rFonts w:cs="David" w:hint="cs"/>
          <w:rtl/>
        </w:rPr>
      </w:pPr>
      <w:r w:rsidRPr="001351BD">
        <w:rPr>
          <w:rFonts w:cs="David" w:hint="cs"/>
          <w:u w:val="single"/>
          <w:rtl/>
        </w:rPr>
        <w:t>קולט אביטל:</w:t>
      </w:r>
    </w:p>
    <w:p w14:paraId="22BDECF7" w14:textId="77777777" w:rsidR="001351BD" w:rsidRPr="001351BD" w:rsidRDefault="001351BD" w:rsidP="001351BD">
      <w:pPr>
        <w:bidi/>
        <w:jc w:val="both"/>
        <w:rPr>
          <w:rFonts w:cs="David" w:hint="cs"/>
          <w:rtl/>
        </w:rPr>
      </w:pPr>
    </w:p>
    <w:p w14:paraId="6B388543" w14:textId="77777777" w:rsidR="001351BD" w:rsidRPr="001351BD" w:rsidRDefault="001351BD" w:rsidP="001351BD">
      <w:pPr>
        <w:bidi/>
        <w:jc w:val="both"/>
        <w:rPr>
          <w:rFonts w:cs="David" w:hint="cs"/>
          <w:rtl/>
        </w:rPr>
      </w:pPr>
      <w:r w:rsidRPr="001351BD">
        <w:rPr>
          <w:rFonts w:cs="David" w:hint="cs"/>
          <w:rtl/>
        </w:rPr>
        <w:tab/>
        <w:t xml:space="preserve"> שימי לב לדבר אחד, שבבחירה של ועדת הכנסת במקרה לא מופיע שום נציג של מפלגת העבודה, אבל מופיעים שני נציגים של קדימה.</w:t>
      </w:r>
    </w:p>
    <w:p w14:paraId="725D4AC1" w14:textId="77777777" w:rsidR="001351BD" w:rsidRPr="001351BD" w:rsidRDefault="001351BD" w:rsidP="001351BD">
      <w:pPr>
        <w:bidi/>
        <w:jc w:val="both"/>
        <w:rPr>
          <w:rFonts w:cs="David" w:hint="cs"/>
          <w:rtl/>
        </w:rPr>
      </w:pPr>
    </w:p>
    <w:p w14:paraId="0009D237" w14:textId="77777777" w:rsidR="001351BD" w:rsidRPr="001351BD" w:rsidRDefault="001351BD" w:rsidP="001351BD">
      <w:pPr>
        <w:bidi/>
        <w:jc w:val="both"/>
        <w:rPr>
          <w:rFonts w:cs="David" w:hint="cs"/>
          <w:rtl/>
        </w:rPr>
      </w:pPr>
      <w:proofErr w:type="spellStart"/>
      <w:r w:rsidRPr="001351BD">
        <w:rPr>
          <w:rFonts w:cs="David" w:hint="cs"/>
          <w:u w:val="single"/>
          <w:rtl/>
        </w:rPr>
        <w:t>אסתרינה</w:t>
      </w:r>
      <w:proofErr w:type="spellEnd"/>
      <w:r w:rsidRPr="001351BD">
        <w:rPr>
          <w:rFonts w:cs="David" w:hint="cs"/>
          <w:u w:val="single"/>
          <w:rtl/>
        </w:rPr>
        <w:t xml:space="preserve"> </w:t>
      </w:r>
      <w:proofErr w:type="spellStart"/>
      <w:r w:rsidRPr="001351BD">
        <w:rPr>
          <w:rFonts w:cs="David" w:hint="cs"/>
          <w:u w:val="single"/>
          <w:rtl/>
        </w:rPr>
        <w:t>טרטמן</w:t>
      </w:r>
      <w:proofErr w:type="spellEnd"/>
      <w:r w:rsidRPr="001351BD">
        <w:rPr>
          <w:rFonts w:cs="David" w:hint="cs"/>
          <w:u w:val="single"/>
          <w:rtl/>
        </w:rPr>
        <w:t>:</w:t>
      </w:r>
    </w:p>
    <w:p w14:paraId="13D24473" w14:textId="77777777" w:rsidR="001351BD" w:rsidRPr="001351BD" w:rsidRDefault="001351BD" w:rsidP="001351BD">
      <w:pPr>
        <w:bidi/>
        <w:jc w:val="both"/>
        <w:rPr>
          <w:rFonts w:cs="David" w:hint="cs"/>
          <w:rtl/>
        </w:rPr>
      </w:pPr>
    </w:p>
    <w:p w14:paraId="0498B9A9" w14:textId="77777777" w:rsidR="001351BD" w:rsidRPr="001351BD" w:rsidRDefault="001351BD" w:rsidP="001351BD">
      <w:pPr>
        <w:bidi/>
        <w:jc w:val="both"/>
        <w:rPr>
          <w:rFonts w:cs="David" w:hint="cs"/>
          <w:rtl/>
        </w:rPr>
      </w:pPr>
      <w:r w:rsidRPr="001351BD">
        <w:rPr>
          <w:rFonts w:cs="David" w:hint="cs"/>
          <w:rtl/>
        </w:rPr>
        <w:tab/>
        <w:t xml:space="preserve"> זה היה מתבקש, זה הכרחי, מכיוון שאחד מהם הוא המציע והשני הוא יושב-ראש הוועדה.</w:t>
      </w:r>
    </w:p>
    <w:p w14:paraId="72174D45" w14:textId="77777777" w:rsidR="001351BD" w:rsidRPr="001351BD" w:rsidRDefault="001351BD" w:rsidP="001351BD">
      <w:pPr>
        <w:bidi/>
        <w:jc w:val="both"/>
        <w:rPr>
          <w:rFonts w:cs="David" w:hint="cs"/>
          <w:rtl/>
        </w:rPr>
      </w:pPr>
    </w:p>
    <w:p w14:paraId="02FC45A7" w14:textId="77777777" w:rsidR="001351BD" w:rsidRPr="001351BD" w:rsidRDefault="001351BD" w:rsidP="001351BD">
      <w:pPr>
        <w:bidi/>
        <w:jc w:val="both"/>
        <w:rPr>
          <w:rFonts w:cs="David" w:hint="cs"/>
          <w:rtl/>
        </w:rPr>
      </w:pPr>
      <w:r w:rsidRPr="001351BD">
        <w:rPr>
          <w:rFonts w:cs="David" w:hint="cs"/>
          <w:u w:val="single"/>
          <w:rtl/>
        </w:rPr>
        <w:t>קולט אביטל:</w:t>
      </w:r>
    </w:p>
    <w:p w14:paraId="2308C334" w14:textId="77777777" w:rsidR="001351BD" w:rsidRPr="001351BD" w:rsidRDefault="001351BD" w:rsidP="001351BD">
      <w:pPr>
        <w:bidi/>
        <w:jc w:val="both"/>
        <w:rPr>
          <w:rFonts w:cs="David" w:hint="cs"/>
          <w:rtl/>
        </w:rPr>
      </w:pPr>
    </w:p>
    <w:p w14:paraId="223569D4" w14:textId="77777777" w:rsidR="001351BD" w:rsidRPr="001351BD" w:rsidRDefault="001351BD" w:rsidP="001351BD">
      <w:pPr>
        <w:bidi/>
        <w:jc w:val="both"/>
        <w:rPr>
          <w:rFonts w:cs="David" w:hint="cs"/>
          <w:rtl/>
        </w:rPr>
      </w:pPr>
      <w:r w:rsidRPr="001351BD">
        <w:rPr>
          <w:rFonts w:cs="David" w:hint="cs"/>
          <w:rtl/>
        </w:rPr>
        <w:tab/>
        <w:t xml:space="preserve"> אנחנו הסיעה השנייה בגודלה בבית.</w:t>
      </w:r>
    </w:p>
    <w:p w14:paraId="76299C84" w14:textId="77777777" w:rsidR="001351BD" w:rsidRPr="001351BD" w:rsidRDefault="001351BD" w:rsidP="001351BD">
      <w:pPr>
        <w:bidi/>
        <w:jc w:val="both"/>
        <w:rPr>
          <w:rFonts w:cs="David" w:hint="cs"/>
          <w:rtl/>
        </w:rPr>
      </w:pPr>
    </w:p>
    <w:p w14:paraId="35665E21" w14:textId="77777777" w:rsidR="001351BD" w:rsidRPr="001351BD" w:rsidRDefault="001351BD" w:rsidP="001351BD">
      <w:pPr>
        <w:bidi/>
        <w:jc w:val="both"/>
        <w:rPr>
          <w:rFonts w:cs="David" w:hint="cs"/>
          <w:rtl/>
        </w:rPr>
      </w:pPr>
      <w:r w:rsidRPr="001351BD">
        <w:rPr>
          <w:rFonts w:cs="David" w:hint="cs"/>
          <w:u w:val="single"/>
          <w:rtl/>
        </w:rPr>
        <w:t>היו"ר דוד טל:</w:t>
      </w:r>
    </w:p>
    <w:p w14:paraId="3335DA4D" w14:textId="77777777" w:rsidR="001351BD" w:rsidRPr="001351BD" w:rsidRDefault="001351BD" w:rsidP="001351BD">
      <w:pPr>
        <w:bidi/>
        <w:jc w:val="both"/>
        <w:rPr>
          <w:rFonts w:cs="David" w:hint="cs"/>
          <w:rtl/>
        </w:rPr>
      </w:pPr>
    </w:p>
    <w:p w14:paraId="34048C4C" w14:textId="77777777" w:rsidR="001351BD" w:rsidRPr="001351BD" w:rsidRDefault="001351BD" w:rsidP="001351BD">
      <w:pPr>
        <w:bidi/>
        <w:jc w:val="both"/>
        <w:rPr>
          <w:rFonts w:cs="David" w:hint="cs"/>
          <w:rtl/>
        </w:rPr>
      </w:pPr>
      <w:r w:rsidRPr="001351BD">
        <w:rPr>
          <w:rFonts w:cs="David" w:hint="cs"/>
          <w:rtl/>
        </w:rPr>
        <w:tab/>
        <w:t>לכן אנחנו לא מדברים על גודל.</w:t>
      </w:r>
    </w:p>
    <w:p w14:paraId="2D870EA9" w14:textId="77777777" w:rsidR="001351BD" w:rsidRPr="001351BD" w:rsidRDefault="001351BD" w:rsidP="001351BD">
      <w:pPr>
        <w:bidi/>
        <w:jc w:val="both"/>
        <w:rPr>
          <w:rFonts w:cs="David" w:hint="cs"/>
          <w:rtl/>
        </w:rPr>
      </w:pPr>
    </w:p>
    <w:p w14:paraId="314A3513" w14:textId="77777777" w:rsidR="001351BD" w:rsidRPr="001351BD" w:rsidRDefault="001351BD" w:rsidP="001351BD">
      <w:pPr>
        <w:bidi/>
        <w:jc w:val="both"/>
        <w:rPr>
          <w:rFonts w:cs="David" w:hint="cs"/>
          <w:rtl/>
        </w:rPr>
      </w:pPr>
      <w:proofErr w:type="spellStart"/>
      <w:r w:rsidRPr="001351BD">
        <w:rPr>
          <w:rFonts w:cs="David" w:hint="cs"/>
          <w:u w:val="single"/>
          <w:rtl/>
        </w:rPr>
        <w:t>אסתרינה</w:t>
      </w:r>
      <w:proofErr w:type="spellEnd"/>
      <w:r w:rsidRPr="001351BD">
        <w:rPr>
          <w:rFonts w:cs="David" w:hint="cs"/>
          <w:u w:val="single"/>
          <w:rtl/>
        </w:rPr>
        <w:t xml:space="preserve"> </w:t>
      </w:r>
      <w:proofErr w:type="spellStart"/>
      <w:r w:rsidRPr="001351BD">
        <w:rPr>
          <w:rFonts w:cs="David" w:hint="cs"/>
          <w:u w:val="single"/>
          <w:rtl/>
        </w:rPr>
        <w:t>טרטמן</w:t>
      </w:r>
      <w:proofErr w:type="spellEnd"/>
      <w:r w:rsidRPr="001351BD">
        <w:rPr>
          <w:rFonts w:cs="David" w:hint="cs"/>
          <w:u w:val="single"/>
          <w:rtl/>
        </w:rPr>
        <w:t>:</w:t>
      </w:r>
    </w:p>
    <w:p w14:paraId="06E2DEEA" w14:textId="77777777" w:rsidR="001351BD" w:rsidRPr="001351BD" w:rsidRDefault="001351BD" w:rsidP="001351BD">
      <w:pPr>
        <w:bidi/>
        <w:jc w:val="both"/>
        <w:rPr>
          <w:rFonts w:cs="David" w:hint="cs"/>
          <w:rtl/>
        </w:rPr>
      </w:pPr>
    </w:p>
    <w:p w14:paraId="488E75A6" w14:textId="77777777" w:rsidR="001351BD" w:rsidRPr="001351BD" w:rsidRDefault="001351BD" w:rsidP="001351BD">
      <w:pPr>
        <w:bidi/>
        <w:jc w:val="both"/>
        <w:rPr>
          <w:rFonts w:cs="David" w:hint="cs"/>
          <w:rtl/>
        </w:rPr>
      </w:pPr>
      <w:r w:rsidRPr="001351BD">
        <w:rPr>
          <w:rFonts w:cs="David" w:hint="cs"/>
          <w:rtl/>
        </w:rPr>
        <w:tab/>
        <w:t xml:space="preserve"> יש מקום לאזן ולאפשר לנציג של הגמלאים להיכנס פנימה.</w:t>
      </w:r>
    </w:p>
    <w:p w14:paraId="1C443574" w14:textId="77777777" w:rsidR="001351BD" w:rsidRPr="001351BD" w:rsidRDefault="001351BD" w:rsidP="001351BD">
      <w:pPr>
        <w:bidi/>
        <w:jc w:val="both"/>
        <w:rPr>
          <w:rFonts w:cs="David" w:hint="cs"/>
          <w:rtl/>
        </w:rPr>
      </w:pPr>
    </w:p>
    <w:p w14:paraId="7FC355F0" w14:textId="77777777" w:rsidR="001351BD" w:rsidRPr="001351BD" w:rsidRDefault="001351BD" w:rsidP="001351BD">
      <w:pPr>
        <w:bidi/>
        <w:jc w:val="both"/>
        <w:rPr>
          <w:rFonts w:cs="David" w:hint="cs"/>
          <w:rtl/>
        </w:rPr>
      </w:pPr>
      <w:proofErr w:type="spellStart"/>
      <w:r w:rsidRPr="001351BD">
        <w:rPr>
          <w:rFonts w:cs="David" w:hint="cs"/>
          <w:u w:val="single"/>
          <w:rtl/>
        </w:rPr>
        <w:t>טלב</w:t>
      </w:r>
      <w:proofErr w:type="spellEnd"/>
      <w:r w:rsidRPr="001351BD">
        <w:rPr>
          <w:rFonts w:cs="David" w:hint="cs"/>
          <w:u w:val="single"/>
          <w:rtl/>
        </w:rPr>
        <w:t xml:space="preserve"> </w:t>
      </w:r>
      <w:proofErr w:type="spellStart"/>
      <w:r w:rsidRPr="001351BD">
        <w:rPr>
          <w:rFonts w:cs="David" w:hint="cs"/>
          <w:u w:val="single"/>
          <w:rtl/>
        </w:rPr>
        <w:t>אלסאנע</w:t>
      </w:r>
      <w:proofErr w:type="spellEnd"/>
      <w:r w:rsidRPr="001351BD">
        <w:rPr>
          <w:rFonts w:cs="David" w:hint="cs"/>
          <w:u w:val="single"/>
          <w:rtl/>
        </w:rPr>
        <w:t>:</w:t>
      </w:r>
    </w:p>
    <w:p w14:paraId="03C4DE3D" w14:textId="77777777" w:rsidR="001351BD" w:rsidRPr="001351BD" w:rsidRDefault="001351BD" w:rsidP="001351BD">
      <w:pPr>
        <w:bidi/>
        <w:jc w:val="both"/>
        <w:rPr>
          <w:rFonts w:cs="David" w:hint="cs"/>
          <w:rtl/>
        </w:rPr>
      </w:pPr>
    </w:p>
    <w:p w14:paraId="328E7BFD" w14:textId="77777777" w:rsidR="001351BD" w:rsidRPr="001351BD" w:rsidRDefault="001351BD" w:rsidP="001351BD">
      <w:pPr>
        <w:bidi/>
        <w:jc w:val="both"/>
        <w:rPr>
          <w:rFonts w:cs="David" w:hint="cs"/>
          <w:rtl/>
        </w:rPr>
      </w:pPr>
      <w:r w:rsidRPr="001351BD">
        <w:rPr>
          <w:rFonts w:cs="David" w:hint="cs"/>
          <w:rtl/>
        </w:rPr>
        <w:tab/>
        <w:t xml:space="preserve"> אדוני היושב-ראש, אל"ף, ועדת החוקה, כשדנה, שקלה את כל השיקולים וקיבלה החלטה, יש לכבד את ההחלטה שלה. בי"ת, מי שמדבר על תוכנית פוליטית הוא זה שמייצג את הקואליציה ומבקש ייצוג בקואליציה. פעם ראשונה שאני רואה  נציג של האופוזיציה שנלחם כדי שהמפלגה שנמצאת בקואליציה תקבל את הייצוג שלה. </w:t>
      </w:r>
    </w:p>
    <w:p w14:paraId="1F376ABC" w14:textId="77777777" w:rsidR="001351BD" w:rsidRPr="001351BD" w:rsidRDefault="001351BD" w:rsidP="001351BD">
      <w:pPr>
        <w:bidi/>
        <w:jc w:val="both"/>
        <w:rPr>
          <w:rFonts w:cs="David" w:hint="cs"/>
          <w:rtl/>
        </w:rPr>
      </w:pPr>
    </w:p>
    <w:p w14:paraId="2C066F43" w14:textId="77777777" w:rsidR="001351BD" w:rsidRPr="001351BD" w:rsidRDefault="001351BD" w:rsidP="001351BD">
      <w:pPr>
        <w:bidi/>
        <w:jc w:val="both"/>
        <w:rPr>
          <w:rFonts w:cs="David" w:hint="cs"/>
          <w:rtl/>
        </w:rPr>
      </w:pPr>
      <w:r w:rsidRPr="001351BD">
        <w:rPr>
          <w:rFonts w:cs="David" w:hint="cs"/>
          <w:rtl/>
        </w:rPr>
        <w:tab/>
        <w:t>אני רוצה להתייחס לעניין באופן מהותי. מדובר בחוק משאל עם- - -</w:t>
      </w:r>
    </w:p>
    <w:p w14:paraId="0DE72354" w14:textId="77777777" w:rsidR="001351BD" w:rsidRPr="001351BD" w:rsidRDefault="001351BD" w:rsidP="001351BD">
      <w:pPr>
        <w:bidi/>
        <w:jc w:val="both"/>
        <w:rPr>
          <w:rFonts w:cs="David" w:hint="cs"/>
          <w:rtl/>
        </w:rPr>
      </w:pPr>
    </w:p>
    <w:p w14:paraId="7742F3A7" w14:textId="77777777" w:rsidR="001351BD" w:rsidRPr="001351BD" w:rsidRDefault="001351BD" w:rsidP="001351BD">
      <w:pPr>
        <w:bidi/>
        <w:jc w:val="both"/>
        <w:rPr>
          <w:rFonts w:cs="David" w:hint="cs"/>
          <w:rtl/>
        </w:rPr>
      </w:pPr>
      <w:r w:rsidRPr="001351BD">
        <w:rPr>
          <w:rFonts w:cs="David" w:hint="cs"/>
          <w:u w:val="single"/>
          <w:rtl/>
        </w:rPr>
        <w:t>היו"ר דוד טל:</w:t>
      </w:r>
    </w:p>
    <w:p w14:paraId="5E8A38F7" w14:textId="77777777" w:rsidR="001351BD" w:rsidRPr="001351BD" w:rsidRDefault="001351BD" w:rsidP="001351BD">
      <w:pPr>
        <w:bidi/>
        <w:jc w:val="both"/>
        <w:rPr>
          <w:rFonts w:cs="David" w:hint="cs"/>
          <w:rtl/>
        </w:rPr>
      </w:pPr>
    </w:p>
    <w:p w14:paraId="77B839C3" w14:textId="77777777" w:rsidR="001351BD" w:rsidRPr="001351BD" w:rsidRDefault="001351BD" w:rsidP="001351BD">
      <w:pPr>
        <w:bidi/>
        <w:jc w:val="both"/>
        <w:rPr>
          <w:rFonts w:cs="David" w:hint="cs"/>
          <w:rtl/>
        </w:rPr>
      </w:pPr>
      <w:r w:rsidRPr="001351BD">
        <w:rPr>
          <w:rFonts w:cs="David" w:hint="cs"/>
          <w:rtl/>
        </w:rPr>
        <w:tab/>
        <w:t>זה לא משנה.</w:t>
      </w:r>
    </w:p>
    <w:p w14:paraId="718CEC77" w14:textId="77777777" w:rsidR="001351BD" w:rsidRPr="001351BD" w:rsidRDefault="001351BD" w:rsidP="001351BD">
      <w:pPr>
        <w:bidi/>
        <w:jc w:val="both"/>
        <w:rPr>
          <w:rFonts w:cs="David" w:hint="cs"/>
          <w:rtl/>
        </w:rPr>
      </w:pPr>
    </w:p>
    <w:p w14:paraId="46589089" w14:textId="77777777" w:rsidR="001351BD" w:rsidRPr="001351BD" w:rsidRDefault="001351BD" w:rsidP="001351BD">
      <w:pPr>
        <w:bidi/>
        <w:jc w:val="both"/>
        <w:rPr>
          <w:rFonts w:cs="David" w:hint="cs"/>
          <w:rtl/>
        </w:rPr>
      </w:pPr>
      <w:proofErr w:type="spellStart"/>
      <w:r w:rsidRPr="001351BD">
        <w:rPr>
          <w:rFonts w:cs="David" w:hint="cs"/>
          <w:u w:val="single"/>
          <w:rtl/>
        </w:rPr>
        <w:t>טלב</w:t>
      </w:r>
      <w:proofErr w:type="spellEnd"/>
      <w:r w:rsidRPr="001351BD">
        <w:rPr>
          <w:rFonts w:cs="David" w:hint="cs"/>
          <w:u w:val="single"/>
          <w:rtl/>
        </w:rPr>
        <w:t xml:space="preserve"> </w:t>
      </w:r>
      <w:proofErr w:type="spellStart"/>
      <w:r w:rsidRPr="001351BD">
        <w:rPr>
          <w:rFonts w:cs="David" w:hint="cs"/>
          <w:u w:val="single"/>
          <w:rtl/>
        </w:rPr>
        <w:t>אלסאנע</w:t>
      </w:r>
      <w:proofErr w:type="spellEnd"/>
      <w:r w:rsidRPr="001351BD">
        <w:rPr>
          <w:rFonts w:cs="David" w:hint="cs"/>
          <w:u w:val="single"/>
          <w:rtl/>
        </w:rPr>
        <w:t>:</w:t>
      </w:r>
    </w:p>
    <w:p w14:paraId="4EADA29F" w14:textId="77777777" w:rsidR="001351BD" w:rsidRPr="001351BD" w:rsidRDefault="001351BD" w:rsidP="001351BD">
      <w:pPr>
        <w:bidi/>
        <w:jc w:val="both"/>
        <w:rPr>
          <w:rFonts w:cs="David" w:hint="cs"/>
          <w:rtl/>
        </w:rPr>
      </w:pPr>
    </w:p>
    <w:p w14:paraId="76449935" w14:textId="77777777" w:rsidR="001351BD" w:rsidRPr="001351BD" w:rsidRDefault="001351BD" w:rsidP="001351BD">
      <w:pPr>
        <w:bidi/>
        <w:jc w:val="both"/>
        <w:rPr>
          <w:rFonts w:cs="David" w:hint="cs"/>
          <w:rtl/>
        </w:rPr>
      </w:pPr>
      <w:r w:rsidRPr="001351BD">
        <w:rPr>
          <w:rFonts w:cs="David" w:hint="cs"/>
          <w:rtl/>
        </w:rPr>
        <w:tab/>
        <w:t xml:space="preserve">נכון, אבל הרעיון שיש 20% מהעם שחשוב מאוד שגם הדעה שלהם תמצא ביטוי. אומנם אני מייצג את סיעת </w:t>
      </w:r>
      <w:proofErr w:type="spellStart"/>
      <w:r w:rsidRPr="001351BD">
        <w:rPr>
          <w:rFonts w:cs="David" w:hint="cs"/>
          <w:rtl/>
        </w:rPr>
        <w:t>רע"ם</w:t>
      </w:r>
      <w:proofErr w:type="spellEnd"/>
      <w:r w:rsidRPr="001351BD">
        <w:rPr>
          <w:rFonts w:cs="David" w:hint="cs"/>
          <w:rtl/>
        </w:rPr>
        <w:t>, שהיא הסיעה הערבית הגדולה, אבל יש עשרה חברי כנסת ערבים שאין להם שום ייצוג בוועדה שהיא ועדה משותפת, לכן מן הדין שהייצוג הזה יישמר.</w:t>
      </w:r>
    </w:p>
    <w:p w14:paraId="40B6723A" w14:textId="77777777" w:rsidR="001351BD" w:rsidRPr="001351BD" w:rsidRDefault="001351BD" w:rsidP="001351BD">
      <w:pPr>
        <w:bidi/>
        <w:jc w:val="both"/>
        <w:rPr>
          <w:rFonts w:cs="David" w:hint="cs"/>
          <w:rtl/>
        </w:rPr>
      </w:pPr>
    </w:p>
    <w:p w14:paraId="3248EB2B" w14:textId="77777777" w:rsidR="001351BD" w:rsidRPr="001351BD" w:rsidRDefault="001351BD" w:rsidP="001351BD">
      <w:pPr>
        <w:bidi/>
        <w:jc w:val="both"/>
        <w:rPr>
          <w:rFonts w:cs="David" w:hint="cs"/>
          <w:rtl/>
        </w:rPr>
      </w:pPr>
      <w:r w:rsidRPr="001351BD">
        <w:rPr>
          <w:rFonts w:cs="David" w:hint="cs"/>
          <w:u w:val="single"/>
          <w:rtl/>
        </w:rPr>
        <w:t>היו"ר דוד טל:</w:t>
      </w:r>
    </w:p>
    <w:p w14:paraId="3272B121" w14:textId="77777777" w:rsidR="001351BD" w:rsidRPr="001351BD" w:rsidRDefault="001351BD" w:rsidP="001351BD">
      <w:pPr>
        <w:bidi/>
        <w:jc w:val="both"/>
        <w:rPr>
          <w:rFonts w:cs="David" w:hint="cs"/>
          <w:rtl/>
        </w:rPr>
      </w:pPr>
    </w:p>
    <w:p w14:paraId="75021707" w14:textId="77777777" w:rsidR="001351BD" w:rsidRPr="001351BD" w:rsidRDefault="001351BD" w:rsidP="001351BD">
      <w:pPr>
        <w:bidi/>
        <w:jc w:val="both"/>
        <w:rPr>
          <w:rFonts w:cs="David" w:hint="cs"/>
          <w:rtl/>
        </w:rPr>
      </w:pPr>
      <w:r w:rsidRPr="001351BD">
        <w:rPr>
          <w:rFonts w:cs="David" w:hint="cs"/>
          <w:rtl/>
        </w:rPr>
        <w:tab/>
        <w:t>אני סבור שמפעם לפעם הם גם צריכים להיות מיוצגים, וזה בסדר גמור. אני לא מרגיש שאני צריך להתנצל בפני מישהו בנושא הזה.</w:t>
      </w:r>
    </w:p>
    <w:p w14:paraId="6C3A51CA" w14:textId="77777777" w:rsidR="001351BD" w:rsidRPr="001351BD" w:rsidRDefault="001351BD" w:rsidP="001351BD">
      <w:pPr>
        <w:bidi/>
        <w:jc w:val="both"/>
        <w:rPr>
          <w:rFonts w:cs="David" w:hint="cs"/>
          <w:rtl/>
        </w:rPr>
      </w:pPr>
    </w:p>
    <w:p w14:paraId="1460A21B" w14:textId="77777777" w:rsidR="001351BD" w:rsidRPr="001351BD" w:rsidRDefault="001351BD" w:rsidP="001351BD">
      <w:pPr>
        <w:bidi/>
        <w:jc w:val="both"/>
        <w:rPr>
          <w:rFonts w:cs="David" w:hint="cs"/>
          <w:rtl/>
        </w:rPr>
      </w:pPr>
      <w:proofErr w:type="spellStart"/>
      <w:r w:rsidRPr="001351BD">
        <w:rPr>
          <w:rFonts w:cs="David" w:hint="cs"/>
          <w:u w:val="single"/>
          <w:rtl/>
        </w:rPr>
        <w:t>נאדיה</w:t>
      </w:r>
      <w:proofErr w:type="spellEnd"/>
      <w:r w:rsidRPr="001351BD">
        <w:rPr>
          <w:rFonts w:cs="David" w:hint="cs"/>
          <w:u w:val="single"/>
          <w:rtl/>
        </w:rPr>
        <w:t xml:space="preserve"> חילו:</w:t>
      </w:r>
    </w:p>
    <w:p w14:paraId="5A3792B0" w14:textId="77777777" w:rsidR="001351BD" w:rsidRPr="001351BD" w:rsidRDefault="001351BD" w:rsidP="001351BD">
      <w:pPr>
        <w:bidi/>
        <w:jc w:val="both"/>
        <w:rPr>
          <w:rFonts w:cs="David" w:hint="cs"/>
          <w:rtl/>
        </w:rPr>
      </w:pPr>
    </w:p>
    <w:p w14:paraId="21036293" w14:textId="77777777" w:rsidR="001351BD" w:rsidRPr="001351BD" w:rsidRDefault="001351BD" w:rsidP="001351BD">
      <w:pPr>
        <w:bidi/>
        <w:jc w:val="both"/>
        <w:rPr>
          <w:rFonts w:cs="David" w:hint="cs"/>
          <w:rtl/>
        </w:rPr>
      </w:pPr>
      <w:r w:rsidRPr="001351BD">
        <w:rPr>
          <w:rFonts w:cs="David" w:hint="cs"/>
          <w:rtl/>
        </w:rPr>
        <w:tab/>
        <w:t xml:space="preserve">אדוני היושב-ראש, בסוגיות מהותיות כאלה אני רוצה לחזק בכמה היבטים מה שנאמר פה. הוועדה הזאת היא לא תפאורה או משהו קוסמטי, היא באה לקבל החלטה בנושא, וצריך לציין, לא נושא קל, נושא שבמחלוקת, נושא שמשקף בציבור הרחב גם מחלוקת וגם דעות, לכן הפרמטר מבחינתי של מספר כזה או אחר הוא לא פרמטר רציני, וצריך בוועדה כזאת לתת ביטוי לכל הדעות. לפי הפרמטר הזה ההצעה הרלוונטית היא פשוט להוציא את חבר הכנסת </w:t>
      </w:r>
      <w:proofErr w:type="spellStart"/>
      <w:r w:rsidRPr="001351BD">
        <w:rPr>
          <w:rFonts w:cs="David" w:hint="cs"/>
          <w:rtl/>
        </w:rPr>
        <w:t>טלב</w:t>
      </w:r>
      <w:proofErr w:type="spellEnd"/>
      <w:r w:rsidRPr="001351BD">
        <w:rPr>
          <w:rFonts w:cs="David" w:hint="cs"/>
          <w:rtl/>
        </w:rPr>
        <w:t xml:space="preserve"> </w:t>
      </w:r>
      <w:proofErr w:type="spellStart"/>
      <w:r w:rsidRPr="001351BD">
        <w:rPr>
          <w:rFonts w:cs="David" w:hint="cs"/>
          <w:rtl/>
        </w:rPr>
        <w:t>אלסאנע</w:t>
      </w:r>
      <w:proofErr w:type="spellEnd"/>
      <w:r w:rsidRPr="001351BD">
        <w:rPr>
          <w:rFonts w:cs="David" w:hint="cs"/>
          <w:rtl/>
        </w:rPr>
        <w:t xml:space="preserve"> ואולי עוד אחרים. אולי חלק מחברי הבית היו גם שמחים להוציא אותם ועוד כמה, בגלל דעות או בגלל שייכות מסוימת.</w:t>
      </w:r>
    </w:p>
    <w:p w14:paraId="19E965D1" w14:textId="77777777" w:rsidR="001351BD" w:rsidRDefault="001351BD" w:rsidP="001351BD">
      <w:pPr>
        <w:bidi/>
        <w:jc w:val="both"/>
        <w:rPr>
          <w:rFonts w:cs="David" w:hint="cs"/>
          <w:u w:val="single"/>
          <w:rtl/>
        </w:rPr>
      </w:pPr>
    </w:p>
    <w:p w14:paraId="29F3B02F" w14:textId="77777777" w:rsidR="001351BD" w:rsidRPr="001351BD" w:rsidRDefault="001351BD" w:rsidP="001351BD">
      <w:pPr>
        <w:bidi/>
        <w:jc w:val="both"/>
        <w:rPr>
          <w:rFonts w:cs="David" w:hint="cs"/>
          <w:rtl/>
        </w:rPr>
      </w:pPr>
      <w:r w:rsidRPr="001351BD">
        <w:rPr>
          <w:rFonts w:cs="David" w:hint="cs"/>
          <w:u w:val="single"/>
          <w:rtl/>
        </w:rPr>
        <w:t>קולט אביטל:</w:t>
      </w:r>
    </w:p>
    <w:p w14:paraId="04BAC9D4" w14:textId="77777777" w:rsidR="001351BD" w:rsidRPr="001351BD" w:rsidRDefault="001351BD" w:rsidP="001351BD">
      <w:pPr>
        <w:bidi/>
        <w:jc w:val="both"/>
        <w:rPr>
          <w:rFonts w:cs="David" w:hint="cs"/>
          <w:rtl/>
        </w:rPr>
      </w:pPr>
    </w:p>
    <w:p w14:paraId="0CDD79D3" w14:textId="77777777" w:rsidR="001351BD" w:rsidRPr="001351BD" w:rsidRDefault="001351BD" w:rsidP="001351BD">
      <w:pPr>
        <w:bidi/>
        <w:jc w:val="both"/>
        <w:rPr>
          <w:rFonts w:cs="David" w:hint="cs"/>
          <w:rtl/>
        </w:rPr>
      </w:pPr>
      <w:r w:rsidRPr="001351BD">
        <w:rPr>
          <w:rFonts w:cs="David" w:hint="cs"/>
          <w:rtl/>
        </w:rPr>
        <w:tab/>
        <w:t xml:space="preserve"> אף אחד לא הציע את זה.</w:t>
      </w:r>
    </w:p>
    <w:p w14:paraId="279742C9" w14:textId="77777777" w:rsidR="001351BD" w:rsidRPr="001351BD" w:rsidRDefault="001351BD" w:rsidP="001351BD">
      <w:pPr>
        <w:bidi/>
        <w:jc w:val="both"/>
        <w:rPr>
          <w:rFonts w:cs="David" w:hint="cs"/>
          <w:rtl/>
        </w:rPr>
      </w:pPr>
    </w:p>
    <w:p w14:paraId="70E9D629" w14:textId="77777777" w:rsidR="001351BD" w:rsidRPr="001351BD" w:rsidRDefault="001351BD" w:rsidP="001351BD">
      <w:pPr>
        <w:bidi/>
        <w:jc w:val="both"/>
        <w:rPr>
          <w:rFonts w:cs="David" w:hint="cs"/>
          <w:rtl/>
        </w:rPr>
      </w:pPr>
      <w:proofErr w:type="spellStart"/>
      <w:r w:rsidRPr="001351BD">
        <w:rPr>
          <w:rFonts w:cs="David" w:hint="cs"/>
          <w:u w:val="single"/>
          <w:rtl/>
        </w:rPr>
        <w:t>נאדיה</w:t>
      </w:r>
      <w:proofErr w:type="spellEnd"/>
      <w:r w:rsidRPr="001351BD">
        <w:rPr>
          <w:rFonts w:cs="David" w:hint="cs"/>
          <w:u w:val="single"/>
          <w:rtl/>
        </w:rPr>
        <w:t xml:space="preserve"> חילו:</w:t>
      </w:r>
    </w:p>
    <w:p w14:paraId="55C9C520" w14:textId="77777777" w:rsidR="001351BD" w:rsidRPr="001351BD" w:rsidRDefault="001351BD" w:rsidP="001351BD">
      <w:pPr>
        <w:bidi/>
        <w:jc w:val="both"/>
        <w:rPr>
          <w:rFonts w:cs="David" w:hint="cs"/>
          <w:rtl/>
        </w:rPr>
      </w:pPr>
    </w:p>
    <w:p w14:paraId="389C3B8F" w14:textId="77777777" w:rsidR="001351BD" w:rsidRPr="001351BD" w:rsidRDefault="001351BD" w:rsidP="001351BD">
      <w:pPr>
        <w:bidi/>
        <w:jc w:val="both"/>
        <w:rPr>
          <w:rFonts w:cs="David" w:hint="cs"/>
          <w:rtl/>
        </w:rPr>
      </w:pPr>
      <w:r w:rsidRPr="001351BD">
        <w:rPr>
          <w:rFonts w:cs="David" w:hint="cs"/>
          <w:rtl/>
        </w:rPr>
        <w:tab/>
        <w:t>הרכב הוועדה שהציע פרופסור מנחם בן-ששון זה הרכב מאוזן, הרכב שמשקף את כל הדעות, וחשוב לאשר אותו.</w:t>
      </w:r>
    </w:p>
    <w:p w14:paraId="5CA5BC1B" w14:textId="77777777" w:rsidR="001351BD" w:rsidRPr="001351BD" w:rsidRDefault="001351BD" w:rsidP="001351BD">
      <w:pPr>
        <w:bidi/>
        <w:jc w:val="both"/>
        <w:rPr>
          <w:rFonts w:cs="David" w:hint="cs"/>
          <w:rtl/>
        </w:rPr>
      </w:pPr>
    </w:p>
    <w:p w14:paraId="5D2E4BDF" w14:textId="77777777" w:rsidR="001351BD" w:rsidRPr="001351BD" w:rsidRDefault="001351BD" w:rsidP="001351BD">
      <w:pPr>
        <w:bidi/>
        <w:jc w:val="both"/>
        <w:rPr>
          <w:rFonts w:cs="David" w:hint="cs"/>
          <w:u w:val="single"/>
          <w:rtl/>
        </w:rPr>
      </w:pPr>
      <w:r w:rsidRPr="001351BD">
        <w:rPr>
          <w:rFonts w:cs="David" w:hint="cs"/>
          <w:u w:val="single"/>
          <w:rtl/>
        </w:rPr>
        <w:t xml:space="preserve">דב </w:t>
      </w:r>
      <w:proofErr w:type="spellStart"/>
      <w:r w:rsidRPr="001351BD">
        <w:rPr>
          <w:rFonts w:cs="David" w:hint="cs"/>
          <w:u w:val="single"/>
          <w:rtl/>
        </w:rPr>
        <w:t>חנין</w:t>
      </w:r>
      <w:proofErr w:type="spellEnd"/>
      <w:r w:rsidRPr="001351BD">
        <w:rPr>
          <w:rFonts w:cs="David" w:hint="cs"/>
          <w:u w:val="single"/>
          <w:rtl/>
        </w:rPr>
        <w:t>:</w:t>
      </w:r>
    </w:p>
    <w:p w14:paraId="542191B6" w14:textId="77777777" w:rsidR="001351BD" w:rsidRPr="001351BD" w:rsidRDefault="001351BD" w:rsidP="001351BD">
      <w:pPr>
        <w:bidi/>
        <w:jc w:val="both"/>
        <w:rPr>
          <w:rFonts w:cs="David" w:hint="cs"/>
          <w:rtl/>
        </w:rPr>
      </w:pPr>
    </w:p>
    <w:p w14:paraId="26DFDBF2" w14:textId="77777777" w:rsidR="001351BD" w:rsidRPr="001351BD" w:rsidRDefault="001351BD" w:rsidP="001351BD">
      <w:pPr>
        <w:bidi/>
        <w:jc w:val="both"/>
        <w:rPr>
          <w:rFonts w:cs="David" w:hint="cs"/>
          <w:rtl/>
        </w:rPr>
      </w:pPr>
      <w:r w:rsidRPr="001351BD">
        <w:rPr>
          <w:rFonts w:cs="David" w:hint="cs"/>
          <w:rtl/>
        </w:rPr>
        <w:tab/>
        <w:t xml:space="preserve"> אני חייב להפר את הנימה השקטה שהדיון הזה מתנהל ולומר לכם בצער שאני חושב שמה שקורה היום בוועדת הכנסת זאת התרחשות חמורה ביותר. תמיד אנחנו אומרים ש-</w:t>
      </w:r>
      <w:r w:rsidRPr="001351BD">
        <w:rPr>
          <w:rFonts w:cs="David"/>
        </w:rPr>
        <w:t xml:space="preserve"> hard cases make bad laws</w:t>
      </w:r>
      <w:r w:rsidRPr="001351BD">
        <w:rPr>
          <w:rFonts w:cs="David" w:hint="cs"/>
          <w:rtl/>
        </w:rPr>
        <w:t>, במקרה הזה אנחנו רואים איך כאשר מדובר ב-</w:t>
      </w:r>
      <w:r w:rsidRPr="001351BD">
        <w:rPr>
          <w:rFonts w:cs="David"/>
        </w:rPr>
        <w:t>hard law</w:t>
      </w:r>
      <w:r w:rsidRPr="001351BD">
        <w:rPr>
          <w:rFonts w:cs="David" w:hint="cs"/>
          <w:rtl/>
        </w:rPr>
        <w:t xml:space="preserve"> אנחנו שוברים את כל כללי המשחק וכל כללי העובדה.</w:t>
      </w:r>
    </w:p>
    <w:p w14:paraId="75058ACF" w14:textId="77777777" w:rsidR="001351BD" w:rsidRPr="001351BD" w:rsidRDefault="001351BD" w:rsidP="001351BD">
      <w:pPr>
        <w:bidi/>
        <w:jc w:val="both"/>
        <w:rPr>
          <w:rFonts w:cs="David" w:hint="cs"/>
          <w:rtl/>
        </w:rPr>
      </w:pPr>
    </w:p>
    <w:p w14:paraId="70AB145E" w14:textId="77777777" w:rsidR="001351BD" w:rsidRPr="001351BD" w:rsidRDefault="001351BD" w:rsidP="001351BD">
      <w:pPr>
        <w:bidi/>
        <w:jc w:val="both"/>
        <w:rPr>
          <w:rFonts w:cs="David" w:hint="cs"/>
          <w:rtl/>
        </w:rPr>
      </w:pPr>
      <w:r w:rsidRPr="001351BD">
        <w:rPr>
          <w:rFonts w:cs="David" w:hint="cs"/>
          <w:rtl/>
        </w:rPr>
        <w:tab/>
        <w:t>קודם כול, תקנון הכנסת, כדאי שכולנו נזכור, אומר במפורש שוועדה משותפת לא נבחרת על ידי ועדת הכנסת, אלא מורכבת על ידי ועדת הכנסת, והמילה "מורכבת" נכתבה לא במקרה, מכיוון שהוועדה המשותפת לא שוברת את האוטונומיה הבסיסית של הוועדות המרכיבות. הוועדות המרכיבות מביאות הצעות. לכן זה לא רק מסורת של הכנסת שאני מציע לא לשבור בשביל לקדם איזה הצעת חוק שרוצים לקדם אותה- - -</w:t>
      </w:r>
    </w:p>
    <w:p w14:paraId="6E394D03" w14:textId="77777777" w:rsidR="001351BD" w:rsidRPr="001351BD" w:rsidRDefault="001351BD" w:rsidP="001351BD">
      <w:pPr>
        <w:bidi/>
        <w:jc w:val="both"/>
        <w:rPr>
          <w:rFonts w:cs="David" w:hint="cs"/>
          <w:rtl/>
        </w:rPr>
      </w:pPr>
    </w:p>
    <w:p w14:paraId="274C5777" w14:textId="77777777" w:rsidR="001351BD" w:rsidRPr="001351BD" w:rsidRDefault="001351BD" w:rsidP="001351BD">
      <w:pPr>
        <w:bidi/>
        <w:jc w:val="both"/>
        <w:rPr>
          <w:rFonts w:cs="David" w:hint="cs"/>
          <w:rtl/>
        </w:rPr>
      </w:pPr>
      <w:r w:rsidRPr="001351BD">
        <w:rPr>
          <w:rFonts w:cs="David" w:hint="cs"/>
          <w:u w:val="single"/>
          <w:rtl/>
        </w:rPr>
        <w:t>גדעון סער:</w:t>
      </w:r>
    </w:p>
    <w:p w14:paraId="36C42EF2" w14:textId="77777777" w:rsidR="001351BD" w:rsidRPr="001351BD" w:rsidRDefault="001351BD" w:rsidP="001351BD">
      <w:pPr>
        <w:bidi/>
        <w:jc w:val="both"/>
        <w:rPr>
          <w:rFonts w:cs="David" w:hint="cs"/>
          <w:rtl/>
        </w:rPr>
      </w:pPr>
    </w:p>
    <w:p w14:paraId="1F49D507" w14:textId="77777777" w:rsidR="001351BD" w:rsidRPr="001351BD" w:rsidRDefault="001351BD" w:rsidP="001351BD">
      <w:pPr>
        <w:bidi/>
        <w:jc w:val="both"/>
        <w:rPr>
          <w:rFonts w:cs="David" w:hint="cs"/>
          <w:rtl/>
        </w:rPr>
      </w:pPr>
      <w:r w:rsidRPr="001351BD">
        <w:rPr>
          <w:rFonts w:cs="David" w:hint="cs"/>
          <w:rtl/>
        </w:rPr>
        <w:tab/>
        <w:t xml:space="preserve"> הרבה פעמים היו שינויים.</w:t>
      </w:r>
    </w:p>
    <w:p w14:paraId="6E7E4296" w14:textId="77777777" w:rsidR="001351BD" w:rsidRPr="001351BD" w:rsidRDefault="001351BD" w:rsidP="001351BD">
      <w:pPr>
        <w:bidi/>
        <w:jc w:val="both"/>
        <w:rPr>
          <w:rFonts w:cs="David" w:hint="cs"/>
          <w:rtl/>
        </w:rPr>
      </w:pPr>
    </w:p>
    <w:p w14:paraId="7CCD548C" w14:textId="77777777" w:rsidR="001351BD" w:rsidRPr="001351BD" w:rsidRDefault="001351BD" w:rsidP="001351BD">
      <w:pPr>
        <w:bidi/>
        <w:jc w:val="both"/>
        <w:rPr>
          <w:rFonts w:cs="David" w:hint="cs"/>
          <w:u w:val="single"/>
          <w:rtl/>
        </w:rPr>
      </w:pPr>
      <w:r w:rsidRPr="001351BD">
        <w:rPr>
          <w:rFonts w:cs="David" w:hint="cs"/>
          <w:u w:val="single"/>
          <w:rtl/>
        </w:rPr>
        <w:t xml:space="preserve">דב </w:t>
      </w:r>
      <w:proofErr w:type="spellStart"/>
      <w:r w:rsidRPr="001351BD">
        <w:rPr>
          <w:rFonts w:cs="David" w:hint="cs"/>
          <w:u w:val="single"/>
          <w:rtl/>
        </w:rPr>
        <w:t>חנין</w:t>
      </w:r>
      <w:proofErr w:type="spellEnd"/>
      <w:r w:rsidRPr="001351BD">
        <w:rPr>
          <w:rFonts w:cs="David" w:hint="cs"/>
          <w:u w:val="single"/>
          <w:rtl/>
        </w:rPr>
        <w:t>:</w:t>
      </w:r>
    </w:p>
    <w:p w14:paraId="6C3179F7" w14:textId="77777777" w:rsidR="001351BD" w:rsidRPr="001351BD" w:rsidRDefault="001351BD" w:rsidP="001351BD">
      <w:pPr>
        <w:bidi/>
        <w:jc w:val="both"/>
        <w:rPr>
          <w:rFonts w:cs="David" w:hint="cs"/>
          <w:rtl/>
        </w:rPr>
      </w:pPr>
    </w:p>
    <w:p w14:paraId="4120E35B" w14:textId="77777777" w:rsidR="001351BD" w:rsidRPr="001351BD" w:rsidRDefault="001351BD" w:rsidP="001351BD">
      <w:pPr>
        <w:bidi/>
        <w:jc w:val="both"/>
        <w:rPr>
          <w:rFonts w:cs="David" w:hint="cs"/>
          <w:rtl/>
        </w:rPr>
      </w:pPr>
      <w:r w:rsidRPr="001351BD">
        <w:rPr>
          <w:rFonts w:cs="David" w:hint="cs"/>
          <w:rtl/>
        </w:rPr>
        <w:tab/>
        <w:t>זו לא רק מסורת של הכנסת לדעתי, אלא זה מה שמתחייב מהוראות תקנון הכנסת.</w:t>
      </w:r>
    </w:p>
    <w:p w14:paraId="25BEDFD2" w14:textId="77777777" w:rsidR="001351BD" w:rsidRPr="001351BD" w:rsidRDefault="001351BD" w:rsidP="001351BD">
      <w:pPr>
        <w:bidi/>
        <w:jc w:val="both"/>
        <w:rPr>
          <w:rFonts w:cs="David" w:hint="cs"/>
          <w:rtl/>
        </w:rPr>
      </w:pPr>
    </w:p>
    <w:p w14:paraId="269D32E3" w14:textId="77777777" w:rsidR="001351BD" w:rsidRPr="001351BD" w:rsidRDefault="001351BD" w:rsidP="001351BD">
      <w:pPr>
        <w:bidi/>
        <w:jc w:val="both"/>
        <w:rPr>
          <w:rFonts w:cs="David" w:hint="cs"/>
          <w:rtl/>
        </w:rPr>
      </w:pPr>
      <w:r w:rsidRPr="001351BD">
        <w:rPr>
          <w:rFonts w:cs="David" w:hint="cs"/>
          <w:u w:val="single"/>
          <w:rtl/>
        </w:rPr>
        <w:t xml:space="preserve">יולי-יואל </w:t>
      </w:r>
      <w:proofErr w:type="spellStart"/>
      <w:r w:rsidRPr="001351BD">
        <w:rPr>
          <w:rFonts w:cs="David" w:hint="cs"/>
          <w:u w:val="single"/>
          <w:rtl/>
        </w:rPr>
        <w:t>אדלשטיין</w:t>
      </w:r>
      <w:proofErr w:type="spellEnd"/>
      <w:r w:rsidRPr="001351BD">
        <w:rPr>
          <w:rFonts w:cs="David" w:hint="cs"/>
          <w:u w:val="single"/>
          <w:rtl/>
        </w:rPr>
        <w:t>:</w:t>
      </w:r>
    </w:p>
    <w:p w14:paraId="77B5FFC2" w14:textId="77777777" w:rsidR="001351BD" w:rsidRPr="001351BD" w:rsidRDefault="001351BD" w:rsidP="001351BD">
      <w:pPr>
        <w:bidi/>
        <w:jc w:val="both"/>
        <w:rPr>
          <w:rFonts w:cs="David" w:hint="cs"/>
          <w:rtl/>
        </w:rPr>
      </w:pPr>
    </w:p>
    <w:p w14:paraId="1C21B8C1" w14:textId="77777777" w:rsidR="001351BD" w:rsidRPr="001351BD" w:rsidRDefault="001351BD" w:rsidP="001351BD">
      <w:pPr>
        <w:bidi/>
        <w:jc w:val="both"/>
        <w:rPr>
          <w:rFonts w:cs="David" w:hint="cs"/>
          <w:rtl/>
        </w:rPr>
      </w:pPr>
      <w:r w:rsidRPr="001351BD">
        <w:rPr>
          <w:rFonts w:cs="David" w:hint="cs"/>
          <w:rtl/>
        </w:rPr>
        <w:tab/>
        <w:t xml:space="preserve"> בישיבה לפני שבועיים, בנושא לא קונטרוברסלי, חלו שינויים בוועדת הכנסת ונכללו נציגים נוספים בוועדה משותפת. כשמגלגלים עיניים לשמים, צריך להישען על עובדות.</w:t>
      </w:r>
    </w:p>
    <w:p w14:paraId="54B98094" w14:textId="77777777" w:rsidR="001351BD" w:rsidRPr="001351BD" w:rsidRDefault="001351BD" w:rsidP="001351BD">
      <w:pPr>
        <w:bidi/>
        <w:jc w:val="both"/>
        <w:rPr>
          <w:rFonts w:cs="David" w:hint="cs"/>
          <w:rtl/>
        </w:rPr>
      </w:pPr>
    </w:p>
    <w:p w14:paraId="6B869E02" w14:textId="77777777" w:rsidR="001351BD" w:rsidRPr="001351BD" w:rsidRDefault="001351BD" w:rsidP="001351BD">
      <w:pPr>
        <w:bidi/>
        <w:jc w:val="both"/>
        <w:rPr>
          <w:rFonts w:cs="David" w:hint="cs"/>
          <w:u w:val="single"/>
          <w:rtl/>
        </w:rPr>
      </w:pPr>
      <w:r w:rsidRPr="001351BD">
        <w:rPr>
          <w:rFonts w:cs="David" w:hint="cs"/>
          <w:u w:val="single"/>
          <w:rtl/>
        </w:rPr>
        <w:t xml:space="preserve">דב </w:t>
      </w:r>
      <w:proofErr w:type="spellStart"/>
      <w:r w:rsidRPr="001351BD">
        <w:rPr>
          <w:rFonts w:cs="David" w:hint="cs"/>
          <w:u w:val="single"/>
          <w:rtl/>
        </w:rPr>
        <w:t>חנין</w:t>
      </w:r>
      <w:proofErr w:type="spellEnd"/>
      <w:r w:rsidRPr="001351BD">
        <w:rPr>
          <w:rFonts w:cs="David" w:hint="cs"/>
          <w:u w:val="single"/>
          <w:rtl/>
        </w:rPr>
        <w:t>:</w:t>
      </w:r>
    </w:p>
    <w:p w14:paraId="26689050" w14:textId="77777777" w:rsidR="001351BD" w:rsidRPr="001351BD" w:rsidRDefault="001351BD" w:rsidP="001351BD">
      <w:pPr>
        <w:bidi/>
        <w:jc w:val="both"/>
        <w:rPr>
          <w:rFonts w:cs="David" w:hint="cs"/>
          <w:rtl/>
        </w:rPr>
      </w:pPr>
    </w:p>
    <w:p w14:paraId="147521F6" w14:textId="77777777" w:rsidR="001351BD" w:rsidRPr="001351BD" w:rsidRDefault="001351BD" w:rsidP="001351BD">
      <w:pPr>
        <w:bidi/>
        <w:jc w:val="both"/>
        <w:rPr>
          <w:rFonts w:cs="David" w:hint="cs"/>
          <w:rtl/>
        </w:rPr>
      </w:pPr>
      <w:r w:rsidRPr="001351BD">
        <w:rPr>
          <w:rFonts w:cs="David" w:hint="cs"/>
          <w:rtl/>
        </w:rPr>
        <w:tab/>
        <w:t>אדוני היושב-ראש, תקנון הכנסת קובע בצורה מפורשת שסמכות ועדת הכנסת היא סמכות הרכבה ולא סמכות בחירה, ולכן ההרכב מתוך שני מרכיבים, כל אחד מהמרכיבים הוא פררוגטיבה של הוועדה שהיא שותפה בוועדה המשותפת. אני מציע לא לשבור את זה, אפילו שרוצים לקדם את חוק הגולן כך שלא יהיה משא-ומתן עם סוריה. על אף המטרה הפוליטית הזאת שמבחינתכם היא מטרה ראויה, אני מציע לא לשבור את כללי המשחק של הכנסת. זה דבר אחד.</w:t>
      </w:r>
    </w:p>
    <w:p w14:paraId="6CA4861F" w14:textId="77777777" w:rsidR="001351BD" w:rsidRPr="001351BD" w:rsidRDefault="001351BD" w:rsidP="001351BD">
      <w:pPr>
        <w:bidi/>
        <w:jc w:val="both"/>
        <w:rPr>
          <w:rFonts w:cs="David" w:hint="cs"/>
          <w:rtl/>
        </w:rPr>
      </w:pPr>
    </w:p>
    <w:p w14:paraId="7EBA5675" w14:textId="77777777" w:rsidR="001351BD" w:rsidRPr="001351BD" w:rsidRDefault="001351BD" w:rsidP="001351BD">
      <w:pPr>
        <w:bidi/>
        <w:jc w:val="both"/>
        <w:rPr>
          <w:rFonts w:cs="David" w:hint="cs"/>
          <w:rtl/>
        </w:rPr>
      </w:pPr>
      <w:r w:rsidRPr="001351BD">
        <w:rPr>
          <w:rFonts w:cs="David" w:hint="cs"/>
          <w:rtl/>
        </w:rPr>
        <w:tab/>
        <w:t xml:space="preserve">דבר שני, אני מאוד מצטער שעוד פעם ממלא המקום הנמרץ והמוכשר של יושב-ראש האופוזיציה, חבר הכנסת סער, שהוא באמת ממלא את המקום בצורה נמרצת וראויה, מביא שוב הצעה שפוגעת באופוזיציה. חבר הכנסת </w:t>
      </w:r>
      <w:proofErr w:type="spellStart"/>
      <w:r w:rsidRPr="001351BD">
        <w:rPr>
          <w:rFonts w:cs="David" w:hint="cs"/>
          <w:rtl/>
        </w:rPr>
        <w:t>טלב</w:t>
      </w:r>
      <w:proofErr w:type="spellEnd"/>
      <w:r w:rsidRPr="001351BD">
        <w:rPr>
          <w:rFonts w:cs="David" w:hint="cs"/>
          <w:rtl/>
        </w:rPr>
        <w:t xml:space="preserve"> </w:t>
      </w:r>
      <w:proofErr w:type="spellStart"/>
      <w:r w:rsidRPr="001351BD">
        <w:rPr>
          <w:rFonts w:cs="David" w:hint="cs"/>
          <w:rtl/>
        </w:rPr>
        <w:t>אלסאנע</w:t>
      </w:r>
      <w:proofErr w:type="spellEnd"/>
      <w:r w:rsidRPr="001351BD">
        <w:rPr>
          <w:rFonts w:cs="David" w:hint="cs"/>
          <w:rtl/>
        </w:rPr>
        <w:t xml:space="preserve"> הוא אחד מחברי האופוזיציה, וחבר הכנסת סער מציע להביא במקומו חבר מסיעות הקואליציה, שכנראה יותר קרוב עניינית לדברים שחבר הכנסת סער רוצה לקדם, וזה לא נכון.</w:t>
      </w:r>
    </w:p>
    <w:p w14:paraId="4D93C8CE" w14:textId="77777777" w:rsidR="001351BD" w:rsidRPr="001351BD" w:rsidRDefault="001351BD" w:rsidP="001351BD">
      <w:pPr>
        <w:bidi/>
        <w:jc w:val="both"/>
        <w:rPr>
          <w:rFonts w:cs="David" w:hint="cs"/>
          <w:rtl/>
        </w:rPr>
      </w:pPr>
    </w:p>
    <w:p w14:paraId="398B5BE1" w14:textId="77777777" w:rsidR="001351BD" w:rsidRPr="001351BD" w:rsidRDefault="001351BD" w:rsidP="001351BD">
      <w:pPr>
        <w:bidi/>
        <w:jc w:val="both"/>
        <w:rPr>
          <w:rFonts w:cs="David" w:hint="cs"/>
          <w:rtl/>
        </w:rPr>
      </w:pPr>
      <w:r w:rsidRPr="001351BD">
        <w:rPr>
          <w:rFonts w:cs="David" w:hint="cs"/>
          <w:rtl/>
        </w:rPr>
        <w:tab/>
        <w:t xml:space="preserve">דבר שלישי, ואני חייב להמשיך פה את דבריו של חבר הכנסת </w:t>
      </w:r>
      <w:proofErr w:type="spellStart"/>
      <w:r w:rsidRPr="001351BD">
        <w:rPr>
          <w:rFonts w:cs="David" w:hint="cs"/>
          <w:rtl/>
        </w:rPr>
        <w:t>אלסאנע</w:t>
      </w:r>
      <w:proofErr w:type="spellEnd"/>
      <w:r w:rsidRPr="001351BD">
        <w:rPr>
          <w:rFonts w:cs="David" w:hint="cs"/>
          <w:rtl/>
        </w:rPr>
        <w:t xml:space="preserve"> </w:t>
      </w:r>
      <w:r w:rsidRPr="001351BD">
        <w:rPr>
          <w:rFonts w:cs="David"/>
          <w:rtl/>
        </w:rPr>
        <w:t>–</w:t>
      </w:r>
      <w:r w:rsidRPr="001351BD">
        <w:rPr>
          <w:rFonts w:cs="David" w:hint="cs"/>
          <w:rtl/>
        </w:rPr>
        <w:t xml:space="preserve"> להרכיב ועדה משותפת כזאת בלי חבר כנסת ערבי, חבר הכנסת סער, אני אומר לך שלשמוע את הדברים האלה מפי סיעת הליכוד, גם זאב </w:t>
      </w:r>
      <w:proofErr w:type="spellStart"/>
      <w:r w:rsidRPr="001351BD">
        <w:rPr>
          <w:rFonts w:cs="David" w:hint="cs"/>
          <w:rtl/>
        </w:rPr>
        <w:t>ז'בוטינסקי</w:t>
      </w:r>
      <w:proofErr w:type="spellEnd"/>
      <w:r w:rsidRPr="001351BD">
        <w:rPr>
          <w:rFonts w:cs="David" w:hint="cs"/>
          <w:rtl/>
        </w:rPr>
        <w:t xml:space="preserve"> וגם מנחם בגין מתהפכים בקברם, לא זו דרכה ההיסטורית של תנועת החירות. אני לא מציע לליכוד של היום ללכת בנתיב אחר מאותו נתיב שבמשך שנים רבות הליכוד ותנועת החירות הלכו בו.</w:t>
      </w:r>
    </w:p>
    <w:p w14:paraId="3250A6CC" w14:textId="77777777" w:rsidR="001351BD" w:rsidRDefault="001351BD" w:rsidP="001351BD">
      <w:pPr>
        <w:bidi/>
        <w:jc w:val="both"/>
        <w:rPr>
          <w:rFonts w:cs="David" w:hint="cs"/>
          <w:u w:val="single"/>
          <w:rtl/>
        </w:rPr>
      </w:pPr>
    </w:p>
    <w:p w14:paraId="5B1BB4B4" w14:textId="77777777" w:rsidR="001351BD" w:rsidRPr="001351BD" w:rsidRDefault="001351BD" w:rsidP="001351BD">
      <w:pPr>
        <w:bidi/>
        <w:jc w:val="both"/>
        <w:rPr>
          <w:rFonts w:cs="David" w:hint="cs"/>
          <w:rtl/>
        </w:rPr>
      </w:pPr>
      <w:r w:rsidRPr="001351BD">
        <w:rPr>
          <w:rFonts w:cs="David" w:hint="cs"/>
          <w:u w:val="single"/>
          <w:rtl/>
        </w:rPr>
        <w:t xml:space="preserve"> גדעון סער:</w:t>
      </w:r>
    </w:p>
    <w:p w14:paraId="50F03A00" w14:textId="77777777" w:rsidR="001351BD" w:rsidRPr="001351BD" w:rsidRDefault="001351BD" w:rsidP="001351BD">
      <w:pPr>
        <w:bidi/>
        <w:jc w:val="both"/>
        <w:rPr>
          <w:rFonts w:cs="David" w:hint="cs"/>
          <w:rtl/>
        </w:rPr>
      </w:pPr>
    </w:p>
    <w:p w14:paraId="2AEDFF52" w14:textId="77777777" w:rsidR="001351BD" w:rsidRPr="001351BD" w:rsidRDefault="001351BD" w:rsidP="001351BD">
      <w:pPr>
        <w:bidi/>
        <w:jc w:val="both"/>
        <w:rPr>
          <w:rFonts w:cs="David" w:hint="cs"/>
          <w:rtl/>
        </w:rPr>
      </w:pPr>
      <w:r w:rsidRPr="001351BD">
        <w:rPr>
          <w:rFonts w:cs="David" w:hint="cs"/>
          <w:rtl/>
        </w:rPr>
        <w:tab/>
        <w:t xml:space="preserve">אדוני היושב-ראש, אחרי ששמעתי את חבר הכנסת דב </w:t>
      </w:r>
      <w:proofErr w:type="spellStart"/>
      <w:r w:rsidRPr="001351BD">
        <w:rPr>
          <w:rFonts w:cs="David" w:hint="cs"/>
          <w:rtl/>
        </w:rPr>
        <w:t>חנין</w:t>
      </w:r>
      <w:proofErr w:type="spellEnd"/>
      <w:r w:rsidRPr="001351BD">
        <w:rPr>
          <w:rFonts w:cs="David" w:hint="cs"/>
          <w:rtl/>
        </w:rPr>
        <w:t>- - -</w:t>
      </w:r>
    </w:p>
    <w:p w14:paraId="0768C728" w14:textId="77777777" w:rsidR="001351BD" w:rsidRPr="001351BD" w:rsidRDefault="001351BD" w:rsidP="001351BD">
      <w:pPr>
        <w:bidi/>
        <w:jc w:val="both"/>
        <w:rPr>
          <w:rFonts w:cs="David" w:hint="cs"/>
          <w:rtl/>
        </w:rPr>
      </w:pPr>
    </w:p>
    <w:p w14:paraId="59ACFF41" w14:textId="77777777" w:rsidR="001351BD" w:rsidRPr="001351BD" w:rsidRDefault="001351BD" w:rsidP="001351BD">
      <w:pPr>
        <w:bidi/>
        <w:jc w:val="both"/>
        <w:rPr>
          <w:rFonts w:cs="David" w:hint="cs"/>
          <w:rtl/>
        </w:rPr>
      </w:pPr>
      <w:r w:rsidRPr="001351BD">
        <w:rPr>
          <w:rFonts w:cs="David" w:hint="cs"/>
          <w:u w:val="single"/>
          <w:rtl/>
        </w:rPr>
        <w:t>היו"ר דוד טל:</w:t>
      </w:r>
    </w:p>
    <w:p w14:paraId="5CC94384" w14:textId="77777777" w:rsidR="001351BD" w:rsidRPr="001351BD" w:rsidRDefault="001351BD" w:rsidP="001351BD">
      <w:pPr>
        <w:bidi/>
        <w:jc w:val="both"/>
        <w:rPr>
          <w:rFonts w:cs="David" w:hint="cs"/>
          <w:rtl/>
        </w:rPr>
      </w:pPr>
    </w:p>
    <w:p w14:paraId="3030162A" w14:textId="77777777" w:rsidR="001351BD" w:rsidRPr="001351BD" w:rsidRDefault="001351BD" w:rsidP="001351BD">
      <w:pPr>
        <w:bidi/>
        <w:jc w:val="both"/>
        <w:rPr>
          <w:rFonts w:cs="David" w:hint="cs"/>
          <w:rtl/>
        </w:rPr>
      </w:pPr>
      <w:r w:rsidRPr="001351BD">
        <w:rPr>
          <w:rFonts w:cs="David" w:hint="cs"/>
          <w:rtl/>
        </w:rPr>
        <w:tab/>
        <w:t>השתכנעת?</w:t>
      </w:r>
    </w:p>
    <w:p w14:paraId="3FCF22B9" w14:textId="77777777" w:rsidR="001351BD" w:rsidRPr="001351BD" w:rsidRDefault="001351BD" w:rsidP="001351BD">
      <w:pPr>
        <w:bidi/>
        <w:jc w:val="both"/>
        <w:rPr>
          <w:rFonts w:cs="David" w:hint="cs"/>
          <w:rtl/>
        </w:rPr>
      </w:pPr>
    </w:p>
    <w:p w14:paraId="0873E867" w14:textId="77777777" w:rsidR="001351BD" w:rsidRPr="001351BD" w:rsidRDefault="001351BD" w:rsidP="001351BD">
      <w:pPr>
        <w:bidi/>
        <w:jc w:val="both"/>
        <w:rPr>
          <w:rFonts w:cs="David" w:hint="cs"/>
          <w:rtl/>
        </w:rPr>
      </w:pPr>
      <w:r w:rsidRPr="001351BD">
        <w:rPr>
          <w:rFonts w:cs="David" w:hint="cs"/>
          <w:u w:val="single"/>
          <w:rtl/>
        </w:rPr>
        <w:t>גדעון סער:</w:t>
      </w:r>
    </w:p>
    <w:p w14:paraId="61A77F0C" w14:textId="77777777" w:rsidR="001351BD" w:rsidRPr="001351BD" w:rsidRDefault="001351BD" w:rsidP="001351BD">
      <w:pPr>
        <w:bidi/>
        <w:jc w:val="both"/>
        <w:rPr>
          <w:rFonts w:cs="David" w:hint="cs"/>
          <w:rtl/>
        </w:rPr>
      </w:pPr>
    </w:p>
    <w:p w14:paraId="71C1E212" w14:textId="77777777" w:rsidR="001351BD" w:rsidRPr="001351BD" w:rsidRDefault="001351BD" w:rsidP="001351BD">
      <w:pPr>
        <w:bidi/>
        <w:jc w:val="both"/>
        <w:rPr>
          <w:rFonts w:cs="David" w:hint="cs"/>
          <w:rtl/>
        </w:rPr>
      </w:pPr>
      <w:r w:rsidRPr="001351BD">
        <w:rPr>
          <w:rFonts w:cs="David" w:hint="cs"/>
          <w:rtl/>
        </w:rPr>
        <w:tab/>
        <w:t xml:space="preserve"> השתכנעתי שחבר הכנסת </w:t>
      </w:r>
      <w:proofErr w:type="spellStart"/>
      <w:r w:rsidRPr="001351BD">
        <w:rPr>
          <w:rFonts w:cs="David" w:hint="cs"/>
          <w:rtl/>
        </w:rPr>
        <w:t>אלסאנע</w:t>
      </w:r>
      <w:proofErr w:type="spellEnd"/>
      <w:r w:rsidRPr="001351BD">
        <w:rPr>
          <w:rFonts w:cs="David" w:hint="cs"/>
          <w:rtl/>
        </w:rPr>
        <w:t xml:space="preserve"> צריך להישאר חבר הוועדה, ואני מציע להוסיף דבר שהוא בסמכות הוועדה, את חבר הכנסת </w:t>
      </w:r>
      <w:proofErr w:type="spellStart"/>
      <w:r w:rsidRPr="001351BD">
        <w:rPr>
          <w:rFonts w:cs="David" w:hint="cs"/>
          <w:rtl/>
        </w:rPr>
        <w:t>שרוני</w:t>
      </w:r>
      <w:proofErr w:type="spellEnd"/>
      <w:r w:rsidRPr="001351BD">
        <w:rPr>
          <w:rFonts w:cs="David" w:hint="cs"/>
          <w:rtl/>
        </w:rPr>
        <w:t xml:space="preserve"> כנציג ועדת החוקה, ואת חבר הכנסת </w:t>
      </w:r>
      <w:proofErr w:type="spellStart"/>
      <w:r w:rsidRPr="001351BD">
        <w:rPr>
          <w:rFonts w:cs="David" w:hint="cs"/>
          <w:rtl/>
        </w:rPr>
        <w:t>אילטוב</w:t>
      </w:r>
      <w:proofErr w:type="spellEnd"/>
      <w:r w:rsidRPr="001351BD">
        <w:rPr>
          <w:rFonts w:cs="David" w:hint="cs"/>
          <w:rtl/>
        </w:rPr>
        <w:t xml:space="preserve"> כנציג ועדת הכנסת ויהיו 14 חברים במקום 12, ובא לציון גואל.</w:t>
      </w:r>
    </w:p>
    <w:p w14:paraId="360AD044" w14:textId="77777777" w:rsidR="001351BD" w:rsidRPr="001351BD" w:rsidRDefault="001351BD" w:rsidP="001351BD">
      <w:pPr>
        <w:bidi/>
        <w:jc w:val="both"/>
        <w:rPr>
          <w:rFonts w:cs="David" w:hint="cs"/>
          <w:rtl/>
        </w:rPr>
      </w:pPr>
    </w:p>
    <w:p w14:paraId="57E480C4" w14:textId="77777777" w:rsidR="001351BD" w:rsidRPr="001351BD" w:rsidRDefault="001351BD" w:rsidP="001351BD">
      <w:pPr>
        <w:bidi/>
        <w:jc w:val="both"/>
        <w:rPr>
          <w:rFonts w:cs="David" w:hint="cs"/>
          <w:rtl/>
        </w:rPr>
      </w:pPr>
      <w:r w:rsidRPr="001351BD">
        <w:rPr>
          <w:rFonts w:cs="David" w:hint="cs"/>
          <w:u w:val="single"/>
          <w:rtl/>
        </w:rPr>
        <w:t xml:space="preserve">יולי-יואל </w:t>
      </w:r>
      <w:proofErr w:type="spellStart"/>
      <w:r w:rsidRPr="001351BD">
        <w:rPr>
          <w:rFonts w:cs="David" w:hint="cs"/>
          <w:u w:val="single"/>
          <w:rtl/>
        </w:rPr>
        <w:t>אדלשטיין</w:t>
      </w:r>
      <w:proofErr w:type="spellEnd"/>
      <w:r w:rsidRPr="001351BD">
        <w:rPr>
          <w:rFonts w:cs="David" w:hint="cs"/>
          <w:u w:val="single"/>
          <w:rtl/>
        </w:rPr>
        <w:t>:</w:t>
      </w:r>
    </w:p>
    <w:p w14:paraId="742CC4A7" w14:textId="77777777" w:rsidR="001351BD" w:rsidRPr="001351BD" w:rsidRDefault="001351BD" w:rsidP="001351BD">
      <w:pPr>
        <w:bidi/>
        <w:jc w:val="both"/>
        <w:rPr>
          <w:rFonts w:cs="David" w:hint="cs"/>
          <w:rtl/>
        </w:rPr>
      </w:pPr>
    </w:p>
    <w:p w14:paraId="7481389F" w14:textId="77777777" w:rsidR="001351BD" w:rsidRPr="001351BD" w:rsidRDefault="001351BD" w:rsidP="001351BD">
      <w:pPr>
        <w:bidi/>
        <w:jc w:val="both"/>
        <w:rPr>
          <w:rFonts w:cs="David" w:hint="cs"/>
          <w:rtl/>
        </w:rPr>
      </w:pPr>
      <w:r w:rsidRPr="001351BD">
        <w:rPr>
          <w:rFonts w:cs="David" w:hint="cs"/>
          <w:rtl/>
        </w:rPr>
        <w:tab/>
        <w:t xml:space="preserve"> הצעה הגיונית מאוד.</w:t>
      </w:r>
    </w:p>
    <w:p w14:paraId="1C6612A4" w14:textId="77777777" w:rsidR="001351BD" w:rsidRPr="001351BD" w:rsidRDefault="001351BD" w:rsidP="001351BD">
      <w:pPr>
        <w:bidi/>
        <w:jc w:val="both"/>
        <w:rPr>
          <w:rFonts w:cs="David" w:hint="cs"/>
          <w:rtl/>
        </w:rPr>
      </w:pPr>
    </w:p>
    <w:p w14:paraId="12E5E031" w14:textId="77777777" w:rsidR="001351BD" w:rsidRPr="001351BD" w:rsidRDefault="001351BD" w:rsidP="001351BD">
      <w:pPr>
        <w:bidi/>
        <w:jc w:val="both"/>
        <w:rPr>
          <w:rFonts w:cs="David" w:hint="cs"/>
          <w:rtl/>
        </w:rPr>
      </w:pPr>
      <w:r w:rsidRPr="001351BD">
        <w:rPr>
          <w:rFonts w:cs="David" w:hint="cs"/>
          <w:u w:val="single"/>
          <w:rtl/>
        </w:rPr>
        <w:t>קולט אביטל:</w:t>
      </w:r>
    </w:p>
    <w:p w14:paraId="17D67DA3" w14:textId="77777777" w:rsidR="001351BD" w:rsidRPr="001351BD" w:rsidRDefault="001351BD" w:rsidP="001351BD">
      <w:pPr>
        <w:bidi/>
        <w:jc w:val="both"/>
        <w:rPr>
          <w:rFonts w:cs="David" w:hint="cs"/>
          <w:rtl/>
        </w:rPr>
      </w:pPr>
    </w:p>
    <w:p w14:paraId="1A9E94C8" w14:textId="77777777" w:rsidR="001351BD" w:rsidRPr="001351BD" w:rsidRDefault="001351BD" w:rsidP="001351BD">
      <w:pPr>
        <w:bidi/>
        <w:jc w:val="both"/>
        <w:rPr>
          <w:rFonts w:cs="David" w:hint="cs"/>
          <w:rtl/>
        </w:rPr>
      </w:pPr>
      <w:r w:rsidRPr="001351BD">
        <w:rPr>
          <w:rFonts w:cs="David" w:hint="cs"/>
          <w:rtl/>
        </w:rPr>
        <w:tab/>
        <w:t xml:space="preserve"> אין שום סיבה לתת לישראל ביתנו.</w:t>
      </w:r>
    </w:p>
    <w:p w14:paraId="50BE89D5" w14:textId="77777777" w:rsidR="001351BD" w:rsidRPr="001351BD" w:rsidRDefault="001351BD" w:rsidP="001351BD">
      <w:pPr>
        <w:bidi/>
        <w:jc w:val="both"/>
        <w:rPr>
          <w:rFonts w:cs="David" w:hint="cs"/>
          <w:rtl/>
        </w:rPr>
      </w:pPr>
    </w:p>
    <w:p w14:paraId="38BA8DAA" w14:textId="77777777" w:rsidR="001351BD" w:rsidRPr="001351BD" w:rsidRDefault="001351BD" w:rsidP="001351BD">
      <w:pPr>
        <w:bidi/>
        <w:jc w:val="both"/>
        <w:rPr>
          <w:rFonts w:cs="David" w:hint="cs"/>
          <w:rtl/>
        </w:rPr>
      </w:pPr>
      <w:r w:rsidRPr="001351BD">
        <w:rPr>
          <w:rFonts w:cs="David" w:hint="cs"/>
          <w:u w:val="single"/>
          <w:rtl/>
        </w:rPr>
        <w:t>היו"ר דוד טל:</w:t>
      </w:r>
    </w:p>
    <w:p w14:paraId="67D99211" w14:textId="77777777" w:rsidR="001351BD" w:rsidRPr="001351BD" w:rsidRDefault="001351BD" w:rsidP="001351BD">
      <w:pPr>
        <w:bidi/>
        <w:jc w:val="both"/>
        <w:rPr>
          <w:rFonts w:cs="David" w:hint="cs"/>
          <w:rtl/>
        </w:rPr>
      </w:pPr>
    </w:p>
    <w:p w14:paraId="20C571D1" w14:textId="77777777" w:rsidR="001351BD" w:rsidRPr="001351BD" w:rsidRDefault="001351BD" w:rsidP="001351BD">
      <w:pPr>
        <w:bidi/>
        <w:jc w:val="both"/>
        <w:rPr>
          <w:rFonts w:cs="David" w:hint="cs"/>
          <w:rtl/>
        </w:rPr>
      </w:pPr>
      <w:r w:rsidRPr="001351BD">
        <w:rPr>
          <w:rFonts w:cs="David" w:hint="cs"/>
          <w:rtl/>
        </w:rPr>
        <w:tab/>
        <w:t>רבותי, יש הצעה של ועדת החוקה, אני מעלה להצבעה, ורק מי שזכאי להצביע, שיצביע. מי בעד הצעתה של ועדת החוקה, כפי שקראתי, ירים את ידו? רוב בעד. מי נגד? מי נמנע? תודה.</w:t>
      </w:r>
    </w:p>
    <w:p w14:paraId="51AC1805" w14:textId="77777777" w:rsidR="001351BD" w:rsidRPr="001351BD" w:rsidRDefault="001351BD" w:rsidP="001351BD">
      <w:pPr>
        <w:bidi/>
        <w:jc w:val="both"/>
        <w:rPr>
          <w:rFonts w:cs="David" w:hint="cs"/>
          <w:rtl/>
        </w:rPr>
      </w:pPr>
    </w:p>
    <w:p w14:paraId="52226164" w14:textId="77777777" w:rsidR="001351BD" w:rsidRPr="001351BD" w:rsidRDefault="001351BD" w:rsidP="001351BD">
      <w:pPr>
        <w:bidi/>
        <w:jc w:val="both"/>
        <w:rPr>
          <w:rFonts w:cs="David" w:hint="cs"/>
          <w:rtl/>
        </w:rPr>
      </w:pPr>
    </w:p>
    <w:p w14:paraId="0BFF108C" w14:textId="77777777" w:rsidR="001351BD" w:rsidRPr="001351BD" w:rsidRDefault="001351BD" w:rsidP="001351BD">
      <w:pPr>
        <w:bidi/>
        <w:jc w:val="both"/>
        <w:rPr>
          <w:rFonts w:cs="David" w:hint="cs"/>
          <w:u w:val="single"/>
          <w:rtl/>
        </w:rPr>
      </w:pPr>
      <w:r w:rsidRPr="001351BD">
        <w:rPr>
          <w:rFonts w:cs="David" w:hint="cs"/>
          <w:u w:val="single"/>
          <w:rtl/>
        </w:rPr>
        <w:t>הצבעה</w:t>
      </w:r>
    </w:p>
    <w:p w14:paraId="532A8ED2" w14:textId="77777777" w:rsidR="001351BD" w:rsidRPr="001351BD" w:rsidRDefault="001351BD" w:rsidP="001351BD">
      <w:pPr>
        <w:bidi/>
        <w:jc w:val="both"/>
        <w:rPr>
          <w:rFonts w:cs="David" w:hint="cs"/>
          <w:rtl/>
        </w:rPr>
      </w:pPr>
    </w:p>
    <w:p w14:paraId="22B5DE77" w14:textId="77777777" w:rsidR="001351BD" w:rsidRPr="001351BD" w:rsidRDefault="001351BD" w:rsidP="001351BD">
      <w:pPr>
        <w:bidi/>
        <w:jc w:val="both"/>
        <w:rPr>
          <w:rFonts w:cs="David" w:hint="cs"/>
          <w:rtl/>
        </w:rPr>
      </w:pPr>
      <w:r w:rsidRPr="001351BD">
        <w:rPr>
          <w:rFonts w:cs="David" w:hint="cs"/>
          <w:rtl/>
        </w:rPr>
        <w:t xml:space="preserve">בעד </w:t>
      </w:r>
      <w:r w:rsidRPr="001351BD">
        <w:rPr>
          <w:rFonts w:cs="David"/>
          <w:rtl/>
        </w:rPr>
        <w:t>–</w:t>
      </w:r>
      <w:r w:rsidRPr="001351BD">
        <w:rPr>
          <w:rFonts w:cs="David" w:hint="cs"/>
          <w:rtl/>
        </w:rPr>
        <w:t xml:space="preserve"> 12</w:t>
      </w:r>
    </w:p>
    <w:p w14:paraId="36243C58" w14:textId="77777777" w:rsidR="001351BD" w:rsidRPr="001351BD" w:rsidRDefault="001351BD" w:rsidP="001351BD">
      <w:pPr>
        <w:bidi/>
        <w:jc w:val="both"/>
        <w:rPr>
          <w:rFonts w:cs="David" w:hint="cs"/>
          <w:rtl/>
        </w:rPr>
      </w:pPr>
      <w:r w:rsidRPr="001351BD">
        <w:rPr>
          <w:rFonts w:cs="David" w:hint="cs"/>
          <w:rtl/>
        </w:rPr>
        <w:t xml:space="preserve">נגד </w:t>
      </w:r>
      <w:r w:rsidRPr="001351BD">
        <w:rPr>
          <w:rFonts w:cs="David"/>
          <w:rtl/>
        </w:rPr>
        <w:t>–</w:t>
      </w:r>
      <w:r w:rsidRPr="001351BD">
        <w:rPr>
          <w:rFonts w:cs="David" w:hint="cs"/>
          <w:rtl/>
        </w:rPr>
        <w:t xml:space="preserve"> 9  </w:t>
      </w:r>
    </w:p>
    <w:p w14:paraId="272BCFE4" w14:textId="77777777" w:rsidR="001351BD" w:rsidRPr="001351BD" w:rsidRDefault="001351BD" w:rsidP="001351BD">
      <w:pPr>
        <w:bidi/>
        <w:jc w:val="both"/>
        <w:rPr>
          <w:rFonts w:cs="David" w:hint="cs"/>
          <w:rtl/>
        </w:rPr>
      </w:pPr>
      <w:r w:rsidRPr="001351BD">
        <w:rPr>
          <w:rFonts w:cs="David" w:hint="cs"/>
          <w:rtl/>
        </w:rPr>
        <w:t>הצעת ועדת החוקה נתקבלה.</w:t>
      </w:r>
    </w:p>
    <w:p w14:paraId="56D32216" w14:textId="77777777" w:rsidR="001351BD" w:rsidRPr="001351BD" w:rsidRDefault="001351BD" w:rsidP="001351BD">
      <w:pPr>
        <w:bidi/>
        <w:jc w:val="both"/>
        <w:rPr>
          <w:rFonts w:cs="David" w:hint="cs"/>
          <w:rtl/>
        </w:rPr>
      </w:pPr>
    </w:p>
    <w:p w14:paraId="7CCF9209" w14:textId="77777777" w:rsidR="001351BD" w:rsidRPr="001351BD" w:rsidRDefault="001351BD" w:rsidP="001351BD">
      <w:pPr>
        <w:bidi/>
        <w:jc w:val="both"/>
        <w:rPr>
          <w:rFonts w:cs="David" w:hint="cs"/>
          <w:rtl/>
        </w:rPr>
      </w:pPr>
      <w:r w:rsidRPr="001351BD">
        <w:rPr>
          <w:rFonts w:cs="David" w:hint="cs"/>
          <w:u w:val="single"/>
          <w:rtl/>
        </w:rPr>
        <w:t>היו"ר דוד טל:</w:t>
      </w:r>
    </w:p>
    <w:p w14:paraId="422260A0" w14:textId="77777777" w:rsidR="001351BD" w:rsidRPr="001351BD" w:rsidRDefault="001351BD" w:rsidP="001351BD">
      <w:pPr>
        <w:bidi/>
        <w:jc w:val="both"/>
        <w:rPr>
          <w:rFonts w:cs="David" w:hint="cs"/>
          <w:rtl/>
        </w:rPr>
      </w:pPr>
    </w:p>
    <w:p w14:paraId="3BE1AF9E" w14:textId="77777777" w:rsidR="001351BD" w:rsidRPr="001351BD" w:rsidRDefault="001351BD" w:rsidP="001351BD">
      <w:pPr>
        <w:bidi/>
        <w:jc w:val="both"/>
        <w:rPr>
          <w:rFonts w:cs="David" w:hint="cs"/>
          <w:rtl/>
        </w:rPr>
      </w:pPr>
      <w:r w:rsidRPr="001351BD">
        <w:rPr>
          <w:rFonts w:cs="David" w:hint="cs"/>
          <w:rtl/>
        </w:rPr>
        <w:tab/>
        <w:t xml:space="preserve"> תודה. הצעת ועדת החוקה התקבלה ואושרה ברוב קולות. תודה רבה.</w:t>
      </w:r>
    </w:p>
    <w:p w14:paraId="5C1B23E7" w14:textId="77777777" w:rsidR="001351BD" w:rsidRPr="001351BD" w:rsidRDefault="001351BD" w:rsidP="001351BD">
      <w:pPr>
        <w:bidi/>
        <w:jc w:val="both"/>
        <w:rPr>
          <w:rFonts w:cs="David" w:hint="cs"/>
          <w:rtl/>
        </w:rPr>
      </w:pPr>
    </w:p>
    <w:p w14:paraId="183D3727" w14:textId="77777777" w:rsidR="001351BD" w:rsidRPr="001351BD" w:rsidRDefault="001351BD" w:rsidP="001351BD">
      <w:pPr>
        <w:bidi/>
        <w:jc w:val="both"/>
        <w:rPr>
          <w:rFonts w:cs="David" w:hint="cs"/>
          <w:rtl/>
        </w:rPr>
      </w:pPr>
      <w:r w:rsidRPr="001351BD">
        <w:rPr>
          <w:rFonts w:cs="David" w:hint="cs"/>
          <w:u w:val="single"/>
          <w:rtl/>
        </w:rPr>
        <w:t>גדעון סער:</w:t>
      </w:r>
    </w:p>
    <w:p w14:paraId="7F798BA9" w14:textId="77777777" w:rsidR="001351BD" w:rsidRPr="001351BD" w:rsidRDefault="001351BD" w:rsidP="001351BD">
      <w:pPr>
        <w:bidi/>
        <w:jc w:val="both"/>
        <w:rPr>
          <w:rFonts w:cs="David" w:hint="cs"/>
          <w:rtl/>
        </w:rPr>
      </w:pPr>
    </w:p>
    <w:p w14:paraId="74EFD0F2" w14:textId="77777777" w:rsidR="001351BD" w:rsidRPr="001351BD" w:rsidRDefault="001351BD" w:rsidP="001351BD">
      <w:pPr>
        <w:bidi/>
        <w:jc w:val="both"/>
        <w:rPr>
          <w:rFonts w:cs="David" w:hint="cs"/>
          <w:rtl/>
        </w:rPr>
      </w:pPr>
      <w:r w:rsidRPr="001351BD">
        <w:rPr>
          <w:rFonts w:cs="David" w:hint="cs"/>
          <w:rtl/>
        </w:rPr>
        <w:tab/>
        <w:t xml:space="preserve"> תגיד מה התוצאות לפני שאני מבקש רביזיה.</w:t>
      </w:r>
    </w:p>
    <w:p w14:paraId="2F2FCC2D" w14:textId="77777777" w:rsidR="001351BD" w:rsidRPr="001351BD" w:rsidRDefault="001351BD" w:rsidP="001351BD">
      <w:pPr>
        <w:bidi/>
        <w:jc w:val="both"/>
        <w:rPr>
          <w:rFonts w:cs="David" w:hint="cs"/>
          <w:rtl/>
        </w:rPr>
      </w:pPr>
    </w:p>
    <w:p w14:paraId="57B8A25A" w14:textId="77777777" w:rsidR="001351BD" w:rsidRPr="001351BD" w:rsidRDefault="001351BD" w:rsidP="001351BD">
      <w:pPr>
        <w:bidi/>
        <w:jc w:val="both"/>
        <w:rPr>
          <w:rFonts w:cs="David" w:hint="cs"/>
          <w:rtl/>
        </w:rPr>
      </w:pPr>
      <w:r w:rsidRPr="001351BD">
        <w:rPr>
          <w:rFonts w:cs="David" w:hint="cs"/>
          <w:u w:val="single"/>
          <w:rtl/>
        </w:rPr>
        <w:t>היו"ר דוד טל:</w:t>
      </w:r>
    </w:p>
    <w:p w14:paraId="613945E3" w14:textId="77777777" w:rsidR="001351BD" w:rsidRPr="001351BD" w:rsidRDefault="001351BD" w:rsidP="001351BD">
      <w:pPr>
        <w:bidi/>
        <w:jc w:val="both"/>
        <w:rPr>
          <w:rFonts w:cs="David" w:hint="cs"/>
          <w:rtl/>
        </w:rPr>
      </w:pPr>
    </w:p>
    <w:p w14:paraId="6D3B0495" w14:textId="77777777" w:rsidR="001351BD" w:rsidRPr="001351BD" w:rsidRDefault="001351BD" w:rsidP="001351BD">
      <w:pPr>
        <w:bidi/>
        <w:jc w:val="both"/>
        <w:rPr>
          <w:rFonts w:cs="David" w:hint="cs"/>
          <w:rtl/>
        </w:rPr>
      </w:pPr>
      <w:r w:rsidRPr="001351BD">
        <w:rPr>
          <w:rFonts w:cs="David" w:hint="cs"/>
          <w:rtl/>
        </w:rPr>
        <w:tab/>
        <w:t>12 בעד, תשעה מתנגדים ואין נמנעים.</w:t>
      </w:r>
    </w:p>
    <w:p w14:paraId="0C2BB048" w14:textId="77777777" w:rsidR="001351BD" w:rsidRPr="001351BD" w:rsidRDefault="001351BD" w:rsidP="001351BD">
      <w:pPr>
        <w:bidi/>
        <w:jc w:val="both"/>
        <w:rPr>
          <w:rFonts w:cs="David" w:hint="cs"/>
          <w:rtl/>
        </w:rPr>
      </w:pPr>
    </w:p>
    <w:p w14:paraId="03168038" w14:textId="77777777" w:rsidR="001351BD" w:rsidRPr="001351BD" w:rsidRDefault="001351BD" w:rsidP="001351BD">
      <w:pPr>
        <w:bidi/>
        <w:jc w:val="both"/>
        <w:rPr>
          <w:rFonts w:cs="David" w:hint="cs"/>
          <w:rtl/>
        </w:rPr>
      </w:pPr>
      <w:r w:rsidRPr="001351BD">
        <w:rPr>
          <w:rFonts w:cs="David" w:hint="cs"/>
          <w:u w:val="single"/>
          <w:rtl/>
        </w:rPr>
        <w:t>גדעון סער:</w:t>
      </w:r>
    </w:p>
    <w:p w14:paraId="11419174" w14:textId="77777777" w:rsidR="001351BD" w:rsidRPr="001351BD" w:rsidRDefault="001351BD" w:rsidP="001351BD">
      <w:pPr>
        <w:bidi/>
        <w:jc w:val="both"/>
        <w:rPr>
          <w:rFonts w:cs="David" w:hint="cs"/>
          <w:rtl/>
        </w:rPr>
      </w:pPr>
    </w:p>
    <w:p w14:paraId="1B75CFF5" w14:textId="77777777" w:rsidR="001351BD" w:rsidRPr="001351BD" w:rsidRDefault="001351BD" w:rsidP="001351BD">
      <w:pPr>
        <w:bidi/>
        <w:jc w:val="both"/>
        <w:rPr>
          <w:rFonts w:cs="David" w:hint="cs"/>
          <w:rtl/>
        </w:rPr>
      </w:pPr>
      <w:r w:rsidRPr="001351BD">
        <w:rPr>
          <w:rFonts w:cs="David" w:hint="cs"/>
          <w:rtl/>
        </w:rPr>
        <w:tab/>
        <w:t xml:space="preserve"> אדוני היושב-ראש, אני מבקש רביזיה. מאחר שהמציע לא נוכח, דהיינו, חבר הכנסת </w:t>
      </w:r>
      <w:proofErr w:type="spellStart"/>
      <w:r w:rsidRPr="001351BD">
        <w:rPr>
          <w:rFonts w:cs="David" w:hint="cs"/>
          <w:rtl/>
        </w:rPr>
        <w:t>יצחקי</w:t>
      </w:r>
      <w:proofErr w:type="spellEnd"/>
      <w:r w:rsidRPr="001351BD">
        <w:rPr>
          <w:rFonts w:cs="David" w:hint="cs"/>
          <w:rtl/>
        </w:rPr>
        <w:t>, אני מבקש שההצבעה על הרביזיה תידחה ותתקיים בנוכחות המציע.</w:t>
      </w:r>
    </w:p>
    <w:p w14:paraId="11B7B90E" w14:textId="77777777" w:rsidR="001351BD" w:rsidRPr="001351BD" w:rsidRDefault="001351BD" w:rsidP="001351BD">
      <w:pPr>
        <w:bidi/>
        <w:jc w:val="both"/>
        <w:rPr>
          <w:rFonts w:cs="David" w:hint="cs"/>
          <w:rtl/>
        </w:rPr>
      </w:pPr>
    </w:p>
    <w:p w14:paraId="504319C3" w14:textId="77777777" w:rsidR="001351BD" w:rsidRPr="001351BD" w:rsidRDefault="001351BD" w:rsidP="001351BD">
      <w:pPr>
        <w:bidi/>
        <w:jc w:val="both"/>
        <w:rPr>
          <w:rFonts w:cs="David" w:hint="cs"/>
          <w:rtl/>
        </w:rPr>
      </w:pPr>
      <w:r w:rsidRPr="001351BD">
        <w:rPr>
          <w:rFonts w:cs="David" w:hint="cs"/>
          <w:u w:val="single"/>
          <w:rtl/>
        </w:rPr>
        <w:t>היו"ר דוד טל:</w:t>
      </w:r>
    </w:p>
    <w:p w14:paraId="39403936" w14:textId="77777777" w:rsidR="001351BD" w:rsidRPr="001351BD" w:rsidRDefault="001351BD" w:rsidP="001351BD">
      <w:pPr>
        <w:bidi/>
        <w:jc w:val="both"/>
        <w:rPr>
          <w:rFonts w:cs="David" w:hint="cs"/>
          <w:rtl/>
        </w:rPr>
      </w:pPr>
    </w:p>
    <w:p w14:paraId="6FDFB19E" w14:textId="77777777" w:rsidR="001351BD" w:rsidRPr="001351BD" w:rsidRDefault="001351BD" w:rsidP="001351BD">
      <w:pPr>
        <w:bidi/>
        <w:jc w:val="both"/>
        <w:rPr>
          <w:rFonts w:cs="David" w:hint="cs"/>
          <w:rtl/>
        </w:rPr>
      </w:pPr>
      <w:r w:rsidRPr="001351BD">
        <w:rPr>
          <w:rFonts w:cs="David" w:hint="cs"/>
          <w:rtl/>
        </w:rPr>
        <w:tab/>
        <w:t xml:space="preserve"> גדעון סער, חבר הכנסת </w:t>
      </w:r>
      <w:proofErr w:type="spellStart"/>
      <w:r w:rsidRPr="001351BD">
        <w:rPr>
          <w:rFonts w:cs="David" w:hint="cs"/>
          <w:rtl/>
        </w:rPr>
        <w:t>יצחקי</w:t>
      </w:r>
      <w:proofErr w:type="spellEnd"/>
      <w:r w:rsidRPr="001351BD">
        <w:rPr>
          <w:rFonts w:cs="David" w:hint="cs"/>
          <w:rtl/>
        </w:rPr>
        <w:t xml:space="preserve"> לא ישנה את התוצאה.</w:t>
      </w:r>
    </w:p>
    <w:p w14:paraId="73ADF4E7" w14:textId="77777777" w:rsidR="001351BD" w:rsidRPr="001351BD" w:rsidRDefault="001351BD" w:rsidP="001351BD">
      <w:pPr>
        <w:bidi/>
        <w:jc w:val="both"/>
        <w:rPr>
          <w:rFonts w:cs="David" w:hint="cs"/>
          <w:rtl/>
        </w:rPr>
      </w:pPr>
      <w:r w:rsidRPr="001351BD">
        <w:rPr>
          <w:rFonts w:cs="David"/>
          <w:u w:val="single"/>
          <w:rtl/>
        </w:rPr>
        <w:br w:type="page"/>
      </w:r>
      <w:r w:rsidRPr="001351BD">
        <w:rPr>
          <w:rFonts w:cs="David" w:hint="cs"/>
          <w:u w:val="single"/>
          <w:rtl/>
        </w:rPr>
        <w:t>גדעון סער:</w:t>
      </w:r>
    </w:p>
    <w:p w14:paraId="73994185" w14:textId="77777777" w:rsidR="001351BD" w:rsidRPr="001351BD" w:rsidRDefault="001351BD" w:rsidP="001351BD">
      <w:pPr>
        <w:bidi/>
        <w:jc w:val="both"/>
        <w:rPr>
          <w:rFonts w:cs="David" w:hint="cs"/>
          <w:rtl/>
        </w:rPr>
      </w:pPr>
    </w:p>
    <w:p w14:paraId="5973720B" w14:textId="77777777" w:rsidR="001351BD" w:rsidRPr="001351BD" w:rsidRDefault="001351BD" w:rsidP="001351BD">
      <w:pPr>
        <w:bidi/>
        <w:jc w:val="both"/>
        <w:rPr>
          <w:rFonts w:cs="David" w:hint="cs"/>
          <w:rtl/>
        </w:rPr>
      </w:pPr>
      <w:r w:rsidRPr="001351BD">
        <w:rPr>
          <w:rFonts w:cs="David" w:hint="cs"/>
          <w:rtl/>
        </w:rPr>
        <w:tab/>
        <w:t xml:space="preserve"> אדוני היושב-ראש, דיון ברביזיה מאפשר גם למציע לבוא ולהגיד את דברו. הרי ועדת החוקה משכה את העניין חצי שנה מחודש מאי, עד נובמבר הם משכו את זה, עכשיו הם לחוצים להצביע מיד על הרביזיה. אני מבקש לאפשר גם לחבר הכנסת </w:t>
      </w:r>
      <w:proofErr w:type="spellStart"/>
      <w:r w:rsidRPr="001351BD">
        <w:rPr>
          <w:rFonts w:cs="David" w:hint="cs"/>
          <w:rtl/>
        </w:rPr>
        <w:t>יצחקי</w:t>
      </w:r>
      <w:proofErr w:type="spellEnd"/>
      <w:r w:rsidRPr="001351BD">
        <w:rPr>
          <w:rFonts w:cs="David" w:hint="cs"/>
          <w:rtl/>
        </w:rPr>
        <w:t xml:space="preserve"> לומר את דברו לפני שנכריע לכאן ולכאן.</w:t>
      </w:r>
    </w:p>
    <w:p w14:paraId="3CEAEB09" w14:textId="77777777" w:rsidR="001351BD" w:rsidRPr="001351BD" w:rsidRDefault="001351BD" w:rsidP="001351BD">
      <w:pPr>
        <w:bidi/>
        <w:jc w:val="both"/>
        <w:rPr>
          <w:rFonts w:cs="David" w:hint="cs"/>
          <w:rtl/>
        </w:rPr>
      </w:pPr>
    </w:p>
    <w:p w14:paraId="1B478659" w14:textId="77777777" w:rsidR="001351BD" w:rsidRPr="001351BD" w:rsidRDefault="001351BD" w:rsidP="001351BD">
      <w:pPr>
        <w:bidi/>
        <w:jc w:val="both"/>
        <w:rPr>
          <w:rFonts w:cs="David" w:hint="cs"/>
          <w:rtl/>
        </w:rPr>
      </w:pPr>
      <w:r w:rsidRPr="001351BD">
        <w:rPr>
          <w:rFonts w:cs="David" w:hint="cs"/>
          <w:u w:val="single"/>
          <w:rtl/>
        </w:rPr>
        <w:t>יואל חסון:</w:t>
      </w:r>
    </w:p>
    <w:p w14:paraId="21F9C226" w14:textId="77777777" w:rsidR="001351BD" w:rsidRPr="001351BD" w:rsidRDefault="001351BD" w:rsidP="001351BD">
      <w:pPr>
        <w:bidi/>
        <w:jc w:val="both"/>
        <w:rPr>
          <w:rFonts w:cs="David" w:hint="cs"/>
          <w:rtl/>
        </w:rPr>
      </w:pPr>
    </w:p>
    <w:p w14:paraId="059A0007" w14:textId="77777777" w:rsidR="001351BD" w:rsidRPr="001351BD" w:rsidRDefault="001351BD" w:rsidP="001351BD">
      <w:pPr>
        <w:bidi/>
        <w:jc w:val="both"/>
        <w:rPr>
          <w:rFonts w:cs="David" w:hint="cs"/>
          <w:rtl/>
        </w:rPr>
      </w:pPr>
      <w:r w:rsidRPr="001351BD">
        <w:rPr>
          <w:rFonts w:cs="David" w:hint="cs"/>
          <w:rtl/>
        </w:rPr>
        <w:tab/>
        <w:t xml:space="preserve"> אדוני היושב-ראש, ידענו בתחילת הישיבה שחבר הכנסת אביגדור </w:t>
      </w:r>
      <w:proofErr w:type="spellStart"/>
      <w:r w:rsidRPr="001351BD">
        <w:rPr>
          <w:rFonts w:cs="David" w:hint="cs"/>
          <w:rtl/>
        </w:rPr>
        <w:t>יצחקי</w:t>
      </w:r>
      <w:proofErr w:type="spellEnd"/>
      <w:r w:rsidRPr="001351BD">
        <w:rPr>
          <w:rFonts w:cs="David" w:hint="cs"/>
          <w:rtl/>
        </w:rPr>
        <w:t xml:space="preserve"> לא נמצא כאן. היינו יכולים להגיד את זה בתחילת הדיון.</w:t>
      </w:r>
    </w:p>
    <w:p w14:paraId="7FFFC64F" w14:textId="77777777" w:rsidR="001351BD" w:rsidRPr="001351BD" w:rsidRDefault="001351BD" w:rsidP="001351BD">
      <w:pPr>
        <w:bidi/>
        <w:jc w:val="both"/>
        <w:rPr>
          <w:rFonts w:cs="David" w:hint="cs"/>
          <w:rtl/>
        </w:rPr>
      </w:pPr>
    </w:p>
    <w:p w14:paraId="1267C6A1" w14:textId="77777777" w:rsidR="001351BD" w:rsidRPr="001351BD" w:rsidRDefault="001351BD" w:rsidP="001351BD">
      <w:pPr>
        <w:bidi/>
        <w:jc w:val="both"/>
        <w:rPr>
          <w:rFonts w:cs="David" w:hint="cs"/>
          <w:rtl/>
        </w:rPr>
      </w:pPr>
      <w:r w:rsidRPr="001351BD">
        <w:rPr>
          <w:rFonts w:cs="David" w:hint="cs"/>
          <w:u w:val="single"/>
          <w:rtl/>
        </w:rPr>
        <w:t>היו"ר דוד טל:</w:t>
      </w:r>
    </w:p>
    <w:p w14:paraId="323BC0C4" w14:textId="77777777" w:rsidR="001351BD" w:rsidRPr="001351BD" w:rsidRDefault="001351BD" w:rsidP="001351BD">
      <w:pPr>
        <w:bidi/>
        <w:jc w:val="both"/>
        <w:rPr>
          <w:rFonts w:cs="David" w:hint="cs"/>
          <w:rtl/>
        </w:rPr>
      </w:pPr>
    </w:p>
    <w:p w14:paraId="395EF479" w14:textId="77777777" w:rsidR="001351BD" w:rsidRPr="001351BD" w:rsidRDefault="001351BD" w:rsidP="001351BD">
      <w:pPr>
        <w:bidi/>
        <w:jc w:val="both"/>
        <w:rPr>
          <w:rFonts w:cs="David" w:hint="cs"/>
          <w:rtl/>
        </w:rPr>
      </w:pPr>
      <w:r w:rsidRPr="001351BD">
        <w:rPr>
          <w:rFonts w:cs="David" w:hint="cs"/>
          <w:rtl/>
        </w:rPr>
        <w:tab/>
        <w:t xml:space="preserve"> הוא לא נמצא היום בכנסת?</w:t>
      </w:r>
    </w:p>
    <w:p w14:paraId="0AD5948F" w14:textId="77777777" w:rsidR="001351BD" w:rsidRPr="001351BD" w:rsidRDefault="001351BD" w:rsidP="001351BD">
      <w:pPr>
        <w:bidi/>
        <w:jc w:val="both"/>
        <w:rPr>
          <w:rFonts w:cs="David" w:hint="cs"/>
          <w:rtl/>
        </w:rPr>
      </w:pPr>
    </w:p>
    <w:p w14:paraId="3EB0FA2E" w14:textId="77777777" w:rsidR="001351BD" w:rsidRPr="001351BD" w:rsidRDefault="001351BD" w:rsidP="001351BD">
      <w:pPr>
        <w:bidi/>
        <w:jc w:val="both"/>
        <w:rPr>
          <w:rFonts w:cs="David" w:hint="cs"/>
          <w:rtl/>
        </w:rPr>
      </w:pPr>
      <w:r w:rsidRPr="001351BD">
        <w:rPr>
          <w:rFonts w:cs="David" w:hint="cs"/>
          <w:u w:val="single"/>
          <w:rtl/>
        </w:rPr>
        <w:t>גדעון סער:</w:t>
      </w:r>
    </w:p>
    <w:p w14:paraId="267A9473" w14:textId="77777777" w:rsidR="001351BD" w:rsidRPr="001351BD" w:rsidRDefault="001351BD" w:rsidP="001351BD">
      <w:pPr>
        <w:bidi/>
        <w:jc w:val="both"/>
        <w:rPr>
          <w:rFonts w:cs="David" w:hint="cs"/>
          <w:rtl/>
        </w:rPr>
      </w:pPr>
    </w:p>
    <w:p w14:paraId="479DBC2B" w14:textId="77777777" w:rsidR="001351BD" w:rsidRPr="001351BD" w:rsidRDefault="001351BD" w:rsidP="001351BD">
      <w:pPr>
        <w:bidi/>
        <w:jc w:val="both"/>
        <w:rPr>
          <w:rFonts w:cs="David" w:hint="cs"/>
          <w:rtl/>
        </w:rPr>
      </w:pPr>
      <w:r w:rsidRPr="001351BD">
        <w:rPr>
          <w:rFonts w:cs="David" w:hint="cs"/>
          <w:rtl/>
        </w:rPr>
        <w:tab/>
        <w:t xml:space="preserve"> הוא נמצא ליד מודיעין, אדוני היושב-ראש.</w:t>
      </w:r>
    </w:p>
    <w:p w14:paraId="0948A6E6" w14:textId="77777777" w:rsidR="001351BD" w:rsidRPr="001351BD" w:rsidRDefault="001351BD" w:rsidP="001351BD">
      <w:pPr>
        <w:bidi/>
        <w:jc w:val="both"/>
        <w:rPr>
          <w:rFonts w:cs="David" w:hint="cs"/>
          <w:rtl/>
        </w:rPr>
      </w:pPr>
    </w:p>
    <w:p w14:paraId="433780E6" w14:textId="77777777" w:rsidR="001351BD" w:rsidRPr="001351BD" w:rsidRDefault="001351BD" w:rsidP="001351BD">
      <w:pPr>
        <w:bidi/>
        <w:jc w:val="both"/>
        <w:rPr>
          <w:rFonts w:cs="David" w:hint="cs"/>
          <w:rtl/>
        </w:rPr>
      </w:pPr>
      <w:r w:rsidRPr="001351BD">
        <w:rPr>
          <w:rFonts w:cs="David" w:hint="cs"/>
          <w:u w:val="single"/>
          <w:rtl/>
        </w:rPr>
        <w:t>יואל חסון:</w:t>
      </w:r>
    </w:p>
    <w:p w14:paraId="4358CC00" w14:textId="77777777" w:rsidR="001351BD" w:rsidRPr="001351BD" w:rsidRDefault="001351BD" w:rsidP="001351BD">
      <w:pPr>
        <w:bidi/>
        <w:jc w:val="both"/>
        <w:rPr>
          <w:rFonts w:cs="David" w:hint="cs"/>
          <w:rtl/>
        </w:rPr>
      </w:pPr>
    </w:p>
    <w:p w14:paraId="4096EAAD" w14:textId="77777777" w:rsidR="001351BD" w:rsidRPr="001351BD" w:rsidRDefault="001351BD" w:rsidP="001351BD">
      <w:pPr>
        <w:bidi/>
        <w:jc w:val="both"/>
        <w:rPr>
          <w:rFonts w:cs="David" w:hint="cs"/>
          <w:rtl/>
        </w:rPr>
      </w:pPr>
      <w:r w:rsidRPr="001351BD">
        <w:rPr>
          <w:rFonts w:cs="David" w:hint="cs"/>
          <w:rtl/>
        </w:rPr>
        <w:tab/>
        <w:t xml:space="preserve"> באמת נחכה לו עכשיו.</w:t>
      </w:r>
    </w:p>
    <w:p w14:paraId="78B5BE0B" w14:textId="77777777" w:rsidR="001351BD" w:rsidRPr="001351BD" w:rsidRDefault="001351BD" w:rsidP="001351BD">
      <w:pPr>
        <w:bidi/>
        <w:jc w:val="both"/>
        <w:rPr>
          <w:rFonts w:cs="David" w:hint="cs"/>
          <w:rtl/>
        </w:rPr>
      </w:pPr>
    </w:p>
    <w:p w14:paraId="6F48ABF9" w14:textId="77777777" w:rsidR="001351BD" w:rsidRPr="001351BD" w:rsidRDefault="001351BD" w:rsidP="001351BD">
      <w:pPr>
        <w:bidi/>
        <w:jc w:val="both"/>
        <w:rPr>
          <w:rFonts w:cs="David" w:hint="cs"/>
          <w:rtl/>
        </w:rPr>
      </w:pPr>
      <w:r w:rsidRPr="001351BD">
        <w:rPr>
          <w:rFonts w:cs="David" w:hint="cs"/>
          <w:u w:val="single"/>
          <w:rtl/>
        </w:rPr>
        <w:t>היו"ר דוד טל:</w:t>
      </w:r>
    </w:p>
    <w:p w14:paraId="51FA5296" w14:textId="77777777" w:rsidR="001351BD" w:rsidRPr="001351BD" w:rsidRDefault="001351BD" w:rsidP="001351BD">
      <w:pPr>
        <w:bidi/>
        <w:jc w:val="both"/>
        <w:rPr>
          <w:rFonts w:cs="David" w:hint="cs"/>
          <w:rtl/>
        </w:rPr>
      </w:pPr>
    </w:p>
    <w:p w14:paraId="0B3F2A53" w14:textId="77777777" w:rsidR="001351BD" w:rsidRPr="001351BD" w:rsidRDefault="001351BD" w:rsidP="001351BD">
      <w:pPr>
        <w:bidi/>
        <w:jc w:val="both"/>
        <w:rPr>
          <w:rFonts w:cs="David" w:hint="cs"/>
          <w:rtl/>
        </w:rPr>
      </w:pPr>
      <w:r w:rsidRPr="001351BD">
        <w:rPr>
          <w:rFonts w:cs="David" w:hint="cs"/>
          <w:rtl/>
        </w:rPr>
        <w:tab/>
        <w:t>גדעון סער, אני מוכן, לפנים משורת הדין, לדחות. השעה 10:45, אם עד 10:59 הוא יגיע לכאן, אני אדחה את ההצבעה. תבעתי מיושב-ראש ועדת החוקה אולטימטיבית, שהוא יגיש לי את השמות. אם הוא לא היה מגיש את השמות עד אתמול, הייתי מגיש את הרשימות על דעת חברי הוועדה, כפי שהם סבורים שהיה צריך לעשות את זה. אם אדוני חושב שזה יכול לשנות את המאזן, זה לא משנה.</w:t>
      </w:r>
    </w:p>
    <w:p w14:paraId="11475FDD" w14:textId="77777777" w:rsidR="001351BD" w:rsidRPr="001351BD" w:rsidRDefault="001351BD" w:rsidP="001351BD">
      <w:pPr>
        <w:bidi/>
        <w:jc w:val="both"/>
        <w:rPr>
          <w:rFonts w:cs="David" w:hint="cs"/>
          <w:rtl/>
        </w:rPr>
      </w:pPr>
    </w:p>
    <w:p w14:paraId="7A354D1D" w14:textId="77777777" w:rsidR="001351BD" w:rsidRPr="001351BD" w:rsidRDefault="001351BD" w:rsidP="001351BD">
      <w:pPr>
        <w:bidi/>
        <w:jc w:val="both"/>
        <w:rPr>
          <w:rFonts w:cs="David" w:hint="cs"/>
          <w:rtl/>
        </w:rPr>
      </w:pPr>
      <w:r w:rsidRPr="001351BD">
        <w:rPr>
          <w:rFonts w:cs="David" w:hint="cs"/>
          <w:u w:val="single"/>
          <w:rtl/>
        </w:rPr>
        <w:t>גדעון סער:</w:t>
      </w:r>
    </w:p>
    <w:p w14:paraId="69DC5BB3" w14:textId="77777777" w:rsidR="001351BD" w:rsidRPr="001351BD" w:rsidRDefault="001351BD" w:rsidP="001351BD">
      <w:pPr>
        <w:bidi/>
        <w:jc w:val="both"/>
        <w:rPr>
          <w:rFonts w:cs="David" w:hint="cs"/>
          <w:rtl/>
        </w:rPr>
      </w:pPr>
    </w:p>
    <w:p w14:paraId="45B6E022" w14:textId="77777777" w:rsidR="001351BD" w:rsidRPr="001351BD" w:rsidRDefault="001351BD" w:rsidP="001351BD">
      <w:pPr>
        <w:bidi/>
        <w:jc w:val="both"/>
        <w:rPr>
          <w:rFonts w:cs="David" w:hint="cs"/>
          <w:rtl/>
        </w:rPr>
      </w:pPr>
      <w:r w:rsidRPr="001351BD">
        <w:rPr>
          <w:rFonts w:cs="David" w:hint="cs"/>
          <w:rtl/>
        </w:rPr>
        <w:tab/>
        <w:t xml:space="preserve"> אני אקבל כל פסיקה של אדוני, גם אם אדוני יגיד שאין הבדל להצביע בעוד דקה או להצביע ב-10:59. אדוני יכול לקבוע את זה דבר ראשון בסדר-היום של יום שני, לא יקרה שום אסון, עד אז לא תתכנס הוועדה המיוחדת לדיון נוסף, והוועדה תכריע כפי שהיא תכריע. זו בקשתי. בכל אופן אני אקבל כל הכרעה של אדוני על פי הפררוגטיבה שלו.</w:t>
      </w:r>
    </w:p>
    <w:p w14:paraId="13C146BB" w14:textId="77777777" w:rsidR="001351BD" w:rsidRPr="001351BD" w:rsidRDefault="001351BD" w:rsidP="001351BD">
      <w:pPr>
        <w:bidi/>
        <w:jc w:val="both"/>
        <w:rPr>
          <w:rFonts w:cs="David" w:hint="cs"/>
          <w:rtl/>
        </w:rPr>
      </w:pPr>
    </w:p>
    <w:p w14:paraId="78C32742" w14:textId="77777777" w:rsidR="001351BD" w:rsidRPr="001351BD" w:rsidRDefault="001351BD" w:rsidP="001351BD">
      <w:pPr>
        <w:bidi/>
        <w:jc w:val="both"/>
        <w:rPr>
          <w:rFonts w:cs="David" w:hint="cs"/>
          <w:rtl/>
        </w:rPr>
      </w:pPr>
      <w:r w:rsidRPr="001351BD">
        <w:rPr>
          <w:rFonts w:cs="David" w:hint="cs"/>
          <w:u w:val="single"/>
          <w:rtl/>
        </w:rPr>
        <w:t>יואל חסון:</w:t>
      </w:r>
    </w:p>
    <w:p w14:paraId="71C5F913" w14:textId="77777777" w:rsidR="001351BD" w:rsidRPr="001351BD" w:rsidRDefault="001351BD" w:rsidP="001351BD">
      <w:pPr>
        <w:bidi/>
        <w:jc w:val="both"/>
        <w:rPr>
          <w:rFonts w:cs="David" w:hint="cs"/>
          <w:rtl/>
        </w:rPr>
      </w:pPr>
    </w:p>
    <w:p w14:paraId="52F12F88" w14:textId="77777777" w:rsidR="001351BD" w:rsidRPr="001351BD" w:rsidRDefault="001351BD" w:rsidP="001351BD">
      <w:pPr>
        <w:bidi/>
        <w:jc w:val="both"/>
        <w:rPr>
          <w:rFonts w:cs="David" w:hint="cs"/>
          <w:rtl/>
        </w:rPr>
      </w:pPr>
      <w:r w:rsidRPr="001351BD">
        <w:rPr>
          <w:rFonts w:cs="David" w:hint="cs"/>
          <w:rtl/>
        </w:rPr>
        <w:tab/>
        <w:t xml:space="preserve"> אני נגד. אדוני היושב-ראש, העניין של השימוש בעובדה שהמציע אביגדור </w:t>
      </w:r>
      <w:proofErr w:type="spellStart"/>
      <w:r w:rsidRPr="001351BD">
        <w:rPr>
          <w:rFonts w:cs="David" w:hint="cs"/>
          <w:rtl/>
        </w:rPr>
        <w:t>יצחקי</w:t>
      </w:r>
      <w:proofErr w:type="spellEnd"/>
      <w:r w:rsidRPr="001351BD">
        <w:rPr>
          <w:rFonts w:cs="David" w:hint="cs"/>
          <w:rtl/>
        </w:rPr>
        <w:t xml:space="preserve"> לא נמצא כאן, זה טריק זול ופשוט, וידענו את זה מההתחלה. ידענו מהרגע הראשון שאביגדור </w:t>
      </w:r>
      <w:proofErr w:type="spellStart"/>
      <w:r w:rsidRPr="001351BD">
        <w:rPr>
          <w:rFonts w:cs="David" w:hint="cs"/>
          <w:rtl/>
        </w:rPr>
        <w:t>יצחקי</w:t>
      </w:r>
      <w:proofErr w:type="spellEnd"/>
      <w:r w:rsidRPr="001351BD">
        <w:rPr>
          <w:rFonts w:cs="David" w:hint="cs"/>
          <w:rtl/>
        </w:rPr>
        <w:t xml:space="preserve"> לא נמצא כאן, חבר הכנסת סער לא הופתע מזה כרגע, ולא פתאום הבין שחבר הכנסת </w:t>
      </w:r>
      <w:proofErr w:type="spellStart"/>
      <w:r w:rsidRPr="001351BD">
        <w:rPr>
          <w:rFonts w:cs="David" w:hint="cs"/>
          <w:rtl/>
        </w:rPr>
        <w:t>יצחקי</w:t>
      </w:r>
      <w:proofErr w:type="spellEnd"/>
      <w:r w:rsidRPr="001351BD">
        <w:rPr>
          <w:rFonts w:cs="David" w:hint="cs"/>
          <w:rtl/>
        </w:rPr>
        <w:t xml:space="preserve"> לא כאן, הוא ידע את זה מלכתחילה. זה תרגיל מיותר. אגב, אדוני היושב-ראש, לטובת אלה שרוצים לקדם את החוק הזה, למה להערים עליו מכשולים? נרוץ קדימה. אישרנו את ההרכב, וזה הכול.</w:t>
      </w:r>
    </w:p>
    <w:p w14:paraId="09B96853" w14:textId="77777777" w:rsidR="001351BD" w:rsidRPr="001351BD" w:rsidRDefault="001351BD" w:rsidP="001351BD">
      <w:pPr>
        <w:bidi/>
        <w:jc w:val="both"/>
        <w:rPr>
          <w:rFonts w:cs="David" w:hint="cs"/>
          <w:rtl/>
        </w:rPr>
      </w:pPr>
    </w:p>
    <w:p w14:paraId="28E3EB8E" w14:textId="77777777" w:rsidR="001351BD" w:rsidRPr="001351BD" w:rsidRDefault="001351BD" w:rsidP="001351BD">
      <w:pPr>
        <w:bidi/>
        <w:jc w:val="both"/>
        <w:rPr>
          <w:rFonts w:cs="David" w:hint="cs"/>
          <w:rtl/>
        </w:rPr>
      </w:pPr>
      <w:r w:rsidRPr="001351BD">
        <w:rPr>
          <w:rFonts w:cs="David" w:hint="cs"/>
          <w:u w:val="single"/>
          <w:rtl/>
        </w:rPr>
        <w:t>איתן כבל:</w:t>
      </w:r>
    </w:p>
    <w:p w14:paraId="4AD0714A" w14:textId="77777777" w:rsidR="001351BD" w:rsidRPr="001351BD" w:rsidRDefault="001351BD" w:rsidP="001351BD">
      <w:pPr>
        <w:bidi/>
        <w:jc w:val="both"/>
        <w:rPr>
          <w:rFonts w:cs="David" w:hint="cs"/>
          <w:rtl/>
        </w:rPr>
      </w:pPr>
    </w:p>
    <w:p w14:paraId="39970165" w14:textId="77777777" w:rsidR="001351BD" w:rsidRPr="001351BD" w:rsidRDefault="001351BD" w:rsidP="001351BD">
      <w:pPr>
        <w:bidi/>
        <w:jc w:val="both"/>
        <w:rPr>
          <w:rFonts w:cs="David" w:hint="cs"/>
          <w:rtl/>
        </w:rPr>
      </w:pPr>
      <w:r w:rsidRPr="001351BD">
        <w:rPr>
          <w:rFonts w:cs="David" w:hint="cs"/>
          <w:rtl/>
        </w:rPr>
        <w:tab/>
        <w:t xml:space="preserve"> אם גדעון סער ביקש רביזיה, אני מבקש לקיים את זה עכשיו.</w:t>
      </w:r>
    </w:p>
    <w:p w14:paraId="711D4D8A" w14:textId="77777777" w:rsidR="001351BD" w:rsidRPr="001351BD" w:rsidRDefault="001351BD" w:rsidP="001351BD">
      <w:pPr>
        <w:bidi/>
        <w:jc w:val="both"/>
        <w:rPr>
          <w:rFonts w:cs="David" w:hint="cs"/>
          <w:rtl/>
        </w:rPr>
      </w:pPr>
    </w:p>
    <w:p w14:paraId="0C349CC6" w14:textId="77777777" w:rsidR="001351BD" w:rsidRPr="001351BD" w:rsidRDefault="001351BD" w:rsidP="001351BD">
      <w:pPr>
        <w:bidi/>
        <w:jc w:val="both"/>
        <w:rPr>
          <w:rFonts w:cs="David" w:hint="cs"/>
          <w:rtl/>
        </w:rPr>
      </w:pPr>
      <w:proofErr w:type="spellStart"/>
      <w:r w:rsidRPr="001351BD">
        <w:rPr>
          <w:rFonts w:cs="David" w:hint="cs"/>
          <w:u w:val="single"/>
          <w:rtl/>
        </w:rPr>
        <w:t>אסתרינה</w:t>
      </w:r>
      <w:proofErr w:type="spellEnd"/>
      <w:r w:rsidRPr="001351BD">
        <w:rPr>
          <w:rFonts w:cs="David" w:hint="cs"/>
          <w:u w:val="single"/>
          <w:rtl/>
        </w:rPr>
        <w:t xml:space="preserve"> </w:t>
      </w:r>
      <w:proofErr w:type="spellStart"/>
      <w:r w:rsidRPr="001351BD">
        <w:rPr>
          <w:rFonts w:cs="David" w:hint="cs"/>
          <w:u w:val="single"/>
          <w:rtl/>
        </w:rPr>
        <w:t>טרטמן</w:t>
      </w:r>
      <w:proofErr w:type="spellEnd"/>
      <w:r w:rsidRPr="001351BD">
        <w:rPr>
          <w:rFonts w:cs="David" w:hint="cs"/>
          <w:u w:val="single"/>
          <w:rtl/>
        </w:rPr>
        <w:t>:</w:t>
      </w:r>
    </w:p>
    <w:p w14:paraId="596F124C" w14:textId="77777777" w:rsidR="001351BD" w:rsidRPr="001351BD" w:rsidRDefault="001351BD" w:rsidP="001351BD">
      <w:pPr>
        <w:bidi/>
        <w:jc w:val="both"/>
        <w:rPr>
          <w:rFonts w:cs="David" w:hint="cs"/>
          <w:rtl/>
        </w:rPr>
      </w:pPr>
    </w:p>
    <w:p w14:paraId="151DDA8F" w14:textId="77777777" w:rsidR="001351BD" w:rsidRPr="001351BD" w:rsidRDefault="001351BD" w:rsidP="001351BD">
      <w:pPr>
        <w:bidi/>
        <w:jc w:val="both"/>
        <w:rPr>
          <w:rFonts w:cs="David" w:hint="cs"/>
          <w:rtl/>
        </w:rPr>
      </w:pPr>
      <w:r w:rsidRPr="001351BD">
        <w:rPr>
          <w:rFonts w:cs="David" w:hint="cs"/>
          <w:rtl/>
        </w:rPr>
        <w:tab/>
        <w:t xml:space="preserve"> מומלץ שתהיה פשרה, לא צריך לצאת למלחמה בעניין הזה, שווה לחכות.</w:t>
      </w:r>
    </w:p>
    <w:p w14:paraId="35565779" w14:textId="77777777" w:rsidR="001351BD" w:rsidRPr="001351BD" w:rsidRDefault="001351BD" w:rsidP="001351BD">
      <w:pPr>
        <w:bidi/>
        <w:jc w:val="both"/>
        <w:rPr>
          <w:rFonts w:cs="David" w:hint="cs"/>
          <w:rtl/>
        </w:rPr>
      </w:pPr>
    </w:p>
    <w:p w14:paraId="4C668749" w14:textId="77777777" w:rsidR="001351BD" w:rsidRPr="001351BD" w:rsidRDefault="001351BD" w:rsidP="001351BD">
      <w:pPr>
        <w:bidi/>
        <w:jc w:val="both"/>
        <w:rPr>
          <w:rFonts w:cs="David" w:hint="cs"/>
          <w:rtl/>
        </w:rPr>
      </w:pPr>
      <w:r w:rsidRPr="001351BD">
        <w:rPr>
          <w:rFonts w:cs="David" w:hint="cs"/>
          <w:u w:val="single"/>
          <w:rtl/>
        </w:rPr>
        <w:t>היו"ר דוד טל:</w:t>
      </w:r>
    </w:p>
    <w:p w14:paraId="1460DC8E" w14:textId="77777777" w:rsidR="001351BD" w:rsidRPr="001351BD" w:rsidRDefault="001351BD" w:rsidP="001351BD">
      <w:pPr>
        <w:bidi/>
        <w:jc w:val="both"/>
        <w:rPr>
          <w:rFonts w:cs="David" w:hint="cs"/>
          <w:rtl/>
        </w:rPr>
      </w:pPr>
    </w:p>
    <w:p w14:paraId="62F9EFAD" w14:textId="77777777" w:rsidR="001351BD" w:rsidRPr="001351BD" w:rsidRDefault="001351BD" w:rsidP="001351BD">
      <w:pPr>
        <w:bidi/>
        <w:jc w:val="both"/>
        <w:rPr>
          <w:rFonts w:cs="David" w:hint="cs"/>
          <w:rtl/>
        </w:rPr>
      </w:pPr>
      <w:r w:rsidRPr="001351BD">
        <w:rPr>
          <w:rFonts w:cs="David" w:hint="cs"/>
          <w:rtl/>
        </w:rPr>
        <w:tab/>
        <w:t>לא עושים מלחמה.</w:t>
      </w:r>
    </w:p>
    <w:p w14:paraId="296CB39D" w14:textId="77777777" w:rsidR="001351BD" w:rsidRPr="001351BD" w:rsidRDefault="001351BD" w:rsidP="001351BD">
      <w:pPr>
        <w:bidi/>
        <w:jc w:val="both"/>
        <w:rPr>
          <w:rFonts w:cs="David" w:hint="cs"/>
          <w:rtl/>
        </w:rPr>
      </w:pPr>
      <w:r w:rsidRPr="001351BD">
        <w:rPr>
          <w:rFonts w:cs="David"/>
          <w:u w:val="single"/>
          <w:rtl/>
        </w:rPr>
        <w:br w:type="page"/>
      </w:r>
      <w:r w:rsidRPr="001351BD">
        <w:rPr>
          <w:rFonts w:cs="David" w:hint="cs"/>
          <w:u w:val="single"/>
          <w:rtl/>
        </w:rPr>
        <w:t xml:space="preserve">יולי-יואל </w:t>
      </w:r>
      <w:proofErr w:type="spellStart"/>
      <w:r w:rsidRPr="001351BD">
        <w:rPr>
          <w:rFonts w:cs="David" w:hint="cs"/>
          <w:u w:val="single"/>
          <w:rtl/>
        </w:rPr>
        <w:t>אדלשטיין</w:t>
      </w:r>
      <w:proofErr w:type="spellEnd"/>
      <w:r w:rsidRPr="001351BD">
        <w:rPr>
          <w:rFonts w:cs="David" w:hint="cs"/>
          <w:u w:val="single"/>
          <w:rtl/>
        </w:rPr>
        <w:t>:</w:t>
      </w:r>
    </w:p>
    <w:p w14:paraId="4A3359DD" w14:textId="77777777" w:rsidR="001351BD" w:rsidRPr="001351BD" w:rsidRDefault="001351BD" w:rsidP="001351BD">
      <w:pPr>
        <w:bidi/>
        <w:jc w:val="both"/>
        <w:rPr>
          <w:rFonts w:cs="David" w:hint="cs"/>
          <w:rtl/>
        </w:rPr>
      </w:pPr>
    </w:p>
    <w:p w14:paraId="2F0B463B" w14:textId="77777777" w:rsidR="001351BD" w:rsidRPr="001351BD" w:rsidRDefault="001351BD" w:rsidP="001351BD">
      <w:pPr>
        <w:bidi/>
        <w:jc w:val="both"/>
        <w:rPr>
          <w:rFonts w:cs="David" w:hint="cs"/>
          <w:rtl/>
        </w:rPr>
      </w:pPr>
      <w:r w:rsidRPr="001351BD">
        <w:rPr>
          <w:rFonts w:cs="David" w:hint="cs"/>
          <w:rtl/>
        </w:rPr>
        <w:tab/>
        <w:t xml:space="preserve"> אדוני היושב-ראש, תמיד, בוודאי בוועדה הזאת, אנחנו הולכים על הגבול הדק בין התחום הפוליטי שכולנו עוסקים בו לבין שמירה על פרוצדורה נאותה וכל כללי התקנון. במקרה זה, אם אנחנו לא רוצים שמההחלטות שלנו ייצא ריח חזק מדי של איזה מחטף, כדאי להסתכל על עובדות. מחודש מאי, על אף מאמצים של רוב חברי הכנסת חתמו על הצעת החוק הזאת, הצעת החוק לא התקדמה. עכשיו, כשמדובר בדחייה של שעות ספורות או ימים ספורים, פתאום התמונה מתהפכת. לכן אני מציע, אדוני היושב-ראש, בדיון הקודם אמרת שאתה נמנע מלהצביע בסוגיות הקונטרוברסליות בשל תפקידך כיושב-ראש ועדת הכנסת, אני מציע להביא בחשבון את הדברים האלה </w:t>
      </w:r>
      <w:r w:rsidRPr="001351BD">
        <w:rPr>
          <w:rFonts w:cs="David"/>
          <w:rtl/>
        </w:rPr>
        <w:t>–</w:t>
      </w:r>
      <w:r w:rsidRPr="001351BD">
        <w:rPr>
          <w:rFonts w:cs="David" w:hint="cs"/>
          <w:rtl/>
        </w:rPr>
        <w:t xml:space="preserve"> חודשים רבים הנושא טורפד, גם על ידי ועדת החוקה וגם על ידי גורמים אחרים, עכשיו פתאום מתהפכת התמונה.</w:t>
      </w:r>
    </w:p>
    <w:p w14:paraId="5E922231" w14:textId="77777777" w:rsidR="001351BD" w:rsidRPr="001351BD" w:rsidRDefault="001351BD" w:rsidP="001351BD">
      <w:pPr>
        <w:bidi/>
        <w:jc w:val="both"/>
        <w:rPr>
          <w:rFonts w:cs="David" w:hint="cs"/>
          <w:rtl/>
        </w:rPr>
      </w:pPr>
    </w:p>
    <w:p w14:paraId="2736AD0F" w14:textId="77777777" w:rsidR="001351BD" w:rsidRPr="001351BD" w:rsidRDefault="001351BD" w:rsidP="001351BD">
      <w:pPr>
        <w:bidi/>
        <w:jc w:val="both"/>
        <w:rPr>
          <w:rFonts w:cs="David" w:hint="cs"/>
          <w:rtl/>
        </w:rPr>
      </w:pPr>
      <w:r w:rsidRPr="001351BD">
        <w:rPr>
          <w:rFonts w:cs="David" w:hint="cs"/>
          <w:u w:val="single"/>
          <w:rtl/>
        </w:rPr>
        <w:t>היו"ר דוד טל:</w:t>
      </w:r>
    </w:p>
    <w:p w14:paraId="7799EA91" w14:textId="77777777" w:rsidR="001351BD" w:rsidRPr="001351BD" w:rsidRDefault="001351BD" w:rsidP="001351BD">
      <w:pPr>
        <w:bidi/>
        <w:jc w:val="both"/>
        <w:rPr>
          <w:rFonts w:cs="David" w:hint="cs"/>
          <w:rtl/>
        </w:rPr>
      </w:pPr>
    </w:p>
    <w:p w14:paraId="66C8BFE0" w14:textId="77777777" w:rsidR="001351BD" w:rsidRPr="001351BD" w:rsidRDefault="001351BD" w:rsidP="001351BD">
      <w:pPr>
        <w:bidi/>
        <w:jc w:val="both"/>
        <w:rPr>
          <w:rFonts w:cs="David" w:hint="cs"/>
          <w:rtl/>
        </w:rPr>
      </w:pPr>
      <w:r w:rsidRPr="001351BD">
        <w:rPr>
          <w:rFonts w:cs="David" w:hint="cs"/>
          <w:rtl/>
        </w:rPr>
        <w:tab/>
        <w:t>המילה טורפד לא נכונה.</w:t>
      </w:r>
    </w:p>
    <w:p w14:paraId="3E75D050" w14:textId="77777777" w:rsidR="001351BD" w:rsidRPr="001351BD" w:rsidRDefault="001351BD" w:rsidP="001351BD">
      <w:pPr>
        <w:bidi/>
        <w:jc w:val="both"/>
        <w:rPr>
          <w:rFonts w:cs="David" w:hint="cs"/>
          <w:rtl/>
        </w:rPr>
      </w:pPr>
    </w:p>
    <w:p w14:paraId="48C56208" w14:textId="77777777" w:rsidR="001351BD" w:rsidRPr="001351BD" w:rsidRDefault="001351BD" w:rsidP="001351BD">
      <w:pPr>
        <w:bidi/>
        <w:jc w:val="both"/>
        <w:rPr>
          <w:rFonts w:cs="David" w:hint="cs"/>
          <w:rtl/>
        </w:rPr>
      </w:pPr>
      <w:r w:rsidRPr="001351BD">
        <w:rPr>
          <w:rFonts w:cs="David" w:hint="cs"/>
          <w:u w:val="single"/>
          <w:rtl/>
        </w:rPr>
        <w:t>מנחם בן-ששון:</w:t>
      </w:r>
    </w:p>
    <w:p w14:paraId="574EA5FF" w14:textId="77777777" w:rsidR="001351BD" w:rsidRPr="001351BD" w:rsidRDefault="001351BD" w:rsidP="001351BD">
      <w:pPr>
        <w:bidi/>
        <w:jc w:val="both"/>
        <w:rPr>
          <w:rFonts w:cs="David" w:hint="cs"/>
          <w:rtl/>
        </w:rPr>
      </w:pPr>
    </w:p>
    <w:p w14:paraId="7F430059" w14:textId="77777777" w:rsidR="001351BD" w:rsidRPr="001351BD" w:rsidRDefault="001351BD" w:rsidP="001351BD">
      <w:pPr>
        <w:bidi/>
        <w:jc w:val="both"/>
        <w:rPr>
          <w:rFonts w:cs="David" w:hint="cs"/>
          <w:rtl/>
        </w:rPr>
      </w:pPr>
      <w:r w:rsidRPr="001351BD">
        <w:rPr>
          <w:rFonts w:cs="David" w:hint="cs"/>
          <w:rtl/>
        </w:rPr>
        <w:tab/>
        <w:t xml:space="preserve"> הייתי מוכן לדון, נתתי תאריך, אתם לא רציתם.</w:t>
      </w:r>
    </w:p>
    <w:p w14:paraId="487158EF" w14:textId="77777777" w:rsidR="001351BD" w:rsidRPr="001351BD" w:rsidRDefault="001351BD" w:rsidP="001351BD">
      <w:pPr>
        <w:bidi/>
        <w:jc w:val="both"/>
        <w:rPr>
          <w:rFonts w:cs="David" w:hint="cs"/>
          <w:rtl/>
        </w:rPr>
      </w:pPr>
    </w:p>
    <w:p w14:paraId="3F6D9361" w14:textId="77777777" w:rsidR="001351BD" w:rsidRPr="001351BD" w:rsidRDefault="001351BD" w:rsidP="001351BD">
      <w:pPr>
        <w:bidi/>
        <w:jc w:val="both"/>
        <w:rPr>
          <w:rFonts w:cs="David" w:hint="cs"/>
          <w:rtl/>
        </w:rPr>
      </w:pPr>
      <w:r w:rsidRPr="001351BD">
        <w:rPr>
          <w:rFonts w:cs="David" w:hint="cs"/>
          <w:u w:val="single"/>
          <w:rtl/>
        </w:rPr>
        <w:t xml:space="preserve">יולי-יואל </w:t>
      </w:r>
      <w:proofErr w:type="spellStart"/>
      <w:r w:rsidRPr="001351BD">
        <w:rPr>
          <w:rFonts w:cs="David" w:hint="cs"/>
          <w:u w:val="single"/>
          <w:rtl/>
        </w:rPr>
        <w:t>אדלשטיין</w:t>
      </w:r>
      <w:proofErr w:type="spellEnd"/>
      <w:r w:rsidRPr="001351BD">
        <w:rPr>
          <w:rFonts w:cs="David" w:hint="cs"/>
          <w:u w:val="single"/>
          <w:rtl/>
        </w:rPr>
        <w:t>:</w:t>
      </w:r>
    </w:p>
    <w:p w14:paraId="69BBBFCF" w14:textId="77777777" w:rsidR="001351BD" w:rsidRPr="001351BD" w:rsidRDefault="001351BD" w:rsidP="001351BD">
      <w:pPr>
        <w:bidi/>
        <w:jc w:val="both"/>
        <w:rPr>
          <w:rFonts w:cs="David" w:hint="cs"/>
          <w:rtl/>
        </w:rPr>
      </w:pPr>
    </w:p>
    <w:p w14:paraId="62BA64A7" w14:textId="77777777" w:rsidR="001351BD" w:rsidRPr="001351BD" w:rsidRDefault="001351BD" w:rsidP="001351BD">
      <w:pPr>
        <w:bidi/>
        <w:jc w:val="both"/>
        <w:rPr>
          <w:rFonts w:cs="David" w:hint="cs"/>
          <w:rtl/>
        </w:rPr>
      </w:pPr>
      <w:r w:rsidRPr="001351BD">
        <w:rPr>
          <w:rFonts w:cs="David" w:hint="cs"/>
          <w:rtl/>
        </w:rPr>
        <w:tab/>
        <w:t xml:space="preserve"> משום מה זה לא הגיע להצבעה בוועדת החוקה חצי שנה. אני מציע לך, אדוני, חבר כנסת מנוסה כמוך, עניין של כמה ימים לא ישנה כאן כלום. לפי כל כללי הפרוטוקול הכללים נשמרים </w:t>
      </w:r>
      <w:r w:rsidRPr="001351BD">
        <w:rPr>
          <w:rFonts w:cs="David"/>
          <w:rtl/>
        </w:rPr>
        <w:t>–</w:t>
      </w:r>
      <w:r w:rsidRPr="001351BD">
        <w:rPr>
          <w:rFonts w:cs="David" w:hint="cs"/>
          <w:rtl/>
        </w:rPr>
        <w:t xml:space="preserve"> ועדת הכנסת, כמעט בכל דיון מוסיפה ומחליפה חברים, לא היה שום דבר חריג. לכן אני מציע לך לשקול בחיוב את ההצעה הזאת ולהוסיף את הנושא לסדר-היום. כולם ייערכו, וביום שני נצביע. תודה.</w:t>
      </w:r>
    </w:p>
    <w:p w14:paraId="23B44F8F" w14:textId="77777777" w:rsidR="001351BD" w:rsidRPr="001351BD" w:rsidRDefault="001351BD" w:rsidP="001351BD">
      <w:pPr>
        <w:bidi/>
        <w:jc w:val="both"/>
        <w:rPr>
          <w:rFonts w:cs="David" w:hint="cs"/>
          <w:rtl/>
        </w:rPr>
      </w:pPr>
    </w:p>
    <w:p w14:paraId="575CE236" w14:textId="77777777" w:rsidR="001351BD" w:rsidRPr="001351BD" w:rsidRDefault="001351BD" w:rsidP="001351BD">
      <w:pPr>
        <w:bidi/>
        <w:jc w:val="both"/>
        <w:rPr>
          <w:rFonts w:cs="David" w:hint="cs"/>
          <w:rtl/>
        </w:rPr>
      </w:pPr>
      <w:r w:rsidRPr="001351BD">
        <w:rPr>
          <w:rFonts w:cs="David" w:hint="cs"/>
          <w:u w:val="single"/>
          <w:rtl/>
        </w:rPr>
        <w:t>היו"ר דוד טל:</w:t>
      </w:r>
    </w:p>
    <w:p w14:paraId="215F137A" w14:textId="77777777" w:rsidR="001351BD" w:rsidRPr="001351BD" w:rsidRDefault="001351BD" w:rsidP="001351BD">
      <w:pPr>
        <w:bidi/>
        <w:jc w:val="both"/>
        <w:rPr>
          <w:rFonts w:cs="David" w:hint="cs"/>
          <w:rtl/>
        </w:rPr>
      </w:pPr>
    </w:p>
    <w:p w14:paraId="577AEB56" w14:textId="77777777" w:rsidR="001351BD" w:rsidRPr="001351BD" w:rsidRDefault="001351BD" w:rsidP="001351BD">
      <w:pPr>
        <w:bidi/>
        <w:jc w:val="both"/>
        <w:rPr>
          <w:rFonts w:cs="David" w:hint="cs"/>
          <w:rtl/>
        </w:rPr>
      </w:pPr>
      <w:r w:rsidRPr="001351BD">
        <w:rPr>
          <w:rFonts w:cs="David" w:hint="cs"/>
          <w:rtl/>
        </w:rPr>
        <w:tab/>
        <w:t xml:space="preserve">רבותי, האם יש עוד מישהו שרוצה להוסיף לפני שאני מסכם? </w:t>
      </w:r>
      <w:r w:rsidRPr="001351BD">
        <w:rPr>
          <w:rFonts w:cs="David"/>
          <w:rtl/>
        </w:rPr>
        <w:t>–</w:t>
      </w:r>
      <w:r w:rsidRPr="001351BD">
        <w:rPr>
          <w:rFonts w:cs="David" w:hint="cs"/>
          <w:rtl/>
        </w:rPr>
        <w:t xml:space="preserve"> לא. חבר הכנסת סער, אם זו היתה הצעת חוק, הארגומנט שהשתמשת בו, שהמציע לא נמצא, היית צודק, אבל אנחנו מדברים כרגע על הרכב ועדה. לא חייב שהמציע יהיה. אשר על כן, אם היית מבקש התייעצות סיעתית, הייתי צריך לתת לך דקה. היות ולא ביקשת, נעבור להצבעה.</w:t>
      </w:r>
    </w:p>
    <w:p w14:paraId="21A32F0A" w14:textId="77777777" w:rsidR="001351BD" w:rsidRPr="001351BD" w:rsidRDefault="001351BD" w:rsidP="001351BD">
      <w:pPr>
        <w:bidi/>
        <w:jc w:val="both"/>
        <w:rPr>
          <w:rFonts w:cs="David" w:hint="cs"/>
          <w:rtl/>
        </w:rPr>
      </w:pPr>
    </w:p>
    <w:p w14:paraId="0C506296" w14:textId="77777777" w:rsidR="001351BD" w:rsidRPr="001351BD" w:rsidRDefault="001351BD" w:rsidP="001351BD">
      <w:pPr>
        <w:bidi/>
        <w:jc w:val="both"/>
        <w:rPr>
          <w:rFonts w:cs="David" w:hint="cs"/>
          <w:rtl/>
        </w:rPr>
      </w:pPr>
      <w:r w:rsidRPr="001351BD">
        <w:rPr>
          <w:rFonts w:cs="David" w:hint="cs"/>
          <w:u w:val="single"/>
          <w:rtl/>
        </w:rPr>
        <w:t>אורי אריאל:</w:t>
      </w:r>
    </w:p>
    <w:p w14:paraId="02E2C0B4" w14:textId="77777777" w:rsidR="001351BD" w:rsidRPr="001351BD" w:rsidRDefault="001351BD" w:rsidP="001351BD">
      <w:pPr>
        <w:bidi/>
        <w:jc w:val="both"/>
        <w:rPr>
          <w:rFonts w:cs="David" w:hint="cs"/>
          <w:rtl/>
        </w:rPr>
      </w:pPr>
    </w:p>
    <w:p w14:paraId="5007734F" w14:textId="77777777" w:rsidR="001351BD" w:rsidRPr="001351BD" w:rsidRDefault="001351BD" w:rsidP="001351BD">
      <w:pPr>
        <w:bidi/>
        <w:jc w:val="both"/>
        <w:rPr>
          <w:rFonts w:cs="David" w:hint="cs"/>
          <w:rtl/>
        </w:rPr>
      </w:pPr>
      <w:r w:rsidRPr="001351BD">
        <w:rPr>
          <w:rFonts w:cs="David" w:hint="cs"/>
          <w:rtl/>
        </w:rPr>
        <w:tab/>
        <w:t xml:space="preserve"> התייעצות סיעתית לדקה.</w:t>
      </w:r>
    </w:p>
    <w:p w14:paraId="48DF8733" w14:textId="77777777" w:rsidR="001351BD" w:rsidRPr="001351BD" w:rsidRDefault="001351BD" w:rsidP="001351BD">
      <w:pPr>
        <w:bidi/>
        <w:jc w:val="both"/>
        <w:rPr>
          <w:rFonts w:cs="David" w:hint="cs"/>
          <w:rtl/>
        </w:rPr>
      </w:pPr>
    </w:p>
    <w:p w14:paraId="425296C7" w14:textId="77777777" w:rsidR="001351BD" w:rsidRPr="001351BD" w:rsidRDefault="001351BD" w:rsidP="001351BD">
      <w:pPr>
        <w:bidi/>
        <w:jc w:val="both"/>
        <w:rPr>
          <w:rFonts w:cs="David" w:hint="cs"/>
          <w:rtl/>
        </w:rPr>
      </w:pPr>
      <w:r w:rsidRPr="001351BD">
        <w:rPr>
          <w:rFonts w:cs="David" w:hint="cs"/>
          <w:u w:val="single"/>
          <w:rtl/>
        </w:rPr>
        <w:t>היו"ר דוד טל:</w:t>
      </w:r>
    </w:p>
    <w:p w14:paraId="756F35AB" w14:textId="77777777" w:rsidR="001351BD" w:rsidRPr="001351BD" w:rsidRDefault="001351BD" w:rsidP="001351BD">
      <w:pPr>
        <w:bidi/>
        <w:jc w:val="both"/>
        <w:rPr>
          <w:rFonts w:cs="David" w:hint="cs"/>
          <w:rtl/>
        </w:rPr>
      </w:pPr>
    </w:p>
    <w:p w14:paraId="466AD81B" w14:textId="77777777" w:rsidR="001351BD" w:rsidRPr="001351BD" w:rsidRDefault="001351BD" w:rsidP="001351BD">
      <w:pPr>
        <w:bidi/>
        <w:jc w:val="both"/>
        <w:rPr>
          <w:rFonts w:cs="David" w:hint="cs"/>
          <w:rtl/>
        </w:rPr>
      </w:pPr>
      <w:r w:rsidRPr="001351BD">
        <w:rPr>
          <w:rFonts w:cs="David" w:hint="cs"/>
          <w:rtl/>
        </w:rPr>
        <w:tab/>
        <w:t>אנחנו עוברים להצבעה בעד הרביזיה. מי בעד הרביזיה ירים את ידו. נא לספור. תודה. מי נגד הרביזיה?</w:t>
      </w:r>
    </w:p>
    <w:p w14:paraId="0BF16EBC" w14:textId="77777777" w:rsidR="001351BD" w:rsidRPr="001351BD" w:rsidRDefault="001351BD" w:rsidP="001351BD">
      <w:pPr>
        <w:bidi/>
        <w:jc w:val="both"/>
        <w:rPr>
          <w:rFonts w:cs="David" w:hint="cs"/>
          <w:rtl/>
        </w:rPr>
      </w:pPr>
    </w:p>
    <w:p w14:paraId="4831DD7D" w14:textId="77777777" w:rsidR="001351BD" w:rsidRPr="001351BD" w:rsidRDefault="001351BD" w:rsidP="001351BD">
      <w:pPr>
        <w:bidi/>
        <w:jc w:val="both"/>
        <w:rPr>
          <w:rFonts w:cs="David" w:hint="cs"/>
          <w:u w:val="single"/>
          <w:rtl/>
        </w:rPr>
      </w:pPr>
      <w:r w:rsidRPr="001351BD">
        <w:rPr>
          <w:rFonts w:cs="David" w:hint="cs"/>
          <w:u w:val="single"/>
          <w:rtl/>
        </w:rPr>
        <w:t>הצבעה</w:t>
      </w:r>
    </w:p>
    <w:p w14:paraId="3C0AF148" w14:textId="77777777" w:rsidR="001351BD" w:rsidRPr="001351BD" w:rsidRDefault="001351BD" w:rsidP="001351BD">
      <w:pPr>
        <w:bidi/>
        <w:jc w:val="both"/>
        <w:rPr>
          <w:rFonts w:cs="David" w:hint="cs"/>
          <w:rtl/>
        </w:rPr>
      </w:pPr>
    </w:p>
    <w:p w14:paraId="0AD72E14" w14:textId="77777777" w:rsidR="001351BD" w:rsidRPr="001351BD" w:rsidRDefault="001351BD" w:rsidP="001351BD">
      <w:pPr>
        <w:bidi/>
        <w:jc w:val="both"/>
        <w:rPr>
          <w:rFonts w:cs="David" w:hint="cs"/>
          <w:rtl/>
        </w:rPr>
      </w:pPr>
      <w:r w:rsidRPr="001351BD">
        <w:rPr>
          <w:rFonts w:cs="David" w:hint="cs"/>
          <w:rtl/>
        </w:rPr>
        <w:t xml:space="preserve">בעד </w:t>
      </w:r>
      <w:r w:rsidRPr="001351BD">
        <w:rPr>
          <w:rFonts w:cs="David"/>
          <w:rtl/>
        </w:rPr>
        <w:t>–</w:t>
      </w:r>
      <w:r w:rsidRPr="001351BD">
        <w:rPr>
          <w:rFonts w:cs="David" w:hint="cs"/>
          <w:rtl/>
        </w:rPr>
        <w:t xml:space="preserve"> 9</w:t>
      </w:r>
    </w:p>
    <w:p w14:paraId="7C0F5D59" w14:textId="77777777" w:rsidR="001351BD" w:rsidRPr="001351BD" w:rsidRDefault="001351BD" w:rsidP="001351BD">
      <w:pPr>
        <w:bidi/>
        <w:jc w:val="both"/>
        <w:rPr>
          <w:rFonts w:cs="David" w:hint="cs"/>
          <w:rtl/>
        </w:rPr>
      </w:pPr>
      <w:r w:rsidRPr="001351BD">
        <w:rPr>
          <w:rFonts w:cs="David" w:hint="cs"/>
          <w:rtl/>
        </w:rPr>
        <w:t xml:space="preserve">נגד </w:t>
      </w:r>
      <w:r w:rsidRPr="001351BD">
        <w:rPr>
          <w:rFonts w:cs="David"/>
          <w:rtl/>
        </w:rPr>
        <w:t>–</w:t>
      </w:r>
      <w:r w:rsidRPr="001351BD">
        <w:rPr>
          <w:rFonts w:cs="David" w:hint="cs"/>
          <w:rtl/>
        </w:rPr>
        <w:t xml:space="preserve"> 13 </w:t>
      </w:r>
    </w:p>
    <w:p w14:paraId="747D265A" w14:textId="77777777" w:rsidR="001351BD" w:rsidRPr="001351BD" w:rsidRDefault="001351BD" w:rsidP="001351BD">
      <w:pPr>
        <w:bidi/>
        <w:jc w:val="both"/>
        <w:rPr>
          <w:rFonts w:cs="David" w:hint="cs"/>
          <w:rtl/>
        </w:rPr>
      </w:pPr>
      <w:r w:rsidRPr="001351BD">
        <w:rPr>
          <w:rFonts w:cs="David" w:hint="cs"/>
          <w:rtl/>
        </w:rPr>
        <w:t>ההצעה לרביזיה לא נתקבלה.</w:t>
      </w:r>
    </w:p>
    <w:p w14:paraId="003530D4" w14:textId="77777777" w:rsidR="001351BD" w:rsidRPr="001351BD" w:rsidRDefault="001351BD" w:rsidP="001351BD">
      <w:pPr>
        <w:bidi/>
        <w:jc w:val="both"/>
        <w:rPr>
          <w:rFonts w:cs="David" w:hint="cs"/>
          <w:rtl/>
        </w:rPr>
      </w:pPr>
    </w:p>
    <w:p w14:paraId="139ED84F" w14:textId="77777777" w:rsidR="001351BD" w:rsidRPr="001351BD" w:rsidRDefault="001351BD" w:rsidP="001351BD">
      <w:pPr>
        <w:bidi/>
        <w:jc w:val="both"/>
        <w:rPr>
          <w:rFonts w:cs="David" w:hint="cs"/>
          <w:rtl/>
        </w:rPr>
      </w:pPr>
      <w:r w:rsidRPr="001351BD">
        <w:rPr>
          <w:rFonts w:cs="David" w:hint="cs"/>
          <w:u w:val="single"/>
          <w:rtl/>
        </w:rPr>
        <w:t>היו"ר דוד טל:</w:t>
      </w:r>
    </w:p>
    <w:p w14:paraId="4FDD1761" w14:textId="77777777" w:rsidR="001351BD" w:rsidRPr="001351BD" w:rsidRDefault="001351BD" w:rsidP="001351BD">
      <w:pPr>
        <w:bidi/>
        <w:jc w:val="both"/>
        <w:rPr>
          <w:rFonts w:cs="David" w:hint="cs"/>
          <w:rtl/>
        </w:rPr>
      </w:pPr>
    </w:p>
    <w:p w14:paraId="6FD6D3C9" w14:textId="77777777" w:rsidR="001351BD" w:rsidRPr="001351BD" w:rsidRDefault="001351BD" w:rsidP="001351BD">
      <w:pPr>
        <w:bidi/>
        <w:jc w:val="both"/>
        <w:rPr>
          <w:rFonts w:cs="David" w:hint="cs"/>
          <w:rtl/>
        </w:rPr>
      </w:pPr>
      <w:r w:rsidRPr="001351BD">
        <w:rPr>
          <w:rFonts w:cs="David" w:hint="cs"/>
          <w:rtl/>
        </w:rPr>
        <w:tab/>
        <w:t>אם כן, 13 מתנגדים, תשעה בעד. הרביזיה לא נתקבלה. הישיבה נעולה.</w:t>
      </w:r>
      <w:r w:rsidRPr="001351BD">
        <w:rPr>
          <w:rFonts w:cs="David" w:hint="cs"/>
          <w:rtl/>
        </w:rPr>
        <w:tab/>
      </w:r>
    </w:p>
    <w:p w14:paraId="1F87B97D" w14:textId="77777777" w:rsidR="001351BD" w:rsidRPr="001351BD" w:rsidRDefault="001351BD" w:rsidP="001351BD">
      <w:pPr>
        <w:bidi/>
        <w:jc w:val="both"/>
        <w:rPr>
          <w:rFonts w:cs="David" w:hint="cs"/>
          <w:rtl/>
        </w:rPr>
      </w:pPr>
    </w:p>
    <w:p w14:paraId="34E3A071" w14:textId="77777777" w:rsidR="001351BD" w:rsidRPr="001351BD" w:rsidRDefault="001351BD" w:rsidP="001351BD">
      <w:pPr>
        <w:bidi/>
        <w:jc w:val="both"/>
        <w:rPr>
          <w:rFonts w:cs="David" w:hint="cs"/>
          <w:b/>
          <w:bCs/>
          <w:u w:val="single"/>
          <w:rtl/>
        </w:rPr>
      </w:pPr>
      <w:r w:rsidRPr="001351BD">
        <w:rPr>
          <w:rFonts w:cs="David" w:hint="cs"/>
          <w:b/>
          <w:bCs/>
          <w:u w:val="single"/>
          <w:rtl/>
        </w:rPr>
        <w:t>הישיבה ננעלה בשעה 10:55</w:t>
      </w:r>
    </w:p>
    <w:p w14:paraId="1B8ED317" w14:textId="77777777" w:rsidR="00552A80" w:rsidRPr="001351BD" w:rsidRDefault="00552A80" w:rsidP="001351BD">
      <w:pPr>
        <w:bidi/>
        <w:jc w:val="both"/>
        <w:rPr>
          <w:rFonts w:cs="David"/>
        </w:rPr>
      </w:pPr>
    </w:p>
    <w:sectPr w:rsidR="00552A80" w:rsidRPr="001351BD" w:rsidSect="001351BD">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AF24F" w14:textId="77777777" w:rsidR="00000000" w:rsidRDefault="00E34F76">
      <w:r>
        <w:separator/>
      </w:r>
    </w:p>
  </w:endnote>
  <w:endnote w:type="continuationSeparator" w:id="0">
    <w:p w14:paraId="59B6137C" w14:textId="77777777" w:rsidR="00000000" w:rsidRDefault="00E34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4CA22" w14:textId="77777777" w:rsidR="00000000" w:rsidRDefault="00E34F76">
      <w:r>
        <w:separator/>
      </w:r>
    </w:p>
  </w:footnote>
  <w:footnote w:type="continuationSeparator" w:id="0">
    <w:p w14:paraId="6A16BD0C" w14:textId="77777777" w:rsidR="00000000" w:rsidRDefault="00E34F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FFDA9" w14:textId="77777777" w:rsidR="001351BD" w:rsidRDefault="001351B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5530F92" w14:textId="77777777" w:rsidR="001351BD" w:rsidRDefault="001351BD">
    <w:pPr>
      <w:pStyle w:val="Header"/>
      <w:ind w:right="360"/>
      <w:jc w:val="both"/>
      <w:rPr>
        <w:rtl/>
      </w:rPr>
    </w:pPr>
  </w:p>
  <w:p w14:paraId="5E88F8FA" w14:textId="77777777" w:rsidR="001351BD" w:rsidRDefault="001351BD"/>
  <w:p w14:paraId="47C47DB7" w14:textId="77777777" w:rsidR="001351BD" w:rsidRDefault="001351BD"/>
  <w:p w14:paraId="5817A8BA" w14:textId="77777777" w:rsidR="001351BD" w:rsidRDefault="001351BD"/>
  <w:p w14:paraId="1EB0B9D8" w14:textId="77777777" w:rsidR="001351BD" w:rsidRDefault="001351BD"/>
  <w:p w14:paraId="7CD657E0" w14:textId="77777777" w:rsidR="001351BD" w:rsidRDefault="001351BD"/>
  <w:p w14:paraId="45F6265C" w14:textId="77777777" w:rsidR="001351BD" w:rsidRDefault="001351BD"/>
  <w:p w14:paraId="0F2A662D" w14:textId="77777777" w:rsidR="001351BD" w:rsidRDefault="001351BD"/>
  <w:p w14:paraId="689E7C26" w14:textId="77777777" w:rsidR="001351BD" w:rsidRDefault="001351BD"/>
  <w:p w14:paraId="230DB9AA" w14:textId="77777777" w:rsidR="001351BD" w:rsidRDefault="001351B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38C9" w14:textId="77777777" w:rsidR="001351BD" w:rsidRDefault="001351B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40</w:t>
    </w:r>
    <w:r>
      <w:rPr>
        <w:rStyle w:val="PageNumber"/>
        <w:rtl/>
      </w:rPr>
      <w:fldChar w:fldCharType="end"/>
    </w:r>
  </w:p>
  <w:p w14:paraId="363F55E1" w14:textId="77777777" w:rsidR="001351BD" w:rsidRDefault="001351BD">
    <w:pPr>
      <w:pStyle w:val="Header"/>
      <w:ind w:right="360"/>
      <w:jc w:val="both"/>
      <w:rPr>
        <w:rFonts w:hint="cs"/>
        <w:rtl/>
      </w:rPr>
    </w:pPr>
    <w:r>
      <w:rPr>
        <w:rtl/>
      </w:rPr>
      <w:t>ועדת</w:t>
    </w:r>
    <w:r>
      <w:rPr>
        <w:rFonts w:hint="cs"/>
        <w:rtl/>
      </w:rPr>
      <w:t xml:space="preserve"> הכנסת</w:t>
    </w:r>
  </w:p>
  <w:p w14:paraId="36CE70EE" w14:textId="77777777" w:rsidR="001351BD" w:rsidRDefault="001351BD">
    <w:pPr>
      <w:pStyle w:val="Header"/>
      <w:ind w:right="360"/>
      <w:jc w:val="both"/>
      <w:rPr>
        <w:rStyle w:val="PageNumber"/>
        <w:rFonts w:hint="cs"/>
        <w:rtl/>
      </w:rPr>
    </w:pPr>
    <w:r>
      <w:rPr>
        <w:rFonts w:hint="cs"/>
        <w:rtl/>
      </w:rPr>
      <w:t>2.1.2007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05562"/>
    <w:multiLevelType w:val="hybridMultilevel"/>
    <w:tmpl w:val="CD4C801E"/>
    <w:lvl w:ilvl="0" w:tplc="04090013">
      <w:start w:val="1"/>
      <w:numFmt w:val="hebrew1"/>
      <w:lvlText w:val="%1."/>
      <w:lvlJc w:val="center"/>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EE15B1A"/>
    <w:multiLevelType w:val="hybridMultilevel"/>
    <w:tmpl w:val="F3580518"/>
    <w:lvl w:ilvl="0" w:tplc="DB54CB54">
      <w:start w:val="1"/>
      <w:numFmt w:val="hebrew1"/>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91575430">
    <w:abstractNumId w:val="0"/>
  </w:num>
  <w:num w:numId="2" w16cid:durableId="1373266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9587פרוטוקול_ישיבת_ועדה.doc"/>
    <w:docVar w:name="StartMode" w:val="3"/>
  </w:docVars>
  <w:rsids>
    <w:rsidRoot w:val="0018680A"/>
    <w:rsid w:val="001351BD"/>
    <w:rsid w:val="0018680A"/>
    <w:rsid w:val="00552A80"/>
    <w:rsid w:val="00965806"/>
    <w:rsid w:val="00E34F76"/>
    <w:rsid w:val="00FD77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9A6E368"/>
  <w15:chartTrackingRefBased/>
  <w15:docId w15:val="{8AC2A873-D8C9-421A-A141-8616D497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1351BD"/>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1351BD"/>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1351BD"/>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1351BD"/>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351BD"/>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1351BD"/>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1351BD"/>
  </w:style>
  <w:style w:type="paragraph" w:styleId="BalloonText">
    <w:name w:val="Balloon Text"/>
    <w:basedOn w:val="Normal"/>
    <w:semiHidden/>
    <w:rsid w:val="001351BD"/>
    <w:pPr>
      <w:overflowPunct w:val="0"/>
      <w:autoSpaceDE w:val="0"/>
      <w:autoSpaceDN w:val="0"/>
      <w:bidi/>
      <w:adjustRightInd w:val="0"/>
      <w:jc w:val="both"/>
      <w:textAlignment w:val="baseline"/>
    </w:pPr>
    <w:rPr>
      <w:rFonts w:ascii="Tahoma" w:hAnsi="Tahoma" w:cs="Tahoma"/>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9604</Words>
  <Characters>54747</Characters>
  <Application>Microsoft Office Word</Application>
  <DocSecurity>0</DocSecurity>
  <Lines>456</Lines>
  <Paragraphs>128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