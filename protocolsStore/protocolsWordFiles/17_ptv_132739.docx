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6F56" w14:textId="77777777" w:rsidR="00A467CF" w:rsidRPr="00A467CF" w:rsidRDefault="00A467CF" w:rsidP="00A467CF">
      <w:pPr>
        <w:pStyle w:val="Heading5"/>
        <w:jc w:val="left"/>
        <w:rPr>
          <w:b/>
          <w:bCs/>
          <w:rtl/>
        </w:rPr>
      </w:pPr>
      <w:r w:rsidRPr="00A467CF">
        <w:rPr>
          <w:b/>
          <w:bCs/>
          <w:rtl/>
        </w:rPr>
        <w:t xml:space="preserve">הכנסת </w:t>
      </w:r>
      <w:r w:rsidRPr="00A467CF">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A467CF">
        <w:rPr>
          <w:b/>
          <w:bCs/>
          <w:rtl/>
        </w:rPr>
        <w:tab/>
        <w:t>נוסח לא מתוקן</w:t>
      </w:r>
    </w:p>
    <w:p w14:paraId="2FE82EBA" w14:textId="77777777" w:rsidR="00A467CF" w:rsidRPr="00A467CF" w:rsidRDefault="00A467CF" w:rsidP="00A467CF">
      <w:pPr>
        <w:bidi/>
        <w:jc w:val="both"/>
        <w:rPr>
          <w:rFonts w:cs="David" w:hint="cs"/>
          <w:b/>
          <w:bCs/>
          <w:rtl/>
        </w:rPr>
      </w:pPr>
      <w:r w:rsidRPr="00A467CF">
        <w:rPr>
          <w:rFonts w:cs="David"/>
          <w:b/>
          <w:bCs/>
          <w:rtl/>
        </w:rPr>
        <w:t xml:space="preserve">מושב </w:t>
      </w:r>
      <w:r w:rsidRPr="00A467CF">
        <w:rPr>
          <w:rFonts w:cs="David" w:hint="cs"/>
          <w:b/>
          <w:bCs/>
          <w:rtl/>
        </w:rPr>
        <w:t>שני</w:t>
      </w:r>
    </w:p>
    <w:p w14:paraId="79557267" w14:textId="77777777" w:rsidR="00A467CF" w:rsidRPr="00A467CF" w:rsidRDefault="00A467CF" w:rsidP="00A467CF">
      <w:pPr>
        <w:bidi/>
        <w:jc w:val="both"/>
        <w:rPr>
          <w:rFonts w:cs="David"/>
          <w:b/>
          <w:bCs/>
          <w:rtl/>
        </w:rPr>
      </w:pPr>
    </w:p>
    <w:p w14:paraId="5E12DBA4" w14:textId="77777777" w:rsidR="00A467CF" w:rsidRPr="00A467CF" w:rsidRDefault="00A467CF" w:rsidP="00A467CF">
      <w:pPr>
        <w:bidi/>
        <w:jc w:val="both"/>
        <w:rPr>
          <w:rFonts w:cs="David" w:hint="cs"/>
          <w:b/>
          <w:bCs/>
          <w:rtl/>
        </w:rPr>
      </w:pPr>
    </w:p>
    <w:p w14:paraId="14811718" w14:textId="77777777" w:rsidR="00A467CF" w:rsidRPr="00A467CF" w:rsidRDefault="00A467CF" w:rsidP="00A467CF">
      <w:pPr>
        <w:bidi/>
        <w:jc w:val="both"/>
        <w:rPr>
          <w:rFonts w:cs="David"/>
          <w:b/>
          <w:bCs/>
          <w:rtl/>
        </w:rPr>
      </w:pPr>
    </w:p>
    <w:p w14:paraId="375FB881" w14:textId="77777777" w:rsidR="00A467CF" w:rsidRPr="00A467CF" w:rsidRDefault="00A467CF" w:rsidP="00A467CF">
      <w:pPr>
        <w:pStyle w:val="Heading1"/>
        <w:jc w:val="center"/>
        <w:rPr>
          <w:rFonts w:cs="David" w:hint="cs"/>
          <w:b/>
          <w:bCs/>
          <w:u w:val="none"/>
          <w:rtl/>
        </w:rPr>
      </w:pPr>
      <w:r w:rsidRPr="00A467CF">
        <w:rPr>
          <w:rFonts w:cs="David"/>
          <w:b/>
          <w:bCs/>
          <w:u w:val="none"/>
          <w:rtl/>
        </w:rPr>
        <w:t>פרוטוקול מס'</w:t>
      </w:r>
      <w:r w:rsidRPr="00A467CF">
        <w:rPr>
          <w:rFonts w:cs="David" w:hint="cs"/>
          <w:b/>
          <w:bCs/>
          <w:u w:val="none"/>
          <w:rtl/>
        </w:rPr>
        <w:t xml:space="preserve"> 57</w:t>
      </w:r>
    </w:p>
    <w:p w14:paraId="6E35FCF6" w14:textId="77777777" w:rsidR="00A467CF" w:rsidRPr="00A467CF" w:rsidRDefault="00A467CF" w:rsidP="00A467CF">
      <w:pPr>
        <w:bidi/>
        <w:jc w:val="center"/>
        <w:rPr>
          <w:rFonts w:cs="David" w:hint="cs"/>
          <w:b/>
          <w:bCs/>
          <w:rtl/>
        </w:rPr>
      </w:pPr>
      <w:r w:rsidRPr="00A467CF">
        <w:rPr>
          <w:rFonts w:cs="David" w:hint="cs"/>
          <w:b/>
          <w:bCs/>
          <w:rtl/>
        </w:rPr>
        <w:t>מישיבת ועדת הכנסת</w:t>
      </w:r>
    </w:p>
    <w:p w14:paraId="283649E0" w14:textId="77777777" w:rsidR="00A467CF" w:rsidRPr="00A467CF" w:rsidRDefault="00A467CF" w:rsidP="00A467CF">
      <w:pPr>
        <w:bidi/>
        <w:jc w:val="center"/>
        <w:rPr>
          <w:rFonts w:cs="David" w:hint="cs"/>
          <w:b/>
          <w:bCs/>
          <w:u w:val="single"/>
          <w:rtl/>
        </w:rPr>
      </w:pPr>
      <w:r w:rsidRPr="00A467CF">
        <w:rPr>
          <w:rFonts w:cs="David" w:hint="cs"/>
          <w:b/>
          <w:bCs/>
          <w:u w:val="single"/>
          <w:rtl/>
        </w:rPr>
        <w:t>יום רביעי,  ח' בכסלו התשס"ז (29 בנובמבר 2006 ), שעה: 16:00</w:t>
      </w:r>
    </w:p>
    <w:p w14:paraId="45BCEE6A" w14:textId="77777777" w:rsidR="00A467CF" w:rsidRPr="00A467CF" w:rsidRDefault="00A467CF" w:rsidP="00A467CF">
      <w:pPr>
        <w:bidi/>
        <w:jc w:val="both"/>
        <w:rPr>
          <w:rFonts w:cs="David"/>
          <w:b/>
          <w:bCs/>
          <w:rtl/>
        </w:rPr>
      </w:pPr>
    </w:p>
    <w:p w14:paraId="7C1342C1" w14:textId="77777777" w:rsidR="00A467CF" w:rsidRPr="00A467CF" w:rsidRDefault="00A467CF" w:rsidP="00A467CF">
      <w:pPr>
        <w:pStyle w:val="Heading7"/>
        <w:jc w:val="both"/>
        <w:rPr>
          <w:rFonts w:hint="cs"/>
          <w:rtl/>
        </w:rPr>
      </w:pPr>
    </w:p>
    <w:p w14:paraId="09F4D5AF" w14:textId="77777777" w:rsidR="00A467CF" w:rsidRPr="00A467CF" w:rsidRDefault="00A467CF" w:rsidP="00A467CF">
      <w:pPr>
        <w:bidi/>
        <w:jc w:val="both"/>
        <w:rPr>
          <w:rFonts w:cs="David" w:hint="cs"/>
          <w:rtl/>
        </w:rPr>
      </w:pPr>
      <w:r w:rsidRPr="00A467CF">
        <w:rPr>
          <w:rFonts w:cs="David"/>
          <w:b/>
          <w:bCs/>
          <w:u w:val="single"/>
          <w:rtl/>
        </w:rPr>
        <w:t>סדר היום</w:t>
      </w:r>
      <w:r w:rsidRPr="00A467CF">
        <w:rPr>
          <w:rFonts w:cs="David"/>
          <w:rtl/>
        </w:rPr>
        <w:t>:</w:t>
      </w:r>
      <w:r w:rsidRPr="00A467CF">
        <w:rPr>
          <w:rFonts w:cs="David" w:hint="cs"/>
          <w:rtl/>
        </w:rPr>
        <w:tab/>
      </w:r>
      <w:r w:rsidRPr="00A467CF">
        <w:rPr>
          <w:rFonts w:cs="David" w:hint="cs"/>
          <w:rtl/>
        </w:rPr>
        <w:tab/>
        <w:t>קביעת מסגרת הדיון להודעת הממשלה על מינוי שר משפטים</w:t>
      </w:r>
    </w:p>
    <w:p w14:paraId="10B65FE3" w14:textId="77777777" w:rsidR="00A467CF" w:rsidRPr="00A467CF" w:rsidRDefault="00A467CF" w:rsidP="00A467CF">
      <w:pPr>
        <w:bidi/>
        <w:jc w:val="both"/>
        <w:rPr>
          <w:rFonts w:cs="David" w:hint="cs"/>
          <w:b/>
          <w:bCs/>
          <w:u w:val="single"/>
          <w:rtl/>
        </w:rPr>
      </w:pPr>
    </w:p>
    <w:p w14:paraId="3F893B9E" w14:textId="77777777" w:rsidR="00A467CF" w:rsidRPr="00A467CF" w:rsidRDefault="00A467CF" w:rsidP="00A467CF">
      <w:pPr>
        <w:bidi/>
        <w:jc w:val="both"/>
        <w:rPr>
          <w:rFonts w:cs="David" w:hint="cs"/>
          <w:b/>
          <w:bCs/>
          <w:u w:val="single"/>
          <w:rtl/>
        </w:rPr>
      </w:pPr>
    </w:p>
    <w:p w14:paraId="0EC0E010" w14:textId="77777777" w:rsidR="00A467CF" w:rsidRPr="00A467CF" w:rsidRDefault="00A467CF" w:rsidP="00A467CF">
      <w:pPr>
        <w:bidi/>
        <w:jc w:val="both"/>
        <w:rPr>
          <w:rFonts w:cs="David" w:hint="cs"/>
          <w:rtl/>
        </w:rPr>
      </w:pPr>
      <w:r w:rsidRPr="00A467CF">
        <w:rPr>
          <w:rFonts w:cs="David" w:hint="cs"/>
          <w:b/>
          <w:bCs/>
          <w:u w:val="single"/>
          <w:rtl/>
        </w:rPr>
        <w:t>נ</w:t>
      </w:r>
      <w:r w:rsidRPr="00A467CF">
        <w:rPr>
          <w:rFonts w:cs="David"/>
          <w:b/>
          <w:bCs/>
          <w:u w:val="single"/>
          <w:rtl/>
        </w:rPr>
        <w:t>כחו</w:t>
      </w:r>
      <w:r w:rsidRPr="00A467CF">
        <w:rPr>
          <w:rFonts w:cs="David"/>
          <w:rtl/>
        </w:rPr>
        <w:t>:</w:t>
      </w:r>
    </w:p>
    <w:p w14:paraId="18607A1D" w14:textId="77777777" w:rsidR="00A467CF" w:rsidRPr="00A467CF" w:rsidRDefault="00A467CF" w:rsidP="00A467CF">
      <w:pPr>
        <w:bidi/>
        <w:jc w:val="both"/>
        <w:rPr>
          <w:rFonts w:cs="David" w:hint="cs"/>
          <w:rtl/>
        </w:rPr>
      </w:pPr>
      <w:r w:rsidRPr="00A467CF">
        <w:rPr>
          <w:rFonts w:cs="David"/>
          <w:b/>
          <w:bCs/>
          <w:u w:val="single"/>
          <w:rtl/>
        </w:rPr>
        <w:t>חברי הוועדה</w:t>
      </w:r>
      <w:r w:rsidRPr="00A467CF">
        <w:rPr>
          <w:rFonts w:cs="David"/>
          <w:rtl/>
        </w:rPr>
        <w:t>:</w:t>
      </w:r>
      <w:r w:rsidRPr="00A467CF">
        <w:rPr>
          <w:rFonts w:cs="David" w:hint="cs"/>
          <w:rtl/>
        </w:rPr>
        <w:t xml:space="preserve">  </w:t>
      </w:r>
      <w:r w:rsidRPr="00A467CF">
        <w:rPr>
          <w:rFonts w:cs="David" w:hint="cs"/>
          <w:rtl/>
        </w:rPr>
        <w:tab/>
      </w:r>
    </w:p>
    <w:p w14:paraId="48397C22" w14:textId="77777777" w:rsidR="00A467CF" w:rsidRPr="00A467CF" w:rsidRDefault="00A467CF" w:rsidP="00A467CF">
      <w:pPr>
        <w:bidi/>
        <w:jc w:val="both"/>
        <w:rPr>
          <w:rFonts w:cs="David" w:hint="cs"/>
          <w:rtl/>
        </w:rPr>
      </w:pPr>
    </w:p>
    <w:p w14:paraId="605BF6C5" w14:textId="77777777" w:rsidR="00A467CF" w:rsidRPr="00A467CF" w:rsidRDefault="00A467CF" w:rsidP="00A467CF">
      <w:pPr>
        <w:bidi/>
        <w:jc w:val="both"/>
        <w:rPr>
          <w:rFonts w:cs="David" w:hint="cs"/>
          <w:rtl/>
        </w:rPr>
      </w:pPr>
      <w:r w:rsidRPr="00A467CF">
        <w:rPr>
          <w:rFonts w:cs="David" w:hint="cs"/>
          <w:rtl/>
        </w:rPr>
        <w:t xml:space="preserve">אביגדור יצחקי </w:t>
      </w:r>
      <w:r w:rsidRPr="00A467CF">
        <w:rPr>
          <w:rFonts w:cs="David"/>
          <w:rtl/>
        </w:rPr>
        <w:t>–</w:t>
      </w:r>
      <w:r w:rsidRPr="00A467CF">
        <w:rPr>
          <w:rFonts w:cs="David" w:hint="cs"/>
          <w:rtl/>
        </w:rPr>
        <w:t xml:space="preserve"> מ"מ היו"ר </w:t>
      </w:r>
    </w:p>
    <w:p w14:paraId="4316DC47" w14:textId="77777777" w:rsidR="00A467CF" w:rsidRPr="00A467CF" w:rsidRDefault="00A467CF" w:rsidP="00A467CF">
      <w:pPr>
        <w:bidi/>
        <w:jc w:val="both"/>
        <w:rPr>
          <w:rFonts w:cs="David" w:hint="cs"/>
          <w:rtl/>
        </w:rPr>
      </w:pPr>
      <w:r w:rsidRPr="00A467CF">
        <w:rPr>
          <w:rFonts w:cs="David" w:hint="cs"/>
          <w:rtl/>
        </w:rPr>
        <w:t>דוד אזולאי</w:t>
      </w:r>
    </w:p>
    <w:p w14:paraId="5F0D5B2B" w14:textId="77777777" w:rsidR="00A467CF" w:rsidRPr="00A467CF" w:rsidRDefault="00A467CF" w:rsidP="00A467CF">
      <w:pPr>
        <w:bidi/>
        <w:jc w:val="both"/>
        <w:rPr>
          <w:rFonts w:cs="David" w:hint="cs"/>
          <w:rtl/>
        </w:rPr>
      </w:pPr>
      <w:r w:rsidRPr="00A467CF">
        <w:rPr>
          <w:rFonts w:cs="David" w:hint="cs"/>
          <w:rtl/>
        </w:rPr>
        <w:t>אליהו גבאי</w:t>
      </w:r>
    </w:p>
    <w:p w14:paraId="1E6F767C" w14:textId="77777777" w:rsidR="00A467CF" w:rsidRPr="00A467CF" w:rsidRDefault="00A467CF" w:rsidP="00A467CF">
      <w:pPr>
        <w:bidi/>
        <w:jc w:val="both"/>
        <w:rPr>
          <w:rFonts w:cs="David" w:hint="cs"/>
          <w:rtl/>
        </w:rPr>
      </w:pPr>
      <w:r w:rsidRPr="00A467CF">
        <w:rPr>
          <w:rFonts w:cs="David" w:hint="cs"/>
          <w:rtl/>
        </w:rPr>
        <w:t>יצחק גלנטי</w:t>
      </w:r>
    </w:p>
    <w:p w14:paraId="3521422C" w14:textId="77777777" w:rsidR="00A467CF" w:rsidRPr="00A467CF" w:rsidRDefault="00A467CF" w:rsidP="00A467CF">
      <w:pPr>
        <w:bidi/>
        <w:jc w:val="both"/>
        <w:rPr>
          <w:rFonts w:cs="David" w:hint="cs"/>
          <w:rtl/>
        </w:rPr>
      </w:pPr>
      <w:r w:rsidRPr="00A467CF">
        <w:rPr>
          <w:rFonts w:cs="David" w:hint="cs"/>
          <w:rtl/>
        </w:rPr>
        <w:t>מגלי והבה</w:t>
      </w:r>
    </w:p>
    <w:p w14:paraId="57F464A1" w14:textId="77777777" w:rsidR="00A467CF" w:rsidRPr="00A467CF" w:rsidRDefault="00A467CF" w:rsidP="00A467CF">
      <w:pPr>
        <w:bidi/>
        <w:jc w:val="both"/>
        <w:rPr>
          <w:rFonts w:cs="David" w:hint="cs"/>
          <w:rtl/>
        </w:rPr>
      </w:pPr>
      <w:r w:rsidRPr="00A467CF">
        <w:rPr>
          <w:rFonts w:cs="David" w:hint="cs"/>
          <w:rtl/>
        </w:rPr>
        <w:t>נאדיה חילו</w:t>
      </w:r>
    </w:p>
    <w:p w14:paraId="55C55BBD" w14:textId="77777777" w:rsidR="00A467CF" w:rsidRPr="00A467CF" w:rsidRDefault="00A467CF" w:rsidP="00A467CF">
      <w:pPr>
        <w:bidi/>
        <w:jc w:val="both"/>
        <w:rPr>
          <w:rFonts w:cs="David" w:hint="cs"/>
          <w:rtl/>
        </w:rPr>
      </w:pPr>
      <w:r w:rsidRPr="00A467CF">
        <w:rPr>
          <w:rFonts w:cs="David" w:hint="cs"/>
          <w:rtl/>
        </w:rPr>
        <w:t>יואל חסון</w:t>
      </w:r>
    </w:p>
    <w:p w14:paraId="0F5D470B" w14:textId="77777777" w:rsidR="00A467CF" w:rsidRPr="00A467CF" w:rsidRDefault="00A467CF" w:rsidP="00A467CF">
      <w:pPr>
        <w:bidi/>
        <w:jc w:val="both"/>
        <w:rPr>
          <w:rFonts w:cs="David" w:hint="cs"/>
          <w:rtl/>
        </w:rPr>
      </w:pPr>
      <w:r w:rsidRPr="00A467CF">
        <w:rPr>
          <w:rFonts w:cs="David" w:hint="cs"/>
          <w:rtl/>
        </w:rPr>
        <w:t>שי חרמש</w:t>
      </w:r>
    </w:p>
    <w:p w14:paraId="087B1B42" w14:textId="77777777" w:rsidR="00A467CF" w:rsidRPr="00A467CF" w:rsidRDefault="00A467CF" w:rsidP="00A467CF">
      <w:pPr>
        <w:bidi/>
        <w:jc w:val="both"/>
        <w:rPr>
          <w:rFonts w:cs="David" w:hint="cs"/>
          <w:rtl/>
        </w:rPr>
      </w:pPr>
      <w:r w:rsidRPr="00A467CF">
        <w:rPr>
          <w:rFonts w:cs="David" w:hint="cs"/>
          <w:rtl/>
        </w:rPr>
        <w:t>אחמד טיבי</w:t>
      </w:r>
    </w:p>
    <w:p w14:paraId="75D17788" w14:textId="77777777" w:rsidR="00A467CF" w:rsidRPr="00A467CF" w:rsidRDefault="00A467CF" w:rsidP="00A467CF">
      <w:pPr>
        <w:bidi/>
        <w:jc w:val="both"/>
        <w:rPr>
          <w:rFonts w:cs="David" w:hint="cs"/>
          <w:rtl/>
        </w:rPr>
      </w:pPr>
      <w:r w:rsidRPr="00A467CF">
        <w:rPr>
          <w:rFonts w:cs="David" w:hint="cs"/>
          <w:rtl/>
        </w:rPr>
        <w:t>אסתרינה טרטמן</w:t>
      </w:r>
    </w:p>
    <w:p w14:paraId="7FE3A453" w14:textId="77777777" w:rsidR="00A467CF" w:rsidRPr="00A467CF" w:rsidRDefault="00A467CF" w:rsidP="00A467CF">
      <w:pPr>
        <w:bidi/>
        <w:jc w:val="both"/>
        <w:rPr>
          <w:rFonts w:cs="David" w:hint="cs"/>
          <w:rtl/>
        </w:rPr>
      </w:pPr>
      <w:r w:rsidRPr="00A467CF">
        <w:rPr>
          <w:rFonts w:cs="David" w:hint="cs"/>
          <w:rtl/>
        </w:rPr>
        <w:t>שלי יחימוביץ</w:t>
      </w:r>
    </w:p>
    <w:p w14:paraId="5B23F12C" w14:textId="77777777" w:rsidR="00A467CF" w:rsidRPr="00A467CF" w:rsidRDefault="00A467CF" w:rsidP="00A467CF">
      <w:pPr>
        <w:bidi/>
        <w:jc w:val="both"/>
        <w:rPr>
          <w:rFonts w:cs="David" w:hint="cs"/>
          <w:rtl/>
        </w:rPr>
      </w:pPr>
      <w:r w:rsidRPr="00A467CF">
        <w:rPr>
          <w:rFonts w:cs="David" w:hint="cs"/>
          <w:rtl/>
        </w:rPr>
        <w:t>יעקב מרגי</w:t>
      </w:r>
    </w:p>
    <w:p w14:paraId="0CE809EB" w14:textId="77777777" w:rsidR="00A467CF" w:rsidRPr="00A467CF" w:rsidRDefault="00A467CF" w:rsidP="00A467CF">
      <w:pPr>
        <w:bidi/>
        <w:jc w:val="both"/>
        <w:rPr>
          <w:rFonts w:cs="David" w:hint="cs"/>
          <w:rtl/>
        </w:rPr>
      </w:pPr>
      <w:r w:rsidRPr="00A467CF">
        <w:rPr>
          <w:rFonts w:cs="David" w:hint="cs"/>
          <w:rtl/>
        </w:rPr>
        <w:t>יורם מרציאנו</w:t>
      </w:r>
    </w:p>
    <w:p w14:paraId="3CD1232F" w14:textId="77777777" w:rsidR="00A467CF" w:rsidRPr="00A467CF" w:rsidRDefault="00A467CF" w:rsidP="00A467CF">
      <w:pPr>
        <w:bidi/>
        <w:jc w:val="both"/>
        <w:rPr>
          <w:rFonts w:cs="David" w:hint="cs"/>
          <w:rtl/>
        </w:rPr>
      </w:pPr>
      <w:r w:rsidRPr="00A467CF">
        <w:rPr>
          <w:rFonts w:cs="David" w:hint="cs"/>
          <w:rtl/>
        </w:rPr>
        <w:t>גדעון סער</w:t>
      </w:r>
    </w:p>
    <w:p w14:paraId="3E3F9F5C" w14:textId="77777777" w:rsidR="00A467CF" w:rsidRPr="00A467CF" w:rsidRDefault="00A467CF" w:rsidP="00A467CF">
      <w:pPr>
        <w:bidi/>
        <w:jc w:val="both"/>
        <w:rPr>
          <w:rFonts w:cs="David" w:hint="cs"/>
          <w:rtl/>
        </w:rPr>
      </w:pPr>
      <w:r w:rsidRPr="00A467CF">
        <w:rPr>
          <w:rFonts w:cs="David" w:hint="cs"/>
          <w:rtl/>
        </w:rPr>
        <w:t>מאיר פרוש</w:t>
      </w:r>
    </w:p>
    <w:p w14:paraId="29D16BBB" w14:textId="77777777" w:rsidR="00A467CF" w:rsidRPr="00A467CF" w:rsidRDefault="00A467CF" w:rsidP="00A467CF">
      <w:pPr>
        <w:bidi/>
        <w:jc w:val="both"/>
        <w:rPr>
          <w:rFonts w:cs="David" w:hint="cs"/>
          <w:rtl/>
        </w:rPr>
      </w:pPr>
      <w:r w:rsidRPr="00A467CF">
        <w:rPr>
          <w:rFonts w:cs="David" w:hint="cs"/>
          <w:rtl/>
        </w:rPr>
        <w:t>ראובן ריבלין</w:t>
      </w:r>
    </w:p>
    <w:p w14:paraId="621EC092" w14:textId="77777777" w:rsidR="00A467CF" w:rsidRPr="00A467CF" w:rsidRDefault="00A467CF" w:rsidP="00A467CF">
      <w:pPr>
        <w:bidi/>
        <w:jc w:val="both"/>
        <w:rPr>
          <w:rFonts w:cs="David" w:hint="cs"/>
          <w:rtl/>
        </w:rPr>
      </w:pPr>
      <w:r w:rsidRPr="00A467CF">
        <w:rPr>
          <w:rFonts w:cs="David" w:hint="cs"/>
          <w:rtl/>
        </w:rPr>
        <w:t>ליה שמטוב</w:t>
      </w:r>
    </w:p>
    <w:p w14:paraId="50CE807F" w14:textId="77777777" w:rsidR="00A467CF" w:rsidRPr="00A467CF" w:rsidRDefault="00A467CF" w:rsidP="00A467CF">
      <w:pPr>
        <w:bidi/>
        <w:jc w:val="both"/>
        <w:rPr>
          <w:rFonts w:cs="David" w:hint="cs"/>
          <w:rtl/>
        </w:rPr>
      </w:pPr>
    </w:p>
    <w:p w14:paraId="1D2471B7" w14:textId="77777777" w:rsidR="00A467CF" w:rsidRPr="00A467CF" w:rsidRDefault="00A467CF" w:rsidP="00A467CF">
      <w:pPr>
        <w:bidi/>
        <w:jc w:val="both"/>
        <w:rPr>
          <w:rFonts w:cs="David" w:hint="cs"/>
          <w:rtl/>
        </w:rPr>
      </w:pPr>
      <w:r w:rsidRPr="00A467CF">
        <w:rPr>
          <w:rFonts w:cs="David" w:hint="cs"/>
          <w:rtl/>
        </w:rPr>
        <w:t>מיכאל איתן</w:t>
      </w:r>
    </w:p>
    <w:p w14:paraId="1A2B2A56" w14:textId="77777777" w:rsidR="00A467CF" w:rsidRPr="00A467CF" w:rsidRDefault="00A467CF" w:rsidP="00A467CF">
      <w:pPr>
        <w:bidi/>
        <w:jc w:val="both"/>
        <w:rPr>
          <w:rFonts w:cs="David" w:hint="cs"/>
          <w:rtl/>
        </w:rPr>
      </w:pPr>
      <w:r w:rsidRPr="00A467CF">
        <w:rPr>
          <w:rFonts w:cs="David" w:hint="cs"/>
          <w:rtl/>
        </w:rPr>
        <w:t>חיים אורון</w:t>
      </w:r>
    </w:p>
    <w:p w14:paraId="0503E935" w14:textId="77777777" w:rsidR="00A467CF" w:rsidRPr="00A467CF" w:rsidRDefault="00A467CF" w:rsidP="00A467CF">
      <w:pPr>
        <w:bidi/>
        <w:jc w:val="both"/>
        <w:rPr>
          <w:rFonts w:cs="David" w:hint="cs"/>
          <w:rtl/>
        </w:rPr>
      </w:pPr>
      <w:r w:rsidRPr="00A467CF">
        <w:rPr>
          <w:rFonts w:cs="David" w:hint="cs"/>
          <w:rtl/>
        </w:rPr>
        <w:t>חיים אמסלם</w:t>
      </w:r>
    </w:p>
    <w:p w14:paraId="02164011" w14:textId="77777777" w:rsidR="00A467CF" w:rsidRPr="00A467CF" w:rsidRDefault="00A467CF" w:rsidP="00A467CF">
      <w:pPr>
        <w:bidi/>
        <w:jc w:val="both"/>
        <w:rPr>
          <w:rFonts w:cs="David" w:hint="cs"/>
          <w:rtl/>
        </w:rPr>
      </w:pPr>
      <w:r w:rsidRPr="00A467CF">
        <w:rPr>
          <w:rFonts w:cs="David" w:hint="cs"/>
          <w:rtl/>
        </w:rPr>
        <w:t>אלחנן גלזר</w:t>
      </w:r>
    </w:p>
    <w:p w14:paraId="2AA48D4A" w14:textId="77777777" w:rsidR="00A467CF" w:rsidRPr="00A467CF" w:rsidRDefault="00A467CF" w:rsidP="00A467CF">
      <w:pPr>
        <w:bidi/>
        <w:jc w:val="both"/>
        <w:rPr>
          <w:rFonts w:cs="David" w:hint="cs"/>
          <w:rtl/>
        </w:rPr>
      </w:pPr>
      <w:r w:rsidRPr="00A467CF">
        <w:rPr>
          <w:rFonts w:cs="David" w:hint="cs"/>
          <w:rtl/>
        </w:rPr>
        <w:t>משה גפני</w:t>
      </w:r>
    </w:p>
    <w:p w14:paraId="05CD23CF" w14:textId="77777777" w:rsidR="00A467CF" w:rsidRPr="00A467CF" w:rsidRDefault="00A467CF" w:rsidP="00A467CF">
      <w:pPr>
        <w:bidi/>
        <w:jc w:val="both"/>
        <w:rPr>
          <w:rFonts w:cs="David" w:hint="cs"/>
          <w:rtl/>
        </w:rPr>
      </w:pPr>
      <w:r w:rsidRPr="00A467CF">
        <w:rPr>
          <w:rFonts w:cs="David" w:hint="cs"/>
          <w:rtl/>
        </w:rPr>
        <w:t>אבשלום וילן</w:t>
      </w:r>
    </w:p>
    <w:p w14:paraId="29E3711A" w14:textId="77777777" w:rsidR="00A467CF" w:rsidRPr="00A467CF" w:rsidRDefault="00A467CF" w:rsidP="00A467CF">
      <w:pPr>
        <w:bidi/>
        <w:jc w:val="both"/>
        <w:rPr>
          <w:rFonts w:cs="David" w:hint="cs"/>
          <w:rtl/>
        </w:rPr>
      </w:pPr>
      <w:r w:rsidRPr="00A467CF">
        <w:rPr>
          <w:rFonts w:cs="David" w:hint="cs"/>
          <w:rtl/>
        </w:rPr>
        <w:t>דב חנין</w:t>
      </w:r>
    </w:p>
    <w:p w14:paraId="1576AF11" w14:textId="77777777" w:rsidR="00A467CF" w:rsidRPr="00A467CF" w:rsidRDefault="00A467CF" w:rsidP="00A467CF">
      <w:pPr>
        <w:bidi/>
        <w:jc w:val="both"/>
        <w:rPr>
          <w:rFonts w:cs="David" w:hint="cs"/>
          <w:rtl/>
        </w:rPr>
      </w:pPr>
      <w:r w:rsidRPr="00A467CF">
        <w:rPr>
          <w:rFonts w:cs="David" w:hint="cs"/>
          <w:rtl/>
        </w:rPr>
        <w:t>דוד טל</w:t>
      </w:r>
    </w:p>
    <w:p w14:paraId="0526D0A2" w14:textId="77777777" w:rsidR="00A467CF" w:rsidRPr="00A467CF" w:rsidRDefault="00A467CF" w:rsidP="00A467CF">
      <w:pPr>
        <w:bidi/>
        <w:jc w:val="both"/>
        <w:rPr>
          <w:rFonts w:cs="David" w:hint="cs"/>
          <w:rtl/>
        </w:rPr>
      </w:pPr>
      <w:r w:rsidRPr="00A467CF">
        <w:rPr>
          <w:rFonts w:cs="David" w:hint="cs"/>
          <w:rtl/>
        </w:rPr>
        <w:t>משה כחלון</w:t>
      </w:r>
    </w:p>
    <w:p w14:paraId="3D1E85D5" w14:textId="77777777" w:rsidR="00A467CF" w:rsidRPr="00A467CF" w:rsidRDefault="00A467CF" w:rsidP="00A467CF">
      <w:pPr>
        <w:bidi/>
        <w:jc w:val="both"/>
        <w:rPr>
          <w:rFonts w:cs="David" w:hint="cs"/>
          <w:rtl/>
        </w:rPr>
      </w:pPr>
      <w:r w:rsidRPr="00A467CF">
        <w:rPr>
          <w:rFonts w:cs="David" w:hint="cs"/>
          <w:rtl/>
        </w:rPr>
        <w:t>מיכל נודלמן</w:t>
      </w:r>
    </w:p>
    <w:p w14:paraId="570111F2" w14:textId="77777777" w:rsidR="00A467CF" w:rsidRPr="00A467CF" w:rsidRDefault="00A467CF" w:rsidP="00A467CF">
      <w:pPr>
        <w:bidi/>
        <w:jc w:val="both"/>
        <w:rPr>
          <w:rFonts w:cs="David" w:hint="cs"/>
          <w:rtl/>
        </w:rPr>
      </w:pPr>
      <w:r w:rsidRPr="00A467CF">
        <w:rPr>
          <w:rFonts w:cs="David" w:hint="cs"/>
          <w:rtl/>
        </w:rPr>
        <w:t>אברהם מיכאלי</w:t>
      </w:r>
    </w:p>
    <w:p w14:paraId="5F1A5B63" w14:textId="77777777" w:rsidR="00A467CF" w:rsidRPr="00A467CF" w:rsidRDefault="00A467CF" w:rsidP="00A467CF">
      <w:pPr>
        <w:bidi/>
        <w:jc w:val="both"/>
        <w:rPr>
          <w:rFonts w:cs="David" w:hint="cs"/>
          <w:rtl/>
        </w:rPr>
      </w:pPr>
    </w:p>
    <w:p w14:paraId="1130C314" w14:textId="77777777" w:rsidR="00A467CF" w:rsidRPr="00A467CF" w:rsidRDefault="00A467CF" w:rsidP="00A467CF">
      <w:pPr>
        <w:bidi/>
        <w:jc w:val="both"/>
        <w:rPr>
          <w:rFonts w:cs="David" w:hint="cs"/>
          <w:rtl/>
        </w:rPr>
      </w:pPr>
      <w:r w:rsidRPr="00A467CF">
        <w:rPr>
          <w:rFonts w:cs="David"/>
          <w:b/>
          <w:bCs/>
          <w:u w:val="single"/>
          <w:rtl/>
        </w:rPr>
        <w:t>מוזמנים</w:t>
      </w:r>
      <w:r w:rsidRPr="00A467CF">
        <w:rPr>
          <w:rFonts w:cs="David"/>
          <w:rtl/>
        </w:rPr>
        <w:t>:</w:t>
      </w:r>
    </w:p>
    <w:p w14:paraId="16B88F24" w14:textId="77777777" w:rsidR="00A467CF" w:rsidRPr="00A467CF" w:rsidRDefault="00A467CF" w:rsidP="00A467CF">
      <w:pPr>
        <w:bidi/>
        <w:jc w:val="both"/>
        <w:rPr>
          <w:rFonts w:cs="David" w:hint="cs"/>
          <w:rtl/>
        </w:rPr>
      </w:pPr>
    </w:p>
    <w:p w14:paraId="41580662" w14:textId="77777777" w:rsidR="00A467CF" w:rsidRPr="00A467CF" w:rsidRDefault="00A467CF" w:rsidP="00A467CF">
      <w:pPr>
        <w:bidi/>
        <w:jc w:val="both"/>
        <w:rPr>
          <w:rFonts w:cs="David" w:hint="cs"/>
          <w:rtl/>
        </w:rPr>
      </w:pPr>
      <w:r w:rsidRPr="00A467CF">
        <w:rPr>
          <w:rFonts w:cs="David" w:hint="cs"/>
          <w:rtl/>
        </w:rPr>
        <w:t>מזכיר הכנסת אריה האן</w:t>
      </w:r>
    </w:p>
    <w:p w14:paraId="68F9C12E" w14:textId="77777777" w:rsidR="00A467CF" w:rsidRPr="00A467CF" w:rsidRDefault="00A467CF" w:rsidP="00A467CF">
      <w:pPr>
        <w:bidi/>
        <w:jc w:val="both"/>
        <w:rPr>
          <w:rFonts w:cs="David" w:hint="cs"/>
          <w:rtl/>
        </w:rPr>
      </w:pPr>
      <w:r w:rsidRPr="00A467CF">
        <w:rPr>
          <w:rFonts w:cs="David" w:hint="cs"/>
          <w:rtl/>
        </w:rPr>
        <w:tab/>
      </w:r>
      <w:r w:rsidRPr="00A467CF">
        <w:rPr>
          <w:rFonts w:cs="David" w:hint="cs"/>
          <w:rtl/>
        </w:rPr>
        <w:tab/>
      </w:r>
    </w:p>
    <w:p w14:paraId="5074EAE9" w14:textId="77777777" w:rsidR="00A467CF" w:rsidRPr="00A467CF" w:rsidRDefault="00A467CF" w:rsidP="00A467CF">
      <w:pPr>
        <w:bidi/>
        <w:jc w:val="both"/>
        <w:rPr>
          <w:rFonts w:cs="David" w:hint="cs"/>
          <w:rtl/>
        </w:rPr>
      </w:pPr>
      <w:r w:rsidRPr="00A467CF">
        <w:rPr>
          <w:rFonts w:cs="David" w:hint="cs"/>
          <w:b/>
          <w:bCs/>
          <w:u w:val="single"/>
          <w:rtl/>
        </w:rPr>
        <w:t>יועצת משפטית:</w:t>
      </w:r>
      <w:r w:rsidRPr="00A467CF">
        <w:rPr>
          <w:rFonts w:cs="David" w:hint="cs"/>
          <w:b/>
          <w:bCs/>
          <w:rtl/>
        </w:rPr>
        <w:tab/>
      </w:r>
      <w:r w:rsidRPr="00A467CF">
        <w:rPr>
          <w:rFonts w:cs="David" w:hint="cs"/>
          <w:rtl/>
        </w:rPr>
        <w:t>ארבל אסטרחן</w:t>
      </w:r>
    </w:p>
    <w:p w14:paraId="3064C762" w14:textId="77777777" w:rsidR="00A467CF" w:rsidRPr="00A467CF" w:rsidRDefault="00A467CF" w:rsidP="00A467CF">
      <w:pPr>
        <w:bidi/>
        <w:jc w:val="both"/>
        <w:rPr>
          <w:rFonts w:cs="David" w:hint="cs"/>
          <w:rtl/>
        </w:rPr>
      </w:pPr>
      <w:r w:rsidRPr="00A467CF">
        <w:rPr>
          <w:rFonts w:cs="David" w:hint="cs"/>
          <w:rtl/>
        </w:rPr>
        <w:tab/>
      </w:r>
      <w:r w:rsidRPr="00A467CF">
        <w:rPr>
          <w:rFonts w:cs="David" w:hint="cs"/>
          <w:rtl/>
        </w:rPr>
        <w:tab/>
      </w:r>
      <w:r w:rsidRPr="00A467CF">
        <w:rPr>
          <w:rFonts w:cs="David" w:hint="cs"/>
          <w:rtl/>
        </w:rPr>
        <w:tab/>
      </w:r>
    </w:p>
    <w:p w14:paraId="2541D32B" w14:textId="77777777" w:rsidR="00A467CF" w:rsidRPr="00A467CF" w:rsidRDefault="00A467CF" w:rsidP="00A467CF">
      <w:pPr>
        <w:tabs>
          <w:tab w:val="left" w:pos="1930"/>
        </w:tabs>
        <w:bidi/>
        <w:jc w:val="both"/>
        <w:rPr>
          <w:rFonts w:cs="David" w:hint="cs"/>
          <w:rtl/>
        </w:rPr>
      </w:pPr>
      <w:r w:rsidRPr="00A467CF">
        <w:rPr>
          <w:rFonts w:cs="David"/>
          <w:b/>
          <w:bCs/>
          <w:u w:val="single"/>
          <w:rtl/>
        </w:rPr>
        <w:t>מנהלת הוועדה</w:t>
      </w:r>
      <w:r w:rsidRPr="00A467CF">
        <w:rPr>
          <w:rFonts w:cs="David"/>
          <w:rtl/>
        </w:rPr>
        <w:t>:</w:t>
      </w:r>
      <w:r w:rsidRPr="00A467CF">
        <w:rPr>
          <w:rFonts w:cs="David" w:hint="cs"/>
          <w:rtl/>
        </w:rPr>
        <w:t xml:space="preserve">       אתי בן יוסף</w:t>
      </w:r>
    </w:p>
    <w:p w14:paraId="694EE6EB" w14:textId="77777777" w:rsidR="00A467CF" w:rsidRPr="00A467CF" w:rsidRDefault="00A467CF" w:rsidP="00A467CF">
      <w:pPr>
        <w:bidi/>
        <w:jc w:val="both"/>
        <w:rPr>
          <w:rFonts w:cs="David" w:hint="cs"/>
          <w:rtl/>
        </w:rPr>
      </w:pPr>
    </w:p>
    <w:p w14:paraId="12FDBE75" w14:textId="77777777" w:rsidR="00A467CF" w:rsidRPr="00A467CF" w:rsidRDefault="00A467CF" w:rsidP="00A467CF">
      <w:pPr>
        <w:tabs>
          <w:tab w:val="left" w:pos="1930"/>
        </w:tabs>
        <w:bidi/>
        <w:jc w:val="both"/>
        <w:rPr>
          <w:rFonts w:cs="David" w:hint="cs"/>
          <w:rtl/>
        </w:rPr>
      </w:pPr>
      <w:r w:rsidRPr="00A467CF">
        <w:rPr>
          <w:rFonts w:cs="David"/>
          <w:b/>
          <w:bCs/>
          <w:u w:val="single"/>
          <w:rtl/>
        </w:rPr>
        <w:t>קצרנית</w:t>
      </w:r>
      <w:r w:rsidRPr="00A467CF">
        <w:rPr>
          <w:rFonts w:cs="David"/>
          <w:rtl/>
        </w:rPr>
        <w:t>:</w:t>
      </w:r>
      <w:r w:rsidRPr="00A467CF">
        <w:rPr>
          <w:rFonts w:cs="David" w:hint="cs"/>
          <w:rtl/>
        </w:rPr>
        <w:t xml:space="preserve">                   אושרה עצידה</w:t>
      </w:r>
    </w:p>
    <w:p w14:paraId="2B80565D" w14:textId="77777777" w:rsidR="00A467CF" w:rsidRPr="00A467CF" w:rsidRDefault="00A467CF" w:rsidP="00A467CF">
      <w:pPr>
        <w:bidi/>
        <w:jc w:val="both"/>
        <w:rPr>
          <w:rFonts w:cs="David" w:hint="cs"/>
          <w:b/>
          <w:bCs/>
          <w:rtl/>
        </w:rPr>
      </w:pPr>
      <w:r w:rsidRPr="00A467CF">
        <w:rPr>
          <w:rFonts w:cs="David" w:hint="cs"/>
          <w:b/>
          <w:bCs/>
          <w:rtl/>
        </w:rPr>
        <w:tab/>
      </w:r>
    </w:p>
    <w:p w14:paraId="757DE8AD" w14:textId="77777777" w:rsidR="00A467CF" w:rsidRPr="00A467CF" w:rsidRDefault="00A467CF" w:rsidP="00A467CF">
      <w:pPr>
        <w:bidi/>
        <w:jc w:val="both"/>
        <w:rPr>
          <w:rFonts w:cs="David" w:hint="cs"/>
          <w:u w:val="single"/>
          <w:rtl/>
        </w:rPr>
      </w:pPr>
    </w:p>
    <w:p w14:paraId="7A542C35" w14:textId="77777777" w:rsidR="00A467CF" w:rsidRPr="00A467CF" w:rsidRDefault="00A467CF" w:rsidP="00A467CF">
      <w:pPr>
        <w:bidi/>
        <w:jc w:val="both"/>
        <w:rPr>
          <w:rFonts w:cs="David" w:hint="cs"/>
          <w:u w:val="single"/>
          <w:rtl/>
        </w:rPr>
      </w:pPr>
    </w:p>
    <w:p w14:paraId="0A30D4BC" w14:textId="77777777" w:rsidR="00A467CF" w:rsidRPr="00A467CF" w:rsidRDefault="00A467CF" w:rsidP="00A467CF">
      <w:pPr>
        <w:bidi/>
        <w:jc w:val="both"/>
        <w:rPr>
          <w:rFonts w:cs="David" w:hint="cs"/>
          <w:b/>
          <w:bCs/>
          <w:u w:val="single"/>
          <w:rtl/>
        </w:rPr>
      </w:pPr>
    </w:p>
    <w:p w14:paraId="0E5DDDEE" w14:textId="77777777" w:rsidR="00A467CF" w:rsidRPr="00A467CF" w:rsidRDefault="00A467CF" w:rsidP="00A467CF">
      <w:pPr>
        <w:bidi/>
        <w:jc w:val="both"/>
        <w:rPr>
          <w:rFonts w:cs="David" w:hint="cs"/>
          <w:b/>
          <w:bCs/>
          <w:u w:val="single"/>
          <w:rtl/>
        </w:rPr>
      </w:pPr>
      <w:r w:rsidRPr="00A467CF">
        <w:rPr>
          <w:rFonts w:cs="David" w:hint="cs"/>
          <w:b/>
          <w:bCs/>
          <w:u w:val="single"/>
          <w:rtl/>
        </w:rPr>
        <w:lastRenderedPageBreak/>
        <w:t>קביעת מסגרת הדיון להודעת הממשלה על מינוי שר משפטים</w:t>
      </w:r>
    </w:p>
    <w:p w14:paraId="4217BEB0" w14:textId="77777777" w:rsidR="00A467CF" w:rsidRPr="00A467CF" w:rsidRDefault="00A467CF" w:rsidP="00A467CF">
      <w:pPr>
        <w:bidi/>
        <w:jc w:val="both"/>
        <w:rPr>
          <w:rFonts w:cs="David" w:hint="cs"/>
          <w:b/>
          <w:bCs/>
          <w:u w:val="single"/>
          <w:rtl/>
        </w:rPr>
      </w:pPr>
    </w:p>
    <w:p w14:paraId="23FB4DDD" w14:textId="77777777" w:rsidR="00A467CF" w:rsidRPr="00A467CF" w:rsidRDefault="00A467CF" w:rsidP="00A467CF">
      <w:pPr>
        <w:pStyle w:val="Heading5"/>
        <w:rPr>
          <w:rFonts w:hint="cs"/>
          <w:u w:val="single"/>
          <w:rtl/>
        </w:rPr>
      </w:pPr>
    </w:p>
    <w:p w14:paraId="7AE6EEA6" w14:textId="77777777" w:rsidR="00A467CF" w:rsidRPr="00A467CF" w:rsidRDefault="00A467CF" w:rsidP="00A467CF">
      <w:pPr>
        <w:pStyle w:val="Heading5"/>
        <w:rPr>
          <w:rFonts w:hint="cs"/>
          <w:rtl/>
        </w:rPr>
      </w:pPr>
      <w:r w:rsidRPr="00A467CF">
        <w:rPr>
          <w:rFonts w:hint="cs"/>
          <w:u w:val="single"/>
          <w:rtl/>
        </w:rPr>
        <w:t>היו"ר אביגדור יצחקי:</w:t>
      </w:r>
    </w:p>
    <w:p w14:paraId="085E4E91" w14:textId="77777777" w:rsidR="00A467CF" w:rsidRPr="00A467CF" w:rsidRDefault="00A467CF" w:rsidP="00A467CF">
      <w:pPr>
        <w:pStyle w:val="Heading5"/>
        <w:rPr>
          <w:rFonts w:hint="cs"/>
          <w:rtl/>
        </w:rPr>
      </w:pPr>
    </w:p>
    <w:p w14:paraId="24F8D8AF" w14:textId="77777777" w:rsidR="00A467CF" w:rsidRPr="00A467CF" w:rsidRDefault="00A467CF" w:rsidP="00A467CF">
      <w:pPr>
        <w:bidi/>
        <w:jc w:val="both"/>
        <w:rPr>
          <w:rFonts w:cs="David" w:hint="cs"/>
          <w:rtl/>
        </w:rPr>
      </w:pPr>
      <w:r w:rsidRPr="00A467CF">
        <w:rPr>
          <w:rFonts w:cs="David" w:hint="cs"/>
          <w:rtl/>
        </w:rPr>
        <w:tab/>
        <w:t xml:space="preserve">אני רוצה לפתוח את ישיבת ועדת הכנסת. אני מתנצל בשמה של יושבת-ראש הוועדה חברת הכנסת רוחמה אברהם. היא עסוקה בעניינים אישיים. מי שירצה פירוט יבוא אליי לאחר מכן. כולנו מחכים לכניסתה של היועצת המשפטית  של הוועדה. </w:t>
      </w:r>
    </w:p>
    <w:p w14:paraId="799D7A67" w14:textId="77777777" w:rsidR="00A467CF" w:rsidRPr="00A467CF" w:rsidRDefault="00A467CF" w:rsidP="00A467CF">
      <w:pPr>
        <w:bidi/>
        <w:jc w:val="both"/>
        <w:rPr>
          <w:rFonts w:cs="David" w:hint="cs"/>
          <w:rtl/>
        </w:rPr>
      </w:pPr>
    </w:p>
    <w:p w14:paraId="296DB08A" w14:textId="77777777" w:rsidR="00A467CF" w:rsidRPr="00A467CF" w:rsidRDefault="00A467CF" w:rsidP="00A467CF">
      <w:pPr>
        <w:bidi/>
        <w:jc w:val="both"/>
        <w:rPr>
          <w:rFonts w:cs="David" w:hint="cs"/>
          <w:rtl/>
        </w:rPr>
      </w:pPr>
      <w:r w:rsidRPr="00A467CF">
        <w:rPr>
          <w:rFonts w:cs="David" w:hint="cs"/>
          <w:rtl/>
        </w:rPr>
        <w:tab/>
        <w:t xml:space="preserve">הממשלה מבקשת למסור היום הודעה לכנסת על מינוי שר משפטים </w:t>
      </w:r>
      <w:r w:rsidRPr="00A467CF">
        <w:rPr>
          <w:rFonts w:cs="David"/>
          <w:rtl/>
        </w:rPr>
        <w:t>–</w:t>
      </w:r>
      <w:r w:rsidRPr="00A467CF">
        <w:rPr>
          <w:rFonts w:cs="David" w:hint="cs"/>
          <w:rtl/>
        </w:rPr>
        <w:t xml:space="preserve"> שינוי בחלוקת התפקידים בין השרים.  ההודעה טעונה אישור הכנסת. אודה על קביעת מסגרת דיון סיעתית לבקשת הממשלה. </w:t>
      </w:r>
    </w:p>
    <w:p w14:paraId="701A5FFE" w14:textId="77777777" w:rsidR="00A467CF" w:rsidRPr="00A467CF" w:rsidRDefault="00A467CF" w:rsidP="00A467CF">
      <w:pPr>
        <w:bidi/>
        <w:jc w:val="both"/>
        <w:rPr>
          <w:rFonts w:cs="David" w:hint="cs"/>
          <w:rtl/>
        </w:rPr>
      </w:pPr>
    </w:p>
    <w:p w14:paraId="3EE18683"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6CF23783" w14:textId="77777777" w:rsidR="00A467CF" w:rsidRPr="00A467CF" w:rsidRDefault="00A467CF" w:rsidP="00A467CF">
      <w:pPr>
        <w:bidi/>
        <w:jc w:val="both"/>
        <w:rPr>
          <w:rFonts w:cs="David" w:hint="cs"/>
          <w:u w:val="single"/>
          <w:rtl/>
        </w:rPr>
      </w:pPr>
    </w:p>
    <w:p w14:paraId="23489A52" w14:textId="77777777" w:rsidR="00A467CF" w:rsidRPr="00A467CF" w:rsidRDefault="00A467CF" w:rsidP="00A467CF">
      <w:pPr>
        <w:bidi/>
        <w:jc w:val="both"/>
        <w:rPr>
          <w:rFonts w:cs="David" w:hint="cs"/>
          <w:rtl/>
        </w:rPr>
      </w:pPr>
      <w:r w:rsidRPr="00A467CF">
        <w:rPr>
          <w:rFonts w:cs="David" w:hint="cs"/>
          <w:rtl/>
        </w:rPr>
        <w:tab/>
        <w:t xml:space="preserve"> מה שינוי חלוקת התפקידים?  צריך להיות פירוט.  אני לא יודע על מה דנים. </w:t>
      </w:r>
    </w:p>
    <w:p w14:paraId="33550DD6" w14:textId="77777777" w:rsidR="00A467CF" w:rsidRPr="00A467CF" w:rsidRDefault="00A467CF" w:rsidP="00A467CF">
      <w:pPr>
        <w:bidi/>
        <w:jc w:val="both"/>
        <w:rPr>
          <w:rFonts w:cs="David" w:hint="cs"/>
          <w:rtl/>
        </w:rPr>
      </w:pPr>
    </w:p>
    <w:p w14:paraId="6100A09C" w14:textId="77777777" w:rsidR="00A467CF" w:rsidRPr="00A467CF" w:rsidRDefault="00A467CF" w:rsidP="00A467CF">
      <w:pPr>
        <w:pStyle w:val="Heading5"/>
        <w:rPr>
          <w:rFonts w:hint="cs"/>
          <w:rtl/>
        </w:rPr>
      </w:pPr>
      <w:r w:rsidRPr="00A467CF">
        <w:rPr>
          <w:rFonts w:hint="cs"/>
          <w:u w:val="single"/>
          <w:rtl/>
        </w:rPr>
        <w:t>היו"ר אביגדור יצחקי:</w:t>
      </w:r>
    </w:p>
    <w:p w14:paraId="701E60A7" w14:textId="77777777" w:rsidR="00A467CF" w:rsidRPr="00A467CF" w:rsidRDefault="00A467CF" w:rsidP="00A467CF">
      <w:pPr>
        <w:pStyle w:val="Heading5"/>
        <w:rPr>
          <w:rFonts w:hint="cs"/>
          <w:rtl/>
        </w:rPr>
      </w:pPr>
    </w:p>
    <w:p w14:paraId="586EDAA8" w14:textId="77777777" w:rsidR="00A467CF" w:rsidRPr="00A467CF" w:rsidRDefault="00A467CF" w:rsidP="00A467CF">
      <w:pPr>
        <w:bidi/>
        <w:jc w:val="both"/>
        <w:rPr>
          <w:rFonts w:cs="David" w:hint="cs"/>
          <w:rtl/>
        </w:rPr>
      </w:pPr>
      <w:r w:rsidRPr="00A467CF">
        <w:rPr>
          <w:rFonts w:cs="David" w:hint="cs"/>
          <w:rtl/>
        </w:rPr>
        <w:tab/>
        <w:t>אני תכף אגיד את הכל. שרת החוץ הגברת ציפי לבני היא נבחרה על-ידי ממשלת ישראל במשאל טלפוני לפי דעתי היום, להיות שרת המשפטים של מדינת ישראל עד למיצוי - - -</w:t>
      </w:r>
    </w:p>
    <w:p w14:paraId="2FC73FC4" w14:textId="77777777" w:rsidR="00A467CF" w:rsidRPr="00A467CF" w:rsidRDefault="00A467CF" w:rsidP="00A467CF">
      <w:pPr>
        <w:bidi/>
        <w:jc w:val="both"/>
        <w:rPr>
          <w:rFonts w:cs="David" w:hint="cs"/>
          <w:rtl/>
        </w:rPr>
      </w:pPr>
    </w:p>
    <w:p w14:paraId="09E608CA" w14:textId="77777777" w:rsidR="00A467CF" w:rsidRPr="00A467CF" w:rsidRDefault="00A467CF" w:rsidP="00A467CF">
      <w:pPr>
        <w:bidi/>
        <w:jc w:val="both"/>
        <w:rPr>
          <w:rFonts w:cs="David" w:hint="cs"/>
          <w:rtl/>
        </w:rPr>
      </w:pPr>
      <w:r w:rsidRPr="00A467CF">
        <w:rPr>
          <w:rFonts w:cs="David" w:hint="cs"/>
          <w:u w:val="single"/>
          <w:rtl/>
        </w:rPr>
        <w:t>אחמד טיבי:</w:t>
      </w:r>
    </w:p>
    <w:p w14:paraId="58EBE4E7" w14:textId="77777777" w:rsidR="00A467CF" w:rsidRPr="00A467CF" w:rsidRDefault="00A467CF" w:rsidP="00A467CF">
      <w:pPr>
        <w:bidi/>
        <w:jc w:val="both"/>
        <w:rPr>
          <w:rFonts w:cs="David" w:hint="cs"/>
          <w:rtl/>
        </w:rPr>
      </w:pPr>
    </w:p>
    <w:p w14:paraId="6CB9629C" w14:textId="77777777" w:rsidR="00A467CF" w:rsidRPr="00A467CF" w:rsidRDefault="00A467CF" w:rsidP="00A467CF">
      <w:pPr>
        <w:bidi/>
        <w:jc w:val="both"/>
        <w:rPr>
          <w:rFonts w:cs="David" w:hint="cs"/>
          <w:rtl/>
        </w:rPr>
      </w:pPr>
      <w:r w:rsidRPr="00A467CF">
        <w:rPr>
          <w:rFonts w:cs="David" w:hint="cs"/>
          <w:rtl/>
        </w:rPr>
        <w:tab/>
        <w:t xml:space="preserve"> מי יהיה שר החוץ, אדוני? </w:t>
      </w:r>
    </w:p>
    <w:p w14:paraId="1F08DBB5" w14:textId="77777777" w:rsidR="00A467CF" w:rsidRPr="00A467CF" w:rsidRDefault="00A467CF" w:rsidP="00A467CF">
      <w:pPr>
        <w:bidi/>
        <w:jc w:val="both"/>
        <w:rPr>
          <w:rFonts w:cs="David" w:hint="cs"/>
          <w:rtl/>
        </w:rPr>
      </w:pPr>
    </w:p>
    <w:p w14:paraId="31E16AEC"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2FCFB41B" w14:textId="77777777" w:rsidR="00A467CF" w:rsidRPr="00A467CF" w:rsidRDefault="00A467CF" w:rsidP="00A467CF">
      <w:pPr>
        <w:bidi/>
        <w:jc w:val="both"/>
        <w:rPr>
          <w:rFonts w:cs="David" w:hint="cs"/>
          <w:u w:val="single"/>
          <w:rtl/>
        </w:rPr>
      </w:pPr>
    </w:p>
    <w:p w14:paraId="4E3D3784" w14:textId="77777777" w:rsidR="00A467CF" w:rsidRPr="00A467CF" w:rsidRDefault="00A467CF" w:rsidP="00A467CF">
      <w:pPr>
        <w:bidi/>
        <w:jc w:val="both"/>
        <w:rPr>
          <w:rFonts w:cs="David" w:hint="cs"/>
          <w:rtl/>
        </w:rPr>
      </w:pPr>
      <w:r w:rsidRPr="00A467CF">
        <w:rPr>
          <w:rFonts w:cs="David" w:hint="cs"/>
          <w:rtl/>
        </w:rPr>
        <w:tab/>
        <w:t xml:space="preserve"> לא, שר המשפטים זה חלטורה. </w:t>
      </w:r>
    </w:p>
    <w:p w14:paraId="1D879647" w14:textId="77777777" w:rsidR="00A467CF" w:rsidRPr="00A467CF" w:rsidRDefault="00A467CF" w:rsidP="00A467CF">
      <w:pPr>
        <w:bidi/>
        <w:jc w:val="both"/>
        <w:rPr>
          <w:rFonts w:cs="David" w:hint="cs"/>
          <w:rtl/>
        </w:rPr>
      </w:pPr>
    </w:p>
    <w:p w14:paraId="759CD4AB" w14:textId="77777777" w:rsidR="00A467CF" w:rsidRPr="00A467CF" w:rsidRDefault="00A467CF" w:rsidP="00A467CF">
      <w:pPr>
        <w:pStyle w:val="Heading5"/>
        <w:rPr>
          <w:rFonts w:hint="cs"/>
          <w:rtl/>
        </w:rPr>
      </w:pPr>
      <w:r w:rsidRPr="00A467CF">
        <w:rPr>
          <w:rFonts w:hint="cs"/>
          <w:u w:val="single"/>
          <w:rtl/>
        </w:rPr>
        <w:t>אביגדור יצחקי:</w:t>
      </w:r>
    </w:p>
    <w:p w14:paraId="1C978AC6" w14:textId="77777777" w:rsidR="00A467CF" w:rsidRPr="00A467CF" w:rsidRDefault="00A467CF" w:rsidP="00A467CF">
      <w:pPr>
        <w:pStyle w:val="Heading5"/>
        <w:rPr>
          <w:rFonts w:hint="cs"/>
          <w:rtl/>
        </w:rPr>
      </w:pPr>
    </w:p>
    <w:p w14:paraId="7CB3A212" w14:textId="77777777" w:rsidR="00A467CF" w:rsidRPr="00A467CF" w:rsidRDefault="00A467CF" w:rsidP="00A467CF">
      <w:pPr>
        <w:bidi/>
        <w:jc w:val="both"/>
        <w:rPr>
          <w:rFonts w:cs="David" w:hint="cs"/>
          <w:rtl/>
        </w:rPr>
      </w:pPr>
      <w:r w:rsidRPr="00A467CF">
        <w:rPr>
          <w:rFonts w:cs="David" w:hint="cs"/>
          <w:rtl/>
        </w:rPr>
        <w:tab/>
        <w:t xml:space="preserve"> היועצת המשפטית הגיעה ואנחנו תכף נשמע מה היא אומרת. אנחנו נגיד מה הצעת יושב-ראש הוועדה הזמני לצורך העניין, ולאחר מכן נזוז מפה.  גברתי היועצת המשפטית, מה  הם סדרי הדיון במקרה של שינוי שרים, מינוי שרים? </w:t>
      </w:r>
    </w:p>
    <w:p w14:paraId="125D8C12" w14:textId="77777777" w:rsidR="00A467CF" w:rsidRPr="00A467CF" w:rsidRDefault="00A467CF" w:rsidP="00A467CF">
      <w:pPr>
        <w:bidi/>
        <w:jc w:val="both"/>
        <w:rPr>
          <w:rFonts w:cs="David" w:hint="cs"/>
          <w:rtl/>
        </w:rPr>
      </w:pPr>
    </w:p>
    <w:p w14:paraId="29D34803"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297E5AC8" w14:textId="77777777" w:rsidR="00A467CF" w:rsidRPr="00A467CF" w:rsidRDefault="00A467CF" w:rsidP="00A467CF">
      <w:pPr>
        <w:bidi/>
        <w:jc w:val="both"/>
        <w:rPr>
          <w:rFonts w:cs="David" w:hint="cs"/>
          <w:rtl/>
        </w:rPr>
      </w:pPr>
    </w:p>
    <w:p w14:paraId="6F6D6D44" w14:textId="77777777" w:rsidR="00A467CF" w:rsidRPr="00A467CF" w:rsidRDefault="00A467CF" w:rsidP="00A467CF">
      <w:pPr>
        <w:bidi/>
        <w:jc w:val="both"/>
        <w:rPr>
          <w:rFonts w:cs="David" w:hint="cs"/>
          <w:rtl/>
        </w:rPr>
      </w:pPr>
      <w:r w:rsidRPr="00A467CF">
        <w:rPr>
          <w:rFonts w:cs="David" w:hint="cs"/>
          <w:rtl/>
        </w:rPr>
        <w:tab/>
        <w:t>נדרש כמובן אישור הכנסת. אתה לא מפרט מה הם הנושאים שבהם הדיון הוא סיעתי. נושאים אחרים הדיון הוא אישי. אם נכנסים באחת מהקטגוריות שמפורטות בסעיף 47 לתקנון - - -</w:t>
      </w:r>
    </w:p>
    <w:p w14:paraId="5405B5E6" w14:textId="77777777" w:rsidR="00A467CF" w:rsidRPr="00A467CF" w:rsidRDefault="00A467CF" w:rsidP="00A467CF">
      <w:pPr>
        <w:bidi/>
        <w:jc w:val="both"/>
        <w:rPr>
          <w:rFonts w:cs="David" w:hint="cs"/>
          <w:rtl/>
        </w:rPr>
      </w:pPr>
    </w:p>
    <w:p w14:paraId="7A201D7B"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3D17EB39" w14:textId="77777777" w:rsidR="00A467CF" w:rsidRPr="00A467CF" w:rsidRDefault="00A467CF" w:rsidP="00A467CF">
      <w:pPr>
        <w:bidi/>
        <w:jc w:val="both"/>
        <w:rPr>
          <w:rFonts w:cs="David" w:hint="cs"/>
          <w:u w:val="single"/>
          <w:rtl/>
        </w:rPr>
      </w:pPr>
    </w:p>
    <w:p w14:paraId="59A7C724" w14:textId="77777777" w:rsidR="00A467CF" w:rsidRPr="00A467CF" w:rsidRDefault="00A467CF" w:rsidP="00A467CF">
      <w:pPr>
        <w:bidi/>
        <w:jc w:val="both"/>
        <w:rPr>
          <w:rFonts w:cs="David" w:hint="cs"/>
          <w:rtl/>
        </w:rPr>
      </w:pPr>
      <w:r w:rsidRPr="00A467CF">
        <w:rPr>
          <w:rFonts w:cs="David" w:hint="cs"/>
          <w:rtl/>
        </w:rPr>
        <w:tab/>
        <w:t xml:space="preserve"> וזה לא אחד מהם. </w:t>
      </w:r>
    </w:p>
    <w:p w14:paraId="148F9D54" w14:textId="77777777" w:rsidR="00A467CF" w:rsidRPr="00A467CF" w:rsidRDefault="00A467CF" w:rsidP="00A467CF">
      <w:pPr>
        <w:bidi/>
        <w:jc w:val="both"/>
        <w:rPr>
          <w:rFonts w:cs="David" w:hint="cs"/>
          <w:rtl/>
        </w:rPr>
      </w:pPr>
    </w:p>
    <w:p w14:paraId="64934C8C"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01EC7712" w14:textId="77777777" w:rsidR="00A467CF" w:rsidRPr="00A467CF" w:rsidRDefault="00A467CF" w:rsidP="00A467CF">
      <w:pPr>
        <w:bidi/>
        <w:jc w:val="both"/>
        <w:rPr>
          <w:rFonts w:cs="David" w:hint="cs"/>
          <w:rtl/>
        </w:rPr>
      </w:pPr>
    </w:p>
    <w:p w14:paraId="67A0A9B4" w14:textId="77777777" w:rsidR="00A467CF" w:rsidRPr="00A467CF" w:rsidRDefault="00A467CF" w:rsidP="00A467CF">
      <w:pPr>
        <w:bidi/>
        <w:jc w:val="both"/>
        <w:rPr>
          <w:rFonts w:cs="David" w:hint="cs"/>
          <w:rtl/>
        </w:rPr>
      </w:pPr>
      <w:r w:rsidRPr="00A467CF">
        <w:rPr>
          <w:rFonts w:cs="David" w:hint="cs"/>
          <w:rtl/>
        </w:rPr>
        <w:tab/>
        <w:t xml:space="preserve">אלא אם - - </w:t>
      </w:r>
    </w:p>
    <w:p w14:paraId="199B5921" w14:textId="77777777" w:rsidR="00A467CF" w:rsidRPr="00A467CF" w:rsidRDefault="00A467CF" w:rsidP="00A467CF">
      <w:pPr>
        <w:bidi/>
        <w:jc w:val="both"/>
        <w:rPr>
          <w:rFonts w:cs="David" w:hint="cs"/>
          <w:rtl/>
        </w:rPr>
      </w:pPr>
    </w:p>
    <w:p w14:paraId="77B6FF55"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426E507F" w14:textId="77777777" w:rsidR="00A467CF" w:rsidRPr="00A467CF" w:rsidRDefault="00A467CF" w:rsidP="00A467CF">
      <w:pPr>
        <w:bidi/>
        <w:jc w:val="both"/>
        <w:rPr>
          <w:rFonts w:cs="David" w:hint="cs"/>
          <w:u w:val="single"/>
          <w:rtl/>
        </w:rPr>
      </w:pPr>
    </w:p>
    <w:p w14:paraId="1D12F247" w14:textId="77777777" w:rsidR="00A467CF" w:rsidRPr="00A467CF" w:rsidRDefault="00A467CF" w:rsidP="00A467CF">
      <w:pPr>
        <w:bidi/>
        <w:jc w:val="both"/>
        <w:rPr>
          <w:rFonts w:cs="David" w:hint="cs"/>
          <w:rtl/>
        </w:rPr>
      </w:pPr>
      <w:r w:rsidRPr="00A467CF">
        <w:rPr>
          <w:rFonts w:cs="David" w:hint="cs"/>
          <w:rtl/>
        </w:rPr>
        <w:tab/>
        <w:t xml:space="preserve"> אלא אם יש הסכמה פה אחד. </w:t>
      </w:r>
    </w:p>
    <w:p w14:paraId="7AE554F9" w14:textId="77777777" w:rsidR="00A467CF" w:rsidRPr="00A467CF" w:rsidRDefault="00A467CF" w:rsidP="00A467CF">
      <w:pPr>
        <w:bidi/>
        <w:jc w:val="both"/>
        <w:rPr>
          <w:rFonts w:cs="David" w:hint="cs"/>
          <w:rtl/>
        </w:rPr>
      </w:pPr>
    </w:p>
    <w:p w14:paraId="4AF9C3BA" w14:textId="77777777" w:rsidR="00A467CF" w:rsidRPr="00A467CF" w:rsidRDefault="00A467CF" w:rsidP="00A467CF">
      <w:pPr>
        <w:bidi/>
        <w:jc w:val="both"/>
        <w:rPr>
          <w:rFonts w:cs="David" w:hint="cs"/>
          <w:u w:val="single"/>
          <w:rtl/>
        </w:rPr>
      </w:pPr>
    </w:p>
    <w:p w14:paraId="6AD6865E" w14:textId="77777777" w:rsidR="00A467CF" w:rsidRPr="00A467CF" w:rsidRDefault="00A467CF" w:rsidP="00A467CF">
      <w:pPr>
        <w:bidi/>
        <w:jc w:val="both"/>
        <w:rPr>
          <w:rFonts w:cs="David" w:hint="cs"/>
          <w:u w:val="single"/>
          <w:rtl/>
        </w:rPr>
      </w:pPr>
    </w:p>
    <w:p w14:paraId="42EDAF25" w14:textId="77777777" w:rsidR="00A467CF" w:rsidRPr="00A467CF" w:rsidRDefault="00A467CF" w:rsidP="00A467CF">
      <w:pPr>
        <w:bidi/>
        <w:jc w:val="both"/>
        <w:rPr>
          <w:rFonts w:cs="David" w:hint="cs"/>
          <w:u w:val="single"/>
          <w:rtl/>
        </w:rPr>
      </w:pPr>
    </w:p>
    <w:p w14:paraId="336506F8"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45C91A7B" w14:textId="77777777" w:rsidR="00A467CF" w:rsidRPr="00A467CF" w:rsidRDefault="00A467CF" w:rsidP="00A467CF">
      <w:pPr>
        <w:bidi/>
        <w:ind w:firstLine="567"/>
        <w:jc w:val="both"/>
        <w:rPr>
          <w:rFonts w:cs="David" w:hint="cs"/>
          <w:rtl/>
        </w:rPr>
      </w:pPr>
    </w:p>
    <w:p w14:paraId="4F09B7F9" w14:textId="77777777" w:rsidR="00A467CF" w:rsidRPr="00A467CF" w:rsidRDefault="00A467CF" w:rsidP="00A467CF">
      <w:pPr>
        <w:bidi/>
        <w:ind w:firstLine="567"/>
        <w:jc w:val="both"/>
        <w:rPr>
          <w:rFonts w:cs="David" w:hint="cs"/>
          <w:rtl/>
        </w:rPr>
      </w:pPr>
      <w:r w:rsidRPr="00A467CF">
        <w:rPr>
          <w:rFonts w:cs="David" w:hint="cs"/>
          <w:rtl/>
        </w:rPr>
        <w:lastRenderedPageBreak/>
        <w:t xml:space="preserve">לא, אלא אם  מדובר בנושא שעשרה חברי כנסת או שתי סיעות שמספר חבריהן ביחד אינו פחות משמונה, דרשו שהדיון בו יהיה סיעתי.  ברגע שהנושא הוא כזה שחברי הכנסת ביקשו, הדיון הוא סיעתי. </w:t>
      </w:r>
    </w:p>
    <w:p w14:paraId="42E3BCC0" w14:textId="77777777" w:rsidR="00A467CF" w:rsidRPr="00A467CF" w:rsidRDefault="00A467CF" w:rsidP="00A467CF">
      <w:pPr>
        <w:bidi/>
        <w:jc w:val="both"/>
        <w:rPr>
          <w:rFonts w:cs="David" w:hint="cs"/>
          <w:rtl/>
        </w:rPr>
      </w:pPr>
    </w:p>
    <w:p w14:paraId="35CCDDCE" w14:textId="77777777" w:rsidR="00A467CF" w:rsidRPr="00A467CF" w:rsidRDefault="00A467CF" w:rsidP="00A467CF">
      <w:pPr>
        <w:bidi/>
        <w:jc w:val="both"/>
        <w:rPr>
          <w:rFonts w:cs="David" w:hint="cs"/>
          <w:rtl/>
        </w:rPr>
      </w:pPr>
      <w:r w:rsidRPr="00A467CF">
        <w:rPr>
          <w:rFonts w:cs="David" w:hint="cs"/>
          <w:u w:val="single"/>
          <w:rtl/>
        </w:rPr>
        <w:t>ראובן ריבלין:</w:t>
      </w:r>
    </w:p>
    <w:p w14:paraId="0F65E954" w14:textId="77777777" w:rsidR="00A467CF" w:rsidRPr="00A467CF" w:rsidRDefault="00A467CF" w:rsidP="00A467CF">
      <w:pPr>
        <w:bidi/>
        <w:jc w:val="both"/>
        <w:rPr>
          <w:rFonts w:cs="David" w:hint="cs"/>
          <w:rtl/>
        </w:rPr>
      </w:pPr>
    </w:p>
    <w:p w14:paraId="53B4E58D" w14:textId="77777777" w:rsidR="00A467CF" w:rsidRPr="00A467CF" w:rsidRDefault="00A467CF" w:rsidP="00A467CF">
      <w:pPr>
        <w:bidi/>
        <w:jc w:val="both"/>
        <w:rPr>
          <w:rFonts w:cs="David" w:hint="cs"/>
          <w:rtl/>
        </w:rPr>
      </w:pPr>
      <w:r w:rsidRPr="00A467CF">
        <w:rPr>
          <w:rFonts w:cs="David" w:hint="cs"/>
          <w:rtl/>
        </w:rPr>
        <w:tab/>
        <w:t xml:space="preserve">במקור, זה דיון אישי? </w:t>
      </w:r>
    </w:p>
    <w:p w14:paraId="5DD7283D" w14:textId="77777777" w:rsidR="00A467CF" w:rsidRPr="00A467CF" w:rsidRDefault="00A467CF" w:rsidP="00A467CF">
      <w:pPr>
        <w:bidi/>
        <w:jc w:val="both"/>
        <w:rPr>
          <w:rFonts w:cs="David" w:hint="cs"/>
          <w:rtl/>
        </w:rPr>
      </w:pPr>
    </w:p>
    <w:p w14:paraId="222F9A15"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1736DD04" w14:textId="77777777" w:rsidR="00A467CF" w:rsidRPr="00A467CF" w:rsidRDefault="00A467CF" w:rsidP="00A467CF">
      <w:pPr>
        <w:bidi/>
        <w:jc w:val="both"/>
        <w:rPr>
          <w:rFonts w:cs="David" w:hint="cs"/>
          <w:rtl/>
        </w:rPr>
      </w:pPr>
    </w:p>
    <w:p w14:paraId="2EC99D93" w14:textId="77777777" w:rsidR="00A467CF" w:rsidRPr="00A467CF" w:rsidRDefault="00A467CF" w:rsidP="00A467CF">
      <w:pPr>
        <w:bidi/>
        <w:jc w:val="both"/>
        <w:rPr>
          <w:rFonts w:cs="David" w:hint="cs"/>
          <w:rtl/>
        </w:rPr>
      </w:pPr>
      <w:r w:rsidRPr="00A467CF">
        <w:rPr>
          <w:rFonts w:cs="David" w:hint="cs"/>
          <w:rtl/>
        </w:rPr>
        <w:tab/>
        <w:t xml:space="preserve">כל דיון הוא דיון אישי, אלא אם הוא נכלל באחת מהקטגוריות. </w:t>
      </w:r>
    </w:p>
    <w:p w14:paraId="07AECFF2" w14:textId="77777777" w:rsidR="00A467CF" w:rsidRPr="00A467CF" w:rsidRDefault="00A467CF" w:rsidP="00A467CF">
      <w:pPr>
        <w:bidi/>
        <w:jc w:val="both"/>
        <w:rPr>
          <w:rFonts w:cs="David" w:hint="cs"/>
          <w:rtl/>
        </w:rPr>
      </w:pPr>
    </w:p>
    <w:p w14:paraId="586C2B96" w14:textId="77777777" w:rsidR="00A467CF" w:rsidRPr="00A467CF" w:rsidRDefault="00A467CF" w:rsidP="00A467CF">
      <w:pPr>
        <w:bidi/>
        <w:jc w:val="both"/>
        <w:rPr>
          <w:rFonts w:cs="David" w:hint="cs"/>
          <w:rtl/>
        </w:rPr>
      </w:pPr>
      <w:r w:rsidRPr="00A467CF">
        <w:rPr>
          <w:rFonts w:cs="David" w:hint="cs"/>
          <w:u w:val="single"/>
          <w:rtl/>
        </w:rPr>
        <w:t>ראובן ריבלין:</w:t>
      </w:r>
    </w:p>
    <w:p w14:paraId="48D10DEE" w14:textId="77777777" w:rsidR="00A467CF" w:rsidRPr="00A467CF" w:rsidRDefault="00A467CF" w:rsidP="00A467CF">
      <w:pPr>
        <w:bidi/>
        <w:jc w:val="both"/>
        <w:rPr>
          <w:rFonts w:cs="David" w:hint="cs"/>
          <w:rtl/>
        </w:rPr>
      </w:pPr>
    </w:p>
    <w:p w14:paraId="171047A5" w14:textId="77777777" w:rsidR="00A467CF" w:rsidRPr="00A467CF" w:rsidRDefault="00A467CF" w:rsidP="00A467CF">
      <w:pPr>
        <w:bidi/>
        <w:jc w:val="both"/>
        <w:rPr>
          <w:rFonts w:cs="David" w:hint="cs"/>
          <w:rtl/>
        </w:rPr>
      </w:pPr>
      <w:r w:rsidRPr="00A467CF">
        <w:rPr>
          <w:rFonts w:cs="David" w:hint="cs"/>
          <w:rtl/>
        </w:rPr>
        <w:tab/>
        <w:t xml:space="preserve"> יכולים להציע הצעה שזה יהיה דיון סיעתי. אבל, אם ההצעה נדחית אנחנו נישאר אישי. </w:t>
      </w:r>
    </w:p>
    <w:p w14:paraId="669932CC" w14:textId="77777777" w:rsidR="00A467CF" w:rsidRPr="00A467CF" w:rsidRDefault="00A467CF" w:rsidP="00A467CF">
      <w:pPr>
        <w:bidi/>
        <w:jc w:val="both"/>
        <w:rPr>
          <w:rFonts w:cs="David" w:hint="cs"/>
          <w:rtl/>
        </w:rPr>
      </w:pPr>
    </w:p>
    <w:p w14:paraId="1E3E9C3F" w14:textId="77777777" w:rsidR="00A467CF" w:rsidRPr="00A467CF" w:rsidRDefault="00A467CF" w:rsidP="00A467CF">
      <w:pPr>
        <w:pStyle w:val="Heading5"/>
        <w:rPr>
          <w:rFonts w:hint="cs"/>
          <w:rtl/>
        </w:rPr>
      </w:pPr>
      <w:r w:rsidRPr="00A467CF">
        <w:rPr>
          <w:rFonts w:hint="cs"/>
          <w:u w:val="single"/>
          <w:rtl/>
        </w:rPr>
        <w:t>היו"ר אביגדור יצחקי:</w:t>
      </w:r>
    </w:p>
    <w:p w14:paraId="62FCD216" w14:textId="77777777" w:rsidR="00A467CF" w:rsidRPr="00A467CF" w:rsidRDefault="00A467CF" w:rsidP="00A467CF">
      <w:pPr>
        <w:bidi/>
        <w:jc w:val="both"/>
        <w:rPr>
          <w:rFonts w:cs="David" w:hint="cs"/>
          <w:rtl/>
        </w:rPr>
      </w:pPr>
    </w:p>
    <w:p w14:paraId="18146E7C" w14:textId="77777777" w:rsidR="00A467CF" w:rsidRPr="00A467CF" w:rsidRDefault="00A467CF" w:rsidP="00A467CF">
      <w:pPr>
        <w:bidi/>
        <w:jc w:val="both"/>
        <w:rPr>
          <w:rFonts w:cs="David" w:hint="cs"/>
          <w:rtl/>
        </w:rPr>
      </w:pPr>
      <w:r w:rsidRPr="00A467CF">
        <w:rPr>
          <w:rFonts w:cs="David" w:hint="cs"/>
          <w:rtl/>
        </w:rPr>
        <w:tab/>
        <w:t xml:space="preserve">אני כבר מודיע שסיעת קדימה מבקשת שהדיון יהיה סיעתי. האם אתם רוצים להצביע על זה? </w:t>
      </w:r>
    </w:p>
    <w:p w14:paraId="62DF5260" w14:textId="77777777" w:rsidR="00A467CF" w:rsidRPr="00A467CF" w:rsidRDefault="00A467CF" w:rsidP="00A467CF">
      <w:pPr>
        <w:bidi/>
        <w:jc w:val="both"/>
        <w:rPr>
          <w:rFonts w:cs="David" w:hint="cs"/>
          <w:rtl/>
        </w:rPr>
      </w:pPr>
    </w:p>
    <w:p w14:paraId="2C682A15"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33232F1D" w14:textId="77777777" w:rsidR="00A467CF" w:rsidRPr="00A467CF" w:rsidRDefault="00A467CF" w:rsidP="00A467CF">
      <w:pPr>
        <w:bidi/>
        <w:jc w:val="both"/>
        <w:rPr>
          <w:rFonts w:cs="David" w:hint="cs"/>
          <w:u w:val="single"/>
          <w:rtl/>
        </w:rPr>
      </w:pPr>
    </w:p>
    <w:p w14:paraId="67D329F3" w14:textId="77777777" w:rsidR="00A467CF" w:rsidRPr="00A467CF" w:rsidRDefault="00A467CF" w:rsidP="00A467CF">
      <w:pPr>
        <w:bidi/>
        <w:jc w:val="both"/>
        <w:rPr>
          <w:rFonts w:cs="David" w:hint="cs"/>
          <w:rtl/>
        </w:rPr>
      </w:pPr>
      <w:r w:rsidRPr="00A467CF">
        <w:rPr>
          <w:rFonts w:cs="David" w:hint="cs"/>
          <w:rtl/>
        </w:rPr>
        <w:tab/>
        <w:t xml:space="preserve"> אני רוצה קודם לדבר. </w:t>
      </w:r>
    </w:p>
    <w:p w14:paraId="2AFD34E2" w14:textId="77777777" w:rsidR="00A467CF" w:rsidRPr="00A467CF" w:rsidRDefault="00A467CF" w:rsidP="00A467CF">
      <w:pPr>
        <w:bidi/>
        <w:jc w:val="both"/>
        <w:rPr>
          <w:rFonts w:cs="David" w:hint="cs"/>
          <w:rtl/>
        </w:rPr>
      </w:pPr>
    </w:p>
    <w:p w14:paraId="4EE28144" w14:textId="77777777" w:rsidR="00A467CF" w:rsidRPr="00A467CF" w:rsidRDefault="00A467CF" w:rsidP="00A467CF">
      <w:pPr>
        <w:bidi/>
        <w:jc w:val="both"/>
        <w:rPr>
          <w:rFonts w:cs="David" w:hint="cs"/>
          <w:rtl/>
        </w:rPr>
      </w:pPr>
      <w:r w:rsidRPr="00A467CF">
        <w:rPr>
          <w:rFonts w:cs="David" w:hint="cs"/>
          <w:u w:val="single"/>
          <w:rtl/>
        </w:rPr>
        <w:t>אחמד טיבי:</w:t>
      </w:r>
    </w:p>
    <w:p w14:paraId="6285EC43" w14:textId="77777777" w:rsidR="00A467CF" w:rsidRPr="00A467CF" w:rsidRDefault="00A467CF" w:rsidP="00A467CF">
      <w:pPr>
        <w:bidi/>
        <w:jc w:val="both"/>
        <w:rPr>
          <w:rFonts w:cs="David" w:hint="cs"/>
          <w:rtl/>
        </w:rPr>
      </w:pPr>
    </w:p>
    <w:p w14:paraId="46C5A905" w14:textId="77777777" w:rsidR="00A467CF" w:rsidRPr="00A467CF" w:rsidRDefault="00A467CF" w:rsidP="00A467CF">
      <w:pPr>
        <w:bidi/>
        <w:jc w:val="both"/>
        <w:rPr>
          <w:rFonts w:cs="David" w:hint="cs"/>
          <w:rtl/>
        </w:rPr>
      </w:pPr>
      <w:r w:rsidRPr="00A467CF">
        <w:rPr>
          <w:rFonts w:cs="David" w:hint="cs"/>
          <w:rtl/>
        </w:rPr>
        <w:tab/>
        <w:t xml:space="preserve"> לא צריך להצביע על זה, רק אתם מודיעים וזה הופך להיות אוטומטי סיעתי. </w:t>
      </w:r>
    </w:p>
    <w:p w14:paraId="27F20720" w14:textId="77777777" w:rsidR="00A467CF" w:rsidRPr="00A467CF" w:rsidRDefault="00A467CF" w:rsidP="00A467CF">
      <w:pPr>
        <w:bidi/>
        <w:jc w:val="both"/>
        <w:rPr>
          <w:rFonts w:cs="David" w:hint="cs"/>
          <w:rtl/>
        </w:rPr>
      </w:pPr>
    </w:p>
    <w:p w14:paraId="0B081618"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5044446D" w14:textId="77777777" w:rsidR="00A467CF" w:rsidRPr="00A467CF" w:rsidRDefault="00A467CF" w:rsidP="00A467CF">
      <w:pPr>
        <w:bidi/>
        <w:jc w:val="both"/>
        <w:rPr>
          <w:rFonts w:cs="David" w:hint="cs"/>
          <w:rtl/>
        </w:rPr>
      </w:pPr>
    </w:p>
    <w:p w14:paraId="6601DBCB" w14:textId="77777777" w:rsidR="00A467CF" w:rsidRPr="00A467CF" w:rsidRDefault="00A467CF" w:rsidP="00A467CF">
      <w:pPr>
        <w:bidi/>
        <w:jc w:val="both"/>
        <w:rPr>
          <w:rFonts w:cs="David" w:hint="cs"/>
          <w:rtl/>
        </w:rPr>
      </w:pPr>
      <w:r w:rsidRPr="00A467CF">
        <w:rPr>
          <w:rFonts w:cs="David" w:hint="cs"/>
          <w:rtl/>
        </w:rPr>
        <w:tab/>
        <w:t xml:space="preserve">"אלה הנושאים שהדיון בהם יהיה סיעתי </w:t>
      </w:r>
      <w:r w:rsidRPr="00A467CF">
        <w:rPr>
          <w:rFonts w:cs="David"/>
          <w:rtl/>
        </w:rPr>
        <w:t>–</w:t>
      </w:r>
      <w:r w:rsidRPr="00A467CF">
        <w:rPr>
          <w:rFonts w:cs="David" w:hint="cs"/>
          <w:rtl/>
        </w:rPr>
        <w:t xml:space="preserve"> נושא שעשרה חברי כנסת או שתי סיעות שמספר חבריהן ביחד אינו פחות משמונה, דרשו שהדיון בו יהיה סיעתי."</w:t>
      </w:r>
    </w:p>
    <w:p w14:paraId="7059DE8C" w14:textId="77777777" w:rsidR="00A467CF" w:rsidRPr="00A467CF" w:rsidRDefault="00A467CF" w:rsidP="00A467CF">
      <w:pPr>
        <w:bidi/>
        <w:jc w:val="both"/>
        <w:rPr>
          <w:rFonts w:cs="David" w:hint="cs"/>
          <w:rtl/>
        </w:rPr>
      </w:pPr>
    </w:p>
    <w:p w14:paraId="42BB9EF7"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32CE382E" w14:textId="77777777" w:rsidR="00A467CF" w:rsidRPr="00A467CF" w:rsidRDefault="00A467CF" w:rsidP="00A467CF">
      <w:pPr>
        <w:bidi/>
        <w:jc w:val="both"/>
        <w:rPr>
          <w:rFonts w:cs="David" w:hint="cs"/>
          <w:u w:val="single"/>
          <w:rtl/>
        </w:rPr>
      </w:pPr>
    </w:p>
    <w:p w14:paraId="2C4E1D5F" w14:textId="77777777" w:rsidR="00A467CF" w:rsidRPr="00A467CF" w:rsidRDefault="00A467CF" w:rsidP="00A467CF">
      <w:pPr>
        <w:bidi/>
        <w:jc w:val="both"/>
        <w:rPr>
          <w:rFonts w:cs="David" w:hint="cs"/>
          <w:rtl/>
        </w:rPr>
      </w:pPr>
      <w:r w:rsidRPr="00A467CF">
        <w:rPr>
          <w:rFonts w:cs="David" w:hint="cs"/>
          <w:rtl/>
        </w:rPr>
        <w:tab/>
        <w:t xml:space="preserve"> וזכה לרוב בוועדה. </w:t>
      </w:r>
    </w:p>
    <w:p w14:paraId="4BC98520" w14:textId="77777777" w:rsidR="00A467CF" w:rsidRPr="00A467CF" w:rsidRDefault="00A467CF" w:rsidP="00A467CF">
      <w:pPr>
        <w:bidi/>
        <w:jc w:val="both"/>
        <w:rPr>
          <w:rFonts w:cs="David" w:hint="cs"/>
          <w:rtl/>
        </w:rPr>
      </w:pPr>
    </w:p>
    <w:p w14:paraId="0D04FEA2" w14:textId="77777777" w:rsidR="00A467CF" w:rsidRPr="00A467CF" w:rsidRDefault="00A467CF" w:rsidP="00A467CF">
      <w:pPr>
        <w:bidi/>
        <w:jc w:val="both"/>
        <w:rPr>
          <w:rFonts w:cs="David" w:hint="cs"/>
          <w:rtl/>
        </w:rPr>
      </w:pPr>
      <w:r w:rsidRPr="00A467CF">
        <w:rPr>
          <w:rFonts w:cs="David" w:hint="cs"/>
          <w:u w:val="single"/>
          <w:rtl/>
        </w:rPr>
        <w:t>מיכאל איתן:</w:t>
      </w:r>
    </w:p>
    <w:p w14:paraId="13A956CF" w14:textId="77777777" w:rsidR="00A467CF" w:rsidRPr="00A467CF" w:rsidRDefault="00A467CF" w:rsidP="00A467CF">
      <w:pPr>
        <w:bidi/>
        <w:jc w:val="both"/>
        <w:rPr>
          <w:rFonts w:cs="David" w:hint="cs"/>
          <w:rtl/>
        </w:rPr>
      </w:pPr>
    </w:p>
    <w:p w14:paraId="62740163" w14:textId="77777777" w:rsidR="00A467CF" w:rsidRPr="00A467CF" w:rsidRDefault="00A467CF" w:rsidP="00A467CF">
      <w:pPr>
        <w:bidi/>
        <w:jc w:val="both"/>
        <w:rPr>
          <w:rFonts w:cs="David" w:hint="cs"/>
          <w:rtl/>
        </w:rPr>
      </w:pPr>
      <w:r w:rsidRPr="00A467CF">
        <w:rPr>
          <w:rFonts w:cs="David" w:hint="cs"/>
          <w:rtl/>
        </w:rPr>
        <w:tab/>
        <w:t xml:space="preserve"> לא, מה פתאום? </w:t>
      </w:r>
    </w:p>
    <w:p w14:paraId="17662A07" w14:textId="77777777" w:rsidR="00A467CF" w:rsidRPr="00A467CF" w:rsidRDefault="00A467CF" w:rsidP="00A467CF">
      <w:pPr>
        <w:bidi/>
        <w:jc w:val="both"/>
        <w:rPr>
          <w:rFonts w:cs="David" w:hint="cs"/>
          <w:rtl/>
        </w:rPr>
      </w:pPr>
    </w:p>
    <w:p w14:paraId="45671A12"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1F6001FA" w14:textId="77777777" w:rsidR="00A467CF" w:rsidRPr="00A467CF" w:rsidRDefault="00A467CF" w:rsidP="00A467CF">
      <w:pPr>
        <w:bidi/>
        <w:jc w:val="both"/>
        <w:rPr>
          <w:rFonts w:cs="David" w:hint="cs"/>
          <w:u w:val="single"/>
          <w:rtl/>
        </w:rPr>
      </w:pPr>
    </w:p>
    <w:p w14:paraId="41389AB4" w14:textId="77777777" w:rsidR="00A467CF" w:rsidRPr="00A467CF" w:rsidRDefault="00A467CF" w:rsidP="00A467CF">
      <w:pPr>
        <w:bidi/>
        <w:jc w:val="both"/>
        <w:rPr>
          <w:rFonts w:cs="David" w:hint="cs"/>
          <w:rtl/>
        </w:rPr>
      </w:pPr>
      <w:r w:rsidRPr="00A467CF">
        <w:rPr>
          <w:rFonts w:cs="David" w:hint="cs"/>
          <w:rtl/>
        </w:rPr>
        <w:tab/>
        <w:t xml:space="preserve"> בעבר, היועצת המשפטית הסבירה שזה טעון הסכמה של כל ה- - -</w:t>
      </w:r>
    </w:p>
    <w:p w14:paraId="3393BEC9" w14:textId="77777777" w:rsidR="00A467CF" w:rsidRPr="00A467CF" w:rsidRDefault="00A467CF" w:rsidP="00A467CF">
      <w:pPr>
        <w:bidi/>
        <w:jc w:val="both"/>
        <w:rPr>
          <w:rFonts w:cs="David" w:hint="cs"/>
          <w:rtl/>
        </w:rPr>
      </w:pPr>
    </w:p>
    <w:p w14:paraId="460B053A" w14:textId="77777777" w:rsidR="00A467CF" w:rsidRPr="00A467CF" w:rsidRDefault="00A467CF" w:rsidP="00A467CF">
      <w:pPr>
        <w:bidi/>
        <w:jc w:val="both"/>
        <w:rPr>
          <w:rFonts w:cs="David" w:hint="cs"/>
          <w:rtl/>
        </w:rPr>
      </w:pPr>
      <w:r w:rsidRPr="00A467CF">
        <w:rPr>
          <w:rFonts w:cs="David" w:hint="cs"/>
          <w:rtl/>
        </w:rPr>
        <w:tab/>
        <w:t xml:space="preserve">במישור העקרוני אני חלוק על עמדת היועצת המשפטית כפי שהוגשה. דהיינו, הייעוץ המשפטי לכנסת הבהיר לוועדה הזאת בקדנציה הקודמת ששימוש באופציה הזאת הוא שימוש אשר איננו יכול להיות שימוש אוטומטי מבחינת עצם הבקשה המעבירה את זה מייד למסלול, שאחרת אין לעולם דיון אישי בכנסת.  כל חוק בכנסת, למשל חוק בקריאה ראשונה שהוא מאז ומתמיד דיון אישי, יכול להפוך כששתי סיעות יבקשו. </w:t>
      </w:r>
    </w:p>
    <w:p w14:paraId="2FD4649A" w14:textId="77777777" w:rsidR="00A467CF" w:rsidRPr="00A467CF" w:rsidRDefault="00A467CF" w:rsidP="00A467CF">
      <w:pPr>
        <w:bidi/>
        <w:jc w:val="both"/>
        <w:rPr>
          <w:rFonts w:cs="David" w:hint="cs"/>
          <w:rtl/>
        </w:rPr>
      </w:pPr>
    </w:p>
    <w:p w14:paraId="02243C52"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432AB722" w14:textId="77777777" w:rsidR="00A467CF" w:rsidRPr="00A467CF" w:rsidRDefault="00A467CF" w:rsidP="00A467CF">
      <w:pPr>
        <w:bidi/>
        <w:jc w:val="both"/>
        <w:rPr>
          <w:rFonts w:cs="David" w:hint="cs"/>
          <w:rtl/>
        </w:rPr>
      </w:pPr>
    </w:p>
    <w:p w14:paraId="58C066AC" w14:textId="77777777" w:rsidR="00A467CF" w:rsidRPr="00A467CF" w:rsidRDefault="00A467CF" w:rsidP="00A467CF">
      <w:pPr>
        <w:bidi/>
        <w:ind w:firstLine="567"/>
        <w:jc w:val="both"/>
        <w:rPr>
          <w:rFonts w:cs="David" w:hint="cs"/>
          <w:rtl/>
        </w:rPr>
      </w:pPr>
      <w:r w:rsidRPr="00A467CF">
        <w:rPr>
          <w:rFonts w:cs="David" w:hint="cs"/>
          <w:rtl/>
        </w:rPr>
        <w:t>קריאה ראשונה כתוב במפורש.</w:t>
      </w:r>
    </w:p>
    <w:p w14:paraId="682FC4BA" w14:textId="77777777" w:rsidR="00A467CF" w:rsidRPr="00A467CF" w:rsidRDefault="00A467CF" w:rsidP="00A467CF">
      <w:pPr>
        <w:bidi/>
        <w:jc w:val="both"/>
        <w:rPr>
          <w:rFonts w:cs="David" w:hint="cs"/>
          <w:rtl/>
        </w:rPr>
      </w:pPr>
    </w:p>
    <w:p w14:paraId="0B9AF129"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52226059" w14:textId="77777777" w:rsidR="00A467CF" w:rsidRPr="00A467CF" w:rsidRDefault="00A467CF" w:rsidP="00A467CF">
      <w:pPr>
        <w:bidi/>
        <w:jc w:val="both"/>
        <w:rPr>
          <w:rFonts w:cs="David" w:hint="cs"/>
          <w:u w:val="single"/>
          <w:rtl/>
        </w:rPr>
      </w:pPr>
    </w:p>
    <w:p w14:paraId="0BD727DA" w14:textId="77777777" w:rsidR="00A467CF" w:rsidRPr="00A467CF" w:rsidRDefault="00A467CF" w:rsidP="00A467CF">
      <w:pPr>
        <w:bidi/>
        <w:jc w:val="both"/>
        <w:rPr>
          <w:rFonts w:cs="David" w:hint="cs"/>
          <w:rtl/>
        </w:rPr>
      </w:pPr>
      <w:r w:rsidRPr="00A467CF">
        <w:rPr>
          <w:rFonts w:cs="David" w:hint="cs"/>
          <w:rtl/>
        </w:rPr>
        <w:lastRenderedPageBreak/>
        <w:tab/>
        <w:t xml:space="preserve">בסדר.  על כן, אני אומר שנדרש בזה.  אני אומר לך שגדר הדברים הוא היה כזה שבאו וקבעו כאשר אתה עובר ממסלול של דיון אישי למסלול של דיון סיעתי, שתהיה הסכמה פה אחד של כלל החברים בוועדה. אבל, אני לא רוצה להיכנס ברגע זה לדיון הזה. מכיוון שבדיון הזה אין לי עמדה שונה מעמדתך לעניין מסגרת הדיון זולת העובדה שאני חושב שצריך לאפשר עשר דקות לסיעה כזמן סביר, כאשר כל סיעה אשר תרצה בכך תוכל לפצל את זמן הדיבור עד למסגרת סבירה של שלוש דקות, משהו כזה. ואז, אנחנו מגיעים למצב סביר. זאת אומרת,  אורך דיון של שעתיים שזה לא אורך דיון ארוך. </w:t>
      </w:r>
    </w:p>
    <w:p w14:paraId="582090CA" w14:textId="77777777" w:rsidR="00A467CF" w:rsidRPr="00A467CF" w:rsidRDefault="00A467CF" w:rsidP="00A467CF">
      <w:pPr>
        <w:bidi/>
        <w:jc w:val="both"/>
        <w:rPr>
          <w:rFonts w:cs="David" w:hint="cs"/>
          <w:rtl/>
        </w:rPr>
      </w:pPr>
    </w:p>
    <w:p w14:paraId="745F70DE" w14:textId="77777777" w:rsidR="00A467CF" w:rsidRPr="00A467CF" w:rsidRDefault="00A467CF" w:rsidP="00A467CF">
      <w:pPr>
        <w:bidi/>
        <w:jc w:val="both"/>
        <w:rPr>
          <w:rFonts w:cs="David" w:hint="cs"/>
          <w:rtl/>
        </w:rPr>
      </w:pPr>
      <w:r w:rsidRPr="00A467CF">
        <w:rPr>
          <w:rFonts w:cs="David" w:hint="cs"/>
          <w:u w:val="single"/>
          <w:rtl/>
        </w:rPr>
        <w:t>אחמד טיבי:</w:t>
      </w:r>
    </w:p>
    <w:p w14:paraId="0C79EC8A" w14:textId="77777777" w:rsidR="00A467CF" w:rsidRPr="00A467CF" w:rsidRDefault="00A467CF" w:rsidP="00A467CF">
      <w:pPr>
        <w:bidi/>
        <w:jc w:val="both"/>
        <w:rPr>
          <w:rFonts w:cs="David" w:hint="cs"/>
          <w:rtl/>
        </w:rPr>
      </w:pPr>
    </w:p>
    <w:p w14:paraId="3C740F39" w14:textId="77777777" w:rsidR="00A467CF" w:rsidRPr="00A467CF" w:rsidRDefault="00A467CF" w:rsidP="00A467CF">
      <w:pPr>
        <w:bidi/>
        <w:jc w:val="both"/>
        <w:rPr>
          <w:rFonts w:cs="David" w:hint="cs"/>
          <w:rtl/>
        </w:rPr>
      </w:pPr>
      <w:r w:rsidRPr="00A467CF">
        <w:rPr>
          <w:rFonts w:cs="David" w:hint="cs"/>
          <w:rtl/>
        </w:rPr>
        <w:tab/>
        <w:t xml:space="preserve"> אין לי שום דבר אישי נגד שרת החוץ ציפי לבני, אבל העובדה שמעבירים את תיק המשפטים שהוא תיק חשוב מיד זו ליד אחרת כמו חלטורה, עד כדי כך שגורלו של התיק הזה עלול להיות כמו גורל תיק הרווחה. </w:t>
      </w:r>
    </w:p>
    <w:p w14:paraId="4B78D42D" w14:textId="77777777" w:rsidR="00A467CF" w:rsidRPr="00A467CF" w:rsidRDefault="00A467CF" w:rsidP="00A467CF">
      <w:pPr>
        <w:bidi/>
        <w:jc w:val="both"/>
        <w:rPr>
          <w:rFonts w:cs="David" w:hint="cs"/>
          <w:rtl/>
        </w:rPr>
      </w:pPr>
    </w:p>
    <w:p w14:paraId="75708D59" w14:textId="77777777" w:rsidR="00A467CF" w:rsidRPr="00A467CF" w:rsidRDefault="00A467CF" w:rsidP="00A467CF">
      <w:pPr>
        <w:pStyle w:val="Heading5"/>
        <w:rPr>
          <w:rFonts w:hint="cs"/>
          <w:rtl/>
        </w:rPr>
      </w:pPr>
      <w:r w:rsidRPr="00A467CF">
        <w:rPr>
          <w:rFonts w:hint="cs"/>
          <w:u w:val="single"/>
          <w:rtl/>
        </w:rPr>
        <w:t>היו"ר אביגדור יצחקי:</w:t>
      </w:r>
    </w:p>
    <w:p w14:paraId="79EB88B6" w14:textId="77777777" w:rsidR="00A467CF" w:rsidRPr="00A467CF" w:rsidRDefault="00A467CF" w:rsidP="00A467CF">
      <w:pPr>
        <w:bidi/>
        <w:jc w:val="both"/>
        <w:rPr>
          <w:rFonts w:cs="David" w:hint="cs"/>
          <w:rtl/>
        </w:rPr>
      </w:pPr>
    </w:p>
    <w:p w14:paraId="5BE8B835" w14:textId="77777777" w:rsidR="00A467CF" w:rsidRPr="00A467CF" w:rsidRDefault="00A467CF" w:rsidP="00A467CF">
      <w:pPr>
        <w:bidi/>
        <w:ind w:firstLine="567"/>
        <w:jc w:val="both"/>
        <w:rPr>
          <w:rFonts w:cs="David" w:hint="cs"/>
          <w:rtl/>
        </w:rPr>
      </w:pPr>
      <w:r w:rsidRPr="00A467CF">
        <w:rPr>
          <w:rFonts w:cs="David" w:hint="cs"/>
          <w:rtl/>
        </w:rPr>
        <w:t xml:space="preserve">אתה תגיד את זה בדיון, בוא נתייחס לסדרי הדיון. </w:t>
      </w:r>
    </w:p>
    <w:p w14:paraId="09EFC078" w14:textId="77777777" w:rsidR="00A467CF" w:rsidRPr="00A467CF" w:rsidRDefault="00A467CF" w:rsidP="00A467CF">
      <w:pPr>
        <w:bidi/>
        <w:ind w:firstLine="567"/>
        <w:jc w:val="both"/>
        <w:rPr>
          <w:rFonts w:cs="David" w:hint="cs"/>
          <w:rtl/>
        </w:rPr>
      </w:pPr>
    </w:p>
    <w:p w14:paraId="4DB76EB2" w14:textId="77777777" w:rsidR="00A467CF" w:rsidRPr="00A467CF" w:rsidRDefault="00A467CF" w:rsidP="00A467CF">
      <w:pPr>
        <w:bidi/>
        <w:jc w:val="both"/>
        <w:rPr>
          <w:rFonts w:cs="David" w:hint="cs"/>
          <w:rtl/>
        </w:rPr>
      </w:pPr>
      <w:r w:rsidRPr="00A467CF">
        <w:rPr>
          <w:rFonts w:cs="David" w:hint="cs"/>
          <w:u w:val="single"/>
          <w:rtl/>
        </w:rPr>
        <w:t>אחמד טיבי:</w:t>
      </w:r>
    </w:p>
    <w:p w14:paraId="111E77DC" w14:textId="77777777" w:rsidR="00A467CF" w:rsidRPr="00A467CF" w:rsidRDefault="00A467CF" w:rsidP="00A467CF">
      <w:pPr>
        <w:bidi/>
        <w:jc w:val="both"/>
        <w:rPr>
          <w:rFonts w:cs="David" w:hint="cs"/>
          <w:rtl/>
        </w:rPr>
      </w:pPr>
    </w:p>
    <w:p w14:paraId="58E8FA8D" w14:textId="77777777" w:rsidR="00A467CF" w:rsidRPr="00A467CF" w:rsidRDefault="00A467CF" w:rsidP="00A467CF">
      <w:pPr>
        <w:bidi/>
        <w:ind w:firstLine="567"/>
        <w:jc w:val="both"/>
        <w:rPr>
          <w:rFonts w:cs="David" w:hint="cs"/>
          <w:rtl/>
        </w:rPr>
      </w:pPr>
      <w:r w:rsidRPr="00A467CF">
        <w:rPr>
          <w:rFonts w:cs="David" w:hint="cs"/>
          <w:rtl/>
        </w:rPr>
        <w:t xml:space="preserve"> חשוב להגיד את זה פה. עזרתי לך כבר בסדרי הדיון.  עננה כבדה מרחפת מעל ההחלטות האלה שמתקבלות בממשלה באיוש התיקים, וגם הפונקציות שהתיקים האלה מיועדים להם. </w:t>
      </w:r>
    </w:p>
    <w:p w14:paraId="7CE0E5EF" w14:textId="77777777" w:rsidR="00A467CF" w:rsidRPr="00A467CF" w:rsidRDefault="00A467CF" w:rsidP="00A467CF">
      <w:pPr>
        <w:bidi/>
        <w:ind w:firstLine="567"/>
        <w:jc w:val="both"/>
        <w:rPr>
          <w:rFonts w:cs="David" w:hint="cs"/>
          <w:rtl/>
        </w:rPr>
      </w:pPr>
    </w:p>
    <w:p w14:paraId="5AE2058C" w14:textId="77777777" w:rsidR="00A467CF" w:rsidRPr="00A467CF" w:rsidRDefault="00A467CF" w:rsidP="00A467CF">
      <w:pPr>
        <w:bidi/>
        <w:jc w:val="both"/>
        <w:rPr>
          <w:rFonts w:cs="David" w:hint="cs"/>
          <w:rtl/>
        </w:rPr>
      </w:pPr>
      <w:r w:rsidRPr="00A467CF">
        <w:rPr>
          <w:rFonts w:cs="David" w:hint="cs"/>
          <w:u w:val="single"/>
          <w:rtl/>
        </w:rPr>
        <w:t>ראובן ריבלין:</w:t>
      </w:r>
    </w:p>
    <w:p w14:paraId="2BFBB24A" w14:textId="77777777" w:rsidR="00A467CF" w:rsidRPr="00A467CF" w:rsidRDefault="00A467CF" w:rsidP="00A467CF">
      <w:pPr>
        <w:bidi/>
        <w:jc w:val="both"/>
        <w:rPr>
          <w:rFonts w:cs="David" w:hint="cs"/>
          <w:rtl/>
        </w:rPr>
      </w:pPr>
    </w:p>
    <w:p w14:paraId="71F37FF8" w14:textId="77777777" w:rsidR="00A467CF" w:rsidRPr="00A467CF" w:rsidRDefault="00A467CF" w:rsidP="00A467CF">
      <w:pPr>
        <w:bidi/>
        <w:ind w:firstLine="567"/>
        <w:jc w:val="both"/>
        <w:rPr>
          <w:rFonts w:cs="David" w:hint="cs"/>
          <w:rtl/>
        </w:rPr>
      </w:pPr>
      <w:r w:rsidRPr="00A467CF">
        <w:rPr>
          <w:rFonts w:cs="David" w:hint="cs"/>
          <w:rtl/>
        </w:rPr>
        <w:t>הצעת חוק בקריאה ראשונה היא נושא אישי. מה קורה אם עשרה חברי כנסת או שתי סיעות - - -</w:t>
      </w:r>
    </w:p>
    <w:p w14:paraId="25814B0D" w14:textId="77777777" w:rsidR="00A467CF" w:rsidRPr="00A467CF" w:rsidRDefault="00A467CF" w:rsidP="00A467CF">
      <w:pPr>
        <w:bidi/>
        <w:ind w:firstLine="567"/>
        <w:jc w:val="both"/>
        <w:rPr>
          <w:rFonts w:cs="David" w:hint="cs"/>
          <w:rtl/>
        </w:rPr>
      </w:pPr>
    </w:p>
    <w:p w14:paraId="6C28F23C" w14:textId="77777777" w:rsidR="00A467CF" w:rsidRPr="00A467CF" w:rsidRDefault="00A467CF" w:rsidP="00A467CF">
      <w:pPr>
        <w:pStyle w:val="Heading5"/>
        <w:rPr>
          <w:rFonts w:hint="cs"/>
          <w:rtl/>
        </w:rPr>
      </w:pPr>
      <w:r w:rsidRPr="00A467CF">
        <w:rPr>
          <w:rFonts w:hint="cs"/>
          <w:u w:val="single"/>
          <w:rtl/>
        </w:rPr>
        <w:t>היו"ר אביגדור יצחקי:</w:t>
      </w:r>
    </w:p>
    <w:p w14:paraId="79E1D0B1" w14:textId="77777777" w:rsidR="00A467CF" w:rsidRPr="00A467CF" w:rsidRDefault="00A467CF" w:rsidP="00A467CF">
      <w:pPr>
        <w:bidi/>
        <w:ind w:firstLine="567"/>
        <w:jc w:val="both"/>
        <w:rPr>
          <w:rFonts w:cs="David" w:hint="cs"/>
          <w:rtl/>
        </w:rPr>
      </w:pPr>
    </w:p>
    <w:p w14:paraId="671021E4" w14:textId="77777777" w:rsidR="00A467CF" w:rsidRPr="00A467CF" w:rsidRDefault="00A467CF" w:rsidP="00A467CF">
      <w:pPr>
        <w:bidi/>
        <w:ind w:firstLine="567"/>
        <w:jc w:val="both"/>
        <w:rPr>
          <w:rFonts w:cs="David" w:hint="cs"/>
          <w:rtl/>
        </w:rPr>
      </w:pPr>
      <w:r w:rsidRPr="00A467CF">
        <w:rPr>
          <w:rFonts w:cs="David" w:hint="cs"/>
          <w:rtl/>
        </w:rPr>
        <w:t xml:space="preserve">אי אפשר, כתוב במפורש. היא עוד מעט תיתן תשובה. </w:t>
      </w:r>
    </w:p>
    <w:p w14:paraId="70F110F3" w14:textId="77777777" w:rsidR="00A467CF" w:rsidRPr="00A467CF" w:rsidRDefault="00A467CF" w:rsidP="00A467CF">
      <w:pPr>
        <w:bidi/>
        <w:ind w:firstLine="567"/>
        <w:jc w:val="both"/>
        <w:rPr>
          <w:rFonts w:cs="David" w:hint="cs"/>
          <w:rtl/>
        </w:rPr>
      </w:pPr>
    </w:p>
    <w:p w14:paraId="6B243468" w14:textId="77777777" w:rsidR="00A467CF" w:rsidRPr="00A467CF" w:rsidRDefault="00A467CF" w:rsidP="00A467CF">
      <w:pPr>
        <w:bidi/>
        <w:jc w:val="both"/>
        <w:rPr>
          <w:rFonts w:cs="David" w:hint="cs"/>
          <w:rtl/>
        </w:rPr>
      </w:pPr>
      <w:r w:rsidRPr="00A467CF">
        <w:rPr>
          <w:rFonts w:cs="David" w:hint="cs"/>
          <w:u w:val="single"/>
          <w:rtl/>
        </w:rPr>
        <w:t>מזכיר הכנסת אריה האן:</w:t>
      </w:r>
    </w:p>
    <w:p w14:paraId="66FB7CFB" w14:textId="77777777" w:rsidR="00A467CF" w:rsidRPr="00A467CF" w:rsidRDefault="00A467CF" w:rsidP="00A467CF">
      <w:pPr>
        <w:bidi/>
        <w:jc w:val="both"/>
        <w:rPr>
          <w:rFonts w:cs="David" w:hint="cs"/>
          <w:rtl/>
        </w:rPr>
      </w:pPr>
    </w:p>
    <w:p w14:paraId="58F6851F" w14:textId="77777777" w:rsidR="00A467CF" w:rsidRPr="00A467CF" w:rsidRDefault="00A467CF" w:rsidP="00A467CF">
      <w:pPr>
        <w:bidi/>
        <w:ind w:firstLine="567"/>
        <w:jc w:val="both"/>
        <w:rPr>
          <w:rFonts w:cs="David" w:hint="cs"/>
          <w:rtl/>
        </w:rPr>
      </w:pPr>
      <w:r w:rsidRPr="00A467CF">
        <w:rPr>
          <w:rFonts w:cs="David" w:hint="cs"/>
          <w:rtl/>
        </w:rPr>
        <w:t xml:space="preserve"> יכולים, גם בקריאה ראשונה לדעתי. </w:t>
      </w:r>
    </w:p>
    <w:p w14:paraId="045DCB3C" w14:textId="77777777" w:rsidR="00A467CF" w:rsidRPr="00A467CF" w:rsidRDefault="00A467CF" w:rsidP="00A467CF">
      <w:pPr>
        <w:bidi/>
        <w:ind w:firstLine="567"/>
        <w:jc w:val="both"/>
        <w:rPr>
          <w:rFonts w:cs="David" w:hint="cs"/>
          <w:rtl/>
        </w:rPr>
      </w:pPr>
    </w:p>
    <w:p w14:paraId="1D4A6F87" w14:textId="77777777" w:rsidR="00A467CF" w:rsidRPr="00A467CF" w:rsidRDefault="00A467CF" w:rsidP="00A467CF">
      <w:pPr>
        <w:pStyle w:val="Heading5"/>
        <w:rPr>
          <w:rFonts w:hint="cs"/>
          <w:rtl/>
        </w:rPr>
      </w:pPr>
      <w:r w:rsidRPr="00A467CF">
        <w:rPr>
          <w:rFonts w:hint="cs"/>
          <w:u w:val="single"/>
          <w:rtl/>
        </w:rPr>
        <w:t>דב חנין:</w:t>
      </w:r>
    </w:p>
    <w:p w14:paraId="4BA54065" w14:textId="77777777" w:rsidR="00A467CF" w:rsidRPr="00A467CF" w:rsidRDefault="00A467CF" w:rsidP="00A467CF">
      <w:pPr>
        <w:pStyle w:val="Heading5"/>
        <w:rPr>
          <w:rFonts w:hint="cs"/>
          <w:rtl/>
        </w:rPr>
      </w:pPr>
    </w:p>
    <w:p w14:paraId="1DA43EEE" w14:textId="77777777" w:rsidR="00A467CF" w:rsidRPr="00A467CF" w:rsidRDefault="00A467CF" w:rsidP="00A467CF">
      <w:pPr>
        <w:bidi/>
        <w:jc w:val="both"/>
        <w:rPr>
          <w:rFonts w:cs="David" w:hint="cs"/>
          <w:rtl/>
        </w:rPr>
      </w:pPr>
      <w:r w:rsidRPr="00A467CF">
        <w:rPr>
          <w:rFonts w:cs="David" w:hint="cs"/>
          <w:rtl/>
        </w:rPr>
        <w:tab/>
        <w:t xml:space="preserve">יש לי שתי הערות. הערה ראשונה נוגעת לאופן פעולת הכנסת ולאופן הפעולה של הממשלה בכנסת. כל מה שמתרחש פה הוא לא תקין, לא סביר, ולא מתקבל על הדעת. כאשר ממשלת ישראל נזכרת פתאום בצורך הדחוף למנות שר משפטים, מביאה את זה בבהילות לוועדת הכנסת, איפה הם היו שבוע? הממשלה היא ממשלה נעדרת וכאשר היא צריכה פתאום לעשות משהו היא נזכרת ברגע האחרון, או קצת אחרי הרגע האחרון, ומביאה את הדברים בבהילות לכנסת, כאשר למרבית הצער חלק מחברי הכנסת כבר אינם כאן, וזו המציאות. מביאים לנו דיון דחוף בשאלה שכולם ידעו שעומדת על סדר היום בצורה כזאת או אחרת כדי שוועדת הכנסת תתכנס בבהילות בשעה ארבע אחר הצהריים, ותקבל החלטה בכדי שהמליאה תתכנס לאחר מכן ותוכל לקיים דיון. אדוני היושב ראש, זו לא דרך פעולה פרלמנטארית. הממשלה שוברת את הכללים, היא מצפצפת על הכנסת. כל ההתנהלות הזאת היא שערורייה. לא כך מנהלים עניינים, ובוודאי לא מינוי כל כך חשוב כמו מינוי של שר משפטים. </w:t>
      </w:r>
    </w:p>
    <w:p w14:paraId="410EFAF1" w14:textId="77777777" w:rsidR="00A467CF" w:rsidRPr="00A467CF" w:rsidRDefault="00A467CF" w:rsidP="00A467CF">
      <w:pPr>
        <w:bidi/>
        <w:jc w:val="both"/>
        <w:rPr>
          <w:rFonts w:cs="David" w:hint="cs"/>
          <w:rtl/>
        </w:rPr>
      </w:pPr>
    </w:p>
    <w:p w14:paraId="76BDB827" w14:textId="77777777" w:rsidR="00A467CF" w:rsidRPr="00A467CF" w:rsidRDefault="00A467CF" w:rsidP="00A467CF">
      <w:pPr>
        <w:bidi/>
        <w:jc w:val="both"/>
        <w:rPr>
          <w:rFonts w:cs="David" w:hint="cs"/>
          <w:rtl/>
        </w:rPr>
      </w:pPr>
      <w:r w:rsidRPr="00A467CF">
        <w:rPr>
          <w:rFonts w:cs="David" w:hint="cs"/>
          <w:rtl/>
        </w:rPr>
        <w:tab/>
        <w:t>כמובן שיש קשר בין חוסר ההתנהלות של הממשלה ביחס לכנסת, לבין ההתנהלות שלה או חוסר ההתנהלות שלה בנושא מינוי שר משפטים.  אכן, בדיוק אותה מתכונת. למה מחליפים שר משפטים זמני אם ממילא הוא מוכן להתחייב שכשיזוכה השר - - -</w:t>
      </w:r>
    </w:p>
    <w:p w14:paraId="674EB0BE" w14:textId="77777777" w:rsidR="00A467CF" w:rsidRPr="00A467CF" w:rsidRDefault="00A467CF" w:rsidP="00A467CF">
      <w:pPr>
        <w:bidi/>
        <w:jc w:val="both"/>
        <w:rPr>
          <w:rFonts w:cs="David" w:hint="cs"/>
          <w:rtl/>
        </w:rPr>
      </w:pPr>
    </w:p>
    <w:p w14:paraId="50DF5D89" w14:textId="77777777" w:rsidR="00A467CF" w:rsidRPr="00A467CF" w:rsidRDefault="00A467CF" w:rsidP="00A467CF">
      <w:pPr>
        <w:pStyle w:val="Heading5"/>
        <w:rPr>
          <w:rFonts w:hint="cs"/>
          <w:u w:val="single"/>
          <w:rtl/>
        </w:rPr>
      </w:pPr>
    </w:p>
    <w:p w14:paraId="24143BEB" w14:textId="77777777" w:rsidR="00A467CF" w:rsidRPr="00A467CF" w:rsidRDefault="00A467CF" w:rsidP="00A467CF">
      <w:pPr>
        <w:pStyle w:val="Heading5"/>
        <w:rPr>
          <w:rFonts w:hint="cs"/>
          <w:u w:val="single"/>
          <w:rtl/>
        </w:rPr>
      </w:pPr>
    </w:p>
    <w:p w14:paraId="374B7678" w14:textId="77777777" w:rsidR="00A467CF" w:rsidRPr="00A467CF" w:rsidRDefault="00A467CF" w:rsidP="00A467CF">
      <w:pPr>
        <w:pStyle w:val="Heading5"/>
        <w:rPr>
          <w:rFonts w:hint="cs"/>
          <w:rtl/>
        </w:rPr>
      </w:pPr>
      <w:r w:rsidRPr="00A467CF">
        <w:rPr>
          <w:rFonts w:hint="cs"/>
          <w:u w:val="single"/>
          <w:rtl/>
        </w:rPr>
        <w:t>היו"ר אביגדור יצחקי:</w:t>
      </w:r>
    </w:p>
    <w:p w14:paraId="650CBA19" w14:textId="77777777" w:rsidR="00A467CF" w:rsidRPr="00A467CF" w:rsidRDefault="00A467CF" w:rsidP="00A467CF">
      <w:pPr>
        <w:bidi/>
        <w:jc w:val="both"/>
        <w:rPr>
          <w:rFonts w:cs="David" w:hint="cs"/>
          <w:rtl/>
        </w:rPr>
      </w:pPr>
    </w:p>
    <w:p w14:paraId="344C4F7D" w14:textId="77777777" w:rsidR="00A467CF" w:rsidRPr="00A467CF" w:rsidRDefault="00A467CF" w:rsidP="00A467CF">
      <w:pPr>
        <w:bidi/>
        <w:jc w:val="both"/>
        <w:rPr>
          <w:rFonts w:cs="David" w:hint="cs"/>
          <w:rtl/>
        </w:rPr>
      </w:pPr>
      <w:r w:rsidRPr="00A467CF">
        <w:rPr>
          <w:rFonts w:cs="David" w:hint="cs"/>
          <w:rtl/>
        </w:rPr>
        <w:tab/>
        <w:t xml:space="preserve">אתה תגיד את זה בדיון. </w:t>
      </w:r>
    </w:p>
    <w:p w14:paraId="6E92324B" w14:textId="77777777" w:rsidR="00A467CF" w:rsidRPr="00A467CF" w:rsidRDefault="00A467CF" w:rsidP="00A467CF">
      <w:pPr>
        <w:bidi/>
        <w:jc w:val="both"/>
        <w:rPr>
          <w:rFonts w:cs="David" w:hint="cs"/>
          <w:rtl/>
        </w:rPr>
      </w:pPr>
    </w:p>
    <w:p w14:paraId="79A056D0" w14:textId="77777777" w:rsidR="00A467CF" w:rsidRPr="00A467CF" w:rsidRDefault="00A467CF" w:rsidP="00A467CF">
      <w:pPr>
        <w:pStyle w:val="Heading5"/>
        <w:rPr>
          <w:rFonts w:hint="cs"/>
          <w:rtl/>
        </w:rPr>
      </w:pPr>
      <w:r w:rsidRPr="00A467CF">
        <w:rPr>
          <w:rFonts w:hint="cs"/>
          <w:u w:val="single"/>
          <w:rtl/>
        </w:rPr>
        <w:t>דב חנין:</w:t>
      </w:r>
    </w:p>
    <w:p w14:paraId="172F553D" w14:textId="77777777" w:rsidR="00A467CF" w:rsidRPr="00A467CF" w:rsidRDefault="00A467CF" w:rsidP="00A467CF">
      <w:pPr>
        <w:pStyle w:val="Heading5"/>
        <w:rPr>
          <w:rFonts w:hint="cs"/>
          <w:rtl/>
        </w:rPr>
      </w:pPr>
    </w:p>
    <w:p w14:paraId="0DE5B963" w14:textId="77777777" w:rsidR="00A467CF" w:rsidRPr="00A467CF" w:rsidRDefault="00A467CF" w:rsidP="00A467CF">
      <w:pPr>
        <w:bidi/>
        <w:jc w:val="both"/>
        <w:rPr>
          <w:rFonts w:cs="David" w:hint="cs"/>
          <w:rtl/>
        </w:rPr>
      </w:pPr>
      <w:r w:rsidRPr="00A467CF">
        <w:rPr>
          <w:rFonts w:cs="David" w:hint="cs"/>
          <w:rtl/>
        </w:rPr>
        <w:tab/>
        <w:t xml:space="preserve"> זה בדיוק אותו עניין. </w:t>
      </w:r>
    </w:p>
    <w:p w14:paraId="4105D598" w14:textId="77777777" w:rsidR="00A467CF" w:rsidRPr="00A467CF" w:rsidRDefault="00A467CF" w:rsidP="00A467CF">
      <w:pPr>
        <w:bidi/>
        <w:jc w:val="both"/>
        <w:rPr>
          <w:rFonts w:cs="David" w:hint="cs"/>
          <w:rtl/>
        </w:rPr>
      </w:pPr>
    </w:p>
    <w:p w14:paraId="17DFFEC4" w14:textId="77777777" w:rsidR="00A467CF" w:rsidRPr="00A467CF" w:rsidRDefault="00A467CF" w:rsidP="00A467CF">
      <w:pPr>
        <w:pStyle w:val="Heading5"/>
        <w:rPr>
          <w:rFonts w:hint="cs"/>
          <w:rtl/>
        </w:rPr>
      </w:pPr>
      <w:r w:rsidRPr="00A467CF">
        <w:rPr>
          <w:rFonts w:hint="cs"/>
          <w:u w:val="single"/>
          <w:rtl/>
        </w:rPr>
        <w:t>היו"ר אביגדור יצחקי:</w:t>
      </w:r>
    </w:p>
    <w:p w14:paraId="073D50D1" w14:textId="77777777" w:rsidR="00A467CF" w:rsidRPr="00A467CF" w:rsidRDefault="00A467CF" w:rsidP="00A467CF">
      <w:pPr>
        <w:pStyle w:val="Heading5"/>
        <w:rPr>
          <w:rFonts w:hint="cs"/>
          <w:rtl/>
        </w:rPr>
      </w:pPr>
    </w:p>
    <w:p w14:paraId="56520A76" w14:textId="77777777" w:rsidR="00A467CF" w:rsidRPr="00A467CF" w:rsidRDefault="00A467CF" w:rsidP="00A467CF">
      <w:pPr>
        <w:bidi/>
        <w:jc w:val="both"/>
        <w:rPr>
          <w:rFonts w:cs="David" w:hint="cs"/>
          <w:rtl/>
        </w:rPr>
      </w:pPr>
      <w:r w:rsidRPr="00A467CF">
        <w:rPr>
          <w:rFonts w:cs="David" w:hint="cs"/>
          <w:rtl/>
        </w:rPr>
        <w:tab/>
        <w:t xml:space="preserve"> תתייחס לסדרי הדיון. </w:t>
      </w:r>
    </w:p>
    <w:p w14:paraId="246834F9" w14:textId="77777777" w:rsidR="00A467CF" w:rsidRPr="00A467CF" w:rsidRDefault="00A467CF" w:rsidP="00A467CF">
      <w:pPr>
        <w:bidi/>
        <w:jc w:val="both"/>
        <w:rPr>
          <w:rFonts w:cs="David" w:hint="cs"/>
          <w:rtl/>
        </w:rPr>
      </w:pPr>
    </w:p>
    <w:p w14:paraId="4CC501B5" w14:textId="77777777" w:rsidR="00A467CF" w:rsidRPr="00A467CF" w:rsidRDefault="00A467CF" w:rsidP="00A467CF">
      <w:pPr>
        <w:pStyle w:val="Heading5"/>
        <w:rPr>
          <w:rFonts w:hint="cs"/>
          <w:rtl/>
        </w:rPr>
      </w:pPr>
      <w:r w:rsidRPr="00A467CF">
        <w:rPr>
          <w:rFonts w:hint="cs"/>
          <w:u w:val="single"/>
          <w:rtl/>
        </w:rPr>
        <w:t>דב חנין:</w:t>
      </w:r>
    </w:p>
    <w:p w14:paraId="3CDF6102" w14:textId="77777777" w:rsidR="00A467CF" w:rsidRPr="00A467CF" w:rsidRDefault="00A467CF" w:rsidP="00A467CF">
      <w:pPr>
        <w:pStyle w:val="Heading5"/>
        <w:rPr>
          <w:rFonts w:hint="cs"/>
          <w:rtl/>
        </w:rPr>
      </w:pPr>
    </w:p>
    <w:p w14:paraId="609964EA" w14:textId="77777777" w:rsidR="00A467CF" w:rsidRPr="00A467CF" w:rsidRDefault="00A467CF" w:rsidP="00A467CF">
      <w:pPr>
        <w:bidi/>
        <w:jc w:val="both"/>
        <w:rPr>
          <w:rFonts w:cs="David" w:hint="cs"/>
          <w:rtl/>
        </w:rPr>
      </w:pPr>
      <w:r w:rsidRPr="00A467CF">
        <w:rPr>
          <w:rFonts w:cs="David" w:hint="cs"/>
          <w:rtl/>
        </w:rPr>
        <w:tab/>
        <w:t xml:space="preserve"> אני מציעה לכולנו להיזהר. אדוני היושב ראש, אני שמעתי שאתה קצת נלהב  מהאפשרות להפוך דיונים לסיעתיים. הדיון הזה במקרה מתאים להיות דיון אישי.  אני חושב שלכל חבר כנסת שמעוניין בכך צריכה להיות ההזדמנות לקום אל הדוכן ולומר מה דעתו על צורת ההתנהלות הזאת ועל דרך המינוי הזה.  אני בטוח שגם בסיעת קדימה יהיו קולות שונים. </w:t>
      </w:r>
    </w:p>
    <w:p w14:paraId="77C14104" w14:textId="77777777" w:rsidR="00A467CF" w:rsidRPr="00A467CF" w:rsidRDefault="00A467CF" w:rsidP="00A467CF">
      <w:pPr>
        <w:bidi/>
        <w:jc w:val="both"/>
        <w:rPr>
          <w:rFonts w:cs="David" w:hint="cs"/>
          <w:rtl/>
        </w:rPr>
      </w:pPr>
    </w:p>
    <w:p w14:paraId="4BE838C1" w14:textId="77777777" w:rsidR="00A467CF" w:rsidRPr="00A467CF" w:rsidRDefault="00A467CF" w:rsidP="00A467CF">
      <w:pPr>
        <w:bidi/>
        <w:jc w:val="both"/>
        <w:rPr>
          <w:rFonts w:cs="David" w:hint="cs"/>
          <w:rtl/>
        </w:rPr>
      </w:pPr>
      <w:r w:rsidRPr="00A467CF">
        <w:rPr>
          <w:rFonts w:cs="David" w:hint="cs"/>
          <w:rtl/>
        </w:rPr>
        <w:tab/>
        <w:t xml:space="preserve">אם הרוב בוועדה יחליט על דיון סיעתי - - - </w:t>
      </w:r>
    </w:p>
    <w:p w14:paraId="26D61929" w14:textId="77777777" w:rsidR="00A467CF" w:rsidRPr="00A467CF" w:rsidRDefault="00A467CF" w:rsidP="00A467CF">
      <w:pPr>
        <w:bidi/>
        <w:jc w:val="both"/>
        <w:rPr>
          <w:rFonts w:cs="David" w:hint="cs"/>
          <w:rtl/>
        </w:rPr>
      </w:pPr>
    </w:p>
    <w:p w14:paraId="7E8FF396" w14:textId="77777777" w:rsidR="00A467CF" w:rsidRPr="00A467CF" w:rsidRDefault="00A467CF" w:rsidP="00A467CF">
      <w:pPr>
        <w:pStyle w:val="Heading5"/>
        <w:rPr>
          <w:rFonts w:hint="cs"/>
          <w:rtl/>
        </w:rPr>
      </w:pPr>
      <w:r w:rsidRPr="00A467CF">
        <w:rPr>
          <w:rFonts w:hint="cs"/>
          <w:u w:val="single"/>
          <w:rtl/>
        </w:rPr>
        <w:t>היו"ר אביגדור יצחקי:</w:t>
      </w:r>
    </w:p>
    <w:p w14:paraId="7380BC72" w14:textId="77777777" w:rsidR="00A467CF" w:rsidRPr="00A467CF" w:rsidRDefault="00A467CF" w:rsidP="00A467CF">
      <w:pPr>
        <w:bidi/>
        <w:jc w:val="both"/>
        <w:rPr>
          <w:rFonts w:cs="David" w:hint="cs"/>
          <w:rtl/>
        </w:rPr>
      </w:pPr>
    </w:p>
    <w:p w14:paraId="2CCA6477" w14:textId="77777777" w:rsidR="00A467CF" w:rsidRPr="00A467CF" w:rsidRDefault="00A467CF" w:rsidP="00A467CF">
      <w:pPr>
        <w:bidi/>
        <w:ind w:firstLine="567"/>
        <w:jc w:val="both"/>
        <w:rPr>
          <w:rFonts w:cs="David" w:hint="cs"/>
          <w:rtl/>
        </w:rPr>
      </w:pPr>
      <w:r w:rsidRPr="00A467CF">
        <w:rPr>
          <w:rFonts w:cs="David" w:hint="cs"/>
          <w:rtl/>
        </w:rPr>
        <w:t xml:space="preserve">כל הסיפור עכשיו הוא כמה דקות, למה אתה לא מתייחס לזה?  האם אתם רוצים להתעלם מהתקנון? תישארו פה, נחזור אחר כך. יש תקנון, אומרת יועצת משפטית שכרגע בגלל שאני ביקשתי, אז בואו נלך קדימה. </w:t>
      </w:r>
    </w:p>
    <w:p w14:paraId="6B7CF73A" w14:textId="77777777" w:rsidR="00A467CF" w:rsidRPr="00A467CF" w:rsidRDefault="00A467CF" w:rsidP="00A467CF">
      <w:pPr>
        <w:bidi/>
        <w:jc w:val="both"/>
        <w:rPr>
          <w:rFonts w:cs="David" w:hint="cs"/>
          <w:rtl/>
        </w:rPr>
      </w:pPr>
    </w:p>
    <w:p w14:paraId="34256FA5" w14:textId="77777777" w:rsidR="00A467CF" w:rsidRPr="00A467CF" w:rsidRDefault="00A467CF" w:rsidP="00A467CF">
      <w:pPr>
        <w:pStyle w:val="Heading5"/>
        <w:rPr>
          <w:rFonts w:hint="cs"/>
          <w:rtl/>
        </w:rPr>
      </w:pPr>
      <w:r w:rsidRPr="00A467CF">
        <w:rPr>
          <w:rFonts w:hint="cs"/>
          <w:u w:val="single"/>
          <w:rtl/>
        </w:rPr>
        <w:t>דב חנין:</w:t>
      </w:r>
    </w:p>
    <w:p w14:paraId="1B38E549" w14:textId="77777777" w:rsidR="00A467CF" w:rsidRPr="00A467CF" w:rsidRDefault="00A467CF" w:rsidP="00A467CF">
      <w:pPr>
        <w:pStyle w:val="Heading5"/>
        <w:rPr>
          <w:rFonts w:hint="cs"/>
          <w:rtl/>
        </w:rPr>
      </w:pPr>
    </w:p>
    <w:p w14:paraId="70C0DAE9" w14:textId="77777777" w:rsidR="00A467CF" w:rsidRPr="00A467CF" w:rsidRDefault="00A467CF" w:rsidP="00A467CF">
      <w:pPr>
        <w:bidi/>
        <w:jc w:val="both"/>
        <w:rPr>
          <w:rFonts w:cs="David" w:hint="cs"/>
          <w:rtl/>
        </w:rPr>
      </w:pPr>
      <w:r w:rsidRPr="00A467CF">
        <w:rPr>
          <w:rFonts w:cs="David" w:hint="cs"/>
          <w:rtl/>
        </w:rPr>
        <w:tab/>
        <w:t>אביגדור, אני רוצה לפנות בשלב זה להיגיון שלך ושל הסיעה השנייה. אתם גם לא חוסכים זמן. לפי סעיף 48(1) המינימום לדיון סיעתי הוא עשר דקות לסיעה. אתם לא תחסכו זמן בצורה הזאת. אם לפי התקנון אז סעיף 48(1) - עשר דקות לסיעה. אם אתם הסיעות הגדולות רוצים לקבל יותר זמן אז אנחנו ננהל פה דיון של שעות.  לדעתי, הדרך הנכונה יותר היא דיון אישי. אבל אם תחליטו ללכת בדיון סיעתי, אז ודאי אני - - -</w:t>
      </w:r>
    </w:p>
    <w:p w14:paraId="319B2218" w14:textId="77777777" w:rsidR="00A467CF" w:rsidRPr="00A467CF" w:rsidRDefault="00A467CF" w:rsidP="00A467CF">
      <w:pPr>
        <w:bidi/>
        <w:jc w:val="both"/>
        <w:rPr>
          <w:rFonts w:cs="David" w:hint="cs"/>
          <w:rtl/>
        </w:rPr>
      </w:pPr>
    </w:p>
    <w:p w14:paraId="2777B987" w14:textId="77777777" w:rsidR="00A467CF" w:rsidRPr="00A467CF" w:rsidRDefault="00A467CF" w:rsidP="00A467CF">
      <w:pPr>
        <w:bidi/>
        <w:jc w:val="both"/>
        <w:rPr>
          <w:rFonts w:cs="David" w:hint="cs"/>
          <w:rtl/>
        </w:rPr>
      </w:pPr>
      <w:r w:rsidRPr="00A467CF">
        <w:rPr>
          <w:rFonts w:cs="David" w:hint="cs"/>
          <w:u w:val="single"/>
          <w:rtl/>
        </w:rPr>
        <w:t>משה גפני:</w:t>
      </w:r>
    </w:p>
    <w:p w14:paraId="37153C78" w14:textId="77777777" w:rsidR="00A467CF" w:rsidRPr="00A467CF" w:rsidRDefault="00A467CF" w:rsidP="00A467CF">
      <w:pPr>
        <w:bidi/>
        <w:jc w:val="both"/>
        <w:rPr>
          <w:rFonts w:cs="David" w:hint="cs"/>
          <w:rtl/>
        </w:rPr>
      </w:pPr>
    </w:p>
    <w:p w14:paraId="44BDABEC" w14:textId="77777777" w:rsidR="00A467CF" w:rsidRPr="00A467CF" w:rsidRDefault="00A467CF" w:rsidP="00A467CF">
      <w:pPr>
        <w:bidi/>
        <w:jc w:val="both"/>
        <w:rPr>
          <w:rFonts w:cs="David" w:hint="cs"/>
          <w:rtl/>
        </w:rPr>
      </w:pPr>
      <w:r w:rsidRPr="00A467CF">
        <w:rPr>
          <w:rFonts w:cs="David" w:hint="cs"/>
          <w:rtl/>
        </w:rPr>
        <w:tab/>
        <w:t xml:space="preserve"> אדוני היושב ראש, אני מבקש לא לקיים היום את הדיון במליאת הכנסת אלא להעביר אותו ליום שני. </w:t>
      </w:r>
    </w:p>
    <w:p w14:paraId="3B795EE4" w14:textId="77777777" w:rsidR="00A467CF" w:rsidRPr="00A467CF" w:rsidRDefault="00A467CF" w:rsidP="00A467CF">
      <w:pPr>
        <w:bidi/>
        <w:jc w:val="both"/>
        <w:rPr>
          <w:rFonts w:cs="David" w:hint="cs"/>
          <w:rtl/>
        </w:rPr>
      </w:pPr>
    </w:p>
    <w:p w14:paraId="3A3A28B8" w14:textId="77777777" w:rsidR="00A467CF" w:rsidRPr="00A467CF" w:rsidRDefault="00A467CF" w:rsidP="00A467CF">
      <w:pPr>
        <w:pStyle w:val="Heading5"/>
        <w:rPr>
          <w:rFonts w:hint="cs"/>
          <w:rtl/>
        </w:rPr>
      </w:pPr>
      <w:r w:rsidRPr="00A467CF">
        <w:rPr>
          <w:rFonts w:hint="cs"/>
          <w:u w:val="single"/>
          <w:rtl/>
        </w:rPr>
        <w:t>היו"ר אביגדור יצחקי:</w:t>
      </w:r>
    </w:p>
    <w:p w14:paraId="6438F727" w14:textId="77777777" w:rsidR="00A467CF" w:rsidRPr="00A467CF" w:rsidRDefault="00A467CF" w:rsidP="00A467CF">
      <w:pPr>
        <w:bidi/>
        <w:jc w:val="both"/>
        <w:rPr>
          <w:rFonts w:cs="David" w:hint="cs"/>
          <w:rtl/>
        </w:rPr>
      </w:pPr>
    </w:p>
    <w:p w14:paraId="786E8AFA" w14:textId="77777777" w:rsidR="00A467CF" w:rsidRPr="00A467CF" w:rsidRDefault="00A467CF" w:rsidP="00A467CF">
      <w:pPr>
        <w:bidi/>
        <w:jc w:val="both"/>
        <w:rPr>
          <w:rFonts w:cs="David" w:hint="cs"/>
          <w:rtl/>
        </w:rPr>
      </w:pPr>
      <w:r w:rsidRPr="00A467CF">
        <w:rPr>
          <w:rFonts w:cs="David" w:hint="cs"/>
          <w:rtl/>
        </w:rPr>
        <w:tab/>
        <w:t xml:space="preserve">זה לא נושא הדיון. </w:t>
      </w:r>
    </w:p>
    <w:p w14:paraId="43D683AB" w14:textId="77777777" w:rsidR="00A467CF" w:rsidRPr="00A467CF" w:rsidRDefault="00A467CF" w:rsidP="00A467CF">
      <w:pPr>
        <w:bidi/>
        <w:jc w:val="both"/>
        <w:rPr>
          <w:rFonts w:cs="David" w:hint="cs"/>
          <w:rtl/>
        </w:rPr>
      </w:pPr>
    </w:p>
    <w:p w14:paraId="178611DD" w14:textId="77777777" w:rsidR="00A467CF" w:rsidRPr="00A467CF" w:rsidRDefault="00A467CF" w:rsidP="00A467CF">
      <w:pPr>
        <w:bidi/>
        <w:jc w:val="both"/>
        <w:rPr>
          <w:rFonts w:cs="David" w:hint="cs"/>
          <w:rtl/>
        </w:rPr>
      </w:pPr>
      <w:r w:rsidRPr="00A467CF">
        <w:rPr>
          <w:rFonts w:cs="David" w:hint="cs"/>
          <w:u w:val="single"/>
          <w:rtl/>
        </w:rPr>
        <w:t>משה גפני:</w:t>
      </w:r>
    </w:p>
    <w:p w14:paraId="0D67FD7E" w14:textId="77777777" w:rsidR="00A467CF" w:rsidRPr="00A467CF" w:rsidRDefault="00A467CF" w:rsidP="00A467CF">
      <w:pPr>
        <w:bidi/>
        <w:jc w:val="both"/>
        <w:rPr>
          <w:rFonts w:cs="David" w:hint="cs"/>
          <w:rtl/>
        </w:rPr>
      </w:pPr>
    </w:p>
    <w:p w14:paraId="697472B5" w14:textId="77777777" w:rsidR="00A467CF" w:rsidRPr="00A467CF" w:rsidRDefault="00A467CF" w:rsidP="00A467CF">
      <w:pPr>
        <w:bidi/>
        <w:jc w:val="both"/>
        <w:rPr>
          <w:rFonts w:cs="David" w:hint="cs"/>
          <w:rtl/>
        </w:rPr>
      </w:pPr>
      <w:r w:rsidRPr="00A467CF">
        <w:rPr>
          <w:rFonts w:cs="David" w:hint="cs"/>
          <w:rtl/>
        </w:rPr>
        <w:tab/>
        <w:t xml:space="preserve">אתה מדבר על סדרי הדיון, זה הנושא. למה הדיחו אותו? </w:t>
      </w:r>
    </w:p>
    <w:p w14:paraId="336182D7" w14:textId="77777777" w:rsidR="00A467CF" w:rsidRPr="00A467CF" w:rsidRDefault="00A467CF" w:rsidP="00A467CF">
      <w:pPr>
        <w:bidi/>
        <w:jc w:val="both"/>
        <w:rPr>
          <w:rFonts w:cs="David" w:hint="cs"/>
          <w:rtl/>
        </w:rPr>
      </w:pPr>
    </w:p>
    <w:p w14:paraId="3EE539F6"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7AED739F" w14:textId="77777777" w:rsidR="00A467CF" w:rsidRPr="00A467CF" w:rsidRDefault="00A467CF" w:rsidP="00A467CF">
      <w:pPr>
        <w:bidi/>
        <w:jc w:val="both"/>
        <w:rPr>
          <w:rFonts w:cs="David" w:hint="cs"/>
          <w:u w:val="single"/>
          <w:rtl/>
        </w:rPr>
      </w:pPr>
    </w:p>
    <w:p w14:paraId="02799220" w14:textId="77777777" w:rsidR="00A467CF" w:rsidRPr="00A467CF" w:rsidRDefault="00A467CF" w:rsidP="00A467CF">
      <w:pPr>
        <w:bidi/>
        <w:jc w:val="both"/>
        <w:rPr>
          <w:rFonts w:cs="David" w:hint="cs"/>
          <w:rtl/>
        </w:rPr>
      </w:pPr>
      <w:r w:rsidRPr="00A467CF">
        <w:rPr>
          <w:rFonts w:cs="David" w:hint="cs"/>
          <w:rtl/>
        </w:rPr>
        <w:tab/>
        <w:t xml:space="preserve">אני שואל את נציג מפלגת השלטון,  למה הדיחו את מאיר שטרית ממשרד המשפטים? מה הסיבה? </w:t>
      </w:r>
    </w:p>
    <w:p w14:paraId="0CE796BE" w14:textId="77777777" w:rsidR="00A467CF" w:rsidRPr="00A467CF" w:rsidRDefault="00A467CF" w:rsidP="00A467CF">
      <w:pPr>
        <w:bidi/>
        <w:jc w:val="both"/>
        <w:rPr>
          <w:rFonts w:cs="David" w:hint="cs"/>
          <w:rtl/>
        </w:rPr>
      </w:pPr>
    </w:p>
    <w:p w14:paraId="2B8EA495" w14:textId="77777777" w:rsidR="00A467CF" w:rsidRPr="00A467CF" w:rsidRDefault="00A467CF" w:rsidP="00A467CF">
      <w:pPr>
        <w:bidi/>
        <w:jc w:val="both"/>
        <w:rPr>
          <w:rFonts w:cs="David" w:hint="cs"/>
          <w:rtl/>
        </w:rPr>
      </w:pPr>
      <w:r w:rsidRPr="00A467CF">
        <w:rPr>
          <w:rFonts w:cs="David" w:hint="cs"/>
          <w:u w:val="single"/>
          <w:rtl/>
        </w:rPr>
        <w:t>אבשלום וילן:</w:t>
      </w:r>
    </w:p>
    <w:p w14:paraId="1A4CC363" w14:textId="77777777" w:rsidR="00A467CF" w:rsidRPr="00A467CF" w:rsidRDefault="00A467CF" w:rsidP="00A467CF">
      <w:pPr>
        <w:bidi/>
        <w:jc w:val="both"/>
        <w:rPr>
          <w:rFonts w:cs="David" w:hint="cs"/>
          <w:rtl/>
        </w:rPr>
      </w:pPr>
    </w:p>
    <w:p w14:paraId="0DF05A56" w14:textId="77777777" w:rsidR="00A467CF" w:rsidRPr="00A467CF" w:rsidRDefault="00A467CF" w:rsidP="00A467CF">
      <w:pPr>
        <w:bidi/>
        <w:jc w:val="both"/>
        <w:rPr>
          <w:rFonts w:cs="David" w:hint="cs"/>
          <w:rtl/>
        </w:rPr>
      </w:pPr>
      <w:r w:rsidRPr="00A467CF">
        <w:rPr>
          <w:rFonts w:cs="David" w:hint="cs"/>
          <w:rtl/>
        </w:rPr>
        <w:tab/>
        <w:t xml:space="preserve"> הוא עשה הרע בעיני ראש הממשלה. </w:t>
      </w:r>
    </w:p>
    <w:p w14:paraId="58C65B43" w14:textId="77777777" w:rsidR="00A467CF" w:rsidRPr="00A467CF" w:rsidRDefault="00A467CF" w:rsidP="00A467CF">
      <w:pPr>
        <w:bidi/>
        <w:jc w:val="both"/>
        <w:rPr>
          <w:rFonts w:cs="David" w:hint="cs"/>
          <w:rtl/>
        </w:rPr>
      </w:pPr>
      <w:r w:rsidRPr="00A467CF">
        <w:rPr>
          <w:rFonts w:cs="David" w:hint="cs"/>
          <w:rtl/>
        </w:rPr>
        <w:tab/>
      </w:r>
    </w:p>
    <w:p w14:paraId="4CA7FC82" w14:textId="77777777" w:rsidR="00A467CF" w:rsidRPr="00A467CF" w:rsidRDefault="00A467CF" w:rsidP="00A467CF">
      <w:pPr>
        <w:bidi/>
        <w:jc w:val="both"/>
        <w:rPr>
          <w:rFonts w:cs="David" w:hint="cs"/>
          <w:rtl/>
        </w:rPr>
      </w:pPr>
      <w:r w:rsidRPr="00A467CF">
        <w:rPr>
          <w:rFonts w:cs="David" w:hint="cs"/>
          <w:u w:val="single"/>
          <w:rtl/>
        </w:rPr>
        <w:t>משה גפני:</w:t>
      </w:r>
    </w:p>
    <w:p w14:paraId="638EDD3E" w14:textId="77777777" w:rsidR="00A467CF" w:rsidRPr="00A467CF" w:rsidRDefault="00A467CF" w:rsidP="00A467CF">
      <w:pPr>
        <w:bidi/>
        <w:jc w:val="both"/>
        <w:rPr>
          <w:rFonts w:cs="David" w:hint="cs"/>
          <w:rtl/>
        </w:rPr>
      </w:pPr>
    </w:p>
    <w:p w14:paraId="7ACA8171" w14:textId="77777777" w:rsidR="00A467CF" w:rsidRPr="00A467CF" w:rsidRDefault="00A467CF" w:rsidP="00A467CF">
      <w:pPr>
        <w:bidi/>
        <w:jc w:val="both"/>
        <w:rPr>
          <w:rFonts w:cs="David" w:hint="cs"/>
          <w:rtl/>
        </w:rPr>
      </w:pPr>
      <w:r w:rsidRPr="00A467CF">
        <w:rPr>
          <w:rFonts w:cs="David" w:hint="cs"/>
          <w:rtl/>
        </w:rPr>
        <w:tab/>
        <w:t xml:space="preserve">אני מבקש לדחות את הדיון ליום שני ולקיים דיון אישי. אני אומר מדוע, יש לי שני נימוקים. </w:t>
      </w:r>
    </w:p>
    <w:p w14:paraId="45D4B7CC" w14:textId="77777777" w:rsidR="00A467CF" w:rsidRPr="00A467CF" w:rsidRDefault="00A467CF" w:rsidP="00A467CF">
      <w:pPr>
        <w:bidi/>
        <w:jc w:val="both"/>
        <w:rPr>
          <w:rFonts w:cs="David" w:hint="cs"/>
          <w:rtl/>
        </w:rPr>
      </w:pPr>
    </w:p>
    <w:p w14:paraId="0C9BEEBF" w14:textId="77777777" w:rsidR="00A467CF" w:rsidRPr="00A467CF" w:rsidRDefault="00A467CF" w:rsidP="00A467CF">
      <w:pPr>
        <w:pStyle w:val="Heading5"/>
        <w:rPr>
          <w:rFonts w:hint="cs"/>
          <w:rtl/>
        </w:rPr>
      </w:pPr>
      <w:r w:rsidRPr="00A467CF">
        <w:rPr>
          <w:rFonts w:hint="cs"/>
          <w:u w:val="single"/>
          <w:rtl/>
        </w:rPr>
        <w:t>היו"ר אביגדור יצחקי:</w:t>
      </w:r>
    </w:p>
    <w:p w14:paraId="5522BC80" w14:textId="77777777" w:rsidR="00A467CF" w:rsidRPr="00A467CF" w:rsidRDefault="00A467CF" w:rsidP="00A467CF">
      <w:pPr>
        <w:bidi/>
        <w:jc w:val="both"/>
        <w:rPr>
          <w:rFonts w:cs="David" w:hint="cs"/>
          <w:rtl/>
        </w:rPr>
      </w:pPr>
    </w:p>
    <w:p w14:paraId="30A64D4C" w14:textId="77777777" w:rsidR="00A467CF" w:rsidRPr="00A467CF" w:rsidRDefault="00A467CF" w:rsidP="00A467CF">
      <w:pPr>
        <w:bidi/>
        <w:jc w:val="both"/>
        <w:rPr>
          <w:rFonts w:cs="David" w:hint="cs"/>
          <w:rtl/>
        </w:rPr>
      </w:pPr>
      <w:r w:rsidRPr="00A467CF">
        <w:rPr>
          <w:rFonts w:cs="David" w:hint="cs"/>
          <w:rtl/>
        </w:rPr>
        <w:tab/>
        <w:t xml:space="preserve">מי שקובע את סדר היום של הכנסת זה יושבת-ראש הכנסת. אני מציע שאנחנו נחכה לך פה, אתה תעלה למעלה, ותדבר איתה. </w:t>
      </w:r>
    </w:p>
    <w:p w14:paraId="76F02B6E" w14:textId="77777777" w:rsidR="00A467CF" w:rsidRPr="00A467CF" w:rsidRDefault="00A467CF" w:rsidP="00A467CF">
      <w:pPr>
        <w:bidi/>
        <w:jc w:val="both"/>
        <w:rPr>
          <w:rFonts w:cs="David" w:hint="cs"/>
          <w:rtl/>
        </w:rPr>
      </w:pPr>
    </w:p>
    <w:p w14:paraId="76BF1E75"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1D006651" w14:textId="77777777" w:rsidR="00A467CF" w:rsidRPr="00A467CF" w:rsidRDefault="00A467CF" w:rsidP="00A467CF">
      <w:pPr>
        <w:bidi/>
        <w:jc w:val="both"/>
        <w:rPr>
          <w:rFonts w:cs="David" w:hint="cs"/>
          <w:u w:val="single"/>
          <w:rtl/>
        </w:rPr>
      </w:pPr>
    </w:p>
    <w:p w14:paraId="3361F5FC" w14:textId="77777777" w:rsidR="00A467CF" w:rsidRPr="00A467CF" w:rsidRDefault="00A467CF" w:rsidP="00A467CF">
      <w:pPr>
        <w:bidi/>
        <w:jc w:val="both"/>
        <w:rPr>
          <w:rFonts w:cs="David" w:hint="cs"/>
          <w:rtl/>
        </w:rPr>
      </w:pPr>
      <w:r w:rsidRPr="00A467CF">
        <w:rPr>
          <w:rFonts w:cs="David" w:hint="cs"/>
          <w:rtl/>
        </w:rPr>
        <w:tab/>
        <w:t xml:space="preserve"> אולי ועדת הכנסת תפנה אליה. </w:t>
      </w:r>
    </w:p>
    <w:p w14:paraId="5026A61A" w14:textId="77777777" w:rsidR="00A467CF" w:rsidRPr="00A467CF" w:rsidRDefault="00A467CF" w:rsidP="00A467CF">
      <w:pPr>
        <w:bidi/>
        <w:jc w:val="both"/>
        <w:rPr>
          <w:rFonts w:cs="David" w:hint="cs"/>
          <w:rtl/>
        </w:rPr>
      </w:pPr>
    </w:p>
    <w:p w14:paraId="75BF2050" w14:textId="77777777" w:rsidR="00A467CF" w:rsidRPr="00A467CF" w:rsidRDefault="00A467CF" w:rsidP="00A467CF">
      <w:pPr>
        <w:bidi/>
        <w:jc w:val="both"/>
        <w:rPr>
          <w:rFonts w:cs="David" w:hint="cs"/>
          <w:rtl/>
        </w:rPr>
      </w:pPr>
      <w:r w:rsidRPr="00A467CF">
        <w:rPr>
          <w:rFonts w:cs="David" w:hint="cs"/>
          <w:u w:val="single"/>
          <w:rtl/>
        </w:rPr>
        <w:t>מיכאל איתן:</w:t>
      </w:r>
    </w:p>
    <w:p w14:paraId="40479A58" w14:textId="77777777" w:rsidR="00A467CF" w:rsidRPr="00A467CF" w:rsidRDefault="00A467CF" w:rsidP="00A467CF">
      <w:pPr>
        <w:bidi/>
        <w:jc w:val="both"/>
        <w:rPr>
          <w:rFonts w:cs="David" w:hint="cs"/>
          <w:rtl/>
        </w:rPr>
      </w:pPr>
    </w:p>
    <w:p w14:paraId="15F8F06C" w14:textId="77777777" w:rsidR="00A467CF" w:rsidRPr="00A467CF" w:rsidRDefault="00A467CF" w:rsidP="00A467CF">
      <w:pPr>
        <w:bidi/>
        <w:jc w:val="both"/>
        <w:rPr>
          <w:rFonts w:cs="David" w:hint="cs"/>
          <w:rtl/>
        </w:rPr>
      </w:pPr>
      <w:r w:rsidRPr="00A467CF">
        <w:rPr>
          <w:rFonts w:cs="David" w:hint="cs"/>
          <w:rtl/>
        </w:rPr>
        <w:tab/>
        <w:t xml:space="preserve"> אדוני היושב ראש, עד לפני רבע שעה האופוזיציה צעקה כל הזמן ואני בינהם שהמצב הזה הוא בלתי חוקי, ושהממשלה חייבת למנות. תמנו, מה זה יום שני? צריכים שיהיה שר משפטים לפי החוק. מה זה עניין של סדר היום פה?  </w:t>
      </w:r>
    </w:p>
    <w:p w14:paraId="0A2C1988" w14:textId="77777777" w:rsidR="00A467CF" w:rsidRPr="00A467CF" w:rsidRDefault="00A467CF" w:rsidP="00A467CF">
      <w:pPr>
        <w:bidi/>
        <w:jc w:val="both"/>
        <w:rPr>
          <w:rFonts w:cs="David" w:hint="cs"/>
          <w:rtl/>
        </w:rPr>
      </w:pPr>
    </w:p>
    <w:p w14:paraId="58DC3605" w14:textId="77777777" w:rsidR="00A467CF" w:rsidRPr="00A467CF" w:rsidRDefault="00A467CF" w:rsidP="00A467CF">
      <w:pPr>
        <w:bidi/>
        <w:jc w:val="both"/>
        <w:rPr>
          <w:rFonts w:cs="David" w:hint="cs"/>
          <w:rtl/>
        </w:rPr>
      </w:pPr>
      <w:r w:rsidRPr="00A467CF">
        <w:rPr>
          <w:rFonts w:cs="David" w:hint="cs"/>
          <w:u w:val="single"/>
          <w:rtl/>
        </w:rPr>
        <w:t>משה גפני:</w:t>
      </w:r>
    </w:p>
    <w:p w14:paraId="13113FD3" w14:textId="77777777" w:rsidR="00A467CF" w:rsidRPr="00A467CF" w:rsidRDefault="00A467CF" w:rsidP="00A467CF">
      <w:pPr>
        <w:bidi/>
        <w:jc w:val="both"/>
        <w:rPr>
          <w:rFonts w:cs="David" w:hint="cs"/>
          <w:rtl/>
        </w:rPr>
      </w:pPr>
    </w:p>
    <w:p w14:paraId="17CA4B9C" w14:textId="77777777" w:rsidR="00A467CF" w:rsidRPr="00A467CF" w:rsidRDefault="00A467CF" w:rsidP="00A467CF">
      <w:pPr>
        <w:bidi/>
        <w:jc w:val="both"/>
        <w:rPr>
          <w:rFonts w:cs="David" w:hint="cs"/>
          <w:rtl/>
        </w:rPr>
      </w:pPr>
      <w:r w:rsidRPr="00A467CF">
        <w:rPr>
          <w:rFonts w:cs="David" w:hint="cs"/>
          <w:rtl/>
        </w:rPr>
        <w:tab/>
        <w:t xml:space="preserve"> אני מבקש לדחות את הדיון ליום שני, ואני אומר שני נימוקים. נכון שזה החלטה של יושב-ראש הכנסת. אבל, מותר לוועדת הכנסת בקביעת סדרי הדיון להגיד שלא בוער שום דבר, ושאנחנו נקיים את הדיון ביום שני, והנימוקים לכך הם שניים. צריך שר משפטים במדינת ישראל וצריך כמה שיותר מהר.  עם כל הכבוד, הכנסת איננה חותמת גומי של הממשלה. היה ידוע,  כמו שהיה ידוע שיש יום ראשון בשבוע, יום שני בשבוע, שהמינוי הזמני מסתיים ביום מסוים. </w:t>
      </w:r>
    </w:p>
    <w:p w14:paraId="46C35DDD" w14:textId="77777777" w:rsidR="00A467CF" w:rsidRPr="00A467CF" w:rsidRDefault="00A467CF" w:rsidP="00A467CF">
      <w:pPr>
        <w:bidi/>
        <w:jc w:val="both"/>
        <w:rPr>
          <w:rFonts w:cs="David" w:hint="cs"/>
          <w:rtl/>
        </w:rPr>
      </w:pPr>
    </w:p>
    <w:p w14:paraId="4FF4B7FB" w14:textId="77777777" w:rsidR="00A467CF" w:rsidRPr="00A467CF" w:rsidRDefault="00A467CF" w:rsidP="00A467CF">
      <w:pPr>
        <w:bidi/>
        <w:jc w:val="both"/>
        <w:rPr>
          <w:rFonts w:cs="David" w:hint="cs"/>
          <w:rtl/>
        </w:rPr>
      </w:pPr>
      <w:r w:rsidRPr="00A467CF">
        <w:rPr>
          <w:rFonts w:cs="David" w:hint="cs"/>
          <w:u w:val="single"/>
          <w:rtl/>
        </w:rPr>
        <w:t>יעקב מרגי:</w:t>
      </w:r>
    </w:p>
    <w:p w14:paraId="7A430A12" w14:textId="77777777" w:rsidR="00A467CF" w:rsidRPr="00A467CF" w:rsidRDefault="00A467CF" w:rsidP="00A467CF">
      <w:pPr>
        <w:bidi/>
        <w:jc w:val="both"/>
        <w:rPr>
          <w:rFonts w:cs="David" w:hint="cs"/>
          <w:rtl/>
        </w:rPr>
      </w:pPr>
    </w:p>
    <w:p w14:paraId="78E65856" w14:textId="77777777" w:rsidR="00A467CF" w:rsidRPr="00A467CF" w:rsidRDefault="00A467CF" w:rsidP="00A467CF">
      <w:pPr>
        <w:bidi/>
        <w:jc w:val="both"/>
        <w:rPr>
          <w:rFonts w:cs="David" w:hint="cs"/>
          <w:rtl/>
        </w:rPr>
      </w:pPr>
      <w:r w:rsidRPr="00A467CF">
        <w:rPr>
          <w:rFonts w:cs="David" w:hint="cs"/>
          <w:rtl/>
        </w:rPr>
        <w:tab/>
        <w:t xml:space="preserve"> אז מה? אז לא מינו.</w:t>
      </w:r>
    </w:p>
    <w:p w14:paraId="37D7C890" w14:textId="77777777" w:rsidR="00A467CF" w:rsidRPr="00A467CF" w:rsidRDefault="00A467CF" w:rsidP="00A467CF">
      <w:pPr>
        <w:bidi/>
        <w:jc w:val="both"/>
        <w:rPr>
          <w:rFonts w:cs="David" w:hint="cs"/>
          <w:rtl/>
        </w:rPr>
      </w:pPr>
    </w:p>
    <w:p w14:paraId="6C3616C0" w14:textId="77777777" w:rsidR="00A467CF" w:rsidRPr="00A467CF" w:rsidRDefault="00A467CF" w:rsidP="00A467CF">
      <w:pPr>
        <w:bidi/>
        <w:jc w:val="both"/>
        <w:rPr>
          <w:rFonts w:cs="David" w:hint="cs"/>
          <w:rtl/>
        </w:rPr>
      </w:pPr>
      <w:r w:rsidRPr="00A467CF">
        <w:rPr>
          <w:rFonts w:cs="David" w:hint="cs"/>
          <w:u w:val="single"/>
          <w:rtl/>
        </w:rPr>
        <w:t>משה גפני:</w:t>
      </w:r>
    </w:p>
    <w:p w14:paraId="7213A6CD" w14:textId="77777777" w:rsidR="00A467CF" w:rsidRPr="00A467CF" w:rsidRDefault="00A467CF" w:rsidP="00A467CF">
      <w:pPr>
        <w:bidi/>
        <w:jc w:val="both"/>
        <w:rPr>
          <w:rFonts w:cs="David" w:hint="cs"/>
          <w:rtl/>
        </w:rPr>
      </w:pPr>
    </w:p>
    <w:p w14:paraId="76F30BC4" w14:textId="77777777" w:rsidR="00A467CF" w:rsidRPr="00A467CF" w:rsidRDefault="00A467CF" w:rsidP="00A467CF">
      <w:pPr>
        <w:bidi/>
        <w:jc w:val="both"/>
        <w:rPr>
          <w:rFonts w:cs="David" w:hint="cs"/>
          <w:rtl/>
        </w:rPr>
      </w:pPr>
      <w:r w:rsidRPr="00A467CF">
        <w:rPr>
          <w:rFonts w:cs="David" w:hint="cs"/>
          <w:rtl/>
        </w:rPr>
        <w:tab/>
        <w:t xml:space="preserve"> הכנסת ישבה כל השבוע ודנה בנושאים שונים. הממשלה לא הביאה, היא נזכרה אחרי שחברי כנסת רבים עזבו את הבניין. היא נזכרה עכשיו והיא מכנסת את הוועדה בדחיפות. זאת הסיבה הראשונה שאי אפשר עכשיו, בגלל שהממשלה עכשיו קיבלה החלטה שלא מובנית  למה זה היום? למה היא לא עשתה את זה לפני שהסתיים הזמן של ממלא המקום? </w:t>
      </w:r>
      <w:r w:rsidRPr="00A467CF">
        <w:rPr>
          <w:rFonts w:cs="David" w:hint="cs"/>
          <w:rtl/>
        </w:rPr>
        <w:tab/>
      </w:r>
    </w:p>
    <w:p w14:paraId="651763CC" w14:textId="77777777" w:rsidR="00A467CF" w:rsidRPr="00A467CF" w:rsidRDefault="00A467CF" w:rsidP="00A467CF">
      <w:pPr>
        <w:bidi/>
        <w:jc w:val="both"/>
        <w:rPr>
          <w:rFonts w:cs="David" w:hint="cs"/>
          <w:rtl/>
        </w:rPr>
      </w:pPr>
    </w:p>
    <w:p w14:paraId="4D5C8437" w14:textId="77777777" w:rsidR="00A467CF" w:rsidRPr="00A467CF" w:rsidRDefault="00A467CF" w:rsidP="00A467CF">
      <w:pPr>
        <w:bidi/>
        <w:jc w:val="both"/>
        <w:rPr>
          <w:rFonts w:cs="David" w:hint="cs"/>
          <w:rtl/>
        </w:rPr>
      </w:pPr>
      <w:r w:rsidRPr="00A467CF">
        <w:rPr>
          <w:rFonts w:cs="David" w:hint="cs"/>
          <w:rtl/>
        </w:rPr>
        <w:tab/>
        <w:t xml:space="preserve">שנית, אמר ראש הממשלה ובצדק, אנחנו סובלים מחוסר יציבות שלטונית, ושרים מתחלפים כל הזמן וראשי ממשלה מתחלפים כל הזמן, ולכן צריך לשנות את שיטת הממשלה. תמונת המצב של מה שקורה עכשיו היא  שהממשלה מבקשת שהמינוי של שר המשפטים מאיר שטרית שהיה עד היום פוסק בזה - - - </w:t>
      </w:r>
    </w:p>
    <w:p w14:paraId="71491C87" w14:textId="77777777" w:rsidR="00A467CF" w:rsidRPr="00A467CF" w:rsidRDefault="00A467CF" w:rsidP="00A467CF">
      <w:pPr>
        <w:bidi/>
        <w:jc w:val="both"/>
        <w:rPr>
          <w:rFonts w:cs="David" w:hint="cs"/>
          <w:rtl/>
        </w:rPr>
      </w:pPr>
    </w:p>
    <w:p w14:paraId="1CD84C20" w14:textId="77777777" w:rsidR="00A467CF" w:rsidRPr="00A467CF" w:rsidRDefault="00A467CF" w:rsidP="00A467CF">
      <w:pPr>
        <w:bidi/>
        <w:jc w:val="both"/>
        <w:rPr>
          <w:rFonts w:cs="David" w:hint="cs"/>
          <w:rtl/>
        </w:rPr>
      </w:pPr>
      <w:r w:rsidRPr="00A467CF">
        <w:rPr>
          <w:rFonts w:cs="David" w:hint="cs"/>
          <w:u w:val="single"/>
          <w:rtl/>
        </w:rPr>
        <w:t>מיכאל איתן:</w:t>
      </w:r>
    </w:p>
    <w:p w14:paraId="30ED1C73" w14:textId="77777777" w:rsidR="00A467CF" w:rsidRPr="00A467CF" w:rsidRDefault="00A467CF" w:rsidP="00A467CF">
      <w:pPr>
        <w:bidi/>
        <w:jc w:val="both"/>
        <w:rPr>
          <w:rFonts w:cs="David" w:hint="cs"/>
          <w:rtl/>
        </w:rPr>
      </w:pPr>
    </w:p>
    <w:p w14:paraId="136943CB" w14:textId="77777777" w:rsidR="00A467CF" w:rsidRPr="00A467CF" w:rsidRDefault="00A467CF" w:rsidP="00A467CF">
      <w:pPr>
        <w:bidi/>
        <w:jc w:val="both"/>
        <w:rPr>
          <w:rFonts w:cs="David" w:hint="cs"/>
          <w:rtl/>
        </w:rPr>
      </w:pPr>
      <w:r w:rsidRPr="00A467CF">
        <w:rPr>
          <w:rFonts w:cs="David" w:hint="cs"/>
          <w:rtl/>
        </w:rPr>
        <w:tab/>
        <w:t xml:space="preserve"> הוא לא היה עד היום. </w:t>
      </w:r>
    </w:p>
    <w:p w14:paraId="485A7852" w14:textId="77777777" w:rsidR="00A467CF" w:rsidRPr="00A467CF" w:rsidRDefault="00A467CF" w:rsidP="00A467CF">
      <w:pPr>
        <w:bidi/>
        <w:jc w:val="both"/>
        <w:rPr>
          <w:rFonts w:cs="David" w:hint="cs"/>
          <w:rtl/>
        </w:rPr>
      </w:pPr>
    </w:p>
    <w:p w14:paraId="51C6B6C2" w14:textId="77777777" w:rsidR="00A467CF" w:rsidRPr="00A467CF" w:rsidRDefault="00A467CF" w:rsidP="00A467CF">
      <w:pPr>
        <w:bidi/>
        <w:jc w:val="both"/>
        <w:rPr>
          <w:rFonts w:cs="David" w:hint="cs"/>
          <w:rtl/>
        </w:rPr>
      </w:pPr>
      <w:r w:rsidRPr="00A467CF">
        <w:rPr>
          <w:rFonts w:cs="David" w:hint="cs"/>
          <w:u w:val="single"/>
          <w:rtl/>
        </w:rPr>
        <w:t>משה גפני:</w:t>
      </w:r>
    </w:p>
    <w:p w14:paraId="4F5E0991" w14:textId="77777777" w:rsidR="00A467CF" w:rsidRPr="00A467CF" w:rsidRDefault="00A467CF" w:rsidP="00A467CF">
      <w:pPr>
        <w:bidi/>
        <w:jc w:val="both"/>
        <w:rPr>
          <w:rFonts w:cs="David" w:hint="cs"/>
          <w:rtl/>
        </w:rPr>
      </w:pPr>
    </w:p>
    <w:p w14:paraId="65A1D864" w14:textId="77777777" w:rsidR="00A467CF" w:rsidRPr="00A467CF" w:rsidRDefault="00A467CF" w:rsidP="00A467CF">
      <w:pPr>
        <w:bidi/>
        <w:jc w:val="both"/>
        <w:rPr>
          <w:rFonts w:cs="David" w:hint="cs"/>
          <w:rtl/>
        </w:rPr>
      </w:pPr>
      <w:r w:rsidRPr="00A467CF">
        <w:rPr>
          <w:rFonts w:cs="David" w:hint="cs"/>
          <w:rtl/>
        </w:rPr>
        <w:tab/>
        <w:t xml:space="preserve"> הוא תפקד כשר משפטים. הממשלה עכשיו מסיבותיה היא שאף אחד לא מבין למה, מחליטה שוב לשנות את האיש שיתפקד במשרד המשפטים כשאנחנו לא יודעים מה יהיה בהמשך. זה אחד המקרים הקלאסיים שמצריך דיון אישי, ומצריך דיון שחברי הכנסת יהיו שותפים לו.  סיעת קדימה יכולה, אבל אסור לה מבחינה פרלמנטארית ציבורית לבקש שהדיון לא יהיה אישי. מכיוון שרבים מחברי הכנסת שאינם נוכחים בבניין לא ידעו שזה עומד להגיע, אני מבקש לדחות את הדיון ליום שני ולקיים דיון רציני, מכיוון שזה פוגע ביציבות השלטון במדינת ישראל, בעיקר כאשר אנחנו מדברים על תפקיד של שר משפטים. לא יכול להיות שראש ממשלה אומר שהוא רוצה יציבות שלטונית, ומצד שני הוא עושה בדיוק ההיפך. </w:t>
      </w:r>
    </w:p>
    <w:p w14:paraId="0CF75091" w14:textId="77777777" w:rsidR="00A467CF" w:rsidRPr="00A467CF" w:rsidRDefault="00A467CF" w:rsidP="00A467CF">
      <w:pPr>
        <w:bidi/>
        <w:jc w:val="both"/>
        <w:rPr>
          <w:rFonts w:cs="David" w:hint="cs"/>
          <w:rtl/>
        </w:rPr>
      </w:pPr>
    </w:p>
    <w:p w14:paraId="06DA9529" w14:textId="77777777" w:rsidR="00A467CF" w:rsidRPr="00A467CF" w:rsidRDefault="00A467CF" w:rsidP="00A467CF">
      <w:pPr>
        <w:bidi/>
        <w:jc w:val="both"/>
        <w:rPr>
          <w:rFonts w:cs="David" w:hint="cs"/>
          <w:rtl/>
        </w:rPr>
      </w:pPr>
      <w:r w:rsidRPr="00A467CF">
        <w:rPr>
          <w:rFonts w:cs="David" w:hint="cs"/>
          <w:u w:val="single"/>
          <w:rtl/>
        </w:rPr>
        <w:t>אבשלום וילן:</w:t>
      </w:r>
    </w:p>
    <w:p w14:paraId="0A98E824" w14:textId="77777777" w:rsidR="00A467CF" w:rsidRPr="00A467CF" w:rsidRDefault="00A467CF" w:rsidP="00A467CF">
      <w:pPr>
        <w:bidi/>
        <w:jc w:val="both"/>
        <w:rPr>
          <w:rFonts w:cs="David" w:hint="cs"/>
          <w:rtl/>
        </w:rPr>
      </w:pPr>
    </w:p>
    <w:p w14:paraId="270E60EE" w14:textId="77777777" w:rsidR="00A467CF" w:rsidRPr="00A467CF" w:rsidRDefault="00A467CF" w:rsidP="00A467CF">
      <w:pPr>
        <w:bidi/>
        <w:jc w:val="both"/>
        <w:rPr>
          <w:rFonts w:cs="David" w:hint="cs"/>
          <w:rtl/>
        </w:rPr>
      </w:pPr>
      <w:r w:rsidRPr="00A467CF">
        <w:rPr>
          <w:rFonts w:cs="David" w:hint="cs"/>
          <w:rtl/>
        </w:rPr>
        <w:tab/>
        <w:t xml:space="preserve"> יש לי תחושה חריפה שאנחנו עומדים פה בתרבות של שלוף.  אני לא רוצה להגיד ממשלת פרטאש וכו', למרות שזה נראה כך. </w:t>
      </w:r>
    </w:p>
    <w:p w14:paraId="6DA9589C" w14:textId="77777777" w:rsidR="00A467CF" w:rsidRPr="00A467CF" w:rsidRDefault="00A467CF" w:rsidP="00A467CF">
      <w:pPr>
        <w:bidi/>
        <w:jc w:val="both"/>
        <w:rPr>
          <w:rFonts w:cs="David" w:hint="cs"/>
          <w:rtl/>
        </w:rPr>
      </w:pPr>
    </w:p>
    <w:p w14:paraId="14B943D3" w14:textId="77777777" w:rsidR="00A467CF" w:rsidRPr="00A467CF" w:rsidRDefault="00A467CF" w:rsidP="00A467CF">
      <w:pPr>
        <w:bidi/>
        <w:jc w:val="both"/>
        <w:rPr>
          <w:rFonts w:cs="David" w:hint="cs"/>
          <w:rtl/>
        </w:rPr>
      </w:pPr>
      <w:r w:rsidRPr="00A467CF">
        <w:rPr>
          <w:rFonts w:cs="David" w:hint="cs"/>
          <w:rtl/>
        </w:rPr>
        <w:tab/>
        <w:t xml:space="preserve">יש לי התחייבויות אחרות היום, יש פה הרבה חברי כנסת שהתחייבו. בארבע אחרי הצהריים  רוצים להביא מינוי שאומר בצדק חבר הכנסת איתן שכבר לפני מספר ימים פג תוקפו.  אני לא רוצה להיכנס לגופם של דברים, כנראה שהשר שטרית עשה הרע בעיני ראש הממשלה, לא יודע מה.  </w:t>
      </w:r>
    </w:p>
    <w:p w14:paraId="226B9F8A" w14:textId="77777777" w:rsidR="00A467CF" w:rsidRPr="00A467CF" w:rsidRDefault="00A467CF" w:rsidP="00A467CF">
      <w:pPr>
        <w:bidi/>
        <w:jc w:val="both"/>
        <w:rPr>
          <w:rFonts w:cs="David" w:hint="cs"/>
          <w:rtl/>
        </w:rPr>
      </w:pPr>
    </w:p>
    <w:p w14:paraId="15D43937"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09A3C2C8" w14:textId="77777777" w:rsidR="00A467CF" w:rsidRPr="00A467CF" w:rsidRDefault="00A467CF" w:rsidP="00A467CF">
      <w:pPr>
        <w:bidi/>
        <w:jc w:val="both"/>
        <w:rPr>
          <w:rFonts w:cs="David" w:hint="cs"/>
          <w:u w:val="single"/>
          <w:rtl/>
        </w:rPr>
      </w:pPr>
    </w:p>
    <w:p w14:paraId="6A74374A" w14:textId="77777777" w:rsidR="00A467CF" w:rsidRPr="00A467CF" w:rsidRDefault="00A467CF" w:rsidP="00A467CF">
      <w:pPr>
        <w:bidi/>
        <w:jc w:val="both"/>
        <w:rPr>
          <w:rFonts w:cs="David" w:hint="cs"/>
          <w:rtl/>
        </w:rPr>
      </w:pPr>
      <w:r w:rsidRPr="00A467CF">
        <w:rPr>
          <w:rFonts w:cs="David" w:hint="cs"/>
          <w:rtl/>
        </w:rPr>
        <w:tab/>
        <w:t xml:space="preserve"> איזה רע עשה השר שטרית? </w:t>
      </w:r>
    </w:p>
    <w:p w14:paraId="0779FA69" w14:textId="77777777" w:rsidR="00A467CF" w:rsidRPr="00A467CF" w:rsidRDefault="00A467CF" w:rsidP="00A467CF">
      <w:pPr>
        <w:bidi/>
        <w:jc w:val="both"/>
        <w:rPr>
          <w:rFonts w:cs="David" w:hint="cs"/>
          <w:rtl/>
        </w:rPr>
      </w:pPr>
    </w:p>
    <w:p w14:paraId="6D885087" w14:textId="77777777" w:rsidR="00A467CF" w:rsidRPr="00A467CF" w:rsidRDefault="00A467CF" w:rsidP="00A467CF">
      <w:pPr>
        <w:bidi/>
        <w:jc w:val="both"/>
        <w:rPr>
          <w:rFonts w:cs="David" w:hint="cs"/>
          <w:rtl/>
        </w:rPr>
      </w:pPr>
      <w:r w:rsidRPr="00A467CF">
        <w:rPr>
          <w:rFonts w:cs="David" w:hint="cs"/>
          <w:u w:val="single"/>
          <w:rtl/>
        </w:rPr>
        <w:t>אבשלום וילן:</w:t>
      </w:r>
    </w:p>
    <w:p w14:paraId="218648B3" w14:textId="77777777" w:rsidR="00A467CF" w:rsidRPr="00A467CF" w:rsidRDefault="00A467CF" w:rsidP="00A467CF">
      <w:pPr>
        <w:bidi/>
        <w:jc w:val="both"/>
        <w:rPr>
          <w:rFonts w:cs="David" w:hint="cs"/>
          <w:rtl/>
        </w:rPr>
      </w:pPr>
    </w:p>
    <w:p w14:paraId="379FC608" w14:textId="77777777" w:rsidR="00A467CF" w:rsidRPr="00A467CF" w:rsidRDefault="00A467CF" w:rsidP="00A467CF">
      <w:pPr>
        <w:bidi/>
        <w:jc w:val="both"/>
        <w:rPr>
          <w:rFonts w:cs="David" w:hint="cs"/>
          <w:rtl/>
        </w:rPr>
      </w:pPr>
      <w:r w:rsidRPr="00A467CF">
        <w:rPr>
          <w:rFonts w:cs="David" w:hint="cs"/>
          <w:rtl/>
        </w:rPr>
        <w:tab/>
        <w:t xml:space="preserve"> אני לא יודע, הם יודעים. להם פתרונים. תביא אותו ביום שני. אני רוצה להשתתף בדיון, יש לי התחייבויות קודמות כמו להרבה חברי כנסת. זה פשוט לא הוגן.</w:t>
      </w:r>
    </w:p>
    <w:p w14:paraId="077CF3EE" w14:textId="77777777" w:rsidR="00A467CF" w:rsidRPr="00A467CF" w:rsidRDefault="00A467CF" w:rsidP="00A467CF">
      <w:pPr>
        <w:bidi/>
        <w:jc w:val="both"/>
        <w:rPr>
          <w:rFonts w:cs="David" w:hint="cs"/>
          <w:rtl/>
        </w:rPr>
      </w:pPr>
    </w:p>
    <w:p w14:paraId="5FA6AED3" w14:textId="77777777" w:rsidR="00A467CF" w:rsidRPr="00A467CF" w:rsidRDefault="00A467CF" w:rsidP="00A467CF">
      <w:pPr>
        <w:pStyle w:val="Heading5"/>
        <w:rPr>
          <w:rFonts w:hint="cs"/>
          <w:rtl/>
        </w:rPr>
      </w:pPr>
      <w:r w:rsidRPr="00A467CF">
        <w:rPr>
          <w:rFonts w:hint="cs"/>
          <w:u w:val="single"/>
          <w:rtl/>
        </w:rPr>
        <w:t>היו"ר אביגדור יצחקי:</w:t>
      </w:r>
    </w:p>
    <w:p w14:paraId="188DCBCB" w14:textId="77777777" w:rsidR="00A467CF" w:rsidRPr="00A467CF" w:rsidRDefault="00A467CF" w:rsidP="00A467CF">
      <w:pPr>
        <w:bidi/>
        <w:jc w:val="both"/>
        <w:rPr>
          <w:rFonts w:cs="David" w:hint="cs"/>
          <w:rtl/>
        </w:rPr>
      </w:pPr>
    </w:p>
    <w:p w14:paraId="12CFD6E2" w14:textId="77777777" w:rsidR="00A467CF" w:rsidRPr="00A467CF" w:rsidRDefault="00A467CF" w:rsidP="00A467CF">
      <w:pPr>
        <w:bidi/>
        <w:ind w:firstLine="567"/>
        <w:jc w:val="both"/>
        <w:rPr>
          <w:rFonts w:cs="David" w:hint="cs"/>
          <w:rtl/>
        </w:rPr>
      </w:pPr>
      <w:r w:rsidRPr="00A467CF">
        <w:rPr>
          <w:rFonts w:cs="David" w:hint="cs"/>
          <w:rtl/>
        </w:rPr>
        <w:t xml:space="preserve">זה התחייבות שקשורה לכנסת? </w:t>
      </w:r>
    </w:p>
    <w:p w14:paraId="4A734F0D" w14:textId="77777777" w:rsidR="00A467CF" w:rsidRPr="00A467CF" w:rsidRDefault="00A467CF" w:rsidP="00A467CF">
      <w:pPr>
        <w:bidi/>
        <w:jc w:val="both"/>
        <w:rPr>
          <w:rFonts w:cs="David" w:hint="cs"/>
          <w:rtl/>
        </w:rPr>
      </w:pPr>
    </w:p>
    <w:p w14:paraId="44AC9358" w14:textId="77777777" w:rsidR="00A467CF" w:rsidRPr="00A467CF" w:rsidRDefault="00A467CF" w:rsidP="00A467CF">
      <w:pPr>
        <w:bidi/>
        <w:jc w:val="both"/>
        <w:rPr>
          <w:rFonts w:cs="David" w:hint="cs"/>
          <w:rtl/>
        </w:rPr>
      </w:pPr>
      <w:r w:rsidRPr="00A467CF">
        <w:rPr>
          <w:rFonts w:cs="David" w:hint="cs"/>
          <w:u w:val="single"/>
          <w:rtl/>
        </w:rPr>
        <w:t>אבשלום וילן:</w:t>
      </w:r>
    </w:p>
    <w:p w14:paraId="2B9D66D8" w14:textId="77777777" w:rsidR="00A467CF" w:rsidRPr="00A467CF" w:rsidRDefault="00A467CF" w:rsidP="00A467CF">
      <w:pPr>
        <w:bidi/>
        <w:jc w:val="both"/>
        <w:rPr>
          <w:rFonts w:cs="David" w:hint="cs"/>
          <w:rtl/>
        </w:rPr>
      </w:pPr>
    </w:p>
    <w:p w14:paraId="507F3812" w14:textId="77777777" w:rsidR="00A467CF" w:rsidRPr="00A467CF" w:rsidRDefault="00A467CF" w:rsidP="00A467CF">
      <w:pPr>
        <w:bidi/>
        <w:ind w:firstLine="567"/>
        <w:jc w:val="both"/>
        <w:rPr>
          <w:rFonts w:cs="David" w:hint="cs"/>
          <w:rtl/>
        </w:rPr>
      </w:pPr>
      <w:r w:rsidRPr="00A467CF">
        <w:rPr>
          <w:rFonts w:cs="David" w:hint="cs"/>
          <w:rtl/>
        </w:rPr>
        <w:t xml:space="preserve">יש לי הרבה מה להגיד לתוכן הדברים, מדינת ישראל זקוקה לשר חוץ במשרה מלאה, ולשר משפטים במשרה מלאה, אבל אין לי הזדמנות להגיד את זה.  אפשר להביא את הדיון שייקח כשלוש שעות רק בגמר הדיון משום שיש נוהל בכנסת, לא בתקנון. אנחנו עכשיו בהצעות דחופות לסדר היום וזה פרוגרטיבה של חברי הכנסת.  לכן, רק בסוף הדיון אתה יכול להביא את זה.  אתה גורם שבשתיים בלילה ידונו על עניין של שר המשפטים שזה משרה כל כך חשובה. מה קרה? מלחמה? יורים עלינו? למה אי אפשר לעשות את זה בצורה מסודרת, לא בשלוף?  תביא ביום שני. </w:t>
      </w:r>
    </w:p>
    <w:p w14:paraId="3B96EEF2" w14:textId="77777777" w:rsidR="00A467CF" w:rsidRPr="00A467CF" w:rsidRDefault="00A467CF" w:rsidP="00A467CF">
      <w:pPr>
        <w:bidi/>
        <w:ind w:firstLine="567"/>
        <w:jc w:val="both"/>
        <w:rPr>
          <w:rFonts w:cs="David" w:hint="cs"/>
          <w:rtl/>
        </w:rPr>
      </w:pPr>
    </w:p>
    <w:p w14:paraId="28597CAD" w14:textId="77777777" w:rsidR="00A467CF" w:rsidRPr="00A467CF" w:rsidRDefault="00A467CF" w:rsidP="00A467CF">
      <w:pPr>
        <w:pStyle w:val="Heading5"/>
        <w:rPr>
          <w:rFonts w:hint="cs"/>
          <w:rtl/>
        </w:rPr>
      </w:pPr>
      <w:r w:rsidRPr="00A467CF">
        <w:rPr>
          <w:rFonts w:hint="cs"/>
          <w:u w:val="single"/>
          <w:rtl/>
        </w:rPr>
        <w:t>דב חנין:</w:t>
      </w:r>
    </w:p>
    <w:p w14:paraId="0C10CC9F" w14:textId="77777777" w:rsidR="00A467CF" w:rsidRPr="00A467CF" w:rsidRDefault="00A467CF" w:rsidP="00A467CF">
      <w:pPr>
        <w:pStyle w:val="Heading5"/>
        <w:rPr>
          <w:rFonts w:hint="cs"/>
          <w:rtl/>
        </w:rPr>
      </w:pPr>
    </w:p>
    <w:p w14:paraId="7B86A615" w14:textId="77777777" w:rsidR="00A467CF" w:rsidRPr="00A467CF" w:rsidRDefault="00A467CF" w:rsidP="00A467CF">
      <w:pPr>
        <w:bidi/>
        <w:ind w:firstLine="567"/>
        <w:jc w:val="both"/>
        <w:rPr>
          <w:rFonts w:cs="David" w:hint="cs"/>
          <w:rtl/>
        </w:rPr>
      </w:pPr>
      <w:r w:rsidRPr="00A467CF">
        <w:rPr>
          <w:rFonts w:cs="David" w:hint="cs"/>
          <w:rtl/>
        </w:rPr>
        <w:t xml:space="preserve">הצעה לסדר </w:t>
      </w:r>
      <w:r w:rsidRPr="00A467CF">
        <w:rPr>
          <w:rFonts w:cs="David"/>
          <w:rtl/>
        </w:rPr>
        <w:t>–</w:t>
      </w:r>
      <w:r w:rsidRPr="00A467CF">
        <w:rPr>
          <w:rFonts w:cs="David" w:hint="cs"/>
          <w:rtl/>
        </w:rPr>
        <w:t xml:space="preserve"> אדוני היושב ראש,  הדיון הזה הוא בלתי אפשרי מכיוון שאין כל אפשרות לקיים היום. לפי תקנון הכנסת אין אפשרות לקיים היום דיון בנושא הזה מכוח הוראתו של סעיף 31א.  רבתי שקובע את זכויותיה של יושבת-ראש הכנסת לזמן ישיבה של דחופה של הכנסת. </w:t>
      </w:r>
    </w:p>
    <w:p w14:paraId="779E67EA" w14:textId="77777777" w:rsidR="00A467CF" w:rsidRPr="00A467CF" w:rsidRDefault="00A467CF" w:rsidP="00A467CF">
      <w:pPr>
        <w:bidi/>
        <w:ind w:firstLine="567"/>
        <w:jc w:val="both"/>
        <w:rPr>
          <w:rFonts w:cs="David" w:hint="cs"/>
          <w:rtl/>
        </w:rPr>
      </w:pPr>
    </w:p>
    <w:p w14:paraId="1305789E" w14:textId="77777777" w:rsidR="00A467CF" w:rsidRPr="00A467CF" w:rsidRDefault="00A467CF" w:rsidP="00A467CF">
      <w:pPr>
        <w:pStyle w:val="Heading5"/>
        <w:rPr>
          <w:rFonts w:hint="cs"/>
          <w:rtl/>
        </w:rPr>
      </w:pPr>
      <w:r w:rsidRPr="00A467CF">
        <w:rPr>
          <w:rFonts w:hint="cs"/>
          <w:u w:val="single"/>
          <w:rtl/>
        </w:rPr>
        <w:t>היו"ר אביגדור יצחקי:</w:t>
      </w:r>
    </w:p>
    <w:p w14:paraId="53F0FB92" w14:textId="77777777" w:rsidR="00A467CF" w:rsidRPr="00A467CF" w:rsidRDefault="00A467CF" w:rsidP="00A467CF">
      <w:pPr>
        <w:bidi/>
        <w:ind w:firstLine="567"/>
        <w:jc w:val="both"/>
        <w:rPr>
          <w:rFonts w:cs="David" w:hint="cs"/>
          <w:rtl/>
        </w:rPr>
      </w:pPr>
    </w:p>
    <w:p w14:paraId="5EEFF664" w14:textId="77777777" w:rsidR="00A467CF" w:rsidRPr="00A467CF" w:rsidRDefault="00A467CF" w:rsidP="00A467CF">
      <w:pPr>
        <w:bidi/>
        <w:ind w:firstLine="567"/>
        <w:jc w:val="both"/>
        <w:rPr>
          <w:rFonts w:cs="David" w:hint="cs"/>
          <w:rtl/>
        </w:rPr>
      </w:pPr>
      <w:r w:rsidRPr="00A467CF">
        <w:rPr>
          <w:rFonts w:cs="David" w:hint="cs"/>
          <w:rtl/>
        </w:rPr>
        <w:t xml:space="preserve">חבר הכנסת חנין, הנושא הובן. </w:t>
      </w:r>
    </w:p>
    <w:p w14:paraId="36CC38D0" w14:textId="77777777" w:rsidR="00A467CF" w:rsidRPr="00A467CF" w:rsidRDefault="00A467CF" w:rsidP="00A467CF">
      <w:pPr>
        <w:bidi/>
        <w:ind w:firstLine="567"/>
        <w:jc w:val="both"/>
        <w:rPr>
          <w:rFonts w:cs="David" w:hint="cs"/>
          <w:rtl/>
        </w:rPr>
      </w:pPr>
    </w:p>
    <w:p w14:paraId="53AC5F46" w14:textId="77777777" w:rsidR="00A467CF" w:rsidRPr="00A467CF" w:rsidRDefault="00A467CF" w:rsidP="00A467CF">
      <w:pPr>
        <w:pStyle w:val="Heading5"/>
        <w:rPr>
          <w:rFonts w:hint="cs"/>
          <w:rtl/>
        </w:rPr>
      </w:pPr>
      <w:r w:rsidRPr="00A467CF">
        <w:rPr>
          <w:rFonts w:hint="cs"/>
          <w:u w:val="single"/>
          <w:rtl/>
        </w:rPr>
        <w:t>דב חנין:</w:t>
      </w:r>
    </w:p>
    <w:p w14:paraId="16CFE6DC" w14:textId="77777777" w:rsidR="00A467CF" w:rsidRPr="00A467CF" w:rsidRDefault="00A467CF" w:rsidP="00A467CF">
      <w:pPr>
        <w:pStyle w:val="Heading5"/>
        <w:rPr>
          <w:rFonts w:hint="cs"/>
          <w:rtl/>
        </w:rPr>
      </w:pPr>
    </w:p>
    <w:p w14:paraId="40D84503" w14:textId="77777777" w:rsidR="00A467CF" w:rsidRPr="00A467CF" w:rsidRDefault="00A467CF" w:rsidP="00A467CF">
      <w:pPr>
        <w:bidi/>
        <w:ind w:firstLine="567"/>
        <w:jc w:val="both"/>
        <w:rPr>
          <w:rFonts w:cs="David" w:hint="cs"/>
          <w:rtl/>
        </w:rPr>
      </w:pPr>
      <w:r w:rsidRPr="00A467CF">
        <w:rPr>
          <w:rFonts w:cs="David" w:hint="cs"/>
          <w:rtl/>
        </w:rPr>
        <w:t xml:space="preserve"> לא הובן, אני רוצה להקריא את סעיף 31א רבתי.</w:t>
      </w:r>
    </w:p>
    <w:p w14:paraId="43DC5BAE" w14:textId="77777777" w:rsidR="00A467CF" w:rsidRPr="00A467CF" w:rsidRDefault="00A467CF" w:rsidP="00A467CF">
      <w:pPr>
        <w:bidi/>
        <w:ind w:firstLine="567"/>
        <w:jc w:val="both"/>
        <w:rPr>
          <w:rFonts w:cs="David" w:hint="cs"/>
          <w:rtl/>
        </w:rPr>
      </w:pPr>
    </w:p>
    <w:p w14:paraId="77B60902" w14:textId="77777777" w:rsidR="00A467CF" w:rsidRPr="00A467CF" w:rsidRDefault="00A467CF" w:rsidP="00A467CF">
      <w:pPr>
        <w:pStyle w:val="Heading5"/>
        <w:rPr>
          <w:rFonts w:hint="cs"/>
          <w:rtl/>
        </w:rPr>
      </w:pPr>
      <w:r w:rsidRPr="00A467CF">
        <w:rPr>
          <w:rFonts w:hint="cs"/>
          <w:u w:val="single"/>
          <w:rtl/>
        </w:rPr>
        <w:t>היו"ר אביגדור יצחקי:</w:t>
      </w:r>
    </w:p>
    <w:p w14:paraId="1D849A06" w14:textId="77777777" w:rsidR="00A467CF" w:rsidRPr="00A467CF" w:rsidRDefault="00A467CF" w:rsidP="00A467CF">
      <w:pPr>
        <w:pStyle w:val="Heading5"/>
        <w:rPr>
          <w:rFonts w:hint="cs"/>
          <w:rtl/>
        </w:rPr>
      </w:pPr>
    </w:p>
    <w:p w14:paraId="03159B3F" w14:textId="77777777" w:rsidR="00A467CF" w:rsidRPr="00A467CF" w:rsidRDefault="00A467CF" w:rsidP="00A467CF">
      <w:pPr>
        <w:bidi/>
        <w:ind w:firstLine="567"/>
        <w:jc w:val="both"/>
        <w:rPr>
          <w:rFonts w:cs="David" w:hint="cs"/>
          <w:rtl/>
        </w:rPr>
      </w:pPr>
      <w:r w:rsidRPr="00A467CF">
        <w:rPr>
          <w:rFonts w:cs="David" w:hint="cs"/>
          <w:rtl/>
        </w:rPr>
        <w:t xml:space="preserve"> אני לא מסכים שתקריא. הם לא יכולים לקרוא לבד?  חברת הכנסת יחימוביץ, בבקשה. </w:t>
      </w:r>
    </w:p>
    <w:p w14:paraId="6EF162CD" w14:textId="77777777" w:rsidR="00A467CF" w:rsidRPr="00A467CF" w:rsidRDefault="00A467CF" w:rsidP="00A467CF">
      <w:pPr>
        <w:bidi/>
        <w:ind w:firstLine="567"/>
        <w:jc w:val="both"/>
        <w:rPr>
          <w:rFonts w:cs="David" w:hint="cs"/>
          <w:rtl/>
        </w:rPr>
      </w:pPr>
    </w:p>
    <w:p w14:paraId="3D68450A" w14:textId="77777777" w:rsidR="00A467CF" w:rsidRPr="00A467CF" w:rsidRDefault="00A467CF" w:rsidP="00A467CF">
      <w:pPr>
        <w:pStyle w:val="Heading5"/>
        <w:rPr>
          <w:rFonts w:hint="cs"/>
          <w:rtl/>
        </w:rPr>
      </w:pPr>
      <w:r w:rsidRPr="00A467CF">
        <w:rPr>
          <w:rFonts w:hint="cs"/>
          <w:u w:val="single"/>
          <w:rtl/>
        </w:rPr>
        <w:t>דב חנין:</w:t>
      </w:r>
    </w:p>
    <w:p w14:paraId="642D770F" w14:textId="77777777" w:rsidR="00A467CF" w:rsidRPr="00A467CF" w:rsidRDefault="00A467CF" w:rsidP="00A467CF">
      <w:pPr>
        <w:pStyle w:val="Heading5"/>
        <w:rPr>
          <w:rFonts w:hint="cs"/>
          <w:rtl/>
        </w:rPr>
      </w:pPr>
    </w:p>
    <w:p w14:paraId="3F3D5FE7" w14:textId="77777777" w:rsidR="00A467CF" w:rsidRPr="00A467CF" w:rsidRDefault="00A467CF" w:rsidP="00A467CF">
      <w:pPr>
        <w:bidi/>
        <w:ind w:firstLine="567"/>
        <w:jc w:val="both"/>
        <w:rPr>
          <w:rFonts w:cs="David" w:hint="cs"/>
          <w:rtl/>
        </w:rPr>
      </w:pPr>
      <w:r w:rsidRPr="00A467CF">
        <w:rPr>
          <w:rFonts w:cs="David" w:hint="cs"/>
          <w:rtl/>
        </w:rPr>
        <w:t xml:space="preserve"> זה ישיבה שחורגת מסדר היום של הכנסת. </w:t>
      </w:r>
    </w:p>
    <w:p w14:paraId="3094F883" w14:textId="77777777" w:rsidR="00A467CF" w:rsidRPr="00A467CF" w:rsidRDefault="00A467CF" w:rsidP="00A467CF">
      <w:pPr>
        <w:pStyle w:val="Heading5"/>
        <w:rPr>
          <w:rFonts w:hint="cs"/>
          <w:u w:val="single"/>
          <w:rtl/>
        </w:rPr>
      </w:pPr>
    </w:p>
    <w:p w14:paraId="5E0E7A07" w14:textId="77777777" w:rsidR="00A467CF" w:rsidRPr="00A467CF" w:rsidRDefault="00A467CF" w:rsidP="00A467CF">
      <w:pPr>
        <w:pStyle w:val="Heading5"/>
        <w:rPr>
          <w:rFonts w:hint="cs"/>
          <w:rtl/>
        </w:rPr>
      </w:pPr>
      <w:r w:rsidRPr="00A467CF">
        <w:rPr>
          <w:rFonts w:hint="cs"/>
          <w:u w:val="single"/>
          <w:rtl/>
        </w:rPr>
        <w:t>שלי יחימוביץ:</w:t>
      </w:r>
    </w:p>
    <w:p w14:paraId="6C6C4079" w14:textId="77777777" w:rsidR="00A467CF" w:rsidRPr="00A467CF" w:rsidRDefault="00A467CF" w:rsidP="00A467CF">
      <w:pPr>
        <w:pStyle w:val="Heading5"/>
        <w:rPr>
          <w:rFonts w:hint="cs"/>
          <w:rtl/>
        </w:rPr>
      </w:pPr>
    </w:p>
    <w:p w14:paraId="0FF24B4F" w14:textId="77777777" w:rsidR="00A467CF" w:rsidRPr="00A467CF" w:rsidRDefault="00A467CF" w:rsidP="00A467CF">
      <w:pPr>
        <w:bidi/>
        <w:ind w:firstLine="567"/>
        <w:jc w:val="both"/>
        <w:rPr>
          <w:rFonts w:cs="David" w:hint="cs"/>
          <w:rtl/>
        </w:rPr>
      </w:pPr>
      <w:r w:rsidRPr="00A467CF">
        <w:rPr>
          <w:rFonts w:cs="David" w:hint="cs"/>
          <w:rtl/>
        </w:rPr>
        <w:t xml:space="preserve">אני מוחה נגד החיפזון שהדברים מתנהלים בו. אני לא מבינה למה הזעיקו אותנו בבהילות לכאן לאשר מינוי שהיה אפשר כבר לאשר אותו לפני שבוע, שבועיים ושלושה שבועות. התפוגגות תקופת הכהונה של השר שטרית כשר משפטים לא היתה מכת טבע ולא ברק ולא סופה. אני לא מבינה למה לגזול מחברי הכנסת יום שלם בסדר היום ולהביא את הדבר הזה, לפחות את סדר יומה של הממשלה על סדר יומם של חברי הכנסת. כל כך הרבה זמן חיכינו כך שאפשר לחכות ליום שני, ולנהל את הדיון הזה בצורה מושכלת. אני מבקשת בעיקר לומר שאנחנו מתבקשים כאן בחיפזון מוזר ביותר להצביע על עניין שהוא מהותי ועקרוני, ולחלוטין לא שולי. אנחנו מדברים כאן על הדחה בפועל של שר המשפטים מאיר שטרית. זה לא קל בעיניי בכלל. הפרוצדורה כאילו זה לא הדחה, זה מהשפה ולחוץ.  המשמעות של האקט הזה זה הדחה. אני מכבדת מאוד את השרה ציפי לבני. </w:t>
      </w:r>
    </w:p>
    <w:p w14:paraId="5D3FD829" w14:textId="77777777" w:rsidR="00A467CF" w:rsidRPr="00A467CF" w:rsidRDefault="00A467CF" w:rsidP="00A467CF">
      <w:pPr>
        <w:bidi/>
        <w:ind w:firstLine="567"/>
        <w:jc w:val="both"/>
        <w:rPr>
          <w:rFonts w:cs="David" w:hint="cs"/>
          <w:rtl/>
        </w:rPr>
      </w:pPr>
    </w:p>
    <w:p w14:paraId="75547B27" w14:textId="77777777" w:rsidR="00A467CF" w:rsidRPr="00A467CF" w:rsidRDefault="00A467CF" w:rsidP="00A467CF">
      <w:pPr>
        <w:bidi/>
        <w:jc w:val="both"/>
        <w:rPr>
          <w:rFonts w:cs="David" w:hint="cs"/>
          <w:rtl/>
        </w:rPr>
      </w:pPr>
      <w:r w:rsidRPr="00A467CF">
        <w:rPr>
          <w:rFonts w:cs="David" w:hint="cs"/>
          <w:u w:val="single"/>
          <w:rtl/>
        </w:rPr>
        <w:t>משה גפני:</w:t>
      </w:r>
    </w:p>
    <w:p w14:paraId="45057457" w14:textId="77777777" w:rsidR="00A467CF" w:rsidRPr="00A467CF" w:rsidRDefault="00A467CF" w:rsidP="00A467CF">
      <w:pPr>
        <w:bidi/>
        <w:jc w:val="both"/>
        <w:rPr>
          <w:rFonts w:cs="David" w:hint="cs"/>
          <w:rtl/>
        </w:rPr>
      </w:pPr>
    </w:p>
    <w:p w14:paraId="7D4CFA1B" w14:textId="77777777" w:rsidR="00A467CF" w:rsidRPr="00A467CF" w:rsidRDefault="00A467CF" w:rsidP="00A467CF">
      <w:pPr>
        <w:bidi/>
        <w:ind w:firstLine="567"/>
        <w:jc w:val="both"/>
        <w:rPr>
          <w:rFonts w:cs="David" w:hint="cs"/>
          <w:rtl/>
        </w:rPr>
      </w:pPr>
      <w:r w:rsidRPr="00A467CF">
        <w:rPr>
          <w:rFonts w:cs="David" w:hint="cs"/>
          <w:rtl/>
        </w:rPr>
        <w:t xml:space="preserve"> זאת הדחה, חברת הכנסת יחימוביץ צודקת. </w:t>
      </w:r>
    </w:p>
    <w:p w14:paraId="0D23C91C" w14:textId="77777777" w:rsidR="00A467CF" w:rsidRPr="00A467CF" w:rsidRDefault="00A467CF" w:rsidP="00A467CF">
      <w:pPr>
        <w:bidi/>
        <w:ind w:firstLine="567"/>
        <w:jc w:val="both"/>
        <w:rPr>
          <w:rFonts w:cs="David" w:hint="cs"/>
          <w:rtl/>
        </w:rPr>
      </w:pPr>
    </w:p>
    <w:p w14:paraId="30E6EED8" w14:textId="77777777" w:rsidR="00A467CF" w:rsidRPr="00A467CF" w:rsidRDefault="00A467CF" w:rsidP="00A467CF">
      <w:pPr>
        <w:pStyle w:val="Heading5"/>
        <w:rPr>
          <w:rFonts w:hint="cs"/>
          <w:rtl/>
        </w:rPr>
      </w:pPr>
      <w:r w:rsidRPr="00A467CF">
        <w:rPr>
          <w:rFonts w:hint="cs"/>
          <w:u w:val="single"/>
          <w:rtl/>
        </w:rPr>
        <w:t>שלי יחימוביץ:</w:t>
      </w:r>
    </w:p>
    <w:p w14:paraId="2665ACBC" w14:textId="77777777" w:rsidR="00A467CF" w:rsidRPr="00A467CF" w:rsidRDefault="00A467CF" w:rsidP="00A467CF">
      <w:pPr>
        <w:pStyle w:val="Heading5"/>
        <w:rPr>
          <w:rFonts w:hint="cs"/>
          <w:rtl/>
        </w:rPr>
      </w:pPr>
    </w:p>
    <w:p w14:paraId="25A08117" w14:textId="77777777" w:rsidR="00A467CF" w:rsidRPr="00A467CF" w:rsidRDefault="00A467CF" w:rsidP="00A467CF">
      <w:pPr>
        <w:bidi/>
        <w:jc w:val="both"/>
        <w:rPr>
          <w:rFonts w:cs="David" w:hint="cs"/>
          <w:rtl/>
        </w:rPr>
      </w:pPr>
      <w:r w:rsidRPr="00A467CF">
        <w:rPr>
          <w:rFonts w:cs="David" w:hint="cs"/>
          <w:rtl/>
        </w:rPr>
        <w:tab/>
        <w:t xml:space="preserve"> אני רוצה לדעת מה עשה השר שטרית שגרם להדחה שלו? </w:t>
      </w:r>
    </w:p>
    <w:p w14:paraId="19850C33" w14:textId="77777777" w:rsidR="00A467CF" w:rsidRPr="00A467CF" w:rsidRDefault="00A467CF" w:rsidP="00A467CF">
      <w:pPr>
        <w:bidi/>
        <w:jc w:val="both"/>
        <w:rPr>
          <w:rFonts w:cs="David" w:hint="cs"/>
          <w:rtl/>
        </w:rPr>
      </w:pPr>
    </w:p>
    <w:p w14:paraId="2031C6E3" w14:textId="77777777" w:rsidR="00A467CF" w:rsidRPr="00A467CF" w:rsidRDefault="00A467CF" w:rsidP="00A467CF">
      <w:pPr>
        <w:pStyle w:val="Heading5"/>
        <w:rPr>
          <w:rFonts w:hint="cs"/>
          <w:rtl/>
        </w:rPr>
      </w:pPr>
      <w:r w:rsidRPr="00A467CF">
        <w:rPr>
          <w:rFonts w:hint="cs"/>
          <w:u w:val="single"/>
          <w:rtl/>
        </w:rPr>
        <w:t>היו"ר אביגדור יצחקי:</w:t>
      </w:r>
    </w:p>
    <w:p w14:paraId="30A7BB72" w14:textId="77777777" w:rsidR="00A467CF" w:rsidRPr="00A467CF" w:rsidRDefault="00A467CF" w:rsidP="00A467CF">
      <w:pPr>
        <w:bidi/>
        <w:jc w:val="both"/>
        <w:rPr>
          <w:rFonts w:cs="David" w:hint="cs"/>
          <w:rtl/>
        </w:rPr>
      </w:pPr>
    </w:p>
    <w:p w14:paraId="2DCEDB1C" w14:textId="77777777" w:rsidR="00A467CF" w:rsidRPr="00A467CF" w:rsidRDefault="00A467CF" w:rsidP="00A467CF">
      <w:pPr>
        <w:bidi/>
        <w:jc w:val="both"/>
        <w:rPr>
          <w:rFonts w:cs="David" w:hint="cs"/>
          <w:rtl/>
        </w:rPr>
      </w:pPr>
      <w:r w:rsidRPr="00A467CF">
        <w:rPr>
          <w:rFonts w:cs="David" w:hint="cs"/>
          <w:rtl/>
        </w:rPr>
        <w:tab/>
        <w:t xml:space="preserve">חברת הכנסת יחימוביץ, יש שישה שרים ממפלגת העבודה שהצביעו בעד המינוי הזה. תשאלי אותם למה הם עשו את זה. </w:t>
      </w:r>
    </w:p>
    <w:p w14:paraId="73B87AB7" w14:textId="77777777" w:rsidR="00A467CF" w:rsidRPr="00A467CF" w:rsidRDefault="00A467CF" w:rsidP="00A467CF">
      <w:pPr>
        <w:bidi/>
        <w:jc w:val="both"/>
        <w:rPr>
          <w:rFonts w:cs="David" w:hint="cs"/>
          <w:rtl/>
        </w:rPr>
      </w:pPr>
    </w:p>
    <w:p w14:paraId="0748AB81" w14:textId="77777777" w:rsidR="00A467CF" w:rsidRPr="00A467CF" w:rsidRDefault="00A467CF" w:rsidP="00A467CF">
      <w:pPr>
        <w:bidi/>
        <w:jc w:val="both"/>
        <w:rPr>
          <w:rFonts w:cs="David" w:hint="cs"/>
          <w:rtl/>
        </w:rPr>
      </w:pPr>
      <w:r w:rsidRPr="00A467CF">
        <w:rPr>
          <w:rFonts w:cs="David" w:hint="cs"/>
          <w:u w:val="single"/>
          <w:rtl/>
        </w:rPr>
        <w:t>משה גפני:</w:t>
      </w:r>
    </w:p>
    <w:p w14:paraId="09E8326F" w14:textId="77777777" w:rsidR="00A467CF" w:rsidRPr="00A467CF" w:rsidRDefault="00A467CF" w:rsidP="00A467CF">
      <w:pPr>
        <w:bidi/>
        <w:jc w:val="both"/>
        <w:rPr>
          <w:rFonts w:cs="David" w:hint="cs"/>
          <w:rtl/>
        </w:rPr>
      </w:pPr>
    </w:p>
    <w:p w14:paraId="2BE37323" w14:textId="77777777" w:rsidR="00A467CF" w:rsidRPr="00A467CF" w:rsidRDefault="00A467CF" w:rsidP="00A467CF">
      <w:pPr>
        <w:bidi/>
        <w:jc w:val="both"/>
        <w:rPr>
          <w:rFonts w:cs="David" w:hint="cs"/>
          <w:rtl/>
        </w:rPr>
      </w:pPr>
      <w:r w:rsidRPr="00A467CF">
        <w:rPr>
          <w:rFonts w:cs="David" w:hint="cs"/>
          <w:rtl/>
        </w:rPr>
        <w:tab/>
        <w:t xml:space="preserve"> מה זה רלוונטי? </w:t>
      </w:r>
    </w:p>
    <w:p w14:paraId="4FC4E300" w14:textId="77777777" w:rsidR="00A467CF" w:rsidRPr="00A467CF" w:rsidRDefault="00A467CF" w:rsidP="00A467CF">
      <w:pPr>
        <w:bidi/>
        <w:jc w:val="both"/>
        <w:rPr>
          <w:rFonts w:cs="David" w:hint="cs"/>
          <w:rtl/>
        </w:rPr>
      </w:pPr>
    </w:p>
    <w:p w14:paraId="4F45564F" w14:textId="77777777" w:rsidR="00A467CF" w:rsidRPr="00A467CF" w:rsidRDefault="00A467CF" w:rsidP="00A467CF">
      <w:pPr>
        <w:pStyle w:val="Heading5"/>
        <w:rPr>
          <w:rFonts w:hint="cs"/>
          <w:rtl/>
        </w:rPr>
      </w:pPr>
      <w:r w:rsidRPr="00A467CF">
        <w:rPr>
          <w:rFonts w:hint="cs"/>
          <w:u w:val="single"/>
          <w:rtl/>
        </w:rPr>
        <w:t>שלי יחימוביץ:</w:t>
      </w:r>
    </w:p>
    <w:p w14:paraId="320CF056" w14:textId="77777777" w:rsidR="00A467CF" w:rsidRPr="00A467CF" w:rsidRDefault="00A467CF" w:rsidP="00A467CF">
      <w:pPr>
        <w:pStyle w:val="Heading5"/>
        <w:rPr>
          <w:rFonts w:hint="cs"/>
          <w:rtl/>
        </w:rPr>
      </w:pPr>
    </w:p>
    <w:p w14:paraId="356CF2B4" w14:textId="77777777" w:rsidR="00A467CF" w:rsidRPr="00A467CF" w:rsidRDefault="00A467CF" w:rsidP="00A467CF">
      <w:pPr>
        <w:bidi/>
        <w:jc w:val="both"/>
        <w:rPr>
          <w:rFonts w:cs="David" w:hint="cs"/>
          <w:rtl/>
        </w:rPr>
      </w:pPr>
      <w:r w:rsidRPr="00A467CF">
        <w:rPr>
          <w:rFonts w:cs="David" w:hint="cs"/>
          <w:rtl/>
        </w:rPr>
        <w:tab/>
        <w:t xml:space="preserve"> מה הקשר? אני התבקשתי להביע פה את דעתי. אני יושבת כאן כחברה בוועדת הכנסת.</w:t>
      </w:r>
    </w:p>
    <w:p w14:paraId="2FA7A69A" w14:textId="77777777" w:rsidR="00A467CF" w:rsidRPr="00A467CF" w:rsidRDefault="00A467CF" w:rsidP="00A467CF">
      <w:pPr>
        <w:bidi/>
        <w:jc w:val="both"/>
        <w:rPr>
          <w:rFonts w:cs="David" w:hint="cs"/>
          <w:rtl/>
        </w:rPr>
      </w:pPr>
    </w:p>
    <w:p w14:paraId="4DAF3929" w14:textId="77777777" w:rsidR="00A467CF" w:rsidRPr="00A467CF" w:rsidRDefault="00A467CF" w:rsidP="00A467CF">
      <w:pPr>
        <w:pStyle w:val="Heading5"/>
        <w:rPr>
          <w:rFonts w:hint="cs"/>
          <w:rtl/>
        </w:rPr>
      </w:pPr>
      <w:r w:rsidRPr="00A467CF">
        <w:rPr>
          <w:rFonts w:hint="cs"/>
          <w:u w:val="single"/>
          <w:rtl/>
        </w:rPr>
        <w:t>היו"ר אביגדור יצחקי:</w:t>
      </w:r>
    </w:p>
    <w:p w14:paraId="5630C437" w14:textId="77777777" w:rsidR="00A467CF" w:rsidRPr="00A467CF" w:rsidRDefault="00A467CF" w:rsidP="00A467CF">
      <w:pPr>
        <w:bidi/>
        <w:jc w:val="both"/>
        <w:rPr>
          <w:rFonts w:cs="David" w:hint="cs"/>
          <w:rtl/>
        </w:rPr>
      </w:pPr>
    </w:p>
    <w:p w14:paraId="27E46885" w14:textId="77777777" w:rsidR="00A467CF" w:rsidRPr="00A467CF" w:rsidRDefault="00A467CF" w:rsidP="00A467CF">
      <w:pPr>
        <w:bidi/>
        <w:jc w:val="both"/>
        <w:rPr>
          <w:rFonts w:cs="David" w:hint="cs"/>
          <w:rtl/>
        </w:rPr>
      </w:pPr>
      <w:r w:rsidRPr="00A467CF">
        <w:rPr>
          <w:rFonts w:cs="David" w:hint="cs"/>
          <w:rtl/>
        </w:rPr>
        <w:tab/>
        <w:t xml:space="preserve">הם הצביעו בעד, וכנראה שיש להם שיקול דעת למה הם הצביעו בעד. </w:t>
      </w:r>
    </w:p>
    <w:p w14:paraId="008A776F" w14:textId="77777777" w:rsidR="00A467CF" w:rsidRPr="00A467CF" w:rsidRDefault="00A467CF" w:rsidP="00A467CF">
      <w:pPr>
        <w:bidi/>
        <w:jc w:val="both"/>
        <w:rPr>
          <w:rFonts w:cs="David" w:hint="cs"/>
          <w:rtl/>
        </w:rPr>
      </w:pPr>
    </w:p>
    <w:p w14:paraId="5B148AE1" w14:textId="77777777" w:rsidR="00A467CF" w:rsidRPr="00A467CF" w:rsidRDefault="00A467CF" w:rsidP="00A467CF">
      <w:pPr>
        <w:pStyle w:val="Heading5"/>
        <w:rPr>
          <w:rFonts w:hint="cs"/>
          <w:rtl/>
        </w:rPr>
      </w:pPr>
      <w:r w:rsidRPr="00A467CF">
        <w:rPr>
          <w:rFonts w:hint="cs"/>
          <w:u w:val="single"/>
          <w:rtl/>
        </w:rPr>
        <w:t>שלי יחימוביץ:</w:t>
      </w:r>
    </w:p>
    <w:p w14:paraId="3E20C45D" w14:textId="77777777" w:rsidR="00A467CF" w:rsidRPr="00A467CF" w:rsidRDefault="00A467CF" w:rsidP="00A467CF">
      <w:pPr>
        <w:pStyle w:val="Heading5"/>
        <w:rPr>
          <w:rFonts w:hint="cs"/>
          <w:rtl/>
        </w:rPr>
      </w:pPr>
    </w:p>
    <w:p w14:paraId="0A19F4F0" w14:textId="77777777" w:rsidR="00A467CF" w:rsidRPr="00A467CF" w:rsidRDefault="00A467CF" w:rsidP="00A467CF">
      <w:pPr>
        <w:bidi/>
        <w:jc w:val="both"/>
        <w:rPr>
          <w:rFonts w:cs="David" w:hint="cs"/>
          <w:rtl/>
        </w:rPr>
      </w:pPr>
      <w:r w:rsidRPr="00A467CF">
        <w:rPr>
          <w:rFonts w:cs="David" w:hint="cs"/>
          <w:rtl/>
        </w:rPr>
        <w:tab/>
        <w:t xml:space="preserve"> זה ממש לא רלוונטי.  האם כדי להביע את דעתי כחברת כנסת, אני צריכה לשאול מה דעתם של אחרים? </w:t>
      </w:r>
    </w:p>
    <w:p w14:paraId="20D643CD" w14:textId="77777777" w:rsidR="00A467CF" w:rsidRPr="00A467CF" w:rsidRDefault="00A467CF" w:rsidP="00A467CF">
      <w:pPr>
        <w:bidi/>
        <w:jc w:val="both"/>
        <w:rPr>
          <w:rFonts w:cs="David" w:hint="cs"/>
          <w:rtl/>
        </w:rPr>
      </w:pPr>
    </w:p>
    <w:p w14:paraId="56F3D42E" w14:textId="77777777" w:rsidR="00A467CF" w:rsidRPr="00A467CF" w:rsidRDefault="00A467CF" w:rsidP="00A467CF">
      <w:pPr>
        <w:bidi/>
        <w:jc w:val="both"/>
        <w:rPr>
          <w:rFonts w:cs="David" w:hint="cs"/>
          <w:rtl/>
        </w:rPr>
      </w:pPr>
      <w:r w:rsidRPr="00A467CF">
        <w:rPr>
          <w:rFonts w:cs="David" w:hint="cs"/>
          <w:u w:val="single"/>
          <w:rtl/>
        </w:rPr>
        <w:t>משה גפני:</w:t>
      </w:r>
    </w:p>
    <w:p w14:paraId="631FD834" w14:textId="77777777" w:rsidR="00A467CF" w:rsidRPr="00A467CF" w:rsidRDefault="00A467CF" w:rsidP="00A467CF">
      <w:pPr>
        <w:bidi/>
        <w:jc w:val="both"/>
        <w:rPr>
          <w:rFonts w:cs="David" w:hint="cs"/>
          <w:rtl/>
        </w:rPr>
      </w:pPr>
    </w:p>
    <w:p w14:paraId="57B62785" w14:textId="77777777" w:rsidR="00A467CF" w:rsidRPr="00A467CF" w:rsidRDefault="00A467CF" w:rsidP="00A467CF">
      <w:pPr>
        <w:bidi/>
        <w:jc w:val="both"/>
        <w:rPr>
          <w:rFonts w:cs="David" w:hint="cs"/>
          <w:rtl/>
        </w:rPr>
      </w:pPr>
      <w:r w:rsidRPr="00A467CF">
        <w:rPr>
          <w:rFonts w:cs="David" w:hint="cs"/>
          <w:rtl/>
        </w:rPr>
        <w:tab/>
        <w:t xml:space="preserve"> גם ארבעת השרים של ש"ס הצביעו בעד, אז אני צריך להצביע פה בעד? </w:t>
      </w:r>
    </w:p>
    <w:p w14:paraId="0216F0FD" w14:textId="77777777" w:rsidR="00A467CF" w:rsidRPr="00A467CF" w:rsidRDefault="00A467CF" w:rsidP="00A467CF">
      <w:pPr>
        <w:bidi/>
        <w:jc w:val="both"/>
        <w:rPr>
          <w:rFonts w:cs="David" w:hint="cs"/>
          <w:rtl/>
        </w:rPr>
      </w:pPr>
    </w:p>
    <w:p w14:paraId="4527BAF4" w14:textId="77777777" w:rsidR="00A467CF" w:rsidRPr="00A467CF" w:rsidRDefault="00A467CF" w:rsidP="00A467CF">
      <w:pPr>
        <w:bidi/>
        <w:jc w:val="both"/>
        <w:rPr>
          <w:rFonts w:cs="David" w:hint="cs"/>
          <w:rtl/>
        </w:rPr>
      </w:pPr>
      <w:r w:rsidRPr="00A467CF">
        <w:rPr>
          <w:rFonts w:cs="David" w:hint="cs"/>
          <w:u w:val="single"/>
          <w:rtl/>
        </w:rPr>
        <w:t>מיכאל איתן:</w:t>
      </w:r>
    </w:p>
    <w:p w14:paraId="203C0075" w14:textId="77777777" w:rsidR="00A467CF" w:rsidRPr="00A467CF" w:rsidRDefault="00A467CF" w:rsidP="00A467CF">
      <w:pPr>
        <w:bidi/>
        <w:jc w:val="both"/>
        <w:rPr>
          <w:rFonts w:cs="David" w:hint="cs"/>
          <w:rtl/>
        </w:rPr>
      </w:pPr>
    </w:p>
    <w:p w14:paraId="38EA3C81" w14:textId="77777777" w:rsidR="00A467CF" w:rsidRPr="00A467CF" w:rsidRDefault="00A467CF" w:rsidP="00A467CF">
      <w:pPr>
        <w:pStyle w:val="Heading5"/>
        <w:rPr>
          <w:rFonts w:hint="cs"/>
          <w:rtl/>
        </w:rPr>
      </w:pPr>
      <w:r w:rsidRPr="00A467CF">
        <w:rPr>
          <w:rFonts w:hint="cs"/>
          <w:rtl/>
        </w:rPr>
        <w:tab/>
        <w:t xml:space="preserve">כחבר נאמן של האופוזיציה, אני עקבתי בדריכות אחר הוראות החוק, ואחר המצב שנוצר כאשר הממשלה לא מילאה את חובתה, ולא מינתה ברגע שהחוק הביא לכך. לא היתה כאן הדחה כי החוק סיים את תפקידו של השר שטרית כשר משפטים באופן אוטומטי, ואי אפשר היה לשים ממלא מקום. הכהונה הזאת נשארה ללא יכולת להעביר אותה לאיש, אלא על-פי החלטת ממשלה ובאישור הכנסת. כחבר אופוזיציה נאמן ועיקש, אני מהבוקר כל הזמן צועק שלא בסדר שממשלת ישראל מפרה את החוק. פתאום החברים שלי אומרים לי: בוא תצביע על זה שהיא תמשיך להפר את החוק עד יום שני. זה לא נשמע לי הגיוני. מה אני צריך לעשות היום? האם אני צריך  להצטער שבבוקר חילקתי הודעות לעיתונות שהממשלה מפרה את החוק וצריך להפסיק את זה שעה אחת יפה קודם? </w:t>
      </w:r>
    </w:p>
    <w:p w14:paraId="0D1FFCF4" w14:textId="77777777" w:rsidR="00A467CF" w:rsidRPr="00A467CF" w:rsidRDefault="00A467CF" w:rsidP="00A467CF">
      <w:pPr>
        <w:bidi/>
        <w:jc w:val="both"/>
        <w:rPr>
          <w:rFonts w:cs="David" w:hint="cs"/>
          <w:rtl/>
        </w:rPr>
      </w:pPr>
    </w:p>
    <w:p w14:paraId="1F37D92F" w14:textId="77777777" w:rsidR="00A467CF" w:rsidRPr="00A467CF" w:rsidRDefault="00A467CF" w:rsidP="00A467CF">
      <w:pPr>
        <w:bidi/>
        <w:jc w:val="both"/>
        <w:rPr>
          <w:rFonts w:cs="David" w:hint="cs"/>
          <w:rtl/>
        </w:rPr>
      </w:pPr>
      <w:r w:rsidRPr="00A467CF">
        <w:rPr>
          <w:rFonts w:cs="David" w:hint="cs"/>
          <w:rtl/>
        </w:rPr>
        <w:tab/>
        <w:t xml:space="preserve">יש לי פתרון לאופוזיציה? אנחנו נקיים את הדיון היום, וזה שהממשלה מביאה באיחור ומי שחושב שזה לא בסדר יש לו הזדמנות נהדרת להביע את דעתו גם בדיון היום. מי שחושב שזה חמור מספיק אז יש אי אמון בשבוע הבא, ונביע אי אמון בממשלה על רקע ההתנהלות שלה. שמעתי את חבר הכנסת דב חנין ואני חושב שהוא צודק עניינית, אבל המסלול הוא להביע אי אמון, ולקצר את תקופת אי החוקיות, לא להאריך אותה. </w:t>
      </w:r>
    </w:p>
    <w:p w14:paraId="3C93B0EC" w14:textId="77777777" w:rsidR="00A467CF" w:rsidRPr="00A467CF" w:rsidRDefault="00A467CF" w:rsidP="00A467CF">
      <w:pPr>
        <w:bidi/>
        <w:jc w:val="both"/>
        <w:rPr>
          <w:rFonts w:cs="David" w:hint="cs"/>
          <w:rtl/>
        </w:rPr>
      </w:pPr>
    </w:p>
    <w:p w14:paraId="08F72734" w14:textId="77777777" w:rsidR="00A467CF" w:rsidRPr="00A467CF" w:rsidRDefault="00A467CF" w:rsidP="00A467CF">
      <w:pPr>
        <w:pStyle w:val="Heading5"/>
        <w:rPr>
          <w:rFonts w:hint="cs"/>
          <w:rtl/>
        </w:rPr>
      </w:pPr>
      <w:r w:rsidRPr="00A467CF">
        <w:rPr>
          <w:rFonts w:hint="cs"/>
          <w:u w:val="single"/>
          <w:rtl/>
        </w:rPr>
        <w:t>היו"ר אביגדור יצחקי:</w:t>
      </w:r>
    </w:p>
    <w:p w14:paraId="0CA7A4B9" w14:textId="77777777" w:rsidR="00A467CF" w:rsidRPr="00A467CF" w:rsidRDefault="00A467CF" w:rsidP="00A467CF">
      <w:pPr>
        <w:bidi/>
        <w:jc w:val="both"/>
        <w:rPr>
          <w:rFonts w:cs="David" w:hint="cs"/>
          <w:rtl/>
        </w:rPr>
      </w:pPr>
    </w:p>
    <w:p w14:paraId="166714D7" w14:textId="77777777" w:rsidR="00A467CF" w:rsidRPr="00A467CF" w:rsidRDefault="00A467CF" w:rsidP="00A467CF">
      <w:pPr>
        <w:bidi/>
        <w:jc w:val="both"/>
        <w:rPr>
          <w:rFonts w:cs="David" w:hint="cs"/>
          <w:rtl/>
        </w:rPr>
      </w:pPr>
      <w:r w:rsidRPr="00A467CF">
        <w:rPr>
          <w:rFonts w:cs="David" w:hint="cs"/>
          <w:rtl/>
        </w:rPr>
        <w:tab/>
        <w:t xml:space="preserve">תשובת היועצת המשפטית לחבר הכנסת דב חנין. </w:t>
      </w:r>
    </w:p>
    <w:p w14:paraId="0B974876" w14:textId="77777777" w:rsidR="00A467CF" w:rsidRPr="00A467CF" w:rsidRDefault="00A467CF" w:rsidP="00A467CF">
      <w:pPr>
        <w:bidi/>
        <w:jc w:val="both"/>
        <w:rPr>
          <w:rFonts w:cs="David" w:hint="cs"/>
          <w:rtl/>
        </w:rPr>
      </w:pPr>
    </w:p>
    <w:p w14:paraId="45C38DDD"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7A263D8F" w14:textId="77777777" w:rsidR="00A467CF" w:rsidRPr="00A467CF" w:rsidRDefault="00A467CF" w:rsidP="00A467CF">
      <w:pPr>
        <w:bidi/>
        <w:jc w:val="both"/>
        <w:rPr>
          <w:rFonts w:cs="David" w:hint="cs"/>
          <w:rtl/>
        </w:rPr>
      </w:pPr>
    </w:p>
    <w:p w14:paraId="281494D5" w14:textId="77777777" w:rsidR="00A467CF" w:rsidRPr="00A467CF" w:rsidRDefault="00A467CF" w:rsidP="00A467CF">
      <w:pPr>
        <w:bidi/>
        <w:jc w:val="both"/>
        <w:rPr>
          <w:rFonts w:cs="David" w:hint="cs"/>
          <w:rtl/>
        </w:rPr>
      </w:pPr>
      <w:r w:rsidRPr="00A467CF">
        <w:rPr>
          <w:rFonts w:cs="David" w:hint="cs"/>
          <w:rtl/>
        </w:rPr>
        <w:tab/>
        <w:t xml:space="preserve">יו"ר הכנסת קובע את סדר היום. אכן רצוי שסדר היום יקבע מראש, כך גם מעדיף התקנון. אבל, יש מקרים שבהם נוספים סעיפים על סדר היום באותו היום. זה לא דבר חדש בכנסת. יש גם כוכבית בתקנון  שמציינת פסק דין שהיה בשנות השבעים כאשר הוסיפו הצעת חוק לסדר היום וחבר הכנסת עתר שהוא לא ידע שזה יהיה על סדר היום. הוא הלך הביתה ולא התאפשר לו לנמק את הסתייגותו. בית המשפט  קבע שחבר כנסת נדרש להיות בכנסת במשך היום, ואם יש שינוי בסדר היום הוא אמור להיות כאן עד סוף הישיבה. </w:t>
      </w:r>
    </w:p>
    <w:p w14:paraId="389E68DA" w14:textId="77777777" w:rsidR="00A467CF" w:rsidRPr="00A467CF" w:rsidRDefault="00A467CF" w:rsidP="00A467CF">
      <w:pPr>
        <w:bidi/>
        <w:jc w:val="both"/>
        <w:rPr>
          <w:rFonts w:cs="David" w:hint="cs"/>
          <w:rtl/>
        </w:rPr>
      </w:pPr>
      <w:r w:rsidRPr="00A467CF">
        <w:rPr>
          <w:rFonts w:cs="David" w:hint="cs"/>
          <w:rtl/>
        </w:rPr>
        <w:tab/>
      </w:r>
    </w:p>
    <w:p w14:paraId="302932E3" w14:textId="77777777" w:rsidR="00A467CF" w:rsidRPr="00A467CF" w:rsidRDefault="00A467CF" w:rsidP="00A467CF">
      <w:pPr>
        <w:bidi/>
        <w:jc w:val="both"/>
        <w:rPr>
          <w:rFonts w:cs="David" w:hint="cs"/>
          <w:rtl/>
        </w:rPr>
      </w:pPr>
      <w:r w:rsidRPr="00A467CF">
        <w:rPr>
          <w:rFonts w:cs="David" w:hint="cs"/>
          <w:rtl/>
        </w:rPr>
        <w:tab/>
        <w:t xml:space="preserve">אכן היתה יכולה יושבת-ראש הכנסת לקבוע ישיבה דחופה לפי סעיף 31א שאליו התייחס חבר הכנסת חנין, שמדבר על אירוע חשיבות  בעל יוצאת דופן שאז יושב-ראש הכנסת בהתייעצות עם יושב-ראש ועדת הכנסת יכול לקבוע את סדר היום בכלל בלי להתייעץ בוועדה הזאת. אבל, לא זו הדרך שבה בחרה יושבת-ראש הכנסת, אלא היא שמה את הנושא על סדר היום וביקשה מוועדת הכנסת לקבוע מסגרת דיון לדיון הסיעתי. </w:t>
      </w:r>
    </w:p>
    <w:p w14:paraId="3791F114" w14:textId="77777777" w:rsidR="00A467CF" w:rsidRPr="00A467CF" w:rsidRDefault="00A467CF" w:rsidP="00A467CF">
      <w:pPr>
        <w:bidi/>
        <w:jc w:val="both"/>
        <w:rPr>
          <w:rFonts w:cs="David" w:hint="cs"/>
          <w:rtl/>
        </w:rPr>
      </w:pPr>
    </w:p>
    <w:p w14:paraId="74DA5219" w14:textId="77777777" w:rsidR="00A467CF" w:rsidRPr="00A467CF" w:rsidRDefault="00A467CF" w:rsidP="00A467CF">
      <w:pPr>
        <w:bidi/>
        <w:jc w:val="both"/>
        <w:rPr>
          <w:rFonts w:cs="David" w:hint="cs"/>
          <w:rtl/>
        </w:rPr>
      </w:pPr>
      <w:r w:rsidRPr="00A467CF">
        <w:rPr>
          <w:rFonts w:cs="David" w:hint="cs"/>
          <w:rtl/>
        </w:rPr>
        <w:tab/>
        <w:t>חבר הכנסת וילן אמר שזה נוהג ולא כתוב. זה כן כתוב, אני אזכיר שיש כוכבית מפורשת בתקנון שמאפשרת לממשלה להוסיף נושאים גם ביום ד'. אבל, כתוב במפורש שהסעיף יבוא רק לאחר גמר הדיון בהצעות לסדר יום - - -</w:t>
      </w:r>
    </w:p>
    <w:p w14:paraId="768C6E02" w14:textId="77777777" w:rsidR="00A467CF" w:rsidRPr="00A467CF" w:rsidRDefault="00A467CF" w:rsidP="00A467CF">
      <w:pPr>
        <w:bidi/>
        <w:jc w:val="both"/>
        <w:rPr>
          <w:rFonts w:cs="David" w:hint="cs"/>
          <w:rtl/>
        </w:rPr>
      </w:pPr>
    </w:p>
    <w:p w14:paraId="04653658" w14:textId="77777777" w:rsidR="00A467CF" w:rsidRPr="00A467CF" w:rsidRDefault="00A467CF" w:rsidP="00A467CF">
      <w:pPr>
        <w:bidi/>
        <w:jc w:val="both"/>
        <w:rPr>
          <w:rFonts w:cs="David" w:hint="cs"/>
          <w:rtl/>
        </w:rPr>
      </w:pPr>
      <w:r w:rsidRPr="00A467CF">
        <w:rPr>
          <w:rFonts w:cs="David" w:hint="cs"/>
          <w:u w:val="single"/>
          <w:rtl/>
        </w:rPr>
        <w:t>משה גפני:</w:t>
      </w:r>
    </w:p>
    <w:p w14:paraId="39E28BEF" w14:textId="77777777" w:rsidR="00A467CF" w:rsidRPr="00A467CF" w:rsidRDefault="00A467CF" w:rsidP="00A467CF">
      <w:pPr>
        <w:bidi/>
        <w:jc w:val="both"/>
        <w:rPr>
          <w:rFonts w:cs="David" w:hint="cs"/>
          <w:rtl/>
        </w:rPr>
      </w:pPr>
    </w:p>
    <w:p w14:paraId="431F31FB" w14:textId="77777777" w:rsidR="00A467CF" w:rsidRPr="00A467CF" w:rsidRDefault="00A467CF" w:rsidP="00A467CF">
      <w:pPr>
        <w:bidi/>
        <w:jc w:val="both"/>
        <w:rPr>
          <w:rFonts w:cs="David" w:hint="cs"/>
          <w:rtl/>
        </w:rPr>
      </w:pPr>
      <w:r w:rsidRPr="00A467CF">
        <w:rPr>
          <w:rFonts w:cs="David" w:hint="cs"/>
          <w:rtl/>
        </w:rPr>
        <w:tab/>
        <w:t xml:space="preserve">יושבת-ראש ועדת הכנסת לא כאן, יושבת-ראש הכנסת לא התייעצה איתה. </w:t>
      </w:r>
    </w:p>
    <w:p w14:paraId="1ECD4214" w14:textId="77777777" w:rsidR="00A467CF" w:rsidRPr="00A467CF" w:rsidRDefault="00A467CF" w:rsidP="00A467CF">
      <w:pPr>
        <w:bidi/>
        <w:jc w:val="both"/>
        <w:rPr>
          <w:rFonts w:cs="David" w:hint="cs"/>
          <w:rtl/>
        </w:rPr>
      </w:pPr>
      <w:r w:rsidRPr="00A467CF">
        <w:rPr>
          <w:rFonts w:cs="David" w:hint="cs"/>
          <w:rtl/>
        </w:rPr>
        <w:tab/>
      </w:r>
    </w:p>
    <w:p w14:paraId="436CAF37"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3B8AA26E" w14:textId="77777777" w:rsidR="00A467CF" w:rsidRPr="00A467CF" w:rsidRDefault="00A467CF" w:rsidP="00A467CF">
      <w:pPr>
        <w:bidi/>
        <w:jc w:val="both"/>
        <w:rPr>
          <w:rFonts w:cs="David" w:hint="cs"/>
          <w:rtl/>
        </w:rPr>
      </w:pPr>
    </w:p>
    <w:p w14:paraId="50861A72" w14:textId="77777777" w:rsidR="00A467CF" w:rsidRPr="00A467CF" w:rsidRDefault="00A467CF" w:rsidP="00A467CF">
      <w:pPr>
        <w:bidi/>
        <w:jc w:val="both"/>
        <w:rPr>
          <w:rFonts w:cs="David" w:hint="cs"/>
          <w:rtl/>
        </w:rPr>
      </w:pPr>
      <w:r w:rsidRPr="00A467CF">
        <w:rPr>
          <w:rFonts w:cs="David" w:hint="cs"/>
          <w:rtl/>
        </w:rPr>
        <w:tab/>
        <w:t xml:space="preserve">הם לא הלכו לפי המסלול המיוחד הזה של ישיבה מיוחדת, אלא הלכו לפי המסלול הרגיל ששמים נושא על סדר היום גם אם זה במהלך היום, והם מבקשים מוועדת הכנסת לקבוע מסגרת דיון. </w:t>
      </w:r>
      <w:r w:rsidRPr="00A467CF">
        <w:rPr>
          <w:rFonts w:cs="David" w:hint="cs"/>
          <w:rtl/>
        </w:rPr>
        <w:tab/>
        <w:t xml:space="preserve">זה כל סמכות הוועדה. </w:t>
      </w:r>
    </w:p>
    <w:p w14:paraId="43B16201" w14:textId="77777777" w:rsidR="00A467CF" w:rsidRPr="00A467CF" w:rsidRDefault="00A467CF" w:rsidP="00A467CF">
      <w:pPr>
        <w:bidi/>
        <w:jc w:val="both"/>
        <w:rPr>
          <w:rFonts w:cs="David" w:hint="cs"/>
          <w:rtl/>
        </w:rPr>
      </w:pPr>
    </w:p>
    <w:p w14:paraId="07098AFF" w14:textId="77777777" w:rsidR="00A467CF" w:rsidRPr="00A467CF" w:rsidRDefault="00A467CF" w:rsidP="00A467CF">
      <w:pPr>
        <w:pStyle w:val="Heading5"/>
        <w:rPr>
          <w:rFonts w:hint="cs"/>
          <w:rtl/>
        </w:rPr>
      </w:pPr>
      <w:r w:rsidRPr="00A467CF">
        <w:rPr>
          <w:rFonts w:hint="cs"/>
          <w:u w:val="single"/>
          <w:rtl/>
        </w:rPr>
        <w:t>היו"ר אביגדור יצחקי:</w:t>
      </w:r>
    </w:p>
    <w:p w14:paraId="142608D2" w14:textId="77777777" w:rsidR="00A467CF" w:rsidRPr="00A467CF" w:rsidRDefault="00A467CF" w:rsidP="00A467CF">
      <w:pPr>
        <w:bidi/>
        <w:jc w:val="both"/>
        <w:rPr>
          <w:rFonts w:cs="David" w:hint="cs"/>
          <w:rtl/>
        </w:rPr>
      </w:pPr>
    </w:p>
    <w:p w14:paraId="122D0BE7" w14:textId="77777777" w:rsidR="00A467CF" w:rsidRPr="00A467CF" w:rsidRDefault="00A467CF" w:rsidP="00A467CF">
      <w:pPr>
        <w:bidi/>
        <w:jc w:val="both"/>
        <w:rPr>
          <w:rFonts w:cs="David" w:hint="cs"/>
          <w:rtl/>
        </w:rPr>
      </w:pPr>
      <w:r w:rsidRPr="00A467CF">
        <w:rPr>
          <w:rFonts w:cs="David" w:hint="cs"/>
          <w:rtl/>
        </w:rPr>
        <w:tab/>
        <w:t xml:space="preserve">רבותי, הדיון הסתיים. יש לנו הצעה לעשר דקות. האם מישהו רוצה הצעה אחרת? הדיון סיעתי. </w:t>
      </w:r>
    </w:p>
    <w:p w14:paraId="652E4574" w14:textId="77777777" w:rsidR="00A467CF" w:rsidRPr="00A467CF" w:rsidRDefault="00A467CF" w:rsidP="00A467CF">
      <w:pPr>
        <w:bidi/>
        <w:jc w:val="both"/>
        <w:rPr>
          <w:rFonts w:cs="David" w:hint="cs"/>
          <w:rtl/>
        </w:rPr>
      </w:pPr>
    </w:p>
    <w:p w14:paraId="3B2B573F" w14:textId="77777777" w:rsidR="00A467CF" w:rsidRPr="00A467CF" w:rsidRDefault="00A467CF" w:rsidP="00A467CF">
      <w:pPr>
        <w:bidi/>
        <w:jc w:val="both"/>
        <w:rPr>
          <w:rFonts w:cs="David" w:hint="cs"/>
          <w:rtl/>
        </w:rPr>
      </w:pPr>
      <w:r w:rsidRPr="00A467CF">
        <w:rPr>
          <w:rFonts w:cs="David" w:hint="cs"/>
          <w:u w:val="single"/>
          <w:rtl/>
        </w:rPr>
        <w:t>יעקב מרגי:</w:t>
      </w:r>
    </w:p>
    <w:p w14:paraId="08BED924" w14:textId="77777777" w:rsidR="00A467CF" w:rsidRPr="00A467CF" w:rsidRDefault="00A467CF" w:rsidP="00A467CF">
      <w:pPr>
        <w:bidi/>
        <w:jc w:val="both"/>
        <w:rPr>
          <w:rFonts w:cs="David" w:hint="cs"/>
          <w:rtl/>
        </w:rPr>
      </w:pPr>
    </w:p>
    <w:p w14:paraId="1C9CF7F9" w14:textId="77777777" w:rsidR="00A467CF" w:rsidRPr="00A467CF" w:rsidRDefault="00A467CF" w:rsidP="00A467CF">
      <w:pPr>
        <w:bidi/>
        <w:jc w:val="both"/>
        <w:rPr>
          <w:rFonts w:cs="David" w:hint="cs"/>
          <w:rtl/>
        </w:rPr>
      </w:pPr>
      <w:r w:rsidRPr="00A467CF">
        <w:rPr>
          <w:rFonts w:cs="David" w:hint="cs"/>
          <w:rtl/>
        </w:rPr>
        <w:tab/>
        <w:t xml:space="preserve"> אני מציע חמש דקות. </w:t>
      </w:r>
    </w:p>
    <w:p w14:paraId="4CE1C048" w14:textId="77777777" w:rsidR="00A467CF" w:rsidRPr="00A467CF" w:rsidRDefault="00A467CF" w:rsidP="00A467CF">
      <w:pPr>
        <w:bidi/>
        <w:jc w:val="both"/>
        <w:rPr>
          <w:rFonts w:cs="David" w:hint="cs"/>
          <w:rtl/>
        </w:rPr>
      </w:pPr>
    </w:p>
    <w:p w14:paraId="0B9A662C" w14:textId="77777777" w:rsidR="00A467CF" w:rsidRPr="00A467CF" w:rsidRDefault="00A467CF" w:rsidP="00A467CF">
      <w:pPr>
        <w:bidi/>
        <w:jc w:val="both"/>
        <w:rPr>
          <w:rFonts w:cs="David" w:hint="cs"/>
          <w:rtl/>
        </w:rPr>
      </w:pPr>
      <w:r w:rsidRPr="00A467CF">
        <w:rPr>
          <w:rFonts w:cs="David" w:hint="cs"/>
          <w:u w:val="single"/>
          <w:rtl/>
        </w:rPr>
        <w:t>יורם מרציאנו:</w:t>
      </w:r>
    </w:p>
    <w:p w14:paraId="3D4E5B8F" w14:textId="77777777" w:rsidR="00A467CF" w:rsidRPr="00A467CF" w:rsidRDefault="00A467CF" w:rsidP="00A467CF">
      <w:pPr>
        <w:bidi/>
        <w:jc w:val="both"/>
        <w:rPr>
          <w:rFonts w:cs="David" w:hint="cs"/>
          <w:rtl/>
        </w:rPr>
      </w:pPr>
    </w:p>
    <w:p w14:paraId="021B51EC" w14:textId="77777777" w:rsidR="00A467CF" w:rsidRPr="00A467CF" w:rsidRDefault="00A467CF" w:rsidP="00A467CF">
      <w:pPr>
        <w:bidi/>
        <w:jc w:val="both"/>
        <w:rPr>
          <w:rFonts w:cs="David" w:hint="cs"/>
          <w:rtl/>
        </w:rPr>
      </w:pPr>
      <w:r w:rsidRPr="00A467CF">
        <w:rPr>
          <w:rFonts w:cs="David" w:hint="cs"/>
          <w:rtl/>
        </w:rPr>
        <w:tab/>
        <w:t xml:space="preserve"> האם זה ברומו של עולם? מה זה? </w:t>
      </w:r>
    </w:p>
    <w:p w14:paraId="6D227D75" w14:textId="77777777" w:rsidR="00A467CF" w:rsidRPr="00A467CF" w:rsidRDefault="00A467CF" w:rsidP="00A467CF">
      <w:pPr>
        <w:bidi/>
        <w:jc w:val="both"/>
        <w:rPr>
          <w:rFonts w:cs="David" w:hint="cs"/>
          <w:rtl/>
        </w:rPr>
      </w:pPr>
    </w:p>
    <w:p w14:paraId="5F33F095" w14:textId="77777777" w:rsidR="00A467CF" w:rsidRPr="00A467CF" w:rsidRDefault="00A467CF" w:rsidP="00A467CF">
      <w:pPr>
        <w:bidi/>
        <w:jc w:val="both"/>
        <w:rPr>
          <w:rFonts w:cs="David" w:hint="cs"/>
          <w:u w:val="single"/>
          <w:rtl/>
        </w:rPr>
      </w:pPr>
    </w:p>
    <w:p w14:paraId="66A17771" w14:textId="77777777" w:rsidR="00A467CF" w:rsidRPr="00A467CF" w:rsidRDefault="00A467CF" w:rsidP="00A467CF">
      <w:pPr>
        <w:bidi/>
        <w:jc w:val="both"/>
        <w:rPr>
          <w:rFonts w:cs="David" w:hint="cs"/>
          <w:u w:val="single"/>
          <w:rtl/>
        </w:rPr>
      </w:pPr>
    </w:p>
    <w:p w14:paraId="5B7018CB" w14:textId="77777777" w:rsidR="00A467CF" w:rsidRPr="00A467CF" w:rsidRDefault="00A467CF" w:rsidP="00A467CF">
      <w:pPr>
        <w:bidi/>
        <w:jc w:val="both"/>
        <w:rPr>
          <w:rFonts w:cs="David" w:hint="cs"/>
          <w:u w:val="single"/>
          <w:rtl/>
        </w:rPr>
      </w:pPr>
    </w:p>
    <w:p w14:paraId="76740F6A" w14:textId="77777777" w:rsidR="00A467CF" w:rsidRPr="00A467CF" w:rsidRDefault="00A467CF" w:rsidP="00A467CF">
      <w:pPr>
        <w:bidi/>
        <w:jc w:val="both"/>
        <w:rPr>
          <w:rFonts w:cs="David" w:hint="cs"/>
          <w:rtl/>
        </w:rPr>
      </w:pPr>
      <w:r w:rsidRPr="00A467CF">
        <w:rPr>
          <w:rFonts w:cs="David" w:hint="cs"/>
          <w:u w:val="single"/>
          <w:rtl/>
        </w:rPr>
        <w:t>משה גפני:</w:t>
      </w:r>
    </w:p>
    <w:p w14:paraId="5D805662" w14:textId="77777777" w:rsidR="00A467CF" w:rsidRPr="00A467CF" w:rsidRDefault="00A467CF" w:rsidP="00A467CF">
      <w:pPr>
        <w:bidi/>
        <w:jc w:val="both"/>
        <w:rPr>
          <w:rFonts w:cs="David" w:hint="cs"/>
          <w:rtl/>
        </w:rPr>
      </w:pPr>
    </w:p>
    <w:p w14:paraId="1F7ED7A1" w14:textId="77777777" w:rsidR="00A467CF" w:rsidRPr="00A467CF" w:rsidRDefault="00A467CF" w:rsidP="00A467CF">
      <w:pPr>
        <w:bidi/>
        <w:jc w:val="both"/>
        <w:rPr>
          <w:rFonts w:cs="David" w:hint="cs"/>
          <w:rtl/>
        </w:rPr>
      </w:pPr>
      <w:r w:rsidRPr="00A467CF">
        <w:rPr>
          <w:rFonts w:cs="David" w:hint="cs"/>
          <w:rtl/>
        </w:rPr>
        <w:tab/>
        <w:t xml:space="preserve"> אדוני היושב ראש, אתם לא יכולים להשתלט על הכנסת.  עם כל הכבוד, אתם מבקשים דיון סיעתי ואחרי זה מבקשים חמש דקות?  </w:t>
      </w:r>
    </w:p>
    <w:p w14:paraId="6022EFC9" w14:textId="77777777" w:rsidR="00A467CF" w:rsidRPr="00A467CF" w:rsidRDefault="00A467CF" w:rsidP="00A467CF">
      <w:pPr>
        <w:bidi/>
        <w:jc w:val="both"/>
        <w:rPr>
          <w:rFonts w:cs="David" w:hint="cs"/>
          <w:rtl/>
        </w:rPr>
      </w:pPr>
    </w:p>
    <w:p w14:paraId="3755E9FB" w14:textId="77777777" w:rsidR="00A467CF" w:rsidRPr="00A467CF" w:rsidRDefault="00A467CF" w:rsidP="00A467CF">
      <w:pPr>
        <w:pStyle w:val="Heading5"/>
        <w:rPr>
          <w:rFonts w:hint="cs"/>
          <w:rtl/>
        </w:rPr>
      </w:pPr>
      <w:r w:rsidRPr="00A467CF">
        <w:rPr>
          <w:rFonts w:hint="cs"/>
          <w:u w:val="single"/>
          <w:rtl/>
        </w:rPr>
        <w:t>היו"ר אביגדור יצחקי:</w:t>
      </w:r>
    </w:p>
    <w:p w14:paraId="75FE149A" w14:textId="77777777" w:rsidR="00A467CF" w:rsidRPr="00A467CF" w:rsidRDefault="00A467CF" w:rsidP="00A467CF">
      <w:pPr>
        <w:pStyle w:val="Heading5"/>
        <w:rPr>
          <w:rFonts w:hint="cs"/>
          <w:rtl/>
        </w:rPr>
      </w:pPr>
    </w:p>
    <w:p w14:paraId="2F6950A8" w14:textId="77777777" w:rsidR="00A467CF" w:rsidRPr="00A467CF" w:rsidRDefault="00A467CF" w:rsidP="00A467CF">
      <w:pPr>
        <w:bidi/>
        <w:jc w:val="both"/>
        <w:rPr>
          <w:rFonts w:cs="David" w:hint="cs"/>
          <w:rtl/>
        </w:rPr>
      </w:pPr>
      <w:r w:rsidRPr="00A467CF">
        <w:rPr>
          <w:rFonts w:cs="David" w:hint="cs"/>
          <w:rtl/>
        </w:rPr>
        <w:tab/>
        <w:t xml:space="preserve">חבר הכנסת גפני,  אתה לא יכול לדבר. </w:t>
      </w:r>
    </w:p>
    <w:p w14:paraId="7648087B" w14:textId="77777777" w:rsidR="00A467CF" w:rsidRPr="00A467CF" w:rsidRDefault="00A467CF" w:rsidP="00A467CF">
      <w:pPr>
        <w:bidi/>
        <w:jc w:val="both"/>
        <w:rPr>
          <w:rFonts w:cs="David" w:hint="cs"/>
          <w:rtl/>
        </w:rPr>
      </w:pPr>
    </w:p>
    <w:p w14:paraId="447A5384" w14:textId="77777777" w:rsidR="00A467CF" w:rsidRPr="00A467CF" w:rsidRDefault="00A467CF" w:rsidP="00A467CF">
      <w:pPr>
        <w:bidi/>
        <w:jc w:val="both"/>
        <w:rPr>
          <w:rFonts w:cs="David" w:hint="cs"/>
          <w:rtl/>
        </w:rPr>
      </w:pPr>
      <w:r w:rsidRPr="00A467CF">
        <w:rPr>
          <w:rFonts w:cs="David" w:hint="cs"/>
          <w:u w:val="single"/>
          <w:rtl/>
        </w:rPr>
        <w:t>משה גפני:</w:t>
      </w:r>
    </w:p>
    <w:p w14:paraId="23E2BA1C" w14:textId="77777777" w:rsidR="00A467CF" w:rsidRPr="00A467CF" w:rsidRDefault="00A467CF" w:rsidP="00A467CF">
      <w:pPr>
        <w:bidi/>
        <w:jc w:val="both"/>
        <w:rPr>
          <w:rFonts w:cs="David" w:hint="cs"/>
          <w:rtl/>
        </w:rPr>
      </w:pPr>
    </w:p>
    <w:p w14:paraId="4C0A7EC4" w14:textId="77777777" w:rsidR="00A467CF" w:rsidRPr="00A467CF" w:rsidRDefault="00A467CF" w:rsidP="00A467CF">
      <w:pPr>
        <w:bidi/>
        <w:jc w:val="both"/>
        <w:rPr>
          <w:rFonts w:cs="David" w:hint="cs"/>
          <w:rtl/>
        </w:rPr>
      </w:pPr>
      <w:r w:rsidRPr="00A467CF">
        <w:rPr>
          <w:rFonts w:cs="David" w:hint="cs"/>
          <w:rtl/>
        </w:rPr>
        <w:tab/>
        <w:t xml:space="preserve"> זה לא דיקטטורה פה. </w:t>
      </w:r>
    </w:p>
    <w:p w14:paraId="49AE00B1" w14:textId="77777777" w:rsidR="00A467CF" w:rsidRPr="00A467CF" w:rsidRDefault="00A467CF" w:rsidP="00A467CF">
      <w:pPr>
        <w:bidi/>
        <w:jc w:val="both"/>
        <w:rPr>
          <w:rFonts w:cs="David" w:hint="cs"/>
          <w:rtl/>
        </w:rPr>
      </w:pPr>
    </w:p>
    <w:p w14:paraId="335D57D3" w14:textId="77777777" w:rsidR="00A467CF" w:rsidRPr="00A467CF" w:rsidRDefault="00A467CF" w:rsidP="00A467CF">
      <w:pPr>
        <w:pStyle w:val="Heading5"/>
        <w:rPr>
          <w:rFonts w:hint="cs"/>
          <w:rtl/>
        </w:rPr>
      </w:pPr>
      <w:r w:rsidRPr="00A467CF">
        <w:rPr>
          <w:rFonts w:hint="cs"/>
          <w:u w:val="single"/>
          <w:rtl/>
        </w:rPr>
        <w:t>היו"ר אביגדור יצחקי:</w:t>
      </w:r>
    </w:p>
    <w:p w14:paraId="1EFF051C" w14:textId="77777777" w:rsidR="00A467CF" w:rsidRPr="00A467CF" w:rsidRDefault="00A467CF" w:rsidP="00A467CF">
      <w:pPr>
        <w:pStyle w:val="Heading5"/>
        <w:rPr>
          <w:rFonts w:hint="cs"/>
          <w:rtl/>
        </w:rPr>
      </w:pPr>
    </w:p>
    <w:p w14:paraId="3873B347" w14:textId="77777777" w:rsidR="00A467CF" w:rsidRPr="00A467CF" w:rsidRDefault="00A467CF" w:rsidP="00A467CF">
      <w:pPr>
        <w:bidi/>
        <w:jc w:val="both"/>
        <w:rPr>
          <w:rFonts w:cs="David" w:hint="cs"/>
          <w:rtl/>
        </w:rPr>
      </w:pPr>
      <w:r w:rsidRPr="00A467CF">
        <w:rPr>
          <w:rFonts w:cs="David" w:hint="cs"/>
          <w:rtl/>
        </w:rPr>
        <w:tab/>
        <w:t xml:space="preserve"> חבר הכנסת גפני, אין לך רשות דיבור .</w:t>
      </w:r>
    </w:p>
    <w:p w14:paraId="49B175CC" w14:textId="77777777" w:rsidR="00A467CF" w:rsidRPr="00A467CF" w:rsidRDefault="00A467CF" w:rsidP="00A467CF">
      <w:pPr>
        <w:bidi/>
        <w:jc w:val="both"/>
        <w:rPr>
          <w:rFonts w:cs="David" w:hint="cs"/>
          <w:rtl/>
        </w:rPr>
      </w:pPr>
    </w:p>
    <w:p w14:paraId="3800E621" w14:textId="77777777" w:rsidR="00A467CF" w:rsidRPr="00A467CF" w:rsidRDefault="00A467CF" w:rsidP="00A467CF">
      <w:pPr>
        <w:bidi/>
        <w:jc w:val="both"/>
        <w:rPr>
          <w:rFonts w:cs="David" w:hint="cs"/>
          <w:rtl/>
        </w:rPr>
      </w:pPr>
      <w:r w:rsidRPr="00A467CF">
        <w:rPr>
          <w:rFonts w:cs="David" w:hint="cs"/>
          <w:u w:val="single"/>
          <w:rtl/>
        </w:rPr>
        <w:t>אבשלום וילן:</w:t>
      </w:r>
    </w:p>
    <w:p w14:paraId="158963B9" w14:textId="77777777" w:rsidR="00A467CF" w:rsidRPr="00A467CF" w:rsidRDefault="00A467CF" w:rsidP="00A467CF">
      <w:pPr>
        <w:bidi/>
        <w:jc w:val="both"/>
        <w:rPr>
          <w:rFonts w:cs="David" w:hint="cs"/>
          <w:rtl/>
        </w:rPr>
      </w:pPr>
    </w:p>
    <w:p w14:paraId="52C35A9E" w14:textId="77777777" w:rsidR="00A467CF" w:rsidRPr="00A467CF" w:rsidRDefault="00A467CF" w:rsidP="00A467CF">
      <w:pPr>
        <w:bidi/>
        <w:jc w:val="both"/>
        <w:rPr>
          <w:rFonts w:cs="David" w:hint="cs"/>
          <w:rtl/>
        </w:rPr>
      </w:pPr>
      <w:r w:rsidRPr="00A467CF">
        <w:rPr>
          <w:rFonts w:cs="David" w:hint="cs"/>
          <w:rtl/>
        </w:rPr>
        <w:tab/>
        <w:t xml:space="preserve"> עשר דקות כתוב, תכבד את התקנון. </w:t>
      </w:r>
    </w:p>
    <w:p w14:paraId="2B7831E5" w14:textId="77777777" w:rsidR="00A467CF" w:rsidRPr="00A467CF" w:rsidRDefault="00A467CF" w:rsidP="00A467CF">
      <w:pPr>
        <w:bidi/>
        <w:jc w:val="both"/>
        <w:rPr>
          <w:rFonts w:cs="David" w:hint="cs"/>
          <w:rtl/>
        </w:rPr>
      </w:pPr>
    </w:p>
    <w:p w14:paraId="3D1EF782" w14:textId="77777777" w:rsidR="00A467CF" w:rsidRPr="00A467CF" w:rsidRDefault="00A467CF" w:rsidP="00A467CF">
      <w:pPr>
        <w:bidi/>
        <w:jc w:val="both"/>
        <w:rPr>
          <w:rFonts w:cs="David" w:hint="cs"/>
          <w:rtl/>
        </w:rPr>
      </w:pPr>
      <w:r w:rsidRPr="00A467CF">
        <w:rPr>
          <w:rFonts w:cs="David" w:hint="cs"/>
          <w:u w:val="single"/>
          <w:rtl/>
        </w:rPr>
        <w:t>משה גפני:</w:t>
      </w:r>
    </w:p>
    <w:p w14:paraId="6809FD7B" w14:textId="77777777" w:rsidR="00A467CF" w:rsidRPr="00A467CF" w:rsidRDefault="00A467CF" w:rsidP="00A467CF">
      <w:pPr>
        <w:bidi/>
        <w:jc w:val="both"/>
        <w:rPr>
          <w:rFonts w:cs="David" w:hint="cs"/>
          <w:rtl/>
        </w:rPr>
      </w:pPr>
    </w:p>
    <w:p w14:paraId="624E4DEB" w14:textId="77777777" w:rsidR="00A467CF" w:rsidRPr="00A467CF" w:rsidRDefault="00A467CF" w:rsidP="00A467CF">
      <w:pPr>
        <w:bidi/>
        <w:jc w:val="both"/>
        <w:rPr>
          <w:rFonts w:cs="David" w:hint="cs"/>
          <w:rtl/>
        </w:rPr>
      </w:pPr>
      <w:r w:rsidRPr="00A467CF">
        <w:rPr>
          <w:rFonts w:cs="David" w:hint="cs"/>
          <w:rtl/>
        </w:rPr>
        <w:tab/>
        <w:t xml:space="preserve"> אני רוצה בדיון להבין למה ראש הממשלה הדיח את שטרית. </w:t>
      </w:r>
    </w:p>
    <w:p w14:paraId="71102256" w14:textId="77777777" w:rsidR="00A467CF" w:rsidRPr="00A467CF" w:rsidRDefault="00A467CF" w:rsidP="00A467CF">
      <w:pPr>
        <w:bidi/>
        <w:jc w:val="both"/>
        <w:rPr>
          <w:rFonts w:cs="David" w:hint="cs"/>
          <w:rtl/>
        </w:rPr>
      </w:pPr>
    </w:p>
    <w:p w14:paraId="130221A6" w14:textId="77777777" w:rsidR="00A467CF" w:rsidRPr="00A467CF" w:rsidRDefault="00A467CF" w:rsidP="00A467CF">
      <w:pPr>
        <w:pStyle w:val="Heading5"/>
        <w:rPr>
          <w:rFonts w:hint="cs"/>
          <w:rtl/>
        </w:rPr>
      </w:pPr>
      <w:r w:rsidRPr="00A467CF">
        <w:rPr>
          <w:rFonts w:hint="cs"/>
          <w:u w:val="single"/>
          <w:rtl/>
        </w:rPr>
        <w:t>היו"ר אביגדור יצחקי:</w:t>
      </w:r>
    </w:p>
    <w:p w14:paraId="53D1A011" w14:textId="77777777" w:rsidR="00A467CF" w:rsidRPr="00A467CF" w:rsidRDefault="00A467CF" w:rsidP="00A467CF">
      <w:pPr>
        <w:bidi/>
        <w:jc w:val="both"/>
        <w:rPr>
          <w:rFonts w:cs="David" w:hint="cs"/>
          <w:rtl/>
        </w:rPr>
      </w:pPr>
    </w:p>
    <w:p w14:paraId="2BF67FF2" w14:textId="77777777" w:rsidR="00A467CF" w:rsidRPr="00A467CF" w:rsidRDefault="00A467CF" w:rsidP="00A467CF">
      <w:pPr>
        <w:bidi/>
        <w:jc w:val="both"/>
        <w:rPr>
          <w:rFonts w:cs="David" w:hint="cs"/>
          <w:rtl/>
        </w:rPr>
      </w:pPr>
      <w:r w:rsidRPr="00A467CF">
        <w:rPr>
          <w:rFonts w:cs="David" w:hint="cs"/>
          <w:rtl/>
        </w:rPr>
        <w:tab/>
        <w:t xml:space="preserve">חבר הכנסת גפני פעם ראשונה, חבר הכנסת גפני פעם שנייה. </w:t>
      </w:r>
    </w:p>
    <w:p w14:paraId="2A97439A" w14:textId="77777777" w:rsidR="00A467CF" w:rsidRPr="00A467CF" w:rsidRDefault="00A467CF" w:rsidP="00A467CF">
      <w:pPr>
        <w:bidi/>
        <w:jc w:val="both"/>
        <w:rPr>
          <w:rFonts w:cs="David" w:hint="cs"/>
          <w:rtl/>
        </w:rPr>
      </w:pPr>
    </w:p>
    <w:p w14:paraId="080938E0" w14:textId="77777777" w:rsidR="00A467CF" w:rsidRPr="00A467CF" w:rsidRDefault="00A467CF" w:rsidP="00A467CF">
      <w:pPr>
        <w:bidi/>
        <w:jc w:val="both"/>
        <w:rPr>
          <w:rFonts w:cs="David" w:hint="cs"/>
          <w:rtl/>
        </w:rPr>
      </w:pPr>
      <w:r w:rsidRPr="00A467CF">
        <w:rPr>
          <w:rFonts w:cs="David" w:hint="cs"/>
          <w:rtl/>
        </w:rPr>
        <w:tab/>
        <w:t xml:space="preserve">רבותי, התקנון אומר בין חמש לעשר דקות. </w:t>
      </w:r>
    </w:p>
    <w:p w14:paraId="64D79941" w14:textId="77777777" w:rsidR="00A467CF" w:rsidRPr="00A467CF" w:rsidRDefault="00A467CF" w:rsidP="00A467CF">
      <w:pPr>
        <w:bidi/>
        <w:jc w:val="both"/>
        <w:rPr>
          <w:rFonts w:cs="David" w:hint="cs"/>
          <w:rtl/>
        </w:rPr>
      </w:pPr>
    </w:p>
    <w:p w14:paraId="3E1F2F13" w14:textId="77777777" w:rsidR="00A467CF" w:rsidRPr="00A467CF" w:rsidRDefault="00A467CF" w:rsidP="00A467CF">
      <w:pPr>
        <w:bidi/>
        <w:jc w:val="both"/>
        <w:rPr>
          <w:rFonts w:cs="David" w:hint="cs"/>
          <w:rtl/>
        </w:rPr>
      </w:pPr>
      <w:r w:rsidRPr="00A467CF">
        <w:rPr>
          <w:rFonts w:cs="David" w:hint="cs"/>
          <w:u w:val="single"/>
          <w:rtl/>
        </w:rPr>
        <w:t>מזכיר הכנסת אריה האן:</w:t>
      </w:r>
    </w:p>
    <w:p w14:paraId="4D5DCB49" w14:textId="77777777" w:rsidR="00A467CF" w:rsidRPr="00A467CF" w:rsidRDefault="00A467CF" w:rsidP="00A467CF">
      <w:pPr>
        <w:bidi/>
        <w:jc w:val="both"/>
        <w:rPr>
          <w:rFonts w:cs="David" w:hint="cs"/>
          <w:rtl/>
        </w:rPr>
      </w:pPr>
    </w:p>
    <w:p w14:paraId="224C9221" w14:textId="77777777" w:rsidR="00A467CF" w:rsidRPr="00A467CF" w:rsidRDefault="00A467CF" w:rsidP="00A467CF">
      <w:pPr>
        <w:bidi/>
        <w:jc w:val="both"/>
        <w:rPr>
          <w:rFonts w:cs="David" w:hint="cs"/>
          <w:rtl/>
        </w:rPr>
      </w:pPr>
      <w:r w:rsidRPr="00A467CF">
        <w:rPr>
          <w:rFonts w:cs="David" w:hint="cs"/>
          <w:rtl/>
        </w:rPr>
        <w:tab/>
        <w:t xml:space="preserve"> הודעות סיעות. </w:t>
      </w:r>
    </w:p>
    <w:p w14:paraId="6E8EB0F6" w14:textId="77777777" w:rsidR="00A467CF" w:rsidRPr="00A467CF" w:rsidRDefault="00A467CF" w:rsidP="00A467CF">
      <w:pPr>
        <w:bidi/>
        <w:jc w:val="both"/>
        <w:rPr>
          <w:rFonts w:cs="David" w:hint="cs"/>
          <w:rtl/>
        </w:rPr>
      </w:pPr>
    </w:p>
    <w:p w14:paraId="7327B750" w14:textId="77777777" w:rsidR="00A467CF" w:rsidRPr="00A467CF" w:rsidRDefault="00A467CF" w:rsidP="00A467CF">
      <w:pPr>
        <w:pStyle w:val="Heading5"/>
        <w:rPr>
          <w:rFonts w:hint="cs"/>
          <w:rtl/>
        </w:rPr>
      </w:pPr>
      <w:r w:rsidRPr="00A467CF">
        <w:rPr>
          <w:rFonts w:hint="cs"/>
          <w:u w:val="single"/>
          <w:rtl/>
        </w:rPr>
        <w:t>היו"ר אביגדור יצחקי:</w:t>
      </w:r>
    </w:p>
    <w:p w14:paraId="55B07245" w14:textId="77777777" w:rsidR="00A467CF" w:rsidRPr="00A467CF" w:rsidRDefault="00A467CF" w:rsidP="00A467CF">
      <w:pPr>
        <w:bidi/>
        <w:jc w:val="both"/>
        <w:rPr>
          <w:rFonts w:cs="David" w:hint="cs"/>
          <w:rtl/>
        </w:rPr>
      </w:pPr>
    </w:p>
    <w:p w14:paraId="6D1CA4CB" w14:textId="77777777" w:rsidR="00A467CF" w:rsidRPr="00A467CF" w:rsidRDefault="00A467CF" w:rsidP="00A467CF">
      <w:pPr>
        <w:bidi/>
        <w:jc w:val="both"/>
        <w:rPr>
          <w:rFonts w:cs="David" w:hint="cs"/>
          <w:rtl/>
        </w:rPr>
      </w:pPr>
      <w:r w:rsidRPr="00A467CF">
        <w:rPr>
          <w:rFonts w:cs="David" w:hint="cs"/>
          <w:rtl/>
        </w:rPr>
        <w:tab/>
        <w:t xml:space="preserve">לכן מה שאני מציע חבר הכנסת סער כדי שכולנו נצא מרוצים,  הוא שנעמיד את זה על שבע דקות. אני מעמיד את זה להצבעה. </w:t>
      </w:r>
    </w:p>
    <w:p w14:paraId="7EEAF6E1" w14:textId="77777777" w:rsidR="00A467CF" w:rsidRPr="00A467CF" w:rsidRDefault="00A467CF" w:rsidP="00A467CF">
      <w:pPr>
        <w:bidi/>
        <w:jc w:val="both"/>
        <w:rPr>
          <w:rFonts w:cs="David" w:hint="cs"/>
          <w:rtl/>
        </w:rPr>
      </w:pPr>
    </w:p>
    <w:p w14:paraId="170E0EC0"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11589CB7" w14:textId="77777777" w:rsidR="00A467CF" w:rsidRPr="00A467CF" w:rsidRDefault="00A467CF" w:rsidP="00A467CF">
      <w:pPr>
        <w:bidi/>
        <w:jc w:val="both"/>
        <w:rPr>
          <w:rFonts w:cs="David" w:hint="cs"/>
          <w:u w:val="single"/>
          <w:rtl/>
        </w:rPr>
      </w:pPr>
    </w:p>
    <w:p w14:paraId="0F80DE77" w14:textId="77777777" w:rsidR="00A467CF" w:rsidRPr="00A467CF" w:rsidRDefault="00A467CF" w:rsidP="00A467CF">
      <w:pPr>
        <w:bidi/>
        <w:jc w:val="both"/>
        <w:rPr>
          <w:rFonts w:cs="David" w:hint="cs"/>
          <w:rtl/>
        </w:rPr>
      </w:pPr>
      <w:r w:rsidRPr="00A467CF">
        <w:rPr>
          <w:rFonts w:cs="David" w:hint="cs"/>
          <w:rtl/>
        </w:rPr>
        <w:tab/>
        <w:t xml:space="preserve"> למה?  רגע. </w:t>
      </w:r>
    </w:p>
    <w:p w14:paraId="5DE347BB" w14:textId="77777777" w:rsidR="00A467CF" w:rsidRPr="00A467CF" w:rsidRDefault="00A467CF" w:rsidP="00A467CF">
      <w:pPr>
        <w:bidi/>
        <w:jc w:val="both"/>
        <w:rPr>
          <w:rFonts w:cs="David" w:hint="cs"/>
          <w:rtl/>
        </w:rPr>
      </w:pPr>
    </w:p>
    <w:p w14:paraId="7343BC3A" w14:textId="77777777" w:rsidR="00A467CF" w:rsidRPr="00A467CF" w:rsidRDefault="00A467CF" w:rsidP="00A467CF">
      <w:pPr>
        <w:bidi/>
        <w:jc w:val="both"/>
        <w:rPr>
          <w:rFonts w:cs="David" w:hint="cs"/>
          <w:rtl/>
        </w:rPr>
      </w:pPr>
      <w:r w:rsidRPr="00A467CF">
        <w:rPr>
          <w:rFonts w:cs="David" w:hint="cs"/>
          <w:u w:val="single"/>
          <w:rtl/>
        </w:rPr>
        <w:t>מיכאל איתן:</w:t>
      </w:r>
    </w:p>
    <w:p w14:paraId="08990179" w14:textId="77777777" w:rsidR="00A467CF" w:rsidRPr="00A467CF" w:rsidRDefault="00A467CF" w:rsidP="00A467CF">
      <w:pPr>
        <w:bidi/>
        <w:jc w:val="both"/>
        <w:rPr>
          <w:rFonts w:cs="David" w:hint="cs"/>
          <w:rtl/>
        </w:rPr>
      </w:pPr>
    </w:p>
    <w:p w14:paraId="70DA30EE" w14:textId="77777777" w:rsidR="00A467CF" w:rsidRPr="00A467CF" w:rsidRDefault="00A467CF" w:rsidP="00A467CF">
      <w:pPr>
        <w:bidi/>
        <w:jc w:val="both"/>
        <w:rPr>
          <w:rFonts w:cs="David" w:hint="cs"/>
          <w:rtl/>
        </w:rPr>
      </w:pPr>
      <w:r w:rsidRPr="00A467CF">
        <w:rPr>
          <w:rFonts w:cs="David" w:hint="cs"/>
          <w:rtl/>
        </w:rPr>
        <w:tab/>
        <w:t xml:space="preserve"> בסעיף 48 נאמר במפורש: "בדיון סיעתי תקבע ועדת הכנסת את הזמן שיוקצב לדיון ויחולק בין הסיעות לפי גודלן, ובלבד שבכל דיון יהיה לכל סיעה עשר דקות לפחות."</w:t>
      </w:r>
    </w:p>
    <w:p w14:paraId="7D942094" w14:textId="77777777" w:rsidR="00A467CF" w:rsidRPr="00A467CF" w:rsidRDefault="00A467CF" w:rsidP="00A467CF">
      <w:pPr>
        <w:bidi/>
        <w:jc w:val="both"/>
        <w:rPr>
          <w:rFonts w:cs="David" w:hint="cs"/>
          <w:rtl/>
        </w:rPr>
      </w:pPr>
    </w:p>
    <w:p w14:paraId="36B2D35D"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05636B88" w14:textId="77777777" w:rsidR="00A467CF" w:rsidRPr="00A467CF" w:rsidRDefault="00A467CF" w:rsidP="00A467CF">
      <w:pPr>
        <w:bidi/>
        <w:jc w:val="both"/>
        <w:rPr>
          <w:rFonts w:cs="David" w:hint="cs"/>
          <w:u w:val="single"/>
          <w:rtl/>
        </w:rPr>
      </w:pPr>
    </w:p>
    <w:p w14:paraId="52210497" w14:textId="77777777" w:rsidR="00A467CF" w:rsidRPr="00A467CF" w:rsidRDefault="00A467CF" w:rsidP="00A467CF">
      <w:pPr>
        <w:bidi/>
        <w:jc w:val="both"/>
        <w:rPr>
          <w:rFonts w:cs="David" w:hint="cs"/>
          <w:rtl/>
        </w:rPr>
      </w:pPr>
      <w:r w:rsidRPr="00A467CF">
        <w:rPr>
          <w:rFonts w:cs="David" w:hint="cs"/>
          <w:rtl/>
        </w:rPr>
        <w:tab/>
        <w:t xml:space="preserve"> נכון, זה הסעיף הרלוונטי.  </w:t>
      </w:r>
    </w:p>
    <w:p w14:paraId="57B9F9EF" w14:textId="77777777" w:rsidR="00A467CF" w:rsidRPr="00A467CF" w:rsidRDefault="00A467CF" w:rsidP="00A467CF">
      <w:pPr>
        <w:bidi/>
        <w:jc w:val="both"/>
        <w:rPr>
          <w:rFonts w:cs="David" w:hint="cs"/>
          <w:rtl/>
        </w:rPr>
      </w:pPr>
    </w:p>
    <w:p w14:paraId="14B620F1" w14:textId="77777777" w:rsidR="00A467CF" w:rsidRPr="00A467CF" w:rsidRDefault="00A467CF" w:rsidP="00A467CF">
      <w:pPr>
        <w:bidi/>
        <w:jc w:val="both"/>
        <w:rPr>
          <w:rFonts w:cs="David" w:hint="cs"/>
          <w:rtl/>
        </w:rPr>
      </w:pPr>
      <w:r w:rsidRPr="00A467CF">
        <w:rPr>
          <w:rFonts w:cs="David" w:hint="cs"/>
          <w:u w:val="single"/>
          <w:rtl/>
        </w:rPr>
        <w:t>מזכיר הכנסת אריה האן:</w:t>
      </w:r>
    </w:p>
    <w:p w14:paraId="2A1A6C3C" w14:textId="77777777" w:rsidR="00A467CF" w:rsidRPr="00A467CF" w:rsidRDefault="00A467CF" w:rsidP="00A467CF">
      <w:pPr>
        <w:bidi/>
        <w:jc w:val="both"/>
        <w:rPr>
          <w:rFonts w:cs="David" w:hint="cs"/>
          <w:rtl/>
        </w:rPr>
      </w:pPr>
    </w:p>
    <w:p w14:paraId="52B6F37E" w14:textId="77777777" w:rsidR="00A467CF" w:rsidRPr="00A467CF" w:rsidRDefault="00A467CF" w:rsidP="00A467CF">
      <w:pPr>
        <w:bidi/>
        <w:jc w:val="both"/>
        <w:rPr>
          <w:rFonts w:cs="David" w:hint="cs"/>
          <w:rtl/>
        </w:rPr>
      </w:pPr>
      <w:r w:rsidRPr="00A467CF">
        <w:rPr>
          <w:rFonts w:cs="David" w:hint="cs"/>
          <w:rtl/>
        </w:rPr>
        <w:tab/>
        <w:t xml:space="preserve"> אבל, יש הודעות סיעות. </w:t>
      </w:r>
    </w:p>
    <w:p w14:paraId="4FA7FD5E" w14:textId="77777777" w:rsidR="00A467CF" w:rsidRPr="00A467CF" w:rsidRDefault="00A467CF" w:rsidP="00A467CF">
      <w:pPr>
        <w:bidi/>
        <w:jc w:val="both"/>
        <w:rPr>
          <w:rFonts w:cs="David" w:hint="cs"/>
          <w:rtl/>
        </w:rPr>
      </w:pPr>
    </w:p>
    <w:p w14:paraId="7AAFDBC2" w14:textId="77777777" w:rsidR="00A467CF" w:rsidRPr="00A467CF" w:rsidRDefault="00A467CF" w:rsidP="00A467CF">
      <w:pPr>
        <w:bidi/>
        <w:jc w:val="both"/>
        <w:rPr>
          <w:rFonts w:cs="David" w:hint="cs"/>
          <w:u w:val="single"/>
          <w:rtl/>
        </w:rPr>
      </w:pPr>
    </w:p>
    <w:p w14:paraId="478E8ECC"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4309028C" w14:textId="77777777" w:rsidR="00A467CF" w:rsidRPr="00A467CF" w:rsidRDefault="00A467CF" w:rsidP="00A467CF">
      <w:pPr>
        <w:bidi/>
        <w:jc w:val="both"/>
        <w:rPr>
          <w:rFonts w:cs="David" w:hint="cs"/>
          <w:u w:val="single"/>
          <w:rtl/>
        </w:rPr>
      </w:pPr>
    </w:p>
    <w:p w14:paraId="4BB397EA" w14:textId="77777777" w:rsidR="00A467CF" w:rsidRPr="00A467CF" w:rsidRDefault="00A467CF" w:rsidP="00A467CF">
      <w:pPr>
        <w:bidi/>
        <w:jc w:val="both"/>
        <w:rPr>
          <w:rFonts w:cs="David" w:hint="cs"/>
          <w:rtl/>
        </w:rPr>
      </w:pPr>
      <w:r w:rsidRPr="00A467CF">
        <w:rPr>
          <w:rFonts w:cs="David" w:hint="cs"/>
          <w:rtl/>
        </w:rPr>
        <w:tab/>
        <w:t xml:space="preserve"> לא נכון, זה לא הודעות סיעות. תפסיקו להטעות פה. זה הסעיף הרלוונטי.  באמת, עוד לגנוב, עוד לשדוד,  די. </w:t>
      </w:r>
    </w:p>
    <w:p w14:paraId="43D7CACB" w14:textId="77777777" w:rsidR="00A467CF" w:rsidRPr="00A467CF" w:rsidRDefault="00A467CF" w:rsidP="00A467CF">
      <w:pPr>
        <w:bidi/>
        <w:jc w:val="both"/>
        <w:rPr>
          <w:rFonts w:cs="David" w:hint="cs"/>
          <w:rtl/>
        </w:rPr>
      </w:pPr>
    </w:p>
    <w:p w14:paraId="488B9EF8" w14:textId="77777777" w:rsidR="00A467CF" w:rsidRPr="00A467CF" w:rsidRDefault="00A467CF" w:rsidP="00A467CF">
      <w:pPr>
        <w:bidi/>
        <w:jc w:val="both"/>
        <w:rPr>
          <w:rFonts w:cs="David" w:hint="cs"/>
          <w:rtl/>
        </w:rPr>
      </w:pPr>
      <w:r w:rsidRPr="00A467CF">
        <w:rPr>
          <w:rFonts w:cs="David" w:hint="cs"/>
          <w:u w:val="single"/>
          <w:rtl/>
        </w:rPr>
        <w:t>מיכאל איתן:</w:t>
      </w:r>
    </w:p>
    <w:p w14:paraId="2F5E660A" w14:textId="77777777" w:rsidR="00A467CF" w:rsidRPr="00A467CF" w:rsidRDefault="00A467CF" w:rsidP="00A467CF">
      <w:pPr>
        <w:bidi/>
        <w:jc w:val="both"/>
        <w:rPr>
          <w:rFonts w:cs="David" w:hint="cs"/>
          <w:rtl/>
        </w:rPr>
      </w:pPr>
    </w:p>
    <w:p w14:paraId="537D4E38" w14:textId="77777777" w:rsidR="00A467CF" w:rsidRPr="00A467CF" w:rsidRDefault="00A467CF" w:rsidP="00A467CF">
      <w:pPr>
        <w:bidi/>
        <w:jc w:val="both"/>
        <w:rPr>
          <w:rFonts w:cs="David" w:hint="cs"/>
          <w:rtl/>
        </w:rPr>
      </w:pPr>
      <w:r w:rsidRPr="00A467CF">
        <w:rPr>
          <w:rFonts w:cs="David" w:hint="cs"/>
          <w:rtl/>
        </w:rPr>
        <w:tab/>
        <w:t xml:space="preserve"> הרגע החלטתם דיון סיעתי. </w:t>
      </w:r>
    </w:p>
    <w:p w14:paraId="092EAA37" w14:textId="77777777" w:rsidR="00A467CF" w:rsidRPr="00A467CF" w:rsidRDefault="00A467CF" w:rsidP="00A467CF">
      <w:pPr>
        <w:bidi/>
        <w:jc w:val="both"/>
        <w:rPr>
          <w:rFonts w:cs="David" w:hint="cs"/>
          <w:rtl/>
        </w:rPr>
      </w:pPr>
    </w:p>
    <w:p w14:paraId="5E44BAB9" w14:textId="77777777" w:rsidR="00A467CF" w:rsidRPr="00A467CF" w:rsidRDefault="00A467CF" w:rsidP="00A467CF">
      <w:pPr>
        <w:bidi/>
        <w:jc w:val="both"/>
        <w:rPr>
          <w:rFonts w:cs="David" w:hint="cs"/>
          <w:u w:val="single"/>
          <w:rtl/>
        </w:rPr>
      </w:pPr>
      <w:r w:rsidRPr="00A467CF">
        <w:rPr>
          <w:rFonts w:cs="David" w:hint="cs"/>
          <w:u w:val="single"/>
          <w:rtl/>
        </w:rPr>
        <w:t>גדעון סער:</w:t>
      </w:r>
    </w:p>
    <w:p w14:paraId="0DBC34A2" w14:textId="77777777" w:rsidR="00A467CF" w:rsidRPr="00A467CF" w:rsidRDefault="00A467CF" w:rsidP="00A467CF">
      <w:pPr>
        <w:bidi/>
        <w:jc w:val="both"/>
        <w:rPr>
          <w:rFonts w:cs="David" w:hint="cs"/>
          <w:u w:val="single"/>
          <w:rtl/>
        </w:rPr>
      </w:pPr>
    </w:p>
    <w:p w14:paraId="083BF423" w14:textId="77777777" w:rsidR="00A467CF" w:rsidRPr="00A467CF" w:rsidRDefault="00A467CF" w:rsidP="00A467CF">
      <w:pPr>
        <w:bidi/>
        <w:jc w:val="both"/>
        <w:rPr>
          <w:rFonts w:cs="David" w:hint="cs"/>
          <w:rtl/>
        </w:rPr>
      </w:pPr>
      <w:r w:rsidRPr="00A467CF">
        <w:rPr>
          <w:rFonts w:cs="David" w:hint="cs"/>
          <w:rtl/>
        </w:rPr>
        <w:tab/>
        <w:t xml:space="preserve"> זה לא הודעת סיעה, זה דיון סיעתי ויש הבדל. </w:t>
      </w:r>
    </w:p>
    <w:p w14:paraId="7F11888D" w14:textId="77777777" w:rsidR="00A467CF" w:rsidRPr="00A467CF" w:rsidRDefault="00A467CF" w:rsidP="00A467CF">
      <w:pPr>
        <w:bidi/>
        <w:jc w:val="both"/>
        <w:rPr>
          <w:rFonts w:cs="David" w:hint="cs"/>
          <w:rtl/>
        </w:rPr>
      </w:pPr>
    </w:p>
    <w:p w14:paraId="5EB07F02"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34055E3F" w14:textId="77777777" w:rsidR="00A467CF" w:rsidRPr="00A467CF" w:rsidRDefault="00A467CF" w:rsidP="00A467CF">
      <w:pPr>
        <w:bidi/>
        <w:jc w:val="both"/>
        <w:rPr>
          <w:rFonts w:cs="David" w:hint="cs"/>
          <w:u w:val="single"/>
          <w:rtl/>
        </w:rPr>
      </w:pPr>
    </w:p>
    <w:p w14:paraId="4CFD6DA7" w14:textId="77777777" w:rsidR="00A467CF" w:rsidRPr="00A467CF" w:rsidRDefault="00A467CF" w:rsidP="00A467CF">
      <w:pPr>
        <w:bidi/>
        <w:ind w:firstLine="567"/>
        <w:jc w:val="both"/>
        <w:rPr>
          <w:rFonts w:cs="David" w:hint="cs"/>
          <w:rtl/>
        </w:rPr>
      </w:pPr>
      <w:r w:rsidRPr="00A467CF">
        <w:rPr>
          <w:rFonts w:cs="David" w:hint="cs"/>
          <w:rtl/>
        </w:rPr>
        <w:t xml:space="preserve">אם יש דיון סיעתי כל מה שנדרשת ועדת הכנסת לקבוע הוא את זמן הדיון, ובלבד שהוא יהיה לפחות עשר דקות. אכן, פעמים רבות קובעים פחות אבל אז זה בהסכמה. אם אין הסכמה הולכים לפי התקנון.  סעיף 57 לתקנון קובע שוועדת הכנסת יכולה להחליט על הודעות סיעות במקום דיון. </w:t>
      </w:r>
    </w:p>
    <w:p w14:paraId="3164868C" w14:textId="77777777" w:rsidR="00A467CF" w:rsidRPr="00A467CF" w:rsidRDefault="00A467CF" w:rsidP="00A467CF">
      <w:pPr>
        <w:bidi/>
        <w:ind w:firstLine="567"/>
        <w:jc w:val="both"/>
        <w:rPr>
          <w:rFonts w:cs="David" w:hint="cs"/>
          <w:rtl/>
        </w:rPr>
      </w:pPr>
    </w:p>
    <w:p w14:paraId="788A6B64" w14:textId="77777777" w:rsidR="00A467CF" w:rsidRPr="00A467CF" w:rsidRDefault="00A467CF" w:rsidP="00A467CF">
      <w:pPr>
        <w:pStyle w:val="Heading5"/>
        <w:rPr>
          <w:rFonts w:hint="cs"/>
          <w:rtl/>
        </w:rPr>
      </w:pPr>
      <w:r w:rsidRPr="00A467CF">
        <w:rPr>
          <w:rFonts w:hint="cs"/>
          <w:u w:val="single"/>
          <w:rtl/>
        </w:rPr>
        <w:t>דב חנין:</w:t>
      </w:r>
    </w:p>
    <w:p w14:paraId="7146E6EB" w14:textId="77777777" w:rsidR="00A467CF" w:rsidRPr="00A467CF" w:rsidRDefault="00A467CF" w:rsidP="00A467CF">
      <w:pPr>
        <w:pStyle w:val="Heading5"/>
        <w:rPr>
          <w:rFonts w:hint="cs"/>
          <w:rtl/>
        </w:rPr>
      </w:pPr>
    </w:p>
    <w:p w14:paraId="4815AE7F" w14:textId="77777777" w:rsidR="00A467CF" w:rsidRPr="00A467CF" w:rsidRDefault="00A467CF" w:rsidP="00A467CF">
      <w:pPr>
        <w:bidi/>
        <w:ind w:firstLine="567"/>
        <w:jc w:val="both"/>
        <w:rPr>
          <w:rFonts w:cs="David" w:hint="cs"/>
          <w:rtl/>
        </w:rPr>
      </w:pPr>
      <w:r w:rsidRPr="00A467CF">
        <w:rPr>
          <w:rFonts w:cs="David" w:hint="cs"/>
          <w:rtl/>
        </w:rPr>
        <w:t xml:space="preserve"> אי אפשר לאחוז את המקל בשתי קצותיו.</w:t>
      </w:r>
    </w:p>
    <w:p w14:paraId="02D411FC" w14:textId="77777777" w:rsidR="00A467CF" w:rsidRPr="00A467CF" w:rsidRDefault="00A467CF" w:rsidP="00A467CF">
      <w:pPr>
        <w:bidi/>
        <w:ind w:firstLine="567"/>
        <w:jc w:val="both"/>
        <w:rPr>
          <w:rFonts w:cs="David" w:hint="cs"/>
          <w:rtl/>
        </w:rPr>
      </w:pPr>
    </w:p>
    <w:p w14:paraId="1CC2ADD7" w14:textId="77777777" w:rsidR="00A467CF" w:rsidRPr="00A467CF" w:rsidRDefault="00A467CF" w:rsidP="00A467CF">
      <w:pPr>
        <w:pStyle w:val="Heading5"/>
        <w:rPr>
          <w:rFonts w:hint="cs"/>
          <w:rtl/>
        </w:rPr>
      </w:pPr>
      <w:r w:rsidRPr="00A467CF">
        <w:rPr>
          <w:rFonts w:hint="cs"/>
          <w:u w:val="single"/>
          <w:rtl/>
        </w:rPr>
        <w:t>היו"ר אביגדור יצחקי:</w:t>
      </w:r>
    </w:p>
    <w:p w14:paraId="7393DAE9" w14:textId="77777777" w:rsidR="00A467CF" w:rsidRPr="00A467CF" w:rsidRDefault="00A467CF" w:rsidP="00A467CF">
      <w:pPr>
        <w:bidi/>
        <w:jc w:val="both"/>
        <w:rPr>
          <w:rFonts w:cs="David" w:hint="cs"/>
          <w:rtl/>
        </w:rPr>
      </w:pPr>
    </w:p>
    <w:p w14:paraId="0A420A45" w14:textId="77777777" w:rsidR="00A467CF" w:rsidRPr="00A467CF" w:rsidRDefault="00A467CF" w:rsidP="00A467CF">
      <w:pPr>
        <w:bidi/>
        <w:ind w:firstLine="567"/>
        <w:jc w:val="both"/>
        <w:rPr>
          <w:rFonts w:cs="David" w:hint="cs"/>
          <w:rtl/>
        </w:rPr>
      </w:pPr>
      <w:r w:rsidRPr="00A467CF">
        <w:rPr>
          <w:rFonts w:cs="David" w:hint="cs"/>
          <w:rtl/>
        </w:rPr>
        <w:t>אין לך רשות דיבור, אין לאף אחד רשות דיבור עכשיו. נגמר העניין.</w:t>
      </w:r>
    </w:p>
    <w:p w14:paraId="2290A2A7" w14:textId="77777777" w:rsidR="00A467CF" w:rsidRPr="00A467CF" w:rsidRDefault="00A467CF" w:rsidP="00A467CF">
      <w:pPr>
        <w:bidi/>
        <w:jc w:val="both"/>
        <w:rPr>
          <w:rFonts w:cs="David" w:hint="cs"/>
          <w:rtl/>
        </w:rPr>
      </w:pPr>
    </w:p>
    <w:p w14:paraId="21BCB33E" w14:textId="77777777" w:rsidR="00A467CF" w:rsidRPr="00A467CF" w:rsidRDefault="00A467CF" w:rsidP="00A467CF">
      <w:pPr>
        <w:pStyle w:val="Heading5"/>
        <w:rPr>
          <w:rFonts w:hint="cs"/>
          <w:rtl/>
        </w:rPr>
      </w:pPr>
      <w:r w:rsidRPr="00A467CF">
        <w:rPr>
          <w:rFonts w:hint="cs"/>
          <w:u w:val="single"/>
          <w:rtl/>
        </w:rPr>
        <w:t>דב חנין:</w:t>
      </w:r>
    </w:p>
    <w:p w14:paraId="5F350B71" w14:textId="77777777" w:rsidR="00A467CF" w:rsidRPr="00A467CF" w:rsidRDefault="00A467CF" w:rsidP="00A467CF">
      <w:pPr>
        <w:pStyle w:val="Heading5"/>
        <w:rPr>
          <w:rFonts w:hint="cs"/>
          <w:rtl/>
        </w:rPr>
      </w:pPr>
    </w:p>
    <w:p w14:paraId="1104D78E" w14:textId="77777777" w:rsidR="00A467CF" w:rsidRPr="00A467CF" w:rsidRDefault="00A467CF" w:rsidP="00A467CF">
      <w:pPr>
        <w:bidi/>
        <w:jc w:val="both"/>
        <w:rPr>
          <w:rFonts w:cs="David" w:hint="cs"/>
          <w:rtl/>
        </w:rPr>
      </w:pPr>
      <w:r w:rsidRPr="00A467CF">
        <w:rPr>
          <w:rFonts w:cs="David" w:hint="cs"/>
          <w:rtl/>
        </w:rPr>
        <w:tab/>
        <w:t xml:space="preserve"> זה שאלה משפטית, אדוני. </w:t>
      </w:r>
    </w:p>
    <w:p w14:paraId="01CE0C7A" w14:textId="77777777" w:rsidR="00A467CF" w:rsidRPr="00A467CF" w:rsidRDefault="00A467CF" w:rsidP="00A467CF">
      <w:pPr>
        <w:bidi/>
        <w:jc w:val="both"/>
        <w:rPr>
          <w:rFonts w:cs="David" w:hint="cs"/>
          <w:rtl/>
        </w:rPr>
      </w:pPr>
    </w:p>
    <w:p w14:paraId="58C14609" w14:textId="77777777" w:rsidR="00A467CF" w:rsidRPr="00A467CF" w:rsidRDefault="00A467CF" w:rsidP="00A467CF">
      <w:pPr>
        <w:pStyle w:val="Heading5"/>
        <w:rPr>
          <w:rFonts w:hint="cs"/>
          <w:rtl/>
        </w:rPr>
      </w:pPr>
      <w:r w:rsidRPr="00A467CF">
        <w:rPr>
          <w:rFonts w:hint="cs"/>
          <w:u w:val="single"/>
          <w:rtl/>
        </w:rPr>
        <w:t>היו"ר אביגדור יצחקי:</w:t>
      </w:r>
    </w:p>
    <w:p w14:paraId="09A8BD70" w14:textId="77777777" w:rsidR="00A467CF" w:rsidRPr="00A467CF" w:rsidRDefault="00A467CF" w:rsidP="00A467CF">
      <w:pPr>
        <w:bidi/>
        <w:jc w:val="both"/>
        <w:rPr>
          <w:rFonts w:cs="David" w:hint="cs"/>
          <w:rtl/>
        </w:rPr>
      </w:pPr>
    </w:p>
    <w:p w14:paraId="297826F7" w14:textId="77777777" w:rsidR="00A467CF" w:rsidRPr="00A467CF" w:rsidRDefault="00A467CF" w:rsidP="00A467CF">
      <w:pPr>
        <w:bidi/>
        <w:jc w:val="both"/>
        <w:rPr>
          <w:rFonts w:cs="David" w:hint="cs"/>
          <w:rtl/>
        </w:rPr>
      </w:pPr>
      <w:r w:rsidRPr="00A467CF">
        <w:rPr>
          <w:rFonts w:cs="David" w:hint="cs"/>
          <w:rtl/>
        </w:rPr>
        <w:tab/>
        <w:t xml:space="preserve">לא רוצה לתת. </w:t>
      </w:r>
    </w:p>
    <w:p w14:paraId="017B8AD4" w14:textId="77777777" w:rsidR="00A467CF" w:rsidRPr="00A467CF" w:rsidRDefault="00A467CF" w:rsidP="00A467CF">
      <w:pPr>
        <w:bidi/>
        <w:jc w:val="both"/>
        <w:rPr>
          <w:rFonts w:cs="David" w:hint="cs"/>
          <w:rtl/>
        </w:rPr>
      </w:pPr>
    </w:p>
    <w:p w14:paraId="7B89AA39" w14:textId="77777777" w:rsidR="00A467CF" w:rsidRPr="00A467CF" w:rsidRDefault="00A467CF" w:rsidP="00A467CF">
      <w:pPr>
        <w:bidi/>
        <w:jc w:val="both"/>
        <w:rPr>
          <w:rFonts w:cs="David" w:hint="cs"/>
          <w:u w:val="single"/>
          <w:rtl/>
        </w:rPr>
      </w:pPr>
      <w:r w:rsidRPr="00A467CF">
        <w:rPr>
          <w:rFonts w:cs="David" w:hint="cs"/>
          <w:u w:val="single"/>
          <w:rtl/>
        </w:rPr>
        <w:t>ארבל אסטרחן:</w:t>
      </w:r>
    </w:p>
    <w:p w14:paraId="6B544A49" w14:textId="77777777" w:rsidR="00A467CF" w:rsidRPr="00A467CF" w:rsidRDefault="00A467CF" w:rsidP="00A467CF">
      <w:pPr>
        <w:bidi/>
        <w:jc w:val="both"/>
        <w:rPr>
          <w:rFonts w:cs="David" w:hint="cs"/>
          <w:rtl/>
        </w:rPr>
      </w:pPr>
    </w:p>
    <w:p w14:paraId="1BB2C862" w14:textId="77777777" w:rsidR="00A467CF" w:rsidRPr="00A467CF" w:rsidRDefault="00A467CF" w:rsidP="00A467CF">
      <w:pPr>
        <w:bidi/>
        <w:ind w:firstLine="567"/>
        <w:jc w:val="both"/>
        <w:rPr>
          <w:rFonts w:cs="David" w:hint="cs"/>
          <w:rtl/>
        </w:rPr>
      </w:pPr>
      <w:r w:rsidRPr="00A467CF">
        <w:rPr>
          <w:rFonts w:cs="David" w:hint="cs"/>
          <w:rtl/>
        </w:rPr>
        <w:t xml:space="preserve">במקרה כזה,  זמן ההודעות ייקבע על-ידי ועדת הכנסת בין חמש לעשר דקות. </w:t>
      </w:r>
    </w:p>
    <w:p w14:paraId="34BE26CD" w14:textId="77777777" w:rsidR="00A467CF" w:rsidRPr="00A467CF" w:rsidRDefault="00A467CF" w:rsidP="00A467CF">
      <w:pPr>
        <w:bidi/>
        <w:jc w:val="both"/>
        <w:rPr>
          <w:rFonts w:cs="David" w:hint="cs"/>
          <w:rtl/>
        </w:rPr>
      </w:pPr>
    </w:p>
    <w:p w14:paraId="7DE36015" w14:textId="77777777" w:rsidR="00A467CF" w:rsidRPr="00A467CF" w:rsidRDefault="00A467CF" w:rsidP="00A467CF">
      <w:pPr>
        <w:pStyle w:val="Heading5"/>
        <w:rPr>
          <w:rFonts w:hint="cs"/>
          <w:rtl/>
        </w:rPr>
      </w:pPr>
      <w:r w:rsidRPr="00A467CF">
        <w:rPr>
          <w:rFonts w:hint="cs"/>
          <w:u w:val="single"/>
          <w:rtl/>
        </w:rPr>
        <w:t>דב חנין:</w:t>
      </w:r>
    </w:p>
    <w:p w14:paraId="16EA0F20" w14:textId="77777777" w:rsidR="00A467CF" w:rsidRPr="00A467CF" w:rsidRDefault="00A467CF" w:rsidP="00A467CF">
      <w:pPr>
        <w:pStyle w:val="Heading5"/>
        <w:rPr>
          <w:rFonts w:hint="cs"/>
          <w:rtl/>
        </w:rPr>
      </w:pPr>
    </w:p>
    <w:p w14:paraId="2C52FE17" w14:textId="77777777" w:rsidR="00A467CF" w:rsidRPr="00A467CF" w:rsidRDefault="00A467CF" w:rsidP="00A467CF">
      <w:pPr>
        <w:bidi/>
        <w:jc w:val="both"/>
        <w:rPr>
          <w:rFonts w:cs="David" w:hint="cs"/>
          <w:rtl/>
        </w:rPr>
      </w:pPr>
      <w:r w:rsidRPr="00A467CF">
        <w:rPr>
          <w:rFonts w:cs="David" w:hint="cs"/>
          <w:rtl/>
        </w:rPr>
        <w:tab/>
        <w:t xml:space="preserve"> אי אפשר לאחוז את המקל בשתי קצותיו. </w:t>
      </w:r>
    </w:p>
    <w:p w14:paraId="06EA8C6E" w14:textId="77777777" w:rsidR="00A467CF" w:rsidRPr="00A467CF" w:rsidRDefault="00A467CF" w:rsidP="00A467CF">
      <w:pPr>
        <w:bidi/>
        <w:jc w:val="both"/>
        <w:rPr>
          <w:rFonts w:cs="David" w:hint="cs"/>
          <w:rtl/>
        </w:rPr>
      </w:pPr>
    </w:p>
    <w:p w14:paraId="6F1A03CB" w14:textId="77777777" w:rsidR="00A467CF" w:rsidRPr="00A467CF" w:rsidRDefault="00A467CF" w:rsidP="00A467CF">
      <w:pPr>
        <w:pStyle w:val="Heading5"/>
        <w:rPr>
          <w:rFonts w:hint="cs"/>
          <w:rtl/>
        </w:rPr>
      </w:pPr>
      <w:r w:rsidRPr="00A467CF">
        <w:rPr>
          <w:rFonts w:hint="cs"/>
          <w:u w:val="single"/>
          <w:rtl/>
        </w:rPr>
        <w:t>היו"ר אביגדור יצחקי:</w:t>
      </w:r>
    </w:p>
    <w:p w14:paraId="5410668D" w14:textId="77777777" w:rsidR="00A467CF" w:rsidRPr="00A467CF" w:rsidRDefault="00A467CF" w:rsidP="00A467CF">
      <w:pPr>
        <w:bidi/>
        <w:jc w:val="both"/>
        <w:rPr>
          <w:rFonts w:cs="David" w:hint="cs"/>
          <w:rtl/>
        </w:rPr>
      </w:pPr>
    </w:p>
    <w:p w14:paraId="143B06F7" w14:textId="77777777" w:rsidR="00A467CF" w:rsidRPr="00A467CF" w:rsidRDefault="00A467CF" w:rsidP="00A467CF">
      <w:pPr>
        <w:bidi/>
        <w:ind w:firstLine="567"/>
        <w:jc w:val="both"/>
        <w:rPr>
          <w:rFonts w:cs="David" w:hint="cs"/>
          <w:rtl/>
        </w:rPr>
      </w:pPr>
      <w:r w:rsidRPr="00A467CF">
        <w:rPr>
          <w:rFonts w:cs="David" w:hint="cs"/>
          <w:rtl/>
        </w:rPr>
        <w:t>לא רוצה לשמוע אותך.</w:t>
      </w:r>
    </w:p>
    <w:p w14:paraId="3787001B" w14:textId="77777777" w:rsidR="00A467CF" w:rsidRPr="00A467CF" w:rsidRDefault="00A467CF" w:rsidP="00A467CF">
      <w:pPr>
        <w:bidi/>
        <w:jc w:val="both"/>
        <w:rPr>
          <w:rFonts w:cs="David" w:hint="cs"/>
          <w:rtl/>
        </w:rPr>
      </w:pPr>
    </w:p>
    <w:p w14:paraId="511BE57F" w14:textId="77777777" w:rsidR="00A467CF" w:rsidRPr="00A467CF" w:rsidRDefault="00A467CF" w:rsidP="00A467CF">
      <w:pPr>
        <w:bidi/>
        <w:jc w:val="both"/>
        <w:rPr>
          <w:rFonts w:cs="David" w:hint="cs"/>
          <w:rtl/>
        </w:rPr>
      </w:pPr>
      <w:r w:rsidRPr="00A467CF">
        <w:rPr>
          <w:rFonts w:cs="David" w:hint="cs"/>
          <w:u w:val="single"/>
          <w:rtl/>
        </w:rPr>
        <w:t>מיכאל איתן:</w:t>
      </w:r>
    </w:p>
    <w:p w14:paraId="3640233C" w14:textId="77777777" w:rsidR="00A467CF" w:rsidRPr="00A467CF" w:rsidRDefault="00A467CF" w:rsidP="00A467CF">
      <w:pPr>
        <w:bidi/>
        <w:jc w:val="both"/>
        <w:rPr>
          <w:rFonts w:cs="David" w:hint="cs"/>
          <w:rtl/>
        </w:rPr>
      </w:pPr>
    </w:p>
    <w:p w14:paraId="5594966D" w14:textId="77777777" w:rsidR="00A467CF" w:rsidRPr="00A467CF" w:rsidRDefault="00A467CF" w:rsidP="00A467CF">
      <w:pPr>
        <w:bidi/>
        <w:jc w:val="both"/>
        <w:rPr>
          <w:rFonts w:cs="David" w:hint="cs"/>
          <w:rtl/>
        </w:rPr>
      </w:pPr>
      <w:r w:rsidRPr="00A467CF">
        <w:rPr>
          <w:rFonts w:cs="David" w:hint="cs"/>
          <w:rtl/>
        </w:rPr>
        <w:tab/>
        <w:t xml:space="preserve"> למה אתה מתרגז? לפני דקה היא הסבירה ששתי סיעות יכולות לבקש דיון סיעתי, אז מה אכפת לך שהיא תגיד שהודעות סיעות ושתי סיעות יבקשו דיון סיעתי. נגמר העניין, דיון סיעתי  זה עשר דקות. </w:t>
      </w:r>
    </w:p>
    <w:p w14:paraId="405BC770" w14:textId="77777777" w:rsidR="00A467CF" w:rsidRPr="00A467CF" w:rsidRDefault="00A467CF" w:rsidP="00A467CF">
      <w:pPr>
        <w:bidi/>
        <w:jc w:val="both"/>
        <w:rPr>
          <w:rFonts w:cs="David" w:hint="cs"/>
          <w:rtl/>
        </w:rPr>
      </w:pPr>
    </w:p>
    <w:p w14:paraId="1BFEE67C" w14:textId="77777777" w:rsidR="00A467CF" w:rsidRPr="00A467CF" w:rsidRDefault="00A467CF" w:rsidP="00A467CF">
      <w:pPr>
        <w:bidi/>
        <w:jc w:val="both"/>
        <w:rPr>
          <w:rFonts w:cs="David" w:hint="cs"/>
          <w:rtl/>
        </w:rPr>
      </w:pPr>
    </w:p>
    <w:p w14:paraId="1CDCF1E0" w14:textId="77777777" w:rsidR="00A467CF" w:rsidRPr="00A467CF" w:rsidRDefault="00A467CF" w:rsidP="00A467CF">
      <w:pPr>
        <w:bidi/>
        <w:jc w:val="both"/>
        <w:rPr>
          <w:rFonts w:cs="David" w:hint="cs"/>
          <w:rtl/>
        </w:rPr>
      </w:pPr>
    </w:p>
    <w:p w14:paraId="6337D525" w14:textId="77777777" w:rsidR="00A467CF" w:rsidRPr="00A467CF" w:rsidRDefault="00A467CF" w:rsidP="00A467CF">
      <w:pPr>
        <w:pStyle w:val="Heading5"/>
        <w:rPr>
          <w:rFonts w:hint="cs"/>
          <w:u w:val="single"/>
          <w:rtl/>
        </w:rPr>
      </w:pPr>
    </w:p>
    <w:p w14:paraId="6FF8E42D" w14:textId="77777777" w:rsidR="00A467CF" w:rsidRPr="00A467CF" w:rsidRDefault="00A467CF" w:rsidP="00A467CF">
      <w:pPr>
        <w:pStyle w:val="Heading5"/>
        <w:rPr>
          <w:rFonts w:hint="cs"/>
          <w:u w:val="single"/>
          <w:rtl/>
        </w:rPr>
      </w:pPr>
    </w:p>
    <w:p w14:paraId="3A56763A" w14:textId="77777777" w:rsidR="00A467CF" w:rsidRPr="00A467CF" w:rsidRDefault="00A467CF" w:rsidP="00A467CF">
      <w:pPr>
        <w:pStyle w:val="Heading5"/>
        <w:rPr>
          <w:rFonts w:hint="cs"/>
          <w:rtl/>
        </w:rPr>
      </w:pPr>
      <w:r w:rsidRPr="00A467CF">
        <w:rPr>
          <w:rFonts w:hint="cs"/>
          <w:u w:val="single"/>
          <w:rtl/>
        </w:rPr>
        <w:t>היו"ר אביגדור יצחקי:</w:t>
      </w:r>
    </w:p>
    <w:p w14:paraId="22026DDB" w14:textId="77777777" w:rsidR="00A467CF" w:rsidRPr="00A467CF" w:rsidRDefault="00A467CF" w:rsidP="00A467CF">
      <w:pPr>
        <w:bidi/>
        <w:jc w:val="both"/>
        <w:rPr>
          <w:rFonts w:cs="David" w:hint="cs"/>
          <w:rtl/>
        </w:rPr>
      </w:pPr>
    </w:p>
    <w:p w14:paraId="523D3BC8" w14:textId="77777777" w:rsidR="00A467CF" w:rsidRPr="00A467CF" w:rsidRDefault="00A467CF" w:rsidP="00A467CF">
      <w:pPr>
        <w:bidi/>
        <w:jc w:val="both"/>
        <w:rPr>
          <w:rFonts w:cs="David" w:hint="cs"/>
          <w:rtl/>
        </w:rPr>
      </w:pPr>
      <w:r w:rsidRPr="00A467CF">
        <w:rPr>
          <w:rFonts w:cs="David" w:hint="cs"/>
          <w:rtl/>
        </w:rPr>
        <w:tab/>
        <w:t xml:space="preserve">לפי התקנון ולפי ההסברים של היועצת המשפטית עשר דקות לכל סיעה. מי בעד ירים את ידו? </w:t>
      </w:r>
    </w:p>
    <w:p w14:paraId="122B3D9A" w14:textId="77777777" w:rsidR="00A467CF" w:rsidRPr="00A467CF" w:rsidRDefault="00A467CF" w:rsidP="00A467CF">
      <w:pPr>
        <w:bidi/>
        <w:jc w:val="both"/>
        <w:rPr>
          <w:rFonts w:cs="David" w:hint="cs"/>
          <w:rtl/>
        </w:rPr>
      </w:pPr>
    </w:p>
    <w:p w14:paraId="1FE6FD89" w14:textId="77777777" w:rsidR="00A467CF" w:rsidRPr="00A467CF" w:rsidRDefault="00A467CF" w:rsidP="00A467CF">
      <w:pPr>
        <w:bidi/>
        <w:jc w:val="both"/>
        <w:rPr>
          <w:rFonts w:cs="David" w:hint="cs"/>
          <w:rtl/>
        </w:rPr>
      </w:pPr>
      <w:r w:rsidRPr="00A467CF">
        <w:rPr>
          <w:rFonts w:cs="David" w:hint="cs"/>
          <w:rtl/>
        </w:rPr>
        <w:tab/>
      </w:r>
      <w:r w:rsidRPr="00A467CF">
        <w:rPr>
          <w:rFonts w:cs="David" w:hint="cs"/>
          <w:rtl/>
        </w:rPr>
        <w:tab/>
      </w:r>
      <w:r w:rsidRPr="00A467CF">
        <w:rPr>
          <w:rFonts w:cs="David" w:hint="cs"/>
          <w:rtl/>
        </w:rPr>
        <w:tab/>
      </w:r>
      <w:r w:rsidRPr="00A467CF">
        <w:rPr>
          <w:rFonts w:cs="David" w:hint="cs"/>
          <w:rtl/>
        </w:rPr>
        <w:tab/>
      </w:r>
      <w:r w:rsidRPr="00A467CF">
        <w:rPr>
          <w:rFonts w:cs="David" w:hint="cs"/>
          <w:rtl/>
        </w:rPr>
        <w:tab/>
      </w:r>
      <w:r w:rsidRPr="00A467CF">
        <w:rPr>
          <w:rFonts w:cs="David" w:hint="cs"/>
          <w:rtl/>
        </w:rPr>
        <w:tab/>
        <w:t>ה צ ב ע ה</w:t>
      </w:r>
    </w:p>
    <w:p w14:paraId="7B993A45" w14:textId="77777777" w:rsidR="00A467CF" w:rsidRPr="00A467CF" w:rsidRDefault="00A467CF" w:rsidP="00A467CF">
      <w:pPr>
        <w:bidi/>
        <w:jc w:val="both"/>
        <w:rPr>
          <w:rFonts w:cs="David" w:hint="cs"/>
          <w:rtl/>
        </w:rPr>
      </w:pPr>
      <w:r w:rsidRPr="00A467CF">
        <w:rPr>
          <w:rFonts w:cs="David" w:hint="cs"/>
          <w:rtl/>
        </w:rPr>
        <w:tab/>
      </w:r>
      <w:r w:rsidRPr="00A467CF">
        <w:rPr>
          <w:rFonts w:cs="David" w:hint="cs"/>
          <w:rtl/>
        </w:rPr>
        <w:tab/>
      </w:r>
      <w:r w:rsidRPr="00A467CF">
        <w:rPr>
          <w:rFonts w:cs="David" w:hint="cs"/>
          <w:rtl/>
        </w:rPr>
        <w:tab/>
      </w:r>
      <w:r w:rsidRPr="00A467CF">
        <w:rPr>
          <w:rFonts w:cs="David" w:hint="cs"/>
          <w:rtl/>
        </w:rPr>
        <w:tab/>
      </w:r>
      <w:r w:rsidRPr="00A467CF">
        <w:rPr>
          <w:rFonts w:cs="David" w:hint="cs"/>
          <w:rtl/>
        </w:rPr>
        <w:tab/>
        <w:t xml:space="preserve">           בעד </w:t>
      </w:r>
      <w:r w:rsidRPr="00A467CF">
        <w:rPr>
          <w:rFonts w:cs="David"/>
          <w:rtl/>
        </w:rPr>
        <w:t>–</w:t>
      </w:r>
      <w:r w:rsidRPr="00A467CF">
        <w:rPr>
          <w:rFonts w:cs="David" w:hint="cs"/>
          <w:rtl/>
        </w:rPr>
        <w:t xml:space="preserve"> רוב</w:t>
      </w:r>
    </w:p>
    <w:p w14:paraId="405D7089" w14:textId="77777777" w:rsidR="00A467CF" w:rsidRPr="00A467CF" w:rsidRDefault="00A467CF" w:rsidP="00A467CF">
      <w:pPr>
        <w:bidi/>
        <w:jc w:val="both"/>
        <w:rPr>
          <w:rFonts w:cs="David" w:hint="cs"/>
          <w:rtl/>
        </w:rPr>
      </w:pPr>
      <w:r w:rsidRPr="00A467CF">
        <w:rPr>
          <w:rFonts w:cs="David" w:hint="cs"/>
          <w:rtl/>
        </w:rPr>
        <w:tab/>
      </w:r>
      <w:r w:rsidRPr="00A467CF">
        <w:rPr>
          <w:rFonts w:cs="David" w:hint="cs"/>
          <w:rtl/>
        </w:rPr>
        <w:tab/>
      </w:r>
      <w:r w:rsidRPr="00A467CF">
        <w:rPr>
          <w:rFonts w:cs="David" w:hint="cs"/>
          <w:rtl/>
        </w:rPr>
        <w:tab/>
      </w:r>
      <w:r w:rsidRPr="00A467CF">
        <w:rPr>
          <w:rFonts w:cs="David" w:hint="cs"/>
          <w:rtl/>
        </w:rPr>
        <w:tab/>
      </w:r>
    </w:p>
    <w:p w14:paraId="5BB32131" w14:textId="77777777" w:rsidR="00A467CF" w:rsidRPr="00A467CF" w:rsidRDefault="00A467CF" w:rsidP="00A467CF">
      <w:pPr>
        <w:pStyle w:val="Heading5"/>
        <w:rPr>
          <w:rFonts w:hint="cs"/>
          <w:rtl/>
        </w:rPr>
      </w:pPr>
      <w:r w:rsidRPr="00A467CF">
        <w:rPr>
          <w:rFonts w:hint="cs"/>
          <w:u w:val="single"/>
          <w:rtl/>
        </w:rPr>
        <w:t>היו"ר אביגדור יצחקי:</w:t>
      </w:r>
    </w:p>
    <w:p w14:paraId="020D4473" w14:textId="77777777" w:rsidR="00A467CF" w:rsidRPr="00A467CF" w:rsidRDefault="00A467CF" w:rsidP="00A467CF">
      <w:pPr>
        <w:bidi/>
        <w:jc w:val="both"/>
        <w:rPr>
          <w:rFonts w:cs="David" w:hint="cs"/>
          <w:rtl/>
        </w:rPr>
      </w:pPr>
    </w:p>
    <w:p w14:paraId="5207959E" w14:textId="77777777" w:rsidR="00A467CF" w:rsidRPr="00A467CF" w:rsidRDefault="00A467CF" w:rsidP="00A467CF">
      <w:pPr>
        <w:bidi/>
        <w:ind w:firstLine="567"/>
        <w:jc w:val="both"/>
        <w:rPr>
          <w:rFonts w:cs="David" w:hint="cs"/>
          <w:rtl/>
        </w:rPr>
      </w:pPr>
      <w:r w:rsidRPr="00A467CF">
        <w:rPr>
          <w:rFonts w:cs="David" w:hint="cs"/>
          <w:rtl/>
        </w:rPr>
        <w:t>תודה רבה, הדיון הסתיים.</w:t>
      </w:r>
    </w:p>
    <w:p w14:paraId="08039DD4" w14:textId="77777777" w:rsidR="00A467CF" w:rsidRPr="00A467CF" w:rsidRDefault="00A467CF" w:rsidP="00A467CF">
      <w:pPr>
        <w:bidi/>
        <w:jc w:val="both"/>
        <w:rPr>
          <w:rFonts w:cs="David" w:hint="cs"/>
          <w:u w:val="single"/>
          <w:rtl/>
        </w:rPr>
      </w:pPr>
    </w:p>
    <w:p w14:paraId="0DCA86D1" w14:textId="77777777" w:rsidR="00A467CF" w:rsidRPr="00A467CF" w:rsidRDefault="00A467CF" w:rsidP="00A467CF">
      <w:pPr>
        <w:bidi/>
        <w:jc w:val="both"/>
        <w:rPr>
          <w:rFonts w:cs="David" w:hint="cs"/>
          <w:u w:val="single"/>
          <w:rtl/>
        </w:rPr>
      </w:pPr>
      <w:r w:rsidRPr="00A467CF">
        <w:rPr>
          <w:rFonts w:cs="David" w:hint="cs"/>
          <w:u w:val="single"/>
          <w:rtl/>
        </w:rPr>
        <w:t>הישיבה ננעלה בשעה 16:40.</w:t>
      </w:r>
    </w:p>
    <w:p w14:paraId="2DA2A744" w14:textId="77777777" w:rsidR="00552A80" w:rsidRPr="00A467CF" w:rsidRDefault="00552A80" w:rsidP="00A467CF">
      <w:pPr>
        <w:bidi/>
        <w:rPr>
          <w:rFonts w:cs="David" w:hint="cs"/>
          <w:rtl/>
        </w:rPr>
      </w:pPr>
    </w:p>
    <w:sectPr w:rsidR="00552A80" w:rsidRPr="00A467CF" w:rsidSect="00A467CF">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5897" w14:textId="77777777" w:rsidR="00000000" w:rsidRDefault="000D2674">
      <w:r>
        <w:separator/>
      </w:r>
    </w:p>
  </w:endnote>
  <w:endnote w:type="continuationSeparator" w:id="0">
    <w:p w14:paraId="6E838A12" w14:textId="77777777" w:rsidR="00000000" w:rsidRDefault="000D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9D0A" w14:textId="77777777" w:rsidR="00000000" w:rsidRDefault="000D2674">
      <w:r>
        <w:separator/>
      </w:r>
    </w:p>
  </w:footnote>
  <w:footnote w:type="continuationSeparator" w:id="0">
    <w:p w14:paraId="721D73C3" w14:textId="77777777" w:rsidR="00000000" w:rsidRDefault="000D2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D89A" w14:textId="77777777" w:rsidR="00A467CF" w:rsidRDefault="00A467C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B5D4C3C" w14:textId="77777777" w:rsidR="00A467CF" w:rsidRDefault="00A467CF">
    <w:pPr>
      <w:pStyle w:val="Header"/>
      <w:ind w:right="360"/>
      <w:jc w:val="both"/>
      <w:rPr>
        <w:rtl/>
      </w:rPr>
    </w:pPr>
  </w:p>
  <w:p w14:paraId="35426DCB" w14:textId="77777777" w:rsidR="00A467CF" w:rsidRDefault="00A467CF"/>
  <w:p w14:paraId="507ACFF9" w14:textId="77777777" w:rsidR="00A467CF" w:rsidRDefault="00A467CF"/>
  <w:p w14:paraId="12896B63" w14:textId="77777777" w:rsidR="00A467CF" w:rsidRDefault="00A467CF"/>
  <w:p w14:paraId="3CE965F8" w14:textId="77777777" w:rsidR="00A467CF" w:rsidRDefault="00A467CF"/>
  <w:p w14:paraId="60F9ACFD" w14:textId="77777777" w:rsidR="00A467CF" w:rsidRDefault="00A467CF"/>
  <w:p w14:paraId="656E5434" w14:textId="77777777" w:rsidR="00A467CF" w:rsidRDefault="00A467CF"/>
  <w:p w14:paraId="54A1371D" w14:textId="77777777" w:rsidR="00A467CF" w:rsidRDefault="00A467CF"/>
  <w:p w14:paraId="47CC46C6" w14:textId="77777777" w:rsidR="00A467CF" w:rsidRDefault="00A467CF"/>
  <w:p w14:paraId="02C401B6" w14:textId="77777777" w:rsidR="00A467CF" w:rsidRDefault="00A467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5338" w14:textId="77777777" w:rsidR="00A467CF" w:rsidRDefault="00A467C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0744432B" w14:textId="77777777" w:rsidR="00A467CF" w:rsidRDefault="00A467CF">
    <w:pPr>
      <w:pStyle w:val="Header"/>
      <w:ind w:right="360"/>
      <w:jc w:val="both"/>
      <w:rPr>
        <w:rStyle w:val="PageNumber"/>
        <w:rFonts w:hint="cs"/>
        <w:rtl/>
      </w:rPr>
    </w:pPr>
    <w:r>
      <w:rPr>
        <w:rtl/>
      </w:rPr>
      <w:t>ועדת</w:t>
    </w:r>
    <w:r>
      <w:rPr>
        <w:rStyle w:val="PageNumber"/>
        <w:rFonts w:hint="cs"/>
        <w:rtl/>
      </w:rPr>
      <w:t xml:space="preserve"> הכנסת</w:t>
    </w:r>
  </w:p>
  <w:p w14:paraId="60D18875" w14:textId="77777777" w:rsidR="00A467CF" w:rsidRDefault="00A467CF">
    <w:pPr>
      <w:pStyle w:val="Header"/>
      <w:ind w:right="360"/>
      <w:jc w:val="both"/>
      <w:rPr>
        <w:rStyle w:val="PageNumber"/>
        <w:rFonts w:hint="cs"/>
        <w:rtl/>
      </w:rPr>
    </w:pPr>
    <w:r>
      <w:rPr>
        <w:rStyle w:val="PageNumber"/>
        <w:rFonts w:hint="cs"/>
        <w:rtl/>
      </w:rPr>
      <w:t>29.11.2006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933פרוטוקול_ישיבת_ועדה.doc"/>
    <w:docVar w:name="StartMode" w:val="3"/>
  </w:docVars>
  <w:rsids>
    <w:rsidRoot w:val="00233DA4"/>
    <w:rsid w:val="000D2674"/>
    <w:rsid w:val="00233DA4"/>
    <w:rsid w:val="00552A80"/>
    <w:rsid w:val="00965806"/>
    <w:rsid w:val="00A467CF"/>
    <w:rsid w:val="00BE0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937DFF"/>
  <w15:chartTrackingRefBased/>
  <w15:docId w15:val="{EAACB580-A6D8-47E1-92B7-898349D3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467CF"/>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A467C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67C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4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2543</Words>
  <Characters>14496</Characters>
  <Application>Microsoft Office Word</Application>
  <DocSecurity>0</DocSecurity>
  <Lines>120</Lines>
  <Paragraphs>34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