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8AA60" w14:textId="77777777" w:rsidR="005D0CE1" w:rsidRPr="005D0CE1" w:rsidRDefault="005D0CE1" w:rsidP="005D0CE1">
      <w:pPr>
        <w:pStyle w:val="Heading5"/>
        <w:jc w:val="left"/>
        <w:rPr>
          <w:b/>
          <w:bCs/>
          <w:sz w:val="24"/>
          <w:rtl/>
        </w:rPr>
      </w:pPr>
      <w:r w:rsidRPr="005D0CE1">
        <w:rPr>
          <w:b/>
          <w:bCs/>
          <w:sz w:val="24"/>
          <w:rtl/>
        </w:rPr>
        <w:t xml:space="preserve">הכנסת </w:t>
      </w:r>
      <w:r w:rsidRPr="005D0CE1">
        <w:rPr>
          <w:rFonts w:hint="cs"/>
          <w:b/>
          <w:bCs/>
          <w:sz w:val="24"/>
          <w:rtl/>
        </w:rPr>
        <w:t>השמונה עשרה</w:t>
      </w:r>
      <w:r w:rsidRPr="005D0CE1">
        <w:rPr>
          <w:b/>
          <w:bCs/>
          <w:sz w:val="24"/>
          <w:rtl/>
        </w:rPr>
        <w:tab/>
      </w:r>
      <w:r w:rsidRPr="005D0CE1">
        <w:rPr>
          <w:b/>
          <w:bCs/>
          <w:sz w:val="24"/>
          <w:rtl/>
        </w:rPr>
        <w:tab/>
      </w:r>
      <w:r w:rsidRPr="005D0CE1">
        <w:rPr>
          <w:b/>
          <w:bCs/>
          <w:sz w:val="24"/>
          <w:rtl/>
        </w:rPr>
        <w:tab/>
      </w:r>
      <w:r w:rsidRPr="005D0CE1">
        <w:rPr>
          <w:b/>
          <w:bCs/>
          <w:sz w:val="24"/>
          <w:rtl/>
        </w:rPr>
        <w:tab/>
      </w:r>
      <w:r w:rsidRPr="005D0CE1">
        <w:rPr>
          <w:b/>
          <w:bCs/>
          <w:sz w:val="24"/>
          <w:rtl/>
        </w:rPr>
        <w:tab/>
      </w:r>
      <w:r w:rsidRPr="005D0CE1">
        <w:rPr>
          <w:b/>
          <w:bCs/>
          <w:sz w:val="24"/>
          <w:rtl/>
        </w:rPr>
        <w:tab/>
      </w:r>
      <w:r w:rsidRPr="005D0CE1">
        <w:rPr>
          <w:b/>
          <w:bCs/>
          <w:sz w:val="24"/>
          <w:rtl/>
        </w:rPr>
        <w:tab/>
        <w:t>נוסח לא מתוקן</w:t>
      </w:r>
    </w:p>
    <w:p w14:paraId="553D0E60" w14:textId="77777777" w:rsidR="005D0CE1" w:rsidRPr="005D0CE1" w:rsidRDefault="005D0CE1" w:rsidP="005D0CE1">
      <w:pPr>
        <w:bidi/>
        <w:rPr>
          <w:rFonts w:cs="David"/>
          <w:b/>
          <w:bCs/>
          <w:rtl/>
        </w:rPr>
      </w:pPr>
      <w:r w:rsidRPr="005D0CE1">
        <w:rPr>
          <w:rFonts w:cs="David"/>
          <w:b/>
          <w:bCs/>
          <w:rtl/>
        </w:rPr>
        <w:t xml:space="preserve">מושב </w:t>
      </w:r>
      <w:r w:rsidRPr="005D0CE1">
        <w:rPr>
          <w:rFonts w:cs="David" w:hint="cs"/>
          <w:b/>
          <w:bCs/>
          <w:rtl/>
        </w:rPr>
        <w:t>שלישי</w:t>
      </w:r>
    </w:p>
    <w:p w14:paraId="225D4920" w14:textId="77777777" w:rsidR="005D0CE1" w:rsidRPr="005D0CE1" w:rsidRDefault="005D0CE1" w:rsidP="005D0CE1">
      <w:pPr>
        <w:bidi/>
        <w:rPr>
          <w:rFonts w:cs="David"/>
          <w:b/>
          <w:bCs/>
          <w:rtl/>
        </w:rPr>
      </w:pPr>
    </w:p>
    <w:p w14:paraId="6FCB18B4" w14:textId="77777777" w:rsidR="005D0CE1" w:rsidRPr="005D0CE1" w:rsidRDefault="005D0CE1" w:rsidP="005D0CE1">
      <w:pPr>
        <w:bidi/>
        <w:rPr>
          <w:rFonts w:cs="David"/>
          <w:b/>
          <w:bCs/>
          <w:rtl/>
        </w:rPr>
      </w:pPr>
    </w:p>
    <w:p w14:paraId="5D7FA78D" w14:textId="77777777" w:rsidR="005D0CE1" w:rsidRPr="005D0CE1" w:rsidRDefault="005D0CE1" w:rsidP="005D0CE1">
      <w:pPr>
        <w:bidi/>
        <w:rPr>
          <w:rFonts w:cs="David"/>
          <w:b/>
          <w:bCs/>
          <w:rtl/>
        </w:rPr>
      </w:pPr>
    </w:p>
    <w:p w14:paraId="054BB74D" w14:textId="77777777" w:rsidR="005D0CE1" w:rsidRPr="005D0CE1" w:rsidRDefault="005D0CE1" w:rsidP="005D0CE1">
      <w:pPr>
        <w:bidi/>
        <w:rPr>
          <w:rFonts w:cs="David"/>
          <w:b/>
          <w:bCs/>
          <w:rtl/>
        </w:rPr>
      </w:pPr>
    </w:p>
    <w:p w14:paraId="44C3A7BD" w14:textId="77777777" w:rsidR="005D0CE1" w:rsidRPr="005D0CE1" w:rsidRDefault="005D0CE1" w:rsidP="005D0CE1">
      <w:pPr>
        <w:bidi/>
        <w:jc w:val="center"/>
        <w:rPr>
          <w:rFonts w:cs="David" w:hint="cs"/>
          <w:b/>
          <w:bCs/>
          <w:rtl/>
        </w:rPr>
      </w:pPr>
      <w:r w:rsidRPr="005D0CE1">
        <w:rPr>
          <w:rFonts w:cs="David"/>
          <w:b/>
          <w:bCs/>
          <w:rtl/>
        </w:rPr>
        <w:t>פרוטוקול מס'</w:t>
      </w:r>
      <w:r w:rsidRPr="005D0CE1">
        <w:rPr>
          <w:rFonts w:cs="David" w:hint="cs"/>
          <w:b/>
          <w:bCs/>
          <w:rtl/>
        </w:rPr>
        <w:t xml:space="preserve"> 143</w:t>
      </w:r>
    </w:p>
    <w:p w14:paraId="2106E24B" w14:textId="77777777" w:rsidR="005D0CE1" w:rsidRPr="005D0CE1" w:rsidRDefault="005D0CE1" w:rsidP="005D0CE1">
      <w:pPr>
        <w:bidi/>
        <w:jc w:val="center"/>
        <w:rPr>
          <w:rFonts w:cs="David" w:hint="cs"/>
          <w:b/>
          <w:bCs/>
          <w:rtl/>
        </w:rPr>
      </w:pPr>
      <w:r w:rsidRPr="005D0CE1">
        <w:rPr>
          <w:rFonts w:cs="David" w:hint="cs"/>
          <w:b/>
          <w:bCs/>
          <w:rtl/>
        </w:rPr>
        <w:t>מישיבת ועדת הכנסת</w:t>
      </w:r>
    </w:p>
    <w:p w14:paraId="2024088D" w14:textId="77777777" w:rsidR="005D0CE1" w:rsidRPr="005D0CE1" w:rsidRDefault="005D0CE1" w:rsidP="005D0CE1">
      <w:pPr>
        <w:bidi/>
        <w:jc w:val="center"/>
        <w:rPr>
          <w:rFonts w:cs="David" w:hint="cs"/>
          <w:b/>
          <w:bCs/>
          <w:u w:val="single"/>
          <w:rtl/>
        </w:rPr>
      </w:pPr>
      <w:r w:rsidRPr="005D0CE1">
        <w:rPr>
          <w:rFonts w:cs="David" w:hint="cs"/>
          <w:b/>
          <w:bCs/>
          <w:u w:val="single"/>
          <w:rtl/>
        </w:rPr>
        <w:t xml:space="preserve">מיום רביעי, כ"ט בטבת, </w:t>
      </w:r>
      <w:proofErr w:type="spellStart"/>
      <w:r w:rsidRPr="005D0CE1">
        <w:rPr>
          <w:rFonts w:cs="David" w:hint="cs"/>
          <w:b/>
          <w:bCs/>
          <w:u w:val="single"/>
          <w:rtl/>
        </w:rPr>
        <w:t>התשע"א</w:t>
      </w:r>
      <w:proofErr w:type="spellEnd"/>
      <w:r w:rsidRPr="005D0CE1">
        <w:rPr>
          <w:rFonts w:cs="David" w:hint="cs"/>
          <w:b/>
          <w:bCs/>
          <w:u w:val="single"/>
          <w:rtl/>
        </w:rPr>
        <w:t>(5 בינואר, 2011) בשעה 10:30</w:t>
      </w:r>
    </w:p>
    <w:p w14:paraId="2168D0A2" w14:textId="77777777" w:rsidR="005D0CE1" w:rsidRPr="005D0CE1" w:rsidRDefault="005D0CE1" w:rsidP="005D0CE1">
      <w:pPr>
        <w:bidi/>
        <w:rPr>
          <w:rFonts w:cs="David"/>
          <w:b/>
          <w:bCs/>
          <w:rtl/>
        </w:rPr>
      </w:pPr>
    </w:p>
    <w:p w14:paraId="4D188E4C" w14:textId="77777777" w:rsidR="005D0CE1" w:rsidRPr="005D0CE1" w:rsidRDefault="005D0CE1" w:rsidP="005D0CE1">
      <w:pPr>
        <w:bidi/>
        <w:rPr>
          <w:rFonts w:cs="David"/>
          <w:b/>
          <w:bCs/>
          <w:rtl/>
        </w:rPr>
      </w:pPr>
    </w:p>
    <w:p w14:paraId="4217E355" w14:textId="77777777" w:rsidR="005D0CE1" w:rsidRPr="005D0CE1" w:rsidRDefault="005D0CE1" w:rsidP="005D0CE1">
      <w:pPr>
        <w:tabs>
          <w:tab w:val="left" w:pos="1221"/>
        </w:tabs>
        <w:bidi/>
        <w:rPr>
          <w:rFonts w:cs="David"/>
          <w:b/>
          <w:bCs/>
          <w:u w:val="single"/>
          <w:rtl/>
        </w:rPr>
      </w:pPr>
    </w:p>
    <w:p w14:paraId="29791909" w14:textId="77777777" w:rsidR="005D0CE1" w:rsidRPr="005D0CE1" w:rsidRDefault="005D0CE1" w:rsidP="005D0CE1">
      <w:pPr>
        <w:tabs>
          <w:tab w:val="left" w:pos="1221"/>
        </w:tabs>
        <w:bidi/>
        <w:rPr>
          <w:rFonts w:cs="David"/>
          <w:b/>
          <w:bCs/>
          <w:rtl/>
        </w:rPr>
      </w:pPr>
      <w:r w:rsidRPr="005D0CE1">
        <w:rPr>
          <w:rFonts w:cs="David"/>
          <w:b/>
          <w:bCs/>
          <w:u w:val="single"/>
          <w:rtl/>
        </w:rPr>
        <w:t>סדר היום</w:t>
      </w:r>
      <w:r w:rsidRPr="005D0CE1">
        <w:rPr>
          <w:rFonts w:cs="David"/>
          <w:rtl/>
        </w:rPr>
        <w:t>:</w:t>
      </w:r>
    </w:p>
    <w:p w14:paraId="25C229FD" w14:textId="77777777" w:rsidR="005D0CE1" w:rsidRPr="005D0CE1" w:rsidRDefault="005D0CE1" w:rsidP="005D0CE1">
      <w:pPr>
        <w:pStyle w:val="a"/>
        <w:ind w:left="220"/>
        <w:rPr>
          <w:rFonts w:hint="cs"/>
          <w:rtl/>
        </w:rPr>
      </w:pPr>
      <w:r w:rsidRPr="005D0CE1">
        <w:rPr>
          <w:rFonts w:hint="cs"/>
          <w:rtl/>
        </w:rPr>
        <w:t xml:space="preserve">פניית יו"ר ועדת החינוך, התרבות והספורט בדבר טענה של חריגה מגדר נושא הצעת חוק ההתייעלות הכלכלית (תיקוני חקיקה ליישום התכנית הכלכלית לשנים 2009 ו-2010) </w:t>
      </w:r>
    </w:p>
    <w:p w14:paraId="24D19FD6" w14:textId="77777777" w:rsidR="005D0CE1" w:rsidRPr="005D0CE1" w:rsidRDefault="005D0CE1" w:rsidP="005D0CE1">
      <w:pPr>
        <w:pStyle w:val="a"/>
        <w:ind w:left="220"/>
        <w:rPr>
          <w:rFonts w:hint="cs"/>
          <w:rtl/>
        </w:rPr>
      </w:pPr>
      <w:r w:rsidRPr="005D0CE1">
        <w:rPr>
          <w:rFonts w:hint="cs"/>
          <w:rtl/>
        </w:rPr>
        <w:t xml:space="preserve">פרק ט"ו </w:t>
      </w:r>
      <w:r w:rsidRPr="005D0CE1">
        <w:rPr>
          <w:rtl/>
        </w:rPr>
        <w:t>–</w:t>
      </w:r>
      <w:r w:rsidRPr="005D0CE1">
        <w:rPr>
          <w:rFonts w:hint="cs"/>
          <w:rtl/>
        </w:rPr>
        <w:t xml:space="preserve"> ספורט, הנדונה בוועדת החינוך, התרבות והספורט </w:t>
      </w:r>
    </w:p>
    <w:p w14:paraId="18ED8ED0" w14:textId="77777777" w:rsidR="005D0CE1" w:rsidRPr="005D0CE1" w:rsidRDefault="005D0CE1" w:rsidP="005D0CE1">
      <w:pPr>
        <w:bidi/>
        <w:rPr>
          <w:rFonts w:cs="David"/>
          <w:rtl/>
        </w:rPr>
      </w:pPr>
    </w:p>
    <w:p w14:paraId="6C8C92A2" w14:textId="77777777" w:rsidR="005D0CE1" w:rsidRPr="005D0CE1" w:rsidRDefault="005D0CE1" w:rsidP="005D0CE1">
      <w:pPr>
        <w:bidi/>
        <w:rPr>
          <w:rFonts w:cs="David"/>
          <w:rtl/>
        </w:rPr>
      </w:pPr>
    </w:p>
    <w:p w14:paraId="67E23F38" w14:textId="77777777" w:rsidR="005D0CE1" w:rsidRPr="005D0CE1" w:rsidRDefault="005D0CE1" w:rsidP="005D0CE1">
      <w:pPr>
        <w:bidi/>
        <w:rPr>
          <w:rFonts w:cs="David"/>
          <w:b/>
          <w:bCs/>
          <w:u w:val="single"/>
          <w:rtl/>
        </w:rPr>
      </w:pPr>
      <w:r w:rsidRPr="005D0CE1">
        <w:rPr>
          <w:rFonts w:cs="David"/>
          <w:b/>
          <w:bCs/>
          <w:u w:val="single"/>
          <w:rtl/>
        </w:rPr>
        <w:t>נכחו</w:t>
      </w:r>
      <w:r w:rsidRPr="005D0CE1">
        <w:rPr>
          <w:rFonts w:cs="David"/>
          <w:rtl/>
        </w:rPr>
        <w:t>:</w:t>
      </w:r>
    </w:p>
    <w:p w14:paraId="6DA0369C" w14:textId="77777777" w:rsidR="005D0CE1" w:rsidRPr="005D0CE1" w:rsidRDefault="005D0CE1" w:rsidP="005D0CE1">
      <w:pPr>
        <w:bidi/>
        <w:rPr>
          <w:rFonts w:cs="David"/>
          <w:rtl/>
        </w:rPr>
      </w:pPr>
    </w:p>
    <w:p w14:paraId="365BF4C3" w14:textId="77777777" w:rsidR="005D0CE1" w:rsidRPr="005D0CE1" w:rsidRDefault="005D0CE1" w:rsidP="005D0CE1">
      <w:pPr>
        <w:tabs>
          <w:tab w:val="left" w:pos="1788"/>
        </w:tabs>
        <w:bidi/>
        <w:rPr>
          <w:rFonts w:cs="David"/>
          <w:rtl/>
        </w:rPr>
      </w:pPr>
      <w:r w:rsidRPr="005D0CE1">
        <w:rPr>
          <w:rFonts w:cs="David"/>
          <w:b/>
          <w:bCs/>
          <w:u w:val="single"/>
          <w:rtl/>
        </w:rPr>
        <w:t>חברי הוועדה</w:t>
      </w:r>
      <w:r w:rsidRPr="005D0CE1">
        <w:rPr>
          <w:rFonts w:cs="David"/>
          <w:rtl/>
        </w:rPr>
        <w:t>:</w:t>
      </w:r>
    </w:p>
    <w:p w14:paraId="00C99A83" w14:textId="77777777" w:rsidR="005D0CE1" w:rsidRPr="005D0CE1" w:rsidRDefault="005D0CE1" w:rsidP="005D0CE1">
      <w:pPr>
        <w:bidi/>
        <w:rPr>
          <w:rFonts w:cs="David" w:hint="cs"/>
          <w:rtl/>
        </w:rPr>
      </w:pPr>
      <w:r w:rsidRPr="005D0CE1">
        <w:rPr>
          <w:rFonts w:cs="David" w:hint="cs"/>
          <w:rtl/>
        </w:rPr>
        <w:t>היו</w:t>
      </w:r>
      <w:r w:rsidRPr="005D0CE1">
        <w:rPr>
          <w:rFonts w:cs="David"/>
          <w:rtl/>
        </w:rPr>
        <w:t>"</w:t>
      </w:r>
      <w:r w:rsidRPr="005D0CE1">
        <w:rPr>
          <w:rFonts w:cs="David" w:hint="cs"/>
          <w:rtl/>
        </w:rPr>
        <w:t xml:space="preserve">ר יריב </w:t>
      </w:r>
      <w:proofErr w:type="spellStart"/>
      <w:r w:rsidRPr="005D0CE1">
        <w:rPr>
          <w:rFonts w:cs="David" w:hint="cs"/>
          <w:rtl/>
        </w:rPr>
        <w:t>לוין</w:t>
      </w:r>
      <w:proofErr w:type="spellEnd"/>
      <w:r w:rsidRPr="005D0CE1">
        <w:rPr>
          <w:rFonts w:cs="David" w:hint="cs"/>
          <w:rtl/>
        </w:rPr>
        <w:t xml:space="preserve">  -  היו"ר</w:t>
      </w:r>
    </w:p>
    <w:p w14:paraId="51393382" w14:textId="77777777" w:rsidR="005D0CE1" w:rsidRPr="005D0CE1" w:rsidRDefault="005D0CE1" w:rsidP="005D0CE1">
      <w:pPr>
        <w:bidi/>
        <w:rPr>
          <w:rFonts w:cs="David" w:hint="cs"/>
          <w:rtl/>
        </w:rPr>
      </w:pPr>
      <w:r w:rsidRPr="005D0CE1">
        <w:rPr>
          <w:rFonts w:cs="David" w:hint="cs"/>
          <w:rtl/>
        </w:rPr>
        <w:t>מ"מ:</w:t>
      </w:r>
    </w:p>
    <w:p w14:paraId="1A79EA9B" w14:textId="77777777" w:rsidR="005D0CE1" w:rsidRPr="005D0CE1" w:rsidRDefault="005D0CE1" w:rsidP="005D0CE1">
      <w:pPr>
        <w:bidi/>
        <w:rPr>
          <w:rFonts w:cs="David" w:hint="cs"/>
          <w:rtl/>
        </w:rPr>
      </w:pPr>
      <w:r w:rsidRPr="005D0CE1">
        <w:rPr>
          <w:rFonts w:cs="David" w:hint="cs"/>
          <w:rtl/>
        </w:rPr>
        <w:t>אלכס מילר</w:t>
      </w:r>
    </w:p>
    <w:p w14:paraId="5229FC39" w14:textId="77777777" w:rsidR="005D0CE1" w:rsidRPr="005D0CE1" w:rsidRDefault="005D0CE1" w:rsidP="005D0CE1">
      <w:pPr>
        <w:bidi/>
        <w:rPr>
          <w:rFonts w:cs="David" w:hint="cs"/>
          <w:rtl/>
        </w:rPr>
      </w:pPr>
      <w:r w:rsidRPr="005D0CE1">
        <w:rPr>
          <w:rFonts w:cs="David" w:hint="cs"/>
          <w:rtl/>
        </w:rPr>
        <w:t>אנסטסיה מיכאלי</w:t>
      </w:r>
    </w:p>
    <w:p w14:paraId="2FBDEE39" w14:textId="77777777" w:rsidR="005D0CE1" w:rsidRPr="005D0CE1" w:rsidRDefault="005D0CE1" w:rsidP="005D0CE1">
      <w:pPr>
        <w:bidi/>
        <w:rPr>
          <w:rFonts w:cs="David" w:hint="cs"/>
          <w:rtl/>
        </w:rPr>
      </w:pPr>
    </w:p>
    <w:p w14:paraId="2468E08B" w14:textId="77777777" w:rsidR="005D0CE1" w:rsidRPr="005D0CE1" w:rsidRDefault="005D0CE1" w:rsidP="005D0CE1">
      <w:pPr>
        <w:tabs>
          <w:tab w:val="left" w:pos="1788"/>
          <w:tab w:val="left" w:pos="3631"/>
        </w:tabs>
        <w:bidi/>
        <w:rPr>
          <w:rFonts w:cs="David"/>
          <w:rtl/>
        </w:rPr>
      </w:pPr>
      <w:r w:rsidRPr="005D0CE1">
        <w:rPr>
          <w:rFonts w:cs="David"/>
          <w:b/>
          <w:bCs/>
          <w:u w:val="single"/>
          <w:rtl/>
        </w:rPr>
        <w:t>מוזמנים</w:t>
      </w:r>
      <w:r w:rsidRPr="005D0CE1">
        <w:rPr>
          <w:rFonts w:cs="David"/>
          <w:rtl/>
        </w:rPr>
        <w:t>:</w:t>
      </w:r>
    </w:p>
    <w:p w14:paraId="667AF42F" w14:textId="77777777" w:rsidR="005D0CE1" w:rsidRPr="005D0CE1" w:rsidRDefault="005D0CE1" w:rsidP="005D0CE1">
      <w:pPr>
        <w:bidi/>
        <w:rPr>
          <w:rFonts w:cs="David" w:hint="cs"/>
          <w:rtl/>
        </w:rPr>
      </w:pPr>
      <w:r w:rsidRPr="005D0CE1">
        <w:rPr>
          <w:rFonts w:cs="David" w:hint="cs"/>
          <w:rtl/>
        </w:rPr>
        <w:t xml:space="preserve">שגית אפיק </w:t>
      </w:r>
      <w:r w:rsidRPr="005D0CE1">
        <w:rPr>
          <w:rFonts w:cs="David"/>
          <w:rtl/>
        </w:rPr>
        <w:t>–</w:t>
      </w:r>
      <w:r w:rsidRPr="005D0CE1">
        <w:rPr>
          <w:rFonts w:cs="David" w:hint="cs"/>
          <w:rtl/>
        </w:rPr>
        <w:t xml:space="preserve"> יועמ"ש ועדת הכספים</w:t>
      </w:r>
    </w:p>
    <w:p w14:paraId="15F6980D" w14:textId="77777777" w:rsidR="005D0CE1" w:rsidRPr="005D0CE1" w:rsidRDefault="005D0CE1" w:rsidP="005D0CE1">
      <w:pPr>
        <w:bidi/>
        <w:rPr>
          <w:rFonts w:cs="David" w:hint="cs"/>
          <w:rtl/>
        </w:rPr>
      </w:pPr>
      <w:r w:rsidRPr="005D0CE1">
        <w:rPr>
          <w:rFonts w:cs="David" w:hint="cs"/>
          <w:rtl/>
        </w:rPr>
        <w:t xml:space="preserve">עו"ד יעקב </w:t>
      </w:r>
      <w:proofErr w:type="spellStart"/>
      <w:r w:rsidRPr="005D0CE1">
        <w:rPr>
          <w:rFonts w:cs="David" w:hint="cs"/>
          <w:rtl/>
        </w:rPr>
        <w:t>פרידברג</w:t>
      </w:r>
      <w:proofErr w:type="spellEnd"/>
      <w:r w:rsidRPr="005D0CE1">
        <w:rPr>
          <w:rFonts w:cs="David" w:hint="cs"/>
          <w:rtl/>
        </w:rPr>
        <w:t>- משרד המשפטים</w:t>
      </w:r>
    </w:p>
    <w:p w14:paraId="3033F08F" w14:textId="77777777" w:rsidR="005D0CE1" w:rsidRPr="005D0CE1" w:rsidRDefault="005D0CE1" w:rsidP="005D0CE1">
      <w:pPr>
        <w:bidi/>
        <w:rPr>
          <w:rFonts w:cs="David" w:hint="cs"/>
          <w:rtl/>
        </w:rPr>
      </w:pPr>
      <w:r w:rsidRPr="005D0CE1">
        <w:rPr>
          <w:rFonts w:cs="David" w:hint="cs"/>
          <w:rtl/>
        </w:rPr>
        <w:t xml:space="preserve">עו"ד תמים עבד </w:t>
      </w:r>
      <w:proofErr w:type="spellStart"/>
      <w:r w:rsidRPr="005D0CE1">
        <w:rPr>
          <w:rFonts w:cs="David" w:hint="cs"/>
          <w:rtl/>
        </w:rPr>
        <w:t>אלחלים</w:t>
      </w:r>
      <w:proofErr w:type="spellEnd"/>
      <w:r w:rsidRPr="005D0CE1">
        <w:rPr>
          <w:rFonts w:cs="David" w:hint="cs"/>
          <w:rtl/>
        </w:rPr>
        <w:t xml:space="preserve"> </w:t>
      </w:r>
      <w:r w:rsidRPr="005D0CE1">
        <w:rPr>
          <w:rFonts w:cs="David"/>
          <w:rtl/>
        </w:rPr>
        <w:t>–</w:t>
      </w:r>
      <w:r w:rsidRPr="005D0CE1">
        <w:rPr>
          <w:rFonts w:cs="David" w:hint="cs"/>
          <w:rtl/>
        </w:rPr>
        <w:t xml:space="preserve"> משרד האוצר</w:t>
      </w:r>
    </w:p>
    <w:p w14:paraId="53A05C83" w14:textId="77777777" w:rsidR="005D0CE1" w:rsidRPr="005D0CE1" w:rsidRDefault="005D0CE1" w:rsidP="005D0CE1">
      <w:pPr>
        <w:bidi/>
        <w:rPr>
          <w:rFonts w:cs="David" w:hint="cs"/>
          <w:rtl/>
        </w:rPr>
      </w:pPr>
      <w:r w:rsidRPr="005D0CE1">
        <w:rPr>
          <w:rFonts w:cs="David" w:hint="cs"/>
          <w:rtl/>
        </w:rPr>
        <w:t xml:space="preserve">ראובן </w:t>
      </w:r>
      <w:proofErr w:type="spellStart"/>
      <w:r w:rsidRPr="005D0CE1">
        <w:rPr>
          <w:rFonts w:cs="David" w:hint="cs"/>
          <w:rtl/>
        </w:rPr>
        <w:t>קוגן</w:t>
      </w:r>
      <w:proofErr w:type="spellEnd"/>
      <w:r w:rsidRPr="005D0CE1">
        <w:rPr>
          <w:rFonts w:cs="David" w:hint="cs"/>
          <w:rtl/>
        </w:rPr>
        <w:t xml:space="preserve"> </w:t>
      </w:r>
      <w:r w:rsidRPr="005D0CE1">
        <w:rPr>
          <w:rFonts w:cs="David"/>
          <w:rtl/>
        </w:rPr>
        <w:t>–</w:t>
      </w:r>
      <w:r w:rsidRPr="005D0CE1">
        <w:rPr>
          <w:rFonts w:cs="David" w:hint="cs"/>
          <w:rtl/>
        </w:rPr>
        <w:t xml:space="preserve"> משרד האוצר</w:t>
      </w:r>
    </w:p>
    <w:p w14:paraId="4A0A0121" w14:textId="77777777" w:rsidR="005D0CE1" w:rsidRPr="005D0CE1" w:rsidRDefault="005D0CE1" w:rsidP="005D0CE1">
      <w:pPr>
        <w:bidi/>
        <w:rPr>
          <w:rFonts w:cs="David" w:hint="cs"/>
          <w:rtl/>
        </w:rPr>
      </w:pPr>
    </w:p>
    <w:p w14:paraId="7CDA2C45" w14:textId="77777777" w:rsidR="005D0CE1" w:rsidRPr="005D0CE1" w:rsidRDefault="005D0CE1" w:rsidP="005D0CE1">
      <w:pPr>
        <w:bidi/>
        <w:rPr>
          <w:rFonts w:cs="David" w:hint="cs"/>
          <w:rtl/>
        </w:rPr>
      </w:pPr>
      <w:r w:rsidRPr="005D0CE1">
        <w:rPr>
          <w:rFonts w:cs="David" w:hint="cs"/>
          <w:rtl/>
        </w:rPr>
        <w:t>לשכת שרת הספורט:</w:t>
      </w:r>
    </w:p>
    <w:p w14:paraId="58E158BD" w14:textId="77777777" w:rsidR="005D0CE1" w:rsidRPr="005D0CE1" w:rsidRDefault="005D0CE1" w:rsidP="005D0CE1">
      <w:pPr>
        <w:bidi/>
        <w:rPr>
          <w:rFonts w:cs="David" w:hint="cs"/>
          <w:rtl/>
        </w:rPr>
      </w:pPr>
      <w:r w:rsidRPr="005D0CE1">
        <w:rPr>
          <w:rFonts w:cs="David" w:hint="cs"/>
          <w:rtl/>
        </w:rPr>
        <w:t xml:space="preserve">הדס פרבר </w:t>
      </w:r>
      <w:r w:rsidRPr="005D0CE1">
        <w:rPr>
          <w:rFonts w:cs="David"/>
          <w:rtl/>
        </w:rPr>
        <w:t>–</w:t>
      </w:r>
      <w:r w:rsidRPr="005D0CE1">
        <w:rPr>
          <w:rFonts w:cs="David" w:hint="cs"/>
          <w:rtl/>
        </w:rPr>
        <w:t xml:space="preserve"> יועמ"ש</w:t>
      </w:r>
    </w:p>
    <w:p w14:paraId="5816264C" w14:textId="77777777" w:rsidR="005D0CE1" w:rsidRPr="005D0CE1" w:rsidRDefault="005D0CE1" w:rsidP="005D0CE1">
      <w:pPr>
        <w:bidi/>
        <w:rPr>
          <w:rFonts w:cs="David" w:hint="cs"/>
          <w:rtl/>
        </w:rPr>
      </w:pPr>
      <w:r w:rsidRPr="005D0CE1">
        <w:rPr>
          <w:rFonts w:cs="David" w:hint="cs"/>
          <w:rtl/>
        </w:rPr>
        <w:t xml:space="preserve">ענת וייס </w:t>
      </w:r>
      <w:r w:rsidRPr="005D0CE1">
        <w:rPr>
          <w:rFonts w:cs="David"/>
          <w:rtl/>
        </w:rPr>
        <w:t>–</w:t>
      </w:r>
      <w:r w:rsidRPr="005D0CE1">
        <w:rPr>
          <w:rFonts w:cs="David" w:hint="cs"/>
          <w:rtl/>
        </w:rPr>
        <w:t xml:space="preserve"> יועצת מנכ"לים</w:t>
      </w:r>
    </w:p>
    <w:p w14:paraId="64C81111" w14:textId="77777777" w:rsidR="005D0CE1" w:rsidRPr="005D0CE1" w:rsidRDefault="005D0CE1" w:rsidP="005D0CE1">
      <w:pPr>
        <w:bidi/>
        <w:rPr>
          <w:rFonts w:cs="David" w:hint="cs"/>
          <w:rtl/>
        </w:rPr>
      </w:pPr>
      <w:r w:rsidRPr="005D0CE1">
        <w:rPr>
          <w:rFonts w:cs="David" w:hint="cs"/>
          <w:rtl/>
        </w:rPr>
        <w:t xml:space="preserve">אורי שפר </w:t>
      </w:r>
      <w:r w:rsidRPr="005D0CE1">
        <w:rPr>
          <w:rFonts w:cs="David"/>
          <w:rtl/>
        </w:rPr>
        <w:t>–</w:t>
      </w:r>
      <w:r w:rsidRPr="005D0CE1">
        <w:rPr>
          <w:rFonts w:cs="David" w:hint="cs"/>
          <w:rtl/>
        </w:rPr>
        <w:t xml:space="preserve"> ראש מנהל הספורט</w:t>
      </w:r>
    </w:p>
    <w:p w14:paraId="6A43A2BF" w14:textId="77777777" w:rsidR="005D0CE1" w:rsidRPr="005D0CE1" w:rsidRDefault="005D0CE1" w:rsidP="005D0CE1">
      <w:pPr>
        <w:bidi/>
        <w:rPr>
          <w:rFonts w:cs="David"/>
          <w:rtl/>
        </w:rPr>
      </w:pPr>
    </w:p>
    <w:p w14:paraId="3FC776F8" w14:textId="77777777" w:rsidR="005D0CE1" w:rsidRPr="005D0CE1" w:rsidRDefault="005D0CE1" w:rsidP="005D0CE1">
      <w:pPr>
        <w:bidi/>
        <w:rPr>
          <w:rFonts w:cs="David"/>
          <w:rtl/>
        </w:rPr>
      </w:pPr>
    </w:p>
    <w:p w14:paraId="622BCC0D" w14:textId="77777777" w:rsidR="005D0CE1" w:rsidRPr="005D0CE1" w:rsidRDefault="005D0CE1" w:rsidP="005D0CE1">
      <w:pPr>
        <w:tabs>
          <w:tab w:val="left" w:pos="1930"/>
        </w:tabs>
        <w:bidi/>
        <w:rPr>
          <w:rFonts w:cs="David"/>
          <w:rtl/>
        </w:rPr>
      </w:pPr>
      <w:r w:rsidRPr="005D0CE1">
        <w:rPr>
          <w:rFonts w:cs="David"/>
          <w:b/>
          <w:bCs/>
          <w:u w:val="single"/>
          <w:rtl/>
        </w:rPr>
        <w:t>יוע</w:t>
      </w:r>
      <w:r w:rsidRPr="005D0CE1">
        <w:rPr>
          <w:rFonts w:cs="David" w:hint="cs"/>
          <w:b/>
          <w:bCs/>
          <w:u w:val="single"/>
          <w:rtl/>
        </w:rPr>
        <w:t>צת</w:t>
      </w:r>
      <w:r w:rsidRPr="005D0CE1">
        <w:rPr>
          <w:rFonts w:cs="David"/>
          <w:b/>
          <w:bCs/>
          <w:u w:val="single"/>
          <w:rtl/>
        </w:rPr>
        <w:t xml:space="preserve"> משפטי</w:t>
      </w:r>
      <w:r w:rsidRPr="005D0CE1">
        <w:rPr>
          <w:rFonts w:cs="David" w:hint="cs"/>
          <w:b/>
          <w:bCs/>
          <w:u w:val="single"/>
          <w:rtl/>
        </w:rPr>
        <w:t>ת</w:t>
      </w:r>
      <w:r w:rsidRPr="005D0CE1">
        <w:rPr>
          <w:rFonts w:cs="David"/>
          <w:rtl/>
        </w:rPr>
        <w:t>:</w:t>
      </w:r>
      <w:r w:rsidRPr="005D0CE1">
        <w:rPr>
          <w:rFonts w:cs="David" w:hint="cs"/>
          <w:rtl/>
        </w:rPr>
        <w:tab/>
      </w:r>
    </w:p>
    <w:p w14:paraId="45400542" w14:textId="77777777" w:rsidR="005D0CE1" w:rsidRPr="005D0CE1" w:rsidRDefault="005D0CE1" w:rsidP="005D0CE1">
      <w:pPr>
        <w:bidi/>
        <w:rPr>
          <w:rFonts w:cs="David" w:hint="cs"/>
          <w:rtl/>
        </w:rPr>
      </w:pPr>
      <w:r w:rsidRPr="005D0CE1">
        <w:rPr>
          <w:rFonts w:cs="David" w:hint="cs"/>
          <w:rtl/>
        </w:rPr>
        <w:t>ארבל אסטרחן</w:t>
      </w:r>
    </w:p>
    <w:p w14:paraId="44169C74" w14:textId="77777777" w:rsidR="005D0CE1" w:rsidRPr="005D0CE1" w:rsidRDefault="005D0CE1" w:rsidP="005D0CE1">
      <w:pPr>
        <w:bidi/>
        <w:rPr>
          <w:rFonts w:cs="David" w:hint="cs"/>
          <w:rtl/>
        </w:rPr>
      </w:pPr>
    </w:p>
    <w:p w14:paraId="327CE210" w14:textId="77777777" w:rsidR="005D0CE1" w:rsidRPr="005D0CE1" w:rsidRDefault="005D0CE1" w:rsidP="005D0CE1">
      <w:pPr>
        <w:tabs>
          <w:tab w:val="left" w:pos="1930"/>
        </w:tabs>
        <w:bidi/>
        <w:rPr>
          <w:rFonts w:cs="David"/>
          <w:b/>
          <w:bCs/>
          <w:rtl/>
        </w:rPr>
      </w:pPr>
      <w:r w:rsidRPr="005D0CE1">
        <w:rPr>
          <w:rFonts w:cs="David"/>
          <w:b/>
          <w:bCs/>
          <w:u w:val="single"/>
          <w:rtl/>
        </w:rPr>
        <w:t>מנהלת הוועדה</w:t>
      </w:r>
      <w:r w:rsidRPr="005D0CE1">
        <w:rPr>
          <w:rFonts w:cs="David"/>
          <w:rtl/>
        </w:rPr>
        <w:t>:</w:t>
      </w:r>
    </w:p>
    <w:p w14:paraId="7BF94412" w14:textId="77777777" w:rsidR="005D0CE1" w:rsidRPr="005D0CE1" w:rsidRDefault="005D0CE1" w:rsidP="005D0CE1">
      <w:pPr>
        <w:bidi/>
        <w:rPr>
          <w:rFonts w:cs="David" w:hint="cs"/>
          <w:rtl/>
        </w:rPr>
      </w:pPr>
      <w:r w:rsidRPr="005D0CE1">
        <w:rPr>
          <w:rFonts w:cs="David" w:hint="cs"/>
          <w:rtl/>
        </w:rPr>
        <w:t>אתי בן יוסף</w:t>
      </w:r>
    </w:p>
    <w:p w14:paraId="24B55296" w14:textId="77777777" w:rsidR="005D0CE1" w:rsidRPr="005D0CE1" w:rsidRDefault="005D0CE1" w:rsidP="005D0CE1">
      <w:pPr>
        <w:bidi/>
        <w:rPr>
          <w:rFonts w:cs="David"/>
          <w:rtl/>
        </w:rPr>
      </w:pPr>
    </w:p>
    <w:p w14:paraId="5B2E1BA2" w14:textId="77777777" w:rsidR="005D0CE1" w:rsidRPr="005D0CE1" w:rsidRDefault="005D0CE1" w:rsidP="005D0CE1">
      <w:pPr>
        <w:tabs>
          <w:tab w:val="left" w:pos="1930"/>
        </w:tabs>
        <w:bidi/>
        <w:rPr>
          <w:rFonts w:cs="David"/>
          <w:rtl/>
        </w:rPr>
      </w:pPr>
      <w:r w:rsidRPr="005D0CE1">
        <w:rPr>
          <w:rFonts w:cs="David" w:hint="cs"/>
          <w:b/>
          <w:bCs/>
          <w:u w:val="single"/>
          <w:rtl/>
        </w:rPr>
        <w:t xml:space="preserve">קצרנית </w:t>
      </w:r>
      <w:proofErr w:type="spellStart"/>
      <w:r w:rsidRPr="005D0CE1">
        <w:rPr>
          <w:rFonts w:cs="David" w:hint="cs"/>
          <w:b/>
          <w:bCs/>
          <w:u w:val="single"/>
          <w:rtl/>
        </w:rPr>
        <w:t>פרלמנטרית</w:t>
      </w:r>
      <w:proofErr w:type="spellEnd"/>
      <w:r w:rsidRPr="005D0CE1">
        <w:rPr>
          <w:rFonts w:cs="David"/>
          <w:rtl/>
        </w:rPr>
        <w:t>:</w:t>
      </w:r>
      <w:r w:rsidRPr="005D0CE1">
        <w:rPr>
          <w:rFonts w:cs="David" w:hint="cs"/>
          <w:rtl/>
        </w:rPr>
        <w:tab/>
      </w:r>
    </w:p>
    <w:p w14:paraId="12E6F936" w14:textId="77777777" w:rsidR="005D0CE1" w:rsidRPr="005D0CE1" w:rsidRDefault="005D0CE1" w:rsidP="005D0CE1">
      <w:pPr>
        <w:pStyle w:val="Heading5"/>
        <w:jc w:val="left"/>
        <w:rPr>
          <w:rFonts w:hint="cs"/>
          <w:sz w:val="24"/>
          <w:rtl/>
        </w:rPr>
      </w:pPr>
      <w:r w:rsidRPr="005D0CE1">
        <w:rPr>
          <w:rFonts w:hint="cs"/>
          <w:sz w:val="24"/>
          <w:rtl/>
        </w:rPr>
        <w:t>לאה קיקיון</w:t>
      </w:r>
    </w:p>
    <w:p w14:paraId="41F33A8C" w14:textId="77777777" w:rsidR="005D0CE1" w:rsidRPr="005D0CE1" w:rsidRDefault="005D0CE1" w:rsidP="005D0CE1">
      <w:pPr>
        <w:pStyle w:val="Heading5"/>
        <w:jc w:val="left"/>
        <w:rPr>
          <w:sz w:val="24"/>
          <w:rtl/>
        </w:rPr>
      </w:pPr>
      <w:r w:rsidRPr="005D0CE1">
        <w:rPr>
          <w:sz w:val="24"/>
          <w:rtl/>
        </w:rPr>
        <w:t xml:space="preserve"> </w:t>
      </w:r>
    </w:p>
    <w:p w14:paraId="2B19F3F6" w14:textId="77777777" w:rsidR="005D0CE1" w:rsidRPr="005D0CE1" w:rsidRDefault="005D0CE1" w:rsidP="005D0CE1">
      <w:pPr>
        <w:bidi/>
        <w:rPr>
          <w:rFonts w:cs="David"/>
          <w:rtl/>
        </w:rPr>
      </w:pPr>
    </w:p>
    <w:p w14:paraId="1DB0FBD0" w14:textId="77777777" w:rsidR="005D0CE1" w:rsidRPr="005D0CE1" w:rsidRDefault="005D0CE1" w:rsidP="005D0CE1">
      <w:pPr>
        <w:pStyle w:val="a"/>
        <w:ind w:left="220"/>
        <w:rPr>
          <w:rFonts w:hint="cs"/>
          <w:rtl/>
        </w:rPr>
      </w:pPr>
      <w:r w:rsidRPr="005D0CE1">
        <w:rPr>
          <w:rtl/>
        </w:rPr>
        <w:br w:type="page"/>
      </w:r>
      <w:r w:rsidRPr="005D0CE1">
        <w:rPr>
          <w:rtl/>
        </w:rPr>
        <w:lastRenderedPageBreak/>
        <w:t xml:space="preserve"> </w:t>
      </w:r>
    </w:p>
    <w:p w14:paraId="29B90D11" w14:textId="77777777" w:rsidR="005D0CE1" w:rsidRPr="005D0CE1" w:rsidRDefault="005D0CE1" w:rsidP="005D0CE1">
      <w:pPr>
        <w:pStyle w:val="a"/>
        <w:ind w:left="220"/>
        <w:jc w:val="center"/>
        <w:rPr>
          <w:rFonts w:hint="cs"/>
          <w:b/>
          <w:bCs/>
          <w:rtl/>
        </w:rPr>
      </w:pPr>
      <w:r w:rsidRPr="005D0CE1">
        <w:rPr>
          <w:rFonts w:hint="cs"/>
          <w:b/>
          <w:bCs/>
          <w:rtl/>
        </w:rPr>
        <w:t>פניית יו"ר ועדת החינוך, התרבות והספורט בדבר טענה של חריגה מגדר נושא הצעת חוק ההתייעלות הכלכלית (תיקוני חקיקה ליישום התכנית הכלכלית לשנים 2009 ו-2010)</w:t>
      </w:r>
    </w:p>
    <w:p w14:paraId="3B3708FD" w14:textId="77777777" w:rsidR="005D0CE1" w:rsidRPr="005D0CE1" w:rsidRDefault="005D0CE1" w:rsidP="005D0CE1">
      <w:pPr>
        <w:pStyle w:val="a"/>
        <w:ind w:left="220"/>
        <w:jc w:val="center"/>
        <w:rPr>
          <w:rFonts w:hint="cs"/>
          <w:b/>
          <w:bCs/>
          <w:u w:val="single"/>
          <w:rtl/>
        </w:rPr>
      </w:pPr>
      <w:r w:rsidRPr="005D0CE1">
        <w:rPr>
          <w:rFonts w:hint="cs"/>
          <w:b/>
          <w:bCs/>
          <w:u w:val="single"/>
          <w:rtl/>
        </w:rPr>
        <w:t xml:space="preserve">פרק ט"ו </w:t>
      </w:r>
      <w:r w:rsidRPr="005D0CE1">
        <w:rPr>
          <w:b/>
          <w:bCs/>
          <w:u w:val="single"/>
          <w:rtl/>
        </w:rPr>
        <w:t>–</w:t>
      </w:r>
      <w:r w:rsidRPr="005D0CE1">
        <w:rPr>
          <w:rFonts w:hint="cs"/>
          <w:b/>
          <w:bCs/>
          <w:u w:val="single"/>
          <w:rtl/>
        </w:rPr>
        <w:t xml:space="preserve"> ספורט, הנדונה בוועדת החינוך, התרבות והספורט</w:t>
      </w:r>
    </w:p>
    <w:p w14:paraId="49609426" w14:textId="77777777" w:rsidR="005D0CE1" w:rsidRDefault="005D0CE1" w:rsidP="005D0CE1">
      <w:pPr>
        <w:pStyle w:val="a"/>
        <w:ind w:left="220"/>
        <w:rPr>
          <w:rFonts w:hint="cs"/>
          <w:rtl/>
        </w:rPr>
      </w:pPr>
    </w:p>
    <w:p w14:paraId="19203F2A" w14:textId="77777777" w:rsidR="005D0CE1" w:rsidRPr="005D0CE1" w:rsidRDefault="005D0CE1" w:rsidP="005D0CE1">
      <w:pPr>
        <w:pStyle w:val="a"/>
        <w:ind w:left="220"/>
        <w:rPr>
          <w:rFonts w:hint="cs"/>
          <w:rtl/>
        </w:rPr>
      </w:pPr>
    </w:p>
    <w:p w14:paraId="0523DB12" w14:textId="77777777" w:rsidR="005D0CE1" w:rsidRPr="005D0CE1" w:rsidRDefault="005D0CE1" w:rsidP="005D0CE1">
      <w:pPr>
        <w:bidi/>
        <w:rPr>
          <w:rFonts w:cs="David" w:hint="cs"/>
          <w:u w:val="single"/>
          <w:rtl/>
        </w:rPr>
      </w:pPr>
      <w:r w:rsidRPr="005D0CE1">
        <w:rPr>
          <w:rFonts w:cs="David" w:hint="cs"/>
          <w:u w:val="single"/>
          <w:rtl/>
        </w:rPr>
        <w:t>היו</w:t>
      </w:r>
      <w:r w:rsidRPr="005D0CE1">
        <w:rPr>
          <w:rFonts w:cs="David"/>
          <w:u w:val="single"/>
          <w:rtl/>
        </w:rPr>
        <w:t>"</w:t>
      </w:r>
      <w:r w:rsidRPr="005D0CE1">
        <w:rPr>
          <w:rFonts w:cs="David" w:hint="cs"/>
          <w:u w:val="single"/>
          <w:rtl/>
        </w:rPr>
        <w:t xml:space="preserve">ר יריב </w:t>
      </w:r>
      <w:proofErr w:type="spellStart"/>
      <w:r w:rsidRPr="005D0CE1">
        <w:rPr>
          <w:rFonts w:cs="David" w:hint="cs"/>
          <w:u w:val="single"/>
          <w:rtl/>
        </w:rPr>
        <w:t>לוין</w:t>
      </w:r>
      <w:proofErr w:type="spellEnd"/>
      <w:r w:rsidRPr="005D0CE1">
        <w:rPr>
          <w:rFonts w:cs="David" w:hint="cs"/>
          <w:u w:val="single"/>
          <w:rtl/>
        </w:rPr>
        <w:t>:</w:t>
      </w:r>
    </w:p>
    <w:p w14:paraId="4B97E67A" w14:textId="77777777" w:rsidR="005D0CE1" w:rsidRPr="005D0CE1" w:rsidRDefault="005D0CE1" w:rsidP="005D0CE1">
      <w:pPr>
        <w:bidi/>
        <w:rPr>
          <w:rFonts w:cs="David" w:hint="cs"/>
          <w:u w:val="single"/>
          <w:rtl/>
        </w:rPr>
      </w:pPr>
    </w:p>
    <w:p w14:paraId="1D71C537" w14:textId="77777777" w:rsidR="005D0CE1" w:rsidRPr="005D0CE1" w:rsidRDefault="005D0CE1" w:rsidP="005D0CE1">
      <w:pPr>
        <w:pStyle w:val="a"/>
        <w:ind w:left="220"/>
        <w:rPr>
          <w:rFonts w:hint="cs"/>
          <w:rtl/>
        </w:rPr>
      </w:pPr>
      <w:r w:rsidRPr="005D0CE1">
        <w:rPr>
          <w:rFonts w:hint="cs"/>
          <w:rtl/>
        </w:rPr>
        <w:tab/>
      </w:r>
    </w:p>
    <w:p w14:paraId="30A7A23A" w14:textId="77777777" w:rsidR="005D0CE1" w:rsidRPr="005D0CE1" w:rsidRDefault="005D0CE1" w:rsidP="005D0CE1">
      <w:pPr>
        <w:pStyle w:val="a"/>
        <w:ind w:left="220"/>
        <w:rPr>
          <w:rFonts w:hint="cs"/>
          <w:rtl/>
        </w:rPr>
      </w:pPr>
      <w:r w:rsidRPr="005D0CE1">
        <w:rPr>
          <w:rFonts w:hint="cs"/>
          <w:rtl/>
        </w:rPr>
        <w:tab/>
        <w:t xml:space="preserve">שלום לכולם, אני פותח את ישיבת הוועדה. על סדר היום - פניית יו"ר ועדת החינוך, התרבות והספורט בדבר טענה של חריגה מגדר נושא בעניין הצעת חוק ההתייעלות הכלכלית (תיקוני חקיקה ליישום התכנית הכלכלית לשנים 2009 ו-2010), פרק ט"ו </w:t>
      </w:r>
      <w:r w:rsidRPr="005D0CE1">
        <w:rPr>
          <w:rtl/>
        </w:rPr>
        <w:t>–</w:t>
      </w:r>
      <w:r w:rsidRPr="005D0CE1">
        <w:rPr>
          <w:rFonts w:hint="cs"/>
          <w:rtl/>
        </w:rPr>
        <w:t xml:space="preserve"> ספורט, הנדונה בוועדת החינוך, התרבות והספורט. חבר הכנסת מילר, בבקשה. </w:t>
      </w:r>
    </w:p>
    <w:p w14:paraId="2A075D58" w14:textId="77777777" w:rsidR="005D0CE1" w:rsidRPr="005D0CE1" w:rsidRDefault="005D0CE1" w:rsidP="005D0CE1">
      <w:pPr>
        <w:pStyle w:val="a"/>
        <w:ind w:left="220"/>
        <w:jc w:val="left"/>
        <w:rPr>
          <w:rFonts w:hint="cs"/>
          <w:rtl/>
        </w:rPr>
      </w:pPr>
    </w:p>
    <w:p w14:paraId="7794BD60" w14:textId="77777777" w:rsidR="005D0CE1" w:rsidRPr="005D0CE1" w:rsidRDefault="005D0CE1" w:rsidP="005D0CE1">
      <w:pPr>
        <w:pStyle w:val="a"/>
        <w:ind w:left="220"/>
        <w:rPr>
          <w:rFonts w:hint="cs"/>
          <w:rtl/>
        </w:rPr>
      </w:pPr>
    </w:p>
    <w:p w14:paraId="203205DC" w14:textId="77777777" w:rsidR="005D0CE1" w:rsidRPr="005D0CE1" w:rsidRDefault="005D0CE1" w:rsidP="005D0CE1">
      <w:pPr>
        <w:bidi/>
        <w:rPr>
          <w:rFonts w:cs="David" w:hint="cs"/>
          <w:u w:val="single"/>
          <w:rtl/>
        </w:rPr>
      </w:pPr>
      <w:r w:rsidRPr="005D0CE1">
        <w:rPr>
          <w:rFonts w:cs="David" w:hint="cs"/>
          <w:u w:val="single"/>
          <w:rtl/>
        </w:rPr>
        <w:t>אלכס מילר:</w:t>
      </w:r>
    </w:p>
    <w:p w14:paraId="3A1797AC" w14:textId="77777777" w:rsidR="005D0CE1" w:rsidRPr="005D0CE1" w:rsidRDefault="005D0CE1" w:rsidP="005D0CE1">
      <w:pPr>
        <w:bidi/>
        <w:rPr>
          <w:rFonts w:cs="David" w:hint="cs"/>
          <w:rtl/>
        </w:rPr>
      </w:pPr>
    </w:p>
    <w:p w14:paraId="362277A7" w14:textId="77777777" w:rsidR="005D0CE1" w:rsidRPr="005D0CE1" w:rsidRDefault="005D0CE1" w:rsidP="005D0CE1">
      <w:pPr>
        <w:pStyle w:val="a"/>
        <w:ind w:left="220"/>
        <w:rPr>
          <w:rFonts w:hint="cs"/>
          <w:rtl/>
        </w:rPr>
      </w:pPr>
      <w:r w:rsidRPr="005D0CE1">
        <w:rPr>
          <w:rFonts w:hint="cs"/>
          <w:rtl/>
        </w:rPr>
        <w:tab/>
        <w:t xml:space="preserve">תודה, אדוני היושב ראש.  במסגרת דיוני הוועדה על חוק המועצה הלאומית לספורט הגענו למצב שאותם ההסדרים שהיו עם כל הגורמים הרלבנטיים לחוק זה היו כפופים להסכמים והסדרים שהיו צריכים להיות כחלק מהוספת תקציבים לספורט במדינת ישראל, ובעקבות אותם הנושאים היינו צריכים גם לעשות שינויים כאלה ואחרים בחוק שנותן אפשרות למדינה לגייס כסף לטובת הספורט בישראל. במסגרת אותם הדיונים הסתבר שבשביל אותם השינויים שצריכים להיות, יוכלו גם לעשות איזה שהוא שינוי בחוק שמתייחס לטוטו </w:t>
      </w:r>
      <w:r w:rsidRPr="005D0CE1">
        <w:rPr>
          <w:rtl/>
        </w:rPr>
        <w:t>–</w:t>
      </w:r>
      <w:r w:rsidRPr="005D0CE1">
        <w:rPr>
          <w:rFonts w:hint="cs"/>
          <w:rtl/>
        </w:rPr>
        <w:t xml:space="preserve"> נושא של ההימורים והסדר ההימורים, והנושא שמדובר עליו מאפשר לאותו הגוף לעשות הסדר עם אחת ממדינות ה- </w:t>
      </w:r>
      <w:r w:rsidRPr="005D0CE1">
        <w:rPr>
          <w:rFonts w:hint="cs"/>
        </w:rPr>
        <w:t>OECD</w:t>
      </w:r>
      <w:r w:rsidRPr="005D0CE1">
        <w:rPr>
          <w:rFonts w:hint="cs"/>
          <w:rtl/>
        </w:rPr>
        <w:t xml:space="preserve">  ולקיים הימורים על ענפים שלא קיימים בישראל. </w:t>
      </w:r>
    </w:p>
    <w:p w14:paraId="63551729" w14:textId="77777777" w:rsidR="005D0CE1" w:rsidRPr="005D0CE1" w:rsidRDefault="005D0CE1" w:rsidP="005D0CE1">
      <w:pPr>
        <w:pStyle w:val="a"/>
        <w:ind w:left="220"/>
        <w:rPr>
          <w:rFonts w:hint="cs"/>
          <w:rtl/>
        </w:rPr>
      </w:pPr>
    </w:p>
    <w:p w14:paraId="52666366" w14:textId="77777777" w:rsidR="005D0CE1" w:rsidRPr="005D0CE1" w:rsidRDefault="005D0CE1" w:rsidP="005D0CE1">
      <w:pPr>
        <w:pStyle w:val="a"/>
        <w:ind w:left="220"/>
        <w:rPr>
          <w:rFonts w:hint="cs"/>
          <w:rtl/>
        </w:rPr>
      </w:pPr>
      <w:r w:rsidRPr="005D0CE1">
        <w:rPr>
          <w:rFonts w:hint="cs"/>
          <w:rtl/>
        </w:rPr>
        <w:tab/>
        <w:t xml:space="preserve">בזמן הוספת הסעיף משרד המשפטים טען שהדרך של הוספת הסעיף דורשת הליך שהוא יותר רחב </w:t>
      </w:r>
      <w:proofErr w:type="spellStart"/>
      <w:r w:rsidRPr="005D0CE1">
        <w:rPr>
          <w:rFonts w:hint="cs"/>
          <w:rtl/>
        </w:rPr>
        <w:t>והיתה</w:t>
      </w:r>
      <w:proofErr w:type="spellEnd"/>
      <w:r w:rsidRPr="005D0CE1">
        <w:rPr>
          <w:rFonts w:hint="cs"/>
          <w:rtl/>
        </w:rPr>
        <w:t xml:space="preserve"> בקשה לנושא חדש. אני גם מודיע, אדוני היושב ראש, לפרוטוקול, שוועדת החינוך תקיים על נושא זה דיון מיוחד שידון אך ורק בסעיף זה. צריך להבין שאנחנו מאשרים את הקונספט הכללי. כל התקנות וכל אותם ההסכמים שיהיו </w:t>
      </w:r>
      <w:r w:rsidRPr="005D0CE1">
        <w:rPr>
          <w:rtl/>
        </w:rPr>
        <w:t>–</w:t>
      </w:r>
      <w:r w:rsidRPr="005D0CE1">
        <w:rPr>
          <w:rFonts w:hint="cs"/>
          <w:rtl/>
        </w:rPr>
        <w:t xml:space="preserve"> בסופו של דבר יגיעו לוועדת הכספים, כמו שנהוג, לפי החוק, ושם יתקבל אישור פר הסכם. אנחנו באמת נמצאים עכשיו ברגע מאד חשוב שהספורט במדינת ישראל צריך להתקדם, וצריך להתקדם במהרה, וכל עיכוב שכבר קיים כמה חודשים </w:t>
      </w:r>
      <w:r w:rsidRPr="005D0CE1">
        <w:rPr>
          <w:rtl/>
        </w:rPr>
        <w:t>–</w:t>
      </w:r>
      <w:r w:rsidRPr="005D0CE1">
        <w:rPr>
          <w:rFonts w:hint="cs"/>
          <w:rtl/>
        </w:rPr>
        <w:t xml:space="preserve"> החוק הזה כבר מזמן היה צריך להיות מחוקק,אבל בגלל אותם שינויים שהיו צריכים להתבצע בחקיקה אחרת, או כמו שאנחנו מנסים, לעשות את זה דרך החוק הזה, בעצם איכשהו מעכב את החוק. </w:t>
      </w:r>
    </w:p>
    <w:p w14:paraId="3D002249" w14:textId="77777777" w:rsidR="005D0CE1" w:rsidRPr="005D0CE1" w:rsidRDefault="005D0CE1" w:rsidP="005D0CE1">
      <w:pPr>
        <w:pStyle w:val="a"/>
        <w:ind w:left="220"/>
        <w:rPr>
          <w:rFonts w:hint="cs"/>
          <w:rtl/>
        </w:rPr>
      </w:pPr>
      <w:r w:rsidRPr="005D0CE1">
        <w:rPr>
          <w:rFonts w:hint="cs"/>
          <w:rtl/>
        </w:rPr>
        <w:t xml:space="preserve"> </w:t>
      </w:r>
    </w:p>
    <w:p w14:paraId="49302961" w14:textId="77777777" w:rsidR="005D0CE1" w:rsidRPr="005D0CE1" w:rsidRDefault="005D0CE1" w:rsidP="005D0CE1">
      <w:pPr>
        <w:pStyle w:val="a"/>
        <w:ind w:left="220"/>
        <w:rPr>
          <w:rFonts w:hint="cs"/>
          <w:rtl/>
        </w:rPr>
      </w:pPr>
      <w:r w:rsidRPr="005D0CE1">
        <w:rPr>
          <w:rFonts w:hint="cs"/>
          <w:rtl/>
        </w:rPr>
        <w:tab/>
        <w:t xml:space="preserve">אני מבקש לאשר את העניין הזה ואני חושב שנוכל גם להתקדם הלאה. </w:t>
      </w:r>
    </w:p>
    <w:p w14:paraId="57B0466E" w14:textId="77777777" w:rsidR="005D0CE1" w:rsidRPr="005D0CE1" w:rsidRDefault="005D0CE1" w:rsidP="005D0CE1">
      <w:pPr>
        <w:pStyle w:val="a"/>
        <w:ind w:left="220"/>
        <w:rPr>
          <w:rFonts w:hint="cs"/>
          <w:rtl/>
        </w:rPr>
      </w:pPr>
    </w:p>
    <w:p w14:paraId="208ABBC9" w14:textId="77777777" w:rsidR="005D0CE1" w:rsidRPr="005D0CE1" w:rsidRDefault="005D0CE1" w:rsidP="005D0CE1">
      <w:pPr>
        <w:bidi/>
        <w:rPr>
          <w:rFonts w:cs="David" w:hint="cs"/>
          <w:u w:val="single"/>
          <w:rtl/>
        </w:rPr>
      </w:pPr>
      <w:r w:rsidRPr="005D0CE1">
        <w:rPr>
          <w:rFonts w:cs="David" w:hint="cs"/>
          <w:u w:val="single"/>
          <w:rtl/>
        </w:rPr>
        <w:t>היו</w:t>
      </w:r>
      <w:r w:rsidRPr="005D0CE1">
        <w:rPr>
          <w:rFonts w:cs="David"/>
          <w:u w:val="single"/>
          <w:rtl/>
        </w:rPr>
        <w:t>"</w:t>
      </w:r>
      <w:r w:rsidRPr="005D0CE1">
        <w:rPr>
          <w:rFonts w:cs="David" w:hint="cs"/>
          <w:u w:val="single"/>
          <w:rtl/>
        </w:rPr>
        <w:t xml:space="preserve">ר יריב </w:t>
      </w:r>
      <w:proofErr w:type="spellStart"/>
      <w:r w:rsidRPr="005D0CE1">
        <w:rPr>
          <w:rFonts w:cs="David" w:hint="cs"/>
          <w:u w:val="single"/>
          <w:rtl/>
        </w:rPr>
        <w:t>לוין</w:t>
      </w:r>
      <w:proofErr w:type="spellEnd"/>
      <w:r w:rsidRPr="005D0CE1">
        <w:rPr>
          <w:rFonts w:cs="David" w:hint="cs"/>
          <w:u w:val="single"/>
          <w:rtl/>
        </w:rPr>
        <w:t>:</w:t>
      </w:r>
    </w:p>
    <w:p w14:paraId="0552CEFC" w14:textId="77777777" w:rsidR="005D0CE1" w:rsidRPr="005D0CE1" w:rsidRDefault="005D0CE1" w:rsidP="005D0CE1">
      <w:pPr>
        <w:bidi/>
        <w:rPr>
          <w:rFonts w:cs="David" w:hint="cs"/>
          <w:u w:val="single"/>
          <w:rtl/>
        </w:rPr>
      </w:pPr>
    </w:p>
    <w:p w14:paraId="54DB5F87" w14:textId="77777777" w:rsidR="005D0CE1" w:rsidRPr="005D0CE1" w:rsidRDefault="005D0CE1" w:rsidP="005D0CE1">
      <w:pPr>
        <w:pStyle w:val="a"/>
        <w:ind w:left="220"/>
        <w:rPr>
          <w:rFonts w:hint="cs"/>
          <w:rtl/>
        </w:rPr>
      </w:pPr>
      <w:r w:rsidRPr="005D0CE1">
        <w:rPr>
          <w:rFonts w:hint="cs"/>
          <w:rtl/>
        </w:rPr>
        <w:tab/>
        <w:t xml:space="preserve"> מטעם ועדת הכספים אני מבין שיש הודעה של חבר הכנסת גפני, שההודעה שלך היא על דעתו ומוסכמת עליו גם כן. </w:t>
      </w:r>
    </w:p>
    <w:p w14:paraId="7EECB0E8" w14:textId="77777777" w:rsidR="005D0CE1" w:rsidRPr="005D0CE1" w:rsidRDefault="005D0CE1" w:rsidP="005D0CE1">
      <w:pPr>
        <w:pStyle w:val="a"/>
        <w:ind w:left="220"/>
        <w:rPr>
          <w:rFonts w:hint="cs"/>
          <w:rtl/>
        </w:rPr>
      </w:pPr>
    </w:p>
    <w:p w14:paraId="594B9F94" w14:textId="77777777" w:rsidR="005D0CE1" w:rsidRPr="005D0CE1" w:rsidRDefault="005D0CE1" w:rsidP="005D0CE1">
      <w:pPr>
        <w:pStyle w:val="a"/>
        <w:ind w:left="220"/>
        <w:rPr>
          <w:rFonts w:hint="cs"/>
          <w:rtl/>
        </w:rPr>
      </w:pPr>
      <w:r w:rsidRPr="005D0CE1">
        <w:rPr>
          <w:rFonts w:hint="cs"/>
          <w:rtl/>
        </w:rPr>
        <w:tab/>
        <w:t xml:space="preserve">אני רוצה לדעת: מטעם משרד התרבות והספורט , מי נמצא כאן? </w:t>
      </w:r>
    </w:p>
    <w:p w14:paraId="4535CECD" w14:textId="77777777" w:rsidR="005D0CE1" w:rsidRPr="005D0CE1" w:rsidRDefault="005D0CE1" w:rsidP="005D0CE1">
      <w:pPr>
        <w:pStyle w:val="a"/>
        <w:ind w:left="220"/>
        <w:rPr>
          <w:rFonts w:hint="cs"/>
          <w:rtl/>
        </w:rPr>
      </w:pPr>
    </w:p>
    <w:p w14:paraId="3C4B66BD" w14:textId="77777777" w:rsidR="005D0CE1" w:rsidRPr="005D0CE1" w:rsidRDefault="005D0CE1" w:rsidP="005D0CE1">
      <w:pPr>
        <w:pStyle w:val="a"/>
        <w:rPr>
          <w:rFonts w:hint="cs"/>
          <w:u w:val="single"/>
          <w:rtl/>
        </w:rPr>
      </w:pPr>
      <w:r w:rsidRPr="005D0CE1">
        <w:rPr>
          <w:rFonts w:hint="cs"/>
          <w:u w:val="single"/>
          <w:rtl/>
        </w:rPr>
        <w:t>אורי שפר:</w:t>
      </w:r>
    </w:p>
    <w:p w14:paraId="33B13974" w14:textId="77777777" w:rsidR="005D0CE1" w:rsidRPr="005D0CE1" w:rsidRDefault="005D0CE1" w:rsidP="005D0CE1">
      <w:pPr>
        <w:pStyle w:val="a"/>
        <w:ind w:left="220"/>
        <w:rPr>
          <w:rFonts w:hint="cs"/>
          <w:rtl/>
        </w:rPr>
      </w:pPr>
    </w:p>
    <w:p w14:paraId="30F5D3FC" w14:textId="77777777" w:rsidR="005D0CE1" w:rsidRPr="005D0CE1" w:rsidRDefault="005D0CE1" w:rsidP="005D0CE1">
      <w:pPr>
        <w:pStyle w:val="a"/>
        <w:ind w:left="220"/>
        <w:rPr>
          <w:rFonts w:hint="cs"/>
          <w:rtl/>
        </w:rPr>
      </w:pPr>
      <w:r w:rsidRPr="005D0CE1">
        <w:rPr>
          <w:rFonts w:hint="cs"/>
          <w:rtl/>
        </w:rPr>
        <w:tab/>
        <w:t xml:space="preserve">ראש מנהל הספורט. </w:t>
      </w:r>
    </w:p>
    <w:p w14:paraId="61D230E7" w14:textId="77777777" w:rsidR="005D0CE1" w:rsidRPr="005D0CE1" w:rsidRDefault="005D0CE1" w:rsidP="005D0CE1">
      <w:pPr>
        <w:pStyle w:val="a"/>
        <w:ind w:left="220"/>
        <w:rPr>
          <w:rFonts w:hint="cs"/>
          <w:rtl/>
        </w:rPr>
      </w:pPr>
    </w:p>
    <w:p w14:paraId="57AAFD43" w14:textId="77777777" w:rsidR="005D0CE1" w:rsidRPr="005D0CE1" w:rsidRDefault="005D0CE1" w:rsidP="005D0CE1">
      <w:pPr>
        <w:bidi/>
        <w:rPr>
          <w:rFonts w:cs="David" w:hint="cs"/>
          <w:u w:val="single"/>
          <w:rtl/>
        </w:rPr>
      </w:pPr>
      <w:r w:rsidRPr="005D0CE1">
        <w:rPr>
          <w:rFonts w:cs="David" w:hint="cs"/>
          <w:u w:val="single"/>
          <w:rtl/>
        </w:rPr>
        <w:t>היו</w:t>
      </w:r>
      <w:r w:rsidRPr="005D0CE1">
        <w:rPr>
          <w:rFonts w:cs="David"/>
          <w:u w:val="single"/>
          <w:rtl/>
        </w:rPr>
        <w:t>"</w:t>
      </w:r>
      <w:r w:rsidRPr="005D0CE1">
        <w:rPr>
          <w:rFonts w:cs="David" w:hint="cs"/>
          <w:u w:val="single"/>
          <w:rtl/>
        </w:rPr>
        <w:t xml:space="preserve">ר יריב </w:t>
      </w:r>
      <w:proofErr w:type="spellStart"/>
      <w:r w:rsidRPr="005D0CE1">
        <w:rPr>
          <w:rFonts w:cs="David" w:hint="cs"/>
          <w:u w:val="single"/>
          <w:rtl/>
        </w:rPr>
        <w:t>לוין</w:t>
      </w:r>
      <w:proofErr w:type="spellEnd"/>
      <w:r w:rsidRPr="005D0CE1">
        <w:rPr>
          <w:rFonts w:cs="David" w:hint="cs"/>
          <w:u w:val="single"/>
          <w:rtl/>
        </w:rPr>
        <w:t>:</w:t>
      </w:r>
    </w:p>
    <w:p w14:paraId="55C2CA08" w14:textId="77777777" w:rsidR="005D0CE1" w:rsidRPr="005D0CE1" w:rsidRDefault="005D0CE1" w:rsidP="005D0CE1">
      <w:pPr>
        <w:bidi/>
        <w:rPr>
          <w:rFonts w:cs="David" w:hint="cs"/>
          <w:u w:val="single"/>
          <w:rtl/>
        </w:rPr>
      </w:pPr>
    </w:p>
    <w:p w14:paraId="2CCD74D1" w14:textId="77777777" w:rsidR="005D0CE1" w:rsidRPr="005D0CE1" w:rsidRDefault="005D0CE1" w:rsidP="005D0CE1">
      <w:pPr>
        <w:pStyle w:val="a"/>
        <w:ind w:left="220"/>
        <w:rPr>
          <w:rFonts w:hint="cs"/>
          <w:rtl/>
        </w:rPr>
      </w:pPr>
      <w:r w:rsidRPr="005D0CE1">
        <w:rPr>
          <w:rFonts w:hint="cs"/>
          <w:rtl/>
        </w:rPr>
        <w:tab/>
        <w:t>מה העמדה שלכם, בקצרה? אתם תומכים בבקשה?</w:t>
      </w:r>
    </w:p>
    <w:p w14:paraId="61073C95" w14:textId="77777777" w:rsidR="005D0CE1" w:rsidRPr="005D0CE1" w:rsidRDefault="005D0CE1" w:rsidP="005D0CE1">
      <w:pPr>
        <w:pStyle w:val="a"/>
        <w:ind w:left="220"/>
        <w:rPr>
          <w:rFonts w:hint="cs"/>
          <w:rtl/>
        </w:rPr>
      </w:pPr>
      <w:r w:rsidRPr="005D0CE1">
        <w:rPr>
          <w:rFonts w:hint="cs"/>
          <w:rtl/>
        </w:rPr>
        <w:t xml:space="preserve"> </w:t>
      </w:r>
    </w:p>
    <w:p w14:paraId="6DAC04FB" w14:textId="77777777" w:rsidR="005D0CE1" w:rsidRPr="005D0CE1" w:rsidRDefault="005D0CE1" w:rsidP="005D0CE1">
      <w:pPr>
        <w:pStyle w:val="a"/>
        <w:rPr>
          <w:rFonts w:hint="cs"/>
          <w:u w:val="single"/>
          <w:rtl/>
        </w:rPr>
      </w:pPr>
      <w:r w:rsidRPr="005D0CE1">
        <w:rPr>
          <w:rFonts w:hint="cs"/>
          <w:u w:val="single"/>
          <w:rtl/>
        </w:rPr>
        <w:t>אורי שפר:</w:t>
      </w:r>
    </w:p>
    <w:p w14:paraId="7B47FDC0" w14:textId="77777777" w:rsidR="005D0CE1" w:rsidRPr="005D0CE1" w:rsidRDefault="005D0CE1" w:rsidP="005D0CE1">
      <w:pPr>
        <w:pStyle w:val="a"/>
        <w:ind w:left="220"/>
        <w:rPr>
          <w:rFonts w:hint="cs"/>
          <w:rtl/>
        </w:rPr>
      </w:pPr>
    </w:p>
    <w:p w14:paraId="13DEB699" w14:textId="77777777" w:rsidR="005D0CE1" w:rsidRPr="005D0CE1" w:rsidRDefault="005D0CE1" w:rsidP="005D0CE1">
      <w:pPr>
        <w:pStyle w:val="a"/>
        <w:ind w:left="56"/>
        <w:rPr>
          <w:rFonts w:hint="cs"/>
          <w:rtl/>
        </w:rPr>
      </w:pPr>
      <w:r w:rsidRPr="005D0CE1">
        <w:rPr>
          <w:rFonts w:hint="cs"/>
          <w:rtl/>
        </w:rPr>
        <w:tab/>
        <w:t xml:space="preserve">אנחנו בהחלט תומכים בבקשה ומקווים שהדבר יסתייע, על מנת שנוכל להביא לידי סיום את הצעת החוק הנדונה, לטובת הספורט בישראל. </w:t>
      </w:r>
    </w:p>
    <w:p w14:paraId="620FCB32" w14:textId="77777777" w:rsidR="005D0CE1" w:rsidRPr="005D0CE1" w:rsidRDefault="005D0CE1" w:rsidP="005D0CE1">
      <w:pPr>
        <w:pStyle w:val="a"/>
        <w:ind w:left="220"/>
        <w:rPr>
          <w:rFonts w:hint="cs"/>
          <w:rtl/>
        </w:rPr>
      </w:pPr>
    </w:p>
    <w:p w14:paraId="12F31F2C" w14:textId="77777777" w:rsidR="005D0CE1" w:rsidRPr="005D0CE1" w:rsidRDefault="005D0CE1" w:rsidP="005D0CE1">
      <w:pPr>
        <w:pStyle w:val="a"/>
        <w:ind w:left="220"/>
        <w:rPr>
          <w:rFonts w:hint="cs"/>
          <w:rtl/>
        </w:rPr>
      </w:pPr>
    </w:p>
    <w:p w14:paraId="13FFA4F1" w14:textId="77777777" w:rsidR="005D0CE1" w:rsidRPr="005D0CE1" w:rsidRDefault="005D0CE1" w:rsidP="005D0CE1">
      <w:pPr>
        <w:pStyle w:val="a"/>
        <w:ind w:left="56"/>
        <w:rPr>
          <w:rFonts w:hint="cs"/>
          <w:u w:val="single"/>
          <w:rtl/>
        </w:rPr>
      </w:pPr>
      <w:r w:rsidRPr="005D0CE1">
        <w:rPr>
          <w:rFonts w:hint="cs"/>
          <w:u w:val="single"/>
          <w:rtl/>
        </w:rPr>
        <w:t xml:space="preserve">יעקב </w:t>
      </w:r>
      <w:proofErr w:type="spellStart"/>
      <w:r w:rsidRPr="005D0CE1">
        <w:rPr>
          <w:rFonts w:hint="cs"/>
          <w:u w:val="single"/>
          <w:rtl/>
        </w:rPr>
        <w:t>פרידברג</w:t>
      </w:r>
      <w:proofErr w:type="spellEnd"/>
      <w:r w:rsidRPr="005D0CE1">
        <w:rPr>
          <w:rFonts w:hint="cs"/>
          <w:u w:val="single"/>
          <w:rtl/>
        </w:rPr>
        <w:t>:</w:t>
      </w:r>
    </w:p>
    <w:p w14:paraId="51676FBE" w14:textId="77777777" w:rsidR="005D0CE1" w:rsidRPr="005D0CE1" w:rsidRDefault="005D0CE1" w:rsidP="005D0CE1">
      <w:pPr>
        <w:pStyle w:val="a"/>
        <w:ind w:left="220"/>
        <w:rPr>
          <w:rFonts w:hint="cs"/>
          <w:rtl/>
        </w:rPr>
      </w:pPr>
      <w:r w:rsidRPr="005D0CE1">
        <w:rPr>
          <w:rFonts w:hint="cs"/>
          <w:rtl/>
        </w:rPr>
        <w:tab/>
      </w:r>
    </w:p>
    <w:p w14:paraId="08369CBA" w14:textId="77777777" w:rsidR="005D0CE1" w:rsidRPr="005D0CE1" w:rsidRDefault="005D0CE1" w:rsidP="005D0CE1">
      <w:pPr>
        <w:pStyle w:val="a"/>
        <w:ind w:left="220"/>
        <w:rPr>
          <w:rFonts w:hint="cs"/>
          <w:rtl/>
        </w:rPr>
      </w:pPr>
      <w:r w:rsidRPr="005D0CE1">
        <w:rPr>
          <w:rFonts w:hint="cs"/>
          <w:rtl/>
        </w:rPr>
        <w:tab/>
        <w:t xml:space="preserve">אני ממשרד המשפטים. אנחנו די מודאגים מההצעה הזו. הסעיף שמבקשים להוסיף כאן מבחינתנו משנה לחלוטין את האופן שבו הימורים חוקיים בנושא ספורט מוסדרים כיום בישראל. ב-40 וכמה השנים האחרונות מאז שנחקק החוק הזה, כל תכנית הימורים שרוצים לעשות מובאת על ידי המועצה להסדר הימורים בספורט בפני ועדת הכספים והיא מאשרת אותה לאחר דיון שהיא מקיימת בפרטים שלה. כאן, בעצם,  </w:t>
      </w:r>
      <w:proofErr w:type="spellStart"/>
      <w:r w:rsidRPr="005D0CE1">
        <w:rPr>
          <w:rFonts w:hint="cs"/>
          <w:rtl/>
        </w:rPr>
        <w:t>8ב</w:t>
      </w:r>
      <w:proofErr w:type="spellEnd"/>
      <w:r w:rsidRPr="005D0CE1">
        <w:rPr>
          <w:rFonts w:hint="cs"/>
          <w:rtl/>
        </w:rPr>
        <w:t xml:space="preserve">' החדש שמנסים להוסיף כנושא חדש, שמבחינתנו חורג מגדר ההצעה שעסקה במועצה לאומית לספורט באה לומר שהנושא הזה לא יהיה מפוקח על י די ועדת הכספים בגלל שהוא הימורים מיוחדים, וזה בעצם יאפשר לישראלים להמר באופן חוקי כאילו הם יושבים בחוץ לארץ. זו, מבחינתנו המשמעות. זה שינוי מוחלט של </w:t>
      </w:r>
      <w:proofErr w:type="spellStart"/>
      <w:r w:rsidRPr="005D0CE1">
        <w:rPr>
          <w:rFonts w:hint="cs"/>
          <w:rtl/>
        </w:rPr>
        <w:t>הסטטוס</w:t>
      </w:r>
      <w:proofErr w:type="spellEnd"/>
      <w:r w:rsidRPr="005D0CE1">
        <w:rPr>
          <w:rFonts w:hint="cs"/>
          <w:rtl/>
        </w:rPr>
        <w:t xml:space="preserve"> קוו בנושא ההימורים החוקיים בישראל. אנחנו מאד מודאגים מהשינוי הזה וחושבים שההשלכות שלו הן השלכות רוחב שיכולות להיות מאד משמעותיות. אנחנו מבקשים שהחקיקה הזו תיעשה בדרך שחקיקה שעושה שינויים גדולים כאלה מתבצעת. ולכן ביקשנו שיופץ תזכיר חוק ויתקיים דיון ציבורי וכל מי שיש לו לומר משהו בנושא יאמר, ולא בדרך מהירה כל כך ועקיפה כל כך. </w:t>
      </w:r>
    </w:p>
    <w:p w14:paraId="322730BC" w14:textId="77777777" w:rsidR="005D0CE1" w:rsidRPr="005D0CE1" w:rsidRDefault="005D0CE1" w:rsidP="005D0CE1">
      <w:pPr>
        <w:pStyle w:val="a"/>
        <w:ind w:left="220"/>
        <w:rPr>
          <w:rFonts w:hint="cs"/>
          <w:rtl/>
        </w:rPr>
      </w:pPr>
    </w:p>
    <w:p w14:paraId="248579BC" w14:textId="77777777" w:rsidR="005D0CE1" w:rsidRPr="005D0CE1" w:rsidRDefault="005D0CE1" w:rsidP="005D0CE1">
      <w:pPr>
        <w:bidi/>
        <w:rPr>
          <w:rFonts w:cs="David" w:hint="cs"/>
          <w:u w:val="single"/>
          <w:rtl/>
        </w:rPr>
      </w:pPr>
      <w:r w:rsidRPr="005D0CE1">
        <w:rPr>
          <w:rFonts w:cs="David" w:hint="cs"/>
          <w:u w:val="single"/>
          <w:rtl/>
        </w:rPr>
        <w:t>היו</w:t>
      </w:r>
      <w:r w:rsidRPr="005D0CE1">
        <w:rPr>
          <w:rFonts w:cs="David"/>
          <w:u w:val="single"/>
          <w:rtl/>
        </w:rPr>
        <w:t>"</w:t>
      </w:r>
      <w:r w:rsidRPr="005D0CE1">
        <w:rPr>
          <w:rFonts w:cs="David" w:hint="cs"/>
          <w:u w:val="single"/>
          <w:rtl/>
        </w:rPr>
        <w:t xml:space="preserve">ר יריב </w:t>
      </w:r>
      <w:proofErr w:type="spellStart"/>
      <w:r w:rsidRPr="005D0CE1">
        <w:rPr>
          <w:rFonts w:cs="David" w:hint="cs"/>
          <w:u w:val="single"/>
          <w:rtl/>
        </w:rPr>
        <w:t>לוין</w:t>
      </w:r>
      <w:proofErr w:type="spellEnd"/>
      <w:r w:rsidRPr="005D0CE1">
        <w:rPr>
          <w:rFonts w:cs="David" w:hint="cs"/>
          <w:u w:val="single"/>
          <w:rtl/>
        </w:rPr>
        <w:t>:</w:t>
      </w:r>
    </w:p>
    <w:p w14:paraId="2F9BE82E" w14:textId="77777777" w:rsidR="005D0CE1" w:rsidRPr="005D0CE1" w:rsidRDefault="005D0CE1" w:rsidP="005D0CE1">
      <w:pPr>
        <w:bidi/>
        <w:rPr>
          <w:rFonts w:cs="David" w:hint="cs"/>
          <w:u w:val="single"/>
          <w:rtl/>
        </w:rPr>
      </w:pPr>
    </w:p>
    <w:p w14:paraId="0B27001C" w14:textId="77777777" w:rsidR="005D0CE1" w:rsidRPr="005D0CE1" w:rsidRDefault="005D0CE1" w:rsidP="005D0CE1">
      <w:pPr>
        <w:pStyle w:val="a"/>
        <w:ind w:left="220"/>
        <w:rPr>
          <w:rFonts w:hint="cs"/>
          <w:rtl/>
        </w:rPr>
      </w:pPr>
      <w:r w:rsidRPr="005D0CE1">
        <w:rPr>
          <w:rFonts w:hint="cs"/>
          <w:rtl/>
        </w:rPr>
        <w:tab/>
        <w:t xml:space="preserve"> מי מייצג את עמדת משרד האוצר? </w:t>
      </w:r>
    </w:p>
    <w:p w14:paraId="723BEC04" w14:textId="77777777" w:rsidR="005D0CE1" w:rsidRPr="005D0CE1" w:rsidRDefault="005D0CE1" w:rsidP="005D0CE1">
      <w:pPr>
        <w:pStyle w:val="a"/>
        <w:ind w:left="220"/>
        <w:rPr>
          <w:rFonts w:hint="cs"/>
          <w:rtl/>
        </w:rPr>
      </w:pPr>
    </w:p>
    <w:p w14:paraId="7FDA37FB" w14:textId="77777777" w:rsidR="005D0CE1" w:rsidRPr="005D0CE1" w:rsidRDefault="005D0CE1" w:rsidP="005D0CE1">
      <w:pPr>
        <w:pStyle w:val="a"/>
        <w:rPr>
          <w:rFonts w:hint="cs"/>
          <w:u w:val="single"/>
          <w:rtl/>
        </w:rPr>
      </w:pPr>
      <w:r w:rsidRPr="005D0CE1">
        <w:rPr>
          <w:rFonts w:hint="cs"/>
          <w:u w:val="single"/>
          <w:rtl/>
        </w:rPr>
        <w:t xml:space="preserve">ראובן </w:t>
      </w:r>
      <w:proofErr w:type="spellStart"/>
      <w:r w:rsidRPr="005D0CE1">
        <w:rPr>
          <w:rFonts w:hint="cs"/>
          <w:u w:val="single"/>
          <w:rtl/>
        </w:rPr>
        <w:t>קוגן</w:t>
      </w:r>
      <w:proofErr w:type="spellEnd"/>
      <w:r w:rsidRPr="005D0CE1">
        <w:rPr>
          <w:rFonts w:hint="cs"/>
          <w:u w:val="single"/>
          <w:rtl/>
        </w:rPr>
        <w:t>:</w:t>
      </w:r>
    </w:p>
    <w:p w14:paraId="71A292FD" w14:textId="77777777" w:rsidR="005D0CE1" w:rsidRPr="005D0CE1" w:rsidRDefault="005D0CE1" w:rsidP="005D0CE1">
      <w:pPr>
        <w:pStyle w:val="a"/>
        <w:ind w:left="220"/>
        <w:rPr>
          <w:rFonts w:hint="cs"/>
          <w:rtl/>
        </w:rPr>
      </w:pPr>
    </w:p>
    <w:p w14:paraId="04EDE907" w14:textId="77777777" w:rsidR="005D0CE1" w:rsidRPr="005D0CE1" w:rsidRDefault="005D0CE1" w:rsidP="005D0CE1">
      <w:pPr>
        <w:pStyle w:val="a"/>
        <w:ind w:left="220"/>
        <w:rPr>
          <w:rFonts w:hint="cs"/>
          <w:rtl/>
        </w:rPr>
      </w:pPr>
      <w:r w:rsidRPr="005D0CE1">
        <w:rPr>
          <w:rFonts w:hint="cs"/>
          <w:rtl/>
        </w:rPr>
        <w:tab/>
        <w:t xml:space="preserve">אנחנו תומכים בנושא וחושבים שעצם העובדה שזה לא נכלל בהצעת החוק המקורית נבעה מחוסר ידיעה שלנו שהנושא הזה הוא קצת יותר מורכב ממה שחשבנו בתחילת הדרך, כשיצאנו לחוקק את חוק המועצה הלאומית לספורט. כמו שאמר יושב ראש ועדת החינוך, התרבות והספורט המועצה הלאומית לספורט זה הסדר שהוא יותר רחב במהות שלו מעבר למה שמפורט בחוק עצמו, והוא כולל כמה דברים שמשתנים בעולם הספורט. פעם אחת אנחנו משנים את אופן ההקצאה של המשאבים בספורט ופעם </w:t>
      </w:r>
      <w:proofErr w:type="spellStart"/>
      <w:r w:rsidRPr="005D0CE1">
        <w:rPr>
          <w:rFonts w:hint="cs"/>
          <w:rtl/>
        </w:rPr>
        <w:t>שניה</w:t>
      </w:r>
      <w:proofErr w:type="spellEnd"/>
      <w:r w:rsidRPr="005D0CE1">
        <w:rPr>
          <w:rFonts w:hint="cs"/>
          <w:rtl/>
        </w:rPr>
        <w:t xml:space="preserve"> אנחנו מוסיפים את המשאבים לעולם הספורט. תוספת המשאבים באה, בין היתר, בתוספת מוצרים למועצה להסדרי הימורים. כשיצאנו לדרך חשבנו שכל הכללים שקיימים היום בתקנות של המועצה להסדר הימורים בעצם נמצאים במצב שבו ניתן לדון בהם בוועדת הכספים בדרך רגילה, ולא צריך שום </w:t>
      </w:r>
    </w:p>
    <w:p w14:paraId="3611616C" w14:textId="77777777" w:rsidR="005D0CE1" w:rsidRPr="005D0CE1" w:rsidRDefault="005D0CE1" w:rsidP="005D0CE1">
      <w:pPr>
        <w:pStyle w:val="a"/>
        <w:ind w:left="220"/>
        <w:rPr>
          <w:rFonts w:hint="cs"/>
          <w:rtl/>
        </w:rPr>
      </w:pPr>
      <w:r w:rsidRPr="005D0CE1">
        <w:rPr>
          <w:rFonts w:hint="cs"/>
          <w:rtl/>
        </w:rPr>
        <w:t xml:space="preserve">התערבות נוספת. התברר לנו, במעלה הדרך, תוך כדי הדיונים בוועדת הכספים שהנושא הזה של </w:t>
      </w:r>
      <w:proofErr w:type="spellStart"/>
      <w:r w:rsidRPr="005D0CE1">
        <w:rPr>
          <w:rFonts w:hint="cs"/>
          <w:rtl/>
        </w:rPr>
        <w:t>מירוצי</w:t>
      </w:r>
      <w:proofErr w:type="spellEnd"/>
      <w:r w:rsidRPr="005D0CE1">
        <w:rPr>
          <w:rFonts w:hint="cs"/>
          <w:rtl/>
        </w:rPr>
        <w:t xml:space="preserve"> הסוסים בחוץ לארץ בגלל המבנה המיוחד שלהם ומבנה ההסכמים המיוחד של ההסכמים האלה, מביא למצב שוועדת הכספים תתקשה לאשר את ההסדרים האלה במתכונת הקבועה כיום בחוק. לכן ביקשנו לא להפעיל את הפיקוח הפרלמנטארי של ועדת הכספים כי בכל מקרה,  כל סמכויות של אישור למתן ההיתר המיוחד הזה יישארו בידי הוועדה, היא תקבל את כל המידע שהיא תצטרך בשביל לתת את האישור הזה, אישור פוזיטיבי, זה לא איזשהו מעקף אחר, אבל ברמה המשפטית נאלצנו ללכת לשינוי חקיקה שתאפשר לה בכל מקרה לדון בזה ולא לעבור על הסכם שהוא בדרך כלל בשפה זרה, משתרע על כ-120-200 עמודים, דבר שיכול לסרבל את כל הליך האישור. </w:t>
      </w:r>
    </w:p>
    <w:p w14:paraId="53D348B2" w14:textId="77777777" w:rsidR="005D0CE1" w:rsidRPr="005D0CE1" w:rsidRDefault="005D0CE1" w:rsidP="005D0CE1">
      <w:pPr>
        <w:pStyle w:val="a"/>
        <w:ind w:left="220"/>
        <w:rPr>
          <w:rFonts w:hint="cs"/>
          <w:rtl/>
        </w:rPr>
      </w:pPr>
    </w:p>
    <w:p w14:paraId="6B98B40C" w14:textId="77777777" w:rsidR="005D0CE1" w:rsidRPr="005D0CE1" w:rsidRDefault="005D0CE1" w:rsidP="005D0CE1">
      <w:pPr>
        <w:pStyle w:val="a"/>
        <w:ind w:left="220"/>
        <w:rPr>
          <w:rFonts w:hint="cs"/>
          <w:rtl/>
        </w:rPr>
      </w:pPr>
      <w:r w:rsidRPr="005D0CE1">
        <w:rPr>
          <w:rFonts w:hint="cs"/>
          <w:rtl/>
        </w:rPr>
        <w:tab/>
        <w:t xml:space="preserve">אלה דברים שמוצעים כאן כיום. אני חושב וגם הנציג של משרד המשפטים הסביר את זה </w:t>
      </w:r>
      <w:r w:rsidRPr="005D0CE1">
        <w:rPr>
          <w:rtl/>
        </w:rPr>
        <w:t>–</w:t>
      </w:r>
      <w:r w:rsidRPr="005D0CE1">
        <w:rPr>
          <w:rFonts w:hint="cs"/>
          <w:rtl/>
        </w:rPr>
        <w:t xml:space="preserve"> המחלוקת היום בין ועדת החינוך ובין משרד המשפטים היא מחלקות פרוצדוראלית, כלומר </w:t>
      </w:r>
      <w:r w:rsidRPr="005D0CE1">
        <w:rPr>
          <w:rtl/>
        </w:rPr>
        <w:t>–</w:t>
      </w:r>
      <w:r w:rsidRPr="005D0CE1">
        <w:rPr>
          <w:rFonts w:hint="cs"/>
          <w:rtl/>
        </w:rPr>
        <w:t xml:space="preserve"> האם צריך לעשות את התיקון הזה במסגרת חקיקה ממשלתית, תזכיר חוק, וכן הלאה, או שזה משהו שיו"ר ועדה שאצלו נדונה הצעת החוק הזו יכול לבוא ולהציע כתוספת משלו, אחרי שהוא הבין את המחסום שיש היום לאישור הצעת החוק עצמה באמצעות הנושא הזה של חוק המועצה להסדר הימורים. לכן אני חושב שמעבר לנושא הזה, אחרי שעבדנו על המהות, גם מול משרד המשפטים גם מול הייעוץ המשפטי של ועדת הכספים, כפי שבא לידי ביטוי בהודעה של יושב ראש ועדת הכספים וגם מול הייעוץ המשפטי של ועדת החינוך, התרבות והספורט, אני חושב שהיוזמה היא יוזמה שעברה את כל התהליך, גם </w:t>
      </w:r>
      <w:proofErr w:type="spellStart"/>
      <w:r w:rsidRPr="005D0CE1">
        <w:rPr>
          <w:rFonts w:hint="cs"/>
          <w:rtl/>
        </w:rPr>
        <w:t>הביורוקרטי</w:t>
      </w:r>
      <w:proofErr w:type="spellEnd"/>
      <w:r w:rsidRPr="005D0CE1">
        <w:rPr>
          <w:rFonts w:hint="cs"/>
          <w:rtl/>
        </w:rPr>
        <w:t xml:space="preserve">, הנדרש, וגם, בסופו של יום, אני מניח שמעבר לדיון אחד שכבר התקיים בוועדת החינוך יתקיים דיון נוסף, לפחות אחד, בנושא הזה, דבר שיאפשר גם לכל הציבור שירצה להעיר את ההערות שלו לתוכן ולמהות העניין </w:t>
      </w:r>
      <w:r w:rsidRPr="005D0CE1">
        <w:rPr>
          <w:rtl/>
        </w:rPr>
        <w:t>–</w:t>
      </w:r>
      <w:r w:rsidRPr="005D0CE1">
        <w:rPr>
          <w:rFonts w:hint="cs"/>
          <w:rtl/>
        </w:rPr>
        <w:t xml:space="preserve"> שיוכל לעשות זאת. </w:t>
      </w:r>
    </w:p>
    <w:p w14:paraId="5C4012F7" w14:textId="77777777" w:rsidR="005D0CE1" w:rsidRPr="005D0CE1" w:rsidRDefault="005D0CE1" w:rsidP="005D0CE1">
      <w:pPr>
        <w:pStyle w:val="a"/>
        <w:keepLines/>
        <w:ind w:left="220"/>
        <w:rPr>
          <w:rFonts w:hint="cs"/>
          <w:rtl/>
        </w:rPr>
      </w:pPr>
    </w:p>
    <w:p w14:paraId="21246912" w14:textId="77777777" w:rsidR="005D0CE1" w:rsidRPr="005D0CE1" w:rsidRDefault="005D0CE1" w:rsidP="005D0CE1">
      <w:pPr>
        <w:keepLines/>
        <w:bidi/>
        <w:rPr>
          <w:rFonts w:cs="David" w:hint="cs"/>
          <w:u w:val="single"/>
          <w:rtl/>
        </w:rPr>
      </w:pPr>
      <w:r w:rsidRPr="005D0CE1">
        <w:rPr>
          <w:rFonts w:cs="David" w:hint="cs"/>
          <w:u w:val="single"/>
          <w:rtl/>
        </w:rPr>
        <w:t>היו</w:t>
      </w:r>
      <w:r w:rsidRPr="005D0CE1">
        <w:rPr>
          <w:rFonts w:cs="David"/>
          <w:u w:val="single"/>
          <w:rtl/>
        </w:rPr>
        <w:t>"</w:t>
      </w:r>
      <w:r w:rsidRPr="005D0CE1">
        <w:rPr>
          <w:rFonts w:cs="David" w:hint="cs"/>
          <w:u w:val="single"/>
          <w:rtl/>
        </w:rPr>
        <w:t xml:space="preserve">ר יריב </w:t>
      </w:r>
      <w:proofErr w:type="spellStart"/>
      <w:r w:rsidRPr="005D0CE1">
        <w:rPr>
          <w:rFonts w:cs="David" w:hint="cs"/>
          <w:u w:val="single"/>
          <w:rtl/>
        </w:rPr>
        <w:t>לוין</w:t>
      </w:r>
      <w:proofErr w:type="spellEnd"/>
      <w:r w:rsidRPr="005D0CE1">
        <w:rPr>
          <w:rFonts w:cs="David" w:hint="cs"/>
          <w:u w:val="single"/>
          <w:rtl/>
        </w:rPr>
        <w:t>:</w:t>
      </w:r>
    </w:p>
    <w:p w14:paraId="0CDF9B21" w14:textId="77777777" w:rsidR="005D0CE1" w:rsidRPr="005D0CE1" w:rsidRDefault="005D0CE1" w:rsidP="005D0CE1">
      <w:pPr>
        <w:keepLines/>
        <w:bidi/>
        <w:rPr>
          <w:rFonts w:cs="David" w:hint="cs"/>
          <w:u w:val="single"/>
          <w:rtl/>
        </w:rPr>
      </w:pPr>
    </w:p>
    <w:p w14:paraId="794EEE51" w14:textId="77777777" w:rsidR="005D0CE1" w:rsidRPr="005D0CE1" w:rsidRDefault="005D0CE1" w:rsidP="005D0CE1">
      <w:pPr>
        <w:pStyle w:val="a"/>
        <w:keepLines/>
        <w:ind w:left="220"/>
        <w:rPr>
          <w:rFonts w:hint="cs"/>
          <w:rtl/>
        </w:rPr>
      </w:pPr>
      <w:r w:rsidRPr="005D0CE1">
        <w:rPr>
          <w:rFonts w:hint="cs"/>
          <w:rtl/>
        </w:rPr>
        <w:tab/>
        <w:t xml:space="preserve"> אני הבנתי מעורך הדין </w:t>
      </w:r>
      <w:proofErr w:type="spellStart"/>
      <w:r w:rsidRPr="005D0CE1">
        <w:rPr>
          <w:rFonts w:hint="cs"/>
          <w:rtl/>
        </w:rPr>
        <w:t>פרידברג</w:t>
      </w:r>
      <w:proofErr w:type="spellEnd"/>
      <w:r w:rsidRPr="005D0CE1">
        <w:rPr>
          <w:rFonts w:hint="cs"/>
          <w:rtl/>
        </w:rPr>
        <w:t xml:space="preserve"> שהמחלוקת היא מחלוקת מהותית מאד והפרוצדורה היא אולי כלי שרת למהות </w:t>
      </w:r>
      <w:r w:rsidRPr="005D0CE1">
        <w:rPr>
          <w:rtl/>
        </w:rPr>
        <w:t>–</w:t>
      </w:r>
      <w:r w:rsidRPr="005D0CE1">
        <w:rPr>
          <w:rFonts w:hint="cs"/>
          <w:rtl/>
        </w:rPr>
        <w:t xml:space="preserve"> אני צודק או לא? </w:t>
      </w:r>
    </w:p>
    <w:p w14:paraId="64199581" w14:textId="77777777" w:rsidR="005D0CE1" w:rsidRPr="005D0CE1" w:rsidRDefault="005D0CE1" w:rsidP="005D0CE1">
      <w:pPr>
        <w:pStyle w:val="a"/>
        <w:ind w:left="220"/>
        <w:rPr>
          <w:rFonts w:hint="cs"/>
          <w:rtl/>
        </w:rPr>
      </w:pPr>
    </w:p>
    <w:p w14:paraId="44896E46" w14:textId="77777777" w:rsidR="005D0CE1" w:rsidRPr="005D0CE1" w:rsidRDefault="005D0CE1" w:rsidP="005D0CE1">
      <w:pPr>
        <w:pStyle w:val="a"/>
        <w:rPr>
          <w:rFonts w:hint="cs"/>
          <w:u w:val="single"/>
          <w:rtl/>
        </w:rPr>
      </w:pPr>
      <w:r w:rsidRPr="005D0CE1">
        <w:rPr>
          <w:rFonts w:hint="cs"/>
          <w:u w:val="single"/>
          <w:rtl/>
        </w:rPr>
        <w:t xml:space="preserve">יעקב </w:t>
      </w:r>
      <w:proofErr w:type="spellStart"/>
      <w:r w:rsidRPr="005D0CE1">
        <w:rPr>
          <w:rFonts w:hint="cs"/>
          <w:u w:val="single"/>
          <w:rtl/>
        </w:rPr>
        <w:t>פרידברג</w:t>
      </w:r>
      <w:proofErr w:type="spellEnd"/>
      <w:r w:rsidRPr="005D0CE1">
        <w:rPr>
          <w:rFonts w:hint="cs"/>
          <w:u w:val="single"/>
          <w:rtl/>
        </w:rPr>
        <w:t>:</w:t>
      </w:r>
    </w:p>
    <w:p w14:paraId="6758494C" w14:textId="77777777" w:rsidR="005D0CE1" w:rsidRPr="005D0CE1" w:rsidRDefault="005D0CE1" w:rsidP="005D0CE1">
      <w:pPr>
        <w:pStyle w:val="a"/>
        <w:ind w:left="220"/>
        <w:rPr>
          <w:rFonts w:hint="cs"/>
          <w:rtl/>
        </w:rPr>
      </w:pPr>
    </w:p>
    <w:p w14:paraId="4100C898" w14:textId="77777777" w:rsidR="005D0CE1" w:rsidRPr="005D0CE1" w:rsidRDefault="005D0CE1" w:rsidP="005D0CE1">
      <w:pPr>
        <w:pStyle w:val="a"/>
        <w:ind w:left="220"/>
        <w:rPr>
          <w:rFonts w:hint="cs"/>
          <w:rtl/>
        </w:rPr>
      </w:pPr>
      <w:r w:rsidRPr="005D0CE1">
        <w:rPr>
          <w:rFonts w:hint="cs"/>
          <w:rtl/>
        </w:rPr>
        <w:tab/>
        <w:t xml:space="preserve">לחלוטין. אני אוסיף הסבר- ההסדר שמציעים כאן יאפשר הימורים כפי שהם הוגדרו "מיוחדים". אמנם רוצים לאפשר רק את </w:t>
      </w:r>
      <w:proofErr w:type="spellStart"/>
      <w:r w:rsidRPr="005D0CE1">
        <w:rPr>
          <w:rFonts w:hint="cs"/>
          <w:rtl/>
        </w:rPr>
        <w:t>מירוצי</w:t>
      </w:r>
      <w:proofErr w:type="spellEnd"/>
      <w:r w:rsidRPr="005D0CE1">
        <w:rPr>
          <w:rFonts w:hint="cs"/>
          <w:rtl/>
        </w:rPr>
        <w:t xml:space="preserve"> הסוסים אבל הוא יכול, בעיקרון, להיות צינור שיכניס כל מיני דברים, גם, וגם לפרקי זמן בלתי מוגבלים. המשמעות של הפיקוח של ועדת הכספים היא כזו שמתקיים פיקוח הדוק, פרלמנטארי על מנת לוודא שההימורים הללו לא פוגעים בתקנת הציבור, לא פוגעים בצרכנים, במהמרים, ושבאמת מתאים להחריג אותם מהאיסור הפלילי. זו הסיבה שאנחנו בעצם כל כך מקפידים בעניין. אנחנו חושבים ששינויים כל כך מהותיים אגב הסתייגות </w:t>
      </w:r>
      <w:r w:rsidRPr="005D0CE1">
        <w:rPr>
          <w:rtl/>
        </w:rPr>
        <w:t>–</w:t>
      </w:r>
      <w:r w:rsidRPr="005D0CE1">
        <w:rPr>
          <w:rFonts w:hint="cs"/>
          <w:rtl/>
        </w:rPr>
        <w:t xml:space="preserve"> הם לא דבר שראוי לעשות. </w:t>
      </w:r>
    </w:p>
    <w:p w14:paraId="561C3CD8" w14:textId="77777777" w:rsidR="005D0CE1" w:rsidRPr="005D0CE1" w:rsidRDefault="005D0CE1" w:rsidP="005D0CE1">
      <w:pPr>
        <w:pStyle w:val="a"/>
        <w:rPr>
          <w:rFonts w:hint="cs"/>
          <w:rtl/>
        </w:rPr>
      </w:pPr>
    </w:p>
    <w:p w14:paraId="14570B34" w14:textId="77777777" w:rsidR="005D0CE1" w:rsidRPr="005D0CE1" w:rsidRDefault="005D0CE1" w:rsidP="005D0CE1">
      <w:pPr>
        <w:bidi/>
        <w:rPr>
          <w:rFonts w:cs="David" w:hint="cs"/>
          <w:u w:val="single"/>
          <w:rtl/>
        </w:rPr>
      </w:pPr>
      <w:r w:rsidRPr="005D0CE1">
        <w:rPr>
          <w:rFonts w:cs="David" w:hint="cs"/>
          <w:u w:val="single"/>
          <w:rtl/>
        </w:rPr>
        <w:t>אלכס מילר:</w:t>
      </w:r>
    </w:p>
    <w:p w14:paraId="6A559079" w14:textId="77777777" w:rsidR="005D0CE1" w:rsidRPr="005D0CE1" w:rsidRDefault="005D0CE1" w:rsidP="005D0CE1">
      <w:pPr>
        <w:bidi/>
        <w:rPr>
          <w:rFonts w:cs="David" w:hint="cs"/>
          <w:rtl/>
        </w:rPr>
      </w:pPr>
    </w:p>
    <w:p w14:paraId="6F944FD7" w14:textId="77777777" w:rsidR="005D0CE1" w:rsidRPr="005D0CE1" w:rsidRDefault="005D0CE1" w:rsidP="005D0CE1">
      <w:pPr>
        <w:pStyle w:val="a"/>
        <w:rPr>
          <w:rFonts w:hint="cs"/>
          <w:rtl/>
        </w:rPr>
      </w:pPr>
      <w:r w:rsidRPr="005D0CE1">
        <w:rPr>
          <w:rFonts w:hint="cs"/>
          <w:rtl/>
        </w:rPr>
        <w:tab/>
        <w:t xml:space="preserve">אדוני היושב ראש, יש לי גם את הפרוטוקול וגם הודעה בזמן הישיבה בוועדת החינוך של  משרד המשפטים, שלמשרד המשפטים  אין שום בעיה עם המהות של הנוסח אלא יש להם בעיה עם הדרך. תיאורטית זה יכול להיות נכון, אבל בואו נראה פרקטית. כשהופץ תזכיר חוק בנושא הזה המשרדים הרלבנטיים נמצאים כאן כרגע - זה משרד הספורט, משרד האוצר ומשרד המשפטים. אנחנו גם מדברים שכאשר חוק ממשלתי עובר ועדת שרים לחקיקה הוא לא הולך להליך חקיקה טרומית ואחר כך ראשונה, </w:t>
      </w:r>
      <w:proofErr w:type="spellStart"/>
      <w:r w:rsidRPr="005D0CE1">
        <w:rPr>
          <w:rFonts w:hint="cs"/>
          <w:rtl/>
        </w:rPr>
        <w:t>שניה</w:t>
      </w:r>
      <w:proofErr w:type="spellEnd"/>
      <w:r w:rsidRPr="005D0CE1">
        <w:rPr>
          <w:rFonts w:hint="cs"/>
          <w:rtl/>
        </w:rPr>
        <w:t xml:space="preserve"> ושלישית, הוא הולך בדיוק באותו הליך שבו אנחנו נמצאים היום- הוא עובר קריאה ראשונה בכנסת, ואחר כך מגיע לדיון בוועדה, להכנה לקריאה </w:t>
      </w:r>
      <w:proofErr w:type="spellStart"/>
      <w:r w:rsidRPr="005D0CE1">
        <w:rPr>
          <w:rFonts w:hint="cs"/>
          <w:rtl/>
        </w:rPr>
        <w:t>שניה</w:t>
      </w:r>
      <w:proofErr w:type="spellEnd"/>
      <w:r w:rsidRPr="005D0CE1">
        <w:rPr>
          <w:rFonts w:hint="cs"/>
          <w:rtl/>
        </w:rPr>
        <w:t xml:space="preserve"> ושלישית, </w:t>
      </w:r>
      <w:proofErr w:type="spellStart"/>
      <w:r w:rsidRPr="005D0CE1">
        <w:rPr>
          <w:rFonts w:hint="cs"/>
          <w:rtl/>
        </w:rPr>
        <w:t>ומוצבע</w:t>
      </w:r>
      <w:proofErr w:type="spellEnd"/>
      <w:r w:rsidRPr="005D0CE1">
        <w:rPr>
          <w:rFonts w:hint="cs"/>
          <w:rtl/>
        </w:rPr>
        <w:t xml:space="preserve"> במליאה בקריאה </w:t>
      </w:r>
      <w:proofErr w:type="spellStart"/>
      <w:r w:rsidRPr="005D0CE1">
        <w:rPr>
          <w:rFonts w:hint="cs"/>
          <w:rtl/>
        </w:rPr>
        <w:t>שניה</w:t>
      </w:r>
      <w:proofErr w:type="spellEnd"/>
      <w:r w:rsidRPr="005D0CE1">
        <w:rPr>
          <w:rFonts w:hint="cs"/>
          <w:rtl/>
        </w:rPr>
        <w:t xml:space="preserve"> ושלישית. אנחנו כן נקיים דיון על הנושא הזה בצורה נפרדת בוועדה. זה, דבר ראשון. המשרדים הרלבנטיים לחוק הזה כבר הביעו את התמיכה, וגם משרד המשפטים, כמו שציינו אצלי בוועדה </w:t>
      </w:r>
      <w:r w:rsidRPr="005D0CE1">
        <w:rPr>
          <w:rtl/>
        </w:rPr>
        <w:t>–</w:t>
      </w:r>
      <w:r w:rsidRPr="005D0CE1">
        <w:rPr>
          <w:rFonts w:hint="cs"/>
          <w:rtl/>
        </w:rPr>
        <w:t xml:space="preserve"> יכול להיות שיש שינוי בעמדה, שלא שמעתי עליו, אבל מבחינת המהות של הנושא הזה, אין שום בעיה. גם כל שאר הדברים שיש הערה עליהם, שזה יכול להיות הדבר שיפתח נושאים שונים, כמו שנאמר כאן מקודם </w:t>
      </w:r>
      <w:r w:rsidRPr="005D0CE1">
        <w:rPr>
          <w:rtl/>
        </w:rPr>
        <w:t>–</w:t>
      </w:r>
      <w:r w:rsidRPr="005D0CE1">
        <w:rPr>
          <w:rFonts w:hint="cs"/>
          <w:rtl/>
        </w:rPr>
        <w:t xml:space="preserve"> על כל הנושאים האלה- ועדת הכספים עדיין אחראית לבוא ולאשר אותם בלי כל קשר לכל מה שכתוב בחוק. </w:t>
      </w:r>
    </w:p>
    <w:p w14:paraId="27C7DBCD" w14:textId="77777777" w:rsidR="005D0CE1" w:rsidRPr="005D0CE1" w:rsidRDefault="005D0CE1" w:rsidP="005D0CE1">
      <w:pPr>
        <w:pStyle w:val="a"/>
        <w:rPr>
          <w:rFonts w:hint="cs"/>
          <w:rtl/>
        </w:rPr>
      </w:pPr>
    </w:p>
    <w:p w14:paraId="39480224" w14:textId="77777777" w:rsidR="005D0CE1" w:rsidRPr="005D0CE1" w:rsidRDefault="005D0CE1" w:rsidP="005D0CE1">
      <w:pPr>
        <w:pStyle w:val="a"/>
        <w:rPr>
          <w:rFonts w:hint="cs"/>
          <w:u w:val="single"/>
          <w:rtl/>
        </w:rPr>
      </w:pPr>
      <w:r w:rsidRPr="005D0CE1">
        <w:rPr>
          <w:rFonts w:hint="cs"/>
          <w:u w:val="single"/>
          <w:rtl/>
        </w:rPr>
        <w:t xml:space="preserve">ראובן </w:t>
      </w:r>
      <w:proofErr w:type="spellStart"/>
      <w:r w:rsidRPr="005D0CE1">
        <w:rPr>
          <w:rFonts w:hint="cs"/>
          <w:u w:val="single"/>
          <w:rtl/>
        </w:rPr>
        <w:t>קוגן</w:t>
      </w:r>
      <w:proofErr w:type="spellEnd"/>
      <w:r w:rsidRPr="005D0CE1">
        <w:rPr>
          <w:rFonts w:hint="cs"/>
          <w:u w:val="single"/>
          <w:rtl/>
        </w:rPr>
        <w:t>:</w:t>
      </w:r>
    </w:p>
    <w:p w14:paraId="1A870189" w14:textId="77777777" w:rsidR="005D0CE1" w:rsidRPr="005D0CE1" w:rsidRDefault="005D0CE1" w:rsidP="005D0CE1">
      <w:pPr>
        <w:pStyle w:val="a"/>
        <w:rPr>
          <w:rFonts w:hint="cs"/>
          <w:rtl/>
        </w:rPr>
      </w:pPr>
    </w:p>
    <w:p w14:paraId="4852B22C" w14:textId="77777777" w:rsidR="005D0CE1" w:rsidRPr="005D0CE1" w:rsidRDefault="005D0CE1" w:rsidP="005D0CE1">
      <w:pPr>
        <w:pStyle w:val="a"/>
        <w:rPr>
          <w:rFonts w:hint="cs"/>
          <w:rtl/>
        </w:rPr>
      </w:pPr>
      <w:r w:rsidRPr="005D0CE1">
        <w:rPr>
          <w:rFonts w:hint="cs"/>
          <w:rtl/>
        </w:rPr>
        <w:tab/>
        <w:t xml:space="preserve">ברשותכם, גם לבקשת ועדת הכספים, כי בסך </w:t>
      </w:r>
      <w:proofErr w:type="spellStart"/>
      <w:r w:rsidRPr="005D0CE1">
        <w:rPr>
          <w:rFonts w:hint="cs"/>
          <w:rtl/>
        </w:rPr>
        <w:t>הכל</w:t>
      </w:r>
      <w:proofErr w:type="spellEnd"/>
      <w:r w:rsidRPr="005D0CE1">
        <w:rPr>
          <w:rFonts w:hint="cs"/>
          <w:rtl/>
        </w:rPr>
        <w:t xml:space="preserve"> אנחנו הולכים יד ביד יחד עם הוועדה והייעוץ המשפטי שלה, אני אציג באופן עקרוני את ההסדר - -</w:t>
      </w:r>
    </w:p>
    <w:p w14:paraId="278A0DD0" w14:textId="77777777" w:rsidR="005D0CE1" w:rsidRPr="005D0CE1" w:rsidRDefault="005D0CE1" w:rsidP="005D0CE1">
      <w:pPr>
        <w:pStyle w:val="a"/>
        <w:rPr>
          <w:rFonts w:hint="cs"/>
          <w:rtl/>
        </w:rPr>
      </w:pPr>
    </w:p>
    <w:p w14:paraId="7640B781" w14:textId="77777777" w:rsidR="005D0CE1" w:rsidRPr="005D0CE1" w:rsidRDefault="005D0CE1" w:rsidP="005D0CE1">
      <w:pPr>
        <w:bidi/>
        <w:rPr>
          <w:rFonts w:cs="David" w:hint="cs"/>
          <w:u w:val="single"/>
          <w:rtl/>
        </w:rPr>
      </w:pPr>
      <w:r w:rsidRPr="005D0CE1">
        <w:rPr>
          <w:rFonts w:cs="David" w:hint="cs"/>
          <w:u w:val="single"/>
          <w:rtl/>
        </w:rPr>
        <w:t>היו</w:t>
      </w:r>
      <w:r w:rsidRPr="005D0CE1">
        <w:rPr>
          <w:rFonts w:cs="David"/>
          <w:u w:val="single"/>
          <w:rtl/>
        </w:rPr>
        <w:t>"</w:t>
      </w:r>
      <w:r w:rsidRPr="005D0CE1">
        <w:rPr>
          <w:rFonts w:cs="David" w:hint="cs"/>
          <w:u w:val="single"/>
          <w:rtl/>
        </w:rPr>
        <w:t xml:space="preserve">ר יריב </w:t>
      </w:r>
      <w:proofErr w:type="spellStart"/>
      <w:r w:rsidRPr="005D0CE1">
        <w:rPr>
          <w:rFonts w:cs="David" w:hint="cs"/>
          <w:u w:val="single"/>
          <w:rtl/>
        </w:rPr>
        <w:t>לוין</w:t>
      </w:r>
      <w:proofErr w:type="spellEnd"/>
      <w:r w:rsidRPr="005D0CE1">
        <w:rPr>
          <w:rFonts w:cs="David" w:hint="cs"/>
          <w:u w:val="single"/>
          <w:rtl/>
        </w:rPr>
        <w:t>:</w:t>
      </w:r>
    </w:p>
    <w:p w14:paraId="2BCCD2FD" w14:textId="77777777" w:rsidR="005D0CE1" w:rsidRPr="005D0CE1" w:rsidRDefault="005D0CE1" w:rsidP="005D0CE1">
      <w:pPr>
        <w:bidi/>
        <w:rPr>
          <w:rFonts w:cs="David" w:hint="cs"/>
          <w:u w:val="single"/>
          <w:rtl/>
        </w:rPr>
      </w:pPr>
    </w:p>
    <w:p w14:paraId="6BC708F4" w14:textId="77777777" w:rsidR="005D0CE1" w:rsidRPr="005D0CE1" w:rsidRDefault="005D0CE1" w:rsidP="005D0CE1">
      <w:pPr>
        <w:pStyle w:val="a"/>
        <w:rPr>
          <w:rFonts w:hint="cs"/>
          <w:rtl/>
        </w:rPr>
      </w:pPr>
      <w:r w:rsidRPr="005D0CE1">
        <w:rPr>
          <w:rFonts w:hint="cs"/>
          <w:rtl/>
        </w:rPr>
        <w:tab/>
        <w:t xml:space="preserve">רגע, אני לא רוצה להיכנס לפרטי ההסדר המהותי. אני רק רוצה לשאול את היועצת המשפטית של ועדת הכספים </w:t>
      </w:r>
      <w:r w:rsidRPr="005D0CE1">
        <w:rPr>
          <w:rtl/>
        </w:rPr>
        <w:t>–</w:t>
      </w:r>
      <w:r w:rsidRPr="005D0CE1">
        <w:rPr>
          <w:rFonts w:hint="cs"/>
          <w:rtl/>
        </w:rPr>
        <w:t xml:space="preserve"> יש לך משהו להוסיף? </w:t>
      </w:r>
    </w:p>
    <w:p w14:paraId="4DAF58B3" w14:textId="77777777" w:rsidR="005D0CE1" w:rsidRPr="005D0CE1" w:rsidRDefault="005D0CE1" w:rsidP="005D0CE1">
      <w:pPr>
        <w:pStyle w:val="a"/>
        <w:rPr>
          <w:rFonts w:hint="cs"/>
          <w:rtl/>
        </w:rPr>
      </w:pPr>
    </w:p>
    <w:p w14:paraId="5AEA9FC5" w14:textId="77777777" w:rsidR="005D0CE1" w:rsidRPr="005D0CE1" w:rsidRDefault="005D0CE1" w:rsidP="005D0CE1">
      <w:pPr>
        <w:pStyle w:val="a"/>
        <w:rPr>
          <w:rFonts w:hint="cs"/>
          <w:u w:val="single"/>
          <w:rtl/>
        </w:rPr>
      </w:pPr>
      <w:r w:rsidRPr="005D0CE1">
        <w:rPr>
          <w:rFonts w:hint="cs"/>
          <w:u w:val="single"/>
          <w:rtl/>
        </w:rPr>
        <w:t>שגית אפיק:</w:t>
      </w:r>
    </w:p>
    <w:p w14:paraId="7600331D" w14:textId="77777777" w:rsidR="005D0CE1" w:rsidRPr="005D0CE1" w:rsidRDefault="005D0CE1" w:rsidP="005D0CE1">
      <w:pPr>
        <w:pStyle w:val="a"/>
        <w:rPr>
          <w:rFonts w:hint="cs"/>
          <w:rtl/>
        </w:rPr>
      </w:pPr>
      <w:r w:rsidRPr="005D0CE1">
        <w:rPr>
          <w:rFonts w:hint="cs"/>
          <w:rtl/>
        </w:rPr>
        <w:tab/>
      </w:r>
    </w:p>
    <w:p w14:paraId="00B5C49E" w14:textId="77777777" w:rsidR="005D0CE1" w:rsidRPr="005D0CE1" w:rsidRDefault="005D0CE1" w:rsidP="005D0CE1">
      <w:pPr>
        <w:pStyle w:val="a"/>
        <w:rPr>
          <w:rFonts w:hint="cs"/>
          <w:rtl/>
        </w:rPr>
      </w:pPr>
      <w:r w:rsidRPr="005D0CE1">
        <w:rPr>
          <w:rFonts w:hint="cs"/>
          <w:rtl/>
        </w:rPr>
        <w:tab/>
        <w:t xml:space="preserve">גפני ביקש שנגיד, פשוט, את העקרונות כי אין הכרעה עדיין לגבי הנוסח, ועוד נעשה בו התאמות. </w:t>
      </w:r>
    </w:p>
    <w:p w14:paraId="58449639" w14:textId="77777777" w:rsidR="005D0CE1" w:rsidRPr="005D0CE1" w:rsidRDefault="005D0CE1" w:rsidP="005D0CE1">
      <w:pPr>
        <w:pStyle w:val="a"/>
        <w:rPr>
          <w:rFonts w:hint="cs"/>
          <w:rtl/>
        </w:rPr>
      </w:pPr>
    </w:p>
    <w:p w14:paraId="5A43E4B8" w14:textId="77777777" w:rsidR="005D0CE1" w:rsidRPr="005D0CE1" w:rsidRDefault="005D0CE1" w:rsidP="005D0CE1">
      <w:pPr>
        <w:pStyle w:val="a"/>
        <w:rPr>
          <w:rFonts w:hint="cs"/>
          <w:u w:val="single"/>
          <w:rtl/>
        </w:rPr>
      </w:pPr>
      <w:r w:rsidRPr="005D0CE1">
        <w:rPr>
          <w:rFonts w:hint="cs"/>
          <w:u w:val="single"/>
          <w:rtl/>
        </w:rPr>
        <w:t>אלכס מילר:</w:t>
      </w:r>
    </w:p>
    <w:p w14:paraId="79AA4E3E" w14:textId="77777777" w:rsidR="005D0CE1" w:rsidRPr="005D0CE1" w:rsidRDefault="005D0CE1" w:rsidP="005D0CE1">
      <w:pPr>
        <w:pStyle w:val="a"/>
        <w:rPr>
          <w:rFonts w:hint="cs"/>
          <w:rtl/>
        </w:rPr>
      </w:pPr>
    </w:p>
    <w:p w14:paraId="158893D7" w14:textId="77777777" w:rsidR="005D0CE1" w:rsidRPr="005D0CE1" w:rsidRDefault="005D0CE1" w:rsidP="005D0CE1">
      <w:pPr>
        <w:pStyle w:val="a"/>
        <w:rPr>
          <w:rFonts w:hint="cs"/>
          <w:rtl/>
        </w:rPr>
      </w:pPr>
      <w:r w:rsidRPr="005D0CE1">
        <w:rPr>
          <w:rFonts w:hint="cs"/>
          <w:rtl/>
        </w:rPr>
        <w:tab/>
        <w:t>אני לא מסביר כאן על נוסח - - -</w:t>
      </w:r>
    </w:p>
    <w:p w14:paraId="339C6790" w14:textId="77777777" w:rsidR="005D0CE1" w:rsidRPr="005D0CE1" w:rsidRDefault="005D0CE1" w:rsidP="005D0CE1">
      <w:pPr>
        <w:pStyle w:val="a"/>
        <w:rPr>
          <w:rFonts w:hint="cs"/>
          <w:rtl/>
        </w:rPr>
      </w:pPr>
    </w:p>
    <w:p w14:paraId="123DCB98" w14:textId="77777777" w:rsidR="005D0CE1" w:rsidRPr="005D0CE1" w:rsidRDefault="005D0CE1" w:rsidP="005D0CE1">
      <w:pPr>
        <w:bidi/>
        <w:rPr>
          <w:rFonts w:cs="David" w:hint="cs"/>
          <w:u w:val="single"/>
          <w:rtl/>
        </w:rPr>
      </w:pPr>
      <w:r w:rsidRPr="005D0CE1">
        <w:rPr>
          <w:rFonts w:cs="David" w:hint="cs"/>
          <w:u w:val="single"/>
          <w:rtl/>
        </w:rPr>
        <w:t>היו</w:t>
      </w:r>
      <w:r w:rsidRPr="005D0CE1">
        <w:rPr>
          <w:rFonts w:cs="David"/>
          <w:u w:val="single"/>
          <w:rtl/>
        </w:rPr>
        <w:t>"</w:t>
      </w:r>
      <w:r w:rsidRPr="005D0CE1">
        <w:rPr>
          <w:rFonts w:cs="David" w:hint="cs"/>
          <w:u w:val="single"/>
          <w:rtl/>
        </w:rPr>
        <w:t xml:space="preserve">ר יריב </w:t>
      </w:r>
      <w:proofErr w:type="spellStart"/>
      <w:r w:rsidRPr="005D0CE1">
        <w:rPr>
          <w:rFonts w:cs="David" w:hint="cs"/>
          <w:u w:val="single"/>
          <w:rtl/>
        </w:rPr>
        <w:t>לוין</w:t>
      </w:r>
      <w:proofErr w:type="spellEnd"/>
      <w:r w:rsidRPr="005D0CE1">
        <w:rPr>
          <w:rFonts w:cs="David" w:hint="cs"/>
          <w:u w:val="single"/>
          <w:rtl/>
        </w:rPr>
        <w:t>:</w:t>
      </w:r>
    </w:p>
    <w:p w14:paraId="67B8363F" w14:textId="77777777" w:rsidR="005D0CE1" w:rsidRPr="005D0CE1" w:rsidRDefault="005D0CE1" w:rsidP="005D0CE1">
      <w:pPr>
        <w:bidi/>
        <w:rPr>
          <w:rFonts w:cs="David" w:hint="cs"/>
          <w:u w:val="single"/>
          <w:rtl/>
        </w:rPr>
      </w:pPr>
    </w:p>
    <w:p w14:paraId="2105F949" w14:textId="77777777" w:rsidR="005D0CE1" w:rsidRPr="005D0CE1" w:rsidRDefault="005D0CE1" w:rsidP="005D0CE1">
      <w:pPr>
        <w:pStyle w:val="a"/>
        <w:rPr>
          <w:rFonts w:hint="cs"/>
          <w:rtl/>
        </w:rPr>
      </w:pPr>
      <w:r w:rsidRPr="005D0CE1">
        <w:rPr>
          <w:rFonts w:hint="cs"/>
          <w:rtl/>
        </w:rPr>
        <w:tab/>
        <w:t xml:space="preserve">זו הודעה לפרוטוקול שלא מחייבת כמובן שום דבר, אני לא נכנס לתחום הפעילות של ועדת החינוך, התרבות והספורט. אני רוצה להדגיש </w:t>
      </w:r>
      <w:r w:rsidRPr="005D0CE1">
        <w:rPr>
          <w:rtl/>
        </w:rPr>
        <w:t>–</w:t>
      </w:r>
      <w:r w:rsidRPr="005D0CE1">
        <w:rPr>
          <w:rFonts w:hint="cs"/>
          <w:rtl/>
        </w:rPr>
        <w:t xml:space="preserve"> אני לא אמנע מכם, אם אתם רוצים להודיע משהו לפרוטוקול- שלא תהיינה אי הבנות: מרגע שנחליט מה שנחליט הנושא מסור בידיו של יושב ראש ועדת החינוך ובידי הוועדה בראשותו והוא יכול לנהוג במלוא סמכויותיו, כפי שימצא לנכון, הוא איננו כבול בכלום, שלא יהיה כאן שום ספק. </w:t>
      </w:r>
    </w:p>
    <w:p w14:paraId="7D393CA8" w14:textId="77777777" w:rsidR="005D0CE1" w:rsidRPr="005D0CE1" w:rsidRDefault="005D0CE1" w:rsidP="005D0CE1">
      <w:pPr>
        <w:pStyle w:val="a"/>
        <w:rPr>
          <w:rFonts w:hint="cs"/>
          <w:rtl/>
        </w:rPr>
      </w:pPr>
    </w:p>
    <w:p w14:paraId="17D902C1" w14:textId="77777777" w:rsidR="005D0CE1" w:rsidRPr="005D0CE1" w:rsidRDefault="005D0CE1" w:rsidP="005D0CE1">
      <w:pPr>
        <w:pStyle w:val="a"/>
        <w:keepLines/>
        <w:rPr>
          <w:rFonts w:hint="cs"/>
          <w:u w:val="single"/>
          <w:rtl/>
        </w:rPr>
      </w:pPr>
      <w:r w:rsidRPr="005D0CE1">
        <w:rPr>
          <w:rFonts w:hint="cs"/>
          <w:u w:val="single"/>
          <w:rtl/>
        </w:rPr>
        <w:t xml:space="preserve">ראובן </w:t>
      </w:r>
      <w:proofErr w:type="spellStart"/>
      <w:r w:rsidRPr="005D0CE1">
        <w:rPr>
          <w:rFonts w:hint="cs"/>
          <w:u w:val="single"/>
          <w:rtl/>
        </w:rPr>
        <w:t>קוגן</w:t>
      </w:r>
      <w:proofErr w:type="spellEnd"/>
      <w:r w:rsidRPr="005D0CE1">
        <w:rPr>
          <w:rFonts w:hint="cs"/>
          <w:u w:val="single"/>
          <w:rtl/>
        </w:rPr>
        <w:t>:</w:t>
      </w:r>
    </w:p>
    <w:p w14:paraId="7B4B5431" w14:textId="77777777" w:rsidR="005D0CE1" w:rsidRPr="005D0CE1" w:rsidRDefault="005D0CE1" w:rsidP="005D0CE1">
      <w:pPr>
        <w:pStyle w:val="a"/>
        <w:keepLines/>
        <w:rPr>
          <w:rFonts w:hint="cs"/>
          <w:rtl/>
        </w:rPr>
      </w:pPr>
      <w:r w:rsidRPr="005D0CE1">
        <w:rPr>
          <w:rFonts w:hint="cs"/>
          <w:rtl/>
        </w:rPr>
        <w:tab/>
      </w:r>
    </w:p>
    <w:p w14:paraId="13E9D0D8" w14:textId="77777777" w:rsidR="005D0CE1" w:rsidRPr="005D0CE1" w:rsidRDefault="005D0CE1" w:rsidP="005D0CE1">
      <w:pPr>
        <w:pStyle w:val="a"/>
        <w:keepLines/>
        <w:rPr>
          <w:rFonts w:hint="cs"/>
          <w:rtl/>
        </w:rPr>
      </w:pPr>
      <w:r w:rsidRPr="005D0CE1">
        <w:rPr>
          <w:rFonts w:hint="cs"/>
          <w:rtl/>
        </w:rPr>
        <w:tab/>
        <w:t xml:space="preserve">בכל זאת, כדי שכולם יהיו רגועים, כל השותפים </w:t>
      </w:r>
      <w:r w:rsidRPr="005D0CE1">
        <w:rPr>
          <w:rtl/>
        </w:rPr>
        <w:t>–</w:t>
      </w:r>
      <w:r w:rsidRPr="005D0CE1">
        <w:rPr>
          <w:rFonts w:hint="cs"/>
          <w:rtl/>
        </w:rPr>
        <w:t xml:space="preserve">כי יש פה לא מעט, אנחנו מדברים כרגע על ההיתר שיינתן לסוג ההימורים שלא ניתן לקיים אתם אלא בהתקשרות עם מפעיל זר. זאת אומרת, שהמועצה להסדר ההימורים היא לא זו שעורכת את ההימורים בעצמה, אלא בעצם רק מתווכת בין המפעיל הזר ובין המהמר הישראלי. ההימורים נערכים בחוץ לארץ וישנם מה שנקרא </w:t>
      </w:r>
      <w:r w:rsidRPr="005D0CE1">
        <w:rPr>
          <w:rtl/>
        </w:rPr>
        <w:t>–</w:t>
      </w:r>
      <w:r w:rsidRPr="005D0CE1">
        <w:rPr>
          <w:rFonts w:hint="cs"/>
          <w:rtl/>
        </w:rPr>
        <w:t xml:space="preserve"> טעמים מיוחדים, שוועדת הכספים תצטרך להשתכנע ולאשר אותם, הן בהיבט הכלכלי והן בהיבט התפעולי, שמחייבים את הסוגיה הזו. אנחנו מבקשים לקבוע את ההיתר המיוחד הזה לתקופה שנקבע אותה ביחד עם ועדת החינוך. ההסכם הפרטני, התהליך שיקרה </w:t>
      </w:r>
      <w:r w:rsidRPr="005D0CE1">
        <w:rPr>
          <w:rtl/>
        </w:rPr>
        <w:t>–</w:t>
      </w:r>
      <w:r w:rsidRPr="005D0CE1">
        <w:rPr>
          <w:rFonts w:hint="cs"/>
          <w:rtl/>
        </w:rPr>
        <w:t xml:space="preserve"> בהתחלה יקבלו את האישור להתקשר בהסכם סגור עם המפעיל הזר. אחרי שיקבלו את ההיתר הזה יחזרו עם ההסכם הגמור עם המפעיל הזר, גם הוא יבוא לאישור של השרים, קודם כל, שהם יעברו על כל פרטי ההסדר, וההסדר בכללותו יגיע לדיון בוועדת הכספים - - </w:t>
      </w:r>
    </w:p>
    <w:p w14:paraId="0BFD9775" w14:textId="77777777" w:rsidR="005D0CE1" w:rsidRPr="005D0CE1" w:rsidRDefault="005D0CE1" w:rsidP="005D0CE1">
      <w:pPr>
        <w:pStyle w:val="a"/>
        <w:rPr>
          <w:rFonts w:hint="cs"/>
          <w:rtl/>
        </w:rPr>
      </w:pPr>
    </w:p>
    <w:p w14:paraId="1AA824B2" w14:textId="77777777" w:rsidR="005D0CE1" w:rsidRPr="005D0CE1" w:rsidRDefault="005D0CE1" w:rsidP="005D0CE1">
      <w:pPr>
        <w:pStyle w:val="a"/>
        <w:rPr>
          <w:rFonts w:hint="cs"/>
          <w:u w:val="single"/>
          <w:rtl/>
        </w:rPr>
      </w:pPr>
      <w:r w:rsidRPr="005D0CE1">
        <w:rPr>
          <w:rFonts w:hint="cs"/>
          <w:u w:val="single"/>
          <w:rtl/>
        </w:rPr>
        <w:t>שגית אפיק:</w:t>
      </w:r>
    </w:p>
    <w:p w14:paraId="3F947530" w14:textId="77777777" w:rsidR="005D0CE1" w:rsidRPr="005D0CE1" w:rsidRDefault="005D0CE1" w:rsidP="005D0CE1">
      <w:pPr>
        <w:pStyle w:val="a"/>
        <w:rPr>
          <w:rFonts w:hint="cs"/>
          <w:rtl/>
        </w:rPr>
      </w:pPr>
    </w:p>
    <w:p w14:paraId="3D6098F1" w14:textId="77777777" w:rsidR="005D0CE1" w:rsidRPr="005D0CE1" w:rsidRDefault="005D0CE1" w:rsidP="005D0CE1">
      <w:pPr>
        <w:pStyle w:val="a"/>
        <w:rPr>
          <w:rFonts w:hint="cs"/>
          <w:rtl/>
        </w:rPr>
      </w:pPr>
      <w:r w:rsidRPr="005D0CE1">
        <w:rPr>
          <w:rFonts w:hint="cs"/>
          <w:rtl/>
        </w:rPr>
        <w:tab/>
        <w:t xml:space="preserve">לאישור. היא רשאית לא לאשר. </w:t>
      </w:r>
    </w:p>
    <w:p w14:paraId="3DD81B9C" w14:textId="77777777" w:rsidR="005D0CE1" w:rsidRPr="005D0CE1" w:rsidRDefault="005D0CE1" w:rsidP="005D0CE1">
      <w:pPr>
        <w:pStyle w:val="a"/>
        <w:rPr>
          <w:rFonts w:hint="cs"/>
          <w:rtl/>
        </w:rPr>
      </w:pPr>
    </w:p>
    <w:p w14:paraId="26A80325" w14:textId="77777777" w:rsidR="005D0CE1" w:rsidRPr="005D0CE1" w:rsidRDefault="005D0CE1" w:rsidP="005D0CE1">
      <w:pPr>
        <w:pStyle w:val="a"/>
        <w:rPr>
          <w:rFonts w:hint="cs"/>
          <w:u w:val="single"/>
          <w:rtl/>
        </w:rPr>
      </w:pPr>
      <w:r w:rsidRPr="005D0CE1">
        <w:rPr>
          <w:rFonts w:hint="cs"/>
          <w:u w:val="single"/>
          <w:rtl/>
        </w:rPr>
        <w:t xml:space="preserve">ראובן </w:t>
      </w:r>
      <w:proofErr w:type="spellStart"/>
      <w:r w:rsidRPr="005D0CE1">
        <w:rPr>
          <w:rFonts w:hint="cs"/>
          <w:u w:val="single"/>
          <w:rtl/>
        </w:rPr>
        <w:t>קוגן</w:t>
      </w:r>
      <w:proofErr w:type="spellEnd"/>
      <w:r w:rsidRPr="005D0CE1">
        <w:rPr>
          <w:rFonts w:hint="cs"/>
          <w:u w:val="single"/>
          <w:rtl/>
        </w:rPr>
        <w:t>:</w:t>
      </w:r>
    </w:p>
    <w:p w14:paraId="168D6342" w14:textId="77777777" w:rsidR="005D0CE1" w:rsidRPr="005D0CE1" w:rsidRDefault="005D0CE1" w:rsidP="005D0CE1">
      <w:pPr>
        <w:pStyle w:val="a"/>
        <w:rPr>
          <w:rFonts w:hint="cs"/>
          <w:rtl/>
        </w:rPr>
      </w:pPr>
    </w:p>
    <w:p w14:paraId="49259306" w14:textId="77777777" w:rsidR="005D0CE1" w:rsidRPr="005D0CE1" w:rsidRDefault="005D0CE1" w:rsidP="005D0CE1">
      <w:pPr>
        <w:pStyle w:val="a"/>
        <w:rPr>
          <w:rFonts w:hint="cs"/>
          <w:rtl/>
        </w:rPr>
      </w:pPr>
      <w:r w:rsidRPr="005D0CE1">
        <w:rPr>
          <w:rFonts w:hint="cs"/>
          <w:rtl/>
        </w:rPr>
        <w:tab/>
        <w:t xml:space="preserve">בדיוק. לאישור של ועדת הכספים, אבל כהסדר, לא מה שנקרא </w:t>
      </w:r>
      <w:r w:rsidRPr="005D0CE1">
        <w:rPr>
          <w:rtl/>
        </w:rPr>
        <w:t>–</w:t>
      </w:r>
      <w:r w:rsidRPr="005D0CE1">
        <w:rPr>
          <w:rFonts w:hint="cs"/>
          <w:rtl/>
        </w:rPr>
        <w:t xml:space="preserve"> תקנות מפורטות. אם ועדת הכספים תשתכנע שאחד מפרטי ההסדר הם כאלה שלא מאפשרים מטעמים ציבוריים כאלה ואחרים לאשר את ההסכם אז היא כמובן תהיה רשאית לא לאשר את זה. כמו שאמרנו, אנחנו לא עוקפים פה ולא מקצצים שום סמכות של ועדת הכספים אלא מאפשרים הליך </w:t>
      </w:r>
      <w:proofErr w:type="spellStart"/>
      <w:r w:rsidRPr="005D0CE1">
        <w:rPr>
          <w:rFonts w:hint="cs"/>
          <w:rtl/>
        </w:rPr>
        <w:t>ביורוקרטי</w:t>
      </w:r>
      <w:proofErr w:type="spellEnd"/>
      <w:r w:rsidRPr="005D0CE1">
        <w:rPr>
          <w:rFonts w:hint="cs"/>
          <w:rtl/>
        </w:rPr>
        <w:t xml:space="preserve"> שהוא יותר ישים מבחינת המועצה והתנהלותה. </w:t>
      </w:r>
    </w:p>
    <w:p w14:paraId="418621EC" w14:textId="77777777" w:rsidR="005D0CE1" w:rsidRPr="005D0CE1" w:rsidRDefault="005D0CE1" w:rsidP="005D0CE1">
      <w:pPr>
        <w:pStyle w:val="a"/>
        <w:rPr>
          <w:rFonts w:hint="cs"/>
          <w:rtl/>
        </w:rPr>
      </w:pPr>
    </w:p>
    <w:p w14:paraId="51D04548" w14:textId="77777777" w:rsidR="005D0CE1" w:rsidRPr="005D0CE1" w:rsidRDefault="005D0CE1" w:rsidP="005D0CE1">
      <w:pPr>
        <w:pStyle w:val="a"/>
        <w:rPr>
          <w:rFonts w:hint="cs"/>
          <w:rtl/>
        </w:rPr>
      </w:pPr>
    </w:p>
    <w:p w14:paraId="3DFEC03C" w14:textId="77777777" w:rsidR="005D0CE1" w:rsidRPr="005D0CE1" w:rsidRDefault="005D0CE1" w:rsidP="005D0CE1">
      <w:pPr>
        <w:pStyle w:val="a"/>
        <w:rPr>
          <w:rFonts w:hint="cs"/>
          <w:rtl/>
        </w:rPr>
      </w:pPr>
      <w:r w:rsidRPr="005D0CE1">
        <w:rPr>
          <w:rFonts w:hint="cs"/>
          <w:rtl/>
        </w:rPr>
        <w:tab/>
        <w:t xml:space="preserve">כמובן </w:t>
      </w:r>
      <w:r w:rsidRPr="005D0CE1">
        <w:rPr>
          <w:rtl/>
        </w:rPr>
        <w:t>–</w:t>
      </w:r>
      <w:r w:rsidRPr="005D0CE1">
        <w:rPr>
          <w:rFonts w:hint="cs"/>
          <w:rtl/>
        </w:rPr>
        <w:t xml:space="preserve"> לגבי כל שינוי שיהיה, או בנסיבות, כלומר </w:t>
      </w:r>
      <w:r w:rsidRPr="005D0CE1">
        <w:rPr>
          <w:rtl/>
        </w:rPr>
        <w:t>–</w:t>
      </w:r>
      <w:r w:rsidRPr="005D0CE1">
        <w:rPr>
          <w:rFonts w:hint="cs"/>
          <w:rtl/>
        </w:rPr>
        <w:t xml:space="preserve"> יש התפתחות בתוך הארץ או הסכם שהיה אצל המפעיל, כי הכללים הם שלו, שעכשיו, מה שנקרא </w:t>
      </w:r>
      <w:r w:rsidRPr="005D0CE1">
        <w:rPr>
          <w:rtl/>
        </w:rPr>
        <w:t>–</w:t>
      </w:r>
      <w:r w:rsidRPr="005D0CE1">
        <w:rPr>
          <w:rFonts w:hint="cs"/>
          <w:rtl/>
        </w:rPr>
        <w:t xml:space="preserve"> חורגים מגדר הרגיל, גם אז </w:t>
      </w:r>
      <w:r w:rsidRPr="005D0CE1">
        <w:rPr>
          <w:rtl/>
        </w:rPr>
        <w:t>–</w:t>
      </w:r>
      <w:r w:rsidRPr="005D0CE1">
        <w:rPr>
          <w:rFonts w:hint="cs"/>
          <w:rtl/>
        </w:rPr>
        <w:t xml:space="preserve"> לפרש את כל הסמכויות, להורות להפסיק את ההתקשרות, כי אי אפשר לתקן את הכללים. </w:t>
      </w:r>
    </w:p>
    <w:p w14:paraId="712198E8" w14:textId="77777777" w:rsidR="005D0CE1" w:rsidRPr="005D0CE1" w:rsidRDefault="005D0CE1" w:rsidP="005D0CE1">
      <w:pPr>
        <w:pStyle w:val="a"/>
        <w:rPr>
          <w:rFonts w:hint="cs"/>
          <w:rtl/>
        </w:rPr>
      </w:pPr>
    </w:p>
    <w:p w14:paraId="30F3F7B0" w14:textId="77777777" w:rsidR="005D0CE1" w:rsidRPr="005D0CE1" w:rsidRDefault="005D0CE1" w:rsidP="005D0CE1">
      <w:pPr>
        <w:bidi/>
        <w:rPr>
          <w:rFonts w:cs="David" w:hint="cs"/>
          <w:u w:val="single"/>
          <w:rtl/>
        </w:rPr>
      </w:pPr>
      <w:r w:rsidRPr="005D0CE1">
        <w:rPr>
          <w:rFonts w:cs="David" w:hint="cs"/>
          <w:u w:val="single"/>
          <w:rtl/>
        </w:rPr>
        <w:t>היו</w:t>
      </w:r>
      <w:r w:rsidRPr="005D0CE1">
        <w:rPr>
          <w:rFonts w:cs="David"/>
          <w:u w:val="single"/>
          <w:rtl/>
        </w:rPr>
        <w:t>"</w:t>
      </w:r>
      <w:r w:rsidRPr="005D0CE1">
        <w:rPr>
          <w:rFonts w:cs="David" w:hint="cs"/>
          <w:u w:val="single"/>
          <w:rtl/>
        </w:rPr>
        <w:t xml:space="preserve">ר יריב </w:t>
      </w:r>
      <w:proofErr w:type="spellStart"/>
      <w:r w:rsidRPr="005D0CE1">
        <w:rPr>
          <w:rFonts w:cs="David" w:hint="cs"/>
          <w:u w:val="single"/>
          <w:rtl/>
        </w:rPr>
        <w:t>לוין</w:t>
      </w:r>
      <w:proofErr w:type="spellEnd"/>
      <w:r w:rsidRPr="005D0CE1">
        <w:rPr>
          <w:rFonts w:cs="David" w:hint="cs"/>
          <w:u w:val="single"/>
          <w:rtl/>
        </w:rPr>
        <w:t>:</w:t>
      </w:r>
    </w:p>
    <w:p w14:paraId="1A71FB13" w14:textId="77777777" w:rsidR="005D0CE1" w:rsidRPr="005D0CE1" w:rsidRDefault="005D0CE1" w:rsidP="005D0CE1">
      <w:pPr>
        <w:pStyle w:val="a"/>
        <w:rPr>
          <w:rFonts w:hint="cs"/>
          <w:rtl/>
        </w:rPr>
      </w:pPr>
    </w:p>
    <w:p w14:paraId="21B9BD1B" w14:textId="77777777" w:rsidR="005D0CE1" w:rsidRPr="005D0CE1" w:rsidRDefault="005D0CE1" w:rsidP="005D0CE1">
      <w:pPr>
        <w:pStyle w:val="a"/>
        <w:rPr>
          <w:rFonts w:hint="cs"/>
          <w:rtl/>
        </w:rPr>
      </w:pPr>
      <w:r w:rsidRPr="005D0CE1">
        <w:rPr>
          <w:rFonts w:hint="cs"/>
          <w:rtl/>
        </w:rPr>
        <w:tab/>
        <w:t xml:space="preserve">אני מבין שלעמדת הייעוץ המשפטי כן מדובר בנושא חדש. </w:t>
      </w:r>
    </w:p>
    <w:p w14:paraId="6D9866EF" w14:textId="77777777" w:rsidR="005D0CE1" w:rsidRPr="005D0CE1" w:rsidRDefault="005D0CE1" w:rsidP="005D0CE1">
      <w:pPr>
        <w:pStyle w:val="a"/>
        <w:rPr>
          <w:rFonts w:hint="cs"/>
          <w:rtl/>
        </w:rPr>
      </w:pPr>
    </w:p>
    <w:p w14:paraId="0AB1CC86" w14:textId="77777777" w:rsidR="005D0CE1" w:rsidRPr="005D0CE1" w:rsidRDefault="005D0CE1" w:rsidP="005D0CE1">
      <w:pPr>
        <w:pStyle w:val="a"/>
        <w:rPr>
          <w:rFonts w:hint="cs"/>
          <w:u w:val="single"/>
          <w:rtl/>
        </w:rPr>
      </w:pPr>
      <w:r w:rsidRPr="005D0CE1">
        <w:rPr>
          <w:rFonts w:hint="cs"/>
          <w:u w:val="single"/>
          <w:rtl/>
        </w:rPr>
        <w:t>ארבל אסטרחן:</w:t>
      </w:r>
    </w:p>
    <w:p w14:paraId="61FFE128" w14:textId="77777777" w:rsidR="005D0CE1" w:rsidRPr="005D0CE1" w:rsidRDefault="005D0CE1" w:rsidP="005D0CE1">
      <w:pPr>
        <w:pStyle w:val="a"/>
        <w:rPr>
          <w:rFonts w:hint="cs"/>
          <w:rtl/>
        </w:rPr>
      </w:pPr>
    </w:p>
    <w:p w14:paraId="306DA961" w14:textId="77777777" w:rsidR="005D0CE1" w:rsidRPr="005D0CE1" w:rsidRDefault="005D0CE1" w:rsidP="005D0CE1">
      <w:pPr>
        <w:pStyle w:val="a"/>
        <w:rPr>
          <w:rFonts w:hint="cs"/>
          <w:rtl/>
        </w:rPr>
      </w:pPr>
      <w:r w:rsidRPr="005D0CE1">
        <w:rPr>
          <w:rFonts w:hint="cs"/>
          <w:rtl/>
        </w:rPr>
        <w:tab/>
        <w:t xml:space="preserve">כל הנושא הזה של המפעיל הזר לא היה בנוסח הכחול, לא נדון קודם לכן אנחנו נוטים יותר לומר שמדובר בנושא שהוכנס כנושא חדש, כמשמעותו בתקנון. נכון שהנושא של הפעילות והתקצוב של גופי הספורט, של הטוטו, מוסדרים בחוק, בהצעת החוק, אבל לא הנושא של ההתקשרות עם המפעילים הזרים. </w:t>
      </w:r>
    </w:p>
    <w:p w14:paraId="7A07ACA6" w14:textId="77777777" w:rsidR="005D0CE1" w:rsidRPr="005D0CE1" w:rsidRDefault="005D0CE1" w:rsidP="005D0CE1">
      <w:pPr>
        <w:pStyle w:val="a"/>
        <w:rPr>
          <w:rFonts w:hint="cs"/>
          <w:rtl/>
        </w:rPr>
      </w:pPr>
    </w:p>
    <w:p w14:paraId="13776846" w14:textId="77777777" w:rsidR="005D0CE1" w:rsidRPr="005D0CE1" w:rsidRDefault="005D0CE1" w:rsidP="005D0CE1">
      <w:pPr>
        <w:bidi/>
        <w:rPr>
          <w:rFonts w:cs="David" w:hint="cs"/>
          <w:u w:val="single"/>
          <w:rtl/>
        </w:rPr>
      </w:pPr>
      <w:r w:rsidRPr="005D0CE1">
        <w:rPr>
          <w:rFonts w:cs="David" w:hint="cs"/>
          <w:u w:val="single"/>
          <w:rtl/>
        </w:rPr>
        <w:t>היו</w:t>
      </w:r>
      <w:r w:rsidRPr="005D0CE1">
        <w:rPr>
          <w:rFonts w:cs="David"/>
          <w:u w:val="single"/>
          <w:rtl/>
        </w:rPr>
        <w:t>"</w:t>
      </w:r>
      <w:r w:rsidRPr="005D0CE1">
        <w:rPr>
          <w:rFonts w:cs="David" w:hint="cs"/>
          <w:u w:val="single"/>
          <w:rtl/>
        </w:rPr>
        <w:t xml:space="preserve">ר יריב </w:t>
      </w:r>
      <w:proofErr w:type="spellStart"/>
      <w:r w:rsidRPr="005D0CE1">
        <w:rPr>
          <w:rFonts w:cs="David" w:hint="cs"/>
          <w:u w:val="single"/>
          <w:rtl/>
        </w:rPr>
        <w:t>לוין</w:t>
      </w:r>
      <w:proofErr w:type="spellEnd"/>
      <w:r w:rsidRPr="005D0CE1">
        <w:rPr>
          <w:rFonts w:cs="David" w:hint="cs"/>
          <w:u w:val="single"/>
          <w:rtl/>
        </w:rPr>
        <w:t>:</w:t>
      </w:r>
    </w:p>
    <w:p w14:paraId="66E80498" w14:textId="77777777" w:rsidR="005D0CE1" w:rsidRPr="005D0CE1" w:rsidRDefault="005D0CE1" w:rsidP="005D0CE1">
      <w:pPr>
        <w:bidi/>
        <w:rPr>
          <w:rFonts w:cs="David" w:hint="cs"/>
          <w:u w:val="single"/>
          <w:rtl/>
        </w:rPr>
      </w:pPr>
    </w:p>
    <w:p w14:paraId="6E0519C7" w14:textId="77777777" w:rsidR="005D0CE1" w:rsidRPr="005D0CE1" w:rsidRDefault="005D0CE1" w:rsidP="005D0CE1">
      <w:pPr>
        <w:pStyle w:val="a"/>
        <w:rPr>
          <w:rFonts w:hint="cs"/>
          <w:rtl/>
        </w:rPr>
      </w:pPr>
      <w:r w:rsidRPr="005D0CE1">
        <w:rPr>
          <w:rFonts w:hint="cs"/>
          <w:rtl/>
        </w:rPr>
        <w:tab/>
        <w:t xml:space="preserve"> אז את אומרת שהקו נוטה לנושא חדש, אבל זה לא מן המקרים המובהקים לחלוטין שבהם אין לנו שום מרחב תמרון בכלל. </w:t>
      </w:r>
    </w:p>
    <w:p w14:paraId="54BAC9F9" w14:textId="77777777" w:rsidR="005D0CE1" w:rsidRPr="005D0CE1" w:rsidRDefault="005D0CE1" w:rsidP="005D0CE1">
      <w:pPr>
        <w:pStyle w:val="a"/>
        <w:rPr>
          <w:rFonts w:hint="cs"/>
          <w:rtl/>
        </w:rPr>
      </w:pPr>
    </w:p>
    <w:p w14:paraId="1CE337D7" w14:textId="77777777" w:rsidR="005D0CE1" w:rsidRPr="005D0CE1" w:rsidRDefault="005D0CE1" w:rsidP="005D0CE1">
      <w:pPr>
        <w:bidi/>
        <w:rPr>
          <w:rFonts w:cs="David" w:hint="cs"/>
          <w:rtl/>
        </w:rPr>
      </w:pPr>
      <w:r w:rsidRPr="005D0CE1">
        <w:rPr>
          <w:rFonts w:cs="David" w:hint="cs"/>
          <w:u w:val="single"/>
          <w:rtl/>
        </w:rPr>
        <w:t>ארבל אסטרחן:</w:t>
      </w:r>
    </w:p>
    <w:p w14:paraId="53E1F98A" w14:textId="77777777" w:rsidR="005D0CE1" w:rsidRPr="005D0CE1" w:rsidRDefault="005D0CE1" w:rsidP="005D0CE1">
      <w:pPr>
        <w:bidi/>
        <w:rPr>
          <w:rFonts w:cs="David" w:hint="cs"/>
          <w:rtl/>
        </w:rPr>
      </w:pPr>
    </w:p>
    <w:p w14:paraId="1F2EF315" w14:textId="77777777" w:rsidR="005D0CE1" w:rsidRPr="005D0CE1" w:rsidRDefault="005D0CE1" w:rsidP="005D0CE1">
      <w:pPr>
        <w:pStyle w:val="a"/>
        <w:rPr>
          <w:rFonts w:hint="cs"/>
          <w:rtl/>
        </w:rPr>
      </w:pPr>
      <w:r w:rsidRPr="005D0CE1">
        <w:rPr>
          <w:rFonts w:hint="cs"/>
          <w:rtl/>
        </w:rPr>
        <w:tab/>
        <w:t xml:space="preserve">הקו נוטה לומר שמדובר בנושא חדש,  כמו שאמר נציג משרד המשפטים,  במצב רגיל דבר כזה צריך להיות בתזכיר, מופץ לציבור ולמשרדים הרלבנטיים ולהגיע לוועדה. זה גם נושא ששייך יותר לוועדת הכספים ולא לוועדת החינוך. גם זה נושא יש בוו בעיה. </w:t>
      </w:r>
    </w:p>
    <w:p w14:paraId="67303F33" w14:textId="77777777" w:rsidR="005D0CE1" w:rsidRPr="005D0CE1" w:rsidRDefault="005D0CE1" w:rsidP="005D0CE1">
      <w:pPr>
        <w:pStyle w:val="a"/>
        <w:rPr>
          <w:rFonts w:hint="cs"/>
          <w:rtl/>
        </w:rPr>
      </w:pPr>
    </w:p>
    <w:p w14:paraId="40F567CF" w14:textId="77777777" w:rsidR="005D0CE1" w:rsidRPr="005D0CE1" w:rsidRDefault="005D0CE1" w:rsidP="005D0CE1">
      <w:pPr>
        <w:bidi/>
        <w:rPr>
          <w:rFonts w:cs="David" w:hint="cs"/>
          <w:u w:val="single"/>
          <w:rtl/>
        </w:rPr>
      </w:pPr>
      <w:r w:rsidRPr="005D0CE1">
        <w:rPr>
          <w:rFonts w:cs="David" w:hint="cs"/>
          <w:u w:val="single"/>
          <w:rtl/>
        </w:rPr>
        <w:t>היו</w:t>
      </w:r>
      <w:r w:rsidRPr="005D0CE1">
        <w:rPr>
          <w:rFonts w:cs="David"/>
          <w:u w:val="single"/>
          <w:rtl/>
        </w:rPr>
        <w:t>"</w:t>
      </w:r>
      <w:r w:rsidRPr="005D0CE1">
        <w:rPr>
          <w:rFonts w:cs="David" w:hint="cs"/>
          <w:u w:val="single"/>
          <w:rtl/>
        </w:rPr>
        <w:t xml:space="preserve">ר יריב </w:t>
      </w:r>
      <w:proofErr w:type="spellStart"/>
      <w:r w:rsidRPr="005D0CE1">
        <w:rPr>
          <w:rFonts w:cs="David" w:hint="cs"/>
          <w:u w:val="single"/>
          <w:rtl/>
        </w:rPr>
        <w:t>לוין</w:t>
      </w:r>
      <w:proofErr w:type="spellEnd"/>
      <w:r w:rsidRPr="005D0CE1">
        <w:rPr>
          <w:rFonts w:cs="David" w:hint="cs"/>
          <w:u w:val="single"/>
          <w:rtl/>
        </w:rPr>
        <w:t>:</w:t>
      </w:r>
    </w:p>
    <w:p w14:paraId="219C59B3" w14:textId="77777777" w:rsidR="005D0CE1" w:rsidRPr="005D0CE1" w:rsidRDefault="005D0CE1" w:rsidP="005D0CE1">
      <w:pPr>
        <w:bidi/>
        <w:rPr>
          <w:rFonts w:cs="David" w:hint="cs"/>
          <w:u w:val="single"/>
          <w:rtl/>
        </w:rPr>
      </w:pPr>
    </w:p>
    <w:p w14:paraId="0629F848" w14:textId="77777777" w:rsidR="005D0CE1" w:rsidRPr="005D0CE1" w:rsidRDefault="005D0CE1" w:rsidP="005D0CE1">
      <w:pPr>
        <w:pStyle w:val="a"/>
        <w:rPr>
          <w:rFonts w:hint="cs"/>
          <w:rtl/>
        </w:rPr>
      </w:pPr>
      <w:r w:rsidRPr="005D0CE1">
        <w:rPr>
          <w:rFonts w:hint="cs"/>
          <w:rtl/>
        </w:rPr>
        <w:tab/>
        <w:t xml:space="preserve">עורך הדין </w:t>
      </w:r>
      <w:proofErr w:type="spellStart"/>
      <w:r w:rsidRPr="005D0CE1">
        <w:rPr>
          <w:rFonts w:hint="cs"/>
          <w:rtl/>
        </w:rPr>
        <w:t>פרידברג</w:t>
      </w:r>
      <w:proofErr w:type="spellEnd"/>
      <w:r w:rsidRPr="005D0CE1">
        <w:rPr>
          <w:rFonts w:hint="cs"/>
          <w:rtl/>
        </w:rPr>
        <w:t xml:space="preserve">, ראה. אני מוכרח להגיד לך דבר אחד: אני כמעט מרגיש שמוטלת פה משימה שהיא מעל לכישוריי. אגיד לך למה. לי יש ממשלה אחת. אני לא מצליח להבין את זה, אני אומר לכם את זה בצורה הכי אמיתית. באים שלושה משרדי ממשלה אל הכנסת ואומרים לה </w:t>
      </w:r>
      <w:r w:rsidRPr="005D0CE1">
        <w:rPr>
          <w:rtl/>
        </w:rPr>
        <w:t>–</w:t>
      </w:r>
      <w:r w:rsidRPr="005D0CE1">
        <w:rPr>
          <w:rFonts w:hint="cs"/>
          <w:rtl/>
        </w:rPr>
        <w:t xml:space="preserve"> תקיימי בינינו בוררות, משא ומתן, תכריעו בינינו, תעשו משפט בינינו. באים שני המשרדים המקצועיים. בא, קודם כל, משרד התרבות והספורט שהוא המשרד המקצועי הנוגע בדבר, ואומר: אנחנו עמלים על מהלך חקיקה שאנחנו שוקדים עליו כבר תקופה ארוכה. לשמחתנו מצאנו שותף נאמן בדמות יושב ראש ועדת החינוך. רוצים ללכת ולגמור את התהליך הזה לטובת כל המערכת. בא משרד האוצר ואומר: אנחנו נותנים יד למהלך ורוצים לעזור לכם להשלים את התהליך הזה. בא יושב ראש ועדת הכספים ואומר: אני לא אנהל כאן מערכה אימפריאלית על גבולות סמכויותיי אלא אני מוכן להגיע להסדר לטובת העניין, שיאפשר לגמור את הנושא במסגרת שמוסכמת על כל הנוגעים בדבר. ובא משרד ממשלתי שלישי, שהנגיעה שלו לעניין היא ברורה, וגם הדאגה שלכם היא ברורה, ובצד המהותי אני חייב לומר שאני ער למה שאתה אומר, גם עסקתי לא מעט בסוגיית ההימורים הבלתי חוקיים בכלל, וכל הנושא של ההימורים. הסוגיה היא לא פשוטה, ואני בטוח שבדיונים שיהיו בוועדת החינוך בעניין הזה גם ידונו בה לעומק </w:t>
      </w:r>
      <w:r w:rsidRPr="005D0CE1">
        <w:rPr>
          <w:rtl/>
        </w:rPr>
        <w:t>–</w:t>
      </w:r>
      <w:r w:rsidRPr="005D0CE1">
        <w:rPr>
          <w:rFonts w:hint="cs"/>
          <w:rtl/>
        </w:rPr>
        <w:t xml:space="preserve"> זו סוגיה מורכבת. אבל בא משרד המשפטים ואומר שהוא חושב אחרת. </w:t>
      </w:r>
    </w:p>
    <w:p w14:paraId="132683E1" w14:textId="77777777" w:rsidR="005D0CE1" w:rsidRPr="005D0CE1" w:rsidRDefault="005D0CE1" w:rsidP="005D0CE1">
      <w:pPr>
        <w:pStyle w:val="a"/>
        <w:rPr>
          <w:rFonts w:hint="cs"/>
          <w:rtl/>
        </w:rPr>
      </w:pPr>
    </w:p>
    <w:p w14:paraId="479DF82C" w14:textId="77777777" w:rsidR="005D0CE1" w:rsidRPr="005D0CE1" w:rsidRDefault="005D0CE1" w:rsidP="005D0CE1">
      <w:pPr>
        <w:pStyle w:val="a"/>
        <w:rPr>
          <w:rFonts w:hint="cs"/>
          <w:rtl/>
        </w:rPr>
      </w:pPr>
      <w:r w:rsidRPr="005D0CE1">
        <w:rPr>
          <w:rFonts w:hint="cs"/>
          <w:rtl/>
        </w:rPr>
        <w:tab/>
        <w:t xml:space="preserve">בעיניי, המקום ללבן את המחלוקת הזו צריך להיות או בין שלושת השרים הנוגעים בדבר, או בוועדת השרים לחקיקה, או בהחלטה של איזשהו גוף. אני חושב שלא יכול להיות שהממשלה תבוא הנה ותדבר בשני קולות. לא רק זה. אנחנו נמצאים במצב שלא ראש הממשלה מדבר בשני קולות, שבא צד מקצועי אחד ואומר: זו עמדתנו המקצועית, ובא צד אחר, אלא </w:t>
      </w:r>
      <w:r w:rsidRPr="005D0CE1">
        <w:rPr>
          <w:rtl/>
        </w:rPr>
        <w:t>–</w:t>
      </w:r>
      <w:r w:rsidRPr="005D0CE1">
        <w:rPr>
          <w:rFonts w:hint="cs"/>
          <w:rtl/>
        </w:rPr>
        <w:t xml:space="preserve"> הממשלה מנהלת פה הליך נגד עצמה. הרי אנחנו יושבים כאן כי את טענת נושא חדש לא עורר לא חבר כנסת מהאופוזיציה ולא מישהו אחר. עוררתם אתם. מה אני אמור לעשות? אני אמור להכריע בעד צד אחד של הממשלה כנגד השני? אני אמור לפסוק שמשרד התרבות והספורט ומשרד האוצר קרובים אלי יותר או פחות ממשרד המשפטים? אני אומר לך את האמת </w:t>
      </w:r>
      <w:r w:rsidRPr="005D0CE1">
        <w:rPr>
          <w:rtl/>
        </w:rPr>
        <w:t>–</w:t>
      </w:r>
      <w:r w:rsidRPr="005D0CE1">
        <w:rPr>
          <w:rFonts w:hint="cs"/>
          <w:rtl/>
        </w:rPr>
        <w:t xml:space="preserve"> אני חושב שזה מצב מוזר. לו </w:t>
      </w:r>
      <w:proofErr w:type="spellStart"/>
      <w:r w:rsidRPr="005D0CE1">
        <w:rPr>
          <w:rFonts w:hint="cs"/>
          <w:rtl/>
        </w:rPr>
        <w:t>היתה</w:t>
      </w:r>
      <w:proofErr w:type="spellEnd"/>
      <w:r w:rsidRPr="005D0CE1">
        <w:rPr>
          <w:rFonts w:hint="cs"/>
          <w:rtl/>
        </w:rPr>
        <w:t xml:space="preserve"> באה טענה כזו מטעם האופוזיציה, </w:t>
      </w:r>
      <w:proofErr w:type="spellStart"/>
      <w:r w:rsidRPr="005D0CE1">
        <w:rPr>
          <w:rFonts w:hint="cs"/>
          <w:rtl/>
        </w:rPr>
        <w:t>שהיתה</w:t>
      </w:r>
      <w:proofErr w:type="spellEnd"/>
      <w:r w:rsidRPr="005D0CE1">
        <w:rPr>
          <w:rFonts w:hint="cs"/>
          <w:rtl/>
        </w:rPr>
        <w:t xml:space="preserve"> אומרת- רבותיי, נגרע חלקנו ויכולתנו להתמודד עם הצעת החוק הממשלתית כפי שצריך, משום שמנסים לעשות כאן איזשהו קיצור דרך על ידי הכנסת נושא חדש בצורה הזו, אז הייתי מבין. ויכול להיות שגם היה מקום  לקבל החלטה שאומרת </w:t>
      </w:r>
      <w:r w:rsidRPr="005D0CE1">
        <w:rPr>
          <w:rtl/>
        </w:rPr>
        <w:t>–</w:t>
      </w:r>
      <w:r w:rsidRPr="005D0CE1">
        <w:rPr>
          <w:rFonts w:hint="cs"/>
          <w:rtl/>
        </w:rPr>
        <w:t xml:space="preserve"> באמת, צריך לעמוד על כך שהדיונים יהיו כפי שצריך, ואם הדעת נותנת שמדובר בנושא חדש, אין מה לעשות, עם כל הרצון הטוב להתקדם מהר, אי אפשר. אבל לא אומרת את זה האופוזיציה, אומרת את זה הממשלה שהיא חלק מכל התהליך. היא יכולה לעשות בתוך מסדרונותיה את כל הסיכומים וכל ההסדרים כפי שהיא רוצה, כי הרי מדובר בהצעת חוק ממשלתית, אפילו לא בהצעה פרטית. והיא באה אלי ואומרת לי </w:t>
      </w:r>
      <w:r w:rsidRPr="005D0CE1">
        <w:rPr>
          <w:rtl/>
        </w:rPr>
        <w:t>–</w:t>
      </w:r>
      <w:r w:rsidRPr="005D0CE1">
        <w:rPr>
          <w:rFonts w:hint="cs"/>
          <w:rtl/>
        </w:rPr>
        <w:t xml:space="preserve"> תעצור את המהלך על ידי הצעד הפרוצדוראלי הזה. אני באמת לא מבין את זה. לא רואה איך אני יכול, כאשר בא אלי יושב ראש הוועדה ואומר לי </w:t>
      </w:r>
      <w:r w:rsidRPr="005D0CE1">
        <w:rPr>
          <w:rtl/>
        </w:rPr>
        <w:t>–</w:t>
      </w:r>
      <w:r w:rsidRPr="005D0CE1">
        <w:rPr>
          <w:rFonts w:hint="cs"/>
          <w:rtl/>
        </w:rPr>
        <w:t xml:space="preserve"> אני רוצה להתקדם, בא יושב ראש ועדת הכספים ואומר </w:t>
      </w:r>
      <w:r w:rsidRPr="005D0CE1">
        <w:rPr>
          <w:rtl/>
        </w:rPr>
        <w:t>–</w:t>
      </w:r>
      <w:r w:rsidRPr="005D0CE1">
        <w:rPr>
          <w:rFonts w:hint="cs"/>
          <w:rtl/>
        </w:rPr>
        <w:t xml:space="preserve">מוסכם עלי, בא אלי המשרד הרלבנטי הנוגע בדבר, שמוביל את מהלך החקיקה והוא משרד התרבות והספורט, ובאה אלי שרת התרבות והספורט ואומרת לי: הנושא הזה חשוב לנו. לא בא אלי איש מחברי הכנסת, לא מהקואליציה, ואפילו לא מהאופוזיציה ואומר לי </w:t>
      </w:r>
      <w:r w:rsidRPr="005D0CE1">
        <w:rPr>
          <w:rtl/>
        </w:rPr>
        <w:t>–</w:t>
      </w:r>
      <w:r w:rsidRPr="005D0CE1">
        <w:rPr>
          <w:rFonts w:hint="cs"/>
          <w:rtl/>
        </w:rPr>
        <w:t xml:space="preserve"> אדוני, יש בעיה בהליך החקיקה, רוצים לעשות כאן קיצור דרך. פתאום בא איזה גורם מתוך הממשלה ואומר לי: עכשיו אתה תעצור את הממשלה שלי. </w:t>
      </w:r>
    </w:p>
    <w:p w14:paraId="12469AFC" w14:textId="77777777" w:rsidR="005D0CE1" w:rsidRPr="005D0CE1" w:rsidRDefault="005D0CE1" w:rsidP="005D0CE1">
      <w:pPr>
        <w:pStyle w:val="a"/>
        <w:rPr>
          <w:rFonts w:hint="cs"/>
          <w:rtl/>
        </w:rPr>
      </w:pPr>
    </w:p>
    <w:p w14:paraId="39B477B6" w14:textId="77777777" w:rsidR="005D0CE1" w:rsidRPr="005D0CE1" w:rsidRDefault="005D0CE1" w:rsidP="005D0CE1">
      <w:pPr>
        <w:pStyle w:val="a"/>
        <w:rPr>
          <w:rFonts w:hint="cs"/>
          <w:rtl/>
        </w:rPr>
      </w:pPr>
      <w:r w:rsidRPr="005D0CE1">
        <w:rPr>
          <w:rFonts w:hint="cs"/>
          <w:rtl/>
        </w:rPr>
        <w:tab/>
        <w:t xml:space="preserve">אני באמת אומר לך: אני לא רואה, אני אפילו לא רואה טעם לקיים על זה דיון מעמיק בשאלה האם זה באמת נושא חדש או לא, ולפסוק פה הלכות תיאורטיות בתחום גדר הנושא החדש, ומה הוא כן ומה הוא לא, והנושא פה הוא גבולי, הוא גם א מובהק. אני אומר לך את זה ולא ברמה של טענה אישית. אלא אני אומר לך באמת </w:t>
      </w:r>
      <w:r w:rsidRPr="005D0CE1">
        <w:rPr>
          <w:rtl/>
        </w:rPr>
        <w:t>–</w:t>
      </w:r>
      <w:r w:rsidRPr="005D0CE1">
        <w:rPr>
          <w:rFonts w:hint="cs"/>
          <w:rtl/>
        </w:rPr>
        <w:t xml:space="preserve"> אני חושב שאם אתם במשרד המשפטים חושבים שמתבצע כאן איזשהו הליך חקיקה שיש בו בעיה מהותית או שיש בו בעיה שהוא לא נשקל עד הסוף כמו שצריך טרם שהוא בוצע, יש לכם את כל הזמן בעולם וכל הכלים ללכת לשר נאמן, שהוא יושב ראש ועדת השרים לחקיקה, ולהביא את העניין לשולחנה של הוועדה בראשותו, מה יותר פשוט מזה? אבל לבוא אלי לכנסת </w:t>
      </w:r>
      <w:r w:rsidRPr="005D0CE1">
        <w:rPr>
          <w:rtl/>
        </w:rPr>
        <w:t>–</w:t>
      </w:r>
      <w:r w:rsidRPr="005D0CE1">
        <w:rPr>
          <w:rFonts w:hint="cs"/>
          <w:rtl/>
        </w:rPr>
        <w:t xml:space="preserve"> ולומר לי </w:t>
      </w:r>
      <w:r w:rsidRPr="005D0CE1">
        <w:rPr>
          <w:rtl/>
        </w:rPr>
        <w:t>–</w:t>
      </w:r>
      <w:r w:rsidRPr="005D0CE1">
        <w:rPr>
          <w:rFonts w:hint="cs"/>
          <w:rtl/>
        </w:rPr>
        <w:t xml:space="preserve"> אנחנו לא רוצים לדון בזה שם מכל מיני סיבות, בוא אתה תעצור את הרכבת הזו? לא ברור לי. </w:t>
      </w:r>
    </w:p>
    <w:p w14:paraId="5B614381" w14:textId="77777777" w:rsidR="005D0CE1" w:rsidRPr="005D0CE1" w:rsidRDefault="005D0CE1" w:rsidP="005D0CE1">
      <w:pPr>
        <w:pStyle w:val="a"/>
        <w:rPr>
          <w:rFonts w:hint="cs"/>
          <w:rtl/>
        </w:rPr>
      </w:pPr>
    </w:p>
    <w:p w14:paraId="3D678328" w14:textId="77777777" w:rsidR="005D0CE1" w:rsidRPr="005D0CE1" w:rsidRDefault="005D0CE1" w:rsidP="005D0CE1">
      <w:pPr>
        <w:pStyle w:val="a"/>
        <w:rPr>
          <w:rFonts w:hint="cs"/>
          <w:u w:val="single"/>
          <w:rtl/>
        </w:rPr>
      </w:pPr>
      <w:r w:rsidRPr="005D0CE1">
        <w:rPr>
          <w:rFonts w:hint="cs"/>
          <w:u w:val="single"/>
          <w:rtl/>
        </w:rPr>
        <w:t xml:space="preserve">יעקב </w:t>
      </w:r>
      <w:proofErr w:type="spellStart"/>
      <w:r w:rsidRPr="005D0CE1">
        <w:rPr>
          <w:rFonts w:hint="cs"/>
          <w:u w:val="single"/>
          <w:rtl/>
        </w:rPr>
        <w:t>פרידברג</w:t>
      </w:r>
      <w:proofErr w:type="spellEnd"/>
      <w:r w:rsidRPr="005D0CE1">
        <w:rPr>
          <w:rFonts w:hint="cs"/>
          <w:u w:val="single"/>
          <w:rtl/>
        </w:rPr>
        <w:t xml:space="preserve"> :</w:t>
      </w:r>
    </w:p>
    <w:p w14:paraId="471F6076" w14:textId="77777777" w:rsidR="005D0CE1" w:rsidRPr="005D0CE1" w:rsidRDefault="005D0CE1" w:rsidP="005D0CE1">
      <w:pPr>
        <w:pStyle w:val="a"/>
        <w:rPr>
          <w:rFonts w:hint="cs"/>
          <w:rtl/>
        </w:rPr>
      </w:pPr>
    </w:p>
    <w:p w14:paraId="19C45AEC" w14:textId="77777777" w:rsidR="005D0CE1" w:rsidRPr="005D0CE1" w:rsidRDefault="005D0CE1" w:rsidP="005D0CE1">
      <w:pPr>
        <w:pStyle w:val="a"/>
        <w:rPr>
          <w:rFonts w:hint="cs"/>
          <w:rtl/>
        </w:rPr>
      </w:pPr>
      <w:r w:rsidRPr="005D0CE1">
        <w:rPr>
          <w:rFonts w:hint="cs"/>
          <w:rtl/>
        </w:rPr>
        <w:tab/>
        <w:t xml:space="preserve">ראשית, היא הנותנת. אתה מציג את זה כאילו אני נותרתי לבדי. לא התקיים דיון ולכן הח"כים הרלבנטיים שיכלו להביע את עמדתם, בכלל לא </w:t>
      </w:r>
      <w:proofErr w:type="spellStart"/>
      <w:r w:rsidRPr="005D0CE1">
        <w:rPr>
          <w:rFonts w:hint="cs"/>
          <w:rtl/>
        </w:rPr>
        <w:t>היתה</w:t>
      </w:r>
      <w:proofErr w:type="spellEnd"/>
      <w:r w:rsidRPr="005D0CE1">
        <w:rPr>
          <w:rFonts w:hint="cs"/>
          <w:rtl/>
        </w:rPr>
        <w:t xml:space="preserve"> להם ההזדמנות להבין במה מדובר. זה בדיוק מהות הטענה שאנחנו טועים </w:t>
      </w:r>
      <w:r w:rsidRPr="005D0CE1">
        <w:rPr>
          <w:rtl/>
        </w:rPr>
        <w:t>–</w:t>
      </w:r>
      <w:r w:rsidRPr="005D0CE1">
        <w:rPr>
          <w:rFonts w:hint="cs"/>
          <w:rtl/>
        </w:rPr>
        <w:t xml:space="preserve"> של נושא חדש. </w:t>
      </w:r>
    </w:p>
    <w:p w14:paraId="1CE0D139" w14:textId="77777777" w:rsidR="005D0CE1" w:rsidRPr="005D0CE1" w:rsidRDefault="005D0CE1" w:rsidP="005D0CE1">
      <w:pPr>
        <w:pStyle w:val="a"/>
        <w:rPr>
          <w:rFonts w:hint="cs"/>
          <w:rtl/>
        </w:rPr>
      </w:pPr>
    </w:p>
    <w:p w14:paraId="77C7481A" w14:textId="77777777" w:rsidR="005D0CE1" w:rsidRPr="005D0CE1" w:rsidRDefault="005D0CE1" w:rsidP="005D0CE1">
      <w:pPr>
        <w:bidi/>
        <w:rPr>
          <w:rFonts w:cs="David" w:hint="cs"/>
          <w:u w:val="single"/>
          <w:rtl/>
        </w:rPr>
      </w:pPr>
      <w:r w:rsidRPr="005D0CE1">
        <w:rPr>
          <w:rFonts w:cs="David" w:hint="cs"/>
          <w:u w:val="single"/>
          <w:rtl/>
        </w:rPr>
        <w:t>היו</w:t>
      </w:r>
      <w:r w:rsidRPr="005D0CE1">
        <w:rPr>
          <w:rFonts w:cs="David"/>
          <w:u w:val="single"/>
          <w:rtl/>
        </w:rPr>
        <w:t>"</w:t>
      </w:r>
      <w:r w:rsidRPr="005D0CE1">
        <w:rPr>
          <w:rFonts w:cs="David" w:hint="cs"/>
          <w:u w:val="single"/>
          <w:rtl/>
        </w:rPr>
        <w:t xml:space="preserve">ר יריב </w:t>
      </w:r>
      <w:proofErr w:type="spellStart"/>
      <w:r w:rsidRPr="005D0CE1">
        <w:rPr>
          <w:rFonts w:cs="David" w:hint="cs"/>
          <w:u w:val="single"/>
          <w:rtl/>
        </w:rPr>
        <w:t>לוין</w:t>
      </w:r>
      <w:proofErr w:type="spellEnd"/>
      <w:r w:rsidRPr="005D0CE1">
        <w:rPr>
          <w:rFonts w:cs="David" w:hint="cs"/>
          <w:u w:val="single"/>
          <w:rtl/>
        </w:rPr>
        <w:t>:</w:t>
      </w:r>
    </w:p>
    <w:p w14:paraId="332609D4" w14:textId="77777777" w:rsidR="005D0CE1" w:rsidRPr="005D0CE1" w:rsidRDefault="005D0CE1" w:rsidP="005D0CE1">
      <w:pPr>
        <w:bidi/>
        <w:rPr>
          <w:rFonts w:cs="David" w:hint="cs"/>
          <w:u w:val="single"/>
          <w:rtl/>
        </w:rPr>
      </w:pPr>
    </w:p>
    <w:p w14:paraId="5553D192" w14:textId="77777777" w:rsidR="005D0CE1" w:rsidRPr="005D0CE1" w:rsidRDefault="005D0CE1" w:rsidP="005D0CE1">
      <w:pPr>
        <w:pStyle w:val="a"/>
        <w:rPr>
          <w:rFonts w:hint="cs"/>
          <w:rtl/>
        </w:rPr>
      </w:pPr>
      <w:r w:rsidRPr="005D0CE1">
        <w:rPr>
          <w:rFonts w:hint="cs"/>
          <w:rtl/>
        </w:rPr>
        <w:tab/>
        <w:t xml:space="preserve">סליחה שאני קוטע אותך </w:t>
      </w:r>
      <w:r w:rsidRPr="005D0CE1">
        <w:rPr>
          <w:rtl/>
        </w:rPr>
        <w:t>–</w:t>
      </w:r>
      <w:r w:rsidRPr="005D0CE1">
        <w:rPr>
          <w:rFonts w:hint="cs"/>
          <w:rtl/>
        </w:rPr>
        <w:t xml:space="preserve">ה </w:t>
      </w:r>
      <w:proofErr w:type="spellStart"/>
      <w:r w:rsidRPr="005D0CE1">
        <w:rPr>
          <w:rFonts w:hint="cs"/>
          <w:rtl/>
        </w:rPr>
        <w:t>רי</w:t>
      </w:r>
      <w:proofErr w:type="spellEnd"/>
      <w:r w:rsidRPr="005D0CE1">
        <w:rPr>
          <w:rFonts w:hint="cs"/>
          <w:rtl/>
        </w:rPr>
        <w:t xml:space="preserve"> הטענה שזה נושא חדש עלתה על ידכם בוועדת החינוך, בדיון. </w:t>
      </w:r>
    </w:p>
    <w:p w14:paraId="0B9BB9CA" w14:textId="77777777" w:rsidR="005D0CE1" w:rsidRPr="005D0CE1" w:rsidRDefault="005D0CE1" w:rsidP="005D0CE1">
      <w:pPr>
        <w:pStyle w:val="a"/>
        <w:rPr>
          <w:rFonts w:hint="cs"/>
          <w:rtl/>
        </w:rPr>
      </w:pPr>
    </w:p>
    <w:p w14:paraId="70333580" w14:textId="77777777" w:rsidR="005D0CE1" w:rsidRPr="005D0CE1" w:rsidRDefault="005D0CE1" w:rsidP="005D0CE1">
      <w:pPr>
        <w:pStyle w:val="a"/>
        <w:rPr>
          <w:rFonts w:hint="cs"/>
          <w:u w:val="single"/>
          <w:rtl/>
        </w:rPr>
      </w:pPr>
      <w:r w:rsidRPr="005D0CE1">
        <w:rPr>
          <w:rFonts w:hint="cs"/>
          <w:u w:val="single"/>
          <w:rtl/>
        </w:rPr>
        <w:t xml:space="preserve">יעקב </w:t>
      </w:r>
      <w:proofErr w:type="spellStart"/>
      <w:r w:rsidRPr="005D0CE1">
        <w:rPr>
          <w:rFonts w:hint="cs"/>
          <w:u w:val="single"/>
          <w:rtl/>
        </w:rPr>
        <w:t>פרידברג</w:t>
      </w:r>
      <w:proofErr w:type="spellEnd"/>
      <w:r w:rsidRPr="005D0CE1">
        <w:rPr>
          <w:rFonts w:hint="cs"/>
          <w:u w:val="single"/>
          <w:rtl/>
        </w:rPr>
        <w:t>:</w:t>
      </w:r>
    </w:p>
    <w:p w14:paraId="77985566" w14:textId="77777777" w:rsidR="005D0CE1" w:rsidRPr="005D0CE1" w:rsidRDefault="005D0CE1" w:rsidP="005D0CE1">
      <w:pPr>
        <w:pStyle w:val="a"/>
        <w:rPr>
          <w:rFonts w:hint="cs"/>
          <w:rtl/>
        </w:rPr>
      </w:pPr>
      <w:r w:rsidRPr="005D0CE1">
        <w:rPr>
          <w:rFonts w:hint="cs"/>
          <w:rtl/>
        </w:rPr>
        <w:tab/>
      </w:r>
    </w:p>
    <w:p w14:paraId="2A112B75" w14:textId="77777777" w:rsidR="005D0CE1" w:rsidRPr="005D0CE1" w:rsidRDefault="005D0CE1" w:rsidP="005D0CE1">
      <w:pPr>
        <w:pStyle w:val="a"/>
        <w:rPr>
          <w:rFonts w:hint="cs"/>
          <w:rtl/>
        </w:rPr>
      </w:pPr>
      <w:r w:rsidRPr="005D0CE1">
        <w:rPr>
          <w:rFonts w:hint="cs"/>
          <w:rtl/>
        </w:rPr>
        <w:tab/>
        <w:t xml:space="preserve">אבל אני אסביר באיזו סיטואציה </w:t>
      </w:r>
      <w:r w:rsidRPr="005D0CE1">
        <w:rPr>
          <w:rtl/>
        </w:rPr>
        <w:t>–</w:t>
      </w:r>
      <w:r w:rsidRPr="005D0CE1">
        <w:rPr>
          <w:rFonts w:hint="cs"/>
          <w:rtl/>
        </w:rPr>
        <w:t xml:space="preserve"> בסיטואציה שבה מדובר על חוק שכבר נדון כמעט שנתיים, שכל סעיפיו סגורים, מלבד סעיף אחד, סעיף התחילה, כבר מיולי, ולא הסכימו לדון על שום דבר מלבד על סעיף </w:t>
      </w:r>
      <w:proofErr w:type="spellStart"/>
      <w:r w:rsidRPr="005D0CE1">
        <w:rPr>
          <w:rFonts w:hint="cs"/>
          <w:rtl/>
        </w:rPr>
        <w:t>8ב</w:t>
      </w:r>
      <w:proofErr w:type="spellEnd"/>
      <w:r w:rsidRPr="005D0CE1">
        <w:rPr>
          <w:rFonts w:hint="cs"/>
          <w:rtl/>
        </w:rPr>
        <w:t xml:space="preserve">', החדש הזה, וסעיף התחילה, שתלוי בו. ישב חבר הכנסת ברכה בישיבה ואמרו לו </w:t>
      </w:r>
      <w:r w:rsidRPr="005D0CE1">
        <w:rPr>
          <w:rtl/>
        </w:rPr>
        <w:t>–</w:t>
      </w:r>
      <w:r w:rsidRPr="005D0CE1">
        <w:rPr>
          <w:rFonts w:hint="cs"/>
          <w:rtl/>
        </w:rPr>
        <w:t xml:space="preserve"> אתה לא יכול להעלות כאן שום דבר כי הדברים סגורים והצבענו עליהם ביולי. לכן אמרתי נושא חדש.  </w:t>
      </w:r>
    </w:p>
    <w:p w14:paraId="6FBCF5A7" w14:textId="77777777" w:rsidR="005D0CE1" w:rsidRPr="005D0CE1" w:rsidRDefault="005D0CE1" w:rsidP="005D0CE1">
      <w:pPr>
        <w:bidi/>
        <w:rPr>
          <w:rFonts w:cs="David" w:hint="cs"/>
          <w:rtl/>
        </w:rPr>
      </w:pPr>
    </w:p>
    <w:p w14:paraId="3F28F2D1" w14:textId="77777777" w:rsidR="005D0CE1" w:rsidRPr="005D0CE1" w:rsidRDefault="005D0CE1" w:rsidP="005D0CE1">
      <w:pPr>
        <w:pStyle w:val="a"/>
        <w:rPr>
          <w:rFonts w:hint="cs"/>
          <w:rtl/>
        </w:rPr>
      </w:pPr>
      <w:r w:rsidRPr="005D0CE1">
        <w:rPr>
          <w:rFonts w:hint="cs"/>
          <w:rtl/>
        </w:rPr>
        <w:tab/>
      </w:r>
    </w:p>
    <w:p w14:paraId="20F80C2D" w14:textId="77777777" w:rsidR="005D0CE1" w:rsidRPr="005D0CE1" w:rsidRDefault="005D0CE1" w:rsidP="005D0CE1">
      <w:pPr>
        <w:bidi/>
        <w:rPr>
          <w:rFonts w:cs="David" w:hint="cs"/>
          <w:u w:val="single"/>
          <w:rtl/>
        </w:rPr>
      </w:pPr>
      <w:r w:rsidRPr="005D0CE1">
        <w:rPr>
          <w:rFonts w:cs="David" w:hint="cs"/>
          <w:u w:val="single"/>
          <w:rtl/>
        </w:rPr>
        <w:t>היו</w:t>
      </w:r>
      <w:r w:rsidRPr="005D0CE1">
        <w:rPr>
          <w:rFonts w:cs="David"/>
          <w:u w:val="single"/>
          <w:rtl/>
        </w:rPr>
        <w:t>"</w:t>
      </w:r>
      <w:r w:rsidRPr="005D0CE1">
        <w:rPr>
          <w:rFonts w:cs="David" w:hint="cs"/>
          <w:u w:val="single"/>
          <w:rtl/>
        </w:rPr>
        <w:t xml:space="preserve">ר יריב </w:t>
      </w:r>
      <w:proofErr w:type="spellStart"/>
      <w:r w:rsidRPr="005D0CE1">
        <w:rPr>
          <w:rFonts w:cs="David" w:hint="cs"/>
          <w:u w:val="single"/>
          <w:rtl/>
        </w:rPr>
        <w:t>לוין</w:t>
      </w:r>
      <w:proofErr w:type="spellEnd"/>
      <w:r w:rsidRPr="005D0CE1">
        <w:rPr>
          <w:rFonts w:cs="David" w:hint="cs"/>
          <w:u w:val="single"/>
          <w:rtl/>
        </w:rPr>
        <w:t>:</w:t>
      </w:r>
    </w:p>
    <w:p w14:paraId="66F7E26D" w14:textId="77777777" w:rsidR="005D0CE1" w:rsidRPr="005D0CE1" w:rsidRDefault="005D0CE1" w:rsidP="005D0CE1">
      <w:pPr>
        <w:bidi/>
        <w:rPr>
          <w:rFonts w:cs="David" w:hint="cs"/>
          <w:u w:val="single"/>
          <w:rtl/>
        </w:rPr>
      </w:pPr>
    </w:p>
    <w:p w14:paraId="4EB665C2" w14:textId="77777777" w:rsidR="005D0CE1" w:rsidRPr="005D0CE1" w:rsidRDefault="005D0CE1" w:rsidP="005D0CE1">
      <w:pPr>
        <w:bidi/>
        <w:rPr>
          <w:rFonts w:cs="David" w:hint="cs"/>
          <w:rtl/>
        </w:rPr>
      </w:pPr>
      <w:r w:rsidRPr="005D0CE1">
        <w:rPr>
          <w:rFonts w:cs="David" w:hint="cs"/>
          <w:rtl/>
        </w:rPr>
        <w:tab/>
        <w:t xml:space="preserve">חבר הכנסת ברכה ישב שם </w:t>
      </w:r>
      <w:r w:rsidRPr="005D0CE1">
        <w:rPr>
          <w:rFonts w:cs="David"/>
          <w:rtl/>
        </w:rPr>
        <w:t>–</w:t>
      </w:r>
      <w:r w:rsidRPr="005D0CE1">
        <w:rPr>
          <w:rFonts w:cs="David" w:hint="cs"/>
          <w:rtl/>
        </w:rPr>
        <w:t xml:space="preserve"> הוא לא אמר נושא חדש? </w:t>
      </w:r>
    </w:p>
    <w:p w14:paraId="466AAE79" w14:textId="77777777" w:rsidR="005D0CE1" w:rsidRPr="005D0CE1" w:rsidRDefault="005D0CE1" w:rsidP="005D0CE1">
      <w:pPr>
        <w:pStyle w:val="a"/>
        <w:rPr>
          <w:rFonts w:hint="cs"/>
          <w:rtl/>
        </w:rPr>
      </w:pPr>
      <w:r w:rsidRPr="005D0CE1">
        <w:rPr>
          <w:rFonts w:hint="cs"/>
          <w:rtl/>
        </w:rPr>
        <w:tab/>
      </w:r>
    </w:p>
    <w:p w14:paraId="05B4407C" w14:textId="77777777" w:rsidR="005D0CE1" w:rsidRPr="005D0CE1" w:rsidRDefault="005D0CE1" w:rsidP="005D0CE1">
      <w:pPr>
        <w:pStyle w:val="a"/>
        <w:rPr>
          <w:rFonts w:hint="cs"/>
          <w:u w:val="single"/>
          <w:rtl/>
        </w:rPr>
      </w:pPr>
      <w:r w:rsidRPr="005D0CE1">
        <w:rPr>
          <w:rFonts w:hint="cs"/>
          <w:u w:val="single"/>
          <w:rtl/>
        </w:rPr>
        <w:t xml:space="preserve">יעקב </w:t>
      </w:r>
      <w:proofErr w:type="spellStart"/>
      <w:r w:rsidRPr="005D0CE1">
        <w:rPr>
          <w:rFonts w:hint="cs"/>
          <w:u w:val="single"/>
          <w:rtl/>
        </w:rPr>
        <w:t>פרידברג</w:t>
      </w:r>
      <w:proofErr w:type="spellEnd"/>
      <w:r w:rsidRPr="005D0CE1">
        <w:rPr>
          <w:rFonts w:hint="cs"/>
          <w:u w:val="single"/>
          <w:rtl/>
        </w:rPr>
        <w:t>:</w:t>
      </w:r>
    </w:p>
    <w:p w14:paraId="6F1A976E" w14:textId="77777777" w:rsidR="005D0CE1" w:rsidRPr="005D0CE1" w:rsidRDefault="005D0CE1" w:rsidP="005D0CE1">
      <w:pPr>
        <w:pStyle w:val="a"/>
        <w:rPr>
          <w:rFonts w:hint="cs"/>
          <w:rtl/>
        </w:rPr>
      </w:pPr>
    </w:p>
    <w:p w14:paraId="6A30549D" w14:textId="77777777" w:rsidR="005D0CE1" w:rsidRPr="005D0CE1" w:rsidRDefault="005D0CE1" w:rsidP="005D0CE1">
      <w:pPr>
        <w:pStyle w:val="a"/>
        <w:rPr>
          <w:rFonts w:hint="cs"/>
          <w:rtl/>
        </w:rPr>
      </w:pPr>
      <w:r w:rsidRPr="005D0CE1">
        <w:rPr>
          <w:rFonts w:hint="cs"/>
          <w:rtl/>
        </w:rPr>
        <w:tab/>
        <w:t xml:space="preserve">אני לא חושב שהוא הבין על מה מדובר בכלל, אדוני, היושב ראש. </w:t>
      </w:r>
    </w:p>
    <w:p w14:paraId="5B2AFC66" w14:textId="77777777" w:rsidR="005D0CE1" w:rsidRPr="005D0CE1" w:rsidRDefault="005D0CE1" w:rsidP="005D0CE1">
      <w:pPr>
        <w:pStyle w:val="a"/>
        <w:rPr>
          <w:rFonts w:hint="cs"/>
          <w:rtl/>
        </w:rPr>
      </w:pPr>
    </w:p>
    <w:p w14:paraId="1B21CE71" w14:textId="77777777" w:rsidR="005D0CE1" w:rsidRPr="005D0CE1" w:rsidRDefault="005D0CE1" w:rsidP="005D0CE1">
      <w:pPr>
        <w:bidi/>
        <w:rPr>
          <w:rFonts w:cs="David" w:hint="cs"/>
          <w:u w:val="single"/>
          <w:rtl/>
        </w:rPr>
      </w:pPr>
      <w:r w:rsidRPr="005D0CE1">
        <w:rPr>
          <w:rFonts w:cs="David" w:hint="cs"/>
          <w:u w:val="single"/>
          <w:rtl/>
        </w:rPr>
        <w:t>אלכס מילר:</w:t>
      </w:r>
    </w:p>
    <w:p w14:paraId="7AF9826A" w14:textId="77777777" w:rsidR="005D0CE1" w:rsidRPr="005D0CE1" w:rsidRDefault="005D0CE1" w:rsidP="005D0CE1">
      <w:pPr>
        <w:bidi/>
        <w:rPr>
          <w:rFonts w:cs="David" w:hint="cs"/>
          <w:rtl/>
        </w:rPr>
      </w:pPr>
    </w:p>
    <w:p w14:paraId="510D13A5" w14:textId="77777777" w:rsidR="005D0CE1" w:rsidRPr="005D0CE1" w:rsidRDefault="005D0CE1" w:rsidP="005D0CE1">
      <w:pPr>
        <w:bidi/>
        <w:rPr>
          <w:rFonts w:cs="David" w:hint="cs"/>
          <w:rtl/>
        </w:rPr>
      </w:pPr>
      <w:r w:rsidRPr="005D0CE1">
        <w:rPr>
          <w:rFonts w:cs="David" w:hint="cs"/>
          <w:rtl/>
        </w:rPr>
        <w:tab/>
        <w:t xml:space="preserve">לא יעלה על הדעת שמשרד המשפטים יתייחס - - </w:t>
      </w:r>
      <w:r w:rsidRPr="005D0CE1">
        <w:rPr>
          <w:rFonts w:cs="David" w:hint="cs"/>
          <w:rtl/>
        </w:rPr>
        <w:tab/>
        <w:t xml:space="preserve">חבר הכנסת ברכה הגיש הסתייגויות לסעיפים שאושרו לפני חצי שנה. </w:t>
      </w:r>
      <w:r w:rsidRPr="005D0CE1">
        <w:rPr>
          <w:rFonts w:cs="David" w:hint="cs"/>
          <w:rtl/>
        </w:rPr>
        <w:tab/>
        <w:t xml:space="preserve"> אני הצעתי לו, וגם לכל חברי האופוזיציה, שאם הם רוצים להגיש הסתייגויות, שיגישו הסתייגויות לסעיף חדש שאני מוסיף ועליו עדיין לא היה דיון, ועל זה יהיה דיון ועל סעיף התחולה. על זה חבר הכנסת ברכה רצה להגיש הסתייגויות. לא שמעתי מאף אחד, עדיין, עד עכשיו, שיש בעיה עם המהות. אם משרד המשפטים, שעד היום אף אחד לא בא ואמר </w:t>
      </w:r>
      <w:r w:rsidRPr="005D0CE1">
        <w:rPr>
          <w:rFonts w:cs="David"/>
          <w:rtl/>
        </w:rPr>
        <w:t>–</w:t>
      </w:r>
      <w:r w:rsidRPr="005D0CE1">
        <w:rPr>
          <w:rFonts w:cs="David" w:hint="cs"/>
          <w:rtl/>
        </w:rPr>
        <w:t xml:space="preserve"> אם אתם מעבירים את הסעיף הזה אנחנו מושכים את החוק לוועדת שרים לחקיקה או שאנחנו שמים הסתייגות או שאנחנו בכלל לא מסכימים, לגמרי. יש איזשהו מצב  - -</w:t>
      </w:r>
    </w:p>
    <w:p w14:paraId="7DB77395" w14:textId="77777777" w:rsidR="005D0CE1" w:rsidRPr="005D0CE1" w:rsidRDefault="005D0CE1" w:rsidP="005D0CE1">
      <w:pPr>
        <w:pStyle w:val="a"/>
        <w:rPr>
          <w:rFonts w:hint="cs"/>
          <w:rtl/>
        </w:rPr>
      </w:pPr>
    </w:p>
    <w:p w14:paraId="01DA28BF" w14:textId="77777777" w:rsidR="005D0CE1" w:rsidRPr="005D0CE1" w:rsidRDefault="005D0CE1" w:rsidP="005D0CE1">
      <w:pPr>
        <w:pStyle w:val="a"/>
        <w:rPr>
          <w:rFonts w:hint="cs"/>
          <w:u w:val="single"/>
          <w:rtl/>
        </w:rPr>
      </w:pPr>
      <w:r w:rsidRPr="005D0CE1">
        <w:rPr>
          <w:rFonts w:hint="cs"/>
          <w:u w:val="single"/>
          <w:rtl/>
        </w:rPr>
        <w:t xml:space="preserve">יעקב </w:t>
      </w:r>
      <w:proofErr w:type="spellStart"/>
      <w:r w:rsidRPr="005D0CE1">
        <w:rPr>
          <w:rFonts w:hint="cs"/>
          <w:u w:val="single"/>
          <w:rtl/>
        </w:rPr>
        <w:t>פרידברג</w:t>
      </w:r>
      <w:proofErr w:type="spellEnd"/>
      <w:r w:rsidRPr="005D0CE1">
        <w:rPr>
          <w:rFonts w:hint="cs"/>
          <w:u w:val="single"/>
          <w:rtl/>
        </w:rPr>
        <w:t>:</w:t>
      </w:r>
    </w:p>
    <w:p w14:paraId="2959E68E" w14:textId="77777777" w:rsidR="005D0CE1" w:rsidRPr="005D0CE1" w:rsidRDefault="005D0CE1" w:rsidP="005D0CE1">
      <w:pPr>
        <w:pStyle w:val="a"/>
        <w:rPr>
          <w:rFonts w:hint="cs"/>
          <w:rtl/>
        </w:rPr>
      </w:pPr>
      <w:r w:rsidRPr="005D0CE1">
        <w:rPr>
          <w:rFonts w:hint="cs"/>
          <w:rtl/>
        </w:rPr>
        <w:tab/>
      </w:r>
    </w:p>
    <w:p w14:paraId="78EE8DC8" w14:textId="77777777" w:rsidR="005D0CE1" w:rsidRPr="005D0CE1" w:rsidRDefault="005D0CE1" w:rsidP="005D0CE1">
      <w:pPr>
        <w:pStyle w:val="a"/>
        <w:rPr>
          <w:rFonts w:hint="cs"/>
          <w:rtl/>
        </w:rPr>
      </w:pPr>
      <w:r w:rsidRPr="005D0CE1">
        <w:rPr>
          <w:rFonts w:hint="cs"/>
          <w:rtl/>
        </w:rPr>
        <w:tab/>
        <w:t xml:space="preserve">אנחנו לא בשלב שאנחנו יכולים. </w:t>
      </w:r>
    </w:p>
    <w:p w14:paraId="72C22B56" w14:textId="77777777" w:rsidR="005D0CE1" w:rsidRPr="005D0CE1" w:rsidRDefault="005D0CE1" w:rsidP="005D0CE1">
      <w:pPr>
        <w:pStyle w:val="a"/>
        <w:rPr>
          <w:rFonts w:hint="cs"/>
          <w:rtl/>
        </w:rPr>
      </w:pPr>
    </w:p>
    <w:p w14:paraId="1E0581D9" w14:textId="77777777" w:rsidR="005D0CE1" w:rsidRPr="005D0CE1" w:rsidRDefault="005D0CE1" w:rsidP="005D0CE1">
      <w:pPr>
        <w:bidi/>
        <w:rPr>
          <w:rFonts w:cs="David" w:hint="cs"/>
          <w:u w:val="single"/>
          <w:rtl/>
        </w:rPr>
      </w:pPr>
      <w:r w:rsidRPr="005D0CE1">
        <w:rPr>
          <w:rFonts w:cs="David" w:hint="cs"/>
          <w:u w:val="single"/>
          <w:rtl/>
        </w:rPr>
        <w:t>היו</w:t>
      </w:r>
      <w:r w:rsidRPr="005D0CE1">
        <w:rPr>
          <w:rFonts w:cs="David"/>
          <w:u w:val="single"/>
          <w:rtl/>
        </w:rPr>
        <w:t>"</w:t>
      </w:r>
      <w:r w:rsidRPr="005D0CE1">
        <w:rPr>
          <w:rFonts w:cs="David" w:hint="cs"/>
          <w:u w:val="single"/>
          <w:rtl/>
        </w:rPr>
        <w:t xml:space="preserve">ר יריב </w:t>
      </w:r>
      <w:proofErr w:type="spellStart"/>
      <w:r w:rsidRPr="005D0CE1">
        <w:rPr>
          <w:rFonts w:cs="David" w:hint="cs"/>
          <w:u w:val="single"/>
          <w:rtl/>
        </w:rPr>
        <w:t>לוין</w:t>
      </w:r>
      <w:proofErr w:type="spellEnd"/>
      <w:r w:rsidRPr="005D0CE1">
        <w:rPr>
          <w:rFonts w:cs="David" w:hint="cs"/>
          <w:u w:val="single"/>
          <w:rtl/>
        </w:rPr>
        <w:t>:</w:t>
      </w:r>
    </w:p>
    <w:p w14:paraId="54532232" w14:textId="77777777" w:rsidR="005D0CE1" w:rsidRPr="005D0CE1" w:rsidRDefault="005D0CE1" w:rsidP="005D0CE1">
      <w:pPr>
        <w:bidi/>
        <w:rPr>
          <w:rFonts w:cs="David" w:hint="cs"/>
          <w:u w:val="single"/>
          <w:rtl/>
        </w:rPr>
      </w:pPr>
    </w:p>
    <w:p w14:paraId="1453B321" w14:textId="77777777" w:rsidR="005D0CE1" w:rsidRPr="005D0CE1" w:rsidRDefault="005D0CE1" w:rsidP="005D0CE1">
      <w:pPr>
        <w:pStyle w:val="a"/>
        <w:rPr>
          <w:rFonts w:hint="cs"/>
          <w:rtl/>
        </w:rPr>
      </w:pPr>
      <w:r w:rsidRPr="005D0CE1">
        <w:rPr>
          <w:rFonts w:hint="cs"/>
          <w:rtl/>
        </w:rPr>
        <w:tab/>
        <w:t xml:space="preserve"> נכון שהמינוי של יושב ראש ועדת הכנסת </w:t>
      </w:r>
      <w:r w:rsidRPr="005D0CE1">
        <w:rPr>
          <w:rtl/>
        </w:rPr>
        <w:t>–</w:t>
      </w:r>
      <w:r w:rsidRPr="005D0CE1">
        <w:rPr>
          <w:rFonts w:hint="cs"/>
          <w:rtl/>
        </w:rPr>
        <w:t xml:space="preserve"> יש הסבורים שהיו יכולים לעשות מינוי יותר מוצלח, אבל אני אומר לך, אני ארגיע אותך: בוועדת החינוך מינו חברי כנסת מצוינים. האמן לי, שלמרות שלא כולם משפטנים, הם מבינים, הם קוראים, ואם מישהו מהם רוצה לומר את דברו, הוא יודע איך עושים את זה. אני לא יכול לצאת מנקודת הנחה אחרת ואסור לנו לצאת מנקודת הנחה אחרת. אם אתה ישבת שם וידעת לראות שיש בעיה, חזקה שגם הם יכלו לעשות אותו הדבר. עובדה שלא עשו. עובדה, יותר מזה </w:t>
      </w:r>
      <w:r w:rsidRPr="005D0CE1">
        <w:rPr>
          <w:rtl/>
        </w:rPr>
        <w:t>–</w:t>
      </w:r>
      <w:r w:rsidRPr="005D0CE1">
        <w:rPr>
          <w:rFonts w:hint="cs"/>
          <w:rtl/>
        </w:rPr>
        <w:t xml:space="preserve"> שגם לא הגיעו הנה. אני לא רואה פה אף חבר כנסת מהאופוזיציה שאץ להגיע את הדיון, שלא קבעתי אותו ב-8 בבוקר אלא בשעה נוחה, ממש לפני פתיחת המליאה. לא הגיעו. לכן, כנראה הם לא נזעקים סביב העניין הזה. אולי, אגב, הם טועים מהותית. אני לא נכנס אתך לוויכוח הזה בכלל. אני רק רוצה שתבין, שבמקום שאני נמצא בו זה אבסורד שאני אגיד שפוסק שמשרד המשפטים צודק ואני בולם את המהלך שמוביל משרד התרבות והספורט במשך שנתיים עם ועדת החינוך, על דעת ועדת הכספים, על דעת חברי הכנסת מהאופוזיציה ומהקואליציה, כולם, כי איש מהם לא בא לכאן וביקש לעשות משהו אחר. אני לא רואה איך אני עושה את זה, זה נראה לי אבסורד מוחלט. מה גם שמכל משרדי הממשלה, אתם המשרד שיש לו את הכלי הכי פשוט לטפל בעניין. יקום שר המשפטים, יעלה את הנושא בוועדת שרים לענייני חקיקה, ושלום על ישראל. מה יותר פשוט מזה? כל שבוע יש ישיבה. </w:t>
      </w:r>
    </w:p>
    <w:p w14:paraId="6A0BC018" w14:textId="77777777" w:rsidR="005D0CE1" w:rsidRPr="005D0CE1" w:rsidRDefault="005D0CE1" w:rsidP="005D0CE1">
      <w:pPr>
        <w:pStyle w:val="a"/>
        <w:rPr>
          <w:rFonts w:hint="cs"/>
          <w:rtl/>
        </w:rPr>
      </w:pPr>
    </w:p>
    <w:p w14:paraId="5FD54104" w14:textId="77777777" w:rsidR="005D0CE1" w:rsidRPr="005D0CE1" w:rsidRDefault="005D0CE1" w:rsidP="005D0CE1">
      <w:pPr>
        <w:pStyle w:val="a"/>
        <w:rPr>
          <w:rFonts w:hint="cs"/>
          <w:rtl/>
        </w:rPr>
      </w:pPr>
      <w:r w:rsidRPr="005D0CE1">
        <w:rPr>
          <w:rFonts w:hint="cs"/>
          <w:rtl/>
        </w:rPr>
        <w:tab/>
        <w:t xml:space="preserve">רבותיי, אני לפיכך מציע לקבוע בנסיבות האלה- ומבלי שיש בקביעה הזו איזשהו תקדים בצד המהותי של העניין מבחינת קביעת גבולות על גדר של נושא חדש או אי קביעתם לאשר את הבקשה של יושב ראש ועדת החינוך, התרבות והספורט, חבר הכנסת מילר ולקבוע שאנחנו לא נראה בנושא הזה חריגה מנושא, לא נראה בנושא נושא חדש, ונאפשר לוודה להשלים את הדיונים בהצעת החוק בהכנתה לקריאה </w:t>
      </w:r>
      <w:proofErr w:type="spellStart"/>
      <w:r w:rsidRPr="005D0CE1">
        <w:rPr>
          <w:rFonts w:hint="cs"/>
          <w:rtl/>
        </w:rPr>
        <w:t>שניה</w:t>
      </w:r>
      <w:proofErr w:type="spellEnd"/>
      <w:r w:rsidRPr="005D0CE1">
        <w:rPr>
          <w:rFonts w:hint="cs"/>
          <w:rtl/>
        </w:rPr>
        <w:t xml:space="preserve"> ושלישית באופן שיכלול גם את הנושא הזה. </w:t>
      </w:r>
    </w:p>
    <w:p w14:paraId="132C30AA" w14:textId="77777777" w:rsidR="005D0CE1" w:rsidRPr="005D0CE1" w:rsidRDefault="005D0CE1" w:rsidP="005D0CE1">
      <w:pPr>
        <w:pStyle w:val="a"/>
        <w:rPr>
          <w:rFonts w:hint="cs"/>
          <w:rtl/>
        </w:rPr>
      </w:pPr>
    </w:p>
    <w:p w14:paraId="2153A70D" w14:textId="77777777" w:rsidR="005D0CE1" w:rsidRPr="005D0CE1" w:rsidRDefault="005D0CE1" w:rsidP="005D0CE1">
      <w:pPr>
        <w:pStyle w:val="a"/>
        <w:rPr>
          <w:rFonts w:hint="cs"/>
          <w:rtl/>
        </w:rPr>
      </w:pPr>
      <w:r w:rsidRPr="005D0CE1">
        <w:rPr>
          <w:rFonts w:hint="cs"/>
          <w:rtl/>
        </w:rPr>
        <w:tab/>
        <w:t xml:space="preserve">מי בעד? פה אחד, אין מתנגדים, אין נמנעים. אושר, תודה רבה.  </w:t>
      </w:r>
    </w:p>
    <w:p w14:paraId="213C6787" w14:textId="77777777" w:rsidR="005D0CE1" w:rsidRPr="005D0CE1" w:rsidRDefault="005D0CE1" w:rsidP="005D0CE1">
      <w:pPr>
        <w:pStyle w:val="a"/>
        <w:rPr>
          <w:rFonts w:hint="cs"/>
          <w:rtl/>
        </w:rPr>
      </w:pPr>
    </w:p>
    <w:p w14:paraId="255C7CA9" w14:textId="77777777" w:rsidR="005D0CE1" w:rsidRPr="005D0CE1" w:rsidRDefault="005D0CE1" w:rsidP="005D0CE1">
      <w:pPr>
        <w:bidi/>
        <w:rPr>
          <w:rFonts w:cs="David" w:hint="cs"/>
          <w:u w:val="single"/>
          <w:rtl/>
        </w:rPr>
      </w:pPr>
      <w:r w:rsidRPr="005D0CE1">
        <w:rPr>
          <w:rFonts w:cs="David" w:hint="cs"/>
          <w:u w:val="single"/>
          <w:rtl/>
        </w:rPr>
        <w:t>אלכס מילר:</w:t>
      </w:r>
    </w:p>
    <w:p w14:paraId="68273855" w14:textId="77777777" w:rsidR="005D0CE1" w:rsidRPr="005D0CE1" w:rsidRDefault="005D0CE1" w:rsidP="005D0CE1">
      <w:pPr>
        <w:bidi/>
        <w:rPr>
          <w:rFonts w:cs="David" w:hint="cs"/>
          <w:rtl/>
        </w:rPr>
      </w:pPr>
    </w:p>
    <w:p w14:paraId="43A90605" w14:textId="77777777" w:rsidR="005D0CE1" w:rsidRPr="005D0CE1" w:rsidRDefault="005D0CE1" w:rsidP="005D0CE1">
      <w:pPr>
        <w:pStyle w:val="a"/>
        <w:rPr>
          <w:rFonts w:hint="cs"/>
          <w:rtl/>
        </w:rPr>
      </w:pPr>
      <w:r w:rsidRPr="005D0CE1">
        <w:rPr>
          <w:rFonts w:hint="cs"/>
          <w:rtl/>
        </w:rPr>
        <w:tab/>
        <w:t xml:space="preserve"> לפרוטוקול </w:t>
      </w:r>
      <w:r w:rsidRPr="005D0CE1">
        <w:rPr>
          <w:rtl/>
        </w:rPr>
        <w:t>–</w:t>
      </w:r>
      <w:r w:rsidRPr="005D0CE1">
        <w:rPr>
          <w:rFonts w:hint="cs"/>
          <w:rtl/>
        </w:rPr>
        <w:t xml:space="preserve"> אני מחליף את חבר הכנסת </w:t>
      </w:r>
      <w:proofErr w:type="spellStart"/>
      <w:r w:rsidRPr="005D0CE1">
        <w:rPr>
          <w:rFonts w:hint="cs"/>
          <w:rtl/>
        </w:rPr>
        <w:t>אילאטוב</w:t>
      </w:r>
      <w:proofErr w:type="spellEnd"/>
      <w:r w:rsidRPr="005D0CE1">
        <w:rPr>
          <w:rFonts w:hint="cs"/>
          <w:rtl/>
        </w:rPr>
        <w:t>, וחברת הכנסת מיכאלי מחליפה את  - -</w:t>
      </w:r>
    </w:p>
    <w:p w14:paraId="4658D24C" w14:textId="77777777" w:rsidR="005D0CE1" w:rsidRPr="005D0CE1" w:rsidRDefault="005D0CE1" w:rsidP="005D0CE1">
      <w:pPr>
        <w:pStyle w:val="a"/>
        <w:rPr>
          <w:rFonts w:hint="cs"/>
          <w:rtl/>
        </w:rPr>
      </w:pPr>
    </w:p>
    <w:p w14:paraId="58887756" w14:textId="77777777" w:rsidR="005D0CE1" w:rsidRPr="005D0CE1" w:rsidRDefault="005D0CE1" w:rsidP="005D0CE1">
      <w:pPr>
        <w:pStyle w:val="a"/>
        <w:rPr>
          <w:rFonts w:hint="cs"/>
          <w:rtl/>
        </w:rPr>
      </w:pPr>
    </w:p>
    <w:p w14:paraId="06571442" w14:textId="77777777" w:rsidR="005D0CE1" w:rsidRPr="005D0CE1" w:rsidRDefault="005D0CE1" w:rsidP="005D0CE1">
      <w:pPr>
        <w:bidi/>
        <w:rPr>
          <w:rFonts w:cs="David" w:hint="cs"/>
          <w:u w:val="single"/>
          <w:rtl/>
        </w:rPr>
      </w:pPr>
      <w:r w:rsidRPr="005D0CE1">
        <w:rPr>
          <w:rFonts w:cs="David" w:hint="cs"/>
          <w:u w:val="single"/>
          <w:rtl/>
        </w:rPr>
        <w:t>היו</w:t>
      </w:r>
      <w:r w:rsidRPr="005D0CE1">
        <w:rPr>
          <w:rFonts w:cs="David"/>
          <w:u w:val="single"/>
          <w:rtl/>
        </w:rPr>
        <w:t>"</w:t>
      </w:r>
      <w:r w:rsidRPr="005D0CE1">
        <w:rPr>
          <w:rFonts w:cs="David" w:hint="cs"/>
          <w:u w:val="single"/>
          <w:rtl/>
        </w:rPr>
        <w:t xml:space="preserve">ר יריב </w:t>
      </w:r>
      <w:proofErr w:type="spellStart"/>
      <w:r w:rsidRPr="005D0CE1">
        <w:rPr>
          <w:rFonts w:cs="David" w:hint="cs"/>
          <w:u w:val="single"/>
          <w:rtl/>
        </w:rPr>
        <w:t>לוין</w:t>
      </w:r>
      <w:proofErr w:type="spellEnd"/>
      <w:r w:rsidRPr="005D0CE1">
        <w:rPr>
          <w:rFonts w:cs="David" w:hint="cs"/>
          <w:u w:val="single"/>
          <w:rtl/>
        </w:rPr>
        <w:t>:</w:t>
      </w:r>
    </w:p>
    <w:p w14:paraId="55B0DEAC" w14:textId="77777777" w:rsidR="005D0CE1" w:rsidRPr="005D0CE1" w:rsidRDefault="005D0CE1" w:rsidP="005D0CE1">
      <w:pPr>
        <w:bidi/>
        <w:rPr>
          <w:rFonts w:cs="David" w:hint="cs"/>
          <w:u w:val="single"/>
          <w:rtl/>
        </w:rPr>
      </w:pPr>
    </w:p>
    <w:p w14:paraId="7D5B5D3F" w14:textId="77777777" w:rsidR="005D0CE1" w:rsidRPr="005D0CE1" w:rsidRDefault="005D0CE1" w:rsidP="005D0CE1">
      <w:pPr>
        <w:pStyle w:val="a"/>
        <w:rPr>
          <w:rFonts w:hint="cs"/>
          <w:rtl/>
        </w:rPr>
      </w:pPr>
      <w:r w:rsidRPr="005D0CE1">
        <w:rPr>
          <w:rFonts w:hint="cs"/>
          <w:rtl/>
        </w:rPr>
        <w:tab/>
        <w:t xml:space="preserve"> תודה לכם, הישיבה נעולה. </w:t>
      </w:r>
    </w:p>
    <w:p w14:paraId="35154840" w14:textId="77777777" w:rsidR="005D0CE1" w:rsidRPr="005D0CE1" w:rsidRDefault="005D0CE1" w:rsidP="005D0CE1">
      <w:pPr>
        <w:pStyle w:val="a"/>
        <w:rPr>
          <w:rFonts w:hint="cs"/>
          <w:rtl/>
        </w:rPr>
      </w:pPr>
    </w:p>
    <w:p w14:paraId="0C819D97" w14:textId="77777777" w:rsidR="005D0CE1" w:rsidRPr="005D0CE1" w:rsidRDefault="005D0CE1" w:rsidP="005D0CE1">
      <w:pPr>
        <w:pStyle w:val="a"/>
        <w:rPr>
          <w:rFonts w:hint="cs"/>
          <w:b/>
          <w:bCs/>
          <w:u w:val="single"/>
          <w:rtl/>
        </w:rPr>
      </w:pPr>
      <w:r w:rsidRPr="005D0CE1">
        <w:rPr>
          <w:rFonts w:hint="cs"/>
          <w:b/>
          <w:bCs/>
          <w:u w:val="single"/>
          <w:rtl/>
        </w:rPr>
        <w:t>הישיבה ננעלה בשעה  11:10</w:t>
      </w:r>
    </w:p>
    <w:p w14:paraId="63875144" w14:textId="77777777" w:rsidR="00552A80" w:rsidRPr="005D0CE1" w:rsidRDefault="00552A80" w:rsidP="005D0CE1">
      <w:pPr>
        <w:bidi/>
        <w:rPr>
          <w:rFonts w:cs="David"/>
        </w:rPr>
      </w:pPr>
    </w:p>
    <w:sectPr w:rsidR="00552A80" w:rsidRPr="005D0CE1" w:rsidSect="005D0CE1">
      <w:headerReference w:type="default" r:id="rId6"/>
      <w:footerReference w:type="even" r:id="rId7"/>
      <w:foot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DB4C2" w14:textId="77777777" w:rsidR="005D0CE1" w:rsidRDefault="005D0CE1">
      <w:r>
        <w:separator/>
      </w:r>
    </w:p>
  </w:endnote>
  <w:endnote w:type="continuationSeparator" w:id="0">
    <w:p w14:paraId="5C7F2FA1" w14:textId="77777777" w:rsidR="005D0CE1" w:rsidRDefault="005D0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249CD" w14:textId="77777777" w:rsidR="005D0CE1" w:rsidRDefault="005D0CE1" w:rsidP="005D0CE1">
    <w:pPr>
      <w:pStyle w:val="Footer"/>
      <w:framePr w:wrap="around" w:vAnchor="text" w:hAnchor="margin" w:xAlign="right"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915E44A" w14:textId="77777777" w:rsidR="005D0CE1" w:rsidRDefault="005D0CE1" w:rsidP="005D0CE1">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33B25" w14:textId="77777777" w:rsidR="005D0CE1" w:rsidRDefault="005D0CE1" w:rsidP="005D0CE1">
    <w:pPr>
      <w:pStyle w:val="Footer"/>
      <w:framePr w:wrap="around" w:vAnchor="text" w:hAnchor="margin" w:xAlign="right" w:y="1"/>
      <w:rPr>
        <w:rStyle w:val="PageNumber"/>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8</w:t>
    </w:r>
    <w:r>
      <w:rPr>
        <w:rStyle w:val="PageNumber"/>
        <w:rtl/>
      </w:rPr>
      <w:fldChar w:fldCharType="end"/>
    </w:r>
  </w:p>
  <w:p w14:paraId="76C0D613" w14:textId="77777777" w:rsidR="005D0CE1" w:rsidRDefault="005D0CE1" w:rsidP="005D0CE1">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58C5F" w14:textId="77777777" w:rsidR="005D0CE1" w:rsidRDefault="005D0CE1">
      <w:r>
        <w:separator/>
      </w:r>
    </w:p>
  </w:footnote>
  <w:footnote w:type="continuationSeparator" w:id="0">
    <w:p w14:paraId="5ECD059D" w14:textId="77777777" w:rsidR="005D0CE1" w:rsidRDefault="005D0C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916D8" w14:textId="77777777" w:rsidR="005D0CE1" w:rsidRPr="00D45BF6" w:rsidRDefault="005D0CE1" w:rsidP="005D0CE1">
    <w:pPr>
      <w:pStyle w:val="Footer"/>
      <w:jc w:val="center"/>
      <w:rPr>
        <w:sz w:val="24"/>
      </w:rPr>
    </w:pPr>
    <w:r w:rsidRPr="00D45BF6">
      <w:rPr>
        <w:rFonts w:hint="cs"/>
        <w:sz w:val="24"/>
        <w:rtl/>
      </w:rPr>
      <w:t>ועדת ה</w:t>
    </w:r>
    <w:r>
      <w:rPr>
        <w:rFonts w:hint="cs"/>
        <w:sz w:val="24"/>
        <w:rtl/>
      </w:rPr>
      <w:t>כנסת</w:t>
    </w:r>
    <w:r w:rsidRPr="00D45BF6">
      <w:rPr>
        <w:rFonts w:hint="cs"/>
        <w:sz w:val="24"/>
        <w:rtl/>
      </w:rPr>
      <w:tab/>
    </w:r>
    <w:r w:rsidRPr="00D45BF6">
      <w:rPr>
        <w:rFonts w:hint="cs"/>
        <w:sz w:val="24"/>
        <w:rtl/>
      </w:rPr>
      <w:tab/>
    </w:r>
    <w:r w:rsidRPr="00D45BF6">
      <w:rPr>
        <w:sz w:val="24"/>
      </w:rPr>
      <w:fldChar w:fldCharType="begin"/>
    </w:r>
    <w:r w:rsidRPr="00D45BF6">
      <w:rPr>
        <w:sz w:val="24"/>
      </w:rPr>
      <w:instrText xml:space="preserve"> PAGE   \* MERGEFORMAT </w:instrText>
    </w:r>
    <w:r w:rsidRPr="00D45BF6">
      <w:rPr>
        <w:sz w:val="24"/>
      </w:rPr>
      <w:fldChar w:fldCharType="separate"/>
    </w:r>
    <w:r w:rsidRPr="005D0CE1">
      <w:rPr>
        <w:noProof/>
        <w:sz w:val="24"/>
        <w:rtl/>
        <w:lang w:val="he-IL"/>
      </w:rPr>
      <w:t>8</w:t>
    </w:r>
    <w:r w:rsidRPr="00D45BF6">
      <w:rPr>
        <w:sz w:val="24"/>
      </w:rPr>
      <w:fldChar w:fldCharType="end"/>
    </w:r>
  </w:p>
  <w:p w14:paraId="398E1F15" w14:textId="77777777" w:rsidR="005D0CE1" w:rsidRDefault="005D0CE1" w:rsidP="005D0CE1">
    <w:pPr>
      <w:pStyle w:val="Header"/>
      <w:rPr>
        <w:rFonts w:hint="cs"/>
      </w:rPr>
    </w:pPr>
    <w:r>
      <w:rPr>
        <w:rFonts w:hint="cs"/>
        <w:rtl/>
      </w:rPr>
      <w:t>5.1.11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04354פרוטוקול_ישיבת_ועדה.doc"/>
    <w:docVar w:name="StartMode" w:val="3"/>
  </w:docVars>
  <w:rsids>
    <w:rsidRoot w:val="0016552D"/>
    <w:rsid w:val="0016552D"/>
    <w:rsid w:val="00204946"/>
    <w:rsid w:val="00552A80"/>
    <w:rsid w:val="005D0CE1"/>
    <w:rsid w:val="00965806"/>
    <w:rsid w:val="00E00E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1CB9A1F"/>
  <w15:chartTrackingRefBased/>
  <w15:docId w15:val="{9E2F8AFA-7F1B-43B9-8FDF-EE47BD6EC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link w:val="Heading5Char"/>
    <w:qFormat/>
    <w:rsid w:val="005D0CE1"/>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5Char">
    <w:name w:val="Heading 5 Char"/>
    <w:basedOn w:val="DefaultParagraphFont"/>
    <w:link w:val="Heading5"/>
    <w:rsid w:val="005D0CE1"/>
    <w:rPr>
      <w:rFonts w:cs="David"/>
      <w:sz w:val="22"/>
      <w:szCs w:val="24"/>
      <w:lang w:val="en-US" w:eastAsia="he-IL" w:bidi="he-IL"/>
    </w:rPr>
  </w:style>
  <w:style w:type="paragraph" w:styleId="Header">
    <w:name w:val="header"/>
    <w:basedOn w:val="Normal"/>
    <w:link w:val="HeaderChar"/>
    <w:unhideWhenUsed/>
    <w:rsid w:val="005D0CE1"/>
    <w:pPr>
      <w:tabs>
        <w:tab w:val="center" w:pos="4153"/>
        <w:tab w:val="right" w:pos="8306"/>
      </w:tabs>
      <w:overflowPunct w:val="0"/>
      <w:autoSpaceDE w:val="0"/>
      <w:autoSpaceDN w:val="0"/>
      <w:bidi/>
      <w:adjustRightInd w:val="0"/>
      <w:jc w:val="both"/>
      <w:textAlignment w:val="baseline"/>
    </w:pPr>
    <w:rPr>
      <w:rFonts w:cs="David"/>
      <w:sz w:val="22"/>
      <w:lang w:eastAsia="he-IL"/>
    </w:rPr>
  </w:style>
  <w:style w:type="character" w:customStyle="1" w:styleId="HeaderChar">
    <w:name w:val="Header Char"/>
    <w:basedOn w:val="DefaultParagraphFont"/>
    <w:link w:val="Header"/>
    <w:rsid w:val="005D0CE1"/>
    <w:rPr>
      <w:rFonts w:cs="David"/>
      <w:sz w:val="22"/>
      <w:szCs w:val="24"/>
      <w:lang w:val="en-US" w:eastAsia="he-IL" w:bidi="he-IL"/>
    </w:rPr>
  </w:style>
  <w:style w:type="paragraph" w:styleId="Footer">
    <w:name w:val="footer"/>
    <w:basedOn w:val="Normal"/>
    <w:link w:val="FooterChar"/>
    <w:unhideWhenUsed/>
    <w:rsid w:val="005D0CE1"/>
    <w:pPr>
      <w:tabs>
        <w:tab w:val="center" w:pos="4153"/>
        <w:tab w:val="right" w:pos="8306"/>
      </w:tabs>
      <w:overflowPunct w:val="0"/>
      <w:autoSpaceDE w:val="0"/>
      <w:autoSpaceDN w:val="0"/>
      <w:bidi/>
      <w:adjustRightInd w:val="0"/>
      <w:jc w:val="both"/>
      <w:textAlignment w:val="baseline"/>
    </w:pPr>
    <w:rPr>
      <w:rFonts w:cs="David"/>
      <w:sz w:val="22"/>
      <w:lang w:eastAsia="he-IL"/>
    </w:rPr>
  </w:style>
  <w:style w:type="character" w:customStyle="1" w:styleId="FooterChar">
    <w:name w:val="Footer Char"/>
    <w:basedOn w:val="DefaultParagraphFont"/>
    <w:link w:val="Footer"/>
    <w:rsid w:val="005D0CE1"/>
    <w:rPr>
      <w:rFonts w:cs="David"/>
      <w:sz w:val="22"/>
      <w:szCs w:val="24"/>
      <w:lang w:val="en-US" w:eastAsia="he-IL" w:bidi="he-IL"/>
    </w:rPr>
  </w:style>
  <w:style w:type="paragraph" w:customStyle="1" w:styleId="a">
    <w:name w:val="פרוטוקול רגיל"/>
    <w:basedOn w:val="Normal"/>
    <w:qFormat/>
    <w:rsid w:val="005D0CE1"/>
    <w:pPr>
      <w:overflowPunct w:val="0"/>
      <w:autoSpaceDE w:val="0"/>
      <w:autoSpaceDN w:val="0"/>
      <w:bidi/>
      <w:adjustRightInd w:val="0"/>
      <w:jc w:val="both"/>
      <w:textAlignment w:val="baseline"/>
    </w:pPr>
    <w:rPr>
      <w:rFonts w:cs="David"/>
      <w:lang w:eastAsia="he-IL"/>
    </w:rPr>
  </w:style>
  <w:style w:type="character" w:styleId="PageNumber">
    <w:name w:val="page number"/>
    <w:basedOn w:val="DefaultParagraphFont"/>
    <w:rsid w:val="005D0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2679</Words>
  <Characters>15272</Characters>
  <Application>Microsoft Office Word</Application>
  <DocSecurity>0</DocSecurity>
  <Lines>127</Lines>
  <Paragraphs>35</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