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B13D" w14:textId="77777777" w:rsidR="00FB3105" w:rsidRPr="00FB3105" w:rsidRDefault="00FB3105" w:rsidP="00FB3105">
      <w:pPr>
        <w:pStyle w:val="Heading5"/>
        <w:rPr>
          <w:rFonts w:ascii="Arial" w:hAnsi="Arial"/>
          <w:b/>
          <w:bCs/>
          <w:rtl/>
        </w:rPr>
      </w:pPr>
      <w:r w:rsidRPr="00FB3105">
        <w:rPr>
          <w:rFonts w:ascii="Arial" w:hAnsi="Arial"/>
          <w:b/>
          <w:bCs/>
          <w:rtl/>
        </w:rPr>
        <w:t>הכנסת השבע-עשרה</w:t>
      </w:r>
      <w:r w:rsidRPr="00FB3105">
        <w:rPr>
          <w:rFonts w:ascii="Arial" w:hAnsi="Arial"/>
          <w:b/>
          <w:bCs/>
          <w:rtl/>
        </w:rPr>
        <w:tab/>
      </w:r>
      <w:r w:rsidRPr="00FB3105">
        <w:rPr>
          <w:rFonts w:ascii="Arial" w:hAnsi="Arial"/>
          <w:b/>
          <w:bCs/>
          <w:rtl/>
        </w:rPr>
        <w:tab/>
      </w:r>
      <w:r w:rsidRPr="00FB3105">
        <w:rPr>
          <w:rFonts w:ascii="Arial" w:hAnsi="Arial"/>
          <w:b/>
          <w:bCs/>
          <w:rtl/>
        </w:rPr>
        <w:tab/>
      </w:r>
      <w:r w:rsidRPr="00FB3105">
        <w:rPr>
          <w:rFonts w:ascii="Arial" w:hAnsi="Arial"/>
          <w:b/>
          <w:bCs/>
          <w:rtl/>
        </w:rPr>
        <w:tab/>
      </w:r>
      <w:r w:rsidRPr="00FB3105">
        <w:rPr>
          <w:rFonts w:ascii="Arial" w:hAnsi="Arial"/>
          <w:b/>
          <w:bCs/>
          <w:rtl/>
        </w:rPr>
        <w:tab/>
      </w:r>
      <w:r w:rsidRPr="00FB3105">
        <w:rPr>
          <w:rFonts w:ascii="Arial" w:hAnsi="Arial"/>
          <w:b/>
          <w:bCs/>
          <w:rtl/>
        </w:rPr>
        <w:tab/>
      </w:r>
      <w:r w:rsidRPr="00FB3105">
        <w:rPr>
          <w:rFonts w:ascii="Arial" w:hAnsi="Arial"/>
          <w:b/>
          <w:bCs/>
          <w:rtl/>
        </w:rPr>
        <w:tab/>
        <w:t>נוסח לא מתוקן</w:t>
      </w:r>
    </w:p>
    <w:p w14:paraId="2D9631C0" w14:textId="77777777" w:rsidR="00FB3105" w:rsidRPr="00FB3105" w:rsidRDefault="00FB3105" w:rsidP="00FB3105">
      <w:pPr>
        <w:bidi/>
        <w:jc w:val="both"/>
        <w:rPr>
          <w:rFonts w:ascii="Arial" w:hAnsi="Arial" w:cs="David"/>
          <w:b/>
          <w:bCs/>
          <w:rtl/>
        </w:rPr>
      </w:pPr>
      <w:r w:rsidRPr="00FB3105">
        <w:rPr>
          <w:rFonts w:ascii="Arial" w:hAnsi="Arial" w:cs="David"/>
          <w:b/>
          <w:bCs/>
          <w:rtl/>
        </w:rPr>
        <w:t>מושב שלישי</w:t>
      </w:r>
    </w:p>
    <w:p w14:paraId="75FF5C40" w14:textId="77777777" w:rsidR="00FB3105" w:rsidRPr="00FB3105" w:rsidRDefault="00FB3105" w:rsidP="00FB3105">
      <w:pPr>
        <w:bidi/>
        <w:jc w:val="both"/>
        <w:rPr>
          <w:rFonts w:ascii="Arial" w:hAnsi="Arial" w:cs="David"/>
          <w:b/>
          <w:bCs/>
          <w:rtl/>
        </w:rPr>
      </w:pPr>
    </w:p>
    <w:p w14:paraId="60830AB8" w14:textId="77777777" w:rsidR="00FB3105" w:rsidRPr="00FB3105" w:rsidRDefault="00FB3105" w:rsidP="00FB3105">
      <w:pPr>
        <w:bidi/>
        <w:jc w:val="both"/>
        <w:rPr>
          <w:rFonts w:ascii="Arial" w:hAnsi="Arial" w:cs="David"/>
          <w:b/>
          <w:bCs/>
          <w:rtl/>
        </w:rPr>
      </w:pPr>
    </w:p>
    <w:p w14:paraId="1E3F1E45" w14:textId="77777777" w:rsidR="00FB3105" w:rsidRPr="00FB3105" w:rsidRDefault="00FB3105" w:rsidP="00FB3105">
      <w:pPr>
        <w:bidi/>
        <w:jc w:val="center"/>
        <w:rPr>
          <w:rFonts w:ascii="Arial" w:hAnsi="Arial" w:cs="David"/>
          <w:b/>
          <w:bCs/>
          <w:rtl/>
        </w:rPr>
      </w:pPr>
      <w:r w:rsidRPr="00FB3105">
        <w:rPr>
          <w:rFonts w:ascii="Arial" w:hAnsi="Arial" w:cs="David"/>
          <w:b/>
          <w:bCs/>
          <w:rtl/>
        </w:rPr>
        <w:t>פרוטוקול מס' 176</w:t>
      </w:r>
    </w:p>
    <w:p w14:paraId="76790658" w14:textId="77777777" w:rsidR="00FB3105" w:rsidRPr="00FB3105" w:rsidRDefault="00FB3105" w:rsidP="00FB3105">
      <w:pPr>
        <w:bidi/>
        <w:jc w:val="center"/>
        <w:rPr>
          <w:rFonts w:ascii="Arial" w:hAnsi="Arial" w:cs="David"/>
          <w:b/>
          <w:bCs/>
          <w:rtl/>
        </w:rPr>
      </w:pPr>
      <w:r w:rsidRPr="00FB3105">
        <w:rPr>
          <w:rFonts w:ascii="Arial" w:hAnsi="Arial" w:cs="David"/>
          <w:b/>
          <w:bCs/>
          <w:rtl/>
        </w:rPr>
        <w:t>מישיבת ועדת הכנסת</w:t>
      </w:r>
    </w:p>
    <w:p w14:paraId="1BF55089" w14:textId="77777777" w:rsidR="00FB3105" w:rsidRPr="00FB3105" w:rsidRDefault="00FB3105" w:rsidP="00FB3105">
      <w:pPr>
        <w:bidi/>
        <w:jc w:val="center"/>
        <w:rPr>
          <w:rFonts w:ascii="Arial" w:hAnsi="Arial" w:cs="David"/>
          <w:b/>
          <w:bCs/>
          <w:u w:val="single"/>
          <w:rtl/>
        </w:rPr>
      </w:pPr>
      <w:r w:rsidRPr="00FB3105">
        <w:rPr>
          <w:rFonts w:ascii="Arial" w:hAnsi="Arial" w:cs="David"/>
          <w:b/>
          <w:bCs/>
          <w:u w:val="single"/>
          <w:rtl/>
        </w:rPr>
        <w:t>יום שני, כ"ד בכסלו תשס"ח, 4.12.2007, שעה 08:30</w:t>
      </w:r>
    </w:p>
    <w:p w14:paraId="2D1F6745" w14:textId="77777777" w:rsidR="00FB3105" w:rsidRPr="00FB3105" w:rsidRDefault="00FB3105" w:rsidP="00FB3105">
      <w:pPr>
        <w:tabs>
          <w:tab w:val="left" w:pos="1221"/>
        </w:tabs>
        <w:bidi/>
        <w:jc w:val="center"/>
        <w:rPr>
          <w:rFonts w:ascii="Arial" w:hAnsi="Arial" w:cs="David"/>
          <w:b/>
          <w:bCs/>
          <w:u w:val="single"/>
          <w:rtl/>
        </w:rPr>
      </w:pPr>
    </w:p>
    <w:p w14:paraId="28C99131" w14:textId="77777777" w:rsidR="00FB3105" w:rsidRPr="00FB3105" w:rsidRDefault="00FB3105" w:rsidP="00FB3105">
      <w:pPr>
        <w:tabs>
          <w:tab w:val="left" w:pos="1221"/>
        </w:tabs>
        <w:bidi/>
        <w:jc w:val="both"/>
        <w:rPr>
          <w:rFonts w:ascii="Arial" w:hAnsi="Arial" w:cs="David"/>
          <w:b/>
          <w:bCs/>
          <w:rtl/>
        </w:rPr>
      </w:pPr>
      <w:r w:rsidRPr="00FB3105">
        <w:rPr>
          <w:rFonts w:ascii="Arial" w:hAnsi="Arial" w:cs="David"/>
          <w:b/>
          <w:bCs/>
          <w:u w:val="single"/>
          <w:rtl/>
        </w:rPr>
        <w:t>סדר היום</w:t>
      </w:r>
      <w:r w:rsidRPr="00FB3105">
        <w:rPr>
          <w:rFonts w:ascii="Arial" w:hAnsi="Arial" w:cs="David"/>
          <w:rtl/>
        </w:rPr>
        <w:t>:</w:t>
      </w:r>
    </w:p>
    <w:p w14:paraId="57D3D772" w14:textId="77777777" w:rsidR="00FB3105" w:rsidRPr="00FB3105" w:rsidRDefault="00FB3105" w:rsidP="00FB3105">
      <w:pPr>
        <w:numPr>
          <w:ilvl w:val="0"/>
          <w:numId w:val="1"/>
        </w:numPr>
        <w:overflowPunct w:val="0"/>
        <w:autoSpaceDE w:val="0"/>
        <w:autoSpaceDN w:val="0"/>
        <w:bidi/>
        <w:adjustRightInd w:val="0"/>
        <w:ind w:right="0"/>
        <w:jc w:val="both"/>
        <w:textAlignment w:val="baseline"/>
        <w:rPr>
          <w:rFonts w:ascii="Arial" w:hAnsi="Arial" w:cs="David"/>
        </w:rPr>
      </w:pPr>
      <w:r w:rsidRPr="00FB3105">
        <w:rPr>
          <w:rFonts w:ascii="Arial" w:hAnsi="Arial" w:cs="David"/>
          <w:rtl/>
        </w:rPr>
        <w:t xml:space="preserve">הצעות יושבת-ראש הכנסת לתיקוני חקיקה ותיקוני תקנון בענייני עבודת הכנסת והצעות חברי הכנסת לתיקוני התקנון. </w:t>
      </w:r>
    </w:p>
    <w:p w14:paraId="74FD17AA" w14:textId="77777777" w:rsidR="00FB3105" w:rsidRPr="00FB3105" w:rsidRDefault="00FB3105" w:rsidP="00FB3105">
      <w:pPr>
        <w:numPr>
          <w:ilvl w:val="0"/>
          <w:numId w:val="1"/>
        </w:numPr>
        <w:overflowPunct w:val="0"/>
        <w:autoSpaceDE w:val="0"/>
        <w:autoSpaceDN w:val="0"/>
        <w:bidi/>
        <w:adjustRightInd w:val="0"/>
        <w:ind w:right="0"/>
        <w:jc w:val="both"/>
        <w:textAlignment w:val="baseline"/>
        <w:rPr>
          <w:rFonts w:ascii="Arial" w:hAnsi="Arial" w:cs="David"/>
        </w:rPr>
      </w:pPr>
      <w:r w:rsidRPr="00FB3105">
        <w:rPr>
          <w:rFonts w:ascii="Arial" w:hAnsi="Arial" w:cs="David"/>
          <w:rtl/>
        </w:rPr>
        <w:t xml:space="preserve">הצעה להקמת ועדת חקירה </w:t>
      </w:r>
      <w:proofErr w:type="spellStart"/>
      <w:r w:rsidRPr="00FB3105">
        <w:rPr>
          <w:rFonts w:ascii="Arial" w:hAnsi="Arial" w:cs="David"/>
          <w:rtl/>
        </w:rPr>
        <w:t>פרלמנטרית</w:t>
      </w:r>
      <w:proofErr w:type="spellEnd"/>
      <w:r w:rsidRPr="00FB3105">
        <w:rPr>
          <w:rFonts w:ascii="Arial" w:hAnsi="Arial" w:cs="David"/>
          <w:rtl/>
        </w:rPr>
        <w:t xml:space="preserve"> בנושא קליטת ערבים בשירות הציבורי, הצעת חבר הכנסת </w:t>
      </w:r>
      <w:proofErr w:type="spellStart"/>
      <w:r w:rsidRPr="00FB3105">
        <w:rPr>
          <w:rFonts w:ascii="Arial" w:hAnsi="Arial" w:cs="David"/>
          <w:rtl/>
        </w:rPr>
        <w:t>אחמד</w:t>
      </w:r>
      <w:proofErr w:type="spellEnd"/>
      <w:r w:rsidRPr="00FB3105">
        <w:rPr>
          <w:rFonts w:ascii="Arial" w:hAnsi="Arial" w:cs="David"/>
          <w:rtl/>
        </w:rPr>
        <w:t xml:space="preserve"> טיבי – על-פי סעיף 97ג(א) לתקנון הכנסת – המשך דיון. </w:t>
      </w:r>
    </w:p>
    <w:p w14:paraId="2C81BA23" w14:textId="77777777" w:rsidR="00FB3105" w:rsidRPr="00FB3105" w:rsidRDefault="00FB3105" w:rsidP="00FB3105">
      <w:pPr>
        <w:numPr>
          <w:ilvl w:val="0"/>
          <w:numId w:val="1"/>
        </w:numPr>
        <w:overflowPunct w:val="0"/>
        <w:autoSpaceDE w:val="0"/>
        <w:autoSpaceDN w:val="0"/>
        <w:bidi/>
        <w:adjustRightInd w:val="0"/>
        <w:ind w:right="0"/>
        <w:jc w:val="both"/>
        <w:textAlignment w:val="baseline"/>
        <w:rPr>
          <w:rFonts w:ascii="Arial" w:hAnsi="Arial" w:cs="David"/>
          <w:rtl/>
        </w:rPr>
      </w:pPr>
      <w:r w:rsidRPr="00FB3105">
        <w:rPr>
          <w:rFonts w:ascii="Arial" w:hAnsi="Arial" w:cs="David"/>
          <w:rtl/>
        </w:rPr>
        <w:t xml:space="preserve">דיון בנושא שכר עוזר מיוחד ליושב-ראש האופוזיציה. </w:t>
      </w:r>
    </w:p>
    <w:p w14:paraId="07CEA16B" w14:textId="77777777" w:rsidR="00FB3105" w:rsidRPr="00FB3105" w:rsidRDefault="00FB3105" w:rsidP="00FB3105">
      <w:pPr>
        <w:bidi/>
        <w:jc w:val="both"/>
        <w:rPr>
          <w:rFonts w:ascii="Arial" w:hAnsi="Arial" w:cs="David"/>
          <w:rtl/>
        </w:rPr>
      </w:pPr>
    </w:p>
    <w:p w14:paraId="1D132B0A" w14:textId="77777777" w:rsidR="00FB3105" w:rsidRPr="00FB3105" w:rsidRDefault="00FB3105" w:rsidP="00FB3105">
      <w:pPr>
        <w:bidi/>
        <w:jc w:val="both"/>
        <w:rPr>
          <w:rFonts w:ascii="Arial" w:hAnsi="Arial" w:cs="David"/>
          <w:b/>
          <w:bCs/>
          <w:u w:val="single"/>
          <w:rtl/>
        </w:rPr>
      </w:pPr>
      <w:r w:rsidRPr="00FB3105">
        <w:rPr>
          <w:rFonts w:ascii="Arial" w:hAnsi="Arial" w:cs="David"/>
          <w:b/>
          <w:bCs/>
          <w:u w:val="single"/>
          <w:rtl/>
        </w:rPr>
        <w:t>נכחו</w:t>
      </w:r>
      <w:r w:rsidRPr="00FB3105">
        <w:rPr>
          <w:rFonts w:ascii="Arial" w:hAnsi="Arial" w:cs="David"/>
          <w:rtl/>
        </w:rPr>
        <w:t>:</w:t>
      </w:r>
    </w:p>
    <w:p w14:paraId="0366D5B6" w14:textId="77777777" w:rsidR="00FB3105" w:rsidRPr="00FB3105" w:rsidRDefault="00FB3105" w:rsidP="00FB3105">
      <w:pPr>
        <w:tabs>
          <w:tab w:val="left" w:pos="1788"/>
        </w:tabs>
        <w:bidi/>
        <w:jc w:val="both"/>
        <w:rPr>
          <w:rFonts w:ascii="Arial" w:hAnsi="Arial" w:cs="David"/>
          <w:rtl/>
        </w:rPr>
      </w:pPr>
      <w:r w:rsidRPr="00FB3105">
        <w:rPr>
          <w:rFonts w:ascii="Arial" w:hAnsi="Arial" w:cs="David"/>
          <w:b/>
          <w:bCs/>
          <w:u w:val="single"/>
          <w:rtl/>
        </w:rPr>
        <w:t>חברי הוועדה</w:t>
      </w:r>
      <w:r w:rsidRPr="00FB3105">
        <w:rPr>
          <w:rFonts w:ascii="Arial" w:hAnsi="Arial" w:cs="David"/>
          <w:rtl/>
        </w:rPr>
        <w:t>:</w:t>
      </w:r>
    </w:p>
    <w:p w14:paraId="1B2147A3" w14:textId="77777777" w:rsidR="00FB3105" w:rsidRPr="00FB3105" w:rsidRDefault="00FB3105" w:rsidP="00FB3105">
      <w:pPr>
        <w:bidi/>
        <w:jc w:val="both"/>
        <w:rPr>
          <w:rFonts w:ascii="Arial" w:hAnsi="Arial" w:cs="David"/>
          <w:rtl/>
        </w:rPr>
      </w:pPr>
      <w:r w:rsidRPr="00FB3105">
        <w:rPr>
          <w:rFonts w:ascii="Arial" w:hAnsi="Arial" w:cs="David"/>
          <w:rtl/>
        </w:rPr>
        <w:t>דוד טל – היו"ר</w:t>
      </w:r>
    </w:p>
    <w:p w14:paraId="66C60B9C" w14:textId="77777777" w:rsidR="00FB3105" w:rsidRPr="00FB3105" w:rsidRDefault="00FB3105" w:rsidP="00FB3105">
      <w:pPr>
        <w:bidi/>
        <w:jc w:val="both"/>
        <w:rPr>
          <w:rFonts w:ascii="Arial" w:hAnsi="Arial" w:cs="David"/>
          <w:rtl/>
        </w:rPr>
      </w:pPr>
      <w:r w:rsidRPr="00FB3105">
        <w:rPr>
          <w:rFonts w:ascii="Arial" w:hAnsi="Arial" w:cs="David"/>
          <w:rtl/>
        </w:rPr>
        <w:t>קולט אביטל</w:t>
      </w:r>
    </w:p>
    <w:p w14:paraId="56B83FE1" w14:textId="77777777" w:rsidR="00FB3105" w:rsidRPr="00FB3105" w:rsidRDefault="00FB3105" w:rsidP="00FB3105">
      <w:pPr>
        <w:bidi/>
        <w:jc w:val="both"/>
        <w:rPr>
          <w:rFonts w:ascii="Arial" w:hAnsi="Arial" w:cs="David"/>
          <w:rtl/>
        </w:rPr>
      </w:pPr>
      <w:r w:rsidRPr="00FB3105">
        <w:rPr>
          <w:rFonts w:ascii="Arial" w:hAnsi="Arial" w:cs="David"/>
          <w:rtl/>
        </w:rPr>
        <w:t xml:space="preserve">יולי יואל </w:t>
      </w:r>
      <w:proofErr w:type="spellStart"/>
      <w:r w:rsidRPr="00FB3105">
        <w:rPr>
          <w:rFonts w:ascii="Arial" w:hAnsi="Arial" w:cs="David"/>
          <w:rtl/>
        </w:rPr>
        <w:t>אדלשטיין</w:t>
      </w:r>
      <w:proofErr w:type="spellEnd"/>
    </w:p>
    <w:p w14:paraId="75777D44" w14:textId="77777777" w:rsidR="00FB3105" w:rsidRPr="00FB3105" w:rsidRDefault="00FB3105" w:rsidP="00FB3105">
      <w:pPr>
        <w:bidi/>
        <w:jc w:val="both"/>
        <w:rPr>
          <w:rFonts w:ascii="Arial" w:hAnsi="Arial" w:cs="David"/>
          <w:rtl/>
        </w:rPr>
      </w:pPr>
      <w:r w:rsidRPr="00FB3105">
        <w:rPr>
          <w:rFonts w:ascii="Arial" w:hAnsi="Arial" w:cs="David"/>
          <w:rtl/>
        </w:rPr>
        <w:t>דוד אזולאי</w:t>
      </w:r>
    </w:p>
    <w:p w14:paraId="040D9471" w14:textId="77777777" w:rsidR="00FB3105" w:rsidRPr="00FB3105" w:rsidRDefault="00FB3105" w:rsidP="00FB3105">
      <w:pPr>
        <w:bidi/>
        <w:jc w:val="both"/>
        <w:rPr>
          <w:rFonts w:ascii="Arial" w:hAnsi="Arial" w:cs="David"/>
          <w:rtl/>
        </w:rPr>
      </w:pPr>
      <w:proofErr w:type="spellStart"/>
      <w:r w:rsidRPr="00FB3105">
        <w:rPr>
          <w:rFonts w:ascii="Arial" w:hAnsi="Arial" w:cs="David"/>
          <w:rtl/>
        </w:rPr>
        <w:t>רוברט</w:t>
      </w:r>
      <w:proofErr w:type="spellEnd"/>
      <w:r w:rsidRPr="00FB3105">
        <w:rPr>
          <w:rFonts w:ascii="Arial" w:hAnsi="Arial" w:cs="David"/>
          <w:rtl/>
        </w:rPr>
        <w:t xml:space="preserve"> </w:t>
      </w:r>
      <w:proofErr w:type="spellStart"/>
      <w:r w:rsidRPr="00FB3105">
        <w:rPr>
          <w:rFonts w:ascii="Arial" w:hAnsi="Arial" w:cs="David"/>
          <w:rtl/>
        </w:rPr>
        <w:t>אילטוב</w:t>
      </w:r>
      <w:proofErr w:type="spellEnd"/>
    </w:p>
    <w:p w14:paraId="1804548C" w14:textId="77777777" w:rsidR="00FB3105" w:rsidRPr="00FB3105" w:rsidRDefault="00FB3105" w:rsidP="00FB3105">
      <w:pPr>
        <w:bidi/>
        <w:jc w:val="both"/>
        <w:rPr>
          <w:rFonts w:ascii="Arial" w:hAnsi="Arial" w:cs="David"/>
          <w:rtl/>
        </w:rPr>
      </w:pPr>
      <w:r w:rsidRPr="00FB3105">
        <w:rPr>
          <w:rFonts w:ascii="Arial" w:hAnsi="Arial" w:cs="David"/>
          <w:rtl/>
        </w:rPr>
        <w:t>אליהו גבאי</w:t>
      </w:r>
    </w:p>
    <w:p w14:paraId="792C39C0" w14:textId="77777777" w:rsidR="00FB3105" w:rsidRPr="00FB3105" w:rsidRDefault="00FB3105" w:rsidP="00FB3105">
      <w:pPr>
        <w:bidi/>
        <w:jc w:val="both"/>
        <w:rPr>
          <w:rFonts w:ascii="Arial" w:hAnsi="Arial" w:cs="David"/>
          <w:rtl/>
        </w:rPr>
      </w:pPr>
      <w:r w:rsidRPr="00FB3105">
        <w:rPr>
          <w:rFonts w:ascii="Arial" w:hAnsi="Arial" w:cs="David"/>
          <w:rtl/>
        </w:rPr>
        <w:t>יצחק גלנטי</w:t>
      </w:r>
    </w:p>
    <w:p w14:paraId="30B0721D" w14:textId="77777777" w:rsidR="00FB3105" w:rsidRPr="00FB3105" w:rsidRDefault="00FB3105" w:rsidP="00FB3105">
      <w:pPr>
        <w:bidi/>
        <w:jc w:val="both"/>
        <w:rPr>
          <w:rFonts w:ascii="Arial" w:hAnsi="Arial" w:cs="David"/>
          <w:rtl/>
        </w:rPr>
      </w:pPr>
      <w:r w:rsidRPr="00FB3105">
        <w:rPr>
          <w:rFonts w:ascii="Arial" w:hAnsi="Arial" w:cs="David"/>
          <w:rtl/>
        </w:rPr>
        <w:t>נסים זאב</w:t>
      </w:r>
    </w:p>
    <w:p w14:paraId="7C1683A5" w14:textId="77777777" w:rsidR="00FB3105" w:rsidRPr="00FB3105" w:rsidRDefault="00FB3105" w:rsidP="00FB3105">
      <w:pPr>
        <w:bidi/>
        <w:jc w:val="both"/>
        <w:rPr>
          <w:rFonts w:ascii="Arial" w:hAnsi="Arial" w:cs="David"/>
          <w:rtl/>
        </w:rPr>
      </w:pPr>
      <w:proofErr w:type="spellStart"/>
      <w:r w:rsidRPr="00FB3105">
        <w:rPr>
          <w:rFonts w:ascii="Arial" w:hAnsi="Arial" w:cs="David"/>
          <w:rtl/>
        </w:rPr>
        <w:t>אחמד</w:t>
      </w:r>
      <w:proofErr w:type="spellEnd"/>
      <w:r w:rsidRPr="00FB3105">
        <w:rPr>
          <w:rFonts w:ascii="Arial" w:hAnsi="Arial" w:cs="David"/>
          <w:rtl/>
        </w:rPr>
        <w:t xml:space="preserve"> טיבי</w:t>
      </w:r>
    </w:p>
    <w:p w14:paraId="06C54B3A" w14:textId="77777777" w:rsidR="00FB3105" w:rsidRPr="00FB3105" w:rsidRDefault="00FB3105" w:rsidP="00FB3105">
      <w:pPr>
        <w:bidi/>
        <w:jc w:val="both"/>
        <w:rPr>
          <w:rFonts w:ascii="Arial" w:hAnsi="Arial" w:cs="David"/>
          <w:rtl/>
        </w:rPr>
      </w:pPr>
      <w:r w:rsidRPr="00FB3105">
        <w:rPr>
          <w:rFonts w:ascii="Arial" w:hAnsi="Arial" w:cs="David"/>
          <w:rtl/>
        </w:rPr>
        <w:t xml:space="preserve">יעקב </w:t>
      </w:r>
      <w:proofErr w:type="spellStart"/>
      <w:r w:rsidRPr="00FB3105">
        <w:rPr>
          <w:rFonts w:ascii="Arial" w:hAnsi="Arial" w:cs="David"/>
          <w:rtl/>
        </w:rPr>
        <w:t>מרגי</w:t>
      </w:r>
      <w:proofErr w:type="spellEnd"/>
    </w:p>
    <w:p w14:paraId="59E3B454" w14:textId="77777777" w:rsidR="00FB3105" w:rsidRPr="00FB3105" w:rsidRDefault="00FB3105" w:rsidP="00FB3105">
      <w:pPr>
        <w:bidi/>
        <w:jc w:val="both"/>
        <w:rPr>
          <w:rFonts w:ascii="Arial" w:hAnsi="Arial" w:cs="David"/>
          <w:rtl/>
        </w:rPr>
      </w:pPr>
      <w:r w:rsidRPr="00FB3105">
        <w:rPr>
          <w:rFonts w:ascii="Arial" w:hAnsi="Arial" w:cs="David"/>
          <w:rtl/>
        </w:rPr>
        <w:t>גדעון סער</w:t>
      </w:r>
    </w:p>
    <w:p w14:paraId="0F89E691" w14:textId="77777777" w:rsidR="00FB3105" w:rsidRPr="00FB3105" w:rsidRDefault="00FB3105" w:rsidP="00FB3105">
      <w:pPr>
        <w:bidi/>
        <w:jc w:val="both"/>
        <w:rPr>
          <w:rFonts w:ascii="Arial" w:hAnsi="Arial" w:cs="David"/>
          <w:rtl/>
        </w:rPr>
      </w:pPr>
      <w:r w:rsidRPr="00FB3105">
        <w:rPr>
          <w:rFonts w:ascii="Arial" w:hAnsi="Arial" w:cs="David"/>
          <w:rtl/>
        </w:rPr>
        <w:t>ראובן ריבלין</w:t>
      </w:r>
    </w:p>
    <w:p w14:paraId="385EF94E" w14:textId="77777777" w:rsidR="00FB3105" w:rsidRPr="00FB3105" w:rsidRDefault="00FB3105" w:rsidP="00FB3105">
      <w:pPr>
        <w:bidi/>
        <w:jc w:val="both"/>
        <w:rPr>
          <w:rFonts w:ascii="Arial" w:hAnsi="Arial" w:cs="David"/>
          <w:rtl/>
        </w:rPr>
      </w:pPr>
      <w:r w:rsidRPr="00FB3105">
        <w:rPr>
          <w:rFonts w:ascii="Arial" w:hAnsi="Arial" w:cs="David"/>
          <w:rtl/>
        </w:rPr>
        <w:t>רונית תירוש</w:t>
      </w:r>
    </w:p>
    <w:p w14:paraId="2E8EFAC1" w14:textId="77777777" w:rsidR="00FB3105" w:rsidRPr="00FB3105" w:rsidRDefault="00FB3105" w:rsidP="00FB3105">
      <w:pPr>
        <w:bidi/>
        <w:jc w:val="both"/>
        <w:rPr>
          <w:rFonts w:ascii="Arial" w:hAnsi="Arial" w:cs="David"/>
          <w:rtl/>
        </w:rPr>
      </w:pPr>
    </w:p>
    <w:p w14:paraId="3E369AA6" w14:textId="77777777" w:rsidR="00FB3105" w:rsidRPr="00FB3105" w:rsidRDefault="00FB3105" w:rsidP="00FB3105">
      <w:pPr>
        <w:tabs>
          <w:tab w:val="left" w:pos="1788"/>
          <w:tab w:val="left" w:pos="3631"/>
        </w:tabs>
        <w:bidi/>
        <w:jc w:val="both"/>
        <w:rPr>
          <w:rFonts w:ascii="Arial" w:hAnsi="Arial" w:cs="David"/>
          <w:rtl/>
        </w:rPr>
      </w:pPr>
      <w:r w:rsidRPr="00FB3105">
        <w:rPr>
          <w:rFonts w:ascii="Arial" w:hAnsi="Arial" w:cs="David"/>
          <w:b/>
          <w:bCs/>
          <w:u w:val="single"/>
          <w:rtl/>
        </w:rPr>
        <w:t>מוזמנים</w:t>
      </w:r>
      <w:r w:rsidRPr="00FB3105">
        <w:rPr>
          <w:rFonts w:ascii="Arial" w:hAnsi="Arial" w:cs="David"/>
          <w:rtl/>
        </w:rPr>
        <w:t>:</w:t>
      </w:r>
    </w:p>
    <w:p w14:paraId="4FD7B8A8" w14:textId="77777777" w:rsidR="00FB3105" w:rsidRPr="00FB3105" w:rsidRDefault="00FB3105" w:rsidP="00FB3105">
      <w:pPr>
        <w:bidi/>
        <w:jc w:val="both"/>
        <w:rPr>
          <w:rFonts w:ascii="Arial" w:hAnsi="Arial" w:cs="David"/>
          <w:rtl/>
        </w:rPr>
      </w:pPr>
      <w:r w:rsidRPr="00FB3105">
        <w:rPr>
          <w:rFonts w:ascii="Arial" w:hAnsi="Arial" w:cs="David"/>
          <w:rtl/>
        </w:rPr>
        <w:t>חה"כ אריה אלדד</w:t>
      </w:r>
    </w:p>
    <w:p w14:paraId="21D3E385" w14:textId="77777777" w:rsidR="00FB3105" w:rsidRPr="00FB3105" w:rsidRDefault="00FB3105" w:rsidP="00FB3105">
      <w:pPr>
        <w:bidi/>
        <w:jc w:val="both"/>
        <w:rPr>
          <w:rFonts w:ascii="Arial" w:hAnsi="Arial" w:cs="David"/>
          <w:rtl/>
        </w:rPr>
      </w:pPr>
      <w:r w:rsidRPr="00FB3105">
        <w:rPr>
          <w:rFonts w:ascii="Arial" w:hAnsi="Arial" w:cs="David"/>
          <w:rtl/>
        </w:rPr>
        <w:t>חה"כ מנחם בן-ששון</w:t>
      </w:r>
    </w:p>
    <w:p w14:paraId="58CC1AAA" w14:textId="77777777" w:rsidR="00FB3105" w:rsidRPr="00FB3105" w:rsidRDefault="00FB3105" w:rsidP="00FB3105">
      <w:pPr>
        <w:bidi/>
        <w:jc w:val="both"/>
        <w:rPr>
          <w:rFonts w:ascii="Arial" w:hAnsi="Arial" w:cs="David"/>
          <w:rtl/>
        </w:rPr>
      </w:pPr>
      <w:r w:rsidRPr="00FB3105">
        <w:rPr>
          <w:rFonts w:ascii="Arial" w:hAnsi="Arial" w:cs="David"/>
          <w:rtl/>
        </w:rPr>
        <w:t xml:space="preserve">חה"כ אבישי </w:t>
      </w:r>
      <w:proofErr w:type="spellStart"/>
      <w:r w:rsidRPr="00FB3105">
        <w:rPr>
          <w:rFonts w:ascii="Arial" w:hAnsi="Arial" w:cs="David"/>
          <w:rtl/>
        </w:rPr>
        <w:t>ברוורמן</w:t>
      </w:r>
      <w:proofErr w:type="spellEnd"/>
    </w:p>
    <w:p w14:paraId="2927D230" w14:textId="77777777" w:rsidR="00FB3105" w:rsidRPr="00FB3105" w:rsidRDefault="00FB3105" w:rsidP="00FB3105">
      <w:pPr>
        <w:bidi/>
        <w:jc w:val="both"/>
        <w:rPr>
          <w:rFonts w:ascii="Arial" w:hAnsi="Arial" w:cs="David"/>
          <w:rtl/>
        </w:rPr>
      </w:pPr>
      <w:r w:rsidRPr="00FB3105">
        <w:rPr>
          <w:rFonts w:ascii="Arial" w:hAnsi="Arial" w:cs="David"/>
          <w:rtl/>
        </w:rPr>
        <w:t xml:space="preserve">חה"כ אלחנן </w:t>
      </w:r>
      <w:proofErr w:type="spellStart"/>
      <w:r w:rsidRPr="00FB3105">
        <w:rPr>
          <w:rFonts w:ascii="Arial" w:hAnsi="Arial" w:cs="David"/>
          <w:rtl/>
        </w:rPr>
        <w:t>גלזר</w:t>
      </w:r>
      <w:proofErr w:type="spellEnd"/>
    </w:p>
    <w:p w14:paraId="77B73A86" w14:textId="77777777" w:rsidR="00FB3105" w:rsidRPr="00FB3105" w:rsidRDefault="00FB3105" w:rsidP="00FB3105">
      <w:pPr>
        <w:bidi/>
        <w:jc w:val="both"/>
        <w:rPr>
          <w:rFonts w:ascii="Arial" w:hAnsi="Arial" w:cs="David"/>
          <w:rtl/>
        </w:rPr>
      </w:pPr>
      <w:r w:rsidRPr="00FB3105">
        <w:rPr>
          <w:rFonts w:ascii="Arial" w:hAnsi="Arial" w:cs="David"/>
          <w:rtl/>
        </w:rPr>
        <w:t>חה"כ משה גפני</w:t>
      </w:r>
    </w:p>
    <w:p w14:paraId="4B4D24A2" w14:textId="77777777" w:rsidR="00FB3105" w:rsidRPr="00FB3105" w:rsidRDefault="00FB3105" w:rsidP="00FB3105">
      <w:pPr>
        <w:bidi/>
        <w:jc w:val="both"/>
        <w:rPr>
          <w:rFonts w:ascii="Arial" w:hAnsi="Arial" w:cs="David"/>
          <w:rtl/>
        </w:rPr>
      </w:pPr>
      <w:r w:rsidRPr="00FB3105">
        <w:rPr>
          <w:rFonts w:ascii="Arial" w:hAnsi="Arial" w:cs="David"/>
          <w:rtl/>
        </w:rPr>
        <w:t xml:space="preserve">חה"כ אבשלום </w:t>
      </w:r>
      <w:proofErr w:type="spellStart"/>
      <w:r w:rsidRPr="00FB3105">
        <w:rPr>
          <w:rFonts w:ascii="Arial" w:hAnsi="Arial" w:cs="David"/>
          <w:rtl/>
        </w:rPr>
        <w:t>וילן</w:t>
      </w:r>
      <w:proofErr w:type="spellEnd"/>
    </w:p>
    <w:p w14:paraId="698341BA" w14:textId="77777777" w:rsidR="00FB3105" w:rsidRPr="00FB3105" w:rsidRDefault="00FB3105" w:rsidP="00FB3105">
      <w:pPr>
        <w:bidi/>
        <w:jc w:val="both"/>
        <w:rPr>
          <w:rFonts w:ascii="Arial" w:hAnsi="Arial" w:cs="David"/>
          <w:rtl/>
        </w:rPr>
      </w:pPr>
      <w:r w:rsidRPr="00FB3105">
        <w:rPr>
          <w:rFonts w:ascii="Arial" w:hAnsi="Arial" w:cs="David"/>
          <w:rtl/>
        </w:rPr>
        <w:t xml:space="preserve">חה"כ דב </w:t>
      </w:r>
      <w:proofErr w:type="spellStart"/>
      <w:r w:rsidRPr="00FB3105">
        <w:rPr>
          <w:rFonts w:ascii="Arial" w:hAnsi="Arial" w:cs="David"/>
          <w:rtl/>
        </w:rPr>
        <w:t>חנין</w:t>
      </w:r>
      <w:proofErr w:type="spellEnd"/>
    </w:p>
    <w:p w14:paraId="6B7D6578" w14:textId="77777777" w:rsidR="00FB3105" w:rsidRPr="00FB3105" w:rsidRDefault="00FB3105" w:rsidP="00FB3105">
      <w:pPr>
        <w:bidi/>
        <w:jc w:val="both"/>
        <w:rPr>
          <w:rFonts w:ascii="Arial" w:hAnsi="Arial" w:cs="David"/>
          <w:rtl/>
        </w:rPr>
      </w:pPr>
      <w:r w:rsidRPr="00FB3105">
        <w:rPr>
          <w:rFonts w:ascii="Arial" w:hAnsi="Arial" w:cs="David"/>
          <w:rtl/>
        </w:rPr>
        <w:t>חה"כ שי חרמש</w:t>
      </w:r>
    </w:p>
    <w:p w14:paraId="44AA91D2" w14:textId="77777777" w:rsidR="00FB3105" w:rsidRPr="00FB3105" w:rsidRDefault="00FB3105" w:rsidP="00FB3105">
      <w:pPr>
        <w:bidi/>
        <w:jc w:val="both"/>
        <w:rPr>
          <w:rFonts w:ascii="Arial" w:hAnsi="Arial" w:cs="David"/>
          <w:rtl/>
        </w:rPr>
      </w:pPr>
      <w:r w:rsidRPr="00FB3105">
        <w:rPr>
          <w:rFonts w:ascii="Arial" w:hAnsi="Arial" w:cs="David"/>
          <w:rtl/>
        </w:rPr>
        <w:t>חה"כ דני יתום</w:t>
      </w:r>
    </w:p>
    <w:p w14:paraId="5EA90E69" w14:textId="77777777" w:rsidR="00FB3105" w:rsidRPr="00FB3105" w:rsidRDefault="00FB3105" w:rsidP="00FB3105">
      <w:pPr>
        <w:bidi/>
        <w:jc w:val="both"/>
        <w:rPr>
          <w:rFonts w:ascii="Arial" w:hAnsi="Arial" w:cs="David"/>
          <w:rtl/>
        </w:rPr>
      </w:pPr>
      <w:r w:rsidRPr="00FB3105">
        <w:rPr>
          <w:rFonts w:ascii="Arial" w:hAnsi="Arial" w:cs="David"/>
          <w:rtl/>
        </w:rPr>
        <w:t>חה"כ איתן כבל</w:t>
      </w:r>
    </w:p>
    <w:p w14:paraId="169ACC48" w14:textId="77777777" w:rsidR="00FB3105" w:rsidRPr="00FB3105" w:rsidRDefault="00FB3105" w:rsidP="00FB3105">
      <w:pPr>
        <w:bidi/>
        <w:jc w:val="both"/>
        <w:rPr>
          <w:rFonts w:ascii="Arial" w:hAnsi="Arial" w:cs="David"/>
          <w:rtl/>
        </w:rPr>
      </w:pPr>
      <w:r w:rsidRPr="00FB3105">
        <w:rPr>
          <w:rFonts w:ascii="Arial" w:hAnsi="Arial" w:cs="David"/>
          <w:rtl/>
        </w:rPr>
        <w:t xml:space="preserve">חה"כ אברהם </w:t>
      </w:r>
      <w:proofErr w:type="spellStart"/>
      <w:r w:rsidRPr="00FB3105">
        <w:rPr>
          <w:rFonts w:ascii="Arial" w:hAnsi="Arial" w:cs="David"/>
          <w:rtl/>
        </w:rPr>
        <w:t>מיכאלי</w:t>
      </w:r>
      <w:proofErr w:type="spellEnd"/>
    </w:p>
    <w:p w14:paraId="4B9B9C7B" w14:textId="77777777" w:rsidR="00FB3105" w:rsidRPr="00FB3105" w:rsidRDefault="00FB3105" w:rsidP="00FB3105">
      <w:pPr>
        <w:bidi/>
        <w:jc w:val="both"/>
        <w:rPr>
          <w:rFonts w:ascii="Arial" w:hAnsi="Arial" w:cs="David"/>
          <w:rtl/>
        </w:rPr>
      </w:pPr>
      <w:r w:rsidRPr="00FB3105">
        <w:rPr>
          <w:rFonts w:ascii="Arial" w:hAnsi="Arial" w:cs="David"/>
          <w:rtl/>
        </w:rPr>
        <w:t>חה"כ שרה מרום-שלו</w:t>
      </w:r>
    </w:p>
    <w:p w14:paraId="2BCEE89C" w14:textId="77777777" w:rsidR="00FB3105" w:rsidRPr="00FB3105" w:rsidRDefault="00FB3105" w:rsidP="00FB3105">
      <w:pPr>
        <w:bidi/>
        <w:jc w:val="both"/>
        <w:rPr>
          <w:rFonts w:ascii="Arial" w:hAnsi="Arial" w:cs="David"/>
          <w:rtl/>
        </w:rPr>
      </w:pPr>
      <w:r w:rsidRPr="00FB3105">
        <w:rPr>
          <w:rFonts w:ascii="Arial" w:hAnsi="Arial" w:cs="David"/>
          <w:rtl/>
        </w:rPr>
        <w:t xml:space="preserve">חה"כ מיכאל </w:t>
      </w:r>
      <w:proofErr w:type="spellStart"/>
      <w:r w:rsidRPr="00FB3105">
        <w:rPr>
          <w:rFonts w:ascii="Arial" w:hAnsi="Arial" w:cs="David"/>
          <w:rtl/>
        </w:rPr>
        <w:t>נודלמן</w:t>
      </w:r>
      <w:proofErr w:type="spellEnd"/>
    </w:p>
    <w:p w14:paraId="3BBE7EEA" w14:textId="77777777" w:rsidR="00FB3105" w:rsidRPr="00FB3105" w:rsidRDefault="00FB3105" w:rsidP="00FB3105">
      <w:pPr>
        <w:bidi/>
        <w:jc w:val="both"/>
        <w:rPr>
          <w:rFonts w:ascii="Arial" w:hAnsi="Arial" w:cs="David"/>
          <w:rtl/>
        </w:rPr>
      </w:pPr>
      <w:r w:rsidRPr="00FB3105">
        <w:rPr>
          <w:rFonts w:ascii="Arial" w:hAnsi="Arial" w:cs="David"/>
          <w:rtl/>
        </w:rPr>
        <w:t>חה"כ אורית נוקד</w:t>
      </w:r>
    </w:p>
    <w:p w14:paraId="1617B379" w14:textId="77777777" w:rsidR="00FB3105" w:rsidRPr="00FB3105" w:rsidRDefault="00FB3105" w:rsidP="00FB3105">
      <w:pPr>
        <w:bidi/>
        <w:jc w:val="both"/>
        <w:rPr>
          <w:rFonts w:ascii="Arial" w:hAnsi="Arial" w:cs="David"/>
          <w:rtl/>
        </w:rPr>
      </w:pPr>
      <w:r w:rsidRPr="00FB3105">
        <w:rPr>
          <w:rFonts w:ascii="Arial" w:hAnsi="Arial" w:cs="David"/>
          <w:rtl/>
        </w:rPr>
        <w:t xml:space="preserve">חה"כ יוחנן </w:t>
      </w:r>
      <w:proofErr w:type="spellStart"/>
      <w:r w:rsidRPr="00FB3105">
        <w:rPr>
          <w:rFonts w:ascii="Arial" w:hAnsi="Arial" w:cs="David"/>
          <w:rtl/>
        </w:rPr>
        <w:t>פלסנר</w:t>
      </w:r>
      <w:proofErr w:type="spellEnd"/>
    </w:p>
    <w:p w14:paraId="264CE1FB" w14:textId="77777777" w:rsidR="00FB3105" w:rsidRPr="00FB3105" w:rsidRDefault="00FB3105" w:rsidP="00FB3105">
      <w:pPr>
        <w:bidi/>
        <w:jc w:val="both"/>
        <w:rPr>
          <w:rFonts w:ascii="Arial" w:hAnsi="Arial" w:cs="David"/>
          <w:rtl/>
        </w:rPr>
      </w:pPr>
      <w:r w:rsidRPr="00FB3105">
        <w:rPr>
          <w:rFonts w:ascii="Arial" w:hAnsi="Arial" w:cs="David"/>
          <w:rtl/>
        </w:rPr>
        <w:t>חה"כ דוד רותם</w:t>
      </w:r>
    </w:p>
    <w:p w14:paraId="6E86166C" w14:textId="77777777" w:rsidR="00FB3105" w:rsidRPr="00FB3105" w:rsidRDefault="00FB3105" w:rsidP="00FB3105">
      <w:pPr>
        <w:bidi/>
        <w:jc w:val="both"/>
        <w:rPr>
          <w:rFonts w:ascii="Arial" w:hAnsi="Arial" w:cs="David"/>
          <w:rtl/>
        </w:rPr>
      </w:pPr>
      <w:r w:rsidRPr="00FB3105">
        <w:rPr>
          <w:rFonts w:ascii="Arial" w:hAnsi="Arial" w:cs="David"/>
          <w:rtl/>
        </w:rPr>
        <w:t xml:space="preserve">חה"כ </w:t>
      </w:r>
      <w:proofErr w:type="spellStart"/>
      <w:r w:rsidRPr="00FB3105">
        <w:rPr>
          <w:rFonts w:ascii="Arial" w:hAnsi="Arial" w:cs="David"/>
          <w:rtl/>
        </w:rPr>
        <w:t>ליה</w:t>
      </w:r>
      <w:proofErr w:type="spellEnd"/>
      <w:r w:rsidRPr="00FB3105">
        <w:rPr>
          <w:rFonts w:ascii="Arial" w:hAnsi="Arial" w:cs="David"/>
          <w:rtl/>
        </w:rPr>
        <w:t xml:space="preserve"> שמטוב</w:t>
      </w:r>
    </w:p>
    <w:p w14:paraId="29172EF0" w14:textId="77777777" w:rsidR="00FB3105" w:rsidRPr="00FB3105" w:rsidRDefault="00FB3105" w:rsidP="00FB3105">
      <w:pPr>
        <w:bidi/>
        <w:jc w:val="both"/>
        <w:rPr>
          <w:rFonts w:ascii="Arial" w:hAnsi="Arial" w:cs="David"/>
          <w:rtl/>
        </w:rPr>
      </w:pPr>
      <w:r w:rsidRPr="00FB3105">
        <w:rPr>
          <w:rFonts w:ascii="Arial" w:hAnsi="Arial" w:cs="David"/>
          <w:rtl/>
        </w:rPr>
        <w:t xml:space="preserve">חה"כ </w:t>
      </w:r>
      <w:proofErr w:type="spellStart"/>
      <w:r w:rsidRPr="00FB3105">
        <w:rPr>
          <w:rFonts w:ascii="Arial" w:hAnsi="Arial" w:cs="David"/>
          <w:rtl/>
        </w:rPr>
        <w:t>עתניאל</w:t>
      </w:r>
      <w:proofErr w:type="spellEnd"/>
      <w:r w:rsidRPr="00FB3105">
        <w:rPr>
          <w:rFonts w:ascii="Arial" w:hAnsi="Arial" w:cs="David"/>
          <w:rtl/>
        </w:rPr>
        <w:t xml:space="preserve"> </w:t>
      </w:r>
      <w:proofErr w:type="spellStart"/>
      <w:r w:rsidRPr="00FB3105">
        <w:rPr>
          <w:rFonts w:ascii="Arial" w:hAnsi="Arial" w:cs="David"/>
          <w:rtl/>
        </w:rPr>
        <w:t>שנלר</w:t>
      </w:r>
      <w:proofErr w:type="spellEnd"/>
    </w:p>
    <w:p w14:paraId="797070D8" w14:textId="77777777" w:rsidR="00FB3105" w:rsidRPr="00FB3105" w:rsidRDefault="00FB3105" w:rsidP="00FB3105">
      <w:pPr>
        <w:bidi/>
        <w:jc w:val="both"/>
        <w:rPr>
          <w:rFonts w:ascii="Arial" w:hAnsi="Arial" w:cs="David"/>
          <w:rtl/>
        </w:rPr>
      </w:pPr>
      <w:r w:rsidRPr="00FB3105">
        <w:rPr>
          <w:rFonts w:ascii="Arial" w:hAnsi="Arial" w:cs="David"/>
          <w:rtl/>
        </w:rPr>
        <w:t xml:space="preserve">חה"כ משה </w:t>
      </w:r>
      <w:proofErr w:type="spellStart"/>
      <w:r w:rsidRPr="00FB3105">
        <w:rPr>
          <w:rFonts w:ascii="Arial" w:hAnsi="Arial" w:cs="David"/>
          <w:rtl/>
        </w:rPr>
        <w:t>שרוני</w:t>
      </w:r>
      <w:proofErr w:type="spellEnd"/>
    </w:p>
    <w:p w14:paraId="69A60F7E" w14:textId="77777777" w:rsidR="00FB3105" w:rsidRPr="00FB3105" w:rsidRDefault="00FB3105" w:rsidP="00FB3105">
      <w:pPr>
        <w:bidi/>
        <w:jc w:val="both"/>
        <w:rPr>
          <w:rFonts w:ascii="Arial" w:hAnsi="Arial" w:cs="David"/>
          <w:rtl/>
        </w:rPr>
      </w:pPr>
      <w:r w:rsidRPr="00FB3105">
        <w:rPr>
          <w:rFonts w:ascii="Arial" w:hAnsi="Arial" w:cs="David"/>
          <w:rtl/>
        </w:rPr>
        <w:t xml:space="preserve">אריה זוהר </w:t>
      </w:r>
      <w:r w:rsidRPr="00FB3105">
        <w:rPr>
          <w:rFonts w:ascii="Arial" w:hAnsi="Arial" w:cs="David"/>
          <w:rtl/>
        </w:rPr>
        <w:tab/>
      </w:r>
      <w:r w:rsidRPr="00FB3105">
        <w:rPr>
          <w:rFonts w:ascii="Arial" w:hAnsi="Arial" w:cs="David"/>
          <w:rtl/>
        </w:rPr>
        <w:tab/>
        <w:t>- משנה למזכיר הממשלה</w:t>
      </w:r>
    </w:p>
    <w:p w14:paraId="22AD4CE3" w14:textId="77777777" w:rsidR="00FB3105" w:rsidRPr="00FB3105" w:rsidRDefault="00FB3105" w:rsidP="00FB3105">
      <w:pPr>
        <w:bidi/>
        <w:jc w:val="both"/>
        <w:rPr>
          <w:rFonts w:ascii="Arial" w:hAnsi="Arial" w:cs="David"/>
          <w:rtl/>
        </w:rPr>
      </w:pPr>
      <w:r w:rsidRPr="00FB3105">
        <w:rPr>
          <w:rFonts w:ascii="Arial" w:hAnsi="Arial" w:cs="David"/>
          <w:rtl/>
        </w:rPr>
        <w:t>מורן יבין</w:t>
      </w:r>
      <w:r w:rsidRPr="00FB3105">
        <w:rPr>
          <w:rFonts w:ascii="Arial" w:hAnsi="Arial" w:cs="David"/>
          <w:rtl/>
        </w:rPr>
        <w:tab/>
      </w:r>
      <w:r w:rsidRPr="00FB3105">
        <w:rPr>
          <w:rFonts w:ascii="Arial" w:hAnsi="Arial" w:cs="David"/>
          <w:rtl/>
        </w:rPr>
        <w:tab/>
        <w:t>- משרד המשפטים</w:t>
      </w:r>
    </w:p>
    <w:p w14:paraId="6D6B5A75" w14:textId="77777777" w:rsidR="00FB3105" w:rsidRPr="00FB3105" w:rsidRDefault="00FB3105" w:rsidP="00FB3105">
      <w:pPr>
        <w:bidi/>
        <w:jc w:val="both"/>
        <w:rPr>
          <w:rFonts w:ascii="Arial" w:hAnsi="Arial" w:cs="David"/>
          <w:rtl/>
        </w:rPr>
      </w:pPr>
      <w:r w:rsidRPr="00FB3105">
        <w:rPr>
          <w:rFonts w:ascii="Arial" w:hAnsi="Arial" w:cs="David"/>
          <w:rtl/>
        </w:rPr>
        <w:t xml:space="preserve">אבי לוי </w:t>
      </w:r>
      <w:r w:rsidRPr="00FB3105">
        <w:rPr>
          <w:rFonts w:ascii="Arial" w:hAnsi="Arial" w:cs="David"/>
          <w:rtl/>
        </w:rPr>
        <w:tab/>
      </w:r>
      <w:r w:rsidRPr="00FB3105">
        <w:rPr>
          <w:rFonts w:ascii="Arial" w:hAnsi="Arial" w:cs="David"/>
          <w:rtl/>
        </w:rPr>
        <w:tab/>
        <w:t>- חשב הכנסת</w:t>
      </w:r>
    </w:p>
    <w:p w14:paraId="4A7A2AF9" w14:textId="77777777" w:rsidR="00FB3105" w:rsidRPr="00FB3105" w:rsidRDefault="00FB3105" w:rsidP="00FB3105">
      <w:pPr>
        <w:bidi/>
        <w:jc w:val="both"/>
        <w:rPr>
          <w:rFonts w:ascii="Arial" w:hAnsi="Arial" w:cs="David"/>
          <w:rtl/>
        </w:rPr>
      </w:pPr>
      <w:r w:rsidRPr="00FB3105">
        <w:rPr>
          <w:rFonts w:ascii="Arial" w:hAnsi="Arial" w:cs="David"/>
          <w:rtl/>
        </w:rPr>
        <w:t xml:space="preserve">טובי </w:t>
      </w:r>
      <w:proofErr w:type="spellStart"/>
      <w:r w:rsidRPr="00FB3105">
        <w:rPr>
          <w:rFonts w:ascii="Arial" w:hAnsi="Arial" w:cs="David"/>
          <w:rtl/>
        </w:rPr>
        <w:t>חכימיאן</w:t>
      </w:r>
      <w:proofErr w:type="spellEnd"/>
      <w:r w:rsidRPr="00FB3105">
        <w:rPr>
          <w:rFonts w:ascii="Arial" w:hAnsi="Arial" w:cs="David"/>
          <w:rtl/>
        </w:rPr>
        <w:tab/>
        <w:t>- חשבות הכנסת</w:t>
      </w:r>
    </w:p>
    <w:p w14:paraId="4BCF5EA9" w14:textId="77777777" w:rsidR="00FB3105" w:rsidRPr="00FB3105" w:rsidRDefault="00FB3105" w:rsidP="00FB3105">
      <w:pPr>
        <w:bidi/>
        <w:jc w:val="both"/>
        <w:rPr>
          <w:rFonts w:ascii="Arial" w:hAnsi="Arial" w:cs="David"/>
          <w:rtl/>
        </w:rPr>
      </w:pPr>
    </w:p>
    <w:p w14:paraId="6D6F48D1" w14:textId="77777777" w:rsidR="00FB3105" w:rsidRPr="00FB3105" w:rsidRDefault="00FB3105" w:rsidP="00FB3105">
      <w:pPr>
        <w:bidi/>
        <w:jc w:val="both"/>
        <w:rPr>
          <w:rFonts w:ascii="Arial" w:hAnsi="Arial" w:cs="David"/>
          <w:rtl/>
        </w:rPr>
      </w:pPr>
    </w:p>
    <w:p w14:paraId="61496871" w14:textId="77777777" w:rsidR="00FB3105" w:rsidRPr="00FB3105" w:rsidRDefault="00FB3105" w:rsidP="00FB3105">
      <w:pPr>
        <w:bidi/>
        <w:jc w:val="both"/>
        <w:rPr>
          <w:rFonts w:ascii="Arial" w:hAnsi="Arial" w:cs="David"/>
          <w:rtl/>
        </w:rPr>
      </w:pPr>
    </w:p>
    <w:p w14:paraId="5838B441" w14:textId="77777777" w:rsidR="00FB3105" w:rsidRPr="00FB3105" w:rsidRDefault="00FB3105" w:rsidP="00FB3105">
      <w:pPr>
        <w:tabs>
          <w:tab w:val="left" w:pos="1930"/>
        </w:tabs>
        <w:bidi/>
        <w:jc w:val="both"/>
        <w:rPr>
          <w:rFonts w:ascii="Arial" w:hAnsi="Arial" w:cs="David"/>
          <w:rtl/>
        </w:rPr>
      </w:pPr>
      <w:r w:rsidRPr="00FB3105">
        <w:rPr>
          <w:rFonts w:ascii="Arial" w:hAnsi="Arial" w:cs="David"/>
          <w:b/>
          <w:bCs/>
          <w:u w:val="single"/>
          <w:rtl/>
        </w:rPr>
        <w:lastRenderedPageBreak/>
        <w:t>מנכ"ל הכנסת:</w:t>
      </w:r>
      <w:r w:rsidRPr="00FB3105">
        <w:rPr>
          <w:rFonts w:ascii="Arial" w:hAnsi="Arial" w:cs="David"/>
          <w:rtl/>
        </w:rPr>
        <w:tab/>
      </w:r>
      <w:r w:rsidRPr="00FB3105">
        <w:rPr>
          <w:rFonts w:ascii="Arial" w:hAnsi="Arial" w:cs="David"/>
          <w:rtl/>
        </w:rPr>
        <w:tab/>
        <w:t xml:space="preserve">אבי </w:t>
      </w:r>
      <w:proofErr w:type="spellStart"/>
      <w:r w:rsidRPr="00FB3105">
        <w:rPr>
          <w:rFonts w:ascii="Arial" w:hAnsi="Arial" w:cs="David"/>
          <w:rtl/>
        </w:rPr>
        <w:t>בלשניקוב</w:t>
      </w:r>
      <w:proofErr w:type="spellEnd"/>
    </w:p>
    <w:p w14:paraId="12680F76" w14:textId="77777777" w:rsidR="00FB3105" w:rsidRPr="00FB3105" w:rsidRDefault="00FB3105" w:rsidP="00FB3105">
      <w:pPr>
        <w:tabs>
          <w:tab w:val="left" w:pos="1930"/>
        </w:tabs>
        <w:bidi/>
        <w:jc w:val="both"/>
        <w:rPr>
          <w:rFonts w:ascii="Arial" w:hAnsi="Arial" w:cs="David"/>
          <w:b/>
          <w:bCs/>
          <w:u w:val="single"/>
          <w:rtl/>
        </w:rPr>
      </w:pPr>
    </w:p>
    <w:p w14:paraId="3D25E048" w14:textId="77777777" w:rsidR="00FB3105" w:rsidRPr="00FB3105" w:rsidRDefault="00FB3105" w:rsidP="00FB3105">
      <w:pPr>
        <w:tabs>
          <w:tab w:val="left" w:pos="1930"/>
        </w:tabs>
        <w:bidi/>
        <w:jc w:val="both"/>
        <w:rPr>
          <w:rFonts w:ascii="Arial" w:hAnsi="Arial" w:cs="David"/>
          <w:rtl/>
        </w:rPr>
      </w:pPr>
      <w:r w:rsidRPr="00FB3105">
        <w:rPr>
          <w:rFonts w:ascii="Arial" w:hAnsi="Arial" w:cs="David"/>
          <w:b/>
          <w:bCs/>
          <w:u w:val="single"/>
          <w:rtl/>
        </w:rPr>
        <w:t>מזכיר הכנסת:</w:t>
      </w:r>
      <w:r w:rsidRPr="00FB3105">
        <w:rPr>
          <w:rFonts w:ascii="Arial" w:hAnsi="Arial" w:cs="David"/>
          <w:rtl/>
        </w:rPr>
        <w:tab/>
      </w:r>
      <w:r w:rsidRPr="00FB3105">
        <w:rPr>
          <w:rFonts w:ascii="Arial" w:hAnsi="Arial" w:cs="David"/>
          <w:rtl/>
        </w:rPr>
        <w:tab/>
        <w:t>איל ינון</w:t>
      </w:r>
    </w:p>
    <w:p w14:paraId="711A0FC2" w14:textId="77777777" w:rsidR="00FB3105" w:rsidRPr="00FB3105" w:rsidRDefault="00FB3105" w:rsidP="00FB3105">
      <w:pPr>
        <w:tabs>
          <w:tab w:val="left" w:pos="1930"/>
        </w:tabs>
        <w:bidi/>
        <w:jc w:val="both"/>
        <w:rPr>
          <w:rFonts w:ascii="Arial" w:hAnsi="Arial" w:cs="David"/>
          <w:b/>
          <w:bCs/>
          <w:u w:val="single"/>
          <w:rtl/>
        </w:rPr>
      </w:pPr>
    </w:p>
    <w:p w14:paraId="0FDB6B02" w14:textId="77777777" w:rsidR="00FB3105" w:rsidRPr="00FB3105" w:rsidRDefault="00FB3105" w:rsidP="00FB3105">
      <w:pPr>
        <w:tabs>
          <w:tab w:val="left" w:pos="1930"/>
        </w:tabs>
        <w:bidi/>
        <w:jc w:val="both"/>
        <w:rPr>
          <w:rFonts w:ascii="Arial" w:hAnsi="Arial" w:cs="David"/>
          <w:rtl/>
        </w:rPr>
      </w:pPr>
      <w:r w:rsidRPr="00FB3105">
        <w:rPr>
          <w:rFonts w:ascii="Arial" w:hAnsi="Arial" w:cs="David"/>
          <w:b/>
          <w:bCs/>
          <w:u w:val="single"/>
          <w:rtl/>
        </w:rPr>
        <w:t>סגנית מזכיר הכנסת:</w:t>
      </w:r>
      <w:r w:rsidRPr="00FB3105">
        <w:rPr>
          <w:rFonts w:ascii="Arial" w:hAnsi="Arial" w:cs="David"/>
          <w:rtl/>
        </w:rPr>
        <w:tab/>
      </w:r>
      <w:r w:rsidRPr="00FB3105">
        <w:rPr>
          <w:rFonts w:ascii="Arial" w:hAnsi="Arial" w:cs="David"/>
          <w:rtl/>
        </w:rPr>
        <w:tab/>
        <w:t xml:space="preserve">ירדנה </w:t>
      </w:r>
      <w:proofErr w:type="spellStart"/>
      <w:r w:rsidRPr="00FB3105">
        <w:rPr>
          <w:rFonts w:ascii="Arial" w:hAnsi="Arial" w:cs="David"/>
          <w:rtl/>
        </w:rPr>
        <w:t>מלר</w:t>
      </w:r>
      <w:proofErr w:type="spellEnd"/>
      <w:r w:rsidRPr="00FB3105">
        <w:rPr>
          <w:rFonts w:ascii="Arial" w:hAnsi="Arial" w:cs="David"/>
          <w:rtl/>
        </w:rPr>
        <w:t>-הורוביץ</w:t>
      </w:r>
    </w:p>
    <w:p w14:paraId="6FA4E3FF" w14:textId="77777777" w:rsidR="00FB3105" w:rsidRPr="00FB3105" w:rsidRDefault="00FB3105" w:rsidP="00FB3105">
      <w:pPr>
        <w:tabs>
          <w:tab w:val="left" w:pos="1930"/>
        </w:tabs>
        <w:bidi/>
        <w:jc w:val="both"/>
        <w:rPr>
          <w:rFonts w:ascii="Arial" w:hAnsi="Arial" w:cs="David"/>
          <w:b/>
          <w:bCs/>
          <w:u w:val="single"/>
          <w:rtl/>
        </w:rPr>
      </w:pPr>
    </w:p>
    <w:p w14:paraId="23CB974A" w14:textId="77777777" w:rsidR="00FB3105" w:rsidRPr="00FB3105" w:rsidRDefault="00FB3105" w:rsidP="00FB3105">
      <w:pPr>
        <w:tabs>
          <w:tab w:val="left" w:pos="1930"/>
        </w:tabs>
        <w:bidi/>
        <w:jc w:val="both"/>
        <w:rPr>
          <w:rFonts w:ascii="Arial" w:hAnsi="Arial" w:cs="David"/>
          <w:rtl/>
        </w:rPr>
      </w:pPr>
      <w:r w:rsidRPr="00FB3105">
        <w:rPr>
          <w:rFonts w:ascii="Arial" w:hAnsi="Arial" w:cs="David"/>
          <w:b/>
          <w:bCs/>
          <w:u w:val="single"/>
          <w:rtl/>
        </w:rPr>
        <w:t>יועצת משפטית</w:t>
      </w:r>
      <w:r w:rsidRPr="00FB3105">
        <w:rPr>
          <w:rFonts w:ascii="Arial" w:hAnsi="Arial" w:cs="David"/>
          <w:rtl/>
        </w:rPr>
        <w:t>:</w:t>
      </w:r>
      <w:r w:rsidRPr="00FB3105">
        <w:rPr>
          <w:rFonts w:ascii="Arial" w:hAnsi="Arial" w:cs="David"/>
          <w:rtl/>
        </w:rPr>
        <w:tab/>
      </w:r>
      <w:r w:rsidRPr="00FB3105">
        <w:rPr>
          <w:rFonts w:ascii="Arial" w:hAnsi="Arial" w:cs="David"/>
          <w:rtl/>
        </w:rPr>
        <w:tab/>
        <w:t xml:space="preserve">ארבל </w:t>
      </w:r>
      <w:proofErr w:type="spellStart"/>
      <w:r w:rsidRPr="00FB3105">
        <w:rPr>
          <w:rFonts w:ascii="Arial" w:hAnsi="Arial" w:cs="David"/>
          <w:rtl/>
        </w:rPr>
        <w:t>אסטרחן</w:t>
      </w:r>
      <w:proofErr w:type="spellEnd"/>
    </w:p>
    <w:p w14:paraId="5477A9DA" w14:textId="77777777" w:rsidR="00FB3105" w:rsidRPr="00FB3105" w:rsidRDefault="00FB3105" w:rsidP="00FB3105">
      <w:pPr>
        <w:bidi/>
        <w:jc w:val="both"/>
        <w:rPr>
          <w:rFonts w:ascii="Arial" w:hAnsi="Arial" w:cs="David"/>
          <w:rtl/>
        </w:rPr>
      </w:pPr>
    </w:p>
    <w:p w14:paraId="0DBC0456" w14:textId="77777777" w:rsidR="00FB3105" w:rsidRPr="00FB3105" w:rsidRDefault="00FB3105" w:rsidP="00FB3105">
      <w:pPr>
        <w:tabs>
          <w:tab w:val="left" w:pos="1930"/>
        </w:tabs>
        <w:bidi/>
        <w:jc w:val="both"/>
        <w:rPr>
          <w:rFonts w:ascii="Arial" w:hAnsi="Arial" w:cs="David"/>
          <w:b/>
          <w:bCs/>
          <w:rtl/>
        </w:rPr>
      </w:pPr>
      <w:r w:rsidRPr="00FB3105">
        <w:rPr>
          <w:rFonts w:ascii="Arial" w:hAnsi="Arial" w:cs="David"/>
          <w:b/>
          <w:bCs/>
          <w:u w:val="single"/>
          <w:rtl/>
        </w:rPr>
        <w:t>מנהלת הוועדה</w:t>
      </w:r>
      <w:r w:rsidRPr="00FB3105">
        <w:rPr>
          <w:rFonts w:ascii="Arial" w:hAnsi="Arial" w:cs="David"/>
          <w:rtl/>
        </w:rPr>
        <w:t>:</w:t>
      </w:r>
      <w:r w:rsidRPr="00FB3105">
        <w:rPr>
          <w:rFonts w:ascii="Arial" w:hAnsi="Arial" w:cs="David"/>
          <w:rtl/>
        </w:rPr>
        <w:tab/>
      </w:r>
      <w:r w:rsidRPr="00FB3105">
        <w:rPr>
          <w:rFonts w:ascii="Arial" w:hAnsi="Arial" w:cs="David"/>
          <w:rtl/>
        </w:rPr>
        <w:tab/>
        <w:t>אתי בן-יוסף</w:t>
      </w:r>
    </w:p>
    <w:p w14:paraId="00FF1F8D" w14:textId="77777777" w:rsidR="00FB3105" w:rsidRPr="00FB3105" w:rsidRDefault="00FB3105" w:rsidP="00FB3105">
      <w:pPr>
        <w:bidi/>
        <w:jc w:val="both"/>
        <w:rPr>
          <w:rFonts w:ascii="Arial" w:hAnsi="Arial" w:cs="David"/>
          <w:rtl/>
        </w:rPr>
      </w:pPr>
    </w:p>
    <w:p w14:paraId="566A2290" w14:textId="77777777" w:rsidR="00FB3105" w:rsidRPr="00FB3105" w:rsidRDefault="00FB3105" w:rsidP="00FB3105">
      <w:pPr>
        <w:tabs>
          <w:tab w:val="left" w:pos="1930"/>
        </w:tabs>
        <w:bidi/>
        <w:jc w:val="both"/>
        <w:rPr>
          <w:rFonts w:ascii="Arial" w:hAnsi="Arial" w:cs="David"/>
          <w:rtl/>
        </w:rPr>
      </w:pPr>
      <w:r w:rsidRPr="00FB3105">
        <w:rPr>
          <w:rFonts w:ascii="Arial" w:hAnsi="Arial" w:cs="David"/>
          <w:b/>
          <w:bCs/>
          <w:u w:val="single"/>
          <w:rtl/>
        </w:rPr>
        <w:t xml:space="preserve">קצרנית </w:t>
      </w:r>
      <w:proofErr w:type="spellStart"/>
      <w:r w:rsidRPr="00FB3105">
        <w:rPr>
          <w:rFonts w:ascii="Arial" w:hAnsi="Arial" w:cs="David"/>
          <w:b/>
          <w:bCs/>
          <w:u w:val="single"/>
          <w:rtl/>
        </w:rPr>
        <w:t>פרלמנטרית</w:t>
      </w:r>
      <w:proofErr w:type="spellEnd"/>
      <w:r w:rsidRPr="00FB3105">
        <w:rPr>
          <w:rFonts w:ascii="Arial" w:hAnsi="Arial" w:cs="David"/>
          <w:rtl/>
        </w:rPr>
        <w:t>:</w:t>
      </w:r>
      <w:r w:rsidRPr="00FB3105">
        <w:rPr>
          <w:rFonts w:ascii="Arial" w:hAnsi="Arial" w:cs="David"/>
          <w:rtl/>
        </w:rPr>
        <w:tab/>
      </w:r>
      <w:r w:rsidRPr="00FB3105">
        <w:rPr>
          <w:rFonts w:ascii="Arial" w:hAnsi="Arial" w:cs="David"/>
          <w:rtl/>
        </w:rPr>
        <w:tab/>
        <w:t>טלי רם</w:t>
      </w:r>
    </w:p>
    <w:p w14:paraId="40BCCCF3" w14:textId="77777777" w:rsidR="00FB3105" w:rsidRPr="00FB3105" w:rsidRDefault="00FB3105" w:rsidP="00FB3105">
      <w:pPr>
        <w:bidi/>
        <w:jc w:val="both"/>
        <w:rPr>
          <w:rFonts w:ascii="Arial" w:hAnsi="Arial" w:cs="David"/>
          <w:b/>
          <w:bCs/>
          <w:rtl/>
        </w:rPr>
      </w:pPr>
    </w:p>
    <w:p w14:paraId="260F5507" w14:textId="77777777" w:rsidR="00FB3105" w:rsidRPr="00FB3105" w:rsidRDefault="00FB3105" w:rsidP="00FB3105">
      <w:pPr>
        <w:pStyle w:val="Heading5"/>
        <w:rPr>
          <w:rFonts w:ascii="Arial" w:hAnsi="Arial"/>
          <w:rtl/>
        </w:rPr>
      </w:pPr>
    </w:p>
    <w:p w14:paraId="353DC3B6" w14:textId="77777777" w:rsidR="00FB3105" w:rsidRPr="00FB3105" w:rsidRDefault="00FB3105" w:rsidP="00FB3105">
      <w:pPr>
        <w:pStyle w:val="Heading5"/>
        <w:rPr>
          <w:rFonts w:ascii="Arial" w:hAnsi="Arial"/>
          <w:rtl/>
        </w:rPr>
      </w:pPr>
      <w:r w:rsidRPr="00FB3105">
        <w:rPr>
          <w:rFonts w:ascii="Arial" w:hAnsi="Arial"/>
          <w:rtl/>
        </w:rPr>
        <w:t xml:space="preserve"> </w:t>
      </w:r>
    </w:p>
    <w:p w14:paraId="1D89F29D" w14:textId="77777777" w:rsidR="00FB3105" w:rsidRPr="00FB3105" w:rsidRDefault="00FB3105" w:rsidP="00FB3105">
      <w:pPr>
        <w:bidi/>
        <w:jc w:val="both"/>
        <w:rPr>
          <w:rFonts w:ascii="Arial" w:hAnsi="Arial" w:cs="David"/>
          <w:rtl/>
        </w:rPr>
      </w:pPr>
    </w:p>
    <w:p w14:paraId="502D2E2D" w14:textId="77777777" w:rsidR="00FB3105" w:rsidRPr="00FB3105" w:rsidRDefault="00FB3105" w:rsidP="00FB3105">
      <w:pPr>
        <w:bidi/>
        <w:ind w:left="360"/>
        <w:jc w:val="center"/>
        <w:rPr>
          <w:rFonts w:ascii="Arial" w:hAnsi="Arial" w:cs="David"/>
          <w:b/>
          <w:bCs/>
          <w:u w:val="single"/>
        </w:rPr>
      </w:pPr>
      <w:r w:rsidRPr="00FB3105">
        <w:rPr>
          <w:rFonts w:ascii="Arial" w:hAnsi="Arial" w:cs="David"/>
          <w:rtl/>
        </w:rPr>
        <w:br w:type="page"/>
      </w:r>
      <w:r w:rsidRPr="00FB3105">
        <w:rPr>
          <w:rFonts w:ascii="Arial" w:hAnsi="Arial" w:cs="David"/>
          <w:b/>
          <w:bCs/>
          <w:rtl/>
        </w:rPr>
        <w:lastRenderedPageBreak/>
        <w:t xml:space="preserve">א. </w:t>
      </w:r>
      <w:r w:rsidRPr="00FB3105">
        <w:rPr>
          <w:rFonts w:ascii="Arial" w:hAnsi="Arial" w:cs="David"/>
          <w:b/>
          <w:bCs/>
          <w:u w:val="single"/>
          <w:rtl/>
        </w:rPr>
        <w:t>הצעות יושבת-ראש הכנסת לתיקוני חקיקה ותיקוני תקנון בענייני עבודת הכנסת והצעות חברי הכנסת לתיקוני התקנון</w:t>
      </w:r>
    </w:p>
    <w:p w14:paraId="70515693" w14:textId="77777777" w:rsidR="00FB3105" w:rsidRPr="00FB3105" w:rsidRDefault="00FB3105" w:rsidP="00FB3105">
      <w:pPr>
        <w:bidi/>
        <w:jc w:val="both"/>
        <w:rPr>
          <w:rFonts w:ascii="Arial" w:hAnsi="Arial" w:cs="David"/>
          <w:rtl/>
        </w:rPr>
      </w:pPr>
    </w:p>
    <w:p w14:paraId="7B734A9F"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1102B478" w14:textId="77777777" w:rsidR="00FB3105" w:rsidRPr="00FB3105" w:rsidRDefault="00FB3105" w:rsidP="00FB3105">
      <w:pPr>
        <w:bidi/>
        <w:jc w:val="both"/>
        <w:rPr>
          <w:rFonts w:ascii="Arial" w:hAnsi="Arial" w:cs="David"/>
          <w:u w:val="single"/>
          <w:rtl/>
        </w:rPr>
      </w:pPr>
    </w:p>
    <w:p w14:paraId="2FD21911" w14:textId="77777777" w:rsidR="00FB3105" w:rsidRPr="00FB3105" w:rsidRDefault="00FB3105" w:rsidP="00FB3105">
      <w:pPr>
        <w:bidi/>
        <w:jc w:val="both"/>
        <w:rPr>
          <w:rFonts w:ascii="Arial" w:hAnsi="Arial" w:cs="David"/>
          <w:rtl/>
        </w:rPr>
      </w:pPr>
      <w:r w:rsidRPr="00FB3105">
        <w:rPr>
          <w:rFonts w:ascii="Arial" w:hAnsi="Arial" w:cs="David"/>
          <w:rtl/>
        </w:rPr>
        <w:tab/>
        <w:t xml:space="preserve">בוקר טוב. אני מתכבד לפתוח את ישיבת ועדת הכנסת. על סדר-יומנו הצעות יושבת-ראש הכנסת לתיקוני חקיקה ותיקוני תקנון בענייני עבודת הכנסת והצעות  חברי הכנסת לתיקוני התקנון. </w:t>
      </w:r>
    </w:p>
    <w:p w14:paraId="2A1860DE" w14:textId="77777777" w:rsidR="00FB3105" w:rsidRPr="00FB3105" w:rsidRDefault="00FB3105" w:rsidP="00FB3105">
      <w:pPr>
        <w:bidi/>
        <w:jc w:val="both"/>
        <w:rPr>
          <w:rFonts w:ascii="Arial" w:hAnsi="Arial" w:cs="David"/>
          <w:rtl/>
        </w:rPr>
      </w:pPr>
    </w:p>
    <w:p w14:paraId="0448E743" w14:textId="77777777" w:rsidR="00FB3105" w:rsidRPr="00FB3105" w:rsidRDefault="00FB3105" w:rsidP="00FB3105">
      <w:pPr>
        <w:bidi/>
        <w:jc w:val="both"/>
        <w:rPr>
          <w:rFonts w:ascii="Arial" w:hAnsi="Arial" w:cs="David"/>
          <w:rtl/>
        </w:rPr>
      </w:pPr>
      <w:r w:rsidRPr="00FB3105">
        <w:rPr>
          <w:rFonts w:ascii="Arial" w:hAnsi="Arial" w:cs="David"/>
          <w:rtl/>
        </w:rPr>
        <w:tab/>
        <w:t xml:space="preserve">רבותי חברי הכנסת, אני רוצה להעיר מספר הערות טרם התחלת הדיון. חלק גדול מהנושאים הם לדעתי נושאים שהם לא קונטרוברסיאליים, אני לא חושב שתהיה לנו אתם בעיה, ואני מציע שנעבור עליהם. כל אחד שירצה להתייחס – יתייחס, אבל אני מציע שנתמקד בנושאים היותר קשים, מורכבים, כדי לתת להם פתרונות. הנושאים שכולנו מסכימים עליהם, אני מציע שנעבור עליהם ביעף, ולאחר מכן המצב יהיה שאנחנו נניח את זה על שולחן הכנסת, ובכל מקרה כל חבר כנסת – מי שלא הספיק או מי שבמשך פרק הזמן של שבועיים, פרק הזמן הקבוע בחוק, ירצה להעיר הערות ולהגיש הסתייגויות – הוא תמיד יוכל להגיש הסתייגויות, כך שאני מציע שלא נשחית זמן על דברים שהם מוסכמים, ובדברים שהם לא מוסכמים, כאמור אפשר להתייחס כאן וגם יותר מאוחר אפשר להגיש את זה כהסתייגויות של חברי הכנסת לגבי שינוי התקנון. </w:t>
      </w:r>
    </w:p>
    <w:p w14:paraId="7BDCBB2B" w14:textId="77777777" w:rsidR="00FB3105" w:rsidRPr="00FB3105" w:rsidRDefault="00FB3105" w:rsidP="00FB3105">
      <w:pPr>
        <w:bidi/>
        <w:jc w:val="both"/>
        <w:rPr>
          <w:rFonts w:ascii="Arial" w:hAnsi="Arial" w:cs="David"/>
          <w:rtl/>
        </w:rPr>
      </w:pPr>
    </w:p>
    <w:p w14:paraId="5E056BE9"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מזכיר הכנסת, אתה תציג את הנושאים. נתחיל מנושא רפורמה בשאילתא, ונעבור על סדר-היום. הצגתי את הדברים, אמרתי שנושאים לא קונטרוברסיאליים – נעבור עליהם ביעף; מה שיהיה קונטרוברסיאלי – אפשר להתייחס פה ואפשר להתייחס בפרק זמן של שבועיים ולהגיש הסתייגויות. </w:t>
      </w:r>
    </w:p>
    <w:p w14:paraId="1109BD4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איל ינון:</w:t>
      </w:r>
    </w:p>
    <w:p w14:paraId="3DAE713B" w14:textId="77777777" w:rsidR="00FB3105" w:rsidRPr="00FB3105" w:rsidRDefault="00FB3105" w:rsidP="00FB3105">
      <w:pPr>
        <w:bidi/>
        <w:jc w:val="both"/>
        <w:rPr>
          <w:rFonts w:ascii="Arial" w:hAnsi="Arial" w:cs="David"/>
          <w:rtl/>
        </w:rPr>
      </w:pPr>
    </w:p>
    <w:p w14:paraId="683ABF9F" w14:textId="77777777" w:rsidR="00FB3105" w:rsidRPr="00FB3105" w:rsidRDefault="00FB3105" w:rsidP="00FB3105">
      <w:pPr>
        <w:bidi/>
        <w:jc w:val="both"/>
        <w:rPr>
          <w:rFonts w:ascii="Arial" w:hAnsi="Arial" w:cs="David"/>
          <w:rtl/>
        </w:rPr>
      </w:pPr>
      <w:r w:rsidRPr="00FB3105">
        <w:rPr>
          <w:rFonts w:ascii="Arial" w:hAnsi="Arial" w:cs="David"/>
          <w:rtl/>
        </w:rPr>
        <w:tab/>
        <w:t>אנחנו נתחיל ברפורמה במוסד השאילתא. כידוע, יש לנו שלושה סוגי שאילתות בכנסת. יש לנו את השאילתות הישירות – שהן שאילתות בכתב שחברי הכנסת מעבירים לשרים דרך מזכירות הכנסת, שבהן אנחנו כרגע לא נוגעים; יש לנו את השאילתות בעל-פה של ימי רביעי בפתיחת סדר-היום, שלגביהן אנחנו מבקשים לשנות את המינוח משאילתא בעל-פה לשאילתא דחופה כדי להדגיש את הכלי הזה ככלי לשאילתות דחופות ולא כשאילתות מן המניין; המוסד שבו אנחנו מבקשים לטפל טיפול משמעותי זה מוסד השאילתא הרגילה של ימי רביעי אחר הצהרים. שם אנחנו הבחנו בחולשות שבאות לידי ביטוי בכך שגם השרים המשיבים פעמים רבות לא מתייצבים להשיב, וגם צריך לומר בהגינות – חלק מחברי הכנסת השואלים גם כן לא מתייצבים. גם האקלקטיות של הדיון בשאילתות, כלומר שמגיע שר, עונה על שאילתא בנושא אחד, מייד אחריו שר בנושא לגמרי אחר – הופכת את הדיון לדיון לא אפקטיבי.</w:t>
      </w:r>
    </w:p>
    <w:p w14:paraId="30D612C6" w14:textId="77777777" w:rsidR="00FB3105" w:rsidRPr="00FB3105" w:rsidRDefault="00FB3105" w:rsidP="00FB3105">
      <w:pPr>
        <w:bidi/>
        <w:jc w:val="both"/>
        <w:rPr>
          <w:rFonts w:ascii="Arial" w:hAnsi="Arial" w:cs="David"/>
          <w:rtl/>
        </w:rPr>
      </w:pPr>
    </w:p>
    <w:p w14:paraId="1F9B11DE" w14:textId="77777777" w:rsidR="00FB3105" w:rsidRPr="00FB3105" w:rsidRDefault="00FB3105" w:rsidP="00FB3105">
      <w:pPr>
        <w:bidi/>
        <w:jc w:val="both"/>
        <w:rPr>
          <w:rFonts w:ascii="Arial" w:hAnsi="Arial" w:cs="David"/>
          <w:rtl/>
        </w:rPr>
      </w:pPr>
      <w:r w:rsidRPr="00FB3105">
        <w:rPr>
          <w:rFonts w:ascii="Arial" w:hAnsi="Arial" w:cs="David"/>
          <w:rtl/>
        </w:rPr>
        <w:tab/>
        <w:t xml:space="preserve">מה שאנחנו רצינו להחיות בטיפה שינוי זה החלטה קודמת של ועדת הכנסת משנת 97' - שלא יושמה, או לפחות לא יושמה בשנים האחרונות – שהופכת את השאילתות ל"שעת שאלות". כלומר, אנחנו נחלק את הכנס בכל יום שלישי - אחרי נאומים בני דקה  יבוא שר אחר, שעליו אנחנו נודיע מראש – אנחנו ניתן את לוח ההופעות של השרים מראש, נתאם את זה אתם. חברי כנסת יגישו לנשיאות הכנסת, למזכירות הכנסת, שאלות לשרים, כל אחד בתחומו, ואנחנו נקיים דיונים מרוכזים בימי שלישי, אחרי נאומים בני דקה, כל פעם בתחום אחר. </w:t>
      </w:r>
    </w:p>
    <w:p w14:paraId="1B09469F" w14:textId="77777777" w:rsidR="00FB3105" w:rsidRPr="00FB3105" w:rsidRDefault="00FB3105" w:rsidP="00FB3105">
      <w:pPr>
        <w:bidi/>
        <w:jc w:val="both"/>
        <w:rPr>
          <w:rFonts w:ascii="Arial" w:hAnsi="Arial" w:cs="David"/>
          <w:rtl/>
        </w:rPr>
      </w:pPr>
    </w:p>
    <w:p w14:paraId="4DE6F47D" w14:textId="77777777" w:rsidR="00FB3105" w:rsidRPr="00FB3105" w:rsidRDefault="00FB3105" w:rsidP="00FB3105">
      <w:pPr>
        <w:bidi/>
        <w:jc w:val="both"/>
        <w:rPr>
          <w:rFonts w:ascii="Arial" w:hAnsi="Arial" w:cs="David"/>
          <w:rtl/>
        </w:rPr>
      </w:pPr>
      <w:r w:rsidRPr="00FB3105">
        <w:rPr>
          <w:rFonts w:ascii="Arial" w:hAnsi="Arial" w:cs="David"/>
          <w:rtl/>
        </w:rPr>
        <w:tab/>
        <w:t xml:space="preserve">נשיאות הכנסת היא זו שתבחר 15 שאלות. הרעיון הוא גם לאפשר כמה שאלות </w:t>
      </w:r>
      <w:proofErr w:type="spellStart"/>
      <w:r w:rsidRPr="00FB3105">
        <w:rPr>
          <w:rFonts w:ascii="Arial" w:hAnsi="Arial" w:cs="David"/>
          <w:rtl/>
        </w:rPr>
        <w:t>ספונטניות</w:t>
      </w:r>
      <w:proofErr w:type="spellEnd"/>
      <w:r w:rsidRPr="00FB3105">
        <w:rPr>
          <w:rFonts w:ascii="Arial" w:hAnsi="Arial" w:cs="David"/>
          <w:rtl/>
        </w:rPr>
        <w:t xml:space="preserve">, שלא מתוכננות מראש ושלא הועברו לשרים מראש. "שעת השאלות" כוללת גם את ראש הממשלה. הדברים האלה תואמו עם מזכיר הממשלה – אני מבין שזה גם על דעת ראש הממשלה, הוא מסכים באופן עקרוני לעניין "שעת השאלות". </w:t>
      </w:r>
    </w:p>
    <w:p w14:paraId="303E3820" w14:textId="77777777" w:rsidR="00FB3105" w:rsidRPr="00FB3105" w:rsidRDefault="00FB3105" w:rsidP="00FB3105">
      <w:pPr>
        <w:bidi/>
        <w:jc w:val="both"/>
        <w:rPr>
          <w:rFonts w:ascii="Arial" w:hAnsi="Arial" w:cs="David"/>
          <w:rtl/>
        </w:rPr>
      </w:pPr>
    </w:p>
    <w:p w14:paraId="5DFBFFDC" w14:textId="77777777" w:rsidR="00FB3105" w:rsidRPr="00FB3105" w:rsidRDefault="00FB3105" w:rsidP="00FB3105">
      <w:pPr>
        <w:bidi/>
        <w:jc w:val="both"/>
        <w:rPr>
          <w:rFonts w:ascii="Arial" w:hAnsi="Arial" w:cs="David"/>
          <w:rtl/>
        </w:rPr>
      </w:pPr>
      <w:r w:rsidRPr="00FB3105">
        <w:rPr>
          <w:rFonts w:ascii="Arial" w:hAnsi="Arial" w:cs="David"/>
          <w:rtl/>
        </w:rPr>
        <w:tab/>
        <w:t xml:space="preserve">באשר לשאילתא הרגילה, אנחנו לא רוצים לגמרי לבטל אותה, אבל אנחנו רוצים להפוך אותה לשאילתא לפרוטוקול בלבד. כלומר, לא תידרש נוכחות – לא של חבר הכנסת השואל ולא של השר המשיב – אבל השאילתא תימסר לפרוטוקול ויהיה לזה תיעוד בדברי הכנסת. זה בגדול. </w:t>
      </w:r>
    </w:p>
    <w:p w14:paraId="27938BC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6265A6CF" w14:textId="77777777" w:rsidR="00FB3105" w:rsidRPr="00FB3105" w:rsidRDefault="00FB3105" w:rsidP="00FB3105">
      <w:pPr>
        <w:bidi/>
        <w:jc w:val="both"/>
        <w:rPr>
          <w:rFonts w:ascii="Arial" w:hAnsi="Arial" w:cs="David"/>
          <w:rtl/>
        </w:rPr>
      </w:pPr>
    </w:p>
    <w:p w14:paraId="70BD2D69" w14:textId="77777777" w:rsidR="00FB3105" w:rsidRPr="00FB3105" w:rsidRDefault="00FB3105" w:rsidP="00FB3105">
      <w:pPr>
        <w:bidi/>
        <w:jc w:val="both"/>
        <w:rPr>
          <w:rFonts w:ascii="Arial" w:hAnsi="Arial" w:cs="David"/>
          <w:rtl/>
        </w:rPr>
      </w:pPr>
      <w:r w:rsidRPr="00FB3105">
        <w:rPr>
          <w:rFonts w:ascii="Arial" w:hAnsi="Arial" w:cs="David"/>
          <w:rtl/>
        </w:rPr>
        <w:tab/>
        <w:t>והתשובה תועבר לחבר הכנסת שהגיש את השאילתא?</w:t>
      </w:r>
    </w:p>
    <w:p w14:paraId="248409A9" w14:textId="77777777" w:rsidR="00FB3105" w:rsidRPr="00FB3105" w:rsidRDefault="00FB3105" w:rsidP="00FB3105">
      <w:pPr>
        <w:bidi/>
        <w:jc w:val="both"/>
        <w:rPr>
          <w:rFonts w:ascii="Arial" w:hAnsi="Arial" w:cs="David"/>
          <w:u w:val="single"/>
          <w:rtl/>
        </w:rPr>
      </w:pPr>
      <w:r w:rsidRPr="00FB3105">
        <w:rPr>
          <w:rFonts w:ascii="Arial" w:hAnsi="Arial" w:cs="David"/>
          <w:rtl/>
        </w:rPr>
        <w:br/>
      </w:r>
    </w:p>
    <w:p w14:paraId="78735D40"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איל ינון:</w:t>
      </w:r>
    </w:p>
    <w:p w14:paraId="7CCD5DAD" w14:textId="77777777" w:rsidR="00FB3105" w:rsidRPr="00FB3105" w:rsidRDefault="00FB3105" w:rsidP="00FB3105">
      <w:pPr>
        <w:bidi/>
        <w:jc w:val="both"/>
        <w:rPr>
          <w:rFonts w:ascii="Arial" w:hAnsi="Arial" w:cs="David"/>
          <w:u w:val="single"/>
          <w:rtl/>
        </w:rPr>
      </w:pPr>
    </w:p>
    <w:p w14:paraId="6D8FB8BF" w14:textId="77777777" w:rsidR="00FB3105" w:rsidRPr="00FB3105" w:rsidRDefault="00FB3105" w:rsidP="00FB3105">
      <w:pPr>
        <w:bidi/>
        <w:jc w:val="both"/>
        <w:rPr>
          <w:rFonts w:ascii="Arial" w:hAnsi="Arial" w:cs="David"/>
          <w:rtl/>
        </w:rPr>
      </w:pPr>
      <w:r w:rsidRPr="00FB3105">
        <w:rPr>
          <w:rFonts w:ascii="Arial" w:hAnsi="Arial" w:cs="David"/>
          <w:rtl/>
        </w:rPr>
        <w:tab/>
        <w:t xml:space="preserve">כן. אנחנו – המזכירות – יכולים להעביר את זה. </w:t>
      </w:r>
    </w:p>
    <w:p w14:paraId="3DAF5DD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0BAEDA18" w14:textId="77777777" w:rsidR="00FB3105" w:rsidRPr="00FB3105" w:rsidRDefault="00FB3105" w:rsidP="00FB3105">
      <w:pPr>
        <w:bidi/>
        <w:jc w:val="both"/>
        <w:rPr>
          <w:rFonts w:ascii="Arial" w:hAnsi="Arial" w:cs="David"/>
          <w:rtl/>
        </w:rPr>
      </w:pPr>
    </w:p>
    <w:p w14:paraId="4DF182EA" w14:textId="77777777" w:rsidR="00FB3105" w:rsidRPr="00FB3105" w:rsidRDefault="00FB3105" w:rsidP="00FB3105">
      <w:pPr>
        <w:bidi/>
        <w:jc w:val="both"/>
        <w:rPr>
          <w:rFonts w:ascii="Arial" w:hAnsi="Arial" w:cs="David"/>
          <w:rtl/>
        </w:rPr>
      </w:pPr>
      <w:r w:rsidRPr="00FB3105">
        <w:rPr>
          <w:rFonts w:ascii="Arial" w:hAnsi="Arial" w:cs="David"/>
          <w:rtl/>
        </w:rPr>
        <w:tab/>
        <w:t xml:space="preserve">בינתיים, רק שאלת הבהרה. אם אני זוכר נכון, מה שכן התקיים ב- 97'-98' זה לא שאלות שנכתבו מראש לשר, אלא תחומים. נניח אם מגיע שר התחבורה – הוא יענה על המצב ברשות שדות התעופה, מצב תאונות הדרכים ומצב הכבישים, כלומר שהוגדרו לו שלושה-ארבעה נושאים. </w:t>
      </w:r>
    </w:p>
    <w:p w14:paraId="45382DB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173D9B3F" w14:textId="77777777" w:rsidR="00FB3105" w:rsidRPr="00FB3105" w:rsidRDefault="00FB3105" w:rsidP="00FB3105">
      <w:pPr>
        <w:bidi/>
        <w:jc w:val="both"/>
        <w:rPr>
          <w:rFonts w:ascii="Arial" w:hAnsi="Arial" w:cs="David"/>
          <w:rtl/>
        </w:rPr>
      </w:pPr>
    </w:p>
    <w:p w14:paraId="31797F5A" w14:textId="77777777" w:rsidR="00FB3105" w:rsidRPr="00FB3105" w:rsidRDefault="00FB3105" w:rsidP="00FB3105">
      <w:pPr>
        <w:bidi/>
        <w:jc w:val="both"/>
        <w:rPr>
          <w:rFonts w:ascii="Arial" w:hAnsi="Arial" w:cs="David"/>
          <w:rtl/>
        </w:rPr>
      </w:pPr>
      <w:r w:rsidRPr="00FB3105">
        <w:rPr>
          <w:rFonts w:ascii="Arial" w:hAnsi="Arial" w:cs="David"/>
          <w:rtl/>
        </w:rPr>
        <w:tab/>
        <w:t xml:space="preserve">אתה צודק. אתה זוכר נכון, חבר הכנסת </w:t>
      </w:r>
      <w:proofErr w:type="spellStart"/>
      <w:r w:rsidRPr="00FB3105">
        <w:rPr>
          <w:rFonts w:ascii="Arial" w:hAnsi="Arial" w:cs="David"/>
          <w:rtl/>
        </w:rPr>
        <w:t>אדלשטיין</w:t>
      </w:r>
      <w:proofErr w:type="spellEnd"/>
      <w:r w:rsidRPr="00FB3105">
        <w:rPr>
          <w:rFonts w:ascii="Arial" w:hAnsi="Arial" w:cs="David"/>
          <w:rtl/>
        </w:rPr>
        <w:t xml:space="preserve">. האם יש </w:t>
      </w:r>
      <w:proofErr w:type="spellStart"/>
      <w:r w:rsidRPr="00FB3105">
        <w:rPr>
          <w:rFonts w:ascii="Arial" w:hAnsi="Arial" w:cs="David"/>
          <w:rtl/>
        </w:rPr>
        <w:t>איזשהן</w:t>
      </w:r>
      <w:proofErr w:type="spellEnd"/>
      <w:r w:rsidRPr="00FB3105">
        <w:rPr>
          <w:rFonts w:ascii="Arial" w:hAnsi="Arial" w:cs="David"/>
          <w:rtl/>
        </w:rPr>
        <w:t xml:space="preserve"> הבהרות? מר זוהר, בבקשה.</w:t>
      </w:r>
    </w:p>
    <w:p w14:paraId="1D1773C4"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אריה זוהר:</w:t>
      </w:r>
    </w:p>
    <w:p w14:paraId="27C0F867" w14:textId="77777777" w:rsidR="00FB3105" w:rsidRPr="00FB3105" w:rsidRDefault="00FB3105" w:rsidP="00FB3105">
      <w:pPr>
        <w:bidi/>
        <w:jc w:val="both"/>
        <w:rPr>
          <w:rFonts w:ascii="Arial" w:hAnsi="Arial" w:cs="David"/>
          <w:rtl/>
        </w:rPr>
      </w:pPr>
    </w:p>
    <w:p w14:paraId="310644DC"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רוצה להציג בפני הוועדה כמה נקודות, שאולי כדאי לתת עליהן את הדעת. מניסיון העבר נתקלנו במצב שבו מופנית שאלה לשר פלוני, ולמעשה תחום השאלה נופל בסמכותו של שר אחר. הדבר נובע או משגגה שנפלה תחת השואל, או מאיזושהי כוונה מכוּונת מצד השואל שרוצה את תשובתו של השר הפלוני דווקא. לפעמים יש מצב שבו יש התחבטות, וכעין משחק </w:t>
      </w:r>
      <w:proofErr w:type="spellStart"/>
      <w:r w:rsidRPr="00FB3105">
        <w:rPr>
          <w:rFonts w:ascii="Arial" w:hAnsi="Arial" w:cs="David"/>
          <w:rtl/>
        </w:rPr>
        <w:t>פינג</w:t>
      </w:r>
      <w:proofErr w:type="spellEnd"/>
      <w:r w:rsidRPr="00FB3105">
        <w:rPr>
          <w:rFonts w:ascii="Arial" w:hAnsi="Arial" w:cs="David"/>
          <w:rtl/>
        </w:rPr>
        <w:t>-</w:t>
      </w:r>
      <w:proofErr w:type="spellStart"/>
      <w:r w:rsidRPr="00FB3105">
        <w:rPr>
          <w:rFonts w:ascii="Arial" w:hAnsi="Arial" w:cs="David"/>
          <w:rtl/>
        </w:rPr>
        <w:t>פונג</w:t>
      </w:r>
      <w:proofErr w:type="spellEnd"/>
      <w:r w:rsidRPr="00FB3105">
        <w:rPr>
          <w:rFonts w:ascii="Arial" w:hAnsi="Arial" w:cs="David"/>
          <w:rtl/>
        </w:rPr>
        <w:t xml:space="preserve"> – זה עובר לשר זה וחוזר לשר ההוא. </w:t>
      </w:r>
    </w:p>
    <w:p w14:paraId="588C83A9"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21A3DF23" w14:textId="77777777" w:rsidR="00FB3105" w:rsidRPr="00FB3105" w:rsidRDefault="00FB3105" w:rsidP="00FB3105">
      <w:pPr>
        <w:bidi/>
        <w:jc w:val="both"/>
        <w:rPr>
          <w:rFonts w:ascii="Arial" w:hAnsi="Arial" w:cs="David"/>
          <w:rtl/>
        </w:rPr>
      </w:pPr>
    </w:p>
    <w:p w14:paraId="26B3F50B" w14:textId="77777777" w:rsidR="00FB3105" w:rsidRPr="00FB3105" w:rsidRDefault="00FB3105" w:rsidP="00FB3105">
      <w:pPr>
        <w:bidi/>
        <w:jc w:val="both"/>
        <w:rPr>
          <w:rFonts w:ascii="Arial" w:hAnsi="Arial" w:cs="David"/>
          <w:rtl/>
        </w:rPr>
      </w:pPr>
      <w:r w:rsidRPr="00FB3105">
        <w:rPr>
          <w:rFonts w:ascii="Arial" w:hAnsi="Arial" w:cs="David"/>
          <w:rtl/>
        </w:rPr>
        <w:tab/>
        <w:t>מר זוהר, אני חושב שיש לנו סעיף כזה בהמשך – איזה שרים אמורים לענות. זה קודם כול השר הרלוונטי למשרד, ואם לא – סגנו של אותו שר, ואם לא - - -</w:t>
      </w:r>
    </w:p>
    <w:p w14:paraId="60CC6AB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D276991" w14:textId="77777777" w:rsidR="00FB3105" w:rsidRPr="00FB3105" w:rsidRDefault="00FB3105" w:rsidP="00FB3105">
      <w:pPr>
        <w:bidi/>
        <w:jc w:val="both"/>
        <w:rPr>
          <w:rFonts w:ascii="Arial" w:hAnsi="Arial" w:cs="David"/>
          <w:rtl/>
        </w:rPr>
      </w:pPr>
    </w:p>
    <w:p w14:paraId="0C09AD28" w14:textId="77777777" w:rsidR="00FB3105" w:rsidRPr="00FB3105" w:rsidRDefault="00FB3105" w:rsidP="00FB3105">
      <w:pPr>
        <w:bidi/>
        <w:jc w:val="both"/>
        <w:rPr>
          <w:rFonts w:ascii="Arial" w:hAnsi="Arial" w:cs="David"/>
          <w:rtl/>
        </w:rPr>
      </w:pPr>
      <w:r w:rsidRPr="00FB3105">
        <w:rPr>
          <w:rFonts w:ascii="Arial" w:hAnsi="Arial" w:cs="David"/>
          <w:rtl/>
        </w:rPr>
        <w:tab/>
        <w:t xml:space="preserve">לא, זה נושא אחר. </w:t>
      </w:r>
    </w:p>
    <w:p w14:paraId="6A4483F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אריה זוהר:</w:t>
      </w:r>
    </w:p>
    <w:p w14:paraId="6187698E" w14:textId="77777777" w:rsidR="00FB3105" w:rsidRPr="00FB3105" w:rsidRDefault="00FB3105" w:rsidP="00FB3105">
      <w:pPr>
        <w:bidi/>
        <w:jc w:val="both"/>
        <w:rPr>
          <w:rFonts w:ascii="Arial" w:hAnsi="Arial" w:cs="David"/>
          <w:rtl/>
        </w:rPr>
      </w:pPr>
    </w:p>
    <w:p w14:paraId="22E949B9" w14:textId="77777777" w:rsidR="00FB3105" w:rsidRPr="00FB3105" w:rsidRDefault="00FB3105" w:rsidP="00FB3105">
      <w:pPr>
        <w:bidi/>
        <w:jc w:val="both"/>
        <w:rPr>
          <w:rFonts w:ascii="Arial" w:hAnsi="Arial" w:cs="David"/>
          <w:rtl/>
        </w:rPr>
      </w:pPr>
      <w:r w:rsidRPr="00FB3105">
        <w:rPr>
          <w:rFonts w:ascii="Arial" w:hAnsi="Arial" w:cs="David"/>
          <w:rtl/>
        </w:rPr>
        <w:tab/>
        <w:t xml:space="preserve">זה בתשובות להצעה לסדר. </w:t>
      </w:r>
    </w:p>
    <w:p w14:paraId="6ABE0F9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86884A6" w14:textId="77777777" w:rsidR="00FB3105" w:rsidRPr="00FB3105" w:rsidRDefault="00FB3105" w:rsidP="00FB3105">
      <w:pPr>
        <w:bidi/>
        <w:jc w:val="both"/>
        <w:rPr>
          <w:rFonts w:ascii="Arial" w:hAnsi="Arial" w:cs="David"/>
          <w:rtl/>
        </w:rPr>
      </w:pPr>
    </w:p>
    <w:p w14:paraId="7CB58CA6"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חושב שפרקטית אנחנו יכולים לפתור את הבעיה. כמו שאנחנו יושבים אתך תמיד אחרי הנשיאות ובודקים את ההתאמה של ההצעות הדחופות לשרים הרלוונטיים – אנחנו יכולים גם ליצור מנגנון תיאום אתכם, שאחרי שאנחנו נבחר את השאלות, נשב ונראה שהשאלות מתאימות לשר שאמור להשיב. </w:t>
      </w:r>
    </w:p>
    <w:p w14:paraId="5BE1ACE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אריה זוהר:</w:t>
      </w:r>
    </w:p>
    <w:p w14:paraId="7BB3B3DF" w14:textId="77777777" w:rsidR="00FB3105" w:rsidRPr="00FB3105" w:rsidRDefault="00FB3105" w:rsidP="00FB3105">
      <w:pPr>
        <w:bidi/>
        <w:jc w:val="both"/>
        <w:rPr>
          <w:rFonts w:ascii="Arial" w:hAnsi="Arial" w:cs="David"/>
          <w:rtl/>
        </w:rPr>
      </w:pPr>
    </w:p>
    <w:p w14:paraId="38085F8F" w14:textId="77777777" w:rsidR="00FB3105" w:rsidRPr="00FB3105" w:rsidRDefault="00FB3105" w:rsidP="00FB3105">
      <w:pPr>
        <w:bidi/>
        <w:jc w:val="both"/>
        <w:rPr>
          <w:rFonts w:ascii="Arial" w:hAnsi="Arial" w:cs="David"/>
          <w:rtl/>
        </w:rPr>
      </w:pPr>
      <w:r w:rsidRPr="00FB3105">
        <w:rPr>
          <w:rFonts w:ascii="Arial" w:hAnsi="Arial" w:cs="David"/>
          <w:rtl/>
        </w:rPr>
        <w:tab/>
        <w:t xml:space="preserve">זו נקודה אחת, כי קורה דבר כזה. לפעמים, על פעולה לא תקינה של שוטרים – נותנים את זה לביטחון פנים, וזה צריך להיות </w:t>
      </w:r>
      <w:proofErr w:type="spellStart"/>
      <w:r w:rsidRPr="00FB3105">
        <w:rPr>
          <w:rFonts w:ascii="Arial" w:hAnsi="Arial" w:cs="David"/>
          <w:rtl/>
        </w:rPr>
        <w:t>במח"ש</w:t>
      </w:r>
      <w:proofErr w:type="spellEnd"/>
      <w:r w:rsidRPr="00FB3105">
        <w:rPr>
          <w:rFonts w:ascii="Arial" w:hAnsi="Arial" w:cs="David"/>
          <w:rtl/>
        </w:rPr>
        <w:t xml:space="preserve">. </w:t>
      </w:r>
    </w:p>
    <w:p w14:paraId="3446BA01"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185A9607" w14:textId="77777777" w:rsidR="00FB3105" w:rsidRPr="00FB3105" w:rsidRDefault="00FB3105" w:rsidP="00FB3105">
      <w:pPr>
        <w:bidi/>
        <w:jc w:val="both"/>
        <w:rPr>
          <w:rFonts w:ascii="Arial" w:hAnsi="Arial" w:cs="David"/>
          <w:rtl/>
        </w:rPr>
      </w:pPr>
    </w:p>
    <w:p w14:paraId="663A3FF7" w14:textId="77777777" w:rsidR="00FB3105" w:rsidRPr="00FB3105" w:rsidRDefault="00FB3105" w:rsidP="00FB3105">
      <w:pPr>
        <w:bidi/>
        <w:jc w:val="both"/>
        <w:rPr>
          <w:rFonts w:ascii="Arial" w:hAnsi="Arial" w:cs="David"/>
          <w:rtl/>
        </w:rPr>
      </w:pPr>
      <w:r w:rsidRPr="00FB3105">
        <w:rPr>
          <w:rFonts w:ascii="Arial" w:hAnsi="Arial" w:cs="David"/>
          <w:rtl/>
        </w:rPr>
        <w:tab/>
        <w:t>מאה אחוז, מר זוהר, אתה אכן צודק.</w:t>
      </w:r>
    </w:p>
    <w:p w14:paraId="63B4D42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2B3AB0F5" w14:textId="77777777" w:rsidR="00FB3105" w:rsidRPr="00FB3105" w:rsidRDefault="00FB3105" w:rsidP="00FB3105">
      <w:pPr>
        <w:bidi/>
        <w:jc w:val="both"/>
        <w:rPr>
          <w:rFonts w:ascii="Arial" w:hAnsi="Arial" w:cs="David"/>
          <w:rtl/>
        </w:rPr>
      </w:pPr>
    </w:p>
    <w:p w14:paraId="05A37EF9" w14:textId="77777777" w:rsidR="00FB3105" w:rsidRPr="00FB3105" w:rsidRDefault="00FB3105" w:rsidP="00FB3105">
      <w:pPr>
        <w:bidi/>
        <w:jc w:val="both"/>
        <w:rPr>
          <w:rFonts w:ascii="Arial" w:hAnsi="Arial" w:cs="David"/>
          <w:rtl/>
        </w:rPr>
      </w:pPr>
      <w:r w:rsidRPr="00FB3105">
        <w:rPr>
          <w:rFonts w:ascii="Arial" w:hAnsi="Arial" w:cs="David"/>
          <w:rtl/>
        </w:rPr>
        <w:tab/>
        <w:t xml:space="preserve">אין לנו בעיה לתאם אתך. </w:t>
      </w:r>
    </w:p>
    <w:p w14:paraId="6C4AD35F" w14:textId="77777777" w:rsidR="00FB3105" w:rsidRPr="00FB3105" w:rsidRDefault="00FB3105" w:rsidP="00FB3105">
      <w:pPr>
        <w:bidi/>
        <w:jc w:val="both"/>
        <w:rPr>
          <w:rFonts w:ascii="Arial" w:hAnsi="Arial" w:cs="David"/>
          <w:rtl/>
        </w:rPr>
      </w:pPr>
    </w:p>
    <w:p w14:paraId="0D9BD734" w14:textId="77777777" w:rsidR="00FB3105" w:rsidRPr="00FB3105" w:rsidRDefault="00FB3105" w:rsidP="00FB3105">
      <w:pPr>
        <w:bidi/>
        <w:jc w:val="both"/>
        <w:rPr>
          <w:rFonts w:ascii="Arial" w:hAnsi="Arial" w:cs="David"/>
          <w:u w:val="single"/>
          <w:rtl/>
        </w:rPr>
      </w:pPr>
    </w:p>
    <w:p w14:paraId="2E9BAAC0" w14:textId="77777777" w:rsidR="00FB3105" w:rsidRPr="00FB3105" w:rsidRDefault="00FB3105" w:rsidP="00FB3105">
      <w:pPr>
        <w:bidi/>
        <w:jc w:val="both"/>
        <w:rPr>
          <w:rFonts w:ascii="Arial" w:hAnsi="Arial" w:cs="David"/>
          <w:u w:val="single"/>
          <w:rtl/>
        </w:rPr>
      </w:pPr>
    </w:p>
    <w:p w14:paraId="24F25ED2" w14:textId="77777777" w:rsidR="00FB3105" w:rsidRPr="00FB3105" w:rsidRDefault="00FB3105" w:rsidP="00FB3105">
      <w:pPr>
        <w:bidi/>
        <w:jc w:val="both"/>
        <w:rPr>
          <w:rFonts w:ascii="Arial" w:hAnsi="Arial" w:cs="David"/>
          <w:rtl/>
        </w:rPr>
      </w:pPr>
      <w:r w:rsidRPr="00FB3105">
        <w:rPr>
          <w:rFonts w:ascii="Arial" w:hAnsi="Arial" w:cs="David"/>
          <w:u w:val="single"/>
          <w:rtl/>
        </w:rPr>
        <w:t>אריה זוהר:</w:t>
      </w:r>
    </w:p>
    <w:p w14:paraId="012C5451" w14:textId="77777777" w:rsidR="00FB3105" w:rsidRPr="00FB3105" w:rsidRDefault="00FB3105" w:rsidP="00FB3105">
      <w:pPr>
        <w:bidi/>
        <w:jc w:val="both"/>
        <w:rPr>
          <w:rFonts w:ascii="Arial" w:hAnsi="Arial" w:cs="David"/>
          <w:rtl/>
        </w:rPr>
      </w:pPr>
    </w:p>
    <w:p w14:paraId="1CAB597B" w14:textId="77777777" w:rsidR="00FB3105" w:rsidRPr="00FB3105" w:rsidRDefault="00FB3105" w:rsidP="00FB3105">
      <w:pPr>
        <w:bidi/>
        <w:jc w:val="both"/>
        <w:rPr>
          <w:rFonts w:ascii="Arial" w:hAnsi="Arial" w:cs="David"/>
          <w:rtl/>
        </w:rPr>
      </w:pPr>
      <w:r w:rsidRPr="00FB3105">
        <w:rPr>
          <w:rFonts w:ascii="Arial" w:hAnsi="Arial" w:cs="David"/>
          <w:rtl/>
        </w:rPr>
        <w:tab/>
        <w:t xml:space="preserve">שנית, יש לפעמים שאלות שהן בתחום סמכותם של כמה שרים –  יכול להיות, יש מצבים כאלה, וצריך לדעת איך נוהגים במקרים כאלה. למשל, העלאת מוצרי יסוד – השואל יכול לומר: עלה מחיר המים, התחבורה הציבורית, הלחם, וכל דבר הוא בתחומו של שר אחר. </w:t>
      </w:r>
    </w:p>
    <w:p w14:paraId="7494840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09AA6D4" w14:textId="77777777" w:rsidR="00FB3105" w:rsidRPr="00FB3105" w:rsidRDefault="00FB3105" w:rsidP="00FB3105">
      <w:pPr>
        <w:bidi/>
        <w:jc w:val="both"/>
        <w:rPr>
          <w:rFonts w:ascii="Arial" w:hAnsi="Arial" w:cs="David"/>
          <w:rtl/>
        </w:rPr>
      </w:pPr>
    </w:p>
    <w:p w14:paraId="47FEC272" w14:textId="77777777" w:rsidR="00FB3105" w:rsidRPr="00FB3105" w:rsidRDefault="00FB3105" w:rsidP="00FB3105">
      <w:pPr>
        <w:bidi/>
        <w:jc w:val="both"/>
        <w:rPr>
          <w:rFonts w:ascii="Arial" w:hAnsi="Arial" w:cs="David"/>
          <w:rtl/>
        </w:rPr>
      </w:pPr>
      <w:r w:rsidRPr="00FB3105">
        <w:rPr>
          <w:rFonts w:ascii="Arial" w:hAnsi="Arial" w:cs="David"/>
          <w:rtl/>
        </w:rPr>
        <w:tab/>
        <w:t>אני חושב שיש לכך שני פתרונות. פתרון אחד הוא שהנשיאות – שהיא זו שבוחרת את השאלות – תהיה מודעת לעניין הזה והיא תדע לבחור את השאלות הנכונות לשר המתאים, אבל על גבי העניין הזה עוד "שלייקעס" – אנחנו נעשה תיאום אתכם, אין לנו בעיה. אנחנו הרי עובדים בתיאום.</w:t>
      </w:r>
    </w:p>
    <w:p w14:paraId="1376686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אריה זוהר:</w:t>
      </w:r>
    </w:p>
    <w:p w14:paraId="4091212C" w14:textId="77777777" w:rsidR="00FB3105" w:rsidRPr="00FB3105" w:rsidRDefault="00FB3105" w:rsidP="00FB3105">
      <w:pPr>
        <w:bidi/>
        <w:jc w:val="both"/>
        <w:rPr>
          <w:rFonts w:ascii="Arial" w:hAnsi="Arial" w:cs="David"/>
          <w:rtl/>
        </w:rPr>
      </w:pPr>
    </w:p>
    <w:p w14:paraId="1AB26D54" w14:textId="77777777" w:rsidR="00FB3105" w:rsidRPr="00FB3105" w:rsidRDefault="00FB3105" w:rsidP="00FB3105">
      <w:pPr>
        <w:bidi/>
        <w:jc w:val="both"/>
        <w:rPr>
          <w:rFonts w:ascii="Arial" w:hAnsi="Arial" w:cs="David"/>
          <w:rtl/>
        </w:rPr>
      </w:pPr>
      <w:r w:rsidRPr="00FB3105">
        <w:rPr>
          <w:rFonts w:ascii="Arial" w:hAnsi="Arial" w:cs="David"/>
          <w:rtl/>
        </w:rPr>
        <w:tab/>
        <w:t xml:space="preserve">הערה אחרונה. בדברי ההסבר להצעה מדובר על כך שהשאלות תועברנה לשר 14 יום לפני המועד שבו הוא ישיב. </w:t>
      </w:r>
    </w:p>
    <w:p w14:paraId="4A18E8E9" w14:textId="77777777" w:rsidR="00FB3105" w:rsidRPr="00FB3105" w:rsidRDefault="00FB3105" w:rsidP="00FB3105">
      <w:pPr>
        <w:bidi/>
        <w:jc w:val="both"/>
        <w:rPr>
          <w:rFonts w:ascii="Arial" w:hAnsi="Arial" w:cs="David"/>
          <w:rtl/>
        </w:rPr>
      </w:pPr>
    </w:p>
    <w:p w14:paraId="38AC11BB" w14:textId="77777777" w:rsidR="00FB3105" w:rsidRPr="00FB3105" w:rsidRDefault="00FB3105" w:rsidP="00FB3105">
      <w:pPr>
        <w:bidi/>
        <w:jc w:val="both"/>
        <w:rPr>
          <w:rFonts w:ascii="Arial" w:hAnsi="Arial" w:cs="David"/>
          <w:rtl/>
        </w:rPr>
      </w:pPr>
      <w:r w:rsidRPr="00FB3105">
        <w:rPr>
          <w:rFonts w:ascii="Arial" w:hAnsi="Arial" w:cs="David"/>
          <w:rtl/>
        </w:rPr>
        <w:tab/>
        <w:t xml:space="preserve">זה לא מופיע בהצעה להחלטה, ואולי כדאי שזה יהיה כתוב ממש באופן מובהק, כי מה שאני מבין מההצעה, שזה יועבר 14 יום לפני כן, אחר כך הנשיאות תחליט איזה 15 שאלות תועברנה לשר, ולא כתוב באיזה פרק זמן יקבל את זה השר הנשאל. אני מניח שהכוונה </w:t>
      </w:r>
      <w:proofErr w:type="spellStart"/>
      <w:r w:rsidRPr="00FB3105">
        <w:rPr>
          <w:rFonts w:ascii="Arial" w:hAnsi="Arial" w:cs="David"/>
          <w:rtl/>
        </w:rPr>
        <w:t>היתה</w:t>
      </w:r>
      <w:proofErr w:type="spellEnd"/>
      <w:r w:rsidRPr="00FB3105">
        <w:rPr>
          <w:rFonts w:ascii="Arial" w:hAnsi="Arial" w:cs="David"/>
          <w:rtl/>
        </w:rPr>
        <w:t xml:space="preserve"> שהוא יקבל את זה לפחות 14 יום לפני יום השאלות.</w:t>
      </w:r>
    </w:p>
    <w:p w14:paraId="3C30F9A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ירדנה </w:t>
      </w:r>
      <w:proofErr w:type="spellStart"/>
      <w:r w:rsidRPr="00FB3105">
        <w:rPr>
          <w:rFonts w:ascii="Arial" w:hAnsi="Arial" w:cs="David"/>
          <w:u w:val="single"/>
          <w:rtl/>
        </w:rPr>
        <w:t>מלר</w:t>
      </w:r>
      <w:proofErr w:type="spellEnd"/>
      <w:r w:rsidRPr="00FB3105">
        <w:rPr>
          <w:rFonts w:ascii="Arial" w:hAnsi="Arial" w:cs="David"/>
          <w:u w:val="single"/>
          <w:rtl/>
        </w:rPr>
        <w:t>-הורוביץ:</w:t>
      </w:r>
    </w:p>
    <w:p w14:paraId="3DE6DA94" w14:textId="77777777" w:rsidR="00FB3105" w:rsidRPr="00FB3105" w:rsidRDefault="00FB3105" w:rsidP="00FB3105">
      <w:pPr>
        <w:bidi/>
        <w:jc w:val="both"/>
        <w:rPr>
          <w:rFonts w:ascii="Arial" w:hAnsi="Arial" w:cs="David"/>
          <w:rtl/>
        </w:rPr>
      </w:pPr>
    </w:p>
    <w:p w14:paraId="5C5C4837" w14:textId="77777777" w:rsidR="00FB3105" w:rsidRPr="00FB3105" w:rsidRDefault="00FB3105" w:rsidP="00FB3105">
      <w:pPr>
        <w:bidi/>
        <w:jc w:val="both"/>
        <w:rPr>
          <w:rFonts w:ascii="Arial" w:hAnsi="Arial" w:cs="David"/>
          <w:rtl/>
        </w:rPr>
      </w:pPr>
      <w:r w:rsidRPr="00FB3105">
        <w:rPr>
          <w:rFonts w:ascii="Arial" w:hAnsi="Arial" w:cs="David"/>
          <w:rtl/>
        </w:rPr>
        <w:tab/>
        <w:t xml:space="preserve">נכון. </w:t>
      </w:r>
    </w:p>
    <w:p w14:paraId="5B4B47C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אריה זוהר:</w:t>
      </w:r>
    </w:p>
    <w:p w14:paraId="720CDF40" w14:textId="77777777" w:rsidR="00FB3105" w:rsidRPr="00FB3105" w:rsidRDefault="00FB3105" w:rsidP="00FB3105">
      <w:pPr>
        <w:bidi/>
        <w:jc w:val="both"/>
        <w:rPr>
          <w:rFonts w:ascii="Arial" w:hAnsi="Arial" w:cs="David"/>
          <w:u w:val="single"/>
          <w:rtl/>
        </w:rPr>
      </w:pPr>
    </w:p>
    <w:p w14:paraId="72DD8B2A" w14:textId="77777777" w:rsidR="00FB3105" w:rsidRPr="00FB3105" w:rsidRDefault="00FB3105" w:rsidP="00FB3105">
      <w:pPr>
        <w:bidi/>
        <w:jc w:val="both"/>
        <w:rPr>
          <w:rFonts w:ascii="Arial" w:hAnsi="Arial" w:cs="David"/>
          <w:rtl/>
        </w:rPr>
      </w:pPr>
      <w:r w:rsidRPr="00FB3105">
        <w:rPr>
          <w:rFonts w:ascii="Arial" w:hAnsi="Arial" w:cs="David"/>
          <w:rtl/>
        </w:rPr>
        <w:tab/>
        <w:t xml:space="preserve">שאלה אם אין מקום להכניס את ההבהרה הברורה הזאת בהצעה להחלטה. </w:t>
      </w:r>
    </w:p>
    <w:p w14:paraId="3830C045"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14CF434" w14:textId="77777777" w:rsidR="00FB3105" w:rsidRPr="00FB3105" w:rsidRDefault="00FB3105" w:rsidP="00FB3105">
      <w:pPr>
        <w:bidi/>
        <w:jc w:val="both"/>
        <w:rPr>
          <w:rFonts w:ascii="Arial" w:hAnsi="Arial" w:cs="David"/>
          <w:rtl/>
        </w:rPr>
      </w:pPr>
    </w:p>
    <w:p w14:paraId="40414043" w14:textId="77777777" w:rsidR="00FB3105" w:rsidRPr="00FB3105" w:rsidRDefault="00FB3105" w:rsidP="00FB3105">
      <w:pPr>
        <w:bidi/>
        <w:jc w:val="both"/>
        <w:rPr>
          <w:rFonts w:ascii="Arial" w:hAnsi="Arial" w:cs="David"/>
          <w:rtl/>
        </w:rPr>
      </w:pPr>
      <w:r w:rsidRPr="00FB3105">
        <w:rPr>
          <w:rFonts w:ascii="Arial" w:hAnsi="Arial" w:cs="David"/>
          <w:rtl/>
        </w:rPr>
        <w:tab/>
        <w:t xml:space="preserve">כן. אנחנו נעשה כך שחברי הכנסת יצטרכו למסור את השאלות 16 יום לפני, כדי לאפשר לנשיאות לקבל את ההחלטה ביחס לשאלות, ואז להעביר את זה לשרים 14 יום לפני כן. אנחנו נתקן את הנוסח בהתאם. </w:t>
      </w:r>
    </w:p>
    <w:p w14:paraId="224B2E39"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3938F90E" w14:textId="77777777" w:rsidR="00FB3105" w:rsidRPr="00FB3105" w:rsidRDefault="00FB3105" w:rsidP="00FB3105">
      <w:pPr>
        <w:bidi/>
        <w:jc w:val="both"/>
        <w:rPr>
          <w:rFonts w:ascii="Arial" w:hAnsi="Arial" w:cs="David"/>
          <w:rtl/>
        </w:rPr>
      </w:pPr>
    </w:p>
    <w:p w14:paraId="59B75857" w14:textId="77777777" w:rsidR="00FB3105" w:rsidRPr="00FB3105" w:rsidRDefault="00FB3105" w:rsidP="00FB3105">
      <w:pPr>
        <w:bidi/>
        <w:jc w:val="both"/>
        <w:rPr>
          <w:rFonts w:ascii="Arial" w:hAnsi="Arial" w:cs="David"/>
          <w:rtl/>
        </w:rPr>
      </w:pPr>
      <w:r w:rsidRPr="00FB3105">
        <w:rPr>
          <w:rFonts w:ascii="Arial" w:hAnsi="Arial" w:cs="David"/>
          <w:rtl/>
        </w:rPr>
        <w:tab/>
        <w:t>עד כאן, מר זוהר?</w:t>
      </w:r>
    </w:p>
    <w:p w14:paraId="69C4DBA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אריה זוהר:</w:t>
      </w:r>
    </w:p>
    <w:p w14:paraId="402C15B3" w14:textId="77777777" w:rsidR="00FB3105" w:rsidRPr="00FB3105" w:rsidRDefault="00FB3105" w:rsidP="00FB3105">
      <w:pPr>
        <w:bidi/>
        <w:jc w:val="both"/>
        <w:rPr>
          <w:rFonts w:ascii="Arial" w:hAnsi="Arial" w:cs="David"/>
          <w:rtl/>
        </w:rPr>
      </w:pPr>
    </w:p>
    <w:p w14:paraId="7649410D" w14:textId="77777777" w:rsidR="00FB3105" w:rsidRPr="00FB3105" w:rsidRDefault="00FB3105" w:rsidP="00FB3105">
      <w:pPr>
        <w:bidi/>
        <w:jc w:val="both"/>
        <w:rPr>
          <w:rFonts w:ascii="Arial" w:hAnsi="Arial" w:cs="David"/>
          <w:rtl/>
        </w:rPr>
      </w:pPr>
      <w:r w:rsidRPr="00FB3105">
        <w:rPr>
          <w:rFonts w:ascii="Arial" w:hAnsi="Arial" w:cs="David"/>
          <w:rtl/>
        </w:rPr>
        <w:tab/>
        <w:t xml:space="preserve">עד כאן ההערות לסעיף הזה. </w:t>
      </w:r>
    </w:p>
    <w:p w14:paraId="7351856F"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1978DAF4" w14:textId="77777777" w:rsidR="00FB3105" w:rsidRPr="00FB3105" w:rsidRDefault="00FB3105" w:rsidP="00FB3105">
      <w:pPr>
        <w:bidi/>
        <w:jc w:val="both"/>
        <w:rPr>
          <w:rFonts w:ascii="Arial" w:hAnsi="Arial" w:cs="David"/>
          <w:rtl/>
        </w:rPr>
      </w:pPr>
    </w:p>
    <w:p w14:paraId="4C747E35" w14:textId="77777777" w:rsidR="00FB3105" w:rsidRPr="00FB3105" w:rsidRDefault="00FB3105" w:rsidP="00FB3105">
      <w:pPr>
        <w:bidi/>
        <w:jc w:val="both"/>
        <w:rPr>
          <w:rFonts w:ascii="Arial" w:hAnsi="Arial" w:cs="David"/>
          <w:rtl/>
        </w:rPr>
      </w:pPr>
      <w:r w:rsidRPr="00FB3105">
        <w:rPr>
          <w:rFonts w:ascii="Arial" w:hAnsi="Arial" w:cs="David"/>
          <w:rtl/>
        </w:rPr>
        <w:tab/>
        <w:t>תודה. האם יש עוד הערות?</w:t>
      </w:r>
    </w:p>
    <w:p w14:paraId="2C1AA09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4901CA0" w14:textId="77777777" w:rsidR="00FB3105" w:rsidRPr="00FB3105" w:rsidRDefault="00FB3105" w:rsidP="00FB3105">
      <w:pPr>
        <w:bidi/>
        <w:jc w:val="both"/>
        <w:rPr>
          <w:rFonts w:ascii="Arial" w:hAnsi="Arial" w:cs="David"/>
          <w:rtl/>
        </w:rPr>
      </w:pPr>
    </w:p>
    <w:p w14:paraId="77A6D015" w14:textId="77777777" w:rsidR="00FB3105" w:rsidRPr="00FB3105" w:rsidRDefault="00FB3105" w:rsidP="00FB3105">
      <w:pPr>
        <w:bidi/>
        <w:jc w:val="both"/>
        <w:rPr>
          <w:rFonts w:ascii="Arial" w:hAnsi="Arial" w:cs="David"/>
          <w:rtl/>
        </w:rPr>
      </w:pPr>
      <w:r w:rsidRPr="00FB3105">
        <w:rPr>
          <w:rFonts w:ascii="Arial" w:hAnsi="Arial" w:cs="David"/>
          <w:rtl/>
        </w:rPr>
        <w:tab/>
        <w:t xml:space="preserve">ארבל, אולי תקראי את הנוסח ואז נעשה תיקונים של הנוסח. </w:t>
      </w:r>
    </w:p>
    <w:p w14:paraId="5589AB0A"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1D7390C0" w14:textId="77777777" w:rsidR="00FB3105" w:rsidRPr="00FB3105" w:rsidRDefault="00FB3105" w:rsidP="00FB3105">
      <w:pPr>
        <w:bidi/>
        <w:jc w:val="both"/>
        <w:rPr>
          <w:rFonts w:ascii="Arial" w:hAnsi="Arial" w:cs="David"/>
          <w:rtl/>
        </w:rPr>
      </w:pPr>
    </w:p>
    <w:p w14:paraId="7584E1B9" w14:textId="77777777" w:rsidR="00FB3105" w:rsidRPr="00FB3105" w:rsidRDefault="00FB3105" w:rsidP="00FB3105">
      <w:pPr>
        <w:bidi/>
        <w:jc w:val="both"/>
        <w:rPr>
          <w:rFonts w:ascii="Arial" w:hAnsi="Arial" w:cs="David"/>
          <w:rtl/>
        </w:rPr>
      </w:pPr>
      <w:r w:rsidRPr="00FB3105">
        <w:rPr>
          <w:rFonts w:ascii="Arial" w:hAnsi="Arial" w:cs="David"/>
          <w:rtl/>
        </w:rPr>
        <w:tab/>
        <w:t>רבותי, אנחנו קוראים את הנוסח בעמוד 9.</w:t>
      </w:r>
    </w:p>
    <w:p w14:paraId="05D47D75" w14:textId="77777777" w:rsidR="00FB3105" w:rsidRPr="00FB3105" w:rsidRDefault="00FB3105" w:rsidP="00FB3105">
      <w:pPr>
        <w:bidi/>
        <w:jc w:val="both"/>
        <w:rPr>
          <w:rFonts w:ascii="Arial" w:hAnsi="Arial" w:cs="David"/>
          <w:rtl/>
        </w:rPr>
      </w:pPr>
      <w:r w:rsidRPr="00FB3105">
        <w:rPr>
          <w:rFonts w:ascii="Arial" w:hAnsi="Arial" w:cs="David"/>
          <w:rtl/>
        </w:rPr>
        <w:br/>
      </w:r>
    </w:p>
    <w:p w14:paraId="43DD9FBC" w14:textId="77777777" w:rsidR="00FB3105" w:rsidRPr="00FB3105" w:rsidRDefault="00FB3105" w:rsidP="00FB3105">
      <w:pPr>
        <w:bidi/>
        <w:jc w:val="both"/>
        <w:rPr>
          <w:rFonts w:ascii="Arial" w:hAnsi="Arial" w:cs="David"/>
          <w:rtl/>
        </w:rPr>
      </w:pP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2845CBE9" w14:textId="77777777" w:rsidR="00FB3105" w:rsidRPr="00FB3105" w:rsidRDefault="00FB3105" w:rsidP="00FB3105">
      <w:pPr>
        <w:bidi/>
        <w:jc w:val="both"/>
        <w:rPr>
          <w:rFonts w:ascii="Arial" w:hAnsi="Arial" w:cs="David"/>
          <w:rtl/>
        </w:rPr>
      </w:pPr>
    </w:p>
    <w:p w14:paraId="18AC709B" w14:textId="77777777" w:rsidR="00FB3105" w:rsidRPr="00FB3105" w:rsidRDefault="00FB3105" w:rsidP="00FB3105">
      <w:pPr>
        <w:bidi/>
        <w:jc w:val="both"/>
        <w:rPr>
          <w:rFonts w:ascii="Arial" w:hAnsi="Arial" w:cs="David"/>
          <w:rtl/>
        </w:rPr>
      </w:pPr>
      <w:r w:rsidRPr="00FB3105">
        <w:rPr>
          <w:rFonts w:ascii="Arial" w:hAnsi="Arial" w:cs="David"/>
          <w:rtl/>
        </w:rPr>
        <w:tab/>
        <w:t xml:space="preserve">הנושא הזה של "שעת השאלות" - מוצע כרגע שזה יהיה כהחלטה של ועדת הכנסת ולא כתיקון לתקנון. אפשר שזה יהיה כך, אפשר שזה יהיה כך, רק צריך לשים לב שאם זאת החלטה של ועדת הכנסת – לא יחול מה שאמר היושב-ראש שזה מונח להשגות, אלא זוהי החלטה וברגע שהיא מונחת, היא בתוקף. </w:t>
      </w:r>
    </w:p>
    <w:p w14:paraId="2A689E4F"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A8E18CA" w14:textId="77777777" w:rsidR="00FB3105" w:rsidRPr="00FB3105" w:rsidRDefault="00FB3105" w:rsidP="00FB3105">
      <w:pPr>
        <w:bidi/>
        <w:jc w:val="both"/>
        <w:rPr>
          <w:rFonts w:ascii="Arial" w:hAnsi="Arial" w:cs="David"/>
          <w:rtl/>
        </w:rPr>
      </w:pPr>
    </w:p>
    <w:p w14:paraId="0859B9EE" w14:textId="77777777" w:rsidR="00FB3105" w:rsidRPr="00FB3105" w:rsidRDefault="00FB3105" w:rsidP="00FB3105">
      <w:pPr>
        <w:bidi/>
        <w:jc w:val="both"/>
        <w:rPr>
          <w:rFonts w:ascii="Arial" w:hAnsi="Arial" w:cs="David"/>
          <w:rtl/>
        </w:rPr>
      </w:pPr>
      <w:r w:rsidRPr="00FB3105">
        <w:rPr>
          <w:rFonts w:ascii="Arial" w:hAnsi="Arial" w:cs="David"/>
          <w:rtl/>
        </w:rPr>
        <w:tab/>
        <w:t>אנחנו באמת רוצים להתחיל את הפרויקט של "שעת שאלות" כבר עכשיו, בכנס החורף.</w:t>
      </w:r>
    </w:p>
    <w:p w14:paraId="753E89F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7B3EE260" w14:textId="77777777" w:rsidR="00FB3105" w:rsidRPr="00FB3105" w:rsidRDefault="00FB3105" w:rsidP="00FB3105">
      <w:pPr>
        <w:bidi/>
        <w:jc w:val="both"/>
        <w:rPr>
          <w:rFonts w:ascii="Arial" w:hAnsi="Arial" w:cs="David"/>
          <w:rtl/>
        </w:rPr>
      </w:pPr>
    </w:p>
    <w:p w14:paraId="367F7895" w14:textId="77777777" w:rsidR="00FB3105" w:rsidRPr="00FB3105" w:rsidRDefault="00FB3105" w:rsidP="00FB3105">
      <w:pPr>
        <w:bidi/>
        <w:jc w:val="both"/>
        <w:rPr>
          <w:rFonts w:ascii="Arial" w:hAnsi="Arial" w:cs="David"/>
          <w:rtl/>
        </w:rPr>
      </w:pPr>
      <w:r w:rsidRPr="00FB3105">
        <w:rPr>
          <w:rFonts w:ascii="Arial" w:hAnsi="Arial" w:cs="David"/>
          <w:rtl/>
        </w:rPr>
        <w:tab/>
        <w:t xml:space="preserve">הסיבה שהציעו את זה כך היא </w:t>
      </w:r>
      <w:proofErr w:type="spellStart"/>
      <w:r w:rsidRPr="00FB3105">
        <w:rPr>
          <w:rFonts w:ascii="Arial" w:hAnsi="Arial" w:cs="David"/>
          <w:rtl/>
        </w:rPr>
        <w:t>שהיתה</w:t>
      </w:r>
      <w:proofErr w:type="spellEnd"/>
      <w:r w:rsidRPr="00FB3105">
        <w:rPr>
          <w:rFonts w:ascii="Arial" w:hAnsi="Arial" w:cs="David"/>
          <w:rtl/>
        </w:rPr>
        <w:t xml:space="preserve"> החלטה קודמת בעניין לפני עשור – </w:t>
      </w:r>
      <w:proofErr w:type="spellStart"/>
      <w:r w:rsidRPr="00FB3105">
        <w:rPr>
          <w:rFonts w:ascii="Arial" w:hAnsi="Arial" w:cs="David"/>
          <w:rtl/>
        </w:rPr>
        <w:t>שהיתה</w:t>
      </w:r>
      <w:proofErr w:type="spellEnd"/>
      <w:r w:rsidRPr="00FB3105">
        <w:rPr>
          <w:rFonts w:ascii="Arial" w:hAnsi="Arial" w:cs="David"/>
          <w:rtl/>
        </w:rPr>
        <w:t xml:space="preserve"> כהחלטה ולא כתיקון תקנון – אפשר יהיה גם בעתיד להכניס את זה לתקנון, אם ירצו. </w:t>
      </w:r>
    </w:p>
    <w:p w14:paraId="5341C1C5" w14:textId="77777777" w:rsidR="00FB3105" w:rsidRPr="00FB3105" w:rsidRDefault="00FB3105" w:rsidP="00FB3105">
      <w:pPr>
        <w:bidi/>
        <w:jc w:val="both"/>
        <w:rPr>
          <w:rFonts w:ascii="Arial" w:hAnsi="Arial" w:cs="David"/>
          <w:rtl/>
        </w:rPr>
      </w:pPr>
    </w:p>
    <w:p w14:paraId="1CB39403" w14:textId="77777777" w:rsidR="00FB3105" w:rsidRPr="00FB3105" w:rsidRDefault="00FB3105" w:rsidP="00FB3105">
      <w:pPr>
        <w:bidi/>
        <w:jc w:val="both"/>
        <w:rPr>
          <w:rFonts w:ascii="Arial" w:hAnsi="Arial" w:cs="David"/>
          <w:rtl/>
        </w:rPr>
      </w:pPr>
      <w:r w:rsidRPr="00FB3105">
        <w:rPr>
          <w:rFonts w:ascii="Arial" w:hAnsi="Arial" w:cs="David"/>
          <w:rtl/>
        </w:rPr>
        <w:tab/>
        <w:t>מוצע כך:</w:t>
      </w:r>
    </w:p>
    <w:p w14:paraId="3041EAB7" w14:textId="77777777" w:rsidR="00FB3105" w:rsidRPr="00FB3105" w:rsidRDefault="00FB3105" w:rsidP="00FB3105">
      <w:pPr>
        <w:bidi/>
        <w:jc w:val="both"/>
        <w:rPr>
          <w:rFonts w:ascii="Arial" w:hAnsi="Arial" w:cs="David"/>
          <w:rtl/>
        </w:rPr>
      </w:pPr>
    </w:p>
    <w:p w14:paraId="6BD64E16" w14:textId="77777777" w:rsidR="00FB3105" w:rsidRPr="00FB3105" w:rsidRDefault="00FB3105" w:rsidP="00FB3105">
      <w:pPr>
        <w:bidi/>
        <w:jc w:val="both"/>
        <w:rPr>
          <w:rFonts w:ascii="Arial" w:hAnsi="Arial" w:cs="David"/>
          <w:rtl/>
        </w:rPr>
      </w:pPr>
      <w:r w:rsidRPr="00FB3105">
        <w:rPr>
          <w:rFonts w:ascii="Arial" w:hAnsi="Arial" w:cs="David"/>
          <w:rtl/>
        </w:rPr>
        <w:t>"קיום "שעת שאלות"</w:t>
      </w:r>
    </w:p>
    <w:p w14:paraId="177E9981" w14:textId="77777777" w:rsidR="00FB3105" w:rsidRPr="00FB3105" w:rsidRDefault="00FB3105" w:rsidP="00FB3105">
      <w:pPr>
        <w:numPr>
          <w:ilvl w:val="0"/>
          <w:numId w:val="2"/>
        </w:numPr>
        <w:overflowPunct w:val="0"/>
        <w:autoSpaceDE w:val="0"/>
        <w:autoSpaceDN w:val="0"/>
        <w:bidi/>
        <w:adjustRightInd w:val="0"/>
        <w:ind w:right="0"/>
        <w:jc w:val="both"/>
        <w:textAlignment w:val="baseline"/>
        <w:rPr>
          <w:rFonts w:ascii="Arial" w:hAnsi="Arial" w:cs="David"/>
          <w:rtl/>
        </w:rPr>
      </w:pPr>
      <w:r w:rsidRPr="00FB3105">
        <w:rPr>
          <w:rFonts w:ascii="Arial" w:hAnsi="Arial" w:cs="David"/>
          <w:rtl/>
        </w:rPr>
        <w:t xml:space="preserve">מדי שבוע, במועד שיקבע יושב-ראש הכנסת, תקיים הכנסת "שעת שאלות", המופנות לראש הממשלה או לשר אחר כפי שיקבע היושב-ראש. </w:t>
      </w:r>
    </w:p>
    <w:p w14:paraId="6ED3B8E9" w14:textId="77777777" w:rsidR="00FB3105" w:rsidRPr="00FB3105" w:rsidRDefault="00FB3105" w:rsidP="00FB3105">
      <w:pPr>
        <w:bidi/>
        <w:jc w:val="both"/>
        <w:rPr>
          <w:rFonts w:ascii="Arial" w:hAnsi="Arial" w:cs="David"/>
          <w:rtl/>
        </w:rPr>
      </w:pPr>
    </w:p>
    <w:p w14:paraId="4B69B4AF" w14:textId="77777777" w:rsidR="00FB3105" w:rsidRPr="00FB3105" w:rsidRDefault="00FB3105" w:rsidP="00FB3105">
      <w:pPr>
        <w:bidi/>
        <w:jc w:val="both"/>
        <w:rPr>
          <w:rFonts w:ascii="Arial" w:hAnsi="Arial" w:cs="David"/>
          <w:rtl/>
        </w:rPr>
      </w:pPr>
      <w:r w:rsidRPr="00FB3105">
        <w:rPr>
          <w:rFonts w:ascii="Arial" w:hAnsi="Arial" w:cs="David"/>
          <w:rtl/>
        </w:rPr>
        <w:t>הגשת שאלות</w:t>
      </w:r>
    </w:p>
    <w:p w14:paraId="31458919" w14:textId="77777777" w:rsidR="00FB3105" w:rsidRPr="00FB3105" w:rsidRDefault="00FB3105" w:rsidP="00FB3105">
      <w:pPr>
        <w:bidi/>
        <w:jc w:val="both"/>
        <w:rPr>
          <w:rFonts w:ascii="Arial" w:hAnsi="Arial" w:cs="David"/>
          <w:rtl/>
        </w:rPr>
      </w:pPr>
      <w:r w:rsidRPr="00FB3105">
        <w:rPr>
          <w:rFonts w:ascii="Arial" w:hAnsi="Arial" w:cs="David"/>
          <w:rtl/>
        </w:rPr>
        <w:t xml:space="preserve">2.(א) שאלה תוגש למזכירות הכנסת בכתב, חתומה בידי חבר הכנסת השואל, וכן באמצעות </w:t>
      </w:r>
    </w:p>
    <w:p w14:paraId="53A950A8" w14:textId="77777777" w:rsidR="00FB3105" w:rsidRPr="00FB3105" w:rsidRDefault="00FB3105" w:rsidP="00FB3105">
      <w:pPr>
        <w:bidi/>
        <w:jc w:val="both"/>
        <w:rPr>
          <w:rFonts w:ascii="Arial" w:hAnsi="Arial" w:cs="David"/>
          <w:rtl/>
        </w:rPr>
      </w:pPr>
      <w:r w:rsidRPr="00FB3105">
        <w:rPr>
          <w:rFonts w:ascii="Arial" w:hAnsi="Arial" w:cs="David"/>
          <w:rtl/>
        </w:rPr>
        <w:t xml:space="preserve">        הדואר האלקטרוני, 14 ימים לפני קיום "שעת השאלות"; נשיאות הכנסת תבחר 15 שאלות </w:t>
      </w:r>
    </w:p>
    <w:p w14:paraId="21882F4D" w14:textId="77777777" w:rsidR="00FB3105" w:rsidRPr="00FB3105" w:rsidRDefault="00FB3105" w:rsidP="00FB3105">
      <w:pPr>
        <w:bidi/>
        <w:jc w:val="both"/>
        <w:rPr>
          <w:rFonts w:ascii="Arial" w:hAnsi="Arial" w:cs="David"/>
          <w:rtl/>
        </w:rPr>
      </w:pPr>
      <w:r w:rsidRPr="00FB3105">
        <w:rPr>
          <w:rFonts w:ascii="Arial" w:hAnsi="Arial" w:cs="David"/>
          <w:rtl/>
        </w:rPr>
        <w:t xml:space="preserve">        שיועברו לשר הנשאל כדי שישיב עליהן ב"שעת השאלות"."</w:t>
      </w:r>
    </w:p>
    <w:p w14:paraId="008B5087" w14:textId="77777777" w:rsidR="00FB3105" w:rsidRPr="00FB3105" w:rsidRDefault="00FB3105" w:rsidP="00FB3105">
      <w:pPr>
        <w:bidi/>
        <w:jc w:val="both"/>
        <w:rPr>
          <w:rFonts w:ascii="Arial" w:hAnsi="Arial" w:cs="David"/>
          <w:rtl/>
        </w:rPr>
      </w:pPr>
    </w:p>
    <w:p w14:paraId="7B9CFD51" w14:textId="77777777" w:rsidR="00FB3105" w:rsidRPr="00FB3105" w:rsidRDefault="00FB3105" w:rsidP="00FB3105">
      <w:pPr>
        <w:bidi/>
        <w:jc w:val="both"/>
        <w:rPr>
          <w:rFonts w:ascii="Arial" w:hAnsi="Arial" w:cs="David"/>
          <w:rtl/>
        </w:rPr>
      </w:pPr>
      <w:r w:rsidRPr="00FB3105">
        <w:rPr>
          <w:rFonts w:ascii="Arial" w:hAnsi="Arial" w:cs="David"/>
          <w:rtl/>
        </w:rPr>
        <w:tab/>
        <w:t>כרגע כתוב "14 ימים". מוצע לתקן את זה.</w:t>
      </w:r>
    </w:p>
    <w:p w14:paraId="50AF080F"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65D50196" w14:textId="77777777" w:rsidR="00FB3105" w:rsidRPr="00FB3105" w:rsidRDefault="00FB3105" w:rsidP="00FB3105">
      <w:pPr>
        <w:bidi/>
        <w:jc w:val="both"/>
        <w:rPr>
          <w:rFonts w:ascii="Arial" w:hAnsi="Arial" w:cs="David"/>
          <w:rtl/>
        </w:rPr>
      </w:pPr>
    </w:p>
    <w:p w14:paraId="37AAC50A" w14:textId="77777777" w:rsidR="00FB3105" w:rsidRPr="00FB3105" w:rsidRDefault="00FB3105" w:rsidP="00FB3105">
      <w:pPr>
        <w:bidi/>
        <w:jc w:val="both"/>
        <w:rPr>
          <w:rFonts w:ascii="Arial" w:hAnsi="Arial" w:cs="David"/>
          <w:rtl/>
        </w:rPr>
      </w:pPr>
      <w:r w:rsidRPr="00FB3105">
        <w:rPr>
          <w:rFonts w:ascii="Arial" w:hAnsi="Arial" w:cs="David"/>
          <w:rtl/>
        </w:rPr>
        <w:tab/>
        <w:t xml:space="preserve">נתקן את זה ל-16 ימים. </w:t>
      </w:r>
    </w:p>
    <w:p w14:paraId="2D55D98A" w14:textId="77777777" w:rsidR="00FB3105" w:rsidRPr="00FB3105" w:rsidRDefault="00FB3105" w:rsidP="00FB3105">
      <w:pPr>
        <w:bidi/>
        <w:jc w:val="both"/>
        <w:rPr>
          <w:rFonts w:ascii="Arial" w:hAnsi="Arial" w:cs="David"/>
          <w:u w:val="single"/>
          <w:rtl/>
        </w:rPr>
      </w:pPr>
    </w:p>
    <w:p w14:paraId="518752DB" w14:textId="77777777" w:rsidR="00FB3105" w:rsidRPr="00FB3105" w:rsidRDefault="00FB3105" w:rsidP="00FB3105">
      <w:pPr>
        <w:bidi/>
        <w:jc w:val="both"/>
        <w:rPr>
          <w:rFonts w:ascii="Arial" w:hAnsi="Arial" w:cs="David"/>
          <w:rtl/>
        </w:rPr>
      </w:pP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4F827F96" w14:textId="77777777" w:rsidR="00FB3105" w:rsidRPr="00FB3105" w:rsidRDefault="00FB3105" w:rsidP="00FB3105">
      <w:pPr>
        <w:bidi/>
        <w:jc w:val="both"/>
        <w:rPr>
          <w:rFonts w:ascii="Arial" w:hAnsi="Arial" w:cs="David"/>
          <w:rtl/>
        </w:rPr>
      </w:pPr>
    </w:p>
    <w:p w14:paraId="5C658A23" w14:textId="77777777" w:rsidR="00FB3105" w:rsidRPr="00FB3105" w:rsidRDefault="00FB3105" w:rsidP="00FB3105">
      <w:pPr>
        <w:bidi/>
        <w:jc w:val="both"/>
        <w:rPr>
          <w:rFonts w:ascii="Arial" w:hAnsi="Arial" w:cs="David"/>
          <w:rtl/>
        </w:rPr>
      </w:pPr>
      <w:r w:rsidRPr="00FB3105">
        <w:rPr>
          <w:rFonts w:ascii="Arial" w:hAnsi="Arial" w:cs="David"/>
          <w:rtl/>
        </w:rPr>
        <w:tab/>
        <w:t>השאלות לשר או לראש הממשלה הן בכתב מראש?</w:t>
      </w:r>
    </w:p>
    <w:p w14:paraId="3E71491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B0DD22C" w14:textId="77777777" w:rsidR="00FB3105" w:rsidRPr="00FB3105" w:rsidRDefault="00FB3105" w:rsidP="00FB3105">
      <w:pPr>
        <w:bidi/>
        <w:jc w:val="both"/>
        <w:rPr>
          <w:rFonts w:ascii="Arial" w:hAnsi="Arial" w:cs="David"/>
          <w:rtl/>
        </w:rPr>
      </w:pPr>
    </w:p>
    <w:p w14:paraId="7C449B27" w14:textId="77777777" w:rsidR="00FB3105" w:rsidRPr="00FB3105" w:rsidRDefault="00FB3105" w:rsidP="00FB3105">
      <w:pPr>
        <w:bidi/>
        <w:jc w:val="both"/>
        <w:rPr>
          <w:rFonts w:ascii="Arial" w:hAnsi="Arial" w:cs="David"/>
          <w:rtl/>
        </w:rPr>
      </w:pPr>
      <w:r w:rsidRPr="00FB3105">
        <w:rPr>
          <w:rFonts w:ascii="Arial" w:hAnsi="Arial" w:cs="David"/>
          <w:rtl/>
        </w:rPr>
        <w:tab/>
        <w:t xml:space="preserve">כן. </w:t>
      </w:r>
    </w:p>
    <w:p w14:paraId="6F0117B5"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17F7745E" w14:textId="77777777" w:rsidR="00FB3105" w:rsidRPr="00FB3105" w:rsidRDefault="00FB3105" w:rsidP="00FB3105">
      <w:pPr>
        <w:bidi/>
        <w:jc w:val="both"/>
        <w:rPr>
          <w:rFonts w:ascii="Arial" w:hAnsi="Arial" w:cs="David"/>
          <w:rtl/>
        </w:rPr>
      </w:pPr>
    </w:p>
    <w:p w14:paraId="0B37E623" w14:textId="77777777" w:rsidR="00FB3105" w:rsidRPr="00FB3105" w:rsidRDefault="00FB3105" w:rsidP="00FB3105">
      <w:pPr>
        <w:bidi/>
        <w:jc w:val="both"/>
        <w:rPr>
          <w:rFonts w:ascii="Arial" w:hAnsi="Arial" w:cs="David"/>
          <w:rtl/>
        </w:rPr>
      </w:pPr>
      <w:r w:rsidRPr="00FB3105">
        <w:rPr>
          <w:rFonts w:ascii="Arial" w:hAnsi="Arial" w:cs="David"/>
          <w:rtl/>
        </w:rPr>
        <w:tab/>
        <w:t xml:space="preserve"> אין בעל-פה?</w:t>
      </w:r>
    </w:p>
    <w:p w14:paraId="7A8471BA"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60BE26F" w14:textId="77777777" w:rsidR="00FB3105" w:rsidRPr="00FB3105" w:rsidRDefault="00FB3105" w:rsidP="00FB3105">
      <w:pPr>
        <w:bidi/>
        <w:jc w:val="both"/>
        <w:rPr>
          <w:rFonts w:ascii="Arial" w:hAnsi="Arial" w:cs="David"/>
          <w:rtl/>
        </w:rPr>
      </w:pPr>
    </w:p>
    <w:p w14:paraId="50FA8B86" w14:textId="77777777" w:rsidR="00FB3105" w:rsidRPr="00FB3105" w:rsidRDefault="00FB3105" w:rsidP="00FB3105">
      <w:pPr>
        <w:bidi/>
        <w:jc w:val="both"/>
        <w:rPr>
          <w:rFonts w:ascii="Arial" w:hAnsi="Arial" w:cs="David"/>
          <w:rtl/>
        </w:rPr>
      </w:pPr>
      <w:r w:rsidRPr="00FB3105">
        <w:rPr>
          <w:rFonts w:ascii="Arial" w:hAnsi="Arial" w:cs="David"/>
          <w:rtl/>
        </w:rPr>
        <w:tab/>
        <w:t xml:space="preserve">תהיה גם תוספת של שאלות </w:t>
      </w:r>
      <w:proofErr w:type="spellStart"/>
      <w:r w:rsidRPr="00FB3105">
        <w:rPr>
          <w:rFonts w:ascii="Arial" w:hAnsi="Arial" w:cs="David"/>
          <w:rtl/>
        </w:rPr>
        <w:t>ספונטניות</w:t>
      </w:r>
      <w:proofErr w:type="spellEnd"/>
      <w:r w:rsidRPr="00FB3105">
        <w:rPr>
          <w:rFonts w:ascii="Arial" w:hAnsi="Arial" w:cs="David"/>
          <w:rtl/>
        </w:rPr>
        <w:t xml:space="preserve"> של חברי כנסת שנוכחים במליאה - - </w:t>
      </w:r>
    </w:p>
    <w:p w14:paraId="36C76D4B" w14:textId="77777777" w:rsidR="00FB3105" w:rsidRPr="00FB3105" w:rsidRDefault="00FB3105" w:rsidP="00FB3105">
      <w:pPr>
        <w:bidi/>
        <w:jc w:val="both"/>
        <w:rPr>
          <w:rFonts w:ascii="Arial" w:hAnsi="Arial" w:cs="David"/>
          <w:rtl/>
        </w:rPr>
      </w:pPr>
    </w:p>
    <w:p w14:paraId="1BB8B961" w14:textId="77777777" w:rsidR="00FB3105" w:rsidRPr="00FB3105" w:rsidRDefault="00FB3105" w:rsidP="00FB3105">
      <w:pPr>
        <w:bidi/>
        <w:jc w:val="both"/>
        <w:rPr>
          <w:rFonts w:ascii="Arial" w:hAnsi="Arial" w:cs="David"/>
          <w:rtl/>
        </w:rPr>
      </w:pP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18AC7DA1" w14:textId="77777777" w:rsidR="00FB3105" w:rsidRPr="00FB3105" w:rsidRDefault="00FB3105" w:rsidP="00FB3105">
      <w:pPr>
        <w:bidi/>
        <w:jc w:val="both"/>
        <w:rPr>
          <w:rFonts w:ascii="Arial" w:hAnsi="Arial" w:cs="David"/>
          <w:rtl/>
        </w:rPr>
      </w:pPr>
    </w:p>
    <w:p w14:paraId="2C5C5697" w14:textId="77777777" w:rsidR="00FB3105" w:rsidRPr="00FB3105" w:rsidRDefault="00FB3105" w:rsidP="00FB3105">
      <w:pPr>
        <w:bidi/>
        <w:jc w:val="both"/>
        <w:rPr>
          <w:rFonts w:ascii="Arial" w:hAnsi="Arial" w:cs="David"/>
          <w:rtl/>
        </w:rPr>
      </w:pPr>
      <w:r w:rsidRPr="00FB3105">
        <w:rPr>
          <w:rFonts w:ascii="Arial" w:hAnsi="Arial" w:cs="David"/>
          <w:rtl/>
        </w:rPr>
        <w:tab/>
        <w:t xml:space="preserve"> שאלה נוספת. </w:t>
      </w:r>
    </w:p>
    <w:p w14:paraId="6D72B52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649D3C6A" w14:textId="77777777" w:rsidR="00FB3105" w:rsidRPr="00FB3105" w:rsidRDefault="00FB3105" w:rsidP="00FB3105">
      <w:pPr>
        <w:bidi/>
        <w:jc w:val="both"/>
        <w:rPr>
          <w:rFonts w:ascii="Arial" w:hAnsi="Arial" w:cs="David"/>
          <w:rtl/>
        </w:rPr>
      </w:pPr>
    </w:p>
    <w:p w14:paraId="7F2389D8"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 - אבל רוב השאלות יהיו שאלות מראש. </w:t>
      </w:r>
    </w:p>
    <w:p w14:paraId="116C0D6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794B95B6" w14:textId="77777777" w:rsidR="00FB3105" w:rsidRPr="00FB3105" w:rsidRDefault="00FB3105" w:rsidP="00FB3105">
      <w:pPr>
        <w:bidi/>
        <w:jc w:val="both"/>
        <w:rPr>
          <w:rFonts w:ascii="Arial" w:hAnsi="Arial" w:cs="David"/>
          <w:u w:val="single"/>
          <w:rtl/>
        </w:rPr>
      </w:pPr>
    </w:p>
    <w:p w14:paraId="63BB7122" w14:textId="77777777" w:rsidR="00FB3105" w:rsidRPr="00FB3105" w:rsidRDefault="00FB3105" w:rsidP="00FB3105">
      <w:pPr>
        <w:bidi/>
        <w:jc w:val="both"/>
        <w:rPr>
          <w:rFonts w:ascii="Arial" w:hAnsi="Arial" w:cs="David"/>
          <w:rtl/>
        </w:rPr>
      </w:pPr>
      <w:r w:rsidRPr="00FB3105">
        <w:rPr>
          <w:rFonts w:ascii="Arial" w:hAnsi="Arial" w:cs="David"/>
          <w:rtl/>
        </w:rPr>
        <w:tab/>
        <w:t xml:space="preserve">ברשותך, אדוני היושב-ראש – בזמן הניסוחים דווקא. מה שאני העליתי זה לא רק בפרק העלאת זיכרונות. </w:t>
      </w:r>
    </w:p>
    <w:p w14:paraId="28F015AC" w14:textId="77777777" w:rsidR="00FB3105" w:rsidRPr="00FB3105" w:rsidRDefault="00FB3105" w:rsidP="00FB3105">
      <w:pPr>
        <w:bidi/>
        <w:jc w:val="both"/>
        <w:rPr>
          <w:rFonts w:ascii="Arial" w:hAnsi="Arial" w:cs="David"/>
          <w:rtl/>
        </w:rPr>
      </w:pPr>
    </w:p>
    <w:p w14:paraId="1D7C25AD" w14:textId="77777777" w:rsidR="00FB3105" w:rsidRPr="00FB3105" w:rsidRDefault="00FB3105" w:rsidP="00FB3105">
      <w:pPr>
        <w:bidi/>
        <w:jc w:val="both"/>
        <w:rPr>
          <w:rFonts w:ascii="Arial" w:hAnsi="Arial" w:cs="David"/>
          <w:rtl/>
        </w:rPr>
      </w:pPr>
      <w:r w:rsidRPr="00FB3105">
        <w:rPr>
          <w:rFonts w:ascii="Arial" w:hAnsi="Arial" w:cs="David"/>
          <w:rtl/>
        </w:rPr>
        <w:tab/>
        <w:t xml:space="preserve">מה שאנחנו רוצים לתקן על-ידי הסעיף זה בין היתר את המצב, אפילו נגיד את זה בצורה ישירה – הביזיון – שמופנית איזושהי שאלה, ואחר כך או שחבר הכנסת השואל לא מופיע, או משהו כזה. </w:t>
      </w:r>
    </w:p>
    <w:p w14:paraId="3EBE2E8C" w14:textId="77777777" w:rsidR="00FB3105" w:rsidRPr="00FB3105" w:rsidRDefault="00FB3105" w:rsidP="00FB3105">
      <w:pPr>
        <w:bidi/>
        <w:jc w:val="both"/>
        <w:rPr>
          <w:rFonts w:ascii="Arial" w:hAnsi="Arial" w:cs="David"/>
          <w:rtl/>
        </w:rPr>
      </w:pPr>
    </w:p>
    <w:p w14:paraId="210C7C64" w14:textId="77777777" w:rsidR="00FB3105" w:rsidRPr="00FB3105" w:rsidRDefault="00FB3105" w:rsidP="00FB3105">
      <w:pPr>
        <w:bidi/>
        <w:jc w:val="both"/>
        <w:rPr>
          <w:rFonts w:ascii="Arial" w:hAnsi="Arial" w:cs="David"/>
          <w:rtl/>
        </w:rPr>
      </w:pPr>
      <w:r w:rsidRPr="00FB3105">
        <w:rPr>
          <w:rFonts w:ascii="Arial" w:hAnsi="Arial" w:cs="David"/>
          <w:rtl/>
        </w:rPr>
        <w:tab/>
        <w:t xml:space="preserve">אם אנחנו נותנים את הנושא של שאלות מראש, אתה יוצר בעיה פעמיים. פעם אחת – כשמופיע איזשהו שר מבוקש, 30-40 חברי כנסת פונים ליושב-ראש הכנסת, ואתה כבר יוצר איזושהי תחרות ולחצים. פעם שנייה – שדווקא זה שניצח בתחרות וכן הגיש את השאלה, באותו יום קבע לעצמו כנס פוליטי ולא הופיע. </w:t>
      </w:r>
    </w:p>
    <w:p w14:paraId="770CBF66" w14:textId="77777777" w:rsidR="00FB3105" w:rsidRPr="00FB3105" w:rsidRDefault="00FB3105" w:rsidP="00FB3105">
      <w:pPr>
        <w:bidi/>
        <w:jc w:val="both"/>
        <w:rPr>
          <w:rFonts w:ascii="Arial" w:hAnsi="Arial" w:cs="David"/>
          <w:rtl/>
        </w:rPr>
      </w:pPr>
    </w:p>
    <w:p w14:paraId="3F17994D" w14:textId="77777777" w:rsidR="00FB3105" w:rsidRPr="00FB3105" w:rsidRDefault="00FB3105" w:rsidP="00FB3105">
      <w:pPr>
        <w:bidi/>
        <w:jc w:val="both"/>
        <w:rPr>
          <w:rFonts w:ascii="Arial" w:hAnsi="Arial" w:cs="David"/>
          <w:rtl/>
        </w:rPr>
      </w:pPr>
      <w:r w:rsidRPr="00FB3105">
        <w:rPr>
          <w:rFonts w:ascii="Arial" w:hAnsi="Arial" w:cs="David"/>
          <w:rtl/>
        </w:rPr>
        <w:tab/>
        <w:t xml:space="preserve">לכן אני אומר: אם אתה משאיר את זה בצורה של הגדרת נושאים, חברי כנסת שכן נמצאים במליאה ישאלו שאלות, והיושב-ראש החליט שהשאלות היו בנושאים המוגדרים, לדעתי אתה  נפרד משתי הבעיות האלה ומשיג את המטרה. </w:t>
      </w:r>
    </w:p>
    <w:p w14:paraId="0760F285"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2D44A019" w14:textId="77777777" w:rsidR="00FB3105" w:rsidRPr="00FB3105" w:rsidRDefault="00FB3105" w:rsidP="00FB3105">
      <w:pPr>
        <w:bidi/>
        <w:jc w:val="both"/>
        <w:rPr>
          <w:rFonts w:ascii="Arial" w:hAnsi="Arial" w:cs="David"/>
          <w:rtl/>
        </w:rPr>
      </w:pPr>
    </w:p>
    <w:p w14:paraId="3CBEB95F" w14:textId="77777777" w:rsidR="00FB3105" w:rsidRPr="00FB3105" w:rsidRDefault="00FB3105" w:rsidP="00FB3105">
      <w:pPr>
        <w:bidi/>
        <w:jc w:val="both"/>
        <w:rPr>
          <w:rFonts w:ascii="Arial" w:hAnsi="Arial" w:cs="David"/>
          <w:rtl/>
        </w:rPr>
      </w:pPr>
      <w:r w:rsidRPr="00FB3105">
        <w:rPr>
          <w:rFonts w:ascii="Arial" w:hAnsi="Arial" w:cs="David"/>
          <w:rtl/>
        </w:rPr>
        <w:tab/>
        <w:t xml:space="preserve">זה יותר טוב.  זה גם יותר </w:t>
      </w:r>
      <w:proofErr w:type="spellStart"/>
      <w:r w:rsidRPr="00FB3105">
        <w:rPr>
          <w:rFonts w:ascii="Arial" w:hAnsi="Arial" w:cs="David"/>
          <w:rtl/>
        </w:rPr>
        <w:t>פרלמנטרי</w:t>
      </w:r>
      <w:proofErr w:type="spellEnd"/>
      <w:r w:rsidRPr="00FB3105">
        <w:rPr>
          <w:rFonts w:ascii="Arial" w:hAnsi="Arial" w:cs="David"/>
          <w:rtl/>
        </w:rPr>
        <w:t xml:space="preserve">. </w:t>
      </w:r>
    </w:p>
    <w:p w14:paraId="7BDA46A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7FD47583" w14:textId="77777777" w:rsidR="00FB3105" w:rsidRPr="00FB3105" w:rsidRDefault="00FB3105" w:rsidP="00FB3105">
      <w:pPr>
        <w:bidi/>
        <w:jc w:val="both"/>
        <w:rPr>
          <w:rFonts w:ascii="Arial" w:hAnsi="Arial" w:cs="David"/>
          <w:rtl/>
        </w:rPr>
      </w:pPr>
    </w:p>
    <w:p w14:paraId="14AD1981" w14:textId="77777777" w:rsidR="00FB3105" w:rsidRPr="00FB3105" w:rsidRDefault="00FB3105" w:rsidP="00FB3105">
      <w:pPr>
        <w:bidi/>
        <w:jc w:val="both"/>
        <w:rPr>
          <w:rFonts w:ascii="Arial" w:hAnsi="Arial" w:cs="David"/>
          <w:rtl/>
        </w:rPr>
      </w:pPr>
      <w:r w:rsidRPr="00FB3105">
        <w:rPr>
          <w:rFonts w:ascii="Arial" w:hAnsi="Arial" w:cs="David"/>
          <w:rtl/>
        </w:rPr>
        <w:tab/>
        <w:t xml:space="preserve">אם השר לא בקי – חבל שיקרא לי את התשובה של סגן ראש אגף, אני יכול לקבל אותה בכתב.  אם השר בקי ואמרו לו שהוא עונה בענייני התעופה – אז הוא צריך לבוא ולענות לי בענייני תעופה, גם אם אני שואל על מינוי מנכ"ל וגם אם אני שואל על מצב התאונות. </w:t>
      </w:r>
    </w:p>
    <w:p w14:paraId="4FB82787"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66D152B0" w14:textId="77777777" w:rsidR="00FB3105" w:rsidRPr="00FB3105" w:rsidRDefault="00FB3105" w:rsidP="00FB3105">
      <w:pPr>
        <w:bidi/>
        <w:jc w:val="both"/>
        <w:rPr>
          <w:rFonts w:ascii="Arial" w:hAnsi="Arial" w:cs="David"/>
          <w:rtl/>
        </w:rPr>
      </w:pPr>
    </w:p>
    <w:p w14:paraId="075E1251" w14:textId="77777777" w:rsidR="00FB3105" w:rsidRPr="00FB3105" w:rsidRDefault="00FB3105" w:rsidP="00FB3105">
      <w:pPr>
        <w:bidi/>
        <w:jc w:val="both"/>
        <w:rPr>
          <w:rFonts w:ascii="Arial" w:hAnsi="Arial" w:cs="David"/>
          <w:rtl/>
        </w:rPr>
      </w:pPr>
      <w:r w:rsidRPr="00FB3105">
        <w:rPr>
          <w:rFonts w:ascii="Arial" w:hAnsi="Arial" w:cs="David"/>
          <w:rtl/>
        </w:rPr>
        <w:tab/>
        <w:t xml:space="preserve">החידוש המוצע כאן הוא לא חידוש מסעיר, אדוני היושב-ראש. </w:t>
      </w:r>
    </w:p>
    <w:p w14:paraId="3EF161E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D44ADE8" w14:textId="77777777" w:rsidR="00FB3105" w:rsidRPr="00FB3105" w:rsidRDefault="00FB3105" w:rsidP="00FB3105">
      <w:pPr>
        <w:bidi/>
        <w:jc w:val="both"/>
        <w:rPr>
          <w:rFonts w:ascii="Arial" w:hAnsi="Arial" w:cs="David"/>
          <w:u w:val="single"/>
          <w:rtl/>
        </w:rPr>
      </w:pPr>
    </w:p>
    <w:p w14:paraId="5ED08DD2" w14:textId="77777777" w:rsidR="00FB3105" w:rsidRPr="00FB3105" w:rsidRDefault="00FB3105" w:rsidP="00FB3105">
      <w:pPr>
        <w:bidi/>
        <w:jc w:val="both"/>
        <w:rPr>
          <w:rFonts w:ascii="Arial" w:hAnsi="Arial" w:cs="David"/>
          <w:rtl/>
        </w:rPr>
      </w:pPr>
      <w:r w:rsidRPr="00FB3105">
        <w:rPr>
          <w:rFonts w:ascii="Arial" w:hAnsi="Arial" w:cs="David"/>
          <w:rtl/>
        </w:rPr>
        <w:tab/>
        <w:t xml:space="preserve">אנחנו לא עוסקים בחידושים מסעירים. </w:t>
      </w:r>
    </w:p>
    <w:p w14:paraId="01DDAAC0" w14:textId="77777777" w:rsidR="00FB3105" w:rsidRPr="00FB3105" w:rsidRDefault="00FB3105" w:rsidP="00FB3105">
      <w:pPr>
        <w:bidi/>
        <w:jc w:val="both"/>
        <w:rPr>
          <w:rFonts w:ascii="Arial" w:hAnsi="Arial" w:cs="David"/>
          <w:rtl/>
        </w:rPr>
      </w:pPr>
      <w:r w:rsidRPr="00FB3105">
        <w:rPr>
          <w:rFonts w:ascii="Arial" w:hAnsi="Arial" w:cs="David"/>
          <w:rtl/>
        </w:rPr>
        <w:tab/>
      </w:r>
    </w:p>
    <w:p w14:paraId="2FEC4C16"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172FB4A6" w14:textId="77777777" w:rsidR="00FB3105" w:rsidRPr="00FB3105" w:rsidRDefault="00FB3105" w:rsidP="00FB3105">
      <w:pPr>
        <w:bidi/>
        <w:jc w:val="both"/>
        <w:rPr>
          <w:rFonts w:ascii="Arial" w:hAnsi="Arial" w:cs="David"/>
          <w:rtl/>
        </w:rPr>
      </w:pPr>
    </w:p>
    <w:p w14:paraId="1C3207D1" w14:textId="77777777" w:rsidR="00FB3105" w:rsidRPr="00FB3105" w:rsidRDefault="00FB3105" w:rsidP="00FB3105">
      <w:pPr>
        <w:bidi/>
        <w:jc w:val="both"/>
        <w:rPr>
          <w:rFonts w:ascii="Arial" w:hAnsi="Arial" w:cs="David"/>
          <w:rtl/>
        </w:rPr>
      </w:pPr>
      <w:r w:rsidRPr="00FB3105">
        <w:rPr>
          <w:rFonts w:ascii="Arial" w:hAnsi="Arial" w:cs="David"/>
          <w:rtl/>
        </w:rPr>
        <w:tab/>
        <w:t xml:space="preserve">אנחנו לא עוסקים בסערות ולא במהפכות, חבר הכנסת טיבי. המהפכה אולי תהיה בוועדת חקירה </w:t>
      </w:r>
      <w:proofErr w:type="spellStart"/>
      <w:r w:rsidRPr="00FB3105">
        <w:rPr>
          <w:rFonts w:ascii="Arial" w:hAnsi="Arial" w:cs="David"/>
          <w:rtl/>
        </w:rPr>
        <w:t>פרלמנטרית</w:t>
      </w:r>
      <w:proofErr w:type="spellEnd"/>
      <w:r w:rsidRPr="00FB3105">
        <w:rPr>
          <w:rFonts w:ascii="Arial" w:hAnsi="Arial" w:cs="David"/>
          <w:rtl/>
        </w:rPr>
        <w:t>.</w:t>
      </w:r>
    </w:p>
    <w:p w14:paraId="4662A9A7"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52134582" w14:textId="77777777" w:rsidR="00FB3105" w:rsidRPr="00FB3105" w:rsidRDefault="00FB3105" w:rsidP="00FB3105">
      <w:pPr>
        <w:bidi/>
        <w:jc w:val="both"/>
        <w:rPr>
          <w:rFonts w:ascii="Arial" w:hAnsi="Arial" w:cs="David"/>
          <w:rtl/>
        </w:rPr>
      </w:pPr>
    </w:p>
    <w:p w14:paraId="485E5DE6" w14:textId="77777777" w:rsidR="00FB3105" w:rsidRPr="00FB3105" w:rsidRDefault="00FB3105" w:rsidP="00FB3105">
      <w:pPr>
        <w:bidi/>
        <w:jc w:val="both"/>
        <w:rPr>
          <w:rFonts w:ascii="Arial" w:hAnsi="Arial" w:cs="David"/>
          <w:rtl/>
        </w:rPr>
      </w:pPr>
      <w:r w:rsidRPr="00FB3105">
        <w:rPr>
          <w:rFonts w:ascii="Arial" w:hAnsi="Arial" w:cs="David"/>
          <w:rtl/>
        </w:rPr>
        <w:tab/>
        <w:t xml:space="preserve"> שתקום היום.</w:t>
      </w:r>
    </w:p>
    <w:p w14:paraId="674519F1"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61012723" w14:textId="77777777" w:rsidR="00FB3105" w:rsidRPr="00FB3105" w:rsidRDefault="00FB3105" w:rsidP="00FB3105">
      <w:pPr>
        <w:bidi/>
        <w:jc w:val="both"/>
        <w:rPr>
          <w:rFonts w:ascii="Arial" w:hAnsi="Arial" w:cs="David"/>
          <w:rtl/>
        </w:rPr>
      </w:pPr>
    </w:p>
    <w:p w14:paraId="04475BD6" w14:textId="77777777" w:rsidR="00FB3105" w:rsidRPr="00FB3105" w:rsidRDefault="00FB3105" w:rsidP="00FB3105">
      <w:pPr>
        <w:bidi/>
        <w:jc w:val="both"/>
        <w:rPr>
          <w:rFonts w:ascii="Arial" w:hAnsi="Arial" w:cs="David"/>
          <w:rtl/>
        </w:rPr>
      </w:pPr>
      <w:r w:rsidRPr="00FB3105">
        <w:rPr>
          <w:rFonts w:ascii="Arial" w:hAnsi="Arial" w:cs="David"/>
          <w:rtl/>
        </w:rPr>
        <w:tab/>
        <w:t xml:space="preserve">אולי. אם. אם ירצה השם רק. </w:t>
      </w:r>
    </w:p>
    <w:p w14:paraId="409AC65B"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0CB871F2" w14:textId="77777777" w:rsidR="00FB3105" w:rsidRPr="00FB3105" w:rsidRDefault="00FB3105" w:rsidP="00FB3105">
      <w:pPr>
        <w:bidi/>
        <w:jc w:val="both"/>
        <w:rPr>
          <w:rFonts w:ascii="Arial" w:hAnsi="Arial" w:cs="David"/>
          <w:rtl/>
        </w:rPr>
      </w:pPr>
    </w:p>
    <w:p w14:paraId="1AF7FF13"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אני מציע לאמץ את ההצעה שהעלה חבר הכנסת יולי </w:t>
      </w:r>
      <w:proofErr w:type="spellStart"/>
      <w:r w:rsidRPr="00FB3105">
        <w:rPr>
          <w:rFonts w:ascii="Arial" w:hAnsi="Arial" w:cs="David"/>
          <w:rtl/>
        </w:rPr>
        <w:t>אדלשטיין</w:t>
      </w:r>
      <w:proofErr w:type="spellEnd"/>
      <w:r w:rsidRPr="00FB3105">
        <w:rPr>
          <w:rFonts w:ascii="Arial" w:hAnsi="Arial" w:cs="David"/>
          <w:rtl/>
        </w:rPr>
        <w:t xml:space="preserve">. היא הכלי הטוב ביותר שניתן בידי חבר כנסת כדי לשאול שאלה, גם למנוע את המבוכה. חברי הכנסת הנמצאים באולם ישאלו שאלה בעל-פה, והשר יענה כי הוא יודע מראש מה הנושאים. </w:t>
      </w:r>
    </w:p>
    <w:p w14:paraId="37012B2F" w14:textId="77777777" w:rsidR="00FB3105" w:rsidRPr="00FB3105" w:rsidRDefault="00FB3105" w:rsidP="00FB3105">
      <w:pPr>
        <w:bidi/>
        <w:jc w:val="both"/>
        <w:rPr>
          <w:rFonts w:ascii="Arial" w:hAnsi="Arial" w:cs="David"/>
          <w:rtl/>
        </w:rPr>
      </w:pPr>
      <w:r w:rsidRPr="00FB3105">
        <w:rPr>
          <w:rFonts w:ascii="Arial" w:hAnsi="Arial" w:cs="David"/>
          <w:rtl/>
        </w:rPr>
        <w:br/>
      </w:r>
    </w:p>
    <w:p w14:paraId="42E27527" w14:textId="77777777" w:rsidR="00FB3105" w:rsidRPr="00FB3105" w:rsidRDefault="00FB3105" w:rsidP="00FB3105">
      <w:pPr>
        <w:bidi/>
        <w:jc w:val="both"/>
        <w:rPr>
          <w:rFonts w:ascii="Arial" w:hAnsi="Arial" w:cs="David"/>
          <w:rtl/>
        </w:rPr>
      </w:pPr>
    </w:p>
    <w:p w14:paraId="04B53329"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36786524" w14:textId="77777777" w:rsidR="00FB3105" w:rsidRPr="00FB3105" w:rsidRDefault="00FB3105" w:rsidP="00FB3105">
      <w:pPr>
        <w:bidi/>
        <w:jc w:val="both"/>
        <w:rPr>
          <w:rFonts w:ascii="Arial" w:hAnsi="Arial" w:cs="David"/>
          <w:rtl/>
        </w:rPr>
      </w:pPr>
    </w:p>
    <w:p w14:paraId="43CCE73A" w14:textId="77777777" w:rsidR="00FB3105" w:rsidRPr="00FB3105" w:rsidRDefault="00FB3105" w:rsidP="00FB3105">
      <w:pPr>
        <w:bidi/>
        <w:jc w:val="both"/>
        <w:rPr>
          <w:rFonts w:ascii="Arial" w:hAnsi="Arial" w:cs="David"/>
          <w:rtl/>
        </w:rPr>
      </w:pPr>
      <w:r w:rsidRPr="00FB3105">
        <w:rPr>
          <w:rFonts w:ascii="Arial" w:hAnsi="Arial" w:cs="David"/>
          <w:rtl/>
        </w:rPr>
        <w:tab/>
        <w:t xml:space="preserve">תודה. אולי נעשה את הפרוצדורה הבאה. היועצת המשפטית תקרא את הסעיפים. כל סעיף שהיא תעבור ולא יהיו לגביו הסתייגויות – נראה אותו כמאושר. בנושא או בסעיף שחבר כנסת ירצה – כפי שחבר הכנסת </w:t>
      </w:r>
      <w:proofErr w:type="spellStart"/>
      <w:r w:rsidRPr="00FB3105">
        <w:rPr>
          <w:rFonts w:ascii="Arial" w:hAnsi="Arial" w:cs="David"/>
          <w:rtl/>
        </w:rPr>
        <w:t>אדלשטיין</w:t>
      </w:r>
      <w:proofErr w:type="spellEnd"/>
      <w:r w:rsidRPr="00FB3105">
        <w:rPr>
          <w:rFonts w:ascii="Arial" w:hAnsi="Arial" w:cs="David"/>
          <w:rtl/>
        </w:rPr>
        <w:t xml:space="preserve"> העלה – אנחנו נעצור והוא יאמר לנו מה התיקון שהוא מבקש שיופיע בסעיף הרלוונטי. </w:t>
      </w:r>
    </w:p>
    <w:p w14:paraId="26CF6B0C" w14:textId="77777777" w:rsidR="00FB3105" w:rsidRPr="00FB3105" w:rsidRDefault="00FB3105" w:rsidP="00FB3105">
      <w:pPr>
        <w:bidi/>
        <w:jc w:val="both"/>
        <w:rPr>
          <w:rFonts w:ascii="Arial" w:hAnsi="Arial" w:cs="David"/>
          <w:rtl/>
        </w:rPr>
      </w:pPr>
    </w:p>
    <w:p w14:paraId="7E4A7011" w14:textId="77777777" w:rsidR="00FB3105" w:rsidRPr="00FB3105" w:rsidRDefault="00FB3105" w:rsidP="00FB3105">
      <w:pPr>
        <w:bidi/>
        <w:jc w:val="both"/>
        <w:rPr>
          <w:rFonts w:ascii="Arial" w:hAnsi="Arial" w:cs="David"/>
          <w:rtl/>
        </w:rPr>
      </w:pPr>
      <w:r w:rsidRPr="00FB3105">
        <w:rPr>
          <w:rFonts w:ascii="Arial" w:hAnsi="Arial" w:cs="David"/>
          <w:rtl/>
        </w:rPr>
        <w:tab/>
        <w:t xml:space="preserve">למען הפרוטוקול – תיקנו 16 ימים לפני קיום "שעת השאלות". חבר הכנסת </w:t>
      </w:r>
      <w:proofErr w:type="spellStart"/>
      <w:r w:rsidRPr="00FB3105">
        <w:rPr>
          <w:rFonts w:ascii="Arial" w:hAnsi="Arial" w:cs="David"/>
          <w:rtl/>
        </w:rPr>
        <w:t>אדלשטיין</w:t>
      </w:r>
      <w:proofErr w:type="spellEnd"/>
      <w:r w:rsidRPr="00FB3105">
        <w:rPr>
          <w:rFonts w:ascii="Arial" w:hAnsi="Arial" w:cs="David"/>
          <w:rtl/>
        </w:rPr>
        <w:t xml:space="preserve"> מוסיף. </w:t>
      </w:r>
    </w:p>
    <w:p w14:paraId="08BA2BA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692A23BF" w14:textId="77777777" w:rsidR="00FB3105" w:rsidRPr="00FB3105" w:rsidRDefault="00FB3105" w:rsidP="00FB3105">
      <w:pPr>
        <w:bidi/>
        <w:jc w:val="both"/>
        <w:rPr>
          <w:rFonts w:ascii="Arial" w:hAnsi="Arial" w:cs="David"/>
          <w:rtl/>
        </w:rPr>
      </w:pPr>
    </w:p>
    <w:p w14:paraId="10AA546B"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 ודאי בכפוף לניסוחים יותר מדויקים של היועצת המשפטית – הייתי אומר כך: שהנשיאות תקבע את הנושאים ותעבירם למזכירות הכנסת לפחות – מה שתציע – 16 יום לפני מועד הדיון, או לפני קיום "שעת השאלות". </w:t>
      </w:r>
    </w:p>
    <w:p w14:paraId="7175544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3D2F059B" w14:textId="77777777" w:rsidR="00FB3105" w:rsidRPr="00FB3105" w:rsidRDefault="00FB3105" w:rsidP="00FB3105">
      <w:pPr>
        <w:bidi/>
        <w:jc w:val="both"/>
        <w:rPr>
          <w:rFonts w:ascii="Arial" w:hAnsi="Arial" w:cs="David"/>
          <w:rtl/>
        </w:rPr>
      </w:pPr>
    </w:p>
    <w:p w14:paraId="4FF6CEAB" w14:textId="77777777" w:rsidR="00FB3105" w:rsidRPr="00FB3105" w:rsidRDefault="00FB3105" w:rsidP="00FB3105">
      <w:pPr>
        <w:bidi/>
        <w:jc w:val="both"/>
        <w:rPr>
          <w:rFonts w:ascii="Arial" w:hAnsi="Arial" w:cs="David"/>
          <w:rtl/>
        </w:rPr>
      </w:pPr>
      <w:r w:rsidRPr="00FB3105">
        <w:rPr>
          <w:rFonts w:ascii="Arial" w:hAnsi="Arial" w:cs="David"/>
          <w:rtl/>
        </w:rPr>
        <w:tab/>
        <w:t xml:space="preserve">נשיאות הכנסת – שאתה חבר בה – תבחר 15 שאלות. </w:t>
      </w:r>
    </w:p>
    <w:p w14:paraId="4A635B4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60B16E82" w14:textId="77777777" w:rsidR="00FB3105" w:rsidRPr="00FB3105" w:rsidRDefault="00FB3105" w:rsidP="00FB3105">
      <w:pPr>
        <w:bidi/>
        <w:jc w:val="both"/>
        <w:rPr>
          <w:rFonts w:ascii="Arial" w:hAnsi="Arial" w:cs="David"/>
          <w:rtl/>
        </w:rPr>
      </w:pPr>
    </w:p>
    <w:p w14:paraId="11E96884" w14:textId="77777777" w:rsidR="00FB3105" w:rsidRPr="00FB3105" w:rsidRDefault="00FB3105" w:rsidP="00FB3105">
      <w:pPr>
        <w:bidi/>
        <w:jc w:val="both"/>
        <w:rPr>
          <w:rFonts w:ascii="Arial" w:hAnsi="Arial" w:cs="David"/>
          <w:rtl/>
        </w:rPr>
      </w:pPr>
      <w:r w:rsidRPr="00FB3105">
        <w:rPr>
          <w:rFonts w:ascii="Arial" w:hAnsi="Arial" w:cs="David"/>
          <w:rtl/>
        </w:rPr>
        <w:tab/>
        <w:t xml:space="preserve">נשיאות הכנסת תבחר נושאים. </w:t>
      </w:r>
    </w:p>
    <w:p w14:paraId="425B4A0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43339941" w14:textId="77777777" w:rsidR="00FB3105" w:rsidRPr="00FB3105" w:rsidRDefault="00FB3105" w:rsidP="00FB3105">
      <w:pPr>
        <w:bidi/>
        <w:jc w:val="both"/>
        <w:rPr>
          <w:rFonts w:ascii="Arial" w:hAnsi="Arial" w:cs="David"/>
          <w:rtl/>
        </w:rPr>
      </w:pPr>
    </w:p>
    <w:p w14:paraId="2D8B1A9F" w14:textId="77777777" w:rsidR="00FB3105" w:rsidRPr="00FB3105" w:rsidRDefault="00FB3105" w:rsidP="00FB3105">
      <w:pPr>
        <w:bidi/>
        <w:jc w:val="both"/>
        <w:rPr>
          <w:rFonts w:ascii="Arial" w:hAnsi="Arial" w:cs="David"/>
          <w:rtl/>
        </w:rPr>
      </w:pPr>
      <w:r w:rsidRPr="00FB3105">
        <w:rPr>
          <w:rFonts w:ascii="Arial" w:hAnsi="Arial" w:cs="David"/>
          <w:rtl/>
        </w:rPr>
        <w:tab/>
        <w:t xml:space="preserve">חברי הכנסת יעבירו נושאים, ומבין כל הנושאים שיעבירו, הנשיאות תקבע? </w:t>
      </w:r>
    </w:p>
    <w:p w14:paraId="4C890E9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4101A5F9" w14:textId="77777777" w:rsidR="00FB3105" w:rsidRPr="00FB3105" w:rsidRDefault="00FB3105" w:rsidP="00FB3105">
      <w:pPr>
        <w:bidi/>
        <w:jc w:val="both"/>
        <w:rPr>
          <w:rFonts w:ascii="Arial" w:hAnsi="Arial" w:cs="David"/>
          <w:rtl/>
        </w:rPr>
      </w:pPr>
    </w:p>
    <w:p w14:paraId="7749299B" w14:textId="77777777" w:rsidR="00FB3105" w:rsidRPr="00FB3105" w:rsidRDefault="00FB3105" w:rsidP="00FB3105">
      <w:pPr>
        <w:bidi/>
        <w:jc w:val="both"/>
        <w:rPr>
          <w:rFonts w:ascii="Arial" w:hAnsi="Arial" w:cs="David"/>
          <w:rtl/>
        </w:rPr>
      </w:pPr>
      <w:r w:rsidRPr="00FB3105">
        <w:rPr>
          <w:rFonts w:ascii="Arial" w:hAnsi="Arial" w:cs="David"/>
          <w:rtl/>
        </w:rPr>
        <w:tab/>
        <w:t xml:space="preserve">הנשיאות תקבע. </w:t>
      </w:r>
    </w:p>
    <w:p w14:paraId="4CCE0B9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79F18BD" w14:textId="77777777" w:rsidR="00FB3105" w:rsidRPr="00FB3105" w:rsidRDefault="00FB3105" w:rsidP="00FB3105">
      <w:pPr>
        <w:bidi/>
        <w:jc w:val="both"/>
        <w:rPr>
          <w:rFonts w:ascii="Arial" w:hAnsi="Arial" w:cs="David"/>
          <w:rtl/>
        </w:rPr>
      </w:pPr>
    </w:p>
    <w:p w14:paraId="4D84DAAF"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חושב שהחיסרון בהצעה של חבר הכנסת </w:t>
      </w:r>
      <w:proofErr w:type="spellStart"/>
      <w:r w:rsidRPr="00FB3105">
        <w:rPr>
          <w:rFonts w:ascii="Arial" w:hAnsi="Arial" w:cs="David"/>
          <w:rtl/>
        </w:rPr>
        <w:t>אדלשטיין</w:t>
      </w:r>
      <w:proofErr w:type="spellEnd"/>
      <w:r w:rsidRPr="00FB3105">
        <w:rPr>
          <w:rFonts w:ascii="Arial" w:hAnsi="Arial" w:cs="David"/>
          <w:rtl/>
        </w:rPr>
        <w:t xml:space="preserve"> הוא שכאשר אתה מגדיר נושאים רחבים – כמו למשל בתחבורה, אז יהיה רשות שדות התעופה, התחבורה הציבורית וכו' - הנושאים הם מאוד רחבים, ואז השר מתקשה להתכונן. בכל זאת, מדובר במשרד מסובך.</w:t>
      </w:r>
    </w:p>
    <w:p w14:paraId="7CC6451C"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5D5645B2" w14:textId="77777777" w:rsidR="00FB3105" w:rsidRPr="00FB3105" w:rsidRDefault="00FB3105" w:rsidP="00FB3105">
      <w:pPr>
        <w:bidi/>
        <w:jc w:val="both"/>
        <w:rPr>
          <w:rFonts w:ascii="Arial" w:hAnsi="Arial" w:cs="David"/>
          <w:rtl/>
        </w:rPr>
      </w:pPr>
    </w:p>
    <w:p w14:paraId="51BCA7B0" w14:textId="77777777" w:rsidR="00FB3105" w:rsidRPr="00FB3105" w:rsidRDefault="00FB3105" w:rsidP="00FB3105">
      <w:pPr>
        <w:bidi/>
        <w:jc w:val="both"/>
        <w:rPr>
          <w:rFonts w:ascii="Arial" w:hAnsi="Arial" w:cs="David"/>
          <w:rtl/>
        </w:rPr>
      </w:pPr>
      <w:r w:rsidRPr="00FB3105">
        <w:rPr>
          <w:rFonts w:ascii="Arial" w:hAnsi="Arial" w:cs="David"/>
          <w:rtl/>
        </w:rPr>
        <w:tab/>
        <w:t xml:space="preserve"> שרי ממשלת ישראל הם מוכשרים מאוד. מאוד מוכשרים....</w:t>
      </w:r>
    </w:p>
    <w:p w14:paraId="4D79E59A"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586A168B" w14:textId="77777777" w:rsidR="00FB3105" w:rsidRPr="00FB3105" w:rsidRDefault="00FB3105" w:rsidP="00FB3105">
      <w:pPr>
        <w:bidi/>
        <w:jc w:val="both"/>
        <w:rPr>
          <w:rFonts w:ascii="Arial" w:hAnsi="Arial" w:cs="David"/>
          <w:rtl/>
        </w:rPr>
      </w:pPr>
    </w:p>
    <w:p w14:paraId="78EFA4EA"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מאמין שגם חברי הכנסת טל וטיבי זוכרים את המציאות. ל"שעת שאלות" כזאת – פעם במושב, פעמיים במושב - השר מופיע בליווי צוות בכיר של משרדו והעוזרים, שיושבים בתא המומחים, וזה יוצר אינטראקציה </w:t>
      </w:r>
      <w:proofErr w:type="spellStart"/>
      <w:r w:rsidRPr="00FB3105">
        <w:rPr>
          <w:rFonts w:ascii="Arial" w:hAnsi="Arial" w:cs="David"/>
          <w:rtl/>
        </w:rPr>
        <w:t>פרלמנטרית</w:t>
      </w:r>
      <w:proofErr w:type="spellEnd"/>
      <w:r w:rsidRPr="00FB3105">
        <w:rPr>
          <w:rFonts w:ascii="Arial" w:hAnsi="Arial" w:cs="David"/>
          <w:rtl/>
        </w:rPr>
        <w:t>. גם אני הייתי על הדוכן כשר, גם אני לא תמיד ידעתי את התשובה המדויקת, הסדרן היה מעביר לי עזרה מן הצוות הבכיר של המשרד.</w:t>
      </w:r>
    </w:p>
    <w:p w14:paraId="1C969DB8"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592D674C" w14:textId="77777777" w:rsidR="00FB3105" w:rsidRPr="00FB3105" w:rsidRDefault="00FB3105" w:rsidP="00FB3105">
      <w:pPr>
        <w:bidi/>
        <w:jc w:val="both"/>
        <w:rPr>
          <w:rFonts w:ascii="Arial" w:hAnsi="Arial" w:cs="David"/>
          <w:rtl/>
        </w:rPr>
      </w:pPr>
    </w:p>
    <w:p w14:paraId="3DE0A514" w14:textId="77777777" w:rsidR="00FB3105" w:rsidRPr="00FB3105" w:rsidRDefault="00FB3105" w:rsidP="00FB3105">
      <w:pPr>
        <w:bidi/>
        <w:jc w:val="both"/>
        <w:rPr>
          <w:rFonts w:ascii="Arial" w:hAnsi="Arial" w:cs="David"/>
          <w:rtl/>
        </w:rPr>
      </w:pPr>
      <w:r w:rsidRPr="00FB3105">
        <w:rPr>
          <w:rFonts w:ascii="Arial" w:hAnsi="Arial" w:cs="David"/>
          <w:rtl/>
        </w:rPr>
        <w:tab/>
        <w:t xml:space="preserve">חוץ מזה, חבר הכנסת </w:t>
      </w:r>
      <w:proofErr w:type="spellStart"/>
      <w:r w:rsidRPr="00FB3105">
        <w:rPr>
          <w:rFonts w:ascii="Arial" w:hAnsi="Arial" w:cs="David"/>
          <w:rtl/>
        </w:rPr>
        <w:t>אדלשטיין</w:t>
      </w:r>
      <w:proofErr w:type="spellEnd"/>
      <w:r w:rsidRPr="00FB3105">
        <w:rPr>
          <w:rFonts w:ascii="Arial" w:hAnsi="Arial" w:cs="David"/>
          <w:rtl/>
        </w:rPr>
        <w:t xml:space="preserve">, לא יהיה נורא שאתה כשר תדע כל מה שקורה במשרד שלך. נכון שאתה לא יכול לרדת לפרטי-פרטים, אבל בגדול. </w:t>
      </w:r>
    </w:p>
    <w:p w14:paraId="6E29BB44"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52021916" w14:textId="77777777" w:rsidR="00FB3105" w:rsidRPr="00FB3105" w:rsidRDefault="00FB3105" w:rsidP="00FB3105">
      <w:pPr>
        <w:bidi/>
        <w:jc w:val="both"/>
        <w:rPr>
          <w:rFonts w:ascii="Arial" w:hAnsi="Arial" w:cs="David"/>
          <w:rtl/>
        </w:rPr>
      </w:pPr>
    </w:p>
    <w:p w14:paraId="358944B9" w14:textId="77777777" w:rsidR="00FB3105" w:rsidRPr="00FB3105" w:rsidRDefault="00FB3105" w:rsidP="00FB3105">
      <w:pPr>
        <w:bidi/>
        <w:jc w:val="both"/>
        <w:rPr>
          <w:rFonts w:ascii="Arial" w:hAnsi="Arial" w:cs="David"/>
          <w:rtl/>
        </w:rPr>
      </w:pPr>
      <w:r w:rsidRPr="00FB3105">
        <w:rPr>
          <w:rFonts w:ascii="Arial" w:hAnsi="Arial" w:cs="David"/>
          <w:rtl/>
        </w:rPr>
        <w:tab/>
        <w:t xml:space="preserve">אפילו אני – השר הטוב ביותר בתולדות מדינת ישראל – אני אומר שלפעמים גם אני הייתי- - - </w:t>
      </w:r>
    </w:p>
    <w:p w14:paraId="6E1E3DFA"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193C98AF" w14:textId="77777777" w:rsidR="00FB3105" w:rsidRPr="00FB3105" w:rsidRDefault="00FB3105" w:rsidP="00FB3105">
      <w:pPr>
        <w:bidi/>
        <w:jc w:val="both"/>
        <w:rPr>
          <w:rFonts w:ascii="Arial" w:hAnsi="Arial" w:cs="David"/>
          <w:rtl/>
        </w:rPr>
      </w:pPr>
    </w:p>
    <w:p w14:paraId="44BA249A" w14:textId="77777777" w:rsidR="00FB3105" w:rsidRPr="00FB3105" w:rsidRDefault="00FB3105" w:rsidP="00FB3105">
      <w:pPr>
        <w:bidi/>
        <w:jc w:val="both"/>
        <w:rPr>
          <w:rFonts w:ascii="Arial" w:hAnsi="Arial" w:cs="David"/>
          <w:rtl/>
        </w:rPr>
      </w:pPr>
      <w:r w:rsidRPr="00FB3105">
        <w:rPr>
          <w:rFonts w:ascii="Arial" w:hAnsi="Arial" w:cs="David"/>
          <w:rtl/>
        </w:rPr>
        <w:tab/>
        <w:t>לצורך העניין צריך את העוזרים, ואת מנהלי הסיעות, בלעדיהם אי-אפשר להסתדר.</w:t>
      </w:r>
    </w:p>
    <w:p w14:paraId="341AF62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0962C1BE" w14:textId="77777777" w:rsidR="00FB3105" w:rsidRPr="00FB3105" w:rsidRDefault="00FB3105" w:rsidP="00FB3105">
      <w:pPr>
        <w:bidi/>
        <w:jc w:val="both"/>
        <w:rPr>
          <w:rFonts w:ascii="Arial" w:hAnsi="Arial" w:cs="David"/>
          <w:rtl/>
        </w:rPr>
      </w:pPr>
    </w:p>
    <w:p w14:paraId="2CAF3BA4" w14:textId="77777777" w:rsidR="00FB3105" w:rsidRPr="00FB3105" w:rsidRDefault="00FB3105" w:rsidP="00FB3105">
      <w:pPr>
        <w:bidi/>
        <w:jc w:val="both"/>
        <w:rPr>
          <w:rFonts w:ascii="Arial" w:hAnsi="Arial" w:cs="David"/>
          <w:rtl/>
        </w:rPr>
      </w:pPr>
      <w:r w:rsidRPr="00FB3105">
        <w:rPr>
          <w:rFonts w:ascii="Arial" w:hAnsi="Arial" w:cs="David"/>
          <w:rtl/>
        </w:rPr>
        <w:tab/>
        <w:t xml:space="preserve">נכון. עוזרים  - מנכ"ל, סמנכ"ל, ראשי אגפים – שיושבים בתא המומחים, וזה יוצר אמינות ואמיתות של דיון </w:t>
      </w:r>
      <w:proofErr w:type="spellStart"/>
      <w:r w:rsidRPr="00FB3105">
        <w:rPr>
          <w:rFonts w:ascii="Arial" w:hAnsi="Arial" w:cs="David"/>
          <w:rtl/>
        </w:rPr>
        <w:t>פרלמנטרי</w:t>
      </w:r>
      <w:proofErr w:type="spellEnd"/>
      <w:r w:rsidRPr="00FB3105">
        <w:rPr>
          <w:rFonts w:ascii="Arial" w:hAnsi="Arial" w:cs="David"/>
          <w:rtl/>
        </w:rPr>
        <w:t xml:space="preserve">. </w:t>
      </w:r>
    </w:p>
    <w:p w14:paraId="598FBD19"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7A563C99" w14:textId="77777777" w:rsidR="00FB3105" w:rsidRPr="00FB3105" w:rsidRDefault="00FB3105" w:rsidP="00FB3105">
      <w:pPr>
        <w:bidi/>
        <w:jc w:val="both"/>
        <w:rPr>
          <w:rFonts w:ascii="Arial" w:hAnsi="Arial" w:cs="David"/>
          <w:rtl/>
        </w:rPr>
      </w:pPr>
    </w:p>
    <w:p w14:paraId="595FB596" w14:textId="77777777" w:rsidR="00FB3105" w:rsidRPr="00FB3105" w:rsidRDefault="00FB3105" w:rsidP="00FB3105">
      <w:pPr>
        <w:bidi/>
        <w:jc w:val="both"/>
        <w:rPr>
          <w:rFonts w:ascii="Arial" w:hAnsi="Arial" w:cs="David"/>
          <w:rtl/>
        </w:rPr>
      </w:pPr>
      <w:r w:rsidRPr="00FB3105">
        <w:rPr>
          <w:rFonts w:ascii="Arial" w:hAnsi="Arial" w:cs="David"/>
          <w:rtl/>
        </w:rPr>
        <w:tab/>
        <w:t xml:space="preserve">אם יורשה לי להצביע בפניכם על חיסרון נוסף שיכול להיווצר, והוא שאין שליטה – אנחנו יודעים את זה מהשאלה הנוספת היום בשאילתות. אנשים שואלים שאלה נוספת שהיא לא קשורה לשאלה המקורית. </w:t>
      </w:r>
    </w:p>
    <w:p w14:paraId="47C62D0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18B986B0" w14:textId="77777777" w:rsidR="00FB3105" w:rsidRPr="00FB3105" w:rsidRDefault="00FB3105" w:rsidP="00FB3105">
      <w:pPr>
        <w:bidi/>
        <w:jc w:val="both"/>
        <w:rPr>
          <w:rFonts w:ascii="Arial" w:hAnsi="Arial" w:cs="David"/>
          <w:rtl/>
        </w:rPr>
      </w:pPr>
    </w:p>
    <w:p w14:paraId="2070C310" w14:textId="77777777" w:rsidR="00FB3105" w:rsidRPr="00FB3105" w:rsidRDefault="00FB3105" w:rsidP="00FB3105">
      <w:pPr>
        <w:bidi/>
        <w:jc w:val="both"/>
        <w:rPr>
          <w:rFonts w:ascii="Arial" w:hAnsi="Arial" w:cs="David"/>
          <w:rtl/>
        </w:rPr>
      </w:pPr>
      <w:r w:rsidRPr="00FB3105">
        <w:rPr>
          <w:rFonts w:ascii="Arial" w:hAnsi="Arial" w:cs="David"/>
          <w:rtl/>
        </w:rPr>
        <w:tab/>
        <w:t xml:space="preserve">כן, אבל אז השר יכול להשיב, או לא להשיב. </w:t>
      </w:r>
    </w:p>
    <w:p w14:paraId="20F80E5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ירדנה </w:t>
      </w:r>
      <w:proofErr w:type="spellStart"/>
      <w:r w:rsidRPr="00FB3105">
        <w:rPr>
          <w:rFonts w:ascii="Arial" w:hAnsi="Arial" w:cs="David"/>
          <w:u w:val="single"/>
          <w:rtl/>
        </w:rPr>
        <w:t>מלר</w:t>
      </w:r>
      <w:proofErr w:type="spellEnd"/>
      <w:r w:rsidRPr="00FB3105">
        <w:rPr>
          <w:rFonts w:ascii="Arial" w:hAnsi="Arial" w:cs="David"/>
          <w:u w:val="single"/>
          <w:rtl/>
        </w:rPr>
        <w:t>-הורוביץ:</w:t>
      </w:r>
    </w:p>
    <w:p w14:paraId="674AC4B1" w14:textId="77777777" w:rsidR="00FB3105" w:rsidRPr="00FB3105" w:rsidRDefault="00FB3105" w:rsidP="00FB3105">
      <w:pPr>
        <w:bidi/>
        <w:jc w:val="both"/>
        <w:rPr>
          <w:rFonts w:ascii="Arial" w:hAnsi="Arial" w:cs="David"/>
          <w:rtl/>
        </w:rPr>
      </w:pPr>
    </w:p>
    <w:p w14:paraId="3A68B722" w14:textId="77777777" w:rsidR="00FB3105" w:rsidRPr="00FB3105" w:rsidRDefault="00FB3105" w:rsidP="00FB3105">
      <w:pPr>
        <w:bidi/>
        <w:jc w:val="both"/>
        <w:rPr>
          <w:rFonts w:ascii="Arial" w:hAnsi="Arial" w:cs="David"/>
          <w:rtl/>
        </w:rPr>
      </w:pPr>
      <w:r w:rsidRPr="00FB3105">
        <w:rPr>
          <w:rFonts w:ascii="Arial" w:hAnsi="Arial" w:cs="David"/>
          <w:rtl/>
        </w:rPr>
        <w:tab/>
        <w:t xml:space="preserve">הוא יכול לבקש שיגישו לו שאילתא חדשה. </w:t>
      </w:r>
    </w:p>
    <w:p w14:paraId="5E465E5A"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C9E9C14" w14:textId="77777777" w:rsidR="00FB3105" w:rsidRPr="00FB3105" w:rsidRDefault="00FB3105" w:rsidP="00FB3105">
      <w:pPr>
        <w:bidi/>
        <w:jc w:val="both"/>
        <w:rPr>
          <w:rFonts w:ascii="Arial" w:hAnsi="Arial" w:cs="David"/>
          <w:rtl/>
        </w:rPr>
      </w:pPr>
    </w:p>
    <w:p w14:paraId="7BD68EFE" w14:textId="77777777" w:rsidR="00FB3105" w:rsidRPr="00FB3105" w:rsidRDefault="00FB3105" w:rsidP="00FB3105">
      <w:pPr>
        <w:bidi/>
        <w:jc w:val="both"/>
        <w:rPr>
          <w:rFonts w:ascii="Arial" w:hAnsi="Arial" w:cs="David"/>
          <w:rtl/>
        </w:rPr>
      </w:pPr>
      <w:r w:rsidRPr="00FB3105">
        <w:rPr>
          <w:rFonts w:ascii="Arial" w:hAnsi="Arial" w:cs="David"/>
          <w:rtl/>
        </w:rPr>
        <w:tab/>
        <w:t xml:space="preserve">הרעיון היה ליצור דיון אפקטיבי ומשמעותי. מה שקורה – אם אתה משאיר את הכול </w:t>
      </w:r>
      <w:proofErr w:type="spellStart"/>
      <w:r w:rsidRPr="00FB3105">
        <w:rPr>
          <w:rFonts w:ascii="Arial" w:hAnsi="Arial" w:cs="David"/>
          <w:rtl/>
        </w:rPr>
        <w:t>לספונטניות</w:t>
      </w:r>
      <w:proofErr w:type="spellEnd"/>
      <w:r w:rsidRPr="00FB3105">
        <w:rPr>
          <w:rFonts w:ascii="Arial" w:hAnsi="Arial" w:cs="David"/>
          <w:rtl/>
        </w:rPr>
        <w:t>, אתה יכול לגרום לכך שלמשל - - -</w:t>
      </w:r>
    </w:p>
    <w:p w14:paraId="71389D6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23FB97CB" w14:textId="77777777" w:rsidR="00FB3105" w:rsidRPr="00FB3105" w:rsidRDefault="00FB3105" w:rsidP="00FB3105">
      <w:pPr>
        <w:bidi/>
        <w:jc w:val="both"/>
        <w:rPr>
          <w:rFonts w:ascii="Arial" w:hAnsi="Arial" w:cs="David"/>
          <w:rtl/>
        </w:rPr>
      </w:pPr>
    </w:p>
    <w:p w14:paraId="05FB07B6" w14:textId="77777777" w:rsidR="00FB3105" w:rsidRPr="00FB3105" w:rsidRDefault="00FB3105" w:rsidP="00FB3105">
      <w:pPr>
        <w:bidi/>
        <w:jc w:val="both"/>
        <w:rPr>
          <w:rFonts w:ascii="Arial" w:hAnsi="Arial" w:cs="David"/>
          <w:rtl/>
        </w:rPr>
      </w:pPr>
      <w:r w:rsidRPr="00FB3105">
        <w:rPr>
          <w:rFonts w:ascii="Arial" w:hAnsi="Arial" w:cs="David"/>
          <w:rtl/>
        </w:rPr>
        <w:tab/>
        <w:t xml:space="preserve">להיפך. אני קיבלתי 15 שאלות, והתכוננתי כהוגן, והיושב-ראש – כפי שאדוני מציע – </w:t>
      </w:r>
      <w:proofErr w:type="spellStart"/>
      <w:r w:rsidRPr="00FB3105">
        <w:rPr>
          <w:rFonts w:ascii="Arial" w:hAnsi="Arial" w:cs="David"/>
          <w:rtl/>
        </w:rPr>
        <w:t>יתן</w:t>
      </w:r>
      <w:proofErr w:type="spellEnd"/>
      <w:r w:rsidRPr="00FB3105">
        <w:rPr>
          <w:rFonts w:ascii="Arial" w:hAnsi="Arial" w:cs="David"/>
          <w:rtl/>
        </w:rPr>
        <w:t xml:space="preserve"> לעוד חמישה חברי כנסת, שם הם בכלל לא מוגבלים. </w:t>
      </w:r>
    </w:p>
    <w:p w14:paraId="0A63971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29A88CF3" w14:textId="77777777" w:rsidR="00FB3105" w:rsidRPr="00FB3105" w:rsidRDefault="00FB3105" w:rsidP="00FB3105">
      <w:pPr>
        <w:bidi/>
        <w:jc w:val="both"/>
        <w:rPr>
          <w:rFonts w:ascii="Arial" w:hAnsi="Arial" w:cs="David"/>
          <w:rtl/>
        </w:rPr>
      </w:pPr>
    </w:p>
    <w:p w14:paraId="42340B36" w14:textId="77777777" w:rsidR="00FB3105" w:rsidRPr="00FB3105" w:rsidRDefault="00FB3105" w:rsidP="00FB3105">
      <w:pPr>
        <w:bidi/>
        <w:jc w:val="both"/>
        <w:rPr>
          <w:rFonts w:ascii="Arial" w:hAnsi="Arial" w:cs="David"/>
          <w:rtl/>
        </w:rPr>
      </w:pPr>
      <w:r w:rsidRPr="00FB3105">
        <w:rPr>
          <w:rFonts w:ascii="Arial" w:hAnsi="Arial" w:cs="David"/>
          <w:rtl/>
        </w:rPr>
        <w:tab/>
        <w:t xml:space="preserve">נכון. </w:t>
      </w:r>
    </w:p>
    <w:p w14:paraId="619EF4A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2A1C82EF" w14:textId="77777777" w:rsidR="00FB3105" w:rsidRPr="00FB3105" w:rsidRDefault="00FB3105" w:rsidP="00FB3105">
      <w:pPr>
        <w:bidi/>
        <w:jc w:val="both"/>
        <w:rPr>
          <w:rFonts w:ascii="Arial" w:hAnsi="Arial" w:cs="David"/>
          <w:rtl/>
        </w:rPr>
      </w:pPr>
    </w:p>
    <w:p w14:paraId="22D7E39E" w14:textId="77777777" w:rsidR="00FB3105" w:rsidRPr="00FB3105" w:rsidRDefault="00FB3105" w:rsidP="00FB3105">
      <w:pPr>
        <w:bidi/>
        <w:jc w:val="both"/>
        <w:rPr>
          <w:rFonts w:ascii="Arial" w:hAnsi="Arial" w:cs="David"/>
          <w:rtl/>
        </w:rPr>
      </w:pPr>
      <w:r w:rsidRPr="00FB3105">
        <w:rPr>
          <w:rFonts w:ascii="Arial" w:hAnsi="Arial" w:cs="David"/>
          <w:rtl/>
        </w:rPr>
        <w:tab/>
        <w:t xml:space="preserve">שם הם יקומו ויגידו: סליחה, אתה אמרת בממשלה שלא צריך לשחרר את המחבלים, עכשיו תענה לי למה אמרת את זה. זה בכלל לא יהיה קשור לדיון המקצועי. </w:t>
      </w:r>
    </w:p>
    <w:p w14:paraId="4F43E13D" w14:textId="77777777" w:rsidR="00FB3105" w:rsidRPr="00FB3105" w:rsidRDefault="00FB3105" w:rsidP="00FB3105">
      <w:pPr>
        <w:bidi/>
        <w:jc w:val="both"/>
        <w:rPr>
          <w:rFonts w:ascii="Arial" w:hAnsi="Arial" w:cs="David"/>
          <w:rtl/>
        </w:rPr>
      </w:pPr>
    </w:p>
    <w:p w14:paraId="7A24CDE1" w14:textId="77777777" w:rsidR="00FB3105" w:rsidRPr="00FB3105" w:rsidRDefault="00FB3105" w:rsidP="00FB3105">
      <w:pPr>
        <w:bidi/>
        <w:jc w:val="both"/>
        <w:rPr>
          <w:rFonts w:ascii="Arial" w:hAnsi="Arial" w:cs="David"/>
          <w:rtl/>
        </w:rPr>
      </w:pPr>
      <w:r w:rsidRPr="00FB3105">
        <w:rPr>
          <w:rFonts w:ascii="Arial" w:hAnsi="Arial" w:cs="David"/>
          <w:rtl/>
        </w:rPr>
        <w:tab/>
        <w:t xml:space="preserve">ברגע שהוגדרו הנושאים, לשר יש זכות מלאה גם בפני המליאה וגם בפני הצופים בבית לומר: סליחה, הנושא הזה כרגע לא במסגרת הדיון, תגיש לי על כך שאילתא ישירה ואני אשמח לענות לך. </w:t>
      </w:r>
    </w:p>
    <w:p w14:paraId="70FB201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6D0A9C78" w14:textId="77777777" w:rsidR="00FB3105" w:rsidRPr="00FB3105" w:rsidRDefault="00FB3105" w:rsidP="00FB3105">
      <w:pPr>
        <w:bidi/>
        <w:jc w:val="both"/>
        <w:rPr>
          <w:rFonts w:ascii="Arial" w:hAnsi="Arial" w:cs="David"/>
          <w:rtl/>
        </w:rPr>
      </w:pPr>
    </w:p>
    <w:p w14:paraId="4B219583" w14:textId="77777777" w:rsidR="00FB3105" w:rsidRPr="00FB3105" w:rsidRDefault="00FB3105" w:rsidP="00FB3105">
      <w:pPr>
        <w:bidi/>
        <w:jc w:val="both"/>
        <w:rPr>
          <w:rFonts w:ascii="Arial" w:hAnsi="Arial" w:cs="David"/>
          <w:rtl/>
        </w:rPr>
      </w:pPr>
      <w:r w:rsidRPr="00FB3105">
        <w:rPr>
          <w:rFonts w:ascii="Arial" w:hAnsi="Arial" w:cs="David"/>
          <w:rtl/>
        </w:rPr>
        <w:tab/>
        <w:t>נקודה נוספת. אם אנשים לא מגישים שאלות מראש – אין לנו בכלל שום מחויבות של אף אחד לבוא לדיון הזה.</w:t>
      </w:r>
    </w:p>
    <w:p w14:paraId="6271AE69"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3E3CDA98" w14:textId="77777777" w:rsidR="00FB3105" w:rsidRPr="00FB3105" w:rsidRDefault="00FB3105" w:rsidP="00FB3105">
      <w:pPr>
        <w:bidi/>
        <w:jc w:val="both"/>
        <w:rPr>
          <w:rFonts w:ascii="Arial" w:hAnsi="Arial" w:cs="David"/>
          <w:rtl/>
        </w:rPr>
      </w:pPr>
    </w:p>
    <w:p w14:paraId="3F9ADB00" w14:textId="77777777" w:rsidR="00FB3105" w:rsidRPr="00FB3105" w:rsidRDefault="00FB3105" w:rsidP="00FB3105">
      <w:pPr>
        <w:bidi/>
        <w:jc w:val="both"/>
        <w:rPr>
          <w:rFonts w:ascii="Arial" w:hAnsi="Arial" w:cs="David"/>
          <w:rtl/>
        </w:rPr>
      </w:pPr>
      <w:r w:rsidRPr="00FB3105">
        <w:rPr>
          <w:rFonts w:ascii="Arial" w:hAnsi="Arial" w:cs="David"/>
          <w:rtl/>
        </w:rPr>
        <w:tab/>
        <w:t xml:space="preserve">זוהי בעיה של חברי הכנסת, זוהי בעיה של הבית. </w:t>
      </w:r>
    </w:p>
    <w:p w14:paraId="32D06A6A" w14:textId="77777777" w:rsidR="00FB3105" w:rsidRPr="00FB3105" w:rsidRDefault="00FB3105" w:rsidP="00FB3105">
      <w:pPr>
        <w:bidi/>
        <w:jc w:val="both"/>
        <w:rPr>
          <w:rFonts w:ascii="Arial" w:hAnsi="Arial" w:cs="David"/>
          <w:u w:val="single"/>
          <w:rtl/>
        </w:rPr>
      </w:pPr>
      <w:r w:rsidRPr="00FB3105">
        <w:rPr>
          <w:rFonts w:ascii="Arial" w:hAnsi="Arial" w:cs="David"/>
          <w:rtl/>
        </w:rPr>
        <w:br/>
      </w:r>
    </w:p>
    <w:p w14:paraId="008F2F11" w14:textId="77777777" w:rsidR="00FB3105" w:rsidRPr="00FB3105" w:rsidRDefault="00FB3105" w:rsidP="00FB3105">
      <w:pPr>
        <w:bidi/>
        <w:jc w:val="both"/>
        <w:rPr>
          <w:rFonts w:ascii="Arial" w:hAnsi="Arial" w:cs="David"/>
          <w:u w:val="single"/>
          <w:rtl/>
        </w:rPr>
      </w:pPr>
    </w:p>
    <w:p w14:paraId="100D4864" w14:textId="77777777" w:rsidR="00FB3105" w:rsidRPr="00FB3105" w:rsidRDefault="00FB3105" w:rsidP="00FB3105">
      <w:pPr>
        <w:bidi/>
        <w:jc w:val="both"/>
        <w:rPr>
          <w:rFonts w:ascii="Arial" w:hAnsi="Arial" w:cs="David"/>
          <w:rtl/>
        </w:rPr>
      </w:pP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689ED40E" w14:textId="77777777" w:rsidR="00FB3105" w:rsidRPr="00FB3105" w:rsidRDefault="00FB3105" w:rsidP="00FB3105">
      <w:pPr>
        <w:bidi/>
        <w:jc w:val="both"/>
        <w:rPr>
          <w:rFonts w:ascii="Arial" w:hAnsi="Arial" w:cs="David"/>
          <w:rtl/>
        </w:rPr>
      </w:pPr>
    </w:p>
    <w:p w14:paraId="303A1D7A" w14:textId="77777777" w:rsidR="00FB3105" w:rsidRPr="00FB3105" w:rsidRDefault="00FB3105" w:rsidP="00FB3105">
      <w:pPr>
        <w:bidi/>
        <w:jc w:val="both"/>
        <w:rPr>
          <w:rFonts w:ascii="Arial" w:hAnsi="Arial" w:cs="David"/>
          <w:rtl/>
        </w:rPr>
      </w:pPr>
      <w:r w:rsidRPr="00FB3105">
        <w:rPr>
          <w:rFonts w:ascii="Arial" w:hAnsi="Arial" w:cs="David"/>
          <w:rtl/>
        </w:rPr>
        <w:tab/>
        <w:t xml:space="preserve">ההיסטוריה מלמדת שכן באים. </w:t>
      </w:r>
    </w:p>
    <w:p w14:paraId="4089A13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7AF9C6C3" w14:textId="77777777" w:rsidR="00FB3105" w:rsidRPr="00FB3105" w:rsidRDefault="00FB3105" w:rsidP="00FB3105">
      <w:pPr>
        <w:bidi/>
        <w:jc w:val="both"/>
        <w:rPr>
          <w:rFonts w:ascii="Arial" w:hAnsi="Arial" w:cs="David"/>
          <w:rtl/>
        </w:rPr>
      </w:pPr>
    </w:p>
    <w:p w14:paraId="5B4B319B" w14:textId="77777777" w:rsidR="00FB3105" w:rsidRPr="00FB3105" w:rsidRDefault="00FB3105" w:rsidP="00FB3105">
      <w:pPr>
        <w:bidi/>
        <w:jc w:val="both"/>
        <w:rPr>
          <w:rFonts w:ascii="Arial" w:hAnsi="Arial" w:cs="David"/>
          <w:rtl/>
        </w:rPr>
      </w:pPr>
      <w:r w:rsidRPr="00FB3105">
        <w:rPr>
          <w:rFonts w:ascii="Arial" w:hAnsi="Arial" w:cs="David"/>
          <w:rtl/>
        </w:rPr>
        <w:tab/>
        <w:t>איך הנשיאות תדע מה הנושאים שמעניינים את חברי הכנסת?</w:t>
      </w:r>
    </w:p>
    <w:p w14:paraId="6EBAF06E"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14A6A619" w14:textId="77777777" w:rsidR="00FB3105" w:rsidRPr="00FB3105" w:rsidRDefault="00FB3105" w:rsidP="00FB3105">
      <w:pPr>
        <w:bidi/>
        <w:jc w:val="both"/>
        <w:rPr>
          <w:rFonts w:ascii="Arial" w:hAnsi="Arial" w:cs="David"/>
          <w:rtl/>
        </w:rPr>
      </w:pPr>
    </w:p>
    <w:p w14:paraId="583EC38E" w14:textId="77777777" w:rsidR="00FB3105" w:rsidRPr="00FB3105" w:rsidRDefault="00FB3105" w:rsidP="00FB3105">
      <w:pPr>
        <w:bidi/>
        <w:jc w:val="both"/>
        <w:rPr>
          <w:rFonts w:ascii="Arial" w:hAnsi="Arial" w:cs="David"/>
          <w:rtl/>
        </w:rPr>
      </w:pPr>
      <w:r w:rsidRPr="00FB3105">
        <w:rPr>
          <w:rFonts w:ascii="Arial" w:hAnsi="Arial" w:cs="David"/>
          <w:rtl/>
        </w:rPr>
        <w:tab/>
        <w:t xml:space="preserve">בדרך כלל, הנשיאות מורכבת מחברי הכנסת; הם בדרך כלל יודעים שאם מגיע שר התשתיות, והיו כותרות על רעידות אדמה בשבוע שעבר – לכאורה זה יעניין את חברי הכנסת. בואו, לא ניתמם, הנשיאות מורכבת מנציגי הסיעות מהקואליציה ומהאופוזיציה. </w:t>
      </w:r>
    </w:p>
    <w:p w14:paraId="7AE0FA7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23F4DBC8" w14:textId="77777777" w:rsidR="00FB3105" w:rsidRPr="00FB3105" w:rsidRDefault="00FB3105" w:rsidP="00FB3105">
      <w:pPr>
        <w:bidi/>
        <w:jc w:val="both"/>
        <w:rPr>
          <w:rFonts w:ascii="Arial" w:hAnsi="Arial" w:cs="David"/>
          <w:rtl/>
        </w:rPr>
      </w:pPr>
    </w:p>
    <w:p w14:paraId="03A03E95" w14:textId="77777777" w:rsidR="00FB3105" w:rsidRPr="00FB3105" w:rsidRDefault="00FB3105" w:rsidP="00FB3105">
      <w:pPr>
        <w:bidi/>
        <w:jc w:val="both"/>
        <w:rPr>
          <w:rFonts w:ascii="Arial" w:hAnsi="Arial" w:cs="David"/>
          <w:rtl/>
        </w:rPr>
      </w:pPr>
      <w:r w:rsidRPr="00FB3105">
        <w:rPr>
          <w:rFonts w:ascii="Arial" w:hAnsi="Arial" w:cs="David"/>
          <w:rtl/>
        </w:rPr>
        <w:tab/>
        <w:t xml:space="preserve">ארבל, האם ניסחת משהו ברוח הדברים? </w:t>
      </w:r>
    </w:p>
    <w:p w14:paraId="358D931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13501B8B" w14:textId="77777777" w:rsidR="00FB3105" w:rsidRPr="00FB3105" w:rsidRDefault="00FB3105" w:rsidP="00FB3105">
      <w:pPr>
        <w:bidi/>
        <w:jc w:val="both"/>
        <w:rPr>
          <w:rFonts w:ascii="Arial" w:hAnsi="Arial" w:cs="David"/>
          <w:rtl/>
        </w:rPr>
      </w:pPr>
    </w:p>
    <w:p w14:paraId="033D5C98" w14:textId="77777777" w:rsidR="00FB3105" w:rsidRPr="00FB3105" w:rsidRDefault="00FB3105" w:rsidP="00FB3105">
      <w:pPr>
        <w:bidi/>
        <w:jc w:val="both"/>
        <w:rPr>
          <w:rFonts w:ascii="Arial" w:hAnsi="Arial" w:cs="David"/>
          <w:rtl/>
        </w:rPr>
      </w:pPr>
      <w:r w:rsidRPr="00FB3105">
        <w:rPr>
          <w:rFonts w:ascii="Arial" w:hAnsi="Arial" w:cs="David"/>
          <w:rtl/>
        </w:rPr>
        <w:tab/>
        <w:t>בעצם, הרעיון הוא שלא יהיה את עניין השאלות שיגישו חברי הכנסת, אלא הנשיאות תקבע את הנושאים שלגביהם יישאל השר. אחר כך אני אנסח את הניסוח המדויק.</w:t>
      </w:r>
    </w:p>
    <w:p w14:paraId="6415F66D" w14:textId="77777777" w:rsidR="00FB3105" w:rsidRPr="00FB3105" w:rsidRDefault="00FB3105" w:rsidP="00FB3105">
      <w:pPr>
        <w:bidi/>
        <w:jc w:val="both"/>
        <w:rPr>
          <w:rFonts w:ascii="Arial" w:hAnsi="Arial" w:cs="David"/>
          <w:rtl/>
        </w:rPr>
      </w:pPr>
    </w:p>
    <w:p w14:paraId="399BB12E" w14:textId="77777777" w:rsidR="00FB3105" w:rsidRPr="00FB3105" w:rsidRDefault="00FB3105" w:rsidP="00FB3105">
      <w:pPr>
        <w:bidi/>
        <w:jc w:val="both"/>
        <w:rPr>
          <w:rFonts w:ascii="Arial" w:hAnsi="Arial" w:cs="David"/>
          <w:rtl/>
        </w:rPr>
      </w:pPr>
      <w:r w:rsidRPr="00FB3105">
        <w:rPr>
          <w:rFonts w:ascii="Arial" w:hAnsi="Arial" w:cs="David"/>
          <w:rtl/>
        </w:rPr>
        <w:tab/>
        <w:t>יושב-ראש הכנסת יקבע את השר שישיב לשאלות. שבועיים לפני, נשיאות הכנסת תקבע את הנושאים שלגביהם יישאלו השאלות, שלגביהם יענה השר.</w:t>
      </w:r>
    </w:p>
    <w:p w14:paraId="24E90CAD" w14:textId="77777777" w:rsidR="00FB3105" w:rsidRPr="00FB3105" w:rsidRDefault="00FB3105" w:rsidP="00FB3105">
      <w:pPr>
        <w:bidi/>
        <w:jc w:val="both"/>
        <w:rPr>
          <w:rFonts w:ascii="Arial" w:hAnsi="Arial" w:cs="David"/>
          <w:u w:val="single"/>
          <w:rtl/>
        </w:rPr>
      </w:pPr>
    </w:p>
    <w:p w14:paraId="1B980FF5" w14:textId="77777777" w:rsidR="00FB3105" w:rsidRPr="00FB3105" w:rsidRDefault="00FB3105" w:rsidP="00FB3105">
      <w:pPr>
        <w:bidi/>
        <w:jc w:val="both"/>
        <w:rPr>
          <w:rFonts w:ascii="Arial" w:hAnsi="Arial" w:cs="David"/>
          <w:u w:val="single"/>
          <w:rtl/>
        </w:rPr>
      </w:pPr>
      <w:proofErr w:type="spellStart"/>
      <w:r w:rsidRPr="00FB3105">
        <w:rPr>
          <w:rFonts w:ascii="Arial" w:hAnsi="Arial" w:cs="David"/>
          <w:u w:val="single"/>
          <w:rtl/>
        </w:rPr>
        <w:t>עתניאל</w:t>
      </w:r>
      <w:proofErr w:type="spellEnd"/>
      <w:r w:rsidRPr="00FB3105">
        <w:rPr>
          <w:rFonts w:ascii="Arial" w:hAnsi="Arial" w:cs="David"/>
          <w:u w:val="single"/>
          <w:rtl/>
        </w:rPr>
        <w:t xml:space="preserve"> </w:t>
      </w:r>
      <w:proofErr w:type="spellStart"/>
      <w:r w:rsidRPr="00FB3105">
        <w:rPr>
          <w:rFonts w:ascii="Arial" w:hAnsi="Arial" w:cs="David"/>
          <w:u w:val="single"/>
          <w:rtl/>
        </w:rPr>
        <w:t>שנלר</w:t>
      </w:r>
      <w:proofErr w:type="spellEnd"/>
      <w:r w:rsidRPr="00FB3105">
        <w:rPr>
          <w:rFonts w:ascii="Arial" w:hAnsi="Arial" w:cs="David"/>
          <w:u w:val="single"/>
          <w:rtl/>
        </w:rPr>
        <w:t>:</w:t>
      </w:r>
    </w:p>
    <w:p w14:paraId="33A8EBF1" w14:textId="77777777" w:rsidR="00FB3105" w:rsidRPr="00FB3105" w:rsidRDefault="00FB3105" w:rsidP="00FB3105">
      <w:pPr>
        <w:bidi/>
        <w:jc w:val="both"/>
        <w:rPr>
          <w:rFonts w:ascii="Arial" w:hAnsi="Arial" w:cs="David"/>
          <w:u w:val="single"/>
          <w:rtl/>
        </w:rPr>
      </w:pPr>
    </w:p>
    <w:p w14:paraId="72705065" w14:textId="77777777" w:rsidR="00FB3105" w:rsidRPr="00FB3105" w:rsidRDefault="00FB3105" w:rsidP="00FB3105">
      <w:pPr>
        <w:bidi/>
        <w:jc w:val="both"/>
        <w:rPr>
          <w:rFonts w:ascii="Arial" w:hAnsi="Arial" w:cs="David"/>
          <w:rtl/>
        </w:rPr>
      </w:pPr>
      <w:r w:rsidRPr="00FB3105">
        <w:rPr>
          <w:rFonts w:ascii="Arial" w:hAnsi="Arial" w:cs="David"/>
          <w:rtl/>
        </w:rPr>
        <w:tab/>
        <w:t>לא את הנושאים. את התחום.</w:t>
      </w:r>
    </w:p>
    <w:p w14:paraId="59C9165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איל ינון:</w:t>
      </w:r>
    </w:p>
    <w:p w14:paraId="126B1E4A" w14:textId="77777777" w:rsidR="00FB3105" w:rsidRPr="00FB3105" w:rsidRDefault="00FB3105" w:rsidP="00FB3105">
      <w:pPr>
        <w:bidi/>
        <w:jc w:val="both"/>
        <w:rPr>
          <w:rFonts w:ascii="Arial" w:hAnsi="Arial" w:cs="David"/>
          <w:rtl/>
        </w:rPr>
      </w:pPr>
    </w:p>
    <w:p w14:paraId="3275BB13" w14:textId="77777777" w:rsidR="00FB3105" w:rsidRPr="00FB3105" w:rsidRDefault="00FB3105" w:rsidP="00FB3105">
      <w:pPr>
        <w:bidi/>
        <w:jc w:val="both"/>
        <w:rPr>
          <w:rFonts w:ascii="Arial" w:hAnsi="Arial" w:cs="David"/>
          <w:rtl/>
        </w:rPr>
      </w:pPr>
      <w:r w:rsidRPr="00FB3105">
        <w:rPr>
          <w:rFonts w:ascii="Arial" w:hAnsi="Arial" w:cs="David"/>
          <w:rtl/>
        </w:rPr>
        <w:tab/>
        <w:t>יותר מזה. תחומים בתוך המשרד.</w:t>
      </w:r>
    </w:p>
    <w:p w14:paraId="69969899"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עתניאל</w:t>
      </w:r>
      <w:proofErr w:type="spellEnd"/>
      <w:r w:rsidRPr="00FB3105">
        <w:rPr>
          <w:rFonts w:ascii="Arial" w:hAnsi="Arial" w:cs="David"/>
          <w:u w:val="single"/>
          <w:rtl/>
        </w:rPr>
        <w:t xml:space="preserve"> </w:t>
      </w:r>
      <w:proofErr w:type="spellStart"/>
      <w:r w:rsidRPr="00FB3105">
        <w:rPr>
          <w:rFonts w:ascii="Arial" w:hAnsi="Arial" w:cs="David"/>
          <w:u w:val="single"/>
          <w:rtl/>
        </w:rPr>
        <w:t>שנלר</w:t>
      </w:r>
      <w:proofErr w:type="spellEnd"/>
      <w:r w:rsidRPr="00FB3105">
        <w:rPr>
          <w:rFonts w:ascii="Arial" w:hAnsi="Arial" w:cs="David"/>
          <w:u w:val="single"/>
          <w:rtl/>
        </w:rPr>
        <w:t>:</w:t>
      </w:r>
    </w:p>
    <w:p w14:paraId="51691779" w14:textId="77777777" w:rsidR="00FB3105" w:rsidRPr="00FB3105" w:rsidRDefault="00FB3105" w:rsidP="00FB3105">
      <w:pPr>
        <w:bidi/>
        <w:jc w:val="both"/>
        <w:rPr>
          <w:rFonts w:ascii="Arial" w:hAnsi="Arial" w:cs="David"/>
          <w:rtl/>
        </w:rPr>
      </w:pPr>
    </w:p>
    <w:p w14:paraId="47B65A64" w14:textId="77777777" w:rsidR="00FB3105" w:rsidRPr="00FB3105" w:rsidRDefault="00FB3105" w:rsidP="00FB3105">
      <w:pPr>
        <w:bidi/>
        <w:jc w:val="both"/>
        <w:rPr>
          <w:rFonts w:ascii="Arial" w:hAnsi="Arial" w:cs="David"/>
          <w:rtl/>
        </w:rPr>
      </w:pPr>
      <w:r w:rsidRPr="00FB3105">
        <w:rPr>
          <w:rFonts w:ascii="Arial" w:hAnsi="Arial" w:cs="David"/>
          <w:rtl/>
        </w:rPr>
        <w:tab/>
        <w:t xml:space="preserve"> מתי השר יודע על כך?</w:t>
      </w:r>
    </w:p>
    <w:p w14:paraId="39B69B9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2D7B29CD" w14:textId="77777777" w:rsidR="00FB3105" w:rsidRPr="00FB3105" w:rsidRDefault="00FB3105" w:rsidP="00FB3105">
      <w:pPr>
        <w:bidi/>
        <w:jc w:val="both"/>
        <w:rPr>
          <w:rFonts w:ascii="Arial" w:hAnsi="Arial" w:cs="David"/>
          <w:rtl/>
        </w:rPr>
      </w:pPr>
    </w:p>
    <w:p w14:paraId="68FF5751" w14:textId="77777777" w:rsidR="00FB3105" w:rsidRPr="00FB3105" w:rsidRDefault="00FB3105" w:rsidP="00FB3105">
      <w:pPr>
        <w:bidi/>
        <w:jc w:val="both"/>
        <w:rPr>
          <w:rFonts w:ascii="Arial" w:hAnsi="Arial" w:cs="David"/>
          <w:rtl/>
        </w:rPr>
      </w:pPr>
      <w:r w:rsidRPr="00FB3105">
        <w:rPr>
          <w:rFonts w:ascii="Arial" w:hAnsi="Arial" w:cs="David"/>
          <w:rtl/>
        </w:rPr>
        <w:tab/>
        <w:t>שבועיים מראש.</w:t>
      </w:r>
    </w:p>
    <w:p w14:paraId="26C5A0F5"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עתניאל</w:t>
      </w:r>
      <w:proofErr w:type="spellEnd"/>
      <w:r w:rsidRPr="00FB3105">
        <w:rPr>
          <w:rFonts w:ascii="Arial" w:hAnsi="Arial" w:cs="David"/>
          <w:u w:val="single"/>
          <w:rtl/>
        </w:rPr>
        <w:t xml:space="preserve"> </w:t>
      </w:r>
      <w:proofErr w:type="spellStart"/>
      <w:r w:rsidRPr="00FB3105">
        <w:rPr>
          <w:rFonts w:ascii="Arial" w:hAnsi="Arial" w:cs="David"/>
          <w:u w:val="single"/>
          <w:rtl/>
        </w:rPr>
        <w:t>שנלר</w:t>
      </w:r>
      <w:proofErr w:type="spellEnd"/>
      <w:r w:rsidRPr="00FB3105">
        <w:rPr>
          <w:rFonts w:ascii="Arial" w:hAnsi="Arial" w:cs="David"/>
          <w:u w:val="single"/>
          <w:rtl/>
        </w:rPr>
        <w:t>:</w:t>
      </w:r>
    </w:p>
    <w:p w14:paraId="06BCAB61" w14:textId="77777777" w:rsidR="00FB3105" w:rsidRPr="00FB3105" w:rsidRDefault="00FB3105" w:rsidP="00FB3105">
      <w:pPr>
        <w:bidi/>
        <w:jc w:val="both"/>
        <w:rPr>
          <w:rFonts w:ascii="Arial" w:hAnsi="Arial" w:cs="David"/>
          <w:rtl/>
        </w:rPr>
      </w:pPr>
    </w:p>
    <w:p w14:paraId="0F074996" w14:textId="77777777" w:rsidR="00FB3105" w:rsidRPr="00FB3105" w:rsidRDefault="00FB3105" w:rsidP="00FB3105">
      <w:pPr>
        <w:bidi/>
        <w:jc w:val="both"/>
        <w:rPr>
          <w:rFonts w:ascii="Arial" w:hAnsi="Arial" w:cs="David"/>
          <w:rtl/>
        </w:rPr>
      </w:pPr>
      <w:r w:rsidRPr="00FB3105">
        <w:rPr>
          <w:rFonts w:ascii="Arial" w:hAnsi="Arial" w:cs="David"/>
          <w:rtl/>
        </w:rPr>
        <w:tab/>
        <w:t xml:space="preserve"> לא את הנושאים. שבאותו יום מתקיים דיון בתחום משרדו. </w:t>
      </w:r>
    </w:p>
    <w:p w14:paraId="259EAC7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534A9104" w14:textId="77777777" w:rsidR="00FB3105" w:rsidRPr="00FB3105" w:rsidRDefault="00FB3105" w:rsidP="00FB3105">
      <w:pPr>
        <w:bidi/>
        <w:jc w:val="both"/>
        <w:rPr>
          <w:rFonts w:ascii="Arial" w:hAnsi="Arial" w:cs="David"/>
          <w:rtl/>
        </w:rPr>
      </w:pPr>
    </w:p>
    <w:p w14:paraId="6EAA2D1A" w14:textId="77777777" w:rsidR="00FB3105" w:rsidRPr="00FB3105" w:rsidRDefault="00FB3105" w:rsidP="00FB3105">
      <w:pPr>
        <w:bidi/>
        <w:jc w:val="both"/>
        <w:rPr>
          <w:rFonts w:ascii="Arial" w:hAnsi="Arial" w:cs="David"/>
          <w:rtl/>
        </w:rPr>
      </w:pPr>
      <w:r w:rsidRPr="00FB3105">
        <w:rPr>
          <w:rFonts w:ascii="Arial" w:hAnsi="Arial" w:cs="David"/>
          <w:rtl/>
        </w:rPr>
        <w:tab/>
        <w:t xml:space="preserve">את זה הוא יידע הרבה זמן. אנחנו נעשה לוח. </w:t>
      </w:r>
    </w:p>
    <w:p w14:paraId="119138CE"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0B3D0224" w14:textId="77777777" w:rsidR="00FB3105" w:rsidRPr="00FB3105" w:rsidRDefault="00FB3105" w:rsidP="00FB3105">
      <w:pPr>
        <w:bidi/>
        <w:jc w:val="both"/>
        <w:rPr>
          <w:rFonts w:ascii="Arial" w:hAnsi="Arial" w:cs="David"/>
          <w:rtl/>
        </w:rPr>
      </w:pPr>
    </w:p>
    <w:p w14:paraId="3E87E79C" w14:textId="77777777" w:rsidR="00FB3105" w:rsidRPr="00FB3105" w:rsidRDefault="00FB3105" w:rsidP="00FB3105">
      <w:pPr>
        <w:bidi/>
        <w:jc w:val="both"/>
        <w:rPr>
          <w:rFonts w:ascii="Arial" w:hAnsi="Arial" w:cs="David"/>
          <w:rtl/>
        </w:rPr>
      </w:pPr>
      <w:r w:rsidRPr="00FB3105">
        <w:rPr>
          <w:rFonts w:ascii="Arial" w:hAnsi="Arial" w:cs="David"/>
          <w:rtl/>
        </w:rPr>
        <w:tab/>
        <w:t xml:space="preserve">אם שר מגיע אחת למושב, זה אומר שאני לא יכול לשאול אותו על נושאים רבים בתחום משרדו. </w:t>
      </w:r>
    </w:p>
    <w:p w14:paraId="7ECD1EEA" w14:textId="77777777" w:rsidR="00FB3105" w:rsidRPr="00FB3105" w:rsidRDefault="00FB3105" w:rsidP="00FB3105">
      <w:pPr>
        <w:bidi/>
        <w:jc w:val="both"/>
        <w:rPr>
          <w:rFonts w:ascii="Arial" w:hAnsi="Arial" w:cs="David"/>
          <w:u w:val="single"/>
          <w:rtl/>
        </w:rPr>
      </w:pPr>
      <w:r w:rsidRPr="00FB3105">
        <w:rPr>
          <w:rFonts w:ascii="Arial" w:hAnsi="Arial" w:cs="David"/>
          <w:rtl/>
        </w:rPr>
        <w:br/>
      </w:r>
    </w:p>
    <w:p w14:paraId="1E27EFA5" w14:textId="77777777" w:rsidR="00FB3105" w:rsidRPr="00FB3105" w:rsidRDefault="00FB3105" w:rsidP="00FB3105">
      <w:pPr>
        <w:bidi/>
        <w:jc w:val="both"/>
        <w:rPr>
          <w:rFonts w:ascii="Arial" w:hAnsi="Arial" w:cs="David"/>
          <w:u w:val="single"/>
          <w:rtl/>
        </w:rPr>
      </w:pPr>
    </w:p>
    <w:p w14:paraId="7D21517F" w14:textId="77777777" w:rsidR="00FB3105" w:rsidRPr="00FB3105" w:rsidRDefault="00FB3105" w:rsidP="00FB3105">
      <w:pPr>
        <w:bidi/>
        <w:jc w:val="both"/>
        <w:rPr>
          <w:rFonts w:ascii="Arial" w:hAnsi="Arial" w:cs="David"/>
          <w:u w:val="single"/>
          <w:rtl/>
        </w:rPr>
      </w:pPr>
    </w:p>
    <w:p w14:paraId="02407D10"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איל ינון:</w:t>
      </w:r>
    </w:p>
    <w:p w14:paraId="7F0A6F1A" w14:textId="77777777" w:rsidR="00FB3105" w:rsidRPr="00FB3105" w:rsidRDefault="00FB3105" w:rsidP="00FB3105">
      <w:pPr>
        <w:bidi/>
        <w:jc w:val="both"/>
        <w:rPr>
          <w:rFonts w:ascii="Arial" w:hAnsi="Arial" w:cs="David"/>
          <w:rtl/>
        </w:rPr>
      </w:pPr>
    </w:p>
    <w:p w14:paraId="4E5543AA" w14:textId="77777777" w:rsidR="00FB3105" w:rsidRPr="00FB3105" w:rsidRDefault="00FB3105" w:rsidP="00FB3105">
      <w:pPr>
        <w:bidi/>
        <w:jc w:val="both"/>
        <w:rPr>
          <w:rFonts w:ascii="Arial" w:hAnsi="Arial" w:cs="David"/>
          <w:rtl/>
        </w:rPr>
      </w:pPr>
      <w:r w:rsidRPr="00FB3105">
        <w:rPr>
          <w:rFonts w:ascii="Arial" w:hAnsi="Arial" w:cs="David"/>
          <w:rtl/>
        </w:rPr>
        <w:tab/>
        <w:t>אתה יכול בשאילתא ישירה, בשאילתא דחופה ובשאילתא רגילה לפרוטוקול, אבל לא בהופעה שהוא צריך להשיב.</w:t>
      </w:r>
    </w:p>
    <w:p w14:paraId="3811AE0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94EBB4F" w14:textId="77777777" w:rsidR="00FB3105" w:rsidRPr="00FB3105" w:rsidRDefault="00FB3105" w:rsidP="00FB3105">
      <w:pPr>
        <w:bidi/>
        <w:jc w:val="both"/>
        <w:rPr>
          <w:rFonts w:ascii="Arial" w:hAnsi="Arial" w:cs="David"/>
          <w:rtl/>
        </w:rPr>
      </w:pPr>
    </w:p>
    <w:p w14:paraId="7C747AF8"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חושב שעדיין נותרה לך זכות ל-40 חתימות. </w:t>
      </w:r>
    </w:p>
    <w:p w14:paraId="1B9E81E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2AEAD7BC" w14:textId="77777777" w:rsidR="00FB3105" w:rsidRPr="00FB3105" w:rsidRDefault="00FB3105" w:rsidP="00FB3105">
      <w:pPr>
        <w:bidi/>
        <w:jc w:val="both"/>
        <w:rPr>
          <w:rFonts w:ascii="Arial" w:hAnsi="Arial" w:cs="David"/>
          <w:rtl/>
        </w:rPr>
      </w:pPr>
    </w:p>
    <w:p w14:paraId="0E630617" w14:textId="77777777" w:rsidR="00FB3105" w:rsidRPr="00FB3105" w:rsidRDefault="00FB3105" w:rsidP="00FB3105">
      <w:pPr>
        <w:bidi/>
        <w:jc w:val="both"/>
        <w:rPr>
          <w:rFonts w:ascii="Arial" w:hAnsi="Arial" w:cs="David"/>
          <w:rtl/>
        </w:rPr>
      </w:pPr>
      <w:r w:rsidRPr="00FB3105">
        <w:rPr>
          <w:rFonts w:ascii="Arial" w:hAnsi="Arial" w:cs="David"/>
          <w:rtl/>
        </w:rPr>
        <w:tab/>
        <w:t xml:space="preserve">זה גם תיקון. </w:t>
      </w:r>
    </w:p>
    <w:p w14:paraId="07ED5C1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7F215D3" w14:textId="77777777" w:rsidR="00FB3105" w:rsidRPr="00FB3105" w:rsidRDefault="00FB3105" w:rsidP="00FB3105">
      <w:pPr>
        <w:bidi/>
        <w:jc w:val="both"/>
        <w:rPr>
          <w:rFonts w:ascii="Arial" w:hAnsi="Arial" w:cs="David"/>
          <w:rtl/>
        </w:rPr>
      </w:pPr>
    </w:p>
    <w:p w14:paraId="5D3C2015" w14:textId="77777777" w:rsidR="00FB3105" w:rsidRPr="00FB3105" w:rsidRDefault="00FB3105" w:rsidP="00FB3105">
      <w:pPr>
        <w:bidi/>
        <w:jc w:val="both"/>
        <w:rPr>
          <w:rFonts w:ascii="Arial" w:hAnsi="Arial" w:cs="David"/>
          <w:rtl/>
        </w:rPr>
      </w:pPr>
      <w:r w:rsidRPr="00FB3105">
        <w:rPr>
          <w:rFonts w:ascii="Arial" w:hAnsi="Arial" w:cs="David"/>
          <w:rtl/>
        </w:rPr>
        <w:tab/>
        <w:t xml:space="preserve">אנחנו מסכמים את הצעתו של חבר הכנסת </w:t>
      </w:r>
      <w:proofErr w:type="spellStart"/>
      <w:r w:rsidRPr="00FB3105">
        <w:rPr>
          <w:rFonts w:ascii="Arial" w:hAnsi="Arial" w:cs="David"/>
          <w:rtl/>
        </w:rPr>
        <w:t>אדלשטיין</w:t>
      </w:r>
      <w:proofErr w:type="spellEnd"/>
      <w:r w:rsidRPr="00FB3105">
        <w:rPr>
          <w:rFonts w:ascii="Arial" w:hAnsi="Arial" w:cs="David"/>
          <w:rtl/>
        </w:rPr>
        <w:t xml:space="preserve">, אלא אם כן יש למישהו, למישהי, משהו להוסיף. </w:t>
      </w:r>
    </w:p>
    <w:p w14:paraId="66A7BD1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C0CFD2E" w14:textId="77777777" w:rsidR="00FB3105" w:rsidRPr="00FB3105" w:rsidRDefault="00FB3105" w:rsidP="00FB3105">
      <w:pPr>
        <w:pStyle w:val="Heading5"/>
        <w:rPr>
          <w:rFonts w:ascii="Arial" w:hAnsi="Arial"/>
          <w:rtl/>
        </w:rPr>
      </w:pPr>
    </w:p>
    <w:p w14:paraId="2959BCE8" w14:textId="77777777" w:rsidR="00FB3105" w:rsidRPr="00FB3105" w:rsidRDefault="00FB3105" w:rsidP="00FB3105">
      <w:pPr>
        <w:bidi/>
        <w:jc w:val="both"/>
        <w:rPr>
          <w:rFonts w:ascii="Arial" w:hAnsi="Arial" w:cs="David"/>
          <w:rtl/>
        </w:rPr>
      </w:pPr>
      <w:r w:rsidRPr="00FB3105">
        <w:rPr>
          <w:rFonts w:ascii="Arial" w:hAnsi="Arial" w:cs="David"/>
          <w:rtl/>
        </w:rPr>
        <w:tab/>
        <w:t>וזה נוטל את הזכות לשאלה נוספת, בעצם .</w:t>
      </w:r>
    </w:p>
    <w:p w14:paraId="72B0D90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0583166C" w14:textId="77777777" w:rsidR="00FB3105" w:rsidRPr="00FB3105" w:rsidRDefault="00FB3105" w:rsidP="00FB3105">
      <w:pPr>
        <w:bidi/>
        <w:jc w:val="both"/>
        <w:rPr>
          <w:rFonts w:ascii="Arial" w:hAnsi="Arial" w:cs="David"/>
          <w:rtl/>
        </w:rPr>
      </w:pPr>
    </w:p>
    <w:p w14:paraId="10FFF34C" w14:textId="77777777" w:rsidR="00FB3105" w:rsidRPr="00FB3105" w:rsidRDefault="00FB3105" w:rsidP="00FB3105">
      <w:pPr>
        <w:bidi/>
        <w:jc w:val="both"/>
        <w:rPr>
          <w:rFonts w:ascii="Arial" w:hAnsi="Arial" w:cs="David"/>
          <w:rtl/>
        </w:rPr>
      </w:pPr>
      <w:r w:rsidRPr="00FB3105">
        <w:rPr>
          <w:rFonts w:ascii="Arial" w:hAnsi="Arial" w:cs="David"/>
          <w:rtl/>
        </w:rPr>
        <w:tab/>
        <w:t xml:space="preserve">נוטל את הזכות לשאלות שאינן בתחומים הללו. </w:t>
      </w:r>
    </w:p>
    <w:p w14:paraId="462557B7"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21A2EEA9" w14:textId="77777777" w:rsidR="00FB3105" w:rsidRPr="00FB3105" w:rsidRDefault="00FB3105" w:rsidP="00FB3105">
      <w:pPr>
        <w:pStyle w:val="Heading5"/>
        <w:rPr>
          <w:rFonts w:ascii="Arial" w:hAnsi="Arial"/>
          <w:rtl/>
        </w:rPr>
      </w:pPr>
    </w:p>
    <w:p w14:paraId="02AA8172" w14:textId="77777777" w:rsidR="00FB3105" w:rsidRPr="00FB3105" w:rsidRDefault="00FB3105" w:rsidP="00FB3105">
      <w:pPr>
        <w:bidi/>
        <w:jc w:val="both"/>
        <w:rPr>
          <w:rFonts w:ascii="Arial" w:hAnsi="Arial" w:cs="David"/>
          <w:rtl/>
        </w:rPr>
      </w:pPr>
      <w:r w:rsidRPr="00FB3105">
        <w:rPr>
          <w:rFonts w:ascii="Arial" w:hAnsi="Arial" w:cs="David"/>
          <w:rtl/>
        </w:rPr>
        <w:tab/>
        <w:t xml:space="preserve"> לא, לא. אם זה לפרוטוקול?</w:t>
      </w:r>
    </w:p>
    <w:p w14:paraId="6234A0C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809764D" w14:textId="77777777" w:rsidR="00FB3105" w:rsidRPr="00FB3105" w:rsidRDefault="00FB3105" w:rsidP="00FB3105">
      <w:pPr>
        <w:bidi/>
        <w:jc w:val="both"/>
        <w:rPr>
          <w:rFonts w:ascii="Arial" w:hAnsi="Arial" w:cs="David"/>
          <w:rtl/>
        </w:rPr>
      </w:pPr>
    </w:p>
    <w:p w14:paraId="3E0C1754" w14:textId="77777777" w:rsidR="00FB3105" w:rsidRPr="00FB3105" w:rsidRDefault="00FB3105" w:rsidP="00FB3105">
      <w:pPr>
        <w:bidi/>
        <w:jc w:val="both"/>
        <w:rPr>
          <w:rFonts w:ascii="Arial" w:hAnsi="Arial" w:cs="David"/>
          <w:rtl/>
        </w:rPr>
      </w:pPr>
      <w:r w:rsidRPr="00FB3105">
        <w:rPr>
          <w:rFonts w:ascii="Arial" w:hAnsi="Arial" w:cs="David"/>
          <w:rtl/>
        </w:rPr>
        <w:tab/>
        <w:t xml:space="preserve">נכון. את צודקת. </w:t>
      </w:r>
    </w:p>
    <w:p w14:paraId="70E7C38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0646412F" w14:textId="77777777" w:rsidR="00FB3105" w:rsidRPr="00FB3105" w:rsidRDefault="00FB3105" w:rsidP="00FB3105">
      <w:pPr>
        <w:bidi/>
        <w:jc w:val="both"/>
        <w:rPr>
          <w:rFonts w:ascii="Arial" w:hAnsi="Arial" w:cs="David"/>
          <w:rtl/>
        </w:rPr>
      </w:pPr>
    </w:p>
    <w:p w14:paraId="503F61D8" w14:textId="77777777" w:rsidR="00FB3105" w:rsidRPr="00FB3105" w:rsidRDefault="00FB3105" w:rsidP="00FB3105">
      <w:pPr>
        <w:bidi/>
        <w:jc w:val="both"/>
        <w:rPr>
          <w:rFonts w:ascii="Arial" w:hAnsi="Arial" w:cs="David"/>
          <w:rtl/>
        </w:rPr>
      </w:pPr>
      <w:r w:rsidRPr="00FB3105">
        <w:rPr>
          <w:rFonts w:ascii="Arial" w:hAnsi="Arial" w:cs="David"/>
          <w:rtl/>
        </w:rPr>
        <w:tab/>
        <w:t xml:space="preserve">נכון, אבל זה בשאילתות הרגילות. </w:t>
      </w:r>
    </w:p>
    <w:p w14:paraId="2A99770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C784665" w14:textId="77777777" w:rsidR="00FB3105" w:rsidRPr="00FB3105" w:rsidRDefault="00FB3105" w:rsidP="00FB3105">
      <w:pPr>
        <w:bidi/>
        <w:jc w:val="both"/>
        <w:rPr>
          <w:rFonts w:ascii="Arial" w:hAnsi="Arial" w:cs="David"/>
          <w:rtl/>
        </w:rPr>
      </w:pPr>
    </w:p>
    <w:p w14:paraId="0D317E64" w14:textId="77777777" w:rsidR="00FB3105" w:rsidRPr="00FB3105" w:rsidRDefault="00FB3105" w:rsidP="00FB3105">
      <w:pPr>
        <w:bidi/>
        <w:jc w:val="both"/>
        <w:rPr>
          <w:rFonts w:ascii="Arial" w:hAnsi="Arial" w:cs="David"/>
          <w:rtl/>
        </w:rPr>
      </w:pPr>
      <w:r w:rsidRPr="00FB3105">
        <w:rPr>
          <w:rFonts w:ascii="Arial" w:hAnsi="Arial" w:cs="David"/>
          <w:rtl/>
        </w:rPr>
        <w:tab/>
        <w:t xml:space="preserve">כאן לא מדובר בשאילתות הרגילות. כשזה עובר לפרוטוקול – יש כרגע הצעה של חבר הכנסת </w:t>
      </w:r>
      <w:proofErr w:type="spellStart"/>
      <w:r w:rsidRPr="00FB3105">
        <w:rPr>
          <w:rFonts w:ascii="Arial" w:hAnsi="Arial" w:cs="David"/>
          <w:rtl/>
        </w:rPr>
        <w:t>אדלשטיין</w:t>
      </w:r>
      <w:proofErr w:type="spellEnd"/>
      <w:r w:rsidRPr="00FB3105">
        <w:rPr>
          <w:rFonts w:ascii="Arial" w:hAnsi="Arial" w:cs="David"/>
          <w:rtl/>
        </w:rPr>
        <w:t xml:space="preserve"> שבמקום שיועברו השאלות – יועברו התחומים או הנושאים שהשר יצטרך להתכונן לגביהם. </w:t>
      </w:r>
    </w:p>
    <w:p w14:paraId="3ECA72CF"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77A336AE" w14:textId="77777777" w:rsidR="00FB3105" w:rsidRPr="00FB3105" w:rsidRDefault="00FB3105" w:rsidP="00FB3105">
      <w:pPr>
        <w:pStyle w:val="Heading5"/>
        <w:rPr>
          <w:rFonts w:ascii="Arial" w:hAnsi="Arial"/>
          <w:rtl/>
        </w:rPr>
      </w:pPr>
    </w:p>
    <w:p w14:paraId="4B7595FD" w14:textId="77777777" w:rsidR="00FB3105" w:rsidRPr="00FB3105" w:rsidRDefault="00FB3105" w:rsidP="00FB3105">
      <w:pPr>
        <w:bidi/>
        <w:jc w:val="both"/>
        <w:rPr>
          <w:rFonts w:ascii="Arial" w:hAnsi="Arial" w:cs="David"/>
          <w:rtl/>
        </w:rPr>
      </w:pPr>
      <w:r w:rsidRPr="00FB3105">
        <w:rPr>
          <w:rFonts w:ascii="Arial" w:hAnsi="Arial" w:cs="David"/>
          <w:rtl/>
        </w:rPr>
        <w:tab/>
        <w:t xml:space="preserve"> ומה עם קצת </w:t>
      </w:r>
      <w:proofErr w:type="spellStart"/>
      <w:r w:rsidRPr="00FB3105">
        <w:rPr>
          <w:rFonts w:ascii="Arial" w:hAnsi="Arial" w:cs="David"/>
          <w:rtl/>
        </w:rPr>
        <w:t>ספונטניות</w:t>
      </w:r>
      <w:proofErr w:type="spellEnd"/>
      <w:r w:rsidRPr="00FB3105">
        <w:rPr>
          <w:rFonts w:ascii="Arial" w:hAnsi="Arial" w:cs="David"/>
          <w:rtl/>
        </w:rPr>
        <w:t>?</w:t>
      </w:r>
    </w:p>
    <w:p w14:paraId="7907F09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0A596FD" w14:textId="77777777" w:rsidR="00FB3105" w:rsidRPr="00FB3105" w:rsidRDefault="00FB3105" w:rsidP="00FB3105">
      <w:pPr>
        <w:bidi/>
        <w:jc w:val="both"/>
        <w:rPr>
          <w:rFonts w:ascii="Arial" w:hAnsi="Arial" w:cs="David"/>
          <w:rtl/>
        </w:rPr>
      </w:pPr>
    </w:p>
    <w:p w14:paraId="2B9E425A" w14:textId="77777777" w:rsidR="00FB3105" w:rsidRPr="00FB3105" w:rsidRDefault="00FB3105" w:rsidP="00FB3105">
      <w:pPr>
        <w:bidi/>
        <w:jc w:val="both"/>
        <w:rPr>
          <w:rFonts w:ascii="Arial" w:hAnsi="Arial" w:cs="David"/>
          <w:rtl/>
        </w:rPr>
      </w:pPr>
      <w:r w:rsidRPr="00FB3105">
        <w:rPr>
          <w:rFonts w:ascii="Arial" w:hAnsi="Arial" w:cs="David"/>
          <w:rtl/>
        </w:rPr>
        <w:tab/>
        <w:t xml:space="preserve">עכשיו תהיה כמעט לגמרי </w:t>
      </w:r>
      <w:proofErr w:type="spellStart"/>
      <w:r w:rsidRPr="00FB3105">
        <w:rPr>
          <w:rFonts w:ascii="Arial" w:hAnsi="Arial" w:cs="David"/>
          <w:rtl/>
        </w:rPr>
        <w:t>ספונטניות</w:t>
      </w:r>
      <w:proofErr w:type="spellEnd"/>
      <w:r w:rsidRPr="00FB3105">
        <w:rPr>
          <w:rFonts w:ascii="Arial" w:hAnsi="Arial" w:cs="David"/>
          <w:rtl/>
        </w:rPr>
        <w:t xml:space="preserve"> כי זה רק התחומים הרחבים. </w:t>
      </w:r>
    </w:p>
    <w:p w14:paraId="7164336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2C143BC0" w14:textId="77777777" w:rsidR="00FB3105" w:rsidRPr="00FB3105" w:rsidRDefault="00FB3105" w:rsidP="00FB3105">
      <w:pPr>
        <w:bidi/>
        <w:jc w:val="both"/>
        <w:rPr>
          <w:rFonts w:ascii="Arial" w:hAnsi="Arial" w:cs="David"/>
          <w:rtl/>
        </w:rPr>
      </w:pPr>
    </w:p>
    <w:p w14:paraId="1F45060D" w14:textId="77777777" w:rsidR="00FB3105" w:rsidRPr="00FB3105" w:rsidRDefault="00FB3105" w:rsidP="00FB3105">
      <w:pPr>
        <w:bidi/>
        <w:jc w:val="both"/>
        <w:rPr>
          <w:rFonts w:ascii="Arial" w:hAnsi="Arial" w:cs="David"/>
          <w:rtl/>
        </w:rPr>
      </w:pPr>
      <w:r w:rsidRPr="00FB3105">
        <w:rPr>
          <w:rFonts w:ascii="Arial" w:hAnsi="Arial" w:cs="David"/>
          <w:rtl/>
        </w:rPr>
        <w:tab/>
        <w:t>סליחה. לא היית בתחילת הישיבה.</w:t>
      </w:r>
    </w:p>
    <w:p w14:paraId="3605D745"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192054E6" w14:textId="77777777" w:rsidR="00FB3105" w:rsidRPr="00FB3105" w:rsidRDefault="00FB3105" w:rsidP="00FB3105">
      <w:pPr>
        <w:pStyle w:val="Heading5"/>
        <w:rPr>
          <w:rFonts w:ascii="Arial" w:hAnsi="Arial"/>
          <w:rtl/>
        </w:rPr>
      </w:pPr>
    </w:p>
    <w:p w14:paraId="0865C570" w14:textId="77777777" w:rsidR="00FB3105" w:rsidRPr="00FB3105" w:rsidRDefault="00FB3105" w:rsidP="00FB3105">
      <w:pPr>
        <w:bidi/>
        <w:jc w:val="both"/>
        <w:rPr>
          <w:rFonts w:ascii="Arial" w:hAnsi="Arial" w:cs="David"/>
          <w:rtl/>
        </w:rPr>
      </w:pPr>
      <w:r w:rsidRPr="00FB3105">
        <w:rPr>
          <w:rFonts w:ascii="Arial" w:hAnsi="Arial" w:cs="David"/>
          <w:rtl/>
        </w:rPr>
        <w:tab/>
        <w:t xml:space="preserve"> אבל קראתי את זה.</w:t>
      </w:r>
    </w:p>
    <w:p w14:paraId="435410E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B198F78" w14:textId="77777777" w:rsidR="00FB3105" w:rsidRPr="00FB3105" w:rsidRDefault="00FB3105" w:rsidP="00FB3105">
      <w:pPr>
        <w:bidi/>
        <w:jc w:val="both"/>
        <w:rPr>
          <w:rFonts w:ascii="Arial" w:hAnsi="Arial" w:cs="David"/>
          <w:rtl/>
        </w:rPr>
      </w:pPr>
    </w:p>
    <w:p w14:paraId="6EA19362" w14:textId="77777777" w:rsidR="00FB3105" w:rsidRPr="00FB3105" w:rsidRDefault="00FB3105" w:rsidP="00FB3105">
      <w:pPr>
        <w:bidi/>
        <w:jc w:val="both"/>
        <w:rPr>
          <w:rFonts w:ascii="Arial" w:hAnsi="Arial" w:cs="David"/>
          <w:rtl/>
        </w:rPr>
      </w:pPr>
      <w:r w:rsidRPr="00FB3105">
        <w:rPr>
          <w:rFonts w:ascii="Arial" w:hAnsi="Arial" w:cs="David"/>
          <w:rtl/>
        </w:rPr>
        <w:tab/>
        <w:t xml:space="preserve">אבל לא קראת מה שהוא הוסיף כרגע. </w:t>
      </w:r>
    </w:p>
    <w:p w14:paraId="479FF78F"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5EE90496" w14:textId="77777777" w:rsidR="00FB3105" w:rsidRPr="00FB3105" w:rsidRDefault="00FB3105" w:rsidP="00FB3105">
      <w:pPr>
        <w:bidi/>
        <w:jc w:val="both"/>
        <w:rPr>
          <w:rFonts w:ascii="Arial" w:hAnsi="Arial" w:cs="David"/>
          <w:rtl/>
        </w:rPr>
      </w:pPr>
    </w:p>
    <w:p w14:paraId="2C61CDF4" w14:textId="77777777" w:rsidR="00FB3105" w:rsidRPr="00FB3105" w:rsidRDefault="00FB3105" w:rsidP="00FB3105">
      <w:pPr>
        <w:bidi/>
        <w:jc w:val="both"/>
        <w:rPr>
          <w:rFonts w:ascii="Arial" w:hAnsi="Arial" w:cs="David"/>
          <w:rtl/>
        </w:rPr>
      </w:pPr>
      <w:r w:rsidRPr="00FB3105">
        <w:rPr>
          <w:rFonts w:ascii="Arial" w:hAnsi="Arial" w:cs="David"/>
          <w:rtl/>
        </w:rPr>
        <w:tab/>
        <w:t xml:space="preserve">השינוי של חבר הכנסת </w:t>
      </w:r>
      <w:proofErr w:type="spellStart"/>
      <w:r w:rsidRPr="00FB3105">
        <w:rPr>
          <w:rFonts w:ascii="Arial" w:hAnsi="Arial" w:cs="David"/>
          <w:rtl/>
        </w:rPr>
        <w:t>אדלשטיין</w:t>
      </w:r>
      <w:proofErr w:type="spellEnd"/>
      <w:r w:rsidRPr="00FB3105">
        <w:rPr>
          <w:rFonts w:ascii="Arial" w:hAnsi="Arial" w:cs="David"/>
          <w:rtl/>
        </w:rPr>
        <w:t xml:space="preserve"> משנה את זה.</w:t>
      </w:r>
    </w:p>
    <w:p w14:paraId="3F26CCDA" w14:textId="77777777" w:rsidR="00FB3105" w:rsidRPr="00FB3105" w:rsidRDefault="00FB3105" w:rsidP="00FB3105">
      <w:pPr>
        <w:bidi/>
        <w:jc w:val="both"/>
        <w:rPr>
          <w:rFonts w:ascii="Arial" w:hAnsi="Arial" w:cs="David"/>
          <w:rtl/>
        </w:rPr>
      </w:pPr>
    </w:p>
    <w:p w14:paraId="4E8D9E69" w14:textId="77777777" w:rsidR="00FB3105" w:rsidRPr="00FB3105" w:rsidRDefault="00FB3105" w:rsidP="00FB3105">
      <w:pPr>
        <w:bidi/>
        <w:jc w:val="both"/>
        <w:rPr>
          <w:rFonts w:ascii="Arial" w:hAnsi="Arial" w:cs="David"/>
          <w:rtl/>
        </w:rPr>
      </w:pP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2A030C78" w14:textId="77777777" w:rsidR="00FB3105" w:rsidRPr="00FB3105" w:rsidRDefault="00FB3105" w:rsidP="00FB3105">
      <w:pPr>
        <w:bidi/>
        <w:jc w:val="both"/>
        <w:rPr>
          <w:rFonts w:ascii="Arial" w:hAnsi="Arial" w:cs="David"/>
          <w:rtl/>
        </w:rPr>
      </w:pPr>
    </w:p>
    <w:p w14:paraId="520227C4"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כבר הורדתי כל מה שקראת. </w:t>
      </w:r>
      <w:proofErr w:type="spellStart"/>
      <w:r w:rsidRPr="00FB3105">
        <w:rPr>
          <w:rFonts w:ascii="Arial" w:hAnsi="Arial" w:cs="David"/>
          <w:rtl/>
        </w:rPr>
        <w:t>היתה</w:t>
      </w:r>
      <w:proofErr w:type="spellEnd"/>
      <w:r w:rsidRPr="00FB3105">
        <w:rPr>
          <w:rFonts w:ascii="Arial" w:hAnsi="Arial" w:cs="David"/>
          <w:rtl/>
        </w:rPr>
        <w:t xml:space="preserve"> הצעה להעביר שאלות מראש. אני הצעתי שזה יהיה תחומי פעילות של המשרד ולא שאלות מראש, ובמליאה יוכלו לשאול שאלות באופן </w:t>
      </w:r>
      <w:proofErr w:type="spellStart"/>
      <w:r w:rsidRPr="00FB3105">
        <w:rPr>
          <w:rFonts w:ascii="Arial" w:hAnsi="Arial" w:cs="David"/>
          <w:rtl/>
        </w:rPr>
        <w:t>ספונטני</w:t>
      </w:r>
      <w:proofErr w:type="spellEnd"/>
      <w:r w:rsidRPr="00FB3105">
        <w:rPr>
          <w:rFonts w:ascii="Arial" w:hAnsi="Arial" w:cs="David"/>
          <w:rtl/>
        </w:rPr>
        <w:t xml:space="preserve"> בתחומים האלה.</w:t>
      </w:r>
    </w:p>
    <w:p w14:paraId="37BC71AE"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5361F421" w14:textId="77777777" w:rsidR="00FB3105" w:rsidRPr="00FB3105" w:rsidRDefault="00FB3105" w:rsidP="00FB3105">
      <w:pPr>
        <w:pStyle w:val="Heading5"/>
        <w:rPr>
          <w:rFonts w:ascii="Arial" w:hAnsi="Arial"/>
          <w:rtl/>
        </w:rPr>
      </w:pPr>
    </w:p>
    <w:p w14:paraId="6FDF809C" w14:textId="77777777" w:rsidR="00FB3105" w:rsidRPr="00FB3105" w:rsidRDefault="00FB3105" w:rsidP="00FB3105">
      <w:pPr>
        <w:bidi/>
        <w:jc w:val="both"/>
        <w:rPr>
          <w:rFonts w:ascii="Arial" w:hAnsi="Arial" w:cs="David"/>
          <w:rtl/>
        </w:rPr>
      </w:pPr>
      <w:r w:rsidRPr="00FB3105">
        <w:rPr>
          <w:rFonts w:ascii="Arial" w:hAnsi="Arial" w:cs="David"/>
          <w:rtl/>
        </w:rPr>
        <w:tab/>
        <w:t xml:space="preserve"> ומי קובע? מה קורה אם 30 חברי כנסת מרימים את ידם? האם זה לפי נדבת-ידו של יושב-ראש הישיבה?</w:t>
      </w:r>
    </w:p>
    <w:p w14:paraId="6C55CCB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329B85FD" w14:textId="77777777" w:rsidR="00FB3105" w:rsidRPr="00FB3105" w:rsidRDefault="00FB3105" w:rsidP="00FB3105">
      <w:pPr>
        <w:bidi/>
        <w:jc w:val="both"/>
        <w:rPr>
          <w:rFonts w:ascii="Arial" w:hAnsi="Arial" w:cs="David"/>
          <w:rtl/>
        </w:rPr>
      </w:pPr>
    </w:p>
    <w:p w14:paraId="136FF7FB" w14:textId="77777777" w:rsidR="00FB3105" w:rsidRPr="00FB3105" w:rsidRDefault="00FB3105" w:rsidP="00FB3105">
      <w:pPr>
        <w:bidi/>
        <w:jc w:val="both"/>
        <w:rPr>
          <w:rFonts w:ascii="Arial" w:hAnsi="Arial" w:cs="David"/>
          <w:rtl/>
        </w:rPr>
      </w:pPr>
      <w:r w:rsidRPr="00FB3105">
        <w:rPr>
          <w:rFonts w:ascii="Arial" w:hAnsi="Arial" w:cs="David"/>
          <w:rtl/>
        </w:rPr>
        <w:tab/>
        <w:t xml:space="preserve">אפשר לעשות כמו היום בנאומים בני דקה, שמצביעים, ויוצא פלט. </w:t>
      </w:r>
    </w:p>
    <w:p w14:paraId="49890D15"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29C7C19C" w14:textId="77777777" w:rsidR="00FB3105" w:rsidRPr="00FB3105" w:rsidRDefault="00FB3105" w:rsidP="00FB3105">
      <w:pPr>
        <w:pStyle w:val="Heading5"/>
        <w:rPr>
          <w:rFonts w:ascii="Arial" w:hAnsi="Arial"/>
          <w:rtl/>
        </w:rPr>
      </w:pPr>
    </w:p>
    <w:p w14:paraId="6F5B557C" w14:textId="77777777" w:rsidR="00FB3105" w:rsidRPr="00FB3105" w:rsidRDefault="00FB3105" w:rsidP="00FB3105">
      <w:pPr>
        <w:bidi/>
        <w:jc w:val="both"/>
        <w:rPr>
          <w:rFonts w:ascii="Arial" w:hAnsi="Arial" w:cs="David"/>
          <w:rtl/>
        </w:rPr>
      </w:pPr>
      <w:r w:rsidRPr="00FB3105">
        <w:rPr>
          <w:rFonts w:ascii="Arial" w:hAnsi="Arial" w:cs="David"/>
          <w:rtl/>
        </w:rPr>
        <w:tab/>
        <w:t xml:space="preserve"> ואז מדובר באינסוף זמן בעצם?</w:t>
      </w:r>
    </w:p>
    <w:p w14:paraId="1DEB71C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6C77CEC1" w14:textId="77777777" w:rsidR="00FB3105" w:rsidRPr="00FB3105" w:rsidRDefault="00FB3105" w:rsidP="00FB3105">
      <w:pPr>
        <w:bidi/>
        <w:jc w:val="both"/>
        <w:rPr>
          <w:rFonts w:ascii="Arial" w:hAnsi="Arial" w:cs="David"/>
          <w:rtl/>
        </w:rPr>
      </w:pPr>
    </w:p>
    <w:p w14:paraId="4B43B38E" w14:textId="77777777" w:rsidR="00FB3105" w:rsidRPr="00FB3105" w:rsidRDefault="00FB3105" w:rsidP="00FB3105">
      <w:pPr>
        <w:bidi/>
        <w:jc w:val="both"/>
        <w:rPr>
          <w:rFonts w:ascii="Arial" w:hAnsi="Arial" w:cs="David"/>
          <w:rtl/>
        </w:rPr>
      </w:pPr>
      <w:r w:rsidRPr="00FB3105">
        <w:rPr>
          <w:rFonts w:ascii="Arial" w:hAnsi="Arial" w:cs="David"/>
          <w:rtl/>
        </w:rPr>
        <w:tab/>
        <w:t>לא. אנחנו נגדיר מסגרת זמן – שעה, שעה וחצי – אחרי נאומים בני דקה, ומי שיספיק להיכנס בתוך המסגרת, ייכנס.</w:t>
      </w:r>
    </w:p>
    <w:p w14:paraId="7F4C28B9" w14:textId="77777777" w:rsidR="00FB3105" w:rsidRPr="00FB3105" w:rsidRDefault="00FB3105" w:rsidP="00FB3105">
      <w:pPr>
        <w:bidi/>
        <w:jc w:val="both"/>
        <w:rPr>
          <w:rFonts w:ascii="Arial" w:hAnsi="Arial" w:cs="David"/>
          <w:rtl/>
        </w:rPr>
      </w:pPr>
    </w:p>
    <w:p w14:paraId="27C32EC1" w14:textId="77777777" w:rsidR="00FB3105" w:rsidRPr="00FB3105" w:rsidRDefault="00FB3105" w:rsidP="00FB3105">
      <w:pPr>
        <w:pStyle w:val="Heading5"/>
        <w:rPr>
          <w:rFonts w:ascii="Arial" w:hAnsi="Arial"/>
          <w:rtl/>
        </w:rPr>
      </w:pP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5E56B2C" w14:textId="77777777" w:rsidR="00FB3105" w:rsidRPr="00FB3105" w:rsidRDefault="00FB3105" w:rsidP="00FB3105">
      <w:pPr>
        <w:pStyle w:val="Heading5"/>
        <w:rPr>
          <w:rFonts w:ascii="Arial" w:hAnsi="Arial"/>
          <w:rtl/>
        </w:rPr>
      </w:pPr>
    </w:p>
    <w:p w14:paraId="4D4D2E48" w14:textId="77777777" w:rsidR="00FB3105" w:rsidRPr="00FB3105" w:rsidRDefault="00FB3105" w:rsidP="00FB3105">
      <w:pPr>
        <w:bidi/>
        <w:jc w:val="both"/>
        <w:rPr>
          <w:rFonts w:ascii="Arial" w:hAnsi="Arial" w:cs="David"/>
          <w:rtl/>
        </w:rPr>
      </w:pPr>
      <w:r w:rsidRPr="00FB3105">
        <w:rPr>
          <w:rFonts w:ascii="Arial" w:hAnsi="Arial" w:cs="David"/>
          <w:rtl/>
        </w:rPr>
        <w:tab/>
        <w:t xml:space="preserve"> כלומר, זה כן לפי תור.</w:t>
      </w:r>
    </w:p>
    <w:p w14:paraId="24F55BF2"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עתניאל</w:t>
      </w:r>
      <w:proofErr w:type="spellEnd"/>
      <w:r w:rsidRPr="00FB3105">
        <w:rPr>
          <w:rFonts w:ascii="Arial" w:hAnsi="Arial" w:cs="David"/>
          <w:u w:val="single"/>
          <w:rtl/>
        </w:rPr>
        <w:t xml:space="preserve"> </w:t>
      </w:r>
      <w:proofErr w:type="spellStart"/>
      <w:r w:rsidRPr="00FB3105">
        <w:rPr>
          <w:rFonts w:ascii="Arial" w:hAnsi="Arial" w:cs="David"/>
          <w:u w:val="single"/>
          <w:rtl/>
        </w:rPr>
        <w:t>שנלר</w:t>
      </w:r>
      <w:proofErr w:type="spellEnd"/>
      <w:r w:rsidRPr="00FB3105">
        <w:rPr>
          <w:rFonts w:ascii="Arial" w:hAnsi="Arial" w:cs="David"/>
          <w:u w:val="single"/>
          <w:rtl/>
        </w:rPr>
        <w:t>:</w:t>
      </w:r>
    </w:p>
    <w:p w14:paraId="73D519F1" w14:textId="77777777" w:rsidR="00FB3105" w:rsidRPr="00FB3105" w:rsidRDefault="00FB3105" w:rsidP="00FB3105">
      <w:pPr>
        <w:bidi/>
        <w:jc w:val="both"/>
        <w:rPr>
          <w:rFonts w:ascii="Arial" w:hAnsi="Arial" w:cs="David"/>
          <w:rtl/>
        </w:rPr>
      </w:pPr>
    </w:p>
    <w:p w14:paraId="51513A3F"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רוצה לחלוק על ההיגיון שהעלה כאן חבר הכנסת </w:t>
      </w:r>
      <w:proofErr w:type="spellStart"/>
      <w:r w:rsidRPr="00FB3105">
        <w:rPr>
          <w:rFonts w:ascii="Arial" w:hAnsi="Arial" w:cs="David"/>
          <w:rtl/>
        </w:rPr>
        <w:t>אדלשטיין</w:t>
      </w:r>
      <w:proofErr w:type="spellEnd"/>
      <w:r w:rsidRPr="00FB3105">
        <w:rPr>
          <w:rFonts w:ascii="Arial" w:hAnsi="Arial" w:cs="David"/>
          <w:rtl/>
        </w:rPr>
        <w:t xml:space="preserve"> בנושא התחומים. אני לא עמדתי אף פעם על הדוכן לענות תשובות כשר, אבל במשך עשר שנים עמדתי ביציע היועצים לדחוף פתקאות לשרים – עם שלושה או ארבעה שרים - והמצב שבו שר נשאל שאלות, והוא לא יודע, זה מצב מביך ומבייש.</w:t>
      </w:r>
    </w:p>
    <w:p w14:paraId="34345AEE"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57912058" w14:textId="77777777" w:rsidR="00FB3105" w:rsidRPr="00FB3105" w:rsidRDefault="00FB3105" w:rsidP="00FB3105">
      <w:pPr>
        <w:pStyle w:val="Heading5"/>
        <w:rPr>
          <w:rFonts w:ascii="Arial" w:hAnsi="Arial"/>
          <w:rtl/>
        </w:rPr>
      </w:pPr>
    </w:p>
    <w:p w14:paraId="7592BF89" w14:textId="77777777" w:rsidR="00FB3105" w:rsidRPr="00FB3105" w:rsidRDefault="00FB3105" w:rsidP="00FB3105">
      <w:pPr>
        <w:bidi/>
        <w:jc w:val="both"/>
        <w:rPr>
          <w:rFonts w:ascii="Arial" w:hAnsi="Arial" w:cs="David"/>
          <w:rtl/>
        </w:rPr>
      </w:pPr>
      <w:r w:rsidRPr="00FB3105">
        <w:rPr>
          <w:rFonts w:ascii="Arial" w:hAnsi="Arial" w:cs="David"/>
          <w:rtl/>
        </w:rPr>
        <w:tab/>
        <w:t>אז שיידע.</w:t>
      </w:r>
    </w:p>
    <w:p w14:paraId="19CAD65F" w14:textId="77777777" w:rsidR="00FB3105" w:rsidRPr="00FB3105" w:rsidRDefault="00FB3105" w:rsidP="00FB3105">
      <w:pPr>
        <w:bidi/>
        <w:jc w:val="both"/>
        <w:rPr>
          <w:rFonts w:ascii="Arial" w:hAnsi="Arial" w:cs="David"/>
          <w:rtl/>
        </w:rPr>
      </w:pPr>
    </w:p>
    <w:p w14:paraId="158EA7B2"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1CC41F73" w14:textId="77777777" w:rsidR="00FB3105" w:rsidRPr="00FB3105" w:rsidRDefault="00FB3105" w:rsidP="00FB3105">
      <w:pPr>
        <w:bidi/>
        <w:jc w:val="both"/>
        <w:rPr>
          <w:rFonts w:ascii="Arial" w:hAnsi="Arial" w:cs="David"/>
          <w:u w:val="single"/>
          <w:rtl/>
        </w:rPr>
      </w:pPr>
    </w:p>
    <w:p w14:paraId="2AF732B4" w14:textId="77777777" w:rsidR="00FB3105" w:rsidRPr="00FB3105" w:rsidRDefault="00FB3105" w:rsidP="00FB3105">
      <w:pPr>
        <w:bidi/>
        <w:jc w:val="both"/>
        <w:rPr>
          <w:rFonts w:ascii="Arial" w:hAnsi="Arial" w:cs="David"/>
          <w:rtl/>
        </w:rPr>
      </w:pPr>
      <w:r w:rsidRPr="00FB3105">
        <w:rPr>
          <w:rFonts w:ascii="Arial" w:hAnsi="Arial" w:cs="David"/>
          <w:rtl/>
        </w:rPr>
        <w:tab/>
        <w:t>שיידע.</w:t>
      </w:r>
    </w:p>
    <w:p w14:paraId="6860F882" w14:textId="77777777" w:rsidR="00FB3105" w:rsidRPr="00FB3105" w:rsidRDefault="00FB3105" w:rsidP="00FB3105">
      <w:pPr>
        <w:bidi/>
        <w:jc w:val="both"/>
        <w:rPr>
          <w:rFonts w:ascii="Arial" w:hAnsi="Arial" w:cs="David"/>
          <w:u w:val="single"/>
          <w:rtl/>
        </w:rPr>
      </w:pPr>
      <w:r w:rsidRPr="00FB3105">
        <w:rPr>
          <w:rFonts w:ascii="Arial" w:hAnsi="Arial" w:cs="David"/>
          <w:rtl/>
        </w:rPr>
        <w:br/>
      </w:r>
    </w:p>
    <w:p w14:paraId="6B2A7A40" w14:textId="77777777" w:rsidR="00FB3105" w:rsidRPr="00FB3105" w:rsidRDefault="00FB3105" w:rsidP="00FB3105">
      <w:pPr>
        <w:bidi/>
        <w:jc w:val="both"/>
        <w:rPr>
          <w:rFonts w:ascii="Arial" w:hAnsi="Arial" w:cs="David"/>
          <w:u w:val="single"/>
          <w:rtl/>
        </w:rPr>
      </w:pPr>
    </w:p>
    <w:p w14:paraId="57A0E016" w14:textId="77777777" w:rsidR="00FB3105" w:rsidRPr="00FB3105" w:rsidRDefault="00FB3105" w:rsidP="00FB3105">
      <w:pPr>
        <w:bidi/>
        <w:jc w:val="both"/>
        <w:rPr>
          <w:rFonts w:ascii="Arial" w:hAnsi="Arial" w:cs="David"/>
          <w:rtl/>
        </w:rPr>
      </w:pPr>
      <w:proofErr w:type="spellStart"/>
      <w:r w:rsidRPr="00FB3105">
        <w:rPr>
          <w:rFonts w:ascii="Arial" w:hAnsi="Arial" w:cs="David"/>
          <w:u w:val="single"/>
          <w:rtl/>
        </w:rPr>
        <w:t>עתניאל</w:t>
      </w:r>
      <w:proofErr w:type="spellEnd"/>
      <w:r w:rsidRPr="00FB3105">
        <w:rPr>
          <w:rFonts w:ascii="Arial" w:hAnsi="Arial" w:cs="David"/>
          <w:u w:val="single"/>
          <w:rtl/>
        </w:rPr>
        <w:t xml:space="preserve"> </w:t>
      </w:r>
      <w:proofErr w:type="spellStart"/>
      <w:r w:rsidRPr="00FB3105">
        <w:rPr>
          <w:rFonts w:ascii="Arial" w:hAnsi="Arial" w:cs="David"/>
          <w:u w:val="single"/>
          <w:rtl/>
        </w:rPr>
        <w:t>שנלר</w:t>
      </w:r>
      <w:proofErr w:type="spellEnd"/>
      <w:r w:rsidRPr="00FB3105">
        <w:rPr>
          <w:rFonts w:ascii="Arial" w:hAnsi="Arial" w:cs="David"/>
          <w:u w:val="single"/>
          <w:rtl/>
        </w:rPr>
        <w:t>:</w:t>
      </w:r>
    </w:p>
    <w:p w14:paraId="51C18921" w14:textId="77777777" w:rsidR="00FB3105" w:rsidRPr="00FB3105" w:rsidRDefault="00FB3105" w:rsidP="00FB3105">
      <w:pPr>
        <w:bidi/>
        <w:jc w:val="both"/>
        <w:rPr>
          <w:rFonts w:ascii="Arial" w:hAnsi="Arial" w:cs="David"/>
          <w:rtl/>
        </w:rPr>
      </w:pPr>
    </w:p>
    <w:p w14:paraId="08B6885D" w14:textId="77777777" w:rsidR="00FB3105" w:rsidRPr="00FB3105" w:rsidRDefault="00FB3105" w:rsidP="00FB3105">
      <w:pPr>
        <w:bidi/>
        <w:jc w:val="both"/>
        <w:rPr>
          <w:rFonts w:ascii="Arial" w:hAnsi="Arial" w:cs="David"/>
          <w:rtl/>
        </w:rPr>
      </w:pPr>
      <w:r w:rsidRPr="00FB3105">
        <w:rPr>
          <w:rFonts w:ascii="Arial" w:hAnsi="Arial" w:cs="David"/>
          <w:rtl/>
        </w:rPr>
        <w:tab/>
        <w:t xml:space="preserve">המילה שיידע היא מילה לא במקום. </w:t>
      </w:r>
    </w:p>
    <w:p w14:paraId="5D9A154D"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B3009AE" w14:textId="77777777" w:rsidR="00FB3105" w:rsidRPr="00FB3105" w:rsidRDefault="00FB3105" w:rsidP="00FB3105">
      <w:pPr>
        <w:bidi/>
        <w:jc w:val="both"/>
        <w:rPr>
          <w:rFonts w:ascii="Arial" w:hAnsi="Arial" w:cs="David"/>
          <w:rtl/>
        </w:rPr>
      </w:pPr>
    </w:p>
    <w:p w14:paraId="7CF048D3" w14:textId="77777777" w:rsidR="00FB3105" w:rsidRPr="00FB3105" w:rsidRDefault="00FB3105" w:rsidP="00FB3105">
      <w:pPr>
        <w:bidi/>
        <w:jc w:val="both"/>
        <w:rPr>
          <w:rFonts w:ascii="Arial" w:hAnsi="Arial" w:cs="David"/>
          <w:rtl/>
        </w:rPr>
      </w:pPr>
      <w:r w:rsidRPr="00FB3105">
        <w:rPr>
          <w:rFonts w:ascii="Arial" w:hAnsi="Arial" w:cs="David"/>
          <w:rtl/>
        </w:rPr>
        <w:tab/>
        <w:t>ועוד איך במקום. סליחה, הוא ממונה.</w:t>
      </w:r>
    </w:p>
    <w:p w14:paraId="2926C728"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עתניאל</w:t>
      </w:r>
      <w:proofErr w:type="spellEnd"/>
      <w:r w:rsidRPr="00FB3105">
        <w:rPr>
          <w:rFonts w:ascii="Arial" w:hAnsi="Arial" w:cs="David"/>
          <w:u w:val="single"/>
          <w:rtl/>
        </w:rPr>
        <w:t xml:space="preserve"> </w:t>
      </w:r>
      <w:proofErr w:type="spellStart"/>
      <w:r w:rsidRPr="00FB3105">
        <w:rPr>
          <w:rFonts w:ascii="Arial" w:hAnsi="Arial" w:cs="David"/>
          <w:u w:val="single"/>
          <w:rtl/>
        </w:rPr>
        <w:t>שנלר</w:t>
      </w:r>
      <w:proofErr w:type="spellEnd"/>
      <w:r w:rsidRPr="00FB3105">
        <w:rPr>
          <w:rFonts w:ascii="Arial" w:hAnsi="Arial" w:cs="David"/>
          <w:u w:val="single"/>
          <w:rtl/>
        </w:rPr>
        <w:t>:</w:t>
      </w:r>
    </w:p>
    <w:p w14:paraId="4FB310CA" w14:textId="77777777" w:rsidR="00FB3105" w:rsidRPr="00FB3105" w:rsidRDefault="00FB3105" w:rsidP="00FB3105">
      <w:pPr>
        <w:bidi/>
        <w:jc w:val="both"/>
        <w:rPr>
          <w:rFonts w:ascii="Arial" w:hAnsi="Arial" w:cs="David"/>
          <w:rtl/>
        </w:rPr>
      </w:pPr>
    </w:p>
    <w:p w14:paraId="2397E542" w14:textId="77777777" w:rsidR="00FB3105" w:rsidRPr="00FB3105" w:rsidRDefault="00FB3105" w:rsidP="00FB3105">
      <w:pPr>
        <w:bidi/>
        <w:jc w:val="both"/>
        <w:rPr>
          <w:rFonts w:ascii="Arial" w:hAnsi="Arial" w:cs="David"/>
          <w:rtl/>
        </w:rPr>
      </w:pPr>
      <w:r w:rsidRPr="00FB3105">
        <w:rPr>
          <w:rFonts w:ascii="Arial" w:hAnsi="Arial" w:cs="David"/>
          <w:rtl/>
        </w:rPr>
        <w:tab/>
        <w:t xml:space="preserve"> אדוני, אתה צריך להגן על הזכות.</w:t>
      </w:r>
    </w:p>
    <w:p w14:paraId="1542E095"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1AE722B" w14:textId="77777777" w:rsidR="00FB3105" w:rsidRPr="00FB3105" w:rsidRDefault="00FB3105" w:rsidP="00FB3105">
      <w:pPr>
        <w:bidi/>
        <w:jc w:val="both"/>
        <w:rPr>
          <w:rFonts w:ascii="Arial" w:hAnsi="Arial" w:cs="David"/>
          <w:rtl/>
        </w:rPr>
      </w:pPr>
    </w:p>
    <w:p w14:paraId="5C5EC4BE"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מגן על זכותי לומר משהו. השר – כפי שאמרתי בתחילת דברי – צריך וראוי שיידע מה קורה במשרדו. אי-אפשר לתבוע ממנו בתתי תתי-פרטים לדעת, אבל בגדול הוא צריך לדעת. </w:t>
      </w:r>
    </w:p>
    <w:p w14:paraId="3AAEA728"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עתניאל</w:t>
      </w:r>
      <w:proofErr w:type="spellEnd"/>
      <w:r w:rsidRPr="00FB3105">
        <w:rPr>
          <w:rFonts w:ascii="Arial" w:hAnsi="Arial" w:cs="David"/>
          <w:u w:val="single"/>
          <w:rtl/>
        </w:rPr>
        <w:t xml:space="preserve"> </w:t>
      </w:r>
      <w:proofErr w:type="spellStart"/>
      <w:r w:rsidRPr="00FB3105">
        <w:rPr>
          <w:rFonts w:ascii="Arial" w:hAnsi="Arial" w:cs="David"/>
          <w:u w:val="single"/>
          <w:rtl/>
        </w:rPr>
        <w:t>שנלר</w:t>
      </w:r>
      <w:proofErr w:type="spellEnd"/>
      <w:r w:rsidRPr="00FB3105">
        <w:rPr>
          <w:rFonts w:ascii="Arial" w:hAnsi="Arial" w:cs="David"/>
          <w:u w:val="single"/>
          <w:rtl/>
        </w:rPr>
        <w:t>:</w:t>
      </w:r>
    </w:p>
    <w:p w14:paraId="594F8637" w14:textId="77777777" w:rsidR="00FB3105" w:rsidRPr="00FB3105" w:rsidRDefault="00FB3105" w:rsidP="00FB3105">
      <w:pPr>
        <w:bidi/>
        <w:jc w:val="both"/>
        <w:rPr>
          <w:rFonts w:ascii="Arial" w:hAnsi="Arial" w:cs="David"/>
          <w:rtl/>
        </w:rPr>
      </w:pPr>
    </w:p>
    <w:p w14:paraId="5ADCE045" w14:textId="77777777" w:rsidR="00FB3105" w:rsidRPr="00FB3105" w:rsidRDefault="00FB3105" w:rsidP="00FB3105">
      <w:pPr>
        <w:bidi/>
        <w:jc w:val="both"/>
        <w:rPr>
          <w:rFonts w:ascii="Arial" w:hAnsi="Arial" w:cs="David"/>
          <w:rtl/>
        </w:rPr>
      </w:pPr>
      <w:r w:rsidRPr="00FB3105">
        <w:rPr>
          <w:rFonts w:ascii="Arial" w:hAnsi="Arial" w:cs="David"/>
          <w:rtl/>
        </w:rPr>
        <w:tab/>
        <w:t xml:space="preserve"> עוד לא סיימתי לטעון. אין ספק, אדוני היושב-ראש, אתה צודק. ובכל זאת, אני רוצה לטעון את </w:t>
      </w:r>
      <w:proofErr w:type="spellStart"/>
      <w:r w:rsidRPr="00FB3105">
        <w:rPr>
          <w:rFonts w:ascii="Arial" w:hAnsi="Arial" w:cs="David"/>
          <w:rtl/>
        </w:rPr>
        <w:t>טענותי</w:t>
      </w:r>
      <w:proofErr w:type="spellEnd"/>
      <w:r w:rsidRPr="00FB3105">
        <w:rPr>
          <w:rFonts w:ascii="Arial" w:hAnsi="Arial" w:cs="David"/>
          <w:rtl/>
        </w:rPr>
        <w:t xml:space="preserve">. </w:t>
      </w:r>
    </w:p>
    <w:p w14:paraId="66948D4F" w14:textId="77777777" w:rsidR="00FB3105" w:rsidRPr="00FB3105" w:rsidRDefault="00FB3105" w:rsidP="00FB3105">
      <w:pPr>
        <w:bidi/>
        <w:jc w:val="both"/>
        <w:rPr>
          <w:rFonts w:ascii="Arial" w:hAnsi="Arial" w:cs="David"/>
          <w:rtl/>
        </w:rPr>
      </w:pPr>
    </w:p>
    <w:p w14:paraId="6BFDEC29" w14:textId="77777777" w:rsidR="00FB3105" w:rsidRPr="00FB3105" w:rsidRDefault="00FB3105" w:rsidP="00FB3105">
      <w:pPr>
        <w:bidi/>
        <w:jc w:val="both"/>
        <w:rPr>
          <w:rFonts w:ascii="Arial" w:hAnsi="Arial" w:cs="David"/>
          <w:rtl/>
        </w:rPr>
      </w:pPr>
      <w:r w:rsidRPr="00FB3105">
        <w:rPr>
          <w:rFonts w:ascii="Arial" w:hAnsi="Arial" w:cs="David"/>
          <w:rtl/>
        </w:rPr>
        <w:tab/>
        <w:t xml:space="preserve">הרי בוודאי שזה נכון – שר חייב להיות בקי בכול. רמת רדידות התשובות תהיה בכפוף לרמת ידיעותיו. אם אני חבר כנסת שרוצה לשלוח שאלה כדי שיכתבו – שאלתי שאלה ואני מתעניין, מה שנקרא סעיף כללי – אני אתכם לגמרי, לא צריך. אבל, אם אני באמת רוצה להיכנס לעומק ולהבין למה המס על הדלק של </w:t>
      </w:r>
      <w:proofErr w:type="spellStart"/>
      <w:r w:rsidRPr="00FB3105">
        <w:rPr>
          <w:rFonts w:ascii="Arial" w:hAnsi="Arial" w:cs="David"/>
          <w:rtl/>
        </w:rPr>
        <w:t>דס"ל</w:t>
      </w:r>
      <w:proofErr w:type="spellEnd"/>
      <w:r w:rsidRPr="00FB3105">
        <w:rPr>
          <w:rFonts w:ascii="Arial" w:hAnsi="Arial" w:cs="David"/>
          <w:rtl/>
        </w:rPr>
        <w:t xml:space="preserve"> בתחום התעופה נמצא תחת פיקוח ובכל זאת שעת טיסה מאוד יקרה  כי לוקחים את זה מכיוון אחר, וכו', גם אם הוא יהיה השר הכי מוצלח בעולם, מדובר בסוג שאלות "סופר" מורכבות – אני נותן את הדוגמה הזאת משום שעד עכשיו לא קיבלתי תשובה משר האנרגיה כבר משך שנה, כי הוא לא מוצא את התשובה. </w:t>
      </w:r>
    </w:p>
    <w:p w14:paraId="0759C048" w14:textId="77777777" w:rsidR="00FB3105" w:rsidRPr="00FB3105" w:rsidRDefault="00FB3105" w:rsidP="00FB3105">
      <w:pPr>
        <w:bidi/>
        <w:jc w:val="both"/>
        <w:rPr>
          <w:rFonts w:ascii="Arial" w:hAnsi="Arial" w:cs="David"/>
          <w:rtl/>
        </w:rPr>
      </w:pPr>
    </w:p>
    <w:p w14:paraId="1932467A"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אומר זאת משום שיש דברים שהם מאוד </w:t>
      </w:r>
      <w:proofErr w:type="spellStart"/>
      <w:r w:rsidRPr="00FB3105">
        <w:rPr>
          <w:rFonts w:ascii="Arial" w:hAnsi="Arial" w:cs="David"/>
          <w:rtl/>
        </w:rPr>
        <w:t>מאוד</w:t>
      </w:r>
      <w:proofErr w:type="spellEnd"/>
      <w:r w:rsidRPr="00FB3105">
        <w:rPr>
          <w:rFonts w:ascii="Arial" w:hAnsi="Arial" w:cs="David"/>
          <w:rtl/>
        </w:rPr>
        <w:t xml:space="preserve"> מורכבים. אם אנחנו רציניים ורוצים באמת לדעת תשובה, צריך לתת לו לענות. </w:t>
      </w:r>
    </w:p>
    <w:p w14:paraId="38C67244" w14:textId="77777777" w:rsidR="00FB3105" w:rsidRPr="00FB3105" w:rsidRDefault="00FB3105" w:rsidP="00FB3105">
      <w:pPr>
        <w:bidi/>
        <w:jc w:val="both"/>
        <w:rPr>
          <w:rFonts w:ascii="Arial" w:hAnsi="Arial" w:cs="David"/>
          <w:rtl/>
        </w:rPr>
      </w:pPr>
    </w:p>
    <w:p w14:paraId="301A5A2B" w14:textId="77777777" w:rsidR="00FB3105" w:rsidRPr="00FB3105" w:rsidRDefault="00FB3105" w:rsidP="00FB3105">
      <w:pPr>
        <w:bidi/>
        <w:jc w:val="both"/>
        <w:rPr>
          <w:rFonts w:ascii="Arial" w:hAnsi="Arial" w:cs="David"/>
          <w:rtl/>
        </w:rPr>
      </w:pPr>
      <w:r w:rsidRPr="00FB3105">
        <w:rPr>
          <w:rFonts w:ascii="Arial" w:hAnsi="Arial" w:cs="David"/>
          <w:rtl/>
        </w:rPr>
        <w:tab/>
        <w:t xml:space="preserve">לכן, אני רוצה להציע הצעת פשרה – שחברי הכנסת יוכלו להגיש את השאלה בכתב בצורה מאוד מפורטת, אם הם מתכוונים לקבל תשובה מאוד מפורטת, והשר יהיה חייב לתת להם תשובה מפורטת למול השאלה שהם שאלו. </w:t>
      </w:r>
    </w:p>
    <w:p w14:paraId="7E01F7B0" w14:textId="77777777" w:rsidR="00FB3105" w:rsidRPr="00FB3105" w:rsidRDefault="00FB3105" w:rsidP="00FB3105">
      <w:pPr>
        <w:bidi/>
        <w:jc w:val="both"/>
        <w:rPr>
          <w:rFonts w:ascii="Arial" w:hAnsi="Arial" w:cs="David"/>
          <w:rtl/>
        </w:rPr>
      </w:pPr>
    </w:p>
    <w:p w14:paraId="2C881380" w14:textId="77777777" w:rsidR="00FB3105" w:rsidRPr="00FB3105" w:rsidRDefault="00FB3105" w:rsidP="00FB3105">
      <w:pPr>
        <w:bidi/>
        <w:jc w:val="both"/>
        <w:rPr>
          <w:rFonts w:ascii="Arial" w:hAnsi="Arial" w:cs="David"/>
          <w:rtl/>
        </w:rPr>
      </w:pPr>
      <w:r w:rsidRPr="00FB3105">
        <w:rPr>
          <w:rFonts w:ascii="Arial" w:hAnsi="Arial" w:cs="David"/>
          <w:rtl/>
        </w:rPr>
        <w:tab/>
        <w:t xml:space="preserve">זה לא מונע שידונו בתחומים אנשים שירצו לשאול שאלות כלליות, ויוכלו לקבל תשובות כלליות. </w:t>
      </w:r>
    </w:p>
    <w:p w14:paraId="7B60D30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4C8C1F29" w14:textId="77777777" w:rsidR="00FB3105" w:rsidRPr="00FB3105" w:rsidRDefault="00FB3105" w:rsidP="00FB3105">
      <w:pPr>
        <w:bidi/>
        <w:jc w:val="both"/>
        <w:rPr>
          <w:rFonts w:ascii="Arial" w:hAnsi="Arial" w:cs="David"/>
          <w:rtl/>
        </w:rPr>
      </w:pPr>
    </w:p>
    <w:p w14:paraId="36945883" w14:textId="77777777" w:rsidR="00FB3105" w:rsidRPr="00FB3105" w:rsidRDefault="00FB3105" w:rsidP="00FB3105">
      <w:pPr>
        <w:bidi/>
        <w:jc w:val="both"/>
        <w:rPr>
          <w:rFonts w:ascii="Arial" w:hAnsi="Arial" w:cs="David"/>
          <w:rtl/>
        </w:rPr>
      </w:pPr>
      <w:r w:rsidRPr="00FB3105">
        <w:rPr>
          <w:rFonts w:ascii="Arial" w:hAnsi="Arial" w:cs="David"/>
          <w:rtl/>
        </w:rPr>
        <w:tab/>
        <w:t>זאת הצעת המזכירות .</w:t>
      </w:r>
    </w:p>
    <w:p w14:paraId="741473A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FA5B43F" w14:textId="77777777" w:rsidR="00FB3105" w:rsidRPr="00FB3105" w:rsidRDefault="00FB3105" w:rsidP="00FB3105">
      <w:pPr>
        <w:bidi/>
        <w:jc w:val="both"/>
        <w:rPr>
          <w:rFonts w:ascii="Arial" w:hAnsi="Arial" w:cs="David"/>
          <w:rtl/>
        </w:rPr>
      </w:pPr>
    </w:p>
    <w:p w14:paraId="2300A1FD" w14:textId="77777777" w:rsidR="00FB3105" w:rsidRPr="00FB3105" w:rsidRDefault="00FB3105" w:rsidP="00FB3105">
      <w:pPr>
        <w:bidi/>
        <w:jc w:val="both"/>
        <w:rPr>
          <w:rFonts w:ascii="Arial" w:hAnsi="Arial" w:cs="David"/>
          <w:rtl/>
        </w:rPr>
      </w:pPr>
      <w:r w:rsidRPr="00FB3105">
        <w:rPr>
          <w:rFonts w:ascii="Arial" w:hAnsi="Arial" w:cs="David"/>
          <w:rtl/>
        </w:rPr>
        <w:tab/>
        <w:t xml:space="preserve">זאת הצעת המזכירות – לעשות שילוב בין שאלות מראש לבין שאלות </w:t>
      </w:r>
      <w:proofErr w:type="spellStart"/>
      <w:r w:rsidRPr="00FB3105">
        <w:rPr>
          <w:rFonts w:ascii="Arial" w:hAnsi="Arial" w:cs="David"/>
          <w:rtl/>
        </w:rPr>
        <w:t>ספונטניות</w:t>
      </w:r>
      <w:proofErr w:type="spellEnd"/>
      <w:r w:rsidRPr="00FB3105">
        <w:rPr>
          <w:rFonts w:ascii="Arial" w:hAnsi="Arial" w:cs="David"/>
          <w:rtl/>
        </w:rPr>
        <w:t xml:space="preserve">. </w:t>
      </w:r>
    </w:p>
    <w:p w14:paraId="6A533D3A"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1660BD81" w14:textId="77777777" w:rsidR="00FB3105" w:rsidRPr="00FB3105" w:rsidRDefault="00FB3105" w:rsidP="00FB3105">
      <w:pPr>
        <w:bidi/>
        <w:jc w:val="both"/>
        <w:rPr>
          <w:rFonts w:ascii="Arial" w:hAnsi="Arial" w:cs="David"/>
          <w:rtl/>
        </w:rPr>
      </w:pPr>
    </w:p>
    <w:p w14:paraId="1852B2C4"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תומך בהצעת המזכירות. </w:t>
      </w:r>
    </w:p>
    <w:p w14:paraId="37A0C5D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DD1E11B" w14:textId="77777777" w:rsidR="00FB3105" w:rsidRPr="00FB3105" w:rsidRDefault="00FB3105" w:rsidP="00FB3105">
      <w:pPr>
        <w:bidi/>
        <w:jc w:val="both"/>
        <w:rPr>
          <w:rFonts w:ascii="Arial" w:hAnsi="Arial" w:cs="David"/>
          <w:rtl/>
        </w:rPr>
      </w:pPr>
    </w:p>
    <w:p w14:paraId="67B59E26" w14:textId="77777777" w:rsidR="00FB3105" w:rsidRPr="00FB3105" w:rsidRDefault="00FB3105" w:rsidP="00FB3105">
      <w:pPr>
        <w:bidi/>
        <w:jc w:val="both"/>
        <w:rPr>
          <w:rFonts w:ascii="Arial" w:hAnsi="Arial" w:cs="David"/>
          <w:rtl/>
        </w:rPr>
      </w:pPr>
      <w:r w:rsidRPr="00FB3105">
        <w:rPr>
          <w:rFonts w:ascii="Arial" w:hAnsi="Arial" w:cs="David"/>
          <w:rtl/>
        </w:rPr>
        <w:tab/>
        <w:t>לגבי רמת רדידות של שרים כאלה ואחרים, אני רוצה לומר שבעודי רך בימים, תמיד שמעתי חבר כנסת מסוים, לימים שר  הביטחון – משה דיין – שפעמים רבות אמר: אין לי מה להוסיף על מה שאמרתי כבר. זה היה הסגנון שלו, וככה אולי אנשים התייחסו או לא התייחסו אליו. כששר מנפנף אותך ולא מדבר בצורה יסודית – הוא ייראה גם לא טוב. אני לא בטוח ששר מאוד יאהב את זה – לדבר בצורה רדודה – זה גם יתקבל לא טוב.</w:t>
      </w:r>
    </w:p>
    <w:p w14:paraId="3D8113BD"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BDEFDC6" w14:textId="77777777" w:rsidR="00FB3105" w:rsidRPr="00FB3105" w:rsidRDefault="00FB3105" w:rsidP="00FB3105">
      <w:pPr>
        <w:bidi/>
        <w:jc w:val="both"/>
        <w:rPr>
          <w:rFonts w:ascii="Arial" w:hAnsi="Arial" w:cs="David"/>
          <w:rtl/>
        </w:rPr>
      </w:pPr>
    </w:p>
    <w:p w14:paraId="54BA4CAD" w14:textId="77777777" w:rsidR="00FB3105" w:rsidRPr="00FB3105" w:rsidRDefault="00FB3105" w:rsidP="00FB3105">
      <w:pPr>
        <w:bidi/>
        <w:jc w:val="both"/>
        <w:rPr>
          <w:rFonts w:ascii="Arial" w:hAnsi="Arial" w:cs="David"/>
          <w:rtl/>
        </w:rPr>
      </w:pPr>
      <w:r w:rsidRPr="00FB3105">
        <w:rPr>
          <w:rFonts w:ascii="Arial" w:hAnsi="Arial" w:cs="David"/>
          <w:rtl/>
        </w:rPr>
        <w:tab/>
        <w:t>הוא לא יוכל, גם אם הוא רוצה.</w:t>
      </w:r>
    </w:p>
    <w:p w14:paraId="0A1C6816"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עתניאל</w:t>
      </w:r>
      <w:proofErr w:type="spellEnd"/>
      <w:r w:rsidRPr="00FB3105">
        <w:rPr>
          <w:rFonts w:ascii="Arial" w:hAnsi="Arial" w:cs="David"/>
          <w:u w:val="single"/>
          <w:rtl/>
        </w:rPr>
        <w:t xml:space="preserve"> </w:t>
      </w:r>
      <w:proofErr w:type="spellStart"/>
      <w:r w:rsidRPr="00FB3105">
        <w:rPr>
          <w:rFonts w:ascii="Arial" w:hAnsi="Arial" w:cs="David"/>
          <w:u w:val="single"/>
          <w:rtl/>
        </w:rPr>
        <w:t>שנלר</w:t>
      </w:r>
      <w:proofErr w:type="spellEnd"/>
      <w:r w:rsidRPr="00FB3105">
        <w:rPr>
          <w:rFonts w:ascii="Arial" w:hAnsi="Arial" w:cs="David"/>
          <w:u w:val="single"/>
          <w:rtl/>
        </w:rPr>
        <w:t>:</w:t>
      </w:r>
    </w:p>
    <w:p w14:paraId="7ED1C24B" w14:textId="77777777" w:rsidR="00FB3105" w:rsidRPr="00FB3105" w:rsidRDefault="00FB3105" w:rsidP="00FB3105">
      <w:pPr>
        <w:bidi/>
        <w:jc w:val="both"/>
        <w:rPr>
          <w:rFonts w:ascii="Arial" w:hAnsi="Arial" w:cs="David"/>
          <w:rtl/>
        </w:rPr>
      </w:pPr>
    </w:p>
    <w:p w14:paraId="5017C130" w14:textId="77777777" w:rsidR="00FB3105" w:rsidRPr="00FB3105" w:rsidRDefault="00FB3105" w:rsidP="00FB3105">
      <w:pPr>
        <w:bidi/>
        <w:jc w:val="both"/>
        <w:rPr>
          <w:rFonts w:ascii="Arial" w:hAnsi="Arial" w:cs="David"/>
          <w:rtl/>
        </w:rPr>
      </w:pPr>
      <w:r w:rsidRPr="00FB3105">
        <w:rPr>
          <w:rFonts w:ascii="Arial" w:hAnsi="Arial" w:cs="David"/>
          <w:rtl/>
        </w:rPr>
        <w:tab/>
        <w:t xml:space="preserve">זה ייראה עוד יותר מגוחך, זה ייראה גם רע בציבור. מדובר בתדמית שלנו. </w:t>
      </w:r>
    </w:p>
    <w:p w14:paraId="3A5B37B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87522D3" w14:textId="77777777" w:rsidR="00FB3105" w:rsidRPr="00FB3105" w:rsidRDefault="00FB3105" w:rsidP="00FB3105">
      <w:pPr>
        <w:bidi/>
        <w:jc w:val="both"/>
        <w:rPr>
          <w:rFonts w:ascii="Arial" w:hAnsi="Arial" w:cs="David"/>
          <w:rtl/>
        </w:rPr>
      </w:pPr>
    </w:p>
    <w:p w14:paraId="20C5CD19"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לא מגונן על הממשלה פה – אני רשות נפרדת – ואתמול גב' </w:t>
      </w:r>
      <w:proofErr w:type="spellStart"/>
      <w:r w:rsidRPr="00FB3105">
        <w:rPr>
          <w:rFonts w:ascii="Arial" w:hAnsi="Arial" w:cs="David"/>
          <w:rtl/>
        </w:rPr>
        <w:t>בייניש</w:t>
      </w:r>
      <w:proofErr w:type="spellEnd"/>
      <w:r w:rsidRPr="00FB3105">
        <w:rPr>
          <w:rFonts w:ascii="Arial" w:hAnsi="Arial" w:cs="David"/>
          <w:rtl/>
        </w:rPr>
        <w:t xml:space="preserve"> אמרה לי: אנחנו צריכים לשמור על הפרדת רשויות. אני עומד על כך. </w:t>
      </w:r>
    </w:p>
    <w:p w14:paraId="5F5A06C1"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1BC20FAE" w14:textId="77777777" w:rsidR="00FB3105" w:rsidRPr="00FB3105" w:rsidRDefault="00FB3105" w:rsidP="00FB3105">
      <w:pPr>
        <w:pStyle w:val="Heading5"/>
        <w:rPr>
          <w:rFonts w:ascii="Arial" w:hAnsi="Arial"/>
          <w:rtl/>
        </w:rPr>
      </w:pPr>
    </w:p>
    <w:p w14:paraId="7EE03975" w14:textId="77777777" w:rsidR="00FB3105" w:rsidRPr="00FB3105" w:rsidRDefault="00FB3105" w:rsidP="00FB3105">
      <w:pPr>
        <w:bidi/>
        <w:jc w:val="both"/>
        <w:rPr>
          <w:rFonts w:ascii="Arial" w:hAnsi="Arial" w:cs="David"/>
          <w:rtl/>
        </w:rPr>
      </w:pPr>
      <w:r w:rsidRPr="00FB3105">
        <w:rPr>
          <w:rFonts w:ascii="Arial" w:hAnsi="Arial" w:cs="David"/>
          <w:rtl/>
        </w:rPr>
        <w:tab/>
        <w:t xml:space="preserve"> חבר הכנסת </w:t>
      </w:r>
      <w:proofErr w:type="spellStart"/>
      <w:r w:rsidRPr="00FB3105">
        <w:rPr>
          <w:rFonts w:ascii="Arial" w:hAnsi="Arial" w:cs="David"/>
          <w:rtl/>
        </w:rPr>
        <w:t>עתניאל</w:t>
      </w:r>
      <w:proofErr w:type="spellEnd"/>
      <w:r w:rsidRPr="00FB3105">
        <w:rPr>
          <w:rFonts w:ascii="Arial" w:hAnsi="Arial" w:cs="David"/>
          <w:rtl/>
        </w:rPr>
        <w:t xml:space="preserve"> </w:t>
      </w:r>
      <w:proofErr w:type="spellStart"/>
      <w:r w:rsidRPr="00FB3105">
        <w:rPr>
          <w:rFonts w:ascii="Arial" w:hAnsi="Arial" w:cs="David"/>
          <w:rtl/>
        </w:rPr>
        <w:t>שנלר</w:t>
      </w:r>
      <w:proofErr w:type="spellEnd"/>
      <w:r w:rsidRPr="00FB3105">
        <w:rPr>
          <w:rFonts w:ascii="Arial" w:hAnsi="Arial" w:cs="David"/>
          <w:rtl/>
        </w:rPr>
        <w:t xml:space="preserve">, קודם כול, אני רוצה להפתיע אותך ולהגיד שלפי התרשמותי – אחרי שראיתי שוב ושוב את השרים מופיעים בזה אחר זה בוועדת הכספים ונשאלים שאלות מאוד מורכבות, </w:t>
      </w:r>
      <w:proofErr w:type="spellStart"/>
      <w:r w:rsidRPr="00FB3105">
        <w:rPr>
          <w:rFonts w:ascii="Arial" w:hAnsi="Arial" w:cs="David"/>
          <w:rtl/>
        </w:rPr>
        <w:t>ספונטניות</w:t>
      </w:r>
      <w:proofErr w:type="spellEnd"/>
      <w:r w:rsidRPr="00FB3105">
        <w:rPr>
          <w:rFonts w:ascii="Arial" w:hAnsi="Arial" w:cs="David"/>
          <w:rtl/>
        </w:rPr>
        <w:t xml:space="preserve"> ולא מתוכננות – רוב השרים מאוד מיומנים בענייני משרדיהם. ואם שר לא מיומן בענייני משרדו – ישפוט אותו הציבור שצופה באותה עת בערוץ הכנסת ויחרוץ את דינו לגבי השר הזה ויקבע אולי גם את עתידו הפוליטי. </w:t>
      </w:r>
    </w:p>
    <w:p w14:paraId="7B0946FE"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2DF58A77" w14:textId="77777777" w:rsidR="00FB3105" w:rsidRPr="00FB3105" w:rsidRDefault="00FB3105" w:rsidP="00FB3105">
      <w:pPr>
        <w:bidi/>
        <w:jc w:val="both"/>
        <w:rPr>
          <w:rFonts w:ascii="Arial" w:hAnsi="Arial" w:cs="David"/>
          <w:u w:val="single"/>
          <w:rtl/>
        </w:rPr>
      </w:pPr>
    </w:p>
    <w:p w14:paraId="3FCDCB60" w14:textId="77777777" w:rsidR="00FB3105" w:rsidRPr="00FB3105" w:rsidRDefault="00FB3105" w:rsidP="00FB3105">
      <w:pPr>
        <w:bidi/>
        <w:jc w:val="both"/>
        <w:rPr>
          <w:rFonts w:ascii="Arial" w:hAnsi="Arial" w:cs="David"/>
          <w:rtl/>
        </w:rPr>
      </w:pPr>
      <w:r w:rsidRPr="00FB3105">
        <w:rPr>
          <w:rFonts w:ascii="Arial" w:hAnsi="Arial" w:cs="David"/>
          <w:rtl/>
        </w:rPr>
        <w:tab/>
        <w:t xml:space="preserve"> אבל זה ציבור לא כל כך גדול כדי שהוא יוכל לקבוע את עתידו הפוליטי. </w:t>
      </w:r>
    </w:p>
    <w:p w14:paraId="54FFFB0A"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7B4E8E50" w14:textId="77777777" w:rsidR="00FB3105" w:rsidRPr="00FB3105" w:rsidRDefault="00FB3105" w:rsidP="00FB3105">
      <w:pPr>
        <w:pStyle w:val="Heading5"/>
        <w:rPr>
          <w:rFonts w:ascii="Arial" w:hAnsi="Arial"/>
          <w:rtl/>
        </w:rPr>
      </w:pPr>
    </w:p>
    <w:p w14:paraId="0FB6918B" w14:textId="77777777" w:rsidR="00FB3105" w:rsidRPr="00FB3105" w:rsidRDefault="00FB3105" w:rsidP="00FB3105">
      <w:pPr>
        <w:bidi/>
        <w:jc w:val="both"/>
        <w:rPr>
          <w:rFonts w:ascii="Arial" w:hAnsi="Arial" w:cs="David"/>
          <w:rtl/>
        </w:rPr>
      </w:pPr>
      <w:r w:rsidRPr="00FB3105">
        <w:rPr>
          <w:rFonts w:ascii="Arial" w:hAnsi="Arial" w:cs="David"/>
          <w:rtl/>
        </w:rPr>
        <w:tab/>
        <w:t xml:space="preserve"> זה נכון, אבל לעומת זאת, אם שר יעשה צחוק מעצמו – אני מניחה שזה יקבל </w:t>
      </w:r>
      <w:r w:rsidRPr="00FB3105">
        <w:rPr>
          <w:rFonts w:ascii="Arial" w:hAnsi="Arial" w:cs="David"/>
        </w:rPr>
        <w:t>Follow-up</w:t>
      </w:r>
      <w:r w:rsidRPr="00FB3105">
        <w:rPr>
          <w:rFonts w:ascii="Arial" w:hAnsi="Arial" w:cs="David"/>
          <w:rtl/>
        </w:rPr>
        <w:t xml:space="preserve"> רציני ביותר, ויש גם עניין של ידע מצטבר, ובסופו של דבר כולנו נדע אם שר בקי בענייני משרדו או לא, ואני חוזרת ואומרת לך שרוב השרים בקיאים בענייני משרדיהם. </w:t>
      </w:r>
    </w:p>
    <w:p w14:paraId="69FA4C59" w14:textId="77777777" w:rsidR="00FB3105" w:rsidRPr="00FB3105" w:rsidRDefault="00FB3105" w:rsidP="00FB3105">
      <w:pPr>
        <w:bidi/>
        <w:jc w:val="both"/>
        <w:rPr>
          <w:rFonts w:ascii="Arial" w:hAnsi="Arial" w:cs="David"/>
          <w:rtl/>
        </w:rPr>
      </w:pPr>
    </w:p>
    <w:p w14:paraId="424FDDC8" w14:textId="77777777" w:rsidR="00FB3105" w:rsidRPr="00FB3105" w:rsidRDefault="00FB3105" w:rsidP="00FB3105">
      <w:pPr>
        <w:bidi/>
        <w:jc w:val="both"/>
        <w:rPr>
          <w:rFonts w:ascii="Arial" w:hAnsi="Arial" w:cs="David"/>
          <w:rtl/>
        </w:rPr>
      </w:pPr>
      <w:r w:rsidRPr="00FB3105">
        <w:rPr>
          <w:rFonts w:ascii="Arial" w:hAnsi="Arial" w:cs="David"/>
          <w:rtl/>
        </w:rPr>
        <w:tab/>
        <w:t xml:space="preserve">בסוף שבוע שעבר הצגתי ארבע שאילתות שקיבלתי עליהן תשובה משר </w:t>
      </w:r>
      <w:proofErr w:type="spellStart"/>
      <w:r w:rsidRPr="00FB3105">
        <w:rPr>
          <w:rFonts w:ascii="Arial" w:hAnsi="Arial" w:cs="David"/>
          <w:rtl/>
        </w:rPr>
        <w:t>התמ"ת</w:t>
      </w:r>
      <w:proofErr w:type="spellEnd"/>
      <w:r w:rsidRPr="00FB3105">
        <w:rPr>
          <w:rFonts w:ascii="Arial" w:hAnsi="Arial" w:cs="David"/>
          <w:rtl/>
        </w:rPr>
        <w:t xml:space="preserve">. שאלתי אותו תמיד שאלה נוספת והוא ידע לענות בפירוט על כל שאלה נוספת, למרות שזה היה בתחומים מורכבים. ופעם אחת הצגתי שאילתא לשר לביטחון פנים אבי </w:t>
      </w:r>
      <w:proofErr w:type="spellStart"/>
      <w:r w:rsidRPr="00FB3105">
        <w:rPr>
          <w:rFonts w:ascii="Arial" w:hAnsi="Arial" w:cs="David"/>
          <w:rtl/>
        </w:rPr>
        <w:t>דיכטר</w:t>
      </w:r>
      <w:proofErr w:type="spellEnd"/>
      <w:r w:rsidRPr="00FB3105">
        <w:rPr>
          <w:rFonts w:ascii="Arial" w:hAnsi="Arial" w:cs="David"/>
          <w:rtl/>
        </w:rPr>
        <w:t xml:space="preserve">, שענה לי עליה תשובה מפורטת ורצינית ביותר, ואז שאלתי אותו שאלת </w:t>
      </w:r>
      <w:r w:rsidRPr="00FB3105">
        <w:rPr>
          <w:rFonts w:ascii="Arial" w:hAnsi="Arial" w:cs="David"/>
        </w:rPr>
        <w:t>Follow-up</w:t>
      </w:r>
      <w:r w:rsidRPr="00FB3105">
        <w:rPr>
          <w:rFonts w:ascii="Arial" w:hAnsi="Arial" w:cs="David"/>
          <w:rtl/>
        </w:rPr>
        <w:t xml:space="preserve">, הוא לא ידע לענות עליה והוא אמר: אני מתנצל, אני לא בקי בתחום הזה; אני אבדוק ואני אשיב לך בכתב על שאלתך, וגם זה לגיטימי. </w:t>
      </w:r>
    </w:p>
    <w:p w14:paraId="0CFC0745"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BAF8BBA" w14:textId="77777777" w:rsidR="00FB3105" w:rsidRPr="00FB3105" w:rsidRDefault="00FB3105" w:rsidP="00FB3105">
      <w:pPr>
        <w:bidi/>
        <w:jc w:val="both"/>
        <w:rPr>
          <w:rFonts w:ascii="Arial" w:hAnsi="Arial" w:cs="David"/>
          <w:rtl/>
        </w:rPr>
      </w:pPr>
    </w:p>
    <w:p w14:paraId="5890381C" w14:textId="77777777" w:rsidR="00FB3105" w:rsidRPr="00FB3105" w:rsidRDefault="00FB3105" w:rsidP="00FB3105">
      <w:pPr>
        <w:bidi/>
        <w:jc w:val="both"/>
        <w:rPr>
          <w:rFonts w:ascii="Arial" w:hAnsi="Arial" w:cs="David"/>
          <w:rtl/>
        </w:rPr>
      </w:pPr>
      <w:r w:rsidRPr="00FB3105">
        <w:rPr>
          <w:rFonts w:ascii="Arial" w:hAnsi="Arial" w:cs="David"/>
          <w:rtl/>
        </w:rPr>
        <w:tab/>
        <w:t xml:space="preserve">וזה לא נורא. </w:t>
      </w:r>
    </w:p>
    <w:p w14:paraId="2FC56656"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2F3B4C1" w14:textId="77777777" w:rsidR="00FB3105" w:rsidRPr="00FB3105" w:rsidRDefault="00FB3105" w:rsidP="00FB3105">
      <w:pPr>
        <w:pStyle w:val="Heading5"/>
        <w:rPr>
          <w:rFonts w:ascii="Arial" w:hAnsi="Arial"/>
          <w:rtl/>
        </w:rPr>
      </w:pPr>
    </w:p>
    <w:p w14:paraId="1A6A1CD8" w14:textId="77777777" w:rsidR="00FB3105" w:rsidRPr="00FB3105" w:rsidRDefault="00FB3105" w:rsidP="00FB3105">
      <w:pPr>
        <w:bidi/>
        <w:jc w:val="both"/>
        <w:rPr>
          <w:rFonts w:ascii="Arial" w:hAnsi="Arial" w:cs="David"/>
          <w:rtl/>
        </w:rPr>
      </w:pPr>
      <w:r w:rsidRPr="00FB3105">
        <w:rPr>
          <w:rFonts w:ascii="Arial" w:hAnsi="Arial" w:cs="David"/>
          <w:rtl/>
        </w:rPr>
        <w:tab/>
        <w:t xml:space="preserve"> אין שום סיבה שנפטור אותם, שנגונן עליהם. בשעתו, ב"קול ישראל" – אחד ממקומות העבודה הקודמים שלי – לא היה עולה לשידור ראיון עם פוליטיקאי בלי שהוא עבר עריכה והיו מתקנים לו את הגמגומים ואת </w:t>
      </w:r>
      <w:proofErr w:type="spellStart"/>
      <w:r w:rsidRPr="00FB3105">
        <w:rPr>
          <w:rFonts w:ascii="Arial" w:hAnsi="Arial" w:cs="David"/>
          <w:rtl/>
        </w:rPr>
        <w:t>ה"לפסוסים</w:t>
      </w:r>
      <w:proofErr w:type="spellEnd"/>
      <w:r w:rsidRPr="00FB3105">
        <w:rPr>
          <w:rFonts w:ascii="Arial" w:hAnsi="Arial" w:cs="David"/>
          <w:rtl/>
        </w:rPr>
        <w:t xml:space="preserve">". ברבות הימים, הנוהג הזה השתנה, והפוליטיקאים חשופים. </w:t>
      </w:r>
    </w:p>
    <w:p w14:paraId="73E13DF1"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23123E97" w14:textId="77777777" w:rsidR="00FB3105" w:rsidRPr="00FB3105" w:rsidRDefault="00FB3105" w:rsidP="00FB3105">
      <w:pPr>
        <w:bidi/>
        <w:jc w:val="both"/>
        <w:rPr>
          <w:rFonts w:ascii="Arial" w:hAnsi="Arial" w:cs="David"/>
          <w:rtl/>
        </w:rPr>
      </w:pPr>
    </w:p>
    <w:p w14:paraId="0DF7DA09" w14:textId="77777777" w:rsidR="00FB3105" w:rsidRPr="00FB3105" w:rsidRDefault="00FB3105" w:rsidP="00FB3105">
      <w:pPr>
        <w:bidi/>
        <w:jc w:val="both"/>
        <w:rPr>
          <w:rFonts w:ascii="Arial" w:hAnsi="Arial" w:cs="David"/>
          <w:rtl/>
        </w:rPr>
      </w:pPr>
      <w:r w:rsidRPr="00FB3105">
        <w:rPr>
          <w:rFonts w:ascii="Arial" w:hAnsi="Arial" w:cs="David"/>
          <w:rtl/>
        </w:rPr>
        <w:tab/>
        <w:t xml:space="preserve"> זה עכשיו לגבי חברי כנסת ערבים בטלוויזיה הערבית-ישראלית. </w:t>
      </w:r>
    </w:p>
    <w:p w14:paraId="78744111" w14:textId="77777777" w:rsidR="00FB3105" w:rsidRPr="00FB3105" w:rsidRDefault="00FB3105" w:rsidP="00FB3105">
      <w:pPr>
        <w:bidi/>
        <w:ind w:firstLine="567"/>
        <w:jc w:val="both"/>
        <w:rPr>
          <w:rFonts w:ascii="Arial" w:hAnsi="Arial" w:cs="David"/>
          <w:rtl/>
        </w:rPr>
      </w:pPr>
      <w:r w:rsidRPr="00FB3105">
        <w:rPr>
          <w:rFonts w:ascii="Arial" w:hAnsi="Arial" w:cs="David"/>
          <w:rtl/>
        </w:rPr>
        <w:br/>
      </w:r>
    </w:p>
    <w:p w14:paraId="1EF1130D"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174A687" w14:textId="77777777" w:rsidR="00FB3105" w:rsidRPr="00FB3105" w:rsidRDefault="00FB3105" w:rsidP="00FB3105">
      <w:pPr>
        <w:bidi/>
        <w:jc w:val="both"/>
        <w:rPr>
          <w:rFonts w:ascii="Arial" w:hAnsi="Arial" w:cs="David"/>
          <w:rtl/>
        </w:rPr>
      </w:pPr>
    </w:p>
    <w:p w14:paraId="1325437D" w14:textId="77777777" w:rsidR="00FB3105" w:rsidRPr="00FB3105" w:rsidRDefault="00FB3105" w:rsidP="00FB3105">
      <w:pPr>
        <w:bidi/>
        <w:jc w:val="both"/>
        <w:rPr>
          <w:rFonts w:ascii="Arial" w:hAnsi="Arial" w:cs="David"/>
          <w:rtl/>
        </w:rPr>
      </w:pPr>
      <w:r w:rsidRPr="00FB3105">
        <w:rPr>
          <w:rFonts w:ascii="Arial" w:hAnsi="Arial" w:cs="David"/>
          <w:rtl/>
        </w:rPr>
        <w:tab/>
        <w:t xml:space="preserve">חבר הכנסת טיבי, אני קורא לך לסדר פעם ראשונה היות והפרעת לשלי. </w:t>
      </w:r>
    </w:p>
    <w:p w14:paraId="179ADFF7"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2B8EBA22" w14:textId="77777777" w:rsidR="00FB3105" w:rsidRPr="00FB3105" w:rsidRDefault="00FB3105" w:rsidP="00FB3105">
      <w:pPr>
        <w:pStyle w:val="Heading5"/>
        <w:rPr>
          <w:rFonts w:ascii="Arial" w:hAnsi="Arial"/>
          <w:rtl/>
        </w:rPr>
      </w:pPr>
    </w:p>
    <w:p w14:paraId="1D87750F" w14:textId="77777777" w:rsidR="00FB3105" w:rsidRPr="00FB3105" w:rsidRDefault="00FB3105" w:rsidP="00FB3105">
      <w:pPr>
        <w:bidi/>
        <w:jc w:val="both"/>
        <w:rPr>
          <w:rFonts w:ascii="Arial" w:hAnsi="Arial" w:cs="David"/>
          <w:rtl/>
        </w:rPr>
      </w:pPr>
      <w:r w:rsidRPr="00FB3105">
        <w:rPr>
          <w:rFonts w:ascii="Arial" w:hAnsi="Arial" w:cs="David"/>
          <w:rtl/>
        </w:rPr>
        <w:tab/>
        <w:t xml:space="preserve"> לכן, לגונן עליהם בצמר-גפן, שחס וחלילה לא יעשו בושות לעצמם – זה ממש לא התפקיד שלנו .</w:t>
      </w:r>
    </w:p>
    <w:p w14:paraId="70A27798"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עתניאל</w:t>
      </w:r>
      <w:proofErr w:type="spellEnd"/>
      <w:r w:rsidRPr="00FB3105">
        <w:rPr>
          <w:rFonts w:ascii="Arial" w:hAnsi="Arial" w:cs="David"/>
          <w:u w:val="single"/>
          <w:rtl/>
        </w:rPr>
        <w:t xml:space="preserve"> </w:t>
      </w:r>
      <w:proofErr w:type="spellStart"/>
      <w:r w:rsidRPr="00FB3105">
        <w:rPr>
          <w:rFonts w:ascii="Arial" w:hAnsi="Arial" w:cs="David"/>
          <w:u w:val="single"/>
          <w:rtl/>
        </w:rPr>
        <w:t>שנלר</w:t>
      </w:r>
      <w:proofErr w:type="spellEnd"/>
      <w:r w:rsidRPr="00FB3105">
        <w:rPr>
          <w:rFonts w:ascii="Arial" w:hAnsi="Arial" w:cs="David"/>
          <w:u w:val="single"/>
          <w:rtl/>
        </w:rPr>
        <w:t>:</w:t>
      </w:r>
    </w:p>
    <w:p w14:paraId="23D2F66F" w14:textId="77777777" w:rsidR="00FB3105" w:rsidRPr="00FB3105" w:rsidRDefault="00FB3105" w:rsidP="00FB3105">
      <w:pPr>
        <w:bidi/>
        <w:jc w:val="both"/>
        <w:rPr>
          <w:rFonts w:ascii="Arial" w:hAnsi="Arial" w:cs="David"/>
          <w:rtl/>
        </w:rPr>
      </w:pPr>
    </w:p>
    <w:p w14:paraId="6F44CFAC"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רוצה להציע שיהיו שתי אופציות.</w:t>
      </w:r>
    </w:p>
    <w:p w14:paraId="3DDFE10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50C8F14F" w14:textId="77777777" w:rsidR="00FB3105" w:rsidRPr="00FB3105" w:rsidRDefault="00FB3105" w:rsidP="00FB3105">
      <w:pPr>
        <w:bidi/>
        <w:jc w:val="both"/>
        <w:rPr>
          <w:rFonts w:ascii="Arial" w:hAnsi="Arial" w:cs="David"/>
          <w:rtl/>
        </w:rPr>
      </w:pPr>
    </w:p>
    <w:p w14:paraId="47DE31C6"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לא חושב שזה בא ממקום של לגונן, אלא מהצורך לקיים דיון רציני, כי אם יש נושא שהוא מורכב – שאולי דורש גם מענה ובדיקה עם משרדים אחרים – שתהיה את האופציה להגיש שאלות, 15 ימים מראש, על נושא שאתה באמת עוקב אחריו ורוצה תשובה רצינית לגביו. </w:t>
      </w:r>
    </w:p>
    <w:p w14:paraId="32285D1C" w14:textId="77777777" w:rsidR="00FB3105" w:rsidRPr="00FB3105" w:rsidRDefault="00FB3105" w:rsidP="00FB3105">
      <w:pPr>
        <w:bidi/>
        <w:jc w:val="both"/>
        <w:rPr>
          <w:rFonts w:ascii="Arial" w:hAnsi="Arial" w:cs="David"/>
          <w:rtl/>
        </w:rPr>
      </w:pPr>
    </w:p>
    <w:p w14:paraId="5188CF64" w14:textId="77777777" w:rsidR="00FB3105" w:rsidRPr="00FB3105" w:rsidRDefault="00FB3105" w:rsidP="00FB3105">
      <w:pPr>
        <w:bidi/>
        <w:jc w:val="both"/>
        <w:rPr>
          <w:rFonts w:ascii="Arial" w:hAnsi="Arial" w:cs="David"/>
          <w:rtl/>
        </w:rPr>
      </w:pPr>
      <w:r w:rsidRPr="00FB3105">
        <w:rPr>
          <w:rFonts w:ascii="Arial" w:hAnsi="Arial" w:cs="David"/>
          <w:rtl/>
        </w:rPr>
        <w:tab/>
        <w:t>האלטרנטיבה של השאילתא בכתב לא נותנת את אותו מענה כי אין לזה את אותה בולטות. אתה מפסיד את האופציה בנושאים שאתה דורש יסודיות, לקבל גם את הבולטות בדיון הציבורי.</w:t>
      </w:r>
    </w:p>
    <w:p w14:paraId="08890F77" w14:textId="77777777" w:rsidR="00FB3105" w:rsidRPr="00FB3105" w:rsidRDefault="00FB3105" w:rsidP="00FB3105">
      <w:pPr>
        <w:bidi/>
        <w:jc w:val="both"/>
        <w:rPr>
          <w:rFonts w:ascii="Arial" w:hAnsi="Arial" w:cs="David"/>
          <w:rtl/>
        </w:rPr>
      </w:pPr>
    </w:p>
    <w:p w14:paraId="0D22FD6F" w14:textId="77777777" w:rsidR="00FB3105" w:rsidRPr="00FB3105" w:rsidRDefault="00FB3105" w:rsidP="00FB3105">
      <w:pPr>
        <w:bidi/>
        <w:jc w:val="both"/>
        <w:rPr>
          <w:rFonts w:ascii="Arial" w:hAnsi="Arial" w:cs="David"/>
          <w:rtl/>
        </w:rPr>
      </w:pPr>
      <w:r w:rsidRPr="00FB3105">
        <w:rPr>
          <w:rFonts w:ascii="Arial" w:hAnsi="Arial" w:cs="David"/>
          <w:rtl/>
        </w:rPr>
        <w:tab/>
        <w:t>לכן, אני חושב שהצעת המזכירות היא סבירה.</w:t>
      </w:r>
    </w:p>
    <w:p w14:paraId="12613D7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77F5279" w14:textId="77777777" w:rsidR="00FB3105" w:rsidRPr="00FB3105" w:rsidRDefault="00FB3105" w:rsidP="00FB3105">
      <w:pPr>
        <w:bidi/>
        <w:jc w:val="both"/>
        <w:rPr>
          <w:rFonts w:ascii="Arial" w:hAnsi="Arial" w:cs="David"/>
          <w:rtl/>
        </w:rPr>
      </w:pPr>
    </w:p>
    <w:p w14:paraId="2A8BC2CD" w14:textId="77777777" w:rsidR="00FB3105" w:rsidRPr="00FB3105" w:rsidRDefault="00FB3105" w:rsidP="00FB3105">
      <w:pPr>
        <w:bidi/>
        <w:jc w:val="both"/>
        <w:rPr>
          <w:rFonts w:ascii="Arial" w:hAnsi="Arial" w:cs="David"/>
          <w:rtl/>
        </w:rPr>
      </w:pPr>
      <w:r w:rsidRPr="00FB3105">
        <w:rPr>
          <w:rFonts w:ascii="Arial" w:hAnsi="Arial" w:cs="David"/>
          <w:rtl/>
        </w:rPr>
        <w:tab/>
        <w:t xml:space="preserve">אם כך, אנחנו נעלה זאת להצבעה. חשבתי שנגיע לתמימות-דעים. אנחנו נמצאים בעמוד 9, סעיף 2(א). הצבעה אחת תהיה בעד ההצעה כפי שהיא. </w:t>
      </w:r>
    </w:p>
    <w:p w14:paraId="4EBCF9F4"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42CDEA6B" w14:textId="77777777" w:rsidR="00FB3105" w:rsidRPr="00FB3105" w:rsidRDefault="00FB3105" w:rsidP="00FB3105">
      <w:pPr>
        <w:bidi/>
        <w:jc w:val="both"/>
        <w:rPr>
          <w:rFonts w:ascii="Arial" w:hAnsi="Arial" w:cs="David"/>
          <w:rtl/>
        </w:rPr>
      </w:pPr>
    </w:p>
    <w:p w14:paraId="70A6F079" w14:textId="77777777" w:rsidR="00FB3105" w:rsidRPr="00FB3105" w:rsidRDefault="00FB3105" w:rsidP="00FB3105">
      <w:pPr>
        <w:bidi/>
        <w:jc w:val="both"/>
        <w:rPr>
          <w:rFonts w:ascii="Arial" w:hAnsi="Arial" w:cs="David"/>
          <w:u w:val="single"/>
          <w:rtl/>
        </w:rPr>
      </w:pPr>
      <w:r w:rsidRPr="00FB3105">
        <w:rPr>
          <w:rFonts w:ascii="Arial" w:hAnsi="Arial" w:cs="David"/>
          <w:rtl/>
        </w:rPr>
        <w:tab/>
        <w:t xml:space="preserve">כרגע מוצע: 15 מראש, ו-5 במקום. </w:t>
      </w:r>
    </w:p>
    <w:p w14:paraId="4F64377C"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2B16EAE" w14:textId="77777777" w:rsidR="00FB3105" w:rsidRPr="00FB3105" w:rsidRDefault="00FB3105" w:rsidP="00FB3105">
      <w:pPr>
        <w:bidi/>
        <w:jc w:val="both"/>
        <w:rPr>
          <w:rFonts w:ascii="Arial" w:hAnsi="Arial" w:cs="David"/>
          <w:rtl/>
        </w:rPr>
      </w:pPr>
    </w:p>
    <w:p w14:paraId="7BEFF2DB" w14:textId="77777777" w:rsidR="00FB3105" w:rsidRPr="00FB3105" w:rsidRDefault="00FB3105" w:rsidP="00FB3105">
      <w:pPr>
        <w:bidi/>
        <w:jc w:val="both"/>
        <w:rPr>
          <w:rFonts w:ascii="Arial" w:hAnsi="Arial" w:cs="David"/>
          <w:rtl/>
        </w:rPr>
      </w:pPr>
      <w:r w:rsidRPr="00FB3105">
        <w:rPr>
          <w:rFonts w:ascii="Arial" w:hAnsi="Arial" w:cs="David"/>
          <w:rtl/>
        </w:rPr>
        <w:tab/>
        <w:t xml:space="preserve">אנחנו מדברים על 15 שאלות, והצעתו של חבר הכנסת </w:t>
      </w:r>
      <w:proofErr w:type="spellStart"/>
      <w:r w:rsidRPr="00FB3105">
        <w:rPr>
          <w:rFonts w:ascii="Arial" w:hAnsi="Arial" w:cs="David"/>
          <w:rtl/>
        </w:rPr>
        <w:t>אדלשטיין</w:t>
      </w:r>
      <w:proofErr w:type="spellEnd"/>
      <w:r w:rsidRPr="00FB3105">
        <w:rPr>
          <w:rFonts w:ascii="Arial" w:hAnsi="Arial" w:cs="David"/>
          <w:rtl/>
        </w:rPr>
        <w:t xml:space="preserve"> מדברת על 15 נושאים. </w:t>
      </w:r>
    </w:p>
    <w:p w14:paraId="3F44C01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4B8AB216" w14:textId="77777777" w:rsidR="00FB3105" w:rsidRPr="00FB3105" w:rsidRDefault="00FB3105" w:rsidP="00FB3105">
      <w:pPr>
        <w:bidi/>
        <w:jc w:val="both"/>
        <w:rPr>
          <w:rFonts w:ascii="Arial" w:hAnsi="Arial" w:cs="David"/>
          <w:rtl/>
        </w:rPr>
      </w:pPr>
    </w:p>
    <w:p w14:paraId="22DECD83" w14:textId="77777777" w:rsidR="00FB3105" w:rsidRPr="00FB3105" w:rsidRDefault="00FB3105" w:rsidP="00FB3105">
      <w:pPr>
        <w:bidi/>
        <w:jc w:val="both"/>
        <w:rPr>
          <w:rFonts w:ascii="Arial" w:hAnsi="Arial" w:cs="David"/>
          <w:rtl/>
        </w:rPr>
      </w:pPr>
      <w:r w:rsidRPr="00FB3105">
        <w:rPr>
          <w:rFonts w:ascii="Arial" w:hAnsi="Arial" w:cs="David"/>
          <w:rtl/>
        </w:rPr>
        <w:tab/>
        <w:t>אפשר להציע הצעת ביניים? מה עם 10 ו-10? 10 בנושאים מוגדרים במקום , ו-10 מראש בכתב.</w:t>
      </w:r>
    </w:p>
    <w:p w14:paraId="587ED40F"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49A2981" w14:textId="77777777" w:rsidR="00FB3105" w:rsidRPr="00FB3105" w:rsidRDefault="00FB3105" w:rsidP="00FB3105">
      <w:pPr>
        <w:bidi/>
        <w:jc w:val="both"/>
        <w:rPr>
          <w:rFonts w:ascii="Arial" w:hAnsi="Arial" w:cs="David"/>
          <w:rtl/>
        </w:rPr>
      </w:pPr>
    </w:p>
    <w:p w14:paraId="7936FC79" w14:textId="77777777" w:rsidR="00FB3105" w:rsidRPr="00FB3105" w:rsidRDefault="00FB3105" w:rsidP="00FB3105">
      <w:pPr>
        <w:bidi/>
        <w:jc w:val="both"/>
        <w:rPr>
          <w:rFonts w:ascii="Arial" w:hAnsi="Arial" w:cs="David"/>
          <w:rtl/>
        </w:rPr>
      </w:pPr>
      <w:r w:rsidRPr="00FB3105">
        <w:rPr>
          <w:rFonts w:ascii="Arial" w:hAnsi="Arial" w:cs="David"/>
          <w:rtl/>
        </w:rPr>
        <w:tab/>
        <w:t>רבותי, זאת לא מהפכה, כפי שאמר חבר הכנסת טיבי. או שמאמצים את זה או שמאמצים את זה.</w:t>
      </w:r>
    </w:p>
    <w:p w14:paraId="4D809A2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59A6AF18" w14:textId="77777777" w:rsidR="00FB3105" w:rsidRPr="00FB3105" w:rsidRDefault="00FB3105" w:rsidP="00FB3105">
      <w:pPr>
        <w:bidi/>
        <w:jc w:val="both"/>
        <w:rPr>
          <w:rFonts w:ascii="Arial" w:hAnsi="Arial" w:cs="David"/>
          <w:rtl/>
        </w:rPr>
      </w:pPr>
    </w:p>
    <w:p w14:paraId="6A981F42"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קצת נבוך מן הדיון הזה. </w:t>
      </w:r>
    </w:p>
    <w:p w14:paraId="68F4044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4545DA5" w14:textId="77777777" w:rsidR="00FB3105" w:rsidRPr="00FB3105" w:rsidRDefault="00FB3105" w:rsidP="00FB3105">
      <w:pPr>
        <w:bidi/>
        <w:jc w:val="both"/>
        <w:rPr>
          <w:rFonts w:ascii="Arial" w:hAnsi="Arial" w:cs="David"/>
          <w:rtl/>
        </w:rPr>
      </w:pPr>
    </w:p>
    <w:p w14:paraId="639984F1" w14:textId="77777777" w:rsidR="00FB3105" w:rsidRPr="00FB3105" w:rsidRDefault="00FB3105" w:rsidP="00FB3105">
      <w:pPr>
        <w:bidi/>
        <w:jc w:val="both"/>
        <w:rPr>
          <w:rFonts w:ascii="Arial" w:hAnsi="Arial" w:cs="David"/>
          <w:rtl/>
        </w:rPr>
      </w:pPr>
      <w:r w:rsidRPr="00FB3105">
        <w:rPr>
          <w:rFonts w:ascii="Arial" w:hAnsi="Arial" w:cs="David"/>
          <w:rtl/>
        </w:rPr>
        <w:tab/>
        <w:t xml:space="preserve">חבר הכנסת </w:t>
      </w:r>
      <w:proofErr w:type="spellStart"/>
      <w:r w:rsidRPr="00FB3105">
        <w:rPr>
          <w:rFonts w:ascii="Arial" w:hAnsi="Arial" w:cs="David"/>
          <w:rtl/>
        </w:rPr>
        <w:t>אדלשטיין</w:t>
      </w:r>
      <w:proofErr w:type="spellEnd"/>
      <w:r w:rsidRPr="00FB3105">
        <w:rPr>
          <w:rFonts w:ascii="Arial" w:hAnsi="Arial" w:cs="David"/>
          <w:rtl/>
        </w:rPr>
        <w:t>, ידידי, אתה רוצה שנצביע עבור ההצעה שלך כנגד ההצעה האחרת?</w:t>
      </w:r>
    </w:p>
    <w:p w14:paraId="138DF116" w14:textId="77777777" w:rsidR="00FB3105" w:rsidRPr="00FB3105" w:rsidRDefault="00FB3105" w:rsidP="00FB3105">
      <w:pPr>
        <w:bidi/>
        <w:jc w:val="both"/>
        <w:rPr>
          <w:rFonts w:ascii="Arial" w:hAnsi="Arial" w:cs="David"/>
          <w:rtl/>
        </w:rPr>
      </w:pPr>
      <w:r w:rsidRPr="00FB3105">
        <w:rPr>
          <w:rFonts w:ascii="Arial" w:hAnsi="Arial" w:cs="David"/>
          <w:rtl/>
        </w:rPr>
        <w:br/>
      </w:r>
    </w:p>
    <w:p w14:paraId="4766A32C" w14:textId="77777777" w:rsidR="00FB3105" w:rsidRPr="00FB3105" w:rsidRDefault="00FB3105" w:rsidP="00FB3105">
      <w:pPr>
        <w:bidi/>
        <w:jc w:val="both"/>
        <w:rPr>
          <w:rFonts w:ascii="Arial" w:hAnsi="Arial" w:cs="David"/>
          <w:rtl/>
        </w:rPr>
      </w:pPr>
    </w:p>
    <w:p w14:paraId="478EA214" w14:textId="77777777" w:rsidR="00FB3105" w:rsidRPr="00FB3105" w:rsidRDefault="00FB3105" w:rsidP="00FB3105">
      <w:pPr>
        <w:bidi/>
        <w:jc w:val="both"/>
        <w:rPr>
          <w:rFonts w:ascii="Arial" w:hAnsi="Arial" w:cs="David"/>
          <w:rtl/>
        </w:rPr>
      </w:pP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45ECC3F7" w14:textId="77777777" w:rsidR="00FB3105" w:rsidRPr="00FB3105" w:rsidRDefault="00FB3105" w:rsidP="00FB3105">
      <w:pPr>
        <w:bidi/>
        <w:jc w:val="both"/>
        <w:rPr>
          <w:rFonts w:ascii="Arial" w:hAnsi="Arial" w:cs="David"/>
          <w:rtl/>
        </w:rPr>
      </w:pPr>
    </w:p>
    <w:p w14:paraId="2726A762" w14:textId="77777777" w:rsidR="00FB3105" w:rsidRPr="00FB3105" w:rsidRDefault="00FB3105" w:rsidP="00FB3105">
      <w:pPr>
        <w:bidi/>
        <w:jc w:val="both"/>
        <w:rPr>
          <w:rFonts w:ascii="Arial" w:hAnsi="Arial" w:cs="David"/>
          <w:rtl/>
        </w:rPr>
      </w:pPr>
      <w:r w:rsidRPr="00FB3105">
        <w:rPr>
          <w:rFonts w:ascii="Arial" w:hAnsi="Arial" w:cs="David"/>
          <w:rtl/>
        </w:rPr>
        <w:tab/>
        <w:t>כן, אני חושב שזה הגיוני.</w:t>
      </w:r>
    </w:p>
    <w:p w14:paraId="10F02D7A"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690D50BF" w14:textId="77777777" w:rsidR="00FB3105" w:rsidRPr="00FB3105" w:rsidRDefault="00FB3105" w:rsidP="00FB3105">
      <w:pPr>
        <w:pStyle w:val="Heading5"/>
        <w:rPr>
          <w:rFonts w:ascii="Arial" w:hAnsi="Arial"/>
          <w:rtl/>
        </w:rPr>
      </w:pPr>
    </w:p>
    <w:p w14:paraId="3EDFAEC4" w14:textId="77777777" w:rsidR="00FB3105" w:rsidRPr="00FB3105" w:rsidRDefault="00FB3105" w:rsidP="00FB3105">
      <w:pPr>
        <w:bidi/>
        <w:jc w:val="both"/>
        <w:rPr>
          <w:rFonts w:ascii="Arial" w:hAnsi="Arial" w:cs="David"/>
          <w:rtl/>
        </w:rPr>
      </w:pPr>
      <w:r w:rsidRPr="00FB3105">
        <w:rPr>
          <w:rFonts w:ascii="Arial" w:hAnsi="Arial" w:cs="David"/>
          <w:rtl/>
        </w:rPr>
        <w:tab/>
        <w:t xml:space="preserve"> תבהיר לנו מה שתי האופציות .</w:t>
      </w:r>
    </w:p>
    <w:p w14:paraId="264066F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FBA58A3" w14:textId="77777777" w:rsidR="00FB3105" w:rsidRPr="00FB3105" w:rsidRDefault="00FB3105" w:rsidP="00FB3105">
      <w:pPr>
        <w:bidi/>
        <w:jc w:val="both"/>
        <w:rPr>
          <w:rFonts w:ascii="Arial" w:hAnsi="Arial" w:cs="David"/>
          <w:rtl/>
        </w:rPr>
      </w:pPr>
    </w:p>
    <w:p w14:paraId="7AE72F51" w14:textId="77777777" w:rsidR="00FB3105" w:rsidRPr="00FB3105" w:rsidRDefault="00FB3105" w:rsidP="00FB3105">
      <w:pPr>
        <w:bidi/>
        <w:jc w:val="both"/>
        <w:rPr>
          <w:rFonts w:ascii="Arial" w:hAnsi="Arial" w:cs="David"/>
          <w:rtl/>
        </w:rPr>
      </w:pPr>
      <w:r w:rsidRPr="00FB3105">
        <w:rPr>
          <w:rFonts w:ascii="Arial" w:hAnsi="Arial" w:cs="David"/>
          <w:rtl/>
        </w:rPr>
        <w:tab/>
        <w:t xml:space="preserve">הצעה אחת – כפי שמנוסחת בחוברת – מדברת על 15 שאלות שיועברו לשר הרלוונטי, 16 ימים טרם הזמן, כך שהוא יוכל להתכונן ולהשיב תשובות לנושא הזה; יש את הצעתו של חבר הכנסת </w:t>
      </w:r>
      <w:proofErr w:type="spellStart"/>
      <w:r w:rsidRPr="00FB3105">
        <w:rPr>
          <w:rFonts w:ascii="Arial" w:hAnsi="Arial" w:cs="David"/>
          <w:rtl/>
        </w:rPr>
        <w:t>אדלשטיין</w:t>
      </w:r>
      <w:proofErr w:type="spellEnd"/>
      <w:r w:rsidRPr="00FB3105">
        <w:rPr>
          <w:rFonts w:ascii="Arial" w:hAnsi="Arial" w:cs="David"/>
          <w:rtl/>
        </w:rPr>
        <w:t xml:space="preserve"> – אני חושב שבהחלט היא ראויה – היא מדברת על תחומים שיועברו לשר, והוא יצטרך להשיב, הוא יצטרך להיות יותר בקי בתחום משרדו. כשמגישים לו את השאלות, הוא בעצם מתכונן – תסלחו לי על הביטוי, אני לא רוצה לייחס את זה לשום שר -  אבל כמו תוכי לתשובה הספציפית הזאת, ולא בגזרה יותר רחבה.</w:t>
      </w:r>
    </w:p>
    <w:p w14:paraId="120F28E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6AA187D3" w14:textId="77777777" w:rsidR="00FB3105" w:rsidRPr="00FB3105" w:rsidRDefault="00FB3105" w:rsidP="00FB3105">
      <w:pPr>
        <w:bidi/>
        <w:jc w:val="both"/>
        <w:rPr>
          <w:rFonts w:ascii="Arial" w:hAnsi="Arial" w:cs="David"/>
          <w:rtl/>
        </w:rPr>
      </w:pPr>
    </w:p>
    <w:p w14:paraId="51E49C4B" w14:textId="77777777" w:rsidR="00FB3105" w:rsidRPr="00FB3105" w:rsidRDefault="00FB3105" w:rsidP="00FB3105">
      <w:pPr>
        <w:bidi/>
        <w:jc w:val="both"/>
        <w:rPr>
          <w:rFonts w:ascii="Arial" w:hAnsi="Arial" w:cs="David"/>
          <w:rtl/>
        </w:rPr>
      </w:pPr>
      <w:r w:rsidRPr="00FB3105">
        <w:rPr>
          <w:rFonts w:ascii="Arial" w:hAnsi="Arial" w:cs="David"/>
          <w:rtl/>
        </w:rPr>
        <w:tab/>
        <w:t xml:space="preserve"> זה כמו שאילתות בעל-פה.</w:t>
      </w:r>
    </w:p>
    <w:p w14:paraId="4A4CBFA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D60BA9C" w14:textId="77777777" w:rsidR="00FB3105" w:rsidRPr="00FB3105" w:rsidRDefault="00FB3105" w:rsidP="00FB3105">
      <w:pPr>
        <w:bidi/>
        <w:jc w:val="both"/>
        <w:rPr>
          <w:rFonts w:ascii="Arial" w:hAnsi="Arial" w:cs="David"/>
          <w:rtl/>
        </w:rPr>
      </w:pPr>
    </w:p>
    <w:p w14:paraId="02E3F02E" w14:textId="77777777" w:rsidR="00FB3105" w:rsidRPr="00FB3105" w:rsidRDefault="00FB3105" w:rsidP="00FB3105">
      <w:pPr>
        <w:bidi/>
        <w:jc w:val="both"/>
        <w:rPr>
          <w:rFonts w:ascii="Arial" w:hAnsi="Arial" w:cs="David"/>
          <w:rtl/>
        </w:rPr>
      </w:pPr>
      <w:r w:rsidRPr="00FB3105">
        <w:rPr>
          <w:rFonts w:ascii="Arial" w:hAnsi="Arial" w:cs="David"/>
          <w:rtl/>
        </w:rPr>
        <w:tab/>
        <w:t xml:space="preserve">נכון, בתחום שלו. </w:t>
      </w:r>
    </w:p>
    <w:p w14:paraId="7D81D1C6"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78599A8E" w14:textId="77777777" w:rsidR="00FB3105" w:rsidRPr="00FB3105" w:rsidRDefault="00FB3105" w:rsidP="00FB3105">
      <w:pPr>
        <w:pStyle w:val="Heading5"/>
        <w:rPr>
          <w:rFonts w:ascii="Arial" w:hAnsi="Arial"/>
          <w:rtl/>
        </w:rPr>
      </w:pPr>
    </w:p>
    <w:p w14:paraId="208B33A5" w14:textId="77777777" w:rsidR="00FB3105" w:rsidRPr="00FB3105" w:rsidRDefault="00FB3105" w:rsidP="00FB3105">
      <w:pPr>
        <w:bidi/>
        <w:jc w:val="both"/>
        <w:rPr>
          <w:rFonts w:ascii="Arial" w:hAnsi="Arial" w:cs="David"/>
          <w:rtl/>
        </w:rPr>
      </w:pPr>
      <w:r w:rsidRPr="00FB3105">
        <w:rPr>
          <w:rFonts w:ascii="Arial" w:hAnsi="Arial" w:cs="David"/>
          <w:rtl/>
        </w:rPr>
        <w:tab/>
        <w:t xml:space="preserve"> וההצעה השנייה?</w:t>
      </w:r>
    </w:p>
    <w:p w14:paraId="174916BD"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9FA034F" w14:textId="77777777" w:rsidR="00FB3105" w:rsidRPr="00FB3105" w:rsidRDefault="00FB3105" w:rsidP="00FB3105">
      <w:pPr>
        <w:bidi/>
        <w:jc w:val="both"/>
        <w:rPr>
          <w:rFonts w:ascii="Arial" w:hAnsi="Arial" w:cs="David"/>
          <w:rtl/>
        </w:rPr>
      </w:pPr>
    </w:p>
    <w:p w14:paraId="375DE5CF" w14:textId="77777777" w:rsidR="00FB3105" w:rsidRPr="00FB3105" w:rsidRDefault="00FB3105" w:rsidP="00FB3105">
      <w:pPr>
        <w:bidi/>
        <w:jc w:val="both"/>
        <w:rPr>
          <w:rFonts w:ascii="Arial" w:hAnsi="Arial" w:cs="David"/>
          <w:rtl/>
        </w:rPr>
      </w:pPr>
      <w:r w:rsidRPr="00FB3105">
        <w:rPr>
          <w:rFonts w:ascii="Arial" w:hAnsi="Arial" w:cs="David"/>
          <w:rtl/>
        </w:rPr>
        <w:tab/>
        <w:t xml:space="preserve">ההצעה השנייה שמדברת על תחום, שזה דבר יותר רחב. </w:t>
      </w:r>
    </w:p>
    <w:p w14:paraId="2846168F"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23DC360E" w14:textId="77777777" w:rsidR="00FB3105" w:rsidRPr="00FB3105" w:rsidRDefault="00FB3105" w:rsidP="00FB3105">
      <w:pPr>
        <w:bidi/>
        <w:jc w:val="both"/>
        <w:rPr>
          <w:rFonts w:ascii="Arial" w:hAnsi="Arial" w:cs="David"/>
          <w:rtl/>
        </w:rPr>
      </w:pPr>
    </w:p>
    <w:p w14:paraId="52128336" w14:textId="77777777" w:rsidR="00FB3105" w:rsidRPr="00FB3105" w:rsidRDefault="00FB3105" w:rsidP="00FB3105">
      <w:pPr>
        <w:bidi/>
        <w:jc w:val="both"/>
        <w:rPr>
          <w:rFonts w:ascii="Arial" w:hAnsi="Arial" w:cs="David"/>
          <w:rtl/>
        </w:rPr>
      </w:pPr>
      <w:r w:rsidRPr="00FB3105">
        <w:rPr>
          <w:rFonts w:ascii="Arial" w:hAnsi="Arial" w:cs="David"/>
          <w:rtl/>
        </w:rPr>
        <w:tab/>
        <w:t xml:space="preserve">להגדיר תחומים מראש, לא שאלות פרטניות. </w:t>
      </w:r>
    </w:p>
    <w:p w14:paraId="2B409D70"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8E49DF6" w14:textId="77777777" w:rsidR="00FB3105" w:rsidRPr="00FB3105" w:rsidRDefault="00FB3105" w:rsidP="00FB3105">
      <w:pPr>
        <w:bidi/>
        <w:jc w:val="both"/>
        <w:rPr>
          <w:rFonts w:ascii="Arial" w:hAnsi="Arial" w:cs="David"/>
          <w:rtl/>
        </w:rPr>
      </w:pPr>
    </w:p>
    <w:p w14:paraId="258CE320" w14:textId="77777777" w:rsidR="00FB3105" w:rsidRPr="00FB3105" w:rsidRDefault="00FB3105" w:rsidP="00FB3105">
      <w:pPr>
        <w:bidi/>
        <w:jc w:val="both"/>
        <w:rPr>
          <w:rFonts w:ascii="Arial" w:hAnsi="Arial" w:cs="David"/>
          <w:rtl/>
        </w:rPr>
      </w:pPr>
      <w:r w:rsidRPr="00FB3105">
        <w:rPr>
          <w:rFonts w:ascii="Arial" w:hAnsi="Arial" w:cs="David"/>
          <w:rtl/>
        </w:rPr>
        <w:tab/>
        <w:t>ההצעה כפי שמובאת כאן זה גזרה יותר צרה לגבי שאלות מסוימות שיועברו אליו, והוא יצטרך להשיב.</w:t>
      </w:r>
    </w:p>
    <w:p w14:paraId="28F206A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67F65889" w14:textId="77777777" w:rsidR="00FB3105" w:rsidRPr="00FB3105" w:rsidRDefault="00FB3105" w:rsidP="00FB3105">
      <w:pPr>
        <w:bidi/>
        <w:jc w:val="both"/>
        <w:rPr>
          <w:rFonts w:ascii="Arial" w:hAnsi="Arial" w:cs="David"/>
          <w:rtl/>
        </w:rPr>
      </w:pPr>
    </w:p>
    <w:p w14:paraId="70AF631F" w14:textId="77777777" w:rsidR="00FB3105" w:rsidRPr="00FB3105" w:rsidRDefault="00FB3105" w:rsidP="00FB3105">
      <w:pPr>
        <w:bidi/>
        <w:jc w:val="both"/>
        <w:rPr>
          <w:rFonts w:ascii="Arial" w:hAnsi="Arial" w:cs="David"/>
          <w:rtl/>
        </w:rPr>
      </w:pPr>
      <w:r w:rsidRPr="00FB3105">
        <w:rPr>
          <w:rFonts w:ascii="Arial" w:hAnsi="Arial" w:cs="David"/>
          <w:rtl/>
        </w:rPr>
        <w:tab/>
        <w:t xml:space="preserve"> לדעתי זה בכלל מיותר. אם זה בא במקום שאילתות בעל-פה או על חשבון שאילתות בעל-פה - - -</w:t>
      </w:r>
    </w:p>
    <w:p w14:paraId="137A96E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60FC9C8C" w14:textId="77777777" w:rsidR="00FB3105" w:rsidRPr="00FB3105" w:rsidRDefault="00FB3105" w:rsidP="00FB3105">
      <w:pPr>
        <w:bidi/>
        <w:jc w:val="both"/>
        <w:rPr>
          <w:rFonts w:ascii="Arial" w:hAnsi="Arial" w:cs="David"/>
          <w:rtl/>
        </w:rPr>
      </w:pPr>
    </w:p>
    <w:p w14:paraId="560E8545" w14:textId="77777777" w:rsidR="00FB3105" w:rsidRPr="00FB3105" w:rsidRDefault="00FB3105" w:rsidP="00FB3105">
      <w:pPr>
        <w:bidi/>
        <w:jc w:val="both"/>
        <w:rPr>
          <w:rFonts w:ascii="Arial" w:hAnsi="Arial" w:cs="David"/>
          <w:rtl/>
        </w:rPr>
      </w:pPr>
      <w:r w:rsidRPr="00FB3105">
        <w:rPr>
          <w:rFonts w:ascii="Arial" w:hAnsi="Arial" w:cs="David"/>
          <w:rtl/>
        </w:rPr>
        <w:tab/>
        <w:t>לא, זה לא קשור לשאילתות בעל-פה. שאילתות בעל-פה – נשאר.</w:t>
      </w:r>
    </w:p>
    <w:p w14:paraId="061B7CD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678FFBBF" w14:textId="77777777" w:rsidR="00FB3105" w:rsidRPr="00FB3105" w:rsidRDefault="00FB3105" w:rsidP="00FB3105">
      <w:pPr>
        <w:pStyle w:val="Heading5"/>
        <w:rPr>
          <w:rFonts w:ascii="Arial" w:hAnsi="Arial"/>
          <w:rtl/>
        </w:rPr>
      </w:pPr>
    </w:p>
    <w:p w14:paraId="19B9B378" w14:textId="77777777" w:rsidR="00FB3105" w:rsidRPr="00FB3105" w:rsidRDefault="00FB3105" w:rsidP="00FB3105">
      <w:pPr>
        <w:bidi/>
        <w:jc w:val="both"/>
        <w:rPr>
          <w:rFonts w:ascii="Arial" w:hAnsi="Arial" w:cs="David"/>
          <w:rtl/>
        </w:rPr>
      </w:pPr>
      <w:r w:rsidRPr="00FB3105">
        <w:rPr>
          <w:rFonts w:ascii="Arial" w:hAnsi="Arial" w:cs="David"/>
          <w:rtl/>
        </w:rPr>
        <w:tab/>
        <w:t>עוד שאלת הבהרה. האופציה הראשונה של 15 שאלות שמועברות מראש – האם יש במסגרת אותה "שעת שאלות", גם אופציה לחלק מהשאלות בעל-פה?</w:t>
      </w:r>
    </w:p>
    <w:p w14:paraId="0426B759" w14:textId="77777777" w:rsidR="00FB3105" w:rsidRPr="00FB3105" w:rsidRDefault="00FB3105" w:rsidP="00FB3105">
      <w:pPr>
        <w:bidi/>
        <w:jc w:val="both"/>
        <w:rPr>
          <w:rFonts w:ascii="Arial" w:hAnsi="Arial" w:cs="David"/>
          <w:u w:val="single"/>
          <w:rtl/>
        </w:rPr>
      </w:pPr>
      <w:r w:rsidRPr="00FB3105">
        <w:rPr>
          <w:rFonts w:ascii="Arial" w:hAnsi="Arial" w:cs="David"/>
          <w:rtl/>
        </w:rPr>
        <w:br/>
      </w:r>
    </w:p>
    <w:p w14:paraId="5C548003" w14:textId="77777777" w:rsidR="00FB3105" w:rsidRPr="00FB3105" w:rsidRDefault="00FB3105" w:rsidP="00FB3105">
      <w:pPr>
        <w:bidi/>
        <w:jc w:val="both"/>
        <w:rPr>
          <w:rFonts w:ascii="Arial" w:hAnsi="Arial" w:cs="David"/>
          <w:u w:val="single"/>
          <w:rtl/>
        </w:rPr>
      </w:pPr>
    </w:p>
    <w:p w14:paraId="30BFD326"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איל ינון:</w:t>
      </w:r>
    </w:p>
    <w:p w14:paraId="4A142D66" w14:textId="77777777" w:rsidR="00FB3105" w:rsidRPr="00FB3105" w:rsidRDefault="00FB3105" w:rsidP="00FB3105">
      <w:pPr>
        <w:bidi/>
        <w:jc w:val="both"/>
        <w:rPr>
          <w:rFonts w:ascii="Arial" w:hAnsi="Arial" w:cs="David"/>
          <w:rtl/>
        </w:rPr>
      </w:pPr>
    </w:p>
    <w:p w14:paraId="031E7EAC" w14:textId="77777777" w:rsidR="00FB3105" w:rsidRPr="00FB3105" w:rsidRDefault="00FB3105" w:rsidP="00FB3105">
      <w:pPr>
        <w:bidi/>
        <w:jc w:val="both"/>
        <w:rPr>
          <w:rFonts w:ascii="Arial" w:hAnsi="Arial" w:cs="David"/>
          <w:rtl/>
        </w:rPr>
      </w:pPr>
      <w:r w:rsidRPr="00FB3105">
        <w:rPr>
          <w:rFonts w:ascii="Arial" w:hAnsi="Arial" w:cs="David"/>
          <w:rtl/>
        </w:rPr>
        <w:tab/>
        <w:t xml:space="preserve">כן. </w:t>
      </w:r>
    </w:p>
    <w:p w14:paraId="43EE2D14"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234432A2" w14:textId="77777777" w:rsidR="00FB3105" w:rsidRPr="00FB3105" w:rsidRDefault="00FB3105" w:rsidP="00FB3105">
      <w:pPr>
        <w:pStyle w:val="Heading5"/>
        <w:rPr>
          <w:rFonts w:ascii="Arial" w:hAnsi="Arial"/>
          <w:rtl/>
        </w:rPr>
      </w:pPr>
    </w:p>
    <w:p w14:paraId="0A573D95" w14:textId="77777777" w:rsidR="00FB3105" w:rsidRPr="00FB3105" w:rsidRDefault="00FB3105" w:rsidP="00FB3105">
      <w:pPr>
        <w:bidi/>
        <w:jc w:val="both"/>
        <w:rPr>
          <w:rFonts w:ascii="Arial" w:hAnsi="Arial" w:cs="David"/>
          <w:rtl/>
        </w:rPr>
      </w:pPr>
      <w:r w:rsidRPr="00FB3105">
        <w:rPr>
          <w:rFonts w:ascii="Arial" w:hAnsi="Arial" w:cs="David"/>
          <w:rtl/>
        </w:rPr>
        <w:tab/>
        <w:t xml:space="preserve"> זאת הצעת החוברת. </w:t>
      </w:r>
    </w:p>
    <w:p w14:paraId="4FE2309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36F7BFB" w14:textId="77777777" w:rsidR="00FB3105" w:rsidRPr="00FB3105" w:rsidRDefault="00FB3105" w:rsidP="00FB3105">
      <w:pPr>
        <w:bidi/>
        <w:jc w:val="both"/>
        <w:rPr>
          <w:rFonts w:ascii="Arial" w:hAnsi="Arial" w:cs="David"/>
          <w:rtl/>
        </w:rPr>
      </w:pPr>
    </w:p>
    <w:p w14:paraId="56F42592" w14:textId="77777777" w:rsidR="00FB3105" w:rsidRPr="00FB3105" w:rsidRDefault="00FB3105" w:rsidP="00FB3105">
      <w:pPr>
        <w:bidi/>
        <w:jc w:val="both"/>
        <w:rPr>
          <w:rFonts w:ascii="Arial" w:hAnsi="Arial" w:cs="David"/>
          <w:rtl/>
        </w:rPr>
      </w:pPr>
      <w:r w:rsidRPr="00FB3105">
        <w:rPr>
          <w:rFonts w:ascii="Arial" w:hAnsi="Arial" w:cs="David"/>
          <w:rtl/>
        </w:rPr>
        <w:tab/>
        <w:t xml:space="preserve">נכון. זאת הצעת החוברת. אני חושב שחשוב מה שחברת הכנסת </w:t>
      </w:r>
      <w:proofErr w:type="spellStart"/>
      <w:r w:rsidRPr="00FB3105">
        <w:rPr>
          <w:rFonts w:ascii="Arial" w:hAnsi="Arial" w:cs="David"/>
          <w:rtl/>
        </w:rPr>
        <w:t>יחימוביץ</w:t>
      </w:r>
      <w:proofErr w:type="spellEnd"/>
      <w:r w:rsidRPr="00FB3105">
        <w:rPr>
          <w:rFonts w:ascii="Arial" w:hAnsi="Arial" w:cs="David"/>
          <w:rtl/>
        </w:rPr>
        <w:t xml:space="preserve">' שאלה. יש אופציה כזאת וגם כזאת – מעבר ל-15 שאלות שיועברו, יישאלו שאלות גם בתחום. </w:t>
      </w:r>
    </w:p>
    <w:p w14:paraId="6F5246A0" w14:textId="77777777" w:rsidR="00FB3105" w:rsidRPr="00FB3105" w:rsidRDefault="00FB3105" w:rsidP="00FB3105">
      <w:pPr>
        <w:bidi/>
        <w:jc w:val="both"/>
        <w:rPr>
          <w:rFonts w:ascii="Arial" w:hAnsi="Arial" w:cs="David"/>
          <w:rtl/>
        </w:rPr>
      </w:pPr>
    </w:p>
    <w:p w14:paraId="426C5A3E" w14:textId="77777777" w:rsidR="00FB3105" w:rsidRPr="00FB3105" w:rsidRDefault="00FB3105" w:rsidP="00FB3105">
      <w:pPr>
        <w:bidi/>
        <w:jc w:val="both"/>
        <w:rPr>
          <w:rFonts w:ascii="Arial" w:hAnsi="Arial" w:cs="David"/>
          <w:rtl/>
        </w:rPr>
      </w:pPr>
      <w:r w:rsidRPr="00FB3105">
        <w:rPr>
          <w:rFonts w:ascii="Arial" w:hAnsi="Arial" w:cs="David"/>
          <w:rtl/>
        </w:rPr>
        <w:tab/>
        <w:t xml:space="preserve">אנחנו נצביע כך. מי בעד לאמץ את הכתוב, ולאחר מכן מי בעד הצעתו של חבר הכנסת </w:t>
      </w:r>
      <w:proofErr w:type="spellStart"/>
      <w:r w:rsidRPr="00FB3105">
        <w:rPr>
          <w:rFonts w:ascii="Arial" w:hAnsi="Arial" w:cs="David"/>
          <w:rtl/>
        </w:rPr>
        <w:t>אדלשטיין</w:t>
      </w:r>
      <w:proofErr w:type="spellEnd"/>
      <w:r w:rsidRPr="00FB3105">
        <w:rPr>
          <w:rFonts w:ascii="Arial" w:hAnsi="Arial" w:cs="David"/>
          <w:rtl/>
        </w:rPr>
        <w:t xml:space="preserve">, שמדברת על תחומים מסוימים שיועברו לשר? </w:t>
      </w:r>
    </w:p>
    <w:p w14:paraId="51CEC893" w14:textId="77777777" w:rsidR="00FB3105" w:rsidRPr="00FB3105" w:rsidRDefault="00FB3105" w:rsidP="00FB3105">
      <w:pPr>
        <w:bidi/>
        <w:jc w:val="both"/>
        <w:rPr>
          <w:rFonts w:ascii="Arial" w:hAnsi="Arial" w:cs="David"/>
          <w:rtl/>
        </w:rPr>
      </w:pPr>
    </w:p>
    <w:p w14:paraId="04F19742" w14:textId="77777777" w:rsidR="00FB3105" w:rsidRPr="00FB3105" w:rsidRDefault="00FB3105" w:rsidP="00FB3105">
      <w:pPr>
        <w:bidi/>
        <w:jc w:val="both"/>
        <w:rPr>
          <w:rFonts w:ascii="Arial" w:hAnsi="Arial" w:cs="David"/>
          <w:rtl/>
        </w:rPr>
      </w:pPr>
      <w:r w:rsidRPr="00FB3105">
        <w:rPr>
          <w:rFonts w:ascii="Arial" w:hAnsi="Arial" w:cs="David"/>
          <w:rtl/>
        </w:rPr>
        <w:tab/>
        <w:t>אני עובר להצבעה ראשונה, מי בעד לאמץ את הכתוב, ירים את ידו .</w:t>
      </w:r>
    </w:p>
    <w:p w14:paraId="43446903" w14:textId="77777777" w:rsidR="00FB3105" w:rsidRPr="00FB3105" w:rsidRDefault="00FB3105" w:rsidP="00FB3105">
      <w:pPr>
        <w:bidi/>
        <w:jc w:val="both"/>
        <w:rPr>
          <w:rFonts w:ascii="Arial" w:hAnsi="Arial" w:cs="David"/>
          <w:b/>
          <w:bCs/>
          <w:rtl/>
        </w:rPr>
      </w:pPr>
      <w:r w:rsidRPr="00FB3105">
        <w:rPr>
          <w:rFonts w:ascii="Arial" w:hAnsi="Arial" w:cs="David"/>
          <w:rtl/>
        </w:rPr>
        <w:br/>
      </w:r>
      <w:r w:rsidRPr="00FB3105">
        <w:rPr>
          <w:rFonts w:ascii="Arial" w:hAnsi="Arial" w:cs="David"/>
          <w:b/>
          <w:bCs/>
          <w:rtl/>
        </w:rPr>
        <w:t>ה צ ב ע ה</w:t>
      </w:r>
    </w:p>
    <w:p w14:paraId="327D6E1C" w14:textId="77777777" w:rsidR="00FB3105" w:rsidRPr="00FB3105" w:rsidRDefault="00FB3105" w:rsidP="00FB3105">
      <w:pPr>
        <w:bidi/>
        <w:jc w:val="both"/>
        <w:rPr>
          <w:rFonts w:ascii="Arial" w:hAnsi="Arial" w:cs="David"/>
          <w:b/>
          <w:bCs/>
          <w:rtl/>
        </w:rPr>
      </w:pPr>
    </w:p>
    <w:p w14:paraId="10F5EFBB" w14:textId="77777777" w:rsidR="00FB3105" w:rsidRPr="00FB3105" w:rsidRDefault="00FB3105" w:rsidP="00FB3105">
      <w:pPr>
        <w:bidi/>
        <w:jc w:val="both"/>
        <w:rPr>
          <w:rFonts w:ascii="Arial" w:hAnsi="Arial" w:cs="David"/>
          <w:rtl/>
        </w:rPr>
      </w:pPr>
      <w:r w:rsidRPr="00FB3105">
        <w:rPr>
          <w:rFonts w:ascii="Arial" w:hAnsi="Arial" w:cs="David"/>
          <w:rtl/>
        </w:rPr>
        <w:t>בעד – 6</w:t>
      </w:r>
    </w:p>
    <w:p w14:paraId="45FA9E51" w14:textId="77777777" w:rsidR="00FB3105" w:rsidRPr="00FB3105" w:rsidRDefault="00FB3105" w:rsidP="00FB3105">
      <w:pPr>
        <w:bidi/>
        <w:jc w:val="both"/>
        <w:rPr>
          <w:rFonts w:ascii="Arial" w:hAnsi="Arial" w:cs="David"/>
          <w:rtl/>
        </w:rPr>
      </w:pPr>
    </w:p>
    <w:p w14:paraId="3A986AE8"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044A2C30" w14:textId="77777777" w:rsidR="00FB3105" w:rsidRPr="00FB3105" w:rsidRDefault="00FB3105" w:rsidP="00FB3105">
      <w:pPr>
        <w:bidi/>
        <w:jc w:val="both"/>
        <w:rPr>
          <w:rFonts w:ascii="Arial" w:hAnsi="Arial" w:cs="David"/>
          <w:u w:val="single"/>
          <w:rtl/>
        </w:rPr>
      </w:pPr>
    </w:p>
    <w:p w14:paraId="2C8DE21D" w14:textId="77777777" w:rsidR="00FB3105" w:rsidRPr="00FB3105" w:rsidRDefault="00FB3105" w:rsidP="00FB3105">
      <w:pPr>
        <w:bidi/>
        <w:jc w:val="both"/>
        <w:rPr>
          <w:rFonts w:ascii="Arial" w:hAnsi="Arial" w:cs="David"/>
          <w:rtl/>
        </w:rPr>
      </w:pPr>
      <w:r w:rsidRPr="00FB3105">
        <w:rPr>
          <w:rFonts w:ascii="Arial" w:hAnsi="Arial" w:cs="David"/>
          <w:rtl/>
        </w:rPr>
        <w:tab/>
        <w:t xml:space="preserve">מי בעד הצעתו של חבר הכנסת </w:t>
      </w:r>
      <w:proofErr w:type="spellStart"/>
      <w:r w:rsidRPr="00FB3105">
        <w:rPr>
          <w:rFonts w:ascii="Arial" w:hAnsi="Arial" w:cs="David"/>
          <w:rtl/>
        </w:rPr>
        <w:t>אדלשטיין</w:t>
      </w:r>
      <w:proofErr w:type="spellEnd"/>
      <w:r w:rsidRPr="00FB3105">
        <w:rPr>
          <w:rFonts w:ascii="Arial" w:hAnsi="Arial" w:cs="David"/>
          <w:rtl/>
        </w:rPr>
        <w:t xml:space="preserve"> ,ירים את ידו. </w:t>
      </w:r>
    </w:p>
    <w:p w14:paraId="5A28409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554384DA" w14:textId="77777777" w:rsidR="00FB3105" w:rsidRPr="00FB3105" w:rsidRDefault="00FB3105" w:rsidP="00FB3105">
      <w:pPr>
        <w:bidi/>
        <w:jc w:val="both"/>
        <w:rPr>
          <w:rFonts w:ascii="Arial" w:hAnsi="Arial" w:cs="David"/>
          <w:rtl/>
        </w:rPr>
      </w:pPr>
    </w:p>
    <w:p w14:paraId="1A4C736B" w14:textId="77777777" w:rsidR="00FB3105" w:rsidRPr="00FB3105" w:rsidRDefault="00FB3105" w:rsidP="00FB3105">
      <w:pPr>
        <w:bidi/>
        <w:jc w:val="both"/>
        <w:rPr>
          <w:rFonts w:ascii="Arial" w:hAnsi="Arial" w:cs="David"/>
          <w:rtl/>
        </w:rPr>
      </w:pPr>
      <w:r w:rsidRPr="00FB3105">
        <w:rPr>
          <w:rFonts w:ascii="Arial" w:hAnsi="Arial" w:cs="David"/>
          <w:rtl/>
        </w:rPr>
        <w:tab/>
        <w:t xml:space="preserve">זה לחילופין. אמרת שזה גם וגם. </w:t>
      </w:r>
    </w:p>
    <w:p w14:paraId="01F489A5"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D513425" w14:textId="77777777" w:rsidR="00FB3105" w:rsidRPr="00FB3105" w:rsidRDefault="00FB3105" w:rsidP="00FB3105">
      <w:pPr>
        <w:bidi/>
        <w:jc w:val="both"/>
        <w:rPr>
          <w:rFonts w:ascii="Arial" w:hAnsi="Arial" w:cs="David"/>
          <w:rtl/>
        </w:rPr>
      </w:pPr>
    </w:p>
    <w:p w14:paraId="4F4A2192" w14:textId="77777777" w:rsidR="00FB3105" w:rsidRPr="00FB3105" w:rsidRDefault="00FB3105" w:rsidP="00FB3105">
      <w:pPr>
        <w:bidi/>
        <w:jc w:val="both"/>
        <w:rPr>
          <w:rFonts w:ascii="Arial" w:hAnsi="Arial" w:cs="David"/>
          <w:rtl/>
        </w:rPr>
      </w:pPr>
      <w:r w:rsidRPr="00FB3105">
        <w:rPr>
          <w:rFonts w:ascii="Arial" w:hAnsi="Arial" w:cs="David"/>
          <w:rtl/>
        </w:rPr>
        <w:tab/>
        <w:t>לא. בהצעה הראשונה שבה מגישים 15 שאלות לשר, מעבר לכך יהיה אפשר בתחום הזה לשאול שאלות נוספות.</w:t>
      </w:r>
    </w:p>
    <w:p w14:paraId="69F6BC5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39A57CA7" w14:textId="77777777" w:rsidR="00FB3105" w:rsidRPr="00FB3105" w:rsidRDefault="00FB3105" w:rsidP="00FB3105">
      <w:pPr>
        <w:bidi/>
        <w:jc w:val="both"/>
        <w:rPr>
          <w:rFonts w:ascii="Arial" w:hAnsi="Arial" w:cs="David"/>
          <w:rtl/>
        </w:rPr>
      </w:pPr>
    </w:p>
    <w:p w14:paraId="1CABDAFA" w14:textId="77777777" w:rsidR="00FB3105" w:rsidRPr="00FB3105" w:rsidRDefault="00FB3105" w:rsidP="00FB3105">
      <w:pPr>
        <w:bidi/>
        <w:jc w:val="both"/>
        <w:rPr>
          <w:rFonts w:ascii="Arial" w:hAnsi="Arial" w:cs="David"/>
          <w:rtl/>
        </w:rPr>
      </w:pPr>
      <w:r w:rsidRPr="00FB3105">
        <w:rPr>
          <w:rFonts w:ascii="Arial" w:hAnsi="Arial" w:cs="David"/>
          <w:rtl/>
        </w:rPr>
        <w:tab/>
        <w:t>בכל תחום.</w:t>
      </w:r>
    </w:p>
    <w:p w14:paraId="07FC672A"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90E6E87" w14:textId="77777777" w:rsidR="00FB3105" w:rsidRPr="00FB3105" w:rsidRDefault="00FB3105" w:rsidP="00FB3105">
      <w:pPr>
        <w:bidi/>
        <w:jc w:val="both"/>
        <w:rPr>
          <w:rFonts w:ascii="Arial" w:hAnsi="Arial" w:cs="David"/>
          <w:rtl/>
        </w:rPr>
      </w:pPr>
    </w:p>
    <w:p w14:paraId="39B31AB1" w14:textId="77777777" w:rsidR="00FB3105" w:rsidRPr="00FB3105" w:rsidRDefault="00FB3105" w:rsidP="00FB3105">
      <w:pPr>
        <w:bidi/>
        <w:jc w:val="both"/>
        <w:rPr>
          <w:rFonts w:ascii="Arial" w:hAnsi="Arial" w:cs="David"/>
          <w:rtl/>
        </w:rPr>
      </w:pPr>
      <w:r w:rsidRPr="00FB3105">
        <w:rPr>
          <w:rFonts w:ascii="Arial" w:hAnsi="Arial" w:cs="David"/>
          <w:rtl/>
        </w:rPr>
        <w:tab/>
        <w:t xml:space="preserve">בכל תחום ששייך למשרדו אפשר יהיה לשאול אותו שאלות נוספות. לפי הצעתו של חבר הכנסת </w:t>
      </w:r>
      <w:proofErr w:type="spellStart"/>
      <w:r w:rsidRPr="00FB3105">
        <w:rPr>
          <w:rFonts w:ascii="Arial" w:hAnsi="Arial" w:cs="David"/>
          <w:rtl/>
        </w:rPr>
        <w:t>אדלשטיין</w:t>
      </w:r>
      <w:proofErr w:type="spellEnd"/>
      <w:r w:rsidRPr="00FB3105">
        <w:rPr>
          <w:rFonts w:ascii="Arial" w:hAnsi="Arial" w:cs="David"/>
          <w:rtl/>
        </w:rPr>
        <w:t>, אנחנו מדברים על תחומים מסוימים שיועברו.</w:t>
      </w:r>
    </w:p>
    <w:p w14:paraId="2713D6A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3F1DF8FE" w14:textId="77777777" w:rsidR="00FB3105" w:rsidRPr="00FB3105" w:rsidRDefault="00FB3105" w:rsidP="00FB3105">
      <w:pPr>
        <w:bidi/>
        <w:jc w:val="both"/>
        <w:rPr>
          <w:rFonts w:ascii="Arial" w:hAnsi="Arial" w:cs="David"/>
          <w:rtl/>
        </w:rPr>
      </w:pPr>
    </w:p>
    <w:p w14:paraId="7BE5F093" w14:textId="77777777" w:rsidR="00FB3105" w:rsidRPr="00FB3105" w:rsidRDefault="00FB3105" w:rsidP="00FB3105">
      <w:pPr>
        <w:bidi/>
        <w:jc w:val="both"/>
        <w:rPr>
          <w:rFonts w:ascii="Arial" w:hAnsi="Arial" w:cs="David"/>
          <w:rtl/>
        </w:rPr>
      </w:pPr>
      <w:r w:rsidRPr="00FB3105">
        <w:rPr>
          <w:rFonts w:ascii="Arial" w:hAnsi="Arial" w:cs="David"/>
          <w:rtl/>
        </w:rPr>
        <w:tab/>
        <w:t>השר לא יקבל מראש את השאלות, הוא רק יקבל את הנושאים.</w:t>
      </w:r>
    </w:p>
    <w:p w14:paraId="3F4B427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541D43A" w14:textId="77777777" w:rsidR="00FB3105" w:rsidRPr="00FB3105" w:rsidRDefault="00FB3105" w:rsidP="00FB3105">
      <w:pPr>
        <w:bidi/>
        <w:jc w:val="both"/>
        <w:rPr>
          <w:rFonts w:ascii="Arial" w:hAnsi="Arial" w:cs="David"/>
          <w:rtl/>
        </w:rPr>
      </w:pPr>
    </w:p>
    <w:p w14:paraId="09779EB9" w14:textId="77777777" w:rsidR="00FB3105" w:rsidRPr="00FB3105" w:rsidRDefault="00FB3105" w:rsidP="00FB3105">
      <w:pPr>
        <w:bidi/>
        <w:jc w:val="both"/>
        <w:rPr>
          <w:rFonts w:ascii="Arial" w:hAnsi="Arial" w:cs="David"/>
          <w:rtl/>
        </w:rPr>
      </w:pPr>
      <w:r w:rsidRPr="00FB3105">
        <w:rPr>
          <w:rFonts w:ascii="Arial" w:hAnsi="Arial" w:cs="David"/>
          <w:rtl/>
        </w:rPr>
        <w:tab/>
        <w:t xml:space="preserve">הוא צריך להיות ערוך לגבי התחום. </w:t>
      </w:r>
    </w:p>
    <w:p w14:paraId="4D10D70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1A160DBF" w14:textId="77777777" w:rsidR="00FB3105" w:rsidRPr="00FB3105" w:rsidRDefault="00FB3105" w:rsidP="00FB3105">
      <w:pPr>
        <w:bidi/>
        <w:jc w:val="both"/>
        <w:rPr>
          <w:rFonts w:ascii="Arial" w:hAnsi="Arial" w:cs="David"/>
          <w:rtl/>
        </w:rPr>
      </w:pPr>
    </w:p>
    <w:p w14:paraId="5B1A28EF" w14:textId="77777777" w:rsidR="00FB3105" w:rsidRPr="00FB3105" w:rsidRDefault="00FB3105" w:rsidP="00FB3105">
      <w:pPr>
        <w:bidi/>
        <w:jc w:val="both"/>
        <w:rPr>
          <w:rFonts w:ascii="Arial" w:hAnsi="Arial" w:cs="David"/>
          <w:rtl/>
        </w:rPr>
      </w:pPr>
      <w:r w:rsidRPr="00FB3105">
        <w:rPr>
          <w:rFonts w:ascii="Arial" w:hAnsi="Arial" w:cs="David"/>
          <w:rtl/>
        </w:rPr>
        <w:tab/>
        <w:t xml:space="preserve">עכשיו הבנתי. אני עם חבר הכנסת יולי </w:t>
      </w:r>
      <w:proofErr w:type="spellStart"/>
      <w:r w:rsidRPr="00FB3105">
        <w:rPr>
          <w:rFonts w:ascii="Arial" w:hAnsi="Arial" w:cs="David"/>
          <w:rtl/>
        </w:rPr>
        <w:t>אדלשטיין</w:t>
      </w:r>
      <w:proofErr w:type="spellEnd"/>
      <w:r w:rsidRPr="00FB3105">
        <w:rPr>
          <w:rFonts w:ascii="Arial" w:hAnsi="Arial" w:cs="David"/>
          <w:rtl/>
        </w:rPr>
        <w:t xml:space="preserve">. </w:t>
      </w:r>
    </w:p>
    <w:p w14:paraId="15A13CC8" w14:textId="77777777" w:rsidR="00FB3105" w:rsidRPr="00FB3105" w:rsidRDefault="00FB3105" w:rsidP="00FB3105">
      <w:pPr>
        <w:bidi/>
        <w:jc w:val="both"/>
        <w:rPr>
          <w:rFonts w:ascii="Arial" w:hAnsi="Arial" w:cs="David"/>
          <w:rtl/>
        </w:rPr>
      </w:pPr>
      <w:r w:rsidRPr="00FB3105">
        <w:rPr>
          <w:rFonts w:ascii="Arial" w:hAnsi="Arial" w:cs="David"/>
          <w:rtl/>
        </w:rPr>
        <w:br/>
      </w:r>
    </w:p>
    <w:p w14:paraId="65A583F8" w14:textId="77777777" w:rsidR="00FB3105" w:rsidRPr="00FB3105" w:rsidRDefault="00FB3105" w:rsidP="00FB3105">
      <w:pPr>
        <w:bidi/>
        <w:jc w:val="both"/>
        <w:rPr>
          <w:rFonts w:ascii="Arial" w:hAnsi="Arial" w:cs="David"/>
          <w:rtl/>
        </w:rPr>
      </w:pPr>
    </w:p>
    <w:p w14:paraId="19C4AD98" w14:textId="77777777" w:rsidR="00FB3105" w:rsidRPr="00FB3105" w:rsidRDefault="00FB3105" w:rsidP="00FB3105">
      <w:pPr>
        <w:bidi/>
        <w:jc w:val="both"/>
        <w:rPr>
          <w:rFonts w:ascii="Arial" w:hAnsi="Arial" w:cs="David"/>
          <w:rtl/>
        </w:rPr>
      </w:pPr>
      <w:r w:rsidRPr="00FB3105">
        <w:rPr>
          <w:rFonts w:ascii="Arial" w:hAnsi="Arial" w:cs="David"/>
          <w:u w:val="single"/>
          <w:rtl/>
        </w:rPr>
        <w:t>נסים זאב:</w:t>
      </w:r>
    </w:p>
    <w:p w14:paraId="2944544C" w14:textId="77777777" w:rsidR="00FB3105" w:rsidRPr="00FB3105" w:rsidRDefault="00FB3105" w:rsidP="00FB3105">
      <w:pPr>
        <w:bidi/>
        <w:jc w:val="both"/>
        <w:rPr>
          <w:rFonts w:ascii="Arial" w:hAnsi="Arial" w:cs="David"/>
          <w:rtl/>
        </w:rPr>
      </w:pPr>
    </w:p>
    <w:p w14:paraId="3D62A44D"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מסתייג מסעיף 5.</w:t>
      </w:r>
    </w:p>
    <w:p w14:paraId="0C45FCC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3FE6FB2" w14:textId="77777777" w:rsidR="00FB3105" w:rsidRPr="00FB3105" w:rsidRDefault="00FB3105" w:rsidP="00FB3105">
      <w:pPr>
        <w:bidi/>
        <w:jc w:val="both"/>
        <w:rPr>
          <w:rFonts w:ascii="Arial" w:hAnsi="Arial" w:cs="David"/>
          <w:rtl/>
        </w:rPr>
      </w:pPr>
    </w:p>
    <w:p w14:paraId="030FFBF9" w14:textId="77777777" w:rsidR="00FB3105" w:rsidRPr="00FB3105" w:rsidRDefault="00FB3105" w:rsidP="00FB3105">
      <w:pPr>
        <w:bidi/>
        <w:jc w:val="both"/>
        <w:rPr>
          <w:rFonts w:ascii="Arial" w:hAnsi="Arial" w:cs="David"/>
          <w:rtl/>
        </w:rPr>
      </w:pPr>
      <w:r w:rsidRPr="00FB3105">
        <w:rPr>
          <w:rFonts w:ascii="Arial" w:hAnsi="Arial" w:cs="David"/>
          <w:rtl/>
        </w:rPr>
        <w:tab/>
        <w:t>עוד לא הגענו לזה. בואו נעשה סדר. אני מבקש את כל השאלות לפני ההצבעה. באמצע הצבעה אנחנו לא נעצור שוב.</w:t>
      </w:r>
    </w:p>
    <w:p w14:paraId="1742401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רונית תירוש:</w:t>
      </w:r>
    </w:p>
    <w:p w14:paraId="63A2B5BC" w14:textId="77777777" w:rsidR="00FB3105" w:rsidRPr="00FB3105" w:rsidRDefault="00FB3105" w:rsidP="00FB3105">
      <w:pPr>
        <w:bidi/>
        <w:jc w:val="both"/>
        <w:rPr>
          <w:rFonts w:ascii="Arial" w:hAnsi="Arial" w:cs="David"/>
          <w:rtl/>
        </w:rPr>
      </w:pPr>
    </w:p>
    <w:p w14:paraId="7422E148" w14:textId="77777777" w:rsidR="00FB3105" w:rsidRPr="00FB3105" w:rsidRDefault="00FB3105" w:rsidP="00FB3105">
      <w:pPr>
        <w:bidi/>
        <w:jc w:val="both"/>
        <w:rPr>
          <w:rFonts w:ascii="Arial" w:hAnsi="Arial" w:cs="David"/>
          <w:rtl/>
        </w:rPr>
      </w:pPr>
      <w:r w:rsidRPr="00FB3105">
        <w:rPr>
          <w:rFonts w:ascii="Arial" w:hAnsi="Arial" w:cs="David"/>
          <w:rtl/>
        </w:rPr>
        <w:tab/>
        <w:t>אני מנסה לדמיין מצב. הרי שר, מנכ"ל, הוא לא איש מקצוע. אני מבינה את הרצון, והרעיון הוא רעיון נכון, אבל אנחנו עלולים לצאת נפסדים מכך משום שכאשר שר, לא אומרים לו בדיוק – אני מתקשה להאמין שהוא יידע לענות על שאלות נוספות, ואז אנחנו נפספס.</w:t>
      </w:r>
    </w:p>
    <w:p w14:paraId="79298E4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4A431A45" w14:textId="77777777" w:rsidR="00FB3105" w:rsidRPr="00FB3105" w:rsidRDefault="00FB3105" w:rsidP="00FB3105">
      <w:pPr>
        <w:bidi/>
        <w:jc w:val="both"/>
        <w:rPr>
          <w:rFonts w:ascii="Arial" w:hAnsi="Arial" w:cs="David"/>
          <w:rtl/>
        </w:rPr>
      </w:pPr>
    </w:p>
    <w:p w14:paraId="0B53AE00" w14:textId="77777777" w:rsidR="00FB3105" w:rsidRPr="00FB3105" w:rsidRDefault="00FB3105" w:rsidP="00FB3105">
      <w:pPr>
        <w:bidi/>
        <w:jc w:val="both"/>
        <w:rPr>
          <w:rFonts w:ascii="Arial" w:hAnsi="Arial" w:cs="David"/>
          <w:rtl/>
        </w:rPr>
      </w:pPr>
      <w:r w:rsidRPr="00FB3105">
        <w:rPr>
          <w:rFonts w:ascii="Arial" w:hAnsi="Arial" w:cs="David"/>
          <w:rtl/>
        </w:rPr>
        <w:tab/>
        <w:t>סליחה, אנחנו פעם חמישית חוזרים על הדיון הזה. זה לא משהו חדש, זה היה ב- 97'-98', סגן מזכיר הממשלה גם אז היה סגן מזכיר הממשלה.</w:t>
      </w:r>
    </w:p>
    <w:p w14:paraId="2446DCD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רונית תירוש:</w:t>
      </w:r>
    </w:p>
    <w:p w14:paraId="4D91F4D9" w14:textId="77777777" w:rsidR="00FB3105" w:rsidRPr="00FB3105" w:rsidRDefault="00FB3105" w:rsidP="00FB3105">
      <w:pPr>
        <w:bidi/>
        <w:jc w:val="both"/>
        <w:rPr>
          <w:rFonts w:ascii="Arial" w:hAnsi="Arial" w:cs="David"/>
          <w:rtl/>
        </w:rPr>
      </w:pPr>
    </w:p>
    <w:p w14:paraId="736B0823" w14:textId="77777777" w:rsidR="00FB3105" w:rsidRPr="00FB3105" w:rsidRDefault="00FB3105" w:rsidP="00FB3105">
      <w:pPr>
        <w:bidi/>
        <w:jc w:val="both"/>
        <w:rPr>
          <w:rFonts w:ascii="Arial" w:hAnsi="Arial" w:cs="David"/>
          <w:rtl/>
        </w:rPr>
      </w:pPr>
      <w:r w:rsidRPr="00FB3105">
        <w:rPr>
          <w:rFonts w:ascii="Arial" w:hAnsi="Arial" w:cs="David"/>
          <w:rtl/>
        </w:rPr>
        <w:tab/>
        <w:t xml:space="preserve"> שאלה מה </w:t>
      </w:r>
      <w:proofErr w:type="spellStart"/>
      <w:r w:rsidRPr="00FB3105">
        <w:rPr>
          <w:rFonts w:ascii="Arial" w:hAnsi="Arial" w:cs="David"/>
          <w:rtl/>
        </w:rPr>
        <w:t>היתה</w:t>
      </w:r>
      <w:proofErr w:type="spellEnd"/>
      <w:r w:rsidRPr="00FB3105">
        <w:rPr>
          <w:rFonts w:ascii="Arial" w:hAnsi="Arial" w:cs="David"/>
          <w:rtl/>
        </w:rPr>
        <w:t xml:space="preserve"> איכות התשובות. </w:t>
      </w:r>
    </w:p>
    <w:p w14:paraId="6C2428B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423AD404" w14:textId="77777777" w:rsidR="00FB3105" w:rsidRPr="00FB3105" w:rsidRDefault="00FB3105" w:rsidP="00FB3105">
      <w:pPr>
        <w:bidi/>
        <w:jc w:val="both"/>
        <w:rPr>
          <w:rFonts w:ascii="Arial" w:hAnsi="Arial" w:cs="David"/>
          <w:rtl/>
        </w:rPr>
      </w:pPr>
    </w:p>
    <w:p w14:paraId="65E467B4" w14:textId="77777777" w:rsidR="00FB3105" w:rsidRPr="00FB3105" w:rsidRDefault="00FB3105" w:rsidP="00FB3105">
      <w:pPr>
        <w:bidi/>
        <w:jc w:val="both"/>
        <w:rPr>
          <w:rFonts w:ascii="Arial" w:hAnsi="Arial" w:cs="David"/>
          <w:rtl/>
        </w:rPr>
      </w:pPr>
      <w:r w:rsidRPr="00FB3105">
        <w:rPr>
          <w:rFonts w:ascii="Arial" w:hAnsi="Arial" w:cs="David"/>
          <w:rtl/>
        </w:rPr>
        <w:tab/>
        <w:t xml:space="preserve">איכות התשובות </w:t>
      </w:r>
      <w:proofErr w:type="spellStart"/>
      <w:r w:rsidRPr="00FB3105">
        <w:rPr>
          <w:rFonts w:ascii="Arial" w:hAnsi="Arial" w:cs="David"/>
          <w:rtl/>
        </w:rPr>
        <w:t>היתה</w:t>
      </w:r>
      <w:proofErr w:type="spellEnd"/>
      <w:r w:rsidRPr="00FB3105">
        <w:rPr>
          <w:rFonts w:ascii="Arial" w:hAnsi="Arial" w:cs="David"/>
          <w:rtl/>
        </w:rPr>
        <w:t xml:space="preserve"> בסדר גמור כי השר מגיע בליווי פמליה, כשכל בכירי משרדו יושבים בתא המומחים, והוא מתכונן. לכן, אתה לא "תוקע" את שר התחבורה - - -</w:t>
      </w:r>
    </w:p>
    <w:p w14:paraId="066B64D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רונית תירוש:</w:t>
      </w:r>
    </w:p>
    <w:p w14:paraId="61078C80" w14:textId="77777777" w:rsidR="00FB3105" w:rsidRPr="00FB3105" w:rsidRDefault="00FB3105" w:rsidP="00FB3105">
      <w:pPr>
        <w:bidi/>
        <w:jc w:val="both"/>
        <w:rPr>
          <w:rFonts w:ascii="Arial" w:hAnsi="Arial" w:cs="David"/>
          <w:rtl/>
        </w:rPr>
      </w:pPr>
    </w:p>
    <w:p w14:paraId="79A5FDE3" w14:textId="77777777" w:rsidR="00FB3105" w:rsidRPr="00FB3105" w:rsidRDefault="00FB3105" w:rsidP="00FB3105">
      <w:pPr>
        <w:bidi/>
        <w:jc w:val="both"/>
        <w:rPr>
          <w:rFonts w:ascii="Arial" w:hAnsi="Arial" w:cs="David"/>
          <w:rtl/>
        </w:rPr>
      </w:pPr>
      <w:r w:rsidRPr="00FB3105">
        <w:rPr>
          <w:rFonts w:ascii="Arial" w:hAnsi="Arial" w:cs="David"/>
          <w:rtl/>
        </w:rPr>
        <w:tab/>
        <w:t xml:space="preserve"> זה לא בשביל "לתקוע".</w:t>
      </w:r>
    </w:p>
    <w:p w14:paraId="7009E32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65D1CF9" w14:textId="77777777" w:rsidR="00FB3105" w:rsidRPr="00FB3105" w:rsidRDefault="00FB3105" w:rsidP="00FB3105">
      <w:pPr>
        <w:pStyle w:val="Heading5"/>
        <w:rPr>
          <w:rFonts w:ascii="Arial" w:hAnsi="Arial"/>
          <w:rtl/>
        </w:rPr>
      </w:pPr>
    </w:p>
    <w:p w14:paraId="7D2D5E63"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רוצה להגיד מילה בזכות הגרסה של החוברת – למרות שגם בגרסה של חבר הכנסת </w:t>
      </w:r>
      <w:proofErr w:type="spellStart"/>
      <w:r w:rsidRPr="00FB3105">
        <w:rPr>
          <w:rFonts w:ascii="Arial" w:hAnsi="Arial" w:cs="David"/>
          <w:rtl/>
        </w:rPr>
        <w:t>אדלשטיין</w:t>
      </w:r>
      <w:proofErr w:type="spellEnd"/>
      <w:r w:rsidRPr="00FB3105">
        <w:rPr>
          <w:rFonts w:ascii="Arial" w:hAnsi="Arial" w:cs="David"/>
          <w:rtl/>
        </w:rPr>
        <w:t xml:space="preserve"> יש טעם רב.</w:t>
      </w:r>
    </w:p>
    <w:p w14:paraId="508AE550" w14:textId="77777777" w:rsidR="00FB3105" w:rsidRPr="00FB3105" w:rsidRDefault="00FB3105" w:rsidP="00FB3105">
      <w:pPr>
        <w:bidi/>
        <w:ind w:firstLine="567"/>
        <w:jc w:val="both"/>
        <w:rPr>
          <w:rFonts w:ascii="Arial" w:hAnsi="Arial" w:cs="David"/>
          <w:rtl/>
        </w:rPr>
      </w:pPr>
    </w:p>
    <w:p w14:paraId="7B8C16E2"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חלק מאתנו, רבים מאתנו – יש להם את </w:t>
      </w:r>
      <w:proofErr w:type="spellStart"/>
      <w:r w:rsidRPr="00FB3105">
        <w:rPr>
          <w:rFonts w:ascii="Arial" w:hAnsi="Arial" w:cs="David"/>
          <w:rtl/>
        </w:rPr>
        <w:t>האג'נדות</w:t>
      </w:r>
      <w:proofErr w:type="spellEnd"/>
      <w:r w:rsidRPr="00FB3105">
        <w:rPr>
          <w:rFonts w:ascii="Arial" w:hAnsi="Arial" w:cs="David"/>
          <w:rtl/>
        </w:rPr>
        <w:t xml:space="preserve"> שלהם, שהן לא </w:t>
      </w:r>
      <w:proofErr w:type="spellStart"/>
      <w:r w:rsidRPr="00FB3105">
        <w:rPr>
          <w:rFonts w:ascii="Arial" w:hAnsi="Arial" w:cs="David"/>
          <w:rtl/>
        </w:rPr>
        <w:t>האג'נדות</w:t>
      </w:r>
      <w:proofErr w:type="spellEnd"/>
      <w:r w:rsidRPr="00FB3105">
        <w:rPr>
          <w:rFonts w:ascii="Arial" w:hAnsi="Arial" w:cs="David"/>
          <w:rtl/>
        </w:rPr>
        <w:t xml:space="preserve"> </w:t>
      </w:r>
      <w:proofErr w:type="spellStart"/>
      <w:r w:rsidRPr="00FB3105">
        <w:rPr>
          <w:rFonts w:ascii="Arial" w:hAnsi="Arial" w:cs="David"/>
          <w:rtl/>
        </w:rPr>
        <w:t>הקונבנציונליות</w:t>
      </w:r>
      <w:proofErr w:type="spellEnd"/>
      <w:r w:rsidRPr="00FB3105">
        <w:rPr>
          <w:rFonts w:ascii="Arial" w:hAnsi="Arial" w:cs="David"/>
          <w:rtl/>
        </w:rPr>
        <w:t xml:space="preserve">, והם מתעסקים בהן אפילו במידה מסוימת של אובססיביות. כמוני למשל. למשל אני, עניין אכיפת חוקי עבודה יקר ללבי כמעט יותר מכל דבר אחר, ולא בטוח שכל חברי הכנסת, אלה יהיו הנושאים שהם יבקשו להכין את השר לעניין. </w:t>
      </w:r>
    </w:p>
    <w:p w14:paraId="4856E0B9" w14:textId="77777777" w:rsidR="00FB3105" w:rsidRPr="00FB3105" w:rsidRDefault="00FB3105" w:rsidP="00FB3105">
      <w:pPr>
        <w:bidi/>
        <w:ind w:firstLine="567"/>
        <w:jc w:val="both"/>
        <w:rPr>
          <w:rFonts w:ascii="Arial" w:hAnsi="Arial" w:cs="David"/>
          <w:rtl/>
        </w:rPr>
      </w:pPr>
    </w:p>
    <w:p w14:paraId="47F80687"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חושבת שברגע שאנחנו תוחמים את השר לשניים-שלושה נושאים מרכזיים שרק בהם הוא לומד ובהם הוא מגיע מוכן – אנחנו מקפחים במידה רבה הרבה מאוד חברי כנסת </w:t>
      </w:r>
      <w:proofErr w:type="spellStart"/>
      <w:r w:rsidRPr="00FB3105">
        <w:rPr>
          <w:rFonts w:ascii="Arial" w:hAnsi="Arial" w:cs="David"/>
          <w:rtl/>
        </w:rPr>
        <w:t>שמעונינים</w:t>
      </w:r>
      <w:proofErr w:type="spellEnd"/>
      <w:r w:rsidRPr="00FB3105">
        <w:rPr>
          <w:rFonts w:ascii="Arial" w:hAnsi="Arial" w:cs="David"/>
          <w:rtl/>
        </w:rPr>
        <w:t xml:space="preserve"> לדעת על פעילות השר בעניינים שהם כרגע לא נחלת הקונצנזוס.</w:t>
      </w:r>
    </w:p>
    <w:p w14:paraId="111F436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769C8DD" w14:textId="77777777" w:rsidR="00FB3105" w:rsidRPr="00FB3105" w:rsidRDefault="00FB3105" w:rsidP="00FB3105">
      <w:pPr>
        <w:bidi/>
        <w:ind w:firstLine="567"/>
        <w:jc w:val="both"/>
        <w:rPr>
          <w:rFonts w:ascii="Arial" w:hAnsi="Arial" w:cs="David"/>
          <w:rtl/>
        </w:rPr>
      </w:pPr>
    </w:p>
    <w:p w14:paraId="304BCF8E"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לגבי זה, התשובה היחידה שאני יכול לתת לך היא שלכל אחד מחברי הכנסת – כמעט לכל אחד מחברי הכנסת פה – יש נציג כזה או אחר בנשיאות הכנסת, והוא יכול לעשות זאת דרך נשיאות הכנסת, סגני יושב-ראש הכנסת. הנשיאות בעצם קובעת את התחומים. </w:t>
      </w:r>
    </w:p>
    <w:p w14:paraId="67664B6E" w14:textId="77777777" w:rsidR="00FB3105" w:rsidRPr="00FB3105" w:rsidRDefault="00FB3105" w:rsidP="00FB3105">
      <w:pPr>
        <w:bidi/>
        <w:ind w:firstLine="567"/>
        <w:jc w:val="both"/>
        <w:rPr>
          <w:rFonts w:ascii="Arial" w:hAnsi="Arial" w:cs="David"/>
          <w:rtl/>
        </w:rPr>
      </w:pPr>
    </w:p>
    <w:p w14:paraId="5A68BAC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כפי שאת פועלת לדוגמה בוועדת שרים – ואת מצליחה יותר ממני שם, מפני שהחוקים שלי לא עוברים שם, ואותו חוק שלך עובר שם, משום שאת דואגת שיגיעו לשם שרים – וזה בסדר גמור. </w:t>
      </w:r>
    </w:p>
    <w:p w14:paraId="7ED2AC93"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73337165" w14:textId="77777777" w:rsidR="00FB3105" w:rsidRPr="00FB3105" w:rsidRDefault="00FB3105" w:rsidP="00FB3105">
      <w:pPr>
        <w:pStyle w:val="Heading5"/>
        <w:rPr>
          <w:rFonts w:ascii="Arial" w:hAnsi="Arial"/>
          <w:rtl/>
        </w:rPr>
      </w:pPr>
    </w:p>
    <w:p w14:paraId="17922269" w14:textId="77777777" w:rsidR="00FB3105" w:rsidRPr="00FB3105" w:rsidRDefault="00FB3105" w:rsidP="00FB3105">
      <w:pPr>
        <w:bidi/>
        <w:ind w:firstLine="567"/>
        <w:jc w:val="both"/>
        <w:rPr>
          <w:rFonts w:ascii="Arial" w:hAnsi="Arial" w:cs="David"/>
          <w:rtl/>
        </w:rPr>
      </w:pPr>
      <w:r w:rsidRPr="00FB3105">
        <w:rPr>
          <w:rFonts w:ascii="Arial" w:hAnsi="Arial" w:cs="David"/>
          <w:rtl/>
        </w:rPr>
        <w:t>יש לנו עכשיו חוק ביחד, ואני מאתגרת אותך – אנחנו הולכים לעשות את זה ביחד.</w:t>
      </w:r>
    </w:p>
    <w:p w14:paraId="5C3ECD37"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053A439" w14:textId="77777777" w:rsidR="00FB3105" w:rsidRPr="00FB3105" w:rsidRDefault="00FB3105" w:rsidP="00FB3105">
      <w:pPr>
        <w:bidi/>
        <w:ind w:firstLine="567"/>
        <w:jc w:val="both"/>
        <w:rPr>
          <w:rFonts w:ascii="Arial" w:hAnsi="Arial" w:cs="David"/>
          <w:rtl/>
        </w:rPr>
      </w:pPr>
    </w:p>
    <w:p w14:paraId="53D01877"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בסדר גמור, אין שום בעיה. מבחינה זאת, אני חושב שהנשיאות תשקף בצורה כזאת או אחרת את הדעות, את המאוויים, את הרצונות, את האנשים, שהחברים שלהם בסיעות ירצו להעלות. </w:t>
      </w:r>
    </w:p>
    <w:p w14:paraId="71476D83"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דב </w:t>
      </w:r>
      <w:proofErr w:type="spellStart"/>
      <w:r w:rsidRPr="00FB3105">
        <w:rPr>
          <w:rFonts w:ascii="Arial" w:hAnsi="Arial"/>
          <w:u w:val="single"/>
          <w:rtl/>
        </w:rPr>
        <w:t>חנין</w:t>
      </w:r>
      <w:proofErr w:type="spellEnd"/>
      <w:r w:rsidRPr="00FB3105">
        <w:rPr>
          <w:rFonts w:ascii="Arial" w:hAnsi="Arial"/>
          <w:u w:val="single"/>
          <w:rtl/>
        </w:rPr>
        <w:t>:</w:t>
      </w:r>
    </w:p>
    <w:p w14:paraId="5C412416" w14:textId="77777777" w:rsidR="00FB3105" w:rsidRPr="00FB3105" w:rsidRDefault="00FB3105" w:rsidP="00FB3105">
      <w:pPr>
        <w:pStyle w:val="Heading5"/>
        <w:rPr>
          <w:rFonts w:ascii="Arial" w:hAnsi="Arial"/>
          <w:rtl/>
        </w:rPr>
      </w:pPr>
    </w:p>
    <w:p w14:paraId="4A12569A" w14:textId="77777777" w:rsidR="00FB3105" w:rsidRPr="00FB3105" w:rsidRDefault="00FB3105" w:rsidP="00FB3105">
      <w:pPr>
        <w:bidi/>
        <w:jc w:val="both"/>
        <w:rPr>
          <w:rFonts w:ascii="Arial" w:hAnsi="Arial" w:cs="David"/>
          <w:rtl/>
        </w:rPr>
      </w:pPr>
      <w:r w:rsidRPr="00FB3105">
        <w:rPr>
          <w:rFonts w:ascii="Arial" w:hAnsi="Arial" w:cs="David"/>
          <w:rtl/>
        </w:rPr>
        <w:tab/>
        <w:t xml:space="preserve">מהערתה של חברת הכנסת שלי </w:t>
      </w:r>
      <w:proofErr w:type="spellStart"/>
      <w:r w:rsidRPr="00FB3105">
        <w:rPr>
          <w:rFonts w:ascii="Arial" w:hAnsi="Arial" w:cs="David"/>
          <w:rtl/>
        </w:rPr>
        <w:t>יחימוביץ</w:t>
      </w:r>
      <w:proofErr w:type="spellEnd"/>
      <w:r w:rsidRPr="00FB3105">
        <w:rPr>
          <w:rFonts w:ascii="Arial" w:hAnsi="Arial" w:cs="David"/>
          <w:rtl/>
        </w:rPr>
        <w:t xml:space="preserve">', אני מבין שיש פה איזושהי דיכוטומיה שהיא לא נכונה. </w:t>
      </w:r>
    </w:p>
    <w:p w14:paraId="3C914064" w14:textId="77777777" w:rsidR="00FB3105" w:rsidRPr="00FB3105" w:rsidRDefault="00FB3105" w:rsidP="00FB3105">
      <w:pPr>
        <w:bidi/>
        <w:jc w:val="both"/>
        <w:rPr>
          <w:rFonts w:ascii="Arial" w:hAnsi="Arial" w:cs="David"/>
          <w:rtl/>
        </w:rPr>
      </w:pPr>
    </w:p>
    <w:p w14:paraId="2B600C21"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חושב שהצעתו של חבר הכנסת </w:t>
      </w:r>
      <w:proofErr w:type="spellStart"/>
      <w:r w:rsidRPr="00FB3105">
        <w:rPr>
          <w:rFonts w:ascii="Arial" w:hAnsi="Arial" w:cs="David"/>
          <w:rtl/>
        </w:rPr>
        <w:t>אדלשטיין</w:t>
      </w:r>
      <w:proofErr w:type="spellEnd"/>
      <w:r w:rsidRPr="00FB3105">
        <w:rPr>
          <w:rFonts w:ascii="Arial" w:hAnsi="Arial" w:cs="David"/>
          <w:rtl/>
        </w:rPr>
        <w:t xml:space="preserve"> נכונה במובן זה שמראש יועברו לשר תחומים, והתחומים האלה הם התחומים שהוא יתכונן עליהם. בנוסף לכך, יש לנו עדיין את סעיף 2(ב) שיאפשר ליושב-ראש המושב – וזה בתשובה להערתה של חברת הכנסת </w:t>
      </w:r>
      <w:proofErr w:type="spellStart"/>
      <w:r w:rsidRPr="00FB3105">
        <w:rPr>
          <w:rFonts w:ascii="Arial" w:hAnsi="Arial" w:cs="David"/>
          <w:rtl/>
        </w:rPr>
        <w:t>יחימוביץ</w:t>
      </w:r>
      <w:proofErr w:type="spellEnd"/>
      <w:r w:rsidRPr="00FB3105">
        <w:rPr>
          <w:rFonts w:ascii="Arial" w:hAnsi="Arial" w:cs="David"/>
          <w:rtl/>
        </w:rPr>
        <w:t xml:space="preserve">' – לאפשר שאלות נוספות. יושב-ראש המושב הרי לא יודע באיזה תחומים חבר הכנסת רוצה לשאול. בזמן הדיון הוא מאפשר לעוד כמה חברי כנסת לשאול שאלה. </w:t>
      </w:r>
    </w:p>
    <w:p w14:paraId="1EBE12A0"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CDD4649" w14:textId="77777777" w:rsidR="00FB3105" w:rsidRPr="00FB3105" w:rsidRDefault="00FB3105" w:rsidP="00FB3105">
      <w:pPr>
        <w:bidi/>
        <w:jc w:val="both"/>
        <w:rPr>
          <w:rFonts w:ascii="Arial" w:hAnsi="Arial" w:cs="David"/>
          <w:rtl/>
        </w:rPr>
      </w:pPr>
    </w:p>
    <w:p w14:paraId="4FDE4745" w14:textId="77777777" w:rsidR="00FB3105" w:rsidRPr="00FB3105" w:rsidRDefault="00FB3105" w:rsidP="00FB3105">
      <w:pPr>
        <w:bidi/>
        <w:jc w:val="both"/>
        <w:rPr>
          <w:rFonts w:ascii="Arial" w:hAnsi="Arial" w:cs="David"/>
          <w:rtl/>
        </w:rPr>
      </w:pPr>
      <w:r w:rsidRPr="00FB3105">
        <w:rPr>
          <w:rFonts w:ascii="Arial" w:hAnsi="Arial" w:cs="David"/>
          <w:rtl/>
        </w:rPr>
        <w:tab/>
        <w:t xml:space="preserve">אבל זה אפשרי. על-פי ההצעה הכתובה, זה אפשרי. מעבר לשאלות – שאלות אחרות. </w:t>
      </w:r>
    </w:p>
    <w:p w14:paraId="1D60F983"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דב </w:t>
      </w:r>
      <w:proofErr w:type="spellStart"/>
      <w:r w:rsidRPr="00FB3105">
        <w:rPr>
          <w:rFonts w:ascii="Arial" w:hAnsi="Arial"/>
          <w:u w:val="single"/>
          <w:rtl/>
        </w:rPr>
        <w:t>חנין</w:t>
      </w:r>
      <w:proofErr w:type="spellEnd"/>
      <w:r w:rsidRPr="00FB3105">
        <w:rPr>
          <w:rFonts w:ascii="Arial" w:hAnsi="Arial"/>
          <w:u w:val="single"/>
          <w:rtl/>
        </w:rPr>
        <w:t>:</w:t>
      </w:r>
    </w:p>
    <w:p w14:paraId="2C50C918" w14:textId="77777777" w:rsidR="00FB3105" w:rsidRPr="00FB3105" w:rsidRDefault="00FB3105" w:rsidP="00FB3105">
      <w:pPr>
        <w:pStyle w:val="Heading5"/>
        <w:rPr>
          <w:rFonts w:ascii="Arial" w:hAnsi="Arial"/>
          <w:rtl/>
        </w:rPr>
      </w:pPr>
    </w:p>
    <w:p w14:paraId="323F6188" w14:textId="77777777" w:rsidR="00FB3105" w:rsidRPr="00FB3105" w:rsidRDefault="00FB3105" w:rsidP="00FB3105">
      <w:pPr>
        <w:bidi/>
        <w:jc w:val="both"/>
        <w:rPr>
          <w:rFonts w:ascii="Arial" w:hAnsi="Arial" w:cs="David"/>
          <w:rtl/>
        </w:rPr>
      </w:pPr>
      <w:r w:rsidRPr="00FB3105">
        <w:rPr>
          <w:rFonts w:ascii="Arial" w:hAnsi="Arial" w:cs="David"/>
          <w:rtl/>
        </w:rPr>
        <w:tab/>
        <w:t xml:space="preserve"> אז אני אומר: הנשיאות מאשרת את התחומים, כפי שחבר הכנסת </w:t>
      </w:r>
      <w:proofErr w:type="spellStart"/>
      <w:r w:rsidRPr="00FB3105">
        <w:rPr>
          <w:rFonts w:ascii="Arial" w:hAnsi="Arial" w:cs="David"/>
          <w:rtl/>
        </w:rPr>
        <w:t>אדלשטיין</w:t>
      </w:r>
      <w:proofErr w:type="spellEnd"/>
      <w:r w:rsidRPr="00FB3105">
        <w:rPr>
          <w:rFonts w:ascii="Arial" w:hAnsi="Arial" w:cs="David"/>
          <w:rtl/>
        </w:rPr>
        <w:t xml:space="preserve"> מציע, ובנוסף לכך יושב-ראש המושב יאפשר שאלות נוספות. </w:t>
      </w:r>
    </w:p>
    <w:p w14:paraId="448D60A5"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7EC1634B" w14:textId="77777777" w:rsidR="00FB3105" w:rsidRPr="00FB3105" w:rsidRDefault="00FB3105" w:rsidP="00FB3105">
      <w:pPr>
        <w:bidi/>
        <w:jc w:val="both"/>
        <w:rPr>
          <w:rFonts w:ascii="Arial" w:hAnsi="Arial" w:cs="David"/>
          <w:rtl/>
        </w:rPr>
      </w:pPr>
    </w:p>
    <w:p w14:paraId="5C0B2DC7" w14:textId="77777777" w:rsidR="00FB3105" w:rsidRPr="00FB3105" w:rsidRDefault="00FB3105" w:rsidP="00FB3105">
      <w:pPr>
        <w:bidi/>
        <w:jc w:val="both"/>
        <w:rPr>
          <w:rFonts w:ascii="Arial" w:hAnsi="Arial" w:cs="David"/>
          <w:rtl/>
        </w:rPr>
      </w:pPr>
      <w:r w:rsidRPr="00FB3105">
        <w:rPr>
          <w:rFonts w:ascii="Arial" w:hAnsi="Arial" w:cs="David"/>
          <w:rtl/>
        </w:rPr>
        <w:tab/>
        <w:t xml:space="preserve"> זאת בדיוק ההצעה של חבר הכנסת יולי </w:t>
      </w:r>
      <w:proofErr w:type="spellStart"/>
      <w:r w:rsidRPr="00FB3105">
        <w:rPr>
          <w:rFonts w:ascii="Arial" w:hAnsi="Arial" w:cs="David"/>
          <w:rtl/>
        </w:rPr>
        <w:t>אדלשטיין</w:t>
      </w:r>
      <w:proofErr w:type="spellEnd"/>
      <w:r w:rsidRPr="00FB3105">
        <w:rPr>
          <w:rFonts w:ascii="Arial" w:hAnsi="Arial" w:cs="David"/>
          <w:rtl/>
        </w:rPr>
        <w:t xml:space="preserve">. </w:t>
      </w:r>
    </w:p>
    <w:p w14:paraId="33E81D1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6AB191A3" w14:textId="77777777" w:rsidR="00FB3105" w:rsidRPr="00FB3105" w:rsidRDefault="00FB3105" w:rsidP="00FB3105">
      <w:pPr>
        <w:bidi/>
        <w:jc w:val="both"/>
        <w:rPr>
          <w:rFonts w:ascii="Arial" w:hAnsi="Arial" w:cs="David"/>
          <w:rtl/>
        </w:rPr>
      </w:pPr>
    </w:p>
    <w:p w14:paraId="392D0B95" w14:textId="77777777" w:rsidR="00FB3105" w:rsidRPr="00FB3105" w:rsidRDefault="00FB3105" w:rsidP="00FB3105">
      <w:pPr>
        <w:bidi/>
        <w:jc w:val="both"/>
        <w:rPr>
          <w:rFonts w:ascii="Arial" w:hAnsi="Arial" w:cs="David"/>
          <w:rtl/>
        </w:rPr>
      </w:pPr>
      <w:r w:rsidRPr="00FB3105">
        <w:rPr>
          <w:rFonts w:ascii="Arial" w:hAnsi="Arial" w:cs="David"/>
          <w:rtl/>
        </w:rPr>
        <w:tab/>
        <w:t>לא, זאת לא ההצעה של יולי. יולי דיבר רק על נושאים.</w:t>
      </w:r>
    </w:p>
    <w:p w14:paraId="10222627"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91E638A" w14:textId="77777777" w:rsidR="00FB3105" w:rsidRPr="00FB3105" w:rsidRDefault="00FB3105" w:rsidP="00FB3105">
      <w:pPr>
        <w:bidi/>
        <w:jc w:val="both"/>
        <w:rPr>
          <w:rFonts w:ascii="Arial" w:hAnsi="Arial" w:cs="David"/>
          <w:rtl/>
        </w:rPr>
      </w:pPr>
    </w:p>
    <w:p w14:paraId="6DDD4F8A" w14:textId="77777777" w:rsidR="00FB3105" w:rsidRPr="00FB3105" w:rsidRDefault="00FB3105" w:rsidP="00FB3105">
      <w:pPr>
        <w:bidi/>
        <w:jc w:val="both"/>
        <w:rPr>
          <w:rFonts w:ascii="Arial" w:hAnsi="Arial" w:cs="David"/>
          <w:rtl/>
        </w:rPr>
      </w:pPr>
      <w:r w:rsidRPr="00FB3105">
        <w:rPr>
          <w:rFonts w:ascii="Arial" w:hAnsi="Arial" w:cs="David"/>
          <w:rtl/>
        </w:rPr>
        <w:tab/>
        <w:t xml:space="preserve">יולי דיבר על תחומים; הוא מדבר על תחומים ושאלות שיבואו. </w:t>
      </w:r>
    </w:p>
    <w:p w14:paraId="5E4159FE"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0C263EAB" w14:textId="77777777" w:rsidR="00FB3105" w:rsidRPr="00FB3105" w:rsidRDefault="00FB3105" w:rsidP="00FB3105">
      <w:pPr>
        <w:bidi/>
        <w:jc w:val="both"/>
        <w:rPr>
          <w:rFonts w:ascii="Arial" w:hAnsi="Arial" w:cs="David"/>
          <w:rtl/>
        </w:rPr>
      </w:pPr>
    </w:p>
    <w:p w14:paraId="323ECDFC"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היושב-ראש, ההצעה של חבר הכנסת יולי </w:t>
      </w:r>
      <w:proofErr w:type="spellStart"/>
      <w:r w:rsidRPr="00FB3105">
        <w:rPr>
          <w:rFonts w:ascii="Arial" w:hAnsi="Arial" w:cs="David"/>
          <w:rtl/>
        </w:rPr>
        <w:t>אדלשטיין</w:t>
      </w:r>
      <w:proofErr w:type="spellEnd"/>
      <w:r w:rsidRPr="00FB3105">
        <w:rPr>
          <w:rFonts w:ascii="Arial" w:hAnsi="Arial" w:cs="David"/>
          <w:rtl/>
        </w:rPr>
        <w:t xml:space="preserve"> אומרת: תחומים שייקבעו מראש, ואז השר מגיע. יש יושב-ראש לישיבה – זה כבר עבר, ההצעה של יולי. יש מוסד שנקרא שאלה נוספת – היא קיימת גם בהצעה בחוברת, והיא תישאר גם בהצעה של יולי. האם זה נכון?</w:t>
      </w:r>
    </w:p>
    <w:p w14:paraId="2E71084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דב </w:t>
      </w:r>
      <w:proofErr w:type="spellStart"/>
      <w:r w:rsidRPr="00FB3105">
        <w:rPr>
          <w:rFonts w:ascii="Arial" w:hAnsi="Arial"/>
          <w:u w:val="single"/>
          <w:rtl/>
        </w:rPr>
        <w:t>חנין</w:t>
      </w:r>
      <w:proofErr w:type="spellEnd"/>
      <w:r w:rsidRPr="00FB3105">
        <w:rPr>
          <w:rFonts w:ascii="Arial" w:hAnsi="Arial"/>
          <w:u w:val="single"/>
          <w:rtl/>
        </w:rPr>
        <w:t>:</w:t>
      </w:r>
    </w:p>
    <w:p w14:paraId="41583DF3" w14:textId="77777777" w:rsidR="00FB3105" w:rsidRPr="00FB3105" w:rsidRDefault="00FB3105" w:rsidP="00FB3105">
      <w:pPr>
        <w:pStyle w:val="Heading5"/>
        <w:rPr>
          <w:rFonts w:ascii="Arial" w:hAnsi="Arial"/>
          <w:rtl/>
        </w:rPr>
      </w:pPr>
    </w:p>
    <w:p w14:paraId="714D7428" w14:textId="77777777" w:rsidR="00FB3105" w:rsidRPr="00FB3105" w:rsidRDefault="00FB3105" w:rsidP="00FB3105">
      <w:pPr>
        <w:bidi/>
        <w:jc w:val="both"/>
        <w:rPr>
          <w:rFonts w:ascii="Arial" w:hAnsi="Arial" w:cs="David"/>
          <w:rtl/>
        </w:rPr>
      </w:pPr>
      <w:r w:rsidRPr="00FB3105">
        <w:rPr>
          <w:rFonts w:ascii="Arial" w:hAnsi="Arial" w:cs="David"/>
          <w:rtl/>
        </w:rPr>
        <w:tab/>
        <w:t xml:space="preserve"> נכון. </w:t>
      </w:r>
    </w:p>
    <w:p w14:paraId="436E1D6A"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726B4126" w14:textId="77777777" w:rsidR="00FB3105" w:rsidRPr="00FB3105" w:rsidRDefault="00FB3105" w:rsidP="00FB3105">
      <w:pPr>
        <w:bidi/>
        <w:jc w:val="both"/>
        <w:rPr>
          <w:rFonts w:ascii="Arial" w:hAnsi="Arial" w:cs="David"/>
          <w:rtl/>
        </w:rPr>
      </w:pPr>
    </w:p>
    <w:p w14:paraId="17AF4040" w14:textId="77777777" w:rsidR="00FB3105" w:rsidRPr="00FB3105" w:rsidRDefault="00FB3105" w:rsidP="00FB3105">
      <w:pPr>
        <w:bidi/>
        <w:jc w:val="both"/>
        <w:rPr>
          <w:rFonts w:ascii="Arial" w:hAnsi="Arial" w:cs="David"/>
          <w:rtl/>
        </w:rPr>
      </w:pPr>
      <w:r w:rsidRPr="00FB3105">
        <w:rPr>
          <w:rFonts w:ascii="Arial" w:hAnsi="Arial" w:cs="David"/>
          <w:rtl/>
        </w:rPr>
        <w:tab/>
        <w:t xml:space="preserve">אין שאלה נוספת בהצעה בחוברת. </w:t>
      </w:r>
    </w:p>
    <w:p w14:paraId="39408B07" w14:textId="77777777" w:rsidR="00FB3105" w:rsidRPr="00FB3105" w:rsidRDefault="00FB3105" w:rsidP="00FB3105">
      <w:pPr>
        <w:bidi/>
        <w:ind w:firstLine="567"/>
        <w:jc w:val="both"/>
        <w:rPr>
          <w:rFonts w:ascii="Arial" w:hAnsi="Arial" w:cs="David"/>
          <w:rtl/>
        </w:rPr>
      </w:pPr>
      <w:r w:rsidRPr="00FB3105">
        <w:rPr>
          <w:rFonts w:ascii="Arial" w:hAnsi="Arial" w:cs="David"/>
          <w:rtl/>
        </w:rPr>
        <w:br/>
      </w:r>
    </w:p>
    <w:p w14:paraId="7C2252B9" w14:textId="77777777" w:rsidR="00FB3105" w:rsidRPr="00FB3105" w:rsidRDefault="00FB3105" w:rsidP="00FB3105">
      <w:pPr>
        <w:bidi/>
        <w:jc w:val="both"/>
        <w:rPr>
          <w:rFonts w:ascii="Arial" w:hAnsi="Arial" w:cs="David"/>
          <w:rtl/>
        </w:rPr>
      </w:pPr>
      <w:r w:rsidRPr="00FB3105">
        <w:rPr>
          <w:rFonts w:ascii="Arial" w:hAnsi="Arial" w:cs="David"/>
          <w:u w:val="single"/>
          <w:rtl/>
        </w:rPr>
        <w:t>היו"ר דוד טל:</w:t>
      </w:r>
    </w:p>
    <w:p w14:paraId="4BCC727A" w14:textId="77777777" w:rsidR="00FB3105" w:rsidRPr="00FB3105" w:rsidRDefault="00FB3105" w:rsidP="00FB3105">
      <w:pPr>
        <w:bidi/>
        <w:jc w:val="both"/>
        <w:rPr>
          <w:rFonts w:ascii="Arial" w:hAnsi="Arial" w:cs="David"/>
          <w:rtl/>
        </w:rPr>
      </w:pPr>
    </w:p>
    <w:p w14:paraId="7D50821E" w14:textId="77777777" w:rsidR="00FB3105" w:rsidRPr="00FB3105" w:rsidRDefault="00FB3105" w:rsidP="00FB3105">
      <w:pPr>
        <w:bidi/>
        <w:jc w:val="both"/>
        <w:rPr>
          <w:rFonts w:ascii="Arial" w:hAnsi="Arial" w:cs="David"/>
          <w:rtl/>
        </w:rPr>
      </w:pPr>
      <w:r w:rsidRPr="00FB3105">
        <w:rPr>
          <w:rFonts w:ascii="Arial" w:hAnsi="Arial" w:cs="David"/>
          <w:rtl/>
        </w:rPr>
        <w:tab/>
        <w:t>אין שאלה נוספת, אבל יש שאלה של חבר כנסת אחר.</w:t>
      </w:r>
    </w:p>
    <w:p w14:paraId="149CA3E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584870B7" w14:textId="77777777" w:rsidR="00FB3105" w:rsidRPr="00FB3105" w:rsidRDefault="00FB3105" w:rsidP="00FB3105">
      <w:pPr>
        <w:bidi/>
        <w:jc w:val="both"/>
        <w:rPr>
          <w:rFonts w:ascii="Arial" w:hAnsi="Arial" w:cs="David"/>
          <w:rtl/>
        </w:rPr>
      </w:pPr>
    </w:p>
    <w:p w14:paraId="6E19053A" w14:textId="77777777" w:rsidR="00FB3105" w:rsidRPr="00FB3105" w:rsidRDefault="00FB3105" w:rsidP="00FB3105">
      <w:pPr>
        <w:bidi/>
        <w:jc w:val="both"/>
        <w:rPr>
          <w:rFonts w:ascii="Arial" w:hAnsi="Arial" w:cs="David"/>
          <w:rtl/>
        </w:rPr>
      </w:pPr>
      <w:r w:rsidRPr="00FB3105">
        <w:rPr>
          <w:rFonts w:ascii="Arial" w:hAnsi="Arial" w:cs="David"/>
          <w:rtl/>
        </w:rPr>
        <w:tab/>
        <w:t xml:space="preserve">הוא לא חייב להתחבר. </w:t>
      </w:r>
    </w:p>
    <w:p w14:paraId="50EA7FB9"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4F32CD93" w14:textId="77777777" w:rsidR="00FB3105" w:rsidRPr="00FB3105" w:rsidRDefault="00FB3105" w:rsidP="00FB3105">
      <w:pPr>
        <w:bidi/>
        <w:jc w:val="both"/>
        <w:rPr>
          <w:rFonts w:ascii="Arial" w:hAnsi="Arial" w:cs="David"/>
          <w:rtl/>
        </w:rPr>
      </w:pPr>
    </w:p>
    <w:p w14:paraId="6B05536C" w14:textId="77777777" w:rsidR="00FB3105" w:rsidRPr="00FB3105" w:rsidRDefault="00FB3105" w:rsidP="00FB3105">
      <w:pPr>
        <w:bidi/>
        <w:jc w:val="both"/>
        <w:rPr>
          <w:rFonts w:ascii="Arial" w:hAnsi="Arial" w:cs="David"/>
          <w:rtl/>
        </w:rPr>
      </w:pPr>
      <w:r w:rsidRPr="00FB3105">
        <w:rPr>
          <w:rFonts w:ascii="Arial" w:hAnsi="Arial" w:cs="David"/>
          <w:rtl/>
        </w:rPr>
        <w:tab/>
        <w:t xml:space="preserve"> חופשייה. </w:t>
      </w:r>
    </w:p>
    <w:p w14:paraId="465E39F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27E28994" w14:textId="77777777" w:rsidR="00FB3105" w:rsidRPr="00FB3105" w:rsidRDefault="00FB3105" w:rsidP="00FB3105">
      <w:pPr>
        <w:bidi/>
        <w:jc w:val="both"/>
        <w:rPr>
          <w:rFonts w:ascii="Arial" w:hAnsi="Arial" w:cs="David"/>
          <w:rtl/>
        </w:rPr>
      </w:pPr>
    </w:p>
    <w:p w14:paraId="38C4CC3B" w14:textId="77777777" w:rsidR="00FB3105" w:rsidRPr="00FB3105" w:rsidRDefault="00FB3105" w:rsidP="00FB3105">
      <w:pPr>
        <w:bidi/>
        <w:jc w:val="both"/>
        <w:rPr>
          <w:rFonts w:ascii="Arial" w:hAnsi="Arial" w:cs="David"/>
          <w:rtl/>
        </w:rPr>
      </w:pPr>
      <w:r w:rsidRPr="00FB3105">
        <w:rPr>
          <w:rFonts w:ascii="Arial" w:hAnsi="Arial" w:cs="David"/>
          <w:rtl/>
        </w:rPr>
        <w:tab/>
        <w:t xml:space="preserve">חופשייה. </w:t>
      </w:r>
    </w:p>
    <w:p w14:paraId="70DBC8A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AAC901F" w14:textId="77777777" w:rsidR="00FB3105" w:rsidRPr="00FB3105" w:rsidRDefault="00FB3105" w:rsidP="00FB3105">
      <w:pPr>
        <w:pStyle w:val="Heading5"/>
        <w:rPr>
          <w:rFonts w:ascii="Arial" w:hAnsi="Arial"/>
          <w:rtl/>
        </w:rPr>
      </w:pPr>
    </w:p>
    <w:p w14:paraId="0921C19E" w14:textId="77777777" w:rsidR="00FB3105" w:rsidRPr="00FB3105" w:rsidRDefault="00FB3105" w:rsidP="00FB3105">
      <w:pPr>
        <w:bidi/>
        <w:jc w:val="both"/>
        <w:rPr>
          <w:rFonts w:ascii="Arial" w:hAnsi="Arial" w:cs="David"/>
          <w:rtl/>
        </w:rPr>
      </w:pPr>
      <w:r w:rsidRPr="00FB3105">
        <w:rPr>
          <w:rFonts w:ascii="Arial" w:hAnsi="Arial" w:cs="David"/>
          <w:rtl/>
        </w:rPr>
        <w:tab/>
        <w:t xml:space="preserve"> חופשייה, אבל איך הוא שואל אותה?</w:t>
      </w:r>
    </w:p>
    <w:p w14:paraId="6F0D8165"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429E5F7" w14:textId="77777777" w:rsidR="00FB3105" w:rsidRPr="00FB3105" w:rsidRDefault="00FB3105" w:rsidP="00FB3105">
      <w:pPr>
        <w:bidi/>
        <w:jc w:val="both"/>
        <w:rPr>
          <w:rFonts w:ascii="Arial" w:hAnsi="Arial" w:cs="David"/>
          <w:rtl/>
        </w:rPr>
      </w:pPr>
    </w:p>
    <w:p w14:paraId="066832B0" w14:textId="77777777" w:rsidR="00FB3105" w:rsidRPr="00FB3105" w:rsidRDefault="00FB3105" w:rsidP="00FB3105">
      <w:pPr>
        <w:bidi/>
        <w:jc w:val="both"/>
        <w:rPr>
          <w:rFonts w:ascii="Arial" w:hAnsi="Arial" w:cs="David"/>
          <w:rtl/>
        </w:rPr>
      </w:pPr>
      <w:r w:rsidRPr="00FB3105">
        <w:rPr>
          <w:rFonts w:ascii="Arial" w:hAnsi="Arial" w:cs="David"/>
          <w:rtl/>
        </w:rPr>
        <w:tab/>
        <w:t>הוא ירים את ידו – כפי שהיום הוא הולך למזכיר הכנסת.</w:t>
      </w:r>
    </w:p>
    <w:p w14:paraId="666D4A7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9CE06AE" w14:textId="77777777" w:rsidR="00FB3105" w:rsidRPr="00FB3105" w:rsidRDefault="00FB3105" w:rsidP="00FB3105">
      <w:pPr>
        <w:bidi/>
        <w:jc w:val="both"/>
        <w:rPr>
          <w:rFonts w:ascii="Arial" w:hAnsi="Arial" w:cs="David"/>
          <w:rtl/>
        </w:rPr>
      </w:pPr>
    </w:p>
    <w:p w14:paraId="3FE30013" w14:textId="77777777" w:rsidR="00FB3105" w:rsidRPr="00FB3105" w:rsidRDefault="00FB3105" w:rsidP="00FB3105">
      <w:pPr>
        <w:bidi/>
        <w:jc w:val="both"/>
        <w:rPr>
          <w:rFonts w:ascii="Arial" w:hAnsi="Arial" w:cs="David"/>
          <w:rtl/>
        </w:rPr>
      </w:pPr>
      <w:r w:rsidRPr="00FB3105">
        <w:rPr>
          <w:rFonts w:ascii="Arial" w:hAnsi="Arial" w:cs="David"/>
          <w:rtl/>
        </w:rPr>
        <w:tab/>
        <w:t xml:space="preserve">יקבל רשות מיושב-ראש הישיבה. </w:t>
      </w:r>
    </w:p>
    <w:p w14:paraId="0286C1F5"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6CB7A72" w14:textId="77777777" w:rsidR="00FB3105" w:rsidRPr="00FB3105" w:rsidRDefault="00FB3105" w:rsidP="00FB3105">
      <w:pPr>
        <w:pStyle w:val="Heading5"/>
        <w:rPr>
          <w:rFonts w:ascii="Arial" w:hAnsi="Arial"/>
          <w:rtl/>
        </w:rPr>
      </w:pPr>
    </w:p>
    <w:p w14:paraId="472521DC" w14:textId="77777777" w:rsidR="00FB3105" w:rsidRPr="00FB3105" w:rsidRDefault="00FB3105" w:rsidP="00FB3105">
      <w:pPr>
        <w:bidi/>
        <w:jc w:val="both"/>
        <w:rPr>
          <w:rFonts w:ascii="Arial" w:hAnsi="Arial" w:cs="David"/>
          <w:rtl/>
        </w:rPr>
      </w:pPr>
      <w:r w:rsidRPr="00FB3105">
        <w:rPr>
          <w:rFonts w:ascii="Arial" w:hAnsi="Arial" w:cs="David"/>
          <w:rtl/>
        </w:rPr>
        <w:tab/>
        <w:t xml:space="preserve"> אבל רק שאלה אחת? </w:t>
      </w:r>
    </w:p>
    <w:p w14:paraId="7690D977"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DF39202" w14:textId="77777777" w:rsidR="00FB3105" w:rsidRPr="00FB3105" w:rsidRDefault="00FB3105" w:rsidP="00FB3105">
      <w:pPr>
        <w:bidi/>
        <w:jc w:val="both"/>
        <w:rPr>
          <w:rFonts w:ascii="Arial" w:hAnsi="Arial" w:cs="David"/>
          <w:rtl/>
        </w:rPr>
      </w:pPr>
    </w:p>
    <w:p w14:paraId="7435203A" w14:textId="77777777" w:rsidR="00FB3105" w:rsidRPr="00FB3105" w:rsidRDefault="00FB3105" w:rsidP="00FB3105">
      <w:pPr>
        <w:bidi/>
        <w:jc w:val="both"/>
        <w:rPr>
          <w:rFonts w:ascii="Arial" w:hAnsi="Arial" w:cs="David"/>
          <w:rtl/>
        </w:rPr>
      </w:pPr>
      <w:r w:rsidRPr="00FB3105">
        <w:rPr>
          <w:rFonts w:ascii="Arial" w:hAnsi="Arial" w:cs="David"/>
          <w:rtl/>
        </w:rPr>
        <w:tab/>
        <w:t xml:space="preserve">אי-אפשר לאפשר לחבר כנסת לשאול שלוש-ארבע-חמש שאלות. </w:t>
      </w:r>
    </w:p>
    <w:p w14:paraId="3522588B"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1AB8F90" w14:textId="77777777" w:rsidR="00FB3105" w:rsidRPr="00FB3105" w:rsidRDefault="00FB3105" w:rsidP="00FB3105">
      <w:pPr>
        <w:pStyle w:val="Heading5"/>
        <w:rPr>
          <w:rFonts w:ascii="Arial" w:hAnsi="Arial"/>
          <w:rtl/>
        </w:rPr>
      </w:pPr>
    </w:p>
    <w:p w14:paraId="2DAF2A3B" w14:textId="77777777" w:rsidR="00FB3105" w:rsidRPr="00FB3105" w:rsidRDefault="00FB3105" w:rsidP="00FB3105">
      <w:pPr>
        <w:bidi/>
        <w:jc w:val="both"/>
        <w:rPr>
          <w:rFonts w:ascii="Arial" w:hAnsi="Arial" w:cs="David"/>
          <w:rtl/>
        </w:rPr>
      </w:pPr>
      <w:r w:rsidRPr="00FB3105">
        <w:rPr>
          <w:rFonts w:ascii="Arial" w:hAnsi="Arial" w:cs="David"/>
          <w:rtl/>
        </w:rPr>
        <w:tab/>
        <w:t xml:space="preserve"> אבל לחברי כנסת שונים, שאלה נוספת על אותו עניין?</w:t>
      </w:r>
    </w:p>
    <w:p w14:paraId="33F3E5A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EBD84A5" w14:textId="77777777" w:rsidR="00FB3105" w:rsidRPr="00FB3105" w:rsidRDefault="00FB3105" w:rsidP="00FB3105">
      <w:pPr>
        <w:bidi/>
        <w:jc w:val="both"/>
        <w:rPr>
          <w:rFonts w:ascii="Arial" w:hAnsi="Arial" w:cs="David"/>
          <w:rtl/>
        </w:rPr>
      </w:pPr>
    </w:p>
    <w:p w14:paraId="37966D08" w14:textId="77777777" w:rsidR="00FB3105" w:rsidRPr="00FB3105" w:rsidRDefault="00FB3105" w:rsidP="00FB3105">
      <w:pPr>
        <w:bidi/>
        <w:jc w:val="both"/>
        <w:rPr>
          <w:rFonts w:ascii="Arial" w:hAnsi="Arial" w:cs="David"/>
          <w:rtl/>
        </w:rPr>
      </w:pPr>
      <w:r w:rsidRPr="00FB3105">
        <w:rPr>
          <w:rFonts w:ascii="Arial" w:hAnsi="Arial" w:cs="David"/>
          <w:rtl/>
        </w:rPr>
        <w:tab/>
        <w:t>אני חושב שצריך להגביל את זה. תארי לעצמך – דיברת למשל על נושא חוקי עבודה, שזה מעניין אותך ואותי ועוד אחרים – כל אחד מאתנו ישאל שאלה כזאת נוספת, אני חושב שיצטרכו להגביל את זה במספר שאלות בתחום הזה. היושב-ראש, סגן היושב-ראש – הוא ינהל את זה, ינווט את זה לפי ראות עיניו, אם הוא יראה שהנושא הזה מאוד חשוב ומאוד מעניין.</w:t>
      </w:r>
    </w:p>
    <w:p w14:paraId="20E1A38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B4A25F1" w14:textId="77777777" w:rsidR="00FB3105" w:rsidRPr="00FB3105" w:rsidRDefault="00FB3105" w:rsidP="00FB3105">
      <w:pPr>
        <w:pStyle w:val="Heading5"/>
        <w:rPr>
          <w:rFonts w:ascii="Arial" w:hAnsi="Arial"/>
          <w:rtl/>
        </w:rPr>
      </w:pPr>
    </w:p>
    <w:p w14:paraId="369E4A1F"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צריכה לדעת מי יהיה היושב-ראש של הישיבה, ואז אני אחליט...</w:t>
      </w:r>
    </w:p>
    <w:p w14:paraId="718E4A3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7AC33B8F" w14:textId="77777777" w:rsidR="00FB3105" w:rsidRPr="00FB3105" w:rsidRDefault="00FB3105" w:rsidP="00FB3105">
      <w:pPr>
        <w:bidi/>
        <w:jc w:val="both"/>
        <w:rPr>
          <w:rFonts w:ascii="Arial" w:hAnsi="Arial" w:cs="David"/>
          <w:rtl/>
        </w:rPr>
      </w:pPr>
    </w:p>
    <w:p w14:paraId="2ED0D3B6"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רוצה לתמוך בדבריו של חבר הכנסת יולי </w:t>
      </w:r>
      <w:proofErr w:type="spellStart"/>
      <w:r w:rsidRPr="00FB3105">
        <w:rPr>
          <w:rFonts w:ascii="Arial" w:hAnsi="Arial" w:cs="David"/>
          <w:rtl/>
        </w:rPr>
        <w:t>אדלשטיין</w:t>
      </w:r>
      <w:proofErr w:type="spellEnd"/>
      <w:r w:rsidRPr="00FB3105">
        <w:rPr>
          <w:rFonts w:ascii="Arial" w:hAnsi="Arial" w:cs="David"/>
          <w:rtl/>
        </w:rPr>
        <w:t xml:space="preserve"> – מהניסיון שהיה פה בכנסת. </w:t>
      </w:r>
    </w:p>
    <w:p w14:paraId="1C56C33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78BBD24" w14:textId="77777777" w:rsidR="00FB3105" w:rsidRPr="00FB3105" w:rsidRDefault="00FB3105" w:rsidP="00FB3105">
      <w:pPr>
        <w:bidi/>
        <w:jc w:val="both"/>
        <w:rPr>
          <w:rFonts w:ascii="Arial" w:hAnsi="Arial" w:cs="David"/>
          <w:rtl/>
        </w:rPr>
      </w:pPr>
    </w:p>
    <w:p w14:paraId="56E3F5B4" w14:textId="77777777" w:rsidR="00FB3105" w:rsidRPr="00FB3105" w:rsidRDefault="00FB3105" w:rsidP="00FB3105">
      <w:pPr>
        <w:bidi/>
        <w:jc w:val="both"/>
        <w:rPr>
          <w:rFonts w:ascii="Arial" w:hAnsi="Arial" w:cs="David"/>
          <w:rtl/>
        </w:rPr>
      </w:pPr>
      <w:r w:rsidRPr="00FB3105">
        <w:rPr>
          <w:rFonts w:ascii="Arial" w:hAnsi="Arial" w:cs="David"/>
          <w:rtl/>
        </w:rPr>
        <w:tab/>
        <w:t xml:space="preserve">הוא הזכיר את הניסיון הזה. </w:t>
      </w:r>
    </w:p>
    <w:p w14:paraId="0255DC4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32EF3F45" w14:textId="77777777" w:rsidR="00FB3105" w:rsidRPr="00FB3105" w:rsidRDefault="00FB3105" w:rsidP="00FB3105">
      <w:pPr>
        <w:bidi/>
        <w:jc w:val="both"/>
        <w:rPr>
          <w:rFonts w:ascii="Arial" w:hAnsi="Arial" w:cs="David"/>
          <w:rtl/>
        </w:rPr>
      </w:pPr>
    </w:p>
    <w:p w14:paraId="1F5B0081"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חותר לחזק אותו. זה התפזר, זה הפך להיות חסר-עניין. ככל שזה יותר ממוקד ויותר ענייני - - -</w:t>
      </w:r>
    </w:p>
    <w:p w14:paraId="012F1575"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656CCA6" w14:textId="77777777" w:rsidR="00FB3105" w:rsidRPr="00FB3105" w:rsidRDefault="00FB3105" w:rsidP="00FB3105">
      <w:pPr>
        <w:bidi/>
        <w:jc w:val="both"/>
        <w:rPr>
          <w:rFonts w:ascii="Arial" w:hAnsi="Arial" w:cs="David"/>
          <w:rtl/>
        </w:rPr>
      </w:pPr>
    </w:p>
    <w:p w14:paraId="4AF5B70D" w14:textId="77777777" w:rsidR="00FB3105" w:rsidRPr="00FB3105" w:rsidRDefault="00FB3105" w:rsidP="00FB3105">
      <w:pPr>
        <w:bidi/>
        <w:jc w:val="both"/>
        <w:rPr>
          <w:rFonts w:ascii="Arial" w:hAnsi="Arial" w:cs="David"/>
          <w:rtl/>
        </w:rPr>
      </w:pPr>
      <w:r w:rsidRPr="00FB3105">
        <w:rPr>
          <w:rFonts w:ascii="Arial" w:hAnsi="Arial" w:cs="David"/>
          <w:rtl/>
        </w:rPr>
        <w:tab/>
        <w:t xml:space="preserve">זאת הצעת המזכירות. </w:t>
      </w:r>
    </w:p>
    <w:p w14:paraId="4F7C3C4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C21667A" w14:textId="77777777" w:rsidR="00FB3105" w:rsidRPr="00FB3105" w:rsidRDefault="00FB3105" w:rsidP="00FB3105">
      <w:pPr>
        <w:bidi/>
        <w:jc w:val="both"/>
        <w:rPr>
          <w:rFonts w:ascii="Arial" w:hAnsi="Arial" w:cs="David"/>
          <w:rtl/>
        </w:rPr>
      </w:pPr>
    </w:p>
    <w:p w14:paraId="58654BBB" w14:textId="77777777" w:rsidR="00FB3105" w:rsidRPr="00FB3105" w:rsidRDefault="00FB3105" w:rsidP="00FB3105">
      <w:pPr>
        <w:bidi/>
        <w:jc w:val="both"/>
        <w:rPr>
          <w:rFonts w:ascii="Arial" w:hAnsi="Arial" w:cs="David"/>
          <w:rtl/>
        </w:rPr>
      </w:pPr>
      <w:r w:rsidRPr="00FB3105">
        <w:rPr>
          <w:rFonts w:ascii="Arial" w:hAnsi="Arial" w:cs="David"/>
          <w:rtl/>
        </w:rPr>
        <w:tab/>
        <w:t xml:space="preserve">אז אתה לא צריך לתמוך. זוהי הצעת המזכירות. </w:t>
      </w:r>
    </w:p>
    <w:p w14:paraId="4117370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32A7B9B3" w14:textId="77777777" w:rsidR="00FB3105" w:rsidRPr="00FB3105" w:rsidRDefault="00FB3105" w:rsidP="00FB3105">
      <w:pPr>
        <w:bidi/>
        <w:jc w:val="both"/>
        <w:rPr>
          <w:rFonts w:ascii="Arial" w:hAnsi="Arial" w:cs="David"/>
          <w:rtl/>
        </w:rPr>
      </w:pPr>
    </w:p>
    <w:p w14:paraId="678BE8E8" w14:textId="77777777" w:rsidR="00FB3105" w:rsidRPr="00FB3105" w:rsidRDefault="00FB3105" w:rsidP="00FB3105">
      <w:pPr>
        <w:bidi/>
        <w:jc w:val="both"/>
        <w:rPr>
          <w:rFonts w:ascii="Arial" w:hAnsi="Arial" w:cs="David"/>
          <w:rtl/>
        </w:rPr>
      </w:pPr>
      <w:r w:rsidRPr="00FB3105">
        <w:rPr>
          <w:rFonts w:ascii="Arial" w:hAnsi="Arial" w:cs="David"/>
          <w:rtl/>
        </w:rPr>
        <w:tab/>
        <w:t xml:space="preserve">מה שהיה מפוזר זה כאשר אין נושאים, אבל מה שאנחנו בורחים ממנו כל הזמן, אדוני היושב-ראש, זה מההערה - ולטובת חמישה-שישה חברי הכנסת שבינתיים הצטרפו - זה מונע לחלוטין את המצב שבו חבר כנסת הגיש שאלה מראש, אושרה לו השאלה, והוא לא הופיע במליאה. </w:t>
      </w:r>
    </w:p>
    <w:p w14:paraId="7D730729" w14:textId="77777777" w:rsidR="00FB3105" w:rsidRPr="00FB3105" w:rsidRDefault="00FB3105" w:rsidP="00FB3105">
      <w:pPr>
        <w:bidi/>
        <w:jc w:val="both"/>
        <w:rPr>
          <w:rFonts w:ascii="Arial" w:hAnsi="Arial" w:cs="David"/>
          <w:rtl/>
        </w:rPr>
      </w:pPr>
    </w:p>
    <w:p w14:paraId="40E6ABE7" w14:textId="77777777" w:rsidR="00FB3105" w:rsidRPr="00FB3105" w:rsidRDefault="00FB3105" w:rsidP="00FB3105">
      <w:pPr>
        <w:bidi/>
        <w:jc w:val="both"/>
        <w:rPr>
          <w:rFonts w:ascii="Arial" w:hAnsi="Arial" w:cs="David"/>
          <w:rtl/>
        </w:rPr>
      </w:pPr>
      <w:r w:rsidRPr="00FB3105">
        <w:rPr>
          <w:rFonts w:ascii="Arial" w:hAnsi="Arial" w:cs="David"/>
          <w:rtl/>
        </w:rPr>
        <w:tab/>
        <w:t>בהצעה שלי אין את הביזיון הזה – אני חוזר ואומר – ואנחנו יודעים שזה עלול להיות בהתרעה של שבועיים. חבר כנסת ששאל, יכול למצוא את עצמו בחוץ-לארץ.</w:t>
      </w:r>
    </w:p>
    <w:p w14:paraId="6C5D881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B39FB7F" w14:textId="77777777" w:rsidR="00FB3105" w:rsidRPr="00FB3105" w:rsidRDefault="00FB3105" w:rsidP="00FB3105">
      <w:pPr>
        <w:bidi/>
        <w:jc w:val="both"/>
        <w:rPr>
          <w:rFonts w:ascii="Arial" w:hAnsi="Arial" w:cs="David"/>
          <w:rtl/>
        </w:rPr>
      </w:pPr>
    </w:p>
    <w:p w14:paraId="5A7212C6" w14:textId="77777777" w:rsidR="00FB3105" w:rsidRPr="00FB3105" w:rsidRDefault="00FB3105" w:rsidP="00FB3105">
      <w:pPr>
        <w:bidi/>
        <w:jc w:val="both"/>
        <w:rPr>
          <w:rFonts w:ascii="Arial" w:hAnsi="Arial" w:cs="David"/>
          <w:rtl/>
        </w:rPr>
      </w:pPr>
      <w:r w:rsidRPr="00FB3105">
        <w:rPr>
          <w:rFonts w:ascii="Arial" w:hAnsi="Arial" w:cs="David"/>
          <w:rtl/>
        </w:rPr>
        <w:tab/>
        <w:t>אין עם זה בעיה. אם אותו חבר כנסת שהגיש את השאלות – איננו והוא לא בא – ממשיכים לדון. חבר הכנסת זאב, תמיד יהיו לו שאלות בנושא הזה והוא ישאל את השר שאלה בתחום הזה.</w:t>
      </w:r>
    </w:p>
    <w:p w14:paraId="6547156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730C6089" w14:textId="77777777" w:rsidR="00FB3105" w:rsidRPr="00FB3105" w:rsidRDefault="00FB3105" w:rsidP="00FB3105">
      <w:pPr>
        <w:bidi/>
        <w:jc w:val="both"/>
        <w:rPr>
          <w:rFonts w:ascii="Arial" w:hAnsi="Arial" w:cs="David"/>
          <w:rtl/>
        </w:rPr>
      </w:pPr>
    </w:p>
    <w:p w14:paraId="3CE0655A" w14:textId="77777777" w:rsidR="00FB3105" w:rsidRPr="00FB3105" w:rsidRDefault="00FB3105" w:rsidP="00FB3105">
      <w:pPr>
        <w:bidi/>
        <w:jc w:val="both"/>
        <w:rPr>
          <w:rFonts w:ascii="Arial" w:hAnsi="Arial" w:cs="David"/>
          <w:rtl/>
        </w:rPr>
      </w:pPr>
      <w:r w:rsidRPr="00FB3105">
        <w:rPr>
          <w:rFonts w:ascii="Arial" w:hAnsi="Arial" w:cs="David"/>
          <w:rtl/>
        </w:rPr>
        <w:tab/>
        <w:t xml:space="preserve">אז מה עשינו? השר התכונן ל-15 שאלות, הגיע לדיון, והסתבר ש-7 שאלות לא רלוונטיות. </w:t>
      </w:r>
    </w:p>
    <w:p w14:paraId="079CF1A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AEF8A35" w14:textId="77777777" w:rsidR="00FB3105" w:rsidRPr="00FB3105" w:rsidRDefault="00FB3105" w:rsidP="00FB3105">
      <w:pPr>
        <w:bidi/>
        <w:jc w:val="both"/>
        <w:rPr>
          <w:rFonts w:ascii="Arial" w:hAnsi="Arial" w:cs="David"/>
          <w:rtl/>
        </w:rPr>
      </w:pPr>
    </w:p>
    <w:p w14:paraId="4295D45E" w14:textId="77777777" w:rsidR="00FB3105" w:rsidRPr="00FB3105" w:rsidRDefault="00FB3105" w:rsidP="00FB3105">
      <w:pPr>
        <w:bidi/>
        <w:jc w:val="both"/>
        <w:rPr>
          <w:rFonts w:ascii="Arial" w:hAnsi="Arial" w:cs="David"/>
          <w:rtl/>
        </w:rPr>
      </w:pPr>
      <w:r w:rsidRPr="00FB3105">
        <w:rPr>
          <w:rFonts w:ascii="Arial" w:hAnsi="Arial" w:cs="David"/>
          <w:rtl/>
        </w:rPr>
        <w:tab/>
        <w:t xml:space="preserve">זה תמיד יכול לקרות, ולכן אנחנו צריכים לתקן את דרכינו, וגם הממשלה. </w:t>
      </w:r>
    </w:p>
    <w:p w14:paraId="0900EE12"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3B9ECCE" w14:textId="77777777" w:rsidR="00FB3105" w:rsidRPr="00FB3105" w:rsidRDefault="00FB3105" w:rsidP="00FB3105">
      <w:pPr>
        <w:pStyle w:val="Heading5"/>
        <w:rPr>
          <w:rFonts w:ascii="Arial" w:hAnsi="Arial"/>
          <w:rtl/>
        </w:rPr>
      </w:pPr>
    </w:p>
    <w:p w14:paraId="0EBE3A29" w14:textId="77777777" w:rsidR="00FB3105" w:rsidRPr="00FB3105" w:rsidRDefault="00FB3105" w:rsidP="00FB3105">
      <w:pPr>
        <w:bidi/>
        <w:jc w:val="both"/>
        <w:rPr>
          <w:rFonts w:ascii="Arial" w:hAnsi="Arial" w:cs="David"/>
          <w:rtl/>
        </w:rPr>
      </w:pPr>
      <w:r w:rsidRPr="00FB3105">
        <w:rPr>
          <w:rFonts w:ascii="Arial" w:hAnsi="Arial" w:cs="David"/>
          <w:rtl/>
        </w:rPr>
        <w:tab/>
        <w:t>עוד שאלה, בעקבות הערה מסוימת. חבר הכנסת טיבי הסב כאן את תשומת-לבי באופן דיסקרטי למשהו, שרק אני והוא יודעים, ולכן אני שואלת: על-פי מה תיקבע זכותם של חברי הכנסת לשאול את השאלות? מי יקבע?</w:t>
      </w:r>
    </w:p>
    <w:p w14:paraId="32C9E78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6C3D51A" w14:textId="77777777" w:rsidR="00FB3105" w:rsidRPr="00FB3105" w:rsidRDefault="00FB3105" w:rsidP="00FB3105">
      <w:pPr>
        <w:bidi/>
        <w:jc w:val="both"/>
        <w:rPr>
          <w:rFonts w:ascii="Arial" w:hAnsi="Arial" w:cs="David"/>
          <w:rtl/>
        </w:rPr>
      </w:pPr>
    </w:p>
    <w:p w14:paraId="21D2FC9F" w14:textId="77777777" w:rsidR="00FB3105" w:rsidRPr="00FB3105" w:rsidRDefault="00FB3105" w:rsidP="00FB3105">
      <w:pPr>
        <w:bidi/>
        <w:jc w:val="both"/>
        <w:rPr>
          <w:rFonts w:ascii="Arial" w:hAnsi="Arial" w:cs="David"/>
          <w:rtl/>
        </w:rPr>
      </w:pPr>
      <w:r w:rsidRPr="00FB3105">
        <w:rPr>
          <w:rFonts w:ascii="Arial" w:hAnsi="Arial" w:cs="David"/>
          <w:rtl/>
        </w:rPr>
        <w:tab/>
        <w:t xml:space="preserve">לפי ההצעה שלנו, נשיאות הכנסת אמורה לקבל מחברי הכנסת את השאלות, ולבחור 15 שאלות מתוך בנק השאלות. </w:t>
      </w:r>
    </w:p>
    <w:p w14:paraId="36321FC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BF8E73C" w14:textId="77777777" w:rsidR="00FB3105" w:rsidRPr="00FB3105" w:rsidRDefault="00FB3105" w:rsidP="00FB3105">
      <w:pPr>
        <w:pStyle w:val="Heading5"/>
        <w:rPr>
          <w:rFonts w:ascii="Arial" w:hAnsi="Arial"/>
          <w:rtl/>
        </w:rPr>
      </w:pPr>
    </w:p>
    <w:p w14:paraId="56CBC482" w14:textId="77777777" w:rsidR="00FB3105" w:rsidRPr="00FB3105" w:rsidRDefault="00FB3105" w:rsidP="00FB3105">
      <w:pPr>
        <w:bidi/>
        <w:jc w:val="both"/>
        <w:rPr>
          <w:rFonts w:ascii="Arial" w:hAnsi="Arial" w:cs="David"/>
          <w:rtl/>
        </w:rPr>
      </w:pPr>
      <w:r w:rsidRPr="00FB3105">
        <w:rPr>
          <w:rFonts w:ascii="Arial" w:hAnsi="Arial" w:cs="David"/>
          <w:rtl/>
        </w:rPr>
        <w:tab/>
        <w:t xml:space="preserve"> הבנתי, ועכשיו בכל זאת, לשאלות </w:t>
      </w:r>
      <w:proofErr w:type="spellStart"/>
      <w:r w:rsidRPr="00FB3105">
        <w:rPr>
          <w:rFonts w:ascii="Arial" w:hAnsi="Arial" w:cs="David"/>
          <w:rtl/>
        </w:rPr>
        <w:t>הספונטניות</w:t>
      </w:r>
      <w:proofErr w:type="spellEnd"/>
      <w:r w:rsidRPr="00FB3105">
        <w:rPr>
          <w:rFonts w:ascii="Arial" w:hAnsi="Arial" w:cs="David"/>
          <w:rtl/>
        </w:rPr>
        <w:t xml:space="preserve"> מי קובע?</w:t>
      </w:r>
    </w:p>
    <w:p w14:paraId="623E95A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6000D20" w14:textId="77777777" w:rsidR="00FB3105" w:rsidRPr="00FB3105" w:rsidRDefault="00FB3105" w:rsidP="00FB3105">
      <w:pPr>
        <w:bidi/>
        <w:jc w:val="both"/>
        <w:rPr>
          <w:rFonts w:ascii="Arial" w:hAnsi="Arial" w:cs="David"/>
          <w:rtl/>
        </w:rPr>
      </w:pPr>
    </w:p>
    <w:p w14:paraId="1B0435DB" w14:textId="77777777" w:rsidR="00FB3105" w:rsidRPr="00FB3105" w:rsidRDefault="00FB3105" w:rsidP="00FB3105">
      <w:pPr>
        <w:bidi/>
        <w:jc w:val="both"/>
        <w:rPr>
          <w:rFonts w:ascii="Arial" w:hAnsi="Arial" w:cs="David"/>
          <w:rtl/>
        </w:rPr>
      </w:pPr>
      <w:r w:rsidRPr="00FB3105">
        <w:rPr>
          <w:rFonts w:ascii="Arial" w:hAnsi="Arial" w:cs="David"/>
          <w:rtl/>
        </w:rPr>
        <w:tab/>
        <w:t>יושב-ראש הישיבה.</w:t>
      </w:r>
    </w:p>
    <w:p w14:paraId="0B92D30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1AB56292" w14:textId="77777777" w:rsidR="00FB3105" w:rsidRPr="00FB3105" w:rsidRDefault="00FB3105" w:rsidP="00FB3105">
      <w:pPr>
        <w:pStyle w:val="Heading5"/>
        <w:rPr>
          <w:rFonts w:ascii="Arial" w:hAnsi="Arial"/>
          <w:rtl/>
        </w:rPr>
      </w:pPr>
    </w:p>
    <w:p w14:paraId="3B933E07" w14:textId="77777777" w:rsidR="00FB3105" w:rsidRPr="00FB3105" w:rsidRDefault="00FB3105" w:rsidP="00FB3105">
      <w:pPr>
        <w:bidi/>
        <w:jc w:val="both"/>
        <w:rPr>
          <w:rFonts w:ascii="Arial" w:hAnsi="Arial" w:cs="David"/>
          <w:rtl/>
        </w:rPr>
      </w:pPr>
      <w:r w:rsidRPr="00FB3105">
        <w:rPr>
          <w:rFonts w:ascii="Arial" w:hAnsi="Arial" w:cs="David"/>
          <w:rtl/>
        </w:rPr>
        <w:tab/>
        <w:t xml:space="preserve"> אז הוא יכול להכריע על-פי נדבת-ידו? </w:t>
      </w:r>
    </w:p>
    <w:p w14:paraId="1ABF54D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392725E2" w14:textId="77777777" w:rsidR="00FB3105" w:rsidRPr="00FB3105" w:rsidRDefault="00FB3105" w:rsidP="00FB3105">
      <w:pPr>
        <w:bidi/>
        <w:jc w:val="both"/>
        <w:rPr>
          <w:rFonts w:ascii="Arial" w:hAnsi="Arial" w:cs="David"/>
          <w:rtl/>
        </w:rPr>
      </w:pPr>
    </w:p>
    <w:p w14:paraId="2DE51E27" w14:textId="77777777" w:rsidR="00FB3105" w:rsidRPr="00FB3105" w:rsidRDefault="00FB3105" w:rsidP="00FB3105">
      <w:pPr>
        <w:bidi/>
        <w:jc w:val="both"/>
        <w:rPr>
          <w:rFonts w:ascii="Arial" w:hAnsi="Arial" w:cs="David"/>
          <w:rtl/>
        </w:rPr>
      </w:pPr>
      <w:r w:rsidRPr="00FB3105">
        <w:rPr>
          <w:rFonts w:ascii="Arial" w:hAnsi="Arial" w:cs="David"/>
          <w:rtl/>
        </w:rPr>
        <w:tab/>
        <w:t xml:space="preserve">ככה זה גם היום. </w:t>
      </w:r>
    </w:p>
    <w:p w14:paraId="49C289D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72F0ED7" w14:textId="77777777" w:rsidR="00FB3105" w:rsidRPr="00FB3105" w:rsidRDefault="00FB3105" w:rsidP="00FB3105">
      <w:pPr>
        <w:bidi/>
        <w:jc w:val="both"/>
        <w:rPr>
          <w:rFonts w:ascii="Arial" w:hAnsi="Arial" w:cs="David"/>
          <w:rtl/>
        </w:rPr>
      </w:pPr>
    </w:p>
    <w:p w14:paraId="7359331B" w14:textId="77777777" w:rsidR="00FB3105" w:rsidRPr="00FB3105" w:rsidRDefault="00FB3105" w:rsidP="00FB3105">
      <w:pPr>
        <w:bidi/>
        <w:jc w:val="both"/>
        <w:rPr>
          <w:rFonts w:ascii="Arial" w:hAnsi="Arial" w:cs="David"/>
          <w:rtl/>
        </w:rPr>
      </w:pPr>
      <w:r w:rsidRPr="00FB3105">
        <w:rPr>
          <w:rFonts w:ascii="Arial" w:hAnsi="Arial" w:cs="David"/>
          <w:rtl/>
        </w:rPr>
        <w:tab/>
        <w:t xml:space="preserve">הנשיאות, כפי שאמרתי, משקפת בצורה כזאת או אחרת. אתם יכולים לטעון את אותה טענה היום בנושא הצעות לסדר – אני מגיש וכל אחד מאתנו מגיש, ובסופו של יום, הנשיאות היא זו שבוחרת את הנושאים. אז פעם זה נכון על בסיס מפלגתי – יש גם את זה, או אם חבר כנסת מאוד </w:t>
      </w:r>
      <w:proofErr w:type="spellStart"/>
      <w:r w:rsidRPr="00FB3105">
        <w:rPr>
          <w:rFonts w:ascii="Arial" w:hAnsi="Arial" w:cs="David"/>
          <w:rtl/>
        </w:rPr>
        <w:t>מאוד</w:t>
      </w:r>
      <w:proofErr w:type="spellEnd"/>
      <w:r w:rsidRPr="00FB3105">
        <w:rPr>
          <w:rFonts w:ascii="Arial" w:hAnsi="Arial" w:cs="David"/>
          <w:rtl/>
        </w:rPr>
        <w:t xml:space="preserve"> פעיל ויעיל, ורוצים לתת לו אפשרות משום שהרבה זמן הוא לא העלה הצעה לסדר,  גם זה בא בחשבון.</w:t>
      </w:r>
    </w:p>
    <w:p w14:paraId="400A8D51"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6FDC35AA" w14:textId="77777777" w:rsidR="00FB3105" w:rsidRPr="00FB3105" w:rsidRDefault="00FB3105" w:rsidP="00FB3105">
      <w:pPr>
        <w:pStyle w:val="Heading5"/>
        <w:rPr>
          <w:rFonts w:ascii="Arial" w:hAnsi="Arial"/>
          <w:rtl/>
        </w:rPr>
      </w:pPr>
    </w:p>
    <w:p w14:paraId="6E03A168" w14:textId="77777777" w:rsidR="00FB3105" w:rsidRPr="00FB3105" w:rsidRDefault="00FB3105" w:rsidP="00FB3105">
      <w:pPr>
        <w:bidi/>
        <w:jc w:val="both"/>
        <w:rPr>
          <w:rFonts w:ascii="Arial" w:hAnsi="Arial" w:cs="David"/>
          <w:rtl/>
        </w:rPr>
      </w:pPr>
      <w:r w:rsidRPr="00FB3105">
        <w:rPr>
          <w:rFonts w:ascii="Arial" w:hAnsi="Arial" w:cs="David"/>
          <w:rtl/>
        </w:rPr>
        <w:tab/>
        <w:t xml:space="preserve"> או להיפך. </w:t>
      </w:r>
    </w:p>
    <w:p w14:paraId="1C540D4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F8EA91F" w14:textId="77777777" w:rsidR="00FB3105" w:rsidRPr="00FB3105" w:rsidRDefault="00FB3105" w:rsidP="00FB3105">
      <w:pPr>
        <w:bidi/>
        <w:jc w:val="both"/>
        <w:rPr>
          <w:rFonts w:ascii="Arial" w:hAnsi="Arial" w:cs="David"/>
          <w:rtl/>
        </w:rPr>
      </w:pPr>
    </w:p>
    <w:p w14:paraId="7EFAF0E9" w14:textId="77777777" w:rsidR="00FB3105" w:rsidRPr="00FB3105" w:rsidRDefault="00FB3105" w:rsidP="00FB3105">
      <w:pPr>
        <w:bidi/>
        <w:jc w:val="both"/>
        <w:rPr>
          <w:rFonts w:ascii="Arial" w:hAnsi="Arial" w:cs="David"/>
          <w:rtl/>
        </w:rPr>
      </w:pPr>
      <w:r w:rsidRPr="00FB3105">
        <w:rPr>
          <w:rFonts w:ascii="Arial" w:hAnsi="Arial" w:cs="David"/>
          <w:rtl/>
        </w:rPr>
        <w:tab/>
        <w:t xml:space="preserve">פעם אחרת זה בגלל מספר וכמות חברי הכנסת ששותפים לאותו נושא – אז גם את הנושא הזה דוחפים, כך שבצורה כזאת או אחרת הנשיאות משקפת את הבית הזה. </w:t>
      </w:r>
    </w:p>
    <w:p w14:paraId="7BF9150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1DA792AB" w14:textId="77777777" w:rsidR="00FB3105" w:rsidRPr="00FB3105" w:rsidRDefault="00FB3105" w:rsidP="00FB3105">
      <w:pPr>
        <w:pStyle w:val="Heading5"/>
        <w:rPr>
          <w:rFonts w:ascii="Arial" w:hAnsi="Arial"/>
          <w:rtl/>
        </w:rPr>
      </w:pPr>
    </w:p>
    <w:p w14:paraId="40B272BA" w14:textId="77777777" w:rsidR="00FB3105" w:rsidRPr="00FB3105" w:rsidRDefault="00FB3105" w:rsidP="00FB3105">
      <w:pPr>
        <w:bidi/>
        <w:jc w:val="both"/>
        <w:rPr>
          <w:rFonts w:ascii="Arial" w:hAnsi="Arial" w:cs="David"/>
          <w:rtl/>
        </w:rPr>
      </w:pPr>
      <w:r w:rsidRPr="00FB3105">
        <w:rPr>
          <w:rFonts w:ascii="Arial" w:hAnsi="Arial" w:cs="David"/>
          <w:rtl/>
        </w:rPr>
        <w:tab/>
        <w:t xml:space="preserve"> אבל היום, בדרך כלל, כשחבר כנסת בא ואומר: יש לי שאלה נוספת – הוא ראשון, וכבר אחריו אין שאלות נוספות, כלומר יש כאן עניין של תור, של לקחת מספר כאילו. </w:t>
      </w:r>
    </w:p>
    <w:p w14:paraId="18E823C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CB1A42C" w14:textId="77777777" w:rsidR="00FB3105" w:rsidRPr="00FB3105" w:rsidRDefault="00FB3105" w:rsidP="00FB3105">
      <w:pPr>
        <w:bidi/>
        <w:jc w:val="both"/>
        <w:rPr>
          <w:rFonts w:ascii="Arial" w:hAnsi="Arial" w:cs="David"/>
          <w:rtl/>
        </w:rPr>
      </w:pPr>
    </w:p>
    <w:p w14:paraId="65F3F0C4"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חושב שיושב-ראש הישיבה – ואני סומך על סגני יושב-ראש הכנסת – יוכל לעשות את עבודתו. </w:t>
      </w:r>
    </w:p>
    <w:p w14:paraId="5A6885AA"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76DCAB43" w14:textId="77777777" w:rsidR="00FB3105" w:rsidRPr="00FB3105" w:rsidRDefault="00FB3105" w:rsidP="00FB3105">
      <w:pPr>
        <w:pStyle w:val="Heading5"/>
        <w:rPr>
          <w:rFonts w:ascii="Arial" w:hAnsi="Arial"/>
          <w:rtl/>
        </w:rPr>
      </w:pPr>
    </w:p>
    <w:p w14:paraId="0AA327BF" w14:textId="77777777" w:rsidR="00FB3105" w:rsidRPr="00FB3105" w:rsidRDefault="00FB3105" w:rsidP="00FB3105">
      <w:pPr>
        <w:bidi/>
        <w:jc w:val="both"/>
        <w:rPr>
          <w:rFonts w:ascii="Arial" w:hAnsi="Arial" w:cs="David"/>
          <w:rtl/>
        </w:rPr>
      </w:pPr>
      <w:r w:rsidRPr="00FB3105">
        <w:rPr>
          <w:rFonts w:ascii="Arial" w:hAnsi="Arial" w:cs="David"/>
          <w:rtl/>
        </w:rPr>
        <w:tab/>
        <w:t xml:space="preserve"> מה זה אומר? שאתה לא סומך על יושב-ראש הכנסת? </w:t>
      </w:r>
    </w:p>
    <w:p w14:paraId="30388E5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4B9BC82" w14:textId="77777777" w:rsidR="00FB3105" w:rsidRPr="00FB3105" w:rsidRDefault="00FB3105" w:rsidP="00FB3105">
      <w:pPr>
        <w:bidi/>
        <w:jc w:val="both"/>
        <w:rPr>
          <w:rFonts w:ascii="Arial" w:hAnsi="Arial" w:cs="David"/>
          <w:rtl/>
        </w:rPr>
      </w:pPr>
    </w:p>
    <w:p w14:paraId="64818856" w14:textId="77777777" w:rsidR="00FB3105" w:rsidRPr="00FB3105" w:rsidRDefault="00FB3105" w:rsidP="00FB3105">
      <w:pPr>
        <w:bidi/>
        <w:jc w:val="both"/>
        <w:rPr>
          <w:rFonts w:ascii="Arial" w:hAnsi="Arial" w:cs="David"/>
          <w:rtl/>
        </w:rPr>
      </w:pPr>
      <w:r w:rsidRPr="00FB3105">
        <w:rPr>
          <w:rFonts w:ascii="Arial" w:hAnsi="Arial" w:cs="David"/>
          <w:rtl/>
        </w:rPr>
        <w:tab/>
        <w:t>אם אני סומך על סגנים, קל וחומר, בן-בנו של קל וחומר...</w:t>
      </w:r>
    </w:p>
    <w:p w14:paraId="58584586"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D70104D" w14:textId="77777777" w:rsidR="00FB3105" w:rsidRPr="00FB3105" w:rsidRDefault="00FB3105" w:rsidP="00FB3105">
      <w:pPr>
        <w:pStyle w:val="Heading5"/>
        <w:rPr>
          <w:rFonts w:ascii="Arial" w:hAnsi="Arial"/>
          <w:rtl/>
        </w:rPr>
      </w:pPr>
    </w:p>
    <w:p w14:paraId="5F2E4605" w14:textId="77777777" w:rsidR="00FB3105" w:rsidRPr="00FB3105" w:rsidRDefault="00FB3105" w:rsidP="00FB3105">
      <w:pPr>
        <w:bidi/>
        <w:jc w:val="both"/>
        <w:rPr>
          <w:rFonts w:ascii="Arial" w:hAnsi="Arial" w:cs="David"/>
          <w:rtl/>
        </w:rPr>
      </w:pPr>
      <w:r w:rsidRPr="00FB3105">
        <w:rPr>
          <w:rFonts w:ascii="Arial" w:hAnsi="Arial" w:cs="David"/>
          <w:rtl/>
        </w:rPr>
        <w:tab/>
        <w:t xml:space="preserve"> רק רציתי להבהיר כי אני לא רוצה לפגוע פה בכבודו של אף אחד. </w:t>
      </w:r>
    </w:p>
    <w:p w14:paraId="0D4104D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2624E9F" w14:textId="77777777" w:rsidR="00FB3105" w:rsidRPr="00FB3105" w:rsidRDefault="00FB3105" w:rsidP="00FB3105">
      <w:pPr>
        <w:bidi/>
        <w:jc w:val="both"/>
        <w:rPr>
          <w:rFonts w:ascii="Arial" w:hAnsi="Arial" w:cs="David"/>
          <w:rtl/>
        </w:rPr>
      </w:pPr>
    </w:p>
    <w:p w14:paraId="606EDFEF" w14:textId="77777777" w:rsidR="00FB3105" w:rsidRPr="00FB3105" w:rsidRDefault="00FB3105" w:rsidP="00FB3105">
      <w:pPr>
        <w:bidi/>
        <w:jc w:val="both"/>
        <w:rPr>
          <w:rFonts w:ascii="Arial" w:hAnsi="Arial" w:cs="David"/>
          <w:rtl/>
        </w:rPr>
      </w:pPr>
      <w:r w:rsidRPr="00FB3105">
        <w:rPr>
          <w:rFonts w:ascii="Arial" w:hAnsi="Arial" w:cs="David"/>
          <w:rtl/>
        </w:rPr>
        <w:tab/>
        <w:t xml:space="preserve">אוסיף עוד נקודה, ברשותך. הרעיון שלנו היה ש"שעת השאלות" פחות תמוקד בנושאים פרטניים – כמו שהיום הרבה פעמים השאילתות הן מה קרה בבית-ספר בבאר יעקב – אלא יותר בנושאים כלליים של מדיניות השר והחלטות. </w:t>
      </w:r>
    </w:p>
    <w:p w14:paraId="1891BA2E"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29A02ED5" w14:textId="77777777" w:rsidR="00FB3105" w:rsidRPr="00FB3105" w:rsidRDefault="00FB3105" w:rsidP="00FB3105">
      <w:pPr>
        <w:pStyle w:val="Heading5"/>
        <w:rPr>
          <w:rFonts w:ascii="Arial" w:hAnsi="Arial"/>
          <w:rtl/>
        </w:rPr>
      </w:pPr>
    </w:p>
    <w:p w14:paraId="01317D18" w14:textId="77777777" w:rsidR="00FB3105" w:rsidRPr="00FB3105" w:rsidRDefault="00FB3105" w:rsidP="00FB3105">
      <w:pPr>
        <w:bidi/>
        <w:jc w:val="both"/>
        <w:rPr>
          <w:rFonts w:ascii="Arial" w:hAnsi="Arial" w:cs="David"/>
          <w:rtl/>
        </w:rPr>
      </w:pPr>
      <w:r w:rsidRPr="00FB3105">
        <w:rPr>
          <w:rFonts w:ascii="Arial" w:hAnsi="Arial" w:cs="David"/>
          <w:rtl/>
        </w:rPr>
        <w:tab/>
        <w:t xml:space="preserve"> צודק. </w:t>
      </w:r>
    </w:p>
    <w:p w14:paraId="6298C1C8"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94EFB1D" w14:textId="77777777" w:rsidR="00FB3105" w:rsidRPr="00FB3105" w:rsidRDefault="00FB3105" w:rsidP="00FB3105">
      <w:pPr>
        <w:bidi/>
        <w:jc w:val="both"/>
        <w:rPr>
          <w:rFonts w:ascii="Arial" w:hAnsi="Arial" w:cs="David"/>
          <w:rtl/>
        </w:rPr>
      </w:pPr>
    </w:p>
    <w:p w14:paraId="0604443B" w14:textId="77777777" w:rsidR="00FB3105" w:rsidRPr="00FB3105" w:rsidRDefault="00FB3105" w:rsidP="00FB3105">
      <w:pPr>
        <w:bidi/>
        <w:jc w:val="both"/>
        <w:rPr>
          <w:rFonts w:ascii="Arial" w:hAnsi="Arial" w:cs="David"/>
          <w:rtl/>
        </w:rPr>
      </w:pPr>
      <w:r w:rsidRPr="00FB3105">
        <w:rPr>
          <w:rFonts w:ascii="Arial" w:hAnsi="Arial" w:cs="David"/>
          <w:rtl/>
        </w:rPr>
        <w:tab/>
        <w:t xml:space="preserve">ברגע שאנחנו מאפשרים את הדגם של חבר הכנסת </w:t>
      </w:r>
      <w:proofErr w:type="spellStart"/>
      <w:r w:rsidRPr="00FB3105">
        <w:rPr>
          <w:rFonts w:ascii="Arial" w:hAnsi="Arial" w:cs="David"/>
          <w:rtl/>
        </w:rPr>
        <w:t>אדלשטיין</w:t>
      </w:r>
      <w:proofErr w:type="spellEnd"/>
      <w:r w:rsidRPr="00FB3105">
        <w:rPr>
          <w:rFonts w:ascii="Arial" w:hAnsi="Arial" w:cs="David"/>
          <w:rtl/>
        </w:rPr>
        <w:t xml:space="preserve">, אנחנו חושפים את עצמנו כן להימצא בסוף במקום שכל אחד שואל דבר ספציפי שמציק לו – שהוא לא ברמה של מדיניות כללית. ברגע שהנשיאות יכולה לבחור מראש, היא יכולה לנתב את הדיון ביתר קלות לנושאים יותר משמעותיים. </w:t>
      </w:r>
    </w:p>
    <w:p w14:paraId="6CBA43DA"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0C9F9C8" w14:textId="77777777" w:rsidR="00FB3105" w:rsidRPr="00FB3105" w:rsidRDefault="00FB3105" w:rsidP="00FB3105">
      <w:pPr>
        <w:bidi/>
        <w:jc w:val="both"/>
        <w:rPr>
          <w:rFonts w:ascii="Arial" w:hAnsi="Arial" w:cs="David"/>
          <w:rtl/>
        </w:rPr>
      </w:pPr>
    </w:p>
    <w:p w14:paraId="1F80439A" w14:textId="77777777" w:rsidR="00FB3105" w:rsidRPr="00FB3105" w:rsidRDefault="00FB3105" w:rsidP="00FB3105">
      <w:pPr>
        <w:bidi/>
        <w:jc w:val="both"/>
        <w:rPr>
          <w:rFonts w:ascii="Arial" w:hAnsi="Arial" w:cs="David"/>
          <w:rtl/>
        </w:rPr>
      </w:pPr>
      <w:r w:rsidRPr="00FB3105">
        <w:rPr>
          <w:rFonts w:ascii="Arial" w:hAnsi="Arial" w:cs="David"/>
          <w:rtl/>
        </w:rPr>
        <w:tab/>
        <w:t xml:space="preserve">זה נכון, אבל גם אז יש עדיין את העוזרים והמנכ"ל וכל היועצים הפוליטיים לשר והיועצים המקצועיים – שבפרט מסוים שהשר לא צריך אולי לדעת, הם מעבירים לו נייר. </w:t>
      </w:r>
    </w:p>
    <w:p w14:paraId="16AE2B89"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32C8F046" w14:textId="77777777" w:rsidR="00FB3105" w:rsidRPr="00FB3105" w:rsidRDefault="00FB3105" w:rsidP="00FB3105">
      <w:pPr>
        <w:bidi/>
        <w:jc w:val="both"/>
        <w:rPr>
          <w:rFonts w:ascii="Arial" w:hAnsi="Arial" w:cs="David"/>
          <w:rtl/>
        </w:rPr>
      </w:pPr>
    </w:p>
    <w:p w14:paraId="61B68E89"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לא מדבר במישור שהשר יודע או לא יודע. אני מדבר במישור העקרוני איזה סוג דיון אנחנו רוצים ליצור. </w:t>
      </w:r>
    </w:p>
    <w:p w14:paraId="3387073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5E2BD271" w14:textId="77777777" w:rsidR="00FB3105" w:rsidRPr="00FB3105" w:rsidRDefault="00FB3105" w:rsidP="00FB3105">
      <w:pPr>
        <w:bidi/>
        <w:jc w:val="both"/>
        <w:rPr>
          <w:rFonts w:ascii="Arial" w:hAnsi="Arial" w:cs="David"/>
          <w:rtl/>
        </w:rPr>
      </w:pPr>
    </w:p>
    <w:p w14:paraId="52352B9E"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חושב שעדיין כולנו יכולים להסכים להצעה שתאזן בין שני הכיוונים – 10 שאלות שיוגשו מראש, הן יהיו יותר יסודיות ויאושרו על-ידי הנשיאות, ו-10 שאלות במקום בתחומים מוגדרים. </w:t>
      </w:r>
    </w:p>
    <w:p w14:paraId="5CD71BD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35335CF" w14:textId="77777777" w:rsidR="00FB3105" w:rsidRPr="00FB3105" w:rsidRDefault="00FB3105" w:rsidP="00FB3105">
      <w:pPr>
        <w:bidi/>
        <w:jc w:val="both"/>
        <w:rPr>
          <w:rFonts w:ascii="Arial" w:hAnsi="Arial" w:cs="David"/>
          <w:rtl/>
        </w:rPr>
      </w:pPr>
    </w:p>
    <w:p w14:paraId="6A441CF7" w14:textId="77777777" w:rsidR="00FB3105" w:rsidRPr="00FB3105" w:rsidRDefault="00FB3105" w:rsidP="00FB3105">
      <w:pPr>
        <w:bidi/>
        <w:jc w:val="both"/>
        <w:rPr>
          <w:rFonts w:ascii="Arial" w:hAnsi="Arial" w:cs="David"/>
          <w:rtl/>
        </w:rPr>
      </w:pPr>
      <w:r w:rsidRPr="00FB3105">
        <w:rPr>
          <w:rFonts w:ascii="Arial" w:hAnsi="Arial" w:cs="David"/>
          <w:rtl/>
        </w:rPr>
        <w:tab/>
        <w:t xml:space="preserve">זה משלב את ההצעה של חבר הכנסת </w:t>
      </w:r>
      <w:proofErr w:type="spellStart"/>
      <w:r w:rsidRPr="00FB3105">
        <w:rPr>
          <w:rFonts w:ascii="Arial" w:hAnsi="Arial" w:cs="David"/>
          <w:rtl/>
        </w:rPr>
        <w:t>אדלשטיין</w:t>
      </w:r>
      <w:proofErr w:type="spellEnd"/>
      <w:r w:rsidRPr="00FB3105">
        <w:rPr>
          <w:rFonts w:ascii="Arial" w:hAnsi="Arial" w:cs="David"/>
          <w:rtl/>
        </w:rPr>
        <w:t xml:space="preserve"> עם ההצעה האחרת, אני חושב שהיא יכולה להיות סבירה. אם חבר הכנסת </w:t>
      </w:r>
      <w:proofErr w:type="spellStart"/>
      <w:r w:rsidRPr="00FB3105">
        <w:rPr>
          <w:rFonts w:ascii="Arial" w:hAnsi="Arial" w:cs="David"/>
          <w:rtl/>
        </w:rPr>
        <w:t>אדלשטיין</w:t>
      </w:r>
      <w:proofErr w:type="spellEnd"/>
      <w:r w:rsidRPr="00FB3105">
        <w:rPr>
          <w:rFonts w:ascii="Arial" w:hAnsi="Arial" w:cs="David"/>
          <w:rtl/>
        </w:rPr>
        <w:t xml:space="preserve"> מקבל את זה – אנחנו נאשר.</w:t>
      </w:r>
    </w:p>
    <w:p w14:paraId="5218169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01282136" w14:textId="77777777" w:rsidR="00FB3105" w:rsidRPr="00FB3105" w:rsidRDefault="00FB3105" w:rsidP="00FB3105">
      <w:pPr>
        <w:bidi/>
        <w:jc w:val="both"/>
        <w:rPr>
          <w:rFonts w:ascii="Arial" w:hAnsi="Arial" w:cs="David"/>
          <w:rtl/>
        </w:rPr>
      </w:pPr>
    </w:p>
    <w:p w14:paraId="7B8ED37B"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מקבל את זה. </w:t>
      </w:r>
    </w:p>
    <w:p w14:paraId="3153FEB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7E604AA2" w14:textId="77777777" w:rsidR="00FB3105" w:rsidRPr="00FB3105" w:rsidRDefault="00FB3105" w:rsidP="00FB3105">
      <w:pPr>
        <w:bidi/>
        <w:jc w:val="both"/>
        <w:rPr>
          <w:rFonts w:ascii="Arial" w:hAnsi="Arial" w:cs="David"/>
          <w:rtl/>
        </w:rPr>
      </w:pPr>
    </w:p>
    <w:p w14:paraId="4F1C2EF9" w14:textId="77777777" w:rsidR="00FB3105" w:rsidRPr="00FB3105" w:rsidRDefault="00FB3105" w:rsidP="00FB3105">
      <w:pPr>
        <w:bidi/>
        <w:jc w:val="both"/>
        <w:rPr>
          <w:rFonts w:ascii="Arial" w:hAnsi="Arial" w:cs="David"/>
          <w:rtl/>
        </w:rPr>
      </w:pPr>
      <w:r w:rsidRPr="00FB3105">
        <w:rPr>
          <w:rFonts w:ascii="Arial" w:hAnsi="Arial" w:cs="David"/>
          <w:rtl/>
        </w:rPr>
        <w:tab/>
        <w:t xml:space="preserve">בתנאי שזה בתחומים שהוגדרו. </w:t>
      </w:r>
    </w:p>
    <w:p w14:paraId="0742E5B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2C728BF9" w14:textId="77777777" w:rsidR="00FB3105" w:rsidRPr="00FB3105" w:rsidRDefault="00FB3105" w:rsidP="00FB3105">
      <w:pPr>
        <w:bidi/>
        <w:jc w:val="both"/>
        <w:rPr>
          <w:rFonts w:ascii="Arial" w:hAnsi="Arial" w:cs="David"/>
          <w:rtl/>
        </w:rPr>
      </w:pPr>
    </w:p>
    <w:p w14:paraId="41708CAC" w14:textId="77777777" w:rsidR="00FB3105" w:rsidRPr="00FB3105" w:rsidRDefault="00FB3105" w:rsidP="00FB3105">
      <w:pPr>
        <w:bidi/>
        <w:jc w:val="both"/>
        <w:rPr>
          <w:rFonts w:ascii="Arial" w:hAnsi="Arial" w:cs="David"/>
          <w:rtl/>
        </w:rPr>
      </w:pPr>
      <w:r w:rsidRPr="00FB3105">
        <w:rPr>
          <w:rFonts w:ascii="Arial" w:hAnsi="Arial" w:cs="David"/>
          <w:rtl/>
        </w:rPr>
        <w:tab/>
        <w:t xml:space="preserve">אולי ארבל תציג לנו נוסח מוסכם. </w:t>
      </w:r>
    </w:p>
    <w:p w14:paraId="15D18BB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22E89351" w14:textId="77777777" w:rsidR="00FB3105" w:rsidRPr="00FB3105" w:rsidRDefault="00FB3105" w:rsidP="00FB3105">
      <w:pPr>
        <w:bidi/>
        <w:jc w:val="both"/>
        <w:rPr>
          <w:rFonts w:ascii="Arial" w:hAnsi="Arial" w:cs="David"/>
          <w:rtl/>
        </w:rPr>
      </w:pPr>
    </w:p>
    <w:p w14:paraId="4F683CA1" w14:textId="77777777" w:rsidR="00FB3105" w:rsidRPr="00FB3105" w:rsidRDefault="00FB3105" w:rsidP="00FB3105">
      <w:pPr>
        <w:bidi/>
        <w:jc w:val="both"/>
        <w:rPr>
          <w:rFonts w:ascii="Arial" w:hAnsi="Arial" w:cs="David"/>
          <w:rtl/>
        </w:rPr>
      </w:pPr>
      <w:r w:rsidRPr="00FB3105">
        <w:rPr>
          <w:rFonts w:ascii="Arial" w:hAnsi="Arial" w:cs="David"/>
          <w:rtl/>
        </w:rPr>
        <w:tab/>
        <w:t xml:space="preserve">לפי מה שדובר פה, בסעיף הכללי צריך יהיה להבהיר שהשאלות שיועברו מראש – או בכלל כל "שעת השאלות" – מדברת על שאלות בנושא מדיניות כללית. זו מין הכוונה כללית, שיהיה ברור שהכוונה פה לא לרדת לרזולוציות פרטניות. </w:t>
      </w:r>
    </w:p>
    <w:p w14:paraId="6CEABAC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040CAA1C" w14:textId="77777777" w:rsidR="00FB3105" w:rsidRPr="00FB3105" w:rsidRDefault="00FB3105" w:rsidP="00FB3105">
      <w:pPr>
        <w:bidi/>
        <w:jc w:val="both"/>
        <w:rPr>
          <w:rFonts w:ascii="Arial" w:hAnsi="Arial" w:cs="David"/>
          <w:rtl/>
        </w:rPr>
      </w:pPr>
    </w:p>
    <w:p w14:paraId="74E695A9" w14:textId="77777777" w:rsidR="00FB3105" w:rsidRPr="00FB3105" w:rsidRDefault="00FB3105" w:rsidP="00FB3105">
      <w:pPr>
        <w:bidi/>
        <w:jc w:val="both"/>
        <w:rPr>
          <w:rFonts w:ascii="Arial" w:hAnsi="Arial" w:cs="David"/>
          <w:rtl/>
        </w:rPr>
      </w:pPr>
      <w:r w:rsidRPr="00FB3105">
        <w:rPr>
          <w:rFonts w:ascii="Arial" w:hAnsi="Arial" w:cs="David"/>
          <w:rtl/>
        </w:rPr>
        <w:tab/>
        <w:t>אם בוער להרבה חברי כנסת לשאול על מינוי או אי-מינוי מנכ"ל רשות שדות התעופה - - -</w:t>
      </w:r>
    </w:p>
    <w:p w14:paraId="4D087C0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598A7699" w14:textId="77777777" w:rsidR="00FB3105" w:rsidRPr="00FB3105" w:rsidRDefault="00FB3105" w:rsidP="00FB3105">
      <w:pPr>
        <w:bidi/>
        <w:jc w:val="both"/>
        <w:rPr>
          <w:rFonts w:ascii="Arial" w:hAnsi="Arial" w:cs="David"/>
          <w:rtl/>
        </w:rPr>
      </w:pPr>
    </w:p>
    <w:p w14:paraId="2FF4C0EC" w14:textId="77777777" w:rsidR="00FB3105" w:rsidRPr="00FB3105" w:rsidRDefault="00FB3105" w:rsidP="00FB3105">
      <w:pPr>
        <w:bidi/>
        <w:jc w:val="both"/>
        <w:rPr>
          <w:rFonts w:ascii="Arial" w:hAnsi="Arial" w:cs="David"/>
          <w:rtl/>
        </w:rPr>
      </w:pPr>
      <w:r w:rsidRPr="00FB3105">
        <w:rPr>
          <w:rFonts w:ascii="Arial" w:hAnsi="Arial" w:cs="David"/>
          <w:rtl/>
        </w:rPr>
        <w:tab/>
        <w:t xml:space="preserve">לא כדאי להגדיר את זה כך, אבל צריך להשאיר את זה לשיקול-דעת הנשיאות. </w:t>
      </w:r>
    </w:p>
    <w:p w14:paraId="5B99E27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990F88B" w14:textId="77777777" w:rsidR="00FB3105" w:rsidRPr="00FB3105" w:rsidRDefault="00FB3105" w:rsidP="00FB3105">
      <w:pPr>
        <w:bidi/>
        <w:jc w:val="both"/>
        <w:rPr>
          <w:rFonts w:ascii="Arial" w:hAnsi="Arial" w:cs="David"/>
          <w:u w:val="single"/>
          <w:rtl/>
        </w:rPr>
      </w:pPr>
    </w:p>
    <w:p w14:paraId="099BD121" w14:textId="77777777" w:rsidR="00FB3105" w:rsidRPr="00FB3105" w:rsidRDefault="00FB3105" w:rsidP="00FB3105">
      <w:pPr>
        <w:bidi/>
        <w:jc w:val="both"/>
        <w:rPr>
          <w:rFonts w:ascii="Arial" w:hAnsi="Arial" w:cs="David"/>
          <w:rtl/>
        </w:rPr>
      </w:pPr>
      <w:r w:rsidRPr="00FB3105">
        <w:rPr>
          <w:rFonts w:ascii="Arial" w:hAnsi="Arial" w:cs="David"/>
          <w:rtl/>
        </w:rPr>
        <w:tab/>
        <w:t xml:space="preserve">בהחלט כן. </w:t>
      </w:r>
    </w:p>
    <w:p w14:paraId="39B2904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25654A8" w14:textId="77777777" w:rsidR="00FB3105" w:rsidRPr="00FB3105" w:rsidRDefault="00FB3105" w:rsidP="00FB3105">
      <w:pPr>
        <w:bidi/>
        <w:jc w:val="both"/>
        <w:rPr>
          <w:rFonts w:ascii="Arial" w:hAnsi="Arial" w:cs="David"/>
          <w:rtl/>
        </w:rPr>
      </w:pPr>
    </w:p>
    <w:p w14:paraId="14FA687B" w14:textId="77777777" w:rsidR="00FB3105" w:rsidRPr="00FB3105" w:rsidRDefault="00FB3105" w:rsidP="00FB3105">
      <w:pPr>
        <w:bidi/>
        <w:jc w:val="both"/>
        <w:rPr>
          <w:rFonts w:ascii="Arial" w:hAnsi="Arial" w:cs="David"/>
          <w:rtl/>
        </w:rPr>
      </w:pPr>
      <w:r w:rsidRPr="00FB3105">
        <w:rPr>
          <w:rFonts w:ascii="Arial" w:hAnsi="Arial" w:cs="David"/>
          <w:rtl/>
        </w:rPr>
        <w:tab/>
        <w:t xml:space="preserve">חברי הכנסת יוכלו להעביר שאלות. השאלות יועברו עד יום ראשון, בשבועיים שלפני קיום "שעת השאלות". </w:t>
      </w:r>
    </w:p>
    <w:p w14:paraId="6586FA0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06335D27" w14:textId="77777777" w:rsidR="00FB3105" w:rsidRPr="00FB3105" w:rsidRDefault="00FB3105" w:rsidP="00FB3105">
      <w:pPr>
        <w:bidi/>
        <w:jc w:val="both"/>
        <w:rPr>
          <w:rFonts w:ascii="Arial" w:hAnsi="Arial" w:cs="David"/>
          <w:rtl/>
        </w:rPr>
      </w:pPr>
    </w:p>
    <w:p w14:paraId="7B895CE2" w14:textId="77777777" w:rsidR="00FB3105" w:rsidRPr="00FB3105" w:rsidRDefault="00FB3105" w:rsidP="00FB3105">
      <w:pPr>
        <w:bidi/>
        <w:jc w:val="both"/>
        <w:rPr>
          <w:rFonts w:ascii="Arial" w:hAnsi="Arial" w:cs="David"/>
          <w:rtl/>
        </w:rPr>
      </w:pPr>
      <w:r w:rsidRPr="00FB3105">
        <w:rPr>
          <w:rFonts w:ascii="Arial" w:hAnsi="Arial" w:cs="David"/>
          <w:rtl/>
        </w:rPr>
        <w:tab/>
        <w:t xml:space="preserve"> עד יום שני, עדיף. ביום ראשון אנחנו לא פה. </w:t>
      </w:r>
    </w:p>
    <w:p w14:paraId="5FBD416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7A825365" w14:textId="77777777" w:rsidR="00FB3105" w:rsidRPr="00FB3105" w:rsidRDefault="00FB3105" w:rsidP="00FB3105">
      <w:pPr>
        <w:bidi/>
        <w:jc w:val="both"/>
        <w:rPr>
          <w:rFonts w:ascii="Arial" w:hAnsi="Arial" w:cs="David"/>
          <w:u w:val="single"/>
          <w:rtl/>
        </w:rPr>
      </w:pPr>
    </w:p>
    <w:p w14:paraId="74C64120" w14:textId="77777777" w:rsidR="00FB3105" w:rsidRPr="00FB3105" w:rsidRDefault="00FB3105" w:rsidP="00FB3105">
      <w:pPr>
        <w:bidi/>
        <w:jc w:val="both"/>
        <w:rPr>
          <w:rFonts w:ascii="Arial" w:hAnsi="Arial" w:cs="David"/>
          <w:rtl/>
        </w:rPr>
      </w:pPr>
      <w:r w:rsidRPr="00FB3105">
        <w:rPr>
          <w:rFonts w:ascii="Arial" w:hAnsi="Arial" w:cs="David"/>
          <w:rtl/>
        </w:rPr>
        <w:tab/>
        <w:t xml:space="preserve">ביום שני יש ישיבת נשיאות. </w:t>
      </w:r>
    </w:p>
    <w:p w14:paraId="74BD572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EC4FD49" w14:textId="77777777" w:rsidR="00FB3105" w:rsidRPr="00FB3105" w:rsidRDefault="00FB3105" w:rsidP="00FB3105">
      <w:pPr>
        <w:bidi/>
        <w:jc w:val="both"/>
        <w:rPr>
          <w:rFonts w:ascii="Arial" w:hAnsi="Arial" w:cs="David"/>
          <w:rtl/>
        </w:rPr>
      </w:pPr>
    </w:p>
    <w:p w14:paraId="0635A114" w14:textId="77777777" w:rsidR="00FB3105" w:rsidRPr="00FB3105" w:rsidRDefault="00FB3105" w:rsidP="00FB3105">
      <w:pPr>
        <w:bidi/>
        <w:jc w:val="both"/>
        <w:rPr>
          <w:rFonts w:ascii="Arial" w:hAnsi="Arial" w:cs="David"/>
          <w:rtl/>
        </w:rPr>
      </w:pPr>
      <w:r w:rsidRPr="00FB3105">
        <w:rPr>
          <w:rFonts w:ascii="Arial" w:hAnsi="Arial" w:cs="David"/>
          <w:rtl/>
        </w:rPr>
        <w:tab/>
        <w:t xml:space="preserve">עד יום שני בבוקר – אפשר. </w:t>
      </w:r>
    </w:p>
    <w:p w14:paraId="527141A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5DF05EC9" w14:textId="77777777" w:rsidR="00FB3105" w:rsidRPr="00FB3105" w:rsidRDefault="00FB3105" w:rsidP="00FB3105">
      <w:pPr>
        <w:bidi/>
        <w:jc w:val="both"/>
        <w:rPr>
          <w:rFonts w:ascii="Arial" w:hAnsi="Arial" w:cs="David"/>
          <w:rtl/>
        </w:rPr>
      </w:pPr>
    </w:p>
    <w:p w14:paraId="69712AEB" w14:textId="77777777" w:rsidR="00FB3105" w:rsidRPr="00FB3105" w:rsidRDefault="00FB3105" w:rsidP="00FB3105">
      <w:pPr>
        <w:bidi/>
        <w:jc w:val="both"/>
        <w:rPr>
          <w:rFonts w:ascii="Arial" w:hAnsi="Arial" w:cs="David"/>
          <w:rtl/>
        </w:rPr>
      </w:pPr>
      <w:r w:rsidRPr="00FB3105">
        <w:rPr>
          <w:rFonts w:ascii="Arial" w:hAnsi="Arial" w:cs="David"/>
          <w:rtl/>
        </w:rPr>
        <w:tab/>
        <w:t xml:space="preserve">שני בבוקר. </w:t>
      </w:r>
    </w:p>
    <w:p w14:paraId="35887AC6"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4FDACC01" w14:textId="77777777" w:rsidR="00FB3105" w:rsidRPr="00FB3105" w:rsidRDefault="00FB3105" w:rsidP="00FB3105">
      <w:pPr>
        <w:bidi/>
        <w:jc w:val="both"/>
        <w:rPr>
          <w:rFonts w:ascii="Arial" w:hAnsi="Arial" w:cs="David"/>
          <w:rtl/>
        </w:rPr>
      </w:pPr>
    </w:p>
    <w:p w14:paraId="17D1268C" w14:textId="77777777" w:rsidR="00FB3105" w:rsidRPr="00FB3105" w:rsidRDefault="00FB3105" w:rsidP="00FB3105">
      <w:pPr>
        <w:bidi/>
        <w:jc w:val="both"/>
        <w:rPr>
          <w:rFonts w:ascii="Arial" w:hAnsi="Arial" w:cs="David"/>
          <w:rtl/>
        </w:rPr>
      </w:pPr>
      <w:r w:rsidRPr="00FB3105">
        <w:rPr>
          <w:rFonts w:ascii="Arial" w:hAnsi="Arial" w:cs="David"/>
          <w:rtl/>
        </w:rPr>
        <w:tab/>
        <w:t xml:space="preserve"> שני, עד שעה 10:00 בבוקר. </w:t>
      </w:r>
    </w:p>
    <w:p w14:paraId="4DC076B7"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B972A9C" w14:textId="77777777" w:rsidR="00FB3105" w:rsidRPr="00FB3105" w:rsidRDefault="00FB3105" w:rsidP="00FB3105">
      <w:pPr>
        <w:bidi/>
        <w:jc w:val="both"/>
        <w:rPr>
          <w:rFonts w:ascii="Arial" w:hAnsi="Arial" w:cs="David"/>
          <w:rtl/>
        </w:rPr>
      </w:pPr>
    </w:p>
    <w:p w14:paraId="214AA49A" w14:textId="77777777" w:rsidR="00FB3105" w:rsidRPr="00FB3105" w:rsidRDefault="00FB3105" w:rsidP="00FB3105">
      <w:pPr>
        <w:bidi/>
        <w:jc w:val="both"/>
        <w:rPr>
          <w:rFonts w:ascii="Arial" w:hAnsi="Arial" w:cs="David"/>
          <w:rtl/>
        </w:rPr>
      </w:pPr>
      <w:r w:rsidRPr="00FB3105">
        <w:rPr>
          <w:rFonts w:ascii="Arial" w:hAnsi="Arial" w:cs="David"/>
          <w:rtl/>
        </w:rPr>
        <w:tab/>
        <w:t>שני, 10:00 בבוקר – זה בסדר.</w:t>
      </w:r>
    </w:p>
    <w:p w14:paraId="47995A3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612711F9" w14:textId="77777777" w:rsidR="00FB3105" w:rsidRPr="00FB3105" w:rsidRDefault="00FB3105" w:rsidP="00FB3105">
      <w:pPr>
        <w:bidi/>
        <w:jc w:val="both"/>
        <w:rPr>
          <w:rFonts w:ascii="Arial" w:hAnsi="Arial" w:cs="David"/>
          <w:rtl/>
        </w:rPr>
      </w:pPr>
    </w:p>
    <w:p w14:paraId="32E9726C" w14:textId="77777777" w:rsidR="00FB3105" w:rsidRPr="00FB3105" w:rsidRDefault="00FB3105" w:rsidP="00FB3105">
      <w:pPr>
        <w:bidi/>
        <w:jc w:val="both"/>
        <w:rPr>
          <w:rFonts w:ascii="Arial" w:hAnsi="Arial" w:cs="David"/>
          <w:rtl/>
        </w:rPr>
      </w:pPr>
      <w:r w:rsidRPr="00FB3105">
        <w:rPr>
          <w:rFonts w:ascii="Arial" w:hAnsi="Arial" w:cs="David"/>
          <w:rtl/>
        </w:rPr>
        <w:tab/>
        <w:t>ביום שני, ב- 10:00 בבוקר, שבועיים לפני קיום "שעת השאלות". הנשיאות תבחר 10 שאלות, שהן יועברו מראש לשר הנשאל כדי שיוכל להשיב עליהן ב"שעת השאלות". בנוסף, בזמן הדיון יוכל יושב-ראש הישיבה לאפשר ל-10 חברי כנסת לשאול שאלות בנושאים שקבעה מראש הנשיאות, וגם היא תיידע מראש את השר.</w:t>
      </w:r>
    </w:p>
    <w:p w14:paraId="40D76177"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1C2EFF8" w14:textId="77777777" w:rsidR="00FB3105" w:rsidRPr="00FB3105" w:rsidRDefault="00FB3105" w:rsidP="00FB3105">
      <w:pPr>
        <w:bidi/>
        <w:jc w:val="both"/>
        <w:rPr>
          <w:rFonts w:ascii="Arial" w:hAnsi="Arial" w:cs="David"/>
          <w:rtl/>
        </w:rPr>
      </w:pPr>
    </w:p>
    <w:p w14:paraId="4E7CB97C" w14:textId="77777777" w:rsidR="00FB3105" w:rsidRPr="00FB3105" w:rsidRDefault="00FB3105" w:rsidP="00FB3105">
      <w:pPr>
        <w:bidi/>
        <w:jc w:val="both"/>
        <w:rPr>
          <w:rFonts w:ascii="Arial" w:hAnsi="Arial" w:cs="David"/>
          <w:rtl/>
        </w:rPr>
      </w:pPr>
      <w:r w:rsidRPr="00FB3105">
        <w:rPr>
          <w:rFonts w:ascii="Arial" w:hAnsi="Arial" w:cs="David"/>
          <w:rtl/>
        </w:rPr>
        <w:tab/>
        <w:t>תודה רבה. מי בעד הניסוח הזה, ירים את ידו. מי נגד? מי נמנע?</w:t>
      </w:r>
    </w:p>
    <w:p w14:paraId="21E4B353" w14:textId="77777777" w:rsidR="00FB3105" w:rsidRPr="00FB3105" w:rsidRDefault="00FB3105" w:rsidP="00FB3105">
      <w:pPr>
        <w:bidi/>
        <w:jc w:val="both"/>
        <w:rPr>
          <w:rFonts w:ascii="Arial" w:hAnsi="Arial" w:cs="David"/>
          <w:b/>
          <w:bCs/>
          <w:rtl/>
        </w:rPr>
      </w:pPr>
      <w:r w:rsidRPr="00FB3105">
        <w:rPr>
          <w:rFonts w:ascii="Arial" w:hAnsi="Arial" w:cs="David"/>
          <w:rtl/>
        </w:rPr>
        <w:br/>
      </w:r>
      <w:r w:rsidRPr="00FB3105">
        <w:rPr>
          <w:rFonts w:ascii="Arial" w:hAnsi="Arial" w:cs="David"/>
          <w:b/>
          <w:bCs/>
          <w:rtl/>
        </w:rPr>
        <w:t>ה צ ב ע ה</w:t>
      </w:r>
    </w:p>
    <w:p w14:paraId="5DC0327E" w14:textId="77777777" w:rsidR="00FB3105" w:rsidRPr="00FB3105" w:rsidRDefault="00FB3105" w:rsidP="00FB3105">
      <w:pPr>
        <w:bidi/>
        <w:jc w:val="both"/>
        <w:rPr>
          <w:rFonts w:ascii="Arial" w:hAnsi="Arial" w:cs="David"/>
          <w:b/>
          <w:bCs/>
          <w:rtl/>
        </w:rPr>
      </w:pPr>
    </w:p>
    <w:p w14:paraId="315E0695" w14:textId="77777777" w:rsidR="00FB3105" w:rsidRPr="00FB3105" w:rsidRDefault="00FB3105" w:rsidP="00FB3105">
      <w:pPr>
        <w:bidi/>
        <w:jc w:val="both"/>
        <w:rPr>
          <w:rFonts w:ascii="Arial" w:hAnsi="Arial" w:cs="David"/>
          <w:rtl/>
        </w:rPr>
      </w:pPr>
      <w:r w:rsidRPr="00FB3105">
        <w:rPr>
          <w:rFonts w:ascii="Arial" w:hAnsi="Arial" w:cs="David"/>
          <w:rtl/>
        </w:rPr>
        <w:t>בעד  -רוב</w:t>
      </w:r>
    </w:p>
    <w:p w14:paraId="7F2F50CD" w14:textId="77777777" w:rsidR="00FB3105" w:rsidRPr="00FB3105" w:rsidRDefault="00FB3105" w:rsidP="00FB3105">
      <w:pPr>
        <w:bidi/>
        <w:jc w:val="both"/>
        <w:rPr>
          <w:rFonts w:ascii="Arial" w:hAnsi="Arial" w:cs="David"/>
          <w:rtl/>
        </w:rPr>
      </w:pPr>
    </w:p>
    <w:p w14:paraId="553BBE09" w14:textId="77777777" w:rsidR="00FB3105" w:rsidRPr="00FB3105" w:rsidRDefault="00FB3105" w:rsidP="00FB3105">
      <w:pPr>
        <w:bidi/>
        <w:ind w:firstLine="567"/>
        <w:jc w:val="both"/>
        <w:rPr>
          <w:rFonts w:ascii="Arial" w:hAnsi="Arial" w:cs="David"/>
          <w:rtl/>
        </w:rPr>
      </w:pPr>
      <w:r w:rsidRPr="00FB3105">
        <w:rPr>
          <w:rFonts w:ascii="Arial" w:hAnsi="Arial" w:cs="David"/>
          <w:u w:val="single"/>
          <w:rtl/>
        </w:rPr>
        <w:t>היו"ר דוד טל:</w:t>
      </w:r>
    </w:p>
    <w:p w14:paraId="6FF638F5" w14:textId="77777777" w:rsidR="00FB3105" w:rsidRPr="00FB3105" w:rsidRDefault="00FB3105" w:rsidP="00FB3105">
      <w:pPr>
        <w:bidi/>
        <w:ind w:firstLine="567"/>
        <w:jc w:val="both"/>
        <w:rPr>
          <w:rFonts w:ascii="Arial" w:hAnsi="Arial" w:cs="David"/>
          <w:rtl/>
        </w:rPr>
      </w:pPr>
    </w:p>
    <w:p w14:paraId="53F3F91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הניסוח התקבל. </w:t>
      </w:r>
    </w:p>
    <w:p w14:paraId="51A83C13" w14:textId="77777777" w:rsidR="00FB3105" w:rsidRPr="00FB3105" w:rsidRDefault="00FB3105" w:rsidP="00FB3105">
      <w:pPr>
        <w:bidi/>
        <w:ind w:firstLine="567"/>
        <w:jc w:val="both"/>
        <w:rPr>
          <w:rFonts w:ascii="Arial" w:hAnsi="Arial" w:cs="David"/>
          <w:rtl/>
        </w:rPr>
      </w:pPr>
    </w:p>
    <w:p w14:paraId="3E1598BE"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רבותי, אני רוצה לומר כך. אין לי בעיה לדון בנושאים האלה לעומק, וזה בסדר גמור, אבל כפי שהזכרתי, לאחר מכן לגבי התקנות הללו – מה שהונח על שולחן הכנסת – אפשר יהיה להגיש הסתייגויות נוספות. </w:t>
      </w:r>
    </w:p>
    <w:p w14:paraId="5D9183D1" w14:textId="77777777" w:rsidR="00FB3105" w:rsidRPr="00FB3105" w:rsidRDefault="00FB3105" w:rsidP="00FB3105">
      <w:pPr>
        <w:bidi/>
        <w:ind w:firstLine="567"/>
        <w:jc w:val="both"/>
        <w:rPr>
          <w:rFonts w:ascii="Arial" w:hAnsi="Arial" w:cs="David"/>
          <w:rtl/>
        </w:rPr>
      </w:pPr>
    </w:p>
    <w:p w14:paraId="327ADE1D"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אנחנו עוברים הלאה. סעיף 3, עמוד 9. </w:t>
      </w:r>
    </w:p>
    <w:p w14:paraId="2EA7DBAC" w14:textId="77777777" w:rsidR="00FB3105" w:rsidRPr="00FB3105" w:rsidRDefault="00FB3105" w:rsidP="00FB3105">
      <w:pPr>
        <w:bidi/>
        <w:ind w:firstLine="567"/>
        <w:jc w:val="both"/>
        <w:rPr>
          <w:rFonts w:ascii="Arial" w:hAnsi="Arial" w:cs="David"/>
          <w:rtl/>
        </w:rPr>
      </w:pPr>
      <w:r w:rsidRPr="00FB3105">
        <w:rPr>
          <w:rFonts w:ascii="Arial" w:hAnsi="Arial" w:cs="David"/>
          <w:rtl/>
        </w:rPr>
        <w:br/>
      </w:r>
    </w:p>
    <w:p w14:paraId="78A326DA" w14:textId="77777777" w:rsidR="00FB3105" w:rsidRPr="00FB3105" w:rsidRDefault="00FB3105" w:rsidP="00FB3105">
      <w:pPr>
        <w:bidi/>
        <w:ind w:firstLine="567"/>
        <w:jc w:val="both"/>
        <w:rPr>
          <w:rFonts w:ascii="Arial" w:hAnsi="Arial" w:cs="David"/>
          <w:rtl/>
        </w:rPr>
      </w:pPr>
    </w:p>
    <w:p w14:paraId="26168371" w14:textId="77777777" w:rsidR="00FB3105" w:rsidRPr="00FB3105" w:rsidRDefault="00FB3105" w:rsidP="00FB3105">
      <w:pPr>
        <w:bidi/>
        <w:jc w:val="both"/>
        <w:rPr>
          <w:rFonts w:ascii="Arial" w:hAnsi="Arial" w:cs="David"/>
          <w:rtl/>
        </w:rPr>
      </w:pPr>
      <w:r w:rsidRPr="00FB3105">
        <w:rPr>
          <w:rFonts w:ascii="Arial" w:hAnsi="Arial" w:cs="David"/>
          <w:rtl/>
        </w:rPr>
        <w:br w:type="page"/>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48BD3E79" w14:textId="77777777" w:rsidR="00FB3105" w:rsidRPr="00FB3105" w:rsidRDefault="00FB3105" w:rsidP="00FB3105">
      <w:pPr>
        <w:bidi/>
        <w:ind w:firstLine="567"/>
        <w:jc w:val="both"/>
        <w:rPr>
          <w:rFonts w:ascii="Arial" w:hAnsi="Arial" w:cs="David"/>
          <w:rtl/>
        </w:rPr>
      </w:pPr>
    </w:p>
    <w:p w14:paraId="1F12792E" w14:textId="77777777" w:rsidR="00FB3105" w:rsidRPr="00FB3105" w:rsidRDefault="00FB3105" w:rsidP="00FB3105">
      <w:pPr>
        <w:bidi/>
        <w:ind w:firstLine="567"/>
        <w:jc w:val="both"/>
        <w:rPr>
          <w:rFonts w:ascii="Arial" w:hAnsi="Arial" w:cs="David"/>
          <w:rtl/>
        </w:rPr>
      </w:pPr>
      <w:r w:rsidRPr="00FB3105">
        <w:rPr>
          <w:rFonts w:ascii="Arial" w:hAnsi="Arial" w:cs="David"/>
          <w:rtl/>
        </w:rPr>
        <w:t>סעיף 3 קובע: "שואל ישאל שאלה אחת במסגרת זמן של דקה אחת, השר הנשאל ישיב במסגרת זמן של שתי דקות, וחוזר חלילה."</w:t>
      </w:r>
    </w:p>
    <w:p w14:paraId="22BFAFA8" w14:textId="77777777" w:rsidR="00FB3105" w:rsidRPr="00FB3105" w:rsidRDefault="00FB3105" w:rsidP="00FB3105">
      <w:pPr>
        <w:bidi/>
        <w:ind w:firstLine="567"/>
        <w:jc w:val="both"/>
        <w:rPr>
          <w:rFonts w:ascii="Arial" w:hAnsi="Arial" w:cs="David"/>
          <w:rtl/>
        </w:rPr>
      </w:pPr>
    </w:p>
    <w:p w14:paraId="2EC2809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האם זה מדבר על השאלות </w:t>
      </w:r>
      <w:proofErr w:type="spellStart"/>
      <w:r w:rsidRPr="00FB3105">
        <w:rPr>
          <w:rFonts w:ascii="Arial" w:hAnsi="Arial" w:cs="David"/>
          <w:rtl/>
        </w:rPr>
        <w:t>הספונטניות</w:t>
      </w:r>
      <w:proofErr w:type="spellEnd"/>
      <w:r w:rsidRPr="00FB3105">
        <w:rPr>
          <w:rFonts w:ascii="Arial" w:hAnsi="Arial" w:cs="David"/>
          <w:rtl/>
        </w:rPr>
        <w:t xml:space="preserve"> או על השאלות שהוגשו מראש?</w:t>
      </w:r>
    </w:p>
    <w:p w14:paraId="76CD1D4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35E89AD0" w14:textId="77777777" w:rsidR="00FB3105" w:rsidRPr="00FB3105" w:rsidRDefault="00FB3105" w:rsidP="00FB3105">
      <w:pPr>
        <w:bidi/>
        <w:ind w:firstLine="567"/>
        <w:jc w:val="both"/>
        <w:rPr>
          <w:rFonts w:ascii="Arial" w:hAnsi="Arial" w:cs="David"/>
          <w:rtl/>
        </w:rPr>
      </w:pPr>
    </w:p>
    <w:p w14:paraId="3787E0A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אנחנו דיברנו באופן כללי על המסגרת. </w:t>
      </w:r>
    </w:p>
    <w:p w14:paraId="72C1236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767818FB" w14:textId="77777777" w:rsidR="00FB3105" w:rsidRPr="00FB3105" w:rsidRDefault="00FB3105" w:rsidP="00FB3105">
      <w:pPr>
        <w:bidi/>
        <w:jc w:val="both"/>
        <w:rPr>
          <w:rFonts w:ascii="Arial" w:hAnsi="Arial" w:cs="David"/>
          <w:rtl/>
        </w:rPr>
      </w:pPr>
    </w:p>
    <w:p w14:paraId="78634B0B" w14:textId="77777777" w:rsidR="00FB3105" w:rsidRPr="00FB3105" w:rsidRDefault="00FB3105" w:rsidP="00FB3105">
      <w:pPr>
        <w:bidi/>
        <w:ind w:firstLine="567"/>
        <w:jc w:val="both"/>
        <w:rPr>
          <w:rFonts w:ascii="Arial" w:hAnsi="Arial" w:cs="David"/>
          <w:rtl/>
        </w:rPr>
      </w:pPr>
      <w:r w:rsidRPr="00FB3105">
        <w:rPr>
          <w:rFonts w:ascii="Arial" w:hAnsi="Arial" w:cs="David"/>
          <w:rtl/>
        </w:rPr>
        <w:t>גם וגם. לא יכול להיות ששר יענה על שאילתא עשר דקות - - -</w:t>
      </w:r>
    </w:p>
    <w:p w14:paraId="1442DA90"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3C779A3" w14:textId="77777777" w:rsidR="00FB3105" w:rsidRPr="00FB3105" w:rsidRDefault="00FB3105" w:rsidP="00FB3105">
      <w:pPr>
        <w:bidi/>
        <w:ind w:firstLine="567"/>
        <w:jc w:val="both"/>
        <w:rPr>
          <w:rFonts w:ascii="Arial" w:hAnsi="Arial" w:cs="David"/>
          <w:rtl/>
        </w:rPr>
      </w:pPr>
    </w:p>
    <w:p w14:paraId="76924C4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לכן יש את סגן היושב-ראש, ואני חושב שסגני יושב-ראש צריכים להיות עם היד על הדופק, ולראות. האמת היא ששר לא יכול להתבדר ככל העולה על רוחו, ואני מניח שיש נושאים שהוא בקי בהם, והתשובה תהיה מאוד </w:t>
      </w:r>
      <w:proofErr w:type="spellStart"/>
      <w:r w:rsidRPr="00FB3105">
        <w:rPr>
          <w:rFonts w:ascii="Arial" w:hAnsi="Arial" w:cs="David"/>
          <w:rtl/>
        </w:rPr>
        <w:t>מאוד</w:t>
      </w:r>
      <w:proofErr w:type="spellEnd"/>
      <w:r w:rsidRPr="00FB3105">
        <w:rPr>
          <w:rFonts w:ascii="Arial" w:hAnsi="Arial" w:cs="David"/>
          <w:rtl/>
        </w:rPr>
        <w:t xml:space="preserve"> מפורטת, אבל תהיה אולי מאוד משעממת. אני חושב שזה יהיה תלוי בסגן יושב-ראש הכנסת, או במי שינהל את הישיבה. </w:t>
      </w:r>
    </w:p>
    <w:p w14:paraId="65867AB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731DCC36" w14:textId="77777777" w:rsidR="00FB3105" w:rsidRPr="00FB3105" w:rsidRDefault="00FB3105" w:rsidP="00FB3105">
      <w:pPr>
        <w:bidi/>
        <w:jc w:val="both"/>
        <w:rPr>
          <w:rFonts w:ascii="Arial" w:hAnsi="Arial" w:cs="David"/>
          <w:rtl/>
        </w:rPr>
      </w:pPr>
    </w:p>
    <w:p w14:paraId="593033BE"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בשבוע שעבר </w:t>
      </w:r>
      <w:proofErr w:type="spellStart"/>
      <w:r w:rsidRPr="00FB3105">
        <w:rPr>
          <w:rFonts w:ascii="Arial" w:hAnsi="Arial" w:cs="David"/>
          <w:rtl/>
        </w:rPr>
        <w:t>היתה</w:t>
      </w:r>
      <w:proofErr w:type="spellEnd"/>
      <w:r w:rsidRPr="00FB3105">
        <w:rPr>
          <w:rFonts w:ascii="Arial" w:hAnsi="Arial" w:cs="David"/>
          <w:rtl/>
        </w:rPr>
        <w:t xml:space="preserve"> תופעה, ריכזו לשר אחד עשרות שאילתות. זה שר שכנראה נעדר הרבה, שר שגם קיבל הערה בוועדת האתיקה – הוא השיב במשך עשר דקות על כל שאילתא. </w:t>
      </w:r>
    </w:p>
    <w:p w14:paraId="293DF13E" w14:textId="77777777" w:rsidR="00FB3105" w:rsidRPr="00FB3105" w:rsidRDefault="00FB3105" w:rsidP="00FB3105">
      <w:pPr>
        <w:bidi/>
        <w:ind w:firstLine="567"/>
        <w:jc w:val="both"/>
        <w:rPr>
          <w:rFonts w:ascii="Arial" w:hAnsi="Arial" w:cs="David"/>
          <w:rtl/>
        </w:rPr>
      </w:pPr>
    </w:p>
    <w:p w14:paraId="485C9C9B" w14:textId="77777777" w:rsidR="00FB3105" w:rsidRPr="00FB3105" w:rsidRDefault="00FB3105" w:rsidP="00FB3105">
      <w:pPr>
        <w:bidi/>
        <w:ind w:firstLine="567"/>
        <w:jc w:val="both"/>
        <w:rPr>
          <w:rFonts w:ascii="Arial" w:hAnsi="Arial" w:cs="David"/>
          <w:rtl/>
        </w:rPr>
      </w:pPr>
      <w:r w:rsidRPr="00FB3105">
        <w:rPr>
          <w:rFonts w:ascii="Arial" w:hAnsi="Arial" w:cs="David"/>
          <w:rtl/>
        </w:rPr>
        <w:t>אני חושב ששתי דקות זה סביר, הוא צריך להציג את עיקרי הדברים.</w:t>
      </w:r>
    </w:p>
    <w:p w14:paraId="23F0D24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8BFE42D" w14:textId="77777777" w:rsidR="00FB3105" w:rsidRPr="00FB3105" w:rsidRDefault="00FB3105" w:rsidP="00FB3105">
      <w:pPr>
        <w:bidi/>
        <w:ind w:firstLine="567"/>
        <w:jc w:val="both"/>
        <w:rPr>
          <w:rFonts w:ascii="Arial" w:hAnsi="Arial" w:cs="David"/>
          <w:rtl/>
        </w:rPr>
      </w:pPr>
    </w:p>
    <w:p w14:paraId="24A19241" w14:textId="77777777" w:rsidR="00FB3105" w:rsidRPr="00FB3105" w:rsidRDefault="00FB3105" w:rsidP="00FB3105">
      <w:pPr>
        <w:bidi/>
        <w:ind w:firstLine="567"/>
        <w:jc w:val="both"/>
        <w:rPr>
          <w:rFonts w:ascii="Arial" w:hAnsi="Arial" w:cs="David"/>
          <w:rtl/>
        </w:rPr>
      </w:pPr>
      <w:r w:rsidRPr="00FB3105">
        <w:rPr>
          <w:rFonts w:ascii="Arial" w:hAnsi="Arial" w:cs="David"/>
          <w:rtl/>
        </w:rPr>
        <w:t>הזמן הוא סביר, אם הוא גולש מעבר לשתי דקות, עד שלוש דקות נראה לי גם סביר, אבל שוב – זה נתון לשיקול-דעתו של סגן יושב-ראש הכנסת או מנהל הישיבה. עד כאן בסדר?</w:t>
      </w:r>
    </w:p>
    <w:p w14:paraId="65747D6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40FC0F05" w14:textId="77777777" w:rsidR="00FB3105" w:rsidRPr="00FB3105" w:rsidRDefault="00FB3105" w:rsidP="00FB3105">
      <w:pPr>
        <w:bidi/>
        <w:jc w:val="both"/>
        <w:rPr>
          <w:rFonts w:ascii="Arial" w:hAnsi="Arial" w:cs="David"/>
          <w:rtl/>
        </w:rPr>
      </w:pPr>
    </w:p>
    <w:p w14:paraId="20D8FF8C"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אבל להשאיר את המגבלה של שתי דקות, עם אפשרות שהיושב-ראש </w:t>
      </w:r>
      <w:proofErr w:type="spellStart"/>
      <w:r w:rsidRPr="00FB3105">
        <w:rPr>
          <w:rFonts w:ascii="Arial" w:hAnsi="Arial" w:cs="David"/>
          <w:rtl/>
        </w:rPr>
        <w:t>יתן</w:t>
      </w:r>
      <w:proofErr w:type="spellEnd"/>
      <w:r w:rsidRPr="00FB3105">
        <w:rPr>
          <w:rFonts w:ascii="Arial" w:hAnsi="Arial" w:cs="David"/>
          <w:rtl/>
        </w:rPr>
        <w:t xml:space="preserve"> לו תוספת. </w:t>
      </w:r>
    </w:p>
    <w:p w14:paraId="3FD0515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5CD21EA" w14:textId="77777777" w:rsidR="00FB3105" w:rsidRPr="00FB3105" w:rsidRDefault="00FB3105" w:rsidP="00FB3105">
      <w:pPr>
        <w:bidi/>
        <w:ind w:firstLine="567"/>
        <w:jc w:val="both"/>
        <w:rPr>
          <w:rFonts w:ascii="Arial" w:hAnsi="Arial" w:cs="David"/>
          <w:rtl/>
        </w:rPr>
      </w:pPr>
    </w:p>
    <w:p w14:paraId="199AE766"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נכון. </w:t>
      </w:r>
    </w:p>
    <w:p w14:paraId="66AC0247"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6FE04FE8" w14:textId="77777777" w:rsidR="00FB3105" w:rsidRPr="00FB3105" w:rsidRDefault="00FB3105" w:rsidP="00FB3105">
      <w:pPr>
        <w:bidi/>
        <w:ind w:firstLine="567"/>
        <w:jc w:val="both"/>
        <w:rPr>
          <w:rFonts w:ascii="Arial" w:hAnsi="Arial" w:cs="David"/>
          <w:rtl/>
        </w:rPr>
      </w:pPr>
      <w:r w:rsidRPr="00FB3105">
        <w:rPr>
          <w:rFonts w:ascii="Arial" w:hAnsi="Arial" w:cs="David"/>
          <w:rtl/>
        </w:rPr>
        <w:br/>
        <w:t>"אי הגעה לשעת השאלות</w:t>
      </w:r>
    </w:p>
    <w:p w14:paraId="0B6669A0" w14:textId="77777777" w:rsidR="00FB3105" w:rsidRPr="00FB3105" w:rsidRDefault="00FB3105" w:rsidP="00FB3105">
      <w:pPr>
        <w:bidi/>
        <w:jc w:val="both"/>
        <w:rPr>
          <w:rFonts w:ascii="Arial" w:hAnsi="Arial" w:cs="David"/>
          <w:rtl/>
        </w:rPr>
      </w:pPr>
      <w:r w:rsidRPr="00FB3105">
        <w:rPr>
          <w:rFonts w:ascii="Arial" w:hAnsi="Arial" w:cs="David"/>
          <w:rtl/>
        </w:rPr>
        <w:t xml:space="preserve">5. נעדר חבר הכנסת ששאלתו הועברה לשר הנשאל פעמיים מ"שעת שאלות" באותו כנס של </w:t>
      </w:r>
    </w:p>
    <w:p w14:paraId="72EED9CB" w14:textId="77777777" w:rsidR="00FB3105" w:rsidRPr="00FB3105" w:rsidRDefault="00FB3105" w:rsidP="00FB3105">
      <w:pPr>
        <w:bidi/>
        <w:jc w:val="both"/>
        <w:rPr>
          <w:rFonts w:ascii="Arial" w:hAnsi="Arial" w:cs="David"/>
          <w:rtl/>
        </w:rPr>
      </w:pPr>
      <w:r w:rsidRPr="00FB3105">
        <w:rPr>
          <w:rFonts w:ascii="Arial" w:hAnsi="Arial" w:cs="David"/>
          <w:rtl/>
        </w:rPr>
        <w:t xml:space="preserve">    הכנסת, ולא הודיע על כך למזכירות הכנסת מראש, לא יורשה לשאול שאלות ב"שעת שאלות" </w:t>
      </w:r>
    </w:p>
    <w:p w14:paraId="50262334" w14:textId="77777777" w:rsidR="00FB3105" w:rsidRPr="00FB3105" w:rsidRDefault="00FB3105" w:rsidP="00FB3105">
      <w:pPr>
        <w:bidi/>
        <w:jc w:val="both"/>
        <w:rPr>
          <w:rFonts w:ascii="Arial" w:hAnsi="Arial" w:cs="David"/>
          <w:rtl/>
        </w:rPr>
      </w:pPr>
      <w:r w:rsidRPr="00FB3105">
        <w:rPr>
          <w:rFonts w:ascii="Arial" w:hAnsi="Arial" w:cs="David"/>
          <w:rtl/>
        </w:rPr>
        <w:t xml:space="preserve">    נוספת באותו מושב של הכנסת.</w:t>
      </w:r>
    </w:p>
    <w:p w14:paraId="62214F71"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32F17BD1" w14:textId="77777777" w:rsidR="00FB3105" w:rsidRPr="00FB3105" w:rsidRDefault="00FB3105" w:rsidP="00FB3105">
      <w:pPr>
        <w:bidi/>
        <w:jc w:val="both"/>
        <w:rPr>
          <w:rFonts w:ascii="Arial" w:hAnsi="Arial" w:cs="David"/>
          <w:rtl/>
        </w:rPr>
      </w:pPr>
    </w:p>
    <w:p w14:paraId="7527CBA0" w14:textId="77777777" w:rsidR="00FB3105" w:rsidRPr="00FB3105" w:rsidRDefault="00FB3105" w:rsidP="00FB3105">
      <w:pPr>
        <w:bidi/>
        <w:jc w:val="both"/>
        <w:rPr>
          <w:rFonts w:ascii="Arial" w:hAnsi="Arial" w:cs="David"/>
          <w:rtl/>
        </w:rPr>
      </w:pPr>
      <w:r w:rsidRPr="00FB3105">
        <w:rPr>
          <w:rFonts w:ascii="Arial" w:hAnsi="Arial" w:cs="David"/>
          <w:rtl/>
        </w:rPr>
        <w:tab/>
        <w:t xml:space="preserve">זו תשובה למה שחבר הכנסת </w:t>
      </w:r>
      <w:proofErr w:type="spellStart"/>
      <w:r w:rsidRPr="00FB3105">
        <w:rPr>
          <w:rFonts w:ascii="Arial" w:hAnsi="Arial" w:cs="David"/>
          <w:rtl/>
        </w:rPr>
        <w:t>אדלשטיין</w:t>
      </w:r>
      <w:proofErr w:type="spellEnd"/>
      <w:r w:rsidRPr="00FB3105">
        <w:rPr>
          <w:rFonts w:ascii="Arial" w:hAnsi="Arial" w:cs="David"/>
          <w:rtl/>
        </w:rPr>
        <w:t xml:space="preserve"> העלה – עניין הסנקציה כשחברי כנסת נעדרים מהשאילתות שהם מגישים. </w:t>
      </w:r>
    </w:p>
    <w:p w14:paraId="12BBBD0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74E76DA" w14:textId="77777777" w:rsidR="00FB3105" w:rsidRPr="00FB3105" w:rsidRDefault="00FB3105" w:rsidP="00FB3105">
      <w:pPr>
        <w:pStyle w:val="Heading5"/>
        <w:rPr>
          <w:rFonts w:ascii="Arial" w:hAnsi="Arial"/>
          <w:rtl/>
        </w:rPr>
      </w:pPr>
    </w:p>
    <w:p w14:paraId="28325879" w14:textId="77777777" w:rsidR="00FB3105" w:rsidRPr="00FB3105" w:rsidRDefault="00FB3105" w:rsidP="00FB3105">
      <w:pPr>
        <w:bidi/>
        <w:jc w:val="both"/>
        <w:rPr>
          <w:rFonts w:ascii="Arial" w:hAnsi="Arial" w:cs="David"/>
          <w:rtl/>
        </w:rPr>
      </w:pPr>
      <w:r w:rsidRPr="00FB3105">
        <w:rPr>
          <w:rFonts w:ascii="Arial" w:hAnsi="Arial" w:cs="David"/>
          <w:rtl/>
        </w:rPr>
        <w:tab/>
        <w:t xml:space="preserve"> מה, לא יוכל בכלל? </w:t>
      </w:r>
    </w:p>
    <w:p w14:paraId="2E78D42D"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6C70A15B" w14:textId="77777777" w:rsidR="00FB3105" w:rsidRPr="00FB3105" w:rsidRDefault="00FB3105" w:rsidP="00FB3105">
      <w:pPr>
        <w:bidi/>
        <w:jc w:val="both"/>
        <w:rPr>
          <w:rFonts w:ascii="Arial" w:hAnsi="Arial" w:cs="David"/>
          <w:rtl/>
        </w:rPr>
      </w:pPr>
    </w:p>
    <w:p w14:paraId="37EB0630" w14:textId="77777777" w:rsidR="00FB3105" w:rsidRPr="00FB3105" w:rsidRDefault="00FB3105" w:rsidP="00FB3105">
      <w:pPr>
        <w:bidi/>
        <w:jc w:val="both"/>
        <w:rPr>
          <w:rFonts w:ascii="Arial" w:hAnsi="Arial" w:cs="David"/>
          <w:rtl/>
        </w:rPr>
      </w:pPr>
      <w:r w:rsidRPr="00FB3105">
        <w:rPr>
          <w:rFonts w:ascii="Arial" w:hAnsi="Arial" w:cs="David"/>
          <w:rtl/>
        </w:rPr>
        <w:tab/>
        <w:t>באותו מושב. אני אבהיר את הסנקציה.</w:t>
      </w:r>
    </w:p>
    <w:p w14:paraId="4E59291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4D8A4666" w14:textId="77777777" w:rsidR="00FB3105" w:rsidRPr="00FB3105" w:rsidRDefault="00FB3105" w:rsidP="00FB3105">
      <w:pPr>
        <w:bidi/>
        <w:jc w:val="both"/>
        <w:rPr>
          <w:rFonts w:ascii="Arial" w:hAnsi="Arial" w:cs="David"/>
          <w:rtl/>
        </w:rPr>
      </w:pPr>
    </w:p>
    <w:p w14:paraId="4CBB983C"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חושב שזה קצת לא מן האיזון, אני אסביר מדוע. אנחנו שולחים שאילתות לשרים. לפעמים "מתייבשים" שלושה-ארבעה חודשים. </w:t>
      </w:r>
    </w:p>
    <w:p w14:paraId="53CC263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59E1EAF5" w14:textId="77777777" w:rsidR="00FB3105" w:rsidRPr="00FB3105" w:rsidRDefault="00FB3105" w:rsidP="00FB3105">
      <w:pPr>
        <w:pStyle w:val="Heading5"/>
        <w:rPr>
          <w:rFonts w:ascii="Arial" w:hAnsi="Arial"/>
          <w:rtl/>
        </w:rPr>
      </w:pPr>
    </w:p>
    <w:p w14:paraId="4AFFABF2" w14:textId="77777777" w:rsidR="00FB3105" w:rsidRPr="00FB3105" w:rsidRDefault="00FB3105" w:rsidP="00FB3105">
      <w:pPr>
        <w:bidi/>
        <w:jc w:val="both"/>
        <w:rPr>
          <w:rFonts w:ascii="Arial" w:hAnsi="Arial" w:cs="David"/>
          <w:rtl/>
        </w:rPr>
      </w:pPr>
      <w:r w:rsidRPr="00FB3105">
        <w:rPr>
          <w:rFonts w:ascii="Arial" w:hAnsi="Arial" w:cs="David"/>
          <w:rtl/>
        </w:rPr>
        <w:tab/>
        <w:t xml:space="preserve">שלושה-ארבעה? לפעמים שנה וחצי. </w:t>
      </w:r>
    </w:p>
    <w:p w14:paraId="4D742ED1"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7D34E1D6" w14:textId="77777777" w:rsidR="00FB3105" w:rsidRPr="00FB3105" w:rsidRDefault="00FB3105" w:rsidP="00FB3105">
      <w:pPr>
        <w:bidi/>
        <w:jc w:val="both"/>
        <w:rPr>
          <w:rFonts w:ascii="Arial" w:hAnsi="Arial" w:cs="David"/>
          <w:rtl/>
        </w:rPr>
      </w:pPr>
    </w:p>
    <w:p w14:paraId="70C8CDBE" w14:textId="77777777" w:rsidR="00FB3105" w:rsidRPr="00FB3105" w:rsidRDefault="00FB3105" w:rsidP="00FB3105">
      <w:pPr>
        <w:bidi/>
        <w:jc w:val="both"/>
        <w:rPr>
          <w:rFonts w:ascii="Arial" w:hAnsi="Arial" w:cs="David"/>
          <w:rtl/>
        </w:rPr>
      </w:pPr>
      <w:r w:rsidRPr="00FB3105">
        <w:rPr>
          <w:rFonts w:ascii="Arial" w:hAnsi="Arial" w:cs="David"/>
          <w:rtl/>
        </w:rPr>
        <w:tab/>
        <w:t xml:space="preserve"> יש שר אחד – השר שלו. </w:t>
      </w:r>
    </w:p>
    <w:p w14:paraId="6289EDBA"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6071F493" w14:textId="77777777" w:rsidR="00FB3105" w:rsidRPr="00FB3105" w:rsidRDefault="00FB3105" w:rsidP="00FB3105">
      <w:pPr>
        <w:pStyle w:val="Heading5"/>
        <w:rPr>
          <w:rFonts w:ascii="Arial" w:hAnsi="Arial"/>
          <w:rtl/>
        </w:rPr>
      </w:pPr>
    </w:p>
    <w:p w14:paraId="0EC09CD9" w14:textId="77777777" w:rsidR="00FB3105" w:rsidRPr="00FB3105" w:rsidRDefault="00FB3105" w:rsidP="00FB3105">
      <w:pPr>
        <w:bidi/>
        <w:jc w:val="both"/>
        <w:rPr>
          <w:rFonts w:ascii="Arial" w:hAnsi="Arial" w:cs="David"/>
          <w:rtl/>
        </w:rPr>
      </w:pPr>
      <w:r w:rsidRPr="00FB3105">
        <w:rPr>
          <w:rFonts w:ascii="Arial" w:hAnsi="Arial" w:cs="David"/>
          <w:rtl/>
        </w:rPr>
        <w:tab/>
        <w:t xml:space="preserve"> הוא עונה כבר-  שינה את דרכיו. </w:t>
      </w:r>
    </w:p>
    <w:p w14:paraId="0E4DE47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5D423C1C" w14:textId="77777777" w:rsidR="00FB3105" w:rsidRPr="00FB3105" w:rsidRDefault="00FB3105" w:rsidP="00FB3105">
      <w:pPr>
        <w:bidi/>
        <w:jc w:val="both"/>
        <w:rPr>
          <w:rFonts w:ascii="Arial" w:hAnsi="Arial" w:cs="David"/>
          <w:rtl/>
        </w:rPr>
      </w:pPr>
    </w:p>
    <w:p w14:paraId="5108F5AF" w14:textId="77777777" w:rsidR="00FB3105" w:rsidRPr="00FB3105" w:rsidRDefault="00FB3105" w:rsidP="00FB3105">
      <w:pPr>
        <w:bidi/>
        <w:jc w:val="both"/>
        <w:rPr>
          <w:rFonts w:ascii="Arial" w:hAnsi="Arial" w:cs="David"/>
          <w:rtl/>
        </w:rPr>
      </w:pPr>
      <w:r w:rsidRPr="00FB3105">
        <w:rPr>
          <w:rFonts w:ascii="Arial" w:hAnsi="Arial" w:cs="David"/>
          <w:rtl/>
        </w:rPr>
        <w:tab/>
        <w:t xml:space="preserve"> אנחנו מקבלים את ההודעה על השאילתא בהתרעה קצרה מאוד  בדואר האלקטרוני. לפעמים אתה בפגישות, יש סדרי-יום. </w:t>
      </w:r>
    </w:p>
    <w:p w14:paraId="5FC6098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B692AEE" w14:textId="77777777" w:rsidR="00FB3105" w:rsidRPr="00FB3105" w:rsidRDefault="00FB3105" w:rsidP="00FB3105">
      <w:pPr>
        <w:bidi/>
        <w:jc w:val="both"/>
        <w:rPr>
          <w:rFonts w:ascii="Arial" w:hAnsi="Arial" w:cs="David"/>
          <w:rtl/>
        </w:rPr>
      </w:pPr>
    </w:p>
    <w:p w14:paraId="1CA0DBF5" w14:textId="77777777" w:rsidR="00FB3105" w:rsidRPr="00FB3105" w:rsidRDefault="00FB3105" w:rsidP="00FB3105">
      <w:pPr>
        <w:bidi/>
        <w:jc w:val="both"/>
        <w:rPr>
          <w:rFonts w:ascii="Arial" w:hAnsi="Arial" w:cs="David"/>
          <w:rtl/>
        </w:rPr>
      </w:pPr>
      <w:r w:rsidRPr="00FB3105">
        <w:rPr>
          <w:rFonts w:ascii="Arial" w:hAnsi="Arial" w:cs="David"/>
          <w:rtl/>
        </w:rPr>
        <w:tab/>
        <w:t xml:space="preserve">אבל פה זה לא יקרה. </w:t>
      </w:r>
    </w:p>
    <w:p w14:paraId="62230444"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7467A2BB" w14:textId="77777777" w:rsidR="00FB3105" w:rsidRPr="00FB3105" w:rsidRDefault="00FB3105" w:rsidP="00FB3105">
      <w:pPr>
        <w:bidi/>
        <w:jc w:val="both"/>
        <w:rPr>
          <w:rFonts w:ascii="Arial" w:hAnsi="Arial" w:cs="David"/>
          <w:rtl/>
        </w:rPr>
      </w:pPr>
    </w:p>
    <w:p w14:paraId="46DACDB4" w14:textId="77777777" w:rsidR="00FB3105" w:rsidRPr="00FB3105" w:rsidRDefault="00FB3105" w:rsidP="00FB3105">
      <w:pPr>
        <w:bidi/>
        <w:jc w:val="both"/>
        <w:rPr>
          <w:rFonts w:ascii="Arial" w:hAnsi="Arial" w:cs="David"/>
          <w:rtl/>
        </w:rPr>
      </w:pPr>
      <w:r w:rsidRPr="00FB3105">
        <w:rPr>
          <w:rFonts w:ascii="Arial" w:hAnsi="Arial" w:cs="David"/>
          <w:rtl/>
        </w:rPr>
        <w:tab/>
        <w:t>כל אחד קובע לעצמו לוח זמנים. אני – אף אחד לא יכול לחשוד בי שאני אשאל שאילתא ולא ארצה להיות במליאה כשעונים, אבל אם קבעתי משהו, שכבר דחיתי אותו ארבע פעמים – אני לא יכול לדחות אותו שוב.</w:t>
      </w:r>
    </w:p>
    <w:p w14:paraId="53125046"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09E7E20" w14:textId="77777777" w:rsidR="00FB3105" w:rsidRPr="00FB3105" w:rsidRDefault="00FB3105" w:rsidP="00FB3105">
      <w:pPr>
        <w:pStyle w:val="Heading5"/>
        <w:rPr>
          <w:rFonts w:ascii="Arial" w:hAnsi="Arial"/>
          <w:rtl/>
        </w:rPr>
      </w:pPr>
    </w:p>
    <w:p w14:paraId="5B594C4B" w14:textId="77777777" w:rsidR="00FB3105" w:rsidRPr="00FB3105" w:rsidRDefault="00FB3105" w:rsidP="00FB3105">
      <w:pPr>
        <w:bidi/>
        <w:jc w:val="both"/>
        <w:rPr>
          <w:rFonts w:ascii="Arial" w:hAnsi="Arial" w:cs="David"/>
          <w:rtl/>
        </w:rPr>
      </w:pPr>
      <w:r w:rsidRPr="00FB3105">
        <w:rPr>
          <w:rFonts w:ascii="Arial" w:hAnsi="Arial" w:cs="David"/>
          <w:rtl/>
        </w:rPr>
        <w:tab/>
        <w:t xml:space="preserve"> נכון. </w:t>
      </w:r>
    </w:p>
    <w:p w14:paraId="0BD0BBB5"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61BDC141" w14:textId="77777777" w:rsidR="00FB3105" w:rsidRPr="00FB3105" w:rsidRDefault="00FB3105" w:rsidP="00FB3105">
      <w:pPr>
        <w:bidi/>
        <w:jc w:val="both"/>
        <w:rPr>
          <w:rFonts w:ascii="Arial" w:hAnsi="Arial" w:cs="David"/>
          <w:rtl/>
        </w:rPr>
      </w:pPr>
    </w:p>
    <w:p w14:paraId="47ABC4C9" w14:textId="77777777" w:rsidR="00FB3105" w:rsidRPr="00FB3105" w:rsidRDefault="00FB3105" w:rsidP="00FB3105">
      <w:pPr>
        <w:bidi/>
        <w:jc w:val="both"/>
        <w:rPr>
          <w:rFonts w:ascii="Arial" w:hAnsi="Arial" w:cs="David"/>
          <w:rtl/>
        </w:rPr>
      </w:pPr>
      <w:r w:rsidRPr="00FB3105">
        <w:rPr>
          <w:rFonts w:ascii="Arial" w:hAnsi="Arial" w:cs="David"/>
          <w:rtl/>
        </w:rPr>
        <w:tab/>
        <w:t xml:space="preserve">פה אתה תדע מראש הרבה זמן. שבועיים מראש אתה תדע. </w:t>
      </w:r>
    </w:p>
    <w:p w14:paraId="23A93B9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2E610C1E" w14:textId="77777777" w:rsidR="00FB3105" w:rsidRPr="00FB3105" w:rsidRDefault="00FB3105" w:rsidP="00FB3105">
      <w:pPr>
        <w:bidi/>
        <w:jc w:val="both"/>
        <w:rPr>
          <w:rFonts w:ascii="Arial" w:hAnsi="Arial" w:cs="David"/>
          <w:rtl/>
        </w:rPr>
      </w:pPr>
    </w:p>
    <w:p w14:paraId="5C1AAE11"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רוצה להציע משהו שיתקן את הרושם הלא טוב. אני חושב שסגן המזכיר, או מזכירות הכנסת, יוודאו באותו יום – כשיש התחייבויות, שזה יועבר לפרוטוקול, לא צריך את הסאגה הזאת שאומרים: חבר הכנסת כך וכך אינו נוכח – לפרוטוקול. </w:t>
      </w:r>
    </w:p>
    <w:p w14:paraId="0694B3D9"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11C42E01" w14:textId="77777777" w:rsidR="00FB3105" w:rsidRPr="00FB3105" w:rsidRDefault="00FB3105" w:rsidP="00FB3105">
      <w:pPr>
        <w:bidi/>
        <w:jc w:val="both"/>
        <w:rPr>
          <w:rFonts w:ascii="Arial" w:hAnsi="Arial" w:cs="David"/>
          <w:u w:val="single"/>
          <w:rtl/>
        </w:rPr>
      </w:pPr>
    </w:p>
    <w:p w14:paraId="2E25893F"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מציע שיהיו סנקציות על מזכירות הכנסת, לא על חברי הכנסת. </w:t>
      </w:r>
    </w:p>
    <w:p w14:paraId="710F0828"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68B8D14D" w14:textId="77777777" w:rsidR="00FB3105" w:rsidRPr="00FB3105" w:rsidRDefault="00FB3105" w:rsidP="00FB3105">
      <w:pPr>
        <w:pStyle w:val="Heading5"/>
        <w:rPr>
          <w:rFonts w:ascii="Arial" w:hAnsi="Arial"/>
          <w:rtl/>
        </w:rPr>
      </w:pPr>
    </w:p>
    <w:p w14:paraId="15427109" w14:textId="77777777" w:rsidR="00FB3105" w:rsidRPr="00FB3105" w:rsidRDefault="00FB3105" w:rsidP="00FB3105">
      <w:pPr>
        <w:bidi/>
        <w:jc w:val="both"/>
        <w:rPr>
          <w:rFonts w:ascii="Arial" w:hAnsi="Arial" w:cs="David"/>
          <w:rtl/>
        </w:rPr>
      </w:pPr>
      <w:r w:rsidRPr="00FB3105">
        <w:rPr>
          <w:rFonts w:ascii="Arial" w:hAnsi="Arial" w:cs="David"/>
          <w:rtl/>
        </w:rPr>
        <w:tab/>
        <w:t xml:space="preserve"> זה מאוד לא מידתי – הסנקציה הזאת. </w:t>
      </w:r>
    </w:p>
    <w:p w14:paraId="30F715A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12056D2D" w14:textId="77777777" w:rsidR="00FB3105" w:rsidRPr="00FB3105" w:rsidRDefault="00FB3105" w:rsidP="00FB3105">
      <w:pPr>
        <w:bidi/>
        <w:jc w:val="both"/>
        <w:rPr>
          <w:rFonts w:ascii="Arial" w:hAnsi="Arial" w:cs="David"/>
          <w:u w:val="single"/>
          <w:rtl/>
        </w:rPr>
      </w:pPr>
    </w:p>
    <w:p w14:paraId="753A06D9" w14:textId="77777777" w:rsidR="00FB3105" w:rsidRPr="00FB3105" w:rsidRDefault="00FB3105" w:rsidP="00FB3105">
      <w:pPr>
        <w:bidi/>
        <w:jc w:val="both"/>
        <w:rPr>
          <w:rFonts w:ascii="Arial" w:hAnsi="Arial" w:cs="David"/>
          <w:rtl/>
        </w:rPr>
      </w:pPr>
      <w:r w:rsidRPr="00FB3105">
        <w:rPr>
          <w:rFonts w:ascii="Arial" w:hAnsi="Arial" w:cs="David"/>
          <w:rtl/>
        </w:rPr>
        <w:tab/>
        <w:t xml:space="preserve">תודה, אדוני היושב-ראש. כל הגישה החדשה הזאת – שהיא לא באה לביטוי רק בסעיף הזה- שצריך להשית סנקציות על חברי הכנסת, על חברי הפרלמנט, אם הם לא מודיעים מראש למזכירות הכנסת – רבותי, מי שלא מודיע זה מזכירות הכנסת. </w:t>
      </w:r>
    </w:p>
    <w:p w14:paraId="4E25B92E" w14:textId="77777777" w:rsidR="00FB3105" w:rsidRPr="00FB3105" w:rsidRDefault="00FB3105" w:rsidP="00FB3105">
      <w:pPr>
        <w:bidi/>
        <w:jc w:val="both"/>
        <w:rPr>
          <w:rFonts w:ascii="Arial" w:hAnsi="Arial" w:cs="David"/>
          <w:rtl/>
        </w:rPr>
      </w:pPr>
    </w:p>
    <w:p w14:paraId="183DE76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ועם כל הכבוד, התפיסה הזאת שחברי הכנסת מפריעים למזכירות הכנסת בעבודתה – כן, אם הם באים, הם מאוד מפריעים.... אני דווקא אומר את זה כמי שמאוד מקפיד – מאוד </w:t>
      </w:r>
      <w:proofErr w:type="spellStart"/>
      <w:r w:rsidRPr="00FB3105">
        <w:rPr>
          <w:rFonts w:ascii="Arial" w:hAnsi="Arial" w:cs="David"/>
          <w:rtl/>
        </w:rPr>
        <w:t>מאוד</w:t>
      </w:r>
      <w:proofErr w:type="spellEnd"/>
      <w:r w:rsidRPr="00FB3105">
        <w:rPr>
          <w:rFonts w:ascii="Arial" w:hAnsi="Arial" w:cs="David"/>
          <w:rtl/>
        </w:rPr>
        <w:t xml:space="preserve"> מקפיד על נוכחות, ולא יוצא, ואם אני לא מדבר אני מבקש שימחקו אותי מרשימת הדוברים, אבל זה לא קשור. </w:t>
      </w:r>
    </w:p>
    <w:p w14:paraId="19E38ED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9EBDD4B" w14:textId="77777777" w:rsidR="00FB3105" w:rsidRPr="00FB3105" w:rsidRDefault="00FB3105" w:rsidP="00FB3105">
      <w:pPr>
        <w:bidi/>
        <w:ind w:firstLine="567"/>
        <w:jc w:val="both"/>
        <w:rPr>
          <w:rFonts w:ascii="Arial" w:hAnsi="Arial" w:cs="David"/>
          <w:rtl/>
        </w:rPr>
      </w:pPr>
    </w:p>
    <w:p w14:paraId="78956481" w14:textId="77777777" w:rsidR="00FB3105" w:rsidRPr="00FB3105" w:rsidRDefault="00FB3105" w:rsidP="00FB3105">
      <w:pPr>
        <w:bidi/>
        <w:jc w:val="both"/>
        <w:rPr>
          <w:rFonts w:ascii="Arial" w:hAnsi="Arial" w:cs="David"/>
          <w:rtl/>
        </w:rPr>
      </w:pPr>
      <w:r w:rsidRPr="00FB3105">
        <w:rPr>
          <w:rFonts w:ascii="Arial" w:hAnsi="Arial" w:cs="David"/>
          <w:rtl/>
        </w:rPr>
        <w:tab/>
        <w:t xml:space="preserve">נכון. ככה ראוי לנהוג, ואז לא קוראים את שמך ולא אומרים שאתה איננו. </w:t>
      </w:r>
    </w:p>
    <w:p w14:paraId="163D9609"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53B1A3C5" w14:textId="77777777" w:rsidR="00FB3105" w:rsidRPr="00FB3105" w:rsidRDefault="00FB3105" w:rsidP="00FB3105">
      <w:pPr>
        <w:bidi/>
        <w:jc w:val="both"/>
        <w:rPr>
          <w:rFonts w:ascii="Arial" w:hAnsi="Arial" w:cs="David"/>
          <w:u w:val="single"/>
          <w:rtl/>
        </w:rPr>
      </w:pPr>
    </w:p>
    <w:p w14:paraId="60E4A7DD" w14:textId="77777777" w:rsidR="00FB3105" w:rsidRPr="00FB3105" w:rsidRDefault="00FB3105" w:rsidP="00FB3105">
      <w:pPr>
        <w:bidi/>
        <w:jc w:val="both"/>
        <w:rPr>
          <w:rFonts w:ascii="Arial" w:hAnsi="Arial" w:cs="David"/>
          <w:rtl/>
        </w:rPr>
      </w:pPr>
      <w:r w:rsidRPr="00FB3105">
        <w:rPr>
          <w:rFonts w:ascii="Arial" w:hAnsi="Arial" w:cs="David"/>
          <w:rtl/>
        </w:rPr>
        <w:tab/>
        <w:t xml:space="preserve"> אבל זה לא קשור. לחבר כנסת יש כלי </w:t>
      </w:r>
      <w:proofErr w:type="spellStart"/>
      <w:r w:rsidRPr="00FB3105">
        <w:rPr>
          <w:rFonts w:ascii="Arial" w:hAnsi="Arial" w:cs="David"/>
          <w:rtl/>
        </w:rPr>
        <w:t>פרלמנטרי</w:t>
      </w:r>
      <w:proofErr w:type="spellEnd"/>
      <w:r w:rsidRPr="00FB3105">
        <w:rPr>
          <w:rFonts w:ascii="Arial" w:hAnsi="Arial" w:cs="David"/>
          <w:rtl/>
        </w:rPr>
        <w:t xml:space="preserve">. מה, הכלי הזה שייך לו? הוא שייך לציבור ששלח אותו. אז מה נעניש אותו? - לא ניתן לך לשאול שאלות? אולי גם לא ניתן לך להציע הצעות חוק? אולי נשעה אותך? </w:t>
      </w:r>
    </w:p>
    <w:p w14:paraId="3F08A75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A07CD0E" w14:textId="77777777" w:rsidR="00FB3105" w:rsidRPr="00FB3105" w:rsidRDefault="00FB3105" w:rsidP="00FB3105">
      <w:pPr>
        <w:bidi/>
        <w:jc w:val="both"/>
        <w:rPr>
          <w:rFonts w:ascii="Arial" w:hAnsi="Arial" w:cs="David"/>
          <w:rtl/>
        </w:rPr>
      </w:pPr>
    </w:p>
    <w:p w14:paraId="28526AE1" w14:textId="77777777" w:rsidR="00FB3105" w:rsidRPr="00FB3105" w:rsidRDefault="00FB3105" w:rsidP="00FB3105">
      <w:pPr>
        <w:bidi/>
        <w:jc w:val="both"/>
        <w:rPr>
          <w:rFonts w:ascii="Arial" w:hAnsi="Arial" w:cs="David"/>
          <w:rtl/>
        </w:rPr>
      </w:pPr>
      <w:r w:rsidRPr="00FB3105">
        <w:rPr>
          <w:rFonts w:ascii="Arial" w:hAnsi="Arial" w:cs="David"/>
          <w:rtl/>
        </w:rPr>
        <w:tab/>
        <w:t>ואין לו שום מחויבות?</w:t>
      </w:r>
    </w:p>
    <w:p w14:paraId="7CDAF69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7732787C" w14:textId="77777777" w:rsidR="00FB3105" w:rsidRPr="00FB3105" w:rsidRDefault="00FB3105" w:rsidP="00FB3105">
      <w:pPr>
        <w:bidi/>
        <w:jc w:val="both"/>
        <w:rPr>
          <w:rFonts w:ascii="Arial" w:hAnsi="Arial" w:cs="David"/>
          <w:u w:val="single"/>
          <w:rtl/>
        </w:rPr>
      </w:pPr>
    </w:p>
    <w:p w14:paraId="66451C77" w14:textId="77777777" w:rsidR="00FB3105" w:rsidRPr="00FB3105" w:rsidRDefault="00FB3105" w:rsidP="00FB3105">
      <w:pPr>
        <w:bidi/>
        <w:jc w:val="both"/>
        <w:rPr>
          <w:rFonts w:ascii="Arial" w:hAnsi="Arial" w:cs="David"/>
          <w:rtl/>
        </w:rPr>
      </w:pPr>
      <w:r w:rsidRPr="00FB3105">
        <w:rPr>
          <w:rFonts w:ascii="Arial" w:hAnsi="Arial" w:cs="David"/>
          <w:rtl/>
        </w:rPr>
        <w:tab/>
        <w:t xml:space="preserve"> יש לו מחויבות. הציבור שופט אותו. איך אמרה חברת הכנסת </w:t>
      </w:r>
      <w:proofErr w:type="spellStart"/>
      <w:r w:rsidRPr="00FB3105">
        <w:rPr>
          <w:rFonts w:ascii="Arial" w:hAnsi="Arial" w:cs="David"/>
          <w:rtl/>
        </w:rPr>
        <w:t>יחימוביץ</w:t>
      </w:r>
      <w:proofErr w:type="spellEnd"/>
      <w:r w:rsidRPr="00FB3105">
        <w:rPr>
          <w:rFonts w:ascii="Arial" w:hAnsi="Arial" w:cs="David"/>
          <w:rtl/>
        </w:rPr>
        <w:t xml:space="preserve">'? בערוץ 99 רואים אותו, הוא לא היה – עושים ממנו צחוק; יעקב </w:t>
      </w:r>
      <w:proofErr w:type="spellStart"/>
      <w:r w:rsidRPr="00FB3105">
        <w:rPr>
          <w:rFonts w:ascii="Arial" w:hAnsi="Arial" w:cs="David"/>
          <w:rtl/>
        </w:rPr>
        <w:t>אייכלר</w:t>
      </w:r>
      <w:proofErr w:type="spellEnd"/>
      <w:r w:rsidRPr="00FB3105">
        <w:rPr>
          <w:rFonts w:ascii="Arial" w:hAnsi="Arial" w:cs="David"/>
          <w:rtl/>
        </w:rPr>
        <w:t xml:space="preserve"> כל שבוע בתוכנית שלו – כצופה נאמן אני יכול להעיד על כך.</w:t>
      </w:r>
    </w:p>
    <w:p w14:paraId="0461DEF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9B38C7D" w14:textId="77777777" w:rsidR="00FB3105" w:rsidRPr="00FB3105" w:rsidRDefault="00FB3105" w:rsidP="00FB3105">
      <w:pPr>
        <w:bidi/>
        <w:jc w:val="both"/>
        <w:rPr>
          <w:rFonts w:ascii="Arial" w:hAnsi="Arial" w:cs="David"/>
          <w:rtl/>
        </w:rPr>
      </w:pPr>
    </w:p>
    <w:p w14:paraId="38215A52" w14:textId="77777777" w:rsidR="00FB3105" w:rsidRPr="00FB3105" w:rsidRDefault="00FB3105" w:rsidP="00FB3105">
      <w:pPr>
        <w:bidi/>
        <w:jc w:val="both"/>
        <w:rPr>
          <w:rFonts w:ascii="Arial" w:hAnsi="Arial" w:cs="David"/>
          <w:rtl/>
        </w:rPr>
      </w:pPr>
      <w:r w:rsidRPr="00FB3105">
        <w:rPr>
          <w:rFonts w:ascii="Arial" w:hAnsi="Arial" w:cs="David"/>
          <w:rtl/>
        </w:rPr>
        <w:tab/>
        <w:t>איך אתה אמרת? לא רבים צופים בזה.</w:t>
      </w:r>
    </w:p>
    <w:p w14:paraId="7292DD7E"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07482596" w14:textId="77777777" w:rsidR="00FB3105" w:rsidRPr="00FB3105" w:rsidRDefault="00FB3105" w:rsidP="00FB3105">
      <w:pPr>
        <w:bidi/>
        <w:jc w:val="both"/>
        <w:rPr>
          <w:rFonts w:ascii="Arial" w:hAnsi="Arial" w:cs="David"/>
          <w:u w:val="single"/>
          <w:rtl/>
        </w:rPr>
      </w:pPr>
    </w:p>
    <w:p w14:paraId="75D693E0" w14:textId="77777777" w:rsidR="00FB3105" w:rsidRPr="00FB3105" w:rsidRDefault="00FB3105" w:rsidP="00FB3105">
      <w:pPr>
        <w:bidi/>
        <w:jc w:val="both"/>
        <w:rPr>
          <w:rFonts w:ascii="Arial" w:hAnsi="Arial" w:cs="David"/>
          <w:rtl/>
        </w:rPr>
      </w:pPr>
      <w:r w:rsidRPr="00FB3105">
        <w:rPr>
          <w:rFonts w:ascii="Arial" w:hAnsi="Arial" w:cs="David"/>
          <w:rtl/>
        </w:rPr>
        <w:tab/>
        <w:t>יהיו יותר. יהיו יותר שיצפו בזה.</w:t>
      </w:r>
    </w:p>
    <w:p w14:paraId="43F3F4E8"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01073DEE" w14:textId="77777777" w:rsidR="00FB3105" w:rsidRPr="00FB3105" w:rsidRDefault="00FB3105" w:rsidP="00FB3105">
      <w:pPr>
        <w:bidi/>
        <w:jc w:val="both"/>
        <w:rPr>
          <w:rFonts w:ascii="Arial" w:hAnsi="Arial" w:cs="David"/>
          <w:rtl/>
        </w:rPr>
      </w:pPr>
    </w:p>
    <w:p w14:paraId="0DDF782E" w14:textId="77777777" w:rsidR="00FB3105" w:rsidRPr="00FB3105" w:rsidRDefault="00FB3105" w:rsidP="00FB3105">
      <w:pPr>
        <w:bidi/>
        <w:jc w:val="both"/>
        <w:rPr>
          <w:rFonts w:ascii="Arial" w:hAnsi="Arial" w:cs="David"/>
          <w:rtl/>
        </w:rPr>
      </w:pPr>
      <w:r w:rsidRPr="00FB3105">
        <w:rPr>
          <w:rFonts w:ascii="Arial" w:hAnsi="Arial" w:cs="David"/>
          <w:rtl/>
        </w:rPr>
        <w:tab/>
        <w:t xml:space="preserve"> האיכותיים צופים...</w:t>
      </w:r>
    </w:p>
    <w:p w14:paraId="5112305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41D53E5A" w14:textId="77777777" w:rsidR="00FB3105" w:rsidRPr="00FB3105" w:rsidRDefault="00FB3105" w:rsidP="00FB3105">
      <w:pPr>
        <w:bidi/>
        <w:jc w:val="both"/>
        <w:rPr>
          <w:rFonts w:ascii="Arial" w:hAnsi="Arial" w:cs="David"/>
          <w:u w:val="single"/>
          <w:rtl/>
        </w:rPr>
      </w:pPr>
    </w:p>
    <w:p w14:paraId="2CC5E275" w14:textId="77777777" w:rsidR="00FB3105" w:rsidRPr="00FB3105" w:rsidRDefault="00FB3105" w:rsidP="00FB3105">
      <w:pPr>
        <w:bidi/>
        <w:jc w:val="both"/>
        <w:rPr>
          <w:rFonts w:ascii="Arial" w:hAnsi="Arial" w:cs="David"/>
          <w:rtl/>
        </w:rPr>
      </w:pPr>
      <w:r w:rsidRPr="00FB3105">
        <w:rPr>
          <w:rFonts w:ascii="Arial" w:hAnsi="Arial" w:cs="David"/>
          <w:rtl/>
        </w:rPr>
        <w:tab/>
        <w:t xml:space="preserve">אבל, אני רוצה להזהיר את חברי הכנסת. הכנסַת נורמה של פגיעה בכלים </w:t>
      </w:r>
      <w:proofErr w:type="spellStart"/>
      <w:r w:rsidRPr="00FB3105">
        <w:rPr>
          <w:rFonts w:ascii="Arial" w:hAnsi="Arial" w:cs="David"/>
          <w:rtl/>
        </w:rPr>
        <w:t>פרלמנטריים</w:t>
      </w:r>
      <w:proofErr w:type="spellEnd"/>
      <w:r w:rsidRPr="00FB3105">
        <w:rPr>
          <w:rFonts w:ascii="Arial" w:hAnsi="Arial" w:cs="David"/>
          <w:rtl/>
        </w:rPr>
        <w:t xml:space="preserve"> של חברי הכנסת – אינני יודע למה הוא לא היה; אולי הוא היה בחוץ-לארץ, לא יודע איפה הוא היה – המשמעות היא פגיעה בעבודה, וזה לא פגיעה בחבר כנסת. זאת פגיעה בציבור ששלח אותו, ואני מתנגד לזה בצורה מוחלטת. </w:t>
      </w:r>
    </w:p>
    <w:p w14:paraId="3E8D5B3A"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FF186CD" w14:textId="77777777" w:rsidR="00FB3105" w:rsidRPr="00FB3105" w:rsidRDefault="00FB3105" w:rsidP="00FB3105">
      <w:pPr>
        <w:pStyle w:val="Heading5"/>
        <w:rPr>
          <w:rFonts w:ascii="Arial" w:hAnsi="Arial"/>
          <w:rtl/>
        </w:rPr>
      </w:pPr>
    </w:p>
    <w:p w14:paraId="7FCD524A"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כמו חבר הכנסת סער, רואה את זה חלק מתופעה מאוד מדאיגה. למשל, שמעתי על כוונה של יושבת-ראש הכנסת לבטל דיון בהשתתפות ראש הממשלה, שנעשה אחרי ש-40 חברי כנסת חתמו על זימונו – אם במקרה אין את כל אותם 40 חברי כנסת - - -</w:t>
      </w:r>
    </w:p>
    <w:p w14:paraId="02DAEFB3" w14:textId="77777777" w:rsidR="00FB3105" w:rsidRPr="00FB3105" w:rsidRDefault="00FB3105" w:rsidP="00FB3105">
      <w:pPr>
        <w:bidi/>
        <w:jc w:val="both"/>
        <w:rPr>
          <w:rFonts w:ascii="Arial" w:hAnsi="Arial" w:cs="David"/>
          <w:rtl/>
        </w:rPr>
      </w:pPr>
      <w:r w:rsidRPr="00FB3105">
        <w:rPr>
          <w:rFonts w:ascii="Arial" w:hAnsi="Arial" w:cs="David"/>
          <w:rtl/>
        </w:rPr>
        <w:br/>
      </w:r>
    </w:p>
    <w:p w14:paraId="242A6199"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איל ינון:</w:t>
      </w:r>
    </w:p>
    <w:p w14:paraId="08EEED93" w14:textId="77777777" w:rsidR="00FB3105" w:rsidRPr="00FB3105" w:rsidRDefault="00FB3105" w:rsidP="00FB3105">
      <w:pPr>
        <w:bidi/>
        <w:jc w:val="both"/>
        <w:rPr>
          <w:rFonts w:ascii="Arial" w:hAnsi="Arial" w:cs="David"/>
          <w:rtl/>
        </w:rPr>
      </w:pPr>
    </w:p>
    <w:p w14:paraId="511CD35A" w14:textId="77777777" w:rsidR="00FB3105" w:rsidRPr="00FB3105" w:rsidRDefault="00FB3105" w:rsidP="00FB3105">
      <w:pPr>
        <w:bidi/>
        <w:jc w:val="both"/>
        <w:rPr>
          <w:rFonts w:ascii="Arial" w:hAnsi="Arial" w:cs="David"/>
          <w:rtl/>
        </w:rPr>
      </w:pPr>
      <w:r w:rsidRPr="00FB3105">
        <w:rPr>
          <w:rFonts w:ascii="Arial" w:hAnsi="Arial" w:cs="David"/>
          <w:rtl/>
        </w:rPr>
        <w:tab/>
        <w:t>לא. מחצית.</w:t>
      </w:r>
    </w:p>
    <w:p w14:paraId="59E5115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3D6204D" w14:textId="77777777" w:rsidR="00FB3105" w:rsidRPr="00FB3105" w:rsidRDefault="00FB3105" w:rsidP="00FB3105">
      <w:pPr>
        <w:pStyle w:val="Heading5"/>
        <w:rPr>
          <w:rFonts w:ascii="Arial" w:hAnsi="Arial"/>
          <w:rtl/>
        </w:rPr>
      </w:pPr>
    </w:p>
    <w:p w14:paraId="08A1F594" w14:textId="77777777" w:rsidR="00FB3105" w:rsidRPr="00FB3105" w:rsidRDefault="00FB3105" w:rsidP="00FB3105">
      <w:pPr>
        <w:bidi/>
        <w:jc w:val="both"/>
        <w:rPr>
          <w:rFonts w:ascii="Arial" w:hAnsi="Arial" w:cs="David"/>
          <w:rtl/>
        </w:rPr>
      </w:pPr>
      <w:r w:rsidRPr="00FB3105">
        <w:rPr>
          <w:rFonts w:ascii="Arial" w:hAnsi="Arial" w:cs="David"/>
          <w:rtl/>
        </w:rPr>
        <w:tab/>
        <w:t xml:space="preserve"> אתם יודעים מה, לא משנה. לא מעניין אותי. </w:t>
      </w:r>
    </w:p>
    <w:p w14:paraId="4856ECCE"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9C783F6" w14:textId="77777777" w:rsidR="00FB3105" w:rsidRPr="00FB3105" w:rsidRDefault="00FB3105" w:rsidP="00FB3105">
      <w:pPr>
        <w:bidi/>
        <w:jc w:val="both"/>
        <w:rPr>
          <w:rFonts w:ascii="Arial" w:hAnsi="Arial" w:cs="David"/>
          <w:rtl/>
        </w:rPr>
      </w:pPr>
    </w:p>
    <w:p w14:paraId="061E4824"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חושב שגם את תסכימי שזה משנה. שלא יופיע ראש ממשלה – ולא בגלל כבודו, כמו בגלל כבוד הכנסת הזאת – ואף לא אחד מחברי הכנסת יהיה באולם המליאה. </w:t>
      </w:r>
    </w:p>
    <w:p w14:paraId="52C24366"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1A09459" w14:textId="77777777" w:rsidR="00FB3105" w:rsidRPr="00FB3105" w:rsidRDefault="00FB3105" w:rsidP="00FB3105">
      <w:pPr>
        <w:pStyle w:val="Heading5"/>
        <w:rPr>
          <w:rFonts w:ascii="Arial" w:hAnsi="Arial"/>
          <w:rtl/>
        </w:rPr>
      </w:pPr>
    </w:p>
    <w:p w14:paraId="0867CA37" w14:textId="77777777" w:rsidR="00FB3105" w:rsidRPr="00FB3105" w:rsidRDefault="00FB3105" w:rsidP="00FB3105">
      <w:pPr>
        <w:bidi/>
        <w:jc w:val="both"/>
        <w:rPr>
          <w:rFonts w:ascii="Arial" w:hAnsi="Arial" w:cs="David"/>
          <w:rtl/>
        </w:rPr>
      </w:pPr>
      <w:r w:rsidRPr="00FB3105">
        <w:rPr>
          <w:rFonts w:ascii="Arial" w:hAnsi="Arial" w:cs="David"/>
          <w:rtl/>
        </w:rPr>
        <w:tab/>
        <w:t xml:space="preserve"> לא מקובל עלי. </w:t>
      </w:r>
    </w:p>
    <w:p w14:paraId="10C55615"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7D842826" w14:textId="77777777" w:rsidR="00FB3105" w:rsidRPr="00FB3105" w:rsidRDefault="00FB3105" w:rsidP="00FB3105">
      <w:pPr>
        <w:bidi/>
        <w:jc w:val="both"/>
        <w:rPr>
          <w:rFonts w:ascii="Arial" w:hAnsi="Arial" w:cs="David"/>
          <w:u w:val="single"/>
          <w:rtl/>
        </w:rPr>
      </w:pPr>
    </w:p>
    <w:p w14:paraId="52052B0F" w14:textId="77777777" w:rsidR="00FB3105" w:rsidRPr="00FB3105" w:rsidRDefault="00FB3105" w:rsidP="00FB3105">
      <w:pPr>
        <w:bidi/>
        <w:jc w:val="both"/>
        <w:rPr>
          <w:rFonts w:ascii="Arial" w:hAnsi="Arial" w:cs="David"/>
          <w:rtl/>
        </w:rPr>
      </w:pPr>
      <w:r w:rsidRPr="00FB3105">
        <w:rPr>
          <w:rFonts w:ascii="Arial" w:hAnsi="Arial" w:cs="David"/>
          <w:rtl/>
        </w:rPr>
        <w:tab/>
        <w:t xml:space="preserve"> אוי ואבוי. באמת... בחקיקה זה יכול להיות 1 ל-1, אבל אם כבוד ראש הממשלה הגיע, כולם חייבים לעמוד לדום...</w:t>
      </w:r>
    </w:p>
    <w:p w14:paraId="2B51BA3D"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9627D30" w14:textId="77777777" w:rsidR="00FB3105" w:rsidRPr="00FB3105" w:rsidRDefault="00FB3105" w:rsidP="00FB3105">
      <w:pPr>
        <w:bidi/>
        <w:jc w:val="both"/>
        <w:rPr>
          <w:rFonts w:ascii="Arial" w:hAnsi="Arial" w:cs="David"/>
          <w:rtl/>
        </w:rPr>
      </w:pPr>
    </w:p>
    <w:p w14:paraId="5269A222" w14:textId="77777777" w:rsidR="00FB3105" w:rsidRPr="00FB3105" w:rsidRDefault="00FB3105" w:rsidP="00FB3105">
      <w:pPr>
        <w:bidi/>
        <w:jc w:val="both"/>
        <w:rPr>
          <w:rFonts w:ascii="Arial" w:hAnsi="Arial" w:cs="David"/>
          <w:rtl/>
        </w:rPr>
      </w:pPr>
      <w:r w:rsidRPr="00FB3105">
        <w:rPr>
          <w:rFonts w:ascii="Arial" w:hAnsi="Arial" w:cs="David"/>
          <w:rtl/>
        </w:rPr>
        <w:tab/>
        <w:t>מה לעשות, הוא ראש הממשלה.</w:t>
      </w:r>
    </w:p>
    <w:p w14:paraId="397DCA65"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קריאה:</w:t>
      </w:r>
    </w:p>
    <w:p w14:paraId="29CA4894" w14:textId="77777777" w:rsidR="00FB3105" w:rsidRPr="00FB3105" w:rsidRDefault="00FB3105" w:rsidP="00FB3105">
      <w:pPr>
        <w:bidi/>
        <w:jc w:val="both"/>
        <w:rPr>
          <w:rFonts w:ascii="Arial" w:hAnsi="Arial" w:cs="David"/>
          <w:rtl/>
        </w:rPr>
      </w:pPr>
    </w:p>
    <w:p w14:paraId="504F1EF8" w14:textId="77777777" w:rsidR="00FB3105" w:rsidRPr="00FB3105" w:rsidRDefault="00FB3105" w:rsidP="00FB3105">
      <w:pPr>
        <w:bidi/>
        <w:jc w:val="both"/>
        <w:rPr>
          <w:rFonts w:ascii="Arial" w:hAnsi="Arial" w:cs="David"/>
          <w:rtl/>
        </w:rPr>
      </w:pPr>
      <w:r w:rsidRPr="00FB3105">
        <w:rPr>
          <w:rFonts w:ascii="Arial" w:hAnsi="Arial" w:cs="David"/>
          <w:rtl/>
        </w:rPr>
        <w:tab/>
        <w:t>גם לגבי השר, אגב, אני בעד – אותו דבר, אבל נגיע לסעיף הזה.</w:t>
      </w:r>
    </w:p>
    <w:p w14:paraId="0663FBB2"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4BB88D9" w14:textId="77777777" w:rsidR="00FB3105" w:rsidRPr="00FB3105" w:rsidRDefault="00FB3105" w:rsidP="00FB3105">
      <w:pPr>
        <w:pStyle w:val="Heading5"/>
        <w:rPr>
          <w:rFonts w:ascii="Arial" w:hAnsi="Arial"/>
          <w:rtl/>
        </w:rPr>
      </w:pPr>
    </w:p>
    <w:p w14:paraId="697DB49C" w14:textId="77777777" w:rsidR="00FB3105" w:rsidRPr="00FB3105" w:rsidRDefault="00FB3105" w:rsidP="00FB3105">
      <w:pPr>
        <w:bidi/>
        <w:jc w:val="both"/>
        <w:rPr>
          <w:rFonts w:ascii="Arial" w:hAnsi="Arial" w:cs="David"/>
          <w:rtl/>
        </w:rPr>
      </w:pPr>
      <w:r w:rsidRPr="00FB3105">
        <w:rPr>
          <w:rFonts w:ascii="Arial" w:hAnsi="Arial" w:cs="David"/>
          <w:rtl/>
        </w:rPr>
        <w:tab/>
        <w:t xml:space="preserve">כל הסעיפים האלה של השתת סנקציות על חברי כנסת – שהיא מעין נזיפה וגם ענישה – לדעתי זאת פגיעה בדמוקרטיה </w:t>
      </w:r>
      <w:proofErr w:type="spellStart"/>
      <w:r w:rsidRPr="00FB3105">
        <w:rPr>
          <w:rFonts w:ascii="Arial" w:hAnsi="Arial" w:cs="David"/>
          <w:rtl/>
        </w:rPr>
        <w:t>הפרלמנטרית</w:t>
      </w:r>
      <w:proofErr w:type="spellEnd"/>
      <w:r w:rsidRPr="00FB3105">
        <w:rPr>
          <w:rFonts w:ascii="Arial" w:hAnsi="Arial" w:cs="David"/>
          <w:rtl/>
        </w:rPr>
        <w:t>. ואם הצעת חוק יכולה לעבור ברוב של 2 מול 1, כשיש שלושה חברי כנסת במליאה – והצעות חוק הן דבר הרבה יותר בסיסי ומהותי ועקרוני – אז גם הדבר הזה יכול לעבור בלי שחבר כנסת – שכן, יש לו סדר-יום משלו, וכולנו יודעים שאנחנו לא מתבטלים אלא רצים כמו עכברים מסוממים מישיבה - - -</w:t>
      </w:r>
    </w:p>
    <w:p w14:paraId="1686C554"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4B4CD645" w14:textId="77777777" w:rsidR="00FB3105" w:rsidRPr="00FB3105" w:rsidRDefault="00FB3105" w:rsidP="00FB3105">
      <w:pPr>
        <w:bidi/>
        <w:jc w:val="both"/>
        <w:rPr>
          <w:rFonts w:ascii="Arial" w:hAnsi="Arial" w:cs="David"/>
          <w:rtl/>
        </w:rPr>
      </w:pPr>
    </w:p>
    <w:p w14:paraId="5DC4FC17" w14:textId="77777777" w:rsidR="00FB3105" w:rsidRPr="00FB3105" w:rsidRDefault="00FB3105" w:rsidP="00FB3105">
      <w:pPr>
        <w:bidi/>
        <w:jc w:val="both"/>
        <w:rPr>
          <w:rFonts w:ascii="Arial" w:hAnsi="Arial" w:cs="David"/>
          <w:rtl/>
        </w:rPr>
      </w:pPr>
      <w:r w:rsidRPr="00FB3105">
        <w:rPr>
          <w:rFonts w:ascii="Arial" w:hAnsi="Arial" w:cs="David"/>
          <w:rtl/>
        </w:rPr>
        <w:tab/>
        <w:t xml:space="preserve"> אבל למה להתבטא כך – עכברים מסוממים? באמת...</w:t>
      </w:r>
    </w:p>
    <w:p w14:paraId="6907F531"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715635C9" w14:textId="77777777" w:rsidR="00FB3105" w:rsidRPr="00FB3105" w:rsidRDefault="00FB3105" w:rsidP="00FB3105">
      <w:pPr>
        <w:pStyle w:val="Heading5"/>
        <w:rPr>
          <w:rFonts w:ascii="Arial" w:hAnsi="Arial"/>
          <w:rtl/>
        </w:rPr>
      </w:pPr>
    </w:p>
    <w:p w14:paraId="135A49D2" w14:textId="77777777" w:rsidR="00FB3105" w:rsidRPr="00FB3105" w:rsidRDefault="00FB3105" w:rsidP="00FB3105">
      <w:pPr>
        <w:bidi/>
        <w:jc w:val="both"/>
        <w:rPr>
          <w:rFonts w:ascii="Arial" w:hAnsi="Arial" w:cs="David"/>
          <w:rtl/>
        </w:rPr>
      </w:pPr>
      <w:r w:rsidRPr="00FB3105">
        <w:rPr>
          <w:rFonts w:ascii="Arial" w:hAnsi="Arial" w:cs="David"/>
          <w:rtl/>
        </w:rPr>
        <w:tab/>
        <w:t xml:space="preserve">סליחה. חבר הכנסת זאב, אני מתנצלת. </w:t>
      </w:r>
    </w:p>
    <w:p w14:paraId="09CEC30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5C1D8151" w14:textId="77777777" w:rsidR="00FB3105" w:rsidRPr="00FB3105" w:rsidRDefault="00FB3105" w:rsidP="00FB3105">
      <w:pPr>
        <w:bidi/>
        <w:jc w:val="both"/>
        <w:rPr>
          <w:rFonts w:ascii="Arial" w:hAnsi="Arial" w:cs="David"/>
          <w:rtl/>
        </w:rPr>
      </w:pPr>
    </w:p>
    <w:p w14:paraId="72F6F815" w14:textId="77777777" w:rsidR="00FB3105" w:rsidRPr="00FB3105" w:rsidRDefault="00FB3105" w:rsidP="00FB3105">
      <w:pPr>
        <w:bidi/>
        <w:jc w:val="both"/>
        <w:rPr>
          <w:rFonts w:ascii="Arial" w:hAnsi="Arial" w:cs="David"/>
          <w:rtl/>
        </w:rPr>
      </w:pPr>
      <w:r w:rsidRPr="00FB3105">
        <w:rPr>
          <w:rFonts w:ascii="Arial" w:hAnsi="Arial" w:cs="David"/>
          <w:rtl/>
        </w:rPr>
        <w:tab/>
        <w:t xml:space="preserve"> הוא יושב-ראש הוועדה. </w:t>
      </w:r>
    </w:p>
    <w:p w14:paraId="079840E8"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76FEC0BF" w14:textId="77777777" w:rsidR="00FB3105" w:rsidRPr="00FB3105" w:rsidRDefault="00FB3105" w:rsidP="00FB3105">
      <w:pPr>
        <w:pStyle w:val="Heading5"/>
        <w:rPr>
          <w:rFonts w:ascii="Arial" w:hAnsi="Arial"/>
          <w:rtl/>
        </w:rPr>
      </w:pPr>
    </w:p>
    <w:p w14:paraId="26354FA2" w14:textId="77777777" w:rsidR="00FB3105" w:rsidRPr="00FB3105" w:rsidRDefault="00FB3105" w:rsidP="00FB3105">
      <w:pPr>
        <w:bidi/>
        <w:jc w:val="both"/>
        <w:rPr>
          <w:rFonts w:ascii="Arial" w:hAnsi="Arial" w:cs="David"/>
          <w:rtl/>
        </w:rPr>
      </w:pPr>
      <w:r w:rsidRPr="00FB3105">
        <w:rPr>
          <w:rFonts w:ascii="Arial" w:hAnsi="Arial" w:cs="David"/>
          <w:rtl/>
        </w:rPr>
        <w:tab/>
        <w:t xml:space="preserve"> זה היה סוג של ביטוי ציורי שאני שומעת אותו מהילדים שלי. </w:t>
      </w:r>
    </w:p>
    <w:p w14:paraId="663CB13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rtl/>
        </w:rPr>
        <w:tab/>
        <w:t>אני מתנצלת בפני חבר הכנסת זאב  אם הביטוי "עכברים מסוממים" פגע בו. זה היה ביטוי ציורי. אני התכוונתי למרוץ התזזיתי - - -</w:t>
      </w:r>
    </w:p>
    <w:p w14:paraId="4167BA76" w14:textId="77777777" w:rsidR="00FB3105" w:rsidRPr="00FB3105" w:rsidRDefault="00FB3105" w:rsidP="00FB3105">
      <w:pPr>
        <w:bidi/>
        <w:ind w:firstLine="567"/>
        <w:jc w:val="both"/>
        <w:rPr>
          <w:rFonts w:ascii="Arial" w:hAnsi="Arial" w:cs="David"/>
          <w:rtl/>
        </w:rPr>
      </w:pPr>
      <w:r w:rsidRPr="00FB3105">
        <w:rPr>
          <w:rFonts w:ascii="Arial" w:hAnsi="Arial" w:cs="David"/>
          <w:rtl/>
        </w:rPr>
        <w:br/>
      </w:r>
    </w:p>
    <w:p w14:paraId="43692A24" w14:textId="77777777" w:rsidR="00FB3105" w:rsidRPr="00FB3105" w:rsidRDefault="00FB3105" w:rsidP="00FB3105">
      <w:pPr>
        <w:bidi/>
        <w:jc w:val="both"/>
        <w:rPr>
          <w:rFonts w:ascii="Arial" w:hAnsi="Arial" w:cs="David"/>
          <w:rtl/>
        </w:rPr>
      </w:pPr>
      <w:r w:rsidRPr="00FB3105">
        <w:rPr>
          <w:rFonts w:ascii="Arial" w:hAnsi="Arial" w:cs="David"/>
          <w:u w:val="single"/>
          <w:rtl/>
        </w:rPr>
        <w:t>היו"ר דוד טל:</w:t>
      </w:r>
    </w:p>
    <w:p w14:paraId="348288C9" w14:textId="77777777" w:rsidR="00FB3105" w:rsidRPr="00FB3105" w:rsidRDefault="00FB3105" w:rsidP="00FB3105">
      <w:pPr>
        <w:bidi/>
        <w:jc w:val="both"/>
        <w:rPr>
          <w:rFonts w:ascii="Arial" w:hAnsi="Arial" w:cs="David"/>
          <w:rtl/>
        </w:rPr>
      </w:pPr>
    </w:p>
    <w:p w14:paraId="0EC65B78" w14:textId="77777777" w:rsidR="00FB3105" w:rsidRPr="00FB3105" w:rsidRDefault="00FB3105" w:rsidP="00FB3105">
      <w:pPr>
        <w:bidi/>
        <w:jc w:val="both"/>
        <w:rPr>
          <w:rFonts w:ascii="Arial" w:hAnsi="Arial" w:cs="David"/>
          <w:rtl/>
        </w:rPr>
      </w:pPr>
      <w:r w:rsidRPr="00FB3105">
        <w:rPr>
          <w:rFonts w:ascii="Arial" w:hAnsi="Arial" w:cs="David"/>
          <w:rtl/>
        </w:rPr>
        <w:tab/>
        <w:t>הוא נזכר פשוט ב"ג'וקים המסוממים", אז הוא אומר שזה לא יאה.</w:t>
      </w:r>
    </w:p>
    <w:p w14:paraId="6AAFB2E7"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716F3D7A" w14:textId="77777777" w:rsidR="00FB3105" w:rsidRPr="00FB3105" w:rsidRDefault="00FB3105" w:rsidP="00FB3105">
      <w:pPr>
        <w:bidi/>
        <w:jc w:val="both"/>
        <w:rPr>
          <w:rFonts w:ascii="Arial" w:hAnsi="Arial" w:cs="David"/>
          <w:rtl/>
        </w:rPr>
      </w:pPr>
    </w:p>
    <w:p w14:paraId="5396714C" w14:textId="77777777" w:rsidR="00FB3105" w:rsidRPr="00FB3105" w:rsidRDefault="00FB3105" w:rsidP="00FB3105">
      <w:pPr>
        <w:bidi/>
        <w:jc w:val="both"/>
        <w:rPr>
          <w:rFonts w:ascii="Arial" w:hAnsi="Arial" w:cs="David"/>
          <w:rtl/>
        </w:rPr>
      </w:pPr>
      <w:r w:rsidRPr="00FB3105">
        <w:rPr>
          <w:rFonts w:ascii="Arial" w:hAnsi="Arial" w:cs="David"/>
          <w:rtl/>
        </w:rPr>
        <w:tab/>
        <w:t xml:space="preserve"> ביטוי שהוא אהב, אגב.</w:t>
      </w:r>
    </w:p>
    <w:p w14:paraId="4D8553BD" w14:textId="77777777" w:rsidR="00FB3105" w:rsidRPr="00FB3105" w:rsidRDefault="00FB3105" w:rsidP="00FB3105">
      <w:pPr>
        <w:bidi/>
        <w:jc w:val="both"/>
        <w:rPr>
          <w:rFonts w:ascii="Arial" w:hAnsi="Arial" w:cs="David"/>
          <w:rtl/>
        </w:rPr>
      </w:pPr>
    </w:p>
    <w:p w14:paraId="0EEA5F6B" w14:textId="77777777" w:rsidR="00FB3105" w:rsidRPr="00FB3105" w:rsidRDefault="00FB3105" w:rsidP="00FB3105">
      <w:pPr>
        <w:pStyle w:val="Heading5"/>
        <w:rPr>
          <w:rFonts w:ascii="Arial" w:hAnsi="Arial"/>
          <w:rtl/>
        </w:rPr>
      </w:pP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505B329C" w14:textId="77777777" w:rsidR="00FB3105" w:rsidRPr="00FB3105" w:rsidRDefault="00FB3105" w:rsidP="00FB3105">
      <w:pPr>
        <w:pStyle w:val="Heading5"/>
        <w:rPr>
          <w:rFonts w:ascii="Arial" w:hAnsi="Arial"/>
          <w:rtl/>
        </w:rPr>
      </w:pPr>
    </w:p>
    <w:p w14:paraId="55B160FD"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לא רוצה לשנות ביטוי שנקבע במקורות. אני אגיד את זה ברצינות יותר רבה. אנחנו נמצאים כל הזמן במרוץ בלתי אפשרי, וכולנו יודעים את זה, מוועדה לוועדה, כשאנחנו צריכים להכריע פה, לעשות משפט שלמה בין ועדה כזאת או ועדה אחרת, ולפעמים הוועדות מתרחשות על זמן המליאה, ויש לנו גם פגישות שהן קריטיות על זמן המליאה, ולפעמים ישיבות סיעה, ולפעמים אכן אנחנו לא מגיעים - אין שום סיבה להשית עלינו איזושהי סנקציה. שתעבור התשובה לפרוטוקול, לא יקרה שום דבר. </w:t>
      </w:r>
    </w:p>
    <w:p w14:paraId="10E2AD58" w14:textId="77777777" w:rsidR="00FB3105" w:rsidRPr="00FB3105" w:rsidRDefault="00FB3105" w:rsidP="00FB3105">
      <w:pPr>
        <w:bidi/>
        <w:jc w:val="both"/>
        <w:rPr>
          <w:rFonts w:ascii="Arial" w:hAnsi="Arial" w:cs="David"/>
          <w:rtl/>
        </w:rPr>
      </w:pPr>
    </w:p>
    <w:p w14:paraId="6320BDDE" w14:textId="77777777" w:rsidR="00FB3105" w:rsidRPr="00FB3105" w:rsidRDefault="00FB3105" w:rsidP="00FB3105">
      <w:pPr>
        <w:bidi/>
        <w:jc w:val="both"/>
        <w:rPr>
          <w:rFonts w:ascii="Arial" w:hAnsi="Arial" w:cs="David"/>
          <w:rtl/>
        </w:rPr>
      </w:pPr>
      <w:r w:rsidRPr="00FB3105">
        <w:rPr>
          <w:rFonts w:ascii="Arial" w:hAnsi="Arial" w:cs="David"/>
          <w:rtl/>
        </w:rPr>
        <w:tab/>
        <w:t>אני לא רואה בזה אירוע בדיד או הצעה בדידה. אני רואה בזה חלק מכוונה של הגמדת חברי הכנסת, הפחתה בחשיבותם.</w:t>
      </w:r>
    </w:p>
    <w:p w14:paraId="7A20D0A0"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7F0884E" w14:textId="77777777" w:rsidR="00FB3105" w:rsidRPr="00FB3105" w:rsidRDefault="00FB3105" w:rsidP="00FB3105">
      <w:pPr>
        <w:bidi/>
        <w:jc w:val="both"/>
        <w:rPr>
          <w:rFonts w:ascii="Arial" w:hAnsi="Arial" w:cs="David"/>
          <w:rtl/>
        </w:rPr>
      </w:pPr>
    </w:p>
    <w:p w14:paraId="41A9EDAE" w14:textId="77777777" w:rsidR="00FB3105" w:rsidRPr="00FB3105" w:rsidRDefault="00FB3105" w:rsidP="00FB3105">
      <w:pPr>
        <w:bidi/>
        <w:jc w:val="both"/>
        <w:rPr>
          <w:rFonts w:ascii="Arial" w:hAnsi="Arial" w:cs="David"/>
          <w:rtl/>
        </w:rPr>
      </w:pPr>
      <w:r w:rsidRPr="00FB3105">
        <w:rPr>
          <w:rFonts w:ascii="Arial" w:hAnsi="Arial" w:cs="David"/>
          <w:rtl/>
        </w:rPr>
        <w:tab/>
        <w:t xml:space="preserve">לא, ממש לא </w:t>
      </w:r>
      <w:proofErr w:type="spellStart"/>
      <w:r w:rsidRPr="00FB3105">
        <w:rPr>
          <w:rFonts w:ascii="Arial" w:hAnsi="Arial" w:cs="David"/>
          <w:rtl/>
        </w:rPr>
        <w:t>היתה</w:t>
      </w:r>
      <w:proofErr w:type="spellEnd"/>
      <w:r w:rsidRPr="00FB3105">
        <w:rPr>
          <w:rFonts w:ascii="Arial" w:hAnsi="Arial" w:cs="David"/>
          <w:rtl/>
        </w:rPr>
        <w:t xml:space="preserve"> כוונה כזאת. </w:t>
      </w:r>
      <w:proofErr w:type="spellStart"/>
      <w:r w:rsidRPr="00FB3105">
        <w:rPr>
          <w:rFonts w:ascii="Arial" w:hAnsi="Arial" w:cs="David"/>
          <w:rtl/>
        </w:rPr>
        <w:t>היתה</w:t>
      </w:r>
      <w:proofErr w:type="spellEnd"/>
      <w:r w:rsidRPr="00FB3105">
        <w:rPr>
          <w:rFonts w:ascii="Arial" w:hAnsi="Arial" w:cs="David"/>
          <w:rtl/>
        </w:rPr>
        <w:t xml:space="preserve"> כוונה למצוא את האיזון.</w:t>
      </w:r>
    </w:p>
    <w:p w14:paraId="2F1001C8"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142119C5" w14:textId="77777777" w:rsidR="00FB3105" w:rsidRPr="00FB3105" w:rsidRDefault="00FB3105" w:rsidP="00FB3105">
      <w:pPr>
        <w:bidi/>
        <w:jc w:val="both"/>
        <w:rPr>
          <w:rFonts w:ascii="Arial" w:hAnsi="Arial" w:cs="David"/>
          <w:u w:val="single"/>
          <w:rtl/>
        </w:rPr>
      </w:pPr>
    </w:p>
    <w:p w14:paraId="54E65250" w14:textId="77777777" w:rsidR="00FB3105" w:rsidRPr="00FB3105" w:rsidRDefault="00FB3105" w:rsidP="00FB3105">
      <w:pPr>
        <w:bidi/>
        <w:jc w:val="both"/>
        <w:rPr>
          <w:rFonts w:ascii="Arial" w:hAnsi="Arial" w:cs="David"/>
          <w:rtl/>
        </w:rPr>
      </w:pPr>
      <w:r w:rsidRPr="00FB3105">
        <w:rPr>
          <w:rFonts w:ascii="Arial" w:hAnsi="Arial" w:cs="David"/>
          <w:rtl/>
        </w:rPr>
        <w:tab/>
        <w:t xml:space="preserve"> איזה איזון? איפה יש דבר כזה בתקנון? </w:t>
      </w:r>
    </w:p>
    <w:p w14:paraId="22F0A64C"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5288648" w14:textId="77777777" w:rsidR="00FB3105" w:rsidRPr="00FB3105" w:rsidRDefault="00FB3105" w:rsidP="00FB3105">
      <w:pPr>
        <w:bidi/>
        <w:jc w:val="both"/>
        <w:rPr>
          <w:rFonts w:ascii="Arial" w:hAnsi="Arial" w:cs="David"/>
          <w:rtl/>
        </w:rPr>
      </w:pPr>
    </w:p>
    <w:p w14:paraId="7EB4355F"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אגיד לך איפה האיזון. </w:t>
      </w:r>
    </w:p>
    <w:p w14:paraId="627066B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0D212EDC" w14:textId="77777777" w:rsidR="00FB3105" w:rsidRPr="00FB3105" w:rsidRDefault="00FB3105" w:rsidP="00FB3105">
      <w:pPr>
        <w:bidi/>
        <w:jc w:val="both"/>
        <w:rPr>
          <w:rFonts w:ascii="Arial" w:hAnsi="Arial" w:cs="David"/>
          <w:u w:val="single"/>
          <w:rtl/>
        </w:rPr>
      </w:pPr>
    </w:p>
    <w:p w14:paraId="4D0F6020" w14:textId="77777777" w:rsidR="00FB3105" w:rsidRPr="00FB3105" w:rsidRDefault="00FB3105" w:rsidP="00FB3105">
      <w:pPr>
        <w:bidi/>
        <w:jc w:val="both"/>
        <w:rPr>
          <w:rFonts w:ascii="Arial" w:hAnsi="Arial" w:cs="David"/>
          <w:rtl/>
        </w:rPr>
      </w:pPr>
      <w:r w:rsidRPr="00FB3105">
        <w:rPr>
          <w:rFonts w:ascii="Arial" w:hAnsi="Arial" w:cs="David"/>
          <w:rtl/>
        </w:rPr>
        <w:tab/>
        <w:t xml:space="preserve"> איפה יש את זה? איזה נורמות חדשות...</w:t>
      </w:r>
    </w:p>
    <w:p w14:paraId="61E779EC"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83D4BD2" w14:textId="77777777" w:rsidR="00FB3105" w:rsidRPr="00FB3105" w:rsidRDefault="00FB3105" w:rsidP="00FB3105">
      <w:pPr>
        <w:bidi/>
        <w:jc w:val="both"/>
        <w:rPr>
          <w:rFonts w:ascii="Arial" w:hAnsi="Arial" w:cs="David"/>
          <w:rtl/>
        </w:rPr>
      </w:pPr>
    </w:p>
    <w:p w14:paraId="32927F25" w14:textId="77777777" w:rsidR="00FB3105" w:rsidRPr="00FB3105" w:rsidRDefault="00FB3105" w:rsidP="00FB3105">
      <w:pPr>
        <w:bidi/>
        <w:jc w:val="both"/>
        <w:rPr>
          <w:rFonts w:ascii="Arial" w:hAnsi="Arial" w:cs="David"/>
          <w:rtl/>
        </w:rPr>
      </w:pPr>
      <w:r w:rsidRPr="00FB3105">
        <w:rPr>
          <w:rFonts w:ascii="Arial" w:hAnsi="Arial" w:cs="David"/>
          <w:rtl/>
        </w:rPr>
        <w:tab/>
        <w:t>האיזון הוא כדי לשמר גם את כבודו של הבית הזה. חברת הכנסת תירוש.</w:t>
      </w:r>
    </w:p>
    <w:p w14:paraId="39248FB3"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AA99706" w14:textId="77777777" w:rsidR="00FB3105" w:rsidRPr="00FB3105" w:rsidRDefault="00FB3105" w:rsidP="00FB3105">
      <w:pPr>
        <w:pStyle w:val="Heading5"/>
        <w:rPr>
          <w:rFonts w:ascii="Arial" w:hAnsi="Arial"/>
          <w:rtl/>
        </w:rPr>
      </w:pPr>
    </w:p>
    <w:p w14:paraId="6713A894" w14:textId="77777777" w:rsidR="00FB3105" w:rsidRPr="00FB3105" w:rsidRDefault="00FB3105" w:rsidP="00FB3105">
      <w:pPr>
        <w:bidi/>
        <w:jc w:val="both"/>
        <w:rPr>
          <w:rFonts w:ascii="Arial" w:hAnsi="Arial" w:cs="David"/>
          <w:rtl/>
        </w:rPr>
      </w:pPr>
      <w:r w:rsidRPr="00FB3105">
        <w:rPr>
          <w:rFonts w:ascii="Arial" w:hAnsi="Arial" w:cs="David"/>
          <w:rtl/>
        </w:rPr>
        <w:tab/>
        <w:t xml:space="preserve">אתה נכנסת לי לאמצע המשפט האחרון. </w:t>
      </w:r>
    </w:p>
    <w:p w14:paraId="78372914"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772FD302" w14:textId="77777777" w:rsidR="00FB3105" w:rsidRPr="00FB3105" w:rsidRDefault="00FB3105" w:rsidP="00FB3105">
      <w:pPr>
        <w:bidi/>
        <w:jc w:val="both"/>
        <w:rPr>
          <w:rFonts w:ascii="Arial" w:hAnsi="Arial" w:cs="David"/>
          <w:rtl/>
        </w:rPr>
      </w:pPr>
    </w:p>
    <w:p w14:paraId="00BEDF8D" w14:textId="77777777" w:rsidR="00FB3105" w:rsidRPr="00FB3105" w:rsidRDefault="00FB3105" w:rsidP="00FB3105">
      <w:pPr>
        <w:bidi/>
        <w:jc w:val="both"/>
        <w:rPr>
          <w:rFonts w:ascii="Arial" w:hAnsi="Arial" w:cs="David"/>
          <w:rtl/>
        </w:rPr>
      </w:pPr>
      <w:r w:rsidRPr="00FB3105">
        <w:rPr>
          <w:rFonts w:ascii="Arial" w:hAnsi="Arial" w:cs="David"/>
          <w:rtl/>
        </w:rPr>
        <w:tab/>
        <w:t>אדוני, למה פה אי-אפשר להגביל בשתי דקות? למה בשאילתות כן, ובוועדה לא?</w:t>
      </w:r>
    </w:p>
    <w:p w14:paraId="3592E66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F9D265A" w14:textId="77777777" w:rsidR="00FB3105" w:rsidRPr="00FB3105" w:rsidRDefault="00FB3105" w:rsidP="00FB3105">
      <w:pPr>
        <w:bidi/>
        <w:jc w:val="both"/>
        <w:rPr>
          <w:rFonts w:ascii="Arial" w:hAnsi="Arial" w:cs="David"/>
          <w:rtl/>
        </w:rPr>
      </w:pPr>
    </w:p>
    <w:p w14:paraId="2AD52D74" w14:textId="77777777" w:rsidR="00FB3105" w:rsidRPr="00FB3105" w:rsidRDefault="00FB3105" w:rsidP="00FB3105">
      <w:pPr>
        <w:bidi/>
        <w:jc w:val="both"/>
        <w:rPr>
          <w:rFonts w:ascii="Arial" w:hAnsi="Arial" w:cs="David"/>
          <w:rtl/>
        </w:rPr>
      </w:pPr>
      <w:r w:rsidRPr="00FB3105">
        <w:rPr>
          <w:rFonts w:ascii="Arial" w:hAnsi="Arial" w:cs="David"/>
          <w:rtl/>
        </w:rPr>
        <w:tab/>
        <w:t xml:space="preserve">אנחנו יותר דמוקרטים. </w:t>
      </w:r>
    </w:p>
    <w:p w14:paraId="4F3D7E0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5199A6F" w14:textId="77777777" w:rsidR="00FB3105" w:rsidRPr="00FB3105" w:rsidRDefault="00FB3105" w:rsidP="00FB3105">
      <w:pPr>
        <w:pStyle w:val="Heading5"/>
        <w:rPr>
          <w:rFonts w:ascii="Arial" w:hAnsi="Arial"/>
          <w:rtl/>
        </w:rPr>
      </w:pPr>
    </w:p>
    <w:p w14:paraId="42464268"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עד עכשיו לא דיברתי אפילו 20 שניות. </w:t>
      </w:r>
    </w:p>
    <w:p w14:paraId="1C6E5E75" w14:textId="77777777" w:rsidR="00FB3105" w:rsidRPr="00FB3105" w:rsidRDefault="00FB3105" w:rsidP="00FB3105">
      <w:pPr>
        <w:bidi/>
        <w:jc w:val="both"/>
        <w:rPr>
          <w:rFonts w:ascii="Arial" w:hAnsi="Arial" w:cs="David"/>
          <w:rtl/>
        </w:rPr>
      </w:pPr>
      <w:r w:rsidRPr="00FB3105">
        <w:rPr>
          <w:rFonts w:ascii="Arial" w:hAnsi="Arial" w:cs="David"/>
          <w:rtl/>
        </w:rPr>
        <w:br/>
      </w:r>
    </w:p>
    <w:p w14:paraId="512A7DB4" w14:textId="77777777" w:rsidR="00FB3105" w:rsidRPr="00FB3105" w:rsidRDefault="00FB3105" w:rsidP="00FB3105">
      <w:pPr>
        <w:bidi/>
        <w:jc w:val="both"/>
        <w:rPr>
          <w:rFonts w:ascii="Arial" w:hAnsi="Arial" w:cs="David"/>
          <w:rtl/>
        </w:rPr>
      </w:pPr>
    </w:p>
    <w:p w14:paraId="66253C01" w14:textId="77777777" w:rsidR="00FB3105" w:rsidRPr="00FB3105" w:rsidRDefault="00FB3105" w:rsidP="00FB3105">
      <w:pPr>
        <w:bidi/>
        <w:jc w:val="both"/>
        <w:rPr>
          <w:rFonts w:ascii="Arial" w:hAnsi="Arial" w:cs="David"/>
          <w:rtl/>
        </w:rPr>
      </w:pPr>
      <w:r w:rsidRPr="00FB3105">
        <w:rPr>
          <w:rFonts w:ascii="Arial" w:hAnsi="Arial" w:cs="David"/>
          <w:u w:val="single"/>
          <w:rtl/>
        </w:rPr>
        <w:t>נסים זאב:</w:t>
      </w:r>
    </w:p>
    <w:p w14:paraId="3D7BD57E" w14:textId="77777777" w:rsidR="00FB3105" w:rsidRPr="00FB3105" w:rsidRDefault="00FB3105" w:rsidP="00FB3105">
      <w:pPr>
        <w:bidi/>
        <w:jc w:val="both"/>
        <w:rPr>
          <w:rFonts w:ascii="Arial" w:hAnsi="Arial" w:cs="David"/>
          <w:rtl/>
        </w:rPr>
      </w:pPr>
    </w:p>
    <w:p w14:paraId="52BA2886"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מבקש שזה יהיה חלק מהדיון - כמה חבר כנסת יכול לדבר בוועדה.</w:t>
      </w:r>
    </w:p>
    <w:p w14:paraId="4AB19025" w14:textId="77777777" w:rsidR="00FB3105" w:rsidRPr="00FB3105" w:rsidRDefault="00FB3105" w:rsidP="00FB3105">
      <w:pPr>
        <w:bidi/>
        <w:jc w:val="both"/>
        <w:rPr>
          <w:rFonts w:ascii="Arial" w:hAnsi="Arial" w:cs="David"/>
          <w:rtl/>
        </w:rPr>
      </w:pPr>
    </w:p>
    <w:p w14:paraId="18F3B1C3"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57F742E8" w14:textId="77777777" w:rsidR="00FB3105" w:rsidRPr="00FB3105" w:rsidRDefault="00FB3105" w:rsidP="00FB3105">
      <w:pPr>
        <w:bidi/>
        <w:jc w:val="both"/>
        <w:rPr>
          <w:rFonts w:ascii="Arial" w:hAnsi="Arial" w:cs="David"/>
          <w:u w:val="single"/>
          <w:rtl/>
        </w:rPr>
      </w:pPr>
    </w:p>
    <w:p w14:paraId="43CE998B" w14:textId="77777777" w:rsidR="00FB3105" w:rsidRPr="00FB3105" w:rsidRDefault="00FB3105" w:rsidP="00FB3105">
      <w:pPr>
        <w:bidi/>
        <w:ind w:firstLine="567"/>
        <w:jc w:val="both"/>
        <w:rPr>
          <w:rFonts w:ascii="Arial" w:hAnsi="Arial" w:cs="David"/>
          <w:rtl/>
        </w:rPr>
      </w:pPr>
      <w:r w:rsidRPr="00FB3105">
        <w:rPr>
          <w:rFonts w:ascii="Arial" w:hAnsi="Arial" w:cs="David"/>
          <w:rtl/>
        </w:rPr>
        <w:t>יושב-ראש הישיבה יכול לקטוע ולקצר, אבל כל זמן שהדברים נאמרים לגופו של עניין - - -</w:t>
      </w:r>
    </w:p>
    <w:p w14:paraId="67E54C7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62B3BC22" w14:textId="77777777" w:rsidR="00FB3105" w:rsidRPr="00FB3105" w:rsidRDefault="00FB3105" w:rsidP="00FB3105">
      <w:pPr>
        <w:bidi/>
        <w:jc w:val="both"/>
        <w:rPr>
          <w:rFonts w:ascii="Arial" w:hAnsi="Arial" w:cs="David"/>
          <w:rtl/>
        </w:rPr>
      </w:pPr>
    </w:p>
    <w:p w14:paraId="2445600F" w14:textId="77777777" w:rsidR="00FB3105" w:rsidRPr="00FB3105" w:rsidRDefault="00FB3105" w:rsidP="00FB3105">
      <w:pPr>
        <w:bidi/>
        <w:ind w:firstLine="567"/>
        <w:jc w:val="both"/>
        <w:rPr>
          <w:rFonts w:ascii="Arial" w:hAnsi="Arial" w:cs="David"/>
          <w:rtl/>
        </w:rPr>
      </w:pPr>
      <w:r w:rsidRPr="00FB3105">
        <w:rPr>
          <w:rFonts w:ascii="Arial" w:hAnsi="Arial" w:cs="David"/>
          <w:rtl/>
        </w:rPr>
        <w:t>כל עוד שאתה נהנה לשמוע מישהו – אתה יכול לתת לו גם עשר דקות.</w:t>
      </w:r>
    </w:p>
    <w:p w14:paraId="1482F505"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EFE84EC" w14:textId="77777777" w:rsidR="00FB3105" w:rsidRPr="00FB3105" w:rsidRDefault="00FB3105" w:rsidP="00FB3105">
      <w:pPr>
        <w:bidi/>
        <w:ind w:firstLine="567"/>
        <w:jc w:val="both"/>
        <w:rPr>
          <w:rFonts w:ascii="Arial" w:hAnsi="Arial" w:cs="David"/>
          <w:rtl/>
        </w:rPr>
      </w:pPr>
    </w:p>
    <w:p w14:paraId="053E5636"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זו האשמה ממש לא במקום. חבר הכנסת זאב, האשמה הזאת ממש לא במקום. אני שמעתי דברים אחרים – שאני </w:t>
      </w:r>
      <w:proofErr w:type="spellStart"/>
      <w:r w:rsidRPr="00FB3105">
        <w:rPr>
          <w:rFonts w:ascii="Arial" w:hAnsi="Arial" w:cs="David"/>
          <w:rtl/>
        </w:rPr>
        <w:t>דורסן</w:t>
      </w:r>
      <w:proofErr w:type="spellEnd"/>
      <w:r w:rsidRPr="00FB3105">
        <w:rPr>
          <w:rFonts w:ascii="Arial" w:hAnsi="Arial" w:cs="David"/>
          <w:rtl/>
        </w:rPr>
        <w:t xml:space="preserve">, שאני גומר ישיבות מהר, אבל יש נושא שהוא חשוב ואני רוצה לשמוע מה חברי הכנסת אומרים. יושבת-ראש הכנסת בעצמה אמרה: השכל לא נמצא רק למעלה בקומה שלה. </w:t>
      </w:r>
    </w:p>
    <w:p w14:paraId="437E0E7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55FEA614" w14:textId="77777777" w:rsidR="00FB3105" w:rsidRPr="00FB3105" w:rsidRDefault="00FB3105" w:rsidP="00FB3105">
      <w:pPr>
        <w:pStyle w:val="Heading5"/>
        <w:rPr>
          <w:rFonts w:ascii="Arial" w:hAnsi="Arial"/>
          <w:rtl/>
        </w:rPr>
      </w:pPr>
    </w:p>
    <w:p w14:paraId="253630D9" w14:textId="77777777" w:rsidR="00FB3105" w:rsidRPr="00FB3105" w:rsidRDefault="00FB3105" w:rsidP="00FB3105">
      <w:pPr>
        <w:bidi/>
        <w:ind w:firstLine="567"/>
        <w:jc w:val="both"/>
        <w:rPr>
          <w:rFonts w:ascii="Arial" w:hAnsi="Arial" w:cs="David"/>
          <w:rtl/>
        </w:rPr>
      </w:pPr>
      <w:r w:rsidRPr="00FB3105">
        <w:rPr>
          <w:rFonts w:ascii="Arial" w:hAnsi="Arial" w:cs="David"/>
          <w:rtl/>
        </w:rPr>
        <w:t>לא, לא, עד כאן. אני רוצה לגונן על כבודה של יושבת-ראש הכנסת...</w:t>
      </w:r>
    </w:p>
    <w:p w14:paraId="2AFCB7AB" w14:textId="77777777" w:rsidR="00FB3105" w:rsidRPr="00FB3105" w:rsidRDefault="00FB3105" w:rsidP="00FB3105">
      <w:pPr>
        <w:bidi/>
        <w:ind w:firstLine="567"/>
        <w:jc w:val="both"/>
        <w:rPr>
          <w:rFonts w:ascii="Arial" w:hAnsi="Arial" w:cs="David"/>
          <w:rtl/>
        </w:rPr>
      </w:pPr>
    </w:p>
    <w:p w14:paraId="3C1EF5DC"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חשוב לי להגיד לסיום שאני לא </w:t>
      </w:r>
      <w:proofErr w:type="spellStart"/>
      <w:r w:rsidRPr="00FB3105">
        <w:rPr>
          <w:rFonts w:ascii="Arial" w:hAnsi="Arial" w:cs="David"/>
          <w:rtl/>
        </w:rPr>
        <w:t>מתקטננת</w:t>
      </w:r>
      <w:proofErr w:type="spellEnd"/>
      <w:r w:rsidRPr="00FB3105">
        <w:rPr>
          <w:rFonts w:ascii="Arial" w:hAnsi="Arial" w:cs="David"/>
          <w:rtl/>
        </w:rPr>
        <w:t xml:space="preserve"> כאן על סעיף כזה או אחר, אלא כן רואה בזה חלק ממגמה מאוד בעייתית של הצרת צעדיהם של חברי הכנסת, של התייחסות אליהם כאל ילדים קטנים שיש לנזוף בהם או להענישם. אני רואה בזה פגיעה בכבוד חברי הכנסת, ואני מבקשת שתינתן לחברי הכנסת האפשרות לשלוט על סדר-יומם, מבלי שיושתו עליהם סנקציות. </w:t>
      </w:r>
    </w:p>
    <w:p w14:paraId="0ACAD17E"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21D376B6" w14:textId="77777777" w:rsidR="00FB3105" w:rsidRPr="00FB3105" w:rsidRDefault="00FB3105" w:rsidP="00FB3105">
      <w:pPr>
        <w:bidi/>
        <w:jc w:val="both"/>
        <w:rPr>
          <w:rFonts w:ascii="Arial" w:hAnsi="Arial" w:cs="David"/>
          <w:u w:val="single"/>
          <w:rtl/>
        </w:rPr>
      </w:pPr>
    </w:p>
    <w:p w14:paraId="487DF6D6" w14:textId="77777777" w:rsidR="00FB3105" w:rsidRPr="00FB3105" w:rsidRDefault="00FB3105" w:rsidP="00FB3105">
      <w:pPr>
        <w:bidi/>
        <w:ind w:firstLine="567"/>
        <w:jc w:val="both"/>
        <w:rPr>
          <w:rFonts w:ascii="Arial" w:hAnsi="Arial" w:cs="David"/>
          <w:rtl/>
        </w:rPr>
      </w:pPr>
      <w:r w:rsidRPr="00FB3105">
        <w:rPr>
          <w:rFonts w:ascii="Arial" w:hAnsi="Arial" w:cs="David"/>
          <w:rtl/>
        </w:rPr>
        <w:t>ברמה העקרונית, אם הוא לא היה פעמיים בהצעת חוק, למה לא למנוע ממנו להגיש הצעות חוק באותו מושב?</w:t>
      </w:r>
    </w:p>
    <w:p w14:paraId="23735DF7"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BE887A0" w14:textId="77777777" w:rsidR="00FB3105" w:rsidRPr="00FB3105" w:rsidRDefault="00FB3105" w:rsidP="00FB3105">
      <w:pPr>
        <w:bidi/>
        <w:ind w:firstLine="567"/>
        <w:jc w:val="both"/>
        <w:rPr>
          <w:rFonts w:ascii="Arial" w:hAnsi="Arial" w:cs="David"/>
          <w:rtl/>
        </w:rPr>
      </w:pPr>
    </w:p>
    <w:p w14:paraId="42A7D61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חבר הכנסת סער. </w:t>
      </w:r>
    </w:p>
    <w:p w14:paraId="3BCE4AAA"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741328B5" w14:textId="77777777" w:rsidR="00FB3105" w:rsidRPr="00FB3105" w:rsidRDefault="00FB3105" w:rsidP="00FB3105">
      <w:pPr>
        <w:bidi/>
        <w:jc w:val="both"/>
        <w:rPr>
          <w:rFonts w:ascii="Arial" w:hAnsi="Arial" w:cs="David"/>
          <w:u w:val="single"/>
          <w:rtl/>
        </w:rPr>
      </w:pPr>
    </w:p>
    <w:p w14:paraId="1E0D968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למה לא? תענה לי. </w:t>
      </w:r>
    </w:p>
    <w:p w14:paraId="0A5371F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E47AC74" w14:textId="77777777" w:rsidR="00FB3105" w:rsidRPr="00FB3105" w:rsidRDefault="00FB3105" w:rsidP="00FB3105">
      <w:pPr>
        <w:bidi/>
        <w:ind w:firstLine="567"/>
        <w:jc w:val="both"/>
        <w:rPr>
          <w:rFonts w:ascii="Arial" w:hAnsi="Arial" w:cs="David"/>
          <w:rtl/>
        </w:rPr>
      </w:pPr>
    </w:p>
    <w:p w14:paraId="5EAFBFEC"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תכף משיב לך. </w:t>
      </w:r>
    </w:p>
    <w:p w14:paraId="17629C2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3D0D285C" w14:textId="77777777" w:rsidR="00FB3105" w:rsidRPr="00FB3105" w:rsidRDefault="00FB3105" w:rsidP="00FB3105">
      <w:pPr>
        <w:bidi/>
        <w:jc w:val="both"/>
        <w:rPr>
          <w:rFonts w:ascii="Arial" w:hAnsi="Arial" w:cs="David"/>
          <w:u w:val="single"/>
          <w:rtl/>
        </w:rPr>
      </w:pPr>
    </w:p>
    <w:p w14:paraId="3CD220FF" w14:textId="77777777" w:rsidR="00FB3105" w:rsidRPr="00FB3105" w:rsidRDefault="00FB3105" w:rsidP="00FB3105">
      <w:pPr>
        <w:bidi/>
        <w:ind w:firstLine="567"/>
        <w:jc w:val="both"/>
        <w:rPr>
          <w:rFonts w:ascii="Arial" w:hAnsi="Arial" w:cs="David"/>
          <w:rtl/>
        </w:rPr>
      </w:pPr>
      <w:r w:rsidRPr="00FB3105">
        <w:rPr>
          <w:rFonts w:ascii="Arial" w:hAnsi="Arial" w:cs="David"/>
          <w:rtl/>
        </w:rPr>
        <w:t>הרי אתה – להעביר, להעביר.</w:t>
      </w:r>
    </w:p>
    <w:p w14:paraId="6448ACBA"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3175075" w14:textId="77777777" w:rsidR="00FB3105" w:rsidRPr="00FB3105" w:rsidRDefault="00FB3105" w:rsidP="00FB3105">
      <w:pPr>
        <w:bidi/>
        <w:ind w:firstLine="567"/>
        <w:jc w:val="both"/>
        <w:rPr>
          <w:rFonts w:ascii="Arial" w:hAnsi="Arial" w:cs="David"/>
          <w:rtl/>
        </w:rPr>
      </w:pPr>
    </w:p>
    <w:p w14:paraId="4076802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כרגע אמרו שאני לא מעביר. ממה נפשך. </w:t>
      </w:r>
    </w:p>
    <w:p w14:paraId="1D1E53D9"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2F8367DA" w14:textId="77777777" w:rsidR="00FB3105" w:rsidRPr="00FB3105" w:rsidRDefault="00FB3105" w:rsidP="00FB3105">
      <w:pPr>
        <w:bidi/>
        <w:jc w:val="both"/>
        <w:rPr>
          <w:rFonts w:ascii="Arial" w:hAnsi="Arial" w:cs="David"/>
          <w:u w:val="single"/>
          <w:rtl/>
        </w:rPr>
      </w:pPr>
    </w:p>
    <w:p w14:paraId="5F33DCA0" w14:textId="77777777" w:rsidR="00FB3105" w:rsidRPr="00FB3105" w:rsidRDefault="00FB3105" w:rsidP="00FB3105">
      <w:pPr>
        <w:bidi/>
        <w:ind w:firstLine="567"/>
        <w:jc w:val="both"/>
        <w:rPr>
          <w:rFonts w:ascii="Arial" w:hAnsi="Arial" w:cs="David"/>
          <w:rtl/>
        </w:rPr>
      </w:pPr>
      <w:r w:rsidRPr="00FB3105">
        <w:rPr>
          <w:rFonts w:ascii="Arial" w:hAnsi="Arial" w:cs="David"/>
          <w:rtl/>
        </w:rPr>
        <w:t>למה לא למנוע להגיש הצעות חוק, אם חבר כנסת במשך פעמיים לא היה נוכח?</w:t>
      </w:r>
    </w:p>
    <w:p w14:paraId="63A3DC6F" w14:textId="77777777" w:rsidR="00FB3105" w:rsidRPr="00FB3105" w:rsidRDefault="00FB3105" w:rsidP="00FB3105">
      <w:pPr>
        <w:bidi/>
        <w:jc w:val="both"/>
        <w:rPr>
          <w:rFonts w:ascii="Arial" w:hAnsi="Arial" w:cs="David"/>
          <w:u w:val="single"/>
          <w:rtl/>
        </w:rPr>
      </w:pPr>
      <w:r w:rsidRPr="00FB3105">
        <w:rPr>
          <w:rFonts w:ascii="Arial" w:hAnsi="Arial" w:cs="David"/>
          <w:rtl/>
        </w:rPr>
        <w:br/>
      </w:r>
    </w:p>
    <w:p w14:paraId="204C8743" w14:textId="77777777" w:rsidR="00FB3105" w:rsidRPr="00FB3105" w:rsidRDefault="00FB3105" w:rsidP="00FB3105">
      <w:pPr>
        <w:bidi/>
        <w:jc w:val="both"/>
        <w:rPr>
          <w:rFonts w:ascii="Arial" w:hAnsi="Arial" w:cs="David"/>
          <w:rtl/>
        </w:rPr>
      </w:pPr>
      <w:r w:rsidRPr="00FB3105">
        <w:rPr>
          <w:rFonts w:ascii="Arial" w:hAnsi="Arial" w:cs="David"/>
          <w:u w:val="single"/>
          <w:rtl/>
        </w:rPr>
        <w:t>נסים זאב:</w:t>
      </w:r>
    </w:p>
    <w:p w14:paraId="32EDCF43" w14:textId="77777777" w:rsidR="00FB3105" w:rsidRPr="00FB3105" w:rsidRDefault="00FB3105" w:rsidP="00FB3105">
      <w:pPr>
        <w:bidi/>
        <w:jc w:val="both"/>
        <w:rPr>
          <w:rFonts w:ascii="Arial" w:hAnsi="Arial" w:cs="David"/>
          <w:rtl/>
        </w:rPr>
      </w:pPr>
    </w:p>
    <w:p w14:paraId="68350079" w14:textId="77777777" w:rsidR="00FB3105" w:rsidRPr="00FB3105" w:rsidRDefault="00FB3105" w:rsidP="00FB3105">
      <w:pPr>
        <w:bidi/>
        <w:ind w:firstLine="567"/>
        <w:jc w:val="both"/>
        <w:rPr>
          <w:rFonts w:ascii="Arial" w:hAnsi="Arial" w:cs="David"/>
          <w:rtl/>
        </w:rPr>
      </w:pPr>
      <w:r w:rsidRPr="00FB3105">
        <w:rPr>
          <w:rFonts w:ascii="Arial" w:hAnsi="Arial" w:cs="David"/>
          <w:rtl/>
        </w:rPr>
        <w:t>תחזור עוד פעם.</w:t>
      </w:r>
    </w:p>
    <w:p w14:paraId="54601891"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059B6120" w14:textId="77777777" w:rsidR="00FB3105" w:rsidRPr="00FB3105" w:rsidRDefault="00FB3105" w:rsidP="00FB3105">
      <w:pPr>
        <w:bidi/>
        <w:jc w:val="both"/>
        <w:rPr>
          <w:rFonts w:ascii="Arial" w:hAnsi="Arial" w:cs="David"/>
          <w:u w:val="single"/>
          <w:rtl/>
        </w:rPr>
      </w:pPr>
    </w:p>
    <w:p w14:paraId="34E9B210" w14:textId="77777777" w:rsidR="00FB3105" w:rsidRPr="00FB3105" w:rsidRDefault="00FB3105" w:rsidP="00FB3105">
      <w:pPr>
        <w:bidi/>
        <w:ind w:firstLine="567"/>
        <w:jc w:val="both"/>
        <w:rPr>
          <w:rFonts w:ascii="Arial" w:hAnsi="Arial" w:cs="David"/>
          <w:rtl/>
        </w:rPr>
      </w:pPr>
      <w:r w:rsidRPr="00FB3105">
        <w:rPr>
          <w:rFonts w:ascii="Arial" w:hAnsi="Arial" w:cs="David"/>
          <w:rtl/>
        </w:rPr>
        <w:t>עד שתבין...</w:t>
      </w:r>
    </w:p>
    <w:p w14:paraId="0460D47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1C301F1" w14:textId="77777777" w:rsidR="00FB3105" w:rsidRPr="00FB3105" w:rsidRDefault="00FB3105" w:rsidP="00FB3105">
      <w:pPr>
        <w:bidi/>
        <w:ind w:firstLine="567"/>
        <w:jc w:val="both"/>
        <w:rPr>
          <w:rFonts w:ascii="Arial" w:hAnsi="Arial" w:cs="David"/>
          <w:rtl/>
        </w:rPr>
      </w:pPr>
    </w:p>
    <w:p w14:paraId="012E3CF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חברת הכנסת </w:t>
      </w:r>
      <w:proofErr w:type="spellStart"/>
      <w:r w:rsidRPr="00FB3105">
        <w:rPr>
          <w:rFonts w:ascii="Arial" w:hAnsi="Arial" w:cs="David"/>
          <w:rtl/>
        </w:rPr>
        <w:t>יחימוביץ</w:t>
      </w:r>
      <w:proofErr w:type="spellEnd"/>
      <w:r w:rsidRPr="00FB3105">
        <w:rPr>
          <w:rFonts w:ascii="Arial" w:hAnsi="Arial" w:cs="David"/>
          <w:rtl/>
        </w:rPr>
        <w:t>', אני מעביר כרגע את זכות הדיבור לחברת הכנסת תירוש. עד שהיא מדברת, תנסי לנסח בצורה כזאת או אחרת – לא משפטית – את מה שאת רוצה.</w:t>
      </w:r>
    </w:p>
    <w:p w14:paraId="65E49A7A"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רונית תירוש:</w:t>
      </w:r>
    </w:p>
    <w:p w14:paraId="0E072B9E" w14:textId="77777777" w:rsidR="00FB3105" w:rsidRPr="00FB3105" w:rsidRDefault="00FB3105" w:rsidP="00FB3105">
      <w:pPr>
        <w:bidi/>
        <w:jc w:val="both"/>
        <w:rPr>
          <w:rFonts w:ascii="Arial" w:hAnsi="Arial" w:cs="David"/>
          <w:rtl/>
        </w:rPr>
      </w:pPr>
    </w:p>
    <w:p w14:paraId="4420FD8D"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חולקת על הדברים של חברי הכנסת </w:t>
      </w:r>
      <w:proofErr w:type="spellStart"/>
      <w:r w:rsidRPr="00FB3105">
        <w:rPr>
          <w:rFonts w:ascii="Arial" w:hAnsi="Arial" w:cs="David"/>
          <w:rtl/>
        </w:rPr>
        <w:t>יחימוביץ</w:t>
      </w:r>
      <w:proofErr w:type="spellEnd"/>
      <w:r w:rsidRPr="00FB3105">
        <w:rPr>
          <w:rFonts w:ascii="Arial" w:hAnsi="Arial" w:cs="David"/>
          <w:rtl/>
        </w:rPr>
        <w:t xml:space="preserve">' וסער. אני חושבת שאנחנו קצת שוכחים מאין צמחה הרפורמה הזאת והניסיון לעשות </w:t>
      </w:r>
      <w:proofErr w:type="spellStart"/>
      <w:r w:rsidRPr="00FB3105">
        <w:rPr>
          <w:rFonts w:ascii="Arial" w:hAnsi="Arial" w:cs="David"/>
          <w:rtl/>
        </w:rPr>
        <w:t>איזשהם</w:t>
      </w:r>
      <w:proofErr w:type="spellEnd"/>
      <w:r w:rsidRPr="00FB3105">
        <w:rPr>
          <w:rFonts w:ascii="Arial" w:hAnsi="Arial" w:cs="David"/>
          <w:rtl/>
        </w:rPr>
        <w:t xml:space="preserve"> שינויים – ואני אומרת זאת גם כמנכ"לית לשעבר, שליוותה שרה לדיונים כאלה על שאילתות, וזה היה ביזיון של כנסת ריקה לחלוטין, בדרך כלל בשעות יותר מאוחרות, והיא עמדה שם </w:t>
      </w:r>
      <w:proofErr w:type="spellStart"/>
      <w:r w:rsidRPr="00FB3105">
        <w:rPr>
          <w:rFonts w:ascii="Arial" w:hAnsi="Arial" w:cs="David"/>
          <w:rtl/>
        </w:rPr>
        <w:t>והכל</w:t>
      </w:r>
      <w:proofErr w:type="spellEnd"/>
      <w:r w:rsidRPr="00FB3105">
        <w:rPr>
          <w:rFonts w:ascii="Arial" w:hAnsi="Arial" w:cs="David"/>
          <w:rtl/>
        </w:rPr>
        <w:t xml:space="preserve"> נמסר לפרוטוקול. </w:t>
      </w:r>
    </w:p>
    <w:p w14:paraId="40ABEA0E" w14:textId="77777777" w:rsidR="00FB3105" w:rsidRPr="00FB3105" w:rsidRDefault="00FB3105" w:rsidP="00FB3105">
      <w:pPr>
        <w:bidi/>
        <w:ind w:firstLine="567"/>
        <w:jc w:val="both"/>
        <w:rPr>
          <w:rFonts w:ascii="Arial" w:hAnsi="Arial" w:cs="David"/>
          <w:rtl/>
        </w:rPr>
      </w:pPr>
    </w:p>
    <w:p w14:paraId="1E3F012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זוכרת שאני הרגשתי מתביישת בשביל כנסת ישראל. זה לא שאני מתביישת בשביל שואל השאילתא הספציפי שלא היה, כי בסופו של יום אנחנו שומעים בכל תוכנית רדיו את הזלזול שהציבור – והשדרנים בוודאי – מטילים בחברי הכנסת: בטלנים, לא נמצאים, לא עושים, עובדים מעט, שלושה ימים, סופרים לנו את שעות העבודה. </w:t>
      </w:r>
    </w:p>
    <w:p w14:paraId="721B84B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24BE4023" w14:textId="77777777" w:rsidR="00FB3105" w:rsidRPr="00FB3105" w:rsidRDefault="00FB3105" w:rsidP="00FB3105">
      <w:pPr>
        <w:bidi/>
        <w:jc w:val="both"/>
        <w:rPr>
          <w:rFonts w:ascii="Arial" w:hAnsi="Arial" w:cs="David"/>
          <w:u w:val="single"/>
          <w:rtl/>
        </w:rPr>
      </w:pPr>
    </w:p>
    <w:p w14:paraId="31AF3D48"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תתנו לזה גושפנקה. </w:t>
      </w:r>
    </w:p>
    <w:p w14:paraId="2ACEC05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שלי </w:t>
      </w:r>
      <w:proofErr w:type="spellStart"/>
      <w:r w:rsidRPr="00FB3105">
        <w:rPr>
          <w:rFonts w:ascii="Arial" w:hAnsi="Arial" w:cs="David"/>
          <w:u w:val="single"/>
          <w:rtl/>
        </w:rPr>
        <w:t>יחימוביץ</w:t>
      </w:r>
      <w:proofErr w:type="spellEnd"/>
      <w:r w:rsidRPr="00FB3105">
        <w:rPr>
          <w:rFonts w:ascii="Arial" w:hAnsi="Arial" w:cs="David"/>
          <w:u w:val="single"/>
          <w:rtl/>
        </w:rPr>
        <w:t>:</w:t>
      </w:r>
    </w:p>
    <w:p w14:paraId="58B55A2A" w14:textId="77777777" w:rsidR="00FB3105" w:rsidRPr="00FB3105" w:rsidRDefault="00FB3105" w:rsidP="00FB3105">
      <w:pPr>
        <w:pStyle w:val="Heading5"/>
        <w:rPr>
          <w:rFonts w:ascii="Arial" w:hAnsi="Arial"/>
          <w:rtl/>
        </w:rPr>
      </w:pPr>
    </w:p>
    <w:p w14:paraId="4050DC91" w14:textId="77777777" w:rsidR="00FB3105" w:rsidRPr="00FB3105" w:rsidRDefault="00FB3105" w:rsidP="00FB3105">
      <w:pPr>
        <w:bidi/>
        <w:jc w:val="both"/>
        <w:rPr>
          <w:rFonts w:ascii="Arial" w:hAnsi="Arial" w:cs="David"/>
          <w:rtl/>
        </w:rPr>
      </w:pPr>
      <w:r w:rsidRPr="00FB3105">
        <w:rPr>
          <w:rFonts w:ascii="Arial" w:hAnsi="Arial" w:cs="David"/>
          <w:rtl/>
        </w:rPr>
        <w:tab/>
        <w:t>אל תתייחסי ברצינות לשדרני רדיו, נו באמת...</w:t>
      </w:r>
    </w:p>
    <w:p w14:paraId="792A824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רונית תירוש:</w:t>
      </w:r>
    </w:p>
    <w:p w14:paraId="6ED61685" w14:textId="77777777" w:rsidR="00FB3105" w:rsidRPr="00FB3105" w:rsidRDefault="00FB3105" w:rsidP="00FB3105">
      <w:pPr>
        <w:bidi/>
        <w:jc w:val="both"/>
        <w:rPr>
          <w:rFonts w:ascii="Arial" w:hAnsi="Arial" w:cs="David"/>
          <w:rtl/>
        </w:rPr>
      </w:pPr>
    </w:p>
    <w:p w14:paraId="262AD60B"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כן. </w:t>
      </w:r>
    </w:p>
    <w:p w14:paraId="546222D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53E03AF8" w14:textId="77777777" w:rsidR="00FB3105" w:rsidRPr="00FB3105" w:rsidRDefault="00FB3105" w:rsidP="00FB3105">
      <w:pPr>
        <w:bidi/>
        <w:jc w:val="both"/>
        <w:rPr>
          <w:rFonts w:ascii="Arial" w:hAnsi="Arial" w:cs="David"/>
          <w:u w:val="single"/>
          <w:rtl/>
        </w:rPr>
      </w:pPr>
    </w:p>
    <w:p w14:paraId="5C432F42"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תני לזה גושפנקה, תגידי שהם צודקים. </w:t>
      </w:r>
    </w:p>
    <w:p w14:paraId="1878D7C9" w14:textId="77777777" w:rsidR="00FB3105" w:rsidRPr="00FB3105" w:rsidRDefault="00FB3105" w:rsidP="00FB3105">
      <w:pPr>
        <w:bidi/>
        <w:jc w:val="both"/>
        <w:rPr>
          <w:rFonts w:ascii="Arial" w:hAnsi="Arial" w:cs="David"/>
          <w:rtl/>
        </w:rPr>
      </w:pPr>
    </w:p>
    <w:p w14:paraId="6EFB0791" w14:textId="77777777" w:rsidR="00FB3105" w:rsidRPr="00FB3105" w:rsidRDefault="00FB3105" w:rsidP="00FB3105">
      <w:pPr>
        <w:bidi/>
        <w:jc w:val="both"/>
        <w:rPr>
          <w:rFonts w:ascii="Arial" w:hAnsi="Arial" w:cs="David"/>
          <w:rtl/>
        </w:rPr>
      </w:pPr>
      <w:r w:rsidRPr="00FB3105">
        <w:rPr>
          <w:rFonts w:ascii="Arial" w:hAnsi="Arial" w:cs="David"/>
          <w:u w:val="single"/>
          <w:rtl/>
        </w:rPr>
        <w:t xml:space="preserve">משה </w:t>
      </w:r>
      <w:proofErr w:type="spellStart"/>
      <w:r w:rsidRPr="00FB3105">
        <w:rPr>
          <w:rFonts w:ascii="Arial" w:hAnsi="Arial" w:cs="David"/>
          <w:u w:val="single"/>
          <w:rtl/>
        </w:rPr>
        <w:t>שרוני</w:t>
      </w:r>
      <w:proofErr w:type="spellEnd"/>
      <w:r w:rsidRPr="00FB3105">
        <w:rPr>
          <w:rFonts w:ascii="Arial" w:hAnsi="Arial" w:cs="David"/>
          <w:u w:val="single"/>
          <w:rtl/>
        </w:rPr>
        <w:t>:</w:t>
      </w:r>
    </w:p>
    <w:p w14:paraId="2F5E45CE" w14:textId="77777777" w:rsidR="00FB3105" w:rsidRPr="00FB3105" w:rsidRDefault="00FB3105" w:rsidP="00FB3105">
      <w:pPr>
        <w:bidi/>
        <w:jc w:val="both"/>
        <w:rPr>
          <w:rFonts w:ascii="Arial" w:hAnsi="Arial" w:cs="David"/>
          <w:rtl/>
        </w:rPr>
      </w:pPr>
    </w:p>
    <w:p w14:paraId="4EA8BAB0" w14:textId="77777777" w:rsidR="00FB3105" w:rsidRPr="00FB3105" w:rsidRDefault="00FB3105" w:rsidP="00FB3105">
      <w:pPr>
        <w:bidi/>
        <w:jc w:val="both"/>
        <w:rPr>
          <w:rFonts w:ascii="Arial" w:hAnsi="Arial" w:cs="David"/>
          <w:rtl/>
        </w:rPr>
      </w:pPr>
      <w:r w:rsidRPr="00FB3105">
        <w:rPr>
          <w:rFonts w:ascii="Arial" w:hAnsi="Arial" w:cs="David"/>
          <w:rtl/>
        </w:rPr>
        <w:tab/>
        <w:t xml:space="preserve"> השדרנים זה לא המודד של המדינה. </w:t>
      </w:r>
    </w:p>
    <w:p w14:paraId="3A0EDD6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74FE492" w14:textId="77777777" w:rsidR="00FB3105" w:rsidRPr="00FB3105" w:rsidRDefault="00FB3105" w:rsidP="00FB3105">
      <w:pPr>
        <w:bidi/>
        <w:jc w:val="both"/>
        <w:rPr>
          <w:rFonts w:ascii="Arial" w:hAnsi="Arial" w:cs="David"/>
          <w:rtl/>
        </w:rPr>
      </w:pPr>
    </w:p>
    <w:p w14:paraId="7F00AB6C" w14:textId="77777777" w:rsidR="00FB3105" w:rsidRPr="00FB3105" w:rsidRDefault="00FB3105" w:rsidP="00FB3105">
      <w:pPr>
        <w:bidi/>
        <w:jc w:val="both"/>
        <w:rPr>
          <w:rFonts w:ascii="Arial" w:hAnsi="Arial" w:cs="David"/>
          <w:rtl/>
        </w:rPr>
      </w:pPr>
      <w:r w:rsidRPr="00FB3105">
        <w:rPr>
          <w:rFonts w:ascii="Arial" w:hAnsi="Arial" w:cs="David"/>
          <w:rtl/>
        </w:rPr>
        <w:tab/>
        <w:t xml:space="preserve">חבר הכנסת </w:t>
      </w:r>
      <w:proofErr w:type="spellStart"/>
      <w:r w:rsidRPr="00FB3105">
        <w:rPr>
          <w:rFonts w:ascii="Arial" w:hAnsi="Arial" w:cs="David"/>
          <w:rtl/>
        </w:rPr>
        <w:t>שרוני</w:t>
      </w:r>
      <w:proofErr w:type="spellEnd"/>
      <w:r w:rsidRPr="00FB3105">
        <w:rPr>
          <w:rFonts w:ascii="Arial" w:hAnsi="Arial" w:cs="David"/>
          <w:rtl/>
        </w:rPr>
        <w:t xml:space="preserve">, אבל הנוער זה מודד של המדינה? יש מישהו מחברי הכנסת פה שלא הרצה בפני בני נוער, ואחת השאלות הראשונות היא למה המליאה ריקה? אני חושב שכולם שמעו את השאלה הזאת. </w:t>
      </w:r>
    </w:p>
    <w:p w14:paraId="57BD4E2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משה </w:t>
      </w:r>
      <w:proofErr w:type="spellStart"/>
      <w:r w:rsidRPr="00FB3105">
        <w:rPr>
          <w:rFonts w:ascii="Arial" w:hAnsi="Arial" w:cs="David"/>
          <w:u w:val="single"/>
          <w:rtl/>
        </w:rPr>
        <w:t>שרוני</w:t>
      </w:r>
      <w:proofErr w:type="spellEnd"/>
      <w:r w:rsidRPr="00FB3105">
        <w:rPr>
          <w:rFonts w:ascii="Arial" w:hAnsi="Arial" w:cs="David"/>
          <w:u w:val="single"/>
          <w:rtl/>
        </w:rPr>
        <w:t>:</w:t>
      </w:r>
    </w:p>
    <w:p w14:paraId="146B70F4" w14:textId="77777777" w:rsidR="00FB3105" w:rsidRPr="00FB3105" w:rsidRDefault="00FB3105" w:rsidP="00FB3105">
      <w:pPr>
        <w:bidi/>
        <w:jc w:val="both"/>
        <w:rPr>
          <w:rFonts w:ascii="Arial" w:hAnsi="Arial" w:cs="David"/>
          <w:rtl/>
        </w:rPr>
      </w:pPr>
    </w:p>
    <w:p w14:paraId="78D90B1E" w14:textId="77777777" w:rsidR="00FB3105" w:rsidRPr="00FB3105" w:rsidRDefault="00FB3105" w:rsidP="00FB3105">
      <w:pPr>
        <w:bidi/>
        <w:jc w:val="both"/>
        <w:rPr>
          <w:rFonts w:ascii="Arial" w:hAnsi="Arial" w:cs="David"/>
          <w:rtl/>
        </w:rPr>
      </w:pPr>
      <w:r w:rsidRPr="00FB3105">
        <w:rPr>
          <w:rFonts w:ascii="Arial" w:hAnsi="Arial" w:cs="David"/>
          <w:rtl/>
        </w:rPr>
        <w:tab/>
        <w:t xml:space="preserve"> יש סיבות לזה.</w:t>
      </w:r>
    </w:p>
    <w:p w14:paraId="398C6CDE"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B395AF0" w14:textId="77777777" w:rsidR="00FB3105" w:rsidRPr="00FB3105" w:rsidRDefault="00FB3105" w:rsidP="00FB3105">
      <w:pPr>
        <w:bidi/>
        <w:jc w:val="both"/>
        <w:rPr>
          <w:rFonts w:ascii="Arial" w:hAnsi="Arial" w:cs="David"/>
          <w:rtl/>
        </w:rPr>
      </w:pPr>
    </w:p>
    <w:p w14:paraId="42627E4E" w14:textId="77777777" w:rsidR="00FB3105" w:rsidRPr="00FB3105" w:rsidRDefault="00FB3105" w:rsidP="00FB3105">
      <w:pPr>
        <w:bidi/>
        <w:jc w:val="both"/>
        <w:rPr>
          <w:rFonts w:ascii="Arial" w:hAnsi="Arial" w:cs="David"/>
          <w:rtl/>
        </w:rPr>
      </w:pPr>
      <w:r w:rsidRPr="00FB3105">
        <w:rPr>
          <w:rFonts w:ascii="Arial" w:hAnsi="Arial" w:cs="David"/>
          <w:rtl/>
        </w:rPr>
        <w:tab/>
        <w:t xml:space="preserve">נכון. אנחנו מנסים לתת תרופה. </w:t>
      </w:r>
    </w:p>
    <w:p w14:paraId="57945D5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רונית תירוש:</w:t>
      </w:r>
    </w:p>
    <w:p w14:paraId="71CE8941" w14:textId="77777777" w:rsidR="00FB3105" w:rsidRPr="00FB3105" w:rsidRDefault="00FB3105" w:rsidP="00FB3105">
      <w:pPr>
        <w:bidi/>
        <w:jc w:val="both"/>
        <w:rPr>
          <w:rFonts w:ascii="Arial" w:hAnsi="Arial" w:cs="David"/>
          <w:rtl/>
        </w:rPr>
      </w:pPr>
    </w:p>
    <w:p w14:paraId="1B7485F7" w14:textId="77777777" w:rsidR="00FB3105" w:rsidRPr="00FB3105" w:rsidRDefault="00FB3105" w:rsidP="00FB3105">
      <w:pPr>
        <w:bidi/>
        <w:jc w:val="both"/>
        <w:rPr>
          <w:rFonts w:ascii="Arial" w:hAnsi="Arial" w:cs="David"/>
          <w:rtl/>
        </w:rPr>
      </w:pPr>
      <w:r w:rsidRPr="00FB3105">
        <w:rPr>
          <w:rFonts w:ascii="Arial" w:hAnsi="Arial" w:cs="David"/>
          <w:rtl/>
        </w:rPr>
        <w:tab/>
        <w:t xml:space="preserve">לעצם העניין, אני חשתי שבמהלך הזה יש כוונה לחזק את חברי הכנסת, לתת להם את הכבוד המגיע להם, ולהביא לכאן שרים בשיא הרצינות, שייתנו מזמנם. גם השרים אגב – סליחה על הביטוי הבוטה – "מבריזים" או לא נמצאים ולא נוכחים ולא מגיעים, ואנחנו רותחים מזעם, ושרת החינוך היא אלופה בעניין הזה. </w:t>
      </w:r>
    </w:p>
    <w:p w14:paraId="6044183D" w14:textId="77777777" w:rsidR="00FB3105" w:rsidRPr="00FB3105" w:rsidRDefault="00FB3105" w:rsidP="00FB3105">
      <w:pPr>
        <w:bidi/>
        <w:jc w:val="both"/>
        <w:rPr>
          <w:rFonts w:ascii="Arial" w:hAnsi="Arial" w:cs="David"/>
          <w:rtl/>
        </w:rPr>
      </w:pPr>
    </w:p>
    <w:p w14:paraId="2F62CF40"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חושבת שצריך לדרוש מהשרים ומעצמנו בדיוק את אותה רצינות, ואני כן הייתי מחריגה, ואם חברת הכנסת </w:t>
      </w:r>
      <w:proofErr w:type="spellStart"/>
      <w:r w:rsidRPr="00FB3105">
        <w:rPr>
          <w:rFonts w:ascii="Arial" w:hAnsi="Arial" w:cs="David"/>
          <w:rtl/>
        </w:rPr>
        <w:t>יחימוביץ</w:t>
      </w:r>
      <w:proofErr w:type="spellEnd"/>
      <w:r w:rsidRPr="00FB3105">
        <w:rPr>
          <w:rFonts w:ascii="Arial" w:hAnsi="Arial" w:cs="David"/>
          <w:rtl/>
        </w:rPr>
        <w:t>' הולכת לנסח משהו קצת שונה – לא הייתי מודדת בסטופר פעמיים; הייתי מחריגה מצב ששואל השאילתא לא נמצא בארץ, בכלל לא הייתי סופרת את זה כאחת הפעמים, אולי לא הייתי נותנת - - -</w:t>
      </w:r>
    </w:p>
    <w:p w14:paraId="7CB5A41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5F64D807" w14:textId="77777777" w:rsidR="00FB3105" w:rsidRPr="00FB3105" w:rsidRDefault="00FB3105" w:rsidP="00FB3105">
      <w:pPr>
        <w:bidi/>
        <w:jc w:val="both"/>
        <w:rPr>
          <w:rFonts w:ascii="Arial" w:hAnsi="Arial" w:cs="David"/>
          <w:u w:val="single"/>
          <w:rtl/>
        </w:rPr>
      </w:pPr>
    </w:p>
    <w:p w14:paraId="3AC05E15" w14:textId="77777777" w:rsidR="00FB3105" w:rsidRPr="00FB3105" w:rsidRDefault="00FB3105" w:rsidP="00FB3105">
      <w:pPr>
        <w:bidi/>
        <w:jc w:val="both"/>
        <w:rPr>
          <w:rFonts w:ascii="Arial" w:hAnsi="Arial" w:cs="David"/>
          <w:rtl/>
        </w:rPr>
      </w:pPr>
      <w:r w:rsidRPr="00FB3105">
        <w:rPr>
          <w:rFonts w:ascii="Arial" w:hAnsi="Arial" w:cs="David"/>
          <w:rtl/>
        </w:rPr>
        <w:tab/>
        <w:t xml:space="preserve"> יביא פתק מהבית. פתק מהבית – כמו בבית-ספר, פתק מהבית...</w:t>
      </w:r>
    </w:p>
    <w:p w14:paraId="00E627C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8915A42" w14:textId="77777777" w:rsidR="00FB3105" w:rsidRPr="00FB3105" w:rsidRDefault="00FB3105" w:rsidP="00FB3105">
      <w:pPr>
        <w:bidi/>
        <w:jc w:val="both"/>
        <w:rPr>
          <w:rFonts w:ascii="Arial" w:hAnsi="Arial" w:cs="David"/>
          <w:rtl/>
        </w:rPr>
      </w:pPr>
    </w:p>
    <w:p w14:paraId="1B4062B5" w14:textId="77777777" w:rsidR="00FB3105" w:rsidRPr="00FB3105" w:rsidRDefault="00FB3105" w:rsidP="00FB3105">
      <w:pPr>
        <w:bidi/>
        <w:jc w:val="both"/>
        <w:rPr>
          <w:rFonts w:ascii="Arial" w:hAnsi="Arial" w:cs="David"/>
          <w:rtl/>
        </w:rPr>
      </w:pPr>
      <w:r w:rsidRPr="00FB3105">
        <w:rPr>
          <w:rFonts w:ascii="Arial" w:hAnsi="Arial" w:cs="David"/>
          <w:rtl/>
        </w:rPr>
        <w:tab/>
        <w:t>גדעון, על מה רגשו גויים?</w:t>
      </w:r>
    </w:p>
    <w:p w14:paraId="101778B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6F7F7E40" w14:textId="77777777" w:rsidR="00FB3105" w:rsidRPr="00FB3105" w:rsidRDefault="00FB3105" w:rsidP="00FB3105">
      <w:pPr>
        <w:bidi/>
        <w:jc w:val="both"/>
        <w:rPr>
          <w:rFonts w:ascii="Arial" w:hAnsi="Arial" w:cs="David"/>
          <w:u w:val="single"/>
          <w:rtl/>
        </w:rPr>
      </w:pPr>
    </w:p>
    <w:p w14:paraId="091B5D6B"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לומד מהניסיון </w:t>
      </w:r>
      <w:proofErr w:type="spellStart"/>
      <w:r w:rsidRPr="00FB3105">
        <w:rPr>
          <w:rFonts w:ascii="Arial" w:hAnsi="Arial" w:cs="David"/>
          <w:rtl/>
        </w:rPr>
        <w:t>הפרלמנטרי</w:t>
      </w:r>
      <w:proofErr w:type="spellEnd"/>
      <w:r w:rsidRPr="00FB3105">
        <w:rPr>
          <w:rFonts w:ascii="Arial" w:hAnsi="Arial" w:cs="David"/>
          <w:rtl/>
        </w:rPr>
        <w:t xml:space="preserve"> של כולם. </w:t>
      </w:r>
    </w:p>
    <w:p w14:paraId="79DB8CF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רונית תירוש:</w:t>
      </w:r>
    </w:p>
    <w:p w14:paraId="76BCABCF" w14:textId="77777777" w:rsidR="00FB3105" w:rsidRPr="00FB3105" w:rsidRDefault="00FB3105" w:rsidP="00FB3105">
      <w:pPr>
        <w:bidi/>
        <w:jc w:val="both"/>
        <w:rPr>
          <w:rFonts w:ascii="Arial" w:hAnsi="Arial" w:cs="David"/>
          <w:rtl/>
        </w:rPr>
      </w:pPr>
    </w:p>
    <w:p w14:paraId="3F18259A" w14:textId="77777777" w:rsidR="00FB3105" w:rsidRPr="00FB3105" w:rsidRDefault="00FB3105" w:rsidP="00FB3105">
      <w:pPr>
        <w:bidi/>
        <w:jc w:val="both"/>
        <w:rPr>
          <w:rFonts w:ascii="Arial" w:hAnsi="Arial" w:cs="David"/>
          <w:rtl/>
        </w:rPr>
      </w:pPr>
      <w:r w:rsidRPr="00FB3105">
        <w:rPr>
          <w:rFonts w:ascii="Arial" w:hAnsi="Arial" w:cs="David"/>
          <w:rtl/>
        </w:rPr>
        <w:tab/>
        <w:t xml:space="preserve"> זה לא ניסיון </w:t>
      </w:r>
      <w:proofErr w:type="spellStart"/>
      <w:r w:rsidRPr="00FB3105">
        <w:rPr>
          <w:rFonts w:ascii="Arial" w:hAnsi="Arial" w:cs="David"/>
          <w:rtl/>
        </w:rPr>
        <w:t>פרלמנטרי</w:t>
      </w:r>
      <w:proofErr w:type="spellEnd"/>
      <w:r w:rsidRPr="00FB3105">
        <w:rPr>
          <w:rFonts w:ascii="Arial" w:hAnsi="Arial" w:cs="David"/>
          <w:rtl/>
        </w:rPr>
        <w:t xml:space="preserve">. </w:t>
      </w:r>
    </w:p>
    <w:p w14:paraId="1C67531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2EBAADE" w14:textId="77777777" w:rsidR="00FB3105" w:rsidRPr="00FB3105" w:rsidRDefault="00FB3105" w:rsidP="00FB3105">
      <w:pPr>
        <w:bidi/>
        <w:jc w:val="both"/>
        <w:rPr>
          <w:rFonts w:ascii="Arial" w:hAnsi="Arial" w:cs="David"/>
          <w:rtl/>
        </w:rPr>
      </w:pPr>
    </w:p>
    <w:p w14:paraId="6606D6BF" w14:textId="77777777" w:rsidR="00FB3105" w:rsidRPr="00FB3105" w:rsidRDefault="00FB3105" w:rsidP="00FB3105">
      <w:pPr>
        <w:bidi/>
        <w:jc w:val="both"/>
        <w:rPr>
          <w:rFonts w:ascii="Arial" w:hAnsi="Arial" w:cs="David"/>
          <w:rtl/>
        </w:rPr>
      </w:pPr>
      <w:r w:rsidRPr="00FB3105">
        <w:rPr>
          <w:rFonts w:ascii="Arial" w:hAnsi="Arial" w:cs="David"/>
          <w:rtl/>
        </w:rPr>
        <w:tab/>
        <w:t xml:space="preserve">אבל אתה לא צריך להפריע לה. </w:t>
      </w:r>
    </w:p>
    <w:p w14:paraId="2F693DE5"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7378523B" w14:textId="77777777" w:rsidR="00FB3105" w:rsidRPr="00FB3105" w:rsidRDefault="00FB3105" w:rsidP="00FB3105">
      <w:pPr>
        <w:bidi/>
        <w:jc w:val="both"/>
        <w:rPr>
          <w:rFonts w:ascii="Arial" w:hAnsi="Arial" w:cs="David"/>
          <w:u w:val="single"/>
          <w:rtl/>
        </w:rPr>
      </w:pPr>
    </w:p>
    <w:p w14:paraId="69F78BAE"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שומע. אני מחכה לטיעונים הכבדים.</w:t>
      </w:r>
    </w:p>
    <w:p w14:paraId="58B681EE"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CA35AA1" w14:textId="77777777" w:rsidR="00FB3105" w:rsidRPr="00FB3105" w:rsidRDefault="00FB3105" w:rsidP="00FB3105">
      <w:pPr>
        <w:bidi/>
        <w:jc w:val="both"/>
        <w:rPr>
          <w:rFonts w:ascii="Arial" w:hAnsi="Arial" w:cs="David"/>
          <w:rtl/>
        </w:rPr>
      </w:pPr>
    </w:p>
    <w:p w14:paraId="51D8C427" w14:textId="77777777" w:rsidR="00FB3105" w:rsidRPr="00FB3105" w:rsidRDefault="00FB3105" w:rsidP="00FB3105">
      <w:pPr>
        <w:bidi/>
        <w:jc w:val="both"/>
        <w:rPr>
          <w:rFonts w:ascii="Arial" w:hAnsi="Arial" w:cs="David"/>
          <w:rtl/>
        </w:rPr>
      </w:pPr>
      <w:r w:rsidRPr="00FB3105">
        <w:rPr>
          <w:rFonts w:ascii="Arial" w:hAnsi="Arial" w:cs="David"/>
          <w:rtl/>
        </w:rPr>
        <w:tab/>
        <w:t>חבר הכנסת סער, אבל הגנתי עליך.</w:t>
      </w:r>
    </w:p>
    <w:p w14:paraId="03E9FB24"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רונית תירוש:</w:t>
      </w:r>
    </w:p>
    <w:p w14:paraId="425447EE" w14:textId="77777777" w:rsidR="00FB3105" w:rsidRPr="00FB3105" w:rsidRDefault="00FB3105" w:rsidP="00FB3105">
      <w:pPr>
        <w:bidi/>
        <w:jc w:val="both"/>
        <w:rPr>
          <w:rFonts w:ascii="Arial" w:hAnsi="Arial" w:cs="David"/>
          <w:rtl/>
        </w:rPr>
      </w:pPr>
    </w:p>
    <w:p w14:paraId="3658439D" w14:textId="77777777" w:rsidR="00FB3105" w:rsidRPr="00FB3105" w:rsidRDefault="00FB3105" w:rsidP="00FB3105">
      <w:pPr>
        <w:bidi/>
        <w:jc w:val="both"/>
        <w:rPr>
          <w:rFonts w:ascii="Arial" w:hAnsi="Arial" w:cs="David"/>
          <w:rtl/>
        </w:rPr>
      </w:pPr>
      <w:r w:rsidRPr="00FB3105">
        <w:rPr>
          <w:rFonts w:ascii="Arial" w:hAnsi="Arial" w:cs="David"/>
          <w:rtl/>
        </w:rPr>
        <w:tab/>
        <w:t>חבר הכנסת סער, אני לא אוהבת את הציניות שלך ואת ההתנשאות.</w:t>
      </w:r>
    </w:p>
    <w:p w14:paraId="7326A2D1"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2C412264" w14:textId="77777777" w:rsidR="00FB3105" w:rsidRPr="00FB3105" w:rsidRDefault="00FB3105" w:rsidP="00FB3105">
      <w:pPr>
        <w:bidi/>
        <w:jc w:val="both"/>
        <w:rPr>
          <w:rFonts w:ascii="Arial" w:hAnsi="Arial" w:cs="David"/>
          <w:u w:val="single"/>
          <w:rtl/>
        </w:rPr>
      </w:pPr>
    </w:p>
    <w:p w14:paraId="59D1108C" w14:textId="77777777" w:rsidR="00FB3105" w:rsidRPr="00FB3105" w:rsidRDefault="00FB3105" w:rsidP="00FB3105">
      <w:pPr>
        <w:bidi/>
        <w:jc w:val="both"/>
        <w:rPr>
          <w:rFonts w:ascii="Arial" w:hAnsi="Arial" w:cs="David"/>
          <w:rtl/>
        </w:rPr>
      </w:pPr>
      <w:r w:rsidRPr="00FB3105">
        <w:rPr>
          <w:rFonts w:ascii="Arial" w:hAnsi="Arial" w:cs="David"/>
          <w:rtl/>
        </w:rPr>
        <w:tab/>
        <w:t xml:space="preserve"> מה לעשות. </w:t>
      </w:r>
      <w:r w:rsidRPr="00FB3105">
        <w:rPr>
          <w:rFonts w:ascii="Arial" w:hAnsi="Arial" w:cs="David"/>
          <w:rtl/>
        </w:rPr>
        <w:tab/>
      </w:r>
    </w:p>
    <w:p w14:paraId="4474A9DE"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רונית תירוש:</w:t>
      </w:r>
    </w:p>
    <w:p w14:paraId="4AA58FC6" w14:textId="77777777" w:rsidR="00FB3105" w:rsidRPr="00FB3105" w:rsidRDefault="00FB3105" w:rsidP="00FB3105">
      <w:pPr>
        <w:bidi/>
        <w:jc w:val="both"/>
        <w:rPr>
          <w:rFonts w:ascii="Arial" w:hAnsi="Arial" w:cs="David"/>
          <w:rtl/>
        </w:rPr>
      </w:pPr>
    </w:p>
    <w:p w14:paraId="4C898EDF"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לא אוהבת את ההתנשאות שלך. </w:t>
      </w:r>
    </w:p>
    <w:p w14:paraId="543AE916" w14:textId="77777777" w:rsidR="00FB3105" w:rsidRPr="00FB3105" w:rsidRDefault="00FB3105" w:rsidP="00FB3105">
      <w:pPr>
        <w:bidi/>
        <w:jc w:val="both"/>
        <w:rPr>
          <w:rFonts w:ascii="Arial" w:hAnsi="Arial" w:cs="David"/>
          <w:rtl/>
        </w:rPr>
      </w:pPr>
    </w:p>
    <w:p w14:paraId="730CD64B"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גדעון סער:</w:t>
      </w:r>
    </w:p>
    <w:p w14:paraId="4E85EB43" w14:textId="77777777" w:rsidR="00FB3105" w:rsidRPr="00FB3105" w:rsidRDefault="00FB3105" w:rsidP="00FB3105">
      <w:pPr>
        <w:bidi/>
        <w:jc w:val="both"/>
        <w:rPr>
          <w:rFonts w:ascii="Arial" w:hAnsi="Arial" w:cs="David"/>
          <w:u w:val="single"/>
          <w:rtl/>
        </w:rPr>
      </w:pPr>
    </w:p>
    <w:p w14:paraId="029F5876" w14:textId="77777777" w:rsidR="00FB3105" w:rsidRPr="00FB3105" w:rsidRDefault="00FB3105" w:rsidP="00FB3105">
      <w:pPr>
        <w:bidi/>
        <w:jc w:val="both"/>
        <w:rPr>
          <w:rFonts w:ascii="Arial" w:hAnsi="Arial" w:cs="David"/>
          <w:rtl/>
        </w:rPr>
      </w:pPr>
      <w:r w:rsidRPr="00FB3105">
        <w:rPr>
          <w:rFonts w:ascii="Arial" w:hAnsi="Arial" w:cs="David"/>
          <w:rtl/>
        </w:rPr>
        <w:tab/>
        <w:t xml:space="preserve"> מה לעשות. </w:t>
      </w:r>
    </w:p>
    <w:p w14:paraId="361168A8" w14:textId="77777777" w:rsidR="00FB3105" w:rsidRPr="00FB3105" w:rsidRDefault="00FB3105" w:rsidP="00FB3105">
      <w:pPr>
        <w:bidi/>
        <w:ind w:firstLine="567"/>
        <w:jc w:val="both"/>
        <w:rPr>
          <w:rFonts w:ascii="Arial" w:hAnsi="Arial" w:cs="David"/>
          <w:u w:val="single"/>
          <w:rtl/>
        </w:rPr>
      </w:pPr>
      <w:r w:rsidRPr="00FB3105">
        <w:rPr>
          <w:rFonts w:ascii="Arial" w:hAnsi="Arial" w:cs="David"/>
          <w:rtl/>
        </w:rPr>
        <w:br/>
      </w:r>
    </w:p>
    <w:p w14:paraId="54E8BAF1" w14:textId="77777777" w:rsidR="00FB3105" w:rsidRPr="00FB3105" w:rsidRDefault="00FB3105" w:rsidP="00FB3105">
      <w:pPr>
        <w:bidi/>
        <w:jc w:val="both"/>
        <w:rPr>
          <w:rFonts w:ascii="Arial" w:hAnsi="Arial" w:cs="David"/>
          <w:rtl/>
        </w:rPr>
      </w:pPr>
      <w:r w:rsidRPr="00FB3105">
        <w:rPr>
          <w:rFonts w:ascii="Arial" w:hAnsi="Arial" w:cs="David"/>
          <w:u w:val="single"/>
          <w:rtl/>
        </w:rPr>
        <w:t>היו"ר דוד טל:</w:t>
      </w:r>
    </w:p>
    <w:p w14:paraId="7F588C15" w14:textId="77777777" w:rsidR="00FB3105" w:rsidRPr="00FB3105" w:rsidRDefault="00FB3105" w:rsidP="00FB3105">
      <w:pPr>
        <w:bidi/>
        <w:jc w:val="both"/>
        <w:rPr>
          <w:rFonts w:ascii="Arial" w:hAnsi="Arial" w:cs="David"/>
          <w:rtl/>
        </w:rPr>
      </w:pPr>
    </w:p>
    <w:p w14:paraId="03030E59" w14:textId="77777777" w:rsidR="00FB3105" w:rsidRPr="00FB3105" w:rsidRDefault="00FB3105" w:rsidP="00FB3105">
      <w:pPr>
        <w:bidi/>
        <w:jc w:val="both"/>
        <w:rPr>
          <w:rFonts w:ascii="Arial" w:hAnsi="Arial" w:cs="David"/>
          <w:rtl/>
        </w:rPr>
      </w:pPr>
      <w:r w:rsidRPr="00FB3105">
        <w:rPr>
          <w:rFonts w:ascii="Arial" w:hAnsi="Arial" w:cs="David"/>
          <w:rtl/>
        </w:rPr>
        <w:tab/>
        <w:t>חבר הכנסת סער, אני קורא לך לסדר פעם ראשונה.</w:t>
      </w:r>
    </w:p>
    <w:p w14:paraId="274A249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רונית תירוש:</w:t>
      </w:r>
    </w:p>
    <w:p w14:paraId="626B1198" w14:textId="77777777" w:rsidR="00FB3105" w:rsidRPr="00FB3105" w:rsidRDefault="00FB3105" w:rsidP="00FB3105">
      <w:pPr>
        <w:bidi/>
        <w:jc w:val="both"/>
        <w:rPr>
          <w:rFonts w:ascii="Arial" w:hAnsi="Arial" w:cs="David"/>
          <w:rtl/>
        </w:rPr>
      </w:pPr>
    </w:p>
    <w:p w14:paraId="408EE968" w14:textId="77777777" w:rsidR="00FB3105" w:rsidRPr="00FB3105" w:rsidRDefault="00FB3105" w:rsidP="00FB3105">
      <w:pPr>
        <w:bidi/>
        <w:jc w:val="both"/>
        <w:rPr>
          <w:rFonts w:ascii="Arial" w:hAnsi="Arial" w:cs="David"/>
          <w:rtl/>
        </w:rPr>
      </w:pPr>
      <w:r w:rsidRPr="00FB3105">
        <w:rPr>
          <w:rFonts w:ascii="Arial" w:hAnsi="Arial" w:cs="David"/>
          <w:rtl/>
        </w:rPr>
        <w:tab/>
        <w:t xml:space="preserve">זה לא עניין </w:t>
      </w:r>
      <w:proofErr w:type="spellStart"/>
      <w:r w:rsidRPr="00FB3105">
        <w:rPr>
          <w:rFonts w:ascii="Arial" w:hAnsi="Arial" w:cs="David"/>
          <w:rtl/>
        </w:rPr>
        <w:t>פרלמנטרי</w:t>
      </w:r>
      <w:proofErr w:type="spellEnd"/>
      <w:r w:rsidRPr="00FB3105">
        <w:rPr>
          <w:rFonts w:ascii="Arial" w:hAnsi="Arial" w:cs="David"/>
          <w:rtl/>
        </w:rPr>
        <w:t>. יש מה לעשות. תקשיב. אני לא דיברתי כחברת כנסת – גם דיברתי כמי שהסתכלה על זה מהצד, גם כאזרחית, גם כמנכ"לית שלקחה חלק בנושא הזה, ואני אומרת לך: זה ביזיון לנו. כשלא נמצאים שואלי שאילתות זה ביזיון לכלל 120 חברי הכנסת, ואני מרגישה שבעניין הזה אנחנו צריכים לשמור על כבודנו, וזאת הדרך הנכונה.</w:t>
      </w:r>
    </w:p>
    <w:p w14:paraId="459D17E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6AB63BE" w14:textId="77777777" w:rsidR="00FB3105" w:rsidRPr="00FB3105" w:rsidRDefault="00FB3105" w:rsidP="00FB3105">
      <w:pPr>
        <w:bidi/>
        <w:jc w:val="both"/>
        <w:rPr>
          <w:rFonts w:ascii="Arial" w:hAnsi="Arial" w:cs="David"/>
          <w:rtl/>
        </w:rPr>
      </w:pPr>
    </w:p>
    <w:p w14:paraId="681E53E7" w14:textId="77777777" w:rsidR="00FB3105" w:rsidRPr="00FB3105" w:rsidRDefault="00FB3105" w:rsidP="00FB3105">
      <w:pPr>
        <w:bidi/>
        <w:jc w:val="both"/>
        <w:rPr>
          <w:rFonts w:ascii="Arial" w:hAnsi="Arial" w:cs="David"/>
          <w:rtl/>
        </w:rPr>
      </w:pPr>
      <w:r w:rsidRPr="00FB3105">
        <w:rPr>
          <w:rFonts w:ascii="Arial" w:hAnsi="Arial" w:cs="David"/>
          <w:rtl/>
        </w:rPr>
        <w:tab/>
        <w:t>חבר הכנסת נסים זאב, אתה מוותר לחבר הכנסת אזולאי?</w:t>
      </w:r>
    </w:p>
    <w:p w14:paraId="6E85A3A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17E321BF" w14:textId="77777777" w:rsidR="00FB3105" w:rsidRPr="00FB3105" w:rsidRDefault="00FB3105" w:rsidP="00FB3105">
      <w:pPr>
        <w:bidi/>
        <w:jc w:val="both"/>
        <w:rPr>
          <w:rFonts w:ascii="Arial" w:hAnsi="Arial" w:cs="David"/>
          <w:rtl/>
        </w:rPr>
      </w:pPr>
    </w:p>
    <w:p w14:paraId="7F925029" w14:textId="77777777" w:rsidR="00FB3105" w:rsidRPr="00FB3105" w:rsidRDefault="00FB3105" w:rsidP="00FB3105">
      <w:pPr>
        <w:bidi/>
        <w:jc w:val="both"/>
        <w:rPr>
          <w:rFonts w:ascii="Arial" w:hAnsi="Arial" w:cs="David"/>
          <w:rtl/>
        </w:rPr>
      </w:pPr>
      <w:r w:rsidRPr="00FB3105">
        <w:rPr>
          <w:rFonts w:ascii="Arial" w:hAnsi="Arial" w:cs="David"/>
          <w:rtl/>
        </w:rPr>
        <w:tab/>
        <w:t xml:space="preserve"> לא. ודאי שלא. </w:t>
      </w:r>
    </w:p>
    <w:p w14:paraId="2B1A227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רונית תירוש:</w:t>
      </w:r>
    </w:p>
    <w:p w14:paraId="24A8121C" w14:textId="77777777" w:rsidR="00FB3105" w:rsidRPr="00FB3105" w:rsidRDefault="00FB3105" w:rsidP="00FB3105">
      <w:pPr>
        <w:bidi/>
        <w:jc w:val="both"/>
        <w:rPr>
          <w:rFonts w:ascii="Arial" w:hAnsi="Arial" w:cs="David"/>
          <w:rtl/>
        </w:rPr>
      </w:pPr>
    </w:p>
    <w:p w14:paraId="5ECB7378" w14:textId="77777777" w:rsidR="00FB3105" w:rsidRPr="00FB3105" w:rsidRDefault="00FB3105" w:rsidP="00FB3105">
      <w:pPr>
        <w:bidi/>
        <w:jc w:val="both"/>
        <w:rPr>
          <w:rFonts w:ascii="Arial" w:hAnsi="Arial" w:cs="David"/>
          <w:rtl/>
        </w:rPr>
      </w:pPr>
      <w:r w:rsidRPr="00FB3105">
        <w:rPr>
          <w:rFonts w:ascii="Arial" w:hAnsi="Arial" w:cs="David"/>
          <w:rtl/>
        </w:rPr>
        <w:tab/>
        <w:t>גדעון, אתה דווקא מאלה שנמצאים כל הזמן. דווקא אתה צריך - - -</w:t>
      </w:r>
    </w:p>
    <w:p w14:paraId="3E199E6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77DDDCA1" w14:textId="77777777" w:rsidR="00FB3105" w:rsidRPr="00FB3105" w:rsidRDefault="00FB3105" w:rsidP="00FB3105">
      <w:pPr>
        <w:bidi/>
        <w:jc w:val="both"/>
        <w:rPr>
          <w:rFonts w:ascii="Arial" w:hAnsi="Arial" w:cs="David"/>
          <w:u w:val="single"/>
          <w:rtl/>
        </w:rPr>
      </w:pPr>
    </w:p>
    <w:p w14:paraId="15661430"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מגן על אלה שפחות נמצאים. </w:t>
      </w:r>
    </w:p>
    <w:p w14:paraId="0821271E"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7AE66DC8" w14:textId="77777777" w:rsidR="00FB3105" w:rsidRPr="00FB3105" w:rsidRDefault="00FB3105" w:rsidP="00FB3105">
      <w:pPr>
        <w:bidi/>
        <w:jc w:val="both"/>
        <w:rPr>
          <w:rFonts w:ascii="Arial" w:hAnsi="Arial" w:cs="David"/>
          <w:rtl/>
        </w:rPr>
      </w:pPr>
    </w:p>
    <w:p w14:paraId="750E8139" w14:textId="77777777" w:rsidR="00FB3105" w:rsidRPr="00FB3105" w:rsidRDefault="00FB3105" w:rsidP="00FB3105">
      <w:pPr>
        <w:bidi/>
        <w:jc w:val="both"/>
        <w:rPr>
          <w:rFonts w:ascii="Arial" w:hAnsi="Arial" w:cs="David"/>
          <w:rtl/>
        </w:rPr>
      </w:pPr>
      <w:r w:rsidRPr="00FB3105">
        <w:rPr>
          <w:rFonts w:ascii="Arial" w:hAnsi="Arial" w:cs="David"/>
          <w:rtl/>
        </w:rPr>
        <w:tab/>
        <w:t xml:space="preserve">חברי הכנסת מדברים כל הזמן על דיקטטורה שיפוטית. זאת דיקטטורה </w:t>
      </w:r>
      <w:proofErr w:type="spellStart"/>
      <w:r w:rsidRPr="00FB3105">
        <w:rPr>
          <w:rFonts w:ascii="Arial" w:hAnsi="Arial" w:cs="David"/>
          <w:rtl/>
        </w:rPr>
        <w:t>פרלמנטרית</w:t>
      </w:r>
      <w:proofErr w:type="spellEnd"/>
      <w:r w:rsidRPr="00FB3105">
        <w:rPr>
          <w:rFonts w:ascii="Arial" w:hAnsi="Arial" w:cs="David"/>
          <w:rtl/>
        </w:rPr>
        <w:t xml:space="preserve">. בעצם באים להטיל סנקציות על חברי הכנסת בגלל שלא היו נוכחים, וצריכים להצטדק למה הם לא היו, ואם פעמיים לא היו – אז במשך כל המושב אין זכות לשאול שאילתא. </w:t>
      </w:r>
    </w:p>
    <w:p w14:paraId="4880536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7E0B8AD3" w14:textId="77777777" w:rsidR="00FB3105" w:rsidRPr="00FB3105" w:rsidRDefault="00FB3105" w:rsidP="00FB3105">
      <w:pPr>
        <w:bidi/>
        <w:jc w:val="both"/>
        <w:rPr>
          <w:rFonts w:ascii="Arial" w:hAnsi="Arial" w:cs="David"/>
          <w:rtl/>
        </w:rPr>
      </w:pPr>
    </w:p>
    <w:p w14:paraId="1BD9B1A6" w14:textId="77777777" w:rsidR="00FB3105" w:rsidRPr="00FB3105" w:rsidRDefault="00FB3105" w:rsidP="00FB3105">
      <w:pPr>
        <w:bidi/>
        <w:jc w:val="both"/>
        <w:rPr>
          <w:rFonts w:ascii="Arial" w:hAnsi="Arial" w:cs="David"/>
          <w:rtl/>
        </w:rPr>
      </w:pPr>
      <w:r w:rsidRPr="00FB3105">
        <w:rPr>
          <w:rFonts w:ascii="Arial" w:hAnsi="Arial" w:cs="David"/>
          <w:rtl/>
        </w:rPr>
        <w:tab/>
        <w:t xml:space="preserve"> ואומר את זה חבר כנסת מתמיד. </w:t>
      </w:r>
    </w:p>
    <w:p w14:paraId="0980DD7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2FBDB005" w14:textId="77777777" w:rsidR="00FB3105" w:rsidRPr="00FB3105" w:rsidRDefault="00FB3105" w:rsidP="00FB3105">
      <w:pPr>
        <w:bidi/>
        <w:jc w:val="both"/>
        <w:rPr>
          <w:rFonts w:ascii="Arial" w:hAnsi="Arial" w:cs="David"/>
          <w:rtl/>
        </w:rPr>
      </w:pPr>
    </w:p>
    <w:p w14:paraId="1B167EB8" w14:textId="77777777" w:rsidR="00FB3105" w:rsidRPr="00FB3105" w:rsidRDefault="00FB3105" w:rsidP="00FB3105">
      <w:pPr>
        <w:bidi/>
        <w:jc w:val="both"/>
        <w:rPr>
          <w:rFonts w:ascii="Arial" w:hAnsi="Arial" w:cs="David"/>
          <w:rtl/>
        </w:rPr>
      </w:pPr>
      <w:r w:rsidRPr="00FB3105">
        <w:rPr>
          <w:rFonts w:ascii="Arial" w:hAnsi="Arial" w:cs="David"/>
          <w:rtl/>
        </w:rPr>
        <w:tab/>
        <w:t xml:space="preserve"> רבותי, בתחילה חשבתי שמצביעים על כל הסעיפים האלה, ובכניסתי לכאן אמרתי: אני קודם כול מסתייג מסעיף 5 – כי זה לא מכובד, זה לא נאה. </w:t>
      </w:r>
    </w:p>
    <w:p w14:paraId="49081696" w14:textId="77777777" w:rsidR="00FB3105" w:rsidRPr="00FB3105" w:rsidRDefault="00FB3105" w:rsidP="00FB3105">
      <w:pPr>
        <w:bidi/>
        <w:jc w:val="both"/>
        <w:rPr>
          <w:rFonts w:ascii="Arial" w:hAnsi="Arial" w:cs="David"/>
          <w:rtl/>
        </w:rPr>
      </w:pPr>
    </w:p>
    <w:p w14:paraId="565745BE" w14:textId="77777777" w:rsidR="00FB3105" w:rsidRPr="00FB3105" w:rsidRDefault="00FB3105" w:rsidP="00FB3105">
      <w:pPr>
        <w:bidi/>
        <w:jc w:val="both"/>
        <w:rPr>
          <w:rFonts w:ascii="Arial" w:hAnsi="Arial" w:cs="David"/>
          <w:rtl/>
        </w:rPr>
      </w:pPr>
      <w:r w:rsidRPr="00FB3105">
        <w:rPr>
          <w:rFonts w:ascii="Arial" w:hAnsi="Arial" w:cs="David"/>
          <w:rtl/>
        </w:rPr>
        <w:tab/>
        <w:t xml:space="preserve">לפני שבועיים קיבלתי מכתב מוזר מיושבת-ראש הכנסת על כך שלא הייתי באיזושהי הצעה לסדר, ואגב, זו </w:t>
      </w:r>
      <w:proofErr w:type="spellStart"/>
      <w:r w:rsidRPr="00FB3105">
        <w:rPr>
          <w:rFonts w:ascii="Arial" w:hAnsi="Arial" w:cs="David"/>
          <w:rtl/>
        </w:rPr>
        <w:t>היתה</w:t>
      </w:r>
      <w:proofErr w:type="spellEnd"/>
      <w:r w:rsidRPr="00FB3105">
        <w:rPr>
          <w:rFonts w:ascii="Arial" w:hAnsi="Arial" w:cs="David"/>
          <w:rtl/>
        </w:rPr>
        <w:t xml:space="preserve"> טעות שלה. </w:t>
      </w:r>
    </w:p>
    <w:p w14:paraId="6D1B6E4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06274FB" w14:textId="77777777" w:rsidR="00FB3105" w:rsidRPr="00FB3105" w:rsidRDefault="00FB3105" w:rsidP="00FB3105">
      <w:pPr>
        <w:bidi/>
        <w:jc w:val="both"/>
        <w:rPr>
          <w:rFonts w:ascii="Arial" w:hAnsi="Arial" w:cs="David"/>
          <w:rtl/>
        </w:rPr>
      </w:pPr>
    </w:p>
    <w:p w14:paraId="6C2E9D45" w14:textId="77777777" w:rsidR="00FB3105" w:rsidRPr="00FB3105" w:rsidRDefault="00FB3105" w:rsidP="00FB3105">
      <w:pPr>
        <w:bidi/>
        <w:jc w:val="both"/>
        <w:rPr>
          <w:rFonts w:ascii="Arial" w:hAnsi="Arial" w:cs="David"/>
          <w:rtl/>
        </w:rPr>
      </w:pPr>
      <w:r w:rsidRPr="00FB3105">
        <w:rPr>
          <w:rFonts w:ascii="Arial" w:hAnsi="Arial" w:cs="David"/>
          <w:rtl/>
        </w:rPr>
        <w:tab/>
        <w:t>שאתה לא היית?</w:t>
      </w:r>
    </w:p>
    <w:p w14:paraId="535442F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629A1B4E" w14:textId="77777777" w:rsidR="00FB3105" w:rsidRPr="00FB3105" w:rsidRDefault="00FB3105" w:rsidP="00FB3105">
      <w:pPr>
        <w:bidi/>
        <w:jc w:val="both"/>
        <w:rPr>
          <w:rFonts w:ascii="Arial" w:hAnsi="Arial" w:cs="David"/>
          <w:rtl/>
        </w:rPr>
      </w:pPr>
    </w:p>
    <w:p w14:paraId="4D1658CD" w14:textId="77777777" w:rsidR="00FB3105" w:rsidRPr="00FB3105" w:rsidRDefault="00FB3105" w:rsidP="00FB3105">
      <w:pPr>
        <w:bidi/>
        <w:jc w:val="both"/>
        <w:rPr>
          <w:rFonts w:ascii="Arial" w:hAnsi="Arial" w:cs="David"/>
          <w:rtl/>
        </w:rPr>
      </w:pPr>
      <w:r w:rsidRPr="00FB3105">
        <w:rPr>
          <w:rFonts w:ascii="Arial" w:hAnsi="Arial" w:cs="David"/>
          <w:rtl/>
        </w:rPr>
        <w:tab/>
        <w:t xml:space="preserve"> שאני לא הייתי. </w:t>
      </w:r>
    </w:p>
    <w:p w14:paraId="6D5985AA"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E69B8C1" w14:textId="77777777" w:rsidR="00FB3105" w:rsidRPr="00FB3105" w:rsidRDefault="00FB3105" w:rsidP="00FB3105">
      <w:pPr>
        <w:bidi/>
        <w:jc w:val="both"/>
        <w:rPr>
          <w:rFonts w:ascii="Arial" w:hAnsi="Arial" w:cs="David"/>
          <w:rtl/>
        </w:rPr>
      </w:pPr>
    </w:p>
    <w:p w14:paraId="58E19077" w14:textId="77777777" w:rsidR="00FB3105" w:rsidRPr="00FB3105" w:rsidRDefault="00FB3105" w:rsidP="00FB3105">
      <w:pPr>
        <w:bidi/>
        <w:jc w:val="both"/>
        <w:rPr>
          <w:rFonts w:ascii="Arial" w:hAnsi="Arial" w:cs="David"/>
          <w:rtl/>
        </w:rPr>
      </w:pPr>
      <w:r w:rsidRPr="00FB3105">
        <w:rPr>
          <w:rFonts w:ascii="Arial" w:hAnsi="Arial" w:cs="David"/>
          <w:rtl/>
        </w:rPr>
        <w:tab/>
        <w:t xml:space="preserve">אתה חובש את הספסלים בוקר, צהרים וערב. אתה לא היית? </w:t>
      </w:r>
    </w:p>
    <w:p w14:paraId="60700297" w14:textId="77777777" w:rsidR="00FB3105" w:rsidRPr="00FB3105" w:rsidRDefault="00FB3105" w:rsidP="00FB3105">
      <w:pPr>
        <w:bidi/>
        <w:jc w:val="both"/>
        <w:rPr>
          <w:rFonts w:ascii="Arial" w:hAnsi="Arial" w:cs="David"/>
          <w:rtl/>
        </w:rPr>
      </w:pPr>
      <w:r w:rsidRPr="00FB3105">
        <w:rPr>
          <w:rFonts w:ascii="Arial" w:hAnsi="Arial" w:cs="David"/>
          <w:rtl/>
        </w:rPr>
        <w:br/>
      </w:r>
    </w:p>
    <w:p w14:paraId="44204122"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גדעון סער:</w:t>
      </w:r>
    </w:p>
    <w:p w14:paraId="246F8CDF" w14:textId="77777777" w:rsidR="00FB3105" w:rsidRPr="00FB3105" w:rsidRDefault="00FB3105" w:rsidP="00FB3105">
      <w:pPr>
        <w:bidi/>
        <w:jc w:val="both"/>
        <w:rPr>
          <w:rFonts w:ascii="Arial" w:hAnsi="Arial" w:cs="David"/>
          <w:u w:val="single"/>
          <w:rtl/>
        </w:rPr>
      </w:pPr>
    </w:p>
    <w:p w14:paraId="667C007B" w14:textId="77777777" w:rsidR="00FB3105" w:rsidRPr="00FB3105" w:rsidRDefault="00FB3105" w:rsidP="00FB3105">
      <w:pPr>
        <w:bidi/>
        <w:jc w:val="both"/>
        <w:rPr>
          <w:rFonts w:ascii="Arial" w:hAnsi="Arial" w:cs="David"/>
          <w:rtl/>
        </w:rPr>
      </w:pPr>
      <w:r w:rsidRPr="00FB3105">
        <w:rPr>
          <w:rFonts w:ascii="Arial" w:hAnsi="Arial" w:cs="David"/>
          <w:rtl/>
        </w:rPr>
        <w:tab/>
        <w:t xml:space="preserve"> רק מי שלא נמצא יכול לחשוב שאתה לא תהיה. </w:t>
      </w:r>
    </w:p>
    <w:p w14:paraId="3E2B54BD"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F5E9946" w14:textId="77777777" w:rsidR="00FB3105" w:rsidRPr="00FB3105" w:rsidRDefault="00FB3105" w:rsidP="00FB3105">
      <w:pPr>
        <w:bidi/>
        <w:jc w:val="both"/>
        <w:rPr>
          <w:rFonts w:ascii="Arial" w:hAnsi="Arial" w:cs="David"/>
          <w:rtl/>
        </w:rPr>
      </w:pPr>
    </w:p>
    <w:p w14:paraId="0B2AD844" w14:textId="77777777" w:rsidR="00FB3105" w:rsidRPr="00FB3105" w:rsidRDefault="00FB3105" w:rsidP="00FB3105">
      <w:pPr>
        <w:bidi/>
        <w:jc w:val="both"/>
        <w:rPr>
          <w:rFonts w:ascii="Arial" w:hAnsi="Arial" w:cs="David"/>
          <w:rtl/>
        </w:rPr>
      </w:pPr>
      <w:r w:rsidRPr="00FB3105">
        <w:rPr>
          <w:rFonts w:ascii="Arial" w:hAnsi="Arial" w:cs="David"/>
          <w:rtl/>
        </w:rPr>
        <w:tab/>
        <w:t xml:space="preserve">אם אתה לא היית, אז אף לא אחד מחברי הכנסת היה. </w:t>
      </w:r>
    </w:p>
    <w:p w14:paraId="05B7674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68018F3E" w14:textId="77777777" w:rsidR="00FB3105" w:rsidRPr="00FB3105" w:rsidRDefault="00FB3105" w:rsidP="00FB3105">
      <w:pPr>
        <w:bidi/>
        <w:jc w:val="both"/>
        <w:rPr>
          <w:rFonts w:ascii="Arial" w:hAnsi="Arial" w:cs="David"/>
          <w:rtl/>
        </w:rPr>
      </w:pPr>
    </w:p>
    <w:p w14:paraId="1EE11AD0" w14:textId="77777777" w:rsidR="00FB3105" w:rsidRPr="00FB3105" w:rsidRDefault="00FB3105" w:rsidP="00FB3105">
      <w:pPr>
        <w:bidi/>
        <w:jc w:val="both"/>
        <w:rPr>
          <w:rFonts w:ascii="Arial" w:hAnsi="Arial" w:cs="David"/>
          <w:rtl/>
        </w:rPr>
      </w:pPr>
      <w:r w:rsidRPr="00FB3105">
        <w:rPr>
          <w:rFonts w:ascii="Arial" w:hAnsi="Arial" w:cs="David"/>
          <w:rtl/>
        </w:rPr>
        <w:tab/>
        <w:t xml:space="preserve">אז </w:t>
      </w:r>
      <w:proofErr w:type="spellStart"/>
      <w:r w:rsidRPr="00FB3105">
        <w:rPr>
          <w:rFonts w:ascii="Arial" w:hAnsi="Arial" w:cs="David"/>
          <w:rtl/>
        </w:rPr>
        <w:t>היתה</w:t>
      </w:r>
      <w:proofErr w:type="spellEnd"/>
      <w:r w:rsidRPr="00FB3105">
        <w:rPr>
          <w:rFonts w:ascii="Arial" w:hAnsi="Arial" w:cs="David"/>
          <w:rtl/>
        </w:rPr>
        <w:t xml:space="preserve"> טעות. </w:t>
      </w:r>
    </w:p>
    <w:p w14:paraId="3CCE568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2D994DD" w14:textId="77777777" w:rsidR="00FB3105" w:rsidRPr="00FB3105" w:rsidRDefault="00FB3105" w:rsidP="00FB3105">
      <w:pPr>
        <w:bidi/>
        <w:jc w:val="both"/>
        <w:rPr>
          <w:rFonts w:ascii="Arial" w:hAnsi="Arial" w:cs="David"/>
          <w:rtl/>
        </w:rPr>
      </w:pPr>
    </w:p>
    <w:p w14:paraId="0030C1BF" w14:textId="77777777" w:rsidR="00FB3105" w:rsidRPr="00FB3105" w:rsidRDefault="00FB3105" w:rsidP="00FB3105">
      <w:pPr>
        <w:bidi/>
        <w:jc w:val="both"/>
        <w:rPr>
          <w:rFonts w:ascii="Arial" w:hAnsi="Arial" w:cs="David"/>
          <w:rtl/>
        </w:rPr>
      </w:pPr>
      <w:r w:rsidRPr="00FB3105">
        <w:rPr>
          <w:rFonts w:ascii="Arial" w:hAnsi="Arial" w:cs="David"/>
          <w:rtl/>
        </w:rPr>
        <w:tab/>
        <w:t>אין מצב.</w:t>
      </w:r>
    </w:p>
    <w:p w14:paraId="69857F9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417CE7CD" w14:textId="77777777" w:rsidR="00FB3105" w:rsidRPr="00FB3105" w:rsidRDefault="00FB3105" w:rsidP="00FB3105">
      <w:pPr>
        <w:bidi/>
        <w:jc w:val="both"/>
        <w:rPr>
          <w:rFonts w:ascii="Arial" w:hAnsi="Arial" w:cs="David"/>
          <w:rtl/>
        </w:rPr>
      </w:pPr>
    </w:p>
    <w:p w14:paraId="6FD575D1" w14:textId="77777777" w:rsidR="00FB3105" w:rsidRPr="00FB3105" w:rsidRDefault="00FB3105" w:rsidP="00FB3105">
      <w:pPr>
        <w:bidi/>
        <w:jc w:val="both"/>
        <w:rPr>
          <w:rFonts w:ascii="Arial" w:hAnsi="Arial" w:cs="David"/>
          <w:rtl/>
        </w:rPr>
      </w:pPr>
      <w:r w:rsidRPr="00FB3105">
        <w:rPr>
          <w:rFonts w:ascii="Arial" w:hAnsi="Arial" w:cs="David"/>
          <w:rtl/>
        </w:rPr>
        <w:tab/>
        <w:t xml:space="preserve"> מה המשמעות? דיברתי כאן על עצם האפשרות של מכתב – שאני צריך לקבל מכתב, כאילו אני מאוים פה. </w:t>
      </w:r>
    </w:p>
    <w:p w14:paraId="6B15C4AA"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D26A3C5" w14:textId="77777777" w:rsidR="00FB3105" w:rsidRPr="00FB3105" w:rsidRDefault="00FB3105" w:rsidP="00FB3105">
      <w:pPr>
        <w:bidi/>
        <w:jc w:val="both"/>
        <w:rPr>
          <w:rFonts w:ascii="Arial" w:hAnsi="Arial" w:cs="David"/>
          <w:rtl/>
        </w:rPr>
      </w:pPr>
    </w:p>
    <w:p w14:paraId="0E6599B5" w14:textId="77777777" w:rsidR="00FB3105" w:rsidRPr="00FB3105" w:rsidRDefault="00FB3105" w:rsidP="00FB3105">
      <w:pPr>
        <w:bidi/>
        <w:jc w:val="both"/>
        <w:rPr>
          <w:rFonts w:ascii="Arial" w:hAnsi="Arial" w:cs="David"/>
          <w:rtl/>
        </w:rPr>
      </w:pPr>
      <w:r w:rsidRPr="00FB3105">
        <w:rPr>
          <w:rFonts w:ascii="Arial" w:hAnsi="Arial" w:cs="David"/>
          <w:rtl/>
        </w:rPr>
        <w:tab/>
        <w:t xml:space="preserve">למה אתה אומר שאתה מאוים? </w:t>
      </w:r>
    </w:p>
    <w:p w14:paraId="6AC65FC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57549FB8" w14:textId="77777777" w:rsidR="00FB3105" w:rsidRPr="00FB3105" w:rsidRDefault="00FB3105" w:rsidP="00FB3105">
      <w:pPr>
        <w:bidi/>
        <w:jc w:val="both"/>
        <w:rPr>
          <w:rFonts w:ascii="Arial" w:hAnsi="Arial" w:cs="David"/>
          <w:rtl/>
        </w:rPr>
      </w:pPr>
    </w:p>
    <w:p w14:paraId="648034A0" w14:textId="77777777" w:rsidR="00FB3105" w:rsidRPr="00FB3105" w:rsidRDefault="00FB3105" w:rsidP="00FB3105">
      <w:pPr>
        <w:bidi/>
        <w:jc w:val="both"/>
        <w:rPr>
          <w:rFonts w:ascii="Arial" w:hAnsi="Arial" w:cs="David"/>
          <w:rtl/>
        </w:rPr>
      </w:pPr>
      <w:r w:rsidRPr="00FB3105">
        <w:rPr>
          <w:rFonts w:ascii="Arial" w:hAnsi="Arial" w:cs="David"/>
          <w:rtl/>
        </w:rPr>
        <w:tab/>
        <w:t xml:space="preserve">סליחה, אנחנו דוגמה לדמוקרטיה. </w:t>
      </w:r>
    </w:p>
    <w:p w14:paraId="256FD5B6"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E667D0F" w14:textId="77777777" w:rsidR="00FB3105" w:rsidRPr="00FB3105" w:rsidRDefault="00FB3105" w:rsidP="00FB3105">
      <w:pPr>
        <w:pStyle w:val="Heading5"/>
        <w:rPr>
          <w:rFonts w:ascii="Arial" w:hAnsi="Arial"/>
          <w:rtl/>
        </w:rPr>
      </w:pPr>
    </w:p>
    <w:p w14:paraId="4CD88F66" w14:textId="77777777" w:rsidR="00FB3105" w:rsidRPr="00FB3105" w:rsidRDefault="00FB3105" w:rsidP="00FB3105">
      <w:pPr>
        <w:bidi/>
        <w:jc w:val="both"/>
        <w:rPr>
          <w:rFonts w:ascii="Arial" w:hAnsi="Arial" w:cs="David"/>
          <w:rtl/>
        </w:rPr>
      </w:pPr>
      <w:r w:rsidRPr="00FB3105">
        <w:rPr>
          <w:rFonts w:ascii="Arial" w:hAnsi="Arial" w:cs="David"/>
          <w:rtl/>
        </w:rPr>
        <w:tab/>
        <w:t xml:space="preserve"> הוא צודק. </w:t>
      </w:r>
    </w:p>
    <w:p w14:paraId="2B022BED"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D5BDDD8" w14:textId="77777777" w:rsidR="00FB3105" w:rsidRPr="00FB3105" w:rsidRDefault="00FB3105" w:rsidP="00FB3105">
      <w:pPr>
        <w:bidi/>
        <w:jc w:val="both"/>
        <w:rPr>
          <w:rFonts w:ascii="Arial" w:hAnsi="Arial" w:cs="David"/>
          <w:rtl/>
        </w:rPr>
      </w:pPr>
    </w:p>
    <w:p w14:paraId="185A6A88" w14:textId="77777777" w:rsidR="00FB3105" w:rsidRPr="00FB3105" w:rsidRDefault="00FB3105" w:rsidP="00FB3105">
      <w:pPr>
        <w:bidi/>
        <w:jc w:val="both"/>
        <w:rPr>
          <w:rFonts w:ascii="Arial" w:hAnsi="Arial" w:cs="David"/>
          <w:rtl/>
        </w:rPr>
      </w:pPr>
      <w:r w:rsidRPr="00FB3105">
        <w:rPr>
          <w:rFonts w:ascii="Arial" w:hAnsi="Arial" w:cs="David"/>
          <w:rtl/>
        </w:rPr>
        <w:tab/>
        <w:t xml:space="preserve">יושבת-ראש הכנסת רואה אותך תדיר בכנסת, ופתאום אתה איננו – אתה חסר לה בנוף. </w:t>
      </w:r>
    </w:p>
    <w:p w14:paraId="5FB5ACA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57AEA823" w14:textId="77777777" w:rsidR="00FB3105" w:rsidRPr="00FB3105" w:rsidRDefault="00FB3105" w:rsidP="00FB3105">
      <w:pPr>
        <w:bidi/>
        <w:jc w:val="both"/>
        <w:rPr>
          <w:rFonts w:ascii="Arial" w:hAnsi="Arial" w:cs="David"/>
          <w:rtl/>
        </w:rPr>
      </w:pPr>
    </w:p>
    <w:p w14:paraId="62753C80" w14:textId="77777777" w:rsidR="00FB3105" w:rsidRPr="00FB3105" w:rsidRDefault="00FB3105" w:rsidP="00FB3105">
      <w:pPr>
        <w:bidi/>
        <w:jc w:val="both"/>
        <w:rPr>
          <w:rFonts w:ascii="Arial" w:hAnsi="Arial" w:cs="David"/>
          <w:rtl/>
        </w:rPr>
      </w:pPr>
      <w:r w:rsidRPr="00FB3105">
        <w:rPr>
          <w:rFonts w:ascii="Arial" w:hAnsi="Arial" w:cs="David"/>
          <w:rtl/>
        </w:rPr>
        <w:tab/>
        <w:t xml:space="preserve">סנקציה כזאת היא אנטי-דמוקרטית, היא לא מקובלת עלינו. לכן, יש לדחות אותה על הסף. </w:t>
      </w:r>
    </w:p>
    <w:p w14:paraId="469EE905"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595E3B95" w14:textId="77777777" w:rsidR="00FB3105" w:rsidRPr="00FB3105" w:rsidRDefault="00FB3105" w:rsidP="00FB3105">
      <w:pPr>
        <w:pStyle w:val="Heading5"/>
        <w:rPr>
          <w:rFonts w:ascii="Arial" w:hAnsi="Arial"/>
          <w:rtl/>
        </w:rPr>
      </w:pPr>
    </w:p>
    <w:p w14:paraId="0F20AA02" w14:textId="77777777" w:rsidR="00FB3105" w:rsidRPr="00FB3105" w:rsidRDefault="00FB3105" w:rsidP="00FB3105">
      <w:pPr>
        <w:bidi/>
        <w:jc w:val="both"/>
        <w:rPr>
          <w:rFonts w:ascii="Arial" w:hAnsi="Arial" w:cs="David"/>
          <w:rtl/>
        </w:rPr>
      </w:pPr>
      <w:r w:rsidRPr="00FB3105">
        <w:rPr>
          <w:rFonts w:ascii="Arial" w:hAnsi="Arial" w:cs="David"/>
          <w:rtl/>
        </w:rPr>
        <w:tab/>
        <w:t xml:space="preserve"> קרה כאן רגע היסטורי – אני מסכימה עם חבר הכנסת נסים זאב. אני רוצה שזה יירשם בפרוטוקול. </w:t>
      </w:r>
    </w:p>
    <w:p w14:paraId="7326D14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336DC92" w14:textId="77777777" w:rsidR="00FB3105" w:rsidRPr="00FB3105" w:rsidRDefault="00FB3105" w:rsidP="00FB3105">
      <w:pPr>
        <w:bidi/>
        <w:jc w:val="both"/>
        <w:rPr>
          <w:rFonts w:ascii="Arial" w:hAnsi="Arial" w:cs="David"/>
          <w:rtl/>
        </w:rPr>
      </w:pPr>
    </w:p>
    <w:p w14:paraId="5AB88FCD"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מבקש שזה יירשם בפרוטוקול באותיות קידוש לבנה. </w:t>
      </w:r>
    </w:p>
    <w:p w14:paraId="75717F3D"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1E2B4A36" w14:textId="77777777" w:rsidR="00FB3105" w:rsidRPr="00FB3105" w:rsidRDefault="00FB3105" w:rsidP="00FB3105">
      <w:pPr>
        <w:bidi/>
        <w:jc w:val="both"/>
        <w:rPr>
          <w:rFonts w:ascii="Arial" w:hAnsi="Arial" w:cs="David"/>
          <w:u w:val="single"/>
          <w:rtl/>
        </w:rPr>
      </w:pPr>
    </w:p>
    <w:p w14:paraId="7DCAC79D" w14:textId="77777777" w:rsidR="00FB3105" w:rsidRPr="00FB3105" w:rsidRDefault="00FB3105" w:rsidP="00FB3105">
      <w:pPr>
        <w:bidi/>
        <w:jc w:val="both"/>
        <w:rPr>
          <w:rFonts w:ascii="Arial" w:hAnsi="Arial" w:cs="David"/>
          <w:rtl/>
        </w:rPr>
      </w:pPr>
      <w:r w:rsidRPr="00FB3105">
        <w:rPr>
          <w:rFonts w:ascii="Arial" w:hAnsi="Arial" w:cs="David"/>
          <w:rtl/>
        </w:rPr>
        <w:tab/>
        <w:t xml:space="preserve"> אדוני היושב-ראש, צר לי להגיד אבל יש לי הרושם שכל יושב-ראש חדש שמגיע – רוצה להטביע את חותמו על הגב שלנו, של חברי הכנסת. עם כל הכבוד לכולם, קבלו את זה ברוח טובה ואל תיפגעו מזה. כל אחד רוצה, וזה דבר טבעי. </w:t>
      </w:r>
    </w:p>
    <w:p w14:paraId="6758D59B" w14:textId="77777777" w:rsidR="00FB3105" w:rsidRPr="00FB3105" w:rsidRDefault="00FB3105" w:rsidP="00FB3105">
      <w:pPr>
        <w:bidi/>
        <w:jc w:val="both"/>
        <w:rPr>
          <w:rFonts w:ascii="Arial" w:hAnsi="Arial" w:cs="David"/>
          <w:rtl/>
        </w:rPr>
      </w:pPr>
    </w:p>
    <w:p w14:paraId="56079A03" w14:textId="77777777" w:rsidR="00FB3105" w:rsidRPr="00FB3105" w:rsidRDefault="00FB3105" w:rsidP="00FB3105">
      <w:pPr>
        <w:bidi/>
        <w:jc w:val="both"/>
        <w:rPr>
          <w:rFonts w:ascii="Arial" w:hAnsi="Arial" w:cs="David"/>
          <w:rtl/>
        </w:rPr>
      </w:pPr>
      <w:r w:rsidRPr="00FB3105">
        <w:rPr>
          <w:rFonts w:ascii="Arial" w:hAnsi="Arial" w:cs="David"/>
          <w:rtl/>
        </w:rPr>
        <w:tab/>
        <w:t>כל אחד בא ומנסה לרענן ולהביא חידושים – וזה בסדר – אבל לפעמים גם צריך לדעת את גבולות הטעם הטוב.</w:t>
      </w:r>
    </w:p>
    <w:p w14:paraId="7CAC44D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7DA17EA" w14:textId="77777777" w:rsidR="00FB3105" w:rsidRPr="00FB3105" w:rsidRDefault="00FB3105" w:rsidP="00FB3105">
      <w:pPr>
        <w:bidi/>
        <w:jc w:val="both"/>
        <w:rPr>
          <w:rFonts w:ascii="Arial" w:hAnsi="Arial" w:cs="David"/>
          <w:rtl/>
        </w:rPr>
      </w:pPr>
    </w:p>
    <w:p w14:paraId="04D4592F" w14:textId="77777777" w:rsidR="00FB3105" w:rsidRPr="00FB3105" w:rsidRDefault="00FB3105" w:rsidP="00FB3105">
      <w:pPr>
        <w:bidi/>
        <w:jc w:val="both"/>
        <w:rPr>
          <w:rFonts w:ascii="Arial" w:hAnsi="Arial" w:cs="David"/>
          <w:rtl/>
        </w:rPr>
      </w:pPr>
      <w:r w:rsidRPr="00FB3105">
        <w:rPr>
          <w:rFonts w:ascii="Arial" w:hAnsi="Arial" w:cs="David"/>
          <w:rtl/>
        </w:rPr>
        <w:tab/>
        <w:t xml:space="preserve">זו רק הצעה, חבר הכנסת אזולאי. </w:t>
      </w:r>
    </w:p>
    <w:p w14:paraId="616E063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54F130EA" w14:textId="77777777" w:rsidR="00FB3105" w:rsidRPr="00FB3105" w:rsidRDefault="00FB3105" w:rsidP="00FB3105">
      <w:pPr>
        <w:bidi/>
        <w:jc w:val="both"/>
        <w:rPr>
          <w:rFonts w:ascii="Arial" w:hAnsi="Arial" w:cs="David"/>
          <w:u w:val="single"/>
          <w:rtl/>
        </w:rPr>
      </w:pPr>
    </w:p>
    <w:p w14:paraId="43EE5F0B" w14:textId="77777777" w:rsidR="00FB3105" w:rsidRPr="00FB3105" w:rsidRDefault="00FB3105" w:rsidP="00FB3105">
      <w:pPr>
        <w:bidi/>
        <w:jc w:val="both"/>
        <w:rPr>
          <w:rFonts w:ascii="Arial" w:hAnsi="Arial" w:cs="David"/>
          <w:rtl/>
        </w:rPr>
      </w:pPr>
      <w:r w:rsidRPr="00FB3105">
        <w:rPr>
          <w:rFonts w:ascii="Arial" w:hAnsi="Arial" w:cs="David"/>
          <w:rtl/>
        </w:rPr>
        <w:tab/>
        <w:t xml:space="preserve"> ישנו ציבור שלם ששופט אותנו ורואה אותנו, והוא יקבע אם אנחנו בסדר או לא בסדר. עם כל הכבוד, לא יכול להיות שבאים לכאן וקובעים כל מיני נורמות של ענישה, שכאשר חבר כנסת לא מופיע – הסנקציה שהוא לא יקבל שאילתות. מישהו שאל אותי האם באותו יום אני נמצא, האם אני יכול להיות? אולי אני נמצא בכינוס אחר, באירוע אחר. </w:t>
      </w:r>
    </w:p>
    <w:p w14:paraId="2AC1014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95A4021" w14:textId="77777777" w:rsidR="00FB3105" w:rsidRPr="00FB3105" w:rsidRDefault="00FB3105" w:rsidP="00FB3105">
      <w:pPr>
        <w:bidi/>
        <w:jc w:val="both"/>
        <w:rPr>
          <w:rFonts w:ascii="Arial" w:hAnsi="Arial" w:cs="David"/>
          <w:rtl/>
        </w:rPr>
      </w:pPr>
    </w:p>
    <w:p w14:paraId="265B1532" w14:textId="77777777" w:rsidR="00FB3105" w:rsidRPr="00FB3105" w:rsidRDefault="00FB3105" w:rsidP="00FB3105">
      <w:pPr>
        <w:bidi/>
        <w:jc w:val="both"/>
        <w:rPr>
          <w:rFonts w:ascii="Arial" w:hAnsi="Arial" w:cs="David"/>
          <w:rtl/>
        </w:rPr>
      </w:pPr>
      <w:r w:rsidRPr="00FB3105">
        <w:rPr>
          <w:rFonts w:ascii="Arial" w:hAnsi="Arial" w:cs="David"/>
          <w:rtl/>
        </w:rPr>
        <w:tab/>
        <w:t xml:space="preserve">זאת התשובה של חברת הכנסת רונית תירוש לזה – </w:t>
      </w:r>
      <w:proofErr w:type="spellStart"/>
      <w:r w:rsidRPr="00FB3105">
        <w:rPr>
          <w:rFonts w:ascii="Arial" w:hAnsi="Arial" w:cs="David"/>
          <w:rtl/>
        </w:rPr>
        <w:t>להחריג</w:t>
      </w:r>
      <w:proofErr w:type="spellEnd"/>
      <w:r w:rsidRPr="00FB3105">
        <w:rPr>
          <w:rFonts w:ascii="Arial" w:hAnsi="Arial" w:cs="David"/>
          <w:rtl/>
        </w:rPr>
        <w:t xml:space="preserve">. </w:t>
      </w:r>
    </w:p>
    <w:p w14:paraId="0F48E586"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7A9A0EA8" w14:textId="77777777" w:rsidR="00FB3105" w:rsidRPr="00FB3105" w:rsidRDefault="00FB3105" w:rsidP="00FB3105">
      <w:pPr>
        <w:pStyle w:val="Heading5"/>
        <w:rPr>
          <w:rFonts w:ascii="Arial" w:hAnsi="Arial"/>
          <w:rtl/>
        </w:rPr>
      </w:pPr>
    </w:p>
    <w:p w14:paraId="03314017"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לא מוכנה להביא פתק ליושבת-ראש הכנסת, אני מאוד מצטערת. אני סוברנית לזמן של עצמי. </w:t>
      </w:r>
    </w:p>
    <w:p w14:paraId="13746BFA"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משה </w:t>
      </w:r>
      <w:proofErr w:type="spellStart"/>
      <w:r w:rsidRPr="00FB3105">
        <w:rPr>
          <w:rFonts w:ascii="Arial" w:hAnsi="Arial" w:cs="David"/>
          <w:u w:val="single"/>
          <w:rtl/>
        </w:rPr>
        <w:t>שרוני</w:t>
      </w:r>
      <w:proofErr w:type="spellEnd"/>
      <w:r w:rsidRPr="00FB3105">
        <w:rPr>
          <w:rFonts w:ascii="Arial" w:hAnsi="Arial" w:cs="David"/>
          <w:u w:val="single"/>
          <w:rtl/>
        </w:rPr>
        <w:t>:</w:t>
      </w:r>
    </w:p>
    <w:p w14:paraId="745F2372" w14:textId="77777777" w:rsidR="00FB3105" w:rsidRPr="00FB3105" w:rsidRDefault="00FB3105" w:rsidP="00FB3105">
      <w:pPr>
        <w:bidi/>
        <w:jc w:val="both"/>
        <w:rPr>
          <w:rFonts w:ascii="Arial" w:hAnsi="Arial" w:cs="David"/>
          <w:rtl/>
        </w:rPr>
      </w:pPr>
    </w:p>
    <w:p w14:paraId="00DFC427" w14:textId="77777777" w:rsidR="00FB3105" w:rsidRPr="00FB3105" w:rsidRDefault="00FB3105" w:rsidP="00FB3105">
      <w:pPr>
        <w:bidi/>
        <w:jc w:val="both"/>
        <w:rPr>
          <w:rFonts w:ascii="Arial" w:hAnsi="Arial" w:cs="David"/>
          <w:rtl/>
        </w:rPr>
      </w:pPr>
      <w:r w:rsidRPr="00FB3105">
        <w:rPr>
          <w:rFonts w:ascii="Arial" w:hAnsi="Arial" w:cs="David"/>
          <w:rtl/>
        </w:rPr>
        <w:tab/>
        <w:t xml:space="preserve"> שלי, נקים ועדת משמעת. </w:t>
      </w:r>
    </w:p>
    <w:p w14:paraId="2374C9D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526FDD06" w14:textId="77777777" w:rsidR="00FB3105" w:rsidRPr="00FB3105" w:rsidRDefault="00FB3105" w:rsidP="00FB3105">
      <w:pPr>
        <w:bidi/>
        <w:jc w:val="both"/>
        <w:rPr>
          <w:rFonts w:ascii="Arial" w:hAnsi="Arial" w:cs="David"/>
          <w:u w:val="single"/>
          <w:rtl/>
        </w:rPr>
      </w:pPr>
    </w:p>
    <w:p w14:paraId="287F230F" w14:textId="77777777" w:rsidR="00FB3105" w:rsidRPr="00FB3105" w:rsidRDefault="00FB3105" w:rsidP="00FB3105">
      <w:pPr>
        <w:bidi/>
        <w:jc w:val="both"/>
        <w:rPr>
          <w:rFonts w:ascii="Arial" w:hAnsi="Arial" w:cs="David"/>
          <w:rtl/>
        </w:rPr>
      </w:pPr>
      <w:r w:rsidRPr="00FB3105">
        <w:rPr>
          <w:rFonts w:ascii="Arial" w:hAnsi="Arial" w:cs="David"/>
          <w:rtl/>
        </w:rPr>
        <w:tab/>
        <w:t xml:space="preserve">כאנשי ציבור – לא תמיד אנחנו בבניין, לפעמים אנחנו נמצאים במסגרת תפקידינו כאנשי ציבור בכל מיני אירועים אחרים. </w:t>
      </w:r>
    </w:p>
    <w:p w14:paraId="3070B996" w14:textId="77777777" w:rsidR="00FB3105" w:rsidRPr="00FB3105" w:rsidRDefault="00FB3105" w:rsidP="00FB3105">
      <w:pPr>
        <w:bidi/>
        <w:jc w:val="both"/>
        <w:rPr>
          <w:rFonts w:ascii="Arial" w:hAnsi="Arial" w:cs="David"/>
          <w:rtl/>
        </w:rPr>
      </w:pPr>
    </w:p>
    <w:p w14:paraId="6F8C7FBD" w14:textId="77777777" w:rsidR="00FB3105" w:rsidRPr="00FB3105" w:rsidRDefault="00FB3105" w:rsidP="00FB3105">
      <w:pPr>
        <w:bidi/>
        <w:jc w:val="both"/>
        <w:rPr>
          <w:rFonts w:ascii="Arial" w:hAnsi="Arial" w:cs="David"/>
          <w:rtl/>
        </w:rPr>
      </w:pPr>
      <w:r w:rsidRPr="00FB3105">
        <w:rPr>
          <w:rFonts w:ascii="Arial" w:hAnsi="Arial" w:cs="David"/>
          <w:rtl/>
        </w:rPr>
        <w:tab/>
        <w:t xml:space="preserve">אף פעם לא שאלו אותנו אם אנחנו רוצים שהשאילתא שלנו תעלה, אם הצעת החוק שלנו תעלה היום. לכן, לא יעלה על הדעת שינקטו כנגדנו גם בסנקציות – סנקציות מאוד </w:t>
      </w:r>
      <w:proofErr w:type="spellStart"/>
      <w:r w:rsidRPr="00FB3105">
        <w:rPr>
          <w:rFonts w:ascii="Arial" w:hAnsi="Arial" w:cs="David"/>
          <w:rtl/>
        </w:rPr>
        <w:t>מאוד</w:t>
      </w:r>
      <w:proofErr w:type="spellEnd"/>
      <w:r w:rsidRPr="00FB3105">
        <w:rPr>
          <w:rFonts w:ascii="Arial" w:hAnsi="Arial" w:cs="David"/>
          <w:rtl/>
        </w:rPr>
        <w:t xml:space="preserve"> חמורות- למנוע מאתנו במשך מושב שלם להגיש שאילתא, זה לא בא בחשבון, אדוני היושב-ראש. </w:t>
      </w:r>
    </w:p>
    <w:p w14:paraId="7C0D641A"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רונית תירוש:</w:t>
      </w:r>
    </w:p>
    <w:p w14:paraId="28C62FC2" w14:textId="77777777" w:rsidR="00FB3105" w:rsidRPr="00FB3105" w:rsidRDefault="00FB3105" w:rsidP="00FB3105">
      <w:pPr>
        <w:bidi/>
        <w:jc w:val="both"/>
        <w:rPr>
          <w:rFonts w:ascii="Arial" w:hAnsi="Arial" w:cs="David"/>
          <w:rtl/>
        </w:rPr>
      </w:pPr>
    </w:p>
    <w:p w14:paraId="5622F81F" w14:textId="77777777" w:rsidR="00FB3105" w:rsidRPr="00FB3105" w:rsidRDefault="00FB3105" w:rsidP="00FB3105">
      <w:pPr>
        <w:bidi/>
        <w:jc w:val="both"/>
        <w:rPr>
          <w:rFonts w:ascii="Arial" w:hAnsi="Arial" w:cs="David"/>
          <w:rtl/>
        </w:rPr>
      </w:pPr>
      <w:r w:rsidRPr="00FB3105">
        <w:rPr>
          <w:rFonts w:ascii="Arial" w:hAnsi="Arial" w:cs="David"/>
          <w:rtl/>
        </w:rPr>
        <w:tab/>
        <w:t xml:space="preserve"> כמה זמן מראש אנחנו יודעים על המועד?</w:t>
      </w:r>
    </w:p>
    <w:p w14:paraId="1695A48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5D51AF9" w14:textId="77777777" w:rsidR="00FB3105" w:rsidRPr="00FB3105" w:rsidRDefault="00FB3105" w:rsidP="00FB3105">
      <w:pPr>
        <w:bidi/>
        <w:jc w:val="both"/>
        <w:rPr>
          <w:rFonts w:ascii="Arial" w:hAnsi="Arial" w:cs="David"/>
          <w:rtl/>
        </w:rPr>
      </w:pPr>
    </w:p>
    <w:p w14:paraId="5B786CB7" w14:textId="77777777" w:rsidR="00FB3105" w:rsidRPr="00FB3105" w:rsidRDefault="00FB3105" w:rsidP="00FB3105">
      <w:pPr>
        <w:bidi/>
        <w:jc w:val="both"/>
        <w:rPr>
          <w:rFonts w:ascii="Arial" w:hAnsi="Arial" w:cs="David"/>
          <w:rtl/>
        </w:rPr>
      </w:pPr>
      <w:r w:rsidRPr="00FB3105">
        <w:rPr>
          <w:rFonts w:ascii="Arial" w:hAnsi="Arial" w:cs="David"/>
          <w:rtl/>
        </w:rPr>
        <w:tab/>
        <w:t xml:space="preserve">שבועיים. </w:t>
      </w:r>
    </w:p>
    <w:p w14:paraId="35EF936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2F6B7FA" w14:textId="77777777" w:rsidR="00FB3105" w:rsidRPr="00FB3105" w:rsidRDefault="00FB3105" w:rsidP="00FB3105">
      <w:pPr>
        <w:bidi/>
        <w:jc w:val="both"/>
        <w:rPr>
          <w:rFonts w:ascii="Arial" w:hAnsi="Arial" w:cs="David"/>
          <w:rtl/>
        </w:rPr>
      </w:pPr>
    </w:p>
    <w:p w14:paraId="0DFCB855"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רוצה להתייחס לדבריו של חבר הכנסת סער, שתקף בחריפות את המזכירות. עם כל הכבוד, אני חושב שלא היה מקום להתנפלות הזאת על המזכירות. </w:t>
      </w:r>
    </w:p>
    <w:p w14:paraId="3338456F"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10CC81C7" w14:textId="77777777" w:rsidR="00FB3105" w:rsidRPr="00FB3105" w:rsidRDefault="00FB3105" w:rsidP="00FB3105">
      <w:pPr>
        <w:bidi/>
        <w:jc w:val="both"/>
        <w:rPr>
          <w:rFonts w:ascii="Arial" w:hAnsi="Arial" w:cs="David"/>
          <w:u w:val="single"/>
          <w:rtl/>
        </w:rPr>
      </w:pPr>
    </w:p>
    <w:p w14:paraId="109B6997" w14:textId="77777777" w:rsidR="00FB3105" w:rsidRPr="00FB3105" w:rsidRDefault="00FB3105" w:rsidP="00FB3105">
      <w:pPr>
        <w:bidi/>
        <w:jc w:val="both"/>
        <w:rPr>
          <w:rFonts w:ascii="Arial" w:hAnsi="Arial" w:cs="David"/>
          <w:rtl/>
        </w:rPr>
      </w:pPr>
      <w:r w:rsidRPr="00FB3105">
        <w:rPr>
          <w:rFonts w:ascii="Arial" w:hAnsi="Arial" w:cs="David"/>
          <w:rtl/>
        </w:rPr>
        <w:tab/>
        <w:t xml:space="preserve"> תחזור בך מהמילה התנפלות. </w:t>
      </w:r>
    </w:p>
    <w:p w14:paraId="352E8578"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54C32E99" w14:textId="77777777" w:rsidR="00FB3105" w:rsidRPr="00FB3105" w:rsidRDefault="00FB3105" w:rsidP="00FB3105">
      <w:pPr>
        <w:bidi/>
        <w:jc w:val="both"/>
        <w:rPr>
          <w:rFonts w:ascii="Arial" w:hAnsi="Arial" w:cs="David"/>
          <w:rtl/>
        </w:rPr>
      </w:pPr>
    </w:p>
    <w:p w14:paraId="5EDF93E6"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חוזר בי מהמילה התנפלות. </w:t>
      </w:r>
    </w:p>
    <w:p w14:paraId="4239C31C" w14:textId="77777777" w:rsidR="00FB3105" w:rsidRPr="00FB3105" w:rsidRDefault="00FB3105" w:rsidP="00FB3105">
      <w:pPr>
        <w:bidi/>
        <w:jc w:val="both"/>
        <w:rPr>
          <w:rFonts w:ascii="Arial" w:hAnsi="Arial" w:cs="David"/>
          <w:rtl/>
        </w:rPr>
      </w:pPr>
    </w:p>
    <w:p w14:paraId="3CFED9DF" w14:textId="77777777" w:rsidR="00FB3105" w:rsidRPr="00FB3105" w:rsidRDefault="00FB3105" w:rsidP="00FB3105">
      <w:pPr>
        <w:bidi/>
        <w:jc w:val="both"/>
        <w:rPr>
          <w:rFonts w:ascii="Arial" w:hAnsi="Arial" w:cs="David"/>
          <w:u w:val="single"/>
          <w:rtl/>
        </w:rPr>
      </w:pPr>
    </w:p>
    <w:p w14:paraId="17F90B8B"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גדעון סער:</w:t>
      </w:r>
    </w:p>
    <w:p w14:paraId="483C8A91" w14:textId="77777777" w:rsidR="00FB3105" w:rsidRPr="00FB3105" w:rsidRDefault="00FB3105" w:rsidP="00FB3105">
      <w:pPr>
        <w:bidi/>
        <w:jc w:val="both"/>
        <w:rPr>
          <w:rFonts w:ascii="Arial" w:hAnsi="Arial" w:cs="David"/>
          <w:u w:val="single"/>
          <w:rtl/>
        </w:rPr>
      </w:pPr>
    </w:p>
    <w:p w14:paraId="559CC9EC" w14:textId="77777777" w:rsidR="00FB3105" w:rsidRPr="00FB3105" w:rsidRDefault="00FB3105" w:rsidP="00FB3105">
      <w:pPr>
        <w:bidi/>
        <w:jc w:val="both"/>
        <w:rPr>
          <w:rFonts w:ascii="Arial" w:hAnsi="Arial" w:cs="David"/>
          <w:rtl/>
        </w:rPr>
      </w:pPr>
      <w:r w:rsidRPr="00FB3105">
        <w:rPr>
          <w:rFonts w:ascii="Arial" w:hAnsi="Arial" w:cs="David"/>
          <w:rtl/>
        </w:rPr>
        <w:tab/>
        <w:t xml:space="preserve"> תודה.</w:t>
      </w:r>
    </w:p>
    <w:p w14:paraId="7AFB362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2587033" w14:textId="77777777" w:rsidR="00FB3105" w:rsidRPr="00FB3105" w:rsidRDefault="00FB3105" w:rsidP="00FB3105">
      <w:pPr>
        <w:bidi/>
        <w:jc w:val="both"/>
        <w:rPr>
          <w:rFonts w:ascii="Arial" w:hAnsi="Arial" w:cs="David"/>
          <w:rtl/>
        </w:rPr>
      </w:pPr>
    </w:p>
    <w:p w14:paraId="65D510B1" w14:textId="77777777" w:rsidR="00FB3105" w:rsidRPr="00FB3105" w:rsidRDefault="00FB3105" w:rsidP="00FB3105">
      <w:pPr>
        <w:bidi/>
        <w:jc w:val="both"/>
        <w:rPr>
          <w:rFonts w:ascii="Arial" w:hAnsi="Arial" w:cs="David"/>
          <w:rtl/>
        </w:rPr>
      </w:pPr>
      <w:r w:rsidRPr="00FB3105">
        <w:rPr>
          <w:rFonts w:ascii="Arial" w:hAnsi="Arial" w:cs="David"/>
          <w:rtl/>
        </w:rPr>
        <w:tab/>
        <w:t xml:space="preserve">ההתקפה החריפה. </w:t>
      </w:r>
    </w:p>
    <w:p w14:paraId="39EE5109"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6A78DFB" w14:textId="77777777" w:rsidR="00FB3105" w:rsidRPr="00FB3105" w:rsidRDefault="00FB3105" w:rsidP="00FB3105">
      <w:pPr>
        <w:pStyle w:val="Heading5"/>
        <w:rPr>
          <w:rFonts w:ascii="Arial" w:hAnsi="Arial"/>
          <w:rtl/>
        </w:rPr>
      </w:pPr>
    </w:p>
    <w:p w14:paraId="64FE8323" w14:textId="77777777" w:rsidR="00FB3105" w:rsidRPr="00FB3105" w:rsidRDefault="00FB3105" w:rsidP="00FB3105">
      <w:pPr>
        <w:bidi/>
        <w:jc w:val="both"/>
        <w:rPr>
          <w:rFonts w:ascii="Arial" w:hAnsi="Arial" w:cs="David"/>
          <w:rtl/>
        </w:rPr>
      </w:pPr>
      <w:r w:rsidRPr="00FB3105">
        <w:rPr>
          <w:rFonts w:ascii="Arial" w:hAnsi="Arial" w:cs="David"/>
          <w:rtl/>
        </w:rPr>
        <w:tab/>
        <w:t xml:space="preserve"> פשוט עוד לא ראית אותו מתנפל. </w:t>
      </w:r>
    </w:p>
    <w:p w14:paraId="12F9D55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5796B15" w14:textId="77777777" w:rsidR="00FB3105" w:rsidRPr="00FB3105" w:rsidRDefault="00FB3105" w:rsidP="00FB3105">
      <w:pPr>
        <w:bidi/>
        <w:jc w:val="both"/>
        <w:rPr>
          <w:rFonts w:ascii="Arial" w:hAnsi="Arial" w:cs="David"/>
          <w:rtl/>
        </w:rPr>
      </w:pPr>
    </w:p>
    <w:p w14:paraId="6E0DB242" w14:textId="77777777" w:rsidR="00FB3105" w:rsidRPr="00FB3105" w:rsidRDefault="00FB3105" w:rsidP="00FB3105">
      <w:pPr>
        <w:bidi/>
        <w:jc w:val="both"/>
        <w:rPr>
          <w:rFonts w:ascii="Arial" w:hAnsi="Arial" w:cs="David"/>
          <w:rtl/>
        </w:rPr>
      </w:pPr>
      <w:r w:rsidRPr="00FB3105">
        <w:rPr>
          <w:rFonts w:ascii="Arial" w:hAnsi="Arial" w:cs="David"/>
          <w:rtl/>
        </w:rPr>
        <w:tab/>
        <w:t>הביקורת החריפה.</w:t>
      </w:r>
    </w:p>
    <w:p w14:paraId="1E7C7F9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2936C59A" w14:textId="77777777" w:rsidR="00FB3105" w:rsidRPr="00FB3105" w:rsidRDefault="00FB3105" w:rsidP="00FB3105">
      <w:pPr>
        <w:bidi/>
        <w:jc w:val="both"/>
        <w:rPr>
          <w:rFonts w:ascii="Arial" w:hAnsi="Arial" w:cs="David"/>
          <w:u w:val="single"/>
          <w:rtl/>
        </w:rPr>
      </w:pPr>
    </w:p>
    <w:p w14:paraId="35477C50" w14:textId="77777777" w:rsidR="00FB3105" w:rsidRPr="00FB3105" w:rsidRDefault="00FB3105" w:rsidP="00FB3105">
      <w:pPr>
        <w:bidi/>
        <w:jc w:val="both"/>
        <w:rPr>
          <w:rFonts w:ascii="Arial" w:hAnsi="Arial" w:cs="David"/>
          <w:rtl/>
        </w:rPr>
      </w:pPr>
      <w:r w:rsidRPr="00FB3105">
        <w:rPr>
          <w:rFonts w:ascii="Arial" w:hAnsi="Arial" w:cs="David"/>
          <w:rtl/>
        </w:rPr>
        <w:tab/>
        <w:t xml:space="preserve"> זאת </w:t>
      </w:r>
      <w:proofErr w:type="spellStart"/>
      <w:r w:rsidRPr="00FB3105">
        <w:rPr>
          <w:rFonts w:ascii="Arial" w:hAnsi="Arial" w:cs="David"/>
          <w:rtl/>
        </w:rPr>
        <w:t>היתה</w:t>
      </w:r>
      <w:proofErr w:type="spellEnd"/>
      <w:r w:rsidRPr="00FB3105">
        <w:rPr>
          <w:rFonts w:ascii="Arial" w:hAnsi="Arial" w:cs="David"/>
          <w:rtl/>
        </w:rPr>
        <w:t xml:space="preserve"> ביקורת - - -</w:t>
      </w:r>
    </w:p>
    <w:p w14:paraId="1278DAF6" w14:textId="77777777" w:rsidR="00FB3105" w:rsidRPr="00FB3105" w:rsidRDefault="00FB3105" w:rsidP="00FB3105">
      <w:pPr>
        <w:bidi/>
        <w:jc w:val="both"/>
        <w:rPr>
          <w:rFonts w:ascii="Arial" w:hAnsi="Arial" w:cs="David"/>
          <w:rtl/>
        </w:rPr>
      </w:pPr>
    </w:p>
    <w:p w14:paraId="4174D74C" w14:textId="77777777" w:rsidR="00FB3105" w:rsidRPr="00FB3105" w:rsidRDefault="00FB3105" w:rsidP="00FB3105">
      <w:pPr>
        <w:bidi/>
        <w:jc w:val="both"/>
        <w:rPr>
          <w:rFonts w:ascii="Arial" w:hAnsi="Arial" w:cs="David"/>
          <w:rtl/>
        </w:rPr>
      </w:pPr>
      <w:r w:rsidRPr="00FB3105">
        <w:rPr>
          <w:rFonts w:ascii="Arial" w:hAnsi="Arial" w:cs="David"/>
          <w:u w:val="single"/>
          <w:rtl/>
        </w:rPr>
        <w:t>היו"ר דוד טל:</w:t>
      </w:r>
    </w:p>
    <w:p w14:paraId="3A7466D6" w14:textId="77777777" w:rsidR="00FB3105" w:rsidRPr="00FB3105" w:rsidRDefault="00FB3105" w:rsidP="00FB3105">
      <w:pPr>
        <w:bidi/>
        <w:jc w:val="both"/>
        <w:rPr>
          <w:rFonts w:ascii="Arial" w:hAnsi="Arial" w:cs="David"/>
          <w:rtl/>
        </w:rPr>
      </w:pPr>
    </w:p>
    <w:p w14:paraId="1E99EC9F" w14:textId="77777777" w:rsidR="00FB3105" w:rsidRPr="00FB3105" w:rsidRDefault="00FB3105" w:rsidP="00FB3105">
      <w:pPr>
        <w:bidi/>
        <w:jc w:val="both"/>
        <w:rPr>
          <w:rFonts w:ascii="Arial" w:hAnsi="Arial" w:cs="David"/>
          <w:rtl/>
        </w:rPr>
      </w:pPr>
      <w:r w:rsidRPr="00FB3105">
        <w:rPr>
          <w:rFonts w:ascii="Arial" w:hAnsi="Arial" w:cs="David"/>
          <w:rtl/>
        </w:rPr>
        <w:tab/>
        <w:t xml:space="preserve">זו </w:t>
      </w:r>
      <w:proofErr w:type="spellStart"/>
      <w:r w:rsidRPr="00FB3105">
        <w:rPr>
          <w:rFonts w:ascii="Arial" w:hAnsi="Arial" w:cs="David"/>
          <w:rtl/>
        </w:rPr>
        <w:t>היתה</w:t>
      </w:r>
      <w:proofErr w:type="spellEnd"/>
      <w:r w:rsidRPr="00FB3105">
        <w:rPr>
          <w:rFonts w:ascii="Arial" w:hAnsi="Arial" w:cs="David"/>
          <w:rtl/>
        </w:rPr>
        <w:t xml:space="preserve"> ביקורת </w:t>
      </w:r>
      <w:proofErr w:type="spellStart"/>
      <w:r w:rsidRPr="00FB3105">
        <w:rPr>
          <w:rFonts w:ascii="Arial" w:hAnsi="Arial" w:cs="David"/>
          <w:rtl/>
        </w:rPr>
        <w:t>סובלימטיבית</w:t>
      </w:r>
      <w:proofErr w:type="spellEnd"/>
      <w:r w:rsidRPr="00FB3105">
        <w:rPr>
          <w:rFonts w:ascii="Arial" w:hAnsi="Arial" w:cs="David"/>
          <w:rtl/>
        </w:rPr>
        <w:t xml:space="preserve">. </w:t>
      </w:r>
    </w:p>
    <w:p w14:paraId="1217512D"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2391F4C8" w14:textId="77777777" w:rsidR="00FB3105" w:rsidRPr="00FB3105" w:rsidRDefault="00FB3105" w:rsidP="00FB3105">
      <w:pPr>
        <w:bidi/>
        <w:jc w:val="both"/>
        <w:rPr>
          <w:rFonts w:ascii="Arial" w:hAnsi="Arial" w:cs="David"/>
          <w:u w:val="single"/>
          <w:rtl/>
        </w:rPr>
      </w:pPr>
    </w:p>
    <w:p w14:paraId="3168506F" w14:textId="77777777" w:rsidR="00FB3105" w:rsidRPr="00FB3105" w:rsidRDefault="00FB3105" w:rsidP="00FB3105">
      <w:pPr>
        <w:bidi/>
        <w:jc w:val="both"/>
        <w:rPr>
          <w:rFonts w:ascii="Arial" w:hAnsi="Arial" w:cs="David"/>
          <w:rtl/>
        </w:rPr>
      </w:pPr>
      <w:r w:rsidRPr="00FB3105">
        <w:rPr>
          <w:rFonts w:ascii="Arial" w:hAnsi="Arial" w:cs="David"/>
          <w:rtl/>
        </w:rPr>
        <w:tab/>
        <w:t xml:space="preserve">כשמדובר בי, זאת </w:t>
      </w:r>
      <w:proofErr w:type="spellStart"/>
      <w:r w:rsidRPr="00FB3105">
        <w:rPr>
          <w:rFonts w:ascii="Arial" w:hAnsi="Arial" w:cs="David"/>
          <w:rtl/>
        </w:rPr>
        <w:t>היתה</w:t>
      </w:r>
      <w:proofErr w:type="spellEnd"/>
      <w:r w:rsidRPr="00FB3105">
        <w:rPr>
          <w:rFonts w:ascii="Arial" w:hAnsi="Arial" w:cs="David"/>
          <w:rtl/>
        </w:rPr>
        <w:t xml:space="preserve"> ביקורת מתונה מאוד. </w:t>
      </w:r>
    </w:p>
    <w:p w14:paraId="09E2798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505C3922" w14:textId="77777777" w:rsidR="00FB3105" w:rsidRPr="00FB3105" w:rsidRDefault="00FB3105" w:rsidP="00FB3105">
      <w:pPr>
        <w:bidi/>
        <w:jc w:val="both"/>
        <w:rPr>
          <w:rFonts w:ascii="Arial" w:hAnsi="Arial" w:cs="David"/>
          <w:u w:val="single"/>
          <w:rtl/>
        </w:rPr>
      </w:pPr>
    </w:p>
    <w:p w14:paraId="7D089D12" w14:textId="77777777" w:rsidR="00FB3105" w:rsidRPr="00FB3105" w:rsidRDefault="00FB3105" w:rsidP="00FB3105">
      <w:pPr>
        <w:bidi/>
        <w:jc w:val="both"/>
        <w:rPr>
          <w:rFonts w:ascii="Arial" w:hAnsi="Arial" w:cs="David"/>
          <w:rtl/>
        </w:rPr>
      </w:pPr>
      <w:r w:rsidRPr="00FB3105">
        <w:rPr>
          <w:rFonts w:ascii="Arial" w:hAnsi="Arial" w:cs="David"/>
          <w:rtl/>
        </w:rPr>
        <w:tab/>
        <w:t>הביקורת המתונה, ולוּ מסיבה פשוטה - - -</w:t>
      </w:r>
    </w:p>
    <w:p w14:paraId="4E7EC5EE"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07C282E" w14:textId="77777777" w:rsidR="00FB3105" w:rsidRPr="00FB3105" w:rsidRDefault="00FB3105" w:rsidP="00FB3105">
      <w:pPr>
        <w:bidi/>
        <w:jc w:val="both"/>
        <w:rPr>
          <w:rFonts w:ascii="Arial" w:hAnsi="Arial" w:cs="David"/>
          <w:rtl/>
        </w:rPr>
      </w:pPr>
    </w:p>
    <w:p w14:paraId="661E5C0D" w14:textId="77777777" w:rsidR="00FB3105" w:rsidRPr="00FB3105" w:rsidRDefault="00FB3105" w:rsidP="00FB3105">
      <w:pPr>
        <w:bidi/>
        <w:jc w:val="both"/>
        <w:rPr>
          <w:rFonts w:ascii="Arial" w:hAnsi="Arial" w:cs="David"/>
          <w:rtl/>
        </w:rPr>
      </w:pPr>
      <w:r w:rsidRPr="00FB3105">
        <w:rPr>
          <w:rFonts w:ascii="Arial" w:hAnsi="Arial" w:cs="David"/>
          <w:rtl/>
        </w:rPr>
        <w:tab/>
        <w:t xml:space="preserve">כמו הביקורת על שר האוצר, למשל. </w:t>
      </w:r>
    </w:p>
    <w:p w14:paraId="35BE5BEE"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62D980F1" w14:textId="77777777" w:rsidR="00FB3105" w:rsidRPr="00FB3105" w:rsidRDefault="00FB3105" w:rsidP="00FB3105">
      <w:pPr>
        <w:bidi/>
        <w:jc w:val="both"/>
        <w:rPr>
          <w:rFonts w:ascii="Arial" w:hAnsi="Arial" w:cs="David"/>
          <w:u w:val="single"/>
          <w:rtl/>
        </w:rPr>
      </w:pPr>
    </w:p>
    <w:p w14:paraId="4D348254" w14:textId="77777777" w:rsidR="00FB3105" w:rsidRPr="00FB3105" w:rsidRDefault="00FB3105" w:rsidP="00FB3105">
      <w:pPr>
        <w:bidi/>
        <w:jc w:val="both"/>
        <w:rPr>
          <w:rFonts w:ascii="Arial" w:hAnsi="Arial" w:cs="David"/>
          <w:rtl/>
        </w:rPr>
      </w:pPr>
      <w:r w:rsidRPr="00FB3105">
        <w:rPr>
          <w:rFonts w:ascii="Arial" w:hAnsi="Arial" w:cs="David"/>
          <w:rtl/>
        </w:rPr>
        <w:tab/>
        <w:t xml:space="preserve"> איזה מהם? </w:t>
      </w:r>
    </w:p>
    <w:p w14:paraId="7278B61E"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BEF826E" w14:textId="77777777" w:rsidR="00FB3105" w:rsidRPr="00FB3105" w:rsidRDefault="00FB3105" w:rsidP="00FB3105">
      <w:pPr>
        <w:bidi/>
        <w:jc w:val="both"/>
        <w:rPr>
          <w:rFonts w:ascii="Arial" w:hAnsi="Arial" w:cs="David"/>
          <w:rtl/>
        </w:rPr>
      </w:pPr>
    </w:p>
    <w:p w14:paraId="4E6B6E3B" w14:textId="77777777" w:rsidR="00FB3105" w:rsidRPr="00FB3105" w:rsidRDefault="00FB3105" w:rsidP="00FB3105">
      <w:pPr>
        <w:bidi/>
        <w:jc w:val="both"/>
        <w:rPr>
          <w:rFonts w:ascii="Arial" w:hAnsi="Arial" w:cs="David"/>
          <w:rtl/>
        </w:rPr>
      </w:pPr>
      <w:r w:rsidRPr="00FB3105">
        <w:rPr>
          <w:rFonts w:ascii="Arial" w:hAnsi="Arial" w:cs="David"/>
          <w:rtl/>
        </w:rPr>
        <w:tab/>
        <w:t xml:space="preserve">הנוכחי. </w:t>
      </w:r>
    </w:p>
    <w:p w14:paraId="0A70B71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212C7ED1" w14:textId="77777777" w:rsidR="00FB3105" w:rsidRPr="00FB3105" w:rsidRDefault="00FB3105" w:rsidP="00FB3105">
      <w:pPr>
        <w:bidi/>
        <w:jc w:val="both"/>
        <w:rPr>
          <w:rFonts w:ascii="Arial" w:hAnsi="Arial" w:cs="David"/>
          <w:rtl/>
        </w:rPr>
      </w:pPr>
    </w:p>
    <w:p w14:paraId="4309D7C4" w14:textId="77777777" w:rsidR="00FB3105" w:rsidRPr="00FB3105" w:rsidRDefault="00FB3105" w:rsidP="00FB3105">
      <w:pPr>
        <w:bidi/>
        <w:jc w:val="both"/>
        <w:rPr>
          <w:rFonts w:ascii="Arial" w:hAnsi="Arial" w:cs="David"/>
          <w:rtl/>
        </w:rPr>
      </w:pPr>
      <w:r w:rsidRPr="00FB3105">
        <w:rPr>
          <w:rFonts w:ascii="Arial" w:hAnsi="Arial" w:cs="David"/>
          <w:rtl/>
        </w:rPr>
        <w:tab/>
        <w:t>ההצעות המונחות בפניכם – כולל סעיף 5 – זה לא תוצאה של גחמה או מגמה של מזכירות הכנסת או של המנגנון המקצועי של הכנסת; זאת תוצאה של שיחות עם חברי נשיאות הכנסת, שכולם מנהלים את ישיבות הכנסת וחשים בצורך שיש כן לקבוע סנקציה. זה כתוצאה מישיבה מוקדמת עם יושב-ראש ועדת הכנסת, שהתלונן שאין מספיק סנקציות בחוברת שאנחנו מציעים.</w:t>
      </w:r>
    </w:p>
    <w:p w14:paraId="6BA74AC0"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BEB8BB5" w14:textId="77777777" w:rsidR="00FB3105" w:rsidRPr="00FB3105" w:rsidRDefault="00FB3105" w:rsidP="00FB3105">
      <w:pPr>
        <w:bidi/>
        <w:jc w:val="both"/>
        <w:rPr>
          <w:rFonts w:ascii="Arial" w:hAnsi="Arial" w:cs="David"/>
          <w:rtl/>
        </w:rPr>
      </w:pPr>
    </w:p>
    <w:p w14:paraId="665B5E37" w14:textId="77777777" w:rsidR="00FB3105" w:rsidRPr="00FB3105" w:rsidRDefault="00FB3105" w:rsidP="00FB3105">
      <w:pPr>
        <w:bidi/>
        <w:jc w:val="both"/>
        <w:rPr>
          <w:rFonts w:ascii="Arial" w:hAnsi="Arial" w:cs="David"/>
          <w:rtl/>
        </w:rPr>
      </w:pPr>
      <w:r w:rsidRPr="00FB3105">
        <w:rPr>
          <w:rFonts w:ascii="Arial" w:hAnsi="Arial" w:cs="David"/>
          <w:rtl/>
        </w:rPr>
        <w:tab/>
        <w:t>כמו שטענתי שאין מספיק סנקציות בדו"ח של זמיר, בדו"ח האתיקה – שגם שם צריך סנקציות, אחרת: אז יש לי איזו עבירה אתית, אז מה...</w:t>
      </w:r>
    </w:p>
    <w:p w14:paraId="5A3A5E69" w14:textId="77777777" w:rsidR="00FB3105" w:rsidRPr="00FB3105" w:rsidRDefault="00FB3105" w:rsidP="00FB3105">
      <w:pPr>
        <w:bidi/>
        <w:jc w:val="both"/>
        <w:rPr>
          <w:rFonts w:ascii="Arial" w:hAnsi="Arial" w:cs="David"/>
          <w:rtl/>
        </w:rPr>
      </w:pPr>
      <w:r w:rsidRPr="00FB3105">
        <w:rPr>
          <w:rFonts w:ascii="Arial" w:hAnsi="Arial" w:cs="David"/>
          <w:rtl/>
        </w:rPr>
        <w:br/>
      </w:r>
    </w:p>
    <w:p w14:paraId="0C44DAB5" w14:textId="77777777" w:rsidR="00FB3105" w:rsidRPr="00FB3105" w:rsidRDefault="00FB3105" w:rsidP="00FB3105">
      <w:pPr>
        <w:bidi/>
        <w:jc w:val="both"/>
        <w:rPr>
          <w:rFonts w:ascii="Arial" w:hAnsi="Arial" w:cs="David"/>
          <w:rtl/>
        </w:rPr>
      </w:pPr>
    </w:p>
    <w:p w14:paraId="48870F32"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איל ינון:</w:t>
      </w:r>
    </w:p>
    <w:p w14:paraId="005EC8E9" w14:textId="77777777" w:rsidR="00FB3105" w:rsidRPr="00FB3105" w:rsidRDefault="00FB3105" w:rsidP="00FB3105">
      <w:pPr>
        <w:bidi/>
        <w:jc w:val="both"/>
        <w:rPr>
          <w:rFonts w:ascii="Arial" w:hAnsi="Arial" w:cs="David"/>
          <w:rtl/>
        </w:rPr>
      </w:pPr>
    </w:p>
    <w:p w14:paraId="4F4E3AA8" w14:textId="77777777" w:rsidR="00FB3105" w:rsidRPr="00FB3105" w:rsidRDefault="00FB3105" w:rsidP="00FB3105">
      <w:pPr>
        <w:bidi/>
        <w:jc w:val="both"/>
        <w:rPr>
          <w:rFonts w:ascii="Arial" w:hAnsi="Arial" w:cs="David"/>
          <w:rtl/>
        </w:rPr>
      </w:pPr>
      <w:r w:rsidRPr="00FB3105">
        <w:rPr>
          <w:rFonts w:ascii="Arial" w:hAnsi="Arial" w:cs="David"/>
          <w:rtl/>
        </w:rPr>
        <w:tab/>
        <w:t xml:space="preserve">נכון שחבר הכנסת סער – בשיחות המוקדמות אתו על ההצעות – הסתייג באופן כללי מהמגמה של הטלת סנקציות, ובהחלט זה נושא עקרוני שלא קשור רק לסעיף הזה אלא באופן כללי, וזה נושא לגיטימי שאפשר לדון בו, אבל שוב, אני לא חושב שזה הוגן לתלות את העניין הזה במזכירות הכנסת, באיזושהי מגמה שלה. </w:t>
      </w:r>
    </w:p>
    <w:p w14:paraId="072D18BA"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681A4354" w14:textId="77777777" w:rsidR="00FB3105" w:rsidRPr="00FB3105" w:rsidRDefault="00FB3105" w:rsidP="00FB3105">
      <w:pPr>
        <w:bidi/>
        <w:jc w:val="both"/>
        <w:rPr>
          <w:rFonts w:ascii="Arial" w:hAnsi="Arial" w:cs="David"/>
          <w:u w:val="single"/>
          <w:rtl/>
        </w:rPr>
      </w:pPr>
    </w:p>
    <w:p w14:paraId="5295CA5A" w14:textId="77777777" w:rsidR="00FB3105" w:rsidRPr="00FB3105" w:rsidRDefault="00FB3105" w:rsidP="00FB3105">
      <w:pPr>
        <w:bidi/>
        <w:jc w:val="both"/>
        <w:rPr>
          <w:rFonts w:ascii="Arial" w:hAnsi="Arial" w:cs="David"/>
          <w:rtl/>
        </w:rPr>
      </w:pPr>
      <w:r w:rsidRPr="00FB3105">
        <w:rPr>
          <w:rFonts w:ascii="Arial" w:hAnsi="Arial" w:cs="David"/>
          <w:rtl/>
        </w:rPr>
        <w:tab/>
        <w:t>אני מבהיר את דברי.  לא תליתי את זה במזכירות הכנסת.</w:t>
      </w:r>
    </w:p>
    <w:p w14:paraId="5780BA8E"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0081CDF4" w14:textId="77777777" w:rsidR="00FB3105" w:rsidRPr="00FB3105" w:rsidRDefault="00FB3105" w:rsidP="00FB3105">
      <w:pPr>
        <w:bidi/>
        <w:jc w:val="both"/>
        <w:rPr>
          <w:rFonts w:ascii="Arial" w:hAnsi="Arial" w:cs="David"/>
          <w:rtl/>
        </w:rPr>
      </w:pPr>
    </w:p>
    <w:p w14:paraId="0EC6C07E"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היושב-ראש, אני רוצה להחזיר אותנו חצי שעה אחורה. יכולנו למנוע את כל הדיון המיותר </w:t>
      </w:r>
      <w:proofErr w:type="spellStart"/>
      <w:r w:rsidRPr="00FB3105">
        <w:rPr>
          <w:rFonts w:ascii="Arial" w:hAnsi="Arial" w:cs="David"/>
          <w:rtl/>
        </w:rPr>
        <w:t>והאמוציונלי</w:t>
      </w:r>
      <w:proofErr w:type="spellEnd"/>
      <w:r w:rsidRPr="00FB3105">
        <w:rPr>
          <w:rFonts w:ascii="Arial" w:hAnsi="Arial" w:cs="David"/>
          <w:rtl/>
        </w:rPr>
        <w:t xml:space="preserve"> הזה אילו היינו מבטלים את כל - - -</w:t>
      </w:r>
    </w:p>
    <w:p w14:paraId="79D353C0"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B40D803" w14:textId="77777777" w:rsidR="00FB3105" w:rsidRPr="00FB3105" w:rsidRDefault="00FB3105" w:rsidP="00FB3105">
      <w:pPr>
        <w:bidi/>
        <w:jc w:val="both"/>
        <w:rPr>
          <w:rFonts w:ascii="Arial" w:hAnsi="Arial" w:cs="David"/>
          <w:rtl/>
        </w:rPr>
      </w:pPr>
    </w:p>
    <w:p w14:paraId="41ABB27F" w14:textId="77777777" w:rsidR="00FB3105" w:rsidRPr="00FB3105" w:rsidRDefault="00FB3105" w:rsidP="00FB3105">
      <w:pPr>
        <w:bidi/>
        <w:jc w:val="both"/>
        <w:rPr>
          <w:rFonts w:ascii="Arial" w:hAnsi="Arial" w:cs="David"/>
          <w:rtl/>
        </w:rPr>
      </w:pPr>
      <w:r w:rsidRPr="00FB3105">
        <w:rPr>
          <w:rFonts w:ascii="Arial" w:hAnsi="Arial" w:cs="David"/>
          <w:rtl/>
        </w:rPr>
        <w:tab/>
        <w:t xml:space="preserve">אלה עוד נושאים שהם לא קונטרוברסיאליים. יש עוד נושאים שהם קונטרוברסיאליים. </w:t>
      </w:r>
    </w:p>
    <w:p w14:paraId="72EB8FF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51FE20A3" w14:textId="77777777" w:rsidR="00FB3105" w:rsidRPr="00FB3105" w:rsidRDefault="00FB3105" w:rsidP="00FB3105">
      <w:pPr>
        <w:bidi/>
        <w:jc w:val="both"/>
        <w:rPr>
          <w:rFonts w:ascii="Arial" w:hAnsi="Arial" w:cs="David"/>
          <w:rtl/>
        </w:rPr>
      </w:pPr>
    </w:p>
    <w:p w14:paraId="1D36F272" w14:textId="77777777" w:rsidR="00FB3105" w:rsidRPr="00FB3105" w:rsidRDefault="00FB3105" w:rsidP="00FB3105">
      <w:pPr>
        <w:bidi/>
        <w:jc w:val="both"/>
        <w:rPr>
          <w:rFonts w:ascii="Arial" w:hAnsi="Arial" w:cs="David"/>
          <w:rtl/>
        </w:rPr>
      </w:pPr>
      <w:r w:rsidRPr="00FB3105">
        <w:rPr>
          <w:rFonts w:ascii="Arial" w:hAnsi="Arial" w:cs="David"/>
          <w:rtl/>
        </w:rPr>
        <w:tab/>
        <w:t xml:space="preserve">לכן אני אומר: אתה יודע מה, אדוני היושב-ראש, ביני לבינך – קצת ניסיון לא היה מזיק פה. שלוש פעמים חזרתי על המשפט הזה – שמה שאני מנסה למנוע זה את כל הביזיון של היעדרות חבר הכנסת שאושרה לו שאלה. </w:t>
      </w:r>
    </w:p>
    <w:p w14:paraId="5FFFC219" w14:textId="77777777" w:rsidR="00FB3105" w:rsidRPr="00FB3105" w:rsidRDefault="00FB3105" w:rsidP="00FB3105">
      <w:pPr>
        <w:bidi/>
        <w:jc w:val="both"/>
        <w:rPr>
          <w:rFonts w:ascii="Arial" w:hAnsi="Arial" w:cs="David"/>
          <w:rtl/>
        </w:rPr>
      </w:pPr>
    </w:p>
    <w:p w14:paraId="71C62C3E" w14:textId="77777777" w:rsidR="00FB3105" w:rsidRPr="00FB3105" w:rsidRDefault="00FB3105" w:rsidP="00FB3105">
      <w:pPr>
        <w:bidi/>
        <w:jc w:val="both"/>
        <w:rPr>
          <w:rFonts w:ascii="Arial" w:hAnsi="Arial" w:cs="David"/>
          <w:rtl/>
        </w:rPr>
      </w:pPr>
      <w:r w:rsidRPr="00FB3105">
        <w:rPr>
          <w:rFonts w:ascii="Arial" w:hAnsi="Arial" w:cs="David"/>
          <w:rtl/>
        </w:rPr>
        <w:tab/>
        <w:t>אילו היינו מגדירים מראש את הנושאים – ורק את הנושאים – תאמין לי, השרים היו מוצאים את התשובות הנכונות ואנחנו היינו חוסכים מאתנו את כל הדיון הקצת מיותר הזה.</w:t>
      </w:r>
    </w:p>
    <w:p w14:paraId="5A9C4DB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395D7337" w14:textId="77777777" w:rsidR="00FB3105" w:rsidRPr="00FB3105" w:rsidRDefault="00FB3105" w:rsidP="00FB3105">
      <w:pPr>
        <w:bidi/>
        <w:jc w:val="both"/>
        <w:rPr>
          <w:rFonts w:ascii="Arial" w:hAnsi="Arial" w:cs="David"/>
          <w:rtl/>
        </w:rPr>
      </w:pPr>
    </w:p>
    <w:p w14:paraId="5119DEBE" w14:textId="77777777" w:rsidR="00FB3105" w:rsidRPr="00FB3105" w:rsidRDefault="00FB3105" w:rsidP="00FB3105">
      <w:pPr>
        <w:bidi/>
        <w:jc w:val="both"/>
        <w:rPr>
          <w:rFonts w:ascii="Arial" w:hAnsi="Arial" w:cs="David"/>
          <w:rtl/>
        </w:rPr>
      </w:pPr>
      <w:r w:rsidRPr="00FB3105">
        <w:rPr>
          <w:rFonts w:ascii="Arial" w:hAnsi="Arial" w:cs="David"/>
          <w:rtl/>
        </w:rPr>
        <w:tab/>
        <w:t>הדיון העקרוני היה קורה בכל מקרה.</w:t>
      </w:r>
    </w:p>
    <w:p w14:paraId="68831017" w14:textId="77777777" w:rsidR="00FB3105" w:rsidRPr="00FB3105" w:rsidRDefault="00FB3105" w:rsidP="00FB3105">
      <w:pPr>
        <w:bidi/>
        <w:jc w:val="both"/>
        <w:rPr>
          <w:rFonts w:ascii="Arial" w:hAnsi="Arial" w:cs="David"/>
          <w:rtl/>
        </w:rPr>
      </w:pPr>
    </w:p>
    <w:p w14:paraId="070D1FDF" w14:textId="77777777" w:rsidR="00FB3105" w:rsidRPr="00FB3105" w:rsidRDefault="00FB3105" w:rsidP="00FB3105">
      <w:pPr>
        <w:bidi/>
        <w:jc w:val="both"/>
        <w:rPr>
          <w:rFonts w:ascii="Arial" w:hAnsi="Arial" w:cs="David"/>
          <w:rtl/>
        </w:rPr>
      </w:pPr>
      <w:r w:rsidRPr="00FB3105">
        <w:rPr>
          <w:rFonts w:ascii="Arial" w:hAnsi="Arial" w:cs="David"/>
          <w:u w:val="single"/>
          <w:rtl/>
        </w:rPr>
        <w:t>נסים זאב:</w:t>
      </w:r>
    </w:p>
    <w:p w14:paraId="1D8C5580" w14:textId="77777777" w:rsidR="00FB3105" w:rsidRPr="00FB3105" w:rsidRDefault="00FB3105" w:rsidP="00FB3105">
      <w:pPr>
        <w:bidi/>
        <w:jc w:val="both"/>
        <w:rPr>
          <w:rFonts w:ascii="Arial" w:hAnsi="Arial" w:cs="David"/>
          <w:rtl/>
        </w:rPr>
      </w:pPr>
    </w:p>
    <w:p w14:paraId="2BB8DEC7" w14:textId="77777777" w:rsidR="00FB3105" w:rsidRPr="00FB3105" w:rsidRDefault="00FB3105" w:rsidP="00FB3105">
      <w:pPr>
        <w:bidi/>
        <w:jc w:val="both"/>
        <w:rPr>
          <w:rFonts w:ascii="Arial" w:hAnsi="Arial" w:cs="David"/>
          <w:rtl/>
        </w:rPr>
      </w:pPr>
      <w:r w:rsidRPr="00FB3105">
        <w:rPr>
          <w:rFonts w:ascii="Arial" w:hAnsi="Arial" w:cs="David"/>
          <w:rtl/>
        </w:rPr>
        <w:tab/>
        <w:t xml:space="preserve"> אדוני היושב-ראש, הצבעה לגבי השרים – מי בעד, מי נגד. </w:t>
      </w:r>
    </w:p>
    <w:p w14:paraId="6E473282"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C69AA99" w14:textId="77777777" w:rsidR="00FB3105" w:rsidRPr="00FB3105" w:rsidRDefault="00FB3105" w:rsidP="00FB3105">
      <w:pPr>
        <w:pStyle w:val="Heading5"/>
        <w:rPr>
          <w:rFonts w:ascii="Arial" w:hAnsi="Arial"/>
          <w:rtl/>
        </w:rPr>
      </w:pPr>
    </w:p>
    <w:p w14:paraId="3CC295B6"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מציעה להוריד את סעיף 5. זאת ההצעה שלי. </w:t>
      </w:r>
    </w:p>
    <w:p w14:paraId="0FF630B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72B704BD" w14:textId="77777777" w:rsidR="00FB3105" w:rsidRPr="00FB3105" w:rsidRDefault="00FB3105" w:rsidP="00FB3105">
      <w:pPr>
        <w:bidi/>
        <w:jc w:val="both"/>
        <w:rPr>
          <w:rFonts w:ascii="Arial" w:hAnsi="Arial" w:cs="David"/>
          <w:rtl/>
        </w:rPr>
      </w:pPr>
    </w:p>
    <w:p w14:paraId="723DABF6" w14:textId="77777777" w:rsidR="00FB3105" w:rsidRPr="00FB3105" w:rsidRDefault="00FB3105" w:rsidP="00FB3105">
      <w:pPr>
        <w:bidi/>
        <w:jc w:val="both"/>
        <w:rPr>
          <w:rFonts w:ascii="Arial" w:hAnsi="Arial" w:cs="David"/>
          <w:rtl/>
        </w:rPr>
      </w:pPr>
      <w:r w:rsidRPr="00FB3105">
        <w:rPr>
          <w:rFonts w:ascii="Arial" w:hAnsi="Arial" w:cs="David"/>
          <w:rtl/>
        </w:rPr>
        <w:tab/>
        <w:t xml:space="preserve"> זה מה שאני הצעתי.</w:t>
      </w:r>
    </w:p>
    <w:p w14:paraId="42FAEC63"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2F4B5AB9" w14:textId="77777777" w:rsidR="00FB3105" w:rsidRPr="00FB3105" w:rsidRDefault="00FB3105" w:rsidP="00FB3105">
      <w:pPr>
        <w:pStyle w:val="Heading5"/>
        <w:rPr>
          <w:rFonts w:ascii="Arial" w:hAnsi="Arial"/>
          <w:rtl/>
        </w:rPr>
      </w:pPr>
    </w:p>
    <w:p w14:paraId="78E42CFE"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מציעה – כמו חבר הכנסת נסים זאב – להוריד את סעיף 5. </w:t>
      </w:r>
    </w:p>
    <w:p w14:paraId="649EF88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41B1D878" w14:textId="77777777" w:rsidR="00FB3105" w:rsidRPr="00FB3105" w:rsidRDefault="00FB3105" w:rsidP="00FB3105">
      <w:pPr>
        <w:bidi/>
        <w:jc w:val="both"/>
        <w:rPr>
          <w:rFonts w:ascii="Arial" w:hAnsi="Arial" w:cs="David"/>
          <w:rtl/>
        </w:rPr>
      </w:pPr>
    </w:p>
    <w:p w14:paraId="5ECA439E" w14:textId="77777777" w:rsidR="00FB3105" w:rsidRPr="00FB3105" w:rsidRDefault="00FB3105" w:rsidP="00FB3105">
      <w:pPr>
        <w:bidi/>
        <w:jc w:val="both"/>
        <w:rPr>
          <w:rFonts w:ascii="Arial" w:hAnsi="Arial" w:cs="David"/>
          <w:rtl/>
        </w:rPr>
      </w:pPr>
      <w:r w:rsidRPr="00FB3105">
        <w:rPr>
          <w:rFonts w:ascii="Arial" w:hAnsi="Arial" w:cs="David"/>
          <w:rtl/>
        </w:rPr>
        <w:tab/>
        <w:t>- - - או שאת עוברת לש"ס.</w:t>
      </w:r>
    </w:p>
    <w:p w14:paraId="1090DDF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09F1C5A" w14:textId="77777777" w:rsidR="00FB3105" w:rsidRPr="00FB3105" w:rsidRDefault="00FB3105" w:rsidP="00FB3105">
      <w:pPr>
        <w:bidi/>
        <w:jc w:val="both"/>
        <w:rPr>
          <w:rFonts w:ascii="Arial" w:hAnsi="Arial" w:cs="David"/>
          <w:rtl/>
        </w:rPr>
      </w:pPr>
    </w:p>
    <w:p w14:paraId="130F6C35" w14:textId="77777777" w:rsidR="00FB3105" w:rsidRPr="00FB3105" w:rsidRDefault="00FB3105" w:rsidP="00FB3105">
      <w:pPr>
        <w:bidi/>
        <w:jc w:val="both"/>
        <w:rPr>
          <w:rFonts w:ascii="Arial" w:hAnsi="Arial" w:cs="David"/>
          <w:rtl/>
        </w:rPr>
      </w:pPr>
      <w:r w:rsidRPr="00FB3105">
        <w:rPr>
          <w:rFonts w:ascii="Arial" w:hAnsi="Arial" w:cs="David"/>
          <w:rtl/>
        </w:rPr>
        <w:tab/>
        <w:t xml:space="preserve">מה זה נורא כל כך שתעבור לש"ס? כשהיא תעבור לש"ס – יגיע המשיח. </w:t>
      </w:r>
    </w:p>
    <w:p w14:paraId="51B6F9FB" w14:textId="77777777" w:rsidR="00FB3105" w:rsidRPr="00FB3105" w:rsidRDefault="00FB3105" w:rsidP="00FB3105">
      <w:pPr>
        <w:bidi/>
        <w:jc w:val="both"/>
        <w:rPr>
          <w:rFonts w:ascii="Arial" w:hAnsi="Arial" w:cs="David"/>
          <w:u w:val="single"/>
          <w:rtl/>
        </w:rPr>
      </w:pPr>
      <w:r w:rsidRPr="00FB3105">
        <w:rPr>
          <w:rFonts w:ascii="Arial" w:hAnsi="Arial" w:cs="David"/>
          <w:rtl/>
        </w:rPr>
        <w:br/>
      </w:r>
    </w:p>
    <w:p w14:paraId="73A0EC05" w14:textId="77777777" w:rsidR="00FB3105" w:rsidRPr="00FB3105" w:rsidRDefault="00FB3105" w:rsidP="00FB3105">
      <w:pPr>
        <w:bidi/>
        <w:jc w:val="both"/>
        <w:rPr>
          <w:rFonts w:ascii="Arial" w:hAnsi="Arial" w:cs="David"/>
          <w:rtl/>
        </w:rPr>
      </w:pP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7F8B73D9" w14:textId="77777777" w:rsidR="00FB3105" w:rsidRPr="00FB3105" w:rsidRDefault="00FB3105" w:rsidP="00FB3105">
      <w:pPr>
        <w:bidi/>
        <w:jc w:val="both"/>
        <w:rPr>
          <w:rFonts w:ascii="Arial" w:hAnsi="Arial" w:cs="David"/>
          <w:rtl/>
        </w:rPr>
      </w:pPr>
    </w:p>
    <w:p w14:paraId="23E84BBD"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מאוד בעד. </w:t>
      </w:r>
    </w:p>
    <w:p w14:paraId="21AE4789"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5FB1D40" w14:textId="77777777" w:rsidR="00FB3105" w:rsidRPr="00FB3105" w:rsidRDefault="00FB3105" w:rsidP="00FB3105">
      <w:pPr>
        <w:pStyle w:val="Heading5"/>
        <w:rPr>
          <w:rFonts w:ascii="Arial" w:hAnsi="Arial"/>
          <w:rtl/>
        </w:rPr>
      </w:pPr>
    </w:p>
    <w:p w14:paraId="7D9DE8DA" w14:textId="77777777" w:rsidR="00FB3105" w:rsidRPr="00FB3105" w:rsidRDefault="00FB3105" w:rsidP="00FB3105">
      <w:pPr>
        <w:bidi/>
        <w:jc w:val="both"/>
        <w:rPr>
          <w:rFonts w:ascii="Arial" w:hAnsi="Arial" w:cs="David"/>
          <w:rtl/>
        </w:rPr>
      </w:pPr>
      <w:r w:rsidRPr="00FB3105">
        <w:rPr>
          <w:rFonts w:ascii="Arial" w:hAnsi="Arial" w:cs="David"/>
          <w:rtl/>
        </w:rPr>
        <w:tab/>
        <w:t xml:space="preserve">לא נכון. ש"ס היא מפלגה חביבה עלי באופן מיוחד, אני רוצה לציין את זה. </w:t>
      </w:r>
      <w:r w:rsidRPr="00FB3105">
        <w:rPr>
          <w:rFonts w:ascii="Arial" w:hAnsi="Arial" w:cs="David"/>
          <w:rtl/>
        </w:rPr>
        <w:tab/>
      </w:r>
    </w:p>
    <w:p w14:paraId="2DFAF3C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F66C115" w14:textId="77777777" w:rsidR="00FB3105" w:rsidRPr="00FB3105" w:rsidRDefault="00FB3105" w:rsidP="00FB3105">
      <w:pPr>
        <w:bidi/>
        <w:jc w:val="both"/>
        <w:rPr>
          <w:rFonts w:ascii="Arial" w:hAnsi="Arial" w:cs="David"/>
          <w:rtl/>
        </w:rPr>
      </w:pPr>
    </w:p>
    <w:p w14:paraId="740A0769" w14:textId="77777777" w:rsidR="00FB3105" w:rsidRPr="00FB3105" w:rsidRDefault="00FB3105" w:rsidP="00FB3105">
      <w:pPr>
        <w:bidi/>
        <w:jc w:val="both"/>
        <w:rPr>
          <w:rFonts w:ascii="Arial" w:hAnsi="Arial" w:cs="David"/>
          <w:rtl/>
        </w:rPr>
      </w:pPr>
      <w:r w:rsidRPr="00FB3105">
        <w:rPr>
          <w:rFonts w:ascii="Arial" w:hAnsi="Arial" w:cs="David"/>
          <w:rtl/>
        </w:rPr>
        <w:tab/>
        <w:t xml:space="preserve">חבר הכנסת יוחנן </w:t>
      </w:r>
      <w:proofErr w:type="spellStart"/>
      <w:r w:rsidRPr="00FB3105">
        <w:rPr>
          <w:rFonts w:ascii="Arial" w:hAnsi="Arial" w:cs="David"/>
          <w:rtl/>
        </w:rPr>
        <w:t>פלסנר</w:t>
      </w:r>
      <w:proofErr w:type="spellEnd"/>
      <w:r w:rsidRPr="00FB3105">
        <w:rPr>
          <w:rFonts w:ascii="Arial" w:hAnsi="Arial" w:cs="David"/>
          <w:rtl/>
        </w:rPr>
        <w:t>, בבקשה.</w:t>
      </w:r>
    </w:p>
    <w:p w14:paraId="3FCB3D9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730743E3" w14:textId="77777777" w:rsidR="00FB3105" w:rsidRPr="00FB3105" w:rsidRDefault="00FB3105" w:rsidP="00FB3105">
      <w:pPr>
        <w:bidi/>
        <w:jc w:val="both"/>
        <w:rPr>
          <w:rFonts w:ascii="Arial" w:hAnsi="Arial" w:cs="David"/>
          <w:rtl/>
        </w:rPr>
      </w:pPr>
    </w:p>
    <w:p w14:paraId="78C460D6" w14:textId="77777777" w:rsidR="00FB3105" w:rsidRPr="00FB3105" w:rsidRDefault="00FB3105" w:rsidP="00FB3105">
      <w:pPr>
        <w:bidi/>
        <w:jc w:val="both"/>
        <w:rPr>
          <w:rFonts w:ascii="Arial" w:hAnsi="Arial" w:cs="David"/>
          <w:rtl/>
        </w:rPr>
      </w:pPr>
      <w:r w:rsidRPr="00FB3105">
        <w:rPr>
          <w:rFonts w:ascii="Arial" w:hAnsi="Arial" w:cs="David"/>
          <w:rtl/>
        </w:rPr>
        <w:tab/>
        <w:t xml:space="preserve">צריך לאזן כאן בין שני עקרונות, ודווקא בתור מישהו שאין לו ניסיון </w:t>
      </w:r>
      <w:proofErr w:type="spellStart"/>
      <w:r w:rsidRPr="00FB3105">
        <w:rPr>
          <w:rFonts w:ascii="Arial" w:hAnsi="Arial" w:cs="David"/>
          <w:rtl/>
        </w:rPr>
        <w:t>פרלמנטרי</w:t>
      </w:r>
      <w:proofErr w:type="spellEnd"/>
      <w:r w:rsidRPr="00FB3105">
        <w:rPr>
          <w:rFonts w:ascii="Arial" w:hAnsi="Arial" w:cs="David"/>
          <w:rtl/>
        </w:rPr>
        <w:t xml:space="preserve">, אני חושב שראוי גם מחברים אחרים פה לא לזלזל במי שבא עם ניסיון אחר – לאו דווקא אני מדבר על עצמי, אלא על אחרים. </w:t>
      </w:r>
    </w:p>
    <w:p w14:paraId="20C3D7D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143D4FAB" w14:textId="77777777" w:rsidR="00FB3105" w:rsidRPr="00FB3105" w:rsidRDefault="00FB3105" w:rsidP="00FB3105">
      <w:pPr>
        <w:bidi/>
        <w:jc w:val="both"/>
        <w:rPr>
          <w:rFonts w:ascii="Arial" w:hAnsi="Arial" w:cs="David"/>
          <w:rtl/>
        </w:rPr>
      </w:pPr>
    </w:p>
    <w:p w14:paraId="0F261BCE"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מקווה שלא השתמע שום זלזול. </w:t>
      </w:r>
    </w:p>
    <w:p w14:paraId="440568A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1E8CBF10" w14:textId="77777777" w:rsidR="00FB3105" w:rsidRPr="00FB3105" w:rsidRDefault="00FB3105" w:rsidP="00FB3105">
      <w:pPr>
        <w:bidi/>
        <w:jc w:val="both"/>
        <w:rPr>
          <w:rFonts w:ascii="Arial" w:hAnsi="Arial" w:cs="David"/>
          <w:rtl/>
        </w:rPr>
      </w:pPr>
    </w:p>
    <w:p w14:paraId="188A8DF9" w14:textId="77777777" w:rsidR="00FB3105" w:rsidRPr="00FB3105" w:rsidRDefault="00FB3105" w:rsidP="00FB3105">
      <w:pPr>
        <w:bidi/>
        <w:jc w:val="both"/>
        <w:rPr>
          <w:rFonts w:ascii="Arial" w:hAnsi="Arial" w:cs="David"/>
          <w:rtl/>
        </w:rPr>
      </w:pPr>
      <w:r w:rsidRPr="00FB3105">
        <w:rPr>
          <w:rFonts w:ascii="Arial" w:hAnsi="Arial" w:cs="David"/>
          <w:rtl/>
        </w:rPr>
        <w:tab/>
        <w:t xml:space="preserve">אין לי ניסיון </w:t>
      </w:r>
      <w:proofErr w:type="spellStart"/>
      <w:r w:rsidRPr="00FB3105">
        <w:rPr>
          <w:rFonts w:ascii="Arial" w:hAnsi="Arial" w:cs="David"/>
          <w:rtl/>
        </w:rPr>
        <w:t>פרלמנטרי</w:t>
      </w:r>
      <w:proofErr w:type="spellEnd"/>
      <w:r w:rsidRPr="00FB3105">
        <w:rPr>
          <w:rFonts w:ascii="Arial" w:hAnsi="Arial" w:cs="David"/>
          <w:rtl/>
        </w:rPr>
        <w:t xml:space="preserve"> אומנם, אבל יש לי יותר ניסיון להסתכל על הבית הזה מבחוץ, ואיך הוא נראה. </w:t>
      </w:r>
    </w:p>
    <w:p w14:paraId="16755609" w14:textId="77777777" w:rsidR="00FB3105" w:rsidRPr="00FB3105" w:rsidRDefault="00FB3105" w:rsidP="00FB3105">
      <w:pPr>
        <w:bidi/>
        <w:jc w:val="both"/>
        <w:rPr>
          <w:rFonts w:ascii="Arial" w:hAnsi="Arial" w:cs="David"/>
          <w:rtl/>
        </w:rPr>
      </w:pPr>
    </w:p>
    <w:p w14:paraId="2E72632C" w14:textId="77777777" w:rsidR="00FB3105" w:rsidRPr="00FB3105" w:rsidRDefault="00FB3105" w:rsidP="00FB3105">
      <w:pPr>
        <w:bidi/>
        <w:jc w:val="both"/>
        <w:rPr>
          <w:rFonts w:ascii="Arial" w:hAnsi="Arial" w:cs="David"/>
          <w:rtl/>
        </w:rPr>
      </w:pPr>
      <w:r w:rsidRPr="00FB3105">
        <w:rPr>
          <w:rFonts w:ascii="Arial" w:hAnsi="Arial" w:cs="David"/>
          <w:rtl/>
        </w:rPr>
        <w:tab/>
        <w:t xml:space="preserve">ההצעה הזאת באה לתת מענה לכבוד שהציבור רוחש לבית, או להיעדר הכבוד המספיק שהציבור אינו רוחש לבית הזה. </w:t>
      </w:r>
    </w:p>
    <w:p w14:paraId="755368E5"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1BEC1833" w14:textId="77777777" w:rsidR="00FB3105" w:rsidRPr="00FB3105" w:rsidRDefault="00FB3105" w:rsidP="00FB3105">
      <w:pPr>
        <w:pStyle w:val="Heading5"/>
        <w:rPr>
          <w:rFonts w:ascii="Arial" w:hAnsi="Arial"/>
          <w:rtl/>
        </w:rPr>
      </w:pPr>
    </w:p>
    <w:p w14:paraId="4B690B82" w14:textId="77777777" w:rsidR="00FB3105" w:rsidRPr="00FB3105" w:rsidRDefault="00FB3105" w:rsidP="00FB3105">
      <w:pPr>
        <w:bidi/>
        <w:jc w:val="both"/>
        <w:rPr>
          <w:rFonts w:ascii="Arial" w:hAnsi="Arial" w:cs="David"/>
          <w:rtl/>
        </w:rPr>
      </w:pPr>
      <w:r w:rsidRPr="00FB3105">
        <w:rPr>
          <w:rFonts w:ascii="Arial" w:hAnsi="Arial" w:cs="David"/>
          <w:rtl/>
        </w:rPr>
        <w:tab/>
        <w:t xml:space="preserve"> לא ככה. </w:t>
      </w:r>
    </w:p>
    <w:p w14:paraId="17EB4FC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39610938" w14:textId="77777777" w:rsidR="00FB3105" w:rsidRPr="00FB3105" w:rsidRDefault="00FB3105" w:rsidP="00FB3105">
      <w:pPr>
        <w:bidi/>
        <w:jc w:val="both"/>
        <w:rPr>
          <w:rFonts w:ascii="Arial" w:hAnsi="Arial" w:cs="David"/>
          <w:rtl/>
        </w:rPr>
      </w:pPr>
    </w:p>
    <w:p w14:paraId="5AAB8774" w14:textId="77777777" w:rsidR="00FB3105" w:rsidRPr="00FB3105" w:rsidRDefault="00FB3105" w:rsidP="00FB3105">
      <w:pPr>
        <w:bidi/>
        <w:jc w:val="both"/>
        <w:rPr>
          <w:rFonts w:ascii="Arial" w:hAnsi="Arial" w:cs="David"/>
          <w:rtl/>
        </w:rPr>
      </w:pPr>
      <w:r w:rsidRPr="00FB3105">
        <w:rPr>
          <w:rFonts w:ascii="Arial" w:hAnsi="Arial" w:cs="David"/>
          <w:rtl/>
        </w:rPr>
        <w:tab/>
        <w:t xml:space="preserve"> למה אינו רוחש? למה? </w:t>
      </w:r>
    </w:p>
    <w:p w14:paraId="01784C6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F16D38A" w14:textId="77777777" w:rsidR="00FB3105" w:rsidRPr="00FB3105" w:rsidRDefault="00FB3105" w:rsidP="00FB3105">
      <w:pPr>
        <w:bidi/>
        <w:jc w:val="both"/>
        <w:rPr>
          <w:rFonts w:ascii="Arial" w:hAnsi="Arial" w:cs="David"/>
          <w:rtl/>
        </w:rPr>
      </w:pPr>
    </w:p>
    <w:p w14:paraId="29BE5F14" w14:textId="77777777" w:rsidR="00FB3105" w:rsidRPr="00FB3105" w:rsidRDefault="00FB3105" w:rsidP="00FB3105">
      <w:pPr>
        <w:bidi/>
        <w:jc w:val="both"/>
        <w:rPr>
          <w:rFonts w:ascii="Arial" w:hAnsi="Arial" w:cs="David"/>
          <w:rtl/>
        </w:rPr>
      </w:pPr>
      <w:r w:rsidRPr="00FB3105">
        <w:rPr>
          <w:rFonts w:ascii="Arial" w:hAnsi="Arial" w:cs="David"/>
          <w:rtl/>
        </w:rPr>
        <w:tab/>
        <w:t xml:space="preserve">חבר הכנסת נסים זאב, כשאולם המליאה ריק – הוא לא רוחש כבוד, מה לעשות. </w:t>
      </w:r>
    </w:p>
    <w:p w14:paraId="075250B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רונית תירוש:</w:t>
      </w:r>
    </w:p>
    <w:p w14:paraId="7BEF5D22" w14:textId="77777777" w:rsidR="00FB3105" w:rsidRPr="00FB3105" w:rsidRDefault="00FB3105" w:rsidP="00FB3105">
      <w:pPr>
        <w:bidi/>
        <w:jc w:val="both"/>
        <w:rPr>
          <w:rFonts w:ascii="Arial" w:hAnsi="Arial" w:cs="David"/>
          <w:rtl/>
        </w:rPr>
      </w:pPr>
    </w:p>
    <w:p w14:paraId="28D4EDB2" w14:textId="77777777" w:rsidR="00FB3105" w:rsidRPr="00FB3105" w:rsidRDefault="00FB3105" w:rsidP="00FB3105">
      <w:pPr>
        <w:bidi/>
        <w:jc w:val="both"/>
        <w:rPr>
          <w:rFonts w:ascii="Arial" w:hAnsi="Arial" w:cs="David"/>
          <w:rtl/>
        </w:rPr>
      </w:pPr>
      <w:r w:rsidRPr="00FB3105">
        <w:rPr>
          <w:rFonts w:ascii="Arial" w:hAnsi="Arial" w:cs="David"/>
          <w:rtl/>
        </w:rPr>
        <w:tab/>
        <w:t xml:space="preserve"> תן לו לפגוש תלמידים...</w:t>
      </w:r>
    </w:p>
    <w:p w14:paraId="0BAF816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67035D86" w14:textId="77777777" w:rsidR="00FB3105" w:rsidRPr="00FB3105" w:rsidRDefault="00FB3105" w:rsidP="00FB3105">
      <w:pPr>
        <w:bidi/>
        <w:jc w:val="both"/>
        <w:rPr>
          <w:rFonts w:ascii="Arial" w:hAnsi="Arial" w:cs="David"/>
          <w:rtl/>
        </w:rPr>
      </w:pPr>
    </w:p>
    <w:p w14:paraId="0727BE1E" w14:textId="77777777" w:rsidR="00FB3105" w:rsidRPr="00FB3105" w:rsidRDefault="00FB3105" w:rsidP="00FB3105">
      <w:pPr>
        <w:bidi/>
        <w:jc w:val="both"/>
        <w:rPr>
          <w:rFonts w:ascii="Arial" w:hAnsi="Arial" w:cs="David"/>
          <w:rtl/>
        </w:rPr>
      </w:pPr>
      <w:r w:rsidRPr="00FB3105">
        <w:rPr>
          <w:rFonts w:ascii="Arial" w:hAnsi="Arial" w:cs="David"/>
          <w:rtl/>
        </w:rPr>
        <w:tab/>
        <w:t xml:space="preserve"> כששר משיב על שאילתא בנושא </w:t>
      </w:r>
      <w:proofErr w:type="spellStart"/>
      <w:r w:rsidRPr="00FB3105">
        <w:rPr>
          <w:rFonts w:ascii="Arial" w:hAnsi="Arial" w:cs="David"/>
          <w:rtl/>
        </w:rPr>
        <w:t>המכביה</w:t>
      </w:r>
      <w:proofErr w:type="spellEnd"/>
      <w:r w:rsidRPr="00FB3105">
        <w:rPr>
          <w:rFonts w:ascii="Arial" w:hAnsi="Arial" w:cs="David"/>
          <w:rtl/>
        </w:rPr>
        <w:t xml:space="preserve"> אחרי </w:t>
      </w:r>
      <w:proofErr w:type="spellStart"/>
      <w:r w:rsidRPr="00FB3105">
        <w:rPr>
          <w:rFonts w:ascii="Arial" w:hAnsi="Arial" w:cs="David"/>
          <w:rtl/>
        </w:rPr>
        <w:t>שהמכביה</w:t>
      </w:r>
      <w:proofErr w:type="spellEnd"/>
      <w:r w:rsidRPr="00FB3105">
        <w:rPr>
          <w:rFonts w:ascii="Arial" w:hAnsi="Arial" w:cs="David"/>
          <w:rtl/>
        </w:rPr>
        <w:t xml:space="preserve"> הסתיימה - - -</w:t>
      </w:r>
    </w:p>
    <w:p w14:paraId="1AB52F9C"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3F03BAE" w14:textId="77777777" w:rsidR="00FB3105" w:rsidRPr="00FB3105" w:rsidRDefault="00FB3105" w:rsidP="00FB3105">
      <w:pPr>
        <w:bidi/>
        <w:jc w:val="both"/>
        <w:rPr>
          <w:rFonts w:ascii="Arial" w:hAnsi="Arial" w:cs="David"/>
          <w:rtl/>
        </w:rPr>
      </w:pPr>
    </w:p>
    <w:p w14:paraId="222E4B0B" w14:textId="77777777" w:rsidR="00FB3105" w:rsidRPr="00FB3105" w:rsidRDefault="00FB3105" w:rsidP="00FB3105">
      <w:pPr>
        <w:bidi/>
        <w:jc w:val="both"/>
        <w:rPr>
          <w:rFonts w:ascii="Arial" w:hAnsi="Arial" w:cs="David"/>
          <w:rtl/>
        </w:rPr>
      </w:pPr>
      <w:r w:rsidRPr="00FB3105">
        <w:rPr>
          <w:rFonts w:ascii="Arial" w:hAnsi="Arial" w:cs="David"/>
          <w:rtl/>
        </w:rPr>
        <w:tab/>
        <w:t xml:space="preserve">זה מביך. אנחנו רוצים לתקן את זה. </w:t>
      </w:r>
    </w:p>
    <w:p w14:paraId="6501ADC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קריאות:</w:t>
      </w:r>
    </w:p>
    <w:p w14:paraId="0C7386E7" w14:textId="77777777" w:rsidR="00FB3105" w:rsidRPr="00FB3105" w:rsidRDefault="00FB3105" w:rsidP="00FB3105">
      <w:pPr>
        <w:bidi/>
        <w:jc w:val="both"/>
        <w:rPr>
          <w:rFonts w:ascii="Arial" w:hAnsi="Arial" w:cs="David"/>
          <w:u w:val="single"/>
          <w:rtl/>
        </w:rPr>
      </w:pPr>
    </w:p>
    <w:p w14:paraId="470B11D3" w14:textId="77777777" w:rsidR="00FB3105" w:rsidRPr="00FB3105" w:rsidRDefault="00FB3105" w:rsidP="00FB3105">
      <w:pPr>
        <w:bidi/>
        <w:jc w:val="both"/>
        <w:rPr>
          <w:rFonts w:ascii="Arial" w:hAnsi="Arial" w:cs="David"/>
          <w:rtl/>
        </w:rPr>
      </w:pPr>
      <w:r w:rsidRPr="00FB3105">
        <w:rPr>
          <w:rFonts w:ascii="Arial" w:hAnsi="Arial" w:cs="David"/>
          <w:rtl/>
        </w:rPr>
        <w:tab/>
        <w:t>- - -</w:t>
      </w:r>
    </w:p>
    <w:p w14:paraId="0EB7B78D" w14:textId="77777777" w:rsidR="00FB3105" w:rsidRPr="00FB3105" w:rsidRDefault="00FB3105" w:rsidP="00FB3105">
      <w:pPr>
        <w:bidi/>
        <w:jc w:val="both"/>
        <w:rPr>
          <w:rFonts w:ascii="Arial" w:hAnsi="Arial" w:cs="David"/>
          <w:u w:val="single"/>
          <w:rtl/>
        </w:rPr>
      </w:pPr>
    </w:p>
    <w:p w14:paraId="39096547" w14:textId="77777777" w:rsidR="00FB3105" w:rsidRPr="00FB3105" w:rsidRDefault="00FB3105" w:rsidP="00FB3105">
      <w:pPr>
        <w:bidi/>
        <w:jc w:val="both"/>
        <w:rPr>
          <w:rFonts w:ascii="Arial" w:hAnsi="Arial" w:cs="David"/>
          <w:u w:val="single"/>
          <w:rtl/>
        </w:rPr>
      </w:pP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387F3274" w14:textId="77777777" w:rsidR="00FB3105" w:rsidRPr="00FB3105" w:rsidRDefault="00FB3105" w:rsidP="00FB3105">
      <w:pPr>
        <w:bidi/>
        <w:jc w:val="both"/>
        <w:rPr>
          <w:rFonts w:ascii="Arial" w:hAnsi="Arial" w:cs="David"/>
          <w:u w:val="single"/>
          <w:rtl/>
        </w:rPr>
      </w:pPr>
    </w:p>
    <w:p w14:paraId="02BF67EF" w14:textId="77777777" w:rsidR="00FB3105" w:rsidRPr="00FB3105" w:rsidRDefault="00FB3105" w:rsidP="00FB3105">
      <w:pPr>
        <w:pStyle w:val="BodyText"/>
        <w:rPr>
          <w:rFonts w:ascii="Arial" w:hAnsi="Arial"/>
          <w:rtl/>
        </w:rPr>
      </w:pPr>
      <w:r w:rsidRPr="00FB3105">
        <w:rPr>
          <w:rFonts w:ascii="Arial" w:hAnsi="Arial"/>
          <w:rtl/>
        </w:rPr>
        <w:tab/>
        <w:t xml:space="preserve">אם ניקח נתונים, נראה שיש בעיה במעמד הציבורי של הבית הזה, והציעו כאן איזושהי סנקציה. מאידך, אנחנו גם לא רוצים לפגוע בכלים </w:t>
      </w:r>
      <w:proofErr w:type="spellStart"/>
      <w:r w:rsidRPr="00FB3105">
        <w:rPr>
          <w:rFonts w:ascii="Arial" w:hAnsi="Arial"/>
          <w:rtl/>
        </w:rPr>
        <w:t>הפרלמנטריים</w:t>
      </w:r>
      <w:proofErr w:type="spellEnd"/>
      <w:r w:rsidRPr="00FB3105">
        <w:rPr>
          <w:rFonts w:ascii="Arial" w:hAnsi="Arial"/>
          <w:rtl/>
        </w:rPr>
        <w:t xml:space="preserve"> של חברי כנסת, שהם נציגי ציבור.</w:t>
      </w:r>
    </w:p>
    <w:p w14:paraId="0402DC7F"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CD1AF1B" w14:textId="77777777" w:rsidR="00FB3105" w:rsidRPr="00FB3105" w:rsidRDefault="00FB3105" w:rsidP="00FB3105">
      <w:pPr>
        <w:bidi/>
        <w:jc w:val="both"/>
        <w:rPr>
          <w:rFonts w:ascii="Arial" w:hAnsi="Arial" w:cs="David"/>
          <w:rtl/>
        </w:rPr>
      </w:pPr>
    </w:p>
    <w:p w14:paraId="13378DC5" w14:textId="77777777" w:rsidR="00FB3105" w:rsidRPr="00FB3105" w:rsidRDefault="00FB3105" w:rsidP="00FB3105">
      <w:pPr>
        <w:bidi/>
        <w:jc w:val="both"/>
        <w:rPr>
          <w:rFonts w:ascii="Arial" w:hAnsi="Arial" w:cs="David"/>
          <w:rtl/>
        </w:rPr>
      </w:pPr>
      <w:r w:rsidRPr="00FB3105">
        <w:rPr>
          <w:rFonts w:ascii="Arial" w:hAnsi="Arial" w:cs="David"/>
          <w:rtl/>
        </w:rPr>
        <w:tab/>
        <w:t xml:space="preserve">לכן, איזו סנקציה </w:t>
      </w:r>
      <w:proofErr w:type="spellStart"/>
      <w:r w:rsidRPr="00FB3105">
        <w:rPr>
          <w:rFonts w:ascii="Arial" w:hAnsi="Arial" w:cs="David"/>
          <w:rtl/>
        </w:rPr>
        <w:t>סובלימטיבית</w:t>
      </w:r>
      <w:proofErr w:type="spellEnd"/>
      <w:r w:rsidRPr="00FB3105">
        <w:rPr>
          <w:rFonts w:ascii="Arial" w:hAnsi="Arial" w:cs="David"/>
          <w:rtl/>
        </w:rPr>
        <w:t xml:space="preserve"> אתה מציע?</w:t>
      </w:r>
    </w:p>
    <w:p w14:paraId="5546899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0E187910" w14:textId="77777777" w:rsidR="00FB3105" w:rsidRPr="00FB3105" w:rsidRDefault="00FB3105" w:rsidP="00FB3105">
      <w:pPr>
        <w:bidi/>
        <w:jc w:val="both"/>
        <w:rPr>
          <w:rFonts w:ascii="Arial" w:hAnsi="Arial" w:cs="David"/>
          <w:rtl/>
        </w:rPr>
      </w:pPr>
    </w:p>
    <w:p w14:paraId="5BE9182D"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רוצה להציע הצעה. הסנקציה הזאת – כנראה שהיא בעייתית. אני מציע הצעה – בואו לא נצביע על זה. נציע סנקציה שחברת הכנסת </w:t>
      </w:r>
      <w:proofErr w:type="spellStart"/>
      <w:r w:rsidRPr="00FB3105">
        <w:rPr>
          <w:rFonts w:ascii="Arial" w:hAnsi="Arial" w:cs="David"/>
          <w:rtl/>
        </w:rPr>
        <w:t>יחימוביץ</w:t>
      </w:r>
      <w:proofErr w:type="spellEnd"/>
      <w:r w:rsidRPr="00FB3105">
        <w:rPr>
          <w:rFonts w:ascii="Arial" w:hAnsi="Arial" w:cs="David"/>
          <w:rtl/>
        </w:rPr>
        <w:t xml:space="preserve">' וחברת הכנסת תירוש – יחדיו – יציעו הצעה אחרת. </w:t>
      </w:r>
    </w:p>
    <w:p w14:paraId="18516D7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6E2008C" w14:textId="77777777" w:rsidR="00FB3105" w:rsidRPr="00FB3105" w:rsidRDefault="00FB3105" w:rsidP="00FB3105">
      <w:pPr>
        <w:pStyle w:val="Heading5"/>
        <w:rPr>
          <w:rFonts w:ascii="Arial" w:hAnsi="Arial"/>
          <w:rtl/>
        </w:rPr>
      </w:pPr>
    </w:p>
    <w:p w14:paraId="273BADD0"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לא רוצה סנקציות. </w:t>
      </w:r>
    </w:p>
    <w:p w14:paraId="3787CBD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6FA30729" w14:textId="77777777" w:rsidR="00FB3105" w:rsidRPr="00FB3105" w:rsidRDefault="00FB3105" w:rsidP="00FB3105">
      <w:pPr>
        <w:bidi/>
        <w:jc w:val="both"/>
        <w:rPr>
          <w:rFonts w:ascii="Arial" w:hAnsi="Arial" w:cs="David"/>
          <w:u w:val="single"/>
          <w:rtl/>
        </w:rPr>
      </w:pPr>
    </w:p>
    <w:p w14:paraId="5C56A1DC" w14:textId="77777777" w:rsidR="00FB3105" w:rsidRPr="00FB3105" w:rsidRDefault="00FB3105" w:rsidP="00FB3105">
      <w:pPr>
        <w:bidi/>
        <w:jc w:val="both"/>
        <w:rPr>
          <w:rFonts w:ascii="Arial" w:hAnsi="Arial" w:cs="David"/>
          <w:rtl/>
        </w:rPr>
      </w:pPr>
      <w:r w:rsidRPr="00FB3105">
        <w:rPr>
          <w:rFonts w:ascii="Arial" w:hAnsi="Arial" w:cs="David"/>
          <w:rtl/>
        </w:rPr>
        <w:tab/>
        <w:t xml:space="preserve">כשהשרים לא יוכלו להציע הצעות חוק ממשלתיות אם הם ייעדרו פעמיים מהתפקיד שלהם- אז אני אהיה מוכן לשקול את השטויות האלה. </w:t>
      </w:r>
    </w:p>
    <w:p w14:paraId="028C5968"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5D4E8E25" w14:textId="77777777" w:rsidR="00FB3105" w:rsidRPr="00FB3105" w:rsidRDefault="00FB3105" w:rsidP="00FB3105">
      <w:pPr>
        <w:pStyle w:val="Heading5"/>
        <w:rPr>
          <w:rFonts w:ascii="Arial" w:hAnsi="Arial"/>
          <w:rtl/>
        </w:rPr>
      </w:pPr>
    </w:p>
    <w:p w14:paraId="29B01775" w14:textId="77777777" w:rsidR="00FB3105" w:rsidRPr="00FB3105" w:rsidRDefault="00FB3105" w:rsidP="00FB3105">
      <w:pPr>
        <w:bidi/>
        <w:jc w:val="both"/>
        <w:rPr>
          <w:rFonts w:ascii="Arial" w:hAnsi="Arial" w:cs="David"/>
          <w:rtl/>
        </w:rPr>
      </w:pPr>
      <w:r w:rsidRPr="00FB3105">
        <w:rPr>
          <w:rFonts w:ascii="Arial" w:hAnsi="Arial" w:cs="David"/>
          <w:rtl/>
        </w:rPr>
        <w:tab/>
        <w:t xml:space="preserve"> מה, אנחנו מזוכיסטים?</w:t>
      </w:r>
    </w:p>
    <w:p w14:paraId="6380B13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B1AFF97" w14:textId="77777777" w:rsidR="00FB3105" w:rsidRPr="00FB3105" w:rsidRDefault="00FB3105" w:rsidP="00FB3105">
      <w:pPr>
        <w:bidi/>
        <w:ind w:firstLine="567"/>
        <w:jc w:val="both"/>
        <w:rPr>
          <w:rFonts w:ascii="Arial" w:hAnsi="Arial" w:cs="David"/>
          <w:u w:val="single"/>
          <w:rtl/>
        </w:rPr>
      </w:pPr>
    </w:p>
    <w:p w14:paraId="35CC2CAE" w14:textId="77777777" w:rsidR="00FB3105" w:rsidRPr="00FB3105" w:rsidRDefault="00FB3105" w:rsidP="00FB3105">
      <w:pPr>
        <w:bidi/>
        <w:ind w:firstLine="567"/>
        <w:jc w:val="both"/>
        <w:rPr>
          <w:rFonts w:ascii="Arial" w:hAnsi="Arial" w:cs="David"/>
          <w:rtl/>
        </w:rPr>
      </w:pPr>
      <w:r w:rsidRPr="00FB3105">
        <w:rPr>
          <w:rFonts w:ascii="Arial" w:hAnsi="Arial" w:cs="David"/>
          <w:rtl/>
        </w:rPr>
        <w:t>למה? למה שטויות?</w:t>
      </w:r>
    </w:p>
    <w:p w14:paraId="74DAED78"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0DD501C5" w14:textId="77777777" w:rsidR="00FB3105" w:rsidRPr="00FB3105" w:rsidRDefault="00FB3105" w:rsidP="00FB3105">
      <w:pPr>
        <w:bidi/>
        <w:jc w:val="both"/>
        <w:rPr>
          <w:rFonts w:ascii="Arial" w:hAnsi="Arial" w:cs="David"/>
          <w:u w:val="single"/>
          <w:rtl/>
        </w:rPr>
      </w:pPr>
    </w:p>
    <w:p w14:paraId="3FB188B5" w14:textId="77777777" w:rsidR="00FB3105" w:rsidRPr="00FB3105" w:rsidRDefault="00FB3105" w:rsidP="00FB3105">
      <w:pPr>
        <w:bidi/>
        <w:jc w:val="both"/>
        <w:rPr>
          <w:rFonts w:ascii="Arial" w:hAnsi="Arial" w:cs="David"/>
          <w:rtl/>
        </w:rPr>
      </w:pPr>
      <w:r w:rsidRPr="00FB3105">
        <w:rPr>
          <w:rFonts w:ascii="Arial" w:hAnsi="Arial" w:cs="David"/>
          <w:rtl/>
        </w:rPr>
        <w:tab/>
        <w:t xml:space="preserve">כי זה שטויות. זה שזה כתוב בחוברת כרוכה – זה לא אומר שזה לא שטויות. </w:t>
      </w:r>
    </w:p>
    <w:p w14:paraId="18D64CB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7048D9F8" w14:textId="77777777" w:rsidR="00FB3105" w:rsidRPr="00FB3105" w:rsidRDefault="00FB3105" w:rsidP="00FB3105">
      <w:pPr>
        <w:bidi/>
        <w:jc w:val="both"/>
        <w:rPr>
          <w:rFonts w:ascii="Arial" w:hAnsi="Arial" w:cs="David"/>
          <w:rtl/>
        </w:rPr>
      </w:pPr>
    </w:p>
    <w:p w14:paraId="35DEFDB9"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חושב שהאופן שבו אתה מדבר עכשיו, זאת אחת הבעיות. </w:t>
      </w:r>
    </w:p>
    <w:p w14:paraId="46B87B2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E592B96" w14:textId="77777777" w:rsidR="00FB3105" w:rsidRPr="00FB3105" w:rsidRDefault="00FB3105" w:rsidP="00FB3105">
      <w:pPr>
        <w:bidi/>
        <w:jc w:val="both"/>
        <w:rPr>
          <w:rFonts w:ascii="Arial" w:hAnsi="Arial" w:cs="David"/>
          <w:rtl/>
        </w:rPr>
      </w:pPr>
    </w:p>
    <w:p w14:paraId="2DE9D79C" w14:textId="77777777" w:rsidR="00FB3105" w:rsidRPr="00FB3105" w:rsidRDefault="00FB3105" w:rsidP="00FB3105">
      <w:pPr>
        <w:bidi/>
        <w:jc w:val="both"/>
        <w:rPr>
          <w:rFonts w:ascii="Arial" w:hAnsi="Arial" w:cs="David"/>
          <w:rtl/>
        </w:rPr>
      </w:pPr>
      <w:r w:rsidRPr="00FB3105">
        <w:rPr>
          <w:rFonts w:ascii="Arial" w:hAnsi="Arial" w:cs="David"/>
          <w:rtl/>
        </w:rPr>
        <w:tab/>
        <w:t>גדעון, תתייחס בכבוד.</w:t>
      </w:r>
    </w:p>
    <w:p w14:paraId="7F014566" w14:textId="77777777" w:rsidR="00FB3105" w:rsidRPr="00FB3105" w:rsidRDefault="00FB3105" w:rsidP="00FB3105">
      <w:pPr>
        <w:bidi/>
        <w:jc w:val="both"/>
        <w:rPr>
          <w:rFonts w:ascii="Arial" w:hAnsi="Arial" w:cs="David"/>
          <w:rtl/>
        </w:rPr>
      </w:pPr>
    </w:p>
    <w:p w14:paraId="6ED05010"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גדעון סער:</w:t>
      </w:r>
    </w:p>
    <w:p w14:paraId="489C7950" w14:textId="77777777" w:rsidR="00FB3105" w:rsidRPr="00FB3105" w:rsidRDefault="00FB3105" w:rsidP="00FB3105">
      <w:pPr>
        <w:bidi/>
        <w:jc w:val="both"/>
        <w:rPr>
          <w:rFonts w:ascii="Arial" w:hAnsi="Arial" w:cs="David"/>
          <w:u w:val="single"/>
          <w:rtl/>
        </w:rPr>
      </w:pPr>
    </w:p>
    <w:p w14:paraId="35E6C383" w14:textId="77777777" w:rsidR="00FB3105" w:rsidRPr="00FB3105" w:rsidRDefault="00FB3105" w:rsidP="00FB3105">
      <w:pPr>
        <w:bidi/>
        <w:jc w:val="both"/>
        <w:rPr>
          <w:rFonts w:ascii="Arial" w:hAnsi="Arial" w:cs="David"/>
          <w:rtl/>
        </w:rPr>
      </w:pPr>
      <w:r w:rsidRPr="00FB3105">
        <w:rPr>
          <w:rFonts w:ascii="Arial" w:hAnsi="Arial" w:cs="David"/>
          <w:rtl/>
        </w:rPr>
        <w:tab/>
        <w:t xml:space="preserve"> אתה בערך חודש פה, ומאז היית רוב הזמן בחוץ-לארץ, אז לא אתה - - -</w:t>
      </w:r>
    </w:p>
    <w:p w14:paraId="70E73D1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721EDC7D" w14:textId="77777777" w:rsidR="00FB3105" w:rsidRPr="00FB3105" w:rsidRDefault="00FB3105" w:rsidP="00FB3105">
      <w:pPr>
        <w:bidi/>
        <w:ind w:firstLine="567"/>
        <w:jc w:val="both"/>
        <w:rPr>
          <w:rFonts w:ascii="Arial" w:hAnsi="Arial" w:cs="David"/>
          <w:rtl/>
        </w:rPr>
      </w:pPr>
    </w:p>
    <w:p w14:paraId="24FD987B" w14:textId="77777777" w:rsidR="00FB3105" w:rsidRPr="00FB3105" w:rsidRDefault="00FB3105" w:rsidP="00FB3105">
      <w:pPr>
        <w:bidi/>
        <w:ind w:firstLine="567"/>
        <w:jc w:val="both"/>
        <w:rPr>
          <w:rFonts w:ascii="Arial" w:hAnsi="Arial" w:cs="David"/>
          <w:rtl/>
        </w:rPr>
      </w:pPr>
      <w:r w:rsidRPr="00FB3105">
        <w:rPr>
          <w:rFonts w:ascii="Arial" w:hAnsi="Arial" w:cs="David"/>
          <w:rtl/>
        </w:rPr>
        <w:t>אני לא מתרגש מזה.</w:t>
      </w:r>
    </w:p>
    <w:p w14:paraId="2FCF5DE8" w14:textId="77777777" w:rsidR="00FB3105" w:rsidRPr="00FB3105" w:rsidRDefault="00FB3105" w:rsidP="00FB3105">
      <w:pPr>
        <w:bidi/>
        <w:jc w:val="both"/>
        <w:rPr>
          <w:rFonts w:ascii="Arial" w:hAnsi="Arial" w:cs="David"/>
          <w:rtl/>
        </w:rPr>
      </w:pPr>
    </w:p>
    <w:p w14:paraId="4152621A" w14:textId="77777777" w:rsidR="00FB3105" w:rsidRPr="00FB3105" w:rsidRDefault="00FB3105" w:rsidP="00FB3105">
      <w:pPr>
        <w:bidi/>
        <w:jc w:val="both"/>
        <w:rPr>
          <w:rFonts w:ascii="Arial" w:hAnsi="Arial" w:cs="David"/>
          <w:rtl/>
        </w:rPr>
      </w:pPr>
      <w:r w:rsidRPr="00FB3105">
        <w:rPr>
          <w:rFonts w:ascii="Arial" w:hAnsi="Arial" w:cs="David"/>
          <w:u w:val="single"/>
          <w:rtl/>
        </w:rPr>
        <w:t>היו"ר דוד טל:</w:t>
      </w:r>
    </w:p>
    <w:p w14:paraId="108A4A9A" w14:textId="77777777" w:rsidR="00FB3105" w:rsidRPr="00FB3105" w:rsidRDefault="00FB3105" w:rsidP="00FB3105">
      <w:pPr>
        <w:bidi/>
        <w:jc w:val="both"/>
        <w:rPr>
          <w:rFonts w:ascii="Arial" w:hAnsi="Arial" w:cs="David"/>
          <w:rtl/>
        </w:rPr>
      </w:pPr>
    </w:p>
    <w:p w14:paraId="245CB08B" w14:textId="77777777" w:rsidR="00FB3105" w:rsidRPr="00FB3105" w:rsidRDefault="00FB3105" w:rsidP="00FB3105">
      <w:pPr>
        <w:bidi/>
        <w:jc w:val="both"/>
        <w:rPr>
          <w:rFonts w:ascii="Arial" w:hAnsi="Arial" w:cs="David"/>
          <w:rtl/>
        </w:rPr>
      </w:pPr>
      <w:r w:rsidRPr="00FB3105">
        <w:rPr>
          <w:rFonts w:ascii="Arial" w:hAnsi="Arial" w:cs="David"/>
          <w:rtl/>
        </w:rPr>
        <w:tab/>
        <w:t xml:space="preserve">חבר הכנסת סער, אני לא מסכים להתקפה אישית. דבר באופן כללי. </w:t>
      </w:r>
    </w:p>
    <w:p w14:paraId="12ED79A0" w14:textId="77777777" w:rsidR="00FB3105" w:rsidRPr="00FB3105" w:rsidRDefault="00FB3105" w:rsidP="00FB3105">
      <w:pPr>
        <w:bidi/>
        <w:jc w:val="both"/>
        <w:rPr>
          <w:rFonts w:ascii="Arial" w:hAnsi="Arial" w:cs="David"/>
          <w:rtl/>
        </w:rPr>
      </w:pPr>
      <w:r w:rsidRPr="00FB3105">
        <w:rPr>
          <w:rFonts w:ascii="Arial" w:hAnsi="Arial" w:cs="David"/>
          <w:rtl/>
        </w:rPr>
        <w:br/>
      </w:r>
    </w:p>
    <w:p w14:paraId="3B5F9A49"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גדעון סער:</w:t>
      </w:r>
    </w:p>
    <w:p w14:paraId="5DAEADF9" w14:textId="77777777" w:rsidR="00FB3105" w:rsidRPr="00FB3105" w:rsidRDefault="00FB3105" w:rsidP="00FB3105">
      <w:pPr>
        <w:bidi/>
        <w:jc w:val="both"/>
        <w:rPr>
          <w:rFonts w:ascii="Arial" w:hAnsi="Arial" w:cs="David"/>
          <w:u w:val="single"/>
          <w:rtl/>
        </w:rPr>
      </w:pPr>
    </w:p>
    <w:p w14:paraId="1154FFED"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הערתי דברים עובדתיים בלבד.</w:t>
      </w:r>
    </w:p>
    <w:p w14:paraId="04EAF21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456A277" w14:textId="77777777" w:rsidR="00FB3105" w:rsidRPr="00FB3105" w:rsidRDefault="00FB3105" w:rsidP="00FB3105">
      <w:pPr>
        <w:bidi/>
        <w:jc w:val="both"/>
        <w:rPr>
          <w:rFonts w:ascii="Arial" w:hAnsi="Arial" w:cs="David"/>
          <w:rtl/>
        </w:rPr>
      </w:pPr>
    </w:p>
    <w:p w14:paraId="4AA392F6" w14:textId="77777777" w:rsidR="00FB3105" w:rsidRPr="00FB3105" w:rsidRDefault="00FB3105" w:rsidP="00FB3105">
      <w:pPr>
        <w:bidi/>
        <w:jc w:val="both"/>
        <w:rPr>
          <w:rFonts w:ascii="Arial" w:hAnsi="Arial" w:cs="David"/>
          <w:rtl/>
        </w:rPr>
      </w:pPr>
      <w:r w:rsidRPr="00FB3105">
        <w:rPr>
          <w:rFonts w:ascii="Arial" w:hAnsi="Arial" w:cs="David"/>
          <w:rtl/>
        </w:rPr>
        <w:tab/>
        <w:t xml:space="preserve">באופן כללי – בבקשה. לא בעיה אישית. </w:t>
      </w:r>
    </w:p>
    <w:p w14:paraId="0049B825" w14:textId="77777777" w:rsidR="00FB3105" w:rsidRPr="00FB3105" w:rsidRDefault="00FB3105" w:rsidP="00FB3105">
      <w:pPr>
        <w:bidi/>
        <w:jc w:val="both"/>
        <w:rPr>
          <w:rFonts w:ascii="Arial" w:hAnsi="Arial" w:cs="David"/>
          <w:rtl/>
        </w:rPr>
      </w:pPr>
    </w:p>
    <w:p w14:paraId="272A0F93" w14:textId="77777777" w:rsidR="00FB3105" w:rsidRPr="00FB3105" w:rsidRDefault="00FB3105" w:rsidP="00FB3105">
      <w:pPr>
        <w:bidi/>
        <w:jc w:val="both"/>
        <w:rPr>
          <w:rFonts w:ascii="Arial" w:hAnsi="Arial" w:cs="David"/>
          <w:rtl/>
        </w:rPr>
      </w:pPr>
      <w:r w:rsidRPr="00FB3105">
        <w:rPr>
          <w:rFonts w:ascii="Arial" w:hAnsi="Arial" w:cs="David"/>
          <w:rtl/>
        </w:rPr>
        <w:t xml:space="preserve"> </w:t>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13A453B9" w14:textId="77777777" w:rsidR="00FB3105" w:rsidRPr="00FB3105" w:rsidRDefault="00FB3105" w:rsidP="00FB3105">
      <w:pPr>
        <w:bidi/>
        <w:jc w:val="both"/>
        <w:rPr>
          <w:rFonts w:ascii="Arial" w:hAnsi="Arial" w:cs="David"/>
          <w:rtl/>
        </w:rPr>
      </w:pPr>
    </w:p>
    <w:p w14:paraId="222C8F7D"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מבקש שהוא יתנצל כי מה שהוא אמר זה לא נכון. הוא לא דייק בעובדות. </w:t>
      </w:r>
    </w:p>
    <w:p w14:paraId="2289797E"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F068A67" w14:textId="77777777" w:rsidR="00FB3105" w:rsidRPr="00FB3105" w:rsidRDefault="00FB3105" w:rsidP="00FB3105">
      <w:pPr>
        <w:bidi/>
        <w:jc w:val="both"/>
        <w:rPr>
          <w:rFonts w:ascii="Arial" w:hAnsi="Arial" w:cs="David"/>
          <w:rtl/>
        </w:rPr>
      </w:pPr>
    </w:p>
    <w:p w14:paraId="08F84AAB" w14:textId="77777777" w:rsidR="00FB3105" w:rsidRPr="00FB3105" w:rsidRDefault="00FB3105" w:rsidP="00FB3105">
      <w:pPr>
        <w:bidi/>
        <w:jc w:val="both"/>
        <w:rPr>
          <w:rFonts w:ascii="Arial" w:hAnsi="Arial" w:cs="David"/>
          <w:rtl/>
        </w:rPr>
      </w:pPr>
      <w:r w:rsidRPr="00FB3105">
        <w:rPr>
          <w:rFonts w:ascii="Arial" w:hAnsi="Arial" w:cs="David"/>
          <w:rtl/>
        </w:rPr>
        <w:tab/>
        <w:t>אין לו בעיה להתנצל, הוא עושה את זה בקלות, באהבה גדולה...</w:t>
      </w:r>
    </w:p>
    <w:p w14:paraId="38552CE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קריאות:</w:t>
      </w:r>
    </w:p>
    <w:p w14:paraId="36A88F42" w14:textId="77777777" w:rsidR="00FB3105" w:rsidRPr="00FB3105" w:rsidRDefault="00FB3105" w:rsidP="00FB3105">
      <w:pPr>
        <w:bidi/>
        <w:jc w:val="both"/>
        <w:rPr>
          <w:rFonts w:ascii="Arial" w:hAnsi="Arial" w:cs="David"/>
          <w:rtl/>
        </w:rPr>
      </w:pPr>
    </w:p>
    <w:p w14:paraId="7B8C9BAF" w14:textId="77777777" w:rsidR="00FB3105" w:rsidRPr="00FB3105" w:rsidRDefault="00FB3105" w:rsidP="00FB3105">
      <w:pPr>
        <w:bidi/>
        <w:jc w:val="both"/>
        <w:rPr>
          <w:rFonts w:ascii="Arial" w:hAnsi="Arial" w:cs="David"/>
          <w:rtl/>
        </w:rPr>
      </w:pPr>
      <w:r w:rsidRPr="00FB3105">
        <w:rPr>
          <w:rFonts w:ascii="Arial" w:hAnsi="Arial" w:cs="David"/>
          <w:rtl/>
        </w:rPr>
        <w:tab/>
        <w:t>- - -</w:t>
      </w:r>
    </w:p>
    <w:p w14:paraId="5C3D781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D3408CE" w14:textId="77777777" w:rsidR="00FB3105" w:rsidRPr="00FB3105" w:rsidRDefault="00FB3105" w:rsidP="00FB3105">
      <w:pPr>
        <w:bidi/>
        <w:jc w:val="both"/>
        <w:rPr>
          <w:rFonts w:ascii="Arial" w:hAnsi="Arial" w:cs="David"/>
          <w:rtl/>
        </w:rPr>
      </w:pPr>
    </w:p>
    <w:p w14:paraId="10429E81" w14:textId="77777777" w:rsidR="00FB3105" w:rsidRPr="00FB3105" w:rsidRDefault="00FB3105" w:rsidP="00FB3105">
      <w:pPr>
        <w:bidi/>
        <w:jc w:val="both"/>
        <w:rPr>
          <w:rFonts w:ascii="Arial" w:hAnsi="Arial" w:cs="David"/>
          <w:rtl/>
        </w:rPr>
      </w:pPr>
      <w:r w:rsidRPr="00FB3105">
        <w:rPr>
          <w:rFonts w:ascii="Arial" w:hAnsi="Arial" w:cs="David"/>
          <w:rtl/>
        </w:rPr>
        <w:tab/>
        <w:t>חבר הכנסת סער, אנחנו ניישר את ההדורים בארוחה שאתה תזמין אותי ואת יוחנן?</w:t>
      </w:r>
      <w:r w:rsidRPr="00FB3105">
        <w:rPr>
          <w:rFonts w:ascii="Arial" w:hAnsi="Arial" w:cs="David"/>
        </w:rPr>
        <w:t xml:space="preserve"> </w:t>
      </w:r>
    </w:p>
    <w:p w14:paraId="66C78245"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משה גפני:</w:t>
      </w:r>
    </w:p>
    <w:p w14:paraId="0EDD6EE1" w14:textId="77777777" w:rsidR="00FB3105" w:rsidRPr="00FB3105" w:rsidRDefault="00FB3105" w:rsidP="00FB3105">
      <w:pPr>
        <w:bidi/>
        <w:jc w:val="both"/>
        <w:rPr>
          <w:rFonts w:ascii="Arial" w:hAnsi="Arial" w:cs="David"/>
          <w:rtl/>
        </w:rPr>
      </w:pPr>
    </w:p>
    <w:p w14:paraId="5FF37119" w14:textId="77777777" w:rsidR="00FB3105" w:rsidRPr="00FB3105" w:rsidRDefault="00FB3105" w:rsidP="00FB3105">
      <w:pPr>
        <w:bidi/>
        <w:jc w:val="both"/>
        <w:rPr>
          <w:rFonts w:ascii="Arial" w:hAnsi="Arial" w:cs="David"/>
          <w:rtl/>
        </w:rPr>
      </w:pPr>
      <w:r w:rsidRPr="00FB3105">
        <w:rPr>
          <w:rFonts w:ascii="Arial" w:hAnsi="Arial" w:cs="David"/>
          <w:rtl/>
        </w:rPr>
        <w:tab/>
        <w:t xml:space="preserve"> אפשר לברר את סוגיית ההתנצלות?</w:t>
      </w:r>
    </w:p>
    <w:p w14:paraId="1946B13D"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80A2CE1" w14:textId="77777777" w:rsidR="00FB3105" w:rsidRPr="00FB3105" w:rsidRDefault="00FB3105" w:rsidP="00FB3105">
      <w:pPr>
        <w:bidi/>
        <w:jc w:val="both"/>
        <w:rPr>
          <w:rFonts w:ascii="Arial" w:hAnsi="Arial" w:cs="David"/>
          <w:rtl/>
        </w:rPr>
      </w:pPr>
    </w:p>
    <w:p w14:paraId="496884A9" w14:textId="77777777" w:rsidR="00FB3105" w:rsidRPr="00FB3105" w:rsidRDefault="00FB3105" w:rsidP="00FB3105">
      <w:pPr>
        <w:bidi/>
        <w:jc w:val="both"/>
        <w:rPr>
          <w:rFonts w:ascii="Arial" w:hAnsi="Arial" w:cs="David"/>
          <w:rtl/>
        </w:rPr>
      </w:pPr>
      <w:r w:rsidRPr="00FB3105">
        <w:rPr>
          <w:rFonts w:ascii="Arial" w:hAnsi="Arial" w:cs="David"/>
          <w:rtl/>
        </w:rPr>
        <w:tab/>
        <w:t xml:space="preserve">רבותי, אני רוצה לקרוא לכם לסדר. </w:t>
      </w:r>
    </w:p>
    <w:p w14:paraId="49B627D4"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נסים זאב:</w:t>
      </w:r>
    </w:p>
    <w:p w14:paraId="6C22C116" w14:textId="77777777" w:rsidR="00FB3105" w:rsidRPr="00FB3105" w:rsidRDefault="00FB3105" w:rsidP="00FB3105">
      <w:pPr>
        <w:bidi/>
        <w:jc w:val="both"/>
        <w:rPr>
          <w:rFonts w:ascii="Arial" w:hAnsi="Arial" w:cs="David"/>
          <w:rtl/>
        </w:rPr>
      </w:pPr>
    </w:p>
    <w:p w14:paraId="0C56575D" w14:textId="77777777" w:rsidR="00FB3105" w:rsidRPr="00FB3105" w:rsidRDefault="00FB3105" w:rsidP="00FB3105">
      <w:pPr>
        <w:bidi/>
        <w:jc w:val="both"/>
        <w:rPr>
          <w:rFonts w:ascii="Arial" w:hAnsi="Arial" w:cs="David"/>
          <w:rtl/>
        </w:rPr>
      </w:pPr>
      <w:r w:rsidRPr="00FB3105">
        <w:rPr>
          <w:rFonts w:ascii="Arial" w:hAnsi="Arial" w:cs="David"/>
          <w:rtl/>
        </w:rPr>
        <w:tab/>
        <w:t xml:space="preserve"> אדוני היושב-ראש - - -</w:t>
      </w:r>
    </w:p>
    <w:p w14:paraId="676253B0"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2317D06" w14:textId="77777777" w:rsidR="00FB3105" w:rsidRPr="00FB3105" w:rsidRDefault="00FB3105" w:rsidP="00FB3105">
      <w:pPr>
        <w:bidi/>
        <w:jc w:val="both"/>
        <w:rPr>
          <w:rFonts w:ascii="Arial" w:hAnsi="Arial" w:cs="David"/>
          <w:rtl/>
        </w:rPr>
      </w:pPr>
    </w:p>
    <w:p w14:paraId="7F963335" w14:textId="77777777" w:rsidR="00FB3105" w:rsidRPr="00FB3105" w:rsidRDefault="00FB3105" w:rsidP="00FB3105">
      <w:pPr>
        <w:bidi/>
        <w:jc w:val="both"/>
        <w:rPr>
          <w:rFonts w:ascii="Arial" w:hAnsi="Arial" w:cs="David"/>
          <w:rtl/>
        </w:rPr>
      </w:pPr>
      <w:r w:rsidRPr="00FB3105">
        <w:rPr>
          <w:rFonts w:ascii="Arial" w:hAnsi="Arial" w:cs="David"/>
          <w:rtl/>
        </w:rPr>
        <w:tab/>
        <w:t xml:space="preserve">מאה אחוז, אתה יכול ללכת. אני לא אצביע עד שאתה לא תגיע. אם לא תגיע – אני אטיל עליך סנקציה, אבל לא אצביע עד שלא תגיע. </w:t>
      </w:r>
    </w:p>
    <w:p w14:paraId="403764E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2826B415" w14:textId="77777777" w:rsidR="00FB3105" w:rsidRPr="00FB3105" w:rsidRDefault="00FB3105" w:rsidP="00FB3105">
      <w:pPr>
        <w:bidi/>
        <w:jc w:val="both"/>
        <w:rPr>
          <w:rFonts w:ascii="Arial" w:hAnsi="Arial" w:cs="David"/>
          <w:rtl/>
        </w:rPr>
      </w:pPr>
    </w:p>
    <w:p w14:paraId="6FD74C03" w14:textId="77777777" w:rsidR="00FB3105" w:rsidRPr="00FB3105" w:rsidRDefault="00FB3105" w:rsidP="00FB3105">
      <w:pPr>
        <w:bidi/>
        <w:jc w:val="both"/>
        <w:rPr>
          <w:rFonts w:ascii="Arial" w:hAnsi="Arial" w:cs="David"/>
          <w:rtl/>
        </w:rPr>
      </w:pPr>
      <w:r w:rsidRPr="00FB3105">
        <w:rPr>
          <w:rFonts w:ascii="Arial" w:hAnsi="Arial" w:cs="David"/>
          <w:rtl/>
        </w:rPr>
        <w:tab/>
        <w:t xml:space="preserve">הסיפה בדבריו של חבר הכנסת </w:t>
      </w:r>
      <w:proofErr w:type="spellStart"/>
      <w:r w:rsidRPr="00FB3105">
        <w:rPr>
          <w:rFonts w:ascii="Arial" w:hAnsi="Arial" w:cs="David"/>
          <w:rtl/>
        </w:rPr>
        <w:t>פלסנר</w:t>
      </w:r>
      <w:proofErr w:type="spellEnd"/>
      <w:r w:rsidRPr="00FB3105">
        <w:rPr>
          <w:rFonts w:ascii="Arial" w:hAnsi="Arial" w:cs="David"/>
          <w:rtl/>
        </w:rPr>
        <w:t xml:space="preserve"> מקובלת עלי – לא צריכה להיות פה סנקציה. יש פה לקונה של מזכירות הכנסת – עם מזכירות הממשלה, עם חברי הכנסת – צריך למצוא מכניזם כך שהנושא הזה יתוקן. </w:t>
      </w:r>
    </w:p>
    <w:p w14:paraId="318C0CBF"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4D1C663" w14:textId="77777777" w:rsidR="00FB3105" w:rsidRPr="00FB3105" w:rsidRDefault="00FB3105" w:rsidP="00FB3105">
      <w:pPr>
        <w:bidi/>
        <w:jc w:val="both"/>
        <w:rPr>
          <w:rFonts w:ascii="Arial" w:hAnsi="Arial" w:cs="David"/>
          <w:rtl/>
        </w:rPr>
      </w:pPr>
    </w:p>
    <w:p w14:paraId="5EB4BD59" w14:textId="77777777" w:rsidR="00FB3105" w:rsidRPr="00FB3105" w:rsidRDefault="00FB3105" w:rsidP="00FB3105">
      <w:pPr>
        <w:bidi/>
        <w:jc w:val="both"/>
        <w:rPr>
          <w:rFonts w:ascii="Arial" w:hAnsi="Arial" w:cs="David"/>
          <w:rtl/>
        </w:rPr>
      </w:pPr>
      <w:r w:rsidRPr="00FB3105">
        <w:rPr>
          <w:rFonts w:ascii="Arial" w:hAnsi="Arial" w:cs="David"/>
          <w:rtl/>
        </w:rPr>
        <w:tab/>
        <w:t>רבותי חברי הכנסת, אנחנו עוברים לסעיף 6.</w:t>
      </w:r>
    </w:p>
    <w:p w14:paraId="56D0E30F"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26A3AD96" w14:textId="77777777" w:rsidR="00FB3105" w:rsidRPr="00FB3105" w:rsidRDefault="00FB3105" w:rsidP="00FB3105">
      <w:pPr>
        <w:bidi/>
        <w:jc w:val="both"/>
        <w:rPr>
          <w:rFonts w:ascii="Arial" w:hAnsi="Arial" w:cs="David"/>
          <w:u w:val="single"/>
          <w:rtl/>
        </w:rPr>
      </w:pPr>
    </w:p>
    <w:p w14:paraId="704725FC" w14:textId="77777777" w:rsidR="00FB3105" w:rsidRPr="00FB3105" w:rsidRDefault="00FB3105" w:rsidP="00FB3105">
      <w:pPr>
        <w:bidi/>
        <w:jc w:val="both"/>
        <w:rPr>
          <w:rFonts w:ascii="Arial" w:hAnsi="Arial" w:cs="David"/>
          <w:rtl/>
        </w:rPr>
      </w:pPr>
      <w:r w:rsidRPr="00FB3105">
        <w:rPr>
          <w:rFonts w:ascii="Arial" w:hAnsi="Arial" w:cs="David"/>
          <w:rtl/>
        </w:rPr>
        <w:tab/>
        <w:t xml:space="preserve"> מה עם הצבעה על סעיף 5?</w:t>
      </w:r>
    </w:p>
    <w:p w14:paraId="7489343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EA55C54" w14:textId="77777777" w:rsidR="00FB3105" w:rsidRPr="00FB3105" w:rsidRDefault="00FB3105" w:rsidP="00FB3105">
      <w:pPr>
        <w:bidi/>
        <w:jc w:val="both"/>
        <w:rPr>
          <w:rFonts w:ascii="Arial" w:hAnsi="Arial" w:cs="David"/>
          <w:rtl/>
        </w:rPr>
      </w:pPr>
    </w:p>
    <w:p w14:paraId="38D3D277" w14:textId="77777777" w:rsidR="00FB3105" w:rsidRPr="00FB3105" w:rsidRDefault="00FB3105" w:rsidP="00FB3105">
      <w:pPr>
        <w:bidi/>
        <w:jc w:val="both"/>
        <w:rPr>
          <w:rFonts w:ascii="Arial" w:hAnsi="Arial" w:cs="David"/>
          <w:rtl/>
        </w:rPr>
      </w:pPr>
      <w:r w:rsidRPr="00FB3105">
        <w:rPr>
          <w:rFonts w:ascii="Arial" w:hAnsi="Arial" w:cs="David"/>
          <w:rtl/>
        </w:rPr>
        <w:tab/>
        <w:t xml:space="preserve">לא נצביע. </w:t>
      </w:r>
    </w:p>
    <w:p w14:paraId="313DF1C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07225C2" w14:textId="77777777" w:rsidR="00FB3105" w:rsidRPr="00FB3105" w:rsidRDefault="00FB3105" w:rsidP="00FB3105">
      <w:pPr>
        <w:pStyle w:val="Heading5"/>
        <w:rPr>
          <w:rFonts w:ascii="Arial" w:hAnsi="Arial"/>
          <w:rtl/>
        </w:rPr>
      </w:pPr>
    </w:p>
    <w:p w14:paraId="261F469D" w14:textId="77777777" w:rsidR="00FB3105" w:rsidRPr="00FB3105" w:rsidRDefault="00FB3105" w:rsidP="00FB3105">
      <w:pPr>
        <w:bidi/>
        <w:jc w:val="both"/>
        <w:rPr>
          <w:rFonts w:ascii="Arial" w:hAnsi="Arial" w:cs="David"/>
          <w:rtl/>
        </w:rPr>
      </w:pPr>
      <w:r w:rsidRPr="00FB3105">
        <w:rPr>
          <w:rFonts w:ascii="Arial" w:hAnsi="Arial" w:cs="David"/>
          <w:rtl/>
        </w:rPr>
        <w:tab/>
        <w:t xml:space="preserve"> למה? </w:t>
      </w:r>
    </w:p>
    <w:p w14:paraId="18E4C54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B71499A" w14:textId="77777777" w:rsidR="00FB3105" w:rsidRPr="00FB3105" w:rsidRDefault="00FB3105" w:rsidP="00FB3105">
      <w:pPr>
        <w:bidi/>
        <w:jc w:val="both"/>
        <w:rPr>
          <w:rFonts w:ascii="Arial" w:hAnsi="Arial" w:cs="David"/>
          <w:rtl/>
        </w:rPr>
      </w:pPr>
    </w:p>
    <w:p w14:paraId="642168BE" w14:textId="77777777" w:rsidR="00FB3105" w:rsidRPr="00FB3105" w:rsidRDefault="00FB3105" w:rsidP="00FB3105">
      <w:pPr>
        <w:bidi/>
        <w:jc w:val="both"/>
        <w:rPr>
          <w:rFonts w:ascii="Arial" w:hAnsi="Arial" w:cs="David"/>
          <w:rtl/>
        </w:rPr>
      </w:pPr>
      <w:r w:rsidRPr="00FB3105">
        <w:rPr>
          <w:rFonts w:ascii="Arial" w:hAnsi="Arial" w:cs="David"/>
          <w:rtl/>
        </w:rPr>
        <w:tab/>
        <w:t xml:space="preserve">מפני שיש פה כמה הצעות, שאולי יחשבו על פתרון אחר. </w:t>
      </w:r>
    </w:p>
    <w:p w14:paraId="70BC2C05"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7DF1A457" w14:textId="77777777" w:rsidR="00FB3105" w:rsidRPr="00FB3105" w:rsidRDefault="00FB3105" w:rsidP="00FB3105">
      <w:pPr>
        <w:pStyle w:val="Heading5"/>
        <w:rPr>
          <w:rFonts w:ascii="Arial" w:hAnsi="Arial"/>
          <w:rtl/>
        </w:rPr>
      </w:pPr>
    </w:p>
    <w:p w14:paraId="3A3A866E" w14:textId="77777777" w:rsidR="00FB3105" w:rsidRPr="00FB3105" w:rsidRDefault="00FB3105" w:rsidP="00FB3105">
      <w:pPr>
        <w:bidi/>
        <w:jc w:val="both"/>
        <w:rPr>
          <w:rFonts w:ascii="Arial" w:hAnsi="Arial" w:cs="David"/>
          <w:rtl/>
        </w:rPr>
      </w:pPr>
      <w:r w:rsidRPr="00FB3105">
        <w:rPr>
          <w:rFonts w:ascii="Arial" w:hAnsi="Arial" w:cs="David"/>
          <w:rtl/>
        </w:rPr>
        <w:tab/>
        <w:t xml:space="preserve"> מי יחשוב?</w:t>
      </w:r>
    </w:p>
    <w:p w14:paraId="7244084B" w14:textId="77777777" w:rsidR="00FB3105" w:rsidRPr="00FB3105" w:rsidRDefault="00FB3105" w:rsidP="00FB3105">
      <w:pPr>
        <w:bidi/>
        <w:jc w:val="both"/>
        <w:rPr>
          <w:rFonts w:ascii="Arial" w:hAnsi="Arial" w:cs="David"/>
          <w:rtl/>
        </w:rPr>
      </w:pPr>
    </w:p>
    <w:p w14:paraId="36FF1963"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גדעון סער:</w:t>
      </w:r>
    </w:p>
    <w:p w14:paraId="737DB36B" w14:textId="77777777" w:rsidR="00FB3105" w:rsidRPr="00FB3105" w:rsidRDefault="00FB3105" w:rsidP="00FB3105">
      <w:pPr>
        <w:bidi/>
        <w:jc w:val="both"/>
        <w:rPr>
          <w:rFonts w:ascii="Arial" w:hAnsi="Arial" w:cs="David"/>
          <w:u w:val="single"/>
          <w:rtl/>
        </w:rPr>
      </w:pPr>
    </w:p>
    <w:p w14:paraId="38590283" w14:textId="77777777" w:rsidR="00FB3105" w:rsidRPr="00FB3105" w:rsidRDefault="00FB3105" w:rsidP="00FB3105">
      <w:pPr>
        <w:bidi/>
        <w:jc w:val="both"/>
        <w:rPr>
          <w:rFonts w:ascii="Arial" w:hAnsi="Arial" w:cs="David"/>
          <w:rtl/>
        </w:rPr>
      </w:pPr>
      <w:r w:rsidRPr="00FB3105">
        <w:rPr>
          <w:rFonts w:ascii="Arial" w:hAnsi="Arial" w:cs="David"/>
          <w:rtl/>
        </w:rPr>
        <w:tab/>
        <w:t xml:space="preserve"> אז אתה אומר שהסעיף יורד?</w:t>
      </w:r>
    </w:p>
    <w:p w14:paraId="49C2322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A0A1453" w14:textId="77777777" w:rsidR="00FB3105" w:rsidRPr="00FB3105" w:rsidRDefault="00FB3105" w:rsidP="00FB3105">
      <w:pPr>
        <w:bidi/>
        <w:jc w:val="both"/>
        <w:rPr>
          <w:rFonts w:ascii="Arial" w:hAnsi="Arial" w:cs="David"/>
          <w:rtl/>
        </w:rPr>
      </w:pPr>
    </w:p>
    <w:p w14:paraId="2FBA830E" w14:textId="77777777" w:rsidR="00FB3105" w:rsidRPr="00FB3105" w:rsidRDefault="00FB3105" w:rsidP="00FB3105">
      <w:pPr>
        <w:bidi/>
        <w:jc w:val="both"/>
        <w:rPr>
          <w:rFonts w:ascii="Arial" w:hAnsi="Arial" w:cs="David"/>
          <w:rtl/>
        </w:rPr>
      </w:pPr>
      <w:r w:rsidRPr="00FB3105">
        <w:rPr>
          <w:rFonts w:ascii="Arial" w:hAnsi="Arial" w:cs="David"/>
          <w:rtl/>
        </w:rPr>
        <w:tab/>
        <w:t xml:space="preserve">לא יורד. </w:t>
      </w:r>
    </w:p>
    <w:p w14:paraId="21426DD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0C7C2B45" w14:textId="77777777" w:rsidR="00FB3105" w:rsidRPr="00FB3105" w:rsidRDefault="00FB3105" w:rsidP="00FB3105">
      <w:pPr>
        <w:bidi/>
        <w:jc w:val="both"/>
        <w:rPr>
          <w:rFonts w:ascii="Arial" w:hAnsi="Arial" w:cs="David"/>
          <w:u w:val="single"/>
          <w:rtl/>
        </w:rPr>
      </w:pPr>
    </w:p>
    <w:p w14:paraId="1294B3F6" w14:textId="77777777" w:rsidR="00FB3105" w:rsidRPr="00FB3105" w:rsidRDefault="00FB3105" w:rsidP="00FB3105">
      <w:pPr>
        <w:bidi/>
        <w:jc w:val="both"/>
        <w:rPr>
          <w:rFonts w:ascii="Arial" w:hAnsi="Arial" w:cs="David"/>
          <w:rtl/>
        </w:rPr>
      </w:pPr>
      <w:r w:rsidRPr="00FB3105">
        <w:rPr>
          <w:rFonts w:ascii="Arial" w:hAnsi="Arial" w:cs="David"/>
          <w:rtl/>
        </w:rPr>
        <w:tab/>
        <w:t xml:space="preserve"> אז למה אתה לא מצביע עליו?</w:t>
      </w:r>
    </w:p>
    <w:p w14:paraId="6DC89930"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3A9C8D0" w14:textId="77777777" w:rsidR="00FB3105" w:rsidRPr="00FB3105" w:rsidRDefault="00FB3105" w:rsidP="00FB3105">
      <w:pPr>
        <w:bidi/>
        <w:jc w:val="both"/>
        <w:rPr>
          <w:rFonts w:ascii="Arial" w:hAnsi="Arial" w:cs="David"/>
          <w:rtl/>
        </w:rPr>
      </w:pPr>
    </w:p>
    <w:p w14:paraId="6389AF7F" w14:textId="77777777" w:rsidR="00FB3105" w:rsidRPr="00FB3105" w:rsidRDefault="00FB3105" w:rsidP="00FB3105">
      <w:pPr>
        <w:bidi/>
        <w:jc w:val="both"/>
        <w:rPr>
          <w:rFonts w:ascii="Arial" w:hAnsi="Arial" w:cs="David"/>
          <w:rtl/>
        </w:rPr>
      </w:pPr>
      <w:r w:rsidRPr="00FB3105">
        <w:rPr>
          <w:rFonts w:ascii="Arial" w:hAnsi="Arial" w:cs="David"/>
          <w:rtl/>
        </w:rPr>
        <w:tab/>
        <w:t xml:space="preserve">צריך עיון. הציע פה חבר הכנסת </w:t>
      </w:r>
      <w:proofErr w:type="spellStart"/>
      <w:r w:rsidRPr="00FB3105">
        <w:rPr>
          <w:rFonts w:ascii="Arial" w:hAnsi="Arial" w:cs="David"/>
          <w:rtl/>
        </w:rPr>
        <w:t>מרגי</w:t>
      </w:r>
      <w:proofErr w:type="spellEnd"/>
      <w:r w:rsidRPr="00FB3105">
        <w:rPr>
          <w:rFonts w:ascii="Arial" w:hAnsi="Arial" w:cs="David"/>
          <w:rtl/>
        </w:rPr>
        <w:t xml:space="preserve"> – שאני מאוד מחשיב את דעתו – והציע חבר הכנסת אזולאי – שאני מאוד מחשיב את דעתם - - </w:t>
      </w:r>
    </w:p>
    <w:p w14:paraId="341E9678"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147F52B0" w14:textId="77777777" w:rsidR="00FB3105" w:rsidRPr="00FB3105" w:rsidRDefault="00FB3105" w:rsidP="00FB3105">
      <w:pPr>
        <w:pStyle w:val="Heading5"/>
        <w:rPr>
          <w:rFonts w:ascii="Arial" w:hAnsi="Arial"/>
          <w:rtl/>
        </w:rPr>
      </w:pPr>
    </w:p>
    <w:p w14:paraId="7393DC49" w14:textId="77777777" w:rsidR="00FB3105" w:rsidRPr="00FB3105" w:rsidRDefault="00FB3105" w:rsidP="00FB3105">
      <w:pPr>
        <w:bidi/>
        <w:jc w:val="both"/>
        <w:rPr>
          <w:rFonts w:ascii="Arial" w:hAnsi="Arial" w:cs="David"/>
          <w:rtl/>
        </w:rPr>
      </w:pPr>
      <w:r w:rsidRPr="00FB3105">
        <w:rPr>
          <w:rFonts w:ascii="Arial" w:hAnsi="Arial" w:cs="David"/>
          <w:rtl/>
        </w:rPr>
        <w:tab/>
        <w:t xml:space="preserve"> רגע, את דעתי אתה לא מחשיב, שאני אבין?</w:t>
      </w:r>
    </w:p>
    <w:p w14:paraId="0A76DF2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היו"ר דוד טל:</w:t>
      </w:r>
    </w:p>
    <w:p w14:paraId="0D5A72D2" w14:textId="77777777" w:rsidR="00FB3105" w:rsidRPr="00FB3105" w:rsidRDefault="00FB3105" w:rsidP="00FB3105">
      <w:pPr>
        <w:pStyle w:val="Heading5"/>
        <w:rPr>
          <w:rFonts w:ascii="Arial" w:hAnsi="Arial"/>
          <w:rtl/>
        </w:rPr>
      </w:pPr>
    </w:p>
    <w:p w14:paraId="61F38B7F" w14:textId="77777777" w:rsidR="00FB3105" w:rsidRPr="00FB3105" w:rsidRDefault="00FB3105" w:rsidP="00FB3105">
      <w:pPr>
        <w:bidi/>
        <w:jc w:val="both"/>
        <w:rPr>
          <w:rFonts w:ascii="Arial" w:hAnsi="Arial" w:cs="David"/>
          <w:rtl/>
        </w:rPr>
      </w:pPr>
      <w:r w:rsidRPr="00FB3105">
        <w:rPr>
          <w:rFonts w:ascii="Arial" w:hAnsi="Arial" w:cs="David"/>
          <w:rtl/>
        </w:rPr>
        <w:tab/>
        <w:t>- - והציע חבר הכנסת גדעון סער – שאני מאוד - - -</w:t>
      </w:r>
    </w:p>
    <w:p w14:paraId="573B839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21342CBF" w14:textId="77777777" w:rsidR="00FB3105" w:rsidRPr="00FB3105" w:rsidRDefault="00FB3105" w:rsidP="00FB3105">
      <w:pPr>
        <w:bidi/>
        <w:jc w:val="both"/>
        <w:rPr>
          <w:rFonts w:ascii="Arial" w:hAnsi="Arial" w:cs="David"/>
          <w:u w:val="single"/>
          <w:rtl/>
        </w:rPr>
      </w:pPr>
    </w:p>
    <w:p w14:paraId="69A55CA6" w14:textId="77777777" w:rsidR="00FB3105" w:rsidRPr="00FB3105" w:rsidRDefault="00FB3105" w:rsidP="00FB3105">
      <w:pPr>
        <w:bidi/>
        <w:jc w:val="both"/>
        <w:rPr>
          <w:rFonts w:ascii="Arial" w:hAnsi="Arial" w:cs="David"/>
          <w:rtl/>
        </w:rPr>
      </w:pPr>
      <w:r w:rsidRPr="00FB3105">
        <w:rPr>
          <w:rFonts w:ascii="Arial" w:hAnsi="Arial" w:cs="David"/>
          <w:rtl/>
        </w:rPr>
        <w:tab/>
        <w:t xml:space="preserve"> לעתים. לעתים. </w:t>
      </w:r>
    </w:p>
    <w:p w14:paraId="07E02E2A"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E57BD47" w14:textId="77777777" w:rsidR="00FB3105" w:rsidRPr="00FB3105" w:rsidRDefault="00FB3105" w:rsidP="00FB3105">
      <w:pPr>
        <w:bidi/>
        <w:jc w:val="both"/>
        <w:rPr>
          <w:rFonts w:ascii="Arial" w:hAnsi="Arial" w:cs="David"/>
          <w:rtl/>
        </w:rPr>
      </w:pPr>
    </w:p>
    <w:p w14:paraId="4705133A" w14:textId="77777777" w:rsidR="00FB3105" w:rsidRPr="00FB3105" w:rsidRDefault="00FB3105" w:rsidP="00FB3105">
      <w:pPr>
        <w:bidi/>
        <w:ind w:left="570"/>
        <w:jc w:val="both"/>
        <w:rPr>
          <w:rFonts w:ascii="Arial" w:hAnsi="Arial" w:cs="David"/>
          <w:rtl/>
        </w:rPr>
      </w:pPr>
      <w:r w:rsidRPr="00FB3105">
        <w:rPr>
          <w:rFonts w:ascii="Arial" w:hAnsi="Arial" w:cs="David"/>
          <w:rtl/>
        </w:rPr>
        <w:t xml:space="preserve">והציעה חברת הכנסת שלי </w:t>
      </w:r>
      <w:proofErr w:type="spellStart"/>
      <w:r w:rsidRPr="00FB3105">
        <w:rPr>
          <w:rFonts w:ascii="Arial" w:hAnsi="Arial" w:cs="David"/>
          <w:rtl/>
        </w:rPr>
        <w:t>יחימוביץ</w:t>
      </w:r>
      <w:proofErr w:type="spellEnd"/>
      <w:r w:rsidRPr="00FB3105">
        <w:rPr>
          <w:rFonts w:ascii="Arial" w:hAnsi="Arial" w:cs="David"/>
          <w:rtl/>
        </w:rPr>
        <w:t xml:space="preserve">', והיות ואין פה תמימות-דעים, והיות שאני רוצה </w:t>
      </w:r>
    </w:p>
    <w:p w14:paraId="28BF6805" w14:textId="77777777" w:rsidR="00FB3105" w:rsidRPr="00FB3105" w:rsidRDefault="00FB3105" w:rsidP="00FB3105">
      <w:pPr>
        <w:bidi/>
        <w:jc w:val="both"/>
        <w:rPr>
          <w:rFonts w:ascii="Arial" w:hAnsi="Arial" w:cs="David"/>
          <w:rtl/>
        </w:rPr>
      </w:pPr>
      <w:r w:rsidRPr="00FB3105">
        <w:rPr>
          <w:rFonts w:ascii="Arial" w:hAnsi="Arial" w:cs="David"/>
          <w:rtl/>
        </w:rPr>
        <w:t>להשתדל שתהיה פה הסכמה רחבה לגבי כל סעיף – אזי אנחנו ננסה למצוא איזשהו פתרון, גם חברי הכנסת שיגישו ניסוח כזה או אחר.</w:t>
      </w:r>
    </w:p>
    <w:p w14:paraId="52065A6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58C6683F" w14:textId="77777777" w:rsidR="00FB3105" w:rsidRPr="00FB3105" w:rsidRDefault="00FB3105" w:rsidP="00FB3105">
      <w:pPr>
        <w:bidi/>
        <w:jc w:val="both"/>
        <w:rPr>
          <w:rFonts w:ascii="Arial" w:hAnsi="Arial" w:cs="David"/>
          <w:u w:val="single"/>
          <w:rtl/>
        </w:rPr>
      </w:pPr>
    </w:p>
    <w:p w14:paraId="4E9A2263"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מבקש לרשום – למקרה; למקרה שהוא היפותטי, למי שמכיר אותי, שאני לא אהיה כשהנושא הזה </w:t>
      </w:r>
      <w:proofErr w:type="spellStart"/>
      <w:r w:rsidRPr="00FB3105">
        <w:rPr>
          <w:rFonts w:ascii="Arial" w:hAnsi="Arial" w:cs="David"/>
          <w:rtl/>
        </w:rPr>
        <w:t>יוצבע</w:t>
      </w:r>
      <w:proofErr w:type="spellEnd"/>
      <w:r w:rsidRPr="00FB3105">
        <w:rPr>
          <w:rFonts w:ascii="Arial" w:hAnsi="Arial" w:cs="David"/>
          <w:rtl/>
        </w:rPr>
        <w:t>, כשיהיה אולי פורום יותר מצומצם פה: כל סנקציה מהסוג הזה, אני מבקש לרשום השגה שלי לפי סעיף 151.</w:t>
      </w:r>
    </w:p>
    <w:p w14:paraId="0A260037"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EE3060F" w14:textId="77777777" w:rsidR="00FB3105" w:rsidRPr="00FB3105" w:rsidRDefault="00FB3105" w:rsidP="00FB3105">
      <w:pPr>
        <w:bidi/>
        <w:ind w:firstLine="567"/>
        <w:jc w:val="both"/>
        <w:rPr>
          <w:rFonts w:ascii="Arial" w:hAnsi="Arial" w:cs="David"/>
          <w:rtl/>
        </w:rPr>
      </w:pPr>
    </w:p>
    <w:p w14:paraId="166C639D" w14:textId="77777777" w:rsidR="00FB3105" w:rsidRPr="00FB3105" w:rsidRDefault="00FB3105" w:rsidP="00FB3105">
      <w:pPr>
        <w:bidi/>
        <w:ind w:firstLine="567"/>
        <w:jc w:val="both"/>
        <w:rPr>
          <w:rFonts w:ascii="Arial" w:hAnsi="Arial" w:cs="David"/>
          <w:rtl/>
        </w:rPr>
      </w:pPr>
      <w:r w:rsidRPr="00FB3105">
        <w:rPr>
          <w:rFonts w:ascii="Arial" w:hAnsi="Arial" w:cs="David"/>
          <w:rtl/>
        </w:rPr>
        <w:t>את זה אתה תעשה בזמן - - -</w:t>
      </w:r>
    </w:p>
    <w:p w14:paraId="573642BE"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57AB6284" w14:textId="77777777" w:rsidR="00FB3105" w:rsidRPr="00FB3105" w:rsidRDefault="00FB3105" w:rsidP="00FB3105">
      <w:pPr>
        <w:bidi/>
        <w:jc w:val="both"/>
        <w:rPr>
          <w:rFonts w:ascii="Arial" w:hAnsi="Arial" w:cs="David"/>
          <w:u w:val="single"/>
          <w:rtl/>
        </w:rPr>
      </w:pPr>
    </w:p>
    <w:p w14:paraId="64EF4694" w14:textId="77777777" w:rsidR="00FB3105" w:rsidRPr="00FB3105" w:rsidRDefault="00FB3105" w:rsidP="00FB3105">
      <w:pPr>
        <w:bidi/>
        <w:ind w:firstLine="567"/>
        <w:jc w:val="both"/>
        <w:rPr>
          <w:rFonts w:ascii="Arial" w:hAnsi="Arial" w:cs="David"/>
          <w:rtl/>
        </w:rPr>
      </w:pPr>
      <w:r w:rsidRPr="00FB3105">
        <w:rPr>
          <w:rFonts w:ascii="Arial" w:hAnsi="Arial" w:cs="David"/>
          <w:rtl/>
        </w:rPr>
        <w:t>אי-אפשר, אתה לא יכול למנוע.</w:t>
      </w:r>
    </w:p>
    <w:p w14:paraId="4A7399C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FDFEE84" w14:textId="77777777" w:rsidR="00FB3105" w:rsidRPr="00FB3105" w:rsidRDefault="00FB3105" w:rsidP="00FB3105">
      <w:pPr>
        <w:bidi/>
        <w:ind w:firstLine="567"/>
        <w:jc w:val="both"/>
        <w:rPr>
          <w:rFonts w:ascii="Arial" w:hAnsi="Arial" w:cs="David"/>
          <w:rtl/>
        </w:rPr>
      </w:pPr>
    </w:p>
    <w:p w14:paraId="5CCE1BC3" w14:textId="77777777" w:rsidR="00FB3105" w:rsidRPr="00FB3105" w:rsidRDefault="00FB3105" w:rsidP="00FB3105">
      <w:pPr>
        <w:bidi/>
        <w:ind w:firstLine="567"/>
        <w:jc w:val="both"/>
        <w:rPr>
          <w:rFonts w:ascii="Arial" w:hAnsi="Arial" w:cs="David"/>
          <w:rtl/>
        </w:rPr>
      </w:pPr>
      <w:r w:rsidRPr="00FB3105">
        <w:rPr>
          <w:rFonts w:ascii="Arial" w:hAnsi="Arial" w:cs="David"/>
          <w:rtl/>
        </w:rPr>
        <w:t>אני יכול למנוע. ודאי שאני יכול למנוע.</w:t>
      </w:r>
    </w:p>
    <w:p w14:paraId="6A0BF19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673F0677" w14:textId="77777777" w:rsidR="00FB3105" w:rsidRPr="00FB3105" w:rsidRDefault="00FB3105" w:rsidP="00FB3105">
      <w:pPr>
        <w:bidi/>
        <w:jc w:val="both"/>
        <w:rPr>
          <w:rFonts w:ascii="Arial" w:hAnsi="Arial" w:cs="David"/>
          <w:u w:val="single"/>
          <w:rtl/>
        </w:rPr>
      </w:pPr>
    </w:p>
    <w:p w14:paraId="77E7E54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אתה יכול? </w:t>
      </w:r>
    </w:p>
    <w:p w14:paraId="1654FEFD"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5C6E9FB" w14:textId="77777777" w:rsidR="00FB3105" w:rsidRPr="00FB3105" w:rsidRDefault="00FB3105" w:rsidP="00FB3105">
      <w:pPr>
        <w:bidi/>
        <w:ind w:firstLine="567"/>
        <w:jc w:val="both"/>
        <w:rPr>
          <w:rFonts w:ascii="Arial" w:hAnsi="Arial" w:cs="David"/>
          <w:rtl/>
        </w:rPr>
      </w:pPr>
    </w:p>
    <w:p w14:paraId="4B0B134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יכול. </w:t>
      </w:r>
    </w:p>
    <w:p w14:paraId="02EE92FD"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15899661" w14:textId="77777777" w:rsidR="00FB3105" w:rsidRPr="00FB3105" w:rsidRDefault="00FB3105" w:rsidP="00FB3105">
      <w:pPr>
        <w:bidi/>
        <w:jc w:val="both"/>
        <w:rPr>
          <w:rFonts w:ascii="Arial" w:hAnsi="Arial" w:cs="David"/>
          <w:u w:val="single"/>
          <w:rtl/>
        </w:rPr>
      </w:pPr>
    </w:p>
    <w:p w14:paraId="5A5ACFF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אז תמשיך. </w:t>
      </w:r>
    </w:p>
    <w:p w14:paraId="68EA426D"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E0332CD" w14:textId="77777777" w:rsidR="00FB3105" w:rsidRPr="00FB3105" w:rsidRDefault="00FB3105" w:rsidP="00FB3105">
      <w:pPr>
        <w:bidi/>
        <w:ind w:firstLine="567"/>
        <w:jc w:val="both"/>
        <w:rPr>
          <w:rFonts w:ascii="Arial" w:hAnsi="Arial" w:cs="David"/>
          <w:rtl/>
        </w:rPr>
      </w:pPr>
    </w:p>
    <w:p w14:paraId="5BC0CF3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ודאי יכול למנוע. </w:t>
      </w:r>
    </w:p>
    <w:p w14:paraId="0ED97A39"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48329401" w14:textId="77777777" w:rsidR="00FB3105" w:rsidRPr="00FB3105" w:rsidRDefault="00FB3105" w:rsidP="00FB3105">
      <w:pPr>
        <w:bidi/>
        <w:jc w:val="both"/>
        <w:rPr>
          <w:rFonts w:ascii="Arial" w:hAnsi="Arial" w:cs="David"/>
          <w:u w:val="single"/>
          <w:rtl/>
        </w:rPr>
      </w:pPr>
    </w:p>
    <w:p w14:paraId="5764C626" w14:textId="77777777" w:rsidR="00FB3105" w:rsidRPr="00FB3105" w:rsidRDefault="00FB3105" w:rsidP="00FB3105">
      <w:pPr>
        <w:bidi/>
        <w:ind w:firstLine="567"/>
        <w:jc w:val="both"/>
        <w:rPr>
          <w:rFonts w:ascii="Arial" w:hAnsi="Arial" w:cs="David"/>
          <w:rtl/>
        </w:rPr>
      </w:pPr>
      <w:r w:rsidRPr="00FB3105">
        <w:rPr>
          <w:rFonts w:ascii="Arial" w:hAnsi="Arial" w:cs="David"/>
          <w:rtl/>
        </w:rPr>
        <w:t>בסדר. מאה אחוז.</w:t>
      </w:r>
    </w:p>
    <w:p w14:paraId="50128D3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2BFBEDB" w14:textId="77777777" w:rsidR="00FB3105" w:rsidRPr="00FB3105" w:rsidRDefault="00FB3105" w:rsidP="00FB3105">
      <w:pPr>
        <w:bidi/>
        <w:ind w:firstLine="567"/>
        <w:jc w:val="both"/>
        <w:rPr>
          <w:rFonts w:ascii="Arial" w:hAnsi="Arial" w:cs="David"/>
          <w:rtl/>
        </w:rPr>
      </w:pPr>
    </w:p>
    <w:p w14:paraId="4109D5E3" w14:textId="77777777" w:rsidR="00FB3105" w:rsidRPr="00FB3105" w:rsidRDefault="00FB3105" w:rsidP="00FB3105">
      <w:pPr>
        <w:bidi/>
        <w:ind w:firstLine="567"/>
        <w:jc w:val="both"/>
        <w:rPr>
          <w:rFonts w:ascii="Arial" w:hAnsi="Arial" w:cs="David"/>
          <w:rtl/>
        </w:rPr>
      </w:pPr>
      <w:r w:rsidRPr="00FB3105">
        <w:rPr>
          <w:rFonts w:ascii="Arial" w:hAnsi="Arial" w:cs="David"/>
          <w:rtl/>
        </w:rPr>
        <w:t>רבותי חברי הכנסת, אנחנו עוברים לנושא סעיף 6.</w:t>
      </w:r>
    </w:p>
    <w:p w14:paraId="315F48E5"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2F7C5475" w14:textId="77777777" w:rsidR="00FB3105" w:rsidRPr="00FB3105" w:rsidRDefault="00FB3105" w:rsidP="00FB3105">
      <w:pPr>
        <w:pStyle w:val="Heading5"/>
        <w:rPr>
          <w:rFonts w:ascii="Arial" w:hAnsi="Arial"/>
          <w:rtl/>
        </w:rPr>
      </w:pPr>
    </w:p>
    <w:p w14:paraId="4FC0C91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אבל למה אתה לא מצביע על זה? </w:t>
      </w:r>
    </w:p>
    <w:p w14:paraId="31F0821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2BB0E9B" w14:textId="77777777" w:rsidR="00FB3105" w:rsidRPr="00FB3105" w:rsidRDefault="00FB3105" w:rsidP="00FB3105">
      <w:pPr>
        <w:bidi/>
        <w:ind w:firstLine="567"/>
        <w:jc w:val="both"/>
        <w:rPr>
          <w:rFonts w:ascii="Arial" w:hAnsi="Arial" w:cs="David"/>
          <w:rtl/>
        </w:rPr>
      </w:pPr>
    </w:p>
    <w:p w14:paraId="0D2C4C3E" w14:textId="77777777" w:rsidR="00FB3105" w:rsidRPr="00FB3105" w:rsidRDefault="00FB3105" w:rsidP="00FB3105">
      <w:pPr>
        <w:bidi/>
        <w:ind w:firstLine="567"/>
        <w:jc w:val="both"/>
        <w:rPr>
          <w:rFonts w:ascii="Arial" w:hAnsi="Arial" w:cs="David"/>
          <w:rtl/>
        </w:rPr>
      </w:pPr>
      <w:r w:rsidRPr="00FB3105">
        <w:rPr>
          <w:rFonts w:ascii="Arial" w:hAnsi="Arial" w:cs="David"/>
          <w:rtl/>
        </w:rPr>
        <w:t>מפני שאין תמימות-דעים ואני לא רואה פה הסכמה רחבה – לא לצד הזה ולא לצד הזה.</w:t>
      </w:r>
    </w:p>
    <w:p w14:paraId="7775AAC8"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7825A6B3" w14:textId="77777777" w:rsidR="00FB3105" w:rsidRPr="00FB3105" w:rsidRDefault="00FB3105" w:rsidP="00FB3105">
      <w:pPr>
        <w:bidi/>
        <w:jc w:val="both"/>
        <w:rPr>
          <w:rFonts w:ascii="Arial" w:hAnsi="Arial" w:cs="David"/>
          <w:u w:val="single"/>
          <w:rtl/>
        </w:rPr>
      </w:pPr>
    </w:p>
    <w:p w14:paraId="57791E88"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לא. יש רוב נגד. לא אין תמימות-דעים. </w:t>
      </w:r>
    </w:p>
    <w:p w14:paraId="5C952AD6"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61992F01" w14:textId="77777777" w:rsidR="00FB3105" w:rsidRPr="00FB3105" w:rsidRDefault="00FB3105" w:rsidP="00FB3105">
      <w:pPr>
        <w:pStyle w:val="Heading5"/>
        <w:rPr>
          <w:rFonts w:ascii="Arial" w:hAnsi="Arial"/>
          <w:rtl/>
        </w:rPr>
      </w:pPr>
    </w:p>
    <w:p w14:paraId="4CAD1C58" w14:textId="77777777" w:rsidR="00FB3105" w:rsidRPr="00FB3105" w:rsidRDefault="00FB3105" w:rsidP="00FB3105">
      <w:pPr>
        <w:bidi/>
        <w:ind w:firstLine="567"/>
        <w:jc w:val="both"/>
        <w:rPr>
          <w:rFonts w:ascii="Arial" w:hAnsi="Arial" w:cs="David"/>
          <w:rtl/>
        </w:rPr>
      </w:pPr>
      <w:r w:rsidRPr="00FB3105">
        <w:rPr>
          <w:rFonts w:ascii="Arial" w:hAnsi="Arial" w:cs="David"/>
          <w:rtl/>
        </w:rPr>
        <w:t>בוא נצביע.</w:t>
      </w:r>
    </w:p>
    <w:p w14:paraId="282533C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6407B5D" w14:textId="77777777" w:rsidR="00FB3105" w:rsidRPr="00FB3105" w:rsidRDefault="00FB3105" w:rsidP="00FB3105">
      <w:pPr>
        <w:bidi/>
        <w:ind w:firstLine="567"/>
        <w:jc w:val="both"/>
        <w:rPr>
          <w:rFonts w:ascii="Arial" w:hAnsi="Arial" w:cs="David"/>
          <w:rtl/>
        </w:rPr>
      </w:pPr>
    </w:p>
    <w:p w14:paraId="62C9745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לא. ממש לא. </w:t>
      </w:r>
    </w:p>
    <w:p w14:paraId="65818B2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35C4CEBB" w14:textId="77777777" w:rsidR="00FB3105" w:rsidRPr="00FB3105" w:rsidRDefault="00FB3105" w:rsidP="00FB3105">
      <w:pPr>
        <w:bidi/>
        <w:jc w:val="both"/>
        <w:rPr>
          <w:rFonts w:ascii="Arial" w:hAnsi="Arial" w:cs="David"/>
          <w:u w:val="single"/>
          <w:rtl/>
        </w:rPr>
      </w:pPr>
    </w:p>
    <w:p w14:paraId="5A3BBB2B" w14:textId="77777777" w:rsidR="00FB3105" w:rsidRPr="00FB3105" w:rsidRDefault="00FB3105" w:rsidP="00FB3105">
      <w:pPr>
        <w:bidi/>
        <w:ind w:firstLine="567"/>
        <w:jc w:val="both"/>
        <w:rPr>
          <w:rFonts w:ascii="Arial" w:hAnsi="Arial" w:cs="David"/>
          <w:rtl/>
        </w:rPr>
      </w:pPr>
      <w:r w:rsidRPr="00FB3105">
        <w:rPr>
          <w:rFonts w:ascii="Arial" w:hAnsi="Arial" w:cs="David"/>
          <w:rtl/>
        </w:rPr>
        <w:t>יש רוב נגד, ואתה לא רוצה.</w:t>
      </w:r>
    </w:p>
    <w:p w14:paraId="4088354A" w14:textId="77777777" w:rsidR="00FB3105" w:rsidRPr="00FB3105" w:rsidRDefault="00FB3105" w:rsidP="00FB3105">
      <w:pPr>
        <w:bidi/>
        <w:ind w:firstLine="567"/>
        <w:jc w:val="both"/>
        <w:rPr>
          <w:rFonts w:ascii="Arial" w:hAnsi="Arial" w:cs="David"/>
          <w:u w:val="single"/>
          <w:rtl/>
        </w:rPr>
      </w:pPr>
      <w:r w:rsidRPr="00FB3105">
        <w:rPr>
          <w:rFonts w:ascii="Arial" w:hAnsi="Arial" w:cs="David"/>
          <w:rtl/>
        </w:rPr>
        <w:br/>
      </w:r>
    </w:p>
    <w:p w14:paraId="44713B76" w14:textId="77777777" w:rsidR="00FB3105" w:rsidRPr="00FB3105" w:rsidRDefault="00FB3105" w:rsidP="00FB3105">
      <w:pPr>
        <w:bidi/>
        <w:jc w:val="both"/>
        <w:rPr>
          <w:rFonts w:ascii="Arial" w:hAnsi="Arial" w:cs="David"/>
          <w:rtl/>
        </w:rPr>
      </w:pPr>
      <w:r w:rsidRPr="00FB3105">
        <w:rPr>
          <w:rFonts w:ascii="Arial" w:hAnsi="Arial" w:cs="David"/>
          <w:u w:val="single"/>
          <w:rtl/>
        </w:rPr>
        <w:t>היו"ר דוד טל:</w:t>
      </w:r>
    </w:p>
    <w:p w14:paraId="47030711" w14:textId="77777777" w:rsidR="00FB3105" w:rsidRPr="00FB3105" w:rsidRDefault="00FB3105" w:rsidP="00FB3105">
      <w:pPr>
        <w:bidi/>
        <w:ind w:firstLine="567"/>
        <w:jc w:val="both"/>
        <w:rPr>
          <w:rFonts w:ascii="Arial" w:hAnsi="Arial" w:cs="David"/>
          <w:rtl/>
        </w:rPr>
      </w:pPr>
    </w:p>
    <w:p w14:paraId="5A32F1EA" w14:textId="77777777" w:rsidR="00FB3105" w:rsidRPr="00FB3105" w:rsidRDefault="00FB3105" w:rsidP="00FB3105">
      <w:pPr>
        <w:bidi/>
        <w:ind w:firstLine="567"/>
        <w:jc w:val="both"/>
        <w:rPr>
          <w:rFonts w:ascii="Arial" w:hAnsi="Arial" w:cs="David"/>
          <w:rtl/>
        </w:rPr>
      </w:pPr>
      <w:r w:rsidRPr="00FB3105">
        <w:rPr>
          <w:rFonts w:ascii="Arial" w:hAnsi="Arial" w:cs="David"/>
          <w:rtl/>
        </w:rPr>
        <w:t>גדעון, אתה יודע מה – לצורך העניין, הגם שזה לא נכון, אבל יש רוב נגד ואני כיושב-ראש הוועדה סבור שאני צריך להשתדל להגיע להסכמה רחבה יותר, ולכן אני משהה את הנושא הזה.</w:t>
      </w:r>
    </w:p>
    <w:p w14:paraId="6F77769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550CB3B4" w14:textId="77777777" w:rsidR="00FB3105" w:rsidRPr="00FB3105" w:rsidRDefault="00FB3105" w:rsidP="00FB3105">
      <w:pPr>
        <w:bidi/>
        <w:jc w:val="both"/>
        <w:rPr>
          <w:rFonts w:ascii="Arial" w:hAnsi="Arial" w:cs="David"/>
          <w:u w:val="single"/>
          <w:rtl/>
        </w:rPr>
      </w:pPr>
    </w:p>
    <w:p w14:paraId="6356D32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רק ביקשתי לרשום אותי להשגה, זה הכול. </w:t>
      </w:r>
    </w:p>
    <w:p w14:paraId="14F0A74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F4D9279" w14:textId="77777777" w:rsidR="00FB3105" w:rsidRPr="00FB3105" w:rsidRDefault="00FB3105" w:rsidP="00FB3105">
      <w:pPr>
        <w:bidi/>
        <w:ind w:firstLine="567"/>
        <w:jc w:val="both"/>
        <w:rPr>
          <w:rFonts w:ascii="Arial" w:hAnsi="Arial" w:cs="David"/>
          <w:rtl/>
        </w:rPr>
      </w:pPr>
    </w:p>
    <w:p w14:paraId="0DF923B2" w14:textId="77777777" w:rsidR="00FB3105" w:rsidRPr="00FB3105" w:rsidRDefault="00FB3105" w:rsidP="00FB3105">
      <w:pPr>
        <w:bidi/>
        <w:ind w:firstLine="567"/>
        <w:jc w:val="both"/>
        <w:rPr>
          <w:rFonts w:ascii="Arial" w:hAnsi="Arial" w:cs="David"/>
          <w:rtl/>
        </w:rPr>
      </w:pPr>
      <w:r w:rsidRPr="00FB3105">
        <w:rPr>
          <w:rFonts w:ascii="Arial" w:hAnsi="Arial" w:cs="David"/>
          <w:rtl/>
        </w:rPr>
        <w:t>כשיגיע הזמן, תגיש את ההשגה, אנחנו נקבל אותה. ארבל, בבקשה, סעיף 6.</w:t>
      </w:r>
    </w:p>
    <w:p w14:paraId="29DB2155"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569A8029" w14:textId="77777777" w:rsidR="00FB3105" w:rsidRPr="00FB3105" w:rsidRDefault="00FB3105" w:rsidP="00FB3105">
      <w:pPr>
        <w:pStyle w:val="Heading5"/>
        <w:rPr>
          <w:rFonts w:ascii="Arial" w:hAnsi="Arial"/>
          <w:rtl/>
        </w:rPr>
      </w:pPr>
    </w:p>
    <w:p w14:paraId="00338D46" w14:textId="77777777" w:rsidR="00FB3105" w:rsidRPr="00FB3105" w:rsidRDefault="00FB3105" w:rsidP="00FB3105">
      <w:pPr>
        <w:bidi/>
        <w:ind w:firstLine="567"/>
        <w:jc w:val="both"/>
        <w:rPr>
          <w:rFonts w:ascii="Arial" w:hAnsi="Arial" w:cs="David"/>
          <w:rtl/>
        </w:rPr>
      </w:pPr>
      <w:r w:rsidRPr="00FB3105">
        <w:rPr>
          <w:rFonts w:ascii="Arial" w:hAnsi="Arial" w:cs="David"/>
          <w:rtl/>
        </w:rPr>
        <w:t>ארבל , רשמת הסתייגות שלי לסעיף 5?</w:t>
      </w:r>
    </w:p>
    <w:p w14:paraId="54BF6AE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משה גפני:</w:t>
      </w:r>
    </w:p>
    <w:p w14:paraId="4E741946" w14:textId="77777777" w:rsidR="00FB3105" w:rsidRPr="00FB3105" w:rsidRDefault="00FB3105" w:rsidP="00FB3105">
      <w:pPr>
        <w:bidi/>
        <w:jc w:val="both"/>
        <w:rPr>
          <w:rFonts w:ascii="Arial" w:hAnsi="Arial" w:cs="David"/>
          <w:rtl/>
        </w:rPr>
      </w:pPr>
    </w:p>
    <w:p w14:paraId="56FA6AFE" w14:textId="77777777" w:rsidR="00FB3105" w:rsidRPr="00FB3105" w:rsidRDefault="00FB3105" w:rsidP="00FB3105">
      <w:pPr>
        <w:bidi/>
        <w:jc w:val="both"/>
        <w:rPr>
          <w:rFonts w:ascii="Arial" w:hAnsi="Arial" w:cs="David"/>
          <w:rtl/>
        </w:rPr>
      </w:pPr>
      <w:r w:rsidRPr="00FB3105">
        <w:rPr>
          <w:rFonts w:ascii="Arial" w:hAnsi="Arial" w:cs="David"/>
          <w:rtl/>
        </w:rPr>
        <w:tab/>
        <w:t>אני שואל לסדר. מתי מתחיל הדיון בסעיף הבא בסדר-היום?</w:t>
      </w:r>
    </w:p>
    <w:p w14:paraId="5FE786EF"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03077E8" w14:textId="77777777" w:rsidR="00FB3105" w:rsidRPr="00FB3105" w:rsidRDefault="00FB3105" w:rsidP="00FB3105">
      <w:pPr>
        <w:bidi/>
        <w:jc w:val="both"/>
        <w:rPr>
          <w:rFonts w:ascii="Arial" w:hAnsi="Arial" w:cs="David"/>
          <w:rtl/>
        </w:rPr>
      </w:pPr>
    </w:p>
    <w:p w14:paraId="6E74ED80"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עדיין לא יודע לומר כרגע, אבל למי שרלוונטי לדיון הזה – למגיש ההצעה לפחות – אני ביקשתי ממזכירתי שתודיע לפחות רבע שעה לפני הדיון. אני לא יודע לומר מתי נסיים את הדיון הזה. </w:t>
      </w:r>
    </w:p>
    <w:p w14:paraId="16C828C3" w14:textId="77777777" w:rsidR="00FB3105" w:rsidRPr="00FB3105" w:rsidRDefault="00FB3105" w:rsidP="00FB3105">
      <w:pPr>
        <w:bidi/>
        <w:jc w:val="both"/>
        <w:rPr>
          <w:rFonts w:ascii="Arial" w:hAnsi="Arial" w:cs="David"/>
          <w:rtl/>
        </w:rPr>
      </w:pPr>
    </w:p>
    <w:p w14:paraId="17D06BA0" w14:textId="77777777" w:rsidR="00FB3105" w:rsidRPr="00FB3105" w:rsidRDefault="00FB3105" w:rsidP="00FB3105">
      <w:pPr>
        <w:bidi/>
        <w:jc w:val="both"/>
        <w:rPr>
          <w:rFonts w:ascii="Arial" w:hAnsi="Arial" w:cs="David"/>
          <w:rtl/>
        </w:rPr>
      </w:pPr>
      <w:r w:rsidRPr="00FB3105">
        <w:rPr>
          <w:rFonts w:ascii="Arial" w:hAnsi="Arial" w:cs="David"/>
          <w:rtl/>
        </w:rPr>
        <w:tab/>
        <w:t>אני סברתי לתומי שעכשיו נהיה אחרי סעיף 6, 7, 8, אבל אני רואה שאנחנו מתמהמהים, אז אנחנו כנראה נמשיך לדון בנושא הזה.</w:t>
      </w:r>
    </w:p>
    <w:p w14:paraId="31BDA81A"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53E6B227" w14:textId="77777777" w:rsidR="00FB3105" w:rsidRPr="00FB3105" w:rsidRDefault="00FB3105" w:rsidP="00FB3105">
      <w:pPr>
        <w:bidi/>
        <w:jc w:val="both"/>
        <w:rPr>
          <w:rFonts w:ascii="Arial" w:hAnsi="Arial" w:cs="David"/>
          <w:rtl/>
        </w:rPr>
      </w:pPr>
    </w:p>
    <w:p w14:paraId="544D71A9" w14:textId="77777777" w:rsidR="00FB3105" w:rsidRPr="00FB3105" w:rsidRDefault="00FB3105" w:rsidP="00FB3105">
      <w:pPr>
        <w:bidi/>
        <w:jc w:val="both"/>
        <w:rPr>
          <w:rFonts w:ascii="Arial" w:hAnsi="Arial" w:cs="David"/>
          <w:rtl/>
        </w:rPr>
      </w:pPr>
      <w:r w:rsidRPr="00FB3105">
        <w:rPr>
          <w:rFonts w:ascii="Arial" w:hAnsi="Arial" w:cs="David"/>
          <w:rtl/>
        </w:rPr>
        <w:tab/>
        <w:t xml:space="preserve"> יהיו עוד עשר פגישות בנושא הזה.</w:t>
      </w:r>
    </w:p>
    <w:p w14:paraId="3A0E450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07ACED8" w14:textId="77777777" w:rsidR="00FB3105" w:rsidRPr="00FB3105" w:rsidRDefault="00FB3105" w:rsidP="00FB3105">
      <w:pPr>
        <w:bidi/>
        <w:jc w:val="both"/>
        <w:rPr>
          <w:rFonts w:ascii="Arial" w:hAnsi="Arial" w:cs="David"/>
          <w:rtl/>
        </w:rPr>
      </w:pPr>
    </w:p>
    <w:p w14:paraId="125E223E"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רוצה לגמור את זה בארבע. </w:t>
      </w:r>
    </w:p>
    <w:p w14:paraId="40545BF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7F5922D0" w14:textId="77777777" w:rsidR="00FB3105" w:rsidRPr="00FB3105" w:rsidRDefault="00FB3105" w:rsidP="00FB3105">
      <w:pPr>
        <w:bidi/>
        <w:jc w:val="both"/>
        <w:rPr>
          <w:rFonts w:ascii="Arial" w:hAnsi="Arial" w:cs="David"/>
          <w:rtl/>
        </w:rPr>
      </w:pPr>
    </w:p>
    <w:p w14:paraId="19999115" w14:textId="77777777" w:rsidR="00FB3105" w:rsidRPr="00FB3105" w:rsidRDefault="00FB3105" w:rsidP="00FB3105">
      <w:pPr>
        <w:bidi/>
        <w:jc w:val="both"/>
        <w:rPr>
          <w:rFonts w:ascii="Arial" w:hAnsi="Arial" w:cs="David"/>
          <w:rtl/>
        </w:rPr>
      </w:pPr>
      <w:r w:rsidRPr="00FB3105">
        <w:rPr>
          <w:rFonts w:ascii="Arial" w:hAnsi="Arial" w:cs="David"/>
          <w:rtl/>
        </w:rPr>
        <w:tab/>
        <w:t>הסעיף הבא – כתוב 6, הוא אמור להיות בעצם 5.</w:t>
      </w:r>
    </w:p>
    <w:p w14:paraId="335F8E7F" w14:textId="77777777" w:rsidR="00FB3105" w:rsidRPr="00FB3105" w:rsidRDefault="00FB3105" w:rsidP="00FB3105">
      <w:pPr>
        <w:bidi/>
        <w:jc w:val="both"/>
        <w:rPr>
          <w:rFonts w:ascii="Arial" w:hAnsi="Arial" w:cs="David"/>
          <w:rtl/>
        </w:rPr>
      </w:pPr>
    </w:p>
    <w:p w14:paraId="73EA7CFE" w14:textId="77777777" w:rsidR="00FB3105" w:rsidRPr="00FB3105" w:rsidRDefault="00FB3105" w:rsidP="00FB3105">
      <w:pPr>
        <w:bidi/>
        <w:jc w:val="both"/>
        <w:rPr>
          <w:rFonts w:ascii="Arial" w:hAnsi="Arial" w:cs="David"/>
          <w:rtl/>
        </w:rPr>
      </w:pPr>
      <w:r w:rsidRPr="00FB3105">
        <w:rPr>
          <w:rFonts w:ascii="Arial" w:hAnsi="Arial" w:cs="David"/>
          <w:rtl/>
        </w:rPr>
        <w:t>"תחולת סעיפי התקנון</w:t>
      </w:r>
    </w:p>
    <w:p w14:paraId="05CA1AD5" w14:textId="77777777" w:rsidR="00FB3105" w:rsidRPr="00FB3105" w:rsidRDefault="00FB3105" w:rsidP="00FB3105">
      <w:pPr>
        <w:bidi/>
        <w:jc w:val="both"/>
        <w:rPr>
          <w:rFonts w:ascii="Arial" w:hAnsi="Arial" w:cs="David"/>
          <w:rtl/>
        </w:rPr>
      </w:pPr>
      <w:r w:rsidRPr="00FB3105">
        <w:rPr>
          <w:rFonts w:ascii="Arial" w:hAnsi="Arial" w:cs="David"/>
          <w:rtl/>
        </w:rPr>
        <w:t xml:space="preserve">6. על השאלות לפי החלטה זו יחולו הוראות סעיפים 38(ב) רישה, 39 ו-42 לתקנון הכנסת, </w:t>
      </w:r>
    </w:p>
    <w:p w14:paraId="357408EA" w14:textId="77777777" w:rsidR="00FB3105" w:rsidRPr="00FB3105" w:rsidRDefault="00FB3105" w:rsidP="00FB3105">
      <w:pPr>
        <w:bidi/>
        <w:jc w:val="both"/>
        <w:rPr>
          <w:rFonts w:ascii="Arial" w:hAnsi="Arial" w:cs="David"/>
          <w:rtl/>
        </w:rPr>
      </w:pPr>
      <w:r w:rsidRPr="00FB3105">
        <w:rPr>
          <w:rFonts w:ascii="Arial" w:hAnsi="Arial" w:cs="David"/>
          <w:rtl/>
        </w:rPr>
        <w:t xml:space="preserve">   בשינויים המחויבים."</w:t>
      </w:r>
    </w:p>
    <w:p w14:paraId="3F86C0F0" w14:textId="77777777" w:rsidR="00FB3105" w:rsidRPr="00FB3105" w:rsidRDefault="00FB3105" w:rsidP="00FB3105">
      <w:pPr>
        <w:bidi/>
        <w:jc w:val="both"/>
        <w:rPr>
          <w:rFonts w:ascii="Arial" w:hAnsi="Arial" w:cs="David"/>
          <w:rtl/>
        </w:rPr>
      </w:pPr>
    </w:p>
    <w:p w14:paraId="2FA49F6A" w14:textId="77777777" w:rsidR="00FB3105" w:rsidRPr="00FB3105" w:rsidRDefault="00FB3105" w:rsidP="00FB3105">
      <w:pPr>
        <w:bidi/>
        <w:jc w:val="both"/>
        <w:rPr>
          <w:rFonts w:ascii="Arial" w:hAnsi="Arial" w:cs="David"/>
          <w:rtl/>
        </w:rPr>
      </w:pPr>
      <w:r w:rsidRPr="00FB3105">
        <w:rPr>
          <w:rFonts w:ascii="Arial" w:hAnsi="Arial" w:cs="David"/>
          <w:rtl/>
        </w:rPr>
        <w:tab/>
        <w:t>סעיף 38(ב) רישה אומר ששאילתא תנוסח בקיצור נמרץ ובצורת שאלה, ותיחתם על-ידי השואל; סעיף 39 אומר מהי שאילתא פסולה – שזה נקבע היום בתקנון: "(1) פרסום כל שם או גילוי דברים שפרסומם אינו הכרחי להבנת השאלה; (2) ויכוח, חריצת משפט, כינוי או ביטוי מעליב; (3) בקשה לחוות דעת או לפתרון שאלה משפטית מופשטת, או למתן תשובה על הצעה היפותטית; (4) פגיעה בכבוד הכנסת או במוסר המקובל;" -</w:t>
      </w:r>
      <w:r w:rsidRPr="00FB3105">
        <w:rPr>
          <w:rFonts w:ascii="Arial" w:hAnsi="Arial" w:cs="David"/>
          <w:rtl/>
        </w:rPr>
        <w:tab/>
        <w:t xml:space="preserve">כל אלה יהיו שאלות פסולות. </w:t>
      </w:r>
    </w:p>
    <w:p w14:paraId="59847262" w14:textId="77777777" w:rsidR="00FB3105" w:rsidRPr="00FB3105" w:rsidRDefault="00FB3105" w:rsidP="00FB3105">
      <w:pPr>
        <w:bidi/>
        <w:jc w:val="both"/>
        <w:rPr>
          <w:rFonts w:ascii="Arial" w:hAnsi="Arial" w:cs="David"/>
          <w:rtl/>
        </w:rPr>
      </w:pPr>
    </w:p>
    <w:p w14:paraId="4925016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סעיף 42 לתקנון קובע: "השר הנשאל רשאי לסרב להשיב על השאילתא אם התשובה ברבים יכולה, לפי דעתו, לפגוע </w:t>
      </w:r>
      <w:proofErr w:type="spellStart"/>
      <w:r w:rsidRPr="00FB3105">
        <w:rPr>
          <w:rFonts w:ascii="Arial" w:hAnsi="Arial" w:cs="David"/>
          <w:rtl/>
        </w:rPr>
        <w:t>בעניני</w:t>
      </w:r>
      <w:proofErr w:type="spellEnd"/>
      <w:r w:rsidRPr="00FB3105">
        <w:rPr>
          <w:rFonts w:ascii="Arial" w:hAnsi="Arial" w:cs="David"/>
          <w:rtl/>
        </w:rPr>
        <w:t xml:space="preserve"> המדינה; עליו לציין בתשובה בכתב שהסירוב בא מחמת סיבה זו."</w:t>
      </w:r>
    </w:p>
    <w:p w14:paraId="2BB2AFAB" w14:textId="77777777" w:rsidR="00FB3105" w:rsidRPr="00FB3105" w:rsidRDefault="00FB3105" w:rsidP="00FB3105">
      <w:pPr>
        <w:bidi/>
        <w:jc w:val="both"/>
        <w:rPr>
          <w:rFonts w:ascii="Arial" w:hAnsi="Arial" w:cs="David"/>
          <w:rtl/>
        </w:rPr>
      </w:pPr>
    </w:p>
    <w:p w14:paraId="010A0D44" w14:textId="77777777" w:rsidR="00FB3105" w:rsidRPr="00FB3105" w:rsidRDefault="00FB3105" w:rsidP="00FB3105">
      <w:pPr>
        <w:bidi/>
        <w:jc w:val="both"/>
        <w:rPr>
          <w:rFonts w:ascii="Arial" w:hAnsi="Arial" w:cs="David"/>
          <w:rtl/>
        </w:rPr>
      </w:pPr>
      <w:r w:rsidRPr="00FB3105">
        <w:rPr>
          <w:rFonts w:ascii="Arial" w:hAnsi="Arial" w:cs="David"/>
          <w:rtl/>
        </w:rPr>
        <w:tab/>
        <w:t>כל הסעיפים האלה יחולו גם על שאילתות לפי החלטה זו. הסעיף האחרון אומר שהחלטה זו מחליפה את החלטת ועדת הכנסת בדבר "שעת שאלות", מנובמבר 97'.</w:t>
      </w:r>
    </w:p>
    <w:p w14:paraId="79AB8A85"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4EDFF96" w14:textId="77777777" w:rsidR="00FB3105" w:rsidRPr="00FB3105" w:rsidRDefault="00FB3105" w:rsidP="00FB3105">
      <w:pPr>
        <w:bidi/>
        <w:jc w:val="both"/>
        <w:rPr>
          <w:rFonts w:ascii="Arial" w:hAnsi="Arial" w:cs="David"/>
          <w:rtl/>
        </w:rPr>
      </w:pPr>
    </w:p>
    <w:p w14:paraId="7972F8D4" w14:textId="77777777" w:rsidR="00FB3105" w:rsidRPr="00FB3105" w:rsidRDefault="00FB3105" w:rsidP="00FB3105">
      <w:pPr>
        <w:bidi/>
        <w:jc w:val="both"/>
        <w:rPr>
          <w:rFonts w:ascii="Arial" w:hAnsi="Arial" w:cs="David"/>
          <w:rtl/>
        </w:rPr>
      </w:pPr>
      <w:r w:rsidRPr="00FB3105">
        <w:rPr>
          <w:rFonts w:ascii="Arial" w:hAnsi="Arial" w:cs="David"/>
          <w:rtl/>
        </w:rPr>
        <w:tab/>
        <w:t>תודה רבה. אני מבין שבנושא הזה אין השגות.</w:t>
      </w:r>
    </w:p>
    <w:p w14:paraId="4AC0C6F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609DC593" w14:textId="77777777" w:rsidR="00FB3105" w:rsidRPr="00FB3105" w:rsidRDefault="00FB3105" w:rsidP="00FB3105">
      <w:pPr>
        <w:bidi/>
        <w:jc w:val="both"/>
        <w:rPr>
          <w:rFonts w:ascii="Arial" w:hAnsi="Arial" w:cs="David"/>
          <w:u w:val="single"/>
          <w:rtl/>
        </w:rPr>
      </w:pPr>
    </w:p>
    <w:p w14:paraId="1FB17C0F" w14:textId="77777777" w:rsidR="00FB3105" w:rsidRPr="00FB3105" w:rsidRDefault="00FB3105" w:rsidP="00FB3105">
      <w:pPr>
        <w:bidi/>
        <w:jc w:val="both"/>
        <w:rPr>
          <w:rFonts w:ascii="Arial" w:hAnsi="Arial" w:cs="David"/>
          <w:rtl/>
        </w:rPr>
      </w:pPr>
      <w:r w:rsidRPr="00FB3105">
        <w:rPr>
          <w:rFonts w:ascii="Arial" w:hAnsi="Arial" w:cs="David"/>
          <w:rtl/>
        </w:rPr>
        <w:tab/>
        <w:t xml:space="preserve"> בהחלט לא. יש קונצנזוס.</w:t>
      </w:r>
    </w:p>
    <w:p w14:paraId="76F11540"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9C9353C" w14:textId="77777777" w:rsidR="00FB3105" w:rsidRPr="00FB3105" w:rsidRDefault="00FB3105" w:rsidP="00FB3105">
      <w:pPr>
        <w:bidi/>
        <w:jc w:val="both"/>
        <w:rPr>
          <w:rFonts w:ascii="Arial" w:hAnsi="Arial" w:cs="David"/>
          <w:rtl/>
        </w:rPr>
      </w:pPr>
    </w:p>
    <w:p w14:paraId="570BF15F" w14:textId="77777777" w:rsidR="00FB3105" w:rsidRPr="00FB3105" w:rsidRDefault="00FB3105" w:rsidP="00FB3105">
      <w:pPr>
        <w:bidi/>
        <w:jc w:val="both"/>
        <w:rPr>
          <w:rFonts w:ascii="Arial" w:hAnsi="Arial" w:cs="David"/>
          <w:rtl/>
        </w:rPr>
      </w:pPr>
      <w:r w:rsidRPr="00FB3105">
        <w:rPr>
          <w:rFonts w:ascii="Arial" w:hAnsi="Arial" w:cs="David"/>
          <w:rtl/>
        </w:rPr>
        <w:tab/>
        <w:t xml:space="preserve">יש קונצנזוס, אזי אני מצביע. </w:t>
      </w:r>
    </w:p>
    <w:p w14:paraId="0037BAA8" w14:textId="77777777" w:rsidR="00FB3105" w:rsidRPr="00FB3105" w:rsidRDefault="00FB3105" w:rsidP="00FB3105">
      <w:pPr>
        <w:bidi/>
        <w:jc w:val="both"/>
        <w:rPr>
          <w:rFonts w:ascii="Arial" w:hAnsi="Arial" w:cs="David"/>
          <w:rtl/>
        </w:rPr>
      </w:pPr>
    </w:p>
    <w:p w14:paraId="75007D25" w14:textId="77777777" w:rsidR="00FB3105" w:rsidRPr="00FB3105" w:rsidRDefault="00FB3105" w:rsidP="00FB3105">
      <w:pPr>
        <w:bidi/>
        <w:jc w:val="both"/>
        <w:rPr>
          <w:rFonts w:ascii="Arial" w:hAnsi="Arial" w:cs="David"/>
          <w:rtl/>
        </w:rPr>
      </w:pP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2ECDE489" w14:textId="77777777" w:rsidR="00FB3105" w:rsidRPr="00FB3105" w:rsidRDefault="00FB3105" w:rsidP="00FB3105">
      <w:pPr>
        <w:bidi/>
        <w:jc w:val="both"/>
        <w:rPr>
          <w:rFonts w:ascii="Arial" w:hAnsi="Arial" w:cs="David"/>
          <w:rtl/>
        </w:rPr>
      </w:pPr>
    </w:p>
    <w:p w14:paraId="2BC539CE"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נגד הקונצנזוס. </w:t>
      </w:r>
    </w:p>
    <w:p w14:paraId="48476C1A"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70AFA3B" w14:textId="77777777" w:rsidR="00FB3105" w:rsidRPr="00FB3105" w:rsidRDefault="00FB3105" w:rsidP="00FB3105">
      <w:pPr>
        <w:bidi/>
        <w:jc w:val="both"/>
        <w:rPr>
          <w:rFonts w:ascii="Arial" w:hAnsi="Arial" w:cs="David"/>
          <w:rtl/>
        </w:rPr>
      </w:pPr>
    </w:p>
    <w:p w14:paraId="7B2EB300" w14:textId="77777777" w:rsidR="00FB3105" w:rsidRPr="00FB3105" w:rsidRDefault="00FB3105" w:rsidP="00FB3105">
      <w:pPr>
        <w:bidi/>
        <w:jc w:val="both"/>
        <w:rPr>
          <w:rFonts w:ascii="Arial" w:hAnsi="Arial" w:cs="David"/>
          <w:rtl/>
        </w:rPr>
      </w:pPr>
      <w:r w:rsidRPr="00FB3105">
        <w:rPr>
          <w:rFonts w:ascii="Arial" w:hAnsi="Arial" w:cs="David"/>
          <w:rtl/>
        </w:rPr>
        <w:tab/>
        <w:t>מי בעד סעיפים 6 ו-7, ירים את ידו. מי נגד? מי נמנע?</w:t>
      </w:r>
    </w:p>
    <w:p w14:paraId="4995F3B8" w14:textId="77777777" w:rsidR="00FB3105" w:rsidRPr="00FB3105" w:rsidRDefault="00FB3105" w:rsidP="00FB3105">
      <w:pPr>
        <w:bidi/>
        <w:jc w:val="both"/>
        <w:rPr>
          <w:rFonts w:ascii="Arial" w:hAnsi="Arial" w:cs="David"/>
          <w:b/>
          <w:bCs/>
          <w:rtl/>
        </w:rPr>
      </w:pPr>
      <w:r w:rsidRPr="00FB3105">
        <w:rPr>
          <w:rFonts w:ascii="Arial" w:hAnsi="Arial" w:cs="David"/>
          <w:rtl/>
        </w:rPr>
        <w:br/>
      </w:r>
      <w:r w:rsidRPr="00FB3105">
        <w:rPr>
          <w:rFonts w:ascii="Arial" w:hAnsi="Arial" w:cs="David"/>
          <w:b/>
          <w:bCs/>
          <w:rtl/>
        </w:rPr>
        <w:t>ה צ ב ע ה</w:t>
      </w:r>
    </w:p>
    <w:p w14:paraId="18B3C944" w14:textId="77777777" w:rsidR="00FB3105" w:rsidRPr="00FB3105" w:rsidRDefault="00FB3105" w:rsidP="00FB3105">
      <w:pPr>
        <w:bidi/>
        <w:jc w:val="both"/>
        <w:rPr>
          <w:rFonts w:ascii="Arial" w:hAnsi="Arial" w:cs="David"/>
          <w:b/>
          <w:bCs/>
          <w:rtl/>
        </w:rPr>
      </w:pPr>
    </w:p>
    <w:p w14:paraId="443CED00" w14:textId="77777777" w:rsidR="00FB3105" w:rsidRPr="00FB3105" w:rsidRDefault="00FB3105" w:rsidP="00FB3105">
      <w:pPr>
        <w:bidi/>
        <w:jc w:val="both"/>
        <w:rPr>
          <w:rFonts w:ascii="Arial" w:hAnsi="Arial" w:cs="David"/>
          <w:rtl/>
        </w:rPr>
      </w:pPr>
      <w:r w:rsidRPr="00FB3105">
        <w:rPr>
          <w:rFonts w:ascii="Arial" w:hAnsi="Arial" w:cs="David"/>
          <w:rtl/>
        </w:rPr>
        <w:t>בעד סעיפים  6-7     - פה אחד</w:t>
      </w:r>
    </w:p>
    <w:p w14:paraId="705CF4C9" w14:textId="77777777" w:rsidR="00FB3105" w:rsidRPr="00FB3105" w:rsidRDefault="00FB3105" w:rsidP="00FB3105">
      <w:pPr>
        <w:bidi/>
        <w:jc w:val="both"/>
        <w:rPr>
          <w:rFonts w:ascii="Arial" w:hAnsi="Arial" w:cs="David"/>
          <w:rtl/>
        </w:rPr>
      </w:pPr>
    </w:p>
    <w:p w14:paraId="3927B06A"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42A7B3D7" w14:textId="77777777" w:rsidR="00FB3105" w:rsidRPr="00FB3105" w:rsidRDefault="00FB3105" w:rsidP="00FB3105">
      <w:pPr>
        <w:bidi/>
        <w:jc w:val="both"/>
        <w:rPr>
          <w:rFonts w:ascii="Arial" w:hAnsi="Arial" w:cs="David"/>
          <w:u w:val="single"/>
          <w:rtl/>
        </w:rPr>
      </w:pPr>
    </w:p>
    <w:p w14:paraId="36AB1712" w14:textId="77777777" w:rsidR="00FB3105" w:rsidRPr="00FB3105" w:rsidRDefault="00FB3105" w:rsidP="00FB3105">
      <w:pPr>
        <w:bidi/>
        <w:jc w:val="both"/>
        <w:rPr>
          <w:rFonts w:ascii="Arial" w:hAnsi="Arial" w:cs="David"/>
          <w:rtl/>
        </w:rPr>
      </w:pPr>
      <w:r w:rsidRPr="00FB3105">
        <w:rPr>
          <w:rFonts w:ascii="Arial" w:hAnsi="Arial" w:cs="David"/>
          <w:rtl/>
        </w:rPr>
        <w:tab/>
        <w:t xml:space="preserve">סעיפים 6 ו-7 עברו, ללא הסתייגויות. </w:t>
      </w:r>
    </w:p>
    <w:p w14:paraId="5CA0F0D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2543759E" w14:textId="77777777" w:rsidR="00FB3105" w:rsidRPr="00FB3105" w:rsidRDefault="00FB3105" w:rsidP="00FB3105">
      <w:pPr>
        <w:bidi/>
        <w:jc w:val="both"/>
        <w:rPr>
          <w:rFonts w:ascii="Arial" w:hAnsi="Arial" w:cs="David"/>
          <w:rtl/>
        </w:rPr>
      </w:pPr>
    </w:p>
    <w:p w14:paraId="2803F342" w14:textId="77777777" w:rsidR="00FB3105" w:rsidRPr="00FB3105" w:rsidRDefault="00FB3105" w:rsidP="00FB3105">
      <w:pPr>
        <w:bidi/>
        <w:jc w:val="both"/>
        <w:rPr>
          <w:rFonts w:ascii="Arial" w:hAnsi="Arial" w:cs="David"/>
          <w:rtl/>
        </w:rPr>
      </w:pPr>
      <w:r w:rsidRPr="00FB3105">
        <w:rPr>
          <w:rFonts w:ascii="Arial" w:hAnsi="Arial" w:cs="David"/>
          <w:rtl/>
        </w:rPr>
        <w:tab/>
        <w:t>האם ההחלטה תונח על שולחן הכנסת, או שממתינים?</w:t>
      </w:r>
    </w:p>
    <w:p w14:paraId="3A98020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74933C61" w14:textId="77777777" w:rsidR="00FB3105" w:rsidRPr="00FB3105" w:rsidRDefault="00FB3105" w:rsidP="00FB3105">
      <w:pPr>
        <w:bidi/>
        <w:jc w:val="both"/>
        <w:rPr>
          <w:rFonts w:ascii="Arial" w:hAnsi="Arial" w:cs="David"/>
          <w:rtl/>
        </w:rPr>
      </w:pPr>
    </w:p>
    <w:p w14:paraId="4F805404" w14:textId="77777777" w:rsidR="00FB3105" w:rsidRPr="00FB3105" w:rsidRDefault="00FB3105" w:rsidP="00FB3105">
      <w:pPr>
        <w:bidi/>
        <w:jc w:val="both"/>
        <w:rPr>
          <w:rFonts w:ascii="Arial" w:hAnsi="Arial" w:cs="David"/>
          <w:rtl/>
        </w:rPr>
      </w:pPr>
      <w:r w:rsidRPr="00FB3105">
        <w:rPr>
          <w:rFonts w:ascii="Arial" w:hAnsi="Arial" w:cs="David"/>
          <w:rtl/>
        </w:rPr>
        <w:tab/>
        <w:t xml:space="preserve">ממתינים. </w:t>
      </w:r>
    </w:p>
    <w:p w14:paraId="0924042F"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5C133AD" w14:textId="77777777" w:rsidR="00FB3105" w:rsidRPr="00FB3105" w:rsidRDefault="00FB3105" w:rsidP="00FB3105">
      <w:pPr>
        <w:bidi/>
        <w:jc w:val="both"/>
        <w:rPr>
          <w:rFonts w:ascii="Arial" w:hAnsi="Arial" w:cs="David"/>
          <w:rtl/>
        </w:rPr>
      </w:pPr>
    </w:p>
    <w:p w14:paraId="1FE83AF5" w14:textId="77777777" w:rsidR="00FB3105" w:rsidRPr="00FB3105" w:rsidRDefault="00FB3105" w:rsidP="00FB3105">
      <w:pPr>
        <w:bidi/>
        <w:jc w:val="both"/>
        <w:rPr>
          <w:rFonts w:ascii="Arial" w:hAnsi="Arial" w:cs="David"/>
          <w:rtl/>
        </w:rPr>
      </w:pPr>
      <w:r w:rsidRPr="00FB3105">
        <w:rPr>
          <w:rFonts w:ascii="Arial" w:hAnsi="Arial" w:cs="David"/>
          <w:rtl/>
        </w:rPr>
        <w:tab/>
        <w:t xml:space="preserve">ממתינים עד שנדון בסעיף 5. חבר הכנסת </w:t>
      </w:r>
      <w:proofErr w:type="spellStart"/>
      <w:r w:rsidRPr="00FB3105">
        <w:rPr>
          <w:rFonts w:ascii="Arial" w:hAnsi="Arial" w:cs="David"/>
          <w:rtl/>
        </w:rPr>
        <w:t>מרגי</w:t>
      </w:r>
      <w:proofErr w:type="spellEnd"/>
      <w:r w:rsidRPr="00FB3105">
        <w:rPr>
          <w:rFonts w:ascii="Arial" w:hAnsi="Arial" w:cs="David"/>
          <w:rtl/>
        </w:rPr>
        <w:t xml:space="preserve"> ודאי יגיש לנו הצעות כאלה ואחרות, אולי גם חברי כנסת אחרים, ונדון בהצעות הללו, כמו בהצעות האלה, ונצביע לאחר מכן. </w:t>
      </w:r>
    </w:p>
    <w:p w14:paraId="2B2A8AF1" w14:textId="77777777" w:rsidR="00FB3105" w:rsidRPr="00FB3105" w:rsidRDefault="00FB3105" w:rsidP="00FB3105">
      <w:pPr>
        <w:bidi/>
        <w:jc w:val="both"/>
        <w:rPr>
          <w:rFonts w:ascii="Arial" w:hAnsi="Arial" w:cs="David"/>
          <w:rtl/>
        </w:rPr>
      </w:pPr>
    </w:p>
    <w:p w14:paraId="1A211366" w14:textId="77777777" w:rsidR="00FB3105" w:rsidRPr="00FB3105" w:rsidRDefault="00FB3105" w:rsidP="00FB3105">
      <w:pPr>
        <w:bidi/>
        <w:jc w:val="both"/>
        <w:rPr>
          <w:rFonts w:ascii="Arial" w:hAnsi="Arial" w:cs="David"/>
          <w:rtl/>
        </w:rPr>
      </w:pPr>
      <w:r w:rsidRPr="00FB3105">
        <w:rPr>
          <w:rFonts w:ascii="Arial" w:hAnsi="Arial" w:cs="David"/>
          <w:rtl/>
        </w:rPr>
        <w:tab/>
        <w:t xml:space="preserve">אנחנו עוברים, רבותי, לעמוד 11. </w:t>
      </w:r>
    </w:p>
    <w:p w14:paraId="01F1ED5A"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392B3923" w14:textId="77777777" w:rsidR="00FB3105" w:rsidRPr="00FB3105" w:rsidRDefault="00FB3105" w:rsidP="00FB3105">
      <w:pPr>
        <w:bidi/>
        <w:jc w:val="both"/>
        <w:rPr>
          <w:rFonts w:ascii="Arial" w:hAnsi="Arial" w:cs="David"/>
          <w:rtl/>
        </w:rPr>
      </w:pPr>
    </w:p>
    <w:p w14:paraId="4A3BCA56" w14:textId="77777777" w:rsidR="00FB3105" w:rsidRPr="00FB3105" w:rsidRDefault="00FB3105" w:rsidP="00FB3105">
      <w:pPr>
        <w:bidi/>
        <w:jc w:val="both"/>
        <w:rPr>
          <w:rFonts w:ascii="Arial" w:hAnsi="Arial" w:cs="David"/>
          <w:rtl/>
        </w:rPr>
      </w:pPr>
      <w:r w:rsidRPr="00FB3105">
        <w:rPr>
          <w:rFonts w:ascii="Arial" w:hAnsi="Arial" w:cs="David"/>
          <w:rtl/>
        </w:rPr>
        <w:tab/>
        <w:t>בעמוד 11 אנחנו מבקשים להסדיר את המנגנון החדש של השאילתות הרגילות – מה שאמרתי קודם – שהן יימסרו לפרוטוקול בלבד, בלא צורך בנוכחות חבר הכנסת השואל והשר המשיב.</w:t>
      </w:r>
    </w:p>
    <w:p w14:paraId="72CE0ED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661B765D" w14:textId="77777777" w:rsidR="00FB3105" w:rsidRPr="00FB3105" w:rsidRDefault="00FB3105" w:rsidP="00FB3105">
      <w:pPr>
        <w:bidi/>
        <w:jc w:val="both"/>
        <w:rPr>
          <w:rFonts w:ascii="Arial" w:hAnsi="Arial" w:cs="David"/>
          <w:rtl/>
        </w:rPr>
      </w:pPr>
    </w:p>
    <w:p w14:paraId="4698B32A" w14:textId="77777777" w:rsidR="00FB3105" w:rsidRPr="00FB3105" w:rsidRDefault="00FB3105" w:rsidP="00FB3105">
      <w:pPr>
        <w:bidi/>
        <w:jc w:val="both"/>
        <w:rPr>
          <w:rFonts w:ascii="Arial" w:hAnsi="Arial" w:cs="David"/>
          <w:rtl/>
        </w:rPr>
      </w:pPr>
      <w:r w:rsidRPr="00FB3105">
        <w:rPr>
          <w:rFonts w:ascii="Arial" w:hAnsi="Arial" w:cs="David"/>
          <w:rtl/>
        </w:rPr>
        <w:tab/>
        <w:t xml:space="preserve">זה היה אמור להיות במקביל לתיקון שדיברנו עליו עכשיו. </w:t>
      </w:r>
    </w:p>
    <w:p w14:paraId="6B1E22E1"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7E2CFCA8" w14:textId="77777777" w:rsidR="00FB3105" w:rsidRPr="00FB3105" w:rsidRDefault="00FB3105" w:rsidP="00FB3105">
      <w:pPr>
        <w:bidi/>
        <w:jc w:val="both"/>
        <w:rPr>
          <w:rFonts w:ascii="Arial" w:hAnsi="Arial" w:cs="David"/>
          <w:rtl/>
        </w:rPr>
      </w:pPr>
    </w:p>
    <w:p w14:paraId="1EE5C107" w14:textId="77777777" w:rsidR="00FB3105" w:rsidRPr="00FB3105" w:rsidRDefault="00FB3105" w:rsidP="00FB3105">
      <w:pPr>
        <w:bidi/>
        <w:jc w:val="both"/>
        <w:rPr>
          <w:rFonts w:ascii="Arial" w:hAnsi="Arial" w:cs="David"/>
          <w:rtl/>
        </w:rPr>
      </w:pPr>
      <w:r w:rsidRPr="00FB3105">
        <w:rPr>
          <w:rFonts w:ascii="Arial" w:hAnsi="Arial" w:cs="David"/>
          <w:rtl/>
        </w:rPr>
        <w:tab/>
        <w:t>אפשר להתלות אותו בקבלה של ההחלטה הקודמת, אם יש הסכמה על הדברים.</w:t>
      </w:r>
    </w:p>
    <w:p w14:paraId="6F2AF71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5E562D7B" w14:textId="77777777" w:rsidR="00FB3105" w:rsidRPr="00FB3105" w:rsidRDefault="00FB3105" w:rsidP="00FB3105">
      <w:pPr>
        <w:bidi/>
        <w:jc w:val="both"/>
        <w:rPr>
          <w:rFonts w:ascii="Arial" w:hAnsi="Arial" w:cs="David"/>
          <w:rtl/>
        </w:rPr>
      </w:pPr>
    </w:p>
    <w:p w14:paraId="2B1BB8E7" w14:textId="77777777" w:rsidR="00FB3105" w:rsidRPr="00FB3105" w:rsidRDefault="00FB3105" w:rsidP="00FB3105">
      <w:pPr>
        <w:bidi/>
        <w:jc w:val="both"/>
        <w:rPr>
          <w:rFonts w:ascii="Arial" w:hAnsi="Arial" w:cs="David"/>
          <w:rtl/>
        </w:rPr>
      </w:pPr>
      <w:r w:rsidRPr="00FB3105">
        <w:rPr>
          <w:rFonts w:ascii="Arial" w:hAnsi="Arial" w:cs="David"/>
          <w:rtl/>
        </w:rPr>
        <w:tab/>
        <w:t>כן. אפשר לאשר את זה ולהחליט שזה ייכנס לתוקף רק כשנדון על - - -</w:t>
      </w:r>
    </w:p>
    <w:p w14:paraId="61913B0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1B915AF9" w14:textId="77777777" w:rsidR="00FB3105" w:rsidRPr="00FB3105" w:rsidRDefault="00FB3105" w:rsidP="00FB3105">
      <w:pPr>
        <w:bidi/>
        <w:jc w:val="both"/>
        <w:rPr>
          <w:rFonts w:ascii="Arial" w:hAnsi="Arial" w:cs="David"/>
          <w:rtl/>
        </w:rPr>
      </w:pPr>
    </w:p>
    <w:p w14:paraId="325BD27B" w14:textId="77777777" w:rsidR="00FB3105" w:rsidRPr="00FB3105" w:rsidRDefault="00FB3105" w:rsidP="00FB3105">
      <w:pPr>
        <w:bidi/>
        <w:jc w:val="both"/>
        <w:rPr>
          <w:rFonts w:ascii="Arial" w:hAnsi="Arial" w:cs="David"/>
          <w:rtl/>
        </w:rPr>
      </w:pPr>
      <w:r w:rsidRPr="00FB3105">
        <w:rPr>
          <w:rFonts w:ascii="Arial" w:hAnsi="Arial" w:cs="David"/>
          <w:rtl/>
        </w:rPr>
        <w:tab/>
        <w:t xml:space="preserve"> הפרק הזה לא מייתר בכלל את כל הדיון בסעיף 5?</w:t>
      </w:r>
    </w:p>
    <w:p w14:paraId="07A6923A"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1C4470DF" w14:textId="77777777" w:rsidR="00FB3105" w:rsidRPr="00FB3105" w:rsidRDefault="00FB3105" w:rsidP="00FB3105">
      <w:pPr>
        <w:bidi/>
        <w:jc w:val="both"/>
        <w:rPr>
          <w:rFonts w:ascii="Arial" w:hAnsi="Arial" w:cs="David"/>
          <w:rtl/>
        </w:rPr>
      </w:pPr>
    </w:p>
    <w:p w14:paraId="08AADE87" w14:textId="77777777" w:rsidR="00FB3105" w:rsidRPr="00FB3105" w:rsidRDefault="00FB3105" w:rsidP="00FB3105">
      <w:pPr>
        <w:bidi/>
        <w:jc w:val="both"/>
        <w:rPr>
          <w:rFonts w:ascii="Arial" w:hAnsi="Arial" w:cs="David"/>
          <w:rtl/>
        </w:rPr>
      </w:pPr>
      <w:r w:rsidRPr="00FB3105">
        <w:rPr>
          <w:rFonts w:ascii="Arial" w:hAnsi="Arial" w:cs="David"/>
          <w:rtl/>
        </w:rPr>
        <w:tab/>
        <w:t>לא. מה פתאום.</w:t>
      </w:r>
    </w:p>
    <w:p w14:paraId="1E278769"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6D827A9E" w14:textId="77777777" w:rsidR="00FB3105" w:rsidRPr="00FB3105" w:rsidRDefault="00FB3105" w:rsidP="00FB3105">
      <w:pPr>
        <w:pStyle w:val="Heading5"/>
        <w:rPr>
          <w:rFonts w:ascii="Arial" w:hAnsi="Arial"/>
          <w:rtl/>
        </w:rPr>
      </w:pPr>
    </w:p>
    <w:p w14:paraId="41A6F76F" w14:textId="77777777" w:rsidR="00FB3105" w:rsidRPr="00FB3105" w:rsidRDefault="00FB3105" w:rsidP="00FB3105">
      <w:pPr>
        <w:bidi/>
        <w:jc w:val="both"/>
        <w:rPr>
          <w:rFonts w:ascii="Arial" w:hAnsi="Arial" w:cs="David"/>
          <w:rtl/>
        </w:rPr>
      </w:pPr>
      <w:r w:rsidRPr="00FB3105">
        <w:rPr>
          <w:rFonts w:ascii="Arial" w:hAnsi="Arial" w:cs="David"/>
          <w:rtl/>
        </w:rPr>
        <w:tab/>
        <w:t xml:space="preserve">אלה שאילתות רגילות שרוצים להעביר ישר לפרוטוקול, בלי שהן בכלל יועלו במליאה ובלי שאלה נוספת. </w:t>
      </w:r>
    </w:p>
    <w:p w14:paraId="3D6F36DD"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קריאה:</w:t>
      </w:r>
    </w:p>
    <w:p w14:paraId="6E989872" w14:textId="77777777" w:rsidR="00FB3105" w:rsidRPr="00FB3105" w:rsidRDefault="00FB3105" w:rsidP="00FB3105">
      <w:pPr>
        <w:bidi/>
        <w:jc w:val="both"/>
        <w:rPr>
          <w:rFonts w:ascii="Arial" w:hAnsi="Arial" w:cs="David"/>
          <w:u w:val="single"/>
          <w:rtl/>
        </w:rPr>
      </w:pPr>
    </w:p>
    <w:p w14:paraId="6F1D3749"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לא מסכים לזה.</w:t>
      </w:r>
    </w:p>
    <w:p w14:paraId="4EDEDEA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משה </w:t>
      </w:r>
      <w:proofErr w:type="spellStart"/>
      <w:r w:rsidRPr="00FB3105">
        <w:rPr>
          <w:rFonts w:ascii="Arial" w:hAnsi="Arial" w:cs="David"/>
          <w:u w:val="single"/>
          <w:rtl/>
        </w:rPr>
        <w:t>שרוני</w:t>
      </w:r>
      <w:proofErr w:type="spellEnd"/>
      <w:r w:rsidRPr="00FB3105">
        <w:rPr>
          <w:rFonts w:ascii="Arial" w:hAnsi="Arial" w:cs="David"/>
          <w:u w:val="single"/>
          <w:rtl/>
        </w:rPr>
        <w:t>:</w:t>
      </w:r>
    </w:p>
    <w:p w14:paraId="5711C075" w14:textId="77777777" w:rsidR="00FB3105" w:rsidRPr="00FB3105" w:rsidRDefault="00FB3105" w:rsidP="00FB3105">
      <w:pPr>
        <w:bidi/>
        <w:jc w:val="both"/>
        <w:rPr>
          <w:rFonts w:ascii="Arial" w:hAnsi="Arial" w:cs="David"/>
          <w:rtl/>
        </w:rPr>
      </w:pPr>
    </w:p>
    <w:p w14:paraId="5F111D05" w14:textId="77777777" w:rsidR="00FB3105" w:rsidRPr="00FB3105" w:rsidRDefault="00FB3105" w:rsidP="00FB3105">
      <w:pPr>
        <w:bidi/>
        <w:jc w:val="both"/>
        <w:rPr>
          <w:rFonts w:ascii="Arial" w:hAnsi="Arial" w:cs="David"/>
          <w:rtl/>
        </w:rPr>
      </w:pPr>
      <w:r w:rsidRPr="00FB3105">
        <w:rPr>
          <w:rFonts w:ascii="Arial" w:hAnsi="Arial" w:cs="David"/>
          <w:rtl/>
        </w:rPr>
        <w:tab/>
        <w:t xml:space="preserve"> איפה נשמע דבר כזה?</w:t>
      </w:r>
    </w:p>
    <w:p w14:paraId="2E9344D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2C41DBB" w14:textId="77777777" w:rsidR="00FB3105" w:rsidRPr="00FB3105" w:rsidRDefault="00FB3105" w:rsidP="00FB3105">
      <w:pPr>
        <w:bidi/>
        <w:jc w:val="both"/>
        <w:rPr>
          <w:rFonts w:ascii="Arial" w:hAnsi="Arial" w:cs="David"/>
          <w:rtl/>
        </w:rPr>
      </w:pPr>
    </w:p>
    <w:p w14:paraId="18B568ED"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רוצה לשאול אם יש מישהו מחברי הכנסת שמתנגד לפרוצדורה הזאת, שהשאילתות עוברות ישר לפרוטוקול. </w:t>
      </w:r>
    </w:p>
    <w:p w14:paraId="02870559"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10E4D21F" w14:textId="77777777" w:rsidR="00FB3105" w:rsidRPr="00FB3105" w:rsidRDefault="00FB3105" w:rsidP="00FB3105">
      <w:pPr>
        <w:bidi/>
        <w:jc w:val="both"/>
        <w:rPr>
          <w:rFonts w:ascii="Arial" w:hAnsi="Arial" w:cs="David"/>
          <w:u w:val="single"/>
          <w:rtl/>
        </w:rPr>
      </w:pPr>
    </w:p>
    <w:p w14:paraId="355D97E0" w14:textId="77777777" w:rsidR="00FB3105" w:rsidRPr="00FB3105" w:rsidRDefault="00FB3105" w:rsidP="00FB3105">
      <w:pPr>
        <w:bidi/>
        <w:jc w:val="both"/>
        <w:rPr>
          <w:rFonts w:ascii="Arial" w:hAnsi="Arial" w:cs="David"/>
          <w:rtl/>
        </w:rPr>
      </w:pPr>
      <w:r w:rsidRPr="00FB3105">
        <w:rPr>
          <w:rFonts w:ascii="Arial" w:hAnsi="Arial" w:cs="David"/>
          <w:rtl/>
        </w:rPr>
        <w:tab/>
        <w:t xml:space="preserve"> יש בעיה בעניין הזה – אני בזמנו הערתי על כך. מה שקורה – מגישים את השאילתות הללו, אבל לא תמיד מתאמים עם חברי הכנסת, ואז נוצר מצב לא נעים ששר לא פעם עומד ומשיב לפרוטוקול. אבל, יחד עם זה, אני חושב שכאשר חבר כנסת נמצא – יש לו את ההזדמנות לשאלה נוספת. </w:t>
      </w:r>
    </w:p>
    <w:p w14:paraId="62984816" w14:textId="77777777" w:rsidR="00FB3105" w:rsidRPr="00FB3105" w:rsidRDefault="00FB3105" w:rsidP="00FB3105">
      <w:pPr>
        <w:bidi/>
        <w:jc w:val="both"/>
        <w:rPr>
          <w:rFonts w:ascii="Arial" w:hAnsi="Arial" w:cs="David"/>
          <w:rtl/>
        </w:rPr>
      </w:pPr>
    </w:p>
    <w:p w14:paraId="07125A6C" w14:textId="77777777" w:rsidR="00FB3105" w:rsidRPr="00FB3105" w:rsidRDefault="00FB3105" w:rsidP="00FB3105">
      <w:pPr>
        <w:bidi/>
        <w:jc w:val="both"/>
        <w:rPr>
          <w:rFonts w:ascii="Arial" w:hAnsi="Arial" w:cs="David"/>
          <w:rtl/>
        </w:rPr>
      </w:pPr>
      <w:r w:rsidRPr="00FB3105">
        <w:rPr>
          <w:rFonts w:ascii="Arial" w:hAnsi="Arial" w:cs="David"/>
          <w:rtl/>
        </w:rPr>
        <w:tab/>
        <w:t xml:space="preserve">בעצם, מה שעושים כאן – מבטלים לגמרי את מוסד השאילתא הישירה. אני חושב שבכל זאת צריך להשאיר את זה במתכונת הנוכחית. </w:t>
      </w:r>
    </w:p>
    <w:p w14:paraId="6623A05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7FCA67BD" w14:textId="77777777" w:rsidR="00FB3105" w:rsidRPr="00FB3105" w:rsidRDefault="00FB3105" w:rsidP="00FB3105">
      <w:pPr>
        <w:bidi/>
        <w:jc w:val="both"/>
        <w:rPr>
          <w:rFonts w:ascii="Arial" w:hAnsi="Arial" w:cs="David"/>
          <w:rtl/>
        </w:rPr>
      </w:pPr>
    </w:p>
    <w:p w14:paraId="12FACAD4" w14:textId="77777777" w:rsidR="00FB3105" w:rsidRPr="00FB3105" w:rsidRDefault="00FB3105" w:rsidP="00FB3105">
      <w:pPr>
        <w:bidi/>
        <w:jc w:val="both"/>
        <w:rPr>
          <w:rFonts w:ascii="Arial" w:hAnsi="Arial" w:cs="David"/>
          <w:rtl/>
        </w:rPr>
      </w:pPr>
      <w:r w:rsidRPr="00FB3105">
        <w:rPr>
          <w:rFonts w:ascii="Arial" w:hAnsi="Arial" w:cs="David"/>
          <w:rtl/>
        </w:rPr>
        <w:tab/>
        <w:t>לא ישירה. רגילה.</w:t>
      </w:r>
    </w:p>
    <w:p w14:paraId="3A43E29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5958577A" w14:textId="77777777" w:rsidR="00FB3105" w:rsidRPr="00FB3105" w:rsidRDefault="00FB3105" w:rsidP="00FB3105">
      <w:pPr>
        <w:bidi/>
        <w:jc w:val="both"/>
        <w:rPr>
          <w:rFonts w:ascii="Arial" w:hAnsi="Arial" w:cs="David"/>
          <w:rtl/>
        </w:rPr>
      </w:pPr>
    </w:p>
    <w:p w14:paraId="2D20CBFF" w14:textId="77777777" w:rsidR="00FB3105" w:rsidRPr="00FB3105" w:rsidRDefault="00FB3105" w:rsidP="00FB3105">
      <w:pPr>
        <w:bidi/>
        <w:jc w:val="both"/>
        <w:rPr>
          <w:rFonts w:ascii="Arial" w:hAnsi="Arial" w:cs="David"/>
          <w:rtl/>
        </w:rPr>
      </w:pPr>
      <w:r w:rsidRPr="00FB3105">
        <w:rPr>
          <w:rFonts w:ascii="Arial" w:hAnsi="Arial" w:cs="David"/>
          <w:rtl/>
        </w:rPr>
        <w:tab/>
        <w:t xml:space="preserve">אנחנו לא נוגעים בשאילתא הישירה. השאילתא הישירה היא בכתב. </w:t>
      </w:r>
    </w:p>
    <w:p w14:paraId="5E3EC5F5"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293D3D6B" w14:textId="77777777" w:rsidR="00FB3105" w:rsidRPr="00FB3105" w:rsidRDefault="00FB3105" w:rsidP="00FB3105">
      <w:pPr>
        <w:bidi/>
        <w:jc w:val="both"/>
        <w:rPr>
          <w:rFonts w:ascii="Arial" w:hAnsi="Arial" w:cs="David"/>
          <w:u w:val="single"/>
          <w:rtl/>
        </w:rPr>
      </w:pPr>
    </w:p>
    <w:p w14:paraId="2D69FD8D"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חוזר בי, התכוונתי לשאילתא רגילה. אם חברי כנסת נמצאים – הם עולים, ובכל מקרה זה בפרוטוקול, בכל מקרה, ואם חבר הכנסת נמצא, יש לו הזדמנות לשאול שאלה נוספת. למה אתם רוצים למנוע את זה? </w:t>
      </w:r>
    </w:p>
    <w:p w14:paraId="5630CF3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98AEF70" w14:textId="77777777" w:rsidR="00FB3105" w:rsidRPr="00FB3105" w:rsidRDefault="00FB3105" w:rsidP="00FB3105">
      <w:pPr>
        <w:bidi/>
        <w:jc w:val="both"/>
        <w:rPr>
          <w:rFonts w:ascii="Arial" w:hAnsi="Arial" w:cs="David"/>
          <w:rtl/>
        </w:rPr>
      </w:pPr>
    </w:p>
    <w:p w14:paraId="52106FD5" w14:textId="77777777" w:rsidR="00FB3105" w:rsidRPr="00FB3105" w:rsidRDefault="00FB3105" w:rsidP="00FB3105">
      <w:pPr>
        <w:bidi/>
        <w:jc w:val="both"/>
        <w:rPr>
          <w:rFonts w:ascii="Arial" w:hAnsi="Arial" w:cs="David"/>
          <w:rtl/>
        </w:rPr>
      </w:pPr>
      <w:r w:rsidRPr="00FB3105">
        <w:rPr>
          <w:rFonts w:ascii="Arial" w:hAnsi="Arial" w:cs="David"/>
          <w:rtl/>
        </w:rPr>
        <w:tab/>
        <w:t xml:space="preserve">לא. היום, כשחבר כנסת לא נמצא – זה עובר לפרוטוקול. </w:t>
      </w:r>
    </w:p>
    <w:p w14:paraId="5B9F178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01570F2F" w14:textId="77777777" w:rsidR="00FB3105" w:rsidRPr="00FB3105" w:rsidRDefault="00FB3105" w:rsidP="00FB3105">
      <w:pPr>
        <w:bidi/>
        <w:jc w:val="both"/>
        <w:rPr>
          <w:rFonts w:ascii="Arial" w:hAnsi="Arial" w:cs="David"/>
          <w:u w:val="single"/>
          <w:rtl/>
        </w:rPr>
      </w:pPr>
    </w:p>
    <w:p w14:paraId="03EE2FD5" w14:textId="77777777" w:rsidR="00FB3105" w:rsidRPr="00FB3105" w:rsidRDefault="00FB3105" w:rsidP="00FB3105">
      <w:pPr>
        <w:bidi/>
        <w:jc w:val="both"/>
        <w:rPr>
          <w:rFonts w:ascii="Arial" w:hAnsi="Arial" w:cs="David"/>
          <w:rtl/>
        </w:rPr>
      </w:pPr>
      <w:r w:rsidRPr="00FB3105">
        <w:rPr>
          <w:rFonts w:ascii="Arial" w:hAnsi="Arial" w:cs="David"/>
          <w:rtl/>
        </w:rPr>
        <w:tab/>
        <w:t xml:space="preserve"> יש לו הזדמנות לקבל הבהרות נוספות. </w:t>
      </w:r>
    </w:p>
    <w:p w14:paraId="63ADA2DE"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174E1598" w14:textId="77777777" w:rsidR="00FB3105" w:rsidRPr="00FB3105" w:rsidRDefault="00FB3105" w:rsidP="00FB3105">
      <w:pPr>
        <w:bidi/>
        <w:jc w:val="both"/>
        <w:rPr>
          <w:rFonts w:ascii="Arial" w:hAnsi="Arial" w:cs="David"/>
          <w:u w:val="single"/>
          <w:rtl/>
        </w:rPr>
      </w:pPr>
    </w:p>
    <w:p w14:paraId="299F34DF" w14:textId="77777777" w:rsidR="00FB3105" w:rsidRPr="00FB3105" w:rsidRDefault="00FB3105" w:rsidP="00FB3105">
      <w:pPr>
        <w:bidi/>
        <w:jc w:val="both"/>
        <w:rPr>
          <w:rFonts w:ascii="Arial" w:hAnsi="Arial" w:cs="David"/>
          <w:rtl/>
        </w:rPr>
      </w:pPr>
      <w:r w:rsidRPr="00FB3105">
        <w:rPr>
          <w:rFonts w:ascii="Arial" w:hAnsi="Arial" w:cs="David"/>
          <w:rtl/>
        </w:rPr>
        <w:tab/>
        <w:t xml:space="preserve"> זה תמריץ לא להיות בכנסת, דרך אגב. </w:t>
      </w:r>
    </w:p>
    <w:p w14:paraId="5BBC21E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5B6CB0E5" w14:textId="77777777" w:rsidR="00FB3105" w:rsidRPr="00FB3105" w:rsidRDefault="00FB3105" w:rsidP="00FB3105">
      <w:pPr>
        <w:bidi/>
        <w:jc w:val="both"/>
        <w:rPr>
          <w:rFonts w:ascii="Arial" w:hAnsi="Arial" w:cs="David"/>
          <w:u w:val="single"/>
          <w:rtl/>
        </w:rPr>
      </w:pPr>
    </w:p>
    <w:p w14:paraId="73CB1A34"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לא הייתי מציע לבטל את זה. אני מבקש להוסיף הערה אחת. אני מאוד מבקש – בעניין הזה צריך להודיע לאותם חברי כנסת שיש להם את השאילתא, שזה יעלה בשבוע הבא, שזה יעלה מחר, ואז נהיה נוכחים.</w:t>
      </w:r>
    </w:p>
    <w:p w14:paraId="51B9350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4933216F" w14:textId="77777777" w:rsidR="00FB3105" w:rsidRPr="00FB3105" w:rsidRDefault="00FB3105" w:rsidP="00FB3105">
      <w:pPr>
        <w:bidi/>
        <w:jc w:val="both"/>
        <w:rPr>
          <w:rFonts w:ascii="Arial" w:hAnsi="Arial" w:cs="David"/>
          <w:rtl/>
        </w:rPr>
      </w:pPr>
    </w:p>
    <w:p w14:paraId="49967065" w14:textId="77777777" w:rsidR="00FB3105" w:rsidRPr="00FB3105" w:rsidRDefault="00FB3105" w:rsidP="00FB3105">
      <w:pPr>
        <w:bidi/>
        <w:jc w:val="both"/>
        <w:rPr>
          <w:rFonts w:ascii="Arial" w:hAnsi="Arial" w:cs="David"/>
          <w:rtl/>
        </w:rPr>
      </w:pPr>
      <w:r w:rsidRPr="00FB3105">
        <w:rPr>
          <w:rFonts w:ascii="Arial" w:hAnsi="Arial" w:cs="David"/>
          <w:rtl/>
        </w:rPr>
        <w:tab/>
        <w:t xml:space="preserve"> להגיד מחר זאת לא התרעה מספיקה. </w:t>
      </w:r>
    </w:p>
    <w:p w14:paraId="2B62C110" w14:textId="77777777" w:rsidR="00FB3105" w:rsidRPr="00FB3105" w:rsidRDefault="00FB3105" w:rsidP="00FB3105">
      <w:pPr>
        <w:bidi/>
        <w:jc w:val="both"/>
        <w:rPr>
          <w:rFonts w:ascii="Arial" w:hAnsi="Arial" w:cs="David"/>
          <w:rtl/>
        </w:rPr>
      </w:pPr>
    </w:p>
    <w:p w14:paraId="06954BA6"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בניגוד למה שאמרה חברתי, חברת הכנסת </w:t>
      </w:r>
      <w:proofErr w:type="spellStart"/>
      <w:r w:rsidRPr="00FB3105">
        <w:rPr>
          <w:rFonts w:ascii="Arial" w:hAnsi="Arial" w:cs="David"/>
          <w:rtl/>
        </w:rPr>
        <w:t>יחימוביץ</w:t>
      </w:r>
      <w:proofErr w:type="spellEnd"/>
      <w:r w:rsidRPr="00FB3105">
        <w:rPr>
          <w:rFonts w:ascii="Arial" w:hAnsi="Arial" w:cs="David"/>
          <w:rtl/>
        </w:rPr>
        <w:t>', בנושא הקודם – אין כאן מגמה להחליש את חברי הכנסת. זה בא ממקום טוב, אני יודע מאיפה זה בא, אנחנו כולנו ערים למצב.</w:t>
      </w:r>
    </w:p>
    <w:p w14:paraId="2883C1B3" w14:textId="77777777" w:rsidR="00FB3105" w:rsidRPr="00FB3105" w:rsidRDefault="00FB3105" w:rsidP="00FB3105">
      <w:pPr>
        <w:bidi/>
        <w:ind w:firstLine="567"/>
        <w:jc w:val="both"/>
        <w:rPr>
          <w:rFonts w:ascii="Arial" w:hAnsi="Arial" w:cs="David"/>
          <w:rtl/>
        </w:rPr>
      </w:pPr>
    </w:p>
    <w:p w14:paraId="61AAB1D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כולנו ערים גם למה שקורה בסדר-היום של הכנסת. מי שהיה </w:t>
      </w:r>
      <w:proofErr w:type="spellStart"/>
      <w:r w:rsidRPr="00FB3105">
        <w:rPr>
          <w:rFonts w:ascii="Arial" w:hAnsi="Arial" w:cs="David"/>
          <w:rtl/>
        </w:rPr>
        <w:t>בכנסות</w:t>
      </w:r>
      <w:proofErr w:type="spellEnd"/>
      <w:r w:rsidRPr="00FB3105">
        <w:rPr>
          <w:rFonts w:ascii="Arial" w:hAnsi="Arial" w:cs="David"/>
          <w:rtl/>
        </w:rPr>
        <w:t xml:space="preserve"> קודמות, מי שעקב- סדרי-היום הולכים ומתקצרים, נעשים עקרים. רבע שעה, 20 דקות ראשונות של סדר-היום מלאים אוויר, מלא מתח, ואחרי כן אתה מרגיש כאילו הוציאו את הרוח מהמפרשים – כל הלחץ יורד והכול ב"דאון".</w:t>
      </w:r>
    </w:p>
    <w:p w14:paraId="6C7464D5" w14:textId="77777777" w:rsidR="00FB3105" w:rsidRPr="00FB3105" w:rsidRDefault="00FB3105" w:rsidP="00FB3105">
      <w:pPr>
        <w:bidi/>
        <w:ind w:firstLine="567"/>
        <w:jc w:val="both"/>
        <w:rPr>
          <w:rFonts w:ascii="Arial" w:hAnsi="Arial" w:cs="David"/>
          <w:rtl/>
        </w:rPr>
      </w:pPr>
    </w:p>
    <w:p w14:paraId="484D2B47"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אז נמסור גם את זה לפרוטוקול, ואת ההצעות לסדר-יום נעביר ישר לוועדות – ואז באמת השגנו את המטרה. המטרה הפוכה ממה שרצינו. </w:t>
      </w:r>
    </w:p>
    <w:p w14:paraId="53820BD9"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F0D617E" w14:textId="77777777" w:rsidR="00FB3105" w:rsidRPr="00FB3105" w:rsidRDefault="00FB3105" w:rsidP="00FB3105">
      <w:pPr>
        <w:pStyle w:val="Heading5"/>
        <w:rPr>
          <w:rFonts w:ascii="Arial" w:hAnsi="Arial"/>
          <w:rtl/>
        </w:rPr>
      </w:pPr>
    </w:p>
    <w:p w14:paraId="7F61FA8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אכן, יש בעיה בעניין השאילתות הרגילות, ואנחנו עדים לא פעם למצב שבו חברי הכנסת שהגישו את השאילתות לא נמצאים. הסיבה המרכזית לכך שהדבר קורה היא שאנחנו נאלצים לחכות – במקרה הטוב – ארבעה חודשים לתשובה מהשר, במקרה הגרוע לשנה וחצי. אני קיבלתי תשובה לשאילתא שהגשתי לשר האוצר לפני שנה ושלושה חודשים, בשבוע שעבר. </w:t>
      </w:r>
    </w:p>
    <w:p w14:paraId="6CD62D5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F966A4C" w14:textId="77777777" w:rsidR="00FB3105" w:rsidRPr="00FB3105" w:rsidRDefault="00FB3105" w:rsidP="00FB3105">
      <w:pPr>
        <w:bidi/>
        <w:ind w:firstLine="567"/>
        <w:jc w:val="both"/>
        <w:rPr>
          <w:rFonts w:ascii="Arial" w:hAnsi="Arial" w:cs="David"/>
          <w:rtl/>
        </w:rPr>
      </w:pPr>
    </w:p>
    <w:p w14:paraId="7878E403" w14:textId="77777777" w:rsidR="00FB3105" w:rsidRPr="00FB3105" w:rsidRDefault="00FB3105" w:rsidP="00FB3105">
      <w:pPr>
        <w:bidi/>
        <w:ind w:firstLine="567"/>
        <w:jc w:val="both"/>
        <w:rPr>
          <w:rFonts w:ascii="Arial" w:hAnsi="Arial" w:cs="David"/>
          <w:rtl/>
        </w:rPr>
      </w:pPr>
      <w:r w:rsidRPr="00FB3105">
        <w:rPr>
          <w:rFonts w:ascii="Arial" w:hAnsi="Arial" w:cs="David"/>
          <w:rtl/>
        </w:rPr>
        <w:t>אני לא מאמין. ושתקת שנה ושלושה חודשים?</w:t>
      </w:r>
    </w:p>
    <w:p w14:paraId="50D0316A"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5E047FC1" w14:textId="77777777" w:rsidR="00FB3105" w:rsidRPr="00FB3105" w:rsidRDefault="00FB3105" w:rsidP="00FB3105">
      <w:pPr>
        <w:bidi/>
        <w:jc w:val="both"/>
        <w:rPr>
          <w:rFonts w:ascii="Arial" w:hAnsi="Arial" w:cs="David"/>
          <w:u w:val="single"/>
          <w:rtl/>
        </w:rPr>
      </w:pPr>
    </w:p>
    <w:p w14:paraId="6DA5FD8E" w14:textId="77777777" w:rsidR="00FB3105" w:rsidRPr="00FB3105" w:rsidRDefault="00FB3105" w:rsidP="00FB3105">
      <w:pPr>
        <w:bidi/>
        <w:ind w:firstLine="567"/>
        <w:jc w:val="both"/>
        <w:rPr>
          <w:rFonts w:ascii="Arial" w:hAnsi="Arial" w:cs="David"/>
          <w:rtl/>
        </w:rPr>
      </w:pPr>
      <w:r w:rsidRPr="00FB3105">
        <w:rPr>
          <w:rFonts w:ascii="Arial" w:hAnsi="Arial" w:cs="David"/>
          <w:rtl/>
        </w:rPr>
        <w:t>ומתי זה עולה? בסוף סדר-היום.</w:t>
      </w:r>
    </w:p>
    <w:p w14:paraId="13FD26C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71C45875" w14:textId="77777777" w:rsidR="00FB3105" w:rsidRPr="00FB3105" w:rsidRDefault="00FB3105" w:rsidP="00FB3105">
      <w:pPr>
        <w:pStyle w:val="Heading5"/>
        <w:rPr>
          <w:rFonts w:ascii="Arial" w:hAnsi="Arial"/>
          <w:rtl/>
        </w:rPr>
      </w:pPr>
    </w:p>
    <w:p w14:paraId="1482700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הסיבה לזילות במוסד השאילתא היא בדיוק הסיבה הזאת – שהשרים לוקחים לעצמם את הזמן, לא נקראים לסדר. הם נוהגים בניגוד לתקנון, ולוּ מזכירות הכנסת או יושבת-ראש הכנסת, היו מגלים יותר אסרטיביות בתביעה מהשרים לענות לשאילתות הרגילות – אז כל המוסד הזה היה מקבל פנים אחרות. </w:t>
      </w:r>
    </w:p>
    <w:p w14:paraId="6B0F6E4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A05FE5E" w14:textId="77777777" w:rsidR="00FB3105" w:rsidRPr="00FB3105" w:rsidRDefault="00FB3105" w:rsidP="00FB3105">
      <w:pPr>
        <w:bidi/>
        <w:ind w:firstLine="567"/>
        <w:jc w:val="both"/>
        <w:rPr>
          <w:rFonts w:ascii="Arial" w:hAnsi="Arial" w:cs="David"/>
          <w:rtl/>
        </w:rPr>
      </w:pPr>
    </w:p>
    <w:p w14:paraId="62FC4A11" w14:textId="77777777" w:rsidR="00FB3105" w:rsidRPr="00FB3105" w:rsidRDefault="00FB3105" w:rsidP="00FB3105">
      <w:pPr>
        <w:bidi/>
        <w:ind w:firstLine="567"/>
        <w:jc w:val="both"/>
        <w:rPr>
          <w:rFonts w:ascii="Arial" w:hAnsi="Arial" w:cs="David"/>
          <w:rtl/>
        </w:rPr>
      </w:pPr>
      <w:r w:rsidRPr="00FB3105">
        <w:rPr>
          <w:rFonts w:ascii="Arial" w:hAnsi="Arial" w:cs="David"/>
          <w:rtl/>
        </w:rPr>
        <w:t>קודם כול, אני רוצה לומר שיושבת-ראש - - -</w:t>
      </w:r>
    </w:p>
    <w:p w14:paraId="03B259E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6C309437" w14:textId="77777777" w:rsidR="00FB3105" w:rsidRPr="00FB3105" w:rsidRDefault="00FB3105" w:rsidP="00FB3105">
      <w:pPr>
        <w:pStyle w:val="Heading5"/>
        <w:rPr>
          <w:rFonts w:ascii="Arial" w:hAnsi="Arial"/>
          <w:rtl/>
        </w:rPr>
      </w:pPr>
    </w:p>
    <w:p w14:paraId="1EB2E7E3"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אתה שוב מפסיק אותי. לא, דוד, אני מצטערת. </w:t>
      </w:r>
    </w:p>
    <w:p w14:paraId="5076A42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283C727" w14:textId="77777777" w:rsidR="00FB3105" w:rsidRPr="00FB3105" w:rsidRDefault="00FB3105" w:rsidP="00FB3105">
      <w:pPr>
        <w:bidi/>
        <w:ind w:firstLine="567"/>
        <w:jc w:val="both"/>
        <w:rPr>
          <w:rFonts w:ascii="Arial" w:hAnsi="Arial" w:cs="David"/>
          <w:rtl/>
        </w:rPr>
      </w:pPr>
    </w:p>
    <w:p w14:paraId="447C0759" w14:textId="77777777" w:rsidR="00FB3105" w:rsidRPr="00FB3105" w:rsidRDefault="00FB3105" w:rsidP="00FB3105">
      <w:pPr>
        <w:bidi/>
        <w:ind w:firstLine="567"/>
        <w:jc w:val="both"/>
        <w:rPr>
          <w:rFonts w:ascii="Arial" w:hAnsi="Arial" w:cs="David"/>
          <w:rtl/>
        </w:rPr>
      </w:pPr>
      <w:r w:rsidRPr="00FB3105">
        <w:rPr>
          <w:rFonts w:ascii="Arial" w:hAnsi="Arial" w:cs="David"/>
          <w:rtl/>
        </w:rPr>
        <w:t>מה לעשות, אבל אני יושב-ראש הוועדה. את רוצה להחליף אותי?</w:t>
      </w:r>
    </w:p>
    <w:p w14:paraId="6532B5A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656EA239" w14:textId="77777777" w:rsidR="00FB3105" w:rsidRPr="00FB3105" w:rsidRDefault="00FB3105" w:rsidP="00FB3105">
      <w:pPr>
        <w:pStyle w:val="Heading5"/>
        <w:rPr>
          <w:rFonts w:ascii="Arial" w:hAnsi="Arial"/>
          <w:rtl/>
        </w:rPr>
      </w:pPr>
    </w:p>
    <w:p w14:paraId="60526283" w14:textId="77777777" w:rsidR="00FB3105" w:rsidRPr="00FB3105" w:rsidRDefault="00FB3105" w:rsidP="00FB3105">
      <w:pPr>
        <w:bidi/>
        <w:ind w:firstLine="567"/>
        <w:jc w:val="both"/>
        <w:rPr>
          <w:rFonts w:ascii="Arial" w:hAnsi="Arial" w:cs="David"/>
          <w:rtl/>
        </w:rPr>
      </w:pPr>
      <w:r w:rsidRPr="00FB3105">
        <w:rPr>
          <w:rFonts w:ascii="Arial" w:hAnsi="Arial" w:cs="David"/>
          <w:rtl/>
        </w:rPr>
        <w:t>אבל אתה הופך את זה לשגרה.</w:t>
      </w:r>
    </w:p>
    <w:p w14:paraId="539A147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90F9050" w14:textId="77777777" w:rsidR="00FB3105" w:rsidRPr="00FB3105" w:rsidRDefault="00FB3105" w:rsidP="00FB3105">
      <w:pPr>
        <w:bidi/>
        <w:ind w:firstLine="567"/>
        <w:jc w:val="both"/>
        <w:rPr>
          <w:rFonts w:ascii="Arial" w:hAnsi="Arial" w:cs="David"/>
          <w:rtl/>
        </w:rPr>
      </w:pPr>
    </w:p>
    <w:p w14:paraId="452035AA" w14:textId="77777777" w:rsidR="00FB3105" w:rsidRPr="00FB3105" w:rsidRDefault="00FB3105" w:rsidP="00FB3105">
      <w:pPr>
        <w:bidi/>
        <w:ind w:firstLine="567"/>
        <w:jc w:val="both"/>
        <w:rPr>
          <w:rFonts w:ascii="Arial" w:hAnsi="Arial" w:cs="David"/>
          <w:rtl/>
        </w:rPr>
      </w:pPr>
      <w:r w:rsidRPr="00FB3105">
        <w:rPr>
          <w:rFonts w:ascii="Arial" w:hAnsi="Arial" w:cs="David"/>
          <w:rtl/>
        </w:rPr>
        <w:t>את רוצה להחליף אותי?</w:t>
      </w:r>
    </w:p>
    <w:p w14:paraId="7FB7841C"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E541FB5" w14:textId="77777777" w:rsidR="00FB3105" w:rsidRPr="00FB3105" w:rsidRDefault="00FB3105" w:rsidP="00FB3105">
      <w:pPr>
        <w:pStyle w:val="Heading5"/>
        <w:rPr>
          <w:rFonts w:ascii="Arial" w:hAnsi="Arial"/>
          <w:rtl/>
        </w:rPr>
      </w:pPr>
    </w:p>
    <w:p w14:paraId="3C512E35" w14:textId="77777777" w:rsidR="00FB3105" w:rsidRPr="00FB3105" w:rsidRDefault="00FB3105" w:rsidP="00FB3105">
      <w:pPr>
        <w:bidi/>
        <w:ind w:firstLine="567"/>
        <w:jc w:val="both"/>
        <w:rPr>
          <w:rFonts w:ascii="Arial" w:hAnsi="Arial" w:cs="David"/>
          <w:rtl/>
        </w:rPr>
      </w:pPr>
      <w:r w:rsidRPr="00FB3105">
        <w:rPr>
          <w:rFonts w:ascii="Arial" w:hAnsi="Arial" w:cs="David"/>
          <w:rtl/>
        </w:rPr>
        <w:t>לא. אני רוצה שתתייחס לדברים.</w:t>
      </w:r>
    </w:p>
    <w:p w14:paraId="11667DB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3F1ED36" w14:textId="77777777" w:rsidR="00FB3105" w:rsidRPr="00FB3105" w:rsidRDefault="00FB3105" w:rsidP="00FB3105">
      <w:pPr>
        <w:bidi/>
        <w:ind w:firstLine="567"/>
        <w:jc w:val="both"/>
        <w:rPr>
          <w:rFonts w:ascii="Arial" w:hAnsi="Arial" w:cs="David"/>
          <w:rtl/>
        </w:rPr>
      </w:pPr>
    </w:p>
    <w:p w14:paraId="132603A4" w14:textId="77777777" w:rsidR="00FB3105" w:rsidRPr="00FB3105" w:rsidRDefault="00FB3105" w:rsidP="00FB3105">
      <w:pPr>
        <w:bidi/>
        <w:ind w:firstLine="567"/>
        <w:jc w:val="both"/>
        <w:rPr>
          <w:rFonts w:ascii="Arial" w:hAnsi="Arial" w:cs="David"/>
          <w:rtl/>
        </w:rPr>
      </w:pPr>
      <w:r w:rsidRPr="00FB3105">
        <w:rPr>
          <w:rFonts w:ascii="Arial" w:hAnsi="Arial" w:cs="David"/>
          <w:rtl/>
        </w:rPr>
        <w:t>בסדר, אני מוכן. אני מוכן שאת לצדו של גדעון, אין לי בעיה עם זה.</w:t>
      </w:r>
    </w:p>
    <w:p w14:paraId="346667F2"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57AE7FB0" w14:textId="77777777" w:rsidR="00FB3105" w:rsidRPr="00FB3105" w:rsidRDefault="00FB3105" w:rsidP="00FB3105">
      <w:pPr>
        <w:pStyle w:val="Heading5"/>
        <w:rPr>
          <w:rFonts w:ascii="Arial" w:hAnsi="Arial"/>
          <w:rtl/>
        </w:rPr>
      </w:pPr>
    </w:p>
    <w:p w14:paraId="5C65556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לא. זה לא הוגן. דוד, זה לא הוגן. אתה לא מאפשר לי לגמור משפט אחד. </w:t>
      </w:r>
    </w:p>
    <w:p w14:paraId="368B5CA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B6DC6D6" w14:textId="77777777" w:rsidR="00FB3105" w:rsidRPr="00FB3105" w:rsidRDefault="00FB3105" w:rsidP="00FB3105">
      <w:pPr>
        <w:bidi/>
        <w:ind w:firstLine="567"/>
        <w:jc w:val="both"/>
        <w:rPr>
          <w:rFonts w:ascii="Arial" w:hAnsi="Arial" w:cs="David"/>
          <w:rtl/>
        </w:rPr>
      </w:pPr>
    </w:p>
    <w:p w14:paraId="5D71CF9D"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אאפשר לך, תאמיני לי שאני אאפשר לך. </w:t>
      </w:r>
    </w:p>
    <w:p w14:paraId="7236AC0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6716068" w14:textId="77777777" w:rsidR="00FB3105" w:rsidRPr="00FB3105" w:rsidRDefault="00FB3105" w:rsidP="00FB3105">
      <w:pPr>
        <w:pStyle w:val="Heading5"/>
        <w:rPr>
          <w:rFonts w:ascii="Arial" w:hAnsi="Arial"/>
          <w:rtl/>
        </w:rPr>
      </w:pPr>
    </w:p>
    <w:p w14:paraId="368C388B"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לא, אתה לא מאפשר לי. </w:t>
      </w:r>
    </w:p>
    <w:p w14:paraId="3C62004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6B10D64" w14:textId="77777777" w:rsidR="00FB3105" w:rsidRPr="00FB3105" w:rsidRDefault="00FB3105" w:rsidP="00FB3105">
      <w:pPr>
        <w:bidi/>
        <w:ind w:firstLine="567"/>
        <w:jc w:val="both"/>
        <w:rPr>
          <w:rFonts w:ascii="Arial" w:hAnsi="Arial" w:cs="David"/>
          <w:rtl/>
        </w:rPr>
      </w:pPr>
    </w:p>
    <w:p w14:paraId="215B8341" w14:textId="77777777" w:rsidR="00FB3105" w:rsidRPr="00FB3105" w:rsidRDefault="00FB3105" w:rsidP="00FB3105">
      <w:pPr>
        <w:bidi/>
        <w:ind w:firstLine="567"/>
        <w:jc w:val="both"/>
        <w:rPr>
          <w:rFonts w:ascii="Arial" w:hAnsi="Arial" w:cs="David"/>
          <w:rtl/>
        </w:rPr>
      </w:pPr>
      <w:r w:rsidRPr="00FB3105">
        <w:rPr>
          <w:rFonts w:ascii="Arial" w:hAnsi="Arial" w:cs="David"/>
          <w:rtl/>
        </w:rPr>
        <w:t>יותר מאשר משפט אחד.</w:t>
      </w:r>
    </w:p>
    <w:p w14:paraId="4EC72ADB"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9C3F005" w14:textId="77777777" w:rsidR="00FB3105" w:rsidRPr="00FB3105" w:rsidRDefault="00FB3105" w:rsidP="00FB3105">
      <w:pPr>
        <w:pStyle w:val="Heading5"/>
        <w:rPr>
          <w:rFonts w:ascii="Arial" w:hAnsi="Arial"/>
          <w:rtl/>
        </w:rPr>
      </w:pPr>
    </w:p>
    <w:p w14:paraId="7CDBCF32"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כי בשנייה שאני פותחת את הפה, יש לך מה להגיד. </w:t>
      </w:r>
    </w:p>
    <w:p w14:paraId="17A8BA2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EF985B1" w14:textId="77777777" w:rsidR="00FB3105" w:rsidRPr="00FB3105" w:rsidRDefault="00FB3105" w:rsidP="00FB3105">
      <w:pPr>
        <w:bidi/>
        <w:ind w:firstLine="567"/>
        <w:jc w:val="both"/>
        <w:rPr>
          <w:rFonts w:ascii="Arial" w:hAnsi="Arial" w:cs="David"/>
          <w:rtl/>
        </w:rPr>
      </w:pPr>
    </w:p>
    <w:p w14:paraId="058A9AE4" w14:textId="77777777" w:rsidR="00FB3105" w:rsidRPr="00FB3105" w:rsidRDefault="00FB3105" w:rsidP="00FB3105">
      <w:pPr>
        <w:bidi/>
        <w:ind w:firstLine="567"/>
        <w:jc w:val="both"/>
        <w:rPr>
          <w:rFonts w:ascii="Arial" w:hAnsi="Arial" w:cs="David"/>
          <w:rtl/>
        </w:rPr>
      </w:pPr>
      <w:r w:rsidRPr="00FB3105">
        <w:rPr>
          <w:rFonts w:ascii="Arial" w:hAnsi="Arial" w:cs="David"/>
          <w:rtl/>
        </w:rPr>
        <w:t>לא. מפני שיש דברים שאת צריכה לדעת אותם, כעובדה.</w:t>
      </w:r>
    </w:p>
    <w:p w14:paraId="3164CA29"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2AC5C9E" w14:textId="77777777" w:rsidR="00FB3105" w:rsidRPr="00FB3105" w:rsidRDefault="00FB3105" w:rsidP="00FB3105">
      <w:pPr>
        <w:pStyle w:val="Heading5"/>
        <w:rPr>
          <w:rFonts w:ascii="Arial" w:hAnsi="Arial"/>
          <w:rtl/>
        </w:rPr>
      </w:pPr>
    </w:p>
    <w:p w14:paraId="2969C515"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אז אני אדע אחרי שאני אסיים את דבריי. </w:t>
      </w:r>
    </w:p>
    <w:p w14:paraId="59BA8C7F"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4ACDB1F" w14:textId="77777777" w:rsidR="00FB3105" w:rsidRPr="00FB3105" w:rsidRDefault="00FB3105" w:rsidP="00FB3105">
      <w:pPr>
        <w:bidi/>
        <w:ind w:firstLine="567"/>
        <w:jc w:val="both"/>
        <w:rPr>
          <w:rFonts w:ascii="Arial" w:hAnsi="Arial" w:cs="David"/>
          <w:rtl/>
        </w:rPr>
      </w:pPr>
    </w:p>
    <w:p w14:paraId="565F1F2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מפני שיושבת-ראש הכנסת קוראת לסדר את השרים. </w:t>
      </w:r>
    </w:p>
    <w:p w14:paraId="1A3C2FA2"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11FC205D" w14:textId="77777777" w:rsidR="00FB3105" w:rsidRPr="00FB3105" w:rsidRDefault="00FB3105" w:rsidP="00FB3105">
      <w:pPr>
        <w:pStyle w:val="Heading5"/>
        <w:rPr>
          <w:rFonts w:ascii="Arial" w:hAnsi="Arial"/>
          <w:rtl/>
        </w:rPr>
      </w:pPr>
    </w:p>
    <w:p w14:paraId="10724058"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דוד, אני מאוד מבקשת. אני לא יודעת למה אתה עושה לי את זה. </w:t>
      </w:r>
    </w:p>
    <w:p w14:paraId="0A1B180F"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C76B1BE" w14:textId="77777777" w:rsidR="00FB3105" w:rsidRPr="00FB3105" w:rsidRDefault="00FB3105" w:rsidP="00FB3105">
      <w:pPr>
        <w:bidi/>
        <w:ind w:firstLine="567"/>
        <w:jc w:val="both"/>
        <w:rPr>
          <w:rFonts w:ascii="Arial" w:hAnsi="Arial" w:cs="David"/>
          <w:rtl/>
        </w:rPr>
      </w:pPr>
    </w:p>
    <w:p w14:paraId="008DAC0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לא עושה את זה דווקא לך. </w:t>
      </w:r>
    </w:p>
    <w:p w14:paraId="560C5E01"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37F3CAF" w14:textId="77777777" w:rsidR="00FB3105" w:rsidRPr="00FB3105" w:rsidRDefault="00FB3105" w:rsidP="00FB3105">
      <w:pPr>
        <w:pStyle w:val="Heading5"/>
        <w:rPr>
          <w:rFonts w:ascii="Arial" w:hAnsi="Arial"/>
          <w:rtl/>
        </w:rPr>
      </w:pPr>
    </w:p>
    <w:p w14:paraId="3347CF3B"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אתה פשוט  מפסיק אותי אחרי כל משפט, ואני מאוד מבקשת שתיתן לי לטעון את טיעוני. </w:t>
      </w:r>
    </w:p>
    <w:p w14:paraId="64E5D31D"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FE0E0B7" w14:textId="77777777" w:rsidR="00FB3105" w:rsidRPr="00FB3105" w:rsidRDefault="00FB3105" w:rsidP="00FB3105">
      <w:pPr>
        <w:bidi/>
        <w:ind w:firstLine="567"/>
        <w:jc w:val="both"/>
        <w:rPr>
          <w:rFonts w:ascii="Arial" w:hAnsi="Arial" w:cs="David"/>
          <w:rtl/>
        </w:rPr>
      </w:pPr>
    </w:p>
    <w:p w14:paraId="5119BCD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בבקשה, תטעני. </w:t>
      </w:r>
    </w:p>
    <w:p w14:paraId="636FA288"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CBB2E59" w14:textId="77777777" w:rsidR="00FB3105" w:rsidRPr="00FB3105" w:rsidRDefault="00FB3105" w:rsidP="00FB3105">
      <w:pPr>
        <w:pStyle w:val="Heading5"/>
        <w:rPr>
          <w:rFonts w:ascii="Arial" w:hAnsi="Arial"/>
          <w:rtl/>
        </w:rPr>
      </w:pPr>
    </w:p>
    <w:p w14:paraId="43EDD83C"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וכשאני אסיים – תגיד לי דבר דבור על אופניו, ואני גם אקשיב לך בתשומת-לב, כי אני מעריכה את דעתך. </w:t>
      </w:r>
    </w:p>
    <w:p w14:paraId="168D4FB7" w14:textId="77777777" w:rsidR="00FB3105" w:rsidRPr="00FB3105" w:rsidRDefault="00FB3105" w:rsidP="00FB3105">
      <w:pPr>
        <w:bidi/>
        <w:ind w:firstLine="567"/>
        <w:jc w:val="both"/>
        <w:rPr>
          <w:rFonts w:ascii="Arial" w:hAnsi="Arial" w:cs="David"/>
          <w:rtl/>
        </w:rPr>
      </w:pPr>
    </w:p>
    <w:p w14:paraId="4637D1C2" w14:textId="77777777" w:rsidR="00FB3105" w:rsidRPr="00FB3105" w:rsidRDefault="00FB3105" w:rsidP="00FB3105">
      <w:pPr>
        <w:bidi/>
        <w:ind w:firstLine="567"/>
        <w:jc w:val="both"/>
        <w:rPr>
          <w:rFonts w:ascii="Arial" w:hAnsi="Arial" w:cs="David"/>
          <w:rtl/>
        </w:rPr>
      </w:pPr>
      <w:r w:rsidRPr="00FB3105">
        <w:rPr>
          <w:rFonts w:ascii="Arial" w:hAnsi="Arial" w:cs="David"/>
          <w:rtl/>
        </w:rPr>
        <w:t>אני אומרת שהסנקציות והמאמצים העיקריים היו צריכים להיות מופנים כלפי השרים, שמזלזלים בנו זלזול עמוק, ואכן חבר כנסת שהגיש שאילתא בדם-לבו, במועד מסוים, כשנוקפת לה שנה וחצי והוא שומע על כך באקראי יום קודם – נכון, יהיה לו "</w:t>
      </w:r>
      <w:proofErr w:type="spellStart"/>
      <w:r w:rsidRPr="00FB3105">
        <w:rPr>
          <w:rFonts w:ascii="Arial" w:hAnsi="Arial" w:cs="David"/>
          <w:rtl/>
        </w:rPr>
        <w:t>אינסנטיב</w:t>
      </w:r>
      <w:proofErr w:type="spellEnd"/>
      <w:r w:rsidRPr="00FB3105">
        <w:rPr>
          <w:rFonts w:ascii="Arial" w:hAnsi="Arial" w:cs="David"/>
          <w:rtl/>
        </w:rPr>
        <w:t>" פחות חזק להגיע לשמוע את התשובה, ולכן עיקר המאמצים צריך להיות מופנה למקום הזה.</w:t>
      </w:r>
    </w:p>
    <w:p w14:paraId="6676D4BE" w14:textId="77777777" w:rsidR="00FB3105" w:rsidRPr="00FB3105" w:rsidRDefault="00FB3105" w:rsidP="00FB3105">
      <w:pPr>
        <w:bidi/>
        <w:ind w:firstLine="567"/>
        <w:jc w:val="both"/>
        <w:rPr>
          <w:rFonts w:ascii="Arial" w:hAnsi="Arial" w:cs="David"/>
          <w:rtl/>
        </w:rPr>
      </w:pPr>
    </w:p>
    <w:p w14:paraId="77CC71FC" w14:textId="77777777" w:rsidR="00FB3105" w:rsidRPr="00FB3105" w:rsidRDefault="00FB3105" w:rsidP="00FB3105">
      <w:pPr>
        <w:bidi/>
        <w:ind w:firstLine="567"/>
        <w:jc w:val="both"/>
        <w:rPr>
          <w:rFonts w:ascii="Arial" w:hAnsi="Arial" w:cs="David"/>
          <w:rtl/>
        </w:rPr>
      </w:pPr>
      <w:r w:rsidRPr="00FB3105">
        <w:rPr>
          <w:rFonts w:ascii="Arial" w:hAnsi="Arial" w:cs="David"/>
          <w:rtl/>
        </w:rPr>
        <w:t>הנוהל הזה של העברת השאילתא והתשובה לפרוטוקול – אולי בכלל נבטל את הדיונים במליאה. בואו גם נעביר את הנאומים שלנו בכתב ישר לפרוטוקול, ונוותר על כל המוסד הזה.</w:t>
      </w:r>
    </w:p>
    <w:p w14:paraId="793DBF2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משה </w:t>
      </w:r>
      <w:proofErr w:type="spellStart"/>
      <w:r w:rsidRPr="00FB3105">
        <w:rPr>
          <w:rFonts w:ascii="Arial" w:hAnsi="Arial" w:cs="David"/>
          <w:u w:val="single"/>
          <w:rtl/>
        </w:rPr>
        <w:t>שרוני</w:t>
      </w:r>
      <w:proofErr w:type="spellEnd"/>
      <w:r w:rsidRPr="00FB3105">
        <w:rPr>
          <w:rFonts w:ascii="Arial" w:hAnsi="Arial" w:cs="David"/>
          <w:u w:val="single"/>
          <w:rtl/>
        </w:rPr>
        <w:t>:</w:t>
      </w:r>
    </w:p>
    <w:p w14:paraId="50DAA5D0" w14:textId="77777777" w:rsidR="00FB3105" w:rsidRPr="00FB3105" w:rsidRDefault="00FB3105" w:rsidP="00FB3105">
      <w:pPr>
        <w:bidi/>
        <w:jc w:val="both"/>
        <w:rPr>
          <w:rFonts w:ascii="Arial" w:hAnsi="Arial" w:cs="David"/>
          <w:rtl/>
        </w:rPr>
      </w:pPr>
    </w:p>
    <w:p w14:paraId="6F17FF6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לא. תקבלי ב- </w:t>
      </w:r>
      <w:r w:rsidRPr="00FB3105">
        <w:rPr>
          <w:rFonts w:ascii="Arial" w:hAnsi="Arial" w:cs="David"/>
        </w:rPr>
        <w:t>SMS</w:t>
      </w:r>
      <w:r w:rsidRPr="00FB3105">
        <w:rPr>
          <w:rFonts w:ascii="Arial" w:hAnsi="Arial" w:cs="David"/>
          <w:rtl/>
        </w:rPr>
        <w:t>.</w:t>
      </w:r>
    </w:p>
    <w:p w14:paraId="06AD8F93"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B69B1C6" w14:textId="77777777" w:rsidR="00FB3105" w:rsidRPr="00FB3105" w:rsidRDefault="00FB3105" w:rsidP="00FB3105">
      <w:pPr>
        <w:pStyle w:val="Heading5"/>
        <w:rPr>
          <w:rFonts w:ascii="Arial" w:hAnsi="Arial"/>
          <w:rtl/>
        </w:rPr>
      </w:pPr>
    </w:p>
    <w:p w14:paraId="30D5DBB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נוותר על כל המוסד הזה ששמו מליאת הכנסת. זה דבר שהוא לחלוטין לא ברור לי – להעביר לפרוטוקול במקום לדון במליאה. </w:t>
      </w:r>
    </w:p>
    <w:p w14:paraId="1759B1DA" w14:textId="77777777" w:rsidR="00FB3105" w:rsidRPr="00FB3105" w:rsidRDefault="00FB3105" w:rsidP="00FB3105">
      <w:pPr>
        <w:bidi/>
        <w:ind w:firstLine="567"/>
        <w:jc w:val="both"/>
        <w:rPr>
          <w:rFonts w:ascii="Arial" w:hAnsi="Arial" w:cs="David"/>
          <w:rtl/>
        </w:rPr>
      </w:pPr>
    </w:p>
    <w:p w14:paraId="6708B389"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אגב, אני מסכימה עם כך שצריך לשנות את הנהלים בעניין הזה, אבל לא אנחנו כאן הכתובת. ואם חבר כנסת מקפיד לבוא ולשמוע את התשובות לשאילתות שהוא הגיש – כמוני למשל, או כמו חברי כנסת נוספים – הכורח של השאלה הנוספת הוא פשוט הכרחי, אחרת מדובר בדקלום שהשר מדקלם, בלי לעמת אותו בכלל. אם התשובה שלו אינה נכונה או אינה מדויקת- מה שקורה לפעמים - - </w:t>
      </w:r>
    </w:p>
    <w:p w14:paraId="53DC899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4E96C171" w14:textId="77777777" w:rsidR="00FB3105" w:rsidRPr="00FB3105" w:rsidRDefault="00FB3105" w:rsidP="00FB3105">
      <w:pPr>
        <w:bidi/>
        <w:jc w:val="both"/>
        <w:rPr>
          <w:rFonts w:ascii="Arial" w:hAnsi="Arial" w:cs="David"/>
          <w:u w:val="single"/>
          <w:rtl/>
        </w:rPr>
      </w:pPr>
    </w:p>
    <w:p w14:paraId="0887DB4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מכתיבים להם. </w:t>
      </w:r>
    </w:p>
    <w:p w14:paraId="5EF2FFD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2B4EA46B" w14:textId="77777777" w:rsidR="00FB3105" w:rsidRPr="00FB3105" w:rsidRDefault="00FB3105" w:rsidP="00FB3105">
      <w:pPr>
        <w:pStyle w:val="Heading5"/>
        <w:rPr>
          <w:rFonts w:ascii="Arial" w:hAnsi="Arial"/>
          <w:rtl/>
        </w:rPr>
      </w:pPr>
    </w:p>
    <w:p w14:paraId="03065C4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 - חייבת להיות לנו האופציה להגיד לו: אדוני השר, בעניין הזה לא דייקת, אם תוכל לברר יותר כך וכך. או: אם הבאת לי את התשובה הזאת והזאת על כך וכך נשים שמפוטרות בזמן שהן בטיפולי פוריות, אני רוצה שתסביר לי את המנגנון שגרם לכך, איך אתה מאמין למעסיק שבאופן </w:t>
      </w:r>
      <w:proofErr w:type="spellStart"/>
      <w:r w:rsidRPr="00FB3105">
        <w:rPr>
          <w:rFonts w:ascii="Arial" w:hAnsi="Arial" w:cs="David"/>
          <w:rtl/>
        </w:rPr>
        <w:t>אינוסנטי</w:t>
      </w:r>
      <w:proofErr w:type="spellEnd"/>
      <w:r w:rsidRPr="00FB3105">
        <w:rPr>
          <w:rFonts w:ascii="Arial" w:hAnsi="Arial" w:cs="David"/>
          <w:rtl/>
        </w:rPr>
        <w:t xml:space="preserve"> הוא פיטר את </w:t>
      </w:r>
      <w:proofErr w:type="spellStart"/>
      <w:r w:rsidRPr="00FB3105">
        <w:rPr>
          <w:rFonts w:ascii="Arial" w:hAnsi="Arial" w:cs="David"/>
          <w:rtl/>
        </w:rPr>
        <w:t>האשה</w:t>
      </w:r>
      <w:proofErr w:type="spellEnd"/>
      <w:r w:rsidRPr="00FB3105">
        <w:rPr>
          <w:rFonts w:ascii="Arial" w:hAnsi="Arial" w:cs="David"/>
          <w:rtl/>
        </w:rPr>
        <w:t xml:space="preserve"> ולא כיוון שהיא בטיפולי פוריות. </w:t>
      </w:r>
    </w:p>
    <w:p w14:paraId="260E4371" w14:textId="77777777" w:rsidR="00FB3105" w:rsidRPr="00FB3105" w:rsidRDefault="00FB3105" w:rsidP="00FB3105">
      <w:pPr>
        <w:bidi/>
        <w:ind w:firstLine="567"/>
        <w:jc w:val="both"/>
        <w:rPr>
          <w:rFonts w:ascii="Arial" w:hAnsi="Arial" w:cs="David"/>
          <w:rtl/>
        </w:rPr>
      </w:pPr>
    </w:p>
    <w:p w14:paraId="0C3E1C6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זה בדם-לבו של הדיון במליאה, ואני לא מוכנה לוותר על זה. </w:t>
      </w:r>
    </w:p>
    <w:p w14:paraId="45D33C95" w14:textId="77777777" w:rsidR="00FB3105" w:rsidRPr="00FB3105" w:rsidRDefault="00FB3105" w:rsidP="00FB3105">
      <w:pPr>
        <w:bidi/>
        <w:ind w:firstLine="567"/>
        <w:jc w:val="both"/>
        <w:rPr>
          <w:rFonts w:ascii="Arial" w:hAnsi="Arial" w:cs="David"/>
          <w:rtl/>
        </w:rPr>
      </w:pPr>
    </w:p>
    <w:p w14:paraId="53C7F253"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נקודה נוספת. אני מבינה את ההיגיון הפנימי של המסמך, כלומר אני מבינה באמת שבתום-לב יש ניסיון את "שעת השאלות" להביא כתחליף יותר חי ותוסס למוסד הזה של השאילתא. </w:t>
      </w:r>
    </w:p>
    <w:p w14:paraId="38A83DF5" w14:textId="77777777" w:rsidR="00FB3105" w:rsidRPr="00FB3105" w:rsidRDefault="00FB3105" w:rsidP="00FB3105">
      <w:pPr>
        <w:bidi/>
        <w:ind w:firstLine="567"/>
        <w:jc w:val="both"/>
        <w:rPr>
          <w:rFonts w:ascii="Arial" w:hAnsi="Arial" w:cs="David"/>
          <w:rtl/>
        </w:rPr>
      </w:pPr>
    </w:p>
    <w:p w14:paraId="295DB7B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אבל, אני מציעה דבר אחר. אני מציעה שאם אכן "שעת השאלות" תהפוך באמת ללב-לבו של עניין השאילתות, ותייתר במידה רבה את עניין השאילתות הרגילות, אז נתכנס שוב ונחליט אם להעביר אותן לפרוטוקול. </w:t>
      </w:r>
    </w:p>
    <w:p w14:paraId="0B5EE8C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53145A87" w14:textId="77777777" w:rsidR="00FB3105" w:rsidRPr="00FB3105" w:rsidRDefault="00FB3105" w:rsidP="00FB3105">
      <w:pPr>
        <w:bidi/>
        <w:ind w:firstLine="567"/>
        <w:jc w:val="both"/>
        <w:rPr>
          <w:rFonts w:ascii="Arial" w:hAnsi="Arial" w:cs="David"/>
          <w:rtl/>
        </w:rPr>
      </w:pPr>
    </w:p>
    <w:p w14:paraId="4EE1D72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אפשר לעשות את זה לניסיון – לתקופת ניסיון. </w:t>
      </w:r>
    </w:p>
    <w:p w14:paraId="490761B6"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B3C5098" w14:textId="77777777" w:rsidR="00FB3105" w:rsidRPr="00FB3105" w:rsidRDefault="00FB3105" w:rsidP="00FB3105">
      <w:pPr>
        <w:pStyle w:val="Heading5"/>
        <w:rPr>
          <w:rFonts w:ascii="Arial" w:hAnsi="Arial"/>
          <w:rtl/>
        </w:rPr>
      </w:pPr>
    </w:p>
    <w:p w14:paraId="13ECAA04" w14:textId="77777777" w:rsidR="00FB3105" w:rsidRPr="00FB3105" w:rsidRDefault="00FB3105" w:rsidP="00FB3105">
      <w:pPr>
        <w:bidi/>
        <w:ind w:firstLine="567"/>
        <w:jc w:val="both"/>
        <w:rPr>
          <w:rFonts w:ascii="Arial" w:hAnsi="Arial" w:cs="David"/>
          <w:rtl/>
        </w:rPr>
      </w:pPr>
      <w:r w:rsidRPr="00FB3105">
        <w:rPr>
          <w:rFonts w:ascii="Arial" w:hAnsi="Arial" w:cs="David"/>
          <w:rtl/>
        </w:rPr>
        <w:t>כרגע, בואו נחליט על תקופה נאמר של מושב אחד שבו נראה איך העניינים האלה עובדים. יכול להיות שנוהל אחד מנצח את רעהו, ואנחנו לבד נגיע למסקנה שאפשר לוותר על העניין הזה, ואז נתכנס כאן מחדש.</w:t>
      </w:r>
    </w:p>
    <w:p w14:paraId="79432A4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20B9C2EE" w14:textId="77777777" w:rsidR="00FB3105" w:rsidRPr="00FB3105" w:rsidRDefault="00FB3105" w:rsidP="00FB3105">
      <w:pPr>
        <w:bidi/>
        <w:ind w:firstLine="567"/>
        <w:jc w:val="both"/>
        <w:rPr>
          <w:rFonts w:ascii="Arial" w:hAnsi="Arial" w:cs="David"/>
          <w:rtl/>
        </w:rPr>
      </w:pPr>
    </w:p>
    <w:p w14:paraId="1177F5E9" w14:textId="77777777" w:rsidR="00FB3105" w:rsidRPr="00FB3105" w:rsidRDefault="00FB3105" w:rsidP="00FB3105">
      <w:pPr>
        <w:bidi/>
        <w:ind w:firstLine="567"/>
        <w:jc w:val="both"/>
        <w:rPr>
          <w:rFonts w:ascii="Arial" w:hAnsi="Arial" w:cs="David"/>
          <w:rtl/>
        </w:rPr>
      </w:pPr>
      <w:r w:rsidRPr="00FB3105">
        <w:rPr>
          <w:rFonts w:ascii="Arial" w:hAnsi="Arial" w:cs="David"/>
          <w:rtl/>
        </w:rPr>
        <w:t>אז מה את מציעה? שבנוסף לשעה הרגילה יהיו - - -</w:t>
      </w:r>
    </w:p>
    <w:p w14:paraId="4221B021"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216EBC94" w14:textId="77777777" w:rsidR="00FB3105" w:rsidRPr="00FB3105" w:rsidRDefault="00FB3105" w:rsidP="00FB3105">
      <w:pPr>
        <w:pStyle w:val="Heading5"/>
        <w:rPr>
          <w:rFonts w:ascii="Arial" w:hAnsi="Arial"/>
          <w:rtl/>
        </w:rPr>
      </w:pPr>
    </w:p>
    <w:p w14:paraId="30454465"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כן. </w:t>
      </w:r>
    </w:p>
    <w:p w14:paraId="6C5DAD3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0CBA8C4" w14:textId="77777777" w:rsidR="00FB3105" w:rsidRPr="00FB3105" w:rsidRDefault="00FB3105" w:rsidP="00FB3105">
      <w:pPr>
        <w:bidi/>
        <w:ind w:firstLine="567"/>
        <w:jc w:val="both"/>
        <w:rPr>
          <w:rFonts w:ascii="Arial" w:hAnsi="Arial" w:cs="David"/>
          <w:rtl/>
        </w:rPr>
      </w:pPr>
    </w:p>
    <w:p w14:paraId="00165C9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חברת הכנסת שלי </w:t>
      </w:r>
      <w:proofErr w:type="spellStart"/>
      <w:r w:rsidRPr="00FB3105">
        <w:rPr>
          <w:rFonts w:ascii="Arial" w:hAnsi="Arial" w:cs="David"/>
          <w:rtl/>
        </w:rPr>
        <w:t>יחימוביץ</w:t>
      </w:r>
      <w:proofErr w:type="spellEnd"/>
      <w:r w:rsidRPr="00FB3105">
        <w:rPr>
          <w:rFonts w:ascii="Arial" w:hAnsi="Arial" w:cs="David"/>
          <w:rtl/>
        </w:rPr>
        <w:t xml:space="preserve">', אני רוצה לומר לך כך בקשר לנושא של לקרוא לסדר את השרים. אני יודע – אני מדבר מתוך ידיעה, אחרת לא הייתי אומר זאת, ואני אחראי על הדברים הללו – שיושבת-ראש הכנסת פנתה וקוראת לסדר הרבה מאוד שרים, כולל שדיברה עם ראש הממשלה מספר פעמים, לגבי העובדה ששרים לא מגיעים. </w:t>
      </w:r>
    </w:p>
    <w:p w14:paraId="74EBE513" w14:textId="77777777" w:rsidR="00FB3105" w:rsidRPr="00FB3105" w:rsidRDefault="00FB3105" w:rsidP="00FB3105">
      <w:pPr>
        <w:bidi/>
        <w:ind w:firstLine="567"/>
        <w:jc w:val="both"/>
        <w:rPr>
          <w:rFonts w:ascii="Arial" w:hAnsi="Arial" w:cs="David"/>
          <w:rtl/>
        </w:rPr>
      </w:pPr>
    </w:p>
    <w:p w14:paraId="18BFF547"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רוצה לומר דברים בנושא אחר. אנחנו מבקשים שתהיה לנו פה איזו קריאה לסדר, סוג של סנקציה נגד השרים, ואנחנו לא מוכנים שום סנקציה על עצמנו – חבר הכנסת סער, זה בקשר לנושא הקודם. </w:t>
      </w:r>
    </w:p>
    <w:p w14:paraId="1731712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5ECE75CD" w14:textId="77777777" w:rsidR="00FB3105" w:rsidRPr="00FB3105" w:rsidRDefault="00FB3105" w:rsidP="00FB3105">
      <w:pPr>
        <w:bidi/>
        <w:jc w:val="both"/>
        <w:rPr>
          <w:rFonts w:ascii="Arial" w:hAnsi="Arial" w:cs="David"/>
          <w:u w:val="single"/>
          <w:rtl/>
        </w:rPr>
      </w:pPr>
    </w:p>
    <w:p w14:paraId="318A1FC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איזו סנקציה יש על שרים? </w:t>
      </w:r>
    </w:p>
    <w:p w14:paraId="1AF0E045"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5D8708A" w14:textId="77777777" w:rsidR="00FB3105" w:rsidRPr="00FB3105" w:rsidRDefault="00FB3105" w:rsidP="00FB3105">
      <w:pPr>
        <w:bidi/>
        <w:ind w:firstLine="567"/>
        <w:jc w:val="both"/>
        <w:rPr>
          <w:rFonts w:ascii="Arial" w:hAnsi="Arial" w:cs="David"/>
          <w:rtl/>
        </w:rPr>
      </w:pPr>
    </w:p>
    <w:p w14:paraId="7B621DD2"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חברת הכנסת </w:t>
      </w:r>
      <w:proofErr w:type="spellStart"/>
      <w:r w:rsidRPr="00FB3105">
        <w:rPr>
          <w:rFonts w:ascii="Arial" w:hAnsi="Arial" w:cs="David"/>
          <w:rtl/>
        </w:rPr>
        <w:t>יחימוביץ</w:t>
      </w:r>
      <w:proofErr w:type="spellEnd"/>
      <w:r w:rsidRPr="00FB3105">
        <w:rPr>
          <w:rFonts w:ascii="Arial" w:hAnsi="Arial" w:cs="David"/>
          <w:rtl/>
        </w:rPr>
        <w:t>' אומרת – ואני מאוד בעד – ששרים שלא מופיעים, שמזלזלים, צריך לקרוא להם לסדר בנושא הזה.</w:t>
      </w:r>
    </w:p>
    <w:p w14:paraId="7E1EEA4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030DF89E" w14:textId="77777777" w:rsidR="00FB3105" w:rsidRPr="00FB3105" w:rsidRDefault="00FB3105" w:rsidP="00FB3105">
      <w:pPr>
        <w:bidi/>
        <w:jc w:val="both"/>
        <w:rPr>
          <w:rFonts w:ascii="Arial" w:hAnsi="Arial" w:cs="David"/>
          <w:u w:val="single"/>
          <w:rtl/>
        </w:rPr>
      </w:pPr>
    </w:p>
    <w:p w14:paraId="4A0764A5"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לא לקרוא להם לסדר. דיברת על למנוע שאילתות. למנוע מהם להגיש הצעות חוק בענייני משרדם – אז אני מוכן. </w:t>
      </w:r>
    </w:p>
    <w:p w14:paraId="18ACDDF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ACC3D46" w14:textId="77777777" w:rsidR="00FB3105" w:rsidRPr="00FB3105" w:rsidRDefault="00FB3105" w:rsidP="00FB3105">
      <w:pPr>
        <w:bidi/>
        <w:ind w:firstLine="567"/>
        <w:jc w:val="both"/>
        <w:rPr>
          <w:rFonts w:ascii="Arial" w:hAnsi="Arial" w:cs="David"/>
          <w:rtl/>
        </w:rPr>
      </w:pPr>
    </w:p>
    <w:p w14:paraId="48577986" w14:textId="77777777" w:rsidR="00FB3105" w:rsidRPr="00FB3105" w:rsidRDefault="00FB3105" w:rsidP="00FB3105">
      <w:pPr>
        <w:bidi/>
        <w:ind w:firstLine="567"/>
        <w:jc w:val="both"/>
        <w:rPr>
          <w:rFonts w:ascii="Arial" w:hAnsi="Arial" w:cs="David"/>
          <w:rtl/>
        </w:rPr>
      </w:pPr>
      <w:r w:rsidRPr="00FB3105">
        <w:rPr>
          <w:rFonts w:ascii="Arial" w:hAnsi="Arial" w:cs="David"/>
          <w:rtl/>
        </w:rPr>
        <w:t>אז אני אומר: כמו שאפשר, וצריך, לדעתי - - -</w:t>
      </w:r>
    </w:p>
    <w:p w14:paraId="5EDDF46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03F4F9E5" w14:textId="77777777" w:rsidR="00FB3105" w:rsidRPr="00FB3105" w:rsidRDefault="00FB3105" w:rsidP="00FB3105">
      <w:pPr>
        <w:bidi/>
        <w:jc w:val="both"/>
        <w:rPr>
          <w:rFonts w:ascii="Arial" w:hAnsi="Arial" w:cs="David"/>
          <w:u w:val="single"/>
          <w:rtl/>
        </w:rPr>
      </w:pPr>
    </w:p>
    <w:p w14:paraId="682372B2"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אבל זה לא קיים בחוברת. קל להעניש את חברי הכנסת, זה הכי קל. </w:t>
      </w:r>
    </w:p>
    <w:p w14:paraId="32F412D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882DB4D" w14:textId="77777777" w:rsidR="00FB3105" w:rsidRPr="00FB3105" w:rsidRDefault="00FB3105" w:rsidP="00FB3105">
      <w:pPr>
        <w:bidi/>
        <w:ind w:firstLine="567"/>
        <w:jc w:val="both"/>
        <w:rPr>
          <w:rFonts w:ascii="Arial" w:hAnsi="Arial" w:cs="David"/>
          <w:rtl/>
        </w:rPr>
      </w:pPr>
    </w:p>
    <w:p w14:paraId="2F241116" w14:textId="77777777" w:rsidR="00FB3105" w:rsidRPr="00FB3105" w:rsidRDefault="00FB3105" w:rsidP="00FB3105">
      <w:pPr>
        <w:bidi/>
        <w:ind w:firstLine="567"/>
        <w:jc w:val="both"/>
        <w:rPr>
          <w:rFonts w:ascii="Arial" w:hAnsi="Arial" w:cs="David"/>
          <w:rtl/>
        </w:rPr>
      </w:pPr>
      <w:r w:rsidRPr="00FB3105">
        <w:rPr>
          <w:rFonts w:ascii="Arial" w:hAnsi="Arial" w:cs="David"/>
          <w:rtl/>
        </w:rPr>
        <w:t>החוברת הזאת לא תורה שהגיעה מסיני.</w:t>
      </w:r>
    </w:p>
    <w:p w14:paraId="15B032FD"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23A0DE04" w14:textId="77777777" w:rsidR="00FB3105" w:rsidRPr="00FB3105" w:rsidRDefault="00FB3105" w:rsidP="00FB3105">
      <w:pPr>
        <w:bidi/>
        <w:jc w:val="both"/>
        <w:rPr>
          <w:rFonts w:ascii="Arial" w:hAnsi="Arial" w:cs="David"/>
          <w:u w:val="single"/>
          <w:rtl/>
        </w:rPr>
      </w:pPr>
    </w:p>
    <w:p w14:paraId="6D720B94" w14:textId="77777777" w:rsidR="00FB3105" w:rsidRPr="00FB3105" w:rsidRDefault="00FB3105" w:rsidP="00FB3105">
      <w:pPr>
        <w:bidi/>
        <w:ind w:firstLine="567"/>
        <w:jc w:val="both"/>
        <w:rPr>
          <w:rFonts w:ascii="Arial" w:hAnsi="Arial" w:cs="David"/>
          <w:rtl/>
        </w:rPr>
      </w:pPr>
      <w:r w:rsidRPr="00FB3105">
        <w:rPr>
          <w:rFonts w:ascii="Arial" w:hAnsi="Arial" w:cs="David"/>
          <w:rtl/>
        </w:rPr>
        <w:t>נכון.</w:t>
      </w:r>
    </w:p>
    <w:p w14:paraId="4B331B9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2B615D9" w14:textId="77777777" w:rsidR="00FB3105" w:rsidRPr="00FB3105" w:rsidRDefault="00FB3105" w:rsidP="00FB3105">
      <w:pPr>
        <w:bidi/>
        <w:ind w:firstLine="567"/>
        <w:jc w:val="both"/>
        <w:rPr>
          <w:rFonts w:ascii="Arial" w:hAnsi="Arial" w:cs="David"/>
          <w:rtl/>
        </w:rPr>
      </w:pPr>
    </w:p>
    <w:p w14:paraId="1E70DCD5"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היא בסיס לכל שינוי כזה או אחר. לכן אני אומר: לא צריך לראות בזה משהו נוראי. אם אני תובע שיהיו סנקציות - מהשרים – ואני מאוד </w:t>
      </w:r>
      <w:proofErr w:type="spellStart"/>
      <w:r w:rsidRPr="00FB3105">
        <w:rPr>
          <w:rFonts w:ascii="Arial" w:hAnsi="Arial" w:cs="David"/>
          <w:rtl/>
        </w:rPr>
        <w:t>מאוד</w:t>
      </w:r>
      <w:proofErr w:type="spellEnd"/>
      <w:r w:rsidRPr="00FB3105">
        <w:rPr>
          <w:rFonts w:ascii="Arial" w:hAnsi="Arial" w:cs="David"/>
          <w:rtl/>
        </w:rPr>
        <w:t xml:space="preserve"> בעד, כדי להכריח אותם להגיע לפה, הם תחת הפיקוח שלנו, אז אפשר בהחלט להטיל על עצמנו לפחות סנקציות כאלה ואחרות. </w:t>
      </w:r>
    </w:p>
    <w:p w14:paraId="6AD4974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78BD06C3" w14:textId="77777777" w:rsidR="00FB3105" w:rsidRPr="00FB3105" w:rsidRDefault="00FB3105" w:rsidP="00FB3105">
      <w:pPr>
        <w:bidi/>
        <w:jc w:val="both"/>
        <w:rPr>
          <w:rFonts w:ascii="Arial" w:hAnsi="Arial" w:cs="David"/>
          <w:u w:val="single"/>
          <w:rtl/>
        </w:rPr>
      </w:pPr>
    </w:p>
    <w:p w14:paraId="06B9640D"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רוצה להמשיך את הקו של חברי הכנסת </w:t>
      </w:r>
      <w:proofErr w:type="spellStart"/>
      <w:r w:rsidRPr="00FB3105">
        <w:rPr>
          <w:rFonts w:ascii="Arial" w:hAnsi="Arial" w:cs="David"/>
          <w:rtl/>
        </w:rPr>
        <w:t>מרגי</w:t>
      </w:r>
      <w:proofErr w:type="spellEnd"/>
      <w:r w:rsidRPr="00FB3105">
        <w:rPr>
          <w:rFonts w:ascii="Arial" w:hAnsi="Arial" w:cs="David"/>
          <w:rtl/>
        </w:rPr>
        <w:t xml:space="preserve"> </w:t>
      </w:r>
      <w:proofErr w:type="spellStart"/>
      <w:r w:rsidRPr="00FB3105">
        <w:rPr>
          <w:rFonts w:ascii="Arial" w:hAnsi="Arial" w:cs="David"/>
          <w:rtl/>
        </w:rPr>
        <w:t>ויחימוביץ</w:t>
      </w:r>
      <w:proofErr w:type="spellEnd"/>
      <w:r w:rsidRPr="00FB3105">
        <w:rPr>
          <w:rFonts w:ascii="Arial" w:hAnsi="Arial" w:cs="David"/>
          <w:rtl/>
        </w:rPr>
        <w:t xml:space="preserve">'. בדברי ההסבר להצעה כתוב שמוסד השאילתא הרגילה ימשיך להתקיים, אך במתכונת שונה. צריך לכתוב: מוסד השאילתא הרגילה יחוסל, כי זה יהיה דבר יותר אותנטי ותואם את ההתפתחות, ברגע שכל מוסד השאילתא יהיה התכתבות, תשובה לפרוטוקול, מכתב לשר. זה כמו לכתוב מכתב לשר. כשאני כותב לשרים, הם עונים לי, אבל ברגע שאין לזה שום הד במליאה או בוועדות, מה המשמעות של זה? </w:t>
      </w:r>
    </w:p>
    <w:p w14:paraId="113FE7EB" w14:textId="77777777" w:rsidR="00FB3105" w:rsidRPr="00FB3105" w:rsidRDefault="00FB3105" w:rsidP="00FB3105">
      <w:pPr>
        <w:bidi/>
        <w:ind w:firstLine="567"/>
        <w:jc w:val="both"/>
        <w:rPr>
          <w:rFonts w:ascii="Arial" w:hAnsi="Arial" w:cs="David"/>
          <w:rtl/>
        </w:rPr>
      </w:pPr>
    </w:p>
    <w:p w14:paraId="5BB0E7C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לכן, צריך קודם כול להבין. אנחנו מדברים על חיסול של המוסד הזה של השאילתא הרגילה, בכסות אחרת. </w:t>
      </w:r>
    </w:p>
    <w:p w14:paraId="2CB7B899" w14:textId="77777777" w:rsidR="00FB3105" w:rsidRPr="00FB3105" w:rsidRDefault="00FB3105" w:rsidP="00FB3105">
      <w:pPr>
        <w:bidi/>
        <w:ind w:firstLine="567"/>
        <w:jc w:val="both"/>
        <w:rPr>
          <w:rFonts w:ascii="Arial" w:hAnsi="Arial" w:cs="David"/>
          <w:rtl/>
        </w:rPr>
      </w:pPr>
    </w:p>
    <w:p w14:paraId="1F31852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המוסד של השאילתא, שכולל את העניין של השאלה הנוספת, את השאילתא הנוספת – מאפשר דיאלוג בין חבר הכנסת לבין השר, והדיאלוג הזה הוא מאוד </w:t>
      </w:r>
      <w:proofErr w:type="spellStart"/>
      <w:r w:rsidRPr="00FB3105">
        <w:rPr>
          <w:rFonts w:ascii="Arial" w:hAnsi="Arial" w:cs="David"/>
          <w:rtl/>
        </w:rPr>
        <w:t>מאוד</w:t>
      </w:r>
      <w:proofErr w:type="spellEnd"/>
      <w:r w:rsidRPr="00FB3105">
        <w:rPr>
          <w:rFonts w:ascii="Arial" w:hAnsi="Arial" w:cs="David"/>
          <w:rtl/>
        </w:rPr>
        <w:t xml:space="preserve"> חשוב. </w:t>
      </w:r>
    </w:p>
    <w:p w14:paraId="49CCD14D" w14:textId="77777777" w:rsidR="00FB3105" w:rsidRPr="00FB3105" w:rsidRDefault="00FB3105" w:rsidP="00FB3105">
      <w:pPr>
        <w:bidi/>
        <w:ind w:firstLine="567"/>
        <w:jc w:val="both"/>
        <w:rPr>
          <w:rFonts w:ascii="Arial" w:hAnsi="Arial" w:cs="David"/>
          <w:rtl/>
        </w:rPr>
      </w:pPr>
    </w:p>
    <w:p w14:paraId="5186450C" w14:textId="77777777" w:rsidR="00FB3105" w:rsidRPr="00FB3105" w:rsidRDefault="00FB3105" w:rsidP="00FB3105">
      <w:pPr>
        <w:bidi/>
        <w:ind w:firstLine="567"/>
        <w:jc w:val="both"/>
        <w:rPr>
          <w:rFonts w:ascii="Arial" w:hAnsi="Arial" w:cs="David"/>
          <w:rtl/>
        </w:rPr>
      </w:pPr>
      <w:r w:rsidRPr="00FB3105">
        <w:rPr>
          <w:rFonts w:ascii="Arial" w:hAnsi="Arial" w:cs="David"/>
          <w:rtl/>
        </w:rPr>
        <w:t>קודם דיברנו על סנקציה על אי-הגעה למליאה, אבל אם נלך בדרך הזאת, זה "</w:t>
      </w:r>
      <w:proofErr w:type="spellStart"/>
      <w:r w:rsidRPr="00FB3105">
        <w:rPr>
          <w:rFonts w:ascii="Arial" w:hAnsi="Arial" w:cs="David"/>
          <w:rtl/>
        </w:rPr>
        <w:t>אינסנטיב</w:t>
      </w:r>
      <w:proofErr w:type="spellEnd"/>
      <w:r w:rsidRPr="00FB3105">
        <w:rPr>
          <w:rFonts w:ascii="Arial" w:hAnsi="Arial" w:cs="David"/>
          <w:rtl/>
        </w:rPr>
        <w:t xml:space="preserve">" לא להגיע למליאה. </w:t>
      </w:r>
    </w:p>
    <w:p w14:paraId="2713C18A" w14:textId="77777777" w:rsidR="00FB3105" w:rsidRPr="00FB3105" w:rsidRDefault="00FB3105" w:rsidP="00FB3105">
      <w:pPr>
        <w:bidi/>
        <w:ind w:firstLine="567"/>
        <w:jc w:val="both"/>
        <w:rPr>
          <w:rFonts w:ascii="Arial" w:hAnsi="Arial" w:cs="David"/>
          <w:rtl/>
        </w:rPr>
      </w:pPr>
    </w:p>
    <w:p w14:paraId="3BF49F5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חברת הכנסת שלי </w:t>
      </w:r>
      <w:proofErr w:type="spellStart"/>
      <w:r w:rsidRPr="00FB3105">
        <w:rPr>
          <w:rFonts w:ascii="Arial" w:hAnsi="Arial" w:cs="David"/>
          <w:rtl/>
        </w:rPr>
        <w:t>יחימוביץ</w:t>
      </w:r>
      <w:proofErr w:type="spellEnd"/>
      <w:r w:rsidRPr="00FB3105">
        <w:rPr>
          <w:rFonts w:ascii="Arial" w:hAnsi="Arial" w:cs="David"/>
          <w:rtl/>
        </w:rPr>
        <w:t xml:space="preserve">' צודקת במסקנה שלה. אם הנושא  החדש של "שעת השאלות" יצליח – אפשר יהיה להתכנס עוד שנה, עוד שנתיים, ולחשוב על ביטול המוסד הישן, אבל לחסל את המוסד הישן לפני שראינו פעם אחת איך עובד המוסד החדש – זה דבר בלתי סביר. אף גוף לא יכול לנקוט בדרך כזאת. </w:t>
      </w:r>
    </w:p>
    <w:p w14:paraId="32921FD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2ADBE394" w14:textId="77777777" w:rsidR="00FB3105" w:rsidRPr="00FB3105" w:rsidRDefault="00FB3105" w:rsidP="00FB3105">
      <w:pPr>
        <w:bidi/>
        <w:ind w:firstLine="567"/>
        <w:jc w:val="both"/>
        <w:rPr>
          <w:rFonts w:ascii="Arial" w:hAnsi="Arial" w:cs="David"/>
          <w:rtl/>
        </w:rPr>
      </w:pPr>
    </w:p>
    <w:p w14:paraId="50B67D4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רוצה להביא בפניכם את השיקולים שעמדו בעניין הזה. בחוברת הזאת יש עוד הצעה, להביא שרים –  מנגנון שלא קיים – בדומה לראש הממשלה, על סמך 40 חתימות. יש לנו את עניין "שעת השאלות", ויש לנו את השאילתות הדחופות. </w:t>
      </w:r>
    </w:p>
    <w:p w14:paraId="03F01450" w14:textId="77777777" w:rsidR="00FB3105" w:rsidRPr="00FB3105" w:rsidRDefault="00FB3105" w:rsidP="00FB3105">
      <w:pPr>
        <w:bidi/>
        <w:ind w:firstLine="567"/>
        <w:jc w:val="both"/>
        <w:rPr>
          <w:rFonts w:ascii="Arial" w:hAnsi="Arial" w:cs="David"/>
          <w:rtl/>
        </w:rPr>
      </w:pPr>
    </w:p>
    <w:p w14:paraId="2C47F18B"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התוצאה של קבלת ההצעות – זה אומר שהשרים יבואו לכנסת, למליאה, ב-40 חתימות, לשאילתות דחופות ול"שעת שאלות". </w:t>
      </w:r>
    </w:p>
    <w:p w14:paraId="5F0A28FA" w14:textId="77777777" w:rsidR="00FB3105" w:rsidRPr="00FB3105" w:rsidRDefault="00FB3105" w:rsidP="00FB3105">
      <w:pPr>
        <w:bidi/>
        <w:ind w:firstLine="567"/>
        <w:jc w:val="both"/>
        <w:rPr>
          <w:rFonts w:ascii="Arial" w:hAnsi="Arial" w:cs="David"/>
          <w:rtl/>
        </w:rPr>
      </w:pPr>
    </w:p>
    <w:p w14:paraId="23D2E39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אם אנחנו משאירים גם את השאילתות הרגילות, יוצא שהשרים – שבכל זאת יש להם עוד דברים לעשות חוץ מלבוא לכנסת – כל יום בעצם מרותקים לכנסת, וזה גם חלק מהכשל שבגללו הם לא מגיעים. </w:t>
      </w:r>
    </w:p>
    <w:p w14:paraId="6C724A2F" w14:textId="77777777" w:rsidR="00FB3105" w:rsidRPr="00FB3105" w:rsidRDefault="00FB3105" w:rsidP="00FB3105">
      <w:pPr>
        <w:bidi/>
        <w:ind w:firstLine="567"/>
        <w:jc w:val="both"/>
        <w:rPr>
          <w:rFonts w:ascii="Arial" w:hAnsi="Arial" w:cs="David"/>
          <w:rtl/>
        </w:rPr>
      </w:pPr>
    </w:p>
    <w:p w14:paraId="7794D299"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בעד תקופת ניסיון כי אנחנו באמת לא יודעים אם המוסד החדש יעלה יפה או לא, אבל אני חושב שבתקופת הניסיון צריך להקפיא את השאילתות הרגילות, ללכת לניסיון על מוסד השאילתא החדש של "שעת השאלות". אם הוא לא יעלה יפה -  לחזור לשאילתות הרגילות, אבל אם אנחנו נעשה גם 40 חתימות, גם שאילתות דחופות, גם שאילתות רגילות וגם "שעת שאלות" – אנחנו בעצם משתקים במידה רבה את השרים וגורמים לתופעה שהם לא מופיעים. </w:t>
      </w:r>
    </w:p>
    <w:p w14:paraId="23603C95" w14:textId="77777777" w:rsidR="00FB3105" w:rsidRPr="00FB3105" w:rsidRDefault="00FB3105" w:rsidP="00FB3105">
      <w:pPr>
        <w:bidi/>
        <w:jc w:val="both"/>
        <w:rPr>
          <w:rFonts w:ascii="Arial" w:hAnsi="Arial" w:cs="David"/>
          <w:u w:val="single"/>
          <w:rtl/>
        </w:rPr>
      </w:pPr>
      <w:r w:rsidRPr="00FB3105">
        <w:rPr>
          <w:rFonts w:ascii="Arial" w:hAnsi="Arial" w:cs="David"/>
          <w:rtl/>
        </w:rPr>
        <w:br/>
      </w:r>
    </w:p>
    <w:p w14:paraId="3E00E37D" w14:textId="77777777" w:rsidR="00FB3105" w:rsidRPr="00FB3105" w:rsidRDefault="00FB3105" w:rsidP="00FB3105">
      <w:pPr>
        <w:bidi/>
        <w:jc w:val="both"/>
        <w:rPr>
          <w:rFonts w:ascii="Arial" w:hAnsi="Arial" w:cs="David"/>
          <w:u w:val="single"/>
          <w:rtl/>
        </w:rPr>
      </w:pPr>
    </w:p>
    <w:p w14:paraId="43241790" w14:textId="77777777" w:rsidR="00FB3105" w:rsidRPr="00FB3105" w:rsidRDefault="00FB3105" w:rsidP="00FB3105">
      <w:pPr>
        <w:bidi/>
        <w:jc w:val="both"/>
        <w:rPr>
          <w:rFonts w:ascii="Arial" w:hAnsi="Arial" w:cs="David"/>
          <w:rtl/>
        </w:rPr>
      </w:pP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5AA8D164" w14:textId="77777777" w:rsidR="00FB3105" w:rsidRPr="00FB3105" w:rsidRDefault="00FB3105" w:rsidP="00FB3105">
      <w:pPr>
        <w:bidi/>
        <w:jc w:val="both"/>
        <w:rPr>
          <w:rFonts w:ascii="Arial" w:hAnsi="Arial" w:cs="David"/>
          <w:rtl/>
        </w:rPr>
      </w:pPr>
    </w:p>
    <w:p w14:paraId="1975E09E"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יעשו פחות נזק. </w:t>
      </w:r>
    </w:p>
    <w:p w14:paraId="5A36C777"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28F17AC" w14:textId="77777777" w:rsidR="00FB3105" w:rsidRPr="00FB3105" w:rsidRDefault="00FB3105" w:rsidP="00FB3105">
      <w:pPr>
        <w:bidi/>
        <w:ind w:firstLine="567"/>
        <w:jc w:val="both"/>
        <w:rPr>
          <w:rFonts w:ascii="Arial" w:hAnsi="Arial" w:cs="David"/>
          <w:rtl/>
        </w:rPr>
      </w:pPr>
    </w:p>
    <w:p w14:paraId="468BC32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חברת הכנסת </w:t>
      </w:r>
      <w:proofErr w:type="spellStart"/>
      <w:r w:rsidRPr="00FB3105">
        <w:rPr>
          <w:rFonts w:ascii="Arial" w:hAnsi="Arial" w:cs="David"/>
          <w:rtl/>
        </w:rPr>
        <w:t>יחימוביץ</w:t>
      </w:r>
      <w:proofErr w:type="spellEnd"/>
      <w:r w:rsidRPr="00FB3105">
        <w:rPr>
          <w:rFonts w:ascii="Arial" w:hAnsi="Arial" w:cs="David"/>
          <w:rtl/>
        </w:rPr>
        <w:t xml:space="preserve">', את מקבלת את ההצעה של שילוב ההצעה שלך עם חלק ממה שרשום פה? </w:t>
      </w:r>
    </w:p>
    <w:p w14:paraId="7AC991D1"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21EC050D" w14:textId="77777777" w:rsidR="00FB3105" w:rsidRPr="00FB3105" w:rsidRDefault="00FB3105" w:rsidP="00FB3105">
      <w:pPr>
        <w:pStyle w:val="Heading5"/>
        <w:rPr>
          <w:rFonts w:ascii="Arial" w:hAnsi="Arial"/>
          <w:rtl/>
        </w:rPr>
      </w:pPr>
    </w:p>
    <w:p w14:paraId="768A7C97" w14:textId="77777777" w:rsidR="00FB3105" w:rsidRPr="00FB3105" w:rsidRDefault="00FB3105" w:rsidP="00FB3105">
      <w:pPr>
        <w:bidi/>
        <w:ind w:firstLine="567"/>
        <w:jc w:val="both"/>
        <w:rPr>
          <w:rFonts w:ascii="Arial" w:hAnsi="Arial" w:cs="David"/>
          <w:rtl/>
        </w:rPr>
      </w:pPr>
      <w:r w:rsidRPr="00FB3105">
        <w:rPr>
          <w:rFonts w:ascii="Arial" w:hAnsi="Arial" w:cs="David"/>
          <w:rtl/>
        </w:rPr>
        <w:t>אני לא מבינה את השילוב הזה.</w:t>
      </w:r>
    </w:p>
    <w:p w14:paraId="39DAA7E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4679333" w14:textId="77777777" w:rsidR="00FB3105" w:rsidRPr="00FB3105" w:rsidRDefault="00FB3105" w:rsidP="00FB3105">
      <w:pPr>
        <w:bidi/>
        <w:ind w:firstLine="567"/>
        <w:jc w:val="both"/>
        <w:rPr>
          <w:rFonts w:ascii="Arial" w:hAnsi="Arial" w:cs="David"/>
          <w:rtl/>
        </w:rPr>
      </w:pPr>
    </w:p>
    <w:p w14:paraId="6486B5E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אסביר שוב. אני חושב שנכון לעשות תקופת ניסיון, אבל השאלה מה קורה בתקופת הניסיון. את מציעה בתקופת הניסיון להשאיר את כל הכלים הקיימים, פלוס הכלים החדשים. </w:t>
      </w:r>
    </w:p>
    <w:p w14:paraId="1EFE8AB0" w14:textId="77777777" w:rsidR="00FB3105" w:rsidRPr="00FB3105" w:rsidRDefault="00FB3105" w:rsidP="00FB3105">
      <w:pPr>
        <w:bidi/>
        <w:ind w:firstLine="567"/>
        <w:jc w:val="both"/>
        <w:rPr>
          <w:rFonts w:ascii="Arial" w:hAnsi="Arial" w:cs="David"/>
          <w:rtl/>
        </w:rPr>
      </w:pPr>
    </w:p>
    <w:p w14:paraId="261B34E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אומר: בתקופת הניסיון, נקפיא את הכלי של השאילתא הרגילה הישן - - </w:t>
      </w:r>
    </w:p>
    <w:p w14:paraId="7CC8D615"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FC9D9DE" w14:textId="77777777" w:rsidR="00FB3105" w:rsidRPr="00FB3105" w:rsidRDefault="00FB3105" w:rsidP="00FB3105">
      <w:pPr>
        <w:pStyle w:val="Heading5"/>
        <w:rPr>
          <w:rFonts w:ascii="Arial" w:hAnsi="Arial"/>
          <w:rtl/>
        </w:rPr>
      </w:pPr>
    </w:p>
    <w:p w14:paraId="3DB7E567" w14:textId="77777777" w:rsidR="00FB3105" w:rsidRPr="00FB3105" w:rsidRDefault="00FB3105" w:rsidP="00FB3105">
      <w:pPr>
        <w:bidi/>
        <w:ind w:firstLine="567"/>
        <w:jc w:val="both"/>
        <w:rPr>
          <w:rFonts w:ascii="Arial" w:hAnsi="Arial" w:cs="David"/>
          <w:rtl/>
        </w:rPr>
      </w:pPr>
      <w:r w:rsidRPr="00FB3105">
        <w:rPr>
          <w:rFonts w:ascii="Arial" w:hAnsi="Arial" w:cs="David"/>
          <w:rtl/>
        </w:rPr>
        <w:t>לא מקובל עלי .</w:t>
      </w:r>
    </w:p>
    <w:p w14:paraId="52E86C65"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39933F93" w14:textId="77777777" w:rsidR="00FB3105" w:rsidRPr="00FB3105" w:rsidRDefault="00FB3105" w:rsidP="00FB3105">
      <w:pPr>
        <w:bidi/>
        <w:ind w:firstLine="567"/>
        <w:jc w:val="both"/>
        <w:rPr>
          <w:rFonts w:ascii="Arial" w:hAnsi="Arial" w:cs="David"/>
          <w:rtl/>
        </w:rPr>
      </w:pPr>
    </w:p>
    <w:p w14:paraId="60FABEEB" w14:textId="77777777" w:rsidR="00FB3105" w:rsidRPr="00FB3105" w:rsidRDefault="00FB3105" w:rsidP="00FB3105">
      <w:pPr>
        <w:bidi/>
        <w:ind w:firstLine="567"/>
        <w:jc w:val="both"/>
        <w:rPr>
          <w:rFonts w:ascii="Arial" w:hAnsi="Arial" w:cs="David"/>
          <w:rtl/>
        </w:rPr>
      </w:pPr>
      <w:r w:rsidRPr="00FB3105">
        <w:rPr>
          <w:rFonts w:ascii="Arial" w:hAnsi="Arial" w:cs="David"/>
          <w:rtl/>
        </w:rPr>
        <w:t>- - ונאפשר לראות איך עובדים הכלים החדשים - -</w:t>
      </w:r>
    </w:p>
    <w:p w14:paraId="0E7B3961"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28550951" w14:textId="77777777" w:rsidR="00FB3105" w:rsidRPr="00FB3105" w:rsidRDefault="00FB3105" w:rsidP="00FB3105">
      <w:pPr>
        <w:pStyle w:val="Heading5"/>
        <w:rPr>
          <w:rFonts w:ascii="Arial" w:hAnsi="Arial"/>
          <w:rtl/>
        </w:rPr>
      </w:pPr>
    </w:p>
    <w:p w14:paraId="6153426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ממש לא מקובל עלי. </w:t>
      </w:r>
    </w:p>
    <w:p w14:paraId="5227BC1E"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59689C0B" w14:textId="77777777" w:rsidR="00FB3105" w:rsidRPr="00FB3105" w:rsidRDefault="00FB3105" w:rsidP="00FB3105">
      <w:pPr>
        <w:bidi/>
        <w:ind w:firstLine="567"/>
        <w:jc w:val="both"/>
        <w:rPr>
          <w:rFonts w:ascii="Arial" w:hAnsi="Arial" w:cs="David"/>
          <w:rtl/>
        </w:rPr>
      </w:pPr>
    </w:p>
    <w:p w14:paraId="1D374756"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 - נראה שזה לא עובד – נחזור לכלים הישנים. </w:t>
      </w:r>
    </w:p>
    <w:p w14:paraId="6CB872F3"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7B1EC3C4" w14:textId="77777777" w:rsidR="00FB3105" w:rsidRPr="00FB3105" w:rsidRDefault="00FB3105" w:rsidP="00FB3105">
      <w:pPr>
        <w:pStyle w:val="Heading5"/>
        <w:rPr>
          <w:rFonts w:ascii="Arial" w:hAnsi="Arial"/>
          <w:rtl/>
        </w:rPr>
      </w:pPr>
    </w:p>
    <w:p w14:paraId="6649413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קודם כול, מניסיוננו, כל דבר זמני הופך לקבוע ברגע שאנחנו מקדשים אותו. </w:t>
      </w:r>
    </w:p>
    <w:p w14:paraId="2356F2E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9B17CA8" w14:textId="77777777" w:rsidR="00FB3105" w:rsidRPr="00FB3105" w:rsidRDefault="00FB3105" w:rsidP="00FB3105">
      <w:pPr>
        <w:bidi/>
        <w:ind w:firstLine="567"/>
        <w:jc w:val="both"/>
        <w:rPr>
          <w:rFonts w:ascii="Arial" w:hAnsi="Arial" w:cs="David"/>
          <w:rtl/>
        </w:rPr>
      </w:pPr>
    </w:p>
    <w:p w14:paraId="090812B9"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אין לך דבר יותר קבוע מהזמני. </w:t>
      </w:r>
    </w:p>
    <w:p w14:paraId="15C306F2"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75EE2D2E" w14:textId="77777777" w:rsidR="00FB3105" w:rsidRPr="00FB3105" w:rsidRDefault="00FB3105" w:rsidP="00FB3105">
      <w:pPr>
        <w:pStyle w:val="Heading5"/>
        <w:rPr>
          <w:rFonts w:ascii="Arial" w:hAnsi="Arial"/>
          <w:rtl/>
        </w:rPr>
      </w:pPr>
    </w:p>
    <w:p w14:paraId="4D48318D" w14:textId="77777777" w:rsidR="00FB3105" w:rsidRPr="00FB3105" w:rsidRDefault="00FB3105" w:rsidP="00FB3105">
      <w:pPr>
        <w:bidi/>
        <w:ind w:firstLine="567"/>
        <w:jc w:val="both"/>
        <w:rPr>
          <w:rFonts w:ascii="Arial" w:hAnsi="Arial" w:cs="David"/>
          <w:rtl/>
        </w:rPr>
      </w:pPr>
      <w:r w:rsidRPr="00FB3105">
        <w:rPr>
          <w:rFonts w:ascii="Arial" w:hAnsi="Arial" w:cs="David"/>
          <w:rtl/>
        </w:rPr>
        <w:t>אנחנו ראינו למשל מה קרה להצעת החוק לחיסול נציבות הדורות הבאים, שבכלל לא עברה ועוד לא נכנסה לספר החוקים, אבל בינתיים חוסל מוסד נציבות הדורות הבאים בפועל. אז אני לא מוכנה לתת יד לחיסול מוסד השאילתות, זה לא מקובל עלי .</w:t>
      </w:r>
    </w:p>
    <w:p w14:paraId="65A1C12B" w14:textId="77777777" w:rsidR="00FB3105" w:rsidRPr="00FB3105" w:rsidRDefault="00FB3105" w:rsidP="00FB3105">
      <w:pPr>
        <w:bidi/>
        <w:ind w:firstLine="567"/>
        <w:jc w:val="both"/>
        <w:rPr>
          <w:rFonts w:ascii="Arial" w:hAnsi="Arial" w:cs="David"/>
          <w:rtl/>
        </w:rPr>
      </w:pPr>
    </w:p>
    <w:p w14:paraId="097C6B63" w14:textId="77777777" w:rsidR="00FB3105" w:rsidRPr="00FB3105" w:rsidRDefault="00FB3105" w:rsidP="00FB3105">
      <w:pPr>
        <w:bidi/>
        <w:ind w:firstLine="567"/>
        <w:jc w:val="both"/>
        <w:rPr>
          <w:rFonts w:ascii="Arial" w:hAnsi="Arial" w:cs="David"/>
          <w:rtl/>
        </w:rPr>
      </w:pPr>
      <w:r w:rsidRPr="00FB3105">
        <w:rPr>
          <w:rFonts w:ascii="Arial" w:hAnsi="Arial" w:cs="David"/>
          <w:rtl/>
        </w:rPr>
        <w:t>אתם רוצים – תכניסו את "שעת השאלות" בצורה מדודה, כדי לא להעיק על השרים. בואו נעשה ניסיון נאמר שלוש פעמים במהלך המושב הזה, נראה איזה "</w:t>
      </w:r>
      <w:proofErr w:type="spellStart"/>
      <w:r w:rsidRPr="00FB3105">
        <w:rPr>
          <w:rFonts w:ascii="Arial" w:hAnsi="Arial" w:cs="David"/>
          <w:rtl/>
        </w:rPr>
        <w:t>שוס</w:t>
      </w:r>
      <w:proofErr w:type="spellEnd"/>
      <w:r w:rsidRPr="00FB3105">
        <w:rPr>
          <w:rFonts w:ascii="Arial" w:hAnsi="Arial" w:cs="David"/>
          <w:rtl/>
        </w:rPr>
        <w:t xml:space="preserve">" אדיר מתרחש כאן, ואז נחשוב שוב, אבל להקפיא את מוסד השאילתות הרגילות? למה? על מה ולמה? לא מקובל עלי בכלל. </w:t>
      </w:r>
    </w:p>
    <w:p w14:paraId="05306380" w14:textId="77777777" w:rsidR="00FB3105" w:rsidRPr="00FB3105" w:rsidRDefault="00FB3105" w:rsidP="00FB3105">
      <w:pPr>
        <w:bidi/>
        <w:ind w:firstLine="567"/>
        <w:jc w:val="both"/>
        <w:rPr>
          <w:rFonts w:ascii="Arial" w:hAnsi="Arial" w:cs="David"/>
          <w:rtl/>
        </w:rPr>
      </w:pPr>
      <w:r w:rsidRPr="00FB3105">
        <w:rPr>
          <w:rFonts w:ascii="Arial" w:hAnsi="Arial" w:cs="David"/>
          <w:rtl/>
        </w:rPr>
        <w:br/>
      </w:r>
    </w:p>
    <w:p w14:paraId="2C65D142" w14:textId="77777777" w:rsidR="00FB3105" w:rsidRPr="00FB3105" w:rsidRDefault="00FB3105" w:rsidP="00FB3105">
      <w:pPr>
        <w:bidi/>
        <w:ind w:firstLine="567"/>
        <w:jc w:val="both"/>
        <w:rPr>
          <w:rFonts w:ascii="Arial" w:hAnsi="Arial" w:cs="David"/>
          <w:rtl/>
        </w:rPr>
      </w:pPr>
    </w:p>
    <w:p w14:paraId="5919ADD0" w14:textId="77777777" w:rsidR="00FB3105" w:rsidRPr="00FB3105" w:rsidRDefault="00FB3105" w:rsidP="00FB3105">
      <w:pPr>
        <w:bidi/>
        <w:jc w:val="both"/>
        <w:rPr>
          <w:rFonts w:ascii="Arial" w:hAnsi="Arial" w:cs="David"/>
          <w:rtl/>
        </w:rPr>
      </w:pPr>
      <w:r w:rsidRPr="00FB3105">
        <w:rPr>
          <w:rFonts w:ascii="Arial" w:hAnsi="Arial" w:cs="David"/>
          <w:rtl/>
        </w:rPr>
        <w:br w:type="page"/>
      </w:r>
      <w:r w:rsidRPr="00FB3105">
        <w:rPr>
          <w:rFonts w:ascii="Arial" w:hAnsi="Arial" w:cs="David"/>
          <w:u w:val="single"/>
          <w:rtl/>
        </w:rPr>
        <w:t>היו"ר דוד טל:</w:t>
      </w:r>
    </w:p>
    <w:p w14:paraId="492DE06D" w14:textId="77777777" w:rsidR="00FB3105" w:rsidRPr="00FB3105" w:rsidRDefault="00FB3105" w:rsidP="00FB3105">
      <w:pPr>
        <w:bidi/>
        <w:ind w:firstLine="567"/>
        <w:jc w:val="both"/>
        <w:rPr>
          <w:rFonts w:ascii="Arial" w:hAnsi="Arial" w:cs="David"/>
          <w:rtl/>
        </w:rPr>
      </w:pPr>
    </w:p>
    <w:p w14:paraId="0007839A" w14:textId="77777777" w:rsidR="00FB3105" w:rsidRPr="00FB3105" w:rsidRDefault="00FB3105" w:rsidP="00FB3105">
      <w:pPr>
        <w:bidi/>
        <w:ind w:firstLine="567"/>
        <w:jc w:val="both"/>
        <w:rPr>
          <w:rFonts w:ascii="Arial" w:hAnsi="Arial" w:cs="David"/>
          <w:rtl/>
        </w:rPr>
      </w:pPr>
      <w:r w:rsidRPr="00FB3105">
        <w:rPr>
          <w:rFonts w:ascii="Arial" w:hAnsi="Arial" w:cs="David"/>
          <w:rtl/>
        </w:rPr>
        <w:t>תודה. רבותי, אני רוצה להודיע לחברי הכנסת שיושבים כאן. קרוב לשעה 10:30 אנחנו נעבור לנושא הבא  – הנושא הבא לא בסדר התקנון, אלא בסדר-היום.</w:t>
      </w:r>
    </w:p>
    <w:p w14:paraId="3B5061C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15C48117" w14:textId="77777777" w:rsidR="00FB3105" w:rsidRPr="00FB3105" w:rsidRDefault="00FB3105" w:rsidP="00FB3105">
      <w:pPr>
        <w:bidi/>
        <w:jc w:val="both"/>
        <w:rPr>
          <w:rFonts w:ascii="Arial" w:hAnsi="Arial" w:cs="David"/>
          <w:rtl/>
        </w:rPr>
      </w:pPr>
    </w:p>
    <w:p w14:paraId="2E99166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בכנסת הקודמת, מי שזוכר, </w:t>
      </w:r>
      <w:proofErr w:type="spellStart"/>
      <w:r w:rsidRPr="00FB3105">
        <w:rPr>
          <w:rFonts w:ascii="Arial" w:hAnsi="Arial" w:cs="David"/>
          <w:rtl/>
        </w:rPr>
        <w:t>היתה</w:t>
      </w:r>
      <w:proofErr w:type="spellEnd"/>
      <w:r w:rsidRPr="00FB3105">
        <w:rPr>
          <w:rFonts w:ascii="Arial" w:hAnsi="Arial" w:cs="David"/>
          <w:rtl/>
        </w:rPr>
        <w:t xml:space="preserve"> לנו החוויה הזאת של "שעת שאלות" לכמה שרים, ולא נפלו השמים – לא הרגשנו שהשרים יצאו מגדרם. </w:t>
      </w:r>
    </w:p>
    <w:p w14:paraId="41FCB54C" w14:textId="77777777" w:rsidR="00FB3105" w:rsidRPr="00FB3105" w:rsidRDefault="00FB3105" w:rsidP="00FB3105">
      <w:pPr>
        <w:bidi/>
        <w:ind w:firstLine="567"/>
        <w:jc w:val="both"/>
        <w:rPr>
          <w:rFonts w:ascii="Arial" w:hAnsi="Arial" w:cs="David"/>
          <w:rtl/>
        </w:rPr>
      </w:pPr>
    </w:p>
    <w:p w14:paraId="16C3FC9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חושש. אמרתי: הכוונה היא אכן טובה, השינוי מתבקש, אבל זה לא יביא את השינוי המיוחל. </w:t>
      </w:r>
    </w:p>
    <w:p w14:paraId="77BD76AE" w14:textId="77777777" w:rsidR="00FB3105" w:rsidRPr="00FB3105" w:rsidRDefault="00FB3105" w:rsidP="00FB3105">
      <w:pPr>
        <w:bidi/>
        <w:ind w:firstLine="567"/>
        <w:jc w:val="both"/>
        <w:rPr>
          <w:rFonts w:ascii="Arial" w:hAnsi="Arial" w:cs="David"/>
          <w:rtl/>
        </w:rPr>
      </w:pPr>
    </w:p>
    <w:p w14:paraId="3A7EE4E7"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לכן, לא כדאי לקבור את מוסד השאילתא הרגילה, זה לא יביא את השינוי. </w:t>
      </w:r>
    </w:p>
    <w:p w14:paraId="312036C7"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BE2475C" w14:textId="77777777" w:rsidR="00FB3105" w:rsidRPr="00FB3105" w:rsidRDefault="00FB3105" w:rsidP="00FB3105">
      <w:pPr>
        <w:bidi/>
        <w:ind w:firstLine="567"/>
        <w:jc w:val="both"/>
        <w:rPr>
          <w:rFonts w:ascii="Arial" w:hAnsi="Arial" w:cs="David"/>
          <w:rtl/>
        </w:rPr>
      </w:pPr>
    </w:p>
    <w:p w14:paraId="72D870CE"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אתה בעצם תומך בעמדתה של חברת הכנסת </w:t>
      </w:r>
      <w:proofErr w:type="spellStart"/>
      <w:r w:rsidRPr="00FB3105">
        <w:rPr>
          <w:rFonts w:ascii="Arial" w:hAnsi="Arial" w:cs="David"/>
          <w:rtl/>
        </w:rPr>
        <w:t>יחימוביץ</w:t>
      </w:r>
      <w:proofErr w:type="spellEnd"/>
      <w:r w:rsidRPr="00FB3105">
        <w:rPr>
          <w:rFonts w:ascii="Arial" w:hAnsi="Arial" w:cs="David"/>
          <w:rtl/>
        </w:rPr>
        <w:t>' – להמשיך במוסד השאילתות ולראות במשך פרק זמן של מושב. מושב הצעת או כנס?</w:t>
      </w:r>
    </w:p>
    <w:p w14:paraId="746C8D9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381A6C4" w14:textId="77777777" w:rsidR="00FB3105" w:rsidRPr="00FB3105" w:rsidRDefault="00FB3105" w:rsidP="00FB3105">
      <w:pPr>
        <w:pStyle w:val="Heading5"/>
        <w:rPr>
          <w:rFonts w:ascii="Arial" w:hAnsi="Arial"/>
          <w:rtl/>
        </w:rPr>
      </w:pPr>
    </w:p>
    <w:p w14:paraId="1FE761E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מושב. בואו נבדוק את זה ביסודיות. מה אצה לנו הדרך? </w:t>
      </w:r>
    </w:p>
    <w:p w14:paraId="0AA2C2D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11889BE" w14:textId="77777777" w:rsidR="00FB3105" w:rsidRPr="00FB3105" w:rsidRDefault="00FB3105" w:rsidP="00FB3105">
      <w:pPr>
        <w:bidi/>
        <w:ind w:firstLine="567"/>
        <w:jc w:val="both"/>
        <w:rPr>
          <w:rFonts w:ascii="Arial" w:hAnsi="Arial" w:cs="David"/>
          <w:rtl/>
        </w:rPr>
      </w:pPr>
    </w:p>
    <w:p w14:paraId="4569123E" w14:textId="77777777" w:rsidR="00FB3105" w:rsidRPr="00FB3105" w:rsidRDefault="00FB3105" w:rsidP="00FB3105">
      <w:pPr>
        <w:bidi/>
        <w:ind w:firstLine="567"/>
        <w:jc w:val="both"/>
        <w:rPr>
          <w:rFonts w:ascii="Arial" w:hAnsi="Arial" w:cs="David"/>
          <w:rtl/>
        </w:rPr>
      </w:pPr>
      <w:r w:rsidRPr="00FB3105">
        <w:rPr>
          <w:rFonts w:ascii="Arial" w:hAnsi="Arial" w:cs="David"/>
          <w:rtl/>
        </w:rPr>
        <w:t>רק שאלתי אם התכוונת למושב או לכנס.</w:t>
      </w:r>
    </w:p>
    <w:p w14:paraId="6AEDB4A7"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C386C98" w14:textId="77777777" w:rsidR="00FB3105" w:rsidRPr="00FB3105" w:rsidRDefault="00FB3105" w:rsidP="00FB3105">
      <w:pPr>
        <w:pStyle w:val="Heading5"/>
        <w:rPr>
          <w:rFonts w:ascii="Arial" w:hAnsi="Arial"/>
          <w:rtl/>
        </w:rPr>
      </w:pPr>
    </w:p>
    <w:p w14:paraId="5BAADBDC"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חושבת שניתן לזה מושב, ואז גם נוכל לבדוק את זה כמה פעמים. </w:t>
      </w:r>
    </w:p>
    <w:p w14:paraId="44C15C31" w14:textId="77777777" w:rsidR="00FB3105" w:rsidRPr="00FB3105" w:rsidRDefault="00FB3105" w:rsidP="00FB3105">
      <w:pPr>
        <w:bidi/>
        <w:ind w:firstLine="567"/>
        <w:jc w:val="both"/>
        <w:rPr>
          <w:rFonts w:ascii="Arial" w:hAnsi="Arial" w:cs="David"/>
          <w:rtl/>
        </w:rPr>
      </w:pPr>
    </w:p>
    <w:p w14:paraId="48FA9266" w14:textId="77777777" w:rsidR="00FB3105" w:rsidRPr="00FB3105" w:rsidRDefault="00FB3105" w:rsidP="00FB3105">
      <w:pPr>
        <w:bidi/>
        <w:jc w:val="both"/>
        <w:rPr>
          <w:rFonts w:ascii="Arial" w:hAnsi="Arial" w:cs="David"/>
          <w:rtl/>
        </w:rPr>
      </w:pPr>
      <w:r w:rsidRPr="00FB3105">
        <w:rPr>
          <w:rFonts w:ascii="Arial" w:hAnsi="Arial" w:cs="David"/>
          <w:u w:val="single"/>
          <w:rtl/>
        </w:rPr>
        <w:t>היו"ר דוד טל:</w:t>
      </w:r>
    </w:p>
    <w:p w14:paraId="4FCF41A6" w14:textId="77777777" w:rsidR="00FB3105" w:rsidRPr="00FB3105" w:rsidRDefault="00FB3105" w:rsidP="00FB3105">
      <w:pPr>
        <w:bidi/>
        <w:ind w:firstLine="567"/>
        <w:jc w:val="both"/>
        <w:rPr>
          <w:rFonts w:ascii="Arial" w:hAnsi="Arial" w:cs="David"/>
          <w:rtl/>
        </w:rPr>
      </w:pPr>
    </w:p>
    <w:p w14:paraId="5D165B0A" w14:textId="77777777" w:rsidR="00FB3105" w:rsidRPr="00FB3105" w:rsidRDefault="00FB3105" w:rsidP="00FB3105">
      <w:pPr>
        <w:bidi/>
        <w:ind w:firstLine="567"/>
        <w:jc w:val="both"/>
        <w:rPr>
          <w:rFonts w:ascii="Arial" w:hAnsi="Arial" w:cs="David"/>
          <w:rtl/>
        </w:rPr>
      </w:pPr>
      <w:r w:rsidRPr="00FB3105">
        <w:rPr>
          <w:rFonts w:ascii="Arial" w:hAnsi="Arial" w:cs="David"/>
          <w:rtl/>
        </w:rPr>
        <w:t>אדוני המזכיר, אתה רוצה להשיב?</w:t>
      </w:r>
    </w:p>
    <w:p w14:paraId="3DAF716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E9DCC3E" w14:textId="77777777" w:rsidR="00FB3105" w:rsidRPr="00FB3105" w:rsidRDefault="00FB3105" w:rsidP="00FB3105">
      <w:pPr>
        <w:bidi/>
        <w:ind w:firstLine="567"/>
        <w:jc w:val="both"/>
        <w:rPr>
          <w:rFonts w:ascii="Arial" w:hAnsi="Arial" w:cs="David"/>
          <w:rtl/>
        </w:rPr>
      </w:pPr>
    </w:p>
    <w:p w14:paraId="56B121DE"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לא. </w:t>
      </w:r>
    </w:p>
    <w:p w14:paraId="646D161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47F56565" w14:textId="77777777" w:rsidR="00FB3105" w:rsidRPr="00FB3105" w:rsidRDefault="00FB3105" w:rsidP="00FB3105">
      <w:pPr>
        <w:bidi/>
        <w:jc w:val="both"/>
        <w:rPr>
          <w:rFonts w:ascii="Arial" w:hAnsi="Arial" w:cs="David"/>
          <w:u w:val="single"/>
          <w:rtl/>
        </w:rPr>
      </w:pPr>
    </w:p>
    <w:p w14:paraId="2C3FA2E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אולי כדאי לפנות לאותם שרים בנושא השאילתות – שזה לא יהיה בסוף סדר-היום. לפעמים סדר-היום עמוס, ונשארים עד אחת-עשרה, שתים-עשרה בלילה, ואז זה מופיע בסוף סדר-היום. למה אותו שר לא יכול להופיע בתחילת סדר-היום, כמו השאילתא הישירה ביום רביעי בבוקר? </w:t>
      </w:r>
    </w:p>
    <w:p w14:paraId="2058DE7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0C5A782F" w14:textId="77777777" w:rsidR="00FB3105" w:rsidRPr="00FB3105" w:rsidRDefault="00FB3105" w:rsidP="00FB3105">
      <w:pPr>
        <w:bidi/>
        <w:jc w:val="both"/>
        <w:rPr>
          <w:rFonts w:ascii="Arial" w:hAnsi="Arial" w:cs="David"/>
          <w:rtl/>
        </w:rPr>
      </w:pPr>
    </w:p>
    <w:p w14:paraId="05C16278" w14:textId="77777777" w:rsidR="00FB3105" w:rsidRPr="00FB3105" w:rsidRDefault="00FB3105" w:rsidP="00FB3105">
      <w:pPr>
        <w:bidi/>
        <w:ind w:firstLine="567"/>
        <w:jc w:val="both"/>
        <w:rPr>
          <w:rFonts w:ascii="Arial" w:hAnsi="Arial" w:cs="David"/>
          <w:rtl/>
        </w:rPr>
      </w:pPr>
      <w:r w:rsidRPr="00FB3105">
        <w:rPr>
          <w:rFonts w:ascii="Arial" w:hAnsi="Arial" w:cs="David"/>
          <w:rtl/>
        </w:rPr>
        <w:t>זה המזכירות, לא השרים .</w:t>
      </w:r>
    </w:p>
    <w:p w14:paraId="66EB3C5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69765F32" w14:textId="77777777" w:rsidR="00FB3105" w:rsidRPr="00FB3105" w:rsidRDefault="00FB3105" w:rsidP="00FB3105">
      <w:pPr>
        <w:bidi/>
        <w:ind w:firstLine="567"/>
        <w:jc w:val="both"/>
        <w:rPr>
          <w:rFonts w:ascii="Arial" w:hAnsi="Arial" w:cs="David"/>
          <w:rtl/>
        </w:rPr>
      </w:pPr>
    </w:p>
    <w:p w14:paraId="7D2EE497" w14:textId="77777777" w:rsidR="00FB3105" w:rsidRPr="00FB3105" w:rsidRDefault="00FB3105" w:rsidP="00FB3105">
      <w:pPr>
        <w:bidi/>
        <w:ind w:firstLine="567"/>
        <w:jc w:val="both"/>
        <w:rPr>
          <w:rFonts w:ascii="Arial" w:hAnsi="Arial" w:cs="David"/>
          <w:rtl/>
        </w:rPr>
      </w:pPr>
      <w:r w:rsidRPr="00FB3105">
        <w:rPr>
          <w:rFonts w:ascii="Arial" w:hAnsi="Arial" w:cs="David"/>
          <w:rtl/>
        </w:rPr>
        <w:t>סדר-היום בנוי בצורה מובנית כך שביום שני אנחנו מתחילים באי-אמון; ביום שלישי, על-פי התקנון אנחנו חייבים להתחיל בנאומים בני דקה; ביום רביעי אנחנו מתחילים בשאילתות דחופות. לכן, אי-אפשר את השאילתות הרגילות להעביר לתחילת סדר-היום.</w:t>
      </w:r>
    </w:p>
    <w:p w14:paraId="0B04767C" w14:textId="77777777" w:rsidR="00FB3105" w:rsidRPr="00FB3105" w:rsidRDefault="00FB3105" w:rsidP="00FB3105">
      <w:pPr>
        <w:bidi/>
        <w:jc w:val="both"/>
        <w:rPr>
          <w:rFonts w:ascii="Arial" w:hAnsi="Arial" w:cs="David"/>
          <w:rtl/>
        </w:rPr>
      </w:pPr>
      <w:r w:rsidRPr="00FB3105">
        <w:rPr>
          <w:rFonts w:ascii="Arial" w:hAnsi="Arial" w:cs="David"/>
          <w:rtl/>
        </w:rPr>
        <w:br/>
      </w:r>
    </w:p>
    <w:p w14:paraId="45422FD0"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דוד אזולאי:</w:t>
      </w:r>
    </w:p>
    <w:p w14:paraId="17312451" w14:textId="77777777" w:rsidR="00FB3105" w:rsidRPr="00FB3105" w:rsidRDefault="00FB3105" w:rsidP="00FB3105">
      <w:pPr>
        <w:bidi/>
        <w:jc w:val="both"/>
        <w:rPr>
          <w:rFonts w:ascii="Arial" w:hAnsi="Arial" w:cs="David"/>
          <w:u w:val="single"/>
          <w:rtl/>
        </w:rPr>
      </w:pPr>
    </w:p>
    <w:p w14:paraId="534B0487"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תעבירו את זה ליום שלישי, לתחילת סדר-היום – אחרי נאומים בני דקה. </w:t>
      </w:r>
    </w:p>
    <w:p w14:paraId="7FF9855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227DFDDB" w14:textId="77777777" w:rsidR="00FB3105" w:rsidRPr="00FB3105" w:rsidRDefault="00FB3105" w:rsidP="00FB3105">
      <w:pPr>
        <w:bidi/>
        <w:ind w:firstLine="567"/>
        <w:jc w:val="both"/>
        <w:rPr>
          <w:rFonts w:ascii="Arial" w:hAnsi="Arial" w:cs="David"/>
          <w:rtl/>
        </w:rPr>
      </w:pPr>
    </w:p>
    <w:p w14:paraId="56806F88" w14:textId="77777777" w:rsidR="00FB3105" w:rsidRPr="00FB3105" w:rsidRDefault="00FB3105" w:rsidP="00FB3105">
      <w:pPr>
        <w:bidi/>
        <w:ind w:firstLine="567"/>
        <w:jc w:val="both"/>
        <w:rPr>
          <w:rFonts w:ascii="Arial" w:hAnsi="Arial" w:cs="David"/>
          <w:rtl/>
        </w:rPr>
      </w:pPr>
      <w:r w:rsidRPr="00FB3105">
        <w:rPr>
          <w:rFonts w:ascii="Arial" w:hAnsi="Arial" w:cs="David"/>
          <w:rtl/>
        </w:rPr>
        <w:t>אבל יש גם חקיקה בכנסת. אנחנו חייבים הרי גם לתת זמן לחקיקה.</w:t>
      </w:r>
    </w:p>
    <w:p w14:paraId="18439E5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751EDCC0" w14:textId="77777777" w:rsidR="00FB3105" w:rsidRPr="00FB3105" w:rsidRDefault="00FB3105" w:rsidP="00FB3105">
      <w:pPr>
        <w:bidi/>
        <w:jc w:val="both"/>
        <w:rPr>
          <w:rFonts w:ascii="Arial" w:hAnsi="Arial" w:cs="David"/>
          <w:u w:val="single"/>
          <w:rtl/>
        </w:rPr>
      </w:pPr>
    </w:p>
    <w:p w14:paraId="3C07ADD5" w14:textId="77777777" w:rsidR="00FB3105" w:rsidRPr="00FB3105" w:rsidRDefault="00FB3105" w:rsidP="00FB3105">
      <w:pPr>
        <w:bidi/>
        <w:ind w:firstLine="567"/>
        <w:jc w:val="both"/>
        <w:rPr>
          <w:rFonts w:ascii="Arial" w:hAnsi="Arial" w:cs="David"/>
          <w:rtl/>
        </w:rPr>
      </w:pPr>
      <w:r w:rsidRPr="00FB3105">
        <w:rPr>
          <w:rFonts w:ascii="Arial" w:hAnsi="Arial" w:cs="David"/>
          <w:rtl/>
        </w:rPr>
        <w:t>תראה מה קורה. זה מופיע בסוף סדר-היום.</w:t>
      </w:r>
    </w:p>
    <w:p w14:paraId="0DA4966E"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7E2BA976" w14:textId="77777777" w:rsidR="00FB3105" w:rsidRPr="00FB3105" w:rsidRDefault="00FB3105" w:rsidP="00FB3105">
      <w:pPr>
        <w:bidi/>
        <w:jc w:val="both"/>
        <w:rPr>
          <w:rFonts w:ascii="Arial" w:hAnsi="Arial" w:cs="David"/>
          <w:u w:val="single"/>
          <w:rtl/>
        </w:rPr>
      </w:pPr>
    </w:p>
    <w:p w14:paraId="6C111A36"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ביום שלישי בקדנציה הזאת אין חקיקה. </w:t>
      </w:r>
    </w:p>
    <w:p w14:paraId="67277DAE"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710D63FC" w14:textId="77777777" w:rsidR="00FB3105" w:rsidRPr="00FB3105" w:rsidRDefault="00FB3105" w:rsidP="00FB3105">
      <w:pPr>
        <w:bidi/>
        <w:ind w:firstLine="567"/>
        <w:jc w:val="both"/>
        <w:rPr>
          <w:rFonts w:ascii="Arial" w:hAnsi="Arial" w:cs="David"/>
          <w:rtl/>
        </w:rPr>
      </w:pPr>
    </w:p>
    <w:p w14:paraId="29C1AA57"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יכול להיות שאנחנו צריכים לשקול את זה. </w:t>
      </w:r>
    </w:p>
    <w:p w14:paraId="05B0A5C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64D35791" w14:textId="77777777" w:rsidR="00FB3105" w:rsidRPr="00FB3105" w:rsidRDefault="00FB3105" w:rsidP="00FB3105">
      <w:pPr>
        <w:bidi/>
        <w:jc w:val="both"/>
        <w:rPr>
          <w:rFonts w:ascii="Arial" w:hAnsi="Arial" w:cs="David"/>
          <w:u w:val="single"/>
          <w:rtl/>
        </w:rPr>
      </w:pPr>
    </w:p>
    <w:p w14:paraId="1AD344F2"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מציע בכל זאת לשקול שזה יבוא בתחילת סדר-היום, כי יש כאלה שרים שעושים את זה במכוון – משאירים את זה לסוף סדר-היום – כדי לא לקבל את השאילתא הנוספת. </w:t>
      </w:r>
    </w:p>
    <w:p w14:paraId="3608C7A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9DF9C3F" w14:textId="77777777" w:rsidR="00FB3105" w:rsidRPr="00FB3105" w:rsidRDefault="00FB3105" w:rsidP="00FB3105">
      <w:pPr>
        <w:bidi/>
        <w:ind w:firstLine="567"/>
        <w:jc w:val="both"/>
        <w:rPr>
          <w:rFonts w:ascii="Arial" w:hAnsi="Arial" w:cs="David"/>
          <w:rtl/>
        </w:rPr>
      </w:pPr>
    </w:p>
    <w:p w14:paraId="6279E32B"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רוצה להציע אולי, שבגלל שיש מחלוקת על סעיף 5 – סעיף הסנקציה – לקבל את ההחלטה על "שעת השאלות" כדי שנוכל להתחיל להפעיל אותה, בלי סעיף הסנקציה בינתיים. </w:t>
      </w:r>
    </w:p>
    <w:p w14:paraId="790CD0FE"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BBAA172" w14:textId="77777777" w:rsidR="00FB3105" w:rsidRPr="00FB3105" w:rsidRDefault="00FB3105" w:rsidP="00FB3105">
      <w:pPr>
        <w:bidi/>
        <w:ind w:firstLine="567"/>
        <w:jc w:val="both"/>
        <w:rPr>
          <w:rFonts w:ascii="Arial" w:hAnsi="Arial" w:cs="David"/>
          <w:rtl/>
        </w:rPr>
      </w:pPr>
    </w:p>
    <w:p w14:paraId="41D0985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אבל זה תלוי בזה. זה </w:t>
      </w:r>
      <w:proofErr w:type="spellStart"/>
      <w:r w:rsidRPr="00FB3105">
        <w:rPr>
          <w:rFonts w:ascii="Arial" w:hAnsi="Arial" w:cs="David"/>
          <w:rtl/>
        </w:rPr>
        <w:t>מותלה</w:t>
      </w:r>
      <w:proofErr w:type="spellEnd"/>
      <w:r w:rsidRPr="00FB3105">
        <w:rPr>
          <w:rFonts w:ascii="Arial" w:hAnsi="Arial" w:cs="David"/>
          <w:rtl/>
        </w:rPr>
        <w:t xml:space="preserve"> בזה.</w:t>
      </w:r>
    </w:p>
    <w:p w14:paraId="7A6FFF5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5A2A07E" w14:textId="77777777" w:rsidR="00FB3105" w:rsidRPr="00FB3105" w:rsidRDefault="00FB3105" w:rsidP="00FB3105">
      <w:pPr>
        <w:pStyle w:val="Heading5"/>
        <w:rPr>
          <w:rFonts w:ascii="Arial" w:hAnsi="Arial"/>
          <w:rtl/>
        </w:rPr>
      </w:pPr>
    </w:p>
    <w:p w14:paraId="3AF3C223" w14:textId="77777777" w:rsidR="00FB3105" w:rsidRPr="00FB3105" w:rsidRDefault="00FB3105" w:rsidP="00FB3105">
      <w:pPr>
        <w:bidi/>
        <w:ind w:firstLine="567"/>
        <w:jc w:val="both"/>
        <w:rPr>
          <w:rFonts w:ascii="Arial" w:hAnsi="Arial" w:cs="David"/>
          <w:rtl/>
        </w:rPr>
      </w:pPr>
      <w:r w:rsidRPr="00FB3105">
        <w:rPr>
          <w:rFonts w:ascii="Arial" w:hAnsi="Arial" w:cs="David"/>
          <w:rtl/>
        </w:rPr>
        <w:t>זה לא קשור.</w:t>
      </w:r>
    </w:p>
    <w:p w14:paraId="346B93AE"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1E0D4152" w14:textId="77777777" w:rsidR="00FB3105" w:rsidRPr="00FB3105" w:rsidRDefault="00FB3105" w:rsidP="00FB3105">
      <w:pPr>
        <w:bidi/>
        <w:jc w:val="both"/>
        <w:rPr>
          <w:rFonts w:ascii="Arial" w:hAnsi="Arial" w:cs="David"/>
          <w:u w:val="single"/>
          <w:rtl/>
        </w:rPr>
      </w:pPr>
    </w:p>
    <w:p w14:paraId="7D8FA8B9" w14:textId="77777777" w:rsidR="00FB3105" w:rsidRPr="00FB3105" w:rsidRDefault="00FB3105" w:rsidP="00FB3105">
      <w:pPr>
        <w:bidi/>
        <w:jc w:val="both"/>
        <w:rPr>
          <w:rFonts w:ascii="Arial" w:hAnsi="Arial" w:cs="David"/>
          <w:rtl/>
        </w:rPr>
      </w:pPr>
      <w:r w:rsidRPr="00FB3105">
        <w:rPr>
          <w:rFonts w:ascii="Arial" w:hAnsi="Arial" w:cs="David"/>
          <w:rtl/>
        </w:rPr>
        <w:tab/>
        <w:t xml:space="preserve"> למה </w:t>
      </w:r>
      <w:proofErr w:type="spellStart"/>
      <w:r w:rsidRPr="00FB3105">
        <w:rPr>
          <w:rFonts w:ascii="Arial" w:hAnsi="Arial" w:cs="David"/>
          <w:rtl/>
        </w:rPr>
        <w:t>מותלה</w:t>
      </w:r>
      <w:proofErr w:type="spellEnd"/>
      <w:r w:rsidRPr="00FB3105">
        <w:rPr>
          <w:rFonts w:ascii="Arial" w:hAnsi="Arial" w:cs="David"/>
          <w:rtl/>
        </w:rPr>
        <w:t>?</w:t>
      </w:r>
    </w:p>
    <w:p w14:paraId="0B48BB6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04AB53E" w14:textId="77777777" w:rsidR="00FB3105" w:rsidRPr="00FB3105" w:rsidRDefault="00FB3105" w:rsidP="00FB3105">
      <w:pPr>
        <w:bidi/>
        <w:jc w:val="both"/>
        <w:rPr>
          <w:rFonts w:ascii="Arial" w:hAnsi="Arial" w:cs="David"/>
          <w:rtl/>
        </w:rPr>
      </w:pPr>
    </w:p>
    <w:p w14:paraId="4D17B5EF" w14:textId="77777777" w:rsidR="00FB3105" w:rsidRPr="00FB3105" w:rsidRDefault="00FB3105" w:rsidP="00FB3105">
      <w:pPr>
        <w:bidi/>
        <w:jc w:val="both"/>
        <w:rPr>
          <w:rFonts w:ascii="Arial" w:hAnsi="Arial" w:cs="David"/>
          <w:rtl/>
        </w:rPr>
      </w:pPr>
      <w:r w:rsidRPr="00FB3105">
        <w:rPr>
          <w:rFonts w:ascii="Arial" w:hAnsi="Arial" w:cs="David"/>
          <w:rtl/>
        </w:rPr>
        <w:tab/>
        <w:t xml:space="preserve">אפשר לקבל את ההחלטה בלי סעיף הסנקציה, ולשוב ולדון בסעיף הסנקציה ולהוסיף אותו אם נרצה, כי אחרת לא נצליח להתקדם ולהתחיל להפעיל את המוסד הזה. </w:t>
      </w:r>
    </w:p>
    <w:p w14:paraId="21AB645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4734857D" w14:textId="77777777" w:rsidR="00FB3105" w:rsidRPr="00FB3105" w:rsidRDefault="00FB3105" w:rsidP="00FB3105">
      <w:pPr>
        <w:bidi/>
        <w:jc w:val="both"/>
        <w:rPr>
          <w:rFonts w:ascii="Arial" w:hAnsi="Arial" w:cs="David"/>
          <w:u w:val="single"/>
          <w:rtl/>
        </w:rPr>
      </w:pPr>
    </w:p>
    <w:p w14:paraId="44F1F53C" w14:textId="77777777" w:rsidR="00FB3105" w:rsidRPr="00FB3105" w:rsidRDefault="00FB3105" w:rsidP="00FB3105">
      <w:pPr>
        <w:bidi/>
        <w:jc w:val="both"/>
        <w:rPr>
          <w:rFonts w:ascii="Arial" w:hAnsi="Arial" w:cs="David"/>
          <w:rtl/>
        </w:rPr>
      </w:pPr>
      <w:r w:rsidRPr="00FB3105">
        <w:rPr>
          <w:rFonts w:ascii="Arial" w:hAnsi="Arial" w:cs="David"/>
          <w:rtl/>
        </w:rPr>
        <w:tab/>
        <w:t xml:space="preserve">החלטת ועדת כנסת מתקנת החלטה קודמת. </w:t>
      </w:r>
    </w:p>
    <w:p w14:paraId="1159DD0F"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F824F42" w14:textId="77777777" w:rsidR="00FB3105" w:rsidRPr="00FB3105" w:rsidRDefault="00FB3105" w:rsidP="00FB3105">
      <w:pPr>
        <w:bidi/>
        <w:jc w:val="both"/>
        <w:rPr>
          <w:rFonts w:ascii="Arial" w:hAnsi="Arial" w:cs="David"/>
          <w:rtl/>
        </w:rPr>
      </w:pPr>
    </w:p>
    <w:p w14:paraId="05276368" w14:textId="77777777" w:rsidR="00FB3105" w:rsidRPr="00FB3105" w:rsidRDefault="00FB3105" w:rsidP="00FB3105">
      <w:pPr>
        <w:bidi/>
        <w:jc w:val="both"/>
        <w:rPr>
          <w:rFonts w:ascii="Arial" w:hAnsi="Arial" w:cs="David"/>
          <w:rtl/>
        </w:rPr>
      </w:pPr>
      <w:r w:rsidRPr="00FB3105">
        <w:rPr>
          <w:rFonts w:ascii="Arial" w:hAnsi="Arial" w:cs="David"/>
          <w:rtl/>
        </w:rPr>
        <w:tab/>
        <w:t>רבותי, יש לי איזושהי שאיפה ללכת – אני לא רוצה לומר לרוץ, שחבר הכנסת גדעון סער לא יתנפל עם ההתנפלות הנוראית שלו, הוא יבקש שאני אתנצל – יש לי שאיפה שכל הדברים שבקונצנזוס, נעבור ונאשר אותם, והדברים היותר כבדים שלגביהם כל אחד מאתנו סבור אחרת, נדון בהם באמת דיון רציני כדי לבחון ולראות מה טוב יותר לבית הזה.</w:t>
      </w:r>
    </w:p>
    <w:p w14:paraId="531D4AB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25C9638B" w14:textId="77777777" w:rsidR="00FB3105" w:rsidRPr="00FB3105" w:rsidRDefault="00FB3105" w:rsidP="00FB3105">
      <w:pPr>
        <w:bidi/>
        <w:jc w:val="both"/>
        <w:rPr>
          <w:rFonts w:ascii="Arial" w:hAnsi="Arial" w:cs="David"/>
          <w:rtl/>
        </w:rPr>
      </w:pPr>
    </w:p>
    <w:p w14:paraId="39FCA363" w14:textId="77777777" w:rsidR="00FB3105" w:rsidRPr="00FB3105" w:rsidRDefault="00FB3105" w:rsidP="00FB3105">
      <w:pPr>
        <w:bidi/>
        <w:jc w:val="both"/>
        <w:rPr>
          <w:rFonts w:ascii="Arial" w:hAnsi="Arial" w:cs="David"/>
          <w:rtl/>
        </w:rPr>
      </w:pPr>
      <w:r w:rsidRPr="00FB3105">
        <w:rPr>
          <w:rFonts w:ascii="Arial" w:hAnsi="Arial" w:cs="David"/>
          <w:rtl/>
        </w:rPr>
        <w:tab/>
        <w:t xml:space="preserve">גם בנושאים שבקונצנזוס, אדוני היושב-ראש, דנו דיון רציני. לכל אלה שאומרים שחברי הכנסת לא מתייחסים ברצינות לעבודתם – אני מציע לשמוע את הדיון הזה – כמדומני, גם בנושא ההתנתקות לא היו טונים כאלה והתבטאויות כאלה כמו שראינו כאן. </w:t>
      </w:r>
    </w:p>
    <w:p w14:paraId="2C14E94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39461A3E" w14:textId="77777777" w:rsidR="00FB3105" w:rsidRPr="00FB3105" w:rsidRDefault="00FB3105" w:rsidP="00FB3105">
      <w:pPr>
        <w:bidi/>
        <w:jc w:val="both"/>
        <w:rPr>
          <w:rFonts w:ascii="Arial" w:hAnsi="Arial" w:cs="David"/>
          <w:u w:val="single"/>
          <w:rtl/>
        </w:rPr>
      </w:pPr>
    </w:p>
    <w:p w14:paraId="51698102" w14:textId="77777777" w:rsidR="00FB3105" w:rsidRPr="00FB3105" w:rsidRDefault="00FB3105" w:rsidP="00FB3105">
      <w:pPr>
        <w:bidi/>
        <w:jc w:val="both"/>
        <w:rPr>
          <w:rFonts w:ascii="Arial" w:hAnsi="Arial" w:cs="David"/>
          <w:rtl/>
        </w:rPr>
      </w:pPr>
      <w:r w:rsidRPr="00FB3105">
        <w:rPr>
          <w:rFonts w:ascii="Arial" w:hAnsi="Arial" w:cs="David"/>
          <w:rtl/>
        </w:rPr>
        <w:tab/>
        <w:t xml:space="preserve"> אל תדאג, שום דיון ענייני לא יסוקר. אין סכנה כזאת. </w:t>
      </w:r>
    </w:p>
    <w:p w14:paraId="5787045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71BD620D" w14:textId="77777777" w:rsidR="00FB3105" w:rsidRPr="00FB3105" w:rsidRDefault="00FB3105" w:rsidP="00FB3105">
      <w:pPr>
        <w:bidi/>
        <w:jc w:val="both"/>
        <w:rPr>
          <w:rFonts w:ascii="Arial" w:hAnsi="Arial" w:cs="David"/>
          <w:rtl/>
        </w:rPr>
      </w:pPr>
    </w:p>
    <w:p w14:paraId="096789A2" w14:textId="77777777" w:rsidR="00FB3105" w:rsidRPr="00FB3105" w:rsidRDefault="00FB3105" w:rsidP="00FB3105">
      <w:pPr>
        <w:bidi/>
        <w:jc w:val="both"/>
        <w:rPr>
          <w:rFonts w:ascii="Arial" w:hAnsi="Arial" w:cs="David"/>
          <w:rtl/>
        </w:rPr>
      </w:pPr>
      <w:r w:rsidRPr="00FB3105">
        <w:rPr>
          <w:rFonts w:ascii="Arial" w:hAnsi="Arial" w:cs="David"/>
          <w:rtl/>
        </w:rPr>
        <w:tab/>
        <w:t xml:space="preserve">והמשפט השלישי – שתכף אגרום לחברי הכנסת סער, </w:t>
      </w:r>
      <w:proofErr w:type="spellStart"/>
      <w:r w:rsidRPr="00FB3105">
        <w:rPr>
          <w:rFonts w:ascii="Arial" w:hAnsi="Arial" w:cs="David"/>
          <w:rtl/>
        </w:rPr>
        <w:t>יחימוביץ</w:t>
      </w:r>
      <w:proofErr w:type="spellEnd"/>
      <w:r w:rsidRPr="00FB3105">
        <w:rPr>
          <w:rFonts w:ascii="Arial" w:hAnsi="Arial" w:cs="David"/>
          <w:rtl/>
        </w:rPr>
        <w:t xml:space="preserve">' </w:t>
      </w:r>
      <w:proofErr w:type="spellStart"/>
      <w:r w:rsidRPr="00FB3105">
        <w:rPr>
          <w:rFonts w:ascii="Arial" w:hAnsi="Arial" w:cs="David"/>
          <w:rtl/>
        </w:rPr>
        <w:t>ומרגי</w:t>
      </w:r>
      <w:proofErr w:type="spellEnd"/>
      <w:r w:rsidRPr="00FB3105">
        <w:rPr>
          <w:rFonts w:ascii="Arial" w:hAnsi="Arial" w:cs="David"/>
          <w:rtl/>
        </w:rPr>
        <w:t xml:space="preserve"> לקחת זפת ונוצות- אני רוצה עדיין להבין, אחרי כל ההתנגדות לסנקציות, שאני חלק ממנה – מה אנחנו עושים עם אותו מחזה שמפרנס את </w:t>
      </w:r>
      <w:proofErr w:type="spellStart"/>
      <w:r w:rsidRPr="00FB3105">
        <w:rPr>
          <w:rFonts w:ascii="Arial" w:hAnsi="Arial" w:cs="David"/>
          <w:rtl/>
        </w:rPr>
        <w:t>אייכלר</w:t>
      </w:r>
      <w:proofErr w:type="spellEnd"/>
      <w:r w:rsidRPr="00FB3105">
        <w:rPr>
          <w:rFonts w:ascii="Arial" w:hAnsi="Arial" w:cs="David"/>
          <w:rtl/>
        </w:rPr>
        <w:t xml:space="preserve"> כל שבוע ומפרנס גם מהדורות חדשות. </w:t>
      </w:r>
    </w:p>
    <w:p w14:paraId="6417B78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CE8D8A2" w14:textId="77777777" w:rsidR="00FB3105" w:rsidRPr="00FB3105" w:rsidRDefault="00FB3105" w:rsidP="00FB3105">
      <w:pPr>
        <w:bidi/>
        <w:jc w:val="both"/>
        <w:rPr>
          <w:rFonts w:ascii="Arial" w:hAnsi="Arial" w:cs="David"/>
          <w:rtl/>
        </w:rPr>
      </w:pPr>
    </w:p>
    <w:p w14:paraId="0BCBC534" w14:textId="77777777" w:rsidR="00FB3105" w:rsidRPr="00FB3105" w:rsidRDefault="00FB3105" w:rsidP="00FB3105">
      <w:pPr>
        <w:bidi/>
        <w:jc w:val="both"/>
        <w:rPr>
          <w:rFonts w:ascii="Arial" w:hAnsi="Arial" w:cs="David"/>
          <w:rtl/>
        </w:rPr>
      </w:pPr>
      <w:r w:rsidRPr="00FB3105">
        <w:rPr>
          <w:rFonts w:ascii="Arial" w:hAnsi="Arial" w:cs="David"/>
          <w:rtl/>
        </w:rPr>
        <w:tab/>
        <w:t xml:space="preserve">אפשר לפטר את </w:t>
      </w:r>
      <w:proofErr w:type="spellStart"/>
      <w:r w:rsidRPr="00FB3105">
        <w:rPr>
          <w:rFonts w:ascii="Arial" w:hAnsi="Arial" w:cs="David"/>
          <w:rtl/>
        </w:rPr>
        <w:t>אייכלר</w:t>
      </w:r>
      <w:proofErr w:type="spellEnd"/>
      <w:r w:rsidRPr="00FB3105">
        <w:rPr>
          <w:rFonts w:ascii="Arial" w:hAnsi="Arial" w:cs="David"/>
          <w:rtl/>
        </w:rPr>
        <w:t xml:space="preserve">, וזה יפתור לנו את הבעיה. </w:t>
      </w:r>
    </w:p>
    <w:p w14:paraId="2359033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28DDAFC6" w14:textId="77777777" w:rsidR="00FB3105" w:rsidRPr="00FB3105" w:rsidRDefault="00FB3105" w:rsidP="00FB3105">
      <w:pPr>
        <w:bidi/>
        <w:jc w:val="both"/>
        <w:rPr>
          <w:rFonts w:ascii="Arial" w:hAnsi="Arial" w:cs="David"/>
          <w:u w:val="single"/>
          <w:rtl/>
        </w:rPr>
      </w:pPr>
    </w:p>
    <w:p w14:paraId="5BAD0164" w14:textId="77777777" w:rsidR="00FB3105" w:rsidRPr="00FB3105" w:rsidRDefault="00FB3105" w:rsidP="00FB3105">
      <w:pPr>
        <w:bidi/>
        <w:jc w:val="both"/>
        <w:rPr>
          <w:rFonts w:ascii="Arial" w:hAnsi="Arial" w:cs="David"/>
          <w:rtl/>
        </w:rPr>
      </w:pPr>
      <w:r w:rsidRPr="00FB3105">
        <w:rPr>
          <w:rFonts w:ascii="Arial" w:hAnsi="Arial" w:cs="David"/>
          <w:rtl/>
        </w:rPr>
        <w:tab/>
        <w:t xml:space="preserve"> הוא מצוין.</w:t>
      </w:r>
    </w:p>
    <w:p w14:paraId="171B379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0A3062AB" w14:textId="77777777" w:rsidR="00FB3105" w:rsidRPr="00FB3105" w:rsidRDefault="00FB3105" w:rsidP="00FB3105">
      <w:pPr>
        <w:bidi/>
        <w:jc w:val="both"/>
        <w:rPr>
          <w:rFonts w:ascii="Arial" w:hAnsi="Arial" w:cs="David"/>
          <w:rtl/>
        </w:rPr>
      </w:pPr>
    </w:p>
    <w:p w14:paraId="7D45E02E" w14:textId="77777777" w:rsidR="00FB3105" w:rsidRPr="00FB3105" w:rsidRDefault="00FB3105" w:rsidP="00FB3105">
      <w:pPr>
        <w:bidi/>
        <w:jc w:val="both"/>
        <w:rPr>
          <w:rFonts w:ascii="Arial" w:hAnsi="Arial" w:cs="David"/>
          <w:rtl/>
        </w:rPr>
      </w:pPr>
      <w:r w:rsidRPr="00FB3105">
        <w:rPr>
          <w:rFonts w:ascii="Arial" w:hAnsi="Arial" w:cs="David"/>
          <w:rtl/>
        </w:rPr>
        <w:tab/>
      </w:r>
      <w:proofErr w:type="spellStart"/>
      <w:r w:rsidRPr="00FB3105">
        <w:rPr>
          <w:rFonts w:ascii="Arial" w:hAnsi="Arial" w:cs="David"/>
          <w:rtl/>
        </w:rPr>
        <w:t>אייכלר</w:t>
      </w:r>
      <w:proofErr w:type="spellEnd"/>
      <w:r w:rsidRPr="00FB3105">
        <w:rPr>
          <w:rFonts w:ascii="Arial" w:hAnsi="Arial" w:cs="David"/>
          <w:rtl/>
        </w:rPr>
        <w:t xml:space="preserve"> הוא מצוין, וגדעון הוא אחד מכמה צופים – לא רוצה לפגוע </w:t>
      </w:r>
      <w:proofErr w:type="spellStart"/>
      <w:r w:rsidRPr="00FB3105">
        <w:rPr>
          <w:rFonts w:ascii="Arial" w:hAnsi="Arial" w:cs="David"/>
          <w:rtl/>
        </w:rPr>
        <w:t>באייכלר</w:t>
      </w:r>
      <w:proofErr w:type="spellEnd"/>
      <w:r w:rsidRPr="00FB3105">
        <w:rPr>
          <w:rFonts w:ascii="Arial" w:hAnsi="Arial" w:cs="David"/>
          <w:rtl/>
        </w:rPr>
        <w:t>, פן הוא יעלה גם אותי על המוקד...</w:t>
      </w:r>
    </w:p>
    <w:p w14:paraId="7CB64F66" w14:textId="77777777" w:rsidR="00FB3105" w:rsidRPr="00FB3105" w:rsidRDefault="00FB3105" w:rsidP="00FB3105">
      <w:pPr>
        <w:bidi/>
        <w:jc w:val="both"/>
        <w:rPr>
          <w:rFonts w:ascii="Arial" w:hAnsi="Arial" w:cs="David"/>
          <w:rtl/>
        </w:rPr>
      </w:pPr>
    </w:p>
    <w:p w14:paraId="791104A5"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היושב-ראש, בנימה יותר רצינית. אנחנו יודעים – והיו פה כמה וכמה דיונים – ככה לעשות לחברי כנסת וככה לעשות לשרים וככה לשנות, ועדיין עונה השר על 30 שאילתות, וחמישה חברי כנסת באולם, ו-25 פעמים נאלץ היושב-ראש התורן או סגן היושב-ראש לומר: לפרוטוקול, לפרוטוקול. זה מפרנס את ידידנו יפה מאוד. </w:t>
      </w:r>
    </w:p>
    <w:p w14:paraId="1CEC333E"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2C768A65" w14:textId="77777777" w:rsidR="00FB3105" w:rsidRPr="00FB3105" w:rsidRDefault="00FB3105" w:rsidP="00FB3105">
      <w:pPr>
        <w:pStyle w:val="Heading5"/>
        <w:rPr>
          <w:rFonts w:ascii="Arial" w:hAnsi="Arial"/>
          <w:rtl/>
        </w:rPr>
      </w:pPr>
    </w:p>
    <w:p w14:paraId="5AA8195C" w14:textId="77777777" w:rsidR="00FB3105" w:rsidRPr="00FB3105" w:rsidRDefault="00FB3105" w:rsidP="00FB3105">
      <w:pPr>
        <w:bidi/>
        <w:jc w:val="both"/>
        <w:rPr>
          <w:rFonts w:ascii="Arial" w:hAnsi="Arial" w:cs="David"/>
          <w:rtl/>
        </w:rPr>
      </w:pPr>
      <w:r w:rsidRPr="00FB3105">
        <w:rPr>
          <w:rFonts w:ascii="Arial" w:hAnsi="Arial" w:cs="David"/>
          <w:rtl/>
        </w:rPr>
        <w:tab/>
        <w:t xml:space="preserve"> שיפרנס. </w:t>
      </w:r>
    </w:p>
    <w:p w14:paraId="7DE1C20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58DC6333" w14:textId="77777777" w:rsidR="00FB3105" w:rsidRPr="00FB3105" w:rsidRDefault="00FB3105" w:rsidP="00FB3105">
      <w:pPr>
        <w:bidi/>
        <w:jc w:val="both"/>
        <w:rPr>
          <w:rFonts w:ascii="Arial" w:hAnsi="Arial" w:cs="David"/>
          <w:rtl/>
        </w:rPr>
      </w:pPr>
    </w:p>
    <w:p w14:paraId="19D67645"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היושב-ראש, בכנסת הקודמת עסקתי בנושא של הבוחר, וגם אני התרעמתי ואמרתי: מה אתם כל הזמן מלינים – חברי הכנסת קונים, חברי הכנסת לא קונים. עד שניגש אלי אחד מבכירי הכנסת ואמר: מר </w:t>
      </w:r>
      <w:proofErr w:type="spellStart"/>
      <w:r w:rsidRPr="00FB3105">
        <w:rPr>
          <w:rFonts w:ascii="Arial" w:hAnsi="Arial" w:cs="David"/>
          <w:rtl/>
        </w:rPr>
        <w:t>אדלשטיין</w:t>
      </w:r>
      <w:proofErr w:type="spellEnd"/>
      <w:r w:rsidRPr="00FB3105">
        <w:rPr>
          <w:rFonts w:ascii="Arial" w:hAnsi="Arial" w:cs="David"/>
          <w:rtl/>
        </w:rPr>
        <w:t xml:space="preserve">, אני אקח אותך למשרד, אתן לך את הרשימה ואתה תראה אצל כמה אנשים עליית הקניות לקראת ה-1 בספטמבר, ואז תבין שכנראה יש איזה טעם בדברים. </w:t>
      </w:r>
    </w:p>
    <w:p w14:paraId="5383E744" w14:textId="77777777" w:rsidR="00FB3105" w:rsidRPr="00FB3105" w:rsidRDefault="00FB3105" w:rsidP="00FB3105">
      <w:pPr>
        <w:bidi/>
        <w:jc w:val="both"/>
        <w:rPr>
          <w:rFonts w:ascii="Arial" w:hAnsi="Arial" w:cs="David"/>
          <w:rtl/>
        </w:rPr>
      </w:pPr>
    </w:p>
    <w:p w14:paraId="064C105F" w14:textId="77777777" w:rsidR="00FB3105" w:rsidRPr="00FB3105" w:rsidRDefault="00FB3105" w:rsidP="00FB3105">
      <w:pPr>
        <w:bidi/>
        <w:jc w:val="both"/>
        <w:rPr>
          <w:rFonts w:ascii="Arial" w:hAnsi="Arial" w:cs="David"/>
          <w:rtl/>
        </w:rPr>
      </w:pPr>
      <w:r w:rsidRPr="00FB3105">
        <w:rPr>
          <w:rFonts w:ascii="Arial" w:hAnsi="Arial" w:cs="David"/>
          <w:rtl/>
        </w:rPr>
        <w:tab/>
        <w:t xml:space="preserve">אז גם כאן, כשגדעון סער או שלי </w:t>
      </w:r>
      <w:proofErr w:type="spellStart"/>
      <w:r w:rsidRPr="00FB3105">
        <w:rPr>
          <w:rFonts w:ascii="Arial" w:hAnsi="Arial" w:cs="David"/>
          <w:rtl/>
        </w:rPr>
        <w:t>יחימוביץ</w:t>
      </w:r>
      <w:proofErr w:type="spellEnd"/>
      <w:r w:rsidRPr="00FB3105">
        <w:rPr>
          <w:rFonts w:ascii="Arial" w:hAnsi="Arial" w:cs="David"/>
          <w:rtl/>
        </w:rPr>
        <w:t>', או נסים זאב, צועקים: אנחנו במליאה, אנחנו במליאה – זה נכון, אבל מה לעשות, אני מכיר שניים-שלושה שלא תמיד במליאה, ובזה גם צריך איכשהו לטפל.</w:t>
      </w:r>
    </w:p>
    <w:p w14:paraId="2F1CB8DF"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BED0ADD" w14:textId="77777777" w:rsidR="00FB3105" w:rsidRPr="00FB3105" w:rsidRDefault="00FB3105" w:rsidP="00FB3105">
      <w:pPr>
        <w:bidi/>
        <w:jc w:val="both"/>
        <w:rPr>
          <w:rFonts w:ascii="Arial" w:hAnsi="Arial" w:cs="David"/>
          <w:rtl/>
        </w:rPr>
      </w:pPr>
    </w:p>
    <w:p w14:paraId="4FC6C7E8" w14:textId="77777777" w:rsidR="00FB3105" w:rsidRPr="00FB3105" w:rsidRDefault="00FB3105" w:rsidP="00FB3105">
      <w:pPr>
        <w:bidi/>
        <w:jc w:val="both"/>
        <w:rPr>
          <w:rFonts w:ascii="Arial" w:hAnsi="Arial" w:cs="David"/>
          <w:rtl/>
        </w:rPr>
      </w:pPr>
      <w:r w:rsidRPr="00FB3105">
        <w:rPr>
          <w:rFonts w:ascii="Arial" w:hAnsi="Arial" w:cs="David"/>
          <w:rtl/>
        </w:rPr>
        <w:tab/>
        <w:t xml:space="preserve">רבותי, בנושאים הללו אני רוצה שנדע – ואני כאן רוצה להתחייב בפניכם. כל מה שנקבע, וגם שיאושר כאן, אם לאורך הזמן – חברת הכנסת </w:t>
      </w:r>
      <w:proofErr w:type="spellStart"/>
      <w:r w:rsidRPr="00FB3105">
        <w:rPr>
          <w:rFonts w:ascii="Arial" w:hAnsi="Arial" w:cs="David"/>
          <w:rtl/>
        </w:rPr>
        <w:t>יחימוביץ</w:t>
      </w:r>
      <w:proofErr w:type="spellEnd"/>
      <w:r w:rsidRPr="00FB3105">
        <w:rPr>
          <w:rFonts w:ascii="Arial" w:hAnsi="Arial" w:cs="David"/>
          <w:rtl/>
        </w:rPr>
        <w:t xml:space="preserve">' קבעה זמן של מושב, זה בהחלט יכול להיות פרק זמן שאפשר לבחון את זה – אנחנו רואים שאיזושהי פרוצדורה שאישרנו אותה כאן לא עובדת וטעונה תיקון, אני מתחייב, על-פי בקשה של אחד מחברי ועדת הכנסת, לתקן נושא כזה או אחר. זאת לא תהיה מסמרה שאי-אפשר להוציא אותה יותר ואי-אפשר לשנות אותה. </w:t>
      </w:r>
    </w:p>
    <w:p w14:paraId="17EFE06E" w14:textId="77777777" w:rsidR="00FB3105" w:rsidRPr="00FB3105" w:rsidRDefault="00FB3105" w:rsidP="00FB3105">
      <w:pPr>
        <w:bidi/>
        <w:jc w:val="both"/>
        <w:rPr>
          <w:rFonts w:ascii="Arial" w:hAnsi="Arial" w:cs="David"/>
          <w:rtl/>
        </w:rPr>
      </w:pPr>
    </w:p>
    <w:p w14:paraId="6881AAEF" w14:textId="77777777" w:rsidR="00FB3105" w:rsidRPr="00FB3105" w:rsidRDefault="00FB3105" w:rsidP="00FB3105">
      <w:pPr>
        <w:bidi/>
        <w:jc w:val="both"/>
        <w:rPr>
          <w:rFonts w:ascii="Arial" w:hAnsi="Arial" w:cs="David"/>
          <w:rtl/>
        </w:rPr>
      </w:pPr>
      <w:r w:rsidRPr="00FB3105">
        <w:rPr>
          <w:rFonts w:ascii="Arial" w:hAnsi="Arial" w:cs="David"/>
          <w:rtl/>
        </w:rPr>
        <w:tab/>
        <w:t xml:space="preserve">אנחנו נראה איך הדברים הללו עובדים, כך שאני רוצה להניח את דעתכם בנושא הזה, שאם  יצטרכו תיקון ושינוי – אני מתחייב להעלות לכאן, בלי נדר, לדיון כל נושא שאחד מחברי הכנסת, מוועדת הכנסת, יביא לי לשינוי היות ומה שאישרנו אולי לא עובד. </w:t>
      </w:r>
    </w:p>
    <w:p w14:paraId="51877DE5" w14:textId="77777777" w:rsidR="00FB3105" w:rsidRPr="00FB3105" w:rsidRDefault="00FB3105" w:rsidP="00FB3105">
      <w:pPr>
        <w:bidi/>
        <w:jc w:val="both"/>
        <w:rPr>
          <w:rFonts w:ascii="Arial" w:hAnsi="Arial" w:cs="David"/>
          <w:rtl/>
        </w:rPr>
      </w:pPr>
    </w:p>
    <w:p w14:paraId="55F5A9AF" w14:textId="77777777" w:rsidR="00FB3105" w:rsidRPr="00FB3105" w:rsidRDefault="00FB3105" w:rsidP="00FB3105">
      <w:pPr>
        <w:pStyle w:val="Heading5"/>
        <w:rPr>
          <w:rFonts w:ascii="Arial" w:hAnsi="Arial"/>
          <w:rtl/>
        </w:rPr>
      </w:pP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C7B8334" w14:textId="77777777" w:rsidR="00FB3105" w:rsidRPr="00FB3105" w:rsidRDefault="00FB3105" w:rsidP="00FB3105">
      <w:pPr>
        <w:pStyle w:val="Heading5"/>
        <w:rPr>
          <w:rFonts w:ascii="Arial" w:hAnsi="Arial"/>
          <w:rtl/>
        </w:rPr>
      </w:pPr>
    </w:p>
    <w:p w14:paraId="3965398F" w14:textId="77777777" w:rsidR="00FB3105" w:rsidRPr="00FB3105" w:rsidRDefault="00FB3105" w:rsidP="00FB3105">
      <w:pPr>
        <w:bidi/>
        <w:jc w:val="both"/>
        <w:rPr>
          <w:rFonts w:ascii="Arial" w:hAnsi="Arial" w:cs="David"/>
          <w:rtl/>
        </w:rPr>
      </w:pPr>
      <w:r w:rsidRPr="00FB3105">
        <w:rPr>
          <w:rFonts w:ascii="Arial" w:hAnsi="Arial" w:cs="David"/>
          <w:rtl/>
        </w:rPr>
        <w:tab/>
        <w:t>הערה לדברים שלך. אני מסכימה להצעתך, לבד מכל סוגיות הסנקציות – שלהן אני מתנגדת באופן גורף, לרבות ניסיון שלהן. ושוב, אני אומרת את זה כמי שכן נמצאת בשאילתות.</w:t>
      </w:r>
    </w:p>
    <w:p w14:paraId="7B5DEA5A"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CF482DE" w14:textId="77777777" w:rsidR="00FB3105" w:rsidRPr="00FB3105" w:rsidRDefault="00FB3105" w:rsidP="00FB3105">
      <w:pPr>
        <w:bidi/>
        <w:jc w:val="both"/>
        <w:rPr>
          <w:rFonts w:ascii="Arial" w:hAnsi="Arial" w:cs="David"/>
          <w:rtl/>
        </w:rPr>
      </w:pPr>
    </w:p>
    <w:p w14:paraId="2B4D6860" w14:textId="77777777" w:rsidR="00FB3105" w:rsidRPr="00FB3105" w:rsidRDefault="00FB3105" w:rsidP="00FB3105">
      <w:pPr>
        <w:bidi/>
        <w:jc w:val="both"/>
        <w:rPr>
          <w:rFonts w:ascii="Arial" w:hAnsi="Arial" w:cs="David"/>
          <w:rtl/>
        </w:rPr>
      </w:pPr>
      <w:r w:rsidRPr="00FB3105">
        <w:rPr>
          <w:rFonts w:ascii="Arial" w:hAnsi="Arial" w:cs="David"/>
          <w:rtl/>
        </w:rPr>
        <w:tab/>
        <w:t>את אומרת שזה דבר עקרוני – זה בסדר.</w:t>
      </w:r>
    </w:p>
    <w:p w14:paraId="53A9E9AA"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387600D7" w14:textId="77777777" w:rsidR="00FB3105" w:rsidRPr="00FB3105" w:rsidRDefault="00FB3105" w:rsidP="00FB3105">
      <w:pPr>
        <w:pStyle w:val="Heading5"/>
        <w:rPr>
          <w:rFonts w:ascii="Arial" w:hAnsi="Arial"/>
          <w:rtl/>
        </w:rPr>
      </w:pPr>
    </w:p>
    <w:p w14:paraId="220B0908"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מסכימה עם ההצעה שלך, היא צודקת והיא נכוחה, למעט כל סעיפי הסנקציות – שגם באופן ניסיוני אני לא מסכימה להן. </w:t>
      </w:r>
    </w:p>
    <w:p w14:paraId="1C6631FA" w14:textId="77777777" w:rsidR="00FB3105" w:rsidRPr="00FB3105" w:rsidRDefault="00FB3105" w:rsidP="00FB3105">
      <w:pPr>
        <w:bidi/>
        <w:jc w:val="both"/>
        <w:rPr>
          <w:rFonts w:ascii="Arial" w:hAnsi="Arial" w:cs="David"/>
          <w:rtl/>
        </w:rPr>
      </w:pPr>
    </w:p>
    <w:p w14:paraId="179814E5" w14:textId="77777777" w:rsidR="00FB3105" w:rsidRPr="00FB3105" w:rsidRDefault="00FB3105" w:rsidP="00FB3105">
      <w:pPr>
        <w:bidi/>
        <w:jc w:val="both"/>
        <w:rPr>
          <w:rFonts w:ascii="Arial" w:hAnsi="Arial" w:cs="David"/>
          <w:rtl/>
        </w:rPr>
      </w:pPr>
      <w:r w:rsidRPr="00FB3105">
        <w:rPr>
          <w:rFonts w:ascii="Arial" w:hAnsi="Arial" w:cs="David"/>
          <w:rtl/>
        </w:rPr>
        <w:tab/>
        <w:t>אני רוצה להגיד דבר מאוד כללי, שכאילו לא קשור לדיון – חשוב לי להגיד אותו, אני אנסה להגיד אותו בקצרה.</w:t>
      </w:r>
    </w:p>
    <w:p w14:paraId="40665D33" w14:textId="77777777" w:rsidR="00FB3105" w:rsidRPr="00FB3105" w:rsidRDefault="00FB3105" w:rsidP="00FB3105">
      <w:pPr>
        <w:bidi/>
        <w:jc w:val="both"/>
        <w:rPr>
          <w:rFonts w:ascii="Arial" w:hAnsi="Arial" w:cs="David"/>
          <w:rtl/>
        </w:rPr>
      </w:pPr>
    </w:p>
    <w:p w14:paraId="3212365C"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כל הזמן שומעת כאן </w:t>
      </w:r>
      <w:proofErr w:type="spellStart"/>
      <w:r w:rsidRPr="00FB3105">
        <w:rPr>
          <w:rFonts w:ascii="Arial" w:hAnsi="Arial" w:cs="David"/>
          <w:rtl/>
        </w:rPr>
        <w:t>אייכלר</w:t>
      </w:r>
      <w:proofErr w:type="spellEnd"/>
      <w:r w:rsidRPr="00FB3105">
        <w:rPr>
          <w:rFonts w:ascii="Arial" w:hAnsi="Arial" w:cs="David"/>
          <w:rtl/>
        </w:rPr>
        <w:t xml:space="preserve"> והטלוויזיה. אני רוצה להגיד לכם, דווקא כעיתונאית לשעבר. לעיתונות יש נטייה טבעית להתעסק במה שמתרחש בכנסת בטפל ולא להיכנס לעומקם של דברים – גם כי זה מאוד מורכב. מורכב לשבת בוועדת כספים ולהבין על מה מדברים בדיוק. </w:t>
      </w:r>
    </w:p>
    <w:p w14:paraId="7FBC302C" w14:textId="77777777" w:rsidR="00FB3105" w:rsidRPr="00FB3105" w:rsidRDefault="00FB3105" w:rsidP="00FB3105">
      <w:pPr>
        <w:bidi/>
        <w:jc w:val="both"/>
        <w:rPr>
          <w:rFonts w:ascii="Arial" w:hAnsi="Arial" w:cs="David"/>
          <w:rtl/>
        </w:rPr>
      </w:pPr>
    </w:p>
    <w:p w14:paraId="7191167F" w14:textId="77777777" w:rsidR="00FB3105" w:rsidRPr="00FB3105" w:rsidRDefault="00FB3105" w:rsidP="00FB3105">
      <w:pPr>
        <w:bidi/>
        <w:jc w:val="both"/>
        <w:rPr>
          <w:rFonts w:ascii="Arial" w:hAnsi="Arial" w:cs="David"/>
          <w:rtl/>
        </w:rPr>
      </w:pPr>
      <w:r w:rsidRPr="00FB3105">
        <w:rPr>
          <w:rFonts w:ascii="Arial" w:hAnsi="Arial" w:cs="David"/>
          <w:rtl/>
        </w:rPr>
        <w:tab/>
        <w:t xml:space="preserve">על הנטייה הזאת אנחנו לא נתגבר לעולם. זאת גזירת גורל, ושינוי פה ושינוי שם – לא הם שיושיעו אותנו, ואני חייבת להגיד, וכאן תאפשר לי להגיד דבר עקרוני לגמרי. יש נטייה מובנית היום – שהיא מוכתבת על-ידי כוחות גדולים מאתנו – לעשות זילות של הכנסת, בלי שום קשר לתפקוד האותנטי של הכנסת, שלפעמים מגיע לו כמובן שיבקרו אותו. </w:t>
      </w:r>
    </w:p>
    <w:p w14:paraId="6618F28E" w14:textId="77777777" w:rsidR="00FB3105" w:rsidRPr="00FB3105" w:rsidRDefault="00FB3105" w:rsidP="00FB3105">
      <w:pPr>
        <w:bidi/>
        <w:jc w:val="both"/>
        <w:rPr>
          <w:rFonts w:ascii="Arial" w:hAnsi="Arial" w:cs="David"/>
          <w:rtl/>
        </w:rPr>
      </w:pPr>
    </w:p>
    <w:p w14:paraId="661E2B7E" w14:textId="77777777" w:rsidR="00FB3105" w:rsidRPr="00FB3105" w:rsidRDefault="00FB3105" w:rsidP="00FB3105">
      <w:pPr>
        <w:bidi/>
        <w:jc w:val="both"/>
        <w:rPr>
          <w:rFonts w:ascii="Arial" w:hAnsi="Arial" w:cs="David"/>
          <w:rtl/>
        </w:rPr>
      </w:pPr>
      <w:r w:rsidRPr="00FB3105">
        <w:rPr>
          <w:rFonts w:ascii="Arial" w:hAnsi="Arial" w:cs="David"/>
          <w:rtl/>
        </w:rPr>
        <w:tab/>
        <w:t xml:space="preserve">הנטייה הזאת היא נטייה גדולה מאתנו. זוהי נטייה לבצע זילות של כל מה שהוא ציבורי, של כל מה שהוא דמוקרטי. זה כולל את כל מערכות שלטון החוק, זה כולל את הכנסת, זה כולל איגודים מקצועיים, ומי שחסין לחלוטין מביקורת אלה בעלי ההון, שמחזיקים באמצעי התקשורת. </w:t>
      </w:r>
    </w:p>
    <w:p w14:paraId="2E776EEB" w14:textId="77777777" w:rsidR="00FB3105" w:rsidRPr="00FB3105" w:rsidRDefault="00FB3105" w:rsidP="00FB3105">
      <w:pPr>
        <w:bidi/>
        <w:jc w:val="both"/>
        <w:rPr>
          <w:rFonts w:ascii="Arial" w:hAnsi="Arial" w:cs="David"/>
          <w:rtl/>
        </w:rPr>
      </w:pPr>
    </w:p>
    <w:p w14:paraId="36E707A9" w14:textId="77777777" w:rsidR="00FB3105" w:rsidRPr="00FB3105" w:rsidRDefault="00FB3105" w:rsidP="00FB3105">
      <w:pPr>
        <w:bidi/>
        <w:jc w:val="both"/>
        <w:rPr>
          <w:rFonts w:ascii="Arial" w:hAnsi="Arial" w:cs="David"/>
          <w:rtl/>
        </w:rPr>
      </w:pPr>
      <w:r w:rsidRPr="00FB3105">
        <w:rPr>
          <w:rFonts w:ascii="Arial" w:hAnsi="Arial" w:cs="David"/>
          <w:rtl/>
        </w:rPr>
        <w:tab/>
        <w:t xml:space="preserve">כלומר, באופן מובנה, אנחנו סובלים כאן מתחושת נחיתות שהיא ראויה לדיון יותר מעמיק מאשר הדיון על </w:t>
      </w:r>
      <w:proofErr w:type="spellStart"/>
      <w:r w:rsidRPr="00FB3105">
        <w:rPr>
          <w:rFonts w:ascii="Arial" w:hAnsi="Arial" w:cs="David"/>
          <w:rtl/>
        </w:rPr>
        <w:t>אייכלר</w:t>
      </w:r>
      <w:proofErr w:type="spellEnd"/>
      <w:r w:rsidRPr="00FB3105">
        <w:rPr>
          <w:rFonts w:ascii="Arial" w:hAnsi="Arial" w:cs="David"/>
          <w:rtl/>
        </w:rPr>
        <w:t xml:space="preserve"> עשה ככה </w:t>
      </w:r>
      <w:proofErr w:type="spellStart"/>
      <w:r w:rsidRPr="00FB3105">
        <w:rPr>
          <w:rFonts w:ascii="Arial" w:hAnsi="Arial" w:cs="David"/>
          <w:rtl/>
        </w:rPr>
        <w:t>ואייכלר</w:t>
      </w:r>
      <w:proofErr w:type="spellEnd"/>
      <w:r w:rsidRPr="00FB3105">
        <w:rPr>
          <w:rFonts w:ascii="Arial" w:hAnsi="Arial" w:cs="David"/>
          <w:rtl/>
        </w:rPr>
        <w:t xml:space="preserve"> עשה אחרת. הכוחות האלה הגדולים מאתנו – אין לנו שליטה עליהם. השליטה עליהם תבוא באמצעות שינויים שהם הרבה יותר מהותיים ביחסים בין הון ושלטון. נכון להיום, כל בעל הון מחזיק בידיו עוצמה יותר גדולה מאשר אנחנו – נבחרי הציבור. </w:t>
      </w:r>
    </w:p>
    <w:p w14:paraId="581DB383" w14:textId="77777777" w:rsidR="00FB3105" w:rsidRPr="00FB3105" w:rsidRDefault="00FB3105" w:rsidP="00FB3105">
      <w:pPr>
        <w:bidi/>
        <w:jc w:val="both"/>
        <w:rPr>
          <w:rFonts w:ascii="Arial" w:hAnsi="Arial" w:cs="David"/>
          <w:rtl/>
        </w:rPr>
      </w:pPr>
    </w:p>
    <w:p w14:paraId="067C8F9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יש כאן כוונת מכוון לפגוע במוסדות הדמוקרטיים ולהחליש אותם כדי להעביר כמה שיותר כוח לידיים של בעלי ההון. שוב אני מזכירה – הם מחזיקים באמצעי התקשורת. סמי עופר חסין בערוץ 2 מפני ביקורת כיוון שבאופן עקיף הוא אחד הבעלים; </w:t>
      </w:r>
      <w:proofErr w:type="spellStart"/>
      <w:r w:rsidRPr="00FB3105">
        <w:rPr>
          <w:rFonts w:ascii="Arial" w:hAnsi="Arial" w:cs="David"/>
          <w:rtl/>
        </w:rPr>
        <w:t>מוזי</w:t>
      </w:r>
      <w:proofErr w:type="spellEnd"/>
      <w:r w:rsidRPr="00FB3105">
        <w:rPr>
          <w:rFonts w:ascii="Arial" w:hAnsi="Arial" w:cs="David"/>
          <w:rtl/>
        </w:rPr>
        <w:t xml:space="preserve"> </w:t>
      </w:r>
      <w:proofErr w:type="spellStart"/>
      <w:r w:rsidRPr="00FB3105">
        <w:rPr>
          <w:rFonts w:ascii="Arial" w:hAnsi="Arial" w:cs="David"/>
          <w:rtl/>
        </w:rPr>
        <w:t>ורטהיים</w:t>
      </w:r>
      <w:proofErr w:type="spellEnd"/>
      <w:r w:rsidRPr="00FB3105">
        <w:rPr>
          <w:rFonts w:ascii="Arial" w:hAnsi="Arial" w:cs="David"/>
          <w:rtl/>
        </w:rPr>
        <w:t xml:space="preserve"> חסין מפני ביקורת כיוון שהוא אחד הבעלים. </w:t>
      </w:r>
    </w:p>
    <w:p w14:paraId="739E70DE" w14:textId="77777777" w:rsidR="00FB3105" w:rsidRPr="00FB3105" w:rsidRDefault="00FB3105" w:rsidP="00FB3105">
      <w:pPr>
        <w:bidi/>
        <w:ind w:firstLine="567"/>
        <w:jc w:val="both"/>
        <w:rPr>
          <w:rFonts w:ascii="Arial" w:hAnsi="Arial" w:cs="David"/>
          <w:rtl/>
        </w:rPr>
      </w:pPr>
    </w:p>
    <w:p w14:paraId="205CF80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אנחנו לא חסינים. בואו נחיה עם זה, לא ננסה להיאבק בטיפות קטנות. ננסה להיאבק במגמה הזאת כולה, ובואו לא נתעסק במה </w:t>
      </w:r>
      <w:proofErr w:type="spellStart"/>
      <w:r w:rsidRPr="00FB3105">
        <w:rPr>
          <w:rFonts w:ascii="Arial" w:hAnsi="Arial" w:cs="David"/>
          <w:rtl/>
        </w:rPr>
        <w:t>אייכלר</w:t>
      </w:r>
      <w:proofErr w:type="spellEnd"/>
      <w:r w:rsidRPr="00FB3105">
        <w:rPr>
          <w:rFonts w:ascii="Arial" w:hAnsi="Arial" w:cs="David"/>
          <w:rtl/>
        </w:rPr>
        <w:t xml:space="preserve"> יגיד עלינו ולא יגיד עלינו, ונגיע להחלטות שהן מושכלות וענייניות, לטובת העבודה </w:t>
      </w:r>
      <w:proofErr w:type="spellStart"/>
      <w:r w:rsidRPr="00FB3105">
        <w:rPr>
          <w:rFonts w:ascii="Arial" w:hAnsi="Arial" w:cs="David"/>
          <w:rtl/>
        </w:rPr>
        <w:t>הפרלמנטרית</w:t>
      </w:r>
      <w:proofErr w:type="spellEnd"/>
      <w:r w:rsidRPr="00FB3105">
        <w:rPr>
          <w:rFonts w:ascii="Arial" w:hAnsi="Arial" w:cs="David"/>
          <w:rtl/>
        </w:rPr>
        <w:t xml:space="preserve"> שלנו.</w:t>
      </w:r>
    </w:p>
    <w:p w14:paraId="29A2DB8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7CBFD50" w14:textId="77777777" w:rsidR="00FB3105" w:rsidRPr="00FB3105" w:rsidRDefault="00FB3105" w:rsidP="00FB3105">
      <w:pPr>
        <w:bidi/>
        <w:ind w:firstLine="567"/>
        <w:jc w:val="both"/>
        <w:rPr>
          <w:rFonts w:ascii="Arial" w:hAnsi="Arial" w:cs="David"/>
          <w:rtl/>
        </w:rPr>
      </w:pPr>
    </w:p>
    <w:p w14:paraId="17C1E645" w14:textId="77777777" w:rsidR="00FB3105" w:rsidRPr="00FB3105" w:rsidRDefault="00FB3105" w:rsidP="00FB3105">
      <w:pPr>
        <w:bidi/>
        <w:ind w:firstLine="567"/>
        <w:jc w:val="both"/>
        <w:rPr>
          <w:rFonts w:ascii="Arial" w:hAnsi="Arial" w:cs="David"/>
          <w:rtl/>
        </w:rPr>
      </w:pPr>
      <w:r w:rsidRPr="00FB3105">
        <w:rPr>
          <w:rFonts w:ascii="Arial" w:hAnsi="Arial" w:cs="David"/>
          <w:rtl/>
        </w:rPr>
        <w:t>תודה רבה. אם כך, אתם רוצים למחוק את סעיפים 1 ו-2 – ביטול סעיף 40; תיקון סעיף   45? יש תמימות-דעים?</w:t>
      </w:r>
    </w:p>
    <w:p w14:paraId="04AB9061" w14:textId="77777777" w:rsidR="00FB3105" w:rsidRPr="00FB3105" w:rsidRDefault="00FB3105" w:rsidP="00FB3105">
      <w:pPr>
        <w:bidi/>
        <w:ind w:firstLine="567"/>
        <w:jc w:val="both"/>
        <w:rPr>
          <w:rFonts w:ascii="Arial" w:hAnsi="Arial" w:cs="David"/>
          <w:u w:val="single"/>
          <w:rtl/>
        </w:rPr>
      </w:pPr>
      <w:r w:rsidRPr="00FB3105">
        <w:rPr>
          <w:rFonts w:ascii="Arial" w:hAnsi="Arial" w:cs="David"/>
          <w:rtl/>
        </w:rPr>
        <w:br/>
      </w:r>
      <w:r w:rsidRPr="00FB3105">
        <w:rPr>
          <w:rFonts w:ascii="Arial" w:hAnsi="Arial" w:cs="David"/>
          <w:u w:val="single"/>
          <w:rtl/>
        </w:rPr>
        <w:t>קריאות:</w:t>
      </w:r>
    </w:p>
    <w:p w14:paraId="44CE8C44" w14:textId="77777777" w:rsidR="00FB3105" w:rsidRPr="00FB3105" w:rsidRDefault="00FB3105" w:rsidP="00FB3105">
      <w:pPr>
        <w:bidi/>
        <w:ind w:firstLine="567"/>
        <w:jc w:val="both"/>
        <w:rPr>
          <w:rFonts w:ascii="Arial" w:hAnsi="Arial" w:cs="David"/>
          <w:u w:val="single"/>
          <w:rtl/>
        </w:rPr>
      </w:pPr>
    </w:p>
    <w:p w14:paraId="42E7DAEE"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כן. </w:t>
      </w:r>
    </w:p>
    <w:p w14:paraId="53C6A83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73011F6" w14:textId="77777777" w:rsidR="00FB3105" w:rsidRPr="00FB3105" w:rsidRDefault="00FB3105" w:rsidP="00FB3105">
      <w:pPr>
        <w:bidi/>
        <w:ind w:firstLine="567"/>
        <w:jc w:val="both"/>
        <w:rPr>
          <w:rFonts w:ascii="Arial" w:hAnsi="Arial" w:cs="David"/>
          <w:rtl/>
        </w:rPr>
      </w:pPr>
    </w:p>
    <w:p w14:paraId="5A2DC4E3" w14:textId="77777777" w:rsidR="00FB3105" w:rsidRPr="00FB3105" w:rsidRDefault="00FB3105" w:rsidP="00FB3105">
      <w:pPr>
        <w:bidi/>
        <w:ind w:firstLine="567"/>
        <w:jc w:val="both"/>
        <w:rPr>
          <w:rFonts w:ascii="Arial" w:hAnsi="Arial" w:cs="David"/>
          <w:rtl/>
        </w:rPr>
      </w:pPr>
      <w:r w:rsidRPr="00FB3105">
        <w:rPr>
          <w:rFonts w:ascii="Arial" w:hAnsi="Arial" w:cs="David"/>
          <w:rtl/>
        </w:rPr>
        <w:t>מי בעד? מי נגד? מי נמנע?</w:t>
      </w:r>
    </w:p>
    <w:p w14:paraId="28E70CFC" w14:textId="77777777" w:rsidR="00FB3105" w:rsidRPr="00FB3105" w:rsidRDefault="00FB3105" w:rsidP="00FB3105">
      <w:pPr>
        <w:bidi/>
        <w:ind w:firstLine="567"/>
        <w:jc w:val="both"/>
        <w:rPr>
          <w:rFonts w:ascii="Arial" w:hAnsi="Arial" w:cs="David"/>
          <w:b/>
          <w:bCs/>
          <w:rtl/>
        </w:rPr>
      </w:pPr>
      <w:r w:rsidRPr="00FB3105">
        <w:rPr>
          <w:rFonts w:ascii="Arial" w:hAnsi="Arial" w:cs="David"/>
          <w:rtl/>
        </w:rPr>
        <w:br/>
      </w:r>
      <w:r w:rsidRPr="00FB3105">
        <w:rPr>
          <w:rFonts w:ascii="Arial" w:hAnsi="Arial" w:cs="David"/>
          <w:b/>
          <w:bCs/>
          <w:rtl/>
        </w:rPr>
        <w:t>ה צ ב ע ה</w:t>
      </w:r>
    </w:p>
    <w:p w14:paraId="42E9F531" w14:textId="77777777" w:rsidR="00FB3105" w:rsidRPr="00FB3105" w:rsidRDefault="00FB3105" w:rsidP="00FB3105">
      <w:pPr>
        <w:bidi/>
        <w:ind w:firstLine="567"/>
        <w:jc w:val="both"/>
        <w:rPr>
          <w:rFonts w:ascii="Arial" w:hAnsi="Arial" w:cs="David"/>
          <w:b/>
          <w:bCs/>
          <w:rtl/>
        </w:rPr>
      </w:pPr>
    </w:p>
    <w:p w14:paraId="247023E2" w14:textId="77777777" w:rsidR="00FB3105" w:rsidRPr="00FB3105" w:rsidRDefault="00FB3105" w:rsidP="00FB3105">
      <w:pPr>
        <w:bidi/>
        <w:ind w:firstLine="567"/>
        <w:jc w:val="both"/>
        <w:rPr>
          <w:rFonts w:ascii="Arial" w:hAnsi="Arial" w:cs="David"/>
          <w:rtl/>
        </w:rPr>
      </w:pPr>
      <w:r w:rsidRPr="00FB3105">
        <w:rPr>
          <w:rFonts w:ascii="Arial" w:hAnsi="Arial" w:cs="David"/>
          <w:rtl/>
        </w:rPr>
        <w:t>בעד – רוב</w:t>
      </w:r>
    </w:p>
    <w:p w14:paraId="7D1D48B9" w14:textId="77777777" w:rsidR="00FB3105" w:rsidRPr="00FB3105" w:rsidRDefault="00FB3105" w:rsidP="00FB3105">
      <w:pPr>
        <w:bidi/>
        <w:ind w:firstLine="567"/>
        <w:jc w:val="both"/>
        <w:rPr>
          <w:rFonts w:ascii="Arial" w:hAnsi="Arial" w:cs="David"/>
          <w:rtl/>
        </w:rPr>
      </w:pPr>
    </w:p>
    <w:p w14:paraId="677BE72D" w14:textId="77777777" w:rsidR="00FB3105" w:rsidRPr="00FB3105" w:rsidRDefault="00FB3105" w:rsidP="00FB3105">
      <w:pPr>
        <w:pStyle w:val="Heading8"/>
        <w:rPr>
          <w:rFonts w:ascii="Arial" w:hAnsi="Arial"/>
          <w:u w:val="none"/>
          <w:rtl/>
        </w:rPr>
      </w:pPr>
      <w:r w:rsidRPr="00FB3105">
        <w:rPr>
          <w:rFonts w:ascii="Arial" w:hAnsi="Arial"/>
          <w:rtl/>
        </w:rPr>
        <w:t xml:space="preserve">ארבל </w:t>
      </w:r>
      <w:proofErr w:type="spellStart"/>
      <w:r w:rsidRPr="00FB3105">
        <w:rPr>
          <w:rFonts w:ascii="Arial" w:hAnsi="Arial"/>
          <w:rtl/>
        </w:rPr>
        <w:t>אסטרחן</w:t>
      </w:r>
      <w:proofErr w:type="spellEnd"/>
      <w:r w:rsidRPr="00FB3105">
        <w:rPr>
          <w:rFonts w:ascii="Arial" w:hAnsi="Arial"/>
          <w:rtl/>
        </w:rPr>
        <w:t>:</w:t>
      </w:r>
    </w:p>
    <w:p w14:paraId="1760A0DC" w14:textId="77777777" w:rsidR="00FB3105" w:rsidRPr="00FB3105" w:rsidRDefault="00FB3105" w:rsidP="00FB3105">
      <w:pPr>
        <w:bidi/>
        <w:jc w:val="both"/>
        <w:rPr>
          <w:rFonts w:ascii="Arial" w:hAnsi="Arial" w:cs="David"/>
          <w:rtl/>
        </w:rPr>
      </w:pPr>
    </w:p>
    <w:p w14:paraId="7107E6E5" w14:textId="77777777" w:rsidR="00FB3105" w:rsidRPr="00FB3105" w:rsidRDefault="00FB3105" w:rsidP="00FB3105">
      <w:pPr>
        <w:bidi/>
        <w:jc w:val="both"/>
        <w:rPr>
          <w:rFonts w:ascii="Arial" w:hAnsi="Arial" w:cs="David"/>
          <w:rtl/>
        </w:rPr>
      </w:pPr>
      <w:r w:rsidRPr="00FB3105">
        <w:rPr>
          <w:rFonts w:ascii="Arial" w:hAnsi="Arial" w:cs="David"/>
          <w:rtl/>
        </w:rPr>
        <w:tab/>
        <w:t>אז כרגע, ההצעה הזאת לא אושרה.</w:t>
      </w:r>
    </w:p>
    <w:p w14:paraId="5731CA4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C295BE9" w14:textId="77777777" w:rsidR="00FB3105" w:rsidRPr="00FB3105" w:rsidRDefault="00FB3105" w:rsidP="00FB3105">
      <w:pPr>
        <w:bidi/>
        <w:jc w:val="both"/>
        <w:rPr>
          <w:rFonts w:ascii="Arial" w:hAnsi="Arial" w:cs="David"/>
          <w:rtl/>
        </w:rPr>
      </w:pPr>
    </w:p>
    <w:p w14:paraId="49B7BEE1" w14:textId="77777777" w:rsidR="00FB3105" w:rsidRPr="00FB3105" w:rsidRDefault="00FB3105" w:rsidP="00FB3105">
      <w:pPr>
        <w:bidi/>
        <w:jc w:val="both"/>
        <w:rPr>
          <w:rFonts w:ascii="Arial" w:hAnsi="Arial" w:cs="David"/>
          <w:rtl/>
        </w:rPr>
      </w:pPr>
      <w:r w:rsidRPr="00FB3105">
        <w:rPr>
          <w:rFonts w:ascii="Arial" w:hAnsi="Arial" w:cs="David"/>
          <w:rtl/>
        </w:rPr>
        <w:tab/>
        <w:t xml:space="preserve">ההצעה לא אושרה. </w:t>
      </w:r>
    </w:p>
    <w:p w14:paraId="29229149"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2E2C654D" w14:textId="77777777" w:rsidR="00FB3105" w:rsidRPr="00FB3105" w:rsidRDefault="00FB3105" w:rsidP="00FB3105">
      <w:pPr>
        <w:bidi/>
        <w:jc w:val="both"/>
        <w:rPr>
          <w:rFonts w:ascii="Arial" w:hAnsi="Arial" w:cs="David"/>
          <w:u w:val="single"/>
          <w:rtl/>
        </w:rPr>
      </w:pPr>
    </w:p>
    <w:p w14:paraId="78371542"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מבקש להוסיף הסתייגות, אם אפשר. </w:t>
      </w:r>
    </w:p>
    <w:p w14:paraId="74378075"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047EF89" w14:textId="77777777" w:rsidR="00FB3105" w:rsidRPr="00FB3105" w:rsidRDefault="00FB3105" w:rsidP="00FB3105">
      <w:pPr>
        <w:bidi/>
        <w:jc w:val="both"/>
        <w:rPr>
          <w:rFonts w:ascii="Arial" w:hAnsi="Arial" w:cs="David"/>
          <w:rtl/>
        </w:rPr>
      </w:pPr>
    </w:p>
    <w:p w14:paraId="32BD04F5" w14:textId="77777777" w:rsidR="00FB3105" w:rsidRPr="00FB3105" w:rsidRDefault="00FB3105" w:rsidP="00FB3105">
      <w:pPr>
        <w:bidi/>
        <w:jc w:val="both"/>
        <w:rPr>
          <w:rFonts w:ascii="Arial" w:hAnsi="Arial" w:cs="David"/>
          <w:rtl/>
        </w:rPr>
      </w:pPr>
      <w:r w:rsidRPr="00FB3105">
        <w:rPr>
          <w:rFonts w:ascii="Arial" w:hAnsi="Arial" w:cs="David"/>
          <w:rtl/>
        </w:rPr>
        <w:tab/>
        <w:t>זה לא אושר, אין על מה להסתייג.</w:t>
      </w:r>
    </w:p>
    <w:p w14:paraId="1873E89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31AEF4E6" w14:textId="77777777" w:rsidR="00FB3105" w:rsidRPr="00FB3105" w:rsidRDefault="00FB3105" w:rsidP="00FB3105">
      <w:pPr>
        <w:bidi/>
        <w:jc w:val="both"/>
        <w:rPr>
          <w:rFonts w:ascii="Arial" w:hAnsi="Arial" w:cs="David"/>
          <w:rtl/>
        </w:rPr>
      </w:pPr>
    </w:p>
    <w:p w14:paraId="1FF5E1B1" w14:textId="77777777" w:rsidR="00FB3105" w:rsidRPr="00FB3105" w:rsidRDefault="00FB3105" w:rsidP="00FB3105">
      <w:pPr>
        <w:bidi/>
        <w:jc w:val="both"/>
        <w:rPr>
          <w:rFonts w:ascii="Arial" w:hAnsi="Arial" w:cs="David"/>
          <w:rtl/>
        </w:rPr>
      </w:pPr>
      <w:r w:rsidRPr="00FB3105">
        <w:rPr>
          <w:rFonts w:ascii="Arial" w:hAnsi="Arial" w:cs="David"/>
          <w:rtl/>
        </w:rPr>
        <w:tab/>
        <w:t>ורוצים בכל זאת את התיקון הקודם כן להניח כבר, בלי סעיף הסנקציה?</w:t>
      </w:r>
    </w:p>
    <w:p w14:paraId="36DFF760"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92200EE" w14:textId="77777777" w:rsidR="00FB3105" w:rsidRPr="00FB3105" w:rsidRDefault="00FB3105" w:rsidP="00FB3105">
      <w:pPr>
        <w:bidi/>
        <w:jc w:val="both"/>
        <w:rPr>
          <w:rFonts w:ascii="Arial" w:hAnsi="Arial" w:cs="David"/>
          <w:rtl/>
        </w:rPr>
      </w:pPr>
    </w:p>
    <w:p w14:paraId="388A893F" w14:textId="77777777" w:rsidR="00FB3105" w:rsidRPr="00FB3105" w:rsidRDefault="00FB3105" w:rsidP="00FB3105">
      <w:pPr>
        <w:bidi/>
        <w:jc w:val="both"/>
        <w:rPr>
          <w:rFonts w:ascii="Arial" w:hAnsi="Arial" w:cs="David"/>
          <w:rtl/>
        </w:rPr>
      </w:pPr>
      <w:r w:rsidRPr="00FB3105">
        <w:rPr>
          <w:rFonts w:ascii="Arial" w:hAnsi="Arial" w:cs="David"/>
          <w:rtl/>
        </w:rPr>
        <w:tab/>
        <w:t>לא. התיקון הקודם – עוד צריך עיון בזה. על סעיף 5 את מדברת, נכון?</w:t>
      </w:r>
    </w:p>
    <w:p w14:paraId="35C0071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22DD931E" w14:textId="77777777" w:rsidR="00FB3105" w:rsidRPr="00FB3105" w:rsidRDefault="00FB3105" w:rsidP="00FB3105">
      <w:pPr>
        <w:bidi/>
        <w:jc w:val="both"/>
        <w:rPr>
          <w:rFonts w:ascii="Arial" w:hAnsi="Arial" w:cs="David"/>
          <w:rtl/>
        </w:rPr>
      </w:pPr>
    </w:p>
    <w:p w14:paraId="2961A67D" w14:textId="77777777" w:rsidR="00FB3105" w:rsidRPr="00FB3105" w:rsidRDefault="00FB3105" w:rsidP="00FB3105">
      <w:pPr>
        <w:bidi/>
        <w:jc w:val="both"/>
        <w:rPr>
          <w:rFonts w:ascii="Arial" w:hAnsi="Arial" w:cs="David"/>
          <w:rtl/>
        </w:rPr>
      </w:pPr>
      <w:r w:rsidRPr="00FB3105">
        <w:rPr>
          <w:rFonts w:ascii="Arial" w:hAnsi="Arial" w:cs="David"/>
          <w:rtl/>
        </w:rPr>
        <w:tab/>
        <w:t xml:space="preserve">לא. על כל ההחלטה. ההחלטה כאילו אושרה, למעט סעיף הסנקציות. השאלה אם רוצים להניח אותה ולהתחיל לפעול לפי זה, בלי הסעיף. </w:t>
      </w:r>
    </w:p>
    <w:p w14:paraId="223CD2E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12743C1E" w14:textId="77777777" w:rsidR="00FB3105" w:rsidRPr="00FB3105" w:rsidRDefault="00FB3105" w:rsidP="00FB3105">
      <w:pPr>
        <w:bidi/>
        <w:jc w:val="both"/>
        <w:rPr>
          <w:rFonts w:ascii="Arial" w:hAnsi="Arial" w:cs="David"/>
          <w:rtl/>
        </w:rPr>
      </w:pPr>
    </w:p>
    <w:p w14:paraId="10330DF6" w14:textId="77777777" w:rsidR="00FB3105" w:rsidRPr="00FB3105" w:rsidRDefault="00FB3105" w:rsidP="00FB3105">
      <w:pPr>
        <w:bidi/>
        <w:jc w:val="both"/>
        <w:rPr>
          <w:rFonts w:ascii="Arial" w:hAnsi="Arial" w:cs="David"/>
          <w:rtl/>
        </w:rPr>
      </w:pPr>
      <w:r w:rsidRPr="00FB3105">
        <w:rPr>
          <w:rFonts w:ascii="Arial" w:hAnsi="Arial" w:cs="David"/>
          <w:rtl/>
        </w:rPr>
        <w:tab/>
        <w:t>אם המזכירות לא מתנגדת – אז למה לא?</w:t>
      </w:r>
    </w:p>
    <w:p w14:paraId="11AB5FA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76812F81" w14:textId="77777777" w:rsidR="00FB3105" w:rsidRPr="00FB3105" w:rsidRDefault="00FB3105" w:rsidP="00FB3105">
      <w:pPr>
        <w:bidi/>
        <w:jc w:val="both"/>
        <w:rPr>
          <w:rFonts w:ascii="Arial" w:hAnsi="Arial" w:cs="David"/>
          <w:rtl/>
        </w:rPr>
      </w:pPr>
    </w:p>
    <w:p w14:paraId="55085DA6" w14:textId="77777777" w:rsidR="00FB3105" w:rsidRPr="00FB3105" w:rsidRDefault="00FB3105" w:rsidP="00FB3105">
      <w:pPr>
        <w:bidi/>
        <w:jc w:val="both"/>
        <w:rPr>
          <w:rFonts w:ascii="Arial" w:hAnsi="Arial" w:cs="David"/>
          <w:rtl/>
        </w:rPr>
      </w:pPr>
      <w:r w:rsidRPr="00FB3105">
        <w:rPr>
          <w:rFonts w:ascii="Arial" w:hAnsi="Arial" w:cs="David"/>
          <w:rtl/>
        </w:rPr>
        <w:tab/>
        <w:t xml:space="preserve">אנחנו לא מתנגדים. </w:t>
      </w:r>
    </w:p>
    <w:p w14:paraId="3CFD97D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7B6506B" w14:textId="77777777" w:rsidR="00FB3105" w:rsidRPr="00FB3105" w:rsidRDefault="00FB3105" w:rsidP="00FB3105">
      <w:pPr>
        <w:bidi/>
        <w:jc w:val="both"/>
        <w:rPr>
          <w:rFonts w:ascii="Arial" w:hAnsi="Arial" w:cs="David"/>
          <w:rtl/>
        </w:rPr>
      </w:pPr>
    </w:p>
    <w:p w14:paraId="5837FFBF" w14:textId="77777777" w:rsidR="00FB3105" w:rsidRPr="00FB3105" w:rsidRDefault="00FB3105" w:rsidP="00FB3105">
      <w:pPr>
        <w:bidi/>
        <w:jc w:val="both"/>
        <w:rPr>
          <w:rFonts w:ascii="Arial" w:hAnsi="Arial" w:cs="David"/>
          <w:rtl/>
        </w:rPr>
      </w:pPr>
      <w:r w:rsidRPr="00FB3105">
        <w:rPr>
          <w:rFonts w:ascii="Arial" w:hAnsi="Arial" w:cs="David"/>
          <w:rtl/>
        </w:rPr>
        <w:tab/>
        <w:t xml:space="preserve">אם המזכירות לא מתנגדת, מי בעד? </w:t>
      </w:r>
    </w:p>
    <w:p w14:paraId="775B2B4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7F9874BE" w14:textId="77777777" w:rsidR="00FB3105" w:rsidRPr="00FB3105" w:rsidRDefault="00FB3105" w:rsidP="00FB3105">
      <w:pPr>
        <w:bidi/>
        <w:jc w:val="both"/>
        <w:rPr>
          <w:rFonts w:ascii="Arial" w:hAnsi="Arial" w:cs="David"/>
          <w:rtl/>
        </w:rPr>
      </w:pPr>
    </w:p>
    <w:p w14:paraId="16C3AC84"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רוצה להעיר לגבי עניין שעלה פה. נאמר שיהיו 10 שאלות מראש ו-10 במקום, אבל קודם נאמר שאם יהיו במליאה יותר אנשים, אולי יאפשרו יותר מ-10. </w:t>
      </w:r>
    </w:p>
    <w:p w14:paraId="6BBDF16F"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70E412FA" w14:textId="77777777" w:rsidR="00FB3105" w:rsidRPr="00FB3105" w:rsidRDefault="00FB3105" w:rsidP="00FB3105">
      <w:pPr>
        <w:bidi/>
        <w:jc w:val="both"/>
        <w:rPr>
          <w:rFonts w:ascii="Arial" w:hAnsi="Arial" w:cs="David"/>
          <w:rtl/>
        </w:rPr>
      </w:pPr>
    </w:p>
    <w:p w14:paraId="78B8F122" w14:textId="77777777" w:rsidR="00FB3105" w:rsidRPr="00FB3105" w:rsidRDefault="00FB3105" w:rsidP="00FB3105">
      <w:pPr>
        <w:bidi/>
        <w:jc w:val="both"/>
        <w:rPr>
          <w:rFonts w:ascii="Arial" w:hAnsi="Arial" w:cs="David"/>
          <w:rtl/>
        </w:rPr>
      </w:pPr>
      <w:r w:rsidRPr="00FB3105">
        <w:rPr>
          <w:rFonts w:ascii="Arial" w:hAnsi="Arial" w:cs="David"/>
          <w:rtl/>
        </w:rPr>
        <w:tab/>
        <w:t xml:space="preserve">זה נתון לשיקול-דעת היושב-ראש. </w:t>
      </w:r>
    </w:p>
    <w:p w14:paraId="6A07B05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אסרטחן</w:t>
      </w:r>
      <w:proofErr w:type="spellEnd"/>
      <w:r w:rsidRPr="00FB3105">
        <w:rPr>
          <w:rFonts w:ascii="Arial" w:hAnsi="Arial" w:cs="David"/>
          <w:u w:val="single"/>
          <w:rtl/>
        </w:rPr>
        <w:t>:</w:t>
      </w:r>
    </w:p>
    <w:p w14:paraId="4404F7B6" w14:textId="77777777" w:rsidR="00FB3105" w:rsidRPr="00FB3105" w:rsidRDefault="00FB3105" w:rsidP="00FB3105">
      <w:pPr>
        <w:bidi/>
        <w:jc w:val="both"/>
        <w:rPr>
          <w:rFonts w:ascii="Arial" w:hAnsi="Arial" w:cs="David"/>
          <w:rtl/>
        </w:rPr>
      </w:pPr>
    </w:p>
    <w:p w14:paraId="0D9FCF7F" w14:textId="77777777" w:rsidR="00FB3105" w:rsidRPr="00FB3105" w:rsidRDefault="00FB3105" w:rsidP="00FB3105">
      <w:pPr>
        <w:bidi/>
        <w:jc w:val="both"/>
        <w:rPr>
          <w:rFonts w:ascii="Arial" w:hAnsi="Arial" w:cs="David"/>
          <w:rtl/>
        </w:rPr>
      </w:pPr>
      <w:r w:rsidRPr="00FB3105">
        <w:rPr>
          <w:rFonts w:ascii="Arial" w:hAnsi="Arial" w:cs="David"/>
          <w:rtl/>
        </w:rPr>
        <w:tab/>
        <w:t xml:space="preserve">אם כותבים במפורש 10 עכשיו, ואנחנו כבר יודעים שיהיו יותר – אולי אפשר להגיד: לפחות ל-10, או במסגרת זמן שיקבע היושב-ראש. </w:t>
      </w:r>
    </w:p>
    <w:p w14:paraId="46E7EE76"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AB40EF7" w14:textId="77777777" w:rsidR="00FB3105" w:rsidRPr="00FB3105" w:rsidRDefault="00FB3105" w:rsidP="00FB3105">
      <w:pPr>
        <w:pStyle w:val="Heading5"/>
        <w:rPr>
          <w:rFonts w:ascii="Arial" w:hAnsi="Arial"/>
          <w:rtl/>
        </w:rPr>
      </w:pPr>
    </w:p>
    <w:p w14:paraId="78AEFB5C" w14:textId="77777777" w:rsidR="00FB3105" w:rsidRPr="00FB3105" w:rsidRDefault="00FB3105" w:rsidP="00FB3105">
      <w:pPr>
        <w:bidi/>
        <w:jc w:val="both"/>
        <w:rPr>
          <w:rFonts w:ascii="Arial" w:hAnsi="Arial" w:cs="David"/>
          <w:rtl/>
        </w:rPr>
      </w:pPr>
      <w:r w:rsidRPr="00FB3105">
        <w:rPr>
          <w:rFonts w:ascii="Arial" w:hAnsi="Arial" w:cs="David"/>
          <w:rtl/>
        </w:rPr>
        <w:tab/>
        <w:t xml:space="preserve"> לכל הפחות, אולי. </w:t>
      </w:r>
    </w:p>
    <w:p w14:paraId="6BEDEC4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18D994A" w14:textId="77777777" w:rsidR="00FB3105" w:rsidRPr="00FB3105" w:rsidRDefault="00FB3105" w:rsidP="00FB3105">
      <w:pPr>
        <w:bidi/>
        <w:jc w:val="both"/>
        <w:rPr>
          <w:rFonts w:ascii="Arial" w:hAnsi="Arial" w:cs="David"/>
          <w:rtl/>
        </w:rPr>
      </w:pPr>
    </w:p>
    <w:p w14:paraId="503E625B" w14:textId="77777777" w:rsidR="00FB3105" w:rsidRPr="00FB3105" w:rsidRDefault="00FB3105" w:rsidP="00FB3105">
      <w:pPr>
        <w:bidi/>
        <w:jc w:val="both"/>
        <w:rPr>
          <w:rFonts w:ascii="Arial" w:hAnsi="Arial" w:cs="David"/>
          <w:rtl/>
        </w:rPr>
      </w:pPr>
      <w:r w:rsidRPr="00FB3105">
        <w:rPr>
          <w:rFonts w:ascii="Arial" w:hAnsi="Arial" w:cs="David"/>
          <w:rtl/>
        </w:rPr>
        <w:tab/>
        <w:t>אני הייתי משאיר את הסמכות בפני היושב-ראש של אותה ישיבה.</w:t>
      </w:r>
    </w:p>
    <w:p w14:paraId="045018E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0FD8E3BD" w14:textId="77777777" w:rsidR="00FB3105" w:rsidRPr="00FB3105" w:rsidRDefault="00FB3105" w:rsidP="00FB3105">
      <w:pPr>
        <w:bidi/>
        <w:jc w:val="both"/>
        <w:rPr>
          <w:rFonts w:ascii="Arial" w:hAnsi="Arial" w:cs="David"/>
          <w:rtl/>
        </w:rPr>
      </w:pPr>
    </w:p>
    <w:p w14:paraId="0EA58083" w14:textId="77777777" w:rsidR="00FB3105" w:rsidRPr="00FB3105" w:rsidRDefault="00FB3105" w:rsidP="00FB3105">
      <w:pPr>
        <w:bidi/>
        <w:jc w:val="both"/>
        <w:rPr>
          <w:rFonts w:ascii="Arial" w:hAnsi="Arial" w:cs="David"/>
          <w:rtl/>
        </w:rPr>
      </w:pPr>
      <w:r w:rsidRPr="00FB3105">
        <w:rPr>
          <w:rFonts w:ascii="Arial" w:hAnsi="Arial" w:cs="David"/>
          <w:rtl/>
        </w:rPr>
        <w:tab/>
        <w:t>אז לא צריך לכתוב את ה-10. צריך להגיד שהוא יאשר לחברי כנסת מסוימים .</w:t>
      </w:r>
    </w:p>
    <w:p w14:paraId="7E3FD39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71A4416E" w14:textId="77777777" w:rsidR="00FB3105" w:rsidRPr="00FB3105" w:rsidRDefault="00FB3105" w:rsidP="00FB3105">
      <w:pPr>
        <w:bidi/>
        <w:jc w:val="both"/>
        <w:rPr>
          <w:rFonts w:ascii="Arial" w:hAnsi="Arial" w:cs="David"/>
          <w:rtl/>
        </w:rPr>
      </w:pPr>
    </w:p>
    <w:p w14:paraId="456F1E8F" w14:textId="77777777" w:rsidR="00FB3105" w:rsidRPr="00FB3105" w:rsidRDefault="00FB3105" w:rsidP="00FB3105">
      <w:pPr>
        <w:bidi/>
        <w:jc w:val="both"/>
        <w:rPr>
          <w:rFonts w:ascii="Arial" w:hAnsi="Arial" w:cs="David"/>
          <w:rtl/>
        </w:rPr>
      </w:pPr>
      <w:r w:rsidRPr="00FB3105">
        <w:rPr>
          <w:rFonts w:ascii="Arial" w:hAnsi="Arial" w:cs="David"/>
          <w:rtl/>
        </w:rPr>
        <w:tab/>
        <w:t xml:space="preserve">לא. ה-10 נועדו להגיד שיש פה איזון בין חצי </w:t>
      </w:r>
      <w:proofErr w:type="spellStart"/>
      <w:r w:rsidRPr="00FB3105">
        <w:rPr>
          <w:rFonts w:ascii="Arial" w:hAnsi="Arial" w:cs="David"/>
          <w:rtl/>
        </w:rPr>
        <w:t>ספונטני</w:t>
      </w:r>
      <w:proofErr w:type="spellEnd"/>
      <w:r w:rsidRPr="00FB3105">
        <w:rPr>
          <w:rFonts w:ascii="Arial" w:hAnsi="Arial" w:cs="David"/>
          <w:rtl/>
        </w:rPr>
        <w:t xml:space="preserve"> וחצי מראש. </w:t>
      </w:r>
    </w:p>
    <w:p w14:paraId="52F428B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BC9F8D8" w14:textId="77777777" w:rsidR="00FB3105" w:rsidRPr="00FB3105" w:rsidRDefault="00FB3105" w:rsidP="00FB3105">
      <w:pPr>
        <w:bidi/>
        <w:jc w:val="both"/>
        <w:rPr>
          <w:rFonts w:ascii="Arial" w:hAnsi="Arial" w:cs="David"/>
          <w:rtl/>
        </w:rPr>
      </w:pPr>
    </w:p>
    <w:p w14:paraId="0E5C81EA" w14:textId="77777777" w:rsidR="00FB3105" w:rsidRPr="00FB3105" w:rsidRDefault="00FB3105" w:rsidP="00FB3105">
      <w:pPr>
        <w:bidi/>
        <w:jc w:val="both"/>
        <w:rPr>
          <w:rFonts w:ascii="Arial" w:hAnsi="Arial" w:cs="David"/>
          <w:rtl/>
        </w:rPr>
      </w:pPr>
      <w:r w:rsidRPr="00FB3105">
        <w:rPr>
          <w:rFonts w:ascii="Arial" w:hAnsi="Arial" w:cs="David"/>
          <w:rtl/>
        </w:rPr>
        <w:tab/>
        <w:t xml:space="preserve">תרשמי: לפחות ל-10. אנחנו מצביעים על הצעתו של מזכיר הכנסת – ללא הסנקציות. </w:t>
      </w:r>
    </w:p>
    <w:p w14:paraId="0DF0A2D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63A3A164" w14:textId="77777777" w:rsidR="00FB3105" w:rsidRPr="00FB3105" w:rsidRDefault="00FB3105" w:rsidP="00FB3105">
      <w:pPr>
        <w:bidi/>
        <w:jc w:val="both"/>
        <w:rPr>
          <w:rFonts w:ascii="Arial" w:hAnsi="Arial" w:cs="David"/>
          <w:rtl/>
        </w:rPr>
      </w:pPr>
    </w:p>
    <w:p w14:paraId="17735545" w14:textId="77777777" w:rsidR="00FB3105" w:rsidRPr="00FB3105" w:rsidRDefault="00FB3105" w:rsidP="00FB3105">
      <w:pPr>
        <w:bidi/>
        <w:jc w:val="both"/>
        <w:rPr>
          <w:rFonts w:ascii="Arial" w:hAnsi="Arial" w:cs="David"/>
          <w:rtl/>
        </w:rPr>
      </w:pPr>
      <w:r w:rsidRPr="00FB3105">
        <w:rPr>
          <w:rFonts w:ascii="Arial" w:hAnsi="Arial" w:cs="David"/>
          <w:rtl/>
        </w:rPr>
        <w:tab/>
        <w:t xml:space="preserve">ועם התיקונים שנאמרו. </w:t>
      </w:r>
    </w:p>
    <w:p w14:paraId="3E9AE6A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57902D93" w14:textId="77777777" w:rsidR="00FB3105" w:rsidRPr="00FB3105" w:rsidRDefault="00FB3105" w:rsidP="00FB3105">
      <w:pPr>
        <w:bidi/>
        <w:jc w:val="both"/>
        <w:rPr>
          <w:rFonts w:ascii="Arial" w:hAnsi="Arial" w:cs="David"/>
          <w:u w:val="single"/>
          <w:rtl/>
        </w:rPr>
      </w:pPr>
    </w:p>
    <w:p w14:paraId="5131391E" w14:textId="77777777" w:rsidR="00FB3105" w:rsidRPr="00FB3105" w:rsidRDefault="00FB3105" w:rsidP="00FB3105">
      <w:pPr>
        <w:bidi/>
        <w:jc w:val="both"/>
        <w:rPr>
          <w:rFonts w:ascii="Arial" w:hAnsi="Arial" w:cs="David"/>
          <w:rtl/>
        </w:rPr>
      </w:pPr>
      <w:r w:rsidRPr="00FB3105">
        <w:rPr>
          <w:rFonts w:ascii="Arial" w:hAnsi="Arial" w:cs="David"/>
          <w:rtl/>
        </w:rPr>
        <w:tab/>
        <w:t xml:space="preserve"> ללא סעיף 5 הכוונה, נכון?</w:t>
      </w:r>
    </w:p>
    <w:p w14:paraId="6869102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19CD932" w14:textId="77777777" w:rsidR="00FB3105" w:rsidRPr="00FB3105" w:rsidRDefault="00FB3105" w:rsidP="00FB3105">
      <w:pPr>
        <w:bidi/>
        <w:jc w:val="both"/>
        <w:rPr>
          <w:rFonts w:ascii="Arial" w:hAnsi="Arial" w:cs="David"/>
          <w:rtl/>
        </w:rPr>
      </w:pPr>
    </w:p>
    <w:p w14:paraId="19451BC6" w14:textId="77777777" w:rsidR="00FB3105" w:rsidRPr="00FB3105" w:rsidRDefault="00FB3105" w:rsidP="00FB3105">
      <w:pPr>
        <w:bidi/>
        <w:jc w:val="both"/>
        <w:rPr>
          <w:rFonts w:ascii="Arial" w:hAnsi="Arial" w:cs="David"/>
          <w:rtl/>
        </w:rPr>
      </w:pPr>
      <w:r w:rsidRPr="00FB3105">
        <w:rPr>
          <w:rFonts w:ascii="Arial" w:hAnsi="Arial" w:cs="David"/>
          <w:rtl/>
        </w:rPr>
        <w:tab/>
        <w:t xml:space="preserve">כן, ועם התיקונים שנאמרו. מי בעד? מי נגד? מי נמנע? </w:t>
      </w:r>
    </w:p>
    <w:p w14:paraId="0B472EC9" w14:textId="77777777" w:rsidR="00FB3105" w:rsidRPr="00FB3105" w:rsidRDefault="00FB3105" w:rsidP="00FB3105">
      <w:pPr>
        <w:bidi/>
        <w:jc w:val="both"/>
        <w:rPr>
          <w:rFonts w:ascii="Arial" w:hAnsi="Arial" w:cs="David"/>
          <w:b/>
          <w:bCs/>
          <w:rtl/>
        </w:rPr>
      </w:pPr>
      <w:r w:rsidRPr="00FB3105">
        <w:rPr>
          <w:rFonts w:ascii="Arial" w:hAnsi="Arial" w:cs="David"/>
          <w:rtl/>
        </w:rPr>
        <w:br/>
      </w:r>
      <w:r w:rsidRPr="00FB3105">
        <w:rPr>
          <w:rFonts w:ascii="Arial" w:hAnsi="Arial" w:cs="David"/>
          <w:b/>
          <w:bCs/>
          <w:rtl/>
        </w:rPr>
        <w:t>ה צ ב ע ה</w:t>
      </w:r>
    </w:p>
    <w:p w14:paraId="44DA7CCE" w14:textId="77777777" w:rsidR="00FB3105" w:rsidRPr="00FB3105" w:rsidRDefault="00FB3105" w:rsidP="00FB3105">
      <w:pPr>
        <w:bidi/>
        <w:jc w:val="both"/>
        <w:rPr>
          <w:rFonts w:ascii="Arial" w:hAnsi="Arial" w:cs="David"/>
          <w:b/>
          <w:bCs/>
          <w:rtl/>
        </w:rPr>
      </w:pPr>
    </w:p>
    <w:p w14:paraId="0CF2D5FD" w14:textId="77777777" w:rsidR="00FB3105" w:rsidRPr="00FB3105" w:rsidRDefault="00FB3105" w:rsidP="00FB3105">
      <w:pPr>
        <w:bidi/>
        <w:jc w:val="both"/>
        <w:rPr>
          <w:rFonts w:ascii="Arial" w:hAnsi="Arial" w:cs="David"/>
          <w:rtl/>
        </w:rPr>
      </w:pPr>
      <w:r w:rsidRPr="00FB3105">
        <w:rPr>
          <w:rFonts w:ascii="Arial" w:hAnsi="Arial" w:cs="David"/>
          <w:rtl/>
        </w:rPr>
        <w:t>בעד – רוב</w:t>
      </w:r>
    </w:p>
    <w:p w14:paraId="5B07F4A5" w14:textId="77777777" w:rsidR="00FB3105" w:rsidRPr="00FB3105" w:rsidRDefault="00FB3105" w:rsidP="00FB3105">
      <w:pPr>
        <w:bidi/>
        <w:jc w:val="both"/>
        <w:rPr>
          <w:rFonts w:ascii="Arial" w:hAnsi="Arial" w:cs="David"/>
          <w:rtl/>
        </w:rPr>
      </w:pPr>
    </w:p>
    <w:p w14:paraId="5B413E73"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710599D1" w14:textId="77777777" w:rsidR="00FB3105" w:rsidRPr="00FB3105" w:rsidRDefault="00FB3105" w:rsidP="00FB3105">
      <w:pPr>
        <w:bidi/>
        <w:jc w:val="both"/>
        <w:rPr>
          <w:rFonts w:ascii="Arial" w:hAnsi="Arial" w:cs="David"/>
          <w:u w:val="single"/>
          <w:rtl/>
        </w:rPr>
      </w:pPr>
    </w:p>
    <w:p w14:paraId="7EEAD12C" w14:textId="77777777" w:rsidR="00FB3105" w:rsidRPr="00FB3105" w:rsidRDefault="00FB3105" w:rsidP="00FB3105">
      <w:pPr>
        <w:bidi/>
        <w:jc w:val="both"/>
        <w:rPr>
          <w:rFonts w:ascii="Arial" w:hAnsi="Arial" w:cs="David"/>
          <w:rtl/>
        </w:rPr>
      </w:pPr>
      <w:r w:rsidRPr="00FB3105">
        <w:rPr>
          <w:rFonts w:ascii="Arial" w:hAnsi="Arial" w:cs="David"/>
          <w:rtl/>
        </w:rPr>
        <w:tab/>
        <w:t xml:space="preserve">הסעיף אושר. </w:t>
      </w:r>
    </w:p>
    <w:p w14:paraId="116774B5"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48F4F0A3" w14:textId="77777777" w:rsidR="00FB3105" w:rsidRPr="00FB3105" w:rsidRDefault="00FB3105" w:rsidP="00FB3105">
      <w:pPr>
        <w:bidi/>
        <w:jc w:val="both"/>
        <w:rPr>
          <w:rFonts w:ascii="Arial" w:hAnsi="Arial" w:cs="David"/>
          <w:u w:val="single"/>
          <w:rtl/>
        </w:rPr>
      </w:pPr>
    </w:p>
    <w:p w14:paraId="77C06F7C" w14:textId="77777777" w:rsidR="00FB3105" w:rsidRPr="00FB3105" w:rsidRDefault="00FB3105" w:rsidP="00FB3105">
      <w:pPr>
        <w:bidi/>
        <w:jc w:val="both"/>
        <w:rPr>
          <w:rFonts w:ascii="Arial" w:hAnsi="Arial" w:cs="David"/>
          <w:rtl/>
        </w:rPr>
      </w:pPr>
      <w:r w:rsidRPr="00FB3105">
        <w:rPr>
          <w:rFonts w:ascii="Arial" w:hAnsi="Arial" w:cs="David"/>
          <w:rtl/>
        </w:rPr>
        <w:tab/>
        <w:t>אדוני היושב-ראש, אני בכל זאת רוצה לבקש ממך, אם יש אפשרות – במסגרת התיקונים שאנחנו עורכים כרגע. בסעיף 40, 45 – למרות שזה לא אושר – אני מנצל את נוכחותו של מזכיר הכנסת כאן, לבדוק את האפשרות עם השרים: ראשית, לתאם עם חבר הכנסת השואל; שנית, שזה לא יהיה בסוף סדר-היום. אני מאוד מבקש.</w:t>
      </w:r>
    </w:p>
    <w:p w14:paraId="2C81D2D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B8195FD" w14:textId="77777777" w:rsidR="00FB3105" w:rsidRPr="00FB3105" w:rsidRDefault="00FB3105" w:rsidP="00FB3105">
      <w:pPr>
        <w:bidi/>
        <w:jc w:val="both"/>
        <w:rPr>
          <w:rFonts w:ascii="Arial" w:hAnsi="Arial" w:cs="David"/>
          <w:rtl/>
        </w:rPr>
      </w:pPr>
    </w:p>
    <w:p w14:paraId="0563BA45" w14:textId="77777777" w:rsidR="00FB3105" w:rsidRPr="00FB3105" w:rsidRDefault="00FB3105" w:rsidP="00FB3105">
      <w:pPr>
        <w:bidi/>
        <w:jc w:val="both"/>
        <w:rPr>
          <w:rFonts w:ascii="Arial" w:hAnsi="Arial" w:cs="David"/>
          <w:rtl/>
        </w:rPr>
      </w:pPr>
      <w:r w:rsidRPr="00FB3105">
        <w:rPr>
          <w:rFonts w:ascii="Arial" w:hAnsi="Arial" w:cs="David"/>
          <w:rtl/>
        </w:rPr>
        <w:tab/>
        <w:t xml:space="preserve">נבדוק אפשרות להעביר את זה לימי שלישי. </w:t>
      </w:r>
    </w:p>
    <w:p w14:paraId="5DED94C0" w14:textId="77777777" w:rsidR="00FB3105" w:rsidRPr="00FB3105" w:rsidRDefault="00FB3105" w:rsidP="00FB3105">
      <w:pPr>
        <w:bidi/>
        <w:jc w:val="both"/>
        <w:rPr>
          <w:rFonts w:ascii="Arial" w:hAnsi="Arial" w:cs="David"/>
          <w:rtl/>
        </w:rPr>
      </w:pPr>
      <w:r w:rsidRPr="00FB3105">
        <w:rPr>
          <w:rFonts w:ascii="Arial" w:hAnsi="Arial" w:cs="David"/>
          <w:rtl/>
        </w:rPr>
        <w:br/>
      </w:r>
    </w:p>
    <w:p w14:paraId="7E705F9D"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דוד אזולאי:</w:t>
      </w:r>
    </w:p>
    <w:p w14:paraId="38111062" w14:textId="77777777" w:rsidR="00FB3105" w:rsidRPr="00FB3105" w:rsidRDefault="00FB3105" w:rsidP="00FB3105">
      <w:pPr>
        <w:bidi/>
        <w:jc w:val="both"/>
        <w:rPr>
          <w:rFonts w:ascii="Arial" w:hAnsi="Arial" w:cs="David"/>
          <w:u w:val="single"/>
          <w:rtl/>
        </w:rPr>
      </w:pPr>
    </w:p>
    <w:p w14:paraId="01AE4D4E" w14:textId="77777777" w:rsidR="00FB3105" w:rsidRPr="00FB3105" w:rsidRDefault="00FB3105" w:rsidP="00FB3105">
      <w:pPr>
        <w:bidi/>
        <w:jc w:val="both"/>
        <w:rPr>
          <w:rFonts w:ascii="Arial" w:hAnsi="Arial" w:cs="David"/>
          <w:rtl/>
        </w:rPr>
      </w:pPr>
      <w:r w:rsidRPr="00FB3105">
        <w:rPr>
          <w:rFonts w:ascii="Arial" w:hAnsi="Arial" w:cs="David"/>
          <w:rtl/>
        </w:rPr>
        <w:tab/>
        <w:t xml:space="preserve"> לא פעם קרה לי באופן אישי שנאלצתי להישאר. למה בסוף סדר-היום?</w:t>
      </w:r>
    </w:p>
    <w:p w14:paraId="16D86AA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7813151" w14:textId="77777777" w:rsidR="00FB3105" w:rsidRPr="00FB3105" w:rsidRDefault="00FB3105" w:rsidP="00FB3105">
      <w:pPr>
        <w:pStyle w:val="Heading5"/>
        <w:rPr>
          <w:rFonts w:ascii="Arial" w:hAnsi="Arial"/>
          <w:rtl/>
        </w:rPr>
      </w:pPr>
    </w:p>
    <w:p w14:paraId="024D98F7" w14:textId="77777777" w:rsidR="00FB3105" w:rsidRPr="00FB3105" w:rsidRDefault="00FB3105" w:rsidP="00FB3105">
      <w:pPr>
        <w:bidi/>
        <w:jc w:val="both"/>
        <w:rPr>
          <w:rFonts w:ascii="Arial" w:hAnsi="Arial" w:cs="David"/>
          <w:rtl/>
        </w:rPr>
      </w:pPr>
      <w:r w:rsidRPr="00FB3105">
        <w:rPr>
          <w:rFonts w:ascii="Arial" w:hAnsi="Arial" w:cs="David"/>
          <w:rtl/>
        </w:rPr>
        <w:tab/>
        <w:t xml:space="preserve"> לפעמים הרוח שורקת במסדרונות, ונשארים כמה חברי כנסת והשר. </w:t>
      </w:r>
    </w:p>
    <w:p w14:paraId="75F1F97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EFC6435" w14:textId="77777777" w:rsidR="00FB3105" w:rsidRPr="00FB3105" w:rsidRDefault="00FB3105" w:rsidP="00FB3105">
      <w:pPr>
        <w:bidi/>
        <w:jc w:val="both"/>
        <w:rPr>
          <w:rFonts w:ascii="Arial" w:hAnsi="Arial" w:cs="David"/>
          <w:rtl/>
        </w:rPr>
      </w:pPr>
    </w:p>
    <w:p w14:paraId="139D4084" w14:textId="77777777" w:rsidR="00FB3105" w:rsidRPr="00FB3105" w:rsidRDefault="00FB3105" w:rsidP="00FB3105">
      <w:pPr>
        <w:bidi/>
        <w:jc w:val="both"/>
        <w:rPr>
          <w:rFonts w:ascii="Arial" w:hAnsi="Arial" w:cs="David"/>
          <w:rtl/>
        </w:rPr>
      </w:pPr>
      <w:r w:rsidRPr="00FB3105">
        <w:rPr>
          <w:rFonts w:ascii="Arial" w:hAnsi="Arial" w:cs="David"/>
          <w:rtl/>
        </w:rPr>
        <w:tab/>
        <w:t>עמוד 12. ארבל, בבקשה.</w:t>
      </w:r>
    </w:p>
    <w:p w14:paraId="12C0B3B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05BB29F5" w14:textId="77777777" w:rsidR="00FB3105" w:rsidRPr="00FB3105" w:rsidRDefault="00FB3105" w:rsidP="00FB3105">
      <w:pPr>
        <w:bidi/>
        <w:jc w:val="both"/>
        <w:rPr>
          <w:rFonts w:ascii="Arial" w:hAnsi="Arial" w:cs="David"/>
          <w:rtl/>
        </w:rPr>
      </w:pPr>
    </w:p>
    <w:p w14:paraId="78455180" w14:textId="77777777" w:rsidR="00FB3105" w:rsidRPr="00FB3105" w:rsidRDefault="00FB3105" w:rsidP="00FB3105">
      <w:pPr>
        <w:bidi/>
        <w:jc w:val="both"/>
        <w:rPr>
          <w:rFonts w:ascii="Arial" w:hAnsi="Arial" w:cs="David"/>
          <w:rtl/>
        </w:rPr>
      </w:pPr>
      <w:r w:rsidRPr="00FB3105">
        <w:rPr>
          <w:rFonts w:ascii="Arial" w:hAnsi="Arial" w:cs="David"/>
          <w:rtl/>
        </w:rPr>
        <w:tab/>
        <w:t xml:space="preserve">זאת החלטה שהיא טכנית בעיקרה. היום יש החלטה בעניין שאילתות בעל-פה. מוצע לשנות את המינוח, שהן לא ייקראו שאילתות בעל-פה אלא שאילתות דחופות. זוהי הצעה של יושבת-ראש הכנסת כדי להבהיר את המהות. </w:t>
      </w:r>
    </w:p>
    <w:p w14:paraId="16548FDE"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51FEE92" w14:textId="77777777" w:rsidR="00FB3105" w:rsidRPr="00FB3105" w:rsidRDefault="00FB3105" w:rsidP="00FB3105">
      <w:pPr>
        <w:bidi/>
        <w:jc w:val="both"/>
        <w:rPr>
          <w:rFonts w:ascii="Arial" w:hAnsi="Arial" w:cs="David"/>
          <w:rtl/>
        </w:rPr>
      </w:pPr>
    </w:p>
    <w:p w14:paraId="75103658" w14:textId="77777777" w:rsidR="00FB3105" w:rsidRPr="00FB3105" w:rsidRDefault="00FB3105" w:rsidP="00FB3105">
      <w:pPr>
        <w:bidi/>
        <w:jc w:val="both"/>
        <w:rPr>
          <w:rFonts w:ascii="Arial" w:hAnsi="Arial" w:cs="David"/>
          <w:rtl/>
        </w:rPr>
      </w:pPr>
      <w:r w:rsidRPr="00FB3105">
        <w:rPr>
          <w:rFonts w:ascii="Arial" w:hAnsi="Arial" w:cs="David"/>
          <w:rtl/>
        </w:rPr>
        <w:tab/>
        <w:t xml:space="preserve">יש פה גם עניין שהוא לא רק טכני. אנחנו רוצים לעגן את העניין שיבוא השר המשיב, אלא אם הוא קיבל אישור מיושב-ראש הכנסת לשר אחר במקומו. למנוע את התופעה ששרים תורנים או השר המקשר, עונה במקום השר שאמור להשיב. רק במקרים חריגים – באישור היושב-ראש. </w:t>
      </w:r>
    </w:p>
    <w:p w14:paraId="0A01CFF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02943CA2" w14:textId="77777777" w:rsidR="00FB3105" w:rsidRPr="00FB3105" w:rsidRDefault="00FB3105" w:rsidP="00FB3105">
      <w:pPr>
        <w:bidi/>
        <w:jc w:val="both"/>
        <w:rPr>
          <w:rFonts w:ascii="Arial" w:hAnsi="Arial" w:cs="David"/>
          <w:rtl/>
        </w:rPr>
      </w:pPr>
    </w:p>
    <w:p w14:paraId="0BE6B6AC" w14:textId="77777777" w:rsidR="00FB3105" w:rsidRPr="00FB3105" w:rsidRDefault="00FB3105" w:rsidP="00FB3105">
      <w:pPr>
        <w:bidi/>
        <w:jc w:val="both"/>
        <w:rPr>
          <w:rFonts w:ascii="Arial" w:hAnsi="Arial" w:cs="David"/>
          <w:rtl/>
        </w:rPr>
      </w:pPr>
      <w:r w:rsidRPr="00FB3105">
        <w:rPr>
          <w:rFonts w:ascii="Arial" w:hAnsi="Arial" w:cs="David"/>
          <w:rtl/>
        </w:rPr>
        <w:tab/>
        <w:t xml:space="preserve">היום כתוב לגבי שאילתות בעל-פה ששר רשאי להיות מיוצג בתשובה על-ידי סגנו או על-ידי שר אחר. מה שמוצע שיהיה כתוב, שהוא יוכל להיות מיוצג על-ידי סגנו ובאישור יושב-ראש הכנסת כדי להיות מיוצג על-ידי שר אחר. </w:t>
      </w:r>
    </w:p>
    <w:p w14:paraId="2CFA9138"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23A1ECAD" w14:textId="77777777" w:rsidR="00FB3105" w:rsidRPr="00FB3105" w:rsidRDefault="00FB3105" w:rsidP="00FB3105">
      <w:pPr>
        <w:bidi/>
        <w:jc w:val="both"/>
        <w:rPr>
          <w:rFonts w:ascii="Arial" w:hAnsi="Arial" w:cs="David"/>
          <w:u w:val="single"/>
          <w:rtl/>
        </w:rPr>
      </w:pPr>
    </w:p>
    <w:p w14:paraId="16015D30" w14:textId="77777777" w:rsidR="00FB3105" w:rsidRPr="00FB3105" w:rsidRDefault="00FB3105" w:rsidP="00FB3105">
      <w:pPr>
        <w:bidi/>
        <w:jc w:val="both"/>
        <w:rPr>
          <w:rFonts w:ascii="Arial" w:hAnsi="Arial" w:cs="David"/>
          <w:rtl/>
        </w:rPr>
      </w:pPr>
      <w:r w:rsidRPr="00FB3105">
        <w:rPr>
          <w:rFonts w:ascii="Arial" w:hAnsi="Arial" w:cs="David"/>
          <w:rtl/>
        </w:rPr>
        <w:tab/>
        <w:t xml:space="preserve"> כלומר, על-ידי סגנו – לא צריך אישור. </w:t>
      </w:r>
    </w:p>
    <w:p w14:paraId="4D60BC5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32612CA" w14:textId="77777777" w:rsidR="00FB3105" w:rsidRPr="00FB3105" w:rsidRDefault="00FB3105" w:rsidP="00FB3105">
      <w:pPr>
        <w:bidi/>
        <w:jc w:val="both"/>
        <w:rPr>
          <w:rFonts w:ascii="Arial" w:hAnsi="Arial" w:cs="David"/>
          <w:rtl/>
        </w:rPr>
      </w:pPr>
    </w:p>
    <w:p w14:paraId="36AB7B97" w14:textId="77777777" w:rsidR="00FB3105" w:rsidRPr="00FB3105" w:rsidRDefault="00FB3105" w:rsidP="00FB3105">
      <w:pPr>
        <w:bidi/>
        <w:jc w:val="both"/>
        <w:rPr>
          <w:rFonts w:ascii="Arial" w:hAnsi="Arial" w:cs="David"/>
          <w:rtl/>
        </w:rPr>
      </w:pPr>
      <w:r w:rsidRPr="00FB3105">
        <w:rPr>
          <w:rFonts w:ascii="Arial" w:hAnsi="Arial" w:cs="David"/>
          <w:rtl/>
        </w:rPr>
        <w:tab/>
        <w:t>לא צריך אישור.</w:t>
      </w:r>
    </w:p>
    <w:p w14:paraId="6BB1302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07909838" w14:textId="77777777" w:rsidR="00FB3105" w:rsidRPr="00FB3105" w:rsidRDefault="00FB3105" w:rsidP="00FB3105">
      <w:pPr>
        <w:bidi/>
        <w:ind w:firstLine="567"/>
        <w:jc w:val="both"/>
        <w:rPr>
          <w:rFonts w:ascii="Arial" w:hAnsi="Arial" w:cs="David"/>
          <w:rtl/>
        </w:rPr>
      </w:pPr>
    </w:p>
    <w:p w14:paraId="512C463A" w14:textId="77777777" w:rsidR="00FB3105" w:rsidRPr="00FB3105" w:rsidRDefault="00FB3105" w:rsidP="00FB3105">
      <w:pPr>
        <w:bidi/>
        <w:jc w:val="both"/>
        <w:rPr>
          <w:rFonts w:ascii="Arial" w:hAnsi="Arial" w:cs="David"/>
          <w:rtl/>
        </w:rPr>
      </w:pPr>
      <w:r w:rsidRPr="00FB3105">
        <w:rPr>
          <w:rFonts w:ascii="Arial" w:hAnsi="Arial" w:cs="David"/>
          <w:rtl/>
        </w:rPr>
        <w:tab/>
        <w:t xml:space="preserve">זאת ההחלטה, אפשר להצביע עליה. </w:t>
      </w:r>
    </w:p>
    <w:p w14:paraId="2A8F0D84" w14:textId="77777777" w:rsidR="00FB3105" w:rsidRPr="00FB3105" w:rsidRDefault="00FB3105" w:rsidP="00FB3105">
      <w:pPr>
        <w:bidi/>
        <w:ind w:firstLine="567"/>
        <w:jc w:val="both"/>
        <w:rPr>
          <w:rFonts w:ascii="Arial" w:hAnsi="Arial" w:cs="David"/>
          <w:rtl/>
        </w:rPr>
      </w:pPr>
    </w:p>
    <w:p w14:paraId="4D0650C0"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0654C0C0" w14:textId="77777777" w:rsidR="00FB3105" w:rsidRPr="00FB3105" w:rsidRDefault="00FB3105" w:rsidP="00FB3105">
      <w:pPr>
        <w:bidi/>
        <w:jc w:val="both"/>
        <w:rPr>
          <w:rFonts w:ascii="Arial" w:hAnsi="Arial" w:cs="David"/>
          <w:u w:val="single"/>
          <w:rtl/>
        </w:rPr>
      </w:pPr>
    </w:p>
    <w:p w14:paraId="7C7347E9" w14:textId="77777777" w:rsidR="00FB3105" w:rsidRPr="00FB3105" w:rsidRDefault="00FB3105" w:rsidP="00FB3105">
      <w:pPr>
        <w:bidi/>
        <w:jc w:val="both"/>
        <w:rPr>
          <w:rFonts w:ascii="Arial" w:hAnsi="Arial" w:cs="David"/>
          <w:rtl/>
        </w:rPr>
      </w:pPr>
      <w:r w:rsidRPr="00FB3105">
        <w:rPr>
          <w:rFonts w:ascii="Arial" w:hAnsi="Arial" w:cs="David"/>
          <w:rtl/>
        </w:rPr>
        <w:tab/>
        <w:t xml:space="preserve">מי בעד הצעת החלטה? מי נגד? מי נמנע?  </w:t>
      </w:r>
    </w:p>
    <w:p w14:paraId="6D9A9E64" w14:textId="77777777" w:rsidR="00FB3105" w:rsidRPr="00FB3105" w:rsidRDefault="00FB3105" w:rsidP="00FB3105">
      <w:pPr>
        <w:bidi/>
        <w:jc w:val="both"/>
        <w:rPr>
          <w:rFonts w:ascii="Arial" w:hAnsi="Arial" w:cs="David"/>
          <w:b/>
          <w:bCs/>
          <w:rtl/>
        </w:rPr>
      </w:pPr>
      <w:r w:rsidRPr="00FB3105">
        <w:rPr>
          <w:rFonts w:ascii="Arial" w:hAnsi="Arial" w:cs="David"/>
          <w:rtl/>
        </w:rPr>
        <w:br/>
      </w:r>
      <w:r w:rsidRPr="00FB3105">
        <w:rPr>
          <w:rFonts w:ascii="Arial" w:hAnsi="Arial" w:cs="David"/>
          <w:b/>
          <w:bCs/>
          <w:rtl/>
        </w:rPr>
        <w:t>ה צ ב ע ה</w:t>
      </w:r>
    </w:p>
    <w:p w14:paraId="5FBB6022" w14:textId="77777777" w:rsidR="00FB3105" w:rsidRPr="00FB3105" w:rsidRDefault="00FB3105" w:rsidP="00FB3105">
      <w:pPr>
        <w:bidi/>
        <w:jc w:val="both"/>
        <w:rPr>
          <w:rFonts w:ascii="Arial" w:hAnsi="Arial" w:cs="David"/>
          <w:b/>
          <w:bCs/>
          <w:rtl/>
        </w:rPr>
      </w:pPr>
    </w:p>
    <w:p w14:paraId="3263D14B" w14:textId="77777777" w:rsidR="00FB3105" w:rsidRPr="00FB3105" w:rsidRDefault="00FB3105" w:rsidP="00FB3105">
      <w:pPr>
        <w:bidi/>
        <w:jc w:val="both"/>
        <w:rPr>
          <w:rFonts w:ascii="Arial" w:hAnsi="Arial" w:cs="David"/>
          <w:rtl/>
        </w:rPr>
      </w:pPr>
      <w:r w:rsidRPr="00FB3105">
        <w:rPr>
          <w:rFonts w:ascii="Arial" w:hAnsi="Arial" w:cs="David"/>
          <w:rtl/>
        </w:rPr>
        <w:t>בעד – פה אחד</w:t>
      </w:r>
    </w:p>
    <w:p w14:paraId="3A60F506" w14:textId="77777777" w:rsidR="00FB3105" w:rsidRPr="00FB3105" w:rsidRDefault="00FB3105" w:rsidP="00FB3105">
      <w:pPr>
        <w:bidi/>
        <w:jc w:val="both"/>
        <w:rPr>
          <w:rFonts w:ascii="Arial" w:hAnsi="Arial" w:cs="David"/>
          <w:rtl/>
        </w:rPr>
      </w:pPr>
    </w:p>
    <w:p w14:paraId="34A4CBA9"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3125DC20" w14:textId="77777777" w:rsidR="00FB3105" w:rsidRPr="00FB3105" w:rsidRDefault="00FB3105" w:rsidP="00FB3105">
      <w:pPr>
        <w:bidi/>
        <w:jc w:val="both"/>
        <w:rPr>
          <w:rFonts w:ascii="Arial" w:hAnsi="Arial" w:cs="David"/>
          <w:u w:val="single"/>
          <w:rtl/>
        </w:rPr>
      </w:pPr>
    </w:p>
    <w:p w14:paraId="147A8747" w14:textId="77777777" w:rsidR="00FB3105" w:rsidRPr="00FB3105" w:rsidRDefault="00FB3105" w:rsidP="00FB3105">
      <w:pPr>
        <w:bidi/>
        <w:jc w:val="both"/>
        <w:rPr>
          <w:rFonts w:ascii="Arial" w:hAnsi="Arial" w:cs="David"/>
          <w:rtl/>
        </w:rPr>
      </w:pPr>
      <w:r w:rsidRPr="00FB3105">
        <w:rPr>
          <w:rFonts w:ascii="Arial" w:hAnsi="Arial" w:cs="David"/>
          <w:rtl/>
        </w:rPr>
        <w:tab/>
        <w:t xml:space="preserve">הצעת החלטה אושרה. אנחנו עוברים לעמוד 14. </w:t>
      </w:r>
    </w:p>
    <w:p w14:paraId="3BA4657E" w14:textId="77777777" w:rsidR="00FB3105" w:rsidRPr="00FB3105" w:rsidRDefault="00FB3105" w:rsidP="00FB3105">
      <w:pPr>
        <w:bidi/>
        <w:jc w:val="both"/>
        <w:rPr>
          <w:rFonts w:ascii="Arial" w:hAnsi="Arial" w:cs="David"/>
          <w:rtl/>
        </w:rPr>
      </w:pPr>
      <w:r w:rsidRPr="00FB3105">
        <w:rPr>
          <w:rFonts w:ascii="Arial" w:hAnsi="Arial" w:cs="David"/>
          <w:rtl/>
        </w:rPr>
        <w:br/>
      </w:r>
    </w:p>
    <w:p w14:paraId="2CD65D2E" w14:textId="77777777" w:rsidR="00FB3105" w:rsidRPr="00FB3105" w:rsidRDefault="00FB3105" w:rsidP="00FB3105">
      <w:pPr>
        <w:bidi/>
        <w:jc w:val="both"/>
        <w:rPr>
          <w:rFonts w:ascii="Arial" w:hAnsi="Arial" w:cs="David"/>
          <w:rtl/>
        </w:rPr>
      </w:pPr>
    </w:p>
    <w:p w14:paraId="36C16F59" w14:textId="77777777" w:rsidR="00FB3105" w:rsidRPr="00FB3105" w:rsidRDefault="00FB3105" w:rsidP="00FB3105">
      <w:pPr>
        <w:bidi/>
        <w:jc w:val="both"/>
        <w:rPr>
          <w:rFonts w:ascii="Arial" w:hAnsi="Arial" w:cs="David"/>
          <w:rtl/>
        </w:rPr>
      </w:pPr>
    </w:p>
    <w:p w14:paraId="35D987AB" w14:textId="77777777" w:rsidR="00FB3105" w:rsidRPr="00FB3105" w:rsidRDefault="00FB3105" w:rsidP="00FB3105">
      <w:pPr>
        <w:bidi/>
        <w:jc w:val="both"/>
        <w:rPr>
          <w:rFonts w:ascii="Arial" w:hAnsi="Arial" w:cs="David"/>
          <w:rtl/>
        </w:rPr>
      </w:pPr>
    </w:p>
    <w:p w14:paraId="753678E5"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איל ינון:</w:t>
      </w:r>
    </w:p>
    <w:p w14:paraId="45C8D7DC" w14:textId="77777777" w:rsidR="00FB3105" w:rsidRPr="00FB3105" w:rsidRDefault="00FB3105" w:rsidP="00FB3105">
      <w:pPr>
        <w:bidi/>
        <w:jc w:val="both"/>
        <w:rPr>
          <w:rFonts w:ascii="Arial" w:hAnsi="Arial" w:cs="David"/>
          <w:rtl/>
        </w:rPr>
      </w:pPr>
    </w:p>
    <w:p w14:paraId="450DF7B3" w14:textId="77777777" w:rsidR="00FB3105" w:rsidRPr="00FB3105" w:rsidRDefault="00FB3105" w:rsidP="00FB3105">
      <w:pPr>
        <w:bidi/>
        <w:jc w:val="both"/>
        <w:rPr>
          <w:rFonts w:ascii="Arial" w:hAnsi="Arial" w:cs="David"/>
          <w:rtl/>
        </w:rPr>
      </w:pPr>
      <w:r w:rsidRPr="00FB3105">
        <w:rPr>
          <w:rFonts w:ascii="Arial" w:hAnsi="Arial" w:cs="David"/>
          <w:rtl/>
        </w:rPr>
        <w:tab/>
        <w:t xml:space="preserve">ההצעה בעמוד 14 עוסקת בעיגון בתקנון של חובת דיווח של שרים, לדווח אחת לכנס בפני ועדת הכנסת שעוסקת בענייני משרדם, על-פי מתכונת דיווח קבועה. כלומר, אנחנו נכין מתכונת דיווח של שרים, על-פי פרמטרים, למשל: נתוני ביצוע התקציב, יישום חוקים שהוועדה עסקה בהם והם קשורים למשרד שהשר עוסק, ועוד פרמטרים נוספים, כדי שבעצם אפשר יהיה להשוות בין דיווח לדיווח, בין תקופה לתקופה – וזה לא יהיה רק נתון לשיקול-דעתו של השר מה הוא בא ומציג לוועדה ומה הוא מוצא לנכון למסור ומה לא. </w:t>
      </w:r>
    </w:p>
    <w:p w14:paraId="43E473A1" w14:textId="77777777" w:rsidR="00FB3105" w:rsidRPr="00FB3105" w:rsidRDefault="00FB3105" w:rsidP="00FB3105">
      <w:pPr>
        <w:bidi/>
        <w:jc w:val="both"/>
        <w:rPr>
          <w:rFonts w:ascii="Arial" w:hAnsi="Arial" w:cs="David"/>
          <w:rtl/>
        </w:rPr>
      </w:pPr>
    </w:p>
    <w:p w14:paraId="2E34CD04" w14:textId="77777777" w:rsidR="00FB3105" w:rsidRPr="00FB3105" w:rsidRDefault="00FB3105" w:rsidP="00FB3105">
      <w:pPr>
        <w:bidi/>
        <w:jc w:val="both"/>
        <w:rPr>
          <w:rFonts w:ascii="Arial" w:hAnsi="Arial" w:cs="David"/>
          <w:rtl/>
        </w:rPr>
      </w:pPr>
      <w:r w:rsidRPr="00FB3105">
        <w:rPr>
          <w:rFonts w:ascii="Arial" w:hAnsi="Arial" w:cs="David"/>
          <w:rtl/>
        </w:rPr>
        <w:tab/>
        <w:t>כמובן, יהיה לו שיקול-דעת לומר מה שהוא רוצה, אבל יהיה איזשהו פורמט דיווח.</w:t>
      </w:r>
    </w:p>
    <w:p w14:paraId="3AA9F10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48FE2C6" w14:textId="77777777" w:rsidR="00FB3105" w:rsidRPr="00FB3105" w:rsidRDefault="00FB3105" w:rsidP="00FB3105">
      <w:pPr>
        <w:bidi/>
        <w:jc w:val="both"/>
        <w:rPr>
          <w:rFonts w:ascii="Arial" w:hAnsi="Arial" w:cs="David"/>
          <w:rtl/>
        </w:rPr>
      </w:pPr>
    </w:p>
    <w:p w14:paraId="3EFB81DF" w14:textId="77777777" w:rsidR="00FB3105" w:rsidRPr="00FB3105" w:rsidRDefault="00FB3105" w:rsidP="00FB3105">
      <w:pPr>
        <w:bidi/>
        <w:jc w:val="both"/>
        <w:rPr>
          <w:rFonts w:ascii="Arial" w:hAnsi="Arial" w:cs="David"/>
          <w:rtl/>
        </w:rPr>
      </w:pPr>
      <w:r w:rsidRPr="00FB3105">
        <w:rPr>
          <w:rFonts w:ascii="Arial" w:hAnsi="Arial" w:cs="David"/>
          <w:rtl/>
        </w:rPr>
        <w:tab/>
        <w:t>את זה הוא יהיה חייב, יהיה רשאי להוסיף ככל אשר על רוחו.</w:t>
      </w:r>
    </w:p>
    <w:p w14:paraId="51B22DD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3B95652D" w14:textId="77777777" w:rsidR="00FB3105" w:rsidRPr="00FB3105" w:rsidRDefault="00FB3105" w:rsidP="00FB3105">
      <w:pPr>
        <w:bidi/>
        <w:jc w:val="both"/>
        <w:rPr>
          <w:rFonts w:ascii="Arial" w:hAnsi="Arial" w:cs="David"/>
          <w:rtl/>
        </w:rPr>
      </w:pPr>
    </w:p>
    <w:p w14:paraId="6D57418B" w14:textId="77777777" w:rsidR="00FB3105" w:rsidRPr="00FB3105" w:rsidRDefault="00FB3105" w:rsidP="00FB3105">
      <w:pPr>
        <w:bidi/>
        <w:jc w:val="both"/>
        <w:rPr>
          <w:rFonts w:ascii="Arial" w:hAnsi="Arial" w:cs="David"/>
          <w:rtl/>
        </w:rPr>
      </w:pPr>
      <w:r w:rsidRPr="00FB3105">
        <w:rPr>
          <w:rFonts w:ascii="Arial" w:hAnsi="Arial" w:cs="David"/>
          <w:rtl/>
        </w:rPr>
        <w:tab/>
        <w:t xml:space="preserve">וגם זה יהיה אחת לתקופה ולא כמו היום. </w:t>
      </w:r>
    </w:p>
    <w:p w14:paraId="477A554D"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3B2742B7" w14:textId="77777777" w:rsidR="00FB3105" w:rsidRPr="00FB3105" w:rsidRDefault="00FB3105" w:rsidP="00FB3105">
      <w:pPr>
        <w:bidi/>
        <w:jc w:val="both"/>
        <w:rPr>
          <w:rFonts w:ascii="Arial" w:hAnsi="Arial" w:cs="David"/>
          <w:u w:val="single"/>
          <w:rtl/>
        </w:rPr>
      </w:pPr>
    </w:p>
    <w:p w14:paraId="6C3734DA" w14:textId="77777777" w:rsidR="00FB3105" w:rsidRPr="00FB3105" w:rsidRDefault="00FB3105" w:rsidP="00FB3105">
      <w:pPr>
        <w:bidi/>
        <w:jc w:val="both"/>
        <w:rPr>
          <w:rFonts w:ascii="Arial" w:hAnsi="Arial" w:cs="David"/>
          <w:rtl/>
        </w:rPr>
      </w:pPr>
      <w:r w:rsidRPr="00FB3105">
        <w:rPr>
          <w:rFonts w:ascii="Arial" w:hAnsi="Arial" w:cs="David"/>
          <w:rtl/>
        </w:rPr>
        <w:tab/>
        <w:t xml:space="preserve">מה זה אחת לתקופה? פעם במושב? </w:t>
      </w:r>
    </w:p>
    <w:p w14:paraId="1CF38F4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6CB4E0F" w14:textId="77777777" w:rsidR="00FB3105" w:rsidRPr="00FB3105" w:rsidRDefault="00FB3105" w:rsidP="00FB3105">
      <w:pPr>
        <w:bidi/>
        <w:jc w:val="both"/>
        <w:rPr>
          <w:rFonts w:ascii="Arial" w:hAnsi="Arial" w:cs="David"/>
          <w:rtl/>
        </w:rPr>
      </w:pPr>
    </w:p>
    <w:p w14:paraId="007E7E0E" w14:textId="77777777" w:rsidR="00FB3105" w:rsidRPr="00FB3105" w:rsidRDefault="00FB3105" w:rsidP="00FB3105">
      <w:pPr>
        <w:bidi/>
        <w:jc w:val="both"/>
        <w:rPr>
          <w:rFonts w:ascii="Arial" w:hAnsi="Arial" w:cs="David"/>
          <w:rtl/>
        </w:rPr>
      </w:pPr>
      <w:r w:rsidRPr="00FB3105">
        <w:rPr>
          <w:rFonts w:ascii="Arial" w:hAnsi="Arial" w:cs="David"/>
          <w:rtl/>
        </w:rPr>
        <w:tab/>
        <w:t>אנחנו מדברים על אחת לכנס.</w:t>
      </w:r>
    </w:p>
    <w:p w14:paraId="0FB68215"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67A90C6F" w14:textId="77777777" w:rsidR="00FB3105" w:rsidRPr="00FB3105" w:rsidRDefault="00FB3105" w:rsidP="00FB3105">
      <w:pPr>
        <w:pStyle w:val="Heading5"/>
        <w:rPr>
          <w:rFonts w:ascii="Arial" w:hAnsi="Arial"/>
          <w:rtl/>
        </w:rPr>
      </w:pPr>
    </w:p>
    <w:p w14:paraId="5B4EFB7E"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היושב-ראש, אני חוששת מדבר אחד. קודם כול, ההצעה היא טובה בעיקרון, אבל בוועדת כספים למשל, השרים מגיעים בתדירות אפילו  יותר גבוהה מהמצוין כאן. </w:t>
      </w:r>
    </w:p>
    <w:p w14:paraId="0012E7FF"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705ABF3B" w14:textId="77777777" w:rsidR="00FB3105" w:rsidRPr="00FB3105" w:rsidRDefault="00FB3105" w:rsidP="00FB3105">
      <w:pPr>
        <w:bidi/>
        <w:jc w:val="both"/>
        <w:rPr>
          <w:rFonts w:ascii="Arial" w:hAnsi="Arial" w:cs="David"/>
          <w:rtl/>
        </w:rPr>
      </w:pPr>
    </w:p>
    <w:p w14:paraId="646730F8" w14:textId="77777777" w:rsidR="00FB3105" w:rsidRPr="00FB3105" w:rsidRDefault="00FB3105" w:rsidP="00FB3105">
      <w:pPr>
        <w:bidi/>
        <w:jc w:val="both"/>
        <w:rPr>
          <w:rFonts w:ascii="Arial" w:hAnsi="Arial" w:cs="David"/>
          <w:rtl/>
        </w:rPr>
      </w:pPr>
      <w:r w:rsidRPr="00FB3105">
        <w:rPr>
          <w:rFonts w:ascii="Arial" w:hAnsi="Arial" w:cs="David"/>
          <w:rtl/>
        </w:rPr>
        <w:tab/>
        <w:t xml:space="preserve">זה משהו אחר. </w:t>
      </w:r>
    </w:p>
    <w:p w14:paraId="65CE8F5B"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05E7A2A" w14:textId="77777777" w:rsidR="00FB3105" w:rsidRPr="00FB3105" w:rsidRDefault="00FB3105" w:rsidP="00FB3105">
      <w:pPr>
        <w:pStyle w:val="Heading5"/>
        <w:rPr>
          <w:rFonts w:ascii="Arial" w:hAnsi="Arial"/>
          <w:rtl/>
        </w:rPr>
      </w:pPr>
    </w:p>
    <w:p w14:paraId="03816A83"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חוששת שזה יקטין דווקא את הכמות. </w:t>
      </w:r>
    </w:p>
    <w:p w14:paraId="16DFE17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25DA06E0" w14:textId="77777777" w:rsidR="00FB3105" w:rsidRPr="00FB3105" w:rsidRDefault="00FB3105" w:rsidP="00FB3105">
      <w:pPr>
        <w:bidi/>
        <w:jc w:val="both"/>
        <w:rPr>
          <w:rFonts w:ascii="Arial" w:hAnsi="Arial" w:cs="David"/>
          <w:rtl/>
        </w:rPr>
      </w:pPr>
    </w:p>
    <w:p w14:paraId="38467506" w14:textId="77777777" w:rsidR="00FB3105" w:rsidRPr="00FB3105" w:rsidRDefault="00FB3105" w:rsidP="00FB3105">
      <w:pPr>
        <w:bidi/>
        <w:jc w:val="both"/>
        <w:rPr>
          <w:rFonts w:ascii="Arial" w:hAnsi="Arial" w:cs="David"/>
          <w:rtl/>
        </w:rPr>
      </w:pPr>
      <w:r w:rsidRPr="00FB3105">
        <w:rPr>
          <w:rFonts w:ascii="Arial" w:hAnsi="Arial" w:cs="David"/>
          <w:rtl/>
        </w:rPr>
        <w:tab/>
        <w:t xml:space="preserve">זה לא על חשבון שום דבר אחר. </w:t>
      </w:r>
    </w:p>
    <w:p w14:paraId="0204431F"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88FAADD" w14:textId="77777777" w:rsidR="00FB3105" w:rsidRPr="00FB3105" w:rsidRDefault="00FB3105" w:rsidP="00FB3105">
      <w:pPr>
        <w:bidi/>
        <w:jc w:val="both"/>
        <w:rPr>
          <w:rFonts w:ascii="Arial" w:hAnsi="Arial" w:cs="David"/>
          <w:rtl/>
        </w:rPr>
      </w:pPr>
    </w:p>
    <w:p w14:paraId="3A9ADFBE" w14:textId="77777777" w:rsidR="00FB3105" w:rsidRPr="00FB3105" w:rsidRDefault="00FB3105" w:rsidP="00FB3105">
      <w:pPr>
        <w:bidi/>
        <w:jc w:val="both"/>
        <w:rPr>
          <w:rFonts w:ascii="Arial" w:hAnsi="Arial" w:cs="David"/>
          <w:rtl/>
        </w:rPr>
      </w:pPr>
      <w:r w:rsidRPr="00FB3105">
        <w:rPr>
          <w:rFonts w:ascii="Arial" w:hAnsi="Arial" w:cs="David"/>
          <w:rtl/>
        </w:rPr>
        <w:tab/>
        <w:t xml:space="preserve">זה בא כתוספת על כל מה שקיים היום. אתמול למשל בוועדת הכלכלה, היה דיווח של שר התיירות, כמדומני – כשנכנסתי, הם היו עדיין בדיון על </w:t>
      </w:r>
      <w:proofErr w:type="spellStart"/>
      <w:r w:rsidRPr="00FB3105">
        <w:rPr>
          <w:rFonts w:ascii="Arial" w:hAnsi="Arial" w:cs="David"/>
          <w:rtl/>
        </w:rPr>
        <w:t>הגפ"מ</w:t>
      </w:r>
      <w:proofErr w:type="spellEnd"/>
      <w:r w:rsidRPr="00FB3105">
        <w:rPr>
          <w:rFonts w:ascii="Arial" w:hAnsi="Arial" w:cs="David"/>
          <w:rtl/>
        </w:rPr>
        <w:t>, אז יצאתי – אבל ראיתי את השר, הוא היה אמור לבוא ולדווח על התוכניות של משרדו. אני מניח שאז עולות שאלות כמו אצל שר התחבורה לגבי הפרויקטים שמנוהלים או לא מנוהלים, כל מיני שאלות כאלה ואחרות.</w:t>
      </w:r>
    </w:p>
    <w:p w14:paraId="62864560" w14:textId="77777777" w:rsidR="00FB3105" w:rsidRPr="00FB3105" w:rsidRDefault="00FB3105" w:rsidP="00FB3105">
      <w:pPr>
        <w:bidi/>
        <w:jc w:val="both"/>
        <w:rPr>
          <w:rFonts w:ascii="Arial" w:hAnsi="Arial" w:cs="David"/>
          <w:rtl/>
        </w:rPr>
      </w:pPr>
    </w:p>
    <w:p w14:paraId="54206D68" w14:textId="77777777" w:rsidR="00FB3105" w:rsidRPr="00FB3105" w:rsidRDefault="00FB3105" w:rsidP="00FB3105">
      <w:pPr>
        <w:bidi/>
        <w:jc w:val="both"/>
        <w:rPr>
          <w:rFonts w:ascii="Arial" w:hAnsi="Arial" w:cs="David"/>
          <w:rtl/>
        </w:rPr>
      </w:pPr>
      <w:r w:rsidRPr="00FB3105">
        <w:rPr>
          <w:rFonts w:ascii="Arial" w:hAnsi="Arial" w:cs="David"/>
          <w:rtl/>
        </w:rPr>
        <w:tab/>
        <w:t xml:space="preserve">שר יהיה חייב לבוא לוועדה הרלוונטית, למסור שם דיווח לפי מתכונת שתיקבע. מעבר לכך, אם הוא ירצה להוסיף דברים אחרים שאנחנו אולי לא יודעים -  הוא יוכל להוסיף. </w:t>
      </w:r>
    </w:p>
    <w:p w14:paraId="7B12207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173A450" w14:textId="77777777" w:rsidR="00FB3105" w:rsidRPr="00FB3105" w:rsidRDefault="00FB3105" w:rsidP="00FB3105">
      <w:pPr>
        <w:bidi/>
        <w:jc w:val="both"/>
        <w:rPr>
          <w:rFonts w:ascii="Arial" w:hAnsi="Arial" w:cs="David"/>
          <w:rtl/>
        </w:rPr>
      </w:pPr>
    </w:p>
    <w:p w14:paraId="4C733DF2" w14:textId="77777777" w:rsidR="00FB3105" w:rsidRPr="00FB3105" w:rsidRDefault="00FB3105" w:rsidP="00FB3105">
      <w:pPr>
        <w:bidi/>
        <w:jc w:val="both"/>
        <w:rPr>
          <w:rFonts w:ascii="Arial" w:hAnsi="Arial" w:cs="David"/>
          <w:rtl/>
        </w:rPr>
      </w:pPr>
      <w:r w:rsidRPr="00FB3105">
        <w:rPr>
          <w:rFonts w:ascii="Arial" w:hAnsi="Arial" w:cs="David"/>
          <w:rtl/>
        </w:rPr>
        <w:tab/>
        <w:t xml:space="preserve">זה לא על חשבון הופעות אחרות. </w:t>
      </w:r>
    </w:p>
    <w:p w14:paraId="7C1C3F2F"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2B0E44F" w14:textId="77777777" w:rsidR="00FB3105" w:rsidRPr="00FB3105" w:rsidRDefault="00FB3105" w:rsidP="00FB3105">
      <w:pPr>
        <w:bidi/>
        <w:jc w:val="both"/>
        <w:rPr>
          <w:rFonts w:ascii="Arial" w:hAnsi="Arial" w:cs="David"/>
          <w:rtl/>
        </w:rPr>
      </w:pPr>
    </w:p>
    <w:p w14:paraId="37339CD1" w14:textId="77777777" w:rsidR="00FB3105" w:rsidRPr="00FB3105" w:rsidRDefault="00FB3105" w:rsidP="00FB3105">
      <w:pPr>
        <w:bidi/>
        <w:jc w:val="both"/>
        <w:rPr>
          <w:rFonts w:ascii="Arial" w:hAnsi="Arial" w:cs="David"/>
          <w:rtl/>
        </w:rPr>
      </w:pPr>
      <w:r w:rsidRPr="00FB3105">
        <w:rPr>
          <w:rFonts w:ascii="Arial" w:hAnsi="Arial" w:cs="David"/>
          <w:rtl/>
        </w:rPr>
        <w:tab/>
        <w:t xml:space="preserve">זה בא להוסיף. </w:t>
      </w:r>
    </w:p>
    <w:p w14:paraId="5213C9E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5C3583CD" w14:textId="77777777" w:rsidR="00FB3105" w:rsidRPr="00FB3105" w:rsidRDefault="00FB3105" w:rsidP="00FB3105">
      <w:pPr>
        <w:bidi/>
        <w:jc w:val="both"/>
        <w:rPr>
          <w:rFonts w:ascii="Arial" w:hAnsi="Arial" w:cs="David"/>
          <w:rtl/>
        </w:rPr>
      </w:pPr>
    </w:p>
    <w:p w14:paraId="0C0E23FF"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היושב-ראש, זה עלה לי תוך כדי דיון על הנושא – אולי זה לא ספציפית נוגע, אבל זה קשור. אנחנו בדיוני הוועדות נתקלים לא אחת במצב שמשרד מסוים גורר רגלים בתיקון תקנות, גורר רגלים בתגובתו לחוק מסוים. </w:t>
      </w:r>
    </w:p>
    <w:p w14:paraId="15879CE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E9BAE74" w14:textId="77777777" w:rsidR="00FB3105" w:rsidRPr="00FB3105" w:rsidRDefault="00FB3105" w:rsidP="00FB3105">
      <w:pPr>
        <w:bidi/>
        <w:jc w:val="both"/>
        <w:rPr>
          <w:rFonts w:ascii="Arial" w:hAnsi="Arial" w:cs="David"/>
          <w:rtl/>
        </w:rPr>
      </w:pPr>
    </w:p>
    <w:p w14:paraId="05804BC5" w14:textId="77777777" w:rsidR="00FB3105" w:rsidRPr="00FB3105" w:rsidRDefault="00FB3105" w:rsidP="00FB3105">
      <w:pPr>
        <w:bidi/>
        <w:jc w:val="both"/>
        <w:rPr>
          <w:rFonts w:ascii="Arial" w:hAnsi="Arial" w:cs="David"/>
          <w:rtl/>
        </w:rPr>
      </w:pPr>
      <w:r w:rsidRPr="00FB3105">
        <w:rPr>
          <w:rFonts w:ascii="Arial" w:hAnsi="Arial" w:cs="David"/>
          <w:rtl/>
        </w:rPr>
        <w:tab/>
        <w:t>זה מטופל פה. זה לא בהצעה הזאת, אני יכול להפנות אותך לעמוד.</w:t>
      </w:r>
    </w:p>
    <w:p w14:paraId="25E77DD0"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CD265B6" w14:textId="77777777" w:rsidR="00FB3105" w:rsidRPr="00FB3105" w:rsidRDefault="00FB3105" w:rsidP="00FB3105">
      <w:pPr>
        <w:bidi/>
        <w:jc w:val="both"/>
        <w:rPr>
          <w:rFonts w:ascii="Arial" w:hAnsi="Arial" w:cs="David"/>
          <w:rtl/>
        </w:rPr>
      </w:pPr>
    </w:p>
    <w:p w14:paraId="6E94C617" w14:textId="77777777" w:rsidR="00FB3105" w:rsidRPr="00FB3105" w:rsidRDefault="00FB3105" w:rsidP="00FB3105">
      <w:pPr>
        <w:bidi/>
        <w:jc w:val="both"/>
        <w:rPr>
          <w:rFonts w:ascii="Arial" w:hAnsi="Arial" w:cs="David"/>
          <w:rtl/>
        </w:rPr>
      </w:pPr>
      <w:r w:rsidRPr="00FB3105">
        <w:rPr>
          <w:rFonts w:ascii="Arial" w:hAnsi="Arial" w:cs="David"/>
          <w:rtl/>
        </w:rPr>
        <w:tab/>
        <w:t xml:space="preserve">לא ניכנס לזה עכשיו. </w:t>
      </w:r>
    </w:p>
    <w:p w14:paraId="5C804B6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40DA842B" w14:textId="77777777" w:rsidR="00FB3105" w:rsidRPr="00FB3105" w:rsidRDefault="00FB3105" w:rsidP="00FB3105">
      <w:pPr>
        <w:bidi/>
        <w:jc w:val="both"/>
        <w:rPr>
          <w:rFonts w:ascii="Arial" w:hAnsi="Arial" w:cs="David"/>
          <w:rtl/>
        </w:rPr>
      </w:pPr>
    </w:p>
    <w:p w14:paraId="1A0D2ADC" w14:textId="77777777" w:rsidR="00FB3105" w:rsidRPr="00FB3105" w:rsidRDefault="00FB3105" w:rsidP="00FB3105">
      <w:pPr>
        <w:bidi/>
        <w:jc w:val="both"/>
        <w:rPr>
          <w:rFonts w:ascii="Arial" w:hAnsi="Arial" w:cs="David"/>
          <w:rtl/>
        </w:rPr>
      </w:pPr>
      <w:r w:rsidRPr="00FB3105">
        <w:rPr>
          <w:rFonts w:ascii="Arial" w:hAnsi="Arial" w:cs="David"/>
          <w:rtl/>
        </w:rPr>
        <w:tab/>
        <w:t>לתשומת-לבכם – לשקול אפילו פרסום, לקבל משוב מהוועדות לפרסם איזה משרד אכן לא מתפקד.</w:t>
      </w:r>
    </w:p>
    <w:p w14:paraId="0631E71C"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37BBE97" w14:textId="77777777" w:rsidR="00FB3105" w:rsidRPr="00FB3105" w:rsidRDefault="00FB3105" w:rsidP="00FB3105">
      <w:pPr>
        <w:bidi/>
        <w:jc w:val="both"/>
        <w:rPr>
          <w:rFonts w:ascii="Arial" w:hAnsi="Arial" w:cs="David"/>
          <w:rtl/>
        </w:rPr>
      </w:pPr>
    </w:p>
    <w:p w14:paraId="7D4B8124"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רוצה להציע לך, חבר הכנסת </w:t>
      </w:r>
      <w:proofErr w:type="spellStart"/>
      <w:r w:rsidRPr="00FB3105">
        <w:rPr>
          <w:rFonts w:ascii="Arial" w:hAnsi="Arial" w:cs="David"/>
          <w:rtl/>
        </w:rPr>
        <w:t>מרגי</w:t>
      </w:r>
      <w:proofErr w:type="spellEnd"/>
      <w:r w:rsidRPr="00FB3105">
        <w:rPr>
          <w:rFonts w:ascii="Arial" w:hAnsi="Arial" w:cs="David"/>
          <w:rtl/>
        </w:rPr>
        <w:t>, אם אתה מכיר את יושב-ראש הוועדה הרלוונטית- יושב-ראש הוועדה הרלוונטית רשאי ויכול - - -</w:t>
      </w:r>
    </w:p>
    <w:p w14:paraId="54A63D8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08947DFB" w14:textId="77777777" w:rsidR="00FB3105" w:rsidRPr="00FB3105" w:rsidRDefault="00FB3105" w:rsidP="00FB3105">
      <w:pPr>
        <w:bidi/>
        <w:jc w:val="both"/>
        <w:rPr>
          <w:rFonts w:ascii="Arial" w:hAnsi="Arial" w:cs="David"/>
          <w:rtl/>
        </w:rPr>
      </w:pPr>
    </w:p>
    <w:p w14:paraId="43B1B04B" w14:textId="77777777" w:rsidR="00FB3105" w:rsidRPr="00FB3105" w:rsidRDefault="00FB3105" w:rsidP="00FB3105">
      <w:pPr>
        <w:bidi/>
        <w:jc w:val="both"/>
        <w:rPr>
          <w:rFonts w:ascii="Arial" w:hAnsi="Arial" w:cs="David"/>
          <w:rtl/>
        </w:rPr>
      </w:pPr>
      <w:r w:rsidRPr="00FB3105">
        <w:rPr>
          <w:rFonts w:ascii="Arial" w:hAnsi="Arial" w:cs="David"/>
          <w:rtl/>
        </w:rPr>
        <w:tab/>
        <w:t xml:space="preserve"> כן, אבל אם משרד המשפטים גורר רגלים באופן כרוני בכל הוועדות. </w:t>
      </w:r>
    </w:p>
    <w:p w14:paraId="12C50A3C"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C26633C" w14:textId="77777777" w:rsidR="00FB3105" w:rsidRPr="00FB3105" w:rsidRDefault="00FB3105" w:rsidP="00FB3105">
      <w:pPr>
        <w:bidi/>
        <w:jc w:val="both"/>
        <w:rPr>
          <w:rFonts w:ascii="Arial" w:hAnsi="Arial" w:cs="David"/>
          <w:rtl/>
        </w:rPr>
      </w:pPr>
    </w:p>
    <w:p w14:paraId="57B9BA8E" w14:textId="77777777" w:rsidR="00FB3105" w:rsidRPr="00FB3105" w:rsidRDefault="00FB3105" w:rsidP="00FB3105">
      <w:pPr>
        <w:bidi/>
        <w:jc w:val="both"/>
        <w:rPr>
          <w:rFonts w:ascii="Arial" w:hAnsi="Arial" w:cs="David"/>
          <w:rtl/>
        </w:rPr>
      </w:pPr>
      <w:r w:rsidRPr="00FB3105">
        <w:rPr>
          <w:rFonts w:ascii="Arial" w:hAnsi="Arial" w:cs="David"/>
          <w:rtl/>
        </w:rPr>
        <w:tab/>
        <w:t xml:space="preserve">אז גם למשרד המשפטים – שיגיש תקנות ליושב-ראש הוועדה, לאישור – אני אקפיא לו אותן. זוהי בעיה, יש מקרים שבהם באמת הציבור יכול להיפגע. אנחנו נחפש דרך שהציבור לא ייפגע. </w:t>
      </w:r>
    </w:p>
    <w:p w14:paraId="0B36B78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4D2C4728" w14:textId="77777777" w:rsidR="00FB3105" w:rsidRPr="00FB3105" w:rsidRDefault="00FB3105" w:rsidP="00FB3105">
      <w:pPr>
        <w:bidi/>
        <w:jc w:val="both"/>
        <w:rPr>
          <w:rFonts w:ascii="Arial" w:hAnsi="Arial" w:cs="David"/>
          <w:rtl/>
        </w:rPr>
      </w:pPr>
    </w:p>
    <w:p w14:paraId="36B2A671" w14:textId="77777777" w:rsidR="00FB3105" w:rsidRPr="00FB3105" w:rsidRDefault="00FB3105" w:rsidP="00FB3105">
      <w:pPr>
        <w:bidi/>
        <w:jc w:val="both"/>
        <w:rPr>
          <w:rFonts w:ascii="Arial" w:hAnsi="Arial" w:cs="David"/>
          <w:rtl/>
        </w:rPr>
      </w:pPr>
      <w:r w:rsidRPr="00FB3105">
        <w:rPr>
          <w:rFonts w:ascii="Arial" w:hAnsi="Arial" w:cs="David"/>
          <w:rtl/>
        </w:rPr>
        <w:tab/>
        <w:t xml:space="preserve"> צריך לפרסם אם הוא עושה עוולה. </w:t>
      </w:r>
    </w:p>
    <w:p w14:paraId="7EA81FE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2DBEAFC" w14:textId="77777777" w:rsidR="00FB3105" w:rsidRPr="00FB3105" w:rsidRDefault="00FB3105" w:rsidP="00FB3105">
      <w:pPr>
        <w:bidi/>
        <w:jc w:val="both"/>
        <w:rPr>
          <w:rFonts w:ascii="Arial" w:hAnsi="Arial" w:cs="David"/>
          <w:rtl/>
        </w:rPr>
      </w:pPr>
    </w:p>
    <w:p w14:paraId="19D27CEC" w14:textId="77777777" w:rsidR="00FB3105" w:rsidRPr="00FB3105" w:rsidRDefault="00FB3105" w:rsidP="00FB3105">
      <w:pPr>
        <w:bidi/>
        <w:jc w:val="both"/>
        <w:rPr>
          <w:rFonts w:ascii="Arial" w:hAnsi="Arial" w:cs="David"/>
          <w:rtl/>
        </w:rPr>
      </w:pPr>
      <w:r w:rsidRPr="00FB3105">
        <w:rPr>
          <w:rFonts w:ascii="Arial" w:hAnsi="Arial" w:cs="David"/>
          <w:rtl/>
        </w:rPr>
        <w:tab/>
        <w:t xml:space="preserve">נכון. </w:t>
      </w:r>
    </w:p>
    <w:p w14:paraId="3B0F2621"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F3682E6" w14:textId="77777777" w:rsidR="00FB3105" w:rsidRPr="00FB3105" w:rsidRDefault="00FB3105" w:rsidP="00FB3105">
      <w:pPr>
        <w:bidi/>
        <w:jc w:val="both"/>
        <w:rPr>
          <w:rFonts w:ascii="Arial" w:hAnsi="Arial" w:cs="David"/>
          <w:rtl/>
        </w:rPr>
      </w:pPr>
    </w:p>
    <w:p w14:paraId="79489342" w14:textId="77777777" w:rsidR="00FB3105" w:rsidRPr="00FB3105" w:rsidRDefault="00FB3105" w:rsidP="00FB3105">
      <w:pPr>
        <w:bidi/>
        <w:jc w:val="both"/>
        <w:rPr>
          <w:rFonts w:ascii="Arial" w:hAnsi="Arial" w:cs="David"/>
          <w:rtl/>
        </w:rPr>
      </w:pPr>
      <w:r w:rsidRPr="00FB3105">
        <w:rPr>
          <w:rFonts w:ascii="Arial" w:hAnsi="Arial" w:cs="David"/>
          <w:rtl/>
        </w:rPr>
        <w:tab/>
        <w:t xml:space="preserve">צריך לעבור על הנוסח. </w:t>
      </w:r>
    </w:p>
    <w:p w14:paraId="704645C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52EFFEC5" w14:textId="77777777" w:rsidR="00FB3105" w:rsidRPr="00FB3105" w:rsidRDefault="00FB3105" w:rsidP="00FB3105">
      <w:pPr>
        <w:bidi/>
        <w:jc w:val="both"/>
        <w:rPr>
          <w:rFonts w:ascii="Arial" w:hAnsi="Arial" w:cs="David"/>
          <w:rtl/>
        </w:rPr>
      </w:pPr>
    </w:p>
    <w:p w14:paraId="5C0DA1CF" w14:textId="77777777" w:rsidR="00FB3105" w:rsidRPr="00FB3105" w:rsidRDefault="00FB3105" w:rsidP="00FB3105">
      <w:pPr>
        <w:bidi/>
        <w:jc w:val="both"/>
        <w:rPr>
          <w:rFonts w:ascii="Arial" w:hAnsi="Arial" w:cs="David"/>
          <w:rtl/>
        </w:rPr>
      </w:pPr>
      <w:r w:rsidRPr="00FB3105">
        <w:rPr>
          <w:rFonts w:ascii="Arial" w:hAnsi="Arial" w:cs="David"/>
          <w:rtl/>
        </w:rPr>
        <w:tab/>
        <w:t xml:space="preserve">מוצע להוסיף סעיף לתקנון. בשונה מההחלטות האחרות - שהיו החלטות - זהו תיקון לתקנון שיונח במשך שבועיים על שולחן הכנסת, והוא קובע כך: </w:t>
      </w:r>
    </w:p>
    <w:p w14:paraId="12055EAA" w14:textId="77777777" w:rsidR="00FB3105" w:rsidRPr="00FB3105" w:rsidRDefault="00FB3105" w:rsidP="00FB3105">
      <w:pPr>
        <w:bidi/>
        <w:jc w:val="both"/>
        <w:rPr>
          <w:rFonts w:ascii="Arial" w:hAnsi="Arial" w:cs="David"/>
          <w:rtl/>
        </w:rPr>
      </w:pPr>
      <w:r w:rsidRPr="00FB3105">
        <w:rPr>
          <w:rFonts w:ascii="Arial" w:hAnsi="Arial" w:cs="David"/>
          <w:rtl/>
        </w:rPr>
        <w:br w:type="page"/>
      </w:r>
    </w:p>
    <w:p w14:paraId="730D58C7" w14:textId="77777777" w:rsidR="00FB3105" w:rsidRPr="00FB3105" w:rsidRDefault="00FB3105" w:rsidP="00FB3105">
      <w:pPr>
        <w:bidi/>
        <w:jc w:val="both"/>
        <w:rPr>
          <w:rFonts w:ascii="Arial" w:hAnsi="Arial" w:cs="David"/>
          <w:rtl/>
        </w:rPr>
      </w:pPr>
      <w:r w:rsidRPr="00FB3105">
        <w:rPr>
          <w:rFonts w:ascii="Arial" w:hAnsi="Arial" w:cs="David"/>
          <w:rtl/>
        </w:rPr>
        <w:t>"חובת דיווח</w:t>
      </w:r>
    </w:p>
    <w:p w14:paraId="6213ACE6" w14:textId="77777777" w:rsidR="00FB3105" w:rsidRPr="00FB3105" w:rsidRDefault="00FB3105" w:rsidP="00FB3105">
      <w:pPr>
        <w:bidi/>
        <w:jc w:val="both"/>
        <w:rPr>
          <w:rFonts w:ascii="Arial" w:hAnsi="Arial" w:cs="David"/>
          <w:rtl/>
        </w:rPr>
      </w:pPr>
      <w:r w:rsidRPr="00FB3105">
        <w:rPr>
          <w:rFonts w:ascii="Arial" w:hAnsi="Arial" w:cs="David"/>
          <w:rtl/>
        </w:rPr>
        <w:t xml:space="preserve">106ו.(א) שר שענייני משרדו נדונים בוועדה קבועה המנויה בסעיף 13(א)" – שאלה הוועדות </w:t>
      </w:r>
    </w:p>
    <w:p w14:paraId="27DCCEE5" w14:textId="77777777" w:rsidR="00FB3105" w:rsidRPr="00FB3105" w:rsidRDefault="00FB3105" w:rsidP="00FB3105">
      <w:pPr>
        <w:bidi/>
        <w:jc w:val="both"/>
        <w:rPr>
          <w:rFonts w:ascii="Arial" w:hAnsi="Arial" w:cs="David"/>
          <w:rtl/>
        </w:rPr>
      </w:pPr>
      <w:r w:rsidRPr="00FB3105">
        <w:rPr>
          <w:rFonts w:ascii="Arial" w:hAnsi="Arial" w:cs="David"/>
          <w:rtl/>
        </w:rPr>
        <w:t xml:space="preserve">             הקבועות  של הכנסת, לא המיוחדות – "יופיע בפניה לדיווח על ענייני משרדו אחת לכנס;" </w:t>
      </w:r>
    </w:p>
    <w:p w14:paraId="5CF9EAC6" w14:textId="77777777" w:rsidR="00FB3105" w:rsidRPr="00FB3105" w:rsidRDefault="00FB3105" w:rsidP="00FB3105">
      <w:pPr>
        <w:numPr>
          <w:ilvl w:val="0"/>
          <w:numId w:val="4"/>
        </w:numPr>
        <w:overflowPunct w:val="0"/>
        <w:autoSpaceDE w:val="0"/>
        <w:autoSpaceDN w:val="0"/>
        <w:bidi/>
        <w:adjustRightInd w:val="0"/>
        <w:ind w:right="0"/>
        <w:jc w:val="both"/>
        <w:textAlignment w:val="baseline"/>
        <w:rPr>
          <w:rFonts w:ascii="Arial" w:hAnsi="Arial" w:cs="David"/>
          <w:rtl/>
        </w:rPr>
      </w:pPr>
      <w:r w:rsidRPr="00FB3105">
        <w:rPr>
          <w:rFonts w:ascii="Arial" w:hAnsi="Arial" w:cs="David"/>
          <w:rtl/>
        </w:rPr>
        <w:t xml:space="preserve">כאמור, יש שני כנסים במושב – "ועדת הכנסת תקבע, לגבי כל שר, מהי הוועדה שבה </w:t>
      </w:r>
    </w:p>
    <w:p w14:paraId="7AB0A7FC" w14:textId="77777777" w:rsidR="00FB3105" w:rsidRPr="00FB3105" w:rsidRDefault="00FB3105" w:rsidP="00FB3105">
      <w:pPr>
        <w:bidi/>
        <w:ind w:left="690"/>
        <w:jc w:val="both"/>
        <w:rPr>
          <w:rFonts w:ascii="Arial" w:hAnsi="Arial" w:cs="David"/>
          <w:rtl/>
        </w:rPr>
      </w:pPr>
      <w:r w:rsidRPr="00FB3105">
        <w:rPr>
          <w:rFonts w:ascii="Arial" w:hAnsi="Arial" w:cs="David"/>
          <w:rtl/>
        </w:rPr>
        <w:t>יתקיים הדיווח; הודעה על קיום הדיווח לוועדה תימסר לשר 30 ימים מראש.</w:t>
      </w:r>
    </w:p>
    <w:p w14:paraId="66296AA0" w14:textId="77777777" w:rsidR="00FB3105" w:rsidRPr="00FB3105" w:rsidRDefault="00FB3105" w:rsidP="00FB3105">
      <w:pPr>
        <w:bidi/>
        <w:jc w:val="both"/>
        <w:rPr>
          <w:rFonts w:ascii="Arial" w:hAnsi="Arial" w:cs="David"/>
          <w:rtl/>
        </w:rPr>
      </w:pPr>
      <w:r w:rsidRPr="00FB3105">
        <w:rPr>
          <w:rFonts w:ascii="Arial" w:hAnsi="Arial" w:cs="David"/>
          <w:rtl/>
        </w:rPr>
        <w:t xml:space="preserve">        (ב) בדיווח כאמור יסקור השר בפני הוועדה את פעולות משרדו, את תכניות המשרד לעתיד, </w:t>
      </w:r>
    </w:p>
    <w:p w14:paraId="5DEC7489" w14:textId="77777777" w:rsidR="00FB3105" w:rsidRPr="00FB3105" w:rsidRDefault="00FB3105" w:rsidP="00FB3105">
      <w:pPr>
        <w:bidi/>
        <w:jc w:val="both"/>
        <w:rPr>
          <w:rFonts w:ascii="Arial" w:hAnsi="Arial" w:cs="David"/>
          <w:rtl/>
        </w:rPr>
      </w:pPr>
      <w:r w:rsidRPr="00FB3105">
        <w:rPr>
          <w:rFonts w:ascii="Arial" w:hAnsi="Arial" w:cs="David"/>
          <w:rtl/>
        </w:rPr>
        <w:t xml:space="preserve">             ואת אופן ביצוע תקציב המשרד; כן ישיב השר לשאלות של חברי הוועדה, לרבות שאלות </w:t>
      </w:r>
    </w:p>
    <w:p w14:paraId="533F81A3" w14:textId="77777777" w:rsidR="00FB3105" w:rsidRPr="00FB3105" w:rsidRDefault="00FB3105" w:rsidP="00FB3105">
      <w:pPr>
        <w:bidi/>
        <w:jc w:val="both"/>
        <w:rPr>
          <w:rFonts w:ascii="Arial" w:hAnsi="Arial" w:cs="David"/>
          <w:rtl/>
        </w:rPr>
      </w:pPr>
      <w:r w:rsidRPr="00FB3105">
        <w:rPr>
          <w:rFonts w:ascii="Arial" w:hAnsi="Arial" w:cs="David"/>
          <w:rtl/>
        </w:rPr>
        <w:t xml:space="preserve">             שהועברו אליו מראש באמצעות יושב ראש הוועדה.</w:t>
      </w:r>
    </w:p>
    <w:p w14:paraId="465D2A33" w14:textId="77777777" w:rsidR="00FB3105" w:rsidRPr="00FB3105" w:rsidRDefault="00FB3105" w:rsidP="00FB3105">
      <w:pPr>
        <w:bidi/>
        <w:jc w:val="both"/>
        <w:rPr>
          <w:rFonts w:ascii="Arial" w:hAnsi="Arial" w:cs="David"/>
          <w:rtl/>
        </w:rPr>
      </w:pPr>
      <w:r w:rsidRPr="00FB3105">
        <w:rPr>
          <w:rFonts w:ascii="Arial" w:hAnsi="Arial" w:cs="David"/>
          <w:rtl/>
        </w:rPr>
        <w:t xml:space="preserve">        (ג) דיווח השר לוועדה יתבצע על פי מתכונת שיקבע יושב ראש הכנסת אולם השר רשאי לדווח </w:t>
      </w:r>
    </w:p>
    <w:p w14:paraId="7F28B426" w14:textId="77777777" w:rsidR="00FB3105" w:rsidRPr="00FB3105" w:rsidRDefault="00FB3105" w:rsidP="00FB3105">
      <w:pPr>
        <w:bidi/>
        <w:jc w:val="both"/>
        <w:rPr>
          <w:rFonts w:ascii="Arial" w:hAnsi="Arial" w:cs="David"/>
          <w:rtl/>
        </w:rPr>
      </w:pPr>
      <w:r w:rsidRPr="00FB3105">
        <w:rPr>
          <w:rFonts w:ascii="Arial" w:hAnsi="Arial" w:cs="David"/>
          <w:rtl/>
        </w:rPr>
        <w:t xml:space="preserve">            לוועדה בנוסף למתכונת האמורה לפי שיקול דעתו. </w:t>
      </w:r>
    </w:p>
    <w:p w14:paraId="57941CE6" w14:textId="77777777" w:rsidR="00FB3105" w:rsidRPr="00FB3105" w:rsidRDefault="00FB3105" w:rsidP="00FB3105">
      <w:pPr>
        <w:bidi/>
        <w:jc w:val="both"/>
        <w:rPr>
          <w:rFonts w:ascii="Arial" w:hAnsi="Arial" w:cs="David"/>
          <w:rtl/>
        </w:rPr>
      </w:pPr>
      <w:r w:rsidRPr="00FB3105">
        <w:rPr>
          <w:rFonts w:ascii="Arial" w:hAnsi="Arial" w:cs="David"/>
          <w:rtl/>
        </w:rPr>
        <w:t xml:space="preserve">        (ד) לא יוזמן שר לדיווח כאמור בסעיף זה לפני יותר מוועדה אחת באותו כנס אלא אם כן </w:t>
      </w:r>
    </w:p>
    <w:p w14:paraId="68259093" w14:textId="77777777" w:rsidR="00FB3105" w:rsidRPr="00FB3105" w:rsidRDefault="00FB3105" w:rsidP="00FB3105">
      <w:pPr>
        <w:bidi/>
        <w:jc w:val="both"/>
        <w:rPr>
          <w:rFonts w:ascii="Arial" w:hAnsi="Arial" w:cs="David"/>
          <w:rtl/>
        </w:rPr>
      </w:pPr>
      <w:r w:rsidRPr="00FB3105">
        <w:rPr>
          <w:rFonts w:ascii="Arial" w:hAnsi="Arial" w:cs="David"/>
          <w:rtl/>
        </w:rPr>
        <w:t xml:space="preserve">             קבעה ועדת הכנסת אחרת." – כי יש שרים שענייניהם נדונים במספר ועדות. </w:t>
      </w:r>
    </w:p>
    <w:p w14:paraId="04283C43" w14:textId="77777777" w:rsidR="00FB3105" w:rsidRPr="00FB3105" w:rsidRDefault="00FB3105" w:rsidP="00FB3105">
      <w:pPr>
        <w:bidi/>
        <w:jc w:val="both"/>
        <w:rPr>
          <w:rFonts w:ascii="Arial" w:hAnsi="Arial" w:cs="David"/>
          <w:rtl/>
        </w:rPr>
      </w:pPr>
      <w:r w:rsidRPr="00FB3105">
        <w:rPr>
          <w:rFonts w:ascii="Arial" w:hAnsi="Arial" w:cs="David"/>
          <w:rtl/>
        </w:rPr>
        <w:t xml:space="preserve">        (ה) אין בהוראה זו כדי לגרוע מסעיפים 14(ב) ו- 106ג לתקנון הכנסת." – אלה הוראות </w:t>
      </w:r>
    </w:p>
    <w:p w14:paraId="169C7630" w14:textId="77777777" w:rsidR="00FB3105" w:rsidRPr="00FB3105" w:rsidRDefault="00FB3105" w:rsidP="00FB3105">
      <w:pPr>
        <w:bidi/>
        <w:jc w:val="both"/>
        <w:rPr>
          <w:rFonts w:ascii="Arial" w:hAnsi="Arial" w:cs="David"/>
          <w:rtl/>
        </w:rPr>
      </w:pPr>
      <w:r w:rsidRPr="00FB3105">
        <w:rPr>
          <w:rFonts w:ascii="Arial" w:hAnsi="Arial" w:cs="David"/>
          <w:rtl/>
        </w:rPr>
        <w:t xml:space="preserve">             נוספות לגבי זימון שרים למסור מידע לוועדות.</w:t>
      </w:r>
    </w:p>
    <w:p w14:paraId="0B6ECA7C" w14:textId="77777777" w:rsidR="00FB3105" w:rsidRPr="00FB3105" w:rsidRDefault="00FB3105" w:rsidP="00FB3105">
      <w:pPr>
        <w:bidi/>
        <w:jc w:val="both"/>
        <w:rPr>
          <w:rFonts w:ascii="Arial" w:hAnsi="Arial" w:cs="David"/>
          <w:rtl/>
        </w:rPr>
      </w:pPr>
    </w:p>
    <w:p w14:paraId="345AAF9E"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16101F8F" w14:textId="77777777" w:rsidR="00FB3105" w:rsidRPr="00FB3105" w:rsidRDefault="00FB3105" w:rsidP="00FB3105">
      <w:pPr>
        <w:bidi/>
        <w:jc w:val="both"/>
        <w:rPr>
          <w:rFonts w:ascii="Arial" w:hAnsi="Arial" w:cs="David"/>
          <w:u w:val="single"/>
          <w:rtl/>
        </w:rPr>
      </w:pPr>
    </w:p>
    <w:p w14:paraId="03977EA7" w14:textId="77777777" w:rsidR="00FB3105" w:rsidRPr="00FB3105" w:rsidRDefault="00FB3105" w:rsidP="00FB3105">
      <w:pPr>
        <w:bidi/>
        <w:jc w:val="both"/>
        <w:rPr>
          <w:rFonts w:ascii="Arial" w:hAnsi="Arial" w:cs="David"/>
          <w:rtl/>
        </w:rPr>
      </w:pPr>
      <w:r w:rsidRPr="00FB3105">
        <w:rPr>
          <w:rFonts w:ascii="Arial" w:hAnsi="Arial" w:cs="David"/>
          <w:rtl/>
        </w:rPr>
        <w:tab/>
        <w:t xml:space="preserve">זה לא מונע יושב-ראש ועדה מסוימת – שהשר הרלוונטי לא הגיע אליו כי הוא הגיע לוועדת כלכלה והוא לא הגיע לוועדה אחרת – להגיש בקשה לוועדה הנכבדה הזאת, והוועדה הזאת תאשר או לא תאשר לשר להופיע. </w:t>
      </w:r>
    </w:p>
    <w:p w14:paraId="65E28E01"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3F6EA530" w14:textId="77777777" w:rsidR="00FB3105" w:rsidRPr="00FB3105" w:rsidRDefault="00FB3105" w:rsidP="00FB3105">
      <w:pPr>
        <w:bidi/>
        <w:jc w:val="both"/>
        <w:rPr>
          <w:rFonts w:ascii="Arial" w:hAnsi="Arial" w:cs="David"/>
          <w:u w:val="single"/>
          <w:rtl/>
        </w:rPr>
      </w:pPr>
    </w:p>
    <w:p w14:paraId="12C400B3" w14:textId="77777777" w:rsidR="00FB3105" w:rsidRPr="00FB3105" w:rsidRDefault="00FB3105" w:rsidP="00FB3105">
      <w:pPr>
        <w:bidi/>
        <w:jc w:val="both"/>
        <w:rPr>
          <w:rFonts w:ascii="Arial" w:hAnsi="Arial" w:cs="David"/>
          <w:rtl/>
        </w:rPr>
      </w:pPr>
      <w:r w:rsidRPr="00FB3105">
        <w:rPr>
          <w:rFonts w:ascii="Arial" w:hAnsi="Arial" w:cs="David"/>
          <w:rtl/>
        </w:rPr>
        <w:tab/>
        <w:t>ועדת הפנים ממונה על נושא של המשרד לביטחון הפנים. השר לביטחון פנים צריך להופיע גם בוועדת חוקה, לדוגמה.</w:t>
      </w:r>
    </w:p>
    <w:p w14:paraId="045B99D7"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929732B" w14:textId="77777777" w:rsidR="00FB3105" w:rsidRPr="00FB3105" w:rsidRDefault="00FB3105" w:rsidP="00FB3105">
      <w:pPr>
        <w:bidi/>
        <w:jc w:val="both"/>
        <w:rPr>
          <w:rFonts w:ascii="Arial" w:hAnsi="Arial" w:cs="David"/>
          <w:rtl/>
        </w:rPr>
      </w:pPr>
    </w:p>
    <w:p w14:paraId="56341CF3" w14:textId="77777777" w:rsidR="00FB3105" w:rsidRPr="00FB3105" w:rsidRDefault="00FB3105" w:rsidP="00FB3105">
      <w:pPr>
        <w:bidi/>
        <w:jc w:val="both"/>
        <w:rPr>
          <w:rFonts w:ascii="Arial" w:hAnsi="Arial" w:cs="David"/>
          <w:rtl/>
        </w:rPr>
      </w:pPr>
      <w:r w:rsidRPr="00FB3105">
        <w:rPr>
          <w:rFonts w:ascii="Arial" w:hAnsi="Arial" w:cs="David"/>
          <w:rtl/>
        </w:rPr>
        <w:tab/>
        <w:t>או חוץ וביטחון. במקרה הזה, יוכל יושב-ראש ועדת הפנים להגיש בקשה לוועדת הכנסת כדי לקבל את האישור שאנחנו נכפה על השר להופיע .</w:t>
      </w:r>
    </w:p>
    <w:p w14:paraId="2847786F"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58E41237" w14:textId="77777777" w:rsidR="00FB3105" w:rsidRPr="00FB3105" w:rsidRDefault="00FB3105" w:rsidP="00FB3105">
      <w:pPr>
        <w:bidi/>
        <w:jc w:val="both"/>
        <w:rPr>
          <w:rFonts w:ascii="Arial" w:hAnsi="Arial" w:cs="David"/>
          <w:rtl/>
        </w:rPr>
      </w:pPr>
    </w:p>
    <w:p w14:paraId="409BA44B" w14:textId="77777777" w:rsidR="00FB3105" w:rsidRPr="00FB3105" w:rsidRDefault="00FB3105" w:rsidP="00FB3105">
      <w:pPr>
        <w:bidi/>
        <w:jc w:val="both"/>
        <w:rPr>
          <w:rFonts w:ascii="Arial" w:hAnsi="Arial" w:cs="David"/>
          <w:rtl/>
        </w:rPr>
      </w:pPr>
      <w:r w:rsidRPr="00FB3105">
        <w:rPr>
          <w:rFonts w:ascii="Arial" w:hAnsi="Arial" w:cs="David"/>
          <w:rtl/>
        </w:rPr>
        <w:tab/>
        <w:t>במתכונת הזאת. הרי הוא יכול להופיע בוועדת החוקה בנושאים כאלה ואחרים, זה לא על חשבון ההופעות האלה.</w:t>
      </w:r>
    </w:p>
    <w:p w14:paraId="2DFAA2B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3404B27" w14:textId="77777777" w:rsidR="00FB3105" w:rsidRPr="00FB3105" w:rsidRDefault="00FB3105" w:rsidP="00FB3105">
      <w:pPr>
        <w:bidi/>
        <w:jc w:val="both"/>
        <w:rPr>
          <w:rFonts w:ascii="Arial" w:hAnsi="Arial" w:cs="David"/>
          <w:rtl/>
        </w:rPr>
      </w:pPr>
    </w:p>
    <w:p w14:paraId="548FCB64" w14:textId="77777777" w:rsidR="00FB3105" w:rsidRPr="00FB3105" w:rsidRDefault="00FB3105" w:rsidP="00FB3105">
      <w:pPr>
        <w:bidi/>
        <w:jc w:val="both"/>
        <w:rPr>
          <w:rFonts w:ascii="Arial" w:hAnsi="Arial" w:cs="David"/>
          <w:rtl/>
        </w:rPr>
      </w:pPr>
      <w:r w:rsidRPr="00FB3105">
        <w:rPr>
          <w:rFonts w:ascii="Arial" w:hAnsi="Arial" w:cs="David"/>
          <w:rtl/>
        </w:rPr>
        <w:tab/>
        <w:t xml:space="preserve">לא. במתכונת הזאת הוא יכול לומר: הופעתי פעם אחת בכנס – מספיק, אני לא חייב, אבל עדיין אנחנו אומרים שיש אפשרות ליושב-ראש הוועדה לחייב. הוא יבקש מוועדת הכנסת, והיא תאשר. אני אומר לכם – אני לא רוצה להתחייב, אבל כל פעם שנקבל בקשה כזאת, אני חושב שזה נכון. אם יושב-ראש ועדה חושב שהוא צריך לפתח נושא מסוים – בדרך כלל כשיש בעיות מסוימות בתחום שלו – אני חושב שגם חבריי בוועדת הכנסת יאשרו את זה. </w:t>
      </w:r>
    </w:p>
    <w:p w14:paraId="2B7AAC5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1C31B356" w14:textId="77777777" w:rsidR="00FB3105" w:rsidRPr="00FB3105" w:rsidRDefault="00FB3105" w:rsidP="00FB3105">
      <w:pPr>
        <w:bidi/>
        <w:jc w:val="both"/>
        <w:rPr>
          <w:rFonts w:ascii="Arial" w:hAnsi="Arial" w:cs="David"/>
          <w:rtl/>
        </w:rPr>
      </w:pPr>
    </w:p>
    <w:p w14:paraId="39B9B326" w14:textId="77777777" w:rsidR="00FB3105" w:rsidRPr="00FB3105" w:rsidRDefault="00FB3105" w:rsidP="00FB3105">
      <w:pPr>
        <w:bidi/>
        <w:jc w:val="both"/>
        <w:rPr>
          <w:rFonts w:ascii="Arial" w:hAnsi="Arial" w:cs="David"/>
          <w:rtl/>
        </w:rPr>
      </w:pPr>
      <w:r w:rsidRPr="00FB3105">
        <w:rPr>
          <w:rFonts w:ascii="Arial" w:hAnsi="Arial" w:cs="David"/>
          <w:rtl/>
        </w:rPr>
        <w:tab/>
        <w:t xml:space="preserve">שאלת הבהרה. </w:t>
      </w:r>
    </w:p>
    <w:p w14:paraId="241A888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8F48713" w14:textId="77777777" w:rsidR="00FB3105" w:rsidRPr="00FB3105" w:rsidRDefault="00FB3105" w:rsidP="00FB3105">
      <w:pPr>
        <w:bidi/>
        <w:jc w:val="both"/>
        <w:rPr>
          <w:rFonts w:ascii="Arial" w:hAnsi="Arial" w:cs="David"/>
          <w:rtl/>
        </w:rPr>
      </w:pPr>
    </w:p>
    <w:p w14:paraId="47EEAA2F" w14:textId="77777777" w:rsidR="00FB3105" w:rsidRPr="00FB3105" w:rsidRDefault="00FB3105" w:rsidP="00FB3105">
      <w:pPr>
        <w:bidi/>
        <w:jc w:val="both"/>
        <w:rPr>
          <w:rFonts w:ascii="Arial" w:hAnsi="Arial" w:cs="David"/>
          <w:rtl/>
        </w:rPr>
      </w:pPr>
      <w:r w:rsidRPr="00FB3105">
        <w:rPr>
          <w:rFonts w:ascii="Arial" w:hAnsi="Arial" w:cs="David"/>
          <w:rtl/>
        </w:rPr>
        <w:tab/>
        <w:t>לא צריך, אני חושב שהבהרנו די. אם זה דחוף – בבקשה.</w:t>
      </w:r>
    </w:p>
    <w:p w14:paraId="2A03B57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6B54D797" w14:textId="77777777" w:rsidR="00FB3105" w:rsidRPr="00FB3105" w:rsidRDefault="00FB3105" w:rsidP="00FB3105">
      <w:pPr>
        <w:bidi/>
        <w:jc w:val="both"/>
        <w:rPr>
          <w:rFonts w:ascii="Arial" w:hAnsi="Arial" w:cs="David"/>
          <w:rtl/>
        </w:rPr>
      </w:pPr>
    </w:p>
    <w:p w14:paraId="30DF9B64" w14:textId="77777777" w:rsidR="00FB3105" w:rsidRPr="00FB3105" w:rsidRDefault="00FB3105" w:rsidP="00FB3105">
      <w:pPr>
        <w:bidi/>
        <w:jc w:val="both"/>
        <w:rPr>
          <w:rFonts w:ascii="Arial" w:hAnsi="Arial" w:cs="David"/>
          <w:rtl/>
        </w:rPr>
      </w:pPr>
      <w:r w:rsidRPr="00FB3105">
        <w:rPr>
          <w:rFonts w:ascii="Arial" w:hAnsi="Arial" w:cs="David"/>
          <w:rtl/>
        </w:rPr>
        <w:tab/>
        <w:t>אם שר לביטחון פנים מגיע לוועדת הפנים לתת דיווח בנושאי כוח-אדם במשטרה – אזי הוא כבר הגיע פעם לוועדת הפנים?</w:t>
      </w:r>
    </w:p>
    <w:p w14:paraId="0D59159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2D9DCF32" w14:textId="77777777" w:rsidR="00FB3105" w:rsidRPr="00FB3105" w:rsidRDefault="00FB3105" w:rsidP="00FB3105">
      <w:pPr>
        <w:bidi/>
        <w:jc w:val="both"/>
        <w:rPr>
          <w:rFonts w:ascii="Arial" w:hAnsi="Arial" w:cs="David"/>
          <w:rtl/>
        </w:rPr>
      </w:pPr>
    </w:p>
    <w:p w14:paraId="1A227161" w14:textId="77777777" w:rsidR="00FB3105" w:rsidRPr="00FB3105" w:rsidRDefault="00FB3105" w:rsidP="00FB3105">
      <w:pPr>
        <w:bidi/>
        <w:jc w:val="both"/>
        <w:rPr>
          <w:rFonts w:ascii="Arial" w:hAnsi="Arial" w:cs="David"/>
          <w:rtl/>
        </w:rPr>
      </w:pPr>
      <w:r w:rsidRPr="00FB3105">
        <w:rPr>
          <w:rFonts w:ascii="Arial" w:hAnsi="Arial" w:cs="David"/>
          <w:rtl/>
        </w:rPr>
        <w:tab/>
        <w:t>לא. זה לא קשור לזה.</w:t>
      </w:r>
    </w:p>
    <w:p w14:paraId="3664634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440F70D" w14:textId="77777777" w:rsidR="00FB3105" w:rsidRPr="00FB3105" w:rsidRDefault="00FB3105" w:rsidP="00FB3105">
      <w:pPr>
        <w:bidi/>
        <w:jc w:val="both"/>
        <w:rPr>
          <w:rFonts w:ascii="Arial" w:hAnsi="Arial" w:cs="David"/>
          <w:rtl/>
        </w:rPr>
      </w:pPr>
    </w:p>
    <w:p w14:paraId="0B529547" w14:textId="77777777" w:rsidR="00FB3105" w:rsidRPr="00FB3105" w:rsidRDefault="00FB3105" w:rsidP="00FB3105">
      <w:pPr>
        <w:bidi/>
        <w:jc w:val="both"/>
        <w:rPr>
          <w:rFonts w:ascii="Arial" w:hAnsi="Arial" w:cs="David"/>
          <w:rtl/>
        </w:rPr>
      </w:pPr>
      <w:r w:rsidRPr="00FB3105">
        <w:rPr>
          <w:rFonts w:ascii="Arial" w:hAnsi="Arial" w:cs="David"/>
          <w:rtl/>
        </w:rPr>
        <w:tab/>
        <w:t>לא. אמרנו וחשבנו וחזרנו, שזה כתוספת.</w:t>
      </w:r>
    </w:p>
    <w:p w14:paraId="7A357951"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707BFEED" w14:textId="77777777" w:rsidR="00FB3105" w:rsidRPr="00FB3105" w:rsidRDefault="00FB3105" w:rsidP="00FB3105">
      <w:pPr>
        <w:bidi/>
        <w:jc w:val="both"/>
        <w:rPr>
          <w:rFonts w:ascii="Arial" w:hAnsi="Arial" w:cs="David"/>
          <w:rtl/>
        </w:rPr>
      </w:pPr>
    </w:p>
    <w:p w14:paraId="5FEFB684" w14:textId="77777777" w:rsidR="00FB3105" w:rsidRPr="00FB3105" w:rsidRDefault="00FB3105" w:rsidP="00FB3105">
      <w:pPr>
        <w:bidi/>
        <w:jc w:val="both"/>
        <w:rPr>
          <w:rFonts w:ascii="Arial" w:hAnsi="Arial" w:cs="David"/>
          <w:rtl/>
        </w:rPr>
      </w:pPr>
      <w:r w:rsidRPr="00FB3105">
        <w:rPr>
          <w:rFonts w:ascii="Arial" w:hAnsi="Arial" w:cs="David"/>
          <w:rtl/>
        </w:rPr>
        <w:tab/>
        <w:t xml:space="preserve">זה לא בנושא פרטני ספציפי. זה להציג את פעולות משרדו. </w:t>
      </w:r>
    </w:p>
    <w:p w14:paraId="0A39DFD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694DE910" w14:textId="77777777" w:rsidR="00FB3105" w:rsidRPr="00FB3105" w:rsidRDefault="00FB3105" w:rsidP="00FB3105">
      <w:pPr>
        <w:bidi/>
        <w:jc w:val="both"/>
        <w:rPr>
          <w:rFonts w:ascii="Arial" w:hAnsi="Arial" w:cs="David"/>
          <w:rtl/>
        </w:rPr>
      </w:pPr>
    </w:p>
    <w:p w14:paraId="6CF30B76" w14:textId="77777777" w:rsidR="00FB3105" w:rsidRPr="00FB3105" w:rsidRDefault="00FB3105" w:rsidP="00FB3105">
      <w:pPr>
        <w:bidi/>
        <w:jc w:val="both"/>
        <w:rPr>
          <w:rFonts w:ascii="Arial" w:hAnsi="Arial" w:cs="David"/>
          <w:rtl/>
        </w:rPr>
      </w:pPr>
      <w:r w:rsidRPr="00FB3105">
        <w:rPr>
          <w:rFonts w:ascii="Arial" w:hAnsi="Arial" w:cs="David"/>
          <w:rtl/>
        </w:rPr>
        <w:tab/>
        <w:t>אני הייתי קורא לזה באיזשהו שם, משהו כמו: הדיווח החצי-שנתי – שיהיה ברור שזה מובחן.</w:t>
      </w:r>
    </w:p>
    <w:p w14:paraId="430BA95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16CA25C" w14:textId="77777777" w:rsidR="00FB3105" w:rsidRPr="00FB3105" w:rsidRDefault="00FB3105" w:rsidP="00FB3105">
      <w:pPr>
        <w:bidi/>
        <w:jc w:val="both"/>
        <w:rPr>
          <w:rFonts w:ascii="Arial" w:hAnsi="Arial" w:cs="David"/>
          <w:rtl/>
        </w:rPr>
      </w:pPr>
    </w:p>
    <w:p w14:paraId="2F9D73E5" w14:textId="77777777" w:rsidR="00FB3105" w:rsidRPr="00FB3105" w:rsidRDefault="00FB3105" w:rsidP="00FB3105">
      <w:pPr>
        <w:bidi/>
        <w:jc w:val="both"/>
        <w:rPr>
          <w:rFonts w:ascii="Arial" w:hAnsi="Arial" w:cs="David"/>
          <w:rtl/>
        </w:rPr>
      </w:pPr>
      <w:r w:rsidRPr="00FB3105">
        <w:rPr>
          <w:rFonts w:ascii="Arial" w:hAnsi="Arial" w:cs="David"/>
          <w:rtl/>
        </w:rPr>
        <w:tab/>
        <w:t>בסדר. דיווח השר בכל כנס.</w:t>
      </w:r>
    </w:p>
    <w:p w14:paraId="4673F52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6991A925" w14:textId="77777777" w:rsidR="00FB3105" w:rsidRPr="00FB3105" w:rsidRDefault="00FB3105" w:rsidP="00FB3105">
      <w:pPr>
        <w:pStyle w:val="Heading5"/>
        <w:rPr>
          <w:rFonts w:ascii="Arial" w:hAnsi="Arial"/>
          <w:rtl/>
        </w:rPr>
      </w:pPr>
    </w:p>
    <w:p w14:paraId="1412DC91" w14:textId="77777777" w:rsidR="00FB3105" w:rsidRPr="00FB3105" w:rsidRDefault="00FB3105" w:rsidP="00FB3105">
      <w:pPr>
        <w:bidi/>
        <w:jc w:val="both"/>
        <w:rPr>
          <w:rFonts w:ascii="Arial" w:hAnsi="Arial" w:cs="David"/>
          <w:rtl/>
        </w:rPr>
      </w:pPr>
      <w:r w:rsidRPr="00FB3105">
        <w:rPr>
          <w:rFonts w:ascii="Arial" w:hAnsi="Arial" w:cs="David"/>
          <w:rtl/>
        </w:rPr>
        <w:tab/>
        <w:t xml:space="preserve"> אחרת הוא יגיד: כבר הייתי שלוש פעמים, די.</w:t>
      </w:r>
    </w:p>
    <w:p w14:paraId="32A45E4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6C174BA" w14:textId="77777777" w:rsidR="00FB3105" w:rsidRPr="00FB3105" w:rsidRDefault="00FB3105" w:rsidP="00FB3105">
      <w:pPr>
        <w:bidi/>
        <w:jc w:val="both"/>
        <w:rPr>
          <w:rFonts w:ascii="Arial" w:hAnsi="Arial" w:cs="David"/>
          <w:rtl/>
        </w:rPr>
      </w:pPr>
    </w:p>
    <w:p w14:paraId="26A7E07C" w14:textId="77777777" w:rsidR="00FB3105" w:rsidRPr="00FB3105" w:rsidRDefault="00FB3105" w:rsidP="00FB3105">
      <w:pPr>
        <w:bidi/>
        <w:jc w:val="both"/>
        <w:rPr>
          <w:rFonts w:ascii="Arial" w:hAnsi="Arial" w:cs="David"/>
          <w:rtl/>
        </w:rPr>
      </w:pPr>
      <w:r w:rsidRPr="00FB3105">
        <w:rPr>
          <w:rFonts w:ascii="Arial" w:hAnsi="Arial" w:cs="David"/>
          <w:rtl/>
        </w:rPr>
        <w:tab/>
        <w:t>תודה, רבותי. מי בעד, ירים את ידו. מי נגד? מי נמנע?</w:t>
      </w:r>
    </w:p>
    <w:p w14:paraId="115BB184" w14:textId="77777777" w:rsidR="00FB3105" w:rsidRPr="00FB3105" w:rsidRDefault="00FB3105" w:rsidP="00FB3105">
      <w:pPr>
        <w:bidi/>
        <w:jc w:val="both"/>
        <w:rPr>
          <w:rFonts w:ascii="Arial" w:hAnsi="Arial" w:cs="David"/>
          <w:b/>
          <w:bCs/>
          <w:rtl/>
        </w:rPr>
      </w:pPr>
      <w:r w:rsidRPr="00FB3105">
        <w:rPr>
          <w:rFonts w:ascii="Arial" w:hAnsi="Arial" w:cs="David"/>
          <w:rtl/>
        </w:rPr>
        <w:br/>
      </w:r>
      <w:r w:rsidRPr="00FB3105">
        <w:rPr>
          <w:rFonts w:ascii="Arial" w:hAnsi="Arial" w:cs="David"/>
          <w:b/>
          <w:bCs/>
          <w:rtl/>
        </w:rPr>
        <w:t>ה צ ב ע ה</w:t>
      </w:r>
    </w:p>
    <w:p w14:paraId="05B5DED6" w14:textId="77777777" w:rsidR="00FB3105" w:rsidRPr="00FB3105" w:rsidRDefault="00FB3105" w:rsidP="00FB3105">
      <w:pPr>
        <w:bidi/>
        <w:jc w:val="both"/>
        <w:rPr>
          <w:rFonts w:ascii="Arial" w:hAnsi="Arial" w:cs="David"/>
          <w:b/>
          <w:bCs/>
          <w:rtl/>
        </w:rPr>
      </w:pPr>
    </w:p>
    <w:p w14:paraId="2D326EF7" w14:textId="77777777" w:rsidR="00FB3105" w:rsidRPr="00FB3105" w:rsidRDefault="00FB3105" w:rsidP="00FB3105">
      <w:pPr>
        <w:bidi/>
        <w:jc w:val="both"/>
        <w:rPr>
          <w:rFonts w:ascii="Arial" w:hAnsi="Arial" w:cs="David"/>
          <w:rtl/>
        </w:rPr>
      </w:pPr>
      <w:r w:rsidRPr="00FB3105">
        <w:rPr>
          <w:rFonts w:ascii="Arial" w:hAnsi="Arial" w:cs="David"/>
          <w:rtl/>
        </w:rPr>
        <w:t>בעד – פה אחד</w:t>
      </w:r>
    </w:p>
    <w:p w14:paraId="02D7CE8E" w14:textId="77777777" w:rsidR="00FB3105" w:rsidRPr="00FB3105" w:rsidRDefault="00FB3105" w:rsidP="00FB3105">
      <w:pPr>
        <w:bidi/>
        <w:jc w:val="both"/>
        <w:rPr>
          <w:rFonts w:ascii="Arial" w:hAnsi="Arial" w:cs="David"/>
          <w:rtl/>
        </w:rPr>
      </w:pPr>
      <w:r w:rsidRPr="00FB3105">
        <w:rPr>
          <w:rFonts w:ascii="Arial" w:hAnsi="Arial" w:cs="David"/>
          <w:rtl/>
        </w:rPr>
        <w:t>ההצעה לתיקון התקנון – הוספת סעיף 106ו – נתקבלה.</w:t>
      </w:r>
    </w:p>
    <w:p w14:paraId="2C1BC261" w14:textId="77777777" w:rsidR="00FB3105" w:rsidRPr="00FB3105" w:rsidRDefault="00FB3105" w:rsidP="00FB3105">
      <w:pPr>
        <w:bidi/>
        <w:jc w:val="both"/>
        <w:rPr>
          <w:rFonts w:ascii="Arial" w:hAnsi="Arial" w:cs="David"/>
          <w:rtl/>
        </w:rPr>
      </w:pPr>
    </w:p>
    <w:p w14:paraId="3FFCBDD6"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5E0B86DE" w14:textId="77777777" w:rsidR="00FB3105" w:rsidRPr="00FB3105" w:rsidRDefault="00FB3105" w:rsidP="00FB3105">
      <w:pPr>
        <w:bidi/>
        <w:jc w:val="both"/>
        <w:rPr>
          <w:rFonts w:ascii="Arial" w:hAnsi="Arial" w:cs="David"/>
          <w:u w:val="single"/>
          <w:rtl/>
        </w:rPr>
      </w:pPr>
    </w:p>
    <w:p w14:paraId="7B41E177" w14:textId="77777777" w:rsidR="00FB3105" w:rsidRPr="00FB3105" w:rsidRDefault="00FB3105" w:rsidP="00FB3105">
      <w:pPr>
        <w:bidi/>
        <w:jc w:val="both"/>
        <w:rPr>
          <w:rFonts w:ascii="Arial" w:hAnsi="Arial" w:cs="David"/>
          <w:rtl/>
        </w:rPr>
      </w:pPr>
      <w:r w:rsidRPr="00FB3105">
        <w:rPr>
          <w:rFonts w:ascii="Arial" w:hAnsi="Arial" w:cs="David"/>
          <w:rtl/>
        </w:rPr>
        <w:tab/>
        <w:t>הנושא אושר.</w:t>
      </w:r>
    </w:p>
    <w:p w14:paraId="297384DF" w14:textId="77777777" w:rsidR="00FB3105" w:rsidRPr="00FB3105" w:rsidRDefault="00FB3105" w:rsidP="00FB3105">
      <w:pPr>
        <w:bidi/>
        <w:jc w:val="both"/>
        <w:rPr>
          <w:rFonts w:ascii="Arial" w:hAnsi="Arial" w:cs="David"/>
          <w:rtl/>
        </w:rPr>
      </w:pPr>
    </w:p>
    <w:p w14:paraId="4FBD358E" w14:textId="77777777" w:rsidR="00FB3105" w:rsidRPr="00FB3105" w:rsidRDefault="00FB3105" w:rsidP="00FB3105">
      <w:pPr>
        <w:bidi/>
        <w:jc w:val="both"/>
        <w:rPr>
          <w:rFonts w:ascii="Arial" w:hAnsi="Arial" w:cs="David"/>
          <w:rtl/>
        </w:rPr>
      </w:pPr>
      <w:r w:rsidRPr="00FB3105">
        <w:rPr>
          <w:rFonts w:ascii="Arial" w:hAnsi="Arial" w:cs="David"/>
          <w:rtl/>
        </w:rPr>
        <w:tab/>
        <w:t>אנחנו עוברים לעמוד 19.</w:t>
      </w:r>
    </w:p>
    <w:p w14:paraId="28BC5A8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5CEAEED9" w14:textId="77777777" w:rsidR="00FB3105" w:rsidRPr="00FB3105" w:rsidRDefault="00FB3105" w:rsidP="00FB3105">
      <w:pPr>
        <w:bidi/>
        <w:jc w:val="both"/>
        <w:rPr>
          <w:rFonts w:ascii="Arial" w:hAnsi="Arial" w:cs="David"/>
          <w:rtl/>
        </w:rPr>
      </w:pPr>
    </w:p>
    <w:p w14:paraId="3BD9DEF0" w14:textId="77777777" w:rsidR="00FB3105" w:rsidRPr="00FB3105" w:rsidRDefault="00FB3105" w:rsidP="00FB3105">
      <w:pPr>
        <w:bidi/>
        <w:jc w:val="both"/>
        <w:rPr>
          <w:rFonts w:ascii="Arial" w:hAnsi="Arial" w:cs="David"/>
          <w:rtl/>
        </w:rPr>
      </w:pPr>
      <w:r w:rsidRPr="00FB3105">
        <w:rPr>
          <w:rFonts w:ascii="Arial" w:hAnsi="Arial" w:cs="David"/>
          <w:rtl/>
        </w:rPr>
        <w:tab/>
        <w:t>מה עם עמוד 16?</w:t>
      </w:r>
    </w:p>
    <w:p w14:paraId="304A6A7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1E22EF1" w14:textId="77777777" w:rsidR="00FB3105" w:rsidRPr="00FB3105" w:rsidRDefault="00FB3105" w:rsidP="00FB3105">
      <w:pPr>
        <w:bidi/>
        <w:jc w:val="both"/>
        <w:rPr>
          <w:rFonts w:ascii="Arial" w:hAnsi="Arial" w:cs="David"/>
          <w:rtl/>
        </w:rPr>
      </w:pPr>
    </w:p>
    <w:p w14:paraId="4D2FAEBD" w14:textId="77777777" w:rsidR="00FB3105" w:rsidRPr="00FB3105" w:rsidRDefault="00FB3105" w:rsidP="00FB3105">
      <w:pPr>
        <w:bidi/>
        <w:jc w:val="both"/>
        <w:rPr>
          <w:rFonts w:ascii="Arial" w:hAnsi="Arial" w:cs="David"/>
          <w:rtl/>
        </w:rPr>
      </w:pPr>
      <w:r w:rsidRPr="00FB3105">
        <w:rPr>
          <w:rFonts w:ascii="Arial" w:hAnsi="Arial" w:cs="David"/>
          <w:rtl/>
        </w:rPr>
        <w:tab/>
        <w:t>ביקשה היועצת המשפטית לדלג על זה.</w:t>
      </w:r>
    </w:p>
    <w:p w14:paraId="394F64A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35D5F66C" w14:textId="77777777" w:rsidR="00FB3105" w:rsidRPr="00FB3105" w:rsidRDefault="00FB3105" w:rsidP="00FB3105">
      <w:pPr>
        <w:bidi/>
        <w:jc w:val="both"/>
        <w:rPr>
          <w:rFonts w:ascii="Arial" w:hAnsi="Arial" w:cs="David"/>
          <w:rtl/>
        </w:rPr>
      </w:pPr>
    </w:p>
    <w:p w14:paraId="6C5B6233" w14:textId="77777777" w:rsidR="00FB3105" w:rsidRPr="00FB3105" w:rsidRDefault="00FB3105" w:rsidP="00FB3105">
      <w:pPr>
        <w:bidi/>
        <w:jc w:val="both"/>
        <w:rPr>
          <w:rFonts w:ascii="Arial" w:hAnsi="Arial" w:cs="David"/>
          <w:rtl/>
        </w:rPr>
      </w:pPr>
      <w:r w:rsidRPr="00FB3105">
        <w:rPr>
          <w:rFonts w:ascii="Arial" w:hAnsi="Arial" w:cs="David"/>
          <w:rtl/>
        </w:rPr>
        <w:tab/>
        <w:t xml:space="preserve">עמוד 19 עוסק בהצעות לסדר-היום. ההצעה עוסקת במי ישיב בשם הממשלה על הצעות לסדר-היום. כפי שהצענו בנושא השאילתות הדחופות, כך גם בנושא הצעות לסדר-היום – יכול להשיב שר אחר רק באישור יושב-ראש הכנסת. </w:t>
      </w:r>
    </w:p>
    <w:p w14:paraId="08D33DF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2AFD9EFA" w14:textId="77777777" w:rsidR="00FB3105" w:rsidRPr="00FB3105" w:rsidRDefault="00FB3105" w:rsidP="00FB3105">
      <w:pPr>
        <w:bidi/>
        <w:jc w:val="both"/>
        <w:rPr>
          <w:rFonts w:ascii="Arial" w:hAnsi="Arial" w:cs="David"/>
          <w:rtl/>
        </w:rPr>
      </w:pPr>
    </w:p>
    <w:p w14:paraId="5EC899A9" w14:textId="77777777" w:rsidR="00FB3105" w:rsidRPr="00FB3105" w:rsidRDefault="00FB3105" w:rsidP="00FB3105">
      <w:pPr>
        <w:bidi/>
        <w:jc w:val="both"/>
        <w:rPr>
          <w:rFonts w:ascii="Arial" w:hAnsi="Arial" w:cs="David"/>
          <w:rtl/>
        </w:rPr>
      </w:pPr>
      <w:r w:rsidRPr="00FB3105">
        <w:rPr>
          <w:rFonts w:ascii="Arial" w:hAnsi="Arial" w:cs="David"/>
          <w:rtl/>
        </w:rPr>
        <w:tab/>
        <w:t>אבל אין חובה כרגע בכלל להשיב.</w:t>
      </w:r>
    </w:p>
    <w:p w14:paraId="50BBD51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50EBA8E1" w14:textId="77777777" w:rsidR="00FB3105" w:rsidRPr="00FB3105" w:rsidRDefault="00FB3105" w:rsidP="00FB3105">
      <w:pPr>
        <w:bidi/>
        <w:jc w:val="both"/>
        <w:rPr>
          <w:rFonts w:ascii="Arial" w:hAnsi="Arial" w:cs="David"/>
          <w:rtl/>
        </w:rPr>
      </w:pPr>
    </w:p>
    <w:p w14:paraId="7BBA966D" w14:textId="77777777" w:rsidR="00FB3105" w:rsidRPr="00FB3105" w:rsidRDefault="00FB3105" w:rsidP="00FB3105">
      <w:pPr>
        <w:bidi/>
        <w:jc w:val="both"/>
        <w:rPr>
          <w:rFonts w:ascii="Arial" w:hAnsi="Arial" w:cs="David"/>
          <w:rtl/>
        </w:rPr>
      </w:pPr>
      <w:r w:rsidRPr="00FB3105">
        <w:rPr>
          <w:rFonts w:ascii="Arial" w:hAnsi="Arial" w:cs="David"/>
          <w:rtl/>
        </w:rPr>
        <w:tab/>
        <w:t>היום יש רשימה מי יכול להשיב.</w:t>
      </w:r>
    </w:p>
    <w:p w14:paraId="4029D9D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209806AC" w14:textId="77777777" w:rsidR="00FB3105" w:rsidRPr="00FB3105" w:rsidRDefault="00FB3105" w:rsidP="00FB3105">
      <w:pPr>
        <w:bidi/>
        <w:jc w:val="both"/>
        <w:rPr>
          <w:rFonts w:ascii="Arial" w:hAnsi="Arial" w:cs="David"/>
          <w:rtl/>
        </w:rPr>
      </w:pPr>
    </w:p>
    <w:p w14:paraId="0344B2FB"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לא מבין. </w:t>
      </w:r>
    </w:p>
    <w:p w14:paraId="7D92E70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7B5D8F5" w14:textId="77777777" w:rsidR="00FB3105" w:rsidRPr="00FB3105" w:rsidRDefault="00FB3105" w:rsidP="00FB3105">
      <w:pPr>
        <w:bidi/>
        <w:jc w:val="both"/>
        <w:rPr>
          <w:rFonts w:ascii="Arial" w:hAnsi="Arial" w:cs="David"/>
          <w:rtl/>
        </w:rPr>
      </w:pPr>
    </w:p>
    <w:p w14:paraId="6650D84A" w14:textId="77777777" w:rsidR="00FB3105" w:rsidRPr="00FB3105" w:rsidRDefault="00FB3105" w:rsidP="00FB3105">
      <w:pPr>
        <w:bidi/>
        <w:jc w:val="both"/>
        <w:rPr>
          <w:rFonts w:ascii="Arial" w:hAnsi="Arial" w:cs="David"/>
          <w:rtl/>
        </w:rPr>
      </w:pPr>
      <w:r w:rsidRPr="00FB3105">
        <w:rPr>
          <w:rFonts w:ascii="Arial" w:hAnsi="Arial" w:cs="David"/>
          <w:rtl/>
        </w:rPr>
        <w:tab/>
        <w:t>היום כתוב: "ראש הממשלה, השר שהנושא המוצע נמצא בסמכותו באופן ישיר או עקיף, או סגנו, השר המקשר בין הממשלה לבין הכנסת או שר אחר שראש הממשלה הסמיכו לצורך כך."</w:t>
      </w:r>
    </w:p>
    <w:p w14:paraId="46866BF2" w14:textId="77777777" w:rsidR="00FB3105" w:rsidRPr="00FB3105" w:rsidRDefault="00FB3105" w:rsidP="00FB3105">
      <w:pPr>
        <w:bidi/>
        <w:jc w:val="both"/>
        <w:rPr>
          <w:rFonts w:ascii="Arial" w:hAnsi="Arial" w:cs="David"/>
          <w:rtl/>
        </w:rPr>
      </w:pPr>
    </w:p>
    <w:p w14:paraId="2DE7ED52" w14:textId="77777777" w:rsidR="00FB3105" w:rsidRPr="00FB3105" w:rsidRDefault="00FB3105" w:rsidP="00FB3105">
      <w:pPr>
        <w:bidi/>
        <w:jc w:val="both"/>
        <w:rPr>
          <w:rFonts w:ascii="Arial" w:hAnsi="Arial" w:cs="David"/>
          <w:rtl/>
        </w:rPr>
      </w:pPr>
      <w:r w:rsidRPr="00FB3105">
        <w:rPr>
          <w:rFonts w:ascii="Arial" w:hAnsi="Arial" w:cs="David"/>
          <w:rtl/>
        </w:rPr>
        <w:tab/>
        <w:t xml:space="preserve">אנחנו רוצים לשנות את זה ולכתוב שזה רק יהיה באישור של יושב-ראש הכנסת. </w:t>
      </w:r>
    </w:p>
    <w:p w14:paraId="3588246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42EA47EF" w14:textId="77777777" w:rsidR="00FB3105" w:rsidRPr="00FB3105" w:rsidRDefault="00FB3105" w:rsidP="00FB3105">
      <w:pPr>
        <w:bidi/>
        <w:jc w:val="both"/>
        <w:rPr>
          <w:rFonts w:ascii="Arial" w:hAnsi="Arial" w:cs="David"/>
          <w:rtl/>
        </w:rPr>
      </w:pPr>
    </w:p>
    <w:p w14:paraId="30D6699A" w14:textId="77777777" w:rsidR="00FB3105" w:rsidRPr="00FB3105" w:rsidRDefault="00FB3105" w:rsidP="00FB3105">
      <w:pPr>
        <w:bidi/>
        <w:jc w:val="both"/>
        <w:rPr>
          <w:rFonts w:ascii="Arial" w:hAnsi="Arial" w:cs="David"/>
          <w:rtl/>
        </w:rPr>
      </w:pPr>
      <w:r w:rsidRPr="00FB3105">
        <w:rPr>
          <w:rFonts w:ascii="Arial" w:hAnsi="Arial" w:cs="David"/>
          <w:rtl/>
        </w:rPr>
        <w:tab/>
        <w:t>אדוני המזכיר, אם אין חובה של מתן תשובה, ובעצם הממשלה – ואני מנסח את זה בצורה מאוד עממית – עושה לנו טובה שהיא בכלל באה ורוצה להשיב, אז אולי נתחיל מזה שכן תהיה חובה להשיב.</w:t>
      </w:r>
    </w:p>
    <w:p w14:paraId="2C9E0141"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4A2D8F4" w14:textId="77777777" w:rsidR="00FB3105" w:rsidRPr="00FB3105" w:rsidRDefault="00FB3105" w:rsidP="00FB3105">
      <w:pPr>
        <w:bidi/>
        <w:jc w:val="both"/>
        <w:rPr>
          <w:rFonts w:ascii="Arial" w:hAnsi="Arial" w:cs="David"/>
          <w:rtl/>
        </w:rPr>
      </w:pPr>
    </w:p>
    <w:p w14:paraId="3669E747" w14:textId="77777777" w:rsidR="00FB3105" w:rsidRPr="00FB3105" w:rsidRDefault="00FB3105" w:rsidP="00FB3105">
      <w:pPr>
        <w:bidi/>
        <w:jc w:val="both"/>
        <w:rPr>
          <w:rFonts w:ascii="Arial" w:hAnsi="Arial" w:cs="David"/>
          <w:rtl/>
        </w:rPr>
      </w:pPr>
      <w:r w:rsidRPr="00FB3105">
        <w:rPr>
          <w:rFonts w:ascii="Arial" w:hAnsi="Arial" w:cs="David"/>
          <w:rtl/>
        </w:rPr>
        <w:tab/>
        <w:t xml:space="preserve">לעגן בכלל חובת תשובה על הצעות לסדר-היום. </w:t>
      </w:r>
    </w:p>
    <w:p w14:paraId="17DA5215"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2D8BA774" w14:textId="77777777" w:rsidR="00FB3105" w:rsidRPr="00FB3105" w:rsidRDefault="00FB3105" w:rsidP="00FB3105">
      <w:pPr>
        <w:pStyle w:val="Heading5"/>
        <w:rPr>
          <w:rFonts w:ascii="Arial" w:hAnsi="Arial"/>
          <w:rtl/>
        </w:rPr>
      </w:pPr>
    </w:p>
    <w:p w14:paraId="61A3CCFA" w14:textId="77777777" w:rsidR="00FB3105" w:rsidRPr="00FB3105" w:rsidRDefault="00FB3105" w:rsidP="00FB3105">
      <w:pPr>
        <w:bidi/>
        <w:jc w:val="both"/>
        <w:rPr>
          <w:rFonts w:ascii="Arial" w:hAnsi="Arial" w:cs="David"/>
          <w:rtl/>
        </w:rPr>
      </w:pPr>
      <w:r w:rsidRPr="00FB3105">
        <w:rPr>
          <w:rFonts w:ascii="Arial" w:hAnsi="Arial" w:cs="David"/>
          <w:rtl/>
        </w:rPr>
        <w:tab/>
        <w:t xml:space="preserve"> כן. </w:t>
      </w:r>
    </w:p>
    <w:p w14:paraId="63FB89B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3DFAEE3" w14:textId="77777777" w:rsidR="00FB3105" w:rsidRPr="00FB3105" w:rsidRDefault="00FB3105" w:rsidP="00FB3105">
      <w:pPr>
        <w:bidi/>
        <w:jc w:val="both"/>
        <w:rPr>
          <w:rFonts w:ascii="Arial" w:hAnsi="Arial" w:cs="David"/>
          <w:rtl/>
        </w:rPr>
      </w:pPr>
    </w:p>
    <w:p w14:paraId="77452024" w14:textId="77777777" w:rsidR="00FB3105" w:rsidRPr="00FB3105" w:rsidRDefault="00FB3105" w:rsidP="00FB3105">
      <w:pPr>
        <w:bidi/>
        <w:jc w:val="both"/>
        <w:rPr>
          <w:rFonts w:ascii="Arial" w:hAnsi="Arial" w:cs="David"/>
          <w:rtl/>
        </w:rPr>
      </w:pPr>
      <w:r w:rsidRPr="00FB3105">
        <w:rPr>
          <w:rFonts w:ascii="Arial" w:hAnsi="Arial" w:cs="David"/>
          <w:rtl/>
        </w:rPr>
        <w:tab/>
        <w:t>וסנקציות על השרים שלא יגיעו.</w:t>
      </w:r>
    </w:p>
    <w:p w14:paraId="31EEF19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rtl/>
        </w:rPr>
        <w:tab/>
        <w:t>חבל. אני רוצה לומר משהו שלדעתי חסר כאן, ותכף ניתן למר זוהר לומר את דברו. אני חושב שבכל מקרה, כדאי וראוי ורצוי שהיות ושר מקשר תמיד נמצא – בכל אופן צריך להיות; בדרך כלל הוא נמצא – כדי שלא ייווצר מצב שהשר הרלוונטי לא נמצא, או סגנו לא נמצא, ייווצר מצב שלא יהיה מי שישיב,</w:t>
      </w:r>
      <w:r w:rsidRPr="00FB3105">
        <w:rPr>
          <w:rFonts w:ascii="Arial" w:hAnsi="Arial" w:cs="David"/>
          <w:rtl/>
        </w:rPr>
        <w:tab/>
        <w:t xml:space="preserve">אני רוצה להציע שנוסיף גם את השר המקשר, שלפחות הוא יוכל להשיב. </w:t>
      </w:r>
    </w:p>
    <w:p w14:paraId="36B66ED7"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0FC7112A" w14:textId="77777777" w:rsidR="00FB3105" w:rsidRPr="00FB3105" w:rsidRDefault="00FB3105" w:rsidP="00FB3105">
      <w:pPr>
        <w:pStyle w:val="Heading5"/>
        <w:rPr>
          <w:rFonts w:ascii="Arial" w:hAnsi="Arial"/>
          <w:rtl/>
        </w:rPr>
      </w:pPr>
    </w:p>
    <w:p w14:paraId="62EA30AD" w14:textId="77777777" w:rsidR="00FB3105" w:rsidRPr="00FB3105" w:rsidRDefault="00FB3105" w:rsidP="00FB3105">
      <w:pPr>
        <w:bidi/>
        <w:jc w:val="both"/>
        <w:rPr>
          <w:rFonts w:ascii="Arial" w:hAnsi="Arial" w:cs="David"/>
          <w:rtl/>
        </w:rPr>
      </w:pPr>
      <w:r w:rsidRPr="00FB3105">
        <w:rPr>
          <w:rFonts w:ascii="Arial" w:hAnsi="Arial" w:cs="David"/>
          <w:rtl/>
        </w:rPr>
        <w:tab/>
        <w:t>אז מה עשית בזה?</w:t>
      </w:r>
    </w:p>
    <w:p w14:paraId="4D5A546F"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1D65FC45" w14:textId="77777777" w:rsidR="00FB3105" w:rsidRPr="00FB3105" w:rsidRDefault="00FB3105" w:rsidP="00FB3105">
      <w:pPr>
        <w:bidi/>
        <w:jc w:val="both"/>
        <w:rPr>
          <w:rFonts w:ascii="Arial" w:hAnsi="Arial" w:cs="David"/>
          <w:rtl/>
        </w:rPr>
      </w:pPr>
    </w:p>
    <w:p w14:paraId="6C8BA3A7" w14:textId="77777777" w:rsidR="00FB3105" w:rsidRPr="00FB3105" w:rsidRDefault="00FB3105" w:rsidP="00FB3105">
      <w:pPr>
        <w:bidi/>
        <w:jc w:val="both"/>
        <w:rPr>
          <w:rFonts w:ascii="Arial" w:hAnsi="Arial" w:cs="David"/>
          <w:rtl/>
        </w:rPr>
      </w:pPr>
      <w:r w:rsidRPr="00FB3105">
        <w:rPr>
          <w:rFonts w:ascii="Arial" w:hAnsi="Arial" w:cs="David"/>
          <w:rtl/>
        </w:rPr>
        <w:tab/>
        <w:t xml:space="preserve">זה מוציא הרבה מהעוקץ של העניין. </w:t>
      </w:r>
    </w:p>
    <w:p w14:paraId="44122D8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קריאה:</w:t>
      </w:r>
    </w:p>
    <w:p w14:paraId="0869C1F5" w14:textId="77777777" w:rsidR="00FB3105" w:rsidRPr="00FB3105" w:rsidRDefault="00FB3105" w:rsidP="00FB3105">
      <w:pPr>
        <w:bidi/>
        <w:jc w:val="both"/>
        <w:rPr>
          <w:rFonts w:ascii="Arial" w:hAnsi="Arial" w:cs="David"/>
          <w:rtl/>
        </w:rPr>
      </w:pPr>
    </w:p>
    <w:p w14:paraId="5C4277AB" w14:textId="77777777" w:rsidR="00FB3105" w:rsidRPr="00FB3105" w:rsidRDefault="00FB3105" w:rsidP="00FB3105">
      <w:pPr>
        <w:bidi/>
        <w:jc w:val="both"/>
        <w:rPr>
          <w:rFonts w:ascii="Arial" w:hAnsi="Arial" w:cs="David"/>
          <w:rtl/>
        </w:rPr>
      </w:pPr>
      <w:r w:rsidRPr="00FB3105">
        <w:rPr>
          <w:rFonts w:ascii="Arial" w:hAnsi="Arial" w:cs="David"/>
          <w:rtl/>
        </w:rPr>
        <w:tab/>
        <w:t xml:space="preserve">זה קיים ממילא. </w:t>
      </w:r>
    </w:p>
    <w:p w14:paraId="7CF5C6A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BD27484" w14:textId="77777777" w:rsidR="00FB3105" w:rsidRPr="00FB3105" w:rsidRDefault="00FB3105" w:rsidP="00FB3105">
      <w:pPr>
        <w:bidi/>
        <w:jc w:val="both"/>
        <w:rPr>
          <w:rFonts w:ascii="Arial" w:hAnsi="Arial" w:cs="David"/>
          <w:rtl/>
        </w:rPr>
      </w:pPr>
    </w:p>
    <w:p w14:paraId="53CCDE5E" w14:textId="77777777" w:rsidR="00FB3105" w:rsidRPr="00FB3105" w:rsidRDefault="00FB3105" w:rsidP="00FB3105">
      <w:pPr>
        <w:bidi/>
        <w:jc w:val="both"/>
        <w:rPr>
          <w:rFonts w:ascii="Arial" w:hAnsi="Arial" w:cs="David"/>
          <w:rtl/>
        </w:rPr>
      </w:pPr>
      <w:r w:rsidRPr="00FB3105">
        <w:rPr>
          <w:rFonts w:ascii="Arial" w:hAnsi="Arial" w:cs="David"/>
          <w:rtl/>
        </w:rPr>
        <w:tab/>
        <w:t>היום זה קיים. הם רוצים לשנות את זה .</w:t>
      </w:r>
    </w:p>
    <w:p w14:paraId="757BA412" w14:textId="77777777" w:rsidR="00FB3105" w:rsidRPr="00FB3105" w:rsidRDefault="00FB3105" w:rsidP="00FB3105">
      <w:pPr>
        <w:bidi/>
        <w:jc w:val="both"/>
        <w:rPr>
          <w:rFonts w:ascii="Arial" w:hAnsi="Arial" w:cs="David"/>
          <w:u w:val="single"/>
          <w:rtl/>
        </w:rPr>
      </w:pPr>
      <w:r w:rsidRPr="00FB3105">
        <w:rPr>
          <w:rFonts w:ascii="Arial" w:hAnsi="Arial" w:cs="David"/>
          <w:rtl/>
        </w:rPr>
        <w:br/>
      </w:r>
    </w:p>
    <w:p w14:paraId="23524445" w14:textId="77777777" w:rsidR="00FB3105" w:rsidRPr="00FB3105" w:rsidRDefault="00FB3105" w:rsidP="00FB3105">
      <w:pPr>
        <w:bidi/>
        <w:jc w:val="both"/>
        <w:rPr>
          <w:rFonts w:ascii="Arial" w:hAnsi="Arial" w:cs="David"/>
          <w:u w:val="single"/>
          <w:rtl/>
        </w:rPr>
      </w:pPr>
    </w:p>
    <w:p w14:paraId="2611DD1D"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איל ינון:</w:t>
      </w:r>
    </w:p>
    <w:p w14:paraId="165C7768" w14:textId="77777777" w:rsidR="00FB3105" w:rsidRPr="00FB3105" w:rsidRDefault="00FB3105" w:rsidP="00FB3105">
      <w:pPr>
        <w:bidi/>
        <w:jc w:val="both"/>
        <w:rPr>
          <w:rFonts w:ascii="Arial" w:hAnsi="Arial" w:cs="David"/>
          <w:rtl/>
        </w:rPr>
      </w:pPr>
    </w:p>
    <w:p w14:paraId="745D8A66" w14:textId="77777777" w:rsidR="00FB3105" w:rsidRPr="00FB3105" w:rsidRDefault="00FB3105" w:rsidP="00FB3105">
      <w:pPr>
        <w:bidi/>
        <w:jc w:val="both"/>
        <w:rPr>
          <w:rFonts w:ascii="Arial" w:hAnsi="Arial" w:cs="David"/>
          <w:rtl/>
        </w:rPr>
      </w:pPr>
      <w:r w:rsidRPr="00FB3105">
        <w:rPr>
          <w:rFonts w:ascii="Arial" w:hAnsi="Arial" w:cs="David"/>
          <w:rtl/>
        </w:rPr>
        <w:tab/>
        <w:t xml:space="preserve">אנחנו רוצים לשנות, רוצים להוריד את הסעיף. </w:t>
      </w:r>
    </w:p>
    <w:p w14:paraId="43935F0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7B209BB" w14:textId="77777777" w:rsidR="00FB3105" w:rsidRPr="00FB3105" w:rsidRDefault="00FB3105" w:rsidP="00FB3105">
      <w:pPr>
        <w:bidi/>
        <w:jc w:val="both"/>
        <w:rPr>
          <w:rFonts w:ascii="Arial" w:hAnsi="Arial" w:cs="David"/>
          <w:rtl/>
        </w:rPr>
      </w:pPr>
    </w:p>
    <w:p w14:paraId="542C1184" w14:textId="77777777" w:rsidR="00FB3105" w:rsidRPr="00FB3105" w:rsidRDefault="00FB3105" w:rsidP="00FB3105">
      <w:pPr>
        <w:bidi/>
        <w:jc w:val="both"/>
        <w:rPr>
          <w:rFonts w:ascii="Arial" w:hAnsi="Arial" w:cs="David"/>
          <w:rtl/>
        </w:rPr>
      </w:pPr>
      <w:r w:rsidRPr="00FB3105">
        <w:rPr>
          <w:rFonts w:ascii="Arial" w:hAnsi="Arial" w:cs="David"/>
          <w:rtl/>
        </w:rPr>
        <w:tab/>
        <w:t>אני מציע להשאיר את זה; הם מציעים להוריד את זה.</w:t>
      </w:r>
    </w:p>
    <w:p w14:paraId="39A8D2D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1CAD4C70" w14:textId="77777777" w:rsidR="00FB3105" w:rsidRPr="00FB3105" w:rsidRDefault="00FB3105" w:rsidP="00FB3105">
      <w:pPr>
        <w:bidi/>
        <w:jc w:val="both"/>
        <w:rPr>
          <w:rFonts w:ascii="Arial" w:hAnsi="Arial" w:cs="David"/>
          <w:rtl/>
        </w:rPr>
      </w:pPr>
    </w:p>
    <w:p w14:paraId="3F5A1F5B"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חושב שזה לא ראוי בכלל שאנחנו נתערב בעבודת הממשלה מבחינה זו של הסמכות. לא יכול להיות מצב שיושב-ראש הכנסת צריך לאשר לממשלה מי השר שהיא תשלח. </w:t>
      </w:r>
    </w:p>
    <w:p w14:paraId="7F71C883" w14:textId="77777777" w:rsidR="00FB3105" w:rsidRPr="00FB3105" w:rsidRDefault="00FB3105" w:rsidP="00FB3105">
      <w:pPr>
        <w:bidi/>
        <w:jc w:val="both"/>
        <w:rPr>
          <w:rFonts w:ascii="Arial" w:hAnsi="Arial" w:cs="David"/>
          <w:rtl/>
        </w:rPr>
      </w:pPr>
    </w:p>
    <w:p w14:paraId="4B263D5B" w14:textId="77777777" w:rsidR="00FB3105" w:rsidRPr="00FB3105" w:rsidRDefault="00FB3105" w:rsidP="00FB3105">
      <w:pPr>
        <w:bidi/>
        <w:jc w:val="both"/>
        <w:rPr>
          <w:rFonts w:ascii="Arial" w:hAnsi="Arial" w:cs="David"/>
          <w:rtl/>
        </w:rPr>
      </w:pPr>
      <w:r w:rsidRPr="00FB3105">
        <w:rPr>
          <w:rFonts w:ascii="Arial" w:hAnsi="Arial" w:cs="David"/>
          <w:rtl/>
        </w:rPr>
        <w:tab/>
        <w:t>בכל מקרה, לדעתי, גם אם אנחנו מחליטים כן להתערב ולומר לממשלה: רבותי, מי שיענה בשמכם, אנחנו נקבע, ואם לא – צריך אישור של יושב-ראש הכנסת – לדעתי השר המקשר, שזה תפקידו בעצם - - -</w:t>
      </w:r>
    </w:p>
    <w:p w14:paraId="150C97F7" w14:textId="77777777" w:rsidR="00FB3105" w:rsidRPr="00FB3105" w:rsidRDefault="00FB3105" w:rsidP="00FB3105">
      <w:pPr>
        <w:bidi/>
        <w:jc w:val="both"/>
        <w:rPr>
          <w:rFonts w:ascii="Arial" w:hAnsi="Arial" w:cs="David"/>
          <w:rtl/>
        </w:rPr>
      </w:pPr>
    </w:p>
    <w:p w14:paraId="1F2E9249" w14:textId="77777777" w:rsidR="00FB3105" w:rsidRPr="00FB3105" w:rsidRDefault="00FB3105" w:rsidP="00FB3105">
      <w:pPr>
        <w:bidi/>
        <w:jc w:val="both"/>
        <w:rPr>
          <w:rFonts w:ascii="Arial" w:hAnsi="Arial" w:cs="David"/>
          <w:rtl/>
        </w:rPr>
      </w:pP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58AEACCC" w14:textId="77777777" w:rsidR="00FB3105" w:rsidRPr="00FB3105" w:rsidRDefault="00FB3105" w:rsidP="00FB3105">
      <w:pPr>
        <w:bidi/>
        <w:jc w:val="both"/>
        <w:rPr>
          <w:rFonts w:ascii="Arial" w:hAnsi="Arial" w:cs="David"/>
          <w:rtl/>
        </w:rPr>
      </w:pPr>
    </w:p>
    <w:p w14:paraId="4027E361" w14:textId="77777777" w:rsidR="00FB3105" w:rsidRPr="00FB3105" w:rsidRDefault="00FB3105" w:rsidP="00FB3105">
      <w:pPr>
        <w:bidi/>
        <w:jc w:val="both"/>
        <w:rPr>
          <w:rFonts w:ascii="Arial" w:hAnsi="Arial" w:cs="David"/>
          <w:rtl/>
        </w:rPr>
      </w:pPr>
      <w:r w:rsidRPr="00FB3105">
        <w:rPr>
          <w:rFonts w:ascii="Arial" w:hAnsi="Arial" w:cs="David"/>
          <w:rtl/>
        </w:rPr>
        <w:tab/>
        <w:t xml:space="preserve"> לא.</w:t>
      </w:r>
    </w:p>
    <w:p w14:paraId="554ACED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31EDD656" w14:textId="77777777" w:rsidR="00FB3105" w:rsidRPr="00FB3105" w:rsidRDefault="00FB3105" w:rsidP="00FB3105">
      <w:pPr>
        <w:bidi/>
        <w:jc w:val="both"/>
        <w:rPr>
          <w:rFonts w:ascii="Arial" w:hAnsi="Arial" w:cs="David"/>
          <w:rtl/>
        </w:rPr>
      </w:pPr>
    </w:p>
    <w:p w14:paraId="0C447EFB" w14:textId="77777777" w:rsidR="00FB3105" w:rsidRPr="00FB3105" w:rsidRDefault="00FB3105" w:rsidP="00FB3105">
      <w:pPr>
        <w:bidi/>
        <w:jc w:val="both"/>
        <w:rPr>
          <w:rFonts w:ascii="Arial" w:hAnsi="Arial" w:cs="David"/>
          <w:rtl/>
        </w:rPr>
      </w:pPr>
      <w:r w:rsidRPr="00FB3105">
        <w:rPr>
          <w:rFonts w:ascii="Arial" w:hAnsi="Arial" w:cs="David"/>
          <w:rtl/>
        </w:rPr>
        <w:tab/>
        <w:t xml:space="preserve">תפקידו של השר המקשר הוא, בין היתר, להיות נציג הממשלה במליאה. לדעתי, בכל מקרה צריך להכניס אותו כבעל זכות תשובה, ללא צורך באישור יושב-ראש הכנסת. </w:t>
      </w:r>
    </w:p>
    <w:p w14:paraId="3AC81F9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A7033AE" w14:textId="77777777" w:rsidR="00FB3105" w:rsidRPr="00FB3105" w:rsidRDefault="00FB3105" w:rsidP="00FB3105">
      <w:pPr>
        <w:bidi/>
        <w:jc w:val="both"/>
        <w:rPr>
          <w:rFonts w:ascii="Arial" w:hAnsi="Arial" w:cs="David"/>
          <w:rtl/>
        </w:rPr>
      </w:pPr>
    </w:p>
    <w:p w14:paraId="2D7B558E"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רוצה להשיב לך כך. </w:t>
      </w:r>
    </w:p>
    <w:p w14:paraId="6F8DFD0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3530EA95" w14:textId="77777777" w:rsidR="00FB3105" w:rsidRPr="00FB3105" w:rsidRDefault="00FB3105" w:rsidP="00FB3105">
      <w:pPr>
        <w:bidi/>
        <w:jc w:val="both"/>
        <w:rPr>
          <w:rFonts w:ascii="Arial" w:hAnsi="Arial" w:cs="David"/>
          <w:rtl/>
        </w:rPr>
      </w:pPr>
    </w:p>
    <w:p w14:paraId="30A4257B" w14:textId="77777777" w:rsidR="00FB3105" w:rsidRPr="00FB3105" w:rsidRDefault="00FB3105" w:rsidP="00FB3105">
      <w:pPr>
        <w:bidi/>
        <w:jc w:val="both"/>
        <w:rPr>
          <w:rFonts w:ascii="Arial" w:hAnsi="Arial" w:cs="David"/>
          <w:rtl/>
        </w:rPr>
      </w:pPr>
      <w:r w:rsidRPr="00FB3105">
        <w:rPr>
          <w:rFonts w:ascii="Arial" w:hAnsi="Arial" w:cs="David"/>
          <w:rtl/>
        </w:rPr>
        <w:tab/>
        <w:t xml:space="preserve">אתה לא צריך להשיב לי. </w:t>
      </w:r>
    </w:p>
    <w:p w14:paraId="243EA0E0"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1AE65E7" w14:textId="77777777" w:rsidR="00FB3105" w:rsidRPr="00FB3105" w:rsidRDefault="00FB3105" w:rsidP="00FB3105">
      <w:pPr>
        <w:bidi/>
        <w:jc w:val="both"/>
        <w:rPr>
          <w:rFonts w:ascii="Arial" w:hAnsi="Arial" w:cs="David"/>
          <w:rtl/>
        </w:rPr>
      </w:pPr>
    </w:p>
    <w:p w14:paraId="6A880F0E"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חושב שאתה ראוי לתשובה. קודם כול, אני חושב שנכון שהשר הרלוונטי – הוא </w:t>
      </w:r>
      <w:proofErr w:type="spellStart"/>
      <w:r w:rsidRPr="00FB3105">
        <w:rPr>
          <w:rFonts w:ascii="Arial" w:hAnsi="Arial" w:cs="David"/>
          <w:rtl/>
        </w:rPr>
        <w:t>יתן</w:t>
      </w:r>
      <w:proofErr w:type="spellEnd"/>
      <w:r w:rsidRPr="00FB3105">
        <w:rPr>
          <w:rFonts w:ascii="Arial" w:hAnsi="Arial" w:cs="David"/>
          <w:rtl/>
        </w:rPr>
        <w:t xml:space="preserve"> את התשובה. הוא אמור לדעת, הוא אחראי על משרד והוא צריך לדעת. אם הוא איננו – אז יכול להיות סגן השר, אבל לא יכול להיות שבנושא נניח ביטחון יבוא שר לאיכות הסביבה, בלי לפגוע בשר לאיכות הסביבה.</w:t>
      </w:r>
    </w:p>
    <w:p w14:paraId="00B6788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7339E6B2" w14:textId="77777777" w:rsidR="00FB3105" w:rsidRPr="00FB3105" w:rsidRDefault="00FB3105" w:rsidP="00FB3105">
      <w:pPr>
        <w:bidi/>
        <w:jc w:val="both"/>
        <w:rPr>
          <w:rFonts w:ascii="Arial" w:hAnsi="Arial" w:cs="David"/>
          <w:u w:val="single"/>
          <w:rtl/>
        </w:rPr>
      </w:pPr>
    </w:p>
    <w:p w14:paraId="0F5421D8" w14:textId="77777777" w:rsidR="00FB3105" w:rsidRPr="00FB3105" w:rsidRDefault="00FB3105" w:rsidP="00FB3105">
      <w:pPr>
        <w:bidi/>
        <w:jc w:val="both"/>
        <w:rPr>
          <w:rFonts w:ascii="Arial" w:hAnsi="Arial" w:cs="David"/>
          <w:rtl/>
        </w:rPr>
      </w:pPr>
      <w:r w:rsidRPr="00FB3105">
        <w:rPr>
          <w:rFonts w:ascii="Arial" w:hAnsi="Arial" w:cs="David"/>
          <w:rtl/>
        </w:rPr>
        <w:tab/>
        <w:t xml:space="preserve"> היו דברים מעולם. </w:t>
      </w:r>
    </w:p>
    <w:p w14:paraId="29A31F2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1EE0FA6" w14:textId="77777777" w:rsidR="00FB3105" w:rsidRPr="00FB3105" w:rsidRDefault="00FB3105" w:rsidP="00FB3105">
      <w:pPr>
        <w:bidi/>
        <w:jc w:val="both"/>
        <w:rPr>
          <w:rFonts w:ascii="Arial" w:hAnsi="Arial" w:cs="David"/>
          <w:rtl/>
        </w:rPr>
      </w:pPr>
    </w:p>
    <w:p w14:paraId="54DB4B44" w14:textId="77777777" w:rsidR="00FB3105" w:rsidRPr="00FB3105" w:rsidRDefault="00FB3105" w:rsidP="00FB3105">
      <w:pPr>
        <w:bidi/>
        <w:jc w:val="both"/>
        <w:rPr>
          <w:rFonts w:ascii="Arial" w:hAnsi="Arial" w:cs="David"/>
          <w:rtl/>
        </w:rPr>
      </w:pPr>
      <w:r w:rsidRPr="00FB3105">
        <w:rPr>
          <w:rFonts w:ascii="Arial" w:hAnsi="Arial" w:cs="David"/>
          <w:rtl/>
        </w:rPr>
        <w:tab/>
        <w:t>ועל כך בוכה הנביא... אבל, השר המקשר – בניגוד לשרים אחרים – בגלל היותו נוכח בהרבה מאוד ישיבות של הכנסת, הוא מכיר ובקי, לפחות יותר מאשר שרים שהם לא רלוונטיים לנושא הזה.</w:t>
      </w:r>
    </w:p>
    <w:p w14:paraId="7BE34232" w14:textId="77777777" w:rsidR="00FB3105" w:rsidRPr="00FB3105" w:rsidRDefault="00FB3105" w:rsidP="00FB3105">
      <w:pPr>
        <w:bidi/>
        <w:jc w:val="both"/>
        <w:rPr>
          <w:rFonts w:ascii="Arial" w:hAnsi="Arial" w:cs="David"/>
          <w:rtl/>
        </w:rPr>
      </w:pPr>
    </w:p>
    <w:p w14:paraId="586F77D7" w14:textId="77777777" w:rsidR="00FB3105" w:rsidRPr="00FB3105" w:rsidRDefault="00FB3105" w:rsidP="00FB3105">
      <w:pPr>
        <w:bidi/>
        <w:jc w:val="both"/>
        <w:rPr>
          <w:rFonts w:ascii="Arial" w:hAnsi="Arial" w:cs="David"/>
          <w:rtl/>
        </w:rPr>
      </w:pPr>
      <w:r w:rsidRPr="00FB3105">
        <w:rPr>
          <w:rFonts w:ascii="Arial" w:hAnsi="Arial" w:cs="David"/>
          <w:rtl/>
        </w:rPr>
        <w:tab/>
        <w:t xml:space="preserve">שנית, חבר הכנסת רותם, אני כבר ראיתי בשבוע שעבר שהממשלה קבעה לכנסת את מי היא תשלח לאירועים כאלה ואחרים – אם היא תשלח את ליברמן או את </w:t>
      </w:r>
      <w:proofErr w:type="spellStart"/>
      <w:r w:rsidRPr="00FB3105">
        <w:rPr>
          <w:rFonts w:ascii="Arial" w:hAnsi="Arial" w:cs="David"/>
          <w:rtl/>
        </w:rPr>
        <w:t>אחמד</w:t>
      </w:r>
      <w:proofErr w:type="spellEnd"/>
      <w:r w:rsidRPr="00FB3105">
        <w:rPr>
          <w:rFonts w:ascii="Arial" w:hAnsi="Arial" w:cs="David"/>
          <w:rtl/>
        </w:rPr>
        <w:t xml:space="preserve"> טיבי – אז כפי שהממשלה יכולה לקבוע לכנסת, הכנסת יכולה לקבוע לממשלה, מה עוד שמבחינת הסמכות, היא שלנו לפקח עליהם ולא הפוך. </w:t>
      </w:r>
    </w:p>
    <w:p w14:paraId="475560BA" w14:textId="77777777" w:rsidR="00FB3105" w:rsidRPr="00FB3105" w:rsidRDefault="00FB3105" w:rsidP="00FB3105">
      <w:pPr>
        <w:bidi/>
        <w:jc w:val="both"/>
        <w:rPr>
          <w:rFonts w:ascii="Arial" w:hAnsi="Arial" w:cs="David"/>
          <w:rtl/>
        </w:rPr>
      </w:pPr>
    </w:p>
    <w:p w14:paraId="316C8F72" w14:textId="77777777" w:rsidR="00FB3105" w:rsidRPr="00FB3105" w:rsidRDefault="00FB3105" w:rsidP="00FB3105">
      <w:pPr>
        <w:bidi/>
        <w:jc w:val="both"/>
        <w:rPr>
          <w:rFonts w:ascii="Arial" w:hAnsi="Arial" w:cs="David"/>
          <w:rtl/>
        </w:rPr>
      </w:pPr>
      <w:r w:rsidRPr="00FB3105">
        <w:rPr>
          <w:rFonts w:ascii="Arial" w:hAnsi="Arial" w:cs="David"/>
          <w:rtl/>
        </w:rPr>
        <w:tab/>
        <w:t>מר זוהר, בבקשה, ואחר כך אתן לחברים אחרים.</w:t>
      </w:r>
    </w:p>
    <w:p w14:paraId="2CC7D405"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אריה זוהר:</w:t>
      </w:r>
      <w:r w:rsidRPr="00FB3105">
        <w:rPr>
          <w:rFonts w:ascii="Arial" w:hAnsi="Arial" w:cs="David"/>
          <w:rtl/>
        </w:rPr>
        <w:br/>
      </w:r>
    </w:p>
    <w:p w14:paraId="091D81DC" w14:textId="77777777" w:rsidR="00FB3105" w:rsidRPr="00FB3105" w:rsidRDefault="00FB3105" w:rsidP="00FB3105">
      <w:pPr>
        <w:bidi/>
        <w:jc w:val="both"/>
        <w:rPr>
          <w:rFonts w:ascii="Arial" w:hAnsi="Arial" w:cs="David"/>
          <w:rtl/>
        </w:rPr>
      </w:pPr>
      <w:r w:rsidRPr="00FB3105">
        <w:rPr>
          <w:rFonts w:ascii="Arial" w:hAnsi="Arial" w:cs="David"/>
          <w:rtl/>
        </w:rPr>
        <w:tab/>
        <w:t xml:space="preserve">ההצעה כפי שמונחת עתה – התיקון שמציעה החוברת – היא בעצם מעקרת את האפשרות שהשר המקשר ישיב בשם ראש הממשלה על ההצעות שנוגעות לתחום סמכותו של ראש הממשלה; כל דבר כזה יצטרך לקבל אישור מיושבת-ראש הכנסת. </w:t>
      </w:r>
    </w:p>
    <w:p w14:paraId="4C0B97AF" w14:textId="77777777" w:rsidR="00FB3105" w:rsidRPr="00FB3105" w:rsidRDefault="00FB3105" w:rsidP="00FB3105">
      <w:pPr>
        <w:bidi/>
        <w:jc w:val="both"/>
        <w:rPr>
          <w:rFonts w:ascii="Arial" w:hAnsi="Arial" w:cs="David"/>
        </w:rPr>
      </w:pPr>
    </w:p>
    <w:p w14:paraId="73C6E857"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איל ינון:</w:t>
      </w:r>
    </w:p>
    <w:p w14:paraId="30CC54A8" w14:textId="77777777" w:rsidR="00FB3105" w:rsidRPr="00FB3105" w:rsidRDefault="00FB3105" w:rsidP="00FB3105">
      <w:pPr>
        <w:bidi/>
        <w:jc w:val="both"/>
        <w:rPr>
          <w:rFonts w:ascii="Arial" w:hAnsi="Arial" w:cs="David"/>
          <w:rtl/>
        </w:rPr>
      </w:pPr>
    </w:p>
    <w:p w14:paraId="29D87F09" w14:textId="77777777" w:rsidR="00FB3105" w:rsidRPr="00FB3105" w:rsidRDefault="00FB3105" w:rsidP="00FB3105">
      <w:pPr>
        <w:bidi/>
        <w:jc w:val="both"/>
        <w:rPr>
          <w:rFonts w:ascii="Arial" w:hAnsi="Arial" w:cs="David"/>
          <w:rtl/>
        </w:rPr>
      </w:pPr>
      <w:r w:rsidRPr="00FB3105">
        <w:rPr>
          <w:rFonts w:ascii="Arial" w:hAnsi="Arial" w:cs="David"/>
          <w:rtl/>
        </w:rPr>
        <w:tab/>
        <w:t>זה תיקון שאנחנו יכולים לקבל אותו – על ראש הממשלה – אתה צודק.</w:t>
      </w:r>
    </w:p>
    <w:p w14:paraId="718E331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אריה זוהר:</w:t>
      </w:r>
    </w:p>
    <w:p w14:paraId="774BDE3C" w14:textId="77777777" w:rsidR="00FB3105" w:rsidRPr="00FB3105" w:rsidRDefault="00FB3105" w:rsidP="00FB3105">
      <w:pPr>
        <w:bidi/>
        <w:jc w:val="both"/>
        <w:rPr>
          <w:rFonts w:ascii="Arial" w:hAnsi="Arial" w:cs="David"/>
          <w:rtl/>
        </w:rPr>
      </w:pPr>
    </w:p>
    <w:p w14:paraId="3499A9FF" w14:textId="77777777" w:rsidR="00FB3105" w:rsidRPr="00FB3105" w:rsidRDefault="00FB3105" w:rsidP="00FB3105">
      <w:pPr>
        <w:bidi/>
        <w:jc w:val="both"/>
        <w:rPr>
          <w:rFonts w:ascii="Arial" w:hAnsi="Arial" w:cs="David"/>
          <w:rtl/>
        </w:rPr>
      </w:pPr>
      <w:r w:rsidRPr="00FB3105">
        <w:rPr>
          <w:rFonts w:ascii="Arial" w:hAnsi="Arial" w:cs="David"/>
          <w:rtl/>
        </w:rPr>
        <w:tab/>
        <w:t>מה שאנחנו מציעים, שאחרי האמירה שאחד השרים שיכולים להשיב זה השר המקשר, לפחות להגדיר שזה בתחום הנושאים שהם בסמכות ראש הממשלה.</w:t>
      </w:r>
    </w:p>
    <w:p w14:paraId="061B5B68"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628E47FF" w14:textId="77777777" w:rsidR="00FB3105" w:rsidRPr="00FB3105" w:rsidRDefault="00FB3105" w:rsidP="00FB3105">
      <w:pPr>
        <w:bidi/>
        <w:jc w:val="both"/>
        <w:rPr>
          <w:rFonts w:ascii="Arial" w:hAnsi="Arial" w:cs="David"/>
          <w:rtl/>
        </w:rPr>
      </w:pPr>
    </w:p>
    <w:p w14:paraId="076CE9B7" w14:textId="77777777" w:rsidR="00FB3105" w:rsidRPr="00FB3105" w:rsidRDefault="00FB3105" w:rsidP="00FB3105">
      <w:pPr>
        <w:bidi/>
        <w:jc w:val="both"/>
        <w:rPr>
          <w:rFonts w:ascii="Arial" w:hAnsi="Arial" w:cs="David"/>
          <w:rtl/>
        </w:rPr>
      </w:pPr>
      <w:r w:rsidRPr="00FB3105">
        <w:rPr>
          <w:rFonts w:ascii="Arial" w:hAnsi="Arial" w:cs="David"/>
          <w:rtl/>
        </w:rPr>
        <w:tab/>
        <w:t xml:space="preserve">בסדר. </w:t>
      </w:r>
    </w:p>
    <w:p w14:paraId="784ED06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אריה זוהר:</w:t>
      </w:r>
    </w:p>
    <w:p w14:paraId="029E88E5" w14:textId="77777777" w:rsidR="00FB3105" w:rsidRPr="00FB3105" w:rsidRDefault="00FB3105" w:rsidP="00FB3105">
      <w:pPr>
        <w:bidi/>
        <w:jc w:val="both"/>
        <w:rPr>
          <w:rFonts w:ascii="Arial" w:hAnsi="Arial" w:cs="David"/>
          <w:rtl/>
        </w:rPr>
      </w:pPr>
    </w:p>
    <w:p w14:paraId="16F65B96" w14:textId="77777777" w:rsidR="00FB3105" w:rsidRPr="00FB3105" w:rsidRDefault="00FB3105" w:rsidP="00FB3105">
      <w:pPr>
        <w:bidi/>
        <w:jc w:val="both"/>
        <w:rPr>
          <w:rFonts w:ascii="Arial" w:hAnsi="Arial" w:cs="David"/>
          <w:rtl/>
        </w:rPr>
      </w:pPr>
      <w:r w:rsidRPr="00FB3105">
        <w:rPr>
          <w:rFonts w:ascii="Arial" w:hAnsi="Arial" w:cs="David"/>
          <w:rtl/>
        </w:rPr>
        <w:tab/>
        <w:t xml:space="preserve">זה מאפשר את הפרקטיקה הקיימת – שתימשך, והאישור של יושב-ראש הכנסת יכול להיות לגבי השר האחר שלא קשור לעניין, ובגדר זה לפעמים גם נופל השר המקשר, אם זה לא בתחומים של ראש הממשלה. </w:t>
      </w:r>
    </w:p>
    <w:p w14:paraId="04244B49" w14:textId="77777777" w:rsidR="00FB3105" w:rsidRPr="00FB3105" w:rsidRDefault="00FB3105" w:rsidP="00FB3105">
      <w:pPr>
        <w:bidi/>
        <w:jc w:val="both"/>
        <w:rPr>
          <w:rFonts w:ascii="Arial" w:hAnsi="Arial" w:cs="David"/>
          <w:rtl/>
        </w:rPr>
      </w:pPr>
    </w:p>
    <w:p w14:paraId="7F68E610" w14:textId="77777777" w:rsidR="00FB3105" w:rsidRPr="00FB3105" w:rsidRDefault="00FB3105" w:rsidP="00FB3105">
      <w:pPr>
        <w:bidi/>
        <w:jc w:val="both"/>
        <w:rPr>
          <w:rFonts w:ascii="Arial" w:hAnsi="Arial" w:cs="David"/>
          <w:rtl/>
        </w:rPr>
      </w:pPr>
      <w:r w:rsidRPr="00FB3105">
        <w:rPr>
          <w:rFonts w:ascii="Arial" w:hAnsi="Arial" w:cs="David"/>
          <w:rtl/>
        </w:rPr>
        <w:tab/>
        <w:t>אני מקבל באופן עקרוני את הצעתו של חבר הכנסת רותם – באמת, אולי לכנסת אין מקום להתערב, אבל אני חושב שקטונתי מלהציע בעניין הזה.</w:t>
      </w:r>
    </w:p>
    <w:p w14:paraId="764EFD0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F4CFFAE" w14:textId="77777777" w:rsidR="00FB3105" w:rsidRPr="00FB3105" w:rsidRDefault="00FB3105" w:rsidP="00FB3105">
      <w:pPr>
        <w:bidi/>
        <w:jc w:val="both"/>
        <w:rPr>
          <w:rFonts w:ascii="Arial" w:hAnsi="Arial" w:cs="David"/>
          <w:rtl/>
        </w:rPr>
      </w:pPr>
    </w:p>
    <w:p w14:paraId="57F99AD7" w14:textId="77777777" w:rsidR="00FB3105" w:rsidRPr="00FB3105" w:rsidRDefault="00FB3105" w:rsidP="00FB3105">
      <w:pPr>
        <w:bidi/>
        <w:jc w:val="both"/>
        <w:rPr>
          <w:rFonts w:ascii="Arial" w:hAnsi="Arial" w:cs="David"/>
          <w:rtl/>
        </w:rPr>
      </w:pPr>
      <w:r w:rsidRPr="00FB3105">
        <w:rPr>
          <w:rFonts w:ascii="Arial" w:hAnsi="Arial" w:cs="David"/>
          <w:rtl/>
        </w:rPr>
        <w:tab/>
        <w:t xml:space="preserve">תודה. אני סבור שהטוב ביותר לכנסת שהשר האחראי – הוא </w:t>
      </w:r>
      <w:proofErr w:type="spellStart"/>
      <w:r w:rsidRPr="00FB3105">
        <w:rPr>
          <w:rFonts w:ascii="Arial" w:hAnsi="Arial" w:cs="David"/>
          <w:rtl/>
        </w:rPr>
        <w:t>יתן</w:t>
      </w:r>
      <w:proofErr w:type="spellEnd"/>
      <w:r w:rsidRPr="00FB3105">
        <w:rPr>
          <w:rFonts w:ascii="Arial" w:hAnsi="Arial" w:cs="David"/>
          <w:rtl/>
        </w:rPr>
        <w:t xml:space="preserve"> דין וחשבון. </w:t>
      </w:r>
    </w:p>
    <w:p w14:paraId="1DB601C6"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אזולאי:</w:t>
      </w:r>
    </w:p>
    <w:p w14:paraId="6A6ED056" w14:textId="77777777" w:rsidR="00FB3105" w:rsidRPr="00FB3105" w:rsidRDefault="00FB3105" w:rsidP="00FB3105">
      <w:pPr>
        <w:bidi/>
        <w:jc w:val="both"/>
        <w:rPr>
          <w:rFonts w:ascii="Arial" w:hAnsi="Arial" w:cs="David"/>
          <w:u w:val="single"/>
          <w:rtl/>
        </w:rPr>
      </w:pPr>
    </w:p>
    <w:p w14:paraId="383B510E" w14:textId="77777777" w:rsidR="00FB3105" w:rsidRPr="00FB3105" w:rsidRDefault="00FB3105" w:rsidP="00FB3105">
      <w:pPr>
        <w:bidi/>
        <w:jc w:val="both"/>
        <w:rPr>
          <w:rFonts w:ascii="Arial" w:hAnsi="Arial" w:cs="David"/>
          <w:rtl/>
        </w:rPr>
      </w:pPr>
      <w:r w:rsidRPr="00FB3105">
        <w:rPr>
          <w:rFonts w:ascii="Arial" w:hAnsi="Arial" w:cs="David"/>
          <w:rtl/>
        </w:rPr>
        <w:tab/>
        <w:t xml:space="preserve"> או סגנו. </w:t>
      </w:r>
    </w:p>
    <w:p w14:paraId="56A1497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48B7F92" w14:textId="77777777" w:rsidR="00FB3105" w:rsidRPr="00FB3105" w:rsidRDefault="00FB3105" w:rsidP="00FB3105">
      <w:pPr>
        <w:bidi/>
        <w:jc w:val="both"/>
        <w:rPr>
          <w:rFonts w:ascii="Arial" w:hAnsi="Arial" w:cs="David"/>
          <w:rtl/>
        </w:rPr>
      </w:pPr>
    </w:p>
    <w:p w14:paraId="76A9BFC1" w14:textId="77777777" w:rsidR="00FB3105" w:rsidRPr="00FB3105" w:rsidRDefault="00FB3105" w:rsidP="00FB3105">
      <w:pPr>
        <w:bidi/>
        <w:jc w:val="both"/>
        <w:rPr>
          <w:rFonts w:ascii="Arial" w:hAnsi="Arial" w:cs="David"/>
          <w:rtl/>
        </w:rPr>
      </w:pPr>
      <w:r w:rsidRPr="00FB3105">
        <w:rPr>
          <w:rFonts w:ascii="Arial" w:hAnsi="Arial" w:cs="David"/>
          <w:rtl/>
        </w:rPr>
        <w:tab/>
        <w:t xml:space="preserve">או סגנו – שזה קצת פחות, אבל גם, בלי לפגוע בכבודו. אני חושב שאנחנו צריכים לדאוג תמיד לאיזושהי רשת ביטחון. כפי שאומר מר זוהר לגבי ראש הממשלה, אני חושב שצריך לדאוג לרשת ביטחון, שאם אין לי את זה ואת זה, אז שהשר המקשר יאמר את דברו. </w:t>
      </w:r>
    </w:p>
    <w:p w14:paraId="692E466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2F4F977D" w14:textId="77777777" w:rsidR="00FB3105" w:rsidRPr="00FB3105" w:rsidRDefault="00FB3105" w:rsidP="00FB3105">
      <w:pPr>
        <w:bidi/>
        <w:jc w:val="both"/>
        <w:rPr>
          <w:rFonts w:ascii="Arial" w:hAnsi="Arial" w:cs="David"/>
          <w:rtl/>
        </w:rPr>
      </w:pPr>
    </w:p>
    <w:p w14:paraId="1B73677C" w14:textId="77777777" w:rsidR="00FB3105" w:rsidRPr="00FB3105" w:rsidRDefault="00FB3105" w:rsidP="00FB3105">
      <w:pPr>
        <w:bidi/>
        <w:jc w:val="both"/>
        <w:rPr>
          <w:rFonts w:ascii="Arial" w:hAnsi="Arial" w:cs="David"/>
          <w:rtl/>
        </w:rPr>
      </w:pPr>
      <w:r w:rsidRPr="00FB3105">
        <w:rPr>
          <w:rFonts w:ascii="Arial" w:hAnsi="Arial" w:cs="David"/>
          <w:rtl/>
        </w:rPr>
        <w:tab/>
        <w:t>- - -</w:t>
      </w:r>
    </w:p>
    <w:p w14:paraId="3555C80E" w14:textId="77777777" w:rsidR="00FB3105" w:rsidRPr="00FB3105" w:rsidRDefault="00FB3105" w:rsidP="00FB3105">
      <w:pPr>
        <w:bidi/>
        <w:ind w:firstLine="567"/>
        <w:jc w:val="both"/>
        <w:rPr>
          <w:rFonts w:ascii="Arial" w:hAnsi="Arial" w:cs="David"/>
          <w:rtl/>
        </w:rPr>
      </w:pPr>
      <w:r w:rsidRPr="00FB3105">
        <w:rPr>
          <w:rFonts w:ascii="Arial" w:hAnsi="Arial" w:cs="David"/>
          <w:rtl/>
        </w:rPr>
        <w:tab/>
      </w:r>
      <w:r w:rsidRPr="00FB3105">
        <w:rPr>
          <w:rFonts w:ascii="Arial" w:hAnsi="Arial" w:cs="David"/>
          <w:rtl/>
        </w:rPr>
        <w:br/>
      </w:r>
      <w:r w:rsidRPr="00FB3105">
        <w:rPr>
          <w:rFonts w:ascii="Arial" w:hAnsi="Arial" w:cs="David"/>
          <w:u w:val="single"/>
          <w:rtl/>
        </w:rPr>
        <w:t>היו"ר דוד טל:</w:t>
      </w:r>
    </w:p>
    <w:p w14:paraId="36E889EB" w14:textId="77777777" w:rsidR="00FB3105" w:rsidRPr="00FB3105" w:rsidRDefault="00FB3105" w:rsidP="00FB3105">
      <w:pPr>
        <w:bidi/>
        <w:jc w:val="both"/>
        <w:rPr>
          <w:rFonts w:ascii="Arial" w:hAnsi="Arial" w:cs="David"/>
          <w:rtl/>
        </w:rPr>
      </w:pPr>
    </w:p>
    <w:p w14:paraId="11FFC521"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זוכר מה הוא אמר. עמדתי להתחיל את מה שהוא אמר: להגדיל את הרשת ולצמצם את החוליות. </w:t>
      </w:r>
    </w:p>
    <w:p w14:paraId="1C3A44C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26D4C35" w14:textId="77777777" w:rsidR="00FB3105" w:rsidRPr="00FB3105" w:rsidRDefault="00FB3105" w:rsidP="00FB3105">
      <w:pPr>
        <w:bidi/>
        <w:jc w:val="both"/>
        <w:rPr>
          <w:rFonts w:ascii="Arial" w:hAnsi="Arial" w:cs="David"/>
          <w:rtl/>
        </w:rPr>
      </w:pPr>
    </w:p>
    <w:p w14:paraId="36112C6D" w14:textId="77777777" w:rsidR="00FB3105" w:rsidRPr="00FB3105" w:rsidRDefault="00FB3105" w:rsidP="00FB3105">
      <w:pPr>
        <w:bidi/>
        <w:jc w:val="both"/>
        <w:rPr>
          <w:rFonts w:ascii="Arial" w:hAnsi="Arial" w:cs="David"/>
          <w:rtl/>
        </w:rPr>
      </w:pPr>
      <w:r w:rsidRPr="00FB3105">
        <w:rPr>
          <w:rFonts w:ascii="Arial" w:hAnsi="Arial" w:cs="David"/>
          <w:rtl/>
        </w:rPr>
        <w:tab/>
        <w:t>אז הרשת הופכת להיות הבסיס.</w:t>
      </w:r>
    </w:p>
    <w:p w14:paraId="4BE21AA8" w14:textId="77777777" w:rsidR="00FB3105" w:rsidRPr="00FB3105" w:rsidRDefault="00FB3105" w:rsidP="00FB3105">
      <w:pPr>
        <w:bidi/>
        <w:ind w:firstLine="567"/>
        <w:jc w:val="both"/>
        <w:rPr>
          <w:rFonts w:ascii="Arial" w:hAnsi="Arial" w:cs="David"/>
          <w:rtl/>
        </w:rPr>
      </w:pPr>
      <w:r w:rsidRPr="00FB3105">
        <w:rPr>
          <w:rFonts w:ascii="Arial" w:hAnsi="Arial" w:cs="David"/>
          <w:rtl/>
        </w:rPr>
        <w:br/>
      </w:r>
    </w:p>
    <w:p w14:paraId="3C256D55" w14:textId="77777777" w:rsidR="00FB3105" w:rsidRPr="00FB3105" w:rsidRDefault="00FB3105" w:rsidP="00FB3105">
      <w:pPr>
        <w:bidi/>
        <w:jc w:val="both"/>
        <w:rPr>
          <w:rFonts w:ascii="Arial" w:hAnsi="Arial" w:cs="David"/>
          <w:rtl/>
        </w:rPr>
      </w:pPr>
      <w:r w:rsidRPr="00FB3105">
        <w:rPr>
          <w:rFonts w:ascii="Arial" w:hAnsi="Arial" w:cs="David"/>
          <w:u w:val="single"/>
          <w:rtl/>
        </w:rPr>
        <w:t>היו"ר דוד טל:</w:t>
      </w:r>
    </w:p>
    <w:p w14:paraId="02E0289B" w14:textId="77777777" w:rsidR="00FB3105" w:rsidRPr="00FB3105" w:rsidRDefault="00FB3105" w:rsidP="00FB3105">
      <w:pPr>
        <w:bidi/>
        <w:jc w:val="both"/>
        <w:rPr>
          <w:rFonts w:ascii="Arial" w:hAnsi="Arial" w:cs="David"/>
          <w:rtl/>
        </w:rPr>
      </w:pPr>
    </w:p>
    <w:p w14:paraId="6C8263CD" w14:textId="77777777" w:rsidR="00FB3105" w:rsidRPr="00FB3105" w:rsidRDefault="00FB3105" w:rsidP="00FB3105">
      <w:pPr>
        <w:bidi/>
        <w:jc w:val="both"/>
        <w:rPr>
          <w:rFonts w:ascii="Arial" w:hAnsi="Arial" w:cs="David"/>
          <w:rtl/>
        </w:rPr>
      </w:pPr>
      <w:r w:rsidRPr="00FB3105">
        <w:rPr>
          <w:rFonts w:ascii="Arial" w:hAnsi="Arial" w:cs="David"/>
          <w:rtl/>
        </w:rPr>
        <w:tab/>
        <w:t xml:space="preserve">לא בהכרח. </w:t>
      </w:r>
    </w:p>
    <w:p w14:paraId="613B90B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52C3E02" w14:textId="77777777" w:rsidR="00FB3105" w:rsidRPr="00FB3105" w:rsidRDefault="00FB3105" w:rsidP="00FB3105">
      <w:pPr>
        <w:bidi/>
        <w:jc w:val="both"/>
        <w:rPr>
          <w:rFonts w:ascii="Arial" w:hAnsi="Arial" w:cs="David"/>
          <w:rtl/>
        </w:rPr>
      </w:pPr>
    </w:p>
    <w:p w14:paraId="4D53B807" w14:textId="77777777" w:rsidR="00FB3105" w:rsidRPr="00FB3105" w:rsidRDefault="00FB3105" w:rsidP="00FB3105">
      <w:pPr>
        <w:bidi/>
        <w:jc w:val="both"/>
        <w:rPr>
          <w:rFonts w:ascii="Arial" w:hAnsi="Arial" w:cs="David"/>
          <w:rtl/>
        </w:rPr>
      </w:pPr>
      <w:r w:rsidRPr="00FB3105">
        <w:rPr>
          <w:rFonts w:ascii="Arial" w:hAnsi="Arial" w:cs="David"/>
          <w:rtl/>
        </w:rPr>
        <w:tab/>
        <w:t xml:space="preserve">זה מה שקורה היום. </w:t>
      </w:r>
    </w:p>
    <w:p w14:paraId="1FC7D490"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503260FE" w14:textId="77777777" w:rsidR="00FB3105" w:rsidRPr="00FB3105" w:rsidRDefault="00FB3105" w:rsidP="00FB3105">
      <w:pPr>
        <w:pStyle w:val="Heading5"/>
        <w:rPr>
          <w:rFonts w:ascii="Arial" w:hAnsi="Arial"/>
          <w:rtl/>
        </w:rPr>
      </w:pPr>
    </w:p>
    <w:p w14:paraId="37BFD175" w14:textId="77777777" w:rsidR="00FB3105" w:rsidRPr="00FB3105" w:rsidRDefault="00FB3105" w:rsidP="00FB3105">
      <w:pPr>
        <w:bidi/>
        <w:jc w:val="both"/>
        <w:rPr>
          <w:rFonts w:ascii="Arial" w:hAnsi="Arial" w:cs="David"/>
          <w:rtl/>
        </w:rPr>
      </w:pPr>
      <w:r w:rsidRPr="00FB3105">
        <w:rPr>
          <w:rFonts w:ascii="Arial" w:hAnsi="Arial" w:cs="David"/>
          <w:rtl/>
        </w:rPr>
        <w:tab/>
        <w:t xml:space="preserve"> קודם כול, אכן זאת בעיה, ולפעמים אפילו ראיתי מחזה אבסורד שבו שר קורא את תשובת רעהו, ובסיפה אומר שהוא מתנגד לתשובה הזאת. כבר ראיתי את זה – לא פעם אחת. </w:t>
      </w:r>
    </w:p>
    <w:p w14:paraId="54D33F8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7392FEE" w14:textId="77777777" w:rsidR="00FB3105" w:rsidRPr="00FB3105" w:rsidRDefault="00FB3105" w:rsidP="00FB3105">
      <w:pPr>
        <w:bidi/>
        <w:jc w:val="both"/>
        <w:rPr>
          <w:rFonts w:ascii="Arial" w:hAnsi="Arial" w:cs="David"/>
          <w:rtl/>
        </w:rPr>
      </w:pPr>
    </w:p>
    <w:p w14:paraId="77F08A09" w14:textId="77777777" w:rsidR="00FB3105" w:rsidRPr="00FB3105" w:rsidRDefault="00FB3105" w:rsidP="00FB3105">
      <w:pPr>
        <w:bidi/>
        <w:jc w:val="both"/>
        <w:rPr>
          <w:rFonts w:ascii="Arial" w:hAnsi="Arial" w:cs="David"/>
          <w:rtl/>
        </w:rPr>
      </w:pPr>
      <w:r w:rsidRPr="00FB3105">
        <w:rPr>
          <w:rFonts w:ascii="Arial" w:hAnsi="Arial" w:cs="David"/>
          <w:rtl/>
        </w:rPr>
        <w:tab/>
        <w:t>ראית שר שקורא את התשובה של המשרד שלו, ואומר שהוא לא מסכים לזה? אני ראיתי גם את זה.</w:t>
      </w:r>
    </w:p>
    <w:p w14:paraId="61EC6D89"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4632FAC2" w14:textId="77777777" w:rsidR="00FB3105" w:rsidRPr="00FB3105" w:rsidRDefault="00FB3105" w:rsidP="00FB3105">
      <w:pPr>
        <w:pStyle w:val="Heading5"/>
        <w:rPr>
          <w:rFonts w:ascii="Arial" w:hAnsi="Arial"/>
          <w:rtl/>
        </w:rPr>
      </w:pPr>
    </w:p>
    <w:p w14:paraId="2CCAC416" w14:textId="77777777" w:rsidR="00FB3105" w:rsidRPr="00FB3105" w:rsidRDefault="00FB3105" w:rsidP="00FB3105">
      <w:pPr>
        <w:bidi/>
        <w:jc w:val="both"/>
        <w:rPr>
          <w:rFonts w:ascii="Arial" w:hAnsi="Arial" w:cs="David"/>
          <w:rtl/>
        </w:rPr>
      </w:pPr>
      <w:r w:rsidRPr="00FB3105">
        <w:rPr>
          <w:rFonts w:ascii="Arial" w:hAnsi="Arial" w:cs="David"/>
          <w:rtl/>
        </w:rPr>
        <w:tab/>
        <w:t xml:space="preserve">זה באמת מביא את הדברים לידי אבסורד, וההצעה הזאת היא טובה, לכן – היא מנסה באמת למזער את ממדי התופעה. </w:t>
      </w:r>
    </w:p>
    <w:p w14:paraId="79D15123" w14:textId="77777777" w:rsidR="00FB3105" w:rsidRPr="00FB3105" w:rsidRDefault="00FB3105" w:rsidP="00FB3105">
      <w:pPr>
        <w:bidi/>
        <w:jc w:val="both"/>
        <w:rPr>
          <w:rFonts w:ascii="Arial" w:hAnsi="Arial" w:cs="David"/>
          <w:rtl/>
        </w:rPr>
      </w:pPr>
    </w:p>
    <w:p w14:paraId="6E22A10D" w14:textId="77777777" w:rsidR="00FB3105" w:rsidRPr="00FB3105" w:rsidRDefault="00FB3105" w:rsidP="00FB3105">
      <w:pPr>
        <w:bidi/>
        <w:jc w:val="both"/>
        <w:rPr>
          <w:rFonts w:ascii="Arial" w:hAnsi="Arial" w:cs="David"/>
          <w:rtl/>
        </w:rPr>
      </w:pPr>
      <w:r w:rsidRPr="00FB3105">
        <w:rPr>
          <w:rFonts w:ascii="Arial" w:hAnsi="Arial" w:cs="David"/>
          <w:rtl/>
        </w:rPr>
        <w:tab/>
        <w:t>ואכן, יש פעמים נדירות שבהן אני מניחה שאם יש התפרעויות בצפון, והשר לביטחון פנים חייב להיום שם ולטפל אישית בעניין – הוא לא יכול לבוא ולדבר בשם עצמו, והוא חייב לשלוח נציג.</w:t>
      </w:r>
    </w:p>
    <w:p w14:paraId="41895AF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D72CD0E" w14:textId="77777777" w:rsidR="00FB3105" w:rsidRPr="00FB3105" w:rsidRDefault="00FB3105" w:rsidP="00FB3105">
      <w:pPr>
        <w:bidi/>
        <w:jc w:val="both"/>
        <w:rPr>
          <w:rFonts w:ascii="Arial" w:hAnsi="Arial" w:cs="David"/>
          <w:rtl/>
        </w:rPr>
      </w:pPr>
    </w:p>
    <w:p w14:paraId="48317571" w14:textId="77777777" w:rsidR="00FB3105" w:rsidRPr="00FB3105" w:rsidRDefault="00FB3105" w:rsidP="00FB3105">
      <w:pPr>
        <w:bidi/>
        <w:jc w:val="both"/>
        <w:rPr>
          <w:rFonts w:ascii="Arial" w:hAnsi="Arial" w:cs="David"/>
          <w:rtl/>
        </w:rPr>
      </w:pPr>
      <w:r w:rsidRPr="00FB3105">
        <w:rPr>
          <w:rFonts w:ascii="Arial" w:hAnsi="Arial" w:cs="David"/>
          <w:rtl/>
        </w:rPr>
        <w:tab/>
        <w:t xml:space="preserve">בדרך כלל הוא נותן לסגן שר. אגב, פעם היה נהוג שסגני שרים – הם היו עושים את העבודה הזאת. </w:t>
      </w:r>
    </w:p>
    <w:p w14:paraId="2C734459"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5D11CB12" w14:textId="77777777" w:rsidR="00FB3105" w:rsidRPr="00FB3105" w:rsidRDefault="00FB3105" w:rsidP="00FB3105">
      <w:pPr>
        <w:pStyle w:val="Heading5"/>
        <w:rPr>
          <w:rFonts w:ascii="Arial" w:hAnsi="Arial"/>
          <w:rtl/>
        </w:rPr>
      </w:pPr>
    </w:p>
    <w:p w14:paraId="0EA848FC" w14:textId="77777777" w:rsidR="00FB3105" w:rsidRPr="00FB3105" w:rsidRDefault="00FB3105" w:rsidP="00FB3105">
      <w:pPr>
        <w:bidi/>
        <w:jc w:val="both"/>
        <w:rPr>
          <w:rFonts w:ascii="Arial" w:hAnsi="Arial" w:cs="David"/>
          <w:rtl/>
        </w:rPr>
      </w:pPr>
      <w:r w:rsidRPr="00FB3105">
        <w:rPr>
          <w:rFonts w:ascii="Arial" w:hAnsi="Arial" w:cs="David"/>
          <w:rtl/>
        </w:rPr>
        <w:tab/>
        <w:t xml:space="preserve"> אבל עיקר הבעיה נובע מכך שאין היום סגני שרים. לכן, אני כן חושבת שצריך בכל זאת לתת את הכלי הסביר הזה של לאפשר לו להתחלף במקרים נדירים ובאישור יושבת-ראש הכנסת, אבל הייתי עושה שני דברים. או כותבת במקרים יוצאי דופן, או במקרים נדירים – שזה לא ייהפך לרוטינה שפשוט מבקשים אישור מיושבת-ראש הכנסת והיא מאשרת; או לחילופין – לאפשר מספר מצומצם של מקרים כאלה של החלפה במהלך כנס או במהלך מושב.</w:t>
      </w:r>
    </w:p>
    <w:p w14:paraId="69049E0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71301C88" w14:textId="77777777" w:rsidR="00FB3105" w:rsidRPr="00FB3105" w:rsidRDefault="00FB3105" w:rsidP="00FB3105">
      <w:pPr>
        <w:bidi/>
        <w:jc w:val="both"/>
        <w:rPr>
          <w:rFonts w:ascii="Arial" w:hAnsi="Arial" w:cs="David"/>
          <w:u w:val="single"/>
          <w:rtl/>
        </w:rPr>
      </w:pPr>
    </w:p>
    <w:p w14:paraId="5DC37601"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חושב שהדברים של המשנה למזכיר הממשלה קירבו אותנו לפתרון. בסך הכול, המגמה של הסעיף הזה היא מגמה חיובית. אני חושב שאנחנו צריכים לקבוע שלושה פרמטרים: 1. סעיף נפרד שרק שר או סגן ישיבו בעניינו משרדו; 2. כפי שהציע המשנה למזכיר הממשלה – שהשר או השרה המקשרת יוכלו להשיב בשם ראש הממשלה; 3. אני חשבתי שאפשר לוותר על זה, אבל אם הממשלה חושבת שזה חיוני – כי יש פה איזון; חבר הכנסת רותם צודק בעיקרון, שהכנסת לא צריכה להתערב לממשלה, אבל זה כשיש נורמה שכל שר עונה בענייני משרדו – אני מוכן שלא יהיה סעיף.</w:t>
      </w:r>
    </w:p>
    <w:p w14:paraId="2E92F415" w14:textId="77777777" w:rsidR="00FB3105" w:rsidRPr="00FB3105" w:rsidRDefault="00FB3105" w:rsidP="00FB3105">
      <w:pPr>
        <w:bidi/>
        <w:jc w:val="both"/>
        <w:rPr>
          <w:rFonts w:ascii="Arial" w:hAnsi="Arial" w:cs="David"/>
          <w:rtl/>
        </w:rPr>
      </w:pPr>
    </w:p>
    <w:p w14:paraId="56AA9CCC" w14:textId="77777777" w:rsidR="00FB3105" w:rsidRPr="00FB3105" w:rsidRDefault="00FB3105" w:rsidP="00FB3105">
      <w:pPr>
        <w:bidi/>
        <w:jc w:val="both"/>
        <w:rPr>
          <w:rFonts w:ascii="Arial" w:hAnsi="Arial" w:cs="David"/>
          <w:rtl/>
        </w:rPr>
      </w:pPr>
      <w:r w:rsidRPr="00FB3105">
        <w:rPr>
          <w:rFonts w:ascii="Arial" w:hAnsi="Arial" w:cs="David"/>
          <w:rtl/>
        </w:rPr>
        <w:tab/>
        <w:t xml:space="preserve">אבל, אם אתה אומר: אני רוצה בכל זאת את האפשרות באותם מקרים נדירים שבהם השר לא יכול להגיע – שיענה במקומו שר אחר – אז מתחייב כן לתת את סמכות האישור, על יסוד מה שנאמר, להשתמש בתיבה "טעמים מיוחדים", ופה לתת את אישור יושבת-ראש הכנסת, ואז אנחנו מקבלים איזשהו מבנה לוגי. </w:t>
      </w:r>
    </w:p>
    <w:p w14:paraId="6A4E2FC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48BADD3" w14:textId="77777777" w:rsidR="00FB3105" w:rsidRPr="00FB3105" w:rsidRDefault="00FB3105" w:rsidP="00FB3105">
      <w:pPr>
        <w:bidi/>
        <w:jc w:val="both"/>
        <w:rPr>
          <w:rFonts w:ascii="Arial" w:hAnsi="Arial" w:cs="David"/>
          <w:rtl/>
        </w:rPr>
      </w:pPr>
    </w:p>
    <w:p w14:paraId="0D984AE7" w14:textId="77777777" w:rsidR="00FB3105" w:rsidRPr="00FB3105" w:rsidRDefault="00FB3105" w:rsidP="00FB3105">
      <w:pPr>
        <w:bidi/>
        <w:jc w:val="both"/>
        <w:rPr>
          <w:rFonts w:ascii="Arial" w:hAnsi="Arial" w:cs="David"/>
          <w:rtl/>
        </w:rPr>
      </w:pPr>
      <w:r w:rsidRPr="00FB3105">
        <w:rPr>
          <w:rFonts w:ascii="Arial" w:hAnsi="Arial" w:cs="David"/>
          <w:rtl/>
        </w:rPr>
        <w:tab/>
        <w:t xml:space="preserve">אבל אם אני ממשיך את הרעיון שלך - - </w:t>
      </w:r>
    </w:p>
    <w:p w14:paraId="267E2BD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5164286D" w14:textId="77777777" w:rsidR="00FB3105" w:rsidRPr="00FB3105" w:rsidRDefault="00FB3105" w:rsidP="00FB3105">
      <w:pPr>
        <w:bidi/>
        <w:jc w:val="both"/>
        <w:rPr>
          <w:rFonts w:ascii="Arial" w:hAnsi="Arial" w:cs="David"/>
          <w:u w:val="single"/>
          <w:rtl/>
        </w:rPr>
      </w:pPr>
    </w:p>
    <w:p w14:paraId="0A6FB139" w14:textId="77777777" w:rsidR="00FB3105" w:rsidRPr="00FB3105" w:rsidRDefault="00FB3105" w:rsidP="00FB3105">
      <w:pPr>
        <w:bidi/>
        <w:jc w:val="both"/>
        <w:rPr>
          <w:rFonts w:ascii="Arial" w:hAnsi="Arial" w:cs="David"/>
          <w:rtl/>
        </w:rPr>
      </w:pPr>
      <w:r w:rsidRPr="00FB3105">
        <w:rPr>
          <w:rFonts w:ascii="Arial" w:hAnsi="Arial" w:cs="David"/>
          <w:rtl/>
        </w:rPr>
        <w:tab/>
        <w:t>זה אומר ששינינו את הסעיף הזה בצורה עוד יותר - - -</w:t>
      </w:r>
    </w:p>
    <w:p w14:paraId="79EE8017"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DB4EEE3" w14:textId="77777777" w:rsidR="00FB3105" w:rsidRPr="00FB3105" w:rsidRDefault="00FB3105" w:rsidP="00FB3105">
      <w:pPr>
        <w:bidi/>
        <w:jc w:val="both"/>
        <w:rPr>
          <w:rFonts w:ascii="Arial" w:hAnsi="Arial" w:cs="David"/>
          <w:rtl/>
        </w:rPr>
      </w:pPr>
    </w:p>
    <w:p w14:paraId="313D501C" w14:textId="77777777" w:rsidR="00FB3105" w:rsidRPr="00FB3105" w:rsidRDefault="00FB3105" w:rsidP="00FB3105">
      <w:pPr>
        <w:bidi/>
        <w:jc w:val="both"/>
        <w:rPr>
          <w:rFonts w:ascii="Arial" w:hAnsi="Arial" w:cs="David"/>
          <w:rtl/>
        </w:rPr>
      </w:pPr>
      <w:r w:rsidRPr="00FB3105">
        <w:rPr>
          <w:rFonts w:ascii="Arial" w:hAnsi="Arial" w:cs="David"/>
          <w:rtl/>
        </w:rPr>
        <w:tab/>
        <w:t xml:space="preserve">- - ואתה רוצה לראות מה יותר טוב, אני שואל אותך: מה עדיף לכנסת – שהשר להגנת הסביבה </w:t>
      </w:r>
      <w:proofErr w:type="spellStart"/>
      <w:r w:rsidRPr="00FB3105">
        <w:rPr>
          <w:rFonts w:ascii="Arial" w:hAnsi="Arial" w:cs="David"/>
          <w:rtl/>
        </w:rPr>
        <w:t>יתן</w:t>
      </w:r>
      <w:proofErr w:type="spellEnd"/>
      <w:r w:rsidRPr="00FB3105">
        <w:rPr>
          <w:rFonts w:ascii="Arial" w:hAnsi="Arial" w:cs="David"/>
          <w:rtl/>
        </w:rPr>
        <w:t xml:space="preserve"> את התשובה, או השר המקשר, שהוא בעצם חובש את ספסלי הממשלה כמעט כל יום?</w:t>
      </w:r>
    </w:p>
    <w:p w14:paraId="18370D41"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13042A3E" w14:textId="77777777" w:rsidR="00FB3105" w:rsidRPr="00FB3105" w:rsidRDefault="00FB3105" w:rsidP="00FB3105">
      <w:pPr>
        <w:bidi/>
        <w:jc w:val="both"/>
        <w:rPr>
          <w:rFonts w:ascii="Arial" w:hAnsi="Arial" w:cs="David"/>
          <w:u w:val="single"/>
          <w:rtl/>
        </w:rPr>
      </w:pPr>
    </w:p>
    <w:p w14:paraId="21D545C5" w14:textId="77777777" w:rsidR="00FB3105" w:rsidRPr="00FB3105" w:rsidRDefault="00FB3105" w:rsidP="00FB3105">
      <w:pPr>
        <w:bidi/>
        <w:jc w:val="both"/>
        <w:rPr>
          <w:rFonts w:ascii="Arial" w:hAnsi="Arial" w:cs="David"/>
          <w:rtl/>
        </w:rPr>
      </w:pPr>
      <w:r w:rsidRPr="00FB3105">
        <w:rPr>
          <w:rFonts w:ascii="Arial" w:hAnsi="Arial" w:cs="David"/>
          <w:rtl/>
        </w:rPr>
        <w:tab/>
        <w:t xml:space="preserve"> עדיף שהשר להגנת הסביבה </w:t>
      </w:r>
      <w:proofErr w:type="spellStart"/>
      <w:r w:rsidRPr="00FB3105">
        <w:rPr>
          <w:rFonts w:ascii="Arial" w:hAnsi="Arial" w:cs="David"/>
          <w:rtl/>
        </w:rPr>
        <w:t>יתן</w:t>
      </w:r>
      <w:proofErr w:type="spellEnd"/>
      <w:r w:rsidRPr="00FB3105">
        <w:rPr>
          <w:rFonts w:ascii="Arial" w:hAnsi="Arial" w:cs="David"/>
          <w:rtl/>
        </w:rPr>
        <w:t xml:space="preserve"> את התשובה.</w:t>
      </w:r>
    </w:p>
    <w:p w14:paraId="0DE267B8"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1B1A675" w14:textId="77777777" w:rsidR="00FB3105" w:rsidRPr="00FB3105" w:rsidRDefault="00FB3105" w:rsidP="00FB3105">
      <w:pPr>
        <w:bidi/>
        <w:jc w:val="both"/>
        <w:rPr>
          <w:rFonts w:ascii="Arial" w:hAnsi="Arial" w:cs="David"/>
          <w:rtl/>
        </w:rPr>
      </w:pPr>
    </w:p>
    <w:p w14:paraId="574B9B36" w14:textId="77777777" w:rsidR="00FB3105" w:rsidRPr="00FB3105" w:rsidRDefault="00FB3105" w:rsidP="00FB3105">
      <w:pPr>
        <w:bidi/>
        <w:jc w:val="both"/>
        <w:rPr>
          <w:rFonts w:ascii="Arial" w:hAnsi="Arial" w:cs="David"/>
          <w:rtl/>
        </w:rPr>
      </w:pPr>
      <w:r w:rsidRPr="00FB3105">
        <w:rPr>
          <w:rFonts w:ascii="Arial" w:hAnsi="Arial" w:cs="David"/>
          <w:rtl/>
        </w:rPr>
        <w:tab/>
        <w:t xml:space="preserve">בענייני הסביבה, כמובן. </w:t>
      </w:r>
    </w:p>
    <w:p w14:paraId="0A8E561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118A54CE" w14:textId="77777777" w:rsidR="00FB3105" w:rsidRPr="00FB3105" w:rsidRDefault="00FB3105" w:rsidP="00FB3105">
      <w:pPr>
        <w:pStyle w:val="Heading5"/>
        <w:rPr>
          <w:rFonts w:ascii="Arial" w:hAnsi="Arial"/>
          <w:rtl/>
        </w:rPr>
      </w:pPr>
    </w:p>
    <w:p w14:paraId="02E41425" w14:textId="77777777" w:rsidR="00FB3105" w:rsidRPr="00FB3105" w:rsidRDefault="00FB3105" w:rsidP="00FB3105">
      <w:pPr>
        <w:bidi/>
        <w:jc w:val="both"/>
        <w:rPr>
          <w:rFonts w:ascii="Arial" w:hAnsi="Arial" w:cs="David"/>
          <w:rtl/>
        </w:rPr>
      </w:pPr>
      <w:r w:rsidRPr="00FB3105">
        <w:rPr>
          <w:rFonts w:ascii="Arial" w:hAnsi="Arial" w:cs="David"/>
          <w:rtl/>
        </w:rPr>
        <w:tab/>
        <w:t xml:space="preserve"> זאת הכוונה.</w:t>
      </w:r>
    </w:p>
    <w:p w14:paraId="02E5707D"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71922DC" w14:textId="77777777" w:rsidR="00FB3105" w:rsidRPr="00FB3105" w:rsidRDefault="00FB3105" w:rsidP="00FB3105">
      <w:pPr>
        <w:bidi/>
        <w:jc w:val="both"/>
        <w:rPr>
          <w:rFonts w:ascii="Arial" w:hAnsi="Arial" w:cs="David"/>
          <w:rtl/>
        </w:rPr>
      </w:pPr>
    </w:p>
    <w:p w14:paraId="5A5B2C48" w14:textId="77777777" w:rsidR="00FB3105" w:rsidRPr="00FB3105" w:rsidRDefault="00FB3105" w:rsidP="00FB3105">
      <w:pPr>
        <w:bidi/>
        <w:jc w:val="both"/>
        <w:rPr>
          <w:rFonts w:ascii="Arial" w:hAnsi="Arial" w:cs="David"/>
          <w:rtl/>
        </w:rPr>
      </w:pPr>
      <w:r w:rsidRPr="00FB3105">
        <w:rPr>
          <w:rFonts w:ascii="Arial" w:hAnsi="Arial" w:cs="David"/>
          <w:rtl/>
        </w:rPr>
        <w:tab/>
        <w:t>לא. לא בענייני הסביבה.</w:t>
      </w:r>
    </w:p>
    <w:p w14:paraId="76BE9A99"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093DD4A0" w14:textId="77777777" w:rsidR="00FB3105" w:rsidRPr="00FB3105" w:rsidRDefault="00FB3105" w:rsidP="00FB3105">
      <w:pPr>
        <w:bidi/>
        <w:jc w:val="both"/>
        <w:rPr>
          <w:rFonts w:ascii="Arial" w:hAnsi="Arial" w:cs="David"/>
          <w:u w:val="single"/>
          <w:rtl/>
        </w:rPr>
      </w:pPr>
    </w:p>
    <w:p w14:paraId="2412A71D" w14:textId="77777777" w:rsidR="00FB3105" w:rsidRPr="00FB3105" w:rsidRDefault="00FB3105" w:rsidP="00FB3105">
      <w:pPr>
        <w:bidi/>
        <w:jc w:val="both"/>
        <w:rPr>
          <w:rFonts w:ascii="Arial" w:hAnsi="Arial" w:cs="David"/>
          <w:rtl/>
        </w:rPr>
      </w:pPr>
      <w:r w:rsidRPr="00FB3105">
        <w:rPr>
          <w:rFonts w:ascii="Arial" w:hAnsi="Arial" w:cs="David"/>
          <w:rtl/>
        </w:rPr>
        <w:tab/>
        <w:t xml:space="preserve"> אם אני אומר עולם אידיאלי, אני אומר: כל שר או סגן שר בענייני משרדו; שרה מקשרת יכולה בשם ראש הממשלה. אם רוצים להשאיר פילטר - - -</w:t>
      </w:r>
    </w:p>
    <w:p w14:paraId="7AA1C4B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B04C819" w14:textId="77777777" w:rsidR="00FB3105" w:rsidRPr="00FB3105" w:rsidRDefault="00FB3105" w:rsidP="00FB3105">
      <w:pPr>
        <w:bidi/>
        <w:jc w:val="both"/>
        <w:rPr>
          <w:rFonts w:ascii="Arial" w:hAnsi="Arial" w:cs="David"/>
          <w:rtl/>
        </w:rPr>
      </w:pPr>
    </w:p>
    <w:p w14:paraId="717D274B" w14:textId="77777777" w:rsidR="00FB3105" w:rsidRPr="00FB3105" w:rsidRDefault="00FB3105" w:rsidP="00FB3105">
      <w:pPr>
        <w:bidi/>
        <w:jc w:val="both"/>
        <w:rPr>
          <w:rFonts w:ascii="Arial" w:hAnsi="Arial" w:cs="David"/>
          <w:rtl/>
        </w:rPr>
      </w:pPr>
      <w:r w:rsidRPr="00FB3105">
        <w:rPr>
          <w:rFonts w:ascii="Arial" w:hAnsi="Arial" w:cs="David"/>
          <w:rtl/>
        </w:rPr>
        <w:tab/>
        <w:t>אם היא יכולה בשם ראש הממשלה, למה היא לא יכולה בשם השר?</w:t>
      </w:r>
    </w:p>
    <w:p w14:paraId="69595BA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241D4B91" w14:textId="77777777" w:rsidR="00FB3105" w:rsidRPr="00FB3105" w:rsidRDefault="00FB3105" w:rsidP="00FB3105">
      <w:pPr>
        <w:bidi/>
        <w:jc w:val="both"/>
        <w:rPr>
          <w:rFonts w:ascii="Arial" w:hAnsi="Arial" w:cs="David"/>
          <w:rtl/>
        </w:rPr>
      </w:pPr>
    </w:p>
    <w:p w14:paraId="12E8BADE" w14:textId="77777777" w:rsidR="00FB3105" w:rsidRPr="00FB3105" w:rsidRDefault="00FB3105" w:rsidP="00FB3105">
      <w:pPr>
        <w:bidi/>
        <w:jc w:val="both"/>
        <w:rPr>
          <w:rFonts w:ascii="Arial" w:hAnsi="Arial" w:cs="David"/>
          <w:rtl/>
        </w:rPr>
      </w:pPr>
      <w:r w:rsidRPr="00FB3105">
        <w:rPr>
          <w:rFonts w:ascii="Arial" w:hAnsi="Arial" w:cs="David"/>
          <w:rtl/>
        </w:rPr>
        <w:tab/>
        <w:t xml:space="preserve">היא יכולה – באישור יושב-ראש הכנסת, במקרים מיוחדים, מטעמים מיוחדים. </w:t>
      </w:r>
    </w:p>
    <w:p w14:paraId="05558B2D"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3DC8FD7D" w14:textId="77777777" w:rsidR="00FB3105" w:rsidRPr="00FB3105" w:rsidRDefault="00FB3105" w:rsidP="00FB3105">
      <w:pPr>
        <w:bidi/>
        <w:jc w:val="both"/>
        <w:rPr>
          <w:rFonts w:ascii="Arial" w:hAnsi="Arial" w:cs="David"/>
          <w:u w:val="single"/>
          <w:rtl/>
        </w:rPr>
      </w:pPr>
    </w:p>
    <w:p w14:paraId="62B16A77" w14:textId="77777777" w:rsidR="00FB3105" w:rsidRPr="00FB3105" w:rsidRDefault="00FB3105" w:rsidP="00FB3105">
      <w:pPr>
        <w:bidi/>
        <w:jc w:val="both"/>
        <w:rPr>
          <w:rFonts w:ascii="Arial" w:hAnsi="Arial" w:cs="David"/>
          <w:rtl/>
        </w:rPr>
      </w:pPr>
      <w:r w:rsidRPr="00FB3105">
        <w:rPr>
          <w:rFonts w:ascii="Arial" w:hAnsi="Arial" w:cs="David"/>
          <w:rtl/>
        </w:rPr>
        <w:tab/>
        <w:t xml:space="preserve"> הציג המשנה למזכיר הממשלה בעצמו את ההבחנה הזאת, ואני מאמץ את ההבחנה הזאת. בכל זאת, יש דברים שהם כלליים – התקפה על הממשלה כולה, וכדומה, אינני יודע. זו נראית לי הבחנה סבירה. אם באים ואומרים: בואו נחרוג – אז נחרוג, זה כן לגיטימי להכניס את יושב-ראש הכנסת. </w:t>
      </w:r>
    </w:p>
    <w:p w14:paraId="4B4E511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1688B9FE" w14:textId="77777777" w:rsidR="00FB3105" w:rsidRPr="00FB3105" w:rsidRDefault="00FB3105" w:rsidP="00FB3105">
      <w:pPr>
        <w:bidi/>
        <w:jc w:val="both"/>
        <w:rPr>
          <w:rFonts w:ascii="Arial" w:hAnsi="Arial" w:cs="David"/>
          <w:rtl/>
        </w:rPr>
      </w:pPr>
    </w:p>
    <w:p w14:paraId="1653FD53"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היושב-ראש, אני רוצה להיות יותר קיצוני מאשר החברים פה. </w:t>
      </w:r>
    </w:p>
    <w:p w14:paraId="2F2A078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A6FD6F3" w14:textId="77777777" w:rsidR="00FB3105" w:rsidRPr="00FB3105" w:rsidRDefault="00FB3105" w:rsidP="00FB3105">
      <w:pPr>
        <w:bidi/>
        <w:jc w:val="both"/>
        <w:rPr>
          <w:rFonts w:ascii="Arial" w:hAnsi="Arial" w:cs="David"/>
          <w:rtl/>
        </w:rPr>
      </w:pPr>
    </w:p>
    <w:p w14:paraId="2F9633B8" w14:textId="77777777" w:rsidR="00FB3105" w:rsidRPr="00FB3105" w:rsidRDefault="00FB3105" w:rsidP="00FB3105">
      <w:pPr>
        <w:bidi/>
        <w:jc w:val="both"/>
        <w:rPr>
          <w:rFonts w:ascii="Arial" w:hAnsi="Arial" w:cs="David"/>
          <w:rtl/>
        </w:rPr>
      </w:pPr>
      <w:r w:rsidRPr="00FB3105">
        <w:rPr>
          <w:rFonts w:ascii="Arial" w:hAnsi="Arial" w:cs="David"/>
          <w:rtl/>
        </w:rPr>
        <w:tab/>
        <w:t>כמובן, לדבר על דרך הביניים. כל הזמן דרך הביניים.</w:t>
      </w:r>
    </w:p>
    <w:p w14:paraId="304AF508" w14:textId="77777777" w:rsidR="00FB3105" w:rsidRPr="00FB3105" w:rsidRDefault="00FB3105" w:rsidP="00FB3105">
      <w:pPr>
        <w:bidi/>
        <w:jc w:val="both"/>
        <w:rPr>
          <w:rFonts w:ascii="Arial" w:hAnsi="Arial" w:cs="David"/>
          <w:u w:val="single"/>
          <w:rtl/>
        </w:rPr>
      </w:pPr>
      <w:r w:rsidRPr="00FB3105">
        <w:rPr>
          <w:rFonts w:ascii="Arial" w:hAnsi="Arial" w:cs="David"/>
          <w:rtl/>
        </w:rPr>
        <w:br/>
      </w:r>
    </w:p>
    <w:p w14:paraId="46A70FEB" w14:textId="77777777" w:rsidR="00FB3105" w:rsidRPr="00FB3105" w:rsidRDefault="00FB3105" w:rsidP="00FB3105">
      <w:pPr>
        <w:bidi/>
        <w:jc w:val="both"/>
        <w:rPr>
          <w:rFonts w:ascii="Arial" w:hAnsi="Arial" w:cs="David"/>
          <w:u w:val="single"/>
          <w:rtl/>
        </w:rPr>
      </w:pPr>
    </w:p>
    <w:p w14:paraId="121A8650" w14:textId="77777777" w:rsidR="00FB3105" w:rsidRPr="00FB3105" w:rsidRDefault="00FB3105" w:rsidP="00FB3105">
      <w:pPr>
        <w:bidi/>
        <w:jc w:val="both"/>
        <w:rPr>
          <w:rFonts w:ascii="Arial" w:hAnsi="Arial" w:cs="David"/>
          <w:u w:val="single"/>
          <w:rtl/>
        </w:rPr>
      </w:pPr>
    </w:p>
    <w:p w14:paraId="1E9F59AC" w14:textId="77777777" w:rsidR="00FB3105" w:rsidRPr="00FB3105" w:rsidRDefault="00FB3105" w:rsidP="00FB3105">
      <w:pPr>
        <w:bidi/>
        <w:jc w:val="both"/>
        <w:rPr>
          <w:rFonts w:ascii="Arial" w:hAnsi="Arial" w:cs="David"/>
          <w:rtl/>
        </w:rPr>
      </w:pP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623FCE36" w14:textId="77777777" w:rsidR="00FB3105" w:rsidRPr="00FB3105" w:rsidRDefault="00FB3105" w:rsidP="00FB3105">
      <w:pPr>
        <w:bidi/>
        <w:jc w:val="both"/>
        <w:rPr>
          <w:rFonts w:ascii="Arial" w:hAnsi="Arial" w:cs="David"/>
          <w:rtl/>
        </w:rPr>
      </w:pPr>
    </w:p>
    <w:p w14:paraId="44D6C655" w14:textId="77777777" w:rsidR="00FB3105" w:rsidRPr="00FB3105" w:rsidRDefault="00FB3105" w:rsidP="00FB3105">
      <w:pPr>
        <w:bidi/>
        <w:jc w:val="both"/>
        <w:rPr>
          <w:rFonts w:ascii="Arial" w:hAnsi="Arial" w:cs="David"/>
          <w:rtl/>
        </w:rPr>
      </w:pPr>
      <w:r w:rsidRPr="00FB3105">
        <w:rPr>
          <w:rFonts w:ascii="Arial" w:hAnsi="Arial" w:cs="David"/>
          <w:rtl/>
        </w:rPr>
        <w:tab/>
        <w:t xml:space="preserve"> במקרה הזה אני רוצה להיות יותר קיצוני, ואני אומר כך. אם אנחנו רוצים לתקן את המעוות, צריך לצמצם ולהשאיר את זה בתחום המשרד, ואישור יושב-ראש הכנסת זה בדיוק לאותם מקרים חריגים. </w:t>
      </w:r>
    </w:p>
    <w:p w14:paraId="7E83871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16E35461" w14:textId="77777777" w:rsidR="00FB3105" w:rsidRPr="00FB3105" w:rsidRDefault="00FB3105" w:rsidP="00FB3105">
      <w:pPr>
        <w:pStyle w:val="Heading5"/>
        <w:rPr>
          <w:rFonts w:ascii="Arial" w:hAnsi="Arial"/>
          <w:rtl/>
        </w:rPr>
      </w:pPr>
    </w:p>
    <w:p w14:paraId="2A28D5FF" w14:textId="77777777" w:rsidR="00FB3105" w:rsidRPr="00FB3105" w:rsidRDefault="00FB3105" w:rsidP="00FB3105">
      <w:pPr>
        <w:bidi/>
        <w:jc w:val="both"/>
        <w:rPr>
          <w:rFonts w:ascii="Arial" w:hAnsi="Arial" w:cs="David"/>
          <w:rtl/>
        </w:rPr>
      </w:pPr>
      <w:r w:rsidRPr="00FB3105">
        <w:rPr>
          <w:rFonts w:ascii="Arial" w:hAnsi="Arial" w:cs="David"/>
          <w:rtl/>
        </w:rPr>
        <w:tab/>
        <w:t xml:space="preserve"> שיהיה כתוב: למקרים חריגים. </w:t>
      </w:r>
    </w:p>
    <w:p w14:paraId="7BA6596C"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7C17082" w14:textId="77777777" w:rsidR="00FB3105" w:rsidRPr="00FB3105" w:rsidRDefault="00FB3105" w:rsidP="00FB3105">
      <w:pPr>
        <w:bidi/>
        <w:jc w:val="both"/>
        <w:rPr>
          <w:rFonts w:ascii="Arial" w:hAnsi="Arial" w:cs="David"/>
          <w:rtl/>
        </w:rPr>
      </w:pPr>
    </w:p>
    <w:p w14:paraId="1305F0D7" w14:textId="77777777" w:rsidR="00FB3105" w:rsidRPr="00FB3105" w:rsidRDefault="00FB3105" w:rsidP="00FB3105">
      <w:pPr>
        <w:bidi/>
        <w:jc w:val="both"/>
        <w:rPr>
          <w:rFonts w:ascii="Arial" w:hAnsi="Arial" w:cs="David"/>
          <w:rtl/>
        </w:rPr>
      </w:pPr>
      <w:r w:rsidRPr="00FB3105">
        <w:rPr>
          <w:rFonts w:ascii="Arial" w:hAnsi="Arial" w:cs="David"/>
          <w:rtl/>
        </w:rPr>
        <w:tab/>
        <w:t>של סגן שר?</w:t>
      </w:r>
    </w:p>
    <w:p w14:paraId="65F511C3"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05B765BF" w14:textId="77777777" w:rsidR="00FB3105" w:rsidRPr="00FB3105" w:rsidRDefault="00FB3105" w:rsidP="00FB3105">
      <w:pPr>
        <w:bidi/>
        <w:jc w:val="both"/>
        <w:rPr>
          <w:rFonts w:ascii="Arial" w:hAnsi="Arial" w:cs="David"/>
          <w:rtl/>
        </w:rPr>
      </w:pPr>
    </w:p>
    <w:p w14:paraId="67C7062F" w14:textId="77777777" w:rsidR="00FB3105" w:rsidRPr="00FB3105" w:rsidRDefault="00FB3105" w:rsidP="00FB3105">
      <w:pPr>
        <w:bidi/>
        <w:jc w:val="both"/>
        <w:rPr>
          <w:rFonts w:ascii="Arial" w:hAnsi="Arial" w:cs="David"/>
          <w:rtl/>
        </w:rPr>
      </w:pPr>
      <w:r w:rsidRPr="00FB3105">
        <w:rPr>
          <w:rFonts w:ascii="Arial" w:hAnsi="Arial" w:cs="David"/>
          <w:rtl/>
        </w:rPr>
        <w:tab/>
        <w:t xml:space="preserve">סגן שר ושר - מבחינתי זה המשרד. אישור יושב-ראש הכנסת נדרש למקרים החריגים. </w:t>
      </w:r>
    </w:p>
    <w:p w14:paraId="594522F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C5A9101" w14:textId="77777777" w:rsidR="00FB3105" w:rsidRPr="00FB3105" w:rsidRDefault="00FB3105" w:rsidP="00FB3105">
      <w:pPr>
        <w:bidi/>
        <w:jc w:val="both"/>
        <w:rPr>
          <w:rFonts w:ascii="Arial" w:hAnsi="Arial" w:cs="David"/>
          <w:rtl/>
        </w:rPr>
      </w:pPr>
    </w:p>
    <w:p w14:paraId="4979AD34" w14:textId="77777777" w:rsidR="00FB3105" w:rsidRPr="00FB3105" w:rsidRDefault="00FB3105" w:rsidP="00FB3105">
      <w:pPr>
        <w:bidi/>
        <w:jc w:val="both"/>
        <w:rPr>
          <w:rFonts w:ascii="Arial" w:hAnsi="Arial" w:cs="David"/>
          <w:rtl/>
        </w:rPr>
      </w:pPr>
      <w:r w:rsidRPr="00FB3105">
        <w:rPr>
          <w:rFonts w:ascii="Arial" w:hAnsi="Arial" w:cs="David"/>
          <w:rtl/>
        </w:rPr>
        <w:tab/>
        <w:t>זה מה שמדובר.</w:t>
      </w:r>
    </w:p>
    <w:p w14:paraId="5BF6759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קריאות:</w:t>
      </w:r>
    </w:p>
    <w:p w14:paraId="1908EEB4" w14:textId="77777777" w:rsidR="00FB3105" w:rsidRPr="00FB3105" w:rsidRDefault="00FB3105" w:rsidP="00FB3105">
      <w:pPr>
        <w:bidi/>
        <w:jc w:val="both"/>
        <w:rPr>
          <w:rFonts w:ascii="Arial" w:hAnsi="Arial" w:cs="David"/>
          <w:rtl/>
        </w:rPr>
      </w:pPr>
    </w:p>
    <w:p w14:paraId="06BA3D9F" w14:textId="77777777" w:rsidR="00FB3105" w:rsidRPr="00FB3105" w:rsidRDefault="00FB3105" w:rsidP="00FB3105">
      <w:pPr>
        <w:bidi/>
        <w:jc w:val="both"/>
        <w:rPr>
          <w:rFonts w:ascii="Arial" w:hAnsi="Arial" w:cs="David"/>
          <w:rtl/>
        </w:rPr>
      </w:pPr>
      <w:r w:rsidRPr="00FB3105">
        <w:rPr>
          <w:rFonts w:ascii="Arial" w:hAnsi="Arial" w:cs="David"/>
          <w:rtl/>
        </w:rPr>
        <w:tab/>
        <w:t xml:space="preserve">לא. </w:t>
      </w:r>
    </w:p>
    <w:p w14:paraId="31DAA22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2B8B7E26" w14:textId="77777777" w:rsidR="00FB3105" w:rsidRPr="00FB3105" w:rsidRDefault="00FB3105" w:rsidP="00FB3105">
      <w:pPr>
        <w:bidi/>
        <w:jc w:val="both"/>
        <w:rPr>
          <w:rFonts w:ascii="Arial" w:hAnsi="Arial" w:cs="David"/>
          <w:rtl/>
        </w:rPr>
      </w:pPr>
    </w:p>
    <w:p w14:paraId="21733253" w14:textId="77777777" w:rsidR="00FB3105" w:rsidRPr="00FB3105" w:rsidRDefault="00FB3105" w:rsidP="00FB3105">
      <w:pPr>
        <w:bidi/>
        <w:jc w:val="both"/>
        <w:rPr>
          <w:rFonts w:ascii="Arial" w:hAnsi="Arial" w:cs="David"/>
          <w:rtl/>
        </w:rPr>
      </w:pPr>
      <w:r w:rsidRPr="00FB3105">
        <w:rPr>
          <w:rFonts w:ascii="Arial" w:hAnsi="Arial" w:cs="David"/>
          <w:rtl/>
        </w:rPr>
        <w:tab/>
        <w:t>אם אני משאיר בנוסח את האפשרות: ראש הממשלה, השר שהנושא המוצע נמצא בסמכותו - - -</w:t>
      </w:r>
    </w:p>
    <w:p w14:paraId="5B5E6EAC"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50C89220" w14:textId="77777777" w:rsidR="00FB3105" w:rsidRPr="00FB3105" w:rsidRDefault="00FB3105" w:rsidP="00FB3105">
      <w:pPr>
        <w:bidi/>
        <w:jc w:val="both"/>
        <w:rPr>
          <w:rFonts w:ascii="Arial" w:hAnsi="Arial" w:cs="David"/>
          <w:rtl/>
        </w:rPr>
      </w:pPr>
    </w:p>
    <w:p w14:paraId="399AC711" w14:textId="77777777" w:rsidR="00FB3105" w:rsidRPr="00FB3105" w:rsidRDefault="00FB3105" w:rsidP="00FB3105">
      <w:pPr>
        <w:bidi/>
        <w:jc w:val="both"/>
        <w:rPr>
          <w:rFonts w:ascii="Arial" w:hAnsi="Arial" w:cs="David"/>
          <w:rtl/>
        </w:rPr>
      </w:pPr>
      <w:r w:rsidRPr="00FB3105">
        <w:rPr>
          <w:rFonts w:ascii="Arial" w:hAnsi="Arial" w:cs="David"/>
          <w:rtl/>
        </w:rPr>
        <w:tab/>
        <w:t xml:space="preserve">לא. זה הסעיף הקיים היום. מוצע לתקן אותו. </w:t>
      </w:r>
    </w:p>
    <w:p w14:paraId="01D3B12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314077DE" w14:textId="77777777" w:rsidR="00FB3105" w:rsidRPr="00FB3105" w:rsidRDefault="00FB3105" w:rsidP="00FB3105">
      <w:pPr>
        <w:bidi/>
        <w:jc w:val="both"/>
        <w:rPr>
          <w:rFonts w:ascii="Arial" w:hAnsi="Arial" w:cs="David"/>
          <w:rtl/>
        </w:rPr>
      </w:pPr>
    </w:p>
    <w:p w14:paraId="114350CD" w14:textId="77777777" w:rsidR="00FB3105" w:rsidRPr="00FB3105" w:rsidRDefault="00FB3105" w:rsidP="00FB3105">
      <w:pPr>
        <w:bidi/>
        <w:jc w:val="both"/>
        <w:rPr>
          <w:rFonts w:ascii="Arial" w:hAnsi="Arial" w:cs="David"/>
          <w:rtl/>
        </w:rPr>
      </w:pPr>
      <w:r w:rsidRPr="00FB3105">
        <w:rPr>
          <w:rFonts w:ascii="Arial" w:hAnsi="Arial" w:cs="David"/>
          <w:rtl/>
        </w:rPr>
        <w:tab/>
        <w:t xml:space="preserve"> ההצעה שלי להשאיר אך ורק את השר או סגן השר הייעודי. במידה ולא מתאפשר – בנסיבות מיוחדות – לשיקולה של יושבת-ראש הכנסת. </w:t>
      </w:r>
    </w:p>
    <w:p w14:paraId="5E7F8816"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שלי </w:t>
      </w:r>
      <w:proofErr w:type="spellStart"/>
      <w:r w:rsidRPr="00FB3105">
        <w:rPr>
          <w:rFonts w:ascii="Arial" w:hAnsi="Arial"/>
          <w:u w:val="single"/>
          <w:rtl/>
        </w:rPr>
        <w:t>יחימוביץ</w:t>
      </w:r>
      <w:proofErr w:type="spellEnd"/>
      <w:r w:rsidRPr="00FB3105">
        <w:rPr>
          <w:rFonts w:ascii="Arial" w:hAnsi="Arial"/>
          <w:u w:val="single"/>
          <w:rtl/>
        </w:rPr>
        <w:t>:</w:t>
      </w:r>
    </w:p>
    <w:p w14:paraId="5D9495FF" w14:textId="77777777" w:rsidR="00FB3105" w:rsidRPr="00FB3105" w:rsidRDefault="00FB3105" w:rsidP="00FB3105">
      <w:pPr>
        <w:pStyle w:val="Heading5"/>
        <w:rPr>
          <w:rFonts w:ascii="Arial" w:hAnsi="Arial"/>
          <w:rtl/>
        </w:rPr>
      </w:pPr>
    </w:p>
    <w:p w14:paraId="284B47F5" w14:textId="77777777" w:rsidR="00FB3105" w:rsidRPr="00FB3105" w:rsidRDefault="00FB3105" w:rsidP="00FB3105">
      <w:pPr>
        <w:bidi/>
        <w:jc w:val="both"/>
        <w:rPr>
          <w:rFonts w:ascii="Arial" w:hAnsi="Arial" w:cs="David"/>
          <w:rtl/>
        </w:rPr>
      </w:pPr>
      <w:r w:rsidRPr="00FB3105">
        <w:rPr>
          <w:rFonts w:ascii="Arial" w:hAnsi="Arial" w:cs="David"/>
          <w:rtl/>
        </w:rPr>
        <w:tab/>
        <w:t xml:space="preserve">לכאן אנחנו מתכנסים. </w:t>
      </w:r>
    </w:p>
    <w:p w14:paraId="6B14403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02EF8EDE" w14:textId="77777777" w:rsidR="00FB3105" w:rsidRPr="00FB3105" w:rsidRDefault="00FB3105" w:rsidP="00FB3105">
      <w:pPr>
        <w:bidi/>
        <w:jc w:val="both"/>
        <w:rPr>
          <w:rFonts w:ascii="Arial" w:hAnsi="Arial" w:cs="David"/>
          <w:rtl/>
        </w:rPr>
      </w:pPr>
    </w:p>
    <w:p w14:paraId="3B487FE3" w14:textId="77777777" w:rsidR="00FB3105" w:rsidRPr="00FB3105" w:rsidRDefault="00FB3105" w:rsidP="00FB3105">
      <w:pPr>
        <w:bidi/>
        <w:jc w:val="both"/>
        <w:rPr>
          <w:rFonts w:ascii="Arial" w:hAnsi="Arial" w:cs="David"/>
          <w:rtl/>
        </w:rPr>
      </w:pPr>
      <w:r w:rsidRPr="00FB3105">
        <w:rPr>
          <w:rFonts w:ascii="Arial" w:hAnsi="Arial" w:cs="David"/>
          <w:rtl/>
        </w:rPr>
        <w:tab/>
        <w:t xml:space="preserve">בעצם, אין ויכוח על כך שרצוי שהשר יענה בענייני משרדו, או סגנו. לגבי ראש הממשלה, אני גם לא רואה שיש ויכוח – שהשר המקשר, השרה המקשרת במקרה דנן, יוכלו לענות. </w:t>
      </w:r>
    </w:p>
    <w:p w14:paraId="675F0BDE" w14:textId="77777777" w:rsidR="00FB3105" w:rsidRPr="00FB3105" w:rsidRDefault="00FB3105" w:rsidP="00FB3105">
      <w:pPr>
        <w:bidi/>
        <w:jc w:val="both"/>
        <w:rPr>
          <w:rFonts w:ascii="Arial" w:hAnsi="Arial" w:cs="David"/>
          <w:rtl/>
        </w:rPr>
      </w:pPr>
    </w:p>
    <w:p w14:paraId="445743C7" w14:textId="77777777" w:rsidR="00FB3105" w:rsidRPr="00FB3105" w:rsidRDefault="00FB3105" w:rsidP="00FB3105">
      <w:pPr>
        <w:bidi/>
        <w:jc w:val="both"/>
        <w:rPr>
          <w:rFonts w:ascii="Arial" w:hAnsi="Arial" w:cs="David"/>
          <w:rtl/>
        </w:rPr>
      </w:pPr>
      <w:r w:rsidRPr="00FB3105">
        <w:rPr>
          <w:rFonts w:ascii="Arial" w:hAnsi="Arial" w:cs="David"/>
          <w:rtl/>
        </w:rPr>
        <w:tab/>
        <w:t>אני רק רוצה לחזק את אלה שטענו שעדיף שהמקרים החריגים בעצם יהיו בידי יושב-ראש הכנסת, למקרה של תשובה על-ידי שר אחר, ולא לתת אישור גורף לשר המקשר. וכי למה? אם אנחנו כרגע מרימים את העיניים מן התקנון ועוברים לרמת הפרקטיקה – ברגע שיינתן האישור הגורף הזה, לכל ההצעות יענה השר המקשר.</w:t>
      </w:r>
    </w:p>
    <w:p w14:paraId="62CFF3FF" w14:textId="77777777" w:rsidR="00FB3105" w:rsidRPr="00FB3105" w:rsidRDefault="00FB3105" w:rsidP="00FB3105">
      <w:pPr>
        <w:bidi/>
        <w:jc w:val="both"/>
        <w:rPr>
          <w:rFonts w:ascii="Arial" w:hAnsi="Arial" w:cs="David"/>
          <w:rtl/>
        </w:rPr>
      </w:pPr>
    </w:p>
    <w:p w14:paraId="5ED05B25" w14:textId="77777777" w:rsidR="00FB3105" w:rsidRPr="00FB3105" w:rsidRDefault="00FB3105" w:rsidP="00FB3105">
      <w:pPr>
        <w:bidi/>
        <w:jc w:val="both"/>
        <w:rPr>
          <w:rFonts w:ascii="Arial" w:hAnsi="Arial" w:cs="David"/>
          <w:rtl/>
        </w:rPr>
      </w:pPr>
      <w:r w:rsidRPr="00FB3105">
        <w:rPr>
          <w:rFonts w:ascii="Arial" w:hAnsi="Arial" w:cs="David"/>
          <w:rtl/>
        </w:rPr>
        <w:tab/>
        <w:t xml:space="preserve">דרך ארץ, ברור – שהממשלה תבחר. אם מדובר בהתפרעויות – אזי שר שהוא חבר בקבינט הביטחוני יענה; אם מדובר בנושאים שקשורים איכשהו גם למשרד נוסף או ניסיונו של השר במשרד הקודם – אזי יבחרו בו. זה נראה לי הרבה יותר הגיוני מאשר לתת אישור גורף לשר המקשר. </w:t>
      </w:r>
    </w:p>
    <w:p w14:paraId="7A458EA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597E924E" w14:textId="77777777" w:rsidR="00FB3105" w:rsidRPr="00FB3105" w:rsidRDefault="00FB3105" w:rsidP="00FB3105">
      <w:pPr>
        <w:bidi/>
        <w:jc w:val="both"/>
        <w:rPr>
          <w:rFonts w:ascii="Arial" w:hAnsi="Arial" w:cs="David"/>
          <w:rtl/>
        </w:rPr>
      </w:pPr>
    </w:p>
    <w:p w14:paraId="67BF9B11" w14:textId="77777777" w:rsidR="00FB3105" w:rsidRPr="00FB3105" w:rsidRDefault="00FB3105" w:rsidP="00FB3105">
      <w:pPr>
        <w:bidi/>
        <w:jc w:val="both"/>
        <w:rPr>
          <w:rFonts w:ascii="Arial" w:hAnsi="Arial" w:cs="David"/>
          <w:rtl/>
        </w:rPr>
      </w:pPr>
      <w:r w:rsidRPr="00FB3105">
        <w:rPr>
          <w:rFonts w:ascii="Arial" w:hAnsi="Arial" w:cs="David"/>
          <w:rtl/>
        </w:rPr>
        <w:tab/>
        <w:t>יש רק בעיה אחת, אדוני היושב-ראש. היושב-ראש הנוכחי של הכנסת לא ינהג כך, אבל אולי יום אחד אני אהיה יושב-ראש הכנסת – ויש חשש שאני אתן את האישורים האלה - - -</w:t>
      </w:r>
    </w:p>
    <w:p w14:paraId="3CACC81F"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4B862B26" w14:textId="77777777" w:rsidR="00FB3105" w:rsidRPr="00FB3105" w:rsidRDefault="00FB3105" w:rsidP="00FB3105">
      <w:pPr>
        <w:bidi/>
        <w:jc w:val="both"/>
        <w:rPr>
          <w:rFonts w:ascii="Arial" w:hAnsi="Arial" w:cs="David"/>
          <w:rtl/>
        </w:rPr>
      </w:pPr>
    </w:p>
    <w:p w14:paraId="75321B21" w14:textId="77777777" w:rsidR="00FB3105" w:rsidRPr="00FB3105" w:rsidRDefault="00FB3105" w:rsidP="00FB3105">
      <w:pPr>
        <w:bidi/>
        <w:jc w:val="both"/>
        <w:rPr>
          <w:rFonts w:ascii="Arial" w:hAnsi="Arial" w:cs="David"/>
          <w:rtl/>
        </w:rPr>
      </w:pPr>
      <w:r w:rsidRPr="00FB3105">
        <w:rPr>
          <w:rFonts w:ascii="Arial" w:hAnsi="Arial" w:cs="David"/>
          <w:rtl/>
        </w:rPr>
        <w:tab/>
        <w:t xml:space="preserve">לא. לכן כתוב: מטעמים מיוחדים. </w:t>
      </w:r>
    </w:p>
    <w:p w14:paraId="1E47C86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42DF3A22" w14:textId="77777777" w:rsidR="00FB3105" w:rsidRPr="00FB3105" w:rsidRDefault="00FB3105" w:rsidP="00FB3105">
      <w:pPr>
        <w:bidi/>
        <w:jc w:val="both"/>
        <w:rPr>
          <w:rFonts w:ascii="Arial" w:hAnsi="Arial" w:cs="David"/>
          <w:rtl/>
        </w:rPr>
      </w:pPr>
    </w:p>
    <w:p w14:paraId="08C5FEB9" w14:textId="77777777" w:rsidR="00FB3105" w:rsidRPr="00FB3105" w:rsidRDefault="00FB3105" w:rsidP="00FB3105">
      <w:pPr>
        <w:bidi/>
        <w:jc w:val="both"/>
        <w:rPr>
          <w:rFonts w:ascii="Arial" w:hAnsi="Arial" w:cs="David"/>
          <w:rtl/>
        </w:rPr>
      </w:pPr>
      <w:r w:rsidRPr="00FB3105">
        <w:rPr>
          <w:rFonts w:ascii="Arial" w:hAnsi="Arial" w:cs="David"/>
          <w:rtl/>
        </w:rPr>
        <w:tab/>
        <w:t>אז אני אכתוב: מטעמים מיוחדים. שנינו יודעים, גם בית-המשפט – כשהוא כותב טעמים מיוחדים – אנחנו יודעים מה זה.</w:t>
      </w:r>
    </w:p>
    <w:p w14:paraId="2EC9C6EA"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DE0D255" w14:textId="77777777" w:rsidR="00FB3105" w:rsidRPr="00FB3105" w:rsidRDefault="00FB3105" w:rsidP="00FB3105">
      <w:pPr>
        <w:bidi/>
        <w:jc w:val="both"/>
        <w:rPr>
          <w:rFonts w:ascii="Arial" w:hAnsi="Arial" w:cs="David"/>
          <w:rtl/>
        </w:rPr>
      </w:pPr>
    </w:p>
    <w:p w14:paraId="04F1B9C2" w14:textId="77777777" w:rsidR="00FB3105" w:rsidRPr="00FB3105" w:rsidRDefault="00FB3105" w:rsidP="00FB3105">
      <w:pPr>
        <w:bidi/>
        <w:jc w:val="both"/>
        <w:rPr>
          <w:rFonts w:ascii="Arial" w:hAnsi="Arial" w:cs="David"/>
          <w:rtl/>
        </w:rPr>
      </w:pPr>
      <w:r w:rsidRPr="00FB3105">
        <w:rPr>
          <w:rFonts w:ascii="Arial" w:hAnsi="Arial" w:cs="David"/>
          <w:rtl/>
        </w:rPr>
        <w:tab/>
        <w:t xml:space="preserve">אבל אין לזה סוף. </w:t>
      </w:r>
    </w:p>
    <w:p w14:paraId="487007C4"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0CE6BE34" w14:textId="77777777" w:rsidR="00FB3105" w:rsidRPr="00FB3105" w:rsidRDefault="00FB3105" w:rsidP="00FB3105">
      <w:pPr>
        <w:bidi/>
        <w:jc w:val="both"/>
        <w:rPr>
          <w:rFonts w:ascii="Arial" w:hAnsi="Arial" w:cs="David"/>
          <w:rtl/>
        </w:rPr>
      </w:pPr>
    </w:p>
    <w:p w14:paraId="0B1B75C2" w14:textId="77777777" w:rsidR="00FB3105" w:rsidRPr="00FB3105" w:rsidRDefault="00FB3105" w:rsidP="00FB3105">
      <w:pPr>
        <w:bidi/>
        <w:jc w:val="both"/>
        <w:rPr>
          <w:rFonts w:ascii="Arial" w:hAnsi="Arial" w:cs="David"/>
          <w:rtl/>
        </w:rPr>
      </w:pPr>
      <w:r w:rsidRPr="00FB3105">
        <w:rPr>
          <w:rFonts w:ascii="Arial" w:hAnsi="Arial" w:cs="David"/>
          <w:rtl/>
        </w:rPr>
        <w:tab/>
        <w:t xml:space="preserve">נכון, ולכן אני אומר: אני חושב שכאשר אנחנו קובעים שהשר המקשר יכול לענות בשם ראש הממשלה – הוא יכול לענות בשם כל שר. כך אני חושב שצריך להיות. </w:t>
      </w:r>
    </w:p>
    <w:p w14:paraId="3781550A"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77A837FF" w14:textId="77777777" w:rsidR="00FB3105" w:rsidRPr="00FB3105" w:rsidRDefault="00FB3105" w:rsidP="00FB3105">
      <w:pPr>
        <w:bidi/>
        <w:jc w:val="both"/>
        <w:rPr>
          <w:rFonts w:ascii="Arial" w:hAnsi="Arial" w:cs="David"/>
          <w:rtl/>
        </w:rPr>
      </w:pPr>
    </w:p>
    <w:p w14:paraId="0B7929E6" w14:textId="77777777" w:rsidR="00FB3105" w:rsidRPr="00FB3105" w:rsidRDefault="00FB3105" w:rsidP="00FB3105">
      <w:pPr>
        <w:bidi/>
        <w:jc w:val="both"/>
        <w:rPr>
          <w:rFonts w:ascii="Arial" w:hAnsi="Arial" w:cs="David"/>
          <w:rtl/>
        </w:rPr>
      </w:pPr>
      <w:r w:rsidRPr="00FB3105">
        <w:rPr>
          <w:rFonts w:ascii="Arial" w:hAnsi="Arial" w:cs="David"/>
          <w:rtl/>
        </w:rPr>
        <w:tab/>
        <w:t xml:space="preserve">ואז, זה מה שיהיה. </w:t>
      </w:r>
    </w:p>
    <w:p w14:paraId="4249249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0B0C7125" w14:textId="77777777" w:rsidR="00FB3105" w:rsidRPr="00FB3105" w:rsidRDefault="00FB3105" w:rsidP="00FB3105">
      <w:pPr>
        <w:bidi/>
        <w:jc w:val="both"/>
        <w:rPr>
          <w:rFonts w:ascii="Arial" w:hAnsi="Arial" w:cs="David"/>
          <w:rtl/>
        </w:rPr>
      </w:pPr>
    </w:p>
    <w:p w14:paraId="775D6132" w14:textId="77777777" w:rsidR="00FB3105" w:rsidRPr="00FB3105" w:rsidRDefault="00FB3105" w:rsidP="00FB3105">
      <w:pPr>
        <w:bidi/>
        <w:jc w:val="both"/>
        <w:rPr>
          <w:rFonts w:ascii="Arial" w:hAnsi="Arial" w:cs="David"/>
          <w:rtl/>
        </w:rPr>
      </w:pPr>
      <w:r w:rsidRPr="00FB3105">
        <w:rPr>
          <w:rFonts w:ascii="Arial" w:hAnsi="Arial" w:cs="David"/>
          <w:rtl/>
        </w:rPr>
        <w:tab/>
        <w:t xml:space="preserve">צריך לכתוב שהשר או סגנו יענו, ובמקרים מיוחדים יהיה רשאי השר המקשר להשיב. </w:t>
      </w:r>
    </w:p>
    <w:p w14:paraId="5466A35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איל ינון:</w:t>
      </w:r>
    </w:p>
    <w:p w14:paraId="0094207D" w14:textId="77777777" w:rsidR="00FB3105" w:rsidRPr="00FB3105" w:rsidRDefault="00FB3105" w:rsidP="00FB3105">
      <w:pPr>
        <w:bidi/>
        <w:jc w:val="both"/>
        <w:rPr>
          <w:rFonts w:ascii="Arial" w:hAnsi="Arial" w:cs="David"/>
          <w:rtl/>
        </w:rPr>
      </w:pPr>
    </w:p>
    <w:p w14:paraId="4DAF0884" w14:textId="77777777" w:rsidR="00FB3105" w:rsidRPr="00FB3105" w:rsidRDefault="00FB3105" w:rsidP="00FB3105">
      <w:pPr>
        <w:bidi/>
        <w:jc w:val="both"/>
        <w:rPr>
          <w:rFonts w:ascii="Arial" w:hAnsi="Arial" w:cs="David"/>
          <w:rtl/>
        </w:rPr>
      </w:pPr>
      <w:r w:rsidRPr="00FB3105">
        <w:rPr>
          <w:rFonts w:ascii="Arial" w:hAnsi="Arial" w:cs="David"/>
          <w:rtl/>
        </w:rPr>
        <w:tab/>
        <w:t>פרקטית, אתה לא משנה את המצב.</w:t>
      </w:r>
    </w:p>
    <w:p w14:paraId="4EE6972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7F40B6DC" w14:textId="77777777" w:rsidR="00FB3105" w:rsidRPr="00FB3105" w:rsidRDefault="00FB3105" w:rsidP="00FB3105">
      <w:pPr>
        <w:bidi/>
        <w:jc w:val="both"/>
        <w:rPr>
          <w:rFonts w:ascii="Arial" w:hAnsi="Arial" w:cs="David"/>
          <w:rtl/>
        </w:rPr>
      </w:pPr>
    </w:p>
    <w:p w14:paraId="70B40902" w14:textId="77777777" w:rsidR="00FB3105" w:rsidRPr="00FB3105" w:rsidRDefault="00FB3105" w:rsidP="00FB3105">
      <w:pPr>
        <w:bidi/>
        <w:jc w:val="both"/>
        <w:rPr>
          <w:rFonts w:ascii="Arial" w:hAnsi="Arial" w:cs="David"/>
          <w:rtl/>
        </w:rPr>
      </w:pPr>
      <w:r w:rsidRPr="00FB3105">
        <w:rPr>
          <w:rFonts w:ascii="Arial" w:hAnsi="Arial" w:cs="David"/>
          <w:rtl/>
        </w:rPr>
        <w:tab/>
        <w:t>לא תראה פה אף שר.</w:t>
      </w:r>
    </w:p>
    <w:p w14:paraId="45CA91EE"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74D2936" w14:textId="77777777" w:rsidR="00FB3105" w:rsidRPr="00FB3105" w:rsidRDefault="00FB3105" w:rsidP="00FB3105">
      <w:pPr>
        <w:bidi/>
        <w:jc w:val="both"/>
        <w:rPr>
          <w:rFonts w:ascii="Arial" w:hAnsi="Arial" w:cs="David"/>
          <w:rtl/>
        </w:rPr>
      </w:pPr>
    </w:p>
    <w:p w14:paraId="3632B69D" w14:textId="77777777" w:rsidR="00FB3105" w:rsidRPr="00FB3105" w:rsidRDefault="00FB3105" w:rsidP="00FB3105">
      <w:pPr>
        <w:bidi/>
        <w:jc w:val="both"/>
        <w:rPr>
          <w:rFonts w:ascii="Arial" w:hAnsi="Arial" w:cs="David"/>
          <w:rtl/>
        </w:rPr>
      </w:pPr>
      <w:r w:rsidRPr="00FB3105">
        <w:rPr>
          <w:rFonts w:ascii="Arial" w:hAnsi="Arial" w:cs="David"/>
          <w:rtl/>
        </w:rPr>
        <w:tab/>
        <w:t xml:space="preserve">תודה רבה. רבותי, אנחנו נעצור כאן. </w:t>
      </w:r>
    </w:p>
    <w:p w14:paraId="52946F23" w14:textId="77777777" w:rsidR="00FB3105" w:rsidRPr="00FB3105" w:rsidRDefault="00FB3105" w:rsidP="00FB3105">
      <w:pPr>
        <w:bidi/>
        <w:jc w:val="both"/>
        <w:rPr>
          <w:rFonts w:ascii="Arial" w:hAnsi="Arial" w:cs="David"/>
          <w:rtl/>
        </w:rPr>
      </w:pPr>
      <w:r w:rsidRPr="00FB3105">
        <w:rPr>
          <w:rFonts w:ascii="Arial" w:hAnsi="Arial" w:cs="David"/>
          <w:rtl/>
        </w:rPr>
        <w:br/>
      </w:r>
    </w:p>
    <w:p w14:paraId="23788435" w14:textId="77777777" w:rsidR="00FB3105" w:rsidRPr="00FB3105" w:rsidRDefault="00FB3105" w:rsidP="00FB3105">
      <w:pPr>
        <w:numPr>
          <w:ilvl w:val="0"/>
          <w:numId w:val="5"/>
        </w:numPr>
        <w:overflowPunct w:val="0"/>
        <w:autoSpaceDE w:val="0"/>
        <w:autoSpaceDN w:val="0"/>
        <w:bidi/>
        <w:adjustRightInd w:val="0"/>
        <w:ind w:right="0"/>
        <w:jc w:val="both"/>
        <w:textAlignment w:val="baseline"/>
        <w:rPr>
          <w:rFonts w:ascii="Arial" w:hAnsi="Arial" w:cs="David"/>
          <w:b/>
          <w:bCs/>
          <w:u w:val="single"/>
        </w:rPr>
      </w:pPr>
      <w:r w:rsidRPr="00FB3105">
        <w:rPr>
          <w:rFonts w:ascii="Arial" w:hAnsi="Arial" w:cs="David"/>
          <w:rtl/>
        </w:rPr>
        <w:br w:type="page"/>
      </w:r>
      <w:r w:rsidRPr="00FB3105">
        <w:rPr>
          <w:rFonts w:ascii="Arial" w:hAnsi="Arial" w:cs="David"/>
          <w:b/>
          <w:bCs/>
          <w:u w:val="single"/>
          <w:rtl/>
        </w:rPr>
        <w:t xml:space="preserve">הצעה להקמת ועדת חקירה </w:t>
      </w:r>
      <w:proofErr w:type="spellStart"/>
      <w:r w:rsidRPr="00FB3105">
        <w:rPr>
          <w:rFonts w:ascii="Arial" w:hAnsi="Arial" w:cs="David"/>
          <w:b/>
          <w:bCs/>
          <w:u w:val="single"/>
          <w:rtl/>
        </w:rPr>
        <w:t>פרלמנטרית</w:t>
      </w:r>
      <w:proofErr w:type="spellEnd"/>
      <w:r w:rsidRPr="00FB3105">
        <w:rPr>
          <w:rFonts w:ascii="Arial" w:hAnsi="Arial" w:cs="David"/>
          <w:b/>
          <w:bCs/>
          <w:u w:val="single"/>
          <w:rtl/>
        </w:rPr>
        <w:t xml:space="preserve"> בנושא קליטת ערבים בשירות הציבורי, הצעת חבר הכנסת </w:t>
      </w:r>
      <w:proofErr w:type="spellStart"/>
      <w:r w:rsidRPr="00FB3105">
        <w:rPr>
          <w:rFonts w:ascii="Arial" w:hAnsi="Arial" w:cs="David"/>
          <w:b/>
          <w:bCs/>
          <w:u w:val="single"/>
          <w:rtl/>
        </w:rPr>
        <w:t>אחמד</w:t>
      </w:r>
      <w:proofErr w:type="spellEnd"/>
      <w:r w:rsidRPr="00FB3105">
        <w:rPr>
          <w:rFonts w:ascii="Arial" w:hAnsi="Arial" w:cs="David"/>
          <w:b/>
          <w:bCs/>
          <w:u w:val="single"/>
          <w:rtl/>
        </w:rPr>
        <w:t xml:space="preserve"> טיבי – על-פי סעיף 97ג(א) לתקנון הכנסת – המשך דיון</w:t>
      </w:r>
    </w:p>
    <w:p w14:paraId="6174ADB5" w14:textId="77777777" w:rsidR="00FB3105" w:rsidRPr="00FB3105" w:rsidRDefault="00FB3105" w:rsidP="00FB3105">
      <w:pPr>
        <w:bidi/>
        <w:jc w:val="both"/>
        <w:rPr>
          <w:rFonts w:ascii="Arial" w:hAnsi="Arial" w:cs="David"/>
          <w:rtl/>
        </w:rPr>
      </w:pPr>
    </w:p>
    <w:p w14:paraId="5438EB65"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26AB5816" w14:textId="77777777" w:rsidR="00FB3105" w:rsidRPr="00FB3105" w:rsidRDefault="00FB3105" w:rsidP="00FB3105">
      <w:pPr>
        <w:bidi/>
        <w:jc w:val="both"/>
        <w:rPr>
          <w:rFonts w:ascii="Arial" w:hAnsi="Arial" w:cs="David"/>
          <w:u w:val="single"/>
          <w:rtl/>
        </w:rPr>
      </w:pPr>
    </w:p>
    <w:p w14:paraId="165F0808" w14:textId="77777777" w:rsidR="00FB3105" w:rsidRPr="00FB3105" w:rsidRDefault="00FB3105" w:rsidP="00FB3105">
      <w:pPr>
        <w:bidi/>
        <w:jc w:val="both"/>
        <w:rPr>
          <w:rFonts w:ascii="Arial" w:hAnsi="Arial" w:cs="David"/>
          <w:rtl/>
        </w:rPr>
      </w:pPr>
      <w:r w:rsidRPr="00FB3105">
        <w:rPr>
          <w:rFonts w:ascii="Arial" w:hAnsi="Arial" w:cs="David"/>
          <w:rtl/>
        </w:rPr>
        <w:tab/>
        <w:t xml:space="preserve">חברי הכנסת, אנחנו עוברים להצעתו של חבר הכנסת טיבי: הצעה להקמת ועדת חקירה </w:t>
      </w:r>
      <w:proofErr w:type="spellStart"/>
      <w:r w:rsidRPr="00FB3105">
        <w:rPr>
          <w:rFonts w:ascii="Arial" w:hAnsi="Arial" w:cs="David"/>
          <w:rtl/>
        </w:rPr>
        <w:t>פרלמנטרית</w:t>
      </w:r>
      <w:proofErr w:type="spellEnd"/>
      <w:r w:rsidRPr="00FB3105">
        <w:rPr>
          <w:rFonts w:ascii="Arial" w:hAnsi="Arial" w:cs="David"/>
          <w:rtl/>
        </w:rPr>
        <w:t xml:space="preserve"> בנושא קליטת ערבים בשירות הציבורי, על-פי סעיף 97ג(א) לתקנון הכנסת – המשך  דיון. </w:t>
      </w:r>
    </w:p>
    <w:p w14:paraId="56C3CBAF" w14:textId="77777777" w:rsidR="00FB3105" w:rsidRPr="00FB3105" w:rsidRDefault="00FB3105" w:rsidP="00FB3105">
      <w:pPr>
        <w:bidi/>
        <w:jc w:val="both"/>
        <w:rPr>
          <w:rFonts w:ascii="Arial" w:hAnsi="Arial" w:cs="David"/>
          <w:rtl/>
        </w:rPr>
      </w:pPr>
    </w:p>
    <w:p w14:paraId="3069DBEE" w14:textId="77777777" w:rsidR="00FB3105" w:rsidRPr="00FB3105" w:rsidRDefault="00FB3105" w:rsidP="00FB3105">
      <w:pPr>
        <w:bidi/>
        <w:jc w:val="both"/>
        <w:rPr>
          <w:rFonts w:ascii="Arial" w:hAnsi="Arial" w:cs="David"/>
          <w:rtl/>
        </w:rPr>
      </w:pPr>
      <w:r w:rsidRPr="00FB3105">
        <w:rPr>
          <w:rFonts w:ascii="Arial" w:hAnsi="Arial" w:cs="David"/>
          <w:rtl/>
        </w:rPr>
        <w:tab/>
        <w:t>רבותי, הנושא הזה התחיל עוד בדיונים קודמים. דנו בנושא הזה, ואם אין לאף לא אחד מחברי הכנסת מה להוסיף – אנחנו נעלה את זה להצבעה.</w:t>
      </w:r>
    </w:p>
    <w:p w14:paraId="68270DC1" w14:textId="77777777" w:rsidR="00FB3105" w:rsidRPr="00FB3105" w:rsidRDefault="00FB3105" w:rsidP="00FB3105">
      <w:pPr>
        <w:bidi/>
        <w:jc w:val="both"/>
        <w:rPr>
          <w:rFonts w:ascii="Arial" w:hAnsi="Arial" w:cs="David"/>
          <w:rtl/>
        </w:rPr>
      </w:pPr>
    </w:p>
    <w:p w14:paraId="3D478C37" w14:textId="77777777" w:rsidR="00FB3105" w:rsidRPr="00FB3105" w:rsidRDefault="00FB3105" w:rsidP="00FB3105">
      <w:pPr>
        <w:bidi/>
        <w:jc w:val="both"/>
        <w:rPr>
          <w:rFonts w:ascii="Arial" w:hAnsi="Arial" w:cs="David"/>
          <w:rtl/>
        </w:rPr>
      </w:pPr>
      <w:r w:rsidRPr="00FB3105">
        <w:rPr>
          <w:rFonts w:ascii="Arial" w:hAnsi="Arial" w:cs="David"/>
          <w:rtl/>
        </w:rPr>
        <w:tab/>
        <w:t xml:space="preserve">מי בעד הצעתו של חבר הכנסת </w:t>
      </w:r>
      <w:proofErr w:type="spellStart"/>
      <w:r w:rsidRPr="00FB3105">
        <w:rPr>
          <w:rFonts w:ascii="Arial" w:hAnsi="Arial" w:cs="David"/>
          <w:rtl/>
        </w:rPr>
        <w:t>אחמד</w:t>
      </w:r>
      <w:proofErr w:type="spellEnd"/>
      <w:r w:rsidRPr="00FB3105">
        <w:rPr>
          <w:rFonts w:ascii="Arial" w:hAnsi="Arial" w:cs="David"/>
          <w:rtl/>
        </w:rPr>
        <w:t xml:space="preserve"> טיבי, ירים את ידו. מי נגד? מי נמנע?</w:t>
      </w:r>
    </w:p>
    <w:p w14:paraId="7CDAF16B" w14:textId="77777777" w:rsidR="00FB3105" w:rsidRPr="00FB3105" w:rsidRDefault="00FB3105" w:rsidP="00FB3105">
      <w:pPr>
        <w:bidi/>
        <w:jc w:val="both"/>
        <w:rPr>
          <w:rFonts w:ascii="Arial" w:hAnsi="Arial" w:cs="David"/>
          <w:b/>
          <w:bCs/>
          <w:rtl/>
        </w:rPr>
      </w:pPr>
      <w:r w:rsidRPr="00FB3105">
        <w:rPr>
          <w:rFonts w:ascii="Arial" w:hAnsi="Arial" w:cs="David"/>
          <w:rtl/>
        </w:rPr>
        <w:br/>
      </w:r>
      <w:r w:rsidRPr="00FB3105">
        <w:rPr>
          <w:rFonts w:ascii="Arial" w:hAnsi="Arial" w:cs="David"/>
          <w:b/>
          <w:bCs/>
          <w:rtl/>
        </w:rPr>
        <w:t>ה צ ב ע ה</w:t>
      </w:r>
    </w:p>
    <w:p w14:paraId="766C9519" w14:textId="77777777" w:rsidR="00FB3105" w:rsidRPr="00FB3105" w:rsidRDefault="00FB3105" w:rsidP="00FB3105">
      <w:pPr>
        <w:bidi/>
        <w:jc w:val="both"/>
        <w:rPr>
          <w:rFonts w:ascii="Arial" w:hAnsi="Arial" w:cs="David"/>
          <w:b/>
          <w:bCs/>
          <w:rtl/>
        </w:rPr>
      </w:pPr>
    </w:p>
    <w:p w14:paraId="3EA0CA68" w14:textId="77777777" w:rsidR="00FB3105" w:rsidRPr="00FB3105" w:rsidRDefault="00FB3105" w:rsidP="00FB3105">
      <w:pPr>
        <w:bidi/>
        <w:jc w:val="both"/>
        <w:rPr>
          <w:rFonts w:ascii="Arial" w:hAnsi="Arial" w:cs="David"/>
          <w:rtl/>
        </w:rPr>
      </w:pPr>
      <w:r w:rsidRPr="00FB3105">
        <w:rPr>
          <w:rFonts w:ascii="Arial" w:hAnsi="Arial" w:cs="David"/>
          <w:rtl/>
        </w:rPr>
        <w:t>בעד – פה אחד</w:t>
      </w:r>
    </w:p>
    <w:p w14:paraId="3981C808" w14:textId="77777777" w:rsidR="00FB3105" w:rsidRPr="00FB3105" w:rsidRDefault="00FB3105" w:rsidP="00FB3105">
      <w:pPr>
        <w:bidi/>
        <w:jc w:val="both"/>
        <w:rPr>
          <w:rFonts w:ascii="Arial" w:hAnsi="Arial" w:cs="David"/>
          <w:rtl/>
        </w:rPr>
      </w:pPr>
    </w:p>
    <w:p w14:paraId="42E3A2FD"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31F093B6" w14:textId="77777777" w:rsidR="00FB3105" w:rsidRPr="00FB3105" w:rsidRDefault="00FB3105" w:rsidP="00FB3105">
      <w:pPr>
        <w:bidi/>
        <w:jc w:val="both"/>
        <w:rPr>
          <w:rFonts w:ascii="Arial" w:hAnsi="Arial" w:cs="David"/>
          <w:u w:val="single"/>
          <w:rtl/>
        </w:rPr>
      </w:pPr>
    </w:p>
    <w:p w14:paraId="755F71C0" w14:textId="77777777" w:rsidR="00FB3105" w:rsidRPr="00FB3105" w:rsidRDefault="00FB3105" w:rsidP="00FB3105">
      <w:pPr>
        <w:bidi/>
        <w:jc w:val="both"/>
        <w:rPr>
          <w:rFonts w:ascii="Arial" w:hAnsi="Arial" w:cs="David"/>
          <w:rtl/>
        </w:rPr>
      </w:pPr>
      <w:r w:rsidRPr="00FB3105">
        <w:rPr>
          <w:rFonts w:ascii="Arial" w:hAnsi="Arial" w:cs="David"/>
          <w:rtl/>
        </w:rPr>
        <w:tab/>
        <w:t xml:space="preserve">אשר על כן, אני קובע שאושרה הקמת ועדת חקירה </w:t>
      </w:r>
      <w:proofErr w:type="spellStart"/>
      <w:r w:rsidRPr="00FB3105">
        <w:rPr>
          <w:rFonts w:ascii="Arial" w:hAnsi="Arial" w:cs="David"/>
          <w:rtl/>
        </w:rPr>
        <w:t>פרלמנטרית</w:t>
      </w:r>
      <w:proofErr w:type="spellEnd"/>
      <w:r w:rsidRPr="00FB3105">
        <w:rPr>
          <w:rFonts w:ascii="Arial" w:hAnsi="Arial" w:cs="David"/>
          <w:rtl/>
        </w:rPr>
        <w:t>, על-פי הצעתו של חבר הכנסת טיבי – שעולה לאישור מליאת הכנסת, ולאחר מכאן אנחנו נקבע - - -</w:t>
      </w:r>
    </w:p>
    <w:p w14:paraId="699BBB4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166C5542" w14:textId="77777777" w:rsidR="00FB3105" w:rsidRPr="00FB3105" w:rsidRDefault="00FB3105" w:rsidP="00FB3105">
      <w:pPr>
        <w:bidi/>
        <w:jc w:val="both"/>
        <w:rPr>
          <w:rFonts w:ascii="Arial" w:hAnsi="Arial" w:cs="David"/>
          <w:rtl/>
        </w:rPr>
      </w:pPr>
    </w:p>
    <w:p w14:paraId="550F7CDF" w14:textId="77777777" w:rsidR="00FB3105" w:rsidRPr="00FB3105" w:rsidRDefault="00FB3105" w:rsidP="00FB3105">
      <w:pPr>
        <w:bidi/>
        <w:jc w:val="both"/>
        <w:rPr>
          <w:rFonts w:ascii="Arial" w:hAnsi="Arial" w:cs="David"/>
          <w:rtl/>
        </w:rPr>
      </w:pPr>
      <w:r w:rsidRPr="00FB3105">
        <w:rPr>
          <w:rFonts w:ascii="Arial" w:hAnsi="Arial" w:cs="David"/>
          <w:rtl/>
        </w:rPr>
        <w:tab/>
        <w:t xml:space="preserve">כבר קבענו. </w:t>
      </w:r>
    </w:p>
    <w:p w14:paraId="4E36642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17AE2B81" w14:textId="77777777" w:rsidR="00FB3105" w:rsidRPr="00FB3105" w:rsidRDefault="00FB3105" w:rsidP="00FB3105">
      <w:pPr>
        <w:bidi/>
        <w:jc w:val="both"/>
        <w:rPr>
          <w:rFonts w:ascii="Arial" w:hAnsi="Arial" w:cs="David"/>
          <w:rtl/>
        </w:rPr>
      </w:pPr>
    </w:p>
    <w:p w14:paraId="0FC7B1D5" w14:textId="77777777" w:rsidR="00FB3105" w:rsidRPr="00FB3105" w:rsidRDefault="00FB3105" w:rsidP="00FB3105">
      <w:pPr>
        <w:bidi/>
        <w:jc w:val="both"/>
        <w:rPr>
          <w:rFonts w:ascii="Arial" w:hAnsi="Arial" w:cs="David"/>
          <w:rtl/>
        </w:rPr>
      </w:pPr>
      <w:r w:rsidRPr="00FB3105">
        <w:rPr>
          <w:rFonts w:ascii="Arial" w:hAnsi="Arial" w:cs="David"/>
          <w:rtl/>
        </w:rPr>
        <w:tab/>
        <w:t>מי קובע את ההרכב?</w:t>
      </w:r>
    </w:p>
    <w:p w14:paraId="7AFDF42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7B8D13DF" w14:textId="77777777" w:rsidR="00FB3105" w:rsidRPr="00FB3105" w:rsidRDefault="00FB3105" w:rsidP="00FB3105">
      <w:pPr>
        <w:bidi/>
        <w:jc w:val="both"/>
        <w:rPr>
          <w:rFonts w:ascii="Arial" w:hAnsi="Arial" w:cs="David"/>
          <w:rtl/>
        </w:rPr>
      </w:pPr>
    </w:p>
    <w:p w14:paraId="6E4054C2" w14:textId="77777777" w:rsidR="00FB3105" w:rsidRPr="00FB3105" w:rsidRDefault="00FB3105" w:rsidP="00FB3105">
      <w:pPr>
        <w:bidi/>
        <w:jc w:val="both"/>
        <w:rPr>
          <w:rFonts w:ascii="Arial" w:hAnsi="Arial" w:cs="David"/>
          <w:rtl/>
        </w:rPr>
      </w:pPr>
      <w:r w:rsidRPr="00FB3105">
        <w:rPr>
          <w:rFonts w:ascii="Arial" w:hAnsi="Arial" w:cs="David"/>
          <w:rtl/>
        </w:rPr>
        <w:tab/>
        <w:t xml:space="preserve">סוכם על כך בישיבה הקודמת. </w:t>
      </w:r>
    </w:p>
    <w:p w14:paraId="35009555"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26DA548" w14:textId="77777777" w:rsidR="00FB3105" w:rsidRPr="00FB3105" w:rsidRDefault="00FB3105" w:rsidP="00FB3105">
      <w:pPr>
        <w:bidi/>
        <w:jc w:val="both"/>
        <w:rPr>
          <w:rFonts w:ascii="Arial" w:hAnsi="Arial" w:cs="David"/>
          <w:rtl/>
        </w:rPr>
      </w:pPr>
    </w:p>
    <w:p w14:paraId="736ABF54" w14:textId="77777777" w:rsidR="00FB3105" w:rsidRPr="00FB3105" w:rsidRDefault="00FB3105" w:rsidP="00FB3105">
      <w:pPr>
        <w:bidi/>
        <w:jc w:val="both"/>
        <w:rPr>
          <w:rFonts w:ascii="Arial" w:hAnsi="Arial" w:cs="David"/>
          <w:rtl/>
        </w:rPr>
      </w:pPr>
      <w:r w:rsidRPr="00FB3105">
        <w:rPr>
          <w:rFonts w:ascii="Arial" w:hAnsi="Arial" w:cs="David"/>
          <w:rtl/>
        </w:rPr>
        <w:tab/>
        <w:t xml:space="preserve">בישיבה הקודמת סוכם – זה ההרכב. </w:t>
      </w:r>
    </w:p>
    <w:p w14:paraId="613AE33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2B2C8064" w14:textId="77777777" w:rsidR="00FB3105" w:rsidRPr="00FB3105" w:rsidRDefault="00FB3105" w:rsidP="00FB3105">
      <w:pPr>
        <w:bidi/>
        <w:jc w:val="both"/>
        <w:rPr>
          <w:rFonts w:ascii="Arial" w:hAnsi="Arial" w:cs="David"/>
          <w:rtl/>
        </w:rPr>
      </w:pPr>
    </w:p>
    <w:p w14:paraId="65463F03" w14:textId="77777777" w:rsidR="00FB3105" w:rsidRPr="00FB3105" w:rsidRDefault="00FB3105" w:rsidP="00FB3105">
      <w:pPr>
        <w:bidi/>
        <w:jc w:val="both"/>
        <w:rPr>
          <w:rFonts w:ascii="Arial" w:hAnsi="Arial" w:cs="David"/>
          <w:rtl/>
        </w:rPr>
      </w:pPr>
      <w:r w:rsidRPr="00FB3105">
        <w:rPr>
          <w:rFonts w:ascii="Arial" w:hAnsi="Arial" w:cs="David"/>
          <w:rtl/>
        </w:rPr>
        <w:tab/>
        <w:t>אני לא יכול להיות בוועדה הזאת?</w:t>
      </w:r>
    </w:p>
    <w:p w14:paraId="52EC494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DC3236C" w14:textId="77777777" w:rsidR="00FB3105" w:rsidRPr="00FB3105" w:rsidRDefault="00FB3105" w:rsidP="00FB3105">
      <w:pPr>
        <w:bidi/>
        <w:jc w:val="both"/>
        <w:rPr>
          <w:rFonts w:ascii="Arial" w:hAnsi="Arial" w:cs="David"/>
          <w:rtl/>
        </w:rPr>
      </w:pPr>
    </w:p>
    <w:p w14:paraId="5232B3C9" w14:textId="77777777" w:rsidR="00FB3105" w:rsidRPr="00FB3105" w:rsidRDefault="00FB3105" w:rsidP="00FB3105">
      <w:pPr>
        <w:bidi/>
        <w:jc w:val="both"/>
        <w:rPr>
          <w:rFonts w:ascii="Arial" w:hAnsi="Arial" w:cs="David"/>
          <w:rtl/>
        </w:rPr>
      </w:pPr>
      <w:r w:rsidRPr="00FB3105">
        <w:rPr>
          <w:rFonts w:ascii="Arial" w:hAnsi="Arial" w:cs="David"/>
          <w:rtl/>
        </w:rPr>
        <w:tab/>
        <w:t xml:space="preserve">אתה יכול. למען הפרוטוקול אני אקרא את ההרכב, ומי מחברי הכנסת שיש לו </w:t>
      </w:r>
      <w:proofErr w:type="spellStart"/>
      <w:r w:rsidRPr="00FB3105">
        <w:rPr>
          <w:rFonts w:ascii="Arial" w:hAnsi="Arial" w:cs="David"/>
          <w:rtl/>
        </w:rPr>
        <w:t>איזשהן</w:t>
      </w:r>
      <w:proofErr w:type="spellEnd"/>
      <w:r w:rsidRPr="00FB3105">
        <w:rPr>
          <w:rFonts w:ascii="Arial" w:hAnsi="Arial" w:cs="David"/>
          <w:rtl/>
        </w:rPr>
        <w:t xml:space="preserve"> השגות בנושא הזה – יפנה ליושב-ראש הוועדה, לוועדת החקירה </w:t>
      </w:r>
      <w:proofErr w:type="spellStart"/>
      <w:r w:rsidRPr="00FB3105">
        <w:rPr>
          <w:rFonts w:ascii="Arial" w:hAnsi="Arial" w:cs="David"/>
          <w:rtl/>
        </w:rPr>
        <w:t>הפרלמנטרית</w:t>
      </w:r>
      <w:proofErr w:type="spellEnd"/>
      <w:r w:rsidRPr="00FB3105">
        <w:rPr>
          <w:rFonts w:ascii="Arial" w:hAnsi="Arial" w:cs="David"/>
          <w:rtl/>
        </w:rPr>
        <w:t xml:space="preserve">, ויבוא אתו בדברים. אני מניח שהוא יניח את דעתו. </w:t>
      </w:r>
    </w:p>
    <w:p w14:paraId="7E27FFC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5F8C8CB9" w14:textId="77777777" w:rsidR="00FB3105" w:rsidRPr="00FB3105" w:rsidRDefault="00FB3105" w:rsidP="00FB3105">
      <w:pPr>
        <w:bidi/>
        <w:jc w:val="both"/>
        <w:rPr>
          <w:rFonts w:ascii="Arial" w:hAnsi="Arial" w:cs="David"/>
          <w:rtl/>
        </w:rPr>
      </w:pPr>
    </w:p>
    <w:p w14:paraId="2DFF72CB" w14:textId="77777777" w:rsidR="00FB3105" w:rsidRPr="00FB3105" w:rsidRDefault="00FB3105" w:rsidP="00FB3105">
      <w:pPr>
        <w:bidi/>
        <w:jc w:val="both"/>
        <w:rPr>
          <w:rFonts w:ascii="Arial" w:hAnsi="Arial" w:cs="David"/>
          <w:rtl/>
        </w:rPr>
      </w:pPr>
      <w:r w:rsidRPr="00FB3105">
        <w:rPr>
          <w:rFonts w:ascii="Arial" w:hAnsi="Arial" w:cs="David"/>
          <w:rtl/>
        </w:rPr>
        <w:tab/>
        <w:t xml:space="preserve"> סליחה, אדוני, הערה. התייעצת עם חברי הכנסת </w:t>
      </w:r>
      <w:proofErr w:type="spellStart"/>
      <w:r w:rsidRPr="00FB3105">
        <w:rPr>
          <w:rFonts w:ascii="Arial" w:hAnsi="Arial" w:cs="David"/>
          <w:rtl/>
        </w:rPr>
        <w:t>מוחמד</w:t>
      </w:r>
      <w:proofErr w:type="spellEnd"/>
      <w:r w:rsidRPr="00FB3105">
        <w:rPr>
          <w:rFonts w:ascii="Arial" w:hAnsi="Arial" w:cs="David"/>
          <w:rtl/>
        </w:rPr>
        <w:t xml:space="preserve"> ברכה </w:t>
      </w:r>
      <w:proofErr w:type="spellStart"/>
      <w:r w:rsidRPr="00FB3105">
        <w:rPr>
          <w:rFonts w:ascii="Arial" w:hAnsi="Arial" w:cs="David"/>
          <w:rtl/>
        </w:rPr>
        <w:t>וטלב</w:t>
      </w:r>
      <w:proofErr w:type="spellEnd"/>
      <w:r w:rsidRPr="00FB3105">
        <w:rPr>
          <w:rFonts w:ascii="Arial" w:hAnsi="Arial" w:cs="David"/>
          <w:rtl/>
        </w:rPr>
        <w:t xml:space="preserve"> </w:t>
      </w:r>
      <w:proofErr w:type="spellStart"/>
      <w:r w:rsidRPr="00FB3105">
        <w:rPr>
          <w:rFonts w:ascii="Arial" w:hAnsi="Arial" w:cs="David"/>
          <w:rtl/>
        </w:rPr>
        <w:t>אלסאנע</w:t>
      </w:r>
      <w:proofErr w:type="spellEnd"/>
      <w:r w:rsidRPr="00FB3105">
        <w:rPr>
          <w:rFonts w:ascii="Arial" w:hAnsi="Arial" w:cs="David"/>
          <w:rtl/>
        </w:rPr>
        <w:t>?</w:t>
      </w:r>
    </w:p>
    <w:p w14:paraId="3BE3AA91" w14:textId="77777777" w:rsidR="00FB3105" w:rsidRPr="00FB3105" w:rsidRDefault="00FB3105" w:rsidP="00FB3105">
      <w:pPr>
        <w:bidi/>
        <w:jc w:val="both"/>
        <w:rPr>
          <w:rFonts w:ascii="Arial" w:hAnsi="Arial" w:cs="David"/>
          <w:u w:val="single"/>
          <w:rtl/>
        </w:rPr>
      </w:pPr>
    </w:p>
    <w:p w14:paraId="281347D5" w14:textId="77777777" w:rsidR="00FB3105" w:rsidRPr="00FB3105" w:rsidRDefault="00FB3105" w:rsidP="00FB3105">
      <w:pPr>
        <w:bidi/>
        <w:jc w:val="both"/>
        <w:rPr>
          <w:rFonts w:ascii="Arial" w:hAnsi="Arial" w:cs="David"/>
          <w:u w:val="single"/>
          <w:rtl/>
        </w:rPr>
      </w:pPr>
    </w:p>
    <w:p w14:paraId="06B770FA" w14:textId="77777777" w:rsidR="00FB3105" w:rsidRPr="00FB3105" w:rsidRDefault="00FB3105" w:rsidP="00FB3105">
      <w:pPr>
        <w:bidi/>
        <w:jc w:val="both"/>
        <w:rPr>
          <w:rFonts w:ascii="Arial" w:hAnsi="Arial" w:cs="David"/>
          <w:u w:val="single"/>
          <w:rtl/>
        </w:rPr>
      </w:pPr>
    </w:p>
    <w:p w14:paraId="4675DBF2" w14:textId="77777777" w:rsidR="00FB3105" w:rsidRPr="00FB3105" w:rsidRDefault="00FB3105" w:rsidP="00FB3105">
      <w:pPr>
        <w:bidi/>
        <w:jc w:val="both"/>
        <w:rPr>
          <w:rFonts w:ascii="Arial" w:hAnsi="Arial" w:cs="David"/>
          <w:u w:val="single"/>
          <w:rtl/>
        </w:rPr>
      </w:pPr>
    </w:p>
    <w:p w14:paraId="3283A470" w14:textId="77777777" w:rsidR="00FB3105" w:rsidRPr="00FB3105" w:rsidRDefault="00FB3105" w:rsidP="00FB3105">
      <w:pPr>
        <w:bidi/>
        <w:jc w:val="both"/>
        <w:rPr>
          <w:rFonts w:ascii="Arial" w:hAnsi="Arial" w:cs="David"/>
          <w:u w:val="single"/>
          <w:rtl/>
        </w:rPr>
      </w:pPr>
    </w:p>
    <w:p w14:paraId="7F482823"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0E38C38C" w14:textId="77777777" w:rsidR="00FB3105" w:rsidRPr="00FB3105" w:rsidRDefault="00FB3105" w:rsidP="00FB3105">
      <w:pPr>
        <w:bidi/>
        <w:jc w:val="both"/>
        <w:rPr>
          <w:rFonts w:ascii="Arial" w:hAnsi="Arial" w:cs="David"/>
          <w:u w:val="single"/>
          <w:rtl/>
        </w:rPr>
      </w:pPr>
    </w:p>
    <w:p w14:paraId="32B29D03" w14:textId="77777777" w:rsidR="00FB3105" w:rsidRPr="00FB3105" w:rsidRDefault="00FB3105" w:rsidP="00FB3105">
      <w:pPr>
        <w:bidi/>
        <w:jc w:val="both"/>
        <w:rPr>
          <w:rFonts w:ascii="Arial" w:hAnsi="Arial" w:cs="David"/>
          <w:rtl/>
        </w:rPr>
      </w:pPr>
      <w:r w:rsidRPr="00FB3105">
        <w:rPr>
          <w:rFonts w:ascii="Arial" w:hAnsi="Arial" w:cs="David"/>
          <w:rtl/>
        </w:rPr>
        <w:tab/>
        <w:t xml:space="preserve">לא. לא </w:t>
      </w:r>
      <w:proofErr w:type="spellStart"/>
      <w:r w:rsidRPr="00FB3105">
        <w:rPr>
          <w:rFonts w:ascii="Arial" w:hAnsi="Arial" w:cs="David"/>
          <w:rtl/>
        </w:rPr>
        <w:t>היתה</w:t>
      </w:r>
      <w:proofErr w:type="spellEnd"/>
      <w:r w:rsidRPr="00FB3105">
        <w:rPr>
          <w:rFonts w:ascii="Arial" w:hAnsi="Arial" w:cs="David"/>
          <w:rtl/>
        </w:rPr>
        <w:t xml:space="preserve"> התייעצות כזאת, ואין צורך בהתייעצות כזאת. הרכב הוועדה המוצע: חבר הכנסת </w:t>
      </w:r>
      <w:proofErr w:type="spellStart"/>
      <w:r w:rsidRPr="00FB3105">
        <w:rPr>
          <w:rFonts w:ascii="Arial" w:hAnsi="Arial" w:cs="David"/>
          <w:rtl/>
        </w:rPr>
        <w:t>אחמד</w:t>
      </w:r>
      <w:proofErr w:type="spellEnd"/>
      <w:r w:rsidRPr="00FB3105">
        <w:rPr>
          <w:rFonts w:ascii="Arial" w:hAnsi="Arial" w:cs="David"/>
          <w:rtl/>
        </w:rPr>
        <w:t xml:space="preserve"> טיבי – היו"ר, חברי הכנסת: מנחם בן-ששון, שלי </w:t>
      </w:r>
      <w:proofErr w:type="spellStart"/>
      <w:r w:rsidRPr="00FB3105">
        <w:rPr>
          <w:rFonts w:ascii="Arial" w:hAnsi="Arial" w:cs="David"/>
          <w:rtl/>
        </w:rPr>
        <w:t>יחימוביץ</w:t>
      </w:r>
      <w:proofErr w:type="spellEnd"/>
      <w:r w:rsidRPr="00FB3105">
        <w:rPr>
          <w:rFonts w:ascii="Arial" w:hAnsi="Arial" w:cs="David"/>
          <w:rtl/>
        </w:rPr>
        <w:t xml:space="preserve">', ראובן ריבלין, אברהם </w:t>
      </w:r>
      <w:proofErr w:type="spellStart"/>
      <w:r w:rsidRPr="00FB3105">
        <w:rPr>
          <w:rFonts w:ascii="Arial" w:hAnsi="Arial" w:cs="David"/>
          <w:rtl/>
        </w:rPr>
        <w:t>מיכאלי</w:t>
      </w:r>
      <w:proofErr w:type="spellEnd"/>
      <w:r w:rsidRPr="00FB3105">
        <w:rPr>
          <w:rFonts w:ascii="Arial" w:hAnsi="Arial" w:cs="David"/>
          <w:rtl/>
        </w:rPr>
        <w:t xml:space="preserve">, </w:t>
      </w:r>
      <w:proofErr w:type="spellStart"/>
      <w:r w:rsidRPr="00FB3105">
        <w:rPr>
          <w:rFonts w:ascii="Arial" w:hAnsi="Arial" w:cs="David"/>
          <w:rtl/>
        </w:rPr>
        <w:t>חנא</w:t>
      </w:r>
      <w:proofErr w:type="spellEnd"/>
      <w:r w:rsidRPr="00FB3105">
        <w:rPr>
          <w:rFonts w:ascii="Arial" w:hAnsi="Arial" w:cs="David"/>
          <w:rtl/>
        </w:rPr>
        <w:t xml:space="preserve"> </w:t>
      </w:r>
      <w:proofErr w:type="spellStart"/>
      <w:r w:rsidRPr="00FB3105">
        <w:rPr>
          <w:rFonts w:ascii="Arial" w:hAnsi="Arial" w:cs="David"/>
          <w:rtl/>
        </w:rPr>
        <w:t>סוויד</w:t>
      </w:r>
      <w:proofErr w:type="spellEnd"/>
      <w:r w:rsidRPr="00FB3105">
        <w:rPr>
          <w:rFonts w:ascii="Arial" w:hAnsi="Arial" w:cs="David"/>
          <w:rtl/>
        </w:rPr>
        <w:t xml:space="preserve">, ואסל </w:t>
      </w:r>
      <w:proofErr w:type="spellStart"/>
      <w:r w:rsidRPr="00FB3105">
        <w:rPr>
          <w:rFonts w:ascii="Arial" w:hAnsi="Arial" w:cs="David"/>
          <w:rtl/>
        </w:rPr>
        <w:t>טאהא</w:t>
      </w:r>
      <w:proofErr w:type="spellEnd"/>
      <w:r w:rsidRPr="00FB3105">
        <w:rPr>
          <w:rFonts w:ascii="Arial" w:hAnsi="Arial" w:cs="David"/>
          <w:rtl/>
        </w:rPr>
        <w:t xml:space="preserve">, אביגדור </w:t>
      </w:r>
      <w:proofErr w:type="spellStart"/>
      <w:r w:rsidRPr="00FB3105">
        <w:rPr>
          <w:rFonts w:ascii="Arial" w:hAnsi="Arial" w:cs="David"/>
          <w:rtl/>
        </w:rPr>
        <w:t>יצחקי</w:t>
      </w:r>
      <w:proofErr w:type="spellEnd"/>
      <w:r w:rsidRPr="00FB3105">
        <w:rPr>
          <w:rFonts w:ascii="Arial" w:hAnsi="Arial" w:cs="David"/>
          <w:rtl/>
        </w:rPr>
        <w:t xml:space="preserve">, זהבה </w:t>
      </w:r>
      <w:proofErr w:type="spellStart"/>
      <w:r w:rsidRPr="00FB3105">
        <w:rPr>
          <w:rFonts w:ascii="Arial" w:hAnsi="Arial" w:cs="David"/>
          <w:rtl/>
        </w:rPr>
        <w:t>גלאון</w:t>
      </w:r>
      <w:proofErr w:type="spellEnd"/>
      <w:r w:rsidRPr="00FB3105">
        <w:rPr>
          <w:rFonts w:ascii="Arial" w:hAnsi="Arial" w:cs="David"/>
          <w:rtl/>
        </w:rPr>
        <w:t xml:space="preserve">. </w:t>
      </w:r>
    </w:p>
    <w:p w14:paraId="093E5D0D" w14:textId="77777777" w:rsidR="00FB3105" w:rsidRPr="00FB3105" w:rsidRDefault="00FB3105" w:rsidP="00FB3105">
      <w:pPr>
        <w:bidi/>
        <w:jc w:val="both"/>
        <w:rPr>
          <w:rFonts w:ascii="Arial" w:hAnsi="Arial" w:cs="David"/>
          <w:rtl/>
        </w:rPr>
      </w:pPr>
    </w:p>
    <w:p w14:paraId="388470D9" w14:textId="77777777" w:rsidR="00FB3105" w:rsidRPr="00FB3105" w:rsidRDefault="00FB3105" w:rsidP="00FB3105">
      <w:pPr>
        <w:bidi/>
        <w:jc w:val="both"/>
        <w:rPr>
          <w:rFonts w:ascii="Arial" w:hAnsi="Arial" w:cs="David"/>
          <w:rtl/>
        </w:rPr>
      </w:pPr>
      <w:r w:rsidRPr="00FB3105">
        <w:rPr>
          <w:rFonts w:ascii="Arial" w:hAnsi="Arial" w:cs="David"/>
          <w:rtl/>
        </w:rPr>
        <w:tab/>
        <w:t>אני חושב שאין פה מספיק איזון, אבל מי שיש לו השגות בנושא הזה – הנושא הזה עולה למליאת הכנסת. אפשר להגיש הסתייגויות, ואנחנו נדון בזה.</w:t>
      </w:r>
    </w:p>
    <w:p w14:paraId="4BEA065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6C029C82" w14:textId="77777777" w:rsidR="00FB3105" w:rsidRPr="00FB3105" w:rsidRDefault="00FB3105" w:rsidP="00FB3105">
      <w:pPr>
        <w:bidi/>
        <w:jc w:val="both"/>
        <w:rPr>
          <w:rFonts w:ascii="Arial" w:hAnsi="Arial" w:cs="David"/>
          <w:rtl/>
        </w:rPr>
      </w:pPr>
    </w:p>
    <w:p w14:paraId="3B3B240F" w14:textId="77777777" w:rsidR="00FB3105" w:rsidRPr="00FB3105" w:rsidRDefault="00FB3105" w:rsidP="00FB3105">
      <w:pPr>
        <w:bidi/>
        <w:jc w:val="both"/>
        <w:rPr>
          <w:rFonts w:ascii="Arial" w:hAnsi="Arial" w:cs="David"/>
          <w:rtl/>
        </w:rPr>
      </w:pPr>
      <w:r w:rsidRPr="00FB3105">
        <w:rPr>
          <w:rFonts w:ascii="Arial" w:hAnsi="Arial" w:cs="David"/>
          <w:rtl/>
        </w:rPr>
        <w:tab/>
        <w:t xml:space="preserve">אבל את הרכב הוועדה הביאו עכשיו. </w:t>
      </w:r>
    </w:p>
    <w:p w14:paraId="66E31E9A"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219DAE7" w14:textId="77777777" w:rsidR="00FB3105" w:rsidRPr="00FB3105" w:rsidRDefault="00FB3105" w:rsidP="00FB3105">
      <w:pPr>
        <w:bidi/>
        <w:jc w:val="both"/>
        <w:rPr>
          <w:rFonts w:ascii="Arial" w:hAnsi="Arial" w:cs="David"/>
          <w:rtl/>
        </w:rPr>
      </w:pPr>
    </w:p>
    <w:p w14:paraId="24EFAB68" w14:textId="77777777" w:rsidR="00FB3105" w:rsidRPr="00FB3105" w:rsidRDefault="00FB3105" w:rsidP="00FB3105">
      <w:pPr>
        <w:bidi/>
        <w:jc w:val="both"/>
        <w:rPr>
          <w:rFonts w:ascii="Arial" w:hAnsi="Arial" w:cs="David"/>
          <w:rtl/>
        </w:rPr>
      </w:pPr>
      <w:r w:rsidRPr="00FB3105">
        <w:rPr>
          <w:rFonts w:ascii="Arial" w:hAnsi="Arial" w:cs="David"/>
          <w:rtl/>
        </w:rPr>
        <w:tab/>
        <w:t xml:space="preserve">רבותי, את הרכב הוועדה כבר קבעו בשבוע שעבר. </w:t>
      </w:r>
    </w:p>
    <w:p w14:paraId="198F864E"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322029CA" w14:textId="77777777" w:rsidR="00FB3105" w:rsidRPr="00FB3105" w:rsidRDefault="00FB3105" w:rsidP="00FB3105">
      <w:pPr>
        <w:bidi/>
        <w:jc w:val="both"/>
        <w:rPr>
          <w:rFonts w:ascii="Arial" w:hAnsi="Arial" w:cs="David"/>
          <w:rtl/>
        </w:rPr>
      </w:pPr>
    </w:p>
    <w:p w14:paraId="16F000DA" w14:textId="77777777" w:rsidR="00FB3105" w:rsidRPr="00FB3105" w:rsidRDefault="00FB3105" w:rsidP="00FB3105">
      <w:pPr>
        <w:bidi/>
        <w:jc w:val="both"/>
        <w:rPr>
          <w:rFonts w:ascii="Arial" w:hAnsi="Arial" w:cs="David"/>
          <w:rtl/>
        </w:rPr>
      </w:pPr>
      <w:r w:rsidRPr="00FB3105">
        <w:rPr>
          <w:rFonts w:ascii="Arial" w:hAnsi="Arial" w:cs="David"/>
          <w:rtl/>
        </w:rPr>
        <w:tab/>
        <w:t xml:space="preserve">את היושב-ראש, אבל לא את החברים. את החברים עכשיו חילקו, אחרי ההצבעה. </w:t>
      </w:r>
    </w:p>
    <w:p w14:paraId="105D763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C8C558C" w14:textId="77777777" w:rsidR="00FB3105" w:rsidRPr="00FB3105" w:rsidRDefault="00FB3105" w:rsidP="00FB3105">
      <w:pPr>
        <w:bidi/>
        <w:jc w:val="both"/>
        <w:rPr>
          <w:rFonts w:ascii="Arial" w:hAnsi="Arial" w:cs="David"/>
          <w:rtl/>
        </w:rPr>
      </w:pPr>
    </w:p>
    <w:p w14:paraId="5EBABF96" w14:textId="77777777" w:rsidR="00FB3105" w:rsidRPr="00FB3105" w:rsidRDefault="00FB3105" w:rsidP="00FB3105">
      <w:pPr>
        <w:bidi/>
        <w:jc w:val="both"/>
        <w:rPr>
          <w:rFonts w:ascii="Arial" w:hAnsi="Arial" w:cs="David"/>
          <w:rtl/>
        </w:rPr>
      </w:pPr>
      <w:r w:rsidRPr="00FB3105">
        <w:rPr>
          <w:rFonts w:ascii="Arial" w:hAnsi="Arial" w:cs="David"/>
          <w:rtl/>
        </w:rPr>
        <w:tab/>
        <w:t>חבר הכנסת רותם, תעיין בפרוטוקול משבוע שעבר.</w:t>
      </w:r>
    </w:p>
    <w:p w14:paraId="3D54D4B4"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7A70D6DA" w14:textId="77777777" w:rsidR="00FB3105" w:rsidRPr="00FB3105" w:rsidRDefault="00FB3105" w:rsidP="00FB3105">
      <w:pPr>
        <w:bidi/>
        <w:jc w:val="both"/>
        <w:rPr>
          <w:rFonts w:ascii="Arial" w:hAnsi="Arial" w:cs="David"/>
          <w:rtl/>
        </w:rPr>
      </w:pPr>
    </w:p>
    <w:p w14:paraId="55EF64C0"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היושב-ראש, האמת היא שהצעת הקמת ועדת חקירה </w:t>
      </w:r>
      <w:proofErr w:type="spellStart"/>
      <w:r w:rsidRPr="00FB3105">
        <w:rPr>
          <w:rFonts w:ascii="Arial" w:hAnsi="Arial" w:cs="David"/>
          <w:rtl/>
        </w:rPr>
        <w:t>פרלמנטרית</w:t>
      </w:r>
      <w:proofErr w:type="spellEnd"/>
      <w:r w:rsidRPr="00FB3105">
        <w:rPr>
          <w:rFonts w:ascii="Arial" w:hAnsi="Arial" w:cs="David"/>
          <w:rtl/>
        </w:rPr>
        <w:t xml:space="preserve"> עברה במליאה; היא עברה גם פה עכשיו, </w:t>
      </w:r>
      <w:proofErr w:type="spellStart"/>
      <w:r w:rsidRPr="00FB3105">
        <w:rPr>
          <w:rFonts w:ascii="Arial" w:hAnsi="Arial" w:cs="David"/>
          <w:rtl/>
        </w:rPr>
        <w:t>והיתה</w:t>
      </w:r>
      <w:proofErr w:type="spellEnd"/>
      <w:r w:rsidRPr="00FB3105">
        <w:rPr>
          <w:rFonts w:ascii="Arial" w:hAnsi="Arial" w:cs="David"/>
          <w:rtl/>
        </w:rPr>
        <w:t xml:space="preserve"> הצבעה, למרות שאני הסכמתי להצעה החלופית של ועדת משנה בוועדת החוקה. אני הסכמתי וממשיך להסכים לוועדת משנה בוועדת חוקה, שאני אעמוד בראשה, ואני ממשיך להסכים כפי שאמרתי והתחייבתי בפני השרה רוחמה אברהם ובפני יושב-ראש הקואליציה וכל נציגי הקואליציה. אתם תכריעו מה יותר טוב. אני עומד בסיכום.</w:t>
      </w:r>
    </w:p>
    <w:p w14:paraId="5BF907D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7BADD69B" w14:textId="77777777" w:rsidR="00FB3105" w:rsidRPr="00FB3105" w:rsidRDefault="00FB3105" w:rsidP="00FB3105">
      <w:pPr>
        <w:bidi/>
        <w:jc w:val="both"/>
        <w:rPr>
          <w:rFonts w:ascii="Arial" w:hAnsi="Arial" w:cs="David"/>
          <w:rtl/>
        </w:rPr>
      </w:pPr>
    </w:p>
    <w:p w14:paraId="570EF7E9" w14:textId="77777777" w:rsidR="00FB3105" w:rsidRPr="00FB3105" w:rsidRDefault="00FB3105" w:rsidP="00FB3105">
      <w:pPr>
        <w:bidi/>
        <w:jc w:val="both"/>
        <w:rPr>
          <w:rFonts w:ascii="Arial" w:hAnsi="Arial" w:cs="David"/>
          <w:rtl/>
        </w:rPr>
      </w:pPr>
      <w:r w:rsidRPr="00FB3105">
        <w:rPr>
          <w:rFonts w:ascii="Arial" w:hAnsi="Arial" w:cs="David"/>
          <w:rtl/>
        </w:rPr>
        <w:tab/>
        <w:t>חבר הכנסת בן-ששון מבקש רוויזיה.</w:t>
      </w:r>
    </w:p>
    <w:p w14:paraId="74498C5E"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49AF37A" w14:textId="77777777" w:rsidR="00FB3105" w:rsidRPr="00FB3105" w:rsidRDefault="00FB3105" w:rsidP="00FB3105">
      <w:pPr>
        <w:bidi/>
        <w:jc w:val="both"/>
        <w:rPr>
          <w:rFonts w:ascii="Arial" w:hAnsi="Arial" w:cs="David"/>
          <w:rtl/>
        </w:rPr>
      </w:pPr>
    </w:p>
    <w:p w14:paraId="077B5695" w14:textId="77777777" w:rsidR="00FB3105" w:rsidRPr="00FB3105" w:rsidRDefault="00FB3105" w:rsidP="00FB3105">
      <w:pPr>
        <w:bidi/>
        <w:jc w:val="both"/>
        <w:rPr>
          <w:rFonts w:ascii="Arial" w:hAnsi="Arial" w:cs="David"/>
          <w:rtl/>
        </w:rPr>
      </w:pPr>
      <w:r w:rsidRPr="00FB3105">
        <w:rPr>
          <w:rFonts w:ascii="Arial" w:hAnsi="Arial" w:cs="David"/>
          <w:rtl/>
        </w:rPr>
        <w:tab/>
        <w:t>רק שנייה. אני אאפשר, אני לא חושב - - -</w:t>
      </w:r>
    </w:p>
    <w:p w14:paraId="21B53BA4"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מנחם בן-ששון:</w:t>
      </w:r>
    </w:p>
    <w:p w14:paraId="40BDCE2E" w14:textId="77777777" w:rsidR="00FB3105" w:rsidRPr="00FB3105" w:rsidRDefault="00FB3105" w:rsidP="00FB3105">
      <w:pPr>
        <w:pStyle w:val="Heading5"/>
        <w:rPr>
          <w:rFonts w:ascii="Arial" w:hAnsi="Arial"/>
          <w:rtl/>
        </w:rPr>
      </w:pPr>
    </w:p>
    <w:p w14:paraId="4C9B9F1D" w14:textId="77777777" w:rsidR="00FB3105" w:rsidRPr="00FB3105" w:rsidRDefault="00FB3105" w:rsidP="00FB3105">
      <w:pPr>
        <w:bidi/>
        <w:jc w:val="both"/>
        <w:rPr>
          <w:rFonts w:ascii="Arial" w:hAnsi="Arial" w:cs="David"/>
          <w:rtl/>
        </w:rPr>
      </w:pPr>
      <w:r w:rsidRPr="00FB3105">
        <w:rPr>
          <w:rFonts w:ascii="Arial" w:hAnsi="Arial" w:cs="David"/>
          <w:rtl/>
        </w:rPr>
        <w:tab/>
        <w:t>אילם, אבל אני יודע לבקש לבד...</w:t>
      </w:r>
    </w:p>
    <w:p w14:paraId="093404AA"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BA39B2A" w14:textId="77777777" w:rsidR="00FB3105" w:rsidRPr="00FB3105" w:rsidRDefault="00FB3105" w:rsidP="00FB3105">
      <w:pPr>
        <w:bidi/>
        <w:jc w:val="both"/>
        <w:rPr>
          <w:rFonts w:ascii="Arial" w:hAnsi="Arial" w:cs="David"/>
          <w:rtl/>
        </w:rPr>
      </w:pPr>
    </w:p>
    <w:p w14:paraId="3E8476F2" w14:textId="77777777" w:rsidR="00FB3105" w:rsidRPr="00FB3105" w:rsidRDefault="00FB3105" w:rsidP="00FB3105">
      <w:pPr>
        <w:bidi/>
        <w:jc w:val="both"/>
        <w:rPr>
          <w:rFonts w:ascii="Arial" w:hAnsi="Arial" w:cs="David"/>
          <w:rtl/>
        </w:rPr>
      </w:pPr>
      <w:r w:rsidRPr="00FB3105">
        <w:rPr>
          <w:rFonts w:ascii="Arial" w:hAnsi="Arial" w:cs="David"/>
          <w:rtl/>
        </w:rPr>
        <w:tab/>
        <w:t xml:space="preserve">חבר הכנסת רותם, אני קורא את הפרוטוקול מהישיבה בשבוע שעבר, שבה קראתי את הרכב הוועדה המוצעת, וקראתי כפי שקראתי כרגע. חברת הכנסת </w:t>
      </w:r>
      <w:proofErr w:type="spellStart"/>
      <w:r w:rsidRPr="00FB3105">
        <w:rPr>
          <w:rFonts w:ascii="Arial" w:hAnsi="Arial" w:cs="David"/>
          <w:rtl/>
        </w:rPr>
        <w:t>אסתרינה</w:t>
      </w:r>
      <w:proofErr w:type="spellEnd"/>
      <w:r w:rsidRPr="00FB3105">
        <w:rPr>
          <w:rFonts w:ascii="Arial" w:hAnsi="Arial" w:cs="David"/>
          <w:rtl/>
        </w:rPr>
        <w:t xml:space="preserve"> </w:t>
      </w:r>
      <w:proofErr w:type="spellStart"/>
      <w:r w:rsidRPr="00FB3105">
        <w:rPr>
          <w:rFonts w:ascii="Arial" w:hAnsi="Arial" w:cs="David"/>
          <w:rtl/>
        </w:rPr>
        <w:t>טרטמן</w:t>
      </w:r>
      <w:proofErr w:type="spellEnd"/>
      <w:r w:rsidRPr="00FB3105">
        <w:rPr>
          <w:rFonts w:ascii="Arial" w:hAnsi="Arial" w:cs="David"/>
          <w:rtl/>
        </w:rPr>
        <w:t xml:space="preserve"> אמרה ושאלה מדוע אין נציגים של האיחוד הלאומי. אני חושב שהשאלה במקומה. תבואו בדברים, אפשר להגיע לנושא הזה. אם לא – יהיו הסתייגויות. </w:t>
      </w:r>
    </w:p>
    <w:p w14:paraId="7AD3EFD6" w14:textId="77777777" w:rsidR="00FB3105" w:rsidRPr="00FB3105" w:rsidRDefault="00FB3105" w:rsidP="00FB3105">
      <w:pPr>
        <w:bidi/>
        <w:jc w:val="both"/>
        <w:rPr>
          <w:rFonts w:ascii="Arial" w:hAnsi="Arial" w:cs="David"/>
          <w:rtl/>
        </w:rPr>
      </w:pPr>
    </w:p>
    <w:p w14:paraId="2FA4E159" w14:textId="77777777" w:rsidR="00FB3105" w:rsidRPr="00FB3105" w:rsidRDefault="00FB3105" w:rsidP="00FB3105">
      <w:pPr>
        <w:bidi/>
        <w:jc w:val="both"/>
        <w:rPr>
          <w:rFonts w:ascii="Arial" w:hAnsi="Arial" w:cs="David"/>
          <w:rtl/>
        </w:rPr>
      </w:pP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6365EFDE" w14:textId="77777777" w:rsidR="00FB3105" w:rsidRPr="00FB3105" w:rsidRDefault="00FB3105" w:rsidP="00FB3105">
      <w:pPr>
        <w:bidi/>
        <w:jc w:val="both"/>
        <w:rPr>
          <w:rFonts w:ascii="Arial" w:hAnsi="Arial" w:cs="David"/>
          <w:rtl/>
        </w:rPr>
      </w:pPr>
    </w:p>
    <w:p w14:paraId="58AFFE00" w14:textId="77777777" w:rsidR="00FB3105" w:rsidRPr="00FB3105" w:rsidRDefault="00FB3105" w:rsidP="00FB3105">
      <w:pPr>
        <w:bidi/>
        <w:jc w:val="both"/>
        <w:rPr>
          <w:rFonts w:ascii="Arial" w:hAnsi="Arial" w:cs="David"/>
          <w:rtl/>
        </w:rPr>
      </w:pPr>
      <w:r w:rsidRPr="00FB3105">
        <w:rPr>
          <w:rFonts w:ascii="Arial" w:hAnsi="Arial" w:cs="David"/>
          <w:rtl/>
        </w:rPr>
        <w:tab/>
        <w:t xml:space="preserve">צריך להגיש את ההסתייגויות היום, לפני שזה מונח על שולחן הכנסת. </w:t>
      </w:r>
    </w:p>
    <w:p w14:paraId="72B0247B" w14:textId="77777777" w:rsidR="00FB3105" w:rsidRPr="00FB3105" w:rsidRDefault="00FB3105" w:rsidP="00FB3105">
      <w:pPr>
        <w:bidi/>
        <w:ind w:firstLine="567"/>
        <w:jc w:val="both"/>
        <w:rPr>
          <w:rFonts w:ascii="Arial" w:hAnsi="Arial" w:cs="David"/>
          <w:rtl/>
        </w:rPr>
      </w:pPr>
      <w:r w:rsidRPr="00FB3105">
        <w:rPr>
          <w:rFonts w:ascii="Arial" w:hAnsi="Arial" w:cs="David"/>
          <w:rtl/>
        </w:rPr>
        <w:br/>
      </w:r>
    </w:p>
    <w:p w14:paraId="6A7484C2" w14:textId="77777777" w:rsidR="00FB3105" w:rsidRPr="00FB3105" w:rsidRDefault="00FB3105" w:rsidP="00FB3105">
      <w:pPr>
        <w:bidi/>
        <w:jc w:val="both"/>
        <w:rPr>
          <w:rFonts w:ascii="Arial" w:hAnsi="Arial" w:cs="David"/>
          <w:rtl/>
        </w:rPr>
      </w:pPr>
      <w:r w:rsidRPr="00FB3105">
        <w:rPr>
          <w:rFonts w:ascii="Arial" w:hAnsi="Arial" w:cs="David"/>
          <w:rtl/>
        </w:rPr>
        <w:br w:type="page"/>
      </w:r>
      <w:r w:rsidRPr="00FB3105">
        <w:rPr>
          <w:rFonts w:ascii="Arial" w:hAnsi="Arial" w:cs="David"/>
          <w:u w:val="single"/>
          <w:rtl/>
        </w:rPr>
        <w:t>היו"ר דוד טל:</w:t>
      </w:r>
    </w:p>
    <w:p w14:paraId="1315ECE8" w14:textId="77777777" w:rsidR="00FB3105" w:rsidRPr="00FB3105" w:rsidRDefault="00FB3105" w:rsidP="00FB3105">
      <w:pPr>
        <w:bidi/>
        <w:jc w:val="both"/>
        <w:rPr>
          <w:rFonts w:ascii="Arial" w:hAnsi="Arial" w:cs="David"/>
          <w:rtl/>
        </w:rPr>
      </w:pPr>
    </w:p>
    <w:p w14:paraId="4B2E3F5F" w14:textId="77777777" w:rsidR="00FB3105" w:rsidRPr="00FB3105" w:rsidRDefault="00FB3105" w:rsidP="00FB3105">
      <w:pPr>
        <w:bidi/>
        <w:jc w:val="both"/>
        <w:rPr>
          <w:rFonts w:ascii="Arial" w:hAnsi="Arial" w:cs="David"/>
          <w:rtl/>
        </w:rPr>
      </w:pPr>
      <w:r w:rsidRPr="00FB3105">
        <w:rPr>
          <w:rFonts w:ascii="Arial" w:hAnsi="Arial" w:cs="David"/>
          <w:rtl/>
        </w:rPr>
        <w:tab/>
        <w:t>חברי הכנסת, מי שרוצה להגיש הסתייגויות – עוד היום.</w:t>
      </w:r>
    </w:p>
    <w:p w14:paraId="4841F71A"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25B18740" w14:textId="77777777" w:rsidR="00FB3105" w:rsidRPr="00FB3105" w:rsidRDefault="00FB3105" w:rsidP="00FB3105">
      <w:pPr>
        <w:bidi/>
        <w:jc w:val="both"/>
        <w:rPr>
          <w:rFonts w:ascii="Arial" w:hAnsi="Arial" w:cs="David"/>
          <w:rtl/>
        </w:rPr>
      </w:pPr>
    </w:p>
    <w:p w14:paraId="269E5DD2" w14:textId="77777777" w:rsidR="00FB3105" w:rsidRPr="00FB3105" w:rsidRDefault="00FB3105" w:rsidP="00FB3105">
      <w:pPr>
        <w:bidi/>
        <w:jc w:val="both"/>
        <w:rPr>
          <w:rFonts w:ascii="Arial" w:hAnsi="Arial" w:cs="David"/>
          <w:rtl/>
        </w:rPr>
      </w:pPr>
      <w:r w:rsidRPr="00FB3105">
        <w:rPr>
          <w:rFonts w:ascii="Arial" w:hAnsi="Arial" w:cs="David"/>
          <w:rtl/>
        </w:rPr>
        <w:tab/>
        <w:t>ההסתייגות שלי, שהרכב הוועדה איננו מאוזן.</w:t>
      </w:r>
    </w:p>
    <w:p w14:paraId="2482044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2AEADA1B" w14:textId="77777777" w:rsidR="00FB3105" w:rsidRPr="00FB3105" w:rsidRDefault="00FB3105" w:rsidP="00FB3105">
      <w:pPr>
        <w:bidi/>
        <w:jc w:val="both"/>
        <w:rPr>
          <w:rFonts w:ascii="Arial" w:hAnsi="Arial" w:cs="David"/>
          <w:rtl/>
        </w:rPr>
      </w:pPr>
    </w:p>
    <w:p w14:paraId="0EBE0E23" w14:textId="77777777" w:rsidR="00FB3105" w:rsidRPr="00FB3105" w:rsidRDefault="00FB3105" w:rsidP="00FB3105">
      <w:pPr>
        <w:bidi/>
        <w:jc w:val="both"/>
        <w:rPr>
          <w:rFonts w:ascii="Arial" w:hAnsi="Arial" w:cs="David"/>
          <w:rtl/>
        </w:rPr>
      </w:pPr>
      <w:r w:rsidRPr="00FB3105">
        <w:rPr>
          <w:rFonts w:ascii="Arial" w:hAnsi="Arial" w:cs="David"/>
          <w:rtl/>
        </w:rPr>
        <w:tab/>
        <w:t xml:space="preserve">צריך הצעה. </w:t>
      </w:r>
    </w:p>
    <w:p w14:paraId="2C30FD6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6E762418" w14:textId="77777777" w:rsidR="00FB3105" w:rsidRPr="00FB3105" w:rsidRDefault="00FB3105" w:rsidP="00FB3105">
      <w:pPr>
        <w:bidi/>
        <w:jc w:val="both"/>
        <w:rPr>
          <w:rFonts w:ascii="Arial" w:hAnsi="Arial" w:cs="David"/>
          <w:u w:val="single"/>
          <w:rtl/>
        </w:rPr>
      </w:pPr>
    </w:p>
    <w:p w14:paraId="45539817" w14:textId="77777777" w:rsidR="00FB3105" w:rsidRPr="00FB3105" w:rsidRDefault="00FB3105" w:rsidP="00FB3105">
      <w:pPr>
        <w:bidi/>
        <w:jc w:val="both"/>
        <w:rPr>
          <w:rFonts w:ascii="Arial" w:hAnsi="Arial" w:cs="David"/>
          <w:rtl/>
        </w:rPr>
      </w:pPr>
      <w:r w:rsidRPr="00FB3105">
        <w:rPr>
          <w:rFonts w:ascii="Arial" w:hAnsi="Arial" w:cs="David"/>
          <w:rtl/>
        </w:rPr>
        <w:tab/>
        <w:t xml:space="preserve"> תציע הצעה אלטרנטיבית. </w:t>
      </w:r>
    </w:p>
    <w:p w14:paraId="32FE8F6F"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מנחם בן-ששון:</w:t>
      </w:r>
    </w:p>
    <w:p w14:paraId="6AD1706F" w14:textId="77777777" w:rsidR="00FB3105" w:rsidRPr="00FB3105" w:rsidRDefault="00FB3105" w:rsidP="00FB3105">
      <w:pPr>
        <w:pStyle w:val="Heading5"/>
        <w:rPr>
          <w:rFonts w:ascii="Arial" w:hAnsi="Arial"/>
          <w:rtl/>
        </w:rPr>
      </w:pPr>
    </w:p>
    <w:p w14:paraId="7FD34DBA" w14:textId="77777777" w:rsidR="00FB3105" w:rsidRPr="00FB3105" w:rsidRDefault="00FB3105" w:rsidP="00FB3105">
      <w:pPr>
        <w:bidi/>
        <w:jc w:val="both"/>
        <w:rPr>
          <w:rFonts w:ascii="Arial" w:hAnsi="Arial" w:cs="David"/>
          <w:rtl/>
        </w:rPr>
      </w:pPr>
      <w:r w:rsidRPr="00FB3105">
        <w:rPr>
          <w:rFonts w:ascii="Arial" w:hAnsi="Arial" w:cs="David"/>
          <w:rtl/>
        </w:rPr>
        <w:tab/>
        <w:t xml:space="preserve"> היטיב אדוני להגיד את דבריי – חבר הכנסת טיבי, ולכן אני חוזר ואומר: אני נגד הקמת ועדת חקירה, אמרתי את זה בזמנו, אני בעד הקמת ועדת משנה בוועדת החוקה – גם את זה אמרתי – ואני לכן רוצה רוויזיה, אלא אם כן זה מאוחר כבר כי היו שתי רוויזיות. </w:t>
      </w:r>
    </w:p>
    <w:p w14:paraId="6859DF11" w14:textId="77777777" w:rsidR="00FB3105" w:rsidRPr="00FB3105" w:rsidRDefault="00FB3105" w:rsidP="00FB3105">
      <w:pPr>
        <w:bidi/>
        <w:jc w:val="both"/>
        <w:rPr>
          <w:rFonts w:ascii="Arial" w:hAnsi="Arial" w:cs="David"/>
          <w:rtl/>
        </w:rPr>
      </w:pPr>
    </w:p>
    <w:p w14:paraId="5ACF6AD0" w14:textId="77777777" w:rsidR="00FB3105" w:rsidRPr="00FB3105" w:rsidRDefault="00FB3105" w:rsidP="00FB3105">
      <w:pPr>
        <w:bidi/>
        <w:jc w:val="both"/>
        <w:rPr>
          <w:rFonts w:ascii="Arial" w:hAnsi="Arial" w:cs="David"/>
          <w:rtl/>
        </w:rPr>
      </w:pPr>
      <w:r w:rsidRPr="00FB3105">
        <w:rPr>
          <w:rFonts w:ascii="Arial" w:hAnsi="Arial" w:cs="David"/>
          <w:rtl/>
        </w:rPr>
        <w:tab/>
        <w:t>אני מוכן ליפול ברוויזיה, אבל אני רוצה להגיד שאני נגד ועדת חקירה.</w:t>
      </w:r>
    </w:p>
    <w:p w14:paraId="62418D05"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07CBE265" w14:textId="77777777" w:rsidR="00FB3105" w:rsidRPr="00FB3105" w:rsidRDefault="00FB3105" w:rsidP="00FB3105">
      <w:pPr>
        <w:bidi/>
        <w:jc w:val="both"/>
        <w:rPr>
          <w:rFonts w:ascii="Arial" w:hAnsi="Arial" w:cs="David"/>
          <w:u w:val="single"/>
          <w:rtl/>
        </w:rPr>
      </w:pPr>
    </w:p>
    <w:p w14:paraId="33B8ED8C" w14:textId="77777777" w:rsidR="00FB3105" w:rsidRPr="00FB3105" w:rsidRDefault="00FB3105" w:rsidP="00FB3105">
      <w:pPr>
        <w:bidi/>
        <w:jc w:val="both"/>
        <w:rPr>
          <w:rFonts w:ascii="Arial" w:hAnsi="Arial" w:cs="David"/>
          <w:rtl/>
        </w:rPr>
      </w:pPr>
      <w:r w:rsidRPr="00FB3105">
        <w:rPr>
          <w:rFonts w:ascii="Arial" w:hAnsi="Arial" w:cs="David"/>
          <w:rtl/>
        </w:rPr>
        <w:tab/>
        <w:t xml:space="preserve"> אתה יכול להתנגד במליאה.</w:t>
      </w:r>
    </w:p>
    <w:p w14:paraId="587DD7D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ECD6376" w14:textId="77777777" w:rsidR="00FB3105" w:rsidRPr="00FB3105" w:rsidRDefault="00FB3105" w:rsidP="00FB3105">
      <w:pPr>
        <w:bidi/>
        <w:jc w:val="both"/>
        <w:rPr>
          <w:rFonts w:ascii="Arial" w:hAnsi="Arial" w:cs="David"/>
          <w:rtl/>
        </w:rPr>
      </w:pPr>
    </w:p>
    <w:p w14:paraId="586D8D58" w14:textId="77777777" w:rsidR="00FB3105" w:rsidRPr="00FB3105" w:rsidRDefault="00FB3105" w:rsidP="00FB3105">
      <w:pPr>
        <w:bidi/>
        <w:jc w:val="both"/>
        <w:rPr>
          <w:rFonts w:ascii="Arial" w:hAnsi="Arial" w:cs="David"/>
          <w:rtl/>
        </w:rPr>
      </w:pPr>
      <w:r w:rsidRPr="00FB3105">
        <w:rPr>
          <w:rFonts w:ascii="Arial" w:hAnsi="Arial" w:cs="David"/>
          <w:rtl/>
        </w:rPr>
        <w:tab/>
        <w:t xml:space="preserve">לא </w:t>
      </w:r>
      <w:proofErr w:type="spellStart"/>
      <w:r w:rsidRPr="00FB3105">
        <w:rPr>
          <w:rFonts w:ascii="Arial" w:hAnsi="Arial" w:cs="David"/>
          <w:rtl/>
        </w:rPr>
        <w:t>היתה</w:t>
      </w:r>
      <w:proofErr w:type="spellEnd"/>
      <w:r w:rsidRPr="00FB3105">
        <w:rPr>
          <w:rFonts w:ascii="Arial" w:hAnsi="Arial" w:cs="David"/>
          <w:rtl/>
        </w:rPr>
        <w:t xml:space="preserve"> על הנושא הזה רוויזיה. חבר הכנסת טיבי, האם אתה רוצה שנקיים הצבעה נוספת על רוויזיה? תסתכל, תסתובב, תראה, תבחן, תאמר לי אם אתה רוצה.</w:t>
      </w:r>
    </w:p>
    <w:p w14:paraId="7DD43CF6"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מנחם בן-ששון:</w:t>
      </w:r>
    </w:p>
    <w:p w14:paraId="52339AF5" w14:textId="77777777" w:rsidR="00FB3105" w:rsidRPr="00FB3105" w:rsidRDefault="00FB3105" w:rsidP="00FB3105">
      <w:pPr>
        <w:pStyle w:val="Heading5"/>
        <w:rPr>
          <w:rFonts w:ascii="Arial" w:hAnsi="Arial"/>
          <w:rtl/>
        </w:rPr>
      </w:pPr>
    </w:p>
    <w:p w14:paraId="20CC90EF"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מוכרח לומר שיש לך יושב-ראש ליברלי. </w:t>
      </w:r>
    </w:p>
    <w:p w14:paraId="62E0D1D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5DE83E9" w14:textId="77777777" w:rsidR="00FB3105" w:rsidRPr="00FB3105" w:rsidRDefault="00FB3105" w:rsidP="00FB3105">
      <w:pPr>
        <w:bidi/>
        <w:jc w:val="both"/>
        <w:rPr>
          <w:rFonts w:ascii="Arial" w:hAnsi="Arial" w:cs="David"/>
          <w:rtl/>
        </w:rPr>
      </w:pPr>
    </w:p>
    <w:p w14:paraId="24776FF1" w14:textId="77777777" w:rsidR="00FB3105" w:rsidRPr="00FB3105" w:rsidRDefault="00FB3105" w:rsidP="00FB3105">
      <w:pPr>
        <w:bidi/>
        <w:jc w:val="both"/>
        <w:rPr>
          <w:rFonts w:ascii="Arial" w:hAnsi="Arial" w:cs="David"/>
          <w:rtl/>
        </w:rPr>
      </w:pPr>
      <w:r w:rsidRPr="00FB3105">
        <w:rPr>
          <w:rFonts w:ascii="Arial" w:hAnsi="Arial" w:cs="David"/>
          <w:rtl/>
        </w:rPr>
        <w:tab/>
        <w:t xml:space="preserve">מאוד </w:t>
      </w:r>
      <w:proofErr w:type="spellStart"/>
      <w:r w:rsidRPr="00FB3105">
        <w:rPr>
          <w:rFonts w:ascii="Arial" w:hAnsi="Arial" w:cs="David"/>
          <w:rtl/>
        </w:rPr>
        <w:t>מאוד</w:t>
      </w:r>
      <w:proofErr w:type="spellEnd"/>
      <w:r w:rsidRPr="00FB3105">
        <w:rPr>
          <w:rFonts w:ascii="Arial" w:hAnsi="Arial" w:cs="David"/>
          <w:rtl/>
        </w:rPr>
        <w:t xml:space="preserve"> ליברלי. </w:t>
      </w:r>
    </w:p>
    <w:p w14:paraId="150E326A"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5CB0D962" w14:textId="77777777" w:rsidR="00FB3105" w:rsidRPr="00FB3105" w:rsidRDefault="00FB3105" w:rsidP="00FB3105">
      <w:pPr>
        <w:bidi/>
        <w:jc w:val="both"/>
        <w:rPr>
          <w:rFonts w:ascii="Arial" w:hAnsi="Arial" w:cs="David"/>
          <w:rtl/>
        </w:rPr>
      </w:pPr>
    </w:p>
    <w:p w14:paraId="07906C62" w14:textId="77777777" w:rsidR="00FB3105" w:rsidRPr="00FB3105" w:rsidRDefault="00FB3105" w:rsidP="00FB3105">
      <w:pPr>
        <w:bidi/>
        <w:jc w:val="both"/>
        <w:rPr>
          <w:rFonts w:ascii="Arial" w:hAnsi="Arial" w:cs="David"/>
          <w:rtl/>
        </w:rPr>
      </w:pPr>
      <w:r w:rsidRPr="00FB3105">
        <w:rPr>
          <w:rFonts w:ascii="Arial" w:hAnsi="Arial" w:cs="David"/>
          <w:rtl/>
        </w:rPr>
        <w:tab/>
        <w:t>תצביע על רוויזיה.</w:t>
      </w:r>
    </w:p>
    <w:p w14:paraId="4A9A8EA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6601043" w14:textId="77777777" w:rsidR="00FB3105" w:rsidRPr="00FB3105" w:rsidRDefault="00FB3105" w:rsidP="00FB3105">
      <w:pPr>
        <w:bidi/>
        <w:jc w:val="both"/>
        <w:rPr>
          <w:rFonts w:ascii="Arial" w:hAnsi="Arial" w:cs="David"/>
          <w:rtl/>
        </w:rPr>
      </w:pPr>
    </w:p>
    <w:p w14:paraId="4E5CA185" w14:textId="77777777" w:rsidR="00FB3105" w:rsidRPr="00FB3105" w:rsidRDefault="00FB3105" w:rsidP="00FB3105">
      <w:pPr>
        <w:bidi/>
        <w:jc w:val="both"/>
        <w:rPr>
          <w:rFonts w:ascii="Arial" w:hAnsi="Arial" w:cs="David"/>
          <w:rtl/>
        </w:rPr>
      </w:pPr>
      <w:r w:rsidRPr="00FB3105">
        <w:rPr>
          <w:rFonts w:ascii="Arial" w:hAnsi="Arial" w:cs="David"/>
          <w:rtl/>
        </w:rPr>
        <w:tab/>
        <w:t>רבותי, על-פי הצעתו ובקשתו של חבר הכנסת בן-ששון, יושב-ראש ועדת חוקה, אני מעלה את זה להצבעה, לגבי רוויזיה. מי בעד רוויזיה, ירים את ידו. מי נגד? מי נמנע?</w:t>
      </w:r>
    </w:p>
    <w:p w14:paraId="52AD5A96" w14:textId="77777777" w:rsidR="00FB3105" w:rsidRPr="00FB3105" w:rsidRDefault="00FB3105" w:rsidP="00FB3105">
      <w:pPr>
        <w:bidi/>
        <w:jc w:val="both"/>
        <w:rPr>
          <w:rFonts w:ascii="Arial" w:hAnsi="Arial" w:cs="David"/>
          <w:rtl/>
        </w:rPr>
      </w:pPr>
    </w:p>
    <w:p w14:paraId="5F78FC37" w14:textId="77777777" w:rsidR="00FB3105" w:rsidRPr="00FB3105" w:rsidRDefault="00FB3105" w:rsidP="00FB3105">
      <w:pPr>
        <w:bidi/>
        <w:jc w:val="both"/>
        <w:rPr>
          <w:rFonts w:ascii="Arial" w:hAnsi="Arial" w:cs="David"/>
          <w:b/>
          <w:bCs/>
          <w:rtl/>
        </w:rPr>
      </w:pPr>
      <w:r w:rsidRPr="00FB3105">
        <w:rPr>
          <w:rFonts w:ascii="Arial" w:hAnsi="Arial" w:cs="David"/>
          <w:b/>
          <w:bCs/>
          <w:rtl/>
        </w:rPr>
        <w:t>ה צ ב ע ה</w:t>
      </w:r>
    </w:p>
    <w:p w14:paraId="3F70AE03" w14:textId="77777777" w:rsidR="00FB3105" w:rsidRPr="00FB3105" w:rsidRDefault="00FB3105" w:rsidP="00FB3105">
      <w:pPr>
        <w:bidi/>
        <w:jc w:val="both"/>
        <w:rPr>
          <w:rFonts w:ascii="Arial" w:hAnsi="Arial" w:cs="David"/>
          <w:b/>
          <w:bCs/>
          <w:rtl/>
        </w:rPr>
      </w:pPr>
    </w:p>
    <w:p w14:paraId="60D06F5F" w14:textId="77777777" w:rsidR="00FB3105" w:rsidRPr="00FB3105" w:rsidRDefault="00FB3105" w:rsidP="00FB3105">
      <w:pPr>
        <w:bidi/>
        <w:jc w:val="both"/>
        <w:rPr>
          <w:rFonts w:ascii="Arial" w:hAnsi="Arial" w:cs="David"/>
          <w:rtl/>
        </w:rPr>
      </w:pPr>
      <w:r w:rsidRPr="00FB3105">
        <w:rPr>
          <w:rFonts w:ascii="Arial" w:hAnsi="Arial" w:cs="David"/>
          <w:rtl/>
        </w:rPr>
        <w:t>בעד – 8</w:t>
      </w:r>
    </w:p>
    <w:p w14:paraId="374D77E3" w14:textId="77777777" w:rsidR="00FB3105" w:rsidRPr="00FB3105" w:rsidRDefault="00FB3105" w:rsidP="00FB3105">
      <w:pPr>
        <w:bidi/>
        <w:jc w:val="both"/>
        <w:rPr>
          <w:rFonts w:ascii="Arial" w:hAnsi="Arial" w:cs="David"/>
          <w:rtl/>
        </w:rPr>
      </w:pPr>
      <w:r w:rsidRPr="00FB3105">
        <w:rPr>
          <w:rFonts w:ascii="Arial" w:hAnsi="Arial" w:cs="David"/>
          <w:rtl/>
        </w:rPr>
        <w:t>נגד – 8</w:t>
      </w:r>
    </w:p>
    <w:p w14:paraId="31FD1A47" w14:textId="77777777" w:rsidR="00FB3105" w:rsidRPr="00FB3105" w:rsidRDefault="00FB3105" w:rsidP="00FB3105">
      <w:pPr>
        <w:bidi/>
        <w:jc w:val="both"/>
        <w:rPr>
          <w:rFonts w:ascii="Arial" w:hAnsi="Arial" w:cs="David"/>
          <w:rtl/>
        </w:rPr>
      </w:pPr>
      <w:r w:rsidRPr="00FB3105">
        <w:rPr>
          <w:rFonts w:ascii="Arial" w:hAnsi="Arial" w:cs="David"/>
          <w:rtl/>
        </w:rPr>
        <w:t>נמנעים – אין</w:t>
      </w:r>
    </w:p>
    <w:p w14:paraId="55E5F553" w14:textId="77777777" w:rsidR="00FB3105" w:rsidRPr="00FB3105" w:rsidRDefault="00FB3105" w:rsidP="00FB3105">
      <w:pPr>
        <w:bidi/>
        <w:jc w:val="both"/>
        <w:rPr>
          <w:rFonts w:ascii="Arial" w:hAnsi="Arial" w:cs="David"/>
          <w:rtl/>
        </w:rPr>
      </w:pPr>
      <w:r w:rsidRPr="00FB3105">
        <w:rPr>
          <w:rFonts w:ascii="Arial" w:hAnsi="Arial" w:cs="David"/>
          <w:rtl/>
        </w:rPr>
        <w:t>הבקשה לרוויזיה לא נתקבלה.</w:t>
      </w:r>
    </w:p>
    <w:p w14:paraId="720161B1" w14:textId="77777777" w:rsidR="00FB3105" w:rsidRPr="00FB3105" w:rsidRDefault="00FB3105" w:rsidP="00FB3105">
      <w:pPr>
        <w:bidi/>
        <w:jc w:val="both"/>
        <w:rPr>
          <w:rFonts w:ascii="Arial" w:hAnsi="Arial" w:cs="David"/>
          <w:rtl/>
        </w:rPr>
      </w:pPr>
    </w:p>
    <w:p w14:paraId="3A0DBCC3" w14:textId="77777777" w:rsidR="00FB3105" w:rsidRPr="00FB3105" w:rsidRDefault="00FB3105" w:rsidP="00FB3105">
      <w:pPr>
        <w:bidi/>
        <w:jc w:val="both"/>
        <w:rPr>
          <w:rFonts w:ascii="Arial" w:hAnsi="Arial" w:cs="David"/>
          <w:u w:val="single"/>
          <w:rtl/>
        </w:rPr>
      </w:pPr>
    </w:p>
    <w:p w14:paraId="3C0F4940"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3179EFDF" w14:textId="77777777" w:rsidR="00FB3105" w:rsidRPr="00FB3105" w:rsidRDefault="00FB3105" w:rsidP="00FB3105">
      <w:pPr>
        <w:bidi/>
        <w:jc w:val="both"/>
        <w:rPr>
          <w:rFonts w:ascii="Arial" w:hAnsi="Arial" w:cs="David"/>
          <w:u w:val="single"/>
          <w:rtl/>
        </w:rPr>
      </w:pPr>
    </w:p>
    <w:p w14:paraId="2DF40CC3" w14:textId="77777777" w:rsidR="00FB3105" w:rsidRPr="00FB3105" w:rsidRDefault="00FB3105" w:rsidP="00FB3105">
      <w:pPr>
        <w:bidi/>
        <w:jc w:val="both"/>
        <w:rPr>
          <w:rFonts w:ascii="Arial" w:hAnsi="Arial" w:cs="David"/>
          <w:rtl/>
        </w:rPr>
      </w:pPr>
      <w:r w:rsidRPr="00FB3105">
        <w:rPr>
          <w:rFonts w:ascii="Arial" w:hAnsi="Arial" w:cs="David"/>
          <w:rtl/>
        </w:rPr>
        <w:tab/>
        <w:t xml:space="preserve">הרוויזיה נדחתה. הנושא עומד על סדר-היום. הסתייגויות יש להגיש ליועצת המשפטית שלנו. </w:t>
      </w:r>
    </w:p>
    <w:p w14:paraId="069A6B03"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מנחם בן-ששון:</w:t>
      </w:r>
    </w:p>
    <w:p w14:paraId="6D080138" w14:textId="77777777" w:rsidR="00FB3105" w:rsidRPr="00FB3105" w:rsidRDefault="00FB3105" w:rsidP="00FB3105">
      <w:pPr>
        <w:pStyle w:val="Heading5"/>
        <w:rPr>
          <w:rFonts w:ascii="Arial" w:hAnsi="Arial"/>
          <w:rtl/>
        </w:rPr>
      </w:pPr>
    </w:p>
    <w:p w14:paraId="6723A4D9" w14:textId="77777777" w:rsidR="00FB3105" w:rsidRPr="00FB3105" w:rsidRDefault="00FB3105" w:rsidP="00FB3105">
      <w:pPr>
        <w:bidi/>
        <w:jc w:val="both"/>
        <w:rPr>
          <w:rFonts w:ascii="Arial" w:hAnsi="Arial" w:cs="David"/>
          <w:rtl/>
        </w:rPr>
      </w:pPr>
      <w:r w:rsidRPr="00FB3105">
        <w:rPr>
          <w:rFonts w:ascii="Arial" w:hAnsi="Arial" w:cs="David"/>
          <w:rtl/>
        </w:rPr>
        <w:tab/>
        <w:t xml:space="preserve"> סליחה, מה יהיה במליאה? איך אני אז יכול? </w:t>
      </w:r>
    </w:p>
    <w:p w14:paraId="5D77FB1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5EE773AC" w14:textId="77777777" w:rsidR="00FB3105" w:rsidRPr="00FB3105" w:rsidRDefault="00FB3105" w:rsidP="00FB3105">
      <w:pPr>
        <w:bidi/>
        <w:jc w:val="both"/>
        <w:rPr>
          <w:rFonts w:ascii="Arial" w:hAnsi="Arial" w:cs="David"/>
          <w:u w:val="single"/>
          <w:rtl/>
        </w:rPr>
      </w:pPr>
    </w:p>
    <w:p w14:paraId="704D65AC" w14:textId="77777777" w:rsidR="00FB3105" w:rsidRPr="00FB3105" w:rsidRDefault="00FB3105" w:rsidP="00FB3105">
      <w:pPr>
        <w:bidi/>
        <w:jc w:val="both"/>
        <w:rPr>
          <w:rFonts w:ascii="Arial" w:hAnsi="Arial" w:cs="David"/>
          <w:rtl/>
        </w:rPr>
      </w:pPr>
      <w:r w:rsidRPr="00FB3105">
        <w:rPr>
          <w:rFonts w:ascii="Arial" w:hAnsi="Arial" w:cs="David"/>
          <w:rtl/>
        </w:rPr>
        <w:tab/>
        <w:t xml:space="preserve"> יש אפשרות להגיש הסתייגות. </w:t>
      </w:r>
    </w:p>
    <w:p w14:paraId="64426FA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קריאות:</w:t>
      </w:r>
    </w:p>
    <w:p w14:paraId="63C2DA72" w14:textId="77777777" w:rsidR="00FB3105" w:rsidRPr="00FB3105" w:rsidRDefault="00FB3105" w:rsidP="00FB3105">
      <w:pPr>
        <w:bidi/>
        <w:jc w:val="both"/>
        <w:rPr>
          <w:rFonts w:ascii="Arial" w:hAnsi="Arial" w:cs="David"/>
          <w:rtl/>
        </w:rPr>
      </w:pPr>
    </w:p>
    <w:p w14:paraId="454333C3" w14:textId="77777777" w:rsidR="00FB3105" w:rsidRPr="00FB3105" w:rsidRDefault="00FB3105" w:rsidP="00FB3105">
      <w:pPr>
        <w:bidi/>
        <w:jc w:val="both"/>
        <w:rPr>
          <w:rFonts w:ascii="Arial" w:hAnsi="Arial" w:cs="David"/>
          <w:rtl/>
        </w:rPr>
      </w:pPr>
      <w:r w:rsidRPr="00FB3105">
        <w:rPr>
          <w:rFonts w:ascii="Arial" w:hAnsi="Arial" w:cs="David"/>
          <w:rtl/>
        </w:rPr>
        <w:tab/>
        <w:t>- - -</w:t>
      </w:r>
    </w:p>
    <w:p w14:paraId="3E258C5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185D0E7" w14:textId="77777777" w:rsidR="00FB3105" w:rsidRPr="00FB3105" w:rsidRDefault="00FB3105" w:rsidP="00FB3105">
      <w:pPr>
        <w:pStyle w:val="Heading5"/>
        <w:rPr>
          <w:rFonts w:ascii="Arial" w:hAnsi="Arial"/>
          <w:rtl/>
        </w:rPr>
      </w:pPr>
    </w:p>
    <w:p w14:paraId="45AC0BF4" w14:textId="77777777" w:rsidR="00FB3105" w:rsidRPr="00FB3105" w:rsidRDefault="00FB3105" w:rsidP="00FB3105">
      <w:pPr>
        <w:bidi/>
        <w:jc w:val="both"/>
        <w:rPr>
          <w:rFonts w:ascii="Arial" w:hAnsi="Arial" w:cs="David"/>
          <w:rtl/>
        </w:rPr>
      </w:pPr>
      <w:r w:rsidRPr="00FB3105">
        <w:rPr>
          <w:rFonts w:ascii="Arial" w:hAnsi="Arial" w:cs="David"/>
          <w:rtl/>
        </w:rPr>
        <w:tab/>
        <w:t xml:space="preserve">רבותי, אני קורא לעוזרים שוב לא להפריע. מאוד לא נעים לי להוציא את העוזרים ואת מנהלי הוועדות. </w:t>
      </w:r>
    </w:p>
    <w:p w14:paraId="745367E7" w14:textId="77777777" w:rsidR="00FB3105" w:rsidRPr="00FB3105" w:rsidRDefault="00FB3105" w:rsidP="00FB3105">
      <w:pPr>
        <w:pStyle w:val="Heading5"/>
        <w:rPr>
          <w:rFonts w:ascii="Arial" w:hAnsi="Arial"/>
          <w:rtl/>
        </w:rPr>
      </w:pPr>
    </w:p>
    <w:p w14:paraId="3EC60812" w14:textId="77777777" w:rsidR="00FB3105" w:rsidRPr="00FB3105" w:rsidRDefault="00FB3105" w:rsidP="00FB3105">
      <w:pPr>
        <w:pStyle w:val="Heading5"/>
        <w:rPr>
          <w:rFonts w:ascii="Arial" w:hAnsi="Arial"/>
          <w:rtl/>
        </w:rPr>
      </w:pPr>
      <w:r w:rsidRPr="00FB3105">
        <w:rPr>
          <w:rFonts w:ascii="Arial" w:hAnsi="Arial"/>
          <w:u w:val="single"/>
          <w:rtl/>
        </w:rPr>
        <w:t>מנחם בן-ששון:</w:t>
      </w:r>
    </w:p>
    <w:p w14:paraId="4E307DD2" w14:textId="77777777" w:rsidR="00FB3105" w:rsidRPr="00FB3105" w:rsidRDefault="00FB3105" w:rsidP="00FB3105">
      <w:pPr>
        <w:pStyle w:val="Heading5"/>
        <w:rPr>
          <w:rFonts w:ascii="Arial" w:hAnsi="Arial"/>
          <w:rtl/>
        </w:rPr>
      </w:pPr>
    </w:p>
    <w:p w14:paraId="3557AE9E" w14:textId="77777777" w:rsidR="00FB3105" w:rsidRPr="00FB3105" w:rsidRDefault="00FB3105" w:rsidP="00FB3105">
      <w:pPr>
        <w:bidi/>
        <w:jc w:val="both"/>
        <w:rPr>
          <w:rFonts w:ascii="Arial" w:hAnsi="Arial" w:cs="David"/>
          <w:rtl/>
        </w:rPr>
      </w:pPr>
      <w:r w:rsidRPr="00FB3105">
        <w:rPr>
          <w:rFonts w:ascii="Arial" w:hAnsi="Arial" w:cs="David"/>
          <w:rtl/>
        </w:rPr>
        <w:tab/>
        <w:t>אחרי שנכשלתי – כהרגלי – בוועדה כאן - -</w:t>
      </w:r>
    </w:p>
    <w:p w14:paraId="7FD2A84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F8DC30B" w14:textId="77777777" w:rsidR="00FB3105" w:rsidRPr="00FB3105" w:rsidRDefault="00FB3105" w:rsidP="00FB3105">
      <w:pPr>
        <w:bidi/>
        <w:jc w:val="both"/>
        <w:rPr>
          <w:rFonts w:ascii="Arial" w:hAnsi="Arial" w:cs="David"/>
          <w:rtl/>
        </w:rPr>
      </w:pPr>
    </w:p>
    <w:p w14:paraId="0C805989" w14:textId="77777777" w:rsidR="00FB3105" w:rsidRPr="00FB3105" w:rsidRDefault="00FB3105" w:rsidP="00FB3105">
      <w:pPr>
        <w:bidi/>
        <w:jc w:val="both"/>
        <w:rPr>
          <w:rFonts w:ascii="Arial" w:hAnsi="Arial" w:cs="David"/>
          <w:rtl/>
        </w:rPr>
      </w:pPr>
      <w:r w:rsidRPr="00FB3105">
        <w:rPr>
          <w:rFonts w:ascii="Arial" w:hAnsi="Arial" w:cs="David"/>
          <w:rtl/>
        </w:rPr>
        <w:tab/>
        <w:t>כדרכך בקודש.</w:t>
      </w:r>
      <w:r w:rsidRPr="00FB3105">
        <w:rPr>
          <w:rFonts w:ascii="Arial" w:hAnsi="Arial" w:cs="David"/>
          <w:rtl/>
        </w:rPr>
        <w:tab/>
      </w:r>
    </w:p>
    <w:p w14:paraId="32F79CC2"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מנחם בן-ששון:</w:t>
      </w:r>
    </w:p>
    <w:p w14:paraId="60459CF6" w14:textId="77777777" w:rsidR="00FB3105" w:rsidRPr="00FB3105" w:rsidRDefault="00FB3105" w:rsidP="00FB3105">
      <w:pPr>
        <w:pStyle w:val="Heading5"/>
        <w:rPr>
          <w:rFonts w:ascii="Arial" w:hAnsi="Arial"/>
          <w:rtl/>
        </w:rPr>
      </w:pPr>
    </w:p>
    <w:p w14:paraId="69A36514" w14:textId="77777777" w:rsidR="00FB3105" w:rsidRPr="00FB3105" w:rsidRDefault="00FB3105" w:rsidP="00FB3105">
      <w:pPr>
        <w:bidi/>
        <w:jc w:val="both"/>
        <w:rPr>
          <w:rFonts w:ascii="Arial" w:hAnsi="Arial" w:cs="David"/>
          <w:rtl/>
        </w:rPr>
      </w:pPr>
      <w:r w:rsidRPr="00FB3105">
        <w:rPr>
          <w:rFonts w:ascii="Arial" w:hAnsi="Arial" w:cs="David"/>
          <w:rtl/>
        </w:rPr>
        <w:tab/>
        <w:t>- -  נכון. האם יש לי דרך לשכנע את המליאה שאני צודק?</w:t>
      </w:r>
    </w:p>
    <w:p w14:paraId="3C6996B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9C6E9C1" w14:textId="77777777" w:rsidR="00FB3105" w:rsidRPr="00FB3105" w:rsidRDefault="00FB3105" w:rsidP="00FB3105">
      <w:pPr>
        <w:bidi/>
        <w:jc w:val="both"/>
        <w:rPr>
          <w:rFonts w:ascii="Arial" w:hAnsi="Arial" w:cs="David"/>
          <w:rtl/>
        </w:rPr>
      </w:pPr>
    </w:p>
    <w:p w14:paraId="1F0268B5" w14:textId="77777777" w:rsidR="00FB3105" w:rsidRPr="00FB3105" w:rsidRDefault="00FB3105" w:rsidP="00FB3105">
      <w:pPr>
        <w:bidi/>
        <w:jc w:val="both"/>
        <w:rPr>
          <w:rFonts w:ascii="Arial" w:hAnsi="Arial" w:cs="David"/>
          <w:rtl/>
        </w:rPr>
      </w:pPr>
      <w:r w:rsidRPr="00FB3105">
        <w:rPr>
          <w:rFonts w:ascii="Arial" w:hAnsi="Arial" w:cs="David"/>
          <w:rtl/>
        </w:rPr>
        <w:tab/>
        <w:t>אם תגיש רוויזיה.</w:t>
      </w:r>
    </w:p>
    <w:p w14:paraId="3A77A83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1B7C41BC" w14:textId="77777777" w:rsidR="00FB3105" w:rsidRPr="00FB3105" w:rsidRDefault="00FB3105" w:rsidP="00FB3105">
      <w:pPr>
        <w:bidi/>
        <w:jc w:val="both"/>
        <w:rPr>
          <w:rFonts w:ascii="Arial" w:hAnsi="Arial" w:cs="David"/>
          <w:rtl/>
        </w:rPr>
      </w:pPr>
    </w:p>
    <w:p w14:paraId="08F28C49" w14:textId="77777777" w:rsidR="00FB3105" w:rsidRPr="00FB3105" w:rsidRDefault="00FB3105" w:rsidP="00FB3105">
      <w:pPr>
        <w:bidi/>
        <w:jc w:val="both"/>
        <w:rPr>
          <w:rFonts w:ascii="Arial" w:hAnsi="Arial" w:cs="David"/>
          <w:rtl/>
        </w:rPr>
      </w:pPr>
      <w:r w:rsidRPr="00FB3105">
        <w:rPr>
          <w:rFonts w:ascii="Arial" w:hAnsi="Arial" w:cs="David"/>
          <w:rtl/>
        </w:rPr>
        <w:tab/>
        <w:t xml:space="preserve">לא רוויזיה. אפשר להגיש הסתייגות. </w:t>
      </w:r>
    </w:p>
    <w:p w14:paraId="5BFC8ED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30051B5" w14:textId="77777777" w:rsidR="00FB3105" w:rsidRPr="00FB3105" w:rsidRDefault="00FB3105" w:rsidP="00FB3105">
      <w:pPr>
        <w:bidi/>
        <w:jc w:val="both"/>
        <w:rPr>
          <w:rFonts w:ascii="Arial" w:hAnsi="Arial" w:cs="David"/>
          <w:rtl/>
        </w:rPr>
      </w:pPr>
    </w:p>
    <w:p w14:paraId="3E4B3571" w14:textId="77777777" w:rsidR="00FB3105" w:rsidRPr="00FB3105" w:rsidRDefault="00FB3105" w:rsidP="00FB3105">
      <w:pPr>
        <w:bidi/>
        <w:jc w:val="both"/>
        <w:rPr>
          <w:rFonts w:ascii="Arial" w:hAnsi="Arial" w:cs="David"/>
          <w:rtl/>
        </w:rPr>
      </w:pPr>
      <w:r w:rsidRPr="00FB3105">
        <w:rPr>
          <w:rFonts w:ascii="Arial" w:hAnsi="Arial" w:cs="David"/>
          <w:rtl/>
        </w:rPr>
        <w:tab/>
        <w:t>סליחה, טעיתי. אפשר להגיש הסתייגות, ואם ההסתייגות תתקבל - - -</w:t>
      </w:r>
    </w:p>
    <w:p w14:paraId="664DFBBB"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58BF10F2" w14:textId="77777777" w:rsidR="00FB3105" w:rsidRPr="00FB3105" w:rsidRDefault="00FB3105" w:rsidP="00FB3105">
      <w:pPr>
        <w:bidi/>
        <w:jc w:val="both"/>
        <w:rPr>
          <w:rFonts w:ascii="Arial" w:hAnsi="Arial" w:cs="David"/>
          <w:rtl/>
        </w:rPr>
      </w:pPr>
    </w:p>
    <w:p w14:paraId="34F9EFDA" w14:textId="77777777" w:rsidR="00FB3105" w:rsidRPr="00FB3105" w:rsidRDefault="00FB3105" w:rsidP="00FB3105">
      <w:pPr>
        <w:bidi/>
        <w:jc w:val="both"/>
        <w:rPr>
          <w:rFonts w:ascii="Arial" w:hAnsi="Arial" w:cs="David"/>
          <w:rtl/>
        </w:rPr>
      </w:pPr>
      <w:r w:rsidRPr="00FB3105">
        <w:rPr>
          <w:rFonts w:ascii="Arial" w:hAnsi="Arial" w:cs="David"/>
          <w:rtl/>
        </w:rPr>
        <w:tab/>
        <w:t xml:space="preserve"> או לבוא בדברים אתי.  </w:t>
      </w:r>
    </w:p>
    <w:p w14:paraId="7373532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A4A4B59" w14:textId="77777777" w:rsidR="00FB3105" w:rsidRPr="00FB3105" w:rsidRDefault="00FB3105" w:rsidP="00FB3105">
      <w:pPr>
        <w:bidi/>
        <w:jc w:val="both"/>
        <w:rPr>
          <w:rFonts w:ascii="Arial" w:hAnsi="Arial" w:cs="David"/>
          <w:rtl/>
        </w:rPr>
      </w:pPr>
    </w:p>
    <w:p w14:paraId="7F396E1E" w14:textId="77777777" w:rsidR="00FB3105" w:rsidRPr="00FB3105" w:rsidRDefault="00FB3105" w:rsidP="00FB3105">
      <w:pPr>
        <w:bidi/>
        <w:jc w:val="both"/>
        <w:rPr>
          <w:rFonts w:ascii="Arial" w:hAnsi="Arial" w:cs="David"/>
          <w:rtl/>
        </w:rPr>
      </w:pPr>
      <w:r w:rsidRPr="00FB3105">
        <w:rPr>
          <w:rFonts w:ascii="Arial" w:hAnsi="Arial" w:cs="David"/>
          <w:rtl/>
        </w:rPr>
        <w:tab/>
        <w:t xml:space="preserve">וזה עדיף – או לבוא בדברים עם חבר הכנסת </w:t>
      </w:r>
      <w:proofErr w:type="spellStart"/>
      <w:r w:rsidRPr="00FB3105">
        <w:rPr>
          <w:rFonts w:ascii="Arial" w:hAnsi="Arial" w:cs="David"/>
          <w:rtl/>
        </w:rPr>
        <w:t>אחמד</w:t>
      </w:r>
      <w:proofErr w:type="spellEnd"/>
      <w:r w:rsidRPr="00FB3105">
        <w:rPr>
          <w:rFonts w:ascii="Arial" w:hAnsi="Arial" w:cs="David"/>
          <w:rtl/>
        </w:rPr>
        <w:t xml:space="preserve"> טיבי. </w:t>
      </w:r>
    </w:p>
    <w:p w14:paraId="59427E7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משה גפני:</w:t>
      </w:r>
    </w:p>
    <w:p w14:paraId="66FA87F3" w14:textId="77777777" w:rsidR="00FB3105" w:rsidRPr="00FB3105" w:rsidRDefault="00FB3105" w:rsidP="00FB3105">
      <w:pPr>
        <w:bidi/>
        <w:jc w:val="both"/>
        <w:rPr>
          <w:rFonts w:ascii="Arial" w:hAnsi="Arial" w:cs="David"/>
          <w:rtl/>
        </w:rPr>
      </w:pPr>
    </w:p>
    <w:p w14:paraId="343E649F" w14:textId="77777777" w:rsidR="00FB3105" w:rsidRPr="00FB3105" w:rsidRDefault="00FB3105" w:rsidP="00FB3105">
      <w:pPr>
        <w:bidi/>
        <w:jc w:val="both"/>
        <w:rPr>
          <w:rFonts w:ascii="Arial" w:hAnsi="Arial" w:cs="David"/>
          <w:rtl/>
        </w:rPr>
      </w:pPr>
      <w:r w:rsidRPr="00FB3105">
        <w:rPr>
          <w:rFonts w:ascii="Arial" w:hAnsi="Arial" w:cs="David"/>
          <w:rtl/>
        </w:rPr>
        <w:tab/>
        <w:t>- - -</w:t>
      </w:r>
    </w:p>
    <w:p w14:paraId="58A6FE74" w14:textId="77777777" w:rsidR="00FB3105" w:rsidRPr="00FB3105" w:rsidRDefault="00FB3105" w:rsidP="00FB3105">
      <w:pPr>
        <w:bidi/>
        <w:ind w:firstLine="567"/>
        <w:jc w:val="both"/>
        <w:rPr>
          <w:rFonts w:ascii="Arial" w:hAnsi="Arial" w:cs="David"/>
          <w:rtl/>
        </w:rPr>
      </w:pPr>
      <w:r w:rsidRPr="00FB3105">
        <w:rPr>
          <w:rFonts w:ascii="Arial" w:hAnsi="Arial" w:cs="David"/>
          <w:rtl/>
        </w:rPr>
        <w:tab/>
      </w:r>
      <w:r w:rsidRPr="00FB3105">
        <w:rPr>
          <w:rFonts w:ascii="Arial" w:hAnsi="Arial" w:cs="David"/>
          <w:rtl/>
        </w:rPr>
        <w:br/>
      </w:r>
      <w:r w:rsidRPr="00FB3105">
        <w:rPr>
          <w:rFonts w:ascii="Arial" w:hAnsi="Arial" w:cs="David"/>
          <w:u w:val="single"/>
          <w:rtl/>
        </w:rPr>
        <w:t>היו"ר דוד טל:</w:t>
      </w:r>
    </w:p>
    <w:p w14:paraId="197C880D" w14:textId="77777777" w:rsidR="00FB3105" w:rsidRPr="00FB3105" w:rsidRDefault="00FB3105" w:rsidP="00FB3105">
      <w:pPr>
        <w:bidi/>
        <w:jc w:val="both"/>
        <w:rPr>
          <w:rFonts w:ascii="Arial" w:hAnsi="Arial" w:cs="David"/>
          <w:rtl/>
        </w:rPr>
      </w:pPr>
    </w:p>
    <w:p w14:paraId="597C2161" w14:textId="77777777" w:rsidR="00FB3105" w:rsidRPr="00FB3105" w:rsidRDefault="00FB3105" w:rsidP="00FB3105">
      <w:pPr>
        <w:bidi/>
        <w:jc w:val="both"/>
        <w:rPr>
          <w:rFonts w:ascii="Arial" w:hAnsi="Arial" w:cs="David"/>
          <w:rtl/>
        </w:rPr>
      </w:pPr>
      <w:r w:rsidRPr="00FB3105">
        <w:rPr>
          <w:rFonts w:ascii="Arial" w:hAnsi="Arial" w:cs="David"/>
          <w:rtl/>
        </w:rPr>
        <w:tab/>
        <w:t xml:space="preserve">הסתייגויות יש להגיש היום. אני אאפשר את כל ההסתייגויות שיגיעו היום. </w:t>
      </w:r>
    </w:p>
    <w:p w14:paraId="0A196B18"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מנחם בן-ששון:</w:t>
      </w:r>
    </w:p>
    <w:p w14:paraId="0C2E3DEE" w14:textId="77777777" w:rsidR="00FB3105" w:rsidRPr="00FB3105" w:rsidRDefault="00FB3105" w:rsidP="00FB3105">
      <w:pPr>
        <w:pStyle w:val="Heading5"/>
        <w:rPr>
          <w:rFonts w:ascii="Arial" w:hAnsi="Arial"/>
          <w:rtl/>
        </w:rPr>
      </w:pPr>
    </w:p>
    <w:p w14:paraId="650A8E81" w14:textId="77777777" w:rsidR="00FB3105" w:rsidRPr="00FB3105" w:rsidRDefault="00FB3105" w:rsidP="00FB3105">
      <w:pPr>
        <w:bidi/>
        <w:jc w:val="both"/>
        <w:rPr>
          <w:rFonts w:ascii="Arial" w:hAnsi="Arial" w:cs="David"/>
          <w:rtl/>
        </w:rPr>
      </w:pPr>
      <w:r w:rsidRPr="00FB3105">
        <w:rPr>
          <w:rFonts w:ascii="Arial" w:hAnsi="Arial" w:cs="David"/>
          <w:rtl/>
        </w:rPr>
        <w:tab/>
        <w:t xml:space="preserve"> לי יש הסתייגות מהותית.</w:t>
      </w:r>
    </w:p>
    <w:p w14:paraId="6109C9C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4F8F7645" w14:textId="77777777" w:rsidR="00FB3105" w:rsidRPr="00FB3105" w:rsidRDefault="00FB3105" w:rsidP="00FB3105">
      <w:pPr>
        <w:bidi/>
        <w:jc w:val="both"/>
        <w:rPr>
          <w:rFonts w:ascii="Arial" w:hAnsi="Arial" w:cs="David"/>
          <w:rtl/>
        </w:rPr>
      </w:pPr>
    </w:p>
    <w:p w14:paraId="4DB902C4" w14:textId="77777777" w:rsidR="00FB3105" w:rsidRPr="00FB3105" w:rsidRDefault="00FB3105" w:rsidP="00FB3105">
      <w:pPr>
        <w:bidi/>
        <w:jc w:val="both"/>
        <w:rPr>
          <w:rFonts w:ascii="Arial" w:hAnsi="Arial" w:cs="David"/>
          <w:rtl/>
        </w:rPr>
      </w:pPr>
      <w:r w:rsidRPr="00FB3105">
        <w:rPr>
          <w:rFonts w:ascii="Arial" w:hAnsi="Arial" w:cs="David"/>
          <w:rtl/>
        </w:rPr>
        <w:tab/>
        <w:t xml:space="preserve">שמה? שהוועדה לא תוקם? </w:t>
      </w:r>
    </w:p>
    <w:p w14:paraId="4DAC00E7"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מנחם בן-ששון:</w:t>
      </w:r>
    </w:p>
    <w:p w14:paraId="5AAB86BE" w14:textId="77777777" w:rsidR="00FB3105" w:rsidRPr="00FB3105" w:rsidRDefault="00FB3105" w:rsidP="00FB3105">
      <w:pPr>
        <w:pStyle w:val="Heading5"/>
        <w:rPr>
          <w:rFonts w:ascii="Arial" w:hAnsi="Arial"/>
          <w:rtl/>
        </w:rPr>
      </w:pPr>
    </w:p>
    <w:p w14:paraId="015D054A" w14:textId="77777777" w:rsidR="00FB3105" w:rsidRPr="00FB3105" w:rsidRDefault="00FB3105" w:rsidP="00FB3105">
      <w:pPr>
        <w:bidi/>
        <w:jc w:val="both"/>
        <w:rPr>
          <w:rFonts w:ascii="Arial" w:hAnsi="Arial" w:cs="David"/>
          <w:rtl/>
        </w:rPr>
      </w:pPr>
      <w:r w:rsidRPr="00FB3105">
        <w:rPr>
          <w:rFonts w:ascii="Arial" w:hAnsi="Arial" w:cs="David"/>
          <w:rtl/>
        </w:rPr>
        <w:tab/>
        <w:t xml:space="preserve"> שלא תוקם ועדה. </w:t>
      </w:r>
    </w:p>
    <w:p w14:paraId="68A0885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קריאה:</w:t>
      </w:r>
    </w:p>
    <w:p w14:paraId="719ACAF1" w14:textId="77777777" w:rsidR="00FB3105" w:rsidRPr="00FB3105" w:rsidRDefault="00FB3105" w:rsidP="00FB3105">
      <w:pPr>
        <w:bidi/>
        <w:jc w:val="both"/>
        <w:rPr>
          <w:rFonts w:ascii="Arial" w:hAnsi="Arial" w:cs="David"/>
          <w:rtl/>
        </w:rPr>
      </w:pPr>
    </w:p>
    <w:p w14:paraId="5A686F58" w14:textId="77777777" w:rsidR="00FB3105" w:rsidRPr="00FB3105" w:rsidRDefault="00FB3105" w:rsidP="00FB3105">
      <w:pPr>
        <w:bidi/>
        <w:jc w:val="both"/>
        <w:rPr>
          <w:rFonts w:ascii="Arial" w:hAnsi="Arial" w:cs="David"/>
          <w:rtl/>
        </w:rPr>
      </w:pPr>
      <w:r w:rsidRPr="00FB3105">
        <w:rPr>
          <w:rFonts w:ascii="Arial" w:hAnsi="Arial" w:cs="David"/>
          <w:rtl/>
        </w:rPr>
        <w:tab/>
        <w:t xml:space="preserve">גם שלי. </w:t>
      </w:r>
    </w:p>
    <w:p w14:paraId="73845D1B" w14:textId="77777777" w:rsidR="00FB3105" w:rsidRPr="00FB3105" w:rsidRDefault="00FB3105" w:rsidP="00FB3105">
      <w:pPr>
        <w:bidi/>
        <w:jc w:val="both"/>
        <w:rPr>
          <w:rFonts w:ascii="Arial" w:hAnsi="Arial" w:cs="David"/>
          <w:rtl/>
        </w:rPr>
      </w:pPr>
      <w:r w:rsidRPr="00FB3105">
        <w:rPr>
          <w:rFonts w:ascii="Arial" w:hAnsi="Arial" w:cs="David"/>
          <w:rtl/>
        </w:rPr>
        <w:br/>
      </w:r>
    </w:p>
    <w:p w14:paraId="37F4C25B" w14:textId="77777777" w:rsidR="00FB3105" w:rsidRPr="00FB3105" w:rsidRDefault="00FB3105" w:rsidP="00FB3105">
      <w:pPr>
        <w:bidi/>
        <w:jc w:val="both"/>
        <w:rPr>
          <w:rFonts w:ascii="Arial" w:hAnsi="Arial" w:cs="David"/>
          <w:rtl/>
        </w:rPr>
      </w:pPr>
      <w:r w:rsidRPr="00FB3105">
        <w:rPr>
          <w:rFonts w:ascii="Arial" w:hAnsi="Arial" w:cs="David"/>
          <w:rtl/>
        </w:rPr>
        <w:br w:type="page"/>
      </w:r>
    </w:p>
    <w:p w14:paraId="43D0E61D" w14:textId="77777777" w:rsidR="00FB3105" w:rsidRPr="00FB3105" w:rsidRDefault="00FB3105" w:rsidP="00FB3105">
      <w:pPr>
        <w:pStyle w:val="Heading9"/>
        <w:jc w:val="both"/>
        <w:rPr>
          <w:rFonts w:ascii="Arial" w:hAnsi="Arial"/>
          <w:rtl/>
        </w:rPr>
      </w:pPr>
      <w:r w:rsidRPr="00FB3105">
        <w:rPr>
          <w:rFonts w:ascii="Arial" w:hAnsi="Arial"/>
          <w:rtl/>
        </w:rPr>
        <w:t>דיון בנושא שכר עוזר מיוחד ליושב-ראש האופוזיציה</w:t>
      </w:r>
    </w:p>
    <w:p w14:paraId="4018C432" w14:textId="77777777" w:rsidR="00FB3105" w:rsidRPr="00FB3105" w:rsidRDefault="00FB3105" w:rsidP="00FB3105">
      <w:pPr>
        <w:bidi/>
        <w:jc w:val="both"/>
        <w:rPr>
          <w:rFonts w:ascii="Arial" w:hAnsi="Arial" w:cs="David"/>
          <w:rtl/>
        </w:rPr>
      </w:pPr>
    </w:p>
    <w:p w14:paraId="112B8DF4"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4EF190AC" w14:textId="77777777" w:rsidR="00FB3105" w:rsidRPr="00FB3105" w:rsidRDefault="00FB3105" w:rsidP="00FB3105">
      <w:pPr>
        <w:bidi/>
        <w:jc w:val="both"/>
        <w:rPr>
          <w:rFonts w:ascii="Arial" w:hAnsi="Arial" w:cs="David"/>
          <w:u w:val="single"/>
          <w:rtl/>
        </w:rPr>
      </w:pPr>
    </w:p>
    <w:p w14:paraId="2447F7D1" w14:textId="77777777" w:rsidR="00FB3105" w:rsidRPr="00FB3105" w:rsidRDefault="00FB3105" w:rsidP="00FB3105">
      <w:pPr>
        <w:bidi/>
        <w:jc w:val="both"/>
        <w:rPr>
          <w:rFonts w:ascii="Arial" w:hAnsi="Arial" w:cs="David"/>
          <w:rtl/>
        </w:rPr>
      </w:pPr>
      <w:r w:rsidRPr="00FB3105">
        <w:rPr>
          <w:rFonts w:ascii="Arial" w:hAnsi="Arial" w:cs="David"/>
          <w:rtl/>
        </w:rPr>
        <w:tab/>
        <w:t xml:space="preserve">אנחנו עוברים לנושא הבא: דיון בנושא שכר עוזר מיוחד ליושב-ראש האופוזיציה. </w:t>
      </w:r>
    </w:p>
    <w:p w14:paraId="77FAE4E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משה גפני:</w:t>
      </w:r>
    </w:p>
    <w:p w14:paraId="6F2BE21B" w14:textId="77777777" w:rsidR="00FB3105" w:rsidRPr="00FB3105" w:rsidRDefault="00FB3105" w:rsidP="00FB3105">
      <w:pPr>
        <w:bidi/>
        <w:jc w:val="both"/>
        <w:rPr>
          <w:rFonts w:ascii="Arial" w:hAnsi="Arial" w:cs="David"/>
          <w:rtl/>
        </w:rPr>
      </w:pPr>
    </w:p>
    <w:p w14:paraId="018E1994" w14:textId="77777777" w:rsidR="00FB3105" w:rsidRPr="00FB3105" w:rsidRDefault="00FB3105" w:rsidP="00FB3105">
      <w:pPr>
        <w:bidi/>
        <w:jc w:val="both"/>
        <w:rPr>
          <w:rFonts w:ascii="Arial" w:hAnsi="Arial" w:cs="David"/>
          <w:rtl/>
        </w:rPr>
      </w:pPr>
      <w:r w:rsidRPr="00FB3105">
        <w:rPr>
          <w:rFonts w:ascii="Arial" w:hAnsi="Arial" w:cs="David"/>
          <w:rtl/>
        </w:rPr>
        <w:tab/>
        <w:t xml:space="preserve">אחד הסעיפים הקשים ביותר, מבחינתי. אני צריך לבחור בין </w:t>
      </w:r>
      <w:proofErr w:type="spellStart"/>
      <w:r w:rsidRPr="00FB3105">
        <w:rPr>
          <w:rFonts w:ascii="Arial" w:hAnsi="Arial" w:cs="David"/>
          <w:rtl/>
        </w:rPr>
        <w:t>אולמרט</w:t>
      </w:r>
      <w:proofErr w:type="spellEnd"/>
      <w:r w:rsidRPr="00FB3105">
        <w:rPr>
          <w:rFonts w:ascii="Arial" w:hAnsi="Arial" w:cs="David"/>
          <w:rtl/>
        </w:rPr>
        <w:t xml:space="preserve"> לביבי...</w:t>
      </w:r>
    </w:p>
    <w:p w14:paraId="4377E84E"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A17D240" w14:textId="77777777" w:rsidR="00FB3105" w:rsidRPr="00FB3105" w:rsidRDefault="00FB3105" w:rsidP="00FB3105">
      <w:pPr>
        <w:bidi/>
        <w:jc w:val="both"/>
        <w:rPr>
          <w:rFonts w:ascii="Arial" w:hAnsi="Arial" w:cs="David"/>
          <w:rtl/>
        </w:rPr>
      </w:pPr>
    </w:p>
    <w:p w14:paraId="2EE9C55B" w14:textId="77777777" w:rsidR="00FB3105" w:rsidRPr="00FB3105" w:rsidRDefault="00FB3105" w:rsidP="00FB3105">
      <w:pPr>
        <w:bidi/>
        <w:jc w:val="both"/>
        <w:rPr>
          <w:rFonts w:ascii="Arial" w:hAnsi="Arial" w:cs="David"/>
          <w:rtl/>
        </w:rPr>
      </w:pPr>
      <w:r w:rsidRPr="00FB3105">
        <w:rPr>
          <w:rFonts w:ascii="Arial" w:hAnsi="Arial" w:cs="David"/>
          <w:rtl/>
        </w:rPr>
        <w:tab/>
        <w:t>איפה יושב-ראש הקואליציה, מישהו יודע?</w:t>
      </w:r>
    </w:p>
    <w:p w14:paraId="5945014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475017F4" w14:textId="77777777" w:rsidR="00FB3105" w:rsidRPr="00FB3105" w:rsidRDefault="00FB3105" w:rsidP="00FB3105">
      <w:pPr>
        <w:bidi/>
        <w:jc w:val="both"/>
        <w:rPr>
          <w:rFonts w:ascii="Arial" w:hAnsi="Arial" w:cs="David"/>
          <w:rtl/>
        </w:rPr>
      </w:pPr>
    </w:p>
    <w:p w14:paraId="66B3C6D4" w14:textId="77777777" w:rsidR="00FB3105" w:rsidRPr="00FB3105" w:rsidRDefault="00FB3105" w:rsidP="00FB3105">
      <w:pPr>
        <w:bidi/>
        <w:jc w:val="both"/>
        <w:rPr>
          <w:rFonts w:ascii="Arial" w:hAnsi="Arial" w:cs="David"/>
          <w:rtl/>
        </w:rPr>
      </w:pPr>
      <w:r w:rsidRPr="00FB3105">
        <w:rPr>
          <w:rFonts w:ascii="Arial" w:hAnsi="Arial" w:cs="David"/>
          <w:rtl/>
        </w:rPr>
        <w:tab/>
        <w:t xml:space="preserve"> חולה.</w:t>
      </w:r>
    </w:p>
    <w:p w14:paraId="19DF8F0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307EDB7B" w14:textId="77777777" w:rsidR="00FB3105" w:rsidRPr="00FB3105" w:rsidRDefault="00FB3105" w:rsidP="00FB3105">
      <w:pPr>
        <w:bidi/>
        <w:jc w:val="both"/>
        <w:rPr>
          <w:rFonts w:ascii="Arial" w:hAnsi="Arial" w:cs="David"/>
          <w:rtl/>
        </w:rPr>
      </w:pPr>
    </w:p>
    <w:p w14:paraId="0DB6D2A8" w14:textId="77777777" w:rsidR="00FB3105" w:rsidRPr="00FB3105" w:rsidRDefault="00FB3105" w:rsidP="00FB3105">
      <w:pPr>
        <w:bidi/>
        <w:jc w:val="both"/>
        <w:rPr>
          <w:rFonts w:ascii="Arial" w:hAnsi="Arial" w:cs="David"/>
          <w:rtl/>
        </w:rPr>
      </w:pPr>
      <w:r w:rsidRPr="00FB3105">
        <w:rPr>
          <w:rFonts w:ascii="Arial" w:hAnsi="Arial" w:cs="David"/>
          <w:rtl/>
        </w:rPr>
        <w:tab/>
        <w:t xml:space="preserve"> אדוני היושב-ראש, אני רוצה קודם כול לומר שהציעו לי לחזור בי מבקשתי. הואיל ואינני חושב שהבקשה היא מצורעת או נגועה – אינני חוזר בי מבקשתי, שכן בצדק תטען הביקורת שאנחנו ניסינו לעשות מחטף, ולא היא.</w:t>
      </w:r>
    </w:p>
    <w:p w14:paraId="39BC29C2" w14:textId="77777777" w:rsidR="00FB3105" w:rsidRPr="00FB3105" w:rsidRDefault="00FB3105" w:rsidP="00FB3105">
      <w:pPr>
        <w:bidi/>
        <w:jc w:val="both"/>
        <w:rPr>
          <w:rFonts w:ascii="Arial" w:hAnsi="Arial" w:cs="David"/>
          <w:rtl/>
        </w:rPr>
      </w:pPr>
    </w:p>
    <w:p w14:paraId="029AD032" w14:textId="77777777" w:rsidR="00FB3105" w:rsidRPr="00FB3105" w:rsidRDefault="00FB3105" w:rsidP="00FB3105">
      <w:pPr>
        <w:bidi/>
        <w:jc w:val="both"/>
        <w:rPr>
          <w:rFonts w:ascii="Arial" w:hAnsi="Arial" w:cs="David"/>
          <w:rtl/>
        </w:rPr>
      </w:pPr>
      <w:r w:rsidRPr="00FB3105">
        <w:rPr>
          <w:rFonts w:ascii="Arial" w:hAnsi="Arial" w:cs="David"/>
          <w:rtl/>
        </w:rPr>
        <w:tab/>
        <w:t xml:space="preserve">ולכן, הוועדה תחליט ותשקול, משום שמדובר פה בעניין שבזמנו, חבר הכנסת פרס – שהיה אז יושב-ראש האופוזיציה, עם עזיבתו של חבר הכנסת מצנע, יחד עם יושבת-ראש סיעת העבודה ומזכ"ל העבודה, שהיו בחדרו של יושב-ראש הכנסת ה-16, התפעלו מהתייחסותו הממלכתית לעניינים ולנושאים. </w:t>
      </w:r>
    </w:p>
    <w:p w14:paraId="0831C40B" w14:textId="77777777" w:rsidR="00FB3105" w:rsidRPr="00FB3105" w:rsidRDefault="00FB3105" w:rsidP="00FB3105">
      <w:pPr>
        <w:bidi/>
        <w:jc w:val="both"/>
        <w:rPr>
          <w:rFonts w:ascii="Arial" w:hAnsi="Arial" w:cs="David"/>
          <w:rtl/>
        </w:rPr>
      </w:pPr>
    </w:p>
    <w:p w14:paraId="783A7E1C" w14:textId="77777777" w:rsidR="00FB3105" w:rsidRPr="00FB3105" w:rsidRDefault="00FB3105" w:rsidP="00FB3105">
      <w:pPr>
        <w:bidi/>
        <w:jc w:val="both"/>
        <w:rPr>
          <w:rFonts w:ascii="Arial" w:hAnsi="Arial" w:cs="David"/>
          <w:rtl/>
        </w:rPr>
      </w:pPr>
      <w:r w:rsidRPr="00FB3105">
        <w:rPr>
          <w:rFonts w:ascii="Arial" w:hAnsi="Arial" w:cs="David"/>
          <w:rtl/>
        </w:rPr>
        <w:tab/>
        <w:t xml:space="preserve">חברי הכנסת, עניין שהיה כך היה. ב-1997, כאשר </w:t>
      </w:r>
      <w:proofErr w:type="spellStart"/>
      <w:r w:rsidRPr="00FB3105">
        <w:rPr>
          <w:rFonts w:ascii="Arial" w:hAnsi="Arial" w:cs="David"/>
          <w:rtl/>
        </w:rPr>
        <w:t>היתה</w:t>
      </w:r>
      <w:proofErr w:type="spellEnd"/>
      <w:r w:rsidRPr="00FB3105">
        <w:rPr>
          <w:rFonts w:ascii="Arial" w:hAnsi="Arial" w:cs="David"/>
          <w:rtl/>
        </w:rPr>
        <w:t xml:space="preserve"> הממשלה של הליכוד, החל חבר הכנסת עוזי לנדאו – ואני הייתי לידו, כשותף זוטר – בחקיקת חוק יושב-ראש האופוזיציה, שבא לתת מעמד מיוחד ליושב-ראש אופוזיציה, מקביל למה שקבוע אצל עמי העולם - ראש ממשלת הצללים – כדבר וכסמל לאומי, כאדם אשר בא לאחר ראש הממשלה, כמי שמביא לידי ביטוי - - -</w:t>
      </w:r>
    </w:p>
    <w:p w14:paraId="7704FE2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קריאות:</w:t>
      </w:r>
    </w:p>
    <w:p w14:paraId="159646BB" w14:textId="77777777" w:rsidR="00FB3105" w:rsidRPr="00FB3105" w:rsidRDefault="00FB3105" w:rsidP="00FB3105">
      <w:pPr>
        <w:bidi/>
        <w:jc w:val="both"/>
        <w:rPr>
          <w:rFonts w:ascii="Arial" w:hAnsi="Arial" w:cs="David"/>
          <w:rtl/>
        </w:rPr>
      </w:pPr>
    </w:p>
    <w:p w14:paraId="41242875" w14:textId="77777777" w:rsidR="00FB3105" w:rsidRPr="00FB3105" w:rsidRDefault="00FB3105" w:rsidP="00FB3105">
      <w:pPr>
        <w:bidi/>
        <w:jc w:val="both"/>
        <w:rPr>
          <w:rFonts w:ascii="Arial" w:hAnsi="Arial" w:cs="David"/>
          <w:rtl/>
        </w:rPr>
      </w:pPr>
      <w:r w:rsidRPr="00FB3105">
        <w:rPr>
          <w:rFonts w:ascii="Arial" w:hAnsi="Arial" w:cs="David"/>
          <w:rtl/>
        </w:rPr>
        <w:tab/>
        <w:t>- - -</w:t>
      </w:r>
    </w:p>
    <w:p w14:paraId="2330F702" w14:textId="77777777" w:rsidR="00FB3105" w:rsidRPr="00FB3105" w:rsidRDefault="00FB3105" w:rsidP="00FB3105">
      <w:pPr>
        <w:bidi/>
        <w:jc w:val="both"/>
        <w:rPr>
          <w:rFonts w:ascii="Arial" w:hAnsi="Arial" w:cs="David"/>
          <w:rtl/>
        </w:rPr>
      </w:pPr>
    </w:p>
    <w:p w14:paraId="2880CDC9" w14:textId="77777777" w:rsidR="00FB3105" w:rsidRPr="00FB3105" w:rsidRDefault="00FB3105" w:rsidP="00FB3105">
      <w:pPr>
        <w:bidi/>
        <w:jc w:val="both"/>
        <w:rPr>
          <w:rFonts w:ascii="Arial" w:hAnsi="Arial" w:cs="David"/>
          <w:rtl/>
        </w:rPr>
      </w:pPr>
      <w:r w:rsidRPr="00FB3105">
        <w:rPr>
          <w:rFonts w:ascii="Arial" w:hAnsi="Arial" w:cs="David"/>
          <w:u w:val="single"/>
          <w:rtl/>
        </w:rPr>
        <w:t>ראובן ריבלין:</w:t>
      </w:r>
    </w:p>
    <w:p w14:paraId="70636B7D" w14:textId="77777777" w:rsidR="00FB3105" w:rsidRPr="00FB3105" w:rsidRDefault="00FB3105" w:rsidP="00FB3105">
      <w:pPr>
        <w:bidi/>
        <w:jc w:val="both"/>
        <w:rPr>
          <w:rFonts w:ascii="Arial" w:hAnsi="Arial" w:cs="David"/>
          <w:rtl/>
        </w:rPr>
      </w:pPr>
    </w:p>
    <w:p w14:paraId="311F8196" w14:textId="77777777" w:rsidR="00FB3105" w:rsidRPr="00FB3105" w:rsidRDefault="00FB3105" w:rsidP="00FB3105">
      <w:pPr>
        <w:bidi/>
        <w:jc w:val="both"/>
        <w:rPr>
          <w:rFonts w:ascii="Arial" w:hAnsi="Arial" w:cs="David"/>
          <w:rtl/>
        </w:rPr>
      </w:pPr>
      <w:r w:rsidRPr="00FB3105">
        <w:rPr>
          <w:rFonts w:ascii="Arial" w:hAnsi="Arial" w:cs="David"/>
          <w:rtl/>
        </w:rPr>
        <w:tab/>
        <w:t>התחלנו כי אנחנו היינו, ברוב תמימותנו, בשלטון – חשבנו שחשוב שיהיה ראש אופוזיציה. ייתכן שהאבות המייסדים – כולל אותי, שהייתי לידם כאחרון הרועים – כנראה שטעינו באיזשהו מקום, אבל אנחנו חשבנו שזה נכון.</w:t>
      </w:r>
    </w:p>
    <w:p w14:paraId="20BB35FB" w14:textId="77777777" w:rsidR="00FB3105" w:rsidRPr="00FB3105" w:rsidRDefault="00FB3105" w:rsidP="00FB3105">
      <w:pPr>
        <w:bidi/>
        <w:jc w:val="both"/>
        <w:rPr>
          <w:rFonts w:ascii="Arial" w:hAnsi="Arial" w:cs="David"/>
          <w:rtl/>
        </w:rPr>
      </w:pPr>
    </w:p>
    <w:p w14:paraId="49129388" w14:textId="77777777" w:rsidR="00FB3105" w:rsidRPr="00FB3105" w:rsidRDefault="00FB3105" w:rsidP="00FB3105">
      <w:pPr>
        <w:bidi/>
        <w:jc w:val="both"/>
        <w:rPr>
          <w:rFonts w:ascii="Arial" w:hAnsi="Arial" w:cs="David"/>
          <w:rtl/>
        </w:rPr>
      </w:pPr>
      <w:r w:rsidRPr="00FB3105">
        <w:rPr>
          <w:rFonts w:ascii="Arial" w:hAnsi="Arial" w:cs="David"/>
          <w:rtl/>
        </w:rPr>
        <w:tab/>
        <w:t>ואכן, לזכותה של מפלגת העבודה – כאשר אהוד ברק היה בשלטון – אנחנו העברנו את חוק יושב-ראש האופוזיציה.</w:t>
      </w:r>
    </w:p>
    <w:p w14:paraId="68B2AED5" w14:textId="77777777" w:rsidR="00FB3105" w:rsidRPr="00FB3105" w:rsidRDefault="00FB3105" w:rsidP="00FB3105">
      <w:pPr>
        <w:bidi/>
        <w:jc w:val="both"/>
        <w:rPr>
          <w:rFonts w:ascii="Arial" w:hAnsi="Arial" w:cs="David"/>
          <w:rtl/>
        </w:rPr>
      </w:pPr>
    </w:p>
    <w:p w14:paraId="29EA06D5" w14:textId="77777777" w:rsidR="00FB3105" w:rsidRPr="00FB3105" w:rsidRDefault="00FB3105" w:rsidP="00FB3105">
      <w:pPr>
        <w:bidi/>
        <w:jc w:val="both"/>
        <w:rPr>
          <w:rFonts w:ascii="Arial" w:hAnsi="Arial" w:cs="David"/>
          <w:rtl/>
        </w:rPr>
      </w:pPr>
      <w:r w:rsidRPr="00FB3105">
        <w:rPr>
          <w:rFonts w:ascii="Arial" w:hAnsi="Arial" w:cs="David"/>
          <w:rtl/>
        </w:rPr>
        <w:tab/>
        <w:t>חבר הכנסת גלנטי, כדאי שתשמע, כי להערכתי זה לא עניין פוליטי, שכן אמר אריק שרון – שהלוואי ויבריא – שכולם בפוליטיקה נמצאים על גלגל; כל מה שחשוב הוא תמיד להישאר על הגלגל, כי פעם הגלגל למעלה ופעם הגלגל למטה.</w:t>
      </w:r>
    </w:p>
    <w:p w14:paraId="1214F0F9" w14:textId="77777777" w:rsidR="00FB3105" w:rsidRPr="00FB3105" w:rsidRDefault="00FB3105" w:rsidP="00FB3105">
      <w:pPr>
        <w:bidi/>
        <w:jc w:val="both"/>
        <w:rPr>
          <w:rFonts w:ascii="Arial" w:hAnsi="Arial" w:cs="David"/>
          <w:rtl/>
        </w:rPr>
      </w:pPr>
    </w:p>
    <w:p w14:paraId="486D40E5" w14:textId="77777777" w:rsidR="00FB3105" w:rsidRPr="00FB3105" w:rsidRDefault="00FB3105" w:rsidP="00FB3105">
      <w:pPr>
        <w:bidi/>
        <w:jc w:val="both"/>
        <w:rPr>
          <w:rFonts w:ascii="Arial" w:hAnsi="Arial" w:cs="David"/>
          <w:rtl/>
        </w:rPr>
      </w:pPr>
      <w:r w:rsidRPr="00FB3105">
        <w:rPr>
          <w:rFonts w:ascii="Arial" w:hAnsi="Arial" w:cs="David"/>
          <w:rtl/>
        </w:rPr>
        <w:tab/>
        <w:t xml:space="preserve">כאשר החוק עבר, וראיתי לנגד עיני את יושב-ראש מפלגת העבודה, שהיה מאוד טירון ותמים בנושאים הפוליטיים – מצנע – הצעתי לו מייד שאנחנו נעמיד לרשותו בכנסת ה-16 עוזר </w:t>
      </w:r>
      <w:proofErr w:type="spellStart"/>
      <w:r w:rsidRPr="00FB3105">
        <w:rPr>
          <w:rFonts w:ascii="Arial" w:hAnsi="Arial" w:cs="David"/>
          <w:rtl/>
        </w:rPr>
        <w:t>פרלמנטרי</w:t>
      </w:r>
      <w:proofErr w:type="spellEnd"/>
      <w:r w:rsidRPr="00FB3105">
        <w:rPr>
          <w:rFonts w:ascii="Arial" w:hAnsi="Arial" w:cs="David"/>
          <w:rtl/>
        </w:rPr>
        <w:t xml:space="preserve"> בכיר על מנת שהוא יוכל לנהל את ענייניו ולכלכל את מעשיו כך שיוכל לתת שירותים, שכן אני ראיתי ביושב-ראש אופוזיציה אדם שנפגש למעשה עם כל אורח שמגיע לארץ, או בתוקף תפקידו כאשר הוא נוסע - - -</w:t>
      </w:r>
    </w:p>
    <w:p w14:paraId="225F732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קריאות:</w:t>
      </w:r>
    </w:p>
    <w:p w14:paraId="42D0559C" w14:textId="77777777" w:rsidR="00FB3105" w:rsidRPr="00FB3105" w:rsidRDefault="00FB3105" w:rsidP="00FB3105">
      <w:pPr>
        <w:bidi/>
        <w:jc w:val="both"/>
        <w:rPr>
          <w:rFonts w:ascii="Arial" w:hAnsi="Arial" w:cs="David"/>
          <w:u w:val="single"/>
          <w:rtl/>
        </w:rPr>
      </w:pPr>
    </w:p>
    <w:p w14:paraId="4D712A59" w14:textId="77777777" w:rsidR="00FB3105" w:rsidRPr="00FB3105" w:rsidRDefault="00FB3105" w:rsidP="00FB3105">
      <w:pPr>
        <w:bidi/>
        <w:jc w:val="both"/>
        <w:rPr>
          <w:rFonts w:ascii="Arial" w:hAnsi="Arial" w:cs="David"/>
          <w:rtl/>
        </w:rPr>
      </w:pPr>
      <w:r w:rsidRPr="00FB3105">
        <w:rPr>
          <w:rFonts w:ascii="Arial" w:hAnsi="Arial" w:cs="David"/>
          <w:rtl/>
        </w:rPr>
        <w:tab/>
        <w:t>- - -</w:t>
      </w:r>
    </w:p>
    <w:p w14:paraId="097268A9" w14:textId="77777777" w:rsidR="00FB3105" w:rsidRPr="00FB3105" w:rsidRDefault="00FB3105" w:rsidP="00FB3105">
      <w:pPr>
        <w:bidi/>
        <w:jc w:val="both"/>
        <w:rPr>
          <w:rFonts w:ascii="Arial" w:hAnsi="Arial" w:cs="David"/>
          <w:u w:val="single"/>
          <w:rtl/>
        </w:rPr>
      </w:pPr>
    </w:p>
    <w:p w14:paraId="0525C416" w14:textId="77777777" w:rsidR="00FB3105" w:rsidRPr="00FB3105" w:rsidRDefault="00FB3105" w:rsidP="00FB3105">
      <w:pPr>
        <w:bidi/>
        <w:jc w:val="both"/>
        <w:rPr>
          <w:rFonts w:ascii="Arial" w:hAnsi="Arial" w:cs="David"/>
          <w:rtl/>
        </w:rPr>
      </w:pPr>
      <w:r w:rsidRPr="00FB3105">
        <w:rPr>
          <w:rFonts w:ascii="Arial" w:hAnsi="Arial" w:cs="David"/>
          <w:u w:val="single"/>
          <w:rtl/>
        </w:rPr>
        <w:t>ראובן ריבלין:</w:t>
      </w:r>
    </w:p>
    <w:p w14:paraId="14E0254F" w14:textId="77777777" w:rsidR="00FB3105" w:rsidRPr="00FB3105" w:rsidRDefault="00FB3105" w:rsidP="00FB3105">
      <w:pPr>
        <w:bidi/>
        <w:jc w:val="both"/>
        <w:rPr>
          <w:rFonts w:ascii="Arial" w:hAnsi="Arial" w:cs="David"/>
          <w:rtl/>
        </w:rPr>
      </w:pPr>
    </w:p>
    <w:p w14:paraId="76040CB5" w14:textId="77777777" w:rsidR="00FB3105" w:rsidRPr="00FB3105" w:rsidRDefault="00FB3105" w:rsidP="00FB3105">
      <w:pPr>
        <w:bidi/>
        <w:jc w:val="both"/>
        <w:rPr>
          <w:rFonts w:ascii="Arial" w:hAnsi="Arial" w:cs="David"/>
          <w:rtl/>
        </w:rPr>
      </w:pPr>
      <w:r w:rsidRPr="00FB3105">
        <w:rPr>
          <w:rFonts w:ascii="Arial" w:hAnsi="Arial" w:cs="David"/>
          <w:rtl/>
        </w:rPr>
        <w:tab/>
        <w:t xml:space="preserve">אם זאת ישיבה של מפלגת קדימה – אין לי בעיה. לא יכול להיות מצב כזה. </w:t>
      </w:r>
    </w:p>
    <w:p w14:paraId="146860C3" w14:textId="77777777" w:rsidR="00FB3105" w:rsidRPr="00FB3105" w:rsidRDefault="00FB3105" w:rsidP="00FB3105">
      <w:pPr>
        <w:bidi/>
        <w:jc w:val="both"/>
        <w:rPr>
          <w:rFonts w:ascii="Arial" w:hAnsi="Arial" w:cs="David"/>
          <w:rtl/>
        </w:rPr>
      </w:pPr>
    </w:p>
    <w:p w14:paraId="0354C6A0" w14:textId="77777777" w:rsidR="00FB3105" w:rsidRPr="00FB3105" w:rsidRDefault="00FB3105" w:rsidP="00FB3105">
      <w:pPr>
        <w:bidi/>
        <w:jc w:val="both"/>
        <w:rPr>
          <w:rFonts w:ascii="Arial" w:hAnsi="Arial" w:cs="David"/>
          <w:rtl/>
        </w:rPr>
      </w:pPr>
      <w:r w:rsidRPr="00FB3105">
        <w:rPr>
          <w:rFonts w:ascii="Arial" w:hAnsi="Arial" w:cs="David"/>
          <w:rtl/>
        </w:rPr>
        <w:tab/>
        <w:t>חברים, אני רוצה לומר לכם שיכול להיות שכבר אז שיערתי שביבי יהיה ראש האופוזיציה, כי אני לא זוכר מה אני שיערתי, אבל יכולים לחשוד בי...</w:t>
      </w:r>
    </w:p>
    <w:p w14:paraId="66549AED" w14:textId="77777777" w:rsidR="00FB3105" w:rsidRPr="00FB3105" w:rsidRDefault="00FB3105" w:rsidP="00FB3105">
      <w:pPr>
        <w:bidi/>
        <w:jc w:val="both"/>
        <w:rPr>
          <w:rFonts w:ascii="Arial" w:hAnsi="Arial" w:cs="David"/>
          <w:i/>
          <w:iCs/>
          <w:rtl/>
        </w:rPr>
      </w:pPr>
      <w:r w:rsidRPr="00FB3105">
        <w:rPr>
          <w:rFonts w:ascii="Arial" w:hAnsi="Arial" w:cs="David"/>
          <w:rtl/>
        </w:rPr>
        <w:br/>
      </w:r>
      <w:r w:rsidRPr="00FB3105">
        <w:rPr>
          <w:rFonts w:ascii="Arial" w:hAnsi="Arial" w:cs="David"/>
          <w:u w:val="single"/>
          <w:rtl/>
        </w:rPr>
        <w:t>קולט אביטל:</w:t>
      </w:r>
    </w:p>
    <w:p w14:paraId="56C855C8" w14:textId="77777777" w:rsidR="00FB3105" w:rsidRPr="00FB3105" w:rsidRDefault="00FB3105" w:rsidP="00FB3105">
      <w:pPr>
        <w:bidi/>
        <w:jc w:val="both"/>
        <w:rPr>
          <w:rFonts w:ascii="Arial" w:hAnsi="Arial" w:cs="David"/>
          <w:i/>
          <w:iCs/>
          <w:rtl/>
        </w:rPr>
      </w:pPr>
    </w:p>
    <w:p w14:paraId="5E8FC8C6" w14:textId="77777777" w:rsidR="00FB3105" w:rsidRPr="00FB3105" w:rsidRDefault="00FB3105" w:rsidP="00FB3105">
      <w:pPr>
        <w:bidi/>
        <w:jc w:val="both"/>
        <w:rPr>
          <w:rFonts w:ascii="Arial" w:hAnsi="Arial" w:cs="David"/>
          <w:i/>
          <w:iCs/>
          <w:rtl/>
        </w:rPr>
      </w:pPr>
      <w:r w:rsidRPr="00FB3105">
        <w:rPr>
          <w:rFonts w:ascii="Arial" w:hAnsi="Arial" w:cs="David"/>
          <w:i/>
          <w:iCs/>
          <w:rtl/>
        </w:rPr>
        <w:tab/>
      </w:r>
      <w:r w:rsidRPr="00FB3105">
        <w:rPr>
          <w:rFonts w:ascii="Arial" w:hAnsi="Arial" w:cs="David"/>
          <w:rtl/>
        </w:rPr>
        <w:t>ויישאר - - -</w:t>
      </w:r>
      <w:r w:rsidRPr="00FB3105">
        <w:rPr>
          <w:rFonts w:ascii="Arial" w:hAnsi="Arial" w:cs="David"/>
          <w:i/>
          <w:iCs/>
          <w:rtl/>
        </w:rPr>
        <w:tab/>
      </w:r>
    </w:p>
    <w:p w14:paraId="4D163C14" w14:textId="77777777" w:rsidR="00FB3105" w:rsidRPr="00FB3105" w:rsidRDefault="00FB3105" w:rsidP="00FB3105">
      <w:pPr>
        <w:bidi/>
        <w:jc w:val="both"/>
        <w:rPr>
          <w:rFonts w:ascii="Arial" w:hAnsi="Arial" w:cs="David"/>
          <w:rtl/>
        </w:rPr>
      </w:pPr>
    </w:p>
    <w:p w14:paraId="690BB789" w14:textId="77777777" w:rsidR="00FB3105" w:rsidRPr="00FB3105" w:rsidRDefault="00FB3105" w:rsidP="00FB3105">
      <w:pPr>
        <w:bidi/>
        <w:jc w:val="both"/>
        <w:rPr>
          <w:rFonts w:ascii="Arial" w:hAnsi="Arial" w:cs="David"/>
          <w:rtl/>
        </w:rPr>
      </w:pPr>
      <w:r w:rsidRPr="00FB3105">
        <w:rPr>
          <w:rFonts w:ascii="Arial" w:hAnsi="Arial" w:cs="David"/>
          <w:u w:val="single"/>
          <w:rtl/>
        </w:rPr>
        <w:t>ראובן ריבלין:</w:t>
      </w:r>
    </w:p>
    <w:p w14:paraId="018CEEAC" w14:textId="77777777" w:rsidR="00FB3105" w:rsidRPr="00FB3105" w:rsidRDefault="00FB3105" w:rsidP="00FB3105">
      <w:pPr>
        <w:bidi/>
        <w:jc w:val="both"/>
        <w:rPr>
          <w:rFonts w:ascii="Arial" w:hAnsi="Arial" w:cs="David"/>
          <w:rtl/>
        </w:rPr>
      </w:pPr>
    </w:p>
    <w:p w14:paraId="16ACDF2E"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דיברתי אל מצנע, וחבר הכנסת כבל פה ויודע שכך היה. מצנע אמר: תתחיל להכין את זה, אני עדיין לומד את העניינים. כאשר הוא בַּשַל והבין את העניינים, הוא התפטר מהכנסת. </w:t>
      </w:r>
    </w:p>
    <w:p w14:paraId="00FA9F0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קריאה:</w:t>
      </w:r>
    </w:p>
    <w:p w14:paraId="29B2F704" w14:textId="77777777" w:rsidR="00FB3105" w:rsidRPr="00FB3105" w:rsidRDefault="00FB3105" w:rsidP="00FB3105">
      <w:pPr>
        <w:bidi/>
        <w:jc w:val="both"/>
        <w:rPr>
          <w:rFonts w:ascii="Arial" w:hAnsi="Arial" w:cs="David"/>
          <w:rtl/>
        </w:rPr>
      </w:pPr>
    </w:p>
    <w:p w14:paraId="51BB2A22" w14:textId="77777777" w:rsidR="00FB3105" w:rsidRPr="00FB3105" w:rsidRDefault="00FB3105" w:rsidP="00FB3105">
      <w:pPr>
        <w:bidi/>
        <w:jc w:val="both"/>
        <w:rPr>
          <w:rFonts w:ascii="Arial" w:hAnsi="Arial" w:cs="David"/>
          <w:rtl/>
        </w:rPr>
      </w:pPr>
      <w:r w:rsidRPr="00FB3105">
        <w:rPr>
          <w:rFonts w:ascii="Arial" w:hAnsi="Arial" w:cs="David"/>
          <w:rtl/>
        </w:rPr>
        <w:tab/>
        <w:t>כַּשַל או בַּשַל?</w:t>
      </w:r>
    </w:p>
    <w:p w14:paraId="144C479A"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4D638BFA" w14:textId="77777777" w:rsidR="00FB3105" w:rsidRPr="00FB3105" w:rsidRDefault="00FB3105" w:rsidP="00FB3105">
      <w:pPr>
        <w:bidi/>
        <w:jc w:val="both"/>
        <w:rPr>
          <w:rFonts w:ascii="Arial" w:hAnsi="Arial" w:cs="David"/>
          <w:rtl/>
        </w:rPr>
      </w:pPr>
    </w:p>
    <w:p w14:paraId="7EFDD606" w14:textId="77777777" w:rsidR="00FB3105" w:rsidRPr="00FB3105" w:rsidRDefault="00FB3105" w:rsidP="00FB3105">
      <w:pPr>
        <w:bidi/>
        <w:jc w:val="both"/>
        <w:rPr>
          <w:rFonts w:ascii="Arial" w:hAnsi="Arial" w:cs="David"/>
          <w:rtl/>
        </w:rPr>
      </w:pPr>
      <w:r w:rsidRPr="00FB3105">
        <w:rPr>
          <w:rFonts w:ascii="Arial" w:hAnsi="Arial" w:cs="David"/>
          <w:rtl/>
        </w:rPr>
        <w:tab/>
        <w:t xml:space="preserve"> אמרתי בַּשַל, לא אמרתי כַּשַל, כי מצנע הוא אדם הגון.</w:t>
      </w:r>
    </w:p>
    <w:p w14:paraId="6B08AD1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דני יתום:</w:t>
      </w:r>
    </w:p>
    <w:p w14:paraId="46E48659" w14:textId="77777777" w:rsidR="00FB3105" w:rsidRPr="00FB3105" w:rsidRDefault="00FB3105" w:rsidP="00FB3105">
      <w:pPr>
        <w:bidi/>
        <w:jc w:val="both"/>
        <w:rPr>
          <w:rFonts w:ascii="Arial" w:hAnsi="Arial" w:cs="David"/>
          <w:rtl/>
        </w:rPr>
      </w:pPr>
    </w:p>
    <w:p w14:paraId="4802D315" w14:textId="77777777" w:rsidR="00FB3105" w:rsidRPr="00FB3105" w:rsidRDefault="00FB3105" w:rsidP="00FB3105">
      <w:pPr>
        <w:bidi/>
        <w:jc w:val="both"/>
        <w:rPr>
          <w:rFonts w:ascii="Arial" w:hAnsi="Arial" w:cs="David"/>
          <w:rtl/>
        </w:rPr>
      </w:pPr>
      <w:r w:rsidRPr="00FB3105">
        <w:rPr>
          <w:rFonts w:ascii="Arial" w:hAnsi="Arial" w:cs="David"/>
          <w:rtl/>
        </w:rPr>
        <w:tab/>
        <w:t xml:space="preserve"> כַּשַל זה רק </w:t>
      </w:r>
      <w:proofErr w:type="spellStart"/>
      <w:r w:rsidRPr="00FB3105">
        <w:rPr>
          <w:rFonts w:ascii="Arial" w:hAnsi="Arial" w:cs="David"/>
          <w:rtl/>
        </w:rPr>
        <w:t>לוינוגרד</w:t>
      </w:r>
      <w:proofErr w:type="spellEnd"/>
      <w:r w:rsidRPr="00FB3105">
        <w:rPr>
          <w:rFonts w:ascii="Arial" w:hAnsi="Arial" w:cs="David"/>
          <w:rtl/>
        </w:rPr>
        <w:t>...</w:t>
      </w:r>
    </w:p>
    <w:p w14:paraId="2F68A2C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5C3A419A" w14:textId="77777777" w:rsidR="00FB3105" w:rsidRPr="00FB3105" w:rsidRDefault="00FB3105" w:rsidP="00FB3105">
      <w:pPr>
        <w:bidi/>
        <w:jc w:val="both"/>
        <w:rPr>
          <w:rFonts w:ascii="Arial" w:hAnsi="Arial" w:cs="David"/>
          <w:rtl/>
        </w:rPr>
      </w:pPr>
    </w:p>
    <w:p w14:paraId="41F39473"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לא התכוונתי כַּשַל. אני בפירוש אומר לכם, כי לפעמים אני משחק במילים, פה לא שיחקתי. הוא בַּשַל ואמר: הפוליטיקה היא לא בשבילי. </w:t>
      </w:r>
    </w:p>
    <w:p w14:paraId="3892E202" w14:textId="77777777" w:rsidR="00FB3105" w:rsidRPr="00FB3105" w:rsidRDefault="00FB3105" w:rsidP="00FB3105">
      <w:pPr>
        <w:bidi/>
        <w:jc w:val="both"/>
        <w:rPr>
          <w:rFonts w:ascii="Arial" w:hAnsi="Arial" w:cs="David"/>
          <w:rtl/>
        </w:rPr>
      </w:pPr>
    </w:p>
    <w:p w14:paraId="75F54595" w14:textId="77777777" w:rsidR="00FB3105" w:rsidRPr="00FB3105" w:rsidRDefault="00FB3105" w:rsidP="00FB3105">
      <w:pPr>
        <w:bidi/>
        <w:jc w:val="both"/>
        <w:rPr>
          <w:rFonts w:ascii="Arial" w:hAnsi="Arial" w:cs="David"/>
          <w:rtl/>
        </w:rPr>
      </w:pPr>
      <w:r w:rsidRPr="00FB3105">
        <w:rPr>
          <w:rFonts w:ascii="Arial" w:hAnsi="Arial" w:cs="David"/>
          <w:rtl/>
        </w:rPr>
        <w:tab/>
        <w:t xml:space="preserve">בא אלי פרס, ואמרתי לחבר הכנסת פרס – שהיה ליושב-ראש האופוזיציה, ואפילו החלפתי את הכיסאות בין מצנע לפרס, בהסכמתו של מצנע, על מנת שמעמד יושב-ראש האופוזיציה יהיה כזה שיישב במקום שבו נמצא יושב-ראש האופוזיציה, המועמד, לפחות לכאורה, להיות גם ראש הממשלה אם הוא אכן ישכנע את העם. </w:t>
      </w:r>
    </w:p>
    <w:p w14:paraId="5D7B63AE" w14:textId="77777777" w:rsidR="00FB3105" w:rsidRPr="00FB3105" w:rsidRDefault="00FB3105" w:rsidP="00FB3105">
      <w:pPr>
        <w:bidi/>
        <w:jc w:val="both"/>
        <w:rPr>
          <w:rFonts w:ascii="Arial" w:hAnsi="Arial" w:cs="David"/>
          <w:rtl/>
        </w:rPr>
      </w:pPr>
    </w:p>
    <w:p w14:paraId="61AC0278" w14:textId="77777777" w:rsidR="00FB3105" w:rsidRPr="00FB3105" w:rsidRDefault="00FB3105" w:rsidP="00FB3105">
      <w:pPr>
        <w:bidi/>
        <w:jc w:val="both"/>
        <w:rPr>
          <w:rFonts w:ascii="Arial" w:hAnsi="Arial" w:cs="David"/>
          <w:rtl/>
        </w:rPr>
      </w:pPr>
      <w:r w:rsidRPr="00FB3105">
        <w:rPr>
          <w:rFonts w:ascii="Arial" w:hAnsi="Arial" w:cs="David"/>
          <w:rtl/>
        </w:rPr>
        <w:tab/>
        <w:t xml:space="preserve">ואכן, ניסיתי לסדר את העניין. בא אלי נציב שירות המדינה ואמר לי חד-משמעית: אין צורך. הואיל ופרס הוא ראש ממשלה לשעבר, יש לו כבר עוזר בכיר. אנחנו המשכנו להתקדם. </w:t>
      </w:r>
    </w:p>
    <w:p w14:paraId="1EE7A3E4" w14:textId="77777777" w:rsidR="00FB3105" w:rsidRPr="00FB3105" w:rsidRDefault="00FB3105" w:rsidP="00FB3105">
      <w:pPr>
        <w:bidi/>
        <w:jc w:val="both"/>
        <w:rPr>
          <w:rFonts w:ascii="Arial" w:hAnsi="Arial" w:cs="David"/>
          <w:rtl/>
        </w:rPr>
      </w:pPr>
    </w:p>
    <w:p w14:paraId="378723B1" w14:textId="77777777" w:rsidR="00FB3105" w:rsidRPr="00FB3105" w:rsidRDefault="00FB3105" w:rsidP="00FB3105">
      <w:pPr>
        <w:bidi/>
        <w:jc w:val="both"/>
        <w:rPr>
          <w:rFonts w:ascii="Arial" w:hAnsi="Arial" w:cs="David"/>
          <w:rtl/>
        </w:rPr>
      </w:pPr>
      <w:r w:rsidRPr="00FB3105">
        <w:rPr>
          <w:rFonts w:ascii="Arial" w:hAnsi="Arial" w:cs="David"/>
          <w:rtl/>
        </w:rPr>
        <w:tab/>
        <w:t xml:space="preserve">עכשיו נמצא יושב-ראש אופוזיציה אחר. אני מבין שבכל פעם שאני מדבר על ביבי, אני נמצא באיזושהי רמה של אפולוגטיקה. אינני עושה שום אפולוגטיקה, כי אם העם חשב שאנחנו צריכים לקבל עונש – הוא כבר נתן לנו את העונש. </w:t>
      </w:r>
    </w:p>
    <w:p w14:paraId="56710A2D" w14:textId="77777777" w:rsidR="00FB3105" w:rsidRPr="00FB3105" w:rsidRDefault="00FB3105" w:rsidP="00FB3105">
      <w:pPr>
        <w:bidi/>
        <w:jc w:val="both"/>
        <w:rPr>
          <w:rFonts w:ascii="Arial" w:hAnsi="Arial" w:cs="David"/>
          <w:rtl/>
        </w:rPr>
      </w:pPr>
    </w:p>
    <w:p w14:paraId="49A04820" w14:textId="77777777" w:rsidR="00FB3105" w:rsidRPr="00FB3105" w:rsidRDefault="00FB3105" w:rsidP="00FB3105">
      <w:pPr>
        <w:bidi/>
        <w:jc w:val="both"/>
        <w:rPr>
          <w:rFonts w:ascii="Arial" w:hAnsi="Arial" w:cs="David"/>
          <w:rtl/>
        </w:rPr>
      </w:pPr>
      <w:r w:rsidRPr="00FB3105">
        <w:rPr>
          <w:rFonts w:ascii="Arial" w:hAnsi="Arial" w:cs="David"/>
          <w:rtl/>
        </w:rPr>
        <w:tab/>
        <w:t xml:space="preserve">ואני בא לוועדת הכנסת ומדבר על יושב-ראש האופוזיציה. ועדת הכנסת רוצה לעשות איזושהי הבחנה שתאמר בקדנציה הבאה, למרות שאני חושב שהדבר הוא לא </w:t>
      </w:r>
      <w:proofErr w:type="spellStart"/>
      <w:r w:rsidRPr="00FB3105">
        <w:rPr>
          <w:rFonts w:ascii="Arial" w:hAnsi="Arial" w:cs="David"/>
          <w:rtl/>
        </w:rPr>
        <w:t>נכןו</w:t>
      </w:r>
      <w:proofErr w:type="spellEnd"/>
      <w:r w:rsidRPr="00FB3105">
        <w:rPr>
          <w:rFonts w:ascii="Arial" w:hAnsi="Arial" w:cs="David"/>
          <w:rtl/>
        </w:rPr>
        <w:t>, כי אם הוא נכון לקדנציה הבאה, הוא גם נכון לקדנציה הזאת, אבל אני מדבר על יושב-ראש אופוזיציה.</w:t>
      </w:r>
    </w:p>
    <w:p w14:paraId="24FBBD0F" w14:textId="77777777" w:rsidR="00FB3105" w:rsidRPr="00FB3105" w:rsidRDefault="00FB3105" w:rsidP="00FB3105">
      <w:pPr>
        <w:bidi/>
        <w:jc w:val="both"/>
        <w:rPr>
          <w:rFonts w:ascii="Arial" w:hAnsi="Arial" w:cs="David"/>
          <w:rtl/>
        </w:rPr>
      </w:pPr>
    </w:p>
    <w:p w14:paraId="68909C39" w14:textId="77777777" w:rsidR="00FB3105" w:rsidRPr="00FB3105" w:rsidRDefault="00FB3105" w:rsidP="00FB3105">
      <w:pPr>
        <w:bidi/>
        <w:jc w:val="both"/>
        <w:rPr>
          <w:rFonts w:ascii="Arial" w:hAnsi="Arial" w:cs="David"/>
          <w:rtl/>
        </w:rPr>
      </w:pPr>
      <w:r w:rsidRPr="00FB3105">
        <w:rPr>
          <w:rFonts w:ascii="Arial" w:hAnsi="Arial" w:cs="David"/>
          <w:rtl/>
        </w:rPr>
        <w:tab/>
        <w:t xml:space="preserve">ואני חושב שיושב-ראש אופוזיציה, בתפקידיו כסמל לאומי, צריך שלא יהיה לאיזשהו משל ושנינה בעיני העולם. </w:t>
      </w:r>
    </w:p>
    <w:p w14:paraId="0EC62441" w14:textId="77777777" w:rsidR="00FB3105" w:rsidRPr="00FB3105" w:rsidRDefault="00FB3105" w:rsidP="00FB3105">
      <w:pPr>
        <w:bidi/>
        <w:jc w:val="both"/>
        <w:rPr>
          <w:rFonts w:ascii="Arial" w:hAnsi="Arial" w:cs="David"/>
          <w:rtl/>
        </w:rPr>
      </w:pPr>
    </w:p>
    <w:p w14:paraId="62699A84" w14:textId="77777777" w:rsidR="00FB3105" w:rsidRPr="00FB3105" w:rsidRDefault="00FB3105" w:rsidP="00FB3105">
      <w:pPr>
        <w:bidi/>
        <w:jc w:val="both"/>
        <w:rPr>
          <w:rFonts w:ascii="Arial" w:hAnsi="Arial" w:cs="David"/>
          <w:rtl/>
        </w:rPr>
      </w:pPr>
      <w:r w:rsidRPr="00FB3105">
        <w:rPr>
          <w:rFonts w:ascii="Arial" w:hAnsi="Arial" w:cs="David"/>
          <w:rtl/>
        </w:rPr>
        <w:tab/>
        <w:t xml:space="preserve">אז אני יודע שיש יושב-ראש אופוזיציה; אם היה חבר הכנסת טיבי יושב-ראש אופוזיציה, האנגלית שלו היא </w:t>
      </w:r>
      <w:r w:rsidRPr="00FB3105">
        <w:rPr>
          <w:rFonts w:ascii="Arial" w:hAnsi="Arial" w:cs="David"/>
        </w:rPr>
        <w:t>fluently</w:t>
      </w:r>
      <w:r w:rsidRPr="00FB3105">
        <w:rPr>
          <w:rFonts w:ascii="Arial" w:hAnsi="Arial" w:cs="David"/>
          <w:rtl/>
        </w:rPr>
        <w:t xml:space="preserve">, האנגלית שלו היא מתגלגלת, הערבית שלו היא מעולה, וצרפתית הוא גם שומע, כמוני – לא מבין כמוני, אני מתאר לעצמי – אבל יכול להיות שיהיה יותר קל. </w:t>
      </w:r>
    </w:p>
    <w:p w14:paraId="0859B00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73C353A9" w14:textId="77777777" w:rsidR="00FB3105" w:rsidRPr="00FB3105" w:rsidRDefault="00FB3105" w:rsidP="00FB3105">
      <w:pPr>
        <w:bidi/>
        <w:jc w:val="both"/>
        <w:rPr>
          <w:rFonts w:ascii="Arial" w:hAnsi="Arial" w:cs="David"/>
          <w:rtl/>
        </w:rPr>
      </w:pPr>
    </w:p>
    <w:p w14:paraId="276D670B" w14:textId="77777777" w:rsidR="00FB3105" w:rsidRPr="00FB3105" w:rsidRDefault="00FB3105" w:rsidP="00FB3105">
      <w:pPr>
        <w:bidi/>
        <w:jc w:val="both"/>
        <w:rPr>
          <w:rFonts w:ascii="Arial" w:hAnsi="Arial" w:cs="David"/>
          <w:rtl/>
        </w:rPr>
      </w:pPr>
      <w:r w:rsidRPr="00FB3105">
        <w:rPr>
          <w:rFonts w:ascii="Arial" w:hAnsi="Arial" w:cs="David"/>
          <w:rtl/>
        </w:rPr>
        <w:tab/>
        <w:t xml:space="preserve">מזל שבעברית הוא יותר טוב מרובנו. </w:t>
      </w:r>
    </w:p>
    <w:p w14:paraId="2B16D32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25AF8E48" w14:textId="77777777" w:rsidR="00FB3105" w:rsidRPr="00FB3105" w:rsidRDefault="00FB3105" w:rsidP="00FB3105">
      <w:pPr>
        <w:bidi/>
        <w:jc w:val="both"/>
        <w:rPr>
          <w:rFonts w:ascii="Arial" w:hAnsi="Arial" w:cs="David"/>
          <w:rtl/>
        </w:rPr>
      </w:pPr>
    </w:p>
    <w:p w14:paraId="5AF23772"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רוצה לומר לכם: בדרך כלל, ראש האופוזיציה הוא אדם שגם נחשב בעיני העם כראש האופוזיציה, ויש לתת לו את האפשרות לנהל את לשכתו ככזאת המנהלת גם את יחסי החוץ של מדינת ישראל ברמה שכל אומות העולם רוצות לשמוע מה יש לאופוזיציה לומר. </w:t>
      </w:r>
      <w:r w:rsidRPr="00FB3105">
        <w:rPr>
          <w:rFonts w:ascii="Arial" w:hAnsi="Arial" w:cs="David"/>
          <w:rtl/>
        </w:rPr>
        <w:tab/>
        <w:t xml:space="preserve">השגריר המצרי רוצה להבין את האופוזיציה. כל אדם וכל שגריר רוצה לבוא ולשמוע את האופוזיציה. </w:t>
      </w:r>
    </w:p>
    <w:p w14:paraId="194601B5" w14:textId="77777777" w:rsidR="00FB3105" w:rsidRPr="00FB3105" w:rsidRDefault="00FB3105" w:rsidP="00FB3105">
      <w:pPr>
        <w:bidi/>
        <w:jc w:val="both"/>
        <w:rPr>
          <w:rFonts w:ascii="Arial" w:hAnsi="Arial" w:cs="David"/>
          <w:rtl/>
        </w:rPr>
      </w:pPr>
    </w:p>
    <w:p w14:paraId="2DBC48C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אין הדבר מיוחד לחבר כנסת כזה או אחר, הוא מיוחד לאותה מידה שאנחנו מדדנו לפי חוק יושב-ראש האופוזיציה, לאדם אשר יימצא על הגלגל באותו זמן, ובאותו זמן יהיה בגלגל למטה. </w:t>
      </w:r>
    </w:p>
    <w:p w14:paraId="2B41EEB0"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1B6EA657" w14:textId="77777777" w:rsidR="00FB3105" w:rsidRPr="00FB3105" w:rsidRDefault="00FB3105" w:rsidP="00FB3105">
      <w:pPr>
        <w:bidi/>
        <w:jc w:val="both"/>
        <w:rPr>
          <w:rFonts w:ascii="Arial" w:hAnsi="Arial" w:cs="David"/>
          <w:rtl/>
        </w:rPr>
      </w:pPr>
    </w:p>
    <w:p w14:paraId="7EF00742" w14:textId="77777777" w:rsidR="00FB3105" w:rsidRPr="00FB3105" w:rsidRDefault="00FB3105" w:rsidP="00FB3105">
      <w:pPr>
        <w:bidi/>
        <w:ind w:firstLine="567"/>
        <w:jc w:val="both"/>
        <w:rPr>
          <w:rFonts w:ascii="Arial" w:hAnsi="Arial" w:cs="David"/>
          <w:rtl/>
        </w:rPr>
      </w:pPr>
      <w:r w:rsidRPr="00FB3105">
        <w:rPr>
          <w:rFonts w:ascii="Arial" w:hAnsi="Arial" w:cs="David"/>
          <w:rtl/>
        </w:rPr>
        <w:t>כלומר, אתה פועל למען אהוד ברק – שיהיה עוזר למען אהוד ברק.</w:t>
      </w:r>
    </w:p>
    <w:p w14:paraId="59535CE5"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6E1FA903" w14:textId="77777777" w:rsidR="00FB3105" w:rsidRPr="00FB3105" w:rsidRDefault="00FB3105" w:rsidP="00FB3105">
      <w:pPr>
        <w:bidi/>
        <w:jc w:val="both"/>
        <w:rPr>
          <w:rFonts w:ascii="Arial" w:hAnsi="Arial" w:cs="David"/>
          <w:rtl/>
        </w:rPr>
      </w:pPr>
    </w:p>
    <w:p w14:paraId="4FA3C08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הואיל ואני רק על ביבי רוצה לדבר, ורק את האשמה על ביבי אני מוכן לקבל – אינני מוכן לקבל שום אשמה שקשורה באיזושהי פיגורה אחרת. </w:t>
      </w:r>
    </w:p>
    <w:p w14:paraId="581E5010" w14:textId="77777777" w:rsidR="00FB3105" w:rsidRPr="00FB3105" w:rsidRDefault="00FB3105" w:rsidP="00FB3105">
      <w:pPr>
        <w:bidi/>
        <w:ind w:firstLine="567"/>
        <w:jc w:val="both"/>
        <w:rPr>
          <w:rFonts w:ascii="Arial" w:hAnsi="Arial" w:cs="David"/>
          <w:rtl/>
        </w:rPr>
      </w:pPr>
    </w:p>
    <w:p w14:paraId="1DF25F2A" w14:textId="77777777" w:rsidR="00FB3105" w:rsidRPr="00FB3105" w:rsidRDefault="00FB3105" w:rsidP="00FB3105">
      <w:pPr>
        <w:bidi/>
        <w:jc w:val="both"/>
        <w:rPr>
          <w:rFonts w:ascii="Arial" w:hAnsi="Arial" w:cs="David"/>
          <w:rtl/>
        </w:rPr>
      </w:pPr>
      <w:r w:rsidRPr="00FB3105">
        <w:rPr>
          <w:rFonts w:ascii="Arial" w:hAnsi="Arial" w:cs="David"/>
          <w:rtl/>
        </w:rPr>
        <w:tab/>
        <w:t xml:space="preserve">אבל אני מוכרח לומר ששבחו של מי שהוא היום בכיר הכנסת להיות נשיא המדינה – והוא נשיא המדינה – הוא הילל ושיבח את היוזמה שיצאה, </w:t>
      </w:r>
      <w:proofErr w:type="spellStart"/>
      <w:r w:rsidRPr="00FB3105">
        <w:rPr>
          <w:rFonts w:ascii="Arial" w:hAnsi="Arial" w:cs="David"/>
          <w:rtl/>
        </w:rPr>
        <w:t>והתשבוחת</w:t>
      </w:r>
      <w:proofErr w:type="spellEnd"/>
      <w:r w:rsidRPr="00FB3105">
        <w:rPr>
          <w:rFonts w:ascii="Arial" w:hAnsi="Arial" w:cs="David"/>
          <w:rtl/>
        </w:rPr>
        <w:t xml:space="preserve"> הזאת לא </w:t>
      </w:r>
      <w:proofErr w:type="spellStart"/>
      <w:r w:rsidRPr="00FB3105">
        <w:rPr>
          <w:rFonts w:ascii="Arial" w:hAnsi="Arial" w:cs="David"/>
          <w:rtl/>
        </w:rPr>
        <w:t>היתה</w:t>
      </w:r>
      <w:proofErr w:type="spellEnd"/>
      <w:r w:rsidRPr="00FB3105">
        <w:rPr>
          <w:rFonts w:ascii="Arial" w:hAnsi="Arial" w:cs="David"/>
          <w:rtl/>
        </w:rPr>
        <w:t xml:space="preserve"> בעלמא. היא </w:t>
      </w:r>
      <w:proofErr w:type="spellStart"/>
      <w:r w:rsidRPr="00FB3105">
        <w:rPr>
          <w:rFonts w:ascii="Arial" w:hAnsi="Arial" w:cs="David"/>
          <w:rtl/>
        </w:rPr>
        <w:t>היתה</w:t>
      </w:r>
      <w:proofErr w:type="spellEnd"/>
      <w:r w:rsidRPr="00FB3105">
        <w:rPr>
          <w:rFonts w:ascii="Arial" w:hAnsi="Arial" w:cs="David"/>
          <w:rtl/>
        </w:rPr>
        <w:t xml:space="preserve"> לפני יושבת-ראש הכנסת הנוכחית, </w:t>
      </w:r>
      <w:proofErr w:type="spellStart"/>
      <w:r w:rsidRPr="00FB3105">
        <w:rPr>
          <w:rFonts w:ascii="Arial" w:hAnsi="Arial" w:cs="David"/>
          <w:rtl/>
        </w:rPr>
        <w:t>שהיתה</w:t>
      </w:r>
      <w:proofErr w:type="spellEnd"/>
      <w:r w:rsidRPr="00FB3105">
        <w:rPr>
          <w:rFonts w:ascii="Arial" w:hAnsi="Arial" w:cs="David"/>
          <w:rtl/>
        </w:rPr>
        <w:t xml:space="preserve"> אז יושבת-ראש סיעת העבודה, ומזכ"ל מפלגת העבודה שנמצא כאן אתנו. </w:t>
      </w:r>
    </w:p>
    <w:p w14:paraId="7639909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196C015D" w14:textId="77777777" w:rsidR="00FB3105" w:rsidRPr="00FB3105" w:rsidRDefault="00FB3105" w:rsidP="00FB3105">
      <w:pPr>
        <w:bidi/>
        <w:jc w:val="both"/>
        <w:rPr>
          <w:rFonts w:ascii="Arial" w:hAnsi="Arial" w:cs="David"/>
          <w:rtl/>
        </w:rPr>
      </w:pPr>
    </w:p>
    <w:p w14:paraId="5F7D1BD5" w14:textId="77777777" w:rsidR="00FB3105" w:rsidRPr="00FB3105" w:rsidRDefault="00FB3105" w:rsidP="00FB3105">
      <w:pPr>
        <w:bidi/>
        <w:jc w:val="both"/>
        <w:rPr>
          <w:rFonts w:ascii="Arial" w:hAnsi="Arial" w:cs="David"/>
          <w:rtl/>
        </w:rPr>
      </w:pPr>
      <w:r w:rsidRPr="00FB3105">
        <w:rPr>
          <w:rFonts w:ascii="Arial" w:hAnsi="Arial" w:cs="David"/>
          <w:rtl/>
        </w:rPr>
        <w:tab/>
        <w:t xml:space="preserve">רובי, אבל אמרת שלגבי פרס – מכיוון שהיה ראש ממשלה לשעבר – לא </w:t>
      </w:r>
      <w:proofErr w:type="spellStart"/>
      <w:r w:rsidRPr="00FB3105">
        <w:rPr>
          <w:rFonts w:ascii="Arial" w:hAnsi="Arial" w:cs="David"/>
          <w:rtl/>
        </w:rPr>
        <w:t>היתה</w:t>
      </w:r>
      <w:proofErr w:type="spellEnd"/>
      <w:r w:rsidRPr="00FB3105">
        <w:rPr>
          <w:rFonts w:ascii="Arial" w:hAnsi="Arial" w:cs="David"/>
          <w:rtl/>
        </w:rPr>
        <w:t xml:space="preserve"> בעיה. מדוע אצל ביבי זה לא פועל? </w:t>
      </w:r>
    </w:p>
    <w:p w14:paraId="5DA1AC6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1E60703F" w14:textId="77777777" w:rsidR="00FB3105" w:rsidRPr="00FB3105" w:rsidRDefault="00FB3105" w:rsidP="00FB3105">
      <w:pPr>
        <w:bidi/>
        <w:jc w:val="both"/>
        <w:rPr>
          <w:rFonts w:ascii="Arial" w:hAnsi="Arial" w:cs="David"/>
          <w:rtl/>
        </w:rPr>
      </w:pPr>
    </w:p>
    <w:p w14:paraId="74BEDF86" w14:textId="77777777" w:rsidR="00FB3105" w:rsidRPr="00FB3105" w:rsidRDefault="00FB3105" w:rsidP="00FB3105">
      <w:pPr>
        <w:bidi/>
        <w:jc w:val="both"/>
        <w:rPr>
          <w:rFonts w:ascii="Arial" w:hAnsi="Arial" w:cs="David"/>
          <w:rtl/>
        </w:rPr>
      </w:pPr>
      <w:r w:rsidRPr="00FB3105">
        <w:rPr>
          <w:rFonts w:ascii="Arial" w:hAnsi="Arial" w:cs="David"/>
          <w:rtl/>
        </w:rPr>
        <w:tab/>
        <w:t xml:space="preserve"> משום שביבי – לפי </w:t>
      </w:r>
      <w:proofErr w:type="spellStart"/>
      <w:r w:rsidRPr="00FB3105">
        <w:rPr>
          <w:rFonts w:ascii="Arial" w:hAnsi="Arial" w:cs="David"/>
          <w:rtl/>
        </w:rPr>
        <w:t>שוחט–ג'ומס</w:t>
      </w:r>
      <w:proofErr w:type="spellEnd"/>
      <w:r w:rsidRPr="00FB3105">
        <w:rPr>
          <w:rFonts w:ascii="Arial" w:hAnsi="Arial" w:cs="David"/>
          <w:rtl/>
        </w:rPr>
        <w:t xml:space="preserve"> – גם הוא וגם ברק כבר אינם זכאים יותר לעניין זה. </w:t>
      </w:r>
    </w:p>
    <w:p w14:paraId="59921230" w14:textId="77777777" w:rsidR="00FB3105" w:rsidRPr="00FB3105" w:rsidRDefault="00FB3105" w:rsidP="00FB3105">
      <w:pPr>
        <w:bidi/>
        <w:jc w:val="both"/>
        <w:rPr>
          <w:rFonts w:ascii="Arial" w:hAnsi="Arial" w:cs="David"/>
          <w:rtl/>
        </w:rPr>
      </w:pPr>
    </w:p>
    <w:p w14:paraId="53D094AD"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מבקש מכם – כל מי שרוצה להתריס על ביבי, מוזמן. </w:t>
      </w:r>
    </w:p>
    <w:p w14:paraId="03E4978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394DD7E" w14:textId="77777777" w:rsidR="00FB3105" w:rsidRPr="00FB3105" w:rsidRDefault="00FB3105" w:rsidP="00FB3105">
      <w:pPr>
        <w:bidi/>
        <w:jc w:val="both"/>
        <w:rPr>
          <w:rFonts w:ascii="Arial" w:hAnsi="Arial" w:cs="David"/>
          <w:rtl/>
        </w:rPr>
      </w:pPr>
    </w:p>
    <w:p w14:paraId="31021C5E" w14:textId="77777777" w:rsidR="00FB3105" w:rsidRPr="00FB3105" w:rsidRDefault="00FB3105" w:rsidP="00FB3105">
      <w:pPr>
        <w:bidi/>
        <w:jc w:val="both"/>
        <w:rPr>
          <w:rFonts w:ascii="Arial" w:hAnsi="Arial" w:cs="David"/>
          <w:rtl/>
        </w:rPr>
      </w:pPr>
      <w:r w:rsidRPr="00FB3105">
        <w:rPr>
          <w:rFonts w:ascii="Arial" w:hAnsi="Arial" w:cs="David"/>
          <w:rtl/>
        </w:rPr>
        <w:tab/>
        <w:t>רובי, אני רוצה לבקש שהדיון הזה לא יהיה אישי בכלל, אלא לראות את ההצעה לגבי יושב-ראש אופוזיציה, באשר הוא, מאיזו מפלגה שהוא לא יהיה.</w:t>
      </w:r>
    </w:p>
    <w:p w14:paraId="390703B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5D26347B" w14:textId="77777777" w:rsidR="00FB3105" w:rsidRPr="00FB3105" w:rsidRDefault="00FB3105" w:rsidP="00FB3105">
      <w:pPr>
        <w:bidi/>
        <w:jc w:val="both"/>
        <w:rPr>
          <w:rFonts w:ascii="Arial" w:hAnsi="Arial" w:cs="David"/>
          <w:rtl/>
        </w:rPr>
      </w:pPr>
    </w:p>
    <w:p w14:paraId="1DB84AF2"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נוטה להשתכנע מדבריך. </w:t>
      </w:r>
    </w:p>
    <w:p w14:paraId="421FEDD8" w14:textId="77777777" w:rsidR="00FB3105" w:rsidRPr="00FB3105" w:rsidRDefault="00FB3105" w:rsidP="00FB3105">
      <w:pPr>
        <w:bidi/>
        <w:jc w:val="both"/>
        <w:rPr>
          <w:rFonts w:ascii="Arial" w:hAnsi="Arial" w:cs="David"/>
          <w:rtl/>
        </w:rPr>
      </w:pPr>
    </w:p>
    <w:p w14:paraId="5DF45FB1" w14:textId="77777777" w:rsidR="00FB3105" w:rsidRPr="00FB3105" w:rsidRDefault="00FB3105" w:rsidP="00FB3105">
      <w:pPr>
        <w:bidi/>
        <w:jc w:val="both"/>
        <w:rPr>
          <w:rFonts w:ascii="Arial" w:hAnsi="Arial" w:cs="David"/>
          <w:rtl/>
        </w:rPr>
      </w:pPr>
      <w:r w:rsidRPr="00FB3105">
        <w:rPr>
          <w:rFonts w:ascii="Arial" w:hAnsi="Arial" w:cs="David"/>
          <w:rtl/>
        </w:rPr>
        <w:tab/>
        <w:t>נקודה אחרונה. הואיל וידעתי שהדבר כרוך גם בנושא של ועדה ציבורית – שאנחנו, הכנסת, הקימונו – על מנת לבחון ולבדוק מהן הזכויות והחובות של חבר כנסת - -</w:t>
      </w:r>
    </w:p>
    <w:p w14:paraId="0307FC8B"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647021E8" w14:textId="77777777" w:rsidR="00FB3105" w:rsidRPr="00FB3105" w:rsidRDefault="00FB3105" w:rsidP="00FB3105">
      <w:pPr>
        <w:bidi/>
        <w:jc w:val="both"/>
        <w:rPr>
          <w:rFonts w:ascii="Arial" w:hAnsi="Arial" w:cs="David"/>
          <w:rtl/>
        </w:rPr>
      </w:pPr>
    </w:p>
    <w:p w14:paraId="3CD1B114" w14:textId="77777777" w:rsidR="00FB3105" w:rsidRPr="00FB3105" w:rsidRDefault="00FB3105" w:rsidP="00FB3105">
      <w:pPr>
        <w:bidi/>
        <w:jc w:val="both"/>
        <w:rPr>
          <w:rFonts w:ascii="Arial" w:hAnsi="Arial" w:cs="David"/>
          <w:rtl/>
        </w:rPr>
      </w:pPr>
      <w:r w:rsidRPr="00FB3105">
        <w:rPr>
          <w:rFonts w:ascii="Arial" w:hAnsi="Arial" w:cs="David"/>
          <w:rtl/>
        </w:rPr>
        <w:tab/>
        <w:t xml:space="preserve"> ההצעה עולה בקנה אחד?</w:t>
      </w:r>
    </w:p>
    <w:p w14:paraId="5383170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מנכ"ל הכנסת אבי </w:t>
      </w:r>
      <w:proofErr w:type="spellStart"/>
      <w:r w:rsidRPr="00FB3105">
        <w:rPr>
          <w:rFonts w:ascii="Arial" w:hAnsi="Arial" w:cs="David"/>
          <w:u w:val="single"/>
          <w:rtl/>
        </w:rPr>
        <w:t>בלשניקוב</w:t>
      </w:r>
      <w:proofErr w:type="spellEnd"/>
      <w:r w:rsidRPr="00FB3105">
        <w:rPr>
          <w:rFonts w:ascii="Arial" w:hAnsi="Arial" w:cs="David"/>
          <w:u w:val="single"/>
          <w:rtl/>
        </w:rPr>
        <w:t>:</w:t>
      </w:r>
    </w:p>
    <w:p w14:paraId="6717E579" w14:textId="77777777" w:rsidR="00FB3105" w:rsidRPr="00FB3105" w:rsidRDefault="00FB3105" w:rsidP="00FB3105">
      <w:pPr>
        <w:bidi/>
        <w:jc w:val="both"/>
        <w:rPr>
          <w:rFonts w:ascii="Arial" w:hAnsi="Arial" w:cs="David"/>
          <w:rtl/>
        </w:rPr>
      </w:pPr>
    </w:p>
    <w:p w14:paraId="1ACB430D" w14:textId="77777777" w:rsidR="00FB3105" w:rsidRPr="00FB3105" w:rsidRDefault="00FB3105" w:rsidP="00FB3105">
      <w:pPr>
        <w:bidi/>
        <w:jc w:val="both"/>
        <w:rPr>
          <w:rFonts w:ascii="Arial" w:hAnsi="Arial" w:cs="David"/>
          <w:rtl/>
        </w:rPr>
      </w:pPr>
      <w:r w:rsidRPr="00FB3105">
        <w:rPr>
          <w:rFonts w:ascii="Arial" w:hAnsi="Arial" w:cs="David"/>
          <w:rtl/>
        </w:rPr>
        <w:tab/>
        <w:t xml:space="preserve">כן. </w:t>
      </w:r>
    </w:p>
    <w:p w14:paraId="02D8196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37522E93" w14:textId="77777777" w:rsidR="00FB3105" w:rsidRPr="00FB3105" w:rsidRDefault="00FB3105" w:rsidP="00FB3105">
      <w:pPr>
        <w:bidi/>
        <w:jc w:val="both"/>
        <w:rPr>
          <w:rFonts w:ascii="Arial" w:hAnsi="Arial" w:cs="David"/>
          <w:rtl/>
        </w:rPr>
      </w:pPr>
    </w:p>
    <w:p w14:paraId="66D187CE" w14:textId="77777777" w:rsidR="00FB3105" w:rsidRPr="00FB3105" w:rsidRDefault="00FB3105" w:rsidP="00FB3105">
      <w:pPr>
        <w:bidi/>
        <w:jc w:val="both"/>
        <w:rPr>
          <w:rFonts w:ascii="Arial" w:hAnsi="Arial" w:cs="David"/>
          <w:rtl/>
        </w:rPr>
      </w:pPr>
      <w:r w:rsidRPr="00FB3105">
        <w:rPr>
          <w:rFonts w:ascii="Arial" w:hAnsi="Arial" w:cs="David"/>
          <w:rtl/>
        </w:rPr>
        <w:tab/>
        <w:t xml:space="preserve">- - פניתי ליושב-ראש הוועדה הציבורית, פרופסור </w:t>
      </w:r>
      <w:proofErr w:type="spellStart"/>
      <w:r w:rsidRPr="00FB3105">
        <w:rPr>
          <w:rFonts w:ascii="Arial" w:hAnsi="Arial" w:cs="David"/>
          <w:rtl/>
        </w:rPr>
        <w:t>גרונאו</w:t>
      </w:r>
      <w:proofErr w:type="spellEnd"/>
      <w:r w:rsidRPr="00FB3105">
        <w:rPr>
          <w:rFonts w:ascii="Arial" w:hAnsi="Arial" w:cs="David"/>
          <w:rtl/>
        </w:rPr>
        <w:t xml:space="preserve"> – שאינו מקל באילוצים הציבוריים – והוא, בתשובה למנכ"ל הכנסת, נתן חוות-דעת המונחת בפניכם.</w:t>
      </w:r>
    </w:p>
    <w:p w14:paraId="0F53E8D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1185560" w14:textId="77777777" w:rsidR="00FB3105" w:rsidRPr="00FB3105" w:rsidRDefault="00FB3105" w:rsidP="00FB3105">
      <w:pPr>
        <w:bidi/>
        <w:jc w:val="both"/>
        <w:rPr>
          <w:rFonts w:ascii="Arial" w:hAnsi="Arial" w:cs="David"/>
          <w:rtl/>
        </w:rPr>
      </w:pPr>
    </w:p>
    <w:p w14:paraId="3D90127A" w14:textId="77777777" w:rsidR="00FB3105" w:rsidRPr="00FB3105" w:rsidRDefault="00FB3105" w:rsidP="00FB3105">
      <w:pPr>
        <w:bidi/>
        <w:jc w:val="both"/>
        <w:rPr>
          <w:rFonts w:ascii="Arial" w:hAnsi="Arial" w:cs="David"/>
          <w:rtl/>
        </w:rPr>
      </w:pPr>
      <w:r w:rsidRPr="00FB3105">
        <w:rPr>
          <w:rFonts w:ascii="Arial" w:hAnsi="Arial" w:cs="David"/>
          <w:rtl/>
        </w:rPr>
        <w:tab/>
        <w:t xml:space="preserve">לא מונחת בפניכם, עדיין. </w:t>
      </w:r>
    </w:p>
    <w:p w14:paraId="5B219A8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3332F0F6" w14:textId="77777777" w:rsidR="00FB3105" w:rsidRPr="00FB3105" w:rsidRDefault="00FB3105" w:rsidP="00FB3105">
      <w:pPr>
        <w:bidi/>
        <w:jc w:val="both"/>
        <w:rPr>
          <w:rFonts w:ascii="Arial" w:hAnsi="Arial" w:cs="David"/>
          <w:rtl/>
        </w:rPr>
      </w:pPr>
    </w:p>
    <w:p w14:paraId="4452C9C2" w14:textId="77777777" w:rsidR="00FB3105" w:rsidRPr="00FB3105" w:rsidRDefault="00FB3105" w:rsidP="00FB3105">
      <w:pPr>
        <w:bidi/>
        <w:jc w:val="both"/>
        <w:rPr>
          <w:rFonts w:ascii="Arial" w:hAnsi="Arial" w:cs="David"/>
          <w:rtl/>
        </w:rPr>
      </w:pPr>
      <w:r w:rsidRPr="00FB3105">
        <w:rPr>
          <w:rFonts w:ascii="Arial" w:hAnsi="Arial" w:cs="David"/>
          <w:rtl/>
        </w:rPr>
        <w:tab/>
        <w:t xml:space="preserve"> למה? </w:t>
      </w:r>
    </w:p>
    <w:p w14:paraId="371300C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6F10A774" w14:textId="77777777" w:rsidR="00FB3105" w:rsidRPr="00FB3105" w:rsidRDefault="00FB3105" w:rsidP="00FB3105">
      <w:pPr>
        <w:bidi/>
        <w:jc w:val="both"/>
        <w:rPr>
          <w:rFonts w:ascii="Arial" w:hAnsi="Arial" w:cs="David"/>
          <w:rtl/>
        </w:rPr>
      </w:pPr>
    </w:p>
    <w:p w14:paraId="6CF507F2" w14:textId="77777777" w:rsidR="00FB3105" w:rsidRPr="00FB3105" w:rsidRDefault="00FB3105" w:rsidP="00FB3105">
      <w:pPr>
        <w:bidi/>
        <w:ind w:firstLine="567"/>
        <w:jc w:val="both"/>
        <w:rPr>
          <w:rFonts w:ascii="Arial" w:hAnsi="Arial" w:cs="David"/>
          <w:rtl/>
        </w:rPr>
      </w:pPr>
      <w:r w:rsidRPr="00FB3105">
        <w:rPr>
          <w:rFonts w:ascii="Arial" w:hAnsi="Arial" w:cs="David"/>
          <w:rtl/>
        </w:rPr>
        <w:t>על כל פנים, אני מודיע לכם. אם לא מונחת בפניכם – אנחנו הנחנו בפני היושב-ראש, הוא יבחר מתי הוא רוצה להניח. אני אחראי על דברי כמובן, ואני אומר לפרוטוקול - - -</w:t>
      </w:r>
    </w:p>
    <w:p w14:paraId="0F3EC408"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75F316C8" w14:textId="77777777" w:rsidR="00FB3105" w:rsidRPr="00FB3105" w:rsidRDefault="00FB3105" w:rsidP="00FB3105">
      <w:pPr>
        <w:bidi/>
        <w:jc w:val="both"/>
        <w:rPr>
          <w:rFonts w:ascii="Arial" w:hAnsi="Arial" w:cs="David"/>
          <w:u w:val="single"/>
          <w:rtl/>
        </w:rPr>
      </w:pPr>
    </w:p>
    <w:p w14:paraId="09BDF97C" w14:textId="77777777" w:rsidR="00FB3105" w:rsidRPr="00FB3105" w:rsidRDefault="00FB3105" w:rsidP="00FB3105">
      <w:pPr>
        <w:bidi/>
        <w:ind w:firstLine="567"/>
        <w:jc w:val="both"/>
        <w:rPr>
          <w:rFonts w:ascii="Arial" w:hAnsi="Arial" w:cs="David"/>
          <w:rtl/>
        </w:rPr>
      </w:pPr>
      <w:r w:rsidRPr="00FB3105">
        <w:rPr>
          <w:rFonts w:ascii="Arial" w:hAnsi="Arial" w:cs="David"/>
          <w:rtl/>
        </w:rPr>
        <w:t>למה לא מונחת?</w:t>
      </w:r>
    </w:p>
    <w:p w14:paraId="5818C337"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9060586" w14:textId="77777777" w:rsidR="00FB3105" w:rsidRPr="00FB3105" w:rsidRDefault="00FB3105" w:rsidP="00FB3105">
      <w:pPr>
        <w:bidi/>
        <w:ind w:firstLine="567"/>
        <w:jc w:val="both"/>
        <w:rPr>
          <w:rFonts w:ascii="Arial" w:hAnsi="Arial" w:cs="David"/>
          <w:rtl/>
        </w:rPr>
      </w:pPr>
    </w:p>
    <w:p w14:paraId="070EB8C7" w14:textId="77777777" w:rsidR="00FB3105" w:rsidRPr="00FB3105" w:rsidRDefault="00FB3105" w:rsidP="00FB3105">
      <w:pPr>
        <w:bidi/>
        <w:ind w:firstLine="567"/>
        <w:jc w:val="both"/>
        <w:rPr>
          <w:rFonts w:ascii="Arial" w:hAnsi="Arial" w:cs="David"/>
          <w:rtl/>
        </w:rPr>
      </w:pPr>
      <w:r w:rsidRPr="00FB3105">
        <w:rPr>
          <w:rFonts w:ascii="Arial" w:hAnsi="Arial" w:cs="David"/>
          <w:rtl/>
        </w:rPr>
        <w:t>אפשר להניח אותה.</w:t>
      </w:r>
    </w:p>
    <w:p w14:paraId="5AD36EA0"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7C47E323" w14:textId="77777777" w:rsidR="00FB3105" w:rsidRPr="00FB3105" w:rsidRDefault="00FB3105" w:rsidP="00FB3105">
      <w:pPr>
        <w:bidi/>
        <w:jc w:val="both"/>
        <w:rPr>
          <w:rFonts w:ascii="Arial" w:hAnsi="Arial" w:cs="David"/>
          <w:u w:val="single"/>
          <w:rtl/>
        </w:rPr>
      </w:pPr>
    </w:p>
    <w:p w14:paraId="6CE1AEF2" w14:textId="77777777" w:rsidR="00FB3105" w:rsidRPr="00FB3105" w:rsidRDefault="00FB3105" w:rsidP="00FB3105">
      <w:pPr>
        <w:bidi/>
        <w:ind w:firstLine="567"/>
        <w:jc w:val="both"/>
        <w:rPr>
          <w:rFonts w:ascii="Arial" w:hAnsi="Arial" w:cs="David"/>
          <w:rtl/>
        </w:rPr>
      </w:pPr>
      <w:r w:rsidRPr="00FB3105">
        <w:rPr>
          <w:rFonts w:ascii="Arial" w:hAnsi="Arial" w:cs="David"/>
          <w:rtl/>
        </w:rPr>
        <w:t>אז למה אתם לא מניחים אותה?</w:t>
      </w:r>
    </w:p>
    <w:p w14:paraId="2901763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821295F" w14:textId="77777777" w:rsidR="00FB3105" w:rsidRPr="00FB3105" w:rsidRDefault="00FB3105" w:rsidP="00FB3105">
      <w:pPr>
        <w:bidi/>
        <w:ind w:firstLine="567"/>
        <w:jc w:val="both"/>
        <w:rPr>
          <w:rFonts w:ascii="Arial" w:hAnsi="Arial" w:cs="David"/>
          <w:rtl/>
        </w:rPr>
      </w:pPr>
    </w:p>
    <w:p w14:paraId="6B3CF1FB" w14:textId="77777777" w:rsidR="00FB3105" w:rsidRPr="00FB3105" w:rsidRDefault="00FB3105" w:rsidP="00FB3105">
      <w:pPr>
        <w:bidi/>
        <w:ind w:firstLine="567"/>
        <w:jc w:val="both"/>
        <w:rPr>
          <w:rFonts w:ascii="Arial" w:hAnsi="Arial" w:cs="David"/>
          <w:rtl/>
        </w:rPr>
      </w:pPr>
      <w:r w:rsidRPr="00FB3105">
        <w:rPr>
          <w:rFonts w:ascii="Arial" w:hAnsi="Arial" w:cs="David"/>
          <w:rtl/>
        </w:rPr>
        <w:t>מפני שאני ביקשתי כרגע לא להניח, גדעון .</w:t>
      </w:r>
    </w:p>
    <w:p w14:paraId="1C1C2D8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000BA449" w14:textId="77777777" w:rsidR="00FB3105" w:rsidRPr="00FB3105" w:rsidRDefault="00FB3105" w:rsidP="00FB3105">
      <w:pPr>
        <w:bidi/>
        <w:jc w:val="both"/>
        <w:rPr>
          <w:rFonts w:ascii="Arial" w:hAnsi="Arial" w:cs="David"/>
          <w:rtl/>
        </w:rPr>
      </w:pPr>
    </w:p>
    <w:p w14:paraId="59AA2AE2"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רק אומר: קבלו ממני, ומי שירצה לראות, אני גם אעמיד לרשותו – אם הוועדה לא תעמיד לרשותכם – אבל אני אומר לכם שפרופסור </w:t>
      </w:r>
      <w:proofErr w:type="spellStart"/>
      <w:r w:rsidRPr="00FB3105">
        <w:rPr>
          <w:rFonts w:ascii="Arial" w:hAnsi="Arial" w:cs="David"/>
          <w:rtl/>
        </w:rPr>
        <w:t>גרונאו</w:t>
      </w:r>
      <w:proofErr w:type="spellEnd"/>
      <w:r w:rsidRPr="00FB3105">
        <w:rPr>
          <w:rFonts w:ascii="Arial" w:hAnsi="Arial" w:cs="David"/>
          <w:rtl/>
        </w:rPr>
        <w:t xml:space="preserve"> נתן את חוות-דעתו – הנה, המנכ"ל נמצא פה – שהיא מופנית אל מנכ"ל הכנסת, והממליצה לעניין זה.</w:t>
      </w:r>
    </w:p>
    <w:p w14:paraId="703BF9F0" w14:textId="77777777" w:rsidR="00FB3105" w:rsidRPr="00FB3105" w:rsidRDefault="00FB3105" w:rsidP="00FB3105">
      <w:pPr>
        <w:bidi/>
        <w:ind w:firstLine="567"/>
        <w:jc w:val="both"/>
        <w:rPr>
          <w:rFonts w:ascii="Arial" w:hAnsi="Arial" w:cs="David"/>
          <w:rtl/>
        </w:rPr>
      </w:pPr>
    </w:p>
    <w:p w14:paraId="47F071DC"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רוצה לומר חד-משמעית לגופו של אדם, בכל זאת. בלשכתו של יושב-ראש האופוזיציה היום נמצאים שלושה, ולא יהיו יותר משלושה. אין כוונה לשדרג אדם מתוך המערכת, כי אם הוא היה מוכן לעבוד בשכר שהוא עבד - כפי שהוא עובד היום - אין צורך לשדרג אותו. מדובר ביכולת של יושב-ראש האופוזיציה להביא איש אחר אשר יוכל למלא את כל הפונקציות שעליהן אנחנו מדברים, ושהוא יהיה עוזר בכיר. </w:t>
      </w:r>
    </w:p>
    <w:p w14:paraId="6E4CE08F" w14:textId="77777777" w:rsidR="00FB3105" w:rsidRPr="00FB3105" w:rsidRDefault="00FB3105" w:rsidP="00FB3105">
      <w:pPr>
        <w:bidi/>
        <w:ind w:firstLine="567"/>
        <w:jc w:val="both"/>
        <w:rPr>
          <w:rFonts w:ascii="Arial" w:hAnsi="Arial" w:cs="David"/>
          <w:rtl/>
        </w:rPr>
      </w:pPr>
    </w:p>
    <w:p w14:paraId="164FAD69"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אומר לכם מה אומר פרופסור </w:t>
      </w:r>
      <w:proofErr w:type="spellStart"/>
      <w:r w:rsidRPr="00FB3105">
        <w:rPr>
          <w:rFonts w:ascii="Arial" w:hAnsi="Arial" w:cs="David"/>
          <w:rtl/>
        </w:rPr>
        <w:t>גרונאו</w:t>
      </w:r>
      <w:proofErr w:type="spellEnd"/>
      <w:r w:rsidRPr="00FB3105">
        <w:rPr>
          <w:rFonts w:ascii="Arial" w:hAnsi="Arial" w:cs="David"/>
          <w:rtl/>
        </w:rPr>
        <w:t xml:space="preserve">: "הוועדה סבורה כי הדרך הנכונה לאפשר לראש אופוזיציה להעסיק עובד בכיר בתנאי שכר הולמים, לצורך סיוע לראש האופוזיציה בפגישותיו עם אישים וגורמים מדיניים בארץ ובחוץ-לארץ, אינה באמצעות העסקה של עוזר </w:t>
      </w:r>
      <w:proofErr w:type="spellStart"/>
      <w:r w:rsidRPr="00FB3105">
        <w:rPr>
          <w:rFonts w:ascii="Arial" w:hAnsi="Arial" w:cs="David"/>
          <w:rtl/>
        </w:rPr>
        <w:t>פרלמנטרי</w:t>
      </w:r>
      <w:proofErr w:type="spellEnd"/>
      <w:r w:rsidRPr="00FB3105">
        <w:rPr>
          <w:rFonts w:ascii="Arial" w:hAnsi="Arial" w:cs="David"/>
          <w:rtl/>
        </w:rPr>
        <w:t xml:space="preserve"> שלישי (נוסף על השניים שיש לכל חבר כנסת) בתנאי שכר הגבוהים מאלה של יתר העוזרים </w:t>
      </w:r>
      <w:proofErr w:type="spellStart"/>
      <w:r w:rsidRPr="00FB3105">
        <w:rPr>
          <w:rFonts w:ascii="Arial" w:hAnsi="Arial" w:cs="David"/>
          <w:rtl/>
        </w:rPr>
        <w:t>הפרלמנטריים</w:t>
      </w:r>
      <w:proofErr w:type="spellEnd"/>
      <w:r w:rsidRPr="00FB3105">
        <w:rPr>
          <w:rFonts w:ascii="Arial" w:hAnsi="Arial" w:cs="David"/>
          <w:rtl/>
        </w:rPr>
        <w:t xml:space="preserve">, אלא – העסקה של עובד הכנסת, במשרת אמון (בדומה לקיים בלשכת יושב-ראש הכנסת)." – בדומה לקיים בלשכות שרים, חשב הכנסת, וכו'. לשם יישום המלצה זו, אני ממליץ שיבטלו אחת המשרות, ויתנו את המשרה הזאת. </w:t>
      </w:r>
    </w:p>
    <w:p w14:paraId="09BC5882" w14:textId="77777777" w:rsidR="00FB3105" w:rsidRPr="00FB3105" w:rsidRDefault="00FB3105" w:rsidP="00FB3105">
      <w:pPr>
        <w:bidi/>
        <w:ind w:firstLine="567"/>
        <w:jc w:val="both"/>
        <w:rPr>
          <w:rFonts w:ascii="Arial" w:hAnsi="Arial" w:cs="David"/>
          <w:rtl/>
        </w:rPr>
      </w:pPr>
    </w:p>
    <w:p w14:paraId="199C3205" w14:textId="77777777" w:rsidR="00FB3105" w:rsidRPr="00FB3105" w:rsidRDefault="00FB3105" w:rsidP="00FB3105">
      <w:pPr>
        <w:bidi/>
        <w:ind w:firstLine="567"/>
        <w:jc w:val="both"/>
        <w:rPr>
          <w:rFonts w:ascii="Arial" w:hAnsi="Arial" w:cs="David"/>
          <w:rtl/>
        </w:rPr>
      </w:pPr>
      <w:r w:rsidRPr="00FB3105">
        <w:rPr>
          <w:rFonts w:ascii="Arial" w:hAnsi="Arial" w:cs="David"/>
          <w:rtl/>
        </w:rPr>
        <w:t>זאת אומרת, הוועדה הציבורית לקביעת שכר ותנאים לחברי הכנסת אישרה את היגיון הבקשה. הבקשה אינה מתייחסת לבן אדם, הבקשה מתייחסת לראש אופוזיציה.</w:t>
      </w:r>
    </w:p>
    <w:p w14:paraId="1837A589" w14:textId="77777777" w:rsidR="00FB3105" w:rsidRPr="00FB3105" w:rsidRDefault="00FB3105" w:rsidP="00FB3105">
      <w:pPr>
        <w:bidi/>
        <w:ind w:firstLine="567"/>
        <w:jc w:val="both"/>
        <w:rPr>
          <w:rFonts w:ascii="Arial" w:hAnsi="Arial" w:cs="David"/>
          <w:rtl/>
        </w:rPr>
      </w:pPr>
    </w:p>
    <w:p w14:paraId="29D649B2" w14:textId="77777777" w:rsidR="00FB3105" w:rsidRPr="00FB3105" w:rsidRDefault="00FB3105" w:rsidP="00FB3105">
      <w:pPr>
        <w:bidi/>
        <w:ind w:firstLine="567"/>
        <w:jc w:val="both"/>
        <w:rPr>
          <w:rFonts w:ascii="Arial" w:hAnsi="Arial" w:cs="David"/>
          <w:rtl/>
        </w:rPr>
      </w:pPr>
      <w:r w:rsidRPr="00FB3105">
        <w:rPr>
          <w:rFonts w:ascii="Arial" w:hAnsi="Arial" w:cs="David"/>
          <w:rtl/>
        </w:rPr>
        <w:t>אני אומר לכל חברי – אלי ישי יכול היה להיות יושב-ראש אופוזיציה, אם לא היה - - -</w:t>
      </w:r>
    </w:p>
    <w:p w14:paraId="1CD5EBB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55C15C5E" w14:textId="77777777" w:rsidR="00FB3105" w:rsidRPr="00FB3105" w:rsidRDefault="00FB3105" w:rsidP="00FB3105">
      <w:pPr>
        <w:bidi/>
        <w:jc w:val="both"/>
        <w:rPr>
          <w:rFonts w:ascii="Arial" w:hAnsi="Arial" w:cs="David"/>
          <w:rtl/>
        </w:rPr>
      </w:pPr>
    </w:p>
    <w:p w14:paraId="76017084" w14:textId="77777777" w:rsidR="00FB3105" w:rsidRPr="00FB3105" w:rsidRDefault="00FB3105" w:rsidP="00FB3105">
      <w:pPr>
        <w:bidi/>
        <w:ind w:firstLine="567"/>
        <w:jc w:val="both"/>
        <w:rPr>
          <w:rFonts w:ascii="Arial" w:hAnsi="Arial" w:cs="David"/>
          <w:rtl/>
        </w:rPr>
      </w:pPr>
      <w:r w:rsidRPr="00FB3105">
        <w:rPr>
          <w:rFonts w:ascii="Arial" w:hAnsi="Arial" w:cs="David"/>
          <w:rtl/>
        </w:rPr>
        <w:t>בר מינן. יש כאלה שנבהלו מזה...</w:t>
      </w:r>
    </w:p>
    <w:p w14:paraId="3046672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17EFE590" w14:textId="77777777" w:rsidR="00FB3105" w:rsidRPr="00FB3105" w:rsidRDefault="00FB3105" w:rsidP="00FB3105">
      <w:pPr>
        <w:bidi/>
        <w:jc w:val="both"/>
        <w:rPr>
          <w:rFonts w:ascii="Arial" w:hAnsi="Arial" w:cs="David"/>
          <w:rtl/>
        </w:rPr>
      </w:pPr>
    </w:p>
    <w:p w14:paraId="69468719"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נכון. אם לא </w:t>
      </w:r>
      <w:proofErr w:type="spellStart"/>
      <w:r w:rsidRPr="00FB3105">
        <w:rPr>
          <w:rFonts w:ascii="Arial" w:hAnsi="Arial" w:cs="David"/>
          <w:rtl/>
        </w:rPr>
        <w:t>היתה</w:t>
      </w:r>
      <w:proofErr w:type="spellEnd"/>
      <w:r w:rsidRPr="00FB3105">
        <w:rPr>
          <w:rFonts w:ascii="Arial" w:hAnsi="Arial" w:cs="David"/>
          <w:rtl/>
        </w:rPr>
        <w:t xml:space="preserve"> אופוזיציה מסוכסכת בתוכה. </w:t>
      </w:r>
    </w:p>
    <w:p w14:paraId="51B9B65A"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C958697" w14:textId="77777777" w:rsidR="00FB3105" w:rsidRPr="00FB3105" w:rsidRDefault="00FB3105" w:rsidP="00FB3105">
      <w:pPr>
        <w:bidi/>
        <w:ind w:firstLine="567"/>
        <w:jc w:val="both"/>
        <w:rPr>
          <w:rFonts w:ascii="Arial" w:hAnsi="Arial" w:cs="David"/>
          <w:rtl/>
        </w:rPr>
      </w:pPr>
    </w:p>
    <w:p w14:paraId="6F593E45"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חבר הכנסת ריבלין, בוא לא נפליג, אדוני. </w:t>
      </w:r>
    </w:p>
    <w:p w14:paraId="4DB6E117" w14:textId="77777777" w:rsidR="00FB3105" w:rsidRPr="00FB3105" w:rsidRDefault="00FB3105" w:rsidP="00FB3105">
      <w:pPr>
        <w:bidi/>
        <w:jc w:val="both"/>
        <w:rPr>
          <w:rFonts w:ascii="Arial" w:hAnsi="Arial" w:cs="David"/>
          <w:u w:val="single"/>
          <w:rtl/>
        </w:rPr>
      </w:pPr>
    </w:p>
    <w:p w14:paraId="7BE60B4A" w14:textId="77777777" w:rsidR="00FB3105" w:rsidRPr="00FB3105" w:rsidRDefault="00FB3105" w:rsidP="00FB3105">
      <w:pPr>
        <w:bidi/>
        <w:jc w:val="both"/>
        <w:rPr>
          <w:rFonts w:ascii="Arial" w:hAnsi="Arial" w:cs="David"/>
          <w:rtl/>
        </w:rPr>
      </w:pPr>
      <w:r w:rsidRPr="00FB3105">
        <w:rPr>
          <w:rFonts w:ascii="Arial" w:hAnsi="Arial" w:cs="David"/>
          <w:u w:val="single"/>
          <w:rtl/>
        </w:rPr>
        <w:t>ראובן ריבלין:</w:t>
      </w:r>
    </w:p>
    <w:p w14:paraId="434C1137" w14:textId="77777777" w:rsidR="00FB3105" w:rsidRPr="00FB3105" w:rsidRDefault="00FB3105" w:rsidP="00FB3105">
      <w:pPr>
        <w:bidi/>
        <w:jc w:val="both"/>
        <w:rPr>
          <w:rFonts w:ascii="Arial" w:hAnsi="Arial" w:cs="David"/>
          <w:rtl/>
        </w:rPr>
      </w:pPr>
    </w:p>
    <w:p w14:paraId="583D4438" w14:textId="77777777" w:rsidR="00FB3105" w:rsidRPr="00FB3105" w:rsidRDefault="00FB3105" w:rsidP="00FB3105">
      <w:pPr>
        <w:bidi/>
        <w:ind w:firstLine="567"/>
        <w:jc w:val="both"/>
        <w:rPr>
          <w:rFonts w:ascii="Arial" w:hAnsi="Arial" w:cs="David"/>
          <w:rtl/>
        </w:rPr>
      </w:pPr>
      <w:r w:rsidRPr="00FB3105">
        <w:rPr>
          <w:rFonts w:ascii="Arial" w:hAnsi="Arial" w:cs="David"/>
          <w:rtl/>
        </w:rPr>
        <w:t>כמובן שאיש מפלגת העבודה היה ראש אופוזיציה, הליכוד היה ראש אופוזיציה, והגמלאים יכולים להיות בתפקיד יושב-ראש אופוזיציה, כהרף-עין. לא דיברתי על קדימה כי אני בטוח שהיא תהיה תמיד - - -</w:t>
      </w:r>
    </w:p>
    <w:p w14:paraId="416EFEFF" w14:textId="77777777" w:rsidR="00FB3105" w:rsidRPr="00FB3105" w:rsidRDefault="00FB3105" w:rsidP="00FB3105">
      <w:pPr>
        <w:bidi/>
        <w:ind w:firstLine="567"/>
        <w:jc w:val="both"/>
        <w:rPr>
          <w:rFonts w:ascii="Arial" w:hAnsi="Arial" w:cs="David"/>
          <w:rtl/>
        </w:rPr>
      </w:pPr>
    </w:p>
    <w:p w14:paraId="5A3950A1"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63D72214" w14:textId="77777777" w:rsidR="00FB3105" w:rsidRPr="00FB3105" w:rsidRDefault="00FB3105" w:rsidP="00FB3105">
      <w:pPr>
        <w:bidi/>
        <w:jc w:val="both"/>
        <w:rPr>
          <w:rFonts w:ascii="Arial" w:hAnsi="Arial" w:cs="David"/>
          <w:u w:val="single"/>
          <w:rtl/>
        </w:rPr>
      </w:pPr>
    </w:p>
    <w:p w14:paraId="4F434131" w14:textId="77777777" w:rsidR="00FB3105" w:rsidRPr="00FB3105" w:rsidRDefault="00FB3105" w:rsidP="00FB3105">
      <w:pPr>
        <w:bidi/>
        <w:jc w:val="both"/>
        <w:rPr>
          <w:rFonts w:ascii="Arial" w:hAnsi="Arial" w:cs="David"/>
          <w:rtl/>
        </w:rPr>
      </w:pPr>
      <w:r w:rsidRPr="00FB3105">
        <w:rPr>
          <w:rFonts w:ascii="Arial" w:hAnsi="Arial" w:cs="David"/>
          <w:rtl/>
        </w:rPr>
        <w:tab/>
        <w:t xml:space="preserve">אתה עכשיו נותן לי סיבה למה אני צריך להצביע נגד, רובי. </w:t>
      </w:r>
    </w:p>
    <w:p w14:paraId="6228CC2A"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522D5F84" w14:textId="77777777" w:rsidR="00FB3105" w:rsidRPr="00FB3105" w:rsidRDefault="00FB3105" w:rsidP="00FB3105">
      <w:pPr>
        <w:bidi/>
        <w:jc w:val="both"/>
        <w:rPr>
          <w:rFonts w:ascii="Arial" w:hAnsi="Arial" w:cs="David"/>
          <w:rtl/>
        </w:rPr>
      </w:pPr>
    </w:p>
    <w:p w14:paraId="31B63940" w14:textId="77777777" w:rsidR="00FB3105" w:rsidRPr="00FB3105" w:rsidRDefault="00FB3105" w:rsidP="00FB3105">
      <w:pPr>
        <w:bidi/>
        <w:jc w:val="both"/>
        <w:rPr>
          <w:rFonts w:ascii="Arial" w:hAnsi="Arial" w:cs="David"/>
          <w:rtl/>
        </w:rPr>
      </w:pPr>
      <w:r w:rsidRPr="00FB3105">
        <w:rPr>
          <w:rFonts w:ascii="Arial" w:hAnsi="Arial" w:cs="David"/>
          <w:rtl/>
        </w:rPr>
        <w:tab/>
        <w:t>אני מזמין אותך להצביע לפי מצפונך. אין בחוק הזה שמץ שהוא לא ראייה ממלכתית, אלא רק בראייה הממלכתית. תודה רבה.</w:t>
      </w:r>
    </w:p>
    <w:p w14:paraId="36BF0E1D"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A8D3B69" w14:textId="77777777" w:rsidR="00FB3105" w:rsidRPr="00FB3105" w:rsidRDefault="00FB3105" w:rsidP="00FB3105">
      <w:pPr>
        <w:bidi/>
        <w:jc w:val="both"/>
        <w:rPr>
          <w:rFonts w:ascii="Arial" w:hAnsi="Arial" w:cs="David"/>
          <w:rtl/>
        </w:rPr>
      </w:pPr>
    </w:p>
    <w:p w14:paraId="772D12EB" w14:textId="77777777" w:rsidR="00FB3105" w:rsidRPr="00FB3105" w:rsidRDefault="00FB3105" w:rsidP="00FB3105">
      <w:pPr>
        <w:bidi/>
        <w:jc w:val="both"/>
        <w:rPr>
          <w:rFonts w:ascii="Arial" w:hAnsi="Arial" w:cs="David"/>
          <w:rtl/>
        </w:rPr>
      </w:pPr>
      <w:r w:rsidRPr="00FB3105">
        <w:rPr>
          <w:rFonts w:ascii="Arial" w:hAnsi="Arial" w:cs="David"/>
          <w:rtl/>
        </w:rPr>
        <w:tab/>
        <w:t xml:space="preserve">היועצת המשפטית תאמר את דברה, לאחר מכן הדוברים שנרשמו. </w:t>
      </w:r>
    </w:p>
    <w:p w14:paraId="173BB12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68087265" w14:textId="77777777" w:rsidR="00FB3105" w:rsidRPr="00FB3105" w:rsidRDefault="00FB3105" w:rsidP="00FB3105">
      <w:pPr>
        <w:bidi/>
        <w:ind w:firstLine="567"/>
        <w:jc w:val="both"/>
        <w:rPr>
          <w:rFonts w:ascii="Arial" w:hAnsi="Arial" w:cs="David"/>
          <w:rtl/>
        </w:rPr>
      </w:pPr>
    </w:p>
    <w:p w14:paraId="27197A3D"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אזכיר מה מסגרת הדיון, מה הסמכות של ועדת הכנסת ומכוח מה. </w:t>
      </w:r>
    </w:p>
    <w:p w14:paraId="17733F11"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3B473EE6" w14:textId="77777777" w:rsidR="00FB3105" w:rsidRPr="00FB3105" w:rsidRDefault="00FB3105" w:rsidP="00FB3105">
      <w:pPr>
        <w:bidi/>
        <w:jc w:val="both"/>
        <w:rPr>
          <w:rFonts w:ascii="Arial" w:hAnsi="Arial" w:cs="David"/>
          <w:u w:val="single"/>
          <w:rtl/>
        </w:rPr>
      </w:pPr>
    </w:p>
    <w:p w14:paraId="3744E196" w14:textId="77777777" w:rsidR="00FB3105" w:rsidRPr="00FB3105" w:rsidRDefault="00FB3105" w:rsidP="00FB3105">
      <w:pPr>
        <w:bidi/>
        <w:ind w:firstLine="567"/>
        <w:jc w:val="both"/>
        <w:rPr>
          <w:rFonts w:ascii="Arial" w:hAnsi="Arial" w:cs="David"/>
          <w:rtl/>
        </w:rPr>
      </w:pPr>
      <w:r w:rsidRPr="00FB3105">
        <w:rPr>
          <w:rFonts w:ascii="Arial" w:hAnsi="Arial" w:cs="David"/>
          <w:rtl/>
        </w:rPr>
        <w:t>סעיף 16.</w:t>
      </w:r>
    </w:p>
    <w:p w14:paraId="688EFDC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50AA7D4E" w14:textId="77777777" w:rsidR="00FB3105" w:rsidRPr="00FB3105" w:rsidRDefault="00FB3105" w:rsidP="00FB3105">
      <w:pPr>
        <w:bidi/>
        <w:ind w:firstLine="567"/>
        <w:jc w:val="both"/>
        <w:rPr>
          <w:rFonts w:ascii="Arial" w:hAnsi="Arial" w:cs="David"/>
          <w:rtl/>
        </w:rPr>
      </w:pPr>
    </w:p>
    <w:p w14:paraId="3795F426" w14:textId="77777777" w:rsidR="00FB3105" w:rsidRPr="00FB3105" w:rsidRDefault="00FB3105" w:rsidP="00FB3105">
      <w:pPr>
        <w:bidi/>
        <w:ind w:firstLine="567"/>
        <w:jc w:val="both"/>
        <w:rPr>
          <w:rFonts w:ascii="Arial" w:hAnsi="Arial" w:cs="David"/>
          <w:rtl/>
        </w:rPr>
      </w:pPr>
      <w:r w:rsidRPr="00FB3105">
        <w:rPr>
          <w:rFonts w:ascii="Arial" w:hAnsi="Arial" w:cs="David"/>
          <w:rtl/>
        </w:rPr>
        <w:t>נכון. חוק הכנסת קובע בסעיף 16, בפרק שעניינו ראש האופוזיציה, כך: "ועדת הכנסת תקבע את שכרו של ראש האופוזיציה, ובלבד שלא יפחת משכר של שר; כן תקבע ועדת הכנסת הוראות בדבר תנאי עבודתו של ראש האופוזיציה ובדבר הצוות המקצועי והמנהלי שיעמוד לרשותו."</w:t>
      </w:r>
    </w:p>
    <w:p w14:paraId="0EC43557" w14:textId="77777777" w:rsidR="00FB3105" w:rsidRPr="00FB3105" w:rsidRDefault="00FB3105" w:rsidP="00FB3105">
      <w:pPr>
        <w:bidi/>
        <w:ind w:firstLine="567"/>
        <w:jc w:val="both"/>
        <w:rPr>
          <w:rFonts w:ascii="Arial" w:hAnsi="Arial" w:cs="David"/>
          <w:rtl/>
        </w:rPr>
      </w:pPr>
    </w:p>
    <w:p w14:paraId="183F14C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ואכן, ועדת הכנסת קבעה כבר לפני מספר שנים – לאחר שנחקק החוק – מספר הוראות לעניין זכויותיו של ראש האופוזיציה. למשל, יש לו זכות לעיתון נוסף, למכסת עיתונים גדולה יותר, להוצאות שהייה בחוץ-לארץ, תקציב הקשר עם הציבור שלו יותר גבוה, הוצאות כיבוד, וכו', ונקבע שיהיה לו עוזר </w:t>
      </w:r>
      <w:proofErr w:type="spellStart"/>
      <w:r w:rsidRPr="00FB3105">
        <w:rPr>
          <w:rFonts w:ascii="Arial" w:hAnsi="Arial" w:cs="David"/>
          <w:rtl/>
        </w:rPr>
        <w:t>פרלמנטרי</w:t>
      </w:r>
      <w:proofErr w:type="spellEnd"/>
      <w:r w:rsidRPr="00FB3105">
        <w:rPr>
          <w:rFonts w:ascii="Arial" w:hAnsi="Arial" w:cs="David"/>
          <w:rtl/>
        </w:rPr>
        <w:t xml:space="preserve"> שלישי. יש לו שני עוזרים כמו לכל חבר כנסת, ויש לו עוזר אחד נוסף מקצועי. </w:t>
      </w:r>
    </w:p>
    <w:p w14:paraId="470D361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דני יתום:</w:t>
      </w:r>
    </w:p>
    <w:p w14:paraId="60E1E13B" w14:textId="77777777" w:rsidR="00FB3105" w:rsidRPr="00FB3105" w:rsidRDefault="00FB3105" w:rsidP="00FB3105">
      <w:pPr>
        <w:bidi/>
        <w:jc w:val="both"/>
        <w:rPr>
          <w:rFonts w:ascii="Arial" w:hAnsi="Arial" w:cs="David"/>
          <w:rtl/>
        </w:rPr>
      </w:pPr>
    </w:p>
    <w:p w14:paraId="548A8773" w14:textId="77777777" w:rsidR="00FB3105" w:rsidRPr="00FB3105" w:rsidRDefault="00FB3105" w:rsidP="00FB3105">
      <w:pPr>
        <w:bidi/>
        <w:ind w:firstLine="567"/>
        <w:jc w:val="both"/>
        <w:rPr>
          <w:rFonts w:ascii="Arial" w:hAnsi="Arial" w:cs="David"/>
          <w:rtl/>
        </w:rPr>
      </w:pPr>
      <w:r w:rsidRPr="00FB3105">
        <w:rPr>
          <w:rFonts w:ascii="Arial" w:hAnsi="Arial" w:cs="David"/>
          <w:rtl/>
        </w:rPr>
        <w:t>יש לו גם נהג?</w:t>
      </w:r>
    </w:p>
    <w:p w14:paraId="617B19A5"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4A93CB19" w14:textId="77777777" w:rsidR="00FB3105" w:rsidRPr="00FB3105" w:rsidRDefault="00FB3105" w:rsidP="00FB3105">
      <w:pPr>
        <w:bidi/>
        <w:ind w:firstLine="567"/>
        <w:jc w:val="both"/>
        <w:rPr>
          <w:rFonts w:ascii="Arial" w:hAnsi="Arial" w:cs="David"/>
          <w:rtl/>
        </w:rPr>
      </w:pPr>
    </w:p>
    <w:p w14:paraId="22E35719" w14:textId="77777777" w:rsidR="00FB3105" w:rsidRPr="00FB3105" w:rsidRDefault="00FB3105" w:rsidP="00FB3105">
      <w:pPr>
        <w:bidi/>
        <w:ind w:firstLine="567"/>
        <w:jc w:val="both"/>
        <w:rPr>
          <w:rFonts w:ascii="Arial" w:hAnsi="Arial" w:cs="David"/>
          <w:rtl/>
        </w:rPr>
      </w:pPr>
      <w:r w:rsidRPr="00FB3105">
        <w:rPr>
          <w:rFonts w:ascii="Arial" w:hAnsi="Arial" w:cs="David"/>
          <w:rtl/>
        </w:rPr>
        <w:t>יש לו מהכנסת שלושה עוזרים – שניים כמו לכל חבר כנסת, ועוד אחד.</w:t>
      </w:r>
    </w:p>
    <w:p w14:paraId="06912BD5"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דני יתום:</w:t>
      </w:r>
    </w:p>
    <w:p w14:paraId="0A4B4461" w14:textId="77777777" w:rsidR="00FB3105" w:rsidRPr="00FB3105" w:rsidRDefault="00FB3105" w:rsidP="00FB3105">
      <w:pPr>
        <w:bidi/>
        <w:jc w:val="both"/>
        <w:rPr>
          <w:rFonts w:ascii="Arial" w:hAnsi="Arial" w:cs="David"/>
          <w:rtl/>
        </w:rPr>
      </w:pPr>
    </w:p>
    <w:p w14:paraId="048AE0FC"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כלומר, לא ארבעה. </w:t>
      </w:r>
    </w:p>
    <w:p w14:paraId="5EE5C94F"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3068CA85" w14:textId="77777777" w:rsidR="00FB3105" w:rsidRPr="00FB3105" w:rsidRDefault="00FB3105" w:rsidP="00FB3105">
      <w:pPr>
        <w:bidi/>
        <w:ind w:firstLine="567"/>
        <w:jc w:val="both"/>
        <w:rPr>
          <w:rFonts w:ascii="Arial" w:hAnsi="Arial" w:cs="David"/>
          <w:rtl/>
        </w:rPr>
      </w:pPr>
    </w:p>
    <w:p w14:paraId="3F2E1C98"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לשאלה הזאת אזכיר, שבהחלטת ראש ממשלה לשעבר, שאותה קובעת ועדת הכספים, נקבע רק לאחרונה – לאחר שנקבע שראשי ממשלה לשעבר יהיו זכאים רק לחמש שנים לאחר סיום כהונתם לשירותי משרד ולעוזרים – נקבע שראש ממשלה לשעבר שמכהן כחבר הכנסת אך לא כשר, ושאינו זכאי לשירותי משרד, יוכל להעסיק עוזר אחד בתנאים של עוזר </w:t>
      </w:r>
      <w:proofErr w:type="spellStart"/>
      <w:r w:rsidRPr="00FB3105">
        <w:rPr>
          <w:rFonts w:ascii="Arial" w:hAnsi="Arial" w:cs="David"/>
          <w:rtl/>
        </w:rPr>
        <w:t>פרלמנטרי</w:t>
      </w:r>
      <w:proofErr w:type="spellEnd"/>
      <w:r w:rsidRPr="00FB3105">
        <w:rPr>
          <w:rFonts w:ascii="Arial" w:hAnsi="Arial" w:cs="David"/>
          <w:rtl/>
        </w:rPr>
        <w:t xml:space="preserve"> מקצועי, וזאת על חשבון משרד ראש הממשלה.</w:t>
      </w:r>
    </w:p>
    <w:p w14:paraId="670BC99C"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4A425012" w14:textId="77777777" w:rsidR="00FB3105" w:rsidRPr="00FB3105" w:rsidRDefault="00FB3105" w:rsidP="00FB3105">
      <w:pPr>
        <w:bidi/>
        <w:ind w:firstLine="567"/>
        <w:jc w:val="both"/>
        <w:rPr>
          <w:rFonts w:ascii="Arial" w:hAnsi="Arial" w:cs="David"/>
          <w:rtl/>
        </w:rPr>
      </w:pPr>
    </w:p>
    <w:p w14:paraId="6D0699AE" w14:textId="77777777" w:rsidR="00FB3105" w:rsidRPr="00FB3105" w:rsidRDefault="00FB3105" w:rsidP="00FB3105">
      <w:pPr>
        <w:bidi/>
        <w:ind w:firstLine="567"/>
        <w:jc w:val="both"/>
        <w:rPr>
          <w:rFonts w:ascii="Arial" w:hAnsi="Arial" w:cs="David"/>
          <w:rtl/>
        </w:rPr>
      </w:pPr>
      <w:r w:rsidRPr="00FB3105">
        <w:rPr>
          <w:rFonts w:ascii="Arial" w:hAnsi="Arial" w:cs="David"/>
          <w:rtl/>
        </w:rPr>
        <w:t>וזה עדיין תקף?</w:t>
      </w:r>
    </w:p>
    <w:p w14:paraId="31428B9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60F10E1E" w14:textId="77777777" w:rsidR="00FB3105" w:rsidRPr="00FB3105" w:rsidRDefault="00FB3105" w:rsidP="00FB3105">
      <w:pPr>
        <w:bidi/>
        <w:ind w:firstLine="567"/>
        <w:jc w:val="both"/>
        <w:rPr>
          <w:rFonts w:ascii="Arial" w:hAnsi="Arial" w:cs="David"/>
          <w:rtl/>
        </w:rPr>
      </w:pPr>
    </w:p>
    <w:p w14:paraId="1AB789F0" w14:textId="77777777" w:rsidR="00FB3105" w:rsidRPr="00FB3105" w:rsidRDefault="00FB3105" w:rsidP="00FB3105">
      <w:pPr>
        <w:bidi/>
        <w:ind w:firstLine="567"/>
        <w:jc w:val="both"/>
        <w:rPr>
          <w:rFonts w:ascii="Arial" w:hAnsi="Arial" w:cs="David"/>
          <w:rtl/>
        </w:rPr>
      </w:pPr>
      <w:r w:rsidRPr="00FB3105">
        <w:rPr>
          <w:rFonts w:ascii="Arial" w:hAnsi="Arial" w:cs="David"/>
          <w:rtl/>
        </w:rPr>
        <w:t>כן. זאת החלטה יחסית חדשה.</w:t>
      </w:r>
    </w:p>
    <w:p w14:paraId="0E338B64"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6A772E94" w14:textId="77777777" w:rsidR="00FB3105" w:rsidRPr="00FB3105" w:rsidRDefault="00FB3105" w:rsidP="00FB3105">
      <w:pPr>
        <w:bidi/>
        <w:jc w:val="both"/>
        <w:rPr>
          <w:rFonts w:ascii="Arial" w:hAnsi="Arial" w:cs="David"/>
          <w:rtl/>
        </w:rPr>
      </w:pPr>
    </w:p>
    <w:p w14:paraId="7942C6E5"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הוא רביעי? </w:t>
      </w:r>
    </w:p>
    <w:p w14:paraId="11D524F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38F7252A" w14:textId="77777777" w:rsidR="00FB3105" w:rsidRPr="00FB3105" w:rsidRDefault="00FB3105" w:rsidP="00FB3105">
      <w:pPr>
        <w:bidi/>
        <w:ind w:firstLine="567"/>
        <w:jc w:val="both"/>
        <w:rPr>
          <w:rFonts w:ascii="Arial" w:hAnsi="Arial" w:cs="David"/>
          <w:rtl/>
        </w:rPr>
      </w:pPr>
    </w:p>
    <w:p w14:paraId="7C59A082"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יש לו ארבעה: שלושה מהכנסת, ואחד ממשרד ראש הממשלה; כולם בתנאים של עוזר </w:t>
      </w:r>
      <w:proofErr w:type="spellStart"/>
      <w:r w:rsidRPr="00FB3105">
        <w:rPr>
          <w:rFonts w:ascii="Arial" w:hAnsi="Arial" w:cs="David"/>
          <w:rtl/>
        </w:rPr>
        <w:t>פרלמנטרי</w:t>
      </w:r>
      <w:proofErr w:type="spellEnd"/>
      <w:r w:rsidRPr="00FB3105">
        <w:rPr>
          <w:rFonts w:ascii="Arial" w:hAnsi="Arial" w:cs="David"/>
          <w:rtl/>
        </w:rPr>
        <w:t xml:space="preserve">. </w:t>
      </w:r>
    </w:p>
    <w:p w14:paraId="156F9CC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75DE5A60" w14:textId="77777777" w:rsidR="00FB3105" w:rsidRPr="00FB3105" w:rsidRDefault="00FB3105" w:rsidP="00FB3105">
      <w:pPr>
        <w:bidi/>
        <w:jc w:val="both"/>
        <w:rPr>
          <w:rFonts w:ascii="Arial" w:hAnsi="Arial" w:cs="David"/>
          <w:rtl/>
        </w:rPr>
      </w:pPr>
    </w:p>
    <w:p w14:paraId="6E3E1E2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לא, לא. אני מבין שפרופסור </w:t>
      </w:r>
      <w:proofErr w:type="spellStart"/>
      <w:r w:rsidRPr="00FB3105">
        <w:rPr>
          <w:rFonts w:ascii="Arial" w:hAnsi="Arial" w:cs="David"/>
          <w:rtl/>
        </w:rPr>
        <w:t>גרונאו</w:t>
      </w:r>
      <w:proofErr w:type="spellEnd"/>
      <w:r w:rsidRPr="00FB3105">
        <w:rPr>
          <w:rFonts w:ascii="Arial" w:hAnsi="Arial" w:cs="David"/>
          <w:rtl/>
        </w:rPr>
        <w:t xml:space="preserve"> מציע להחליף את העוזר השלישי באיש הכנסת. במקום השלישי – לקחת איש מהכנסת. </w:t>
      </w:r>
    </w:p>
    <w:p w14:paraId="6017424A"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מנכ"ל הכנסת אבי </w:t>
      </w:r>
      <w:proofErr w:type="spellStart"/>
      <w:r w:rsidRPr="00FB3105">
        <w:rPr>
          <w:rFonts w:ascii="Arial" w:hAnsi="Arial" w:cs="David"/>
          <w:u w:val="single"/>
          <w:rtl/>
        </w:rPr>
        <w:t>בלשניקוב</w:t>
      </w:r>
      <w:proofErr w:type="spellEnd"/>
      <w:r w:rsidRPr="00FB3105">
        <w:rPr>
          <w:rFonts w:ascii="Arial" w:hAnsi="Arial" w:cs="David"/>
          <w:u w:val="single"/>
          <w:rtl/>
        </w:rPr>
        <w:t>:</w:t>
      </w:r>
    </w:p>
    <w:p w14:paraId="7756EA6B" w14:textId="77777777" w:rsidR="00FB3105" w:rsidRPr="00FB3105" w:rsidRDefault="00FB3105" w:rsidP="00FB3105">
      <w:pPr>
        <w:bidi/>
        <w:ind w:firstLine="567"/>
        <w:jc w:val="both"/>
        <w:rPr>
          <w:rFonts w:ascii="Arial" w:hAnsi="Arial" w:cs="David"/>
          <w:rtl/>
        </w:rPr>
      </w:pPr>
    </w:p>
    <w:p w14:paraId="5C6C0D65"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בדיוק. </w:t>
      </w:r>
    </w:p>
    <w:p w14:paraId="384AC5B7"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278FD825" w14:textId="77777777" w:rsidR="00FB3105" w:rsidRPr="00FB3105" w:rsidRDefault="00FB3105" w:rsidP="00FB3105">
      <w:pPr>
        <w:bidi/>
        <w:jc w:val="both"/>
        <w:rPr>
          <w:rFonts w:ascii="Arial" w:hAnsi="Arial" w:cs="David"/>
          <w:u w:val="single"/>
          <w:rtl/>
        </w:rPr>
      </w:pPr>
    </w:p>
    <w:p w14:paraId="5463D50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אדוני היושב-ראש, אני רוצה לפנות לחברי הוועדה – למרות שאני לא משוכנע שכולם באו על בסיס גישה שרוצה באמת לבחון את הנושא. </w:t>
      </w:r>
    </w:p>
    <w:p w14:paraId="14F0B30F" w14:textId="77777777" w:rsidR="00FB3105" w:rsidRPr="00FB3105" w:rsidRDefault="00FB3105" w:rsidP="00FB3105">
      <w:pPr>
        <w:bidi/>
        <w:ind w:firstLine="567"/>
        <w:jc w:val="both"/>
        <w:rPr>
          <w:rFonts w:ascii="Arial" w:hAnsi="Arial" w:cs="David"/>
          <w:rtl/>
        </w:rPr>
      </w:pPr>
    </w:p>
    <w:p w14:paraId="7111F26E" w14:textId="77777777" w:rsidR="00FB3105" w:rsidRPr="00FB3105" w:rsidRDefault="00FB3105" w:rsidP="00FB3105">
      <w:pPr>
        <w:bidi/>
        <w:ind w:firstLine="567"/>
        <w:jc w:val="both"/>
        <w:rPr>
          <w:rFonts w:ascii="Arial" w:hAnsi="Arial" w:cs="David"/>
          <w:rtl/>
        </w:rPr>
      </w:pPr>
      <w:r w:rsidRPr="00FB3105">
        <w:rPr>
          <w:rFonts w:ascii="Arial" w:hAnsi="Arial" w:cs="David"/>
          <w:rtl/>
        </w:rPr>
        <w:t>קראה היועצת המשפטית את המסגרת של הדיון. המסגרת של הדיון היא סעיף 16. חוק הכנסת בא ואמר: יושב-ראש האופוזיציה – יש לו מעמד סטטוטורי מיוחד, הוא גם אחד ממה שנקרא שבעה סמלים שלטוניים – למרות שהוא באופוזיציה כמובן.</w:t>
      </w:r>
    </w:p>
    <w:p w14:paraId="588E57B3" w14:textId="77777777" w:rsidR="00FB3105" w:rsidRPr="00FB3105" w:rsidRDefault="00FB3105" w:rsidP="00FB3105">
      <w:pPr>
        <w:bidi/>
        <w:ind w:firstLine="567"/>
        <w:jc w:val="both"/>
        <w:rPr>
          <w:rFonts w:ascii="Arial" w:hAnsi="Arial" w:cs="David"/>
          <w:rtl/>
        </w:rPr>
      </w:pPr>
    </w:p>
    <w:p w14:paraId="67C7640A" w14:textId="77777777" w:rsidR="00FB3105" w:rsidRPr="00FB3105" w:rsidRDefault="00FB3105" w:rsidP="00FB3105">
      <w:pPr>
        <w:bidi/>
        <w:ind w:firstLine="567"/>
        <w:jc w:val="both"/>
        <w:rPr>
          <w:rFonts w:ascii="Arial" w:hAnsi="Arial" w:cs="David"/>
          <w:rtl/>
        </w:rPr>
      </w:pPr>
      <w:r w:rsidRPr="00FB3105">
        <w:rPr>
          <w:rFonts w:ascii="Arial" w:hAnsi="Arial" w:cs="David"/>
          <w:rtl/>
        </w:rPr>
        <w:br w:type="page"/>
        <w:t xml:space="preserve">אבל, לצערי, ואני אומר זאת באמת בראייה שהיא בוודאי תהיה נכונה גם ליושב-ראש האופוזיציה הבא, לכל מי שיעשה את התפקיד - לממשלה יש צבא של עוזרים, לכל שר בלי תיק; אין שום כלים, ואם המדינה במדינה דמוקרטית רוצה להעמיד ליושב-ראש אופוזיציה, היא צריכה להעמיד כלים. </w:t>
      </w:r>
    </w:p>
    <w:p w14:paraId="6755B0B1" w14:textId="77777777" w:rsidR="00FB3105" w:rsidRPr="00FB3105" w:rsidRDefault="00FB3105" w:rsidP="00FB3105">
      <w:pPr>
        <w:bidi/>
        <w:ind w:firstLine="567"/>
        <w:jc w:val="both"/>
        <w:rPr>
          <w:rFonts w:ascii="Arial" w:hAnsi="Arial" w:cs="David"/>
          <w:rtl/>
        </w:rPr>
      </w:pPr>
    </w:p>
    <w:p w14:paraId="5D68671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ומה אנחנו למדים מהעניין הזה? אם באים ואומרים: יושב-ראש אופוזיציה לא יהיה בשכר פחות משל שר, זו כמובן לא אינדיקציה לכך שיהיו לו עוזרים כמו של שר, אבל זה מלמד אותנו משהו. ואומרים: צוות מקצועי ומינהלי שיעמוד לרשותו, דהיינו זה לא חבר כנסת רגיל. </w:t>
      </w:r>
    </w:p>
    <w:p w14:paraId="0946DF2E" w14:textId="77777777" w:rsidR="00FB3105" w:rsidRPr="00FB3105" w:rsidRDefault="00FB3105" w:rsidP="00FB3105">
      <w:pPr>
        <w:bidi/>
        <w:ind w:firstLine="567"/>
        <w:jc w:val="both"/>
        <w:rPr>
          <w:rFonts w:ascii="Arial" w:hAnsi="Arial" w:cs="David"/>
          <w:rtl/>
        </w:rPr>
      </w:pPr>
    </w:p>
    <w:p w14:paraId="7EEC9FAE" w14:textId="77777777" w:rsidR="00FB3105" w:rsidRPr="00FB3105" w:rsidRDefault="00FB3105" w:rsidP="00FB3105">
      <w:pPr>
        <w:bidi/>
        <w:jc w:val="both"/>
        <w:rPr>
          <w:rFonts w:ascii="Arial" w:hAnsi="Arial" w:cs="David"/>
          <w:rtl/>
        </w:rPr>
      </w:pPr>
      <w:r w:rsidRPr="00FB3105">
        <w:rPr>
          <w:rFonts w:ascii="Arial" w:hAnsi="Arial" w:cs="David"/>
          <w:rtl/>
        </w:rPr>
        <w:tab/>
        <w:t xml:space="preserve">עכשיו אנחנו מדברים על עוזר </w:t>
      </w:r>
      <w:proofErr w:type="spellStart"/>
      <w:r w:rsidRPr="00FB3105">
        <w:rPr>
          <w:rFonts w:ascii="Arial" w:hAnsi="Arial" w:cs="David"/>
          <w:rtl/>
        </w:rPr>
        <w:t>פרלמנטרי</w:t>
      </w:r>
      <w:proofErr w:type="spellEnd"/>
      <w:r w:rsidRPr="00FB3105">
        <w:rPr>
          <w:rFonts w:ascii="Arial" w:hAnsi="Arial" w:cs="David"/>
          <w:rtl/>
        </w:rPr>
        <w:t xml:space="preserve"> שלישי במקום שניים. על זה יש ההתגייסות הזאת, בניסיון פוליטי לסכל המלצה, שבאה ועדה ציבורית – שכל המלצה אחרת שלה, של פרופסור </w:t>
      </w:r>
      <w:proofErr w:type="spellStart"/>
      <w:r w:rsidRPr="00FB3105">
        <w:rPr>
          <w:rFonts w:ascii="Arial" w:hAnsi="Arial" w:cs="David"/>
          <w:rtl/>
        </w:rPr>
        <w:t>גרונאו</w:t>
      </w:r>
      <w:proofErr w:type="spellEnd"/>
      <w:r w:rsidRPr="00FB3105">
        <w:rPr>
          <w:rFonts w:ascii="Arial" w:hAnsi="Arial" w:cs="David"/>
          <w:rtl/>
        </w:rPr>
        <w:t xml:space="preserve">, לא הייתם שוקלים בכלל לסכל אותה. </w:t>
      </w:r>
    </w:p>
    <w:p w14:paraId="56B6CA59" w14:textId="77777777" w:rsidR="00FB3105" w:rsidRPr="00FB3105" w:rsidRDefault="00FB3105" w:rsidP="00FB3105">
      <w:pPr>
        <w:bidi/>
        <w:jc w:val="both"/>
        <w:rPr>
          <w:rFonts w:ascii="Arial" w:hAnsi="Arial" w:cs="David"/>
          <w:rtl/>
        </w:rPr>
      </w:pPr>
    </w:p>
    <w:p w14:paraId="3D7DA727" w14:textId="77777777" w:rsidR="00FB3105" w:rsidRPr="00FB3105" w:rsidRDefault="00FB3105" w:rsidP="00FB3105">
      <w:pPr>
        <w:bidi/>
        <w:jc w:val="both"/>
        <w:rPr>
          <w:rFonts w:ascii="Arial" w:hAnsi="Arial" w:cs="David"/>
          <w:rtl/>
        </w:rPr>
      </w:pPr>
      <w:r w:rsidRPr="00FB3105">
        <w:rPr>
          <w:rFonts w:ascii="Arial" w:hAnsi="Arial" w:cs="David"/>
          <w:rtl/>
        </w:rPr>
        <w:tab/>
        <w:t xml:space="preserve">יכול להיות שאתם תצליחו בניסיון הזה, ולא יאשרו עוזר נוסף ליושב-ראש אופוזיציה. זה יהיה הישג מאוד </w:t>
      </w:r>
      <w:proofErr w:type="spellStart"/>
      <w:r w:rsidRPr="00FB3105">
        <w:rPr>
          <w:rFonts w:ascii="Arial" w:hAnsi="Arial" w:cs="David"/>
          <w:rtl/>
        </w:rPr>
        <w:t>מאוד</w:t>
      </w:r>
      <w:proofErr w:type="spellEnd"/>
      <w:r w:rsidRPr="00FB3105">
        <w:rPr>
          <w:rFonts w:ascii="Arial" w:hAnsi="Arial" w:cs="David"/>
          <w:rtl/>
        </w:rPr>
        <w:t xml:space="preserve"> קטן.</w:t>
      </w:r>
    </w:p>
    <w:p w14:paraId="18824F73"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5A2E9ECE" w14:textId="77777777" w:rsidR="00FB3105" w:rsidRPr="00FB3105" w:rsidRDefault="00FB3105" w:rsidP="00FB3105">
      <w:pPr>
        <w:bidi/>
        <w:jc w:val="both"/>
        <w:rPr>
          <w:rFonts w:ascii="Arial" w:hAnsi="Arial" w:cs="David"/>
          <w:rtl/>
        </w:rPr>
      </w:pPr>
    </w:p>
    <w:p w14:paraId="498F2F3C" w14:textId="77777777" w:rsidR="00FB3105" w:rsidRPr="00FB3105" w:rsidRDefault="00FB3105" w:rsidP="00FB3105">
      <w:pPr>
        <w:bidi/>
        <w:jc w:val="both"/>
        <w:rPr>
          <w:rFonts w:ascii="Arial" w:hAnsi="Arial" w:cs="David"/>
          <w:rtl/>
        </w:rPr>
      </w:pPr>
      <w:r w:rsidRPr="00FB3105">
        <w:rPr>
          <w:rFonts w:ascii="Arial" w:hAnsi="Arial" w:cs="David"/>
          <w:rtl/>
        </w:rPr>
        <w:tab/>
        <w:t xml:space="preserve"> פגיעה בברק...</w:t>
      </w:r>
    </w:p>
    <w:p w14:paraId="1513E7F1"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37B5C58B" w14:textId="77777777" w:rsidR="00FB3105" w:rsidRPr="00FB3105" w:rsidRDefault="00FB3105" w:rsidP="00FB3105">
      <w:pPr>
        <w:bidi/>
        <w:jc w:val="both"/>
        <w:rPr>
          <w:rFonts w:ascii="Arial" w:hAnsi="Arial" w:cs="David"/>
          <w:u w:val="single"/>
          <w:rtl/>
        </w:rPr>
      </w:pPr>
    </w:p>
    <w:p w14:paraId="536839CA" w14:textId="77777777" w:rsidR="00FB3105" w:rsidRPr="00FB3105" w:rsidRDefault="00FB3105" w:rsidP="00FB3105">
      <w:pPr>
        <w:bidi/>
        <w:jc w:val="both"/>
        <w:rPr>
          <w:rFonts w:ascii="Arial" w:hAnsi="Arial" w:cs="David"/>
          <w:rtl/>
        </w:rPr>
      </w:pPr>
      <w:r w:rsidRPr="00FB3105">
        <w:rPr>
          <w:rFonts w:ascii="Arial" w:hAnsi="Arial" w:cs="David"/>
          <w:rtl/>
        </w:rPr>
        <w:tab/>
        <w:t xml:space="preserve"> יש רק מפלגה אחת שיש לה אינטרס פוליטי מוגדר, וזאת מפלגת העבודה. המפלגה היחידה שיש לה אינטרס מובנה להתנגד לכך היא מפלגת העבודה. ש"ס מחר יכולה להיות באופוזיציה והיא תעמוד בראש האופוזיציה, כי לצערי היא קיבלה יותר קולות מהליכוד בבחירות; מפלגת העבודה, בגלל שאהוד ברק הוא לא חבר כנסת – כי לא היה לו נאה להיות ברשימה שעמיר פרץ עומד בראשה – מפלגת העבודה לא יכולה בקדנציה הזאת להיות בראשות האופוזיציה. לכן, היא כולה מתלהבת בעניין הזה. </w:t>
      </w:r>
    </w:p>
    <w:p w14:paraId="607DE17C" w14:textId="77777777" w:rsidR="00FB3105" w:rsidRPr="00FB3105" w:rsidRDefault="00FB3105" w:rsidP="00FB3105">
      <w:pPr>
        <w:bidi/>
        <w:jc w:val="both"/>
        <w:rPr>
          <w:rFonts w:ascii="Arial" w:hAnsi="Arial" w:cs="David"/>
          <w:rtl/>
        </w:rPr>
      </w:pPr>
    </w:p>
    <w:p w14:paraId="5840297D"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רוצה להזכיר לחברי הוועדה איך נוהגים בגישה ממלכתית בנושאים האלה. כאשר הביאו את נושא נשיא המדינה – שהוא לא היה איש המפלגה שלי – אני התווכחתי עם חברי המפלגה שלי שרצו לא לתת לשמעון פרס להיות בעמותה למען מורשת בן </w:t>
      </w:r>
      <w:proofErr w:type="spellStart"/>
      <w:r w:rsidRPr="00FB3105">
        <w:rPr>
          <w:rFonts w:ascii="Arial" w:hAnsi="Arial" w:cs="David"/>
          <w:rtl/>
        </w:rPr>
        <w:t>גוריון</w:t>
      </w:r>
      <w:proofErr w:type="spellEnd"/>
      <w:r w:rsidRPr="00FB3105">
        <w:rPr>
          <w:rFonts w:ascii="Arial" w:hAnsi="Arial" w:cs="David"/>
          <w:rtl/>
        </w:rPr>
        <w:t xml:space="preserve">, ובאתי ואמרתי: רבותי, זה לא דבר שעליו עושים את ההתחשבנות הפוליטית. </w:t>
      </w:r>
    </w:p>
    <w:p w14:paraId="30847947" w14:textId="77777777" w:rsidR="00FB3105" w:rsidRPr="00FB3105" w:rsidRDefault="00FB3105" w:rsidP="00FB3105">
      <w:pPr>
        <w:bidi/>
        <w:ind w:firstLine="567"/>
        <w:jc w:val="both"/>
        <w:rPr>
          <w:rFonts w:ascii="Arial" w:hAnsi="Arial" w:cs="David"/>
          <w:rtl/>
        </w:rPr>
      </w:pPr>
    </w:p>
    <w:p w14:paraId="652D5C9A" w14:textId="77777777" w:rsidR="00FB3105" w:rsidRPr="00FB3105" w:rsidRDefault="00FB3105" w:rsidP="00FB3105">
      <w:pPr>
        <w:bidi/>
        <w:ind w:firstLine="567"/>
        <w:jc w:val="both"/>
        <w:rPr>
          <w:rFonts w:ascii="Arial" w:hAnsi="Arial" w:cs="David"/>
          <w:rtl/>
        </w:rPr>
      </w:pPr>
      <w:r w:rsidRPr="00FB3105">
        <w:rPr>
          <w:rFonts w:ascii="Arial" w:hAnsi="Arial" w:cs="David"/>
          <w:rtl/>
        </w:rPr>
        <w:t>האם אדם אחד מכל מי שמוביל את הפופוליזם הזה – בבית או בתקשורת – יכול לבוא ולהגיד? עוזר אחד בכיר, עוזר אחד בתנאים סבירים לאדם שאין כמעט מנהיג זר שמגיע מהעולם שהוא נפגש אתו, שכל טקס ממלכתי, ראש הממשלה  - יש לו צבא של עוזרים לכתוב לו נאומים.</w:t>
      </w:r>
    </w:p>
    <w:p w14:paraId="1846688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60258C36" w14:textId="77777777" w:rsidR="00FB3105" w:rsidRPr="00FB3105" w:rsidRDefault="00FB3105" w:rsidP="00FB3105">
      <w:pPr>
        <w:bidi/>
        <w:jc w:val="both"/>
        <w:rPr>
          <w:rFonts w:ascii="Arial" w:hAnsi="Arial" w:cs="David"/>
          <w:rtl/>
        </w:rPr>
      </w:pPr>
    </w:p>
    <w:p w14:paraId="1B80ED27" w14:textId="77777777" w:rsidR="00FB3105" w:rsidRPr="00FB3105" w:rsidRDefault="00FB3105" w:rsidP="00FB3105">
      <w:pPr>
        <w:bidi/>
        <w:ind w:firstLine="567"/>
        <w:jc w:val="both"/>
        <w:rPr>
          <w:rFonts w:ascii="Arial" w:hAnsi="Arial" w:cs="David"/>
          <w:rtl/>
        </w:rPr>
      </w:pPr>
      <w:r w:rsidRPr="00FB3105">
        <w:rPr>
          <w:rFonts w:ascii="Arial" w:hAnsi="Arial" w:cs="David"/>
          <w:rtl/>
        </w:rPr>
        <w:t>הוא כותב אותם לבד.</w:t>
      </w:r>
    </w:p>
    <w:p w14:paraId="3C16BC79"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4F49367D" w14:textId="77777777" w:rsidR="00FB3105" w:rsidRPr="00FB3105" w:rsidRDefault="00FB3105" w:rsidP="00FB3105">
      <w:pPr>
        <w:bidi/>
        <w:jc w:val="both"/>
        <w:rPr>
          <w:rFonts w:ascii="Arial" w:hAnsi="Arial" w:cs="David"/>
          <w:u w:val="single"/>
          <w:rtl/>
        </w:rPr>
      </w:pPr>
    </w:p>
    <w:p w14:paraId="46BC2CA8" w14:textId="77777777" w:rsidR="00FB3105" w:rsidRPr="00FB3105" w:rsidRDefault="00FB3105" w:rsidP="00FB3105">
      <w:pPr>
        <w:bidi/>
        <w:ind w:firstLine="567"/>
        <w:jc w:val="both"/>
        <w:rPr>
          <w:rFonts w:ascii="Arial" w:hAnsi="Arial" w:cs="David"/>
          <w:rtl/>
        </w:rPr>
      </w:pPr>
      <w:proofErr w:type="spellStart"/>
      <w:r w:rsidRPr="00FB3105">
        <w:rPr>
          <w:rFonts w:ascii="Arial" w:hAnsi="Arial" w:cs="David"/>
          <w:rtl/>
        </w:rPr>
        <w:t>אולמרט</w:t>
      </w:r>
      <w:proofErr w:type="spellEnd"/>
      <w:r w:rsidRPr="00FB3105">
        <w:rPr>
          <w:rFonts w:ascii="Arial" w:hAnsi="Arial" w:cs="David"/>
          <w:rtl/>
        </w:rPr>
        <w:t xml:space="preserve"> כותב </w:t>
      </w:r>
      <w:proofErr w:type="spellStart"/>
      <w:r w:rsidRPr="00FB3105">
        <w:rPr>
          <w:rFonts w:ascii="Arial" w:hAnsi="Arial" w:cs="David"/>
          <w:rtl/>
        </w:rPr>
        <w:t>הכל</w:t>
      </w:r>
      <w:proofErr w:type="spellEnd"/>
      <w:r w:rsidRPr="00FB3105">
        <w:rPr>
          <w:rFonts w:ascii="Arial" w:hAnsi="Arial" w:cs="David"/>
          <w:rtl/>
        </w:rPr>
        <w:t xml:space="preserve"> לבד, אבל זה בגלל שהוא מאוד מוכשר, אבל לא כל ראש ממשלה הוא מוכשר כמו </w:t>
      </w:r>
      <w:proofErr w:type="spellStart"/>
      <w:r w:rsidRPr="00FB3105">
        <w:rPr>
          <w:rFonts w:ascii="Arial" w:hAnsi="Arial" w:cs="David"/>
          <w:rtl/>
        </w:rPr>
        <w:t>אולמרט</w:t>
      </w:r>
      <w:proofErr w:type="spellEnd"/>
      <w:r w:rsidRPr="00FB3105">
        <w:rPr>
          <w:rFonts w:ascii="Arial" w:hAnsi="Arial" w:cs="David"/>
          <w:rtl/>
        </w:rPr>
        <w:t>...</w:t>
      </w:r>
    </w:p>
    <w:p w14:paraId="3C09FB4E" w14:textId="77777777" w:rsidR="00FB3105" w:rsidRPr="00FB3105" w:rsidRDefault="00FB3105" w:rsidP="00FB3105">
      <w:pPr>
        <w:bidi/>
        <w:ind w:firstLine="567"/>
        <w:jc w:val="both"/>
        <w:rPr>
          <w:rFonts w:ascii="Arial" w:hAnsi="Arial" w:cs="David"/>
          <w:rtl/>
        </w:rPr>
      </w:pPr>
    </w:p>
    <w:p w14:paraId="65FAA3BE"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אדוני היושב-ראש, זה דבר שהראה לי אותו – כולל את ההמלצה של פרופסור </w:t>
      </w:r>
      <w:proofErr w:type="spellStart"/>
      <w:r w:rsidRPr="00FB3105">
        <w:rPr>
          <w:rFonts w:ascii="Arial" w:hAnsi="Arial" w:cs="David"/>
          <w:rtl/>
        </w:rPr>
        <w:t>גרונאו</w:t>
      </w:r>
      <w:proofErr w:type="spellEnd"/>
      <w:r w:rsidRPr="00FB3105">
        <w:rPr>
          <w:rFonts w:ascii="Arial" w:hAnsi="Arial" w:cs="David"/>
          <w:rtl/>
        </w:rPr>
        <w:t xml:space="preserve">- הראה לי אותו מנכ"ל הכנסת, ומנכ"ל הכנסת יכול להעיד: לא הכרתי את הנושא הזה לפני שהוא הגיע אלי. </w:t>
      </w:r>
    </w:p>
    <w:p w14:paraId="5B68AA01" w14:textId="77777777" w:rsidR="00FB3105" w:rsidRPr="00FB3105" w:rsidRDefault="00FB3105" w:rsidP="00FB3105">
      <w:pPr>
        <w:bidi/>
        <w:ind w:firstLine="567"/>
        <w:jc w:val="both"/>
        <w:rPr>
          <w:rFonts w:ascii="Arial" w:hAnsi="Arial" w:cs="David"/>
          <w:rtl/>
        </w:rPr>
      </w:pPr>
    </w:p>
    <w:p w14:paraId="594EDD7A" w14:textId="77777777" w:rsidR="00FB3105" w:rsidRPr="00FB3105" w:rsidRDefault="00FB3105" w:rsidP="00FB3105">
      <w:pPr>
        <w:bidi/>
        <w:ind w:firstLine="567"/>
        <w:jc w:val="both"/>
        <w:rPr>
          <w:rFonts w:ascii="Arial" w:hAnsi="Arial" w:cs="David"/>
          <w:rtl/>
        </w:rPr>
      </w:pPr>
      <w:r w:rsidRPr="00FB3105">
        <w:rPr>
          <w:rFonts w:ascii="Arial" w:hAnsi="Arial" w:cs="David"/>
          <w:rtl/>
        </w:rPr>
        <w:t>ולכן, אני בא אליכם ואני אומר לכם: תתעלו. אני יודע שלפעמים קשה להתעלות. תתעלו, תגלו גישה עניינית, כי אופוזיציה היא תמיד משתנה, וגם השלטון. תודה רבה.</w:t>
      </w:r>
    </w:p>
    <w:p w14:paraId="4193677D" w14:textId="77777777" w:rsidR="00FB3105" w:rsidRPr="00FB3105" w:rsidRDefault="00FB3105" w:rsidP="00FB3105">
      <w:pPr>
        <w:bidi/>
        <w:jc w:val="both"/>
        <w:rPr>
          <w:rFonts w:ascii="Arial" w:hAnsi="Arial" w:cs="David"/>
          <w:u w:val="single"/>
          <w:rtl/>
        </w:rPr>
      </w:pPr>
      <w:r w:rsidRPr="00FB3105">
        <w:rPr>
          <w:rFonts w:ascii="Arial" w:hAnsi="Arial" w:cs="David"/>
          <w:rtl/>
        </w:rPr>
        <w:br/>
      </w:r>
    </w:p>
    <w:p w14:paraId="4EF5FBE7" w14:textId="77777777" w:rsidR="00FB3105" w:rsidRPr="00FB3105" w:rsidRDefault="00FB3105" w:rsidP="00FB3105">
      <w:pPr>
        <w:bidi/>
        <w:jc w:val="both"/>
        <w:rPr>
          <w:rFonts w:ascii="Arial" w:hAnsi="Arial" w:cs="David"/>
          <w:u w:val="single"/>
          <w:rtl/>
        </w:rPr>
      </w:pPr>
    </w:p>
    <w:p w14:paraId="4DCDB06C" w14:textId="77777777" w:rsidR="00FB3105" w:rsidRPr="00FB3105" w:rsidRDefault="00FB3105" w:rsidP="00FB3105">
      <w:pPr>
        <w:bidi/>
        <w:jc w:val="both"/>
        <w:rPr>
          <w:rFonts w:ascii="Arial" w:hAnsi="Arial" w:cs="David"/>
          <w:u w:val="single"/>
          <w:rtl/>
        </w:rPr>
      </w:pPr>
    </w:p>
    <w:p w14:paraId="66F60177" w14:textId="77777777" w:rsidR="00FB3105" w:rsidRPr="00FB3105" w:rsidRDefault="00FB3105" w:rsidP="00FB3105">
      <w:pPr>
        <w:bidi/>
        <w:jc w:val="both"/>
        <w:rPr>
          <w:rFonts w:ascii="Arial" w:hAnsi="Arial" w:cs="David"/>
          <w:u w:val="single"/>
          <w:rtl/>
        </w:rPr>
      </w:pPr>
    </w:p>
    <w:p w14:paraId="06A31118" w14:textId="77777777" w:rsidR="00FB3105" w:rsidRPr="00FB3105" w:rsidRDefault="00FB3105" w:rsidP="00FB3105">
      <w:pPr>
        <w:bidi/>
        <w:jc w:val="both"/>
        <w:rPr>
          <w:rFonts w:ascii="Arial" w:hAnsi="Arial" w:cs="David"/>
          <w:rtl/>
        </w:rPr>
      </w:pP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38D3778C" w14:textId="77777777" w:rsidR="00FB3105" w:rsidRPr="00FB3105" w:rsidRDefault="00FB3105" w:rsidP="00FB3105">
      <w:pPr>
        <w:bidi/>
        <w:jc w:val="both"/>
        <w:rPr>
          <w:rFonts w:ascii="Arial" w:hAnsi="Arial" w:cs="David"/>
          <w:rtl/>
        </w:rPr>
      </w:pPr>
    </w:p>
    <w:p w14:paraId="239E07AF" w14:textId="77777777" w:rsidR="00FB3105" w:rsidRPr="00FB3105" w:rsidRDefault="00FB3105" w:rsidP="00FB3105">
      <w:pPr>
        <w:bidi/>
        <w:ind w:firstLine="567"/>
        <w:jc w:val="both"/>
        <w:rPr>
          <w:rFonts w:ascii="Arial" w:hAnsi="Arial" w:cs="David"/>
          <w:rtl/>
        </w:rPr>
      </w:pPr>
      <w:r w:rsidRPr="00FB3105">
        <w:rPr>
          <w:rFonts w:ascii="Arial" w:hAnsi="Arial" w:cs="David"/>
          <w:rtl/>
        </w:rPr>
        <w:t>כבוד היושב-ראש, אני רק רוצה לתקן. הוא אמר שמפלגת העבודה – בגלל שאהוד ברק הוא לא חבר כנסת – אין לה יושב-ראש אופוזיציה. הם יכולים תיאורטית לבחור את עמיר פרץ כיושב-ראש אופוזיציה לכל דבר.</w:t>
      </w:r>
    </w:p>
    <w:p w14:paraId="0099858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1CA4C51E" w14:textId="77777777" w:rsidR="00FB3105" w:rsidRPr="00FB3105" w:rsidRDefault="00FB3105" w:rsidP="00FB3105">
      <w:pPr>
        <w:bidi/>
        <w:jc w:val="both"/>
        <w:rPr>
          <w:rFonts w:ascii="Arial" w:hAnsi="Arial" w:cs="David"/>
          <w:rtl/>
        </w:rPr>
      </w:pPr>
    </w:p>
    <w:p w14:paraId="782ADC66"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זה לא יקרה. </w:t>
      </w:r>
    </w:p>
    <w:p w14:paraId="1F562BDB"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47DD36EB" w14:textId="77777777" w:rsidR="00FB3105" w:rsidRPr="00FB3105" w:rsidRDefault="00FB3105" w:rsidP="00FB3105">
      <w:pPr>
        <w:bidi/>
        <w:jc w:val="both"/>
        <w:rPr>
          <w:rFonts w:ascii="Arial" w:hAnsi="Arial" w:cs="David"/>
          <w:u w:val="single"/>
          <w:rtl/>
        </w:rPr>
      </w:pPr>
    </w:p>
    <w:p w14:paraId="0C909E5B"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אצל ברק זה לא יקרה. </w:t>
      </w:r>
    </w:p>
    <w:p w14:paraId="2317B964" w14:textId="77777777" w:rsidR="00FB3105" w:rsidRPr="00FB3105" w:rsidRDefault="00FB3105" w:rsidP="00FB3105">
      <w:pPr>
        <w:bidi/>
        <w:ind w:firstLine="567"/>
        <w:jc w:val="both"/>
        <w:rPr>
          <w:rFonts w:ascii="Arial" w:hAnsi="Arial" w:cs="David"/>
          <w:rtl/>
        </w:rPr>
      </w:pPr>
    </w:p>
    <w:p w14:paraId="602FEADF"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קריאה:</w:t>
      </w:r>
    </w:p>
    <w:p w14:paraId="29525A09" w14:textId="77777777" w:rsidR="00FB3105" w:rsidRPr="00FB3105" w:rsidRDefault="00FB3105" w:rsidP="00FB3105">
      <w:pPr>
        <w:bidi/>
        <w:ind w:firstLine="567"/>
        <w:jc w:val="both"/>
        <w:rPr>
          <w:rFonts w:ascii="Arial" w:hAnsi="Arial" w:cs="David"/>
          <w:rtl/>
        </w:rPr>
      </w:pPr>
    </w:p>
    <w:p w14:paraId="5754C9C2" w14:textId="77777777" w:rsidR="00FB3105" w:rsidRPr="00FB3105" w:rsidRDefault="00FB3105" w:rsidP="00FB3105">
      <w:pPr>
        <w:bidi/>
        <w:ind w:firstLine="567"/>
        <w:jc w:val="both"/>
        <w:rPr>
          <w:rFonts w:ascii="Arial" w:hAnsi="Arial" w:cs="David"/>
          <w:rtl/>
        </w:rPr>
      </w:pPr>
      <w:r w:rsidRPr="00FB3105">
        <w:rPr>
          <w:rFonts w:ascii="Arial" w:hAnsi="Arial" w:cs="David"/>
          <w:rtl/>
        </w:rPr>
        <w:t>לא נתנו לו להיות יושב-ראש מפלגה, יתנו לו - - - ?</w:t>
      </w:r>
    </w:p>
    <w:p w14:paraId="6ACD040C"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איתן כבל:</w:t>
      </w:r>
    </w:p>
    <w:p w14:paraId="562121C4" w14:textId="77777777" w:rsidR="00FB3105" w:rsidRPr="00FB3105" w:rsidRDefault="00FB3105" w:rsidP="00FB3105">
      <w:pPr>
        <w:pStyle w:val="Heading5"/>
        <w:rPr>
          <w:rFonts w:ascii="Arial" w:hAnsi="Arial"/>
          <w:rtl/>
        </w:rPr>
      </w:pPr>
    </w:p>
    <w:p w14:paraId="50193B23"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אדוני היושב-ראש, אני רוצה לומר שאחרי ששמעתי את חבר הכנסת גדעון סער, השתכנעתי עוד יותר. </w:t>
      </w:r>
    </w:p>
    <w:p w14:paraId="72FE8CDF" w14:textId="77777777" w:rsidR="00FB3105" w:rsidRPr="00FB3105" w:rsidRDefault="00FB3105" w:rsidP="00FB3105">
      <w:pPr>
        <w:bidi/>
        <w:ind w:firstLine="567"/>
        <w:jc w:val="both"/>
        <w:rPr>
          <w:rFonts w:ascii="Arial" w:hAnsi="Arial" w:cs="David"/>
          <w:rtl/>
        </w:rPr>
      </w:pPr>
    </w:p>
    <w:p w14:paraId="2A6F3B1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לא באתי לדיון הזה משום מקום פוליטי - בכל הכבוד הראוי, גם לגדעון. אנחנו יודעים מתי באים  "לגנוב סוסים" – אופוזיציה-קואליציה – לא פעם. אין לזה קשר לכל התהליך הזה. </w:t>
      </w:r>
    </w:p>
    <w:p w14:paraId="083A2FAF"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קריאה:</w:t>
      </w:r>
    </w:p>
    <w:p w14:paraId="3B43EFA4" w14:textId="77777777" w:rsidR="00FB3105" w:rsidRPr="00FB3105" w:rsidRDefault="00FB3105" w:rsidP="00FB3105">
      <w:pPr>
        <w:bidi/>
        <w:ind w:firstLine="567"/>
        <w:jc w:val="both"/>
        <w:rPr>
          <w:rFonts w:ascii="Arial" w:hAnsi="Arial" w:cs="David"/>
          <w:rtl/>
        </w:rPr>
      </w:pPr>
    </w:p>
    <w:p w14:paraId="384D40B8" w14:textId="77777777" w:rsidR="00FB3105" w:rsidRPr="00FB3105" w:rsidRDefault="00FB3105" w:rsidP="00FB3105">
      <w:pPr>
        <w:bidi/>
        <w:ind w:firstLine="567"/>
        <w:jc w:val="both"/>
        <w:rPr>
          <w:rFonts w:ascii="Arial" w:hAnsi="Arial" w:cs="David"/>
          <w:rtl/>
        </w:rPr>
      </w:pPr>
      <w:r w:rsidRPr="00FB3105">
        <w:rPr>
          <w:rFonts w:ascii="Arial" w:hAnsi="Arial" w:cs="David"/>
          <w:rtl/>
        </w:rPr>
        <w:t>מה זה "לגנוב סוסים"?</w:t>
      </w:r>
    </w:p>
    <w:p w14:paraId="06B89A0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2F9C772" w14:textId="77777777" w:rsidR="00FB3105" w:rsidRPr="00FB3105" w:rsidRDefault="00FB3105" w:rsidP="00FB3105">
      <w:pPr>
        <w:bidi/>
        <w:ind w:firstLine="567"/>
        <w:jc w:val="both"/>
        <w:rPr>
          <w:rFonts w:ascii="Arial" w:hAnsi="Arial" w:cs="David"/>
          <w:u w:val="single"/>
          <w:rtl/>
        </w:rPr>
      </w:pPr>
    </w:p>
    <w:p w14:paraId="7365568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לא "לגנוב סוסים". להגיע להבנות. להגיע להסכמות. </w:t>
      </w:r>
    </w:p>
    <w:p w14:paraId="11B4508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4D8237C3" w14:textId="77777777" w:rsidR="00FB3105" w:rsidRPr="00FB3105" w:rsidRDefault="00FB3105" w:rsidP="00FB3105">
      <w:pPr>
        <w:bidi/>
        <w:jc w:val="both"/>
        <w:rPr>
          <w:rFonts w:ascii="Arial" w:hAnsi="Arial" w:cs="David"/>
          <w:rtl/>
        </w:rPr>
      </w:pPr>
    </w:p>
    <w:p w14:paraId="17A2233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"לגנוב סוסים" זה ביטוי ציורי. זה לגיטימי. </w:t>
      </w:r>
    </w:p>
    <w:p w14:paraId="422C98C4"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איתן כבל:</w:t>
      </w:r>
    </w:p>
    <w:p w14:paraId="43ED771D" w14:textId="77777777" w:rsidR="00FB3105" w:rsidRPr="00FB3105" w:rsidRDefault="00FB3105" w:rsidP="00FB3105">
      <w:pPr>
        <w:pStyle w:val="Heading5"/>
        <w:rPr>
          <w:rFonts w:ascii="Arial" w:hAnsi="Arial"/>
          <w:rtl/>
        </w:rPr>
      </w:pPr>
    </w:p>
    <w:p w14:paraId="07FF5A32"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אינני מתווכח בכלל, לא על הגינותו של רובי ריבלין– שהיה יושב-ראש הכי הגון שהיה בבית הזה. </w:t>
      </w:r>
    </w:p>
    <w:p w14:paraId="6A33EEA7" w14:textId="77777777" w:rsidR="00FB3105" w:rsidRPr="00FB3105" w:rsidRDefault="00FB3105" w:rsidP="00FB3105">
      <w:pPr>
        <w:bidi/>
        <w:ind w:firstLine="567"/>
        <w:jc w:val="both"/>
        <w:rPr>
          <w:rFonts w:ascii="Arial" w:hAnsi="Arial" w:cs="David"/>
          <w:u w:val="single"/>
          <w:rtl/>
        </w:rPr>
      </w:pPr>
      <w:r w:rsidRPr="00FB3105">
        <w:rPr>
          <w:rFonts w:ascii="Arial" w:hAnsi="Arial" w:cs="David"/>
          <w:rtl/>
        </w:rPr>
        <w:br/>
      </w:r>
      <w:r w:rsidRPr="00FB3105">
        <w:rPr>
          <w:rFonts w:ascii="Arial" w:hAnsi="Arial" w:cs="David"/>
          <w:u w:val="single"/>
          <w:rtl/>
        </w:rPr>
        <w:t>קריאות:</w:t>
      </w:r>
    </w:p>
    <w:p w14:paraId="6557693D" w14:textId="77777777" w:rsidR="00FB3105" w:rsidRPr="00FB3105" w:rsidRDefault="00FB3105" w:rsidP="00FB3105">
      <w:pPr>
        <w:bidi/>
        <w:ind w:firstLine="567"/>
        <w:jc w:val="both"/>
        <w:rPr>
          <w:rFonts w:ascii="Arial" w:hAnsi="Arial" w:cs="David"/>
          <w:u w:val="single"/>
          <w:rtl/>
        </w:rPr>
      </w:pPr>
    </w:p>
    <w:p w14:paraId="656D2A91" w14:textId="77777777" w:rsidR="00FB3105" w:rsidRPr="00FB3105" w:rsidRDefault="00FB3105" w:rsidP="00FB3105">
      <w:pPr>
        <w:bidi/>
        <w:ind w:firstLine="567"/>
        <w:jc w:val="both"/>
        <w:rPr>
          <w:rFonts w:ascii="Arial" w:hAnsi="Arial" w:cs="David"/>
          <w:rtl/>
        </w:rPr>
      </w:pPr>
      <w:r w:rsidRPr="00FB3105">
        <w:rPr>
          <w:rFonts w:ascii="Arial" w:hAnsi="Arial" w:cs="David"/>
          <w:rtl/>
        </w:rPr>
        <w:t>- - -</w:t>
      </w:r>
    </w:p>
    <w:p w14:paraId="2806DB9D" w14:textId="77777777" w:rsidR="00FB3105" w:rsidRPr="00FB3105" w:rsidRDefault="00FB3105" w:rsidP="00FB3105">
      <w:pPr>
        <w:pStyle w:val="Heading5"/>
        <w:rPr>
          <w:rFonts w:ascii="Arial" w:hAnsi="Arial"/>
          <w:u w:val="single"/>
          <w:rtl/>
        </w:rPr>
      </w:pPr>
    </w:p>
    <w:p w14:paraId="2A23CED5" w14:textId="77777777" w:rsidR="00FB3105" w:rsidRPr="00FB3105" w:rsidRDefault="00FB3105" w:rsidP="00FB3105">
      <w:pPr>
        <w:pStyle w:val="Heading5"/>
        <w:rPr>
          <w:rFonts w:ascii="Arial" w:hAnsi="Arial"/>
          <w:rtl/>
        </w:rPr>
      </w:pPr>
      <w:r w:rsidRPr="00FB3105">
        <w:rPr>
          <w:rFonts w:ascii="Arial" w:hAnsi="Arial"/>
          <w:u w:val="single"/>
          <w:rtl/>
        </w:rPr>
        <w:t>איתן כבל:</w:t>
      </w:r>
    </w:p>
    <w:p w14:paraId="3AC28F15" w14:textId="77777777" w:rsidR="00FB3105" w:rsidRPr="00FB3105" w:rsidRDefault="00FB3105" w:rsidP="00FB3105">
      <w:pPr>
        <w:pStyle w:val="Heading5"/>
        <w:rPr>
          <w:rFonts w:ascii="Arial" w:hAnsi="Arial"/>
          <w:rtl/>
        </w:rPr>
      </w:pPr>
    </w:p>
    <w:p w14:paraId="54F7D9F7"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אומר את זה מכל הלב. </w:t>
      </w:r>
    </w:p>
    <w:p w14:paraId="4371C18E"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E1B42D8" w14:textId="77777777" w:rsidR="00FB3105" w:rsidRPr="00FB3105" w:rsidRDefault="00FB3105" w:rsidP="00FB3105">
      <w:pPr>
        <w:bidi/>
        <w:ind w:firstLine="567"/>
        <w:jc w:val="both"/>
        <w:rPr>
          <w:rFonts w:ascii="Arial" w:hAnsi="Arial" w:cs="David"/>
          <w:rtl/>
        </w:rPr>
      </w:pPr>
    </w:p>
    <w:p w14:paraId="76E045A3" w14:textId="77777777" w:rsidR="00FB3105" w:rsidRPr="00FB3105" w:rsidRDefault="00FB3105" w:rsidP="00FB3105">
      <w:pPr>
        <w:bidi/>
        <w:ind w:firstLine="567"/>
        <w:jc w:val="both"/>
        <w:rPr>
          <w:rFonts w:ascii="Arial" w:hAnsi="Arial" w:cs="David"/>
          <w:rtl/>
        </w:rPr>
      </w:pPr>
      <w:r w:rsidRPr="00FB3105">
        <w:rPr>
          <w:rFonts w:ascii="Arial" w:hAnsi="Arial" w:cs="David"/>
          <w:rtl/>
        </w:rPr>
        <w:t>רבותי, אחרי הדובר הזה אני עובר להצבעה. זה יהיה בסדר? מה קורה</w:t>
      </w:r>
      <w:r w:rsidRPr="00FB3105">
        <w:rPr>
          <w:rFonts w:ascii="Arial" w:hAnsi="Arial" w:cs="David"/>
        </w:rPr>
        <w:t xml:space="preserve"> ?</w:t>
      </w:r>
    </w:p>
    <w:p w14:paraId="14DC7115" w14:textId="77777777" w:rsidR="00FB3105" w:rsidRPr="00FB3105" w:rsidRDefault="00FB3105" w:rsidP="00FB3105">
      <w:pPr>
        <w:bidi/>
        <w:ind w:firstLine="567"/>
        <w:jc w:val="both"/>
        <w:rPr>
          <w:rFonts w:ascii="Arial" w:hAnsi="Arial" w:cs="David"/>
          <w:rtl/>
        </w:rPr>
      </w:pPr>
    </w:p>
    <w:p w14:paraId="67EAF7A3" w14:textId="77777777" w:rsidR="00FB3105" w:rsidRPr="00FB3105" w:rsidRDefault="00FB3105" w:rsidP="00FB3105">
      <w:pPr>
        <w:pStyle w:val="Heading5"/>
        <w:rPr>
          <w:rFonts w:ascii="Arial" w:hAnsi="Arial"/>
          <w:rtl/>
        </w:rPr>
      </w:pPr>
      <w:r w:rsidRPr="00FB3105">
        <w:rPr>
          <w:rFonts w:ascii="Arial" w:hAnsi="Arial"/>
          <w:u w:val="single"/>
          <w:rtl/>
        </w:rPr>
        <w:t>איתן כבל:</w:t>
      </w:r>
    </w:p>
    <w:p w14:paraId="3C2B0D38" w14:textId="77777777" w:rsidR="00FB3105" w:rsidRPr="00FB3105" w:rsidRDefault="00FB3105" w:rsidP="00FB3105">
      <w:pPr>
        <w:pStyle w:val="Heading5"/>
        <w:rPr>
          <w:rFonts w:ascii="Arial" w:hAnsi="Arial"/>
          <w:rtl/>
        </w:rPr>
      </w:pPr>
    </w:p>
    <w:p w14:paraId="5AA6F17D"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אינני רוצה גם להתווכח עם פרופסור </w:t>
      </w:r>
      <w:proofErr w:type="spellStart"/>
      <w:r w:rsidRPr="00FB3105">
        <w:rPr>
          <w:rFonts w:ascii="Arial" w:hAnsi="Arial" w:cs="David"/>
          <w:rtl/>
        </w:rPr>
        <w:t>גרונאו</w:t>
      </w:r>
      <w:proofErr w:type="spellEnd"/>
      <w:r w:rsidRPr="00FB3105">
        <w:rPr>
          <w:rFonts w:ascii="Arial" w:hAnsi="Arial" w:cs="David"/>
          <w:rtl/>
        </w:rPr>
        <w:t xml:space="preserve">, ופרופסור </w:t>
      </w:r>
      <w:proofErr w:type="spellStart"/>
      <w:r w:rsidRPr="00FB3105">
        <w:rPr>
          <w:rFonts w:ascii="Arial" w:hAnsi="Arial" w:cs="David"/>
          <w:rtl/>
        </w:rPr>
        <w:t>גרונאו</w:t>
      </w:r>
      <w:proofErr w:type="spellEnd"/>
      <w:r w:rsidRPr="00FB3105">
        <w:rPr>
          <w:rFonts w:ascii="Arial" w:hAnsi="Arial" w:cs="David"/>
          <w:rtl/>
        </w:rPr>
        <w:t xml:space="preserve"> גם לא אמר ממתי. </w:t>
      </w:r>
    </w:p>
    <w:p w14:paraId="518B2193" w14:textId="77777777" w:rsidR="00FB3105" w:rsidRPr="00FB3105" w:rsidRDefault="00FB3105" w:rsidP="00FB3105">
      <w:pPr>
        <w:bidi/>
        <w:ind w:firstLine="567"/>
        <w:jc w:val="both"/>
        <w:rPr>
          <w:rFonts w:ascii="Arial" w:hAnsi="Arial" w:cs="David"/>
          <w:rtl/>
        </w:rPr>
      </w:pPr>
    </w:p>
    <w:p w14:paraId="6193E416"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לכן, אני רוצה להזכיר. אנחנו גם עוסקים בפוליטיקה, ובסופו של עניין אני סבור שאי-אפשר תוך כדי תנועה לבוא באמצע הקדנציה, לתת את התפקיד הזה. לא קרה כלום, שום דבר. יתחרו ראשי המפלגות מי יקבל בקדנציה הבאה את העוזר. </w:t>
      </w:r>
    </w:p>
    <w:p w14:paraId="01A1F81D"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3DB81507" w14:textId="77777777" w:rsidR="00FB3105" w:rsidRPr="00FB3105" w:rsidRDefault="00FB3105" w:rsidP="00FB3105">
      <w:pPr>
        <w:bidi/>
        <w:jc w:val="both"/>
        <w:rPr>
          <w:rFonts w:ascii="Arial" w:hAnsi="Arial" w:cs="David"/>
          <w:u w:val="single"/>
          <w:rtl/>
        </w:rPr>
      </w:pPr>
    </w:p>
    <w:p w14:paraId="5A0B72A0" w14:textId="77777777" w:rsidR="00FB3105" w:rsidRPr="00FB3105" w:rsidRDefault="00FB3105" w:rsidP="00FB3105">
      <w:pPr>
        <w:bidi/>
        <w:ind w:firstLine="567"/>
        <w:jc w:val="both"/>
        <w:rPr>
          <w:rFonts w:ascii="Arial" w:hAnsi="Arial" w:cs="David"/>
          <w:rtl/>
        </w:rPr>
      </w:pPr>
      <w:r w:rsidRPr="00FB3105">
        <w:rPr>
          <w:rFonts w:ascii="Arial" w:hAnsi="Arial" w:cs="David"/>
          <w:rtl/>
        </w:rPr>
        <w:t>אבל אם מגיע, למה בקדנציה הבאה?</w:t>
      </w:r>
    </w:p>
    <w:p w14:paraId="04395B91"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איתן כבל:</w:t>
      </w:r>
    </w:p>
    <w:p w14:paraId="277A6B52" w14:textId="77777777" w:rsidR="00FB3105" w:rsidRPr="00FB3105" w:rsidRDefault="00FB3105" w:rsidP="00FB3105">
      <w:pPr>
        <w:pStyle w:val="Heading5"/>
        <w:rPr>
          <w:rFonts w:ascii="Arial" w:hAnsi="Arial"/>
          <w:rtl/>
        </w:rPr>
      </w:pPr>
    </w:p>
    <w:p w14:paraId="1E73F19F" w14:textId="77777777" w:rsidR="00FB3105" w:rsidRPr="00FB3105" w:rsidRDefault="00FB3105" w:rsidP="00FB3105">
      <w:pPr>
        <w:bidi/>
        <w:ind w:firstLine="567"/>
        <w:jc w:val="both"/>
        <w:rPr>
          <w:rFonts w:ascii="Arial" w:hAnsi="Arial" w:cs="David"/>
          <w:rtl/>
        </w:rPr>
      </w:pPr>
      <w:r w:rsidRPr="00FB3105">
        <w:rPr>
          <w:rFonts w:ascii="Arial" w:hAnsi="Arial" w:cs="David"/>
          <w:rtl/>
        </w:rPr>
        <w:t>סליחה.</w:t>
      </w:r>
    </w:p>
    <w:p w14:paraId="61092984"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378A951B" w14:textId="77777777" w:rsidR="00FB3105" w:rsidRPr="00FB3105" w:rsidRDefault="00FB3105" w:rsidP="00FB3105">
      <w:pPr>
        <w:bidi/>
        <w:jc w:val="both"/>
        <w:rPr>
          <w:rFonts w:ascii="Arial" w:hAnsi="Arial" w:cs="David"/>
          <w:u w:val="single"/>
          <w:rtl/>
        </w:rPr>
      </w:pPr>
    </w:p>
    <w:p w14:paraId="5A86F2B7"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אם זה מגיע, למה בקדנציה הבאה? כי זה לא נוח לך? </w:t>
      </w:r>
    </w:p>
    <w:p w14:paraId="061A4262"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איתן כבל:</w:t>
      </w:r>
    </w:p>
    <w:p w14:paraId="38714C4B" w14:textId="77777777" w:rsidR="00FB3105" w:rsidRPr="00FB3105" w:rsidRDefault="00FB3105" w:rsidP="00FB3105">
      <w:pPr>
        <w:pStyle w:val="Heading5"/>
        <w:rPr>
          <w:rFonts w:ascii="Arial" w:hAnsi="Arial"/>
          <w:rtl/>
        </w:rPr>
      </w:pPr>
    </w:p>
    <w:p w14:paraId="6D88B6E7"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זה לא עניין של נוחות. היושב-ראש, תגן עלי. </w:t>
      </w:r>
    </w:p>
    <w:p w14:paraId="30DDBE1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5D17FA5" w14:textId="77777777" w:rsidR="00FB3105" w:rsidRPr="00FB3105" w:rsidRDefault="00FB3105" w:rsidP="00FB3105">
      <w:pPr>
        <w:bidi/>
        <w:ind w:firstLine="567"/>
        <w:jc w:val="both"/>
        <w:rPr>
          <w:rFonts w:ascii="Arial" w:hAnsi="Arial" w:cs="David"/>
          <w:rtl/>
        </w:rPr>
      </w:pPr>
    </w:p>
    <w:p w14:paraId="111AC53F" w14:textId="77777777" w:rsidR="00FB3105" w:rsidRPr="00FB3105" w:rsidRDefault="00FB3105" w:rsidP="00FB3105">
      <w:pPr>
        <w:bidi/>
        <w:ind w:firstLine="567"/>
        <w:jc w:val="both"/>
        <w:rPr>
          <w:rFonts w:ascii="Arial" w:hAnsi="Arial" w:cs="David"/>
          <w:rtl/>
        </w:rPr>
      </w:pPr>
      <w:r w:rsidRPr="00FB3105">
        <w:rPr>
          <w:rFonts w:ascii="Arial" w:hAnsi="Arial" w:cs="David"/>
          <w:rtl/>
        </w:rPr>
        <w:t>אני אשתדל מאוד.</w:t>
      </w:r>
    </w:p>
    <w:p w14:paraId="4B0DAF5E"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איתן כבל:</w:t>
      </w:r>
    </w:p>
    <w:p w14:paraId="670D8CCD" w14:textId="77777777" w:rsidR="00FB3105" w:rsidRPr="00FB3105" w:rsidRDefault="00FB3105" w:rsidP="00FB3105">
      <w:pPr>
        <w:pStyle w:val="Heading5"/>
        <w:rPr>
          <w:rFonts w:ascii="Arial" w:hAnsi="Arial"/>
          <w:rtl/>
        </w:rPr>
      </w:pPr>
    </w:p>
    <w:p w14:paraId="0DDF84A5"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אומר לכל החברים כאן. לא </w:t>
      </w:r>
      <w:proofErr w:type="spellStart"/>
      <w:r w:rsidRPr="00FB3105">
        <w:rPr>
          <w:rFonts w:ascii="Arial" w:hAnsi="Arial" w:cs="David"/>
          <w:rtl/>
        </w:rPr>
        <w:t>הכל</w:t>
      </w:r>
      <w:proofErr w:type="spellEnd"/>
      <w:r w:rsidRPr="00FB3105">
        <w:rPr>
          <w:rFonts w:ascii="Arial" w:hAnsi="Arial" w:cs="David"/>
          <w:rtl/>
        </w:rPr>
        <w:t xml:space="preserve"> כאן פוליטיקה, אבל זה גם פוליטיקה, ואנחנו לא באים מנקודת מבט פוליטית לעניין הזה הפעם. אין שום סיבה – ויש לנו כללים גם בתוך הבית הזה – כשזה נוגע למישהו מסוים, אנחנו משתדלים לדחות זאת – אם בחקיקה, אם בתקנות, או בכל עניין כזה או אחר.</w:t>
      </w:r>
    </w:p>
    <w:p w14:paraId="52F05E32" w14:textId="77777777" w:rsidR="00FB3105" w:rsidRPr="00FB3105" w:rsidRDefault="00FB3105" w:rsidP="00FB3105">
      <w:pPr>
        <w:bidi/>
        <w:ind w:firstLine="567"/>
        <w:jc w:val="both"/>
        <w:rPr>
          <w:rFonts w:ascii="Arial" w:hAnsi="Arial" w:cs="David"/>
          <w:rtl/>
        </w:rPr>
      </w:pPr>
    </w:p>
    <w:p w14:paraId="6A5A7D1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מבקש מכם בנושא הזה לאשר את זה מהקדנציה הבאה. אמרתי: יריבו מי יהיה ראש האופוזיציה. </w:t>
      </w:r>
    </w:p>
    <w:p w14:paraId="2C7E3F9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025A41FA" w14:textId="77777777" w:rsidR="00FB3105" w:rsidRPr="00FB3105" w:rsidRDefault="00FB3105" w:rsidP="00FB3105">
      <w:pPr>
        <w:bidi/>
        <w:jc w:val="both"/>
        <w:rPr>
          <w:rFonts w:ascii="Arial" w:hAnsi="Arial" w:cs="David"/>
          <w:rtl/>
        </w:rPr>
      </w:pPr>
    </w:p>
    <w:p w14:paraId="5BA1B72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אדוני היושב-ראש, אני רוצה לומר שאסור לחוקק חוקים, לתקן תקנות, שיהיו נכונים לאיש מסוים, למפלגה מסוימת, לזמן מסוים – דבר שלא צריך לעשות. </w:t>
      </w:r>
    </w:p>
    <w:p w14:paraId="65FD7C16" w14:textId="77777777" w:rsidR="00FB3105" w:rsidRPr="00FB3105" w:rsidRDefault="00FB3105" w:rsidP="00FB3105">
      <w:pPr>
        <w:bidi/>
        <w:ind w:firstLine="567"/>
        <w:jc w:val="both"/>
        <w:rPr>
          <w:rFonts w:ascii="Arial" w:hAnsi="Arial" w:cs="David"/>
          <w:rtl/>
        </w:rPr>
      </w:pPr>
    </w:p>
    <w:p w14:paraId="488E4C0E"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במקרה שלנו, אומנם זה לא חוק; זוהי הוראת שכר לחברי הכנסת וזכויותיהם – שבתוכה יש את פרק  יושב-ראש האופוזיציה. </w:t>
      </w:r>
    </w:p>
    <w:p w14:paraId="16089CCA" w14:textId="77777777" w:rsidR="00FB3105" w:rsidRPr="00FB3105" w:rsidRDefault="00FB3105" w:rsidP="00FB3105">
      <w:pPr>
        <w:bidi/>
        <w:ind w:firstLine="567"/>
        <w:jc w:val="both"/>
        <w:rPr>
          <w:rFonts w:ascii="Arial" w:hAnsi="Arial" w:cs="David"/>
          <w:rtl/>
        </w:rPr>
      </w:pPr>
    </w:p>
    <w:p w14:paraId="6373B3D8"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רוצה לגלות – </w:t>
      </w:r>
      <w:proofErr w:type="spellStart"/>
      <w:r w:rsidRPr="00FB3105">
        <w:rPr>
          <w:rFonts w:ascii="Arial" w:hAnsi="Arial" w:cs="David"/>
          <w:rtl/>
        </w:rPr>
        <w:t>היתה</w:t>
      </w:r>
      <w:proofErr w:type="spellEnd"/>
      <w:r w:rsidRPr="00FB3105">
        <w:rPr>
          <w:rFonts w:ascii="Arial" w:hAnsi="Arial" w:cs="David"/>
          <w:rtl/>
        </w:rPr>
        <w:t xml:space="preserve"> לי התלבטות קשה, גם אמיתית, בנושא הזה. למה? כי מעבר לנושא ענייני, יש גם את הנושא של בנימין </w:t>
      </w:r>
      <w:proofErr w:type="spellStart"/>
      <w:r w:rsidRPr="00FB3105">
        <w:rPr>
          <w:rFonts w:ascii="Arial" w:hAnsi="Arial" w:cs="David"/>
          <w:rtl/>
        </w:rPr>
        <w:t>נתניהו</w:t>
      </w:r>
      <w:proofErr w:type="spellEnd"/>
      <w:r w:rsidRPr="00FB3105">
        <w:rPr>
          <w:rFonts w:ascii="Arial" w:hAnsi="Arial" w:cs="David"/>
          <w:rtl/>
        </w:rPr>
        <w:t xml:space="preserve">. </w:t>
      </w:r>
    </w:p>
    <w:p w14:paraId="68C743BA" w14:textId="77777777" w:rsidR="00FB3105" w:rsidRPr="00FB3105" w:rsidRDefault="00FB3105" w:rsidP="00FB3105">
      <w:pPr>
        <w:bidi/>
        <w:ind w:firstLine="567"/>
        <w:jc w:val="both"/>
        <w:rPr>
          <w:rFonts w:ascii="Arial" w:hAnsi="Arial" w:cs="David"/>
          <w:rtl/>
        </w:rPr>
      </w:pPr>
    </w:p>
    <w:p w14:paraId="3F7E23BE"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חושב שמה שקשור לבנימין </w:t>
      </w:r>
      <w:proofErr w:type="spellStart"/>
      <w:r w:rsidRPr="00FB3105">
        <w:rPr>
          <w:rFonts w:ascii="Arial" w:hAnsi="Arial" w:cs="David"/>
          <w:rtl/>
        </w:rPr>
        <w:t>נתניהו</w:t>
      </w:r>
      <w:proofErr w:type="spellEnd"/>
      <w:r w:rsidRPr="00FB3105">
        <w:rPr>
          <w:rFonts w:ascii="Arial" w:hAnsi="Arial" w:cs="David"/>
          <w:rtl/>
        </w:rPr>
        <w:t xml:space="preserve"> – כדאי שירגיש קצת מה זה מצוקה, קצת קשיים - - -</w:t>
      </w:r>
    </w:p>
    <w:p w14:paraId="652DFC7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קריאה:</w:t>
      </w:r>
    </w:p>
    <w:p w14:paraId="303AAC1C" w14:textId="77777777" w:rsidR="00FB3105" w:rsidRPr="00FB3105" w:rsidRDefault="00FB3105" w:rsidP="00FB3105">
      <w:pPr>
        <w:bidi/>
        <w:ind w:firstLine="567"/>
        <w:jc w:val="both"/>
        <w:rPr>
          <w:rFonts w:ascii="Arial" w:hAnsi="Arial" w:cs="David"/>
          <w:rtl/>
        </w:rPr>
      </w:pPr>
    </w:p>
    <w:p w14:paraId="55E969F7"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זה לא יקרה. זה לא יכול לקרות. </w:t>
      </w:r>
    </w:p>
    <w:p w14:paraId="7693009E"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משה גפני:</w:t>
      </w:r>
    </w:p>
    <w:p w14:paraId="008BB014" w14:textId="77777777" w:rsidR="00FB3105" w:rsidRPr="00FB3105" w:rsidRDefault="00FB3105" w:rsidP="00FB3105">
      <w:pPr>
        <w:bidi/>
        <w:jc w:val="both"/>
        <w:rPr>
          <w:rFonts w:ascii="Arial" w:hAnsi="Arial" w:cs="David"/>
          <w:rtl/>
        </w:rPr>
      </w:pPr>
    </w:p>
    <w:p w14:paraId="09EE9A5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כדאי שגם </w:t>
      </w:r>
      <w:proofErr w:type="spellStart"/>
      <w:r w:rsidRPr="00FB3105">
        <w:rPr>
          <w:rFonts w:ascii="Arial" w:hAnsi="Arial" w:cs="David"/>
          <w:rtl/>
        </w:rPr>
        <w:t>אולמרט</w:t>
      </w:r>
      <w:proofErr w:type="spellEnd"/>
      <w:r w:rsidRPr="00FB3105">
        <w:rPr>
          <w:rFonts w:ascii="Arial" w:hAnsi="Arial" w:cs="David"/>
          <w:rtl/>
        </w:rPr>
        <w:t xml:space="preserve"> יידע את זה. גם ביבי וגם </w:t>
      </w:r>
      <w:proofErr w:type="spellStart"/>
      <w:r w:rsidRPr="00FB3105">
        <w:rPr>
          <w:rFonts w:ascii="Arial" w:hAnsi="Arial" w:cs="David"/>
          <w:rtl/>
        </w:rPr>
        <w:t>אולמרט</w:t>
      </w:r>
      <w:proofErr w:type="spellEnd"/>
      <w:r w:rsidRPr="00FB3105">
        <w:rPr>
          <w:rFonts w:ascii="Arial" w:hAnsi="Arial" w:cs="David"/>
          <w:rtl/>
        </w:rPr>
        <w:t xml:space="preserve">. </w:t>
      </w:r>
    </w:p>
    <w:p w14:paraId="21A4332F" w14:textId="77777777" w:rsidR="00FB3105" w:rsidRPr="00FB3105" w:rsidRDefault="00FB3105" w:rsidP="00FB3105">
      <w:pPr>
        <w:bidi/>
        <w:ind w:firstLine="567"/>
        <w:jc w:val="both"/>
        <w:rPr>
          <w:rFonts w:ascii="Arial" w:hAnsi="Arial" w:cs="David"/>
          <w:rtl/>
        </w:rPr>
      </w:pPr>
      <w:r w:rsidRPr="00FB3105">
        <w:rPr>
          <w:rFonts w:ascii="Arial" w:hAnsi="Arial" w:cs="David"/>
          <w:rtl/>
        </w:rPr>
        <w:br/>
      </w:r>
    </w:p>
    <w:p w14:paraId="334C51CD" w14:textId="77777777" w:rsidR="00FB3105" w:rsidRPr="00FB3105" w:rsidRDefault="00FB3105" w:rsidP="00FB3105">
      <w:pPr>
        <w:bidi/>
        <w:jc w:val="both"/>
        <w:rPr>
          <w:rFonts w:ascii="Arial" w:hAnsi="Arial" w:cs="David"/>
          <w:rtl/>
        </w:rPr>
      </w:pPr>
      <w:r w:rsidRPr="00FB3105">
        <w:rPr>
          <w:rFonts w:ascii="Arial" w:hAnsi="Arial" w:cs="David"/>
          <w:u w:val="single"/>
          <w:rtl/>
        </w:rPr>
        <w:t>קריאות:</w:t>
      </w:r>
    </w:p>
    <w:p w14:paraId="11EAFEC1" w14:textId="77777777" w:rsidR="00FB3105" w:rsidRPr="00FB3105" w:rsidRDefault="00FB3105" w:rsidP="00FB3105">
      <w:pPr>
        <w:bidi/>
        <w:ind w:firstLine="567"/>
        <w:jc w:val="both"/>
        <w:rPr>
          <w:rFonts w:ascii="Arial" w:hAnsi="Arial" w:cs="David"/>
          <w:rtl/>
        </w:rPr>
      </w:pPr>
    </w:p>
    <w:p w14:paraId="7F3BE2B3" w14:textId="77777777" w:rsidR="00FB3105" w:rsidRPr="00FB3105" w:rsidRDefault="00FB3105" w:rsidP="00FB3105">
      <w:pPr>
        <w:bidi/>
        <w:ind w:firstLine="567"/>
        <w:jc w:val="both"/>
        <w:rPr>
          <w:rFonts w:ascii="Arial" w:hAnsi="Arial" w:cs="David"/>
          <w:rtl/>
        </w:rPr>
      </w:pPr>
      <w:r w:rsidRPr="00FB3105">
        <w:rPr>
          <w:rFonts w:ascii="Arial" w:hAnsi="Arial" w:cs="David"/>
          <w:rtl/>
        </w:rPr>
        <w:t>- - -</w:t>
      </w:r>
    </w:p>
    <w:p w14:paraId="3774F88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1D6E5EAF" w14:textId="77777777" w:rsidR="00FB3105" w:rsidRPr="00FB3105" w:rsidRDefault="00FB3105" w:rsidP="00FB3105">
      <w:pPr>
        <w:bidi/>
        <w:jc w:val="both"/>
        <w:rPr>
          <w:rFonts w:ascii="Arial" w:hAnsi="Arial" w:cs="David"/>
          <w:rtl/>
        </w:rPr>
      </w:pPr>
    </w:p>
    <w:p w14:paraId="2E330FAE"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חושב שבמה שקשור לבנימין </w:t>
      </w:r>
      <w:proofErr w:type="spellStart"/>
      <w:r w:rsidRPr="00FB3105">
        <w:rPr>
          <w:rFonts w:ascii="Arial" w:hAnsi="Arial" w:cs="David"/>
          <w:rtl/>
        </w:rPr>
        <w:t>נתניהו</w:t>
      </w:r>
      <w:proofErr w:type="spellEnd"/>
      <w:r w:rsidRPr="00FB3105">
        <w:rPr>
          <w:rFonts w:ascii="Arial" w:hAnsi="Arial" w:cs="David"/>
          <w:rtl/>
        </w:rPr>
        <w:t xml:space="preserve">, כדאי שירגיש קצת מה זה מצוקה, מה זה קשיים, מה זה נזקקוּת, כי התחושה הזאת זרה לו. </w:t>
      </w:r>
    </w:p>
    <w:p w14:paraId="77ED513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משה </w:t>
      </w:r>
      <w:proofErr w:type="spellStart"/>
      <w:r w:rsidRPr="00FB3105">
        <w:rPr>
          <w:rFonts w:ascii="Arial" w:hAnsi="Arial" w:cs="David"/>
          <w:u w:val="single"/>
          <w:rtl/>
        </w:rPr>
        <w:t>שרוני</w:t>
      </w:r>
      <w:proofErr w:type="spellEnd"/>
      <w:r w:rsidRPr="00FB3105">
        <w:rPr>
          <w:rFonts w:ascii="Arial" w:hAnsi="Arial" w:cs="David"/>
          <w:u w:val="single"/>
          <w:rtl/>
        </w:rPr>
        <w:t>:</w:t>
      </w:r>
    </w:p>
    <w:p w14:paraId="66517E00" w14:textId="77777777" w:rsidR="00FB3105" w:rsidRPr="00FB3105" w:rsidRDefault="00FB3105" w:rsidP="00FB3105">
      <w:pPr>
        <w:bidi/>
        <w:jc w:val="both"/>
        <w:rPr>
          <w:rFonts w:ascii="Arial" w:hAnsi="Arial" w:cs="David"/>
          <w:rtl/>
        </w:rPr>
      </w:pPr>
    </w:p>
    <w:p w14:paraId="5F5BA9BA" w14:textId="77777777" w:rsidR="00FB3105" w:rsidRPr="00FB3105" w:rsidRDefault="00FB3105" w:rsidP="00FB3105">
      <w:pPr>
        <w:bidi/>
        <w:ind w:firstLine="567"/>
        <w:jc w:val="both"/>
        <w:rPr>
          <w:rFonts w:ascii="Arial" w:hAnsi="Arial" w:cs="David"/>
          <w:rtl/>
        </w:rPr>
      </w:pPr>
      <w:r w:rsidRPr="00FB3105">
        <w:rPr>
          <w:rFonts w:ascii="Arial" w:hAnsi="Arial" w:cs="David"/>
          <w:rtl/>
        </w:rPr>
        <w:t>ש"ס יודעת מה זה מצוקה?</w:t>
      </w:r>
    </w:p>
    <w:p w14:paraId="5A8B3BB4"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2A7E6140" w14:textId="77777777" w:rsidR="00FB3105" w:rsidRPr="00FB3105" w:rsidRDefault="00FB3105" w:rsidP="00FB3105">
      <w:pPr>
        <w:bidi/>
        <w:jc w:val="both"/>
        <w:rPr>
          <w:rFonts w:ascii="Arial" w:hAnsi="Arial" w:cs="David"/>
          <w:rtl/>
        </w:rPr>
      </w:pPr>
    </w:p>
    <w:p w14:paraId="4D65AD90" w14:textId="77777777" w:rsidR="00FB3105" w:rsidRPr="00FB3105" w:rsidRDefault="00FB3105" w:rsidP="00FB3105">
      <w:pPr>
        <w:bidi/>
        <w:ind w:firstLine="567"/>
        <w:jc w:val="both"/>
        <w:rPr>
          <w:rFonts w:ascii="Arial" w:hAnsi="Arial" w:cs="David"/>
          <w:rtl/>
        </w:rPr>
      </w:pPr>
      <w:r w:rsidRPr="00FB3105">
        <w:rPr>
          <w:rFonts w:ascii="Arial" w:hAnsi="Arial" w:cs="David"/>
          <w:rtl/>
        </w:rPr>
        <w:t>הוא לא זכה להכיר אותה - לשמחתו, לא רוצה להגיד לצערי הרב. קשה לי לאשר לו תוספות, במיוחד למי שלקח את הדברים שמגיעים בדין – את הקצבאות, משפחות ברוכות הילדים.</w:t>
      </w:r>
    </w:p>
    <w:p w14:paraId="50C05AEF" w14:textId="77777777" w:rsidR="00FB3105" w:rsidRPr="00FB3105" w:rsidRDefault="00FB3105" w:rsidP="00FB3105">
      <w:pPr>
        <w:bidi/>
        <w:ind w:firstLine="567"/>
        <w:jc w:val="both"/>
        <w:rPr>
          <w:rFonts w:ascii="Arial" w:hAnsi="Arial" w:cs="David"/>
          <w:rtl/>
        </w:rPr>
      </w:pPr>
    </w:p>
    <w:p w14:paraId="7E6D52B2" w14:textId="77777777" w:rsidR="00FB3105" w:rsidRPr="00FB3105" w:rsidRDefault="00FB3105" w:rsidP="00FB3105">
      <w:pPr>
        <w:bidi/>
        <w:ind w:firstLine="567"/>
        <w:jc w:val="both"/>
        <w:rPr>
          <w:rFonts w:ascii="Arial" w:hAnsi="Arial" w:cs="David"/>
          <w:rtl/>
        </w:rPr>
      </w:pPr>
      <w:r w:rsidRPr="00FB3105">
        <w:rPr>
          <w:rFonts w:ascii="Arial" w:hAnsi="Arial" w:cs="David"/>
          <w:rtl/>
        </w:rPr>
        <w:t>בסוף דבריי, למרות דבריי – אני מצטרף לדבריו של חבר הכנסת רובי ריבלין. אני חושב שיושב-ראש האופוזיציה זה מוסד – מוסד בפני עצמו שצריך לכבד. הוא ראוי לעוזר נוסף, המטלות הן מטלות יותר גדולות. הוא נפגש עם ראשי מדינות.</w:t>
      </w:r>
    </w:p>
    <w:p w14:paraId="430A68A1"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15CCCF9" w14:textId="77777777" w:rsidR="00FB3105" w:rsidRPr="00FB3105" w:rsidRDefault="00FB3105" w:rsidP="00FB3105">
      <w:pPr>
        <w:bidi/>
        <w:ind w:firstLine="567"/>
        <w:jc w:val="both"/>
        <w:rPr>
          <w:rFonts w:ascii="Arial" w:hAnsi="Arial" w:cs="David"/>
          <w:rtl/>
        </w:rPr>
      </w:pPr>
    </w:p>
    <w:p w14:paraId="60300FD2"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אנחנו לא מדברים על עוזר נוסף – כפי שאמר חבר הכנסת רובי ריבלין. אנחנו מדברים על עוזר בתנאים אחרים. </w:t>
      </w:r>
    </w:p>
    <w:p w14:paraId="2EDBE14E"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445F2F7F" w14:textId="77777777" w:rsidR="00FB3105" w:rsidRPr="00FB3105" w:rsidRDefault="00FB3105" w:rsidP="00FB3105">
      <w:pPr>
        <w:bidi/>
        <w:jc w:val="both"/>
        <w:rPr>
          <w:rFonts w:ascii="Arial" w:hAnsi="Arial" w:cs="David"/>
          <w:rtl/>
        </w:rPr>
      </w:pPr>
    </w:p>
    <w:p w14:paraId="12AE03E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לא. אנחנו אומרים: ועדת </w:t>
      </w:r>
      <w:proofErr w:type="spellStart"/>
      <w:r w:rsidRPr="00FB3105">
        <w:rPr>
          <w:rFonts w:ascii="Arial" w:hAnsi="Arial" w:cs="David"/>
          <w:rtl/>
        </w:rPr>
        <w:t>גרונאו</w:t>
      </w:r>
      <w:proofErr w:type="spellEnd"/>
      <w:r w:rsidRPr="00FB3105">
        <w:rPr>
          <w:rFonts w:ascii="Arial" w:hAnsi="Arial" w:cs="David"/>
          <w:rtl/>
        </w:rPr>
        <w:t xml:space="preserve">. </w:t>
      </w:r>
    </w:p>
    <w:p w14:paraId="38D7F2C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F88C767" w14:textId="77777777" w:rsidR="00FB3105" w:rsidRPr="00FB3105" w:rsidRDefault="00FB3105" w:rsidP="00FB3105">
      <w:pPr>
        <w:bidi/>
        <w:ind w:firstLine="567"/>
        <w:jc w:val="both"/>
        <w:rPr>
          <w:rFonts w:ascii="Arial" w:hAnsi="Arial" w:cs="David"/>
          <w:rtl/>
        </w:rPr>
      </w:pPr>
    </w:p>
    <w:p w14:paraId="4D56ACD5"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זה לא שלושה עוזרים ועוד עוזר נוסף. במקום השלישי – יהיה אחד עם תנאים אחרים. </w:t>
      </w:r>
    </w:p>
    <w:p w14:paraId="11314F3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2BB95AD5" w14:textId="77777777" w:rsidR="00FB3105" w:rsidRPr="00FB3105" w:rsidRDefault="00FB3105" w:rsidP="00FB3105">
      <w:pPr>
        <w:bidi/>
        <w:jc w:val="both"/>
        <w:rPr>
          <w:rFonts w:ascii="Arial" w:hAnsi="Arial" w:cs="David"/>
          <w:rtl/>
        </w:rPr>
      </w:pPr>
    </w:p>
    <w:p w14:paraId="00DE7367"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רבותי, אני אומר שיש לתת כבוד, כל מה שקשור בלהביא כבוד למדינה, למוסד. </w:t>
      </w:r>
    </w:p>
    <w:p w14:paraId="70FDD79C" w14:textId="77777777" w:rsidR="00FB3105" w:rsidRPr="00FB3105" w:rsidRDefault="00FB3105" w:rsidP="00FB3105">
      <w:pPr>
        <w:bidi/>
        <w:ind w:firstLine="567"/>
        <w:jc w:val="both"/>
        <w:rPr>
          <w:rFonts w:ascii="Arial" w:hAnsi="Arial" w:cs="David"/>
          <w:rtl/>
        </w:rPr>
      </w:pPr>
    </w:p>
    <w:p w14:paraId="5545676B"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אנחנו נתמוך בהצעה של חבר הכנסת רובי ריבלין, ושוב אני אומר: קשה לי כי מדובר בביבי. הוא לא היה קשוב ורגיש לנזקקים, ואנחנו לא נחזיר לו, ונהיה קשובים לנזקקוּת שלו. </w:t>
      </w:r>
    </w:p>
    <w:p w14:paraId="629D60E4"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דב </w:t>
      </w:r>
      <w:proofErr w:type="spellStart"/>
      <w:r w:rsidRPr="00FB3105">
        <w:rPr>
          <w:rFonts w:ascii="Arial" w:hAnsi="Arial"/>
          <w:u w:val="single"/>
          <w:rtl/>
        </w:rPr>
        <w:t>חנין</w:t>
      </w:r>
      <w:proofErr w:type="spellEnd"/>
      <w:r w:rsidRPr="00FB3105">
        <w:rPr>
          <w:rFonts w:ascii="Arial" w:hAnsi="Arial"/>
          <w:u w:val="single"/>
          <w:rtl/>
        </w:rPr>
        <w:t>:</w:t>
      </w:r>
    </w:p>
    <w:p w14:paraId="4A9AEFAE" w14:textId="77777777" w:rsidR="00FB3105" w:rsidRPr="00FB3105" w:rsidRDefault="00FB3105" w:rsidP="00FB3105">
      <w:pPr>
        <w:pStyle w:val="Heading5"/>
        <w:rPr>
          <w:rFonts w:ascii="Arial" w:hAnsi="Arial"/>
          <w:rtl/>
        </w:rPr>
      </w:pPr>
    </w:p>
    <w:p w14:paraId="34E9D2C8" w14:textId="77777777" w:rsidR="00FB3105" w:rsidRPr="00FB3105" w:rsidRDefault="00FB3105" w:rsidP="00FB3105">
      <w:pPr>
        <w:bidi/>
        <w:ind w:firstLine="567"/>
        <w:jc w:val="both"/>
        <w:rPr>
          <w:rFonts w:ascii="Arial" w:hAnsi="Arial" w:cs="David"/>
          <w:rtl/>
        </w:rPr>
      </w:pPr>
      <w:r w:rsidRPr="00FB3105">
        <w:rPr>
          <w:rFonts w:ascii="Arial" w:hAnsi="Arial" w:cs="David"/>
          <w:rtl/>
        </w:rPr>
        <w:t>תודה רבה, אדוני היושב-ראש. אדוני היושב-ראש, יש לי הערכה רבה לשני המציעים, ובכל זאת יש לי גם עמדה עקרונית ואני חייב להציג אותה.</w:t>
      </w:r>
    </w:p>
    <w:p w14:paraId="09482411" w14:textId="77777777" w:rsidR="00FB3105" w:rsidRPr="00FB3105" w:rsidRDefault="00FB3105" w:rsidP="00FB3105">
      <w:pPr>
        <w:bidi/>
        <w:ind w:firstLine="567"/>
        <w:jc w:val="both"/>
        <w:rPr>
          <w:rFonts w:ascii="Arial" w:hAnsi="Arial" w:cs="David"/>
          <w:rtl/>
        </w:rPr>
      </w:pPr>
    </w:p>
    <w:p w14:paraId="2F9C58B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יש לי ספקות מאוד גדולים לגבי הצורך בקיומו של המוסד הזה – יושב-ראש האופוזיציה. אני לא מרגיש, כחבר אופוזיציה, שיושב-ראש האופוזיציה מייצג אותי במשהו. אני לא חושב שהאופוזיציה היא גוף שיכול לגבש ביחד מדיניות משותפת. ולכן, אני – לגופו של עניין – חושב שצריך לקיים דיון רציני על השאלה של המוסד הזה, אבל זה לא הזמן לקיים את הדיון הזה היום. </w:t>
      </w:r>
    </w:p>
    <w:p w14:paraId="1C05768C" w14:textId="77777777" w:rsidR="00FB3105" w:rsidRPr="00FB3105" w:rsidRDefault="00FB3105" w:rsidP="00FB3105">
      <w:pPr>
        <w:bidi/>
        <w:ind w:firstLine="567"/>
        <w:jc w:val="both"/>
        <w:rPr>
          <w:rFonts w:ascii="Arial" w:hAnsi="Arial" w:cs="David"/>
          <w:rtl/>
        </w:rPr>
      </w:pPr>
    </w:p>
    <w:p w14:paraId="18A1A69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לא בא היום להציע לשנות את מה שהכנסת כבר החליטה. הכנסת החליטה – יש יושב-ראש אופוזיציה שהחשיבות שלו היא בעיקרה סימבולית, ואני מציע כרגע לא לגעת בזה, אני מציע לדון בזה בעתיד. </w:t>
      </w:r>
    </w:p>
    <w:p w14:paraId="0C7FA3A7" w14:textId="77777777" w:rsidR="00FB3105" w:rsidRPr="00FB3105" w:rsidRDefault="00FB3105" w:rsidP="00FB3105">
      <w:pPr>
        <w:bidi/>
        <w:ind w:firstLine="567"/>
        <w:jc w:val="both"/>
        <w:rPr>
          <w:rFonts w:ascii="Arial" w:hAnsi="Arial" w:cs="David"/>
          <w:rtl/>
        </w:rPr>
      </w:pPr>
    </w:p>
    <w:p w14:paraId="17B60022"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יחד עם זאת, אני חושב שזאת טעות גדולה, ברמה העקרונית, להוסיף לממד הסימבולי הזה גם ממד פרקטי, ומה שמציעים זה להפוך את התפקיד הזה לתפקיד פרקטי, עם מערכת ביצועית, ואני חושב שזה לא נכון. </w:t>
      </w:r>
    </w:p>
    <w:p w14:paraId="3C2FD040"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1154EE0F" w14:textId="77777777" w:rsidR="00FB3105" w:rsidRPr="00FB3105" w:rsidRDefault="00FB3105" w:rsidP="00FB3105">
      <w:pPr>
        <w:bidi/>
        <w:ind w:firstLine="567"/>
        <w:jc w:val="both"/>
        <w:rPr>
          <w:rFonts w:ascii="Arial" w:hAnsi="Arial" w:cs="David"/>
          <w:rtl/>
        </w:rPr>
      </w:pPr>
    </w:p>
    <w:p w14:paraId="023D81E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יש כאן שני עקרונות מתנגשים. עיקרון אחד שהציג חבר הכנסת ריבלין, שאני מסכים אתו- העיקרון של חשיבות חיזוק מוסד יושב-ראש האופוזיציה: מוסד ייצוגי, מוסד שלטוני וחשוב לחזק אותו; מול העיקרון שלא מעבירים חוק לגופו של אדם אלא לגופו של עניין. </w:t>
      </w:r>
    </w:p>
    <w:p w14:paraId="0CAC52B5" w14:textId="77777777" w:rsidR="00FB3105" w:rsidRPr="00FB3105" w:rsidRDefault="00FB3105" w:rsidP="00FB3105">
      <w:pPr>
        <w:bidi/>
        <w:ind w:firstLine="567"/>
        <w:jc w:val="both"/>
        <w:rPr>
          <w:rFonts w:ascii="Arial" w:hAnsi="Arial" w:cs="David"/>
          <w:rtl/>
        </w:rPr>
      </w:pPr>
    </w:p>
    <w:p w14:paraId="49EDA58C"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איך אני מציע לאזן בין העקרונות האלה? אני חושב שההצעה שהעלה חבר הכנסת כבל, וגם אם הבנתי נכון את חבר הכנסת </w:t>
      </w:r>
      <w:proofErr w:type="spellStart"/>
      <w:r w:rsidRPr="00FB3105">
        <w:rPr>
          <w:rFonts w:ascii="Arial" w:hAnsi="Arial" w:cs="David"/>
          <w:rtl/>
        </w:rPr>
        <w:t>מרגי</w:t>
      </w:r>
      <w:proofErr w:type="spellEnd"/>
      <w:r w:rsidRPr="00FB3105">
        <w:rPr>
          <w:rFonts w:ascii="Arial" w:hAnsi="Arial" w:cs="David"/>
          <w:rtl/>
        </w:rPr>
        <w:t xml:space="preserve">, שמציעים לקבל את העיקרון אבל לדחות את היישום עד לקדנציה הבאה – אני חושב שזאת הצעה נכונה, מהטעמים הבאים. </w:t>
      </w:r>
    </w:p>
    <w:p w14:paraId="3CF4DABF" w14:textId="77777777" w:rsidR="00FB3105" w:rsidRPr="00FB3105" w:rsidRDefault="00FB3105" w:rsidP="00FB3105">
      <w:pPr>
        <w:bidi/>
        <w:ind w:firstLine="567"/>
        <w:jc w:val="both"/>
        <w:rPr>
          <w:rFonts w:ascii="Arial" w:hAnsi="Arial" w:cs="David"/>
          <w:rtl/>
        </w:rPr>
      </w:pPr>
    </w:p>
    <w:p w14:paraId="18789559"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ראשית, אין בעיה בוערת כי ראינו שליושב-ראש האופוזיציה הנוכחי יש עוד עוזר – בהיותו ראש ממשלה לשעבר – כך שיש לו כבר צוות גדול ומשמעותי, ואין כאן בעיה בוערת אלא אפשר לדחות את היישום ולחזק את העיקרון. </w:t>
      </w:r>
    </w:p>
    <w:p w14:paraId="6506478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3CF20757" w14:textId="77777777" w:rsidR="00FB3105" w:rsidRPr="00FB3105" w:rsidRDefault="00FB3105" w:rsidP="00FB3105">
      <w:pPr>
        <w:bidi/>
        <w:jc w:val="both"/>
        <w:rPr>
          <w:rFonts w:ascii="Arial" w:hAnsi="Arial" w:cs="David"/>
          <w:rtl/>
        </w:rPr>
      </w:pPr>
    </w:p>
    <w:p w14:paraId="2C106887" w14:textId="77777777" w:rsidR="00FB3105" w:rsidRPr="00FB3105" w:rsidRDefault="00FB3105" w:rsidP="00FB3105">
      <w:pPr>
        <w:bidi/>
        <w:ind w:firstLine="567"/>
        <w:jc w:val="both"/>
        <w:rPr>
          <w:rFonts w:ascii="Arial" w:hAnsi="Arial" w:cs="David"/>
          <w:rtl/>
        </w:rPr>
      </w:pPr>
      <w:r w:rsidRPr="00FB3105">
        <w:rPr>
          <w:rFonts w:ascii="Arial" w:hAnsi="Arial" w:cs="David"/>
          <w:rtl/>
        </w:rPr>
        <w:t>אפשר ברשותך להעיר?</w:t>
      </w:r>
    </w:p>
    <w:p w14:paraId="0C86C74E"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998C105" w14:textId="77777777" w:rsidR="00FB3105" w:rsidRPr="00FB3105" w:rsidRDefault="00FB3105" w:rsidP="00FB3105">
      <w:pPr>
        <w:bidi/>
        <w:ind w:firstLine="567"/>
        <w:jc w:val="both"/>
        <w:rPr>
          <w:rFonts w:ascii="Arial" w:hAnsi="Arial" w:cs="David"/>
          <w:rtl/>
        </w:rPr>
      </w:pPr>
    </w:p>
    <w:p w14:paraId="6431B3CE" w14:textId="77777777" w:rsidR="00FB3105" w:rsidRPr="00FB3105" w:rsidRDefault="00FB3105" w:rsidP="00FB3105">
      <w:pPr>
        <w:bidi/>
        <w:ind w:firstLine="567"/>
        <w:jc w:val="both"/>
        <w:rPr>
          <w:rFonts w:ascii="Arial" w:hAnsi="Arial" w:cs="David"/>
          <w:rtl/>
        </w:rPr>
      </w:pPr>
      <w:r w:rsidRPr="00FB3105">
        <w:rPr>
          <w:rFonts w:ascii="Arial" w:hAnsi="Arial" w:cs="David"/>
          <w:rtl/>
        </w:rPr>
        <w:t>לא, לא. חבר הכנסת ריבלין, אתה רוצה שנצביע היום? תגיד לי אם אתה רוצה שנצביע, זה הכול.</w:t>
      </w:r>
    </w:p>
    <w:p w14:paraId="61CBE19E"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קריאות:</w:t>
      </w:r>
    </w:p>
    <w:p w14:paraId="659B46EF" w14:textId="77777777" w:rsidR="00FB3105" w:rsidRPr="00FB3105" w:rsidRDefault="00FB3105" w:rsidP="00FB3105">
      <w:pPr>
        <w:bidi/>
        <w:ind w:firstLine="567"/>
        <w:jc w:val="both"/>
        <w:rPr>
          <w:rFonts w:ascii="Arial" w:hAnsi="Arial" w:cs="David"/>
          <w:rtl/>
        </w:rPr>
      </w:pPr>
    </w:p>
    <w:p w14:paraId="10FD252E" w14:textId="77777777" w:rsidR="00FB3105" w:rsidRPr="00FB3105" w:rsidRDefault="00FB3105" w:rsidP="00FB3105">
      <w:pPr>
        <w:bidi/>
        <w:ind w:firstLine="567"/>
        <w:jc w:val="both"/>
        <w:rPr>
          <w:rFonts w:ascii="Arial" w:hAnsi="Arial" w:cs="David"/>
          <w:rtl/>
        </w:rPr>
      </w:pPr>
      <w:r w:rsidRPr="00FB3105">
        <w:rPr>
          <w:rFonts w:ascii="Arial" w:hAnsi="Arial" w:cs="David"/>
          <w:rtl/>
        </w:rPr>
        <w:t>- - -</w:t>
      </w:r>
    </w:p>
    <w:p w14:paraId="5A880DD5" w14:textId="77777777" w:rsidR="00FB3105" w:rsidRPr="00FB3105" w:rsidRDefault="00FB3105" w:rsidP="00FB3105">
      <w:pPr>
        <w:bidi/>
        <w:ind w:firstLine="567"/>
        <w:jc w:val="both"/>
        <w:rPr>
          <w:rFonts w:ascii="Arial" w:hAnsi="Arial" w:cs="David"/>
          <w:u w:val="single"/>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3087801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rtl/>
        </w:rPr>
        <w:tab/>
        <w:t xml:space="preserve">מעבר לכך, דווקא עכשיו כשאנחנו עומדים בפני הצבעה על התקציב, ואנחנו רואים את המצוקות השונות – ודווקא </w:t>
      </w:r>
      <w:proofErr w:type="spellStart"/>
      <w:r w:rsidRPr="00FB3105">
        <w:rPr>
          <w:rFonts w:ascii="Arial" w:hAnsi="Arial" w:cs="David"/>
          <w:rtl/>
        </w:rPr>
        <w:t>נתניהו</w:t>
      </w:r>
      <w:proofErr w:type="spellEnd"/>
      <w:r w:rsidRPr="00FB3105">
        <w:rPr>
          <w:rFonts w:ascii="Arial" w:hAnsi="Arial" w:cs="David"/>
          <w:rtl/>
        </w:rPr>
        <w:t xml:space="preserve">, שדיבר על משל השמן והרזה – אני חושב שלא נכון היום לחזק דווקא את השמן עוד יותר, ועל כן אני מציע לקבל את ההצעה של חבר כבל. </w:t>
      </w:r>
    </w:p>
    <w:p w14:paraId="5949D8C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010E561D" w14:textId="77777777" w:rsidR="00FB3105" w:rsidRPr="00FB3105" w:rsidRDefault="00FB3105" w:rsidP="00FB3105">
      <w:pPr>
        <w:bidi/>
        <w:jc w:val="both"/>
        <w:rPr>
          <w:rFonts w:ascii="Arial" w:hAnsi="Arial" w:cs="David"/>
          <w:rtl/>
        </w:rPr>
      </w:pPr>
    </w:p>
    <w:p w14:paraId="1E0A47C4"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היושב-ראש, אני דווקא רוצה לברך את החברים שדיברו כאן - איתן כבל, דב </w:t>
      </w:r>
      <w:proofErr w:type="spellStart"/>
      <w:r w:rsidRPr="00FB3105">
        <w:rPr>
          <w:rFonts w:ascii="Arial" w:hAnsi="Arial" w:cs="David"/>
          <w:rtl/>
        </w:rPr>
        <w:t>חנין</w:t>
      </w:r>
      <w:proofErr w:type="spellEnd"/>
      <w:r w:rsidRPr="00FB3105">
        <w:rPr>
          <w:rFonts w:ascii="Arial" w:hAnsi="Arial" w:cs="David"/>
          <w:rtl/>
        </w:rPr>
        <w:t xml:space="preserve">, יוחנן </w:t>
      </w:r>
      <w:proofErr w:type="spellStart"/>
      <w:r w:rsidRPr="00FB3105">
        <w:rPr>
          <w:rFonts w:ascii="Arial" w:hAnsi="Arial" w:cs="David"/>
          <w:rtl/>
        </w:rPr>
        <w:t>פלסנר</w:t>
      </w:r>
      <w:proofErr w:type="spellEnd"/>
      <w:r w:rsidRPr="00FB3105">
        <w:rPr>
          <w:rFonts w:ascii="Arial" w:hAnsi="Arial" w:cs="David"/>
          <w:rtl/>
        </w:rPr>
        <w:t xml:space="preserve"> – על אומץ הלב, כי אני השתתפתי, כמוך, בכמה וכמה דיונים בוועדת הכנסת, וברגע שהובאה בפנינו המלצה כלשהי של הוועדה הציבורית, אני לא רוצה רק מטעמי הנימוס לומר לאן בדיוק נעלמה הלשון של כל חברי הכנסת, והם תמיד אמרו: הוועדה הציבורית; אנחנו לא יכולים, לא יכולים בשום פנים ואופן לעבור על המצווה של הוועדה הציבורית. </w:t>
      </w:r>
    </w:p>
    <w:p w14:paraId="0B6FEAA5" w14:textId="77777777" w:rsidR="00FB3105" w:rsidRPr="00FB3105" w:rsidRDefault="00FB3105" w:rsidP="00FB3105">
      <w:pPr>
        <w:bidi/>
        <w:jc w:val="both"/>
        <w:rPr>
          <w:rFonts w:ascii="Arial" w:hAnsi="Arial" w:cs="David"/>
          <w:rtl/>
        </w:rPr>
      </w:pPr>
    </w:p>
    <w:p w14:paraId="5F898302" w14:textId="77777777" w:rsidR="00FB3105" w:rsidRPr="00FB3105" w:rsidRDefault="00FB3105" w:rsidP="00FB3105">
      <w:pPr>
        <w:bidi/>
        <w:jc w:val="both"/>
        <w:rPr>
          <w:rFonts w:ascii="Arial" w:hAnsi="Arial" w:cs="David"/>
          <w:rtl/>
        </w:rPr>
      </w:pPr>
      <w:r w:rsidRPr="00FB3105">
        <w:rPr>
          <w:rFonts w:ascii="Arial" w:hAnsi="Arial" w:cs="David"/>
          <w:rtl/>
        </w:rPr>
        <w:tab/>
        <w:t xml:space="preserve">הנה, מונחת בפנינו המלצה של הוועדה הציבורית, וחברי הכנסת – כמו חברי איתן כבל ודב </w:t>
      </w:r>
      <w:proofErr w:type="spellStart"/>
      <w:r w:rsidRPr="00FB3105">
        <w:rPr>
          <w:rFonts w:ascii="Arial" w:hAnsi="Arial" w:cs="David"/>
          <w:rtl/>
        </w:rPr>
        <w:t>חנין</w:t>
      </w:r>
      <w:proofErr w:type="spellEnd"/>
      <w:r w:rsidRPr="00FB3105">
        <w:rPr>
          <w:rFonts w:ascii="Arial" w:hAnsi="Arial" w:cs="David"/>
          <w:rtl/>
        </w:rPr>
        <w:t xml:space="preserve"> ואחרים – הם מאוד אמיצים.</w:t>
      </w:r>
      <w:r w:rsidRPr="00FB3105">
        <w:rPr>
          <w:rFonts w:ascii="Arial" w:hAnsi="Arial" w:cs="David"/>
        </w:rPr>
        <w:t xml:space="preserve"> </w:t>
      </w:r>
      <w:r w:rsidRPr="00FB3105">
        <w:rPr>
          <w:rFonts w:ascii="Arial" w:hAnsi="Arial" w:cs="David"/>
          <w:rtl/>
        </w:rPr>
        <w:t xml:space="preserve">מה אכפת להם מפרופסור </w:t>
      </w:r>
      <w:proofErr w:type="spellStart"/>
      <w:r w:rsidRPr="00FB3105">
        <w:rPr>
          <w:rFonts w:ascii="Arial" w:hAnsi="Arial" w:cs="David"/>
          <w:rtl/>
        </w:rPr>
        <w:t>גרונאו</w:t>
      </w:r>
      <w:proofErr w:type="spellEnd"/>
      <w:r w:rsidRPr="00FB3105">
        <w:rPr>
          <w:rFonts w:ascii="Arial" w:hAnsi="Arial" w:cs="David"/>
        </w:rPr>
        <w:t xml:space="preserve"> ?</w:t>
      </w:r>
      <w:r w:rsidRPr="00FB3105">
        <w:rPr>
          <w:rFonts w:ascii="Arial" w:hAnsi="Arial" w:cs="David"/>
          <w:rtl/>
        </w:rPr>
        <w:t xml:space="preserve"> הם יודעים בעצמם מה לעשות. </w:t>
      </w:r>
    </w:p>
    <w:p w14:paraId="3973DBBA"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קריאות:</w:t>
      </w:r>
    </w:p>
    <w:p w14:paraId="2CC13142" w14:textId="77777777" w:rsidR="00FB3105" w:rsidRPr="00FB3105" w:rsidRDefault="00FB3105" w:rsidP="00FB3105">
      <w:pPr>
        <w:bidi/>
        <w:jc w:val="both"/>
        <w:rPr>
          <w:rFonts w:ascii="Arial" w:hAnsi="Arial" w:cs="David"/>
          <w:rtl/>
        </w:rPr>
      </w:pPr>
    </w:p>
    <w:p w14:paraId="0A8B7DC8" w14:textId="77777777" w:rsidR="00FB3105" w:rsidRPr="00FB3105" w:rsidRDefault="00FB3105" w:rsidP="00FB3105">
      <w:pPr>
        <w:bidi/>
        <w:jc w:val="both"/>
        <w:rPr>
          <w:rFonts w:ascii="Arial" w:hAnsi="Arial" w:cs="David"/>
          <w:rtl/>
        </w:rPr>
      </w:pPr>
      <w:r w:rsidRPr="00FB3105">
        <w:rPr>
          <w:rFonts w:ascii="Arial" w:hAnsi="Arial" w:cs="David"/>
          <w:rtl/>
        </w:rPr>
        <w:tab/>
        <w:t>- - -</w:t>
      </w:r>
      <w:r w:rsidRPr="00FB3105">
        <w:rPr>
          <w:rFonts w:ascii="Arial" w:hAnsi="Arial" w:cs="David"/>
          <w:rtl/>
        </w:rPr>
        <w:br/>
      </w:r>
    </w:p>
    <w:p w14:paraId="24651C1A" w14:textId="77777777" w:rsidR="00FB3105" w:rsidRPr="00FB3105" w:rsidRDefault="00FB3105" w:rsidP="00FB3105">
      <w:pPr>
        <w:bidi/>
        <w:jc w:val="both"/>
        <w:rPr>
          <w:rFonts w:ascii="Arial" w:hAnsi="Arial" w:cs="David"/>
          <w:u w:val="single"/>
          <w:rtl/>
        </w:rPr>
      </w:pPr>
    </w:p>
    <w:p w14:paraId="55F3DEFF" w14:textId="77777777" w:rsidR="00FB3105" w:rsidRPr="00FB3105" w:rsidRDefault="00FB3105" w:rsidP="00FB3105">
      <w:pPr>
        <w:bidi/>
        <w:jc w:val="both"/>
        <w:rPr>
          <w:rFonts w:ascii="Arial" w:hAnsi="Arial" w:cs="David"/>
          <w:u w:val="single"/>
          <w:rtl/>
        </w:rPr>
      </w:pPr>
    </w:p>
    <w:p w14:paraId="07BEB668" w14:textId="77777777" w:rsidR="00FB3105" w:rsidRPr="00FB3105" w:rsidRDefault="00FB3105" w:rsidP="00FB3105">
      <w:pPr>
        <w:bidi/>
        <w:jc w:val="both"/>
        <w:rPr>
          <w:rFonts w:ascii="Arial" w:hAnsi="Arial" w:cs="David"/>
          <w:u w:val="single"/>
          <w:rtl/>
        </w:rPr>
      </w:pPr>
    </w:p>
    <w:p w14:paraId="3A68581F" w14:textId="77777777" w:rsidR="00FB3105" w:rsidRPr="00FB3105" w:rsidRDefault="00FB3105" w:rsidP="00FB3105">
      <w:pPr>
        <w:bidi/>
        <w:jc w:val="both"/>
        <w:rPr>
          <w:rFonts w:ascii="Arial" w:hAnsi="Arial" w:cs="David"/>
          <w:u w:val="single"/>
          <w:rtl/>
        </w:rPr>
      </w:pPr>
    </w:p>
    <w:p w14:paraId="50097AC6" w14:textId="77777777" w:rsidR="00FB3105" w:rsidRPr="00FB3105" w:rsidRDefault="00FB3105" w:rsidP="00FB3105">
      <w:pPr>
        <w:bidi/>
        <w:jc w:val="both"/>
        <w:rPr>
          <w:rFonts w:ascii="Arial" w:hAnsi="Arial" w:cs="David"/>
          <w:u w:val="single"/>
          <w:rtl/>
        </w:rPr>
      </w:pPr>
    </w:p>
    <w:p w14:paraId="16B7CBC8" w14:textId="77777777" w:rsidR="00FB3105" w:rsidRPr="00FB3105" w:rsidRDefault="00FB3105" w:rsidP="00FB3105">
      <w:pPr>
        <w:bidi/>
        <w:jc w:val="both"/>
        <w:rPr>
          <w:rFonts w:ascii="Arial" w:hAnsi="Arial" w:cs="David"/>
          <w:rtl/>
        </w:rPr>
      </w:pPr>
      <w:r w:rsidRPr="00FB3105">
        <w:rPr>
          <w:rFonts w:ascii="Arial" w:hAnsi="Arial" w:cs="David"/>
          <w:u w:val="single"/>
          <w:rtl/>
        </w:rPr>
        <w:t xml:space="preserve">דב </w:t>
      </w:r>
      <w:proofErr w:type="spellStart"/>
      <w:r w:rsidRPr="00FB3105">
        <w:rPr>
          <w:rFonts w:ascii="Arial" w:hAnsi="Arial" w:cs="David"/>
          <w:u w:val="single"/>
          <w:rtl/>
        </w:rPr>
        <w:t>חנין</w:t>
      </w:r>
      <w:proofErr w:type="spellEnd"/>
      <w:r w:rsidRPr="00FB3105">
        <w:rPr>
          <w:rFonts w:ascii="Arial" w:hAnsi="Arial" w:cs="David"/>
          <w:u w:val="single"/>
          <w:rtl/>
        </w:rPr>
        <w:t>:</w:t>
      </w:r>
    </w:p>
    <w:p w14:paraId="241186EF" w14:textId="77777777" w:rsidR="00FB3105" w:rsidRPr="00FB3105" w:rsidRDefault="00FB3105" w:rsidP="00FB3105">
      <w:pPr>
        <w:pStyle w:val="Heading5"/>
        <w:rPr>
          <w:rFonts w:ascii="Arial" w:hAnsi="Arial"/>
          <w:rtl/>
        </w:rPr>
      </w:pPr>
    </w:p>
    <w:p w14:paraId="4F72390B" w14:textId="77777777" w:rsidR="00FB3105" w:rsidRPr="00FB3105" w:rsidRDefault="00FB3105" w:rsidP="00FB3105">
      <w:pPr>
        <w:pStyle w:val="Heading5"/>
        <w:rPr>
          <w:rFonts w:ascii="Arial" w:hAnsi="Arial"/>
          <w:rtl/>
        </w:rPr>
      </w:pPr>
      <w:r w:rsidRPr="00FB3105">
        <w:rPr>
          <w:rFonts w:ascii="Arial" w:hAnsi="Arial"/>
          <w:rtl/>
        </w:rPr>
        <w:tab/>
        <w:t xml:space="preserve"> זאת </w:t>
      </w:r>
      <w:proofErr w:type="spellStart"/>
      <w:r w:rsidRPr="00FB3105">
        <w:rPr>
          <w:rFonts w:ascii="Arial" w:hAnsi="Arial"/>
          <w:rtl/>
        </w:rPr>
        <w:t>היתה</w:t>
      </w:r>
      <w:proofErr w:type="spellEnd"/>
      <w:r w:rsidRPr="00FB3105">
        <w:rPr>
          <w:rFonts w:ascii="Arial" w:hAnsi="Arial"/>
          <w:rtl/>
        </w:rPr>
        <w:t xml:space="preserve"> עמדה לגופו של עניין - - -</w:t>
      </w:r>
    </w:p>
    <w:p w14:paraId="6C033A01" w14:textId="77777777" w:rsidR="00FB3105" w:rsidRPr="00FB3105" w:rsidRDefault="00FB3105" w:rsidP="00FB3105">
      <w:pPr>
        <w:pStyle w:val="Heading5"/>
        <w:rPr>
          <w:rFonts w:ascii="Arial" w:hAnsi="Arial"/>
          <w:rtl/>
        </w:rPr>
      </w:pPr>
    </w:p>
    <w:p w14:paraId="52D51E7D" w14:textId="77777777" w:rsidR="00FB3105" w:rsidRPr="00FB3105" w:rsidRDefault="00FB3105" w:rsidP="00FB3105">
      <w:pPr>
        <w:pStyle w:val="Heading5"/>
        <w:rPr>
          <w:rFonts w:ascii="Arial" w:hAnsi="Arial"/>
          <w:rtl/>
        </w:rPr>
      </w:pPr>
      <w:r w:rsidRPr="00FB3105">
        <w:rPr>
          <w:rFonts w:ascii="Arial" w:hAnsi="Arial"/>
          <w:u w:val="single"/>
          <w:rtl/>
        </w:rPr>
        <w:t>איתן כבל:</w:t>
      </w:r>
    </w:p>
    <w:p w14:paraId="54FF916D" w14:textId="77777777" w:rsidR="00FB3105" w:rsidRPr="00FB3105" w:rsidRDefault="00FB3105" w:rsidP="00FB3105">
      <w:pPr>
        <w:pStyle w:val="Heading5"/>
        <w:rPr>
          <w:rFonts w:ascii="Arial" w:hAnsi="Arial"/>
          <w:rtl/>
        </w:rPr>
      </w:pPr>
    </w:p>
    <w:p w14:paraId="6B7AF1A4" w14:textId="77777777" w:rsidR="00FB3105" w:rsidRPr="00FB3105" w:rsidRDefault="00FB3105" w:rsidP="00FB3105">
      <w:pPr>
        <w:bidi/>
        <w:jc w:val="both"/>
        <w:rPr>
          <w:rFonts w:ascii="Arial" w:hAnsi="Arial" w:cs="David"/>
          <w:rtl/>
        </w:rPr>
      </w:pPr>
      <w:r w:rsidRPr="00FB3105">
        <w:rPr>
          <w:rFonts w:ascii="Arial" w:hAnsi="Arial" w:cs="David"/>
          <w:rtl/>
        </w:rPr>
        <w:tab/>
        <w:t xml:space="preserve"> סליחה. אדוני היושב-ראש, זה לא הוגן. המנכ"ל פנה - - -</w:t>
      </w:r>
    </w:p>
    <w:p w14:paraId="669501C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D715FF1" w14:textId="77777777" w:rsidR="00FB3105" w:rsidRPr="00FB3105" w:rsidRDefault="00FB3105" w:rsidP="00FB3105">
      <w:pPr>
        <w:bidi/>
        <w:jc w:val="both"/>
        <w:rPr>
          <w:rFonts w:ascii="Arial" w:hAnsi="Arial" w:cs="David"/>
          <w:rtl/>
        </w:rPr>
      </w:pPr>
    </w:p>
    <w:p w14:paraId="017A930C"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רוצה לתקן. המנכ"ל פנה משום </w:t>
      </w:r>
      <w:proofErr w:type="spellStart"/>
      <w:r w:rsidRPr="00FB3105">
        <w:rPr>
          <w:rFonts w:ascii="Arial" w:hAnsi="Arial" w:cs="David"/>
          <w:rtl/>
        </w:rPr>
        <w:t>שהיתה</w:t>
      </w:r>
      <w:proofErr w:type="spellEnd"/>
      <w:r w:rsidRPr="00FB3105">
        <w:rPr>
          <w:rFonts w:ascii="Arial" w:hAnsi="Arial" w:cs="David"/>
          <w:rtl/>
        </w:rPr>
        <w:t xml:space="preserve"> לו פנייה של חבר כנסת מן השורה. המנכ"ל היווה רק צינור, וזה התפקיד שלו. הוא לא צריך להתערב בזה, והוא העביר את זה לגורם שצריך להחליט בנושא.</w:t>
      </w:r>
    </w:p>
    <w:p w14:paraId="5667D573"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איתן כבל:</w:t>
      </w:r>
    </w:p>
    <w:p w14:paraId="68748F6B" w14:textId="77777777" w:rsidR="00FB3105" w:rsidRPr="00FB3105" w:rsidRDefault="00FB3105" w:rsidP="00FB3105">
      <w:pPr>
        <w:pStyle w:val="Heading5"/>
        <w:rPr>
          <w:rFonts w:ascii="Arial" w:hAnsi="Arial"/>
          <w:rtl/>
        </w:rPr>
      </w:pPr>
    </w:p>
    <w:p w14:paraId="5AAEDDBA" w14:textId="77777777" w:rsidR="00FB3105" w:rsidRPr="00FB3105" w:rsidRDefault="00FB3105" w:rsidP="00FB3105">
      <w:pPr>
        <w:bidi/>
        <w:jc w:val="both"/>
        <w:rPr>
          <w:rFonts w:ascii="Arial" w:hAnsi="Arial" w:cs="David"/>
          <w:rtl/>
        </w:rPr>
      </w:pPr>
      <w:r w:rsidRPr="00FB3105">
        <w:rPr>
          <w:rFonts w:ascii="Arial" w:hAnsi="Arial" w:cs="David"/>
          <w:rtl/>
        </w:rPr>
        <w:tab/>
        <w:t xml:space="preserve"> נכון.  - - -  יוזמה אישית. </w:t>
      </w:r>
    </w:p>
    <w:p w14:paraId="017D0AF5"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3519F913" w14:textId="77777777" w:rsidR="00FB3105" w:rsidRPr="00FB3105" w:rsidRDefault="00FB3105" w:rsidP="00FB3105">
      <w:pPr>
        <w:bidi/>
        <w:jc w:val="both"/>
        <w:rPr>
          <w:rFonts w:ascii="Arial" w:hAnsi="Arial" w:cs="David"/>
          <w:rtl/>
        </w:rPr>
      </w:pPr>
    </w:p>
    <w:p w14:paraId="40751DDA"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היושב-ראש, אני אומר לך – יוזמה אישית או לא יוזמה אישית - זוהי כמעט פעם ראשונה שאני רואה כאן בדיון שפתאום לא אכפת לאף אחד מה המליץ </w:t>
      </w:r>
      <w:proofErr w:type="spellStart"/>
      <w:r w:rsidRPr="00FB3105">
        <w:rPr>
          <w:rFonts w:ascii="Arial" w:hAnsi="Arial" w:cs="David"/>
          <w:rtl/>
        </w:rPr>
        <w:t>גרונאו</w:t>
      </w:r>
      <w:proofErr w:type="spellEnd"/>
      <w:r w:rsidRPr="00FB3105">
        <w:rPr>
          <w:rFonts w:ascii="Arial" w:hAnsi="Arial" w:cs="David"/>
          <w:rtl/>
        </w:rPr>
        <w:t xml:space="preserve">. הם באו עם נאום כתוב, שכבר הועבר לתקשורת מראש, ואלה הטיעונים שלהם. </w:t>
      </w:r>
    </w:p>
    <w:p w14:paraId="68071244" w14:textId="77777777" w:rsidR="00FB3105" w:rsidRPr="00FB3105" w:rsidRDefault="00FB3105" w:rsidP="00FB3105">
      <w:pPr>
        <w:bidi/>
        <w:jc w:val="both"/>
        <w:rPr>
          <w:rFonts w:ascii="Arial" w:hAnsi="Arial" w:cs="David"/>
          <w:rtl/>
        </w:rPr>
      </w:pPr>
    </w:p>
    <w:p w14:paraId="7254A998" w14:textId="77777777" w:rsidR="00FB3105" w:rsidRPr="00FB3105" w:rsidRDefault="00FB3105" w:rsidP="00FB3105">
      <w:pPr>
        <w:bidi/>
        <w:jc w:val="both"/>
        <w:rPr>
          <w:rFonts w:ascii="Arial" w:hAnsi="Arial" w:cs="David"/>
          <w:rtl/>
        </w:rPr>
      </w:pPr>
      <w:r w:rsidRPr="00FB3105">
        <w:rPr>
          <w:rFonts w:ascii="Arial" w:hAnsi="Arial" w:cs="David"/>
          <w:rtl/>
        </w:rPr>
        <w:tab/>
        <w:t xml:space="preserve">אדוני היושב-ראש, בתנאים שנגעו לעבודה של חברי הכנסת ולעבודה של הבית הזה – כולם נעמדו דום, אמרו ועדה ציבורית. אני מציע שבנושא המינורי הזה, נקבל את ההמלצה של פרופסור </w:t>
      </w:r>
      <w:proofErr w:type="spellStart"/>
      <w:r w:rsidRPr="00FB3105">
        <w:rPr>
          <w:rFonts w:ascii="Arial" w:hAnsi="Arial" w:cs="David"/>
          <w:rtl/>
        </w:rPr>
        <w:t>גרונאו</w:t>
      </w:r>
      <w:proofErr w:type="spellEnd"/>
      <w:r w:rsidRPr="00FB3105">
        <w:rPr>
          <w:rFonts w:ascii="Arial" w:hAnsi="Arial" w:cs="David"/>
          <w:rtl/>
        </w:rPr>
        <w:t xml:space="preserve"> והוועדה הציבורית. </w:t>
      </w:r>
    </w:p>
    <w:p w14:paraId="34FB25D4"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דני יתום:</w:t>
      </w:r>
    </w:p>
    <w:p w14:paraId="21E7085D" w14:textId="77777777" w:rsidR="00FB3105" w:rsidRPr="00FB3105" w:rsidRDefault="00FB3105" w:rsidP="00FB3105">
      <w:pPr>
        <w:bidi/>
        <w:jc w:val="both"/>
        <w:rPr>
          <w:rFonts w:ascii="Arial" w:hAnsi="Arial" w:cs="David"/>
          <w:rtl/>
        </w:rPr>
      </w:pPr>
    </w:p>
    <w:p w14:paraId="3738A32A"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כלל וכלל לא משוכנע שיש צורך במימושה של ההצעה הזאת. אני חושב שיושב-ראש האופוזיציה, מר בנימין </w:t>
      </w:r>
      <w:proofErr w:type="spellStart"/>
      <w:r w:rsidRPr="00FB3105">
        <w:rPr>
          <w:rFonts w:ascii="Arial" w:hAnsi="Arial" w:cs="David"/>
          <w:rtl/>
        </w:rPr>
        <w:t>נתניהו</w:t>
      </w:r>
      <w:proofErr w:type="spellEnd"/>
      <w:r w:rsidRPr="00FB3105">
        <w:rPr>
          <w:rFonts w:ascii="Arial" w:hAnsi="Arial" w:cs="David"/>
          <w:rtl/>
        </w:rPr>
        <w:t xml:space="preserve">, מתפקד היטב, ואם הוא מתפקד היטב בלי השדרוג הזה – אז על מה הצעקה. הוא מתפקד היטב, הוא מתפקד היטב כיושב-ראש אופוזיציה, ואני לא מרגיש שחסר לו משהו. </w:t>
      </w:r>
    </w:p>
    <w:p w14:paraId="12D851C3" w14:textId="77777777" w:rsidR="00FB3105" w:rsidRPr="00FB3105" w:rsidRDefault="00FB3105" w:rsidP="00FB3105">
      <w:pPr>
        <w:bidi/>
        <w:jc w:val="both"/>
        <w:rPr>
          <w:rFonts w:ascii="Arial" w:hAnsi="Arial" w:cs="David"/>
          <w:rtl/>
        </w:rPr>
      </w:pPr>
    </w:p>
    <w:p w14:paraId="0FC54E9B" w14:textId="77777777" w:rsidR="00FB3105" w:rsidRPr="00FB3105" w:rsidRDefault="00FB3105" w:rsidP="00FB3105">
      <w:pPr>
        <w:bidi/>
        <w:jc w:val="both"/>
        <w:rPr>
          <w:rFonts w:ascii="Arial" w:hAnsi="Arial" w:cs="David"/>
          <w:rtl/>
        </w:rPr>
      </w:pPr>
      <w:proofErr w:type="spellStart"/>
      <w:r w:rsidRPr="00FB3105">
        <w:rPr>
          <w:rFonts w:ascii="Arial" w:hAnsi="Arial" w:cs="David"/>
          <w:u w:val="single"/>
          <w:rtl/>
        </w:rPr>
        <w:t>רוברט</w:t>
      </w:r>
      <w:proofErr w:type="spellEnd"/>
      <w:r w:rsidRPr="00FB3105">
        <w:rPr>
          <w:rFonts w:ascii="Arial" w:hAnsi="Arial" w:cs="David"/>
          <w:u w:val="single"/>
          <w:rtl/>
        </w:rPr>
        <w:t xml:space="preserve"> </w:t>
      </w:r>
      <w:proofErr w:type="spellStart"/>
      <w:r w:rsidRPr="00FB3105">
        <w:rPr>
          <w:rFonts w:ascii="Arial" w:hAnsi="Arial" w:cs="David"/>
          <w:u w:val="single"/>
          <w:rtl/>
        </w:rPr>
        <w:t>אילטוב</w:t>
      </w:r>
      <w:proofErr w:type="spellEnd"/>
      <w:r w:rsidRPr="00FB3105">
        <w:rPr>
          <w:rFonts w:ascii="Arial" w:hAnsi="Arial" w:cs="David"/>
          <w:u w:val="single"/>
          <w:rtl/>
        </w:rPr>
        <w:t>:</w:t>
      </w:r>
    </w:p>
    <w:p w14:paraId="1F653C98" w14:textId="77777777" w:rsidR="00FB3105" w:rsidRPr="00FB3105" w:rsidRDefault="00FB3105" w:rsidP="00FB3105">
      <w:pPr>
        <w:bidi/>
        <w:jc w:val="both"/>
        <w:rPr>
          <w:rFonts w:ascii="Arial" w:hAnsi="Arial" w:cs="David"/>
          <w:rtl/>
        </w:rPr>
      </w:pPr>
    </w:p>
    <w:p w14:paraId="09D2541C" w14:textId="77777777" w:rsidR="00FB3105" w:rsidRPr="00FB3105" w:rsidRDefault="00FB3105" w:rsidP="00FB3105">
      <w:pPr>
        <w:bidi/>
        <w:jc w:val="both"/>
        <w:rPr>
          <w:rFonts w:ascii="Arial" w:hAnsi="Arial" w:cs="David"/>
          <w:rtl/>
        </w:rPr>
      </w:pPr>
      <w:r w:rsidRPr="00FB3105">
        <w:rPr>
          <w:rFonts w:ascii="Arial" w:hAnsi="Arial" w:cs="David"/>
          <w:rtl/>
        </w:rPr>
        <w:tab/>
        <w:t xml:space="preserve">דֹב אמר שלא. </w:t>
      </w:r>
    </w:p>
    <w:p w14:paraId="64F1752F" w14:textId="77777777" w:rsidR="00FB3105" w:rsidRPr="00FB3105" w:rsidRDefault="00FB3105" w:rsidP="00FB3105">
      <w:pPr>
        <w:bidi/>
        <w:jc w:val="both"/>
        <w:rPr>
          <w:rFonts w:ascii="Arial" w:hAnsi="Arial" w:cs="David"/>
          <w:rtl/>
        </w:rPr>
      </w:pPr>
    </w:p>
    <w:p w14:paraId="1E298310" w14:textId="77777777" w:rsidR="00FB3105" w:rsidRPr="00FB3105" w:rsidRDefault="00FB3105" w:rsidP="00FB3105">
      <w:pPr>
        <w:bidi/>
        <w:jc w:val="both"/>
        <w:rPr>
          <w:rFonts w:ascii="Arial" w:hAnsi="Arial" w:cs="David"/>
          <w:rtl/>
        </w:rPr>
      </w:pPr>
      <w:r w:rsidRPr="00FB3105">
        <w:rPr>
          <w:rFonts w:ascii="Arial" w:hAnsi="Arial" w:cs="David"/>
          <w:u w:val="single"/>
          <w:rtl/>
        </w:rPr>
        <w:t>דני יתום:</w:t>
      </w:r>
    </w:p>
    <w:p w14:paraId="3995C15F" w14:textId="77777777" w:rsidR="00FB3105" w:rsidRPr="00FB3105" w:rsidRDefault="00FB3105" w:rsidP="00FB3105">
      <w:pPr>
        <w:bidi/>
        <w:jc w:val="both"/>
        <w:rPr>
          <w:rFonts w:ascii="Arial" w:hAnsi="Arial" w:cs="David"/>
          <w:rtl/>
        </w:rPr>
      </w:pPr>
    </w:p>
    <w:p w14:paraId="41283B12" w14:textId="77777777" w:rsidR="00FB3105" w:rsidRPr="00FB3105" w:rsidRDefault="00FB3105" w:rsidP="00FB3105">
      <w:pPr>
        <w:pStyle w:val="Heading5"/>
        <w:rPr>
          <w:rFonts w:ascii="Arial" w:hAnsi="Arial"/>
          <w:rtl/>
        </w:rPr>
      </w:pPr>
      <w:r w:rsidRPr="00FB3105">
        <w:rPr>
          <w:rFonts w:ascii="Arial" w:hAnsi="Arial"/>
          <w:rtl/>
        </w:rPr>
        <w:tab/>
        <w:t xml:space="preserve">אני לא מצטט מדברי חברי, אני אומר את דבריי. הנושא השני – בימים אלה של מצוקה, שבהם אנחנו מחפשים בכל מקום ומקום כיצד לחסוך בהוצאות – אני חושב שזה לא הזמן המתאים, גם כאשר מדובר על כסף קטן, זה לא הזמן המתאים להוסיף בהוצאות. </w:t>
      </w:r>
    </w:p>
    <w:p w14:paraId="3F6EE80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1CC8EB47" w14:textId="77777777" w:rsidR="00FB3105" w:rsidRPr="00FB3105" w:rsidRDefault="00FB3105" w:rsidP="00FB3105">
      <w:pPr>
        <w:bidi/>
        <w:jc w:val="both"/>
        <w:rPr>
          <w:rFonts w:ascii="Arial" w:hAnsi="Arial" w:cs="David"/>
          <w:rtl/>
        </w:rPr>
      </w:pPr>
    </w:p>
    <w:p w14:paraId="62F6D13E" w14:textId="77777777" w:rsidR="00FB3105" w:rsidRPr="00FB3105" w:rsidRDefault="00FB3105" w:rsidP="00FB3105">
      <w:pPr>
        <w:bidi/>
        <w:jc w:val="both"/>
        <w:rPr>
          <w:rFonts w:ascii="Arial" w:hAnsi="Arial" w:cs="David"/>
          <w:rtl/>
        </w:rPr>
      </w:pPr>
      <w:r w:rsidRPr="00FB3105">
        <w:rPr>
          <w:rFonts w:ascii="Arial" w:hAnsi="Arial" w:cs="David"/>
          <w:rtl/>
        </w:rPr>
        <w:tab/>
        <w:t xml:space="preserve"> כמה עלו הפריימריז?</w:t>
      </w:r>
    </w:p>
    <w:p w14:paraId="31C6182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קריאות:</w:t>
      </w:r>
    </w:p>
    <w:p w14:paraId="179A82B1" w14:textId="77777777" w:rsidR="00FB3105" w:rsidRPr="00FB3105" w:rsidRDefault="00FB3105" w:rsidP="00FB3105">
      <w:pPr>
        <w:bidi/>
        <w:jc w:val="both"/>
        <w:rPr>
          <w:rFonts w:ascii="Arial" w:hAnsi="Arial" w:cs="David"/>
          <w:rtl/>
        </w:rPr>
      </w:pPr>
    </w:p>
    <w:p w14:paraId="1D947BF2" w14:textId="77777777" w:rsidR="00FB3105" w:rsidRPr="00FB3105" w:rsidRDefault="00FB3105" w:rsidP="00FB3105">
      <w:pPr>
        <w:bidi/>
        <w:jc w:val="both"/>
        <w:rPr>
          <w:rFonts w:ascii="Arial" w:hAnsi="Arial" w:cs="David"/>
          <w:rtl/>
        </w:rPr>
      </w:pPr>
      <w:r w:rsidRPr="00FB3105">
        <w:rPr>
          <w:rFonts w:ascii="Arial" w:hAnsi="Arial" w:cs="David"/>
          <w:rtl/>
        </w:rPr>
        <w:tab/>
        <w:t>- - -</w:t>
      </w:r>
    </w:p>
    <w:p w14:paraId="6463BCDE"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דני יתום:</w:t>
      </w:r>
    </w:p>
    <w:p w14:paraId="61517533" w14:textId="77777777" w:rsidR="00FB3105" w:rsidRPr="00FB3105" w:rsidRDefault="00FB3105" w:rsidP="00FB3105">
      <w:pPr>
        <w:bidi/>
        <w:jc w:val="both"/>
        <w:rPr>
          <w:rFonts w:ascii="Arial" w:hAnsi="Arial" w:cs="David"/>
          <w:rtl/>
        </w:rPr>
      </w:pPr>
    </w:p>
    <w:p w14:paraId="0D0A1C98" w14:textId="77777777" w:rsidR="00FB3105" w:rsidRPr="00FB3105" w:rsidRDefault="00FB3105" w:rsidP="00FB3105">
      <w:pPr>
        <w:bidi/>
        <w:jc w:val="both"/>
        <w:rPr>
          <w:rFonts w:ascii="Arial" w:hAnsi="Arial" w:cs="David"/>
          <w:rtl/>
        </w:rPr>
      </w:pPr>
      <w:r w:rsidRPr="00FB3105">
        <w:rPr>
          <w:rFonts w:ascii="Arial" w:hAnsi="Arial" w:cs="David"/>
          <w:rtl/>
        </w:rPr>
        <w:tab/>
        <w:t xml:space="preserve">נושא אחרון – חבר הכנסת גדעון סער הביא כדוגמה את מספר העוזרים של השרים ואת מספר העוזרים של השרים שאין להם תיקים. את אלה צריך לצמצם. את אלה צריך לצמצם. </w:t>
      </w:r>
    </w:p>
    <w:p w14:paraId="57F7986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509DC509" w14:textId="77777777" w:rsidR="00FB3105" w:rsidRPr="00FB3105" w:rsidRDefault="00FB3105" w:rsidP="00FB3105">
      <w:pPr>
        <w:bidi/>
        <w:jc w:val="both"/>
        <w:rPr>
          <w:rFonts w:ascii="Arial" w:hAnsi="Arial" w:cs="David"/>
          <w:u w:val="single"/>
          <w:rtl/>
        </w:rPr>
      </w:pPr>
    </w:p>
    <w:p w14:paraId="4F9CD784" w14:textId="77777777" w:rsidR="00FB3105" w:rsidRPr="00FB3105" w:rsidRDefault="00FB3105" w:rsidP="00FB3105">
      <w:pPr>
        <w:bidi/>
        <w:jc w:val="both"/>
        <w:rPr>
          <w:rFonts w:ascii="Arial" w:hAnsi="Arial" w:cs="David"/>
          <w:rtl/>
        </w:rPr>
      </w:pPr>
      <w:r w:rsidRPr="00FB3105">
        <w:rPr>
          <w:rFonts w:ascii="Arial" w:hAnsi="Arial" w:cs="David"/>
          <w:rtl/>
        </w:rPr>
        <w:tab/>
        <w:t xml:space="preserve"> אבל צירפתם את עמי </w:t>
      </w:r>
      <w:proofErr w:type="spellStart"/>
      <w:r w:rsidRPr="00FB3105">
        <w:rPr>
          <w:rFonts w:ascii="Arial" w:hAnsi="Arial" w:cs="David"/>
          <w:rtl/>
        </w:rPr>
        <w:t>אילון</w:t>
      </w:r>
      <w:proofErr w:type="spellEnd"/>
      <w:r w:rsidRPr="00FB3105">
        <w:rPr>
          <w:rFonts w:ascii="Arial" w:hAnsi="Arial" w:cs="David"/>
          <w:rtl/>
        </w:rPr>
        <w:t xml:space="preserve"> רק עכשיו. </w:t>
      </w:r>
    </w:p>
    <w:p w14:paraId="4F04B659"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דני יתום:</w:t>
      </w:r>
    </w:p>
    <w:p w14:paraId="02D4548B" w14:textId="77777777" w:rsidR="00FB3105" w:rsidRPr="00FB3105" w:rsidRDefault="00FB3105" w:rsidP="00FB3105">
      <w:pPr>
        <w:bidi/>
        <w:jc w:val="both"/>
        <w:rPr>
          <w:rFonts w:ascii="Arial" w:hAnsi="Arial" w:cs="David"/>
          <w:rtl/>
        </w:rPr>
      </w:pPr>
    </w:p>
    <w:p w14:paraId="26BC14AA" w14:textId="77777777" w:rsidR="00FB3105" w:rsidRPr="00FB3105" w:rsidRDefault="00FB3105" w:rsidP="00FB3105">
      <w:pPr>
        <w:bidi/>
        <w:jc w:val="both"/>
        <w:rPr>
          <w:rFonts w:ascii="Arial" w:hAnsi="Arial" w:cs="David"/>
          <w:rtl/>
        </w:rPr>
      </w:pPr>
      <w:r w:rsidRPr="00FB3105">
        <w:rPr>
          <w:rFonts w:ascii="Arial" w:hAnsi="Arial" w:cs="David"/>
          <w:rtl/>
        </w:rPr>
        <w:tab/>
        <w:t xml:space="preserve">לא צריך להוסיף חטא על פשע. </w:t>
      </w:r>
    </w:p>
    <w:p w14:paraId="1871922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57FFDAB2" w14:textId="77777777" w:rsidR="00FB3105" w:rsidRPr="00FB3105" w:rsidRDefault="00FB3105" w:rsidP="00FB3105">
      <w:pPr>
        <w:bidi/>
        <w:jc w:val="both"/>
        <w:rPr>
          <w:rFonts w:ascii="Arial" w:hAnsi="Arial" w:cs="David"/>
          <w:rtl/>
        </w:rPr>
      </w:pPr>
    </w:p>
    <w:p w14:paraId="0D75CF49" w14:textId="77777777" w:rsidR="00FB3105" w:rsidRPr="00FB3105" w:rsidRDefault="00FB3105" w:rsidP="00FB3105">
      <w:pPr>
        <w:bidi/>
        <w:jc w:val="both"/>
        <w:rPr>
          <w:rFonts w:ascii="Arial" w:hAnsi="Arial" w:cs="David"/>
          <w:rtl/>
        </w:rPr>
      </w:pPr>
      <w:r w:rsidRPr="00FB3105">
        <w:rPr>
          <w:rFonts w:ascii="Arial" w:hAnsi="Arial" w:cs="David"/>
          <w:rtl/>
        </w:rPr>
        <w:tab/>
        <w:t xml:space="preserve">אולי כדאי שנדגיש את העובדה - מדברים כאילו שלחבר הכנסת </w:t>
      </w:r>
      <w:proofErr w:type="spellStart"/>
      <w:r w:rsidRPr="00FB3105">
        <w:rPr>
          <w:rFonts w:ascii="Arial" w:hAnsi="Arial" w:cs="David"/>
          <w:rtl/>
        </w:rPr>
        <w:t>נתניהו</w:t>
      </w:r>
      <w:proofErr w:type="spellEnd"/>
      <w:r w:rsidRPr="00FB3105">
        <w:rPr>
          <w:rFonts w:ascii="Arial" w:hAnsi="Arial" w:cs="David"/>
          <w:rtl/>
        </w:rPr>
        <w:t xml:space="preserve"> יש ארבעה עוזרים. צריך לזכור דבר אחד – חבר הכנסת </w:t>
      </w:r>
      <w:proofErr w:type="spellStart"/>
      <w:r w:rsidRPr="00FB3105">
        <w:rPr>
          <w:rFonts w:ascii="Arial" w:hAnsi="Arial" w:cs="David"/>
          <w:rtl/>
        </w:rPr>
        <w:t>נתניהו</w:t>
      </w:r>
      <w:proofErr w:type="spellEnd"/>
      <w:r w:rsidRPr="00FB3105">
        <w:rPr>
          <w:rFonts w:ascii="Arial" w:hAnsi="Arial" w:cs="David"/>
          <w:rtl/>
        </w:rPr>
        <w:t xml:space="preserve"> מאובטח, ואחד מהשלושה האלה הוא נהג ומאבטח. </w:t>
      </w:r>
    </w:p>
    <w:p w14:paraId="7B9DD73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דני יתום:</w:t>
      </w:r>
    </w:p>
    <w:p w14:paraId="715665EB" w14:textId="77777777" w:rsidR="00FB3105" w:rsidRPr="00FB3105" w:rsidRDefault="00FB3105" w:rsidP="00FB3105">
      <w:pPr>
        <w:bidi/>
        <w:jc w:val="both"/>
        <w:rPr>
          <w:rFonts w:ascii="Arial" w:hAnsi="Arial" w:cs="David"/>
          <w:rtl/>
        </w:rPr>
      </w:pPr>
    </w:p>
    <w:p w14:paraId="1A90DBD7" w14:textId="77777777" w:rsidR="00FB3105" w:rsidRPr="00FB3105" w:rsidRDefault="00FB3105" w:rsidP="00FB3105">
      <w:pPr>
        <w:bidi/>
        <w:jc w:val="both"/>
        <w:rPr>
          <w:rFonts w:ascii="Arial" w:hAnsi="Arial" w:cs="David"/>
          <w:rtl/>
        </w:rPr>
      </w:pPr>
      <w:r w:rsidRPr="00FB3105">
        <w:rPr>
          <w:rFonts w:ascii="Arial" w:hAnsi="Arial" w:cs="David"/>
          <w:rtl/>
        </w:rPr>
        <w:tab/>
        <w:t xml:space="preserve"> לא אחד משלושה. אחד מארבעה.</w:t>
      </w:r>
    </w:p>
    <w:p w14:paraId="424E772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דוד רותם:</w:t>
      </w:r>
    </w:p>
    <w:p w14:paraId="573D3DC0" w14:textId="77777777" w:rsidR="00FB3105" w:rsidRPr="00FB3105" w:rsidRDefault="00FB3105" w:rsidP="00FB3105">
      <w:pPr>
        <w:bidi/>
        <w:ind w:firstLine="567"/>
        <w:jc w:val="both"/>
        <w:rPr>
          <w:rFonts w:ascii="Arial" w:hAnsi="Arial" w:cs="David"/>
          <w:rtl/>
        </w:rPr>
      </w:pPr>
    </w:p>
    <w:p w14:paraId="6376C5E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אחד מארבעה. הרי אין פה עניין שאדון </w:t>
      </w:r>
      <w:proofErr w:type="spellStart"/>
      <w:r w:rsidRPr="00FB3105">
        <w:rPr>
          <w:rFonts w:ascii="Arial" w:hAnsi="Arial" w:cs="David"/>
          <w:rtl/>
        </w:rPr>
        <w:t>נתניהו</w:t>
      </w:r>
      <w:proofErr w:type="spellEnd"/>
      <w:r w:rsidRPr="00FB3105">
        <w:rPr>
          <w:rFonts w:ascii="Arial" w:hAnsi="Arial" w:cs="David"/>
          <w:rtl/>
        </w:rPr>
        <w:t xml:space="preserve"> צריך עוד עוזר או לא צריך עוד עוזר. אנחנו מדברים על ראש האופוזיציה, וכדאי שנזכור את זה. </w:t>
      </w:r>
    </w:p>
    <w:p w14:paraId="5E929F2E" w14:textId="77777777" w:rsidR="00FB3105" w:rsidRPr="00FB3105" w:rsidRDefault="00FB3105" w:rsidP="00FB3105">
      <w:pPr>
        <w:bidi/>
        <w:ind w:firstLine="567"/>
        <w:jc w:val="both"/>
        <w:rPr>
          <w:rFonts w:ascii="Arial" w:hAnsi="Arial" w:cs="David"/>
          <w:rtl/>
        </w:rPr>
      </w:pPr>
    </w:p>
    <w:p w14:paraId="39F1A25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אם אנחנו רוצים לחזק את מעמדה של הכנסת, על-ידי כך שתהיה פה אופוזיציה חזקה; אם אנחנו רוצים שיהיה באמת ויכוח אמיתי בפרלמנט – אנחנו צריכים לאפשר לתפקיד של ראש האופוזיציה להיות מלא תוכן. </w:t>
      </w:r>
    </w:p>
    <w:p w14:paraId="05EED741" w14:textId="77777777" w:rsidR="00FB3105" w:rsidRPr="00FB3105" w:rsidRDefault="00FB3105" w:rsidP="00FB3105">
      <w:pPr>
        <w:bidi/>
        <w:ind w:firstLine="567"/>
        <w:jc w:val="both"/>
        <w:rPr>
          <w:rFonts w:ascii="Arial" w:hAnsi="Arial" w:cs="David"/>
          <w:rtl/>
        </w:rPr>
      </w:pPr>
    </w:p>
    <w:p w14:paraId="36C489B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ולכן, אני חושב שצריך להתעלם ממי האיש ומה האיש עשה – ואדון </w:t>
      </w:r>
      <w:proofErr w:type="spellStart"/>
      <w:r w:rsidRPr="00FB3105">
        <w:rPr>
          <w:rFonts w:ascii="Arial" w:hAnsi="Arial" w:cs="David"/>
          <w:rtl/>
        </w:rPr>
        <w:t>מרגי</w:t>
      </w:r>
      <w:proofErr w:type="spellEnd"/>
      <w:r w:rsidRPr="00FB3105">
        <w:rPr>
          <w:rFonts w:ascii="Arial" w:hAnsi="Arial" w:cs="David"/>
          <w:rtl/>
        </w:rPr>
        <w:t>, זה לא חשוב אם הוא קיצץ בחמאה או לא קיצץ בחמאה - - -</w:t>
      </w:r>
    </w:p>
    <w:p w14:paraId="2CE3242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20EF496F" w14:textId="77777777" w:rsidR="00FB3105" w:rsidRPr="00FB3105" w:rsidRDefault="00FB3105" w:rsidP="00FB3105">
      <w:pPr>
        <w:bidi/>
        <w:jc w:val="both"/>
        <w:rPr>
          <w:rFonts w:ascii="Arial" w:hAnsi="Arial" w:cs="David"/>
          <w:rtl/>
        </w:rPr>
      </w:pPr>
    </w:p>
    <w:p w14:paraId="16E0E99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אבל חייב לומר. </w:t>
      </w:r>
    </w:p>
    <w:p w14:paraId="4D6D02AB" w14:textId="77777777" w:rsidR="00FB3105" w:rsidRPr="00FB3105" w:rsidRDefault="00FB3105" w:rsidP="00FB3105">
      <w:pPr>
        <w:bidi/>
        <w:ind w:firstLine="567"/>
        <w:jc w:val="both"/>
        <w:rPr>
          <w:rFonts w:ascii="Arial" w:hAnsi="Arial" w:cs="David"/>
          <w:u w:val="single"/>
          <w:rtl/>
        </w:rPr>
      </w:pPr>
    </w:p>
    <w:p w14:paraId="6A0C2D4A"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דוד רותם:</w:t>
      </w:r>
    </w:p>
    <w:p w14:paraId="7032618C" w14:textId="77777777" w:rsidR="00FB3105" w:rsidRPr="00FB3105" w:rsidRDefault="00FB3105" w:rsidP="00FB3105">
      <w:pPr>
        <w:bidi/>
        <w:jc w:val="both"/>
        <w:rPr>
          <w:rFonts w:ascii="Arial" w:hAnsi="Arial" w:cs="David"/>
          <w:u w:val="single"/>
          <w:rtl/>
        </w:rPr>
      </w:pPr>
    </w:p>
    <w:p w14:paraId="57D526C1" w14:textId="77777777" w:rsidR="00FB3105" w:rsidRPr="00FB3105" w:rsidRDefault="00FB3105" w:rsidP="00FB3105">
      <w:pPr>
        <w:bidi/>
        <w:jc w:val="both"/>
        <w:rPr>
          <w:rFonts w:ascii="Arial" w:hAnsi="Arial" w:cs="David"/>
          <w:rtl/>
        </w:rPr>
      </w:pPr>
      <w:r w:rsidRPr="00FB3105">
        <w:rPr>
          <w:rFonts w:ascii="Arial" w:hAnsi="Arial" w:cs="David"/>
          <w:rtl/>
        </w:rPr>
        <w:tab/>
        <w:t>אתה לא חייב כל דבר לומר.</w:t>
      </w:r>
    </w:p>
    <w:p w14:paraId="273C8D5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יעקב </w:t>
      </w:r>
      <w:proofErr w:type="spellStart"/>
      <w:r w:rsidRPr="00FB3105">
        <w:rPr>
          <w:rFonts w:ascii="Arial" w:hAnsi="Arial" w:cs="David"/>
          <w:u w:val="single"/>
          <w:rtl/>
        </w:rPr>
        <w:t>מרגי</w:t>
      </w:r>
      <w:proofErr w:type="spellEnd"/>
      <w:r w:rsidRPr="00FB3105">
        <w:rPr>
          <w:rFonts w:ascii="Arial" w:hAnsi="Arial" w:cs="David"/>
          <w:u w:val="single"/>
          <w:rtl/>
        </w:rPr>
        <w:t>:</w:t>
      </w:r>
    </w:p>
    <w:p w14:paraId="5907D4B1" w14:textId="77777777" w:rsidR="00FB3105" w:rsidRPr="00FB3105" w:rsidRDefault="00FB3105" w:rsidP="00FB3105">
      <w:pPr>
        <w:bidi/>
        <w:jc w:val="both"/>
        <w:rPr>
          <w:rFonts w:ascii="Arial" w:hAnsi="Arial" w:cs="David"/>
          <w:rtl/>
        </w:rPr>
      </w:pPr>
    </w:p>
    <w:p w14:paraId="1C777513" w14:textId="77777777" w:rsidR="00FB3105" w:rsidRPr="00FB3105" w:rsidRDefault="00FB3105" w:rsidP="00FB3105">
      <w:pPr>
        <w:bidi/>
        <w:jc w:val="both"/>
        <w:rPr>
          <w:rFonts w:ascii="Arial" w:hAnsi="Arial" w:cs="David"/>
          <w:rtl/>
        </w:rPr>
      </w:pPr>
      <w:r w:rsidRPr="00FB3105">
        <w:rPr>
          <w:rFonts w:ascii="Arial" w:hAnsi="Arial" w:cs="David"/>
          <w:rtl/>
        </w:rPr>
        <w:tab/>
        <w:t xml:space="preserve">שיידע מה זה נזקקוּת. </w:t>
      </w:r>
    </w:p>
    <w:p w14:paraId="2DD32D8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דוד רותם:</w:t>
      </w:r>
    </w:p>
    <w:p w14:paraId="19863C6F" w14:textId="77777777" w:rsidR="00FB3105" w:rsidRPr="00FB3105" w:rsidRDefault="00FB3105" w:rsidP="00FB3105">
      <w:pPr>
        <w:bidi/>
        <w:ind w:firstLine="567"/>
        <w:jc w:val="both"/>
        <w:rPr>
          <w:rFonts w:ascii="Arial" w:hAnsi="Arial" w:cs="David"/>
          <w:rtl/>
        </w:rPr>
      </w:pPr>
    </w:p>
    <w:p w14:paraId="4DC91E2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זה לא קשור לעניין. אנחנו לא נותנים לו תוספת משכורת, אנחנו נותנים לו תוספת עוזר שיעשה את העבודה. </w:t>
      </w:r>
    </w:p>
    <w:p w14:paraId="3795AD7B"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042D2B31" w14:textId="77777777" w:rsidR="00FB3105" w:rsidRPr="00FB3105" w:rsidRDefault="00FB3105" w:rsidP="00FB3105">
      <w:pPr>
        <w:bidi/>
        <w:jc w:val="both"/>
        <w:rPr>
          <w:rFonts w:ascii="Arial" w:hAnsi="Arial" w:cs="David"/>
          <w:rtl/>
        </w:rPr>
      </w:pPr>
    </w:p>
    <w:p w14:paraId="53DEB2AB"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בלשון המעטה, מאוד לא אוהב את מה שקורה פה. הציג יושב-ראש הכנסת הקודם נכון – אלה היו המלצות של ועדת </w:t>
      </w:r>
      <w:proofErr w:type="spellStart"/>
      <w:r w:rsidRPr="00FB3105">
        <w:rPr>
          <w:rFonts w:ascii="Arial" w:hAnsi="Arial" w:cs="David"/>
          <w:rtl/>
        </w:rPr>
        <w:t>גרונאו</w:t>
      </w:r>
      <w:proofErr w:type="spellEnd"/>
      <w:r w:rsidRPr="00FB3105">
        <w:rPr>
          <w:rFonts w:ascii="Arial" w:hAnsi="Arial" w:cs="David"/>
          <w:rtl/>
        </w:rPr>
        <w:t xml:space="preserve">. התפקיד הזה נקבע – זה יכול להיות כל אחד אחר – וזה הכול מריח שמתעסקים עם מישהו באופן אישי, ובלשון המעטה לא סימפטי. </w:t>
      </w:r>
    </w:p>
    <w:p w14:paraId="217928FC" w14:textId="77777777" w:rsidR="00FB3105" w:rsidRPr="00FB3105" w:rsidRDefault="00FB3105" w:rsidP="00FB3105">
      <w:pPr>
        <w:bidi/>
        <w:ind w:firstLine="567"/>
        <w:jc w:val="both"/>
        <w:rPr>
          <w:rFonts w:ascii="Arial" w:hAnsi="Arial" w:cs="David"/>
          <w:rtl/>
        </w:rPr>
      </w:pPr>
    </w:p>
    <w:p w14:paraId="4025FD6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מציע כך. קודם כול, ועדת </w:t>
      </w:r>
      <w:proofErr w:type="spellStart"/>
      <w:r w:rsidRPr="00FB3105">
        <w:rPr>
          <w:rFonts w:ascii="Arial" w:hAnsi="Arial" w:cs="David"/>
          <w:rtl/>
        </w:rPr>
        <w:t>גרונאו</w:t>
      </w:r>
      <w:proofErr w:type="spellEnd"/>
      <w:r w:rsidRPr="00FB3105">
        <w:rPr>
          <w:rFonts w:ascii="Arial" w:hAnsi="Arial" w:cs="David"/>
          <w:rtl/>
        </w:rPr>
        <w:t xml:space="preserve"> היא ועדה רצינית </w:t>
      </w:r>
      <w:proofErr w:type="spellStart"/>
      <w:r w:rsidRPr="00FB3105">
        <w:rPr>
          <w:rFonts w:ascii="Arial" w:hAnsi="Arial" w:cs="David"/>
          <w:rtl/>
        </w:rPr>
        <w:t>והיתה</w:t>
      </w:r>
      <w:proofErr w:type="spellEnd"/>
      <w:r w:rsidRPr="00FB3105">
        <w:rPr>
          <w:rFonts w:ascii="Arial" w:hAnsi="Arial" w:cs="David"/>
          <w:rtl/>
        </w:rPr>
        <w:t xml:space="preserve"> ועדה רצינית ביותר, וראובן </w:t>
      </w:r>
      <w:proofErr w:type="spellStart"/>
      <w:r w:rsidRPr="00FB3105">
        <w:rPr>
          <w:rFonts w:ascii="Arial" w:hAnsi="Arial" w:cs="David"/>
          <w:rtl/>
        </w:rPr>
        <w:t>גרונאו</w:t>
      </w:r>
      <w:proofErr w:type="spellEnd"/>
      <w:r w:rsidRPr="00FB3105">
        <w:rPr>
          <w:rFonts w:ascii="Arial" w:hAnsi="Arial" w:cs="David"/>
          <w:rtl/>
        </w:rPr>
        <w:t xml:space="preserve"> בעצמו הוא אדם רציני. הוא אומר פה: במקום העוזר – במקום העוזר השלישי – לקחת עובד כנסת קבוע, שאותו יבחר יושב-ראש האופוזיציה, והוא יהיה העוזר שלו. כלומר, פה לא מוסיפים משרה. מחליפים אחד באחד – של עובד קיים.</w:t>
      </w:r>
    </w:p>
    <w:p w14:paraId="0C761DB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2A5E1CFE" w14:textId="77777777" w:rsidR="00FB3105" w:rsidRPr="00FB3105" w:rsidRDefault="00FB3105" w:rsidP="00FB3105">
      <w:pPr>
        <w:bidi/>
        <w:ind w:firstLine="567"/>
        <w:jc w:val="both"/>
        <w:rPr>
          <w:rFonts w:ascii="Arial" w:hAnsi="Arial" w:cs="David"/>
          <w:rtl/>
        </w:rPr>
      </w:pPr>
    </w:p>
    <w:p w14:paraId="778B0241" w14:textId="77777777" w:rsidR="00FB3105" w:rsidRPr="00FB3105" w:rsidRDefault="00FB3105" w:rsidP="00FB3105">
      <w:pPr>
        <w:bidi/>
        <w:ind w:firstLine="567"/>
        <w:jc w:val="both"/>
        <w:rPr>
          <w:rFonts w:ascii="Arial" w:hAnsi="Arial" w:cs="David"/>
          <w:rtl/>
        </w:rPr>
      </w:pPr>
      <w:r w:rsidRPr="00FB3105">
        <w:rPr>
          <w:rFonts w:ascii="Arial" w:hAnsi="Arial" w:cs="David"/>
          <w:rtl/>
        </w:rPr>
        <w:t>- - -  והוא יהיה עובד כנסת.</w:t>
      </w:r>
    </w:p>
    <w:p w14:paraId="2AE26A7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קריאה:</w:t>
      </w:r>
    </w:p>
    <w:p w14:paraId="4B1BB5B1" w14:textId="77777777" w:rsidR="00FB3105" w:rsidRPr="00FB3105" w:rsidRDefault="00FB3105" w:rsidP="00FB3105">
      <w:pPr>
        <w:bidi/>
        <w:ind w:firstLine="567"/>
        <w:jc w:val="both"/>
        <w:rPr>
          <w:rFonts w:ascii="Arial" w:hAnsi="Arial" w:cs="David"/>
          <w:rtl/>
        </w:rPr>
      </w:pPr>
    </w:p>
    <w:p w14:paraId="01162C4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משרת אמון. </w:t>
      </w:r>
    </w:p>
    <w:p w14:paraId="4AAE807B" w14:textId="77777777" w:rsidR="00FB3105" w:rsidRPr="00FB3105" w:rsidRDefault="00FB3105" w:rsidP="00FB3105">
      <w:pPr>
        <w:bidi/>
        <w:ind w:firstLine="567"/>
        <w:jc w:val="both"/>
        <w:rPr>
          <w:rFonts w:ascii="Arial" w:hAnsi="Arial" w:cs="David"/>
          <w:u w:val="single"/>
          <w:rtl/>
        </w:rPr>
      </w:pPr>
      <w:r w:rsidRPr="00FB3105">
        <w:rPr>
          <w:rFonts w:ascii="Arial" w:hAnsi="Arial" w:cs="David"/>
          <w:rtl/>
        </w:rPr>
        <w:br/>
      </w:r>
      <w:r w:rsidRPr="00FB3105">
        <w:rPr>
          <w:rFonts w:ascii="Arial" w:hAnsi="Arial" w:cs="David"/>
          <w:u w:val="single"/>
          <w:rtl/>
        </w:rPr>
        <w:t xml:space="preserve">מנכ"ל הכנסת אבי </w:t>
      </w:r>
      <w:proofErr w:type="spellStart"/>
      <w:r w:rsidRPr="00FB3105">
        <w:rPr>
          <w:rFonts w:ascii="Arial" w:hAnsi="Arial" w:cs="David"/>
          <w:u w:val="single"/>
          <w:rtl/>
        </w:rPr>
        <w:t>בלשניקוב</w:t>
      </w:r>
      <w:proofErr w:type="spellEnd"/>
      <w:r w:rsidRPr="00FB3105">
        <w:rPr>
          <w:rFonts w:ascii="Arial" w:hAnsi="Arial" w:cs="David"/>
          <w:u w:val="single"/>
          <w:rtl/>
        </w:rPr>
        <w:t>:</w:t>
      </w:r>
    </w:p>
    <w:p w14:paraId="2383C7DA" w14:textId="77777777" w:rsidR="00FB3105" w:rsidRPr="00FB3105" w:rsidRDefault="00FB3105" w:rsidP="00FB3105">
      <w:pPr>
        <w:bidi/>
        <w:ind w:firstLine="567"/>
        <w:jc w:val="both"/>
        <w:rPr>
          <w:rFonts w:ascii="Arial" w:hAnsi="Arial" w:cs="David"/>
          <w:u w:val="single"/>
          <w:rtl/>
        </w:rPr>
      </w:pPr>
    </w:p>
    <w:p w14:paraId="1196BAFC"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אתה צודק. מחליפים. בסך הכול משדרגים. </w:t>
      </w:r>
    </w:p>
    <w:p w14:paraId="5E8FFF48"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55414DAA" w14:textId="77777777" w:rsidR="00FB3105" w:rsidRPr="00FB3105" w:rsidRDefault="00FB3105" w:rsidP="00FB3105">
      <w:pPr>
        <w:bidi/>
        <w:ind w:firstLine="567"/>
        <w:jc w:val="both"/>
        <w:rPr>
          <w:rFonts w:ascii="Arial" w:hAnsi="Arial" w:cs="David"/>
          <w:rtl/>
        </w:rPr>
      </w:pPr>
    </w:p>
    <w:p w14:paraId="454D4ACC"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לא בנוסף. במקום השלישי. זה לא בנוסף על השלישי. </w:t>
      </w:r>
    </w:p>
    <w:p w14:paraId="413B5E5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1D9FB8A1" w14:textId="77777777" w:rsidR="00FB3105" w:rsidRPr="00FB3105" w:rsidRDefault="00FB3105" w:rsidP="00FB3105">
      <w:pPr>
        <w:bidi/>
        <w:jc w:val="both"/>
        <w:rPr>
          <w:rFonts w:ascii="Arial" w:hAnsi="Arial" w:cs="David"/>
          <w:rtl/>
        </w:rPr>
      </w:pPr>
    </w:p>
    <w:p w14:paraId="137ABDB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במקום עוזר שלישי. </w:t>
      </w:r>
    </w:p>
    <w:p w14:paraId="66CD35C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דני יתום:</w:t>
      </w:r>
    </w:p>
    <w:p w14:paraId="6993F4E4" w14:textId="77777777" w:rsidR="00FB3105" w:rsidRPr="00FB3105" w:rsidRDefault="00FB3105" w:rsidP="00FB3105">
      <w:pPr>
        <w:bidi/>
        <w:jc w:val="both"/>
        <w:rPr>
          <w:rFonts w:ascii="Arial" w:hAnsi="Arial" w:cs="David"/>
          <w:rtl/>
        </w:rPr>
      </w:pPr>
    </w:p>
    <w:p w14:paraId="6C26CF7A" w14:textId="77777777" w:rsidR="00FB3105" w:rsidRPr="00FB3105" w:rsidRDefault="00FB3105" w:rsidP="00FB3105">
      <w:pPr>
        <w:bidi/>
        <w:ind w:firstLine="567"/>
        <w:jc w:val="both"/>
        <w:rPr>
          <w:rFonts w:ascii="Arial" w:hAnsi="Arial" w:cs="David"/>
          <w:rtl/>
        </w:rPr>
      </w:pPr>
      <w:r w:rsidRPr="00FB3105">
        <w:rPr>
          <w:rFonts w:ascii="Arial" w:hAnsi="Arial" w:cs="David"/>
          <w:rtl/>
        </w:rPr>
        <w:t>עובד קבוע, עם כל המשמעויות.</w:t>
      </w:r>
    </w:p>
    <w:p w14:paraId="27F276CE"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1BC47D80" w14:textId="77777777" w:rsidR="00FB3105" w:rsidRPr="00FB3105" w:rsidRDefault="00FB3105" w:rsidP="00FB3105">
      <w:pPr>
        <w:bidi/>
        <w:jc w:val="both"/>
        <w:rPr>
          <w:rFonts w:ascii="Arial" w:hAnsi="Arial" w:cs="David"/>
          <w:rtl/>
        </w:rPr>
      </w:pPr>
    </w:p>
    <w:p w14:paraId="5C0F67F9"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לא, לא. תקרא. אני קורא את ראובן </w:t>
      </w:r>
      <w:proofErr w:type="spellStart"/>
      <w:r w:rsidRPr="00FB3105">
        <w:rPr>
          <w:rFonts w:ascii="Arial" w:hAnsi="Arial" w:cs="David"/>
          <w:rtl/>
        </w:rPr>
        <w:t>גרונאו</w:t>
      </w:r>
      <w:proofErr w:type="spellEnd"/>
      <w:r w:rsidRPr="00FB3105">
        <w:rPr>
          <w:rFonts w:ascii="Arial" w:hAnsi="Arial" w:cs="David"/>
          <w:rtl/>
        </w:rPr>
        <w:t xml:space="preserve"> כפשוטו. הוא כותב פה שלוקחים מתוך עובדי הכנסת. </w:t>
      </w:r>
    </w:p>
    <w:p w14:paraId="56149871" w14:textId="77777777" w:rsidR="00FB3105" w:rsidRPr="00FB3105" w:rsidRDefault="00FB3105" w:rsidP="00FB3105">
      <w:pPr>
        <w:bidi/>
        <w:ind w:firstLine="567"/>
        <w:jc w:val="both"/>
        <w:rPr>
          <w:rFonts w:ascii="Arial" w:hAnsi="Arial" w:cs="David"/>
          <w:u w:val="single"/>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6F2910D9"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rtl/>
        </w:rPr>
        <w:tab/>
        <w:t xml:space="preserve">הוא יבחר לו עובד, ואותו עובד יועסק בתנאים של עובד כנסת. </w:t>
      </w:r>
    </w:p>
    <w:p w14:paraId="157840F5"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4160AEAD" w14:textId="77777777" w:rsidR="00FB3105" w:rsidRPr="00FB3105" w:rsidRDefault="00FB3105" w:rsidP="00FB3105">
      <w:pPr>
        <w:bidi/>
        <w:jc w:val="both"/>
        <w:rPr>
          <w:rFonts w:ascii="Arial" w:hAnsi="Arial" w:cs="David"/>
          <w:rtl/>
        </w:rPr>
      </w:pPr>
    </w:p>
    <w:p w14:paraId="3519FB1D" w14:textId="77777777" w:rsidR="00FB3105" w:rsidRPr="00FB3105" w:rsidRDefault="00FB3105" w:rsidP="00FB3105">
      <w:pPr>
        <w:bidi/>
        <w:ind w:firstLine="567"/>
        <w:jc w:val="both"/>
        <w:rPr>
          <w:rFonts w:ascii="Arial" w:hAnsi="Arial" w:cs="David"/>
          <w:rtl/>
        </w:rPr>
      </w:pPr>
      <w:r w:rsidRPr="00FB3105">
        <w:rPr>
          <w:rFonts w:ascii="Arial" w:hAnsi="Arial" w:cs="David"/>
          <w:rtl/>
        </w:rPr>
        <w:t>הוא יכול קודם כול לבחור מתוך עובדי הכנסת, ואם אני לא צודק – ההפרש הוא כמה אלפי שקלים בשדרוג.</w:t>
      </w:r>
    </w:p>
    <w:p w14:paraId="40C36053" w14:textId="77777777" w:rsidR="00FB3105" w:rsidRPr="00FB3105" w:rsidRDefault="00FB3105" w:rsidP="00FB3105">
      <w:pPr>
        <w:bidi/>
        <w:ind w:firstLine="567"/>
        <w:jc w:val="both"/>
        <w:rPr>
          <w:rFonts w:ascii="Arial" w:hAnsi="Arial" w:cs="David"/>
          <w:rtl/>
        </w:rPr>
      </w:pPr>
    </w:p>
    <w:p w14:paraId="2253335C"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מציע לקיים שתי הצבעות. הצבעה ראשונה – האם עקרונית אנחנו מאשרים את השדרוג הזה של העוזר השלישי של יושב-ראש האופוזיציה. עמדתי חד-משמעית כן. </w:t>
      </w:r>
    </w:p>
    <w:p w14:paraId="6CE616C7" w14:textId="77777777" w:rsidR="00FB3105" w:rsidRPr="00FB3105" w:rsidRDefault="00FB3105" w:rsidP="00FB3105">
      <w:pPr>
        <w:bidi/>
        <w:ind w:firstLine="567"/>
        <w:jc w:val="both"/>
        <w:rPr>
          <w:rFonts w:ascii="Arial" w:hAnsi="Arial" w:cs="David"/>
          <w:rtl/>
        </w:rPr>
      </w:pPr>
    </w:p>
    <w:p w14:paraId="5204BFA3"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לגבי מועד התחולה – אם זה מתקבל, אפשר אחרי כן להחליט מתי זה יהיה. </w:t>
      </w:r>
    </w:p>
    <w:p w14:paraId="1B38A70F"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676DB1EE" w14:textId="77777777" w:rsidR="00FB3105" w:rsidRPr="00FB3105" w:rsidRDefault="00FB3105" w:rsidP="00FB3105">
      <w:pPr>
        <w:bidi/>
        <w:jc w:val="both"/>
        <w:rPr>
          <w:rFonts w:ascii="Arial" w:hAnsi="Arial" w:cs="David"/>
          <w:u w:val="single"/>
          <w:rtl/>
        </w:rPr>
      </w:pPr>
    </w:p>
    <w:p w14:paraId="764FDC3D"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למה? </w:t>
      </w:r>
    </w:p>
    <w:p w14:paraId="70C0F5C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35A11F5E" w14:textId="77777777" w:rsidR="00FB3105" w:rsidRPr="00FB3105" w:rsidRDefault="00FB3105" w:rsidP="00FB3105">
      <w:pPr>
        <w:bidi/>
        <w:jc w:val="both"/>
        <w:rPr>
          <w:rFonts w:ascii="Arial" w:hAnsi="Arial" w:cs="David"/>
          <w:rtl/>
        </w:rPr>
      </w:pPr>
    </w:p>
    <w:p w14:paraId="013D37C9"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אני מציע להפריד ולקיים שתי הצבעות. </w:t>
      </w:r>
    </w:p>
    <w:p w14:paraId="2491DD4F" w14:textId="77777777" w:rsidR="00FB3105" w:rsidRPr="00FB3105" w:rsidRDefault="00FB3105" w:rsidP="00FB3105">
      <w:pPr>
        <w:bidi/>
        <w:ind w:firstLine="567"/>
        <w:jc w:val="both"/>
        <w:rPr>
          <w:rFonts w:ascii="Arial" w:hAnsi="Arial" w:cs="David"/>
          <w:rtl/>
        </w:rPr>
      </w:pPr>
    </w:p>
    <w:p w14:paraId="0AE3D787" w14:textId="77777777" w:rsidR="00FB3105" w:rsidRPr="00FB3105" w:rsidRDefault="00FB3105" w:rsidP="00FB3105">
      <w:pPr>
        <w:bidi/>
        <w:jc w:val="both"/>
        <w:rPr>
          <w:rFonts w:ascii="Arial" w:hAnsi="Arial" w:cs="David"/>
          <w:rtl/>
        </w:rPr>
      </w:pPr>
      <w:r w:rsidRPr="00FB3105">
        <w:rPr>
          <w:rFonts w:ascii="Arial" w:hAnsi="Arial" w:cs="David"/>
          <w:u w:val="single"/>
          <w:rtl/>
        </w:rPr>
        <w:t xml:space="preserve">מנכ"ל הכנסת אבי </w:t>
      </w:r>
      <w:proofErr w:type="spellStart"/>
      <w:r w:rsidRPr="00FB3105">
        <w:rPr>
          <w:rFonts w:ascii="Arial" w:hAnsi="Arial" w:cs="David"/>
          <w:u w:val="single"/>
          <w:rtl/>
        </w:rPr>
        <w:t>בלשניקוב</w:t>
      </w:r>
      <w:proofErr w:type="spellEnd"/>
      <w:r w:rsidRPr="00FB3105">
        <w:rPr>
          <w:rFonts w:ascii="Arial" w:hAnsi="Arial" w:cs="David"/>
          <w:u w:val="single"/>
          <w:rtl/>
        </w:rPr>
        <w:t>:</w:t>
      </w:r>
    </w:p>
    <w:p w14:paraId="61CFFB05" w14:textId="77777777" w:rsidR="00FB3105" w:rsidRPr="00FB3105" w:rsidRDefault="00FB3105" w:rsidP="00FB3105">
      <w:pPr>
        <w:bidi/>
        <w:ind w:firstLine="567"/>
        <w:jc w:val="both"/>
        <w:rPr>
          <w:rFonts w:ascii="Arial" w:hAnsi="Arial" w:cs="David"/>
          <w:rtl/>
        </w:rPr>
      </w:pPr>
    </w:p>
    <w:p w14:paraId="02DDCE0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למה? </w:t>
      </w:r>
    </w:p>
    <w:p w14:paraId="12352D7F" w14:textId="77777777" w:rsidR="00FB3105" w:rsidRPr="00FB3105" w:rsidRDefault="00FB3105" w:rsidP="00FB3105">
      <w:pPr>
        <w:bidi/>
        <w:jc w:val="both"/>
        <w:rPr>
          <w:rFonts w:ascii="Arial" w:hAnsi="Arial" w:cs="David"/>
          <w:u w:val="single"/>
          <w:rtl/>
        </w:rPr>
      </w:pPr>
      <w:r w:rsidRPr="00FB3105">
        <w:rPr>
          <w:rFonts w:ascii="Arial" w:hAnsi="Arial" w:cs="David"/>
          <w:rtl/>
        </w:rPr>
        <w:br/>
      </w:r>
    </w:p>
    <w:p w14:paraId="1D1F23E7" w14:textId="77777777" w:rsidR="00FB3105" w:rsidRPr="00FB3105" w:rsidRDefault="00FB3105" w:rsidP="00FB3105">
      <w:pPr>
        <w:bidi/>
        <w:jc w:val="both"/>
        <w:rPr>
          <w:rFonts w:ascii="Arial" w:hAnsi="Arial" w:cs="David"/>
          <w:u w:val="single"/>
          <w:rtl/>
        </w:rPr>
      </w:pPr>
    </w:p>
    <w:p w14:paraId="4EB11954" w14:textId="77777777" w:rsidR="00FB3105" w:rsidRPr="00FB3105" w:rsidRDefault="00FB3105" w:rsidP="00FB3105">
      <w:pPr>
        <w:bidi/>
        <w:jc w:val="both"/>
        <w:rPr>
          <w:rFonts w:ascii="Arial" w:hAnsi="Arial" w:cs="David"/>
          <w:rtl/>
        </w:rPr>
      </w:pP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7B257F22" w14:textId="77777777" w:rsidR="00FB3105" w:rsidRPr="00FB3105" w:rsidRDefault="00FB3105" w:rsidP="00FB3105">
      <w:pPr>
        <w:bidi/>
        <w:jc w:val="both"/>
        <w:rPr>
          <w:rFonts w:ascii="Arial" w:hAnsi="Arial" w:cs="David"/>
          <w:rtl/>
        </w:rPr>
      </w:pPr>
    </w:p>
    <w:p w14:paraId="688B3076" w14:textId="77777777" w:rsidR="00FB3105" w:rsidRPr="00FB3105" w:rsidRDefault="00FB3105" w:rsidP="00FB3105">
      <w:pPr>
        <w:bidi/>
        <w:ind w:firstLine="567"/>
        <w:jc w:val="both"/>
        <w:rPr>
          <w:rFonts w:ascii="Arial" w:hAnsi="Arial" w:cs="David"/>
          <w:rtl/>
        </w:rPr>
      </w:pPr>
      <w:r w:rsidRPr="00FB3105">
        <w:rPr>
          <w:rFonts w:ascii="Arial" w:hAnsi="Arial" w:cs="David"/>
          <w:rtl/>
        </w:rPr>
        <w:t>שיהיה ברור. אני חושב שאם נחליט בחיוב – צריך לקבוע תחולה מהירה, אם יהיה פה רוב אחרת – נקבל את זה, אבל בואו נפריד את זה מהאקט הפוליטי.</w:t>
      </w:r>
    </w:p>
    <w:p w14:paraId="3ECF1B79"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איתן כבל:</w:t>
      </w:r>
    </w:p>
    <w:p w14:paraId="2A5DCD6C" w14:textId="77777777" w:rsidR="00FB3105" w:rsidRPr="00FB3105" w:rsidRDefault="00FB3105" w:rsidP="00FB3105">
      <w:pPr>
        <w:pStyle w:val="Heading5"/>
        <w:rPr>
          <w:rFonts w:ascii="Arial" w:hAnsi="Arial"/>
          <w:rtl/>
        </w:rPr>
      </w:pPr>
    </w:p>
    <w:p w14:paraId="6B9E6141"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אתה נוסע לצפת דרך אילת – וזה רחוק. </w:t>
      </w:r>
    </w:p>
    <w:p w14:paraId="3605DD38"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1A0488AF" w14:textId="77777777" w:rsidR="00FB3105" w:rsidRPr="00FB3105" w:rsidRDefault="00FB3105" w:rsidP="00FB3105">
      <w:pPr>
        <w:bidi/>
        <w:jc w:val="both"/>
        <w:rPr>
          <w:rFonts w:ascii="Arial" w:hAnsi="Arial" w:cs="David"/>
          <w:rtl/>
        </w:rPr>
      </w:pPr>
    </w:p>
    <w:p w14:paraId="3AFC6529" w14:textId="77777777" w:rsidR="00FB3105" w:rsidRPr="00FB3105" w:rsidRDefault="00FB3105" w:rsidP="00FB3105">
      <w:pPr>
        <w:bidi/>
        <w:ind w:firstLine="567"/>
        <w:jc w:val="both"/>
        <w:rPr>
          <w:rFonts w:ascii="Arial" w:hAnsi="Arial" w:cs="David"/>
          <w:rtl/>
        </w:rPr>
      </w:pPr>
      <w:r w:rsidRPr="00FB3105">
        <w:rPr>
          <w:rFonts w:ascii="Arial" w:hAnsi="Arial" w:cs="David"/>
          <w:rtl/>
        </w:rPr>
        <w:t>למה?</w:t>
      </w:r>
    </w:p>
    <w:p w14:paraId="7FC1A996"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איתן כבל:</w:t>
      </w:r>
    </w:p>
    <w:p w14:paraId="4393DB93" w14:textId="77777777" w:rsidR="00FB3105" w:rsidRPr="00FB3105" w:rsidRDefault="00FB3105" w:rsidP="00FB3105">
      <w:pPr>
        <w:pStyle w:val="Heading5"/>
        <w:rPr>
          <w:rFonts w:ascii="Arial" w:hAnsi="Arial"/>
          <w:rtl/>
        </w:rPr>
      </w:pPr>
    </w:p>
    <w:p w14:paraId="1A5B6874" w14:textId="77777777" w:rsidR="00FB3105" w:rsidRPr="00FB3105" w:rsidRDefault="00FB3105" w:rsidP="00FB3105">
      <w:pPr>
        <w:bidi/>
        <w:ind w:firstLine="567"/>
        <w:jc w:val="both"/>
        <w:rPr>
          <w:rFonts w:ascii="Arial" w:hAnsi="Arial" w:cs="David"/>
          <w:rtl/>
        </w:rPr>
      </w:pPr>
      <w:r w:rsidRPr="00FB3105">
        <w:rPr>
          <w:rFonts w:ascii="Arial" w:hAnsi="Arial" w:cs="David"/>
          <w:rtl/>
        </w:rPr>
        <w:t>כי אני אומר לך: ממה נפשך. אין פה התנגדות סביב השולחן.</w:t>
      </w:r>
    </w:p>
    <w:p w14:paraId="3FC2D9A5"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31246EED" w14:textId="77777777" w:rsidR="00FB3105" w:rsidRPr="00FB3105" w:rsidRDefault="00FB3105" w:rsidP="00FB3105">
      <w:pPr>
        <w:bidi/>
        <w:jc w:val="both"/>
        <w:rPr>
          <w:rFonts w:ascii="Arial" w:hAnsi="Arial" w:cs="David"/>
          <w:rtl/>
        </w:rPr>
      </w:pPr>
    </w:p>
    <w:p w14:paraId="5DC047B9" w14:textId="77777777" w:rsidR="00FB3105" w:rsidRPr="00FB3105" w:rsidRDefault="00FB3105" w:rsidP="00FB3105">
      <w:pPr>
        <w:bidi/>
        <w:ind w:firstLine="567"/>
        <w:jc w:val="both"/>
        <w:rPr>
          <w:rFonts w:ascii="Arial" w:hAnsi="Arial" w:cs="David"/>
          <w:rtl/>
        </w:rPr>
      </w:pPr>
      <w:r w:rsidRPr="00FB3105">
        <w:rPr>
          <w:rFonts w:ascii="Arial" w:hAnsi="Arial" w:cs="David"/>
          <w:rtl/>
        </w:rPr>
        <w:t>אז קודם כול נאשר את זה.</w:t>
      </w:r>
    </w:p>
    <w:p w14:paraId="348C64F1"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איתן כבל:</w:t>
      </w:r>
    </w:p>
    <w:p w14:paraId="09093823" w14:textId="77777777" w:rsidR="00FB3105" w:rsidRPr="00FB3105" w:rsidRDefault="00FB3105" w:rsidP="00FB3105">
      <w:pPr>
        <w:pStyle w:val="Heading5"/>
        <w:rPr>
          <w:rFonts w:ascii="Arial" w:hAnsi="Arial"/>
          <w:rtl/>
        </w:rPr>
      </w:pPr>
    </w:p>
    <w:p w14:paraId="41BB4E3D" w14:textId="77777777" w:rsidR="00FB3105" w:rsidRPr="00FB3105" w:rsidRDefault="00FB3105" w:rsidP="00FB3105">
      <w:pPr>
        <w:bidi/>
        <w:ind w:firstLine="567"/>
        <w:jc w:val="both"/>
        <w:rPr>
          <w:rFonts w:ascii="Arial" w:hAnsi="Arial" w:cs="David"/>
          <w:rtl/>
        </w:rPr>
      </w:pPr>
      <w:r w:rsidRPr="00FB3105">
        <w:rPr>
          <w:rFonts w:ascii="Arial" w:hAnsi="Arial" w:cs="David"/>
          <w:rtl/>
        </w:rPr>
        <w:t>לא. בקדנציה הבאה.</w:t>
      </w:r>
    </w:p>
    <w:p w14:paraId="49B5447D"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אליהו גבאי:</w:t>
      </w:r>
    </w:p>
    <w:p w14:paraId="4A115071" w14:textId="77777777" w:rsidR="00FB3105" w:rsidRPr="00FB3105" w:rsidRDefault="00FB3105" w:rsidP="00FB3105">
      <w:pPr>
        <w:pStyle w:val="Heading5"/>
        <w:rPr>
          <w:rFonts w:ascii="Arial" w:hAnsi="Arial"/>
          <w:rtl/>
        </w:rPr>
      </w:pPr>
    </w:p>
    <w:p w14:paraId="1547E182"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רבותי, ברגע שכאן יש דו"ח, וכל פעם אומרים שצריך לכבד את הדו"ח של ועדת </w:t>
      </w:r>
      <w:proofErr w:type="spellStart"/>
      <w:r w:rsidRPr="00FB3105">
        <w:rPr>
          <w:rFonts w:ascii="Arial" w:hAnsi="Arial" w:cs="David"/>
          <w:rtl/>
        </w:rPr>
        <w:t>גרונאו</w:t>
      </w:r>
      <w:proofErr w:type="spellEnd"/>
      <w:r w:rsidRPr="00FB3105">
        <w:rPr>
          <w:rFonts w:ascii="Arial" w:hAnsi="Arial" w:cs="David"/>
          <w:rtl/>
        </w:rPr>
        <w:t xml:space="preserve">, ומצד שני באים ואומרים: זה חשוב, אבל נקיים את זה בקדנציה הבאה – זה מראה שכאן מתעסקים בגופו של האיש ולא בגופו של עניין. </w:t>
      </w:r>
    </w:p>
    <w:p w14:paraId="01A305A2"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661BBD50" w14:textId="77777777" w:rsidR="00FB3105" w:rsidRPr="00FB3105" w:rsidRDefault="00FB3105" w:rsidP="00FB3105">
      <w:pPr>
        <w:bidi/>
        <w:ind w:firstLine="567"/>
        <w:jc w:val="both"/>
        <w:rPr>
          <w:rFonts w:ascii="Arial" w:hAnsi="Arial" w:cs="David"/>
          <w:rtl/>
        </w:rPr>
      </w:pPr>
    </w:p>
    <w:p w14:paraId="513A9F5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ההיפך. </w:t>
      </w:r>
    </w:p>
    <w:p w14:paraId="5100E7BC"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אליהו גבאי:</w:t>
      </w:r>
    </w:p>
    <w:p w14:paraId="2AC70A8A" w14:textId="77777777" w:rsidR="00FB3105" w:rsidRPr="00FB3105" w:rsidRDefault="00FB3105" w:rsidP="00FB3105">
      <w:pPr>
        <w:pStyle w:val="Heading5"/>
        <w:rPr>
          <w:rFonts w:ascii="Arial" w:hAnsi="Arial"/>
          <w:rtl/>
        </w:rPr>
      </w:pPr>
    </w:p>
    <w:p w14:paraId="30EC118C" w14:textId="77777777" w:rsidR="00FB3105" w:rsidRPr="00FB3105" w:rsidRDefault="00FB3105" w:rsidP="00FB3105">
      <w:pPr>
        <w:bidi/>
        <w:ind w:firstLine="567"/>
        <w:jc w:val="both"/>
        <w:rPr>
          <w:rFonts w:ascii="Arial" w:hAnsi="Arial" w:cs="David"/>
          <w:rtl/>
        </w:rPr>
      </w:pPr>
      <w:r w:rsidRPr="00FB3105">
        <w:rPr>
          <w:rFonts w:ascii="Arial" w:hAnsi="Arial" w:cs="David"/>
          <w:rtl/>
        </w:rPr>
        <w:t>כל אחד מדבר על חשיבות העניין – להוסיף, לחזק את האופוזיציה, לחזק את המוסד הזה – ומצד שני, בואו נדחה את זה.</w:t>
      </w:r>
    </w:p>
    <w:p w14:paraId="6B69F149" w14:textId="77777777" w:rsidR="00FB3105" w:rsidRPr="00FB3105" w:rsidRDefault="00FB3105" w:rsidP="00FB3105">
      <w:pPr>
        <w:bidi/>
        <w:ind w:firstLine="567"/>
        <w:jc w:val="both"/>
        <w:rPr>
          <w:rFonts w:ascii="Arial" w:hAnsi="Arial" w:cs="David"/>
          <w:rtl/>
        </w:rPr>
      </w:pPr>
    </w:p>
    <w:p w14:paraId="5A5A7E05" w14:textId="77777777" w:rsidR="00FB3105" w:rsidRPr="00FB3105" w:rsidRDefault="00FB3105" w:rsidP="00FB3105">
      <w:pPr>
        <w:bidi/>
        <w:ind w:firstLine="567"/>
        <w:jc w:val="both"/>
        <w:rPr>
          <w:rFonts w:ascii="Arial" w:hAnsi="Arial" w:cs="David"/>
          <w:rtl/>
        </w:rPr>
      </w:pPr>
      <w:r w:rsidRPr="00FB3105">
        <w:rPr>
          <w:rFonts w:ascii="Arial" w:hAnsi="Arial" w:cs="David"/>
          <w:rtl/>
        </w:rPr>
        <w:t>כאן מחטטים בגופו של האיש ולא בגופו של עניין, ולכן אם ההחלטה היא לחזק, כמובן שצריך לעשות את זה.</w:t>
      </w:r>
    </w:p>
    <w:p w14:paraId="5CA1736F" w14:textId="77777777" w:rsidR="00FB3105" w:rsidRPr="00FB3105" w:rsidRDefault="00FB3105" w:rsidP="00FB3105">
      <w:pPr>
        <w:pStyle w:val="Heading5"/>
        <w:rPr>
          <w:rFonts w:ascii="Arial" w:hAnsi="Arial"/>
          <w:rtl/>
        </w:rPr>
      </w:pPr>
      <w:r w:rsidRPr="00FB3105">
        <w:rPr>
          <w:rFonts w:ascii="Arial" w:hAnsi="Arial"/>
          <w:rtl/>
        </w:rPr>
        <w:br/>
      </w:r>
      <w:r w:rsidRPr="00FB3105">
        <w:rPr>
          <w:rFonts w:ascii="Arial" w:hAnsi="Arial"/>
          <w:u w:val="single"/>
          <w:rtl/>
        </w:rPr>
        <w:t xml:space="preserve">אבישי </w:t>
      </w:r>
      <w:proofErr w:type="spellStart"/>
      <w:r w:rsidRPr="00FB3105">
        <w:rPr>
          <w:rFonts w:ascii="Arial" w:hAnsi="Arial"/>
          <w:u w:val="single"/>
          <w:rtl/>
        </w:rPr>
        <w:t>ברוורמן</w:t>
      </w:r>
      <w:proofErr w:type="spellEnd"/>
      <w:r w:rsidRPr="00FB3105">
        <w:rPr>
          <w:rFonts w:ascii="Arial" w:hAnsi="Arial"/>
          <w:u w:val="single"/>
          <w:rtl/>
        </w:rPr>
        <w:t>:</w:t>
      </w:r>
    </w:p>
    <w:p w14:paraId="38D65F90" w14:textId="77777777" w:rsidR="00FB3105" w:rsidRPr="00FB3105" w:rsidRDefault="00FB3105" w:rsidP="00FB3105">
      <w:pPr>
        <w:pStyle w:val="Heading5"/>
        <w:rPr>
          <w:rFonts w:ascii="Arial" w:hAnsi="Arial"/>
          <w:rtl/>
        </w:rPr>
      </w:pPr>
    </w:p>
    <w:p w14:paraId="131CE2EB"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אל"ף, הלוואי ועל נושאים מאוד משמעותיים – כמו נושא התקציב – היה דיון כל כך </w:t>
      </w:r>
      <w:proofErr w:type="spellStart"/>
      <w:r w:rsidRPr="00FB3105">
        <w:rPr>
          <w:rFonts w:ascii="Arial" w:hAnsi="Arial" w:cs="David"/>
          <w:rtl/>
        </w:rPr>
        <w:t>אמוציונלי</w:t>
      </w:r>
      <w:proofErr w:type="spellEnd"/>
      <w:r w:rsidRPr="00FB3105">
        <w:rPr>
          <w:rFonts w:ascii="Arial" w:hAnsi="Arial" w:cs="David"/>
          <w:rtl/>
        </w:rPr>
        <w:t xml:space="preserve"> ומעמיק, כמו על ה- 3,000 שקל האלה. </w:t>
      </w:r>
    </w:p>
    <w:p w14:paraId="563A0F69" w14:textId="77777777" w:rsidR="00FB3105" w:rsidRPr="00FB3105" w:rsidRDefault="00FB3105" w:rsidP="00FB3105">
      <w:pPr>
        <w:bidi/>
        <w:ind w:firstLine="567"/>
        <w:jc w:val="both"/>
        <w:rPr>
          <w:rFonts w:ascii="Arial" w:hAnsi="Arial" w:cs="David"/>
          <w:rtl/>
        </w:rPr>
      </w:pPr>
    </w:p>
    <w:p w14:paraId="0C6E1846"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עמדתי כעמדת חבר הכנסת איתן כבל, דווקא מפני כבודו של בנימין </w:t>
      </w:r>
      <w:proofErr w:type="spellStart"/>
      <w:r w:rsidRPr="00FB3105">
        <w:rPr>
          <w:rFonts w:ascii="Arial" w:hAnsi="Arial" w:cs="David"/>
          <w:rtl/>
        </w:rPr>
        <w:t>נתניהו</w:t>
      </w:r>
      <w:proofErr w:type="spellEnd"/>
      <w:r w:rsidRPr="00FB3105">
        <w:rPr>
          <w:rFonts w:ascii="Arial" w:hAnsi="Arial" w:cs="David"/>
          <w:rtl/>
        </w:rPr>
        <w:t xml:space="preserve">. אני חושב שמה שנעשה כרגע בדיון לבנימין </w:t>
      </w:r>
      <w:proofErr w:type="spellStart"/>
      <w:r w:rsidRPr="00FB3105">
        <w:rPr>
          <w:rFonts w:ascii="Arial" w:hAnsi="Arial" w:cs="David"/>
          <w:rtl/>
        </w:rPr>
        <w:t>נתניהו</w:t>
      </w:r>
      <w:proofErr w:type="spellEnd"/>
      <w:r w:rsidRPr="00FB3105">
        <w:rPr>
          <w:rFonts w:ascii="Arial" w:hAnsi="Arial" w:cs="David"/>
          <w:rtl/>
        </w:rPr>
        <w:t xml:space="preserve"> – ויש לו זכויות, ויש דברים שאינם בסדר אצלו – אני הייתי ממליץ לו לקבל את ההצעה של איתן כבל, וגם לידידי רובי ריבלין – שאנחנו חברים – כדי לא להגיע להתנגחות הזאת – לקבל את ההצעה הזאת. ביבי </w:t>
      </w:r>
      <w:proofErr w:type="spellStart"/>
      <w:r w:rsidRPr="00FB3105">
        <w:rPr>
          <w:rFonts w:ascii="Arial" w:hAnsi="Arial" w:cs="David"/>
          <w:rtl/>
        </w:rPr>
        <w:t>נתניהו</w:t>
      </w:r>
      <w:proofErr w:type="spellEnd"/>
      <w:r w:rsidRPr="00FB3105">
        <w:rPr>
          <w:rFonts w:ascii="Arial" w:hAnsi="Arial" w:cs="David"/>
          <w:rtl/>
        </w:rPr>
        <w:t xml:space="preserve"> יסתדר גם בלי זה - - -</w:t>
      </w:r>
    </w:p>
    <w:p w14:paraId="76A5E2D5"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קריאות:</w:t>
      </w:r>
    </w:p>
    <w:p w14:paraId="54FC086D" w14:textId="77777777" w:rsidR="00FB3105" w:rsidRPr="00FB3105" w:rsidRDefault="00FB3105" w:rsidP="00FB3105">
      <w:pPr>
        <w:bidi/>
        <w:ind w:firstLine="567"/>
        <w:jc w:val="both"/>
        <w:rPr>
          <w:rFonts w:ascii="Arial" w:hAnsi="Arial" w:cs="David"/>
          <w:rtl/>
        </w:rPr>
      </w:pPr>
    </w:p>
    <w:p w14:paraId="63DC31F6" w14:textId="77777777" w:rsidR="00FB3105" w:rsidRPr="00FB3105" w:rsidRDefault="00FB3105" w:rsidP="00FB3105">
      <w:pPr>
        <w:bidi/>
        <w:ind w:firstLine="567"/>
        <w:jc w:val="both"/>
        <w:rPr>
          <w:rFonts w:ascii="Arial" w:hAnsi="Arial" w:cs="David"/>
          <w:rtl/>
        </w:rPr>
      </w:pPr>
      <w:r w:rsidRPr="00FB3105">
        <w:rPr>
          <w:rFonts w:ascii="Arial" w:hAnsi="Arial" w:cs="David"/>
          <w:rtl/>
        </w:rPr>
        <w:t>- - -</w:t>
      </w:r>
    </w:p>
    <w:p w14:paraId="11758795" w14:textId="77777777" w:rsidR="00FB3105" w:rsidRPr="00FB3105" w:rsidRDefault="00FB3105" w:rsidP="00FB3105">
      <w:pPr>
        <w:bidi/>
        <w:ind w:firstLine="567"/>
        <w:jc w:val="both"/>
        <w:rPr>
          <w:rFonts w:ascii="Arial" w:hAnsi="Arial" w:cs="David"/>
          <w:rtl/>
        </w:rPr>
      </w:pPr>
    </w:p>
    <w:p w14:paraId="64DF111B" w14:textId="77777777" w:rsidR="00FB3105" w:rsidRPr="00FB3105" w:rsidRDefault="00FB3105" w:rsidP="00FB3105">
      <w:pPr>
        <w:bidi/>
        <w:jc w:val="both"/>
        <w:rPr>
          <w:rFonts w:ascii="Arial" w:hAnsi="Arial" w:cs="David"/>
          <w:u w:val="single"/>
          <w:rtl/>
        </w:rPr>
      </w:pPr>
    </w:p>
    <w:p w14:paraId="5CA01891"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04DB51C4" w14:textId="77777777" w:rsidR="00FB3105" w:rsidRPr="00FB3105" w:rsidRDefault="00FB3105" w:rsidP="00FB3105">
      <w:pPr>
        <w:bidi/>
        <w:jc w:val="both"/>
        <w:rPr>
          <w:rFonts w:ascii="Arial" w:hAnsi="Arial" w:cs="David"/>
          <w:u w:val="single"/>
          <w:rtl/>
        </w:rPr>
      </w:pPr>
    </w:p>
    <w:p w14:paraId="6CDC6C92" w14:textId="77777777" w:rsidR="00FB3105" w:rsidRPr="00FB3105" w:rsidRDefault="00FB3105" w:rsidP="00FB3105">
      <w:pPr>
        <w:bidi/>
        <w:jc w:val="both"/>
        <w:rPr>
          <w:rFonts w:ascii="Arial" w:hAnsi="Arial" w:cs="David"/>
          <w:rtl/>
        </w:rPr>
      </w:pPr>
      <w:r w:rsidRPr="00FB3105">
        <w:rPr>
          <w:rFonts w:ascii="Arial" w:hAnsi="Arial" w:cs="David"/>
          <w:rtl/>
        </w:rPr>
        <w:tab/>
        <w:t xml:space="preserve">תודה רבה. רבותי, לפני שעוברים להצבעה, הבהרה מהיועצת המשפטית, מנכ"ל הכנסת, ואני עובר להצבעה שמית. </w:t>
      </w:r>
    </w:p>
    <w:p w14:paraId="5F3E08DC"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69E6C872" w14:textId="77777777" w:rsidR="00FB3105" w:rsidRPr="00FB3105" w:rsidRDefault="00FB3105" w:rsidP="00FB3105">
      <w:pPr>
        <w:bidi/>
        <w:jc w:val="both"/>
        <w:rPr>
          <w:rFonts w:ascii="Arial" w:hAnsi="Arial" w:cs="David"/>
          <w:rtl/>
        </w:rPr>
      </w:pPr>
    </w:p>
    <w:p w14:paraId="55A4A62A" w14:textId="77777777" w:rsidR="00FB3105" w:rsidRPr="00FB3105" w:rsidRDefault="00FB3105" w:rsidP="00FB3105">
      <w:pPr>
        <w:bidi/>
        <w:jc w:val="both"/>
        <w:rPr>
          <w:rFonts w:ascii="Arial" w:hAnsi="Arial" w:cs="David"/>
          <w:rtl/>
        </w:rPr>
      </w:pPr>
      <w:r w:rsidRPr="00FB3105">
        <w:rPr>
          <w:rFonts w:ascii="Arial" w:hAnsi="Arial" w:cs="David"/>
          <w:rtl/>
        </w:rPr>
        <w:tab/>
        <w:t xml:space="preserve">נשאלתי אם יש נהג לראש האופוזיציה הנוכחי, אני אבהיר. לפי הזכויות של ראש אופוזיציה, ככלל, אין החלטה על נהג, אבל לגבי ראש האופוזיציה הנוכחי – תיקן אותי חשב הכנסת, שהיות והכנסת צריכה לממן את הוצאות אבטחתו, מה ששירות הביטחון הכללי קובע שצריך לממן – צריך לממן: אם זה נהג, אם זה מאבטח. </w:t>
      </w:r>
    </w:p>
    <w:p w14:paraId="2887708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6EF59C26" w14:textId="77777777" w:rsidR="00FB3105" w:rsidRPr="00FB3105" w:rsidRDefault="00FB3105" w:rsidP="00FB3105">
      <w:pPr>
        <w:bidi/>
        <w:jc w:val="both"/>
        <w:rPr>
          <w:rFonts w:ascii="Arial" w:hAnsi="Arial" w:cs="David"/>
          <w:rtl/>
        </w:rPr>
      </w:pPr>
    </w:p>
    <w:p w14:paraId="5F745038" w14:textId="77777777" w:rsidR="00FB3105" w:rsidRPr="00FB3105" w:rsidRDefault="00FB3105" w:rsidP="00FB3105">
      <w:pPr>
        <w:bidi/>
        <w:jc w:val="both"/>
        <w:rPr>
          <w:rFonts w:ascii="Arial" w:hAnsi="Arial" w:cs="David"/>
          <w:rtl/>
        </w:rPr>
      </w:pPr>
      <w:r w:rsidRPr="00FB3105">
        <w:rPr>
          <w:rFonts w:ascii="Arial" w:hAnsi="Arial" w:cs="David"/>
          <w:rtl/>
        </w:rPr>
        <w:tab/>
        <w:t>כלומר, יש נהג?</w:t>
      </w:r>
    </w:p>
    <w:p w14:paraId="0C365C46"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1C7E9A6F" w14:textId="77777777" w:rsidR="00FB3105" w:rsidRPr="00FB3105" w:rsidRDefault="00FB3105" w:rsidP="00FB3105">
      <w:pPr>
        <w:bidi/>
        <w:jc w:val="both"/>
        <w:rPr>
          <w:rFonts w:ascii="Arial" w:hAnsi="Arial" w:cs="David"/>
          <w:rtl/>
        </w:rPr>
      </w:pPr>
    </w:p>
    <w:p w14:paraId="3FF76639" w14:textId="77777777" w:rsidR="00FB3105" w:rsidRPr="00FB3105" w:rsidRDefault="00FB3105" w:rsidP="00FB3105">
      <w:pPr>
        <w:bidi/>
        <w:jc w:val="both"/>
        <w:rPr>
          <w:rFonts w:ascii="Arial" w:hAnsi="Arial" w:cs="David"/>
          <w:rtl/>
        </w:rPr>
      </w:pPr>
      <w:r w:rsidRPr="00FB3105">
        <w:rPr>
          <w:rFonts w:ascii="Arial" w:hAnsi="Arial" w:cs="David"/>
          <w:rtl/>
        </w:rPr>
        <w:tab/>
        <w:t>יש נהג.</w:t>
      </w:r>
    </w:p>
    <w:p w14:paraId="111960A4"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159D3571" w14:textId="77777777" w:rsidR="00FB3105" w:rsidRPr="00FB3105" w:rsidRDefault="00FB3105" w:rsidP="00FB3105">
      <w:pPr>
        <w:bidi/>
        <w:jc w:val="both"/>
        <w:rPr>
          <w:rFonts w:ascii="Arial" w:hAnsi="Arial" w:cs="David"/>
          <w:rtl/>
        </w:rPr>
      </w:pPr>
    </w:p>
    <w:p w14:paraId="4B17FCED" w14:textId="77777777" w:rsidR="00FB3105" w:rsidRPr="00FB3105" w:rsidRDefault="00FB3105" w:rsidP="00FB3105">
      <w:pPr>
        <w:bidi/>
        <w:jc w:val="both"/>
        <w:rPr>
          <w:rFonts w:ascii="Arial" w:hAnsi="Arial" w:cs="David"/>
          <w:rtl/>
        </w:rPr>
      </w:pPr>
      <w:r w:rsidRPr="00FB3105">
        <w:rPr>
          <w:rFonts w:ascii="Arial" w:hAnsi="Arial" w:cs="David"/>
          <w:rtl/>
        </w:rPr>
        <w:tab/>
        <w:t>יש נהג.</w:t>
      </w:r>
    </w:p>
    <w:p w14:paraId="724EF7DF"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מנכ"ל הכנסת אבי </w:t>
      </w:r>
      <w:proofErr w:type="spellStart"/>
      <w:r w:rsidRPr="00FB3105">
        <w:rPr>
          <w:rFonts w:ascii="Arial" w:hAnsi="Arial" w:cs="David"/>
          <w:u w:val="single"/>
          <w:rtl/>
        </w:rPr>
        <w:t>בלשניקוב</w:t>
      </w:r>
      <w:proofErr w:type="spellEnd"/>
      <w:r w:rsidRPr="00FB3105">
        <w:rPr>
          <w:rFonts w:ascii="Arial" w:hAnsi="Arial" w:cs="David"/>
          <w:u w:val="single"/>
          <w:rtl/>
        </w:rPr>
        <w:t>:</w:t>
      </w:r>
    </w:p>
    <w:p w14:paraId="5A8815CE" w14:textId="77777777" w:rsidR="00FB3105" w:rsidRPr="00FB3105" w:rsidRDefault="00FB3105" w:rsidP="00FB3105">
      <w:pPr>
        <w:bidi/>
        <w:jc w:val="both"/>
        <w:rPr>
          <w:rFonts w:ascii="Arial" w:hAnsi="Arial" w:cs="David"/>
          <w:rtl/>
        </w:rPr>
      </w:pPr>
    </w:p>
    <w:p w14:paraId="31B959FA" w14:textId="77777777" w:rsidR="00FB3105" w:rsidRPr="00FB3105" w:rsidRDefault="00FB3105" w:rsidP="00FB3105">
      <w:pPr>
        <w:bidi/>
        <w:jc w:val="both"/>
        <w:rPr>
          <w:rFonts w:ascii="Arial" w:hAnsi="Arial" w:cs="David"/>
          <w:rtl/>
        </w:rPr>
      </w:pPr>
      <w:r w:rsidRPr="00FB3105">
        <w:rPr>
          <w:rFonts w:ascii="Arial" w:hAnsi="Arial" w:cs="David"/>
          <w:rtl/>
        </w:rPr>
        <w:tab/>
        <w:t>מאומן שב"כ.</w:t>
      </w:r>
    </w:p>
    <w:p w14:paraId="2EBD9301" w14:textId="77777777" w:rsidR="00FB3105" w:rsidRPr="00FB3105" w:rsidRDefault="00FB3105" w:rsidP="00FB3105">
      <w:pPr>
        <w:bidi/>
        <w:jc w:val="both"/>
        <w:rPr>
          <w:rFonts w:ascii="Arial" w:hAnsi="Arial" w:cs="David"/>
          <w:rtl/>
        </w:rPr>
      </w:pPr>
      <w:r w:rsidRPr="00FB3105">
        <w:rPr>
          <w:rFonts w:ascii="Arial" w:hAnsi="Arial" w:cs="David"/>
          <w:rtl/>
        </w:rPr>
        <w:br/>
      </w:r>
      <w:proofErr w:type="spellStart"/>
      <w:r w:rsidRPr="00FB3105">
        <w:rPr>
          <w:rFonts w:ascii="Arial" w:hAnsi="Arial" w:cs="David"/>
          <w:u w:val="single"/>
          <w:rtl/>
        </w:rPr>
        <w:t>אחמד</w:t>
      </w:r>
      <w:proofErr w:type="spellEnd"/>
      <w:r w:rsidRPr="00FB3105">
        <w:rPr>
          <w:rFonts w:ascii="Arial" w:hAnsi="Arial" w:cs="David"/>
          <w:u w:val="single"/>
          <w:rtl/>
        </w:rPr>
        <w:t xml:space="preserve"> טיבי:</w:t>
      </w:r>
    </w:p>
    <w:p w14:paraId="39BD5645" w14:textId="77777777" w:rsidR="00FB3105" w:rsidRPr="00FB3105" w:rsidRDefault="00FB3105" w:rsidP="00FB3105">
      <w:pPr>
        <w:bidi/>
        <w:jc w:val="both"/>
        <w:rPr>
          <w:rFonts w:ascii="Arial" w:hAnsi="Arial" w:cs="David"/>
          <w:rtl/>
        </w:rPr>
      </w:pPr>
    </w:p>
    <w:p w14:paraId="2FA364CB" w14:textId="77777777" w:rsidR="00FB3105" w:rsidRPr="00FB3105" w:rsidRDefault="00FB3105" w:rsidP="00FB3105">
      <w:pPr>
        <w:bidi/>
        <w:jc w:val="both"/>
        <w:rPr>
          <w:rFonts w:ascii="Arial" w:hAnsi="Arial" w:cs="David"/>
          <w:rtl/>
        </w:rPr>
      </w:pPr>
      <w:r w:rsidRPr="00FB3105">
        <w:rPr>
          <w:rFonts w:ascii="Arial" w:hAnsi="Arial" w:cs="David"/>
          <w:rtl/>
        </w:rPr>
        <w:tab/>
        <w:t xml:space="preserve"> הבחירה היא בין עוזר לביבי או עוזר לאהוד ברק...</w:t>
      </w:r>
    </w:p>
    <w:p w14:paraId="2A5E7D6A"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אבשלום </w:t>
      </w:r>
      <w:proofErr w:type="spellStart"/>
      <w:r w:rsidRPr="00FB3105">
        <w:rPr>
          <w:rFonts w:ascii="Arial" w:hAnsi="Arial" w:cs="David"/>
          <w:u w:val="single"/>
          <w:rtl/>
        </w:rPr>
        <w:t>וילן</w:t>
      </w:r>
      <w:proofErr w:type="spellEnd"/>
      <w:r w:rsidRPr="00FB3105">
        <w:rPr>
          <w:rFonts w:ascii="Arial" w:hAnsi="Arial" w:cs="David"/>
          <w:u w:val="single"/>
          <w:rtl/>
        </w:rPr>
        <w:t>:</w:t>
      </w:r>
    </w:p>
    <w:p w14:paraId="05FE11CB" w14:textId="77777777" w:rsidR="00FB3105" w:rsidRPr="00FB3105" w:rsidRDefault="00FB3105" w:rsidP="00FB3105">
      <w:pPr>
        <w:bidi/>
        <w:jc w:val="both"/>
        <w:rPr>
          <w:rFonts w:ascii="Arial" w:hAnsi="Arial" w:cs="David"/>
          <w:rtl/>
        </w:rPr>
      </w:pPr>
    </w:p>
    <w:p w14:paraId="7EFD5AC1" w14:textId="77777777" w:rsidR="00FB3105" w:rsidRPr="00FB3105" w:rsidRDefault="00FB3105" w:rsidP="00FB3105">
      <w:pPr>
        <w:bidi/>
        <w:jc w:val="both"/>
        <w:rPr>
          <w:rFonts w:ascii="Arial" w:hAnsi="Arial" w:cs="David"/>
          <w:rtl/>
        </w:rPr>
      </w:pPr>
      <w:r w:rsidRPr="00FB3105">
        <w:rPr>
          <w:rFonts w:ascii="Arial" w:hAnsi="Arial" w:cs="David"/>
          <w:rtl/>
        </w:rPr>
        <w:tab/>
        <w:t xml:space="preserve">זה יכול להיות גם עוזר לציפי לבני. </w:t>
      </w:r>
    </w:p>
    <w:p w14:paraId="588F9F4A" w14:textId="77777777" w:rsidR="00FB3105" w:rsidRPr="00FB3105" w:rsidRDefault="00FB3105" w:rsidP="00FB3105">
      <w:pPr>
        <w:bidi/>
        <w:jc w:val="both"/>
        <w:rPr>
          <w:rFonts w:ascii="Arial" w:hAnsi="Arial" w:cs="David"/>
          <w:u w:val="single"/>
          <w:rtl/>
        </w:rPr>
      </w:pPr>
    </w:p>
    <w:p w14:paraId="18DEB96B" w14:textId="77777777" w:rsidR="00FB3105" w:rsidRPr="00FB3105" w:rsidRDefault="00FB3105" w:rsidP="00FB3105">
      <w:pPr>
        <w:bidi/>
        <w:jc w:val="both"/>
        <w:rPr>
          <w:rFonts w:ascii="Arial" w:hAnsi="Arial" w:cs="David"/>
          <w:rtl/>
        </w:rPr>
      </w:pPr>
      <w:r w:rsidRPr="00FB3105">
        <w:rPr>
          <w:rFonts w:ascii="Arial" w:hAnsi="Arial" w:cs="David"/>
          <w:u w:val="single"/>
          <w:rtl/>
        </w:rPr>
        <w:t>היו"ר דוד טל:</w:t>
      </w:r>
    </w:p>
    <w:p w14:paraId="337C080D" w14:textId="77777777" w:rsidR="00FB3105" w:rsidRPr="00FB3105" w:rsidRDefault="00FB3105" w:rsidP="00FB3105">
      <w:pPr>
        <w:bidi/>
        <w:jc w:val="both"/>
        <w:rPr>
          <w:rFonts w:ascii="Arial" w:hAnsi="Arial" w:cs="David"/>
          <w:rtl/>
        </w:rPr>
      </w:pPr>
    </w:p>
    <w:p w14:paraId="384DADD2" w14:textId="77777777" w:rsidR="00FB3105" w:rsidRPr="00FB3105" w:rsidRDefault="00FB3105" w:rsidP="00FB3105">
      <w:pPr>
        <w:bidi/>
        <w:jc w:val="both"/>
        <w:rPr>
          <w:rFonts w:ascii="Arial" w:hAnsi="Arial" w:cs="David"/>
          <w:rtl/>
        </w:rPr>
      </w:pPr>
      <w:r w:rsidRPr="00FB3105">
        <w:rPr>
          <w:rFonts w:ascii="Arial" w:hAnsi="Arial" w:cs="David"/>
          <w:rtl/>
        </w:rPr>
        <w:tab/>
        <w:t xml:space="preserve">מנכ"ל הכנסת, אחרון הדוברים. </w:t>
      </w:r>
    </w:p>
    <w:p w14:paraId="171215A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מנכ"ל הכנסת אבי </w:t>
      </w:r>
      <w:proofErr w:type="spellStart"/>
      <w:r w:rsidRPr="00FB3105">
        <w:rPr>
          <w:rFonts w:ascii="Arial" w:hAnsi="Arial" w:cs="David"/>
          <w:u w:val="single"/>
          <w:rtl/>
        </w:rPr>
        <w:t>בלשניקוב</w:t>
      </w:r>
      <w:proofErr w:type="spellEnd"/>
      <w:r w:rsidRPr="00FB3105">
        <w:rPr>
          <w:rFonts w:ascii="Arial" w:hAnsi="Arial" w:cs="David"/>
          <w:u w:val="single"/>
          <w:rtl/>
        </w:rPr>
        <w:t>:</w:t>
      </w:r>
    </w:p>
    <w:p w14:paraId="2BD467C7" w14:textId="77777777" w:rsidR="00FB3105" w:rsidRPr="00FB3105" w:rsidRDefault="00FB3105" w:rsidP="00FB3105">
      <w:pPr>
        <w:bidi/>
        <w:jc w:val="both"/>
        <w:rPr>
          <w:rFonts w:ascii="Arial" w:hAnsi="Arial" w:cs="David"/>
          <w:rtl/>
        </w:rPr>
      </w:pPr>
    </w:p>
    <w:p w14:paraId="0E9E102B" w14:textId="77777777" w:rsidR="00FB3105" w:rsidRPr="00FB3105" w:rsidRDefault="00FB3105" w:rsidP="00FB3105">
      <w:pPr>
        <w:bidi/>
        <w:jc w:val="both"/>
        <w:rPr>
          <w:rFonts w:ascii="Arial" w:hAnsi="Arial" w:cs="David"/>
          <w:rtl/>
        </w:rPr>
      </w:pPr>
      <w:r w:rsidRPr="00FB3105">
        <w:rPr>
          <w:rFonts w:ascii="Arial" w:hAnsi="Arial" w:cs="David"/>
          <w:rtl/>
        </w:rPr>
        <w:tab/>
        <w:t>חברים, מספר הבהרות כי אני מרגיש צורך לומר הבהרות. אני מבקש מחברי הוועדה המכובדים – ואדוני יושב-ראש הוועדה, תשמור עלי – זה סוג הדיונים שאני, כמנכ"ל הכנסת, לא נכנס ימינה, שמאלה, אני מבקש להגיד את האמת.</w:t>
      </w:r>
    </w:p>
    <w:p w14:paraId="60DEF10D" w14:textId="77777777" w:rsidR="00FB3105" w:rsidRPr="00FB3105" w:rsidRDefault="00FB3105" w:rsidP="00FB3105">
      <w:pPr>
        <w:bidi/>
        <w:jc w:val="both"/>
        <w:rPr>
          <w:rFonts w:ascii="Arial" w:hAnsi="Arial" w:cs="David"/>
          <w:rtl/>
        </w:rPr>
      </w:pPr>
    </w:p>
    <w:p w14:paraId="63D258BC"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מבקש להדגיש קודם כול – בתור אחד שאחראי כאן על המשרות ועל כוח-אדם, ויש לו ניסיון; הייתי גם מנכ"ל משרד ממשלתי במשרדי ממשלה אחרים. </w:t>
      </w:r>
    </w:p>
    <w:p w14:paraId="17A31C69" w14:textId="77777777" w:rsidR="00FB3105" w:rsidRPr="00FB3105" w:rsidRDefault="00FB3105" w:rsidP="00FB3105">
      <w:pPr>
        <w:bidi/>
        <w:jc w:val="both"/>
        <w:rPr>
          <w:rFonts w:ascii="Arial" w:hAnsi="Arial" w:cs="David"/>
          <w:rtl/>
        </w:rPr>
      </w:pPr>
    </w:p>
    <w:p w14:paraId="6785A223" w14:textId="77777777" w:rsidR="00FB3105" w:rsidRPr="00FB3105" w:rsidRDefault="00FB3105" w:rsidP="00FB3105">
      <w:pPr>
        <w:bidi/>
        <w:jc w:val="both"/>
        <w:rPr>
          <w:rFonts w:ascii="Arial" w:hAnsi="Arial" w:cs="David"/>
          <w:rtl/>
        </w:rPr>
      </w:pPr>
      <w:r w:rsidRPr="00FB3105">
        <w:rPr>
          <w:rFonts w:ascii="Arial" w:hAnsi="Arial" w:cs="David"/>
          <w:rtl/>
        </w:rPr>
        <w:tab/>
        <w:t xml:space="preserve">אל"ף, לשר היום במדינת ישראל יש כתשע משרות אמון, שמוחלטות, נקבעו והוחלטו על-ידי נציב שירות המדינה – לא כולל את כל הפקידוֹת, שגם הן משרות אמון. </w:t>
      </w:r>
    </w:p>
    <w:p w14:paraId="0CAA0930" w14:textId="77777777" w:rsidR="00FB3105" w:rsidRPr="00FB3105" w:rsidRDefault="00FB3105" w:rsidP="00FB3105">
      <w:pPr>
        <w:bidi/>
        <w:jc w:val="both"/>
        <w:rPr>
          <w:rFonts w:ascii="Arial" w:hAnsi="Arial" w:cs="David"/>
          <w:rtl/>
        </w:rPr>
      </w:pPr>
    </w:p>
    <w:p w14:paraId="722F1C33" w14:textId="77777777" w:rsidR="00FB3105" w:rsidRPr="00FB3105" w:rsidRDefault="00FB3105" w:rsidP="00FB3105">
      <w:pPr>
        <w:bidi/>
        <w:jc w:val="both"/>
        <w:rPr>
          <w:rFonts w:ascii="Arial" w:hAnsi="Arial" w:cs="David"/>
          <w:rtl/>
        </w:rPr>
      </w:pPr>
      <w:r w:rsidRPr="00FB3105">
        <w:rPr>
          <w:rFonts w:ascii="Arial" w:hAnsi="Arial" w:cs="David"/>
          <w:rtl/>
        </w:rPr>
        <w:tab/>
        <w:t>בי"ת, מנכ"ל במשרד ממשלתי – יש לו על-פי החלטת נציב שירות המדינה שלוש משרות אמון; כל מנכ"ל משרד ממשלתי – יש לו שלוש משרות אמון, כאשר המשרה השלישית, חבר הכנסת רובי ריבלין, היא משודרגת ליועץ בכיר, על-פי החלטת נציב שירות המדינה, שנים אחורה.</w:t>
      </w:r>
    </w:p>
    <w:p w14:paraId="1459BF59" w14:textId="77777777" w:rsidR="00FB3105" w:rsidRPr="00FB3105" w:rsidRDefault="00FB3105" w:rsidP="00FB3105">
      <w:pPr>
        <w:bidi/>
        <w:jc w:val="both"/>
        <w:rPr>
          <w:rFonts w:ascii="Arial" w:hAnsi="Arial" w:cs="David"/>
          <w:rtl/>
        </w:rPr>
      </w:pPr>
    </w:p>
    <w:p w14:paraId="520E85AF" w14:textId="77777777" w:rsidR="00FB3105" w:rsidRPr="00FB3105" w:rsidRDefault="00FB3105" w:rsidP="00FB3105">
      <w:pPr>
        <w:bidi/>
        <w:jc w:val="both"/>
        <w:rPr>
          <w:rFonts w:ascii="Arial" w:hAnsi="Arial" w:cs="David"/>
          <w:rtl/>
        </w:rPr>
      </w:pPr>
      <w:r w:rsidRPr="00FB3105">
        <w:rPr>
          <w:rFonts w:ascii="Arial" w:hAnsi="Arial" w:cs="David"/>
          <w:rtl/>
        </w:rPr>
        <w:tab/>
      </w:r>
    </w:p>
    <w:p w14:paraId="122B67F0" w14:textId="77777777" w:rsidR="00FB3105" w:rsidRPr="00FB3105" w:rsidRDefault="00FB3105" w:rsidP="00FB3105">
      <w:pPr>
        <w:bidi/>
        <w:jc w:val="both"/>
        <w:rPr>
          <w:rFonts w:ascii="Arial" w:hAnsi="Arial" w:cs="David"/>
          <w:rtl/>
        </w:rPr>
      </w:pPr>
    </w:p>
    <w:p w14:paraId="263F221A" w14:textId="77777777" w:rsidR="00FB3105" w:rsidRPr="00FB3105" w:rsidRDefault="00FB3105" w:rsidP="00FB3105">
      <w:pPr>
        <w:bidi/>
        <w:jc w:val="both"/>
        <w:rPr>
          <w:rFonts w:ascii="Arial" w:hAnsi="Arial" w:cs="David"/>
          <w:rtl/>
        </w:rPr>
      </w:pPr>
    </w:p>
    <w:p w14:paraId="5F0C16F6"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בכנסת אנחנו מטפלים ביושב-ראש האופוזיציה על-פי החוק. אני שוחחתי אישית עם יושב-ראש הוועדה, שהודיע לי שההחלטה הזאת התקבלה פה אחד על-ידי שלושת חברי הוועדה. אני שוחחתי אתו, הסברתי לו שהדיון עלול להיות רגיש ועם תחושות כאלה ואחרות. ואני החלטתי שאני כן מביא את ההצעה הזאת וכן תומך בה מהבחינה המקצועית – כשם שהרבה בקשות של חברי כנסת מימין ומשמאל מוגשות אלי, ואני בא </w:t>
      </w:r>
      <w:proofErr w:type="spellStart"/>
      <w:r w:rsidRPr="00FB3105">
        <w:rPr>
          <w:rFonts w:ascii="Arial" w:hAnsi="Arial" w:cs="David"/>
          <w:rtl/>
        </w:rPr>
        <w:t>בשיג</w:t>
      </w:r>
      <w:proofErr w:type="spellEnd"/>
      <w:r w:rsidRPr="00FB3105">
        <w:rPr>
          <w:rFonts w:ascii="Arial" w:hAnsi="Arial" w:cs="David"/>
          <w:rtl/>
        </w:rPr>
        <w:t xml:space="preserve">-ושיח עם הוועדה הציבורית – אנחנו דוחים, לא נותנים להן פרסום, שומרים על כבודה ועל מעמדה של הכנסת. </w:t>
      </w:r>
    </w:p>
    <w:p w14:paraId="6DD9BB33" w14:textId="77777777" w:rsidR="00FB3105" w:rsidRPr="00FB3105" w:rsidRDefault="00FB3105" w:rsidP="00FB3105">
      <w:pPr>
        <w:bidi/>
        <w:jc w:val="both"/>
        <w:rPr>
          <w:rFonts w:ascii="Arial" w:hAnsi="Arial" w:cs="David"/>
          <w:rtl/>
        </w:rPr>
      </w:pPr>
    </w:p>
    <w:p w14:paraId="54EF7994" w14:textId="77777777" w:rsidR="00FB3105" w:rsidRPr="00FB3105" w:rsidRDefault="00FB3105" w:rsidP="00FB3105">
      <w:pPr>
        <w:bidi/>
        <w:jc w:val="both"/>
        <w:rPr>
          <w:rFonts w:ascii="Arial" w:hAnsi="Arial" w:cs="David"/>
          <w:rtl/>
        </w:rPr>
      </w:pPr>
      <w:r w:rsidRPr="00FB3105">
        <w:rPr>
          <w:rFonts w:ascii="Arial" w:hAnsi="Arial" w:cs="David"/>
          <w:rtl/>
        </w:rPr>
        <w:tab/>
        <w:t>בבקשה הזאת, גם אחרי שבדקתי, ואני מכיר היכרות קרובה, מה שניתן לשרים, למנכ"לים בשירות המדינה וכל מה שקשור לצרכים של יושב-ראש אופוזיציה היום – אין ראש מדינה, נשיא, ראש ממשלה או שר כזה או אחר, שמגיע מהעולם, ומשרד החוץ בעצמו מפנה לפגישות בסדר הבא: עם ראש הממשלה, נשיא המדינה, יושבת-ראש הכנסת, ראש האופוזיציה. אין נאום בכנסת– שהוא נאום ממלכתי כזה או אחר – שיושב-ראש אופוזיציה לא נואם.</w:t>
      </w:r>
    </w:p>
    <w:p w14:paraId="02180BE5" w14:textId="77777777" w:rsidR="00FB3105" w:rsidRPr="00FB3105" w:rsidRDefault="00FB3105" w:rsidP="00FB3105">
      <w:pPr>
        <w:bidi/>
        <w:jc w:val="both"/>
        <w:rPr>
          <w:rFonts w:ascii="Arial" w:hAnsi="Arial" w:cs="David"/>
          <w:rtl/>
        </w:rPr>
      </w:pPr>
    </w:p>
    <w:p w14:paraId="6F8CFD98"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מבקש משפט אחרון. אני מבקש להזכיר כי גם הייתי חצי שנה מנכ"ל בית הנשיא. גם לנשיא מדינה וגם לראש ממשלה – בנוסף לכל משרות האמון שיש להם – יש להם גם כותבי נאומים בשכר, מאושר על-ידי חשב כללי וראש אגף התקציבים באוצר. </w:t>
      </w:r>
    </w:p>
    <w:p w14:paraId="0EE9B346"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368F42FF" w14:textId="77777777" w:rsidR="00FB3105" w:rsidRPr="00FB3105" w:rsidRDefault="00FB3105" w:rsidP="00FB3105">
      <w:pPr>
        <w:bidi/>
        <w:jc w:val="both"/>
        <w:rPr>
          <w:rFonts w:ascii="Arial" w:hAnsi="Arial" w:cs="David"/>
          <w:rtl/>
        </w:rPr>
      </w:pPr>
    </w:p>
    <w:p w14:paraId="3109FDD0" w14:textId="77777777" w:rsidR="00FB3105" w:rsidRPr="00FB3105" w:rsidRDefault="00FB3105" w:rsidP="00FB3105">
      <w:pPr>
        <w:bidi/>
        <w:jc w:val="both"/>
        <w:rPr>
          <w:rFonts w:ascii="Arial" w:hAnsi="Arial" w:cs="David"/>
          <w:rtl/>
        </w:rPr>
      </w:pPr>
      <w:r w:rsidRPr="00FB3105">
        <w:rPr>
          <w:rFonts w:ascii="Arial" w:hAnsi="Arial" w:cs="David"/>
          <w:rtl/>
        </w:rPr>
        <w:tab/>
        <w:t xml:space="preserve">תודה רבה, אדוני. רבותי, אנחנו עוברים להצבעה. </w:t>
      </w:r>
    </w:p>
    <w:p w14:paraId="675AF1D9" w14:textId="77777777" w:rsidR="00FB3105" w:rsidRPr="00FB3105" w:rsidRDefault="00FB3105" w:rsidP="00FB3105">
      <w:pPr>
        <w:bidi/>
        <w:jc w:val="both"/>
        <w:rPr>
          <w:rFonts w:ascii="Arial" w:hAnsi="Arial" w:cs="David"/>
          <w:rtl/>
        </w:rPr>
      </w:pPr>
    </w:p>
    <w:p w14:paraId="26FCF125" w14:textId="77777777" w:rsidR="00FB3105" w:rsidRPr="00FB3105" w:rsidRDefault="00FB3105" w:rsidP="00FB3105">
      <w:pPr>
        <w:bidi/>
        <w:jc w:val="both"/>
        <w:rPr>
          <w:rFonts w:ascii="Arial" w:hAnsi="Arial" w:cs="David"/>
          <w:rtl/>
        </w:rPr>
      </w:pPr>
      <w:r w:rsidRPr="00FB3105">
        <w:rPr>
          <w:rFonts w:ascii="Arial" w:hAnsi="Arial" w:cs="David"/>
          <w:rtl/>
        </w:rPr>
        <w:tab/>
        <w:t>חברי הכנסת, אני רוצה להציג בפניכם את ההצעות שעומדות להצבעה – יש כמה אפשרויות. אני רוצה להתכנס עבור שתי אפשרויות, אני חושב שזה יהיה הטוב ביותר.</w:t>
      </w:r>
    </w:p>
    <w:p w14:paraId="50BBCDB7" w14:textId="77777777" w:rsidR="00FB3105" w:rsidRPr="00FB3105" w:rsidRDefault="00FB3105" w:rsidP="00FB3105">
      <w:pPr>
        <w:bidi/>
        <w:jc w:val="both"/>
        <w:rPr>
          <w:rFonts w:ascii="Arial" w:hAnsi="Arial" w:cs="David"/>
          <w:rtl/>
        </w:rPr>
      </w:pPr>
    </w:p>
    <w:p w14:paraId="4FCFC4F0" w14:textId="77777777" w:rsidR="00FB3105" w:rsidRPr="00FB3105" w:rsidRDefault="00FB3105" w:rsidP="00FB3105">
      <w:pPr>
        <w:bidi/>
        <w:jc w:val="both"/>
        <w:rPr>
          <w:rFonts w:ascii="Arial" w:hAnsi="Arial" w:cs="David"/>
          <w:rtl/>
        </w:rPr>
      </w:pPr>
      <w:r w:rsidRPr="00FB3105">
        <w:rPr>
          <w:rFonts w:ascii="Arial" w:hAnsi="Arial" w:cs="David"/>
          <w:rtl/>
        </w:rPr>
        <w:tab/>
        <w:t xml:space="preserve">יש אפשרות אחת לדחות את ההצעה ויש אפשרות אחרת לקבל את הצעתו של חבר הכנסת כבל, או לקבל את הצעתו של ריבלין. יש אפשרות נוספת בעצם, שאנחנו נגיד קודם כול בעד או נגד, ואם נהיה בעד – נעבור להצעה של חבר הכנסת כבל. </w:t>
      </w:r>
    </w:p>
    <w:p w14:paraId="70C314C2"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0700540F" w14:textId="77777777" w:rsidR="00FB3105" w:rsidRPr="00FB3105" w:rsidRDefault="00FB3105" w:rsidP="00FB3105">
      <w:pPr>
        <w:bidi/>
        <w:jc w:val="both"/>
        <w:rPr>
          <w:rFonts w:ascii="Arial" w:hAnsi="Arial" w:cs="David"/>
          <w:u w:val="single"/>
          <w:rtl/>
        </w:rPr>
      </w:pPr>
    </w:p>
    <w:p w14:paraId="32A58769" w14:textId="77777777" w:rsidR="00FB3105" w:rsidRPr="00FB3105" w:rsidRDefault="00FB3105" w:rsidP="00FB3105">
      <w:pPr>
        <w:bidi/>
        <w:jc w:val="both"/>
        <w:rPr>
          <w:rFonts w:ascii="Arial" w:hAnsi="Arial" w:cs="David"/>
          <w:rtl/>
        </w:rPr>
      </w:pPr>
      <w:r w:rsidRPr="00FB3105">
        <w:rPr>
          <w:rFonts w:ascii="Arial" w:hAnsi="Arial" w:cs="David"/>
          <w:rtl/>
        </w:rPr>
        <w:tab/>
        <w:t xml:space="preserve"> לא, לא. רק הצעת ריבלין. </w:t>
      </w:r>
    </w:p>
    <w:p w14:paraId="13489752"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יולי יואל </w:t>
      </w:r>
      <w:proofErr w:type="spellStart"/>
      <w:r w:rsidRPr="00FB3105">
        <w:rPr>
          <w:rFonts w:ascii="Arial" w:hAnsi="Arial" w:cs="David"/>
          <w:u w:val="single"/>
          <w:rtl/>
        </w:rPr>
        <w:t>אדלשטיין</w:t>
      </w:r>
      <w:proofErr w:type="spellEnd"/>
      <w:r w:rsidRPr="00FB3105">
        <w:rPr>
          <w:rFonts w:ascii="Arial" w:hAnsi="Arial" w:cs="David"/>
          <w:u w:val="single"/>
          <w:rtl/>
        </w:rPr>
        <w:t>:</w:t>
      </w:r>
    </w:p>
    <w:p w14:paraId="62E1E5E6" w14:textId="77777777" w:rsidR="00FB3105" w:rsidRPr="00FB3105" w:rsidRDefault="00FB3105" w:rsidP="00FB3105">
      <w:pPr>
        <w:bidi/>
        <w:jc w:val="both"/>
        <w:rPr>
          <w:rFonts w:ascii="Arial" w:hAnsi="Arial" w:cs="David"/>
          <w:rtl/>
        </w:rPr>
      </w:pPr>
    </w:p>
    <w:p w14:paraId="0F3DA2D7" w14:textId="77777777" w:rsidR="00FB3105" w:rsidRPr="00FB3105" w:rsidRDefault="00FB3105" w:rsidP="00FB3105">
      <w:pPr>
        <w:bidi/>
        <w:jc w:val="both"/>
        <w:rPr>
          <w:rFonts w:ascii="Arial" w:hAnsi="Arial" w:cs="David"/>
          <w:rtl/>
        </w:rPr>
      </w:pPr>
      <w:r w:rsidRPr="00FB3105">
        <w:rPr>
          <w:rFonts w:ascii="Arial" w:hAnsi="Arial" w:cs="David"/>
          <w:rtl/>
        </w:rPr>
        <w:tab/>
        <w:t>הצעת ריבלין להצביע,  והצעת - - -</w:t>
      </w:r>
    </w:p>
    <w:p w14:paraId="4A9CD65D"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7DD899D4" w14:textId="77777777" w:rsidR="00FB3105" w:rsidRPr="00FB3105" w:rsidRDefault="00FB3105" w:rsidP="00FB3105">
      <w:pPr>
        <w:bidi/>
        <w:jc w:val="both"/>
        <w:rPr>
          <w:rFonts w:ascii="Arial" w:hAnsi="Arial" w:cs="David"/>
          <w:rtl/>
        </w:rPr>
      </w:pPr>
    </w:p>
    <w:p w14:paraId="7992575E" w14:textId="77777777" w:rsidR="00FB3105" w:rsidRPr="00FB3105" w:rsidRDefault="00FB3105" w:rsidP="00FB3105">
      <w:pPr>
        <w:bidi/>
        <w:jc w:val="both"/>
        <w:rPr>
          <w:rFonts w:ascii="Arial" w:hAnsi="Arial" w:cs="David"/>
          <w:rtl/>
        </w:rPr>
      </w:pPr>
      <w:r w:rsidRPr="00FB3105">
        <w:rPr>
          <w:rFonts w:ascii="Arial" w:hAnsi="Arial" w:cs="David"/>
          <w:rtl/>
        </w:rPr>
        <w:tab/>
        <w:t>הצעת ריבלין – בעד או נגד? זה מה שאתם רוצים?</w:t>
      </w:r>
    </w:p>
    <w:p w14:paraId="7E2EAD0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קריאות:</w:t>
      </w:r>
    </w:p>
    <w:p w14:paraId="5FAFE2F1" w14:textId="77777777" w:rsidR="00FB3105" w:rsidRPr="00FB3105" w:rsidRDefault="00FB3105" w:rsidP="00FB3105">
      <w:pPr>
        <w:bidi/>
        <w:jc w:val="both"/>
        <w:rPr>
          <w:rFonts w:ascii="Arial" w:hAnsi="Arial" w:cs="David"/>
          <w:rtl/>
        </w:rPr>
      </w:pPr>
    </w:p>
    <w:p w14:paraId="79A220D2" w14:textId="77777777" w:rsidR="00FB3105" w:rsidRPr="00FB3105" w:rsidRDefault="00FB3105" w:rsidP="00FB3105">
      <w:pPr>
        <w:bidi/>
        <w:jc w:val="both"/>
        <w:rPr>
          <w:rFonts w:ascii="Arial" w:hAnsi="Arial" w:cs="David"/>
          <w:rtl/>
        </w:rPr>
      </w:pPr>
      <w:r w:rsidRPr="00FB3105">
        <w:rPr>
          <w:rFonts w:ascii="Arial" w:hAnsi="Arial" w:cs="David"/>
          <w:rtl/>
        </w:rPr>
        <w:tab/>
        <w:t xml:space="preserve">כן. </w:t>
      </w:r>
    </w:p>
    <w:p w14:paraId="5BD2205C"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27303DDE" w14:textId="77777777" w:rsidR="00FB3105" w:rsidRPr="00FB3105" w:rsidRDefault="00FB3105" w:rsidP="00FB3105">
      <w:pPr>
        <w:bidi/>
        <w:jc w:val="both"/>
        <w:rPr>
          <w:rFonts w:ascii="Arial" w:hAnsi="Arial" w:cs="David"/>
          <w:rtl/>
        </w:rPr>
      </w:pPr>
    </w:p>
    <w:p w14:paraId="00C23C54" w14:textId="77777777" w:rsidR="00FB3105" w:rsidRPr="00FB3105" w:rsidRDefault="00FB3105" w:rsidP="00FB3105">
      <w:pPr>
        <w:bidi/>
        <w:jc w:val="both"/>
        <w:rPr>
          <w:rFonts w:ascii="Arial" w:hAnsi="Arial" w:cs="David"/>
          <w:rtl/>
        </w:rPr>
      </w:pPr>
      <w:r w:rsidRPr="00FB3105">
        <w:rPr>
          <w:rFonts w:ascii="Arial" w:hAnsi="Arial" w:cs="David"/>
          <w:rtl/>
        </w:rPr>
        <w:tab/>
        <w:t xml:space="preserve">בבקשה. הצעת חבר הכנסת ריבלין, כפי שהציע פרופסור </w:t>
      </w:r>
      <w:proofErr w:type="spellStart"/>
      <w:r w:rsidRPr="00FB3105">
        <w:rPr>
          <w:rFonts w:ascii="Arial" w:hAnsi="Arial" w:cs="David"/>
          <w:rtl/>
        </w:rPr>
        <w:t>גרונאו</w:t>
      </w:r>
      <w:proofErr w:type="spellEnd"/>
      <w:r w:rsidRPr="00FB3105">
        <w:rPr>
          <w:rFonts w:ascii="Arial" w:hAnsi="Arial" w:cs="David"/>
          <w:rtl/>
        </w:rPr>
        <w:t xml:space="preserve">. </w:t>
      </w:r>
    </w:p>
    <w:p w14:paraId="36910B5A"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יוחנן </w:t>
      </w:r>
      <w:proofErr w:type="spellStart"/>
      <w:r w:rsidRPr="00FB3105">
        <w:rPr>
          <w:rFonts w:ascii="Arial" w:hAnsi="Arial" w:cs="David"/>
          <w:u w:val="single"/>
          <w:rtl/>
        </w:rPr>
        <w:t>פלסנר</w:t>
      </w:r>
      <w:proofErr w:type="spellEnd"/>
      <w:r w:rsidRPr="00FB3105">
        <w:rPr>
          <w:rFonts w:ascii="Arial" w:hAnsi="Arial" w:cs="David"/>
          <w:u w:val="single"/>
          <w:rtl/>
        </w:rPr>
        <w:t>:</w:t>
      </w:r>
    </w:p>
    <w:p w14:paraId="756D554F" w14:textId="77777777" w:rsidR="00FB3105" w:rsidRPr="00FB3105" w:rsidRDefault="00FB3105" w:rsidP="00FB3105">
      <w:pPr>
        <w:bidi/>
        <w:jc w:val="both"/>
        <w:rPr>
          <w:rFonts w:ascii="Arial" w:hAnsi="Arial" w:cs="David"/>
          <w:rtl/>
        </w:rPr>
      </w:pPr>
    </w:p>
    <w:p w14:paraId="7E6EA64A" w14:textId="77777777" w:rsidR="00FB3105" w:rsidRPr="00FB3105" w:rsidRDefault="00FB3105" w:rsidP="00FB3105">
      <w:pPr>
        <w:bidi/>
        <w:jc w:val="both"/>
        <w:rPr>
          <w:rFonts w:ascii="Arial" w:hAnsi="Arial" w:cs="David"/>
          <w:rtl/>
        </w:rPr>
      </w:pPr>
      <w:r w:rsidRPr="00FB3105">
        <w:rPr>
          <w:rFonts w:ascii="Arial" w:hAnsi="Arial" w:cs="David"/>
          <w:rtl/>
        </w:rPr>
        <w:tab/>
        <w:t xml:space="preserve">פרופסור </w:t>
      </w:r>
      <w:proofErr w:type="spellStart"/>
      <w:r w:rsidRPr="00FB3105">
        <w:rPr>
          <w:rFonts w:ascii="Arial" w:hAnsi="Arial" w:cs="David"/>
          <w:rtl/>
        </w:rPr>
        <w:t>גרונאו</w:t>
      </w:r>
      <w:proofErr w:type="spellEnd"/>
      <w:r w:rsidRPr="00FB3105">
        <w:rPr>
          <w:rFonts w:ascii="Arial" w:hAnsi="Arial" w:cs="David"/>
          <w:rtl/>
        </w:rPr>
        <w:t xml:space="preserve"> לא דיבר על נושא התחולה.</w:t>
      </w:r>
    </w:p>
    <w:p w14:paraId="75EE68FA" w14:textId="77777777" w:rsidR="00FB3105" w:rsidRPr="00FB3105" w:rsidRDefault="00FB3105" w:rsidP="00FB3105">
      <w:pPr>
        <w:bidi/>
        <w:jc w:val="both"/>
        <w:rPr>
          <w:rFonts w:ascii="Arial" w:hAnsi="Arial" w:cs="David"/>
          <w:u w:val="single"/>
          <w:rtl/>
        </w:rPr>
      </w:pPr>
      <w:r w:rsidRPr="00FB3105">
        <w:rPr>
          <w:rFonts w:ascii="Arial" w:hAnsi="Arial" w:cs="David"/>
          <w:rtl/>
        </w:rPr>
        <w:br/>
      </w:r>
      <w:r w:rsidRPr="00FB3105">
        <w:rPr>
          <w:rFonts w:ascii="Arial" w:hAnsi="Arial" w:cs="David"/>
          <w:u w:val="single"/>
          <w:rtl/>
        </w:rPr>
        <w:t>גדעון סער:</w:t>
      </w:r>
    </w:p>
    <w:p w14:paraId="563E4803" w14:textId="77777777" w:rsidR="00FB3105" w:rsidRPr="00FB3105" w:rsidRDefault="00FB3105" w:rsidP="00FB3105">
      <w:pPr>
        <w:bidi/>
        <w:jc w:val="both"/>
        <w:rPr>
          <w:rFonts w:ascii="Arial" w:hAnsi="Arial" w:cs="David"/>
          <w:u w:val="single"/>
          <w:rtl/>
        </w:rPr>
      </w:pPr>
    </w:p>
    <w:p w14:paraId="2E5D8B69" w14:textId="77777777" w:rsidR="00FB3105" w:rsidRPr="00FB3105" w:rsidRDefault="00FB3105" w:rsidP="00FB3105">
      <w:pPr>
        <w:bidi/>
        <w:jc w:val="both"/>
        <w:rPr>
          <w:rFonts w:ascii="Arial" w:hAnsi="Arial" w:cs="David"/>
          <w:rtl/>
        </w:rPr>
      </w:pPr>
      <w:r w:rsidRPr="00FB3105">
        <w:rPr>
          <w:rFonts w:ascii="Arial" w:hAnsi="Arial" w:cs="David"/>
          <w:rtl/>
        </w:rPr>
        <w:tab/>
        <w:t xml:space="preserve"> תחילה מיידית. להסיר ספק – תחולה מיידית ממחר בבוקר. </w:t>
      </w:r>
    </w:p>
    <w:p w14:paraId="55B9F956" w14:textId="77777777" w:rsidR="00FB3105" w:rsidRPr="00FB3105" w:rsidRDefault="00FB3105" w:rsidP="00FB3105">
      <w:pPr>
        <w:bidi/>
        <w:ind w:firstLine="567"/>
        <w:jc w:val="both"/>
        <w:rPr>
          <w:rFonts w:ascii="Arial" w:hAnsi="Arial" w:cs="David"/>
          <w:rtl/>
        </w:rPr>
      </w:pPr>
      <w:r w:rsidRPr="00FB3105">
        <w:rPr>
          <w:rFonts w:ascii="Arial" w:hAnsi="Arial" w:cs="David"/>
          <w:rtl/>
        </w:rPr>
        <w:br/>
      </w:r>
    </w:p>
    <w:p w14:paraId="5A9F28F0" w14:textId="77777777" w:rsidR="00FB3105" w:rsidRPr="00FB3105" w:rsidRDefault="00FB3105" w:rsidP="00FB3105">
      <w:pPr>
        <w:bidi/>
        <w:jc w:val="both"/>
        <w:rPr>
          <w:rFonts w:ascii="Arial" w:hAnsi="Arial" w:cs="David"/>
          <w:rtl/>
        </w:rPr>
      </w:pPr>
      <w:r w:rsidRPr="00FB3105">
        <w:rPr>
          <w:rFonts w:ascii="Arial" w:hAnsi="Arial" w:cs="David"/>
          <w:u w:val="single"/>
          <w:rtl/>
        </w:rPr>
        <w:t>היו"ר דוד טל:</w:t>
      </w:r>
    </w:p>
    <w:p w14:paraId="26F27115" w14:textId="77777777" w:rsidR="00FB3105" w:rsidRPr="00FB3105" w:rsidRDefault="00FB3105" w:rsidP="00FB3105">
      <w:pPr>
        <w:bidi/>
        <w:jc w:val="both"/>
        <w:rPr>
          <w:rFonts w:ascii="Arial" w:hAnsi="Arial" w:cs="David"/>
          <w:rtl/>
        </w:rPr>
      </w:pPr>
    </w:p>
    <w:p w14:paraId="3DE8E9B4" w14:textId="77777777" w:rsidR="00FB3105" w:rsidRPr="00FB3105" w:rsidRDefault="00FB3105" w:rsidP="00FB3105">
      <w:pPr>
        <w:bidi/>
        <w:jc w:val="both"/>
        <w:rPr>
          <w:rFonts w:ascii="Arial" w:hAnsi="Arial" w:cs="David"/>
          <w:rtl/>
        </w:rPr>
      </w:pPr>
      <w:r w:rsidRPr="00FB3105">
        <w:rPr>
          <w:rFonts w:ascii="Arial" w:hAnsi="Arial" w:cs="David"/>
          <w:rtl/>
        </w:rPr>
        <w:tab/>
        <w:t xml:space="preserve">רבותי, אני רוצה לקרוא בפניכם את הצעתו של פרופסור </w:t>
      </w:r>
      <w:proofErr w:type="spellStart"/>
      <w:r w:rsidRPr="00FB3105">
        <w:rPr>
          <w:rFonts w:ascii="Arial" w:hAnsi="Arial" w:cs="David"/>
          <w:rtl/>
        </w:rPr>
        <w:t>גרונאו</w:t>
      </w:r>
      <w:proofErr w:type="spellEnd"/>
      <w:r w:rsidRPr="00FB3105">
        <w:rPr>
          <w:rFonts w:ascii="Arial" w:hAnsi="Arial" w:cs="David"/>
          <w:rtl/>
        </w:rPr>
        <w:t xml:space="preserve">, בהנחה שההצעה של חבר הכנסת רובי ריבלין תתקבל: "לשם יישום המלצה זו, על ועדת הכנסת לבטל את משרת העוזר </w:t>
      </w:r>
      <w:proofErr w:type="spellStart"/>
      <w:r w:rsidRPr="00FB3105">
        <w:rPr>
          <w:rFonts w:ascii="Arial" w:hAnsi="Arial" w:cs="David"/>
          <w:rtl/>
        </w:rPr>
        <w:t>הפרלמנטרי</w:t>
      </w:r>
      <w:proofErr w:type="spellEnd"/>
      <w:r w:rsidRPr="00FB3105">
        <w:rPr>
          <w:rFonts w:ascii="Arial" w:hAnsi="Arial" w:cs="David"/>
          <w:rtl/>
        </w:rPr>
        <w:t xml:space="preserve"> השלישי שיש כיום לראש האופוזיציה, וכן לקבוע את תנאי שכרו של העוזר במשרת אמון".</w:t>
      </w:r>
    </w:p>
    <w:p w14:paraId="2B5A6546" w14:textId="77777777" w:rsidR="00FB3105" w:rsidRPr="00FB3105" w:rsidRDefault="00FB3105" w:rsidP="00FB3105">
      <w:pPr>
        <w:bidi/>
        <w:jc w:val="both"/>
        <w:rPr>
          <w:rFonts w:ascii="Arial" w:hAnsi="Arial" w:cs="David"/>
          <w:rtl/>
        </w:rPr>
      </w:pPr>
    </w:p>
    <w:p w14:paraId="45EC01D3" w14:textId="77777777" w:rsidR="00FB3105" w:rsidRPr="00FB3105" w:rsidRDefault="00FB3105" w:rsidP="00FB3105">
      <w:pPr>
        <w:bidi/>
        <w:jc w:val="both"/>
        <w:rPr>
          <w:rFonts w:ascii="Arial" w:hAnsi="Arial" w:cs="David"/>
          <w:rtl/>
        </w:rPr>
      </w:pPr>
      <w:r w:rsidRPr="00FB3105">
        <w:rPr>
          <w:rFonts w:ascii="Arial" w:hAnsi="Arial" w:cs="David"/>
          <w:rtl/>
        </w:rPr>
        <w:tab/>
        <w:t>כרגע אנחנו עוד לא קובעים את השכר. לאחר שתתקבל החלטה, לא תהיה בעיה לכנס את הוועדה ונדון.</w:t>
      </w:r>
    </w:p>
    <w:p w14:paraId="0A0EDBD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77156973" w14:textId="77777777" w:rsidR="00FB3105" w:rsidRPr="00FB3105" w:rsidRDefault="00FB3105" w:rsidP="00FB3105">
      <w:pPr>
        <w:bidi/>
        <w:jc w:val="both"/>
        <w:rPr>
          <w:rFonts w:ascii="Arial" w:hAnsi="Arial" w:cs="David"/>
          <w:rtl/>
        </w:rPr>
      </w:pPr>
    </w:p>
    <w:p w14:paraId="0B7B5B83" w14:textId="77777777" w:rsidR="00FB3105" w:rsidRPr="00FB3105" w:rsidRDefault="00FB3105" w:rsidP="00FB3105">
      <w:pPr>
        <w:bidi/>
        <w:jc w:val="both"/>
        <w:rPr>
          <w:rFonts w:ascii="Arial" w:hAnsi="Arial" w:cs="David"/>
          <w:rtl/>
        </w:rPr>
      </w:pPr>
      <w:r w:rsidRPr="00FB3105">
        <w:rPr>
          <w:rFonts w:ascii="Arial" w:hAnsi="Arial" w:cs="David"/>
          <w:rtl/>
        </w:rPr>
        <w:tab/>
        <w:t xml:space="preserve"> כמו עוזר בכיר של יושב-ראש הכנסת. </w:t>
      </w:r>
    </w:p>
    <w:p w14:paraId="1672787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40838EAC" w14:textId="77777777" w:rsidR="00FB3105" w:rsidRPr="00FB3105" w:rsidRDefault="00FB3105" w:rsidP="00FB3105">
      <w:pPr>
        <w:bidi/>
        <w:jc w:val="both"/>
        <w:rPr>
          <w:rFonts w:ascii="Arial" w:hAnsi="Arial" w:cs="David"/>
          <w:rtl/>
        </w:rPr>
      </w:pPr>
    </w:p>
    <w:p w14:paraId="12052D7C" w14:textId="77777777" w:rsidR="00FB3105" w:rsidRPr="00FB3105" w:rsidRDefault="00FB3105" w:rsidP="00FB3105">
      <w:pPr>
        <w:bidi/>
        <w:jc w:val="both"/>
        <w:rPr>
          <w:rFonts w:ascii="Arial" w:hAnsi="Arial" w:cs="David"/>
          <w:rtl/>
        </w:rPr>
      </w:pPr>
      <w:r w:rsidRPr="00FB3105">
        <w:rPr>
          <w:rFonts w:ascii="Arial" w:hAnsi="Arial" w:cs="David"/>
          <w:rtl/>
        </w:rPr>
        <w:tab/>
        <w:t>על-פי בקשתו של יושב-ראש סיעת הליכוד, אנחנו נצביע בעד הצעתו של חבר הכנסת רובי ריבלין, או נגד הצעתו. זה בסדר, חבר הכנסת ריבלין?</w:t>
      </w:r>
    </w:p>
    <w:p w14:paraId="6BAEAF15"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277FABF2" w14:textId="77777777" w:rsidR="00FB3105" w:rsidRPr="00FB3105" w:rsidRDefault="00FB3105" w:rsidP="00FB3105">
      <w:pPr>
        <w:bidi/>
        <w:jc w:val="both"/>
        <w:rPr>
          <w:rFonts w:ascii="Arial" w:hAnsi="Arial" w:cs="David"/>
          <w:rtl/>
        </w:rPr>
      </w:pPr>
    </w:p>
    <w:p w14:paraId="67F42B5E" w14:textId="77777777" w:rsidR="00FB3105" w:rsidRPr="00FB3105" w:rsidRDefault="00FB3105" w:rsidP="00FB3105">
      <w:pPr>
        <w:bidi/>
        <w:jc w:val="both"/>
        <w:rPr>
          <w:rFonts w:ascii="Arial" w:hAnsi="Arial" w:cs="David"/>
          <w:rtl/>
        </w:rPr>
      </w:pPr>
      <w:r w:rsidRPr="00FB3105">
        <w:rPr>
          <w:rFonts w:ascii="Arial" w:hAnsi="Arial" w:cs="David"/>
          <w:rtl/>
        </w:rPr>
        <w:tab/>
        <w:t xml:space="preserve"> אני הבאתי את הצעתי, לא הבאתי הצעות של אחרים. </w:t>
      </w:r>
    </w:p>
    <w:p w14:paraId="1D30A7CB"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6EA1C6C6" w14:textId="77777777" w:rsidR="00FB3105" w:rsidRPr="00FB3105" w:rsidRDefault="00FB3105" w:rsidP="00FB3105">
      <w:pPr>
        <w:bidi/>
        <w:jc w:val="both"/>
        <w:rPr>
          <w:rFonts w:ascii="Arial" w:hAnsi="Arial" w:cs="David"/>
          <w:rtl/>
        </w:rPr>
      </w:pPr>
    </w:p>
    <w:p w14:paraId="4F538454" w14:textId="77777777" w:rsidR="00FB3105" w:rsidRPr="00FB3105" w:rsidRDefault="00FB3105" w:rsidP="00FB3105">
      <w:pPr>
        <w:bidi/>
        <w:jc w:val="both"/>
        <w:rPr>
          <w:rFonts w:ascii="Arial" w:hAnsi="Arial" w:cs="David"/>
          <w:rtl/>
        </w:rPr>
      </w:pPr>
      <w:r w:rsidRPr="00FB3105">
        <w:rPr>
          <w:rFonts w:ascii="Arial" w:hAnsi="Arial" w:cs="David"/>
          <w:rtl/>
        </w:rPr>
        <w:tab/>
        <w:t>בבקשה.</w:t>
      </w:r>
    </w:p>
    <w:p w14:paraId="520861A8" w14:textId="77777777" w:rsidR="00FB3105" w:rsidRPr="00FB3105" w:rsidRDefault="00FB3105" w:rsidP="00FB3105">
      <w:pPr>
        <w:bidi/>
        <w:ind w:firstLine="567"/>
        <w:jc w:val="both"/>
        <w:rPr>
          <w:rFonts w:ascii="Arial" w:hAnsi="Arial" w:cs="David"/>
          <w:u w:val="single"/>
          <w:rtl/>
        </w:rPr>
      </w:pPr>
      <w:r w:rsidRPr="00FB3105">
        <w:rPr>
          <w:rFonts w:ascii="Arial" w:hAnsi="Arial" w:cs="David"/>
          <w:rtl/>
        </w:rPr>
        <w:br/>
      </w:r>
      <w:r w:rsidRPr="00FB3105">
        <w:rPr>
          <w:rFonts w:ascii="Arial" w:hAnsi="Arial" w:cs="David"/>
          <w:u w:val="single"/>
          <w:rtl/>
        </w:rPr>
        <w:t>אתי בן-יוסף:</w:t>
      </w:r>
    </w:p>
    <w:p w14:paraId="26974D63" w14:textId="77777777" w:rsidR="00FB3105" w:rsidRPr="00FB3105" w:rsidRDefault="00FB3105" w:rsidP="00FB3105">
      <w:pPr>
        <w:bidi/>
        <w:ind w:firstLine="567"/>
        <w:jc w:val="both"/>
        <w:rPr>
          <w:rFonts w:ascii="Arial" w:hAnsi="Arial" w:cs="David"/>
          <w:u w:val="single"/>
          <w:rtl/>
        </w:rPr>
      </w:pPr>
    </w:p>
    <w:p w14:paraId="1580A343" w14:textId="77777777" w:rsidR="00FB3105" w:rsidRPr="00FB3105" w:rsidRDefault="00FB3105" w:rsidP="00FB3105">
      <w:pPr>
        <w:bidi/>
        <w:ind w:firstLine="567"/>
        <w:jc w:val="both"/>
        <w:rPr>
          <w:rFonts w:ascii="Arial" w:hAnsi="Arial" w:cs="David"/>
          <w:rtl/>
        </w:rPr>
      </w:pPr>
      <w:r w:rsidRPr="00FB3105">
        <w:rPr>
          <w:rFonts w:ascii="Arial" w:hAnsi="Arial" w:cs="David"/>
          <w:rtl/>
        </w:rPr>
        <w:t>(קוראת בשמות חברי הכנסת)</w:t>
      </w:r>
    </w:p>
    <w:p w14:paraId="03040215" w14:textId="77777777" w:rsidR="00FB3105" w:rsidRPr="00FB3105" w:rsidRDefault="00FB3105" w:rsidP="00FB3105">
      <w:pPr>
        <w:bidi/>
        <w:ind w:firstLine="567"/>
        <w:jc w:val="both"/>
        <w:rPr>
          <w:rFonts w:ascii="Arial" w:hAnsi="Arial" w:cs="David"/>
          <w:rtl/>
        </w:rPr>
      </w:pPr>
    </w:p>
    <w:p w14:paraId="4BD090B5" w14:textId="77777777" w:rsidR="00FB3105" w:rsidRPr="00FB3105" w:rsidRDefault="00FB3105" w:rsidP="00FB3105">
      <w:pPr>
        <w:bidi/>
        <w:ind w:firstLine="567"/>
        <w:jc w:val="both"/>
        <w:rPr>
          <w:rFonts w:ascii="Arial" w:hAnsi="Arial" w:cs="David"/>
          <w:rtl/>
        </w:rPr>
      </w:pPr>
      <w:r w:rsidRPr="00FB3105">
        <w:rPr>
          <w:rFonts w:ascii="Arial" w:hAnsi="Arial" w:cs="David"/>
          <w:rtl/>
        </w:rPr>
        <w:t>דוד טל</w:t>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t>- נמנע</w:t>
      </w:r>
    </w:p>
    <w:p w14:paraId="1B4C48A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מיכאל </w:t>
      </w:r>
      <w:proofErr w:type="spellStart"/>
      <w:r w:rsidRPr="00FB3105">
        <w:rPr>
          <w:rFonts w:ascii="Arial" w:hAnsi="Arial" w:cs="David"/>
          <w:rtl/>
        </w:rPr>
        <w:t>נודלמן</w:t>
      </w:r>
      <w:proofErr w:type="spellEnd"/>
      <w:r w:rsidRPr="00FB3105">
        <w:rPr>
          <w:rFonts w:ascii="Arial" w:hAnsi="Arial" w:cs="David"/>
          <w:rtl/>
        </w:rPr>
        <w:t xml:space="preserve">   (במקום חה"כ אלי </w:t>
      </w:r>
      <w:proofErr w:type="spellStart"/>
      <w:r w:rsidRPr="00FB3105">
        <w:rPr>
          <w:rFonts w:ascii="Arial" w:hAnsi="Arial" w:cs="David"/>
          <w:rtl/>
        </w:rPr>
        <w:t>אפללו</w:t>
      </w:r>
      <w:proofErr w:type="spellEnd"/>
      <w:r w:rsidRPr="00FB3105">
        <w:rPr>
          <w:rFonts w:ascii="Arial" w:hAnsi="Arial" w:cs="David"/>
          <w:rtl/>
        </w:rPr>
        <w:t>)</w:t>
      </w:r>
      <w:r w:rsidRPr="00FB3105">
        <w:rPr>
          <w:rFonts w:ascii="Arial" w:hAnsi="Arial" w:cs="David"/>
          <w:rtl/>
        </w:rPr>
        <w:tab/>
        <w:t>- נמנע</w:t>
      </w:r>
    </w:p>
    <w:p w14:paraId="588AD693"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שי חרמש    (במקום חה"כ אביגדור </w:t>
      </w:r>
      <w:proofErr w:type="spellStart"/>
      <w:r w:rsidRPr="00FB3105">
        <w:rPr>
          <w:rFonts w:ascii="Arial" w:hAnsi="Arial" w:cs="David"/>
          <w:rtl/>
        </w:rPr>
        <w:t>יצחקי</w:t>
      </w:r>
      <w:proofErr w:type="spellEnd"/>
      <w:r w:rsidRPr="00FB3105">
        <w:rPr>
          <w:rFonts w:ascii="Arial" w:hAnsi="Arial" w:cs="David"/>
          <w:rtl/>
        </w:rPr>
        <w:t>)</w:t>
      </w:r>
      <w:r w:rsidRPr="00FB3105">
        <w:rPr>
          <w:rFonts w:ascii="Arial" w:hAnsi="Arial" w:cs="David"/>
          <w:rtl/>
        </w:rPr>
        <w:tab/>
        <w:t>- נגד</w:t>
      </w:r>
    </w:p>
    <w:p w14:paraId="6156A4E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יוחנן </w:t>
      </w:r>
      <w:proofErr w:type="spellStart"/>
      <w:r w:rsidRPr="00FB3105">
        <w:rPr>
          <w:rFonts w:ascii="Arial" w:hAnsi="Arial" w:cs="David"/>
          <w:rtl/>
        </w:rPr>
        <w:t>פלסנר</w:t>
      </w:r>
      <w:proofErr w:type="spellEnd"/>
      <w:r w:rsidRPr="00FB3105">
        <w:rPr>
          <w:rFonts w:ascii="Arial" w:hAnsi="Arial" w:cs="David"/>
          <w:rtl/>
        </w:rPr>
        <w:t xml:space="preserve">  (במקום חה"כ יואל חסון)</w:t>
      </w:r>
      <w:r w:rsidRPr="00FB3105">
        <w:rPr>
          <w:rFonts w:ascii="Arial" w:hAnsi="Arial" w:cs="David"/>
          <w:rtl/>
        </w:rPr>
        <w:tab/>
      </w:r>
      <w:r w:rsidRPr="00FB3105">
        <w:rPr>
          <w:rFonts w:ascii="Arial" w:hAnsi="Arial" w:cs="David"/>
          <w:rtl/>
        </w:rPr>
        <w:tab/>
        <w:t>- נגד</w:t>
      </w:r>
    </w:p>
    <w:p w14:paraId="5402555E" w14:textId="77777777" w:rsidR="00FB3105" w:rsidRPr="00FB3105" w:rsidRDefault="00FB3105" w:rsidP="00FB3105">
      <w:pPr>
        <w:bidi/>
        <w:ind w:firstLine="567"/>
        <w:jc w:val="both"/>
        <w:rPr>
          <w:rFonts w:ascii="Arial" w:hAnsi="Arial" w:cs="David"/>
          <w:rtl/>
        </w:rPr>
      </w:pPr>
      <w:r w:rsidRPr="00FB3105">
        <w:rPr>
          <w:rFonts w:ascii="Arial" w:hAnsi="Arial" w:cs="David"/>
          <w:rtl/>
        </w:rPr>
        <w:t>מנחם בן-ששון  (במקום חה"כ רונית תירוש)</w:t>
      </w:r>
      <w:r w:rsidRPr="00FB3105">
        <w:rPr>
          <w:rFonts w:ascii="Arial" w:hAnsi="Arial" w:cs="David"/>
          <w:rtl/>
        </w:rPr>
        <w:tab/>
        <w:t>- נגד</w:t>
      </w:r>
    </w:p>
    <w:p w14:paraId="7891CA3E"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אבישי </w:t>
      </w:r>
      <w:proofErr w:type="spellStart"/>
      <w:r w:rsidRPr="00FB3105">
        <w:rPr>
          <w:rFonts w:ascii="Arial" w:hAnsi="Arial" w:cs="David"/>
          <w:rtl/>
        </w:rPr>
        <w:t>ברוורמן</w:t>
      </w:r>
      <w:proofErr w:type="spellEnd"/>
      <w:r w:rsidRPr="00FB3105">
        <w:rPr>
          <w:rFonts w:ascii="Arial" w:hAnsi="Arial" w:cs="David"/>
          <w:rtl/>
        </w:rPr>
        <w:t xml:space="preserve"> (במקום חה"כ שלי </w:t>
      </w:r>
      <w:proofErr w:type="spellStart"/>
      <w:r w:rsidRPr="00FB3105">
        <w:rPr>
          <w:rFonts w:ascii="Arial" w:hAnsi="Arial" w:cs="David"/>
          <w:rtl/>
        </w:rPr>
        <w:t>יחימוביץ</w:t>
      </w:r>
      <w:proofErr w:type="spellEnd"/>
      <w:r w:rsidRPr="00FB3105">
        <w:rPr>
          <w:rFonts w:ascii="Arial" w:hAnsi="Arial" w:cs="David"/>
          <w:rtl/>
        </w:rPr>
        <w:t>')</w:t>
      </w:r>
      <w:r w:rsidRPr="00FB3105">
        <w:rPr>
          <w:rFonts w:ascii="Arial" w:hAnsi="Arial" w:cs="David"/>
          <w:rtl/>
        </w:rPr>
        <w:tab/>
        <w:t>- נגד</w:t>
      </w:r>
    </w:p>
    <w:p w14:paraId="0C08973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קולט אביטל </w:t>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t>- נגד</w:t>
      </w:r>
    </w:p>
    <w:p w14:paraId="409E325C" w14:textId="77777777" w:rsidR="00FB3105" w:rsidRPr="00FB3105" w:rsidRDefault="00FB3105" w:rsidP="00FB3105">
      <w:pPr>
        <w:bidi/>
        <w:ind w:firstLine="567"/>
        <w:jc w:val="both"/>
        <w:rPr>
          <w:rFonts w:ascii="Arial" w:hAnsi="Arial" w:cs="David"/>
          <w:rtl/>
        </w:rPr>
      </w:pPr>
      <w:r w:rsidRPr="00FB3105">
        <w:rPr>
          <w:rFonts w:ascii="Arial" w:hAnsi="Arial" w:cs="David"/>
          <w:rtl/>
        </w:rPr>
        <w:t>אורית נוקד</w:t>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t xml:space="preserve">- נגד </w:t>
      </w:r>
    </w:p>
    <w:p w14:paraId="0FFEC64C"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איתן כבל   (במקום חה"כ יורם </w:t>
      </w:r>
      <w:proofErr w:type="spellStart"/>
      <w:r w:rsidRPr="00FB3105">
        <w:rPr>
          <w:rFonts w:ascii="Arial" w:hAnsi="Arial" w:cs="David"/>
          <w:rtl/>
        </w:rPr>
        <w:t>מרציאנו</w:t>
      </w:r>
      <w:proofErr w:type="spellEnd"/>
      <w:r w:rsidRPr="00FB3105">
        <w:rPr>
          <w:rFonts w:ascii="Arial" w:hAnsi="Arial" w:cs="David"/>
          <w:rtl/>
        </w:rPr>
        <w:t>)</w:t>
      </w:r>
      <w:r w:rsidRPr="00FB3105">
        <w:rPr>
          <w:rFonts w:ascii="Arial" w:hAnsi="Arial" w:cs="David"/>
          <w:rtl/>
        </w:rPr>
        <w:tab/>
        <w:t>- נגד</w:t>
      </w:r>
    </w:p>
    <w:p w14:paraId="3C0A010A"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דני יתום    (במקום חה"כ </w:t>
      </w:r>
      <w:proofErr w:type="spellStart"/>
      <w:r w:rsidRPr="00FB3105">
        <w:rPr>
          <w:rFonts w:ascii="Arial" w:hAnsi="Arial" w:cs="David"/>
          <w:rtl/>
        </w:rPr>
        <w:t>נאדיה</w:t>
      </w:r>
      <w:proofErr w:type="spellEnd"/>
      <w:r w:rsidRPr="00FB3105">
        <w:rPr>
          <w:rFonts w:ascii="Arial" w:hAnsi="Arial" w:cs="David"/>
          <w:rtl/>
        </w:rPr>
        <w:t xml:space="preserve"> חילו)</w:t>
      </w:r>
      <w:r w:rsidRPr="00FB3105">
        <w:rPr>
          <w:rFonts w:ascii="Arial" w:hAnsi="Arial" w:cs="David"/>
          <w:rtl/>
        </w:rPr>
        <w:tab/>
      </w:r>
      <w:r w:rsidRPr="00FB3105">
        <w:rPr>
          <w:rFonts w:ascii="Arial" w:hAnsi="Arial" w:cs="David"/>
          <w:rtl/>
        </w:rPr>
        <w:tab/>
        <w:t>- נגד</w:t>
      </w:r>
    </w:p>
    <w:p w14:paraId="66D6B5A5"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דוד אזולאי </w:t>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t>- בעד</w:t>
      </w:r>
    </w:p>
    <w:p w14:paraId="5603730D"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אברהם </w:t>
      </w:r>
      <w:proofErr w:type="spellStart"/>
      <w:r w:rsidRPr="00FB3105">
        <w:rPr>
          <w:rFonts w:ascii="Arial" w:hAnsi="Arial" w:cs="David"/>
          <w:rtl/>
        </w:rPr>
        <w:t>מיכאלי</w:t>
      </w:r>
      <w:proofErr w:type="spellEnd"/>
      <w:r w:rsidRPr="00FB3105">
        <w:rPr>
          <w:rFonts w:ascii="Arial" w:hAnsi="Arial" w:cs="David"/>
          <w:rtl/>
        </w:rPr>
        <w:t xml:space="preserve">  (במקום חה"כ נסים זאב)</w:t>
      </w:r>
      <w:r w:rsidRPr="00FB3105">
        <w:rPr>
          <w:rFonts w:ascii="Arial" w:hAnsi="Arial" w:cs="David"/>
          <w:rtl/>
        </w:rPr>
        <w:tab/>
        <w:t>- בעד</w:t>
      </w:r>
    </w:p>
    <w:p w14:paraId="5D619A14"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יעקב </w:t>
      </w:r>
      <w:proofErr w:type="spellStart"/>
      <w:r w:rsidRPr="00FB3105">
        <w:rPr>
          <w:rFonts w:ascii="Arial" w:hAnsi="Arial" w:cs="David"/>
          <w:rtl/>
        </w:rPr>
        <w:t>מרגי</w:t>
      </w:r>
      <w:proofErr w:type="spellEnd"/>
      <w:r w:rsidRPr="00FB3105">
        <w:rPr>
          <w:rFonts w:ascii="Arial" w:hAnsi="Arial" w:cs="David"/>
          <w:rtl/>
        </w:rPr>
        <w:t xml:space="preserve"> </w:t>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t>- בעד</w:t>
      </w:r>
    </w:p>
    <w:p w14:paraId="0460E1BD"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יצחק גלנטי </w:t>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t>- נגד</w:t>
      </w:r>
    </w:p>
    <w:p w14:paraId="13C0B56D" w14:textId="77777777" w:rsidR="00FB3105" w:rsidRPr="00FB3105" w:rsidRDefault="00FB3105" w:rsidP="00FB3105">
      <w:pPr>
        <w:bidi/>
        <w:ind w:firstLine="567"/>
        <w:jc w:val="both"/>
        <w:rPr>
          <w:rFonts w:ascii="Arial" w:hAnsi="Arial" w:cs="David"/>
          <w:rtl/>
        </w:rPr>
      </w:pPr>
      <w:r w:rsidRPr="00FB3105">
        <w:rPr>
          <w:rFonts w:ascii="Arial" w:hAnsi="Arial" w:cs="David"/>
          <w:rtl/>
        </w:rPr>
        <w:t>שרה מרום-שלו  (במקום חה"כ יצחק זיו)</w:t>
      </w:r>
      <w:r w:rsidRPr="00FB3105">
        <w:rPr>
          <w:rFonts w:ascii="Arial" w:hAnsi="Arial" w:cs="David"/>
          <w:rtl/>
        </w:rPr>
        <w:tab/>
        <w:t>- נגד</w:t>
      </w:r>
    </w:p>
    <w:p w14:paraId="62FCDF0D" w14:textId="77777777" w:rsidR="00FB3105" w:rsidRPr="00FB3105" w:rsidRDefault="00FB3105" w:rsidP="00FB3105">
      <w:pPr>
        <w:bidi/>
        <w:ind w:firstLine="567"/>
        <w:jc w:val="both"/>
        <w:rPr>
          <w:rFonts w:ascii="Arial" w:hAnsi="Arial" w:cs="David"/>
          <w:rtl/>
        </w:rPr>
      </w:pPr>
      <w:r w:rsidRPr="00FB3105">
        <w:rPr>
          <w:rFonts w:ascii="Arial" w:hAnsi="Arial" w:cs="David"/>
          <w:rtl/>
        </w:rPr>
        <w:t>משה גפני  (במקום חה"כ מאיר פרוש)</w:t>
      </w:r>
      <w:r w:rsidRPr="00FB3105">
        <w:rPr>
          <w:rFonts w:ascii="Arial" w:hAnsi="Arial" w:cs="David"/>
          <w:rtl/>
        </w:rPr>
        <w:tab/>
      </w:r>
      <w:r w:rsidRPr="00FB3105">
        <w:rPr>
          <w:rFonts w:ascii="Arial" w:hAnsi="Arial" w:cs="David"/>
          <w:rtl/>
        </w:rPr>
        <w:tab/>
        <w:t>- בעד</w:t>
      </w:r>
    </w:p>
    <w:p w14:paraId="1A05E85E"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גדעון סער </w:t>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t>- בעד</w:t>
      </w:r>
    </w:p>
    <w:p w14:paraId="6FB00E2D"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ראובן ריבלין </w:t>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t>- בעד</w:t>
      </w:r>
    </w:p>
    <w:p w14:paraId="501CBEBF"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יולי יואל </w:t>
      </w:r>
      <w:proofErr w:type="spellStart"/>
      <w:r w:rsidRPr="00FB3105">
        <w:rPr>
          <w:rFonts w:ascii="Arial" w:hAnsi="Arial" w:cs="David"/>
          <w:rtl/>
        </w:rPr>
        <w:t>אדלשטיין</w:t>
      </w:r>
      <w:proofErr w:type="spellEnd"/>
      <w:r w:rsidRPr="00FB3105">
        <w:rPr>
          <w:rFonts w:ascii="Arial" w:hAnsi="Arial" w:cs="David"/>
          <w:rtl/>
        </w:rPr>
        <w:t xml:space="preserve"> </w:t>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t>- בעד</w:t>
      </w:r>
    </w:p>
    <w:p w14:paraId="79CE7C86"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דוד רותם (במקום חה"כ </w:t>
      </w:r>
      <w:proofErr w:type="spellStart"/>
      <w:r w:rsidRPr="00FB3105">
        <w:rPr>
          <w:rFonts w:ascii="Arial" w:hAnsi="Arial" w:cs="David"/>
          <w:rtl/>
        </w:rPr>
        <w:t>אסתרינה</w:t>
      </w:r>
      <w:proofErr w:type="spellEnd"/>
      <w:r w:rsidRPr="00FB3105">
        <w:rPr>
          <w:rFonts w:ascii="Arial" w:hAnsi="Arial" w:cs="David"/>
          <w:rtl/>
        </w:rPr>
        <w:t xml:space="preserve"> </w:t>
      </w:r>
      <w:proofErr w:type="spellStart"/>
      <w:r w:rsidRPr="00FB3105">
        <w:rPr>
          <w:rFonts w:ascii="Arial" w:hAnsi="Arial" w:cs="David"/>
          <w:rtl/>
        </w:rPr>
        <w:t>טרטמן</w:t>
      </w:r>
      <w:proofErr w:type="spellEnd"/>
      <w:r w:rsidRPr="00FB3105">
        <w:rPr>
          <w:rFonts w:ascii="Arial" w:hAnsi="Arial" w:cs="David"/>
          <w:rtl/>
        </w:rPr>
        <w:t>)</w:t>
      </w:r>
      <w:r w:rsidRPr="00FB3105">
        <w:rPr>
          <w:rFonts w:ascii="Arial" w:hAnsi="Arial" w:cs="David"/>
          <w:rtl/>
        </w:rPr>
        <w:tab/>
        <w:t>-בעד</w:t>
      </w:r>
    </w:p>
    <w:p w14:paraId="018C2A67" w14:textId="77777777" w:rsidR="00FB3105" w:rsidRPr="00FB3105" w:rsidRDefault="00FB3105" w:rsidP="00FB3105">
      <w:pPr>
        <w:bidi/>
        <w:ind w:firstLine="567"/>
        <w:jc w:val="both"/>
        <w:rPr>
          <w:rFonts w:ascii="Arial" w:hAnsi="Arial" w:cs="David"/>
          <w:rtl/>
        </w:rPr>
      </w:pPr>
      <w:proofErr w:type="spellStart"/>
      <w:r w:rsidRPr="00FB3105">
        <w:rPr>
          <w:rFonts w:ascii="Arial" w:hAnsi="Arial" w:cs="David"/>
          <w:rtl/>
        </w:rPr>
        <w:t>רוברט</w:t>
      </w:r>
      <w:proofErr w:type="spellEnd"/>
      <w:r w:rsidRPr="00FB3105">
        <w:rPr>
          <w:rFonts w:ascii="Arial" w:hAnsi="Arial" w:cs="David"/>
          <w:rtl/>
        </w:rPr>
        <w:t xml:space="preserve"> </w:t>
      </w:r>
      <w:proofErr w:type="spellStart"/>
      <w:r w:rsidRPr="00FB3105">
        <w:rPr>
          <w:rFonts w:ascii="Arial" w:hAnsi="Arial" w:cs="David"/>
          <w:rtl/>
        </w:rPr>
        <w:t>אילטוב</w:t>
      </w:r>
      <w:proofErr w:type="spellEnd"/>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t>- בעד</w:t>
      </w:r>
    </w:p>
    <w:p w14:paraId="79435F7F" w14:textId="77777777" w:rsidR="00FB3105" w:rsidRPr="00FB3105" w:rsidRDefault="00FB3105" w:rsidP="00FB3105">
      <w:pPr>
        <w:bidi/>
        <w:ind w:firstLine="567"/>
        <w:jc w:val="both"/>
        <w:rPr>
          <w:rFonts w:ascii="Arial" w:hAnsi="Arial" w:cs="David"/>
          <w:rtl/>
        </w:rPr>
      </w:pPr>
      <w:r w:rsidRPr="00FB3105">
        <w:rPr>
          <w:rFonts w:ascii="Arial" w:hAnsi="Arial" w:cs="David"/>
          <w:rtl/>
        </w:rPr>
        <w:t>אריה אלדד  (במקום חה"כ אורי אריאל)</w:t>
      </w:r>
      <w:r w:rsidRPr="00FB3105">
        <w:rPr>
          <w:rFonts w:ascii="Arial" w:hAnsi="Arial" w:cs="David"/>
          <w:rtl/>
        </w:rPr>
        <w:tab/>
        <w:t>- בעד</w:t>
      </w:r>
    </w:p>
    <w:p w14:paraId="28B3802D"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אליהו גבאי </w:t>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t>- בעד</w:t>
      </w:r>
    </w:p>
    <w:p w14:paraId="09491917"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אבשלום </w:t>
      </w:r>
      <w:proofErr w:type="spellStart"/>
      <w:r w:rsidRPr="00FB3105">
        <w:rPr>
          <w:rFonts w:ascii="Arial" w:hAnsi="Arial" w:cs="David"/>
          <w:rtl/>
        </w:rPr>
        <w:t>וילן</w:t>
      </w:r>
      <w:proofErr w:type="spellEnd"/>
      <w:r w:rsidRPr="00FB3105">
        <w:rPr>
          <w:rFonts w:ascii="Arial" w:hAnsi="Arial" w:cs="David"/>
          <w:rtl/>
        </w:rPr>
        <w:t xml:space="preserve">  (במקום חה"כ זהבה </w:t>
      </w:r>
      <w:proofErr w:type="spellStart"/>
      <w:r w:rsidRPr="00FB3105">
        <w:rPr>
          <w:rFonts w:ascii="Arial" w:hAnsi="Arial" w:cs="David"/>
          <w:rtl/>
        </w:rPr>
        <w:t>גלאון</w:t>
      </w:r>
      <w:proofErr w:type="spellEnd"/>
      <w:r w:rsidRPr="00FB3105">
        <w:rPr>
          <w:rFonts w:ascii="Arial" w:hAnsi="Arial" w:cs="David"/>
          <w:rtl/>
        </w:rPr>
        <w:t>)</w:t>
      </w:r>
      <w:r w:rsidRPr="00FB3105">
        <w:rPr>
          <w:rFonts w:ascii="Arial" w:hAnsi="Arial" w:cs="David"/>
          <w:rtl/>
        </w:rPr>
        <w:tab/>
        <w:t>- בעד</w:t>
      </w:r>
    </w:p>
    <w:p w14:paraId="5454398E" w14:textId="77777777" w:rsidR="00FB3105" w:rsidRPr="00FB3105" w:rsidRDefault="00FB3105" w:rsidP="00FB3105">
      <w:pPr>
        <w:bidi/>
        <w:ind w:firstLine="567"/>
        <w:jc w:val="both"/>
        <w:rPr>
          <w:rFonts w:ascii="Arial" w:hAnsi="Arial" w:cs="David"/>
          <w:rtl/>
        </w:rPr>
      </w:pPr>
      <w:proofErr w:type="spellStart"/>
      <w:r w:rsidRPr="00FB3105">
        <w:rPr>
          <w:rFonts w:ascii="Arial" w:hAnsi="Arial" w:cs="David"/>
          <w:rtl/>
        </w:rPr>
        <w:t>אחמד</w:t>
      </w:r>
      <w:proofErr w:type="spellEnd"/>
      <w:r w:rsidRPr="00FB3105">
        <w:rPr>
          <w:rFonts w:ascii="Arial" w:hAnsi="Arial" w:cs="David"/>
          <w:rtl/>
        </w:rPr>
        <w:t xml:space="preserve"> טיבי </w:t>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r>
      <w:r w:rsidRPr="00FB3105">
        <w:rPr>
          <w:rFonts w:ascii="Arial" w:hAnsi="Arial" w:cs="David"/>
          <w:rtl/>
        </w:rPr>
        <w:tab/>
        <w:t>- בעד</w:t>
      </w:r>
    </w:p>
    <w:p w14:paraId="3E30F140" w14:textId="77777777" w:rsidR="00FB3105" w:rsidRPr="00FB3105" w:rsidRDefault="00FB3105" w:rsidP="00FB3105">
      <w:pPr>
        <w:bidi/>
        <w:ind w:firstLine="567"/>
        <w:jc w:val="both"/>
        <w:rPr>
          <w:rFonts w:ascii="Arial" w:hAnsi="Arial" w:cs="David"/>
          <w:rtl/>
        </w:rPr>
      </w:pPr>
      <w:r w:rsidRPr="00FB3105">
        <w:rPr>
          <w:rFonts w:ascii="Arial" w:hAnsi="Arial" w:cs="David"/>
          <w:rtl/>
        </w:rPr>
        <w:t xml:space="preserve">דב </w:t>
      </w:r>
      <w:proofErr w:type="spellStart"/>
      <w:r w:rsidRPr="00FB3105">
        <w:rPr>
          <w:rFonts w:ascii="Arial" w:hAnsi="Arial" w:cs="David"/>
          <w:rtl/>
        </w:rPr>
        <w:t>חנין</w:t>
      </w:r>
      <w:proofErr w:type="spellEnd"/>
      <w:r w:rsidRPr="00FB3105">
        <w:rPr>
          <w:rFonts w:ascii="Arial" w:hAnsi="Arial" w:cs="David"/>
          <w:rtl/>
        </w:rPr>
        <w:t xml:space="preserve">  (במקום חה"כ </w:t>
      </w:r>
      <w:proofErr w:type="spellStart"/>
      <w:r w:rsidRPr="00FB3105">
        <w:rPr>
          <w:rFonts w:ascii="Arial" w:hAnsi="Arial" w:cs="David"/>
          <w:rtl/>
        </w:rPr>
        <w:t>מוחמד</w:t>
      </w:r>
      <w:proofErr w:type="spellEnd"/>
      <w:r w:rsidRPr="00FB3105">
        <w:rPr>
          <w:rFonts w:ascii="Arial" w:hAnsi="Arial" w:cs="David"/>
          <w:rtl/>
        </w:rPr>
        <w:t xml:space="preserve"> ברכה)</w:t>
      </w:r>
      <w:r w:rsidRPr="00FB3105">
        <w:rPr>
          <w:rFonts w:ascii="Arial" w:hAnsi="Arial" w:cs="David"/>
          <w:rtl/>
        </w:rPr>
        <w:tab/>
      </w:r>
      <w:r w:rsidRPr="00FB3105">
        <w:rPr>
          <w:rFonts w:ascii="Arial" w:hAnsi="Arial" w:cs="David"/>
          <w:rtl/>
        </w:rPr>
        <w:tab/>
        <w:t>- נגד</w:t>
      </w:r>
    </w:p>
    <w:p w14:paraId="76A3F6F8" w14:textId="77777777" w:rsidR="00FB3105" w:rsidRPr="00FB3105" w:rsidRDefault="00FB3105" w:rsidP="00FB3105">
      <w:pPr>
        <w:bidi/>
        <w:ind w:firstLine="567"/>
        <w:jc w:val="both"/>
        <w:rPr>
          <w:rFonts w:ascii="Arial" w:hAnsi="Arial" w:cs="David"/>
          <w:rtl/>
        </w:rPr>
      </w:pPr>
    </w:p>
    <w:p w14:paraId="0B467651" w14:textId="77777777" w:rsidR="00FB3105" w:rsidRPr="00FB3105" w:rsidRDefault="00FB3105" w:rsidP="00FB3105">
      <w:pPr>
        <w:bidi/>
        <w:ind w:firstLine="567"/>
        <w:jc w:val="both"/>
        <w:rPr>
          <w:rFonts w:ascii="Arial" w:hAnsi="Arial" w:cs="David"/>
          <w:rtl/>
        </w:rPr>
      </w:pPr>
    </w:p>
    <w:p w14:paraId="2935BC65" w14:textId="77777777" w:rsidR="00FB3105" w:rsidRPr="00FB3105" w:rsidRDefault="00FB3105" w:rsidP="00FB3105">
      <w:pPr>
        <w:bidi/>
        <w:jc w:val="both"/>
        <w:rPr>
          <w:rFonts w:ascii="Arial" w:hAnsi="Arial" w:cs="David"/>
          <w:u w:val="single"/>
          <w:rtl/>
        </w:rPr>
      </w:pPr>
      <w:r w:rsidRPr="00FB3105">
        <w:rPr>
          <w:rFonts w:ascii="Arial" w:hAnsi="Arial" w:cs="David"/>
          <w:u w:val="single"/>
          <w:rtl/>
        </w:rPr>
        <w:t>היו"ר דוד טל:</w:t>
      </w:r>
    </w:p>
    <w:p w14:paraId="0D8946A9" w14:textId="77777777" w:rsidR="00FB3105" w:rsidRPr="00FB3105" w:rsidRDefault="00FB3105" w:rsidP="00FB3105">
      <w:pPr>
        <w:bidi/>
        <w:jc w:val="both"/>
        <w:rPr>
          <w:rFonts w:ascii="Arial" w:hAnsi="Arial" w:cs="David"/>
          <w:u w:val="single"/>
          <w:rtl/>
        </w:rPr>
      </w:pPr>
    </w:p>
    <w:p w14:paraId="66687E4F" w14:textId="77777777" w:rsidR="00FB3105" w:rsidRPr="00FB3105" w:rsidRDefault="00FB3105" w:rsidP="00FB3105">
      <w:pPr>
        <w:bidi/>
        <w:jc w:val="both"/>
        <w:rPr>
          <w:rFonts w:ascii="Arial" w:hAnsi="Arial" w:cs="David"/>
          <w:rtl/>
        </w:rPr>
      </w:pPr>
      <w:r w:rsidRPr="00FB3105">
        <w:rPr>
          <w:rFonts w:ascii="Arial" w:hAnsi="Arial" w:cs="David"/>
          <w:rtl/>
        </w:rPr>
        <w:tab/>
        <w:t xml:space="preserve">תודה רבה. להלן התוצאות:  בעד – 13, מתנגדים – 10, נמנעים – 2. אשר על כן, אני קובע שהצעתו של חבר הכנסת רובי ריבלין התקבלה, ולגבי תנאי השכר, הנושא ייקבע. </w:t>
      </w:r>
    </w:p>
    <w:p w14:paraId="51C29063"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מנכ"ל הכנסת אבי </w:t>
      </w:r>
      <w:proofErr w:type="spellStart"/>
      <w:r w:rsidRPr="00FB3105">
        <w:rPr>
          <w:rFonts w:ascii="Arial" w:hAnsi="Arial" w:cs="David"/>
          <w:u w:val="single"/>
          <w:rtl/>
        </w:rPr>
        <w:t>בלשניקוב</w:t>
      </w:r>
      <w:proofErr w:type="spellEnd"/>
      <w:r w:rsidRPr="00FB3105">
        <w:rPr>
          <w:rFonts w:ascii="Arial" w:hAnsi="Arial" w:cs="David"/>
          <w:u w:val="single"/>
          <w:rtl/>
        </w:rPr>
        <w:t>:</w:t>
      </w:r>
    </w:p>
    <w:p w14:paraId="302A1130" w14:textId="77777777" w:rsidR="00FB3105" w:rsidRPr="00FB3105" w:rsidRDefault="00FB3105" w:rsidP="00FB3105">
      <w:pPr>
        <w:bidi/>
        <w:jc w:val="both"/>
        <w:rPr>
          <w:rFonts w:ascii="Arial" w:hAnsi="Arial" w:cs="David"/>
          <w:rtl/>
        </w:rPr>
      </w:pPr>
    </w:p>
    <w:p w14:paraId="58E23581" w14:textId="77777777" w:rsidR="00FB3105" w:rsidRPr="00FB3105" w:rsidRDefault="00FB3105" w:rsidP="00FB3105">
      <w:pPr>
        <w:bidi/>
        <w:jc w:val="both"/>
        <w:rPr>
          <w:rFonts w:ascii="Arial" w:hAnsi="Arial" w:cs="David"/>
          <w:rtl/>
        </w:rPr>
      </w:pPr>
      <w:r w:rsidRPr="00FB3105">
        <w:rPr>
          <w:rFonts w:ascii="Arial" w:hAnsi="Arial" w:cs="David"/>
          <w:rtl/>
        </w:rPr>
        <w:tab/>
        <w:t>חברים, חבר הכנסת רובי ריבלין, אני לא רוצה לכנס את הוועדה שוב. אני מציע שעכשיו נקבע את זה.</w:t>
      </w:r>
    </w:p>
    <w:p w14:paraId="792B723F" w14:textId="77777777" w:rsidR="00FB3105" w:rsidRPr="00FB3105" w:rsidRDefault="00FB3105" w:rsidP="00FB3105">
      <w:pPr>
        <w:bidi/>
        <w:jc w:val="both"/>
        <w:rPr>
          <w:rFonts w:ascii="Arial" w:hAnsi="Arial" w:cs="David"/>
          <w:rtl/>
        </w:rPr>
      </w:pPr>
    </w:p>
    <w:p w14:paraId="12CAD9AB" w14:textId="77777777" w:rsidR="00FB3105" w:rsidRPr="00FB3105" w:rsidRDefault="00FB3105" w:rsidP="00FB3105">
      <w:pPr>
        <w:bidi/>
        <w:jc w:val="both"/>
        <w:rPr>
          <w:rFonts w:ascii="Arial" w:hAnsi="Arial" w:cs="David"/>
          <w:rtl/>
        </w:rPr>
      </w:pPr>
      <w:r w:rsidRPr="00FB3105">
        <w:rPr>
          <w:rFonts w:ascii="Arial" w:hAnsi="Arial" w:cs="David"/>
          <w:rtl/>
        </w:rPr>
        <w:tab/>
        <w:t xml:space="preserve">תנאי השכר יהיו דומים - בהתאם להנחיות נציב שירות המדינה, בהתאם ליועץ בכיר מקצועי – לשרים או ליושב-ראש הכנסת, כולל התנאים הנלווים. </w:t>
      </w:r>
    </w:p>
    <w:p w14:paraId="0B0D357D"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ראובן ריבלין:</w:t>
      </w:r>
    </w:p>
    <w:p w14:paraId="14C9B103" w14:textId="77777777" w:rsidR="00FB3105" w:rsidRPr="00FB3105" w:rsidRDefault="00FB3105" w:rsidP="00FB3105">
      <w:pPr>
        <w:bidi/>
        <w:jc w:val="both"/>
        <w:rPr>
          <w:rFonts w:ascii="Arial" w:hAnsi="Arial" w:cs="David"/>
          <w:rtl/>
        </w:rPr>
      </w:pPr>
    </w:p>
    <w:p w14:paraId="18988733" w14:textId="77777777" w:rsidR="00FB3105" w:rsidRPr="00FB3105" w:rsidRDefault="00FB3105" w:rsidP="00FB3105">
      <w:pPr>
        <w:bidi/>
        <w:jc w:val="both"/>
        <w:rPr>
          <w:rFonts w:ascii="Arial" w:hAnsi="Arial" w:cs="David"/>
          <w:rtl/>
        </w:rPr>
      </w:pPr>
      <w:r w:rsidRPr="00FB3105">
        <w:rPr>
          <w:rFonts w:ascii="Arial" w:hAnsi="Arial" w:cs="David"/>
          <w:rtl/>
        </w:rPr>
        <w:tab/>
        <w:t xml:space="preserve"> מאה אחוז. </w:t>
      </w:r>
    </w:p>
    <w:p w14:paraId="2E87717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1D18B614" w14:textId="77777777" w:rsidR="00FB3105" w:rsidRPr="00FB3105" w:rsidRDefault="00FB3105" w:rsidP="00FB3105">
      <w:pPr>
        <w:bidi/>
        <w:jc w:val="both"/>
        <w:rPr>
          <w:rFonts w:ascii="Arial" w:hAnsi="Arial" w:cs="David"/>
          <w:rtl/>
        </w:rPr>
      </w:pPr>
    </w:p>
    <w:p w14:paraId="580DDA8E" w14:textId="77777777" w:rsidR="00FB3105" w:rsidRPr="00FB3105" w:rsidRDefault="00FB3105" w:rsidP="00FB3105">
      <w:pPr>
        <w:bidi/>
        <w:jc w:val="both"/>
        <w:rPr>
          <w:rFonts w:ascii="Arial" w:hAnsi="Arial" w:cs="David"/>
          <w:rtl/>
        </w:rPr>
      </w:pPr>
      <w:r w:rsidRPr="00FB3105">
        <w:rPr>
          <w:rFonts w:ascii="Arial" w:hAnsi="Arial" w:cs="David"/>
          <w:rtl/>
        </w:rPr>
        <w:tab/>
        <w:t xml:space="preserve">כולל רכב? </w:t>
      </w:r>
    </w:p>
    <w:p w14:paraId="268669C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מנכ"ל הכנסת אבי </w:t>
      </w:r>
      <w:proofErr w:type="spellStart"/>
      <w:r w:rsidRPr="00FB3105">
        <w:rPr>
          <w:rFonts w:ascii="Arial" w:hAnsi="Arial" w:cs="David"/>
          <w:u w:val="single"/>
          <w:rtl/>
        </w:rPr>
        <w:t>בלשניקוב</w:t>
      </w:r>
      <w:proofErr w:type="spellEnd"/>
      <w:r w:rsidRPr="00FB3105">
        <w:rPr>
          <w:rFonts w:ascii="Arial" w:hAnsi="Arial" w:cs="David"/>
          <w:u w:val="single"/>
          <w:rtl/>
        </w:rPr>
        <w:t>:</w:t>
      </w:r>
    </w:p>
    <w:p w14:paraId="0D93E7BC" w14:textId="77777777" w:rsidR="00FB3105" w:rsidRPr="00FB3105" w:rsidRDefault="00FB3105" w:rsidP="00FB3105">
      <w:pPr>
        <w:bidi/>
        <w:jc w:val="both"/>
        <w:rPr>
          <w:rFonts w:ascii="Arial" w:hAnsi="Arial" w:cs="David"/>
          <w:rtl/>
        </w:rPr>
      </w:pPr>
    </w:p>
    <w:p w14:paraId="7E2DC9DF" w14:textId="77777777" w:rsidR="00FB3105" w:rsidRPr="00FB3105" w:rsidRDefault="00FB3105" w:rsidP="00FB3105">
      <w:pPr>
        <w:bidi/>
        <w:jc w:val="both"/>
        <w:rPr>
          <w:rFonts w:ascii="Arial" w:hAnsi="Arial" w:cs="David"/>
          <w:rtl/>
        </w:rPr>
      </w:pPr>
      <w:r w:rsidRPr="00FB3105">
        <w:rPr>
          <w:rFonts w:ascii="Arial" w:hAnsi="Arial" w:cs="David"/>
          <w:rtl/>
        </w:rPr>
        <w:tab/>
        <w:t xml:space="preserve">כולל התנאים הנלווים. </w:t>
      </w:r>
    </w:p>
    <w:p w14:paraId="3DA66127"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ארבל </w:t>
      </w:r>
      <w:proofErr w:type="spellStart"/>
      <w:r w:rsidRPr="00FB3105">
        <w:rPr>
          <w:rFonts w:ascii="Arial" w:hAnsi="Arial" w:cs="David"/>
          <w:u w:val="single"/>
          <w:rtl/>
        </w:rPr>
        <w:t>אסטרחן</w:t>
      </w:r>
      <w:proofErr w:type="spellEnd"/>
      <w:r w:rsidRPr="00FB3105">
        <w:rPr>
          <w:rFonts w:ascii="Arial" w:hAnsi="Arial" w:cs="David"/>
          <w:u w:val="single"/>
          <w:rtl/>
        </w:rPr>
        <w:t>:</w:t>
      </w:r>
    </w:p>
    <w:p w14:paraId="32E9F9CC" w14:textId="77777777" w:rsidR="00FB3105" w:rsidRPr="00FB3105" w:rsidRDefault="00FB3105" w:rsidP="00FB3105">
      <w:pPr>
        <w:bidi/>
        <w:jc w:val="both"/>
        <w:rPr>
          <w:rFonts w:ascii="Arial" w:hAnsi="Arial" w:cs="David"/>
          <w:rtl/>
        </w:rPr>
      </w:pPr>
    </w:p>
    <w:p w14:paraId="5520DEC6" w14:textId="77777777" w:rsidR="00FB3105" w:rsidRPr="00FB3105" w:rsidRDefault="00FB3105" w:rsidP="00FB3105">
      <w:pPr>
        <w:bidi/>
        <w:jc w:val="both"/>
        <w:rPr>
          <w:rFonts w:ascii="Arial" w:hAnsi="Arial" w:cs="David"/>
          <w:rtl/>
        </w:rPr>
      </w:pPr>
      <w:r w:rsidRPr="00FB3105">
        <w:rPr>
          <w:rFonts w:ascii="Arial" w:hAnsi="Arial" w:cs="David"/>
          <w:rtl/>
        </w:rPr>
        <w:tab/>
        <w:t xml:space="preserve">הוועדה צריכה לדעת מהם התנאים. </w:t>
      </w:r>
    </w:p>
    <w:p w14:paraId="690F3FB3" w14:textId="77777777" w:rsidR="00FB3105" w:rsidRPr="00FB3105" w:rsidRDefault="00FB3105" w:rsidP="00FB3105">
      <w:pPr>
        <w:bidi/>
        <w:ind w:firstLine="567"/>
        <w:jc w:val="both"/>
        <w:rPr>
          <w:rFonts w:ascii="Arial" w:hAnsi="Arial" w:cs="David"/>
          <w:rtl/>
        </w:rPr>
      </w:pPr>
      <w:r w:rsidRPr="00FB3105">
        <w:rPr>
          <w:rFonts w:ascii="Arial" w:hAnsi="Arial" w:cs="David"/>
          <w:rtl/>
        </w:rPr>
        <w:br/>
      </w:r>
      <w:r w:rsidRPr="00FB3105">
        <w:rPr>
          <w:rFonts w:ascii="Arial" w:hAnsi="Arial" w:cs="David"/>
          <w:u w:val="single"/>
          <w:rtl/>
        </w:rPr>
        <w:t>היו"ר דוד טל:</w:t>
      </w:r>
    </w:p>
    <w:p w14:paraId="090B93D7" w14:textId="77777777" w:rsidR="00FB3105" w:rsidRPr="00FB3105" w:rsidRDefault="00FB3105" w:rsidP="00FB3105">
      <w:pPr>
        <w:bidi/>
        <w:jc w:val="both"/>
        <w:rPr>
          <w:rFonts w:ascii="Arial" w:hAnsi="Arial" w:cs="David"/>
          <w:rtl/>
        </w:rPr>
      </w:pPr>
    </w:p>
    <w:p w14:paraId="1C336278" w14:textId="77777777" w:rsidR="00FB3105" w:rsidRPr="00FB3105" w:rsidRDefault="00FB3105" w:rsidP="00FB3105">
      <w:pPr>
        <w:bidi/>
        <w:jc w:val="both"/>
        <w:rPr>
          <w:rFonts w:ascii="Arial" w:hAnsi="Arial" w:cs="David"/>
          <w:rtl/>
        </w:rPr>
      </w:pPr>
      <w:r w:rsidRPr="00FB3105">
        <w:rPr>
          <w:rFonts w:ascii="Arial" w:hAnsi="Arial" w:cs="David"/>
          <w:rtl/>
        </w:rPr>
        <w:tab/>
        <w:t xml:space="preserve">אני רוצה לדעת בבירור. רבותי, אנחנו בנושא הזה נתכנס. </w:t>
      </w:r>
    </w:p>
    <w:p w14:paraId="7A555461"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 xml:space="preserve">מנכ"ל הכנסת אבי </w:t>
      </w:r>
      <w:proofErr w:type="spellStart"/>
      <w:r w:rsidRPr="00FB3105">
        <w:rPr>
          <w:rFonts w:ascii="Arial" w:hAnsi="Arial" w:cs="David"/>
          <w:u w:val="single"/>
          <w:rtl/>
        </w:rPr>
        <w:t>בלשניקוב</w:t>
      </w:r>
      <w:proofErr w:type="spellEnd"/>
      <w:r w:rsidRPr="00FB3105">
        <w:rPr>
          <w:rFonts w:ascii="Arial" w:hAnsi="Arial" w:cs="David"/>
          <w:u w:val="single"/>
          <w:rtl/>
        </w:rPr>
        <w:t>:</w:t>
      </w:r>
    </w:p>
    <w:p w14:paraId="369315AF" w14:textId="77777777" w:rsidR="00FB3105" w:rsidRPr="00FB3105" w:rsidRDefault="00FB3105" w:rsidP="00FB3105">
      <w:pPr>
        <w:bidi/>
        <w:jc w:val="both"/>
        <w:rPr>
          <w:rFonts w:ascii="Arial" w:hAnsi="Arial" w:cs="David"/>
          <w:rtl/>
        </w:rPr>
      </w:pPr>
    </w:p>
    <w:p w14:paraId="43B3AB92" w14:textId="77777777" w:rsidR="00FB3105" w:rsidRPr="00FB3105" w:rsidRDefault="00FB3105" w:rsidP="00FB3105">
      <w:pPr>
        <w:bidi/>
        <w:jc w:val="both"/>
        <w:rPr>
          <w:rFonts w:ascii="Arial" w:hAnsi="Arial" w:cs="David"/>
          <w:rtl/>
        </w:rPr>
      </w:pPr>
      <w:r w:rsidRPr="00FB3105">
        <w:rPr>
          <w:rFonts w:ascii="Arial" w:hAnsi="Arial" w:cs="David"/>
          <w:rtl/>
        </w:rPr>
        <w:tab/>
        <w:t xml:space="preserve">זה ברור. גם לגבי יועצים בכירים לא כתוב. </w:t>
      </w:r>
    </w:p>
    <w:p w14:paraId="5EC9E770" w14:textId="77777777" w:rsidR="00FB3105" w:rsidRPr="00FB3105" w:rsidRDefault="00FB3105" w:rsidP="00FB3105">
      <w:pPr>
        <w:bidi/>
        <w:jc w:val="both"/>
        <w:rPr>
          <w:rFonts w:ascii="Arial" w:hAnsi="Arial" w:cs="David"/>
          <w:rtl/>
        </w:rPr>
      </w:pPr>
      <w:r w:rsidRPr="00FB3105">
        <w:rPr>
          <w:rFonts w:ascii="Arial" w:hAnsi="Arial" w:cs="David"/>
          <w:rtl/>
        </w:rPr>
        <w:br/>
      </w:r>
      <w:r w:rsidRPr="00FB3105">
        <w:rPr>
          <w:rFonts w:ascii="Arial" w:hAnsi="Arial" w:cs="David"/>
          <w:u w:val="single"/>
          <w:rtl/>
        </w:rPr>
        <w:t>קריאות:</w:t>
      </w:r>
    </w:p>
    <w:p w14:paraId="02C0A702" w14:textId="77777777" w:rsidR="00FB3105" w:rsidRPr="00FB3105" w:rsidRDefault="00FB3105" w:rsidP="00FB3105">
      <w:pPr>
        <w:bidi/>
        <w:jc w:val="both"/>
        <w:rPr>
          <w:rFonts w:ascii="Arial" w:hAnsi="Arial" w:cs="David"/>
          <w:rtl/>
        </w:rPr>
      </w:pPr>
    </w:p>
    <w:p w14:paraId="33D399BF" w14:textId="77777777" w:rsidR="00FB3105" w:rsidRPr="00FB3105" w:rsidRDefault="00FB3105" w:rsidP="00FB3105">
      <w:pPr>
        <w:bidi/>
        <w:jc w:val="both"/>
        <w:rPr>
          <w:rFonts w:ascii="Arial" w:hAnsi="Arial" w:cs="David"/>
          <w:rtl/>
        </w:rPr>
      </w:pPr>
      <w:r w:rsidRPr="00FB3105">
        <w:rPr>
          <w:rFonts w:ascii="Arial" w:hAnsi="Arial" w:cs="David"/>
          <w:rtl/>
        </w:rPr>
        <w:tab/>
        <w:t>- - -</w:t>
      </w:r>
    </w:p>
    <w:p w14:paraId="57BDF9B2" w14:textId="77777777" w:rsidR="00FB3105" w:rsidRPr="00FB3105" w:rsidRDefault="00FB3105" w:rsidP="00FB3105">
      <w:pPr>
        <w:bidi/>
        <w:jc w:val="both"/>
        <w:rPr>
          <w:rFonts w:ascii="Arial" w:hAnsi="Arial" w:cs="David"/>
          <w:rtl/>
        </w:rPr>
      </w:pPr>
    </w:p>
    <w:p w14:paraId="2E21132F" w14:textId="77777777" w:rsidR="00FB3105" w:rsidRPr="00FB3105" w:rsidRDefault="00FB3105" w:rsidP="00FB3105">
      <w:pPr>
        <w:bidi/>
        <w:jc w:val="both"/>
        <w:rPr>
          <w:rFonts w:ascii="Arial" w:hAnsi="Arial" w:cs="David"/>
          <w:rtl/>
        </w:rPr>
      </w:pPr>
      <w:r w:rsidRPr="00FB3105">
        <w:rPr>
          <w:rFonts w:ascii="Arial" w:hAnsi="Arial" w:cs="David"/>
          <w:u w:val="single"/>
          <w:rtl/>
        </w:rPr>
        <w:t>היו"ר דוד טל:</w:t>
      </w:r>
    </w:p>
    <w:p w14:paraId="45E9ACAB" w14:textId="77777777" w:rsidR="00FB3105" w:rsidRPr="00FB3105" w:rsidRDefault="00FB3105" w:rsidP="00FB3105">
      <w:pPr>
        <w:bidi/>
        <w:jc w:val="both"/>
        <w:rPr>
          <w:rFonts w:ascii="Arial" w:hAnsi="Arial" w:cs="David"/>
          <w:rtl/>
        </w:rPr>
      </w:pPr>
    </w:p>
    <w:p w14:paraId="3091F79C" w14:textId="77777777" w:rsidR="00FB3105" w:rsidRPr="00FB3105" w:rsidRDefault="00FB3105" w:rsidP="00FB3105">
      <w:pPr>
        <w:bidi/>
        <w:jc w:val="both"/>
        <w:rPr>
          <w:rFonts w:ascii="Arial" w:hAnsi="Arial" w:cs="David"/>
          <w:rtl/>
        </w:rPr>
      </w:pPr>
      <w:r w:rsidRPr="00FB3105">
        <w:rPr>
          <w:rFonts w:ascii="Arial" w:hAnsi="Arial" w:cs="David"/>
          <w:rtl/>
        </w:rPr>
        <w:tab/>
        <w:t xml:space="preserve">הוועדה תדון בנושא הזה. </w:t>
      </w:r>
    </w:p>
    <w:p w14:paraId="6AD4ED31" w14:textId="77777777" w:rsidR="00FB3105" w:rsidRPr="00FB3105" w:rsidRDefault="00FB3105" w:rsidP="00FB3105">
      <w:pPr>
        <w:bidi/>
        <w:jc w:val="both"/>
        <w:rPr>
          <w:rFonts w:ascii="Arial" w:hAnsi="Arial" w:cs="David"/>
          <w:rtl/>
        </w:rPr>
      </w:pPr>
    </w:p>
    <w:p w14:paraId="059C629F" w14:textId="77777777" w:rsidR="00FB3105" w:rsidRPr="00FB3105" w:rsidRDefault="00FB3105" w:rsidP="00FB3105">
      <w:pPr>
        <w:bidi/>
        <w:jc w:val="both"/>
        <w:rPr>
          <w:rFonts w:ascii="Arial" w:hAnsi="Arial" w:cs="David"/>
          <w:rtl/>
        </w:rPr>
      </w:pPr>
      <w:r w:rsidRPr="00FB3105">
        <w:rPr>
          <w:rFonts w:ascii="Arial" w:hAnsi="Arial" w:cs="David"/>
          <w:rtl/>
        </w:rPr>
        <w:tab/>
        <w:t>תודה רבה, הישיבה נעולה.</w:t>
      </w:r>
    </w:p>
    <w:p w14:paraId="5B801DF0" w14:textId="77777777" w:rsidR="00FB3105" w:rsidRPr="00FB3105" w:rsidRDefault="00FB3105" w:rsidP="00FB3105">
      <w:pPr>
        <w:bidi/>
        <w:jc w:val="both"/>
        <w:rPr>
          <w:rFonts w:ascii="Arial" w:hAnsi="Arial" w:cs="David"/>
          <w:rtl/>
        </w:rPr>
      </w:pPr>
    </w:p>
    <w:p w14:paraId="5D097885" w14:textId="77777777" w:rsidR="00FB3105" w:rsidRPr="00FB3105" w:rsidRDefault="00FB3105" w:rsidP="00FB3105">
      <w:pPr>
        <w:bidi/>
        <w:jc w:val="both"/>
        <w:rPr>
          <w:rFonts w:ascii="Arial" w:hAnsi="Arial" w:cs="David"/>
          <w:rtl/>
        </w:rPr>
      </w:pPr>
    </w:p>
    <w:p w14:paraId="4F617B94" w14:textId="77777777" w:rsidR="00FB3105" w:rsidRPr="00FB3105" w:rsidRDefault="00FB3105" w:rsidP="00FB3105">
      <w:pPr>
        <w:bidi/>
        <w:jc w:val="both"/>
        <w:rPr>
          <w:rFonts w:ascii="Arial" w:hAnsi="Arial" w:cs="David"/>
          <w:rtl/>
        </w:rPr>
      </w:pPr>
    </w:p>
    <w:p w14:paraId="69CEC0DE" w14:textId="77777777" w:rsidR="00FB3105" w:rsidRPr="00FB3105" w:rsidRDefault="00FB3105" w:rsidP="00FB3105">
      <w:pPr>
        <w:bidi/>
        <w:jc w:val="both"/>
        <w:rPr>
          <w:rFonts w:ascii="Arial" w:hAnsi="Arial" w:cs="David"/>
          <w:rtl/>
        </w:rPr>
      </w:pPr>
    </w:p>
    <w:p w14:paraId="3BC9F843" w14:textId="77777777" w:rsidR="00552A80" w:rsidRPr="00FB3105" w:rsidRDefault="00FB3105" w:rsidP="00FB3105">
      <w:pPr>
        <w:bidi/>
        <w:jc w:val="both"/>
        <w:rPr>
          <w:rFonts w:ascii="Arial" w:hAnsi="Arial" w:cs="David" w:hint="cs"/>
        </w:rPr>
      </w:pPr>
      <w:r w:rsidRPr="00FB3105">
        <w:rPr>
          <w:rFonts w:ascii="Arial" w:hAnsi="Arial" w:cs="David"/>
          <w:rtl/>
        </w:rPr>
        <w:t>הישיבה ננעלה בשעה 11:30.</w:t>
      </w:r>
    </w:p>
    <w:sectPr w:rsidR="00552A80" w:rsidRPr="00FB3105" w:rsidSect="00FB3105">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2A28B" w14:textId="77777777" w:rsidR="009D4BDB" w:rsidRDefault="009D4BDB">
      <w:r>
        <w:separator/>
      </w:r>
    </w:p>
  </w:endnote>
  <w:endnote w:type="continuationSeparator" w:id="0">
    <w:p w14:paraId="2DB85E35" w14:textId="77777777" w:rsidR="009D4BDB" w:rsidRDefault="009D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60698" w14:textId="77777777" w:rsidR="009D4BDB" w:rsidRDefault="009D4BDB">
      <w:r>
        <w:separator/>
      </w:r>
    </w:p>
  </w:footnote>
  <w:footnote w:type="continuationSeparator" w:id="0">
    <w:p w14:paraId="628301CB" w14:textId="77777777" w:rsidR="009D4BDB" w:rsidRDefault="009D4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3F341" w14:textId="77777777" w:rsidR="009771B2" w:rsidRDefault="009771B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2D7CD39" w14:textId="77777777" w:rsidR="009771B2" w:rsidRDefault="009771B2">
    <w:pPr>
      <w:pStyle w:val="Header"/>
      <w:ind w:right="360"/>
      <w:jc w:val="both"/>
      <w:rPr>
        <w:rtl/>
      </w:rPr>
    </w:pPr>
  </w:p>
  <w:p w14:paraId="4BE8B78F" w14:textId="77777777" w:rsidR="009771B2" w:rsidRDefault="009771B2"/>
  <w:p w14:paraId="39D6B71A" w14:textId="77777777" w:rsidR="009771B2" w:rsidRDefault="009771B2"/>
  <w:p w14:paraId="7D3B253A" w14:textId="77777777" w:rsidR="009771B2" w:rsidRDefault="009771B2"/>
  <w:p w14:paraId="61101888" w14:textId="77777777" w:rsidR="009771B2" w:rsidRDefault="009771B2"/>
  <w:p w14:paraId="4189F9FD" w14:textId="77777777" w:rsidR="009771B2" w:rsidRDefault="009771B2"/>
  <w:p w14:paraId="65483DEB" w14:textId="77777777" w:rsidR="009771B2" w:rsidRDefault="009771B2"/>
  <w:p w14:paraId="1F7C4680" w14:textId="77777777" w:rsidR="009771B2" w:rsidRDefault="009771B2"/>
  <w:p w14:paraId="7DA96613" w14:textId="77777777" w:rsidR="009771B2" w:rsidRDefault="009771B2"/>
  <w:p w14:paraId="66BDF557" w14:textId="77777777" w:rsidR="009771B2" w:rsidRDefault="009771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8672D" w14:textId="77777777" w:rsidR="009771B2" w:rsidRDefault="009771B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9D4BDB">
      <w:rPr>
        <w:rStyle w:val="PageNumber"/>
        <w:noProof/>
        <w:rtl/>
      </w:rPr>
      <w:t>94</w:t>
    </w:r>
    <w:r>
      <w:rPr>
        <w:rStyle w:val="PageNumber"/>
        <w:rtl/>
      </w:rPr>
      <w:fldChar w:fldCharType="end"/>
    </w:r>
  </w:p>
  <w:p w14:paraId="549AC78B" w14:textId="77777777" w:rsidR="009771B2" w:rsidRDefault="009771B2">
    <w:pPr>
      <w:pStyle w:val="Header"/>
      <w:ind w:right="360"/>
      <w:jc w:val="both"/>
      <w:rPr>
        <w:rFonts w:hint="cs"/>
        <w:rtl/>
      </w:rPr>
    </w:pPr>
    <w:r>
      <w:rPr>
        <w:rtl/>
      </w:rPr>
      <w:t>ועדת</w:t>
    </w:r>
    <w:r>
      <w:rPr>
        <w:rFonts w:hint="cs"/>
        <w:rtl/>
      </w:rPr>
      <w:t xml:space="preserve"> הכנסת</w:t>
    </w:r>
  </w:p>
  <w:p w14:paraId="50E6010E" w14:textId="77777777" w:rsidR="009771B2" w:rsidRDefault="009771B2">
    <w:pPr>
      <w:pStyle w:val="Header"/>
      <w:ind w:right="360"/>
      <w:jc w:val="both"/>
      <w:rPr>
        <w:rStyle w:val="PageNumber"/>
        <w:rFonts w:hint="cs"/>
        <w:rtl/>
      </w:rPr>
    </w:pPr>
    <w:r>
      <w:rPr>
        <w:rFonts w:hint="cs"/>
        <w:rtl/>
      </w:rPr>
      <w:t>4.12.2007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96482"/>
    <w:multiLevelType w:val="hybridMultilevel"/>
    <w:tmpl w:val="38F2EF18"/>
    <w:lvl w:ilvl="0" w:tplc="9EC0C416">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5B546D86"/>
    <w:multiLevelType w:val="hybridMultilevel"/>
    <w:tmpl w:val="36CC85BA"/>
    <w:lvl w:ilvl="0" w:tplc="040D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 w15:restartNumberingAfterBreak="0">
    <w:nsid w:val="65E31387"/>
    <w:multiLevelType w:val="hybridMultilevel"/>
    <w:tmpl w:val="938CD88A"/>
    <w:lvl w:ilvl="0" w:tplc="2FC295A6">
      <w:numFmt w:val="bullet"/>
      <w:lvlText w:val="–"/>
      <w:lvlJc w:val="left"/>
      <w:pPr>
        <w:tabs>
          <w:tab w:val="num" w:pos="1050"/>
        </w:tabs>
        <w:ind w:left="1050" w:right="1050" w:hanging="360"/>
      </w:pPr>
      <w:rPr>
        <w:rFonts w:ascii="Times New Roman" w:eastAsia="Times New Roman" w:hAnsi="Times New Roman" w:cs="David" w:hint="default"/>
      </w:rPr>
    </w:lvl>
    <w:lvl w:ilvl="1" w:tplc="040D0003" w:tentative="1">
      <w:start w:val="1"/>
      <w:numFmt w:val="bullet"/>
      <w:lvlText w:val="o"/>
      <w:lvlJc w:val="left"/>
      <w:pPr>
        <w:tabs>
          <w:tab w:val="num" w:pos="1770"/>
        </w:tabs>
        <w:ind w:left="1770" w:right="1770" w:hanging="360"/>
      </w:pPr>
      <w:rPr>
        <w:rFonts w:ascii="Courier New" w:hAnsi="Courier New" w:hint="default"/>
      </w:rPr>
    </w:lvl>
    <w:lvl w:ilvl="2" w:tplc="040D0005" w:tentative="1">
      <w:start w:val="1"/>
      <w:numFmt w:val="bullet"/>
      <w:lvlText w:val=""/>
      <w:lvlJc w:val="left"/>
      <w:pPr>
        <w:tabs>
          <w:tab w:val="num" w:pos="2490"/>
        </w:tabs>
        <w:ind w:left="2490" w:right="2490" w:hanging="360"/>
      </w:pPr>
      <w:rPr>
        <w:rFonts w:ascii="Wingdings" w:hAnsi="Wingdings" w:hint="default"/>
      </w:rPr>
    </w:lvl>
    <w:lvl w:ilvl="3" w:tplc="040D0001" w:tentative="1">
      <w:start w:val="1"/>
      <w:numFmt w:val="bullet"/>
      <w:lvlText w:val=""/>
      <w:lvlJc w:val="left"/>
      <w:pPr>
        <w:tabs>
          <w:tab w:val="num" w:pos="3210"/>
        </w:tabs>
        <w:ind w:left="3210" w:right="3210" w:hanging="360"/>
      </w:pPr>
      <w:rPr>
        <w:rFonts w:ascii="Symbol" w:hAnsi="Symbol" w:hint="default"/>
      </w:rPr>
    </w:lvl>
    <w:lvl w:ilvl="4" w:tplc="040D0003" w:tentative="1">
      <w:start w:val="1"/>
      <w:numFmt w:val="bullet"/>
      <w:lvlText w:val="o"/>
      <w:lvlJc w:val="left"/>
      <w:pPr>
        <w:tabs>
          <w:tab w:val="num" w:pos="3930"/>
        </w:tabs>
        <w:ind w:left="3930" w:right="3930" w:hanging="360"/>
      </w:pPr>
      <w:rPr>
        <w:rFonts w:ascii="Courier New" w:hAnsi="Courier New" w:hint="default"/>
      </w:rPr>
    </w:lvl>
    <w:lvl w:ilvl="5" w:tplc="040D0005" w:tentative="1">
      <w:start w:val="1"/>
      <w:numFmt w:val="bullet"/>
      <w:lvlText w:val=""/>
      <w:lvlJc w:val="left"/>
      <w:pPr>
        <w:tabs>
          <w:tab w:val="num" w:pos="4650"/>
        </w:tabs>
        <w:ind w:left="4650" w:right="4650" w:hanging="360"/>
      </w:pPr>
      <w:rPr>
        <w:rFonts w:ascii="Wingdings" w:hAnsi="Wingdings" w:hint="default"/>
      </w:rPr>
    </w:lvl>
    <w:lvl w:ilvl="6" w:tplc="040D0001" w:tentative="1">
      <w:start w:val="1"/>
      <w:numFmt w:val="bullet"/>
      <w:lvlText w:val=""/>
      <w:lvlJc w:val="left"/>
      <w:pPr>
        <w:tabs>
          <w:tab w:val="num" w:pos="5370"/>
        </w:tabs>
        <w:ind w:left="5370" w:right="5370" w:hanging="360"/>
      </w:pPr>
      <w:rPr>
        <w:rFonts w:ascii="Symbol" w:hAnsi="Symbol" w:hint="default"/>
      </w:rPr>
    </w:lvl>
    <w:lvl w:ilvl="7" w:tplc="040D0003" w:tentative="1">
      <w:start w:val="1"/>
      <w:numFmt w:val="bullet"/>
      <w:lvlText w:val="o"/>
      <w:lvlJc w:val="left"/>
      <w:pPr>
        <w:tabs>
          <w:tab w:val="num" w:pos="6090"/>
        </w:tabs>
        <w:ind w:left="6090" w:right="6090" w:hanging="360"/>
      </w:pPr>
      <w:rPr>
        <w:rFonts w:ascii="Courier New" w:hAnsi="Courier New" w:hint="default"/>
      </w:rPr>
    </w:lvl>
    <w:lvl w:ilvl="8" w:tplc="040D0005" w:tentative="1">
      <w:start w:val="1"/>
      <w:numFmt w:val="bullet"/>
      <w:lvlText w:val=""/>
      <w:lvlJc w:val="left"/>
      <w:pPr>
        <w:tabs>
          <w:tab w:val="num" w:pos="6810"/>
        </w:tabs>
        <w:ind w:left="6810" w:right="6810" w:hanging="360"/>
      </w:pPr>
      <w:rPr>
        <w:rFonts w:ascii="Wingdings" w:hAnsi="Wingdings" w:hint="default"/>
      </w:rPr>
    </w:lvl>
  </w:abstractNum>
  <w:abstractNum w:abstractNumId="3" w15:restartNumberingAfterBreak="0">
    <w:nsid w:val="68780FF1"/>
    <w:multiLevelType w:val="hybridMultilevel"/>
    <w:tmpl w:val="C7CC5AE2"/>
    <w:lvl w:ilvl="0" w:tplc="1F72B0FA">
      <w:start w:val="2"/>
      <w:numFmt w:val="hebrew1"/>
      <w:pStyle w:val="Heading9"/>
      <w:lvlText w:val="%1."/>
      <w:lvlJc w:val="left"/>
      <w:pPr>
        <w:tabs>
          <w:tab w:val="num" w:pos="720"/>
        </w:tabs>
        <w:ind w:left="720" w:right="720" w:hanging="360"/>
      </w:pPr>
      <w:rPr>
        <w:rFonts w:hint="cs"/>
        <w:sz w:val="24"/>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6F3800F3"/>
    <w:multiLevelType w:val="hybridMultilevel"/>
    <w:tmpl w:val="C69E1BC2"/>
    <w:lvl w:ilvl="0" w:tplc="B30EA926">
      <w:start w:val="31"/>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num w:numId="1" w16cid:durableId="294989038">
    <w:abstractNumId w:val="0"/>
  </w:num>
  <w:num w:numId="2" w16cid:durableId="1691950416">
    <w:abstractNumId w:val="1"/>
  </w:num>
  <w:num w:numId="3" w16cid:durableId="970784841">
    <w:abstractNumId w:val="4"/>
  </w:num>
  <w:num w:numId="4" w16cid:durableId="772628500">
    <w:abstractNumId w:val="2"/>
  </w:num>
  <w:num w:numId="5" w16cid:durableId="1017148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5188פרוטוקול_ישיבת_ועדה.doc"/>
    <w:docVar w:name="StartMode" w:val="3"/>
  </w:docVars>
  <w:rsids>
    <w:rsidRoot w:val="00591FD1"/>
    <w:rsid w:val="00552A80"/>
    <w:rsid w:val="00591FD1"/>
    <w:rsid w:val="00965806"/>
    <w:rsid w:val="009771B2"/>
    <w:rsid w:val="009D4BDB"/>
    <w:rsid w:val="00B01B20"/>
    <w:rsid w:val="00C56283"/>
    <w:rsid w:val="00DD3179"/>
    <w:rsid w:val="00FB31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790DF0"/>
  <w15:chartTrackingRefBased/>
  <w15:docId w15:val="{00B36924-B86A-4BE4-A8EF-CC145331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FB3105"/>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FB3105"/>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FB3105"/>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FB3105"/>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FB3105"/>
    <w:pPr>
      <w:keepNext/>
      <w:overflowPunct w:val="0"/>
      <w:autoSpaceDE w:val="0"/>
      <w:autoSpaceDN w:val="0"/>
      <w:bidi/>
      <w:adjustRightInd w:val="0"/>
      <w:jc w:val="both"/>
      <w:textAlignment w:val="baseline"/>
      <w:outlineLvl w:val="7"/>
    </w:pPr>
    <w:rPr>
      <w:rFonts w:cs="David"/>
      <w:sz w:val="22"/>
      <w:u w:val="single"/>
      <w:lang w:eastAsia="he-IL"/>
    </w:rPr>
  </w:style>
  <w:style w:type="paragraph" w:styleId="Heading9">
    <w:name w:val="heading 9"/>
    <w:basedOn w:val="Normal"/>
    <w:next w:val="Normal"/>
    <w:qFormat/>
    <w:rsid w:val="00FB3105"/>
    <w:pPr>
      <w:keepNext/>
      <w:numPr>
        <w:numId w:val="5"/>
      </w:numPr>
      <w:overflowPunct w:val="0"/>
      <w:autoSpaceDE w:val="0"/>
      <w:autoSpaceDN w:val="0"/>
      <w:bidi/>
      <w:adjustRightInd w:val="0"/>
      <w:ind w:right="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B3105"/>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FB310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B3105"/>
  </w:style>
  <w:style w:type="paragraph" w:styleId="BodyText">
    <w:name w:val="Body Text"/>
    <w:basedOn w:val="Normal"/>
    <w:rsid w:val="00FB3105"/>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18687</Words>
  <Characters>106518</Characters>
  <Application>Microsoft Office Word</Application>
  <DocSecurity>0</DocSecurity>
  <Lines>887</Lines>
  <Paragraphs>249</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124956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p_tali</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