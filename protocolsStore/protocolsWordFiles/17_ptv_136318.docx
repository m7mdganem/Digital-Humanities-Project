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2C7E" w14:textId="77777777" w:rsidR="009B6326" w:rsidRPr="009B6326" w:rsidRDefault="009B6326" w:rsidP="009B6326">
      <w:pPr>
        <w:pStyle w:val="Heading5"/>
        <w:jc w:val="left"/>
        <w:rPr>
          <w:rFonts w:hint="cs"/>
          <w:b/>
          <w:bCs/>
          <w:sz w:val="24"/>
          <w:rtl/>
        </w:rPr>
      </w:pPr>
    </w:p>
    <w:p w14:paraId="5A119778" w14:textId="77777777" w:rsidR="009B6326" w:rsidRPr="009B6326" w:rsidRDefault="009B6326" w:rsidP="009B6326">
      <w:pPr>
        <w:pStyle w:val="Heading5"/>
        <w:jc w:val="left"/>
        <w:rPr>
          <w:b/>
          <w:bCs/>
          <w:sz w:val="24"/>
          <w:rtl/>
        </w:rPr>
      </w:pPr>
      <w:r w:rsidRPr="009B6326">
        <w:rPr>
          <w:b/>
          <w:bCs/>
          <w:sz w:val="24"/>
          <w:rtl/>
        </w:rPr>
        <w:t xml:space="preserve">הכנסת </w:t>
      </w:r>
      <w:r w:rsidRPr="009B6326">
        <w:rPr>
          <w:rFonts w:hint="cs"/>
          <w:b/>
          <w:bCs/>
          <w:sz w:val="24"/>
          <w:rtl/>
        </w:rPr>
        <w:t>השבע-עשרה</w:t>
      </w:r>
      <w:r w:rsidRPr="009B6326">
        <w:rPr>
          <w:b/>
          <w:bCs/>
          <w:sz w:val="24"/>
          <w:rtl/>
        </w:rPr>
        <w:tab/>
      </w:r>
      <w:r w:rsidRPr="009B6326">
        <w:rPr>
          <w:b/>
          <w:bCs/>
          <w:sz w:val="24"/>
          <w:rtl/>
        </w:rPr>
        <w:tab/>
      </w:r>
      <w:r w:rsidRPr="009B6326">
        <w:rPr>
          <w:b/>
          <w:bCs/>
          <w:sz w:val="24"/>
          <w:rtl/>
        </w:rPr>
        <w:tab/>
      </w:r>
      <w:r w:rsidRPr="009B6326">
        <w:rPr>
          <w:b/>
          <w:bCs/>
          <w:sz w:val="24"/>
          <w:rtl/>
        </w:rPr>
        <w:tab/>
      </w:r>
      <w:r w:rsidRPr="009B6326">
        <w:rPr>
          <w:b/>
          <w:bCs/>
          <w:sz w:val="24"/>
          <w:rtl/>
        </w:rPr>
        <w:tab/>
      </w:r>
      <w:r w:rsidRPr="009B6326">
        <w:rPr>
          <w:b/>
          <w:bCs/>
          <w:sz w:val="24"/>
          <w:rtl/>
        </w:rPr>
        <w:tab/>
      </w:r>
      <w:r w:rsidRPr="009B6326">
        <w:rPr>
          <w:b/>
          <w:bCs/>
          <w:sz w:val="24"/>
          <w:rtl/>
        </w:rPr>
        <w:tab/>
        <w:t>נוסח לא מתוקן</w:t>
      </w:r>
    </w:p>
    <w:p w14:paraId="6FECAB2F" w14:textId="77777777" w:rsidR="009B6326" w:rsidRPr="009B6326" w:rsidRDefault="009B6326" w:rsidP="009B6326">
      <w:pPr>
        <w:bidi/>
        <w:rPr>
          <w:rFonts w:cs="David" w:hint="cs"/>
          <w:b/>
          <w:bCs/>
          <w:rtl/>
        </w:rPr>
      </w:pPr>
      <w:r w:rsidRPr="009B6326">
        <w:rPr>
          <w:rFonts w:cs="David"/>
          <w:b/>
          <w:bCs/>
          <w:rtl/>
        </w:rPr>
        <w:t xml:space="preserve">מושב </w:t>
      </w:r>
      <w:r w:rsidRPr="009B6326">
        <w:rPr>
          <w:rFonts w:cs="David" w:hint="cs"/>
          <w:b/>
          <w:bCs/>
          <w:rtl/>
        </w:rPr>
        <w:t>שלישי</w:t>
      </w:r>
    </w:p>
    <w:p w14:paraId="65702D0C" w14:textId="77777777" w:rsidR="009B6326" w:rsidRPr="009B6326" w:rsidRDefault="009B6326" w:rsidP="009B6326">
      <w:pPr>
        <w:bidi/>
        <w:rPr>
          <w:rFonts w:cs="David"/>
          <w:b/>
          <w:bCs/>
          <w:rtl/>
        </w:rPr>
      </w:pPr>
    </w:p>
    <w:p w14:paraId="1B7D12AF" w14:textId="77777777" w:rsidR="009B6326" w:rsidRPr="009B6326" w:rsidRDefault="009B6326" w:rsidP="009B6326">
      <w:pPr>
        <w:bidi/>
        <w:rPr>
          <w:rFonts w:cs="David"/>
          <w:b/>
          <w:bCs/>
          <w:rtl/>
        </w:rPr>
      </w:pPr>
    </w:p>
    <w:p w14:paraId="28427794" w14:textId="77777777" w:rsidR="009B6326" w:rsidRPr="009B6326" w:rsidRDefault="009B6326" w:rsidP="009B6326">
      <w:pPr>
        <w:bidi/>
        <w:rPr>
          <w:rFonts w:cs="David"/>
          <w:b/>
          <w:bCs/>
          <w:rtl/>
        </w:rPr>
      </w:pPr>
    </w:p>
    <w:p w14:paraId="18F21E7E" w14:textId="77777777" w:rsidR="009B6326" w:rsidRPr="009B6326" w:rsidRDefault="009B6326" w:rsidP="009B6326">
      <w:pPr>
        <w:bidi/>
        <w:rPr>
          <w:rFonts w:cs="David"/>
          <w:b/>
          <w:bCs/>
          <w:rtl/>
        </w:rPr>
      </w:pPr>
    </w:p>
    <w:p w14:paraId="1B888451" w14:textId="77777777" w:rsidR="009B6326" w:rsidRPr="009B6326" w:rsidRDefault="009B6326" w:rsidP="009B6326">
      <w:pPr>
        <w:bidi/>
        <w:jc w:val="center"/>
        <w:rPr>
          <w:rFonts w:cs="David" w:hint="cs"/>
          <w:b/>
          <w:bCs/>
          <w:rtl/>
        </w:rPr>
      </w:pPr>
      <w:r w:rsidRPr="009B6326">
        <w:rPr>
          <w:rFonts w:cs="David"/>
          <w:b/>
          <w:bCs/>
          <w:rtl/>
        </w:rPr>
        <w:t>פרוטוקול מס'</w:t>
      </w:r>
      <w:r w:rsidRPr="009B6326">
        <w:rPr>
          <w:rFonts w:cs="David" w:hint="cs"/>
          <w:b/>
          <w:bCs/>
          <w:rtl/>
        </w:rPr>
        <w:t xml:space="preserve"> 8 </w:t>
      </w:r>
    </w:p>
    <w:p w14:paraId="5F48E846" w14:textId="77777777" w:rsidR="009B6326" w:rsidRPr="009B6326" w:rsidRDefault="009B6326" w:rsidP="009B6326">
      <w:pPr>
        <w:bidi/>
        <w:jc w:val="center"/>
        <w:rPr>
          <w:rFonts w:cs="David" w:hint="cs"/>
          <w:b/>
          <w:bCs/>
          <w:rtl/>
        </w:rPr>
      </w:pPr>
      <w:r w:rsidRPr="009B6326">
        <w:rPr>
          <w:rFonts w:cs="David" w:hint="cs"/>
          <w:b/>
          <w:bCs/>
          <w:rtl/>
        </w:rPr>
        <w:t>מישיבת ועדה משותפת לוועדת הכנסת ולוועדת חוקה</w:t>
      </w:r>
    </w:p>
    <w:p w14:paraId="0B039EE6" w14:textId="77777777" w:rsidR="009B6326" w:rsidRPr="009B6326" w:rsidRDefault="009B6326" w:rsidP="009B6326">
      <w:pPr>
        <w:bidi/>
        <w:jc w:val="center"/>
        <w:rPr>
          <w:rFonts w:cs="David" w:hint="cs"/>
          <w:b/>
          <w:bCs/>
          <w:rtl/>
        </w:rPr>
      </w:pPr>
      <w:r w:rsidRPr="009B6326">
        <w:rPr>
          <w:rFonts w:cs="David" w:hint="cs"/>
          <w:b/>
          <w:bCs/>
          <w:u w:val="single"/>
          <w:rtl/>
        </w:rPr>
        <w:t>שהתקיימה ביום רביעי, ד' בסיון, התשס"ח, (04/06/2008) בשעה 09:00</w:t>
      </w:r>
      <w:r w:rsidRPr="009B6326">
        <w:rPr>
          <w:rFonts w:cs="David" w:hint="cs"/>
          <w:b/>
          <w:bCs/>
          <w:rtl/>
        </w:rPr>
        <w:t xml:space="preserve"> </w:t>
      </w:r>
    </w:p>
    <w:p w14:paraId="24F38C63" w14:textId="77777777" w:rsidR="009B6326" w:rsidRPr="009B6326" w:rsidRDefault="009B6326" w:rsidP="009B6326">
      <w:pPr>
        <w:bidi/>
        <w:rPr>
          <w:rFonts w:cs="David"/>
          <w:b/>
          <w:bCs/>
          <w:rtl/>
        </w:rPr>
      </w:pPr>
    </w:p>
    <w:p w14:paraId="2E5D7999" w14:textId="77777777" w:rsidR="009B6326" w:rsidRPr="009B6326" w:rsidRDefault="009B6326" w:rsidP="009B6326">
      <w:pPr>
        <w:bidi/>
        <w:rPr>
          <w:rFonts w:cs="David"/>
          <w:b/>
          <w:bCs/>
          <w:rtl/>
        </w:rPr>
      </w:pPr>
    </w:p>
    <w:p w14:paraId="530EAEEF" w14:textId="77777777" w:rsidR="009B6326" w:rsidRPr="009B6326" w:rsidRDefault="009B6326" w:rsidP="009B6326">
      <w:pPr>
        <w:tabs>
          <w:tab w:val="left" w:pos="1221"/>
        </w:tabs>
        <w:bidi/>
        <w:rPr>
          <w:rFonts w:cs="David" w:hint="cs"/>
          <w:b/>
          <w:bCs/>
          <w:u w:val="single"/>
          <w:rtl/>
        </w:rPr>
      </w:pPr>
    </w:p>
    <w:p w14:paraId="7559E42F" w14:textId="77777777" w:rsidR="009B6326" w:rsidRPr="009B6326" w:rsidRDefault="009B6326" w:rsidP="009B6326">
      <w:pPr>
        <w:tabs>
          <w:tab w:val="left" w:pos="1221"/>
        </w:tabs>
        <w:bidi/>
        <w:rPr>
          <w:rFonts w:cs="David" w:hint="cs"/>
          <w:rtl/>
        </w:rPr>
      </w:pPr>
      <w:r w:rsidRPr="009B6326">
        <w:rPr>
          <w:rFonts w:cs="David"/>
          <w:b/>
          <w:bCs/>
          <w:u w:val="single"/>
          <w:rtl/>
        </w:rPr>
        <w:t>סדר היום</w:t>
      </w:r>
      <w:r w:rsidRPr="009B6326">
        <w:rPr>
          <w:rFonts w:cs="David"/>
          <w:rtl/>
        </w:rPr>
        <w:t>:</w:t>
      </w:r>
      <w:r w:rsidRPr="009B6326">
        <w:rPr>
          <w:rFonts w:cs="David" w:hint="cs"/>
          <w:rtl/>
        </w:rPr>
        <w:tab/>
      </w:r>
      <w:r w:rsidRPr="009B6326">
        <w:rPr>
          <w:rFonts w:cs="David" w:hint="cs"/>
          <w:b/>
          <w:bCs/>
          <w:rtl/>
        </w:rPr>
        <w:tab/>
      </w:r>
    </w:p>
    <w:p w14:paraId="1493C55B" w14:textId="77777777" w:rsidR="009B6326" w:rsidRPr="009B6326" w:rsidRDefault="009B6326" w:rsidP="009B6326">
      <w:pPr>
        <w:bidi/>
        <w:rPr>
          <w:rFonts w:cs="David" w:hint="cs"/>
          <w:b/>
          <w:bCs/>
          <w:rtl/>
        </w:rPr>
      </w:pPr>
      <w:r w:rsidRPr="009B6326">
        <w:rPr>
          <w:rFonts w:cs="David" w:hint="cs"/>
          <w:b/>
          <w:bCs/>
          <w:rtl/>
        </w:rPr>
        <w:t xml:space="preserve">הצעת חוק סדר השלטון והמשפט (ביטול החלת המשפט, השיפוט והמינהל) (תיקון </w:t>
      </w:r>
      <w:r w:rsidRPr="009B6326">
        <w:rPr>
          <w:rFonts w:cs="David"/>
          <w:b/>
          <w:bCs/>
          <w:rtl/>
        </w:rPr>
        <w:t>–</w:t>
      </w:r>
      <w:r w:rsidRPr="009B6326">
        <w:rPr>
          <w:rFonts w:cs="David" w:hint="cs"/>
          <w:b/>
          <w:bCs/>
          <w:rtl/>
        </w:rPr>
        <w:t xml:space="preserve"> התקנת תקנות), התשס"ז-2007 (פ/2215) של קבוצת ח"כים </w:t>
      </w:r>
      <w:r w:rsidRPr="009B6326">
        <w:rPr>
          <w:rFonts w:cs="David"/>
          <w:b/>
          <w:bCs/>
          <w:rtl/>
        </w:rPr>
        <w:t>–</w:t>
      </w:r>
      <w:r w:rsidRPr="009B6326">
        <w:rPr>
          <w:rFonts w:cs="David" w:hint="cs"/>
          <w:b/>
          <w:bCs/>
          <w:rtl/>
        </w:rPr>
        <w:t xml:space="preserve"> הכנה לקריאה ראשונה</w:t>
      </w:r>
    </w:p>
    <w:p w14:paraId="0406E54A" w14:textId="77777777" w:rsidR="009B6326" w:rsidRPr="009B6326" w:rsidRDefault="009B6326" w:rsidP="009B6326">
      <w:pPr>
        <w:bidi/>
        <w:rPr>
          <w:rFonts w:cs="David" w:hint="cs"/>
          <w:rtl/>
        </w:rPr>
      </w:pPr>
    </w:p>
    <w:p w14:paraId="17970853" w14:textId="77777777" w:rsidR="009B6326" w:rsidRPr="009B6326" w:rsidRDefault="009B6326" w:rsidP="009B6326">
      <w:pPr>
        <w:bidi/>
        <w:rPr>
          <w:rFonts w:cs="David"/>
          <w:rtl/>
        </w:rPr>
      </w:pPr>
    </w:p>
    <w:p w14:paraId="182713B9" w14:textId="77777777" w:rsidR="009B6326" w:rsidRPr="009B6326" w:rsidRDefault="009B6326" w:rsidP="009B6326">
      <w:pPr>
        <w:bidi/>
        <w:rPr>
          <w:rFonts w:cs="David"/>
          <w:b/>
          <w:bCs/>
          <w:u w:val="single"/>
          <w:rtl/>
        </w:rPr>
      </w:pPr>
      <w:r w:rsidRPr="009B6326">
        <w:rPr>
          <w:rFonts w:cs="David"/>
          <w:b/>
          <w:bCs/>
          <w:u w:val="single"/>
          <w:rtl/>
        </w:rPr>
        <w:t>נכחו</w:t>
      </w:r>
      <w:r w:rsidRPr="009B6326">
        <w:rPr>
          <w:rFonts w:cs="David"/>
          <w:rtl/>
        </w:rPr>
        <w:t>:</w:t>
      </w:r>
    </w:p>
    <w:p w14:paraId="2E2C6332" w14:textId="77777777" w:rsidR="009B6326" w:rsidRPr="009B6326" w:rsidRDefault="009B6326" w:rsidP="009B6326">
      <w:pPr>
        <w:bidi/>
        <w:rPr>
          <w:rFonts w:cs="David"/>
          <w:rtl/>
        </w:rPr>
      </w:pPr>
    </w:p>
    <w:p w14:paraId="77E63779" w14:textId="77777777" w:rsidR="009B6326" w:rsidRPr="009B6326" w:rsidRDefault="009B6326" w:rsidP="009B6326">
      <w:pPr>
        <w:tabs>
          <w:tab w:val="left" w:pos="1788"/>
        </w:tabs>
        <w:bidi/>
        <w:rPr>
          <w:rFonts w:cs="David"/>
          <w:rtl/>
        </w:rPr>
      </w:pPr>
      <w:r w:rsidRPr="009B6326">
        <w:rPr>
          <w:rFonts w:cs="David"/>
          <w:b/>
          <w:bCs/>
          <w:u w:val="single"/>
          <w:rtl/>
        </w:rPr>
        <w:t>חברי הוועדה</w:t>
      </w:r>
      <w:r w:rsidRPr="009B6326">
        <w:rPr>
          <w:rFonts w:cs="David"/>
          <w:rtl/>
        </w:rPr>
        <w:t>:</w:t>
      </w:r>
    </w:p>
    <w:p w14:paraId="55EB13A4" w14:textId="77777777" w:rsidR="009B6326" w:rsidRPr="009B6326" w:rsidRDefault="009B6326" w:rsidP="009B6326">
      <w:pPr>
        <w:bidi/>
        <w:rPr>
          <w:rFonts w:cs="David" w:hint="cs"/>
          <w:rtl/>
        </w:rPr>
      </w:pPr>
      <w:r w:rsidRPr="009B6326">
        <w:rPr>
          <w:rFonts w:cs="David" w:hint="cs"/>
          <w:rtl/>
        </w:rPr>
        <w:t xml:space="preserve">דוד טל </w:t>
      </w:r>
      <w:r w:rsidRPr="009B6326">
        <w:rPr>
          <w:rFonts w:cs="David"/>
          <w:rtl/>
        </w:rPr>
        <w:t>–</w:t>
      </w:r>
      <w:r w:rsidRPr="009B6326">
        <w:rPr>
          <w:rFonts w:cs="David" w:hint="cs"/>
          <w:rtl/>
        </w:rPr>
        <w:t xml:space="preserve"> היו"ר</w:t>
      </w:r>
    </w:p>
    <w:p w14:paraId="365D6FFE" w14:textId="77777777" w:rsidR="009B6326" w:rsidRPr="009B6326" w:rsidRDefault="009B6326" w:rsidP="009B6326">
      <w:pPr>
        <w:bidi/>
        <w:rPr>
          <w:rFonts w:cs="David" w:hint="cs"/>
          <w:rtl/>
        </w:rPr>
      </w:pPr>
      <w:r w:rsidRPr="009B6326">
        <w:rPr>
          <w:rFonts w:cs="David" w:hint="cs"/>
          <w:rtl/>
        </w:rPr>
        <w:t xml:space="preserve">מנחם בן ששון </w:t>
      </w:r>
      <w:r w:rsidRPr="009B6326">
        <w:rPr>
          <w:rFonts w:cs="David"/>
          <w:rtl/>
        </w:rPr>
        <w:t>–</w:t>
      </w:r>
      <w:r w:rsidRPr="009B6326">
        <w:rPr>
          <w:rFonts w:cs="David" w:hint="cs"/>
          <w:rtl/>
        </w:rPr>
        <w:t xml:space="preserve"> יו"ר ועדת חוקה חוק ומשפט</w:t>
      </w:r>
    </w:p>
    <w:p w14:paraId="399E2EF4" w14:textId="77777777" w:rsidR="009B6326" w:rsidRPr="009B6326" w:rsidRDefault="009B6326" w:rsidP="009B6326">
      <w:pPr>
        <w:bidi/>
        <w:rPr>
          <w:rFonts w:cs="David" w:hint="cs"/>
          <w:rtl/>
        </w:rPr>
      </w:pPr>
      <w:r w:rsidRPr="009B6326">
        <w:rPr>
          <w:rFonts w:cs="David" w:hint="cs"/>
          <w:rtl/>
        </w:rPr>
        <w:t>דוד אזולאי</w:t>
      </w:r>
    </w:p>
    <w:p w14:paraId="047C0BA7" w14:textId="77777777" w:rsidR="009B6326" w:rsidRPr="009B6326" w:rsidRDefault="009B6326" w:rsidP="009B6326">
      <w:pPr>
        <w:bidi/>
        <w:rPr>
          <w:rFonts w:cs="David" w:hint="cs"/>
          <w:rtl/>
        </w:rPr>
      </w:pPr>
      <w:r w:rsidRPr="009B6326">
        <w:rPr>
          <w:rFonts w:cs="David" w:hint="cs"/>
          <w:rtl/>
        </w:rPr>
        <w:t>אורי אריאל</w:t>
      </w:r>
    </w:p>
    <w:p w14:paraId="25D7C44F" w14:textId="77777777" w:rsidR="009B6326" w:rsidRPr="009B6326" w:rsidRDefault="009B6326" w:rsidP="009B6326">
      <w:pPr>
        <w:bidi/>
        <w:rPr>
          <w:rFonts w:cs="David" w:hint="cs"/>
          <w:rtl/>
        </w:rPr>
      </w:pPr>
      <w:r w:rsidRPr="009B6326">
        <w:rPr>
          <w:rFonts w:cs="David" w:hint="cs"/>
          <w:rtl/>
        </w:rPr>
        <w:t>יצחק בן ישראל</w:t>
      </w:r>
    </w:p>
    <w:p w14:paraId="6192DED8" w14:textId="77777777" w:rsidR="009B6326" w:rsidRPr="009B6326" w:rsidRDefault="009B6326" w:rsidP="009B6326">
      <w:pPr>
        <w:bidi/>
        <w:rPr>
          <w:rFonts w:cs="David" w:hint="cs"/>
          <w:rtl/>
        </w:rPr>
      </w:pPr>
      <w:r w:rsidRPr="009B6326">
        <w:rPr>
          <w:rFonts w:cs="David" w:hint="cs"/>
          <w:rtl/>
        </w:rPr>
        <w:t>מוחמד ברכה</w:t>
      </w:r>
    </w:p>
    <w:p w14:paraId="5A7BDDA2" w14:textId="77777777" w:rsidR="009B6326" w:rsidRPr="009B6326" w:rsidRDefault="009B6326" w:rsidP="009B6326">
      <w:pPr>
        <w:bidi/>
        <w:rPr>
          <w:rFonts w:cs="David" w:hint="cs"/>
          <w:rtl/>
        </w:rPr>
      </w:pPr>
      <w:r w:rsidRPr="009B6326">
        <w:rPr>
          <w:rFonts w:cs="David" w:hint="cs"/>
          <w:rtl/>
        </w:rPr>
        <w:t>זהבה גלאון</w:t>
      </w:r>
    </w:p>
    <w:p w14:paraId="5CF26F89" w14:textId="77777777" w:rsidR="009B6326" w:rsidRPr="009B6326" w:rsidRDefault="009B6326" w:rsidP="009B6326">
      <w:pPr>
        <w:bidi/>
        <w:rPr>
          <w:rFonts w:cs="David" w:hint="cs"/>
          <w:rtl/>
        </w:rPr>
      </w:pPr>
      <w:r w:rsidRPr="009B6326">
        <w:rPr>
          <w:rFonts w:cs="David" w:hint="cs"/>
          <w:rtl/>
        </w:rPr>
        <w:t>אבשלום וילן</w:t>
      </w:r>
    </w:p>
    <w:p w14:paraId="5BADB2E2" w14:textId="77777777" w:rsidR="009B6326" w:rsidRPr="009B6326" w:rsidRDefault="009B6326" w:rsidP="009B6326">
      <w:pPr>
        <w:bidi/>
        <w:rPr>
          <w:rFonts w:cs="David" w:hint="cs"/>
          <w:rtl/>
        </w:rPr>
      </w:pPr>
      <w:r w:rsidRPr="009B6326">
        <w:rPr>
          <w:rFonts w:cs="David" w:hint="cs"/>
          <w:rtl/>
        </w:rPr>
        <w:t>נאדיה חילו</w:t>
      </w:r>
    </w:p>
    <w:p w14:paraId="31B47952" w14:textId="77777777" w:rsidR="009B6326" w:rsidRPr="009B6326" w:rsidRDefault="009B6326" w:rsidP="009B6326">
      <w:pPr>
        <w:bidi/>
        <w:rPr>
          <w:rFonts w:cs="David" w:hint="cs"/>
          <w:rtl/>
        </w:rPr>
      </w:pPr>
      <w:r w:rsidRPr="009B6326">
        <w:rPr>
          <w:rFonts w:cs="David" w:hint="cs"/>
          <w:rtl/>
        </w:rPr>
        <w:t>אחמד טיבי</w:t>
      </w:r>
    </w:p>
    <w:p w14:paraId="739F03DF" w14:textId="77777777" w:rsidR="009B6326" w:rsidRPr="009B6326" w:rsidRDefault="009B6326" w:rsidP="009B6326">
      <w:pPr>
        <w:bidi/>
        <w:rPr>
          <w:rFonts w:cs="David" w:hint="cs"/>
          <w:rtl/>
        </w:rPr>
      </w:pPr>
      <w:r w:rsidRPr="009B6326">
        <w:rPr>
          <w:rFonts w:cs="David" w:hint="cs"/>
          <w:rtl/>
        </w:rPr>
        <w:t>אסתרינה טרטמן</w:t>
      </w:r>
    </w:p>
    <w:p w14:paraId="36646DFC" w14:textId="77777777" w:rsidR="009B6326" w:rsidRPr="009B6326" w:rsidRDefault="009B6326" w:rsidP="009B6326">
      <w:pPr>
        <w:bidi/>
        <w:rPr>
          <w:rFonts w:cs="David" w:hint="cs"/>
          <w:rtl/>
        </w:rPr>
      </w:pPr>
      <w:r w:rsidRPr="009B6326">
        <w:rPr>
          <w:rFonts w:cs="David" w:hint="cs"/>
          <w:rtl/>
        </w:rPr>
        <w:t>שלי יחימוביץ</w:t>
      </w:r>
    </w:p>
    <w:p w14:paraId="45DC2CA5" w14:textId="77777777" w:rsidR="009B6326" w:rsidRPr="009B6326" w:rsidRDefault="009B6326" w:rsidP="009B6326">
      <w:pPr>
        <w:bidi/>
        <w:rPr>
          <w:rFonts w:cs="David" w:hint="cs"/>
          <w:rtl/>
        </w:rPr>
      </w:pPr>
      <w:r w:rsidRPr="009B6326">
        <w:rPr>
          <w:rFonts w:cs="David" w:hint="cs"/>
          <w:rtl/>
        </w:rPr>
        <w:t>איתן כבל</w:t>
      </w:r>
    </w:p>
    <w:p w14:paraId="2AA99673" w14:textId="77777777" w:rsidR="009B6326" w:rsidRPr="009B6326" w:rsidRDefault="009B6326" w:rsidP="009B6326">
      <w:pPr>
        <w:bidi/>
        <w:rPr>
          <w:rFonts w:cs="David" w:hint="cs"/>
          <w:rtl/>
        </w:rPr>
      </w:pPr>
      <w:r w:rsidRPr="009B6326">
        <w:rPr>
          <w:rFonts w:cs="David" w:hint="cs"/>
          <w:rtl/>
        </w:rPr>
        <w:t>יצחק לוי</w:t>
      </w:r>
    </w:p>
    <w:p w14:paraId="46FD91D1" w14:textId="77777777" w:rsidR="009B6326" w:rsidRPr="009B6326" w:rsidRDefault="009B6326" w:rsidP="009B6326">
      <w:pPr>
        <w:bidi/>
        <w:rPr>
          <w:rFonts w:cs="David" w:hint="cs"/>
          <w:rtl/>
        </w:rPr>
      </w:pPr>
      <w:r w:rsidRPr="009B6326">
        <w:rPr>
          <w:rFonts w:cs="David" w:hint="cs"/>
          <w:rtl/>
        </w:rPr>
        <w:t>שלמה מולה</w:t>
      </w:r>
    </w:p>
    <w:p w14:paraId="08CFE92E" w14:textId="77777777" w:rsidR="009B6326" w:rsidRPr="009B6326" w:rsidRDefault="009B6326" w:rsidP="009B6326">
      <w:pPr>
        <w:tabs>
          <w:tab w:val="left" w:pos="1930"/>
        </w:tabs>
        <w:bidi/>
        <w:rPr>
          <w:rFonts w:cs="David" w:hint="cs"/>
          <w:rtl/>
        </w:rPr>
      </w:pPr>
      <w:r w:rsidRPr="009B6326">
        <w:rPr>
          <w:rFonts w:cs="David" w:hint="cs"/>
          <w:rtl/>
        </w:rPr>
        <w:t>אברהם מיכאלי</w:t>
      </w:r>
      <w:r w:rsidRPr="009B6326">
        <w:rPr>
          <w:rFonts w:cs="David" w:hint="cs"/>
          <w:rtl/>
        </w:rPr>
        <w:tab/>
      </w:r>
    </w:p>
    <w:p w14:paraId="2B312C8E" w14:textId="77777777" w:rsidR="009B6326" w:rsidRPr="009B6326" w:rsidRDefault="009B6326" w:rsidP="009B6326">
      <w:pPr>
        <w:bidi/>
        <w:rPr>
          <w:rFonts w:cs="David" w:hint="cs"/>
          <w:rtl/>
        </w:rPr>
      </w:pPr>
      <w:r w:rsidRPr="009B6326">
        <w:rPr>
          <w:rFonts w:cs="David" w:hint="cs"/>
          <w:rtl/>
        </w:rPr>
        <w:t>יעקב מרגי</w:t>
      </w:r>
    </w:p>
    <w:p w14:paraId="188708D3" w14:textId="77777777" w:rsidR="009B6326" w:rsidRPr="009B6326" w:rsidRDefault="009B6326" w:rsidP="009B6326">
      <w:pPr>
        <w:bidi/>
        <w:rPr>
          <w:rFonts w:cs="David" w:hint="cs"/>
          <w:rtl/>
        </w:rPr>
      </w:pPr>
      <w:r w:rsidRPr="009B6326">
        <w:rPr>
          <w:rFonts w:cs="David" w:hint="cs"/>
          <w:rtl/>
        </w:rPr>
        <w:t>גדעון סער</w:t>
      </w:r>
    </w:p>
    <w:p w14:paraId="0F6A33D6" w14:textId="77777777" w:rsidR="009B6326" w:rsidRPr="009B6326" w:rsidRDefault="009B6326" w:rsidP="009B6326">
      <w:pPr>
        <w:bidi/>
        <w:rPr>
          <w:rFonts w:cs="David" w:hint="cs"/>
          <w:rtl/>
        </w:rPr>
      </w:pPr>
      <w:r w:rsidRPr="009B6326">
        <w:rPr>
          <w:rFonts w:cs="David" w:hint="cs"/>
          <w:rtl/>
        </w:rPr>
        <w:t>מאיר פרוש</w:t>
      </w:r>
    </w:p>
    <w:p w14:paraId="78536085" w14:textId="77777777" w:rsidR="009B6326" w:rsidRPr="009B6326" w:rsidRDefault="009B6326" w:rsidP="009B6326">
      <w:pPr>
        <w:bidi/>
        <w:rPr>
          <w:rFonts w:cs="David" w:hint="cs"/>
          <w:rtl/>
        </w:rPr>
      </w:pPr>
    </w:p>
    <w:p w14:paraId="31AACEF8" w14:textId="77777777" w:rsidR="009B6326" w:rsidRPr="009B6326" w:rsidRDefault="009B6326" w:rsidP="009B6326">
      <w:pPr>
        <w:bidi/>
        <w:rPr>
          <w:rFonts w:cs="David"/>
          <w:rtl/>
        </w:rPr>
      </w:pPr>
    </w:p>
    <w:p w14:paraId="00D2D54B" w14:textId="77777777" w:rsidR="009B6326" w:rsidRPr="009B6326" w:rsidRDefault="009B6326" w:rsidP="009B6326">
      <w:pPr>
        <w:tabs>
          <w:tab w:val="left" w:pos="1788"/>
          <w:tab w:val="left" w:pos="3631"/>
        </w:tabs>
        <w:bidi/>
        <w:rPr>
          <w:rFonts w:cs="David" w:hint="cs"/>
          <w:rtl/>
        </w:rPr>
      </w:pPr>
      <w:r w:rsidRPr="009B6326">
        <w:rPr>
          <w:rFonts w:cs="David"/>
          <w:b/>
          <w:bCs/>
          <w:u w:val="single"/>
          <w:rtl/>
        </w:rPr>
        <w:t>מוזמנים</w:t>
      </w:r>
      <w:r w:rsidRPr="009B6326">
        <w:rPr>
          <w:rFonts w:cs="David"/>
          <w:rtl/>
        </w:rPr>
        <w:t>:</w:t>
      </w:r>
    </w:p>
    <w:p w14:paraId="334D3F84" w14:textId="77777777" w:rsidR="009B6326" w:rsidRPr="009B6326" w:rsidRDefault="009B6326" w:rsidP="009B6326">
      <w:pPr>
        <w:bidi/>
        <w:rPr>
          <w:rFonts w:cs="David" w:hint="cs"/>
          <w:rtl/>
        </w:rPr>
      </w:pPr>
      <w:r w:rsidRPr="009B6326">
        <w:rPr>
          <w:rFonts w:cs="David" w:hint="cs"/>
          <w:rtl/>
        </w:rPr>
        <w:t xml:space="preserve">תמי אדרי </w:t>
      </w:r>
      <w:r w:rsidRPr="009B6326">
        <w:rPr>
          <w:rFonts w:cs="David"/>
          <w:rtl/>
        </w:rPr>
        <w:t>–</w:t>
      </w:r>
      <w:r w:rsidRPr="009B6326">
        <w:rPr>
          <w:rFonts w:cs="David" w:hint="cs"/>
          <w:rtl/>
        </w:rPr>
        <w:t xml:space="preserve"> מנהלת ועדת הבחירות המרכזית</w:t>
      </w:r>
    </w:p>
    <w:p w14:paraId="358A774F" w14:textId="77777777" w:rsidR="009B6326" w:rsidRPr="009B6326" w:rsidRDefault="009B6326" w:rsidP="009B6326">
      <w:pPr>
        <w:bidi/>
        <w:rPr>
          <w:rFonts w:cs="David" w:hint="cs"/>
          <w:rtl/>
        </w:rPr>
      </w:pPr>
      <w:r w:rsidRPr="009B6326">
        <w:rPr>
          <w:rFonts w:cs="David" w:hint="cs"/>
          <w:rtl/>
        </w:rPr>
        <w:t xml:space="preserve">אירית קורן </w:t>
      </w:r>
      <w:r w:rsidRPr="009B6326">
        <w:rPr>
          <w:rFonts w:cs="David"/>
          <w:rtl/>
        </w:rPr>
        <w:t>–</w:t>
      </w:r>
      <w:r w:rsidRPr="009B6326">
        <w:rPr>
          <w:rFonts w:cs="David" w:hint="cs"/>
          <w:rtl/>
        </w:rPr>
        <w:t xml:space="preserve"> משרד המשפטים</w:t>
      </w:r>
    </w:p>
    <w:p w14:paraId="1C0FD433" w14:textId="77777777" w:rsidR="009B6326" w:rsidRPr="009B6326" w:rsidRDefault="009B6326" w:rsidP="009B6326">
      <w:pPr>
        <w:bidi/>
        <w:rPr>
          <w:rFonts w:cs="David" w:hint="cs"/>
          <w:rtl/>
        </w:rPr>
      </w:pPr>
      <w:r w:rsidRPr="009B6326">
        <w:rPr>
          <w:rFonts w:cs="David" w:hint="cs"/>
          <w:rtl/>
        </w:rPr>
        <w:t xml:space="preserve">שילה הטיס </w:t>
      </w:r>
      <w:r w:rsidRPr="009B6326">
        <w:rPr>
          <w:rFonts w:cs="David"/>
          <w:rtl/>
        </w:rPr>
        <w:t>–</w:t>
      </w:r>
      <w:r w:rsidRPr="009B6326">
        <w:rPr>
          <w:rFonts w:cs="David" w:hint="cs"/>
          <w:rtl/>
        </w:rPr>
        <w:t xml:space="preserve"> מנהלת מחלקת מרכז המידע של הכנסת</w:t>
      </w:r>
    </w:p>
    <w:p w14:paraId="264C770E" w14:textId="77777777" w:rsidR="009B6326" w:rsidRPr="009B6326" w:rsidRDefault="009B6326" w:rsidP="009B6326">
      <w:pPr>
        <w:bidi/>
        <w:rPr>
          <w:rFonts w:cs="David" w:hint="cs"/>
          <w:rtl/>
        </w:rPr>
      </w:pPr>
    </w:p>
    <w:p w14:paraId="5E801559" w14:textId="77777777" w:rsidR="009B6326" w:rsidRPr="009B6326" w:rsidRDefault="009B6326" w:rsidP="009B6326">
      <w:pPr>
        <w:bidi/>
        <w:rPr>
          <w:rFonts w:cs="David" w:hint="cs"/>
          <w:b/>
          <w:bCs/>
          <w:u w:val="single"/>
          <w:rtl/>
        </w:rPr>
      </w:pPr>
      <w:r w:rsidRPr="009B6326">
        <w:rPr>
          <w:rFonts w:cs="David" w:hint="cs"/>
          <w:b/>
          <w:bCs/>
          <w:u w:val="single"/>
          <w:rtl/>
        </w:rPr>
        <w:t>ייעוץ משפטי:</w:t>
      </w:r>
    </w:p>
    <w:p w14:paraId="72BFD930" w14:textId="77777777" w:rsidR="009B6326" w:rsidRPr="009B6326" w:rsidRDefault="009B6326" w:rsidP="009B6326">
      <w:pPr>
        <w:bidi/>
        <w:rPr>
          <w:rFonts w:cs="David" w:hint="cs"/>
          <w:rtl/>
        </w:rPr>
      </w:pPr>
      <w:r w:rsidRPr="009B6326">
        <w:rPr>
          <w:rFonts w:cs="David" w:hint="cs"/>
          <w:rtl/>
        </w:rPr>
        <w:t>עו"ד ארבל אסטרחן</w:t>
      </w:r>
    </w:p>
    <w:p w14:paraId="44FBE8D2" w14:textId="77777777" w:rsidR="009B6326" w:rsidRPr="009B6326" w:rsidRDefault="009B6326" w:rsidP="009B6326">
      <w:pPr>
        <w:tabs>
          <w:tab w:val="left" w:pos="1930"/>
        </w:tabs>
        <w:bidi/>
        <w:rPr>
          <w:rFonts w:cs="David" w:hint="cs"/>
          <w:b/>
          <w:bCs/>
          <w:u w:val="single"/>
          <w:rtl/>
        </w:rPr>
      </w:pPr>
    </w:p>
    <w:p w14:paraId="0F1F86CD" w14:textId="77777777" w:rsidR="009B6326" w:rsidRPr="009B6326" w:rsidRDefault="009B6326" w:rsidP="009B6326">
      <w:pPr>
        <w:tabs>
          <w:tab w:val="left" w:pos="1930"/>
        </w:tabs>
        <w:bidi/>
        <w:rPr>
          <w:rFonts w:cs="David" w:hint="cs"/>
          <w:rtl/>
        </w:rPr>
      </w:pPr>
      <w:r w:rsidRPr="009B6326">
        <w:rPr>
          <w:rFonts w:cs="David"/>
          <w:b/>
          <w:bCs/>
          <w:u w:val="single"/>
          <w:rtl/>
        </w:rPr>
        <w:t>מנהלת הוועדה</w:t>
      </w:r>
      <w:r w:rsidRPr="009B6326">
        <w:rPr>
          <w:rFonts w:cs="David"/>
          <w:rtl/>
        </w:rPr>
        <w:t>:</w:t>
      </w:r>
      <w:r w:rsidRPr="009B6326">
        <w:rPr>
          <w:rFonts w:cs="David" w:hint="cs"/>
          <w:rtl/>
        </w:rPr>
        <w:tab/>
      </w:r>
    </w:p>
    <w:p w14:paraId="47831707" w14:textId="77777777" w:rsidR="009B6326" w:rsidRPr="009B6326" w:rsidRDefault="009B6326" w:rsidP="009B6326">
      <w:pPr>
        <w:tabs>
          <w:tab w:val="left" w:pos="1930"/>
        </w:tabs>
        <w:bidi/>
        <w:rPr>
          <w:rFonts w:cs="David" w:hint="cs"/>
          <w:rtl/>
        </w:rPr>
      </w:pPr>
      <w:r w:rsidRPr="009B6326">
        <w:rPr>
          <w:rFonts w:cs="David" w:hint="cs"/>
          <w:rtl/>
        </w:rPr>
        <w:t>אתי בן יוסף</w:t>
      </w:r>
    </w:p>
    <w:p w14:paraId="0B1735FF" w14:textId="77777777" w:rsidR="009B6326" w:rsidRPr="009B6326" w:rsidRDefault="009B6326" w:rsidP="009B6326">
      <w:pPr>
        <w:tabs>
          <w:tab w:val="left" w:pos="1930"/>
        </w:tabs>
        <w:bidi/>
        <w:rPr>
          <w:rFonts w:cs="David" w:hint="cs"/>
          <w:rtl/>
        </w:rPr>
      </w:pPr>
      <w:r w:rsidRPr="009B6326">
        <w:rPr>
          <w:rFonts w:cs="David" w:hint="cs"/>
          <w:rtl/>
        </w:rPr>
        <w:t>דורית ואג</w:t>
      </w:r>
    </w:p>
    <w:p w14:paraId="147F31EF" w14:textId="77777777" w:rsidR="009B6326" w:rsidRPr="009B6326" w:rsidRDefault="009B6326" w:rsidP="009B6326">
      <w:pPr>
        <w:bidi/>
        <w:rPr>
          <w:rFonts w:cs="David" w:hint="cs"/>
          <w:rtl/>
        </w:rPr>
      </w:pPr>
    </w:p>
    <w:p w14:paraId="6EAB5D70" w14:textId="77777777" w:rsidR="009B6326" w:rsidRPr="009B6326" w:rsidRDefault="009B6326" w:rsidP="009B6326">
      <w:pPr>
        <w:tabs>
          <w:tab w:val="left" w:pos="1930"/>
        </w:tabs>
        <w:bidi/>
        <w:rPr>
          <w:rFonts w:cs="David" w:hint="cs"/>
          <w:rtl/>
        </w:rPr>
      </w:pPr>
      <w:r w:rsidRPr="009B6326">
        <w:rPr>
          <w:rFonts w:cs="David" w:hint="cs"/>
          <w:b/>
          <w:bCs/>
          <w:u w:val="single"/>
          <w:rtl/>
        </w:rPr>
        <w:t>רשמת פרלמנטרית</w:t>
      </w:r>
      <w:r w:rsidRPr="009B6326">
        <w:rPr>
          <w:rFonts w:cs="David"/>
          <w:rtl/>
        </w:rPr>
        <w:t>:</w:t>
      </w:r>
      <w:r w:rsidRPr="009B6326">
        <w:rPr>
          <w:rFonts w:cs="David" w:hint="cs"/>
          <w:rtl/>
        </w:rPr>
        <w:tab/>
      </w:r>
    </w:p>
    <w:p w14:paraId="3F2C73B2" w14:textId="77777777" w:rsidR="009B6326" w:rsidRPr="009B6326" w:rsidRDefault="009B6326" w:rsidP="009B6326">
      <w:pPr>
        <w:bidi/>
        <w:rPr>
          <w:rFonts w:cs="David" w:hint="cs"/>
          <w:rtl/>
        </w:rPr>
      </w:pPr>
      <w:r w:rsidRPr="009B6326">
        <w:rPr>
          <w:rFonts w:cs="David" w:hint="cs"/>
          <w:rtl/>
        </w:rPr>
        <w:t>אתי אפלבוים</w:t>
      </w:r>
    </w:p>
    <w:p w14:paraId="275F3D9F" w14:textId="77777777" w:rsidR="009B6326" w:rsidRPr="009B6326" w:rsidRDefault="009B6326" w:rsidP="009B6326">
      <w:pPr>
        <w:pStyle w:val="Heading5"/>
        <w:jc w:val="left"/>
        <w:rPr>
          <w:sz w:val="24"/>
          <w:rtl/>
        </w:rPr>
      </w:pPr>
      <w:r w:rsidRPr="009B6326">
        <w:rPr>
          <w:sz w:val="24"/>
          <w:rtl/>
        </w:rPr>
        <w:t xml:space="preserve"> </w:t>
      </w:r>
    </w:p>
    <w:p w14:paraId="0BCBBAF5" w14:textId="77777777" w:rsidR="009B6326" w:rsidRPr="009B6326" w:rsidRDefault="009B6326" w:rsidP="009B6326">
      <w:pPr>
        <w:bidi/>
        <w:rPr>
          <w:rFonts w:cs="David" w:hint="cs"/>
          <w:rtl/>
        </w:rPr>
      </w:pPr>
    </w:p>
    <w:p w14:paraId="21CFF357" w14:textId="77777777" w:rsidR="009B6326" w:rsidRDefault="009B6326" w:rsidP="009B6326">
      <w:pPr>
        <w:bidi/>
        <w:jc w:val="center"/>
        <w:rPr>
          <w:rFonts w:cs="David" w:hint="cs"/>
          <w:b/>
          <w:bCs/>
          <w:u w:val="single"/>
          <w:rtl/>
        </w:rPr>
      </w:pPr>
      <w:r w:rsidRPr="009B6326">
        <w:rPr>
          <w:rFonts w:cs="David"/>
          <w:rtl/>
        </w:rPr>
        <w:br w:type="page"/>
      </w:r>
    </w:p>
    <w:p w14:paraId="41B71C22" w14:textId="77777777" w:rsidR="009B6326" w:rsidRDefault="009B6326" w:rsidP="009B6326">
      <w:pPr>
        <w:bidi/>
        <w:jc w:val="center"/>
        <w:rPr>
          <w:rFonts w:cs="David" w:hint="cs"/>
          <w:b/>
          <w:bCs/>
          <w:u w:val="single"/>
          <w:rtl/>
        </w:rPr>
      </w:pPr>
    </w:p>
    <w:p w14:paraId="28BF21CA" w14:textId="77777777" w:rsidR="009B6326" w:rsidRDefault="009B6326" w:rsidP="009B6326">
      <w:pPr>
        <w:bidi/>
        <w:jc w:val="center"/>
        <w:rPr>
          <w:rFonts w:cs="David" w:hint="cs"/>
          <w:b/>
          <w:bCs/>
          <w:u w:val="single"/>
          <w:rtl/>
        </w:rPr>
      </w:pPr>
    </w:p>
    <w:p w14:paraId="47800944" w14:textId="77777777" w:rsidR="009B6326" w:rsidRPr="009B6326" w:rsidRDefault="009B6326" w:rsidP="009B6326">
      <w:pPr>
        <w:bidi/>
        <w:jc w:val="center"/>
        <w:rPr>
          <w:rFonts w:cs="David" w:hint="cs"/>
          <w:b/>
          <w:bCs/>
          <w:u w:val="single"/>
          <w:rtl/>
        </w:rPr>
      </w:pPr>
      <w:r w:rsidRPr="009B6326">
        <w:rPr>
          <w:rFonts w:cs="David" w:hint="cs"/>
          <w:b/>
          <w:bCs/>
          <w:u w:val="single"/>
          <w:rtl/>
        </w:rPr>
        <w:t xml:space="preserve">הצעת חוק סדר השלטון והמשפט (ביטול החלת המשפט, השיפוט והמינהל) (תיקון </w:t>
      </w:r>
      <w:r w:rsidRPr="009B6326">
        <w:rPr>
          <w:rFonts w:cs="David"/>
          <w:b/>
          <w:bCs/>
          <w:u w:val="single"/>
          <w:rtl/>
        </w:rPr>
        <w:t>–</w:t>
      </w:r>
      <w:r w:rsidRPr="009B6326">
        <w:rPr>
          <w:rFonts w:cs="David" w:hint="cs"/>
          <w:b/>
          <w:bCs/>
          <w:u w:val="single"/>
          <w:rtl/>
        </w:rPr>
        <w:t xml:space="preserve"> התקנת תקנות), התשס"ז-2007 (פ/2215) של קבוצת ח"כים </w:t>
      </w:r>
      <w:r w:rsidRPr="009B6326">
        <w:rPr>
          <w:rFonts w:cs="David"/>
          <w:b/>
          <w:bCs/>
          <w:u w:val="single"/>
          <w:rtl/>
        </w:rPr>
        <w:t>–</w:t>
      </w:r>
      <w:r w:rsidRPr="009B6326">
        <w:rPr>
          <w:rFonts w:cs="David" w:hint="cs"/>
          <w:b/>
          <w:bCs/>
          <w:u w:val="single"/>
          <w:rtl/>
        </w:rPr>
        <w:t xml:space="preserve"> הכנה לקריאה ראשונה</w:t>
      </w:r>
    </w:p>
    <w:p w14:paraId="15F0491A" w14:textId="77777777" w:rsidR="009B6326" w:rsidRDefault="009B6326" w:rsidP="009B6326">
      <w:pPr>
        <w:bidi/>
        <w:rPr>
          <w:rFonts w:cs="David" w:hint="cs"/>
          <w:u w:val="single"/>
          <w:rtl/>
        </w:rPr>
      </w:pPr>
    </w:p>
    <w:p w14:paraId="3E31244A" w14:textId="77777777" w:rsidR="009B6326" w:rsidRDefault="009B6326" w:rsidP="009B6326">
      <w:pPr>
        <w:bidi/>
        <w:rPr>
          <w:rFonts w:cs="David" w:hint="cs"/>
          <w:u w:val="single"/>
          <w:rtl/>
        </w:rPr>
      </w:pPr>
    </w:p>
    <w:p w14:paraId="7E4A0D69" w14:textId="77777777" w:rsidR="009B6326" w:rsidRPr="009B6326" w:rsidRDefault="009B6326" w:rsidP="009B6326">
      <w:pPr>
        <w:bidi/>
        <w:rPr>
          <w:rFonts w:cs="David" w:hint="cs"/>
          <w:rtl/>
        </w:rPr>
      </w:pPr>
      <w:r w:rsidRPr="009B6326">
        <w:rPr>
          <w:rFonts w:cs="David"/>
          <w:u w:val="single"/>
          <w:rtl/>
        </w:rPr>
        <w:br/>
      </w:r>
      <w:r w:rsidRPr="009B6326">
        <w:rPr>
          <w:rFonts w:cs="David" w:hint="cs"/>
          <w:u w:val="single"/>
          <w:rtl/>
        </w:rPr>
        <w:t>היו"ר דוד טל:</w:t>
      </w:r>
    </w:p>
    <w:p w14:paraId="79F16FE0" w14:textId="77777777" w:rsidR="009B6326" w:rsidRPr="009B6326" w:rsidRDefault="009B6326" w:rsidP="009B6326">
      <w:pPr>
        <w:bidi/>
        <w:rPr>
          <w:rFonts w:cs="David" w:hint="cs"/>
          <w:rtl/>
        </w:rPr>
      </w:pPr>
    </w:p>
    <w:p w14:paraId="3E5DD298" w14:textId="77777777" w:rsidR="009B6326" w:rsidRPr="009B6326" w:rsidRDefault="009B6326" w:rsidP="009B6326">
      <w:pPr>
        <w:bidi/>
        <w:ind w:firstLine="567"/>
        <w:rPr>
          <w:rFonts w:cs="David" w:hint="cs"/>
          <w:rtl/>
        </w:rPr>
      </w:pPr>
      <w:r w:rsidRPr="009B6326">
        <w:rPr>
          <w:rFonts w:cs="David" w:hint="cs"/>
          <w:rtl/>
        </w:rPr>
        <w:t xml:space="preserve">אני מתכבד לפתוח את הישיבה של הוועדה המשותפת לוועדת חוקה חוק ומשפט ולוועדת הכנסת. על סדר יומנו: הצעת חוק סדרי השלטון והמשפט, הנקרא בשפתנו: חוק רמת הגולן. כרגע התעכבנו על תיקון מספר 3. </w:t>
      </w:r>
    </w:p>
    <w:p w14:paraId="3064F28D" w14:textId="77777777" w:rsidR="009B6326" w:rsidRPr="009B6326" w:rsidRDefault="009B6326" w:rsidP="009B6326">
      <w:pPr>
        <w:bidi/>
        <w:ind w:firstLine="567"/>
        <w:rPr>
          <w:rFonts w:cs="David" w:hint="cs"/>
          <w:rtl/>
        </w:rPr>
      </w:pPr>
    </w:p>
    <w:p w14:paraId="2BB9E331" w14:textId="77777777" w:rsidR="009B6326" w:rsidRPr="009B6326" w:rsidRDefault="009B6326" w:rsidP="009B6326">
      <w:pPr>
        <w:bidi/>
        <w:ind w:firstLine="567"/>
        <w:rPr>
          <w:rFonts w:cs="David" w:hint="cs"/>
          <w:rtl/>
        </w:rPr>
      </w:pPr>
      <w:r w:rsidRPr="009B6326">
        <w:rPr>
          <w:rFonts w:cs="David" w:hint="cs"/>
          <w:rtl/>
        </w:rPr>
        <w:t>אני קורא:</w:t>
      </w:r>
    </w:p>
    <w:p w14:paraId="154D8BB8" w14:textId="77777777" w:rsidR="009B6326" w:rsidRPr="009B6326" w:rsidRDefault="009B6326" w:rsidP="009B6326">
      <w:pPr>
        <w:bidi/>
        <w:ind w:firstLine="567"/>
        <w:rPr>
          <w:rFonts w:cs="David" w:hint="cs"/>
          <w:rtl/>
        </w:rPr>
      </w:pPr>
    </w:p>
    <w:p w14:paraId="5AF5DF2B" w14:textId="77777777" w:rsidR="009B6326" w:rsidRPr="009B6326" w:rsidRDefault="009B6326" w:rsidP="009B6326">
      <w:pPr>
        <w:bidi/>
        <w:ind w:firstLine="567"/>
        <w:rPr>
          <w:rFonts w:cs="David" w:hint="cs"/>
          <w:rtl/>
        </w:rPr>
      </w:pPr>
      <w:r w:rsidRPr="009B6326">
        <w:rPr>
          <w:rFonts w:cs="David" w:hint="cs"/>
          <w:rtl/>
        </w:rPr>
        <w:t>"תיקון סעיף 3</w:t>
      </w:r>
    </w:p>
    <w:p w14:paraId="257F5FD8" w14:textId="77777777" w:rsidR="009B6326" w:rsidRPr="009B6326" w:rsidRDefault="009B6326" w:rsidP="009B6326">
      <w:pPr>
        <w:bidi/>
        <w:ind w:firstLine="567"/>
        <w:rPr>
          <w:rFonts w:cs="David" w:hint="cs"/>
          <w:rtl/>
        </w:rPr>
      </w:pPr>
      <w:r w:rsidRPr="009B6326">
        <w:rPr>
          <w:rFonts w:cs="David" w:hint="cs"/>
          <w:rtl/>
        </w:rPr>
        <w:t>2. בסעיף 3 לחוק העיקרי, האמור בו יסומן "(א)" ואחריו יבוא:</w:t>
      </w:r>
    </w:p>
    <w:p w14:paraId="228CB88A" w14:textId="77777777" w:rsidR="009B6326" w:rsidRPr="009B6326" w:rsidRDefault="009B6326" w:rsidP="009B6326">
      <w:pPr>
        <w:bidi/>
        <w:ind w:firstLine="567"/>
        <w:rPr>
          <w:rFonts w:cs="David" w:hint="cs"/>
          <w:rtl/>
        </w:rPr>
      </w:pPr>
    </w:p>
    <w:p w14:paraId="0B903C29" w14:textId="77777777" w:rsidR="009B6326" w:rsidRPr="009B6326" w:rsidRDefault="009B6326" w:rsidP="009B6326">
      <w:pPr>
        <w:bidi/>
        <w:ind w:firstLine="567"/>
        <w:rPr>
          <w:rFonts w:cs="David" w:hint="cs"/>
          <w:rtl/>
        </w:rPr>
      </w:pPr>
      <w:r w:rsidRPr="009B6326">
        <w:rPr>
          <w:rFonts w:cs="David" w:hint="cs"/>
          <w:rtl/>
        </w:rPr>
        <w:t xml:space="preserve">"(ב) על אף האמור בסעיף קטן (א), החלטת ממשלה כאמור בסעיף 2 (גרסה ב'), הנוגעת לשטח בהיקף מזערי, שהכנסת אישרה ברוב של 80 חברי הכנסת אינה טעונה גם אישור במשאל עם". </w:t>
      </w:r>
    </w:p>
    <w:p w14:paraId="3760A2F3" w14:textId="77777777" w:rsidR="009B6326" w:rsidRPr="009B6326" w:rsidRDefault="009B6326" w:rsidP="009B6326">
      <w:pPr>
        <w:bidi/>
        <w:ind w:firstLine="567"/>
        <w:rPr>
          <w:rFonts w:cs="David" w:hint="cs"/>
          <w:rtl/>
        </w:rPr>
      </w:pPr>
    </w:p>
    <w:p w14:paraId="115804A5" w14:textId="77777777" w:rsidR="009B6326" w:rsidRPr="009B6326" w:rsidRDefault="009B6326" w:rsidP="009B6326">
      <w:pPr>
        <w:bidi/>
        <w:ind w:firstLine="567"/>
        <w:rPr>
          <w:rFonts w:cs="David" w:hint="cs"/>
          <w:rtl/>
        </w:rPr>
      </w:pPr>
      <w:r w:rsidRPr="009B6326">
        <w:rPr>
          <w:rFonts w:cs="David" w:hint="cs"/>
          <w:rtl/>
        </w:rPr>
        <w:t>היות ובנושא הזה פרופ' בן מנחם העלה הרבה שאלות, אני רוצה להציע שאנחנו נרשום:</w:t>
      </w:r>
    </w:p>
    <w:p w14:paraId="78B6E28A" w14:textId="77777777" w:rsidR="009B6326" w:rsidRPr="009B6326" w:rsidRDefault="009B6326" w:rsidP="009B6326">
      <w:pPr>
        <w:bidi/>
        <w:rPr>
          <w:rFonts w:cs="David" w:hint="cs"/>
          <w:rtl/>
        </w:rPr>
      </w:pPr>
    </w:p>
    <w:p w14:paraId="1B1DB59B" w14:textId="77777777" w:rsidR="009B6326" w:rsidRPr="009B6326" w:rsidRDefault="009B6326" w:rsidP="009B6326">
      <w:pPr>
        <w:bidi/>
        <w:ind w:firstLine="567"/>
        <w:rPr>
          <w:rFonts w:cs="David" w:hint="cs"/>
          <w:rtl/>
        </w:rPr>
      </w:pPr>
      <w:r w:rsidRPr="009B6326">
        <w:rPr>
          <w:rFonts w:cs="David" w:hint="cs"/>
          <w:rtl/>
        </w:rPr>
        <w:t xml:space="preserve">"על אף האמור בסעיף קטן א'", נמחק את גרסה ב' הנוגעת לשטח מזערי. אני לא אומר שלא צריך לדון בעניין של שטח מזערי, אבל אם צריך, נעשה את זה בין קריאה ראשונה לשניה. </w:t>
      </w:r>
    </w:p>
    <w:p w14:paraId="5DCCBD52" w14:textId="77777777" w:rsidR="009B6326" w:rsidRPr="009B6326" w:rsidRDefault="009B6326" w:rsidP="009B6326">
      <w:pPr>
        <w:bidi/>
        <w:ind w:firstLine="567"/>
        <w:rPr>
          <w:rFonts w:cs="David" w:hint="cs"/>
          <w:rtl/>
        </w:rPr>
      </w:pPr>
    </w:p>
    <w:p w14:paraId="1287CD9B" w14:textId="77777777" w:rsidR="009B6326" w:rsidRPr="009B6326" w:rsidRDefault="009B6326" w:rsidP="009B6326">
      <w:pPr>
        <w:bidi/>
        <w:ind w:firstLine="567"/>
        <w:rPr>
          <w:rFonts w:cs="David" w:hint="cs"/>
          <w:rtl/>
        </w:rPr>
      </w:pPr>
      <w:r w:rsidRPr="009B6326">
        <w:rPr>
          <w:rFonts w:cs="David" w:hint="cs"/>
          <w:rtl/>
        </w:rPr>
        <w:t xml:space="preserve">אני חושב שאם הכנסת אישרה ברוב - אני רוצה להציע שאם הכנסת הצביעה ברוב של 90 חברי כנסת במקום 80, כפי שכתוב, כי אז אפשר לומר שיש קונצנזוס בכנסת, ואז היא אינה טעונה אישור במשאל עם. אם יש אנשים שחולקים עלי לגבי 80 או 90, אני רוצה לשמוע הערות. </w:t>
      </w:r>
    </w:p>
    <w:p w14:paraId="7EE76C7A" w14:textId="77777777" w:rsidR="009B6326" w:rsidRPr="009B6326" w:rsidRDefault="009B6326" w:rsidP="009B6326">
      <w:pPr>
        <w:bidi/>
        <w:rPr>
          <w:rFonts w:cs="David" w:hint="cs"/>
          <w:rtl/>
        </w:rPr>
      </w:pPr>
    </w:p>
    <w:p w14:paraId="0F3974DE" w14:textId="77777777" w:rsidR="009B6326" w:rsidRPr="009B6326" w:rsidRDefault="009B6326" w:rsidP="009B6326">
      <w:pPr>
        <w:bidi/>
        <w:rPr>
          <w:rFonts w:cs="David" w:hint="cs"/>
          <w:rtl/>
        </w:rPr>
      </w:pPr>
      <w:r w:rsidRPr="009B6326">
        <w:rPr>
          <w:rFonts w:cs="David" w:hint="cs"/>
          <w:u w:val="single"/>
          <w:rtl/>
        </w:rPr>
        <w:t>יצחק לוי:</w:t>
      </w:r>
    </w:p>
    <w:p w14:paraId="2A451588" w14:textId="77777777" w:rsidR="009B6326" w:rsidRPr="009B6326" w:rsidRDefault="009B6326" w:rsidP="009B6326">
      <w:pPr>
        <w:bidi/>
        <w:rPr>
          <w:rFonts w:cs="David" w:hint="cs"/>
          <w:rtl/>
        </w:rPr>
      </w:pPr>
    </w:p>
    <w:p w14:paraId="3757D4AE" w14:textId="77777777" w:rsidR="009B6326" w:rsidRPr="009B6326" w:rsidRDefault="009B6326" w:rsidP="009B6326">
      <w:pPr>
        <w:bidi/>
        <w:rPr>
          <w:rFonts w:cs="David" w:hint="cs"/>
          <w:rtl/>
        </w:rPr>
      </w:pPr>
      <w:r w:rsidRPr="009B6326">
        <w:rPr>
          <w:rFonts w:cs="David" w:hint="cs"/>
          <w:rtl/>
        </w:rPr>
        <w:tab/>
        <w:t xml:space="preserve"> אני בעד 80. </w:t>
      </w:r>
    </w:p>
    <w:p w14:paraId="3F86DB9F" w14:textId="77777777" w:rsidR="009B6326" w:rsidRPr="009B6326" w:rsidRDefault="009B6326" w:rsidP="009B6326">
      <w:pPr>
        <w:bidi/>
        <w:rPr>
          <w:rFonts w:cs="David" w:hint="cs"/>
          <w:rtl/>
        </w:rPr>
      </w:pPr>
    </w:p>
    <w:p w14:paraId="33A43662" w14:textId="77777777" w:rsidR="009B6326" w:rsidRPr="009B6326" w:rsidRDefault="009B6326" w:rsidP="009B6326">
      <w:pPr>
        <w:bidi/>
        <w:rPr>
          <w:rFonts w:cs="David" w:hint="cs"/>
          <w:rtl/>
        </w:rPr>
      </w:pPr>
      <w:r w:rsidRPr="009B6326">
        <w:rPr>
          <w:rFonts w:cs="David" w:hint="cs"/>
          <w:u w:val="single"/>
          <w:rtl/>
        </w:rPr>
        <w:t>דוד טל:</w:t>
      </w:r>
    </w:p>
    <w:p w14:paraId="3DC71C5A" w14:textId="77777777" w:rsidR="009B6326" w:rsidRPr="009B6326" w:rsidRDefault="009B6326" w:rsidP="009B6326">
      <w:pPr>
        <w:bidi/>
        <w:rPr>
          <w:rFonts w:cs="David" w:hint="cs"/>
          <w:rtl/>
        </w:rPr>
      </w:pPr>
    </w:p>
    <w:p w14:paraId="1A977EDE" w14:textId="77777777" w:rsidR="009B6326" w:rsidRPr="009B6326" w:rsidRDefault="009B6326" w:rsidP="009B6326">
      <w:pPr>
        <w:bidi/>
        <w:rPr>
          <w:rFonts w:cs="David" w:hint="cs"/>
          <w:rtl/>
        </w:rPr>
      </w:pPr>
      <w:r w:rsidRPr="009B6326">
        <w:rPr>
          <w:rFonts w:cs="David" w:hint="cs"/>
          <w:rtl/>
        </w:rPr>
        <w:tab/>
        <w:t xml:space="preserve">פרופ' בן ששון, קראתי בעיתון שאתה מתכוון לעשות פיליבסטר, אז אני אודה לך אם זה לא יהיה, אם אני אריח נימה של פיליבסטר, אני אתחיל עם נימה של דורסנות שאני לא אוהב. </w:t>
      </w:r>
    </w:p>
    <w:p w14:paraId="40EAB9C7" w14:textId="77777777" w:rsidR="009B6326" w:rsidRPr="009B6326" w:rsidRDefault="009B6326" w:rsidP="009B6326">
      <w:pPr>
        <w:bidi/>
        <w:rPr>
          <w:rFonts w:cs="David" w:hint="cs"/>
          <w:rtl/>
        </w:rPr>
      </w:pPr>
    </w:p>
    <w:p w14:paraId="07E5EACD" w14:textId="77777777" w:rsidR="009B6326" w:rsidRPr="009B6326" w:rsidRDefault="009B6326" w:rsidP="009B6326">
      <w:pPr>
        <w:bidi/>
        <w:rPr>
          <w:rFonts w:cs="David" w:hint="cs"/>
          <w:rtl/>
        </w:rPr>
      </w:pPr>
      <w:r w:rsidRPr="009B6326">
        <w:rPr>
          <w:rFonts w:cs="David" w:hint="cs"/>
          <w:u w:val="single"/>
          <w:rtl/>
        </w:rPr>
        <w:t>מנחם בן-ששון:</w:t>
      </w:r>
    </w:p>
    <w:p w14:paraId="1A6D7658" w14:textId="77777777" w:rsidR="009B6326" w:rsidRPr="009B6326" w:rsidRDefault="009B6326" w:rsidP="009B6326">
      <w:pPr>
        <w:bidi/>
        <w:rPr>
          <w:rFonts w:cs="David" w:hint="cs"/>
          <w:rtl/>
        </w:rPr>
      </w:pPr>
    </w:p>
    <w:p w14:paraId="7461C676" w14:textId="77777777" w:rsidR="009B6326" w:rsidRPr="009B6326" w:rsidRDefault="009B6326" w:rsidP="009B6326">
      <w:pPr>
        <w:bidi/>
        <w:rPr>
          <w:rFonts w:cs="David" w:hint="cs"/>
          <w:rtl/>
        </w:rPr>
      </w:pPr>
      <w:r w:rsidRPr="009B6326">
        <w:rPr>
          <w:rFonts w:cs="David" w:hint="cs"/>
          <w:rtl/>
        </w:rPr>
        <w:tab/>
        <w:t xml:space="preserve"> לא יעלה על הדעת, בפרט לא כשאדוני מנהל ישיבה משותפת. הסברתי לעיתונאי ששאל אותי שזאת לא שאלה של פיליבסטר. אמרתי שאפילו אם מחוקקים את החוק הזה כתקנות, אני מתייחס אליו כחוק בעל עוצמה של חוק יסוד והמשמעויות הנובעות ממנו. למה? מכיוון שמסביבו עדיין עולות השאלות האלה. אתה שואל שאלות ששייכות למשטר הדמוקרטי. </w:t>
      </w:r>
    </w:p>
    <w:p w14:paraId="66079B6B" w14:textId="77777777" w:rsidR="009B6326" w:rsidRPr="009B6326" w:rsidRDefault="009B6326" w:rsidP="009B6326">
      <w:pPr>
        <w:bidi/>
        <w:rPr>
          <w:rFonts w:cs="David" w:hint="cs"/>
          <w:rtl/>
        </w:rPr>
      </w:pPr>
    </w:p>
    <w:p w14:paraId="4CE25021" w14:textId="77777777" w:rsidR="009B6326" w:rsidRPr="009B6326" w:rsidRDefault="009B6326" w:rsidP="009B6326">
      <w:pPr>
        <w:bidi/>
        <w:rPr>
          <w:rFonts w:cs="David" w:hint="cs"/>
          <w:rtl/>
        </w:rPr>
      </w:pPr>
      <w:r w:rsidRPr="009B6326">
        <w:rPr>
          <w:rFonts w:cs="David" w:hint="cs"/>
          <w:u w:val="single"/>
          <w:rtl/>
        </w:rPr>
        <w:t>היו"ר דוד טל:</w:t>
      </w:r>
    </w:p>
    <w:p w14:paraId="2128F049" w14:textId="77777777" w:rsidR="009B6326" w:rsidRPr="009B6326" w:rsidRDefault="009B6326" w:rsidP="009B6326">
      <w:pPr>
        <w:bidi/>
        <w:rPr>
          <w:rFonts w:cs="David" w:hint="cs"/>
          <w:rtl/>
        </w:rPr>
      </w:pPr>
    </w:p>
    <w:p w14:paraId="3A96E262" w14:textId="77777777" w:rsidR="009B6326" w:rsidRPr="009B6326" w:rsidRDefault="009B6326" w:rsidP="009B6326">
      <w:pPr>
        <w:bidi/>
        <w:rPr>
          <w:rFonts w:cs="David" w:hint="cs"/>
          <w:rtl/>
        </w:rPr>
      </w:pPr>
      <w:r w:rsidRPr="009B6326">
        <w:rPr>
          <w:rFonts w:cs="David" w:hint="cs"/>
          <w:rtl/>
        </w:rPr>
        <w:tab/>
        <w:t xml:space="preserve">השאלות שלך מצוינות, רק אתה יכול לשאול אותן בין קריאה ראשונה ושניה. התחייבתי לדון בכל השאלות האלה לעומקן, בין קריאה ראשונה לקריאה שניה. </w:t>
      </w:r>
    </w:p>
    <w:p w14:paraId="4977967A" w14:textId="77777777" w:rsidR="009B6326" w:rsidRPr="009B6326" w:rsidRDefault="009B6326" w:rsidP="009B6326">
      <w:pPr>
        <w:bidi/>
        <w:rPr>
          <w:rFonts w:cs="David" w:hint="cs"/>
          <w:rtl/>
        </w:rPr>
      </w:pPr>
    </w:p>
    <w:p w14:paraId="0BD4AE19"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7927BE82" w14:textId="77777777" w:rsidR="009B6326" w:rsidRPr="009B6326" w:rsidRDefault="009B6326" w:rsidP="009B6326">
      <w:pPr>
        <w:bidi/>
        <w:rPr>
          <w:rFonts w:cs="David" w:hint="cs"/>
          <w:rtl/>
        </w:rPr>
      </w:pPr>
    </w:p>
    <w:p w14:paraId="04C481BC" w14:textId="77777777" w:rsidR="009B6326" w:rsidRPr="009B6326" w:rsidRDefault="009B6326" w:rsidP="009B6326">
      <w:pPr>
        <w:bidi/>
        <w:rPr>
          <w:rFonts w:cs="David" w:hint="cs"/>
          <w:rtl/>
        </w:rPr>
      </w:pPr>
      <w:r w:rsidRPr="009B6326">
        <w:rPr>
          <w:rFonts w:cs="David" w:hint="cs"/>
          <w:rtl/>
        </w:rPr>
        <w:tab/>
        <w:t xml:space="preserve">אמרתי, לפחות כמו שהרב לוי חינוך אותי בבית מדרשו, שצריך להשתדל לשאול את כל השאלות בקריאה הראשונה. </w:t>
      </w:r>
    </w:p>
    <w:p w14:paraId="01B1AA32" w14:textId="77777777" w:rsidR="009B6326" w:rsidRPr="009B6326" w:rsidRDefault="009B6326" w:rsidP="009B6326">
      <w:pPr>
        <w:bidi/>
        <w:rPr>
          <w:rFonts w:cs="David" w:hint="cs"/>
          <w:u w:val="single"/>
          <w:rtl/>
        </w:rPr>
      </w:pPr>
    </w:p>
    <w:p w14:paraId="17DAE9AD" w14:textId="77777777" w:rsidR="009B6326" w:rsidRDefault="009B6326" w:rsidP="009B6326">
      <w:pPr>
        <w:bidi/>
        <w:rPr>
          <w:rFonts w:cs="David" w:hint="cs"/>
          <w:u w:val="single"/>
          <w:rtl/>
        </w:rPr>
      </w:pPr>
    </w:p>
    <w:p w14:paraId="44435D74" w14:textId="77777777" w:rsidR="009B6326" w:rsidRDefault="009B6326" w:rsidP="009B6326">
      <w:pPr>
        <w:bidi/>
        <w:rPr>
          <w:rFonts w:cs="David" w:hint="cs"/>
          <w:u w:val="single"/>
          <w:rtl/>
        </w:rPr>
      </w:pPr>
    </w:p>
    <w:p w14:paraId="6765002F" w14:textId="77777777" w:rsidR="009B6326" w:rsidRDefault="009B6326" w:rsidP="009B6326">
      <w:pPr>
        <w:bidi/>
        <w:rPr>
          <w:rFonts w:cs="David" w:hint="cs"/>
          <w:u w:val="single"/>
          <w:rtl/>
        </w:rPr>
      </w:pPr>
    </w:p>
    <w:p w14:paraId="28C4EB22" w14:textId="77777777" w:rsidR="009B6326" w:rsidRPr="009B6326" w:rsidRDefault="009B6326" w:rsidP="009B6326">
      <w:pPr>
        <w:bidi/>
        <w:rPr>
          <w:rFonts w:cs="David" w:hint="cs"/>
          <w:rtl/>
        </w:rPr>
      </w:pPr>
      <w:r w:rsidRPr="009B6326">
        <w:rPr>
          <w:rFonts w:cs="David" w:hint="cs"/>
          <w:u w:val="single"/>
          <w:rtl/>
        </w:rPr>
        <w:t>מאיר פרוש:</w:t>
      </w:r>
    </w:p>
    <w:p w14:paraId="257D4BF3" w14:textId="77777777" w:rsidR="009B6326" w:rsidRPr="009B6326" w:rsidRDefault="009B6326" w:rsidP="009B6326">
      <w:pPr>
        <w:bidi/>
        <w:rPr>
          <w:rFonts w:cs="David" w:hint="cs"/>
          <w:rtl/>
        </w:rPr>
      </w:pPr>
    </w:p>
    <w:p w14:paraId="52D75F86" w14:textId="77777777" w:rsidR="009B6326" w:rsidRPr="009B6326" w:rsidRDefault="009B6326" w:rsidP="009B6326">
      <w:pPr>
        <w:bidi/>
        <w:rPr>
          <w:rFonts w:cs="David" w:hint="cs"/>
          <w:rtl/>
        </w:rPr>
      </w:pPr>
      <w:r w:rsidRPr="009B6326">
        <w:rPr>
          <w:rFonts w:cs="David" w:hint="cs"/>
          <w:rtl/>
        </w:rPr>
        <w:tab/>
        <w:t xml:space="preserve"> לא הייתי נוכח בכל הדיונים. אני רוצה להבין של מי היתה הכוונה להכניס את הסעיף של 80 חברי הכנסת. אגב, אני אתמול ברוב של 80 חברי כנסת. אני רוצה לדעת מדוע ב-80 אין צורך במשאל עם.</w:t>
      </w:r>
    </w:p>
    <w:p w14:paraId="2B788500" w14:textId="77777777" w:rsidR="009B6326" w:rsidRPr="009B6326" w:rsidRDefault="009B6326" w:rsidP="009B6326">
      <w:pPr>
        <w:bidi/>
        <w:rPr>
          <w:rFonts w:cs="David" w:hint="cs"/>
          <w:rtl/>
        </w:rPr>
      </w:pPr>
    </w:p>
    <w:p w14:paraId="49932B5D" w14:textId="77777777" w:rsidR="009B6326" w:rsidRPr="009B6326" w:rsidRDefault="009B6326" w:rsidP="009B6326">
      <w:pPr>
        <w:bidi/>
        <w:rPr>
          <w:rFonts w:cs="David" w:hint="cs"/>
          <w:rtl/>
        </w:rPr>
      </w:pPr>
      <w:r w:rsidRPr="009B6326">
        <w:rPr>
          <w:rFonts w:cs="David" w:hint="cs"/>
          <w:u w:val="single"/>
          <w:rtl/>
        </w:rPr>
        <w:t>דוד טל:</w:t>
      </w:r>
    </w:p>
    <w:p w14:paraId="2DF36AE0" w14:textId="77777777" w:rsidR="009B6326" w:rsidRPr="009B6326" w:rsidRDefault="009B6326" w:rsidP="009B6326">
      <w:pPr>
        <w:bidi/>
        <w:rPr>
          <w:rFonts w:cs="David" w:hint="cs"/>
          <w:rtl/>
        </w:rPr>
      </w:pPr>
    </w:p>
    <w:p w14:paraId="6E57CFEA" w14:textId="77777777" w:rsidR="009B6326" w:rsidRPr="009B6326" w:rsidRDefault="009B6326" w:rsidP="009B6326">
      <w:pPr>
        <w:bidi/>
        <w:rPr>
          <w:rFonts w:cs="David" w:hint="cs"/>
          <w:rtl/>
        </w:rPr>
      </w:pPr>
      <w:r w:rsidRPr="009B6326">
        <w:rPr>
          <w:rFonts w:cs="David" w:hint="cs"/>
          <w:rtl/>
        </w:rPr>
        <w:tab/>
        <w:t>הרעיון מאחורי זה אמר שאם שני שליש מחברי הכנסת תומכים בנושא הזה, אז הכנסת בעצם אמרה את דברה ויש רוב. אנחנו נמצאים בשיטת ממשל ייצוגית.</w:t>
      </w:r>
    </w:p>
    <w:p w14:paraId="39D03B38" w14:textId="77777777" w:rsidR="009B6326" w:rsidRPr="009B6326" w:rsidRDefault="009B6326" w:rsidP="009B6326">
      <w:pPr>
        <w:bidi/>
        <w:rPr>
          <w:rFonts w:cs="David" w:hint="cs"/>
          <w:rtl/>
        </w:rPr>
      </w:pPr>
    </w:p>
    <w:p w14:paraId="047CACE3" w14:textId="77777777" w:rsidR="009B6326" w:rsidRPr="009B6326" w:rsidRDefault="009B6326" w:rsidP="009B6326">
      <w:pPr>
        <w:bidi/>
        <w:rPr>
          <w:rFonts w:cs="David" w:hint="cs"/>
          <w:rtl/>
        </w:rPr>
      </w:pPr>
      <w:r w:rsidRPr="009B6326">
        <w:rPr>
          <w:rFonts w:cs="David" w:hint="cs"/>
          <w:u w:val="single"/>
          <w:rtl/>
        </w:rPr>
        <w:t>מאיר פרוש:</w:t>
      </w:r>
    </w:p>
    <w:p w14:paraId="3E013644" w14:textId="77777777" w:rsidR="009B6326" w:rsidRPr="009B6326" w:rsidRDefault="009B6326" w:rsidP="009B6326">
      <w:pPr>
        <w:bidi/>
        <w:rPr>
          <w:rFonts w:cs="David" w:hint="cs"/>
          <w:rtl/>
        </w:rPr>
      </w:pPr>
    </w:p>
    <w:p w14:paraId="4F8B9237" w14:textId="77777777" w:rsidR="009B6326" w:rsidRPr="009B6326" w:rsidRDefault="009B6326" w:rsidP="009B6326">
      <w:pPr>
        <w:bidi/>
        <w:rPr>
          <w:rFonts w:cs="David" w:hint="cs"/>
          <w:rtl/>
        </w:rPr>
      </w:pPr>
      <w:r w:rsidRPr="009B6326">
        <w:rPr>
          <w:rFonts w:cs="David" w:hint="cs"/>
          <w:rtl/>
        </w:rPr>
        <w:tab/>
        <w:t xml:space="preserve"> זה אומר שמהיום, כל חוק שיש לו רק 61 זה לא מספיק וזה לא העם.  </w:t>
      </w:r>
    </w:p>
    <w:p w14:paraId="387514B5" w14:textId="77777777" w:rsidR="009B6326" w:rsidRPr="009B6326" w:rsidRDefault="009B6326" w:rsidP="009B6326">
      <w:pPr>
        <w:bidi/>
        <w:rPr>
          <w:rFonts w:cs="David" w:hint="cs"/>
          <w:rtl/>
        </w:rPr>
      </w:pPr>
    </w:p>
    <w:p w14:paraId="7EA83D97" w14:textId="77777777" w:rsidR="009B6326" w:rsidRPr="009B6326" w:rsidRDefault="009B6326" w:rsidP="009B6326">
      <w:pPr>
        <w:bidi/>
        <w:rPr>
          <w:rFonts w:cs="David" w:hint="cs"/>
          <w:rtl/>
        </w:rPr>
      </w:pPr>
      <w:r w:rsidRPr="009B6326">
        <w:rPr>
          <w:rFonts w:cs="David" w:hint="cs"/>
          <w:u w:val="single"/>
          <w:rtl/>
        </w:rPr>
        <w:t>היו"ר דוד טל:</w:t>
      </w:r>
    </w:p>
    <w:p w14:paraId="174FC1E5" w14:textId="77777777" w:rsidR="009B6326" w:rsidRPr="009B6326" w:rsidRDefault="009B6326" w:rsidP="009B6326">
      <w:pPr>
        <w:bidi/>
        <w:rPr>
          <w:rFonts w:cs="David" w:hint="cs"/>
          <w:rtl/>
        </w:rPr>
      </w:pPr>
    </w:p>
    <w:p w14:paraId="69CE215D" w14:textId="77777777" w:rsidR="009B6326" w:rsidRPr="009B6326" w:rsidRDefault="009B6326" w:rsidP="009B6326">
      <w:pPr>
        <w:bidi/>
        <w:rPr>
          <w:rFonts w:cs="David" w:hint="cs"/>
          <w:rtl/>
        </w:rPr>
      </w:pPr>
      <w:r w:rsidRPr="009B6326">
        <w:rPr>
          <w:rFonts w:cs="David" w:hint="cs"/>
          <w:rtl/>
        </w:rPr>
        <w:tab/>
        <w:t xml:space="preserve">לא. בחוקים כבדים מאוד, כשאתה הולך לוותר על גבולות, אתה צריך משקל רציני יותר.  חבר כנסת פרוש אתה שכנעת אותי, אני מסכים ל-80. </w:t>
      </w:r>
    </w:p>
    <w:p w14:paraId="23E2EF50" w14:textId="77777777" w:rsidR="009B6326" w:rsidRPr="009B6326" w:rsidRDefault="009B6326" w:rsidP="009B6326">
      <w:pPr>
        <w:bidi/>
        <w:rPr>
          <w:rFonts w:cs="David" w:hint="cs"/>
          <w:rtl/>
        </w:rPr>
      </w:pPr>
    </w:p>
    <w:p w14:paraId="54039392" w14:textId="77777777" w:rsidR="009B6326" w:rsidRPr="009B6326" w:rsidRDefault="009B6326" w:rsidP="009B6326">
      <w:pPr>
        <w:bidi/>
        <w:rPr>
          <w:rFonts w:cs="David" w:hint="cs"/>
          <w:u w:val="single"/>
          <w:rtl/>
        </w:rPr>
      </w:pPr>
      <w:r w:rsidRPr="009B6326">
        <w:rPr>
          <w:rFonts w:cs="David" w:hint="cs"/>
          <w:u w:val="single"/>
          <w:rtl/>
        </w:rPr>
        <w:t>מאיר פרוש:</w:t>
      </w:r>
    </w:p>
    <w:p w14:paraId="28413B21" w14:textId="77777777" w:rsidR="009B6326" w:rsidRPr="009B6326" w:rsidRDefault="009B6326" w:rsidP="009B6326">
      <w:pPr>
        <w:bidi/>
        <w:rPr>
          <w:rFonts w:cs="David" w:hint="cs"/>
          <w:u w:val="single"/>
          <w:rtl/>
        </w:rPr>
      </w:pPr>
    </w:p>
    <w:p w14:paraId="69863AD3" w14:textId="77777777" w:rsidR="009B6326" w:rsidRPr="009B6326" w:rsidRDefault="009B6326" w:rsidP="009B6326">
      <w:pPr>
        <w:bidi/>
        <w:rPr>
          <w:rFonts w:cs="David" w:hint="cs"/>
          <w:rtl/>
        </w:rPr>
      </w:pPr>
      <w:r w:rsidRPr="009B6326">
        <w:rPr>
          <w:rFonts w:cs="David" w:hint="cs"/>
          <w:rtl/>
        </w:rPr>
        <w:tab/>
        <w:t>על כזה דבר צריך ללכת לבחירות.</w:t>
      </w:r>
    </w:p>
    <w:p w14:paraId="5D8BA8B0" w14:textId="77777777" w:rsidR="009B6326" w:rsidRPr="009B6326" w:rsidRDefault="009B6326" w:rsidP="009B6326">
      <w:pPr>
        <w:bidi/>
        <w:rPr>
          <w:rFonts w:cs="David" w:hint="cs"/>
          <w:rtl/>
        </w:rPr>
      </w:pPr>
    </w:p>
    <w:p w14:paraId="51D34154" w14:textId="77777777" w:rsidR="009B6326" w:rsidRPr="009B6326" w:rsidRDefault="009B6326" w:rsidP="009B6326">
      <w:pPr>
        <w:bidi/>
        <w:rPr>
          <w:rFonts w:cs="David" w:hint="cs"/>
          <w:u w:val="single"/>
          <w:rtl/>
        </w:rPr>
      </w:pPr>
      <w:r w:rsidRPr="009B6326">
        <w:rPr>
          <w:rFonts w:cs="David" w:hint="cs"/>
          <w:u w:val="single"/>
          <w:rtl/>
        </w:rPr>
        <w:t>היו"ר דוד טל:</w:t>
      </w:r>
    </w:p>
    <w:p w14:paraId="307E01BE" w14:textId="77777777" w:rsidR="009B6326" w:rsidRPr="009B6326" w:rsidRDefault="009B6326" w:rsidP="009B6326">
      <w:pPr>
        <w:bidi/>
        <w:rPr>
          <w:rFonts w:cs="David" w:hint="cs"/>
          <w:u w:val="single"/>
          <w:rtl/>
        </w:rPr>
      </w:pPr>
    </w:p>
    <w:p w14:paraId="6D15A1C6" w14:textId="77777777" w:rsidR="009B6326" w:rsidRPr="009B6326" w:rsidRDefault="009B6326" w:rsidP="009B6326">
      <w:pPr>
        <w:bidi/>
        <w:rPr>
          <w:rFonts w:cs="David" w:hint="cs"/>
          <w:rtl/>
        </w:rPr>
      </w:pPr>
      <w:r w:rsidRPr="009B6326">
        <w:rPr>
          <w:rFonts w:cs="David" w:hint="cs"/>
          <w:rtl/>
        </w:rPr>
        <w:tab/>
        <w:t xml:space="preserve">אני מסכים ל-80. </w:t>
      </w:r>
    </w:p>
    <w:p w14:paraId="71EC1B44" w14:textId="77777777" w:rsidR="009B6326" w:rsidRPr="009B6326" w:rsidRDefault="009B6326" w:rsidP="009B6326">
      <w:pPr>
        <w:bidi/>
        <w:rPr>
          <w:rFonts w:cs="David" w:hint="cs"/>
          <w:rtl/>
        </w:rPr>
      </w:pPr>
    </w:p>
    <w:p w14:paraId="09DF071A" w14:textId="77777777" w:rsidR="009B6326" w:rsidRPr="009B6326" w:rsidRDefault="009B6326" w:rsidP="009B6326">
      <w:pPr>
        <w:bidi/>
        <w:rPr>
          <w:rFonts w:cs="David" w:hint="cs"/>
          <w:rtl/>
        </w:rPr>
      </w:pPr>
      <w:r w:rsidRPr="009B6326">
        <w:rPr>
          <w:rFonts w:cs="David" w:hint="cs"/>
          <w:u w:val="single"/>
          <w:rtl/>
        </w:rPr>
        <w:t>מנחם בן-ששון:</w:t>
      </w:r>
    </w:p>
    <w:p w14:paraId="4C202C9D" w14:textId="77777777" w:rsidR="009B6326" w:rsidRPr="009B6326" w:rsidRDefault="009B6326" w:rsidP="009B6326">
      <w:pPr>
        <w:bidi/>
        <w:rPr>
          <w:rFonts w:cs="David" w:hint="cs"/>
          <w:rtl/>
        </w:rPr>
      </w:pPr>
    </w:p>
    <w:p w14:paraId="095C5768" w14:textId="77777777" w:rsidR="009B6326" w:rsidRPr="009B6326" w:rsidRDefault="009B6326" w:rsidP="009B6326">
      <w:pPr>
        <w:bidi/>
        <w:rPr>
          <w:rFonts w:cs="David" w:hint="cs"/>
          <w:rtl/>
        </w:rPr>
      </w:pPr>
      <w:r w:rsidRPr="009B6326">
        <w:rPr>
          <w:rFonts w:cs="David" w:hint="cs"/>
          <w:rtl/>
        </w:rPr>
        <w:tab/>
        <w:t xml:space="preserve">קודם, כשהיתה הפרשנות של שטח מזערי, אני לפחות פירשתי, "ובלבד שהכנסת אישרה ברוב של 80 אינה טעונה משאל עם" מדובר בשטח המזערי ולא על כל העניין. עכשיו, כשחבר הכנסת מחק את "שטח המזערי", פירושו של דבר שלא צריך משאל עם אם יש רוב של 80 וזאת הפרשנות. </w:t>
      </w:r>
    </w:p>
    <w:p w14:paraId="3691F87D" w14:textId="77777777" w:rsidR="009B6326" w:rsidRPr="009B6326" w:rsidRDefault="009B6326" w:rsidP="009B6326">
      <w:pPr>
        <w:bidi/>
        <w:rPr>
          <w:rFonts w:cs="David" w:hint="cs"/>
          <w:rtl/>
        </w:rPr>
      </w:pPr>
    </w:p>
    <w:p w14:paraId="18F6A6BC" w14:textId="77777777" w:rsidR="009B6326" w:rsidRPr="009B6326" w:rsidRDefault="009B6326" w:rsidP="009B6326">
      <w:pPr>
        <w:bidi/>
        <w:ind w:firstLine="567"/>
        <w:rPr>
          <w:rFonts w:cs="David" w:hint="cs"/>
          <w:rtl/>
        </w:rPr>
      </w:pPr>
      <w:r w:rsidRPr="009B6326">
        <w:rPr>
          <w:rFonts w:cs="David" w:hint="cs"/>
          <w:rtl/>
        </w:rPr>
        <w:t xml:space="preserve">אז כל הסעיף הזה יהפוך להיות סעיף רבה כי גם סעיף 3א' מדבר על ייתור משאל עם. עיקרי הסעיף הזה, סעיף של ייתור משאל עם, דהיינו, משאל עם לא יתקיים במקרה כך וכך. זה פוסק להיות דבר משמעותי, אלא אם כן לא הבנתי. </w:t>
      </w:r>
    </w:p>
    <w:p w14:paraId="49672D2C" w14:textId="77777777" w:rsidR="009B6326" w:rsidRPr="009B6326" w:rsidRDefault="009B6326" w:rsidP="009B6326">
      <w:pPr>
        <w:bidi/>
        <w:rPr>
          <w:rFonts w:cs="David" w:hint="cs"/>
          <w:rtl/>
        </w:rPr>
      </w:pPr>
    </w:p>
    <w:p w14:paraId="163CD7A4" w14:textId="77777777" w:rsidR="009B6326" w:rsidRPr="009B6326" w:rsidRDefault="009B6326" w:rsidP="009B6326">
      <w:pPr>
        <w:bidi/>
        <w:rPr>
          <w:rFonts w:cs="David" w:hint="cs"/>
          <w:rtl/>
        </w:rPr>
      </w:pPr>
      <w:r w:rsidRPr="009B6326">
        <w:rPr>
          <w:rFonts w:cs="David" w:hint="cs"/>
          <w:u w:val="single"/>
          <w:rtl/>
        </w:rPr>
        <w:t>זהבה גלאון:</w:t>
      </w:r>
    </w:p>
    <w:p w14:paraId="37295C36" w14:textId="77777777" w:rsidR="009B6326" w:rsidRPr="009B6326" w:rsidRDefault="009B6326" w:rsidP="009B6326">
      <w:pPr>
        <w:bidi/>
        <w:rPr>
          <w:rFonts w:cs="David" w:hint="cs"/>
          <w:rtl/>
        </w:rPr>
      </w:pPr>
    </w:p>
    <w:p w14:paraId="48C34ED8" w14:textId="77777777" w:rsidR="009B6326" w:rsidRPr="009B6326" w:rsidRDefault="009B6326" w:rsidP="009B6326">
      <w:pPr>
        <w:bidi/>
        <w:rPr>
          <w:rFonts w:cs="David" w:hint="cs"/>
          <w:rtl/>
        </w:rPr>
      </w:pPr>
      <w:r w:rsidRPr="009B6326">
        <w:rPr>
          <w:rFonts w:cs="David" w:hint="cs"/>
          <w:rtl/>
        </w:rPr>
        <w:tab/>
        <w:t xml:space="preserve">מה מטריד אותי כשאני שומעת עכשיו "רבה", "מזערי וכל הדברים האלה? פתאום אני קולטת מה אנחנו עושים כאן, לכאורה בדיון פרוצדוראלי: האם זה יהיה חוק יסוד, או לא חוק יסוד? חוק רגיל או לא חוק רגיל? בעצם הולך כאן מהלך לטרפד כל ניסיון להסדר עתידי על רמת הגולן. </w:t>
      </w:r>
    </w:p>
    <w:p w14:paraId="07B49C66" w14:textId="77777777" w:rsidR="009B6326" w:rsidRPr="009B6326" w:rsidRDefault="009B6326" w:rsidP="009B6326">
      <w:pPr>
        <w:bidi/>
        <w:rPr>
          <w:rFonts w:cs="David" w:hint="cs"/>
          <w:rtl/>
        </w:rPr>
      </w:pPr>
    </w:p>
    <w:p w14:paraId="36E0A60F" w14:textId="77777777" w:rsidR="009B6326" w:rsidRPr="009B6326" w:rsidRDefault="009B6326" w:rsidP="009B6326">
      <w:pPr>
        <w:bidi/>
        <w:rPr>
          <w:rFonts w:cs="David" w:hint="cs"/>
          <w:rtl/>
        </w:rPr>
      </w:pPr>
      <w:r w:rsidRPr="009B6326">
        <w:rPr>
          <w:rFonts w:cs="David" w:hint="cs"/>
          <w:u w:val="single"/>
          <w:rtl/>
        </w:rPr>
        <w:t>דוד טל:</w:t>
      </w:r>
    </w:p>
    <w:p w14:paraId="634F5F58" w14:textId="77777777" w:rsidR="009B6326" w:rsidRPr="009B6326" w:rsidRDefault="009B6326" w:rsidP="009B6326">
      <w:pPr>
        <w:bidi/>
        <w:rPr>
          <w:rFonts w:cs="David" w:hint="cs"/>
          <w:rtl/>
        </w:rPr>
      </w:pPr>
    </w:p>
    <w:p w14:paraId="7709A143" w14:textId="77777777" w:rsidR="009B6326" w:rsidRPr="009B6326" w:rsidRDefault="009B6326" w:rsidP="009B6326">
      <w:pPr>
        <w:bidi/>
        <w:rPr>
          <w:rFonts w:cs="David" w:hint="cs"/>
          <w:rtl/>
        </w:rPr>
      </w:pPr>
      <w:r w:rsidRPr="009B6326">
        <w:rPr>
          <w:rFonts w:cs="David" w:hint="cs"/>
          <w:rtl/>
        </w:rPr>
        <w:tab/>
        <w:t xml:space="preserve"> ממש לא. אם יהיה הסדר ויהיה רוב של 80 חברי כנסת - - -  </w:t>
      </w:r>
    </w:p>
    <w:p w14:paraId="477C6F91" w14:textId="77777777" w:rsidR="009B6326" w:rsidRPr="009B6326" w:rsidRDefault="009B6326" w:rsidP="009B6326">
      <w:pPr>
        <w:bidi/>
        <w:rPr>
          <w:rFonts w:cs="David" w:hint="cs"/>
          <w:rtl/>
        </w:rPr>
      </w:pPr>
    </w:p>
    <w:p w14:paraId="0BD0DAA1" w14:textId="77777777" w:rsidR="009B6326" w:rsidRPr="009B6326" w:rsidRDefault="009B6326" w:rsidP="009B6326">
      <w:pPr>
        <w:bidi/>
        <w:rPr>
          <w:rFonts w:cs="David" w:hint="cs"/>
          <w:rtl/>
        </w:rPr>
      </w:pPr>
      <w:r w:rsidRPr="009B6326">
        <w:rPr>
          <w:rFonts w:cs="David" w:hint="cs"/>
          <w:u w:val="single"/>
          <w:rtl/>
        </w:rPr>
        <w:t>יצחק לוי:</w:t>
      </w:r>
    </w:p>
    <w:p w14:paraId="66601ADE" w14:textId="77777777" w:rsidR="009B6326" w:rsidRPr="009B6326" w:rsidRDefault="009B6326" w:rsidP="009B6326">
      <w:pPr>
        <w:bidi/>
        <w:rPr>
          <w:rFonts w:cs="David" w:hint="cs"/>
          <w:rtl/>
        </w:rPr>
      </w:pPr>
    </w:p>
    <w:p w14:paraId="0FF3A253" w14:textId="77777777" w:rsidR="009B6326" w:rsidRPr="009B6326" w:rsidRDefault="009B6326" w:rsidP="009B6326">
      <w:pPr>
        <w:bidi/>
        <w:rPr>
          <w:rFonts w:cs="David" w:hint="cs"/>
          <w:rtl/>
        </w:rPr>
      </w:pPr>
      <w:r w:rsidRPr="009B6326">
        <w:rPr>
          <w:rFonts w:cs="David" w:hint="cs"/>
          <w:rtl/>
        </w:rPr>
        <w:tab/>
        <w:t xml:space="preserve"> או משאל עם. </w:t>
      </w:r>
    </w:p>
    <w:p w14:paraId="10A6FE4E" w14:textId="77777777" w:rsidR="009B6326" w:rsidRPr="009B6326" w:rsidRDefault="009B6326" w:rsidP="009B6326">
      <w:pPr>
        <w:bidi/>
        <w:rPr>
          <w:rFonts w:cs="David" w:hint="cs"/>
          <w:rtl/>
        </w:rPr>
      </w:pPr>
    </w:p>
    <w:p w14:paraId="7176B9FE" w14:textId="77777777" w:rsidR="009B6326" w:rsidRDefault="009B6326" w:rsidP="009B6326">
      <w:pPr>
        <w:bidi/>
        <w:rPr>
          <w:rFonts w:cs="David" w:hint="cs"/>
          <w:u w:val="single"/>
          <w:rtl/>
        </w:rPr>
      </w:pPr>
    </w:p>
    <w:p w14:paraId="72CA464C" w14:textId="77777777" w:rsidR="009B6326" w:rsidRDefault="009B6326" w:rsidP="009B6326">
      <w:pPr>
        <w:bidi/>
        <w:rPr>
          <w:rFonts w:cs="David" w:hint="cs"/>
          <w:u w:val="single"/>
          <w:rtl/>
        </w:rPr>
      </w:pPr>
    </w:p>
    <w:p w14:paraId="54F7C9B8" w14:textId="77777777" w:rsidR="009B6326" w:rsidRDefault="009B6326" w:rsidP="009B6326">
      <w:pPr>
        <w:bidi/>
        <w:rPr>
          <w:rFonts w:cs="David" w:hint="cs"/>
          <w:u w:val="single"/>
          <w:rtl/>
        </w:rPr>
      </w:pPr>
    </w:p>
    <w:p w14:paraId="41027847" w14:textId="77777777" w:rsidR="009B6326" w:rsidRDefault="009B6326" w:rsidP="009B6326">
      <w:pPr>
        <w:bidi/>
        <w:rPr>
          <w:rFonts w:cs="David" w:hint="cs"/>
          <w:u w:val="single"/>
          <w:rtl/>
        </w:rPr>
      </w:pPr>
    </w:p>
    <w:p w14:paraId="16CD0CDE" w14:textId="77777777" w:rsidR="009B6326" w:rsidRPr="009B6326" w:rsidRDefault="009B6326" w:rsidP="009B6326">
      <w:pPr>
        <w:bidi/>
        <w:rPr>
          <w:rFonts w:cs="David" w:hint="cs"/>
          <w:rtl/>
        </w:rPr>
      </w:pPr>
      <w:r w:rsidRPr="009B6326">
        <w:rPr>
          <w:rFonts w:cs="David" w:hint="cs"/>
          <w:u w:val="single"/>
          <w:rtl/>
        </w:rPr>
        <w:t>דוד טל:</w:t>
      </w:r>
    </w:p>
    <w:p w14:paraId="537368A7" w14:textId="77777777" w:rsidR="009B6326" w:rsidRPr="009B6326" w:rsidRDefault="009B6326" w:rsidP="009B6326">
      <w:pPr>
        <w:bidi/>
        <w:rPr>
          <w:rFonts w:cs="David" w:hint="cs"/>
          <w:rtl/>
        </w:rPr>
      </w:pPr>
    </w:p>
    <w:p w14:paraId="0D82BDDD" w14:textId="77777777" w:rsidR="009B6326" w:rsidRPr="009B6326" w:rsidRDefault="009B6326" w:rsidP="009B6326">
      <w:pPr>
        <w:bidi/>
        <w:rPr>
          <w:rFonts w:cs="David" w:hint="cs"/>
          <w:rtl/>
        </w:rPr>
      </w:pPr>
      <w:r w:rsidRPr="009B6326">
        <w:rPr>
          <w:rFonts w:cs="David" w:hint="cs"/>
          <w:rtl/>
        </w:rPr>
        <w:tab/>
        <w:t xml:space="preserve"> אם יהיה רוב של 80 חברי כנסת שיצביעו להחזיר את רמת הגולן אז לא יהיה משאל עם.</w:t>
      </w:r>
    </w:p>
    <w:p w14:paraId="6BBA900A" w14:textId="77777777" w:rsidR="009B6326" w:rsidRPr="009B6326" w:rsidRDefault="009B6326" w:rsidP="009B6326">
      <w:pPr>
        <w:bidi/>
        <w:rPr>
          <w:rFonts w:cs="David" w:hint="cs"/>
          <w:u w:val="single"/>
          <w:rtl/>
        </w:rPr>
      </w:pPr>
    </w:p>
    <w:p w14:paraId="6F34B7C8" w14:textId="77777777" w:rsidR="009B6326" w:rsidRPr="009B6326" w:rsidRDefault="009B6326" w:rsidP="009B6326">
      <w:pPr>
        <w:bidi/>
        <w:rPr>
          <w:rFonts w:cs="David" w:hint="cs"/>
          <w:rtl/>
        </w:rPr>
      </w:pPr>
      <w:r w:rsidRPr="009B6326">
        <w:rPr>
          <w:rFonts w:cs="David" w:hint="cs"/>
          <w:u w:val="single"/>
          <w:rtl/>
        </w:rPr>
        <w:t>זהבה גלאון:</w:t>
      </w:r>
    </w:p>
    <w:p w14:paraId="547B6014" w14:textId="77777777" w:rsidR="009B6326" w:rsidRPr="009B6326" w:rsidRDefault="009B6326" w:rsidP="009B6326">
      <w:pPr>
        <w:bidi/>
        <w:rPr>
          <w:rFonts w:cs="David" w:hint="cs"/>
          <w:rtl/>
        </w:rPr>
      </w:pPr>
    </w:p>
    <w:p w14:paraId="1C21B2D0" w14:textId="77777777" w:rsidR="009B6326" w:rsidRPr="009B6326" w:rsidRDefault="009B6326" w:rsidP="009B6326">
      <w:pPr>
        <w:bidi/>
        <w:rPr>
          <w:rFonts w:cs="David" w:hint="cs"/>
          <w:rtl/>
        </w:rPr>
      </w:pPr>
      <w:r w:rsidRPr="009B6326">
        <w:rPr>
          <w:rFonts w:cs="David" w:hint="cs"/>
          <w:rtl/>
        </w:rPr>
        <w:tab/>
        <w:t xml:space="preserve"> אני תוהה אם יש למהלך הזה אח ורע. השאלה האם זה קשור לידידות הפנימית בתוך קדימה לאור מה שקורה בקדימה. מי מצהיר יותר נאמנות לרמת הגולן? יש מרוץ. </w:t>
      </w:r>
    </w:p>
    <w:p w14:paraId="53D59D58" w14:textId="77777777" w:rsidR="009B6326" w:rsidRPr="009B6326" w:rsidRDefault="009B6326" w:rsidP="009B6326">
      <w:pPr>
        <w:bidi/>
        <w:rPr>
          <w:rFonts w:cs="David" w:hint="cs"/>
          <w:rtl/>
        </w:rPr>
      </w:pPr>
    </w:p>
    <w:p w14:paraId="45021342" w14:textId="77777777" w:rsidR="009B6326" w:rsidRPr="009B6326" w:rsidRDefault="009B6326" w:rsidP="009B6326">
      <w:pPr>
        <w:bidi/>
        <w:rPr>
          <w:rFonts w:cs="David" w:hint="cs"/>
          <w:rtl/>
        </w:rPr>
      </w:pPr>
      <w:r w:rsidRPr="009B6326">
        <w:rPr>
          <w:rFonts w:cs="David" w:hint="cs"/>
          <w:u w:val="single"/>
          <w:rtl/>
        </w:rPr>
        <w:t>דוד טל:</w:t>
      </w:r>
    </w:p>
    <w:p w14:paraId="7BA9A017" w14:textId="77777777" w:rsidR="009B6326" w:rsidRPr="009B6326" w:rsidRDefault="009B6326" w:rsidP="009B6326">
      <w:pPr>
        <w:bidi/>
        <w:rPr>
          <w:rFonts w:cs="David" w:hint="cs"/>
          <w:rtl/>
        </w:rPr>
      </w:pPr>
    </w:p>
    <w:p w14:paraId="356F9FBF" w14:textId="77777777" w:rsidR="009B6326" w:rsidRPr="009B6326" w:rsidRDefault="009B6326" w:rsidP="009B6326">
      <w:pPr>
        <w:bidi/>
        <w:rPr>
          <w:rFonts w:cs="David" w:hint="cs"/>
          <w:rtl/>
        </w:rPr>
      </w:pPr>
      <w:r w:rsidRPr="009B6326">
        <w:rPr>
          <w:rFonts w:cs="David" w:hint="cs"/>
          <w:rtl/>
        </w:rPr>
        <w:tab/>
        <w:t xml:space="preserve"> את יכולה לקחת את ההצהרות שלי בקשר לרמת הגולן בתחילת הקדנציה. הן היו כפי שהן היום. אני נגד ויתור על רמת הגולן. </w:t>
      </w:r>
    </w:p>
    <w:p w14:paraId="165032F0" w14:textId="77777777" w:rsidR="009B6326" w:rsidRPr="009B6326" w:rsidRDefault="009B6326" w:rsidP="009B6326">
      <w:pPr>
        <w:bidi/>
        <w:rPr>
          <w:rFonts w:cs="David" w:hint="cs"/>
          <w:rtl/>
        </w:rPr>
      </w:pPr>
    </w:p>
    <w:p w14:paraId="1DBEDEC8" w14:textId="77777777" w:rsidR="009B6326" w:rsidRPr="009B6326" w:rsidRDefault="009B6326" w:rsidP="009B6326">
      <w:pPr>
        <w:bidi/>
        <w:rPr>
          <w:rFonts w:cs="David" w:hint="cs"/>
          <w:rtl/>
        </w:rPr>
      </w:pPr>
      <w:r w:rsidRPr="009B6326">
        <w:rPr>
          <w:rFonts w:cs="David" w:hint="cs"/>
          <w:u w:val="single"/>
          <w:rtl/>
        </w:rPr>
        <w:t>זהבה גלאון:</w:t>
      </w:r>
    </w:p>
    <w:p w14:paraId="3E755DF9" w14:textId="77777777" w:rsidR="009B6326" w:rsidRPr="009B6326" w:rsidRDefault="009B6326" w:rsidP="009B6326">
      <w:pPr>
        <w:bidi/>
        <w:rPr>
          <w:rFonts w:cs="David" w:hint="cs"/>
          <w:rtl/>
        </w:rPr>
      </w:pPr>
    </w:p>
    <w:p w14:paraId="37A2DF97" w14:textId="77777777" w:rsidR="009B6326" w:rsidRPr="009B6326" w:rsidRDefault="009B6326" w:rsidP="009B6326">
      <w:pPr>
        <w:bidi/>
        <w:rPr>
          <w:rFonts w:cs="David" w:hint="cs"/>
          <w:rtl/>
        </w:rPr>
      </w:pPr>
      <w:r w:rsidRPr="009B6326">
        <w:rPr>
          <w:rFonts w:cs="David" w:hint="cs"/>
          <w:rtl/>
        </w:rPr>
        <w:tab/>
        <w:t>אז איך אתה מסביר את המהלכים של ראש הממשלה?</w:t>
      </w:r>
    </w:p>
    <w:p w14:paraId="7E687E4A" w14:textId="77777777" w:rsidR="009B6326" w:rsidRPr="009B6326" w:rsidRDefault="009B6326" w:rsidP="009B6326">
      <w:pPr>
        <w:bidi/>
        <w:rPr>
          <w:rFonts w:cs="David" w:hint="cs"/>
          <w:rtl/>
        </w:rPr>
      </w:pPr>
    </w:p>
    <w:p w14:paraId="09C1E64E" w14:textId="77777777" w:rsidR="009B6326" w:rsidRPr="009B6326" w:rsidRDefault="009B6326" w:rsidP="009B6326">
      <w:pPr>
        <w:bidi/>
        <w:rPr>
          <w:rFonts w:cs="David" w:hint="cs"/>
          <w:rtl/>
        </w:rPr>
      </w:pPr>
      <w:r w:rsidRPr="009B6326">
        <w:rPr>
          <w:rFonts w:cs="David" w:hint="cs"/>
          <w:u w:val="single"/>
          <w:rtl/>
        </w:rPr>
        <w:t>דוד טל:</w:t>
      </w:r>
    </w:p>
    <w:p w14:paraId="6EACF6E7" w14:textId="77777777" w:rsidR="009B6326" w:rsidRPr="009B6326" w:rsidRDefault="009B6326" w:rsidP="009B6326">
      <w:pPr>
        <w:bidi/>
        <w:rPr>
          <w:rFonts w:cs="David" w:hint="cs"/>
          <w:rtl/>
        </w:rPr>
      </w:pPr>
    </w:p>
    <w:p w14:paraId="7C890170" w14:textId="77777777" w:rsidR="009B6326" w:rsidRPr="009B6326" w:rsidRDefault="009B6326" w:rsidP="009B6326">
      <w:pPr>
        <w:bidi/>
        <w:rPr>
          <w:rFonts w:cs="David" w:hint="cs"/>
          <w:rtl/>
        </w:rPr>
      </w:pPr>
      <w:r w:rsidRPr="009B6326">
        <w:rPr>
          <w:rFonts w:cs="David" w:hint="cs"/>
          <w:rtl/>
        </w:rPr>
        <w:tab/>
        <w:t xml:space="preserve">אני לא דובר ולא מחלקת הסברה של ראש הממשלה. כפי שבמר"צ יש דעות שונות ואתם בעד פלורליזם מחשבתי, אז אנחנו גם משתדלים. יש אצלנו אנשים שיותר קרובים לשמאל, כאלה שקרובים יותר לימין וכאלה שנמצאים באמצע ויש כאלה שהולכים קדימה. </w:t>
      </w:r>
    </w:p>
    <w:p w14:paraId="2F0919E7" w14:textId="77777777" w:rsidR="009B6326" w:rsidRPr="009B6326" w:rsidRDefault="009B6326" w:rsidP="009B6326">
      <w:pPr>
        <w:bidi/>
        <w:rPr>
          <w:rFonts w:cs="David" w:hint="cs"/>
          <w:rtl/>
        </w:rPr>
      </w:pPr>
    </w:p>
    <w:p w14:paraId="0B338245" w14:textId="77777777" w:rsidR="009B6326" w:rsidRPr="009B6326" w:rsidRDefault="009B6326" w:rsidP="009B6326">
      <w:pPr>
        <w:bidi/>
        <w:rPr>
          <w:rFonts w:cs="David" w:hint="cs"/>
          <w:rtl/>
        </w:rPr>
      </w:pPr>
      <w:r w:rsidRPr="009B6326">
        <w:rPr>
          <w:rFonts w:cs="David" w:hint="cs"/>
          <w:u w:val="single"/>
          <w:rtl/>
        </w:rPr>
        <w:t>זהבה גלאון:</w:t>
      </w:r>
    </w:p>
    <w:p w14:paraId="52195241" w14:textId="77777777" w:rsidR="009B6326" w:rsidRPr="009B6326" w:rsidRDefault="009B6326" w:rsidP="009B6326">
      <w:pPr>
        <w:bidi/>
        <w:rPr>
          <w:rFonts w:cs="David" w:hint="cs"/>
          <w:rtl/>
        </w:rPr>
      </w:pPr>
    </w:p>
    <w:p w14:paraId="30756281" w14:textId="77777777" w:rsidR="009B6326" w:rsidRPr="009B6326" w:rsidRDefault="009B6326" w:rsidP="009B6326">
      <w:pPr>
        <w:bidi/>
        <w:rPr>
          <w:rFonts w:cs="David" w:hint="cs"/>
          <w:rtl/>
        </w:rPr>
      </w:pPr>
      <w:r w:rsidRPr="009B6326">
        <w:rPr>
          <w:rFonts w:cs="David" w:hint="cs"/>
          <w:rtl/>
        </w:rPr>
        <w:tab/>
        <w:t xml:space="preserve"> יש אישור לזה בקדימה?</w:t>
      </w:r>
    </w:p>
    <w:p w14:paraId="2250AF01" w14:textId="77777777" w:rsidR="009B6326" w:rsidRPr="009B6326" w:rsidRDefault="009B6326" w:rsidP="009B6326">
      <w:pPr>
        <w:bidi/>
        <w:rPr>
          <w:rFonts w:cs="David" w:hint="cs"/>
          <w:rtl/>
        </w:rPr>
      </w:pPr>
    </w:p>
    <w:p w14:paraId="0C567F6D" w14:textId="77777777" w:rsidR="009B6326" w:rsidRPr="009B6326" w:rsidRDefault="009B6326" w:rsidP="009B6326">
      <w:pPr>
        <w:bidi/>
        <w:rPr>
          <w:rFonts w:cs="David" w:hint="cs"/>
          <w:rtl/>
        </w:rPr>
      </w:pPr>
      <w:r w:rsidRPr="009B6326">
        <w:rPr>
          <w:rFonts w:cs="David" w:hint="cs"/>
          <w:u w:val="single"/>
          <w:rtl/>
        </w:rPr>
        <w:t>דוד טל:</w:t>
      </w:r>
    </w:p>
    <w:p w14:paraId="6D6325B4" w14:textId="77777777" w:rsidR="009B6326" w:rsidRPr="009B6326" w:rsidRDefault="009B6326" w:rsidP="009B6326">
      <w:pPr>
        <w:bidi/>
        <w:rPr>
          <w:rFonts w:cs="David" w:hint="cs"/>
          <w:rtl/>
        </w:rPr>
      </w:pPr>
    </w:p>
    <w:p w14:paraId="0FAA5192" w14:textId="77777777" w:rsidR="009B6326" w:rsidRPr="009B6326" w:rsidRDefault="009B6326" w:rsidP="009B6326">
      <w:pPr>
        <w:bidi/>
        <w:rPr>
          <w:rFonts w:cs="David" w:hint="cs"/>
          <w:rtl/>
        </w:rPr>
      </w:pPr>
      <w:r w:rsidRPr="009B6326">
        <w:rPr>
          <w:rFonts w:cs="David" w:hint="cs"/>
          <w:rtl/>
        </w:rPr>
        <w:tab/>
        <w:t xml:space="preserve">אני לא יודע. </w:t>
      </w:r>
    </w:p>
    <w:p w14:paraId="1408062A" w14:textId="77777777" w:rsidR="009B6326" w:rsidRPr="009B6326" w:rsidRDefault="009B6326" w:rsidP="009B6326">
      <w:pPr>
        <w:bidi/>
        <w:rPr>
          <w:rFonts w:cs="David" w:hint="cs"/>
          <w:rtl/>
        </w:rPr>
      </w:pPr>
    </w:p>
    <w:p w14:paraId="12E12E9C" w14:textId="77777777" w:rsidR="009B6326" w:rsidRPr="009B6326" w:rsidRDefault="009B6326" w:rsidP="009B6326">
      <w:pPr>
        <w:bidi/>
        <w:ind w:firstLine="567"/>
        <w:rPr>
          <w:rFonts w:cs="David" w:hint="cs"/>
          <w:rtl/>
        </w:rPr>
      </w:pPr>
      <w:r w:rsidRPr="009B6326">
        <w:rPr>
          <w:rFonts w:cs="David" w:hint="cs"/>
          <w:rtl/>
        </w:rPr>
        <w:t xml:space="preserve">אנחנו נמחק, כאמור, את "שטח מזערי" ונשאיר "שהכנסת אישרה ברוב של 80 כנסת", כפי שהציע חבר הכנסת לוי.  </w:t>
      </w:r>
    </w:p>
    <w:p w14:paraId="63C5D6BC" w14:textId="77777777" w:rsidR="009B6326" w:rsidRPr="009B6326" w:rsidRDefault="009B6326" w:rsidP="009B6326">
      <w:pPr>
        <w:bidi/>
        <w:rPr>
          <w:rFonts w:cs="David" w:hint="cs"/>
          <w:rtl/>
        </w:rPr>
      </w:pPr>
    </w:p>
    <w:p w14:paraId="37CBCFC0" w14:textId="77777777" w:rsidR="009B6326" w:rsidRPr="009B6326" w:rsidRDefault="009B6326" w:rsidP="009B6326">
      <w:pPr>
        <w:bidi/>
        <w:rPr>
          <w:rFonts w:cs="David" w:hint="cs"/>
          <w:rtl/>
        </w:rPr>
      </w:pPr>
      <w:r w:rsidRPr="009B6326">
        <w:rPr>
          <w:rFonts w:cs="David" w:hint="cs"/>
          <w:u w:val="single"/>
          <w:rtl/>
        </w:rPr>
        <w:t>מנחם בן-ששון:</w:t>
      </w:r>
    </w:p>
    <w:p w14:paraId="20EDD058" w14:textId="77777777" w:rsidR="009B6326" w:rsidRPr="009B6326" w:rsidRDefault="009B6326" w:rsidP="009B6326">
      <w:pPr>
        <w:bidi/>
        <w:rPr>
          <w:rFonts w:cs="David" w:hint="cs"/>
          <w:rtl/>
        </w:rPr>
      </w:pPr>
    </w:p>
    <w:p w14:paraId="5E5E8068" w14:textId="77777777" w:rsidR="009B6326" w:rsidRPr="009B6326" w:rsidRDefault="009B6326" w:rsidP="009B6326">
      <w:pPr>
        <w:bidi/>
        <w:rPr>
          <w:rFonts w:cs="David" w:hint="cs"/>
          <w:rtl/>
        </w:rPr>
      </w:pPr>
      <w:r w:rsidRPr="009B6326">
        <w:rPr>
          <w:rFonts w:cs="David" w:hint="cs"/>
          <w:rtl/>
        </w:rPr>
        <w:tab/>
        <w:t xml:space="preserve"> רגע, לא קיבלתי תשובה  לשאלה שלי. האם ב-80 אנחנו מוותרים על משאל עם?</w:t>
      </w:r>
    </w:p>
    <w:p w14:paraId="6A70F7B6" w14:textId="77777777" w:rsidR="009B6326" w:rsidRPr="009B6326" w:rsidRDefault="009B6326" w:rsidP="009B6326">
      <w:pPr>
        <w:bidi/>
        <w:rPr>
          <w:rFonts w:cs="David" w:hint="cs"/>
          <w:rtl/>
        </w:rPr>
      </w:pPr>
    </w:p>
    <w:p w14:paraId="0ADBEA78" w14:textId="77777777" w:rsidR="009B6326" w:rsidRPr="009B6326" w:rsidRDefault="009B6326" w:rsidP="009B6326">
      <w:pPr>
        <w:bidi/>
        <w:rPr>
          <w:rFonts w:cs="David" w:hint="cs"/>
          <w:u w:val="single"/>
          <w:rtl/>
        </w:rPr>
      </w:pPr>
      <w:r w:rsidRPr="009B6326">
        <w:rPr>
          <w:rFonts w:cs="David" w:hint="cs"/>
          <w:u w:val="single"/>
          <w:rtl/>
        </w:rPr>
        <w:t>היו"ר דוד טל:</w:t>
      </w:r>
    </w:p>
    <w:p w14:paraId="31BEBFE8" w14:textId="77777777" w:rsidR="009B6326" w:rsidRPr="009B6326" w:rsidRDefault="009B6326" w:rsidP="009B6326">
      <w:pPr>
        <w:bidi/>
        <w:rPr>
          <w:rFonts w:cs="David" w:hint="cs"/>
          <w:rtl/>
        </w:rPr>
      </w:pPr>
    </w:p>
    <w:p w14:paraId="7DD4F79A" w14:textId="77777777" w:rsidR="009B6326" w:rsidRPr="009B6326" w:rsidRDefault="009B6326" w:rsidP="009B6326">
      <w:pPr>
        <w:bidi/>
        <w:rPr>
          <w:rFonts w:cs="David" w:hint="cs"/>
          <w:rtl/>
        </w:rPr>
      </w:pPr>
      <w:r w:rsidRPr="009B6326">
        <w:rPr>
          <w:rFonts w:cs="David" w:hint="cs"/>
          <w:rtl/>
        </w:rPr>
        <w:tab/>
        <w:t xml:space="preserve">כן. </w:t>
      </w:r>
    </w:p>
    <w:p w14:paraId="6E2BC45B" w14:textId="77777777" w:rsidR="009B6326" w:rsidRPr="009B6326" w:rsidRDefault="009B6326" w:rsidP="009B6326">
      <w:pPr>
        <w:bidi/>
        <w:rPr>
          <w:rFonts w:cs="David" w:hint="cs"/>
          <w:rtl/>
        </w:rPr>
      </w:pPr>
    </w:p>
    <w:p w14:paraId="2018C92D" w14:textId="77777777" w:rsidR="009B6326" w:rsidRPr="009B6326" w:rsidRDefault="009B6326" w:rsidP="009B6326">
      <w:pPr>
        <w:bidi/>
        <w:rPr>
          <w:rFonts w:cs="David" w:hint="cs"/>
          <w:rtl/>
        </w:rPr>
      </w:pPr>
      <w:r w:rsidRPr="009B6326">
        <w:rPr>
          <w:rFonts w:cs="David" w:hint="cs"/>
          <w:u w:val="single"/>
          <w:rtl/>
        </w:rPr>
        <w:t>אסתרינה טרטמן:</w:t>
      </w:r>
    </w:p>
    <w:p w14:paraId="71EA8F66" w14:textId="77777777" w:rsidR="009B6326" w:rsidRPr="009B6326" w:rsidRDefault="009B6326" w:rsidP="009B6326">
      <w:pPr>
        <w:bidi/>
        <w:rPr>
          <w:rFonts w:cs="David" w:hint="cs"/>
          <w:rtl/>
        </w:rPr>
      </w:pPr>
    </w:p>
    <w:p w14:paraId="4E8C23E8" w14:textId="77777777" w:rsidR="009B6326" w:rsidRPr="009B6326" w:rsidRDefault="009B6326" w:rsidP="009B6326">
      <w:pPr>
        <w:bidi/>
        <w:rPr>
          <w:rFonts w:cs="David" w:hint="cs"/>
          <w:rtl/>
        </w:rPr>
      </w:pPr>
      <w:r w:rsidRPr="009B6326">
        <w:rPr>
          <w:rFonts w:cs="David" w:hint="cs"/>
          <w:rtl/>
        </w:rPr>
        <w:tab/>
        <w:t xml:space="preserve"> רק על במזערי. </w:t>
      </w:r>
    </w:p>
    <w:p w14:paraId="714A4BD4" w14:textId="77777777" w:rsidR="009B6326" w:rsidRPr="009B6326" w:rsidRDefault="009B6326" w:rsidP="009B6326">
      <w:pPr>
        <w:bidi/>
        <w:rPr>
          <w:rFonts w:cs="David" w:hint="cs"/>
          <w:rtl/>
        </w:rPr>
      </w:pPr>
    </w:p>
    <w:p w14:paraId="4A4BE7F8" w14:textId="77777777" w:rsidR="009B6326" w:rsidRPr="009B6326" w:rsidRDefault="009B6326" w:rsidP="009B6326">
      <w:pPr>
        <w:bidi/>
        <w:rPr>
          <w:rFonts w:cs="David" w:hint="cs"/>
          <w:u w:val="single"/>
          <w:rtl/>
        </w:rPr>
      </w:pPr>
      <w:r w:rsidRPr="009B6326">
        <w:rPr>
          <w:rFonts w:cs="David" w:hint="cs"/>
          <w:u w:val="single"/>
          <w:rtl/>
        </w:rPr>
        <w:t>היו"ר דוד טל:</w:t>
      </w:r>
    </w:p>
    <w:p w14:paraId="5D0EFAEB" w14:textId="77777777" w:rsidR="009B6326" w:rsidRPr="009B6326" w:rsidRDefault="009B6326" w:rsidP="009B6326">
      <w:pPr>
        <w:bidi/>
        <w:rPr>
          <w:rFonts w:cs="David" w:hint="cs"/>
          <w:rtl/>
        </w:rPr>
      </w:pPr>
    </w:p>
    <w:p w14:paraId="22BD03CE" w14:textId="77777777" w:rsidR="009B6326" w:rsidRPr="009B6326" w:rsidRDefault="009B6326" w:rsidP="009B6326">
      <w:pPr>
        <w:bidi/>
        <w:rPr>
          <w:rFonts w:cs="David" w:hint="cs"/>
          <w:rtl/>
        </w:rPr>
      </w:pPr>
      <w:r w:rsidRPr="009B6326">
        <w:rPr>
          <w:rFonts w:cs="David" w:hint="cs"/>
          <w:rtl/>
        </w:rPr>
        <w:tab/>
        <w:t xml:space="preserve">לא, את טועה. ב-80 מוותרים על משאל עם. </w:t>
      </w:r>
    </w:p>
    <w:p w14:paraId="4847C808" w14:textId="77777777" w:rsidR="009B6326" w:rsidRPr="009B6326" w:rsidRDefault="009B6326" w:rsidP="009B6326">
      <w:pPr>
        <w:bidi/>
        <w:rPr>
          <w:rFonts w:cs="David" w:hint="cs"/>
          <w:rtl/>
        </w:rPr>
      </w:pPr>
    </w:p>
    <w:p w14:paraId="04D1BEB7" w14:textId="77777777" w:rsidR="009B6326" w:rsidRPr="009B6326" w:rsidRDefault="009B6326" w:rsidP="009B6326">
      <w:pPr>
        <w:bidi/>
        <w:rPr>
          <w:rFonts w:cs="David" w:hint="cs"/>
          <w:rtl/>
        </w:rPr>
      </w:pPr>
      <w:r w:rsidRPr="009B6326">
        <w:rPr>
          <w:rFonts w:cs="David" w:hint="cs"/>
          <w:u w:val="single"/>
          <w:rtl/>
        </w:rPr>
        <w:t>מנחם בן-ששון:</w:t>
      </w:r>
    </w:p>
    <w:p w14:paraId="7D8E23DB" w14:textId="77777777" w:rsidR="009B6326" w:rsidRPr="009B6326" w:rsidRDefault="009B6326" w:rsidP="009B6326">
      <w:pPr>
        <w:bidi/>
        <w:rPr>
          <w:rFonts w:cs="David" w:hint="cs"/>
          <w:rtl/>
        </w:rPr>
      </w:pPr>
    </w:p>
    <w:p w14:paraId="51027D4C" w14:textId="77777777" w:rsidR="009B6326" w:rsidRPr="009B6326" w:rsidRDefault="009B6326" w:rsidP="009B6326">
      <w:pPr>
        <w:bidi/>
        <w:rPr>
          <w:rFonts w:cs="David" w:hint="cs"/>
          <w:rtl/>
        </w:rPr>
      </w:pPr>
      <w:r w:rsidRPr="009B6326">
        <w:rPr>
          <w:rFonts w:cs="David" w:hint="cs"/>
          <w:rtl/>
        </w:rPr>
        <w:tab/>
        <w:t xml:space="preserve">את רואה? </w:t>
      </w:r>
    </w:p>
    <w:p w14:paraId="678DA672" w14:textId="77777777" w:rsidR="009B6326" w:rsidRPr="009B6326" w:rsidRDefault="009B6326" w:rsidP="009B6326">
      <w:pPr>
        <w:bidi/>
        <w:rPr>
          <w:rFonts w:cs="David" w:hint="cs"/>
          <w:u w:val="single"/>
          <w:rtl/>
        </w:rPr>
      </w:pPr>
    </w:p>
    <w:p w14:paraId="40375B73" w14:textId="77777777" w:rsidR="009B6326" w:rsidRDefault="009B6326" w:rsidP="009B6326">
      <w:pPr>
        <w:bidi/>
        <w:rPr>
          <w:rFonts w:cs="David" w:hint="cs"/>
          <w:u w:val="single"/>
          <w:rtl/>
        </w:rPr>
      </w:pPr>
    </w:p>
    <w:p w14:paraId="26BC242B" w14:textId="77777777" w:rsidR="009B6326" w:rsidRDefault="009B6326" w:rsidP="009B6326">
      <w:pPr>
        <w:bidi/>
        <w:rPr>
          <w:rFonts w:cs="David" w:hint="cs"/>
          <w:u w:val="single"/>
          <w:rtl/>
        </w:rPr>
      </w:pPr>
    </w:p>
    <w:p w14:paraId="1AC453D9" w14:textId="77777777" w:rsidR="009B6326" w:rsidRDefault="009B6326" w:rsidP="009B6326">
      <w:pPr>
        <w:bidi/>
        <w:rPr>
          <w:rFonts w:cs="David" w:hint="cs"/>
          <w:u w:val="single"/>
          <w:rtl/>
        </w:rPr>
      </w:pPr>
    </w:p>
    <w:p w14:paraId="78D17795" w14:textId="77777777" w:rsidR="009B6326" w:rsidRDefault="009B6326" w:rsidP="009B6326">
      <w:pPr>
        <w:bidi/>
        <w:rPr>
          <w:rFonts w:cs="David" w:hint="cs"/>
          <w:u w:val="single"/>
          <w:rtl/>
        </w:rPr>
      </w:pPr>
    </w:p>
    <w:p w14:paraId="16E58179" w14:textId="77777777" w:rsidR="009B6326" w:rsidRDefault="009B6326" w:rsidP="009B6326">
      <w:pPr>
        <w:bidi/>
        <w:rPr>
          <w:rFonts w:cs="David" w:hint="cs"/>
          <w:u w:val="single"/>
          <w:rtl/>
        </w:rPr>
      </w:pPr>
    </w:p>
    <w:p w14:paraId="7DA4B99F" w14:textId="77777777" w:rsidR="009B6326" w:rsidRPr="009B6326" w:rsidRDefault="009B6326" w:rsidP="009B6326">
      <w:pPr>
        <w:bidi/>
        <w:rPr>
          <w:rFonts w:cs="David" w:hint="cs"/>
          <w:rtl/>
        </w:rPr>
      </w:pPr>
      <w:r w:rsidRPr="009B6326">
        <w:rPr>
          <w:rFonts w:cs="David" w:hint="cs"/>
          <w:u w:val="single"/>
          <w:rtl/>
        </w:rPr>
        <w:t>אסתרינה טרטמן:</w:t>
      </w:r>
    </w:p>
    <w:p w14:paraId="33721195" w14:textId="77777777" w:rsidR="009B6326" w:rsidRPr="009B6326" w:rsidRDefault="009B6326" w:rsidP="009B6326">
      <w:pPr>
        <w:bidi/>
        <w:rPr>
          <w:rFonts w:cs="David" w:hint="cs"/>
          <w:rtl/>
        </w:rPr>
      </w:pPr>
    </w:p>
    <w:p w14:paraId="3A194EAE" w14:textId="77777777" w:rsidR="009B6326" w:rsidRPr="009B6326" w:rsidRDefault="009B6326" w:rsidP="009B6326">
      <w:pPr>
        <w:bidi/>
        <w:rPr>
          <w:rFonts w:cs="David" w:hint="cs"/>
          <w:rtl/>
        </w:rPr>
      </w:pPr>
      <w:r w:rsidRPr="009B6326">
        <w:rPr>
          <w:rFonts w:cs="David" w:hint="cs"/>
          <w:rtl/>
        </w:rPr>
        <w:tab/>
        <w:t xml:space="preserve">אם כך, אדוני היושב ראש, פרופסור בן ששון צודק באמירה שלו. זה עניין של פרשנות מתוך ה עולה מהכתוב. מתוך העולה מהכתוב שבגרסה שנוגעת לשטח האמור בקטע מזערי, כאילו ההתייחסות של 80 חברי כנסת - - - </w:t>
      </w:r>
    </w:p>
    <w:p w14:paraId="77EC42F9" w14:textId="77777777" w:rsidR="009B6326" w:rsidRPr="009B6326" w:rsidRDefault="009B6326" w:rsidP="009B6326">
      <w:pPr>
        <w:bidi/>
        <w:rPr>
          <w:rFonts w:cs="David" w:hint="cs"/>
          <w:rtl/>
        </w:rPr>
      </w:pPr>
    </w:p>
    <w:p w14:paraId="3DD23B86" w14:textId="77777777" w:rsidR="009B6326" w:rsidRPr="009B6326" w:rsidRDefault="009B6326" w:rsidP="009B6326">
      <w:pPr>
        <w:bidi/>
        <w:rPr>
          <w:rFonts w:cs="David" w:hint="cs"/>
          <w:rtl/>
        </w:rPr>
      </w:pPr>
      <w:r w:rsidRPr="009B6326">
        <w:rPr>
          <w:rFonts w:cs="David" w:hint="cs"/>
          <w:u w:val="single"/>
          <w:rtl/>
        </w:rPr>
        <w:t>דוד טל:</w:t>
      </w:r>
    </w:p>
    <w:p w14:paraId="45426144" w14:textId="77777777" w:rsidR="009B6326" w:rsidRPr="009B6326" w:rsidRDefault="009B6326" w:rsidP="009B6326">
      <w:pPr>
        <w:bidi/>
        <w:rPr>
          <w:rFonts w:cs="David" w:hint="cs"/>
          <w:rtl/>
        </w:rPr>
      </w:pPr>
    </w:p>
    <w:p w14:paraId="1E9A4286" w14:textId="77777777" w:rsidR="009B6326" w:rsidRPr="009B6326" w:rsidRDefault="009B6326" w:rsidP="009B6326">
      <w:pPr>
        <w:bidi/>
        <w:rPr>
          <w:rFonts w:cs="David" w:hint="cs"/>
          <w:rtl/>
        </w:rPr>
      </w:pPr>
      <w:r w:rsidRPr="009B6326">
        <w:rPr>
          <w:rFonts w:cs="David" w:hint="cs"/>
          <w:rtl/>
        </w:rPr>
        <w:tab/>
        <w:t xml:space="preserve"> אבל מחקנו את הגרסה של שטח מזערי ואז נשאר שאם יש רוב של 80 אין צורך במשאל עם. </w:t>
      </w:r>
    </w:p>
    <w:p w14:paraId="1EF6D9D6" w14:textId="77777777" w:rsidR="009B6326" w:rsidRPr="009B6326" w:rsidRDefault="009B6326" w:rsidP="009B6326">
      <w:pPr>
        <w:bidi/>
        <w:rPr>
          <w:rFonts w:cs="David" w:hint="cs"/>
          <w:rtl/>
        </w:rPr>
      </w:pPr>
    </w:p>
    <w:p w14:paraId="7F0FA155" w14:textId="77777777" w:rsidR="009B6326" w:rsidRPr="009B6326" w:rsidRDefault="009B6326" w:rsidP="009B6326">
      <w:pPr>
        <w:bidi/>
        <w:rPr>
          <w:rFonts w:cs="David" w:hint="cs"/>
          <w:rtl/>
        </w:rPr>
      </w:pPr>
      <w:r w:rsidRPr="009B6326">
        <w:rPr>
          <w:rFonts w:cs="David" w:hint="cs"/>
          <w:u w:val="single"/>
          <w:rtl/>
        </w:rPr>
        <w:t>יצחק לוי:</w:t>
      </w:r>
    </w:p>
    <w:p w14:paraId="15AD3BBC" w14:textId="77777777" w:rsidR="009B6326" w:rsidRPr="009B6326" w:rsidRDefault="009B6326" w:rsidP="009B6326">
      <w:pPr>
        <w:bidi/>
        <w:rPr>
          <w:rFonts w:cs="David" w:hint="cs"/>
          <w:rtl/>
        </w:rPr>
      </w:pPr>
    </w:p>
    <w:p w14:paraId="31D94688" w14:textId="77777777" w:rsidR="009B6326" w:rsidRPr="009B6326" w:rsidRDefault="009B6326" w:rsidP="009B6326">
      <w:pPr>
        <w:bidi/>
        <w:rPr>
          <w:rFonts w:cs="David" w:hint="cs"/>
          <w:rtl/>
        </w:rPr>
      </w:pPr>
      <w:r w:rsidRPr="009B6326">
        <w:rPr>
          <w:rFonts w:cs="David" w:hint="cs"/>
          <w:rtl/>
        </w:rPr>
        <w:tab/>
        <w:t xml:space="preserve">יש שני מסלולים, או 80 או משאל עם. אם אין 80 הולכים למשאל עם. </w:t>
      </w:r>
    </w:p>
    <w:p w14:paraId="7773A1D3" w14:textId="77777777" w:rsidR="009B6326" w:rsidRPr="009B6326" w:rsidRDefault="009B6326" w:rsidP="009B6326">
      <w:pPr>
        <w:bidi/>
        <w:rPr>
          <w:rFonts w:cs="David" w:hint="cs"/>
          <w:rtl/>
        </w:rPr>
      </w:pPr>
    </w:p>
    <w:p w14:paraId="2A14145D" w14:textId="77777777" w:rsidR="009B6326" w:rsidRPr="009B6326" w:rsidRDefault="009B6326" w:rsidP="009B6326">
      <w:pPr>
        <w:bidi/>
        <w:rPr>
          <w:rFonts w:cs="David" w:hint="cs"/>
          <w:rtl/>
        </w:rPr>
      </w:pPr>
      <w:r w:rsidRPr="009B6326">
        <w:rPr>
          <w:rFonts w:cs="David" w:hint="cs"/>
          <w:u w:val="single"/>
          <w:rtl/>
        </w:rPr>
        <w:t>מנחם בן-ששון:</w:t>
      </w:r>
    </w:p>
    <w:p w14:paraId="5F5DFF3D" w14:textId="77777777" w:rsidR="009B6326" w:rsidRPr="009B6326" w:rsidRDefault="009B6326" w:rsidP="009B6326">
      <w:pPr>
        <w:bidi/>
        <w:rPr>
          <w:rFonts w:cs="David" w:hint="cs"/>
          <w:rtl/>
        </w:rPr>
      </w:pPr>
    </w:p>
    <w:p w14:paraId="34159DA1" w14:textId="77777777" w:rsidR="009B6326" w:rsidRPr="009B6326" w:rsidRDefault="009B6326" w:rsidP="009B6326">
      <w:pPr>
        <w:bidi/>
        <w:rPr>
          <w:rFonts w:cs="David" w:hint="cs"/>
          <w:rtl/>
        </w:rPr>
      </w:pPr>
      <w:r w:rsidRPr="009B6326">
        <w:rPr>
          <w:rFonts w:cs="David" w:hint="cs"/>
          <w:rtl/>
        </w:rPr>
        <w:tab/>
        <w:t xml:space="preserve">בעקבות הערות של הרב פרוש, אני חושב שיש משהו במה שהרב פרוש אומר. אם אנחנו אומרים שיש משמעות של רוב מיוחס בכנסת, ואני חושב שאם רוב מיוחס יכול להפיל ממשלה וזה כתוב בחוק היסוד ואני לא מבקש לשנות אותו ל-80, אז במקרה שבפנינו אם הצליחה הממשלה לקבל 61 מחברי הכנסת, די לי בזה ואני לא צריך משאל עם. לכן אני מבקש גרסה אחרת, שאם נצביע, שיהיה כתוב 61 חברי כנסת. </w:t>
      </w:r>
    </w:p>
    <w:p w14:paraId="3C4CF47E" w14:textId="77777777" w:rsidR="009B6326" w:rsidRPr="009B6326" w:rsidRDefault="009B6326" w:rsidP="009B6326">
      <w:pPr>
        <w:bidi/>
        <w:rPr>
          <w:rFonts w:cs="David" w:hint="cs"/>
          <w:rtl/>
        </w:rPr>
      </w:pPr>
    </w:p>
    <w:p w14:paraId="6F4C58CB" w14:textId="77777777" w:rsidR="009B6326" w:rsidRPr="009B6326" w:rsidRDefault="009B6326" w:rsidP="009B6326">
      <w:pPr>
        <w:bidi/>
        <w:rPr>
          <w:rFonts w:cs="David" w:hint="cs"/>
          <w:u w:val="single"/>
          <w:rtl/>
        </w:rPr>
      </w:pPr>
      <w:r w:rsidRPr="009B6326">
        <w:rPr>
          <w:rFonts w:cs="David" w:hint="cs"/>
          <w:u w:val="single"/>
          <w:rtl/>
        </w:rPr>
        <w:t>היו"ר דוד טל:</w:t>
      </w:r>
    </w:p>
    <w:p w14:paraId="5EF74779" w14:textId="77777777" w:rsidR="009B6326" w:rsidRPr="009B6326" w:rsidRDefault="009B6326" w:rsidP="009B6326">
      <w:pPr>
        <w:bidi/>
        <w:rPr>
          <w:rFonts w:cs="David" w:hint="cs"/>
          <w:rtl/>
        </w:rPr>
      </w:pPr>
    </w:p>
    <w:p w14:paraId="4F7DE42B" w14:textId="77777777" w:rsidR="009B6326" w:rsidRPr="009B6326" w:rsidRDefault="009B6326" w:rsidP="009B6326">
      <w:pPr>
        <w:bidi/>
        <w:rPr>
          <w:rFonts w:cs="David" w:hint="cs"/>
          <w:rtl/>
        </w:rPr>
      </w:pPr>
      <w:r w:rsidRPr="009B6326">
        <w:rPr>
          <w:rFonts w:cs="David" w:hint="cs"/>
          <w:rtl/>
        </w:rPr>
        <w:tab/>
        <w:t>תודה רבה. אני לא מקבל את הבקשה שלך. אני עובר להוספת סעיף 3א'.</w:t>
      </w:r>
    </w:p>
    <w:p w14:paraId="2BA71F16" w14:textId="77777777" w:rsidR="009B6326" w:rsidRPr="009B6326" w:rsidRDefault="009B6326" w:rsidP="009B6326">
      <w:pPr>
        <w:bidi/>
        <w:rPr>
          <w:rFonts w:cs="David" w:hint="cs"/>
          <w:rtl/>
        </w:rPr>
      </w:pPr>
    </w:p>
    <w:p w14:paraId="45606430" w14:textId="77777777" w:rsidR="009B6326" w:rsidRPr="009B6326" w:rsidRDefault="009B6326" w:rsidP="009B6326">
      <w:pPr>
        <w:bidi/>
        <w:rPr>
          <w:rFonts w:cs="David" w:hint="cs"/>
          <w:u w:val="single"/>
          <w:rtl/>
        </w:rPr>
      </w:pPr>
      <w:r w:rsidRPr="009B6326">
        <w:rPr>
          <w:rFonts w:cs="David" w:hint="cs"/>
          <w:u w:val="single"/>
          <w:rtl/>
        </w:rPr>
        <w:t>שלמה מולה:</w:t>
      </w:r>
    </w:p>
    <w:p w14:paraId="1DF04D12" w14:textId="77777777" w:rsidR="009B6326" w:rsidRPr="009B6326" w:rsidRDefault="009B6326" w:rsidP="009B6326">
      <w:pPr>
        <w:bidi/>
        <w:rPr>
          <w:rFonts w:cs="David" w:hint="cs"/>
          <w:rtl/>
        </w:rPr>
      </w:pPr>
    </w:p>
    <w:p w14:paraId="26C977E5" w14:textId="77777777" w:rsidR="009B6326" w:rsidRPr="009B6326" w:rsidRDefault="009B6326" w:rsidP="009B6326">
      <w:pPr>
        <w:bidi/>
        <w:ind w:firstLine="567"/>
        <w:rPr>
          <w:rFonts w:cs="David" w:hint="cs"/>
          <w:rtl/>
        </w:rPr>
      </w:pPr>
      <w:r w:rsidRPr="009B6326">
        <w:rPr>
          <w:rFonts w:cs="David" w:hint="cs"/>
          <w:rtl/>
        </w:rPr>
        <w:t>למה אתה אומר שאתה לא מקבל?</w:t>
      </w:r>
    </w:p>
    <w:p w14:paraId="1A094331" w14:textId="77777777" w:rsidR="009B6326" w:rsidRPr="009B6326" w:rsidRDefault="009B6326" w:rsidP="009B6326">
      <w:pPr>
        <w:bidi/>
        <w:rPr>
          <w:rFonts w:cs="David" w:hint="cs"/>
          <w:rtl/>
        </w:rPr>
      </w:pPr>
    </w:p>
    <w:p w14:paraId="70636EB6" w14:textId="77777777" w:rsidR="009B6326" w:rsidRPr="009B6326" w:rsidRDefault="009B6326" w:rsidP="009B6326">
      <w:pPr>
        <w:bidi/>
        <w:rPr>
          <w:rFonts w:cs="David" w:hint="cs"/>
          <w:rtl/>
        </w:rPr>
      </w:pPr>
      <w:r w:rsidRPr="009B6326">
        <w:rPr>
          <w:rFonts w:cs="David" w:hint="cs"/>
          <w:u w:val="single"/>
          <w:rtl/>
        </w:rPr>
        <w:t>דוד טל:</w:t>
      </w:r>
    </w:p>
    <w:p w14:paraId="319B39FF" w14:textId="77777777" w:rsidR="009B6326" w:rsidRPr="009B6326" w:rsidRDefault="009B6326" w:rsidP="009B6326">
      <w:pPr>
        <w:bidi/>
        <w:rPr>
          <w:rFonts w:cs="David" w:hint="cs"/>
          <w:rtl/>
        </w:rPr>
      </w:pPr>
    </w:p>
    <w:p w14:paraId="2B0CCB79" w14:textId="77777777" w:rsidR="009B6326" w:rsidRPr="009B6326" w:rsidRDefault="009B6326" w:rsidP="009B6326">
      <w:pPr>
        <w:bidi/>
        <w:rPr>
          <w:rFonts w:cs="David" w:hint="cs"/>
          <w:rtl/>
        </w:rPr>
      </w:pPr>
      <w:r w:rsidRPr="009B6326">
        <w:rPr>
          <w:rFonts w:cs="David" w:hint="cs"/>
          <w:rtl/>
        </w:rPr>
        <w:tab/>
        <w:t xml:space="preserve">יש לי שיקול דעת לא לקבל. יש עניין חשוב מאוד להעביר את הנושא הזה למליאת הכנסת לקריאה ראשונה.  </w:t>
      </w:r>
    </w:p>
    <w:p w14:paraId="24E6A0A6" w14:textId="77777777" w:rsidR="009B6326" w:rsidRPr="009B6326" w:rsidRDefault="009B6326" w:rsidP="009B6326">
      <w:pPr>
        <w:bidi/>
        <w:rPr>
          <w:rFonts w:cs="David" w:hint="cs"/>
          <w:rtl/>
        </w:rPr>
      </w:pPr>
    </w:p>
    <w:p w14:paraId="3EADC2EB" w14:textId="77777777" w:rsidR="009B6326" w:rsidRPr="009B6326" w:rsidRDefault="009B6326" w:rsidP="009B6326">
      <w:pPr>
        <w:bidi/>
        <w:rPr>
          <w:rFonts w:cs="David" w:hint="cs"/>
          <w:u w:val="single"/>
          <w:rtl/>
        </w:rPr>
      </w:pPr>
      <w:r w:rsidRPr="009B6326">
        <w:rPr>
          <w:rFonts w:cs="David" w:hint="cs"/>
          <w:u w:val="single"/>
          <w:rtl/>
        </w:rPr>
        <w:t>שלמה מולה:</w:t>
      </w:r>
    </w:p>
    <w:p w14:paraId="2B1B7735" w14:textId="77777777" w:rsidR="009B6326" w:rsidRPr="009B6326" w:rsidRDefault="009B6326" w:rsidP="009B6326">
      <w:pPr>
        <w:bidi/>
        <w:rPr>
          <w:rFonts w:cs="David" w:hint="cs"/>
          <w:rtl/>
        </w:rPr>
      </w:pPr>
    </w:p>
    <w:p w14:paraId="57B8EAD1" w14:textId="77777777" w:rsidR="009B6326" w:rsidRPr="009B6326" w:rsidRDefault="009B6326" w:rsidP="009B6326">
      <w:pPr>
        <w:bidi/>
        <w:rPr>
          <w:rFonts w:cs="David" w:hint="cs"/>
          <w:rtl/>
        </w:rPr>
      </w:pPr>
      <w:r w:rsidRPr="009B6326">
        <w:rPr>
          <w:rFonts w:cs="David" w:hint="cs"/>
          <w:rtl/>
        </w:rPr>
        <w:tab/>
        <w:t xml:space="preserve">אתה יכול לא לקבל אבל צריך להצביע.  </w:t>
      </w:r>
    </w:p>
    <w:p w14:paraId="6C154776" w14:textId="77777777" w:rsidR="009B6326" w:rsidRPr="009B6326" w:rsidRDefault="009B6326" w:rsidP="009B6326">
      <w:pPr>
        <w:bidi/>
        <w:rPr>
          <w:rFonts w:cs="David" w:hint="cs"/>
          <w:rtl/>
        </w:rPr>
      </w:pPr>
    </w:p>
    <w:p w14:paraId="07637D85" w14:textId="77777777" w:rsidR="009B6326" w:rsidRPr="009B6326" w:rsidRDefault="009B6326" w:rsidP="009B6326">
      <w:pPr>
        <w:bidi/>
        <w:rPr>
          <w:rFonts w:cs="David" w:hint="cs"/>
          <w:u w:val="single"/>
          <w:rtl/>
        </w:rPr>
      </w:pPr>
      <w:r w:rsidRPr="009B6326">
        <w:rPr>
          <w:rFonts w:cs="David" w:hint="cs"/>
          <w:u w:val="single"/>
          <w:rtl/>
        </w:rPr>
        <w:t>היו"ר דוד טל:</w:t>
      </w:r>
    </w:p>
    <w:p w14:paraId="0ED31057" w14:textId="77777777" w:rsidR="009B6326" w:rsidRPr="009B6326" w:rsidRDefault="009B6326" w:rsidP="009B6326">
      <w:pPr>
        <w:bidi/>
        <w:rPr>
          <w:rFonts w:cs="David" w:hint="cs"/>
          <w:rtl/>
        </w:rPr>
      </w:pPr>
    </w:p>
    <w:p w14:paraId="522695D9" w14:textId="77777777" w:rsidR="009B6326" w:rsidRPr="009B6326" w:rsidRDefault="009B6326" w:rsidP="009B6326">
      <w:pPr>
        <w:bidi/>
        <w:rPr>
          <w:rFonts w:cs="David" w:hint="cs"/>
          <w:rtl/>
        </w:rPr>
      </w:pPr>
      <w:r w:rsidRPr="009B6326">
        <w:rPr>
          <w:rFonts w:cs="David" w:hint="cs"/>
          <w:rtl/>
        </w:rPr>
        <w:tab/>
        <w:t xml:space="preserve">חבר הכנסת מולה, אני מציע לך לדפדף קצת בפרוטוקולים. אני לא רוצה להעיר יותר מכך אבל אני רוצה לעבור לסעיף הבא. </w:t>
      </w:r>
    </w:p>
    <w:p w14:paraId="2D4F812C" w14:textId="77777777" w:rsidR="009B6326" w:rsidRPr="009B6326" w:rsidRDefault="009B6326" w:rsidP="009B6326">
      <w:pPr>
        <w:bidi/>
        <w:rPr>
          <w:rFonts w:cs="David" w:hint="cs"/>
          <w:rtl/>
        </w:rPr>
      </w:pPr>
    </w:p>
    <w:p w14:paraId="5E1B3891" w14:textId="77777777" w:rsidR="009B6326" w:rsidRPr="009B6326" w:rsidRDefault="009B6326" w:rsidP="009B6326">
      <w:pPr>
        <w:bidi/>
        <w:rPr>
          <w:rFonts w:cs="David" w:hint="cs"/>
          <w:rtl/>
        </w:rPr>
      </w:pPr>
      <w:r w:rsidRPr="009B6326">
        <w:rPr>
          <w:rFonts w:cs="David" w:hint="cs"/>
          <w:u w:val="single"/>
          <w:rtl/>
        </w:rPr>
        <w:t>זהבה גלאון:</w:t>
      </w:r>
    </w:p>
    <w:p w14:paraId="55560CBC" w14:textId="77777777" w:rsidR="009B6326" w:rsidRPr="009B6326" w:rsidRDefault="009B6326" w:rsidP="009B6326">
      <w:pPr>
        <w:bidi/>
        <w:rPr>
          <w:rFonts w:cs="David" w:hint="cs"/>
          <w:rtl/>
        </w:rPr>
      </w:pPr>
    </w:p>
    <w:p w14:paraId="61335E03" w14:textId="77777777" w:rsidR="009B6326" w:rsidRPr="009B6326" w:rsidRDefault="009B6326" w:rsidP="009B6326">
      <w:pPr>
        <w:bidi/>
        <w:rPr>
          <w:rFonts w:cs="David" w:hint="cs"/>
          <w:rtl/>
        </w:rPr>
      </w:pPr>
      <w:r w:rsidRPr="009B6326">
        <w:rPr>
          <w:rFonts w:cs="David" w:hint="cs"/>
          <w:rtl/>
        </w:rPr>
        <w:tab/>
        <w:t>אני רוצה לשאול את היועצת של המשפטית של הוועדה. האם בסמכותו של יו"ר הוועדה למנוע הסתייגות?</w:t>
      </w:r>
    </w:p>
    <w:p w14:paraId="0AAA9181" w14:textId="77777777" w:rsidR="009B6326" w:rsidRPr="009B6326" w:rsidRDefault="009B6326" w:rsidP="009B6326">
      <w:pPr>
        <w:bidi/>
        <w:rPr>
          <w:rFonts w:cs="David" w:hint="cs"/>
          <w:rtl/>
        </w:rPr>
      </w:pPr>
    </w:p>
    <w:p w14:paraId="4C9CB15E" w14:textId="77777777" w:rsidR="009B6326" w:rsidRPr="009B6326" w:rsidRDefault="009B6326" w:rsidP="009B6326">
      <w:pPr>
        <w:bidi/>
        <w:rPr>
          <w:rFonts w:cs="David" w:hint="cs"/>
          <w:rtl/>
        </w:rPr>
      </w:pPr>
      <w:r w:rsidRPr="009B6326">
        <w:rPr>
          <w:rFonts w:cs="David" w:hint="cs"/>
          <w:u w:val="single"/>
          <w:rtl/>
        </w:rPr>
        <w:t>דוד טל:</w:t>
      </w:r>
    </w:p>
    <w:p w14:paraId="324D4322" w14:textId="77777777" w:rsidR="009B6326" w:rsidRPr="009B6326" w:rsidRDefault="009B6326" w:rsidP="009B6326">
      <w:pPr>
        <w:bidi/>
        <w:rPr>
          <w:rFonts w:cs="David" w:hint="cs"/>
          <w:rtl/>
        </w:rPr>
      </w:pPr>
    </w:p>
    <w:p w14:paraId="59153CFA" w14:textId="77777777" w:rsidR="009B6326" w:rsidRPr="009B6326" w:rsidRDefault="009B6326" w:rsidP="009B6326">
      <w:pPr>
        <w:bidi/>
        <w:rPr>
          <w:rFonts w:cs="David" w:hint="cs"/>
          <w:rtl/>
        </w:rPr>
      </w:pPr>
      <w:r w:rsidRPr="009B6326">
        <w:rPr>
          <w:rFonts w:cs="David" w:hint="cs"/>
          <w:rtl/>
        </w:rPr>
        <w:tab/>
        <w:t>לא, תוכלו להגיש הסתייגויות ככל אשר על לבכם.</w:t>
      </w:r>
    </w:p>
    <w:p w14:paraId="1ED1238E" w14:textId="77777777" w:rsidR="009B6326" w:rsidRPr="009B6326" w:rsidRDefault="009B6326" w:rsidP="009B6326">
      <w:pPr>
        <w:bidi/>
        <w:rPr>
          <w:rFonts w:cs="David" w:hint="cs"/>
          <w:rtl/>
        </w:rPr>
      </w:pPr>
    </w:p>
    <w:p w14:paraId="584DC52B" w14:textId="77777777" w:rsidR="009B6326" w:rsidRDefault="009B6326" w:rsidP="009B6326">
      <w:pPr>
        <w:bidi/>
        <w:rPr>
          <w:rFonts w:cs="David" w:hint="cs"/>
          <w:u w:val="single"/>
          <w:rtl/>
        </w:rPr>
      </w:pPr>
    </w:p>
    <w:p w14:paraId="3A91E082" w14:textId="77777777" w:rsidR="009B6326" w:rsidRDefault="009B6326" w:rsidP="009B6326">
      <w:pPr>
        <w:bidi/>
        <w:rPr>
          <w:rFonts w:cs="David" w:hint="cs"/>
          <w:u w:val="single"/>
          <w:rtl/>
        </w:rPr>
      </w:pPr>
    </w:p>
    <w:p w14:paraId="095EA58F" w14:textId="77777777" w:rsidR="009B6326" w:rsidRPr="009B6326" w:rsidRDefault="009B6326" w:rsidP="009B6326">
      <w:pPr>
        <w:bidi/>
        <w:rPr>
          <w:rFonts w:cs="David" w:hint="cs"/>
          <w:rtl/>
        </w:rPr>
      </w:pPr>
      <w:r w:rsidRPr="009B6326">
        <w:rPr>
          <w:rFonts w:cs="David" w:hint="cs"/>
          <w:u w:val="single"/>
          <w:rtl/>
        </w:rPr>
        <w:t>יצחק לוי:</w:t>
      </w:r>
    </w:p>
    <w:p w14:paraId="0F02199F" w14:textId="77777777" w:rsidR="009B6326" w:rsidRPr="009B6326" w:rsidRDefault="009B6326" w:rsidP="009B6326">
      <w:pPr>
        <w:bidi/>
        <w:rPr>
          <w:rFonts w:cs="David" w:hint="cs"/>
          <w:rtl/>
        </w:rPr>
      </w:pPr>
    </w:p>
    <w:p w14:paraId="5E9DA4DA" w14:textId="77777777" w:rsidR="009B6326" w:rsidRPr="009B6326" w:rsidRDefault="009B6326" w:rsidP="009B6326">
      <w:pPr>
        <w:bidi/>
        <w:rPr>
          <w:rFonts w:cs="David" w:hint="cs"/>
          <w:rtl/>
        </w:rPr>
      </w:pPr>
      <w:r w:rsidRPr="009B6326">
        <w:rPr>
          <w:rFonts w:cs="David" w:hint="cs"/>
          <w:rtl/>
        </w:rPr>
        <w:tab/>
        <w:t xml:space="preserve">אדוני היושב ראש. הגרסה המוצעת כבר נמצאת בחוק. כיוון שבסעיף 3 כתוב שהחלטת הממשלה וכו' טעונה אישור שהתקבלו ברוב חבריה, אז 61 כבר נמצא בחוק ולא מחדשים שום דבר. זה כבר קיים בחוק הבסיסי. אנחנו רוצים להוסיף 80. ההסתייגות שלכם זה למחוק את ה-80. ההצעה של ידידי, חבר הכנסת בן ששון, כבר נמצאת פה. פשוט הוא לא קורא טקסטים. </w:t>
      </w:r>
    </w:p>
    <w:p w14:paraId="60CA32F5" w14:textId="77777777" w:rsidR="009B6326" w:rsidRPr="009B6326" w:rsidRDefault="009B6326" w:rsidP="009B6326">
      <w:pPr>
        <w:bidi/>
        <w:rPr>
          <w:rFonts w:cs="David" w:hint="cs"/>
          <w:rtl/>
        </w:rPr>
      </w:pPr>
    </w:p>
    <w:p w14:paraId="4811D332" w14:textId="77777777" w:rsidR="009B6326" w:rsidRPr="009B6326" w:rsidRDefault="009B6326" w:rsidP="009B6326">
      <w:pPr>
        <w:bidi/>
        <w:rPr>
          <w:rFonts w:cs="David" w:hint="cs"/>
          <w:rtl/>
        </w:rPr>
      </w:pPr>
      <w:r w:rsidRPr="009B6326">
        <w:rPr>
          <w:rFonts w:cs="David" w:hint="cs"/>
          <w:u w:val="single"/>
          <w:rtl/>
        </w:rPr>
        <w:t>דוד טל:</w:t>
      </w:r>
    </w:p>
    <w:p w14:paraId="6EDFF81B" w14:textId="77777777" w:rsidR="009B6326" w:rsidRPr="009B6326" w:rsidRDefault="009B6326" w:rsidP="009B6326">
      <w:pPr>
        <w:bidi/>
        <w:rPr>
          <w:rFonts w:cs="David" w:hint="cs"/>
          <w:rtl/>
        </w:rPr>
      </w:pPr>
    </w:p>
    <w:p w14:paraId="213E26EF" w14:textId="77777777" w:rsidR="009B6326" w:rsidRPr="009B6326" w:rsidRDefault="009B6326" w:rsidP="009B6326">
      <w:pPr>
        <w:bidi/>
        <w:rPr>
          <w:rFonts w:cs="David" w:hint="cs"/>
          <w:rtl/>
        </w:rPr>
      </w:pPr>
      <w:r w:rsidRPr="009B6326">
        <w:rPr>
          <w:rFonts w:cs="David" w:hint="cs"/>
          <w:rtl/>
        </w:rPr>
        <w:tab/>
        <w:t xml:space="preserve">זהבה, גברתי יודעת שפרק הזמן לקראת קריאה שניה, ככל אשר תרצי, אני אקבל כל גרסה שלך ואני מוכן להצביע על כל גרסה ועל כל הסתייגות. </w:t>
      </w:r>
    </w:p>
    <w:p w14:paraId="686873DE" w14:textId="77777777" w:rsidR="009B6326" w:rsidRPr="009B6326" w:rsidRDefault="009B6326" w:rsidP="009B6326">
      <w:pPr>
        <w:bidi/>
        <w:rPr>
          <w:rFonts w:cs="David" w:hint="cs"/>
          <w:rtl/>
        </w:rPr>
      </w:pPr>
    </w:p>
    <w:p w14:paraId="0A31EBB6" w14:textId="77777777" w:rsidR="009B6326" w:rsidRPr="009B6326" w:rsidRDefault="009B6326" w:rsidP="009B6326">
      <w:pPr>
        <w:bidi/>
        <w:ind w:firstLine="567"/>
        <w:rPr>
          <w:rFonts w:cs="David" w:hint="cs"/>
          <w:rtl/>
        </w:rPr>
      </w:pPr>
      <w:r w:rsidRPr="009B6326">
        <w:rPr>
          <w:rFonts w:cs="David" w:hint="cs"/>
          <w:rtl/>
        </w:rPr>
        <w:t xml:space="preserve">אנחנו עוברים להוספת סעיף 3א.  </w:t>
      </w:r>
    </w:p>
    <w:p w14:paraId="382C5359" w14:textId="77777777" w:rsidR="009B6326" w:rsidRPr="009B6326" w:rsidRDefault="009B6326" w:rsidP="009B6326">
      <w:pPr>
        <w:bidi/>
        <w:ind w:firstLine="567"/>
        <w:rPr>
          <w:rFonts w:cs="David" w:hint="cs"/>
          <w:rtl/>
        </w:rPr>
      </w:pPr>
    </w:p>
    <w:p w14:paraId="178659F2" w14:textId="77777777" w:rsidR="009B6326" w:rsidRPr="009B6326" w:rsidRDefault="009B6326" w:rsidP="009B6326">
      <w:pPr>
        <w:bidi/>
        <w:ind w:firstLine="567"/>
        <w:rPr>
          <w:rFonts w:cs="David" w:hint="cs"/>
          <w:rtl/>
        </w:rPr>
      </w:pPr>
      <w:r w:rsidRPr="009B6326">
        <w:rPr>
          <w:rFonts w:cs="David" w:hint="cs"/>
          <w:rtl/>
        </w:rPr>
        <w:t>"אחרי סעיף 3 לחוק העיקרי יבוא:</w:t>
      </w:r>
    </w:p>
    <w:p w14:paraId="18355FE0" w14:textId="77777777" w:rsidR="009B6326" w:rsidRPr="009B6326" w:rsidRDefault="009B6326" w:rsidP="009B6326">
      <w:pPr>
        <w:bidi/>
        <w:ind w:firstLine="567"/>
        <w:rPr>
          <w:rFonts w:cs="David" w:hint="cs"/>
          <w:rtl/>
        </w:rPr>
      </w:pPr>
      <w:r w:rsidRPr="009B6326">
        <w:rPr>
          <w:rFonts w:cs="David" w:hint="cs"/>
          <w:rtl/>
        </w:rPr>
        <w:t>סייג לעריכת משאל עם</w:t>
      </w:r>
    </w:p>
    <w:p w14:paraId="52ABC860" w14:textId="77777777" w:rsidR="009B6326" w:rsidRPr="009B6326" w:rsidRDefault="009B6326" w:rsidP="009B6326">
      <w:pPr>
        <w:bidi/>
        <w:ind w:firstLine="567"/>
        <w:rPr>
          <w:rFonts w:cs="David" w:hint="cs"/>
          <w:rtl/>
        </w:rPr>
      </w:pPr>
      <w:r w:rsidRPr="009B6326">
        <w:rPr>
          <w:rFonts w:cs="David" w:hint="cs"/>
          <w:rtl/>
        </w:rPr>
        <w:t>3א. (א) על אף האמור בסעיף 3, אישרה הכנסת החלטת ממשלה כאמור בסעיף 2, ובתוך 180 יום החלטת הכנסת חל יום הבחירות לכנסת, לא ייערך משאל עם".</w:t>
      </w:r>
    </w:p>
    <w:p w14:paraId="2332E6F7" w14:textId="77777777" w:rsidR="009B6326" w:rsidRPr="009B6326" w:rsidRDefault="009B6326" w:rsidP="009B6326">
      <w:pPr>
        <w:bidi/>
        <w:rPr>
          <w:rFonts w:cs="David" w:hint="cs"/>
          <w:rtl/>
        </w:rPr>
      </w:pPr>
    </w:p>
    <w:p w14:paraId="72D34E45" w14:textId="77777777" w:rsidR="009B6326" w:rsidRPr="009B6326" w:rsidRDefault="009B6326" w:rsidP="009B6326">
      <w:pPr>
        <w:bidi/>
        <w:ind w:firstLine="567"/>
        <w:rPr>
          <w:rFonts w:cs="David" w:hint="cs"/>
          <w:rtl/>
        </w:rPr>
      </w:pPr>
      <w:r w:rsidRPr="009B6326">
        <w:rPr>
          <w:rFonts w:cs="David" w:hint="cs"/>
          <w:rtl/>
        </w:rPr>
        <w:t xml:space="preserve">הכוונה בסעיף הזה שלא ייווצר מצב שאנחנו מחליטים על משאל עם בפרק הזמן הנראה לעין של 180 יום, כדי שלא ייוצר מצב שנעשה גם משאל עם וגם לאחר מכן בחירות. ההנחה היא שאם אנחנו רצים לבחירות, אז אני מניח שכל מפלגה תתייחס לנושא הזה במצע שלה. ואז זה יהיה משאל גם וגם בחירות ביחד. </w:t>
      </w:r>
    </w:p>
    <w:p w14:paraId="2F6EA447" w14:textId="77777777" w:rsidR="009B6326" w:rsidRPr="009B6326" w:rsidRDefault="009B6326" w:rsidP="009B6326">
      <w:pPr>
        <w:bidi/>
        <w:rPr>
          <w:rFonts w:cs="David" w:hint="cs"/>
          <w:rtl/>
        </w:rPr>
      </w:pPr>
    </w:p>
    <w:p w14:paraId="42A11155" w14:textId="77777777" w:rsidR="009B6326" w:rsidRPr="009B6326" w:rsidRDefault="009B6326" w:rsidP="009B6326">
      <w:pPr>
        <w:bidi/>
        <w:rPr>
          <w:rFonts w:cs="David" w:hint="cs"/>
          <w:rtl/>
        </w:rPr>
      </w:pPr>
      <w:r w:rsidRPr="009B6326">
        <w:rPr>
          <w:rFonts w:cs="David" w:hint="cs"/>
          <w:rtl/>
        </w:rPr>
        <w:tab/>
        <w:t xml:space="preserve">חבר הכנסת בן ששון, שאלה חמישית. </w:t>
      </w:r>
    </w:p>
    <w:p w14:paraId="3822C60B" w14:textId="77777777" w:rsidR="009B6326" w:rsidRPr="009B6326" w:rsidRDefault="009B6326" w:rsidP="009B6326">
      <w:pPr>
        <w:bidi/>
        <w:rPr>
          <w:rFonts w:cs="David" w:hint="cs"/>
          <w:rtl/>
        </w:rPr>
      </w:pPr>
    </w:p>
    <w:p w14:paraId="29145782" w14:textId="77777777" w:rsidR="009B6326" w:rsidRPr="009B6326" w:rsidRDefault="009B6326" w:rsidP="009B6326">
      <w:pPr>
        <w:bidi/>
        <w:rPr>
          <w:rFonts w:cs="David" w:hint="cs"/>
          <w:rtl/>
        </w:rPr>
      </w:pPr>
      <w:r w:rsidRPr="009B6326">
        <w:rPr>
          <w:rFonts w:cs="David" w:hint="cs"/>
          <w:u w:val="single"/>
          <w:rtl/>
        </w:rPr>
        <w:t>מנחם בן-ששון:</w:t>
      </w:r>
    </w:p>
    <w:p w14:paraId="0C6DE2F5" w14:textId="77777777" w:rsidR="009B6326" w:rsidRPr="009B6326" w:rsidRDefault="009B6326" w:rsidP="009B6326">
      <w:pPr>
        <w:bidi/>
        <w:rPr>
          <w:rFonts w:cs="David" w:hint="cs"/>
          <w:rtl/>
        </w:rPr>
      </w:pPr>
    </w:p>
    <w:p w14:paraId="6EA8847A" w14:textId="77777777" w:rsidR="009B6326" w:rsidRPr="009B6326" w:rsidRDefault="009B6326" w:rsidP="009B6326">
      <w:pPr>
        <w:bidi/>
        <w:rPr>
          <w:rFonts w:cs="David" w:hint="cs"/>
          <w:rtl/>
        </w:rPr>
      </w:pPr>
      <w:r w:rsidRPr="009B6326">
        <w:rPr>
          <w:rFonts w:cs="David" w:hint="cs"/>
          <w:rtl/>
        </w:rPr>
        <w:tab/>
        <w:t xml:space="preserve">זאת לא שאלה, זאת הערה. אני מניח שאנחנו סופרים דברים של איכות ולא של כמות. </w:t>
      </w:r>
    </w:p>
    <w:p w14:paraId="51EF345B" w14:textId="77777777" w:rsidR="009B6326" w:rsidRPr="009B6326" w:rsidRDefault="009B6326" w:rsidP="009B6326">
      <w:pPr>
        <w:bidi/>
        <w:rPr>
          <w:rFonts w:cs="David" w:hint="cs"/>
          <w:rtl/>
        </w:rPr>
      </w:pPr>
    </w:p>
    <w:p w14:paraId="60B86099" w14:textId="77777777" w:rsidR="009B6326" w:rsidRPr="009B6326" w:rsidRDefault="009B6326" w:rsidP="009B6326">
      <w:pPr>
        <w:bidi/>
        <w:rPr>
          <w:rFonts w:cs="David" w:hint="cs"/>
          <w:rtl/>
        </w:rPr>
      </w:pPr>
      <w:r w:rsidRPr="009B6326">
        <w:rPr>
          <w:rFonts w:cs="David" w:hint="cs"/>
          <w:rtl/>
        </w:rPr>
        <w:tab/>
        <w:t xml:space="preserve">אני חושב שכדאי לצרף את שני הסעיפים האלה לאחד ולציין את שניהם כסייג למשאל עם, בדיוק כמו שהערתי קודם משום מפני שגם 80 חברי כנסת וגם סמיכות לבחירות, שני הצירופים הללו מוליכים אותנו לאותו היעד. </w:t>
      </w:r>
    </w:p>
    <w:p w14:paraId="1C5EA9BF" w14:textId="77777777" w:rsidR="009B6326" w:rsidRPr="009B6326" w:rsidRDefault="009B6326" w:rsidP="009B6326">
      <w:pPr>
        <w:bidi/>
        <w:rPr>
          <w:rFonts w:cs="David" w:hint="cs"/>
          <w:rtl/>
        </w:rPr>
      </w:pPr>
    </w:p>
    <w:p w14:paraId="76A2C7E5" w14:textId="77777777" w:rsidR="009B6326" w:rsidRPr="009B6326" w:rsidRDefault="009B6326" w:rsidP="009B6326">
      <w:pPr>
        <w:bidi/>
        <w:rPr>
          <w:rFonts w:cs="David" w:hint="cs"/>
          <w:rtl/>
        </w:rPr>
      </w:pPr>
      <w:r w:rsidRPr="009B6326">
        <w:rPr>
          <w:rFonts w:cs="David" w:hint="cs"/>
          <w:u w:val="single"/>
          <w:rtl/>
        </w:rPr>
        <w:t>יצחק לוי:</w:t>
      </w:r>
    </w:p>
    <w:p w14:paraId="5DDB8F48" w14:textId="77777777" w:rsidR="009B6326" w:rsidRPr="009B6326" w:rsidRDefault="009B6326" w:rsidP="009B6326">
      <w:pPr>
        <w:bidi/>
        <w:rPr>
          <w:rFonts w:cs="David" w:hint="cs"/>
          <w:rtl/>
        </w:rPr>
      </w:pPr>
    </w:p>
    <w:p w14:paraId="4B1496FF" w14:textId="77777777" w:rsidR="009B6326" w:rsidRPr="009B6326" w:rsidRDefault="009B6326" w:rsidP="009B6326">
      <w:pPr>
        <w:bidi/>
        <w:rPr>
          <w:rFonts w:cs="David" w:hint="cs"/>
          <w:rtl/>
        </w:rPr>
      </w:pPr>
      <w:r w:rsidRPr="009B6326">
        <w:rPr>
          <w:rFonts w:cs="David" w:hint="cs"/>
          <w:rtl/>
        </w:rPr>
        <w:tab/>
        <w:t xml:space="preserve">זה עניין של ניסוח. </w:t>
      </w:r>
    </w:p>
    <w:p w14:paraId="6FF1864E" w14:textId="77777777" w:rsidR="009B6326" w:rsidRPr="009B6326" w:rsidRDefault="009B6326" w:rsidP="009B6326">
      <w:pPr>
        <w:bidi/>
        <w:rPr>
          <w:rFonts w:cs="David" w:hint="cs"/>
          <w:rtl/>
        </w:rPr>
      </w:pPr>
    </w:p>
    <w:p w14:paraId="1FBA5E17" w14:textId="77777777" w:rsidR="009B6326" w:rsidRPr="009B6326" w:rsidRDefault="009B6326" w:rsidP="009B6326">
      <w:pPr>
        <w:bidi/>
        <w:rPr>
          <w:rFonts w:cs="David" w:hint="cs"/>
          <w:rtl/>
        </w:rPr>
      </w:pPr>
      <w:r w:rsidRPr="009B6326">
        <w:rPr>
          <w:rFonts w:cs="David" w:hint="cs"/>
          <w:u w:val="single"/>
          <w:rtl/>
        </w:rPr>
        <w:t>מנחם בן-ששון:</w:t>
      </w:r>
    </w:p>
    <w:p w14:paraId="4BB866A8" w14:textId="77777777" w:rsidR="009B6326" w:rsidRPr="009B6326" w:rsidRDefault="009B6326" w:rsidP="009B6326">
      <w:pPr>
        <w:bidi/>
        <w:rPr>
          <w:rFonts w:cs="David" w:hint="cs"/>
          <w:rtl/>
        </w:rPr>
      </w:pPr>
    </w:p>
    <w:p w14:paraId="7C470DC0" w14:textId="77777777" w:rsidR="009B6326" w:rsidRPr="009B6326" w:rsidRDefault="009B6326" w:rsidP="009B6326">
      <w:pPr>
        <w:bidi/>
        <w:rPr>
          <w:rFonts w:cs="David" w:hint="cs"/>
          <w:rtl/>
        </w:rPr>
      </w:pPr>
      <w:r w:rsidRPr="009B6326">
        <w:rPr>
          <w:rFonts w:cs="David" w:hint="cs"/>
          <w:rtl/>
        </w:rPr>
        <w:tab/>
        <w:t xml:space="preserve">כן, אמרתי, זה גם מבחינה אסתטית. </w:t>
      </w:r>
    </w:p>
    <w:p w14:paraId="4CE76CF8" w14:textId="77777777" w:rsidR="009B6326" w:rsidRPr="009B6326" w:rsidRDefault="009B6326" w:rsidP="009B6326">
      <w:pPr>
        <w:bidi/>
        <w:rPr>
          <w:rFonts w:cs="David" w:hint="cs"/>
          <w:rtl/>
        </w:rPr>
      </w:pPr>
    </w:p>
    <w:p w14:paraId="654C476C" w14:textId="77777777" w:rsidR="009B6326" w:rsidRPr="009B6326" w:rsidRDefault="009B6326" w:rsidP="009B6326">
      <w:pPr>
        <w:bidi/>
        <w:rPr>
          <w:rFonts w:cs="David" w:hint="cs"/>
          <w:rtl/>
        </w:rPr>
      </w:pPr>
      <w:r w:rsidRPr="009B6326">
        <w:rPr>
          <w:rFonts w:cs="David" w:hint="cs"/>
          <w:u w:val="single"/>
          <w:rtl/>
        </w:rPr>
        <w:t>היו"ר דוד טל:</w:t>
      </w:r>
    </w:p>
    <w:p w14:paraId="3A5CF890" w14:textId="77777777" w:rsidR="009B6326" w:rsidRPr="009B6326" w:rsidRDefault="009B6326" w:rsidP="009B6326">
      <w:pPr>
        <w:bidi/>
        <w:rPr>
          <w:rFonts w:cs="David" w:hint="cs"/>
          <w:rtl/>
        </w:rPr>
      </w:pPr>
    </w:p>
    <w:p w14:paraId="1BB88F98" w14:textId="77777777" w:rsidR="009B6326" w:rsidRPr="009B6326" w:rsidRDefault="009B6326" w:rsidP="009B6326">
      <w:pPr>
        <w:bidi/>
        <w:rPr>
          <w:rFonts w:cs="David" w:hint="cs"/>
          <w:rtl/>
        </w:rPr>
      </w:pPr>
      <w:r w:rsidRPr="009B6326">
        <w:rPr>
          <w:rFonts w:cs="David" w:hint="cs"/>
          <w:rtl/>
        </w:rPr>
        <w:tab/>
        <w:t xml:space="preserve">הנסחים ינסחו. קיבלתי ואתה צודק. </w:t>
      </w:r>
    </w:p>
    <w:p w14:paraId="1269878C" w14:textId="77777777" w:rsidR="009B6326" w:rsidRPr="009B6326" w:rsidRDefault="009B6326" w:rsidP="009B6326">
      <w:pPr>
        <w:bidi/>
        <w:rPr>
          <w:rFonts w:cs="David" w:hint="cs"/>
          <w:rtl/>
        </w:rPr>
      </w:pPr>
    </w:p>
    <w:p w14:paraId="7581CAB7" w14:textId="77777777" w:rsidR="009B6326" w:rsidRPr="009B6326" w:rsidRDefault="009B6326" w:rsidP="009B6326">
      <w:pPr>
        <w:bidi/>
        <w:rPr>
          <w:rFonts w:cs="David" w:hint="cs"/>
          <w:rtl/>
        </w:rPr>
      </w:pPr>
      <w:r w:rsidRPr="009B6326">
        <w:rPr>
          <w:rFonts w:cs="David" w:hint="cs"/>
          <w:rtl/>
        </w:rPr>
        <w:tab/>
        <w:t xml:space="preserve">"(ב) החלטת ממשלה כאמור בסעיף 2 שאושרה כאמור בסעיף קטן (א), תיחשב כאילו אושרה במשאל עם ביום השלושים שלאחר כינון הממשלה שכוננה לאחר הבחירות, או במועד מוקדם יותר שעליו החליטה אותה ממשלה, אלא אם כן החליטה אותה ממשלה על ביטול החלטת הממשלה כאמור בסעיף 2". </w:t>
      </w:r>
    </w:p>
    <w:p w14:paraId="0F4ACBEA" w14:textId="77777777" w:rsidR="009B6326" w:rsidRPr="009B6326" w:rsidRDefault="009B6326" w:rsidP="009B6326">
      <w:pPr>
        <w:bidi/>
        <w:rPr>
          <w:rFonts w:cs="David" w:hint="cs"/>
          <w:rtl/>
        </w:rPr>
      </w:pPr>
    </w:p>
    <w:p w14:paraId="437D862E" w14:textId="77777777" w:rsidR="009B6326" w:rsidRPr="009B6326" w:rsidRDefault="009B6326" w:rsidP="009B6326">
      <w:pPr>
        <w:bidi/>
        <w:ind w:firstLine="567"/>
        <w:rPr>
          <w:rFonts w:cs="David" w:hint="cs"/>
          <w:rtl/>
        </w:rPr>
      </w:pPr>
      <w:r w:rsidRPr="009B6326">
        <w:rPr>
          <w:rFonts w:cs="David" w:hint="cs"/>
          <w:rtl/>
        </w:rPr>
        <w:t xml:space="preserve">הרעיון שהחליטו על משאל עם ולאחר מכן קמה ממשלה חדשה. ממשלה חדשה יכולה, בעצם, לחזור ולבטל את החלטת הממשלה הקודמת. </w:t>
      </w:r>
    </w:p>
    <w:p w14:paraId="41917910" w14:textId="77777777" w:rsidR="009B6326" w:rsidRPr="009B6326" w:rsidRDefault="009B6326" w:rsidP="009B6326">
      <w:pPr>
        <w:bidi/>
        <w:rPr>
          <w:rFonts w:cs="David" w:hint="cs"/>
          <w:rtl/>
        </w:rPr>
      </w:pPr>
    </w:p>
    <w:p w14:paraId="04DE394D" w14:textId="77777777" w:rsidR="009B6326" w:rsidRDefault="009B6326" w:rsidP="009B6326">
      <w:pPr>
        <w:bidi/>
        <w:rPr>
          <w:rFonts w:cs="David" w:hint="cs"/>
          <w:u w:val="single"/>
          <w:rtl/>
        </w:rPr>
      </w:pPr>
    </w:p>
    <w:p w14:paraId="5C48F452" w14:textId="77777777" w:rsidR="009B6326" w:rsidRDefault="009B6326" w:rsidP="009B6326">
      <w:pPr>
        <w:bidi/>
        <w:rPr>
          <w:rFonts w:cs="David" w:hint="cs"/>
          <w:u w:val="single"/>
          <w:rtl/>
        </w:rPr>
      </w:pPr>
    </w:p>
    <w:p w14:paraId="75D1D437" w14:textId="77777777" w:rsidR="009B6326" w:rsidRDefault="009B6326" w:rsidP="009B6326">
      <w:pPr>
        <w:bidi/>
        <w:rPr>
          <w:rFonts w:cs="David" w:hint="cs"/>
          <w:u w:val="single"/>
          <w:rtl/>
        </w:rPr>
      </w:pPr>
    </w:p>
    <w:p w14:paraId="0DC72770" w14:textId="77777777" w:rsidR="009B6326" w:rsidRDefault="009B6326" w:rsidP="009B6326">
      <w:pPr>
        <w:bidi/>
        <w:rPr>
          <w:rFonts w:cs="David" w:hint="cs"/>
          <w:u w:val="single"/>
          <w:rtl/>
        </w:rPr>
      </w:pPr>
    </w:p>
    <w:p w14:paraId="2C40A511" w14:textId="77777777" w:rsidR="009B6326" w:rsidRDefault="009B6326" w:rsidP="009B6326">
      <w:pPr>
        <w:bidi/>
        <w:rPr>
          <w:rFonts w:cs="David" w:hint="cs"/>
          <w:u w:val="single"/>
          <w:rtl/>
        </w:rPr>
      </w:pPr>
    </w:p>
    <w:p w14:paraId="47094B8D" w14:textId="77777777" w:rsidR="009B6326" w:rsidRPr="009B6326" w:rsidRDefault="009B6326" w:rsidP="009B6326">
      <w:pPr>
        <w:bidi/>
        <w:rPr>
          <w:rFonts w:cs="David" w:hint="cs"/>
          <w:u w:val="single"/>
          <w:rtl/>
        </w:rPr>
      </w:pPr>
      <w:r w:rsidRPr="009B6326">
        <w:rPr>
          <w:rFonts w:cs="David" w:hint="cs"/>
          <w:u w:val="single"/>
          <w:rtl/>
        </w:rPr>
        <w:t>אייל זנדברג:</w:t>
      </w:r>
    </w:p>
    <w:p w14:paraId="4AA439E9" w14:textId="77777777" w:rsidR="009B6326" w:rsidRPr="009B6326" w:rsidRDefault="009B6326" w:rsidP="009B6326">
      <w:pPr>
        <w:bidi/>
        <w:rPr>
          <w:rFonts w:cs="David" w:hint="cs"/>
          <w:rtl/>
        </w:rPr>
      </w:pPr>
    </w:p>
    <w:p w14:paraId="194E89BF" w14:textId="77777777" w:rsidR="009B6326" w:rsidRPr="009B6326" w:rsidRDefault="009B6326" w:rsidP="009B6326">
      <w:pPr>
        <w:bidi/>
        <w:ind w:firstLine="567"/>
        <w:rPr>
          <w:rFonts w:cs="David" w:hint="cs"/>
          <w:rtl/>
        </w:rPr>
      </w:pPr>
      <w:r w:rsidRPr="009B6326">
        <w:rPr>
          <w:rFonts w:cs="David" w:hint="cs"/>
          <w:rtl/>
        </w:rPr>
        <w:t xml:space="preserve">זה במקרה שלא היה משאל עם. </w:t>
      </w:r>
    </w:p>
    <w:p w14:paraId="75071FA7" w14:textId="77777777" w:rsidR="009B6326" w:rsidRPr="009B6326" w:rsidRDefault="009B6326" w:rsidP="009B6326">
      <w:pPr>
        <w:bidi/>
        <w:rPr>
          <w:rFonts w:cs="David" w:hint="cs"/>
          <w:rtl/>
        </w:rPr>
      </w:pPr>
    </w:p>
    <w:p w14:paraId="2D563D82" w14:textId="77777777" w:rsidR="009B6326" w:rsidRPr="009B6326" w:rsidRDefault="009B6326" w:rsidP="009B6326">
      <w:pPr>
        <w:bidi/>
        <w:rPr>
          <w:rFonts w:cs="David" w:hint="cs"/>
          <w:rtl/>
        </w:rPr>
      </w:pPr>
      <w:r w:rsidRPr="009B6326">
        <w:rPr>
          <w:rFonts w:cs="David" w:hint="cs"/>
          <w:u w:val="single"/>
          <w:rtl/>
        </w:rPr>
        <w:t>היו"ר דוד טל:</w:t>
      </w:r>
    </w:p>
    <w:p w14:paraId="6082772C" w14:textId="77777777" w:rsidR="009B6326" w:rsidRPr="009B6326" w:rsidRDefault="009B6326" w:rsidP="009B6326">
      <w:pPr>
        <w:bidi/>
        <w:rPr>
          <w:rFonts w:cs="David" w:hint="cs"/>
          <w:rtl/>
        </w:rPr>
      </w:pPr>
    </w:p>
    <w:p w14:paraId="0822AFC0" w14:textId="77777777" w:rsidR="009B6326" w:rsidRPr="009B6326" w:rsidRDefault="009B6326" w:rsidP="009B6326">
      <w:pPr>
        <w:bidi/>
        <w:rPr>
          <w:rFonts w:cs="David" w:hint="cs"/>
          <w:rtl/>
        </w:rPr>
      </w:pPr>
      <w:r w:rsidRPr="009B6326">
        <w:rPr>
          <w:rFonts w:cs="David" w:hint="cs"/>
          <w:rtl/>
        </w:rPr>
        <w:tab/>
        <w:t xml:space="preserve"> היועצת המשפטית תפרט קצת יותר. </w:t>
      </w:r>
    </w:p>
    <w:p w14:paraId="35BD0748" w14:textId="77777777" w:rsidR="009B6326" w:rsidRPr="009B6326" w:rsidRDefault="009B6326" w:rsidP="009B6326">
      <w:pPr>
        <w:bidi/>
        <w:rPr>
          <w:rFonts w:cs="David" w:hint="cs"/>
          <w:rtl/>
        </w:rPr>
      </w:pPr>
    </w:p>
    <w:p w14:paraId="2FCD2747" w14:textId="77777777" w:rsidR="009B6326" w:rsidRPr="009B6326" w:rsidRDefault="009B6326" w:rsidP="009B6326">
      <w:pPr>
        <w:bidi/>
        <w:rPr>
          <w:rFonts w:cs="David" w:hint="cs"/>
          <w:rtl/>
        </w:rPr>
      </w:pPr>
      <w:r w:rsidRPr="009B6326">
        <w:rPr>
          <w:rFonts w:cs="David" w:hint="cs"/>
          <w:u w:val="single"/>
          <w:rtl/>
        </w:rPr>
        <w:t>מאיר פרוש:</w:t>
      </w:r>
    </w:p>
    <w:p w14:paraId="6C68ABA0" w14:textId="77777777" w:rsidR="009B6326" w:rsidRPr="009B6326" w:rsidRDefault="009B6326" w:rsidP="009B6326">
      <w:pPr>
        <w:bidi/>
        <w:rPr>
          <w:rFonts w:cs="David" w:hint="cs"/>
          <w:rtl/>
        </w:rPr>
      </w:pPr>
    </w:p>
    <w:p w14:paraId="068D1B5B" w14:textId="77777777" w:rsidR="009B6326" w:rsidRPr="009B6326" w:rsidRDefault="009B6326" w:rsidP="009B6326">
      <w:pPr>
        <w:bidi/>
        <w:rPr>
          <w:rFonts w:cs="David" w:hint="cs"/>
          <w:rtl/>
        </w:rPr>
      </w:pPr>
      <w:r w:rsidRPr="009B6326">
        <w:rPr>
          <w:rFonts w:cs="David" w:hint="cs"/>
          <w:rtl/>
        </w:rPr>
        <w:tab/>
        <w:t xml:space="preserve">תסבירי עוד משהו. מה העניין של ה-180 יום? כל ראש ממשלה שירצה להחזיר את הגולן, יעשה את זה בחצי שנה האחרונה של הכהונה ואז הוא הולך לבחירות ולא צריך לעשות משאל עם. זה נעשה על ידי אלה שתומכים בהחזרת הגולן? אני אומר את זה בקול, זה נעשה עבור אלה שרוצים להחזיר את הגולן. </w:t>
      </w:r>
    </w:p>
    <w:p w14:paraId="6E5F19D8" w14:textId="77777777" w:rsidR="009B6326" w:rsidRPr="009B6326" w:rsidRDefault="009B6326" w:rsidP="009B6326">
      <w:pPr>
        <w:bidi/>
        <w:rPr>
          <w:rFonts w:cs="David" w:hint="cs"/>
          <w:rtl/>
        </w:rPr>
      </w:pPr>
    </w:p>
    <w:p w14:paraId="516F5E9E" w14:textId="77777777" w:rsidR="009B6326" w:rsidRPr="009B6326" w:rsidRDefault="009B6326" w:rsidP="009B6326">
      <w:pPr>
        <w:bidi/>
        <w:rPr>
          <w:rFonts w:cs="David" w:hint="cs"/>
          <w:rtl/>
        </w:rPr>
      </w:pPr>
      <w:r w:rsidRPr="009B6326">
        <w:rPr>
          <w:rFonts w:cs="David" w:hint="cs"/>
          <w:u w:val="single"/>
          <w:rtl/>
        </w:rPr>
        <w:t>ארבל אסטרחן:</w:t>
      </w:r>
    </w:p>
    <w:p w14:paraId="388DA3A6" w14:textId="77777777" w:rsidR="009B6326" w:rsidRPr="009B6326" w:rsidRDefault="009B6326" w:rsidP="009B6326">
      <w:pPr>
        <w:bidi/>
        <w:rPr>
          <w:rFonts w:cs="David" w:hint="cs"/>
          <w:rtl/>
        </w:rPr>
      </w:pPr>
    </w:p>
    <w:p w14:paraId="2CCBDF63" w14:textId="77777777" w:rsidR="009B6326" w:rsidRPr="009B6326" w:rsidRDefault="009B6326" w:rsidP="009B6326">
      <w:pPr>
        <w:bidi/>
        <w:ind w:firstLine="567"/>
        <w:rPr>
          <w:rFonts w:cs="David" w:hint="cs"/>
          <w:rtl/>
        </w:rPr>
      </w:pPr>
      <w:r w:rsidRPr="009B6326">
        <w:rPr>
          <w:rFonts w:cs="David" w:hint="cs"/>
          <w:rtl/>
        </w:rPr>
        <w:t xml:space="preserve">אני אסביר. דובר בוועדה על כך שלא רוצים מצב שבו יש משאל עם בסמיכות למועד הבחירות הכלליות. כאשר יש שאלה מהותית כזאת של ויתור על שטח, רואים אותו כאילו מתייחסים אליו בבחירות ומצביעים עליו. כמובן שאפשר לשנות את הנוסח ואת תקופת הימים אבל הנוסח אומר שאם משאל העם צריך להיערך בתקופה של חצי שנה מיום הבחירות, לא ייערך משאל עם ובעצם יראו את הבחירות כאילו נערך משאל עם.  ואז מה קורה אם קמה ממשלה חדשה? על זה עונה סעיף קטן ב'. הוא אומר שיראו ביום ה-30 שלאחר כינון הממשלה החדשה, כאילו אושרה החלטת הממשלה הקודמת על ויתור על שטח, אלא אם כן הממשלה החדשה החליטה לבטל את החלטת הממשלה הקודמת. </w:t>
      </w:r>
    </w:p>
    <w:p w14:paraId="2445A8C4" w14:textId="77777777" w:rsidR="009B6326" w:rsidRPr="009B6326" w:rsidRDefault="009B6326" w:rsidP="009B6326">
      <w:pPr>
        <w:bidi/>
        <w:rPr>
          <w:rFonts w:cs="David" w:hint="cs"/>
          <w:rtl/>
        </w:rPr>
      </w:pPr>
    </w:p>
    <w:p w14:paraId="1F682BD7" w14:textId="77777777" w:rsidR="009B6326" w:rsidRPr="009B6326" w:rsidRDefault="009B6326" w:rsidP="009B6326">
      <w:pPr>
        <w:bidi/>
        <w:rPr>
          <w:rFonts w:cs="David" w:hint="cs"/>
          <w:rtl/>
        </w:rPr>
      </w:pPr>
      <w:r w:rsidRPr="009B6326">
        <w:rPr>
          <w:rFonts w:cs="David" w:hint="cs"/>
          <w:u w:val="single"/>
          <w:rtl/>
        </w:rPr>
        <w:t>יצחק לוי:</w:t>
      </w:r>
    </w:p>
    <w:p w14:paraId="7A669944" w14:textId="77777777" w:rsidR="009B6326" w:rsidRPr="009B6326" w:rsidRDefault="009B6326" w:rsidP="009B6326">
      <w:pPr>
        <w:bidi/>
        <w:rPr>
          <w:rFonts w:cs="David" w:hint="cs"/>
          <w:rtl/>
        </w:rPr>
      </w:pPr>
    </w:p>
    <w:p w14:paraId="4D12AE74" w14:textId="77777777" w:rsidR="009B6326" w:rsidRPr="009B6326" w:rsidRDefault="009B6326" w:rsidP="009B6326">
      <w:pPr>
        <w:bidi/>
        <w:rPr>
          <w:rFonts w:cs="David" w:hint="cs"/>
          <w:rtl/>
        </w:rPr>
      </w:pPr>
      <w:r w:rsidRPr="009B6326">
        <w:rPr>
          <w:rFonts w:cs="David" w:hint="cs"/>
          <w:rtl/>
        </w:rPr>
        <w:tab/>
        <w:t xml:space="preserve"> לי יש הצעה לקצר אבל אני אעשה את זה בין ראשונה לשלישית. </w:t>
      </w:r>
    </w:p>
    <w:p w14:paraId="60BB6F95" w14:textId="77777777" w:rsidR="009B6326" w:rsidRPr="009B6326" w:rsidRDefault="009B6326" w:rsidP="009B6326">
      <w:pPr>
        <w:bidi/>
        <w:rPr>
          <w:rFonts w:cs="David" w:hint="cs"/>
          <w:rtl/>
        </w:rPr>
      </w:pPr>
    </w:p>
    <w:p w14:paraId="11B47FFF" w14:textId="77777777" w:rsidR="009B6326" w:rsidRPr="009B6326" w:rsidRDefault="009B6326" w:rsidP="009B6326">
      <w:pPr>
        <w:bidi/>
        <w:rPr>
          <w:rFonts w:cs="David" w:hint="cs"/>
          <w:rtl/>
        </w:rPr>
      </w:pPr>
      <w:r w:rsidRPr="009B6326">
        <w:rPr>
          <w:rFonts w:cs="David" w:hint="cs"/>
          <w:u w:val="single"/>
          <w:rtl/>
        </w:rPr>
        <w:t>דוד טל:</w:t>
      </w:r>
    </w:p>
    <w:p w14:paraId="549F1D72" w14:textId="77777777" w:rsidR="009B6326" w:rsidRPr="009B6326" w:rsidRDefault="009B6326" w:rsidP="009B6326">
      <w:pPr>
        <w:bidi/>
        <w:rPr>
          <w:rFonts w:cs="David" w:hint="cs"/>
          <w:rtl/>
        </w:rPr>
      </w:pPr>
    </w:p>
    <w:p w14:paraId="77398703" w14:textId="77777777" w:rsidR="009B6326" w:rsidRPr="009B6326" w:rsidRDefault="009B6326" w:rsidP="009B6326">
      <w:pPr>
        <w:tabs>
          <w:tab w:val="left" w:pos="567"/>
          <w:tab w:val="left" w:pos="3653"/>
        </w:tabs>
        <w:bidi/>
        <w:rPr>
          <w:rFonts w:cs="David" w:hint="cs"/>
          <w:rtl/>
        </w:rPr>
      </w:pPr>
      <w:r w:rsidRPr="009B6326">
        <w:rPr>
          <w:rFonts w:cs="David" w:hint="cs"/>
          <w:rtl/>
        </w:rPr>
        <w:tab/>
      </w:r>
      <w:r w:rsidRPr="009B6326">
        <w:rPr>
          <w:rFonts w:cs="David"/>
          <w:rtl/>
        </w:rPr>
        <w:tab/>
      </w:r>
    </w:p>
    <w:p w14:paraId="74FD6DCE" w14:textId="77777777" w:rsidR="009B6326" w:rsidRPr="009B6326" w:rsidRDefault="009B6326" w:rsidP="009B6326">
      <w:pPr>
        <w:bidi/>
        <w:rPr>
          <w:rFonts w:cs="David" w:hint="cs"/>
          <w:rtl/>
        </w:rPr>
      </w:pPr>
      <w:r w:rsidRPr="009B6326">
        <w:rPr>
          <w:rFonts w:cs="David" w:hint="cs"/>
          <w:rtl/>
        </w:rPr>
        <w:tab/>
        <w:t xml:space="preserve">כל מה שתרצו בין ראשונה לשניה. </w:t>
      </w:r>
    </w:p>
    <w:p w14:paraId="396A7172" w14:textId="77777777" w:rsidR="009B6326" w:rsidRPr="009B6326" w:rsidRDefault="009B6326" w:rsidP="009B6326">
      <w:pPr>
        <w:bidi/>
        <w:rPr>
          <w:rFonts w:cs="David" w:hint="cs"/>
          <w:rtl/>
        </w:rPr>
      </w:pPr>
    </w:p>
    <w:p w14:paraId="438EF4C3" w14:textId="77777777" w:rsidR="009B6326" w:rsidRPr="009B6326" w:rsidRDefault="009B6326" w:rsidP="009B6326">
      <w:pPr>
        <w:bidi/>
        <w:rPr>
          <w:rFonts w:cs="David" w:hint="cs"/>
          <w:rtl/>
        </w:rPr>
      </w:pPr>
      <w:r w:rsidRPr="009B6326">
        <w:rPr>
          <w:rFonts w:cs="David" w:hint="cs"/>
          <w:rtl/>
        </w:rPr>
        <w:tab/>
        <w:t xml:space="preserve">לגבי סעיף ג', אני מציע שכרגע נמחק אותו ונדון רק אחרי הקריאה הראשונה. אני חושב שיש פה התפלפלות יפה ללומדי הגמרא ולכן אני מוחק אותו כרגע. </w:t>
      </w:r>
    </w:p>
    <w:p w14:paraId="5E50A837" w14:textId="77777777" w:rsidR="009B6326" w:rsidRPr="009B6326" w:rsidRDefault="009B6326" w:rsidP="009B6326">
      <w:pPr>
        <w:bidi/>
        <w:rPr>
          <w:rFonts w:cs="David" w:hint="cs"/>
          <w:rtl/>
        </w:rPr>
      </w:pPr>
    </w:p>
    <w:p w14:paraId="57523BD7" w14:textId="77777777" w:rsidR="009B6326" w:rsidRPr="009B6326" w:rsidRDefault="009B6326" w:rsidP="009B6326">
      <w:pPr>
        <w:bidi/>
        <w:rPr>
          <w:rFonts w:cs="David" w:hint="cs"/>
          <w:rtl/>
        </w:rPr>
      </w:pPr>
      <w:r w:rsidRPr="009B6326">
        <w:rPr>
          <w:rFonts w:cs="David" w:hint="cs"/>
          <w:rtl/>
        </w:rPr>
        <w:tab/>
        <w:t xml:space="preserve">"4. סעיף 4 לחוק העיקרי </w:t>
      </w:r>
      <w:r w:rsidRPr="009B6326">
        <w:rPr>
          <w:rFonts w:cs="David"/>
          <w:rtl/>
        </w:rPr>
        <w:t>–</w:t>
      </w:r>
      <w:r w:rsidRPr="009B6326">
        <w:rPr>
          <w:rFonts w:cs="David" w:hint="cs"/>
          <w:rtl/>
        </w:rPr>
        <w:t xml:space="preserve"> בטל". </w:t>
      </w:r>
    </w:p>
    <w:p w14:paraId="08CE9C99" w14:textId="77777777" w:rsidR="009B6326" w:rsidRPr="009B6326" w:rsidRDefault="009B6326" w:rsidP="009B6326">
      <w:pPr>
        <w:bidi/>
        <w:rPr>
          <w:rFonts w:cs="David" w:hint="cs"/>
          <w:rtl/>
        </w:rPr>
      </w:pPr>
    </w:p>
    <w:p w14:paraId="795A45DD" w14:textId="77777777" w:rsidR="009B6326" w:rsidRPr="009B6326" w:rsidRDefault="009B6326" w:rsidP="009B6326">
      <w:pPr>
        <w:bidi/>
        <w:rPr>
          <w:rFonts w:cs="David" w:hint="cs"/>
          <w:u w:val="single"/>
          <w:rtl/>
        </w:rPr>
      </w:pPr>
      <w:r w:rsidRPr="009B6326">
        <w:rPr>
          <w:rFonts w:cs="David" w:hint="cs"/>
          <w:u w:val="single"/>
          <w:rtl/>
        </w:rPr>
        <w:t>ארבל אסטרחן:</w:t>
      </w:r>
    </w:p>
    <w:p w14:paraId="1737168A" w14:textId="77777777" w:rsidR="009B6326" w:rsidRPr="009B6326" w:rsidRDefault="009B6326" w:rsidP="009B6326">
      <w:pPr>
        <w:bidi/>
        <w:rPr>
          <w:rFonts w:cs="David" w:hint="cs"/>
          <w:u w:val="single"/>
          <w:rtl/>
        </w:rPr>
      </w:pPr>
    </w:p>
    <w:p w14:paraId="37686B4C" w14:textId="77777777" w:rsidR="009B6326" w:rsidRPr="009B6326" w:rsidRDefault="009B6326" w:rsidP="009B6326">
      <w:pPr>
        <w:bidi/>
        <w:rPr>
          <w:rFonts w:cs="David" w:hint="cs"/>
          <w:rtl/>
        </w:rPr>
      </w:pPr>
      <w:r w:rsidRPr="009B6326">
        <w:rPr>
          <w:rFonts w:cs="David" w:hint="cs"/>
          <w:rtl/>
        </w:rPr>
        <w:tab/>
        <w:t xml:space="preserve">זה הסעיף שמתנה את משאל העם בקיום חוק יסוד. </w:t>
      </w:r>
    </w:p>
    <w:p w14:paraId="3BE9212B" w14:textId="77777777" w:rsidR="009B6326" w:rsidRPr="009B6326" w:rsidRDefault="009B6326" w:rsidP="009B6326">
      <w:pPr>
        <w:bidi/>
        <w:rPr>
          <w:rFonts w:cs="David" w:hint="cs"/>
          <w:rtl/>
        </w:rPr>
      </w:pPr>
    </w:p>
    <w:p w14:paraId="79AA514C" w14:textId="77777777" w:rsidR="009B6326" w:rsidRPr="009B6326" w:rsidRDefault="009B6326" w:rsidP="009B6326">
      <w:pPr>
        <w:bidi/>
        <w:rPr>
          <w:rFonts w:cs="David" w:hint="cs"/>
          <w:u w:val="single"/>
          <w:rtl/>
        </w:rPr>
      </w:pPr>
      <w:r w:rsidRPr="009B6326">
        <w:rPr>
          <w:rFonts w:cs="David" w:hint="cs"/>
          <w:u w:val="single"/>
          <w:rtl/>
        </w:rPr>
        <w:t>היו"ר דוד טל:</w:t>
      </w:r>
    </w:p>
    <w:p w14:paraId="15FDD948" w14:textId="77777777" w:rsidR="009B6326" w:rsidRPr="009B6326" w:rsidRDefault="009B6326" w:rsidP="009B6326">
      <w:pPr>
        <w:bidi/>
        <w:rPr>
          <w:rFonts w:cs="David" w:hint="cs"/>
          <w:rtl/>
        </w:rPr>
      </w:pPr>
    </w:p>
    <w:p w14:paraId="46855E9F" w14:textId="77777777" w:rsidR="009B6326" w:rsidRPr="009B6326" w:rsidRDefault="009B6326" w:rsidP="009B6326">
      <w:pPr>
        <w:bidi/>
        <w:rPr>
          <w:rFonts w:cs="David" w:hint="cs"/>
          <w:rtl/>
        </w:rPr>
      </w:pPr>
      <w:r w:rsidRPr="009B6326">
        <w:rPr>
          <w:rFonts w:cs="David" w:hint="cs"/>
          <w:rtl/>
        </w:rPr>
        <w:tab/>
        <w:t xml:space="preserve">נכון, היות ולא מדובר כאן בחוק יסוד אלא בחוק רגיל, שלא כפי שרצה פרופסור בן ששון, אז אנחנו מבטלים את סעיף 4. </w:t>
      </w:r>
    </w:p>
    <w:p w14:paraId="058BCDD6" w14:textId="77777777" w:rsidR="009B6326" w:rsidRPr="009B6326" w:rsidRDefault="009B6326" w:rsidP="009B6326">
      <w:pPr>
        <w:bidi/>
        <w:rPr>
          <w:rFonts w:cs="David" w:hint="cs"/>
          <w:rtl/>
        </w:rPr>
      </w:pPr>
    </w:p>
    <w:p w14:paraId="5F643693" w14:textId="77777777" w:rsidR="009B6326" w:rsidRPr="009B6326" w:rsidRDefault="009B6326" w:rsidP="009B6326">
      <w:pPr>
        <w:bidi/>
        <w:rPr>
          <w:rFonts w:cs="David" w:hint="cs"/>
          <w:rtl/>
        </w:rPr>
      </w:pPr>
      <w:r w:rsidRPr="009B6326">
        <w:rPr>
          <w:rFonts w:cs="David" w:hint="cs"/>
          <w:rtl/>
        </w:rPr>
        <w:tab/>
        <w:t>"הוספת פרק ב'</w:t>
      </w:r>
    </w:p>
    <w:p w14:paraId="228E8935" w14:textId="77777777" w:rsidR="009B6326" w:rsidRPr="009B6326" w:rsidRDefault="009B6326" w:rsidP="009B6326">
      <w:pPr>
        <w:bidi/>
        <w:rPr>
          <w:rFonts w:cs="David" w:hint="cs"/>
          <w:rtl/>
        </w:rPr>
      </w:pPr>
      <w:r w:rsidRPr="009B6326">
        <w:rPr>
          <w:rFonts w:cs="David" w:hint="cs"/>
          <w:rtl/>
        </w:rPr>
        <w:tab/>
        <w:t>5. אחרי פרק א' לחוק העיקרי יבוא..."</w:t>
      </w:r>
    </w:p>
    <w:p w14:paraId="51328DFF" w14:textId="77777777" w:rsidR="009B6326" w:rsidRPr="009B6326" w:rsidRDefault="009B6326" w:rsidP="009B6326">
      <w:pPr>
        <w:bidi/>
        <w:rPr>
          <w:rFonts w:cs="David" w:hint="cs"/>
          <w:rtl/>
        </w:rPr>
      </w:pPr>
    </w:p>
    <w:p w14:paraId="1B7E3E04" w14:textId="77777777" w:rsidR="009B6326" w:rsidRDefault="009B6326" w:rsidP="009B6326">
      <w:pPr>
        <w:bidi/>
        <w:rPr>
          <w:rFonts w:cs="David" w:hint="cs"/>
          <w:u w:val="single"/>
          <w:rtl/>
        </w:rPr>
      </w:pPr>
    </w:p>
    <w:p w14:paraId="551DD2C7" w14:textId="77777777" w:rsidR="009B6326" w:rsidRDefault="009B6326" w:rsidP="009B6326">
      <w:pPr>
        <w:bidi/>
        <w:rPr>
          <w:rFonts w:cs="David" w:hint="cs"/>
          <w:u w:val="single"/>
          <w:rtl/>
        </w:rPr>
      </w:pPr>
    </w:p>
    <w:p w14:paraId="742C0663" w14:textId="77777777" w:rsidR="009B6326" w:rsidRDefault="009B6326" w:rsidP="009B6326">
      <w:pPr>
        <w:bidi/>
        <w:rPr>
          <w:rFonts w:cs="David" w:hint="cs"/>
          <w:u w:val="single"/>
          <w:rtl/>
        </w:rPr>
      </w:pPr>
    </w:p>
    <w:p w14:paraId="57FE0BF5" w14:textId="77777777" w:rsidR="009B6326" w:rsidRDefault="009B6326" w:rsidP="009B6326">
      <w:pPr>
        <w:bidi/>
        <w:rPr>
          <w:rFonts w:cs="David" w:hint="cs"/>
          <w:u w:val="single"/>
          <w:rtl/>
        </w:rPr>
      </w:pPr>
    </w:p>
    <w:p w14:paraId="481DA9EB" w14:textId="77777777" w:rsidR="009B6326" w:rsidRDefault="009B6326" w:rsidP="009B6326">
      <w:pPr>
        <w:bidi/>
        <w:rPr>
          <w:rFonts w:cs="David" w:hint="cs"/>
          <w:u w:val="single"/>
          <w:rtl/>
        </w:rPr>
      </w:pPr>
    </w:p>
    <w:p w14:paraId="350C7623" w14:textId="77777777" w:rsidR="009B6326" w:rsidRPr="009B6326" w:rsidRDefault="009B6326" w:rsidP="009B6326">
      <w:pPr>
        <w:bidi/>
        <w:rPr>
          <w:rFonts w:cs="David" w:hint="cs"/>
          <w:rtl/>
        </w:rPr>
      </w:pPr>
      <w:r w:rsidRPr="009B6326">
        <w:rPr>
          <w:rFonts w:cs="David" w:hint="cs"/>
          <w:u w:val="single"/>
          <w:rtl/>
        </w:rPr>
        <w:t>מנחם בן-ששון:</w:t>
      </w:r>
    </w:p>
    <w:p w14:paraId="3A1CE76B" w14:textId="77777777" w:rsidR="009B6326" w:rsidRPr="009B6326" w:rsidRDefault="009B6326" w:rsidP="009B6326">
      <w:pPr>
        <w:bidi/>
        <w:rPr>
          <w:rFonts w:cs="David" w:hint="cs"/>
          <w:rtl/>
        </w:rPr>
      </w:pPr>
    </w:p>
    <w:p w14:paraId="01E6D163" w14:textId="77777777" w:rsidR="009B6326" w:rsidRPr="009B6326" w:rsidRDefault="009B6326" w:rsidP="009B6326">
      <w:pPr>
        <w:bidi/>
        <w:rPr>
          <w:rFonts w:cs="David" w:hint="cs"/>
          <w:rtl/>
        </w:rPr>
      </w:pPr>
      <w:r w:rsidRPr="009B6326">
        <w:rPr>
          <w:rFonts w:cs="David" w:hint="cs"/>
          <w:rtl/>
        </w:rPr>
        <w:tab/>
        <w:t>יש לי שאלה לגבי סעיף 4 והיא קשורה גם לשאלה הקודמת. אם הרב לוי צודק אז ממילא, אם אני מצביע נגד 80 בעצם אוטומטית נשאר 61 אפילו אם אני מצביע בעד כל החוק. נכון?</w:t>
      </w:r>
    </w:p>
    <w:p w14:paraId="0EFB6A75" w14:textId="77777777" w:rsidR="009B6326" w:rsidRPr="009B6326" w:rsidRDefault="009B6326" w:rsidP="009B6326">
      <w:pPr>
        <w:bidi/>
        <w:rPr>
          <w:rFonts w:cs="David" w:hint="cs"/>
          <w:rtl/>
        </w:rPr>
      </w:pPr>
    </w:p>
    <w:p w14:paraId="5E2FB36A" w14:textId="77777777" w:rsidR="009B6326" w:rsidRPr="009B6326" w:rsidRDefault="009B6326" w:rsidP="009B6326">
      <w:pPr>
        <w:bidi/>
        <w:ind w:firstLine="567"/>
        <w:rPr>
          <w:rFonts w:cs="David" w:hint="cs"/>
          <w:rtl/>
        </w:rPr>
      </w:pPr>
      <w:r w:rsidRPr="009B6326">
        <w:rPr>
          <w:rFonts w:cs="David" w:hint="cs"/>
          <w:rtl/>
        </w:rPr>
        <w:t xml:space="preserve">אני רוצה לתת דוגמה מהסעיף הקודם אבל היא רלוונטית גם לסעיף הזה. אם ב-80 אמרתי שאני מעדיף 61 כגוף שמחליט, אז כשאני מקבל את ה-61, אם נפלתי בהצבעה הזאת, עדיין אני יכול להצביע על כל החוק. אני אומר שרציתי 61 - - -  </w:t>
      </w:r>
    </w:p>
    <w:p w14:paraId="6702E117" w14:textId="77777777" w:rsidR="009B6326" w:rsidRPr="009B6326" w:rsidRDefault="009B6326" w:rsidP="009B6326">
      <w:pPr>
        <w:bidi/>
        <w:rPr>
          <w:rFonts w:cs="David" w:hint="cs"/>
          <w:rtl/>
        </w:rPr>
      </w:pPr>
    </w:p>
    <w:p w14:paraId="74822BA9" w14:textId="77777777" w:rsidR="009B6326" w:rsidRPr="009B6326" w:rsidRDefault="009B6326" w:rsidP="009B6326">
      <w:pPr>
        <w:bidi/>
        <w:rPr>
          <w:rFonts w:cs="David" w:hint="cs"/>
          <w:rtl/>
        </w:rPr>
      </w:pPr>
      <w:r w:rsidRPr="009B6326">
        <w:rPr>
          <w:rFonts w:cs="David" w:hint="cs"/>
          <w:u w:val="single"/>
          <w:rtl/>
        </w:rPr>
        <w:t>יצחק לוי:</w:t>
      </w:r>
    </w:p>
    <w:p w14:paraId="40D1D959" w14:textId="77777777" w:rsidR="009B6326" w:rsidRPr="009B6326" w:rsidRDefault="009B6326" w:rsidP="009B6326">
      <w:pPr>
        <w:bidi/>
        <w:rPr>
          <w:rFonts w:cs="David" w:hint="cs"/>
          <w:rtl/>
        </w:rPr>
      </w:pPr>
    </w:p>
    <w:p w14:paraId="4D8BF4FC" w14:textId="77777777" w:rsidR="009B6326" w:rsidRPr="009B6326" w:rsidRDefault="009B6326" w:rsidP="009B6326">
      <w:pPr>
        <w:bidi/>
        <w:rPr>
          <w:rFonts w:cs="David" w:hint="cs"/>
          <w:rtl/>
        </w:rPr>
      </w:pPr>
      <w:r w:rsidRPr="009B6326">
        <w:rPr>
          <w:rFonts w:cs="David" w:hint="cs"/>
          <w:rtl/>
        </w:rPr>
        <w:tab/>
        <w:t xml:space="preserve">אבל גם ב-80 זה אותו דבר. </w:t>
      </w:r>
    </w:p>
    <w:p w14:paraId="0D425698" w14:textId="77777777" w:rsidR="009B6326" w:rsidRPr="009B6326" w:rsidRDefault="009B6326" w:rsidP="009B6326">
      <w:pPr>
        <w:bidi/>
        <w:rPr>
          <w:rFonts w:cs="David" w:hint="cs"/>
          <w:rtl/>
        </w:rPr>
      </w:pPr>
      <w:r w:rsidRPr="009B6326">
        <w:rPr>
          <w:rFonts w:cs="David" w:hint="cs"/>
          <w:rtl/>
        </w:rPr>
        <w:tab/>
      </w:r>
    </w:p>
    <w:p w14:paraId="4500C00A" w14:textId="77777777" w:rsidR="009B6326" w:rsidRPr="009B6326" w:rsidRDefault="009B6326" w:rsidP="009B6326">
      <w:pPr>
        <w:bidi/>
        <w:rPr>
          <w:rFonts w:cs="David" w:hint="cs"/>
          <w:rtl/>
        </w:rPr>
      </w:pPr>
      <w:r w:rsidRPr="009B6326">
        <w:rPr>
          <w:rFonts w:cs="David" w:hint="cs"/>
          <w:u w:val="single"/>
          <w:rtl/>
        </w:rPr>
        <w:t>מנחם בן-ששון:</w:t>
      </w:r>
    </w:p>
    <w:p w14:paraId="48D409A9" w14:textId="77777777" w:rsidR="009B6326" w:rsidRPr="009B6326" w:rsidRDefault="009B6326" w:rsidP="009B6326">
      <w:pPr>
        <w:bidi/>
        <w:rPr>
          <w:rFonts w:cs="David" w:hint="cs"/>
          <w:rtl/>
        </w:rPr>
      </w:pPr>
    </w:p>
    <w:p w14:paraId="098383EC" w14:textId="77777777" w:rsidR="009B6326" w:rsidRPr="009B6326" w:rsidRDefault="009B6326" w:rsidP="009B6326">
      <w:pPr>
        <w:bidi/>
        <w:rPr>
          <w:rFonts w:cs="David" w:hint="cs"/>
          <w:rtl/>
        </w:rPr>
      </w:pPr>
      <w:r w:rsidRPr="009B6326">
        <w:rPr>
          <w:rFonts w:cs="David" w:hint="cs"/>
          <w:rtl/>
        </w:rPr>
        <w:tab/>
        <w:t xml:space="preserve">נכון אבל אני מדבר על מהלך הצבעה. </w:t>
      </w:r>
    </w:p>
    <w:p w14:paraId="15689AF3" w14:textId="77777777" w:rsidR="009B6326" w:rsidRPr="009B6326" w:rsidRDefault="009B6326" w:rsidP="009B6326">
      <w:pPr>
        <w:bidi/>
        <w:rPr>
          <w:rFonts w:cs="David" w:hint="cs"/>
          <w:rtl/>
        </w:rPr>
      </w:pPr>
    </w:p>
    <w:p w14:paraId="690D282D" w14:textId="77777777" w:rsidR="009B6326" w:rsidRPr="009B6326" w:rsidRDefault="009B6326" w:rsidP="009B6326">
      <w:pPr>
        <w:bidi/>
        <w:rPr>
          <w:rFonts w:cs="David" w:hint="cs"/>
          <w:u w:val="single"/>
          <w:rtl/>
        </w:rPr>
      </w:pPr>
      <w:r w:rsidRPr="009B6326">
        <w:rPr>
          <w:rFonts w:cs="David" w:hint="cs"/>
          <w:u w:val="single"/>
          <w:rtl/>
        </w:rPr>
        <w:t>יצחק לוי:</w:t>
      </w:r>
    </w:p>
    <w:p w14:paraId="38CB46A0" w14:textId="77777777" w:rsidR="009B6326" w:rsidRPr="009B6326" w:rsidRDefault="009B6326" w:rsidP="009B6326">
      <w:pPr>
        <w:bidi/>
        <w:rPr>
          <w:rFonts w:cs="David" w:hint="cs"/>
          <w:u w:val="single"/>
          <w:rtl/>
        </w:rPr>
      </w:pPr>
    </w:p>
    <w:p w14:paraId="696140C3" w14:textId="77777777" w:rsidR="009B6326" w:rsidRPr="009B6326" w:rsidRDefault="009B6326" w:rsidP="009B6326">
      <w:pPr>
        <w:bidi/>
        <w:rPr>
          <w:rFonts w:cs="David" w:hint="cs"/>
          <w:rtl/>
        </w:rPr>
      </w:pPr>
      <w:r w:rsidRPr="009B6326">
        <w:rPr>
          <w:rFonts w:cs="David" w:hint="cs"/>
          <w:rtl/>
        </w:rPr>
        <w:tab/>
        <w:t xml:space="preserve">ב-61 אתה עוקר סעיף קיים כבר. ההחלטה הזאת חייבת להתקבל ב-61. </w:t>
      </w:r>
    </w:p>
    <w:p w14:paraId="52FE7478" w14:textId="77777777" w:rsidR="009B6326" w:rsidRPr="009B6326" w:rsidRDefault="009B6326" w:rsidP="009B6326">
      <w:pPr>
        <w:bidi/>
        <w:rPr>
          <w:rFonts w:cs="David" w:hint="cs"/>
          <w:rtl/>
        </w:rPr>
      </w:pPr>
    </w:p>
    <w:p w14:paraId="06C71490"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בן-ששון:</w:t>
      </w:r>
    </w:p>
    <w:p w14:paraId="1E6C7A2F" w14:textId="77777777" w:rsidR="009B6326" w:rsidRPr="009B6326" w:rsidRDefault="009B6326" w:rsidP="009B6326">
      <w:pPr>
        <w:bidi/>
        <w:rPr>
          <w:rFonts w:cs="David" w:hint="cs"/>
          <w:rtl/>
        </w:rPr>
      </w:pPr>
    </w:p>
    <w:p w14:paraId="42981472" w14:textId="77777777" w:rsidR="009B6326" w:rsidRPr="009B6326" w:rsidRDefault="009B6326" w:rsidP="009B6326">
      <w:pPr>
        <w:bidi/>
        <w:ind w:firstLine="567"/>
        <w:rPr>
          <w:rFonts w:cs="David" w:hint="cs"/>
          <w:rtl/>
        </w:rPr>
      </w:pPr>
      <w:r w:rsidRPr="009B6326">
        <w:rPr>
          <w:rFonts w:cs="David" w:hint="cs"/>
          <w:rtl/>
        </w:rPr>
        <w:t xml:space="preserve">הוא הדין לגבי סעיף 4. </w:t>
      </w:r>
    </w:p>
    <w:p w14:paraId="5F553C2B" w14:textId="77777777" w:rsidR="009B6326" w:rsidRPr="009B6326" w:rsidRDefault="009B6326" w:rsidP="009B6326">
      <w:pPr>
        <w:bidi/>
        <w:ind w:firstLine="567"/>
        <w:rPr>
          <w:rFonts w:cs="David" w:hint="cs"/>
          <w:rtl/>
        </w:rPr>
      </w:pPr>
    </w:p>
    <w:p w14:paraId="63F226E5" w14:textId="77777777" w:rsidR="009B6326" w:rsidRPr="009B6326" w:rsidRDefault="009B6326" w:rsidP="009B6326">
      <w:pPr>
        <w:bidi/>
        <w:rPr>
          <w:rFonts w:cs="David" w:hint="cs"/>
          <w:u w:val="single"/>
          <w:rtl/>
        </w:rPr>
      </w:pPr>
      <w:r w:rsidRPr="009B6326">
        <w:rPr>
          <w:rFonts w:cs="David" w:hint="cs"/>
          <w:u w:val="single"/>
          <w:rtl/>
        </w:rPr>
        <w:t>היו"ר דוד טל:</w:t>
      </w:r>
    </w:p>
    <w:p w14:paraId="5BCB00E6" w14:textId="77777777" w:rsidR="009B6326" w:rsidRPr="009B6326" w:rsidRDefault="009B6326" w:rsidP="009B6326">
      <w:pPr>
        <w:bidi/>
        <w:ind w:firstLine="567"/>
        <w:rPr>
          <w:rFonts w:cs="David" w:hint="cs"/>
          <w:rtl/>
        </w:rPr>
      </w:pPr>
    </w:p>
    <w:p w14:paraId="15EE4C00" w14:textId="77777777" w:rsidR="009B6326" w:rsidRPr="009B6326" w:rsidRDefault="009B6326" w:rsidP="009B6326">
      <w:pPr>
        <w:bidi/>
        <w:ind w:firstLine="567"/>
        <w:rPr>
          <w:rFonts w:cs="David" w:hint="cs"/>
          <w:rtl/>
        </w:rPr>
      </w:pPr>
      <w:r w:rsidRPr="009B6326">
        <w:rPr>
          <w:rFonts w:cs="David" w:hint="cs"/>
          <w:rtl/>
        </w:rPr>
        <w:t xml:space="preserve">היות ומדובר בחוק יסוד אז אנחנו לא עוברים על חוק יסוד. </w:t>
      </w:r>
    </w:p>
    <w:p w14:paraId="71E66AAC" w14:textId="77777777" w:rsidR="009B6326" w:rsidRPr="009B6326" w:rsidRDefault="009B6326" w:rsidP="009B6326">
      <w:pPr>
        <w:bidi/>
        <w:ind w:firstLine="567"/>
        <w:rPr>
          <w:rFonts w:cs="David" w:hint="cs"/>
          <w:rtl/>
        </w:rPr>
      </w:pPr>
    </w:p>
    <w:p w14:paraId="2F973E0C"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בן-ששון:</w:t>
      </w:r>
    </w:p>
    <w:p w14:paraId="58342C0C" w14:textId="77777777" w:rsidR="009B6326" w:rsidRPr="009B6326" w:rsidRDefault="009B6326" w:rsidP="009B6326">
      <w:pPr>
        <w:bidi/>
        <w:ind w:firstLine="567"/>
        <w:rPr>
          <w:rFonts w:cs="David" w:hint="cs"/>
          <w:rtl/>
        </w:rPr>
      </w:pPr>
    </w:p>
    <w:p w14:paraId="648AB275" w14:textId="77777777" w:rsidR="009B6326" w:rsidRPr="009B6326" w:rsidRDefault="009B6326" w:rsidP="009B6326">
      <w:pPr>
        <w:bidi/>
        <w:ind w:firstLine="567"/>
        <w:rPr>
          <w:rFonts w:cs="David" w:hint="cs"/>
          <w:rtl/>
        </w:rPr>
      </w:pPr>
      <w:r w:rsidRPr="009B6326">
        <w:rPr>
          <w:rFonts w:cs="David" w:hint="cs"/>
          <w:rtl/>
        </w:rPr>
        <w:t xml:space="preserve">אני מבין. אותו דבר גם בסעיף שלנו. יש שתי אפשרויות. הוא יגיד שמצביעים עכשיו על סעיף 4, מי בעד זה או מי בעד זה? אני רוצה להצביע נגד סעיף 4 כי אני רוצה שזה יישאר חוק יסוד. אם נפלתי, אני עדיין יכול להצביע על כל החוק כולו. </w:t>
      </w:r>
    </w:p>
    <w:p w14:paraId="37ED1423" w14:textId="77777777" w:rsidR="009B6326" w:rsidRPr="009B6326" w:rsidRDefault="009B6326" w:rsidP="009B6326">
      <w:pPr>
        <w:bidi/>
        <w:rPr>
          <w:rFonts w:cs="David" w:hint="cs"/>
          <w:rtl/>
        </w:rPr>
      </w:pPr>
    </w:p>
    <w:p w14:paraId="1D2A5031" w14:textId="77777777" w:rsidR="009B6326" w:rsidRPr="009B6326" w:rsidRDefault="009B6326" w:rsidP="009B6326">
      <w:pPr>
        <w:bidi/>
        <w:rPr>
          <w:rFonts w:cs="David" w:hint="cs"/>
          <w:rtl/>
        </w:rPr>
      </w:pPr>
      <w:r w:rsidRPr="009B6326">
        <w:rPr>
          <w:rFonts w:cs="David" w:hint="cs"/>
          <w:u w:val="single"/>
          <w:rtl/>
        </w:rPr>
        <w:t>היו</w:t>
      </w:r>
      <w:r w:rsidRPr="009B6326">
        <w:rPr>
          <w:rFonts w:cs="David"/>
          <w:u w:val="single"/>
          <w:rtl/>
        </w:rPr>
        <w:t>"</w:t>
      </w:r>
      <w:r w:rsidRPr="009B6326">
        <w:rPr>
          <w:rFonts w:cs="David" w:hint="cs"/>
          <w:u w:val="single"/>
          <w:rtl/>
        </w:rPr>
        <w:t>ר יצחק לוי:</w:t>
      </w:r>
    </w:p>
    <w:p w14:paraId="7B533A98" w14:textId="77777777" w:rsidR="009B6326" w:rsidRPr="009B6326" w:rsidRDefault="009B6326" w:rsidP="009B6326">
      <w:pPr>
        <w:bidi/>
        <w:rPr>
          <w:rFonts w:cs="David" w:hint="cs"/>
          <w:rtl/>
        </w:rPr>
      </w:pPr>
    </w:p>
    <w:p w14:paraId="42FBCE68" w14:textId="77777777" w:rsidR="009B6326" w:rsidRPr="009B6326" w:rsidRDefault="009B6326" w:rsidP="009B6326">
      <w:pPr>
        <w:bidi/>
        <w:rPr>
          <w:rFonts w:cs="David" w:hint="cs"/>
          <w:rtl/>
        </w:rPr>
      </w:pPr>
      <w:r w:rsidRPr="009B6326">
        <w:rPr>
          <w:rFonts w:cs="David" w:hint="cs"/>
          <w:rtl/>
        </w:rPr>
        <w:tab/>
        <w:t xml:space="preserve">בוודאי. </w:t>
      </w:r>
    </w:p>
    <w:p w14:paraId="512A48EB" w14:textId="77777777" w:rsidR="009B6326" w:rsidRPr="009B6326" w:rsidRDefault="009B6326" w:rsidP="009B6326">
      <w:pPr>
        <w:bidi/>
        <w:rPr>
          <w:rFonts w:cs="David" w:hint="cs"/>
          <w:rtl/>
        </w:rPr>
      </w:pPr>
    </w:p>
    <w:p w14:paraId="5E3C30BE"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בן-ששון:</w:t>
      </w:r>
    </w:p>
    <w:p w14:paraId="4626CCE7" w14:textId="77777777" w:rsidR="009B6326" w:rsidRPr="009B6326" w:rsidRDefault="009B6326" w:rsidP="009B6326">
      <w:pPr>
        <w:bidi/>
        <w:rPr>
          <w:rFonts w:cs="David" w:hint="cs"/>
          <w:rtl/>
        </w:rPr>
      </w:pPr>
    </w:p>
    <w:p w14:paraId="598F98A0" w14:textId="77777777" w:rsidR="009B6326" w:rsidRPr="009B6326" w:rsidRDefault="009B6326" w:rsidP="009B6326">
      <w:pPr>
        <w:bidi/>
        <w:ind w:firstLine="567"/>
        <w:rPr>
          <w:rFonts w:cs="David" w:hint="cs"/>
          <w:rtl/>
        </w:rPr>
      </w:pPr>
      <w:r w:rsidRPr="009B6326">
        <w:rPr>
          <w:rFonts w:cs="David" w:hint="cs"/>
          <w:rtl/>
        </w:rPr>
        <w:t>האם נוהל ההצבעה בשלב הזה עובר סעיף סעיף או שהוא מדבר על החוק כולו?</w:t>
      </w:r>
    </w:p>
    <w:p w14:paraId="74DF22BD" w14:textId="77777777" w:rsidR="009B6326" w:rsidRPr="009B6326" w:rsidRDefault="009B6326" w:rsidP="009B6326">
      <w:pPr>
        <w:bidi/>
        <w:rPr>
          <w:rFonts w:cs="David" w:hint="cs"/>
          <w:rtl/>
        </w:rPr>
      </w:pPr>
    </w:p>
    <w:p w14:paraId="2F44AD17" w14:textId="77777777" w:rsidR="009B6326" w:rsidRPr="009B6326" w:rsidRDefault="009B6326" w:rsidP="009B6326">
      <w:pPr>
        <w:bidi/>
        <w:rPr>
          <w:rFonts w:cs="David" w:hint="cs"/>
          <w:rtl/>
        </w:rPr>
      </w:pPr>
      <w:r w:rsidRPr="009B6326">
        <w:rPr>
          <w:rFonts w:cs="David" w:hint="cs"/>
          <w:u w:val="single"/>
          <w:rtl/>
        </w:rPr>
        <w:t>דוד טל:</w:t>
      </w:r>
    </w:p>
    <w:p w14:paraId="78B10BB7" w14:textId="77777777" w:rsidR="009B6326" w:rsidRPr="009B6326" w:rsidRDefault="009B6326" w:rsidP="009B6326">
      <w:pPr>
        <w:bidi/>
        <w:rPr>
          <w:rFonts w:cs="David" w:hint="cs"/>
          <w:rtl/>
        </w:rPr>
      </w:pPr>
    </w:p>
    <w:p w14:paraId="3B1B6CCF" w14:textId="77777777" w:rsidR="009B6326" w:rsidRPr="009B6326" w:rsidRDefault="009B6326" w:rsidP="009B6326">
      <w:pPr>
        <w:bidi/>
        <w:rPr>
          <w:rFonts w:cs="David" w:hint="cs"/>
          <w:rtl/>
        </w:rPr>
      </w:pPr>
      <w:r w:rsidRPr="009B6326">
        <w:rPr>
          <w:rFonts w:cs="David" w:hint="cs"/>
          <w:rtl/>
        </w:rPr>
        <w:tab/>
        <w:t xml:space="preserve"> הוא מדבר על חוק כולו. </w:t>
      </w:r>
    </w:p>
    <w:p w14:paraId="262A0875" w14:textId="77777777" w:rsidR="009B6326" w:rsidRPr="009B6326" w:rsidRDefault="009B6326" w:rsidP="009B6326">
      <w:pPr>
        <w:bidi/>
        <w:rPr>
          <w:rFonts w:cs="David" w:hint="cs"/>
          <w:rtl/>
        </w:rPr>
      </w:pPr>
    </w:p>
    <w:p w14:paraId="35934061" w14:textId="77777777" w:rsidR="009B6326" w:rsidRPr="009B6326" w:rsidRDefault="009B6326" w:rsidP="009B6326">
      <w:pPr>
        <w:bidi/>
        <w:rPr>
          <w:rFonts w:cs="David" w:hint="cs"/>
          <w:rtl/>
        </w:rPr>
      </w:pPr>
      <w:r w:rsidRPr="009B6326">
        <w:rPr>
          <w:rFonts w:cs="David" w:hint="cs"/>
          <w:u w:val="single"/>
          <w:rtl/>
        </w:rPr>
        <w:t>מנחם בן-ששון:</w:t>
      </w:r>
    </w:p>
    <w:p w14:paraId="6D1994D7" w14:textId="77777777" w:rsidR="009B6326" w:rsidRPr="009B6326" w:rsidRDefault="009B6326" w:rsidP="009B6326">
      <w:pPr>
        <w:bidi/>
        <w:rPr>
          <w:rFonts w:cs="David" w:hint="cs"/>
          <w:rtl/>
        </w:rPr>
      </w:pPr>
    </w:p>
    <w:p w14:paraId="096FE083" w14:textId="77777777" w:rsidR="009B6326" w:rsidRPr="009B6326" w:rsidRDefault="009B6326" w:rsidP="009B6326">
      <w:pPr>
        <w:bidi/>
        <w:rPr>
          <w:rFonts w:cs="David" w:hint="cs"/>
          <w:rtl/>
        </w:rPr>
      </w:pPr>
      <w:r w:rsidRPr="009B6326">
        <w:rPr>
          <w:rFonts w:cs="David" w:hint="cs"/>
          <w:rtl/>
        </w:rPr>
        <w:tab/>
        <w:t xml:space="preserve"> אז יש לי בעיה. </w:t>
      </w:r>
    </w:p>
    <w:p w14:paraId="2404C45A" w14:textId="77777777" w:rsidR="009B6326" w:rsidRPr="009B6326" w:rsidRDefault="009B6326" w:rsidP="009B6326">
      <w:pPr>
        <w:bidi/>
        <w:rPr>
          <w:rFonts w:cs="David" w:hint="cs"/>
          <w:rtl/>
        </w:rPr>
      </w:pPr>
    </w:p>
    <w:p w14:paraId="65ED8477" w14:textId="77777777" w:rsidR="009B6326" w:rsidRDefault="009B6326" w:rsidP="009B6326">
      <w:pPr>
        <w:bidi/>
        <w:rPr>
          <w:rFonts w:cs="David" w:hint="cs"/>
          <w:u w:val="single"/>
          <w:rtl/>
        </w:rPr>
      </w:pPr>
    </w:p>
    <w:p w14:paraId="63FFA5EA" w14:textId="77777777" w:rsidR="009B6326" w:rsidRDefault="009B6326" w:rsidP="009B6326">
      <w:pPr>
        <w:bidi/>
        <w:rPr>
          <w:rFonts w:cs="David" w:hint="cs"/>
          <w:u w:val="single"/>
          <w:rtl/>
        </w:rPr>
      </w:pPr>
    </w:p>
    <w:p w14:paraId="618CF64B" w14:textId="77777777" w:rsidR="009B6326" w:rsidRDefault="009B6326" w:rsidP="009B6326">
      <w:pPr>
        <w:bidi/>
        <w:rPr>
          <w:rFonts w:cs="David" w:hint="cs"/>
          <w:u w:val="single"/>
          <w:rtl/>
        </w:rPr>
      </w:pPr>
    </w:p>
    <w:p w14:paraId="77D197D9" w14:textId="77777777" w:rsidR="009B6326" w:rsidRDefault="009B6326" w:rsidP="009B6326">
      <w:pPr>
        <w:bidi/>
        <w:rPr>
          <w:rFonts w:cs="David" w:hint="cs"/>
          <w:u w:val="single"/>
          <w:rtl/>
        </w:rPr>
      </w:pPr>
    </w:p>
    <w:p w14:paraId="3EBB62A8" w14:textId="77777777" w:rsidR="009B6326" w:rsidRDefault="009B6326" w:rsidP="009B6326">
      <w:pPr>
        <w:bidi/>
        <w:rPr>
          <w:rFonts w:cs="David" w:hint="cs"/>
          <w:u w:val="single"/>
          <w:rtl/>
        </w:rPr>
      </w:pPr>
    </w:p>
    <w:p w14:paraId="35C4A691" w14:textId="77777777" w:rsidR="009B6326" w:rsidRDefault="009B6326" w:rsidP="009B6326">
      <w:pPr>
        <w:bidi/>
        <w:rPr>
          <w:rFonts w:cs="David" w:hint="cs"/>
          <w:u w:val="single"/>
          <w:rtl/>
        </w:rPr>
      </w:pPr>
    </w:p>
    <w:p w14:paraId="5436D2DB" w14:textId="77777777" w:rsidR="009B6326" w:rsidRPr="009B6326" w:rsidRDefault="009B6326" w:rsidP="009B6326">
      <w:pPr>
        <w:bidi/>
        <w:rPr>
          <w:rFonts w:cs="David" w:hint="cs"/>
          <w:rtl/>
        </w:rPr>
      </w:pPr>
      <w:r w:rsidRPr="009B6326">
        <w:rPr>
          <w:rFonts w:cs="David" w:hint="cs"/>
          <w:u w:val="single"/>
          <w:rtl/>
        </w:rPr>
        <w:t>דוד טל:</w:t>
      </w:r>
    </w:p>
    <w:p w14:paraId="5643EEA7" w14:textId="77777777" w:rsidR="009B6326" w:rsidRPr="009B6326" w:rsidRDefault="009B6326" w:rsidP="009B6326">
      <w:pPr>
        <w:bidi/>
        <w:rPr>
          <w:rFonts w:cs="David" w:hint="cs"/>
          <w:rtl/>
        </w:rPr>
      </w:pPr>
    </w:p>
    <w:p w14:paraId="0727675F" w14:textId="77777777" w:rsidR="009B6326" w:rsidRPr="009B6326" w:rsidRDefault="009B6326" w:rsidP="009B6326">
      <w:pPr>
        <w:bidi/>
        <w:rPr>
          <w:rFonts w:cs="David" w:hint="cs"/>
          <w:rtl/>
        </w:rPr>
      </w:pPr>
      <w:r w:rsidRPr="009B6326">
        <w:rPr>
          <w:rFonts w:cs="David" w:hint="cs"/>
          <w:rtl/>
        </w:rPr>
        <w:tab/>
        <w:t xml:space="preserve">בקריאה השניה נדון לפרטי פרטים ונרד לרזולוציה הרבה יותר גדולה. אני רוצה לומר לכם שיש פה הרבה שאלות גדולות שגם לי אין עליהן תשובה. אנחנו נשמע את החברים ונגבש דעה לקריאה השניה. </w:t>
      </w:r>
    </w:p>
    <w:p w14:paraId="0DB54DCE" w14:textId="77777777" w:rsidR="009B6326" w:rsidRPr="009B6326" w:rsidRDefault="009B6326" w:rsidP="009B6326">
      <w:pPr>
        <w:bidi/>
        <w:rPr>
          <w:rFonts w:cs="David" w:hint="cs"/>
          <w:rtl/>
        </w:rPr>
      </w:pPr>
    </w:p>
    <w:p w14:paraId="7F768457" w14:textId="77777777" w:rsidR="009B6326" w:rsidRPr="009B6326" w:rsidRDefault="009B6326" w:rsidP="009B6326">
      <w:pPr>
        <w:bidi/>
        <w:rPr>
          <w:rFonts w:cs="David" w:hint="cs"/>
          <w:rtl/>
        </w:rPr>
      </w:pPr>
      <w:r w:rsidRPr="009B6326">
        <w:rPr>
          <w:rFonts w:cs="David" w:hint="cs"/>
          <w:u w:val="single"/>
          <w:rtl/>
        </w:rPr>
        <w:t>מנחם בן-ששון:</w:t>
      </w:r>
    </w:p>
    <w:p w14:paraId="00BFF9C4" w14:textId="77777777" w:rsidR="009B6326" w:rsidRPr="009B6326" w:rsidRDefault="009B6326" w:rsidP="009B6326">
      <w:pPr>
        <w:bidi/>
        <w:rPr>
          <w:rFonts w:cs="David" w:hint="cs"/>
          <w:rtl/>
        </w:rPr>
      </w:pPr>
    </w:p>
    <w:p w14:paraId="5FDD86EE" w14:textId="77777777" w:rsidR="009B6326" w:rsidRPr="009B6326" w:rsidRDefault="009B6326" w:rsidP="009B6326">
      <w:pPr>
        <w:bidi/>
        <w:rPr>
          <w:rFonts w:cs="David" w:hint="cs"/>
          <w:rtl/>
        </w:rPr>
      </w:pPr>
      <w:r w:rsidRPr="009B6326">
        <w:rPr>
          <w:rFonts w:cs="David" w:hint="cs"/>
          <w:rtl/>
        </w:rPr>
        <w:tab/>
        <w:t>אני רוצה בכל זאת התייעצות סיעתית, לפחות איתך כראש סיעה וגם כיושב ראש. ודאי יש כאן חברים שאומרים שבדבר הקטן הזה רוצים להצביע נגד אבל רוצים גם להצביע על הדבר הגדול. יש לי 3 הערות כאלה ואם אני מצביע לחוק כולו, אז ה-3 שלנו עלולות לגרום לי להצביע נגד. אם אני מצביע סעיף סעיף וראיתי שבדבר אחד לא הצלחתי ואבל הצלחתי בהוא ובהוא, אז אני כן מצביע על החוק. אני מחזיק ביד את התקנון ואני רוצה להגיע לדרך ההצבעה לקריאה ראשונה. אסור להצביע סעיף סעיף בשלב הראשון?</w:t>
      </w:r>
    </w:p>
    <w:p w14:paraId="508E312D" w14:textId="77777777" w:rsidR="009B6326" w:rsidRPr="009B6326" w:rsidRDefault="009B6326" w:rsidP="009B6326">
      <w:pPr>
        <w:bidi/>
        <w:rPr>
          <w:rFonts w:cs="David" w:hint="cs"/>
          <w:rtl/>
        </w:rPr>
      </w:pPr>
    </w:p>
    <w:p w14:paraId="7A01730C" w14:textId="77777777" w:rsidR="009B6326" w:rsidRPr="009B6326" w:rsidRDefault="009B6326" w:rsidP="009B6326">
      <w:pPr>
        <w:bidi/>
        <w:rPr>
          <w:rFonts w:cs="David" w:hint="cs"/>
          <w:rtl/>
        </w:rPr>
      </w:pPr>
      <w:r w:rsidRPr="009B6326">
        <w:rPr>
          <w:rFonts w:cs="David" w:hint="cs"/>
          <w:u w:val="single"/>
          <w:rtl/>
        </w:rPr>
        <w:t>דוד טל:</w:t>
      </w:r>
    </w:p>
    <w:p w14:paraId="24A77C30" w14:textId="77777777" w:rsidR="009B6326" w:rsidRPr="009B6326" w:rsidRDefault="009B6326" w:rsidP="009B6326">
      <w:pPr>
        <w:bidi/>
        <w:rPr>
          <w:rFonts w:cs="David" w:hint="cs"/>
          <w:rtl/>
        </w:rPr>
      </w:pPr>
    </w:p>
    <w:p w14:paraId="4853F569" w14:textId="77777777" w:rsidR="009B6326" w:rsidRPr="009B6326" w:rsidRDefault="009B6326" w:rsidP="009B6326">
      <w:pPr>
        <w:bidi/>
        <w:rPr>
          <w:rFonts w:cs="David" w:hint="cs"/>
          <w:rtl/>
        </w:rPr>
      </w:pPr>
      <w:r w:rsidRPr="009B6326">
        <w:rPr>
          <w:rFonts w:cs="David" w:hint="cs"/>
          <w:rtl/>
        </w:rPr>
        <w:tab/>
        <w:t>אני לא חושב שזה אסור. יש כאלה שמצביעים סעיף סעיף. ראיתי בוועדות אחרות חשובות לא פחות מוועדות חוקה שלא מצביעים סעיף סעיף. ראיתי ועדות, כמו ועדת כלכלה, שעל כל סעיף בתקנות, דנים על כל מילה. ראיתי ועדה, כמו ועדת כספים, שמסבירים על התקנות והם מצביעים על כל התקנות כמקשה אחת. יש כך ויש אחרת. אשר על כן אנחנו עוברים לסעיף 5.</w:t>
      </w:r>
    </w:p>
    <w:p w14:paraId="57FA8AEB" w14:textId="77777777" w:rsidR="009B6326" w:rsidRPr="009B6326" w:rsidRDefault="009B6326" w:rsidP="009B6326">
      <w:pPr>
        <w:bidi/>
        <w:rPr>
          <w:rFonts w:cs="David" w:hint="cs"/>
          <w:rtl/>
        </w:rPr>
      </w:pPr>
    </w:p>
    <w:p w14:paraId="41B0480A" w14:textId="77777777" w:rsidR="009B6326" w:rsidRPr="009B6326" w:rsidRDefault="009B6326" w:rsidP="009B6326">
      <w:pPr>
        <w:bidi/>
        <w:rPr>
          <w:rFonts w:cs="David" w:hint="cs"/>
          <w:rtl/>
        </w:rPr>
      </w:pPr>
      <w:r w:rsidRPr="009B6326">
        <w:rPr>
          <w:rFonts w:cs="David" w:hint="cs"/>
          <w:rtl/>
        </w:rPr>
        <w:tab/>
        <w:t>"פרק ב': עריכת משאל עם.</w:t>
      </w:r>
    </w:p>
    <w:p w14:paraId="22C88C57" w14:textId="77777777" w:rsidR="009B6326" w:rsidRPr="009B6326" w:rsidRDefault="009B6326" w:rsidP="009B6326">
      <w:pPr>
        <w:bidi/>
        <w:rPr>
          <w:rFonts w:cs="David" w:hint="cs"/>
          <w:rtl/>
        </w:rPr>
      </w:pPr>
      <w:r w:rsidRPr="009B6326">
        <w:rPr>
          <w:rFonts w:cs="David" w:hint="cs"/>
          <w:rtl/>
        </w:rPr>
        <w:tab/>
        <w:t>המועד לעריכת משאל עם</w:t>
      </w:r>
    </w:p>
    <w:p w14:paraId="02BC9DE1" w14:textId="77777777" w:rsidR="009B6326" w:rsidRPr="009B6326" w:rsidRDefault="009B6326" w:rsidP="009B6326">
      <w:pPr>
        <w:bidi/>
        <w:rPr>
          <w:rFonts w:cs="David" w:hint="cs"/>
          <w:rtl/>
        </w:rPr>
      </w:pPr>
      <w:r w:rsidRPr="009B6326">
        <w:rPr>
          <w:rFonts w:cs="David" w:hint="cs"/>
          <w:rtl/>
        </w:rPr>
        <w:tab/>
        <w:t xml:space="preserve">5. אישרה הכנסת החלטת ממשלה כאמור בסעיף 2, ייערך משאל העם ביום ג' האחרון שלפני תום 90 הימים מיום החלטת הכנסת, אלא אם כן החליטה הכנסת ברוב חבריה, בתוך חמישה ימים מיום האישור כאמור על דחיית המועד של משאל העם לתקופה שלא תעלה על עשרת ימים, בשל יום חג, מועד או יום זיכרון או בשל סמיכות לאחד מהם". </w:t>
      </w:r>
    </w:p>
    <w:p w14:paraId="19018407" w14:textId="77777777" w:rsidR="009B6326" w:rsidRPr="009B6326" w:rsidRDefault="009B6326" w:rsidP="009B6326">
      <w:pPr>
        <w:bidi/>
        <w:rPr>
          <w:rFonts w:cs="David" w:hint="cs"/>
          <w:rtl/>
        </w:rPr>
      </w:pPr>
    </w:p>
    <w:p w14:paraId="6A32B85D" w14:textId="77777777" w:rsidR="009B6326" w:rsidRPr="009B6326" w:rsidRDefault="009B6326" w:rsidP="009B6326">
      <w:pPr>
        <w:bidi/>
        <w:rPr>
          <w:rFonts w:cs="David" w:hint="cs"/>
          <w:rtl/>
        </w:rPr>
      </w:pPr>
      <w:r w:rsidRPr="009B6326">
        <w:rPr>
          <w:rFonts w:cs="David" w:hint="cs"/>
          <w:rtl/>
        </w:rPr>
        <w:tab/>
        <w:t xml:space="preserve">מקסימום, אם זה לא יהיה 90 יום זה יהיה 100 יום. אני וחבר הכנסת גפני תיקנו גם את החוק בקשר לכינוסה של הכנסת. שאם זה נופל בחול המועד פסח, הדבר הזה יידחה. כאן אנחנו לוקחים את האפשרות שאם זה ייפול בימי חגים, אז במקום 90 יום זה יהיה 100 ימים. </w:t>
      </w:r>
    </w:p>
    <w:p w14:paraId="36D7C4FE" w14:textId="77777777" w:rsidR="009B6326" w:rsidRPr="009B6326" w:rsidRDefault="009B6326" w:rsidP="009B6326">
      <w:pPr>
        <w:bidi/>
        <w:rPr>
          <w:rFonts w:cs="David" w:hint="cs"/>
          <w:u w:val="single"/>
          <w:rtl/>
        </w:rPr>
      </w:pPr>
      <w:r w:rsidRPr="009B6326">
        <w:rPr>
          <w:rFonts w:cs="David" w:hint="cs"/>
          <w:u w:val="single"/>
          <w:rtl/>
        </w:rPr>
        <w:t>מאיר פרוש:</w:t>
      </w:r>
    </w:p>
    <w:p w14:paraId="0EAD0BC2" w14:textId="77777777" w:rsidR="009B6326" w:rsidRPr="009B6326" w:rsidRDefault="009B6326" w:rsidP="009B6326">
      <w:pPr>
        <w:bidi/>
        <w:rPr>
          <w:rFonts w:cs="David" w:hint="cs"/>
          <w:u w:val="single"/>
          <w:rtl/>
        </w:rPr>
      </w:pPr>
    </w:p>
    <w:p w14:paraId="1FA8CFE5" w14:textId="77777777" w:rsidR="009B6326" w:rsidRPr="009B6326" w:rsidRDefault="009B6326" w:rsidP="009B6326">
      <w:pPr>
        <w:bidi/>
        <w:rPr>
          <w:rFonts w:cs="David" w:hint="cs"/>
          <w:rtl/>
        </w:rPr>
      </w:pPr>
      <w:r w:rsidRPr="009B6326">
        <w:rPr>
          <w:rFonts w:cs="David" w:hint="cs"/>
          <w:rtl/>
        </w:rPr>
        <w:tab/>
        <w:t>אתה מוציא את העניין של הרשויות המקומיות?</w:t>
      </w:r>
    </w:p>
    <w:p w14:paraId="2A3C436F" w14:textId="77777777" w:rsidR="009B6326" w:rsidRPr="009B6326" w:rsidRDefault="009B6326" w:rsidP="009B6326">
      <w:pPr>
        <w:bidi/>
        <w:rPr>
          <w:rFonts w:cs="David" w:hint="cs"/>
          <w:rtl/>
        </w:rPr>
      </w:pPr>
    </w:p>
    <w:p w14:paraId="64F3B87D"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74F971F7" w14:textId="77777777" w:rsidR="009B6326" w:rsidRPr="009B6326" w:rsidRDefault="009B6326" w:rsidP="009B6326">
      <w:pPr>
        <w:bidi/>
        <w:rPr>
          <w:rFonts w:cs="David" w:hint="cs"/>
          <w:rtl/>
        </w:rPr>
      </w:pPr>
    </w:p>
    <w:p w14:paraId="209619C7" w14:textId="77777777" w:rsidR="009B6326" w:rsidRPr="009B6326" w:rsidRDefault="009B6326" w:rsidP="009B6326">
      <w:pPr>
        <w:bidi/>
        <w:rPr>
          <w:rFonts w:cs="David" w:hint="cs"/>
          <w:rtl/>
        </w:rPr>
      </w:pPr>
      <w:r w:rsidRPr="009B6326">
        <w:rPr>
          <w:rFonts w:cs="David" w:hint="cs"/>
          <w:rtl/>
        </w:rPr>
        <w:tab/>
        <w:t xml:space="preserve">מה דינו של משאל עם שמועדו סמוך למועד הבחירות לרשויות המקומיות? זאת בוודאי שאלה. </w:t>
      </w:r>
    </w:p>
    <w:p w14:paraId="3967A350" w14:textId="77777777" w:rsidR="009B6326" w:rsidRPr="009B6326" w:rsidRDefault="009B6326" w:rsidP="009B6326">
      <w:pPr>
        <w:bidi/>
        <w:rPr>
          <w:rFonts w:cs="David" w:hint="cs"/>
          <w:rtl/>
        </w:rPr>
      </w:pPr>
    </w:p>
    <w:p w14:paraId="57F0FA7E" w14:textId="77777777" w:rsidR="009B6326" w:rsidRPr="009B6326" w:rsidRDefault="009B6326" w:rsidP="009B6326">
      <w:pPr>
        <w:bidi/>
        <w:rPr>
          <w:rFonts w:cs="David" w:hint="cs"/>
          <w:u w:val="single"/>
          <w:rtl/>
        </w:rPr>
      </w:pPr>
      <w:r w:rsidRPr="009B6326">
        <w:rPr>
          <w:rFonts w:cs="David" w:hint="cs"/>
          <w:u w:val="single"/>
          <w:rtl/>
        </w:rPr>
        <w:t>היו"ר דוד טל:</w:t>
      </w:r>
    </w:p>
    <w:p w14:paraId="52C6AA16" w14:textId="77777777" w:rsidR="009B6326" w:rsidRPr="009B6326" w:rsidRDefault="009B6326" w:rsidP="009B6326">
      <w:pPr>
        <w:bidi/>
        <w:rPr>
          <w:rFonts w:cs="David" w:hint="cs"/>
          <w:rtl/>
        </w:rPr>
      </w:pPr>
    </w:p>
    <w:p w14:paraId="2A77E091" w14:textId="77777777" w:rsidR="009B6326" w:rsidRPr="009B6326" w:rsidRDefault="009B6326" w:rsidP="009B6326">
      <w:pPr>
        <w:bidi/>
        <w:rPr>
          <w:rFonts w:cs="David" w:hint="cs"/>
          <w:rtl/>
        </w:rPr>
      </w:pPr>
      <w:r w:rsidRPr="009B6326">
        <w:rPr>
          <w:rFonts w:cs="David" w:hint="cs"/>
          <w:rtl/>
        </w:rPr>
        <w:tab/>
        <w:t xml:space="preserve">עוד לא הגענו לזה. </w:t>
      </w:r>
    </w:p>
    <w:p w14:paraId="53EED498" w14:textId="77777777" w:rsidR="009B6326" w:rsidRPr="009B6326" w:rsidRDefault="009B6326" w:rsidP="009B6326">
      <w:pPr>
        <w:bidi/>
        <w:rPr>
          <w:rFonts w:cs="David" w:hint="cs"/>
          <w:rtl/>
        </w:rPr>
      </w:pPr>
      <w:r w:rsidRPr="009B6326">
        <w:rPr>
          <w:rFonts w:cs="David" w:hint="cs"/>
          <w:rtl/>
        </w:rPr>
        <w:tab/>
      </w:r>
    </w:p>
    <w:p w14:paraId="0C5EB4B9" w14:textId="77777777" w:rsidR="009B6326" w:rsidRPr="009B6326" w:rsidRDefault="009B6326" w:rsidP="009B6326">
      <w:pPr>
        <w:bidi/>
        <w:ind w:firstLine="567"/>
        <w:rPr>
          <w:rFonts w:cs="David" w:hint="cs"/>
          <w:rtl/>
        </w:rPr>
      </w:pPr>
      <w:r w:rsidRPr="009B6326">
        <w:rPr>
          <w:rFonts w:cs="David" w:hint="cs"/>
          <w:rtl/>
        </w:rPr>
        <w:t>"הזכות להשתתף במשאל עם</w:t>
      </w:r>
    </w:p>
    <w:p w14:paraId="2847C718" w14:textId="77777777" w:rsidR="009B6326" w:rsidRPr="009B6326" w:rsidRDefault="009B6326" w:rsidP="009B6326">
      <w:pPr>
        <w:bidi/>
        <w:ind w:firstLine="567"/>
        <w:rPr>
          <w:rFonts w:cs="David" w:hint="cs"/>
          <w:rtl/>
        </w:rPr>
      </w:pPr>
      <w:r w:rsidRPr="009B6326">
        <w:rPr>
          <w:rFonts w:cs="David" w:hint="cs"/>
          <w:rtl/>
        </w:rPr>
        <w:t xml:space="preserve">6. זכאי להשתתף במשאל עם מי שהיה זכאי להשתתף בבחירות לכנסת לו היו מתקיימות במועד עריכת משאל העם". </w:t>
      </w:r>
    </w:p>
    <w:p w14:paraId="64ADABCC" w14:textId="77777777" w:rsidR="009B6326" w:rsidRPr="009B6326" w:rsidRDefault="009B6326" w:rsidP="009B6326">
      <w:pPr>
        <w:bidi/>
        <w:ind w:firstLine="567"/>
        <w:rPr>
          <w:rFonts w:cs="David" w:hint="cs"/>
          <w:rtl/>
        </w:rPr>
      </w:pPr>
    </w:p>
    <w:p w14:paraId="75A4A745" w14:textId="77777777" w:rsidR="009B6326" w:rsidRPr="009B6326" w:rsidRDefault="009B6326" w:rsidP="009B6326">
      <w:pPr>
        <w:bidi/>
        <w:ind w:firstLine="567"/>
        <w:rPr>
          <w:rFonts w:cs="David" w:hint="cs"/>
          <w:rtl/>
        </w:rPr>
      </w:pPr>
      <w:r w:rsidRPr="009B6326">
        <w:rPr>
          <w:rFonts w:cs="David" w:hint="cs"/>
          <w:rtl/>
        </w:rPr>
        <w:t xml:space="preserve">בקיצור, ספר הבוחרים מתעדכן מעת לעת. אותו פרק זמן שאמור להתקיים משאל עם, כל מי שיופיע בספר הבוחרים יהיה זכאי להשתתף במשאל עם. </w:t>
      </w:r>
    </w:p>
    <w:p w14:paraId="48B1ED10" w14:textId="77777777" w:rsidR="009B6326" w:rsidRPr="009B6326" w:rsidRDefault="009B6326" w:rsidP="009B6326">
      <w:pPr>
        <w:bidi/>
        <w:rPr>
          <w:rFonts w:cs="David" w:hint="cs"/>
          <w:rtl/>
        </w:rPr>
      </w:pPr>
    </w:p>
    <w:p w14:paraId="6CE06756" w14:textId="77777777" w:rsidR="009B6326" w:rsidRPr="009B6326" w:rsidRDefault="009B6326" w:rsidP="009B6326">
      <w:pPr>
        <w:bidi/>
        <w:rPr>
          <w:rFonts w:cs="David" w:hint="cs"/>
          <w:rtl/>
        </w:rPr>
      </w:pPr>
      <w:r w:rsidRPr="009B6326">
        <w:rPr>
          <w:rFonts w:cs="David" w:hint="cs"/>
          <w:u w:val="single"/>
          <w:rtl/>
        </w:rPr>
        <w:t>מנחם בן-ששון:</w:t>
      </w:r>
    </w:p>
    <w:p w14:paraId="77E936FD" w14:textId="77777777" w:rsidR="009B6326" w:rsidRPr="009B6326" w:rsidRDefault="009B6326" w:rsidP="009B6326">
      <w:pPr>
        <w:bidi/>
        <w:rPr>
          <w:rFonts w:cs="David" w:hint="cs"/>
          <w:rtl/>
        </w:rPr>
      </w:pPr>
    </w:p>
    <w:p w14:paraId="48EF85B7" w14:textId="77777777" w:rsidR="009B6326" w:rsidRDefault="009B6326" w:rsidP="009B6326">
      <w:pPr>
        <w:bidi/>
        <w:rPr>
          <w:rFonts w:cs="David" w:hint="cs"/>
          <w:rtl/>
        </w:rPr>
      </w:pPr>
      <w:r w:rsidRPr="009B6326">
        <w:rPr>
          <w:rFonts w:cs="David" w:hint="cs"/>
          <w:rtl/>
        </w:rPr>
        <w:tab/>
        <w:t xml:space="preserve">אמרתי את זה גם בפעם הקודמת. בבחירות לרשויות המקומיות אנחנו נותנים רשות לאנשים גם שאינם זכאים להשתתף בבחירות לכנסת. מדוע? משום שהה נחה שלי שהבחירות </w:t>
      </w:r>
    </w:p>
    <w:p w14:paraId="27E9966C" w14:textId="77777777" w:rsidR="009B6326" w:rsidRDefault="009B6326" w:rsidP="009B6326">
      <w:pPr>
        <w:bidi/>
        <w:rPr>
          <w:rFonts w:cs="David" w:hint="cs"/>
          <w:rtl/>
        </w:rPr>
      </w:pPr>
    </w:p>
    <w:p w14:paraId="473C7803" w14:textId="77777777" w:rsidR="009B6326" w:rsidRDefault="009B6326" w:rsidP="009B6326">
      <w:pPr>
        <w:bidi/>
        <w:rPr>
          <w:rFonts w:cs="David" w:hint="cs"/>
          <w:rtl/>
        </w:rPr>
      </w:pPr>
    </w:p>
    <w:p w14:paraId="75D4EF91" w14:textId="77777777" w:rsidR="009B6326" w:rsidRDefault="009B6326" w:rsidP="009B6326">
      <w:pPr>
        <w:bidi/>
        <w:rPr>
          <w:rFonts w:cs="David" w:hint="cs"/>
          <w:rtl/>
        </w:rPr>
      </w:pPr>
    </w:p>
    <w:p w14:paraId="04F77DC6" w14:textId="77777777" w:rsidR="009B6326" w:rsidRDefault="009B6326" w:rsidP="009B6326">
      <w:pPr>
        <w:bidi/>
        <w:rPr>
          <w:rFonts w:cs="David" w:hint="cs"/>
          <w:rtl/>
        </w:rPr>
      </w:pPr>
    </w:p>
    <w:p w14:paraId="25A0BE38" w14:textId="77777777" w:rsidR="009B6326" w:rsidRDefault="009B6326" w:rsidP="009B6326">
      <w:pPr>
        <w:bidi/>
        <w:rPr>
          <w:rFonts w:cs="David" w:hint="cs"/>
          <w:rtl/>
        </w:rPr>
      </w:pPr>
    </w:p>
    <w:p w14:paraId="22AE210B" w14:textId="77777777" w:rsidR="009B6326" w:rsidRPr="009B6326" w:rsidRDefault="009B6326" w:rsidP="009B6326">
      <w:pPr>
        <w:bidi/>
        <w:rPr>
          <w:rFonts w:cs="David" w:hint="cs"/>
          <w:rtl/>
        </w:rPr>
      </w:pPr>
      <w:r w:rsidRPr="009B6326">
        <w:rPr>
          <w:rFonts w:cs="David" w:hint="cs"/>
          <w:rtl/>
        </w:rPr>
        <w:t xml:space="preserve">נוגעות להם ישירות. משאל עם נוגע לאזורי ממשל. באזורי ממשל אנשים גרים שם, לחלקם אפילו יש זכות בחירה לרשות המקומית. נדמה לי ששווה להתלבט בשאלה שאולי צריך לתת גם להם? לדעתי יש מקום לתת לאנשים היושבים במקום מסוים ויש להם זכות בחירה באזורי הרשות הזאת, גם לקבוע בשאלת השטח. </w:t>
      </w:r>
    </w:p>
    <w:p w14:paraId="0D366D67" w14:textId="77777777" w:rsidR="009B6326" w:rsidRPr="009B6326" w:rsidRDefault="009B6326" w:rsidP="009B6326">
      <w:pPr>
        <w:bidi/>
        <w:rPr>
          <w:rFonts w:cs="David" w:hint="cs"/>
          <w:rtl/>
        </w:rPr>
      </w:pPr>
    </w:p>
    <w:p w14:paraId="7C0FCA0D" w14:textId="77777777" w:rsidR="009B6326" w:rsidRPr="009B6326" w:rsidRDefault="009B6326" w:rsidP="009B6326">
      <w:pPr>
        <w:bidi/>
        <w:rPr>
          <w:rFonts w:cs="David" w:hint="cs"/>
          <w:rtl/>
        </w:rPr>
      </w:pPr>
      <w:r w:rsidRPr="009B6326">
        <w:rPr>
          <w:rFonts w:cs="David" w:hint="cs"/>
          <w:u w:val="single"/>
          <w:rtl/>
        </w:rPr>
        <w:t>דוד טל:</w:t>
      </w:r>
    </w:p>
    <w:p w14:paraId="04C7596D" w14:textId="77777777" w:rsidR="009B6326" w:rsidRPr="009B6326" w:rsidRDefault="009B6326" w:rsidP="009B6326">
      <w:pPr>
        <w:bidi/>
        <w:rPr>
          <w:rFonts w:cs="David" w:hint="cs"/>
          <w:rtl/>
        </w:rPr>
      </w:pPr>
    </w:p>
    <w:p w14:paraId="6EBE5215" w14:textId="77777777" w:rsidR="009B6326" w:rsidRPr="009B6326" w:rsidRDefault="009B6326" w:rsidP="009B6326">
      <w:pPr>
        <w:bidi/>
        <w:rPr>
          <w:rFonts w:cs="David" w:hint="cs"/>
          <w:rtl/>
        </w:rPr>
      </w:pPr>
      <w:r w:rsidRPr="009B6326">
        <w:rPr>
          <w:rFonts w:cs="David" w:hint="cs"/>
          <w:rtl/>
        </w:rPr>
        <w:tab/>
        <w:t xml:space="preserve">אני חושב שהשאלה היא טובה, היא נכונה ואנחנו נדון בה, כאמור, בקריאה שניה. </w:t>
      </w:r>
    </w:p>
    <w:p w14:paraId="165FE545" w14:textId="77777777" w:rsidR="009B6326" w:rsidRPr="009B6326" w:rsidRDefault="009B6326" w:rsidP="009B6326">
      <w:pPr>
        <w:bidi/>
        <w:rPr>
          <w:rFonts w:cs="David" w:hint="cs"/>
          <w:rtl/>
        </w:rPr>
      </w:pPr>
    </w:p>
    <w:p w14:paraId="77EB426F" w14:textId="77777777" w:rsidR="009B6326" w:rsidRPr="009B6326" w:rsidRDefault="009B6326" w:rsidP="009B6326">
      <w:pPr>
        <w:bidi/>
        <w:rPr>
          <w:rFonts w:cs="David" w:hint="cs"/>
          <w:rtl/>
        </w:rPr>
      </w:pPr>
      <w:r w:rsidRPr="009B6326">
        <w:rPr>
          <w:rFonts w:cs="David" w:hint="cs"/>
          <w:rtl/>
        </w:rPr>
        <w:tab/>
        <w:t>"פתקי ההצבעה ומשמעם</w:t>
      </w:r>
    </w:p>
    <w:p w14:paraId="17608946" w14:textId="77777777" w:rsidR="009B6326" w:rsidRPr="009B6326" w:rsidRDefault="009B6326" w:rsidP="009B6326">
      <w:pPr>
        <w:bidi/>
        <w:rPr>
          <w:rFonts w:cs="David" w:hint="cs"/>
          <w:rtl/>
        </w:rPr>
      </w:pPr>
      <w:r w:rsidRPr="009B6326">
        <w:rPr>
          <w:rFonts w:cs="David" w:hint="cs"/>
          <w:rtl/>
        </w:rPr>
        <w:tab/>
        <w:t xml:space="preserve"> 7. פתקי ההצבעה במשאל ישאו את המילים "כן" או "לא"; "כן" משמעו תמיכה בהחלטת הממשלה כאמור בסעיף 2 ו"לא" משמעו התנגדות להחלטה האמורה."</w:t>
      </w:r>
    </w:p>
    <w:p w14:paraId="6D7EFA19" w14:textId="77777777" w:rsidR="009B6326" w:rsidRPr="009B6326" w:rsidRDefault="009B6326" w:rsidP="009B6326">
      <w:pPr>
        <w:bidi/>
        <w:rPr>
          <w:rFonts w:cs="David" w:hint="cs"/>
          <w:rtl/>
        </w:rPr>
      </w:pPr>
    </w:p>
    <w:p w14:paraId="3B4D8FB6" w14:textId="77777777" w:rsidR="009B6326" w:rsidRPr="009B6326" w:rsidRDefault="009B6326" w:rsidP="009B6326">
      <w:pPr>
        <w:bidi/>
        <w:rPr>
          <w:rFonts w:cs="David" w:hint="cs"/>
          <w:rtl/>
        </w:rPr>
      </w:pPr>
      <w:r w:rsidRPr="009B6326">
        <w:rPr>
          <w:rFonts w:cs="David" w:hint="cs"/>
          <w:u w:val="single"/>
          <w:rtl/>
        </w:rPr>
        <w:t>מנחם בן-ששון:</w:t>
      </w:r>
    </w:p>
    <w:p w14:paraId="298F120F" w14:textId="77777777" w:rsidR="009B6326" w:rsidRPr="009B6326" w:rsidRDefault="009B6326" w:rsidP="009B6326">
      <w:pPr>
        <w:bidi/>
        <w:rPr>
          <w:rFonts w:cs="David" w:hint="cs"/>
          <w:rtl/>
        </w:rPr>
      </w:pPr>
    </w:p>
    <w:p w14:paraId="70B4943A" w14:textId="77777777" w:rsidR="009B6326" w:rsidRPr="009B6326" w:rsidRDefault="009B6326" w:rsidP="009B6326">
      <w:pPr>
        <w:bidi/>
        <w:rPr>
          <w:rFonts w:cs="David" w:hint="cs"/>
          <w:rtl/>
        </w:rPr>
      </w:pPr>
      <w:r w:rsidRPr="009B6326">
        <w:rPr>
          <w:rFonts w:cs="David" w:hint="cs"/>
          <w:rtl/>
        </w:rPr>
        <w:tab/>
        <w:t xml:space="preserve">אם נדמה לחברים כאן שעוסקים בדבר שהוא כלאחר יד ושל לטרוף, אז בבקשה. יש חוקים שהם קטנים, יש חוקים שהם גדולים ויש חוקים שהם פצצה. חוק משאל עם הוא פצצה כי הוא משנה את סדרי השלטון הדמוקרטי. זה דמוקרטי, אבל הוא משנה את השלטון. לעבור עליו ביעף ובטיסה ולא לתת לשאלות מהותיות שהייעוץ המשפטי מעלה או שאני מעלה </w:t>
      </w:r>
      <w:r w:rsidRPr="009B6326">
        <w:rPr>
          <w:rFonts w:cs="David"/>
          <w:rtl/>
        </w:rPr>
        <w:t>–</w:t>
      </w:r>
      <w:r w:rsidRPr="009B6326">
        <w:rPr>
          <w:rFonts w:cs="David" w:hint="cs"/>
          <w:rtl/>
        </w:rPr>
        <w:t xml:space="preserve"> שאלות מהותיות כגון: האם אנחנו כן או לא נוהגים כמו בבחירות רגילות? האם אנחנו כן או לא נותנים לתושבי אזור להכריע? </w:t>
      </w:r>
    </w:p>
    <w:p w14:paraId="5AA7598C" w14:textId="77777777" w:rsidR="009B6326" w:rsidRPr="009B6326" w:rsidRDefault="009B6326" w:rsidP="009B6326">
      <w:pPr>
        <w:bidi/>
        <w:rPr>
          <w:rFonts w:cs="David" w:hint="cs"/>
          <w:rtl/>
        </w:rPr>
      </w:pPr>
    </w:p>
    <w:p w14:paraId="61234006" w14:textId="77777777" w:rsidR="009B6326" w:rsidRPr="009B6326" w:rsidRDefault="009B6326" w:rsidP="009B6326">
      <w:pPr>
        <w:bidi/>
        <w:rPr>
          <w:rFonts w:cs="David" w:hint="cs"/>
          <w:u w:val="single"/>
          <w:rtl/>
        </w:rPr>
      </w:pPr>
      <w:r w:rsidRPr="009B6326">
        <w:rPr>
          <w:rFonts w:cs="David" w:hint="cs"/>
          <w:u w:val="single"/>
          <w:rtl/>
        </w:rPr>
        <w:t>היו"ר דוד טל:</w:t>
      </w:r>
    </w:p>
    <w:p w14:paraId="205C232A" w14:textId="77777777" w:rsidR="009B6326" w:rsidRPr="009B6326" w:rsidRDefault="009B6326" w:rsidP="009B6326">
      <w:pPr>
        <w:bidi/>
        <w:rPr>
          <w:rFonts w:cs="David" w:hint="cs"/>
          <w:rtl/>
        </w:rPr>
      </w:pPr>
    </w:p>
    <w:p w14:paraId="09BDB4D7" w14:textId="77777777" w:rsidR="009B6326" w:rsidRPr="009B6326" w:rsidRDefault="009B6326" w:rsidP="009B6326">
      <w:pPr>
        <w:bidi/>
        <w:rPr>
          <w:rFonts w:cs="David" w:hint="cs"/>
          <w:rtl/>
        </w:rPr>
      </w:pPr>
      <w:r w:rsidRPr="009B6326">
        <w:rPr>
          <w:rFonts w:cs="David" w:hint="cs"/>
          <w:rtl/>
        </w:rPr>
        <w:tab/>
        <w:t xml:space="preserve">אבל זה בסעיף הבא. </w:t>
      </w:r>
    </w:p>
    <w:p w14:paraId="4DCF4085" w14:textId="77777777" w:rsidR="009B6326" w:rsidRPr="009B6326" w:rsidRDefault="009B6326" w:rsidP="009B6326">
      <w:pPr>
        <w:bidi/>
        <w:rPr>
          <w:rFonts w:cs="David" w:hint="cs"/>
          <w:rtl/>
        </w:rPr>
      </w:pPr>
    </w:p>
    <w:p w14:paraId="22EB12CC" w14:textId="77777777" w:rsidR="009B6326" w:rsidRPr="009B6326" w:rsidRDefault="009B6326" w:rsidP="009B6326">
      <w:pPr>
        <w:bidi/>
        <w:rPr>
          <w:rFonts w:cs="David" w:hint="cs"/>
          <w:rtl/>
        </w:rPr>
      </w:pPr>
      <w:r w:rsidRPr="009B6326">
        <w:rPr>
          <w:rFonts w:cs="David" w:hint="cs"/>
          <w:u w:val="single"/>
          <w:rtl/>
        </w:rPr>
        <w:t>זהבה גלאון:</w:t>
      </w:r>
    </w:p>
    <w:p w14:paraId="2F3CE5D7" w14:textId="77777777" w:rsidR="009B6326" w:rsidRPr="009B6326" w:rsidRDefault="009B6326" w:rsidP="009B6326">
      <w:pPr>
        <w:bidi/>
        <w:rPr>
          <w:rFonts w:cs="David" w:hint="cs"/>
          <w:rtl/>
        </w:rPr>
      </w:pPr>
    </w:p>
    <w:p w14:paraId="4E4A38C1" w14:textId="77777777" w:rsidR="009B6326" w:rsidRPr="009B6326" w:rsidRDefault="009B6326" w:rsidP="009B6326">
      <w:pPr>
        <w:bidi/>
        <w:rPr>
          <w:rFonts w:cs="David" w:hint="cs"/>
          <w:rtl/>
        </w:rPr>
      </w:pPr>
      <w:r w:rsidRPr="009B6326">
        <w:rPr>
          <w:rFonts w:cs="David" w:hint="cs"/>
          <w:rtl/>
        </w:rPr>
        <w:tab/>
        <w:t xml:space="preserve">אדוני, אתה מעביר את ההכרעה מהגוף המחוקק לעם. זה מה שאתה עושה. אתה לא נותן לשפצר כל סעיף, זה לא הגיוני. אתה הולך לשנות את כל  - - - </w:t>
      </w:r>
    </w:p>
    <w:p w14:paraId="1070212D" w14:textId="77777777" w:rsidR="009B6326" w:rsidRPr="009B6326" w:rsidRDefault="009B6326" w:rsidP="009B6326">
      <w:pPr>
        <w:bidi/>
        <w:rPr>
          <w:rFonts w:cs="David" w:hint="cs"/>
          <w:rtl/>
        </w:rPr>
      </w:pPr>
    </w:p>
    <w:p w14:paraId="38B585C1" w14:textId="77777777" w:rsidR="009B6326" w:rsidRPr="009B6326" w:rsidRDefault="009B6326" w:rsidP="009B6326">
      <w:pPr>
        <w:bidi/>
        <w:rPr>
          <w:rFonts w:cs="David" w:hint="cs"/>
          <w:u w:val="single"/>
          <w:rtl/>
        </w:rPr>
      </w:pPr>
      <w:r w:rsidRPr="009B6326">
        <w:rPr>
          <w:rFonts w:cs="David" w:hint="cs"/>
          <w:u w:val="single"/>
          <w:rtl/>
        </w:rPr>
        <w:t>היו"ר דוד טל:</w:t>
      </w:r>
    </w:p>
    <w:p w14:paraId="26D8FEC1" w14:textId="77777777" w:rsidR="009B6326" w:rsidRPr="009B6326" w:rsidRDefault="009B6326" w:rsidP="009B6326">
      <w:pPr>
        <w:bidi/>
        <w:rPr>
          <w:rFonts w:cs="David" w:hint="cs"/>
          <w:rtl/>
        </w:rPr>
      </w:pPr>
    </w:p>
    <w:p w14:paraId="6DB1EA15" w14:textId="77777777" w:rsidR="009B6326" w:rsidRPr="009B6326" w:rsidRDefault="009B6326" w:rsidP="009B6326">
      <w:pPr>
        <w:bidi/>
        <w:rPr>
          <w:rFonts w:cs="David" w:hint="cs"/>
          <w:rtl/>
        </w:rPr>
      </w:pPr>
      <w:r w:rsidRPr="009B6326">
        <w:rPr>
          <w:rFonts w:cs="David" w:hint="cs"/>
          <w:rtl/>
        </w:rPr>
        <w:tab/>
        <w:t>אני כן נותן. אני הבטחתי שאתן בקריאה שניה ושלישית. אנחנו עכשיו בישיבה השמינית.</w:t>
      </w:r>
    </w:p>
    <w:p w14:paraId="5D6E1BC4" w14:textId="77777777" w:rsidR="009B6326" w:rsidRPr="009B6326" w:rsidRDefault="009B6326" w:rsidP="009B6326">
      <w:pPr>
        <w:bidi/>
        <w:rPr>
          <w:rFonts w:cs="David" w:hint="cs"/>
          <w:rtl/>
        </w:rPr>
      </w:pPr>
    </w:p>
    <w:p w14:paraId="642C1D05" w14:textId="77777777" w:rsidR="009B6326" w:rsidRPr="009B6326" w:rsidRDefault="009B6326" w:rsidP="009B6326">
      <w:pPr>
        <w:bidi/>
        <w:rPr>
          <w:rFonts w:cs="David" w:hint="cs"/>
          <w:rtl/>
        </w:rPr>
      </w:pPr>
      <w:r w:rsidRPr="009B6326">
        <w:rPr>
          <w:rFonts w:cs="David" w:hint="cs"/>
          <w:u w:val="single"/>
          <w:rtl/>
        </w:rPr>
        <w:t>יצחק לוי:</w:t>
      </w:r>
    </w:p>
    <w:p w14:paraId="0B623B76" w14:textId="77777777" w:rsidR="009B6326" w:rsidRPr="009B6326" w:rsidRDefault="009B6326" w:rsidP="009B6326">
      <w:pPr>
        <w:bidi/>
        <w:rPr>
          <w:rFonts w:cs="David" w:hint="cs"/>
          <w:rtl/>
        </w:rPr>
      </w:pPr>
    </w:p>
    <w:p w14:paraId="528FCDE5" w14:textId="77777777" w:rsidR="009B6326" w:rsidRPr="009B6326" w:rsidRDefault="009B6326" w:rsidP="009B6326">
      <w:pPr>
        <w:bidi/>
        <w:rPr>
          <w:rFonts w:cs="David" w:hint="cs"/>
          <w:rtl/>
        </w:rPr>
      </w:pPr>
      <w:r w:rsidRPr="009B6326">
        <w:rPr>
          <w:rFonts w:cs="David" w:hint="cs"/>
          <w:rtl/>
        </w:rPr>
        <w:tab/>
        <w:t xml:space="preserve"> כבר דנו בכל השאלות האלה. </w:t>
      </w:r>
    </w:p>
    <w:p w14:paraId="71DAB496" w14:textId="77777777" w:rsidR="009B6326" w:rsidRPr="009B6326" w:rsidRDefault="009B6326" w:rsidP="009B6326">
      <w:pPr>
        <w:bidi/>
        <w:rPr>
          <w:rFonts w:cs="David" w:hint="cs"/>
          <w:rtl/>
        </w:rPr>
      </w:pPr>
    </w:p>
    <w:p w14:paraId="6E4EDBFF" w14:textId="77777777" w:rsidR="009B6326" w:rsidRPr="009B6326" w:rsidRDefault="009B6326" w:rsidP="009B6326">
      <w:pPr>
        <w:bidi/>
        <w:rPr>
          <w:rFonts w:cs="David" w:hint="cs"/>
          <w:rtl/>
        </w:rPr>
      </w:pPr>
      <w:r w:rsidRPr="009B6326">
        <w:rPr>
          <w:rFonts w:cs="David" w:hint="cs"/>
          <w:u w:val="single"/>
          <w:rtl/>
        </w:rPr>
        <w:t>היו"ר דוד טל:</w:t>
      </w:r>
    </w:p>
    <w:p w14:paraId="625AA911" w14:textId="77777777" w:rsidR="009B6326" w:rsidRPr="009B6326" w:rsidRDefault="009B6326" w:rsidP="009B6326">
      <w:pPr>
        <w:bidi/>
        <w:rPr>
          <w:rFonts w:cs="David" w:hint="cs"/>
          <w:rtl/>
        </w:rPr>
      </w:pPr>
    </w:p>
    <w:p w14:paraId="4B14CC83" w14:textId="77777777" w:rsidR="009B6326" w:rsidRPr="009B6326" w:rsidRDefault="009B6326" w:rsidP="009B6326">
      <w:pPr>
        <w:bidi/>
        <w:rPr>
          <w:rFonts w:cs="David" w:hint="cs"/>
          <w:rtl/>
        </w:rPr>
      </w:pPr>
      <w:r w:rsidRPr="009B6326">
        <w:rPr>
          <w:rFonts w:cs="David" w:hint="cs"/>
          <w:rtl/>
        </w:rPr>
        <w:tab/>
        <w:t xml:space="preserve">אני רוצה להזכיר לחברי הוועדה שהקדשנו הרבה מאוד זמן לשאלות המהותיות. כן חוק יסוד לא חוק יסוד? להתקין את זה כפי שהובא בהצעת החוק הרגילה שוועדת הבחירות המרכזית תתקין את התקנות או לא תתקין את התקנות? אני חושב שהלכנו בדרך הביניים. לא הלכנו לקיצוניות הזאת, חוק יסוד, ולא הלכנו למצב שוועדת הבחירות תתקין את התקנות. החלטנו, אחרי ששמענו התייעצויות עם פרופסורים כאלה ואחרים, ואני קיבלתי את דעתם של אותם פרופסורים שסברו שאפשר חוק רגיל ולא צריך חוק יסוד. אני חושב שכולם התנגדו שוועדת הבחירות תתקין את התקנות אז מצאנו את דרך הביניים של חוק רגיל. </w:t>
      </w:r>
    </w:p>
    <w:p w14:paraId="77F6A789" w14:textId="77777777" w:rsidR="009B6326" w:rsidRPr="009B6326" w:rsidRDefault="009B6326" w:rsidP="009B6326">
      <w:pPr>
        <w:bidi/>
        <w:rPr>
          <w:rFonts w:cs="David" w:hint="cs"/>
          <w:rtl/>
        </w:rPr>
      </w:pPr>
    </w:p>
    <w:p w14:paraId="4C862CD4" w14:textId="77777777" w:rsidR="009B6326" w:rsidRPr="009B6326" w:rsidRDefault="009B6326" w:rsidP="009B6326">
      <w:pPr>
        <w:bidi/>
        <w:rPr>
          <w:rFonts w:cs="David" w:hint="cs"/>
          <w:rtl/>
        </w:rPr>
      </w:pPr>
      <w:r w:rsidRPr="009B6326">
        <w:rPr>
          <w:rFonts w:cs="David" w:hint="cs"/>
          <w:rtl/>
        </w:rPr>
        <w:tab/>
        <w:t xml:space="preserve">פרופסור בן ששון, אנחנו עוברים כרגע על חוק רגיל. </w:t>
      </w:r>
    </w:p>
    <w:p w14:paraId="527296CF" w14:textId="77777777" w:rsidR="009B6326" w:rsidRPr="009B6326" w:rsidRDefault="009B6326" w:rsidP="009B6326">
      <w:pPr>
        <w:bidi/>
        <w:rPr>
          <w:rFonts w:cs="David" w:hint="cs"/>
          <w:rtl/>
        </w:rPr>
      </w:pPr>
      <w:r w:rsidRPr="009B6326">
        <w:rPr>
          <w:rFonts w:cs="David" w:hint="cs"/>
          <w:rtl/>
        </w:rPr>
        <w:tab/>
      </w:r>
    </w:p>
    <w:p w14:paraId="11105C38" w14:textId="77777777" w:rsidR="009B6326" w:rsidRDefault="009B6326" w:rsidP="009B6326">
      <w:pPr>
        <w:bidi/>
        <w:rPr>
          <w:rFonts w:cs="David" w:hint="cs"/>
          <w:u w:val="single"/>
          <w:rtl/>
        </w:rPr>
      </w:pPr>
    </w:p>
    <w:p w14:paraId="3BAE7BBA" w14:textId="77777777" w:rsidR="009B6326" w:rsidRDefault="009B6326" w:rsidP="009B6326">
      <w:pPr>
        <w:bidi/>
        <w:rPr>
          <w:rFonts w:cs="David" w:hint="cs"/>
          <w:u w:val="single"/>
          <w:rtl/>
        </w:rPr>
      </w:pPr>
    </w:p>
    <w:p w14:paraId="2FCD6EEE" w14:textId="77777777" w:rsidR="009B6326" w:rsidRDefault="009B6326" w:rsidP="009B6326">
      <w:pPr>
        <w:bidi/>
        <w:rPr>
          <w:rFonts w:cs="David" w:hint="cs"/>
          <w:u w:val="single"/>
          <w:rtl/>
        </w:rPr>
      </w:pPr>
    </w:p>
    <w:p w14:paraId="77256A90" w14:textId="77777777" w:rsidR="009B6326" w:rsidRDefault="009B6326" w:rsidP="009B6326">
      <w:pPr>
        <w:bidi/>
        <w:rPr>
          <w:rFonts w:cs="David" w:hint="cs"/>
          <w:u w:val="single"/>
          <w:rtl/>
        </w:rPr>
      </w:pPr>
    </w:p>
    <w:p w14:paraId="717608CD" w14:textId="77777777" w:rsidR="009B6326" w:rsidRDefault="009B6326" w:rsidP="009B6326">
      <w:pPr>
        <w:bidi/>
        <w:rPr>
          <w:rFonts w:cs="David" w:hint="cs"/>
          <w:u w:val="single"/>
          <w:rtl/>
        </w:rPr>
      </w:pPr>
    </w:p>
    <w:p w14:paraId="583C8F4A" w14:textId="77777777" w:rsidR="009B6326" w:rsidRPr="009B6326" w:rsidRDefault="009B6326" w:rsidP="009B6326">
      <w:pPr>
        <w:bidi/>
        <w:rPr>
          <w:rFonts w:cs="David" w:hint="cs"/>
          <w:rtl/>
        </w:rPr>
      </w:pPr>
      <w:r w:rsidRPr="009B6326">
        <w:rPr>
          <w:rFonts w:cs="David" w:hint="cs"/>
          <w:u w:val="single"/>
          <w:rtl/>
        </w:rPr>
        <w:t>זהבה גלאון:</w:t>
      </w:r>
    </w:p>
    <w:p w14:paraId="2651FC9A" w14:textId="77777777" w:rsidR="009B6326" w:rsidRPr="009B6326" w:rsidRDefault="009B6326" w:rsidP="009B6326">
      <w:pPr>
        <w:bidi/>
        <w:rPr>
          <w:rFonts w:cs="David" w:hint="cs"/>
          <w:rtl/>
        </w:rPr>
      </w:pPr>
    </w:p>
    <w:p w14:paraId="325456F2" w14:textId="77777777" w:rsidR="009B6326" w:rsidRPr="009B6326" w:rsidRDefault="009B6326" w:rsidP="009B6326">
      <w:pPr>
        <w:bidi/>
        <w:rPr>
          <w:rFonts w:cs="David" w:hint="cs"/>
          <w:rtl/>
        </w:rPr>
      </w:pPr>
      <w:r w:rsidRPr="009B6326">
        <w:rPr>
          <w:rFonts w:cs="David" w:hint="cs"/>
          <w:rtl/>
        </w:rPr>
        <w:tab/>
        <w:t xml:space="preserve"> זה חוק רגיל עם רוב מיוחד. סליחה, מה זה חוק רגיל?</w:t>
      </w:r>
    </w:p>
    <w:p w14:paraId="689841D3" w14:textId="77777777" w:rsidR="009B6326" w:rsidRPr="009B6326" w:rsidRDefault="009B6326" w:rsidP="009B6326">
      <w:pPr>
        <w:bidi/>
        <w:rPr>
          <w:rFonts w:cs="David" w:hint="cs"/>
          <w:rtl/>
        </w:rPr>
      </w:pPr>
    </w:p>
    <w:p w14:paraId="34223988" w14:textId="77777777" w:rsidR="009B6326" w:rsidRPr="009B6326" w:rsidRDefault="009B6326" w:rsidP="009B6326">
      <w:pPr>
        <w:bidi/>
        <w:rPr>
          <w:rFonts w:cs="David" w:hint="cs"/>
          <w:rtl/>
        </w:rPr>
      </w:pPr>
      <w:r w:rsidRPr="009B6326">
        <w:rPr>
          <w:rFonts w:cs="David" w:hint="cs"/>
          <w:u w:val="single"/>
          <w:rtl/>
        </w:rPr>
        <w:t>מנחם בן-ששון:</w:t>
      </w:r>
    </w:p>
    <w:p w14:paraId="2005F63E" w14:textId="77777777" w:rsidR="009B6326" w:rsidRPr="009B6326" w:rsidRDefault="009B6326" w:rsidP="009B6326">
      <w:pPr>
        <w:bidi/>
        <w:rPr>
          <w:rFonts w:cs="David" w:hint="cs"/>
          <w:rtl/>
        </w:rPr>
      </w:pPr>
    </w:p>
    <w:p w14:paraId="1FC46837" w14:textId="77777777" w:rsidR="009B6326" w:rsidRPr="009B6326" w:rsidRDefault="009B6326" w:rsidP="009B6326">
      <w:pPr>
        <w:bidi/>
        <w:rPr>
          <w:rFonts w:cs="David" w:hint="cs"/>
          <w:rtl/>
        </w:rPr>
      </w:pPr>
      <w:r w:rsidRPr="009B6326">
        <w:rPr>
          <w:rFonts w:cs="David" w:hint="cs"/>
          <w:rtl/>
        </w:rPr>
        <w:tab/>
        <w:t xml:space="preserve">אני העליתי בזמנו, ואני לא רואה לזה שום ניסוח ואני יכול לבוא בטענות לייעוץ המשפטי או אל עצמי על כך שהייתי רדום. אבל אמרתי, בזמנו, שהשאלה הקריטית, וראינו לכך דוגמה בבריטניה, היא איך הממשלה מנסחת את השאלה? נאמרו שם דברים ברורים לגבי אופי השאלה. אני אגיד בפשטות, ששם אמרו שזה צריך להיות לאקוני. להגיד כן ולא זאת התשובה, זאת סוף הדרך, אבל תחכום השאלה הוא קריטי לגבי שאלת משאל העם. </w:t>
      </w:r>
    </w:p>
    <w:p w14:paraId="4CDEC897" w14:textId="77777777" w:rsidR="009B6326" w:rsidRPr="009B6326" w:rsidRDefault="009B6326" w:rsidP="009B6326">
      <w:pPr>
        <w:bidi/>
        <w:rPr>
          <w:rFonts w:cs="David" w:hint="cs"/>
          <w:rtl/>
        </w:rPr>
      </w:pPr>
    </w:p>
    <w:p w14:paraId="19C2350E" w14:textId="77777777" w:rsidR="009B6326" w:rsidRPr="009B6326" w:rsidRDefault="009B6326" w:rsidP="009B6326">
      <w:pPr>
        <w:bidi/>
        <w:rPr>
          <w:rFonts w:cs="David" w:hint="cs"/>
          <w:rtl/>
        </w:rPr>
      </w:pPr>
      <w:r w:rsidRPr="009B6326">
        <w:rPr>
          <w:rFonts w:cs="David" w:hint="cs"/>
          <w:u w:val="single"/>
          <w:rtl/>
        </w:rPr>
        <w:t>היו"ר דוד טל:</w:t>
      </w:r>
    </w:p>
    <w:p w14:paraId="4A7A18A7" w14:textId="77777777" w:rsidR="009B6326" w:rsidRPr="009B6326" w:rsidRDefault="009B6326" w:rsidP="009B6326">
      <w:pPr>
        <w:bidi/>
        <w:rPr>
          <w:rFonts w:cs="David" w:hint="cs"/>
          <w:rtl/>
        </w:rPr>
      </w:pPr>
    </w:p>
    <w:p w14:paraId="49108BD8" w14:textId="77777777" w:rsidR="009B6326" w:rsidRPr="009B6326" w:rsidRDefault="009B6326" w:rsidP="009B6326">
      <w:pPr>
        <w:bidi/>
        <w:rPr>
          <w:rFonts w:cs="David" w:hint="cs"/>
          <w:rtl/>
        </w:rPr>
      </w:pPr>
      <w:r w:rsidRPr="009B6326">
        <w:rPr>
          <w:rFonts w:cs="David" w:hint="cs"/>
          <w:rtl/>
        </w:rPr>
        <w:tab/>
        <w:t>דנו בנושא הזה בישיבה השלישית או הרביעית.</w:t>
      </w:r>
    </w:p>
    <w:p w14:paraId="1AD1BAC2" w14:textId="77777777" w:rsidR="009B6326" w:rsidRPr="009B6326" w:rsidRDefault="009B6326" w:rsidP="009B6326">
      <w:pPr>
        <w:bidi/>
        <w:rPr>
          <w:rFonts w:cs="David" w:hint="cs"/>
          <w:rtl/>
        </w:rPr>
      </w:pPr>
    </w:p>
    <w:p w14:paraId="7AF65D6B" w14:textId="77777777" w:rsidR="009B6326" w:rsidRPr="009B6326" w:rsidRDefault="009B6326" w:rsidP="009B6326">
      <w:pPr>
        <w:bidi/>
        <w:rPr>
          <w:rFonts w:cs="David" w:hint="cs"/>
          <w:rtl/>
        </w:rPr>
      </w:pPr>
      <w:r w:rsidRPr="009B6326">
        <w:rPr>
          <w:rFonts w:cs="David" w:hint="cs"/>
          <w:u w:val="single"/>
          <w:rtl/>
        </w:rPr>
        <w:t>זהבה גלאון:</w:t>
      </w:r>
    </w:p>
    <w:p w14:paraId="586AD3DF" w14:textId="77777777" w:rsidR="009B6326" w:rsidRPr="009B6326" w:rsidRDefault="009B6326" w:rsidP="009B6326">
      <w:pPr>
        <w:bidi/>
        <w:rPr>
          <w:rFonts w:cs="David" w:hint="cs"/>
          <w:rtl/>
        </w:rPr>
      </w:pPr>
    </w:p>
    <w:p w14:paraId="154EF18C" w14:textId="77777777" w:rsidR="009B6326" w:rsidRPr="009B6326" w:rsidRDefault="009B6326" w:rsidP="009B6326">
      <w:pPr>
        <w:bidi/>
        <w:rPr>
          <w:rFonts w:cs="David" w:hint="cs"/>
          <w:rtl/>
        </w:rPr>
      </w:pPr>
      <w:r w:rsidRPr="009B6326">
        <w:rPr>
          <w:rFonts w:cs="David" w:hint="cs"/>
          <w:rtl/>
        </w:rPr>
        <w:tab/>
        <w:t xml:space="preserve">אבל זה לא נכנס, זאת מניפולציה. </w:t>
      </w:r>
    </w:p>
    <w:p w14:paraId="1095520B" w14:textId="77777777" w:rsidR="009B6326" w:rsidRPr="009B6326" w:rsidRDefault="009B6326" w:rsidP="009B6326">
      <w:pPr>
        <w:bidi/>
        <w:rPr>
          <w:rFonts w:cs="David" w:hint="cs"/>
          <w:rtl/>
        </w:rPr>
      </w:pPr>
    </w:p>
    <w:p w14:paraId="4B791CBA" w14:textId="77777777" w:rsidR="009B6326" w:rsidRPr="009B6326" w:rsidRDefault="009B6326" w:rsidP="009B6326">
      <w:pPr>
        <w:bidi/>
        <w:rPr>
          <w:rFonts w:cs="David" w:hint="cs"/>
          <w:rtl/>
        </w:rPr>
      </w:pPr>
      <w:r w:rsidRPr="009B6326">
        <w:rPr>
          <w:rFonts w:cs="David" w:hint="cs"/>
          <w:u w:val="single"/>
          <w:rtl/>
        </w:rPr>
        <w:t>היו"ר דוד טל:</w:t>
      </w:r>
    </w:p>
    <w:p w14:paraId="004FF646" w14:textId="77777777" w:rsidR="009B6326" w:rsidRPr="009B6326" w:rsidRDefault="009B6326" w:rsidP="009B6326">
      <w:pPr>
        <w:bidi/>
        <w:rPr>
          <w:rFonts w:cs="David" w:hint="cs"/>
          <w:rtl/>
        </w:rPr>
      </w:pPr>
    </w:p>
    <w:p w14:paraId="16A781B9" w14:textId="77777777" w:rsidR="009B6326" w:rsidRPr="009B6326" w:rsidRDefault="009B6326" w:rsidP="009B6326">
      <w:pPr>
        <w:bidi/>
        <w:rPr>
          <w:rFonts w:cs="David" w:hint="cs"/>
          <w:rtl/>
        </w:rPr>
      </w:pPr>
      <w:r w:rsidRPr="009B6326">
        <w:rPr>
          <w:rFonts w:cs="David" w:hint="cs"/>
          <w:rtl/>
        </w:rPr>
        <w:tab/>
        <w:t xml:space="preserve"> דנו בזה בישיבה השלישית או הרביעית ונדמה לי שהיה רוב של חברים שהסכים שהצעת הממשלה, כפי שתאושר על ידי חברי הכנסת, אותה מביאים להצבעה. בעד או נגד מה שהכנסת אישרה ומה שהממשלה אישרה. </w:t>
      </w:r>
    </w:p>
    <w:p w14:paraId="332842B8" w14:textId="77777777" w:rsidR="009B6326" w:rsidRPr="009B6326" w:rsidRDefault="009B6326" w:rsidP="009B6326">
      <w:pPr>
        <w:bidi/>
        <w:rPr>
          <w:rFonts w:cs="David" w:hint="cs"/>
          <w:rtl/>
        </w:rPr>
      </w:pPr>
    </w:p>
    <w:p w14:paraId="2A944AA4" w14:textId="77777777" w:rsidR="009B6326" w:rsidRPr="009B6326" w:rsidRDefault="009B6326" w:rsidP="009B6326">
      <w:pPr>
        <w:bidi/>
        <w:rPr>
          <w:rFonts w:cs="David" w:hint="cs"/>
          <w:rtl/>
        </w:rPr>
      </w:pPr>
      <w:r w:rsidRPr="009B6326">
        <w:rPr>
          <w:rFonts w:cs="David" w:hint="cs"/>
          <w:u w:val="single"/>
          <w:rtl/>
        </w:rPr>
        <w:t>יצחק לוי:</w:t>
      </w:r>
    </w:p>
    <w:p w14:paraId="160051AB" w14:textId="77777777" w:rsidR="009B6326" w:rsidRPr="009B6326" w:rsidRDefault="009B6326" w:rsidP="009B6326">
      <w:pPr>
        <w:bidi/>
        <w:rPr>
          <w:rFonts w:cs="David" w:hint="cs"/>
          <w:rtl/>
        </w:rPr>
      </w:pPr>
    </w:p>
    <w:p w14:paraId="2549C9AA" w14:textId="77777777" w:rsidR="009B6326" w:rsidRPr="009B6326" w:rsidRDefault="009B6326" w:rsidP="009B6326">
      <w:pPr>
        <w:bidi/>
        <w:rPr>
          <w:rFonts w:cs="David" w:hint="cs"/>
          <w:rtl/>
        </w:rPr>
      </w:pPr>
      <w:r w:rsidRPr="009B6326">
        <w:rPr>
          <w:rFonts w:cs="David" w:hint="cs"/>
          <w:rtl/>
        </w:rPr>
        <w:tab/>
        <w:t xml:space="preserve">זה חלק מהחוק העיקרי. החוק העיקרי אומר: החלטת הממשלה טעונה אישור משאל עם. יש לזה פירוש ברור. זה נמצא בחוק. </w:t>
      </w:r>
    </w:p>
    <w:p w14:paraId="1ACA4F9C" w14:textId="77777777" w:rsidR="009B6326" w:rsidRPr="009B6326" w:rsidRDefault="009B6326" w:rsidP="009B6326">
      <w:pPr>
        <w:bidi/>
        <w:rPr>
          <w:rFonts w:cs="David" w:hint="cs"/>
          <w:rtl/>
        </w:rPr>
      </w:pPr>
    </w:p>
    <w:p w14:paraId="5E5CC6C5" w14:textId="77777777" w:rsidR="009B6326" w:rsidRPr="009B6326" w:rsidRDefault="009B6326" w:rsidP="009B6326">
      <w:pPr>
        <w:bidi/>
        <w:rPr>
          <w:rFonts w:cs="David" w:hint="cs"/>
          <w:rtl/>
        </w:rPr>
      </w:pPr>
      <w:r w:rsidRPr="009B6326">
        <w:rPr>
          <w:rFonts w:cs="David" w:hint="cs"/>
          <w:u w:val="single"/>
          <w:rtl/>
        </w:rPr>
        <w:t>זהבה גלאון:</w:t>
      </w:r>
    </w:p>
    <w:p w14:paraId="28426F20" w14:textId="77777777" w:rsidR="009B6326" w:rsidRPr="009B6326" w:rsidRDefault="009B6326" w:rsidP="009B6326">
      <w:pPr>
        <w:bidi/>
        <w:rPr>
          <w:rFonts w:cs="David" w:hint="cs"/>
          <w:rtl/>
        </w:rPr>
      </w:pPr>
    </w:p>
    <w:p w14:paraId="17ADE642" w14:textId="77777777" w:rsidR="009B6326" w:rsidRPr="009B6326" w:rsidRDefault="009B6326" w:rsidP="009B6326">
      <w:pPr>
        <w:bidi/>
        <w:rPr>
          <w:rFonts w:cs="David" w:hint="cs"/>
          <w:rtl/>
        </w:rPr>
      </w:pPr>
      <w:r w:rsidRPr="009B6326">
        <w:rPr>
          <w:rFonts w:cs="David" w:hint="cs"/>
          <w:rtl/>
        </w:rPr>
        <w:tab/>
        <w:t xml:space="preserve"> אבל אם חברי כנסת מעלים טענות לאוויר. חבר הכנסת בן ששון, עמית למפלגה שלך העלה את הסוגיה הזאת לפני שתי ישיבות והתרענו על עניין המניפולציה שעלולה להיות בצורת הצגת השאלה. אין לזה ביטוי וזכר בגרסה שמובאת לכאן היום. </w:t>
      </w:r>
    </w:p>
    <w:p w14:paraId="05673E55" w14:textId="77777777" w:rsidR="009B6326" w:rsidRPr="009B6326" w:rsidRDefault="009B6326" w:rsidP="009B6326">
      <w:pPr>
        <w:bidi/>
        <w:rPr>
          <w:rFonts w:cs="David" w:hint="cs"/>
          <w:rtl/>
        </w:rPr>
      </w:pPr>
    </w:p>
    <w:p w14:paraId="64CEF9E0" w14:textId="77777777" w:rsidR="009B6326" w:rsidRPr="009B6326" w:rsidRDefault="009B6326" w:rsidP="009B6326">
      <w:pPr>
        <w:bidi/>
        <w:rPr>
          <w:rFonts w:cs="David" w:hint="cs"/>
          <w:rtl/>
        </w:rPr>
      </w:pPr>
      <w:r w:rsidRPr="009B6326">
        <w:rPr>
          <w:rFonts w:cs="David" w:hint="cs"/>
          <w:u w:val="single"/>
          <w:rtl/>
        </w:rPr>
        <w:t>יצחק לוי:</w:t>
      </w:r>
    </w:p>
    <w:p w14:paraId="7354ECA6" w14:textId="77777777" w:rsidR="009B6326" w:rsidRPr="009B6326" w:rsidRDefault="009B6326" w:rsidP="009B6326">
      <w:pPr>
        <w:bidi/>
        <w:rPr>
          <w:rFonts w:cs="David" w:hint="cs"/>
          <w:rtl/>
        </w:rPr>
      </w:pPr>
    </w:p>
    <w:p w14:paraId="1C079A30" w14:textId="77777777" w:rsidR="009B6326" w:rsidRPr="009B6326" w:rsidRDefault="009B6326" w:rsidP="009B6326">
      <w:pPr>
        <w:bidi/>
        <w:rPr>
          <w:rFonts w:cs="David" w:hint="cs"/>
          <w:rtl/>
        </w:rPr>
      </w:pPr>
      <w:r w:rsidRPr="009B6326">
        <w:rPr>
          <w:rFonts w:cs="David" w:hint="cs"/>
          <w:rtl/>
        </w:rPr>
        <w:tab/>
        <w:t xml:space="preserve">אם זה לא הובא, סימן שנשארים עם החוק העיקרי. </w:t>
      </w:r>
    </w:p>
    <w:p w14:paraId="6AB2DCE8" w14:textId="77777777" w:rsidR="009B6326" w:rsidRPr="009B6326" w:rsidRDefault="009B6326" w:rsidP="009B6326">
      <w:pPr>
        <w:bidi/>
        <w:rPr>
          <w:rFonts w:cs="David" w:hint="cs"/>
          <w:rtl/>
        </w:rPr>
      </w:pPr>
    </w:p>
    <w:p w14:paraId="6AD19655" w14:textId="77777777" w:rsidR="009B6326" w:rsidRPr="009B6326" w:rsidRDefault="009B6326" w:rsidP="009B6326">
      <w:pPr>
        <w:bidi/>
        <w:rPr>
          <w:rFonts w:cs="David" w:hint="cs"/>
          <w:u w:val="single"/>
          <w:rtl/>
        </w:rPr>
      </w:pPr>
      <w:r w:rsidRPr="009B6326">
        <w:rPr>
          <w:rFonts w:cs="David" w:hint="cs"/>
          <w:u w:val="single"/>
          <w:rtl/>
        </w:rPr>
        <w:t>זהבה גלאון:</w:t>
      </w:r>
    </w:p>
    <w:p w14:paraId="058123DB" w14:textId="77777777" w:rsidR="009B6326" w:rsidRPr="009B6326" w:rsidRDefault="009B6326" w:rsidP="009B6326">
      <w:pPr>
        <w:bidi/>
        <w:rPr>
          <w:rFonts w:cs="David" w:hint="cs"/>
          <w:u w:val="single"/>
          <w:rtl/>
        </w:rPr>
      </w:pPr>
    </w:p>
    <w:p w14:paraId="46494E77" w14:textId="77777777" w:rsidR="009B6326" w:rsidRPr="009B6326" w:rsidRDefault="009B6326" w:rsidP="009B6326">
      <w:pPr>
        <w:bidi/>
        <w:rPr>
          <w:rFonts w:cs="David" w:hint="cs"/>
          <w:rtl/>
        </w:rPr>
      </w:pPr>
      <w:r w:rsidRPr="009B6326">
        <w:rPr>
          <w:rFonts w:cs="David" w:hint="cs"/>
          <w:rtl/>
        </w:rPr>
        <w:tab/>
        <w:t xml:space="preserve">עניין השאלה הוא קריטי. </w:t>
      </w:r>
    </w:p>
    <w:p w14:paraId="05541722" w14:textId="77777777" w:rsidR="009B6326" w:rsidRPr="009B6326" w:rsidRDefault="009B6326" w:rsidP="009B6326">
      <w:pPr>
        <w:bidi/>
        <w:rPr>
          <w:rFonts w:cs="David" w:hint="cs"/>
          <w:rtl/>
        </w:rPr>
      </w:pPr>
    </w:p>
    <w:p w14:paraId="0608160C" w14:textId="77777777" w:rsidR="009B6326" w:rsidRPr="009B6326" w:rsidRDefault="009B6326" w:rsidP="009B6326">
      <w:pPr>
        <w:bidi/>
        <w:rPr>
          <w:rFonts w:cs="David" w:hint="cs"/>
          <w:u w:val="single"/>
          <w:rtl/>
        </w:rPr>
      </w:pPr>
      <w:r w:rsidRPr="009B6326">
        <w:rPr>
          <w:rFonts w:cs="David" w:hint="cs"/>
          <w:u w:val="single"/>
          <w:rtl/>
        </w:rPr>
        <w:t>יצחק לוי:</w:t>
      </w:r>
    </w:p>
    <w:p w14:paraId="7F4281A7" w14:textId="77777777" w:rsidR="009B6326" w:rsidRPr="009B6326" w:rsidRDefault="009B6326" w:rsidP="009B6326">
      <w:pPr>
        <w:bidi/>
        <w:rPr>
          <w:rFonts w:cs="David" w:hint="cs"/>
          <w:u w:val="single"/>
          <w:rtl/>
        </w:rPr>
      </w:pPr>
    </w:p>
    <w:p w14:paraId="3574E5D2" w14:textId="77777777" w:rsidR="009B6326" w:rsidRPr="009B6326" w:rsidRDefault="009B6326" w:rsidP="009B6326">
      <w:pPr>
        <w:bidi/>
        <w:rPr>
          <w:rFonts w:cs="David" w:hint="cs"/>
          <w:rtl/>
        </w:rPr>
      </w:pPr>
      <w:r w:rsidRPr="009B6326">
        <w:rPr>
          <w:rFonts w:cs="David" w:hint="cs"/>
          <w:rtl/>
        </w:rPr>
        <w:tab/>
        <w:t>החלטת הממשלה תובא למשאל עם. מה שהממשלה תביא לכנסת, זה מה שיובא למשאל.</w:t>
      </w:r>
    </w:p>
    <w:p w14:paraId="60A17065" w14:textId="77777777" w:rsidR="009B6326" w:rsidRPr="009B6326" w:rsidRDefault="009B6326" w:rsidP="009B6326">
      <w:pPr>
        <w:bidi/>
        <w:rPr>
          <w:rFonts w:cs="David" w:hint="cs"/>
          <w:rtl/>
        </w:rPr>
      </w:pPr>
    </w:p>
    <w:p w14:paraId="2C61BAFE" w14:textId="77777777" w:rsidR="009B6326" w:rsidRPr="009B6326" w:rsidRDefault="009B6326" w:rsidP="009B6326">
      <w:pPr>
        <w:bidi/>
        <w:rPr>
          <w:rFonts w:cs="David" w:hint="cs"/>
          <w:rtl/>
        </w:rPr>
      </w:pPr>
      <w:r w:rsidRPr="009B6326">
        <w:rPr>
          <w:rFonts w:cs="David" w:hint="cs"/>
          <w:u w:val="single"/>
          <w:rtl/>
        </w:rPr>
        <w:t>מנחם בן-ששון:</w:t>
      </w:r>
    </w:p>
    <w:p w14:paraId="3C4F761E" w14:textId="77777777" w:rsidR="009B6326" w:rsidRPr="009B6326" w:rsidRDefault="009B6326" w:rsidP="009B6326">
      <w:pPr>
        <w:bidi/>
        <w:rPr>
          <w:rFonts w:cs="David" w:hint="cs"/>
          <w:rtl/>
        </w:rPr>
      </w:pPr>
    </w:p>
    <w:p w14:paraId="4F73408D" w14:textId="77777777" w:rsidR="009B6326" w:rsidRPr="009B6326" w:rsidRDefault="009B6326" w:rsidP="009B6326">
      <w:pPr>
        <w:bidi/>
        <w:rPr>
          <w:rFonts w:cs="David" w:hint="cs"/>
          <w:rtl/>
        </w:rPr>
      </w:pPr>
      <w:r w:rsidRPr="009B6326">
        <w:rPr>
          <w:rFonts w:cs="David" w:hint="cs"/>
          <w:rtl/>
        </w:rPr>
        <w:tab/>
        <w:t>הרב לוי, זאת הפצצה. אתם לא מבינים?</w:t>
      </w:r>
    </w:p>
    <w:p w14:paraId="13805165" w14:textId="77777777" w:rsidR="009B6326" w:rsidRPr="009B6326" w:rsidRDefault="009B6326" w:rsidP="009B6326">
      <w:pPr>
        <w:bidi/>
        <w:rPr>
          <w:rFonts w:cs="David" w:hint="cs"/>
          <w:rtl/>
        </w:rPr>
      </w:pPr>
    </w:p>
    <w:p w14:paraId="3CBF3FF2" w14:textId="77777777" w:rsidR="009B6326" w:rsidRPr="009B6326" w:rsidRDefault="009B6326" w:rsidP="009B6326">
      <w:pPr>
        <w:bidi/>
        <w:ind w:firstLine="567"/>
        <w:rPr>
          <w:rFonts w:cs="David" w:hint="cs"/>
          <w:rtl/>
        </w:rPr>
      </w:pPr>
      <w:r w:rsidRPr="009B6326">
        <w:rPr>
          <w:rFonts w:cs="David" w:hint="cs"/>
          <w:rtl/>
        </w:rPr>
        <w:t xml:space="preserve">אני רוצה להסביר למה הרב לוי שוגה. זה נכון, אם לא תכתוב, הממשלה תכתוב מה שהיא רוצה בשאלה שלה כי זה בדיוק מה שאומר חוק היסוד. </w:t>
      </w:r>
    </w:p>
    <w:p w14:paraId="1004FFDB" w14:textId="77777777" w:rsidR="009B6326" w:rsidRPr="009B6326" w:rsidRDefault="009B6326" w:rsidP="009B6326">
      <w:pPr>
        <w:bidi/>
        <w:rPr>
          <w:rFonts w:cs="David" w:hint="cs"/>
          <w:rtl/>
        </w:rPr>
      </w:pPr>
    </w:p>
    <w:p w14:paraId="2AD83F57" w14:textId="77777777" w:rsidR="009B6326" w:rsidRDefault="009B6326" w:rsidP="009B6326">
      <w:pPr>
        <w:bidi/>
        <w:rPr>
          <w:rFonts w:cs="David" w:hint="cs"/>
          <w:u w:val="single"/>
          <w:rtl/>
        </w:rPr>
      </w:pPr>
    </w:p>
    <w:p w14:paraId="4502AAB9" w14:textId="77777777" w:rsidR="009B6326" w:rsidRDefault="009B6326" w:rsidP="009B6326">
      <w:pPr>
        <w:bidi/>
        <w:rPr>
          <w:rFonts w:cs="David" w:hint="cs"/>
          <w:u w:val="single"/>
          <w:rtl/>
        </w:rPr>
      </w:pPr>
    </w:p>
    <w:p w14:paraId="125C44F1" w14:textId="77777777" w:rsidR="009B6326" w:rsidRDefault="009B6326" w:rsidP="009B6326">
      <w:pPr>
        <w:bidi/>
        <w:rPr>
          <w:rFonts w:cs="David" w:hint="cs"/>
          <w:u w:val="single"/>
          <w:rtl/>
        </w:rPr>
      </w:pPr>
    </w:p>
    <w:p w14:paraId="78CD7AD5" w14:textId="77777777" w:rsidR="009B6326" w:rsidRPr="009B6326" w:rsidRDefault="009B6326" w:rsidP="009B6326">
      <w:pPr>
        <w:bidi/>
        <w:rPr>
          <w:rFonts w:cs="David" w:hint="cs"/>
          <w:u w:val="single"/>
          <w:rtl/>
        </w:rPr>
      </w:pPr>
      <w:r w:rsidRPr="009B6326">
        <w:rPr>
          <w:rFonts w:cs="David" w:hint="cs"/>
          <w:u w:val="single"/>
          <w:rtl/>
        </w:rPr>
        <w:t>היו"ר דוד טל:</w:t>
      </w:r>
    </w:p>
    <w:p w14:paraId="7DEE40CD" w14:textId="77777777" w:rsidR="009B6326" w:rsidRPr="009B6326" w:rsidRDefault="009B6326" w:rsidP="009B6326">
      <w:pPr>
        <w:bidi/>
        <w:rPr>
          <w:rFonts w:cs="David" w:hint="cs"/>
          <w:rtl/>
        </w:rPr>
      </w:pPr>
    </w:p>
    <w:p w14:paraId="3838E964" w14:textId="77777777" w:rsidR="009B6326" w:rsidRPr="009B6326" w:rsidRDefault="009B6326" w:rsidP="009B6326">
      <w:pPr>
        <w:bidi/>
        <w:rPr>
          <w:rFonts w:cs="David" w:hint="cs"/>
          <w:rtl/>
        </w:rPr>
      </w:pPr>
      <w:r w:rsidRPr="009B6326">
        <w:rPr>
          <w:rFonts w:cs="David" w:hint="cs"/>
          <w:rtl/>
        </w:rPr>
        <w:tab/>
        <w:t xml:space="preserve">הכנסת תצטרך לאשר את ההחלטה שלה כפי שהיא. </w:t>
      </w:r>
    </w:p>
    <w:p w14:paraId="7A5E70F9" w14:textId="77777777" w:rsidR="009B6326" w:rsidRPr="009B6326" w:rsidRDefault="009B6326" w:rsidP="009B6326">
      <w:pPr>
        <w:bidi/>
        <w:rPr>
          <w:rFonts w:cs="David" w:hint="cs"/>
          <w:rtl/>
        </w:rPr>
      </w:pPr>
    </w:p>
    <w:p w14:paraId="142103E2" w14:textId="77777777" w:rsidR="009B6326" w:rsidRPr="009B6326" w:rsidRDefault="009B6326" w:rsidP="009B6326">
      <w:pPr>
        <w:bidi/>
        <w:rPr>
          <w:rFonts w:cs="David" w:hint="cs"/>
          <w:rtl/>
        </w:rPr>
      </w:pPr>
      <w:r w:rsidRPr="009B6326">
        <w:rPr>
          <w:rFonts w:cs="David" w:hint="cs"/>
          <w:u w:val="single"/>
          <w:rtl/>
        </w:rPr>
        <w:t>מנחם בן-ששון:</w:t>
      </w:r>
    </w:p>
    <w:p w14:paraId="519EBFA8" w14:textId="77777777" w:rsidR="009B6326" w:rsidRPr="009B6326" w:rsidRDefault="009B6326" w:rsidP="009B6326">
      <w:pPr>
        <w:bidi/>
        <w:rPr>
          <w:rFonts w:cs="David" w:hint="cs"/>
          <w:rtl/>
        </w:rPr>
      </w:pPr>
    </w:p>
    <w:p w14:paraId="522B5F9B" w14:textId="77777777" w:rsidR="009B6326" w:rsidRPr="009B6326" w:rsidRDefault="009B6326" w:rsidP="009B6326">
      <w:pPr>
        <w:bidi/>
        <w:rPr>
          <w:rFonts w:cs="David" w:hint="cs"/>
          <w:rtl/>
        </w:rPr>
      </w:pPr>
      <w:r w:rsidRPr="009B6326">
        <w:rPr>
          <w:rFonts w:cs="David" w:hint="cs"/>
          <w:rtl/>
        </w:rPr>
        <w:tab/>
        <w:t xml:space="preserve">נכון. ולכן, לפי דעתי, אם לא תגיד את מה שאמרה בריטניה או מדינת אחרות </w:t>
      </w:r>
      <w:r w:rsidRPr="009B6326">
        <w:rPr>
          <w:rFonts w:cs="David"/>
          <w:rtl/>
        </w:rPr>
        <w:t>–</w:t>
      </w:r>
      <w:r w:rsidRPr="009B6326">
        <w:rPr>
          <w:rFonts w:cs="David" w:hint="cs"/>
          <w:rtl/>
        </w:rPr>
        <w:t xml:space="preserve"> או שאתם לא רוצים את זה, וזה גם מותר. רק אל תגידו שמישהו עושה כאן פיליבסטר. אני אומר שמבחינתי אלה תקנות משנה. תגידו שזה תקנות משנה אבל לעשות את זה נכון. יש פה לאקונה והיא מי מנסח ואיך מנסחים את השאלה. הממשלה מנסחת את השאלה יופי אבל תן לממשלה לנסח את השאלה בצורה לאקונית כי אחרת היא יכולה לנסח את זה בצורה מסוימת. </w:t>
      </w:r>
    </w:p>
    <w:p w14:paraId="64FF9366" w14:textId="77777777" w:rsidR="009B6326" w:rsidRPr="009B6326" w:rsidRDefault="009B6326" w:rsidP="009B6326">
      <w:pPr>
        <w:bidi/>
        <w:rPr>
          <w:rFonts w:cs="David" w:hint="cs"/>
          <w:rtl/>
        </w:rPr>
      </w:pPr>
    </w:p>
    <w:p w14:paraId="3BC6A4F2" w14:textId="77777777" w:rsidR="009B6326" w:rsidRPr="009B6326" w:rsidRDefault="009B6326" w:rsidP="009B6326">
      <w:pPr>
        <w:bidi/>
        <w:rPr>
          <w:rFonts w:cs="David" w:hint="cs"/>
          <w:rtl/>
        </w:rPr>
      </w:pPr>
      <w:r w:rsidRPr="009B6326">
        <w:rPr>
          <w:rFonts w:cs="David" w:hint="cs"/>
          <w:rtl/>
        </w:rPr>
        <w:tab/>
        <w:t xml:space="preserve">תגיד שאתה רוצה שהממשלה תנסח את זה בצורה אובייקטיבית. תן הנחייה. </w:t>
      </w:r>
    </w:p>
    <w:p w14:paraId="4EB2992D" w14:textId="77777777" w:rsidR="009B6326" w:rsidRPr="009B6326" w:rsidRDefault="009B6326" w:rsidP="009B6326">
      <w:pPr>
        <w:bidi/>
        <w:rPr>
          <w:rFonts w:cs="David" w:hint="cs"/>
          <w:rtl/>
        </w:rPr>
      </w:pPr>
    </w:p>
    <w:p w14:paraId="34AB3534" w14:textId="77777777" w:rsidR="009B6326" w:rsidRPr="009B6326" w:rsidRDefault="009B6326" w:rsidP="009B6326">
      <w:pPr>
        <w:bidi/>
        <w:rPr>
          <w:rFonts w:cs="David" w:hint="cs"/>
          <w:rtl/>
        </w:rPr>
      </w:pPr>
      <w:r w:rsidRPr="009B6326">
        <w:rPr>
          <w:rFonts w:cs="David" w:hint="cs"/>
          <w:u w:val="single"/>
          <w:rtl/>
        </w:rPr>
        <w:t>היו"ר דוד טל:</w:t>
      </w:r>
    </w:p>
    <w:p w14:paraId="2724EE46" w14:textId="77777777" w:rsidR="009B6326" w:rsidRPr="009B6326" w:rsidRDefault="009B6326" w:rsidP="009B6326">
      <w:pPr>
        <w:bidi/>
        <w:rPr>
          <w:rFonts w:cs="David" w:hint="cs"/>
          <w:rtl/>
        </w:rPr>
      </w:pPr>
    </w:p>
    <w:p w14:paraId="4ED5B9DD" w14:textId="77777777" w:rsidR="009B6326" w:rsidRPr="009B6326" w:rsidRDefault="009B6326" w:rsidP="009B6326">
      <w:pPr>
        <w:bidi/>
        <w:rPr>
          <w:rFonts w:cs="David" w:hint="cs"/>
          <w:rtl/>
        </w:rPr>
      </w:pPr>
      <w:r w:rsidRPr="009B6326">
        <w:rPr>
          <w:rFonts w:cs="David" w:hint="cs"/>
          <w:rtl/>
        </w:rPr>
        <w:tab/>
        <w:t xml:space="preserve">מה זה אובייקטיבית? היא תעשה את זה כפי שהיא רואה את הדבר. ואז אתה ככנסת יכול שלא לאשר כי זה לא נראה לך אובייקטיבי. </w:t>
      </w:r>
    </w:p>
    <w:p w14:paraId="7848233B" w14:textId="77777777" w:rsidR="009B6326" w:rsidRPr="009B6326" w:rsidRDefault="009B6326" w:rsidP="009B6326">
      <w:pPr>
        <w:bidi/>
        <w:rPr>
          <w:rFonts w:cs="David" w:hint="cs"/>
          <w:rtl/>
        </w:rPr>
      </w:pPr>
    </w:p>
    <w:p w14:paraId="027C875F"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בן-ששון:</w:t>
      </w:r>
    </w:p>
    <w:p w14:paraId="7E620194" w14:textId="77777777" w:rsidR="009B6326" w:rsidRPr="009B6326" w:rsidRDefault="009B6326" w:rsidP="009B6326">
      <w:pPr>
        <w:bidi/>
        <w:rPr>
          <w:rFonts w:cs="David" w:hint="cs"/>
          <w:u w:val="single"/>
          <w:rtl/>
        </w:rPr>
      </w:pPr>
    </w:p>
    <w:p w14:paraId="10E38235" w14:textId="77777777" w:rsidR="009B6326" w:rsidRPr="009B6326" w:rsidRDefault="009B6326" w:rsidP="009B6326">
      <w:pPr>
        <w:bidi/>
        <w:rPr>
          <w:rFonts w:cs="David" w:hint="cs"/>
          <w:rtl/>
        </w:rPr>
      </w:pPr>
      <w:r w:rsidRPr="009B6326">
        <w:rPr>
          <w:rFonts w:cs="David" w:hint="cs"/>
          <w:rtl/>
        </w:rPr>
        <w:tab/>
        <w:t>אבל זה לא יקרה. זה בדיוק מה שאתה עושה לי עכשיו בחוק. אני רוצה להצביע 61 או 80. אתה אומר: קח את זה או תדחה את זה. אני מבין שיש תרגילים, אני מקבל את זה, אני נכנע לתרגילים, כשלא רוצים לפצל. אבל שאתה הולך לחוקק חוק ונתת כאן אוטוסטראד</w:t>
      </w:r>
      <w:r w:rsidRPr="009B6326">
        <w:rPr>
          <w:rFonts w:cs="David" w:hint="eastAsia"/>
          <w:rtl/>
        </w:rPr>
        <w:t>ה</w:t>
      </w:r>
      <w:r w:rsidRPr="009B6326">
        <w:rPr>
          <w:rFonts w:cs="David" w:hint="cs"/>
          <w:rtl/>
        </w:rPr>
        <w:t xml:space="preserve"> להפוך אותו על פניו. </w:t>
      </w:r>
    </w:p>
    <w:p w14:paraId="0306E3FB" w14:textId="77777777" w:rsidR="009B6326" w:rsidRPr="009B6326" w:rsidRDefault="009B6326" w:rsidP="009B6326">
      <w:pPr>
        <w:bidi/>
        <w:rPr>
          <w:rFonts w:cs="David" w:hint="cs"/>
          <w:rtl/>
        </w:rPr>
      </w:pPr>
    </w:p>
    <w:p w14:paraId="3A64B48E" w14:textId="77777777" w:rsidR="009B6326" w:rsidRPr="009B6326" w:rsidRDefault="009B6326" w:rsidP="009B6326">
      <w:pPr>
        <w:bidi/>
        <w:rPr>
          <w:rFonts w:cs="David" w:hint="cs"/>
          <w:u w:val="single"/>
          <w:rtl/>
        </w:rPr>
      </w:pPr>
      <w:r w:rsidRPr="009B6326">
        <w:rPr>
          <w:rFonts w:cs="David" w:hint="cs"/>
          <w:u w:val="single"/>
          <w:rtl/>
        </w:rPr>
        <w:t>היו"ר דוד טל:</w:t>
      </w:r>
    </w:p>
    <w:p w14:paraId="446F710C" w14:textId="77777777" w:rsidR="009B6326" w:rsidRPr="009B6326" w:rsidRDefault="009B6326" w:rsidP="009B6326">
      <w:pPr>
        <w:bidi/>
        <w:rPr>
          <w:rFonts w:cs="David" w:hint="cs"/>
          <w:rtl/>
        </w:rPr>
      </w:pPr>
    </w:p>
    <w:p w14:paraId="0250B274" w14:textId="77777777" w:rsidR="009B6326" w:rsidRPr="009B6326" w:rsidRDefault="009B6326" w:rsidP="009B6326">
      <w:pPr>
        <w:bidi/>
        <w:rPr>
          <w:rFonts w:cs="David" w:hint="cs"/>
          <w:rtl/>
        </w:rPr>
      </w:pPr>
      <w:r w:rsidRPr="009B6326">
        <w:rPr>
          <w:rFonts w:cs="David" w:hint="cs"/>
          <w:rtl/>
        </w:rPr>
        <w:tab/>
        <w:t xml:space="preserve">חבר הכנסת בן ששון. להיכנס לצורת ניסוח השאלה זה מאוד מקשה ואני משוכנע שלא נגיע לקונצנזוס בנושא הזה. הדבר הכי קרוב שאפשר להסכים עליו זאת החלטת הממשלה. הממשלה באותה עת, יש לה פריבילגיה מסוימת, היא תגיש את זה כפי שהיא רוצה. אם זה לא ייראה לכנסת, הם יכולים לא להצביע. </w:t>
      </w:r>
    </w:p>
    <w:p w14:paraId="6CDABE7D" w14:textId="77777777" w:rsidR="009B6326" w:rsidRPr="009B6326" w:rsidRDefault="009B6326" w:rsidP="009B6326">
      <w:pPr>
        <w:bidi/>
        <w:rPr>
          <w:rFonts w:cs="David" w:hint="cs"/>
          <w:rtl/>
        </w:rPr>
      </w:pPr>
    </w:p>
    <w:p w14:paraId="1ECAC404" w14:textId="77777777" w:rsidR="009B6326" w:rsidRPr="009B6326" w:rsidRDefault="009B6326" w:rsidP="009B6326">
      <w:pPr>
        <w:bidi/>
        <w:rPr>
          <w:rFonts w:cs="David" w:hint="cs"/>
          <w:rtl/>
        </w:rPr>
      </w:pPr>
      <w:r w:rsidRPr="009B6326">
        <w:rPr>
          <w:rFonts w:cs="David" w:hint="cs"/>
          <w:u w:val="single"/>
          <w:rtl/>
        </w:rPr>
        <w:t>אסתרינה טרטמן:</w:t>
      </w:r>
    </w:p>
    <w:p w14:paraId="63CE8892" w14:textId="77777777" w:rsidR="009B6326" w:rsidRPr="009B6326" w:rsidRDefault="009B6326" w:rsidP="009B6326">
      <w:pPr>
        <w:bidi/>
        <w:rPr>
          <w:rFonts w:cs="David" w:hint="cs"/>
          <w:rtl/>
        </w:rPr>
      </w:pPr>
    </w:p>
    <w:p w14:paraId="055A2EF2" w14:textId="77777777" w:rsidR="009B6326" w:rsidRPr="009B6326" w:rsidRDefault="009B6326" w:rsidP="009B6326">
      <w:pPr>
        <w:bidi/>
        <w:rPr>
          <w:rFonts w:cs="David" w:hint="cs"/>
          <w:rtl/>
        </w:rPr>
      </w:pPr>
      <w:r w:rsidRPr="009B6326">
        <w:rPr>
          <w:rFonts w:cs="David" w:hint="cs"/>
          <w:rtl/>
        </w:rPr>
        <w:tab/>
        <w:t xml:space="preserve"> ואז באיזה רוב זה עובר?</w:t>
      </w:r>
    </w:p>
    <w:p w14:paraId="6FC7AE96" w14:textId="77777777" w:rsidR="009B6326" w:rsidRPr="009B6326" w:rsidRDefault="009B6326" w:rsidP="009B6326">
      <w:pPr>
        <w:bidi/>
        <w:rPr>
          <w:rFonts w:cs="David" w:hint="cs"/>
          <w:rtl/>
        </w:rPr>
      </w:pPr>
    </w:p>
    <w:p w14:paraId="5A81A4EE" w14:textId="77777777" w:rsidR="009B6326" w:rsidRPr="009B6326" w:rsidRDefault="009B6326" w:rsidP="009B6326">
      <w:pPr>
        <w:bidi/>
        <w:rPr>
          <w:rFonts w:cs="David" w:hint="cs"/>
          <w:rtl/>
        </w:rPr>
      </w:pPr>
      <w:r w:rsidRPr="009B6326">
        <w:rPr>
          <w:rFonts w:cs="David" w:hint="cs"/>
          <w:u w:val="single"/>
          <w:rtl/>
        </w:rPr>
        <w:t>היו"ר דוד טל:</w:t>
      </w:r>
    </w:p>
    <w:p w14:paraId="3AA122CA" w14:textId="77777777" w:rsidR="009B6326" w:rsidRPr="009B6326" w:rsidRDefault="009B6326" w:rsidP="009B6326">
      <w:pPr>
        <w:bidi/>
        <w:rPr>
          <w:rFonts w:cs="David" w:hint="cs"/>
          <w:rtl/>
        </w:rPr>
      </w:pPr>
    </w:p>
    <w:p w14:paraId="52C0818A" w14:textId="77777777" w:rsidR="009B6326" w:rsidRPr="009B6326" w:rsidRDefault="009B6326" w:rsidP="009B6326">
      <w:pPr>
        <w:bidi/>
        <w:rPr>
          <w:rFonts w:cs="David" w:hint="cs"/>
          <w:rtl/>
        </w:rPr>
      </w:pPr>
      <w:r w:rsidRPr="009B6326">
        <w:rPr>
          <w:rFonts w:cs="David" w:hint="cs"/>
          <w:rtl/>
        </w:rPr>
        <w:tab/>
        <w:t>ברוב של 61 שזה רוב מיוחס. אם הכנסת אימצה את החלטת הממשלה בלי שום שינוי, תיקון או דבר כזה ואחר, העם יצטרך להחליט כן או לא בעד, מה שהכנסת החליטה ומה שהחליטה הממשלה.</w:t>
      </w:r>
    </w:p>
    <w:p w14:paraId="3E366306" w14:textId="77777777" w:rsidR="009B6326" w:rsidRPr="009B6326" w:rsidRDefault="009B6326" w:rsidP="009B6326">
      <w:pPr>
        <w:bidi/>
        <w:rPr>
          <w:rFonts w:cs="David" w:hint="cs"/>
          <w:rtl/>
        </w:rPr>
      </w:pPr>
    </w:p>
    <w:p w14:paraId="4781B97E" w14:textId="77777777" w:rsidR="009B6326" w:rsidRPr="009B6326" w:rsidRDefault="009B6326" w:rsidP="009B6326">
      <w:pPr>
        <w:bidi/>
        <w:rPr>
          <w:rFonts w:cs="David" w:hint="cs"/>
          <w:rtl/>
        </w:rPr>
      </w:pPr>
      <w:r w:rsidRPr="009B6326">
        <w:rPr>
          <w:rFonts w:cs="David" w:hint="cs"/>
          <w:u w:val="single"/>
          <w:rtl/>
        </w:rPr>
        <w:t>זהבה גלאון:</w:t>
      </w:r>
    </w:p>
    <w:p w14:paraId="56B5E838" w14:textId="77777777" w:rsidR="009B6326" w:rsidRPr="009B6326" w:rsidRDefault="009B6326" w:rsidP="009B6326">
      <w:pPr>
        <w:bidi/>
        <w:rPr>
          <w:rFonts w:cs="David" w:hint="cs"/>
          <w:rtl/>
        </w:rPr>
      </w:pPr>
    </w:p>
    <w:p w14:paraId="1B9A9732" w14:textId="77777777" w:rsidR="009B6326" w:rsidRPr="009B6326" w:rsidRDefault="009B6326" w:rsidP="009B6326">
      <w:pPr>
        <w:bidi/>
        <w:rPr>
          <w:rFonts w:cs="David" w:hint="cs"/>
          <w:rtl/>
        </w:rPr>
      </w:pPr>
      <w:r w:rsidRPr="009B6326">
        <w:rPr>
          <w:rFonts w:cs="David" w:hint="cs"/>
          <w:rtl/>
        </w:rPr>
        <w:tab/>
        <w:t>אדוני, אני מוטרדת. אמנם אנחנו מדברים עכשיו על חוק רמת הגולן אבל אנחנו מקבעים כאן הלכה לגבי משאלי עם לעתיד לבוא על נסיגה מחבלי ארץ. מה שמטריד כאן זה שאתם עושים כאן סינדול כפול. גם מדברים על רוב מיוחס וגם על מניפולציה בצורת הצגת השאלה.</w:t>
      </w:r>
    </w:p>
    <w:p w14:paraId="14A70D64" w14:textId="77777777" w:rsidR="009B6326" w:rsidRPr="009B6326" w:rsidRDefault="009B6326" w:rsidP="009B6326">
      <w:pPr>
        <w:bidi/>
        <w:rPr>
          <w:rFonts w:cs="David" w:hint="cs"/>
          <w:rtl/>
        </w:rPr>
      </w:pPr>
    </w:p>
    <w:p w14:paraId="67B97FF4" w14:textId="77777777" w:rsidR="009B6326" w:rsidRPr="009B6326" w:rsidRDefault="009B6326" w:rsidP="009B6326">
      <w:pPr>
        <w:bidi/>
        <w:rPr>
          <w:rFonts w:cs="David" w:hint="cs"/>
          <w:rtl/>
        </w:rPr>
      </w:pPr>
      <w:r w:rsidRPr="009B6326">
        <w:rPr>
          <w:rFonts w:cs="David" w:hint="cs"/>
          <w:u w:val="single"/>
          <w:rtl/>
        </w:rPr>
        <w:t>גדעון סער:</w:t>
      </w:r>
    </w:p>
    <w:p w14:paraId="526EB08C" w14:textId="77777777" w:rsidR="009B6326" w:rsidRPr="009B6326" w:rsidRDefault="009B6326" w:rsidP="009B6326">
      <w:pPr>
        <w:bidi/>
        <w:rPr>
          <w:rFonts w:cs="David" w:hint="cs"/>
          <w:rtl/>
        </w:rPr>
      </w:pPr>
    </w:p>
    <w:p w14:paraId="7B77BCD4" w14:textId="77777777" w:rsidR="009B6326" w:rsidRPr="009B6326" w:rsidRDefault="009B6326" w:rsidP="009B6326">
      <w:pPr>
        <w:bidi/>
        <w:rPr>
          <w:rFonts w:cs="David" w:hint="cs"/>
          <w:rtl/>
        </w:rPr>
      </w:pPr>
      <w:r w:rsidRPr="009B6326">
        <w:rPr>
          <w:rFonts w:cs="David" w:hint="cs"/>
          <w:rtl/>
        </w:rPr>
        <w:tab/>
        <w:t xml:space="preserve"> רוב מיוחס זה בחוק הקיים. </w:t>
      </w:r>
    </w:p>
    <w:p w14:paraId="3B940647" w14:textId="77777777" w:rsidR="009B6326" w:rsidRPr="009B6326" w:rsidRDefault="009B6326" w:rsidP="009B6326">
      <w:pPr>
        <w:bidi/>
        <w:rPr>
          <w:rFonts w:cs="David" w:hint="cs"/>
          <w:rtl/>
        </w:rPr>
      </w:pPr>
    </w:p>
    <w:p w14:paraId="38C1B5F9" w14:textId="77777777" w:rsidR="009B6326" w:rsidRDefault="009B6326" w:rsidP="009B6326">
      <w:pPr>
        <w:bidi/>
        <w:rPr>
          <w:rFonts w:cs="David" w:hint="cs"/>
          <w:u w:val="single"/>
          <w:rtl/>
        </w:rPr>
      </w:pPr>
    </w:p>
    <w:p w14:paraId="7A6EE5AC" w14:textId="77777777" w:rsidR="009B6326" w:rsidRDefault="009B6326" w:rsidP="009B6326">
      <w:pPr>
        <w:bidi/>
        <w:rPr>
          <w:rFonts w:cs="David" w:hint="cs"/>
          <w:u w:val="single"/>
          <w:rtl/>
        </w:rPr>
      </w:pPr>
    </w:p>
    <w:p w14:paraId="0B6DFDFC" w14:textId="77777777" w:rsidR="009B6326" w:rsidRDefault="009B6326" w:rsidP="009B6326">
      <w:pPr>
        <w:bidi/>
        <w:rPr>
          <w:rFonts w:cs="David" w:hint="cs"/>
          <w:u w:val="single"/>
          <w:rtl/>
        </w:rPr>
      </w:pPr>
    </w:p>
    <w:p w14:paraId="15B561D3" w14:textId="77777777" w:rsidR="009B6326" w:rsidRDefault="009B6326" w:rsidP="009B6326">
      <w:pPr>
        <w:bidi/>
        <w:rPr>
          <w:rFonts w:cs="David" w:hint="cs"/>
          <w:u w:val="single"/>
          <w:rtl/>
        </w:rPr>
      </w:pPr>
    </w:p>
    <w:p w14:paraId="6A7694BF" w14:textId="77777777" w:rsidR="009B6326" w:rsidRPr="009B6326" w:rsidRDefault="009B6326" w:rsidP="009B6326">
      <w:pPr>
        <w:bidi/>
        <w:rPr>
          <w:rFonts w:cs="David" w:hint="cs"/>
          <w:u w:val="single"/>
          <w:rtl/>
        </w:rPr>
      </w:pPr>
      <w:r w:rsidRPr="009B6326">
        <w:rPr>
          <w:rFonts w:cs="David" w:hint="cs"/>
          <w:u w:val="single"/>
          <w:rtl/>
        </w:rPr>
        <w:t>היו"ר דוד טל:</w:t>
      </w:r>
    </w:p>
    <w:p w14:paraId="62354CF5" w14:textId="77777777" w:rsidR="009B6326" w:rsidRPr="009B6326" w:rsidRDefault="009B6326" w:rsidP="009B6326">
      <w:pPr>
        <w:bidi/>
        <w:rPr>
          <w:rFonts w:cs="David" w:hint="cs"/>
          <w:rtl/>
        </w:rPr>
      </w:pPr>
    </w:p>
    <w:p w14:paraId="31D65096" w14:textId="77777777" w:rsidR="009B6326" w:rsidRPr="009B6326" w:rsidRDefault="009B6326" w:rsidP="009B6326">
      <w:pPr>
        <w:bidi/>
        <w:rPr>
          <w:rFonts w:cs="David" w:hint="cs"/>
          <w:rtl/>
        </w:rPr>
      </w:pPr>
      <w:r w:rsidRPr="009B6326">
        <w:rPr>
          <w:rFonts w:cs="David" w:hint="cs"/>
          <w:rtl/>
        </w:rPr>
        <w:tab/>
        <w:t>איפה כאן המניפולציה?</w:t>
      </w:r>
    </w:p>
    <w:p w14:paraId="05DE4E75" w14:textId="77777777" w:rsidR="009B6326" w:rsidRPr="009B6326" w:rsidRDefault="009B6326" w:rsidP="009B6326">
      <w:pPr>
        <w:bidi/>
        <w:rPr>
          <w:rFonts w:cs="David" w:hint="cs"/>
          <w:rtl/>
        </w:rPr>
      </w:pPr>
    </w:p>
    <w:p w14:paraId="3C748850" w14:textId="77777777" w:rsidR="009B6326" w:rsidRPr="009B6326" w:rsidRDefault="009B6326" w:rsidP="009B6326">
      <w:pPr>
        <w:bidi/>
        <w:rPr>
          <w:rFonts w:cs="David" w:hint="cs"/>
          <w:u w:val="single"/>
          <w:rtl/>
        </w:rPr>
      </w:pPr>
      <w:r w:rsidRPr="009B6326">
        <w:rPr>
          <w:rFonts w:cs="David" w:hint="cs"/>
          <w:u w:val="single"/>
          <w:rtl/>
        </w:rPr>
        <w:t>גדעון סער:</w:t>
      </w:r>
    </w:p>
    <w:p w14:paraId="5D9E4C89" w14:textId="77777777" w:rsidR="009B6326" w:rsidRPr="009B6326" w:rsidRDefault="009B6326" w:rsidP="009B6326">
      <w:pPr>
        <w:bidi/>
        <w:rPr>
          <w:rFonts w:cs="David" w:hint="cs"/>
          <w:u w:val="single"/>
          <w:rtl/>
        </w:rPr>
      </w:pPr>
    </w:p>
    <w:p w14:paraId="1CEB1E0E" w14:textId="77777777" w:rsidR="009B6326" w:rsidRPr="009B6326" w:rsidRDefault="009B6326" w:rsidP="009B6326">
      <w:pPr>
        <w:bidi/>
        <w:rPr>
          <w:rFonts w:cs="David" w:hint="cs"/>
          <w:rtl/>
        </w:rPr>
      </w:pPr>
      <w:r w:rsidRPr="009B6326">
        <w:rPr>
          <w:rFonts w:cs="David" w:hint="cs"/>
          <w:rtl/>
        </w:rPr>
        <w:tab/>
        <w:t>אם למר"צ יהיה רוב, תוכלו לשנות את החוק.</w:t>
      </w:r>
    </w:p>
    <w:p w14:paraId="02ECC35A" w14:textId="77777777" w:rsidR="009B6326" w:rsidRPr="009B6326" w:rsidRDefault="009B6326" w:rsidP="009B6326">
      <w:pPr>
        <w:bidi/>
        <w:rPr>
          <w:rFonts w:cs="David" w:hint="cs"/>
          <w:u w:val="single"/>
          <w:rtl/>
        </w:rPr>
      </w:pPr>
    </w:p>
    <w:p w14:paraId="500EF304" w14:textId="77777777" w:rsidR="009B6326" w:rsidRPr="009B6326" w:rsidRDefault="009B6326" w:rsidP="009B6326">
      <w:pPr>
        <w:bidi/>
        <w:rPr>
          <w:rFonts w:cs="David" w:hint="cs"/>
          <w:rtl/>
        </w:rPr>
      </w:pPr>
      <w:r w:rsidRPr="009B6326">
        <w:rPr>
          <w:rFonts w:cs="David" w:hint="cs"/>
          <w:u w:val="single"/>
          <w:rtl/>
        </w:rPr>
        <w:t>יצחק לוי:</w:t>
      </w:r>
    </w:p>
    <w:p w14:paraId="688DB772" w14:textId="77777777" w:rsidR="009B6326" w:rsidRPr="009B6326" w:rsidRDefault="009B6326" w:rsidP="009B6326">
      <w:pPr>
        <w:bidi/>
        <w:rPr>
          <w:rFonts w:cs="David" w:hint="cs"/>
          <w:rtl/>
        </w:rPr>
      </w:pPr>
    </w:p>
    <w:p w14:paraId="1FC37CD6" w14:textId="77777777" w:rsidR="009B6326" w:rsidRPr="009B6326" w:rsidRDefault="009B6326" w:rsidP="009B6326">
      <w:pPr>
        <w:bidi/>
        <w:rPr>
          <w:rFonts w:cs="David" w:hint="cs"/>
          <w:rtl/>
        </w:rPr>
      </w:pPr>
      <w:r w:rsidRPr="009B6326">
        <w:rPr>
          <w:rFonts w:cs="David" w:hint="cs"/>
          <w:rtl/>
        </w:rPr>
        <w:tab/>
        <w:t xml:space="preserve">להפך, המניפולציה היא לטובתך כי הממשלה רוצה לזכות במשאל עם כי היא מביאה החלטה. </w:t>
      </w:r>
    </w:p>
    <w:p w14:paraId="2998F137" w14:textId="77777777" w:rsidR="009B6326" w:rsidRPr="009B6326" w:rsidRDefault="009B6326" w:rsidP="009B6326">
      <w:pPr>
        <w:bidi/>
        <w:rPr>
          <w:rFonts w:cs="David" w:hint="cs"/>
          <w:rtl/>
        </w:rPr>
      </w:pPr>
      <w:r w:rsidRPr="009B6326">
        <w:rPr>
          <w:rFonts w:cs="David" w:hint="cs"/>
          <w:rtl/>
        </w:rPr>
        <w:tab/>
      </w:r>
    </w:p>
    <w:p w14:paraId="6B6A8BCB" w14:textId="77777777" w:rsidR="009B6326" w:rsidRPr="009B6326" w:rsidRDefault="009B6326" w:rsidP="009B6326">
      <w:pPr>
        <w:bidi/>
        <w:rPr>
          <w:rFonts w:cs="David" w:hint="cs"/>
          <w:rtl/>
        </w:rPr>
      </w:pPr>
      <w:r w:rsidRPr="009B6326">
        <w:rPr>
          <w:rFonts w:cs="David" w:hint="cs"/>
          <w:u w:val="single"/>
          <w:rtl/>
        </w:rPr>
        <w:t>זהבה גלאון:</w:t>
      </w:r>
    </w:p>
    <w:p w14:paraId="7181C927" w14:textId="77777777" w:rsidR="009B6326" w:rsidRPr="009B6326" w:rsidRDefault="009B6326" w:rsidP="009B6326">
      <w:pPr>
        <w:bidi/>
        <w:rPr>
          <w:rFonts w:cs="David" w:hint="cs"/>
          <w:rtl/>
        </w:rPr>
      </w:pPr>
    </w:p>
    <w:p w14:paraId="1B0ED847" w14:textId="77777777" w:rsidR="009B6326" w:rsidRPr="009B6326" w:rsidRDefault="009B6326" w:rsidP="009B6326">
      <w:pPr>
        <w:bidi/>
        <w:rPr>
          <w:rFonts w:cs="David" w:hint="cs"/>
          <w:rtl/>
        </w:rPr>
      </w:pPr>
      <w:r w:rsidRPr="009B6326">
        <w:rPr>
          <w:rFonts w:cs="David" w:hint="cs"/>
          <w:rtl/>
        </w:rPr>
        <w:tab/>
        <w:t xml:space="preserve"> אדוני, בכל ממשלה אני אתנגד למשאל עם. בתפיסה העקרונית שלי זה מעביר את ההכרעה מהריבון. יש לי עמדה לגבי משאלי עם. אני חושבת שזה מעוות מבחינת הדמוקרטיה הפרלמנטרית הייצוגית במדינת ישראל. לא מעבירים הכרעות מהגוף המחוקק לעם. זה ברמה העקרונית. </w:t>
      </w:r>
    </w:p>
    <w:p w14:paraId="238BE00E" w14:textId="77777777" w:rsidR="009B6326" w:rsidRPr="009B6326" w:rsidRDefault="009B6326" w:rsidP="009B6326">
      <w:pPr>
        <w:bidi/>
        <w:rPr>
          <w:rFonts w:cs="David" w:hint="cs"/>
          <w:rtl/>
        </w:rPr>
      </w:pPr>
    </w:p>
    <w:p w14:paraId="481F3EC5" w14:textId="77777777" w:rsidR="009B6326" w:rsidRPr="009B6326" w:rsidRDefault="009B6326" w:rsidP="009B6326">
      <w:pPr>
        <w:bidi/>
        <w:rPr>
          <w:rFonts w:cs="David" w:hint="cs"/>
          <w:u w:val="single"/>
          <w:rtl/>
        </w:rPr>
      </w:pPr>
      <w:r w:rsidRPr="009B6326">
        <w:rPr>
          <w:rFonts w:cs="David" w:hint="cs"/>
          <w:u w:val="single"/>
          <w:rtl/>
        </w:rPr>
        <w:t>היו"ר דוד טל:</w:t>
      </w:r>
    </w:p>
    <w:p w14:paraId="71B7E28E" w14:textId="77777777" w:rsidR="009B6326" w:rsidRPr="009B6326" w:rsidRDefault="009B6326" w:rsidP="009B6326">
      <w:pPr>
        <w:bidi/>
        <w:rPr>
          <w:rFonts w:cs="David" w:hint="cs"/>
          <w:rtl/>
        </w:rPr>
      </w:pPr>
    </w:p>
    <w:p w14:paraId="367B5D5E" w14:textId="77777777" w:rsidR="009B6326" w:rsidRPr="009B6326" w:rsidRDefault="009B6326" w:rsidP="009B6326">
      <w:pPr>
        <w:bidi/>
        <w:rPr>
          <w:rFonts w:cs="David" w:hint="cs"/>
          <w:rtl/>
        </w:rPr>
      </w:pPr>
      <w:r w:rsidRPr="009B6326">
        <w:rPr>
          <w:rFonts w:cs="David" w:hint="cs"/>
          <w:rtl/>
        </w:rPr>
        <w:tab/>
        <w:t xml:space="preserve">אבל עכשיו אנחנו דנים בסעיף עצמו. </w:t>
      </w:r>
    </w:p>
    <w:p w14:paraId="35B9BBB0" w14:textId="77777777" w:rsidR="009B6326" w:rsidRPr="009B6326" w:rsidRDefault="009B6326" w:rsidP="009B6326">
      <w:pPr>
        <w:bidi/>
        <w:rPr>
          <w:rFonts w:cs="David" w:hint="cs"/>
          <w:rtl/>
        </w:rPr>
      </w:pPr>
    </w:p>
    <w:p w14:paraId="31620EED" w14:textId="77777777" w:rsidR="009B6326" w:rsidRPr="009B6326" w:rsidRDefault="009B6326" w:rsidP="009B6326">
      <w:pPr>
        <w:bidi/>
        <w:rPr>
          <w:rFonts w:cs="David" w:hint="cs"/>
          <w:u w:val="single"/>
          <w:rtl/>
        </w:rPr>
      </w:pPr>
      <w:r w:rsidRPr="009B6326">
        <w:rPr>
          <w:rFonts w:cs="David" w:hint="cs"/>
          <w:u w:val="single"/>
          <w:rtl/>
        </w:rPr>
        <w:t>זהבה גלאון:</w:t>
      </w:r>
    </w:p>
    <w:p w14:paraId="19E37896" w14:textId="77777777" w:rsidR="009B6326" w:rsidRPr="009B6326" w:rsidRDefault="009B6326" w:rsidP="009B6326">
      <w:pPr>
        <w:bidi/>
        <w:rPr>
          <w:rFonts w:cs="David" w:hint="cs"/>
          <w:u w:val="single"/>
          <w:rtl/>
        </w:rPr>
      </w:pPr>
    </w:p>
    <w:p w14:paraId="4695C7D7" w14:textId="77777777" w:rsidR="009B6326" w:rsidRPr="009B6326" w:rsidRDefault="009B6326" w:rsidP="009B6326">
      <w:pPr>
        <w:bidi/>
        <w:ind w:firstLine="567"/>
        <w:rPr>
          <w:rFonts w:cs="David" w:hint="cs"/>
          <w:rtl/>
        </w:rPr>
      </w:pPr>
      <w:r w:rsidRPr="009B6326">
        <w:rPr>
          <w:rFonts w:cs="David" w:hint="cs"/>
          <w:rtl/>
        </w:rPr>
        <w:t xml:space="preserve">עכשיו אני רוצה להעיר לסעיף שאנחנו מתווכחים עליו. למה כרכתי את שני הדברים ביחד? העניין של הרוב מיוחס קיים כבר ב-61. ברגע שאתה לא מאפשר התייחסות לשאלה, כפי שמציג אותה פרופסור בן ששון, זה פותח פתח למניפולציות בצורת הצגת השאלה. כשיש לך גם את הבלוק של הרוב המיוחס וגם שאלה מניפולטיבית, אין סיכוי לעולם לגוף שהוא מתנגד או לאופוזיציה שמתנגדים לשנות את כללי המשחק ולהביא הכרעה אחרת ממה שרוצה הממשלה. אחר כך זה בומרנג. </w:t>
      </w:r>
    </w:p>
    <w:p w14:paraId="7B206987" w14:textId="77777777" w:rsidR="009B6326" w:rsidRPr="009B6326" w:rsidRDefault="009B6326" w:rsidP="009B6326">
      <w:pPr>
        <w:bidi/>
        <w:rPr>
          <w:rFonts w:cs="David" w:hint="cs"/>
          <w:rtl/>
        </w:rPr>
      </w:pPr>
    </w:p>
    <w:p w14:paraId="257D6BDC" w14:textId="77777777" w:rsidR="009B6326" w:rsidRPr="009B6326" w:rsidRDefault="009B6326" w:rsidP="009B6326">
      <w:pPr>
        <w:bidi/>
        <w:rPr>
          <w:rFonts w:cs="David" w:hint="cs"/>
          <w:rtl/>
        </w:rPr>
      </w:pPr>
      <w:r w:rsidRPr="009B6326">
        <w:rPr>
          <w:rFonts w:cs="David" w:hint="cs"/>
          <w:u w:val="single"/>
          <w:rtl/>
        </w:rPr>
        <w:t>דוד טל:</w:t>
      </w:r>
    </w:p>
    <w:p w14:paraId="579FAEA9" w14:textId="77777777" w:rsidR="009B6326" w:rsidRPr="009B6326" w:rsidRDefault="009B6326" w:rsidP="009B6326">
      <w:pPr>
        <w:bidi/>
        <w:rPr>
          <w:rFonts w:cs="David" w:hint="cs"/>
          <w:rtl/>
        </w:rPr>
      </w:pPr>
    </w:p>
    <w:p w14:paraId="23FC7E23" w14:textId="77777777" w:rsidR="009B6326" w:rsidRPr="009B6326" w:rsidRDefault="009B6326" w:rsidP="009B6326">
      <w:pPr>
        <w:bidi/>
        <w:rPr>
          <w:rFonts w:cs="David" w:hint="cs"/>
          <w:rtl/>
        </w:rPr>
      </w:pPr>
      <w:r w:rsidRPr="009B6326">
        <w:rPr>
          <w:rFonts w:cs="David" w:hint="cs"/>
          <w:rtl/>
        </w:rPr>
        <w:tab/>
        <w:t xml:space="preserve">מי זה אתם? את רואה כאן שני חברים מקדימה שאחד חושב כך והשני חושב כך. </w:t>
      </w:r>
    </w:p>
    <w:p w14:paraId="287FB80B" w14:textId="77777777" w:rsidR="009B6326" w:rsidRPr="009B6326" w:rsidRDefault="009B6326" w:rsidP="009B6326">
      <w:pPr>
        <w:bidi/>
        <w:rPr>
          <w:rFonts w:cs="David" w:hint="cs"/>
          <w:rtl/>
        </w:rPr>
      </w:pPr>
    </w:p>
    <w:p w14:paraId="46C441BB" w14:textId="77777777" w:rsidR="009B6326" w:rsidRPr="009B6326" w:rsidRDefault="009B6326" w:rsidP="009B6326">
      <w:pPr>
        <w:bidi/>
        <w:rPr>
          <w:rFonts w:cs="David" w:hint="cs"/>
          <w:u w:val="single"/>
          <w:rtl/>
        </w:rPr>
      </w:pPr>
      <w:r w:rsidRPr="009B6326">
        <w:rPr>
          <w:rFonts w:cs="David" w:hint="cs"/>
          <w:u w:val="single"/>
          <w:rtl/>
        </w:rPr>
        <w:t>זהבה גלאון:</w:t>
      </w:r>
    </w:p>
    <w:p w14:paraId="721A8490" w14:textId="77777777" w:rsidR="009B6326" w:rsidRPr="009B6326" w:rsidRDefault="009B6326" w:rsidP="009B6326">
      <w:pPr>
        <w:bidi/>
        <w:rPr>
          <w:rFonts w:cs="David" w:hint="cs"/>
          <w:u w:val="single"/>
          <w:rtl/>
        </w:rPr>
      </w:pPr>
    </w:p>
    <w:p w14:paraId="7E5C7C26" w14:textId="77777777" w:rsidR="009B6326" w:rsidRPr="009B6326" w:rsidRDefault="009B6326" w:rsidP="009B6326">
      <w:pPr>
        <w:bidi/>
        <w:rPr>
          <w:rFonts w:cs="David" w:hint="cs"/>
          <w:rtl/>
        </w:rPr>
      </w:pPr>
      <w:r w:rsidRPr="009B6326">
        <w:rPr>
          <w:rFonts w:cs="David" w:hint="cs"/>
          <w:rtl/>
        </w:rPr>
        <w:tab/>
        <w:t xml:space="preserve">זה לכל שלטון. אחר כך זה בומברג. היום אתה חזק, אתה מנהל את הוועדה הזאת ואתה יכול להגיד שאתה מביא סעיף או לא מביא סעיף. מחר זה יכול להיות בומרנג. תזכור שהכדור הוא עגול. </w:t>
      </w:r>
    </w:p>
    <w:p w14:paraId="3D13B71D" w14:textId="77777777" w:rsidR="009B6326" w:rsidRPr="009B6326" w:rsidRDefault="009B6326" w:rsidP="009B6326">
      <w:pPr>
        <w:bidi/>
        <w:rPr>
          <w:rFonts w:cs="David" w:hint="cs"/>
          <w:rtl/>
        </w:rPr>
      </w:pPr>
    </w:p>
    <w:p w14:paraId="3864B05F" w14:textId="77777777" w:rsidR="009B6326" w:rsidRPr="009B6326" w:rsidRDefault="009B6326" w:rsidP="009B6326">
      <w:pPr>
        <w:bidi/>
        <w:rPr>
          <w:rFonts w:cs="David" w:hint="cs"/>
          <w:u w:val="single"/>
          <w:rtl/>
        </w:rPr>
      </w:pPr>
      <w:r w:rsidRPr="009B6326">
        <w:rPr>
          <w:rFonts w:cs="David" w:hint="cs"/>
          <w:u w:val="single"/>
          <w:rtl/>
        </w:rPr>
        <w:t>היו"ר דוד טל:</w:t>
      </w:r>
    </w:p>
    <w:p w14:paraId="09CF0861" w14:textId="77777777" w:rsidR="009B6326" w:rsidRPr="009B6326" w:rsidRDefault="009B6326" w:rsidP="009B6326">
      <w:pPr>
        <w:bidi/>
        <w:rPr>
          <w:rFonts w:cs="David" w:hint="cs"/>
          <w:rtl/>
        </w:rPr>
      </w:pPr>
      <w:r w:rsidRPr="009B6326">
        <w:rPr>
          <w:rFonts w:cs="David" w:hint="cs"/>
          <w:rtl/>
        </w:rPr>
        <w:tab/>
      </w:r>
    </w:p>
    <w:p w14:paraId="668118E0" w14:textId="77777777" w:rsidR="009B6326" w:rsidRPr="009B6326" w:rsidRDefault="009B6326" w:rsidP="009B6326">
      <w:pPr>
        <w:bidi/>
        <w:rPr>
          <w:rFonts w:cs="David" w:hint="cs"/>
          <w:rtl/>
        </w:rPr>
      </w:pPr>
      <w:r w:rsidRPr="009B6326">
        <w:rPr>
          <w:rFonts w:cs="David" w:hint="cs"/>
          <w:rtl/>
        </w:rPr>
        <w:tab/>
        <w:t xml:space="preserve">הבטחתי שעל כל סעיף כזה נשב 7 נקיים. </w:t>
      </w:r>
    </w:p>
    <w:p w14:paraId="01A42697" w14:textId="77777777" w:rsidR="009B6326" w:rsidRPr="009B6326" w:rsidRDefault="009B6326" w:rsidP="009B6326">
      <w:pPr>
        <w:bidi/>
        <w:rPr>
          <w:rFonts w:cs="David" w:hint="cs"/>
          <w:rtl/>
        </w:rPr>
      </w:pPr>
    </w:p>
    <w:p w14:paraId="116920D6" w14:textId="77777777" w:rsidR="009B6326" w:rsidRPr="009B6326" w:rsidRDefault="009B6326" w:rsidP="009B6326">
      <w:pPr>
        <w:bidi/>
        <w:rPr>
          <w:rFonts w:cs="David" w:hint="cs"/>
          <w:u w:val="single"/>
          <w:rtl/>
        </w:rPr>
      </w:pPr>
      <w:r w:rsidRPr="009B6326">
        <w:rPr>
          <w:rFonts w:cs="David" w:hint="cs"/>
          <w:u w:val="single"/>
          <w:rtl/>
        </w:rPr>
        <w:t>זהבה גלאון:</w:t>
      </w:r>
    </w:p>
    <w:p w14:paraId="091D6B24" w14:textId="77777777" w:rsidR="009B6326" w:rsidRPr="009B6326" w:rsidRDefault="009B6326" w:rsidP="009B6326">
      <w:pPr>
        <w:bidi/>
        <w:rPr>
          <w:rFonts w:cs="David" w:hint="cs"/>
          <w:u w:val="single"/>
          <w:rtl/>
        </w:rPr>
      </w:pPr>
    </w:p>
    <w:p w14:paraId="48A4084D" w14:textId="77777777" w:rsidR="009B6326" w:rsidRPr="009B6326" w:rsidRDefault="009B6326" w:rsidP="009B6326">
      <w:pPr>
        <w:bidi/>
        <w:rPr>
          <w:rFonts w:cs="David" w:hint="cs"/>
          <w:rtl/>
        </w:rPr>
      </w:pPr>
      <w:r w:rsidRPr="009B6326">
        <w:rPr>
          <w:rFonts w:cs="David" w:hint="cs"/>
          <w:rtl/>
        </w:rPr>
        <w:tab/>
        <w:t>לאן אתה ממהר?</w:t>
      </w:r>
    </w:p>
    <w:p w14:paraId="57DF475A" w14:textId="77777777" w:rsidR="009B6326" w:rsidRPr="009B6326" w:rsidRDefault="009B6326" w:rsidP="009B6326">
      <w:pPr>
        <w:bidi/>
        <w:rPr>
          <w:rFonts w:cs="David" w:hint="cs"/>
          <w:rtl/>
        </w:rPr>
      </w:pPr>
    </w:p>
    <w:p w14:paraId="2BC133E5" w14:textId="77777777" w:rsidR="009B6326" w:rsidRPr="009B6326" w:rsidRDefault="009B6326" w:rsidP="009B6326">
      <w:pPr>
        <w:bidi/>
        <w:rPr>
          <w:rFonts w:cs="David" w:hint="cs"/>
          <w:u w:val="single"/>
          <w:rtl/>
        </w:rPr>
      </w:pPr>
      <w:r w:rsidRPr="009B6326">
        <w:rPr>
          <w:rFonts w:cs="David" w:hint="cs"/>
          <w:u w:val="single"/>
          <w:rtl/>
        </w:rPr>
        <w:t>היו"ר דוד טל:</w:t>
      </w:r>
    </w:p>
    <w:p w14:paraId="2DF096C2" w14:textId="77777777" w:rsidR="009B6326" w:rsidRPr="009B6326" w:rsidRDefault="009B6326" w:rsidP="009B6326">
      <w:pPr>
        <w:bidi/>
        <w:rPr>
          <w:rFonts w:cs="David" w:hint="cs"/>
          <w:rtl/>
        </w:rPr>
      </w:pPr>
    </w:p>
    <w:p w14:paraId="01D45DA8" w14:textId="77777777" w:rsidR="009B6326" w:rsidRPr="009B6326" w:rsidRDefault="009B6326" w:rsidP="009B6326">
      <w:pPr>
        <w:bidi/>
        <w:rPr>
          <w:rFonts w:cs="David" w:hint="cs"/>
          <w:rtl/>
        </w:rPr>
      </w:pPr>
      <w:r w:rsidRPr="009B6326">
        <w:rPr>
          <w:rFonts w:cs="David" w:hint="cs"/>
          <w:rtl/>
        </w:rPr>
        <w:tab/>
        <w:t xml:space="preserve">אני אגד לך לאן. אחרי 8 דיונים, אני חושב שאנחנו צריכים להתקדם. </w:t>
      </w:r>
    </w:p>
    <w:p w14:paraId="4B19ACF4" w14:textId="77777777" w:rsidR="009B6326" w:rsidRPr="009B6326" w:rsidRDefault="009B6326" w:rsidP="009B6326">
      <w:pPr>
        <w:bidi/>
        <w:rPr>
          <w:rFonts w:cs="David" w:hint="cs"/>
          <w:rtl/>
        </w:rPr>
      </w:pPr>
    </w:p>
    <w:p w14:paraId="330CEBF4" w14:textId="77777777" w:rsidR="009B6326" w:rsidRDefault="009B6326" w:rsidP="009B6326">
      <w:pPr>
        <w:bidi/>
        <w:rPr>
          <w:rFonts w:cs="David" w:hint="cs"/>
          <w:u w:val="single"/>
          <w:rtl/>
        </w:rPr>
      </w:pPr>
    </w:p>
    <w:p w14:paraId="11C4BBEC" w14:textId="77777777" w:rsidR="009B6326" w:rsidRDefault="009B6326" w:rsidP="009B6326">
      <w:pPr>
        <w:bidi/>
        <w:rPr>
          <w:rFonts w:cs="David" w:hint="cs"/>
          <w:u w:val="single"/>
          <w:rtl/>
        </w:rPr>
      </w:pPr>
    </w:p>
    <w:p w14:paraId="4369FCC3" w14:textId="77777777" w:rsidR="009B6326" w:rsidRDefault="009B6326" w:rsidP="009B6326">
      <w:pPr>
        <w:bidi/>
        <w:rPr>
          <w:rFonts w:cs="David" w:hint="cs"/>
          <w:u w:val="single"/>
          <w:rtl/>
        </w:rPr>
      </w:pPr>
    </w:p>
    <w:p w14:paraId="5412AF3D" w14:textId="77777777" w:rsidR="009B6326" w:rsidRDefault="009B6326" w:rsidP="009B6326">
      <w:pPr>
        <w:bidi/>
        <w:rPr>
          <w:rFonts w:cs="David" w:hint="cs"/>
          <w:u w:val="single"/>
          <w:rtl/>
        </w:rPr>
      </w:pPr>
    </w:p>
    <w:p w14:paraId="6BD98E4D" w14:textId="77777777" w:rsidR="009B6326" w:rsidRPr="009B6326" w:rsidRDefault="009B6326" w:rsidP="009B6326">
      <w:pPr>
        <w:bidi/>
        <w:rPr>
          <w:rFonts w:cs="David" w:hint="cs"/>
          <w:u w:val="single"/>
          <w:rtl/>
        </w:rPr>
      </w:pPr>
      <w:r w:rsidRPr="009B6326">
        <w:rPr>
          <w:rFonts w:cs="David" w:hint="cs"/>
          <w:u w:val="single"/>
          <w:rtl/>
        </w:rPr>
        <w:t>זהבה גלאון:</w:t>
      </w:r>
    </w:p>
    <w:p w14:paraId="14350355" w14:textId="77777777" w:rsidR="009B6326" w:rsidRPr="009B6326" w:rsidRDefault="009B6326" w:rsidP="009B6326">
      <w:pPr>
        <w:bidi/>
        <w:rPr>
          <w:rFonts w:cs="David" w:hint="cs"/>
          <w:u w:val="single"/>
          <w:rtl/>
        </w:rPr>
      </w:pPr>
    </w:p>
    <w:p w14:paraId="50CD81F6" w14:textId="77777777" w:rsidR="009B6326" w:rsidRPr="009B6326" w:rsidRDefault="009B6326" w:rsidP="009B6326">
      <w:pPr>
        <w:bidi/>
        <w:rPr>
          <w:rFonts w:cs="David" w:hint="cs"/>
          <w:rtl/>
        </w:rPr>
      </w:pPr>
      <w:r w:rsidRPr="009B6326">
        <w:rPr>
          <w:rFonts w:cs="David" w:hint="cs"/>
          <w:rtl/>
        </w:rPr>
        <w:tab/>
        <w:t>החיפזון מהשטן.</w:t>
      </w:r>
    </w:p>
    <w:p w14:paraId="76FF890A" w14:textId="77777777" w:rsidR="009B6326" w:rsidRPr="009B6326" w:rsidRDefault="009B6326" w:rsidP="009B6326">
      <w:pPr>
        <w:bidi/>
        <w:rPr>
          <w:rFonts w:cs="David" w:hint="cs"/>
          <w:rtl/>
        </w:rPr>
      </w:pPr>
    </w:p>
    <w:p w14:paraId="44393A32" w14:textId="77777777" w:rsidR="009B6326" w:rsidRPr="009B6326" w:rsidRDefault="009B6326" w:rsidP="009B6326">
      <w:pPr>
        <w:bidi/>
        <w:rPr>
          <w:rFonts w:cs="David" w:hint="cs"/>
          <w:u w:val="single"/>
          <w:rtl/>
        </w:rPr>
      </w:pPr>
      <w:r w:rsidRPr="009B6326">
        <w:rPr>
          <w:rFonts w:cs="David" w:hint="cs"/>
          <w:u w:val="single"/>
          <w:rtl/>
        </w:rPr>
        <w:t>היו"ר דוד טל:</w:t>
      </w:r>
    </w:p>
    <w:p w14:paraId="627A69DA" w14:textId="77777777" w:rsidR="009B6326" w:rsidRPr="009B6326" w:rsidRDefault="009B6326" w:rsidP="009B6326">
      <w:pPr>
        <w:bidi/>
        <w:rPr>
          <w:rFonts w:cs="David" w:hint="cs"/>
          <w:rtl/>
        </w:rPr>
      </w:pPr>
    </w:p>
    <w:p w14:paraId="0D3BBA4C" w14:textId="77777777" w:rsidR="009B6326" w:rsidRPr="009B6326" w:rsidRDefault="009B6326" w:rsidP="009B6326">
      <w:pPr>
        <w:bidi/>
        <w:rPr>
          <w:rFonts w:cs="David" w:hint="cs"/>
          <w:rtl/>
        </w:rPr>
      </w:pPr>
      <w:r w:rsidRPr="009B6326">
        <w:rPr>
          <w:rFonts w:cs="David" w:hint="cs"/>
          <w:rtl/>
        </w:rPr>
        <w:tab/>
        <w:t xml:space="preserve">אי אפשר לדון תמיד רק במישור האקדמי. אנחנו צריכים  להתחיל לדון לגופם של דברים. </w:t>
      </w:r>
    </w:p>
    <w:p w14:paraId="4766B0E1" w14:textId="77777777" w:rsidR="009B6326" w:rsidRPr="009B6326" w:rsidRDefault="009B6326" w:rsidP="009B6326">
      <w:pPr>
        <w:bidi/>
        <w:rPr>
          <w:rFonts w:cs="David" w:hint="cs"/>
          <w:rtl/>
        </w:rPr>
      </w:pPr>
    </w:p>
    <w:p w14:paraId="499C7537" w14:textId="77777777" w:rsidR="009B6326" w:rsidRPr="009B6326" w:rsidRDefault="009B6326" w:rsidP="009B6326">
      <w:pPr>
        <w:bidi/>
        <w:rPr>
          <w:rFonts w:cs="David" w:hint="cs"/>
          <w:u w:val="single"/>
          <w:rtl/>
        </w:rPr>
      </w:pPr>
      <w:r w:rsidRPr="009B6326">
        <w:rPr>
          <w:rFonts w:cs="David" w:hint="cs"/>
          <w:u w:val="single"/>
          <w:rtl/>
        </w:rPr>
        <w:t>זהבה גלאון:</w:t>
      </w:r>
    </w:p>
    <w:p w14:paraId="124991C8" w14:textId="77777777" w:rsidR="009B6326" w:rsidRPr="009B6326" w:rsidRDefault="009B6326" w:rsidP="009B6326">
      <w:pPr>
        <w:bidi/>
        <w:rPr>
          <w:rFonts w:cs="David" w:hint="cs"/>
          <w:u w:val="single"/>
          <w:rtl/>
        </w:rPr>
      </w:pPr>
    </w:p>
    <w:p w14:paraId="2B6A4E1E" w14:textId="77777777" w:rsidR="009B6326" w:rsidRPr="009B6326" w:rsidRDefault="009B6326" w:rsidP="009B6326">
      <w:pPr>
        <w:bidi/>
        <w:rPr>
          <w:rFonts w:cs="David" w:hint="cs"/>
          <w:rtl/>
        </w:rPr>
      </w:pPr>
      <w:r w:rsidRPr="009B6326">
        <w:rPr>
          <w:rFonts w:cs="David" w:hint="cs"/>
          <w:rtl/>
        </w:rPr>
        <w:tab/>
        <w:t>למה?</w:t>
      </w:r>
    </w:p>
    <w:p w14:paraId="2843B209" w14:textId="77777777" w:rsidR="009B6326" w:rsidRPr="009B6326" w:rsidRDefault="009B6326" w:rsidP="009B6326">
      <w:pPr>
        <w:bidi/>
        <w:rPr>
          <w:rFonts w:cs="David" w:hint="cs"/>
          <w:rtl/>
        </w:rPr>
      </w:pPr>
    </w:p>
    <w:p w14:paraId="4811D4A4" w14:textId="77777777" w:rsidR="009B6326" w:rsidRPr="009B6326" w:rsidRDefault="009B6326" w:rsidP="009B6326">
      <w:pPr>
        <w:bidi/>
        <w:rPr>
          <w:rFonts w:cs="David" w:hint="cs"/>
          <w:u w:val="single"/>
          <w:rtl/>
        </w:rPr>
      </w:pPr>
      <w:r w:rsidRPr="009B6326">
        <w:rPr>
          <w:rFonts w:cs="David" w:hint="cs"/>
          <w:u w:val="single"/>
          <w:rtl/>
        </w:rPr>
        <w:t>היו"ר דוד טל:</w:t>
      </w:r>
    </w:p>
    <w:p w14:paraId="6F177B74" w14:textId="77777777" w:rsidR="009B6326" w:rsidRPr="009B6326" w:rsidRDefault="009B6326" w:rsidP="009B6326">
      <w:pPr>
        <w:bidi/>
        <w:rPr>
          <w:rFonts w:cs="David" w:hint="cs"/>
          <w:u w:val="single"/>
          <w:rtl/>
        </w:rPr>
      </w:pPr>
    </w:p>
    <w:p w14:paraId="72E81636" w14:textId="77777777" w:rsidR="009B6326" w:rsidRPr="009B6326" w:rsidRDefault="009B6326" w:rsidP="009B6326">
      <w:pPr>
        <w:bidi/>
        <w:rPr>
          <w:rFonts w:cs="David" w:hint="cs"/>
          <w:rtl/>
        </w:rPr>
      </w:pPr>
      <w:r w:rsidRPr="009B6326">
        <w:rPr>
          <w:rFonts w:cs="David" w:hint="cs"/>
          <w:rtl/>
        </w:rPr>
        <w:tab/>
        <w:t xml:space="preserve">כי נדלק ניצוץ בליבו והיה לאש בוערת באהבת העם. בגלל זה. </w:t>
      </w:r>
    </w:p>
    <w:p w14:paraId="4CA9063C" w14:textId="77777777" w:rsidR="009B6326" w:rsidRPr="009B6326" w:rsidRDefault="009B6326" w:rsidP="009B6326">
      <w:pPr>
        <w:bidi/>
        <w:rPr>
          <w:rFonts w:cs="David" w:hint="cs"/>
          <w:rtl/>
        </w:rPr>
      </w:pPr>
    </w:p>
    <w:p w14:paraId="0B6105F0" w14:textId="77777777" w:rsidR="009B6326" w:rsidRPr="009B6326" w:rsidRDefault="009B6326" w:rsidP="009B6326">
      <w:pPr>
        <w:bidi/>
        <w:rPr>
          <w:rFonts w:cs="David" w:hint="cs"/>
          <w:rtl/>
        </w:rPr>
      </w:pPr>
      <w:r w:rsidRPr="009B6326">
        <w:rPr>
          <w:rFonts w:cs="David" w:hint="cs"/>
          <w:u w:val="single"/>
          <w:rtl/>
        </w:rPr>
        <w:t>מאיר פרוש:</w:t>
      </w:r>
    </w:p>
    <w:p w14:paraId="242D8F5F" w14:textId="77777777" w:rsidR="009B6326" w:rsidRPr="009B6326" w:rsidRDefault="009B6326" w:rsidP="009B6326">
      <w:pPr>
        <w:bidi/>
        <w:rPr>
          <w:rFonts w:cs="David" w:hint="cs"/>
          <w:rtl/>
        </w:rPr>
      </w:pPr>
    </w:p>
    <w:p w14:paraId="02E1F86C" w14:textId="77777777" w:rsidR="009B6326" w:rsidRPr="009B6326" w:rsidRDefault="009B6326" w:rsidP="009B6326">
      <w:pPr>
        <w:bidi/>
        <w:rPr>
          <w:rFonts w:cs="David" w:hint="cs"/>
          <w:rtl/>
        </w:rPr>
      </w:pPr>
      <w:r w:rsidRPr="009B6326">
        <w:rPr>
          <w:rFonts w:cs="David" w:hint="cs"/>
          <w:rtl/>
        </w:rPr>
        <w:tab/>
        <w:t xml:space="preserve"> יש לנו בהתחלה החלטת ממשלה ואחר כך החלטת כנסת שצריכה לאשרר את החלטת הממשלה. סעיף 7 מדבר כן בהחלטת ממשלה או לא. מה קורה, נניח, אם הממשלה ניסחה שאלה לא אובייקטיבית והכנסת תיקנה את הנוסח הזה?</w:t>
      </w:r>
    </w:p>
    <w:p w14:paraId="3203F099" w14:textId="77777777" w:rsidR="009B6326" w:rsidRPr="009B6326" w:rsidRDefault="009B6326" w:rsidP="009B6326">
      <w:pPr>
        <w:bidi/>
        <w:rPr>
          <w:rFonts w:cs="David" w:hint="cs"/>
          <w:rtl/>
        </w:rPr>
      </w:pPr>
    </w:p>
    <w:p w14:paraId="5C31DB40" w14:textId="77777777" w:rsidR="009B6326" w:rsidRPr="009B6326" w:rsidRDefault="009B6326" w:rsidP="009B6326">
      <w:pPr>
        <w:bidi/>
        <w:rPr>
          <w:rFonts w:cs="David" w:hint="cs"/>
          <w:rtl/>
        </w:rPr>
      </w:pPr>
      <w:r w:rsidRPr="009B6326">
        <w:rPr>
          <w:rFonts w:cs="David" w:hint="cs"/>
          <w:u w:val="single"/>
          <w:rtl/>
        </w:rPr>
        <w:t>היו"ר דוד טל:</w:t>
      </w:r>
    </w:p>
    <w:p w14:paraId="7FB50388" w14:textId="77777777" w:rsidR="009B6326" w:rsidRPr="009B6326" w:rsidRDefault="009B6326" w:rsidP="009B6326">
      <w:pPr>
        <w:bidi/>
        <w:rPr>
          <w:rFonts w:cs="David" w:hint="cs"/>
          <w:rtl/>
        </w:rPr>
      </w:pPr>
    </w:p>
    <w:p w14:paraId="5E557E14" w14:textId="77777777" w:rsidR="009B6326" w:rsidRPr="009B6326" w:rsidRDefault="009B6326" w:rsidP="009B6326">
      <w:pPr>
        <w:bidi/>
        <w:rPr>
          <w:rFonts w:cs="David" w:hint="cs"/>
          <w:rtl/>
        </w:rPr>
      </w:pPr>
      <w:r w:rsidRPr="009B6326">
        <w:rPr>
          <w:rFonts w:cs="David" w:hint="cs"/>
          <w:rtl/>
        </w:rPr>
        <w:tab/>
        <w:t xml:space="preserve"> הכנסת צריכה לדחות או לאשר את החלטת הממשלה, כפי שהממשלה מביאה אותה. אם לכנסת לא נראית החלטת הממשלה היא יכולה להצביע נגד כי בעצם גם הכנסת אומרת כמו שהעם אומר, כן להחלטת הממשלה או לא להחלטת הממשלה. </w:t>
      </w:r>
    </w:p>
    <w:p w14:paraId="10D2A0E8" w14:textId="77777777" w:rsidR="009B6326" w:rsidRPr="009B6326" w:rsidRDefault="009B6326" w:rsidP="009B6326">
      <w:pPr>
        <w:bidi/>
        <w:rPr>
          <w:rFonts w:cs="David" w:hint="cs"/>
          <w:rtl/>
        </w:rPr>
      </w:pPr>
    </w:p>
    <w:p w14:paraId="7B739D60" w14:textId="77777777" w:rsidR="009B6326" w:rsidRPr="009B6326" w:rsidRDefault="009B6326" w:rsidP="009B6326">
      <w:pPr>
        <w:bidi/>
        <w:rPr>
          <w:rFonts w:cs="David" w:hint="cs"/>
          <w:rtl/>
        </w:rPr>
      </w:pPr>
      <w:r w:rsidRPr="009B6326">
        <w:rPr>
          <w:rFonts w:cs="David" w:hint="cs"/>
          <w:u w:val="single"/>
          <w:rtl/>
        </w:rPr>
        <w:t>מאיר פרוש:</w:t>
      </w:r>
    </w:p>
    <w:p w14:paraId="1D695574" w14:textId="77777777" w:rsidR="009B6326" w:rsidRPr="009B6326" w:rsidRDefault="009B6326" w:rsidP="009B6326">
      <w:pPr>
        <w:bidi/>
        <w:rPr>
          <w:rFonts w:cs="David" w:hint="cs"/>
          <w:rtl/>
        </w:rPr>
      </w:pPr>
    </w:p>
    <w:p w14:paraId="6CFFF411" w14:textId="77777777" w:rsidR="009B6326" w:rsidRPr="009B6326" w:rsidRDefault="009B6326" w:rsidP="009B6326">
      <w:pPr>
        <w:bidi/>
        <w:rPr>
          <w:rFonts w:cs="David" w:hint="cs"/>
          <w:rtl/>
        </w:rPr>
      </w:pPr>
      <w:r w:rsidRPr="009B6326">
        <w:rPr>
          <w:rFonts w:cs="David" w:hint="cs"/>
          <w:rtl/>
        </w:rPr>
        <w:tab/>
        <w:t xml:space="preserve"> מה קורה עם הכנסת הלכה באותה דרך של הממשלה אבל היא תיקנה במשהו את ההחלטה?</w:t>
      </w:r>
    </w:p>
    <w:p w14:paraId="32432178" w14:textId="77777777" w:rsidR="009B6326" w:rsidRPr="009B6326" w:rsidRDefault="009B6326" w:rsidP="009B6326">
      <w:pPr>
        <w:bidi/>
        <w:rPr>
          <w:rFonts w:cs="David" w:hint="cs"/>
          <w:rtl/>
        </w:rPr>
      </w:pPr>
    </w:p>
    <w:p w14:paraId="5467C4A5" w14:textId="77777777" w:rsidR="009B6326" w:rsidRPr="009B6326" w:rsidRDefault="009B6326" w:rsidP="009B6326">
      <w:pPr>
        <w:bidi/>
        <w:rPr>
          <w:rFonts w:cs="David" w:hint="cs"/>
          <w:rtl/>
        </w:rPr>
      </w:pPr>
      <w:r w:rsidRPr="009B6326">
        <w:rPr>
          <w:rFonts w:cs="David" w:hint="cs"/>
          <w:u w:val="single"/>
          <w:rtl/>
        </w:rPr>
        <w:t>זהבה גלאון:</w:t>
      </w:r>
    </w:p>
    <w:p w14:paraId="2BEFD5CB" w14:textId="77777777" w:rsidR="009B6326" w:rsidRPr="009B6326" w:rsidRDefault="009B6326" w:rsidP="009B6326">
      <w:pPr>
        <w:bidi/>
        <w:rPr>
          <w:rFonts w:cs="David" w:hint="cs"/>
          <w:rtl/>
        </w:rPr>
      </w:pPr>
    </w:p>
    <w:p w14:paraId="2AE99D25" w14:textId="77777777" w:rsidR="009B6326" w:rsidRPr="009B6326" w:rsidRDefault="009B6326" w:rsidP="009B6326">
      <w:pPr>
        <w:bidi/>
        <w:rPr>
          <w:rFonts w:cs="David" w:hint="cs"/>
          <w:rtl/>
        </w:rPr>
      </w:pPr>
      <w:r w:rsidRPr="009B6326">
        <w:rPr>
          <w:rFonts w:cs="David" w:hint="cs"/>
          <w:rtl/>
        </w:rPr>
        <w:tab/>
        <w:t xml:space="preserve">היא לא יכולה. </w:t>
      </w:r>
    </w:p>
    <w:p w14:paraId="5F3E6A75" w14:textId="77777777" w:rsidR="009B6326" w:rsidRPr="009B6326" w:rsidRDefault="009B6326" w:rsidP="009B6326">
      <w:pPr>
        <w:bidi/>
        <w:rPr>
          <w:rFonts w:cs="David" w:hint="cs"/>
          <w:rtl/>
        </w:rPr>
      </w:pPr>
    </w:p>
    <w:p w14:paraId="7886F86C" w14:textId="77777777" w:rsidR="009B6326" w:rsidRPr="009B6326" w:rsidRDefault="009B6326" w:rsidP="009B6326">
      <w:pPr>
        <w:bidi/>
        <w:rPr>
          <w:rFonts w:cs="David" w:hint="cs"/>
          <w:u w:val="single"/>
          <w:rtl/>
        </w:rPr>
      </w:pPr>
      <w:r w:rsidRPr="009B6326">
        <w:rPr>
          <w:rFonts w:cs="David" w:hint="cs"/>
          <w:u w:val="single"/>
          <w:rtl/>
        </w:rPr>
        <w:t>היו"ר דוד טל:</w:t>
      </w:r>
    </w:p>
    <w:p w14:paraId="6CF532FB" w14:textId="77777777" w:rsidR="009B6326" w:rsidRPr="009B6326" w:rsidRDefault="009B6326" w:rsidP="009B6326">
      <w:pPr>
        <w:bidi/>
        <w:rPr>
          <w:rFonts w:cs="David" w:hint="cs"/>
          <w:rtl/>
        </w:rPr>
      </w:pPr>
    </w:p>
    <w:p w14:paraId="15B1A8D1" w14:textId="77777777" w:rsidR="009B6326" w:rsidRPr="009B6326" w:rsidRDefault="009B6326" w:rsidP="009B6326">
      <w:pPr>
        <w:bidi/>
        <w:rPr>
          <w:rFonts w:cs="David" w:hint="cs"/>
          <w:rtl/>
        </w:rPr>
      </w:pPr>
      <w:r w:rsidRPr="009B6326">
        <w:rPr>
          <w:rFonts w:cs="David" w:hint="cs"/>
          <w:rtl/>
        </w:rPr>
        <w:tab/>
        <w:t xml:space="preserve">אני מניח שאם לממשלה יתחוור והיא תדע שהכנסת תתנגד להחלטה כזאת והחלטה אחרת היא כן תקבל, יכול להיות שהממשלה תעשה רביזיה מחשבתית ותחליט אולי לאמץ את הצעת הכנסת כדי שהיא תוכל לאשר אותה. </w:t>
      </w:r>
    </w:p>
    <w:p w14:paraId="5BA6277A" w14:textId="77777777" w:rsidR="009B6326" w:rsidRPr="009B6326" w:rsidRDefault="009B6326" w:rsidP="009B6326">
      <w:pPr>
        <w:bidi/>
        <w:rPr>
          <w:rFonts w:cs="David" w:hint="cs"/>
          <w:rtl/>
        </w:rPr>
      </w:pPr>
    </w:p>
    <w:p w14:paraId="10454D16" w14:textId="77777777" w:rsidR="009B6326" w:rsidRPr="009B6326" w:rsidRDefault="009B6326" w:rsidP="009B6326">
      <w:pPr>
        <w:bidi/>
        <w:rPr>
          <w:rFonts w:cs="David" w:hint="cs"/>
          <w:u w:val="single"/>
          <w:rtl/>
        </w:rPr>
      </w:pPr>
      <w:r w:rsidRPr="009B6326">
        <w:rPr>
          <w:rFonts w:cs="David" w:hint="cs"/>
          <w:u w:val="single"/>
          <w:rtl/>
        </w:rPr>
        <w:t>זהבה גלאון:</w:t>
      </w:r>
    </w:p>
    <w:p w14:paraId="4DAB0FB2" w14:textId="77777777" w:rsidR="009B6326" w:rsidRPr="009B6326" w:rsidRDefault="009B6326" w:rsidP="009B6326">
      <w:pPr>
        <w:bidi/>
        <w:rPr>
          <w:rFonts w:cs="David" w:hint="cs"/>
          <w:u w:val="single"/>
          <w:rtl/>
        </w:rPr>
      </w:pPr>
    </w:p>
    <w:p w14:paraId="3685FD2D" w14:textId="77777777" w:rsidR="009B6326" w:rsidRPr="009B6326" w:rsidRDefault="009B6326" w:rsidP="009B6326">
      <w:pPr>
        <w:bidi/>
        <w:rPr>
          <w:rFonts w:cs="David" w:hint="cs"/>
          <w:rtl/>
        </w:rPr>
      </w:pPr>
      <w:r w:rsidRPr="009B6326">
        <w:rPr>
          <w:rFonts w:cs="David" w:hint="cs"/>
          <w:rtl/>
        </w:rPr>
        <w:tab/>
        <w:t xml:space="preserve">חבר הכנסת פרוש, אם הממשלה מנסחת שאלה ומביאה אותה לכנסת, הכנסת לא אומרת לממשלה לשנות את הניסוח אלא רק לאשר או לדחות את החלטת הממשלה. אני רוצה להסביר לחבר הכנסת פרוש שהכנסת הופכת להיות חסרת מעמד. היא הופכת להיות חותמת גומי של כן או לא. היא לא יכולה לשנות את נוסח השאלה. </w:t>
      </w:r>
    </w:p>
    <w:p w14:paraId="4D4E7533" w14:textId="77777777" w:rsidR="009B6326" w:rsidRPr="009B6326" w:rsidRDefault="009B6326" w:rsidP="009B6326">
      <w:pPr>
        <w:bidi/>
        <w:rPr>
          <w:rFonts w:cs="David" w:hint="cs"/>
          <w:rtl/>
        </w:rPr>
      </w:pPr>
    </w:p>
    <w:p w14:paraId="55F2F4CD" w14:textId="77777777" w:rsidR="009B6326" w:rsidRPr="009B6326" w:rsidRDefault="009B6326" w:rsidP="009B6326">
      <w:pPr>
        <w:bidi/>
        <w:rPr>
          <w:rFonts w:cs="David" w:hint="cs"/>
          <w:u w:val="single"/>
          <w:rtl/>
        </w:rPr>
      </w:pPr>
      <w:r w:rsidRPr="009B6326">
        <w:rPr>
          <w:rFonts w:cs="David" w:hint="cs"/>
          <w:u w:val="single"/>
          <w:rtl/>
        </w:rPr>
        <w:t>היו"ר דוד טל:</w:t>
      </w:r>
    </w:p>
    <w:p w14:paraId="64A63D0E" w14:textId="77777777" w:rsidR="009B6326" w:rsidRPr="009B6326" w:rsidRDefault="009B6326" w:rsidP="009B6326">
      <w:pPr>
        <w:bidi/>
        <w:rPr>
          <w:rFonts w:cs="David" w:hint="cs"/>
          <w:rtl/>
        </w:rPr>
      </w:pPr>
    </w:p>
    <w:p w14:paraId="58812118" w14:textId="77777777" w:rsidR="009B6326" w:rsidRPr="009B6326" w:rsidRDefault="009B6326" w:rsidP="009B6326">
      <w:pPr>
        <w:bidi/>
        <w:rPr>
          <w:rFonts w:cs="David" w:hint="cs"/>
          <w:rtl/>
        </w:rPr>
      </w:pPr>
      <w:r w:rsidRPr="009B6326">
        <w:rPr>
          <w:rFonts w:cs="David" w:hint="cs"/>
          <w:rtl/>
        </w:rPr>
        <w:tab/>
        <w:t xml:space="preserve">אם יש לה אפשרות לומר לא, אז היא לא חותמת גומי. </w:t>
      </w:r>
    </w:p>
    <w:p w14:paraId="6CDF7BD8" w14:textId="77777777" w:rsidR="009B6326" w:rsidRPr="009B6326" w:rsidRDefault="009B6326" w:rsidP="009B6326">
      <w:pPr>
        <w:bidi/>
        <w:rPr>
          <w:rFonts w:cs="David" w:hint="cs"/>
          <w:rtl/>
        </w:rPr>
      </w:pPr>
    </w:p>
    <w:p w14:paraId="549EFD69" w14:textId="77777777" w:rsidR="009B6326" w:rsidRDefault="009B6326" w:rsidP="009B6326">
      <w:pPr>
        <w:bidi/>
        <w:rPr>
          <w:rFonts w:cs="David" w:hint="cs"/>
          <w:u w:val="single"/>
          <w:rtl/>
        </w:rPr>
      </w:pPr>
    </w:p>
    <w:p w14:paraId="726C8D5E" w14:textId="77777777" w:rsidR="009B6326" w:rsidRDefault="009B6326" w:rsidP="009B6326">
      <w:pPr>
        <w:bidi/>
        <w:rPr>
          <w:rFonts w:cs="David" w:hint="cs"/>
          <w:u w:val="single"/>
          <w:rtl/>
        </w:rPr>
      </w:pPr>
    </w:p>
    <w:p w14:paraId="49784263" w14:textId="77777777" w:rsidR="009B6326" w:rsidRDefault="009B6326" w:rsidP="009B6326">
      <w:pPr>
        <w:bidi/>
        <w:rPr>
          <w:rFonts w:cs="David" w:hint="cs"/>
          <w:u w:val="single"/>
          <w:rtl/>
        </w:rPr>
      </w:pPr>
    </w:p>
    <w:p w14:paraId="2597B7E4" w14:textId="77777777" w:rsidR="009B6326" w:rsidRDefault="009B6326" w:rsidP="009B6326">
      <w:pPr>
        <w:bidi/>
        <w:rPr>
          <w:rFonts w:cs="David" w:hint="cs"/>
          <w:u w:val="single"/>
          <w:rtl/>
        </w:rPr>
      </w:pPr>
    </w:p>
    <w:p w14:paraId="48767D32" w14:textId="77777777" w:rsidR="009B6326" w:rsidRPr="009B6326" w:rsidRDefault="009B6326" w:rsidP="009B6326">
      <w:pPr>
        <w:bidi/>
        <w:rPr>
          <w:rFonts w:cs="David" w:hint="cs"/>
          <w:rtl/>
        </w:rPr>
      </w:pPr>
      <w:r w:rsidRPr="009B6326">
        <w:rPr>
          <w:rFonts w:cs="David" w:hint="cs"/>
          <w:u w:val="single"/>
          <w:rtl/>
        </w:rPr>
        <w:t>יצחק לוי:</w:t>
      </w:r>
    </w:p>
    <w:p w14:paraId="04ADB911" w14:textId="77777777" w:rsidR="009B6326" w:rsidRPr="009B6326" w:rsidRDefault="009B6326" w:rsidP="009B6326">
      <w:pPr>
        <w:bidi/>
        <w:rPr>
          <w:rFonts w:cs="David" w:hint="cs"/>
          <w:rtl/>
        </w:rPr>
      </w:pPr>
    </w:p>
    <w:p w14:paraId="17A162BF" w14:textId="77777777" w:rsidR="009B6326" w:rsidRPr="009B6326" w:rsidRDefault="009B6326" w:rsidP="009B6326">
      <w:pPr>
        <w:bidi/>
        <w:rPr>
          <w:rFonts w:cs="David" w:hint="cs"/>
          <w:rtl/>
        </w:rPr>
      </w:pPr>
      <w:r w:rsidRPr="009B6326">
        <w:rPr>
          <w:rFonts w:cs="David" w:hint="cs"/>
          <w:rtl/>
        </w:rPr>
        <w:tab/>
        <w:t xml:space="preserve">לגבי החלטות ממשלה זה תמיד כך. </w:t>
      </w:r>
    </w:p>
    <w:p w14:paraId="2555FB40" w14:textId="77777777" w:rsidR="009B6326" w:rsidRPr="009B6326" w:rsidRDefault="009B6326" w:rsidP="009B6326">
      <w:pPr>
        <w:bidi/>
        <w:rPr>
          <w:rFonts w:cs="David" w:hint="cs"/>
          <w:rtl/>
        </w:rPr>
      </w:pPr>
      <w:r w:rsidRPr="009B6326">
        <w:rPr>
          <w:rFonts w:cs="David" w:hint="cs"/>
          <w:rtl/>
        </w:rPr>
        <w:tab/>
      </w:r>
    </w:p>
    <w:p w14:paraId="6E949320" w14:textId="77777777" w:rsidR="009B6326" w:rsidRPr="009B6326" w:rsidRDefault="009B6326" w:rsidP="009B6326">
      <w:pPr>
        <w:bidi/>
        <w:rPr>
          <w:rFonts w:cs="David" w:hint="cs"/>
          <w:rtl/>
        </w:rPr>
      </w:pPr>
      <w:r w:rsidRPr="009B6326">
        <w:rPr>
          <w:rFonts w:cs="David" w:hint="cs"/>
          <w:u w:val="single"/>
          <w:rtl/>
        </w:rPr>
        <w:t>זהבה גלאון:</w:t>
      </w:r>
    </w:p>
    <w:p w14:paraId="54DD1A66" w14:textId="77777777" w:rsidR="009B6326" w:rsidRPr="009B6326" w:rsidRDefault="009B6326" w:rsidP="009B6326">
      <w:pPr>
        <w:bidi/>
        <w:rPr>
          <w:rFonts w:cs="David" w:hint="cs"/>
          <w:rtl/>
        </w:rPr>
      </w:pPr>
    </w:p>
    <w:p w14:paraId="414AAAEC" w14:textId="77777777" w:rsidR="009B6326" w:rsidRPr="009B6326" w:rsidRDefault="009B6326" w:rsidP="009B6326">
      <w:pPr>
        <w:bidi/>
        <w:rPr>
          <w:rFonts w:cs="David" w:hint="cs"/>
          <w:rtl/>
        </w:rPr>
      </w:pPr>
      <w:r w:rsidRPr="009B6326">
        <w:rPr>
          <w:rFonts w:cs="David" w:hint="cs"/>
          <w:rtl/>
        </w:rPr>
        <w:tab/>
        <w:t xml:space="preserve">למה זאת רק פורמליסטיקה כלפי הכנסת? הכנסת הופכת להיות ללא רלוונטית. ברגע שמביאים החלטת ממשלה ויש רוב קואליציוני, מי כמוך יודע מה המשמעות של רוב קואליציוני ומה המשמעות של עריצות הרוב, הכנסת הופכת להיות חסרת מעמד. </w:t>
      </w:r>
    </w:p>
    <w:p w14:paraId="688C00D7" w14:textId="77777777" w:rsidR="009B6326" w:rsidRPr="009B6326" w:rsidRDefault="009B6326" w:rsidP="009B6326">
      <w:pPr>
        <w:bidi/>
        <w:rPr>
          <w:rFonts w:cs="David" w:hint="cs"/>
          <w:rtl/>
        </w:rPr>
      </w:pPr>
    </w:p>
    <w:p w14:paraId="5E092187" w14:textId="77777777" w:rsidR="009B6326" w:rsidRPr="009B6326" w:rsidRDefault="009B6326" w:rsidP="009B6326">
      <w:pPr>
        <w:bidi/>
        <w:rPr>
          <w:rFonts w:cs="David" w:hint="cs"/>
          <w:rtl/>
        </w:rPr>
      </w:pPr>
      <w:r w:rsidRPr="009B6326">
        <w:rPr>
          <w:rFonts w:cs="David" w:hint="cs"/>
          <w:u w:val="single"/>
          <w:rtl/>
        </w:rPr>
        <w:t>יצחק לוי:</w:t>
      </w:r>
    </w:p>
    <w:p w14:paraId="1F5827B0" w14:textId="77777777" w:rsidR="009B6326" w:rsidRPr="009B6326" w:rsidRDefault="009B6326" w:rsidP="009B6326">
      <w:pPr>
        <w:bidi/>
        <w:rPr>
          <w:rFonts w:cs="David" w:hint="cs"/>
          <w:rtl/>
        </w:rPr>
      </w:pPr>
    </w:p>
    <w:p w14:paraId="13F75725" w14:textId="77777777" w:rsidR="009B6326" w:rsidRPr="009B6326" w:rsidRDefault="009B6326" w:rsidP="009B6326">
      <w:pPr>
        <w:bidi/>
        <w:rPr>
          <w:rFonts w:cs="David" w:hint="cs"/>
          <w:rtl/>
        </w:rPr>
      </w:pPr>
      <w:r w:rsidRPr="009B6326">
        <w:rPr>
          <w:rFonts w:cs="David" w:hint="cs"/>
          <w:rtl/>
        </w:rPr>
        <w:tab/>
        <w:t>מה היה באוסלו? מה היה בהתנתקות? תמיד זה היה כך. מה שאת אומרת זה המצב הרגיל. הממשלה מביאה החלטה והכנסת מקבלת ברוב קואליציוני.</w:t>
      </w:r>
    </w:p>
    <w:p w14:paraId="12D6CF81" w14:textId="77777777" w:rsidR="009B6326" w:rsidRPr="009B6326" w:rsidRDefault="009B6326" w:rsidP="009B6326">
      <w:pPr>
        <w:bidi/>
        <w:rPr>
          <w:rFonts w:cs="David" w:hint="cs"/>
          <w:rtl/>
        </w:rPr>
      </w:pPr>
    </w:p>
    <w:p w14:paraId="55E35005" w14:textId="77777777" w:rsidR="009B6326" w:rsidRPr="009B6326" w:rsidRDefault="009B6326" w:rsidP="009B6326">
      <w:pPr>
        <w:bidi/>
        <w:rPr>
          <w:rFonts w:cs="David" w:hint="cs"/>
          <w:u w:val="single"/>
          <w:rtl/>
        </w:rPr>
      </w:pPr>
      <w:r w:rsidRPr="009B6326">
        <w:rPr>
          <w:rFonts w:cs="David" w:hint="cs"/>
          <w:u w:val="single"/>
          <w:rtl/>
        </w:rPr>
        <w:t>זהבה גלאון:</w:t>
      </w:r>
    </w:p>
    <w:p w14:paraId="0C81A696" w14:textId="77777777" w:rsidR="009B6326" w:rsidRPr="009B6326" w:rsidRDefault="009B6326" w:rsidP="009B6326">
      <w:pPr>
        <w:bidi/>
        <w:rPr>
          <w:rFonts w:cs="David" w:hint="cs"/>
          <w:u w:val="single"/>
          <w:rtl/>
        </w:rPr>
      </w:pPr>
    </w:p>
    <w:p w14:paraId="64E08901" w14:textId="77777777" w:rsidR="009B6326" w:rsidRPr="009B6326" w:rsidRDefault="009B6326" w:rsidP="009B6326">
      <w:pPr>
        <w:bidi/>
        <w:rPr>
          <w:rFonts w:cs="David" w:hint="cs"/>
          <w:rtl/>
        </w:rPr>
      </w:pPr>
      <w:r w:rsidRPr="009B6326">
        <w:rPr>
          <w:rFonts w:cs="David" w:hint="cs"/>
          <w:rtl/>
        </w:rPr>
        <w:tab/>
        <w:t xml:space="preserve">לפחות שמי שיושב כאן בחדר ומחוקק, שיבין על מה הוא מחוקק. שיבין איך הוא שומט את השטיח מתחת לרגליו. הוא נותן מעמד על להחלטת ממשלה שצריכה להיות מגובה אחר כך במשאל. </w:t>
      </w:r>
    </w:p>
    <w:p w14:paraId="14F4D444" w14:textId="77777777" w:rsidR="009B6326" w:rsidRPr="009B6326" w:rsidRDefault="009B6326" w:rsidP="009B6326">
      <w:pPr>
        <w:bidi/>
        <w:rPr>
          <w:rFonts w:cs="David" w:hint="cs"/>
          <w:rtl/>
        </w:rPr>
      </w:pPr>
    </w:p>
    <w:p w14:paraId="0F7FF392" w14:textId="77777777" w:rsidR="009B6326" w:rsidRPr="009B6326" w:rsidRDefault="009B6326" w:rsidP="009B6326">
      <w:pPr>
        <w:bidi/>
        <w:rPr>
          <w:rFonts w:cs="David" w:hint="cs"/>
          <w:u w:val="single"/>
          <w:rtl/>
        </w:rPr>
      </w:pPr>
      <w:r w:rsidRPr="009B6326">
        <w:rPr>
          <w:rFonts w:cs="David" w:hint="cs"/>
          <w:u w:val="single"/>
          <w:rtl/>
        </w:rPr>
        <w:t>יצחק לוי:</w:t>
      </w:r>
    </w:p>
    <w:p w14:paraId="3AAFEABA" w14:textId="77777777" w:rsidR="009B6326" w:rsidRPr="009B6326" w:rsidRDefault="009B6326" w:rsidP="009B6326">
      <w:pPr>
        <w:bidi/>
        <w:rPr>
          <w:rFonts w:cs="David" w:hint="cs"/>
          <w:u w:val="single"/>
          <w:rtl/>
        </w:rPr>
      </w:pPr>
    </w:p>
    <w:p w14:paraId="09CCAE60" w14:textId="77777777" w:rsidR="009B6326" w:rsidRPr="009B6326" w:rsidRDefault="009B6326" w:rsidP="009B6326">
      <w:pPr>
        <w:bidi/>
        <w:rPr>
          <w:rFonts w:cs="David" w:hint="cs"/>
          <w:rtl/>
        </w:rPr>
      </w:pPr>
      <w:r w:rsidRPr="009B6326">
        <w:rPr>
          <w:rFonts w:cs="David" w:hint="cs"/>
          <w:rtl/>
        </w:rPr>
        <w:tab/>
        <w:t xml:space="preserve">זה עניין אחר אבל זה לא קשור לניסוח ההחלטה. תמיד אנחנו מקבלים החלטות ממשלה ומצביעים עליהן. </w:t>
      </w:r>
    </w:p>
    <w:p w14:paraId="0C4A5353" w14:textId="77777777" w:rsidR="009B6326" w:rsidRPr="009B6326" w:rsidRDefault="009B6326" w:rsidP="009B6326">
      <w:pPr>
        <w:bidi/>
        <w:rPr>
          <w:rFonts w:cs="David" w:hint="cs"/>
          <w:rtl/>
        </w:rPr>
      </w:pPr>
    </w:p>
    <w:p w14:paraId="1A6B3E58"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1F43695F" w14:textId="77777777" w:rsidR="009B6326" w:rsidRPr="009B6326" w:rsidRDefault="009B6326" w:rsidP="009B6326">
      <w:pPr>
        <w:bidi/>
        <w:rPr>
          <w:rFonts w:cs="David" w:hint="cs"/>
          <w:u w:val="single"/>
          <w:rtl/>
        </w:rPr>
      </w:pPr>
    </w:p>
    <w:p w14:paraId="782E2C36" w14:textId="77777777" w:rsidR="009B6326" w:rsidRPr="009B6326" w:rsidRDefault="009B6326" w:rsidP="009B6326">
      <w:pPr>
        <w:bidi/>
        <w:rPr>
          <w:rFonts w:cs="David" w:hint="cs"/>
          <w:rtl/>
        </w:rPr>
      </w:pPr>
      <w:r w:rsidRPr="009B6326">
        <w:rPr>
          <w:rFonts w:cs="David" w:hint="cs"/>
          <w:rtl/>
        </w:rPr>
        <w:tab/>
        <w:t xml:space="preserve">צריך להשאיר מרחב, שלכנסת תהיה הצעה ברוב חלופי. </w:t>
      </w:r>
    </w:p>
    <w:p w14:paraId="1E63177E" w14:textId="77777777" w:rsidR="009B6326" w:rsidRPr="009B6326" w:rsidRDefault="009B6326" w:rsidP="009B6326">
      <w:pPr>
        <w:bidi/>
        <w:rPr>
          <w:rFonts w:cs="David" w:hint="cs"/>
          <w:rtl/>
        </w:rPr>
      </w:pPr>
    </w:p>
    <w:p w14:paraId="5A890A9F" w14:textId="77777777" w:rsidR="009B6326" w:rsidRPr="009B6326" w:rsidRDefault="009B6326" w:rsidP="009B6326">
      <w:pPr>
        <w:bidi/>
        <w:rPr>
          <w:rFonts w:cs="David" w:hint="cs"/>
          <w:u w:val="single"/>
          <w:rtl/>
        </w:rPr>
      </w:pPr>
      <w:r w:rsidRPr="009B6326">
        <w:rPr>
          <w:rFonts w:cs="David" w:hint="cs"/>
          <w:u w:val="single"/>
          <w:rtl/>
        </w:rPr>
        <w:t>יצחק לוי:</w:t>
      </w:r>
    </w:p>
    <w:p w14:paraId="56696B66" w14:textId="77777777" w:rsidR="009B6326" w:rsidRPr="009B6326" w:rsidRDefault="009B6326" w:rsidP="009B6326">
      <w:pPr>
        <w:bidi/>
        <w:rPr>
          <w:rFonts w:cs="David" w:hint="cs"/>
          <w:u w:val="single"/>
          <w:rtl/>
        </w:rPr>
      </w:pPr>
    </w:p>
    <w:p w14:paraId="254A08A4" w14:textId="77777777" w:rsidR="009B6326" w:rsidRPr="009B6326" w:rsidRDefault="009B6326" w:rsidP="009B6326">
      <w:pPr>
        <w:bidi/>
        <w:rPr>
          <w:rFonts w:cs="David" w:hint="cs"/>
          <w:rtl/>
        </w:rPr>
      </w:pPr>
      <w:r w:rsidRPr="009B6326">
        <w:rPr>
          <w:rFonts w:cs="David" w:hint="cs"/>
          <w:rtl/>
        </w:rPr>
        <w:tab/>
        <w:t xml:space="preserve">אמרנו 80. </w:t>
      </w:r>
    </w:p>
    <w:p w14:paraId="243A343A" w14:textId="77777777" w:rsidR="009B6326" w:rsidRPr="009B6326" w:rsidRDefault="009B6326" w:rsidP="009B6326">
      <w:pPr>
        <w:bidi/>
        <w:rPr>
          <w:rFonts w:cs="David" w:hint="cs"/>
          <w:rtl/>
        </w:rPr>
      </w:pPr>
    </w:p>
    <w:p w14:paraId="67F254D5" w14:textId="77777777" w:rsidR="009B6326" w:rsidRPr="009B6326" w:rsidRDefault="009B6326" w:rsidP="009B6326">
      <w:pPr>
        <w:bidi/>
        <w:rPr>
          <w:rFonts w:cs="David" w:hint="cs"/>
          <w:u w:val="single"/>
          <w:rtl/>
        </w:rPr>
      </w:pPr>
      <w:r w:rsidRPr="009B6326">
        <w:rPr>
          <w:rFonts w:cs="David" w:hint="cs"/>
          <w:u w:val="single"/>
          <w:rtl/>
        </w:rPr>
        <w:t>זהבה גלאון:</w:t>
      </w:r>
    </w:p>
    <w:p w14:paraId="56AD5F52" w14:textId="77777777" w:rsidR="009B6326" w:rsidRPr="009B6326" w:rsidRDefault="009B6326" w:rsidP="009B6326">
      <w:pPr>
        <w:bidi/>
        <w:rPr>
          <w:rFonts w:cs="David" w:hint="cs"/>
          <w:u w:val="single"/>
          <w:rtl/>
        </w:rPr>
      </w:pPr>
    </w:p>
    <w:p w14:paraId="542EB4DD" w14:textId="77777777" w:rsidR="009B6326" w:rsidRPr="009B6326" w:rsidRDefault="009B6326" w:rsidP="009B6326">
      <w:pPr>
        <w:bidi/>
        <w:rPr>
          <w:rFonts w:cs="David" w:hint="cs"/>
          <w:rtl/>
        </w:rPr>
      </w:pPr>
      <w:r w:rsidRPr="009B6326">
        <w:rPr>
          <w:rFonts w:cs="David" w:hint="cs"/>
          <w:rtl/>
        </w:rPr>
        <w:tab/>
        <w:t xml:space="preserve">80 זה עוד יותר גרוע, אתה בכלל לא תוכל לשנות. </w:t>
      </w:r>
    </w:p>
    <w:p w14:paraId="1EDD6797" w14:textId="77777777" w:rsidR="009B6326" w:rsidRPr="009B6326" w:rsidRDefault="009B6326" w:rsidP="009B6326">
      <w:pPr>
        <w:bidi/>
        <w:rPr>
          <w:rFonts w:cs="David" w:hint="cs"/>
          <w:rtl/>
        </w:rPr>
      </w:pPr>
    </w:p>
    <w:p w14:paraId="2EDBD583" w14:textId="77777777" w:rsidR="009B6326" w:rsidRPr="009B6326" w:rsidRDefault="009B6326" w:rsidP="009B6326">
      <w:pPr>
        <w:bidi/>
        <w:rPr>
          <w:rFonts w:cs="David" w:hint="cs"/>
          <w:rtl/>
        </w:rPr>
      </w:pPr>
      <w:r w:rsidRPr="009B6326">
        <w:rPr>
          <w:rFonts w:cs="David" w:hint="cs"/>
          <w:u w:val="single"/>
          <w:rtl/>
        </w:rPr>
        <w:t>מנחם בן-ששון:</w:t>
      </w:r>
    </w:p>
    <w:p w14:paraId="429ACB45" w14:textId="77777777" w:rsidR="009B6326" w:rsidRPr="009B6326" w:rsidRDefault="009B6326" w:rsidP="009B6326">
      <w:pPr>
        <w:bidi/>
        <w:rPr>
          <w:rFonts w:cs="David" w:hint="cs"/>
          <w:rtl/>
        </w:rPr>
      </w:pPr>
    </w:p>
    <w:p w14:paraId="4774F740" w14:textId="77777777" w:rsidR="009B6326" w:rsidRPr="009B6326" w:rsidRDefault="009B6326" w:rsidP="009B6326">
      <w:pPr>
        <w:bidi/>
        <w:rPr>
          <w:rFonts w:cs="David" w:hint="cs"/>
          <w:rtl/>
        </w:rPr>
      </w:pPr>
      <w:r w:rsidRPr="009B6326">
        <w:rPr>
          <w:rFonts w:cs="David" w:hint="cs"/>
          <w:rtl/>
        </w:rPr>
        <w:tab/>
        <w:t xml:space="preserve">אני רוצה להיות מעשי. אני רוצה להצביע על 3 אופציות לא אקדמיות אלא פרקטיות. בשבדיה, למרות מה שאתה אומר הרב לוי, הדמוקרטיה לא רעה. בשבדיה נהוג שכשיש משאל עם הפרלמנט מנסח את השאלה. אתה יכול, אתה קובע את החוק. </w:t>
      </w:r>
    </w:p>
    <w:p w14:paraId="6D3E1C47" w14:textId="77777777" w:rsidR="009B6326" w:rsidRPr="009B6326" w:rsidRDefault="009B6326" w:rsidP="009B6326">
      <w:pPr>
        <w:bidi/>
        <w:rPr>
          <w:rFonts w:cs="David" w:hint="cs"/>
          <w:rtl/>
        </w:rPr>
      </w:pPr>
    </w:p>
    <w:p w14:paraId="02CFBB52" w14:textId="77777777" w:rsidR="009B6326" w:rsidRPr="009B6326" w:rsidRDefault="009B6326" w:rsidP="009B6326">
      <w:pPr>
        <w:bidi/>
        <w:rPr>
          <w:rFonts w:cs="David" w:hint="cs"/>
          <w:u w:val="single"/>
          <w:rtl/>
        </w:rPr>
      </w:pPr>
      <w:r w:rsidRPr="009B6326">
        <w:rPr>
          <w:rFonts w:cs="David" w:hint="cs"/>
          <w:u w:val="single"/>
          <w:rtl/>
        </w:rPr>
        <w:t>היו"ר דוד טל:</w:t>
      </w:r>
    </w:p>
    <w:p w14:paraId="7651DF13" w14:textId="77777777" w:rsidR="009B6326" w:rsidRPr="009B6326" w:rsidRDefault="009B6326" w:rsidP="009B6326">
      <w:pPr>
        <w:bidi/>
        <w:rPr>
          <w:rFonts w:cs="David" w:hint="cs"/>
          <w:rtl/>
        </w:rPr>
      </w:pPr>
    </w:p>
    <w:p w14:paraId="3DE7D524" w14:textId="77777777" w:rsidR="009B6326" w:rsidRPr="009B6326" w:rsidRDefault="009B6326" w:rsidP="009B6326">
      <w:pPr>
        <w:bidi/>
        <w:rPr>
          <w:rFonts w:cs="David" w:hint="cs"/>
          <w:rtl/>
        </w:rPr>
      </w:pPr>
      <w:r w:rsidRPr="009B6326">
        <w:rPr>
          <w:rFonts w:cs="David" w:hint="cs"/>
          <w:rtl/>
        </w:rPr>
        <w:tab/>
        <w:t xml:space="preserve">אפשר שוועדת הכנסת תקבע את השאלה. </w:t>
      </w:r>
    </w:p>
    <w:p w14:paraId="01E88C97" w14:textId="77777777" w:rsidR="009B6326" w:rsidRPr="009B6326" w:rsidRDefault="009B6326" w:rsidP="009B6326">
      <w:pPr>
        <w:bidi/>
        <w:rPr>
          <w:rFonts w:cs="David" w:hint="cs"/>
          <w:rtl/>
        </w:rPr>
      </w:pPr>
    </w:p>
    <w:p w14:paraId="51662D69"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57E8E398" w14:textId="77777777" w:rsidR="009B6326" w:rsidRPr="009B6326" w:rsidRDefault="009B6326" w:rsidP="009B6326">
      <w:pPr>
        <w:bidi/>
        <w:rPr>
          <w:rFonts w:cs="David" w:hint="cs"/>
          <w:rtl/>
        </w:rPr>
      </w:pPr>
    </w:p>
    <w:p w14:paraId="1C7035E2" w14:textId="77777777" w:rsidR="009B6326" w:rsidRPr="009B6326" w:rsidRDefault="009B6326" w:rsidP="009B6326">
      <w:pPr>
        <w:bidi/>
        <w:ind w:firstLine="567"/>
        <w:rPr>
          <w:rFonts w:cs="David" w:hint="cs"/>
          <w:rtl/>
        </w:rPr>
      </w:pPr>
      <w:r w:rsidRPr="009B6326">
        <w:rPr>
          <w:rFonts w:cs="David" w:hint="cs"/>
          <w:rtl/>
        </w:rPr>
        <w:t xml:space="preserve">זה מה שאמרה קודם חברת הכנסת גלאון. מעבר לשאלה הפוליטית, עכשיו יש כאן עניין משטרי, וזאת הטענה העקבית שלי. באיטליה לא רק שכתוב מי אלא כתוב כדלהלן. יכול להיות שאנחנו רוצים להכניס את זה לחוק, שם זה אפילו חוקתי. </w:t>
      </w:r>
    </w:p>
    <w:p w14:paraId="17CFD5A7" w14:textId="77777777" w:rsidR="009B6326" w:rsidRPr="009B6326" w:rsidRDefault="009B6326" w:rsidP="009B6326">
      <w:pPr>
        <w:bidi/>
        <w:ind w:firstLine="567"/>
        <w:rPr>
          <w:rFonts w:cs="David" w:hint="cs"/>
          <w:rtl/>
        </w:rPr>
      </w:pPr>
    </w:p>
    <w:p w14:paraId="1B442423" w14:textId="77777777" w:rsidR="009B6326" w:rsidRDefault="009B6326" w:rsidP="009B6326">
      <w:pPr>
        <w:bidi/>
        <w:ind w:firstLine="567"/>
        <w:rPr>
          <w:rFonts w:cs="David" w:hint="cs"/>
          <w:rtl/>
        </w:rPr>
      </w:pPr>
    </w:p>
    <w:p w14:paraId="202B1C99" w14:textId="77777777" w:rsidR="009B6326" w:rsidRDefault="009B6326" w:rsidP="009B6326">
      <w:pPr>
        <w:bidi/>
        <w:ind w:firstLine="567"/>
        <w:rPr>
          <w:rFonts w:cs="David" w:hint="cs"/>
          <w:rtl/>
        </w:rPr>
      </w:pPr>
    </w:p>
    <w:p w14:paraId="30F4D0CE" w14:textId="77777777" w:rsidR="009B6326" w:rsidRDefault="009B6326" w:rsidP="009B6326">
      <w:pPr>
        <w:bidi/>
        <w:ind w:firstLine="567"/>
        <w:rPr>
          <w:rFonts w:cs="David" w:hint="cs"/>
          <w:rtl/>
        </w:rPr>
      </w:pPr>
    </w:p>
    <w:p w14:paraId="3AFB43A8" w14:textId="77777777" w:rsidR="009B6326" w:rsidRDefault="009B6326" w:rsidP="009B6326">
      <w:pPr>
        <w:bidi/>
        <w:ind w:firstLine="567"/>
        <w:rPr>
          <w:rFonts w:cs="David" w:hint="cs"/>
          <w:rtl/>
        </w:rPr>
      </w:pPr>
    </w:p>
    <w:p w14:paraId="545F4F2F" w14:textId="77777777" w:rsidR="009B6326" w:rsidRDefault="009B6326" w:rsidP="009B6326">
      <w:pPr>
        <w:bidi/>
        <w:ind w:firstLine="567"/>
        <w:rPr>
          <w:rFonts w:cs="David" w:hint="cs"/>
          <w:rtl/>
        </w:rPr>
      </w:pPr>
    </w:p>
    <w:p w14:paraId="676D9F08" w14:textId="77777777" w:rsidR="009B6326" w:rsidRPr="009B6326" w:rsidRDefault="009B6326" w:rsidP="009B6326">
      <w:pPr>
        <w:bidi/>
        <w:ind w:firstLine="567"/>
        <w:rPr>
          <w:rFonts w:cs="David" w:hint="cs"/>
          <w:rtl/>
        </w:rPr>
      </w:pPr>
      <w:r w:rsidRPr="009B6326">
        <w:rPr>
          <w:rFonts w:cs="David" w:hint="cs"/>
          <w:rtl/>
        </w:rPr>
        <w:t xml:space="preserve">אני מתרגם סימולטאנית מאיטלקית. כתוב שם כך: "האם הנכם רוצים שהאזור איקס יתאחד עם אזור וואי על מנת להיות כך וכך? או לחילופין, האם אתם רוצים ששטח הפרובינציות או המחוזות יופרד מאזור או מאזורים". </w:t>
      </w:r>
    </w:p>
    <w:p w14:paraId="737AD164" w14:textId="77777777" w:rsidR="009B6326" w:rsidRPr="009B6326" w:rsidRDefault="009B6326" w:rsidP="009B6326">
      <w:pPr>
        <w:bidi/>
        <w:rPr>
          <w:rFonts w:cs="David" w:hint="cs"/>
          <w:rtl/>
        </w:rPr>
      </w:pPr>
    </w:p>
    <w:p w14:paraId="49BFE137"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612FC66E" w14:textId="77777777" w:rsidR="009B6326" w:rsidRPr="009B6326" w:rsidRDefault="009B6326" w:rsidP="009B6326">
      <w:pPr>
        <w:bidi/>
        <w:rPr>
          <w:rFonts w:cs="David" w:hint="cs"/>
          <w:u w:val="single"/>
          <w:rtl/>
        </w:rPr>
      </w:pPr>
    </w:p>
    <w:p w14:paraId="00DC66CC" w14:textId="77777777" w:rsidR="009B6326" w:rsidRPr="009B6326" w:rsidRDefault="009B6326" w:rsidP="009B6326">
      <w:pPr>
        <w:bidi/>
        <w:rPr>
          <w:rFonts w:cs="David" w:hint="cs"/>
          <w:rtl/>
        </w:rPr>
      </w:pPr>
      <w:r w:rsidRPr="009B6326">
        <w:rPr>
          <w:rFonts w:cs="David" w:hint="cs"/>
          <w:rtl/>
        </w:rPr>
        <w:tab/>
        <w:t>אז איך מחליטים על הסוגיות האלה?</w:t>
      </w:r>
    </w:p>
    <w:p w14:paraId="226044C0" w14:textId="77777777" w:rsidR="009B6326" w:rsidRPr="009B6326" w:rsidRDefault="009B6326" w:rsidP="009B6326">
      <w:pPr>
        <w:bidi/>
        <w:rPr>
          <w:rFonts w:cs="David" w:hint="cs"/>
          <w:rtl/>
        </w:rPr>
      </w:pPr>
    </w:p>
    <w:p w14:paraId="623A4CC5" w14:textId="77777777" w:rsidR="009B6326" w:rsidRPr="009B6326" w:rsidRDefault="009B6326" w:rsidP="009B6326">
      <w:pPr>
        <w:bidi/>
        <w:rPr>
          <w:rFonts w:cs="David" w:hint="cs"/>
          <w:u w:val="single"/>
          <w:rtl/>
        </w:rPr>
      </w:pPr>
      <w:r w:rsidRPr="009B6326">
        <w:rPr>
          <w:rFonts w:cs="David" w:hint="cs"/>
          <w:u w:val="single"/>
          <w:rtl/>
        </w:rPr>
        <w:t>היו"ר דוד טל:</w:t>
      </w:r>
    </w:p>
    <w:p w14:paraId="71A010CB" w14:textId="77777777" w:rsidR="009B6326" w:rsidRPr="009B6326" w:rsidRDefault="009B6326" w:rsidP="009B6326">
      <w:pPr>
        <w:bidi/>
        <w:rPr>
          <w:rFonts w:cs="David" w:hint="cs"/>
          <w:rtl/>
        </w:rPr>
      </w:pPr>
    </w:p>
    <w:p w14:paraId="24B14192" w14:textId="77777777" w:rsidR="009B6326" w:rsidRPr="009B6326" w:rsidRDefault="009B6326" w:rsidP="009B6326">
      <w:pPr>
        <w:bidi/>
        <w:rPr>
          <w:rFonts w:cs="David" w:hint="cs"/>
          <w:rtl/>
        </w:rPr>
      </w:pPr>
      <w:r w:rsidRPr="009B6326">
        <w:rPr>
          <w:rFonts w:cs="David" w:hint="cs"/>
          <w:rtl/>
        </w:rPr>
        <w:tab/>
        <w:t xml:space="preserve">הוא נותן דוגמה מה אפשר. </w:t>
      </w:r>
    </w:p>
    <w:p w14:paraId="3F2D4166" w14:textId="77777777" w:rsidR="009B6326" w:rsidRPr="009B6326" w:rsidRDefault="009B6326" w:rsidP="009B6326">
      <w:pPr>
        <w:bidi/>
        <w:rPr>
          <w:rFonts w:cs="David" w:hint="cs"/>
          <w:rtl/>
        </w:rPr>
      </w:pPr>
    </w:p>
    <w:p w14:paraId="4632CB35" w14:textId="77777777" w:rsidR="009B6326" w:rsidRPr="009B6326" w:rsidRDefault="009B6326" w:rsidP="009B6326">
      <w:pPr>
        <w:bidi/>
        <w:rPr>
          <w:rFonts w:cs="David" w:hint="cs"/>
          <w:rtl/>
        </w:rPr>
      </w:pPr>
      <w:r w:rsidRPr="009B6326">
        <w:rPr>
          <w:rFonts w:cs="David" w:hint="cs"/>
          <w:rtl/>
        </w:rPr>
        <w:tab/>
        <w:t xml:space="preserve">אני אומר שיש 3 אפשרויות. אפשרות אחת היא לומר כמו הרב לוי, שהממשלה תנסח, נלך כעיוורים ונגיד כן או לא. </w:t>
      </w:r>
    </w:p>
    <w:p w14:paraId="25AA9256" w14:textId="77777777" w:rsidR="009B6326" w:rsidRPr="009B6326" w:rsidRDefault="009B6326" w:rsidP="009B6326">
      <w:pPr>
        <w:bidi/>
        <w:rPr>
          <w:rFonts w:cs="David" w:hint="cs"/>
          <w:rtl/>
        </w:rPr>
      </w:pPr>
    </w:p>
    <w:p w14:paraId="1BBCBE2B" w14:textId="77777777" w:rsidR="009B6326" w:rsidRPr="009B6326" w:rsidRDefault="009B6326" w:rsidP="009B6326">
      <w:pPr>
        <w:bidi/>
        <w:rPr>
          <w:rFonts w:cs="David" w:hint="cs"/>
          <w:rtl/>
        </w:rPr>
      </w:pPr>
      <w:r w:rsidRPr="009B6326">
        <w:rPr>
          <w:rFonts w:cs="David" w:hint="cs"/>
          <w:rtl/>
        </w:rPr>
        <w:tab/>
        <w:t xml:space="preserve">אפשרות שניה, שבדיה </w:t>
      </w:r>
      <w:r w:rsidRPr="009B6326">
        <w:rPr>
          <w:rFonts w:cs="David"/>
          <w:rtl/>
        </w:rPr>
        <w:t>–</w:t>
      </w:r>
      <w:r w:rsidRPr="009B6326">
        <w:rPr>
          <w:rFonts w:cs="David" w:hint="cs"/>
          <w:rtl/>
        </w:rPr>
        <w:t xml:space="preserve"> הכנסת מנסחת. אם הכנסת מנסחת אז אני אומר את דברי ככנסת. זה מתאים קצת למה שאומרת חברת הכנסת גלאון וזה בניגוד לעמדתו של הרב לוי. </w:t>
      </w:r>
    </w:p>
    <w:p w14:paraId="32D831B1" w14:textId="77777777" w:rsidR="009B6326" w:rsidRPr="009B6326" w:rsidRDefault="009B6326" w:rsidP="009B6326">
      <w:pPr>
        <w:bidi/>
        <w:rPr>
          <w:rFonts w:cs="David" w:hint="cs"/>
          <w:rtl/>
        </w:rPr>
      </w:pPr>
    </w:p>
    <w:p w14:paraId="2AF72460" w14:textId="77777777" w:rsidR="009B6326" w:rsidRPr="009B6326" w:rsidRDefault="009B6326" w:rsidP="009B6326">
      <w:pPr>
        <w:bidi/>
        <w:rPr>
          <w:rFonts w:cs="David" w:hint="cs"/>
          <w:rtl/>
        </w:rPr>
      </w:pPr>
      <w:r w:rsidRPr="009B6326">
        <w:rPr>
          <w:rFonts w:cs="David" w:hint="cs"/>
          <w:rtl/>
        </w:rPr>
        <w:tab/>
        <w:t xml:space="preserve">אפשרות שלישית, ללכת לשיטה האיטלקית. </w:t>
      </w:r>
    </w:p>
    <w:p w14:paraId="663B3EE1" w14:textId="77777777" w:rsidR="009B6326" w:rsidRPr="009B6326" w:rsidRDefault="009B6326" w:rsidP="009B6326">
      <w:pPr>
        <w:bidi/>
        <w:rPr>
          <w:rFonts w:cs="David" w:hint="cs"/>
          <w:rtl/>
        </w:rPr>
      </w:pPr>
    </w:p>
    <w:p w14:paraId="09E82CEF" w14:textId="77777777" w:rsidR="009B6326" w:rsidRPr="009B6326" w:rsidRDefault="009B6326" w:rsidP="009B6326">
      <w:pPr>
        <w:bidi/>
        <w:rPr>
          <w:rFonts w:cs="David" w:hint="cs"/>
          <w:u w:val="single"/>
          <w:rtl/>
        </w:rPr>
      </w:pPr>
      <w:r w:rsidRPr="009B6326">
        <w:rPr>
          <w:rFonts w:cs="David" w:hint="cs"/>
          <w:u w:val="single"/>
          <w:rtl/>
        </w:rPr>
        <w:t>קריאה:</w:t>
      </w:r>
    </w:p>
    <w:p w14:paraId="2B109595" w14:textId="77777777" w:rsidR="009B6326" w:rsidRPr="009B6326" w:rsidRDefault="009B6326" w:rsidP="009B6326">
      <w:pPr>
        <w:bidi/>
        <w:rPr>
          <w:rFonts w:cs="David" w:hint="cs"/>
          <w:u w:val="single"/>
          <w:rtl/>
        </w:rPr>
      </w:pPr>
    </w:p>
    <w:p w14:paraId="364736EB" w14:textId="77777777" w:rsidR="009B6326" w:rsidRPr="009B6326" w:rsidRDefault="009B6326" w:rsidP="009B6326">
      <w:pPr>
        <w:bidi/>
        <w:rPr>
          <w:rFonts w:cs="David" w:hint="cs"/>
          <w:rtl/>
        </w:rPr>
      </w:pPr>
      <w:r w:rsidRPr="009B6326">
        <w:rPr>
          <w:rFonts w:cs="David" w:hint="cs"/>
          <w:rtl/>
        </w:rPr>
        <w:tab/>
        <w:t>מה אומרת השיטה האיטלקית?</w:t>
      </w:r>
    </w:p>
    <w:p w14:paraId="65129B47" w14:textId="77777777" w:rsidR="009B6326" w:rsidRPr="009B6326" w:rsidRDefault="009B6326" w:rsidP="009B6326">
      <w:pPr>
        <w:bidi/>
        <w:rPr>
          <w:rFonts w:cs="David" w:hint="cs"/>
          <w:rtl/>
        </w:rPr>
      </w:pPr>
    </w:p>
    <w:p w14:paraId="15DBDEB1"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2EFAF55B" w14:textId="77777777" w:rsidR="009B6326" w:rsidRPr="009B6326" w:rsidRDefault="009B6326" w:rsidP="009B6326">
      <w:pPr>
        <w:bidi/>
        <w:rPr>
          <w:rFonts w:cs="David" w:hint="cs"/>
          <w:rtl/>
        </w:rPr>
      </w:pPr>
    </w:p>
    <w:p w14:paraId="6CA381B7" w14:textId="77777777" w:rsidR="009B6326" w:rsidRPr="009B6326" w:rsidRDefault="009B6326" w:rsidP="009B6326">
      <w:pPr>
        <w:bidi/>
        <w:rPr>
          <w:rFonts w:cs="David" w:hint="cs"/>
          <w:rtl/>
        </w:rPr>
      </w:pPr>
      <w:r w:rsidRPr="009B6326">
        <w:rPr>
          <w:rFonts w:cs="David" w:hint="cs"/>
          <w:rtl/>
        </w:rPr>
        <w:tab/>
        <w:t>האם אתם רוצים שאזור איקס יתאחד עם אזור או יועבר ל-, על מנת ל-. זאת אומרת את משאירה את זה בבלנקו.</w:t>
      </w:r>
    </w:p>
    <w:p w14:paraId="57B44BA1" w14:textId="77777777" w:rsidR="009B6326" w:rsidRPr="009B6326" w:rsidRDefault="009B6326" w:rsidP="009B6326">
      <w:pPr>
        <w:bidi/>
        <w:rPr>
          <w:rFonts w:cs="David" w:hint="cs"/>
          <w:rtl/>
        </w:rPr>
      </w:pPr>
    </w:p>
    <w:p w14:paraId="3AC64CF6" w14:textId="77777777" w:rsidR="009B6326" w:rsidRPr="009B6326" w:rsidRDefault="009B6326" w:rsidP="009B6326">
      <w:pPr>
        <w:bidi/>
        <w:rPr>
          <w:rFonts w:cs="David" w:hint="cs"/>
          <w:u w:val="single"/>
          <w:rtl/>
        </w:rPr>
      </w:pPr>
      <w:r w:rsidRPr="009B6326">
        <w:rPr>
          <w:rFonts w:cs="David" w:hint="cs"/>
          <w:u w:val="single"/>
          <w:rtl/>
        </w:rPr>
        <w:t>היו"ר דוד טל:</w:t>
      </w:r>
    </w:p>
    <w:p w14:paraId="64833B4D" w14:textId="77777777" w:rsidR="009B6326" w:rsidRPr="009B6326" w:rsidRDefault="009B6326" w:rsidP="009B6326">
      <w:pPr>
        <w:bidi/>
        <w:rPr>
          <w:rFonts w:cs="David" w:hint="cs"/>
          <w:rtl/>
        </w:rPr>
      </w:pPr>
    </w:p>
    <w:p w14:paraId="1986F32F" w14:textId="77777777" w:rsidR="009B6326" w:rsidRPr="009B6326" w:rsidRDefault="009B6326" w:rsidP="009B6326">
      <w:pPr>
        <w:bidi/>
        <w:rPr>
          <w:rFonts w:cs="David" w:hint="cs"/>
          <w:rtl/>
        </w:rPr>
      </w:pPr>
      <w:r w:rsidRPr="009B6326">
        <w:rPr>
          <w:rFonts w:cs="David" w:hint="cs"/>
          <w:rtl/>
        </w:rPr>
        <w:tab/>
        <w:t>חבר הכנסת בן ששון, מה אדוני מציע? שהכנסת תחליט?</w:t>
      </w:r>
    </w:p>
    <w:p w14:paraId="692C0F5D" w14:textId="77777777" w:rsidR="009B6326" w:rsidRPr="009B6326" w:rsidRDefault="009B6326" w:rsidP="009B6326">
      <w:pPr>
        <w:bidi/>
        <w:rPr>
          <w:rFonts w:cs="David" w:hint="cs"/>
          <w:rtl/>
        </w:rPr>
      </w:pPr>
    </w:p>
    <w:p w14:paraId="5A5652F4"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3CB93142" w14:textId="77777777" w:rsidR="009B6326" w:rsidRPr="009B6326" w:rsidRDefault="009B6326" w:rsidP="009B6326">
      <w:pPr>
        <w:bidi/>
        <w:rPr>
          <w:rFonts w:cs="David" w:hint="cs"/>
          <w:rtl/>
        </w:rPr>
      </w:pPr>
    </w:p>
    <w:p w14:paraId="27A389EB" w14:textId="77777777" w:rsidR="009B6326" w:rsidRPr="009B6326" w:rsidRDefault="009B6326" w:rsidP="009B6326">
      <w:pPr>
        <w:bidi/>
        <w:rPr>
          <w:rFonts w:cs="David" w:hint="cs"/>
          <w:rtl/>
        </w:rPr>
      </w:pPr>
      <w:r w:rsidRPr="009B6326">
        <w:rPr>
          <w:rFonts w:cs="David" w:hint="cs"/>
          <w:rtl/>
        </w:rPr>
        <w:tab/>
        <w:t xml:space="preserve">אני מציע שזה ינוסח בצורה כזאת בחוק משאל עם, אם הוא עוסק באזורים. </w:t>
      </w:r>
    </w:p>
    <w:p w14:paraId="47EEC726" w14:textId="77777777" w:rsidR="009B6326" w:rsidRPr="009B6326" w:rsidRDefault="009B6326" w:rsidP="009B6326">
      <w:pPr>
        <w:bidi/>
        <w:rPr>
          <w:rFonts w:cs="David" w:hint="cs"/>
          <w:rtl/>
        </w:rPr>
      </w:pPr>
    </w:p>
    <w:p w14:paraId="2E5AE149"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6F81773F" w14:textId="77777777" w:rsidR="009B6326" w:rsidRPr="009B6326" w:rsidRDefault="009B6326" w:rsidP="009B6326">
      <w:pPr>
        <w:bidi/>
        <w:rPr>
          <w:rFonts w:cs="David" w:hint="cs"/>
          <w:u w:val="single"/>
          <w:rtl/>
        </w:rPr>
      </w:pPr>
    </w:p>
    <w:p w14:paraId="54C8A1E6" w14:textId="77777777" w:rsidR="009B6326" w:rsidRPr="009B6326" w:rsidRDefault="009B6326" w:rsidP="009B6326">
      <w:pPr>
        <w:bidi/>
        <w:rPr>
          <w:rFonts w:cs="David" w:hint="cs"/>
          <w:rtl/>
        </w:rPr>
      </w:pPr>
      <w:r w:rsidRPr="009B6326">
        <w:rPr>
          <w:rFonts w:cs="David" w:hint="cs"/>
          <w:rtl/>
        </w:rPr>
        <w:tab/>
        <w:t>כמו האיטלקית?</w:t>
      </w:r>
    </w:p>
    <w:p w14:paraId="2FF7D1B1" w14:textId="77777777" w:rsidR="009B6326" w:rsidRPr="009B6326" w:rsidRDefault="009B6326" w:rsidP="009B6326">
      <w:pPr>
        <w:bidi/>
        <w:rPr>
          <w:rFonts w:cs="David" w:hint="cs"/>
          <w:rtl/>
        </w:rPr>
      </w:pPr>
    </w:p>
    <w:p w14:paraId="513444AC"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5D3B5E5D" w14:textId="77777777" w:rsidR="009B6326" w:rsidRPr="009B6326" w:rsidRDefault="009B6326" w:rsidP="009B6326">
      <w:pPr>
        <w:bidi/>
        <w:rPr>
          <w:rFonts w:cs="David" w:hint="cs"/>
          <w:rtl/>
        </w:rPr>
      </w:pPr>
    </w:p>
    <w:p w14:paraId="499FF47F" w14:textId="77777777" w:rsidR="009B6326" w:rsidRPr="009B6326" w:rsidRDefault="009B6326" w:rsidP="009B6326">
      <w:pPr>
        <w:bidi/>
        <w:rPr>
          <w:rFonts w:cs="David" w:hint="cs"/>
          <w:rtl/>
        </w:rPr>
      </w:pPr>
      <w:r w:rsidRPr="009B6326">
        <w:rPr>
          <w:rFonts w:cs="David" w:hint="cs"/>
          <w:rtl/>
        </w:rPr>
        <w:tab/>
        <w:t xml:space="preserve">כן. </w:t>
      </w:r>
    </w:p>
    <w:p w14:paraId="18737665" w14:textId="77777777" w:rsidR="009B6326" w:rsidRPr="009B6326" w:rsidRDefault="009B6326" w:rsidP="009B6326">
      <w:pPr>
        <w:bidi/>
        <w:rPr>
          <w:rFonts w:cs="David" w:hint="cs"/>
          <w:rtl/>
        </w:rPr>
      </w:pPr>
    </w:p>
    <w:p w14:paraId="2091B465" w14:textId="77777777" w:rsidR="009B6326" w:rsidRPr="009B6326" w:rsidRDefault="009B6326" w:rsidP="009B6326">
      <w:pPr>
        <w:bidi/>
        <w:rPr>
          <w:rFonts w:cs="David" w:hint="cs"/>
          <w:rtl/>
        </w:rPr>
      </w:pPr>
      <w:r w:rsidRPr="009B6326">
        <w:rPr>
          <w:rFonts w:cs="David" w:hint="cs"/>
          <w:u w:val="single"/>
          <w:rtl/>
        </w:rPr>
        <w:t>גדעון סער:</w:t>
      </w:r>
    </w:p>
    <w:p w14:paraId="10C246E8" w14:textId="77777777" w:rsidR="009B6326" w:rsidRPr="009B6326" w:rsidRDefault="009B6326" w:rsidP="009B6326">
      <w:pPr>
        <w:bidi/>
        <w:rPr>
          <w:rFonts w:cs="David" w:hint="cs"/>
          <w:rtl/>
        </w:rPr>
      </w:pPr>
    </w:p>
    <w:p w14:paraId="0826FF50" w14:textId="77777777" w:rsidR="009B6326" w:rsidRPr="009B6326" w:rsidRDefault="009B6326" w:rsidP="009B6326">
      <w:pPr>
        <w:bidi/>
        <w:rPr>
          <w:rFonts w:cs="David" w:hint="cs"/>
          <w:rtl/>
        </w:rPr>
      </w:pPr>
      <w:r w:rsidRPr="009B6326">
        <w:rPr>
          <w:rFonts w:cs="David" w:hint="cs"/>
          <w:rtl/>
        </w:rPr>
        <w:tab/>
        <w:t xml:space="preserve"> אני מציע שנעלה נוסח לקריאה הראשונה שלפיו היועץ המשפטי לממשלה ינסח את השאלה. היועץ המשפטי לממשלה מן הסתם מעורב בשלב הזה מראשיתו כי בסופו של דבר העניין מתחיל מהחלטת ממשלה וממנו ממשיך הלאה. </w:t>
      </w:r>
    </w:p>
    <w:p w14:paraId="5B1D490C" w14:textId="77777777" w:rsidR="009B6326" w:rsidRDefault="009B6326" w:rsidP="009B6326">
      <w:pPr>
        <w:bidi/>
        <w:rPr>
          <w:rFonts w:cs="David" w:hint="cs"/>
          <w:rtl/>
        </w:rPr>
      </w:pPr>
    </w:p>
    <w:p w14:paraId="0D8838EA" w14:textId="77777777" w:rsidR="009B6326" w:rsidRDefault="009B6326" w:rsidP="009B6326">
      <w:pPr>
        <w:bidi/>
        <w:rPr>
          <w:rFonts w:cs="David" w:hint="cs"/>
          <w:rtl/>
        </w:rPr>
      </w:pPr>
    </w:p>
    <w:p w14:paraId="3DFC1D88" w14:textId="77777777" w:rsidR="009B6326" w:rsidRDefault="009B6326" w:rsidP="009B6326">
      <w:pPr>
        <w:bidi/>
        <w:rPr>
          <w:rFonts w:cs="David" w:hint="cs"/>
          <w:rtl/>
        </w:rPr>
      </w:pPr>
    </w:p>
    <w:p w14:paraId="0C05D0E9" w14:textId="77777777" w:rsidR="009B6326" w:rsidRDefault="009B6326" w:rsidP="009B6326">
      <w:pPr>
        <w:bidi/>
        <w:rPr>
          <w:rFonts w:cs="David" w:hint="cs"/>
          <w:rtl/>
        </w:rPr>
      </w:pPr>
    </w:p>
    <w:p w14:paraId="562C40B4" w14:textId="77777777" w:rsidR="009B6326" w:rsidRDefault="009B6326" w:rsidP="009B6326">
      <w:pPr>
        <w:bidi/>
        <w:rPr>
          <w:rFonts w:cs="David" w:hint="cs"/>
          <w:rtl/>
        </w:rPr>
      </w:pPr>
    </w:p>
    <w:p w14:paraId="7ABB0CDC" w14:textId="77777777" w:rsidR="009B6326" w:rsidRPr="009B6326" w:rsidRDefault="009B6326" w:rsidP="009B6326">
      <w:pPr>
        <w:bidi/>
        <w:rPr>
          <w:rFonts w:cs="David" w:hint="cs"/>
          <w:rtl/>
        </w:rPr>
      </w:pPr>
    </w:p>
    <w:p w14:paraId="74E93B18" w14:textId="77777777" w:rsidR="009B6326" w:rsidRPr="009B6326" w:rsidRDefault="009B6326" w:rsidP="009B6326">
      <w:pPr>
        <w:bidi/>
        <w:rPr>
          <w:rFonts w:cs="David" w:hint="cs"/>
          <w:rtl/>
        </w:rPr>
      </w:pPr>
      <w:r w:rsidRPr="009B6326">
        <w:rPr>
          <w:rFonts w:cs="David" w:hint="cs"/>
          <w:u w:val="single"/>
          <w:rtl/>
        </w:rPr>
        <w:t>דוד טל:</w:t>
      </w:r>
    </w:p>
    <w:p w14:paraId="328D0C91" w14:textId="77777777" w:rsidR="009B6326" w:rsidRPr="009B6326" w:rsidRDefault="009B6326" w:rsidP="009B6326">
      <w:pPr>
        <w:bidi/>
        <w:rPr>
          <w:rFonts w:cs="David" w:hint="cs"/>
          <w:rtl/>
        </w:rPr>
      </w:pPr>
    </w:p>
    <w:p w14:paraId="6827F276" w14:textId="77777777" w:rsidR="009B6326" w:rsidRPr="009B6326" w:rsidRDefault="009B6326" w:rsidP="009B6326">
      <w:pPr>
        <w:bidi/>
        <w:rPr>
          <w:rFonts w:cs="David" w:hint="cs"/>
          <w:rtl/>
        </w:rPr>
      </w:pPr>
      <w:r w:rsidRPr="009B6326">
        <w:rPr>
          <w:rFonts w:cs="David" w:hint="cs"/>
          <w:rtl/>
        </w:rPr>
        <w:tab/>
        <w:t xml:space="preserve"> אם יהיה קונצנזוס על כך אני מסכים, למרות שזה בעייתי. </w:t>
      </w:r>
    </w:p>
    <w:p w14:paraId="5F8D8643" w14:textId="77777777" w:rsidR="009B6326" w:rsidRPr="009B6326" w:rsidRDefault="009B6326" w:rsidP="009B6326">
      <w:pPr>
        <w:bidi/>
        <w:rPr>
          <w:rFonts w:cs="David" w:hint="cs"/>
          <w:rtl/>
        </w:rPr>
      </w:pPr>
    </w:p>
    <w:p w14:paraId="536499AC" w14:textId="77777777" w:rsidR="009B6326" w:rsidRPr="009B6326" w:rsidRDefault="009B6326" w:rsidP="009B6326">
      <w:pPr>
        <w:bidi/>
        <w:rPr>
          <w:rFonts w:cs="David" w:hint="cs"/>
          <w:rtl/>
        </w:rPr>
      </w:pPr>
      <w:r w:rsidRPr="009B6326">
        <w:rPr>
          <w:rFonts w:cs="David" w:hint="cs"/>
          <w:u w:val="single"/>
          <w:rtl/>
        </w:rPr>
        <w:t>יצחק לוי:</w:t>
      </w:r>
    </w:p>
    <w:p w14:paraId="55683373" w14:textId="77777777" w:rsidR="009B6326" w:rsidRPr="009B6326" w:rsidRDefault="009B6326" w:rsidP="009B6326">
      <w:pPr>
        <w:bidi/>
        <w:rPr>
          <w:rFonts w:cs="David" w:hint="cs"/>
          <w:rtl/>
        </w:rPr>
      </w:pPr>
    </w:p>
    <w:p w14:paraId="198AA60F" w14:textId="77777777" w:rsidR="009B6326" w:rsidRPr="009B6326" w:rsidRDefault="009B6326" w:rsidP="009B6326">
      <w:pPr>
        <w:bidi/>
        <w:ind w:firstLine="567"/>
        <w:rPr>
          <w:rFonts w:cs="David" w:hint="cs"/>
          <w:rtl/>
        </w:rPr>
      </w:pPr>
      <w:r w:rsidRPr="009B6326">
        <w:rPr>
          <w:rFonts w:cs="David" w:hint="cs"/>
          <w:rtl/>
        </w:rPr>
        <w:t>אני רוצה לומר שבגוף החוק יש הגדרה מה זאת החלטת הממשלה. מכיוון שההגדרה קיימת בגוף החוק, ההחלטה אומרת שהחלטת הממשלה בדרך של אישור אמנה, או הסכם או בדרך אחרת לרבות התחייבות לעתיד. בעצם ההגדרה אומרת שאתה צריך להעמיד את כל החבילה בפני העם. אתה לא יכול להעמיד שאלה לאקונית. אתה צריך להגיד שהממשלה רוצה להחזיר את רמת הגולן תמורת כך וכך. זה העניין של החלטת הממשלה. לכן, הניסוח כאן חייב להיות מאוד לאקוני. או כמו שהוא מובא בכנסת. האם אתה מקבל את החלטת הממשלה או לא? צריך לפרסם את החלטת הממשלה לכל הציבור ולכל העם. ואז הערוצים יפרשנו אותם. זה לטוב או לרע ובסוף יחליטו על החלטת הממשלה, כן או לא. זה מה שכתוב כאן בחוק. כל שינוי הוא שינוי בחוק. האם השאלה תכלול את כל הפרטים? חלק מהפרטים?וכן הלאה. אני תומך בניסוח הקיים ולא לשנות אותו. הוא תואם את החוק הקיים.</w:t>
      </w:r>
    </w:p>
    <w:p w14:paraId="77115AC6" w14:textId="77777777" w:rsidR="009B6326" w:rsidRPr="009B6326" w:rsidRDefault="009B6326" w:rsidP="009B6326">
      <w:pPr>
        <w:bidi/>
        <w:rPr>
          <w:rFonts w:cs="David" w:hint="cs"/>
          <w:rtl/>
        </w:rPr>
      </w:pPr>
    </w:p>
    <w:p w14:paraId="6FD44926" w14:textId="77777777" w:rsidR="009B6326" w:rsidRPr="009B6326" w:rsidRDefault="009B6326" w:rsidP="009B6326">
      <w:pPr>
        <w:bidi/>
        <w:rPr>
          <w:rFonts w:cs="David" w:hint="cs"/>
          <w:u w:val="single"/>
          <w:rtl/>
        </w:rPr>
      </w:pPr>
      <w:r w:rsidRPr="009B6326">
        <w:rPr>
          <w:rFonts w:cs="David" w:hint="cs"/>
          <w:u w:val="single"/>
          <w:rtl/>
        </w:rPr>
        <w:t>מנחם בן ששון:</w:t>
      </w:r>
    </w:p>
    <w:p w14:paraId="3E07344F" w14:textId="77777777" w:rsidR="009B6326" w:rsidRPr="009B6326" w:rsidRDefault="009B6326" w:rsidP="009B6326">
      <w:pPr>
        <w:bidi/>
        <w:rPr>
          <w:rFonts w:cs="David" w:hint="cs"/>
          <w:rtl/>
        </w:rPr>
      </w:pPr>
    </w:p>
    <w:p w14:paraId="356E9E21" w14:textId="77777777" w:rsidR="009B6326" w:rsidRPr="009B6326" w:rsidRDefault="009B6326" w:rsidP="009B6326">
      <w:pPr>
        <w:bidi/>
        <w:rPr>
          <w:rFonts w:cs="David" w:hint="cs"/>
          <w:rtl/>
        </w:rPr>
      </w:pPr>
      <w:r w:rsidRPr="009B6326">
        <w:rPr>
          <w:rFonts w:cs="David" w:hint="cs"/>
          <w:rtl/>
        </w:rPr>
        <w:tab/>
        <w:t xml:space="preserve">זאת שאלה מהותית. אני חושב שלהשאיר אותה פתוחה זאת תהיה טעות. אדוני, החלטת ממשלה היא בידי הממשלה. </w:t>
      </w:r>
    </w:p>
    <w:p w14:paraId="6FB53340" w14:textId="77777777" w:rsidR="009B6326" w:rsidRPr="009B6326" w:rsidRDefault="009B6326" w:rsidP="009B6326">
      <w:pPr>
        <w:bidi/>
        <w:rPr>
          <w:rFonts w:cs="David" w:hint="cs"/>
          <w:rtl/>
        </w:rPr>
      </w:pPr>
    </w:p>
    <w:p w14:paraId="157C013C" w14:textId="77777777" w:rsidR="009B6326" w:rsidRPr="009B6326" w:rsidRDefault="009B6326" w:rsidP="009B6326">
      <w:pPr>
        <w:bidi/>
        <w:rPr>
          <w:rFonts w:cs="David" w:hint="cs"/>
          <w:u w:val="single"/>
          <w:rtl/>
        </w:rPr>
      </w:pPr>
      <w:r w:rsidRPr="009B6326">
        <w:rPr>
          <w:rFonts w:cs="David" w:hint="cs"/>
          <w:u w:val="single"/>
          <w:rtl/>
        </w:rPr>
        <w:t>יצחק לוי:</w:t>
      </w:r>
    </w:p>
    <w:p w14:paraId="51480C53" w14:textId="77777777" w:rsidR="009B6326" w:rsidRPr="009B6326" w:rsidRDefault="009B6326" w:rsidP="009B6326">
      <w:pPr>
        <w:bidi/>
        <w:rPr>
          <w:rFonts w:cs="David" w:hint="cs"/>
          <w:u w:val="single"/>
          <w:rtl/>
        </w:rPr>
      </w:pPr>
    </w:p>
    <w:p w14:paraId="540DA877" w14:textId="77777777" w:rsidR="009B6326" w:rsidRPr="009B6326" w:rsidRDefault="009B6326" w:rsidP="009B6326">
      <w:pPr>
        <w:bidi/>
        <w:rPr>
          <w:rFonts w:cs="David" w:hint="cs"/>
          <w:rtl/>
        </w:rPr>
      </w:pPr>
      <w:r w:rsidRPr="009B6326">
        <w:rPr>
          <w:rFonts w:cs="David" w:hint="cs"/>
          <w:rtl/>
        </w:rPr>
        <w:tab/>
        <w:t xml:space="preserve">היא יכולה להביא אותה לכנסת. </w:t>
      </w:r>
    </w:p>
    <w:p w14:paraId="2B04AEAE" w14:textId="77777777" w:rsidR="009B6326" w:rsidRPr="009B6326" w:rsidRDefault="009B6326" w:rsidP="009B6326">
      <w:pPr>
        <w:bidi/>
        <w:rPr>
          <w:rFonts w:cs="David" w:hint="cs"/>
          <w:rtl/>
        </w:rPr>
      </w:pPr>
    </w:p>
    <w:p w14:paraId="6DAE0DB1" w14:textId="77777777" w:rsidR="009B6326" w:rsidRPr="009B6326" w:rsidRDefault="009B6326" w:rsidP="009B6326">
      <w:pPr>
        <w:bidi/>
        <w:rPr>
          <w:rFonts w:cs="David" w:hint="cs"/>
          <w:rtl/>
        </w:rPr>
      </w:pPr>
      <w:r w:rsidRPr="009B6326">
        <w:rPr>
          <w:rFonts w:cs="David" w:hint="cs"/>
          <w:u w:val="single"/>
          <w:rtl/>
        </w:rPr>
        <w:t>דוד טל:</w:t>
      </w:r>
    </w:p>
    <w:p w14:paraId="49504041" w14:textId="77777777" w:rsidR="009B6326" w:rsidRPr="009B6326" w:rsidRDefault="009B6326" w:rsidP="009B6326">
      <w:pPr>
        <w:bidi/>
        <w:rPr>
          <w:rFonts w:cs="David" w:hint="cs"/>
          <w:rtl/>
        </w:rPr>
      </w:pPr>
    </w:p>
    <w:p w14:paraId="26BDC852" w14:textId="77777777" w:rsidR="009B6326" w:rsidRPr="009B6326" w:rsidRDefault="009B6326" w:rsidP="009B6326">
      <w:pPr>
        <w:bidi/>
        <w:rPr>
          <w:rFonts w:cs="David" w:hint="cs"/>
          <w:rtl/>
        </w:rPr>
      </w:pPr>
      <w:r w:rsidRPr="009B6326">
        <w:rPr>
          <w:rFonts w:cs="David" w:hint="cs"/>
          <w:rtl/>
        </w:rPr>
        <w:tab/>
        <w:t xml:space="preserve">היא להישאר פתוחה ובקריאה שניה אפשר לשנות את ההחלטה הזאת. </w:t>
      </w:r>
    </w:p>
    <w:p w14:paraId="59BAA8EF" w14:textId="77777777" w:rsidR="009B6326" w:rsidRPr="009B6326" w:rsidRDefault="009B6326" w:rsidP="009B6326">
      <w:pPr>
        <w:bidi/>
        <w:rPr>
          <w:rFonts w:cs="David" w:hint="cs"/>
          <w:rtl/>
        </w:rPr>
      </w:pPr>
    </w:p>
    <w:p w14:paraId="68EFCD09" w14:textId="77777777" w:rsidR="009B6326" w:rsidRPr="009B6326" w:rsidRDefault="009B6326" w:rsidP="009B6326">
      <w:pPr>
        <w:bidi/>
        <w:rPr>
          <w:rFonts w:cs="David" w:hint="cs"/>
          <w:u w:val="single"/>
          <w:rtl/>
        </w:rPr>
      </w:pPr>
      <w:r w:rsidRPr="009B6326">
        <w:rPr>
          <w:rFonts w:cs="David" w:hint="cs"/>
          <w:u w:val="single"/>
          <w:rtl/>
        </w:rPr>
        <w:t>מנחם בן ששון:</w:t>
      </w:r>
    </w:p>
    <w:p w14:paraId="5299C7E8" w14:textId="77777777" w:rsidR="009B6326" w:rsidRPr="009B6326" w:rsidRDefault="009B6326" w:rsidP="009B6326">
      <w:pPr>
        <w:bidi/>
        <w:rPr>
          <w:rFonts w:cs="David" w:hint="cs"/>
          <w:u w:val="single"/>
          <w:rtl/>
        </w:rPr>
      </w:pPr>
    </w:p>
    <w:p w14:paraId="7096EFDC" w14:textId="77777777" w:rsidR="009B6326" w:rsidRPr="009B6326" w:rsidRDefault="009B6326" w:rsidP="009B6326">
      <w:pPr>
        <w:bidi/>
        <w:rPr>
          <w:rFonts w:cs="David" w:hint="cs"/>
          <w:rtl/>
        </w:rPr>
      </w:pPr>
      <w:r w:rsidRPr="009B6326">
        <w:rPr>
          <w:rFonts w:cs="David" w:hint="cs"/>
          <w:rtl/>
        </w:rPr>
        <w:tab/>
        <w:t xml:space="preserve">אני לא רוצה להרחיב את הדיבור, זאת עבודה לא טובה , זה לא שולי. </w:t>
      </w:r>
    </w:p>
    <w:p w14:paraId="697CD04B" w14:textId="77777777" w:rsidR="009B6326" w:rsidRPr="009B6326" w:rsidRDefault="009B6326" w:rsidP="009B6326">
      <w:pPr>
        <w:bidi/>
        <w:rPr>
          <w:rFonts w:cs="David" w:hint="cs"/>
          <w:rtl/>
        </w:rPr>
      </w:pPr>
    </w:p>
    <w:p w14:paraId="744FB35F" w14:textId="77777777" w:rsidR="009B6326" w:rsidRPr="009B6326" w:rsidRDefault="009B6326" w:rsidP="009B6326">
      <w:pPr>
        <w:bidi/>
        <w:rPr>
          <w:rFonts w:cs="David" w:hint="cs"/>
          <w:u w:val="single"/>
          <w:rtl/>
        </w:rPr>
      </w:pPr>
      <w:r w:rsidRPr="009B6326">
        <w:rPr>
          <w:rFonts w:cs="David" w:hint="cs"/>
          <w:u w:val="single"/>
          <w:rtl/>
        </w:rPr>
        <w:t>היו"ר דוד טל:</w:t>
      </w:r>
    </w:p>
    <w:p w14:paraId="30A13375" w14:textId="77777777" w:rsidR="009B6326" w:rsidRPr="009B6326" w:rsidRDefault="009B6326" w:rsidP="009B6326">
      <w:pPr>
        <w:bidi/>
        <w:rPr>
          <w:rFonts w:cs="David" w:hint="cs"/>
          <w:u w:val="single"/>
          <w:rtl/>
        </w:rPr>
      </w:pPr>
    </w:p>
    <w:p w14:paraId="333FD15E" w14:textId="77777777" w:rsidR="009B6326" w:rsidRPr="009B6326" w:rsidRDefault="009B6326" w:rsidP="009B6326">
      <w:pPr>
        <w:bidi/>
        <w:rPr>
          <w:rFonts w:cs="David" w:hint="cs"/>
          <w:rtl/>
        </w:rPr>
      </w:pPr>
      <w:r w:rsidRPr="009B6326">
        <w:rPr>
          <w:rFonts w:cs="David" w:hint="cs"/>
          <w:rtl/>
        </w:rPr>
        <w:tab/>
        <w:t xml:space="preserve">חבר הכנסת בן ששון, עם כל הכבוד והיקר והחברות שבינינו, אני מבקש שלא תחלק ציונים לוועדת הכנסת. כפי שאין ברצוני לחלק ציונים לוועדת חוק ומשפט ויש לי מה לומר לגבי הוועדה. </w:t>
      </w:r>
    </w:p>
    <w:p w14:paraId="324FD007" w14:textId="77777777" w:rsidR="009B6326" w:rsidRPr="009B6326" w:rsidRDefault="009B6326" w:rsidP="009B6326">
      <w:pPr>
        <w:bidi/>
        <w:ind w:firstLine="567"/>
        <w:rPr>
          <w:rFonts w:cs="David" w:hint="cs"/>
          <w:rtl/>
        </w:rPr>
      </w:pPr>
    </w:p>
    <w:p w14:paraId="3AEC5DF5" w14:textId="77777777" w:rsidR="009B6326" w:rsidRPr="009B6326" w:rsidRDefault="009B6326" w:rsidP="009B6326">
      <w:pPr>
        <w:bidi/>
        <w:ind w:firstLine="567"/>
        <w:rPr>
          <w:rFonts w:cs="David" w:hint="cs"/>
          <w:rtl/>
        </w:rPr>
      </w:pPr>
      <w:r w:rsidRPr="009B6326">
        <w:rPr>
          <w:rFonts w:cs="David" w:hint="cs"/>
          <w:rtl/>
        </w:rPr>
        <w:t xml:space="preserve">אנחנו עוברים לסעיף 8. </w:t>
      </w:r>
    </w:p>
    <w:p w14:paraId="18DD4970" w14:textId="77777777" w:rsidR="009B6326" w:rsidRPr="009B6326" w:rsidRDefault="009B6326" w:rsidP="009B6326">
      <w:pPr>
        <w:bidi/>
        <w:rPr>
          <w:rFonts w:cs="David" w:hint="cs"/>
          <w:rtl/>
        </w:rPr>
      </w:pPr>
    </w:p>
    <w:p w14:paraId="7C570176" w14:textId="77777777" w:rsidR="009B6326" w:rsidRPr="009B6326" w:rsidRDefault="009B6326" w:rsidP="009B6326">
      <w:pPr>
        <w:bidi/>
        <w:rPr>
          <w:rFonts w:cs="David" w:hint="cs"/>
          <w:rtl/>
        </w:rPr>
      </w:pPr>
      <w:r w:rsidRPr="009B6326">
        <w:rPr>
          <w:rFonts w:cs="David" w:hint="cs"/>
          <w:rtl/>
        </w:rPr>
        <w:tab/>
        <w:t>"יום שבתון</w:t>
      </w:r>
    </w:p>
    <w:p w14:paraId="30DFF96A" w14:textId="77777777" w:rsidR="009B6326" w:rsidRPr="009B6326" w:rsidRDefault="009B6326" w:rsidP="009B6326">
      <w:pPr>
        <w:bidi/>
        <w:rPr>
          <w:rFonts w:cs="David" w:hint="cs"/>
          <w:rtl/>
        </w:rPr>
      </w:pPr>
      <w:r w:rsidRPr="009B6326">
        <w:rPr>
          <w:rFonts w:cs="David" w:hint="cs"/>
          <w:rtl/>
        </w:rPr>
        <w:tab/>
        <w:t>8. מועד עריכת משאל העם יהיה יום שבתון ויחולו הוראות החלות לעניין זה על יום ה בחירות לכנסת".</w:t>
      </w:r>
    </w:p>
    <w:p w14:paraId="1B702091" w14:textId="77777777" w:rsidR="009B6326" w:rsidRPr="009B6326" w:rsidRDefault="009B6326" w:rsidP="009B6326">
      <w:pPr>
        <w:bidi/>
        <w:rPr>
          <w:rFonts w:cs="David" w:hint="cs"/>
          <w:u w:val="single"/>
          <w:rtl/>
        </w:rPr>
      </w:pPr>
    </w:p>
    <w:p w14:paraId="379E11F9" w14:textId="77777777" w:rsidR="009B6326" w:rsidRPr="009B6326" w:rsidRDefault="009B6326" w:rsidP="009B6326">
      <w:pPr>
        <w:bidi/>
        <w:rPr>
          <w:rFonts w:cs="David" w:hint="cs"/>
          <w:rtl/>
        </w:rPr>
      </w:pPr>
      <w:r w:rsidRPr="009B6326">
        <w:rPr>
          <w:rFonts w:cs="David" w:hint="cs"/>
          <w:u w:val="single"/>
          <w:rtl/>
        </w:rPr>
        <w:t>יצחק לוי:</w:t>
      </w:r>
    </w:p>
    <w:p w14:paraId="4624593E" w14:textId="77777777" w:rsidR="009B6326" w:rsidRPr="009B6326" w:rsidRDefault="009B6326" w:rsidP="009B6326">
      <w:pPr>
        <w:bidi/>
        <w:rPr>
          <w:rFonts w:cs="David" w:hint="cs"/>
          <w:rtl/>
        </w:rPr>
      </w:pPr>
    </w:p>
    <w:p w14:paraId="7B808CEA" w14:textId="77777777" w:rsidR="009B6326" w:rsidRPr="009B6326" w:rsidRDefault="009B6326" w:rsidP="009B6326">
      <w:pPr>
        <w:bidi/>
        <w:rPr>
          <w:rFonts w:cs="David" w:hint="cs"/>
          <w:rtl/>
        </w:rPr>
      </w:pPr>
      <w:r w:rsidRPr="009B6326">
        <w:rPr>
          <w:rFonts w:cs="David" w:hint="cs"/>
          <w:rtl/>
        </w:rPr>
        <w:tab/>
        <w:t xml:space="preserve"> לדעתי מספיק חצי יום. </w:t>
      </w:r>
    </w:p>
    <w:p w14:paraId="0DAAF4B5" w14:textId="77777777" w:rsidR="009B6326" w:rsidRPr="009B6326" w:rsidRDefault="009B6326" w:rsidP="009B6326">
      <w:pPr>
        <w:bidi/>
        <w:rPr>
          <w:rFonts w:cs="David" w:hint="cs"/>
          <w:rtl/>
        </w:rPr>
      </w:pPr>
      <w:r w:rsidRPr="009B6326">
        <w:rPr>
          <w:rFonts w:cs="David"/>
          <w:rtl/>
        </w:rPr>
        <w:br w:type="page"/>
      </w:r>
    </w:p>
    <w:p w14:paraId="727A756E" w14:textId="77777777" w:rsidR="009B6326" w:rsidRDefault="009B6326" w:rsidP="009B6326">
      <w:pPr>
        <w:bidi/>
        <w:rPr>
          <w:rFonts w:cs="David" w:hint="cs"/>
          <w:u w:val="single"/>
          <w:rtl/>
        </w:rPr>
      </w:pPr>
    </w:p>
    <w:p w14:paraId="5EF7E735" w14:textId="77777777" w:rsidR="009B6326" w:rsidRDefault="009B6326" w:rsidP="009B6326">
      <w:pPr>
        <w:bidi/>
        <w:rPr>
          <w:rFonts w:cs="David" w:hint="cs"/>
          <w:u w:val="single"/>
          <w:rtl/>
        </w:rPr>
      </w:pPr>
    </w:p>
    <w:p w14:paraId="676DCBF8" w14:textId="77777777" w:rsidR="009B6326" w:rsidRDefault="009B6326" w:rsidP="009B6326">
      <w:pPr>
        <w:bidi/>
        <w:rPr>
          <w:rFonts w:cs="David" w:hint="cs"/>
          <w:u w:val="single"/>
          <w:rtl/>
        </w:rPr>
      </w:pPr>
    </w:p>
    <w:p w14:paraId="7A36E2A0" w14:textId="77777777" w:rsidR="009B6326" w:rsidRPr="009B6326" w:rsidRDefault="009B6326" w:rsidP="009B6326">
      <w:pPr>
        <w:bidi/>
        <w:rPr>
          <w:rFonts w:cs="David" w:hint="cs"/>
          <w:rtl/>
        </w:rPr>
      </w:pPr>
      <w:r w:rsidRPr="009B6326">
        <w:rPr>
          <w:rFonts w:cs="David" w:hint="cs"/>
          <w:u w:val="single"/>
          <w:rtl/>
        </w:rPr>
        <w:t>היו"ר דוד טל:</w:t>
      </w:r>
    </w:p>
    <w:p w14:paraId="26A105CB" w14:textId="77777777" w:rsidR="009B6326" w:rsidRPr="009B6326" w:rsidRDefault="009B6326" w:rsidP="009B6326">
      <w:pPr>
        <w:bidi/>
        <w:rPr>
          <w:rFonts w:cs="David" w:hint="cs"/>
          <w:rtl/>
        </w:rPr>
      </w:pPr>
    </w:p>
    <w:p w14:paraId="0A68055B" w14:textId="77777777" w:rsidR="009B6326" w:rsidRPr="009B6326" w:rsidRDefault="009B6326" w:rsidP="009B6326">
      <w:pPr>
        <w:bidi/>
        <w:rPr>
          <w:rFonts w:cs="David" w:hint="cs"/>
          <w:rtl/>
        </w:rPr>
      </w:pPr>
      <w:r w:rsidRPr="009B6326">
        <w:rPr>
          <w:rFonts w:cs="David" w:hint="cs"/>
          <w:rtl/>
        </w:rPr>
        <w:tab/>
        <w:t xml:space="preserve"> אני אימצתי את הצעתה של מנכ"ל ועדת הבחירות. </w:t>
      </w:r>
    </w:p>
    <w:p w14:paraId="53A227E8" w14:textId="77777777" w:rsidR="009B6326" w:rsidRPr="009B6326" w:rsidRDefault="009B6326" w:rsidP="009B6326">
      <w:pPr>
        <w:bidi/>
        <w:rPr>
          <w:rFonts w:cs="David" w:hint="cs"/>
          <w:rtl/>
        </w:rPr>
      </w:pPr>
    </w:p>
    <w:p w14:paraId="0EE1E3CC" w14:textId="77777777" w:rsidR="009B6326" w:rsidRPr="009B6326" w:rsidRDefault="009B6326" w:rsidP="009B6326">
      <w:pPr>
        <w:bidi/>
        <w:rPr>
          <w:rFonts w:cs="David" w:hint="cs"/>
          <w:rtl/>
        </w:rPr>
      </w:pPr>
      <w:r w:rsidRPr="009B6326">
        <w:rPr>
          <w:rFonts w:cs="David" w:hint="cs"/>
          <w:u w:val="single"/>
          <w:rtl/>
        </w:rPr>
        <w:t>מנחם בן-ששון:</w:t>
      </w:r>
    </w:p>
    <w:p w14:paraId="0AECCDE6" w14:textId="77777777" w:rsidR="009B6326" w:rsidRPr="009B6326" w:rsidRDefault="009B6326" w:rsidP="009B6326">
      <w:pPr>
        <w:bidi/>
        <w:rPr>
          <w:rFonts w:cs="David" w:hint="cs"/>
          <w:rtl/>
        </w:rPr>
      </w:pPr>
    </w:p>
    <w:p w14:paraId="39A39A4A" w14:textId="77777777" w:rsidR="009B6326" w:rsidRPr="009B6326" w:rsidRDefault="009B6326" w:rsidP="009B6326">
      <w:pPr>
        <w:bidi/>
        <w:rPr>
          <w:rFonts w:cs="David" w:hint="cs"/>
          <w:rtl/>
        </w:rPr>
      </w:pPr>
      <w:r w:rsidRPr="009B6326">
        <w:rPr>
          <w:rFonts w:cs="David" w:hint="cs"/>
          <w:rtl/>
        </w:rPr>
        <w:tab/>
        <w:t xml:space="preserve"> אני תומך ביום שבתון. </w:t>
      </w:r>
    </w:p>
    <w:p w14:paraId="5462E964" w14:textId="77777777" w:rsidR="009B6326" w:rsidRPr="009B6326" w:rsidRDefault="009B6326" w:rsidP="009B6326">
      <w:pPr>
        <w:bidi/>
        <w:rPr>
          <w:rFonts w:cs="David" w:hint="cs"/>
          <w:rtl/>
        </w:rPr>
      </w:pPr>
    </w:p>
    <w:p w14:paraId="71A0795E" w14:textId="77777777" w:rsidR="009B6326" w:rsidRPr="009B6326" w:rsidRDefault="009B6326" w:rsidP="009B6326">
      <w:pPr>
        <w:bidi/>
        <w:rPr>
          <w:rFonts w:cs="David" w:hint="cs"/>
          <w:rtl/>
        </w:rPr>
      </w:pPr>
      <w:r w:rsidRPr="009B6326">
        <w:rPr>
          <w:rFonts w:cs="David" w:hint="cs"/>
          <w:u w:val="single"/>
          <w:rtl/>
        </w:rPr>
        <w:t>יצחק לוי:</w:t>
      </w:r>
    </w:p>
    <w:p w14:paraId="345CF566" w14:textId="77777777" w:rsidR="009B6326" w:rsidRPr="009B6326" w:rsidRDefault="009B6326" w:rsidP="009B6326">
      <w:pPr>
        <w:bidi/>
        <w:rPr>
          <w:rFonts w:cs="David" w:hint="cs"/>
          <w:rtl/>
        </w:rPr>
      </w:pPr>
    </w:p>
    <w:p w14:paraId="6D3F1368" w14:textId="77777777" w:rsidR="009B6326" w:rsidRPr="009B6326" w:rsidRDefault="009B6326" w:rsidP="009B6326">
      <w:pPr>
        <w:bidi/>
        <w:rPr>
          <w:rFonts w:cs="David" w:hint="cs"/>
          <w:rtl/>
        </w:rPr>
      </w:pPr>
      <w:r w:rsidRPr="009B6326">
        <w:rPr>
          <w:rFonts w:cs="David" w:hint="cs"/>
          <w:rtl/>
        </w:rPr>
        <w:tab/>
        <w:t xml:space="preserve"> אם נשנה את הדברים בכנסת, נשנה גם כאן. </w:t>
      </w:r>
    </w:p>
    <w:p w14:paraId="27D87651" w14:textId="77777777" w:rsidR="009B6326" w:rsidRPr="009B6326" w:rsidRDefault="009B6326" w:rsidP="009B6326">
      <w:pPr>
        <w:bidi/>
        <w:rPr>
          <w:rFonts w:cs="David" w:hint="cs"/>
          <w:rtl/>
        </w:rPr>
      </w:pPr>
    </w:p>
    <w:p w14:paraId="363FCCE1" w14:textId="77777777" w:rsidR="009B6326" w:rsidRPr="009B6326" w:rsidRDefault="009B6326" w:rsidP="009B6326">
      <w:pPr>
        <w:bidi/>
        <w:rPr>
          <w:rFonts w:cs="David" w:hint="cs"/>
          <w:rtl/>
        </w:rPr>
      </w:pPr>
      <w:r w:rsidRPr="009B6326">
        <w:rPr>
          <w:rFonts w:cs="David" w:hint="cs"/>
          <w:u w:val="single"/>
          <w:rtl/>
        </w:rPr>
        <w:t>היו"ר דוד טל:</w:t>
      </w:r>
    </w:p>
    <w:p w14:paraId="48A3AA35" w14:textId="77777777" w:rsidR="009B6326" w:rsidRPr="009B6326" w:rsidRDefault="009B6326" w:rsidP="009B6326">
      <w:pPr>
        <w:bidi/>
        <w:rPr>
          <w:rFonts w:cs="David" w:hint="cs"/>
          <w:rtl/>
        </w:rPr>
      </w:pPr>
      <w:r w:rsidRPr="009B6326">
        <w:rPr>
          <w:rFonts w:cs="David" w:hint="cs"/>
          <w:rtl/>
        </w:rPr>
        <w:tab/>
      </w:r>
    </w:p>
    <w:p w14:paraId="49C57E42" w14:textId="77777777" w:rsidR="009B6326" w:rsidRPr="009B6326" w:rsidRDefault="009B6326" w:rsidP="009B6326">
      <w:pPr>
        <w:bidi/>
        <w:ind w:firstLine="567"/>
        <w:rPr>
          <w:rFonts w:cs="David" w:hint="cs"/>
          <w:rtl/>
        </w:rPr>
      </w:pPr>
      <w:r w:rsidRPr="009B6326">
        <w:rPr>
          <w:rFonts w:cs="David" w:hint="cs"/>
          <w:rtl/>
        </w:rPr>
        <w:t xml:space="preserve">עברנו על חוק הבחירות. בגדול אפשר לקחת את זה מכאן. אני חושב שבקריאה שניה נצטרך לעבור על הסעיפים אחד לאחד כדי לראות שאין אף לא סעיף אחד שמתנגש בהצעת החוק הזאת. </w:t>
      </w:r>
    </w:p>
    <w:p w14:paraId="38897CFF" w14:textId="77777777" w:rsidR="009B6326" w:rsidRPr="009B6326" w:rsidRDefault="009B6326" w:rsidP="009B6326">
      <w:pPr>
        <w:bidi/>
        <w:ind w:firstLine="567"/>
        <w:rPr>
          <w:rFonts w:cs="David" w:hint="cs"/>
          <w:rtl/>
        </w:rPr>
      </w:pPr>
    </w:p>
    <w:p w14:paraId="0D8D265F"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7B05B4EB" w14:textId="77777777" w:rsidR="009B6326" w:rsidRPr="009B6326" w:rsidRDefault="009B6326" w:rsidP="009B6326">
      <w:pPr>
        <w:bidi/>
        <w:ind w:firstLine="567"/>
        <w:rPr>
          <w:rFonts w:cs="David" w:hint="cs"/>
          <w:rtl/>
        </w:rPr>
      </w:pPr>
    </w:p>
    <w:p w14:paraId="24FA943B" w14:textId="77777777" w:rsidR="009B6326" w:rsidRPr="009B6326" w:rsidRDefault="009B6326" w:rsidP="009B6326">
      <w:pPr>
        <w:bidi/>
        <w:ind w:firstLine="567"/>
        <w:rPr>
          <w:rFonts w:cs="David" w:hint="cs"/>
          <w:rtl/>
        </w:rPr>
      </w:pPr>
      <w:r w:rsidRPr="009B6326">
        <w:rPr>
          <w:rFonts w:cs="David" w:hint="cs"/>
          <w:rtl/>
        </w:rPr>
        <w:t xml:space="preserve">יש לי שאלה לסדר הדיון לגבי המימון. שאלת המימון היא לא שאלה שולית. </w:t>
      </w:r>
    </w:p>
    <w:p w14:paraId="3C1574D3" w14:textId="77777777" w:rsidR="009B6326" w:rsidRPr="009B6326" w:rsidRDefault="009B6326" w:rsidP="009B6326">
      <w:pPr>
        <w:bidi/>
        <w:ind w:firstLine="567"/>
        <w:rPr>
          <w:rFonts w:cs="David" w:hint="cs"/>
          <w:rtl/>
        </w:rPr>
      </w:pPr>
    </w:p>
    <w:p w14:paraId="1E2F90E1" w14:textId="77777777" w:rsidR="009B6326" w:rsidRPr="009B6326" w:rsidRDefault="009B6326" w:rsidP="009B6326">
      <w:pPr>
        <w:bidi/>
        <w:rPr>
          <w:rFonts w:cs="David" w:hint="cs"/>
          <w:u w:val="single"/>
          <w:rtl/>
        </w:rPr>
      </w:pPr>
      <w:r w:rsidRPr="009B6326">
        <w:rPr>
          <w:rFonts w:cs="David" w:hint="cs"/>
          <w:u w:val="single"/>
          <w:rtl/>
        </w:rPr>
        <w:t>היו"ר דוד טל:</w:t>
      </w:r>
    </w:p>
    <w:p w14:paraId="21D5D37E" w14:textId="77777777" w:rsidR="009B6326" w:rsidRPr="009B6326" w:rsidRDefault="009B6326" w:rsidP="009B6326">
      <w:pPr>
        <w:bidi/>
        <w:ind w:firstLine="567"/>
        <w:rPr>
          <w:rFonts w:cs="David" w:hint="cs"/>
          <w:rtl/>
        </w:rPr>
      </w:pPr>
    </w:p>
    <w:p w14:paraId="231F54C1" w14:textId="77777777" w:rsidR="009B6326" w:rsidRPr="009B6326" w:rsidRDefault="009B6326" w:rsidP="009B6326">
      <w:pPr>
        <w:bidi/>
        <w:ind w:firstLine="567"/>
        <w:rPr>
          <w:rFonts w:cs="David" w:hint="cs"/>
          <w:rtl/>
        </w:rPr>
      </w:pPr>
      <w:r w:rsidRPr="009B6326">
        <w:rPr>
          <w:rFonts w:cs="David" w:hint="cs"/>
          <w:rtl/>
        </w:rPr>
        <w:t xml:space="preserve">אבל טרם הגענו אליה. </w:t>
      </w:r>
    </w:p>
    <w:p w14:paraId="04032AA3" w14:textId="77777777" w:rsidR="009B6326" w:rsidRPr="009B6326" w:rsidRDefault="009B6326" w:rsidP="009B6326">
      <w:pPr>
        <w:bidi/>
        <w:rPr>
          <w:rFonts w:cs="David" w:hint="cs"/>
          <w:rtl/>
        </w:rPr>
      </w:pPr>
    </w:p>
    <w:p w14:paraId="08875D60" w14:textId="77777777" w:rsidR="009B6326" w:rsidRPr="009B6326" w:rsidRDefault="009B6326" w:rsidP="009B6326">
      <w:pPr>
        <w:bidi/>
        <w:ind w:firstLine="567"/>
        <w:rPr>
          <w:rFonts w:cs="David" w:hint="cs"/>
          <w:rtl/>
        </w:rPr>
      </w:pPr>
      <w:r w:rsidRPr="009B6326">
        <w:rPr>
          <w:rFonts w:cs="David" w:hint="cs"/>
          <w:rtl/>
        </w:rPr>
        <w:t xml:space="preserve">עכשיו אנחנו מגיעים לסעיף מימון משאל עם. יש כאן נקודות לדיון. הנוסח הוא בדף לאחר מכן, בעמ' מספר 4. </w:t>
      </w:r>
    </w:p>
    <w:p w14:paraId="4C15DB28" w14:textId="77777777" w:rsidR="009B6326" w:rsidRPr="009B6326" w:rsidRDefault="009B6326" w:rsidP="009B6326">
      <w:pPr>
        <w:bidi/>
        <w:rPr>
          <w:rFonts w:cs="David" w:hint="cs"/>
          <w:rtl/>
        </w:rPr>
      </w:pPr>
    </w:p>
    <w:p w14:paraId="7D85589B" w14:textId="77777777" w:rsidR="009B6326" w:rsidRPr="009B6326" w:rsidRDefault="009B6326" w:rsidP="009B6326">
      <w:pPr>
        <w:bidi/>
        <w:rPr>
          <w:rFonts w:cs="David" w:hint="cs"/>
          <w:rtl/>
        </w:rPr>
      </w:pPr>
      <w:r w:rsidRPr="009B6326">
        <w:rPr>
          <w:rFonts w:cs="David" w:hint="cs"/>
          <w:u w:val="single"/>
          <w:rtl/>
        </w:rPr>
        <w:t>אייל זנדברג:</w:t>
      </w:r>
    </w:p>
    <w:p w14:paraId="7FA532A8" w14:textId="77777777" w:rsidR="009B6326" w:rsidRPr="009B6326" w:rsidRDefault="009B6326" w:rsidP="009B6326">
      <w:pPr>
        <w:bidi/>
        <w:rPr>
          <w:rFonts w:cs="David" w:hint="cs"/>
          <w:rtl/>
        </w:rPr>
      </w:pPr>
    </w:p>
    <w:p w14:paraId="7F955D13" w14:textId="77777777" w:rsidR="009B6326" w:rsidRPr="009B6326" w:rsidRDefault="009B6326" w:rsidP="009B6326">
      <w:pPr>
        <w:bidi/>
        <w:ind w:firstLine="567"/>
        <w:rPr>
          <w:rFonts w:cs="David" w:hint="cs"/>
          <w:rtl/>
        </w:rPr>
      </w:pPr>
      <w:r w:rsidRPr="009B6326">
        <w:rPr>
          <w:rFonts w:cs="David" w:hint="cs"/>
          <w:rtl/>
        </w:rPr>
        <w:t xml:space="preserve">זאת דוגמה לניסוח. </w:t>
      </w:r>
    </w:p>
    <w:p w14:paraId="2020A075" w14:textId="77777777" w:rsidR="009B6326" w:rsidRPr="009B6326" w:rsidRDefault="009B6326" w:rsidP="009B6326">
      <w:pPr>
        <w:bidi/>
        <w:rPr>
          <w:rFonts w:cs="David" w:hint="cs"/>
          <w:rtl/>
        </w:rPr>
      </w:pPr>
    </w:p>
    <w:p w14:paraId="1EB87A67" w14:textId="77777777" w:rsidR="009B6326" w:rsidRPr="009B6326" w:rsidRDefault="009B6326" w:rsidP="009B6326">
      <w:pPr>
        <w:bidi/>
        <w:rPr>
          <w:rFonts w:cs="David" w:hint="cs"/>
          <w:rtl/>
        </w:rPr>
      </w:pPr>
      <w:r w:rsidRPr="009B6326">
        <w:rPr>
          <w:rFonts w:cs="David" w:hint="cs"/>
          <w:u w:val="single"/>
          <w:rtl/>
        </w:rPr>
        <w:t>היו"ר דוד טל:</w:t>
      </w:r>
    </w:p>
    <w:p w14:paraId="263C895A" w14:textId="77777777" w:rsidR="009B6326" w:rsidRPr="009B6326" w:rsidRDefault="009B6326" w:rsidP="009B6326">
      <w:pPr>
        <w:bidi/>
        <w:rPr>
          <w:rFonts w:cs="David" w:hint="cs"/>
          <w:rtl/>
        </w:rPr>
      </w:pPr>
    </w:p>
    <w:p w14:paraId="7B6E038E" w14:textId="77777777" w:rsidR="009B6326" w:rsidRPr="009B6326" w:rsidRDefault="009B6326" w:rsidP="009B6326">
      <w:pPr>
        <w:bidi/>
        <w:rPr>
          <w:rFonts w:cs="David" w:hint="cs"/>
          <w:rtl/>
        </w:rPr>
      </w:pPr>
      <w:r w:rsidRPr="009B6326">
        <w:rPr>
          <w:rFonts w:cs="David" w:hint="cs"/>
          <w:rtl/>
        </w:rPr>
        <w:tab/>
        <w:t xml:space="preserve">הנקודות שיש לדון בהן הן: נושא הענקת מימון ציבורי לתעמולה, הגוף שיזכה למימון, שיטת חישוב המימון, הקשר בין מימון לפי חוק המפלגות לבין מימון צרכי משאל עם, הטלת המגבלות על תרומות ואיסוף כספים, הטלת מגבלות על שיעור ההוצאות והשימושים המותרים. פיקוח וביקורת על השימוש בכספים. </w:t>
      </w:r>
    </w:p>
    <w:p w14:paraId="468B51D3" w14:textId="77777777" w:rsidR="009B6326" w:rsidRPr="009B6326" w:rsidRDefault="009B6326" w:rsidP="009B6326">
      <w:pPr>
        <w:bidi/>
        <w:rPr>
          <w:rFonts w:cs="David" w:hint="cs"/>
          <w:rtl/>
        </w:rPr>
      </w:pPr>
    </w:p>
    <w:p w14:paraId="69CEF393" w14:textId="77777777" w:rsidR="009B6326" w:rsidRPr="009B6326" w:rsidRDefault="009B6326" w:rsidP="009B6326">
      <w:pPr>
        <w:bidi/>
        <w:rPr>
          <w:rFonts w:cs="David" w:hint="cs"/>
          <w:rtl/>
        </w:rPr>
      </w:pPr>
      <w:r w:rsidRPr="009B6326">
        <w:rPr>
          <w:rFonts w:cs="David" w:hint="cs"/>
          <w:rtl/>
        </w:rPr>
        <w:tab/>
        <w:t xml:space="preserve">היועצים המשפטיים אומרים לי שצריך לשקול מתן סמכויות לוועדה הציבורית לקביעת שיעורי מימון סכומי ההוצאות וכדומה. </w:t>
      </w:r>
    </w:p>
    <w:p w14:paraId="43634C22" w14:textId="77777777" w:rsidR="009B6326" w:rsidRPr="009B6326" w:rsidRDefault="009B6326" w:rsidP="009B6326">
      <w:pPr>
        <w:bidi/>
        <w:rPr>
          <w:rFonts w:cs="David" w:hint="cs"/>
          <w:rtl/>
        </w:rPr>
      </w:pPr>
    </w:p>
    <w:p w14:paraId="536C863F" w14:textId="77777777" w:rsidR="009B6326" w:rsidRPr="009B6326" w:rsidRDefault="009B6326" w:rsidP="009B6326">
      <w:pPr>
        <w:bidi/>
        <w:rPr>
          <w:rFonts w:cs="David" w:hint="cs"/>
          <w:rtl/>
        </w:rPr>
      </w:pPr>
      <w:r w:rsidRPr="009B6326">
        <w:rPr>
          <w:rFonts w:cs="David" w:hint="cs"/>
          <w:u w:val="single"/>
          <w:rtl/>
        </w:rPr>
        <w:t>יצחק לוי:</w:t>
      </w:r>
    </w:p>
    <w:p w14:paraId="05670D2F" w14:textId="77777777" w:rsidR="009B6326" w:rsidRPr="009B6326" w:rsidRDefault="009B6326" w:rsidP="009B6326">
      <w:pPr>
        <w:bidi/>
        <w:rPr>
          <w:rFonts w:cs="David" w:hint="cs"/>
          <w:rtl/>
        </w:rPr>
      </w:pPr>
    </w:p>
    <w:p w14:paraId="5D7185EF" w14:textId="77777777" w:rsidR="009B6326" w:rsidRPr="009B6326" w:rsidRDefault="009B6326" w:rsidP="009B6326">
      <w:pPr>
        <w:bidi/>
        <w:rPr>
          <w:rFonts w:cs="David" w:hint="cs"/>
          <w:rtl/>
        </w:rPr>
      </w:pPr>
      <w:r w:rsidRPr="009B6326">
        <w:rPr>
          <w:rFonts w:cs="David" w:hint="cs"/>
          <w:rtl/>
        </w:rPr>
        <w:tab/>
        <w:t xml:space="preserve">אדוני היושב ראש, אני חושב שבקריאה ראשונה צריך לכתוב סעיף שיקביל את שיטת המימון הזאת לשיטת הבחירות עם השינויים הנדרשים. זה מה שפחות או יותר דיברנו בוועדה. </w:t>
      </w:r>
    </w:p>
    <w:p w14:paraId="672C1510" w14:textId="77777777" w:rsidR="009B6326" w:rsidRPr="009B6326" w:rsidRDefault="009B6326" w:rsidP="009B6326">
      <w:pPr>
        <w:bidi/>
        <w:rPr>
          <w:rFonts w:cs="David" w:hint="cs"/>
          <w:rtl/>
        </w:rPr>
      </w:pPr>
    </w:p>
    <w:p w14:paraId="2130EE97" w14:textId="77777777" w:rsidR="009B6326" w:rsidRPr="009B6326" w:rsidRDefault="009B6326" w:rsidP="009B6326">
      <w:pPr>
        <w:bidi/>
        <w:rPr>
          <w:rFonts w:cs="David" w:hint="cs"/>
          <w:u w:val="single"/>
          <w:rtl/>
        </w:rPr>
      </w:pPr>
      <w:r w:rsidRPr="009B6326">
        <w:rPr>
          <w:rFonts w:cs="David" w:hint="cs"/>
          <w:u w:val="single"/>
          <w:rtl/>
        </w:rPr>
        <w:t>היו"ר דוד טל:</w:t>
      </w:r>
    </w:p>
    <w:p w14:paraId="6D3DE048" w14:textId="77777777" w:rsidR="009B6326" w:rsidRPr="009B6326" w:rsidRDefault="009B6326" w:rsidP="009B6326">
      <w:pPr>
        <w:bidi/>
        <w:rPr>
          <w:rFonts w:cs="David" w:hint="cs"/>
          <w:rtl/>
        </w:rPr>
      </w:pPr>
    </w:p>
    <w:p w14:paraId="79D22AA8" w14:textId="77777777" w:rsidR="009B6326" w:rsidRPr="009B6326" w:rsidRDefault="009B6326" w:rsidP="009B6326">
      <w:pPr>
        <w:bidi/>
        <w:rPr>
          <w:rFonts w:cs="David" w:hint="cs"/>
          <w:rtl/>
        </w:rPr>
      </w:pPr>
      <w:r w:rsidRPr="009B6326">
        <w:rPr>
          <w:rFonts w:cs="David" w:hint="cs"/>
          <w:rtl/>
        </w:rPr>
        <w:tab/>
        <w:t xml:space="preserve">אם כי דיברנו על חצי יחידת מימון, אבל בסדר. </w:t>
      </w:r>
    </w:p>
    <w:p w14:paraId="0EBB5CA8" w14:textId="77777777" w:rsidR="009B6326" w:rsidRPr="009B6326" w:rsidRDefault="009B6326" w:rsidP="009B6326">
      <w:pPr>
        <w:bidi/>
        <w:rPr>
          <w:rFonts w:cs="David" w:hint="cs"/>
          <w:rtl/>
        </w:rPr>
      </w:pPr>
    </w:p>
    <w:p w14:paraId="44DE429E" w14:textId="77777777" w:rsidR="009B6326" w:rsidRPr="009B6326" w:rsidRDefault="009B6326" w:rsidP="009B6326">
      <w:pPr>
        <w:bidi/>
        <w:rPr>
          <w:rFonts w:cs="David" w:hint="cs"/>
          <w:u w:val="single"/>
          <w:rtl/>
        </w:rPr>
      </w:pPr>
      <w:r w:rsidRPr="009B6326">
        <w:rPr>
          <w:rFonts w:cs="David" w:hint="cs"/>
          <w:u w:val="single"/>
          <w:rtl/>
        </w:rPr>
        <w:t>יצחק לוי:</w:t>
      </w:r>
    </w:p>
    <w:p w14:paraId="1DAE79F9" w14:textId="77777777" w:rsidR="009B6326" w:rsidRPr="009B6326" w:rsidRDefault="009B6326" w:rsidP="009B6326">
      <w:pPr>
        <w:bidi/>
        <w:rPr>
          <w:rFonts w:cs="David" w:hint="cs"/>
          <w:u w:val="single"/>
          <w:rtl/>
        </w:rPr>
      </w:pPr>
    </w:p>
    <w:p w14:paraId="4989FF60" w14:textId="77777777" w:rsidR="009B6326" w:rsidRPr="009B6326" w:rsidRDefault="009B6326" w:rsidP="009B6326">
      <w:pPr>
        <w:bidi/>
        <w:rPr>
          <w:rFonts w:cs="David" w:hint="cs"/>
          <w:rtl/>
        </w:rPr>
      </w:pPr>
      <w:r w:rsidRPr="009B6326">
        <w:rPr>
          <w:rFonts w:cs="David" w:hint="cs"/>
          <w:rtl/>
        </w:rPr>
        <w:tab/>
        <w:t xml:space="preserve">אני מציע שזה לא יהיה חצי כרגע. </w:t>
      </w:r>
    </w:p>
    <w:p w14:paraId="4E16EF60" w14:textId="77777777" w:rsidR="009B6326" w:rsidRPr="009B6326" w:rsidRDefault="009B6326" w:rsidP="009B6326">
      <w:pPr>
        <w:bidi/>
        <w:rPr>
          <w:rFonts w:cs="David" w:hint="cs"/>
          <w:rtl/>
        </w:rPr>
      </w:pPr>
      <w:r w:rsidRPr="009B6326">
        <w:rPr>
          <w:rFonts w:cs="David"/>
          <w:rtl/>
        </w:rPr>
        <w:br w:type="page"/>
      </w:r>
    </w:p>
    <w:p w14:paraId="60EA061F" w14:textId="77777777" w:rsidR="009B6326" w:rsidRPr="009B6326" w:rsidRDefault="009B6326" w:rsidP="009B6326">
      <w:pPr>
        <w:bidi/>
        <w:rPr>
          <w:rFonts w:cs="David" w:hint="cs"/>
          <w:u w:val="single"/>
          <w:rtl/>
        </w:rPr>
      </w:pPr>
      <w:r w:rsidRPr="009B6326">
        <w:rPr>
          <w:rFonts w:cs="David" w:hint="cs"/>
          <w:u w:val="single"/>
          <w:rtl/>
        </w:rPr>
        <w:t>היו"ר דוד טל:</w:t>
      </w:r>
    </w:p>
    <w:p w14:paraId="0CF9C1B6" w14:textId="77777777" w:rsidR="009B6326" w:rsidRPr="009B6326" w:rsidRDefault="009B6326" w:rsidP="009B6326">
      <w:pPr>
        <w:bidi/>
        <w:rPr>
          <w:rFonts w:cs="David" w:hint="cs"/>
          <w:rtl/>
        </w:rPr>
      </w:pPr>
    </w:p>
    <w:p w14:paraId="64890C8D" w14:textId="77777777" w:rsidR="009B6326" w:rsidRPr="009B6326" w:rsidRDefault="009B6326" w:rsidP="009B6326">
      <w:pPr>
        <w:bidi/>
        <w:rPr>
          <w:rFonts w:cs="David" w:hint="cs"/>
          <w:rtl/>
        </w:rPr>
      </w:pPr>
      <w:r w:rsidRPr="009B6326">
        <w:rPr>
          <w:rFonts w:cs="David" w:hint="cs"/>
          <w:rtl/>
        </w:rPr>
        <w:tab/>
        <w:t xml:space="preserve">בסדר, אבל זה מפשט את זה. </w:t>
      </w:r>
    </w:p>
    <w:p w14:paraId="78B36838" w14:textId="77777777" w:rsidR="009B6326" w:rsidRPr="009B6326" w:rsidRDefault="009B6326" w:rsidP="009B6326">
      <w:pPr>
        <w:bidi/>
        <w:rPr>
          <w:rFonts w:cs="David" w:hint="cs"/>
          <w:rtl/>
        </w:rPr>
      </w:pPr>
    </w:p>
    <w:p w14:paraId="15B214DF" w14:textId="77777777" w:rsidR="009B6326" w:rsidRPr="009B6326" w:rsidRDefault="009B6326" w:rsidP="009B6326">
      <w:pPr>
        <w:bidi/>
        <w:rPr>
          <w:rFonts w:cs="David" w:hint="cs"/>
          <w:rtl/>
        </w:rPr>
      </w:pPr>
      <w:r w:rsidRPr="009B6326">
        <w:rPr>
          <w:rFonts w:cs="David" w:hint="cs"/>
          <w:u w:val="single"/>
          <w:rtl/>
        </w:rPr>
        <w:t>יצחק לוי:</w:t>
      </w:r>
    </w:p>
    <w:p w14:paraId="6BD77179" w14:textId="77777777" w:rsidR="009B6326" w:rsidRPr="009B6326" w:rsidRDefault="009B6326" w:rsidP="009B6326">
      <w:pPr>
        <w:bidi/>
        <w:rPr>
          <w:rFonts w:cs="David" w:hint="cs"/>
          <w:rtl/>
        </w:rPr>
      </w:pPr>
    </w:p>
    <w:p w14:paraId="43290D38" w14:textId="77777777" w:rsidR="009B6326" w:rsidRPr="009B6326" w:rsidRDefault="009B6326" w:rsidP="009B6326">
      <w:pPr>
        <w:bidi/>
        <w:rPr>
          <w:rFonts w:cs="David" w:hint="cs"/>
          <w:rtl/>
        </w:rPr>
      </w:pPr>
      <w:r w:rsidRPr="009B6326">
        <w:rPr>
          <w:rFonts w:cs="David" w:hint="cs"/>
          <w:rtl/>
        </w:rPr>
        <w:tab/>
        <w:t xml:space="preserve">אגב, כך נעשה, כמדומני, בבחירות הישירות לראש הממשלה. </w:t>
      </w:r>
    </w:p>
    <w:p w14:paraId="18ECE44E" w14:textId="77777777" w:rsidR="009B6326" w:rsidRPr="009B6326" w:rsidRDefault="009B6326" w:rsidP="009B6326">
      <w:pPr>
        <w:bidi/>
        <w:rPr>
          <w:rFonts w:cs="David" w:hint="cs"/>
          <w:rtl/>
        </w:rPr>
      </w:pPr>
    </w:p>
    <w:p w14:paraId="52FF3856" w14:textId="77777777" w:rsidR="009B6326" w:rsidRPr="009B6326" w:rsidRDefault="009B6326" w:rsidP="009B6326">
      <w:pPr>
        <w:bidi/>
        <w:rPr>
          <w:rFonts w:cs="David" w:hint="cs"/>
          <w:u w:val="single"/>
          <w:rtl/>
        </w:rPr>
      </w:pPr>
      <w:r w:rsidRPr="009B6326">
        <w:rPr>
          <w:rFonts w:cs="David" w:hint="cs"/>
          <w:u w:val="single"/>
          <w:rtl/>
        </w:rPr>
        <w:t>אייל זנדברג:</w:t>
      </w:r>
    </w:p>
    <w:p w14:paraId="24211755" w14:textId="77777777" w:rsidR="009B6326" w:rsidRPr="009B6326" w:rsidRDefault="009B6326" w:rsidP="009B6326">
      <w:pPr>
        <w:bidi/>
        <w:rPr>
          <w:rFonts w:cs="David" w:hint="cs"/>
          <w:u w:val="single"/>
          <w:rtl/>
        </w:rPr>
      </w:pPr>
    </w:p>
    <w:p w14:paraId="2488D46C" w14:textId="77777777" w:rsidR="009B6326" w:rsidRPr="009B6326" w:rsidRDefault="009B6326" w:rsidP="009B6326">
      <w:pPr>
        <w:bidi/>
        <w:rPr>
          <w:rFonts w:cs="David" w:hint="cs"/>
          <w:rtl/>
        </w:rPr>
      </w:pPr>
      <w:r w:rsidRPr="009B6326">
        <w:rPr>
          <w:rFonts w:cs="David" w:hint="cs"/>
          <w:rtl/>
        </w:rPr>
        <w:tab/>
        <w:t xml:space="preserve">זאת הדוגמה שמובאת כאן. </w:t>
      </w:r>
    </w:p>
    <w:p w14:paraId="304A0415" w14:textId="77777777" w:rsidR="009B6326" w:rsidRPr="009B6326" w:rsidRDefault="009B6326" w:rsidP="009B6326">
      <w:pPr>
        <w:bidi/>
        <w:rPr>
          <w:rFonts w:cs="David" w:hint="cs"/>
          <w:rtl/>
        </w:rPr>
      </w:pPr>
    </w:p>
    <w:p w14:paraId="228B7318" w14:textId="77777777" w:rsidR="009B6326" w:rsidRPr="009B6326" w:rsidRDefault="009B6326" w:rsidP="009B6326">
      <w:pPr>
        <w:bidi/>
        <w:rPr>
          <w:rFonts w:cs="David" w:hint="cs"/>
          <w:u w:val="single"/>
          <w:rtl/>
        </w:rPr>
      </w:pPr>
      <w:r w:rsidRPr="009B6326">
        <w:rPr>
          <w:rFonts w:cs="David" w:hint="cs"/>
          <w:u w:val="single"/>
          <w:rtl/>
        </w:rPr>
        <w:t>ארבל אסטרחן:</w:t>
      </w:r>
    </w:p>
    <w:p w14:paraId="5ACB34E9" w14:textId="77777777" w:rsidR="009B6326" w:rsidRPr="009B6326" w:rsidRDefault="009B6326" w:rsidP="009B6326">
      <w:pPr>
        <w:bidi/>
        <w:rPr>
          <w:rFonts w:cs="David" w:hint="cs"/>
          <w:u w:val="single"/>
          <w:rtl/>
        </w:rPr>
      </w:pPr>
    </w:p>
    <w:p w14:paraId="40B9BCA4" w14:textId="77777777" w:rsidR="009B6326" w:rsidRPr="009B6326" w:rsidRDefault="009B6326" w:rsidP="009B6326">
      <w:pPr>
        <w:bidi/>
        <w:rPr>
          <w:rFonts w:cs="David" w:hint="cs"/>
          <w:rtl/>
        </w:rPr>
      </w:pPr>
      <w:r w:rsidRPr="009B6326">
        <w:rPr>
          <w:rFonts w:cs="David" w:hint="cs"/>
          <w:rtl/>
        </w:rPr>
        <w:tab/>
        <w:t xml:space="preserve">בעמוד הבא כתוב מה היה. </w:t>
      </w:r>
    </w:p>
    <w:p w14:paraId="3086ABEE" w14:textId="77777777" w:rsidR="009B6326" w:rsidRPr="009B6326" w:rsidRDefault="009B6326" w:rsidP="009B6326">
      <w:pPr>
        <w:bidi/>
        <w:rPr>
          <w:rFonts w:cs="David" w:hint="cs"/>
          <w:rtl/>
        </w:rPr>
      </w:pPr>
    </w:p>
    <w:p w14:paraId="397EA6D3" w14:textId="77777777" w:rsidR="009B6326" w:rsidRPr="009B6326" w:rsidRDefault="009B6326" w:rsidP="009B6326">
      <w:pPr>
        <w:bidi/>
        <w:rPr>
          <w:rFonts w:cs="David" w:hint="cs"/>
          <w:u w:val="single"/>
          <w:rtl/>
        </w:rPr>
      </w:pPr>
      <w:r w:rsidRPr="009B6326">
        <w:rPr>
          <w:rFonts w:cs="David" w:hint="cs"/>
          <w:u w:val="single"/>
          <w:rtl/>
        </w:rPr>
        <w:t>יצחק לוי:</w:t>
      </w:r>
    </w:p>
    <w:p w14:paraId="4AD2AC91" w14:textId="77777777" w:rsidR="009B6326" w:rsidRPr="009B6326" w:rsidRDefault="009B6326" w:rsidP="009B6326">
      <w:pPr>
        <w:bidi/>
        <w:rPr>
          <w:rFonts w:cs="David" w:hint="cs"/>
          <w:u w:val="single"/>
          <w:rtl/>
        </w:rPr>
      </w:pPr>
    </w:p>
    <w:p w14:paraId="0F330E32" w14:textId="77777777" w:rsidR="009B6326" w:rsidRPr="009B6326" w:rsidRDefault="009B6326" w:rsidP="009B6326">
      <w:pPr>
        <w:bidi/>
        <w:rPr>
          <w:rFonts w:cs="David" w:hint="cs"/>
          <w:rtl/>
        </w:rPr>
      </w:pPr>
      <w:r w:rsidRPr="009B6326">
        <w:rPr>
          <w:rFonts w:cs="David" w:hint="cs"/>
          <w:rtl/>
        </w:rPr>
        <w:tab/>
        <w:t xml:space="preserve">אם כך, אני חוזר בי. אפשר להקביל לשני מודלים, או למיוחדות - - - </w:t>
      </w:r>
    </w:p>
    <w:p w14:paraId="34B44DA3" w14:textId="77777777" w:rsidR="009B6326" w:rsidRPr="009B6326" w:rsidRDefault="009B6326" w:rsidP="009B6326">
      <w:pPr>
        <w:bidi/>
        <w:rPr>
          <w:rFonts w:cs="David" w:hint="cs"/>
          <w:rtl/>
        </w:rPr>
      </w:pPr>
    </w:p>
    <w:p w14:paraId="041325E8" w14:textId="77777777" w:rsidR="009B6326" w:rsidRPr="009B6326" w:rsidRDefault="009B6326" w:rsidP="009B6326">
      <w:pPr>
        <w:bidi/>
        <w:rPr>
          <w:rFonts w:cs="David" w:hint="cs"/>
          <w:rtl/>
        </w:rPr>
      </w:pPr>
      <w:r w:rsidRPr="009B6326">
        <w:rPr>
          <w:rFonts w:cs="David" w:hint="cs"/>
          <w:u w:val="single"/>
          <w:rtl/>
        </w:rPr>
        <w:t>מנחם בן-ששון:</w:t>
      </w:r>
    </w:p>
    <w:p w14:paraId="6DA1F7E4" w14:textId="77777777" w:rsidR="009B6326" w:rsidRPr="009B6326" w:rsidRDefault="009B6326" w:rsidP="009B6326">
      <w:pPr>
        <w:bidi/>
        <w:rPr>
          <w:rFonts w:cs="David" w:hint="cs"/>
          <w:rtl/>
        </w:rPr>
      </w:pPr>
    </w:p>
    <w:p w14:paraId="79AFD205" w14:textId="77777777" w:rsidR="009B6326" w:rsidRPr="009B6326" w:rsidRDefault="009B6326" w:rsidP="009B6326">
      <w:pPr>
        <w:bidi/>
        <w:rPr>
          <w:rFonts w:cs="David" w:hint="cs"/>
          <w:rtl/>
        </w:rPr>
      </w:pPr>
      <w:r w:rsidRPr="009B6326">
        <w:rPr>
          <w:rFonts w:cs="David" w:hint="cs"/>
          <w:rtl/>
        </w:rPr>
        <w:tab/>
        <w:t xml:space="preserve">עדיף למיוחדות עם השינויים המתבקשים. </w:t>
      </w:r>
    </w:p>
    <w:p w14:paraId="6919151B" w14:textId="77777777" w:rsidR="009B6326" w:rsidRPr="009B6326" w:rsidRDefault="009B6326" w:rsidP="009B6326">
      <w:pPr>
        <w:bidi/>
        <w:rPr>
          <w:rFonts w:cs="David" w:hint="cs"/>
          <w:rtl/>
        </w:rPr>
      </w:pPr>
    </w:p>
    <w:p w14:paraId="024BA06D" w14:textId="77777777" w:rsidR="009B6326" w:rsidRPr="009B6326" w:rsidRDefault="009B6326" w:rsidP="009B6326">
      <w:pPr>
        <w:bidi/>
        <w:rPr>
          <w:rFonts w:cs="David" w:hint="cs"/>
          <w:rtl/>
        </w:rPr>
      </w:pPr>
      <w:r w:rsidRPr="009B6326">
        <w:rPr>
          <w:rFonts w:cs="David" w:hint="cs"/>
          <w:u w:val="single"/>
          <w:rtl/>
        </w:rPr>
        <w:t>דוד טל:</w:t>
      </w:r>
    </w:p>
    <w:p w14:paraId="2A56337D" w14:textId="77777777" w:rsidR="009B6326" w:rsidRPr="009B6326" w:rsidRDefault="009B6326" w:rsidP="009B6326">
      <w:pPr>
        <w:bidi/>
        <w:rPr>
          <w:rFonts w:cs="David" w:hint="cs"/>
          <w:rtl/>
        </w:rPr>
      </w:pPr>
    </w:p>
    <w:p w14:paraId="48021D9A" w14:textId="77777777" w:rsidR="009B6326" w:rsidRPr="009B6326" w:rsidRDefault="009B6326" w:rsidP="009B6326">
      <w:pPr>
        <w:bidi/>
        <w:rPr>
          <w:rFonts w:cs="David" w:hint="cs"/>
          <w:rtl/>
        </w:rPr>
      </w:pPr>
      <w:r w:rsidRPr="009B6326">
        <w:rPr>
          <w:rFonts w:cs="David" w:hint="cs"/>
          <w:rtl/>
        </w:rPr>
        <w:tab/>
        <w:t xml:space="preserve">בסדר. </w:t>
      </w:r>
    </w:p>
    <w:p w14:paraId="1436699A" w14:textId="77777777" w:rsidR="009B6326" w:rsidRPr="009B6326" w:rsidRDefault="009B6326" w:rsidP="009B6326">
      <w:pPr>
        <w:bidi/>
        <w:rPr>
          <w:rFonts w:cs="David" w:hint="cs"/>
          <w:rtl/>
        </w:rPr>
      </w:pPr>
    </w:p>
    <w:p w14:paraId="067DE575"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26D868EF" w14:textId="77777777" w:rsidR="009B6326" w:rsidRPr="009B6326" w:rsidRDefault="009B6326" w:rsidP="009B6326">
      <w:pPr>
        <w:bidi/>
        <w:rPr>
          <w:rFonts w:cs="David" w:hint="cs"/>
          <w:u w:val="single"/>
          <w:rtl/>
        </w:rPr>
      </w:pPr>
    </w:p>
    <w:p w14:paraId="573E71D7" w14:textId="77777777" w:rsidR="009B6326" w:rsidRPr="009B6326" w:rsidRDefault="009B6326" w:rsidP="009B6326">
      <w:pPr>
        <w:bidi/>
        <w:rPr>
          <w:rFonts w:cs="David" w:hint="cs"/>
          <w:rtl/>
        </w:rPr>
      </w:pPr>
      <w:r w:rsidRPr="009B6326">
        <w:rPr>
          <w:rFonts w:cs="David" w:hint="cs"/>
          <w:rtl/>
        </w:rPr>
        <w:tab/>
        <w:t xml:space="preserve">אני רוצה להעלות שאלה שדנו בה אבל אין לי פיתרון. אתה נותן לפי מפתח סיעתי. לסיעה אולי יש עמדה בהצבעה אבל בסוגיות הללו העמדה של חבר הכנסת הבודד היא מאוד משמעותית. </w:t>
      </w:r>
    </w:p>
    <w:p w14:paraId="11A216DB" w14:textId="77777777" w:rsidR="009B6326" w:rsidRPr="009B6326" w:rsidRDefault="009B6326" w:rsidP="009B6326">
      <w:pPr>
        <w:bidi/>
        <w:rPr>
          <w:rFonts w:cs="David" w:hint="cs"/>
          <w:rtl/>
        </w:rPr>
      </w:pPr>
    </w:p>
    <w:p w14:paraId="1253898E" w14:textId="77777777" w:rsidR="009B6326" w:rsidRPr="009B6326" w:rsidRDefault="009B6326" w:rsidP="009B6326">
      <w:pPr>
        <w:bidi/>
        <w:rPr>
          <w:rFonts w:cs="David" w:hint="cs"/>
          <w:u w:val="single"/>
          <w:rtl/>
        </w:rPr>
      </w:pPr>
      <w:r w:rsidRPr="009B6326">
        <w:rPr>
          <w:rFonts w:cs="David" w:hint="cs"/>
          <w:u w:val="single"/>
          <w:rtl/>
        </w:rPr>
        <w:t>יצחק לוי:</w:t>
      </w:r>
    </w:p>
    <w:p w14:paraId="29D0D6B1" w14:textId="77777777" w:rsidR="009B6326" w:rsidRPr="009B6326" w:rsidRDefault="009B6326" w:rsidP="009B6326">
      <w:pPr>
        <w:bidi/>
        <w:rPr>
          <w:rFonts w:cs="David" w:hint="cs"/>
          <w:u w:val="single"/>
          <w:rtl/>
        </w:rPr>
      </w:pPr>
    </w:p>
    <w:p w14:paraId="4BC9106D" w14:textId="77777777" w:rsidR="009B6326" w:rsidRPr="009B6326" w:rsidRDefault="009B6326" w:rsidP="009B6326">
      <w:pPr>
        <w:bidi/>
        <w:rPr>
          <w:rFonts w:cs="David" w:hint="cs"/>
          <w:rtl/>
        </w:rPr>
      </w:pPr>
      <w:r w:rsidRPr="009B6326">
        <w:rPr>
          <w:rFonts w:cs="David" w:hint="cs"/>
          <w:rtl/>
        </w:rPr>
        <w:tab/>
        <w:t xml:space="preserve">זה היה גם במיוחדות. </w:t>
      </w:r>
    </w:p>
    <w:p w14:paraId="7B88146A" w14:textId="77777777" w:rsidR="009B6326" w:rsidRPr="009B6326" w:rsidRDefault="009B6326" w:rsidP="009B6326">
      <w:pPr>
        <w:bidi/>
        <w:rPr>
          <w:rFonts w:cs="David" w:hint="cs"/>
          <w:rtl/>
        </w:rPr>
      </w:pPr>
    </w:p>
    <w:p w14:paraId="2E841926"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1CC59D59" w14:textId="77777777" w:rsidR="009B6326" w:rsidRPr="009B6326" w:rsidRDefault="009B6326" w:rsidP="009B6326">
      <w:pPr>
        <w:bidi/>
        <w:rPr>
          <w:rFonts w:cs="David" w:hint="cs"/>
          <w:rtl/>
        </w:rPr>
      </w:pPr>
    </w:p>
    <w:p w14:paraId="6432314D" w14:textId="77777777" w:rsidR="009B6326" w:rsidRPr="009B6326" w:rsidRDefault="009B6326" w:rsidP="009B6326">
      <w:pPr>
        <w:bidi/>
        <w:rPr>
          <w:rFonts w:cs="David" w:hint="cs"/>
          <w:rtl/>
        </w:rPr>
      </w:pPr>
      <w:r w:rsidRPr="009B6326">
        <w:rPr>
          <w:rFonts w:cs="David" w:hint="cs"/>
          <w:rtl/>
        </w:rPr>
        <w:tab/>
        <w:t xml:space="preserve">יכול להיות. קח סוגיה שבה יכולה להיות מחלוקת ביני לבין חבר הכנסת טל ואנחנו חברים באותה סיעה. הסיעה שלנו מקבלת את זה כיחידה אחת. עמדת הסיעה יכולה להיות בעד או נגד אבל בסיכומו של יום העמדה שלי לא לבוא לידי ביטוי כי עמדת הסיעה היא הבעד ולא הנגד. לכן אני שואל האם לא עדיף שזה יהיה לפי מפתח ההצבעה בכנסת? הרי בסוף ההצבעה ישנם שני גושים. זאת לא שאלה שולית וזה גם לא פיליבסטר. </w:t>
      </w:r>
    </w:p>
    <w:p w14:paraId="749A4C3C" w14:textId="77777777" w:rsidR="009B6326" w:rsidRPr="009B6326" w:rsidRDefault="009B6326" w:rsidP="009B6326">
      <w:pPr>
        <w:bidi/>
        <w:rPr>
          <w:rFonts w:cs="David" w:hint="cs"/>
          <w:rtl/>
        </w:rPr>
      </w:pPr>
    </w:p>
    <w:p w14:paraId="5E6B7DE6" w14:textId="77777777" w:rsidR="009B6326" w:rsidRPr="009B6326" w:rsidRDefault="009B6326" w:rsidP="009B6326">
      <w:pPr>
        <w:bidi/>
        <w:rPr>
          <w:rFonts w:cs="David" w:hint="cs"/>
          <w:u w:val="single"/>
          <w:rtl/>
        </w:rPr>
      </w:pPr>
      <w:r w:rsidRPr="009B6326">
        <w:rPr>
          <w:rFonts w:cs="David" w:hint="cs"/>
          <w:u w:val="single"/>
          <w:rtl/>
        </w:rPr>
        <w:t>היו"ר דוד טל:</w:t>
      </w:r>
    </w:p>
    <w:p w14:paraId="5CC9D42B" w14:textId="77777777" w:rsidR="009B6326" w:rsidRPr="009B6326" w:rsidRDefault="009B6326" w:rsidP="009B6326">
      <w:pPr>
        <w:bidi/>
        <w:rPr>
          <w:rFonts w:cs="David" w:hint="cs"/>
          <w:rtl/>
        </w:rPr>
      </w:pPr>
    </w:p>
    <w:p w14:paraId="45DD59E0" w14:textId="77777777" w:rsidR="009B6326" w:rsidRPr="009B6326" w:rsidRDefault="009B6326" w:rsidP="009B6326">
      <w:pPr>
        <w:bidi/>
        <w:rPr>
          <w:rFonts w:cs="David" w:hint="cs"/>
          <w:rtl/>
        </w:rPr>
      </w:pPr>
      <w:r w:rsidRPr="009B6326">
        <w:rPr>
          <w:rFonts w:cs="David" w:hint="cs"/>
          <w:rtl/>
        </w:rPr>
        <w:tab/>
        <w:t xml:space="preserve">אני חושב שזאת שאלה חשובה אבל אני חושב שכרגע נאמץ את הצעתו של חבר הכנסת לוי, בהסכמתו של פרופסור בן ששון ונדבר על המיוחדות בשינויים המחויבים ולאחר מכן נדון - - - </w:t>
      </w:r>
    </w:p>
    <w:p w14:paraId="57CDC190" w14:textId="77777777" w:rsidR="009B6326" w:rsidRPr="009B6326" w:rsidRDefault="009B6326" w:rsidP="009B6326">
      <w:pPr>
        <w:bidi/>
        <w:rPr>
          <w:rFonts w:cs="David" w:hint="cs"/>
          <w:rtl/>
        </w:rPr>
      </w:pPr>
    </w:p>
    <w:p w14:paraId="0B878D54"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6A458516" w14:textId="77777777" w:rsidR="009B6326" w:rsidRPr="009B6326" w:rsidRDefault="009B6326" w:rsidP="009B6326">
      <w:pPr>
        <w:bidi/>
        <w:rPr>
          <w:rFonts w:cs="David" w:hint="cs"/>
          <w:rtl/>
        </w:rPr>
      </w:pPr>
    </w:p>
    <w:p w14:paraId="080F9854" w14:textId="77777777" w:rsidR="009B6326" w:rsidRPr="009B6326" w:rsidRDefault="009B6326" w:rsidP="009B6326">
      <w:pPr>
        <w:bidi/>
        <w:rPr>
          <w:rFonts w:cs="David" w:hint="cs"/>
          <w:rtl/>
        </w:rPr>
      </w:pPr>
      <w:r w:rsidRPr="009B6326">
        <w:rPr>
          <w:rFonts w:cs="David" w:hint="cs"/>
          <w:rtl/>
        </w:rPr>
        <w:tab/>
        <w:t xml:space="preserve">יש דברים שאפשר לדחות. כאן, כשהכנסת תצביע, צריך להסביר לכנסת שיכול להיות שזה יהיה במפתח שאף פעם לא עשינו. </w:t>
      </w:r>
    </w:p>
    <w:p w14:paraId="5953813E" w14:textId="77777777" w:rsidR="009B6326" w:rsidRPr="009B6326" w:rsidRDefault="009B6326" w:rsidP="009B6326">
      <w:pPr>
        <w:bidi/>
        <w:rPr>
          <w:rFonts w:cs="David" w:hint="cs"/>
          <w:rtl/>
        </w:rPr>
      </w:pPr>
      <w:r w:rsidRPr="009B6326">
        <w:rPr>
          <w:rFonts w:cs="David"/>
          <w:rtl/>
        </w:rPr>
        <w:br w:type="page"/>
      </w:r>
    </w:p>
    <w:p w14:paraId="7392003C" w14:textId="77777777" w:rsidR="009B6326" w:rsidRPr="009B6326" w:rsidRDefault="009B6326" w:rsidP="009B6326">
      <w:pPr>
        <w:bidi/>
        <w:rPr>
          <w:rFonts w:cs="David" w:hint="cs"/>
          <w:u w:val="single"/>
          <w:rtl/>
        </w:rPr>
      </w:pPr>
      <w:r w:rsidRPr="009B6326">
        <w:rPr>
          <w:rFonts w:cs="David" w:hint="cs"/>
          <w:u w:val="single"/>
          <w:rtl/>
        </w:rPr>
        <w:t>היו"ר דוד טל:</w:t>
      </w:r>
    </w:p>
    <w:p w14:paraId="43200066" w14:textId="77777777" w:rsidR="009B6326" w:rsidRPr="009B6326" w:rsidRDefault="009B6326" w:rsidP="009B6326">
      <w:pPr>
        <w:bidi/>
        <w:rPr>
          <w:rFonts w:cs="David" w:hint="cs"/>
          <w:rtl/>
        </w:rPr>
      </w:pPr>
    </w:p>
    <w:p w14:paraId="3DBC139C" w14:textId="77777777" w:rsidR="009B6326" w:rsidRPr="009B6326" w:rsidRDefault="009B6326" w:rsidP="009B6326">
      <w:pPr>
        <w:bidi/>
        <w:rPr>
          <w:rFonts w:cs="David" w:hint="cs"/>
          <w:rtl/>
        </w:rPr>
      </w:pPr>
      <w:r w:rsidRPr="009B6326">
        <w:rPr>
          <w:rFonts w:cs="David" w:hint="cs"/>
          <w:rtl/>
        </w:rPr>
        <w:tab/>
        <w:t xml:space="preserve">חבר הכנסת בן ששון. </w:t>
      </w:r>
    </w:p>
    <w:p w14:paraId="7349173E" w14:textId="77777777" w:rsidR="009B6326" w:rsidRPr="009B6326" w:rsidRDefault="009B6326" w:rsidP="009B6326">
      <w:pPr>
        <w:bidi/>
        <w:rPr>
          <w:rFonts w:cs="David" w:hint="cs"/>
          <w:rtl/>
        </w:rPr>
      </w:pPr>
    </w:p>
    <w:p w14:paraId="560DA1FA" w14:textId="77777777" w:rsidR="009B6326" w:rsidRPr="009B6326" w:rsidRDefault="009B6326" w:rsidP="009B6326">
      <w:pPr>
        <w:bidi/>
        <w:rPr>
          <w:rFonts w:cs="David" w:hint="cs"/>
          <w:u w:val="single"/>
          <w:rtl/>
        </w:rPr>
      </w:pPr>
      <w:r w:rsidRPr="009B6326">
        <w:rPr>
          <w:rFonts w:cs="David" w:hint="cs"/>
          <w:u w:val="single"/>
          <w:rtl/>
        </w:rPr>
        <w:t>יצחק לוי:</w:t>
      </w:r>
    </w:p>
    <w:p w14:paraId="640BE8C8" w14:textId="77777777" w:rsidR="009B6326" w:rsidRPr="009B6326" w:rsidRDefault="009B6326" w:rsidP="009B6326">
      <w:pPr>
        <w:bidi/>
        <w:rPr>
          <w:rFonts w:cs="David" w:hint="cs"/>
          <w:u w:val="single"/>
          <w:rtl/>
        </w:rPr>
      </w:pPr>
    </w:p>
    <w:p w14:paraId="37EE2F40" w14:textId="77777777" w:rsidR="009B6326" w:rsidRPr="009B6326" w:rsidRDefault="009B6326" w:rsidP="009B6326">
      <w:pPr>
        <w:bidi/>
        <w:rPr>
          <w:rFonts w:cs="David" w:hint="cs"/>
          <w:rtl/>
        </w:rPr>
      </w:pPr>
      <w:r w:rsidRPr="009B6326">
        <w:rPr>
          <w:rFonts w:cs="David" w:hint="cs"/>
          <w:rtl/>
        </w:rPr>
        <w:tab/>
        <w:t xml:space="preserve">אפשר בשתי גרסאות. </w:t>
      </w:r>
    </w:p>
    <w:p w14:paraId="479787FC" w14:textId="77777777" w:rsidR="009B6326" w:rsidRPr="009B6326" w:rsidRDefault="009B6326" w:rsidP="009B6326">
      <w:pPr>
        <w:bidi/>
        <w:rPr>
          <w:rFonts w:cs="David" w:hint="cs"/>
          <w:rtl/>
        </w:rPr>
      </w:pPr>
    </w:p>
    <w:p w14:paraId="1B48B14E"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4EC6C03F" w14:textId="77777777" w:rsidR="009B6326" w:rsidRPr="009B6326" w:rsidRDefault="009B6326" w:rsidP="009B6326">
      <w:pPr>
        <w:bidi/>
        <w:rPr>
          <w:rFonts w:cs="David" w:hint="cs"/>
          <w:rtl/>
        </w:rPr>
      </w:pPr>
    </w:p>
    <w:p w14:paraId="39CA1298" w14:textId="77777777" w:rsidR="009B6326" w:rsidRPr="009B6326" w:rsidRDefault="009B6326" w:rsidP="009B6326">
      <w:pPr>
        <w:bidi/>
        <w:rPr>
          <w:rFonts w:cs="David" w:hint="cs"/>
          <w:rtl/>
        </w:rPr>
      </w:pPr>
      <w:r w:rsidRPr="009B6326">
        <w:rPr>
          <w:rFonts w:cs="David" w:hint="cs"/>
          <w:rtl/>
        </w:rPr>
        <w:tab/>
        <w:t xml:space="preserve">הוא לא נותן לי בשתי גרסאות. </w:t>
      </w:r>
    </w:p>
    <w:p w14:paraId="183825AA" w14:textId="77777777" w:rsidR="009B6326" w:rsidRPr="009B6326" w:rsidRDefault="009B6326" w:rsidP="009B6326">
      <w:pPr>
        <w:bidi/>
        <w:rPr>
          <w:rFonts w:cs="David" w:hint="cs"/>
          <w:rtl/>
        </w:rPr>
      </w:pPr>
    </w:p>
    <w:p w14:paraId="3D09B96F" w14:textId="77777777" w:rsidR="009B6326" w:rsidRPr="009B6326" w:rsidRDefault="009B6326" w:rsidP="009B6326">
      <w:pPr>
        <w:bidi/>
        <w:rPr>
          <w:rFonts w:cs="David" w:hint="cs"/>
          <w:u w:val="single"/>
          <w:rtl/>
        </w:rPr>
      </w:pPr>
      <w:r w:rsidRPr="009B6326">
        <w:rPr>
          <w:rFonts w:cs="David" w:hint="cs"/>
          <w:u w:val="single"/>
          <w:rtl/>
        </w:rPr>
        <w:t>היו"ר דוד טל:</w:t>
      </w:r>
    </w:p>
    <w:p w14:paraId="391BA686" w14:textId="77777777" w:rsidR="009B6326" w:rsidRPr="009B6326" w:rsidRDefault="009B6326" w:rsidP="009B6326">
      <w:pPr>
        <w:bidi/>
        <w:rPr>
          <w:rFonts w:cs="David" w:hint="cs"/>
          <w:rtl/>
        </w:rPr>
      </w:pPr>
    </w:p>
    <w:p w14:paraId="74D03C4B" w14:textId="77777777" w:rsidR="009B6326" w:rsidRPr="009B6326" w:rsidRDefault="009B6326" w:rsidP="009B6326">
      <w:pPr>
        <w:bidi/>
        <w:rPr>
          <w:rFonts w:cs="David" w:hint="cs"/>
          <w:rtl/>
        </w:rPr>
      </w:pPr>
      <w:r w:rsidRPr="009B6326">
        <w:rPr>
          <w:rFonts w:cs="David" w:hint="cs"/>
          <w:rtl/>
        </w:rPr>
        <w:tab/>
        <w:t xml:space="preserve">בכמה חוקים בוועדת חוקה יש שתי גרסאות ואני דווקא חושב שזה יצר בלבול. פרופסור בן ששון, לשם כך יש את הקריאה הראשונה שבה כל חבר כנסת יכול לעלות לדוכן ולומר את דברו. </w:t>
      </w:r>
    </w:p>
    <w:p w14:paraId="73A5EC60" w14:textId="77777777" w:rsidR="009B6326" w:rsidRPr="009B6326" w:rsidRDefault="009B6326" w:rsidP="009B6326">
      <w:pPr>
        <w:bidi/>
        <w:rPr>
          <w:rFonts w:cs="David" w:hint="cs"/>
          <w:rtl/>
        </w:rPr>
      </w:pPr>
    </w:p>
    <w:p w14:paraId="3F6A04B4" w14:textId="77777777" w:rsidR="009B6326" w:rsidRPr="009B6326" w:rsidRDefault="009B6326" w:rsidP="009B6326">
      <w:pPr>
        <w:bidi/>
        <w:rPr>
          <w:rFonts w:cs="David" w:hint="cs"/>
          <w:rtl/>
        </w:rPr>
      </w:pPr>
      <w:r w:rsidRPr="009B6326">
        <w:rPr>
          <w:rFonts w:cs="David" w:hint="cs"/>
          <w:u w:val="single"/>
          <w:rtl/>
        </w:rPr>
        <w:t>זהבה גלאון:</w:t>
      </w:r>
    </w:p>
    <w:p w14:paraId="61434189" w14:textId="77777777" w:rsidR="009B6326" w:rsidRPr="009B6326" w:rsidRDefault="009B6326" w:rsidP="009B6326">
      <w:pPr>
        <w:bidi/>
        <w:rPr>
          <w:rFonts w:cs="David" w:hint="cs"/>
          <w:rtl/>
        </w:rPr>
      </w:pPr>
    </w:p>
    <w:p w14:paraId="6C35FDEF" w14:textId="77777777" w:rsidR="009B6326" w:rsidRPr="009B6326" w:rsidRDefault="009B6326" w:rsidP="009B6326">
      <w:pPr>
        <w:bidi/>
        <w:rPr>
          <w:rFonts w:cs="David" w:hint="cs"/>
          <w:rtl/>
        </w:rPr>
      </w:pPr>
      <w:r w:rsidRPr="009B6326">
        <w:rPr>
          <w:rFonts w:cs="David" w:hint="cs"/>
          <w:rtl/>
        </w:rPr>
        <w:tab/>
        <w:t xml:space="preserve">מי כמוך יודע שכשהסוסים יצאו מהאורווה </w:t>
      </w:r>
      <w:r w:rsidRPr="009B6326">
        <w:rPr>
          <w:rFonts w:cs="David"/>
          <w:rtl/>
        </w:rPr>
        <w:t>–</w:t>
      </w:r>
      <w:r w:rsidRPr="009B6326">
        <w:rPr>
          <w:rFonts w:cs="David" w:hint="cs"/>
          <w:rtl/>
        </w:rPr>
        <w:t xml:space="preserve"> מה אתה שולח אותנו לקריאה ראשונה? אתה יודע שכשאנחנו שם אז זה כבר - - - </w:t>
      </w:r>
    </w:p>
    <w:p w14:paraId="6E5B9981" w14:textId="77777777" w:rsidR="009B6326" w:rsidRPr="009B6326" w:rsidRDefault="009B6326" w:rsidP="009B6326">
      <w:pPr>
        <w:bidi/>
        <w:rPr>
          <w:rFonts w:cs="David" w:hint="cs"/>
          <w:rtl/>
        </w:rPr>
      </w:pPr>
    </w:p>
    <w:p w14:paraId="4B1CE86B" w14:textId="77777777" w:rsidR="009B6326" w:rsidRPr="009B6326" w:rsidRDefault="009B6326" w:rsidP="009B6326">
      <w:pPr>
        <w:bidi/>
        <w:rPr>
          <w:rFonts w:cs="David" w:hint="cs"/>
          <w:rtl/>
        </w:rPr>
      </w:pPr>
      <w:r w:rsidRPr="009B6326">
        <w:rPr>
          <w:rFonts w:cs="David" w:hint="cs"/>
          <w:u w:val="single"/>
          <w:rtl/>
        </w:rPr>
        <w:t>היו"ר דוד טל:</w:t>
      </w:r>
    </w:p>
    <w:p w14:paraId="2F0D22C5" w14:textId="77777777" w:rsidR="009B6326" w:rsidRPr="009B6326" w:rsidRDefault="009B6326" w:rsidP="009B6326">
      <w:pPr>
        <w:bidi/>
        <w:rPr>
          <w:rFonts w:cs="David" w:hint="cs"/>
          <w:rtl/>
        </w:rPr>
      </w:pPr>
    </w:p>
    <w:p w14:paraId="25FBA780" w14:textId="77777777" w:rsidR="009B6326" w:rsidRPr="009B6326" w:rsidRDefault="009B6326" w:rsidP="009B6326">
      <w:pPr>
        <w:bidi/>
        <w:rPr>
          <w:rFonts w:cs="David" w:hint="cs"/>
          <w:rtl/>
        </w:rPr>
      </w:pPr>
      <w:r w:rsidRPr="009B6326">
        <w:rPr>
          <w:rFonts w:cs="David" w:hint="cs"/>
          <w:rtl/>
        </w:rPr>
        <w:tab/>
        <w:t xml:space="preserve">ממש לא. לא ראית חוקים, עד לפני חודשיים, שהגיעו לקריאה שניה ועברו בקריאה שניה ובקריאה שלישית נפלו. </w:t>
      </w:r>
    </w:p>
    <w:p w14:paraId="42559B5D" w14:textId="77777777" w:rsidR="009B6326" w:rsidRPr="009B6326" w:rsidRDefault="009B6326" w:rsidP="009B6326">
      <w:pPr>
        <w:bidi/>
        <w:rPr>
          <w:rFonts w:cs="David" w:hint="cs"/>
          <w:rtl/>
        </w:rPr>
      </w:pPr>
    </w:p>
    <w:p w14:paraId="69360BA9"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596A3A2B" w14:textId="77777777" w:rsidR="009B6326" w:rsidRPr="009B6326" w:rsidRDefault="009B6326" w:rsidP="009B6326">
      <w:pPr>
        <w:bidi/>
        <w:rPr>
          <w:rFonts w:cs="David" w:hint="cs"/>
          <w:rtl/>
        </w:rPr>
      </w:pPr>
    </w:p>
    <w:p w14:paraId="5B46736A" w14:textId="77777777" w:rsidR="009B6326" w:rsidRPr="009B6326" w:rsidRDefault="009B6326" w:rsidP="009B6326">
      <w:pPr>
        <w:bidi/>
        <w:rPr>
          <w:rFonts w:cs="David" w:hint="cs"/>
          <w:rtl/>
        </w:rPr>
      </w:pPr>
      <w:r w:rsidRPr="009B6326">
        <w:rPr>
          <w:rFonts w:cs="David" w:hint="cs"/>
          <w:rtl/>
        </w:rPr>
        <w:tab/>
        <w:t xml:space="preserve">אחד, בלתי מוסרי בעליל. </w:t>
      </w:r>
    </w:p>
    <w:p w14:paraId="38C683A6" w14:textId="77777777" w:rsidR="009B6326" w:rsidRPr="009B6326" w:rsidRDefault="009B6326" w:rsidP="009B6326">
      <w:pPr>
        <w:bidi/>
        <w:rPr>
          <w:rFonts w:cs="David" w:hint="cs"/>
          <w:rtl/>
        </w:rPr>
      </w:pPr>
    </w:p>
    <w:p w14:paraId="32B53E7D" w14:textId="77777777" w:rsidR="009B6326" w:rsidRPr="009B6326" w:rsidRDefault="009B6326" w:rsidP="009B6326">
      <w:pPr>
        <w:bidi/>
        <w:rPr>
          <w:rFonts w:cs="David" w:hint="cs"/>
          <w:u w:val="single"/>
          <w:rtl/>
        </w:rPr>
      </w:pPr>
      <w:r w:rsidRPr="009B6326">
        <w:rPr>
          <w:rFonts w:cs="David" w:hint="cs"/>
          <w:u w:val="single"/>
          <w:rtl/>
        </w:rPr>
        <w:t>היו"ר דוד טל:</w:t>
      </w:r>
    </w:p>
    <w:p w14:paraId="6E2B0A50" w14:textId="77777777" w:rsidR="009B6326" w:rsidRPr="009B6326" w:rsidRDefault="009B6326" w:rsidP="009B6326">
      <w:pPr>
        <w:bidi/>
        <w:rPr>
          <w:rFonts w:cs="David" w:hint="cs"/>
          <w:rtl/>
        </w:rPr>
      </w:pPr>
    </w:p>
    <w:p w14:paraId="04379527" w14:textId="77777777" w:rsidR="009B6326" w:rsidRPr="009B6326" w:rsidRDefault="009B6326" w:rsidP="009B6326">
      <w:pPr>
        <w:bidi/>
        <w:rPr>
          <w:rFonts w:cs="David" w:hint="cs"/>
          <w:rtl/>
        </w:rPr>
      </w:pPr>
      <w:r w:rsidRPr="009B6326">
        <w:rPr>
          <w:rFonts w:cs="David" w:hint="cs"/>
          <w:rtl/>
        </w:rPr>
        <w:tab/>
        <w:t xml:space="preserve">בצעירותי, אני זוכר שהיה חוק שעבר בקריאה שניה, וכולם שמחו שזה עבר, ובקריאה שלישית סיעה מסוימת הצביעה פתאום נגד והחוק הזה נפל. </w:t>
      </w:r>
    </w:p>
    <w:p w14:paraId="6361B6D5" w14:textId="77777777" w:rsidR="009B6326" w:rsidRPr="009B6326" w:rsidRDefault="009B6326" w:rsidP="009B6326">
      <w:pPr>
        <w:bidi/>
        <w:rPr>
          <w:rFonts w:cs="David" w:hint="cs"/>
          <w:u w:val="single"/>
          <w:rtl/>
        </w:rPr>
      </w:pPr>
    </w:p>
    <w:p w14:paraId="36AFF607" w14:textId="77777777" w:rsidR="009B6326" w:rsidRPr="009B6326" w:rsidRDefault="009B6326" w:rsidP="009B6326">
      <w:pPr>
        <w:bidi/>
        <w:rPr>
          <w:rFonts w:cs="David" w:hint="cs"/>
          <w:rtl/>
        </w:rPr>
      </w:pPr>
      <w:r w:rsidRPr="009B6326">
        <w:rPr>
          <w:rFonts w:cs="David" w:hint="cs"/>
          <w:u w:val="single"/>
          <w:rtl/>
        </w:rPr>
        <w:t>זהבה גלאון:</w:t>
      </w:r>
    </w:p>
    <w:p w14:paraId="177E2C8F" w14:textId="77777777" w:rsidR="009B6326" w:rsidRPr="009B6326" w:rsidRDefault="009B6326" w:rsidP="009B6326">
      <w:pPr>
        <w:bidi/>
        <w:rPr>
          <w:rFonts w:cs="David" w:hint="cs"/>
          <w:rtl/>
        </w:rPr>
      </w:pPr>
    </w:p>
    <w:p w14:paraId="5E801E66" w14:textId="77777777" w:rsidR="009B6326" w:rsidRPr="009B6326" w:rsidRDefault="009B6326" w:rsidP="009B6326">
      <w:pPr>
        <w:bidi/>
        <w:rPr>
          <w:rFonts w:cs="David" w:hint="cs"/>
          <w:rtl/>
        </w:rPr>
      </w:pPr>
      <w:r w:rsidRPr="009B6326">
        <w:rPr>
          <w:rFonts w:cs="David" w:hint="cs"/>
          <w:rtl/>
        </w:rPr>
        <w:tab/>
        <w:t xml:space="preserve"> לא דומה. אפילו דינו של חוק יסוד, כמו שעכשיו אמרת, למה שמנסים לחוקק כאן. מן שעטנז כזה, כל תיקון קטן ברוב מקרי יכול לשנות סדרי שלטון וזה יהיה בומרנג לכולנו. אתה רץ. </w:t>
      </w:r>
    </w:p>
    <w:p w14:paraId="741B0E96" w14:textId="77777777" w:rsidR="009B6326" w:rsidRPr="009B6326" w:rsidRDefault="009B6326" w:rsidP="009B6326">
      <w:pPr>
        <w:bidi/>
        <w:rPr>
          <w:rFonts w:cs="David" w:hint="cs"/>
          <w:rtl/>
        </w:rPr>
      </w:pPr>
    </w:p>
    <w:p w14:paraId="4D0B8109" w14:textId="77777777" w:rsidR="009B6326" w:rsidRPr="009B6326" w:rsidRDefault="009B6326" w:rsidP="009B6326">
      <w:pPr>
        <w:bidi/>
        <w:rPr>
          <w:rFonts w:cs="David" w:hint="cs"/>
          <w:rtl/>
        </w:rPr>
      </w:pPr>
      <w:r w:rsidRPr="009B6326">
        <w:rPr>
          <w:rFonts w:cs="David" w:hint="cs"/>
          <w:rtl/>
        </w:rPr>
        <w:tab/>
        <w:t>אדוני, לכאורה אתה אומר שאלה לא סוגיות מהותיות והן עוסקות במימון, כן יום שבתון ולא יום שבתון. מה אתה אומר? שבסוף אתה מעביר את ההכרעה מהממשלה לעם ואז למי תבוא בטענות? הממשלה תגיד שהעם בחר?</w:t>
      </w:r>
    </w:p>
    <w:p w14:paraId="4D620984" w14:textId="77777777" w:rsidR="009B6326" w:rsidRPr="009B6326" w:rsidRDefault="009B6326" w:rsidP="009B6326">
      <w:pPr>
        <w:bidi/>
        <w:rPr>
          <w:rFonts w:cs="David" w:hint="cs"/>
          <w:rtl/>
        </w:rPr>
      </w:pPr>
    </w:p>
    <w:p w14:paraId="4513DF39" w14:textId="77777777" w:rsidR="009B6326" w:rsidRPr="009B6326" w:rsidRDefault="009B6326" w:rsidP="009B6326">
      <w:pPr>
        <w:bidi/>
        <w:rPr>
          <w:rFonts w:cs="David" w:hint="cs"/>
          <w:u w:val="single"/>
          <w:rtl/>
        </w:rPr>
      </w:pPr>
      <w:r w:rsidRPr="009B6326">
        <w:rPr>
          <w:rFonts w:cs="David" w:hint="cs"/>
          <w:u w:val="single"/>
          <w:rtl/>
        </w:rPr>
        <w:t>היו"ר דוד טל:</w:t>
      </w:r>
    </w:p>
    <w:p w14:paraId="2667787B" w14:textId="77777777" w:rsidR="009B6326" w:rsidRPr="009B6326" w:rsidRDefault="009B6326" w:rsidP="009B6326">
      <w:pPr>
        <w:bidi/>
        <w:rPr>
          <w:rFonts w:cs="David" w:hint="cs"/>
          <w:rtl/>
        </w:rPr>
      </w:pPr>
    </w:p>
    <w:p w14:paraId="6A85DA4D" w14:textId="77777777" w:rsidR="009B6326" w:rsidRPr="009B6326" w:rsidRDefault="009B6326" w:rsidP="009B6326">
      <w:pPr>
        <w:bidi/>
        <w:rPr>
          <w:rFonts w:cs="David" w:hint="cs"/>
          <w:rtl/>
        </w:rPr>
      </w:pPr>
      <w:r w:rsidRPr="009B6326">
        <w:rPr>
          <w:rFonts w:cs="David" w:hint="cs"/>
          <w:rtl/>
        </w:rPr>
        <w:tab/>
        <w:t xml:space="preserve">אם הממשלה קיבלה והכנסת קיבלה והעם אומר את דברו, זה דיי. </w:t>
      </w:r>
    </w:p>
    <w:p w14:paraId="2C14B116" w14:textId="77777777" w:rsidR="009B6326" w:rsidRPr="009B6326" w:rsidRDefault="009B6326" w:rsidP="009B6326">
      <w:pPr>
        <w:bidi/>
        <w:rPr>
          <w:rFonts w:cs="David" w:hint="cs"/>
          <w:rtl/>
        </w:rPr>
      </w:pPr>
    </w:p>
    <w:p w14:paraId="30DA6F29" w14:textId="77777777" w:rsidR="009B6326" w:rsidRPr="009B6326" w:rsidRDefault="009B6326" w:rsidP="009B6326">
      <w:pPr>
        <w:bidi/>
        <w:rPr>
          <w:rFonts w:cs="David" w:hint="cs"/>
          <w:u w:val="single"/>
          <w:rtl/>
        </w:rPr>
      </w:pPr>
      <w:r w:rsidRPr="009B6326">
        <w:rPr>
          <w:rFonts w:cs="David" w:hint="cs"/>
          <w:u w:val="single"/>
          <w:rtl/>
        </w:rPr>
        <w:t>זהבה גלאון:</w:t>
      </w:r>
    </w:p>
    <w:p w14:paraId="46E74D63" w14:textId="77777777" w:rsidR="009B6326" w:rsidRPr="009B6326" w:rsidRDefault="009B6326" w:rsidP="009B6326">
      <w:pPr>
        <w:bidi/>
        <w:rPr>
          <w:rFonts w:cs="David" w:hint="cs"/>
          <w:rtl/>
        </w:rPr>
      </w:pPr>
    </w:p>
    <w:p w14:paraId="3290B279" w14:textId="77777777" w:rsidR="009B6326" w:rsidRPr="009B6326" w:rsidRDefault="009B6326" w:rsidP="009B6326">
      <w:pPr>
        <w:bidi/>
        <w:rPr>
          <w:rFonts w:cs="David" w:hint="cs"/>
          <w:rtl/>
        </w:rPr>
      </w:pPr>
      <w:r w:rsidRPr="009B6326">
        <w:rPr>
          <w:rFonts w:cs="David" w:hint="cs"/>
          <w:rtl/>
        </w:rPr>
        <w:tab/>
        <w:t xml:space="preserve">אין למי לבוא בטענות, העם זה דבר אמורפי. </w:t>
      </w:r>
    </w:p>
    <w:p w14:paraId="741B87D2" w14:textId="77777777" w:rsidR="009B6326" w:rsidRPr="009B6326" w:rsidRDefault="009B6326" w:rsidP="009B6326">
      <w:pPr>
        <w:bidi/>
        <w:rPr>
          <w:rFonts w:cs="David" w:hint="cs"/>
          <w:rtl/>
        </w:rPr>
      </w:pPr>
    </w:p>
    <w:p w14:paraId="5F368883" w14:textId="77777777" w:rsidR="009B6326" w:rsidRDefault="009B6326" w:rsidP="009B6326">
      <w:pPr>
        <w:bidi/>
        <w:rPr>
          <w:rFonts w:cs="David" w:hint="cs"/>
          <w:u w:val="single"/>
          <w:rtl/>
        </w:rPr>
      </w:pPr>
    </w:p>
    <w:p w14:paraId="4A1FE1EE" w14:textId="77777777" w:rsidR="009B6326" w:rsidRDefault="009B6326" w:rsidP="009B6326">
      <w:pPr>
        <w:bidi/>
        <w:rPr>
          <w:rFonts w:cs="David" w:hint="cs"/>
          <w:u w:val="single"/>
          <w:rtl/>
        </w:rPr>
      </w:pPr>
    </w:p>
    <w:p w14:paraId="442B4738" w14:textId="77777777" w:rsidR="009B6326" w:rsidRDefault="009B6326" w:rsidP="009B6326">
      <w:pPr>
        <w:bidi/>
        <w:rPr>
          <w:rFonts w:cs="David" w:hint="cs"/>
          <w:u w:val="single"/>
          <w:rtl/>
        </w:rPr>
      </w:pPr>
    </w:p>
    <w:p w14:paraId="4B580E6D" w14:textId="77777777" w:rsidR="009B6326" w:rsidRDefault="009B6326" w:rsidP="009B6326">
      <w:pPr>
        <w:bidi/>
        <w:rPr>
          <w:rFonts w:cs="David" w:hint="cs"/>
          <w:u w:val="single"/>
          <w:rtl/>
        </w:rPr>
      </w:pPr>
    </w:p>
    <w:p w14:paraId="0C2E58B2" w14:textId="77777777" w:rsidR="009B6326" w:rsidRDefault="009B6326" w:rsidP="009B6326">
      <w:pPr>
        <w:bidi/>
        <w:rPr>
          <w:rFonts w:cs="David" w:hint="cs"/>
          <w:u w:val="single"/>
          <w:rtl/>
        </w:rPr>
      </w:pPr>
    </w:p>
    <w:p w14:paraId="690D6A1F" w14:textId="77777777" w:rsidR="009B6326" w:rsidRDefault="009B6326" w:rsidP="009B6326">
      <w:pPr>
        <w:bidi/>
        <w:rPr>
          <w:rFonts w:cs="David" w:hint="cs"/>
          <w:u w:val="single"/>
          <w:rtl/>
        </w:rPr>
      </w:pPr>
    </w:p>
    <w:p w14:paraId="42AD0FB6" w14:textId="77777777" w:rsidR="009B6326" w:rsidRPr="009B6326" w:rsidRDefault="009B6326" w:rsidP="009B6326">
      <w:pPr>
        <w:bidi/>
        <w:rPr>
          <w:rFonts w:cs="David" w:hint="cs"/>
          <w:u w:val="single"/>
          <w:rtl/>
        </w:rPr>
      </w:pPr>
      <w:r w:rsidRPr="009B6326">
        <w:rPr>
          <w:rFonts w:cs="David" w:hint="cs"/>
          <w:u w:val="single"/>
          <w:rtl/>
        </w:rPr>
        <w:t>היו"ר דוד טל:</w:t>
      </w:r>
    </w:p>
    <w:p w14:paraId="04409AE7" w14:textId="77777777" w:rsidR="009B6326" w:rsidRPr="009B6326" w:rsidRDefault="009B6326" w:rsidP="009B6326">
      <w:pPr>
        <w:bidi/>
        <w:rPr>
          <w:rFonts w:cs="David" w:hint="cs"/>
          <w:rtl/>
        </w:rPr>
      </w:pPr>
    </w:p>
    <w:p w14:paraId="3D8344F8" w14:textId="77777777" w:rsidR="009B6326" w:rsidRPr="009B6326" w:rsidRDefault="009B6326" w:rsidP="009B6326">
      <w:pPr>
        <w:bidi/>
        <w:rPr>
          <w:rFonts w:cs="David" w:hint="cs"/>
          <w:rtl/>
        </w:rPr>
      </w:pPr>
      <w:r w:rsidRPr="009B6326">
        <w:rPr>
          <w:rFonts w:cs="David" w:hint="cs"/>
          <w:rtl/>
        </w:rPr>
        <w:tab/>
        <w:t xml:space="preserve">העם יבוא בטענות לעצמו או שהכנסת תבוא בטענות לעצמה הוא שהממשלה תבוא בטענות לעצמה. </w:t>
      </w:r>
    </w:p>
    <w:p w14:paraId="6FF9A8A5" w14:textId="77777777" w:rsidR="009B6326" w:rsidRPr="009B6326" w:rsidRDefault="009B6326" w:rsidP="009B6326">
      <w:pPr>
        <w:bidi/>
        <w:rPr>
          <w:rFonts w:cs="David" w:hint="cs"/>
          <w:rtl/>
        </w:rPr>
      </w:pPr>
    </w:p>
    <w:p w14:paraId="57C7B7E1" w14:textId="77777777" w:rsidR="009B6326" w:rsidRPr="009B6326" w:rsidRDefault="009B6326" w:rsidP="009B6326">
      <w:pPr>
        <w:bidi/>
        <w:rPr>
          <w:rFonts w:cs="David" w:hint="cs"/>
          <w:u w:val="single"/>
          <w:rtl/>
        </w:rPr>
      </w:pPr>
      <w:r w:rsidRPr="009B6326">
        <w:rPr>
          <w:rFonts w:cs="David" w:hint="cs"/>
          <w:u w:val="single"/>
          <w:rtl/>
        </w:rPr>
        <w:t>יצחק לוי:</w:t>
      </w:r>
    </w:p>
    <w:p w14:paraId="23E608FC" w14:textId="77777777" w:rsidR="009B6326" w:rsidRPr="009B6326" w:rsidRDefault="009B6326" w:rsidP="009B6326">
      <w:pPr>
        <w:bidi/>
        <w:rPr>
          <w:rFonts w:cs="David" w:hint="cs"/>
          <w:u w:val="single"/>
          <w:rtl/>
        </w:rPr>
      </w:pPr>
    </w:p>
    <w:p w14:paraId="4AF361A5" w14:textId="77777777" w:rsidR="009B6326" w:rsidRPr="009B6326" w:rsidRDefault="009B6326" w:rsidP="009B6326">
      <w:pPr>
        <w:bidi/>
        <w:rPr>
          <w:rFonts w:cs="David" w:hint="cs"/>
          <w:rtl/>
        </w:rPr>
      </w:pPr>
      <w:r w:rsidRPr="009B6326">
        <w:rPr>
          <w:rFonts w:cs="David" w:hint="cs"/>
          <w:rtl/>
        </w:rPr>
        <w:tab/>
        <w:t xml:space="preserve">אני מוחה על כך שהעם הוא אמורפי. </w:t>
      </w:r>
    </w:p>
    <w:p w14:paraId="75F5D652" w14:textId="77777777" w:rsidR="009B6326" w:rsidRPr="009B6326" w:rsidRDefault="009B6326" w:rsidP="009B6326">
      <w:pPr>
        <w:bidi/>
        <w:rPr>
          <w:rFonts w:cs="David" w:hint="cs"/>
          <w:rtl/>
        </w:rPr>
      </w:pPr>
    </w:p>
    <w:p w14:paraId="732C10C1" w14:textId="77777777" w:rsidR="009B6326" w:rsidRPr="009B6326" w:rsidRDefault="009B6326" w:rsidP="009B6326">
      <w:pPr>
        <w:bidi/>
        <w:rPr>
          <w:rFonts w:cs="David" w:hint="cs"/>
          <w:u w:val="single"/>
          <w:rtl/>
        </w:rPr>
      </w:pPr>
      <w:r w:rsidRPr="009B6326">
        <w:rPr>
          <w:rFonts w:cs="David" w:hint="cs"/>
          <w:u w:val="single"/>
          <w:rtl/>
        </w:rPr>
        <w:t>זהבה גלאון:</w:t>
      </w:r>
    </w:p>
    <w:p w14:paraId="7C8BBDD0" w14:textId="77777777" w:rsidR="009B6326" w:rsidRPr="009B6326" w:rsidRDefault="009B6326" w:rsidP="009B6326">
      <w:pPr>
        <w:bidi/>
        <w:rPr>
          <w:rFonts w:cs="David" w:hint="cs"/>
          <w:u w:val="single"/>
          <w:rtl/>
        </w:rPr>
      </w:pPr>
    </w:p>
    <w:p w14:paraId="17FDBE97" w14:textId="77777777" w:rsidR="009B6326" w:rsidRPr="009B6326" w:rsidRDefault="009B6326" w:rsidP="009B6326">
      <w:pPr>
        <w:bidi/>
        <w:rPr>
          <w:rFonts w:cs="David" w:hint="cs"/>
          <w:rtl/>
        </w:rPr>
      </w:pPr>
      <w:r w:rsidRPr="009B6326">
        <w:rPr>
          <w:rFonts w:cs="David" w:hint="cs"/>
          <w:rtl/>
        </w:rPr>
        <w:tab/>
        <w:t xml:space="preserve">כשיש פוליטיקאים אתה יכול לבוא ולדרוש דין וחשבון ולהגיד להם שהם נושאים באחריות להחלטות שקיבלתם. הממשלה תתנער מזה. גם על פי שאלתו של חבר הכנסת פרוש, אתה לא נותן לחברי הכנסת מעמד להשפיע על אופן ניסוח השאלה אלא רק בכן ולא, אז אין למי לתת דין וחשבון. לאן אתה ממהר עכשיו? כן מימון, לא מימון? יש כאן שאלות מאוד מהותיות. </w:t>
      </w:r>
    </w:p>
    <w:p w14:paraId="7C855B3A" w14:textId="77777777" w:rsidR="009B6326" w:rsidRPr="009B6326" w:rsidRDefault="009B6326" w:rsidP="009B6326">
      <w:pPr>
        <w:bidi/>
        <w:rPr>
          <w:rFonts w:cs="David" w:hint="cs"/>
          <w:rtl/>
        </w:rPr>
      </w:pPr>
    </w:p>
    <w:p w14:paraId="2309BF00" w14:textId="77777777" w:rsidR="009B6326" w:rsidRPr="009B6326" w:rsidRDefault="009B6326" w:rsidP="009B6326">
      <w:pPr>
        <w:bidi/>
        <w:rPr>
          <w:rFonts w:cs="David" w:hint="cs"/>
          <w:u w:val="single"/>
          <w:rtl/>
        </w:rPr>
      </w:pPr>
      <w:r w:rsidRPr="009B6326">
        <w:rPr>
          <w:rFonts w:cs="David" w:hint="cs"/>
          <w:u w:val="single"/>
          <w:rtl/>
        </w:rPr>
        <w:t>היו"ר דוד טל:</w:t>
      </w:r>
    </w:p>
    <w:p w14:paraId="47F13173" w14:textId="77777777" w:rsidR="009B6326" w:rsidRPr="009B6326" w:rsidRDefault="009B6326" w:rsidP="009B6326">
      <w:pPr>
        <w:bidi/>
        <w:rPr>
          <w:rFonts w:cs="David" w:hint="cs"/>
          <w:rtl/>
        </w:rPr>
      </w:pPr>
    </w:p>
    <w:p w14:paraId="0B02E970" w14:textId="77777777" w:rsidR="009B6326" w:rsidRPr="009B6326" w:rsidRDefault="009B6326" w:rsidP="009B6326">
      <w:pPr>
        <w:bidi/>
        <w:rPr>
          <w:rFonts w:cs="David" w:hint="cs"/>
          <w:rtl/>
        </w:rPr>
      </w:pPr>
      <w:r w:rsidRPr="009B6326">
        <w:rPr>
          <w:rFonts w:cs="David" w:hint="cs"/>
          <w:rtl/>
        </w:rPr>
        <w:tab/>
        <w:t xml:space="preserve">הן מאוד מהותיות ובמהות אנחנו נתעסק, כאמור, בקריאה השניה. </w:t>
      </w:r>
    </w:p>
    <w:p w14:paraId="09C22D4E" w14:textId="77777777" w:rsidR="009B6326" w:rsidRPr="009B6326" w:rsidRDefault="009B6326" w:rsidP="009B6326">
      <w:pPr>
        <w:bidi/>
        <w:rPr>
          <w:rFonts w:cs="David" w:hint="cs"/>
          <w:rtl/>
        </w:rPr>
      </w:pPr>
    </w:p>
    <w:p w14:paraId="7950C4FA" w14:textId="77777777" w:rsidR="009B6326" w:rsidRPr="009B6326" w:rsidRDefault="009B6326" w:rsidP="009B6326">
      <w:pPr>
        <w:bidi/>
        <w:rPr>
          <w:rFonts w:cs="David" w:hint="cs"/>
          <w:rtl/>
        </w:rPr>
      </w:pPr>
      <w:r w:rsidRPr="009B6326">
        <w:rPr>
          <w:rFonts w:cs="David" w:hint="cs"/>
          <w:u w:val="single"/>
          <w:rtl/>
        </w:rPr>
        <w:t>אייל זנדברג:</w:t>
      </w:r>
    </w:p>
    <w:p w14:paraId="2AA19B24" w14:textId="77777777" w:rsidR="009B6326" w:rsidRPr="009B6326" w:rsidRDefault="009B6326" w:rsidP="009B6326">
      <w:pPr>
        <w:bidi/>
        <w:rPr>
          <w:rFonts w:cs="David" w:hint="cs"/>
          <w:rtl/>
        </w:rPr>
      </w:pPr>
    </w:p>
    <w:p w14:paraId="14C97259" w14:textId="77777777" w:rsidR="009B6326" w:rsidRPr="009B6326" w:rsidRDefault="009B6326" w:rsidP="009B6326">
      <w:pPr>
        <w:bidi/>
        <w:rPr>
          <w:rFonts w:cs="David" w:hint="cs"/>
          <w:rtl/>
        </w:rPr>
      </w:pPr>
      <w:r w:rsidRPr="009B6326">
        <w:rPr>
          <w:rFonts w:cs="David" w:hint="cs"/>
          <w:rtl/>
        </w:rPr>
        <w:tab/>
        <w:t xml:space="preserve">בקשר לבחירות המיוחדות. אי אפשר להפנות לבחירות המיוחדות כי ההוראה לא קיימת. גם אי אפשר בסעיף 1. צריך איכשהו להעתיק את הנוסח ויש כאן התאמות והן מנוסחות כבר. </w:t>
      </w:r>
    </w:p>
    <w:p w14:paraId="0F3471A3" w14:textId="77777777" w:rsidR="009B6326" w:rsidRPr="009B6326" w:rsidRDefault="009B6326" w:rsidP="009B6326">
      <w:pPr>
        <w:bidi/>
        <w:rPr>
          <w:rFonts w:cs="David" w:hint="cs"/>
          <w:rtl/>
        </w:rPr>
      </w:pPr>
    </w:p>
    <w:p w14:paraId="69F8419F"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73FA4E92" w14:textId="77777777" w:rsidR="009B6326" w:rsidRPr="009B6326" w:rsidRDefault="009B6326" w:rsidP="009B6326">
      <w:pPr>
        <w:bidi/>
        <w:rPr>
          <w:rFonts w:cs="David" w:hint="cs"/>
          <w:rtl/>
        </w:rPr>
      </w:pPr>
    </w:p>
    <w:p w14:paraId="64A520C3" w14:textId="77777777" w:rsidR="009B6326" w:rsidRPr="009B6326" w:rsidRDefault="009B6326" w:rsidP="009B6326">
      <w:pPr>
        <w:bidi/>
        <w:rPr>
          <w:rFonts w:cs="David" w:hint="cs"/>
          <w:rtl/>
        </w:rPr>
      </w:pPr>
      <w:r w:rsidRPr="009B6326">
        <w:rPr>
          <w:rFonts w:cs="David" w:hint="cs"/>
          <w:rtl/>
        </w:rPr>
        <w:tab/>
        <w:t xml:space="preserve">אבל הן לא לטעמי. </w:t>
      </w:r>
    </w:p>
    <w:p w14:paraId="2DE6BE12" w14:textId="77777777" w:rsidR="009B6326" w:rsidRPr="009B6326" w:rsidRDefault="009B6326" w:rsidP="009B6326">
      <w:pPr>
        <w:bidi/>
        <w:rPr>
          <w:rFonts w:cs="David" w:hint="cs"/>
          <w:rtl/>
        </w:rPr>
      </w:pPr>
    </w:p>
    <w:p w14:paraId="08167B3B" w14:textId="77777777" w:rsidR="009B6326" w:rsidRPr="009B6326" w:rsidRDefault="009B6326" w:rsidP="009B6326">
      <w:pPr>
        <w:bidi/>
        <w:rPr>
          <w:rFonts w:cs="David" w:hint="cs"/>
          <w:u w:val="single"/>
          <w:rtl/>
        </w:rPr>
      </w:pPr>
      <w:r w:rsidRPr="009B6326">
        <w:rPr>
          <w:rFonts w:cs="David" w:hint="cs"/>
          <w:u w:val="single"/>
          <w:rtl/>
        </w:rPr>
        <w:t>ארבל אסטרחן:</w:t>
      </w:r>
    </w:p>
    <w:p w14:paraId="61822CDF" w14:textId="77777777" w:rsidR="009B6326" w:rsidRPr="009B6326" w:rsidRDefault="009B6326" w:rsidP="009B6326">
      <w:pPr>
        <w:bidi/>
        <w:rPr>
          <w:rFonts w:cs="David" w:hint="cs"/>
          <w:u w:val="single"/>
          <w:rtl/>
        </w:rPr>
      </w:pPr>
    </w:p>
    <w:p w14:paraId="5A0047D1" w14:textId="77777777" w:rsidR="009B6326" w:rsidRPr="009B6326" w:rsidRDefault="009B6326" w:rsidP="009B6326">
      <w:pPr>
        <w:bidi/>
        <w:rPr>
          <w:rFonts w:cs="David" w:hint="cs"/>
          <w:rtl/>
        </w:rPr>
      </w:pPr>
      <w:r w:rsidRPr="009B6326">
        <w:rPr>
          <w:rFonts w:cs="David" w:hint="cs"/>
          <w:rtl/>
        </w:rPr>
        <w:tab/>
        <w:t xml:space="preserve">צריך לעבור על זה. </w:t>
      </w:r>
    </w:p>
    <w:p w14:paraId="57D010D7" w14:textId="77777777" w:rsidR="009B6326" w:rsidRPr="009B6326" w:rsidRDefault="009B6326" w:rsidP="009B6326">
      <w:pPr>
        <w:bidi/>
        <w:rPr>
          <w:rFonts w:cs="David" w:hint="cs"/>
          <w:rtl/>
        </w:rPr>
      </w:pPr>
    </w:p>
    <w:p w14:paraId="6422E1DE"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293FF2B8" w14:textId="77777777" w:rsidR="009B6326" w:rsidRPr="009B6326" w:rsidRDefault="009B6326" w:rsidP="009B6326">
      <w:pPr>
        <w:bidi/>
        <w:rPr>
          <w:rFonts w:cs="David" w:hint="cs"/>
          <w:rtl/>
        </w:rPr>
      </w:pPr>
    </w:p>
    <w:p w14:paraId="154F33FE" w14:textId="77777777" w:rsidR="009B6326" w:rsidRPr="009B6326" w:rsidRDefault="009B6326" w:rsidP="009B6326">
      <w:pPr>
        <w:bidi/>
        <w:rPr>
          <w:rFonts w:cs="David" w:hint="cs"/>
          <w:rtl/>
        </w:rPr>
      </w:pPr>
      <w:r w:rsidRPr="009B6326">
        <w:rPr>
          <w:rFonts w:cs="David" w:hint="cs"/>
          <w:rtl/>
        </w:rPr>
        <w:tab/>
        <w:t xml:space="preserve">אני חושב שצריך להצביע. </w:t>
      </w:r>
    </w:p>
    <w:p w14:paraId="1A8A6520" w14:textId="77777777" w:rsidR="009B6326" w:rsidRPr="009B6326" w:rsidRDefault="009B6326" w:rsidP="009B6326">
      <w:pPr>
        <w:bidi/>
        <w:rPr>
          <w:rFonts w:cs="David" w:hint="cs"/>
          <w:rtl/>
        </w:rPr>
      </w:pPr>
    </w:p>
    <w:p w14:paraId="4A564BE6" w14:textId="77777777" w:rsidR="009B6326" w:rsidRPr="009B6326" w:rsidRDefault="009B6326" w:rsidP="009B6326">
      <w:pPr>
        <w:bidi/>
        <w:rPr>
          <w:rFonts w:cs="David" w:hint="cs"/>
          <w:u w:val="single"/>
          <w:rtl/>
        </w:rPr>
      </w:pPr>
      <w:r w:rsidRPr="009B6326">
        <w:rPr>
          <w:rFonts w:cs="David" w:hint="cs"/>
          <w:u w:val="single"/>
          <w:rtl/>
        </w:rPr>
        <w:t>אייל זנדברג:</w:t>
      </w:r>
    </w:p>
    <w:p w14:paraId="6BAA9723" w14:textId="77777777" w:rsidR="009B6326" w:rsidRPr="009B6326" w:rsidRDefault="009B6326" w:rsidP="009B6326">
      <w:pPr>
        <w:bidi/>
        <w:rPr>
          <w:rFonts w:cs="David" w:hint="cs"/>
          <w:u w:val="single"/>
          <w:rtl/>
        </w:rPr>
      </w:pPr>
    </w:p>
    <w:p w14:paraId="0A74F8BA" w14:textId="77777777" w:rsidR="009B6326" w:rsidRPr="009B6326" w:rsidRDefault="009B6326" w:rsidP="009B6326">
      <w:pPr>
        <w:bidi/>
        <w:rPr>
          <w:rFonts w:cs="David" w:hint="cs"/>
          <w:rtl/>
        </w:rPr>
      </w:pPr>
      <w:r w:rsidRPr="009B6326">
        <w:rPr>
          <w:rFonts w:cs="David" w:hint="cs"/>
          <w:rtl/>
        </w:rPr>
        <w:tab/>
        <w:t xml:space="preserve">זה המעט שצריך לעשות. </w:t>
      </w:r>
    </w:p>
    <w:p w14:paraId="4476B756" w14:textId="77777777" w:rsidR="009B6326" w:rsidRPr="009B6326" w:rsidRDefault="009B6326" w:rsidP="009B6326">
      <w:pPr>
        <w:bidi/>
        <w:rPr>
          <w:rFonts w:cs="David" w:hint="cs"/>
          <w:rtl/>
        </w:rPr>
      </w:pPr>
    </w:p>
    <w:p w14:paraId="196427D3" w14:textId="77777777" w:rsidR="009B6326" w:rsidRPr="009B6326" w:rsidRDefault="009B6326" w:rsidP="009B6326">
      <w:pPr>
        <w:bidi/>
        <w:rPr>
          <w:rFonts w:cs="David" w:hint="cs"/>
          <w:rtl/>
        </w:rPr>
      </w:pPr>
      <w:r w:rsidRPr="009B6326">
        <w:rPr>
          <w:rFonts w:cs="David" w:hint="cs"/>
          <w:u w:val="single"/>
          <w:rtl/>
        </w:rPr>
        <w:t>זהבה גלאון:</w:t>
      </w:r>
    </w:p>
    <w:p w14:paraId="32588B5E" w14:textId="77777777" w:rsidR="009B6326" w:rsidRPr="009B6326" w:rsidRDefault="009B6326" w:rsidP="009B6326">
      <w:pPr>
        <w:bidi/>
        <w:rPr>
          <w:rFonts w:cs="David" w:hint="cs"/>
          <w:rtl/>
        </w:rPr>
      </w:pPr>
    </w:p>
    <w:p w14:paraId="09E75418" w14:textId="77777777" w:rsidR="009B6326" w:rsidRPr="009B6326" w:rsidRDefault="009B6326" w:rsidP="009B6326">
      <w:pPr>
        <w:bidi/>
        <w:rPr>
          <w:rFonts w:cs="David" w:hint="cs"/>
          <w:rtl/>
        </w:rPr>
      </w:pPr>
      <w:r w:rsidRPr="009B6326">
        <w:rPr>
          <w:rFonts w:cs="David" w:hint="cs"/>
          <w:rtl/>
        </w:rPr>
        <w:tab/>
        <w:t>חבר הכנסת טל, אני חושבת שישנה נקודה מהותית שכיו"ר הוועדה אתה צריך להעביר לוועדה המשותפת. כשאתה אומר שנעביר בקריאה ראשונה, מה המשמעות של זה? אם החוק עובר בקריאה ראשונה היתרון שיש לך, ואתה מנצל במירכאו</w:t>
      </w:r>
      <w:r w:rsidRPr="009B6326">
        <w:rPr>
          <w:rFonts w:cs="David" w:hint="eastAsia"/>
          <w:rtl/>
        </w:rPr>
        <w:t>ת</w:t>
      </w:r>
      <w:r w:rsidRPr="009B6326">
        <w:rPr>
          <w:rFonts w:cs="David" w:hint="cs"/>
          <w:rtl/>
        </w:rPr>
        <w:t xml:space="preserve"> - - - </w:t>
      </w:r>
    </w:p>
    <w:p w14:paraId="0A91C003" w14:textId="77777777" w:rsidR="009B6326" w:rsidRPr="009B6326" w:rsidRDefault="009B6326" w:rsidP="009B6326">
      <w:pPr>
        <w:bidi/>
        <w:rPr>
          <w:rFonts w:cs="David" w:hint="cs"/>
          <w:rtl/>
        </w:rPr>
      </w:pPr>
    </w:p>
    <w:p w14:paraId="147FFBC6" w14:textId="77777777" w:rsidR="009B6326" w:rsidRPr="009B6326" w:rsidRDefault="009B6326" w:rsidP="009B6326">
      <w:pPr>
        <w:bidi/>
        <w:rPr>
          <w:rFonts w:cs="David" w:hint="cs"/>
          <w:rtl/>
        </w:rPr>
      </w:pPr>
      <w:r w:rsidRPr="009B6326">
        <w:rPr>
          <w:rFonts w:cs="David" w:hint="cs"/>
          <w:u w:val="single"/>
          <w:rtl/>
        </w:rPr>
        <w:t>היו"ר דוד טל:</w:t>
      </w:r>
    </w:p>
    <w:p w14:paraId="0CEA95C0" w14:textId="77777777" w:rsidR="009B6326" w:rsidRPr="009B6326" w:rsidRDefault="009B6326" w:rsidP="009B6326">
      <w:pPr>
        <w:bidi/>
        <w:rPr>
          <w:rFonts w:cs="David" w:hint="cs"/>
          <w:rtl/>
        </w:rPr>
      </w:pPr>
    </w:p>
    <w:p w14:paraId="1E7FB0C8" w14:textId="77777777" w:rsidR="009B6326" w:rsidRPr="009B6326" w:rsidRDefault="009B6326" w:rsidP="009B6326">
      <w:pPr>
        <w:bidi/>
        <w:rPr>
          <w:rFonts w:cs="David" w:hint="cs"/>
          <w:rtl/>
        </w:rPr>
      </w:pPr>
      <w:r w:rsidRPr="009B6326">
        <w:rPr>
          <w:rFonts w:cs="David" w:hint="cs"/>
          <w:rtl/>
        </w:rPr>
        <w:tab/>
        <w:t xml:space="preserve">זהבה, אין כרגע רוב בוועדה, אל תילחצי. </w:t>
      </w:r>
    </w:p>
    <w:p w14:paraId="23ADADD1" w14:textId="77777777" w:rsidR="009B6326" w:rsidRPr="009B6326" w:rsidRDefault="009B6326" w:rsidP="009B6326">
      <w:pPr>
        <w:bidi/>
        <w:rPr>
          <w:rFonts w:cs="David" w:hint="cs"/>
          <w:rtl/>
        </w:rPr>
      </w:pPr>
    </w:p>
    <w:p w14:paraId="58F1F780" w14:textId="77777777" w:rsidR="009B6326" w:rsidRDefault="009B6326" w:rsidP="009B6326">
      <w:pPr>
        <w:bidi/>
        <w:rPr>
          <w:rFonts w:cs="David" w:hint="cs"/>
          <w:u w:val="single"/>
          <w:rtl/>
        </w:rPr>
      </w:pPr>
    </w:p>
    <w:p w14:paraId="55B0DBC4" w14:textId="77777777" w:rsidR="009B6326" w:rsidRDefault="009B6326" w:rsidP="009B6326">
      <w:pPr>
        <w:bidi/>
        <w:rPr>
          <w:rFonts w:cs="David" w:hint="cs"/>
          <w:u w:val="single"/>
          <w:rtl/>
        </w:rPr>
      </w:pPr>
    </w:p>
    <w:p w14:paraId="7CEBC81D" w14:textId="77777777" w:rsidR="009B6326" w:rsidRDefault="009B6326" w:rsidP="009B6326">
      <w:pPr>
        <w:bidi/>
        <w:rPr>
          <w:rFonts w:cs="David" w:hint="cs"/>
          <w:u w:val="single"/>
          <w:rtl/>
        </w:rPr>
      </w:pPr>
    </w:p>
    <w:p w14:paraId="7C68FF89" w14:textId="77777777" w:rsidR="009B6326" w:rsidRDefault="009B6326" w:rsidP="009B6326">
      <w:pPr>
        <w:bidi/>
        <w:rPr>
          <w:rFonts w:cs="David" w:hint="cs"/>
          <w:u w:val="single"/>
          <w:rtl/>
        </w:rPr>
      </w:pPr>
    </w:p>
    <w:p w14:paraId="63202679" w14:textId="77777777" w:rsidR="009B6326" w:rsidRDefault="009B6326" w:rsidP="009B6326">
      <w:pPr>
        <w:bidi/>
        <w:rPr>
          <w:rFonts w:cs="David" w:hint="cs"/>
          <w:u w:val="single"/>
          <w:rtl/>
        </w:rPr>
      </w:pPr>
    </w:p>
    <w:p w14:paraId="6370EBF6" w14:textId="77777777" w:rsidR="009B6326" w:rsidRDefault="009B6326" w:rsidP="009B6326">
      <w:pPr>
        <w:bidi/>
        <w:rPr>
          <w:rFonts w:cs="David" w:hint="cs"/>
          <w:u w:val="single"/>
          <w:rtl/>
        </w:rPr>
      </w:pPr>
    </w:p>
    <w:p w14:paraId="7E192DCE" w14:textId="77777777" w:rsidR="009B6326" w:rsidRPr="009B6326" w:rsidRDefault="009B6326" w:rsidP="009B6326">
      <w:pPr>
        <w:bidi/>
        <w:rPr>
          <w:rFonts w:cs="David" w:hint="cs"/>
          <w:u w:val="single"/>
          <w:rtl/>
        </w:rPr>
      </w:pPr>
      <w:r w:rsidRPr="009B6326">
        <w:rPr>
          <w:rFonts w:cs="David" w:hint="cs"/>
          <w:u w:val="single"/>
          <w:rtl/>
        </w:rPr>
        <w:t>זהבה גלאון:</w:t>
      </w:r>
    </w:p>
    <w:p w14:paraId="26FF3831" w14:textId="77777777" w:rsidR="009B6326" w:rsidRPr="009B6326" w:rsidRDefault="009B6326" w:rsidP="009B6326">
      <w:pPr>
        <w:bidi/>
        <w:rPr>
          <w:rFonts w:cs="David" w:hint="cs"/>
          <w:u w:val="single"/>
          <w:rtl/>
        </w:rPr>
      </w:pPr>
    </w:p>
    <w:p w14:paraId="281B691F" w14:textId="77777777" w:rsidR="009B6326" w:rsidRPr="009B6326" w:rsidRDefault="009B6326" w:rsidP="009B6326">
      <w:pPr>
        <w:bidi/>
        <w:rPr>
          <w:rFonts w:cs="David" w:hint="cs"/>
          <w:rtl/>
        </w:rPr>
      </w:pPr>
      <w:r w:rsidRPr="009B6326">
        <w:rPr>
          <w:rFonts w:cs="David" w:hint="cs"/>
          <w:rtl/>
        </w:rPr>
        <w:tab/>
        <w:t xml:space="preserve">אני רוצה להביא משהו לידיעת חברי הוועדה. למה חבר הכנסת טל ממהר עם הקריאה הראשונה? כי אחרי זה ניתן להחיל על זה דין רציפות גם אם הממשלה נופלת, דבר שאני מייחלת לה, אבל לא חשוב. </w:t>
      </w:r>
    </w:p>
    <w:p w14:paraId="3E9CA261" w14:textId="77777777" w:rsidR="009B6326" w:rsidRPr="009B6326" w:rsidRDefault="009B6326" w:rsidP="009B6326">
      <w:pPr>
        <w:bidi/>
        <w:rPr>
          <w:rFonts w:cs="David" w:hint="cs"/>
          <w:rtl/>
        </w:rPr>
      </w:pPr>
    </w:p>
    <w:p w14:paraId="1A0E2E18" w14:textId="77777777" w:rsidR="009B6326" w:rsidRPr="009B6326" w:rsidRDefault="009B6326" w:rsidP="009B6326">
      <w:pPr>
        <w:bidi/>
        <w:rPr>
          <w:rFonts w:cs="David" w:hint="cs"/>
          <w:rtl/>
        </w:rPr>
      </w:pPr>
      <w:r w:rsidRPr="009B6326">
        <w:rPr>
          <w:rFonts w:cs="David" w:hint="cs"/>
          <w:rtl/>
        </w:rPr>
        <w:tab/>
        <w:t xml:space="preserve">רבותי, שימו לב שאם החוק הזה עובר בקריאה ראשונה, אל תחשבו שאחר כך תוכלו לקבור אותו ולהכניס הסתייגויות בין שניה לשלישית. </w:t>
      </w:r>
    </w:p>
    <w:p w14:paraId="2D0B13CE" w14:textId="77777777" w:rsidR="009B6326" w:rsidRPr="009B6326" w:rsidRDefault="009B6326" w:rsidP="009B6326">
      <w:pPr>
        <w:bidi/>
        <w:rPr>
          <w:rFonts w:cs="David" w:hint="cs"/>
          <w:rtl/>
        </w:rPr>
      </w:pPr>
    </w:p>
    <w:p w14:paraId="1D038B72" w14:textId="77777777" w:rsidR="009B6326" w:rsidRPr="009B6326" w:rsidRDefault="009B6326" w:rsidP="009B6326">
      <w:pPr>
        <w:bidi/>
        <w:rPr>
          <w:rFonts w:cs="David" w:hint="cs"/>
          <w:u w:val="single"/>
          <w:rtl/>
        </w:rPr>
      </w:pPr>
      <w:r w:rsidRPr="009B6326">
        <w:rPr>
          <w:rFonts w:cs="David" w:hint="cs"/>
          <w:u w:val="single"/>
          <w:rtl/>
        </w:rPr>
        <w:t>היו"ר דוד טל:</w:t>
      </w:r>
    </w:p>
    <w:p w14:paraId="2C096470" w14:textId="77777777" w:rsidR="009B6326" w:rsidRPr="009B6326" w:rsidRDefault="009B6326" w:rsidP="009B6326">
      <w:pPr>
        <w:bidi/>
        <w:rPr>
          <w:rFonts w:cs="David" w:hint="cs"/>
          <w:rtl/>
        </w:rPr>
      </w:pPr>
    </w:p>
    <w:p w14:paraId="7F5EF639" w14:textId="77777777" w:rsidR="009B6326" w:rsidRPr="009B6326" w:rsidRDefault="009B6326" w:rsidP="009B6326">
      <w:pPr>
        <w:bidi/>
        <w:rPr>
          <w:rFonts w:cs="David" w:hint="cs"/>
          <w:rtl/>
        </w:rPr>
      </w:pPr>
      <w:r w:rsidRPr="009B6326">
        <w:rPr>
          <w:rFonts w:cs="David" w:hint="cs"/>
          <w:rtl/>
        </w:rPr>
        <w:tab/>
        <w:t xml:space="preserve">זהבה, אין רוב. </w:t>
      </w:r>
    </w:p>
    <w:p w14:paraId="7918EB3B" w14:textId="77777777" w:rsidR="009B6326" w:rsidRPr="009B6326" w:rsidRDefault="009B6326" w:rsidP="009B6326">
      <w:pPr>
        <w:bidi/>
        <w:rPr>
          <w:rFonts w:cs="David" w:hint="cs"/>
          <w:rtl/>
        </w:rPr>
      </w:pPr>
    </w:p>
    <w:p w14:paraId="4C052075" w14:textId="77777777" w:rsidR="009B6326" w:rsidRPr="009B6326" w:rsidRDefault="009B6326" w:rsidP="009B6326">
      <w:pPr>
        <w:bidi/>
        <w:rPr>
          <w:rFonts w:cs="David" w:hint="cs"/>
          <w:u w:val="single"/>
          <w:rtl/>
        </w:rPr>
      </w:pPr>
      <w:r w:rsidRPr="009B6326">
        <w:rPr>
          <w:rFonts w:cs="David" w:hint="cs"/>
          <w:u w:val="single"/>
          <w:rtl/>
        </w:rPr>
        <w:t>זהבה גלאון:</w:t>
      </w:r>
    </w:p>
    <w:p w14:paraId="7BBB033D" w14:textId="77777777" w:rsidR="009B6326" w:rsidRPr="009B6326" w:rsidRDefault="009B6326" w:rsidP="009B6326">
      <w:pPr>
        <w:bidi/>
        <w:rPr>
          <w:rFonts w:cs="David" w:hint="cs"/>
          <w:u w:val="single"/>
          <w:rtl/>
        </w:rPr>
      </w:pPr>
    </w:p>
    <w:p w14:paraId="50783A17" w14:textId="77777777" w:rsidR="009B6326" w:rsidRPr="009B6326" w:rsidRDefault="009B6326" w:rsidP="009B6326">
      <w:pPr>
        <w:bidi/>
        <w:rPr>
          <w:rFonts w:cs="David" w:hint="cs"/>
          <w:rtl/>
        </w:rPr>
      </w:pPr>
      <w:r w:rsidRPr="009B6326">
        <w:rPr>
          <w:rFonts w:cs="David" w:hint="cs"/>
          <w:rtl/>
        </w:rPr>
        <w:tab/>
        <w:t>אני לא יודעת. אז מה אתה ממהר?</w:t>
      </w:r>
    </w:p>
    <w:p w14:paraId="2F5952CF" w14:textId="77777777" w:rsidR="009B6326" w:rsidRPr="009B6326" w:rsidRDefault="009B6326" w:rsidP="009B6326">
      <w:pPr>
        <w:bidi/>
        <w:rPr>
          <w:rFonts w:cs="David" w:hint="cs"/>
          <w:rtl/>
        </w:rPr>
      </w:pPr>
    </w:p>
    <w:p w14:paraId="10CA897F" w14:textId="77777777" w:rsidR="009B6326" w:rsidRPr="009B6326" w:rsidRDefault="009B6326" w:rsidP="009B6326">
      <w:pPr>
        <w:bidi/>
        <w:rPr>
          <w:rFonts w:cs="David" w:hint="cs"/>
          <w:u w:val="single"/>
          <w:rtl/>
        </w:rPr>
      </w:pPr>
      <w:r w:rsidRPr="009B6326">
        <w:rPr>
          <w:rFonts w:cs="David" w:hint="cs"/>
          <w:u w:val="single"/>
          <w:rtl/>
        </w:rPr>
        <w:t>היו"ר דוד טל:</w:t>
      </w:r>
    </w:p>
    <w:p w14:paraId="45098CC0" w14:textId="77777777" w:rsidR="009B6326" w:rsidRPr="009B6326" w:rsidRDefault="009B6326" w:rsidP="009B6326">
      <w:pPr>
        <w:bidi/>
        <w:rPr>
          <w:rFonts w:cs="David" w:hint="cs"/>
          <w:rtl/>
        </w:rPr>
      </w:pPr>
    </w:p>
    <w:p w14:paraId="1A6983C2" w14:textId="77777777" w:rsidR="009B6326" w:rsidRPr="009B6326" w:rsidRDefault="009B6326" w:rsidP="009B6326">
      <w:pPr>
        <w:bidi/>
        <w:rPr>
          <w:rFonts w:cs="David" w:hint="cs"/>
          <w:rtl/>
        </w:rPr>
      </w:pPr>
      <w:r w:rsidRPr="009B6326">
        <w:rPr>
          <w:rFonts w:cs="David" w:hint="cs"/>
          <w:rtl/>
        </w:rPr>
        <w:tab/>
        <w:t xml:space="preserve">אני חושבת שהוועדה הקדישה מספיק דיונים להצעת החוק. דיברנו ברמה העקרונית לגבי שאלות מהותיות שהתעוררו ולאחר מכן הגיע הזמן להתחיל לטפל בנושאים שעומדים על סדר היום. גברתי, את אומרת את אותם דברים פעם אחר פעם. </w:t>
      </w:r>
    </w:p>
    <w:p w14:paraId="5CF0736E" w14:textId="77777777" w:rsidR="009B6326" w:rsidRPr="009B6326" w:rsidRDefault="009B6326" w:rsidP="009B6326">
      <w:pPr>
        <w:bidi/>
        <w:rPr>
          <w:rFonts w:cs="David" w:hint="cs"/>
          <w:u w:val="single"/>
          <w:rtl/>
        </w:rPr>
      </w:pPr>
    </w:p>
    <w:p w14:paraId="0F892785" w14:textId="77777777" w:rsidR="009B6326" w:rsidRPr="009B6326" w:rsidRDefault="009B6326" w:rsidP="009B6326">
      <w:pPr>
        <w:bidi/>
        <w:rPr>
          <w:rFonts w:cs="David" w:hint="cs"/>
          <w:rtl/>
        </w:rPr>
      </w:pPr>
      <w:r w:rsidRPr="009B6326">
        <w:rPr>
          <w:rFonts w:cs="David" w:hint="cs"/>
          <w:u w:val="single"/>
          <w:rtl/>
        </w:rPr>
        <w:t>מנחם בן-ששון:</w:t>
      </w:r>
    </w:p>
    <w:p w14:paraId="1BBDC3A7" w14:textId="77777777" w:rsidR="009B6326" w:rsidRPr="009B6326" w:rsidRDefault="009B6326" w:rsidP="009B6326">
      <w:pPr>
        <w:bidi/>
        <w:rPr>
          <w:rFonts w:cs="David" w:hint="cs"/>
          <w:rtl/>
        </w:rPr>
      </w:pPr>
    </w:p>
    <w:p w14:paraId="5A07A932" w14:textId="77777777" w:rsidR="009B6326" w:rsidRPr="009B6326" w:rsidRDefault="009B6326" w:rsidP="009B6326">
      <w:pPr>
        <w:bidi/>
        <w:rPr>
          <w:rFonts w:cs="David" w:hint="cs"/>
          <w:rtl/>
        </w:rPr>
      </w:pPr>
      <w:r w:rsidRPr="009B6326">
        <w:rPr>
          <w:rFonts w:cs="David" w:hint="cs"/>
          <w:rtl/>
        </w:rPr>
        <w:tab/>
        <w:t xml:space="preserve">חברי הכנסת. יש שאלות שלהערכתי יכולות להיפתר בקריאה שניה ושלישית ולכן אמרתי שאין לי הערה. יש שאלות שהן לא שאלות זוטות. נתתי קודם דוגמה אחת. </w:t>
      </w:r>
    </w:p>
    <w:p w14:paraId="72F2C099" w14:textId="77777777" w:rsidR="009B6326" w:rsidRPr="009B6326" w:rsidRDefault="009B6326" w:rsidP="009B6326">
      <w:pPr>
        <w:bidi/>
        <w:rPr>
          <w:rFonts w:cs="David" w:hint="cs"/>
          <w:rtl/>
        </w:rPr>
      </w:pPr>
    </w:p>
    <w:p w14:paraId="65D39AD3" w14:textId="77777777" w:rsidR="009B6326" w:rsidRPr="009B6326" w:rsidRDefault="009B6326" w:rsidP="009B6326">
      <w:pPr>
        <w:bidi/>
        <w:rPr>
          <w:rFonts w:cs="David" w:hint="cs"/>
          <w:rtl/>
        </w:rPr>
      </w:pPr>
      <w:r w:rsidRPr="009B6326">
        <w:rPr>
          <w:rFonts w:cs="David" w:hint="cs"/>
          <w:u w:val="single"/>
          <w:rtl/>
        </w:rPr>
        <w:t>היו"ר דוד טל:</w:t>
      </w:r>
    </w:p>
    <w:p w14:paraId="01E78A91" w14:textId="77777777" w:rsidR="009B6326" w:rsidRPr="009B6326" w:rsidRDefault="009B6326" w:rsidP="009B6326">
      <w:pPr>
        <w:bidi/>
        <w:rPr>
          <w:rFonts w:cs="David" w:hint="cs"/>
          <w:rtl/>
        </w:rPr>
      </w:pPr>
    </w:p>
    <w:p w14:paraId="2ABB7E18" w14:textId="77777777" w:rsidR="009B6326" w:rsidRPr="009B6326" w:rsidRDefault="009B6326" w:rsidP="009B6326">
      <w:pPr>
        <w:bidi/>
        <w:rPr>
          <w:rFonts w:cs="David" w:hint="cs"/>
          <w:rtl/>
        </w:rPr>
      </w:pPr>
      <w:r w:rsidRPr="009B6326">
        <w:rPr>
          <w:rFonts w:cs="David" w:hint="cs"/>
          <w:rtl/>
        </w:rPr>
        <w:tab/>
        <w:t>איזו שאלה לא יכולה להיפתר בקריאה שניה?</w:t>
      </w:r>
    </w:p>
    <w:p w14:paraId="75E13902" w14:textId="77777777" w:rsidR="009B6326" w:rsidRPr="009B6326" w:rsidRDefault="009B6326" w:rsidP="009B6326">
      <w:pPr>
        <w:bidi/>
        <w:rPr>
          <w:rFonts w:cs="David" w:hint="cs"/>
          <w:rtl/>
        </w:rPr>
      </w:pPr>
    </w:p>
    <w:p w14:paraId="5C54EDD9"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בן-ששון:</w:t>
      </w:r>
    </w:p>
    <w:p w14:paraId="41357BDE" w14:textId="77777777" w:rsidR="009B6326" w:rsidRPr="009B6326" w:rsidRDefault="009B6326" w:rsidP="009B6326">
      <w:pPr>
        <w:bidi/>
        <w:rPr>
          <w:rFonts w:cs="David" w:hint="cs"/>
          <w:rtl/>
        </w:rPr>
      </w:pPr>
    </w:p>
    <w:p w14:paraId="3BDDCBEA" w14:textId="77777777" w:rsidR="009B6326" w:rsidRPr="009B6326" w:rsidRDefault="009B6326" w:rsidP="009B6326">
      <w:pPr>
        <w:bidi/>
        <w:rPr>
          <w:rFonts w:cs="David" w:hint="cs"/>
          <w:rtl/>
        </w:rPr>
      </w:pPr>
      <w:r w:rsidRPr="009B6326">
        <w:rPr>
          <w:rFonts w:cs="David" w:hint="cs"/>
          <w:rtl/>
        </w:rPr>
        <w:tab/>
        <w:t xml:space="preserve">הכל יכול להיפתר בקריאה שניה. </w:t>
      </w:r>
    </w:p>
    <w:p w14:paraId="46E4A8CC" w14:textId="77777777" w:rsidR="009B6326" w:rsidRPr="009B6326" w:rsidRDefault="009B6326" w:rsidP="009B6326">
      <w:pPr>
        <w:bidi/>
        <w:rPr>
          <w:rFonts w:cs="David" w:hint="cs"/>
          <w:rtl/>
        </w:rPr>
      </w:pPr>
    </w:p>
    <w:p w14:paraId="4D2C7D50" w14:textId="77777777" w:rsidR="009B6326" w:rsidRPr="009B6326" w:rsidRDefault="009B6326" w:rsidP="009B6326">
      <w:pPr>
        <w:bidi/>
        <w:rPr>
          <w:rFonts w:cs="David" w:hint="cs"/>
          <w:u w:val="single"/>
          <w:rtl/>
        </w:rPr>
      </w:pPr>
      <w:r w:rsidRPr="009B6326">
        <w:rPr>
          <w:rFonts w:cs="David" w:hint="cs"/>
          <w:u w:val="single"/>
          <w:rtl/>
        </w:rPr>
        <w:t>זהבה גלאון:</w:t>
      </w:r>
    </w:p>
    <w:p w14:paraId="3ED052C9" w14:textId="77777777" w:rsidR="009B6326" w:rsidRPr="009B6326" w:rsidRDefault="009B6326" w:rsidP="009B6326">
      <w:pPr>
        <w:bidi/>
        <w:rPr>
          <w:rFonts w:cs="David" w:hint="cs"/>
          <w:u w:val="single"/>
          <w:rtl/>
        </w:rPr>
      </w:pPr>
    </w:p>
    <w:p w14:paraId="5904B200" w14:textId="77777777" w:rsidR="009B6326" w:rsidRPr="009B6326" w:rsidRDefault="009B6326" w:rsidP="009B6326">
      <w:pPr>
        <w:bidi/>
        <w:rPr>
          <w:rFonts w:cs="David" w:hint="cs"/>
          <w:rtl/>
        </w:rPr>
      </w:pPr>
      <w:r w:rsidRPr="009B6326">
        <w:rPr>
          <w:rFonts w:cs="David" w:hint="cs"/>
          <w:rtl/>
        </w:rPr>
        <w:tab/>
        <w:t xml:space="preserve">אני חולקת עליו. </w:t>
      </w:r>
    </w:p>
    <w:p w14:paraId="242D80B2" w14:textId="77777777" w:rsidR="009B6326" w:rsidRPr="009B6326" w:rsidRDefault="009B6326" w:rsidP="009B6326">
      <w:pPr>
        <w:bidi/>
        <w:rPr>
          <w:rFonts w:cs="David" w:hint="cs"/>
          <w:rtl/>
        </w:rPr>
      </w:pPr>
    </w:p>
    <w:p w14:paraId="00AEE637" w14:textId="77777777" w:rsidR="009B6326" w:rsidRPr="009B6326" w:rsidRDefault="009B6326" w:rsidP="009B6326">
      <w:pPr>
        <w:bidi/>
        <w:rPr>
          <w:rFonts w:cs="David" w:hint="cs"/>
          <w:u w:val="single"/>
          <w:rtl/>
        </w:rPr>
      </w:pPr>
      <w:r w:rsidRPr="009B6326">
        <w:rPr>
          <w:rFonts w:cs="David" w:hint="cs"/>
          <w:u w:val="single"/>
          <w:rtl/>
        </w:rPr>
        <w:t>היו"ר דוד טל:</w:t>
      </w:r>
    </w:p>
    <w:p w14:paraId="50C26C46" w14:textId="77777777" w:rsidR="009B6326" w:rsidRPr="009B6326" w:rsidRDefault="009B6326" w:rsidP="009B6326">
      <w:pPr>
        <w:bidi/>
        <w:rPr>
          <w:rFonts w:cs="David" w:hint="cs"/>
          <w:rtl/>
        </w:rPr>
      </w:pPr>
    </w:p>
    <w:p w14:paraId="4DC09E49" w14:textId="77777777" w:rsidR="009B6326" w:rsidRPr="009B6326" w:rsidRDefault="009B6326" w:rsidP="009B6326">
      <w:pPr>
        <w:bidi/>
        <w:rPr>
          <w:rFonts w:cs="David" w:hint="cs"/>
          <w:rtl/>
        </w:rPr>
      </w:pPr>
      <w:r w:rsidRPr="009B6326">
        <w:rPr>
          <w:rFonts w:cs="David" w:hint="cs"/>
          <w:rtl/>
        </w:rPr>
        <w:tab/>
        <w:t xml:space="preserve">אז אתם חלוקים. את במר"צ והוא בקדימה, מה לעשות? </w:t>
      </w:r>
    </w:p>
    <w:p w14:paraId="71852830" w14:textId="77777777" w:rsidR="009B6326" w:rsidRPr="009B6326" w:rsidRDefault="009B6326" w:rsidP="009B6326">
      <w:pPr>
        <w:bidi/>
        <w:rPr>
          <w:rFonts w:cs="David" w:hint="cs"/>
          <w:rtl/>
        </w:rPr>
      </w:pPr>
    </w:p>
    <w:p w14:paraId="1C63B931"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בן-ששון:</w:t>
      </w:r>
    </w:p>
    <w:p w14:paraId="38C45B1A" w14:textId="77777777" w:rsidR="009B6326" w:rsidRPr="009B6326" w:rsidRDefault="009B6326" w:rsidP="009B6326">
      <w:pPr>
        <w:bidi/>
        <w:rPr>
          <w:rFonts w:cs="David" w:hint="cs"/>
          <w:rtl/>
        </w:rPr>
      </w:pPr>
    </w:p>
    <w:p w14:paraId="5FE7C72A" w14:textId="77777777" w:rsidR="009B6326" w:rsidRPr="009B6326" w:rsidRDefault="009B6326" w:rsidP="009B6326">
      <w:pPr>
        <w:bidi/>
        <w:rPr>
          <w:rFonts w:cs="David" w:hint="cs"/>
          <w:rtl/>
        </w:rPr>
      </w:pPr>
      <w:r w:rsidRPr="009B6326">
        <w:rPr>
          <w:rFonts w:cs="David" w:hint="cs"/>
          <w:rtl/>
        </w:rPr>
        <w:tab/>
        <w:t xml:space="preserve">אני חוזר לבעיה המרכזית שמונחת בפתחנו. יש דברים שהייתי חלוק עליהם עם הרב לוי או אם חבר הכנסת טל אבל אמרתי שאין לי מה לומר כי אני יכול ליישב את המחלוקת אחר כך. </w:t>
      </w:r>
    </w:p>
    <w:p w14:paraId="59D0847A" w14:textId="77777777" w:rsidR="009B6326" w:rsidRPr="009B6326" w:rsidRDefault="009B6326" w:rsidP="009B6326">
      <w:pPr>
        <w:bidi/>
        <w:rPr>
          <w:rFonts w:cs="David" w:hint="cs"/>
          <w:rtl/>
        </w:rPr>
      </w:pPr>
    </w:p>
    <w:p w14:paraId="2F771D94" w14:textId="77777777" w:rsidR="009B6326" w:rsidRPr="009B6326" w:rsidRDefault="009B6326" w:rsidP="009B6326">
      <w:pPr>
        <w:bidi/>
        <w:rPr>
          <w:rFonts w:cs="David" w:hint="cs"/>
          <w:u w:val="single"/>
          <w:rtl/>
        </w:rPr>
      </w:pPr>
      <w:r w:rsidRPr="009B6326">
        <w:rPr>
          <w:rFonts w:cs="David" w:hint="cs"/>
          <w:u w:val="single"/>
          <w:rtl/>
        </w:rPr>
        <w:t>היו"ר דוד טל:</w:t>
      </w:r>
    </w:p>
    <w:p w14:paraId="07B687C4" w14:textId="77777777" w:rsidR="009B6326" w:rsidRPr="009B6326" w:rsidRDefault="009B6326" w:rsidP="009B6326">
      <w:pPr>
        <w:bidi/>
        <w:rPr>
          <w:rFonts w:cs="David" w:hint="cs"/>
          <w:rtl/>
        </w:rPr>
      </w:pPr>
    </w:p>
    <w:p w14:paraId="00832B3F" w14:textId="77777777" w:rsidR="009B6326" w:rsidRPr="009B6326" w:rsidRDefault="009B6326" w:rsidP="009B6326">
      <w:pPr>
        <w:bidi/>
        <w:rPr>
          <w:rFonts w:cs="David" w:hint="cs"/>
          <w:rtl/>
        </w:rPr>
      </w:pPr>
      <w:r w:rsidRPr="009B6326">
        <w:rPr>
          <w:rFonts w:cs="David" w:hint="cs"/>
          <w:rtl/>
        </w:rPr>
        <w:tab/>
        <w:t xml:space="preserve">ח"כ כבל, מרציאנו מחליף את קולט אביטל. </w:t>
      </w:r>
    </w:p>
    <w:p w14:paraId="431EB67A" w14:textId="77777777" w:rsidR="009B6326" w:rsidRPr="009B6326" w:rsidRDefault="009B6326" w:rsidP="009B6326">
      <w:pPr>
        <w:bidi/>
        <w:rPr>
          <w:rFonts w:cs="David" w:hint="cs"/>
          <w:rtl/>
        </w:rPr>
      </w:pPr>
    </w:p>
    <w:p w14:paraId="0C4B2EB5" w14:textId="77777777" w:rsidR="009B6326" w:rsidRPr="009B6326" w:rsidRDefault="009B6326" w:rsidP="009B6326">
      <w:pPr>
        <w:bidi/>
        <w:rPr>
          <w:rFonts w:cs="David" w:hint="cs"/>
          <w:u w:val="single"/>
          <w:rtl/>
        </w:rPr>
      </w:pPr>
      <w:r w:rsidRPr="009B6326">
        <w:rPr>
          <w:rFonts w:cs="David" w:hint="cs"/>
          <w:u w:val="single"/>
          <w:rtl/>
        </w:rPr>
        <w:t>איתן כבל:</w:t>
      </w:r>
    </w:p>
    <w:p w14:paraId="3B4B802A" w14:textId="77777777" w:rsidR="009B6326" w:rsidRPr="009B6326" w:rsidRDefault="009B6326" w:rsidP="009B6326">
      <w:pPr>
        <w:bidi/>
        <w:rPr>
          <w:rFonts w:cs="David" w:hint="cs"/>
          <w:u w:val="single"/>
          <w:rtl/>
        </w:rPr>
      </w:pPr>
    </w:p>
    <w:p w14:paraId="5A809DC1" w14:textId="77777777" w:rsidR="009B6326" w:rsidRPr="009B6326" w:rsidRDefault="009B6326" w:rsidP="009B6326">
      <w:pPr>
        <w:bidi/>
        <w:rPr>
          <w:rFonts w:cs="David" w:hint="cs"/>
          <w:rtl/>
        </w:rPr>
      </w:pPr>
      <w:r w:rsidRPr="009B6326">
        <w:rPr>
          <w:rFonts w:cs="David" w:hint="cs"/>
          <w:rtl/>
        </w:rPr>
        <w:tab/>
        <w:t>סליחה, אתה יו"ר סיעת העבודה?</w:t>
      </w:r>
    </w:p>
    <w:p w14:paraId="1330CE6E" w14:textId="77777777" w:rsidR="009B6326" w:rsidRPr="009B6326" w:rsidRDefault="009B6326" w:rsidP="009B6326">
      <w:pPr>
        <w:bidi/>
        <w:rPr>
          <w:rFonts w:cs="David" w:hint="cs"/>
          <w:rtl/>
        </w:rPr>
      </w:pPr>
    </w:p>
    <w:p w14:paraId="526C1938" w14:textId="77777777" w:rsidR="009B6326" w:rsidRDefault="009B6326" w:rsidP="009B6326">
      <w:pPr>
        <w:bidi/>
        <w:rPr>
          <w:rFonts w:cs="David" w:hint="cs"/>
          <w:u w:val="single"/>
          <w:rtl/>
        </w:rPr>
      </w:pPr>
    </w:p>
    <w:p w14:paraId="18104938" w14:textId="77777777" w:rsidR="009B6326" w:rsidRDefault="009B6326" w:rsidP="009B6326">
      <w:pPr>
        <w:bidi/>
        <w:rPr>
          <w:rFonts w:cs="David" w:hint="cs"/>
          <w:u w:val="single"/>
          <w:rtl/>
        </w:rPr>
      </w:pPr>
    </w:p>
    <w:p w14:paraId="43D5B4F2" w14:textId="77777777" w:rsidR="009B6326" w:rsidRDefault="009B6326" w:rsidP="009B6326">
      <w:pPr>
        <w:bidi/>
        <w:rPr>
          <w:rFonts w:cs="David" w:hint="cs"/>
          <w:u w:val="single"/>
          <w:rtl/>
        </w:rPr>
      </w:pPr>
    </w:p>
    <w:p w14:paraId="788B8C51" w14:textId="77777777" w:rsidR="009B6326" w:rsidRPr="009B6326" w:rsidRDefault="009B6326" w:rsidP="009B6326">
      <w:pPr>
        <w:bidi/>
        <w:rPr>
          <w:rFonts w:cs="David" w:hint="cs"/>
          <w:u w:val="single"/>
          <w:rtl/>
        </w:rPr>
      </w:pPr>
      <w:r w:rsidRPr="009B6326">
        <w:rPr>
          <w:rFonts w:cs="David" w:hint="cs"/>
          <w:u w:val="single"/>
          <w:rtl/>
        </w:rPr>
        <w:t>היו"ר דוד טל:</w:t>
      </w:r>
    </w:p>
    <w:p w14:paraId="1C92E88D" w14:textId="77777777" w:rsidR="009B6326" w:rsidRPr="009B6326" w:rsidRDefault="009B6326" w:rsidP="009B6326">
      <w:pPr>
        <w:bidi/>
        <w:rPr>
          <w:rFonts w:cs="David" w:hint="cs"/>
          <w:rtl/>
        </w:rPr>
      </w:pPr>
    </w:p>
    <w:p w14:paraId="4AF03D11" w14:textId="77777777" w:rsidR="009B6326" w:rsidRPr="009B6326" w:rsidRDefault="009B6326" w:rsidP="009B6326">
      <w:pPr>
        <w:bidi/>
        <w:rPr>
          <w:rFonts w:cs="David" w:hint="cs"/>
          <w:rtl/>
        </w:rPr>
      </w:pPr>
      <w:r w:rsidRPr="009B6326">
        <w:rPr>
          <w:rFonts w:cs="David" w:hint="cs"/>
          <w:rtl/>
        </w:rPr>
        <w:tab/>
        <w:t xml:space="preserve">לא, אני קיבלתי על זה דיווח. </w:t>
      </w:r>
    </w:p>
    <w:p w14:paraId="7D6398D4" w14:textId="77777777" w:rsidR="009B6326" w:rsidRPr="009B6326" w:rsidRDefault="009B6326" w:rsidP="009B6326">
      <w:pPr>
        <w:bidi/>
        <w:rPr>
          <w:rFonts w:cs="David" w:hint="cs"/>
          <w:rtl/>
        </w:rPr>
      </w:pPr>
    </w:p>
    <w:p w14:paraId="70EAED2E" w14:textId="77777777" w:rsidR="009B6326" w:rsidRPr="009B6326" w:rsidRDefault="009B6326" w:rsidP="009B6326">
      <w:pPr>
        <w:bidi/>
        <w:rPr>
          <w:rFonts w:cs="David" w:hint="cs"/>
          <w:rtl/>
        </w:rPr>
      </w:pPr>
      <w:r w:rsidRPr="009B6326">
        <w:rPr>
          <w:rFonts w:cs="David" w:hint="cs"/>
          <w:u w:val="single"/>
          <w:rtl/>
        </w:rPr>
        <w:t>מנחם בן-ששון:</w:t>
      </w:r>
    </w:p>
    <w:p w14:paraId="7F99FAC3" w14:textId="77777777" w:rsidR="009B6326" w:rsidRPr="009B6326" w:rsidRDefault="009B6326" w:rsidP="009B6326">
      <w:pPr>
        <w:bidi/>
        <w:rPr>
          <w:rFonts w:cs="David" w:hint="cs"/>
          <w:rtl/>
        </w:rPr>
      </w:pPr>
    </w:p>
    <w:p w14:paraId="51361130" w14:textId="77777777" w:rsidR="009B6326" w:rsidRPr="009B6326" w:rsidRDefault="009B6326" w:rsidP="009B6326">
      <w:pPr>
        <w:bidi/>
        <w:rPr>
          <w:rFonts w:cs="David" w:hint="cs"/>
          <w:rtl/>
        </w:rPr>
      </w:pPr>
      <w:r w:rsidRPr="009B6326">
        <w:rPr>
          <w:rFonts w:cs="David" w:hint="cs"/>
          <w:rtl/>
        </w:rPr>
        <w:tab/>
        <w:t xml:space="preserve">בשלוש שאלות, בינתיים, יש לאקונה מבחינת החוק. שאלה אחת, ניסוח השאלה. שאלה שניה היא 61 או 80 והשאלה השלישית היא השאלה הזאת. בעוד ששתי השאלות הקודמות הן שאלות שאפשר לנסח אותן בסעיף קטן והעבודה עליהן לא גדולה, השאלה של המימון היא שאלה גדולה, היא שאלה פרקטית והיא גם שאלה מהותית. </w:t>
      </w:r>
    </w:p>
    <w:p w14:paraId="223E2C24" w14:textId="77777777" w:rsidR="009B6326" w:rsidRPr="009B6326" w:rsidRDefault="009B6326" w:rsidP="009B6326">
      <w:pPr>
        <w:bidi/>
        <w:rPr>
          <w:rFonts w:cs="David" w:hint="cs"/>
          <w:rtl/>
        </w:rPr>
      </w:pPr>
    </w:p>
    <w:p w14:paraId="4630226A" w14:textId="77777777" w:rsidR="009B6326" w:rsidRPr="009B6326" w:rsidRDefault="009B6326" w:rsidP="009B6326">
      <w:pPr>
        <w:bidi/>
        <w:rPr>
          <w:rFonts w:cs="David" w:hint="cs"/>
          <w:rtl/>
        </w:rPr>
      </w:pPr>
      <w:r w:rsidRPr="009B6326">
        <w:rPr>
          <w:rFonts w:cs="David" w:hint="cs"/>
          <w:rtl/>
        </w:rPr>
        <w:tab/>
        <w:t xml:space="preserve">אני אומר את זה משום שזה לא בשוליים. זה לא רק מה שאמר היועץ המשפטי לפני שתי דקות, שאם כך, צריך לחוקק את כל חוק הבחירות המיוחדות מחדש כי הוא לא חוקק. </w:t>
      </w:r>
    </w:p>
    <w:p w14:paraId="3FA52555" w14:textId="77777777" w:rsidR="009B6326" w:rsidRPr="009B6326" w:rsidRDefault="009B6326" w:rsidP="009B6326">
      <w:pPr>
        <w:bidi/>
        <w:rPr>
          <w:rFonts w:cs="David" w:hint="cs"/>
          <w:rtl/>
        </w:rPr>
      </w:pPr>
    </w:p>
    <w:p w14:paraId="3D960C24" w14:textId="77777777" w:rsidR="009B6326" w:rsidRPr="009B6326" w:rsidRDefault="009B6326" w:rsidP="009B6326">
      <w:pPr>
        <w:bidi/>
        <w:rPr>
          <w:rFonts w:cs="David" w:hint="cs"/>
          <w:u w:val="single"/>
          <w:rtl/>
        </w:rPr>
      </w:pPr>
      <w:r w:rsidRPr="009B6326">
        <w:rPr>
          <w:rFonts w:cs="David" w:hint="cs"/>
          <w:u w:val="single"/>
          <w:rtl/>
        </w:rPr>
        <w:t>יצחק לוי:</w:t>
      </w:r>
    </w:p>
    <w:p w14:paraId="405C87E3" w14:textId="77777777" w:rsidR="009B6326" w:rsidRPr="009B6326" w:rsidRDefault="009B6326" w:rsidP="009B6326">
      <w:pPr>
        <w:bidi/>
        <w:rPr>
          <w:rFonts w:cs="David" w:hint="cs"/>
          <w:u w:val="single"/>
          <w:rtl/>
        </w:rPr>
      </w:pPr>
    </w:p>
    <w:p w14:paraId="38D5DBE4" w14:textId="77777777" w:rsidR="009B6326" w:rsidRPr="009B6326" w:rsidRDefault="009B6326" w:rsidP="009B6326">
      <w:pPr>
        <w:bidi/>
        <w:rPr>
          <w:rFonts w:cs="David" w:hint="cs"/>
          <w:rtl/>
        </w:rPr>
      </w:pPr>
      <w:r w:rsidRPr="009B6326">
        <w:rPr>
          <w:rFonts w:cs="David" w:hint="cs"/>
          <w:rtl/>
        </w:rPr>
        <w:tab/>
        <w:t xml:space="preserve">לא, רק את סעיף המימון. </w:t>
      </w:r>
    </w:p>
    <w:p w14:paraId="7F619E27" w14:textId="77777777" w:rsidR="009B6326" w:rsidRPr="009B6326" w:rsidRDefault="009B6326" w:rsidP="009B6326">
      <w:pPr>
        <w:bidi/>
        <w:rPr>
          <w:rFonts w:cs="David" w:hint="cs"/>
          <w:rtl/>
        </w:rPr>
      </w:pPr>
    </w:p>
    <w:p w14:paraId="5EFD46B0"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358DA5FB" w14:textId="77777777" w:rsidR="009B6326" w:rsidRPr="009B6326" w:rsidRDefault="009B6326" w:rsidP="009B6326">
      <w:pPr>
        <w:bidi/>
        <w:rPr>
          <w:rFonts w:cs="David" w:hint="cs"/>
          <w:rtl/>
        </w:rPr>
      </w:pPr>
    </w:p>
    <w:p w14:paraId="16255212" w14:textId="77777777" w:rsidR="009B6326" w:rsidRPr="009B6326" w:rsidRDefault="009B6326" w:rsidP="009B6326">
      <w:pPr>
        <w:bidi/>
        <w:rPr>
          <w:rFonts w:cs="David" w:hint="cs"/>
          <w:rtl/>
        </w:rPr>
      </w:pPr>
      <w:r w:rsidRPr="009B6326">
        <w:rPr>
          <w:rFonts w:cs="David" w:hint="cs"/>
          <w:rtl/>
        </w:rPr>
        <w:tab/>
        <w:t xml:space="preserve">אני מתקן, את סעיף המימון. זאת לא רק השאלה הזאת. אני העמדתי פה שאלה מהותית. אני חושב שכשהכנסת תבוא לשאול את השאלות האלה, היא לא תתפלג מפלגתית. בסופו של יום היא תתפלג אישית. מי שחס על המהלך התקין אומר שבנושא הזה אולי צריך להצמיד את הכסף הזה לא למפלגה אלא לאדם. לא היה כדבר הזה עד היום. אני צריך לנסח את זה. אני לא יכול לבוא לכנסת בידיים נקיות ולהצביע על זה ולחכות לשניה ושלישית. זאת אחת השאלות הגדולות. סליחה אם לא אמרתי דברים של טעם. אני לא מתכוון למשוך, אני הסברתי את דבריי בקצרה אבל זה לא בשוליים. אם זה לא בשוליים, מבחינתי אפשר לעשות 10 דקות הפסקה ולנסח את זה, שיתווה את הכיוון ולחזור. </w:t>
      </w:r>
    </w:p>
    <w:p w14:paraId="30CA45BF" w14:textId="77777777" w:rsidR="009B6326" w:rsidRPr="009B6326" w:rsidRDefault="009B6326" w:rsidP="009B6326">
      <w:pPr>
        <w:bidi/>
        <w:rPr>
          <w:rFonts w:cs="David" w:hint="cs"/>
          <w:rtl/>
        </w:rPr>
      </w:pPr>
    </w:p>
    <w:p w14:paraId="5AE2759F" w14:textId="77777777" w:rsidR="009B6326" w:rsidRPr="009B6326" w:rsidRDefault="009B6326" w:rsidP="009B6326">
      <w:pPr>
        <w:bidi/>
        <w:rPr>
          <w:rFonts w:cs="David" w:hint="cs"/>
          <w:u w:val="single"/>
          <w:rtl/>
        </w:rPr>
      </w:pPr>
      <w:r w:rsidRPr="009B6326">
        <w:rPr>
          <w:rFonts w:cs="David" w:hint="cs"/>
          <w:u w:val="single"/>
          <w:rtl/>
        </w:rPr>
        <w:t>מאיר פרוש:</w:t>
      </w:r>
    </w:p>
    <w:p w14:paraId="3CC7284F" w14:textId="77777777" w:rsidR="009B6326" w:rsidRPr="009B6326" w:rsidRDefault="009B6326" w:rsidP="009B6326">
      <w:pPr>
        <w:bidi/>
        <w:rPr>
          <w:rFonts w:cs="David" w:hint="cs"/>
          <w:u w:val="single"/>
          <w:rtl/>
        </w:rPr>
      </w:pPr>
    </w:p>
    <w:p w14:paraId="3F62267B" w14:textId="77777777" w:rsidR="009B6326" w:rsidRPr="009B6326" w:rsidRDefault="009B6326" w:rsidP="009B6326">
      <w:pPr>
        <w:bidi/>
        <w:rPr>
          <w:rFonts w:cs="David" w:hint="cs"/>
          <w:rtl/>
        </w:rPr>
      </w:pPr>
      <w:r w:rsidRPr="009B6326">
        <w:rPr>
          <w:rFonts w:cs="David" w:hint="cs"/>
          <w:rtl/>
        </w:rPr>
        <w:tab/>
        <w:t>אבל אם הכיוון הוא לא כיוון של הבחירות המיוחדות?</w:t>
      </w:r>
    </w:p>
    <w:p w14:paraId="336B16F9" w14:textId="77777777" w:rsidR="009B6326" w:rsidRPr="009B6326" w:rsidRDefault="009B6326" w:rsidP="009B6326">
      <w:pPr>
        <w:bidi/>
        <w:rPr>
          <w:rFonts w:cs="David" w:hint="cs"/>
          <w:rtl/>
        </w:rPr>
      </w:pPr>
    </w:p>
    <w:p w14:paraId="2E5D2394"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462AA56E" w14:textId="77777777" w:rsidR="009B6326" w:rsidRPr="009B6326" w:rsidRDefault="009B6326" w:rsidP="009B6326">
      <w:pPr>
        <w:bidi/>
        <w:rPr>
          <w:rFonts w:cs="David" w:hint="cs"/>
          <w:rtl/>
        </w:rPr>
      </w:pPr>
    </w:p>
    <w:p w14:paraId="6D193D6E" w14:textId="77777777" w:rsidR="009B6326" w:rsidRPr="009B6326" w:rsidRDefault="009B6326" w:rsidP="009B6326">
      <w:pPr>
        <w:bidi/>
        <w:rPr>
          <w:rFonts w:cs="David" w:hint="cs"/>
          <w:rtl/>
        </w:rPr>
      </w:pPr>
      <w:r w:rsidRPr="009B6326">
        <w:rPr>
          <w:rFonts w:cs="David" w:hint="cs"/>
          <w:rtl/>
        </w:rPr>
        <w:tab/>
        <w:t xml:space="preserve">לא, זה לא כתוב שם. זאת הבעיה. אתה מאמץ דבר שאתה יודע שאולי אתה לא רוצה אותו. אני, למשל, חושב שצריך לשקול עוד פעם. אולי יגידו לי שנבחרתי לכנסת כסיעה אז אני צריך לקבל כמו סיעה ולכן הסיעה תקבל את הדברים ועמדת הסיעה קובעת. אבל, אולי לא? אולי משאל עם עומד מעל השאלה הזאת? הרי למשאל עם החרגנו ואמרנו אל"ף ובי"ת וגימ"ל שונה. הרי זה הדבר ששובר את הכללים. זאת הטענה שלי. אנחנו עוסקים פה בחומר רגיש מבחינה משטרית. לכן, את השאלה של המימון היא גם פרקטית, מחר בבוקר למי יהיה יותר כסף וכדומה אבל היא לא רק פרקטית אלא היא שאלה משטרית. מה משמעות ההצבעה במליאה, למחרת בבוקר כשיצאתי לשטח? אני לא רוצה להעליב, אני אומר עוד פעם, זה דבר שמחייב ניסוח. </w:t>
      </w:r>
    </w:p>
    <w:p w14:paraId="7C56A84F" w14:textId="77777777" w:rsidR="009B6326" w:rsidRPr="009B6326" w:rsidRDefault="009B6326" w:rsidP="009B6326">
      <w:pPr>
        <w:bidi/>
        <w:rPr>
          <w:rFonts w:cs="David" w:hint="cs"/>
          <w:rtl/>
        </w:rPr>
      </w:pPr>
    </w:p>
    <w:p w14:paraId="2383C893" w14:textId="77777777" w:rsidR="009B6326" w:rsidRPr="009B6326" w:rsidRDefault="009B6326" w:rsidP="009B6326">
      <w:pPr>
        <w:bidi/>
        <w:rPr>
          <w:rFonts w:cs="David" w:hint="cs"/>
          <w:rtl/>
        </w:rPr>
      </w:pPr>
      <w:r w:rsidRPr="009B6326">
        <w:rPr>
          <w:rFonts w:cs="David" w:hint="cs"/>
          <w:u w:val="single"/>
          <w:rtl/>
        </w:rPr>
        <w:t>זהבה גלאון:</w:t>
      </w:r>
    </w:p>
    <w:p w14:paraId="11B27C35" w14:textId="77777777" w:rsidR="009B6326" w:rsidRPr="009B6326" w:rsidRDefault="009B6326" w:rsidP="009B6326">
      <w:pPr>
        <w:bidi/>
        <w:rPr>
          <w:rFonts w:cs="David" w:hint="cs"/>
          <w:rtl/>
        </w:rPr>
      </w:pPr>
    </w:p>
    <w:p w14:paraId="0753B7B4" w14:textId="77777777" w:rsidR="009B6326" w:rsidRPr="009B6326" w:rsidRDefault="009B6326" w:rsidP="009B6326">
      <w:pPr>
        <w:bidi/>
        <w:rPr>
          <w:rFonts w:cs="David" w:hint="cs"/>
          <w:rtl/>
        </w:rPr>
      </w:pPr>
      <w:r w:rsidRPr="009B6326">
        <w:rPr>
          <w:rFonts w:cs="David" w:hint="cs"/>
          <w:rtl/>
        </w:rPr>
        <w:tab/>
        <w:t xml:space="preserve">אדוני היושב ראש, אני חייבת לומר שיש דברים שהם מעבר לסוגיה שבמהות. עכשיו הסוגיה היא רמת הגולן, אבל בואו ננתק את זה לרגע. </w:t>
      </w:r>
    </w:p>
    <w:p w14:paraId="31BB1B94" w14:textId="77777777" w:rsidR="009B6326" w:rsidRPr="009B6326" w:rsidRDefault="009B6326" w:rsidP="009B6326">
      <w:pPr>
        <w:bidi/>
        <w:rPr>
          <w:rFonts w:cs="David" w:hint="cs"/>
          <w:rtl/>
        </w:rPr>
      </w:pPr>
    </w:p>
    <w:p w14:paraId="721DD687"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7DBBEA1B" w14:textId="77777777" w:rsidR="009B6326" w:rsidRPr="009B6326" w:rsidRDefault="009B6326" w:rsidP="009B6326">
      <w:pPr>
        <w:bidi/>
        <w:rPr>
          <w:rFonts w:cs="David" w:hint="cs"/>
          <w:rtl/>
        </w:rPr>
      </w:pPr>
    </w:p>
    <w:p w14:paraId="2D1111C2" w14:textId="77777777" w:rsidR="009B6326" w:rsidRPr="009B6326" w:rsidRDefault="009B6326" w:rsidP="009B6326">
      <w:pPr>
        <w:bidi/>
        <w:rPr>
          <w:rFonts w:cs="David" w:hint="cs"/>
          <w:rtl/>
        </w:rPr>
      </w:pPr>
      <w:r w:rsidRPr="009B6326">
        <w:rPr>
          <w:rFonts w:cs="David" w:hint="cs"/>
          <w:rtl/>
        </w:rPr>
        <w:tab/>
        <w:t>מחר זה שבת או גיוס בחורי ישיבות.</w:t>
      </w:r>
    </w:p>
    <w:p w14:paraId="02E31460" w14:textId="77777777" w:rsidR="009B6326" w:rsidRPr="009B6326" w:rsidRDefault="009B6326" w:rsidP="009B6326">
      <w:pPr>
        <w:bidi/>
        <w:rPr>
          <w:rFonts w:cs="David" w:hint="cs"/>
          <w:rtl/>
        </w:rPr>
      </w:pPr>
    </w:p>
    <w:p w14:paraId="5C9152A2" w14:textId="77777777" w:rsidR="009B6326" w:rsidRDefault="009B6326" w:rsidP="009B6326">
      <w:pPr>
        <w:bidi/>
        <w:rPr>
          <w:rFonts w:cs="David" w:hint="cs"/>
          <w:u w:val="single"/>
          <w:rtl/>
        </w:rPr>
      </w:pPr>
    </w:p>
    <w:p w14:paraId="4E1BEDB1" w14:textId="77777777" w:rsidR="009B6326" w:rsidRDefault="009B6326" w:rsidP="009B6326">
      <w:pPr>
        <w:bidi/>
        <w:rPr>
          <w:rFonts w:cs="David" w:hint="cs"/>
          <w:u w:val="single"/>
          <w:rtl/>
        </w:rPr>
      </w:pPr>
    </w:p>
    <w:p w14:paraId="207A6BCE" w14:textId="77777777" w:rsidR="009B6326" w:rsidRDefault="009B6326" w:rsidP="009B6326">
      <w:pPr>
        <w:bidi/>
        <w:rPr>
          <w:rFonts w:cs="David" w:hint="cs"/>
          <w:u w:val="single"/>
          <w:rtl/>
        </w:rPr>
      </w:pPr>
    </w:p>
    <w:p w14:paraId="138682C6" w14:textId="77777777" w:rsidR="009B6326" w:rsidRDefault="009B6326" w:rsidP="009B6326">
      <w:pPr>
        <w:bidi/>
        <w:rPr>
          <w:rFonts w:cs="David" w:hint="cs"/>
          <w:u w:val="single"/>
          <w:rtl/>
        </w:rPr>
      </w:pPr>
    </w:p>
    <w:p w14:paraId="2A539D9A" w14:textId="77777777" w:rsidR="009B6326" w:rsidRPr="009B6326" w:rsidRDefault="009B6326" w:rsidP="009B6326">
      <w:pPr>
        <w:bidi/>
        <w:rPr>
          <w:rFonts w:cs="David" w:hint="cs"/>
          <w:u w:val="single"/>
          <w:rtl/>
        </w:rPr>
      </w:pPr>
      <w:r w:rsidRPr="009B6326">
        <w:rPr>
          <w:rFonts w:cs="David" w:hint="cs"/>
          <w:u w:val="single"/>
          <w:rtl/>
        </w:rPr>
        <w:t>זהבה גלאון:</w:t>
      </w:r>
    </w:p>
    <w:p w14:paraId="64D1F535" w14:textId="77777777" w:rsidR="009B6326" w:rsidRPr="009B6326" w:rsidRDefault="009B6326" w:rsidP="009B6326">
      <w:pPr>
        <w:bidi/>
        <w:rPr>
          <w:rFonts w:cs="David" w:hint="cs"/>
          <w:u w:val="single"/>
          <w:rtl/>
        </w:rPr>
      </w:pPr>
    </w:p>
    <w:p w14:paraId="65B8F168" w14:textId="77777777" w:rsidR="009B6326" w:rsidRPr="009B6326" w:rsidRDefault="009B6326" w:rsidP="009B6326">
      <w:pPr>
        <w:bidi/>
        <w:rPr>
          <w:rFonts w:cs="David" w:hint="cs"/>
          <w:rtl/>
        </w:rPr>
      </w:pPr>
      <w:r w:rsidRPr="009B6326">
        <w:rPr>
          <w:rFonts w:cs="David" w:hint="cs"/>
          <w:rtl/>
        </w:rPr>
        <w:tab/>
        <w:t xml:space="preserve">נכון, גיוס בחורי ישיבה, הפרדת דת מהמדינה. אדוני, יש אלף סוגיות שיכולות לעלות. </w:t>
      </w:r>
    </w:p>
    <w:p w14:paraId="031205FE" w14:textId="77777777" w:rsidR="009B6326" w:rsidRPr="009B6326" w:rsidRDefault="009B6326" w:rsidP="009B6326">
      <w:pPr>
        <w:bidi/>
        <w:rPr>
          <w:rFonts w:cs="David" w:hint="cs"/>
          <w:rtl/>
        </w:rPr>
      </w:pPr>
    </w:p>
    <w:p w14:paraId="657C8144" w14:textId="77777777" w:rsidR="009B6326" w:rsidRPr="009B6326" w:rsidRDefault="009B6326" w:rsidP="009B6326">
      <w:pPr>
        <w:bidi/>
        <w:rPr>
          <w:rFonts w:cs="David" w:hint="cs"/>
          <w:rtl/>
        </w:rPr>
      </w:pPr>
      <w:r w:rsidRPr="009B6326">
        <w:rPr>
          <w:rFonts w:cs="David" w:hint="cs"/>
          <w:u w:val="single"/>
          <w:rtl/>
        </w:rPr>
        <w:t>גדעון סער:</w:t>
      </w:r>
    </w:p>
    <w:p w14:paraId="7477FD0C" w14:textId="77777777" w:rsidR="009B6326" w:rsidRPr="009B6326" w:rsidRDefault="009B6326" w:rsidP="009B6326">
      <w:pPr>
        <w:bidi/>
        <w:rPr>
          <w:rFonts w:cs="David" w:hint="cs"/>
          <w:rtl/>
        </w:rPr>
      </w:pPr>
    </w:p>
    <w:p w14:paraId="3A33A30E" w14:textId="77777777" w:rsidR="009B6326" w:rsidRPr="009B6326" w:rsidRDefault="009B6326" w:rsidP="009B6326">
      <w:pPr>
        <w:bidi/>
        <w:rPr>
          <w:rFonts w:cs="David" w:hint="cs"/>
          <w:rtl/>
        </w:rPr>
      </w:pPr>
      <w:r w:rsidRPr="009B6326">
        <w:rPr>
          <w:rFonts w:cs="David" w:hint="cs"/>
          <w:rtl/>
        </w:rPr>
        <w:tab/>
        <w:t>סליחה, זה לא לפי החוק הזה. אתם אומרים שזה מחר אבל זה לא מעוגן בחוק. החוק הזה הוא מלפני 10 שנים ואנחנו משלימים אותו כרגע בחוק נוסף. הוא לא נוגע לשום סוגיה חוץ מסירת שטחים.</w:t>
      </w:r>
      <w:r w:rsidRPr="009B6326">
        <w:rPr>
          <w:rFonts w:cs="David" w:hint="cs"/>
          <w:rtl/>
        </w:rPr>
        <w:tab/>
      </w:r>
    </w:p>
    <w:p w14:paraId="6A0326ED" w14:textId="77777777" w:rsidR="009B6326" w:rsidRPr="009B6326" w:rsidRDefault="009B6326" w:rsidP="009B6326">
      <w:pPr>
        <w:bidi/>
        <w:rPr>
          <w:rFonts w:cs="David" w:hint="cs"/>
          <w:rtl/>
        </w:rPr>
      </w:pPr>
    </w:p>
    <w:p w14:paraId="15F93FF2" w14:textId="77777777" w:rsidR="009B6326" w:rsidRPr="009B6326" w:rsidRDefault="009B6326" w:rsidP="009B6326">
      <w:pPr>
        <w:bidi/>
        <w:rPr>
          <w:rFonts w:cs="David" w:hint="cs"/>
          <w:rtl/>
        </w:rPr>
      </w:pPr>
      <w:r w:rsidRPr="009B6326">
        <w:rPr>
          <w:rFonts w:cs="David" w:hint="cs"/>
          <w:u w:val="single"/>
          <w:rtl/>
        </w:rPr>
        <w:t>זהבה גלאון:</w:t>
      </w:r>
    </w:p>
    <w:p w14:paraId="1616E555" w14:textId="77777777" w:rsidR="009B6326" w:rsidRPr="009B6326" w:rsidRDefault="009B6326" w:rsidP="009B6326">
      <w:pPr>
        <w:bidi/>
        <w:rPr>
          <w:rFonts w:cs="David" w:hint="cs"/>
          <w:rtl/>
        </w:rPr>
      </w:pPr>
    </w:p>
    <w:p w14:paraId="0768AD1F" w14:textId="77777777" w:rsidR="009B6326" w:rsidRPr="009B6326" w:rsidRDefault="009B6326" w:rsidP="009B6326">
      <w:pPr>
        <w:bidi/>
        <w:rPr>
          <w:rFonts w:cs="David" w:hint="cs"/>
          <w:rtl/>
        </w:rPr>
      </w:pPr>
      <w:r w:rsidRPr="009B6326">
        <w:rPr>
          <w:rFonts w:cs="David" w:hint="cs"/>
          <w:rtl/>
        </w:rPr>
        <w:tab/>
        <w:t xml:space="preserve">אני חושבת שהשאלות המשטריות והמבניות שהעלית, אדוני יושב ראש הוועדה, הן מהותיות. לכאורה חברי הוועדה יכולים לחשוב שזה ניסיון למשוך זמן, זה מתעסק בקטנות. זה מהותי. יש לנו אחריות גם כמחוקקים. אני פונה לחבר הכנסת לוי. היית יושב ראש ועדת חוקה ואני יודעת עד כמה הדברים חשובים לך. </w:t>
      </w:r>
    </w:p>
    <w:p w14:paraId="55C63D6D" w14:textId="77777777" w:rsidR="009B6326" w:rsidRPr="009B6326" w:rsidRDefault="009B6326" w:rsidP="009B6326">
      <w:pPr>
        <w:bidi/>
        <w:rPr>
          <w:rFonts w:cs="David" w:hint="cs"/>
          <w:rtl/>
        </w:rPr>
      </w:pPr>
    </w:p>
    <w:p w14:paraId="312F5D29" w14:textId="77777777" w:rsidR="009B6326" w:rsidRPr="009B6326" w:rsidRDefault="009B6326" w:rsidP="009B6326">
      <w:pPr>
        <w:bidi/>
        <w:rPr>
          <w:rFonts w:cs="David" w:hint="cs"/>
          <w:rtl/>
        </w:rPr>
      </w:pPr>
      <w:r w:rsidRPr="009B6326">
        <w:rPr>
          <w:rFonts w:cs="David" w:hint="cs"/>
          <w:u w:val="single"/>
          <w:rtl/>
        </w:rPr>
        <w:t>יצחק לוי:</w:t>
      </w:r>
    </w:p>
    <w:p w14:paraId="0115AA37" w14:textId="77777777" w:rsidR="009B6326" w:rsidRPr="009B6326" w:rsidRDefault="009B6326" w:rsidP="009B6326">
      <w:pPr>
        <w:bidi/>
        <w:rPr>
          <w:rFonts w:cs="David" w:hint="cs"/>
          <w:rtl/>
        </w:rPr>
      </w:pPr>
    </w:p>
    <w:p w14:paraId="372FBBED" w14:textId="77777777" w:rsidR="009B6326" w:rsidRPr="009B6326" w:rsidRDefault="009B6326" w:rsidP="009B6326">
      <w:pPr>
        <w:bidi/>
        <w:rPr>
          <w:rFonts w:cs="David" w:hint="cs"/>
          <w:rtl/>
        </w:rPr>
      </w:pPr>
      <w:r w:rsidRPr="009B6326">
        <w:rPr>
          <w:rFonts w:cs="David" w:hint="cs"/>
          <w:rtl/>
        </w:rPr>
        <w:tab/>
        <w:t xml:space="preserve">אני חבר כבוד שם בגלל השנים שאני שם. </w:t>
      </w:r>
    </w:p>
    <w:p w14:paraId="3D493290" w14:textId="77777777" w:rsidR="009B6326" w:rsidRPr="009B6326" w:rsidRDefault="009B6326" w:rsidP="009B6326">
      <w:pPr>
        <w:bidi/>
        <w:rPr>
          <w:rFonts w:cs="David" w:hint="cs"/>
          <w:rtl/>
        </w:rPr>
      </w:pPr>
    </w:p>
    <w:p w14:paraId="3C259DD9" w14:textId="77777777" w:rsidR="009B6326" w:rsidRPr="009B6326" w:rsidRDefault="009B6326" w:rsidP="009B6326">
      <w:pPr>
        <w:bidi/>
        <w:rPr>
          <w:rFonts w:cs="David" w:hint="cs"/>
          <w:rtl/>
        </w:rPr>
      </w:pPr>
      <w:r w:rsidRPr="009B6326">
        <w:rPr>
          <w:rFonts w:cs="David" w:hint="cs"/>
          <w:rtl/>
        </w:rPr>
        <w:tab/>
        <w:t xml:space="preserve">שתי הערות. יש כאן שאלות מהותיות. השאלה היא בשיטת ההצבעה. יושב הראש אמר שהוא רוצה לברר את השאלות המהותיות בין ראשונה שניה ושלישית וזה בסדר. יש הרבה חוקים כאלה. יש יושבי ראש, כמו היושב ראש הנוכחי של הישיבה, שבוועדתו מבררים את הדברים המהותיים בקריאה הראשונה. </w:t>
      </w:r>
    </w:p>
    <w:p w14:paraId="0A255804" w14:textId="77777777" w:rsidR="009B6326" w:rsidRPr="009B6326" w:rsidRDefault="009B6326" w:rsidP="009B6326">
      <w:pPr>
        <w:bidi/>
        <w:rPr>
          <w:rFonts w:cs="David" w:hint="cs"/>
          <w:rtl/>
        </w:rPr>
      </w:pPr>
    </w:p>
    <w:p w14:paraId="55AE3E2F" w14:textId="77777777" w:rsidR="009B6326" w:rsidRPr="009B6326" w:rsidRDefault="009B6326" w:rsidP="009B6326">
      <w:pPr>
        <w:bidi/>
        <w:rPr>
          <w:rFonts w:cs="David" w:hint="cs"/>
          <w:u w:val="single"/>
          <w:rtl/>
        </w:rPr>
      </w:pPr>
      <w:r w:rsidRPr="009B6326">
        <w:rPr>
          <w:rFonts w:cs="David" w:hint="cs"/>
          <w:u w:val="single"/>
          <w:rtl/>
        </w:rPr>
        <w:t>זהבה גלאון:</w:t>
      </w:r>
    </w:p>
    <w:p w14:paraId="18947BC6" w14:textId="77777777" w:rsidR="009B6326" w:rsidRPr="009B6326" w:rsidRDefault="009B6326" w:rsidP="009B6326">
      <w:pPr>
        <w:bidi/>
        <w:rPr>
          <w:rFonts w:cs="David" w:hint="cs"/>
          <w:u w:val="single"/>
          <w:rtl/>
        </w:rPr>
      </w:pPr>
    </w:p>
    <w:p w14:paraId="135D2796" w14:textId="77777777" w:rsidR="009B6326" w:rsidRPr="009B6326" w:rsidRDefault="009B6326" w:rsidP="009B6326">
      <w:pPr>
        <w:bidi/>
        <w:rPr>
          <w:rFonts w:cs="David" w:hint="cs"/>
          <w:rtl/>
        </w:rPr>
      </w:pPr>
      <w:r w:rsidRPr="009B6326">
        <w:rPr>
          <w:rFonts w:cs="David" w:hint="cs"/>
          <w:rtl/>
        </w:rPr>
        <w:tab/>
        <w:t xml:space="preserve">כך צריך לעשות. </w:t>
      </w:r>
    </w:p>
    <w:p w14:paraId="77C451FF" w14:textId="77777777" w:rsidR="009B6326" w:rsidRPr="009B6326" w:rsidRDefault="009B6326" w:rsidP="009B6326">
      <w:pPr>
        <w:bidi/>
        <w:rPr>
          <w:rFonts w:cs="David" w:hint="cs"/>
          <w:rtl/>
        </w:rPr>
      </w:pPr>
    </w:p>
    <w:p w14:paraId="418A9FCB" w14:textId="77777777" w:rsidR="009B6326" w:rsidRPr="009B6326" w:rsidRDefault="009B6326" w:rsidP="009B6326">
      <w:pPr>
        <w:bidi/>
        <w:rPr>
          <w:rFonts w:cs="David" w:hint="cs"/>
          <w:u w:val="single"/>
          <w:rtl/>
        </w:rPr>
      </w:pPr>
      <w:r w:rsidRPr="009B6326">
        <w:rPr>
          <w:rFonts w:cs="David" w:hint="cs"/>
          <w:u w:val="single"/>
          <w:rtl/>
        </w:rPr>
        <w:t>יצחק לוי:</w:t>
      </w:r>
    </w:p>
    <w:p w14:paraId="7E2107D5" w14:textId="77777777" w:rsidR="009B6326" w:rsidRPr="009B6326" w:rsidRDefault="009B6326" w:rsidP="009B6326">
      <w:pPr>
        <w:bidi/>
        <w:rPr>
          <w:rFonts w:cs="David" w:hint="cs"/>
          <w:u w:val="single"/>
          <w:rtl/>
        </w:rPr>
      </w:pPr>
    </w:p>
    <w:p w14:paraId="54367575" w14:textId="77777777" w:rsidR="009B6326" w:rsidRPr="009B6326" w:rsidRDefault="009B6326" w:rsidP="009B6326">
      <w:pPr>
        <w:bidi/>
        <w:rPr>
          <w:rFonts w:cs="David" w:hint="cs"/>
          <w:rtl/>
        </w:rPr>
      </w:pPr>
      <w:r w:rsidRPr="009B6326">
        <w:rPr>
          <w:rFonts w:cs="David" w:hint="cs"/>
          <w:rtl/>
        </w:rPr>
        <w:tab/>
        <w:t xml:space="preserve">מכיוון שיושב ראש הוועדה שהוא משאיר את הדברים לקריאה שניה ושלישית אז אנחנו נדון בהם ונלבן אותם. לגבי העניין של משאלי עם עתידיים, זה יהיה חוק אחר לגמרי וזה לא מחייב אותנו. אנחנו מדברים פה בחוק על גבולות. לעניין הגבולות יש מעמד מיוחד. פה אנחנו מדברים על העניין של הגבולות. </w:t>
      </w:r>
    </w:p>
    <w:p w14:paraId="4844E5BE" w14:textId="77777777" w:rsidR="009B6326" w:rsidRPr="009B6326" w:rsidRDefault="009B6326" w:rsidP="009B6326">
      <w:pPr>
        <w:bidi/>
        <w:rPr>
          <w:rFonts w:cs="David" w:hint="cs"/>
          <w:rtl/>
        </w:rPr>
      </w:pPr>
    </w:p>
    <w:p w14:paraId="162E7481" w14:textId="77777777" w:rsidR="009B6326" w:rsidRPr="009B6326" w:rsidRDefault="009B6326" w:rsidP="009B6326">
      <w:pPr>
        <w:bidi/>
        <w:rPr>
          <w:rFonts w:cs="David" w:hint="cs"/>
          <w:rtl/>
        </w:rPr>
      </w:pPr>
      <w:r w:rsidRPr="009B6326">
        <w:rPr>
          <w:rFonts w:cs="David" w:hint="cs"/>
          <w:rtl/>
        </w:rPr>
        <w:tab/>
        <w:t xml:space="preserve">אם נרצה לחוקק משאלי עם בנושאי שבת או בנושאי גיוס או בנושא נישואין או נושאים אחרים, נשב, נדבר ונעשה או חוק אחר. כמובן שזה ישליך אבל זה לא חייב להיות אותו חוק. </w:t>
      </w:r>
    </w:p>
    <w:p w14:paraId="0F384179" w14:textId="77777777" w:rsidR="009B6326" w:rsidRPr="009B6326" w:rsidRDefault="009B6326" w:rsidP="009B6326">
      <w:pPr>
        <w:bidi/>
        <w:rPr>
          <w:rFonts w:cs="David" w:hint="cs"/>
          <w:rtl/>
        </w:rPr>
      </w:pPr>
    </w:p>
    <w:p w14:paraId="7C3472CE" w14:textId="77777777" w:rsidR="009B6326" w:rsidRPr="009B6326" w:rsidRDefault="009B6326" w:rsidP="009B6326">
      <w:pPr>
        <w:bidi/>
        <w:rPr>
          <w:rFonts w:cs="David" w:hint="cs"/>
          <w:rtl/>
        </w:rPr>
      </w:pPr>
      <w:r w:rsidRPr="009B6326">
        <w:rPr>
          <w:rFonts w:cs="David" w:hint="cs"/>
          <w:rtl/>
        </w:rPr>
        <w:tab/>
        <w:t xml:space="preserve">אדוני היושב ראש, אני מכיר בכך שמדובר פה בעניינים מהותיים. אני רק אומר שכפי ניהול הישיבה על ידי היושב ראש, אין בישיבה הזאת מקום לבירור העניינים המהותיים. </w:t>
      </w:r>
    </w:p>
    <w:p w14:paraId="03253D5A" w14:textId="77777777" w:rsidR="009B6326" w:rsidRPr="009B6326" w:rsidRDefault="009B6326" w:rsidP="009B6326">
      <w:pPr>
        <w:bidi/>
        <w:rPr>
          <w:rFonts w:cs="David" w:hint="cs"/>
          <w:rtl/>
        </w:rPr>
      </w:pPr>
    </w:p>
    <w:p w14:paraId="46AF6A8E" w14:textId="77777777" w:rsidR="009B6326" w:rsidRPr="009B6326" w:rsidRDefault="009B6326" w:rsidP="009B6326">
      <w:pPr>
        <w:bidi/>
        <w:rPr>
          <w:rFonts w:cs="David" w:hint="cs"/>
          <w:u w:val="single"/>
          <w:rtl/>
        </w:rPr>
      </w:pPr>
      <w:r w:rsidRPr="009B6326">
        <w:rPr>
          <w:rFonts w:cs="David" w:hint="cs"/>
          <w:u w:val="single"/>
          <w:rtl/>
        </w:rPr>
        <w:t>זהבה גלאון:</w:t>
      </w:r>
    </w:p>
    <w:p w14:paraId="5297A0A7" w14:textId="77777777" w:rsidR="009B6326" w:rsidRPr="009B6326" w:rsidRDefault="009B6326" w:rsidP="009B6326">
      <w:pPr>
        <w:bidi/>
        <w:rPr>
          <w:rFonts w:cs="David" w:hint="cs"/>
          <w:u w:val="single"/>
          <w:rtl/>
        </w:rPr>
      </w:pPr>
    </w:p>
    <w:p w14:paraId="1DFB1A0F" w14:textId="77777777" w:rsidR="009B6326" w:rsidRPr="009B6326" w:rsidRDefault="009B6326" w:rsidP="009B6326">
      <w:pPr>
        <w:bidi/>
        <w:rPr>
          <w:rFonts w:cs="David" w:hint="cs"/>
          <w:rtl/>
        </w:rPr>
      </w:pPr>
      <w:r w:rsidRPr="009B6326">
        <w:rPr>
          <w:rFonts w:cs="David" w:hint="cs"/>
          <w:rtl/>
        </w:rPr>
        <w:tab/>
        <w:t xml:space="preserve">בכנסת שהיא מחוקקת דנים בשאלות המהותיות בקריאה הראשונה. </w:t>
      </w:r>
    </w:p>
    <w:p w14:paraId="452380CC" w14:textId="77777777" w:rsidR="009B6326" w:rsidRPr="009B6326" w:rsidRDefault="009B6326" w:rsidP="009B6326">
      <w:pPr>
        <w:bidi/>
        <w:rPr>
          <w:rFonts w:cs="David" w:hint="cs"/>
          <w:rtl/>
        </w:rPr>
      </w:pPr>
    </w:p>
    <w:p w14:paraId="7E10F9A8" w14:textId="77777777" w:rsidR="009B6326" w:rsidRPr="009B6326" w:rsidRDefault="009B6326" w:rsidP="009B6326">
      <w:pPr>
        <w:bidi/>
        <w:rPr>
          <w:rFonts w:cs="David" w:hint="cs"/>
          <w:u w:val="single"/>
          <w:rtl/>
        </w:rPr>
      </w:pPr>
      <w:r w:rsidRPr="009B6326">
        <w:rPr>
          <w:rFonts w:cs="David" w:hint="cs"/>
          <w:u w:val="single"/>
          <w:rtl/>
        </w:rPr>
        <w:t>יצחק לוי:</w:t>
      </w:r>
    </w:p>
    <w:p w14:paraId="6C46A348" w14:textId="77777777" w:rsidR="009B6326" w:rsidRPr="009B6326" w:rsidRDefault="009B6326" w:rsidP="009B6326">
      <w:pPr>
        <w:bidi/>
        <w:rPr>
          <w:rFonts w:cs="David" w:hint="cs"/>
          <w:u w:val="single"/>
          <w:rtl/>
        </w:rPr>
      </w:pPr>
    </w:p>
    <w:p w14:paraId="6CF2E7BB" w14:textId="77777777" w:rsidR="009B6326" w:rsidRPr="009B6326" w:rsidRDefault="009B6326" w:rsidP="009B6326">
      <w:pPr>
        <w:bidi/>
        <w:rPr>
          <w:rFonts w:cs="David" w:hint="cs"/>
          <w:rtl/>
        </w:rPr>
      </w:pPr>
      <w:r w:rsidRPr="009B6326">
        <w:rPr>
          <w:rFonts w:cs="David" w:hint="cs"/>
          <w:rtl/>
        </w:rPr>
        <w:tab/>
        <w:t xml:space="preserve">הויכוח הוא לא עם התקנון. </w:t>
      </w:r>
    </w:p>
    <w:p w14:paraId="3DB0E466" w14:textId="77777777" w:rsidR="009B6326" w:rsidRPr="009B6326" w:rsidRDefault="009B6326" w:rsidP="009B6326">
      <w:pPr>
        <w:bidi/>
        <w:rPr>
          <w:rFonts w:cs="David" w:hint="cs"/>
          <w:rtl/>
        </w:rPr>
      </w:pPr>
      <w:r w:rsidRPr="009B6326">
        <w:rPr>
          <w:rFonts w:cs="David" w:hint="cs"/>
          <w:rtl/>
        </w:rPr>
        <w:tab/>
      </w:r>
    </w:p>
    <w:p w14:paraId="4636F372" w14:textId="77777777" w:rsidR="009B6326" w:rsidRPr="009B6326" w:rsidRDefault="009B6326" w:rsidP="009B6326">
      <w:pPr>
        <w:bidi/>
        <w:rPr>
          <w:rFonts w:cs="David" w:hint="cs"/>
          <w:rtl/>
        </w:rPr>
      </w:pPr>
      <w:r w:rsidRPr="009B6326">
        <w:rPr>
          <w:rFonts w:cs="David" w:hint="cs"/>
          <w:rtl/>
        </w:rPr>
        <w:tab/>
        <w:t xml:space="preserve">לעניין המימון. ההצעה שלך היא הצעה אולי צודקת אבל היא מאוד מסובכת. היא מסובכת מכיוון שהכוח של התעמולה הוא בקיבוץ הכסף ולא בפיזור הכסף. לא בכך שכל חבר כנסת ייקח את חצי יחידת המימון שלו ויעשה תעמולה. מדובר בגופים מרכזים שהם המפלגות. </w:t>
      </w:r>
    </w:p>
    <w:p w14:paraId="452646D0" w14:textId="77777777" w:rsidR="009B6326" w:rsidRPr="009B6326" w:rsidRDefault="009B6326" w:rsidP="009B6326">
      <w:pPr>
        <w:bidi/>
        <w:rPr>
          <w:rFonts w:cs="David" w:hint="cs"/>
          <w:rtl/>
        </w:rPr>
      </w:pPr>
    </w:p>
    <w:p w14:paraId="687770B4" w14:textId="77777777" w:rsidR="009B6326" w:rsidRDefault="009B6326" w:rsidP="009B6326">
      <w:pPr>
        <w:bidi/>
        <w:rPr>
          <w:rFonts w:cs="David" w:hint="cs"/>
          <w:rtl/>
        </w:rPr>
      </w:pPr>
      <w:r w:rsidRPr="009B6326">
        <w:rPr>
          <w:rFonts w:cs="David" w:hint="cs"/>
          <w:rtl/>
        </w:rPr>
        <w:tab/>
      </w:r>
    </w:p>
    <w:p w14:paraId="492B8CBF" w14:textId="77777777" w:rsidR="009B6326" w:rsidRDefault="009B6326" w:rsidP="009B6326">
      <w:pPr>
        <w:bidi/>
        <w:rPr>
          <w:rFonts w:cs="David" w:hint="cs"/>
          <w:rtl/>
        </w:rPr>
      </w:pPr>
    </w:p>
    <w:p w14:paraId="26C34FAF" w14:textId="77777777" w:rsidR="009B6326" w:rsidRDefault="009B6326" w:rsidP="009B6326">
      <w:pPr>
        <w:bidi/>
        <w:rPr>
          <w:rFonts w:cs="David" w:hint="cs"/>
          <w:rtl/>
        </w:rPr>
      </w:pPr>
    </w:p>
    <w:p w14:paraId="2DD4AD50" w14:textId="77777777" w:rsidR="009B6326" w:rsidRDefault="009B6326" w:rsidP="009B6326">
      <w:pPr>
        <w:bidi/>
        <w:rPr>
          <w:rFonts w:cs="David" w:hint="cs"/>
          <w:rtl/>
        </w:rPr>
      </w:pPr>
    </w:p>
    <w:p w14:paraId="5309AD81" w14:textId="77777777" w:rsidR="009B6326" w:rsidRDefault="009B6326" w:rsidP="009B6326">
      <w:pPr>
        <w:bidi/>
        <w:rPr>
          <w:rFonts w:cs="David" w:hint="cs"/>
          <w:rtl/>
        </w:rPr>
      </w:pPr>
    </w:p>
    <w:p w14:paraId="355206BB" w14:textId="77777777" w:rsidR="009B6326" w:rsidRDefault="009B6326" w:rsidP="009B6326">
      <w:pPr>
        <w:bidi/>
        <w:rPr>
          <w:rFonts w:cs="David" w:hint="cs"/>
          <w:rtl/>
        </w:rPr>
      </w:pPr>
    </w:p>
    <w:p w14:paraId="26D8F7BF" w14:textId="77777777" w:rsidR="009B6326" w:rsidRPr="009B6326" w:rsidRDefault="009B6326" w:rsidP="009B6326">
      <w:pPr>
        <w:bidi/>
        <w:rPr>
          <w:rFonts w:cs="David" w:hint="cs"/>
          <w:rtl/>
        </w:rPr>
      </w:pPr>
      <w:r w:rsidRPr="009B6326">
        <w:rPr>
          <w:rFonts w:cs="David" w:hint="cs"/>
          <w:rtl/>
        </w:rPr>
        <w:t xml:space="preserve">שנית, אין כמעט דרך מוכרת, לבוא ולבקר את הכספים האלה ולפתוח חשבונות פרטיים לחברי כנסת מכיוון שדעתם שונה. זה דבר שמבחינה שלטונית ומבחינת העניין זה לא ראוי. על אף הבעייתיות שאתה מעורר, ראוי שהדבר יישאר במסגרת החוקים והנהלים של מימון המפלגות, שעליהם יש השגחה וביקורת של מבקר המדינה ואנחנו יודעים מה עושים עם הכסף. שלא נתחיל לפזר אגורה לאגורה אצל חברי כנסת. </w:t>
      </w:r>
    </w:p>
    <w:p w14:paraId="6CA51C9F" w14:textId="77777777" w:rsidR="009B6326" w:rsidRPr="009B6326" w:rsidRDefault="009B6326" w:rsidP="009B6326">
      <w:pPr>
        <w:bidi/>
        <w:rPr>
          <w:rFonts w:cs="David" w:hint="cs"/>
          <w:rtl/>
        </w:rPr>
      </w:pPr>
    </w:p>
    <w:p w14:paraId="1547EF7C" w14:textId="77777777" w:rsidR="009B6326" w:rsidRPr="009B6326" w:rsidRDefault="009B6326" w:rsidP="009B6326">
      <w:pPr>
        <w:bidi/>
        <w:rPr>
          <w:rFonts w:cs="David" w:hint="cs"/>
          <w:rtl/>
        </w:rPr>
      </w:pPr>
      <w:r w:rsidRPr="009B6326">
        <w:rPr>
          <w:rFonts w:cs="David" w:hint="cs"/>
          <w:u w:val="single"/>
          <w:rtl/>
        </w:rPr>
        <w:t>מנחם בן-ששון:</w:t>
      </w:r>
    </w:p>
    <w:p w14:paraId="03BB14EF" w14:textId="77777777" w:rsidR="009B6326" w:rsidRPr="009B6326" w:rsidRDefault="009B6326" w:rsidP="009B6326">
      <w:pPr>
        <w:bidi/>
        <w:rPr>
          <w:rFonts w:cs="David" w:hint="cs"/>
          <w:rtl/>
        </w:rPr>
      </w:pPr>
    </w:p>
    <w:p w14:paraId="3B1EC0BC" w14:textId="77777777" w:rsidR="009B6326" w:rsidRPr="009B6326" w:rsidRDefault="009B6326" w:rsidP="009B6326">
      <w:pPr>
        <w:bidi/>
        <w:rPr>
          <w:rFonts w:cs="David" w:hint="cs"/>
          <w:rtl/>
        </w:rPr>
      </w:pPr>
      <w:r w:rsidRPr="009B6326">
        <w:rPr>
          <w:rFonts w:cs="David" w:hint="cs"/>
          <w:rtl/>
        </w:rPr>
        <w:tab/>
        <w:t>הרב לוי, כדרכך הערה מלאת טעם. לו יצויר שהיינו בונים דבר שעדיין אינו קיים, הרי השאלה היא כן ולא. אז מטה הכן ומטה הלא. תגדיר איך אתה בונה את מטה הכן ואז היית מפקיד את הכספים הללו לפי מטה הכן ומטה הלא, לפי מפתח ההצבעה בכנסת. אז, לשיטתך, היית פותר את הבעיה?</w:t>
      </w:r>
    </w:p>
    <w:p w14:paraId="25D4B0B5" w14:textId="77777777" w:rsidR="009B6326" w:rsidRPr="009B6326" w:rsidRDefault="009B6326" w:rsidP="009B6326">
      <w:pPr>
        <w:bidi/>
        <w:rPr>
          <w:rFonts w:cs="David" w:hint="cs"/>
          <w:rtl/>
        </w:rPr>
      </w:pPr>
    </w:p>
    <w:p w14:paraId="6B8BE35F" w14:textId="77777777" w:rsidR="009B6326" w:rsidRPr="009B6326" w:rsidRDefault="009B6326" w:rsidP="009B6326">
      <w:pPr>
        <w:bidi/>
        <w:rPr>
          <w:rFonts w:cs="David" w:hint="cs"/>
          <w:rtl/>
        </w:rPr>
      </w:pPr>
      <w:r w:rsidRPr="009B6326">
        <w:rPr>
          <w:rFonts w:cs="David" w:hint="cs"/>
          <w:u w:val="single"/>
          <w:rtl/>
        </w:rPr>
        <w:t>יצחק לוי:</w:t>
      </w:r>
    </w:p>
    <w:p w14:paraId="709EA89F" w14:textId="77777777" w:rsidR="009B6326" w:rsidRPr="009B6326" w:rsidRDefault="009B6326" w:rsidP="009B6326">
      <w:pPr>
        <w:bidi/>
        <w:rPr>
          <w:rFonts w:cs="David" w:hint="cs"/>
          <w:rtl/>
        </w:rPr>
      </w:pPr>
    </w:p>
    <w:p w14:paraId="11B7D85F" w14:textId="77777777" w:rsidR="009B6326" w:rsidRPr="009B6326" w:rsidRDefault="009B6326" w:rsidP="009B6326">
      <w:pPr>
        <w:bidi/>
        <w:rPr>
          <w:rFonts w:cs="David" w:hint="cs"/>
          <w:rtl/>
        </w:rPr>
      </w:pPr>
      <w:r w:rsidRPr="009B6326">
        <w:rPr>
          <w:rFonts w:cs="David" w:hint="cs"/>
          <w:rtl/>
        </w:rPr>
        <w:tab/>
        <w:t xml:space="preserve">אני חושב שזה לא מעשי כי יתכן ויש שתי מפלגות שהן כן ושתי מפלגות שהן לא אבל הן רוצות לעשות קמפיין שונה. </w:t>
      </w:r>
    </w:p>
    <w:p w14:paraId="54F46AAF" w14:textId="77777777" w:rsidR="009B6326" w:rsidRPr="009B6326" w:rsidRDefault="009B6326" w:rsidP="009B6326">
      <w:pPr>
        <w:bidi/>
        <w:rPr>
          <w:rFonts w:cs="David" w:hint="cs"/>
          <w:rtl/>
        </w:rPr>
      </w:pPr>
    </w:p>
    <w:p w14:paraId="3FADA1ED"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0329DF96" w14:textId="77777777" w:rsidR="009B6326" w:rsidRPr="009B6326" w:rsidRDefault="009B6326" w:rsidP="009B6326">
      <w:pPr>
        <w:bidi/>
        <w:rPr>
          <w:rFonts w:cs="David" w:hint="cs"/>
          <w:rtl/>
        </w:rPr>
      </w:pPr>
    </w:p>
    <w:p w14:paraId="787332D7" w14:textId="77777777" w:rsidR="009B6326" w:rsidRPr="009B6326" w:rsidRDefault="009B6326" w:rsidP="009B6326">
      <w:pPr>
        <w:bidi/>
        <w:rPr>
          <w:rFonts w:cs="David" w:hint="cs"/>
          <w:rtl/>
        </w:rPr>
      </w:pPr>
      <w:r w:rsidRPr="009B6326">
        <w:rPr>
          <w:rFonts w:cs="David" w:hint="cs"/>
          <w:rtl/>
        </w:rPr>
        <w:tab/>
        <w:t xml:space="preserve">ולהרוויח, אולי, משהו מן הצד. </w:t>
      </w:r>
    </w:p>
    <w:p w14:paraId="76724888" w14:textId="77777777" w:rsidR="009B6326" w:rsidRPr="009B6326" w:rsidRDefault="009B6326" w:rsidP="009B6326">
      <w:pPr>
        <w:bidi/>
        <w:rPr>
          <w:rFonts w:cs="David" w:hint="cs"/>
          <w:rtl/>
        </w:rPr>
      </w:pPr>
    </w:p>
    <w:p w14:paraId="195585DD" w14:textId="77777777" w:rsidR="009B6326" w:rsidRPr="009B6326" w:rsidRDefault="009B6326" w:rsidP="009B6326">
      <w:pPr>
        <w:bidi/>
        <w:rPr>
          <w:rFonts w:cs="David" w:hint="cs"/>
          <w:u w:val="single"/>
          <w:rtl/>
        </w:rPr>
      </w:pPr>
      <w:r w:rsidRPr="009B6326">
        <w:rPr>
          <w:rFonts w:cs="David" w:hint="cs"/>
          <w:u w:val="single"/>
          <w:rtl/>
        </w:rPr>
        <w:t>יצחק לוי:</w:t>
      </w:r>
    </w:p>
    <w:p w14:paraId="00FD3DE4" w14:textId="77777777" w:rsidR="009B6326" w:rsidRPr="009B6326" w:rsidRDefault="009B6326" w:rsidP="009B6326">
      <w:pPr>
        <w:bidi/>
        <w:rPr>
          <w:rFonts w:cs="David" w:hint="cs"/>
          <w:u w:val="single"/>
          <w:rtl/>
        </w:rPr>
      </w:pPr>
    </w:p>
    <w:p w14:paraId="0E3BF5B3" w14:textId="77777777" w:rsidR="009B6326" w:rsidRPr="009B6326" w:rsidRDefault="009B6326" w:rsidP="009B6326">
      <w:pPr>
        <w:bidi/>
        <w:rPr>
          <w:rFonts w:cs="David" w:hint="cs"/>
          <w:rtl/>
        </w:rPr>
      </w:pPr>
      <w:r w:rsidRPr="009B6326">
        <w:rPr>
          <w:rFonts w:cs="David" w:hint="cs"/>
          <w:rtl/>
        </w:rPr>
        <w:tab/>
        <w:t xml:space="preserve">גם את זה צריך לקחת בחשבון. לא כל תומכי שרון ניהלו קמפיין בצורה שווה, ולא כל מתנגדי שרון ניהלו קמפיין בצורה שווה. כל אחד עשה לפי דרכו. אחד ציין את ירושלים ואחד ציין אחרת. כך טבע הדברים. לכן אני לא מקבל את הפיתרון שאתה מציע אלא לקבל את מרות הסיעה או להגיע לאיזו התארגנת סיעתית מסוימת. אני לא חושב שלפי החוק אפשר יהיה לפזר את הכסף לפי מנדטים. אני לא רואה קונסטרוקציה כזאת אפשרית. </w:t>
      </w:r>
    </w:p>
    <w:p w14:paraId="2D4D8B67" w14:textId="77777777" w:rsidR="009B6326" w:rsidRPr="009B6326" w:rsidRDefault="009B6326" w:rsidP="009B6326">
      <w:pPr>
        <w:bidi/>
        <w:rPr>
          <w:rFonts w:cs="David" w:hint="cs"/>
          <w:rtl/>
        </w:rPr>
      </w:pPr>
    </w:p>
    <w:p w14:paraId="12E9B651" w14:textId="77777777" w:rsidR="009B6326" w:rsidRPr="009B6326" w:rsidRDefault="009B6326" w:rsidP="009B6326">
      <w:pPr>
        <w:bidi/>
        <w:rPr>
          <w:rFonts w:cs="David" w:hint="cs"/>
          <w:rtl/>
        </w:rPr>
      </w:pPr>
      <w:r w:rsidRPr="009B6326">
        <w:rPr>
          <w:rFonts w:cs="David" w:hint="cs"/>
          <w:u w:val="single"/>
          <w:rtl/>
        </w:rPr>
        <w:t>היו"ר דוד טל:</w:t>
      </w:r>
    </w:p>
    <w:p w14:paraId="2B03ECA0" w14:textId="77777777" w:rsidR="009B6326" w:rsidRPr="009B6326" w:rsidRDefault="009B6326" w:rsidP="009B6326">
      <w:pPr>
        <w:bidi/>
        <w:rPr>
          <w:rFonts w:cs="David" w:hint="cs"/>
          <w:rtl/>
        </w:rPr>
      </w:pPr>
    </w:p>
    <w:p w14:paraId="509971E1" w14:textId="77777777" w:rsidR="009B6326" w:rsidRPr="009B6326" w:rsidRDefault="009B6326" w:rsidP="009B6326">
      <w:pPr>
        <w:bidi/>
        <w:rPr>
          <w:rFonts w:cs="David" w:hint="cs"/>
          <w:rtl/>
        </w:rPr>
      </w:pPr>
      <w:r w:rsidRPr="009B6326">
        <w:rPr>
          <w:rFonts w:cs="David" w:hint="cs"/>
          <w:rtl/>
        </w:rPr>
        <w:tab/>
        <w:t xml:space="preserve"> אנחנו עוברים, כאמור, על הצעת הנוסח שמופיעה כאן. </w:t>
      </w:r>
    </w:p>
    <w:p w14:paraId="29B2AC54" w14:textId="77777777" w:rsidR="009B6326" w:rsidRPr="009B6326" w:rsidRDefault="009B6326" w:rsidP="009B6326">
      <w:pPr>
        <w:bidi/>
        <w:rPr>
          <w:rFonts w:cs="David" w:hint="cs"/>
          <w:rtl/>
        </w:rPr>
      </w:pPr>
    </w:p>
    <w:p w14:paraId="4689DDBE" w14:textId="77777777" w:rsidR="009B6326" w:rsidRPr="009B6326" w:rsidRDefault="009B6326" w:rsidP="009B6326">
      <w:pPr>
        <w:bidi/>
        <w:ind w:left="360"/>
        <w:rPr>
          <w:rFonts w:cs="David" w:hint="cs"/>
        </w:rPr>
      </w:pPr>
      <w:r w:rsidRPr="009B6326">
        <w:rPr>
          <w:rFonts w:cs="David" w:hint="cs"/>
          <w:rtl/>
        </w:rPr>
        <w:t>"1. כל סיעה זכאית למימון הוצאותיה הקשורות למשאל עם.</w:t>
      </w:r>
    </w:p>
    <w:p w14:paraId="320CA9F3" w14:textId="77777777" w:rsidR="009B6326" w:rsidRPr="009B6326" w:rsidRDefault="009B6326" w:rsidP="009B6326">
      <w:pPr>
        <w:bidi/>
        <w:ind w:left="360"/>
        <w:rPr>
          <w:rFonts w:cs="David" w:hint="cs"/>
          <w:rtl/>
        </w:rPr>
      </w:pPr>
      <w:r w:rsidRPr="009B6326">
        <w:rPr>
          <w:rFonts w:cs="David" w:hint="cs"/>
          <w:rtl/>
        </w:rPr>
        <w:t>2. המימון ישולם בסכום השווה למחצית מיחידת מימון אחת לכל חבר הכנסת".</w:t>
      </w:r>
    </w:p>
    <w:p w14:paraId="2AE0A6A5" w14:textId="77777777" w:rsidR="009B6326" w:rsidRPr="009B6326" w:rsidRDefault="009B6326" w:rsidP="009B6326">
      <w:pPr>
        <w:bidi/>
        <w:ind w:left="360"/>
        <w:rPr>
          <w:rFonts w:cs="David" w:hint="cs"/>
          <w:rtl/>
        </w:rPr>
      </w:pPr>
    </w:p>
    <w:p w14:paraId="0765D9D8" w14:textId="77777777" w:rsidR="009B6326" w:rsidRPr="009B6326" w:rsidRDefault="009B6326" w:rsidP="009B6326">
      <w:pPr>
        <w:bidi/>
        <w:ind w:left="360"/>
        <w:rPr>
          <w:rFonts w:cs="David" w:hint="cs"/>
          <w:rtl/>
        </w:rPr>
      </w:pPr>
      <w:r w:rsidRPr="009B6326">
        <w:rPr>
          <w:rFonts w:cs="David" w:hint="cs"/>
          <w:rtl/>
        </w:rPr>
        <w:t xml:space="preserve">כאן אני רוצה להסב את תשומת לבנו להצעה שהעלה חבר הכנסת לוי. </w:t>
      </w:r>
    </w:p>
    <w:p w14:paraId="6962D509" w14:textId="77777777" w:rsidR="009B6326" w:rsidRPr="009B6326" w:rsidRDefault="009B6326" w:rsidP="009B6326">
      <w:pPr>
        <w:bidi/>
        <w:rPr>
          <w:rFonts w:cs="David" w:hint="cs"/>
          <w:rtl/>
        </w:rPr>
      </w:pPr>
    </w:p>
    <w:p w14:paraId="0F93A280" w14:textId="77777777" w:rsidR="009B6326" w:rsidRPr="009B6326" w:rsidRDefault="009B6326" w:rsidP="009B6326">
      <w:pPr>
        <w:bidi/>
        <w:rPr>
          <w:rFonts w:cs="David" w:hint="cs"/>
          <w:rtl/>
        </w:rPr>
      </w:pPr>
      <w:r w:rsidRPr="009B6326">
        <w:rPr>
          <w:rFonts w:cs="David" w:hint="cs"/>
          <w:u w:val="single"/>
          <w:rtl/>
        </w:rPr>
        <w:t>גדעון סער:</w:t>
      </w:r>
    </w:p>
    <w:p w14:paraId="2DCDAF04" w14:textId="77777777" w:rsidR="009B6326" w:rsidRPr="009B6326" w:rsidRDefault="009B6326" w:rsidP="009B6326">
      <w:pPr>
        <w:bidi/>
        <w:rPr>
          <w:rFonts w:cs="David" w:hint="cs"/>
          <w:rtl/>
        </w:rPr>
      </w:pPr>
    </w:p>
    <w:p w14:paraId="46BFEDDE" w14:textId="77777777" w:rsidR="009B6326" w:rsidRPr="009B6326" w:rsidRDefault="009B6326" w:rsidP="009B6326">
      <w:pPr>
        <w:bidi/>
        <w:rPr>
          <w:rFonts w:cs="David" w:hint="cs"/>
          <w:rtl/>
        </w:rPr>
      </w:pPr>
      <w:r w:rsidRPr="009B6326">
        <w:rPr>
          <w:rFonts w:cs="David" w:hint="cs"/>
          <w:rtl/>
        </w:rPr>
        <w:tab/>
        <w:t xml:space="preserve">אדוני, אני לא רוצה להפריע לכיוון שאדוני מוביל בדיון הזה אבל בגדול, ואני מוכן להעלות זאת גם בקריאה שניה ושלישית, לא צריך לתת מימון נוסף למפלגות באמצעות משאל העם. </w:t>
      </w:r>
    </w:p>
    <w:p w14:paraId="4C152714" w14:textId="77777777" w:rsidR="009B6326" w:rsidRPr="009B6326" w:rsidRDefault="009B6326" w:rsidP="009B6326">
      <w:pPr>
        <w:bidi/>
        <w:rPr>
          <w:rFonts w:cs="David" w:hint="cs"/>
          <w:rtl/>
        </w:rPr>
      </w:pPr>
    </w:p>
    <w:p w14:paraId="62890467" w14:textId="77777777" w:rsidR="009B6326" w:rsidRPr="009B6326" w:rsidRDefault="009B6326" w:rsidP="009B6326">
      <w:pPr>
        <w:bidi/>
        <w:rPr>
          <w:rFonts w:cs="David" w:hint="cs"/>
          <w:rtl/>
        </w:rPr>
      </w:pPr>
      <w:r w:rsidRPr="009B6326">
        <w:rPr>
          <w:rFonts w:cs="David" w:hint="cs"/>
          <w:u w:val="single"/>
          <w:rtl/>
        </w:rPr>
        <w:t>זהבה גלאון:</w:t>
      </w:r>
    </w:p>
    <w:p w14:paraId="3D7AD0F7" w14:textId="77777777" w:rsidR="009B6326" w:rsidRPr="009B6326" w:rsidRDefault="009B6326" w:rsidP="009B6326">
      <w:pPr>
        <w:bidi/>
        <w:rPr>
          <w:rFonts w:cs="David" w:hint="cs"/>
          <w:rtl/>
        </w:rPr>
      </w:pPr>
    </w:p>
    <w:p w14:paraId="2BAF5CA3" w14:textId="77777777" w:rsidR="009B6326" w:rsidRPr="009B6326" w:rsidRDefault="009B6326" w:rsidP="009B6326">
      <w:pPr>
        <w:bidi/>
        <w:rPr>
          <w:rFonts w:cs="David" w:hint="cs"/>
          <w:rtl/>
        </w:rPr>
      </w:pPr>
      <w:r w:rsidRPr="009B6326">
        <w:rPr>
          <w:rFonts w:cs="David" w:hint="cs"/>
          <w:rtl/>
        </w:rPr>
        <w:tab/>
        <w:t xml:space="preserve">כיוון שבכל זאת מתעוררות כאן שאלות מהותיות וגם השאלות של חבר הכנסת לוי. האם תסכים לדחות את ההצבעה לדיון הבא? בכל זאת, יש פה שאלות שזקוקות לשפצור. אני יודעת שאדוני קשוב ושיש לך עמדה אבל אני אודה לאדוני אם בכל זאת תדחה את ההצבעה. </w:t>
      </w:r>
    </w:p>
    <w:p w14:paraId="0181A8F1" w14:textId="77777777" w:rsidR="009B6326" w:rsidRPr="009B6326" w:rsidRDefault="009B6326" w:rsidP="009B6326">
      <w:pPr>
        <w:bidi/>
        <w:rPr>
          <w:rFonts w:cs="David" w:hint="cs"/>
          <w:rtl/>
        </w:rPr>
      </w:pPr>
    </w:p>
    <w:p w14:paraId="663AE337" w14:textId="77777777" w:rsidR="009B6326" w:rsidRDefault="009B6326" w:rsidP="009B6326">
      <w:pPr>
        <w:bidi/>
        <w:rPr>
          <w:rFonts w:cs="David" w:hint="cs"/>
          <w:u w:val="single"/>
          <w:rtl/>
        </w:rPr>
      </w:pPr>
    </w:p>
    <w:p w14:paraId="7C2BA1A0" w14:textId="77777777" w:rsidR="009B6326" w:rsidRDefault="009B6326" w:rsidP="009B6326">
      <w:pPr>
        <w:bidi/>
        <w:rPr>
          <w:rFonts w:cs="David" w:hint="cs"/>
          <w:u w:val="single"/>
          <w:rtl/>
        </w:rPr>
      </w:pPr>
    </w:p>
    <w:p w14:paraId="30E46AF7" w14:textId="77777777" w:rsidR="009B6326" w:rsidRDefault="009B6326" w:rsidP="009B6326">
      <w:pPr>
        <w:bidi/>
        <w:rPr>
          <w:rFonts w:cs="David" w:hint="cs"/>
          <w:u w:val="single"/>
          <w:rtl/>
        </w:rPr>
      </w:pPr>
    </w:p>
    <w:p w14:paraId="45E858AD" w14:textId="77777777" w:rsidR="009B6326" w:rsidRDefault="009B6326" w:rsidP="009B6326">
      <w:pPr>
        <w:bidi/>
        <w:rPr>
          <w:rFonts w:cs="David" w:hint="cs"/>
          <w:u w:val="single"/>
          <w:rtl/>
        </w:rPr>
      </w:pPr>
    </w:p>
    <w:p w14:paraId="7D9EC19B" w14:textId="77777777" w:rsidR="009B6326" w:rsidRPr="009B6326" w:rsidRDefault="009B6326" w:rsidP="009B6326">
      <w:pPr>
        <w:bidi/>
        <w:rPr>
          <w:rFonts w:cs="David" w:hint="cs"/>
          <w:u w:val="single"/>
          <w:rtl/>
        </w:rPr>
      </w:pPr>
      <w:r w:rsidRPr="009B6326">
        <w:rPr>
          <w:rFonts w:cs="David" w:hint="cs"/>
          <w:u w:val="single"/>
          <w:rtl/>
        </w:rPr>
        <w:t>היו"ר דוד טל:</w:t>
      </w:r>
    </w:p>
    <w:p w14:paraId="4E765291" w14:textId="77777777" w:rsidR="009B6326" w:rsidRPr="009B6326" w:rsidRDefault="009B6326" w:rsidP="009B6326">
      <w:pPr>
        <w:bidi/>
        <w:rPr>
          <w:rFonts w:cs="David" w:hint="cs"/>
          <w:u w:val="single"/>
          <w:rtl/>
        </w:rPr>
      </w:pPr>
    </w:p>
    <w:p w14:paraId="2C4A56E0" w14:textId="77777777" w:rsidR="009B6326" w:rsidRPr="009B6326" w:rsidRDefault="009B6326" w:rsidP="009B6326">
      <w:pPr>
        <w:bidi/>
        <w:rPr>
          <w:rFonts w:cs="David" w:hint="cs"/>
          <w:rtl/>
        </w:rPr>
      </w:pPr>
      <w:r w:rsidRPr="009B6326">
        <w:rPr>
          <w:rFonts w:cs="David" w:hint="cs"/>
          <w:rtl/>
        </w:rPr>
        <w:tab/>
        <w:t>ברמה העקרונית אני מוכן. אני לא רוצה לומר שההצבעה תהיה בדיון הבא כי אז אני מאוד חושש שחלק מחברי הכנסת יעזבו כרגע את הדיון ולא ישמעו את הדברים שנאמרים. אני לא רוצה להתחיל שוב ולדון בנושאים אחרים.</w:t>
      </w:r>
    </w:p>
    <w:p w14:paraId="3AF38CD1" w14:textId="77777777" w:rsidR="009B6326" w:rsidRPr="009B6326" w:rsidRDefault="009B6326" w:rsidP="009B6326">
      <w:pPr>
        <w:bidi/>
        <w:rPr>
          <w:rFonts w:cs="David" w:hint="cs"/>
          <w:rtl/>
        </w:rPr>
      </w:pPr>
    </w:p>
    <w:p w14:paraId="2C6E05AB" w14:textId="77777777" w:rsidR="009B6326" w:rsidRPr="009B6326" w:rsidRDefault="009B6326" w:rsidP="009B6326">
      <w:pPr>
        <w:bidi/>
        <w:rPr>
          <w:rFonts w:cs="David" w:hint="cs"/>
          <w:rtl/>
        </w:rPr>
      </w:pPr>
      <w:r w:rsidRPr="009B6326">
        <w:rPr>
          <w:rFonts w:cs="David" w:hint="cs"/>
          <w:rtl/>
        </w:rPr>
        <w:tab/>
        <w:t xml:space="preserve">היות וחברת הכנסת גלאון ביקשה וחבר הכנסת כבל, מזכ"ל תנועת העבודה גם מחזיק אחריה, אני מוכן להיעתר לבקשה. אנחנו נתקדם עם הקריאה ולאחר מכן את ה הצבעה נקיים בדיון מאוחר. </w:t>
      </w:r>
    </w:p>
    <w:p w14:paraId="13DC3F80" w14:textId="77777777" w:rsidR="009B6326" w:rsidRPr="009B6326" w:rsidRDefault="009B6326" w:rsidP="009B6326">
      <w:pPr>
        <w:bidi/>
        <w:rPr>
          <w:rFonts w:cs="David" w:hint="cs"/>
          <w:rtl/>
        </w:rPr>
      </w:pPr>
    </w:p>
    <w:p w14:paraId="037CC4D4" w14:textId="77777777" w:rsidR="009B6326" w:rsidRPr="009B6326" w:rsidRDefault="009B6326" w:rsidP="009B6326">
      <w:pPr>
        <w:bidi/>
        <w:rPr>
          <w:rFonts w:cs="David" w:hint="cs"/>
          <w:rtl/>
        </w:rPr>
      </w:pPr>
      <w:r w:rsidRPr="009B6326">
        <w:rPr>
          <w:rFonts w:cs="David" w:hint="cs"/>
          <w:rtl/>
        </w:rPr>
        <w:tab/>
        <w:t xml:space="preserve">את אשר יגורתי בא לנו. חבר הכנסת פרוש קיבל זכות דיבור. </w:t>
      </w:r>
    </w:p>
    <w:p w14:paraId="6497BCC0" w14:textId="77777777" w:rsidR="009B6326" w:rsidRPr="009B6326" w:rsidRDefault="009B6326" w:rsidP="009B6326">
      <w:pPr>
        <w:bidi/>
        <w:rPr>
          <w:rFonts w:cs="David" w:hint="cs"/>
          <w:rtl/>
        </w:rPr>
      </w:pPr>
    </w:p>
    <w:p w14:paraId="2C30F362" w14:textId="77777777" w:rsidR="009B6326" w:rsidRPr="009B6326" w:rsidRDefault="009B6326" w:rsidP="009B6326">
      <w:pPr>
        <w:bidi/>
        <w:rPr>
          <w:rFonts w:cs="David" w:hint="cs"/>
          <w:rtl/>
        </w:rPr>
      </w:pPr>
      <w:r w:rsidRPr="009B6326">
        <w:rPr>
          <w:rFonts w:cs="David" w:hint="cs"/>
          <w:u w:val="single"/>
          <w:rtl/>
        </w:rPr>
        <w:t>מאיר פרוש:</w:t>
      </w:r>
    </w:p>
    <w:p w14:paraId="6CF5C413" w14:textId="77777777" w:rsidR="009B6326" w:rsidRPr="009B6326" w:rsidRDefault="009B6326" w:rsidP="009B6326">
      <w:pPr>
        <w:bidi/>
        <w:rPr>
          <w:rFonts w:cs="David" w:hint="cs"/>
          <w:rtl/>
        </w:rPr>
      </w:pPr>
    </w:p>
    <w:p w14:paraId="2B700610" w14:textId="77777777" w:rsidR="009B6326" w:rsidRPr="009B6326" w:rsidRDefault="009B6326" w:rsidP="009B6326">
      <w:pPr>
        <w:bidi/>
        <w:rPr>
          <w:rFonts w:cs="David" w:hint="cs"/>
          <w:rtl/>
        </w:rPr>
      </w:pPr>
      <w:r w:rsidRPr="009B6326">
        <w:rPr>
          <w:rFonts w:cs="David" w:hint="cs"/>
          <w:rtl/>
        </w:rPr>
        <w:tab/>
        <w:t>אתה אומר שהמימון יהיה כמו בבחירות המיוחדות, אז למה אתה נכנס לפירוט?</w:t>
      </w:r>
    </w:p>
    <w:p w14:paraId="03A562B7" w14:textId="77777777" w:rsidR="009B6326" w:rsidRPr="009B6326" w:rsidRDefault="009B6326" w:rsidP="009B6326">
      <w:pPr>
        <w:bidi/>
        <w:rPr>
          <w:rFonts w:cs="David" w:hint="cs"/>
          <w:rtl/>
        </w:rPr>
      </w:pPr>
      <w:r w:rsidRPr="009B6326">
        <w:rPr>
          <w:rFonts w:cs="David" w:hint="cs"/>
          <w:rtl/>
        </w:rPr>
        <w:tab/>
      </w:r>
    </w:p>
    <w:p w14:paraId="7AC8C438" w14:textId="77777777" w:rsidR="009B6326" w:rsidRPr="009B6326" w:rsidRDefault="009B6326" w:rsidP="009B6326">
      <w:pPr>
        <w:bidi/>
        <w:rPr>
          <w:rFonts w:cs="David" w:hint="cs"/>
          <w:u w:val="single"/>
          <w:rtl/>
        </w:rPr>
      </w:pPr>
      <w:r w:rsidRPr="009B6326">
        <w:rPr>
          <w:rFonts w:cs="David" w:hint="cs"/>
          <w:u w:val="single"/>
          <w:rtl/>
        </w:rPr>
        <w:t>היו"ר דוד טל:</w:t>
      </w:r>
    </w:p>
    <w:p w14:paraId="031C8BF6" w14:textId="77777777" w:rsidR="009B6326" w:rsidRPr="009B6326" w:rsidRDefault="009B6326" w:rsidP="009B6326">
      <w:pPr>
        <w:bidi/>
        <w:rPr>
          <w:rFonts w:cs="David" w:hint="cs"/>
          <w:u w:val="single"/>
          <w:rtl/>
        </w:rPr>
      </w:pPr>
    </w:p>
    <w:p w14:paraId="79321A54" w14:textId="77777777" w:rsidR="009B6326" w:rsidRPr="009B6326" w:rsidRDefault="009B6326" w:rsidP="009B6326">
      <w:pPr>
        <w:bidi/>
        <w:rPr>
          <w:rFonts w:cs="David" w:hint="cs"/>
          <w:rtl/>
        </w:rPr>
      </w:pPr>
      <w:r w:rsidRPr="009B6326">
        <w:rPr>
          <w:rFonts w:cs="David" w:hint="cs"/>
          <w:rtl/>
        </w:rPr>
        <w:tab/>
        <w:t xml:space="preserve">הערתי את הדברים מכיוון שחבר הכנסת לוי הגיש הצעה כזאת ורוב החברים הסכימו לכך ואמרנו שנדון ביתר פירוט בדיון הבא. </w:t>
      </w:r>
    </w:p>
    <w:p w14:paraId="1229110A" w14:textId="77777777" w:rsidR="009B6326" w:rsidRPr="009B6326" w:rsidRDefault="009B6326" w:rsidP="009B6326">
      <w:pPr>
        <w:bidi/>
        <w:rPr>
          <w:rFonts w:cs="David" w:hint="cs"/>
          <w:rtl/>
        </w:rPr>
      </w:pPr>
    </w:p>
    <w:p w14:paraId="4C7F753D" w14:textId="77777777" w:rsidR="009B6326" w:rsidRPr="009B6326" w:rsidRDefault="009B6326" w:rsidP="009B6326">
      <w:pPr>
        <w:bidi/>
        <w:rPr>
          <w:rFonts w:cs="David" w:hint="cs"/>
          <w:u w:val="single"/>
          <w:rtl/>
        </w:rPr>
      </w:pPr>
      <w:r w:rsidRPr="009B6326">
        <w:rPr>
          <w:rFonts w:cs="David" w:hint="cs"/>
          <w:u w:val="single"/>
          <w:rtl/>
        </w:rPr>
        <w:t>מאיר פרוש:</w:t>
      </w:r>
    </w:p>
    <w:p w14:paraId="50C17F60" w14:textId="77777777" w:rsidR="009B6326" w:rsidRPr="009B6326" w:rsidRDefault="009B6326" w:rsidP="009B6326">
      <w:pPr>
        <w:bidi/>
        <w:rPr>
          <w:rFonts w:cs="David" w:hint="cs"/>
          <w:u w:val="single"/>
          <w:rtl/>
        </w:rPr>
      </w:pPr>
    </w:p>
    <w:p w14:paraId="2A405407" w14:textId="77777777" w:rsidR="009B6326" w:rsidRPr="009B6326" w:rsidRDefault="009B6326" w:rsidP="009B6326">
      <w:pPr>
        <w:bidi/>
        <w:rPr>
          <w:rFonts w:cs="David" w:hint="cs"/>
          <w:rtl/>
        </w:rPr>
      </w:pPr>
      <w:r w:rsidRPr="009B6326">
        <w:rPr>
          <w:rFonts w:cs="David" w:hint="cs"/>
          <w:rtl/>
        </w:rPr>
        <w:tab/>
        <w:t>חבר הכנסת סער אמר שהוא רוצה שלא יהיה מימון. הוא לא רוצה לדעת תשובה על ההצעה שלו?</w:t>
      </w:r>
    </w:p>
    <w:p w14:paraId="00E45555" w14:textId="77777777" w:rsidR="009B6326" w:rsidRPr="009B6326" w:rsidRDefault="009B6326" w:rsidP="009B6326">
      <w:pPr>
        <w:bidi/>
        <w:rPr>
          <w:rFonts w:cs="David" w:hint="cs"/>
          <w:rtl/>
        </w:rPr>
      </w:pPr>
    </w:p>
    <w:p w14:paraId="52AA479D" w14:textId="77777777" w:rsidR="009B6326" w:rsidRPr="009B6326" w:rsidRDefault="009B6326" w:rsidP="009B6326">
      <w:pPr>
        <w:bidi/>
        <w:rPr>
          <w:rFonts w:cs="David" w:hint="cs"/>
          <w:u w:val="single"/>
          <w:rtl/>
        </w:rPr>
      </w:pPr>
      <w:r w:rsidRPr="009B6326">
        <w:rPr>
          <w:rFonts w:cs="David" w:hint="cs"/>
          <w:u w:val="single"/>
          <w:rtl/>
        </w:rPr>
        <w:t>היו"ר דוד טל:</w:t>
      </w:r>
    </w:p>
    <w:p w14:paraId="698A328B" w14:textId="77777777" w:rsidR="009B6326" w:rsidRPr="009B6326" w:rsidRDefault="009B6326" w:rsidP="009B6326">
      <w:pPr>
        <w:bidi/>
        <w:rPr>
          <w:rFonts w:cs="David" w:hint="cs"/>
          <w:rtl/>
        </w:rPr>
      </w:pPr>
    </w:p>
    <w:p w14:paraId="75C1E1FF" w14:textId="77777777" w:rsidR="009B6326" w:rsidRPr="009B6326" w:rsidRDefault="009B6326" w:rsidP="009B6326">
      <w:pPr>
        <w:bidi/>
        <w:rPr>
          <w:rFonts w:cs="David" w:hint="cs"/>
          <w:rtl/>
        </w:rPr>
      </w:pPr>
      <w:r w:rsidRPr="009B6326">
        <w:rPr>
          <w:rFonts w:cs="David" w:hint="cs"/>
          <w:rtl/>
        </w:rPr>
        <w:tab/>
        <w:t>בקריאה שניה נדון אם יהיה או לא יהיה מימון ואם יהיה  האם הוא יהיה במסגרת יחידת מימון אחת או חצי יחידה, כפי שהציע הרב לוי. אני חושב שזה משאיר את הכל פתוח בנושא הזה משום שבינתיים חברי הכנסת יוכלו להתייעץ עם הסיעות שלהם ולגבש עמדה לקראת הדיון עמדה.</w:t>
      </w:r>
    </w:p>
    <w:p w14:paraId="2A07FC3C" w14:textId="77777777" w:rsidR="009B6326" w:rsidRPr="009B6326" w:rsidRDefault="009B6326" w:rsidP="009B6326">
      <w:pPr>
        <w:bidi/>
        <w:rPr>
          <w:rFonts w:cs="David" w:hint="cs"/>
          <w:rtl/>
        </w:rPr>
      </w:pPr>
      <w:r w:rsidRPr="009B6326">
        <w:rPr>
          <w:rFonts w:cs="David" w:hint="cs"/>
          <w:rtl/>
        </w:rPr>
        <w:tab/>
      </w:r>
    </w:p>
    <w:p w14:paraId="0F64425F" w14:textId="77777777" w:rsidR="009B6326" w:rsidRPr="009B6326" w:rsidRDefault="009B6326" w:rsidP="009B6326">
      <w:pPr>
        <w:bidi/>
        <w:rPr>
          <w:rFonts w:cs="David" w:hint="cs"/>
          <w:rtl/>
        </w:rPr>
      </w:pPr>
      <w:r w:rsidRPr="009B6326">
        <w:rPr>
          <w:rFonts w:cs="David" w:hint="cs"/>
          <w:rtl/>
        </w:rPr>
        <w:tab/>
        <w:t>אנחנו ממשיכים לקרוא את הצעת הנוסח.</w:t>
      </w:r>
    </w:p>
    <w:p w14:paraId="1452EF4F" w14:textId="77777777" w:rsidR="009B6326" w:rsidRPr="009B6326" w:rsidRDefault="009B6326" w:rsidP="009B6326">
      <w:pPr>
        <w:bidi/>
        <w:rPr>
          <w:rFonts w:cs="David" w:hint="cs"/>
          <w:rtl/>
        </w:rPr>
      </w:pPr>
    </w:p>
    <w:p w14:paraId="4CB37766" w14:textId="77777777" w:rsidR="009B6326" w:rsidRPr="009B6326" w:rsidRDefault="009B6326" w:rsidP="009B6326">
      <w:pPr>
        <w:bidi/>
        <w:rPr>
          <w:rFonts w:cs="David" w:hint="cs"/>
          <w:u w:val="single"/>
          <w:rtl/>
        </w:rPr>
      </w:pPr>
      <w:r w:rsidRPr="009B6326">
        <w:rPr>
          <w:rFonts w:cs="David" w:hint="cs"/>
          <w:u w:val="single"/>
          <w:rtl/>
        </w:rPr>
        <w:t>זהבה גלאון:</w:t>
      </w:r>
    </w:p>
    <w:p w14:paraId="1BF86BC2" w14:textId="77777777" w:rsidR="009B6326" w:rsidRPr="009B6326" w:rsidRDefault="009B6326" w:rsidP="009B6326">
      <w:pPr>
        <w:bidi/>
        <w:rPr>
          <w:rFonts w:cs="David" w:hint="cs"/>
          <w:u w:val="single"/>
          <w:rtl/>
        </w:rPr>
      </w:pPr>
    </w:p>
    <w:p w14:paraId="244AB3F1" w14:textId="77777777" w:rsidR="009B6326" w:rsidRPr="009B6326" w:rsidRDefault="009B6326" w:rsidP="009B6326">
      <w:pPr>
        <w:bidi/>
        <w:rPr>
          <w:rFonts w:cs="David" w:hint="cs"/>
          <w:rtl/>
        </w:rPr>
      </w:pPr>
      <w:r w:rsidRPr="009B6326">
        <w:rPr>
          <w:rFonts w:cs="David" w:hint="cs"/>
          <w:rtl/>
        </w:rPr>
        <w:tab/>
        <w:t xml:space="preserve">אדוני, רציתי להודות לך. </w:t>
      </w:r>
    </w:p>
    <w:p w14:paraId="60E5DC72" w14:textId="77777777" w:rsidR="009B6326" w:rsidRPr="009B6326" w:rsidRDefault="009B6326" w:rsidP="009B6326">
      <w:pPr>
        <w:bidi/>
        <w:rPr>
          <w:rFonts w:cs="David" w:hint="cs"/>
          <w:rtl/>
        </w:rPr>
      </w:pPr>
    </w:p>
    <w:p w14:paraId="6D46EE95" w14:textId="77777777" w:rsidR="009B6326" w:rsidRPr="009B6326" w:rsidRDefault="009B6326" w:rsidP="009B6326">
      <w:pPr>
        <w:bidi/>
        <w:rPr>
          <w:rFonts w:cs="David" w:hint="cs"/>
          <w:u w:val="single"/>
          <w:rtl/>
        </w:rPr>
      </w:pPr>
      <w:r w:rsidRPr="009B6326">
        <w:rPr>
          <w:rFonts w:cs="David" w:hint="cs"/>
          <w:u w:val="single"/>
          <w:rtl/>
        </w:rPr>
        <w:t>היו"ר דוד טל:</w:t>
      </w:r>
    </w:p>
    <w:p w14:paraId="553BBCEB" w14:textId="77777777" w:rsidR="009B6326" w:rsidRPr="009B6326" w:rsidRDefault="009B6326" w:rsidP="009B6326">
      <w:pPr>
        <w:bidi/>
        <w:rPr>
          <w:rFonts w:cs="David" w:hint="cs"/>
          <w:rtl/>
        </w:rPr>
      </w:pPr>
    </w:p>
    <w:p w14:paraId="6FCB67B3" w14:textId="77777777" w:rsidR="009B6326" w:rsidRPr="009B6326" w:rsidRDefault="009B6326" w:rsidP="009B6326">
      <w:pPr>
        <w:bidi/>
        <w:rPr>
          <w:rFonts w:cs="David" w:hint="cs"/>
          <w:rtl/>
        </w:rPr>
      </w:pPr>
      <w:r w:rsidRPr="009B6326">
        <w:rPr>
          <w:rFonts w:cs="David" w:hint="cs"/>
          <w:rtl/>
        </w:rPr>
        <w:tab/>
        <w:t>מקריא מהצעת החוק:</w:t>
      </w:r>
    </w:p>
    <w:p w14:paraId="6956202E" w14:textId="77777777" w:rsidR="009B6326" w:rsidRPr="009B6326" w:rsidRDefault="009B6326" w:rsidP="009B6326">
      <w:pPr>
        <w:bidi/>
        <w:rPr>
          <w:rFonts w:cs="David" w:hint="cs"/>
          <w:rtl/>
        </w:rPr>
      </w:pPr>
    </w:p>
    <w:p w14:paraId="281D831E" w14:textId="77777777" w:rsidR="009B6326" w:rsidRPr="009B6326" w:rsidRDefault="009B6326" w:rsidP="009B6326">
      <w:pPr>
        <w:bidi/>
        <w:rPr>
          <w:rFonts w:cs="David" w:hint="cs"/>
          <w:rtl/>
        </w:rPr>
      </w:pPr>
      <w:r w:rsidRPr="009B6326">
        <w:rPr>
          <w:rFonts w:cs="David" w:hint="cs"/>
          <w:rtl/>
        </w:rPr>
        <w:tab/>
        <w:t xml:space="preserve">"2. המימון ישולם בסכום השווה למחצית מיחידת מימון אחת לכל חבר הכנסת הנמנה עם הסיעה ביום שבו נודע המועד לעריכת משאל העם כאמור בסעיף 5. </w:t>
      </w:r>
    </w:p>
    <w:p w14:paraId="0F3BD9C9" w14:textId="77777777" w:rsidR="009B6326" w:rsidRPr="009B6326" w:rsidRDefault="009B6326" w:rsidP="009B6326">
      <w:pPr>
        <w:bidi/>
        <w:rPr>
          <w:rFonts w:cs="David" w:hint="cs"/>
          <w:rtl/>
        </w:rPr>
      </w:pPr>
      <w:r w:rsidRPr="009B6326">
        <w:rPr>
          <w:rFonts w:cs="David" w:hint="cs"/>
          <w:rtl/>
        </w:rPr>
        <w:tab/>
        <w:t xml:space="preserve">3. המימון ישולם בתוך תקופה שלא תעלה על עשרה ימים מהמועד האמור בפסקה (2). </w:t>
      </w:r>
    </w:p>
    <w:p w14:paraId="061EBD3A" w14:textId="77777777" w:rsidR="009B6326" w:rsidRPr="009B6326" w:rsidRDefault="009B6326" w:rsidP="009B6326">
      <w:pPr>
        <w:bidi/>
        <w:rPr>
          <w:rFonts w:cs="David" w:hint="cs"/>
          <w:rtl/>
        </w:rPr>
      </w:pPr>
      <w:r w:rsidRPr="009B6326">
        <w:rPr>
          <w:rFonts w:cs="David" w:hint="cs"/>
          <w:rtl/>
        </w:rPr>
        <w:tab/>
        <w:t>4. על הגבלת הוצאותיה של סיעה למימון משאל עם יחולו הוראות סעיף 7(ב) עד (ג) לחוק המימון."</w:t>
      </w:r>
    </w:p>
    <w:p w14:paraId="644E1F4D" w14:textId="77777777" w:rsidR="009B6326" w:rsidRPr="009B6326" w:rsidRDefault="009B6326" w:rsidP="009B6326">
      <w:pPr>
        <w:bidi/>
        <w:rPr>
          <w:rFonts w:cs="David" w:hint="cs"/>
          <w:rtl/>
        </w:rPr>
      </w:pPr>
    </w:p>
    <w:p w14:paraId="2413C6E2" w14:textId="77777777" w:rsidR="009B6326" w:rsidRPr="009B6326" w:rsidRDefault="009B6326" w:rsidP="009B6326">
      <w:pPr>
        <w:bidi/>
        <w:rPr>
          <w:rFonts w:cs="David" w:hint="cs"/>
          <w:rtl/>
        </w:rPr>
      </w:pPr>
      <w:r w:rsidRPr="009B6326">
        <w:rPr>
          <w:rFonts w:cs="David" w:hint="cs"/>
          <w:rtl/>
        </w:rPr>
        <w:tab/>
        <w:t xml:space="preserve">לתשומת לבכם, יש כאן הערה. האם יש תקרה להוצאות למשאל עם. זאת שאלה שנדון בה. </w:t>
      </w:r>
    </w:p>
    <w:p w14:paraId="25C193E3" w14:textId="77777777" w:rsidR="009B6326" w:rsidRPr="009B6326" w:rsidRDefault="009B6326" w:rsidP="009B6326">
      <w:pPr>
        <w:bidi/>
        <w:rPr>
          <w:rFonts w:cs="David" w:hint="cs"/>
          <w:rtl/>
        </w:rPr>
      </w:pPr>
    </w:p>
    <w:p w14:paraId="0E531F65" w14:textId="77777777" w:rsidR="009B6326" w:rsidRPr="009B6326" w:rsidRDefault="009B6326" w:rsidP="009B6326">
      <w:pPr>
        <w:bidi/>
        <w:rPr>
          <w:rFonts w:cs="David" w:hint="cs"/>
          <w:rtl/>
        </w:rPr>
      </w:pPr>
      <w:r w:rsidRPr="009B6326">
        <w:rPr>
          <w:rFonts w:cs="David" w:hint="cs"/>
          <w:u w:val="single"/>
          <w:rtl/>
        </w:rPr>
        <w:t>מנחם בן-ששון:</w:t>
      </w:r>
    </w:p>
    <w:p w14:paraId="25E81473" w14:textId="77777777" w:rsidR="009B6326" w:rsidRPr="009B6326" w:rsidRDefault="009B6326" w:rsidP="009B6326">
      <w:pPr>
        <w:bidi/>
        <w:rPr>
          <w:rFonts w:cs="David" w:hint="cs"/>
          <w:rtl/>
        </w:rPr>
      </w:pPr>
    </w:p>
    <w:p w14:paraId="53654071" w14:textId="77777777" w:rsidR="009B6326" w:rsidRPr="009B6326" w:rsidRDefault="009B6326" w:rsidP="009B6326">
      <w:pPr>
        <w:bidi/>
        <w:rPr>
          <w:rFonts w:cs="David" w:hint="cs"/>
          <w:rtl/>
        </w:rPr>
      </w:pPr>
      <w:r w:rsidRPr="009B6326">
        <w:rPr>
          <w:rFonts w:cs="David" w:hint="cs"/>
          <w:rtl/>
        </w:rPr>
        <w:tab/>
        <w:t xml:space="preserve">זאת שאלה שיכולה לחכות לקריאה שניה. </w:t>
      </w:r>
    </w:p>
    <w:p w14:paraId="6E65FF85" w14:textId="77777777" w:rsidR="009B6326" w:rsidRPr="009B6326" w:rsidRDefault="009B6326" w:rsidP="009B6326">
      <w:pPr>
        <w:bidi/>
        <w:rPr>
          <w:rFonts w:cs="David" w:hint="cs"/>
          <w:rtl/>
        </w:rPr>
      </w:pPr>
      <w:r w:rsidRPr="009B6326">
        <w:rPr>
          <w:rFonts w:cs="David" w:hint="cs"/>
          <w:rtl/>
        </w:rPr>
        <w:tab/>
      </w:r>
      <w:r w:rsidRPr="009B6326">
        <w:rPr>
          <w:rFonts w:cs="David" w:hint="cs"/>
          <w:rtl/>
        </w:rPr>
        <w:tab/>
      </w:r>
    </w:p>
    <w:p w14:paraId="5A0894AA" w14:textId="77777777" w:rsidR="009B6326" w:rsidRDefault="009B6326" w:rsidP="009B6326">
      <w:pPr>
        <w:bidi/>
        <w:rPr>
          <w:rFonts w:cs="David" w:hint="cs"/>
          <w:u w:val="single"/>
          <w:rtl/>
        </w:rPr>
      </w:pPr>
    </w:p>
    <w:p w14:paraId="163C27A2" w14:textId="77777777" w:rsidR="009B6326" w:rsidRDefault="009B6326" w:rsidP="009B6326">
      <w:pPr>
        <w:bidi/>
        <w:rPr>
          <w:rFonts w:cs="David" w:hint="cs"/>
          <w:u w:val="single"/>
          <w:rtl/>
        </w:rPr>
      </w:pPr>
    </w:p>
    <w:p w14:paraId="1CC93E95" w14:textId="77777777" w:rsidR="009B6326" w:rsidRDefault="009B6326" w:rsidP="009B6326">
      <w:pPr>
        <w:bidi/>
        <w:rPr>
          <w:rFonts w:cs="David" w:hint="cs"/>
          <w:u w:val="single"/>
          <w:rtl/>
        </w:rPr>
      </w:pPr>
    </w:p>
    <w:p w14:paraId="6F728D9A" w14:textId="77777777" w:rsidR="009B6326" w:rsidRDefault="009B6326" w:rsidP="009B6326">
      <w:pPr>
        <w:bidi/>
        <w:rPr>
          <w:rFonts w:cs="David" w:hint="cs"/>
          <w:u w:val="single"/>
          <w:rtl/>
        </w:rPr>
      </w:pPr>
    </w:p>
    <w:p w14:paraId="18AF44FC" w14:textId="77777777" w:rsidR="009B6326" w:rsidRPr="009B6326" w:rsidRDefault="009B6326" w:rsidP="009B6326">
      <w:pPr>
        <w:bidi/>
        <w:rPr>
          <w:rFonts w:cs="David" w:hint="cs"/>
          <w:u w:val="single"/>
          <w:rtl/>
        </w:rPr>
      </w:pPr>
      <w:r w:rsidRPr="009B6326">
        <w:rPr>
          <w:rFonts w:cs="David" w:hint="cs"/>
          <w:u w:val="single"/>
          <w:rtl/>
        </w:rPr>
        <w:t>היו"ר דוד טל:</w:t>
      </w:r>
    </w:p>
    <w:p w14:paraId="16F62ABA" w14:textId="77777777" w:rsidR="009B6326" w:rsidRPr="009B6326" w:rsidRDefault="009B6326" w:rsidP="009B6326">
      <w:pPr>
        <w:bidi/>
        <w:rPr>
          <w:rFonts w:cs="David" w:hint="cs"/>
          <w:rtl/>
        </w:rPr>
      </w:pPr>
    </w:p>
    <w:p w14:paraId="7CD1D75E" w14:textId="77777777" w:rsidR="009B6326" w:rsidRPr="009B6326" w:rsidRDefault="009B6326" w:rsidP="009B6326">
      <w:pPr>
        <w:bidi/>
        <w:rPr>
          <w:rFonts w:cs="David" w:hint="cs"/>
          <w:rtl/>
        </w:rPr>
      </w:pPr>
      <w:r w:rsidRPr="009B6326">
        <w:rPr>
          <w:rFonts w:cs="David" w:hint="cs"/>
          <w:rtl/>
        </w:rPr>
        <w:tab/>
        <w:t>הכל שקוף ומונח בפניכם.</w:t>
      </w:r>
    </w:p>
    <w:p w14:paraId="19401B06" w14:textId="77777777" w:rsidR="009B6326" w:rsidRPr="009B6326" w:rsidRDefault="009B6326" w:rsidP="009B6326">
      <w:pPr>
        <w:bidi/>
        <w:rPr>
          <w:rFonts w:cs="David" w:hint="cs"/>
          <w:rtl/>
        </w:rPr>
      </w:pPr>
    </w:p>
    <w:p w14:paraId="4B5981FB" w14:textId="77777777" w:rsidR="009B6326" w:rsidRPr="009B6326" w:rsidRDefault="009B6326" w:rsidP="009B6326">
      <w:pPr>
        <w:bidi/>
        <w:rPr>
          <w:rFonts w:cs="David" w:hint="cs"/>
          <w:rtl/>
        </w:rPr>
      </w:pPr>
      <w:r w:rsidRPr="009B6326">
        <w:rPr>
          <w:rFonts w:cs="David" w:hint="cs"/>
          <w:rtl/>
        </w:rPr>
        <w:tab/>
        <w:t>"5. לעניין גובה התרומות יחולו הוראות סעיף 8(ג) לחוק המימון.</w:t>
      </w:r>
    </w:p>
    <w:p w14:paraId="43DC5AFE" w14:textId="77777777" w:rsidR="009B6326" w:rsidRPr="009B6326" w:rsidRDefault="009B6326" w:rsidP="009B6326">
      <w:pPr>
        <w:bidi/>
        <w:rPr>
          <w:rFonts w:cs="David" w:hint="cs"/>
          <w:rtl/>
        </w:rPr>
      </w:pPr>
      <w:r w:rsidRPr="009B6326">
        <w:rPr>
          <w:rFonts w:cs="David" w:hint="cs"/>
          <w:rtl/>
        </w:rPr>
        <w:tab/>
        <w:t>6. ניהול מערכת החשבונות לעניין משאל העם יבוצע לפי הנחיות מבקר המדינה ויחולו הוראות סעיף 9 לחוק המימון".</w:t>
      </w:r>
    </w:p>
    <w:p w14:paraId="779B8FD2" w14:textId="77777777" w:rsidR="009B6326" w:rsidRPr="009B6326" w:rsidRDefault="009B6326" w:rsidP="009B6326">
      <w:pPr>
        <w:bidi/>
        <w:rPr>
          <w:rFonts w:cs="David" w:hint="cs"/>
          <w:rtl/>
        </w:rPr>
      </w:pPr>
      <w:r w:rsidRPr="009B6326">
        <w:rPr>
          <w:rFonts w:cs="David" w:hint="cs"/>
          <w:rtl/>
        </w:rPr>
        <w:tab/>
      </w:r>
    </w:p>
    <w:p w14:paraId="25E96B6B"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בן-ששון:</w:t>
      </w:r>
    </w:p>
    <w:p w14:paraId="06CAB2BA" w14:textId="77777777" w:rsidR="009B6326" w:rsidRPr="009B6326" w:rsidRDefault="009B6326" w:rsidP="009B6326">
      <w:pPr>
        <w:bidi/>
        <w:rPr>
          <w:rFonts w:cs="David" w:hint="cs"/>
          <w:rtl/>
        </w:rPr>
      </w:pPr>
    </w:p>
    <w:p w14:paraId="29374EA8" w14:textId="77777777" w:rsidR="009B6326" w:rsidRPr="009B6326" w:rsidRDefault="009B6326" w:rsidP="009B6326">
      <w:pPr>
        <w:bidi/>
        <w:rPr>
          <w:rFonts w:cs="David" w:hint="cs"/>
          <w:rtl/>
        </w:rPr>
      </w:pPr>
      <w:r w:rsidRPr="009B6326">
        <w:rPr>
          <w:rFonts w:cs="David" w:hint="cs"/>
          <w:rtl/>
        </w:rPr>
        <w:tab/>
        <w:t xml:space="preserve">בחוק הפריימריס עשינו 10 ישיבות ולא חשבנו שזה הרבה. </w:t>
      </w:r>
    </w:p>
    <w:p w14:paraId="49D148A4" w14:textId="77777777" w:rsidR="009B6326" w:rsidRPr="009B6326" w:rsidRDefault="009B6326" w:rsidP="009B6326">
      <w:pPr>
        <w:bidi/>
        <w:rPr>
          <w:rFonts w:cs="David" w:hint="cs"/>
          <w:rtl/>
        </w:rPr>
      </w:pPr>
    </w:p>
    <w:p w14:paraId="7CDC8B99" w14:textId="77777777" w:rsidR="009B6326" w:rsidRPr="009B6326" w:rsidRDefault="009B6326" w:rsidP="009B6326">
      <w:pPr>
        <w:bidi/>
        <w:rPr>
          <w:rFonts w:cs="David" w:hint="cs"/>
          <w:u w:val="single"/>
          <w:rtl/>
        </w:rPr>
      </w:pPr>
      <w:r w:rsidRPr="009B6326">
        <w:rPr>
          <w:rFonts w:cs="David" w:hint="cs"/>
          <w:u w:val="single"/>
          <w:rtl/>
        </w:rPr>
        <w:t>היו"ר דוד טל:</w:t>
      </w:r>
    </w:p>
    <w:p w14:paraId="33E46C7C" w14:textId="77777777" w:rsidR="009B6326" w:rsidRPr="009B6326" w:rsidRDefault="009B6326" w:rsidP="009B6326">
      <w:pPr>
        <w:bidi/>
        <w:rPr>
          <w:rFonts w:cs="David" w:hint="cs"/>
          <w:rtl/>
        </w:rPr>
      </w:pPr>
    </w:p>
    <w:p w14:paraId="5D22AD48" w14:textId="77777777" w:rsidR="009B6326" w:rsidRPr="009B6326" w:rsidRDefault="009B6326" w:rsidP="009B6326">
      <w:pPr>
        <w:bidi/>
        <w:rPr>
          <w:rFonts w:cs="David" w:hint="cs"/>
          <w:rtl/>
        </w:rPr>
      </w:pPr>
      <w:r w:rsidRPr="009B6326">
        <w:rPr>
          <w:rFonts w:cs="David" w:hint="cs"/>
          <w:rtl/>
        </w:rPr>
        <w:tab/>
        <w:t xml:space="preserve">איש איש וסגנונו. </w:t>
      </w:r>
    </w:p>
    <w:p w14:paraId="165E9400" w14:textId="77777777" w:rsidR="009B6326" w:rsidRPr="009B6326" w:rsidRDefault="009B6326" w:rsidP="009B6326">
      <w:pPr>
        <w:bidi/>
        <w:rPr>
          <w:rFonts w:cs="David" w:hint="cs"/>
          <w:rtl/>
        </w:rPr>
      </w:pPr>
    </w:p>
    <w:p w14:paraId="45608C9B"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בן-ששון:</w:t>
      </w:r>
    </w:p>
    <w:p w14:paraId="23FEF086" w14:textId="77777777" w:rsidR="009B6326" w:rsidRPr="009B6326" w:rsidRDefault="009B6326" w:rsidP="009B6326">
      <w:pPr>
        <w:bidi/>
        <w:rPr>
          <w:rFonts w:cs="David" w:hint="cs"/>
          <w:rtl/>
        </w:rPr>
      </w:pPr>
    </w:p>
    <w:p w14:paraId="065E12D5" w14:textId="77777777" w:rsidR="009B6326" w:rsidRPr="009B6326" w:rsidRDefault="009B6326" w:rsidP="009B6326">
      <w:pPr>
        <w:bidi/>
        <w:rPr>
          <w:rFonts w:cs="David" w:hint="cs"/>
          <w:rtl/>
        </w:rPr>
      </w:pPr>
      <w:r w:rsidRPr="009B6326">
        <w:rPr>
          <w:rFonts w:cs="David" w:hint="cs"/>
          <w:rtl/>
        </w:rPr>
        <w:tab/>
        <w:t xml:space="preserve">אני רוצה לעניין בשאלה זאת. הסוגיה הזאת לא מכוסה בחוק מימון מפלגות. אני אזכיר את הדוגמה הקונקרטית רק לא אזכיר את השם. מה קורה אם נדבן מסוים, משקיע בתוך המהלך הזה מיליארדים. לא משום שהוא תומך במפלגה א' או ב' אלא שהוא תומך באיקס. </w:t>
      </w:r>
    </w:p>
    <w:p w14:paraId="62053A29" w14:textId="77777777" w:rsidR="009B6326" w:rsidRPr="009B6326" w:rsidRDefault="009B6326" w:rsidP="009B6326">
      <w:pPr>
        <w:bidi/>
        <w:rPr>
          <w:rFonts w:cs="David" w:hint="cs"/>
          <w:rtl/>
        </w:rPr>
      </w:pPr>
    </w:p>
    <w:p w14:paraId="7D952D5A" w14:textId="77777777" w:rsidR="009B6326" w:rsidRPr="009B6326" w:rsidRDefault="009B6326" w:rsidP="009B6326">
      <w:pPr>
        <w:bidi/>
        <w:rPr>
          <w:rFonts w:cs="David" w:hint="cs"/>
          <w:rtl/>
        </w:rPr>
      </w:pPr>
      <w:r w:rsidRPr="009B6326">
        <w:rPr>
          <w:rFonts w:cs="David" w:hint="cs"/>
          <w:u w:val="single"/>
          <w:rtl/>
        </w:rPr>
        <w:t>יצחק לוי:</w:t>
      </w:r>
    </w:p>
    <w:p w14:paraId="5EF9DC91" w14:textId="77777777" w:rsidR="009B6326" w:rsidRPr="009B6326" w:rsidRDefault="009B6326" w:rsidP="009B6326">
      <w:pPr>
        <w:bidi/>
        <w:rPr>
          <w:rFonts w:cs="David" w:hint="cs"/>
          <w:rtl/>
        </w:rPr>
      </w:pPr>
    </w:p>
    <w:p w14:paraId="328F7EB8" w14:textId="77777777" w:rsidR="009B6326" w:rsidRPr="009B6326" w:rsidRDefault="009B6326" w:rsidP="009B6326">
      <w:pPr>
        <w:bidi/>
        <w:rPr>
          <w:rFonts w:cs="David" w:hint="cs"/>
          <w:rtl/>
        </w:rPr>
      </w:pPr>
      <w:r w:rsidRPr="009B6326">
        <w:rPr>
          <w:rFonts w:cs="David" w:hint="cs"/>
          <w:rtl/>
        </w:rPr>
        <w:tab/>
        <w:t>מה הבעיה עם זה?</w:t>
      </w:r>
    </w:p>
    <w:p w14:paraId="45FD1CBB" w14:textId="77777777" w:rsidR="009B6326" w:rsidRPr="009B6326" w:rsidRDefault="009B6326" w:rsidP="009B6326">
      <w:pPr>
        <w:bidi/>
        <w:rPr>
          <w:rFonts w:cs="David" w:hint="cs"/>
          <w:rtl/>
        </w:rPr>
      </w:pPr>
    </w:p>
    <w:p w14:paraId="1A43FB24"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3D065950" w14:textId="77777777" w:rsidR="009B6326" w:rsidRPr="009B6326" w:rsidRDefault="009B6326" w:rsidP="009B6326">
      <w:pPr>
        <w:bidi/>
        <w:rPr>
          <w:rFonts w:cs="David" w:hint="cs"/>
          <w:rtl/>
        </w:rPr>
      </w:pPr>
    </w:p>
    <w:p w14:paraId="379D259C" w14:textId="77777777" w:rsidR="009B6326" w:rsidRPr="009B6326" w:rsidRDefault="009B6326" w:rsidP="009B6326">
      <w:pPr>
        <w:bidi/>
        <w:rPr>
          <w:rFonts w:cs="David" w:hint="cs"/>
          <w:rtl/>
        </w:rPr>
      </w:pPr>
      <w:r w:rsidRPr="009B6326">
        <w:rPr>
          <w:rFonts w:cs="David" w:hint="cs"/>
          <w:rtl/>
        </w:rPr>
        <w:tab/>
        <w:t>האם זה ייזקף?</w:t>
      </w:r>
    </w:p>
    <w:p w14:paraId="22B89975" w14:textId="77777777" w:rsidR="009B6326" w:rsidRPr="009B6326" w:rsidRDefault="009B6326" w:rsidP="009B6326">
      <w:pPr>
        <w:bidi/>
        <w:rPr>
          <w:rFonts w:cs="David" w:hint="cs"/>
          <w:rtl/>
        </w:rPr>
      </w:pPr>
    </w:p>
    <w:p w14:paraId="1EE3D16E" w14:textId="77777777" w:rsidR="009B6326" w:rsidRPr="009B6326" w:rsidRDefault="009B6326" w:rsidP="009B6326">
      <w:pPr>
        <w:bidi/>
        <w:rPr>
          <w:rFonts w:cs="David" w:hint="cs"/>
          <w:u w:val="single"/>
          <w:rtl/>
        </w:rPr>
      </w:pPr>
      <w:r w:rsidRPr="009B6326">
        <w:rPr>
          <w:rFonts w:cs="David" w:hint="cs"/>
          <w:u w:val="single"/>
          <w:rtl/>
        </w:rPr>
        <w:t>יצחק לוי:</w:t>
      </w:r>
    </w:p>
    <w:p w14:paraId="24E63E15" w14:textId="77777777" w:rsidR="009B6326" w:rsidRPr="009B6326" w:rsidRDefault="009B6326" w:rsidP="009B6326">
      <w:pPr>
        <w:bidi/>
        <w:rPr>
          <w:rFonts w:cs="David" w:hint="cs"/>
          <w:u w:val="single"/>
          <w:rtl/>
        </w:rPr>
      </w:pPr>
    </w:p>
    <w:p w14:paraId="2FE86C4B" w14:textId="77777777" w:rsidR="009B6326" w:rsidRPr="009B6326" w:rsidRDefault="009B6326" w:rsidP="009B6326">
      <w:pPr>
        <w:bidi/>
        <w:rPr>
          <w:rFonts w:cs="David" w:hint="cs"/>
          <w:rtl/>
        </w:rPr>
      </w:pPr>
      <w:r w:rsidRPr="009B6326">
        <w:rPr>
          <w:rFonts w:cs="David" w:hint="cs"/>
          <w:rtl/>
        </w:rPr>
        <w:tab/>
        <w:t xml:space="preserve">זה לא ייזקף. </w:t>
      </w:r>
    </w:p>
    <w:p w14:paraId="028F49B9" w14:textId="77777777" w:rsidR="009B6326" w:rsidRPr="009B6326" w:rsidRDefault="009B6326" w:rsidP="009B6326">
      <w:pPr>
        <w:bidi/>
        <w:rPr>
          <w:rFonts w:cs="David" w:hint="cs"/>
          <w:rtl/>
        </w:rPr>
      </w:pPr>
    </w:p>
    <w:p w14:paraId="4E0BF4D4"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בן-ששון:</w:t>
      </w:r>
    </w:p>
    <w:p w14:paraId="3BBC52D1" w14:textId="77777777" w:rsidR="009B6326" w:rsidRPr="009B6326" w:rsidRDefault="009B6326" w:rsidP="009B6326">
      <w:pPr>
        <w:bidi/>
        <w:rPr>
          <w:rFonts w:cs="David" w:hint="cs"/>
          <w:rtl/>
        </w:rPr>
      </w:pPr>
    </w:p>
    <w:p w14:paraId="42C1F8B0" w14:textId="77777777" w:rsidR="009B6326" w:rsidRPr="009B6326" w:rsidRDefault="009B6326" w:rsidP="009B6326">
      <w:pPr>
        <w:bidi/>
        <w:rPr>
          <w:rFonts w:cs="David" w:hint="cs"/>
          <w:rtl/>
        </w:rPr>
      </w:pPr>
      <w:r w:rsidRPr="009B6326">
        <w:rPr>
          <w:rFonts w:cs="David" w:hint="cs"/>
          <w:rtl/>
        </w:rPr>
        <w:tab/>
        <w:t xml:space="preserve">כשיהיו שתי מפלגות השאלה שלי תהיה אפליקטיבית גם פה. אבל, כשיש שאלה אחת בנושא אחד ומישהו מביע עמדה לנושא הזה, אני הייתי רואה את זה לנגד עיניי כזקיפה לקמפיין. אבל זה צריך להיאמר. יש לנו בעיה, למשל, עם יהדות התורה. יהדות התורה אומרת שכשמתפרסם חוות דעת איקס של רבנים בעיתון, זאת לא תעמולה ואילו מבקר המדינה אומר שזאת כן תעמולה. אחרי זה הוא מוריד להם את זה מהמימון. </w:t>
      </w:r>
    </w:p>
    <w:p w14:paraId="266E4CD5" w14:textId="77777777" w:rsidR="009B6326" w:rsidRPr="009B6326" w:rsidRDefault="009B6326" w:rsidP="009B6326">
      <w:pPr>
        <w:bidi/>
        <w:rPr>
          <w:rFonts w:cs="David" w:hint="cs"/>
          <w:rtl/>
        </w:rPr>
      </w:pPr>
    </w:p>
    <w:p w14:paraId="7086597F" w14:textId="77777777" w:rsidR="009B6326" w:rsidRPr="009B6326" w:rsidRDefault="009B6326" w:rsidP="009B6326">
      <w:pPr>
        <w:bidi/>
        <w:rPr>
          <w:rFonts w:cs="David" w:hint="cs"/>
          <w:rtl/>
        </w:rPr>
      </w:pPr>
      <w:r w:rsidRPr="009B6326">
        <w:rPr>
          <w:rFonts w:cs="David" w:hint="cs"/>
          <w:rtl/>
        </w:rPr>
        <w:tab/>
        <w:t xml:space="preserve">במקרה שבפנינו, אם אתה אומר לי שזה פתוח ונדבן יכול לתת והשאלה היא שאלה ערכית, אז כל אחד יגיד את עמדתו. מי שיש לו 3 מיליארד, שיהיה 3 מיליארד. אבל, אם אני חושב שבזה שהוא תורם לדבר איקס או וואי, זאת בהחלט תעמולה, אז אוטומטית זה יורד מהקמפיין. זאת אומרת, מישהו צריך לחשב את זה. המבקר לוקח את כל שלטי החוצות, את כל שעות השידור ואת כל האווירונים שהוא העלה לשמיים. </w:t>
      </w:r>
    </w:p>
    <w:p w14:paraId="6D246055" w14:textId="77777777" w:rsidR="009B6326" w:rsidRPr="009B6326" w:rsidRDefault="009B6326" w:rsidP="009B6326">
      <w:pPr>
        <w:bidi/>
        <w:rPr>
          <w:rFonts w:cs="David" w:hint="cs"/>
          <w:rtl/>
        </w:rPr>
      </w:pPr>
    </w:p>
    <w:p w14:paraId="27909F2E" w14:textId="77777777" w:rsidR="009B6326" w:rsidRPr="009B6326" w:rsidRDefault="009B6326" w:rsidP="009B6326">
      <w:pPr>
        <w:bidi/>
        <w:rPr>
          <w:rFonts w:cs="David" w:hint="cs"/>
          <w:rtl/>
        </w:rPr>
      </w:pPr>
      <w:r w:rsidRPr="009B6326">
        <w:rPr>
          <w:rFonts w:cs="David" w:hint="cs"/>
          <w:u w:val="single"/>
          <w:rtl/>
        </w:rPr>
        <w:t>היו</w:t>
      </w:r>
      <w:r w:rsidRPr="009B6326">
        <w:rPr>
          <w:rFonts w:cs="David"/>
          <w:u w:val="single"/>
          <w:rtl/>
        </w:rPr>
        <w:t>"</w:t>
      </w:r>
      <w:r w:rsidRPr="009B6326">
        <w:rPr>
          <w:rFonts w:cs="David" w:hint="cs"/>
          <w:u w:val="single"/>
          <w:rtl/>
        </w:rPr>
        <w:t>ר יצחק לוי:</w:t>
      </w:r>
    </w:p>
    <w:p w14:paraId="72377CC0" w14:textId="77777777" w:rsidR="009B6326" w:rsidRPr="009B6326" w:rsidRDefault="009B6326" w:rsidP="009B6326">
      <w:pPr>
        <w:bidi/>
        <w:rPr>
          <w:rFonts w:cs="David" w:hint="cs"/>
          <w:rtl/>
        </w:rPr>
      </w:pPr>
    </w:p>
    <w:p w14:paraId="55B9D82C" w14:textId="77777777" w:rsidR="009B6326" w:rsidRPr="009B6326" w:rsidRDefault="009B6326" w:rsidP="009B6326">
      <w:pPr>
        <w:bidi/>
        <w:rPr>
          <w:rFonts w:cs="David" w:hint="cs"/>
          <w:rtl/>
        </w:rPr>
      </w:pPr>
      <w:r w:rsidRPr="009B6326">
        <w:rPr>
          <w:rFonts w:cs="David" w:hint="cs"/>
          <w:rtl/>
        </w:rPr>
        <w:tab/>
        <w:t>לאיזה מפלגה הוא יזקוף את זה?</w:t>
      </w:r>
    </w:p>
    <w:p w14:paraId="55A6E4BA" w14:textId="77777777" w:rsidR="009B6326" w:rsidRPr="009B6326" w:rsidRDefault="009B6326" w:rsidP="009B6326">
      <w:pPr>
        <w:bidi/>
        <w:rPr>
          <w:rFonts w:cs="David" w:hint="cs"/>
          <w:rtl/>
        </w:rPr>
      </w:pPr>
    </w:p>
    <w:p w14:paraId="7EA19E1D" w14:textId="77777777" w:rsidR="009B6326" w:rsidRDefault="009B6326" w:rsidP="009B6326">
      <w:pPr>
        <w:tabs>
          <w:tab w:val="left" w:pos="389"/>
          <w:tab w:val="left" w:pos="1930"/>
        </w:tabs>
        <w:bidi/>
        <w:rPr>
          <w:rFonts w:cs="David" w:hint="cs"/>
          <w:u w:val="single"/>
          <w:rtl/>
        </w:rPr>
      </w:pPr>
    </w:p>
    <w:p w14:paraId="193BC9FB" w14:textId="77777777" w:rsidR="009B6326" w:rsidRDefault="009B6326" w:rsidP="009B6326">
      <w:pPr>
        <w:tabs>
          <w:tab w:val="left" w:pos="389"/>
          <w:tab w:val="left" w:pos="1930"/>
        </w:tabs>
        <w:bidi/>
        <w:rPr>
          <w:rFonts w:cs="David" w:hint="cs"/>
          <w:u w:val="single"/>
          <w:rtl/>
        </w:rPr>
      </w:pPr>
    </w:p>
    <w:p w14:paraId="25C05703" w14:textId="77777777" w:rsidR="009B6326" w:rsidRDefault="009B6326" w:rsidP="009B6326">
      <w:pPr>
        <w:tabs>
          <w:tab w:val="left" w:pos="389"/>
          <w:tab w:val="left" w:pos="1930"/>
        </w:tabs>
        <w:bidi/>
        <w:rPr>
          <w:rFonts w:cs="David" w:hint="cs"/>
          <w:u w:val="single"/>
          <w:rtl/>
        </w:rPr>
      </w:pPr>
    </w:p>
    <w:p w14:paraId="5ED6C3BD" w14:textId="77777777" w:rsidR="009B6326" w:rsidRDefault="009B6326" w:rsidP="009B6326">
      <w:pPr>
        <w:tabs>
          <w:tab w:val="left" w:pos="389"/>
          <w:tab w:val="left" w:pos="1930"/>
        </w:tabs>
        <w:bidi/>
        <w:rPr>
          <w:rFonts w:cs="David" w:hint="cs"/>
          <w:u w:val="single"/>
          <w:rtl/>
        </w:rPr>
      </w:pPr>
    </w:p>
    <w:p w14:paraId="70200598" w14:textId="77777777" w:rsidR="009B6326" w:rsidRPr="009B6326" w:rsidRDefault="009B6326" w:rsidP="009B6326">
      <w:pPr>
        <w:tabs>
          <w:tab w:val="left" w:pos="389"/>
          <w:tab w:val="left" w:pos="1930"/>
        </w:tabs>
        <w:bidi/>
        <w:rPr>
          <w:rFonts w:cs="David" w:hint="cs"/>
          <w:u w:val="single"/>
          <w:rtl/>
        </w:rPr>
      </w:pPr>
      <w:smartTag w:uri="urn:schemas-microsoft-com:office:smarttags" w:element="PersonName">
        <w:r w:rsidRPr="009B6326">
          <w:rPr>
            <w:rFonts w:cs="David" w:hint="cs"/>
            <w:u w:val="single"/>
            <w:rtl/>
          </w:rPr>
          <w:t>מנחם בן ששון</w:t>
        </w:r>
      </w:smartTag>
      <w:r w:rsidRPr="009B6326">
        <w:rPr>
          <w:rFonts w:cs="David" w:hint="cs"/>
          <w:u w:val="single"/>
          <w:rtl/>
        </w:rPr>
        <w:t>:</w:t>
      </w:r>
    </w:p>
    <w:p w14:paraId="1783938E" w14:textId="77777777" w:rsidR="009B6326" w:rsidRPr="009B6326" w:rsidRDefault="009B6326" w:rsidP="009B6326">
      <w:pPr>
        <w:bidi/>
        <w:rPr>
          <w:rFonts w:cs="David" w:hint="cs"/>
          <w:rtl/>
        </w:rPr>
      </w:pPr>
    </w:p>
    <w:p w14:paraId="2DC06177" w14:textId="77777777" w:rsidR="009B6326" w:rsidRPr="009B6326" w:rsidRDefault="009B6326" w:rsidP="009B6326">
      <w:pPr>
        <w:bidi/>
        <w:rPr>
          <w:rFonts w:cs="David" w:hint="cs"/>
          <w:rtl/>
        </w:rPr>
      </w:pPr>
      <w:r w:rsidRPr="009B6326">
        <w:rPr>
          <w:rFonts w:cs="David" w:hint="cs"/>
          <w:rtl/>
        </w:rPr>
        <w:tab/>
        <w:t>אני חושב שהוא צריך לזקוף את זה והוא יזקוף את זה למחנה. אם מפלגות אמרו שזוהי עמדתם, אז הוא יוריד את זה בצורה יחסית מכל מפלגה.</w:t>
      </w:r>
    </w:p>
    <w:p w14:paraId="4867D285" w14:textId="77777777" w:rsidR="009B6326" w:rsidRPr="009B6326" w:rsidRDefault="009B6326" w:rsidP="009B6326">
      <w:pPr>
        <w:bidi/>
        <w:rPr>
          <w:rFonts w:cs="David" w:hint="cs"/>
          <w:rtl/>
        </w:rPr>
      </w:pPr>
    </w:p>
    <w:p w14:paraId="52040C4F" w14:textId="77777777" w:rsidR="009B6326" w:rsidRPr="009B6326" w:rsidRDefault="009B6326" w:rsidP="009B6326">
      <w:pPr>
        <w:bidi/>
        <w:rPr>
          <w:rFonts w:cs="David" w:hint="cs"/>
          <w:u w:val="single"/>
          <w:rtl/>
        </w:rPr>
      </w:pPr>
      <w:r w:rsidRPr="009B6326">
        <w:rPr>
          <w:rFonts w:cs="David" w:hint="cs"/>
          <w:u w:val="single"/>
          <w:rtl/>
        </w:rPr>
        <w:t>היו"ר דוד טל:</w:t>
      </w:r>
    </w:p>
    <w:p w14:paraId="0059244B" w14:textId="77777777" w:rsidR="009B6326" w:rsidRPr="009B6326" w:rsidRDefault="009B6326" w:rsidP="009B6326">
      <w:pPr>
        <w:bidi/>
        <w:rPr>
          <w:rFonts w:cs="David" w:hint="cs"/>
          <w:rtl/>
        </w:rPr>
      </w:pPr>
    </w:p>
    <w:p w14:paraId="76D212CE" w14:textId="77777777" w:rsidR="009B6326" w:rsidRPr="009B6326" w:rsidRDefault="009B6326" w:rsidP="009B6326">
      <w:pPr>
        <w:bidi/>
        <w:rPr>
          <w:rFonts w:cs="David" w:hint="cs"/>
          <w:rtl/>
        </w:rPr>
      </w:pPr>
      <w:r w:rsidRPr="009B6326">
        <w:rPr>
          <w:rFonts w:cs="David" w:hint="cs"/>
          <w:rtl/>
        </w:rPr>
        <w:tab/>
        <w:t xml:space="preserve">בוא נשאיר את זה למבקר המדינה. </w:t>
      </w:r>
    </w:p>
    <w:p w14:paraId="74286690" w14:textId="77777777" w:rsidR="009B6326" w:rsidRPr="009B6326" w:rsidRDefault="009B6326" w:rsidP="009B6326">
      <w:pPr>
        <w:bidi/>
        <w:rPr>
          <w:rFonts w:cs="David" w:hint="cs"/>
          <w:rtl/>
        </w:rPr>
      </w:pPr>
      <w:r w:rsidRPr="009B6326">
        <w:rPr>
          <w:rFonts w:cs="David" w:hint="cs"/>
          <w:rtl/>
        </w:rPr>
        <w:tab/>
      </w:r>
    </w:p>
    <w:p w14:paraId="4CF3A8F5" w14:textId="77777777" w:rsidR="009B6326" w:rsidRPr="009B6326" w:rsidRDefault="009B6326" w:rsidP="009B6326">
      <w:pPr>
        <w:bidi/>
        <w:rPr>
          <w:rFonts w:cs="David" w:hint="cs"/>
          <w:rtl/>
        </w:rPr>
      </w:pPr>
      <w:r w:rsidRPr="009B6326">
        <w:rPr>
          <w:rFonts w:cs="David" w:hint="cs"/>
          <w:u w:val="single"/>
          <w:rtl/>
        </w:rPr>
        <w:t>אסתרינה טרטמן:</w:t>
      </w:r>
    </w:p>
    <w:p w14:paraId="3AA5A894" w14:textId="77777777" w:rsidR="009B6326" w:rsidRPr="009B6326" w:rsidRDefault="009B6326" w:rsidP="009B6326">
      <w:pPr>
        <w:bidi/>
        <w:rPr>
          <w:rFonts w:cs="David" w:hint="cs"/>
          <w:rtl/>
        </w:rPr>
      </w:pPr>
    </w:p>
    <w:p w14:paraId="00410CFD" w14:textId="77777777" w:rsidR="009B6326" w:rsidRPr="009B6326" w:rsidRDefault="009B6326" w:rsidP="009B6326">
      <w:pPr>
        <w:bidi/>
        <w:rPr>
          <w:rFonts w:cs="David" w:hint="cs"/>
          <w:rtl/>
        </w:rPr>
      </w:pPr>
      <w:r w:rsidRPr="009B6326">
        <w:rPr>
          <w:rFonts w:cs="David" w:hint="cs"/>
          <w:rtl/>
        </w:rPr>
        <w:tab/>
        <w:t>לא, אסור שזה יגיע למבקר המדינה.</w:t>
      </w:r>
    </w:p>
    <w:p w14:paraId="5A9BE381" w14:textId="77777777" w:rsidR="009B6326" w:rsidRPr="009B6326" w:rsidRDefault="009B6326" w:rsidP="009B6326">
      <w:pPr>
        <w:bidi/>
        <w:rPr>
          <w:rFonts w:cs="David" w:hint="cs"/>
          <w:rtl/>
        </w:rPr>
      </w:pPr>
    </w:p>
    <w:p w14:paraId="2973C267"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58F5B8EA" w14:textId="77777777" w:rsidR="009B6326" w:rsidRPr="009B6326" w:rsidRDefault="009B6326" w:rsidP="009B6326">
      <w:pPr>
        <w:bidi/>
        <w:rPr>
          <w:rFonts w:cs="David" w:hint="cs"/>
          <w:rtl/>
        </w:rPr>
      </w:pPr>
    </w:p>
    <w:p w14:paraId="65C3DE7E" w14:textId="77777777" w:rsidR="009B6326" w:rsidRPr="009B6326" w:rsidRDefault="009B6326" w:rsidP="009B6326">
      <w:pPr>
        <w:bidi/>
        <w:rPr>
          <w:rFonts w:cs="David" w:hint="cs"/>
          <w:rtl/>
        </w:rPr>
      </w:pPr>
      <w:r w:rsidRPr="009B6326">
        <w:rPr>
          <w:rFonts w:cs="David" w:hint="cs"/>
          <w:rtl/>
        </w:rPr>
        <w:tab/>
        <w:t xml:space="preserve">זה לא בשוליים. </w:t>
      </w:r>
    </w:p>
    <w:p w14:paraId="263B80C9" w14:textId="77777777" w:rsidR="009B6326" w:rsidRPr="009B6326" w:rsidRDefault="009B6326" w:rsidP="009B6326">
      <w:pPr>
        <w:bidi/>
        <w:rPr>
          <w:rFonts w:cs="David" w:hint="cs"/>
          <w:rtl/>
        </w:rPr>
      </w:pPr>
    </w:p>
    <w:p w14:paraId="53C85FE8" w14:textId="77777777" w:rsidR="009B6326" w:rsidRPr="009B6326" w:rsidRDefault="009B6326" w:rsidP="009B6326">
      <w:pPr>
        <w:bidi/>
        <w:rPr>
          <w:rFonts w:cs="David" w:hint="cs"/>
          <w:rtl/>
        </w:rPr>
      </w:pPr>
      <w:r w:rsidRPr="009B6326">
        <w:rPr>
          <w:rFonts w:cs="David" w:hint="cs"/>
          <w:u w:val="single"/>
          <w:rtl/>
        </w:rPr>
        <w:t>יצחק לוי:</w:t>
      </w:r>
    </w:p>
    <w:p w14:paraId="49142CA9" w14:textId="77777777" w:rsidR="009B6326" w:rsidRPr="009B6326" w:rsidRDefault="009B6326" w:rsidP="009B6326">
      <w:pPr>
        <w:bidi/>
        <w:rPr>
          <w:rFonts w:cs="David" w:hint="cs"/>
          <w:rtl/>
        </w:rPr>
      </w:pPr>
    </w:p>
    <w:p w14:paraId="26022005" w14:textId="77777777" w:rsidR="009B6326" w:rsidRPr="009B6326" w:rsidRDefault="009B6326" w:rsidP="009B6326">
      <w:pPr>
        <w:bidi/>
        <w:rPr>
          <w:rFonts w:cs="David" w:hint="cs"/>
          <w:rtl/>
        </w:rPr>
      </w:pPr>
      <w:r w:rsidRPr="009B6326">
        <w:rPr>
          <w:rFonts w:cs="David" w:hint="cs"/>
          <w:rtl/>
        </w:rPr>
        <w:tab/>
        <w:t xml:space="preserve">יש פה שאלה מהותית ושאלה פרטית. ראשית אני רוצה לדבר על השאלה המהותית. יש הבדל גדול בין תמיכה באיש לבין תמיכה בעניין וברעיון. לגבי תמיכה ברעיון אי אפשר למנוע מאדם פרטי להוציא מכיסו הפרטי ולהדפיס דגלים או להדפיס מודעות. </w:t>
      </w:r>
    </w:p>
    <w:p w14:paraId="3A932460" w14:textId="77777777" w:rsidR="009B6326" w:rsidRPr="009B6326" w:rsidRDefault="009B6326" w:rsidP="009B6326">
      <w:pPr>
        <w:bidi/>
        <w:rPr>
          <w:rFonts w:cs="David" w:hint="cs"/>
          <w:rtl/>
        </w:rPr>
      </w:pPr>
    </w:p>
    <w:p w14:paraId="39E7586F" w14:textId="77777777" w:rsidR="009B6326" w:rsidRPr="009B6326" w:rsidRDefault="009B6326" w:rsidP="009B6326">
      <w:pPr>
        <w:bidi/>
        <w:rPr>
          <w:rFonts w:cs="David" w:hint="cs"/>
          <w:u w:val="single"/>
          <w:rtl/>
        </w:rPr>
      </w:pPr>
      <w:r w:rsidRPr="009B6326">
        <w:rPr>
          <w:rFonts w:cs="David" w:hint="cs"/>
          <w:u w:val="single"/>
          <w:rtl/>
        </w:rPr>
        <w:t>היו"ר דוד טל:</w:t>
      </w:r>
    </w:p>
    <w:p w14:paraId="7B3860D4" w14:textId="77777777" w:rsidR="009B6326" w:rsidRPr="009B6326" w:rsidRDefault="009B6326" w:rsidP="009B6326">
      <w:pPr>
        <w:bidi/>
        <w:rPr>
          <w:rFonts w:cs="David" w:hint="cs"/>
          <w:rtl/>
        </w:rPr>
      </w:pPr>
    </w:p>
    <w:p w14:paraId="3CE7A24C" w14:textId="77777777" w:rsidR="009B6326" w:rsidRPr="009B6326" w:rsidRDefault="009B6326" w:rsidP="009B6326">
      <w:pPr>
        <w:bidi/>
        <w:rPr>
          <w:rFonts w:cs="David" w:hint="cs"/>
          <w:rtl/>
        </w:rPr>
      </w:pPr>
      <w:r w:rsidRPr="009B6326">
        <w:rPr>
          <w:rFonts w:cs="David" w:hint="cs"/>
          <w:rtl/>
        </w:rPr>
        <w:tab/>
        <w:t xml:space="preserve">החוק לא מגביל אותו. </w:t>
      </w:r>
    </w:p>
    <w:p w14:paraId="1D4A0C10" w14:textId="77777777" w:rsidR="009B6326" w:rsidRPr="009B6326" w:rsidRDefault="009B6326" w:rsidP="009B6326">
      <w:pPr>
        <w:bidi/>
        <w:rPr>
          <w:rFonts w:cs="David" w:hint="cs"/>
          <w:rtl/>
        </w:rPr>
      </w:pPr>
    </w:p>
    <w:p w14:paraId="3CBD7C1B" w14:textId="77777777" w:rsidR="009B6326" w:rsidRPr="009B6326" w:rsidRDefault="009B6326" w:rsidP="009B6326">
      <w:pPr>
        <w:bidi/>
        <w:rPr>
          <w:rFonts w:cs="David" w:hint="cs"/>
          <w:u w:val="single"/>
          <w:rtl/>
        </w:rPr>
      </w:pPr>
      <w:r w:rsidRPr="009B6326">
        <w:rPr>
          <w:rFonts w:cs="David" w:hint="cs"/>
          <w:u w:val="single"/>
          <w:rtl/>
        </w:rPr>
        <w:t>יצחק לוי:</w:t>
      </w:r>
    </w:p>
    <w:p w14:paraId="4C4EFDC9" w14:textId="77777777" w:rsidR="009B6326" w:rsidRPr="009B6326" w:rsidRDefault="009B6326" w:rsidP="009B6326">
      <w:pPr>
        <w:bidi/>
        <w:rPr>
          <w:rFonts w:cs="David" w:hint="cs"/>
          <w:u w:val="single"/>
          <w:rtl/>
        </w:rPr>
      </w:pPr>
    </w:p>
    <w:p w14:paraId="0D6AEA07" w14:textId="77777777" w:rsidR="009B6326" w:rsidRPr="009B6326" w:rsidRDefault="009B6326" w:rsidP="009B6326">
      <w:pPr>
        <w:bidi/>
        <w:rPr>
          <w:rFonts w:cs="David" w:hint="cs"/>
          <w:rtl/>
        </w:rPr>
      </w:pPr>
      <w:r w:rsidRPr="009B6326">
        <w:rPr>
          <w:rFonts w:cs="David" w:hint="cs"/>
          <w:rtl/>
        </w:rPr>
        <w:tab/>
        <w:t xml:space="preserve">נכון. לכן אני אומר שאדם פרטי שלא קשור למטה או למפלגה ומחליט לקחת 100,000 שקל ולתלות מודעות של אני בעד הגולן בעיר שלו. </w:t>
      </w:r>
    </w:p>
    <w:p w14:paraId="59A0D87F" w14:textId="77777777" w:rsidR="009B6326" w:rsidRPr="009B6326" w:rsidRDefault="009B6326" w:rsidP="009B6326">
      <w:pPr>
        <w:bidi/>
        <w:rPr>
          <w:rFonts w:cs="David" w:hint="cs"/>
          <w:rtl/>
        </w:rPr>
      </w:pPr>
    </w:p>
    <w:p w14:paraId="0A9E64B2" w14:textId="77777777" w:rsidR="009B6326" w:rsidRPr="009B6326" w:rsidRDefault="009B6326" w:rsidP="009B6326">
      <w:pPr>
        <w:bidi/>
        <w:rPr>
          <w:rFonts w:cs="David" w:hint="cs"/>
          <w:rtl/>
        </w:rPr>
      </w:pPr>
      <w:r w:rsidRPr="009B6326">
        <w:rPr>
          <w:rFonts w:cs="David" w:hint="cs"/>
          <w:rtl/>
        </w:rPr>
        <w:tab/>
        <w:t xml:space="preserve">נניח שיש אחד שרוצה לעשות את זה לא רק בעיר שלו אלא בכל הארץ וזה יעלה לו מיליון שקל. אין שום מגבלה. אני לא בטוח שצריך לכלול את זה, אבל אם צריך, כדאי לכתוב. אני חושב שזה מובן מאליו שזה לא ייזקף. אדם פרטי עושה עם כספו מה שהוא רוצה, אלא אם כן מדובר פה בעניין אישי שקשור למועמד ואנחנו רוצים לשמור על שוויון ועל חוקים לגבי תעמולה בנושאים אישיים או מפלגתיים ולכך יש חוקים מה מותר ומה אסור. אבל אם אדם לא קשור למפלגה ולא נמצא במטה של מפלגה ולא משתתף במפלגה והוא איש אוהב הגולן ורוצה להוציא מכיסו מיליון שקל ולכסות במודעות את טבריה וצפת, לדעתי אין צורך. </w:t>
      </w:r>
    </w:p>
    <w:p w14:paraId="7989AAFF" w14:textId="77777777" w:rsidR="009B6326" w:rsidRPr="009B6326" w:rsidRDefault="009B6326" w:rsidP="009B6326">
      <w:pPr>
        <w:bidi/>
        <w:rPr>
          <w:rFonts w:cs="David" w:hint="cs"/>
          <w:rtl/>
        </w:rPr>
      </w:pPr>
    </w:p>
    <w:p w14:paraId="3171EA87" w14:textId="77777777" w:rsidR="009B6326" w:rsidRPr="009B6326" w:rsidRDefault="009B6326" w:rsidP="009B6326">
      <w:pPr>
        <w:bidi/>
        <w:rPr>
          <w:rFonts w:cs="David" w:hint="cs"/>
          <w:rtl/>
        </w:rPr>
      </w:pPr>
      <w:r w:rsidRPr="009B6326">
        <w:rPr>
          <w:rFonts w:cs="David" w:hint="cs"/>
          <w:rtl/>
        </w:rPr>
        <w:tab/>
        <w:t xml:space="preserve">הייתי מבקש מהיועצים המשפטיים לבדוק האם אני צודק או לא. האם יש פה בעיה? אם אני לא צודק, אז כדאי לתקן את זה. </w:t>
      </w:r>
    </w:p>
    <w:p w14:paraId="7A3F1A7A" w14:textId="77777777" w:rsidR="009B6326" w:rsidRPr="009B6326" w:rsidRDefault="009B6326" w:rsidP="009B6326">
      <w:pPr>
        <w:bidi/>
        <w:rPr>
          <w:rFonts w:cs="David" w:hint="cs"/>
          <w:rtl/>
        </w:rPr>
      </w:pPr>
    </w:p>
    <w:p w14:paraId="61E7A790"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0F143939" w14:textId="77777777" w:rsidR="009B6326" w:rsidRPr="009B6326" w:rsidRDefault="009B6326" w:rsidP="009B6326">
      <w:pPr>
        <w:bidi/>
        <w:rPr>
          <w:rFonts w:cs="David" w:hint="cs"/>
          <w:u w:val="single"/>
          <w:rtl/>
        </w:rPr>
      </w:pPr>
    </w:p>
    <w:p w14:paraId="15E4077E" w14:textId="77777777" w:rsidR="009B6326" w:rsidRPr="009B6326" w:rsidRDefault="009B6326" w:rsidP="009B6326">
      <w:pPr>
        <w:bidi/>
        <w:rPr>
          <w:rFonts w:cs="David" w:hint="cs"/>
          <w:rtl/>
        </w:rPr>
      </w:pPr>
      <w:r w:rsidRPr="009B6326">
        <w:rPr>
          <w:rFonts w:cs="David" w:hint="cs"/>
          <w:rtl/>
        </w:rPr>
        <w:tab/>
        <w:t xml:space="preserve">המהות בהבחנה היא תמיכה ברעיון או תמיכה פרסונאלית. כיוון שזה תמיכה ברעיון אין בזה שוויון לתמיכה פרסונאלית. אני בעד לחדד את זה בחוק. </w:t>
      </w:r>
    </w:p>
    <w:p w14:paraId="680020B2" w14:textId="77777777" w:rsidR="009B6326" w:rsidRPr="009B6326" w:rsidRDefault="009B6326" w:rsidP="009B6326">
      <w:pPr>
        <w:bidi/>
        <w:rPr>
          <w:rFonts w:cs="David" w:hint="cs"/>
          <w:rtl/>
        </w:rPr>
      </w:pPr>
    </w:p>
    <w:p w14:paraId="67F34825" w14:textId="77777777" w:rsidR="009B6326" w:rsidRPr="009B6326" w:rsidRDefault="009B6326" w:rsidP="009B6326">
      <w:pPr>
        <w:bidi/>
        <w:rPr>
          <w:rFonts w:cs="David" w:hint="cs"/>
          <w:rtl/>
        </w:rPr>
      </w:pPr>
      <w:r w:rsidRPr="009B6326">
        <w:rPr>
          <w:rFonts w:cs="David" w:hint="cs"/>
          <w:u w:val="single"/>
          <w:rtl/>
        </w:rPr>
        <w:t>יצחק לוי:</w:t>
      </w:r>
    </w:p>
    <w:p w14:paraId="7B239A77" w14:textId="77777777" w:rsidR="009B6326" w:rsidRPr="009B6326" w:rsidRDefault="009B6326" w:rsidP="009B6326">
      <w:pPr>
        <w:bidi/>
        <w:rPr>
          <w:rFonts w:cs="David" w:hint="cs"/>
          <w:rtl/>
        </w:rPr>
      </w:pPr>
    </w:p>
    <w:p w14:paraId="1FE9BE12" w14:textId="77777777" w:rsidR="009B6326" w:rsidRPr="009B6326" w:rsidRDefault="009B6326" w:rsidP="009B6326">
      <w:pPr>
        <w:bidi/>
        <w:rPr>
          <w:rFonts w:cs="David" w:hint="cs"/>
          <w:rtl/>
        </w:rPr>
      </w:pPr>
      <w:r w:rsidRPr="009B6326">
        <w:rPr>
          <w:rFonts w:cs="David" w:hint="cs"/>
          <w:rtl/>
        </w:rPr>
        <w:tab/>
        <w:t xml:space="preserve">אגב, הדברים נעשו בנושא ירושלים. היו עצרות ענקיות שנעשו על ידי אנשים תורמים מארצות הברית. גם עכשיו וגם קודם ואף אחד לא טועה שיש פה עבירה. גם עכשיו, כשאנחנו סמוכים לבחירות, עושים עצרת למען ירושלים, למען שלמות ירושלים. אם יש בעיה חוקית בעניין הזה אני מוכן לשמוע. </w:t>
      </w:r>
    </w:p>
    <w:p w14:paraId="652D6F4F" w14:textId="77777777" w:rsidR="009B6326" w:rsidRPr="009B6326" w:rsidRDefault="009B6326" w:rsidP="009B6326">
      <w:pPr>
        <w:bidi/>
        <w:rPr>
          <w:rFonts w:cs="David" w:hint="cs"/>
          <w:rtl/>
        </w:rPr>
      </w:pPr>
    </w:p>
    <w:p w14:paraId="1B142170" w14:textId="77777777" w:rsidR="009B6326" w:rsidRDefault="009B6326" w:rsidP="009B6326">
      <w:pPr>
        <w:bidi/>
        <w:rPr>
          <w:rFonts w:cs="David" w:hint="cs"/>
          <w:u w:val="single"/>
          <w:rtl/>
        </w:rPr>
      </w:pPr>
    </w:p>
    <w:p w14:paraId="6E538333" w14:textId="77777777" w:rsidR="009B6326" w:rsidRDefault="009B6326" w:rsidP="009B6326">
      <w:pPr>
        <w:bidi/>
        <w:rPr>
          <w:rFonts w:cs="David" w:hint="cs"/>
          <w:u w:val="single"/>
          <w:rtl/>
        </w:rPr>
      </w:pPr>
    </w:p>
    <w:p w14:paraId="14DD409A" w14:textId="77777777" w:rsidR="009B6326" w:rsidRDefault="009B6326" w:rsidP="009B6326">
      <w:pPr>
        <w:bidi/>
        <w:rPr>
          <w:rFonts w:cs="David" w:hint="cs"/>
          <w:u w:val="single"/>
          <w:rtl/>
        </w:rPr>
      </w:pPr>
    </w:p>
    <w:p w14:paraId="07041E34" w14:textId="77777777" w:rsidR="009B6326" w:rsidRDefault="009B6326" w:rsidP="009B6326">
      <w:pPr>
        <w:bidi/>
        <w:rPr>
          <w:rFonts w:cs="David" w:hint="cs"/>
          <w:u w:val="single"/>
          <w:rtl/>
        </w:rPr>
      </w:pPr>
    </w:p>
    <w:p w14:paraId="44076497" w14:textId="77777777" w:rsidR="009B6326" w:rsidRPr="009B6326" w:rsidRDefault="009B6326" w:rsidP="009B6326">
      <w:pPr>
        <w:bidi/>
        <w:rPr>
          <w:rFonts w:cs="David" w:hint="cs"/>
          <w:u w:val="single"/>
          <w:rtl/>
        </w:rPr>
      </w:pPr>
      <w:r w:rsidRPr="009B6326">
        <w:rPr>
          <w:rFonts w:cs="David" w:hint="cs"/>
          <w:u w:val="single"/>
          <w:rtl/>
        </w:rPr>
        <w:t>היו"ר דוד טל:</w:t>
      </w:r>
    </w:p>
    <w:p w14:paraId="6AAADB6E" w14:textId="77777777" w:rsidR="009B6326" w:rsidRPr="009B6326" w:rsidRDefault="009B6326" w:rsidP="009B6326">
      <w:pPr>
        <w:bidi/>
        <w:rPr>
          <w:rFonts w:cs="David" w:hint="cs"/>
          <w:rtl/>
        </w:rPr>
      </w:pPr>
    </w:p>
    <w:p w14:paraId="37B0FE5A" w14:textId="77777777" w:rsidR="009B6326" w:rsidRPr="009B6326" w:rsidRDefault="009B6326" w:rsidP="009B6326">
      <w:pPr>
        <w:bidi/>
        <w:rPr>
          <w:rFonts w:cs="David" w:hint="cs"/>
          <w:rtl/>
        </w:rPr>
      </w:pPr>
      <w:r w:rsidRPr="009B6326">
        <w:rPr>
          <w:rFonts w:cs="David" w:hint="cs"/>
          <w:rtl/>
        </w:rPr>
        <w:tab/>
        <w:t xml:space="preserve">אני אבקש מהיועצים המשפטיים שיבדקו את הנושא. </w:t>
      </w:r>
    </w:p>
    <w:p w14:paraId="1C1A920C" w14:textId="77777777" w:rsidR="009B6326" w:rsidRPr="009B6326" w:rsidRDefault="009B6326" w:rsidP="009B6326">
      <w:pPr>
        <w:bidi/>
        <w:rPr>
          <w:rFonts w:cs="David" w:hint="cs"/>
          <w:rtl/>
        </w:rPr>
      </w:pPr>
    </w:p>
    <w:p w14:paraId="4261978C" w14:textId="77777777" w:rsidR="009B6326" w:rsidRPr="009B6326" w:rsidRDefault="009B6326" w:rsidP="009B6326">
      <w:pPr>
        <w:bidi/>
        <w:rPr>
          <w:rFonts w:cs="David" w:hint="cs"/>
          <w:rtl/>
        </w:rPr>
      </w:pPr>
      <w:r w:rsidRPr="009B6326">
        <w:rPr>
          <w:rFonts w:cs="David" w:hint="cs"/>
          <w:rtl/>
        </w:rPr>
        <w:tab/>
        <w:t xml:space="preserve">הערה שניה היא לגבי העניין של לזקוף את זה לאחת המטות. זה דבר בלתי אפשרי. נניח, לדוגמה, מפד"ל ש"ס וליברמן עושים קמפיין נגד החזרת הגולן. כל אחד על פי דרכו. זה מפרסם מודעה שהוא לא רוצה להחזיר את הגולן והשני מפרסם מודעה שהוא נגד החזרת הגולן כי הוא אוהב יין. למה שש"ס תשלם חלק מהקמפיין שלו. מה זה קשור? אין לזה שום קשר. אי אפשר לבוא ולהגיד שהדבר קשור אחד לשני בשום אופן. </w:t>
      </w:r>
    </w:p>
    <w:p w14:paraId="34FFB0C0" w14:textId="77777777" w:rsidR="009B6326" w:rsidRPr="009B6326" w:rsidRDefault="009B6326" w:rsidP="009B6326">
      <w:pPr>
        <w:bidi/>
        <w:rPr>
          <w:rFonts w:cs="David" w:hint="cs"/>
          <w:rtl/>
        </w:rPr>
      </w:pPr>
    </w:p>
    <w:p w14:paraId="502C75E3" w14:textId="77777777" w:rsidR="009B6326" w:rsidRPr="009B6326" w:rsidRDefault="009B6326" w:rsidP="009B6326">
      <w:pPr>
        <w:bidi/>
        <w:rPr>
          <w:rFonts w:cs="David" w:hint="cs"/>
          <w:rtl/>
        </w:rPr>
      </w:pPr>
      <w:r w:rsidRPr="009B6326">
        <w:rPr>
          <w:rFonts w:cs="David" w:hint="cs"/>
          <w:rtl/>
        </w:rPr>
        <w:tab/>
        <w:t xml:space="preserve">לכן, אם הדבר מותר, הוא מותר, ואם הוא אסור, הוא אסור. </w:t>
      </w:r>
    </w:p>
    <w:p w14:paraId="54B371E3" w14:textId="77777777" w:rsidR="009B6326" w:rsidRPr="009B6326" w:rsidRDefault="009B6326" w:rsidP="009B6326">
      <w:pPr>
        <w:bidi/>
        <w:rPr>
          <w:rFonts w:cs="David" w:hint="cs"/>
          <w:rtl/>
        </w:rPr>
      </w:pPr>
    </w:p>
    <w:p w14:paraId="0324E4F0" w14:textId="77777777" w:rsidR="009B6326" w:rsidRPr="009B6326" w:rsidRDefault="009B6326" w:rsidP="009B6326">
      <w:pPr>
        <w:bidi/>
        <w:rPr>
          <w:rFonts w:cs="David" w:hint="cs"/>
          <w:u w:val="single"/>
          <w:rtl/>
        </w:rPr>
      </w:pPr>
      <w:r w:rsidRPr="009B6326">
        <w:rPr>
          <w:rFonts w:cs="David" w:hint="cs"/>
          <w:u w:val="single"/>
          <w:rtl/>
        </w:rPr>
        <w:t>היו"ר דוד טל:</w:t>
      </w:r>
    </w:p>
    <w:p w14:paraId="396F8C00" w14:textId="77777777" w:rsidR="009B6326" w:rsidRPr="009B6326" w:rsidRDefault="009B6326" w:rsidP="009B6326">
      <w:pPr>
        <w:bidi/>
        <w:rPr>
          <w:rFonts w:cs="David" w:hint="cs"/>
          <w:rtl/>
        </w:rPr>
      </w:pPr>
    </w:p>
    <w:p w14:paraId="075ABA6A" w14:textId="77777777" w:rsidR="009B6326" w:rsidRPr="009B6326" w:rsidRDefault="009B6326" w:rsidP="009B6326">
      <w:pPr>
        <w:bidi/>
        <w:rPr>
          <w:rFonts w:cs="David" w:hint="cs"/>
          <w:rtl/>
        </w:rPr>
      </w:pPr>
      <w:r w:rsidRPr="009B6326">
        <w:rPr>
          <w:rFonts w:cs="David" w:hint="cs"/>
          <w:rtl/>
        </w:rPr>
        <w:tab/>
        <w:t xml:space="preserve">בן ששון אומר שאם זה מותר נרשום את זה. הפניתי את השאלה ליועצים המשפטיים. </w:t>
      </w:r>
    </w:p>
    <w:p w14:paraId="3EAE39E4" w14:textId="77777777" w:rsidR="009B6326" w:rsidRPr="009B6326" w:rsidRDefault="009B6326" w:rsidP="009B6326">
      <w:pPr>
        <w:bidi/>
        <w:rPr>
          <w:rFonts w:cs="David" w:hint="cs"/>
          <w:rtl/>
        </w:rPr>
      </w:pPr>
    </w:p>
    <w:p w14:paraId="3CEFC14F" w14:textId="77777777" w:rsidR="009B6326" w:rsidRPr="009B6326" w:rsidRDefault="009B6326" w:rsidP="009B6326">
      <w:pPr>
        <w:bidi/>
        <w:rPr>
          <w:rFonts w:cs="David" w:hint="cs"/>
          <w:u w:val="single"/>
          <w:rtl/>
        </w:rPr>
      </w:pPr>
      <w:r w:rsidRPr="009B6326">
        <w:rPr>
          <w:rFonts w:cs="David" w:hint="cs"/>
          <w:u w:val="single"/>
          <w:rtl/>
        </w:rPr>
        <w:t>ארבל אסטרחן:</w:t>
      </w:r>
    </w:p>
    <w:p w14:paraId="54D7D99A" w14:textId="77777777" w:rsidR="009B6326" w:rsidRPr="009B6326" w:rsidRDefault="009B6326" w:rsidP="009B6326">
      <w:pPr>
        <w:bidi/>
        <w:rPr>
          <w:rFonts w:cs="David" w:hint="cs"/>
          <w:u w:val="single"/>
          <w:rtl/>
        </w:rPr>
      </w:pPr>
    </w:p>
    <w:p w14:paraId="77C3C3FB" w14:textId="77777777" w:rsidR="009B6326" w:rsidRPr="009B6326" w:rsidRDefault="009B6326" w:rsidP="009B6326">
      <w:pPr>
        <w:bidi/>
        <w:rPr>
          <w:rFonts w:cs="David" w:hint="cs"/>
          <w:rtl/>
        </w:rPr>
      </w:pPr>
      <w:r w:rsidRPr="009B6326">
        <w:rPr>
          <w:rFonts w:cs="David" w:hint="cs"/>
          <w:rtl/>
        </w:rPr>
        <w:tab/>
        <w:t xml:space="preserve">היום חוק מימון מפלגות מדבר בשני מקרים שבהם באמת יש שיוך כזה. יש סעיף שמדבר על כך: "אם תרומות או הלוואות ניתנו לסיעה, לרשימת מועמדים, למועמד לכנסת או לכל אדם אחר הפועל למענם ובזיקה אליהם", ואז יש את השיוך. </w:t>
      </w:r>
    </w:p>
    <w:p w14:paraId="2C4268A0" w14:textId="77777777" w:rsidR="009B6326" w:rsidRPr="009B6326" w:rsidRDefault="009B6326" w:rsidP="009B6326">
      <w:pPr>
        <w:bidi/>
        <w:rPr>
          <w:rFonts w:cs="David" w:hint="cs"/>
          <w:rtl/>
        </w:rPr>
      </w:pPr>
      <w:r w:rsidRPr="009B6326">
        <w:rPr>
          <w:rFonts w:cs="David" w:hint="cs"/>
          <w:rtl/>
        </w:rPr>
        <w:tab/>
      </w:r>
    </w:p>
    <w:p w14:paraId="0AB48018" w14:textId="77777777" w:rsidR="009B6326" w:rsidRPr="009B6326" w:rsidRDefault="009B6326" w:rsidP="009B6326">
      <w:pPr>
        <w:bidi/>
        <w:rPr>
          <w:rFonts w:cs="David" w:hint="cs"/>
          <w:rtl/>
        </w:rPr>
      </w:pPr>
      <w:r w:rsidRPr="009B6326">
        <w:rPr>
          <w:rFonts w:cs="David" w:hint="cs"/>
          <w:rtl/>
        </w:rPr>
        <w:tab/>
        <w:t>סעיף 10א' לחוק המימון מדבר על גוף שקשור לסיעה.</w:t>
      </w:r>
    </w:p>
    <w:p w14:paraId="49A2D483" w14:textId="77777777" w:rsidR="009B6326" w:rsidRPr="009B6326" w:rsidRDefault="009B6326" w:rsidP="009B6326">
      <w:pPr>
        <w:bidi/>
        <w:rPr>
          <w:rFonts w:cs="David" w:hint="cs"/>
          <w:rtl/>
        </w:rPr>
      </w:pPr>
    </w:p>
    <w:p w14:paraId="06BF7D7C" w14:textId="77777777" w:rsidR="009B6326" w:rsidRPr="009B6326" w:rsidRDefault="009B6326" w:rsidP="009B6326">
      <w:pPr>
        <w:bidi/>
        <w:rPr>
          <w:rFonts w:cs="David" w:hint="cs"/>
          <w:u w:val="single"/>
          <w:rtl/>
        </w:rPr>
      </w:pPr>
      <w:r w:rsidRPr="009B6326">
        <w:rPr>
          <w:rFonts w:cs="David" w:hint="cs"/>
          <w:u w:val="single"/>
          <w:rtl/>
        </w:rPr>
        <w:t>היו"ר דוד טל:</w:t>
      </w:r>
    </w:p>
    <w:p w14:paraId="7B3DB3FE" w14:textId="77777777" w:rsidR="009B6326" w:rsidRPr="009B6326" w:rsidRDefault="009B6326" w:rsidP="009B6326">
      <w:pPr>
        <w:bidi/>
        <w:rPr>
          <w:rFonts w:cs="David" w:hint="cs"/>
          <w:rtl/>
        </w:rPr>
      </w:pPr>
    </w:p>
    <w:p w14:paraId="092F0F16" w14:textId="77777777" w:rsidR="009B6326" w:rsidRPr="009B6326" w:rsidRDefault="009B6326" w:rsidP="009B6326">
      <w:pPr>
        <w:bidi/>
        <w:rPr>
          <w:rFonts w:cs="David" w:hint="cs"/>
          <w:rtl/>
        </w:rPr>
      </w:pPr>
      <w:r w:rsidRPr="009B6326">
        <w:rPr>
          <w:rFonts w:cs="David" w:hint="cs"/>
          <w:rtl/>
        </w:rPr>
        <w:tab/>
        <w:t>האם יש סעיף המדבר על גוף שלא שייך לשום סיעה?</w:t>
      </w:r>
    </w:p>
    <w:p w14:paraId="6D62838D" w14:textId="77777777" w:rsidR="009B6326" w:rsidRPr="009B6326" w:rsidRDefault="009B6326" w:rsidP="009B6326">
      <w:pPr>
        <w:bidi/>
        <w:rPr>
          <w:rFonts w:cs="David" w:hint="cs"/>
          <w:rtl/>
        </w:rPr>
      </w:pPr>
    </w:p>
    <w:p w14:paraId="775D99C7" w14:textId="77777777" w:rsidR="009B6326" w:rsidRPr="009B6326" w:rsidRDefault="009B6326" w:rsidP="009B6326">
      <w:pPr>
        <w:bidi/>
        <w:rPr>
          <w:rFonts w:cs="David" w:hint="cs"/>
          <w:u w:val="single"/>
          <w:rtl/>
        </w:rPr>
      </w:pPr>
      <w:r w:rsidRPr="009B6326">
        <w:rPr>
          <w:rFonts w:cs="David" w:hint="cs"/>
          <w:u w:val="single"/>
          <w:rtl/>
        </w:rPr>
        <w:t>יצחק לוי:</w:t>
      </w:r>
    </w:p>
    <w:p w14:paraId="5CE15450" w14:textId="77777777" w:rsidR="009B6326" w:rsidRPr="009B6326" w:rsidRDefault="009B6326" w:rsidP="009B6326">
      <w:pPr>
        <w:bidi/>
        <w:rPr>
          <w:rFonts w:cs="David" w:hint="cs"/>
          <w:u w:val="single"/>
          <w:rtl/>
        </w:rPr>
      </w:pPr>
    </w:p>
    <w:p w14:paraId="4B6C65FE" w14:textId="77777777" w:rsidR="009B6326" w:rsidRPr="009B6326" w:rsidRDefault="009B6326" w:rsidP="009B6326">
      <w:pPr>
        <w:bidi/>
        <w:rPr>
          <w:rFonts w:cs="David" w:hint="cs"/>
          <w:rtl/>
        </w:rPr>
      </w:pPr>
      <w:r w:rsidRPr="009B6326">
        <w:rPr>
          <w:rFonts w:cs="David" w:hint="cs"/>
          <w:rtl/>
        </w:rPr>
        <w:tab/>
        <w:t xml:space="preserve">לכן אני חושב שלא צריך לכתוב. </w:t>
      </w:r>
    </w:p>
    <w:p w14:paraId="18918E74" w14:textId="77777777" w:rsidR="009B6326" w:rsidRPr="009B6326" w:rsidRDefault="009B6326" w:rsidP="009B6326">
      <w:pPr>
        <w:bidi/>
        <w:rPr>
          <w:rFonts w:cs="David" w:hint="cs"/>
          <w:rtl/>
        </w:rPr>
      </w:pPr>
    </w:p>
    <w:p w14:paraId="2312AF11" w14:textId="77777777" w:rsidR="009B6326" w:rsidRPr="009B6326" w:rsidRDefault="009B6326" w:rsidP="009B6326">
      <w:pPr>
        <w:bidi/>
        <w:rPr>
          <w:rFonts w:cs="David" w:hint="cs"/>
          <w:u w:val="single"/>
          <w:rtl/>
        </w:rPr>
      </w:pPr>
      <w:r w:rsidRPr="009B6326">
        <w:rPr>
          <w:rFonts w:cs="David" w:hint="cs"/>
          <w:u w:val="single"/>
          <w:rtl/>
        </w:rPr>
        <w:t>היו"ר דוד טל:</w:t>
      </w:r>
    </w:p>
    <w:p w14:paraId="1ED2D820" w14:textId="77777777" w:rsidR="009B6326" w:rsidRPr="009B6326" w:rsidRDefault="009B6326" w:rsidP="009B6326">
      <w:pPr>
        <w:bidi/>
        <w:rPr>
          <w:rFonts w:cs="David" w:hint="cs"/>
          <w:rtl/>
        </w:rPr>
      </w:pPr>
    </w:p>
    <w:p w14:paraId="19B9F8E7" w14:textId="77777777" w:rsidR="009B6326" w:rsidRPr="009B6326" w:rsidRDefault="009B6326" w:rsidP="009B6326">
      <w:pPr>
        <w:bidi/>
        <w:rPr>
          <w:rFonts w:cs="David" w:hint="cs"/>
          <w:rtl/>
        </w:rPr>
      </w:pPr>
      <w:r w:rsidRPr="009B6326">
        <w:rPr>
          <w:rFonts w:cs="David" w:hint="cs"/>
          <w:rtl/>
        </w:rPr>
        <w:tab/>
        <w:t xml:space="preserve">השקפת עולמה של אשתי, למשל. </w:t>
      </w:r>
    </w:p>
    <w:p w14:paraId="0E8E6F04" w14:textId="77777777" w:rsidR="009B6326" w:rsidRPr="009B6326" w:rsidRDefault="009B6326" w:rsidP="009B6326">
      <w:pPr>
        <w:bidi/>
        <w:rPr>
          <w:rFonts w:cs="David" w:hint="cs"/>
          <w:rtl/>
        </w:rPr>
      </w:pPr>
    </w:p>
    <w:p w14:paraId="0945AFAB" w14:textId="77777777" w:rsidR="009B6326" w:rsidRPr="009B6326" w:rsidRDefault="009B6326" w:rsidP="009B6326">
      <w:pPr>
        <w:bidi/>
        <w:rPr>
          <w:rFonts w:cs="David" w:hint="cs"/>
          <w:rtl/>
        </w:rPr>
      </w:pPr>
      <w:r w:rsidRPr="009B6326">
        <w:rPr>
          <w:rFonts w:cs="David" w:hint="cs"/>
          <w:u w:val="single"/>
          <w:rtl/>
        </w:rPr>
        <w:t>ארבל אסטרחן:</w:t>
      </w:r>
    </w:p>
    <w:p w14:paraId="5170E3F9" w14:textId="77777777" w:rsidR="009B6326" w:rsidRPr="009B6326" w:rsidRDefault="009B6326" w:rsidP="009B6326">
      <w:pPr>
        <w:bidi/>
        <w:rPr>
          <w:rFonts w:cs="David" w:hint="cs"/>
          <w:rtl/>
        </w:rPr>
      </w:pPr>
    </w:p>
    <w:p w14:paraId="72E6B1C7" w14:textId="77777777" w:rsidR="009B6326" w:rsidRPr="009B6326" w:rsidRDefault="009B6326" w:rsidP="009B6326">
      <w:pPr>
        <w:bidi/>
        <w:ind w:firstLine="567"/>
        <w:rPr>
          <w:rFonts w:cs="David" w:hint="cs"/>
          <w:rtl/>
        </w:rPr>
      </w:pPr>
      <w:r w:rsidRPr="009B6326">
        <w:rPr>
          <w:rFonts w:cs="David" w:hint="cs"/>
          <w:rtl/>
        </w:rPr>
        <w:t xml:space="preserve">גוש שקשור לסיעה מוגדר בעצם כזרוע של הסיעה. </w:t>
      </w:r>
    </w:p>
    <w:p w14:paraId="173F15D5" w14:textId="77777777" w:rsidR="009B6326" w:rsidRPr="009B6326" w:rsidRDefault="009B6326" w:rsidP="009B6326">
      <w:pPr>
        <w:bidi/>
        <w:ind w:firstLine="567"/>
        <w:rPr>
          <w:rFonts w:cs="David" w:hint="cs"/>
          <w:rtl/>
        </w:rPr>
      </w:pPr>
    </w:p>
    <w:p w14:paraId="6A354DA4" w14:textId="77777777" w:rsidR="009B6326" w:rsidRPr="009B6326" w:rsidRDefault="009B6326" w:rsidP="009B6326">
      <w:pPr>
        <w:bidi/>
        <w:rPr>
          <w:rFonts w:cs="David" w:hint="cs"/>
          <w:u w:val="single"/>
          <w:rtl/>
        </w:rPr>
      </w:pPr>
      <w:r w:rsidRPr="009B6326">
        <w:rPr>
          <w:rFonts w:cs="David" w:hint="cs"/>
          <w:u w:val="single"/>
          <w:rtl/>
        </w:rPr>
        <w:t>אייל זנדברג:</w:t>
      </w:r>
    </w:p>
    <w:p w14:paraId="19F06E70" w14:textId="77777777" w:rsidR="009B6326" w:rsidRPr="009B6326" w:rsidRDefault="009B6326" w:rsidP="009B6326">
      <w:pPr>
        <w:bidi/>
        <w:rPr>
          <w:rFonts w:cs="David" w:hint="cs"/>
          <w:u w:val="single"/>
          <w:rtl/>
        </w:rPr>
      </w:pPr>
    </w:p>
    <w:p w14:paraId="37C97AB5" w14:textId="77777777" w:rsidR="009B6326" w:rsidRPr="009B6326" w:rsidRDefault="009B6326" w:rsidP="009B6326">
      <w:pPr>
        <w:bidi/>
        <w:ind w:firstLine="567"/>
        <w:rPr>
          <w:rFonts w:cs="David" w:hint="cs"/>
          <w:rtl/>
        </w:rPr>
      </w:pPr>
      <w:r w:rsidRPr="009B6326">
        <w:rPr>
          <w:rFonts w:cs="David" w:hint="cs"/>
          <w:rtl/>
        </w:rPr>
        <w:t xml:space="preserve">כדי להוסיף על מה שארבל אמרה, בסעיף 8ה': "הפועל למענם ובזיקה אליהם", זה מוקד הדיון כאן.  אולי יש כאלה שמפרשים "בזיקה אליהם" כזיקה ארגונית במובן שהסיעה מבקשת, אבל אני לא בטוח שכך מבקר המדינה מפרש כך היום את הדין. הזיקה היא גם דבר רחב יותר. </w:t>
      </w:r>
    </w:p>
    <w:p w14:paraId="47753830" w14:textId="77777777" w:rsidR="009B6326" w:rsidRPr="009B6326" w:rsidRDefault="009B6326" w:rsidP="009B6326">
      <w:pPr>
        <w:bidi/>
        <w:rPr>
          <w:rFonts w:cs="David" w:hint="cs"/>
          <w:rtl/>
        </w:rPr>
      </w:pPr>
    </w:p>
    <w:p w14:paraId="76F95962" w14:textId="77777777" w:rsidR="009B6326" w:rsidRPr="009B6326" w:rsidRDefault="009B6326" w:rsidP="009B6326">
      <w:pPr>
        <w:bidi/>
        <w:rPr>
          <w:rFonts w:cs="David" w:hint="cs"/>
          <w:rtl/>
        </w:rPr>
      </w:pPr>
      <w:r w:rsidRPr="009B6326">
        <w:rPr>
          <w:rFonts w:cs="David" w:hint="cs"/>
          <w:u w:val="single"/>
          <w:rtl/>
        </w:rPr>
        <w:t>היו"ר דוד טל:</w:t>
      </w:r>
    </w:p>
    <w:p w14:paraId="56E6FD89" w14:textId="77777777" w:rsidR="009B6326" w:rsidRPr="009B6326" w:rsidRDefault="009B6326" w:rsidP="009B6326">
      <w:pPr>
        <w:bidi/>
        <w:rPr>
          <w:rFonts w:cs="David" w:hint="cs"/>
          <w:rtl/>
        </w:rPr>
      </w:pPr>
    </w:p>
    <w:p w14:paraId="76995133" w14:textId="77777777" w:rsidR="009B6326" w:rsidRPr="009B6326" w:rsidRDefault="009B6326" w:rsidP="009B6326">
      <w:pPr>
        <w:bidi/>
        <w:rPr>
          <w:rFonts w:cs="David" w:hint="cs"/>
          <w:rtl/>
        </w:rPr>
      </w:pPr>
      <w:r w:rsidRPr="009B6326">
        <w:rPr>
          <w:rFonts w:cs="David" w:hint="cs"/>
          <w:rtl/>
        </w:rPr>
        <w:tab/>
        <w:t xml:space="preserve">הוא הולך לחומרה. </w:t>
      </w:r>
    </w:p>
    <w:p w14:paraId="72CD08F6" w14:textId="77777777" w:rsidR="009B6326" w:rsidRPr="009B6326" w:rsidRDefault="009B6326" w:rsidP="009B6326">
      <w:pPr>
        <w:bidi/>
        <w:rPr>
          <w:rFonts w:cs="David" w:hint="cs"/>
          <w:u w:val="single"/>
          <w:rtl/>
        </w:rPr>
      </w:pPr>
    </w:p>
    <w:p w14:paraId="3EDDB3E3" w14:textId="77777777" w:rsidR="009B6326" w:rsidRPr="009B6326" w:rsidRDefault="009B6326" w:rsidP="009B6326">
      <w:pPr>
        <w:bidi/>
        <w:rPr>
          <w:rFonts w:cs="David" w:hint="cs"/>
          <w:u w:val="single"/>
          <w:rtl/>
        </w:rPr>
      </w:pPr>
      <w:r w:rsidRPr="009B6326">
        <w:rPr>
          <w:rFonts w:cs="David" w:hint="cs"/>
          <w:u w:val="single"/>
          <w:rtl/>
        </w:rPr>
        <w:t>אייל זנדברג:</w:t>
      </w:r>
    </w:p>
    <w:p w14:paraId="5A4AE24E" w14:textId="77777777" w:rsidR="009B6326" w:rsidRPr="009B6326" w:rsidRDefault="009B6326" w:rsidP="009B6326">
      <w:pPr>
        <w:bidi/>
        <w:rPr>
          <w:rFonts w:cs="David" w:hint="cs"/>
          <w:rtl/>
        </w:rPr>
      </w:pPr>
    </w:p>
    <w:p w14:paraId="05D8B82F" w14:textId="77777777" w:rsidR="009B6326" w:rsidRPr="009B6326" w:rsidRDefault="009B6326" w:rsidP="009B6326">
      <w:pPr>
        <w:bidi/>
        <w:ind w:firstLine="567"/>
        <w:rPr>
          <w:rFonts w:cs="David" w:hint="cs"/>
          <w:rtl/>
        </w:rPr>
      </w:pPr>
      <w:r w:rsidRPr="009B6326">
        <w:rPr>
          <w:rFonts w:cs="David" w:hint="cs"/>
          <w:rtl/>
        </w:rPr>
        <w:t xml:space="preserve">אבל יש כאן חשש לניצול במובן זה שאין קשר ישיר אבל גוף חיצוני, באופן מפתיע פועל - - - </w:t>
      </w:r>
    </w:p>
    <w:p w14:paraId="661EA17D" w14:textId="77777777" w:rsidR="009B6326" w:rsidRPr="009B6326" w:rsidRDefault="009B6326" w:rsidP="009B6326">
      <w:pPr>
        <w:bidi/>
        <w:ind w:firstLine="567"/>
        <w:rPr>
          <w:rFonts w:cs="David" w:hint="cs"/>
          <w:rtl/>
        </w:rPr>
      </w:pPr>
    </w:p>
    <w:p w14:paraId="40261E03" w14:textId="77777777" w:rsidR="009B6326" w:rsidRDefault="009B6326" w:rsidP="009B6326">
      <w:pPr>
        <w:bidi/>
        <w:rPr>
          <w:rFonts w:cs="David" w:hint="cs"/>
          <w:u w:val="single"/>
          <w:rtl/>
        </w:rPr>
      </w:pPr>
    </w:p>
    <w:p w14:paraId="115A3E9F" w14:textId="77777777" w:rsidR="009B6326" w:rsidRDefault="009B6326" w:rsidP="009B6326">
      <w:pPr>
        <w:bidi/>
        <w:rPr>
          <w:rFonts w:cs="David" w:hint="cs"/>
          <w:u w:val="single"/>
          <w:rtl/>
        </w:rPr>
      </w:pPr>
    </w:p>
    <w:p w14:paraId="4E2111F5" w14:textId="77777777" w:rsidR="009B6326" w:rsidRDefault="009B6326" w:rsidP="009B6326">
      <w:pPr>
        <w:bidi/>
        <w:rPr>
          <w:rFonts w:cs="David" w:hint="cs"/>
          <w:u w:val="single"/>
          <w:rtl/>
        </w:rPr>
      </w:pPr>
    </w:p>
    <w:p w14:paraId="65BAC6AF" w14:textId="77777777" w:rsidR="009B6326" w:rsidRDefault="009B6326" w:rsidP="009B6326">
      <w:pPr>
        <w:bidi/>
        <w:rPr>
          <w:rFonts w:cs="David" w:hint="cs"/>
          <w:u w:val="single"/>
          <w:rtl/>
        </w:rPr>
      </w:pPr>
    </w:p>
    <w:p w14:paraId="496509E1" w14:textId="77777777" w:rsidR="009B6326" w:rsidRDefault="009B6326" w:rsidP="009B6326">
      <w:pPr>
        <w:bidi/>
        <w:rPr>
          <w:rFonts w:cs="David" w:hint="cs"/>
          <w:u w:val="single"/>
          <w:rtl/>
        </w:rPr>
      </w:pPr>
    </w:p>
    <w:p w14:paraId="4438E291" w14:textId="77777777" w:rsidR="009B6326" w:rsidRPr="009B6326" w:rsidRDefault="009B6326" w:rsidP="009B6326">
      <w:pPr>
        <w:bidi/>
        <w:rPr>
          <w:rFonts w:cs="David" w:hint="cs"/>
          <w:u w:val="single"/>
          <w:rtl/>
        </w:rPr>
      </w:pPr>
      <w:r w:rsidRPr="009B6326">
        <w:rPr>
          <w:rFonts w:cs="David" w:hint="cs"/>
          <w:u w:val="single"/>
          <w:rtl/>
        </w:rPr>
        <w:t>היו"ר דוד טל:</w:t>
      </w:r>
    </w:p>
    <w:p w14:paraId="5558A8BF" w14:textId="77777777" w:rsidR="009B6326" w:rsidRPr="009B6326" w:rsidRDefault="009B6326" w:rsidP="009B6326">
      <w:pPr>
        <w:bidi/>
        <w:ind w:firstLine="567"/>
        <w:rPr>
          <w:rFonts w:cs="David" w:hint="cs"/>
          <w:rtl/>
        </w:rPr>
      </w:pPr>
    </w:p>
    <w:p w14:paraId="454E7995" w14:textId="77777777" w:rsidR="009B6326" w:rsidRPr="009B6326" w:rsidRDefault="009B6326" w:rsidP="009B6326">
      <w:pPr>
        <w:bidi/>
        <w:ind w:firstLine="567"/>
        <w:rPr>
          <w:rFonts w:cs="David" w:hint="cs"/>
          <w:rtl/>
        </w:rPr>
      </w:pPr>
      <w:r w:rsidRPr="009B6326">
        <w:rPr>
          <w:rFonts w:cs="David" w:hint="cs"/>
          <w:rtl/>
        </w:rPr>
        <w:t xml:space="preserve">צודק חבר הכנסת בן ששון. נרשום את זה בגוף החוק כדי לומר למבקר המדינה שאנחנו החלטנו כך וזה לא קטע שהוא יכול להתערב. </w:t>
      </w:r>
    </w:p>
    <w:p w14:paraId="6E9B2CEE" w14:textId="77777777" w:rsidR="009B6326" w:rsidRPr="009B6326" w:rsidRDefault="009B6326" w:rsidP="009B6326">
      <w:pPr>
        <w:bidi/>
        <w:rPr>
          <w:rFonts w:cs="David" w:hint="cs"/>
          <w:rtl/>
        </w:rPr>
      </w:pPr>
    </w:p>
    <w:p w14:paraId="5217A491" w14:textId="77777777" w:rsidR="009B6326" w:rsidRPr="009B6326" w:rsidRDefault="009B6326" w:rsidP="009B6326">
      <w:pPr>
        <w:bidi/>
        <w:rPr>
          <w:rFonts w:cs="David" w:hint="cs"/>
          <w:u w:val="single"/>
          <w:rtl/>
        </w:rPr>
      </w:pPr>
      <w:r w:rsidRPr="009B6326">
        <w:rPr>
          <w:rFonts w:cs="David" w:hint="cs"/>
          <w:u w:val="single"/>
          <w:rtl/>
        </w:rPr>
        <w:t>אייל זנדברג:</w:t>
      </w:r>
    </w:p>
    <w:p w14:paraId="70111D20" w14:textId="77777777" w:rsidR="009B6326" w:rsidRPr="009B6326" w:rsidRDefault="009B6326" w:rsidP="009B6326">
      <w:pPr>
        <w:bidi/>
        <w:rPr>
          <w:rFonts w:cs="David" w:hint="cs"/>
          <w:u w:val="single"/>
          <w:rtl/>
        </w:rPr>
      </w:pPr>
    </w:p>
    <w:p w14:paraId="5B973548" w14:textId="77777777" w:rsidR="009B6326" w:rsidRPr="009B6326" w:rsidRDefault="009B6326" w:rsidP="009B6326">
      <w:pPr>
        <w:bidi/>
        <w:ind w:firstLine="567"/>
        <w:rPr>
          <w:rFonts w:cs="David" w:hint="cs"/>
          <w:rtl/>
        </w:rPr>
      </w:pPr>
      <w:r w:rsidRPr="009B6326">
        <w:rPr>
          <w:rFonts w:cs="David" w:hint="cs"/>
          <w:rtl/>
        </w:rPr>
        <w:t xml:space="preserve">זה לא ייחודי למשאל עם, הבעיה קיימת. </w:t>
      </w:r>
    </w:p>
    <w:p w14:paraId="52E3F148" w14:textId="77777777" w:rsidR="009B6326" w:rsidRPr="009B6326" w:rsidRDefault="009B6326" w:rsidP="009B6326">
      <w:pPr>
        <w:bidi/>
        <w:rPr>
          <w:rFonts w:cs="David" w:hint="cs"/>
          <w:rtl/>
        </w:rPr>
      </w:pPr>
    </w:p>
    <w:p w14:paraId="0DAC471A"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מנחם בן ששון:</w:t>
      </w:r>
    </w:p>
    <w:p w14:paraId="25307229" w14:textId="77777777" w:rsidR="009B6326" w:rsidRPr="009B6326" w:rsidRDefault="009B6326" w:rsidP="009B6326">
      <w:pPr>
        <w:bidi/>
        <w:rPr>
          <w:rFonts w:cs="David" w:hint="cs"/>
          <w:rtl/>
        </w:rPr>
      </w:pPr>
    </w:p>
    <w:p w14:paraId="4E984DD5" w14:textId="77777777" w:rsidR="009B6326" w:rsidRPr="009B6326" w:rsidRDefault="009B6326" w:rsidP="009B6326">
      <w:pPr>
        <w:bidi/>
        <w:rPr>
          <w:rFonts w:cs="David" w:hint="cs"/>
          <w:rtl/>
        </w:rPr>
      </w:pPr>
      <w:r w:rsidRPr="009B6326">
        <w:rPr>
          <w:rFonts w:cs="David" w:hint="cs"/>
          <w:rtl/>
        </w:rPr>
        <w:tab/>
        <w:t xml:space="preserve">אבל במשאל עם זה מובהק יותר. זה הדבר שיקרה והטענה יכולה להיאמר. </w:t>
      </w:r>
    </w:p>
    <w:p w14:paraId="43EED466" w14:textId="77777777" w:rsidR="009B6326" w:rsidRPr="009B6326" w:rsidRDefault="009B6326" w:rsidP="009B6326">
      <w:pPr>
        <w:bidi/>
        <w:rPr>
          <w:rFonts w:cs="David" w:hint="cs"/>
          <w:u w:val="single"/>
          <w:rtl/>
        </w:rPr>
      </w:pPr>
    </w:p>
    <w:p w14:paraId="3C5715BC" w14:textId="77777777" w:rsidR="009B6326" w:rsidRPr="009B6326" w:rsidRDefault="009B6326" w:rsidP="009B6326">
      <w:pPr>
        <w:bidi/>
        <w:rPr>
          <w:rFonts w:cs="David" w:hint="cs"/>
          <w:u w:val="single"/>
          <w:rtl/>
        </w:rPr>
      </w:pPr>
      <w:r w:rsidRPr="009B6326">
        <w:rPr>
          <w:rFonts w:cs="David" w:hint="cs"/>
          <w:u w:val="single"/>
          <w:rtl/>
        </w:rPr>
        <w:t>אברהם מיכאלי:</w:t>
      </w:r>
    </w:p>
    <w:p w14:paraId="73E9AE7A" w14:textId="77777777" w:rsidR="009B6326" w:rsidRPr="009B6326" w:rsidRDefault="009B6326" w:rsidP="009B6326">
      <w:pPr>
        <w:bidi/>
        <w:rPr>
          <w:rFonts w:cs="David" w:hint="cs"/>
          <w:u w:val="single"/>
          <w:rtl/>
        </w:rPr>
      </w:pPr>
    </w:p>
    <w:p w14:paraId="66D76EB6" w14:textId="77777777" w:rsidR="009B6326" w:rsidRPr="009B6326" w:rsidRDefault="009B6326" w:rsidP="009B6326">
      <w:pPr>
        <w:bidi/>
        <w:rPr>
          <w:rFonts w:cs="David" w:hint="cs"/>
          <w:rtl/>
        </w:rPr>
      </w:pPr>
      <w:r w:rsidRPr="009B6326">
        <w:rPr>
          <w:rFonts w:cs="David" w:hint="cs"/>
          <w:rtl/>
        </w:rPr>
        <w:tab/>
        <w:t xml:space="preserve">היה המקרה של חב"ד. </w:t>
      </w:r>
    </w:p>
    <w:p w14:paraId="71BF27A3" w14:textId="77777777" w:rsidR="009B6326" w:rsidRPr="009B6326" w:rsidRDefault="009B6326" w:rsidP="009B6326">
      <w:pPr>
        <w:bidi/>
        <w:rPr>
          <w:rFonts w:cs="David" w:hint="cs"/>
          <w:rtl/>
        </w:rPr>
      </w:pPr>
    </w:p>
    <w:p w14:paraId="4D608B28" w14:textId="77777777" w:rsidR="009B6326" w:rsidRPr="009B6326" w:rsidRDefault="009B6326" w:rsidP="009B6326">
      <w:pPr>
        <w:bidi/>
        <w:rPr>
          <w:rFonts w:cs="David" w:hint="cs"/>
          <w:u w:val="single"/>
          <w:rtl/>
        </w:rPr>
      </w:pPr>
      <w:r w:rsidRPr="009B6326">
        <w:rPr>
          <w:rFonts w:cs="David" w:hint="cs"/>
          <w:u w:val="single"/>
          <w:rtl/>
        </w:rPr>
        <w:t>היו"ר דוד טל:</w:t>
      </w:r>
    </w:p>
    <w:p w14:paraId="0BC74996" w14:textId="77777777" w:rsidR="009B6326" w:rsidRPr="009B6326" w:rsidRDefault="009B6326" w:rsidP="009B6326">
      <w:pPr>
        <w:bidi/>
        <w:rPr>
          <w:rFonts w:cs="David" w:hint="cs"/>
          <w:rtl/>
        </w:rPr>
      </w:pPr>
    </w:p>
    <w:p w14:paraId="775EC0FA" w14:textId="77777777" w:rsidR="009B6326" w:rsidRPr="009B6326" w:rsidRDefault="009B6326" w:rsidP="009B6326">
      <w:pPr>
        <w:bidi/>
        <w:rPr>
          <w:rFonts w:cs="David" w:hint="cs"/>
          <w:rtl/>
        </w:rPr>
      </w:pPr>
      <w:r w:rsidRPr="009B6326">
        <w:rPr>
          <w:rFonts w:cs="David" w:hint="cs"/>
          <w:rtl/>
        </w:rPr>
        <w:tab/>
        <w:t xml:space="preserve">שם מדובר באדם באופן אישי. </w:t>
      </w:r>
    </w:p>
    <w:p w14:paraId="091E2D96" w14:textId="77777777" w:rsidR="009B6326" w:rsidRPr="009B6326" w:rsidRDefault="009B6326" w:rsidP="009B6326">
      <w:pPr>
        <w:bidi/>
        <w:rPr>
          <w:rFonts w:cs="David" w:hint="cs"/>
          <w:u w:val="single"/>
          <w:rtl/>
        </w:rPr>
      </w:pPr>
    </w:p>
    <w:p w14:paraId="65C78338" w14:textId="77777777" w:rsidR="009B6326" w:rsidRPr="009B6326" w:rsidRDefault="009B6326" w:rsidP="009B6326">
      <w:pPr>
        <w:bidi/>
        <w:rPr>
          <w:rFonts w:cs="David" w:hint="cs"/>
          <w:rtl/>
        </w:rPr>
      </w:pPr>
      <w:r w:rsidRPr="009B6326">
        <w:rPr>
          <w:rFonts w:cs="David" w:hint="cs"/>
          <w:u w:val="single"/>
          <w:rtl/>
        </w:rPr>
        <w:t>יצחק לוי:</w:t>
      </w:r>
    </w:p>
    <w:p w14:paraId="3201F03C" w14:textId="77777777" w:rsidR="009B6326" w:rsidRPr="009B6326" w:rsidRDefault="009B6326" w:rsidP="009B6326">
      <w:pPr>
        <w:bidi/>
        <w:rPr>
          <w:rFonts w:cs="David" w:hint="cs"/>
          <w:rtl/>
        </w:rPr>
      </w:pPr>
    </w:p>
    <w:p w14:paraId="0F69EF10" w14:textId="77777777" w:rsidR="009B6326" w:rsidRPr="009B6326" w:rsidRDefault="009B6326" w:rsidP="009B6326">
      <w:pPr>
        <w:bidi/>
        <w:rPr>
          <w:rFonts w:cs="David" w:hint="cs"/>
          <w:rtl/>
        </w:rPr>
      </w:pPr>
      <w:r w:rsidRPr="009B6326">
        <w:rPr>
          <w:rFonts w:cs="David" w:hint="cs"/>
          <w:rtl/>
        </w:rPr>
        <w:tab/>
        <w:t xml:space="preserve"> כאשר נלך לבחירות נגיד בקמפיין, אל תבחרו בליבני כי היא תחלק את ירושלים או אתה תגיד שזה טוב מאוד שהיא תחלק את ירושלים כי אנחנו ניפטר מכך וכך כפרים. פתאום תהיה עצרת שמישהו יממן למען ירושלים. המבקר יתערב?</w:t>
      </w:r>
    </w:p>
    <w:p w14:paraId="6E04F44E" w14:textId="77777777" w:rsidR="009B6326" w:rsidRPr="009B6326" w:rsidRDefault="009B6326" w:rsidP="009B6326">
      <w:pPr>
        <w:bidi/>
        <w:rPr>
          <w:rFonts w:cs="David" w:hint="cs"/>
          <w:rtl/>
        </w:rPr>
      </w:pPr>
    </w:p>
    <w:p w14:paraId="4F1D36B7" w14:textId="77777777" w:rsidR="009B6326" w:rsidRPr="009B6326" w:rsidRDefault="009B6326" w:rsidP="009B6326">
      <w:pPr>
        <w:bidi/>
        <w:rPr>
          <w:rFonts w:cs="David" w:hint="cs"/>
          <w:u w:val="single"/>
          <w:rtl/>
        </w:rPr>
      </w:pPr>
      <w:r w:rsidRPr="009B6326">
        <w:rPr>
          <w:rFonts w:cs="David" w:hint="cs"/>
          <w:u w:val="single"/>
          <w:rtl/>
        </w:rPr>
        <w:t>היו"ר דוד טל:</w:t>
      </w:r>
    </w:p>
    <w:p w14:paraId="2EC8F75A" w14:textId="77777777" w:rsidR="009B6326" w:rsidRPr="009B6326" w:rsidRDefault="009B6326" w:rsidP="009B6326">
      <w:pPr>
        <w:bidi/>
        <w:rPr>
          <w:rFonts w:cs="David" w:hint="cs"/>
          <w:rtl/>
        </w:rPr>
      </w:pPr>
    </w:p>
    <w:p w14:paraId="6EC60E9C" w14:textId="77777777" w:rsidR="009B6326" w:rsidRPr="009B6326" w:rsidRDefault="009B6326" w:rsidP="009B6326">
      <w:pPr>
        <w:bidi/>
        <w:rPr>
          <w:rFonts w:cs="David" w:hint="cs"/>
          <w:rtl/>
        </w:rPr>
      </w:pPr>
      <w:r w:rsidRPr="009B6326">
        <w:rPr>
          <w:rFonts w:cs="David" w:hint="cs"/>
          <w:rtl/>
        </w:rPr>
        <w:tab/>
        <w:t>ממי נוריד את זה?</w:t>
      </w:r>
    </w:p>
    <w:p w14:paraId="3F2B6B7C" w14:textId="77777777" w:rsidR="009B6326" w:rsidRPr="009B6326" w:rsidRDefault="009B6326" w:rsidP="009B6326">
      <w:pPr>
        <w:bidi/>
        <w:rPr>
          <w:rFonts w:cs="David" w:hint="cs"/>
          <w:rtl/>
        </w:rPr>
      </w:pPr>
    </w:p>
    <w:p w14:paraId="7FC754C7" w14:textId="77777777" w:rsidR="009B6326" w:rsidRPr="009B6326" w:rsidRDefault="009B6326" w:rsidP="009B6326">
      <w:pPr>
        <w:bidi/>
        <w:rPr>
          <w:rFonts w:cs="David" w:hint="cs"/>
          <w:u w:val="single"/>
          <w:rtl/>
        </w:rPr>
      </w:pPr>
      <w:r w:rsidRPr="009B6326">
        <w:rPr>
          <w:rFonts w:cs="David" w:hint="cs"/>
          <w:u w:val="single"/>
          <w:rtl/>
        </w:rPr>
        <w:t>יצחק לוי:</w:t>
      </w:r>
    </w:p>
    <w:p w14:paraId="1D0C433E" w14:textId="77777777" w:rsidR="009B6326" w:rsidRPr="009B6326" w:rsidRDefault="009B6326" w:rsidP="009B6326">
      <w:pPr>
        <w:bidi/>
        <w:rPr>
          <w:rFonts w:cs="David" w:hint="cs"/>
          <w:u w:val="single"/>
          <w:rtl/>
        </w:rPr>
      </w:pPr>
    </w:p>
    <w:p w14:paraId="7A7C5931" w14:textId="77777777" w:rsidR="009B6326" w:rsidRPr="009B6326" w:rsidRDefault="009B6326" w:rsidP="009B6326">
      <w:pPr>
        <w:bidi/>
        <w:rPr>
          <w:rFonts w:cs="David" w:hint="cs"/>
          <w:rtl/>
        </w:rPr>
      </w:pPr>
      <w:r w:rsidRPr="009B6326">
        <w:rPr>
          <w:rFonts w:cs="David" w:hint="cs"/>
          <w:rtl/>
        </w:rPr>
        <w:tab/>
        <w:t xml:space="preserve">המבקר לא יאסור אותה. איך הוא יכול לאסור אותה? יבוא יהודי אמריקאי ויעשה עצרת למען ירושלים. </w:t>
      </w:r>
    </w:p>
    <w:p w14:paraId="0F76AB6F" w14:textId="77777777" w:rsidR="009B6326" w:rsidRPr="009B6326" w:rsidRDefault="009B6326" w:rsidP="009B6326">
      <w:pPr>
        <w:bidi/>
        <w:rPr>
          <w:rFonts w:cs="David" w:hint="cs"/>
          <w:rtl/>
        </w:rPr>
      </w:pPr>
    </w:p>
    <w:p w14:paraId="569B73E6" w14:textId="77777777" w:rsidR="009B6326" w:rsidRPr="009B6326" w:rsidRDefault="009B6326" w:rsidP="009B6326">
      <w:pPr>
        <w:bidi/>
        <w:rPr>
          <w:rFonts w:cs="David" w:hint="cs"/>
          <w:u w:val="single"/>
          <w:rtl/>
        </w:rPr>
      </w:pPr>
      <w:r w:rsidRPr="009B6326">
        <w:rPr>
          <w:rFonts w:cs="David" w:hint="cs"/>
          <w:u w:val="single"/>
          <w:rtl/>
        </w:rPr>
        <w:t>היו"ר דוד טל:</w:t>
      </w:r>
    </w:p>
    <w:p w14:paraId="24BA2FB3" w14:textId="77777777" w:rsidR="009B6326" w:rsidRPr="009B6326" w:rsidRDefault="009B6326" w:rsidP="009B6326">
      <w:pPr>
        <w:bidi/>
        <w:rPr>
          <w:rFonts w:cs="David" w:hint="cs"/>
          <w:rtl/>
        </w:rPr>
      </w:pPr>
    </w:p>
    <w:p w14:paraId="15C4A425" w14:textId="77777777" w:rsidR="009B6326" w:rsidRPr="009B6326" w:rsidRDefault="009B6326" w:rsidP="009B6326">
      <w:pPr>
        <w:bidi/>
        <w:rPr>
          <w:rFonts w:cs="David" w:hint="cs"/>
          <w:rtl/>
        </w:rPr>
      </w:pPr>
      <w:r w:rsidRPr="009B6326">
        <w:rPr>
          <w:rFonts w:cs="David" w:hint="cs"/>
          <w:rtl/>
        </w:rPr>
        <w:tab/>
        <w:t xml:space="preserve">הרב לוי, אבל אני חושב שגם לאדוני אין התנגדות שהדבר יירשם בצורה מפורשת כדי להסיר כל ספק. שמבקר המדינה לא יחשוב שיש פה אולי - - - </w:t>
      </w:r>
    </w:p>
    <w:p w14:paraId="33D9E92C" w14:textId="77777777" w:rsidR="009B6326" w:rsidRPr="009B6326" w:rsidRDefault="009B6326" w:rsidP="009B6326">
      <w:pPr>
        <w:bidi/>
        <w:rPr>
          <w:rFonts w:cs="David" w:hint="cs"/>
          <w:rtl/>
        </w:rPr>
      </w:pPr>
    </w:p>
    <w:p w14:paraId="49D30CA2" w14:textId="77777777" w:rsidR="009B6326" w:rsidRPr="009B6326" w:rsidRDefault="009B6326" w:rsidP="009B6326">
      <w:pPr>
        <w:bidi/>
        <w:rPr>
          <w:rFonts w:cs="David" w:hint="cs"/>
          <w:u w:val="single"/>
          <w:rtl/>
        </w:rPr>
      </w:pPr>
      <w:r w:rsidRPr="009B6326">
        <w:rPr>
          <w:rFonts w:cs="David" w:hint="cs"/>
          <w:u w:val="single"/>
          <w:rtl/>
        </w:rPr>
        <w:t>יצחק לוי:</w:t>
      </w:r>
    </w:p>
    <w:p w14:paraId="40987FEA" w14:textId="77777777" w:rsidR="009B6326" w:rsidRPr="009B6326" w:rsidRDefault="009B6326" w:rsidP="009B6326">
      <w:pPr>
        <w:bidi/>
        <w:rPr>
          <w:rFonts w:cs="David" w:hint="cs"/>
          <w:u w:val="single"/>
          <w:rtl/>
        </w:rPr>
      </w:pPr>
    </w:p>
    <w:p w14:paraId="356FFE6A" w14:textId="77777777" w:rsidR="009B6326" w:rsidRPr="009B6326" w:rsidRDefault="009B6326" w:rsidP="009B6326">
      <w:pPr>
        <w:bidi/>
        <w:rPr>
          <w:rFonts w:cs="David" w:hint="cs"/>
          <w:rtl/>
        </w:rPr>
      </w:pPr>
      <w:r w:rsidRPr="009B6326">
        <w:rPr>
          <w:rFonts w:cs="David" w:hint="cs"/>
          <w:rtl/>
        </w:rPr>
        <w:tab/>
        <w:t xml:space="preserve">אז אני חושב שצריך לרשום את זה גם בחוק ההוא. </w:t>
      </w:r>
    </w:p>
    <w:p w14:paraId="247FEA26" w14:textId="77777777" w:rsidR="009B6326" w:rsidRPr="009B6326" w:rsidRDefault="009B6326" w:rsidP="009B6326">
      <w:pPr>
        <w:bidi/>
        <w:rPr>
          <w:rFonts w:cs="David" w:hint="cs"/>
          <w:rtl/>
        </w:rPr>
      </w:pPr>
    </w:p>
    <w:p w14:paraId="5A466BC6" w14:textId="77777777" w:rsidR="009B6326" w:rsidRPr="009B6326" w:rsidRDefault="009B6326" w:rsidP="009B6326">
      <w:pPr>
        <w:tabs>
          <w:tab w:val="left" w:pos="389"/>
          <w:tab w:val="left" w:pos="1930"/>
        </w:tabs>
        <w:bidi/>
        <w:rPr>
          <w:rFonts w:cs="David" w:hint="cs"/>
          <w:u w:val="single"/>
          <w:rtl/>
        </w:rPr>
      </w:pPr>
      <w:r w:rsidRPr="009B6326">
        <w:rPr>
          <w:rFonts w:cs="David" w:hint="cs"/>
          <w:u w:val="single"/>
          <w:rtl/>
        </w:rPr>
        <w:t>היו"ר מנחם בן ששון:</w:t>
      </w:r>
    </w:p>
    <w:p w14:paraId="5AA17F11" w14:textId="77777777" w:rsidR="009B6326" w:rsidRPr="009B6326" w:rsidRDefault="009B6326" w:rsidP="009B6326">
      <w:pPr>
        <w:bidi/>
        <w:rPr>
          <w:rFonts w:cs="David" w:hint="cs"/>
          <w:rtl/>
        </w:rPr>
      </w:pPr>
    </w:p>
    <w:p w14:paraId="00949DD9" w14:textId="77777777" w:rsidR="009B6326" w:rsidRPr="009B6326" w:rsidRDefault="009B6326" w:rsidP="009B6326">
      <w:pPr>
        <w:bidi/>
        <w:rPr>
          <w:rFonts w:cs="David" w:hint="cs"/>
          <w:rtl/>
        </w:rPr>
      </w:pPr>
      <w:r w:rsidRPr="009B6326">
        <w:rPr>
          <w:rFonts w:cs="David" w:hint="cs"/>
          <w:rtl/>
        </w:rPr>
        <w:tab/>
        <w:t xml:space="preserve">נכון. ממה נובע הדבר? בדיוק מהפריימריס שדיברנו עליהם אתמול. </w:t>
      </w:r>
    </w:p>
    <w:p w14:paraId="60784C2C" w14:textId="77777777" w:rsidR="009B6326" w:rsidRPr="009B6326" w:rsidRDefault="009B6326" w:rsidP="009B6326">
      <w:pPr>
        <w:bidi/>
        <w:rPr>
          <w:rFonts w:cs="David" w:hint="cs"/>
          <w:rtl/>
        </w:rPr>
      </w:pPr>
    </w:p>
    <w:p w14:paraId="020F12A0" w14:textId="77777777" w:rsidR="009B6326" w:rsidRPr="009B6326" w:rsidRDefault="009B6326" w:rsidP="009B6326">
      <w:pPr>
        <w:bidi/>
        <w:rPr>
          <w:rFonts w:cs="David" w:hint="cs"/>
          <w:u w:val="single"/>
          <w:rtl/>
        </w:rPr>
      </w:pPr>
      <w:r w:rsidRPr="009B6326">
        <w:rPr>
          <w:rFonts w:cs="David" w:hint="cs"/>
          <w:u w:val="single"/>
          <w:rtl/>
        </w:rPr>
        <w:t>יצחק לוי:</w:t>
      </w:r>
    </w:p>
    <w:p w14:paraId="174A2C84" w14:textId="77777777" w:rsidR="009B6326" w:rsidRPr="009B6326" w:rsidRDefault="009B6326" w:rsidP="009B6326">
      <w:pPr>
        <w:bidi/>
        <w:rPr>
          <w:rFonts w:cs="David" w:hint="cs"/>
          <w:rtl/>
        </w:rPr>
      </w:pPr>
    </w:p>
    <w:p w14:paraId="139A73C3" w14:textId="77777777" w:rsidR="009B6326" w:rsidRPr="009B6326" w:rsidRDefault="009B6326" w:rsidP="009B6326">
      <w:pPr>
        <w:bidi/>
        <w:ind w:firstLine="567"/>
        <w:rPr>
          <w:rFonts w:cs="David" w:hint="cs"/>
          <w:rtl/>
        </w:rPr>
      </w:pPr>
      <w:r w:rsidRPr="009B6326">
        <w:rPr>
          <w:rFonts w:cs="David" w:hint="cs"/>
          <w:rtl/>
        </w:rPr>
        <w:t xml:space="preserve">צריך שתהיה התאמה בין החוקים לגבי פירוש הזיקה. נעשה תיקון מקיף גם בחוק השני. </w:t>
      </w:r>
    </w:p>
    <w:p w14:paraId="2757C5F9" w14:textId="77777777" w:rsidR="009B6326" w:rsidRPr="009B6326" w:rsidRDefault="009B6326" w:rsidP="009B6326">
      <w:pPr>
        <w:bidi/>
        <w:rPr>
          <w:rFonts w:cs="David" w:hint="cs"/>
          <w:rtl/>
        </w:rPr>
      </w:pPr>
    </w:p>
    <w:p w14:paraId="6D52BBE5" w14:textId="77777777" w:rsidR="009B6326" w:rsidRDefault="009B6326" w:rsidP="009B6326">
      <w:pPr>
        <w:bidi/>
        <w:rPr>
          <w:rFonts w:cs="David" w:hint="cs"/>
          <w:u w:val="single"/>
          <w:rtl/>
        </w:rPr>
      </w:pPr>
    </w:p>
    <w:p w14:paraId="19FF2340" w14:textId="77777777" w:rsidR="009B6326" w:rsidRDefault="009B6326" w:rsidP="009B6326">
      <w:pPr>
        <w:bidi/>
        <w:rPr>
          <w:rFonts w:cs="David" w:hint="cs"/>
          <w:u w:val="single"/>
          <w:rtl/>
        </w:rPr>
      </w:pPr>
    </w:p>
    <w:p w14:paraId="6BF806D2" w14:textId="77777777" w:rsidR="009B6326" w:rsidRDefault="009B6326" w:rsidP="009B6326">
      <w:pPr>
        <w:bidi/>
        <w:rPr>
          <w:rFonts w:cs="David" w:hint="cs"/>
          <w:u w:val="single"/>
          <w:rtl/>
        </w:rPr>
      </w:pPr>
    </w:p>
    <w:p w14:paraId="252A8573" w14:textId="77777777" w:rsidR="009B6326" w:rsidRDefault="009B6326" w:rsidP="009B6326">
      <w:pPr>
        <w:bidi/>
        <w:rPr>
          <w:rFonts w:cs="David" w:hint="cs"/>
          <w:u w:val="single"/>
          <w:rtl/>
        </w:rPr>
      </w:pPr>
    </w:p>
    <w:p w14:paraId="6B4E5AA0" w14:textId="77777777" w:rsidR="009B6326" w:rsidRDefault="009B6326" w:rsidP="009B6326">
      <w:pPr>
        <w:bidi/>
        <w:rPr>
          <w:rFonts w:cs="David" w:hint="cs"/>
          <w:u w:val="single"/>
          <w:rtl/>
        </w:rPr>
      </w:pPr>
    </w:p>
    <w:p w14:paraId="37F7A1C3" w14:textId="77777777" w:rsidR="009B6326" w:rsidRPr="009B6326" w:rsidRDefault="009B6326" w:rsidP="009B6326">
      <w:pPr>
        <w:bidi/>
        <w:rPr>
          <w:rFonts w:cs="David" w:hint="cs"/>
          <w:rtl/>
        </w:rPr>
      </w:pPr>
      <w:r w:rsidRPr="009B6326">
        <w:rPr>
          <w:rFonts w:cs="David" w:hint="cs"/>
          <w:u w:val="single"/>
          <w:rtl/>
        </w:rPr>
        <w:t>מנחם בן-ששון:</w:t>
      </w:r>
    </w:p>
    <w:p w14:paraId="32059693" w14:textId="77777777" w:rsidR="009B6326" w:rsidRPr="009B6326" w:rsidRDefault="009B6326" w:rsidP="009B6326">
      <w:pPr>
        <w:bidi/>
        <w:rPr>
          <w:rFonts w:cs="David" w:hint="cs"/>
          <w:rtl/>
        </w:rPr>
      </w:pPr>
    </w:p>
    <w:p w14:paraId="1B6E4BFD" w14:textId="77777777" w:rsidR="009B6326" w:rsidRPr="009B6326" w:rsidRDefault="009B6326" w:rsidP="009B6326">
      <w:pPr>
        <w:bidi/>
        <w:rPr>
          <w:rFonts w:cs="David" w:hint="cs"/>
          <w:rtl/>
        </w:rPr>
      </w:pPr>
      <w:r w:rsidRPr="009B6326">
        <w:rPr>
          <w:rFonts w:cs="David" w:hint="cs"/>
          <w:rtl/>
        </w:rPr>
        <w:tab/>
        <w:t xml:space="preserve">יש לי שתי שאלות חוקתיות. האם אין לנו כאן בעיה של שוויון? והאם אין לנו שאלה של חופש העיסוק כי אני מונע מאדם להוציא את כספו? </w:t>
      </w:r>
    </w:p>
    <w:p w14:paraId="7165E06E" w14:textId="77777777" w:rsidR="009B6326" w:rsidRPr="009B6326" w:rsidRDefault="009B6326" w:rsidP="009B6326">
      <w:pPr>
        <w:bidi/>
        <w:rPr>
          <w:rFonts w:cs="David" w:hint="cs"/>
          <w:rtl/>
        </w:rPr>
      </w:pPr>
    </w:p>
    <w:p w14:paraId="6C5FCCA7" w14:textId="77777777" w:rsidR="009B6326" w:rsidRPr="009B6326" w:rsidRDefault="009B6326" w:rsidP="009B6326">
      <w:pPr>
        <w:bidi/>
        <w:rPr>
          <w:rFonts w:cs="David" w:hint="cs"/>
          <w:u w:val="single"/>
          <w:rtl/>
        </w:rPr>
      </w:pPr>
      <w:r w:rsidRPr="009B6326">
        <w:rPr>
          <w:rFonts w:cs="David" w:hint="cs"/>
          <w:u w:val="single"/>
          <w:rtl/>
        </w:rPr>
        <w:t>אייל זנדברג:</w:t>
      </w:r>
    </w:p>
    <w:p w14:paraId="323B03B4" w14:textId="77777777" w:rsidR="009B6326" w:rsidRPr="009B6326" w:rsidRDefault="009B6326" w:rsidP="009B6326">
      <w:pPr>
        <w:bidi/>
        <w:rPr>
          <w:rFonts w:cs="David" w:hint="cs"/>
          <w:u w:val="single"/>
          <w:rtl/>
        </w:rPr>
      </w:pPr>
    </w:p>
    <w:p w14:paraId="1D09CC8F" w14:textId="77777777" w:rsidR="009B6326" w:rsidRPr="009B6326" w:rsidRDefault="009B6326" w:rsidP="009B6326">
      <w:pPr>
        <w:bidi/>
        <w:rPr>
          <w:rFonts w:cs="David" w:hint="cs"/>
          <w:rtl/>
        </w:rPr>
      </w:pPr>
      <w:r w:rsidRPr="009B6326">
        <w:rPr>
          <w:rFonts w:cs="David" w:hint="cs"/>
          <w:rtl/>
        </w:rPr>
        <w:tab/>
        <w:t xml:space="preserve">אני הייתי בוחר את חופש הביטוי. </w:t>
      </w:r>
    </w:p>
    <w:p w14:paraId="1BF95E52" w14:textId="77777777" w:rsidR="009B6326" w:rsidRPr="009B6326" w:rsidRDefault="009B6326" w:rsidP="009B6326">
      <w:pPr>
        <w:bidi/>
        <w:rPr>
          <w:rFonts w:cs="David" w:hint="cs"/>
          <w:rtl/>
        </w:rPr>
      </w:pPr>
    </w:p>
    <w:p w14:paraId="48A4377F" w14:textId="77777777" w:rsidR="009B6326" w:rsidRPr="009B6326" w:rsidRDefault="009B6326" w:rsidP="009B6326">
      <w:pPr>
        <w:bidi/>
        <w:rPr>
          <w:rFonts w:cs="David" w:hint="cs"/>
          <w:u w:val="single"/>
          <w:rtl/>
        </w:rPr>
      </w:pPr>
      <w:r w:rsidRPr="009B6326">
        <w:rPr>
          <w:rFonts w:cs="David" w:hint="cs"/>
          <w:u w:val="single"/>
          <w:rtl/>
        </w:rPr>
        <w:t>מנחם בן-ששון:</w:t>
      </w:r>
    </w:p>
    <w:p w14:paraId="5EF1D675" w14:textId="77777777" w:rsidR="009B6326" w:rsidRPr="009B6326" w:rsidRDefault="009B6326" w:rsidP="009B6326">
      <w:pPr>
        <w:bidi/>
        <w:rPr>
          <w:rFonts w:cs="David" w:hint="cs"/>
          <w:u w:val="single"/>
          <w:rtl/>
        </w:rPr>
      </w:pPr>
    </w:p>
    <w:p w14:paraId="7EBD1FBD" w14:textId="77777777" w:rsidR="009B6326" w:rsidRPr="009B6326" w:rsidRDefault="009B6326" w:rsidP="009B6326">
      <w:pPr>
        <w:bidi/>
        <w:rPr>
          <w:rFonts w:cs="David" w:hint="cs"/>
          <w:rtl/>
        </w:rPr>
      </w:pPr>
      <w:r w:rsidRPr="009B6326">
        <w:rPr>
          <w:rFonts w:cs="David" w:hint="cs"/>
          <w:rtl/>
        </w:rPr>
        <w:tab/>
        <w:t>מה עם תשובה לשאלה?</w:t>
      </w:r>
    </w:p>
    <w:p w14:paraId="3877A2AD" w14:textId="77777777" w:rsidR="009B6326" w:rsidRPr="009B6326" w:rsidRDefault="009B6326" w:rsidP="009B6326">
      <w:pPr>
        <w:bidi/>
        <w:rPr>
          <w:rFonts w:cs="David" w:hint="cs"/>
          <w:rtl/>
        </w:rPr>
      </w:pPr>
    </w:p>
    <w:p w14:paraId="60A89AFE" w14:textId="77777777" w:rsidR="009B6326" w:rsidRPr="009B6326" w:rsidRDefault="009B6326" w:rsidP="009B6326">
      <w:pPr>
        <w:bidi/>
        <w:rPr>
          <w:rFonts w:cs="David" w:hint="cs"/>
          <w:u w:val="single"/>
          <w:rtl/>
        </w:rPr>
      </w:pPr>
      <w:r w:rsidRPr="009B6326">
        <w:rPr>
          <w:rFonts w:cs="David" w:hint="cs"/>
          <w:u w:val="single"/>
          <w:rtl/>
        </w:rPr>
        <w:t>היו"ר דוד טל:</w:t>
      </w:r>
    </w:p>
    <w:p w14:paraId="3F4EDB70" w14:textId="77777777" w:rsidR="009B6326" w:rsidRPr="009B6326" w:rsidRDefault="009B6326" w:rsidP="009B6326">
      <w:pPr>
        <w:bidi/>
        <w:rPr>
          <w:rFonts w:cs="David" w:hint="cs"/>
          <w:rtl/>
        </w:rPr>
      </w:pPr>
    </w:p>
    <w:p w14:paraId="4F45375F" w14:textId="77777777" w:rsidR="009B6326" w:rsidRPr="009B6326" w:rsidRDefault="009B6326" w:rsidP="009B6326">
      <w:pPr>
        <w:bidi/>
        <w:rPr>
          <w:rFonts w:cs="David" w:hint="cs"/>
          <w:rtl/>
        </w:rPr>
      </w:pPr>
      <w:r w:rsidRPr="009B6326">
        <w:rPr>
          <w:rFonts w:cs="David" w:hint="cs"/>
          <w:rtl/>
        </w:rPr>
        <w:tab/>
        <w:t xml:space="preserve">אין לי כרגע תשובה חד משמעית היות ויש הסבורים כך ויש הסבורים אחרת. כשנגיע לנושא הזה נצטרך לומר בדיוק מה אנחנו רוצים. אם אנחנו רושמים את זה בגוף הצעת החוק - - - </w:t>
      </w:r>
    </w:p>
    <w:p w14:paraId="2D6A0FA1" w14:textId="77777777" w:rsidR="009B6326" w:rsidRPr="009B6326" w:rsidRDefault="009B6326" w:rsidP="009B6326">
      <w:pPr>
        <w:bidi/>
        <w:rPr>
          <w:rFonts w:cs="David" w:hint="cs"/>
          <w:rtl/>
        </w:rPr>
      </w:pPr>
    </w:p>
    <w:p w14:paraId="58E65E57" w14:textId="77777777" w:rsidR="009B6326" w:rsidRPr="009B6326" w:rsidRDefault="009B6326" w:rsidP="009B6326">
      <w:pPr>
        <w:bidi/>
        <w:rPr>
          <w:rFonts w:cs="David" w:hint="cs"/>
          <w:u w:val="single"/>
          <w:rtl/>
        </w:rPr>
      </w:pPr>
      <w:r w:rsidRPr="009B6326">
        <w:rPr>
          <w:rFonts w:cs="David" w:hint="cs"/>
          <w:u w:val="single"/>
          <w:rtl/>
        </w:rPr>
        <w:t>מנחם בן-ששון:</w:t>
      </w:r>
    </w:p>
    <w:p w14:paraId="18BE1B0E" w14:textId="77777777" w:rsidR="009B6326" w:rsidRPr="009B6326" w:rsidRDefault="009B6326" w:rsidP="009B6326">
      <w:pPr>
        <w:bidi/>
        <w:rPr>
          <w:rFonts w:cs="David" w:hint="cs"/>
          <w:u w:val="single"/>
          <w:rtl/>
        </w:rPr>
      </w:pPr>
    </w:p>
    <w:p w14:paraId="5020ADB2" w14:textId="77777777" w:rsidR="009B6326" w:rsidRPr="009B6326" w:rsidRDefault="009B6326" w:rsidP="009B6326">
      <w:pPr>
        <w:bidi/>
        <w:rPr>
          <w:rFonts w:cs="David" w:hint="cs"/>
          <w:rtl/>
        </w:rPr>
      </w:pPr>
      <w:r w:rsidRPr="009B6326">
        <w:rPr>
          <w:rFonts w:cs="David" w:hint="cs"/>
          <w:rtl/>
        </w:rPr>
        <w:tab/>
        <w:t>אחרי זה ייקח</w:t>
      </w:r>
      <w:r w:rsidRPr="009B6326">
        <w:rPr>
          <w:rFonts w:cs="David" w:hint="eastAsia"/>
          <w:rtl/>
        </w:rPr>
        <w:t>ו</w:t>
      </w:r>
      <w:r w:rsidRPr="009B6326">
        <w:rPr>
          <w:rFonts w:cs="David" w:hint="cs"/>
          <w:rtl/>
        </w:rPr>
        <w:t xml:space="preserve"> אותך ואותי לבג"צ. </w:t>
      </w:r>
    </w:p>
    <w:p w14:paraId="10B455B1" w14:textId="77777777" w:rsidR="009B6326" w:rsidRPr="009B6326" w:rsidRDefault="009B6326" w:rsidP="009B6326">
      <w:pPr>
        <w:bidi/>
        <w:rPr>
          <w:rFonts w:cs="David" w:hint="cs"/>
          <w:rtl/>
        </w:rPr>
      </w:pPr>
    </w:p>
    <w:p w14:paraId="71481A79" w14:textId="77777777" w:rsidR="009B6326" w:rsidRPr="009B6326" w:rsidRDefault="009B6326" w:rsidP="009B6326">
      <w:pPr>
        <w:bidi/>
        <w:rPr>
          <w:rFonts w:cs="David" w:hint="cs"/>
          <w:rtl/>
        </w:rPr>
      </w:pPr>
      <w:r w:rsidRPr="009B6326">
        <w:rPr>
          <w:rFonts w:cs="David" w:hint="cs"/>
          <w:u w:val="single"/>
          <w:rtl/>
        </w:rPr>
        <w:t>יצחק לוי:</w:t>
      </w:r>
    </w:p>
    <w:p w14:paraId="762C967B" w14:textId="77777777" w:rsidR="009B6326" w:rsidRPr="009B6326" w:rsidRDefault="009B6326" w:rsidP="009B6326">
      <w:pPr>
        <w:bidi/>
        <w:rPr>
          <w:rFonts w:cs="David" w:hint="cs"/>
          <w:rtl/>
        </w:rPr>
      </w:pPr>
    </w:p>
    <w:p w14:paraId="2795D6B5" w14:textId="77777777" w:rsidR="009B6326" w:rsidRPr="009B6326" w:rsidRDefault="009B6326" w:rsidP="009B6326">
      <w:pPr>
        <w:bidi/>
        <w:rPr>
          <w:rFonts w:cs="David" w:hint="cs"/>
          <w:rtl/>
        </w:rPr>
      </w:pPr>
      <w:r w:rsidRPr="009B6326">
        <w:rPr>
          <w:rFonts w:cs="David" w:hint="cs"/>
          <w:rtl/>
        </w:rPr>
        <w:tab/>
        <w:t xml:space="preserve">יכול להיות שנשאיר את זה לקריאה שניה כי זה באמת לא מהותי. </w:t>
      </w:r>
    </w:p>
    <w:p w14:paraId="3A5AB87E" w14:textId="77777777" w:rsidR="009B6326" w:rsidRPr="009B6326" w:rsidRDefault="009B6326" w:rsidP="009B6326">
      <w:pPr>
        <w:bidi/>
        <w:rPr>
          <w:rFonts w:cs="David" w:hint="cs"/>
          <w:rtl/>
        </w:rPr>
      </w:pPr>
    </w:p>
    <w:p w14:paraId="45649257" w14:textId="77777777" w:rsidR="009B6326" w:rsidRPr="009B6326" w:rsidRDefault="009B6326" w:rsidP="009B6326">
      <w:pPr>
        <w:bidi/>
        <w:rPr>
          <w:rFonts w:cs="David" w:hint="cs"/>
          <w:u w:val="single"/>
          <w:rtl/>
        </w:rPr>
      </w:pPr>
      <w:r w:rsidRPr="009B6326">
        <w:rPr>
          <w:rFonts w:cs="David" w:hint="cs"/>
          <w:u w:val="single"/>
          <w:rtl/>
        </w:rPr>
        <w:t>יצחק לוי:</w:t>
      </w:r>
    </w:p>
    <w:p w14:paraId="3E4EE1E8" w14:textId="77777777" w:rsidR="009B6326" w:rsidRPr="009B6326" w:rsidRDefault="009B6326" w:rsidP="009B6326">
      <w:pPr>
        <w:bidi/>
        <w:rPr>
          <w:rFonts w:cs="David" w:hint="cs"/>
          <w:rtl/>
        </w:rPr>
      </w:pPr>
    </w:p>
    <w:p w14:paraId="733D5400" w14:textId="77777777" w:rsidR="009B6326" w:rsidRPr="009B6326" w:rsidRDefault="009B6326" w:rsidP="009B6326">
      <w:pPr>
        <w:bidi/>
        <w:ind w:firstLine="567"/>
        <w:rPr>
          <w:rFonts w:cs="David" w:hint="cs"/>
          <w:rtl/>
        </w:rPr>
      </w:pPr>
      <w:r w:rsidRPr="009B6326">
        <w:rPr>
          <w:rFonts w:cs="David" w:hint="cs"/>
          <w:rtl/>
        </w:rPr>
        <w:t xml:space="preserve">חבר הכנסת טל, יש הסכמה להשאיר את זה לקריאה שניה. </w:t>
      </w:r>
    </w:p>
    <w:p w14:paraId="12CC7239" w14:textId="77777777" w:rsidR="009B6326" w:rsidRPr="009B6326" w:rsidRDefault="009B6326" w:rsidP="009B6326">
      <w:pPr>
        <w:bidi/>
        <w:rPr>
          <w:rFonts w:cs="David" w:hint="cs"/>
          <w:rtl/>
        </w:rPr>
      </w:pPr>
    </w:p>
    <w:p w14:paraId="4846AFAD" w14:textId="77777777" w:rsidR="009B6326" w:rsidRPr="009B6326" w:rsidRDefault="009B6326" w:rsidP="009B6326">
      <w:pPr>
        <w:bidi/>
        <w:rPr>
          <w:rFonts w:cs="David" w:hint="cs"/>
          <w:u w:val="single"/>
          <w:rtl/>
        </w:rPr>
      </w:pPr>
      <w:r w:rsidRPr="009B6326">
        <w:rPr>
          <w:rFonts w:cs="David" w:hint="cs"/>
          <w:u w:val="single"/>
          <w:rtl/>
        </w:rPr>
        <w:t>היו"ר דוד טל:</w:t>
      </w:r>
    </w:p>
    <w:p w14:paraId="5ACE57D0" w14:textId="77777777" w:rsidR="009B6326" w:rsidRPr="009B6326" w:rsidRDefault="009B6326" w:rsidP="009B6326">
      <w:pPr>
        <w:bidi/>
        <w:rPr>
          <w:rFonts w:cs="David" w:hint="cs"/>
          <w:rtl/>
        </w:rPr>
      </w:pPr>
    </w:p>
    <w:p w14:paraId="390BA9D8" w14:textId="77777777" w:rsidR="009B6326" w:rsidRPr="009B6326" w:rsidRDefault="009B6326" w:rsidP="009B6326">
      <w:pPr>
        <w:bidi/>
        <w:rPr>
          <w:rFonts w:cs="David" w:hint="cs"/>
          <w:rtl/>
        </w:rPr>
      </w:pPr>
      <w:r w:rsidRPr="009B6326">
        <w:rPr>
          <w:rFonts w:cs="David" w:hint="cs"/>
          <w:rtl/>
        </w:rPr>
        <w:tab/>
        <w:t xml:space="preserve">סוף סוף יש הסכמה בין המשולש הזה. </w:t>
      </w:r>
    </w:p>
    <w:p w14:paraId="0F7F90CC" w14:textId="77777777" w:rsidR="009B6326" w:rsidRPr="009B6326" w:rsidRDefault="009B6326" w:rsidP="009B6326">
      <w:pPr>
        <w:bidi/>
        <w:rPr>
          <w:rFonts w:cs="David" w:hint="cs"/>
          <w:rtl/>
        </w:rPr>
      </w:pPr>
    </w:p>
    <w:p w14:paraId="2BE2A6F8" w14:textId="77777777" w:rsidR="009B6326" w:rsidRPr="009B6326" w:rsidRDefault="009B6326" w:rsidP="009B6326">
      <w:pPr>
        <w:bidi/>
        <w:rPr>
          <w:rFonts w:cs="David" w:hint="cs"/>
          <w:rtl/>
        </w:rPr>
      </w:pPr>
      <w:r w:rsidRPr="009B6326">
        <w:rPr>
          <w:rFonts w:cs="David" w:hint="cs"/>
          <w:rtl/>
        </w:rPr>
        <w:tab/>
        <w:t>"7. לעניין דוחות מבקר המדינה על פי סעיף 10 ו-13 ב' לפי חוק המימון דין משאל עם כדין בחירות, ואולם החזרת תשלומים לפי סעיף 10(ה) תיעשה מתוך התשלומים למימון ההוצאות השוטפות כאמור באותו סעיף.</w:t>
      </w:r>
    </w:p>
    <w:p w14:paraId="312C4F29" w14:textId="77777777" w:rsidR="009B6326" w:rsidRPr="009B6326" w:rsidRDefault="009B6326" w:rsidP="009B6326">
      <w:pPr>
        <w:bidi/>
        <w:rPr>
          <w:rFonts w:cs="David" w:hint="cs"/>
          <w:rtl/>
        </w:rPr>
      </w:pPr>
    </w:p>
    <w:p w14:paraId="0BE5B449" w14:textId="77777777" w:rsidR="009B6326" w:rsidRPr="009B6326" w:rsidRDefault="009B6326" w:rsidP="009B6326">
      <w:pPr>
        <w:bidi/>
        <w:rPr>
          <w:rFonts w:cs="David" w:hint="cs"/>
          <w:rtl/>
        </w:rPr>
      </w:pPr>
      <w:r w:rsidRPr="009B6326">
        <w:rPr>
          <w:rFonts w:cs="David" w:hint="cs"/>
          <w:rtl/>
        </w:rPr>
        <w:tab/>
        <w:t>8. לעניין חוות דעת בדבר הוצאות הקשורות למשאל עם יחולו הוראות סעיף 11(ג) לחוק המימון.</w:t>
      </w:r>
    </w:p>
    <w:p w14:paraId="06420693" w14:textId="77777777" w:rsidR="009B6326" w:rsidRPr="009B6326" w:rsidRDefault="009B6326" w:rsidP="009B6326">
      <w:pPr>
        <w:bidi/>
        <w:rPr>
          <w:rFonts w:cs="David" w:hint="cs"/>
          <w:rtl/>
        </w:rPr>
      </w:pPr>
    </w:p>
    <w:p w14:paraId="2E02F5C4" w14:textId="77777777" w:rsidR="009B6326" w:rsidRPr="009B6326" w:rsidRDefault="009B6326" w:rsidP="009B6326">
      <w:pPr>
        <w:bidi/>
        <w:rPr>
          <w:rFonts w:cs="David" w:hint="cs"/>
          <w:rtl/>
        </w:rPr>
      </w:pPr>
      <w:r w:rsidRPr="009B6326">
        <w:rPr>
          <w:rFonts w:cs="David" w:hint="cs"/>
          <w:rtl/>
        </w:rPr>
        <w:tab/>
        <w:t xml:space="preserve">9. היו הוצאותיה של סיעה למימון משאל עם נמוכות מצירוף הסכום שקיבלה לפי סעיף זה יחד עם סכום התרומות שאספה לפי חוק המימון, תוחזר היתרה לאוצר המדינה".  </w:t>
      </w:r>
    </w:p>
    <w:p w14:paraId="429B3B2B" w14:textId="77777777" w:rsidR="009B6326" w:rsidRPr="009B6326" w:rsidRDefault="009B6326" w:rsidP="009B6326">
      <w:pPr>
        <w:bidi/>
        <w:rPr>
          <w:rFonts w:cs="David" w:hint="cs"/>
          <w:rtl/>
        </w:rPr>
      </w:pPr>
    </w:p>
    <w:p w14:paraId="5839A7BA" w14:textId="77777777" w:rsidR="009B6326" w:rsidRPr="009B6326" w:rsidRDefault="009B6326" w:rsidP="009B6326">
      <w:pPr>
        <w:bidi/>
        <w:rPr>
          <w:rFonts w:cs="David" w:hint="cs"/>
          <w:u w:val="single"/>
          <w:rtl/>
        </w:rPr>
      </w:pPr>
      <w:r w:rsidRPr="009B6326">
        <w:rPr>
          <w:rFonts w:cs="David" w:hint="cs"/>
          <w:u w:val="single"/>
          <w:rtl/>
        </w:rPr>
        <w:t>אייל זנדברג:</w:t>
      </w:r>
    </w:p>
    <w:p w14:paraId="36E472DF" w14:textId="77777777" w:rsidR="009B6326" w:rsidRPr="009B6326" w:rsidRDefault="009B6326" w:rsidP="009B6326">
      <w:pPr>
        <w:bidi/>
        <w:rPr>
          <w:rFonts w:cs="David" w:hint="cs"/>
          <w:rtl/>
        </w:rPr>
      </w:pPr>
    </w:p>
    <w:p w14:paraId="7517A8DB" w14:textId="77777777" w:rsidR="009B6326" w:rsidRPr="009B6326" w:rsidRDefault="009B6326" w:rsidP="009B6326">
      <w:pPr>
        <w:bidi/>
        <w:rPr>
          <w:rFonts w:cs="David" w:hint="cs"/>
          <w:rtl/>
        </w:rPr>
      </w:pPr>
      <w:r w:rsidRPr="009B6326">
        <w:rPr>
          <w:rFonts w:cs="David" w:hint="cs"/>
          <w:rtl/>
        </w:rPr>
        <w:tab/>
        <w:t xml:space="preserve">אולי יש טעם שנסביר בקצרה כדי שחברי הוועדה יבינו מה הטקסט שקראנו. אני בטוח שהחוק שגור אצל כולם אבל הדברים מורכבים. </w:t>
      </w:r>
    </w:p>
    <w:p w14:paraId="27B5BD37" w14:textId="77777777" w:rsidR="009B6326" w:rsidRPr="009B6326" w:rsidRDefault="009B6326" w:rsidP="009B6326">
      <w:pPr>
        <w:bidi/>
        <w:rPr>
          <w:rFonts w:cs="David" w:hint="cs"/>
          <w:rtl/>
        </w:rPr>
      </w:pPr>
    </w:p>
    <w:p w14:paraId="0228B0F0" w14:textId="77777777" w:rsidR="009B6326" w:rsidRPr="009B6326" w:rsidRDefault="009B6326" w:rsidP="009B6326">
      <w:pPr>
        <w:bidi/>
        <w:rPr>
          <w:rFonts w:cs="David" w:hint="cs"/>
          <w:u w:val="single"/>
          <w:rtl/>
        </w:rPr>
      </w:pPr>
      <w:r w:rsidRPr="009B6326">
        <w:rPr>
          <w:rFonts w:cs="David" w:hint="cs"/>
          <w:u w:val="single"/>
          <w:rtl/>
        </w:rPr>
        <w:t>יצחק לוי:</w:t>
      </w:r>
    </w:p>
    <w:p w14:paraId="6E18A560" w14:textId="77777777" w:rsidR="009B6326" w:rsidRPr="009B6326" w:rsidRDefault="009B6326" w:rsidP="009B6326">
      <w:pPr>
        <w:bidi/>
        <w:rPr>
          <w:rFonts w:cs="David" w:hint="cs"/>
          <w:u w:val="single"/>
          <w:rtl/>
        </w:rPr>
      </w:pPr>
    </w:p>
    <w:p w14:paraId="428D4AF0" w14:textId="77777777" w:rsidR="009B6326" w:rsidRPr="009B6326" w:rsidRDefault="009B6326" w:rsidP="009B6326">
      <w:pPr>
        <w:bidi/>
        <w:rPr>
          <w:rFonts w:cs="David" w:hint="cs"/>
          <w:rtl/>
        </w:rPr>
      </w:pPr>
      <w:r w:rsidRPr="009B6326">
        <w:rPr>
          <w:rFonts w:cs="David" w:hint="cs"/>
          <w:rtl/>
        </w:rPr>
        <w:tab/>
        <w:t xml:space="preserve">אנחנו מכירים את זה פחות או יותר. </w:t>
      </w:r>
    </w:p>
    <w:p w14:paraId="4180BBB8" w14:textId="77777777" w:rsidR="009B6326" w:rsidRPr="009B6326" w:rsidRDefault="009B6326" w:rsidP="009B6326">
      <w:pPr>
        <w:bidi/>
        <w:rPr>
          <w:rFonts w:cs="David" w:hint="cs"/>
          <w:rtl/>
        </w:rPr>
      </w:pPr>
    </w:p>
    <w:p w14:paraId="02AE5638" w14:textId="77777777" w:rsidR="009B6326" w:rsidRDefault="009B6326" w:rsidP="009B6326">
      <w:pPr>
        <w:bidi/>
        <w:rPr>
          <w:rFonts w:cs="David" w:hint="cs"/>
          <w:u w:val="single"/>
          <w:rtl/>
        </w:rPr>
      </w:pPr>
    </w:p>
    <w:p w14:paraId="752E43AF" w14:textId="77777777" w:rsidR="009B6326" w:rsidRDefault="009B6326" w:rsidP="009B6326">
      <w:pPr>
        <w:bidi/>
        <w:rPr>
          <w:rFonts w:cs="David" w:hint="cs"/>
          <w:u w:val="single"/>
          <w:rtl/>
        </w:rPr>
      </w:pPr>
    </w:p>
    <w:p w14:paraId="0AE78A44" w14:textId="77777777" w:rsidR="009B6326" w:rsidRDefault="009B6326" w:rsidP="009B6326">
      <w:pPr>
        <w:bidi/>
        <w:rPr>
          <w:rFonts w:cs="David" w:hint="cs"/>
          <w:u w:val="single"/>
          <w:rtl/>
        </w:rPr>
      </w:pPr>
    </w:p>
    <w:p w14:paraId="6FAFF64B" w14:textId="77777777" w:rsidR="009B6326" w:rsidRDefault="009B6326" w:rsidP="009B6326">
      <w:pPr>
        <w:bidi/>
        <w:rPr>
          <w:rFonts w:cs="David" w:hint="cs"/>
          <w:u w:val="single"/>
          <w:rtl/>
        </w:rPr>
      </w:pPr>
    </w:p>
    <w:p w14:paraId="4C887FCD" w14:textId="77777777" w:rsidR="009B6326" w:rsidRPr="009B6326" w:rsidRDefault="009B6326" w:rsidP="009B6326">
      <w:pPr>
        <w:bidi/>
        <w:rPr>
          <w:rFonts w:cs="David" w:hint="cs"/>
          <w:rtl/>
        </w:rPr>
      </w:pPr>
      <w:r w:rsidRPr="009B6326">
        <w:rPr>
          <w:rFonts w:cs="David" w:hint="cs"/>
          <w:u w:val="single"/>
          <w:rtl/>
        </w:rPr>
        <w:t>דוד טל:</w:t>
      </w:r>
    </w:p>
    <w:p w14:paraId="2B9BAC52" w14:textId="77777777" w:rsidR="009B6326" w:rsidRPr="009B6326" w:rsidRDefault="009B6326" w:rsidP="009B6326">
      <w:pPr>
        <w:bidi/>
        <w:rPr>
          <w:rFonts w:cs="David" w:hint="cs"/>
          <w:rtl/>
        </w:rPr>
      </w:pPr>
    </w:p>
    <w:p w14:paraId="0E2E9F42" w14:textId="77777777" w:rsidR="009B6326" w:rsidRPr="009B6326" w:rsidRDefault="009B6326" w:rsidP="009B6326">
      <w:pPr>
        <w:bidi/>
        <w:rPr>
          <w:rFonts w:cs="David" w:hint="cs"/>
          <w:rtl/>
        </w:rPr>
      </w:pPr>
      <w:r w:rsidRPr="009B6326">
        <w:rPr>
          <w:rFonts w:cs="David" w:hint="cs"/>
          <w:rtl/>
        </w:rPr>
        <w:tab/>
        <w:t>אז עוברים לנושא של תעמולה.</w:t>
      </w:r>
    </w:p>
    <w:p w14:paraId="2DA055CF" w14:textId="77777777" w:rsidR="009B6326" w:rsidRPr="009B6326" w:rsidRDefault="009B6326" w:rsidP="009B6326">
      <w:pPr>
        <w:bidi/>
        <w:rPr>
          <w:rFonts w:cs="David" w:hint="cs"/>
          <w:rtl/>
        </w:rPr>
      </w:pPr>
    </w:p>
    <w:p w14:paraId="7B08ADD4" w14:textId="77777777" w:rsidR="009B6326" w:rsidRPr="009B6326" w:rsidRDefault="009B6326" w:rsidP="009B6326">
      <w:pPr>
        <w:bidi/>
        <w:rPr>
          <w:rFonts w:cs="David" w:hint="cs"/>
          <w:rtl/>
        </w:rPr>
      </w:pPr>
      <w:r w:rsidRPr="009B6326">
        <w:rPr>
          <w:rFonts w:cs="David" w:hint="cs"/>
          <w:u w:val="single"/>
          <w:rtl/>
        </w:rPr>
        <w:t>ארבל אסטרחן:</w:t>
      </w:r>
    </w:p>
    <w:p w14:paraId="170190BC" w14:textId="77777777" w:rsidR="009B6326" w:rsidRPr="009B6326" w:rsidRDefault="009B6326" w:rsidP="009B6326">
      <w:pPr>
        <w:bidi/>
        <w:rPr>
          <w:rFonts w:cs="David" w:hint="cs"/>
          <w:rtl/>
        </w:rPr>
      </w:pPr>
    </w:p>
    <w:p w14:paraId="321A335F" w14:textId="77777777" w:rsidR="009B6326" w:rsidRPr="009B6326" w:rsidRDefault="009B6326" w:rsidP="009B6326">
      <w:pPr>
        <w:bidi/>
        <w:ind w:firstLine="567"/>
        <w:rPr>
          <w:rFonts w:cs="David" w:hint="cs"/>
          <w:rtl/>
        </w:rPr>
      </w:pPr>
      <w:r w:rsidRPr="009B6326">
        <w:rPr>
          <w:rFonts w:cs="David" w:hint="cs"/>
          <w:rtl/>
        </w:rPr>
        <w:t>זה נושא שלא נדון בכלל. חשבנו על נקודות לדיון.</w:t>
      </w:r>
    </w:p>
    <w:p w14:paraId="32318A65" w14:textId="77777777" w:rsidR="009B6326" w:rsidRPr="009B6326" w:rsidRDefault="009B6326" w:rsidP="009B6326">
      <w:pPr>
        <w:bidi/>
        <w:rPr>
          <w:rFonts w:cs="David" w:hint="cs"/>
          <w:rtl/>
        </w:rPr>
      </w:pPr>
    </w:p>
    <w:p w14:paraId="31971816" w14:textId="77777777" w:rsidR="009B6326" w:rsidRPr="009B6326" w:rsidRDefault="009B6326" w:rsidP="009B6326">
      <w:pPr>
        <w:bidi/>
        <w:rPr>
          <w:rFonts w:cs="David" w:hint="cs"/>
          <w:rtl/>
        </w:rPr>
      </w:pPr>
      <w:r w:rsidRPr="009B6326">
        <w:rPr>
          <w:rFonts w:cs="David" w:hint="cs"/>
          <w:u w:val="single"/>
          <w:rtl/>
        </w:rPr>
        <w:t>מנחם בן-ששון:</w:t>
      </w:r>
    </w:p>
    <w:p w14:paraId="0C83E434" w14:textId="77777777" w:rsidR="009B6326" w:rsidRPr="009B6326" w:rsidRDefault="009B6326" w:rsidP="009B6326">
      <w:pPr>
        <w:bidi/>
        <w:rPr>
          <w:rFonts w:cs="David" w:hint="cs"/>
          <w:rtl/>
        </w:rPr>
      </w:pPr>
    </w:p>
    <w:p w14:paraId="3AD65B0F" w14:textId="77777777" w:rsidR="009B6326" w:rsidRPr="009B6326" w:rsidRDefault="009B6326" w:rsidP="009B6326">
      <w:pPr>
        <w:bidi/>
        <w:rPr>
          <w:rFonts w:cs="David" w:hint="cs"/>
          <w:rtl/>
        </w:rPr>
      </w:pPr>
      <w:r w:rsidRPr="009B6326">
        <w:rPr>
          <w:rFonts w:cs="David" w:hint="cs"/>
          <w:rtl/>
        </w:rPr>
        <w:tab/>
        <w:t xml:space="preserve">הרב לוי, אולי נוריד בכלל את התעמולה? </w:t>
      </w:r>
    </w:p>
    <w:p w14:paraId="4C7022D1" w14:textId="77777777" w:rsidR="009B6326" w:rsidRPr="009B6326" w:rsidRDefault="009B6326" w:rsidP="009B6326">
      <w:pPr>
        <w:bidi/>
        <w:rPr>
          <w:rFonts w:cs="David" w:hint="cs"/>
          <w:rtl/>
        </w:rPr>
      </w:pPr>
    </w:p>
    <w:p w14:paraId="04F49A00" w14:textId="77777777" w:rsidR="009B6326" w:rsidRPr="009B6326" w:rsidRDefault="009B6326" w:rsidP="009B6326">
      <w:pPr>
        <w:bidi/>
        <w:rPr>
          <w:rFonts w:cs="David" w:hint="cs"/>
          <w:rtl/>
        </w:rPr>
      </w:pPr>
      <w:r w:rsidRPr="009B6326">
        <w:rPr>
          <w:rFonts w:cs="David" w:hint="cs"/>
          <w:u w:val="single"/>
          <w:rtl/>
        </w:rPr>
        <w:t>היו"ר דוד טל:</w:t>
      </w:r>
    </w:p>
    <w:p w14:paraId="36C49EF5" w14:textId="77777777" w:rsidR="009B6326" w:rsidRPr="009B6326" w:rsidRDefault="009B6326" w:rsidP="009B6326">
      <w:pPr>
        <w:bidi/>
        <w:rPr>
          <w:rFonts w:cs="David" w:hint="cs"/>
          <w:rtl/>
        </w:rPr>
      </w:pPr>
    </w:p>
    <w:p w14:paraId="3012F63F" w14:textId="77777777" w:rsidR="009B6326" w:rsidRPr="009B6326" w:rsidRDefault="009B6326" w:rsidP="009B6326">
      <w:pPr>
        <w:bidi/>
        <w:rPr>
          <w:rFonts w:cs="David" w:hint="cs"/>
          <w:rtl/>
        </w:rPr>
      </w:pPr>
      <w:r w:rsidRPr="009B6326">
        <w:rPr>
          <w:rFonts w:cs="David" w:hint="cs"/>
          <w:rtl/>
        </w:rPr>
        <w:tab/>
        <w:t xml:space="preserve">גם בחוק הבחירות הרגילות, הרבה מאוד שופטים שעמדו בראש ועדות הבחירות לא רוו נחת מכל הנושא הזה של תעמולת בחירות. </w:t>
      </w:r>
    </w:p>
    <w:p w14:paraId="627D8F2C" w14:textId="77777777" w:rsidR="009B6326" w:rsidRPr="009B6326" w:rsidRDefault="009B6326" w:rsidP="009B6326">
      <w:pPr>
        <w:bidi/>
        <w:rPr>
          <w:rFonts w:cs="David" w:hint="cs"/>
          <w:rtl/>
        </w:rPr>
      </w:pPr>
    </w:p>
    <w:p w14:paraId="05EA8559" w14:textId="77777777" w:rsidR="009B6326" w:rsidRPr="009B6326" w:rsidRDefault="009B6326" w:rsidP="009B6326">
      <w:pPr>
        <w:bidi/>
        <w:rPr>
          <w:rFonts w:cs="David" w:hint="cs"/>
          <w:u w:val="single"/>
          <w:rtl/>
        </w:rPr>
      </w:pPr>
      <w:r w:rsidRPr="009B6326">
        <w:rPr>
          <w:rFonts w:cs="David" w:hint="cs"/>
          <w:u w:val="single"/>
          <w:rtl/>
        </w:rPr>
        <w:t>מנחם בן ששון:</w:t>
      </w:r>
    </w:p>
    <w:p w14:paraId="110A4C33" w14:textId="77777777" w:rsidR="009B6326" w:rsidRPr="009B6326" w:rsidRDefault="009B6326" w:rsidP="009B6326">
      <w:pPr>
        <w:bidi/>
        <w:rPr>
          <w:rFonts w:cs="David" w:hint="cs"/>
          <w:u w:val="single"/>
          <w:rtl/>
        </w:rPr>
      </w:pPr>
    </w:p>
    <w:p w14:paraId="531A0217" w14:textId="77777777" w:rsidR="009B6326" w:rsidRPr="009B6326" w:rsidRDefault="009B6326" w:rsidP="009B6326">
      <w:pPr>
        <w:bidi/>
        <w:rPr>
          <w:rFonts w:cs="David" w:hint="cs"/>
          <w:rtl/>
        </w:rPr>
      </w:pPr>
      <w:r w:rsidRPr="009B6326">
        <w:rPr>
          <w:rFonts w:cs="David" w:hint="cs"/>
          <w:rtl/>
        </w:rPr>
        <w:tab/>
        <w:t xml:space="preserve">קיצרנו בשליש כי פחדנו. אולי נבטל בכלל תעמולה. </w:t>
      </w:r>
    </w:p>
    <w:p w14:paraId="27CF03B9" w14:textId="77777777" w:rsidR="009B6326" w:rsidRPr="009B6326" w:rsidRDefault="009B6326" w:rsidP="009B6326">
      <w:pPr>
        <w:bidi/>
        <w:rPr>
          <w:rFonts w:cs="David" w:hint="cs"/>
          <w:rtl/>
        </w:rPr>
      </w:pPr>
    </w:p>
    <w:p w14:paraId="4BCEA21A" w14:textId="77777777" w:rsidR="009B6326" w:rsidRPr="009B6326" w:rsidRDefault="009B6326" w:rsidP="009B6326">
      <w:pPr>
        <w:bidi/>
        <w:rPr>
          <w:rFonts w:cs="David" w:hint="cs"/>
          <w:u w:val="single"/>
          <w:rtl/>
        </w:rPr>
      </w:pPr>
      <w:r w:rsidRPr="009B6326">
        <w:rPr>
          <w:rFonts w:cs="David" w:hint="cs"/>
          <w:u w:val="single"/>
          <w:rtl/>
        </w:rPr>
        <w:t>היו"ר דוד טל:</w:t>
      </w:r>
    </w:p>
    <w:p w14:paraId="512DADBD" w14:textId="77777777" w:rsidR="009B6326" w:rsidRPr="009B6326" w:rsidRDefault="009B6326" w:rsidP="009B6326">
      <w:pPr>
        <w:bidi/>
        <w:rPr>
          <w:rFonts w:cs="David" w:hint="cs"/>
          <w:rtl/>
        </w:rPr>
      </w:pPr>
    </w:p>
    <w:p w14:paraId="606F13E2" w14:textId="77777777" w:rsidR="009B6326" w:rsidRPr="009B6326" w:rsidRDefault="009B6326" w:rsidP="009B6326">
      <w:pPr>
        <w:bidi/>
        <w:rPr>
          <w:rFonts w:cs="David" w:hint="cs"/>
          <w:rtl/>
        </w:rPr>
      </w:pPr>
      <w:r w:rsidRPr="009B6326">
        <w:rPr>
          <w:rFonts w:cs="David" w:hint="cs"/>
          <w:rtl/>
        </w:rPr>
        <w:tab/>
        <w:t>יכול להיות שאחרי שההצעה של חבר הכנסת לוי עברה וצמצמנו את הדבר הזה, יכול להיות שהמימון הזה הוא האיזון בין מה שהיה ואולי דיי בזה ולא צריך להוסיף.</w:t>
      </w:r>
    </w:p>
    <w:p w14:paraId="205AB858" w14:textId="77777777" w:rsidR="009B6326" w:rsidRPr="009B6326" w:rsidRDefault="009B6326" w:rsidP="009B6326">
      <w:pPr>
        <w:bidi/>
        <w:rPr>
          <w:rFonts w:cs="David" w:hint="cs"/>
          <w:rtl/>
        </w:rPr>
      </w:pPr>
    </w:p>
    <w:p w14:paraId="535EC961" w14:textId="77777777" w:rsidR="009B6326" w:rsidRPr="009B6326" w:rsidRDefault="009B6326" w:rsidP="009B6326">
      <w:pPr>
        <w:bidi/>
        <w:rPr>
          <w:rFonts w:cs="David" w:hint="cs"/>
          <w:u w:val="single"/>
          <w:rtl/>
        </w:rPr>
      </w:pPr>
      <w:r w:rsidRPr="009B6326">
        <w:rPr>
          <w:rFonts w:cs="David" w:hint="cs"/>
          <w:u w:val="single"/>
          <w:rtl/>
        </w:rPr>
        <w:t>מנחם בן-ששון:</w:t>
      </w:r>
    </w:p>
    <w:p w14:paraId="76607E07" w14:textId="77777777" w:rsidR="009B6326" w:rsidRPr="009B6326" w:rsidRDefault="009B6326" w:rsidP="009B6326">
      <w:pPr>
        <w:bidi/>
        <w:rPr>
          <w:rFonts w:cs="David" w:hint="cs"/>
          <w:u w:val="single"/>
          <w:rtl/>
        </w:rPr>
      </w:pPr>
    </w:p>
    <w:p w14:paraId="6ECFD30B" w14:textId="77777777" w:rsidR="009B6326" w:rsidRPr="009B6326" w:rsidRDefault="009B6326" w:rsidP="009B6326">
      <w:pPr>
        <w:bidi/>
        <w:rPr>
          <w:rFonts w:cs="David" w:hint="cs"/>
          <w:rtl/>
        </w:rPr>
      </w:pPr>
      <w:r w:rsidRPr="009B6326">
        <w:rPr>
          <w:rFonts w:cs="David" w:hint="cs"/>
          <w:rtl/>
        </w:rPr>
        <w:tab/>
        <w:t xml:space="preserve">אני רוצה לטעון שלא צריך בכלל תעמולה הממומנת מכספי ציבור. מי שיש לו כסף שיממן. </w:t>
      </w:r>
    </w:p>
    <w:p w14:paraId="35E03A9E" w14:textId="77777777" w:rsidR="009B6326" w:rsidRPr="009B6326" w:rsidRDefault="009B6326" w:rsidP="009B6326">
      <w:pPr>
        <w:bidi/>
        <w:rPr>
          <w:rFonts w:cs="David" w:hint="cs"/>
          <w:rtl/>
        </w:rPr>
      </w:pPr>
    </w:p>
    <w:p w14:paraId="76358F58" w14:textId="77777777" w:rsidR="009B6326" w:rsidRPr="009B6326" w:rsidRDefault="009B6326" w:rsidP="009B6326">
      <w:pPr>
        <w:bidi/>
        <w:rPr>
          <w:rFonts w:cs="David" w:hint="cs"/>
          <w:u w:val="single"/>
          <w:rtl/>
        </w:rPr>
      </w:pPr>
      <w:r w:rsidRPr="009B6326">
        <w:rPr>
          <w:rFonts w:cs="David" w:hint="cs"/>
          <w:u w:val="single"/>
          <w:rtl/>
        </w:rPr>
        <w:t>היו"ר דוד טל:</w:t>
      </w:r>
    </w:p>
    <w:p w14:paraId="7FC91BE6" w14:textId="77777777" w:rsidR="009B6326" w:rsidRPr="009B6326" w:rsidRDefault="009B6326" w:rsidP="009B6326">
      <w:pPr>
        <w:bidi/>
        <w:rPr>
          <w:rFonts w:cs="David" w:hint="cs"/>
          <w:rtl/>
        </w:rPr>
      </w:pPr>
    </w:p>
    <w:p w14:paraId="61404D59" w14:textId="77777777" w:rsidR="009B6326" w:rsidRPr="009B6326" w:rsidRDefault="009B6326" w:rsidP="009B6326">
      <w:pPr>
        <w:bidi/>
        <w:rPr>
          <w:rFonts w:cs="David" w:hint="cs"/>
          <w:rtl/>
        </w:rPr>
      </w:pPr>
      <w:r w:rsidRPr="009B6326">
        <w:rPr>
          <w:rFonts w:cs="David" w:hint="cs"/>
          <w:rtl/>
        </w:rPr>
        <w:tab/>
        <w:t>איפה השוויון?</w:t>
      </w:r>
    </w:p>
    <w:p w14:paraId="7AE446D7" w14:textId="77777777" w:rsidR="009B6326" w:rsidRPr="009B6326" w:rsidRDefault="009B6326" w:rsidP="009B6326">
      <w:pPr>
        <w:bidi/>
        <w:rPr>
          <w:rFonts w:cs="David" w:hint="cs"/>
          <w:rtl/>
        </w:rPr>
      </w:pPr>
    </w:p>
    <w:p w14:paraId="227E9B72" w14:textId="77777777" w:rsidR="009B6326" w:rsidRPr="009B6326" w:rsidRDefault="009B6326" w:rsidP="009B6326">
      <w:pPr>
        <w:bidi/>
        <w:rPr>
          <w:rFonts w:cs="David" w:hint="cs"/>
          <w:u w:val="single"/>
          <w:rtl/>
        </w:rPr>
      </w:pPr>
      <w:r w:rsidRPr="009B6326">
        <w:rPr>
          <w:rFonts w:cs="David" w:hint="cs"/>
          <w:u w:val="single"/>
          <w:rtl/>
        </w:rPr>
        <w:t>מנחם בן-ששון:</w:t>
      </w:r>
    </w:p>
    <w:p w14:paraId="6E1E2945" w14:textId="77777777" w:rsidR="009B6326" w:rsidRPr="009B6326" w:rsidRDefault="009B6326" w:rsidP="009B6326">
      <w:pPr>
        <w:bidi/>
        <w:rPr>
          <w:rFonts w:cs="David" w:hint="cs"/>
          <w:u w:val="single"/>
          <w:rtl/>
        </w:rPr>
      </w:pPr>
    </w:p>
    <w:p w14:paraId="16223980" w14:textId="77777777" w:rsidR="009B6326" w:rsidRPr="009B6326" w:rsidRDefault="009B6326" w:rsidP="009B6326">
      <w:pPr>
        <w:bidi/>
        <w:rPr>
          <w:rFonts w:cs="David" w:hint="cs"/>
          <w:rtl/>
        </w:rPr>
      </w:pPr>
      <w:r w:rsidRPr="009B6326">
        <w:rPr>
          <w:rFonts w:cs="David" w:hint="cs"/>
          <w:rtl/>
        </w:rPr>
        <w:tab/>
        <w:t xml:space="preserve">לכולנו אין. </w:t>
      </w:r>
    </w:p>
    <w:p w14:paraId="3A0499AD" w14:textId="77777777" w:rsidR="009B6326" w:rsidRPr="009B6326" w:rsidRDefault="009B6326" w:rsidP="009B6326">
      <w:pPr>
        <w:bidi/>
        <w:rPr>
          <w:rFonts w:cs="David" w:hint="cs"/>
          <w:rtl/>
        </w:rPr>
      </w:pPr>
    </w:p>
    <w:p w14:paraId="5D8841D6" w14:textId="77777777" w:rsidR="009B6326" w:rsidRPr="009B6326" w:rsidRDefault="009B6326" w:rsidP="009B6326">
      <w:pPr>
        <w:bidi/>
        <w:rPr>
          <w:rFonts w:cs="David" w:hint="cs"/>
          <w:u w:val="single"/>
          <w:rtl/>
        </w:rPr>
      </w:pPr>
      <w:r w:rsidRPr="009B6326">
        <w:rPr>
          <w:rFonts w:cs="David" w:hint="cs"/>
          <w:u w:val="single"/>
          <w:rtl/>
        </w:rPr>
        <w:t>היו"ר דוד טל:</w:t>
      </w:r>
    </w:p>
    <w:p w14:paraId="4F528D3A" w14:textId="77777777" w:rsidR="009B6326" w:rsidRPr="009B6326" w:rsidRDefault="009B6326" w:rsidP="009B6326">
      <w:pPr>
        <w:bidi/>
        <w:rPr>
          <w:rFonts w:cs="David" w:hint="cs"/>
          <w:rtl/>
        </w:rPr>
      </w:pPr>
    </w:p>
    <w:p w14:paraId="2D00C5C9" w14:textId="77777777" w:rsidR="009B6326" w:rsidRPr="009B6326" w:rsidRDefault="009B6326" w:rsidP="009B6326">
      <w:pPr>
        <w:bidi/>
        <w:rPr>
          <w:rFonts w:cs="David" w:hint="cs"/>
          <w:rtl/>
        </w:rPr>
      </w:pPr>
      <w:r w:rsidRPr="009B6326">
        <w:rPr>
          <w:rFonts w:cs="David" w:hint="cs"/>
          <w:rtl/>
        </w:rPr>
        <w:tab/>
        <w:t>דיברת קודם על סעיף אחר. איפה השוויון?</w:t>
      </w:r>
    </w:p>
    <w:p w14:paraId="11B07016" w14:textId="77777777" w:rsidR="009B6326" w:rsidRPr="009B6326" w:rsidRDefault="009B6326" w:rsidP="009B6326">
      <w:pPr>
        <w:bidi/>
        <w:rPr>
          <w:rFonts w:cs="David" w:hint="cs"/>
          <w:rtl/>
        </w:rPr>
      </w:pPr>
    </w:p>
    <w:p w14:paraId="38C8BB15" w14:textId="77777777" w:rsidR="009B6326" w:rsidRPr="009B6326" w:rsidRDefault="009B6326" w:rsidP="009B6326">
      <w:pPr>
        <w:bidi/>
        <w:rPr>
          <w:rFonts w:cs="David" w:hint="cs"/>
          <w:u w:val="single"/>
          <w:rtl/>
        </w:rPr>
      </w:pPr>
      <w:r w:rsidRPr="009B6326">
        <w:rPr>
          <w:rFonts w:cs="David" w:hint="cs"/>
          <w:u w:val="single"/>
          <w:rtl/>
        </w:rPr>
        <w:t>מנחם בן-ששון:</w:t>
      </w:r>
    </w:p>
    <w:p w14:paraId="07BDEC39" w14:textId="77777777" w:rsidR="009B6326" w:rsidRPr="009B6326" w:rsidRDefault="009B6326" w:rsidP="009B6326">
      <w:pPr>
        <w:bidi/>
        <w:rPr>
          <w:rFonts w:cs="David" w:hint="cs"/>
          <w:rtl/>
        </w:rPr>
      </w:pPr>
    </w:p>
    <w:p w14:paraId="1C1C0726" w14:textId="77777777" w:rsidR="009B6326" w:rsidRPr="009B6326" w:rsidRDefault="009B6326" w:rsidP="009B6326">
      <w:pPr>
        <w:bidi/>
        <w:rPr>
          <w:rFonts w:cs="David" w:hint="cs"/>
          <w:rtl/>
        </w:rPr>
      </w:pPr>
      <w:r w:rsidRPr="009B6326">
        <w:rPr>
          <w:rFonts w:cs="David" w:hint="cs"/>
          <w:rtl/>
        </w:rPr>
        <w:tab/>
        <w:t>זה חוק מנחה. ראיתי את ההערות של השופטת בייניש בנוגע לבחירות הקודמות. גם רשויות התקשורת יהיו מאושרות לשמוע את זה. מי שיש לו כסף שיקנה שידור ומי שאין לו כסף שלא יקנה שידור. יש לך כסף תשתמש בו. אני לא רוצה לממן לך ממשאבים ממשלתיים. שוב, זה נכנס לבעיית הזמן ואני לא בטוח שזה פשוט.</w:t>
      </w:r>
    </w:p>
    <w:p w14:paraId="7A4AF85F" w14:textId="77777777" w:rsidR="009B6326" w:rsidRPr="009B6326" w:rsidRDefault="009B6326" w:rsidP="009B6326">
      <w:pPr>
        <w:bidi/>
        <w:rPr>
          <w:rFonts w:cs="David" w:hint="cs"/>
          <w:rtl/>
        </w:rPr>
      </w:pPr>
    </w:p>
    <w:p w14:paraId="29273DDD" w14:textId="77777777" w:rsidR="009B6326" w:rsidRPr="009B6326" w:rsidRDefault="009B6326" w:rsidP="009B6326">
      <w:pPr>
        <w:bidi/>
        <w:rPr>
          <w:rFonts w:cs="David" w:hint="cs"/>
          <w:rtl/>
        </w:rPr>
      </w:pPr>
      <w:r w:rsidRPr="009B6326">
        <w:rPr>
          <w:rFonts w:cs="David" w:hint="cs"/>
          <w:u w:val="single"/>
          <w:rtl/>
        </w:rPr>
        <w:t>יצחק לוי:</w:t>
      </w:r>
    </w:p>
    <w:p w14:paraId="617D09BF" w14:textId="77777777" w:rsidR="009B6326" w:rsidRPr="009B6326" w:rsidRDefault="009B6326" w:rsidP="009B6326">
      <w:pPr>
        <w:bidi/>
        <w:rPr>
          <w:rFonts w:cs="David" w:hint="cs"/>
          <w:rtl/>
        </w:rPr>
      </w:pPr>
    </w:p>
    <w:p w14:paraId="14EBC2A6" w14:textId="77777777" w:rsidR="009B6326" w:rsidRPr="009B6326" w:rsidRDefault="009B6326" w:rsidP="009B6326">
      <w:pPr>
        <w:bidi/>
        <w:rPr>
          <w:rFonts w:cs="David" w:hint="cs"/>
          <w:rtl/>
        </w:rPr>
      </w:pPr>
      <w:r w:rsidRPr="009B6326">
        <w:rPr>
          <w:rFonts w:cs="David" w:hint="cs"/>
          <w:rtl/>
        </w:rPr>
        <w:tab/>
        <w:t xml:space="preserve">חוק התעמולה הוא לא רק חוק הטלוויזיה ויש עוד כל מיני סעיפים ביניהם סעיפים מגבילים. </w:t>
      </w:r>
    </w:p>
    <w:p w14:paraId="3397211D" w14:textId="77777777" w:rsidR="009B6326" w:rsidRPr="009B6326" w:rsidRDefault="009B6326" w:rsidP="009B6326">
      <w:pPr>
        <w:bidi/>
        <w:rPr>
          <w:rFonts w:cs="David" w:hint="cs"/>
          <w:rtl/>
        </w:rPr>
      </w:pPr>
      <w:r w:rsidRPr="009B6326">
        <w:rPr>
          <w:rFonts w:cs="David" w:hint="cs"/>
          <w:rtl/>
        </w:rPr>
        <w:tab/>
      </w:r>
    </w:p>
    <w:p w14:paraId="47DE21F6" w14:textId="77777777" w:rsidR="009B6326" w:rsidRDefault="009B6326" w:rsidP="009B6326">
      <w:pPr>
        <w:bidi/>
        <w:rPr>
          <w:rFonts w:cs="David" w:hint="cs"/>
          <w:u w:val="single"/>
          <w:rtl/>
        </w:rPr>
      </w:pPr>
    </w:p>
    <w:p w14:paraId="2FC9BEB3" w14:textId="77777777" w:rsidR="009B6326" w:rsidRDefault="009B6326" w:rsidP="009B6326">
      <w:pPr>
        <w:bidi/>
        <w:rPr>
          <w:rFonts w:cs="David" w:hint="cs"/>
          <w:u w:val="single"/>
          <w:rtl/>
        </w:rPr>
      </w:pPr>
    </w:p>
    <w:p w14:paraId="69A594D1" w14:textId="77777777" w:rsidR="009B6326" w:rsidRDefault="009B6326" w:rsidP="009B6326">
      <w:pPr>
        <w:bidi/>
        <w:rPr>
          <w:rFonts w:cs="David" w:hint="cs"/>
          <w:u w:val="single"/>
          <w:rtl/>
        </w:rPr>
      </w:pPr>
    </w:p>
    <w:p w14:paraId="104B142F" w14:textId="77777777" w:rsidR="009B6326" w:rsidRDefault="009B6326" w:rsidP="009B6326">
      <w:pPr>
        <w:bidi/>
        <w:rPr>
          <w:rFonts w:cs="David" w:hint="cs"/>
          <w:u w:val="single"/>
          <w:rtl/>
        </w:rPr>
      </w:pPr>
    </w:p>
    <w:p w14:paraId="2B520506" w14:textId="77777777" w:rsidR="009B6326" w:rsidRPr="009B6326" w:rsidRDefault="009B6326" w:rsidP="009B6326">
      <w:pPr>
        <w:bidi/>
        <w:rPr>
          <w:rFonts w:cs="David" w:hint="cs"/>
          <w:rtl/>
        </w:rPr>
      </w:pPr>
      <w:r w:rsidRPr="009B6326">
        <w:rPr>
          <w:rFonts w:cs="David" w:hint="cs"/>
          <w:u w:val="single"/>
          <w:rtl/>
        </w:rPr>
        <w:t>היו"ר דוד טל:</w:t>
      </w:r>
    </w:p>
    <w:p w14:paraId="049788A1" w14:textId="77777777" w:rsidR="009B6326" w:rsidRPr="009B6326" w:rsidRDefault="009B6326" w:rsidP="009B6326">
      <w:pPr>
        <w:bidi/>
        <w:rPr>
          <w:rFonts w:cs="David" w:hint="cs"/>
          <w:rtl/>
        </w:rPr>
      </w:pPr>
    </w:p>
    <w:p w14:paraId="44614CF9" w14:textId="77777777" w:rsidR="009B6326" w:rsidRPr="009B6326" w:rsidRDefault="009B6326" w:rsidP="009B6326">
      <w:pPr>
        <w:bidi/>
        <w:rPr>
          <w:rFonts w:cs="David" w:hint="cs"/>
          <w:rtl/>
        </w:rPr>
      </w:pPr>
      <w:r w:rsidRPr="009B6326">
        <w:rPr>
          <w:rFonts w:cs="David" w:hint="cs"/>
          <w:rtl/>
        </w:rPr>
        <w:tab/>
        <w:t xml:space="preserve">יש שם סעיפים שהם מאוד בעייתיים. </w:t>
      </w:r>
    </w:p>
    <w:p w14:paraId="63D2C70B" w14:textId="77777777" w:rsidR="009B6326" w:rsidRPr="009B6326" w:rsidRDefault="009B6326" w:rsidP="009B6326">
      <w:pPr>
        <w:bidi/>
        <w:rPr>
          <w:rFonts w:cs="David" w:hint="cs"/>
          <w:rtl/>
        </w:rPr>
      </w:pPr>
    </w:p>
    <w:p w14:paraId="282AE1FD" w14:textId="77777777" w:rsidR="009B6326" w:rsidRPr="009B6326" w:rsidRDefault="009B6326" w:rsidP="009B6326">
      <w:pPr>
        <w:bidi/>
        <w:rPr>
          <w:rFonts w:cs="David" w:hint="cs"/>
          <w:u w:val="single"/>
          <w:rtl/>
        </w:rPr>
      </w:pPr>
      <w:r w:rsidRPr="009B6326">
        <w:rPr>
          <w:rFonts w:cs="David" w:hint="cs"/>
          <w:u w:val="single"/>
          <w:rtl/>
        </w:rPr>
        <w:t>יצחק לוי:</w:t>
      </w:r>
    </w:p>
    <w:p w14:paraId="102C7D75" w14:textId="77777777" w:rsidR="009B6326" w:rsidRPr="009B6326" w:rsidRDefault="009B6326" w:rsidP="009B6326">
      <w:pPr>
        <w:bidi/>
        <w:rPr>
          <w:rFonts w:cs="David" w:hint="cs"/>
          <w:u w:val="single"/>
          <w:rtl/>
        </w:rPr>
      </w:pPr>
    </w:p>
    <w:p w14:paraId="15D59D1D" w14:textId="77777777" w:rsidR="009B6326" w:rsidRPr="009B6326" w:rsidRDefault="009B6326" w:rsidP="009B6326">
      <w:pPr>
        <w:bidi/>
        <w:rPr>
          <w:rFonts w:cs="David" w:hint="cs"/>
          <w:rtl/>
        </w:rPr>
      </w:pPr>
      <w:r w:rsidRPr="009B6326">
        <w:rPr>
          <w:rFonts w:cs="David" w:hint="cs"/>
          <w:rtl/>
        </w:rPr>
        <w:tab/>
        <w:t xml:space="preserve">אם אנחנו לא נתייחס הכל יהיה מותר. ההיפך, אנחנו פורצים פה פירצה, אפשר יהיה לשים מודעה בכל גודל שרוצים. </w:t>
      </w:r>
    </w:p>
    <w:p w14:paraId="3EF9306F" w14:textId="77777777" w:rsidR="009B6326" w:rsidRPr="009B6326" w:rsidRDefault="009B6326" w:rsidP="009B6326">
      <w:pPr>
        <w:bidi/>
        <w:rPr>
          <w:rFonts w:cs="David" w:hint="cs"/>
          <w:rtl/>
        </w:rPr>
      </w:pPr>
    </w:p>
    <w:p w14:paraId="78C3F66D" w14:textId="77777777" w:rsidR="009B6326" w:rsidRPr="009B6326" w:rsidRDefault="009B6326" w:rsidP="009B6326">
      <w:pPr>
        <w:bidi/>
        <w:rPr>
          <w:rFonts w:cs="David" w:hint="cs"/>
          <w:u w:val="single"/>
          <w:rtl/>
        </w:rPr>
      </w:pPr>
      <w:r w:rsidRPr="009B6326">
        <w:rPr>
          <w:rFonts w:cs="David" w:hint="cs"/>
          <w:u w:val="single"/>
          <w:rtl/>
        </w:rPr>
        <w:t>היו"ר דוד טל:</w:t>
      </w:r>
    </w:p>
    <w:p w14:paraId="10D1A737" w14:textId="77777777" w:rsidR="009B6326" w:rsidRPr="009B6326" w:rsidRDefault="009B6326" w:rsidP="009B6326">
      <w:pPr>
        <w:bidi/>
        <w:rPr>
          <w:rFonts w:cs="David" w:hint="cs"/>
          <w:rtl/>
        </w:rPr>
      </w:pPr>
    </w:p>
    <w:p w14:paraId="5608A6F2" w14:textId="77777777" w:rsidR="009B6326" w:rsidRPr="009B6326" w:rsidRDefault="009B6326" w:rsidP="009B6326">
      <w:pPr>
        <w:bidi/>
        <w:rPr>
          <w:rFonts w:cs="David" w:hint="cs"/>
          <w:rtl/>
        </w:rPr>
      </w:pPr>
      <w:r w:rsidRPr="009B6326">
        <w:rPr>
          <w:rFonts w:cs="David" w:hint="cs"/>
          <w:rtl/>
        </w:rPr>
        <w:tab/>
        <w:t>ואם נגיד שמה שטוב לתעמולת בחירות טוב למשאל עם?</w:t>
      </w:r>
    </w:p>
    <w:p w14:paraId="24F97412" w14:textId="77777777" w:rsidR="009B6326" w:rsidRPr="009B6326" w:rsidRDefault="009B6326" w:rsidP="009B6326">
      <w:pPr>
        <w:bidi/>
        <w:rPr>
          <w:rFonts w:cs="David" w:hint="cs"/>
          <w:rtl/>
        </w:rPr>
      </w:pPr>
    </w:p>
    <w:p w14:paraId="10E6AE6F" w14:textId="77777777" w:rsidR="009B6326" w:rsidRPr="009B6326" w:rsidRDefault="009B6326" w:rsidP="009B6326">
      <w:pPr>
        <w:bidi/>
        <w:rPr>
          <w:rFonts w:cs="David" w:hint="cs"/>
          <w:rtl/>
        </w:rPr>
      </w:pPr>
      <w:r w:rsidRPr="009B6326">
        <w:rPr>
          <w:rFonts w:cs="David" w:hint="cs"/>
          <w:u w:val="single"/>
          <w:rtl/>
        </w:rPr>
        <w:t>יצחק לוי:</w:t>
      </w:r>
    </w:p>
    <w:p w14:paraId="7CBE8E45" w14:textId="77777777" w:rsidR="009B6326" w:rsidRPr="009B6326" w:rsidRDefault="009B6326" w:rsidP="009B6326">
      <w:pPr>
        <w:bidi/>
        <w:rPr>
          <w:rFonts w:cs="David" w:hint="cs"/>
          <w:rtl/>
        </w:rPr>
      </w:pPr>
    </w:p>
    <w:p w14:paraId="3564E4E1" w14:textId="77777777" w:rsidR="009B6326" w:rsidRPr="009B6326" w:rsidRDefault="009B6326" w:rsidP="009B6326">
      <w:pPr>
        <w:bidi/>
        <w:rPr>
          <w:rFonts w:cs="David" w:hint="cs"/>
          <w:rtl/>
        </w:rPr>
      </w:pPr>
      <w:r w:rsidRPr="009B6326">
        <w:rPr>
          <w:rFonts w:cs="David" w:hint="cs"/>
          <w:rtl/>
        </w:rPr>
        <w:tab/>
        <w:t xml:space="preserve">דבר שני, הנושא שאדוני העלה בעניין התעמולה של הטלוויזיה נדון בהרחבה בוועדת חוקה בהקשר לחוק שלי. באמת אמרנו שצריך לעשות רביזיה מוחלטת בעניין הזה אבל הרביזיה המוחלטת הזאת היא לא לבטל לגמרי כי אנחנו כן רוצים לשמור על איזו זכות שוויונית. אז אולי להסדיר שכל אחד יקנה מה שהוא רוצה בטלוויזיה אבל שהמחירים יהיו נגישים גם למפלגה נגד קיפוח גברים. הם גם רוצים להופיע בתעמולה ויש להם רק 5,000 שקל. היום לפחות עם ישראל רואה את האותיות שלהם, את הפנים של ראש המפלגה. אחרת, גם את זה לא יראו. </w:t>
      </w:r>
    </w:p>
    <w:p w14:paraId="7AAD504B" w14:textId="77777777" w:rsidR="009B6326" w:rsidRPr="009B6326" w:rsidRDefault="009B6326" w:rsidP="009B6326">
      <w:pPr>
        <w:bidi/>
        <w:rPr>
          <w:rFonts w:cs="David" w:hint="cs"/>
          <w:rtl/>
        </w:rPr>
      </w:pPr>
    </w:p>
    <w:p w14:paraId="65EE552A" w14:textId="77777777" w:rsidR="009B6326" w:rsidRPr="009B6326" w:rsidRDefault="009B6326" w:rsidP="009B6326">
      <w:pPr>
        <w:bidi/>
        <w:rPr>
          <w:rFonts w:cs="David" w:hint="cs"/>
          <w:rtl/>
        </w:rPr>
      </w:pPr>
      <w:r w:rsidRPr="009B6326">
        <w:rPr>
          <w:rFonts w:cs="David" w:hint="cs"/>
          <w:rtl/>
        </w:rPr>
        <w:tab/>
        <w:t>אני לא מציע, אגב החוק הזה, לערוך את הדיון העקרוני. אני רוצה לשאול את הייעו</w:t>
      </w:r>
      <w:r w:rsidRPr="009B6326">
        <w:rPr>
          <w:rFonts w:cs="David" w:hint="eastAsia"/>
          <w:rtl/>
        </w:rPr>
        <w:t>ץ</w:t>
      </w:r>
      <w:r w:rsidRPr="009B6326">
        <w:rPr>
          <w:rFonts w:cs="David" w:hint="cs"/>
          <w:rtl/>
        </w:rPr>
        <w:t xml:space="preserve"> המשפטי האם אי אפשר לאמץ את מה שהיה בבחירות המיוחדות? כלומר, גם בבחירות המיוחדות ישבנו ודיברנו איזו תעמולה תהיה. אני רוצה לשאול מה היה בבחירות המיוחדות, כי זה קצת דומה כי זה שתי מחנות. זה לא דומה לגמרי אבל זה מעט דומה. </w:t>
      </w:r>
    </w:p>
    <w:p w14:paraId="03461948" w14:textId="77777777" w:rsidR="009B6326" w:rsidRPr="009B6326" w:rsidRDefault="009B6326" w:rsidP="009B6326">
      <w:pPr>
        <w:bidi/>
        <w:rPr>
          <w:rFonts w:cs="David" w:hint="cs"/>
          <w:rtl/>
        </w:rPr>
      </w:pPr>
    </w:p>
    <w:p w14:paraId="33449DA6" w14:textId="77777777" w:rsidR="009B6326" w:rsidRPr="009B6326" w:rsidRDefault="009B6326" w:rsidP="009B6326">
      <w:pPr>
        <w:bidi/>
        <w:rPr>
          <w:rFonts w:cs="David" w:hint="cs"/>
          <w:rtl/>
        </w:rPr>
      </w:pPr>
      <w:r w:rsidRPr="009B6326">
        <w:rPr>
          <w:rFonts w:cs="David" w:hint="cs"/>
          <w:u w:val="single"/>
          <w:rtl/>
        </w:rPr>
        <w:t>היו"ר דוד טל:</w:t>
      </w:r>
    </w:p>
    <w:p w14:paraId="6A60AF83" w14:textId="77777777" w:rsidR="009B6326" w:rsidRPr="009B6326" w:rsidRDefault="009B6326" w:rsidP="009B6326">
      <w:pPr>
        <w:bidi/>
        <w:rPr>
          <w:rFonts w:cs="David" w:hint="cs"/>
          <w:rtl/>
        </w:rPr>
      </w:pPr>
    </w:p>
    <w:p w14:paraId="1A3A2D01" w14:textId="77777777" w:rsidR="009B6326" w:rsidRPr="009B6326" w:rsidRDefault="009B6326" w:rsidP="009B6326">
      <w:pPr>
        <w:bidi/>
        <w:rPr>
          <w:rFonts w:cs="David" w:hint="cs"/>
          <w:rtl/>
        </w:rPr>
      </w:pPr>
      <w:r w:rsidRPr="009B6326">
        <w:rPr>
          <w:rFonts w:cs="David" w:hint="cs"/>
          <w:rtl/>
        </w:rPr>
        <w:tab/>
        <w:t xml:space="preserve">יותר דומה למשאל עם מאשר לבחירות מיוחדות. </w:t>
      </w:r>
    </w:p>
    <w:p w14:paraId="44DD2EDE" w14:textId="77777777" w:rsidR="009B6326" w:rsidRPr="009B6326" w:rsidRDefault="009B6326" w:rsidP="009B6326">
      <w:pPr>
        <w:bidi/>
        <w:rPr>
          <w:rFonts w:cs="David" w:hint="cs"/>
          <w:rtl/>
        </w:rPr>
      </w:pPr>
    </w:p>
    <w:p w14:paraId="745BDAA1" w14:textId="77777777" w:rsidR="009B6326" w:rsidRPr="009B6326" w:rsidRDefault="009B6326" w:rsidP="009B6326">
      <w:pPr>
        <w:bidi/>
        <w:rPr>
          <w:rFonts w:cs="David" w:hint="cs"/>
          <w:u w:val="single"/>
          <w:rtl/>
        </w:rPr>
      </w:pPr>
      <w:r w:rsidRPr="009B6326">
        <w:rPr>
          <w:rFonts w:cs="David" w:hint="cs"/>
          <w:u w:val="single"/>
          <w:rtl/>
        </w:rPr>
        <w:t>יצחק לוי:</w:t>
      </w:r>
    </w:p>
    <w:p w14:paraId="02DF467B" w14:textId="77777777" w:rsidR="009B6326" w:rsidRPr="009B6326" w:rsidRDefault="009B6326" w:rsidP="009B6326">
      <w:pPr>
        <w:bidi/>
        <w:rPr>
          <w:rFonts w:cs="David" w:hint="cs"/>
          <w:u w:val="single"/>
          <w:rtl/>
        </w:rPr>
      </w:pPr>
    </w:p>
    <w:p w14:paraId="4A9F970D" w14:textId="77777777" w:rsidR="009B6326" w:rsidRPr="009B6326" w:rsidRDefault="009B6326" w:rsidP="009B6326">
      <w:pPr>
        <w:bidi/>
        <w:rPr>
          <w:rFonts w:cs="David" w:hint="cs"/>
          <w:rtl/>
        </w:rPr>
      </w:pPr>
      <w:r w:rsidRPr="009B6326">
        <w:rPr>
          <w:rFonts w:cs="David" w:hint="cs"/>
          <w:rtl/>
        </w:rPr>
        <w:tab/>
        <w:t>אני שואל מה היה אז? מה עשו עם חוק התעמולה? אולי אפשר להעתיק את עיקרי הדברים העיקריים?</w:t>
      </w:r>
    </w:p>
    <w:p w14:paraId="6772BAAB" w14:textId="77777777" w:rsidR="009B6326" w:rsidRPr="009B6326" w:rsidRDefault="009B6326" w:rsidP="009B6326">
      <w:pPr>
        <w:bidi/>
        <w:rPr>
          <w:rFonts w:cs="David" w:hint="cs"/>
          <w:rtl/>
        </w:rPr>
      </w:pPr>
    </w:p>
    <w:p w14:paraId="37702703" w14:textId="77777777" w:rsidR="009B6326" w:rsidRPr="009B6326" w:rsidRDefault="009B6326" w:rsidP="009B6326">
      <w:pPr>
        <w:bidi/>
        <w:rPr>
          <w:rFonts w:cs="David" w:hint="cs"/>
          <w:u w:val="single"/>
          <w:rtl/>
        </w:rPr>
      </w:pPr>
      <w:r w:rsidRPr="009B6326">
        <w:rPr>
          <w:rFonts w:cs="David" w:hint="cs"/>
          <w:u w:val="single"/>
          <w:rtl/>
        </w:rPr>
        <w:t>היו"ר דוד טל:</w:t>
      </w:r>
    </w:p>
    <w:p w14:paraId="64955F5A" w14:textId="77777777" w:rsidR="009B6326" w:rsidRPr="009B6326" w:rsidRDefault="009B6326" w:rsidP="009B6326">
      <w:pPr>
        <w:bidi/>
        <w:rPr>
          <w:rFonts w:cs="David" w:hint="cs"/>
          <w:rtl/>
        </w:rPr>
      </w:pPr>
    </w:p>
    <w:p w14:paraId="5177E18D" w14:textId="77777777" w:rsidR="009B6326" w:rsidRPr="009B6326" w:rsidRDefault="009B6326" w:rsidP="009B6326">
      <w:pPr>
        <w:bidi/>
        <w:ind w:firstLine="567"/>
        <w:rPr>
          <w:rFonts w:cs="David" w:hint="cs"/>
          <w:rtl/>
        </w:rPr>
      </w:pPr>
      <w:r w:rsidRPr="009B6326">
        <w:rPr>
          <w:rFonts w:cs="David" w:hint="cs"/>
          <w:rtl/>
        </w:rPr>
        <w:t>האם לבחירות מיוחדות העתיקו את הכללים והחוקים שהיו בנושא תעמולה?</w:t>
      </w:r>
    </w:p>
    <w:p w14:paraId="7F14C09A" w14:textId="77777777" w:rsidR="009B6326" w:rsidRPr="009B6326" w:rsidRDefault="009B6326" w:rsidP="009B6326">
      <w:pPr>
        <w:bidi/>
        <w:rPr>
          <w:rFonts w:cs="David" w:hint="cs"/>
          <w:rtl/>
        </w:rPr>
      </w:pPr>
    </w:p>
    <w:p w14:paraId="5A2DC0BD" w14:textId="77777777" w:rsidR="009B6326" w:rsidRPr="009B6326" w:rsidRDefault="009B6326" w:rsidP="009B6326">
      <w:pPr>
        <w:bidi/>
        <w:rPr>
          <w:rFonts w:cs="David" w:hint="cs"/>
          <w:u w:val="single"/>
          <w:rtl/>
        </w:rPr>
      </w:pPr>
      <w:r w:rsidRPr="009B6326">
        <w:rPr>
          <w:rFonts w:cs="David" w:hint="cs"/>
          <w:u w:val="single"/>
          <w:rtl/>
        </w:rPr>
        <w:t>תמי אדרי:</w:t>
      </w:r>
    </w:p>
    <w:p w14:paraId="284808F9" w14:textId="77777777" w:rsidR="009B6326" w:rsidRPr="009B6326" w:rsidRDefault="009B6326" w:rsidP="009B6326">
      <w:pPr>
        <w:bidi/>
        <w:rPr>
          <w:rFonts w:cs="David" w:hint="cs"/>
          <w:rtl/>
        </w:rPr>
      </w:pPr>
    </w:p>
    <w:p w14:paraId="6E8D0B07" w14:textId="77777777" w:rsidR="009B6326" w:rsidRPr="009B6326" w:rsidRDefault="009B6326" w:rsidP="009B6326">
      <w:pPr>
        <w:bidi/>
        <w:ind w:firstLine="567"/>
        <w:rPr>
          <w:rFonts w:cs="David" w:hint="cs"/>
          <w:rtl/>
        </w:rPr>
      </w:pPr>
      <w:r w:rsidRPr="009B6326">
        <w:rPr>
          <w:rFonts w:cs="David" w:hint="cs"/>
          <w:rtl/>
        </w:rPr>
        <w:t xml:space="preserve">עד כמה שאני זוכרת ואל תתפסו אותי במילה, חוק הבחירות דרכי תעמולה בכללו חל.  מבחינת שידורי התעמולה היה זמן לכל מועמד. נדמה לי שבסך הכל זה היה שעה שידור . אם היה צריך להיות סיבוב שני אז זה לשניים או לשלושה מועמדים. </w:t>
      </w:r>
    </w:p>
    <w:p w14:paraId="33ECEBD4" w14:textId="77777777" w:rsidR="009B6326" w:rsidRPr="009B6326" w:rsidRDefault="009B6326" w:rsidP="009B6326">
      <w:pPr>
        <w:bidi/>
        <w:rPr>
          <w:rFonts w:cs="David" w:hint="cs"/>
          <w:rtl/>
        </w:rPr>
      </w:pPr>
    </w:p>
    <w:p w14:paraId="231FE73A" w14:textId="77777777" w:rsidR="009B6326" w:rsidRPr="009B6326" w:rsidRDefault="009B6326" w:rsidP="009B6326">
      <w:pPr>
        <w:bidi/>
        <w:rPr>
          <w:rFonts w:cs="David" w:hint="cs"/>
          <w:rtl/>
        </w:rPr>
      </w:pPr>
      <w:r w:rsidRPr="009B6326">
        <w:rPr>
          <w:rFonts w:cs="David" w:hint="cs"/>
          <w:u w:val="single"/>
          <w:rtl/>
        </w:rPr>
        <w:t>דוד טל:</w:t>
      </w:r>
    </w:p>
    <w:p w14:paraId="19F6734A" w14:textId="77777777" w:rsidR="009B6326" w:rsidRPr="009B6326" w:rsidRDefault="009B6326" w:rsidP="009B6326">
      <w:pPr>
        <w:bidi/>
        <w:rPr>
          <w:rFonts w:cs="David" w:hint="cs"/>
          <w:rtl/>
        </w:rPr>
      </w:pPr>
    </w:p>
    <w:p w14:paraId="1EB1A1D8" w14:textId="77777777" w:rsidR="009B6326" w:rsidRPr="009B6326" w:rsidRDefault="009B6326" w:rsidP="009B6326">
      <w:pPr>
        <w:bidi/>
        <w:rPr>
          <w:rFonts w:cs="David" w:hint="cs"/>
          <w:rtl/>
        </w:rPr>
      </w:pPr>
      <w:r w:rsidRPr="009B6326">
        <w:rPr>
          <w:rFonts w:cs="David" w:hint="cs"/>
          <w:rtl/>
        </w:rPr>
        <w:tab/>
        <w:t xml:space="preserve">גם פה, לצורך העניין, זאת עמדה כזאת או עמדה כזאת, כאילו ישנם שני מועמדים. </w:t>
      </w:r>
    </w:p>
    <w:p w14:paraId="1F9AABA5" w14:textId="77777777" w:rsidR="009B6326" w:rsidRPr="009B6326" w:rsidRDefault="009B6326" w:rsidP="009B6326">
      <w:pPr>
        <w:bidi/>
        <w:rPr>
          <w:rFonts w:cs="David" w:hint="cs"/>
          <w:rtl/>
        </w:rPr>
      </w:pPr>
    </w:p>
    <w:p w14:paraId="0BB79A0F" w14:textId="77777777" w:rsidR="009B6326" w:rsidRPr="009B6326" w:rsidRDefault="009B6326" w:rsidP="009B6326">
      <w:pPr>
        <w:bidi/>
        <w:rPr>
          <w:rFonts w:cs="David" w:hint="cs"/>
          <w:u w:val="single"/>
          <w:rtl/>
        </w:rPr>
      </w:pPr>
      <w:r w:rsidRPr="009B6326">
        <w:rPr>
          <w:rFonts w:cs="David" w:hint="cs"/>
          <w:u w:val="single"/>
          <w:rtl/>
        </w:rPr>
        <w:t>תמי אדרי:</w:t>
      </w:r>
    </w:p>
    <w:p w14:paraId="1D9DDF02" w14:textId="77777777" w:rsidR="009B6326" w:rsidRPr="009B6326" w:rsidRDefault="009B6326" w:rsidP="009B6326">
      <w:pPr>
        <w:bidi/>
        <w:rPr>
          <w:rFonts w:cs="David" w:hint="cs"/>
          <w:u w:val="single"/>
          <w:rtl/>
        </w:rPr>
      </w:pPr>
    </w:p>
    <w:p w14:paraId="4C8113FC" w14:textId="77777777" w:rsidR="009B6326" w:rsidRPr="009B6326" w:rsidRDefault="009B6326" w:rsidP="009B6326">
      <w:pPr>
        <w:bidi/>
        <w:ind w:firstLine="567"/>
        <w:rPr>
          <w:rFonts w:cs="David" w:hint="cs"/>
          <w:rtl/>
        </w:rPr>
      </w:pPr>
      <w:r w:rsidRPr="009B6326">
        <w:rPr>
          <w:rFonts w:cs="David" w:hint="cs"/>
          <w:rtl/>
        </w:rPr>
        <w:t xml:space="preserve">צריך לבדוק את זה במדויק, אבל היה דבר כזה. </w:t>
      </w:r>
    </w:p>
    <w:p w14:paraId="0EE89699" w14:textId="77777777" w:rsidR="009B6326" w:rsidRPr="009B6326" w:rsidRDefault="009B6326" w:rsidP="009B6326">
      <w:pPr>
        <w:bidi/>
        <w:ind w:firstLine="567"/>
        <w:rPr>
          <w:rFonts w:cs="David" w:hint="cs"/>
          <w:rtl/>
        </w:rPr>
      </w:pPr>
    </w:p>
    <w:p w14:paraId="0BE61C37" w14:textId="77777777" w:rsidR="009B6326" w:rsidRDefault="009B6326" w:rsidP="009B6326">
      <w:pPr>
        <w:bidi/>
        <w:rPr>
          <w:rFonts w:cs="David" w:hint="cs"/>
          <w:u w:val="single"/>
          <w:rtl/>
        </w:rPr>
      </w:pPr>
    </w:p>
    <w:p w14:paraId="15D5190A" w14:textId="77777777" w:rsidR="009B6326" w:rsidRDefault="009B6326" w:rsidP="009B6326">
      <w:pPr>
        <w:bidi/>
        <w:rPr>
          <w:rFonts w:cs="David" w:hint="cs"/>
          <w:u w:val="single"/>
          <w:rtl/>
        </w:rPr>
      </w:pPr>
    </w:p>
    <w:p w14:paraId="2B2E4ACF" w14:textId="77777777" w:rsidR="009B6326" w:rsidRDefault="009B6326" w:rsidP="009B6326">
      <w:pPr>
        <w:bidi/>
        <w:rPr>
          <w:rFonts w:cs="David" w:hint="cs"/>
          <w:u w:val="single"/>
          <w:rtl/>
        </w:rPr>
      </w:pPr>
    </w:p>
    <w:p w14:paraId="29F8A731" w14:textId="77777777" w:rsidR="009B6326" w:rsidRDefault="009B6326" w:rsidP="009B6326">
      <w:pPr>
        <w:bidi/>
        <w:rPr>
          <w:rFonts w:cs="David" w:hint="cs"/>
          <w:u w:val="single"/>
          <w:rtl/>
        </w:rPr>
      </w:pPr>
    </w:p>
    <w:p w14:paraId="4332BAEC" w14:textId="77777777" w:rsidR="009B6326" w:rsidRPr="009B6326" w:rsidRDefault="009B6326" w:rsidP="009B6326">
      <w:pPr>
        <w:bidi/>
        <w:rPr>
          <w:rFonts w:cs="David" w:hint="cs"/>
          <w:u w:val="single"/>
          <w:rtl/>
        </w:rPr>
      </w:pPr>
      <w:r w:rsidRPr="009B6326">
        <w:rPr>
          <w:rFonts w:cs="David" w:hint="cs"/>
          <w:u w:val="single"/>
          <w:rtl/>
        </w:rPr>
        <w:t>היו"ר דוד טל:</w:t>
      </w:r>
    </w:p>
    <w:p w14:paraId="0C39CB73" w14:textId="77777777" w:rsidR="009B6326" w:rsidRPr="009B6326" w:rsidRDefault="009B6326" w:rsidP="009B6326">
      <w:pPr>
        <w:bidi/>
        <w:rPr>
          <w:rFonts w:cs="David" w:hint="cs"/>
          <w:u w:val="single"/>
          <w:rtl/>
        </w:rPr>
      </w:pPr>
    </w:p>
    <w:p w14:paraId="203EBAD8" w14:textId="77777777" w:rsidR="009B6326" w:rsidRPr="009B6326" w:rsidRDefault="009B6326" w:rsidP="009B6326">
      <w:pPr>
        <w:bidi/>
        <w:ind w:firstLine="567"/>
        <w:rPr>
          <w:rFonts w:cs="David" w:hint="cs"/>
          <w:rtl/>
        </w:rPr>
      </w:pPr>
      <w:r w:rsidRPr="009B6326">
        <w:rPr>
          <w:rFonts w:cs="David" w:hint="cs"/>
          <w:rtl/>
        </w:rPr>
        <w:t>הנושא ייבדק על ידי היועצת המשפטית.</w:t>
      </w:r>
    </w:p>
    <w:p w14:paraId="2192AF90" w14:textId="77777777" w:rsidR="009B6326" w:rsidRPr="009B6326" w:rsidRDefault="009B6326" w:rsidP="009B6326">
      <w:pPr>
        <w:bidi/>
        <w:rPr>
          <w:rFonts w:cs="David" w:hint="cs"/>
          <w:rtl/>
        </w:rPr>
      </w:pPr>
    </w:p>
    <w:p w14:paraId="1365D88B" w14:textId="77777777" w:rsidR="009B6326" w:rsidRPr="009B6326" w:rsidRDefault="009B6326" w:rsidP="009B6326">
      <w:pPr>
        <w:bidi/>
        <w:rPr>
          <w:rFonts w:cs="David" w:hint="cs"/>
          <w:rtl/>
        </w:rPr>
      </w:pPr>
      <w:r w:rsidRPr="009B6326">
        <w:rPr>
          <w:rFonts w:cs="David" w:hint="cs"/>
          <w:u w:val="single"/>
          <w:rtl/>
        </w:rPr>
        <w:t>ארבל אסטרחן:</w:t>
      </w:r>
    </w:p>
    <w:p w14:paraId="45310CEF" w14:textId="77777777" w:rsidR="009B6326" w:rsidRPr="009B6326" w:rsidRDefault="009B6326" w:rsidP="009B6326">
      <w:pPr>
        <w:bidi/>
        <w:rPr>
          <w:rFonts w:cs="David" w:hint="cs"/>
          <w:rtl/>
        </w:rPr>
      </w:pPr>
    </w:p>
    <w:p w14:paraId="05CA0EC2" w14:textId="77777777" w:rsidR="009B6326" w:rsidRPr="009B6326" w:rsidRDefault="009B6326" w:rsidP="009B6326">
      <w:pPr>
        <w:bidi/>
        <w:rPr>
          <w:rFonts w:cs="David" w:hint="cs"/>
          <w:rtl/>
        </w:rPr>
      </w:pPr>
      <w:r w:rsidRPr="009B6326">
        <w:rPr>
          <w:rFonts w:cs="David" w:hint="cs"/>
          <w:rtl/>
        </w:rPr>
        <w:tab/>
        <w:t xml:space="preserve">זה דומה דווקא יותר לבחירות שבהן יש הרבה מפלגות ולא מועמדים. </w:t>
      </w:r>
    </w:p>
    <w:p w14:paraId="33A4EB77" w14:textId="77777777" w:rsidR="009B6326" w:rsidRPr="009B6326" w:rsidRDefault="009B6326" w:rsidP="009B6326">
      <w:pPr>
        <w:bidi/>
        <w:rPr>
          <w:rFonts w:cs="David" w:hint="cs"/>
          <w:rtl/>
        </w:rPr>
      </w:pPr>
    </w:p>
    <w:p w14:paraId="58E9F68A" w14:textId="77777777" w:rsidR="009B6326" w:rsidRPr="009B6326" w:rsidRDefault="009B6326" w:rsidP="009B6326">
      <w:pPr>
        <w:bidi/>
        <w:rPr>
          <w:rFonts w:cs="David" w:hint="cs"/>
          <w:rtl/>
        </w:rPr>
      </w:pPr>
      <w:r w:rsidRPr="009B6326">
        <w:rPr>
          <w:rFonts w:cs="David" w:hint="cs"/>
          <w:rtl/>
        </w:rPr>
        <w:tab/>
        <w:t>מה, למשל, עם גודל שלטים? זה דבר שרוצים להגביל?</w:t>
      </w:r>
    </w:p>
    <w:p w14:paraId="22A402D2" w14:textId="77777777" w:rsidR="009B6326" w:rsidRPr="009B6326" w:rsidRDefault="009B6326" w:rsidP="009B6326">
      <w:pPr>
        <w:bidi/>
        <w:rPr>
          <w:rFonts w:cs="David" w:hint="cs"/>
          <w:rtl/>
        </w:rPr>
      </w:pPr>
    </w:p>
    <w:p w14:paraId="090D0158" w14:textId="77777777" w:rsidR="009B6326" w:rsidRPr="009B6326" w:rsidRDefault="009B6326" w:rsidP="009B6326">
      <w:pPr>
        <w:bidi/>
        <w:rPr>
          <w:rFonts w:cs="David" w:hint="cs"/>
          <w:u w:val="single"/>
          <w:rtl/>
        </w:rPr>
      </w:pPr>
      <w:r w:rsidRPr="009B6326">
        <w:rPr>
          <w:rFonts w:cs="David" w:hint="cs"/>
          <w:u w:val="single"/>
          <w:rtl/>
        </w:rPr>
        <w:t>יצחק לוי:</w:t>
      </w:r>
    </w:p>
    <w:p w14:paraId="52F93248" w14:textId="77777777" w:rsidR="009B6326" w:rsidRPr="009B6326" w:rsidRDefault="009B6326" w:rsidP="009B6326">
      <w:pPr>
        <w:bidi/>
        <w:rPr>
          <w:rFonts w:cs="David" w:hint="cs"/>
          <w:u w:val="single"/>
          <w:rtl/>
        </w:rPr>
      </w:pPr>
    </w:p>
    <w:p w14:paraId="3D0ADF87" w14:textId="77777777" w:rsidR="009B6326" w:rsidRPr="009B6326" w:rsidRDefault="009B6326" w:rsidP="009B6326">
      <w:pPr>
        <w:bidi/>
        <w:rPr>
          <w:rFonts w:cs="David" w:hint="cs"/>
          <w:rtl/>
        </w:rPr>
      </w:pPr>
      <w:r w:rsidRPr="009B6326">
        <w:rPr>
          <w:rFonts w:cs="David" w:hint="cs"/>
          <w:rtl/>
        </w:rPr>
        <w:tab/>
        <w:t xml:space="preserve">אני חושב שאת המגבלות צריך להשאיר. </w:t>
      </w:r>
    </w:p>
    <w:p w14:paraId="652E230B" w14:textId="77777777" w:rsidR="009B6326" w:rsidRPr="009B6326" w:rsidRDefault="009B6326" w:rsidP="009B6326">
      <w:pPr>
        <w:bidi/>
        <w:rPr>
          <w:rFonts w:cs="David" w:hint="cs"/>
          <w:rtl/>
        </w:rPr>
      </w:pPr>
    </w:p>
    <w:p w14:paraId="36035781" w14:textId="77777777" w:rsidR="009B6326" w:rsidRPr="009B6326" w:rsidRDefault="009B6326" w:rsidP="009B6326">
      <w:pPr>
        <w:bidi/>
        <w:rPr>
          <w:rFonts w:cs="David" w:hint="cs"/>
          <w:u w:val="single"/>
          <w:rtl/>
        </w:rPr>
      </w:pPr>
      <w:r w:rsidRPr="009B6326">
        <w:rPr>
          <w:rFonts w:cs="David" w:hint="cs"/>
          <w:u w:val="single"/>
          <w:rtl/>
        </w:rPr>
        <w:t>ארבל אסטרחן:</w:t>
      </w:r>
    </w:p>
    <w:p w14:paraId="3940C907" w14:textId="77777777" w:rsidR="009B6326" w:rsidRPr="009B6326" w:rsidRDefault="009B6326" w:rsidP="009B6326">
      <w:pPr>
        <w:bidi/>
        <w:rPr>
          <w:rFonts w:cs="David" w:hint="cs"/>
          <w:u w:val="single"/>
          <w:rtl/>
        </w:rPr>
      </w:pPr>
    </w:p>
    <w:p w14:paraId="056CF13B" w14:textId="77777777" w:rsidR="009B6326" w:rsidRPr="009B6326" w:rsidRDefault="009B6326" w:rsidP="009B6326">
      <w:pPr>
        <w:bidi/>
        <w:rPr>
          <w:rFonts w:cs="David" w:hint="cs"/>
          <w:rtl/>
        </w:rPr>
      </w:pPr>
      <w:r w:rsidRPr="009B6326">
        <w:rPr>
          <w:rFonts w:cs="David" w:hint="cs"/>
          <w:rtl/>
        </w:rPr>
        <w:tab/>
        <w:t>איסור תעמולה ברדיו ובטלוויזיה 60 ימים לפני הבחירות, זה משהו שהוא רלוונטי?</w:t>
      </w:r>
    </w:p>
    <w:p w14:paraId="3F6F1630" w14:textId="77777777" w:rsidR="009B6326" w:rsidRPr="009B6326" w:rsidRDefault="009B6326" w:rsidP="009B6326">
      <w:pPr>
        <w:bidi/>
        <w:rPr>
          <w:rFonts w:cs="David" w:hint="cs"/>
          <w:rtl/>
        </w:rPr>
      </w:pPr>
    </w:p>
    <w:p w14:paraId="23B2FA4B" w14:textId="77777777" w:rsidR="009B6326" w:rsidRPr="009B6326" w:rsidRDefault="009B6326" w:rsidP="009B6326">
      <w:pPr>
        <w:bidi/>
        <w:rPr>
          <w:rFonts w:cs="David" w:hint="cs"/>
          <w:u w:val="single"/>
          <w:rtl/>
        </w:rPr>
      </w:pPr>
      <w:r w:rsidRPr="009B6326">
        <w:rPr>
          <w:rFonts w:cs="David" w:hint="cs"/>
          <w:u w:val="single"/>
          <w:rtl/>
        </w:rPr>
        <w:t>אייל זנדברג:</w:t>
      </w:r>
    </w:p>
    <w:p w14:paraId="2438D455" w14:textId="77777777" w:rsidR="009B6326" w:rsidRPr="009B6326" w:rsidRDefault="009B6326" w:rsidP="009B6326">
      <w:pPr>
        <w:bidi/>
        <w:rPr>
          <w:rFonts w:cs="David" w:hint="cs"/>
          <w:u w:val="single"/>
          <w:rtl/>
        </w:rPr>
      </w:pPr>
    </w:p>
    <w:p w14:paraId="3336867D" w14:textId="77777777" w:rsidR="009B6326" w:rsidRPr="009B6326" w:rsidRDefault="009B6326" w:rsidP="009B6326">
      <w:pPr>
        <w:bidi/>
        <w:rPr>
          <w:rFonts w:cs="David" w:hint="cs"/>
          <w:rtl/>
        </w:rPr>
      </w:pPr>
      <w:r w:rsidRPr="009B6326">
        <w:rPr>
          <w:rFonts w:cs="David" w:hint="cs"/>
          <w:rtl/>
        </w:rPr>
        <w:tab/>
        <w:t xml:space="preserve">יש הוראות בחוק התעמולה שהן מגוונות וצריך להתייחס אליהן בצורה פרטנית ומתוך זה נגזור. </w:t>
      </w:r>
    </w:p>
    <w:p w14:paraId="4DD2396F" w14:textId="77777777" w:rsidR="009B6326" w:rsidRPr="009B6326" w:rsidRDefault="009B6326" w:rsidP="009B6326">
      <w:pPr>
        <w:bidi/>
        <w:rPr>
          <w:rFonts w:cs="David" w:hint="cs"/>
          <w:rtl/>
        </w:rPr>
      </w:pPr>
    </w:p>
    <w:p w14:paraId="14F230DE" w14:textId="77777777" w:rsidR="009B6326" w:rsidRPr="009B6326" w:rsidRDefault="009B6326" w:rsidP="009B6326">
      <w:pPr>
        <w:bidi/>
        <w:rPr>
          <w:rFonts w:cs="David" w:hint="cs"/>
          <w:u w:val="single"/>
          <w:rtl/>
        </w:rPr>
      </w:pPr>
      <w:r w:rsidRPr="009B6326">
        <w:rPr>
          <w:rFonts w:cs="David" w:hint="cs"/>
          <w:u w:val="single"/>
          <w:rtl/>
        </w:rPr>
        <w:t>מנחם בן ששון:</w:t>
      </w:r>
    </w:p>
    <w:p w14:paraId="2A496A73" w14:textId="77777777" w:rsidR="009B6326" w:rsidRPr="009B6326" w:rsidRDefault="009B6326" w:rsidP="009B6326">
      <w:pPr>
        <w:bidi/>
        <w:rPr>
          <w:rFonts w:cs="David" w:hint="cs"/>
          <w:u w:val="single"/>
          <w:rtl/>
        </w:rPr>
      </w:pPr>
    </w:p>
    <w:p w14:paraId="5D858149" w14:textId="77777777" w:rsidR="009B6326" w:rsidRPr="009B6326" w:rsidRDefault="009B6326" w:rsidP="009B6326">
      <w:pPr>
        <w:bidi/>
        <w:rPr>
          <w:rFonts w:cs="David" w:hint="cs"/>
          <w:rtl/>
        </w:rPr>
      </w:pPr>
      <w:r w:rsidRPr="009B6326">
        <w:rPr>
          <w:rFonts w:cs="David" w:hint="cs"/>
          <w:rtl/>
        </w:rPr>
        <w:tab/>
        <w:t xml:space="preserve">בשינויים המתבקשים. </w:t>
      </w:r>
    </w:p>
    <w:p w14:paraId="65BDC09B" w14:textId="77777777" w:rsidR="009B6326" w:rsidRPr="009B6326" w:rsidRDefault="009B6326" w:rsidP="009B6326">
      <w:pPr>
        <w:bidi/>
        <w:rPr>
          <w:rFonts w:cs="David" w:hint="cs"/>
          <w:rtl/>
        </w:rPr>
      </w:pPr>
    </w:p>
    <w:p w14:paraId="3B92FA83" w14:textId="77777777" w:rsidR="009B6326" w:rsidRPr="009B6326" w:rsidRDefault="009B6326" w:rsidP="009B6326">
      <w:pPr>
        <w:bidi/>
        <w:rPr>
          <w:rFonts w:cs="David" w:hint="cs"/>
          <w:u w:val="single"/>
          <w:rtl/>
        </w:rPr>
      </w:pPr>
      <w:r w:rsidRPr="009B6326">
        <w:rPr>
          <w:rFonts w:cs="David" w:hint="cs"/>
          <w:u w:val="single"/>
          <w:rtl/>
        </w:rPr>
        <w:t>אייל זנדברג:</w:t>
      </w:r>
    </w:p>
    <w:p w14:paraId="10A14544" w14:textId="77777777" w:rsidR="009B6326" w:rsidRPr="009B6326" w:rsidRDefault="009B6326" w:rsidP="009B6326">
      <w:pPr>
        <w:bidi/>
        <w:rPr>
          <w:rFonts w:cs="David" w:hint="cs"/>
          <w:u w:val="single"/>
          <w:rtl/>
        </w:rPr>
      </w:pPr>
    </w:p>
    <w:p w14:paraId="15EAF4BB" w14:textId="77777777" w:rsidR="009B6326" w:rsidRPr="009B6326" w:rsidRDefault="009B6326" w:rsidP="009B6326">
      <w:pPr>
        <w:bidi/>
        <w:rPr>
          <w:rFonts w:cs="David" w:hint="cs"/>
          <w:rtl/>
        </w:rPr>
      </w:pPr>
      <w:r w:rsidRPr="009B6326">
        <w:rPr>
          <w:rFonts w:cs="David" w:hint="cs"/>
          <w:rtl/>
        </w:rPr>
        <w:tab/>
        <w:t>שינויים מתבקשים זה לא מספיק.</w:t>
      </w:r>
    </w:p>
    <w:p w14:paraId="71BB7828" w14:textId="77777777" w:rsidR="009B6326" w:rsidRPr="009B6326" w:rsidRDefault="009B6326" w:rsidP="009B6326">
      <w:pPr>
        <w:bidi/>
        <w:rPr>
          <w:rFonts w:cs="David" w:hint="cs"/>
          <w:rtl/>
        </w:rPr>
      </w:pPr>
    </w:p>
    <w:p w14:paraId="3FFD88A6" w14:textId="77777777" w:rsidR="009B6326" w:rsidRPr="009B6326" w:rsidRDefault="009B6326" w:rsidP="009B6326">
      <w:pPr>
        <w:bidi/>
        <w:rPr>
          <w:rFonts w:cs="David" w:hint="cs"/>
          <w:u w:val="single"/>
          <w:rtl/>
        </w:rPr>
      </w:pPr>
      <w:r w:rsidRPr="009B6326">
        <w:rPr>
          <w:rFonts w:cs="David" w:hint="cs"/>
          <w:u w:val="single"/>
          <w:rtl/>
        </w:rPr>
        <w:t>תמי אדרי:</w:t>
      </w:r>
    </w:p>
    <w:p w14:paraId="7C70145B" w14:textId="77777777" w:rsidR="009B6326" w:rsidRPr="009B6326" w:rsidRDefault="009B6326" w:rsidP="009B6326">
      <w:pPr>
        <w:bidi/>
        <w:rPr>
          <w:rFonts w:cs="David" w:hint="cs"/>
          <w:rtl/>
        </w:rPr>
      </w:pPr>
    </w:p>
    <w:p w14:paraId="72C9CEE8" w14:textId="77777777" w:rsidR="009B6326" w:rsidRPr="009B6326" w:rsidRDefault="009B6326" w:rsidP="009B6326">
      <w:pPr>
        <w:bidi/>
        <w:ind w:firstLine="567"/>
        <w:rPr>
          <w:rFonts w:cs="David" w:hint="cs"/>
          <w:rtl/>
        </w:rPr>
      </w:pPr>
      <w:r w:rsidRPr="009B6326">
        <w:rPr>
          <w:rFonts w:cs="David" w:hint="cs"/>
          <w:rtl/>
        </w:rPr>
        <w:t xml:space="preserve">היום גם יש הבדל בין תעמולה לרשויות לתעמולה לבחירות בכנסת מבחינת השידורים. בכללו חל, אבל יש הבדל. </w:t>
      </w:r>
    </w:p>
    <w:p w14:paraId="43139131" w14:textId="77777777" w:rsidR="009B6326" w:rsidRPr="009B6326" w:rsidRDefault="009B6326" w:rsidP="009B6326">
      <w:pPr>
        <w:bidi/>
        <w:rPr>
          <w:rFonts w:cs="David" w:hint="cs"/>
          <w:rtl/>
        </w:rPr>
      </w:pPr>
    </w:p>
    <w:p w14:paraId="60B5E8D4" w14:textId="77777777" w:rsidR="009B6326" w:rsidRPr="009B6326" w:rsidRDefault="009B6326" w:rsidP="009B6326">
      <w:pPr>
        <w:bidi/>
        <w:rPr>
          <w:rFonts w:cs="David" w:hint="cs"/>
          <w:u w:val="single"/>
          <w:rtl/>
        </w:rPr>
      </w:pPr>
      <w:r w:rsidRPr="009B6326">
        <w:rPr>
          <w:rFonts w:cs="David" w:hint="cs"/>
          <w:u w:val="single"/>
          <w:rtl/>
        </w:rPr>
        <w:t>היו"ר דוד טל:</w:t>
      </w:r>
    </w:p>
    <w:p w14:paraId="3DB1F9AA" w14:textId="77777777" w:rsidR="009B6326" w:rsidRPr="009B6326" w:rsidRDefault="009B6326" w:rsidP="009B6326">
      <w:pPr>
        <w:bidi/>
        <w:rPr>
          <w:rFonts w:cs="David" w:hint="cs"/>
          <w:u w:val="single"/>
          <w:rtl/>
        </w:rPr>
      </w:pPr>
    </w:p>
    <w:p w14:paraId="6FC3B0C4" w14:textId="77777777" w:rsidR="009B6326" w:rsidRPr="009B6326" w:rsidRDefault="009B6326" w:rsidP="009B6326">
      <w:pPr>
        <w:bidi/>
        <w:rPr>
          <w:rFonts w:cs="David" w:hint="cs"/>
          <w:rtl/>
        </w:rPr>
      </w:pPr>
      <w:r w:rsidRPr="009B6326">
        <w:rPr>
          <w:rFonts w:cs="David" w:hint="cs"/>
          <w:rtl/>
        </w:rPr>
        <w:tab/>
        <w:t xml:space="preserve">אז אולי גם אנחנו צריכים לעשות הבדל בנושא הזה במשאל עם. </w:t>
      </w:r>
    </w:p>
    <w:p w14:paraId="41615061" w14:textId="77777777" w:rsidR="009B6326" w:rsidRPr="009B6326" w:rsidRDefault="009B6326" w:rsidP="009B6326">
      <w:pPr>
        <w:bidi/>
        <w:rPr>
          <w:rFonts w:cs="David" w:hint="cs"/>
          <w:rtl/>
        </w:rPr>
      </w:pPr>
    </w:p>
    <w:p w14:paraId="4D5578C5" w14:textId="77777777" w:rsidR="009B6326" w:rsidRPr="009B6326" w:rsidRDefault="009B6326" w:rsidP="009B6326">
      <w:pPr>
        <w:bidi/>
        <w:rPr>
          <w:rFonts w:cs="David" w:hint="cs"/>
          <w:rtl/>
        </w:rPr>
      </w:pPr>
      <w:r w:rsidRPr="009B6326">
        <w:rPr>
          <w:rFonts w:cs="David" w:hint="cs"/>
          <w:u w:val="single"/>
          <w:rtl/>
        </w:rPr>
        <w:t>ארבל אסטרחן:</w:t>
      </w:r>
    </w:p>
    <w:p w14:paraId="63070E1B" w14:textId="77777777" w:rsidR="009B6326" w:rsidRPr="009B6326" w:rsidRDefault="009B6326" w:rsidP="009B6326">
      <w:pPr>
        <w:bidi/>
        <w:rPr>
          <w:rFonts w:cs="David" w:hint="cs"/>
          <w:rtl/>
        </w:rPr>
      </w:pPr>
    </w:p>
    <w:p w14:paraId="20B51B45" w14:textId="77777777" w:rsidR="009B6326" w:rsidRPr="009B6326" w:rsidRDefault="009B6326" w:rsidP="009B6326">
      <w:pPr>
        <w:bidi/>
        <w:rPr>
          <w:rFonts w:cs="David" w:hint="cs"/>
          <w:rtl/>
        </w:rPr>
      </w:pPr>
      <w:r w:rsidRPr="009B6326">
        <w:rPr>
          <w:rFonts w:cs="David" w:hint="cs"/>
          <w:rtl/>
        </w:rPr>
        <w:tab/>
        <w:t>איסור תעמולה ברדיו ב-60 הימים לפני הבחירות, זה נושא שחברי הכנסת מכירים היטב. זה נושא רלוונטי?</w:t>
      </w:r>
    </w:p>
    <w:p w14:paraId="5EE3EA66" w14:textId="77777777" w:rsidR="009B6326" w:rsidRPr="009B6326" w:rsidRDefault="009B6326" w:rsidP="009B6326">
      <w:pPr>
        <w:bidi/>
        <w:rPr>
          <w:rFonts w:cs="David" w:hint="cs"/>
          <w:rtl/>
        </w:rPr>
      </w:pPr>
    </w:p>
    <w:p w14:paraId="68A43E11" w14:textId="77777777" w:rsidR="009B6326" w:rsidRPr="009B6326" w:rsidRDefault="009B6326" w:rsidP="009B6326">
      <w:pPr>
        <w:bidi/>
        <w:rPr>
          <w:rFonts w:cs="David" w:hint="cs"/>
          <w:u w:val="single"/>
          <w:rtl/>
        </w:rPr>
      </w:pPr>
      <w:r w:rsidRPr="009B6326">
        <w:rPr>
          <w:rFonts w:cs="David" w:hint="cs"/>
          <w:u w:val="single"/>
          <w:rtl/>
        </w:rPr>
        <w:t>אייל זנדברג:</w:t>
      </w:r>
    </w:p>
    <w:p w14:paraId="7FEE0B68" w14:textId="77777777" w:rsidR="009B6326" w:rsidRPr="009B6326" w:rsidRDefault="009B6326" w:rsidP="009B6326">
      <w:pPr>
        <w:bidi/>
        <w:rPr>
          <w:rFonts w:cs="David" w:hint="cs"/>
          <w:rtl/>
        </w:rPr>
      </w:pPr>
    </w:p>
    <w:p w14:paraId="6A3890EF" w14:textId="77777777" w:rsidR="009B6326" w:rsidRPr="009B6326" w:rsidRDefault="009B6326" w:rsidP="009B6326">
      <w:pPr>
        <w:bidi/>
        <w:rPr>
          <w:rFonts w:cs="David" w:hint="cs"/>
          <w:rtl/>
        </w:rPr>
      </w:pPr>
      <w:r w:rsidRPr="009B6326">
        <w:rPr>
          <w:rFonts w:cs="David" w:hint="cs"/>
          <w:rtl/>
        </w:rPr>
        <w:tab/>
        <w:t>זה שינויים מחויבים או לא מחייבים?</w:t>
      </w:r>
    </w:p>
    <w:p w14:paraId="171D2048" w14:textId="77777777" w:rsidR="009B6326" w:rsidRPr="009B6326" w:rsidRDefault="009B6326" w:rsidP="009B6326">
      <w:pPr>
        <w:bidi/>
        <w:rPr>
          <w:rFonts w:cs="David" w:hint="cs"/>
          <w:rtl/>
        </w:rPr>
      </w:pPr>
    </w:p>
    <w:p w14:paraId="536C1C82" w14:textId="77777777" w:rsidR="009B6326" w:rsidRPr="009B6326" w:rsidRDefault="009B6326" w:rsidP="009B6326">
      <w:pPr>
        <w:bidi/>
        <w:rPr>
          <w:rFonts w:cs="David" w:hint="cs"/>
          <w:rtl/>
        </w:rPr>
      </w:pPr>
      <w:r w:rsidRPr="009B6326">
        <w:rPr>
          <w:rFonts w:cs="David" w:hint="cs"/>
          <w:u w:val="single"/>
          <w:rtl/>
        </w:rPr>
        <w:t>יצחק לוי:</w:t>
      </w:r>
    </w:p>
    <w:p w14:paraId="758E8376" w14:textId="77777777" w:rsidR="009B6326" w:rsidRPr="009B6326" w:rsidRDefault="009B6326" w:rsidP="009B6326">
      <w:pPr>
        <w:bidi/>
        <w:rPr>
          <w:rFonts w:cs="David" w:hint="cs"/>
          <w:rtl/>
        </w:rPr>
      </w:pPr>
    </w:p>
    <w:p w14:paraId="775636B5" w14:textId="77777777" w:rsidR="009B6326" w:rsidRPr="009B6326" w:rsidRDefault="009B6326" w:rsidP="009B6326">
      <w:pPr>
        <w:bidi/>
        <w:rPr>
          <w:rFonts w:cs="David" w:hint="cs"/>
          <w:rtl/>
        </w:rPr>
      </w:pPr>
      <w:r w:rsidRPr="009B6326">
        <w:rPr>
          <w:rFonts w:cs="David" w:hint="cs"/>
          <w:rtl/>
        </w:rPr>
        <w:tab/>
        <w:t xml:space="preserve">זה כן שינויים מחייבים. כאן כל הקמפיין הוא 60 יום. </w:t>
      </w:r>
    </w:p>
    <w:p w14:paraId="417DACDF" w14:textId="77777777" w:rsidR="009B6326" w:rsidRPr="009B6326" w:rsidRDefault="009B6326" w:rsidP="009B6326">
      <w:pPr>
        <w:bidi/>
        <w:rPr>
          <w:rFonts w:cs="David" w:hint="cs"/>
          <w:rtl/>
        </w:rPr>
      </w:pPr>
    </w:p>
    <w:p w14:paraId="0D5DCF3E" w14:textId="77777777" w:rsidR="009B6326" w:rsidRDefault="009B6326" w:rsidP="009B6326">
      <w:pPr>
        <w:bidi/>
        <w:rPr>
          <w:rFonts w:cs="David" w:hint="cs"/>
          <w:u w:val="single"/>
          <w:rtl/>
        </w:rPr>
      </w:pPr>
    </w:p>
    <w:p w14:paraId="62E42409" w14:textId="77777777" w:rsidR="009B6326" w:rsidRDefault="009B6326" w:rsidP="009B6326">
      <w:pPr>
        <w:bidi/>
        <w:rPr>
          <w:rFonts w:cs="David" w:hint="cs"/>
          <w:u w:val="single"/>
          <w:rtl/>
        </w:rPr>
      </w:pPr>
    </w:p>
    <w:p w14:paraId="6547550B" w14:textId="77777777" w:rsidR="009B6326" w:rsidRDefault="009B6326" w:rsidP="009B6326">
      <w:pPr>
        <w:bidi/>
        <w:rPr>
          <w:rFonts w:cs="David" w:hint="cs"/>
          <w:u w:val="single"/>
          <w:rtl/>
        </w:rPr>
      </w:pPr>
    </w:p>
    <w:p w14:paraId="7C9676C9" w14:textId="77777777" w:rsidR="009B6326" w:rsidRDefault="009B6326" w:rsidP="009B6326">
      <w:pPr>
        <w:bidi/>
        <w:rPr>
          <w:rFonts w:cs="David" w:hint="cs"/>
          <w:u w:val="single"/>
          <w:rtl/>
        </w:rPr>
      </w:pPr>
    </w:p>
    <w:p w14:paraId="3357FD86" w14:textId="77777777" w:rsidR="009B6326" w:rsidRPr="009B6326" w:rsidRDefault="009B6326" w:rsidP="009B6326">
      <w:pPr>
        <w:bidi/>
        <w:rPr>
          <w:rFonts w:cs="David" w:hint="cs"/>
          <w:u w:val="single"/>
          <w:rtl/>
        </w:rPr>
      </w:pPr>
      <w:r w:rsidRPr="009B6326">
        <w:rPr>
          <w:rFonts w:cs="David" w:hint="cs"/>
          <w:u w:val="single"/>
          <w:rtl/>
        </w:rPr>
        <w:t>מנחם בן-ששון:</w:t>
      </w:r>
    </w:p>
    <w:p w14:paraId="51A5C4F0" w14:textId="77777777" w:rsidR="009B6326" w:rsidRPr="009B6326" w:rsidRDefault="009B6326" w:rsidP="009B6326">
      <w:pPr>
        <w:bidi/>
        <w:rPr>
          <w:rFonts w:cs="David" w:hint="cs"/>
          <w:u w:val="single"/>
          <w:rtl/>
        </w:rPr>
      </w:pPr>
    </w:p>
    <w:p w14:paraId="5F80FB0F" w14:textId="77777777" w:rsidR="009B6326" w:rsidRPr="009B6326" w:rsidRDefault="009B6326" w:rsidP="009B6326">
      <w:pPr>
        <w:bidi/>
        <w:rPr>
          <w:rFonts w:cs="David" w:hint="cs"/>
          <w:rtl/>
        </w:rPr>
      </w:pPr>
      <w:r w:rsidRPr="009B6326">
        <w:rPr>
          <w:rFonts w:cs="David" w:hint="cs"/>
          <w:rtl/>
        </w:rPr>
        <w:tab/>
        <w:t xml:space="preserve">אז תצמצם את זה ל-30. </w:t>
      </w:r>
    </w:p>
    <w:p w14:paraId="722C606A" w14:textId="77777777" w:rsidR="009B6326" w:rsidRPr="009B6326" w:rsidRDefault="009B6326" w:rsidP="009B6326">
      <w:pPr>
        <w:bidi/>
        <w:rPr>
          <w:rFonts w:cs="David" w:hint="cs"/>
          <w:rtl/>
        </w:rPr>
      </w:pPr>
    </w:p>
    <w:p w14:paraId="2B7BA6EA" w14:textId="77777777" w:rsidR="009B6326" w:rsidRPr="009B6326" w:rsidRDefault="009B6326" w:rsidP="009B6326">
      <w:pPr>
        <w:bidi/>
        <w:rPr>
          <w:rFonts w:cs="David" w:hint="cs"/>
          <w:u w:val="single"/>
          <w:rtl/>
        </w:rPr>
      </w:pPr>
      <w:r w:rsidRPr="009B6326">
        <w:rPr>
          <w:rFonts w:cs="David" w:hint="cs"/>
          <w:u w:val="single"/>
          <w:rtl/>
        </w:rPr>
        <w:t>יצחק לוי:</w:t>
      </w:r>
    </w:p>
    <w:p w14:paraId="41BF21C5" w14:textId="77777777" w:rsidR="009B6326" w:rsidRPr="009B6326" w:rsidRDefault="009B6326" w:rsidP="009B6326">
      <w:pPr>
        <w:bidi/>
        <w:rPr>
          <w:rFonts w:cs="David" w:hint="cs"/>
          <w:u w:val="single"/>
          <w:rtl/>
        </w:rPr>
      </w:pPr>
    </w:p>
    <w:p w14:paraId="5C7F5656" w14:textId="77777777" w:rsidR="009B6326" w:rsidRPr="009B6326" w:rsidRDefault="009B6326" w:rsidP="009B6326">
      <w:pPr>
        <w:bidi/>
        <w:rPr>
          <w:rFonts w:cs="David" w:hint="cs"/>
          <w:rtl/>
        </w:rPr>
      </w:pPr>
      <w:r w:rsidRPr="009B6326">
        <w:rPr>
          <w:rFonts w:cs="David" w:hint="cs"/>
          <w:rtl/>
        </w:rPr>
        <w:tab/>
        <w:t xml:space="preserve">ברגע שיחליטו על משאל עם כבר אי אפשר יהיה לדבר. </w:t>
      </w:r>
    </w:p>
    <w:p w14:paraId="1C1FFDEE" w14:textId="77777777" w:rsidR="009B6326" w:rsidRPr="009B6326" w:rsidRDefault="009B6326" w:rsidP="009B6326">
      <w:pPr>
        <w:bidi/>
        <w:rPr>
          <w:rFonts w:cs="David" w:hint="cs"/>
          <w:rtl/>
        </w:rPr>
      </w:pPr>
    </w:p>
    <w:p w14:paraId="125D6164" w14:textId="77777777" w:rsidR="009B6326" w:rsidRPr="009B6326" w:rsidRDefault="009B6326" w:rsidP="009B6326">
      <w:pPr>
        <w:bidi/>
        <w:rPr>
          <w:rFonts w:cs="David" w:hint="cs"/>
          <w:u w:val="single"/>
          <w:rtl/>
        </w:rPr>
      </w:pPr>
      <w:r w:rsidRPr="009B6326">
        <w:rPr>
          <w:rFonts w:cs="David" w:hint="cs"/>
          <w:u w:val="single"/>
          <w:rtl/>
        </w:rPr>
        <w:t>ארבל אסטרחן:</w:t>
      </w:r>
    </w:p>
    <w:p w14:paraId="236DE936" w14:textId="77777777" w:rsidR="009B6326" w:rsidRPr="009B6326" w:rsidRDefault="009B6326" w:rsidP="009B6326">
      <w:pPr>
        <w:bidi/>
        <w:rPr>
          <w:rFonts w:cs="David" w:hint="cs"/>
          <w:u w:val="single"/>
          <w:rtl/>
        </w:rPr>
      </w:pPr>
    </w:p>
    <w:p w14:paraId="4A9872B7" w14:textId="77777777" w:rsidR="009B6326" w:rsidRPr="009B6326" w:rsidRDefault="009B6326" w:rsidP="009B6326">
      <w:pPr>
        <w:bidi/>
        <w:rPr>
          <w:rFonts w:cs="David" w:hint="cs"/>
          <w:rtl/>
        </w:rPr>
      </w:pPr>
      <w:r w:rsidRPr="009B6326">
        <w:rPr>
          <w:rFonts w:cs="David" w:hint="cs"/>
          <w:rtl/>
        </w:rPr>
        <w:tab/>
        <w:t xml:space="preserve">זה מה שצריך להחליט פה. </w:t>
      </w:r>
    </w:p>
    <w:p w14:paraId="5575B5DD" w14:textId="77777777" w:rsidR="009B6326" w:rsidRPr="009B6326" w:rsidRDefault="009B6326" w:rsidP="009B6326">
      <w:pPr>
        <w:bidi/>
        <w:rPr>
          <w:rFonts w:cs="David" w:hint="cs"/>
          <w:rtl/>
        </w:rPr>
      </w:pPr>
    </w:p>
    <w:p w14:paraId="1FCEC1E5" w14:textId="77777777" w:rsidR="009B6326" w:rsidRPr="009B6326" w:rsidRDefault="009B6326" w:rsidP="009B6326">
      <w:pPr>
        <w:bidi/>
        <w:rPr>
          <w:rFonts w:cs="David" w:hint="cs"/>
          <w:u w:val="single"/>
          <w:rtl/>
        </w:rPr>
      </w:pPr>
      <w:r w:rsidRPr="009B6326">
        <w:rPr>
          <w:rFonts w:cs="David" w:hint="cs"/>
          <w:u w:val="single"/>
          <w:rtl/>
        </w:rPr>
        <w:t>היו"ר דוד טל:</w:t>
      </w:r>
    </w:p>
    <w:p w14:paraId="59F1232A" w14:textId="77777777" w:rsidR="009B6326" w:rsidRPr="009B6326" w:rsidRDefault="009B6326" w:rsidP="009B6326">
      <w:pPr>
        <w:bidi/>
        <w:rPr>
          <w:rFonts w:cs="David" w:hint="cs"/>
          <w:u w:val="single"/>
          <w:rtl/>
        </w:rPr>
      </w:pPr>
    </w:p>
    <w:p w14:paraId="12DEEC36" w14:textId="77777777" w:rsidR="009B6326" w:rsidRPr="009B6326" w:rsidRDefault="009B6326" w:rsidP="009B6326">
      <w:pPr>
        <w:bidi/>
        <w:rPr>
          <w:rFonts w:cs="David" w:hint="cs"/>
          <w:rtl/>
        </w:rPr>
      </w:pPr>
      <w:r w:rsidRPr="009B6326">
        <w:rPr>
          <w:rFonts w:cs="David" w:hint="cs"/>
          <w:rtl/>
        </w:rPr>
        <w:tab/>
        <w:t xml:space="preserve">הרב לוי, פרופסור ששון ועורך דין מיכאלי, האם יהיה מקובל שנעשה את חוק התעמולה כפי שחוק הבחירות לכנסת, בשינויים המחויבים, וכשנדון בזה בקריאה שניה נרד לרזולוציה וכל סעיף כזה ואחר נשנה אם צריך לשנות? </w:t>
      </w:r>
    </w:p>
    <w:p w14:paraId="0D1880F4" w14:textId="77777777" w:rsidR="009B6326" w:rsidRPr="009B6326" w:rsidRDefault="009B6326" w:rsidP="009B6326">
      <w:pPr>
        <w:bidi/>
        <w:rPr>
          <w:rFonts w:cs="David" w:hint="cs"/>
          <w:rtl/>
        </w:rPr>
      </w:pPr>
    </w:p>
    <w:p w14:paraId="0017C000" w14:textId="77777777" w:rsidR="009B6326" w:rsidRPr="009B6326" w:rsidRDefault="009B6326" w:rsidP="009B6326">
      <w:pPr>
        <w:bidi/>
        <w:rPr>
          <w:rFonts w:cs="David" w:hint="cs"/>
          <w:u w:val="single"/>
          <w:rtl/>
        </w:rPr>
      </w:pPr>
      <w:r w:rsidRPr="009B6326">
        <w:rPr>
          <w:rFonts w:cs="David" w:hint="cs"/>
          <w:u w:val="single"/>
          <w:rtl/>
        </w:rPr>
        <w:t>ארבל אסטרחן:</w:t>
      </w:r>
    </w:p>
    <w:p w14:paraId="2A2D6BAF" w14:textId="77777777" w:rsidR="009B6326" w:rsidRPr="009B6326" w:rsidRDefault="009B6326" w:rsidP="009B6326">
      <w:pPr>
        <w:bidi/>
        <w:rPr>
          <w:rFonts w:cs="David" w:hint="cs"/>
          <w:u w:val="single"/>
          <w:rtl/>
        </w:rPr>
      </w:pPr>
    </w:p>
    <w:p w14:paraId="2B88EE72" w14:textId="77777777" w:rsidR="009B6326" w:rsidRPr="009B6326" w:rsidRDefault="009B6326" w:rsidP="009B6326">
      <w:pPr>
        <w:bidi/>
        <w:rPr>
          <w:rFonts w:cs="David" w:hint="cs"/>
          <w:rtl/>
        </w:rPr>
      </w:pPr>
      <w:r w:rsidRPr="009B6326">
        <w:rPr>
          <w:rFonts w:cs="David" w:hint="cs"/>
          <w:rtl/>
        </w:rPr>
        <w:tab/>
        <w:t xml:space="preserve">קצת קשה לומר מה השינויים המחויבים בעניין הזה. </w:t>
      </w:r>
    </w:p>
    <w:p w14:paraId="3F3052AC" w14:textId="77777777" w:rsidR="009B6326" w:rsidRPr="009B6326" w:rsidRDefault="009B6326" w:rsidP="009B6326">
      <w:pPr>
        <w:tabs>
          <w:tab w:val="center" w:pos="4154"/>
        </w:tabs>
        <w:bidi/>
        <w:rPr>
          <w:rFonts w:cs="David" w:hint="cs"/>
          <w:u w:val="single"/>
          <w:rtl/>
        </w:rPr>
      </w:pPr>
    </w:p>
    <w:p w14:paraId="3BE0605C" w14:textId="77777777" w:rsidR="009B6326" w:rsidRPr="009B6326" w:rsidRDefault="009B6326" w:rsidP="009B6326">
      <w:pPr>
        <w:bidi/>
        <w:rPr>
          <w:rFonts w:cs="David" w:hint="cs"/>
          <w:u w:val="single"/>
          <w:rtl/>
        </w:rPr>
      </w:pPr>
      <w:r w:rsidRPr="009B6326">
        <w:rPr>
          <w:rFonts w:cs="David" w:hint="cs"/>
          <w:u w:val="single"/>
          <w:rtl/>
        </w:rPr>
        <w:t>היו"ר דוד טל:</w:t>
      </w:r>
    </w:p>
    <w:p w14:paraId="29DD7507" w14:textId="77777777" w:rsidR="009B6326" w:rsidRPr="009B6326" w:rsidRDefault="009B6326" w:rsidP="009B6326">
      <w:pPr>
        <w:bidi/>
        <w:rPr>
          <w:rFonts w:cs="David" w:hint="cs"/>
          <w:u w:val="single"/>
          <w:rtl/>
        </w:rPr>
      </w:pPr>
    </w:p>
    <w:p w14:paraId="2FDF4B96" w14:textId="77777777" w:rsidR="009B6326" w:rsidRPr="009B6326" w:rsidRDefault="009B6326" w:rsidP="009B6326">
      <w:pPr>
        <w:bidi/>
        <w:rPr>
          <w:rFonts w:cs="David" w:hint="cs"/>
          <w:rtl/>
        </w:rPr>
      </w:pPr>
      <w:r w:rsidRPr="009B6326">
        <w:rPr>
          <w:rFonts w:cs="David" w:hint="cs"/>
          <w:rtl/>
        </w:rPr>
        <w:tab/>
        <w:t xml:space="preserve">בקריאה השניה נחליט מה השינוי המחויב. </w:t>
      </w:r>
    </w:p>
    <w:p w14:paraId="24637C41" w14:textId="77777777" w:rsidR="009B6326" w:rsidRPr="009B6326" w:rsidRDefault="009B6326" w:rsidP="009B6326">
      <w:pPr>
        <w:tabs>
          <w:tab w:val="center" w:pos="4154"/>
        </w:tabs>
        <w:bidi/>
        <w:rPr>
          <w:rFonts w:cs="David" w:hint="cs"/>
          <w:rtl/>
        </w:rPr>
      </w:pPr>
    </w:p>
    <w:p w14:paraId="17A29D63" w14:textId="77777777" w:rsidR="009B6326" w:rsidRPr="009B6326" w:rsidRDefault="009B6326" w:rsidP="009B6326">
      <w:pPr>
        <w:tabs>
          <w:tab w:val="center" w:pos="4154"/>
        </w:tabs>
        <w:bidi/>
        <w:rPr>
          <w:rFonts w:cs="David" w:hint="cs"/>
          <w:u w:val="single"/>
          <w:rtl/>
        </w:rPr>
      </w:pPr>
      <w:r w:rsidRPr="009B6326">
        <w:rPr>
          <w:rFonts w:cs="David" w:hint="cs"/>
          <w:u w:val="single"/>
          <w:rtl/>
        </w:rPr>
        <w:t>אייל זנדברג:</w:t>
      </w:r>
    </w:p>
    <w:p w14:paraId="547C9549" w14:textId="77777777" w:rsidR="009B6326" w:rsidRPr="009B6326" w:rsidRDefault="009B6326" w:rsidP="009B6326">
      <w:pPr>
        <w:bidi/>
        <w:rPr>
          <w:rFonts w:cs="David" w:hint="cs"/>
          <w:rtl/>
        </w:rPr>
      </w:pPr>
    </w:p>
    <w:p w14:paraId="4A7805CF" w14:textId="77777777" w:rsidR="009B6326" w:rsidRPr="009B6326" w:rsidRDefault="009B6326" w:rsidP="009B6326">
      <w:pPr>
        <w:bidi/>
        <w:rPr>
          <w:rFonts w:cs="David" w:hint="cs"/>
          <w:rtl/>
        </w:rPr>
      </w:pPr>
      <w:r w:rsidRPr="009B6326">
        <w:rPr>
          <w:rFonts w:cs="David" w:hint="cs"/>
          <w:rtl/>
        </w:rPr>
        <w:tab/>
        <w:t xml:space="preserve">משמעות הדבר חקיקה בלי חקיקה. זה סעיף שאין בו תוכן. לומר שינוים מחויבים זה דבר שמביא לתוצאה עמומה. זה לא נושא שעדיין לא נדון וכל מי שיקרא את חוק התעמולה יגיע למסקנות שונות. בדרך כלל כשאומרים שינוי מחויב הכוונה לשינוי לוגי משפטי מתבקש שאין בלתו ולא שינוי מהותי שבו אומרים 60 יום ורצוי שידידי המלומד - - - </w:t>
      </w:r>
    </w:p>
    <w:p w14:paraId="7983AC70" w14:textId="77777777" w:rsidR="009B6326" w:rsidRPr="009B6326" w:rsidRDefault="009B6326" w:rsidP="009B6326">
      <w:pPr>
        <w:bidi/>
        <w:rPr>
          <w:rFonts w:cs="David" w:hint="cs"/>
          <w:rtl/>
        </w:rPr>
      </w:pPr>
    </w:p>
    <w:p w14:paraId="4B7B4783" w14:textId="77777777" w:rsidR="009B6326" w:rsidRPr="009B6326" w:rsidRDefault="009B6326" w:rsidP="009B6326">
      <w:pPr>
        <w:bidi/>
        <w:rPr>
          <w:rFonts w:cs="David" w:hint="cs"/>
          <w:u w:val="single"/>
          <w:rtl/>
        </w:rPr>
      </w:pPr>
      <w:r w:rsidRPr="009B6326">
        <w:rPr>
          <w:rFonts w:cs="David" w:hint="cs"/>
          <w:u w:val="single"/>
          <w:rtl/>
        </w:rPr>
        <w:t>היו"ר דוד טל:</w:t>
      </w:r>
    </w:p>
    <w:p w14:paraId="53734C1F" w14:textId="77777777" w:rsidR="009B6326" w:rsidRPr="009B6326" w:rsidRDefault="009B6326" w:rsidP="009B6326">
      <w:pPr>
        <w:bidi/>
        <w:rPr>
          <w:rFonts w:cs="David" w:hint="cs"/>
          <w:rtl/>
        </w:rPr>
      </w:pPr>
    </w:p>
    <w:p w14:paraId="093C31CF" w14:textId="77777777" w:rsidR="009B6326" w:rsidRPr="009B6326" w:rsidRDefault="009B6326" w:rsidP="009B6326">
      <w:pPr>
        <w:bidi/>
        <w:rPr>
          <w:rFonts w:cs="David" w:hint="cs"/>
          <w:rtl/>
        </w:rPr>
      </w:pPr>
      <w:r w:rsidRPr="009B6326">
        <w:rPr>
          <w:rFonts w:cs="David" w:hint="cs"/>
          <w:rtl/>
        </w:rPr>
        <w:tab/>
        <w:t>מדוע לא טענת את הטענה הזאת לפני חצי שעה כשדיברנו על זה בסעיף אחר שבו כתבנו "עם השינויים המחויבים"?</w:t>
      </w:r>
    </w:p>
    <w:p w14:paraId="654F7EEE" w14:textId="77777777" w:rsidR="009B6326" w:rsidRPr="009B6326" w:rsidRDefault="009B6326" w:rsidP="009B6326">
      <w:pPr>
        <w:tabs>
          <w:tab w:val="center" w:pos="4154"/>
        </w:tabs>
        <w:bidi/>
        <w:rPr>
          <w:rFonts w:cs="David" w:hint="cs"/>
          <w:rtl/>
        </w:rPr>
      </w:pPr>
    </w:p>
    <w:p w14:paraId="35C55B29" w14:textId="77777777" w:rsidR="009B6326" w:rsidRPr="009B6326" w:rsidRDefault="009B6326" w:rsidP="009B6326">
      <w:pPr>
        <w:tabs>
          <w:tab w:val="center" w:pos="4154"/>
        </w:tabs>
        <w:bidi/>
        <w:rPr>
          <w:rFonts w:cs="David" w:hint="cs"/>
          <w:u w:val="single"/>
          <w:rtl/>
        </w:rPr>
      </w:pPr>
      <w:r w:rsidRPr="009B6326">
        <w:rPr>
          <w:rFonts w:cs="David" w:hint="cs"/>
          <w:u w:val="single"/>
          <w:rtl/>
        </w:rPr>
        <w:t>אייל זנדברג:</w:t>
      </w:r>
    </w:p>
    <w:p w14:paraId="6F47008B" w14:textId="77777777" w:rsidR="009B6326" w:rsidRPr="009B6326" w:rsidRDefault="009B6326" w:rsidP="009B6326">
      <w:pPr>
        <w:bidi/>
        <w:rPr>
          <w:rFonts w:cs="David" w:hint="cs"/>
          <w:rtl/>
        </w:rPr>
      </w:pPr>
      <w:r w:rsidRPr="009B6326">
        <w:rPr>
          <w:rFonts w:cs="David" w:hint="cs"/>
          <w:rtl/>
        </w:rPr>
        <w:tab/>
      </w:r>
    </w:p>
    <w:p w14:paraId="11ECCDBC" w14:textId="77777777" w:rsidR="009B6326" w:rsidRPr="009B6326" w:rsidRDefault="009B6326" w:rsidP="009B6326">
      <w:pPr>
        <w:bidi/>
        <w:rPr>
          <w:rFonts w:cs="David" w:hint="cs"/>
          <w:rtl/>
        </w:rPr>
      </w:pPr>
      <w:r w:rsidRPr="009B6326">
        <w:rPr>
          <w:rFonts w:cs="David" w:hint="cs"/>
          <w:rtl/>
        </w:rPr>
        <w:tab/>
        <w:t>כי עברנו על החוק.</w:t>
      </w:r>
    </w:p>
    <w:p w14:paraId="449D54E0" w14:textId="77777777" w:rsidR="009B6326" w:rsidRPr="009B6326" w:rsidRDefault="009B6326" w:rsidP="009B6326">
      <w:pPr>
        <w:bidi/>
        <w:rPr>
          <w:rFonts w:cs="David" w:hint="cs"/>
          <w:rtl/>
        </w:rPr>
      </w:pPr>
    </w:p>
    <w:p w14:paraId="62CDFC53" w14:textId="77777777" w:rsidR="009B6326" w:rsidRPr="009B6326" w:rsidRDefault="009B6326" w:rsidP="009B6326">
      <w:pPr>
        <w:bidi/>
        <w:rPr>
          <w:rFonts w:cs="David" w:hint="cs"/>
          <w:u w:val="single"/>
          <w:rtl/>
        </w:rPr>
      </w:pPr>
      <w:r w:rsidRPr="009B6326">
        <w:rPr>
          <w:rFonts w:cs="David" w:hint="cs"/>
          <w:u w:val="single"/>
          <w:rtl/>
        </w:rPr>
        <w:t>היו"ר דוד טל:</w:t>
      </w:r>
    </w:p>
    <w:p w14:paraId="1355EC06" w14:textId="77777777" w:rsidR="009B6326" w:rsidRPr="009B6326" w:rsidRDefault="009B6326" w:rsidP="009B6326">
      <w:pPr>
        <w:bidi/>
        <w:rPr>
          <w:rFonts w:cs="David" w:hint="cs"/>
          <w:rtl/>
        </w:rPr>
      </w:pPr>
    </w:p>
    <w:p w14:paraId="624C5CEC" w14:textId="77777777" w:rsidR="009B6326" w:rsidRPr="009B6326" w:rsidRDefault="009B6326" w:rsidP="009B6326">
      <w:pPr>
        <w:bidi/>
        <w:rPr>
          <w:rFonts w:cs="David" w:hint="cs"/>
          <w:rtl/>
        </w:rPr>
      </w:pPr>
      <w:r w:rsidRPr="009B6326">
        <w:rPr>
          <w:rFonts w:cs="David" w:hint="cs"/>
          <w:rtl/>
        </w:rPr>
        <w:tab/>
        <w:t>אני מרשה לעצמי לומר שיש עוד הרבה סעיפים שלא נגענו בהם ויש הרבה שאלות שיכולים להתעורר. השינויים המחויבים יהיו כאן על השולחן הזה וחברי הכנסת יחליטו מה השינוי המחויב בכל סעיף וסעיף. לאחר מכן נגבש ונלביש על הסעיף הזה את כל השינויים שאנחנו סבורים שהם מחויבים. למה זה לא נכון?</w:t>
      </w:r>
    </w:p>
    <w:p w14:paraId="2695B329" w14:textId="77777777" w:rsidR="009B6326" w:rsidRPr="009B6326" w:rsidRDefault="009B6326" w:rsidP="009B6326">
      <w:pPr>
        <w:tabs>
          <w:tab w:val="center" w:pos="4154"/>
        </w:tabs>
        <w:bidi/>
        <w:rPr>
          <w:rFonts w:cs="David" w:hint="cs"/>
          <w:rtl/>
        </w:rPr>
      </w:pPr>
    </w:p>
    <w:p w14:paraId="5806F52C" w14:textId="77777777" w:rsidR="009B6326" w:rsidRPr="009B6326" w:rsidRDefault="009B6326" w:rsidP="009B6326">
      <w:pPr>
        <w:tabs>
          <w:tab w:val="center" w:pos="4154"/>
        </w:tabs>
        <w:bidi/>
        <w:rPr>
          <w:rFonts w:cs="David" w:hint="cs"/>
          <w:u w:val="single"/>
          <w:rtl/>
        </w:rPr>
      </w:pPr>
      <w:r w:rsidRPr="009B6326">
        <w:rPr>
          <w:rFonts w:cs="David" w:hint="cs"/>
          <w:u w:val="single"/>
          <w:rtl/>
        </w:rPr>
        <w:t>אייל זנדברג:</w:t>
      </w:r>
    </w:p>
    <w:p w14:paraId="1DF88B8D" w14:textId="77777777" w:rsidR="009B6326" w:rsidRPr="009B6326" w:rsidRDefault="009B6326" w:rsidP="009B6326">
      <w:pPr>
        <w:bidi/>
        <w:rPr>
          <w:rFonts w:cs="David" w:hint="cs"/>
          <w:rtl/>
        </w:rPr>
      </w:pPr>
      <w:r w:rsidRPr="009B6326">
        <w:rPr>
          <w:rFonts w:cs="David" w:hint="cs"/>
          <w:rtl/>
        </w:rPr>
        <w:tab/>
      </w:r>
    </w:p>
    <w:p w14:paraId="630E6FA5" w14:textId="77777777" w:rsidR="009B6326" w:rsidRDefault="009B6326" w:rsidP="009B6326">
      <w:pPr>
        <w:bidi/>
        <w:rPr>
          <w:rFonts w:cs="David" w:hint="cs"/>
          <w:rtl/>
        </w:rPr>
      </w:pPr>
      <w:r w:rsidRPr="009B6326">
        <w:rPr>
          <w:rFonts w:cs="David" w:hint="cs"/>
          <w:rtl/>
        </w:rPr>
        <w:tab/>
        <w:t xml:space="preserve">אולי לא הבנתי נכון. כשכותבים שהוועדה מחליטה על שינוים מחויבים, אין הכוונה שידונו בוועדה עצמה והכנסת תפרש מהם השינויים המחויבים. כשהכנסת מפרשת את השינוי בטקסט מלא, נוסח מלא, זה כבר לא שינוי מתחייב אלא זה שינוי שהוכרע בו. שינויים מחויבים </w:t>
      </w:r>
    </w:p>
    <w:p w14:paraId="3BDDFB76" w14:textId="77777777" w:rsidR="009B6326" w:rsidRDefault="009B6326" w:rsidP="009B6326">
      <w:pPr>
        <w:bidi/>
        <w:rPr>
          <w:rFonts w:cs="David" w:hint="cs"/>
          <w:rtl/>
        </w:rPr>
      </w:pPr>
    </w:p>
    <w:p w14:paraId="4E04B4A2" w14:textId="77777777" w:rsidR="009B6326" w:rsidRDefault="009B6326" w:rsidP="009B6326">
      <w:pPr>
        <w:bidi/>
        <w:rPr>
          <w:rFonts w:cs="David" w:hint="cs"/>
          <w:rtl/>
        </w:rPr>
      </w:pPr>
    </w:p>
    <w:p w14:paraId="259291BB" w14:textId="77777777" w:rsidR="009B6326" w:rsidRDefault="009B6326" w:rsidP="009B6326">
      <w:pPr>
        <w:bidi/>
        <w:rPr>
          <w:rFonts w:cs="David" w:hint="cs"/>
          <w:rtl/>
        </w:rPr>
      </w:pPr>
    </w:p>
    <w:p w14:paraId="02ED7579" w14:textId="77777777" w:rsidR="009B6326" w:rsidRDefault="009B6326" w:rsidP="009B6326">
      <w:pPr>
        <w:bidi/>
        <w:rPr>
          <w:rFonts w:cs="David" w:hint="cs"/>
          <w:rtl/>
        </w:rPr>
      </w:pPr>
    </w:p>
    <w:p w14:paraId="6AC061D2" w14:textId="77777777" w:rsidR="009B6326" w:rsidRPr="009B6326" w:rsidRDefault="009B6326" w:rsidP="009B6326">
      <w:pPr>
        <w:bidi/>
        <w:rPr>
          <w:rFonts w:cs="David" w:hint="cs"/>
          <w:rtl/>
        </w:rPr>
      </w:pPr>
      <w:r w:rsidRPr="009B6326">
        <w:rPr>
          <w:rFonts w:cs="David" w:hint="cs"/>
          <w:rtl/>
        </w:rPr>
        <w:t xml:space="preserve">זה הוראה בסוף, זה חלק מהנורמה. הנורמה אומרת שהמחוקק בוחר בטכניקה של חקיקה של העתקת הסעיף וההתאמות הן בידי הפרשן, בסופו של דבר. </w:t>
      </w:r>
    </w:p>
    <w:p w14:paraId="71759E57" w14:textId="77777777" w:rsidR="009B6326" w:rsidRPr="009B6326" w:rsidRDefault="009B6326" w:rsidP="009B6326">
      <w:pPr>
        <w:bidi/>
        <w:rPr>
          <w:rFonts w:cs="David" w:hint="cs"/>
          <w:rtl/>
        </w:rPr>
      </w:pPr>
    </w:p>
    <w:p w14:paraId="48485369" w14:textId="77777777" w:rsidR="009B6326" w:rsidRPr="009B6326" w:rsidRDefault="009B6326" w:rsidP="009B6326">
      <w:pPr>
        <w:bidi/>
        <w:rPr>
          <w:rFonts w:cs="David" w:hint="cs"/>
          <w:u w:val="single"/>
          <w:rtl/>
        </w:rPr>
      </w:pPr>
      <w:r w:rsidRPr="009B6326">
        <w:rPr>
          <w:rFonts w:cs="David" w:hint="cs"/>
          <w:u w:val="single"/>
          <w:rtl/>
        </w:rPr>
        <w:t>היו"ר דוד טל:</w:t>
      </w:r>
    </w:p>
    <w:p w14:paraId="19B4BAE3" w14:textId="77777777" w:rsidR="009B6326" w:rsidRPr="009B6326" w:rsidRDefault="009B6326" w:rsidP="009B6326">
      <w:pPr>
        <w:bidi/>
        <w:rPr>
          <w:rFonts w:cs="David" w:hint="cs"/>
          <w:rtl/>
        </w:rPr>
      </w:pPr>
    </w:p>
    <w:p w14:paraId="457264D7" w14:textId="77777777" w:rsidR="009B6326" w:rsidRPr="009B6326" w:rsidRDefault="009B6326" w:rsidP="009B6326">
      <w:pPr>
        <w:bidi/>
        <w:rPr>
          <w:rFonts w:cs="David" w:hint="cs"/>
          <w:rtl/>
        </w:rPr>
      </w:pPr>
      <w:r w:rsidRPr="009B6326">
        <w:rPr>
          <w:rFonts w:cs="David" w:hint="cs"/>
          <w:rtl/>
        </w:rPr>
        <w:tab/>
        <w:t xml:space="preserve">רק לקריאה ראשונה אני לאיכול להביא סעיף שאני מתאים את זה לחוק הבחירות עם השינויים המחויבים, ואני אהיה מוכרח לתקן את זה בקריאה שניה? </w:t>
      </w:r>
    </w:p>
    <w:p w14:paraId="509365CB" w14:textId="77777777" w:rsidR="009B6326" w:rsidRPr="009B6326" w:rsidRDefault="009B6326" w:rsidP="009B6326">
      <w:pPr>
        <w:tabs>
          <w:tab w:val="center" w:pos="4154"/>
        </w:tabs>
        <w:bidi/>
        <w:rPr>
          <w:rFonts w:cs="David" w:hint="cs"/>
          <w:rtl/>
        </w:rPr>
      </w:pPr>
      <w:r w:rsidRPr="009B6326">
        <w:rPr>
          <w:rFonts w:cs="David" w:hint="cs"/>
          <w:rtl/>
        </w:rPr>
        <w:tab/>
      </w:r>
    </w:p>
    <w:p w14:paraId="41B506D8" w14:textId="77777777" w:rsidR="009B6326" w:rsidRPr="009B6326" w:rsidRDefault="009B6326" w:rsidP="009B6326">
      <w:pPr>
        <w:tabs>
          <w:tab w:val="center" w:pos="4154"/>
        </w:tabs>
        <w:bidi/>
        <w:rPr>
          <w:rFonts w:cs="David" w:hint="cs"/>
          <w:u w:val="single"/>
          <w:rtl/>
        </w:rPr>
      </w:pPr>
      <w:r w:rsidRPr="009B6326">
        <w:rPr>
          <w:rFonts w:cs="David" w:hint="cs"/>
          <w:u w:val="single"/>
          <w:rtl/>
        </w:rPr>
        <w:t>יצחק לוי:</w:t>
      </w:r>
    </w:p>
    <w:p w14:paraId="58D46E19" w14:textId="77777777" w:rsidR="009B6326" w:rsidRPr="009B6326" w:rsidRDefault="009B6326" w:rsidP="009B6326">
      <w:pPr>
        <w:tabs>
          <w:tab w:val="center" w:pos="4154"/>
        </w:tabs>
        <w:bidi/>
        <w:rPr>
          <w:rFonts w:cs="David" w:hint="cs"/>
          <w:u w:val="single"/>
          <w:rtl/>
        </w:rPr>
      </w:pPr>
    </w:p>
    <w:p w14:paraId="6890A8EB" w14:textId="77777777" w:rsidR="009B6326" w:rsidRPr="009B6326" w:rsidRDefault="009B6326" w:rsidP="009B6326">
      <w:pPr>
        <w:bidi/>
        <w:rPr>
          <w:rFonts w:cs="David" w:hint="cs"/>
          <w:rtl/>
        </w:rPr>
      </w:pPr>
      <w:r w:rsidRPr="009B6326">
        <w:rPr>
          <w:rFonts w:cs="David" w:hint="cs"/>
          <w:rtl/>
        </w:rPr>
        <w:tab/>
        <w:t xml:space="preserve">אייל, מבחינת החקיקה עדיף להגיד שאנחנו מאמצים את חוק הבחירות ושאנחנו מחויבים לעשות התאמות. </w:t>
      </w:r>
    </w:p>
    <w:p w14:paraId="10AD3889" w14:textId="77777777" w:rsidR="009B6326" w:rsidRPr="009B6326" w:rsidRDefault="009B6326" w:rsidP="009B6326">
      <w:pPr>
        <w:bidi/>
        <w:rPr>
          <w:rFonts w:cs="David" w:hint="cs"/>
          <w:rtl/>
        </w:rPr>
      </w:pPr>
    </w:p>
    <w:p w14:paraId="605E883B" w14:textId="77777777" w:rsidR="009B6326" w:rsidRPr="009B6326" w:rsidRDefault="009B6326" w:rsidP="009B6326">
      <w:pPr>
        <w:bidi/>
        <w:rPr>
          <w:rFonts w:cs="David" w:hint="cs"/>
          <w:u w:val="single"/>
          <w:rtl/>
        </w:rPr>
      </w:pPr>
      <w:r w:rsidRPr="009B6326">
        <w:rPr>
          <w:rFonts w:cs="David" w:hint="cs"/>
          <w:u w:val="single"/>
          <w:rtl/>
        </w:rPr>
        <w:t>אברהם מיכאלי:</w:t>
      </w:r>
    </w:p>
    <w:p w14:paraId="259D1C92" w14:textId="77777777" w:rsidR="009B6326" w:rsidRPr="009B6326" w:rsidRDefault="009B6326" w:rsidP="009B6326">
      <w:pPr>
        <w:bidi/>
        <w:rPr>
          <w:rFonts w:cs="David" w:hint="cs"/>
          <w:u w:val="single"/>
          <w:rtl/>
        </w:rPr>
      </w:pPr>
    </w:p>
    <w:p w14:paraId="175DDE6A" w14:textId="77777777" w:rsidR="009B6326" w:rsidRPr="009B6326" w:rsidRDefault="009B6326" w:rsidP="009B6326">
      <w:pPr>
        <w:bidi/>
        <w:rPr>
          <w:rFonts w:cs="David" w:hint="cs"/>
          <w:rtl/>
        </w:rPr>
      </w:pPr>
      <w:r w:rsidRPr="009B6326">
        <w:rPr>
          <w:rFonts w:cs="David" w:hint="cs"/>
          <w:rtl/>
        </w:rPr>
        <w:tab/>
        <w:t xml:space="preserve">מותר לנו לסטות. </w:t>
      </w:r>
    </w:p>
    <w:p w14:paraId="072A4607" w14:textId="77777777" w:rsidR="009B6326" w:rsidRPr="009B6326" w:rsidRDefault="009B6326" w:rsidP="009B6326">
      <w:pPr>
        <w:bidi/>
        <w:rPr>
          <w:rFonts w:cs="David" w:hint="cs"/>
          <w:rtl/>
        </w:rPr>
      </w:pPr>
    </w:p>
    <w:p w14:paraId="7BCD32E3" w14:textId="77777777" w:rsidR="009B6326" w:rsidRPr="009B6326" w:rsidRDefault="009B6326" w:rsidP="009B6326">
      <w:pPr>
        <w:bidi/>
        <w:rPr>
          <w:rFonts w:cs="David" w:hint="cs"/>
          <w:u w:val="single"/>
          <w:rtl/>
        </w:rPr>
      </w:pPr>
      <w:r w:rsidRPr="009B6326">
        <w:rPr>
          <w:rFonts w:cs="David" w:hint="cs"/>
          <w:u w:val="single"/>
          <w:rtl/>
        </w:rPr>
        <w:t>היו"ר דוד טל:</w:t>
      </w:r>
    </w:p>
    <w:p w14:paraId="0A261F16" w14:textId="77777777" w:rsidR="009B6326" w:rsidRPr="009B6326" w:rsidRDefault="009B6326" w:rsidP="009B6326">
      <w:pPr>
        <w:bidi/>
        <w:rPr>
          <w:rFonts w:cs="David" w:hint="cs"/>
          <w:rtl/>
        </w:rPr>
      </w:pPr>
    </w:p>
    <w:p w14:paraId="738342C4" w14:textId="77777777" w:rsidR="009B6326" w:rsidRPr="009B6326" w:rsidRDefault="009B6326" w:rsidP="009B6326">
      <w:pPr>
        <w:bidi/>
        <w:rPr>
          <w:rFonts w:cs="David" w:hint="cs"/>
          <w:rtl/>
        </w:rPr>
      </w:pPr>
      <w:r w:rsidRPr="009B6326">
        <w:rPr>
          <w:rFonts w:cs="David" w:hint="cs"/>
          <w:rtl/>
        </w:rPr>
        <w:tab/>
        <w:t xml:space="preserve">הנה פיתרון של זקן חברי הכנסת. </w:t>
      </w:r>
    </w:p>
    <w:p w14:paraId="0DA546C0" w14:textId="77777777" w:rsidR="009B6326" w:rsidRPr="009B6326" w:rsidRDefault="009B6326" w:rsidP="009B6326">
      <w:pPr>
        <w:bidi/>
        <w:rPr>
          <w:rFonts w:cs="David" w:hint="cs"/>
          <w:rtl/>
        </w:rPr>
      </w:pPr>
    </w:p>
    <w:p w14:paraId="1897FCCF" w14:textId="77777777" w:rsidR="009B6326" w:rsidRPr="009B6326" w:rsidRDefault="009B6326" w:rsidP="009B6326">
      <w:pPr>
        <w:bidi/>
        <w:rPr>
          <w:rFonts w:cs="David" w:hint="cs"/>
          <w:u w:val="single"/>
          <w:rtl/>
        </w:rPr>
      </w:pPr>
      <w:r w:rsidRPr="009B6326">
        <w:rPr>
          <w:rFonts w:cs="David" w:hint="cs"/>
          <w:u w:val="single"/>
          <w:rtl/>
        </w:rPr>
        <w:t>אייל זנדברג:</w:t>
      </w:r>
    </w:p>
    <w:p w14:paraId="19CA4880" w14:textId="77777777" w:rsidR="009B6326" w:rsidRPr="009B6326" w:rsidRDefault="009B6326" w:rsidP="009B6326">
      <w:pPr>
        <w:bidi/>
        <w:rPr>
          <w:rFonts w:cs="David" w:hint="cs"/>
          <w:u w:val="single"/>
          <w:rtl/>
        </w:rPr>
      </w:pPr>
    </w:p>
    <w:p w14:paraId="004C0BEE" w14:textId="77777777" w:rsidR="009B6326" w:rsidRPr="009B6326" w:rsidRDefault="009B6326" w:rsidP="009B6326">
      <w:pPr>
        <w:bidi/>
        <w:rPr>
          <w:rFonts w:cs="David" w:hint="cs"/>
          <w:rtl/>
        </w:rPr>
      </w:pPr>
      <w:r w:rsidRPr="009B6326">
        <w:rPr>
          <w:rFonts w:cs="David" w:hint="cs"/>
          <w:rtl/>
        </w:rPr>
        <w:tab/>
        <w:t xml:space="preserve">לגבי שאלתך הקודמת לגבי החוק הקודם - - - </w:t>
      </w:r>
    </w:p>
    <w:p w14:paraId="00724A22" w14:textId="77777777" w:rsidR="009B6326" w:rsidRPr="009B6326" w:rsidRDefault="009B6326" w:rsidP="009B6326">
      <w:pPr>
        <w:bidi/>
        <w:rPr>
          <w:rFonts w:cs="David" w:hint="cs"/>
          <w:rtl/>
        </w:rPr>
      </w:pPr>
    </w:p>
    <w:p w14:paraId="3B92B552" w14:textId="77777777" w:rsidR="009B6326" w:rsidRPr="009B6326" w:rsidRDefault="009B6326" w:rsidP="009B6326">
      <w:pPr>
        <w:bidi/>
        <w:rPr>
          <w:rFonts w:cs="David" w:hint="cs"/>
          <w:u w:val="single"/>
          <w:rtl/>
        </w:rPr>
      </w:pPr>
      <w:r w:rsidRPr="009B6326">
        <w:rPr>
          <w:rFonts w:cs="David" w:hint="cs"/>
          <w:u w:val="single"/>
          <w:rtl/>
        </w:rPr>
        <w:t>היו"ר דוד טל:</w:t>
      </w:r>
    </w:p>
    <w:p w14:paraId="0642F122" w14:textId="77777777" w:rsidR="009B6326" w:rsidRPr="009B6326" w:rsidRDefault="009B6326" w:rsidP="009B6326">
      <w:pPr>
        <w:bidi/>
        <w:rPr>
          <w:rFonts w:cs="David" w:hint="cs"/>
          <w:rtl/>
        </w:rPr>
      </w:pPr>
    </w:p>
    <w:p w14:paraId="51295215" w14:textId="77777777" w:rsidR="009B6326" w:rsidRPr="009B6326" w:rsidRDefault="009B6326" w:rsidP="009B6326">
      <w:pPr>
        <w:bidi/>
        <w:rPr>
          <w:rFonts w:cs="David" w:hint="cs"/>
          <w:rtl/>
        </w:rPr>
      </w:pPr>
      <w:r w:rsidRPr="009B6326">
        <w:rPr>
          <w:rFonts w:cs="David" w:hint="cs"/>
          <w:rtl/>
        </w:rPr>
        <w:tab/>
        <w:t xml:space="preserve">לא, דילגתי על זה. </w:t>
      </w:r>
    </w:p>
    <w:p w14:paraId="393EDA54" w14:textId="77777777" w:rsidR="009B6326" w:rsidRPr="009B6326" w:rsidRDefault="009B6326" w:rsidP="009B6326">
      <w:pPr>
        <w:bidi/>
        <w:rPr>
          <w:rFonts w:cs="David" w:hint="cs"/>
          <w:u w:val="single"/>
          <w:rtl/>
        </w:rPr>
      </w:pPr>
    </w:p>
    <w:p w14:paraId="3B4A952B" w14:textId="77777777" w:rsidR="009B6326" w:rsidRPr="009B6326" w:rsidRDefault="009B6326" w:rsidP="009B6326">
      <w:pPr>
        <w:bidi/>
        <w:rPr>
          <w:rFonts w:cs="David" w:hint="cs"/>
          <w:u w:val="single"/>
          <w:rtl/>
        </w:rPr>
      </w:pPr>
      <w:r w:rsidRPr="009B6326">
        <w:rPr>
          <w:rFonts w:cs="David" w:hint="cs"/>
          <w:u w:val="single"/>
          <w:rtl/>
        </w:rPr>
        <w:t>אברהם מיכאלי:</w:t>
      </w:r>
    </w:p>
    <w:p w14:paraId="3749657E" w14:textId="77777777" w:rsidR="009B6326" w:rsidRPr="009B6326" w:rsidRDefault="009B6326" w:rsidP="009B6326">
      <w:pPr>
        <w:bidi/>
        <w:rPr>
          <w:rFonts w:cs="David" w:hint="cs"/>
          <w:u w:val="single"/>
          <w:rtl/>
        </w:rPr>
      </w:pPr>
    </w:p>
    <w:p w14:paraId="15C76892" w14:textId="77777777" w:rsidR="009B6326" w:rsidRPr="009B6326" w:rsidRDefault="009B6326" w:rsidP="009B6326">
      <w:pPr>
        <w:bidi/>
        <w:rPr>
          <w:rFonts w:cs="David" w:hint="cs"/>
          <w:rtl/>
        </w:rPr>
      </w:pPr>
      <w:r w:rsidRPr="009B6326">
        <w:rPr>
          <w:rFonts w:cs="David" w:hint="cs"/>
          <w:rtl/>
        </w:rPr>
        <w:tab/>
        <w:t xml:space="preserve">זה לא נקרא שינוי מחויב, זה שינוי שנחליט עליו. </w:t>
      </w:r>
    </w:p>
    <w:p w14:paraId="1E035BB1" w14:textId="77777777" w:rsidR="009B6326" w:rsidRPr="009B6326" w:rsidRDefault="009B6326" w:rsidP="009B6326">
      <w:pPr>
        <w:bidi/>
        <w:rPr>
          <w:rFonts w:cs="David" w:hint="cs"/>
          <w:rtl/>
        </w:rPr>
      </w:pPr>
    </w:p>
    <w:p w14:paraId="01E1670D" w14:textId="77777777" w:rsidR="009B6326" w:rsidRPr="009B6326" w:rsidRDefault="009B6326" w:rsidP="009B6326">
      <w:pPr>
        <w:bidi/>
        <w:rPr>
          <w:rFonts w:cs="David" w:hint="cs"/>
          <w:u w:val="single"/>
          <w:rtl/>
        </w:rPr>
      </w:pPr>
      <w:r w:rsidRPr="009B6326">
        <w:rPr>
          <w:rFonts w:cs="David" w:hint="cs"/>
          <w:u w:val="single"/>
          <w:rtl/>
        </w:rPr>
        <w:t>אייל זנדברג:</w:t>
      </w:r>
    </w:p>
    <w:p w14:paraId="3F3B17B8" w14:textId="77777777" w:rsidR="009B6326" w:rsidRPr="009B6326" w:rsidRDefault="009B6326" w:rsidP="009B6326">
      <w:pPr>
        <w:bidi/>
        <w:rPr>
          <w:rFonts w:cs="David" w:hint="cs"/>
          <w:u w:val="single"/>
          <w:rtl/>
        </w:rPr>
      </w:pPr>
    </w:p>
    <w:p w14:paraId="5909B7F3" w14:textId="77777777" w:rsidR="009B6326" w:rsidRPr="009B6326" w:rsidRDefault="009B6326" w:rsidP="009B6326">
      <w:pPr>
        <w:bidi/>
        <w:rPr>
          <w:rFonts w:cs="David" w:hint="cs"/>
          <w:rtl/>
        </w:rPr>
      </w:pPr>
      <w:r w:rsidRPr="009B6326">
        <w:rPr>
          <w:rFonts w:cs="David" w:hint="cs"/>
          <w:rtl/>
        </w:rPr>
        <w:tab/>
        <w:t xml:space="preserve">המשמעות של ההצעה של חבר הכנסת לוי היא, שהוועדה סקרה וקראה עכשיו את כל חוק דרכי תעמולה והגיעה למסקנה שכל אחת ואחת מההוראות ראוי שיחולו גם למשאל עם. </w:t>
      </w:r>
    </w:p>
    <w:p w14:paraId="64E2C868" w14:textId="77777777" w:rsidR="009B6326" w:rsidRPr="009B6326" w:rsidRDefault="009B6326" w:rsidP="009B6326">
      <w:pPr>
        <w:bidi/>
        <w:rPr>
          <w:rFonts w:cs="David" w:hint="cs"/>
          <w:u w:val="single"/>
          <w:rtl/>
        </w:rPr>
      </w:pPr>
    </w:p>
    <w:p w14:paraId="6B2F2388" w14:textId="77777777" w:rsidR="009B6326" w:rsidRPr="009B6326" w:rsidRDefault="009B6326" w:rsidP="009B6326">
      <w:pPr>
        <w:bidi/>
        <w:rPr>
          <w:rFonts w:cs="David" w:hint="cs"/>
          <w:u w:val="single"/>
          <w:rtl/>
        </w:rPr>
      </w:pPr>
      <w:r w:rsidRPr="009B6326">
        <w:rPr>
          <w:rFonts w:cs="David" w:hint="cs"/>
          <w:u w:val="single"/>
          <w:rtl/>
        </w:rPr>
        <w:t>היו"ר דוד טל:</w:t>
      </w:r>
    </w:p>
    <w:p w14:paraId="0A730BE0" w14:textId="77777777" w:rsidR="009B6326" w:rsidRPr="009B6326" w:rsidRDefault="009B6326" w:rsidP="009B6326">
      <w:pPr>
        <w:bidi/>
        <w:rPr>
          <w:rFonts w:cs="David" w:hint="cs"/>
          <w:u w:val="single"/>
          <w:rtl/>
        </w:rPr>
      </w:pPr>
    </w:p>
    <w:p w14:paraId="7A9B4067" w14:textId="77777777" w:rsidR="009B6326" w:rsidRPr="009B6326" w:rsidRDefault="009B6326" w:rsidP="009B6326">
      <w:pPr>
        <w:bidi/>
        <w:rPr>
          <w:rFonts w:cs="David" w:hint="cs"/>
          <w:rtl/>
        </w:rPr>
      </w:pPr>
      <w:r w:rsidRPr="009B6326">
        <w:rPr>
          <w:rFonts w:cs="David" w:hint="cs"/>
          <w:rtl/>
        </w:rPr>
        <w:tab/>
        <w:t xml:space="preserve">היות והצעת החוק הזאת היא הצעה שהיא פצצה, אני מניח שמבינים כל חברי הכנסת את המשמעות של הצעת החוק הזאת, והם יעברו על ההצעות כפי שהן. </w:t>
      </w:r>
    </w:p>
    <w:p w14:paraId="310299D1" w14:textId="77777777" w:rsidR="009B6326" w:rsidRPr="009B6326" w:rsidRDefault="009B6326" w:rsidP="009B6326">
      <w:pPr>
        <w:bidi/>
        <w:rPr>
          <w:rFonts w:cs="David" w:hint="cs"/>
          <w:rtl/>
        </w:rPr>
      </w:pPr>
    </w:p>
    <w:p w14:paraId="4BD3BE11" w14:textId="77777777" w:rsidR="009B6326" w:rsidRPr="009B6326" w:rsidRDefault="009B6326" w:rsidP="009B6326">
      <w:pPr>
        <w:bidi/>
        <w:rPr>
          <w:rFonts w:cs="David" w:hint="cs"/>
          <w:u w:val="single"/>
          <w:rtl/>
        </w:rPr>
      </w:pPr>
      <w:r w:rsidRPr="009B6326">
        <w:rPr>
          <w:rFonts w:cs="David" w:hint="cs"/>
          <w:u w:val="single"/>
          <w:rtl/>
        </w:rPr>
        <w:t>מנחם בן-ששון:</w:t>
      </w:r>
    </w:p>
    <w:p w14:paraId="152F7589" w14:textId="77777777" w:rsidR="009B6326" w:rsidRPr="009B6326" w:rsidRDefault="009B6326" w:rsidP="009B6326">
      <w:pPr>
        <w:bidi/>
        <w:rPr>
          <w:rFonts w:cs="David" w:hint="cs"/>
          <w:u w:val="single"/>
          <w:rtl/>
        </w:rPr>
      </w:pPr>
    </w:p>
    <w:p w14:paraId="58BCB6B3" w14:textId="77777777" w:rsidR="009B6326" w:rsidRPr="009B6326" w:rsidRDefault="009B6326" w:rsidP="009B6326">
      <w:pPr>
        <w:bidi/>
        <w:rPr>
          <w:rFonts w:cs="David" w:hint="cs"/>
          <w:rtl/>
        </w:rPr>
      </w:pPr>
      <w:r w:rsidRPr="009B6326">
        <w:rPr>
          <w:rFonts w:cs="David" w:hint="cs"/>
          <w:rtl/>
        </w:rPr>
        <w:tab/>
        <w:t xml:space="preserve">אני אתכונן לזה. </w:t>
      </w:r>
    </w:p>
    <w:p w14:paraId="5AB9D821" w14:textId="77777777" w:rsidR="009B6326" w:rsidRPr="009B6326" w:rsidRDefault="009B6326" w:rsidP="009B6326">
      <w:pPr>
        <w:bidi/>
        <w:rPr>
          <w:rFonts w:cs="David" w:hint="cs"/>
          <w:u w:val="single"/>
          <w:rtl/>
        </w:rPr>
      </w:pPr>
    </w:p>
    <w:p w14:paraId="26A5416E" w14:textId="77777777" w:rsidR="009B6326" w:rsidRPr="009B6326" w:rsidRDefault="009B6326" w:rsidP="009B6326">
      <w:pPr>
        <w:bidi/>
        <w:rPr>
          <w:rFonts w:cs="David" w:hint="cs"/>
          <w:u w:val="single"/>
          <w:rtl/>
        </w:rPr>
      </w:pPr>
      <w:r w:rsidRPr="009B6326">
        <w:rPr>
          <w:rFonts w:cs="David" w:hint="cs"/>
          <w:u w:val="single"/>
          <w:rtl/>
        </w:rPr>
        <w:t>אייל זנדברג:</w:t>
      </w:r>
    </w:p>
    <w:p w14:paraId="2CCBF1D4" w14:textId="77777777" w:rsidR="009B6326" w:rsidRPr="009B6326" w:rsidRDefault="009B6326" w:rsidP="009B6326">
      <w:pPr>
        <w:bidi/>
        <w:rPr>
          <w:rFonts w:cs="David" w:hint="cs"/>
          <w:u w:val="single"/>
          <w:rtl/>
        </w:rPr>
      </w:pPr>
    </w:p>
    <w:p w14:paraId="270915D4" w14:textId="77777777" w:rsidR="009B6326" w:rsidRPr="009B6326" w:rsidRDefault="009B6326" w:rsidP="009B6326">
      <w:pPr>
        <w:bidi/>
        <w:rPr>
          <w:rFonts w:cs="David" w:hint="cs"/>
          <w:rtl/>
        </w:rPr>
      </w:pPr>
      <w:r w:rsidRPr="009B6326">
        <w:rPr>
          <w:rFonts w:cs="David" w:hint="cs"/>
          <w:rtl/>
        </w:rPr>
        <w:tab/>
        <w:t xml:space="preserve">גם במסגרת היעילות הדיונית, אפשר להכריע בסוגיות הבולטות. תכריעו כך או אחרת. בקריאה שניה ושלישית אפשר יהיה לשנות אבל לפחות תהיה הכרעה. </w:t>
      </w:r>
    </w:p>
    <w:p w14:paraId="22972841" w14:textId="77777777" w:rsidR="009B6326" w:rsidRPr="009B6326" w:rsidRDefault="009B6326" w:rsidP="009B6326">
      <w:pPr>
        <w:bidi/>
        <w:rPr>
          <w:rFonts w:cs="David" w:hint="cs"/>
          <w:rtl/>
        </w:rPr>
      </w:pPr>
    </w:p>
    <w:p w14:paraId="1BF00EF8" w14:textId="77777777" w:rsidR="009B6326" w:rsidRDefault="009B6326" w:rsidP="009B6326">
      <w:pPr>
        <w:bidi/>
        <w:rPr>
          <w:rFonts w:cs="David" w:hint="cs"/>
          <w:u w:val="single"/>
          <w:rtl/>
        </w:rPr>
      </w:pPr>
    </w:p>
    <w:p w14:paraId="637B1343" w14:textId="77777777" w:rsidR="009B6326" w:rsidRDefault="009B6326" w:rsidP="009B6326">
      <w:pPr>
        <w:bidi/>
        <w:rPr>
          <w:rFonts w:cs="David" w:hint="cs"/>
          <w:u w:val="single"/>
          <w:rtl/>
        </w:rPr>
      </w:pPr>
    </w:p>
    <w:p w14:paraId="039EE303" w14:textId="77777777" w:rsidR="009B6326" w:rsidRDefault="009B6326" w:rsidP="009B6326">
      <w:pPr>
        <w:bidi/>
        <w:rPr>
          <w:rFonts w:cs="David" w:hint="cs"/>
          <w:u w:val="single"/>
          <w:rtl/>
        </w:rPr>
      </w:pPr>
    </w:p>
    <w:p w14:paraId="01778C43" w14:textId="77777777" w:rsidR="009B6326" w:rsidRDefault="009B6326" w:rsidP="009B6326">
      <w:pPr>
        <w:bidi/>
        <w:rPr>
          <w:rFonts w:cs="David" w:hint="cs"/>
          <w:u w:val="single"/>
          <w:rtl/>
        </w:rPr>
      </w:pPr>
    </w:p>
    <w:p w14:paraId="624C9338" w14:textId="77777777" w:rsidR="009B6326" w:rsidRDefault="009B6326" w:rsidP="009B6326">
      <w:pPr>
        <w:bidi/>
        <w:rPr>
          <w:rFonts w:cs="David" w:hint="cs"/>
          <w:u w:val="single"/>
          <w:rtl/>
        </w:rPr>
      </w:pPr>
    </w:p>
    <w:p w14:paraId="2EB8C3FB" w14:textId="77777777" w:rsidR="009B6326" w:rsidRDefault="009B6326" w:rsidP="009B6326">
      <w:pPr>
        <w:bidi/>
        <w:rPr>
          <w:rFonts w:cs="David" w:hint="cs"/>
          <w:u w:val="single"/>
          <w:rtl/>
        </w:rPr>
      </w:pPr>
    </w:p>
    <w:p w14:paraId="01434410" w14:textId="77777777" w:rsidR="009B6326" w:rsidRPr="009B6326" w:rsidRDefault="009B6326" w:rsidP="009B6326">
      <w:pPr>
        <w:bidi/>
        <w:rPr>
          <w:rFonts w:cs="David" w:hint="cs"/>
          <w:u w:val="single"/>
          <w:rtl/>
        </w:rPr>
      </w:pPr>
      <w:r w:rsidRPr="009B6326">
        <w:rPr>
          <w:rFonts w:cs="David" w:hint="cs"/>
          <w:u w:val="single"/>
          <w:rtl/>
        </w:rPr>
        <w:t>היו"ר דוד טל:</w:t>
      </w:r>
    </w:p>
    <w:p w14:paraId="0C96BF0E" w14:textId="77777777" w:rsidR="009B6326" w:rsidRPr="009B6326" w:rsidRDefault="009B6326" w:rsidP="009B6326">
      <w:pPr>
        <w:bidi/>
        <w:rPr>
          <w:rFonts w:cs="David" w:hint="cs"/>
          <w:rtl/>
        </w:rPr>
      </w:pPr>
    </w:p>
    <w:p w14:paraId="0E2C3A22" w14:textId="77777777" w:rsidR="009B6326" w:rsidRPr="009B6326" w:rsidRDefault="009B6326" w:rsidP="009B6326">
      <w:pPr>
        <w:bidi/>
        <w:rPr>
          <w:rFonts w:cs="David" w:hint="cs"/>
          <w:rtl/>
        </w:rPr>
      </w:pPr>
      <w:r w:rsidRPr="009B6326">
        <w:rPr>
          <w:rFonts w:cs="David" w:hint="cs"/>
          <w:rtl/>
        </w:rPr>
        <w:tab/>
        <w:t>צודק חבר הכנסת מיכאלי, ששינויים מחויבים אולי יוצרים בעיה. אנחנו מאמצים את מה שאמר חבר הכנסת לוי. יהיו שינויים שאנחנו נרצה לשנות ואז אנחנו לא כותבים "בשינויים המחויבים" ואז זה פותר לך את הבעיה.</w:t>
      </w:r>
    </w:p>
    <w:p w14:paraId="51BED240" w14:textId="77777777" w:rsidR="009B6326" w:rsidRPr="009B6326" w:rsidRDefault="009B6326" w:rsidP="009B6326">
      <w:pPr>
        <w:bidi/>
        <w:rPr>
          <w:rFonts w:cs="David" w:hint="cs"/>
          <w:rtl/>
        </w:rPr>
      </w:pPr>
    </w:p>
    <w:p w14:paraId="2094C3AC" w14:textId="77777777" w:rsidR="009B6326" w:rsidRPr="009B6326" w:rsidRDefault="009B6326" w:rsidP="009B6326">
      <w:pPr>
        <w:bidi/>
        <w:rPr>
          <w:rFonts w:cs="David" w:hint="cs"/>
          <w:u w:val="single"/>
          <w:rtl/>
        </w:rPr>
      </w:pPr>
      <w:r w:rsidRPr="009B6326">
        <w:rPr>
          <w:rFonts w:cs="David" w:hint="cs"/>
          <w:u w:val="single"/>
          <w:rtl/>
        </w:rPr>
        <w:t>אייל זנדברג:</w:t>
      </w:r>
    </w:p>
    <w:p w14:paraId="06235430" w14:textId="77777777" w:rsidR="009B6326" w:rsidRPr="009B6326" w:rsidRDefault="009B6326" w:rsidP="009B6326">
      <w:pPr>
        <w:bidi/>
        <w:rPr>
          <w:rFonts w:cs="David" w:hint="cs"/>
          <w:u w:val="single"/>
          <w:rtl/>
        </w:rPr>
      </w:pPr>
    </w:p>
    <w:p w14:paraId="1461597B" w14:textId="77777777" w:rsidR="009B6326" w:rsidRPr="009B6326" w:rsidRDefault="009B6326" w:rsidP="009B6326">
      <w:pPr>
        <w:bidi/>
        <w:rPr>
          <w:rFonts w:cs="David" w:hint="cs"/>
          <w:rtl/>
        </w:rPr>
      </w:pPr>
      <w:r w:rsidRPr="009B6326">
        <w:rPr>
          <w:rFonts w:cs="David" w:hint="cs"/>
          <w:rtl/>
        </w:rPr>
        <w:tab/>
        <w:t xml:space="preserve">אני מסתכל על הליך החקיקה. מה שהוועדה תציע למליאה, בהנחה שהמליאה תצטרך לאשר הוא מתפרסם ברבים. זה פרסום ברשומות שאיש לא מעיין בו אבל לכאורה כולם מעיינים בו. הוא משקף לבוחרים מהי ההצעה. לכן הטקסט אמור לשקף את מה שהוועדה, באותו שלב, החליטה שהוא ההצעה. אם מאמצים את חוק התעמולה משמעות הדבר הוא שהוועדה דנה  והחליטה שחוק התעמולה, על כל קרעיו חל. השאלה אם זה מה שהוועדה החליטה. יש שם סוגיות שלא מתאימות למשאל עם וצריך להעלות אותן. אפשר לעשות זאת בזמן קצר אבל לפחות ראוי לקיים את הדיון הזה. </w:t>
      </w:r>
    </w:p>
    <w:p w14:paraId="75B28551" w14:textId="77777777" w:rsidR="009B6326" w:rsidRPr="009B6326" w:rsidRDefault="009B6326" w:rsidP="009B6326">
      <w:pPr>
        <w:bidi/>
        <w:rPr>
          <w:rFonts w:cs="David" w:hint="cs"/>
          <w:rtl/>
        </w:rPr>
      </w:pPr>
    </w:p>
    <w:p w14:paraId="5CB1791F" w14:textId="77777777" w:rsidR="009B6326" w:rsidRPr="009B6326" w:rsidRDefault="009B6326" w:rsidP="009B6326">
      <w:pPr>
        <w:bidi/>
        <w:rPr>
          <w:rFonts w:cs="David" w:hint="cs"/>
          <w:u w:val="single"/>
          <w:rtl/>
        </w:rPr>
      </w:pPr>
      <w:r w:rsidRPr="009B6326">
        <w:rPr>
          <w:rFonts w:cs="David" w:hint="cs"/>
          <w:u w:val="single"/>
          <w:rtl/>
        </w:rPr>
        <w:t>היו"ר דוד טל:</w:t>
      </w:r>
    </w:p>
    <w:p w14:paraId="1F808E7A" w14:textId="77777777" w:rsidR="009B6326" w:rsidRPr="009B6326" w:rsidRDefault="009B6326" w:rsidP="009B6326">
      <w:pPr>
        <w:bidi/>
        <w:rPr>
          <w:rFonts w:cs="David" w:hint="cs"/>
          <w:rtl/>
        </w:rPr>
      </w:pPr>
    </w:p>
    <w:p w14:paraId="21E6AD99" w14:textId="77777777" w:rsidR="009B6326" w:rsidRPr="009B6326" w:rsidRDefault="009B6326" w:rsidP="009B6326">
      <w:pPr>
        <w:bidi/>
        <w:rPr>
          <w:rFonts w:cs="David" w:hint="cs"/>
          <w:rtl/>
        </w:rPr>
      </w:pPr>
      <w:r w:rsidRPr="009B6326">
        <w:rPr>
          <w:rFonts w:cs="David" w:hint="cs"/>
          <w:rtl/>
        </w:rPr>
        <w:tab/>
        <w:t>כרגע כן, בקריאה שניה אנחנו נשנה על פי הצעות חברי הכנסת.</w:t>
      </w:r>
    </w:p>
    <w:p w14:paraId="299E80CE" w14:textId="77777777" w:rsidR="009B6326" w:rsidRPr="009B6326" w:rsidRDefault="009B6326" w:rsidP="009B6326">
      <w:pPr>
        <w:bidi/>
        <w:rPr>
          <w:rFonts w:cs="David" w:hint="cs"/>
          <w:u w:val="single"/>
          <w:rtl/>
        </w:rPr>
      </w:pPr>
    </w:p>
    <w:p w14:paraId="40C0177B" w14:textId="77777777" w:rsidR="009B6326" w:rsidRPr="009B6326" w:rsidRDefault="009B6326" w:rsidP="009B6326">
      <w:pPr>
        <w:bidi/>
        <w:rPr>
          <w:rFonts w:cs="David" w:hint="cs"/>
          <w:rtl/>
        </w:rPr>
      </w:pPr>
      <w:r w:rsidRPr="009B6326">
        <w:rPr>
          <w:rFonts w:cs="David" w:hint="cs"/>
          <w:u w:val="single"/>
          <w:rtl/>
        </w:rPr>
        <w:t>מנחם בן-ששון:</w:t>
      </w:r>
    </w:p>
    <w:p w14:paraId="2451AFD0" w14:textId="77777777" w:rsidR="009B6326" w:rsidRPr="009B6326" w:rsidRDefault="009B6326" w:rsidP="009B6326">
      <w:pPr>
        <w:bidi/>
        <w:rPr>
          <w:rFonts w:cs="David" w:hint="cs"/>
          <w:rtl/>
        </w:rPr>
      </w:pPr>
    </w:p>
    <w:p w14:paraId="6CD28824" w14:textId="77777777" w:rsidR="009B6326" w:rsidRPr="009B6326" w:rsidRDefault="009B6326" w:rsidP="009B6326">
      <w:pPr>
        <w:bidi/>
        <w:rPr>
          <w:rFonts w:cs="David" w:hint="cs"/>
          <w:rtl/>
        </w:rPr>
      </w:pPr>
      <w:r w:rsidRPr="009B6326">
        <w:rPr>
          <w:rFonts w:cs="David" w:hint="cs"/>
          <w:rtl/>
        </w:rPr>
        <w:tab/>
        <w:t xml:space="preserve">יש לי הערה לנושא הזה ואחר כך אני רוצה לחזור לנקודה שצריך להבהיר אותה כדי שנהיה רגועים והיא חשובה לפרוטוקול וזאת כדי שלא יגררו אותנו לבית המשפט בשאלת השוויון. </w:t>
      </w:r>
    </w:p>
    <w:p w14:paraId="63BDB527" w14:textId="77777777" w:rsidR="009B6326" w:rsidRPr="009B6326" w:rsidRDefault="009B6326" w:rsidP="009B6326">
      <w:pPr>
        <w:bidi/>
        <w:rPr>
          <w:rFonts w:cs="David" w:hint="cs"/>
          <w:rtl/>
        </w:rPr>
      </w:pPr>
    </w:p>
    <w:p w14:paraId="7FDB7E8B" w14:textId="77777777" w:rsidR="009B6326" w:rsidRPr="009B6326" w:rsidRDefault="009B6326" w:rsidP="009B6326">
      <w:pPr>
        <w:bidi/>
        <w:rPr>
          <w:rFonts w:cs="David" w:hint="cs"/>
          <w:u w:val="single"/>
          <w:rtl/>
        </w:rPr>
      </w:pPr>
      <w:r w:rsidRPr="009B6326">
        <w:rPr>
          <w:rFonts w:cs="David" w:hint="cs"/>
          <w:u w:val="single"/>
          <w:rtl/>
        </w:rPr>
        <w:t>היו"ר דוד טל:</w:t>
      </w:r>
    </w:p>
    <w:p w14:paraId="2292917C" w14:textId="77777777" w:rsidR="009B6326" w:rsidRPr="009B6326" w:rsidRDefault="009B6326" w:rsidP="009B6326">
      <w:pPr>
        <w:bidi/>
        <w:rPr>
          <w:rFonts w:cs="David" w:hint="cs"/>
          <w:rtl/>
        </w:rPr>
      </w:pPr>
    </w:p>
    <w:p w14:paraId="6BE4069B" w14:textId="77777777" w:rsidR="009B6326" w:rsidRPr="009B6326" w:rsidRDefault="009B6326" w:rsidP="009B6326">
      <w:pPr>
        <w:bidi/>
        <w:rPr>
          <w:rFonts w:cs="David" w:hint="cs"/>
          <w:rtl/>
        </w:rPr>
      </w:pPr>
      <w:r w:rsidRPr="009B6326">
        <w:rPr>
          <w:rFonts w:cs="David" w:hint="cs"/>
          <w:rtl/>
        </w:rPr>
        <w:tab/>
        <w:t>אתה חושב?</w:t>
      </w:r>
    </w:p>
    <w:p w14:paraId="25DE49DE" w14:textId="77777777" w:rsidR="009B6326" w:rsidRPr="009B6326" w:rsidRDefault="009B6326" w:rsidP="009B6326">
      <w:pPr>
        <w:bidi/>
        <w:rPr>
          <w:rFonts w:cs="David" w:hint="cs"/>
          <w:u w:val="single"/>
          <w:rtl/>
        </w:rPr>
      </w:pPr>
    </w:p>
    <w:p w14:paraId="5BC4904E" w14:textId="77777777" w:rsidR="009B6326" w:rsidRPr="009B6326" w:rsidRDefault="009B6326" w:rsidP="009B6326">
      <w:pPr>
        <w:bidi/>
        <w:rPr>
          <w:rFonts w:cs="David" w:hint="cs"/>
          <w:u w:val="single"/>
          <w:rtl/>
        </w:rPr>
      </w:pPr>
      <w:r w:rsidRPr="009B6326">
        <w:rPr>
          <w:rFonts w:cs="David" w:hint="cs"/>
          <w:u w:val="single"/>
          <w:rtl/>
        </w:rPr>
        <w:t>מנחם בן-ששון:</w:t>
      </w:r>
    </w:p>
    <w:p w14:paraId="1EE0E531" w14:textId="77777777" w:rsidR="009B6326" w:rsidRPr="009B6326" w:rsidRDefault="009B6326" w:rsidP="009B6326">
      <w:pPr>
        <w:bidi/>
        <w:rPr>
          <w:rFonts w:cs="David" w:hint="cs"/>
          <w:u w:val="single"/>
          <w:rtl/>
        </w:rPr>
      </w:pPr>
    </w:p>
    <w:p w14:paraId="34C54F02" w14:textId="77777777" w:rsidR="009B6326" w:rsidRPr="009B6326" w:rsidRDefault="009B6326" w:rsidP="009B6326">
      <w:pPr>
        <w:bidi/>
        <w:rPr>
          <w:rFonts w:cs="David" w:hint="cs"/>
          <w:rtl/>
        </w:rPr>
      </w:pPr>
      <w:r w:rsidRPr="009B6326">
        <w:rPr>
          <w:rFonts w:cs="David" w:hint="cs"/>
          <w:rtl/>
        </w:rPr>
        <w:tab/>
        <w:t xml:space="preserve">כן, זה תמיד עושים. הקיקיוניות זוכות בזה בתוספת תעמולה. תמיד, הרי זה הטריק. אתה משנה משהו בחוק מפלגות ואז כתוצאה מזה לוקחים אותך לבית המשפט וזוכים בעוד תעמולה. זה מן תרגיל כזה. </w:t>
      </w:r>
    </w:p>
    <w:p w14:paraId="1074E123" w14:textId="77777777" w:rsidR="009B6326" w:rsidRPr="009B6326" w:rsidRDefault="009B6326" w:rsidP="009B6326">
      <w:pPr>
        <w:bidi/>
        <w:rPr>
          <w:rFonts w:cs="David" w:hint="cs"/>
          <w:rtl/>
        </w:rPr>
      </w:pPr>
    </w:p>
    <w:p w14:paraId="6EEDB448" w14:textId="77777777" w:rsidR="009B6326" w:rsidRPr="009B6326" w:rsidRDefault="009B6326" w:rsidP="009B6326">
      <w:pPr>
        <w:bidi/>
        <w:rPr>
          <w:rFonts w:cs="David" w:hint="cs"/>
          <w:u w:val="single"/>
          <w:rtl/>
        </w:rPr>
      </w:pPr>
      <w:r w:rsidRPr="009B6326">
        <w:rPr>
          <w:rFonts w:cs="David" w:hint="cs"/>
          <w:u w:val="single"/>
          <w:rtl/>
        </w:rPr>
        <w:t>היו"ר דוד טל:</w:t>
      </w:r>
    </w:p>
    <w:p w14:paraId="302A33AE" w14:textId="77777777" w:rsidR="009B6326" w:rsidRPr="009B6326" w:rsidRDefault="009B6326" w:rsidP="009B6326">
      <w:pPr>
        <w:bidi/>
        <w:rPr>
          <w:rFonts w:cs="David" w:hint="cs"/>
          <w:rtl/>
        </w:rPr>
      </w:pPr>
    </w:p>
    <w:p w14:paraId="5E0D680F" w14:textId="77777777" w:rsidR="009B6326" w:rsidRPr="009B6326" w:rsidRDefault="009B6326" w:rsidP="009B6326">
      <w:pPr>
        <w:bidi/>
        <w:rPr>
          <w:rFonts w:cs="David" w:hint="cs"/>
          <w:rtl/>
        </w:rPr>
      </w:pPr>
      <w:r w:rsidRPr="009B6326">
        <w:rPr>
          <w:rFonts w:cs="David" w:hint="cs"/>
          <w:rtl/>
        </w:rPr>
        <w:tab/>
        <w:t>אתה רוצה להציע משהו כדי שלא נגיע לבית משפט?</w:t>
      </w:r>
    </w:p>
    <w:p w14:paraId="435DFD16" w14:textId="77777777" w:rsidR="009B6326" w:rsidRPr="009B6326" w:rsidRDefault="009B6326" w:rsidP="009B6326">
      <w:pPr>
        <w:bidi/>
        <w:rPr>
          <w:rFonts w:cs="David" w:hint="cs"/>
          <w:rtl/>
        </w:rPr>
      </w:pPr>
    </w:p>
    <w:p w14:paraId="07C31594" w14:textId="77777777" w:rsidR="009B6326" w:rsidRPr="009B6326" w:rsidRDefault="009B6326" w:rsidP="009B6326">
      <w:pPr>
        <w:bidi/>
        <w:rPr>
          <w:rFonts w:cs="David" w:hint="cs"/>
          <w:u w:val="single"/>
          <w:rtl/>
        </w:rPr>
      </w:pPr>
      <w:r w:rsidRPr="009B6326">
        <w:rPr>
          <w:rFonts w:cs="David" w:hint="cs"/>
          <w:u w:val="single"/>
          <w:rtl/>
        </w:rPr>
        <w:t>מנחם בן-ששון:</w:t>
      </w:r>
    </w:p>
    <w:p w14:paraId="621F8769" w14:textId="77777777" w:rsidR="009B6326" w:rsidRPr="009B6326" w:rsidRDefault="009B6326" w:rsidP="009B6326">
      <w:pPr>
        <w:bidi/>
        <w:rPr>
          <w:rFonts w:cs="David" w:hint="cs"/>
          <w:rtl/>
        </w:rPr>
      </w:pPr>
      <w:r w:rsidRPr="009B6326">
        <w:rPr>
          <w:rFonts w:cs="David" w:hint="cs"/>
          <w:rtl/>
        </w:rPr>
        <w:tab/>
      </w:r>
    </w:p>
    <w:p w14:paraId="6E9AAD45" w14:textId="77777777" w:rsidR="009B6326" w:rsidRPr="009B6326" w:rsidRDefault="009B6326" w:rsidP="009B6326">
      <w:pPr>
        <w:bidi/>
        <w:ind w:firstLine="567"/>
        <w:rPr>
          <w:rFonts w:cs="David" w:hint="cs"/>
          <w:rtl/>
        </w:rPr>
      </w:pPr>
      <w:r w:rsidRPr="009B6326">
        <w:rPr>
          <w:rFonts w:cs="David" w:hint="cs"/>
          <w:rtl/>
        </w:rPr>
        <w:t xml:space="preserve">אני רוצה לנסות. זה מה שאמרתי קודם על המבקר. אתה רוצה לומר, תאמר שמותר ואל תיתן לו את האפשרות. כשהמחוקק אומר את דבריו בצורה ברורה לא רבים איתו. </w:t>
      </w:r>
    </w:p>
    <w:p w14:paraId="3EF62002" w14:textId="77777777" w:rsidR="009B6326" w:rsidRPr="009B6326" w:rsidRDefault="009B6326" w:rsidP="009B6326">
      <w:pPr>
        <w:bidi/>
        <w:rPr>
          <w:rFonts w:cs="David" w:hint="cs"/>
          <w:i/>
          <w:iCs/>
          <w:rtl/>
        </w:rPr>
      </w:pPr>
    </w:p>
    <w:p w14:paraId="0336D4F5" w14:textId="77777777" w:rsidR="009B6326" w:rsidRPr="009B6326" w:rsidRDefault="009B6326" w:rsidP="009B6326">
      <w:pPr>
        <w:bidi/>
        <w:rPr>
          <w:rFonts w:cs="David" w:hint="cs"/>
          <w:rtl/>
        </w:rPr>
      </w:pPr>
      <w:r w:rsidRPr="009B6326">
        <w:rPr>
          <w:rFonts w:cs="David" w:hint="cs"/>
          <w:i/>
          <w:iCs/>
          <w:rtl/>
        </w:rPr>
        <w:tab/>
      </w:r>
      <w:r w:rsidRPr="009B6326">
        <w:rPr>
          <w:rFonts w:cs="David" w:hint="cs"/>
          <w:rtl/>
        </w:rPr>
        <w:t>אני מודה שלא קראתי את חוק התעמולה. אני אקרא אותו לפעם הבאה ואני שומר לי את הזכות לשאול שאלות עקרוניות בלבד, כפי שנהגתי היום. אם אני אשכנע אותך שהשאלה היא עקרונית אנחנו נמצא את הדרך.</w:t>
      </w:r>
    </w:p>
    <w:p w14:paraId="69946184" w14:textId="77777777" w:rsidR="009B6326" w:rsidRPr="009B6326" w:rsidRDefault="009B6326" w:rsidP="009B6326">
      <w:pPr>
        <w:bidi/>
        <w:rPr>
          <w:rFonts w:cs="David" w:hint="cs"/>
          <w:rtl/>
        </w:rPr>
      </w:pPr>
    </w:p>
    <w:p w14:paraId="7C6DECBA" w14:textId="77777777" w:rsidR="009B6326" w:rsidRPr="009B6326" w:rsidRDefault="009B6326" w:rsidP="009B6326">
      <w:pPr>
        <w:bidi/>
        <w:rPr>
          <w:rFonts w:cs="David" w:hint="cs"/>
          <w:u w:val="single"/>
          <w:rtl/>
        </w:rPr>
      </w:pPr>
      <w:r w:rsidRPr="009B6326">
        <w:rPr>
          <w:rFonts w:cs="David" w:hint="cs"/>
          <w:u w:val="single"/>
          <w:rtl/>
        </w:rPr>
        <w:t>היו"ר דוד טל:</w:t>
      </w:r>
    </w:p>
    <w:p w14:paraId="201FA25E" w14:textId="77777777" w:rsidR="009B6326" w:rsidRPr="009B6326" w:rsidRDefault="009B6326" w:rsidP="009B6326">
      <w:pPr>
        <w:bidi/>
        <w:rPr>
          <w:rFonts w:cs="David" w:hint="cs"/>
          <w:rtl/>
        </w:rPr>
      </w:pPr>
    </w:p>
    <w:p w14:paraId="78A4C14B" w14:textId="77777777" w:rsidR="009B6326" w:rsidRPr="009B6326" w:rsidRDefault="009B6326" w:rsidP="009B6326">
      <w:pPr>
        <w:bidi/>
        <w:rPr>
          <w:rFonts w:cs="David" w:hint="cs"/>
          <w:rtl/>
        </w:rPr>
      </w:pPr>
      <w:r w:rsidRPr="009B6326">
        <w:rPr>
          <w:rFonts w:cs="David" w:hint="cs"/>
          <w:rtl/>
        </w:rPr>
        <w:tab/>
        <w:t xml:space="preserve">אני אתיר לך אבל אני לא בטוח שיהיו לי תשובות לכל השאלות שלך. </w:t>
      </w:r>
    </w:p>
    <w:p w14:paraId="63984F95" w14:textId="77777777" w:rsidR="009B6326" w:rsidRPr="009B6326" w:rsidRDefault="009B6326" w:rsidP="009B6326">
      <w:pPr>
        <w:bidi/>
        <w:rPr>
          <w:rFonts w:cs="David" w:hint="cs"/>
          <w:rtl/>
        </w:rPr>
      </w:pPr>
    </w:p>
    <w:p w14:paraId="6531F259" w14:textId="77777777" w:rsidR="009B6326" w:rsidRDefault="009B6326" w:rsidP="009B6326">
      <w:pPr>
        <w:bidi/>
        <w:rPr>
          <w:rFonts w:cs="David" w:hint="cs"/>
          <w:u w:val="single"/>
          <w:rtl/>
        </w:rPr>
      </w:pPr>
    </w:p>
    <w:p w14:paraId="482B3DC3" w14:textId="77777777" w:rsidR="009B6326" w:rsidRDefault="009B6326" w:rsidP="009B6326">
      <w:pPr>
        <w:bidi/>
        <w:rPr>
          <w:rFonts w:cs="David" w:hint="cs"/>
          <w:u w:val="single"/>
          <w:rtl/>
        </w:rPr>
      </w:pPr>
    </w:p>
    <w:p w14:paraId="3DED3E3A" w14:textId="77777777" w:rsidR="009B6326" w:rsidRDefault="009B6326" w:rsidP="009B6326">
      <w:pPr>
        <w:bidi/>
        <w:rPr>
          <w:rFonts w:cs="David" w:hint="cs"/>
          <w:u w:val="single"/>
          <w:rtl/>
        </w:rPr>
      </w:pPr>
    </w:p>
    <w:p w14:paraId="51790F7C" w14:textId="77777777" w:rsidR="009B6326" w:rsidRDefault="009B6326" w:rsidP="009B6326">
      <w:pPr>
        <w:bidi/>
        <w:rPr>
          <w:rFonts w:cs="David" w:hint="cs"/>
          <w:u w:val="single"/>
          <w:rtl/>
        </w:rPr>
      </w:pPr>
    </w:p>
    <w:p w14:paraId="2C53EEC6" w14:textId="77777777" w:rsidR="009B6326" w:rsidRDefault="009B6326" w:rsidP="009B6326">
      <w:pPr>
        <w:bidi/>
        <w:rPr>
          <w:rFonts w:cs="David" w:hint="cs"/>
          <w:u w:val="single"/>
          <w:rtl/>
        </w:rPr>
      </w:pPr>
    </w:p>
    <w:p w14:paraId="2AFBFCE5" w14:textId="77777777" w:rsidR="009B6326" w:rsidRPr="009B6326" w:rsidRDefault="009B6326" w:rsidP="009B6326">
      <w:pPr>
        <w:bidi/>
        <w:rPr>
          <w:rFonts w:cs="David" w:hint="cs"/>
          <w:u w:val="single"/>
          <w:rtl/>
        </w:rPr>
      </w:pPr>
      <w:r w:rsidRPr="009B6326">
        <w:rPr>
          <w:rFonts w:cs="David" w:hint="cs"/>
          <w:u w:val="single"/>
          <w:rtl/>
        </w:rPr>
        <w:t>מנחם בן-ששון:</w:t>
      </w:r>
    </w:p>
    <w:p w14:paraId="2021A44D" w14:textId="77777777" w:rsidR="009B6326" w:rsidRPr="009B6326" w:rsidRDefault="009B6326" w:rsidP="009B6326">
      <w:pPr>
        <w:bidi/>
        <w:rPr>
          <w:rFonts w:cs="David" w:hint="cs"/>
          <w:rtl/>
        </w:rPr>
      </w:pPr>
    </w:p>
    <w:p w14:paraId="45A8DFE9" w14:textId="77777777" w:rsidR="009B6326" w:rsidRPr="009B6326" w:rsidRDefault="009B6326" w:rsidP="009B6326">
      <w:pPr>
        <w:bidi/>
        <w:rPr>
          <w:rFonts w:cs="David" w:hint="cs"/>
          <w:rtl/>
        </w:rPr>
      </w:pPr>
      <w:r w:rsidRPr="009B6326">
        <w:rPr>
          <w:rFonts w:cs="David" w:hint="cs"/>
          <w:rtl/>
        </w:rPr>
        <w:tab/>
        <w:t>משאלות לא מתים. שאלות יפות זה הדבר שממנו נבנה הדיון הבא.</w:t>
      </w:r>
    </w:p>
    <w:p w14:paraId="7AA2C17C" w14:textId="77777777" w:rsidR="009B6326" w:rsidRPr="009B6326" w:rsidRDefault="009B6326" w:rsidP="009B6326">
      <w:pPr>
        <w:bidi/>
        <w:rPr>
          <w:rFonts w:cs="David" w:hint="cs"/>
          <w:rtl/>
        </w:rPr>
      </w:pPr>
    </w:p>
    <w:p w14:paraId="50E5BC10" w14:textId="77777777" w:rsidR="009B6326" w:rsidRPr="009B6326" w:rsidRDefault="009B6326" w:rsidP="009B6326">
      <w:pPr>
        <w:bidi/>
        <w:rPr>
          <w:rFonts w:cs="David" w:hint="cs"/>
          <w:rtl/>
        </w:rPr>
      </w:pPr>
      <w:r w:rsidRPr="009B6326">
        <w:rPr>
          <w:rFonts w:cs="David" w:hint="cs"/>
          <w:rtl/>
        </w:rPr>
        <w:tab/>
        <w:t>אני רוצה לחזור לשאלת השוויון מזווית כדי שנהיה רגועים שאנחנו יודעים אותה. אם אני פותח עכשיו פתח תורמים באשר הם, לבעד או לנגד. לגוף אחד יש הרבה מאוד כסף, לגוף שני יש פחות כסף. לא תהיה לנו בעיית שוויו</w:t>
      </w:r>
      <w:r w:rsidRPr="009B6326">
        <w:rPr>
          <w:rFonts w:cs="David" w:hint="eastAsia"/>
          <w:rtl/>
        </w:rPr>
        <w:t>ן</w:t>
      </w:r>
      <w:r w:rsidRPr="009B6326">
        <w:rPr>
          <w:rFonts w:cs="David" w:hint="cs"/>
          <w:rtl/>
        </w:rPr>
        <w:t xml:space="preserve"> כי זה אדם. </w:t>
      </w:r>
    </w:p>
    <w:p w14:paraId="186CA222" w14:textId="77777777" w:rsidR="009B6326" w:rsidRPr="009B6326" w:rsidRDefault="009B6326" w:rsidP="009B6326">
      <w:pPr>
        <w:bidi/>
        <w:rPr>
          <w:rFonts w:cs="David" w:hint="cs"/>
          <w:rtl/>
        </w:rPr>
      </w:pPr>
    </w:p>
    <w:p w14:paraId="1A94B08B" w14:textId="77777777" w:rsidR="009B6326" w:rsidRPr="009B6326" w:rsidRDefault="009B6326" w:rsidP="009B6326">
      <w:pPr>
        <w:bidi/>
        <w:rPr>
          <w:rFonts w:cs="David" w:hint="cs"/>
          <w:rtl/>
        </w:rPr>
      </w:pPr>
      <w:r w:rsidRPr="009B6326">
        <w:rPr>
          <w:rFonts w:cs="David" w:hint="cs"/>
          <w:u w:val="single"/>
          <w:rtl/>
        </w:rPr>
        <w:t>יצחק לוי:</w:t>
      </w:r>
    </w:p>
    <w:p w14:paraId="55459531" w14:textId="77777777" w:rsidR="009B6326" w:rsidRPr="009B6326" w:rsidRDefault="009B6326" w:rsidP="009B6326">
      <w:pPr>
        <w:bidi/>
        <w:rPr>
          <w:rFonts w:cs="David" w:hint="cs"/>
          <w:rtl/>
        </w:rPr>
      </w:pPr>
    </w:p>
    <w:p w14:paraId="69796AB1" w14:textId="77777777" w:rsidR="009B6326" w:rsidRPr="009B6326" w:rsidRDefault="009B6326" w:rsidP="009B6326">
      <w:pPr>
        <w:bidi/>
        <w:rPr>
          <w:rFonts w:cs="David" w:hint="cs"/>
          <w:rtl/>
        </w:rPr>
      </w:pPr>
      <w:r w:rsidRPr="009B6326">
        <w:rPr>
          <w:rFonts w:cs="David" w:hint="cs"/>
          <w:rtl/>
        </w:rPr>
        <w:tab/>
        <w:t xml:space="preserve">לדעתי הפתח פתוח כבר. </w:t>
      </w:r>
    </w:p>
    <w:p w14:paraId="71FEE5BC" w14:textId="77777777" w:rsidR="009B6326" w:rsidRPr="009B6326" w:rsidRDefault="009B6326" w:rsidP="009B6326">
      <w:pPr>
        <w:tabs>
          <w:tab w:val="center" w:pos="4154"/>
        </w:tabs>
        <w:bidi/>
        <w:rPr>
          <w:rFonts w:cs="David" w:hint="cs"/>
          <w:rtl/>
        </w:rPr>
      </w:pPr>
      <w:r w:rsidRPr="009B6326">
        <w:rPr>
          <w:rFonts w:cs="David" w:hint="cs"/>
          <w:rtl/>
        </w:rPr>
        <w:tab/>
      </w:r>
    </w:p>
    <w:p w14:paraId="5AC04A8B" w14:textId="77777777" w:rsidR="009B6326" w:rsidRPr="009B6326" w:rsidRDefault="009B6326" w:rsidP="009B6326">
      <w:pPr>
        <w:bidi/>
        <w:rPr>
          <w:rFonts w:cs="David" w:hint="cs"/>
          <w:rtl/>
        </w:rPr>
      </w:pPr>
      <w:r w:rsidRPr="009B6326">
        <w:rPr>
          <w:rFonts w:cs="David" w:hint="cs"/>
          <w:u w:val="single"/>
          <w:rtl/>
        </w:rPr>
        <w:t>מנחם בן-ששון:</w:t>
      </w:r>
    </w:p>
    <w:p w14:paraId="1DF88A0B" w14:textId="77777777" w:rsidR="009B6326" w:rsidRPr="009B6326" w:rsidRDefault="009B6326" w:rsidP="009B6326">
      <w:pPr>
        <w:tabs>
          <w:tab w:val="center" w:pos="4154"/>
        </w:tabs>
        <w:bidi/>
        <w:rPr>
          <w:rFonts w:cs="David" w:hint="cs"/>
          <w:rtl/>
        </w:rPr>
      </w:pPr>
    </w:p>
    <w:p w14:paraId="62D48FC7" w14:textId="77777777" w:rsidR="009B6326" w:rsidRPr="009B6326" w:rsidRDefault="009B6326" w:rsidP="009B6326">
      <w:pPr>
        <w:bidi/>
        <w:rPr>
          <w:rFonts w:cs="David" w:hint="cs"/>
          <w:rtl/>
        </w:rPr>
      </w:pPr>
      <w:r w:rsidRPr="009B6326">
        <w:rPr>
          <w:rFonts w:cs="David" w:hint="cs"/>
          <w:rtl/>
        </w:rPr>
        <w:tab/>
        <w:t xml:space="preserve">אבל האם לא כדאי היה להגדיר את התקרה. האם הגדרנו את התקרה בצורה שמניחה את דעתנו? הגדרנו את נפח התרומות, הגדרנו שאלות שנוגעות לדרכי הוצאה. האם הגדרנו תקרה לגבי התעמולה הזאת כדי שלפחות בזה נוכל להיות רגועים. אני מדבר על תקרת הוצאות.  </w:t>
      </w:r>
    </w:p>
    <w:p w14:paraId="0F9C9F96" w14:textId="77777777" w:rsidR="009B6326" w:rsidRPr="009B6326" w:rsidRDefault="009B6326" w:rsidP="009B6326">
      <w:pPr>
        <w:tabs>
          <w:tab w:val="center" w:pos="4154"/>
        </w:tabs>
        <w:bidi/>
        <w:rPr>
          <w:rFonts w:cs="David" w:hint="cs"/>
          <w:rtl/>
        </w:rPr>
      </w:pPr>
    </w:p>
    <w:p w14:paraId="06A2EC40" w14:textId="77777777" w:rsidR="009B6326" w:rsidRPr="009B6326" w:rsidRDefault="009B6326" w:rsidP="009B6326">
      <w:pPr>
        <w:bidi/>
        <w:rPr>
          <w:rFonts w:cs="David" w:hint="cs"/>
          <w:rtl/>
        </w:rPr>
      </w:pPr>
      <w:r w:rsidRPr="009B6326">
        <w:rPr>
          <w:rFonts w:cs="David" w:hint="cs"/>
          <w:u w:val="single"/>
          <w:rtl/>
        </w:rPr>
        <w:t>היו"ר דוד טל:</w:t>
      </w:r>
    </w:p>
    <w:p w14:paraId="334E13EA" w14:textId="77777777" w:rsidR="009B6326" w:rsidRPr="009B6326" w:rsidRDefault="009B6326" w:rsidP="009B6326">
      <w:pPr>
        <w:bidi/>
        <w:rPr>
          <w:rFonts w:cs="David" w:hint="cs"/>
          <w:rtl/>
        </w:rPr>
      </w:pPr>
    </w:p>
    <w:p w14:paraId="555EC87B" w14:textId="77777777" w:rsidR="009B6326" w:rsidRPr="009B6326" w:rsidRDefault="009B6326" w:rsidP="009B6326">
      <w:pPr>
        <w:tabs>
          <w:tab w:val="center" w:pos="4154"/>
        </w:tabs>
        <w:bidi/>
        <w:rPr>
          <w:rFonts w:cs="David" w:hint="cs"/>
          <w:rtl/>
        </w:rPr>
      </w:pPr>
      <w:r w:rsidRPr="009B6326">
        <w:rPr>
          <w:rFonts w:cs="David" w:hint="cs"/>
          <w:rtl/>
        </w:rPr>
        <w:tab/>
        <w:t>זאת שאלה שרשומה כאן. אני חושב שהיועצים המשפטים יסבו את ליבנו לשאלה זאת.</w:t>
      </w:r>
    </w:p>
    <w:p w14:paraId="303DF3AC" w14:textId="77777777" w:rsidR="009B6326" w:rsidRPr="009B6326" w:rsidRDefault="009B6326" w:rsidP="009B6326">
      <w:pPr>
        <w:tabs>
          <w:tab w:val="center" w:pos="4154"/>
        </w:tabs>
        <w:bidi/>
        <w:rPr>
          <w:rFonts w:cs="David" w:hint="cs"/>
          <w:rtl/>
        </w:rPr>
      </w:pPr>
    </w:p>
    <w:p w14:paraId="53B9D0EB" w14:textId="77777777" w:rsidR="009B6326" w:rsidRPr="009B6326" w:rsidRDefault="009B6326" w:rsidP="009B6326">
      <w:pPr>
        <w:tabs>
          <w:tab w:val="center" w:pos="4154"/>
        </w:tabs>
        <w:bidi/>
        <w:rPr>
          <w:rFonts w:cs="David" w:hint="cs"/>
          <w:u w:val="single"/>
          <w:rtl/>
        </w:rPr>
      </w:pPr>
      <w:r w:rsidRPr="009B6326">
        <w:rPr>
          <w:rFonts w:cs="David" w:hint="cs"/>
          <w:u w:val="single"/>
          <w:rtl/>
        </w:rPr>
        <w:t>אברהם מיכאלי:</w:t>
      </w:r>
    </w:p>
    <w:p w14:paraId="1A90B37F" w14:textId="77777777" w:rsidR="009B6326" w:rsidRPr="009B6326" w:rsidRDefault="009B6326" w:rsidP="009B6326">
      <w:pPr>
        <w:tabs>
          <w:tab w:val="center" w:pos="4154"/>
        </w:tabs>
        <w:bidi/>
        <w:rPr>
          <w:rFonts w:cs="David" w:hint="cs"/>
          <w:rtl/>
        </w:rPr>
      </w:pPr>
    </w:p>
    <w:p w14:paraId="3C42C6BC" w14:textId="77777777" w:rsidR="009B6326" w:rsidRPr="009B6326" w:rsidRDefault="009B6326" w:rsidP="009B6326">
      <w:pPr>
        <w:bidi/>
        <w:ind w:firstLine="567"/>
        <w:rPr>
          <w:rFonts w:cs="David" w:hint="cs"/>
          <w:rtl/>
        </w:rPr>
      </w:pPr>
      <w:r w:rsidRPr="009B6326">
        <w:rPr>
          <w:rFonts w:cs="David" w:hint="cs"/>
          <w:rtl/>
        </w:rPr>
        <w:t xml:space="preserve">זאת תעמולה סמויה. מחר יהיו מאמרים מלומדים של עיתונאים כאלה ואחרים. </w:t>
      </w:r>
      <w:r w:rsidRPr="009B6326">
        <w:rPr>
          <w:rFonts w:cs="David"/>
          <w:rtl/>
        </w:rPr>
        <w:br/>
      </w:r>
    </w:p>
    <w:p w14:paraId="68CEEB98" w14:textId="77777777" w:rsidR="009B6326" w:rsidRPr="009B6326" w:rsidRDefault="009B6326" w:rsidP="009B6326">
      <w:pPr>
        <w:bidi/>
        <w:rPr>
          <w:rFonts w:cs="David" w:hint="cs"/>
          <w:u w:val="single"/>
          <w:rtl/>
        </w:rPr>
      </w:pPr>
      <w:r w:rsidRPr="009B6326">
        <w:rPr>
          <w:rFonts w:cs="David" w:hint="cs"/>
          <w:u w:val="single"/>
          <w:rtl/>
        </w:rPr>
        <w:t>מנחם בן-ששון:</w:t>
      </w:r>
    </w:p>
    <w:p w14:paraId="65310321" w14:textId="77777777" w:rsidR="009B6326" w:rsidRPr="009B6326" w:rsidRDefault="009B6326" w:rsidP="009B6326">
      <w:pPr>
        <w:bidi/>
        <w:ind w:firstLine="567"/>
        <w:rPr>
          <w:rFonts w:cs="David" w:hint="cs"/>
          <w:rtl/>
        </w:rPr>
      </w:pPr>
    </w:p>
    <w:p w14:paraId="2451EBD2" w14:textId="77777777" w:rsidR="009B6326" w:rsidRPr="009B6326" w:rsidRDefault="009B6326" w:rsidP="009B6326">
      <w:pPr>
        <w:bidi/>
        <w:ind w:firstLine="567"/>
        <w:rPr>
          <w:rFonts w:cs="David" w:hint="cs"/>
          <w:rtl/>
        </w:rPr>
      </w:pPr>
      <w:r w:rsidRPr="009B6326">
        <w:rPr>
          <w:rFonts w:cs="David" w:hint="cs"/>
          <w:rtl/>
        </w:rPr>
        <w:t xml:space="preserve">זאת הדוגמה שנתתי. </w:t>
      </w:r>
    </w:p>
    <w:p w14:paraId="75D0A12A" w14:textId="77777777" w:rsidR="009B6326" w:rsidRPr="009B6326" w:rsidRDefault="009B6326" w:rsidP="009B6326">
      <w:pPr>
        <w:bidi/>
        <w:ind w:firstLine="567"/>
        <w:rPr>
          <w:rFonts w:cs="David" w:hint="cs"/>
          <w:rtl/>
        </w:rPr>
      </w:pPr>
    </w:p>
    <w:p w14:paraId="5FC3CC34" w14:textId="77777777" w:rsidR="009B6326" w:rsidRPr="009B6326" w:rsidRDefault="009B6326" w:rsidP="009B6326">
      <w:pPr>
        <w:bidi/>
        <w:rPr>
          <w:rFonts w:cs="David" w:hint="cs"/>
          <w:u w:val="single"/>
          <w:rtl/>
        </w:rPr>
      </w:pPr>
      <w:r w:rsidRPr="009B6326">
        <w:rPr>
          <w:rFonts w:cs="David" w:hint="cs"/>
          <w:u w:val="single"/>
          <w:rtl/>
        </w:rPr>
        <w:t>היו"ר דוד טל:</w:t>
      </w:r>
    </w:p>
    <w:p w14:paraId="757DE225" w14:textId="77777777" w:rsidR="009B6326" w:rsidRPr="009B6326" w:rsidRDefault="009B6326" w:rsidP="009B6326">
      <w:pPr>
        <w:bidi/>
        <w:ind w:firstLine="567"/>
        <w:rPr>
          <w:rFonts w:cs="David" w:hint="cs"/>
          <w:rtl/>
        </w:rPr>
      </w:pPr>
    </w:p>
    <w:p w14:paraId="79599DEC" w14:textId="77777777" w:rsidR="009B6326" w:rsidRPr="009B6326" w:rsidRDefault="009B6326" w:rsidP="009B6326">
      <w:pPr>
        <w:bidi/>
        <w:ind w:firstLine="567"/>
        <w:rPr>
          <w:rFonts w:cs="David" w:hint="cs"/>
          <w:rtl/>
        </w:rPr>
      </w:pPr>
      <w:r w:rsidRPr="009B6326">
        <w:rPr>
          <w:rFonts w:cs="David" w:hint="cs"/>
          <w:rtl/>
        </w:rPr>
        <w:t xml:space="preserve">חבר הכנסת בן ששון בסעיף הקודם, סעיף המימון, יש פסקה שבה היועצים המשפטיים שואלים האם זה נכון שנקבע תקרה לגבי ההוצאות. </w:t>
      </w:r>
    </w:p>
    <w:p w14:paraId="7E0C69EE" w14:textId="77777777" w:rsidR="009B6326" w:rsidRPr="009B6326" w:rsidRDefault="009B6326" w:rsidP="009B6326">
      <w:pPr>
        <w:tabs>
          <w:tab w:val="center" w:pos="4154"/>
        </w:tabs>
        <w:bidi/>
        <w:rPr>
          <w:rFonts w:cs="David" w:hint="cs"/>
          <w:u w:val="single"/>
          <w:rtl/>
        </w:rPr>
      </w:pPr>
    </w:p>
    <w:p w14:paraId="3D48D1C3" w14:textId="77777777" w:rsidR="009B6326" w:rsidRPr="009B6326" w:rsidRDefault="009B6326" w:rsidP="009B6326">
      <w:pPr>
        <w:tabs>
          <w:tab w:val="center" w:pos="4154"/>
        </w:tabs>
        <w:bidi/>
        <w:rPr>
          <w:rFonts w:cs="David" w:hint="cs"/>
          <w:u w:val="single"/>
          <w:rtl/>
        </w:rPr>
      </w:pPr>
      <w:r w:rsidRPr="009B6326">
        <w:rPr>
          <w:rFonts w:cs="David" w:hint="cs"/>
          <w:u w:val="single"/>
          <w:rtl/>
        </w:rPr>
        <w:t>ארבל אסטרחן:</w:t>
      </w:r>
    </w:p>
    <w:p w14:paraId="2DA3FAE3" w14:textId="77777777" w:rsidR="009B6326" w:rsidRPr="009B6326" w:rsidRDefault="009B6326" w:rsidP="009B6326">
      <w:pPr>
        <w:tabs>
          <w:tab w:val="center" w:pos="4154"/>
        </w:tabs>
        <w:bidi/>
        <w:rPr>
          <w:rFonts w:cs="David" w:hint="cs"/>
          <w:rtl/>
        </w:rPr>
      </w:pPr>
    </w:p>
    <w:p w14:paraId="06DC902A" w14:textId="77777777" w:rsidR="009B6326" w:rsidRPr="009B6326" w:rsidRDefault="009B6326" w:rsidP="009B6326">
      <w:pPr>
        <w:bidi/>
        <w:ind w:firstLine="567"/>
        <w:rPr>
          <w:rFonts w:cs="David" w:hint="cs"/>
          <w:rtl/>
        </w:rPr>
      </w:pPr>
      <w:r w:rsidRPr="009B6326">
        <w:rPr>
          <w:rFonts w:cs="David" w:hint="cs"/>
          <w:rtl/>
        </w:rPr>
        <w:t xml:space="preserve">מוצעת הגבלת הוצאות, כפי שקיים בחוק הבחירות. </w:t>
      </w:r>
    </w:p>
    <w:p w14:paraId="5693497D" w14:textId="77777777" w:rsidR="009B6326" w:rsidRPr="009B6326" w:rsidRDefault="009B6326" w:rsidP="009B6326">
      <w:pPr>
        <w:tabs>
          <w:tab w:val="center" w:pos="4154"/>
        </w:tabs>
        <w:bidi/>
        <w:rPr>
          <w:rFonts w:cs="David" w:hint="cs"/>
          <w:rtl/>
        </w:rPr>
      </w:pPr>
    </w:p>
    <w:p w14:paraId="6B771D05" w14:textId="77777777" w:rsidR="009B6326" w:rsidRPr="009B6326" w:rsidRDefault="009B6326" w:rsidP="009B6326">
      <w:pPr>
        <w:bidi/>
        <w:rPr>
          <w:rFonts w:cs="David" w:hint="cs"/>
          <w:rtl/>
        </w:rPr>
      </w:pPr>
      <w:r w:rsidRPr="009B6326">
        <w:rPr>
          <w:rFonts w:cs="David" w:hint="cs"/>
          <w:u w:val="single"/>
          <w:rtl/>
        </w:rPr>
        <w:t>יצחק לוי:</w:t>
      </w:r>
    </w:p>
    <w:p w14:paraId="53A13623" w14:textId="77777777" w:rsidR="009B6326" w:rsidRPr="009B6326" w:rsidRDefault="009B6326" w:rsidP="009B6326">
      <w:pPr>
        <w:bidi/>
        <w:rPr>
          <w:rFonts w:cs="David" w:hint="cs"/>
          <w:rtl/>
        </w:rPr>
      </w:pPr>
    </w:p>
    <w:p w14:paraId="6AA6B727" w14:textId="77777777" w:rsidR="009B6326" w:rsidRPr="009B6326" w:rsidRDefault="009B6326" w:rsidP="009B6326">
      <w:pPr>
        <w:bidi/>
        <w:rPr>
          <w:rFonts w:cs="David" w:hint="cs"/>
          <w:rtl/>
        </w:rPr>
      </w:pPr>
      <w:r w:rsidRPr="009B6326">
        <w:rPr>
          <w:rFonts w:cs="David" w:hint="cs"/>
          <w:rtl/>
        </w:rPr>
        <w:tab/>
        <w:t>זאת הגבלת הוצאות של מפלגות.</w:t>
      </w:r>
    </w:p>
    <w:p w14:paraId="18CD363A" w14:textId="77777777" w:rsidR="009B6326" w:rsidRPr="009B6326" w:rsidRDefault="009B6326" w:rsidP="009B6326">
      <w:pPr>
        <w:bidi/>
        <w:rPr>
          <w:rFonts w:cs="David" w:hint="cs"/>
          <w:rtl/>
        </w:rPr>
      </w:pPr>
    </w:p>
    <w:p w14:paraId="13A6077F" w14:textId="77777777" w:rsidR="009B6326" w:rsidRPr="009B6326" w:rsidRDefault="009B6326" w:rsidP="009B6326">
      <w:pPr>
        <w:bidi/>
        <w:rPr>
          <w:rFonts w:cs="David" w:hint="cs"/>
          <w:u w:val="single"/>
          <w:rtl/>
        </w:rPr>
      </w:pPr>
      <w:r w:rsidRPr="009B6326">
        <w:rPr>
          <w:rFonts w:cs="David" w:hint="cs"/>
          <w:u w:val="single"/>
          <w:rtl/>
        </w:rPr>
        <w:t>מנחם בן-ששון:</w:t>
      </w:r>
    </w:p>
    <w:p w14:paraId="637A3DFE" w14:textId="77777777" w:rsidR="009B6326" w:rsidRPr="009B6326" w:rsidRDefault="009B6326" w:rsidP="009B6326">
      <w:pPr>
        <w:bidi/>
        <w:rPr>
          <w:rFonts w:cs="David" w:hint="cs"/>
          <w:rtl/>
        </w:rPr>
      </w:pPr>
    </w:p>
    <w:p w14:paraId="63A93594" w14:textId="77777777" w:rsidR="009B6326" w:rsidRPr="009B6326" w:rsidRDefault="009B6326" w:rsidP="009B6326">
      <w:pPr>
        <w:bidi/>
        <w:rPr>
          <w:rFonts w:cs="David" w:hint="cs"/>
          <w:rtl/>
        </w:rPr>
      </w:pPr>
      <w:r w:rsidRPr="009B6326">
        <w:rPr>
          <w:rFonts w:cs="David" w:hint="cs"/>
          <w:rtl/>
        </w:rPr>
        <w:tab/>
        <w:t xml:space="preserve">כן, אבל זה לא ימנע את זה - - - </w:t>
      </w:r>
    </w:p>
    <w:p w14:paraId="6D7955B7" w14:textId="77777777" w:rsidR="009B6326" w:rsidRPr="009B6326" w:rsidRDefault="009B6326" w:rsidP="009B6326">
      <w:pPr>
        <w:bidi/>
        <w:rPr>
          <w:rFonts w:cs="David" w:hint="cs"/>
          <w:rtl/>
        </w:rPr>
      </w:pPr>
    </w:p>
    <w:p w14:paraId="62DA3D59"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69706083" w14:textId="77777777" w:rsidR="009B6326" w:rsidRPr="009B6326" w:rsidRDefault="009B6326" w:rsidP="009B6326">
      <w:pPr>
        <w:bidi/>
        <w:rPr>
          <w:rFonts w:cs="David" w:hint="cs"/>
          <w:u w:val="single"/>
          <w:rtl/>
        </w:rPr>
      </w:pPr>
    </w:p>
    <w:p w14:paraId="173371FC" w14:textId="77777777" w:rsidR="009B6326" w:rsidRPr="009B6326" w:rsidRDefault="009B6326" w:rsidP="009B6326">
      <w:pPr>
        <w:bidi/>
        <w:rPr>
          <w:rFonts w:cs="David" w:hint="cs"/>
          <w:rtl/>
        </w:rPr>
      </w:pPr>
      <w:r w:rsidRPr="009B6326">
        <w:rPr>
          <w:rFonts w:cs="David" w:hint="cs"/>
          <w:rtl/>
        </w:rPr>
        <w:tab/>
        <w:t>זה לא נותן מענה לפרט.</w:t>
      </w:r>
    </w:p>
    <w:p w14:paraId="2BA895B5" w14:textId="77777777" w:rsidR="009B6326" w:rsidRPr="009B6326" w:rsidRDefault="009B6326" w:rsidP="009B6326">
      <w:pPr>
        <w:bidi/>
        <w:rPr>
          <w:rFonts w:cs="David" w:hint="cs"/>
          <w:rtl/>
        </w:rPr>
      </w:pPr>
    </w:p>
    <w:p w14:paraId="7D840D54" w14:textId="77777777" w:rsidR="009B6326" w:rsidRPr="009B6326" w:rsidRDefault="009B6326" w:rsidP="009B6326">
      <w:pPr>
        <w:bidi/>
        <w:rPr>
          <w:rFonts w:cs="David" w:hint="cs"/>
          <w:u w:val="single"/>
          <w:rtl/>
        </w:rPr>
      </w:pPr>
      <w:r w:rsidRPr="009B6326">
        <w:rPr>
          <w:rFonts w:cs="David" w:hint="cs"/>
          <w:u w:val="single"/>
          <w:rtl/>
        </w:rPr>
        <w:t>מנחם בן-ששון:</w:t>
      </w:r>
    </w:p>
    <w:p w14:paraId="4E0041C8" w14:textId="77777777" w:rsidR="009B6326" w:rsidRPr="009B6326" w:rsidRDefault="009B6326" w:rsidP="009B6326">
      <w:pPr>
        <w:bidi/>
        <w:rPr>
          <w:rFonts w:cs="David" w:hint="cs"/>
          <w:rtl/>
        </w:rPr>
      </w:pPr>
    </w:p>
    <w:p w14:paraId="7AE86FA4" w14:textId="77777777" w:rsidR="009B6326" w:rsidRPr="009B6326" w:rsidRDefault="009B6326" w:rsidP="009B6326">
      <w:pPr>
        <w:bidi/>
        <w:rPr>
          <w:rFonts w:cs="David" w:hint="cs"/>
          <w:rtl/>
        </w:rPr>
      </w:pPr>
      <w:r w:rsidRPr="009B6326">
        <w:rPr>
          <w:rFonts w:cs="David" w:hint="cs"/>
          <w:rtl/>
        </w:rPr>
        <w:tab/>
        <w:t xml:space="preserve">אז תכתבו את זה בחוק. כדאי להוסיף את מה שאמרתי. </w:t>
      </w:r>
    </w:p>
    <w:p w14:paraId="420FEC8D" w14:textId="77777777" w:rsidR="009B6326" w:rsidRPr="009B6326" w:rsidRDefault="009B6326" w:rsidP="009B6326">
      <w:pPr>
        <w:bidi/>
        <w:rPr>
          <w:rFonts w:cs="David" w:hint="cs"/>
          <w:rtl/>
        </w:rPr>
      </w:pPr>
    </w:p>
    <w:p w14:paraId="77F2AE5E" w14:textId="77777777" w:rsidR="009B6326" w:rsidRDefault="009B6326" w:rsidP="009B6326">
      <w:pPr>
        <w:bidi/>
        <w:rPr>
          <w:rFonts w:cs="David" w:hint="cs"/>
          <w:u w:val="single"/>
          <w:rtl/>
        </w:rPr>
      </w:pPr>
    </w:p>
    <w:p w14:paraId="3418417D" w14:textId="77777777" w:rsidR="009B6326" w:rsidRDefault="009B6326" w:rsidP="009B6326">
      <w:pPr>
        <w:bidi/>
        <w:rPr>
          <w:rFonts w:cs="David" w:hint="cs"/>
          <w:u w:val="single"/>
          <w:rtl/>
        </w:rPr>
      </w:pPr>
    </w:p>
    <w:p w14:paraId="21951D45" w14:textId="77777777" w:rsidR="009B6326" w:rsidRDefault="009B6326" w:rsidP="009B6326">
      <w:pPr>
        <w:bidi/>
        <w:rPr>
          <w:rFonts w:cs="David" w:hint="cs"/>
          <w:u w:val="single"/>
          <w:rtl/>
        </w:rPr>
      </w:pPr>
    </w:p>
    <w:p w14:paraId="7090B721" w14:textId="77777777" w:rsidR="009B6326" w:rsidRPr="009B6326" w:rsidRDefault="009B6326" w:rsidP="009B6326">
      <w:pPr>
        <w:bidi/>
        <w:rPr>
          <w:rFonts w:cs="David" w:hint="cs"/>
          <w:u w:val="single"/>
          <w:rtl/>
        </w:rPr>
      </w:pPr>
      <w:r w:rsidRPr="009B6326">
        <w:rPr>
          <w:rFonts w:cs="David" w:hint="cs"/>
          <w:u w:val="single"/>
          <w:rtl/>
        </w:rPr>
        <w:t>יצחק לוי:</w:t>
      </w:r>
    </w:p>
    <w:p w14:paraId="7ACE6FBC" w14:textId="77777777" w:rsidR="009B6326" w:rsidRPr="009B6326" w:rsidRDefault="009B6326" w:rsidP="009B6326">
      <w:pPr>
        <w:bidi/>
        <w:rPr>
          <w:rFonts w:cs="David" w:hint="cs"/>
          <w:u w:val="single"/>
          <w:rtl/>
        </w:rPr>
      </w:pPr>
    </w:p>
    <w:p w14:paraId="5CA17E26" w14:textId="77777777" w:rsidR="009B6326" w:rsidRPr="009B6326" w:rsidRDefault="009B6326" w:rsidP="009B6326">
      <w:pPr>
        <w:bidi/>
        <w:rPr>
          <w:rFonts w:cs="David" w:hint="cs"/>
          <w:rtl/>
        </w:rPr>
      </w:pPr>
      <w:r w:rsidRPr="009B6326">
        <w:rPr>
          <w:rFonts w:cs="David" w:hint="cs"/>
          <w:rtl/>
        </w:rPr>
        <w:tab/>
        <w:t xml:space="preserve">אני רוצה לומר הערה לפני שאתה נועל את הדיון. יש לי הערה כללית שלא שייכת לסעיף מסוים. בסיום הדיון אני מבקש רשות דיבור. </w:t>
      </w:r>
    </w:p>
    <w:p w14:paraId="3A716593" w14:textId="77777777" w:rsidR="009B6326" w:rsidRPr="009B6326" w:rsidRDefault="009B6326" w:rsidP="009B6326">
      <w:pPr>
        <w:bidi/>
        <w:rPr>
          <w:rFonts w:cs="David" w:hint="cs"/>
          <w:rtl/>
        </w:rPr>
      </w:pPr>
    </w:p>
    <w:p w14:paraId="2B529637" w14:textId="77777777" w:rsidR="009B6326" w:rsidRPr="009B6326" w:rsidRDefault="009B6326" w:rsidP="009B6326">
      <w:pPr>
        <w:bidi/>
        <w:rPr>
          <w:rFonts w:cs="David" w:hint="cs"/>
          <w:u w:val="single"/>
          <w:rtl/>
        </w:rPr>
      </w:pPr>
      <w:r w:rsidRPr="009B6326">
        <w:rPr>
          <w:rFonts w:cs="David" w:hint="cs"/>
          <w:u w:val="single"/>
          <w:rtl/>
        </w:rPr>
        <w:t>ארבל אסטרחן:</w:t>
      </w:r>
    </w:p>
    <w:p w14:paraId="1A597F58" w14:textId="77777777" w:rsidR="009B6326" w:rsidRPr="009B6326" w:rsidRDefault="009B6326" w:rsidP="009B6326">
      <w:pPr>
        <w:bidi/>
        <w:rPr>
          <w:rFonts w:cs="David" w:hint="cs"/>
          <w:u w:val="single"/>
          <w:rtl/>
        </w:rPr>
      </w:pPr>
    </w:p>
    <w:p w14:paraId="767711C1" w14:textId="77777777" w:rsidR="009B6326" w:rsidRPr="009B6326" w:rsidRDefault="009B6326" w:rsidP="009B6326">
      <w:pPr>
        <w:bidi/>
        <w:rPr>
          <w:rFonts w:cs="David" w:hint="cs"/>
          <w:rtl/>
        </w:rPr>
      </w:pPr>
      <w:r w:rsidRPr="009B6326">
        <w:rPr>
          <w:rFonts w:cs="David" w:hint="cs"/>
          <w:rtl/>
        </w:rPr>
        <w:tab/>
        <w:t>אנחנו נכתוב שיחול חוק התעמולה. יכול להיות שכן יש מקום לכתוב "בשינויים המחויבים", למרות שזה לא ניסוח טוב.</w:t>
      </w:r>
    </w:p>
    <w:p w14:paraId="50F1218F" w14:textId="77777777" w:rsidR="009B6326" w:rsidRPr="009B6326" w:rsidRDefault="009B6326" w:rsidP="009B6326">
      <w:pPr>
        <w:bidi/>
        <w:rPr>
          <w:rFonts w:cs="David" w:hint="cs"/>
          <w:rtl/>
        </w:rPr>
      </w:pPr>
    </w:p>
    <w:p w14:paraId="4DA13BF2" w14:textId="77777777" w:rsidR="009B6326" w:rsidRPr="009B6326" w:rsidRDefault="009B6326" w:rsidP="009B6326">
      <w:pPr>
        <w:bidi/>
        <w:rPr>
          <w:rFonts w:cs="David" w:hint="cs"/>
          <w:rtl/>
        </w:rPr>
      </w:pPr>
      <w:r w:rsidRPr="009B6326">
        <w:rPr>
          <w:rFonts w:cs="David" w:hint="cs"/>
          <w:u w:val="single"/>
          <w:rtl/>
        </w:rPr>
        <w:t>דוד טל:</w:t>
      </w:r>
    </w:p>
    <w:p w14:paraId="3D859A51" w14:textId="77777777" w:rsidR="009B6326" w:rsidRPr="009B6326" w:rsidRDefault="009B6326" w:rsidP="009B6326">
      <w:pPr>
        <w:bidi/>
        <w:rPr>
          <w:rFonts w:cs="David" w:hint="cs"/>
          <w:rtl/>
        </w:rPr>
      </w:pPr>
    </w:p>
    <w:p w14:paraId="497DE260" w14:textId="77777777" w:rsidR="009B6326" w:rsidRPr="009B6326" w:rsidRDefault="009B6326" w:rsidP="009B6326">
      <w:pPr>
        <w:bidi/>
        <w:rPr>
          <w:rFonts w:cs="David" w:hint="cs"/>
          <w:rtl/>
        </w:rPr>
      </w:pPr>
      <w:r w:rsidRPr="009B6326">
        <w:rPr>
          <w:rFonts w:cs="David" w:hint="cs"/>
          <w:rtl/>
        </w:rPr>
        <w:tab/>
        <w:t xml:space="preserve">אם יש בעיה, אז אל תכתבו "בשינויים המחויבים". הוועדה פה תחליט אם יש שינויים שהם מחויבים. </w:t>
      </w:r>
    </w:p>
    <w:p w14:paraId="7D626B9E" w14:textId="77777777" w:rsidR="009B6326" w:rsidRPr="009B6326" w:rsidRDefault="009B6326" w:rsidP="009B6326">
      <w:pPr>
        <w:bidi/>
        <w:rPr>
          <w:rFonts w:cs="David" w:hint="cs"/>
          <w:rtl/>
        </w:rPr>
      </w:pPr>
    </w:p>
    <w:p w14:paraId="43C77812" w14:textId="77777777" w:rsidR="009B6326" w:rsidRPr="009B6326" w:rsidRDefault="009B6326" w:rsidP="009B6326">
      <w:pPr>
        <w:bidi/>
        <w:rPr>
          <w:rFonts w:cs="David" w:hint="cs"/>
          <w:u w:val="single"/>
          <w:rtl/>
        </w:rPr>
      </w:pPr>
      <w:r w:rsidRPr="009B6326">
        <w:rPr>
          <w:rFonts w:cs="David" w:hint="cs"/>
          <w:u w:val="single"/>
          <w:rtl/>
        </w:rPr>
        <w:t>אברהם מיכאלי:</w:t>
      </w:r>
    </w:p>
    <w:p w14:paraId="56562520" w14:textId="77777777" w:rsidR="009B6326" w:rsidRPr="009B6326" w:rsidRDefault="009B6326" w:rsidP="009B6326">
      <w:pPr>
        <w:bidi/>
        <w:rPr>
          <w:rFonts w:cs="David" w:hint="cs"/>
          <w:u w:val="single"/>
          <w:rtl/>
        </w:rPr>
      </w:pPr>
    </w:p>
    <w:p w14:paraId="41DB2D9E" w14:textId="77777777" w:rsidR="009B6326" w:rsidRPr="009B6326" w:rsidRDefault="009B6326" w:rsidP="009B6326">
      <w:pPr>
        <w:bidi/>
        <w:rPr>
          <w:rFonts w:cs="David" w:hint="cs"/>
          <w:rtl/>
        </w:rPr>
      </w:pPr>
      <w:r w:rsidRPr="009B6326">
        <w:rPr>
          <w:rFonts w:cs="David" w:hint="cs"/>
          <w:rtl/>
        </w:rPr>
        <w:tab/>
        <w:t xml:space="preserve">שינויים שיתבקשו, לא מחויבים. </w:t>
      </w:r>
    </w:p>
    <w:p w14:paraId="1071DCF2" w14:textId="77777777" w:rsidR="009B6326" w:rsidRPr="009B6326" w:rsidRDefault="009B6326" w:rsidP="009B6326">
      <w:pPr>
        <w:bidi/>
        <w:rPr>
          <w:rFonts w:cs="David" w:hint="cs"/>
          <w:rtl/>
        </w:rPr>
      </w:pPr>
    </w:p>
    <w:p w14:paraId="7B35DB85" w14:textId="77777777" w:rsidR="009B6326" w:rsidRPr="009B6326" w:rsidRDefault="009B6326" w:rsidP="009B6326">
      <w:pPr>
        <w:bidi/>
        <w:rPr>
          <w:rFonts w:cs="David" w:hint="cs"/>
          <w:u w:val="single"/>
          <w:rtl/>
        </w:rPr>
      </w:pPr>
      <w:r w:rsidRPr="009B6326">
        <w:rPr>
          <w:rFonts w:cs="David" w:hint="cs"/>
          <w:u w:val="single"/>
          <w:rtl/>
        </w:rPr>
        <w:t>היו"ר דוד טל:</w:t>
      </w:r>
    </w:p>
    <w:p w14:paraId="5C337294" w14:textId="77777777" w:rsidR="009B6326" w:rsidRPr="009B6326" w:rsidRDefault="009B6326" w:rsidP="009B6326">
      <w:pPr>
        <w:bidi/>
        <w:rPr>
          <w:rFonts w:cs="David" w:hint="cs"/>
          <w:rtl/>
        </w:rPr>
      </w:pPr>
    </w:p>
    <w:p w14:paraId="3CBF7BF2" w14:textId="77777777" w:rsidR="009B6326" w:rsidRPr="009B6326" w:rsidRDefault="009B6326" w:rsidP="009B6326">
      <w:pPr>
        <w:bidi/>
        <w:rPr>
          <w:rFonts w:cs="David" w:hint="cs"/>
          <w:rtl/>
        </w:rPr>
      </w:pPr>
      <w:r w:rsidRPr="009B6326">
        <w:rPr>
          <w:rFonts w:cs="David" w:hint="cs"/>
          <w:rtl/>
        </w:rPr>
        <w:tab/>
        <w:t xml:space="preserve">אולי גם הצעות חדשות. </w:t>
      </w:r>
    </w:p>
    <w:p w14:paraId="1902C723" w14:textId="77777777" w:rsidR="009B6326" w:rsidRPr="009B6326" w:rsidRDefault="009B6326" w:rsidP="009B6326">
      <w:pPr>
        <w:bidi/>
        <w:rPr>
          <w:rFonts w:cs="David" w:hint="cs"/>
          <w:rtl/>
        </w:rPr>
      </w:pPr>
    </w:p>
    <w:p w14:paraId="1A9E437D" w14:textId="77777777" w:rsidR="009B6326" w:rsidRPr="009B6326" w:rsidRDefault="009B6326" w:rsidP="009B6326">
      <w:pPr>
        <w:bidi/>
        <w:rPr>
          <w:rFonts w:cs="David" w:hint="cs"/>
          <w:rtl/>
        </w:rPr>
      </w:pPr>
      <w:r w:rsidRPr="009B6326">
        <w:rPr>
          <w:rFonts w:cs="David" w:hint="cs"/>
          <w:rtl/>
        </w:rPr>
        <w:tab/>
        <w:t xml:space="preserve">"12. החלטה חוזרת בעניין שלא אושר במשאל עם. </w:t>
      </w:r>
    </w:p>
    <w:p w14:paraId="448FC79C" w14:textId="77777777" w:rsidR="009B6326" w:rsidRPr="009B6326" w:rsidRDefault="009B6326" w:rsidP="009B6326">
      <w:pPr>
        <w:bidi/>
        <w:rPr>
          <w:rFonts w:cs="David" w:hint="cs"/>
          <w:rtl/>
        </w:rPr>
      </w:pPr>
    </w:p>
    <w:p w14:paraId="5AE98429" w14:textId="77777777" w:rsidR="009B6326" w:rsidRPr="009B6326" w:rsidRDefault="009B6326" w:rsidP="009B6326">
      <w:pPr>
        <w:bidi/>
        <w:rPr>
          <w:rFonts w:cs="David" w:hint="cs"/>
          <w:rtl/>
        </w:rPr>
      </w:pPr>
    </w:p>
    <w:p w14:paraId="4B800697" w14:textId="77777777" w:rsidR="009B6326" w:rsidRPr="009B6326" w:rsidRDefault="009B6326" w:rsidP="009B6326">
      <w:pPr>
        <w:bidi/>
        <w:rPr>
          <w:rFonts w:cs="David" w:hint="cs"/>
          <w:rtl/>
        </w:rPr>
      </w:pPr>
      <w:r w:rsidRPr="009B6326">
        <w:rPr>
          <w:rFonts w:cs="David" w:hint="cs"/>
          <w:rtl/>
        </w:rPr>
        <w:tab/>
        <w:t>"לא ניתן אישור במשאל עם להחלטת ממשלה, כאמור בסעיף 2, לא תאשר הכנסת החלטת ממשלה ולא תקבל בקריאה שלישית חוק בעניין הדומה בעיקרו לעניין שהובא לאישור במשאל עם אלא בחלוף... ממועד עריכת משאל עם או ברוב של .... חברי הכנסת".</w:t>
      </w:r>
    </w:p>
    <w:p w14:paraId="0989A5B3" w14:textId="77777777" w:rsidR="009B6326" w:rsidRPr="009B6326" w:rsidRDefault="009B6326" w:rsidP="009B6326">
      <w:pPr>
        <w:bidi/>
        <w:rPr>
          <w:rFonts w:cs="David" w:hint="cs"/>
          <w:rtl/>
        </w:rPr>
      </w:pPr>
    </w:p>
    <w:p w14:paraId="00A68B83" w14:textId="77777777" w:rsidR="009B6326" w:rsidRPr="009B6326" w:rsidRDefault="009B6326" w:rsidP="009B6326">
      <w:pPr>
        <w:bidi/>
        <w:ind w:firstLine="567"/>
        <w:rPr>
          <w:rFonts w:cs="David" w:hint="cs"/>
          <w:rtl/>
        </w:rPr>
      </w:pPr>
      <w:r w:rsidRPr="009B6326">
        <w:rPr>
          <w:rFonts w:cs="David" w:hint="cs"/>
          <w:rtl/>
        </w:rPr>
        <w:t xml:space="preserve">אנחנו צריכים להחליט כמה זמן. קרה מצב שמשאל העם לא התקבל, הממשלה רוצה להביא את זה עוד פעם.האם היא יכולה להביא את שוב אחרי חודש או אולי נגיד - - - </w:t>
      </w:r>
    </w:p>
    <w:p w14:paraId="1042DF02" w14:textId="77777777" w:rsidR="009B6326" w:rsidRPr="009B6326" w:rsidRDefault="009B6326" w:rsidP="009B6326">
      <w:pPr>
        <w:bidi/>
        <w:ind w:firstLine="567"/>
        <w:rPr>
          <w:rFonts w:cs="David" w:hint="cs"/>
          <w:rtl/>
        </w:rPr>
      </w:pPr>
    </w:p>
    <w:p w14:paraId="70720EF7" w14:textId="77777777" w:rsidR="009B6326" w:rsidRPr="009B6326" w:rsidRDefault="009B6326" w:rsidP="009B6326">
      <w:pPr>
        <w:bidi/>
        <w:rPr>
          <w:rFonts w:cs="David" w:hint="cs"/>
          <w:u w:val="single"/>
          <w:rtl/>
        </w:rPr>
      </w:pPr>
      <w:r w:rsidRPr="009B6326">
        <w:rPr>
          <w:rFonts w:cs="David" w:hint="cs"/>
          <w:u w:val="single"/>
          <w:rtl/>
        </w:rPr>
        <w:t>יצחק לוי:</w:t>
      </w:r>
    </w:p>
    <w:p w14:paraId="62B50AC2" w14:textId="77777777" w:rsidR="009B6326" w:rsidRPr="009B6326" w:rsidRDefault="009B6326" w:rsidP="009B6326">
      <w:pPr>
        <w:bidi/>
        <w:rPr>
          <w:rFonts w:cs="David" w:hint="cs"/>
          <w:u w:val="single"/>
          <w:rtl/>
        </w:rPr>
      </w:pPr>
    </w:p>
    <w:p w14:paraId="566AA1CC" w14:textId="77777777" w:rsidR="009B6326" w:rsidRPr="009B6326" w:rsidRDefault="009B6326" w:rsidP="009B6326">
      <w:pPr>
        <w:bidi/>
        <w:rPr>
          <w:rFonts w:cs="David" w:hint="cs"/>
          <w:rtl/>
        </w:rPr>
      </w:pPr>
      <w:r w:rsidRPr="009B6326">
        <w:rPr>
          <w:rFonts w:cs="David" w:hint="cs"/>
          <w:rtl/>
        </w:rPr>
        <w:tab/>
        <w:t xml:space="preserve">אני מציע למחוק את הסעיף הזה. </w:t>
      </w:r>
    </w:p>
    <w:p w14:paraId="53CDE979" w14:textId="77777777" w:rsidR="009B6326" w:rsidRPr="009B6326" w:rsidRDefault="009B6326" w:rsidP="009B6326">
      <w:pPr>
        <w:bidi/>
        <w:rPr>
          <w:rFonts w:cs="David" w:hint="cs"/>
          <w:rtl/>
        </w:rPr>
      </w:pPr>
    </w:p>
    <w:p w14:paraId="1D82A30C" w14:textId="77777777" w:rsidR="009B6326" w:rsidRPr="009B6326" w:rsidRDefault="009B6326" w:rsidP="009B6326">
      <w:pPr>
        <w:bidi/>
        <w:rPr>
          <w:rFonts w:cs="David" w:hint="cs"/>
          <w:u w:val="single"/>
          <w:rtl/>
        </w:rPr>
      </w:pPr>
      <w:r w:rsidRPr="009B6326">
        <w:rPr>
          <w:rFonts w:cs="David" w:hint="cs"/>
          <w:u w:val="single"/>
          <w:rtl/>
        </w:rPr>
        <w:t>מנחם בן-ששון:</w:t>
      </w:r>
    </w:p>
    <w:p w14:paraId="37B5BFE7" w14:textId="77777777" w:rsidR="009B6326" w:rsidRPr="009B6326" w:rsidRDefault="009B6326" w:rsidP="009B6326">
      <w:pPr>
        <w:bidi/>
        <w:rPr>
          <w:rFonts w:cs="David" w:hint="cs"/>
          <w:u w:val="single"/>
          <w:rtl/>
        </w:rPr>
      </w:pPr>
    </w:p>
    <w:p w14:paraId="528FD1C4" w14:textId="77777777" w:rsidR="009B6326" w:rsidRPr="009B6326" w:rsidRDefault="009B6326" w:rsidP="009B6326">
      <w:pPr>
        <w:bidi/>
        <w:rPr>
          <w:rFonts w:cs="David" w:hint="cs"/>
          <w:rtl/>
        </w:rPr>
      </w:pPr>
      <w:r w:rsidRPr="009B6326">
        <w:rPr>
          <w:rFonts w:cs="David" w:hint="cs"/>
          <w:rtl/>
        </w:rPr>
        <w:tab/>
        <w:t xml:space="preserve">הרב לוי אומר שזה לא יקרה אף פעם ואני אומר שנה. </w:t>
      </w:r>
    </w:p>
    <w:p w14:paraId="726F25AA" w14:textId="77777777" w:rsidR="009B6326" w:rsidRPr="009B6326" w:rsidRDefault="009B6326" w:rsidP="009B6326">
      <w:pPr>
        <w:bidi/>
        <w:rPr>
          <w:rFonts w:cs="David" w:hint="cs"/>
          <w:rtl/>
        </w:rPr>
      </w:pPr>
    </w:p>
    <w:p w14:paraId="2D04E651" w14:textId="77777777" w:rsidR="009B6326" w:rsidRPr="009B6326" w:rsidRDefault="009B6326" w:rsidP="009B6326">
      <w:pPr>
        <w:bidi/>
        <w:rPr>
          <w:rFonts w:cs="David" w:hint="cs"/>
          <w:u w:val="single"/>
          <w:rtl/>
        </w:rPr>
      </w:pPr>
      <w:r w:rsidRPr="009B6326">
        <w:rPr>
          <w:rFonts w:cs="David" w:hint="cs"/>
          <w:u w:val="single"/>
          <w:rtl/>
        </w:rPr>
        <w:t>יצחק לוי:</w:t>
      </w:r>
    </w:p>
    <w:p w14:paraId="30047922" w14:textId="77777777" w:rsidR="009B6326" w:rsidRPr="009B6326" w:rsidRDefault="009B6326" w:rsidP="009B6326">
      <w:pPr>
        <w:bidi/>
        <w:rPr>
          <w:rFonts w:cs="David" w:hint="cs"/>
          <w:u w:val="single"/>
          <w:rtl/>
        </w:rPr>
      </w:pPr>
    </w:p>
    <w:p w14:paraId="36A7E0AC" w14:textId="77777777" w:rsidR="009B6326" w:rsidRPr="009B6326" w:rsidRDefault="009B6326" w:rsidP="009B6326">
      <w:pPr>
        <w:bidi/>
        <w:rPr>
          <w:rFonts w:cs="David" w:hint="cs"/>
          <w:rtl/>
        </w:rPr>
      </w:pPr>
      <w:r w:rsidRPr="009B6326">
        <w:rPr>
          <w:rFonts w:cs="David" w:hint="cs"/>
          <w:rtl/>
        </w:rPr>
        <w:tab/>
        <w:t>אני לא רוצה להגביל את ידי הממשלה. אולי יש שינוי בנסיבות?</w:t>
      </w:r>
    </w:p>
    <w:p w14:paraId="6162FFB9" w14:textId="77777777" w:rsidR="009B6326" w:rsidRPr="009B6326" w:rsidRDefault="009B6326" w:rsidP="009B6326">
      <w:pPr>
        <w:bidi/>
        <w:rPr>
          <w:rFonts w:cs="David" w:hint="cs"/>
          <w:rtl/>
        </w:rPr>
      </w:pPr>
    </w:p>
    <w:p w14:paraId="2DF942DC" w14:textId="77777777" w:rsidR="009B6326" w:rsidRPr="009B6326" w:rsidRDefault="009B6326" w:rsidP="009B6326">
      <w:pPr>
        <w:bidi/>
        <w:rPr>
          <w:rFonts w:cs="David" w:hint="cs"/>
          <w:u w:val="single"/>
          <w:rtl/>
        </w:rPr>
      </w:pPr>
      <w:r w:rsidRPr="009B6326">
        <w:rPr>
          <w:rFonts w:cs="David" w:hint="cs"/>
          <w:u w:val="single"/>
          <w:rtl/>
        </w:rPr>
        <w:t>היו"ר דוד טל:</w:t>
      </w:r>
    </w:p>
    <w:p w14:paraId="4E86C5EA" w14:textId="77777777" w:rsidR="009B6326" w:rsidRPr="009B6326" w:rsidRDefault="009B6326" w:rsidP="009B6326">
      <w:pPr>
        <w:bidi/>
        <w:rPr>
          <w:rFonts w:cs="David" w:hint="cs"/>
          <w:rtl/>
        </w:rPr>
      </w:pPr>
    </w:p>
    <w:p w14:paraId="2363939A" w14:textId="77777777" w:rsidR="009B6326" w:rsidRPr="009B6326" w:rsidRDefault="009B6326" w:rsidP="009B6326">
      <w:pPr>
        <w:bidi/>
        <w:ind w:firstLine="567"/>
        <w:rPr>
          <w:rFonts w:cs="David" w:hint="cs"/>
          <w:rtl/>
        </w:rPr>
      </w:pPr>
      <w:r w:rsidRPr="009B6326">
        <w:rPr>
          <w:rFonts w:cs="David" w:hint="cs"/>
          <w:rtl/>
        </w:rPr>
        <w:t xml:space="preserve">היא הנותנת. ניקח, למשל, את חוק רמת הגולן. החוק להחזרת הגולן לא התקבל והוא נפל. הממשלה ניהלה משא ומתן נוסף עם סוריה וסוריה הודיעה שהיא מוכנה להחכיר את רמת הגולן למדינת ישראל. יכול להיות שזה שינוי נסיבות שאולי אם היו מציעים לו זאת בפעם הקודמת הוא היה מקבל. </w:t>
      </w:r>
    </w:p>
    <w:p w14:paraId="3E223C82" w14:textId="77777777" w:rsidR="009B6326" w:rsidRPr="009B6326" w:rsidRDefault="009B6326" w:rsidP="009B6326">
      <w:pPr>
        <w:bidi/>
        <w:ind w:firstLine="567"/>
        <w:rPr>
          <w:rFonts w:cs="David" w:hint="cs"/>
          <w:rtl/>
        </w:rPr>
      </w:pPr>
    </w:p>
    <w:p w14:paraId="42781E98" w14:textId="77777777" w:rsidR="009B6326" w:rsidRDefault="009B6326" w:rsidP="009B6326">
      <w:pPr>
        <w:bidi/>
        <w:rPr>
          <w:rFonts w:cs="David" w:hint="cs"/>
          <w:u w:val="single"/>
          <w:rtl/>
        </w:rPr>
      </w:pPr>
    </w:p>
    <w:p w14:paraId="153A7F1E" w14:textId="77777777" w:rsidR="009B6326" w:rsidRDefault="009B6326" w:rsidP="009B6326">
      <w:pPr>
        <w:bidi/>
        <w:rPr>
          <w:rFonts w:cs="David" w:hint="cs"/>
          <w:u w:val="single"/>
          <w:rtl/>
        </w:rPr>
      </w:pPr>
    </w:p>
    <w:p w14:paraId="002B69D5" w14:textId="77777777" w:rsidR="009B6326" w:rsidRDefault="009B6326" w:rsidP="009B6326">
      <w:pPr>
        <w:bidi/>
        <w:rPr>
          <w:rFonts w:cs="David" w:hint="cs"/>
          <w:u w:val="single"/>
          <w:rtl/>
        </w:rPr>
      </w:pPr>
    </w:p>
    <w:p w14:paraId="1C87D23E" w14:textId="77777777" w:rsidR="009B6326" w:rsidRDefault="009B6326" w:rsidP="009B6326">
      <w:pPr>
        <w:bidi/>
        <w:rPr>
          <w:rFonts w:cs="David" w:hint="cs"/>
          <w:u w:val="single"/>
          <w:rtl/>
        </w:rPr>
      </w:pPr>
    </w:p>
    <w:p w14:paraId="21996167" w14:textId="77777777" w:rsidR="009B6326" w:rsidRDefault="009B6326" w:rsidP="009B6326">
      <w:pPr>
        <w:bidi/>
        <w:rPr>
          <w:rFonts w:cs="David" w:hint="cs"/>
          <w:u w:val="single"/>
          <w:rtl/>
        </w:rPr>
      </w:pPr>
    </w:p>
    <w:p w14:paraId="143A7C38" w14:textId="77777777" w:rsidR="009B6326" w:rsidRPr="009B6326" w:rsidRDefault="009B6326" w:rsidP="009B6326">
      <w:pPr>
        <w:bidi/>
        <w:rPr>
          <w:rFonts w:cs="David" w:hint="cs"/>
          <w:u w:val="single"/>
          <w:rtl/>
        </w:rPr>
      </w:pPr>
      <w:r w:rsidRPr="009B6326">
        <w:rPr>
          <w:rFonts w:cs="David" w:hint="cs"/>
          <w:u w:val="single"/>
          <w:rtl/>
        </w:rPr>
        <w:t>יצחק לוי:</w:t>
      </w:r>
    </w:p>
    <w:p w14:paraId="22BC34FB" w14:textId="77777777" w:rsidR="009B6326" w:rsidRPr="009B6326" w:rsidRDefault="009B6326" w:rsidP="009B6326">
      <w:pPr>
        <w:bidi/>
        <w:rPr>
          <w:rFonts w:cs="David" w:hint="cs"/>
          <w:u w:val="single"/>
          <w:rtl/>
        </w:rPr>
      </w:pPr>
    </w:p>
    <w:p w14:paraId="29494359" w14:textId="77777777" w:rsidR="009B6326" w:rsidRPr="009B6326" w:rsidRDefault="009B6326" w:rsidP="009B6326">
      <w:pPr>
        <w:bidi/>
        <w:rPr>
          <w:rFonts w:cs="David" w:hint="cs"/>
          <w:rtl/>
        </w:rPr>
      </w:pPr>
      <w:r w:rsidRPr="009B6326">
        <w:rPr>
          <w:rFonts w:cs="David" w:hint="cs"/>
          <w:rtl/>
        </w:rPr>
        <w:tab/>
        <w:t>אז למה לחכות שנה?</w:t>
      </w:r>
    </w:p>
    <w:p w14:paraId="7AA96FB7" w14:textId="77777777" w:rsidR="009B6326" w:rsidRPr="009B6326" w:rsidRDefault="009B6326" w:rsidP="009B6326">
      <w:pPr>
        <w:bidi/>
        <w:rPr>
          <w:rFonts w:cs="David" w:hint="cs"/>
          <w:rtl/>
        </w:rPr>
      </w:pPr>
    </w:p>
    <w:p w14:paraId="512FBD22" w14:textId="77777777" w:rsidR="009B6326" w:rsidRPr="009B6326" w:rsidRDefault="009B6326" w:rsidP="009B6326">
      <w:pPr>
        <w:bidi/>
        <w:rPr>
          <w:rFonts w:cs="David" w:hint="cs"/>
          <w:u w:val="single"/>
          <w:rtl/>
        </w:rPr>
      </w:pPr>
      <w:r w:rsidRPr="009B6326">
        <w:rPr>
          <w:rFonts w:cs="David" w:hint="cs"/>
          <w:u w:val="single"/>
          <w:rtl/>
        </w:rPr>
        <w:t>קריאה:</w:t>
      </w:r>
    </w:p>
    <w:p w14:paraId="2F77B2B8" w14:textId="77777777" w:rsidR="009B6326" w:rsidRPr="009B6326" w:rsidRDefault="009B6326" w:rsidP="009B6326">
      <w:pPr>
        <w:bidi/>
        <w:rPr>
          <w:rFonts w:cs="David" w:hint="cs"/>
          <w:u w:val="single"/>
          <w:rtl/>
        </w:rPr>
      </w:pPr>
    </w:p>
    <w:p w14:paraId="1E100FDE" w14:textId="77777777" w:rsidR="009B6326" w:rsidRPr="009B6326" w:rsidRDefault="009B6326" w:rsidP="009B6326">
      <w:pPr>
        <w:bidi/>
        <w:rPr>
          <w:rFonts w:cs="David" w:hint="cs"/>
          <w:rtl/>
        </w:rPr>
      </w:pPr>
      <w:r w:rsidRPr="009B6326">
        <w:rPr>
          <w:rFonts w:cs="David" w:hint="cs"/>
          <w:rtl/>
        </w:rPr>
        <w:tab/>
        <w:t>אולי ברוב של חברי כנסת?</w:t>
      </w:r>
    </w:p>
    <w:p w14:paraId="693D7503" w14:textId="77777777" w:rsidR="009B6326" w:rsidRPr="009B6326" w:rsidRDefault="009B6326" w:rsidP="009B6326">
      <w:pPr>
        <w:bidi/>
        <w:rPr>
          <w:rFonts w:cs="David" w:hint="cs"/>
          <w:rtl/>
        </w:rPr>
      </w:pPr>
    </w:p>
    <w:p w14:paraId="75BEEB39" w14:textId="77777777" w:rsidR="009B6326" w:rsidRPr="009B6326" w:rsidRDefault="009B6326" w:rsidP="009B6326">
      <w:pPr>
        <w:bidi/>
        <w:rPr>
          <w:rFonts w:cs="David" w:hint="cs"/>
          <w:u w:val="single"/>
          <w:rtl/>
        </w:rPr>
      </w:pPr>
      <w:r w:rsidRPr="009B6326">
        <w:rPr>
          <w:rFonts w:cs="David" w:hint="cs"/>
          <w:u w:val="single"/>
          <w:rtl/>
        </w:rPr>
        <w:t>יצחק לוי:</w:t>
      </w:r>
    </w:p>
    <w:p w14:paraId="3852E291" w14:textId="77777777" w:rsidR="009B6326" w:rsidRPr="009B6326" w:rsidRDefault="009B6326" w:rsidP="009B6326">
      <w:pPr>
        <w:bidi/>
        <w:rPr>
          <w:rFonts w:cs="David" w:hint="cs"/>
          <w:u w:val="single"/>
          <w:rtl/>
        </w:rPr>
      </w:pPr>
    </w:p>
    <w:p w14:paraId="5ECAAE10" w14:textId="77777777" w:rsidR="009B6326" w:rsidRPr="009B6326" w:rsidRDefault="009B6326" w:rsidP="009B6326">
      <w:pPr>
        <w:bidi/>
        <w:rPr>
          <w:rFonts w:cs="David" w:hint="cs"/>
          <w:rtl/>
        </w:rPr>
      </w:pPr>
      <w:r w:rsidRPr="009B6326">
        <w:rPr>
          <w:rFonts w:cs="David" w:hint="cs"/>
          <w:rtl/>
        </w:rPr>
        <w:tab/>
        <w:t xml:space="preserve">אבל תמיד יהיה רוב של 61 כי יש קואליציה. </w:t>
      </w:r>
    </w:p>
    <w:p w14:paraId="20849067" w14:textId="77777777" w:rsidR="009B6326" w:rsidRPr="009B6326" w:rsidRDefault="009B6326" w:rsidP="009B6326">
      <w:pPr>
        <w:bidi/>
        <w:rPr>
          <w:rFonts w:cs="David" w:hint="cs"/>
          <w:rtl/>
        </w:rPr>
      </w:pPr>
    </w:p>
    <w:p w14:paraId="18A48B2C" w14:textId="77777777" w:rsidR="009B6326" w:rsidRPr="009B6326" w:rsidRDefault="009B6326" w:rsidP="009B6326">
      <w:pPr>
        <w:bidi/>
        <w:rPr>
          <w:rFonts w:cs="David" w:hint="cs"/>
          <w:u w:val="single"/>
          <w:rtl/>
        </w:rPr>
      </w:pPr>
      <w:r w:rsidRPr="009B6326">
        <w:rPr>
          <w:rFonts w:cs="David" w:hint="cs"/>
          <w:u w:val="single"/>
          <w:rtl/>
        </w:rPr>
        <w:t>היו"ר דוד טל:</w:t>
      </w:r>
    </w:p>
    <w:p w14:paraId="7B7BE2F5" w14:textId="77777777" w:rsidR="009B6326" w:rsidRPr="009B6326" w:rsidRDefault="009B6326" w:rsidP="009B6326">
      <w:pPr>
        <w:bidi/>
        <w:rPr>
          <w:rFonts w:cs="David" w:hint="cs"/>
          <w:rtl/>
        </w:rPr>
      </w:pPr>
    </w:p>
    <w:p w14:paraId="5ABED840" w14:textId="77777777" w:rsidR="009B6326" w:rsidRPr="009B6326" w:rsidRDefault="009B6326" w:rsidP="009B6326">
      <w:pPr>
        <w:bidi/>
        <w:rPr>
          <w:rFonts w:cs="David" w:hint="cs"/>
          <w:rtl/>
        </w:rPr>
      </w:pPr>
      <w:r w:rsidRPr="009B6326">
        <w:rPr>
          <w:rFonts w:cs="David" w:hint="cs"/>
          <w:rtl/>
        </w:rPr>
        <w:tab/>
        <w:t xml:space="preserve">אפשר ברוב של 80. </w:t>
      </w:r>
    </w:p>
    <w:p w14:paraId="667AE3D8" w14:textId="77777777" w:rsidR="009B6326" w:rsidRPr="009B6326" w:rsidRDefault="009B6326" w:rsidP="009B6326">
      <w:pPr>
        <w:bidi/>
        <w:rPr>
          <w:rFonts w:cs="David" w:hint="cs"/>
          <w:rtl/>
        </w:rPr>
      </w:pPr>
    </w:p>
    <w:p w14:paraId="1383B215"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3E539696" w14:textId="77777777" w:rsidR="009B6326" w:rsidRPr="009B6326" w:rsidRDefault="009B6326" w:rsidP="009B6326">
      <w:pPr>
        <w:bidi/>
        <w:rPr>
          <w:rFonts w:cs="David" w:hint="cs"/>
          <w:u w:val="single"/>
          <w:rtl/>
        </w:rPr>
      </w:pPr>
    </w:p>
    <w:p w14:paraId="27C4D2DC" w14:textId="77777777" w:rsidR="009B6326" w:rsidRPr="009B6326" w:rsidRDefault="009B6326" w:rsidP="009B6326">
      <w:pPr>
        <w:bidi/>
        <w:rPr>
          <w:rFonts w:cs="David" w:hint="cs"/>
          <w:rtl/>
        </w:rPr>
      </w:pPr>
      <w:r w:rsidRPr="009B6326">
        <w:rPr>
          <w:rFonts w:cs="David" w:hint="cs"/>
          <w:rtl/>
        </w:rPr>
        <w:tab/>
        <w:t>אם יש 80 חברי כנסת, ממילא משאל עם נופל. אז יש לך פה מסננת ביניים של משאל חברי הכנסת.</w:t>
      </w:r>
    </w:p>
    <w:p w14:paraId="44D9F7A5" w14:textId="77777777" w:rsidR="009B6326" w:rsidRPr="009B6326" w:rsidRDefault="009B6326" w:rsidP="009B6326">
      <w:pPr>
        <w:bidi/>
        <w:rPr>
          <w:rFonts w:cs="David" w:hint="cs"/>
          <w:rtl/>
        </w:rPr>
      </w:pPr>
    </w:p>
    <w:p w14:paraId="78FE57D8" w14:textId="77777777" w:rsidR="009B6326" w:rsidRPr="009B6326" w:rsidRDefault="009B6326" w:rsidP="009B6326">
      <w:pPr>
        <w:bidi/>
        <w:rPr>
          <w:rFonts w:cs="David" w:hint="cs"/>
          <w:u w:val="single"/>
          <w:rtl/>
        </w:rPr>
      </w:pPr>
      <w:r w:rsidRPr="009B6326">
        <w:rPr>
          <w:rFonts w:cs="David" w:hint="cs"/>
          <w:u w:val="single"/>
          <w:rtl/>
        </w:rPr>
        <w:t>היו"ר דוד טל:</w:t>
      </w:r>
    </w:p>
    <w:p w14:paraId="507CF0AE" w14:textId="77777777" w:rsidR="009B6326" w:rsidRPr="009B6326" w:rsidRDefault="009B6326" w:rsidP="009B6326">
      <w:pPr>
        <w:bidi/>
        <w:rPr>
          <w:rFonts w:cs="David" w:hint="cs"/>
          <w:rtl/>
        </w:rPr>
      </w:pPr>
    </w:p>
    <w:p w14:paraId="642A1CC0" w14:textId="77777777" w:rsidR="009B6326" w:rsidRPr="009B6326" w:rsidRDefault="009B6326" w:rsidP="009B6326">
      <w:pPr>
        <w:bidi/>
        <w:rPr>
          <w:rFonts w:cs="David" w:hint="cs"/>
          <w:rtl/>
        </w:rPr>
      </w:pPr>
      <w:r w:rsidRPr="009B6326">
        <w:rPr>
          <w:rFonts w:cs="David" w:hint="cs"/>
          <w:rtl/>
        </w:rPr>
        <w:tab/>
        <w:t>אבל אני חושב שממשלה שנפלה היום, לא תגיש אחרי חודשים או שלוש.</w:t>
      </w:r>
    </w:p>
    <w:p w14:paraId="3E9DCDEA" w14:textId="77777777" w:rsidR="009B6326" w:rsidRPr="009B6326" w:rsidRDefault="009B6326" w:rsidP="009B6326">
      <w:pPr>
        <w:bidi/>
        <w:rPr>
          <w:rFonts w:cs="David" w:hint="cs"/>
          <w:rtl/>
        </w:rPr>
      </w:pPr>
    </w:p>
    <w:p w14:paraId="46F14D85" w14:textId="77777777" w:rsidR="009B6326" w:rsidRPr="009B6326" w:rsidRDefault="009B6326" w:rsidP="009B6326">
      <w:pPr>
        <w:bidi/>
        <w:rPr>
          <w:rFonts w:cs="David" w:hint="cs"/>
          <w:u w:val="single"/>
          <w:rtl/>
        </w:rPr>
      </w:pPr>
      <w:r w:rsidRPr="009B6326">
        <w:rPr>
          <w:rFonts w:cs="David" w:hint="cs"/>
          <w:u w:val="single"/>
          <w:rtl/>
        </w:rPr>
        <w:t>יצחק לוי:</w:t>
      </w:r>
    </w:p>
    <w:p w14:paraId="3237B40B" w14:textId="77777777" w:rsidR="009B6326" w:rsidRPr="009B6326" w:rsidRDefault="009B6326" w:rsidP="009B6326">
      <w:pPr>
        <w:bidi/>
        <w:rPr>
          <w:rFonts w:cs="David" w:hint="cs"/>
          <w:u w:val="single"/>
          <w:rtl/>
        </w:rPr>
      </w:pPr>
    </w:p>
    <w:p w14:paraId="1E02E3D6" w14:textId="77777777" w:rsidR="009B6326" w:rsidRPr="009B6326" w:rsidRDefault="009B6326" w:rsidP="009B6326">
      <w:pPr>
        <w:bidi/>
        <w:rPr>
          <w:rFonts w:cs="David" w:hint="cs"/>
          <w:rtl/>
        </w:rPr>
      </w:pPr>
      <w:r w:rsidRPr="009B6326">
        <w:rPr>
          <w:rFonts w:cs="David" w:hint="cs"/>
          <w:rtl/>
        </w:rPr>
        <w:tab/>
        <w:t>מבחינה חוקתית לא צריך לכבול ידי ממשלה  בהחלטותיה. הממשלה צריכה להיות חופשית לגמרי לקבל החלטות בכל הנסיבות שמשתנות. כאן הסעיף הזה בא ומטיל כבלים בידי הממשלה בעניין מסוים. עמדתי ברורה בנושא של רמת הגולן אבל אני אומר שנניח שיש שינוי נסיבות קיצוני, אולי איום גדול, מתנה גדולה שאפשר לקבל מסוריה או מהעולם. באה הממשלה ואומרת שהיא רוצה ששוב תתקבל החלטה והיא תסביר למה. אז יהיה עוד פעם משאל עם.</w:t>
      </w:r>
    </w:p>
    <w:p w14:paraId="6FEB5A69" w14:textId="77777777" w:rsidR="009B6326" w:rsidRPr="009B6326" w:rsidRDefault="009B6326" w:rsidP="009B6326">
      <w:pPr>
        <w:bidi/>
        <w:rPr>
          <w:rFonts w:cs="David" w:hint="cs"/>
          <w:rtl/>
        </w:rPr>
      </w:pPr>
    </w:p>
    <w:p w14:paraId="32F86DE6" w14:textId="77777777" w:rsidR="009B6326" w:rsidRPr="009B6326" w:rsidRDefault="009B6326" w:rsidP="009B6326">
      <w:pPr>
        <w:bidi/>
        <w:rPr>
          <w:rFonts w:cs="David" w:hint="cs"/>
          <w:rtl/>
        </w:rPr>
      </w:pPr>
      <w:r w:rsidRPr="009B6326">
        <w:rPr>
          <w:rFonts w:cs="David" w:hint="cs"/>
          <w:rtl/>
        </w:rPr>
        <w:tab/>
        <w:t>אני לא מבין מה הסעיף הזה נותן. הרי ממשלה עם הבנה לא תבוא כל יום עם החלטה כזאת. אני חושב שבמידה מסוימת הסעיף הזה הוא אנטי חוקתי. אתה בעצם אומר לממשלה שהיא לא יכולה לקבל החלטה.</w:t>
      </w:r>
    </w:p>
    <w:p w14:paraId="7F9CDEDA" w14:textId="77777777" w:rsidR="009B6326" w:rsidRPr="009B6326" w:rsidRDefault="009B6326" w:rsidP="009B6326">
      <w:pPr>
        <w:bidi/>
        <w:rPr>
          <w:rFonts w:cs="David" w:hint="cs"/>
          <w:rtl/>
        </w:rPr>
      </w:pPr>
    </w:p>
    <w:p w14:paraId="401E4A48" w14:textId="77777777" w:rsidR="009B6326" w:rsidRPr="009B6326" w:rsidRDefault="009B6326" w:rsidP="009B6326">
      <w:pPr>
        <w:bidi/>
        <w:rPr>
          <w:rFonts w:cs="David" w:hint="cs"/>
          <w:u w:val="single"/>
          <w:rtl/>
        </w:rPr>
      </w:pPr>
      <w:r w:rsidRPr="009B6326">
        <w:rPr>
          <w:rFonts w:cs="David" w:hint="cs"/>
          <w:u w:val="single"/>
          <w:rtl/>
        </w:rPr>
        <w:t>היו"ר דוד טל:</w:t>
      </w:r>
    </w:p>
    <w:p w14:paraId="65147403" w14:textId="77777777" w:rsidR="009B6326" w:rsidRPr="009B6326" w:rsidRDefault="009B6326" w:rsidP="009B6326">
      <w:pPr>
        <w:bidi/>
        <w:rPr>
          <w:rFonts w:cs="David" w:hint="cs"/>
          <w:rtl/>
        </w:rPr>
      </w:pPr>
    </w:p>
    <w:p w14:paraId="5CB37858" w14:textId="77777777" w:rsidR="009B6326" w:rsidRPr="009B6326" w:rsidRDefault="009B6326" w:rsidP="009B6326">
      <w:pPr>
        <w:bidi/>
        <w:ind w:firstLine="567"/>
        <w:rPr>
          <w:rFonts w:cs="David" w:hint="cs"/>
          <w:rtl/>
        </w:rPr>
      </w:pPr>
      <w:r w:rsidRPr="009B6326">
        <w:rPr>
          <w:rFonts w:cs="David" w:hint="cs"/>
          <w:rtl/>
        </w:rPr>
        <w:t>אני רוצה לשאול את תמי. נניח שיש תוצאות של משאל עם. מאותו פרק זמן שבו יש תוצאה, כמה זמן את צריכה להיערך למשאל עם הבא? האם 90 יום מספיקים כדי להיערך למשאל עם נוסף. אז נגביל את זה לפרק זמן של 90 יום.</w:t>
      </w:r>
    </w:p>
    <w:p w14:paraId="6C1CBF54" w14:textId="77777777" w:rsidR="009B6326" w:rsidRPr="009B6326" w:rsidRDefault="009B6326" w:rsidP="009B6326">
      <w:pPr>
        <w:bidi/>
        <w:ind w:firstLine="567"/>
        <w:rPr>
          <w:rFonts w:cs="David" w:hint="cs"/>
          <w:rtl/>
        </w:rPr>
      </w:pPr>
    </w:p>
    <w:p w14:paraId="25E4E0EB" w14:textId="77777777" w:rsidR="009B6326" w:rsidRPr="009B6326" w:rsidRDefault="009B6326" w:rsidP="009B6326">
      <w:pPr>
        <w:bidi/>
        <w:rPr>
          <w:rFonts w:cs="David" w:hint="cs"/>
          <w:u w:val="single"/>
          <w:rtl/>
        </w:rPr>
      </w:pPr>
      <w:r w:rsidRPr="009B6326">
        <w:rPr>
          <w:rFonts w:cs="David" w:hint="cs"/>
          <w:u w:val="single"/>
          <w:rtl/>
        </w:rPr>
        <w:t>יצחק לוי:</w:t>
      </w:r>
    </w:p>
    <w:p w14:paraId="58956452" w14:textId="77777777" w:rsidR="009B6326" w:rsidRPr="009B6326" w:rsidRDefault="009B6326" w:rsidP="009B6326">
      <w:pPr>
        <w:tabs>
          <w:tab w:val="center" w:pos="4154"/>
        </w:tabs>
        <w:bidi/>
        <w:rPr>
          <w:rFonts w:cs="David" w:hint="cs"/>
          <w:rtl/>
        </w:rPr>
      </w:pPr>
    </w:p>
    <w:p w14:paraId="76368C88" w14:textId="77777777" w:rsidR="009B6326" w:rsidRPr="009B6326" w:rsidRDefault="009B6326" w:rsidP="009B6326">
      <w:pPr>
        <w:bidi/>
        <w:ind w:firstLine="567"/>
        <w:rPr>
          <w:rFonts w:cs="David" w:hint="cs"/>
          <w:rtl/>
        </w:rPr>
      </w:pPr>
      <w:r w:rsidRPr="009B6326">
        <w:rPr>
          <w:rFonts w:cs="David" w:hint="cs"/>
          <w:rtl/>
        </w:rPr>
        <w:t>זה מובן מאליו, למה צריך להגביל?</w:t>
      </w:r>
    </w:p>
    <w:p w14:paraId="25BA2915" w14:textId="77777777" w:rsidR="009B6326" w:rsidRPr="009B6326" w:rsidRDefault="009B6326" w:rsidP="009B6326">
      <w:pPr>
        <w:bidi/>
        <w:ind w:firstLine="567"/>
        <w:rPr>
          <w:rFonts w:cs="David" w:hint="cs"/>
          <w:rtl/>
        </w:rPr>
      </w:pPr>
    </w:p>
    <w:p w14:paraId="71C6BEDA" w14:textId="77777777" w:rsidR="009B6326" w:rsidRPr="009B6326" w:rsidRDefault="009B6326" w:rsidP="009B6326">
      <w:pPr>
        <w:tabs>
          <w:tab w:val="center" w:pos="4154"/>
        </w:tabs>
        <w:bidi/>
        <w:rPr>
          <w:rFonts w:cs="David" w:hint="cs"/>
          <w:u w:val="single"/>
          <w:rtl/>
        </w:rPr>
      </w:pPr>
      <w:r w:rsidRPr="009B6326">
        <w:rPr>
          <w:rFonts w:cs="David" w:hint="cs"/>
          <w:u w:val="single"/>
          <w:rtl/>
        </w:rPr>
        <w:t>תמי אדרי:</w:t>
      </w:r>
    </w:p>
    <w:p w14:paraId="7094A22F" w14:textId="77777777" w:rsidR="009B6326" w:rsidRPr="009B6326" w:rsidRDefault="009B6326" w:rsidP="009B6326">
      <w:pPr>
        <w:tabs>
          <w:tab w:val="center" w:pos="4154"/>
        </w:tabs>
        <w:bidi/>
        <w:rPr>
          <w:rFonts w:cs="David" w:hint="cs"/>
          <w:rtl/>
        </w:rPr>
      </w:pPr>
    </w:p>
    <w:p w14:paraId="111EE1FC" w14:textId="77777777" w:rsidR="009B6326" w:rsidRPr="009B6326" w:rsidRDefault="009B6326" w:rsidP="009B6326">
      <w:pPr>
        <w:bidi/>
        <w:ind w:firstLine="567"/>
        <w:rPr>
          <w:rFonts w:cs="David" w:hint="cs"/>
          <w:rtl/>
        </w:rPr>
      </w:pPr>
      <w:r w:rsidRPr="009B6326">
        <w:rPr>
          <w:rFonts w:cs="David" w:hint="cs"/>
          <w:rtl/>
        </w:rPr>
        <w:t>90 יום זה זמן מספיק.</w:t>
      </w:r>
    </w:p>
    <w:p w14:paraId="68D02C3A" w14:textId="77777777" w:rsidR="009B6326" w:rsidRPr="009B6326" w:rsidRDefault="009B6326" w:rsidP="009B6326">
      <w:pPr>
        <w:tabs>
          <w:tab w:val="center" w:pos="4154"/>
        </w:tabs>
        <w:bidi/>
        <w:rPr>
          <w:rFonts w:cs="David" w:hint="cs"/>
          <w:rtl/>
        </w:rPr>
      </w:pPr>
    </w:p>
    <w:p w14:paraId="153DA94E" w14:textId="77777777" w:rsidR="009B6326" w:rsidRPr="009B6326" w:rsidRDefault="009B6326" w:rsidP="009B6326">
      <w:pPr>
        <w:tabs>
          <w:tab w:val="center" w:pos="4154"/>
        </w:tabs>
        <w:bidi/>
        <w:rPr>
          <w:rFonts w:cs="David" w:hint="cs"/>
          <w:u w:val="single"/>
          <w:rtl/>
        </w:rPr>
      </w:pPr>
      <w:r w:rsidRPr="009B6326">
        <w:rPr>
          <w:rFonts w:cs="David" w:hint="cs"/>
          <w:u w:val="single"/>
          <w:rtl/>
        </w:rPr>
        <w:t>אסתרינה טרטמן:</w:t>
      </w:r>
    </w:p>
    <w:p w14:paraId="7994CEF4" w14:textId="77777777" w:rsidR="009B6326" w:rsidRPr="009B6326" w:rsidRDefault="009B6326" w:rsidP="009B6326">
      <w:pPr>
        <w:tabs>
          <w:tab w:val="center" w:pos="4154"/>
        </w:tabs>
        <w:bidi/>
        <w:rPr>
          <w:rFonts w:cs="David" w:hint="cs"/>
          <w:u w:val="single"/>
          <w:rtl/>
        </w:rPr>
      </w:pPr>
    </w:p>
    <w:p w14:paraId="5CD45AA1" w14:textId="77777777" w:rsidR="009B6326" w:rsidRPr="009B6326" w:rsidRDefault="009B6326" w:rsidP="009B6326">
      <w:pPr>
        <w:bidi/>
        <w:rPr>
          <w:rFonts w:cs="David" w:hint="cs"/>
          <w:rtl/>
        </w:rPr>
      </w:pPr>
      <w:r w:rsidRPr="009B6326">
        <w:rPr>
          <w:rFonts w:cs="David" w:hint="cs"/>
          <w:rtl/>
        </w:rPr>
        <w:tab/>
        <w:t xml:space="preserve">בכל מקרה יש לך 90 יום, זה מיותר. </w:t>
      </w:r>
    </w:p>
    <w:p w14:paraId="59A5B338" w14:textId="77777777" w:rsidR="009B6326" w:rsidRPr="009B6326" w:rsidRDefault="009B6326" w:rsidP="009B6326">
      <w:pPr>
        <w:bidi/>
        <w:rPr>
          <w:rFonts w:cs="David" w:hint="cs"/>
          <w:rtl/>
        </w:rPr>
      </w:pPr>
    </w:p>
    <w:p w14:paraId="44D9584A" w14:textId="77777777" w:rsidR="009B6326" w:rsidRDefault="009B6326" w:rsidP="009B6326">
      <w:pPr>
        <w:bidi/>
        <w:rPr>
          <w:rFonts w:cs="David" w:hint="cs"/>
          <w:u w:val="single"/>
          <w:rtl/>
        </w:rPr>
      </w:pPr>
    </w:p>
    <w:p w14:paraId="611CECC4" w14:textId="77777777" w:rsidR="009B6326" w:rsidRDefault="009B6326" w:rsidP="009B6326">
      <w:pPr>
        <w:bidi/>
        <w:rPr>
          <w:rFonts w:cs="David" w:hint="cs"/>
          <w:u w:val="single"/>
          <w:rtl/>
        </w:rPr>
      </w:pPr>
    </w:p>
    <w:p w14:paraId="2DB40BE6" w14:textId="77777777" w:rsidR="009B6326" w:rsidRDefault="009B6326" w:rsidP="009B6326">
      <w:pPr>
        <w:bidi/>
        <w:rPr>
          <w:rFonts w:cs="David" w:hint="cs"/>
          <w:u w:val="single"/>
          <w:rtl/>
        </w:rPr>
      </w:pPr>
    </w:p>
    <w:p w14:paraId="6F393139" w14:textId="77777777" w:rsidR="009B6326" w:rsidRDefault="009B6326" w:rsidP="009B6326">
      <w:pPr>
        <w:bidi/>
        <w:rPr>
          <w:rFonts w:cs="David" w:hint="cs"/>
          <w:u w:val="single"/>
          <w:rtl/>
        </w:rPr>
      </w:pPr>
    </w:p>
    <w:p w14:paraId="00223A2B" w14:textId="77777777" w:rsidR="009B6326" w:rsidRPr="009B6326" w:rsidRDefault="009B6326" w:rsidP="009B6326">
      <w:pPr>
        <w:bidi/>
        <w:rPr>
          <w:rFonts w:cs="David" w:hint="cs"/>
          <w:u w:val="single"/>
          <w:rtl/>
        </w:rPr>
      </w:pPr>
      <w:r w:rsidRPr="009B6326">
        <w:rPr>
          <w:rFonts w:cs="David" w:hint="cs"/>
          <w:u w:val="single"/>
          <w:rtl/>
        </w:rPr>
        <w:t>יצחק לוי:</w:t>
      </w:r>
    </w:p>
    <w:p w14:paraId="3C1E2ACF" w14:textId="77777777" w:rsidR="009B6326" w:rsidRPr="009B6326" w:rsidRDefault="009B6326" w:rsidP="009B6326">
      <w:pPr>
        <w:bidi/>
        <w:rPr>
          <w:rFonts w:cs="David" w:hint="cs"/>
          <w:u w:val="single"/>
          <w:rtl/>
        </w:rPr>
      </w:pPr>
    </w:p>
    <w:p w14:paraId="6C5D20F6" w14:textId="77777777" w:rsidR="009B6326" w:rsidRPr="009B6326" w:rsidRDefault="009B6326" w:rsidP="009B6326">
      <w:pPr>
        <w:bidi/>
        <w:rPr>
          <w:rFonts w:cs="David" w:hint="cs"/>
          <w:rtl/>
        </w:rPr>
      </w:pPr>
      <w:r w:rsidRPr="009B6326">
        <w:rPr>
          <w:rFonts w:cs="David" w:hint="cs"/>
          <w:rtl/>
        </w:rPr>
        <w:tab/>
        <w:t xml:space="preserve">זה 90 יום ועוד חודש או חודשיים לפחות. </w:t>
      </w:r>
    </w:p>
    <w:p w14:paraId="4BC67CD2" w14:textId="77777777" w:rsidR="009B6326" w:rsidRPr="009B6326" w:rsidRDefault="009B6326" w:rsidP="009B6326">
      <w:pPr>
        <w:bidi/>
        <w:rPr>
          <w:rFonts w:cs="David" w:hint="cs"/>
          <w:rtl/>
        </w:rPr>
      </w:pPr>
    </w:p>
    <w:p w14:paraId="18AF5D15" w14:textId="77777777" w:rsidR="009B6326" w:rsidRPr="009B6326" w:rsidRDefault="009B6326" w:rsidP="009B6326">
      <w:pPr>
        <w:bidi/>
        <w:rPr>
          <w:rFonts w:cs="David" w:hint="cs"/>
          <w:rtl/>
        </w:rPr>
      </w:pPr>
      <w:r w:rsidRPr="009B6326">
        <w:rPr>
          <w:rFonts w:cs="David" w:hint="cs"/>
          <w:u w:val="single"/>
          <w:rtl/>
        </w:rPr>
        <w:t>היו"ר דוד טל:</w:t>
      </w:r>
    </w:p>
    <w:p w14:paraId="1A92AB79" w14:textId="77777777" w:rsidR="009B6326" w:rsidRPr="009B6326" w:rsidRDefault="009B6326" w:rsidP="009B6326">
      <w:pPr>
        <w:bidi/>
        <w:rPr>
          <w:rFonts w:cs="David" w:hint="cs"/>
          <w:rtl/>
        </w:rPr>
      </w:pPr>
    </w:p>
    <w:p w14:paraId="07C90752" w14:textId="77777777" w:rsidR="009B6326" w:rsidRPr="009B6326" w:rsidRDefault="009B6326" w:rsidP="009B6326">
      <w:pPr>
        <w:bidi/>
        <w:rPr>
          <w:rFonts w:cs="David" w:hint="cs"/>
          <w:rtl/>
        </w:rPr>
      </w:pPr>
      <w:r w:rsidRPr="009B6326">
        <w:rPr>
          <w:rFonts w:cs="David" w:hint="cs"/>
          <w:rtl/>
        </w:rPr>
        <w:tab/>
        <w:t xml:space="preserve">אני נוטה לקבל את הדעה הזאת. </w:t>
      </w:r>
    </w:p>
    <w:p w14:paraId="462A7768" w14:textId="77777777" w:rsidR="009B6326" w:rsidRPr="009B6326" w:rsidRDefault="009B6326" w:rsidP="009B6326">
      <w:pPr>
        <w:bidi/>
        <w:rPr>
          <w:rFonts w:cs="David" w:hint="cs"/>
          <w:rtl/>
        </w:rPr>
      </w:pPr>
    </w:p>
    <w:p w14:paraId="6633A779" w14:textId="77777777" w:rsidR="009B6326" w:rsidRPr="009B6326" w:rsidRDefault="009B6326" w:rsidP="009B6326">
      <w:pPr>
        <w:bidi/>
        <w:rPr>
          <w:rFonts w:cs="David" w:hint="cs"/>
          <w:rtl/>
        </w:rPr>
      </w:pPr>
      <w:r w:rsidRPr="009B6326">
        <w:rPr>
          <w:rFonts w:cs="David" w:hint="cs"/>
          <w:u w:val="single"/>
          <w:rtl/>
        </w:rPr>
        <w:t>אסתרינה טרטמן:</w:t>
      </w:r>
    </w:p>
    <w:p w14:paraId="66ACACDD" w14:textId="77777777" w:rsidR="009B6326" w:rsidRPr="009B6326" w:rsidRDefault="009B6326" w:rsidP="009B6326">
      <w:pPr>
        <w:bidi/>
        <w:rPr>
          <w:rFonts w:cs="David" w:hint="cs"/>
          <w:rtl/>
        </w:rPr>
      </w:pPr>
    </w:p>
    <w:p w14:paraId="0970874F" w14:textId="77777777" w:rsidR="009B6326" w:rsidRPr="009B6326" w:rsidRDefault="009B6326" w:rsidP="009B6326">
      <w:pPr>
        <w:bidi/>
        <w:rPr>
          <w:rFonts w:cs="David" w:hint="cs"/>
          <w:rtl/>
        </w:rPr>
      </w:pPr>
      <w:r w:rsidRPr="009B6326">
        <w:rPr>
          <w:rFonts w:cs="David" w:hint="cs"/>
          <w:rtl/>
        </w:rPr>
        <w:tab/>
        <w:t xml:space="preserve">אני רוצה לשים דגש דווקא על שלב הביניים. היה ולא עבר במשאל עם והבקשה של הממשלה כשלה. כתוב: "לא תאשר הכנסת החלטת ממשלה ולא תקבל בקריאה שלישית חוק בעניין הדומה בעיקרו". </w:t>
      </w:r>
    </w:p>
    <w:p w14:paraId="3D03A031" w14:textId="77777777" w:rsidR="009B6326" w:rsidRPr="009B6326" w:rsidRDefault="009B6326" w:rsidP="009B6326">
      <w:pPr>
        <w:bidi/>
        <w:rPr>
          <w:rFonts w:cs="David" w:hint="cs"/>
          <w:rtl/>
        </w:rPr>
      </w:pPr>
    </w:p>
    <w:p w14:paraId="4F253E02" w14:textId="77777777" w:rsidR="009B6326" w:rsidRPr="009B6326" w:rsidRDefault="009B6326" w:rsidP="009B6326">
      <w:pPr>
        <w:bidi/>
        <w:rPr>
          <w:rFonts w:cs="David" w:hint="cs"/>
          <w:u w:val="single"/>
          <w:rtl/>
        </w:rPr>
      </w:pPr>
      <w:r w:rsidRPr="009B6326">
        <w:rPr>
          <w:rFonts w:cs="David" w:hint="cs"/>
          <w:u w:val="single"/>
          <w:rtl/>
        </w:rPr>
        <w:t>היו"ר דוד טל:</w:t>
      </w:r>
    </w:p>
    <w:p w14:paraId="62C8B422" w14:textId="77777777" w:rsidR="009B6326" w:rsidRPr="009B6326" w:rsidRDefault="009B6326" w:rsidP="009B6326">
      <w:pPr>
        <w:bidi/>
        <w:rPr>
          <w:rFonts w:cs="David" w:hint="cs"/>
          <w:rtl/>
        </w:rPr>
      </w:pPr>
    </w:p>
    <w:p w14:paraId="48B35B49" w14:textId="77777777" w:rsidR="009B6326" w:rsidRPr="009B6326" w:rsidRDefault="009B6326" w:rsidP="009B6326">
      <w:pPr>
        <w:bidi/>
        <w:rPr>
          <w:rFonts w:cs="David" w:hint="cs"/>
          <w:rtl/>
        </w:rPr>
      </w:pPr>
      <w:r w:rsidRPr="009B6326">
        <w:rPr>
          <w:rFonts w:cs="David" w:hint="cs"/>
          <w:rtl/>
        </w:rPr>
        <w:tab/>
        <w:t xml:space="preserve">זאת הגבלה של הכנסת אבל אני רוצה להזכיר לרב לוי שאנחנו מגבילים את עצמנו. אם חוק אחד נופל אנחנו מגבילים את עצמנו שחצי שנה אנחנו לא יכולים לדון בהצעת החוק. </w:t>
      </w:r>
    </w:p>
    <w:p w14:paraId="23C1DEAE" w14:textId="77777777" w:rsidR="009B6326" w:rsidRPr="009B6326" w:rsidRDefault="009B6326" w:rsidP="009B6326">
      <w:pPr>
        <w:bidi/>
        <w:rPr>
          <w:rFonts w:cs="David" w:hint="cs"/>
          <w:rtl/>
        </w:rPr>
      </w:pPr>
    </w:p>
    <w:p w14:paraId="5F8886E9" w14:textId="77777777" w:rsidR="009B6326" w:rsidRPr="009B6326" w:rsidRDefault="009B6326" w:rsidP="009B6326">
      <w:pPr>
        <w:bidi/>
        <w:rPr>
          <w:rFonts w:cs="David" w:hint="cs"/>
          <w:u w:val="single"/>
          <w:rtl/>
        </w:rPr>
      </w:pPr>
      <w:r w:rsidRPr="009B6326">
        <w:rPr>
          <w:rFonts w:cs="David" w:hint="cs"/>
          <w:u w:val="single"/>
          <w:rtl/>
        </w:rPr>
        <w:t>יצחק לוי:</w:t>
      </w:r>
    </w:p>
    <w:p w14:paraId="13AC8059" w14:textId="77777777" w:rsidR="009B6326" w:rsidRPr="009B6326" w:rsidRDefault="009B6326" w:rsidP="009B6326">
      <w:pPr>
        <w:bidi/>
        <w:rPr>
          <w:rFonts w:cs="David" w:hint="cs"/>
          <w:u w:val="single"/>
          <w:rtl/>
        </w:rPr>
      </w:pPr>
    </w:p>
    <w:p w14:paraId="5BC498CB" w14:textId="77777777" w:rsidR="009B6326" w:rsidRPr="009B6326" w:rsidRDefault="009B6326" w:rsidP="009B6326">
      <w:pPr>
        <w:bidi/>
        <w:rPr>
          <w:rFonts w:cs="David" w:hint="cs"/>
          <w:rtl/>
        </w:rPr>
      </w:pPr>
      <w:r w:rsidRPr="009B6326">
        <w:rPr>
          <w:rFonts w:cs="David" w:hint="cs"/>
          <w:rtl/>
        </w:rPr>
        <w:tab/>
        <w:t xml:space="preserve">רק בחקיקה פרטית. </w:t>
      </w:r>
    </w:p>
    <w:p w14:paraId="20268202" w14:textId="77777777" w:rsidR="009B6326" w:rsidRPr="009B6326" w:rsidRDefault="009B6326" w:rsidP="009B6326">
      <w:pPr>
        <w:bidi/>
        <w:rPr>
          <w:rFonts w:cs="David" w:hint="cs"/>
          <w:rtl/>
        </w:rPr>
      </w:pPr>
    </w:p>
    <w:p w14:paraId="00564D8A"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09E94D33" w14:textId="77777777" w:rsidR="009B6326" w:rsidRPr="009B6326" w:rsidRDefault="009B6326" w:rsidP="009B6326">
      <w:pPr>
        <w:bidi/>
        <w:rPr>
          <w:rFonts w:cs="David" w:hint="cs"/>
          <w:u w:val="single"/>
          <w:rtl/>
        </w:rPr>
      </w:pPr>
    </w:p>
    <w:p w14:paraId="56435B7E" w14:textId="77777777" w:rsidR="009B6326" w:rsidRPr="009B6326" w:rsidRDefault="009B6326" w:rsidP="009B6326">
      <w:pPr>
        <w:bidi/>
        <w:ind w:firstLine="567"/>
        <w:rPr>
          <w:rFonts w:cs="David" w:hint="cs"/>
          <w:rtl/>
        </w:rPr>
      </w:pPr>
      <w:r w:rsidRPr="009B6326">
        <w:rPr>
          <w:rFonts w:cs="David" w:hint="cs"/>
          <w:rtl/>
        </w:rPr>
        <w:t xml:space="preserve">אני סבורה שאנחנו לא יכולים להתעלם מכל התהליך. כרגע אנחנו שמים את הפוקוס רק על הנושא של משאל עם. האם במצב שנופלת ההצעה ויש הצעה חדשה, לעניות דעתי כל תהליך של החוק כולו חוזר על עצמו. לכן אנחנו אמורים לעבור מחדש, הממשלה צריכה להגיש את הנוסח החדש, זה צריך להגיע לכנסת מחדש. בכל מקרה התהליך הזה לוקח זמן. </w:t>
      </w:r>
    </w:p>
    <w:p w14:paraId="7119E14E" w14:textId="77777777" w:rsidR="009B6326" w:rsidRPr="009B6326" w:rsidRDefault="009B6326" w:rsidP="009B6326">
      <w:pPr>
        <w:tabs>
          <w:tab w:val="center" w:pos="4154"/>
        </w:tabs>
        <w:bidi/>
        <w:rPr>
          <w:rFonts w:cs="David" w:hint="cs"/>
          <w:rtl/>
        </w:rPr>
      </w:pPr>
    </w:p>
    <w:p w14:paraId="08E55783" w14:textId="77777777" w:rsidR="009B6326" w:rsidRPr="009B6326" w:rsidRDefault="009B6326" w:rsidP="009B6326">
      <w:pPr>
        <w:bidi/>
        <w:rPr>
          <w:rFonts w:cs="David" w:hint="cs"/>
          <w:rtl/>
        </w:rPr>
      </w:pPr>
      <w:r w:rsidRPr="009B6326">
        <w:rPr>
          <w:rFonts w:cs="David" w:hint="cs"/>
          <w:u w:val="single"/>
          <w:rtl/>
        </w:rPr>
        <w:t>היו"ר דוד טל:</w:t>
      </w:r>
    </w:p>
    <w:p w14:paraId="615AFEE6" w14:textId="77777777" w:rsidR="009B6326" w:rsidRPr="009B6326" w:rsidRDefault="009B6326" w:rsidP="009B6326">
      <w:pPr>
        <w:bidi/>
        <w:rPr>
          <w:rFonts w:cs="David" w:hint="cs"/>
          <w:rtl/>
        </w:rPr>
      </w:pPr>
    </w:p>
    <w:p w14:paraId="7AF1B43D" w14:textId="77777777" w:rsidR="009B6326" w:rsidRPr="009B6326" w:rsidRDefault="009B6326" w:rsidP="009B6326">
      <w:pPr>
        <w:bidi/>
        <w:ind w:firstLine="567"/>
        <w:rPr>
          <w:rFonts w:cs="David" w:hint="cs"/>
          <w:rtl/>
        </w:rPr>
      </w:pPr>
      <w:r w:rsidRPr="009B6326">
        <w:rPr>
          <w:rFonts w:cs="David" w:hint="cs"/>
          <w:rtl/>
        </w:rPr>
        <w:t xml:space="preserve">אז אנחנו מורידים את הסעיף הזה. </w:t>
      </w:r>
    </w:p>
    <w:p w14:paraId="259C7D93" w14:textId="77777777" w:rsidR="009B6326" w:rsidRPr="009B6326" w:rsidRDefault="009B6326" w:rsidP="009B6326">
      <w:pPr>
        <w:tabs>
          <w:tab w:val="center" w:pos="4154"/>
        </w:tabs>
        <w:bidi/>
        <w:rPr>
          <w:rFonts w:cs="David" w:hint="cs"/>
          <w:rtl/>
        </w:rPr>
      </w:pPr>
    </w:p>
    <w:p w14:paraId="7F8A3C27" w14:textId="77777777" w:rsidR="009B6326" w:rsidRPr="009B6326" w:rsidRDefault="009B6326" w:rsidP="009B6326">
      <w:pPr>
        <w:bidi/>
        <w:rPr>
          <w:rFonts w:cs="David" w:hint="cs"/>
          <w:u w:val="single"/>
          <w:rtl/>
        </w:rPr>
      </w:pPr>
      <w:r w:rsidRPr="009B6326">
        <w:rPr>
          <w:rFonts w:cs="David" w:hint="cs"/>
          <w:u w:val="single"/>
          <w:rtl/>
        </w:rPr>
        <w:t>קריאה:</w:t>
      </w:r>
    </w:p>
    <w:p w14:paraId="75329681" w14:textId="77777777" w:rsidR="009B6326" w:rsidRPr="009B6326" w:rsidRDefault="009B6326" w:rsidP="009B6326">
      <w:pPr>
        <w:bidi/>
        <w:rPr>
          <w:rFonts w:cs="David" w:hint="cs"/>
          <w:rtl/>
        </w:rPr>
      </w:pPr>
    </w:p>
    <w:p w14:paraId="30C4DA43" w14:textId="77777777" w:rsidR="009B6326" w:rsidRPr="009B6326" w:rsidRDefault="009B6326" w:rsidP="009B6326">
      <w:pPr>
        <w:bidi/>
        <w:rPr>
          <w:rFonts w:cs="David" w:hint="cs"/>
          <w:rtl/>
        </w:rPr>
      </w:pPr>
      <w:r w:rsidRPr="009B6326">
        <w:rPr>
          <w:rFonts w:cs="David" w:hint="cs"/>
          <w:rtl/>
        </w:rPr>
        <w:tab/>
        <w:t xml:space="preserve">לא, לא. </w:t>
      </w:r>
    </w:p>
    <w:p w14:paraId="0AF5F883" w14:textId="77777777" w:rsidR="009B6326" w:rsidRPr="009B6326" w:rsidRDefault="009B6326" w:rsidP="009B6326">
      <w:pPr>
        <w:bidi/>
        <w:rPr>
          <w:rFonts w:cs="David" w:hint="cs"/>
          <w:rtl/>
        </w:rPr>
      </w:pPr>
    </w:p>
    <w:p w14:paraId="194B6799" w14:textId="77777777" w:rsidR="009B6326" w:rsidRPr="009B6326" w:rsidRDefault="009B6326" w:rsidP="009B6326">
      <w:pPr>
        <w:bidi/>
        <w:rPr>
          <w:rFonts w:cs="David" w:hint="cs"/>
          <w:u w:val="single"/>
          <w:rtl/>
        </w:rPr>
      </w:pPr>
      <w:r w:rsidRPr="009B6326">
        <w:rPr>
          <w:rFonts w:cs="David" w:hint="cs"/>
          <w:u w:val="single"/>
          <w:rtl/>
        </w:rPr>
        <w:t>היו"ר דוד טל:</w:t>
      </w:r>
    </w:p>
    <w:p w14:paraId="7CD22049" w14:textId="77777777" w:rsidR="009B6326" w:rsidRPr="009B6326" w:rsidRDefault="009B6326" w:rsidP="009B6326">
      <w:pPr>
        <w:bidi/>
        <w:rPr>
          <w:rFonts w:cs="David" w:hint="cs"/>
          <w:rtl/>
        </w:rPr>
      </w:pPr>
    </w:p>
    <w:p w14:paraId="242D8A35" w14:textId="77777777" w:rsidR="009B6326" w:rsidRPr="009B6326" w:rsidRDefault="009B6326" w:rsidP="009B6326">
      <w:pPr>
        <w:bidi/>
        <w:rPr>
          <w:rFonts w:cs="David" w:hint="cs"/>
          <w:rtl/>
        </w:rPr>
      </w:pPr>
      <w:r w:rsidRPr="009B6326">
        <w:rPr>
          <w:rFonts w:cs="David" w:hint="cs"/>
          <w:rtl/>
        </w:rPr>
        <w:tab/>
        <w:t xml:space="preserve">חשבתי שיש הסכמה. </w:t>
      </w:r>
    </w:p>
    <w:p w14:paraId="021BC622" w14:textId="77777777" w:rsidR="009B6326" w:rsidRPr="009B6326" w:rsidRDefault="009B6326" w:rsidP="009B6326">
      <w:pPr>
        <w:bidi/>
        <w:rPr>
          <w:rFonts w:cs="David" w:hint="cs"/>
          <w:rtl/>
        </w:rPr>
      </w:pPr>
    </w:p>
    <w:p w14:paraId="7E8CC6A3" w14:textId="77777777" w:rsidR="009B6326" w:rsidRPr="009B6326" w:rsidRDefault="009B6326" w:rsidP="009B6326">
      <w:pPr>
        <w:bidi/>
        <w:rPr>
          <w:rFonts w:cs="David" w:hint="cs"/>
          <w:rtl/>
        </w:rPr>
      </w:pPr>
      <w:r w:rsidRPr="009B6326">
        <w:rPr>
          <w:rFonts w:cs="David" w:hint="cs"/>
          <w:u w:val="single"/>
          <w:rtl/>
        </w:rPr>
        <w:t>אסתרינה טרטמן:</w:t>
      </w:r>
    </w:p>
    <w:p w14:paraId="79AD5592" w14:textId="77777777" w:rsidR="009B6326" w:rsidRPr="009B6326" w:rsidRDefault="009B6326" w:rsidP="009B6326">
      <w:pPr>
        <w:bidi/>
        <w:rPr>
          <w:rFonts w:cs="David" w:hint="cs"/>
          <w:rtl/>
        </w:rPr>
      </w:pPr>
    </w:p>
    <w:p w14:paraId="09B8CAA3" w14:textId="77777777" w:rsidR="009B6326" w:rsidRPr="009B6326" w:rsidRDefault="009B6326" w:rsidP="009B6326">
      <w:pPr>
        <w:bidi/>
        <w:ind w:firstLine="567"/>
        <w:rPr>
          <w:rFonts w:cs="David" w:hint="cs"/>
          <w:rtl/>
        </w:rPr>
      </w:pPr>
      <w:r w:rsidRPr="009B6326">
        <w:rPr>
          <w:rFonts w:cs="David" w:hint="cs"/>
          <w:rtl/>
        </w:rPr>
        <w:t xml:space="preserve">אני חושבת שבעיקרון אפשר לוותר על הדבר הזה. </w:t>
      </w:r>
    </w:p>
    <w:p w14:paraId="114287CA" w14:textId="77777777" w:rsidR="009B6326" w:rsidRPr="009B6326" w:rsidRDefault="009B6326" w:rsidP="009B6326">
      <w:pPr>
        <w:tabs>
          <w:tab w:val="center" w:pos="4154"/>
        </w:tabs>
        <w:bidi/>
        <w:rPr>
          <w:rFonts w:cs="David" w:hint="cs"/>
          <w:rtl/>
        </w:rPr>
      </w:pPr>
    </w:p>
    <w:p w14:paraId="4060092E" w14:textId="77777777" w:rsidR="009B6326" w:rsidRPr="009B6326" w:rsidRDefault="009B6326" w:rsidP="009B6326">
      <w:pPr>
        <w:tabs>
          <w:tab w:val="center" w:pos="4154"/>
        </w:tabs>
        <w:bidi/>
        <w:rPr>
          <w:rFonts w:cs="David" w:hint="cs"/>
          <w:u w:val="single"/>
          <w:rtl/>
        </w:rPr>
      </w:pPr>
      <w:r w:rsidRPr="009B6326">
        <w:rPr>
          <w:rFonts w:cs="David" w:hint="cs"/>
          <w:u w:val="single"/>
          <w:rtl/>
        </w:rPr>
        <w:t>מנחם בן ששון:</w:t>
      </w:r>
    </w:p>
    <w:p w14:paraId="3F4CF769" w14:textId="77777777" w:rsidR="009B6326" w:rsidRPr="009B6326" w:rsidRDefault="009B6326" w:rsidP="009B6326">
      <w:pPr>
        <w:tabs>
          <w:tab w:val="center" w:pos="4154"/>
        </w:tabs>
        <w:bidi/>
        <w:rPr>
          <w:rFonts w:cs="David" w:hint="cs"/>
          <w:u w:val="single"/>
          <w:rtl/>
        </w:rPr>
      </w:pPr>
    </w:p>
    <w:p w14:paraId="06BC5ED9" w14:textId="77777777" w:rsidR="009B6326" w:rsidRPr="009B6326" w:rsidRDefault="009B6326" w:rsidP="009B6326">
      <w:pPr>
        <w:bidi/>
        <w:ind w:firstLine="567"/>
        <w:rPr>
          <w:rFonts w:cs="David" w:hint="cs"/>
          <w:rtl/>
        </w:rPr>
      </w:pPr>
      <w:r w:rsidRPr="009B6326">
        <w:rPr>
          <w:rFonts w:cs="David" w:hint="cs"/>
          <w:rtl/>
        </w:rPr>
        <w:t xml:space="preserve">אני מנסה לחשוב מנקודת המבט של מי שרוצה באמצעות משאל העם לגבור על הממשלה. מה שהממשלה עלולה לעשות במקרה כזה היא להפציץ אותך - - - </w:t>
      </w:r>
    </w:p>
    <w:p w14:paraId="038F6D4C" w14:textId="77777777" w:rsidR="009B6326" w:rsidRPr="009B6326" w:rsidRDefault="009B6326" w:rsidP="009B6326">
      <w:pPr>
        <w:tabs>
          <w:tab w:val="center" w:pos="4154"/>
        </w:tabs>
        <w:bidi/>
        <w:rPr>
          <w:rFonts w:cs="David" w:hint="cs"/>
          <w:rtl/>
        </w:rPr>
      </w:pPr>
    </w:p>
    <w:p w14:paraId="3060B482" w14:textId="77777777" w:rsidR="009B6326" w:rsidRPr="009B6326" w:rsidRDefault="009B6326" w:rsidP="009B6326">
      <w:pPr>
        <w:bidi/>
        <w:rPr>
          <w:rFonts w:cs="David" w:hint="cs"/>
          <w:u w:val="single"/>
          <w:rtl/>
        </w:rPr>
      </w:pPr>
      <w:r w:rsidRPr="009B6326">
        <w:rPr>
          <w:rFonts w:cs="David" w:hint="cs"/>
          <w:u w:val="single"/>
          <w:rtl/>
        </w:rPr>
        <w:t>היו"ר דוד טל:</w:t>
      </w:r>
    </w:p>
    <w:p w14:paraId="08F9A60A" w14:textId="77777777" w:rsidR="009B6326" w:rsidRPr="009B6326" w:rsidRDefault="009B6326" w:rsidP="009B6326">
      <w:pPr>
        <w:tabs>
          <w:tab w:val="center" w:pos="4154"/>
        </w:tabs>
        <w:bidi/>
        <w:rPr>
          <w:rFonts w:cs="David" w:hint="cs"/>
          <w:rtl/>
        </w:rPr>
      </w:pPr>
    </w:p>
    <w:p w14:paraId="6C6373B2" w14:textId="77777777" w:rsidR="009B6326" w:rsidRPr="009B6326" w:rsidRDefault="009B6326" w:rsidP="009B6326">
      <w:pPr>
        <w:bidi/>
        <w:rPr>
          <w:rFonts w:cs="David" w:hint="cs"/>
          <w:rtl/>
        </w:rPr>
      </w:pPr>
      <w:r w:rsidRPr="009B6326">
        <w:rPr>
          <w:rFonts w:cs="David" w:hint="cs"/>
          <w:rtl/>
        </w:rPr>
        <w:tab/>
        <w:t>היא תיראה לא רצינית.</w:t>
      </w:r>
    </w:p>
    <w:p w14:paraId="3E5A57FE" w14:textId="77777777" w:rsidR="009B6326" w:rsidRPr="009B6326" w:rsidRDefault="009B6326" w:rsidP="009B6326">
      <w:pPr>
        <w:bidi/>
        <w:rPr>
          <w:rFonts w:cs="David" w:hint="cs"/>
          <w:rtl/>
        </w:rPr>
      </w:pPr>
    </w:p>
    <w:p w14:paraId="2AEE8D82" w14:textId="77777777" w:rsidR="009B6326" w:rsidRDefault="009B6326" w:rsidP="009B6326">
      <w:pPr>
        <w:bidi/>
        <w:rPr>
          <w:rFonts w:cs="David" w:hint="cs"/>
          <w:u w:val="single"/>
          <w:rtl/>
        </w:rPr>
      </w:pPr>
    </w:p>
    <w:p w14:paraId="1CB76CBA" w14:textId="77777777" w:rsidR="009B6326" w:rsidRDefault="009B6326" w:rsidP="009B6326">
      <w:pPr>
        <w:bidi/>
        <w:rPr>
          <w:rFonts w:cs="David" w:hint="cs"/>
          <w:u w:val="single"/>
          <w:rtl/>
        </w:rPr>
      </w:pPr>
    </w:p>
    <w:p w14:paraId="43D2CD66" w14:textId="77777777" w:rsidR="009B6326" w:rsidRDefault="009B6326" w:rsidP="009B6326">
      <w:pPr>
        <w:bidi/>
        <w:rPr>
          <w:rFonts w:cs="David" w:hint="cs"/>
          <w:u w:val="single"/>
          <w:rtl/>
        </w:rPr>
      </w:pPr>
    </w:p>
    <w:p w14:paraId="091E93E1" w14:textId="77777777" w:rsidR="009B6326" w:rsidRPr="009B6326" w:rsidRDefault="009B6326" w:rsidP="009B6326">
      <w:pPr>
        <w:bidi/>
        <w:rPr>
          <w:rFonts w:cs="David" w:hint="cs"/>
          <w:u w:val="single"/>
          <w:rtl/>
        </w:rPr>
      </w:pPr>
      <w:smartTag w:uri="urn:schemas-microsoft-com:office:smarttags" w:element="PersonName">
        <w:r w:rsidRPr="009B6326">
          <w:rPr>
            <w:rFonts w:cs="David" w:hint="cs"/>
            <w:u w:val="single"/>
            <w:rtl/>
          </w:rPr>
          <w:t>מנחם בן ששון</w:t>
        </w:r>
      </w:smartTag>
      <w:r w:rsidRPr="009B6326">
        <w:rPr>
          <w:rFonts w:cs="David" w:hint="cs"/>
          <w:u w:val="single"/>
          <w:rtl/>
        </w:rPr>
        <w:t>:</w:t>
      </w:r>
    </w:p>
    <w:p w14:paraId="751BDFB3" w14:textId="77777777" w:rsidR="009B6326" w:rsidRPr="009B6326" w:rsidRDefault="009B6326" w:rsidP="009B6326">
      <w:pPr>
        <w:bidi/>
        <w:rPr>
          <w:rFonts w:cs="David" w:hint="cs"/>
          <w:u w:val="single"/>
          <w:rtl/>
        </w:rPr>
      </w:pPr>
    </w:p>
    <w:p w14:paraId="4961C260" w14:textId="77777777" w:rsidR="009B6326" w:rsidRPr="009B6326" w:rsidRDefault="009B6326" w:rsidP="009B6326">
      <w:pPr>
        <w:bidi/>
        <w:rPr>
          <w:rFonts w:cs="David" w:hint="cs"/>
          <w:rtl/>
        </w:rPr>
      </w:pPr>
      <w:r w:rsidRPr="009B6326">
        <w:rPr>
          <w:rFonts w:cs="David" w:hint="cs"/>
          <w:rtl/>
        </w:rPr>
        <w:tab/>
        <w:t xml:space="preserve">עוד 200 או עוד 300 מיליון. </w:t>
      </w:r>
    </w:p>
    <w:p w14:paraId="466AA987" w14:textId="77777777" w:rsidR="009B6326" w:rsidRPr="009B6326" w:rsidRDefault="009B6326" w:rsidP="009B6326">
      <w:pPr>
        <w:tabs>
          <w:tab w:val="center" w:pos="4154"/>
        </w:tabs>
        <w:bidi/>
        <w:rPr>
          <w:rFonts w:cs="David" w:hint="cs"/>
          <w:rtl/>
        </w:rPr>
      </w:pPr>
    </w:p>
    <w:p w14:paraId="04F672EB" w14:textId="77777777" w:rsidR="009B6326" w:rsidRPr="009B6326" w:rsidRDefault="009B6326" w:rsidP="009B6326">
      <w:pPr>
        <w:tabs>
          <w:tab w:val="center" w:pos="4154"/>
        </w:tabs>
        <w:bidi/>
        <w:rPr>
          <w:rFonts w:cs="David" w:hint="cs"/>
          <w:rtl/>
        </w:rPr>
      </w:pPr>
    </w:p>
    <w:p w14:paraId="7DA350CC" w14:textId="77777777" w:rsidR="009B6326" w:rsidRPr="009B6326" w:rsidRDefault="009B6326" w:rsidP="009B6326">
      <w:pPr>
        <w:bidi/>
        <w:rPr>
          <w:rFonts w:cs="David" w:hint="cs"/>
          <w:rtl/>
        </w:rPr>
      </w:pPr>
      <w:r w:rsidRPr="009B6326">
        <w:rPr>
          <w:rFonts w:cs="David" w:hint="cs"/>
          <w:u w:val="single"/>
          <w:rtl/>
        </w:rPr>
        <w:t>היו"ר דוד טל:</w:t>
      </w:r>
    </w:p>
    <w:p w14:paraId="7D5FA17C" w14:textId="77777777" w:rsidR="009B6326" w:rsidRPr="009B6326" w:rsidRDefault="009B6326" w:rsidP="009B6326">
      <w:pPr>
        <w:bidi/>
        <w:rPr>
          <w:rFonts w:cs="David" w:hint="cs"/>
          <w:rtl/>
        </w:rPr>
      </w:pPr>
    </w:p>
    <w:p w14:paraId="58C30A28" w14:textId="77777777" w:rsidR="009B6326" w:rsidRPr="009B6326" w:rsidRDefault="009B6326" w:rsidP="009B6326">
      <w:pPr>
        <w:bidi/>
        <w:rPr>
          <w:rFonts w:cs="David" w:hint="cs"/>
          <w:rtl/>
        </w:rPr>
      </w:pPr>
      <w:r w:rsidRPr="009B6326">
        <w:rPr>
          <w:rFonts w:cs="David" w:hint="cs"/>
          <w:rtl/>
        </w:rPr>
        <w:tab/>
        <w:t xml:space="preserve">היא תיראה לא רצינית. </w:t>
      </w:r>
    </w:p>
    <w:p w14:paraId="4D6980F7" w14:textId="77777777" w:rsidR="009B6326" w:rsidRPr="009B6326" w:rsidRDefault="009B6326" w:rsidP="009B6326">
      <w:pPr>
        <w:bidi/>
        <w:rPr>
          <w:rFonts w:cs="David" w:hint="cs"/>
          <w:rtl/>
        </w:rPr>
      </w:pPr>
    </w:p>
    <w:p w14:paraId="638554CD" w14:textId="77777777" w:rsidR="009B6326" w:rsidRPr="009B6326" w:rsidRDefault="009B6326" w:rsidP="009B6326">
      <w:pPr>
        <w:bidi/>
        <w:rPr>
          <w:rFonts w:cs="David" w:hint="cs"/>
          <w:u w:val="single"/>
          <w:rtl/>
        </w:rPr>
      </w:pPr>
      <w:r w:rsidRPr="009B6326">
        <w:rPr>
          <w:rFonts w:cs="David" w:hint="cs"/>
          <w:u w:val="single"/>
          <w:rtl/>
        </w:rPr>
        <w:t>מנחם בן ששון:</w:t>
      </w:r>
    </w:p>
    <w:p w14:paraId="0D132AD8" w14:textId="77777777" w:rsidR="009B6326" w:rsidRPr="009B6326" w:rsidRDefault="009B6326" w:rsidP="009B6326">
      <w:pPr>
        <w:bidi/>
        <w:rPr>
          <w:rFonts w:cs="David" w:hint="cs"/>
          <w:u w:val="single"/>
          <w:rtl/>
        </w:rPr>
      </w:pPr>
    </w:p>
    <w:p w14:paraId="335F694D" w14:textId="77777777" w:rsidR="009B6326" w:rsidRPr="009B6326" w:rsidRDefault="009B6326" w:rsidP="009B6326">
      <w:pPr>
        <w:bidi/>
        <w:rPr>
          <w:rFonts w:cs="David" w:hint="cs"/>
          <w:rtl/>
        </w:rPr>
      </w:pPr>
      <w:r w:rsidRPr="009B6326">
        <w:rPr>
          <w:rFonts w:cs="David" w:hint="cs"/>
          <w:rtl/>
        </w:rPr>
        <w:tab/>
        <w:t xml:space="preserve">אולי אבל היא תוכל להגיד. לא היה במשאל עם אחד, נחזור למשאל עם שני. </w:t>
      </w:r>
    </w:p>
    <w:p w14:paraId="6E5777BA" w14:textId="77777777" w:rsidR="009B6326" w:rsidRPr="009B6326" w:rsidRDefault="009B6326" w:rsidP="009B6326">
      <w:pPr>
        <w:bidi/>
        <w:rPr>
          <w:rFonts w:cs="David" w:hint="cs"/>
          <w:rtl/>
        </w:rPr>
      </w:pPr>
    </w:p>
    <w:p w14:paraId="2C9902B9" w14:textId="77777777" w:rsidR="009B6326" w:rsidRPr="009B6326" w:rsidRDefault="009B6326" w:rsidP="009B6326">
      <w:pPr>
        <w:bidi/>
        <w:rPr>
          <w:rFonts w:cs="David" w:hint="cs"/>
          <w:u w:val="single"/>
          <w:rtl/>
        </w:rPr>
      </w:pPr>
      <w:r w:rsidRPr="009B6326">
        <w:rPr>
          <w:rFonts w:cs="David" w:hint="cs"/>
          <w:u w:val="single"/>
          <w:rtl/>
        </w:rPr>
        <w:t>יצחק לוי:</w:t>
      </w:r>
    </w:p>
    <w:p w14:paraId="050A3945" w14:textId="77777777" w:rsidR="009B6326" w:rsidRPr="009B6326" w:rsidRDefault="009B6326" w:rsidP="009B6326">
      <w:pPr>
        <w:bidi/>
        <w:rPr>
          <w:rFonts w:cs="David" w:hint="cs"/>
          <w:u w:val="single"/>
          <w:rtl/>
        </w:rPr>
      </w:pPr>
    </w:p>
    <w:p w14:paraId="7443B92C" w14:textId="77777777" w:rsidR="009B6326" w:rsidRPr="009B6326" w:rsidRDefault="009B6326" w:rsidP="009B6326">
      <w:pPr>
        <w:bidi/>
        <w:rPr>
          <w:rFonts w:cs="David" w:hint="cs"/>
          <w:rtl/>
        </w:rPr>
      </w:pPr>
      <w:r w:rsidRPr="009B6326">
        <w:rPr>
          <w:rFonts w:cs="David" w:hint="cs"/>
          <w:rtl/>
        </w:rPr>
        <w:tab/>
        <w:t xml:space="preserve">נפיל אותה. </w:t>
      </w:r>
    </w:p>
    <w:p w14:paraId="6523B429" w14:textId="77777777" w:rsidR="009B6326" w:rsidRPr="009B6326" w:rsidRDefault="009B6326" w:rsidP="009B6326">
      <w:pPr>
        <w:bidi/>
        <w:rPr>
          <w:rFonts w:cs="David" w:hint="cs"/>
          <w:rtl/>
        </w:rPr>
      </w:pPr>
    </w:p>
    <w:p w14:paraId="25C36762" w14:textId="77777777" w:rsidR="009B6326" w:rsidRPr="009B6326" w:rsidRDefault="009B6326" w:rsidP="009B6326">
      <w:pPr>
        <w:bidi/>
        <w:rPr>
          <w:rFonts w:cs="David" w:hint="cs"/>
          <w:u w:val="single"/>
          <w:rtl/>
        </w:rPr>
      </w:pPr>
      <w:r w:rsidRPr="009B6326">
        <w:rPr>
          <w:rFonts w:cs="David" w:hint="cs"/>
          <w:u w:val="single"/>
          <w:rtl/>
        </w:rPr>
        <w:t>מנחם בן ששון:</w:t>
      </w:r>
    </w:p>
    <w:p w14:paraId="5461CFF3" w14:textId="77777777" w:rsidR="009B6326" w:rsidRPr="009B6326" w:rsidRDefault="009B6326" w:rsidP="009B6326">
      <w:pPr>
        <w:bidi/>
        <w:rPr>
          <w:rFonts w:cs="David" w:hint="cs"/>
          <w:u w:val="single"/>
          <w:rtl/>
        </w:rPr>
      </w:pPr>
    </w:p>
    <w:p w14:paraId="477383B4" w14:textId="77777777" w:rsidR="009B6326" w:rsidRPr="009B6326" w:rsidRDefault="009B6326" w:rsidP="009B6326">
      <w:pPr>
        <w:bidi/>
        <w:rPr>
          <w:rFonts w:cs="David" w:hint="cs"/>
          <w:rtl/>
        </w:rPr>
      </w:pPr>
      <w:r w:rsidRPr="009B6326">
        <w:rPr>
          <w:rFonts w:cs="David" w:hint="cs"/>
          <w:rtl/>
        </w:rPr>
        <w:tab/>
        <w:t xml:space="preserve">ונחזור למשאל עם שלישי. אתם לא חוששים מזה? </w:t>
      </w:r>
    </w:p>
    <w:p w14:paraId="359075D8" w14:textId="77777777" w:rsidR="009B6326" w:rsidRPr="009B6326" w:rsidRDefault="009B6326" w:rsidP="009B6326">
      <w:pPr>
        <w:bidi/>
        <w:rPr>
          <w:rFonts w:cs="David" w:hint="cs"/>
          <w:rtl/>
        </w:rPr>
      </w:pPr>
    </w:p>
    <w:p w14:paraId="0205B710"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304CA141" w14:textId="77777777" w:rsidR="009B6326" w:rsidRPr="009B6326" w:rsidRDefault="009B6326" w:rsidP="009B6326">
      <w:pPr>
        <w:bidi/>
        <w:rPr>
          <w:rFonts w:cs="David" w:hint="cs"/>
          <w:u w:val="single"/>
          <w:rtl/>
        </w:rPr>
      </w:pPr>
    </w:p>
    <w:p w14:paraId="06D2F630" w14:textId="77777777" w:rsidR="009B6326" w:rsidRPr="009B6326" w:rsidRDefault="009B6326" w:rsidP="009B6326">
      <w:pPr>
        <w:bidi/>
        <w:rPr>
          <w:rFonts w:cs="David" w:hint="cs"/>
          <w:rtl/>
        </w:rPr>
      </w:pPr>
      <w:r w:rsidRPr="009B6326">
        <w:rPr>
          <w:rFonts w:cs="David" w:hint="cs"/>
          <w:rtl/>
        </w:rPr>
        <w:tab/>
        <w:t xml:space="preserve">אני כן חוששת ממצב שמציין חבר הכנסת בן ששון. </w:t>
      </w:r>
    </w:p>
    <w:p w14:paraId="663B4310" w14:textId="77777777" w:rsidR="009B6326" w:rsidRPr="009B6326" w:rsidRDefault="009B6326" w:rsidP="009B6326">
      <w:pPr>
        <w:bidi/>
        <w:rPr>
          <w:rFonts w:cs="David" w:hint="cs"/>
          <w:rtl/>
        </w:rPr>
      </w:pPr>
    </w:p>
    <w:p w14:paraId="0A889C6D" w14:textId="77777777" w:rsidR="009B6326" w:rsidRPr="009B6326" w:rsidRDefault="009B6326" w:rsidP="009B6326">
      <w:pPr>
        <w:bidi/>
        <w:rPr>
          <w:rFonts w:cs="David" w:hint="cs"/>
          <w:u w:val="single"/>
          <w:rtl/>
        </w:rPr>
      </w:pPr>
      <w:r w:rsidRPr="009B6326">
        <w:rPr>
          <w:rFonts w:cs="David" w:hint="cs"/>
          <w:u w:val="single"/>
          <w:rtl/>
        </w:rPr>
        <w:t>היו"ר דוד טל:</w:t>
      </w:r>
    </w:p>
    <w:p w14:paraId="35E5AC62" w14:textId="77777777" w:rsidR="009B6326" w:rsidRPr="009B6326" w:rsidRDefault="009B6326" w:rsidP="009B6326">
      <w:pPr>
        <w:bidi/>
        <w:rPr>
          <w:rFonts w:cs="David" w:hint="cs"/>
          <w:rtl/>
        </w:rPr>
      </w:pPr>
    </w:p>
    <w:p w14:paraId="4712FA93" w14:textId="77777777" w:rsidR="009B6326" w:rsidRPr="009B6326" w:rsidRDefault="009B6326" w:rsidP="009B6326">
      <w:pPr>
        <w:bidi/>
        <w:rPr>
          <w:rFonts w:cs="David" w:hint="cs"/>
          <w:rtl/>
        </w:rPr>
      </w:pPr>
      <w:r w:rsidRPr="009B6326">
        <w:rPr>
          <w:rFonts w:cs="David" w:hint="cs"/>
          <w:rtl/>
        </w:rPr>
        <w:tab/>
        <w:t>חבר הכנסת מיכאלי, מה אתה סבור?</w:t>
      </w:r>
    </w:p>
    <w:p w14:paraId="3E23C47A" w14:textId="77777777" w:rsidR="009B6326" w:rsidRPr="009B6326" w:rsidRDefault="009B6326" w:rsidP="009B6326">
      <w:pPr>
        <w:bidi/>
        <w:rPr>
          <w:rFonts w:cs="David" w:hint="cs"/>
          <w:u w:val="single"/>
          <w:rtl/>
        </w:rPr>
      </w:pPr>
    </w:p>
    <w:p w14:paraId="7D354572" w14:textId="77777777" w:rsidR="009B6326" w:rsidRPr="009B6326" w:rsidRDefault="009B6326" w:rsidP="009B6326">
      <w:pPr>
        <w:bidi/>
        <w:rPr>
          <w:rFonts w:cs="David" w:hint="cs"/>
          <w:u w:val="single"/>
          <w:rtl/>
        </w:rPr>
      </w:pPr>
      <w:r w:rsidRPr="009B6326">
        <w:rPr>
          <w:rFonts w:cs="David" w:hint="cs"/>
          <w:u w:val="single"/>
          <w:rtl/>
        </w:rPr>
        <w:t>אברהם מיכאלי:</w:t>
      </w:r>
    </w:p>
    <w:p w14:paraId="7FB63167" w14:textId="77777777" w:rsidR="009B6326" w:rsidRPr="009B6326" w:rsidRDefault="009B6326" w:rsidP="009B6326">
      <w:pPr>
        <w:bidi/>
        <w:rPr>
          <w:rFonts w:cs="David" w:hint="cs"/>
          <w:u w:val="single"/>
          <w:rtl/>
        </w:rPr>
      </w:pPr>
    </w:p>
    <w:p w14:paraId="0B923A87" w14:textId="77777777" w:rsidR="009B6326" w:rsidRPr="009B6326" w:rsidRDefault="009B6326" w:rsidP="009B6326">
      <w:pPr>
        <w:bidi/>
        <w:rPr>
          <w:rFonts w:cs="David" w:hint="cs"/>
          <w:rtl/>
        </w:rPr>
      </w:pPr>
      <w:r w:rsidRPr="009B6326">
        <w:rPr>
          <w:rFonts w:cs="David" w:hint="cs"/>
          <w:rtl/>
        </w:rPr>
        <w:tab/>
        <w:t xml:space="preserve">אני חושב להשאיר את המצב. </w:t>
      </w:r>
    </w:p>
    <w:p w14:paraId="03DBF522" w14:textId="77777777" w:rsidR="009B6326" w:rsidRPr="009B6326" w:rsidRDefault="009B6326" w:rsidP="009B6326">
      <w:pPr>
        <w:bidi/>
        <w:rPr>
          <w:rFonts w:cs="David" w:hint="cs"/>
          <w:rtl/>
        </w:rPr>
      </w:pPr>
    </w:p>
    <w:p w14:paraId="2857D3A6" w14:textId="77777777" w:rsidR="009B6326" w:rsidRPr="009B6326" w:rsidRDefault="009B6326" w:rsidP="009B6326">
      <w:pPr>
        <w:bidi/>
        <w:rPr>
          <w:rFonts w:cs="David" w:hint="cs"/>
          <w:u w:val="single"/>
          <w:rtl/>
        </w:rPr>
      </w:pPr>
      <w:r w:rsidRPr="009B6326">
        <w:rPr>
          <w:rFonts w:cs="David" w:hint="cs"/>
          <w:u w:val="single"/>
          <w:rtl/>
        </w:rPr>
        <w:t>היו"ר דוד טל:</w:t>
      </w:r>
    </w:p>
    <w:p w14:paraId="4C5F46EB" w14:textId="77777777" w:rsidR="009B6326" w:rsidRPr="009B6326" w:rsidRDefault="009B6326" w:rsidP="009B6326">
      <w:pPr>
        <w:bidi/>
        <w:rPr>
          <w:rFonts w:cs="David" w:hint="cs"/>
          <w:rtl/>
        </w:rPr>
      </w:pPr>
    </w:p>
    <w:p w14:paraId="7E308760" w14:textId="77777777" w:rsidR="009B6326" w:rsidRPr="009B6326" w:rsidRDefault="009B6326" w:rsidP="009B6326">
      <w:pPr>
        <w:bidi/>
        <w:rPr>
          <w:rFonts w:cs="David" w:hint="cs"/>
          <w:rtl/>
        </w:rPr>
      </w:pPr>
      <w:r w:rsidRPr="009B6326">
        <w:rPr>
          <w:rFonts w:cs="David" w:hint="cs"/>
          <w:rtl/>
        </w:rPr>
        <w:tab/>
        <w:t xml:space="preserve">זאת אומרת, לא לכבול את ידיה של הממשלה. </w:t>
      </w:r>
    </w:p>
    <w:p w14:paraId="26C65E32" w14:textId="77777777" w:rsidR="009B6326" w:rsidRPr="009B6326" w:rsidRDefault="009B6326" w:rsidP="009B6326">
      <w:pPr>
        <w:bidi/>
        <w:rPr>
          <w:rFonts w:cs="David" w:hint="cs"/>
          <w:rtl/>
        </w:rPr>
      </w:pPr>
    </w:p>
    <w:p w14:paraId="2318626E" w14:textId="77777777" w:rsidR="009B6326" w:rsidRPr="009B6326" w:rsidRDefault="009B6326" w:rsidP="009B6326">
      <w:pPr>
        <w:bidi/>
        <w:rPr>
          <w:rFonts w:cs="David" w:hint="cs"/>
          <w:u w:val="single"/>
          <w:rtl/>
        </w:rPr>
      </w:pPr>
      <w:r w:rsidRPr="009B6326">
        <w:rPr>
          <w:rFonts w:cs="David" w:hint="cs"/>
          <w:u w:val="single"/>
          <w:rtl/>
        </w:rPr>
        <w:t>אברהם מיכאלי:</w:t>
      </w:r>
    </w:p>
    <w:p w14:paraId="7984EDA0" w14:textId="77777777" w:rsidR="009B6326" w:rsidRPr="009B6326" w:rsidRDefault="009B6326" w:rsidP="009B6326">
      <w:pPr>
        <w:bidi/>
        <w:rPr>
          <w:rFonts w:cs="David" w:hint="cs"/>
          <w:u w:val="single"/>
          <w:rtl/>
        </w:rPr>
      </w:pPr>
    </w:p>
    <w:p w14:paraId="7B9D00E4" w14:textId="77777777" w:rsidR="009B6326" w:rsidRPr="009B6326" w:rsidRDefault="009B6326" w:rsidP="009B6326">
      <w:pPr>
        <w:bidi/>
        <w:rPr>
          <w:rFonts w:cs="David" w:hint="cs"/>
          <w:rtl/>
        </w:rPr>
      </w:pPr>
      <w:r w:rsidRPr="009B6326">
        <w:rPr>
          <w:rFonts w:cs="David" w:hint="cs"/>
          <w:rtl/>
        </w:rPr>
        <w:tab/>
        <w:t xml:space="preserve">להשאיר את המצב ולתת - - - </w:t>
      </w:r>
    </w:p>
    <w:p w14:paraId="51382F13" w14:textId="77777777" w:rsidR="009B6326" w:rsidRPr="009B6326" w:rsidRDefault="009B6326" w:rsidP="009B6326">
      <w:pPr>
        <w:bidi/>
        <w:rPr>
          <w:rFonts w:cs="David" w:hint="cs"/>
          <w:rtl/>
        </w:rPr>
      </w:pPr>
    </w:p>
    <w:p w14:paraId="7372DCAB"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18887420" w14:textId="77777777" w:rsidR="009B6326" w:rsidRPr="009B6326" w:rsidRDefault="009B6326" w:rsidP="009B6326">
      <w:pPr>
        <w:bidi/>
        <w:rPr>
          <w:rFonts w:cs="David" w:hint="cs"/>
          <w:u w:val="single"/>
          <w:rtl/>
        </w:rPr>
      </w:pPr>
    </w:p>
    <w:p w14:paraId="45DBA799" w14:textId="77777777" w:rsidR="009B6326" w:rsidRPr="009B6326" w:rsidRDefault="009B6326" w:rsidP="009B6326">
      <w:pPr>
        <w:bidi/>
        <w:rPr>
          <w:rFonts w:cs="David" w:hint="cs"/>
          <w:rtl/>
        </w:rPr>
      </w:pPr>
      <w:r w:rsidRPr="009B6326">
        <w:rPr>
          <w:rFonts w:cs="David" w:hint="cs"/>
          <w:rtl/>
        </w:rPr>
        <w:tab/>
        <w:t xml:space="preserve">אולי נכון לאפשר אלא אם כן יש שינוי מהותי, לעשות משהו בהגדרה? אני בהחלט מביאה בחשבון מצב, שלכאורה הוא אבסורדי, שממשלה רוצה. אני חושבת שבצורה כזאת אפשר להפציץ בעוד פרסומים בעוד שיווק, ואנחנו יודעים מה הכוח של שידורים. עכשיו היא תגיד שהציבור יותר בשל ואפשר להריץ את זה פעם שניה. לכן יש מקום לחשוש. לפעמים אנחנו חושבים על דברים שהם לא בהישג יד ופתאום מסתבר שהם מהותיים. אני כן מתייחסת לחשש שהעלה חבר הכנסת בן ששון. אני חושבת שגם חבר הכנסת לוי צודק שלא צריך לכבול את ידי הממשלה. </w:t>
      </w:r>
    </w:p>
    <w:p w14:paraId="16B9665C" w14:textId="77777777" w:rsidR="009B6326" w:rsidRPr="009B6326" w:rsidRDefault="009B6326" w:rsidP="009B6326">
      <w:pPr>
        <w:bidi/>
        <w:rPr>
          <w:rFonts w:cs="David" w:hint="cs"/>
          <w:rtl/>
        </w:rPr>
      </w:pPr>
    </w:p>
    <w:p w14:paraId="61989FBA" w14:textId="77777777" w:rsidR="009B6326" w:rsidRPr="009B6326" w:rsidRDefault="009B6326" w:rsidP="009B6326">
      <w:pPr>
        <w:bidi/>
        <w:rPr>
          <w:rFonts w:cs="David" w:hint="cs"/>
          <w:rtl/>
        </w:rPr>
      </w:pPr>
      <w:r w:rsidRPr="009B6326">
        <w:rPr>
          <w:rFonts w:cs="David" w:hint="cs"/>
          <w:rtl/>
        </w:rPr>
        <w:tab/>
        <w:t xml:space="preserve">יש לי הצעה. אולי נכון לעשות שינוי בכל הסעיף הזה. לנסח את זה בצורה כזאת, שלא יעלה שוב לדיון שני אלא אם כן יש שינוי מהותי בעצם ההצעה. </w:t>
      </w:r>
    </w:p>
    <w:p w14:paraId="37348746" w14:textId="77777777" w:rsidR="009B6326" w:rsidRPr="009B6326" w:rsidRDefault="009B6326" w:rsidP="009B6326">
      <w:pPr>
        <w:bidi/>
        <w:rPr>
          <w:rFonts w:cs="David" w:hint="cs"/>
          <w:rtl/>
        </w:rPr>
      </w:pPr>
    </w:p>
    <w:p w14:paraId="75366710" w14:textId="77777777" w:rsidR="009B6326" w:rsidRDefault="009B6326" w:rsidP="009B6326">
      <w:pPr>
        <w:bidi/>
        <w:rPr>
          <w:rFonts w:cs="David" w:hint="cs"/>
          <w:u w:val="single"/>
          <w:rtl/>
        </w:rPr>
      </w:pPr>
    </w:p>
    <w:p w14:paraId="431CBA76" w14:textId="77777777" w:rsidR="009B6326" w:rsidRDefault="009B6326" w:rsidP="009B6326">
      <w:pPr>
        <w:bidi/>
        <w:rPr>
          <w:rFonts w:cs="David" w:hint="cs"/>
          <w:u w:val="single"/>
          <w:rtl/>
        </w:rPr>
      </w:pPr>
    </w:p>
    <w:p w14:paraId="402A1F34" w14:textId="77777777" w:rsidR="009B6326" w:rsidRDefault="009B6326" w:rsidP="009B6326">
      <w:pPr>
        <w:bidi/>
        <w:rPr>
          <w:rFonts w:cs="David" w:hint="cs"/>
          <w:u w:val="single"/>
          <w:rtl/>
        </w:rPr>
      </w:pPr>
    </w:p>
    <w:p w14:paraId="2AFBDBAB" w14:textId="77777777" w:rsidR="009B6326" w:rsidRDefault="009B6326" w:rsidP="009B6326">
      <w:pPr>
        <w:bidi/>
        <w:rPr>
          <w:rFonts w:cs="David" w:hint="cs"/>
          <w:u w:val="single"/>
          <w:rtl/>
        </w:rPr>
      </w:pPr>
    </w:p>
    <w:p w14:paraId="1B26F76E" w14:textId="77777777" w:rsidR="009B6326" w:rsidRPr="009B6326" w:rsidRDefault="009B6326" w:rsidP="009B6326">
      <w:pPr>
        <w:bidi/>
        <w:rPr>
          <w:rFonts w:cs="David" w:hint="cs"/>
          <w:u w:val="single"/>
          <w:rtl/>
        </w:rPr>
      </w:pPr>
      <w:r w:rsidRPr="009B6326">
        <w:rPr>
          <w:rFonts w:cs="David" w:hint="cs"/>
          <w:u w:val="single"/>
          <w:rtl/>
        </w:rPr>
        <w:t>היו"ר דוד טל:</w:t>
      </w:r>
    </w:p>
    <w:p w14:paraId="40EEF54D" w14:textId="77777777" w:rsidR="009B6326" w:rsidRPr="009B6326" w:rsidRDefault="009B6326" w:rsidP="009B6326">
      <w:pPr>
        <w:bidi/>
        <w:rPr>
          <w:rFonts w:cs="David" w:hint="cs"/>
          <w:rtl/>
        </w:rPr>
      </w:pPr>
    </w:p>
    <w:p w14:paraId="2A45699C" w14:textId="77777777" w:rsidR="009B6326" w:rsidRPr="009B6326" w:rsidRDefault="009B6326" w:rsidP="009B6326">
      <w:pPr>
        <w:bidi/>
        <w:rPr>
          <w:rFonts w:cs="David" w:hint="cs"/>
          <w:rtl/>
        </w:rPr>
      </w:pPr>
      <w:r w:rsidRPr="009B6326">
        <w:rPr>
          <w:rFonts w:cs="David" w:hint="cs"/>
          <w:rtl/>
        </w:rPr>
        <w:tab/>
        <w:t>מה זה שינוי מהותי?</w:t>
      </w:r>
    </w:p>
    <w:p w14:paraId="43F148F5" w14:textId="77777777" w:rsidR="009B6326" w:rsidRPr="009B6326" w:rsidRDefault="009B6326" w:rsidP="009B6326">
      <w:pPr>
        <w:bidi/>
        <w:rPr>
          <w:rFonts w:cs="David" w:hint="cs"/>
          <w:rtl/>
        </w:rPr>
      </w:pPr>
    </w:p>
    <w:p w14:paraId="1A88BD31"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0ACEC0A5" w14:textId="77777777" w:rsidR="009B6326" w:rsidRPr="009B6326" w:rsidRDefault="009B6326" w:rsidP="009B6326">
      <w:pPr>
        <w:bidi/>
        <w:rPr>
          <w:rFonts w:cs="David" w:hint="cs"/>
          <w:u w:val="single"/>
          <w:rtl/>
        </w:rPr>
      </w:pPr>
    </w:p>
    <w:p w14:paraId="38C12420" w14:textId="77777777" w:rsidR="009B6326" w:rsidRPr="009B6326" w:rsidRDefault="009B6326" w:rsidP="009B6326">
      <w:pPr>
        <w:bidi/>
        <w:rPr>
          <w:rFonts w:cs="David" w:hint="cs"/>
          <w:rtl/>
        </w:rPr>
      </w:pPr>
      <w:r w:rsidRPr="009B6326">
        <w:rPr>
          <w:rFonts w:cs="David" w:hint="cs"/>
          <w:rtl/>
        </w:rPr>
        <w:tab/>
        <w:t xml:space="preserve">זה כמו שאתה מגיש ערעור לבית משפט. </w:t>
      </w:r>
    </w:p>
    <w:p w14:paraId="6493C394" w14:textId="77777777" w:rsidR="009B6326" w:rsidRPr="009B6326" w:rsidRDefault="009B6326" w:rsidP="009B6326">
      <w:pPr>
        <w:bidi/>
        <w:rPr>
          <w:rFonts w:cs="David" w:hint="cs"/>
          <w:rtl/>
        </w:rPr>
      </w:pPr>
    </w:p>
    <w:p w14:paraId="13C2EA72" w14:textId="77777777" w:rsidR="009B6326" w:rsidRPr="009B6326" w:rsidRDefault="009B6326" w:rsidP="009B6326">
      <w:pPr>
        <w:bidi/>
        <w:rPr>
          <w:rFonts w:cs="David" w:hint="cs"/>
          <w:u w:val="single"/>
          <w:rtl/>
        </w:rPr>
      </w:pPr>
      <w:r w:rsidRPr="009B6326">
        <w:rPr>
          <w:rFonts w:cs="David" w:hint="cs"/>
          <w:u w:val="single"/>
          <w:rtl/>
        </w:rPr>
        <w:t>היו"ר דוד טל:</w:t>
      </w:r>
    </w:p>
    <w:p w14:paraId="37A8DD8C" w14:textId="77777777" w:rsidR="009B6326" w:rsidRPr="009B6326" w:rsidRDefault="009B6326" w:rsidP="009B6326">
      <w:pPr>
        <w:bidi/>
        <w:rPr>
          <w:rFonts w:cs="David" w:hint="cs"/>
          <w:rtl/>
        </w:rPr>
      </w:pPr>
    </w:p>
    <w:p w14:paraId="64481E4C" w14:textId="77777777" w:rsidR="009B6326" w:rsidRPr="009B6326" w:rsidRDefault="009B6326" w:rsidP="009B6326">
      <w:pPr>
        <w:bidi/>
        <w:rPr>
          <w:rFonts w:cs="David" w:hint="cs"/>
          <w:rtl/>
        </w:rPr>
      </w:pPr>
      <w:r w:rsidRPr="009B6326">
        <w:rPr>
          <w:rFonts w:cs="David" w:hint="cs"/>
          <w:rtl/>
        </w:rPr>
        <w:tab/>
        <w:t xml:space="preserve">מיהו האדם הנאור? מיהו האדם הסביר? אלה שאלות שאנחנו רק יכולים להסתבך בהן. </w:t>
      </w:r>
    </w:p>
    <w:p w14:paraId="3DBF2CAA" w14:textId="77777777" w:rsidR="009B6326" w:rsidRPr="009B6326" w:rsidRDefault="009B6326" w:rsidP="009B6326">
      <w:pPr>
        <w:bidi/>
        <w:rPr>
          <w:rFonts w:cs="David" w:hint="cs"/>
          <w:rtl/>
        </w:rPr>
      </w:pPr>
    </w:p>
    <w:p w14:paraId="6A21548A" w14:textId="77777777" w:rsidR="009B6326" w:rsidRPr="009B6326" w:rsidRDefault="009B6326" w:rsidP="009B6326">
      <w:pPr>
        <w:bidi/>
        <w:rPr>
          <w:rFonts w:cs="David" w:hint="cs"/>
          <w:rtl/>
        </w:rPr>
      </w:pPr>
      <w:r w:rsidRPr="009B6326">
        <w:rPr>
          <w:rFonts w:cs="David" w:hint="cs"/>
          <w:rtl/>
        </w:rPr>
        <w:tab/>
        <w:t xml:space="preserve">דעתי היתה מנוגדת לדעתו של הרב לוי אבל הוא הצליח לשכנע אותי. מצד אחד לא לכבול את ידי הממשלה ומצד שני, בכל מקרה, ממשלה שתעשה את זה, לא תוכל לעשות זאת חדשות לבקרים. אם היא תעשה את זה, היא צריכה להיות מאוד לא אחראית ומופקרת כדי לעשות את זה. </w:t>
      </w:r>
    </w:p>
    <w:p w14:paraId="1BB529B9" w14:textId="77777777" w:rsidR="009B6326" w:rsidRPr="009B6326" w:rsidRDefault="009B6326" w:rsidP="009B6326">
      <w:pPr>
        <w:bidi/>
        <w:rPr>
          <w:rFonts w:cs="David" w:hint="cs"/>
          <w:rtl/>
        </w:rPr>
      </w:pPr>
    </w:p>
    <w:p w14:paraId="100E4DCA" w14:textId="77777777" w:rsidR="009B6326" w:rsidRPr="009B6326" w:rsidRDefault="009B6326" w:rsidP="009B6326">
      <w:pPr>
        <w:bidi/>
        <w:rPr>
          <w:rFonts w:cs="David" w:hint="cs"/>
          <w:u w:val="single"/>
          <w:rtl/>
        </w:rPr>
      </w:pPr>
      <w:r w:rsidRPr="009B6326">
        <w:rPr>
          <w:rFonts w:cs="David" w:hint="cs"/>
          <w:u w:val="single"/>
          <w:rtl/>
        </w:rPr>
        <w:t>אסתרינה טרטמן:</w:t>
      </w:r>
    </w:p>
    <w:p w14:paraId="0FCAFEF9" w14:textId="77777777" w:rsidR="009B6326" w:rsidRPr="009B6326" w:rsidRDefault="009B6326" w:rsidP="009B6326">
      <w:pPr>
        <w:bidi/>
        <w:rPr>
          <w:rFonts w:cs="David" w:hint="cs"/>
          <w:u w:val="single"/>
          <w:rtl/>
        </w:rPr>
      </w:pPr>
    </w:p>
    <w:p w14:paraId="79A45FF5" w14:textId="77777777" w:rsidR="009B6326" w:rsidRPr="009B6326" w:rsidRDefault="009B6326" w:rsidP="009B6326">
      <w:pPr>
        <w:bidi/>
        <w:rPr>
          <w:rFonts w:cs="David" w:hint="cs"/>
          <w:rtl/>
        </w:rPr>
      </w:pPr>
      <w:r w:rsidRPr="009B6326">
        <w:rPr>
          <w:rFonts w:cs="David" w:hint="cs"/>
          <w:rtl/>
        </w:rPr>
        <w:tab/>
        <w:t xml:space="preserve">זה ההיגיון. עדיף לבטל את הסעיף הזה. </w:t>
      </w:r>
    </w:p>
    <w:p w14:paraId="3202417A" w14:textId="77777777" w:rsidR="009B6326" w:rsidRPr="009B6326" w:rsidRDefault="009B6326" w:rsidP="009B6326">
      <w:pPr>
        <w:bidi/>
        <w:rPr>
          <w:rFonts w:cs="David" w:hint="cs"/>
          <w:rtl/>
        </w:rPr>
      </w:pPr>
    </w:p>
    <w:p w14:paraId="1B96A862" w14:textId="77777777" w:rsidR="009B6326" w:rsidRPr="009B6326" w:rsidRDefault="009B6326" w:rsidP="009B6326">
      <w:pPr>
        <w:bidi/>
        <w:rPr>
          <w:rFonts w:cs="David" w:hint="cs"/>
          <w:u w:val="single"/>
          <w:rtl/>
        </w:rPr>
      </w:pPr>
      <w:r w:rsidRPr="009B6326">
        <w:rPr>
          <w:rFonts w:cs="David" w:hint="cs"/>
          <w:u w:val="single"/>
          <w:rtl/>
        </w:rPr>
        <w:t>היו"ר דוד טל:</w:t>
      </w:r>
    </w:p>
    <w:p w14:paraId="7DC680E1" w14:textId="77777777" w:rsidR="009B6326" w:rsidRPr="009B6326" w:rsidRDefault="009B6326" w:rsidP="009B6326">
      <w:pPr>
        <w:bidi/>
        <w:rPr>
          <w:rFonts w:cs="David" w:hint="cs"/>
          <w:rtl/>
        </w:rPr>
      </w:pPr>
    </w:p>
    <w:p w14:paraId="434B2A4E" w14:textId="77777777" w:rsidR="009B6326" w:rsidRPr="009B6326" w:rsidRDefault="009B6326" w:rsidP="009B6326">
      <w:pPr>
        <w:bidi/>
        <w:ind w:firstLine="567"/>
        <w:rPr>
          <w:rFonts w:cs="David" w:hint="cs"/>
          <w:rtl/>
        </w:rPr>
      </w:pPr>
      <w:r w:rsidRPr="009B6326">
        <w:rPr>
          <w:rFonts w:cs="David" w:hint="cs"/>
          <w:rtl/>
        </w:rPr>
        <w:t xml:space="preserve">הוחלט למחוק את סעיף 12. </w:t>
      </w:r>
    </w:p>
    <w:p w14:paraId="35A2C1D6" w14:textId="77777777" w:rsidR="009B6326" w:rsidRPr="009B6326" w:rsidRDefault="009B6326" w:rsidP="009B6326">
      <w:pPr>
        <w:tabs>
          <w:tab w:val="center" w:pos="4154"/>
        </w:tabs>
        <w:bidi/>
        <w:rPr>
          <w:rFonts w:cs="David" w:hint="cs"/>
          <w:rtl/>
        </w:rPr>
      </w:pPr>
    </w:p>
    <w:p w14:paraId="3FF2FDDE" w14:textId="77777777" w:rsidR="009B6326" w:rsidRPr="009B6326" w:rsidRDefault="009B6326" w:rsidP="009B6326">
      <w:pPr>
        <w:tabs>
          <w:tab w:val="center" w:pos="4154"/>
        </w:tabs>
        <w:bidi/>
        <w:rPr>
          <w:rFonts w:cs="David" w:hint="cs"/>
          <w:rtl/>
        </w:rPr>
      </w:pPr>
      <w:r w:rsidRPr="009B6326">
        <w:rPr>
          <w:rFonts w:cs="David" w:hint="cs"/>
          <w:u w:val="single"/>
          <w:rtl/>
        </w:rPr>
        <w:t>ארבל אסטרחן:</w:t>
      </w:r>
    </w:p>
    <w:p w14:paraId="6802004B" w14:textId="77777777" w:rsidR="009B6326" w:rsidRPr="009B6326" w:rsidRDefault="009B6326" w:rsidP="009B6326">
      <w:pPr>
        <w:tabs>
          <w:tab w:val="center" w:pos="4154"/>
        </w:tabs>
        <w:bidi/>
        <w:rPr>
          <w:rFonts w:cs="David" w:hint="cs"/>
          <w:rtl/>
        </w:rPr>
      </w:pPr>
    </w:p>
    <w:p w14:paraId="2FD22480" w14:textId="77777777" w:rsidR="009B6326" w:rsidRPr="009B6326" w:rsidRDefault="009B6326" w:rsidP="009B6326">
      <w:pPr>
        <w:bidi/>
        <w:ind w:firstLine="567"/>
        <w:rPr>
          <w:rFonts w:cs="David" w:hint="cs"/>
          <w:rtl/>
        </w:rPr>
      </w:pPr>
      <w:r w:rsidRPr="009B6326">
        <w:rPr>
          <w:rFonts w:cs="David" w:hint="cs"/>
          <w:rtl/>
        </w:rPr>
        <w:t xml:space="preserve">סעיפים 6 ו-7 זה רק התאמות. </w:t>
      </w:r>
    </w:p>
    <w:p w14:paraId="2BCF0184" w14:textId="77777777" w:rsidR="009B6326" w:rsidRPr="009B6326" w:rsidRDefault="009B6326" w:rsidP="009B6326">
      <w:pPr>
        <w:tabs>
          <w:tab w:val="center" w:pos="4154"/>
        </w:tabs>
        <w:bidi/>
        <w:rPr>
          <w:rFonts w:cs="David" w:hint="cs"/>
          <w:rtl/>
        </w:rPr>
      </w:pPr>
    </w:p>
    <w:p w14:paraId="3F79F594" w14:textId="77777777" w:rsidR="009B6326" w:rsidRPr="009B6326" w:rsidRDefault="009B6326" w:rsidP="009B6326">
      <w:pPr>
        <w:bidi/>
        <w:rPr>
          <w:rFonts w:cs="David" w:hint="cs"/>
          <w:u w:val="single"/>
          <w:rtl/>
        </w:rPr>
      </w:pPr>
      <w:r w:rsidRPr="009B6326">
        <w:rPr>
          <w:rFonts w:cs="David" w:hint="cs"/>
          <w:u w:val="single"/>
          <w:rtl/>
        </w:rPr>
        <w:t>היו"ר דוד טל:</w:t>
      </w:r>
    </w:p>
    <w:p w14:paraId="44CEF353" w14:textId="77777777" w:rsidR="009B6326" w:rsidRPr="009B6326" w:rsidRDefault="009B6326" w:rsidP="009B6326">
      <w:pPr>
        <w:tabs>
          <w:tab w:val="center" w:pos="4154"/>
        </w:tabs>
        <w:bidi/>
        <w:rPr>
          <w:rFonts w:cs="David" w:hint="cs"/>
          <w:rtl/>
        </w:rPr>
      </w:pPr>
    </w:p>
    <w:p w14:paraId="525998B5" w14:textId="77777777" w:rsidR="009B6326" w:rsidRPr="009B6326" w:rsidRDefault="009B6326" w:rsidP="009B6326">
      <w:pPr>
        <w:bidi/>
        <w:rPr>
          <w:rFonts w:cs="David" w:hint="cs"/>
          <w:rtl/>
        </w:rPr>
      </w:pPr>
      <w:r w:rsidRPr="009B6326">
        <w:rPr>
          <w:rFonts w:cs="David" w:hint="cs"/>
          <w:rtl/>
        </w:rPr>
        <w:tab/>
        <w:t xml:space="preserve">"6. בחוק מיסוי תשלומים ביום הבחירות, התשנ"ו-1996, בסעיף 1, בהגדרת "תקופת הבחירות", בפסקה (2), בסופה יבוא: "או שבו נערך משאל עם". </w:t>
      </w:r>
    </w:p>
    <w:p w14:paraId="524444A0" w14:textId="77777777" w:rsidR="009B6326" w:rsidRPr="009B6326" w:rsidRDefault="009B6326" w:rsidP="009B6326">
      <w:pPr>
        <w:tabs>
          <w:tab w:val="center" w:pos="4154"/>
        </w:tabs>
        <w:bidi/>
        <w:rPr>
          <w:rFonts w:cs="David" w:hint="cs"/>
          <w:rtl/>
        </w:rPr>
      </w:pPr>
    </w:p>
    <w:p w14:paraId="2009850B" w14:textId="77777777" w:rsidR="009B6326" w:rsidRPr="009B6326" w:rsidRDefault="009B6326" w:rsidP="009B6326">
      <w:pPr>
        <w:tabs>
          <w:tab w:val="center" w:pos="4154"/>
        </w:tabs>
        <w:bidi/>
        <w:rPr>
          <w:rFonts w:cs="David" w:hint="cs"/>
          <w:u w:val="single"/>
          <w:rtl/>
        </w:rPr>
      </w:pPr>
      <w:r w:rsidRPr="009B6326">
        <w:rPr>
          <w:rFonts w:cs="David" w:hint="cs"/>
          <w:u w:val="single"/>
          <w:rtl/>
        </w:rPr>
        <w:t>ארבל אסטרחן:</w:t>
      </w:r>
    </w:p>
    <w:p w14:paraId="2841C573" w14:textId="77777777" w:rsidR="009B6326" w:rsidRPr="009B6326" w:rsidRDefault="009B6326" w:rsidP="009B6326">
      <w:pPr>
        <w:tabs>
          <w:tab w:val="center" w:pos="4154"/>
        </w:tabs>
        <w:bidi/>
        <w:rPr>
          <w:rFonts w:cs="David" w:hint="cs"/>
          <w:u w:val="single"/>
          <w:rtl/>
        </w:rPr>
      </w:pPr>
    </w:p>
    <w:p w14:paraId="7E408711" w14:textId="77777777" w:rsidR="009B6326" w:rsidRPr="009B6326" w:rsidRDefault="009B6326" w:rsidP="009B6326">
      <w:pPr>
        <w:tabs>
          <w:tab w:val="center" w:pos="4154"/>
        </w:tabs>
        <w:bidi/>
        <w:rPr>
          <w:rFonts w:cs="David" w:hint="cs"/>
          <w:rtl/>
        </w:rPr>
      </w:pPr>
      <w:r w:rsidRPr="009B6326">
        <w:rPr>
          <w:rFonts w:cs="David" w:hint="cs"/>
          <w:rtl/>
        </w:rPr>
        <w:t xml:space="preserve">החוק יחול גם על משאל עם. </w:t>
      </w:r>
    </w:p>
    <w:p w14:paraId="0C8AA385" w14:textId="77777777" w:rsidR="009B6326" w:rsidRPr="009B6326" w:rsidRDefault="009B6326" w:rsidP="009B6326">
      <w:pPr>
        <w:tabs>
          <w:tab w:val="center" w:pos="4154"/>
        </w:tabs>
        <w:bidi/>
        <w:rPr>
          <w:rFonts w:cs="David" w:hint="cs"/>
          <w:rtl/>
        </w:rPr>
      </w:pPr>
    </w:p>
    <w:p w14:paraId="3DAFE109" w14:textId="77777777" w:rsidR="009B6326" w:rsidRPr="009B6326" w:rsidRDefault="009B6326" w:rsidP="009B6326">
      <w:pPr>
        <w:bidi/>
        <w:rPr>
          <w:rFonts w:cs="David" w:hint="cs"/>
          <w:rtl/>
        </w:rPr>
      </w:pPr>
      <w:r w:rsidRPr="009B6326">
        <w:rPr>
          <w:rFonts w:cs="David" w:hint="cs"/>
          <w:rtl/>
        </w:rPr>
        <w:tab/>
        <w:t xml:space="preserve">"7. בחוק שירות המדינה (סיוג פעילות מפלגתית ומגבית כספים), התשי"ט-1959, בסעיף 1(4), אחרי "לבחירות לכנסת", יבוא "למשאל עם". </w:t>
      </w:r>
    </w:p>
    <w:p w14:paraId="1F58E732" w14:textId="77777777" w:rsidR="009B6326" w:rsidRPr="009B6326" w:rsidRDefault="009B6326" w:rsidP="009B6326">
      <w:pPr>
        <w:tabs>
          <w:tab w:val="center" w:pos="4154"/>
        </w:tabs>
        <w:bidi/>
        <w:rPr>
          <w:rFonts w:cs="David" w:hint="cs"/>
          <w:rtl/>
        </w:rPr>
      </w:pPr>
    </w:p>
    <w:p w14:paraId="30AA233C" w14:textId="77777777" w:rsidR="009B6326" w:rsidRPr="009B6326" w:rsidRDefault="009B6326" w:rsidP="009B6326">
      <w:pPr>
        <w:tabs>
          <w:tab w:val="center" w:pos="4154"/>
        </w:tabs>
        <w:bidi/>
        <w:rPr>
          <w:rFonts w:cs="David" w:hint="cs"/>
          <w:u w:val="single"/>
          <w:rtl/>
        </w:rPr>
      </w:pPr>
      <w:r w:rsidRPr="009B6326">
        <w:rPr>
          <w:rFonts w:cs="David" w:hint="cs"/>
          <w:u w:val="single"/>
          <w:rtl/>
        </w:rPr>
        <w:t>ארבל אסטרחן:</w:t>
      </w:r>
    </w:p>
    <w:p w14:paraId="0A1685DF" w14:textId="77777777" w:rsidR="009B6326" w:rsidRPr="009B6326" w:rsidRDefault="009B6326" w:rsidP="009B6326">
      <w:pPr>
        <w:tabs>
          <w:tab w:val="center" w:pos="4154"/>
        </w:tabs>
        <w:bidi/>
        <w:rPr>
          <w:rFonts w:cs="David" w:hint="cs"/>
          <w:u w:val="single"/>
          <w:rtl/>
        </w:rPr>
      </w:pPr>
    </w:p>
    <w:p w14:paraId="1D1A8405" w14:textId="77777777" w:rsidR="009B6326" w:rsidRPr="009B6326" w:rsidRDefault="009B6326" w:rsidP="009B6326">
      <w:pPr>
        <w:bidi/>
        <w:rPr>
          <w:rFonts w:cs="David" w:hint="cs"/>
          <w:rtl/>
        </w:rPr>
      </w:pPr>
      <w:r w:rsidRPr="009B6326">
        <w:rPr>
          <w:rFonts w:cs="David" w:hint="cs"/>
          <w:rtl/>
        </w:rPr>
        <w:tab/>
        <w:t xml:space="preserve">לישיבה הבאה נכין נוסח בהתאם להסכמות שהתקבלו פה. </w:t>
      </w:r>
    </w:p>
    <w:p w14:paraId="1D477CA6" w14:textId="77777777" w:rsidR="009B6326" w:rsidRPr="009B6326" w:rsidRDefault="009B6326" w:rsidP="009B6326">
      <w:pPr>
        <w:tabs>
          <w:tab w:val="center" w:pos="4154"/>
        </w:tabs>
        <w:bidi/>
        <w:rPr>
          <w:rFonts w:cs="David" w:hint="cs"/>
          <w:rtl/>
        </w:rPr>
      </w:pPr>
    </w:p>
    <w:p w14:paraId="5A85B50F" w14:textId="77777777" w:rsidR="009B6326" w:rsidRPr="009B6326" w:rsidRDefault="009B6326" w:rsidP="009B6326">
      <w:pPr>
        <w:bidi/>
        <w:rPr>
          <w:rFonts w:cs="David" w:hint="cs"/>
          <w:rtl/>
        </w:rPr>
      </w:pPr>
      <w:r w:rsidRPr="009B6326">
        <w:rPr>
          <w:rFonts w:cs="David" w:hint="cs"/>
          <w:rtl/>
        </w:rPr>
        <w:tab/>
        <w:t xml:space="preserve">לקראת הישיבה הבאה נפנה גם לאוצר כדי לבקש עלות תקציבית. </w:t>
      </w:r>
    </w:p>
    <w:p w14:paraId="567FE899" w14:textId="77777777" w:rsidR="009B6326" w:rsidRPr="009B6326" w:rsidRDefault="009B6326" w:rsidP="009B6326">
      <w:pPr>
        <w:bidi/>
        <w:rPr>
          <w:rFonts w:cs="David" w:hint="cs"/>
          <w:rtl/>
        </w:rPr>
      </w:pPr>
    </w:p>
    <w:p w14:paraId="040B21DB" w14:textId="77777777" w:rsidR="009B6326" w:rsidRPr="009B6326" w:rsidRDefault="009B6326" w:rsidP="009B6326">
      <w:pPr>
        <w:bidi/>
        <w:rPr>
          <w:rFonts w:cs="David" w:hint="cs"/>
          <w:u w:val="single"/>
          <w:rtl/>
        </w:rPr>
      </w:pPr>
      <w:r w:rsidRPr="009B6326">
        <w:rPr>
          <w:rFonts w:cs="David" w:hint="cs"/>
          <w:u w:val="single"/>
          <w:rtl/>
        </w:rPr>
        <w:t>היו"ר דוד טל:</w:t>
      </w:r>
    </w:p>
    <w:p w14:paraId="3A1E9418" w14:textId="77777777" w:rsidR="009B6326" w:rsidRPr="009B6326" w:rsidRDefault="009B6326" w:rsidP="009B6326">
      <w:pPr>
        <w:bidi/>
        <w:rPr>
          <w:rFonts w:cs="David" w:hint="cs"/>
          <w:rtl/>
        </w:rPr>
      </w:pPr>
    </w:p>
    <w:p w14:paraId="422425C6" w14:textId="77777777" w:rsidR="009B6326" w:rsidRPr="009B6326" w:rsidRDefault="009B6326" w:rsidP="009B6326">
      <w:pPr>
        <w:bidi/>
        <w:rPr>
          <w:rFonts w:cs="David" w:hint="cs"/>
          <w:rtl/>
        </w:rPr>
      </w:pPr>
      <w:r w:rsidRPr="009B6326">
        <w:rPr>
          <w:rFonts w:cs="David" w:hint="cs"/>
          <w:rtl/>
        </w:rPr>
        <w:tab/>
        <w:t>2 מיליארד שקל. מימון 200 מיליון ועוד כמה מיליארדים על הפסד יום שבתון וכל השאר.</w:t>
      </w:r>
    </w:p>
    <w:p w14:paraId="7FC9FA96" w14:textId="77777777" w:rsidR="009B6326" w:rsidRPr="009B6326" w:rsidRDefault="009B6326" w:rsidP="009B6326">
      <w:pPr>
        <w:bidi/>
        <w:rPr>
          <w:rFonts w:cs="David" w:hint="cs"/>
          <w:rtl/>
        </w:rPr>
      </w:pPr>
    </w:p>
    <w:p w14:paraId="029F4EA6" w14:textId="77777777" w:rsidR="009B6326" w:rsidRPr="009B6326" w:rsidRDefault="009B6326" w:rsidP="009B6326">
      <w:pPr>
        <w:bidi/>
        <w:rPr>
          <w:rFonts w:cs="David" w:hint="cs"/>
          <w:u w:val="single"/>
          <w:rtl/>
        </w:rPr>
      </w:pPr>
      <w:r w:rsidRPr="009B6326">
        <w:rPr>
          <w:rFonts w:cs="David" w:hint="cs"/>
          <w:u w:val="single"/>
          <w:rtl/>
        </w:rPr>
        <w:t>ארבל אסטרחן:</w:t>
      </w:r>
    </w:p>
    <w:p w14:paraId="3498D70D" w14:textId="77777777" w:rsidR="009B6326" w:rsidRPr="009B6326" w:rsidRDefault="009B6326" w:rsidP="009B6326">
      <w:pPr>
        <w:tabs>
          <w:tab w:val="center" w:pos="4154"/>
        </w:tabs>
        <w:bidi/>
        <w:rPr>
          <w:rFonts w:cs="David" w:hint="cs"/>
          <w:rtl/>
        </w:rPr>
      </w:pPr>
    </w:p>
    <w:p w14:paraId="667ECFA9" w14:textId="77777777" w:rsidR="009B6326" w:rsidRPr="009B6326" w:rsidRDefault="009B6326" w:rsidP="009B6326">
      <w:pPr>
        <w:bidi/>
        <w:rPr>
          <w:rFonts w:cs="David" w:hint="cs"/>
          <w:rtl/>
        </w:rPr>
      </w:pPr>
      <w:r w:rsidRPr="009B6326">
        <w:rPr>
          <w:rFonts w:cs="David" w:hint="cs"/>
          <w:rtl/>
        </w:rPr>
        <w:tab/>
        <w:t>ברור שזאת תהיה הצעה תקציבית.</w:t>
      </w:r>
      <w:r>
        <w:rPr>
          <w:rFonts w:cs="David" w:hint="cs"/>
          <w:rtl/>
        </w:rPr>
        <w:t xml:space="preserve">  </w:t>
      </w:r>
      <w:r w:rsidRPr="009B6326">
        <w:rPr>
          <w:rFonts w:cs="David" w:hint="cs"/>
          <w:rtl/>
        </w:rPr>
        <w:t xml:space="preserve">התעוררה קודם שאלה בין חברי הכנסת, מה המשמעות של הכנה לקריאה ראשונה. </w:t>
      </w:r>
    </w:p>
    <w:p w14:paraId="29F1713E" w14:textId="77777777" w:rsidR="009B6326" w:rsidRPr="009B6326" w:rsidRDefault="009B6326" w:rsidP="009B6326">
      <w:pPr>
        <w:bidi/>
        <w:rPr>
          <w:rFonts w:cs="David" w:hint="cs"/>
          <w:rtl/>
        </w:rPr>
      </w:pPr>
    </w:p>
    <w:p w14:paraId="2E92321D" w14:textId="77777777" w:rsidR="009B6326" w:rsidRDefault="009B6326" w:rsidP="009B6326">
      <w:pPr>
        <w:bidi/>
        <w:rPr>
          <w:rFonts w:cs="David" w:hint="cs"/>
          <w:u w:val="single"/>
          <w:rtl/>
        </w:rPr>
      </w:pPr>
    </w:p>
    <w:p w14:paraId="39994D2A" w14:textId="77777777" w:rsidR="009B6326" w:rsidRDefault="009B6326" w:rsidP="009B6326">
      <w:pPr>
        <w:bidi/>
        <w:rPr>
          <w:rFonts w:cs="David" w:hint="cs"/>
          <w:u w:val="single"/>
          <w:rtl/>
        </w:rPr>
      </w:pPr>
    </w:p>
    <w:p w14:paraId="49321ACD" w14:textId="77777777" w:rsidR="009B6326" w:rsidRDefault="009B6326" w:rsidP="009B6326">
      <w:pPr>
        <w:bidi/>
        <w:rPr>
          <w:rFonts w:cs="David" w:hint="cs"/>
          <w:u w:val="single"/>
          <w:rtl/>
        </w:rPr>
      </w:pPr>
    </w:p>
    <w:p w14:paraId="223AFC72" w14:textId="77777777" w:rsidR="009B6326" w:rsidRPr="009B6326" w:rsidRDefault="009B6326" w:rsidP="009B6326">
      <w:pPr>
        <w:bidi/>
        <w:rPr>
          <w:rFonts w:cs="David" w:hint="cs"/>
          <w:u w:val="single"/>
          <w:rtl/>
        </w:rPr>
      </w:pPr>
      <w:r w:rsidRPr="009B6326">
        <w:rPr>
          <w:rFonts w:cs="David" w:hint="cs"/>
          <w:u w:val="single"/>
          <w:rtl/>
        </w:rPr>
        <w:t>היו"ר דוד טל:</w:t>
      </w:r>
    </w:p>
    <w:p w14:paraId="4BF37050" w14:textId="77777777" w:rsidR="009B6326" w:rsidRPr="009B6326" w:rsidRDefault="009B6326" w:rsidP="009B6326">
      <w:pPr>
        <w:bidi/>
        <w:rPr>
          <w:rFonts w:cs="David" w:hint="cs"/>
          <w:rtl/>
        </w:rPr>
      </w:pPr>
    </w:p>
    <w:p w14:paraId="5528912A" w14:textId="77777777" w:rsidR="009B6326" w:rsidRPr="009B6326" w:rsidRDefault="009B6326" w:rsidP="009B6326">
      <w:pPr>
        <w:bidi/>
        <w:rPr>
          <w:rFonts w:cs="David" w:hint="cs"/>
          <w:rtl/>
        </w:rPr>
      </w:pPr>
      <w:r w:rsidRPr="009B6326">
        <w:rPr>
          <w:rFonts w:cs="David" w:hint="cs"/>
          <w:rtl/>
        </w:rPr>
        <w:tab/>
        <w:t xml:space="preserve">למה זה תקציבי? החוק הזה כבר עבר בזמנו ב-1999.  אני מלביש עכשיו על החוק אז זאת לא הצעה תקציבית. </w:t>
      </w:r>
    </w:p>
    <w:p w14:paraId="1055EBE0" w14:textId="77777777" w:rsidR="009B6326" w:rsidRPr="009B6326" w:rsidRDefault="009B6326" w:rsidP="009B6326">
      <w:pPr>
        <w:bidi/>
        <w:rPr>
          <w:rFonts w:cs="David" w:hint="cs"/>
          <w:rtl/>
        </w:rPr>
      </w:pPr>
      <w:r w:rsidRPr="009B6326">
        <w:rPr>
          <w:rFonts w:cs="David" w:hint="cs"/>
          <w:rtl/>
        </w:rPr>
        <w:tab/>
      </w:r>
    </w:p>
    <w:p w14:paraId="4B46AE44" w14:textId="77777777" w:rsidR="009B6326" w:rsidRPr="009B6326" w:rsidRDefault="009B6326" w:rsidP="009B6326">
      <w:pPr>
        <w:bidi/>
        <w:rPr>
          <w:rFonts w:cs="David" w:hint="cs"/>
          <w:rtl/>
        </w:rPr>
      </w:pPr>
      <w:r w:rsidRPr="009B6326">
        <w:rPr>
          <w:rFonts w:cs="David" w:hint="cs"/>
          <w:u w:val="single"/>
          <w:rtl/>
        </w:rPr>
        <w:t>יצחק לוי:</w:t>
      </w:r>
    </w:p>
    <w:p w14:paraId="719841E3" w14:textId="77777777" w:rsidR="009B6326" w:rsidRPr="009B6326" w:rsidRDefault="009B6326" w:rsidP="009B6326">
      <w:pPr>
        <w:bidi/>
        <w:rPr>
          <w:rFonts w:cs="David" w:hint="cs"/>
          <w:rtl/>
        </w:rPr>
      </w:pPr>
    </w:p>
    <w:p w14:paraId="7924A3D6" w14:textId="77777777" w:rsidR="009B6326" w:rsidRPr="009B6326" w:rsidRDefault="009B6326" w:rsidP="009B6326">
      <w:pPr>
        <w:bidi/>
        <w:ind w:firstLine="567"/>
        <w:rPr>
          <w:rFonts w:cs="David" w:hint="cs"/>
          <w:rtl/>
        </w:rPr>
      </w:pPr>
      <w:r w:rsidRPr="009B6326">
        <w:rPr>
          <w:rFonts w:cs="David" w:hint="cs"/>
          <w:rtl/>
        </w:rPr>
        <w:t xml:space="preserve">מה אכפת לך, אם אין לך 50 הוא לא יעבור בכנסת. </w:t>
      </w:r>
    </w:p>
    <w:p w14:paraId="0DAE4B0C" w14:textId="77777777" w:rsidR="009B6326" w:rsidRPr="009B6326" w:rsidRDefault="009B6326" w:rsidP="009B6326">
      <w:pPr>
        <w:bidi/>
        <w:rPr>
          <w:rFonts w:cs="David" w:hint="cs"/>
          <w:rtl/>
        </w:rPr>
      </w:pPr>
    </w:p>
    <w:p w14:paraId="7281BA09" w14:textId="77777777" w:rsidR="009B6326" w:rsidRPr="009B6326" w:rsidRDefault="009B6326" w:rsidP="009B6326">
      <w:pPr>
        <w:bidi/>
        <w:rPr>
          <w:rFonts w:cs="David" w:hint="cs"/>
          <w:u w:val="single"/>
          <w:rtl/>
        </w:rPr>
      </w:pPr>
      <w:r w:rsidRPr="009B6326">
        <w:rPr>
          <w:rFonts w:cs="David" w:hint="cs"/>
          <w:u w:val="single"/>
          <w:rtl/>
        </w:rPr>
        <w:t>ארבל אסטרחן:</w:t>
      </w:r>
    </w:p>
    <w:p w14:paraId="75CAF1B0" w14:textId="77777777" w:rsidR="009B6326" w:rsidRPr="009B6326" w:rsidRDefault="009B6326" w:rsidP="009B6326">
      <w:pPr>
        <w:bidi/>
        <w:rPr>
          <w:rFonts w:cs="David" w:hint="cs"/>
          <w:u w:val="single"/>
          <w:rtl/>
        </w:rPr>
      </w:pPr>
    </w:p>
    <w:p w14:paraId="05A6E80C" w14:textId="77777777" w:rsidR="009B6326" w:rsidRPr="009B6326" w:rsidRDefault="009B6326" w:rsidP="009B6326">
      <w:pPr>
        <w:bidi/>
        <w:ind w:firstLine="567"/>
        <w:rPr>
          <w:rFonts w:cs="David" w:hint="cs"/>
          <w:rtl/>
        </w:rPr>
      </w:pPr>
      <w:r w:rsidRPr="009B6326">
        <w:rPr>
          <w:rFonts w:cs="David" w:hint="cs"/>
          <w:rtl/>
        </w:rPr>
        <w:t xml:space="preserve">לגבי השאלה, מה המשמעות של הכנה לקריאה ראשונה? אני חושבת שזה ברור לחברי הכנסת ואינטרס ראשון שלהם. הקריאה הראשונה היא חלק מהותי מהליך החקיקה. ההכנה צריכה להיות רצינית. ברור שלא כל העבודה נעשית כאן. </w:t>
      </w:r>
    </w:p>
    <w:p w14:paraId="6F20D89E" w14:textId="77777777" w:rsidR="009B6326" w:rsidRPr="009B6326" w:rsidRDefault="009B6326" w:rsidP="009B6326">
      <w:pPr>
        <w:bidi/>
        <w:ind w:firstLine="567"/>
        <w:rPr>
          <w:rFonts w:cs="David" w:hint="cs"/>
          <w:rtl/>
        </w:rPr>
      </w:pPr>
    </w:p>
    <w:p w14:paraId="5A231172" w14:textId="77777777" w:rsidR="009B6326" w:rsidRPr="009B6326" w:rsidRDefault="009B6326" w:rsidP="009B6326">
      <w:pPr>
        <w:bidi/>
        <w:rPr>
          <w:rFonts w:cs="David" w:hint="cs"/>
          <w:u w:val="single"/>
          <w:rtl/>
        </w:rPr>
      </w:pPr>
      <w:r w:rsidRPr="009B6326">
        <w:rPr>
          <w:rFonts w:cs="David" w:hint="cs"/>
          <w:u w:val="single"/>
          <w:rtl/>
        </w:rPr>
        <w:t>יצחק לוי:</w:t>
      </w:r>
    </w:p>
    <w:p w14:paraId="0E61198F" w14:textId="77777777" w:rsidR="009B6326" w:rsidRPr="009B6326" w:rsidRDefault="009B6326" w:rsidP="009B6326">
      <w:pPr>
        <w:bidi/>
        <w:rPr>
          <w:rFonts w:cs="David" w:hint="cs"/>
          <w:u w:val="single"/>
          <w:rtl/>
        </w:rPr>
      </w:pPr>
    </w:p>
    <w:p w14:paraId="3E1E3FF1" w14:textId="77777777" w:rsidR="009B6326" w:rsidRPr="009B6326" w:rsidRDefault="009B6326" w:rsidP="009B6326">
      <w:pPr>
        <w:bidi/>
        <w:rPr>
          <w:rFonts w:cs="David" w:hint="cs"/>
          <w:rtl/>
        </w:rPr>
      </w:pPr>
      <w:r w:rsidRPr="009B6326">
        <w:rPr>
          <w:rFonts w:cs="David" w:hint="cs"/>
          <w:rtl/>
        </w:rPr>
        <w:tab/>
        <w:t xml:space="preserve">אולי תגדירי מה זה מהותי. </w:t>
      </w:r>
    </w:p>
    <w:p w14:paraId="2987D4D9" w14:textId="77777777" w:rsidR="009B6326" w:rsidRPr="009B6326" w:rsidRDefault="009B6326" w:rsidP="009B6326">
      <w:pPr>
        <w:bidi/>
        <w:rPr>
          <w:rFonts w:cs="David" w:hint="cs"/>
          <w:rtl/>
        </w:rPr>
      </w:pPr>
    </w:p>
    <w:p w14:paraId="5AFD4992" w14:textId="77777777" w:rsidR="009B6326" w:rsidRPr="009B6326" w:rsidRDefault="009B6326" w:rsidP="009B6326">
      <w:pPr>
        <w:bidi/>
        <w:rPr>
          <w:rFonts w:cs="David" w:hint="cs"/>
          <w:u w:val="single"/>
          <w:rtl/>
        </w:rPr>
      </w:pPr>
      <w:r w:rsidRPr="009B6326">
        <w:rPr>
          <w:rFonts w:cs="David" w:hint="cs"/>
          <w:u w:val="single"/>
          <w:rtl/>
        </w:rPr>
        <w:t>היו"ר דוד טל:</w:t>
      </w:r>
    </w:p>
    <w:p w14:paraId="41FC3D7B" w14:textId="77777777" w:rsidR="009B6326" w:rsidRPr="009B6326" w:rsidRDefault="009B6326" w:rsidP="009B6326">
      <w:pPr>
        <w:bidi/>
        <w:rPr>
          <w:rFonts w:cs="David" w:hint="cs"/>
          <w:rtl/>
        </w:rPr>
      </w:pPr>
    </w:p>
    <w:p w14:paraId="04CF708D" w14:textId="77777777" w:rsidR="009B6326" w:rsidRPr="009B6326" w:rsidRDefault="009B6326" w:rsidP="009B6326">
      <w:pPr>
        <w:bidi/>
        <w:rPr>
          <w:rFonts w:cs="David" w:hint="cs"/>
          <w:rtl/>
        </w:rPr>
      </w:pPr>
      <w:r w:rsidRPr="009B6326">
        <w:rPr>
          <w:rFonts w:cs="David" w:hint="cs"/>
          <w:rtl/>
        </w:rPr>
        <w:tab/>
        <w:t xml:space="preserve">איש איש לפי רעות עיניו. יש הרבה מאוד דברים מהותיים, כל אחד על פי השקפת עולמו. </w:t>
      </w:r>
    </w:p>
    <w:p w14:paraId="251D9509" w14:textId="77777777" w:rsidR="009B6326" w:rsidRPr="009B6326" w:rsidRDefault="009B6326" w:rsidP="009B6326">
      <w:pPr>
        <w:bidi/>
        <w:rPr>
          <w:rFonts w:cs="David" w:hint="cs"/>
          <w:rtl/>
        </w:rPr>
      </w:pPr>
    </w:p>
    <w:p w14:paraId="7AEB3C81" w14:textId="77777777" w:rsidR="009B6326" w:rsidRPr="009B6326" w:rsidRDefault="009B6326" w:rsidP="009B6326">
      <w:pPr>
        <w:bidi/>
        <w:rPr>
          <w:rFonts w:cs="David" w:hint="cs"/>
          <w:u w:val="single"/>
          <w:rtl/>
        </w:rPr>
      </w:pPr>
      <w:r w:rsidRPr="009B6326">
        <w:rPr>
          <w:rFonts w:cs="David" w:hint="cs"/>
          <w:u w:val="single"/>
          <w:rtl/>
        </w:rPr>
        <w:t>יצחק לוי:</w:t>
      </w:r>
    </w:p>
    <w:p w14:paraId="2D7D1095" w14:textId="77777777" w:rsidR="009B6326" w:rsidRPr="009B6326" w:rsidRDefault="009B6326" w:rsidP="009B6326">
      <w:pPr>
        <w:bidi/>
        <w:rPr>
          <w:rFonts w:cs="David" w:hint="cs"/>
          <w:u w:val="single"/>
          <w:rtl/>
        </w:rPr>
      </w:pPr>
    </w:p>
    <w:p w14:paraId="31F1F760" w14:textId="77777777" w:rsidR="009B6326" w:rsidRPr="009B6326" w:rsidRDefault="009B6326" w:rsidP="009B6326">
      <w:pPr>
        <w:bidi/>
        <w:rPr>
          <w:rFonts w:cs="David" w:hint="cs"/>
          <w:rtl/>
        </w:rPr>
      </w:pPr>
      <w:r w:rsidRPr="009B6326">
        <w:rPr>
          <w:rFonts w:cs="David" w:hint="cs"/>
          <w:rtl/>
        </w:rPr>
        <w:tab/>
        <w:t xml:space="preserve">למען גיבוש עמדה יותר נוחה לקראת ההצבעה אני רוצה להציע שבשני סעיפים נכניס גרסה שניה. אני חושב שזה יהיה נכון לעשות. </w:t>
      </w:r>
    </w:p>
    <w:p w14:paraId="2AABF026" w14:textId="77777777" w:rsidR="009B6326" w:rsidRPr="009B6326" w:rsidRDefault="009B6326" w:rsidP="009B6326">
      <w:pPr>
        <w:tabs>
          <w:tab w:val="center" w:pos="4154"/>
        </w:tabs>
        <w:bidi/>
        <w:rPr>
          <w:rFonts w:cs="David" w:hint="cs"/>
          <w:rtl/>
        </w:rPr>
      </w:pPr>
    </w:p>
    <w:p w14:paraId="2128A637" w14:textId="77777777" w:rsidR="009B6326" w:rsidRPr="009B6326" w:rsidRDefault="009B6326" w:rsidP="009B6326">
      <w:pPr>
        <w:bidi/>
        <w:rPr>
          <w:rFonts w:cs="David" w:hint="cs"/>
          <w:rtl/>
        </w:rPr>
      </w:pPr>
      <w:r w:rsidRPr="009B6326">
        <w:rPr>
          <w:rFonts w:cs="David" w:hint="cs"/>
          <w:u w:val="single"/>
          <w:rtl/>
        </w:rPr>
        <w:t>היו"ר דוד טל:</w:t>
      </w:r>
    </w:p>
    <w:p w14:paraId="2F7D5F9A" w14:textId="77777777" w:rsidR="009B6326" w:rsidRPr="009B6326" w:rsidRDefault="009B6326" w:rsidP="009B6326">
      <w:pPr>
        <w:bidi/>
        <w:rPr>
          <w:rFonts w:cs="David" w:hint="cs"/>
          <w:rtl/>
        </w:rPr>
      </w:pPr>
    </w:p>
    <w:p w14:paraId="77C965B1" w14:textId="77777777" w:rsidR="009B6326" w:rsidRPr="009B6326" w:rsidRDefault="009B6326" w:rsidP="009B6326">
      <w:pPr>
        <w:bidi/>
        <w:ind w:firstLine="567"/>
        <w:rPr>
          <w:rFonts w:cs="David" w:hint="cs"/>
          <w:rtl/>
        </w:rPr>
      </w:pPr>
      <w:r w:rsidRPr="009B6326">
        <w:rPr>
          <w:rFonts w:cs="David" w:hint="cs"/>
          <w:rtl/>
        </w:rPr>
        <w:t xml:space="preserve">אני מסכים מראש. </w:t>
      </w:r>
    </w:p>
    <w:p w14:paraId="044F33D6" w14:textId="77777777" w:rsidR="009B6326" w:rsidRPr="009B6326" w:rsidRDefault="009B6326" w:rsidP="009B6326">
      <w:pPr>
        <w:bidi/>
        <w:rPr>
          <w:rFonts w:cs="David" w:hint="cs"/>
          <w:rtl/>
        </w:rPr>
      </w:pPr>
    </w:p>
    <w:p w14:paraId="6D844805" w14:textId="77777777" w:rsidR="009B6326" w:rsidRPr="009B6326" w:rsidRDefault="009B6326" w:rsidP="009B6326">
      <w:pPr>
        <w:bidi/>
        <w:rPr>
          <w:rFonts w:cs="David" w:hint="cs"/>
          <w:u w:val="single"/>
          <w:rtl/>
        </w:rPr>
      </w:pPr>
      <w:r w:rsidRPr="009B6326">
        <w:rPr>
          <w:rFonts w:cs="David" w:hint="cs"/>
          <w:u w:val="single"/>
          <w:rtl/>
        </w:rPr>
        <w:t>מנחם בן-ששון:</w:t>
      </w:r>
    </w:p>
    <w:p w14:paraId="06CBD943" w14:textId="77777777" w:rsidR="009B6326" w:rsidRPr="009B6326" w:rsidRDefault="009B6326" w:rsidP="009B6326">
      <w:pPr>
        <w:bidi/>
        <w:rPr>
          <w:rFonts w:cs="David" w:hint="cs"/>
          <w:u w:val="single"/>
          <w:rtl/>
        </w:rPr>
      </w:pPr>
    </w:p>
    <w:p w14:paraId="555A931D" w14:textId="77777777" w:rsidR="009B6326" w:rsidRPr="009B6326" w:rsidRDefault="009B6326" w:rsidP="009B6326">
      <w:pPr>
        <w:bidi/>
        <w:rPr>
          <w:rFonts w:cs="David" w:hint="cs"/>
          <w:rtl/>
        </w:rPr>
      </w:pPr>
      <w:r w:rsidRPr="009B6326">
        <w:rPr>
          <w:rFonts w:cs="David" w:hint="cs"/>
          <w:rtl/>
        </w:rPr>
        <w:tab/>
        <w:t xml:space="preserve">יכול להיות שיהיו שלושה. </w:t>
      </w:r>
    </w:p>
    <w:p w14:paraId="0ECAAD15" w14:textId="77777777" w:rsidR="009B6326" w:rsidRPr="009B6326" w:rsidRDefault="009B6326" w:rsidP="009B6326">
      <w:pPr>
        <w:bidi/>
        <w:rPr>
          <w:rFonts w:cs="David" w:hint="cs"/>
          <w:rtl/>
        </w:rPr>
      </w:pPr>
    </w:p>
    <w:p w14:paraId="105EC78A" w14:textId="77777777" w:rsidR="009B6326" w:rsidRPr="009B6326" w:rsidRDefault="009B6326" w:rsidP="009B6326">
      <w:pPr>
        <w:bidi/>
        <w:rPr>
          <w:rFonts w:cs="David" w:hint="cs"/>
          <w:u w:val="single"/>
          <w:rtl/>
        </w:rPr>
      </w:pPr>
      <w:r w:rsidRPr="009B6326">
        <w:rPr>
          <w:rFonts w:cs="David" w:hint="cs"/>
          <w:u w:val="single"/>
          <w:rtl/>
        </w:rPr>
        <w:t>היו"ר דוד טל:</w:t>
      </w:r>
    </w:p>
    <w:p w14:paraId="1F19A27F" w14:textId="77777777" w:rsidR="009B6326" w:rsidRPr="009B6326" w:rsidRDefault="009B6326" w:rsidP="009B6326">
      <w:pPr>
        <w:bidi/>
        <w:rPr>
          <w:rFonts w:cs="David" w:hint="cs"/>
          <w:rtl/>
        </w:rPr>
      </w:pPr>
    </w:p>
    <w:p w14:paraId="357B9FCE" w14:textId="77777777" w:rsidR="009B6326" w:rsidRPr="009B6326" w:rsidRDefault="009B6326" w:rsidP="009B6326">
      <w:pPr>
        <w:bidi/>
        <w:rPr>
          <w:rFonts w:cs="David" w:hint="cs"/>
          <w:rtl/>
        </w:rPr>
      </w:pPr>
      <w:r w:rsidRPr="009B6326">
        <w:rPr>
          <w:rFonts w:cs="David" w:hint="cs"/>
          <w:rtl/>
        </w:rPr>
        <w:tab/>
        <w:t xml:space="preserve">חשבתי שזה לא נכון, כפי שאתם עושים בוועדת חוקה. אתה מכיר את זה, זה יוצר - - - </w:t>
      </w:r>
    </w:p>
    <w:p w14:paraId="62AE681E" w14:textId="77777777" w:rsidR="009B6326" w:rsidRPr="009B6326" w:rsidRDefault="009B6326" w:rsidP="009B6326">
      <w:pPr>
        <w:bidi/>
        <w:rPr>
          <w:rFonts w:cs="David" w:hint="cs"/>
          <w:rtl/>
        </w:rPr>
      </w:pPr>
    </w:p>
    <w:p w14:paraId="57DD2F46" w14:textId="77777777" w:rsidR="009B6326" w:rsidRPr="009B6326" w:rsidRDefault="009B6326" w:rsidP="009B6326">
      <w:pPr>
        <w:bidi/>
        <w:rPr>
          <w:rFonts w:cs="David" w:hint="cs"/>
          <w:u w:val="single"/>
          <w:rtl/>
        </w:rPr>
      </w:pPr>
      <w:r w:rsidRPr="009B6326">
        <w:rPr>
          <w:rFonts w:cs="David" w:hint="cs"/>
          <w:u w:val="single"/>
          <w:rtl/>
        </w:rPr>
        <w:t>יצחק לוי:</w:t>
      </w:r>
    </w:p>
    <w:p w14:paraId="5B6B6B3E" w14:textId="77777777" w:rsidR="009B6326" w:rsidRPr="009B6326" w:rsidRDefault="009B6326" w:rsidP="009B6326">
      <w:pPr>
        <w:bidi/>
        <w:rPr>
          <w:rFonts w:cs="David" w:hint="cs"/>
          <w:u w:val="single"/>
          <w:rtl/>
        </w:rPr>
      </w:pPr>
    </w:p>
    <w:p w14:paraId="42FE090F" w14:textId="77777777" w:rsidR="009B6326" w:rsidRPr="009B6326" w:rsidRDefault="009B6326" w:rsidP="009B6326">
      <w:pPr>
        <w:bidi/>
        <w:rPr>
          <w:rFonts w:cs="David" w:hint="cs"/>
          <w:rtl/>
        </w:rPr>
      </w:pPr>
      <w:r w:rsidRPr="009B6326">
        <w:rPr>
          <w:rFonts w:cs="David" w:hint="cs"/>
          <w:rtl/>
        </w:rPr>
        <w:tab/>
        <w:t xml:space="preserve">יש פה הרבה רצונות. </w:t>
      </w:r>
    </w:p>
    <w:p w14:paraId="26AE4EA1" w14:textId="77777777" w:rsidR="009B6326" w:rsidRPr="009B6326" w:rsidRDefault="009B6326" w:rsidP="009B6326">
      <w:pPr>
        <w:bidi/>
        <w:rPr>
          <w:rFonts w:cs="David" w:hint="cs"/>
          <w:rtl/>
        </w:rPr>
      </w:pPr>
    </w:p>
    <w:p w14:paraId="080B4996" w14:textId="77777777" w:rsidR="009B6326" w:rsidRPr="009B6326" w:rsidRDefault="009B6326" w:rsidP="009B6326">
      <w:pPr>
        <w:bidi/>
        <w:rPr>
          <w:rFonts w:cs="David" w:hint="cs"/>
          <w:u w:val="single"/>
          <w:rtl/>
        </w:rPr>
      </w:pPr>
      <w:r w:rsidRPr="009B6326">
        <w:rPr>
          <w:rFonts w:cs="David" w:hint="cs"/>
          <w:u w:val="single"/>
          <w:rtl/>
        </w:rPr>
        <w:t>היו"ר דוד טל:</w:t>
      </w:r>
    </w:p>
    <w:p w14:paraId="3412C3D4" w14:textId="77777777" w:rsidR="009B6326" w:rsidRPr="009B6326" w:rsidRDefault="009B6326" w:rsidP="009B6326">
      <w:pPr>
        <w:bidi/>
        <w:rPr>
          <w:rFonts w:cs="David" w:hint="cs"/>
          <w:rtl/>
        </w:rPr>
      </w:pPr>
    </w:p>
    <w:p w14:paraId="4EEF68AB" w14:textId="77777777" w:rsidR="009B6326" w:rsidRPr="009B6326" w:rsidRDefault="009B6326" w:rsidP="009B6326">
      <w:pPr>
        <w:bidi/>
        <w:rPr>
          <w:rFonts w:cs="David" w:hint="cs"/>
          <w:rtl/>
        </w:rPr>
      </w:pPr>
      <w:r w:rsidRPr="009B6326">
        <w:rPr>
          <w:rFonts w:cs="David" w:hint="cs"/>
          <w:rtl/>
        </w:rPr>
        <w:tab/>
        <w:t xml:space="preserve">אני מבין. אני רוצה לשקף את כל הרצונות ובסופו של יום לקבל החלטה אחת ולהצביע. </w:t>
      </w:r>
    </w:p>
    <w:p w14:paraId="518F3AFE" w14:textId="77777777" w:rsidR="009B6326" w:rsidRPr="009B6326" w:rsidRDefault="009B6326" w:rsidP="009B6326">
      <w:pPr>
        <w:bidi/>
        <w:rPr>
          <w:rFonts w:cs="David" w:hint="cs"/>
          <w:rtl/>
        </w:rPr>
      </w:pPr>
    </w:p>
    <w:p w14:paraId="7ED6F810" w14:textId="77777777" w:rsidR="009B6326" w:rsidRPr="009B6326" w:rsidRDefault="009B6326" w:rsidP="009B6326">
      <w:pPr>
        <w:bidi/>
        <w:rPr>
          <w:rFonts w:cs="David" w:hint="cs"/>
          <w:rtl/>
        </w:rPr>
      </w:pPr>
      <w:r w:rsidRPr="009B6326">
        <w:rPr>
          <w:rFonts w:cs="David" w:hint="cs"/>
          <w:rtl/>
        </w:rPr>
        <w:tab/>
        <w:t xml:space="preserve">תעבירו ליועצים המשפטיים את שינוי הגרסה. </w:t>
      </w:r>
    </w:p>
    <w:p w14:paraId="17F77D32" w14:textId="77777777" w:rsidR="009B6326" w:rsidRPr="009B6326" w:rsidRDefault="009B6326" w:rsidP="009B6326">
      <w:pPr>
        <w:bidi/>
        <w:rPr>
          <w:rFonts w:cs="David" w:hint="cs"/>
          <w:rtl/>
        </w:rPr>
      </w:pPr>
    </w:p>
    <w:p w14:paraId="0C8A928D" w14:textId="77777777" w:rsidR="009B6326" w:rsidRPr="009B6326" w:rsidRDefault="009B6326" w:rsidP="009B6326">
      <w:pPr>
        <w:bidi/>
        <w:rPr>
          <w:rFonts w:cs="David" w:hint="cs"/>
          <w:u w:val="single"/>
          <w:rtl/>
        </w:rPr>
      </w:pPr>
      <w:r w:rsidRPr="009B6326">
        <w:rPr>
          <w:rFonts w:cs="David" w:hint="cs"/>
          <w:u w:val="single"/>
          <w:rtl/>
        </w:rPr>
        <w:t>מנחם בן-ששון:</w:t>
      </w:r>
    </w:p>
    <w:p w14:paraId="3B24E538" w14:textId="77777777" w:rsidR="009B6326" w:rsidRPr="009B6326" w:rsidRDefault="009B6326" w:rsidP="009B6326">
      <w:pPr>
        <w:bidi/>
        <w:rPr>
          <w:rFonts w:cs="David" w:hint="cs"/>
          <w:u w:val="single"/>
          <w:rtl/>
        </w:rPr>
      </w:pPr>
    </w:p>
    <w:p w14:paraId="117A5F73" w14:textId="77777777" w:rsidR="009B6326" w:rsidRPr="009B6326" w:rsidRDefault="009B6326" w:rsidP="009B6326">
      <w:pPr>
        <w:bidi/>
        <w:rPr>
          <w:rFonts w:cs="David" w:hint="cs"/>
          <w:rtl/>
        </w:rPr>
      </w:pPr>
      <w:r w:rsidRPr="009B6326">
        <w:rPr>
          <w:rFonts w:cs="David" w:hint="cs"/>
          <w:rtl/>
        </w:rPr>
        <w:tab/>
        <w:t xml:space="preserve">בישיבה הבאה יש סעיף אחד שאני רוצה לקרוא וזה הסעיף של התעמולה שהיתה לי תחושה לא טובה לגביו ואני רוצה ללמוד אותו. </w:t>
      </w:r>
    </w:p>
    <w:p w14:paraId="1EAC8AE8" w14:textId="77777777" w:rsidR="009B6326" w:rsidRPr="009B6326" w:rsidRDefault="009B6326" w:rsidP="009B6326">
      <w:pPr>
        <w:bidi/>
        <w:rPr>
          <w:rFonts w:cs="David" w:hint="cs"/>
          <w:rtl/>
        </w:rPr>
      </w:pPr>
    </w:p>
    <w:p w14:paraId="5C59AEBC" w14:textId="77777777" w:rsidR="009B6326" w:rsidRDefault="009B6326" w:rsidP="009B6326">
      <w:pPr>
        <w:bidi/>
        <w:rPr>
          <w:rFonts w:cs="David" w:hint="cs"/>
          <w:u w:val="single"/>
          <w:rtl/>
        </w:rPr>
      </w:pPr>
    </w:p>
    <w:p w14:paraId="779154EF" w14:textId="77777777" w:rsidR="009B6326" w:rsidRDefault="009B6326" w:rsidP="009B6326">
      <w:pPr>
        <w:bidi/>
        <w:rPr>
          <w:rFonts w:cs="David" w:hint="cs"/>
          <w:u w:val="single"/>
          <w:rtl/>
        </w:rPr>
      </w:pPr>
    </w:p>
    <w:p w14:paraId="1D745195" w14:textId="77777777" w:rsidR="009B6326" w:rsidRDefault="009B6326" w:rsidP="009B6326">
      <w:pPr>
        <w:bidi/>
        <w:rPr>
          <w:rFonts w:cs="David" w:hint="cs"/>
          <w:u w:val="single"/>
          <w:rtl/>
        </w:rPr>
      </w:pPr>
    </w:p>
    <w:p w14:paraId="126A853E" w14:textId="77777777" w:rsidR="009B6326" w:rsidRPr="009B6326" w:rsidRDefault="009B6326" w:rsidP="009B6326">
      <w:pPr>
        <w:bidi/>
        <w:rPr>
          <w:rFonts w:cs="David" w:hint="cs"/>
          <w:u w:val="single"/>
          <w:rtl/>
        </w:rPr>
      </w:pPr>
      <w:smartTag w:uri="urn:schemas-microsoft-com:office:smarttags" w:element="PersonName">
        <w:r w:rsidRPr="009B6326">
          <w:rPr>
            <w:rFonts w:cs="David" w:hint="cs"/>
            <w:u w:val="single"/>
            <w:rtl/>
          </w:rPr>
          <w:t>אברהם מיכאלי</w:t>
        </w:r>
      </w:smartTag>
      <w:r w:rsidRPr="009B6326">
        <w:rPr>
          <w:rFonts w:cs="David" w:hint="cs"/>
          <w:u w:val="single"/>
          <w:rtl/>
        </w:rPr>
        <w:t>:</w:t>
      </w:r>
    </w:p>
    <w:p w14:paraId="1B865346" w14:textId="77777777" w:rsidR="009B6326" w:rsidRPr="009B6326" w:rsidRDefault="009B6326" w:rsidP="009B6326">
      <w:pPr>
        <w:bidi/>
        <w:rPr>
          <w:rFonts w:cs="David" w:hint="cs"/>
          <w:u w:val="single"/>
          <w:rtl/>
        </w:rPr>
      </w:pPr>
    </w:p>
    <w:p w14:paraId="0B355D4E" w14:textId="77777777" w:rsidR="009B6326" w:rsidRPr="009B6326" w:rsidRDefault="009B6326" w:rsidP="009B6326">
      <w:pPr>
        <w:bidi/>
        <w:rPr>
          <w:rFonts w:cs="David" w:hint="cs"/>
          <w:rtl/>
        </w:rPr>
      </w:pPr>
      <w:r w:rsidRPr="009B6326">
        <w:rPr>
          <w:rFonts w:cs="David" w:hint="cs"/>
          <w:rtl/>
        </w:rPr>
        <w:tab/>
        <w:t>סעיף המימון נשאר כפי שהוא?</w:t>
      </w:r>
    </w:p>
    <w:p w14:paraId="194927A5" w14:textId="77777777" w:rsidR="009B6326" w:rsidRPr="009B6326" w:rsidRDefault="009B6326" w:rsidP="009B6326">
      <w:pPr>
        <w:bidi/>
        <w:rPr>
          <w:rFonts w:cs="David" w:hint="cs"/>
          <w:u w:val="single"/>
          <w:rtl/>
        </w:rPr>
      </w:pPr>
    </w:p>
    <w:p w14:paraId="2682A229" w14:textId="77777777" w:rsidR="009B6326" w:rsidRPr="009B6326" w:rsidRDefault="009B6326" w:rsidP="009B6326">
      <w:pPr>
        <w:bidi/>
        <w:rPr>
          <w:rFonts w:cs="David" w:hint="cs"/>
          <w:u w:val="single"/>
          <w:rtl/>
        </w:rPr>
      </w:pPr>
      <w:r w:rsidRPr="009B6326">
        <w:rPr>
          <w:rFonts w:cs="David" w:hint="cs"/>
          <w:u w:val="single"/>
          <w:rtl/>
        </w:rPr>
        <w:t>היו"ר דוד טל:</w:t>
      </w:r>
    </w:p>
    <w:p w14:paraId="7C93C1BA" w14:textId="77777777" w:rsidR="009B6326" w:rsidRPr="009B6326" w:rsidRDefault="009B6326" w:rsidP="009B6326">
      <w:pPr>
        <w:bidi/>
        <w:rPr>
          <w:rFonts w:cs="David" w:hint="cs"/>
          <w:rtl/>
        </w:rPr>
      </w:pPr>
    </w:p>
    <w:p w14:paraId="4B7BFDAC" w14:textId="77777777" w:rsidR="009B6326" w:rsidRPr="009B6326" w:rsidRDefault="009B6326" w:rsidP="009B6326">
      <w:pPr>
        <w:bidi/>
        <w:rPr>
          <w:rFonts w:cs="David" w:hint="cs"/>
          <w:rtl/>
        </w:rPr>
      </w:pPr>
      <w:r w:rsidRPr="009B6326">
        <w:rPr>
          <w:rFonts w:cs="David" w:hint="cs"/>
          <w:rtl/>
        </w:rPr>
        <w:tab/>
        <w:t xml:space="preserve">המימון כפי שאמרנו אותו כרגע והתעמולה כפי שאמרנו כרגע. אני אאפשר לחבר הכנסת ששון לדבר על תעמולה בסעיף כזה או בסעיף אחר. </w:t>
      </w:r>
    </w:p>
    <w:p w14:paraId="6EBF881F" w14:textId="77777777" w:rsidR="009B6326" w:rsidRPr="009B6326" w:rsidRDefault="009B6326" w:rsidP="009B6326">
      <w:pPr>
        <w:bidi/>
        <w:rPr>
          <w:rFonts w:cs="David" w:hint="cs"/>
          <w:rtl/>
        </w:rPr>
      </w:pPr>
    </w:p>
    <w:p w14:paraId="44D608E5" w14:textId="77777777" w:rsidR="009B6326" w:rsidRPr="009B6326" w:rsidRDefault="009B6326" w:rsidP="009B6326">
      <w:pPr>
        <w:bidi/>
        <w:rPr>
          <w:rFonts w:cs="David" w:hint="cs"/>
          <w:u w:val="single"/>
          <w:rtl/>
        </w:rPr>
      </w:pPr>
      <w:r w:rsidRPr="009B6326">
        <w:rPr>
          <w:rFonts w:cs="David" w:hint="cs"/>
          <w:u w:val="single"/>
          <w:rtl/>
        </w:rPr>
        <w:t>מנחם בן-ששון:</w:t>
      </w:r>
    </w:p>
    <w:p w14:paraId="622007F0" w14:textId="77777777" w:rsidR="009B6326" w:rsidRPr="009B6326" w:rsidRDefault="009B6326" w:rsidP="009B6326">
      <w:pPr>
        <w:bidi/>
        <w:rPr>
          <w:rFonts w:cs="David" w:hint="cs"/>
          <w:u w:val="single"/>
          <w:rtl/>
        </w:rPr>
      </w:pPr>
    </w:p>
    <w:p w14:paraId="01DD7EB9" w14:textId="77777777" w:rsidR="009B6326" w:rsidRPr="009B6326" w:rsidRDefault="009B6326" w:rsidP="009B6326">
      <w:pPr>
        <w:bidi/>
        <w:rPr>
          <w:rFonts w:cs="David" w:hint="cs"/>
          <w:rtl/>
        </w:rPr>
      </w:pPr>
      <w:r w:rsidRPr="009B6326">
        <w:rPr>
          <w:rFonts w:cs="David" w:hint="cs"/>
          <w:rtl/>
        </w:rPr>
        <w:tab/>
        <w:t xml:space="preserve">אני לא צריך יותר משעה וחצי. </w:t>
      </w:r>
    </w:p>
    <w:p w14:paraId="29532E57" w14:textId="77777777" w:rsidR="009B6326" w:rsidRPr="009B6326" w:rsidRDefault="009B6326" w:rsidP="009B6326">
      <w:pPr>
        <w:bidi/>
        <w:rPr>
          <w:rFonts w:cs="David" w:hint="cs"/>
          <w:rtl/>
        </w:rPr>
      </w:pPr>
    </w:p>
    <w:p w14:paraId="77257CBF" w14:textId="77777777" w:rsidR="009B6326" w:rsidRPr="009B6326" w:rsidRDefault="009B6326" w:rsidP="009B6326">
      <w:pPr>
        <w:bidi/>
        <w:rPr>
          <w:rFonts w:cs="David" w:hint="cs"/>
          <w:u w:val="single"/>
          <w:rtl/>
        </w:rPr>
      </w:pPr>
      <w:r w:rsidRPr="009B6326">
        <w:rPr>
          <w:rFonts w:cs="David" w:hint="cs"/>
          <w:u w:val="single"/>
          <w:rtl/>
        </w:rPr>
        <w:t>היו"ר דוד טל:</w:t>
      </w:r>
    </w:p>
    <w:p w14:paraId="742FA49E" w14:textId="77777777" w:rsidR="009B6326" w:rsidRPr="009B6326" w:rsidRDefault="009B6326" w:rsidP="009B6326">
      <w:pPr>
        <w:bidi/>
        <w:rPr>
          <w:rFonts w:cs="David" w:hint="cs"/>
          <w:rtl/>
        </w:rPr>
      </w:pPr>
    </w:p>
    <w:p w14:paraId="62CB3DB4" w14:textId="77777777" w:rsidR="009B6326" w:rsidRPr="009B6326" w:rsidRDefault="009B6326" w:rsidP="009B6326">
      <w:pPr>
        <w:bidi/>
        <w:rPr>
          <w:rFonts w:cs="David" w:hint="cs"/>
          <w:rtl/>
        </w:rPr>
      </w:pPr>
      <w:r w:rsidRPr="009B6326">
        <w:rPr>
          <w:rFonts w:cs="David" w:hint="cs"/>
          <w:rtl/>
        </w:rPr>
        <w:tab/>
        <w:t xml:space="preserve">הדיון הבא יהיה 4 שעות ונסכם את זה בדיון הבא. </w:t>
      </w:r>
    </w:p>
    <w:p w14:paraId="2A0B096B" w14:textId="77777777" w:rsidR="009B6326" w:rsidRPr="009B6326" w:rsidRDefault="009B6326" w:rsidP="009B6326">
      <w:pPr>
        <w:bidi/>
        <w:rPr>
          <w:rFonts w:cs="David" w:hint="cs"/>
          <w:rtl/>
        </w:rPr>
      </w:pPr>
    </w:p>
    <w:p w14:paraId="04751E59" w14:textId="77777777" w:rsidR="009B6326" w:rsidRPr="009B6326" w:rsidRDefault="009B6326" w:rsidP="009B6326">
      <w:pPr>
        <w:bidi/>
        <w:rPr>
          <w:rFonts w:cs="David" w:hint="cs"/>
          <w:rtl/>
        </w:rPr>
      </w:pPr>
      <w:r w:rsidRPr="009B6326">
        <w:rPr>
          <w:rFonts w:cs="David" w:hint="cs"/>
          <w:rtl/>
        </w:rPr>
        <w:tab/>
        <w:t xml:space="preserve">תודה רבה, הישיבה נעולה. </w:t>
      </w:r>
    </w:p>
    <w:p w14:paraId="1C19F2F5" w14:textId="77777777" w:rsidR="009B6326" w:rsidRDefault="009B6326" w:rsidP="009B6326">
      <w:pPr>
        <w:bidi/>
        <w:rPr>
          <w:rFonts w:cs="David" w:hint="cs"/>
          <w:rtl/>
        </w:rPr>
      </w:pPr>
    </w:p>
    <w:p w14:paraId="2A8A6471" w14:textId="77777777" w:rsidR="009B6326" w:rsidRDefault="009B6326" w:rsidP="009B6326">
      <w:pPr>
        <w:bidi/>
        <w:rPr>
          <w:rFonts w:cs="David" w:hint="cs"/>
          <w:rtl/>
        </w:rPr>
      </w:pPr>
    </w:p>
    <w:p w14:paraId="1A3C08D0" w14:textId="77777777" w:rsidR="009B6326" w:rsidRDefault="009B6326" w:rsidP="009B6326">
      <w:pPr>
        <w:bidi/>
        <w:rPr>
          <w:rFonts w:cs="David" w:hint="cs"/>
          <w:rtl/>
        </w:rPr>
      </w:pPr>
    </w:p>
    <w:p w14:paraId="0C2ACB2A" w14:textId="77777777" w:rsidR="009B6326" w:rsidRPr="009B6326" w:rsidRDefault="009B6326" w:rsidP="009B6326">
      <w:pPr>
        <w:bidi/>
        <w:rPr>
          <w:rFonts w:cs="David" w:hint="cs"/>
          <w:rtl/>
        </w:rPr>
      </w:pPr>
    </w:p>
    <w:p w14:paraId="60C0B531" w14:textId="77777777" w:rsidR="009B6326" w:rsidRPr="009B6326" w:rsidRDefault="009B6326" w:rsidP="009B6326">
      <w:pPr>
        <w:tabs>
          <w:tab w:val="center" w:pos="4154"/>
        </w:tabs>
        <w:bidi/>
        <w:rPr>
          <w:rFonts w:cs="David" w:hint="cs"/>
          <w:b/>
          <w:bCs/>
          <w:u w:val="single"/>
          <w:rtl/>
        </w:rPr>
      </w:pPr>
      <w:r w:rsidRPr="009B6326">
        <w:rPr>
          <w:rFonts w:cs="David" w:hint="cs"/>
          <w:b/>
          <w:bCs/>
          <w:u w:val="single"/>
          <w:rtl/>
        </w:rPr>
        <w:t>הישיבה ננעלה בשעה 10:55</w:t>
      </w:r>
    </w:p>
    <w:p w14:paraId="5BF3F5B6" w14:textId="77777777" w:rsidR="009B6326" w:rsidRPr="009B6326" w:rsidRDefault="009B6326" w:rsidP="009B6326">
      <w:pPr>
        <w:bidi/>
        <w:rPr>
          <w:rFonts w:cs="David" w:hint="cs"/>
          <w:u w:val="single"/>
          <w:rtl/>
        </w:rPr>
      </w:pPr>
    </w:p>
    <w:p w14:paraId="392629F3" w14:textId="77777777" w:rsidR="009B6326" w:rsidRPr="009B6326" w:rsidRDefault="009B6326" w:rsidP="009B6326">
      <w:pPr>
        <w:bidi/>
        <w:rPr>
          <w:rFonts w:cs="David" w:hint="cs"/>
          <w:rtl/>
        </w:rPr>
      </w:pPr>
      <w:r w:rsidRPr="009B6326">
        <w:rPr>
          <w:rFonts w:cs="David" w:hint="cs"/>
          <w:rtl/>
        </w:rPr>
        <w:t xml:space="preserve">  </w:t>
      </w:r>
    </w:p>
    <w:p w14:paraId="08241929" w14:textId="77777777" w:rsidR="00552A80" w:rsidRPr="009B6326" w:rsidRDefault="00552A80" w:rsidP="009B6326">
      <w:pPr>
        <w:bidi/>
        <w:rPr>
          <w:rFonts w:cs="David"/>
        </w:rPr>
      </w:pPr>
    </w:p>
    <w:sectPr w:rsidR="00552A80" w:rsidRPr="009B6326" w:rsidSect="009B6326">
      <w:headerReference w:type="even" r:id="rId10"/>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4294" w14:textId="77777777" w:rsidR="00602F0D" w:rsidRDefault="00602F0D">
      <w:r>
        <w:separator/>
      </w:r>
    </w:p>
  </w:endnote>
  <w:endnote w:type="continuationSeparator" w:id="0">
    <w:p w14:paraId="19D93E74" w14:textId="77777777" w:rsidR="00602F0D" w:rsidRDefault="0060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F11D" w14:textId="77777777" w:rsidR="00602F0D" w:rsidRDefault="00602F0D">
      <w:r>
        <w:separator/>
      </w:r>
    </w:p>
  </w:footnote>
  <w:footnote w:type="continuationSeparator" w:id="0">
    <w:p w14:paraId="4C3CBDFF" w14:textId="77777777" w:rsidR="00602F0D" w:rsidRDefault="00602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59F8" w14:textId="77777777" w:rsidR="009B6326" w:rsidRDefault="009B632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FAB53FD" w14:textId="77777777" w:rsidR="009B6326" w:rsidRDefault="009B6326">
    <w:pPr>
      <w:pStyle w:val="Header"/>
      <w:ind w:right="360"/>
      <w:jc w:val="both"/>
      <w:rPr>
        <w:rtl/>
      </w:rPr>
    </w:pPr>
  </w:p>
  <w:p w14:paraId="2AC1E308" w14:textId="77777777" w:rsidR="009B6326" w:rsidRDefault="009B6326"/>
  <w:p w14:paraId="6B2F86BD" w14:textId="77777777" w:rsidR="009B6326" w:rsidRDefault="009B6326"/>
  <w:p w14:paraId="195102E3" w14:textId="77777777" w:rsidR="009B6326" w:rsidRDefault="009B6326"/>
  <w:p w14:paraId="53E88C9D" w14:textId="77777777" w:rsidR="009B6326" w:rsidRDefault="009B6326"/>
  <w:p w14:paraId="1B674E2F" w14:textId="77777777" w:rsidR="009B6326" w:rsidRDefault="009B6326"/>
  <w:p w14:paraId="652F312C" w14:textId="77777777" w:rsidR="009B6326" w:rsidRDefault="009B6326"/>
  <w:p w14:paraId="5E7E457E" w14:textId="77777777" w:rsidR="009B6326" w:rsidRDefault="009B6326"/>
  <w:p w14:paraId="2D3CCAD1" w14:textId="77777777" w:rsidR="009B6326" w:rsidRDefault="009B6326"/>
  <w:p w14:paraId="103D77D0" w14:textId="77777777" w:rsidR="009B6326" w:rsidRDefault="009B63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5DCC" w14:textId="77777777" w:rsidR="009B6326" w:rsidRDefault="009B632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0E7326">
      <w:rPr>
        <w:rStyle w:val="PageNumber"/>
        <w:noProof/>
        <w:rtl/>
      </w:rPr>
      <w:t>1</w:t>
    </w:r>
    <w:r>
      <w:rPr>
        <w:rStyle w:val="PageNumber"/>
        <w:rtl/>
      </w:rPr>
      <w:fldChar w:fldCharType="end"/>
    </w:r>
  </w:p>
  <w:p w14:paraId="00565506" w14:textId="77777777" w:rsidR="009B6326" w:rsidRDefault="009B6326" w:rsidP="009B6326">
    <w:pPr>
      <w:pStyle w:val="Header"/>
      <w:ind w:right="360"/>
      <w:jc w:val="both"/>
      <w:rPr>
        <w:rFonts w:hint="cs"/>
        <w:rtl/>
      </w:rPr>
    </w:pPr>
    <w:r>
      <w:rPr>
        <w:rFonts w:hint="cs"/>
        <w:rtl/>
      </w:rPr>
      <w:t>וועדה משותפת לוועדת הכנסת ולוועדת החוקה</w:t>
    </w:r>
  </w:p>
  <w:p w14:paraId="0B08689A" w14:textId="77777777" w:rsidR="009B6326" w:rsidRDefault="009B6326">
    <w:pPr>
      <w:pStyle w:val="Header"/>
      <w:ind w:right="360"/>
      <w:jc w:val="both"/>
      <w:rPr>
        <w:rStyle w:val="PageNumber"/>
        <w:rFonts w:hint="cs"/>
        <w:rtl/>
      </w:rPr>
    </w:pPr>
    <w:r>
      <w:rPr>
        <w:rFonts w:hint="cs"/>
        <w:rtl/>
      </w:rPr>
      <w:t>04/06/2008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AD6"/>
    <w:multiLevelType w:val="hybridMultilevel"/>
    <w:tmpl w:val="BC1ADE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424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5807פרוטוקול_ישיבת_ועדה.doc"/>
    <w:docVar w:name="StartMode" w:val="3"/>
  </w:docVars>
  <w:rsids>
    <w:rsidRoot w:val="00DD1B3D"/>
    <w:rsid w:val="000A311B"/>
    <w:rsid w:val="000E7326"/>
    <w:rsid w:val="00541B1B"/>
    <w:rsid w:val="00552A80"/>
    <w:rsid w:val="00602F0D"/>
    <w:rsid w:val="00965806"/>
    <w:rsid w:val="009B6326"/>
    <w:rsid w:val="00DD1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E34D3BE"/>
  <w15:chartTrackingRefBased/>
  <w15:docId w15:val="{5ADC1C09-39C7-4887-A5FE-CB3442FB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B6326"/>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9B6326"/>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B6326"/>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9B6326"/>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B6326"/>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9B632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B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F945E-8820-48A3-8AB8-C2B170AE2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CFC62F4-4E5A-4A47-9386-19CCA5E3CFD5}">
  <ds:schemaRefs>
    <ds:schemaRef ds:uri="http://schemas.microsoft.com/sharepoint/v3/contenttype/forms"/>
  </ds:schemaRefs>
</ds:datastoreItem>
</file>

<file path=customXml/itemProps3.xml><?xml version="1.0" encoding="utf-8"?>
<ds:datastoreItem xmlns:ds="http://schemas.openxmlformats.org/officeDocument/2006/customXml" ds:itemID="{DB4BC72D-1297-4EB8-99B4-91784EE61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9218</Words>
  <Characters>52544</Characters>
  <Application>Microsoft Office Word</Application>
  <DocSecurity>0</DocSecurity>
  <Lines>437</Lines>
  <Paragraphs>123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