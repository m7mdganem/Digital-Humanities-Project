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86280" w14:textId="77777777" w:rsidR="00635299" w:rsidRPr="00635299" w:rsidRDefault="00635299" w:rsidP="00635299">
      <w:pPr>
        <w:pStyle w:val="Heading5"/>
        <w:jc w:val="left"/>
        <w:rPr>
          <w:b/>
          <w:bCs/>
          <w:sz w:val="24"/>
          <w:rtl/>
        </w:rPr>
      </w:pPr>
      <w:r w:rsidRPr="00635299">
        <w:rPr>
          <w:rFonts w:hint="cs"/>
          <w:b/>
          <w:bCs/>
          <w:sz w:val="24"/>
          <w:rtl/>
        </w:rPr>
        <w:t xml:space="preserve"> </w:t>
      </w:r>
      <w:r w:rsidRPr="00635299">
        <w:rPr>
          <w:b/>
          <w:bCs/>
          <w:sz w:val="24"/>
          <w:rtl/>
        </w:rPr>
        <w:t xml:space="preserve">הכנסת </w:t>
      </w:r>
      <w:r w:rsidRPr="00635299">
        <w:rPr>
          <w:rFonts w:hint="cs"/>
          <w:b/>
          <w:bCs/>
          <w:sz w:val="24"/>
          <w:rtl/>
        </w:rPr>
        <w:t>השבע-עשרה</w:t>
      </w:r>
      <w:r w:rsidRPr="00635299">
        <w:rPr>
          <w:b/>
          <w:bCs/>
          <w:sz w:val="24"/>
          <w:rtl/>
        </w:rPr>
        <w:tab/>
      </w:r>
      <w:r w:rsidRPr="00635299">
        <w:rPr>
          <w:b/>
          <w:bCs/>
          <w:sz w:val="24"/>
          <w:rtl/>
        </w:rPr>
        <w:tab/>
      </w:r>
      <w:r w:rsidRPr="00635299">
        <w:rPr>
          <w:b/>
          <w:bCs/>
          <w:sz w:val="24"/>
          <w:rtl/>
        </w:rPr>
        <w:tab/>
      </w:r>
      <w:r w:rsidRPr="00635299">
        <w:rPr>
          <w:b/>
          <w:bCs/>
          <w:sz w:val="24"/>
          <w:rtl/>
        </w:rPr>
        <w:tab/>
      </w:r>
      <w:r w:rsidRPr="00635299">
        <w:rPr>
          <w:b/>
          <w:bCs/>
          <w:sz w:val="24"/>
          <w:rtl/>
        </w:rPr>
        <w:tab/>
      </w:r>
      <w:r w:rsidRPr="00635299">
        <w:rPr>
          <w:b/>
          <w:bCs/>
          <w:sz w:val="24"/>
          <w:rtl/>
        </w:rPr>
        <w:tab/>
        <w:t>נוסח לא מתוקן</w:t>
      </w:r>
    </w:p>
    <w:p w14:paraId="07C78785" w14:textId="77777777" w:rsidR="00635299" w:rsidRPr="00635299" w:rsidRDefault="00635299" w:rsidP="00635299">
      <w:pPr>
        <w:bidi/>
        <w:rPr>
          <w:rFonts w:cs="David" w:hint="cs"/>
          <w:b/>
          <w:bCs/>
          <w:rtl/>
        </w:rPr>
      </w:pPr>
      <w:r w:rsidRPr="00635299">
        <w:rPr>
          <w:rFonts w:cs="David"/>
          <w:b/>
          <w:bCs/>
          <w:rtl/>
        </w:rPr>
        <w:t xml:space="preserve">מושב </w:t>
      </w:r>
      <w:r w:rsidRPr="00635299">
        <w:rPr>
          <w:rFonts w:cs="David" w:hint="cs"/>
          <w:b/>
          <w:bCs/>
          <w:rtl/>
        </w:rPr>
        <w:t>שני</w:t>
      </w:r>
    </w:p>
    <w:p w14:paraId="0CA6A394" w14:textId="77777777" w:rsidR="00635299" w:rsidRPr="00635299" w:rsidRDefault="00635299" w:rsidP="00635299">
      <w:pPr>
        <w:bidi/>
        <w:rPr>
          <w:rFonts w:cs="David"/>
          <w:b/>
          <w:bCs/>
          <w:rtl/>
        </w:rPr>
      </w:pPr>
    </w:p>
    <w:p w14:paraId="6FDE2953" w14:textId="77777777" w:rsidR="00635299" w:rsidRPr="00635299" w:rsidRDefault="00635299" w:rsidP="00635299">
      <w:pPr>
        <w:bidi/>
        <w:rPr>
          <w:rFonts w:cs="David"/>
          <w:b/>
          <w:bCs/>
          <w:rtl/>
        </w:rPr>
      </w:pPr>
    </w:p>
    <w:p w14:paraId="38E436B6" w14:textId="77777777" w:rsidR="00635299" w:rsidRPr="00635299" w:rsidRDefault="00635299" w:rsidP="00635299">
      <w:pPr>
        <w:bidi/>
        <w:jc w:val="center"/>
        <w:rPr>
          <w:rFonts w:cs="David" w:hint="cs"/>
          <w:b/>
          <w:bCs/>
          <w:rtl/>
        </w:rPr>
      </w:pPr>
      <w:r w:rsidRPr="00635299">
        <w:rPr>
          <w:rFonts w:cs="David"/>
          <w:b/>
          <w:bCs/>
          <w:rtl/>
        </w:rPr>
        <w:t>פרוטוקול</w:t>
      </w:r>
      <w:r w:rsidRPr="00635299">
        <w:rPr>
          <w:rFonts w:cs="David" w:hint="cs"/>
          <w:b/>
          <w:bCs/>
          <w:rtl/>
        </w:rPr>
        <w:t xml:space="preserve"> מס' 69</w:t>
      </w:r>
    </w:p>
    <w:p w14:paraId="2613AAC7" w14:textId="77777777" w:rsidR="00635299" w:rsidRPr="00635299" w:rsidRDefault="00635299" w:rsidP="00635299">
      <w:pPr>
        <w:bidi/>
        <w:jc w:val="center"/>
        <w:rPr>
          <w:rFonts w:cs="David" w:hint="cs"/>
          <w:b/>
          <w:bCs/>
          <w:rtl/>
        </w:rPr>
      </w:pPr>
      <w:r w:rsidRPr="00635299">
        <w:rPr>
          <w:rFonts w:cs="David" w:hint="cs"/>
          <w:b/>
          <w:bCs/>
          <w:rtl/>
        </w:rPr>
        <w:t>מישיבת ועדת הכנסת</w:t>
      </w:r>
    </w:p>
    <w:p w14:paraId="5B8B52C8" w14:textId="77777777" w:rsidR="00635299" w:rsidRPr="00635299" w:rsidRDefault="00635299" w:rsidP="00635299">
      <w:pPr>
        <w:bidi/>
        <w:jc w:val="center"/>
        <w:rPr>
          <w:rFonts w:cs="David" w:hint="cs"/>
          <w:b/>
          <w:bCs/>
          <w:u w:val="single"/>
          <w:rtl/>
        </w:rPr>
      </w:pPr>
      <w:r w:rsidRPr="00635299">
        <w:rPr>
          <w:rFonts w:cs="David" w:hint="cs"/>
          <w:b/>
          <w:bCs/>
          <w:u w:val="single"/>
          <w:rtl/>
        </w:rPr>
        <w:t xml:space="preserve">שהתקיימה ביום שני, ד' בטבת </w:t>
      </w:r>
      <w:proofErr w:type="spellStart"/>
      <w:r w:rsidRPr="00635299">
        <w:rPr>
          <w:rFonts w:cs="David" w:hint="cs"/>
          <w:b/>
          <w:bCs/>
          <w:u w:val="single"/>
          <w:rtl/>
        </w:rPr>
        <w:t>התשס"ז</w:t>
      </w:r>
      <w:proofErr w:type="spellEnd"/>
      <w:r w:rsidRPr="00635299">
        <w:rPr>
          <w:rFonts w:cs="David" w:hint="cs"/>
          <w:b/>
          <w:bCs/>
          <w:u w:val="single"/>
          <w:rtl/>
        </w:rPr>
        <w:t xml:space="preserve"> </w:t>
      </w:r>
      <w:r w:rsidRPr="00635299">
        <w:rPr>
          <w:rFonts w:cs="David"/>
          <w:b/>
          <w:bCs/>
          <w:u w:val="single"/>
          <w:rtl/>
        </w:rPr>
        <w:t>–</w:t>
      </w:r>
      <w:r w:rsidRPr="00635299">
        <w:rPr>
          <w:rFonts w:cs="David" w:hint="cs"/>
          <w:b/>
          <w:bCs/>
          <w:u w:val="single"/>
          <w:rtl/>
        </w:rPr>
        <w:t xml:space="preserve"> 25 בדצמבר 2006 </w:t>
      </w:r>
      <w:r w:rsidRPr="00635299">
        <w:rPr>
          <w:rFonts w:cs="David"/>
          <w:b/>
          <w:bCs/>
          <w:u w:val="single"/>
          <w:rtl/>
        </w:rPr>
        <w:t>–</w:t>
      </w:r>
      <w:r w:rsidRPr="00635299">
        <w:rPr>
          <w:rFonts w:cs="David" w:hint="cs"/>
          <w:b/>
          <w:bCs/>
          <w:u w:val="single"/>
          <w:rtl/>
        </w:rPr>
        <w:t xml:space="preserve"> בשעה 09:30</w:t>
      </w:r>
    </w:p>
    <w:p w14:paraId="0AF3AF3B" w14:textId="77777777" w:rsidR="00635299" w:rsidRPr="00635299" w:rsidRDefault="00635299" w:rsidP="00635299">
      <w:pPr>
        <w:bidi/>
        <w:rPr>
          <w:rFonts w:cs="David"/>
          <w:b/>
          <w:bCs/>
          <w:rtl/>
        </w:rPr>
      </w:pPr>
    </w:p>
    <w:p w14:paraId="4196257A" w14:textId="77777777" w:rsidR="00635299" w:rsidRPr="00635299" w:rsidRDefault="00635299" w:rsidP="00635299">
      <w:pPr>
        <w:bidi/>
        <w:rPr>
          <w:rFonts w:cs="David"/>
          <w:b/>
          <w:bCs/>
          <w:rtl/>
        </w:rPr>
      </w:pPr>
    </w:p>
    <w:p w14:paraId="38289841" w14:textId="77777777" w:rsidR="00635299" w:rsidRPr="00635299" w:rsidRDefault="00635299" w:rsidP="00635299">
      <w:pPr>
        <w:tabs>
          <w:tab w:val="left" w:pos="1221"/>
        </w:tabs>
        <w:bidi/>
        <w:rPr>
          <w:rFonts w:cs="David" w:hint="cs"/>
          <w:b/>
          <w:bCs/>
          <w:u w:val="single"/>
          <w:rtl/>
        </w:rPr>
      </w:pPr>
    </w:p>
    <w:p w14:paraId="0865D4C7" w14:textId="77777777" w:rsidR="00635299" w:rsidRPr="00635299" w:rsidRDefault="00635299" w:rsidP="00635299">
      <w:pPr>
        <w:tabs>
          <w:tab w:val="left" w:pos="1221"/>
        </w:tabs>
        <w:bidi/>
        <w:rPr>
          <w:rFonts w:cs="David" w:hint="cs"/>
          <w:b/>
          <w:bCs/>
          <w:rtl/>
        </w:rPr>
      </w:pPr>
      <w:r w:rsidRPr="00635299">
        <w:rPr>
          <w:rFonts w:cs="David"/>
          <w:b/>
          <w:bCs/>
          <w:u w:val="single"/>
          <w:rtl/>
        </w:rPr>
        <w:t>סדר היום</w:t>
      </w:r>
      <w:r w:rsidRPr="00635299">
        <w:rPr>
          <w:rFonts w:cs="David"/>
          <w:rtl/>
        </w:rPr>
        <w:t>:</w:t>
      </w:r>
    </w:p>
    <w:p w14:paraId="45A07DA1" w14:textId="77777777" w:rsidR="00635299" w:rsidRPr="00635299" w:rsidRDefault="00635299" w:rsidP="00635299">
      <w:pPr>
        <w:numPr>
          <w:ilvl w:val="0"/>
          <w:numId w:val="1"/>
        </w:numPr>
        <w:overflowPunct w:val="0"/>
        <w:autoSpaceDE w:val="0"/>
        <w:autoSpaceDN w:val="0"/>
        <w:bidi/>
        <w:adjustRightInd w:val="0"/>
        <w:jc w:val="both"/>
        <w:textAlignment w:val="baseline"/>
        <w:rPr>
          <w:rFonts w:cs="David" w:hint="cs"/>
          <w:b/>
          <w:bCs/>
          <w:rtl/>
        </w:rPr>
      </w:pPr>
      <w:r w:rsidRPr="00635299">
        <w:rPr>
          <w:rFonts w:cs="David" w:hint="cs"/>
          <w:b/>
          <w:bCs/>
          <w:rtl/>
        </w:rPr>
        <w:t>קביעת מסגרת הדיון להצעות להביע אי אמון בממשלה</w:t>
      </w:r>
    </w:p>
    <w:p w14:paraId="39007131" w14:textId="77777777" w:rsidR="00635299" w:rsidRPr="00635299" w:rsidRDefault="00635299" w:rsidP="00635299">
      <w:pPr>
        <w:numPr>
          <w:ilvl w:val="0"/>
          <w:numId w:val="1"/>
        </w:numPr>
        <w:overflowPunct w:val="0"/>
        <w:autoSpaceDE w:val="0"/>
        <w:autoSpaceDN w:val="0"/>
        <w:bidi/>
        <w:adjustRightInd w:val="0"/>
        <w:jc w:val="both"/>
        <w:textAlignment w:val="baseline"/>
        <w:rPr>
          <w:rFonts w:cs="David" w:hint="cs"/>
          <w:b/>
          <w:bCs/>
        </w:rPr>
      </w:pPr>
      <w:r w:rsidRPr="00635299">
        <w:rPr>
          <w:rFonts w:cs="David" w:hint="cs"/>
          <w:b/>
          <w:bCs/>
          <w:rtl/>
        </w:rPr>
        <w:t>קביעת מכסת הצעות חוק והצעות לסדר היום של חברי הכנסת לסיעותיהם במושב השני של הכנסת ה-17</w:t>
      </w:r>
    </w:p>
    <w:p w14:paraId="61032743" w14:textId="77777777" w:rsidR="00635299" w:rsidRPr="00635299" w:rsidRDefault="00635299" w:rsidP="00635299">
      <w:pPr>
        <w:numPr>
          <w:ilvl w:val="0"/>
          <w:numId w:val="1"/>
        </w:numPr>
        <w:overflowPunct w:val="0"/>
        <w:autoSpaceDE w:val="0"/>
        <w:autoSpaceDN w:val="0"/>
        <w:bidi/>
        <w:adjustRightInd w:val="0"/>
        <w:jc w:val="both"/>
        <w:textAlignment w:val="baseline"/>
        <w:rPr>
          <w:rFonts w:cs="David" w:hint="cs"/>
          <w:b/>
          <w:bCs/>
        </w:rPr>
      </w:pPr>
      <w:r w:rsidRPr="00635299">
        <w:rPr>
          <w:rFonts w:cs="David" w:hint="cs"/>
          <w:b/>
          <w:bCs/>
          <w:rtl/>
        </w:rPr>
        <w:t xml:space="preserve">פניית יו"ר ועדת הכספים בדבר טענת חריגה מגדר הנושא בסעיפים 5(1) ו-75(2) להצעת חוק ההסדרים במשק המדינה (תיקוני חקיקה להשגת יעדי התקציב והמדיניות הכלכלית לשנת הכספים 2007), </w:t>
      </w:r>
      <w:proofErr w:type="spellStart"/>
      <w:r w:rsidRPr="00635299">
        <w:rPr>
          <w:rFonts w:cs="David" w:hint="cs"/>
          <w:b/>
          <w:bCs/>
          <w:rtl/>
        </w:rPr>
        <w:t>התשס"ז</w:t>
      </w:r>
      <w:proofErr w:type="spellEnd"/>
      <w:r w:rsidRPr="00635299">
        <w:rPr>
          <w:rFonts w:cs="David" w:hint="cs"/>
          <w:b/>
          <w:bCs/>
          <w:rtl/>
        </w:rPr>
        <w:t>-2007</w:t>
      </w:r>
    </w:p>
    <w:p w14:paraId="51061399" w14:textId="77777777" w:rsidR="00635299" w:rsidRPr="00635299" w:rsidRDefault="00635299" w:rsidP="00635299">
      <w:pPr>
        <w:numPr>
          <w:ilvl w:val="0"/>
          <w:numId w:val="1"/>
        </w:numPr>
        <w:overflowPunct w:val="0"/>
        <w:autoSpaceDE w:val="0"/>
        <w:autoSpaceDN w:val="0"/>
        <w:bidi/>
        <w:adjustRightInd w:val="0"/>
        <w:jc w:val="both"/>
        <w:textAlignment w:val="baseline"/>
        <w:rPr>
          <w:rFonts w:cs="David" w:hint="cs"/>
          <w:b/>
          <w:bCs/>
        </w:rPr>
      </w:pPr>
      <w:r w:rsidRPr="00635299">
        <w:rPr>
          <w:rFonts w:cs="David" w:hint="cs"/>
          <w:b/>
          <w:bCs/>
          <w:rtl/>
        </w:rPr>
        <w:t xml:space="preserve">בקשת הממשלה להקדמת הדיון בהצעת חוק הפיקוח על ייצוא ביטחוני, </w:t>
      </w:r>
      <w:proofErr w:type="spellStart"/>
      <w:r w:rsidRPr="00635299">
        <w:rPr>
          <w:rFonts w:cs="David" w:hint="cs"/>
          <w:b/>
          <w:bCs/>
          <w:rtl/>
        </w:rPr>
        <w:t>התשס"ז</w:t>
      </w:r>
      <w:proofErr w:type="spellEnd"/>
      <w:r w:rsidRPr="00635299">
        <w:rPr>
          <w:rFonts w:cs="David" w:hint="cs"/>
          <w:b/>
          <w:bCs/>
          <w:rtl/>
        </w:rPr>
        <w:t>-2006 (מ/274), לפני הקריאה הראשונה</w:t>
      </w:r>
    </w:p>
    <w:p w14:paraId="712AC1C0" w14:textId="77777777" w:rsidR="00635299" w:rsidRPr="00635299" w:rsidRDefault="00635299" w:rsidP="00635299">
      <w:pPr>
        <w:numPr>
          <w:ilvl w:val="0"/>
          <w:numId w:val="1"/>
        </w:numPr>
        <w:overflowPunct w:val="0"/>
        <w:autoSpaceDE w:val="0"/>
        <w:autoSpaceDN w:val="0"/>
        <w:bidi/>
        <w:adjustRightInd w:val="0"/>
        <w:jc w:val="both"/>
        <w:textAlignment w:val="baseline"/>
        <w:rPr>
          <w:rFonts w:cs="David" w:hint="cs"/>
          <w:b/>
          <w:bCs/>
        </w:rPr>
      </w:pPr>
      <w:r w:rsidRPr="00635299">
        <w:rPr>
          <w:rFonts w:cs="David" w:hint="cs"/>
          <w:b/>
          <w:bCs/>
          <w:rtl/>
        </w:rPr>
        <w:t xml:space="preserve">בקשת יו"ר ועדת החוץ והביטחון להקדמת הדיון בהצעת חוק שירות ביטחון (הגבלת קריאה לשירות מילואים של קצין </w:t>
      </w:r>
      <w:r w:rsidRPr="00635299">
        <w:rPr>
          <w:rFonts w:cs="David"/>
          <w:b/>
          <w:bCs/>
          <w:rtl/>
        </w:rPr>
        <w:t>–</w:t>
      </w:r>
      <w:r w:rsidRPr="00635299">
        <w:rPr>
          <w:rFonts w:cs="David" w:hint="cs"/>
          <w:b/>
          <w:bCs/>
          <w:rtl/>
        </w:rPr>
        <w:t xml:space="preserve"> הוראת שעה)(תיקון מס' 5), </w:t>
      </w:r>
      <w:proofErr w:type="spellStart"/>
      <w:r w:rsidRPr="00635299">
        <w:rPr>
          <w:rFonts w:cs="David" w:hint="cs"/>
          <w:b/>
          <w:bCs/>
          <w:rtl/>
        </w:rPr>
        <w:t>התשס"ז</w:t>
      </w:r>
      <w:proofErr w:type="spellEnd"/>
      <w:r w:rsidRPr="00635299">
        <w:rPr>
          <w:rFonts w:cs="David" w:hint="cs"/>
          <w:b/>
          <w:bCs/>
          <w:rtl/>
        </w:rPr>
        <w:t>-2006, לפני הקריאה השנייה והשלישית</w:t>
      </w:r>
    </w:p>
    <w:p w14:paraId="1057D58B" w14:textId="77777777" w:rsidR="00635299" w:rsidRPr="00635299" w:rsidRDefault="00635299" w:rsidP="00635299">
      <w:pPr>
        <w:numPr>
          <w:ilvl w:val="0"/>
          <w:numId w:val="1"/>
        </w:numPr>
        <w:overflowPunct w:val="0"/>
        <w:autoSpaceDE w:val="0"/>
        <w:autoSpaceDN w:val="0"/>
        <w:bidi/>
        <w:adjustRightInd w:val="0"/>
        <w:jc w:val="both"/>
        <w:textAlignment w:val="baseline"/>
        <w:rPr>
          <w:rFonts w:cs="David" w:hint="cs"/>
          <w:b/>
          <w:bCs/>
        </w:rPr>
      </w:pPr>
      <w:r w:rsidRPr="00635299">
        <w:rPr>
          <w:rFonts w:cs="David" w:hint="cs"/>
          <w:b/>
          <w:bCs/>
          <w:rtl/>
        </w:rPr>
        <w:t>הוספת ממלאי מקום קבועים בוועדה המשותפת לתקציב הביטחון</w:t>
      </w:r>
    </w:p>
    <w:p w14:paraId="14A7F377" w14:textId="77777777" w:rsidR="00635299" w:rsidRPr="00635299" w:rsidRDefault="00635299" w:rsidP="00635299">
      <w:pPr>
        <w:numPr>
          <w:ilvl w:val="0"/>
          <w:numId w:val="1"/>
        </w:numPr>
        <w:overflowPunct w:val="0"/>
        <w:autoSpaceDE w:val="0"/>
        <w:autoSpaceDN w:val="0"/>
        <w:bidi/>
        <w:adjustRightInd w:val="0"/>
        <w:jc w:val="both"/>
        <w:textAlignment w:val="baseline"/>
        <w:rPr>
          <w:rFonts w:cs="David" w:hint="cs"/>
          <w:b/>
          <w:bCs/>
        </w:rPr>
      </w:pPr>
      <w:r w:rsidRPr="00635299">
        <w:rPr>
          <w:rFonts w:cs="David" w:hint="cs"/>
          <w:b/>
          <w:bCs/>
          <w:rtl/>
        </w:rPr>
        <w:t xml:space="preserve">קביעת ועדה לדיון בהצעת חוק סדר הדין הפלילי (הוראת שעה), </w:t>
      </w:r>
      <w:proofErr w:type="spellStart"/>
      <w:r w:rsidRPr="00635299">
        <w:rPr>
          <w:rFonts w:cs="David" w:hint="cs"/>
          <w:b/>
          <w:bCs/>
          <w:rtl/>
        </w:rPr>
        <w:t>התשס"ז</w:t>
      </w:r>
      <w:proofErr w:type="spellEnd"/>
      <w:r w:rsidRPr="00635299">
        <w:rPr>
          <w:rFonts w:cs="David" w:hint="cs"/>
          <w:b/>
          <w:bCs/>
          <w:rtl/>
        </w:rPr>
        <w:t>-2006, מ/271</w:t>
      </w:r>
    </w:p>
    <w:p w14:paraId="0A33D807" w14:textId="77777777" w:rsidR="00635299" w:rsidRPr="00635299" w:rsidRDefault="00635299" w:rsidP="00635299">
      <w:pPr>
        <w:numPr>
          <w:ilvl w:val="0"/>
          <w:numId w:val="1"/>
        </w:numPr>
        <w:overflowPunct w:val="0"/>
        <w:autoSpaceDE w:val="0"/>
        <w:autoSpaceDN w:val="0"/>
        <w:bidi/>
        <w:adjustRightInd w:val="0"/>
        <w:jc w:val="both"/>
        <w:textAlignment w:val="baseline"/>
        <w:rPr>
          <w:rFonts w:cs="David" w:hint="cs"/>
          <w:b/>
          <w:bCs/>
        </w:rPr>
      </w:pPr>
      <w:r w:rsidRPr="00635299">
        <w:rPr>
          <w:rFonts w:cs="David" w:hint="cs"/>
          <w:b/>
          <w:bCs/>
          <w:rtl/>
        </w:rPr>
        <w:t>קביעת ועדות לדיון בסעיפים שהוצאו מחוק ההסדרים ויועברו לחקיקה רגילה בוועדות הכנסת</w:t>
      </w:r>
    </w:p>
    <w:p w14:paraId="01F33613" w14:textId="77777777" w:rsidR="00635299" w:rsidRPr="00635299" w:rsidRDefault="00635299" w:rsidP="00635299">
      <w:pPr>
        <w:bidi/>
        <w:ind w:left="360"/>
        <w:rPr>
          <w:rFonts w:cs="David" w:hint="cs"/>
          <w:b/>
          <w:bCs/>
          <w:rtl/>
        </w:rPr>
      </w:pPr>
    </w:p>
    <w:p w14:paraId="6A6E2CD9" w14:textId="77777777" w:rsidR="00635299" w:rsidRPr="00635299" w:rsidRDefault="00635299" w:rsidP="00635299">
      <w:pPr>
        <w:bidi/>
        <w:rPr>
          <w:rFonts w:cs="David" w:hint="cs"/>
          <w:rtl/>
        </w:rPr>
      </w:pPr>
    </w:p>
    <w:p w14:paraId="1FBB78A6" w14:textId="77777777" w:rsidR="00635299" w:rsidRPr="00635299" w:rsidRDefault="00635299" w:rsidP="00635299">
      <w:pPr>
        <w:bidi/>
        <w:rPr>
          <w:rFonts w:cs="David"/>
          <w:rtl/>
        </w:rPr>
      </w:pPr>
    </w:p>
    <w:p w14:paraId="76102D6D" w14:textId="77777777" w:rsidR="00635299" w:rsidRPr="00635299" w:rsidRDefault="00635299" w:rsidP="00635299">
      <w:pPr>
        <w:bidi/>
        <w:rPr>
          <w:rFonts w:cs="David"/>
          <w:b/>
          <w:bCs/>
          <w:u w:val="single"/>
          <w:rtl/>
        </w:rPr>
      </w:pPr>
      <w:r w:rsidRPr="00635299">
        <w:rPr>
          <w:rFonts w:cs="David"/>
          <w:b/>
          <w:bCs/>
          <w:u w:val="single"/>
          <w:rtl/>
        </w:rPr>
        <w:t>נכחו</w:t>
      </w:r>
      <w:r w:rsidRPr="00635299">
        <w:rPr>
          <w:rFonts w:cs="David"/>
          <w:rtl/>
        </w:rPr>
        <w:t>:</w:t>
      </w:r>
    </w:p>
    <w:p w14:paraId="65ABA67B" w14:textId="77777777" w:rsidR="00635299" w:rsidRPr="00635299" w:rsidRDefault="00635299" w:rsidP="00635299">
      <w:pPr>
        <w:bidi/>
        <w:rPr>
          <w:rFonts w:cs="David" w:hint="cs"/>
          <w:rtl/>
        </w:rPr>
      </w:pPr>
    </w:p>
    <w:p w14:paraId="051EAE81" w14:textId="77777777" w:rsidR="00635299" w:rsidRPr="00635299" w:rsidRDefault="00635299" w:rsidP="00635299">
      <w:pPr>
        <w:bidi/>
        <w:rPr>
          <w:rFonts w:cs="David" w:hint="cs"/>
          <w:rtl/>
        </w:rPr>
      </w:pPr>
    </w:p>
    <w:p w14:paraId="05193AF9" w14:textId="77777777" w:rsidR="00635299" w:rsidRPr="00635299" w:rsidRDefault="00635299" w:rsidP="00635299">
      <w:pPr>
        <w:tabs>
          <w:tab w:val="left" w:pos="1788"/>
        </w:tabs>
        <w:bidi/>
        <w:rPr>
          <w:rFonts w:cs="David"/>
          <w:rtl/>
        </w:rPr>
      </w:pPr>
      <w:r w:rsidRPr="00635299">
        <w:rPr>
          <w:rFonts w:cs="David"/>
          <w:b/>
          <w:bCs/>
          <w:u w:val="single"/>
          <w:rtl/>
        </w:rPr>
        <w:t>חברי הוועדה</w:t>
      </w:r>
      <w:r w:rsidRPr="00635299">
        <w:rPr>
          <w:rFonts w:cs="David"/>
          <w:rtl/>
        </w:rPr>
        <w:t>:</w:t>
      </w:r>
    </w:p>
    <w:p w14:paraId="33F80719" w14:textId="77777777" w:rsidR="00635299" w:rsidRPr="00635299" w:rsidRDefault="00635299" w:rsidP="00635299">
      <w:pPr>
        <w:bidi/>
        <w:rPr>
          <w:rFonts w:cs="David" w:hint="cs"/>
          <w:rtl/>
        </w:rPr>
      </w:pPr>
      <w:r w:rsidRPr="00635299">
        <w:rPr>
          <w:rFonts w:cs="David" w:hint="cs"/>
          <w:rtl/>
        </w:rPr>
        <w:t xml:space="preserve">רוחמה אברהם </w:t>
      </w:r>
      <w:r w:rsidRPr="00635299">
        <w:rPr>
          <w:rFonts w:cs="David"/>
          <w:rtl/>
        </w:rPr>
        <w:t>–</w:t>
      </w:r>
      <w:r w:rsidRPr="00635299">
        <w:rPr>
          <w:rFonts w:cs="David" w:hint="cs"/>
          <w:rtl/>
        </w:rPr>
        <w:t xml:space="preserve"> היו"ר</w:t>
      </w:r>
    </w:p>
    <w:p w14:paraId="4D351D1A" w14:textId="77777777" w:rsidR="00635299" w:rsidRPr="00635299" w:rsidRDefault="00635299" w:rsidP="00635299">
      <w:pPr>
        <w:bidi/>
        <w:rPr>
          <w:rFonts w:cs="David" w:hint="cs"/>
          <w:rtl/>
        </w:rPr>
      </w:pPr>
      <w:r w:rsidRPr="00635299">
        <w:rPr>
          <w:rFonts w:cs="David" w:hint="cs"/>
          <w:rtl/>
        </w:rPr>
        <w:t xml:space="preserve">גלעד </w:t>
      </w:r>
      <w:proofErr w:type="spellStart"/>
      <w:r w:rsidRPr="00635299">
        <w:rPr>
          <w:rFonts w:cs="David" w:hint="cs"/>
          <w:rtl/>
        </w:rPr>
        <w:t>ארדן</w:t>
      </w:r>
      <w:proofErr w:type="spellEnd"/>
    </w:p>
    <w:p w14:paraId="09AA522E" w14:textId="77777777" w:rsidR="00635299" w:rsidRPr="00635299" w:rsidRDefault="00635299" w:rsidP="00635299">
      <w:pPr>
        <w:bidi/>
        <w:rPr>
          <w:rFonts w:cs="David" w:hint="cs"/>
          <w:rtl/>
        </w:rPr>
      </w:pPr>
      <w:proofErr w:type="spellStart"/>
      <w:r w:rsidRPr="00635299">
        <w:rPr>
          <w:rFonts w:cs="David" w:hint="cs"/>
          <w:rtl/>
        </w:rPr>
        <w:t>מוחמד</w:t>
      </w:r>
      <w:proofErr w:type="spellEnd"/>
      <w:r w:rsidRPr="00635299">
        <w:rPr>
          <w:rFonts w:cs="David" w:hint="cs"/>
          <w:rtl/>
        </w:rPr>
        <w:t xml:space="preserve"> ברכה</w:t>
      </w:r>
    </w:p>
    <w:p w14:paraId="661F591E" w14:textId="77777777" w:rsidR="00635299" w:rsidRPr="00635299" w:rsidRDefault="00635299" w:rsidP="00635299">
      <w:pPr>
        <w:bidi/>
        <w:rPr>
          <w:rFonts w:cs="David" w:hint="cs"/>
          <w:rtl/>
        </w:rPr>
      </w:pPr>
      <w:r w:rsidRPr="00635299">
        <w:rPr>
          <w:rFonts w:cs="David" w:hint="cs"/>
          <w:rtl/>
        </w:rPr>
        <w:t>אליהו גבאי</w:t>
      </w:r>
    </w:p>
    <w:p w14:paraId="5BAACCC2" w14:textId="77777777" w:rsidR="00635299" w:rsidRPr="00635299" w:rsidRDefault="00635299" w:rsidP="00635299">
      <w:pPr>
        <w:bidi/>
        <w:rPr>
          <w:rFonts w:cs="David" w:hint="cs"/>
          <w:rtl/>
        </w:rPr>
      </w:pPr>
      <w:r w:rsidRPr="00635299">
        <w:rPr>
          <w:rFonts w:cs="David" w:hint="cs"/>
          <w:rtl/>
        </w:rPr>
        <w:t xml:space="preserve">זהבה </w:t>
      </w:r>
      <w:proofErr w:type="spellStart"/>
      <w:r w:rsidRPr="00635299">
        <w:rPr>
          <w:rFonts w:cs="David" w:hint="cs"/>
          <w:rtl/>
        </w:rPr>
        <w:t>גלאון</w:t>
      </w:r>
      <w:proofErr w:type="spellEnd"/>
    </w:p>
    <w:p w14:paraId="427E07CB" w14:textId="77777777" w:rsidR="00635299" w:rsidRPr="00635299" w:rsidRDefault="00635299" w:rsidP="00635299">
      <w:pPr>
        <w:bidi/>
        <w:rPr>
          <w:rFonts w:cs="David" w:hint="cs"/>
          <w:rtl/>
        </w:rPr>
      </w:pPr>
      <w:r w:rsidRPr="00635299">
        <w:rPr>
          <w:rFonts w:cs="David" w:hint="cs"/>
          <w:rtl/>
        </w:rPr>
        <w:t>יצחק גלנטי</w:t>
      </w:r>
    </w:p>
    <w:p w14:paraId="77FDBE00" w14:textId="77777777" w:rsidR="00635299" w:rsidRPr="00635299" w:rsidRDefault="00635299" w:rsidP="00635299">
      <w:pPr>
        <w:bidi/>
        <w:rPr>
          <w:rFonts w:cs="David" w:hint="cs"/>
          <w:rtl/>
        </w:rPr>
      </w:pPr>
      <w:r w:rsidRPr="00635299">
        <w:rPr>
          <w:rFonts w:cs="David" w:hint="cs"/>
          <w:rtl/>
        </w:rPr>
        <w:t>משה גפני</w:t>
      </w:r>
    </w:p>
    <w:p w14:paraId="5C6EFC3C" w14:textId="77777777" w:rsidR="00635299" w:rsidRPr="00635299" w:rsidRDefault="00635299" w:rsidP="00635299">
      <w:pPr>
        <w:bidi/>
        <w:rPr>
          <w:rFonts w:cs="David" w:hint="cs"/>
          <w:rtl/>
        </w:rPr>
      </w:pPr>
      <w:r w:rsidRPr="00635299">
        <w:rPr>
          <w:rFonts w:cs="David" w:hint="cs"/>
          <w:rtl/>
        </w:rPr>
        <w:t>מגלי והבה</w:t>
      </w:r>
    </w:p>
    <w:p w14:paraId="28CF7BEA" w14:textId="77777777" w:rsidR="00635299" w:rsidRPr="00635299" w:rsidRDefault="00635299" w:rsidP="00635299">
      <w:pPr>
        <w:bidi/>
        <w:rPr>
          <w:rFonts w:cs="David" w:hint="cs"/>
          <w:rtl/>
        </w:rPr>
      </w:pPr>
      <w:r w:rsidRPr="00635299">
        <w:rPr>
          <w:rFonts w:cs="David" w:hint="cs"/>
          <w:rtl/>
        </w:rPr>
        <w:t>יצחק וקנין</w:t>
      </w:r>
    </w:p>
    <w:p w14:paraId="3AD18BFC" w14:textId="77777777" w:rsidR="00635299" w:rsidRPr="00635299" w:rsidRDefault="00635299" w:rsidP="00635299">
      <w:pPr>
        <w:bidi/>
        <w:rPr>
          <w:rFonts w:cs="David" w:hint="cs"/>
          <w:rtl/>
        </w:rPr>
      </w:pPr>
      <w:r w:rsidRPr="00635299">
        <w:rPr>
          <w:rFonts w:cs="David" w:hint="cs"/>
          <w:rtl/>
        </w:rPr>
        <w:t>נסים זאב</w:t>
      </w:r>
    </w:p>
    <w:p w14:paraId="13F4236F" w14:textId="77777777" w:rsidR="00635299" w:rsidRPr="00635299" w:rsidRDefault="00635299" w:rsidP="00635299">
      <w:pPr>
        <w:bidi/>
        <w:rPr>
          <w:rFonts w:cs="David" w:hint="cs"/>
          <w:rtl/>
        </w:rPr>
      </w:pPr>
      <w:r w:rsidRPr="00635299">
        <w:rPr>
          <w:rFonts w:cs="David" w:hint="cs"/>
          <w:rtl/>
        </w:rPr>
        <w:t>יואל חסון</w:t>
      </w:r>
    </w:p>
    <w:p w14:paraId="1800077C" w14:textId="77777777" w:rsidR="00635299" w:rsidRPr="00635299" w:rsidRDefault="00635299" w:rsidP="00635299">
      <w:pPr>
        <w:bidi/>
        <w:rPr>
          <w:rFonts w:cs="David" w:hint="cs"/>
          <w:rtl/>
        </w:rPr>
      </w:pPr>
      <w:r w:rsidRPr="00635299">
        <w:rPr>
          <w:rFonts w:cs="David" w:hint="cs"/>
          <w:rtl/>
        </w:rPr>
        <w:t>שי חרמש</w:t>
      </w:r>
    </w:p>
    <w:p w14:paraId="542BCF53" w14:textId="77777777" w:rsidR="00635299" w:rsidRPr="00635299" w:rsidRDefault="00635299" w:rsidP="00635299">
      <w:pPr>
        <w:bidi/>
        <w:rPr>
          <w:rFonts w:cs="David" w:hint="cs"/>
          <w:rtl/>
        </w:rPr>
      </w:pPr>
      <w:proofErr w:type="spellStart"/>
      <w:r w:rsidRPr="00635299">
        <w:rPr>
          <w:rFonts w:cs="David" w:hint="cs"/>
          <w:rtl/>
        </w:rPr>
        <w:t>אחמד</w:t>
      </w:r>
      <w:proofErr w:type="spellEnd"/>
      <w:r w:rsidRPr="00635299">
        <w:rPr>
          <w:rFonts w:cs="David" w:hint="cs"/>
          <w:rtl/>
        </w:rPr>
        <w:t xml:space="preserve"> טיבי</w:t>
      </w:r>
    </w:p>
    <w:p w14:paraId="2FBD9498" w14:textId="77777777" w:rsidR="00635299" w:rsidRPr="00635299" w:rsidRDefault="00635299" w:rsidP="00635299">
      <w:pPr>
        <w:bidi/>
        <w:rPr>
          <w:rFonts w:cs="David" w:hint="cs"/>
          <w:rtl/>
        </w:rPr>
      </w:pPr>
      <w:proofErr w:type="spellStart"/>
      <w:r w:rsidRPr="00635299">
        <w:rPr>
          <w:rFonts w:cs="David" w:hint="cs"/>
          <w:rtl/>
        </w:rPr>
        <w:t>אסתרינה</w:t>
      </w:r>
      <w:proofErr w:type="spellEnd"/>
      <w:r w:rsidRPr="00635299">
        <w:rPr>
          <w:rFonts w:cs="David" w:hint="cs"/>
          <w:rtl/>
        </w:rPr>
        <w:t xml:space="preserve"> </w:t>
      </w:r>
      <w:proofErr w:type="spellStart"/>
      <w:r w:rsidRPr="00635299">
        <w:rPr>
          <w:rFonts w:cs="David" w:hint="cs"/>
          <w:rtl/>
        </w:rPr>
        <w:t>טרטמן</w:t>
      </w:r>
      <w:proofErr w:type="spellEnd"/>
    </w:p>
    <w:p w14:paraId="16FA6536" w14:textId="77777777" w:rsidR="00635299" w:rsidRPr="00635299" w:rsidRDefault="00635299" w:rsidP="00635299">
      <w:pPr>
        <w:bidi/>
        <w:rPr>
          <w:rFonts w:cs="David" w:hint="cs"/>
          <w:rtl/>
        </w:rPr>
      </w:pPr>
      <w:r w:rsidRPr="00635299">
        <w:rPr>
          <w:rFonts w:cs="David" w:hint="cs"/>
          <w:rtl/>
        </w:rPr>
        <w:t xml:space="preserve">אביגדור </w:t>
      </w:r>
      <w:proofErr w:type="spellStart"/>
      <w:r w:rsidRPr="00635299">
        <w:rPr>
          <w:rFonts w:cs="David" w:hint="cs"/>
          <w:rtl/>
        </w:rPr>
        <w:t>יצחקי</w:t>
      </w:r>
      <w:proofErr w:type="spellEnd"/>
    </w:p>
    <w:p w14:paraId="1F0981DD" w14:textId="77777777" w:rsidR="00635299" w:rsidRPr="00635299" w:rsidRDefault="00635299" w:rsidP="00635299">
      <w:pPr>
        <w:bidi/>
        <w:rPr>
          <w:rFonts w:cs="David" w:hint="cs"/>
          <w:rtl/>
        </w:rPr>
      </w:pPr>
      <w:r w:rsidRPr="00635299">
        <w:rPr>
          <w:rFonts w:cs="David" w:hint="cs"/>
          <w:rtl/>
        </w:rPr>
        <w:t>אמנון כהן</w:t>
      </w:r>
    </w:p>
    <w:p w14:paraId="4AC7CC6F" w14:textId="77777777" w:rsidR="00635299" w:rsidRPr="00635299" w:rsidRDefault="00635299" w:rsidP="00635299">
      <w:pPr>
        <w:bidi/>
        <w:rPr>
          <w:rFonts w:cs="David" w:hint="cs"/>
          <w:rtl/>
        </w:rPr>
      </w:pPr>
      <w:r w:rsidRPr="00635299">
        <w:rPr>
          <w:rFonts w:cs="David" w:hint="cs"/>
          <w:rtl/>
        </w:rPr>
        <w:t>יצחק לוי</w:t>
      </w:r>
    </w:p>
    <w:p w14:paraId="6DFA8D4C" w14:textId="77777777" w:rsidR="00635299" w:rsidRPr="00635299" w:rsidRDefault="00635299" w:rsidP="00635299">
      <w:pPr>
        <w:bidi/>
        <w:rPr>
          <w:rFonts w:cs="David" w:hint="cs"/>
          <w:rtl/>
        </w:rPr>
      </w:pPr>
      <w:r w:rsidRPr="00635299">
        <w:rPr>
          <w:rFonts w:cs="David" w:hint="cs"/>
          <w:rtl/>
        </w:rPr>
        <w:t xml:space="preserve">יעקב </w:t>
      </w:r>
      <w:proofErr w:type="spellStart"/>
      <w:r w:rsidRPr="00635299">
        <w:rPr>
          <w:rFonts w:cs="David" w:hint="cs"/>
          <w:rtl/>
        </w:rPr>
        <w:t>מרגי</w:t>
      </w:r>
      <w:proofErr w:type="spellEnd"/>
    </w:p>
    <w:p w14:paraId="400B87AF" w14:textId="77777777" w:rsidR="00635299" w:rsidRPr="00635299" w:rsidRDefault="00635299" w:rsidP="00635299">
      <w:pPr>
        <w:bidi/>
        <w:rPr>
          <w:rFonts w:cs="David" w:hint="cs"/>
          <w:rtl/>
        </w:rPr>
      </w:pPr>
      <w:r w:rsidRPr="00635299">
        <w:rPr>
          <w:rFonts w:cs="David" w:hint="cs"/>
          <w:rtl/>
        </w:rPr>
        <w:t xml:space="preserve">יורם </w:t>
      </w:r>
      <w:proofErr w:type="spellStart"/>
      <w:r w:rsidRPr="00635299">
        <w:rPr>
          <w:rFonts w:cs="David" w:hint="cs"/>
          <w:rtl/>
        </w:rPr>
        <w:t>מרציאנו</w:t>
      </w:r>
      <w:proofErr w:type="spellEnd"/>
    </w:p>
    <w:p w14:paraId="15610DC8" w14:textId="77777777" w:rsidR="00635299" w:rsidRPr="00635299" w:rsidRDefault="00635299" w:rsidP="00635299">
      <w:pPr>
        <w:bidi/>
        <w:rPr>
          <w:rFonts w:cs="David" w:hint="cs"/>
          <w:rtl/>
        </w:rPr>
      </w:pPr>
      <w:r w:rsidRPr="00635299">
        <w:rPr>
          <w:rFonts w:cs="David" w:hint="cs"/>
          <w:rtl/>
        </w:rPr>
        <w:t>גדעון סער</w:t>
      </w:r>
    </w:p>
    <w:p w14:paraId="475A76E4" w14:textId="77777777" w:rsidR="00635299" w:rsidRPr="00635299" w:rsidRDefault="00635299" w:rsidP="00635299">
      <w:pPr>
        <w:bidi/>
        <w:rPr>
          <w:rFonts w:cs="David" w:hint="cs"/>
          <w:rtl/>
        </w:rPr>
      </w:pPr>
      <w:r w:rsidRPr="00635299">
        <w:rPr>
          <w:rFonts w:cs="David" w:hint="cs"/>
          <w:rtl/>
        </w:rPr>
        <w:t>מאיר פרוש</w:t>
      </w:r>
    </w:p>
    <w:p w14:paraId="748FDC5F" w14:textId="77777777" w:rsidR="00635299" w:rsidRPr="00635299" w:rsidRDefault="00635299" w:rsidP="00635299">
      <w:pPr>
        <w:bidi/>
        <w:rPr>
          <w:rFonts w:cs="David" w:hint="cs"/>
          <w:rtl/>
        </w:rPr>
      </w:pPr>
      <w:r w:rsidRPr="00635299">
        <w:rPr>
          <w:rFonts w:cs="David" w:hint="cs"/>
          <w:rtl/>
        </w:rPr>
        <w:t>ראובן ריבלין</w:t>
      </w:r>
    </w:p>
    <w:p w14:paraId="4E0616A8" w14:textId="77777777" w:rsidR="00635299" w:rsidRPr="00635299" w:rsidRDefault="00635299" w:rsidP="00635299">
      <w:pPr>
        <w:bidi/>
        <w:rPr>
          <w:rFonts w:cs="David" w:hint="cs"/>
          <w:rtl/>
        </w:rPr>
      </w:pPr>
      <w:proofErr w:type="spellStart"/>
      <w:r w:rsidRPr="00635299">
        <w:rPr>
          <w:rFonts w:cs="David" w:hint="cs"/>
          <w:rtl/>
        </w:rPr>
        <w:t>ליה</w:t>
      </w:r>
      <w:proofErr w:type="spellEnd"/>
      <w:r w:rsidRPr="00635299">
        <w:rPr>
          <w:rFonts w:cs="David" w:hint="cs"/>
          <w:rtl/>
        </w:rPr>
        <w:t xml:space="preserve"> שמטוב</w:t>
      </w:r>
    </w:p>
    <w:p w14:paraId="5AA00578" w14:textId="77777777" w:rsidR="00635299" w:rsidRPr="00635299" w:rsidRDefault="00635299" w:rsidP="00635299">
      <w:pPr>
        <w:bidi/>
        <w:rPr>
          <w:rFonts w:cs="David" w:hint="cs"/>
          <w:rtl/>
        </w:rPr>
      </w:pPr>
      <w:r w:rsidRPr="00635299">
        <w:rPr>
          <w:rFonts w:cs="David" w:hint="cs"/>
          <w:rtl/>
        </w:rPr>
        <w:t xml:space="preserve">משה </w:t>
      </w:r>
      <w:proofErr w:type="spellStart"/>
      <w:r w:rsidRPr="00635299">
        <w:rPr>
          <w:rFonts w:cs="David" w:hint="cs"/>
          <w:rtl/>
        </w:rPr>
        <w:t>שרוני</w:t>
      </w:r>
      <w:proofErr w:type="spellEnd"/>
    </w:p>
    <w:p w14:paraId="47FEAFA6" w14:textId="77777777" w:rsidR="00635299" w:rsidRPr="00635299" w:rsidRDefault="00635299" w:rsidP="00635299">
      <w:pPr>
        <w:bidi/>
        <w:rPr>
          <w:rFonts w:cs="David" w:hint="cs"/>
          <w:rtl/>
        </w:rPr>
      </w:pPr>
    </w:p>
    <w:p w14:paraId="10A55218" w14:textId="77777777" w:rsidR="00635299" w:rsidRPr="00635299" w:rsidRDefault="00635299" w:rsidP="00635299">
      <w:pPr>
        <w:tabs>
          <w:tab w:val="left" w:pos="1788"/>
          <w:tab w:val="left" w:pos="3631"/>
        </w:tabs>
        <w:bidi/>
        <w:rPr>
          <w:rFonts w:cs="David" w:hint="cs"/>
          <w:rtl/>
        </w:rPr>
      </w:pPr>
      <w:r w:rsidRPr="00635299">
        <w:rPr>
          <w:rFonts w:cs="David"/>
          <w:b/>
          <w:bCs/>
          <w:u w:val="single"/>
          <w:rtl/>
        </w:rPr>
        <w:t>מוזמנים</w:t>
      </w:r>
      <w:r w:rsidRPr="00635299">
        <w:rPr>
          <w:rFonts w:cs="David"/>
          <w:rtl/>
        </w:rPr>
        <w:t>:</w:t>
      </w:r>
    </w:p>
    <w:p w14:paraId="314B0D94" w14:textId="77777777" w:rsidR="00635299" w:rsidRPr="00635299" w:rsidRDefault="00635299" w:rsidP="00635299">
      <w:pPr>
        <w:tabs>
          <w:tab w:val="left" w:pos="1788"/>
          <w:tab w:val="left" w:pos="3631"/>
        </w:tabs>
        <w:bidi/>
        <w:rPr>
          <w:rFonts w:cs="David" w:hint="cs"/>
          <w:rtl/>
        </w:rPr>
      </w:pPr>
      <w:r w:rsidRPr="00635299">
        <w:rPr>
          <w:rFonts w:cs="David" w:hint="cs"/>
          <w:rtl/>
        </w:rPr>
        <w:t xml:space="preserve">אבי </w:t>
      </w:r>
      <w:proofErr w:type="spellStart"/>
      <w:r w:rsidRPr="00635299">
        <w:rPr>
          <w:rFonts w:cs="David" w:hint="cs"/>
          <w:rtl/>
        </w:rPr>
        <w:t>בלשניקוב</w:t>
      </w:r>
      <w:proofErr w:type="spellEnd"/>
      <w:r w:rsidRPr="00635299">
        <w:rPr>
          <w:rFonts w:cs="David" w:hint="cs"/>
          <w:rtl/>
        </w:rPr>
        <w:t>, מנכ"ל הכנסת</w:t>
      </w:r>
    </w:p>
    <w:p w14:paraId="2754BCB6" w14:textId="77777777" w:rsidR="00635299" w:rsidRPr="00635299" w:rsidRDefault="00635299" w:rsidP="00635299">
      <w:pPr>
        <w:bidi/>
        <w:rPr>
          <w:rFonts w:cs="David" w:hint="cs"/>
          <w:rtl/>
        </w:rPr>
      </w:pPr>
      <w:r w:rsidRPr="00635299">
        <w:rPr>
          <w:rFonts w:cs="David" w:hint="cs"/>
          <w:rtl/>
        </w:rPr>
        <w:t xml:space="preserve">אריה </w:t>
      </w:r>
      <w:proofErr w:type="spellStart"/>
      <w:r w:rsidRPr="00635299">
        <w:rPr>
          <w:rFonts w:cs="David" w:hint="cs"/>
          <w:rtl/>
        </w:rPr>
        <w:t>האן</w:t>
      </w:r>
      <w:proofErr w:type="spellEnd"/>
      <w:r w:rsidRPr="00635299">
        <w:rPr>
          <w:rFonts w:cs="David" w:hint="cs"/>
          <w:rtl/>
        </w:rPr>
        <w:t>, מזכיר הכנסת</w:t>
      </w:r>
    </w:p>
    <w:p w14:paraId="78D852B4" w14:textId="77777777" w:rsidR="00635299" w:rsidRPr="00635299" w:rsidRDefault="00635299" w:rsidP="00635299">
      <w:pPr>
        <w:bidi/>
        <w:rPr>
          <w:rFonts w:cs="David" w:hint="cs"/>
          <w:rtl/>
        </w:rPr>
      </w:pPr>
      <w:r w:rsidRPr="00635299">
        <w:rPr>
          <w:rFonts w:cs="David" w:hint="cs"/>
          <w:rtl/>
        </w:rPr>
        <w:t xml:space="preserve">ירדנה </w:t>
      </w:r>
      <w:proofErr w:type="spellStart"/>
      <w:r w:rsidRPr="00635299">
        <w:rPr>
          <w:rFonts w:cs="David" w:hint="cs"/>
          <w:rtl/>
        </w:rPr>
        <w:t>מלר</w:t>
      </w:r>
      <w:proofErr w:type="spellEnd"/>
      <w:r w:rsidRPr="00635299">
        <w:rPr>
          <w:rFonts w:cs="David" w:hint="cs"/>
          <w:rtl/>
        </w:rPr>
        <w:t>-</w:t>
      </w:r>
      <w:proofErr w:type="spellStart"/>
      <w:r w:rsidRPr="00635299">
        <w:rPr>
          <w:rFonts w:cs="David" w:hint="cs"/>
          <w:rtl/>
        </w:rPr>
        <w:t>הורביץ</w:t>
      </w:r>
      <w:proofErr w:type="spellEnd"/>
      <w:r w:rsidRPr="00635299">
        <w:rPr>
          <w:rFonts w:cs="David" w:hint="cs"/>
          <w:rtl/>
        </w:rPr>
        <w:t>, סגנית מזכיר הכנסת</w:t>
      </w:r>
    </w:p>
    <w:p w14:paraId="1DE9B343" w14:textId="77777777" w:rsidR="00635299" w:rsidRPr="00635299" w:rsidRDefault="00635299" w:rsidP="00635299">
      <w:pPr>
        <w:bidi/>
        <w:rPr>
          <w:rFonts w:cs="David" w:hint="cs"/>
          <w:rtl/>
        </w:rPr>
      </w:pPr>
      <w:proofErr w:type="spellStart"/>
      <w:r w:rsidRPr="00635299">
        <w:rPr>
          <w:rFonts w:cs="David" w:hint="cs"/>
          <w:rtl/>
        </w:rPr>
        <w:t>נאזם</w:t>
      </w:r>
      <w:proofErr w:type="spellEnd"/>
      <w:r w:rsidRPr="00635299">
        <w:rPr>
          <w:rFonts w:cs="David" w:hint="cs"/>
          <w:rtl/>
        </w:rPr>
        <w:t xml:space="preserve"> בדר, סגן מזכיר הכנסת</w:t>
      </w:r>
    </w:p>
    <w:p w14:paraId="298ECC29" w14:textId="77777777" w:rsidR="00635299" w:rsidRPr="00635299" w:rsidRDefault="00635299" w:rsidP="00635299">
      <w:pPr>
        <w:bidi/>
        <w:rPr>
          <w:rFonts w:cs="David" w:hint="cs"/>
          <w:rtl/>
        </w:rPr>
      </w:pPr>
    </w:p>
    <w:p w14:paraId="663B0AEC" w14:textId="77777777" w:rsidR="00635299" w:rsidRPr="00635299" w:rsidRDefault="00635299" w:rsidP="00635299">
      <w:pPr>
        <w:bidi/>
        <w:rPr>
          <w:rFonts w:cs="David" w:hint="cs"/>
          <w:rtl/>
        </w:rPr>
      </w:pPr>
      <w:r w:rsidRPr="00635299">
        <w:rPr>
          <w:rFonts w:cs="David" w:hint="cs"/>
          <w:rtl/>
        </w:rPr>
        <w:t xml:space="preserve">שאול </w:t>
      </w:r>
      <w:proofErr w:type="spellStart"/>
      <w:r w:rsidRPr="00635299">
        <w:rPr>
          <w:rFonts w:cs="David" w:hint="cs"/>
          <w:rtl/>
        </w:rPr>
        <w:t>מרידור</w:t>
      </w:r>
      <w:proofErr w:type="spellEnd"/>
      <w:r w:rsidRPr="00635299">
        <w:rPr>
          <w:rFonts w:cs="David" w:hint="cs"/>
          <w:rtl/>
        </w:rPr>
        <w:t>, משרד האוצר</w:t>
      </w:r>
    </w:p>
    <w:p w14:paraId="021EEB43" w14:textId="77777777" w:rsidR="00635299" w:rsidRPr="00635299" w:rsidRDefault="00635299" w:rsidP="00635299">
      <w:pPr>
        <w:bidi/>
        <w:rPr>
          <w:rFonts w:cs="David" w:hint="cs"/>
          <w:rtl/>
        </w:rPr>
      </w:pPr>
      <w:r w:rsidRPr="00635299">
        <w:rPr>
          <w:rFonts w:cs="David" w:hint="cs"/>
          <w:rtl/>
        </w:rPr>
        <w:t xml:space="preserve">שרון </w:t>
      </w:r>
      <w:proofErr w:type="spellStart"/>
      <w:r w:rsidRPr="00635299">
        <w:rPr>
          <w:rFonts w:cs="David" w:hint="cs"/>
          <w:rtl/>
        </w:rPr>
        <w:t>גמבשו</w:t>
      </w:r>
      <w:proofErr w:type="spellEnd"/>
      <w:r w:rsidRPr="00635299">
        <w:rPr>
          <w:rFonts w:cs="David" w:hint="cs"/>
          <w:rtl/>
        </w:rPr>
        <w:t>, משרד האוצר</w:t>
      </w:r>
    </w:p>
    <w:p w14:paraId="77340F8D" w14:textId="77777777" w:rsidR="00635299" w:rsidRPr="00635299" w:rsidRDefault="00635299" w:rsidP="00635299">
      <w:pPr>
        <w:bidi/>
        <w:rPr>
          <w:rFonts w:cs="David" w:hint="cs"/>
          <w:rtl/>
        </w:rPr>
      </w:pPr>
      <w:r w:rsidRPr="00635299">
        <w:rPr>
          <w:rFonts w:cs="David" w:hint="cs"/>
          <w:rtl/>
        </w:rPr>
        <w:t>עו"ד גדעון מרץ, משרד הביטחון</w:t>
      </w:r>
    </w:p>
    <w:p w14:paraId="2345867E" w14:textId="77777777" w:rsidR="00635299" w:rsidRPr="00635299" w:rsidRDefault="00635299" w:rsidP="00635299">
      <w:pPr>
        <w:bidi/>
        <w:rPr>
          <w:rFonts w:cs="David" w:hint="cs"/>
          <w:rtl/>
        </w:rPr>
      </w:pPr>
      <w:r w:rsidRPr="00635299">
        <w:rPr>
          <w:rFonts w:cs="David" w:hint="cs"/>
          <w:rtl/>
        </w:rPr>
        <w:t>חיים וקסמן, משרד החוץ</w:t>
      </w:r>
    </w:p>
    <w:p w14:paraId="3D455A54" w14:textId="77777777" w:rsidR="00635299" w:rsidRPr="00635299" w:rsidRDefault="00635299" w:rsidP="00635299">
      <w:pPr>
        <w:bidi/>
        <w:rPr>
          <w:rFonts w:cs="David" w:hint="cs"/>
          <w:rtl/>
        </w:rPr>
      </w:pPr>
    </w:p>
    <w:p w14:paraId="28A71817" w14:textId="77777777" w:rsidR="00635299" w:rsidRPr="00635299" w:rsidRDefault="00635299" w:rsidP="00635299">
      <w:pPr>
        <w:tabs>
          <w:tab w:val="left" w:pos="1930"/>
        </w:tabs>
        <w:bidi/>
        <w:rPr>
          <w:rFonts w:cs="David" w:hint="cs"/>
          <w:rtl/>
        </w:rPr>
      </w:pPr>
      <w:r w:rsidRPr="00635299">
        <w:rPr>
          <w:rFonts w:cs="David"/>
          <w:b/>
          <w:bCs/>
          <w:u w:val="single"/>
          <w:rtl/>
        </w:rPr>
        <w:t>י</w:t>
      </w:r>
      <w:r w:rsidRPr="00635299">
        <w:rPr>
          <w:rFonts w:cs="David" w:hint="cs"/>
          <w:b/>
          <w:bCs/>
          <w:u w:val="single"/>
          <w:rtl/>
        </w:rPr>
        <w:t>יעוץ משפטי</w:t>
      </w:r>
      <w:r w:rsidRPr="00635299">
        <w:rPr>
          <w:rFonts w:cs="David"/>
          <w:b/>
          <w:bCs/>
          <w:u w:val="single"/>
          <w:rtl/>
        </w:rPr>
        <w:t>:</w:t>
      </w:r>
      <w:r w:rsidRPr="00635299">
        <w:rPr>
          <w:rFonts w:cs="David" w:hint="cs"/>
          <w:rtl/>
        </w:rPr>
        <w:tab/>
        <w:t xml:space="preserve">ארבל </w:t>
      </w:r>
      <w:proofErr w:type="spellStart"/>
      <w:r w:rsidRPr="00635299">
        <w:rPr>
          <w:rFonts w:cs="David" w:hint="cs"/>
          <w:rtl/>
        </w:rPr>
        <w:t>אסטרחן</w:t>
      </w:r>
      <w:proofErr w:type="spellEnd"/>
    </w:p>
    <w:p w14:paraId="2D540073" w14:textId="77777777" w:rsidR="00635299" w:rsidRPr="00635299" w:rsidRDefault="00635299" w:rsidP="00635299">
      <w:pPr>
        <w:bidi/>
        <w:rPr>
          <w:rFonts w:cs="David" w:hint="cs"/>
          <w:rtl/>
        </w:rPr>
      </w:pPr>
      <w:r w:rsidRPr="00635299">
        <w:rPr>
          <w:rFonts w:cs="David" w:hint="cs"/>
          <w:rtl/>
        </w:rPr>
        <w:tab/>
      </w:r>
      <w:r w:rsidRPr="00635299">
        <w:rPr>
          <w:rFonts w:cs="David" w:hint="cs"/>
          <w:rtl/>
        </w:rPr>
        <w:tab/>
      </w:r>
      <w:r w:rsidRPr="00635299">
        <w:rPr>
          <w:rFonts w:cs="David" w:hint="cs"/>
          <w:rtl/>
        </w:rPr>
        <w:tab/>
        <w:t xml:space="preserve">    מירי פרנקל-שור</w:t>
      </w:r>
    </w:p>
    <w:p w14:paraId="0AA20A4E" w14:textId="77777777" w:rsidR="00635299" w:rsidRPr="00635299" w:rsidRDefault="00635299" w:rsidP="00635299">
      <w:pPr>
        <w:bidi/>
        <w:rPr>
          <w:rFonts w:cs="David" w:hint="cs"/>
          <w:rtl/>
        </w:rPr>
      </w:pPr>
    </w:p>
    <w:p w14:paraId="0572139A" w14:textId="77777777" w:rsidR="00635299" w:rsidRPr="00635299" w:rsidRDefault="00635299" w:rsidP="00635299">
      <w:pPr>
        <w:tabs>
          <w:tab w:val="left" w:pos="1930"/>
        </w:tabs>
        <w:bidi/>
        <w:rPr>
          <w:rFonts w:cs="David" w:hint="cs"/>
          <w:rtl/>
        </w:rPr>
      </w:pPr>
      <w:r w:rsidRPr="00635299">
        <w:rPr>
          <w:rFonts w:cs="David"/>
          <w:b/>
          <w:bCs/>
          <w:u w:val="single"/>
          <w:rtl/>
        </w:rPr>
        <w:t>מנהלת הוועדה</w:t>
      </w:r>
      <w:r w:rsidRPr="00635299">
        <w:rPr>
          <w:rFonts w:cs="David"/>
          <w:rtl/>
        </w:rPr>
        <w:t>:</w:t>
      </w:r>
      <w:r w:rsidRPr="00635299">
        <w:rPr>
          <w:rFonts w:cs="David" w:hint="cs"/>
          <w:b/>
          <w:bCs/>
          <w:rtl/>
        </w:rPr>
        <w:tab/>
      </w:r>
      <w:r w:rsidRPr="00635299">
        <w:rPr>
          <w:rFonts w:cs="David" w:hint="cs"/>
          <w:rtl/>
        </w:rPr>
        <w:t>אתי בן-יוסף</w:t>
      </w:r>
    </w:p>
    <w:p w14:paraId="0466B671" w14:textId="77777777" w:rsidR="00635299" w:rsidRPr="00635299" w:rsidRDefault="00635299" w:rsidP="00635299">
      <w:pPr>
        <w:bidi/>
        <w:rPr>
          <w:rFonts w:cs="David" w:hint="cs"/>
          <w:rtl/>
        </w:rPr>
      </w:pPr>
    </w:p>
    <w:p w14:paraId="7371C911" w14:textId="77777777" w:rsidR="00635299" w:rsidRPr="00635299" w:rsidRDefault="00635299" w:rsidP="00635299">
      <w:pPr>
        <w:bidi/>
        <w:rPr>
          <w:rFonts w:cs="David" w:hint="cs"/>
          <w:rtl/>
        </w:rPr>
      </w:pPr>
    </w:p>
    <w:p w14:paraId="6F3B7DF8" w14:textId="77777777" w:rsidR="00635299" w:rsidRPr="00635299" w:rsidRDefault="00635299" w:rsidP="00635299">
      <w:pPr>
        <w:tabs>
          <w:tab w:val="left" w:pos="1930"/>
        </w:tabs>
        <w:bidi/>
        <w:rPr>
          <w:rFonts w:cs="David" w:hint="cs"/>
          <w:rtl/>
        </w:rPr>
      </w:pPr>
      <w:r w:rsidRPr="00635299">
        <w:rPr>
          <w:rFonts w:cs="David" w:hint="cs"/>
          <w:b/>
          <w:bCs/>
          <w:u w:val="single"/>
          <w:rtl/>
        </w:rPr>
        <w:t>רשמת פרלמנטרית</w:t>
      </w:r>
      <w:r w:rsidRPr="00635299">
        <w:rPr>
          <w:rFonts w:cs="David"/>
          <w:rtl/>
        </w:rPr>
        <w:t>:</w:t>
      </w:r>
      <w:r w:rsidRPr="00635299">
        <w:rPr>
          <w:rFonts w:cs="David" w:hint="cs"/>
          <w:rtl/>
        </w:rPr>
        <w:tab/>
        <w:t xml:space="preserve">הדס </w:t>
      </w:r>
      <w:proofErr w:type="spellStart"/>
      <w:r w:rsidRPr="00635299">
        <w:rPr>
          <w:rFonts w:cs="David" w:hint="cs"/>
          <w:rtl/>
        </w:rPr>
        <w:t>דויטש</w:t>
      </w:r>
      <w:proofErr w:type="spellEnd"/>
    </w:p>
    <w:p w14:paraId="585C8968" w14:textId="77777777" w:rsidR="00635299" w:rsidRPr="00635299" w:rsidRDefault="00635299" w:rsidP="00635299">
      <w:pPr>
        <w:bidi/>
        <w:rPr>
          <w:rFonts w:cs="David" w:hint="cs"/>
          <w:b/>
          <w:bCs/>
          <w:rtl/>
        </w:rPr>
      </w:pPr>
    </w:p>
    <w:p w14:paraId="71102D6D" w14:textId="77777777" w:rsidR="00635299" w:rsidRPr="00635299" w:rsidRDefault="00635299" w:rsidP="00635299">
      <w:pPr>
        <w:pStyle w:val="Heading5"/>
        <w:jc w:val="left"/>
        <w:rPr>
          <w:rFonts w:hint="cs"/>
          <w:sz w:val="24"/>
          <w:rtl/>
        </w:rPr>
      </w:pPr>
    </w:p>
    <w:p w14:paraId="14AB95DA" w14:textId="77777777" w:rsidR="00635299" w:rsidRPr="00635299" w:rsidRDefault="00635299" w:rsidP="00635299">
      <w:pPr>
        <w:pStyle w:val="Heading5"/>
        <w:jc w:val="left"/>
        <w:rPr>
          <w:sz w:val="24"/>
          <w:rtl/>
        </w:rPr>
      </w:pPr>
      <w:r w:rsidRPr="00635299">
        <w:rPr>
          <w:sz w:val="24"/>
          <w:rtl/>
        </w:rPr>
        <w:t xml:space="preserve"> </w:t>
      </w:r>
    </w:p>
    <w:p w14:paraId="15A08B5D" w14:textId="77777777" w:rsidR="00635299" w:rsidRPr="00635299" w:rsidRDefault="00635299" w:rsidP="00635299">
      <w:pPr>
        <w:bidi/>
        <w:rPr>
          <w:rFonts w:cs="David" w:hint="cs"/>
          <w:rtl/>
        </w:rPr>
      </w:pPr>
    </w:p>
    <w:p w14:paraId="4B0F26FB" w14:textId="77777777" w:rsidR="00635299" w:rsidRPr="00635299" w:rsidRDefault="00635299" w:rsidP="00635299">
      <w:pPr>
        <w:bidi/>
        <w:ind w:left="360"/>
        <w:jc w:val="center"/>
        <w:rPr>
          <w:rFonts w:cs="David" w:hint="cs"/>
          <w:b/>
          <w:bCs/>
          <w:u w:val="single"/>
          <w:rtl/>
        </w:rPr>
      </w:pPr>
      <w:r w:rsidRPr="00635299">
        <w:rPr>
          <w:rFonts w:cs="David"/>
          <w:rtl/>
        </w:rPr>
        <w:br w:type="page"/>
      </w:r>
      <w:r w:rsidRPr="00635299">
        <w:rPr>
          <w:rFonts w:cs="David" w:hint="cs"/>
          <w:b/>
          <w:bCs/>
          <w:u w:val="single"/>
          <w:rtl/>
        </w:rPr>
        <w:lastRenderedPageBreak/>
        <w:t>1. קביעת מסגרת הדיון להצעות להביע אי אמון בממשלה</w:t>
      </w:r>
    </w:p>
    <w:p w14:paraId="1F574DDE" w14:textId="77777777" w:rsidR="00635299" w:rsidRPr="00635299" w:rsidRDefault="00635299" w:rsidP="00635299">
      <w:pPr>
        <w:bidi/>
        <w:rPr>
          <w:rFonts w:cs="David" w:hint="cs"/>
          <w:rtl/>
        </w:rPr>
      </w:pPr>
    </w:p>
    <w:p w14:paraId="7352F997" w14:textId="77777777" w:rsidR="00635299" w:rsidRPr="00635299" w:rsidRDefault="00635299" w:rsidP="00635299">
      <w:pPr>
        <w:bidi/>
        <w:rPr>
          <w:rFonts w:cs="David" w:hint="cs"/>
          <w:rtl/>
        </w:rPr>
      </w:pPr>
    </w:p>
    <w:p w14:paraId="513DFBAF"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51ED3CB8" w14:textId="77777777" w:rsidR="00635299" w:rsidRPr="00635299" w:rsidRDefault="00635299" w:rsidP="00635299">
      <w:pPr>
        <w:bidi/>
        <w:rPr>
          <w:rFonts w:cs="David" w:hint="cs"/>
          <w:rtl/>
        </w:rPr>
      </w:pPr>
    </w:p>
    <w:p w14:paraId="153F3803" w14:textId="77777777" w:rsidR="00635299" w:rsidRPr="00635299" w:rsidRDefault="00635299" w:rsidP="00635299">
      <w:pPr>
        <w:bidi/>
        <w:rPr>
          <w:rFonts w:cs="David" w:hint="cs"/>
          <w:rtl/>
        </w:rPr>
      </w:pPr>
      <w:r w:rsidRPr="00635299">
        <w:rPr>
          <w:rFonts w:cs="David" w:hint="cs"/>
          <w:rtl/>
        </w:rPr>
        <w:tab/>
        <w:t xml:space="preserve"> בוקר טוב, אני מתכבדת לפתוח את הישיבה.</w:t>
      </w:r>
    </w:p>
    <w:p w14:paraId="35548469" w14:textId="77777777" w:rsidR="00635299" w:rsidRPr="00635299" w:rsidRDefault="00635299" w:rsidP="00635299">
      <w:pPr>
        <w:bidi/>
        <w:rPr>
          <w:rFonts w:cs="David" w:hint="cs"/>
          <w:rtl/>
        </w:rPr>
      </w:pPr>
    </w:p>
    <w:p w14:paraId="06688844" w14:textId="77777777" w:rsidR="00635299" w:rsidRPr="00635299" w:rsidRDefault="00635299" w:rsidP="00635299">
      <w:pPr>
        <w:bidi/>
        <w:rPr>
          <w:rFonts w:cs="David" w:hint="cs"/>
          <w:rtl/>
        </w:rPr>
      </w:pPr>
      <w:r w:rsidRPr="00635299">
        <w:rPr>
          <w:rFonts w:cs="David" w:hint="cs"/>
          <w:rtl/>
        </w:rPr>
        <w:tab/>
        <w:t xml:space="preserve">ראשית, נקבע את מסגרת האי אמון, יש לנו שלוש הצעות אי אמון שהגישו. הצעה ראשונה </w:t>
      </w:r>
      <w:r w:rsidRPr="00635299">
        <w:rPr>
          <w:rFonts w:cs="David"/>
          <w:rtl/>
        </w:rPr>
        <w:t>–</w:t>
      </w:r>
      <w:r w:rsidRPr="00635299">
        <w:rPr>
          <w:rFonts w:cs="David" w:hint="cs"/>
          <w:rtl/>
        </w:rPr>
        <w:t xml:space="preserve"> הקיצוץ בתקציב החינוך בכלל ובתקציב החינוך הדתי והחרדי בפרט, של האיחוד הלאומי-מפד"ל, יהדות התורה, והמועמד להרכיב את הממשלה הוא חבר הכנסת בנימין אלון.</w:t>
      </w:r>
    </w:p>
    <w:p w14:paraId="73403D31" w14:textId="77777777" w:rsidR="00635299" w:rsidRPr="00635299" w:rsidRDefault="00635299" w:rsidP="00635299">
      <w:pPr>
        <w:bidi/>
        <w:rPr>
          <w:rFonts w:cs="David" w:hint="cs"/>
          <w:rtl/>
        </w:rPr>
      </w:pPr>
    </w:p>
    <w:p w14:paraId="02786C41" w14:textId="77777777" w:rsidR="00635299" w:rsidRPr="00635299" w:rsidRDefault="00635299" w:rsidP="00635299">
      <w:pPr>
        <w:bidi/>
        <w:rPr>
          <w:rFonts w:cs="David" w:hint="cs"/>
          <w:rtl/>
        </w:rPr>
      </w:pPr>
      <w:r w:rsidRPr="00635299">
        <w:rPr>
          <w:rFonts w:cs="David" w:hint="cs"/>
          <w:rtl/>
        </w:rPr>
        <w:tab/>
        <w:t xml:space="preserve">הנושא השני הוא הכוונה "לנפח" את הרכב הממשלה על ידי צירוף שרים נוספים, של הליכוד, והמועמד להרכיב את הממשלה הוא חבר הכנסת בנימין </w:t>
      </w:r>
      <w:proofErr w:type="spellStart"/>
      <w:r w:rsidRPr="00635299">
        <w:rPr>
          <w:rFonts w:cs="David" w:hint="cs"/>
          <w:rtl/>
        </w:rPr>
        <w:t>נתניהו</w:t>
      </w:r>
      <w:proofErr w:type="spellEnd"/>
      <w:r w:rsidRPr="00635299">
        <w:rPr>
          <w:rFonts w:cs="David" w:hint="cs"/>
          <w:rtl/>
        </w:rPr>
        <w:t>.</w:t>
      </w:r>
    </w:p>
    <w:p w14:paraId="60DD9902" w14:textId="77777777" w:rsidR="00635299" w:rsidRPr="00635299" w:rsidRDefault="00635299" w:rsidP="00635299">
      <w:pPr>
        <w:bidi/>
        <w:rPr>
          <w:rFonts w:cs="David" w:hint="cs"/>
          <w:rtl/>
        </w:rPr>
      </w:pPr>
    </w:p>
    <w:p w14:paraId="3043BFB1" w14:textId="77777777" w:rsidR="00635299" w:rsidRPr="00635299" w:rsidRDefault="00635299" w:rsidP="00635299">
      <w:pPr>
        <w:bidi/>
        <w:rPr>
          <w:rFonts w:cs="David" w:hint="cs"/>
          <w:rtl/>
        </w:rPr>
      </w:pPr>
      <w:r w:rsidRPr="00635299">
        <w:rPr>
          <w:rFonts w:cs="David" w:hint="cs"/>
          <w:rtl/>
        </w:rPr>
        <w:tab/>
        <w:t xml:space="preserve">הצעה שלישית </w:t>
      </w:r>
      <w:r w:rsidRPr="00635299">
        <w:rPr>
          <w:rFonts w:cs="David"/>
          <w:rtl/>
        </w:rPr>
        <w:t>–</w:t>
      </w:r>
      <w:r w:rsidRPr="00635299">
        <w:rPr>
          <w:rFonts w:cs="David" w:hint="cs"/>
          <w:rtl/>
        </w:rPr>
        <w:t xml:space="preserve"> סירובה לפתוח במשא ומתן עם סוריה ללא תנאים מוקדמים, של מר"צ-יחד-רע"מ-</w:t>
      </w:r>
      <w:proofErr w:type="spellStart"/>
      <w:r w:rsidRPr="00635299">
        <w:rPr>
          <w:rFonts w:cs="David" w:hint="cs"/>
          <w:rtl/>
        </w:rPr>
        <w:t>תע"ל</w:t>
      </w:r>
      <w:proofErr w:type="spellEnd"/>
      <w:r w:rsidRPr="00635299">
        <w:rPr>
          <w:rFonts w:cs="David" w:hint="cs"/>
          <w:rtl/>
        </w:rPr>
        <w:t>-</w:t>
      </w:r>
      <w:proofErr w:type="spellStart"/>
      <w:r w:rsidRPr="00635299">
        <w:rPr>
          <w:rFonts w:cs="David" w:hint="cs"/>
          <w:rtl/>
        </w:rPr>
        <w:t>חד"ש</w:t>
      </w:r>
      <w:proofErr w:type="spellEnd"/>
      <w:r w:rsidRPr="00635299">
        <w:rPr>
          <w:rFonts w:cs="David" w:hint="cs"/>
          <w:rtl/>
        </w:rPr>
        <w:t xml:space="preserve">-בל"ד, והמועמד להרכיב את הממשלה הוא חבר הכנסת יוסי </w:t>
      </w:r>
      <w:proofErr w:type="spellStart"/>
      <w:r w:rsidRPr="00635299">
        <w:rPr>
          <w:rFonts w:cs="David" w:hint="cs"/>
          <w:rtl/>
        </w:rPr>
        <w:t>ביילין</w:t>
      </w:r>
      <w:proofErr w:type="spellEnd"/>
      <w:r w:rsidRPr="00635299">
        <w:rPr>
          <w:rFonts w:cs="David" w:hint="cs"/>
          <w:rtl/>
        </w:rPr>
        <w:t>.</w:t>
      </w:r>
    </w:p>
    <w:p w14:paraId="321DAB3D" w14:textId="77777777" w:rsidR="00635299" w:rsidRPr="00635299" w:rsidRDefault="00635299" w:rsidP="00635299">
      <w:pPr>
        <w:bidi/>
        <w:rPr>
          <w:rFonts w:cs="David" w:hint="cs"/>
          <w:rtl/>
        </w:rPr>
      </w:pPr>
    </w:p>
    <w:p w14:paraId="373F1701" w14:textId="77777777" w:rsidR="00635299" w:rsidRPr="00635299" w:rsidRDefault="00635299" w:rsidP="00635299">
      <w:pPr>
        <w:bidi/>
        <w:rPr>
          <w:rFonts w:cs="David" w:hint="cs"/>
          <w:rtl/>
        </w:rPr>
      </w:pPr>
      <w:r w:rsidRPr="00635299">
        <w:rPr>
          <w:rFonts w:cs="David" w:hint="cs"/>
          <w:rtl/>
        </w:rPr>
        <w:tab/>
        <w:t xml:space="preserve">ההצעה שלי היא 10 דקות למציעים ו-5 דקות לכל סיעה. </w:t>
      </w:r>
    </w:p>
    <w:p w14:paraId="0A626506" w14:textId="77777777" w:rsidR="00635299" w:rsidRPr="00635299" w:rsidRDefault="00635299" w:rsidP="00635299">
      <w:pPr>
        <w:bidi/>
        <w:rPr>
          <w:rFonts w:cs="David" w:hint="cs"/>
          <w:rtl/>
        </w:rPr>
      </w:pPr>
    </w:p>
    <w:p w14:paraId="7BCA3A9E" w14:textId="77777777" w:rsidR="00635299" w:rsidRPr="00635299" w:rsidRDefault="00635299" w:rsidP="00635299">
      <w:pPr>
        <w:bidi/>
        <w:jc w:val="center"/>
        <w:rPr>
          <w:rFonts w:cs="David" w:hint="cs"/>
          <w:b/>
          <w:bCs/>
          <w:rtl/>
        </w:rPr>
      </w:pPr>
      <w:r w:rsidRPr="00635299">
        <w:rPr>
          <w:rFonts w:cs="David" w:hint="cs"/>
          <w:b/>
          <w:bCs/>
          <w:rtl/>
        </w:rPr>
        <w:t>הצבעה</w:t>
      </w:r>
    </w:p>
    <w:p w14:paraId="1837BC62"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10</w:t>
      </w:r>
    </w:p>
    <w:p w14:paraId="2D42AE2E" w14:textId="77777777" w:rsidR="00635299" w:rsidRPr="00635299" w:rsidRDefault="00635299" w:rsidP="00635299">
      <w:pPr>
        <w:bidi/>
        <w:jc w:val="center"/>
        <w:rPr>
          <w:rFonts w:cs="David" w:hint="cs"/>
          <w:b/>
          <w:bCs/>
          <w:rtl/>
        </w:rPr>
      </w:pPr>
      <w:r w:rsidRPr="00635299">
        <w:rPr>
          <w:rFonts w:cs="David" w:hint="cs"/>
          <w:b/>
          <w:bCs/>
          <w:rtl/>
        </w:rPr>
        <w:t xml:space="preserve">מתנגדים </w:t>
      </w:r>
      <w:r w:rsidRPr="00635299">
        <w:rPr>
          <w:rFonts w:cs="David"/>
          <w:b/>
          <w:bCs/>
          <w:rtl/>
        </w:rPr>
        <w:t>–</w:t>
      </w:r>
      <w:r w:rsidRPr="00635299">
        <w:rPr>
          <w:rFonts w:cs="David" w:hint="cs"/>
          <w:b/>
          <w:bCs/>
          <w:rtl/>
        </w:rPr>
        <w:t xml:space="preserve"> אין</w:t>
      </w:r>
    </w:p>
    <w:p w14:paraId="7220E57D" w14:textId="77777777" w:rsidR="00635299" w:rsidRPr="00635299" w:rsidRDefault="00635299" w:rsidP="00635299">
      <w:pPr>
        <w:bidi/>
        <w:jc w:val="center"/>
        <w:rPr>
          <w:rFonts w:cs="David" w:hint="cs"/>
          <w:b/>
          <w:bCs/>
          <w:rtl/>
        </w:rPr>
      </w:pPr>
      <w:r w:rsidRPr="00635299">
        <w:rPr>
          <w:rFonts w:cs="David" w:hint="cs"/>
          <w:b/>
          <w:bCs/>
          <w:rtl/>
        </w:rPr>
        <w:t>נמנעים - אין</w:t>
      </w:r>
    </w:p>
    <w:p w14:paraId="7310D0E3" w14:textId="77777777" w:rsidR="00635299" w:rsidRPr="00635299" w:rsidRDefault="00635299" w:rsidP="00635299">
      <w:pPr>
        <w:bidi/>
        <w:rPr>
          <w:rFonts w:cs="David" w:hint="cs"/>
          <w:rtl/>
        </w:rPr>
      </w:pPr>
    </w:p>
    <w:p w14:paraId="672A84A1"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652F118B" w14:textId="77777777" w:rsidR="00635299" w:rsidRPr="00635299" w:rsidRDefault="00635299" w:rsidP="00635299">
      <w:pPr>
        <w:bidi/>
        <w:rPr>
          <w:rFonts w:cs="David" w:hint="cs"/>
          <w:rtl/>
        </w:rPr>
      </w:pPr>
    </w:p>
    <w:p w14:paraId="59C0E167" w14:textId="77777777" w:rsidR="00635299" w:rsidRPr="00635299" w:rsidRDefault="00635299" w:rsidP="00635299">
      <w:pPr>
        <w:bidi/>
        <w:rPr>
          <w:rFonts w:cs="David" w:hint="cs"/>
          <w:rtl/>
        </w:rPr>
      </w:pPr>
      <w:r w:rsidRPr="00635299">
        <w:rPr>
          <w:rFonts w:cs="David" w:hint="cs"/>
          <w:rtl/>
        </w:rPr>
        <w:tab/>
        <w:t>הדיון היום על אי האמון יהיה 10 דקות למציעים ו-5 דקות לכל סיעה.</w:t>
      </w:r>
    </w:p>
    <w:p w14:paraId="57941970" w14:textId="77777777" w:rsidR="00635299" w:rsidRPr="00635299" w:rsidRDefault="00635299" w:rsidP="00635299">
      <w:pPr>
        <w:bidi/>
        <w:jc w:val="center"/>
        <w:rPr>
          <w:rFonts w:cs="David" w:hint="cs"/>
          <w:b/>
          <w:bCs/>
          <w:u w:val="single"/>
        </w:rPr>
      </w:pPr>
      <w:r w:rsidRPr="00635299">
        <w:rPr>
          <w:rFonts w:cs="David"/>
          <w:rtl/>
        </w:rPr>
        <w:br w:type="page"/>
      </w:r>
      <w:r w:rsidRPr="00635299">
        <w:rPr>
          <w:rFonts w:cs="David" w:hint="cs"/>
          <w:b/>
          <w:bCs/>
          <w:u w:val="single"/>
          <w:rtl/>
        </w:rPr>
        <w:lastRenderedPageBreak/>
        <w:t>2. קביעת מכסת הצעות חוק והצעות לסדר היום של חברי הכנסת לסיעותיהם במושב השני של הכנסת ה-17</w:t>
      </w:r>
    </w:p>
    <w:p w14:paraId="67A0C28A" w14:textId="77777777" w:rsidR="00635299" w:rsidRPr="00635299" w:rsidRDefault="00635299" w:rsidP="00635299">
      <w:pPr>
        <w:bidi/>
        <w:rPr>
          <w:rFonts w:cs="David" w:hint="cs"/>
          <w:rtl/>
        </w:rPr>
      </w:pPr>
    </w:p>
    <w:p w14:paraId="1D5414B5" w14:textId="77777777" w:rsidR="00635299" w:rsidRPr="00635299" w:rsidRDefault="00635299" w:rsidP="00635299">
      <w:pPr>
        <w:bidi/>
        <w:rPr>
          <w:rFonts w:cs="David" w:hint="cs"/>
          <w:rtl/>
        </w:rPr>
      </w:pPr>
    </w:p>
    <w:p w14:paraId="3DAB1ECC"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68C9570B" w14:textId="77777777" w:rsidR="00635299" w:rsidRPr="00635299" w:rsidRDefault="00635299" w:rsidP="00635299">
      <w:pPr>
        <w:bidi/>
        <w:rPr>
          <w:rFonts w:cs="David" w:hint="cs"/>
          <w:rtl/>
        </w:rPr>
      </w:pPr>
    </w:p>
    <w:p w14:paraId="0F1D2029" w14:textId="77777777" w:rsidR="00635299" w:rsidRPr="00635299" w:rsidRDefault="00635299" w:rsidP="00635299">
      <w:pPr>
        <w:bidi/>
        <w:rPr>
          <w:rFonts w:cs="David" w:hint="cs"/>
          <w:rtl/>
        </w:rPr>
      </w:pPr>
      <w:r w:rsidRPr="00635299">
        <w:rPr>
          <w:rFonts w:cs="David" w:hint="cs"/>
          <w:rtl/>
        </w:rPr>
        <w:tab/>
        <w:t>מכיוון שישראל ביתנו הצטרפה לקואליציה יש שינוי מסוים במפתח. אריה, אנא הסבר זאת לחברי הכנסת. החלטתי שלליכוד נגדיל את זה ל-4 והשאר יהיה לפי המפתח הרגיל. מכסת כל הסיעות גדלה.</w:t>
      </w:r>
    </w:p>
    <w:p w14:paraId="6B676C3B" w14:textId="77777777" w:rsidR="00635299" w:rsidRPr="00635299" w:rsidRDefault="00635299" w:rsidP="00635299">
      <w:pPr>
        <w:bidi/>
        <w:rPr>
          <w:rFonts w:cs="David" w:hint="cs"/>
          <w:rtl/>
        </w:rPr>
      </w:pPr>
    </w:p>
    <w:p w14:paraId="79AFFB22" w14:textId="77777777" w:rsidR="00635299" w:rsidRPr="00635299" w:rsidRDefault="00635299" w:rsidP="00635299">
      <w:pPr>
        <w:bidi/>
        <w:rPr>
          <w:rFonts w:cs="David" w:hint="cs"/>
          <w:rtl/>
        </w:rPr>
      </w:pPr>
      <w:r w:rsidRPr="00635299">
        <w:rPr>
          <w:rFonts w:cs="David" w:hint="cs"/>
          <w:u w:val="single"/>
          <w:rtl/>
        </w:rPr>
        <w:t xml:space="preserve">מזכיר הכנסת אריה </w:t>
      </w:r>
      <w:proofErr w:type="spellStart"/>
      <w:r w:rsidRPr="00635299">
        <w:rPr>
          <w:rFonts w:cs="David" w:hint="cs"/>
          <w:u w:val="single"/>
          <w:rtl/>
        </w:rPr>
        <w:t>האן</w:t>
      </w:r>
      <w:proofErr w:type="spellEnd"/>
      <w:r w:rsidRPr="00635299">
        <w:rPr>
          <w:rFonts w:cs="David" w:hint="cs"/>
          <w:u w:val="single"/>
          <w:rtl/>
        </w:rPr>
        <w:t>:</w:t>
      </w:r>
    </w:p>
    <w:p w14:paraId="6F42302C" w14:textId="77777777" w:rsidR="00635299" w:rsidRPr="00635299" w:rsidRDefault="00635299" w:rsidP="00635299">
      <w:pPr>
        <w:bidi/>
        <w:rPr>
          <w:rFonts w:cs="David" w:hint="cs"/>
          <w:rtl/>
        </w:rPr>
      </w:pPr>
    </w:p>
    <w:p w14:paraId="593F0CAE" w14:textId="77777777" w:rsidR="00635299" w:rsidRPr="00635299" w:rsidRDefault="00635299" w:rsidP="00635299">
      <w:pPr>
        <w:bidi/>
        <w:rPr>
          <w:rFonts w:cs="David" w:hint="cs"/>
          <w:rtl/>
        </w:rPr>
      </w:pPr>
      <w:r w:rsidRPr="00635299">
        <w:rPr>
          <w:rFonts w:cs="David" w:hint="cs"/>
          <w:rtl/>
        </w:rPr>
        <w:tab/>
        <w:t xml:space="preserve"> בפעם הקודמת הבסיס לחישוב של סיעות הקואליציה פר חבר כנסת היה 6.5 הצעות למושב ולאופוזיציה היה 7.7. ברשות היושבת ראש והנדיבות של הקואליציה הסכימו להעלות את זה ל-8.5 פר חבר כנסת לאופוזיציה והוספנו גם שתי הצעות לשבוע </w:t>
      </w:r>
      <w:r w:rsidRPr="00635299">
        <w:rPr>
          <w:rFonts w:cs="David"/>
          <w:rtl/>
        </w:rPr>
        <w:t>–</w:t>
      </w:r>
      <w:r w:rsidRPr="00635299">
        <w:rPr>
          <w:rFonts w:cs="David" w:hint="cs"/>
          <w:rtl/>
        </w:rPr>
        <w:t xml:space="preserve"> במקום 23, 25. עבדתי לפי המחשב כפי שאני עושה כל שנה, ועיגלתי </w:t>
      </w:r>
      <w:proofErr w:type="spellStart"/>
      <w:r w:rsidRPr="00635299">
        <w:rPr>
          <w:rFonts w:cs="David" w:hint="cs"/>
          <w:rtl/>
        </w:rPr>
        <w:t>הכל</w:t>
      </w:r>
      <w:proofErr w:type="spellEnd"/>
      <w:r w:rsidRPr="00635299">
        <w:rPr>
          <w:rFonts w:cs="David" w:hint="cs"/>
          <w:rtl/>
        </w:rPr>
        <w:t xml:space="preserve"> כלפי מעלה </w:t>
      </w:r>
      <w:r w:rsidRPr="00635299">
        <w:rPr>
          <w:rFonts w:cs="David"/>
          <w:rtl/>
        </w:rPr>
        <w:t>–</w:t>
      </w:r>
      <w:r w:rsidRPr="00635299">
        <w:rPr>
          <w:rFonts w:cs="David" w:hint="cs"/>
          <w:rtl/>
        </w:rPr>
        <w:t xml:space="preserve"> זה העמוד הראשון.</w:t>
      </w:r>
    </w:p>
    <w:p w14:paraId="62D6636C" w14:textId="77777777" w:rsidR="00635299" w:rsidRPr="00635299" w:rsidRDefault="00635299" w:rsidP="00635299">
      <w:pPr>
        <w:bidi/>
        <w:rPr>
          <w:rFonts w:cs="David" w:hint="cs"/>
          <w:rtl/>
        </w:rPr>
      </w:pPr>
    </w:p>
    <w:p w14:paraId="55B11BDF" w14:textId="77777777" w:rsidR="00635299" w:rsidRPr="00635299" w:rsidRDefault="00635299" w:rsidP="00635299">
      <w:pPr>
        <w:bidi/>
        <w:rPr>
          <w:rFonts w:cs="David" w:hint="cs"/>
          <w:rtl/>
        </w:rPr>
      </w:pPr>
      <w:r w:rsidRPr="00635299">
        <w:rPr>
          <w:rFonts w:cs="David" w:hint="cs"/>
          <w:rtl/>
        </w:rPr>
        <w:tab/>
        <w:t xml:space="preserve">העמוד הרלוונטי הוא השני. יצא שכל הסיעות מהקואליציה: קדימה </w:t>
      </w:r>
      <w:r w:rsidRPr="00635299">
        <w:rPr>
          <w:rFonts w:cs="David"/>
          <w:rtl/>
        </w:rPr>
        <w:t>–</w:t>
      </w:r>
      <w:r w:rsidRPr="00635299">
        <w:rPr>
          <w:rFonts w:cs="David" w:hint="cs"/>
          <w:rtl/>
        </w:rPr>
        <w:t xml:space="preserve"> 4, עבודה-מימד </w:t>
      </w:r>
      <w:r w:rsidRPr="00635299">
        <w:rPr>
          <w:rFonts w:cs="David"/>
          <w:rtl/>
        </w:rPr>
        <w:t>–</w:t>
      </w:r>
      <w:r w:rsidRPr="00635299">
        <w:rPr>
          <w:rFonts w:cs="David" w:hint="cs"/>
          <w:rtl/>
        </w:rPr>
        <w:t xml:space="preserve"> 3, ישראל ביתנו - 2, ש"ס </w:t>
      </w:r>
      <w:r w:rsidRPr="00635299">
        <w:rPr>
          <w:rFonts w:cs="David"/>
          <w:rtl/>
        </w:rPr>
        <w:t>–</w:t>
      </w:r>
      <w:r w:rsidRPr="00635299">
        <w:rPr>
          <w:rFonts w:cs="David" w:hint="cs"/>
          <w:rtl/>
        </w:rPr>
        <w:t xml:space="preserve"> 2, גיל </w:t>
      </w:r>
      <w:r w:rsidRPr="00635299">
        <w:rPr>
          <w:rFonts w:cs="David"/>
          <w:rtl/>
        </w:rPr>
        <w:t>–</w:t>
      </w:r>
      <w:r w:rsidRPr="00635299">
        <w:rPr>
          <w:rFonts w:cs="David" w:hint="cs"/>
          <w:rtl/>
        </w:rPr>
        <w:t xml:space="preserve"> 1. לגבי הליכוד, יצא לי בחישוב 3 כשהצעתי לתת 3.5, אבל ההצעה היא לתת להם 4 כי זה לא נראה טוב ויזואלית.</w:t>
      </w:r>
    </w:p>
    <w:p w14:paraId="06871A99" w14:textId="77777777" w:rsidR="00635299" w:rsidRPr="00635299" w:rsidRDefault="00635299" w:rsidP="00635299">
      <w:pPr>
        <w:bidi/>
        <w:rPr>
          <w:rFonts w:cs="David" w:hint="cs"/>
          <w:rtl/>
        </w:rPr>
      </w:pPr>
    </w:p>
    <w:p w14:paraId="0814183B"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05F24F34" w14:textId="77777777" w:rsidR="00635299" w:rsidRPr="00635299" w:rsidRDefault="00635299" w:rsidP="00635299">
      <w:pPr>
        <w:bidi/>
        <w:rPr>
          <w:rFonts w:cs="David" w:hint="cs"/>
          <w:rtl/>
        </w:rPr>
      </w:pPr>
    </w:p>
    <w:p w14:paraId="3BD5211C" w14:textId="77777777" w:rsidR="00635299" w:rsidRPr="00635299" w:rsidRDefault="00635299" w:rsidP="00635299">
      <w:pPr>
        <w:bidi/>
        <w:rPr>
          <w:rFonts w:cs="David" w:hint="cs"/>
          <w:rtl/>
        </w:rPr>
      </w:pPr>
      <w:r w:rsidRPr="00635299">
        <w:rPr>
          <w:rFonts w:cs="David" w:hint="cs"/>
          <w:rtl/>
        </w:rPr>
        <w:tab/>
        <w:t xml:space="preserve"> זה גם לא טוב מעשי. </w:t>
      </w:r>
    </w:p>
    <w:p w14:paraId="7A63F0E1" w14:textId="77777777" w:rsidR="00635299" w:rsidRPr="00635299" w:rsidRDefault="00635299" w:rsidP="00635299">
      <w:pPr>
        <w:bidi/>
        <w:rPr>
          <w:rFonts w:cs="David" w:hint="cs"/>
          <w:rtl/>
        </w:rPr>
      </w:pPr>
    </w:p>
    <w:p w14:paraId="671CF367" w14:textId="77777777" w:rsidR="00635299" w:rsidRPr="00635299" w:rsidRDefault="00635299" w:rsidP="00635299">
      <w:pPr>
        <w:bidi/>
        <w:rPr>
          <w:rFonts w:cs="David" w:hint="cs"/>
          <w:rtl/>
        </w:rPr>
      </w:pPr>
      <w:r w:rsidRPr="00635299">
        <w:rPr>
          <w:rFonts w:cs="David" w:hint="cs"/>
          <w:u w:val="single"/>
          <w:rtl/>
        </w:rPr>
        <w:t xml:space="preserve">מזכיר הכנסת אריה </w:t>
      </w:r>
      <w:proofErr w:type="spellStart"/>
      <w:r w:rsidRPr="00635299">
        <w:rPr>
          <w:rFonts w:cs="David" w:hint="cs"/>
          <w:u w:val="single"/>
          <w:rtl/>
        </w:rPr>
        <w:t>האן</w:t>
      </w:r>
      <w:proofErr w:type="spellEnd"/>
      <w:r w:rsidRPr="00635299">
        <w:rPr>
          <w:rFonts w:cs="David" w:hint="cs"/>
          <w:u w:val="single"/>
          <w:rtl/>
        </w:rPr>
        <w:t>:</w:t>
      </w:r>
    </w:p>
    <w:p w14:paraId="5CB2A66F" w14:textId="77777777" w:rsidR="00635299" w:rsidRPr="00635299" w:rsidRDefault="00635299" w:rsidP="00635299">
      <w:pPr>
        <w:bidi/>
        <w:rPr>
          <w:rFonts w:cs="David" w:hint="cs"/>
          <w:rtl/>
        </w:rPr>
      </w:pPr>
    </w:p>
    <w:p w14:paraId="4CA7DF5E" w14:textId="77777777" w:rsidR="00635299" w:rsidRPr="00635299" w:rsidRDefault="00635299" w:rsidP="00635299">
      <w:pPr>
        <w:bidi/>
        <w:rPr>
          <w:rFonts w:cs="David" w:hint="cs"/>
          <w:rtl/>
        </w:rPr>
      </w:pPr>
      <w:r w:rsidRPr="00635299">
        <w:rPr>
          <w:rFonts w:cs="David" w:hint="cs"/>
          <w:rtl/>
        </w:rPr>
        <w:tab/>
        <w:t xml:space="preserve"> איחוד לאומי </w:t>
      </w:r>
      <w:r w:rsidRPr="00635299">
        <w:rPr>
          <w:rFonts w:cs="David"/>
          <w:rtl/>
        </w:rPr>
        <w:t>–</w:t>
      </w:r>
      <w:r w:rsidRPr="00635299">
        <w:rPr>
          <w:rFonts w:cs="David" w:hint="cs"/>
          <w:rtl/>
        </w:rPr>
        <w:t xml:space="preserve"> עוגל כלפי מעלה, במקום 2 יש 3, אגודת ישראל יצא 1.5, עוגל ל-2, </w:t>
      </w:r>
      <w:proofErr w:type="spellStart"/>
      <w:r w:rsidRPr="00635299">
        <w:rPr>
          <w:rFonts w:cs="David" w:hint="cs"/>
          <w:rtl/>
        </w:rPr>
        <w:t>מרצ</w:t>
      </w:r>
      <w:proofErr w:type="spellEnd"/>
      <w:r w:rsidRPr="00635299">
        <w:rPr>
          <w:rFonts w:cs="David" w:hint="cs"/>
          <w:rtl/>
        </w:rPr>
        <w:t xml:space="preserve"> היה 1.25, עוגל למעלה ל-2, </w:t>
      </w:r>
      <w:proofErr w:type="spellStart"/>
      <w:r w:rsidRPr="00635299">
        <w:rPr>
          <w:rFonts w:cs="David" w:hint="cs"/>
          <w:rtl/>
        </w:rPr>
        <w:t>רע"ם</w:t>
      </w:r>
      <w:proofErr w:type="spellEnd"/>
      <w:r w:rsidRPr="00635299">
        <w:rPr>
          <w:rFonts w:cs="David" w:hint="cs"/>
          <w:rtl/>
        </w:rPr>
        <w:t>-</w:t>
      </w:r>
      <w:proofErr w:type="spellStart"/>
      <w:r w:rsidRPr="00635299">
        <w:rPr>
          <w:rFonts w:cs="David" w:hint="cs"/>
          <w:rtl/>
        </w:rPr>
        <w:t>תע"ל</w:t>
      </w:r>
      <w:proofErr w:type="spellEnd"/>
      <w:r w:rsidRPr="00635299">
        <w:rPr>
          <w:rFonts w:cs="David" w:hint="cs"/>
          <w:rtl/>
        </w:rPr>
        <w:t xml:space="preserve"> </w:t>
      </w:r>
      <w:r w:rsidRPr="00635299">
        <w:rPr>
          <w:rFonts w:cs="David"/>
          <w:rtl/>
        </w:rPr>
        <w:t>–</w:t>
      </w:r>
      <w:r w:rsidRPr="00635299">
        <w:rPr>
          <w:rFonts w:cs="David" w:hint="cs"/>
          <w:rtl/>
        </w:rPr>
        <w:t xml:space="preserve"> 1, </w:t>
      </w:r>
      <w:proofErr w:type="spellStart"/>
      <w:r w:rsidRPr="00635299">
        <w:rPr>
          <w:rFonts w:cs="David" w:hint="cs"/>
          <w:rtl/>
        </w:rPr>
        <w:t>חד"ש</w:t>
      </w:r>
      <w:proofErr w:type="spellEnd"/>
      <w:r w:rsidRPr="00635299">
        <w:rPr>
          <w:rFonts w:cs="David" w:hint="cs"/>
          <w:rtl/>
        </w:rPr>
        <w:t xml:space="preserve"> </w:t>
      </w:r>
      <w:r w:rsidRPr="00635299">
        <w:rPr>
          <w:rFonts w:cs="David"/>
          <w:rtl/>
        </w:rPr>
        <w:t>–</w:t>
      </w:r>
      <w:r w:rsidRPr="00635299">
        <w:rPr>
          <w:rFonts w:cs="David" w:hint="cs"/>
          <w:rtl/>
        </w:rPr>
        <w:t xml:space="preserve"> 0.75 ל-1 </w:t>
      </w:r>
      <w:proofErr w:type="spellStart"/>
      <w:r w:rsidRPr="00635299">
        <w:rPr>
          <w:rFonts w:cs="David" w:hint="cs"/>
          <w:rtl/>
        </w:rPr>
        <w:t>ובל"ד</w:t>
      </w:r>
      <w:proofErr w:type="spellEnd"/>
      <w:r w:rsidRPr="00635299">
        <w:rPr>
          <w:rFonts w:cs="David" w:hint="cs"/>
          <w:rtl/>
        </w:rPr>
        <w:t xml:space="preserve"> </w:t>
      </w:r>
      <w:r w:rsidRPr="00635299">
        <w:rPr>
          <w:rFonts w:cs="David"/>
          <w:rtl/>
        </w:rPr>
        <w:t>–</w:t>
      </w:r>
      <w:r w:rsidRPr="00635299">
        <w:rPr>
          <w:rFonts w:cs="David" w:hint="cs"/>
          <w:rtl/>
        </w:rPr>
        <w:t xml:space="preserve"> 0.75 ל-1. </w:t>
      </w:r>
    </w:p>
    <w:p w14:paraId="5F30FA54" w14:textId="77777777" w:rsidR="00635299" w:rsidRPr="00635299" w:rsidRDefault="00635299" w:rsidP="00635299">
      <w:pPr>
        <w:bidi/>
        <w:rPr>
          <w:rFonts w:cs="David" w:hint="cs"/>
          <w:rtl/>
        </w:rPr>
      </w:pPr>
    </w:p>
    <w:p w14:paraId="750058E8" w14:textId="77777777" w:rsidR="00635299" w:rsidRPr="00635299" w:rsidRDefault="00635299" w:rsidP="00635299">
      <w:pPr>
        <w:bidi/>
        <w:ind w:firstLine="567"/>
        <w:rPr>
          <w:rFonts w:cs="David" w:hint="cs"/>
          <w:rtl/>
        </w:rPr>
      </w:pPr>
      <w:r w:rsidRPr="00635299">
        <w:rPr>
          <w:rFonts w:cs="David" w:hint="cs"/>
          <w:rtl/>
        </w:rPr>
        <w:t xml:space="preserve">בשנים הקודמות היו לפעמים לסיעות שיצא להן אפילו למטה מ-1, היינו נותנים להן פעם בשבועיים או פעם בשלושה שבועות. הפעם כל אחד מקבל כל שבוע. אני מצטרף להצעה שהיום התגבשה בהידברות בין הקואליציה לאופוזיציה, שבסך </w:t>
      </w:r>
      <w:proofErr w:type="spellStart"/>
      <w:r w:rsidRPr="00635299">
        <w:rPr>
          <w:rFonts w:cs="David" w:hint="cs"/>
          <w:rtl/>
        </w:rPr>
        <w:t>הכל</w:t>
      </w:r>
      <w:proofErr w:type="spellEnd"/>
      <w:r w:rsidRPr="00635299">
        <w:rPr>
          <w:rFonts w:cs="David" w:hint="cs"/>
          <w:rtl/>
        </w:rPr>
        <w:t xml:space="preserve"> יהיו 4 לסיעת הליכוד, ואז אנו מעלים את המכסה השבועית ל-26. אני חושב שזה מכובד והוגן. אז יהיו עוד 3 הצעות בשבוע, אף אחד לא ימות מזה.</w:t>
      </w:r>
    </w:p>
    <w:p w14:paraId="295FA7CE" w14:textId="77777777" w:rsidR="00635299" w:rsidRPr="00635299" w:rsidRDefault="00635299" w:rsidP="00635299">
      <w:pPr>
        <w:bidi/>
        <w:rPr>
          <w:rFonts w:cs="David" w:hint="cs"/>
          <w:rtl/>
        </w:rPr>
      </w:pPr>
    </w:p>
    <w:p w14:paraId="55B5567D" w14:textId="77777777" w:rsidR="00635299" w:rsidRPr="00635299" w:rsidRDefault="00635299" w:rsidP="00635299">
      <w:pPr>
        <w:pStyle w:val="Heading5"/>
        <w:jc w:val="left"/>
        <w:rPr>
          <w:rFonts w:hint="cs"/>
          <w:sz w:val="24"/>
          <w:rtl/>
        </w:rPr>
      </w:pPr>
      <w:r w:rsidRPr="00635299">
        <w:rPr>
          <w:rFonts w:hint="cs"/>
          <w:sz w:val="24"/>
          <w:u w:val="single"/>
          <w:rtl/>
        </w:rPr>
        <w:t xml:space="preserve">יצחק גלנטי </w:t>
      </w:r>
      <w:r w:rsidRPr="00635299">
        <w:rPr>
          <w:sz w:val="24"/>
          <w:u w:val="single"/>
          <w:rtl/>
        </w:rPr>
        <w:t>–</w:t>
      </w:r>
      <w:r w:rsidRPr="00635299">
        <w:rPr>
          <w:rFonts w:hint="cs"/>
          <w:sz w:val="24"/>
          <w:u w:val="single"/>
          <w:rtl/>
        </w:rPr>
        <w:t xml:space="preserve"> מ"מ היו"ר:</w:t>
      </w:r>
    </w:p>
    <w:p w14:paraId="28C3CC48" w14:textId="77777777" w:rsidR="00635299" w:rsidRPr="00635299" w:rsidRDefault="00635299" w:rsidP="00635299">
      <w:pPr>
        <w:pStyle w:val="Heading5"/>
        <w:jc w:val="left"/>
        <w:rPr>
          <w:rFonts w:hint="cs"/>
          <w:sz w:val="24"/>
          <w:rtl/>
        </w:rPr>
      </w:pPr>
    </w:p>
    <w:p w14:paraId="7A80BBF2" w14:textId="77777777" w:rsidR="00635299" w:rsidRPr="00635299" w:rsidRDefault="00635299" w:rsidP="00635299">
      <w:pPr>
        <w:bidi/>
        <w:rPr>
          <w:rFonts w:cs="David" w:hint="cs"/>
          <w:rtl/>
        </w:rPr>
      </w:pPr>
      <w:r w:rsidRPr="00635299">
        <w:rPr>
          <w:rFonts w:cs="David" w:hint="cs"/>
          <w:rtl/>
        </w:rPr>
        <w:tab/>
        <w:t xml:space="preserve"> יש מי שמעוניין להתייחס לנושא? נצביע.</w:t>
      </w:r>
    </w:p>
    <w:p w14:paraId="37B7324B" w14:textId="77777777" w:rsidR="00635299" w:rsidRPr="00635299" w:rsidRDefault="00635299" w:rsidP="00635299">
      <w:pPr>
        <w:bidi/>
        <w:rPr>
          <w:rFonts w:cs="David" w:hint="cs"/>
          <w:rtl/>
        </w:rPr>
      </w:pPr>
    </w:p>
    <w:p w14:paraId="0A1138FF" w14:textId="77777777" w:rsidR="00635299" w:rsidRPr="00635299" w:rsidRDefault="00635299" w:rsidP="00635299">
      <w:pPr>
        <w:bidi/>
        <w:jc w:val="center"/>
        <w:rPr>
          <w:rFonts w:cs="David" w:hint="cs"/>
          <w:b/>
          <w:bCs/>
          <w:rtl/>
        </w:rPr>
      </w:pPr>
      <w:r w:rsidRPr="00635299">
        <w:rPr>
          <w:rFonts w:cs="David" w:hint="cs"/>
          <w:b/>
          <w:bCs/>
          <w:rtl/>
        </w:rPr>
        <w:t>הצבעה</w:t>
      </w:r>
    </w:p>
    <w:p w14:paraId="51C448A1"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פה אחד</w:t>
      </w:r>
    </w:p>
    <w:p w14:paraId="722338F4" w14:textId="77777777" w:rsidR="00635299" w:rsidRPr="00635299" w:rsidRDefault="00635299" w:rsidP="00635299">
      <w:pPr>
        <w:bidi/>
        <w:jc w:val="center"/>
        <w:rPr>
          <w:rFonts w:cs="David" w:hint="cs"/>
          <w:b/>
          <w:bCs/>
          <w:rtl/>
        </w:rPr>
      </w:pPr>
      <w:r w:rsidRPr="00635299">
        <w:rPr>
          <w:rFonts w:cs="David" w:hint="cs"/>
          <w:b/>
          <w:bCs/>
          <w:rtl/>
        </w:rPr>
        <w:t>נגד - אין</w:t>
      </w:r>
    </w:p>
    <w:p w14:paraId="4C4CDB21" w14:textId="77777777" w:rsidR="00635299" w:rsidRPr="00635299" w:rsidRDefault="00635299" w:rsidP="00635299">
      <w:pPr>
        <w:bidi/>
        <w:rPr>
          <w:rFonts w:cs="David" w:hint="cs"/>
          <w:rtl/>
        </w:rPr>
      </w:pPr>
    </w:p>
    <w:p w14:paraId="3B7F6FCF" w14:textId="77777777" w:rsidR="00635299" w:rsidRPr="00635299" w:rsidRDefault="00635299" w:rsidP="00635299">
      <w:pPr>
        <w:bidi/>
        <w:rPr>
          <w:rFonts w:cs="David" w:hint="cs"/>
          <w:rtl/>
        </w:rPr>
      </w:pPr>
    </w:p>
    <w:p w14:paraId="22F1247A" w14:textId="77777777" w:rsidR="00635299" w:rsidRPr="00635299" w:rsidRDefault="00635299" w:rsidP="00635299">
      <w:pPr>
        <w:bidi/>
        <w:rPr>
          <w:rFonts w:cs="David" w:hint="cs"/>
          <w:u w:val="single"/>
          <w:rtl/>
        </w:rPr>
      </w:pPr>
      <w:r w:rsidRPr="00635299">
        <w:rPr>
          <w:rFonts w:cs="David" w:hint="cs"/>
          <w:u w:val="single"/>
          <w:rtl/>
        </w:rPr>
        <w:t>גדעון סער:</w:t>
      </w:r>
    </w:p>
    <w:p w14:paraId="181132B7" w14:textId="77777777" w:rsidR="00635299" w:rsidRPr="00635299" w:rsidRDefault="00635299" w:rsidP="00635299">
      <w:pPr>
        <w:bidi/>
        <w:rPr>
          <w:rFonts w:cs="David" w:hint="cs"/>
          <w:u w:val="single"/>
          <w:rtl/>
        </w:rPr>
      </w:pPr>
    </w:p>
    <w:p w14:paraId="66D35A83" w14:textId="77777777" w:rsidR="00635299" w:rsidRPr="00635299" w:rsidRDefault="00635299" w:rsidP="00635299">
      <w:pPr>
        <w:bidi/>
        <w:rPr>
          <w:rFonts w:cs="David" w:hint="cs"/>
          <w:rtl/>
        </w:rPr>
      </w:pPr>
      <w:r w:rsidRPr="00635299">
        <w:rPr>
          <w:rFonts w:cs="David" w:hint="cs"/>
          <w:rtl/>
        </w:rPr>
        <w:tab/>
        <w:t xml:space="preserve"> אני מודה ליושבת ראש ועדת הכנסת על שיקול הדעת. היה בזה דבר בלתי הגיוני שיהיו יותר הצעות לסדר, אבל משום מה לסיעת הליכוד יהיו פחות. אני מוכן עד סוף הקדנציה גם להצמיד את ההצעות לסדר לתוצאות הסקרים. אני תומך גם בהעלאת מספר ההצעות של סיעות קואליציוניות שפועלות כסיעות אופוזיציוניות, אתמוך בהשוואת המדד שלהן למדד של האופוזיציה.</w:t>
      </w:r>
    </w:p>
    <w:p w14:paraId="55445118" w14:textId="77777777" w:rsidR="00635299" w:rsidRPr="00635299" w:rsidRDefault="00635299" w:rsidP="00635299">
      <w:pPr>
        <w:bidi/>
        <w:ind w:left="360"/>
        <w:jc w:val="center"/>
        <w:rPr>
          <w:rFonts w:cs="David" w:hint="cs"/>
          <w:b/>
          <w:bCs/>
          <w:u w:val="single"/>
        </w:rPr>
      </w:pPr>
      <w:r w:rsidRPr="00635299">
        <w:rPr>
          <w:rFonts w:cs="David"/>
          <w:rtl/>
        </w:rPr>
        <w:br w:type="page"/>
      </w:r>
      <w:r w:rsidRPr="00635299">
        <w:rPr>
          <w:rFonts w:cs="David" w:hint="cs"/>
          <w:b/>
          <w:bCs/>
          <w:u w:val="single"/>
          <w:rtl/>
        </w:rPr>
        <w:t xml:space="preserve">3. פניית יו"ר ועדת הכספים בדבר טענת חריגה מגדר הנושא בסעיפים 5(1) ו-75(2) להצעת חוק ההסדרים במשק המדינה (תיקוני חקיקה להשגת יעדי התקציב והמדיניות הכלכלית לשנת הכספים 2007), </w:t>
      </w:r>
      <w:proofErr w:type="spellStart"/>
      <w:r w:rsidRPr="00635299">
        <w:rPr>
          <w:rFonts w:cs="David" w:hint="cs"/>
          <w:b/>
          <w:bCs/>
          <w:u w:val="single"/>
          <w:rtl/>
        </w:rPr>
        <w:t>התשס"ז</w:t>
      </w:r>
      <w:proofErr w:type="spellEnd"/>
      <w:r w:rsidRPr="00635299">
        <w:rPr>
          <w:rFonts w:cs="David" w:hint="cs"/>
          <w:b/>
          <w:bCs/>
          <w:u w:val="single"/>
          <w:rtl/>
        </w:rPr>
        <w:t>-2007</w:t>
      </w:r>
    </w:p>
    <w:p w14:paraId="38E7E913" w14:textId="77777777" w:rsidR="00635299" w:rsidRPr="00635299" w:rsidRDefault="00635299" w:rsidP="00635299">
      <w:pPr>
        <w:bidi/>
        <w:rPr>
          <w:rFonts w:cs="David" w:hint="cs"/>
          <w:rtl/>
        </w:rPr>
      </w:pPr>
    </w:p>
    <w:p w14:paraId="33E55233"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7F8F2F43" w14:textId="77777777" w:rsidR="00635299" w:rsidRPr="00635299" w:rsidRDefault="00635299" w:rsidP="00635299">
      <w:pPr>
        <w:bidi/>
        <w:rPr>
          <w:rFonts w:cs="David" w:hint="cs"/>
          <w:rtl/>
        </w:rPr>
      </w:pPr>
    </w:p>
    <w:p w14:paraId="33151B25" w14:textId="77777777" w:rsidR="00635299" w:rsidRPr="00635299" w:rsidRDefault="00635299" w:rsidP="00635299">
      <w:pPr>
        <w:bidi/>
        <w:rPr>
          <w:rFonts w:cs="David" w:hint="cs"/>
          <w:rtl/>
        </w:rPr>
      </w:pPr>
      <w:r w:rsidRPr="00635299">
        <w:rPr>
          <w:rFonts w:cs="David" w:hint="cs"/>
          <w:rtl/>
        </w:rPr>
        <w:tab/>
        <w:t xml:space="preserve"> אני עוברת לנושא הבא. אני קוראת לפרוטוקול את מכתבו של יושב-ראש ועדת הכספים: </w:t>
      </w:r>
    </w:p>
    <w:p w14:paraId="4BBF3362" w14:textId="77777777" w:rsidR="00635299" w:rsidRPr="00635299" w:rsidRDefault="00635299" w:rsidP="00635299">
      <w:pPr>
        <w:bidi/>
        <w:rPr>
          <w:rFonts w:cs="David" w:hint="cs"/>
          <w:rtl/>
        </w:rPr>
      </w:pPr>
    </w:p>
    <w:p w14:paraId="01230162" w14:textId="77777777" w:rsidR="00635299" w:rsidRPr="00635299" w:rsidRDefault="00635299" w:rsidP="00635299">
      <w:pPr>
        <w:bidi/>
        <w:ind w:firstLine="567"/>
        <w:rPr>
          <w:rFonts w:cs="David" w:hint="cs"/>
          <w:rtl/>
        </w:rPr>
      </w:pPr>
      <w:r w:rsidRPr="00635299">
        <w:rPr>
          <w:rFonts w:cs="David" w:hint="cs"/>
          <w:rtl/>
        </w:rPr>
        <w:t>"הנדון: טענת חריגה מגדר הנושא לפי סעיף 120 לתקנון הכנסת.</w:t>
      </w:r>
    </w:p>
    <w:p w14:paraId="36F8CAB8" w14:textId="77777777" w:rsidR="00635299" w:rsidRPr="00635299" w:rsidRDefault="00635299" w:rsidP="00635299">
      <w:pPr>
        <w:bidi/>
        <w:ind w:firstLine="567"/>
        <w:rPr>
          <w:rFonts w:cs="David" w:hint="cs"/>
          <w:rtl/>
        </w:rPr>
      </w:pPr>
    </w:p>
    <w:p w14:paraId="0185BE94" w14:textId="77777777" w:rsidR="00635299" w:rsidRPr="00635299" w:rsidRDefault="00635299" w:rsidP="00635299">
      <w:pPr>
        <w:bidi/>
        <w:ind w:firstLine="567"/>
        <w:rPr>
          <w:rFonts w:cs="David" w:hint="cs"/>
          <w:rtl/>
        </w:rPr>
      </w:pPr>
      <w:r w:rsidRPr="00635299">
        <w:rPr>
          <w:rFonts w:cs="David" w:hint="cs"/>
          <w:rtl/>
        </w:rPr>
        <w:t xml:space="preserve">סעיפים 5(1) ו-75(2) להצעת חוק ההסדרים במשק המדינה (תיקוני חקיקה להשגת יעדי התקציב והמדיניות הכלכלית לשנת הכספים 2007), </w:t>
      </w:r>
      <w:proofErr w:type="spellStart"/>
      <w:r w:rsidRPr="00635299">
        <w:rPr>
          <w:rFonts w:cs="David" w:hint="cs"/>
          <w:rtl/>
        </w:rPr>
        <w:t>התשס"ז</w:t>
      </w:r>
      <w:proofErr w:type="spellEnd"/>
      <w:r w:rsidRPr="00635299">
        <w:rPr>
          <w:rFonts w:cs="David" w:hint="cs"/>
          <w:rtl/>
        </w:rPr>
        <w:t xml:space="preserve">-2006 מתקנים את חוק הבטחת הכנסה, </w:t>
      </w:r>
      <w:proofErr w:type="spellStart"/>
      <w:r w:rsidRPr="00635299">
        <w:rPr>
          <w:rFonts w:cs="David" w:hint="cs"/>
          <w:rtl/>
        </w:rPr>
        <w:t>התשמ"א</w:t>
      </w:r>
      <w:proofErr w:type="spellEnd"/>
      <w:r w:rsidRPr="00635299">
        <w:rPr>
          <w:rFonts w:cs="David" w:hint="cs"/>
          <w:rtl/>
        </w:rPr>
        <w:t xml:space="preserve">-1980 ואת פרק ז' לחוק המדיניות הכלכלית לשנת הכספים 2004 (תיקוני חקיקה), </w:t>
      </w:r>
      <w:proofErr w:type="spellStart"/>
      <w:r w:rsidRPr="00635299">
        <w:rPr>
          <w:rFonts w:cs="David" w:hint="cs"/>
          <w:rtl/>
        </w:rPr>
        <w:t>התשס"ד</w:t>
      </w:r>
      <w:proofErr w:type="spellEnd"/>
      <w:r w:rsidRPr="00635299">
        <w:rPr>
          <w:rFonts w:cs="David" w:hint="cs"/>
          <w:rtl/>
        </w:rPr>
        <w:t xml:space="preserve">-2004, שעניינם שילוב מקבלי גמלאות בעבודה (תוכנית ויסקונסין). במסגרת התוכנית פועלים מרכזי תעסוקה שתפקידם לשלב מקבלי גמלאות בעבודה. בהתאם לתיקונים המוצעים תושב המתגורר באזור שבו פועלת "תוכנית ויסקונסין" ושהופנה למסגרת שיקומית לאחר כניסתו לתוכנית, ימשיך להשתתף בה. </w:t>
      </w:r>
    </w:p>
    <w:p w14:paraId="02ECE885" w14:textId="77777777" w:rsidR="00635299" w:rsidRPr="00635299" w:rsidRDefault="00635299" w:rsidP="00635299">
      <w:pPr>
        <w:bidi/>
        <w:ind w:firstLine="567"/>
        <w:rPr>
          <w:rFonts w:cs="David" w:hint="cs"/>
          <w:rtl/>
        </w:rPr>
      </w:pPr>
    </w:p>
    <w:p w14:paraId="55A0E4FF" w14:textId="77777777" w:rsidR="00635299" w:rsidRPr="00635299" w:rsidRDefault="00635299" w:rsidP="00635299">
      <w:pPr>
        <w:bidi/>
        <w:ind w:firstLine="567"/>
        <w:rPr>
          <w:rFonts w:cs="David" w:hint="cs"/>
          <w:rtl/>
        </w:rPr>
      </w:pPr>
      <w:r w:rsidRPr="00635299">
        <w:rPr>
          <w:rFonts w:cs="David" w:hint="cs"/>
          <w:rtl/>
        </w:rPr>
        <w:t xml:space="preserve">"ביום כ"ט בכסלו </w:t>
      </w:r>
      <w:proofErr w:type="spellStart"/>
      <w:r w:rsidRPr="00635299">
        <w:rPr>
          <w:rFonts w:cs="David" w:hint="cs"/>
          <w:rtl/>
        </w:rPr>
        <w:t>התשס"ז</w:t>
      </w:r>
      <w:proofErr w:type="spellEnd"/>
      <w:r w:rsidRPr="00635299">
        <w:rPr>
          <w:rFonts w:cs="David" w:hint="cs"/>
          <w:rtl/>
        </w:rPr>
        <w:t xml:space="preserve"> (20 בדצמבר 2006) קיימה ועדת הכספים דיון בסעיפים האמורים, ובמהלכו העלה חבר הכנסת </w:t>
      </w:r>
      <w:proofErr w:type="spellStart"/>
      <w:r w:rsidRPr="00635299">
        <w:rPr>
          <w:rFonts w:cs="David" w:hint="cs"/>
          <w:rtl/>
        </w:rPr>
        <w:t>מוחמד</w:t>
      </w:r>
      <w:proofErr w:type="spellEnd"/>
      <w:r w:rsidRPr="00635299">
        <w:rPr>
          <w:rFonts w:cs="David" w:hint="cs"/>
          <w:rtl/>
        </w:rPr>
        <w:t xml:space="preserve"> ברכה הסתייגות, שלפיה מוצע לבטל את כל פרק ז' לחוק המדיניות הכלכלית לשנת הכספים 2004 (תיקוני חקיקה), </w:t>
      </w:r>
      <w:proofErr w:type="spellStart"/>
      <w:r w:rsidRPr="00635299">
        <w:rPr>
          <w:rFonts w:cs="David" w:hint="cs"/>
          <w:rtl/>
        </w:rPr>
        <w:t>התשס"ד</w:t>
      </w:r>
      <w:proofErr w:type="spellEnd"/>
      <w:r w:rsidRPr="00635299">
        <w:rPr>
          <w:rFonts w:cs="David" w:hint="cs"/>
          <w:rtl/>
        </w:rPr>
        <w:t xml:space="preserve">-2004, המסדיר כאמור את הפעלתה של "תוכנית ויסקונסין". </w:t>
      </w:r>
    </w:p>
    <w:p w14:paraId="187DF632" w14:textId="77777777" w:rsidR="00635299" w:rsidRPr="00635299" w:rsidRDefault="00635299" w:rsidP="00635299">
      <w:pPr>
        <w:bidi/>
        <w:ind w:firstLine="567"/>
        <w:rPr>
          <w:rFonts w:cs="David" w:hint="cs"/>
          <w:rtl/>
        </w:rPr>
      </w:pPr>
    </w:p>
    <w:p w14:paraId="335AA871" w14:textId="77777777" w:rsidR="00635299" w:rsidRPr="00635299" w:rsidRDefault="00635299" w:rsidP="00635299">
      <w:pPr>
        <w:bidi/>
        <w:ind w:firstLine="567"/>
        <w:rPr>
          <w:rFonts w:cs="David" w:hint="cs"/>
          <w:rtl/>
        </w:rPr>
      </w:pPr>
      <w:r w:rsidRPr="00635299">
        <w:rPr>
          <w:rFonts w:cs="David" w:hint="cs"/>
          <w:rtl/>
        </w:rPr>
        <w:t xml:space="preserve">"נציגי משרד האוצר בדיון טענו כי יש בהסתייגות האמורה משום חריגה מגדר הנושא של הצעת חוק, כמשמעותה בסעיף 120 לתקנון הכנסת. </w:t>
      </w:r>
    </w:p>
    <w:p w14:paraId="37FCCD72" w14:textId="77777777" w:rsidR="00635299" w:rsidRPr="00635299" w:rsidRDefault="00635299" w:rsidP="00635299">
      <w:pPr>
        <w:bidi/>
        <w:ind w:firstLine="567"/>
        <w:rPr>
          <w:rFonts w:cs="David" w:hint="cs"/>
          <w:rtl/>
        </w:rPr>
      </w:pPr>
    </w:p>
    <w:p w14:paraId="78625272" w14:textId="77777777" w:rsidR="00635299" w:rsidRPr="00635299" w:rsidRDefault="00635299" w:rsidP="00635299">
      <w:pPr>
        <w:bidi/>
        <w:ind w:firstLine="567"/>
        <w:rPr>
          <w:rFonts w:cs="David" w:hint="cs"/>
          <w:rtl/>
        </w:rPr>
      </w:pPr>
      <w:r w:rsidRPr="00635299">
        <w:rPr>
          <w:rFonts w:cs="David" w:hint="cs"/>
          <w:rtl/>
        </w:rPr>
        <w:t xml:space="preserve">"בהתאם להוראות סעיף 120(א) לתקנון הכנסת אבקשך להעמיד בדחיפות נושא זה על סדר יומה של הכנסת, כדי שתכריע הטענה האמורה". </w:t>
      </w:r>
    </w:p>
    <w:p w14:paraId="6F01DCEB" w14:textId="77777777" w:rsidR="00635299" w:rsidRPr="00635299" w:rsidRDefault="00635299" w:rsidP="00635299">
      <w:pPr>
        <w:bidi/>
        <w:ind w:firstLine="567"/>
        <w:rPr>
          <w:rFonts w:cs="David" w:hint="cs"/>
          <w:rtl/>
        </w:rPr>
      </w:pPr>
    </w:p>
    <w:p w14:paraId="358506CD" w14:textId="77777777" w:rsidR="00635299" w:rsidRPr="00635299" w:rsidRDefault="00635299" w:rsidP="00635299">
      <w:pPr>
        <w:bidi/>
        <w:ind w:firstLine="567"/>
        <w:rPr>
          <w:rFonts w:cs="David" w:hint="cs"/>
          <w:rtl/>
        </w:rPr>
      </w:pPr>
      <w:r w:rsidRPr="00635299">
        <w:rPr>
          <w:rFonts w:cs="David" w:hint="cs"/>
          <w:rtl/>
        </w:rPr>
        <w:t xml:space="preserve">סעיף 126 לתקנון הכנסת אומר: בוועדת הכנסת מחליטה בישיבה הראשונה של אותו שבוע. </w:t>
      </w:r>
    </w:p>
    <w:p w14:paraId="4B62C1CF" w14:textId="77777777" w:rsidR="00635299" w:rsidRPr="00635299" w:rsidRDefault="00635299" w:rsidP="00635299">
      <w:pPr>
        <w:bidi/>
        <w:ind w:firstLine="567"/>
        <w:rPr>
          <w:rFonts w:cs="David" w:hint="cs"/>
          <w:rtl/>
        </w:rPr>
      </w:pPr>
    </w:p>
    <w:p w14:paraId="26B20C26" w14:textId="77777777" w:rsidR="00635299" w:rsidRPr="00635299" w:rsidRDefault="00635299" w:rsidP="00635299">
      <w:pPr>
        <w:bidi/>
        <w:ind w:firstLine="567"/>
        <w:rPr>
          <w:rFonts w:cs="David" w:hint="cs"/>
          <w:rtl/>
        </w:rPr>
      </w:pPr>
      <w:r w:rsidRPr="00635299">
        <w:rPr>
          <w:rFonts w:cs="David" w:hint="cs"/>
          <w:rtl/>
        </w:rPr>
        <w:t xml:space="preserve">לפיכך נמצא פה חבר הכנסת </w:t>
      </w:r>
      <w:proofErr w:type="spellStart"/>
      <w:r w:rsidRPr="00635299">
        <w:rPr>
          <w:rFonts w:cs="David" w:hint="cs"/>
          <w:rtl/>
        </w:rPr>
        <w:t>מוחמד</w:t>
      </w:r>
      <w:proofErr w:type="spellEnd"/>
      <w:r w:rsidRPr="00635299">
        <w:rPr>
          <w:rFonts w:cs="David" w:hint="cs"/>
          <w:rtl/>
        </w:rPr>
        <w:t xml:space="preserve"> ברכה. מי מהאוצר מציג את הנושא? הם עדיין בדיוני התקציב. </w:t>
      </w:r>
    </w:p>
    <w:p w14:paraId="1788E181" w14:textId="77777777" w:rsidR="00635299" w:rsidRPr="00635299" w:rsidRDefault="00635299" w:rsidP="00635299">
      <w:pPr>
        <w:bidi/>
        <w:rPr>
          <w:rFonts w:cs="David" w:hint="cs"/>
          <w:rtl/>
        </w:rPr>
      </w:pPr>
    </w:p>
    <w:p w14:paraId="793FC137" w14:textId="77777777" w:rsidR="00635299" w:rsidRPr="00635299" w:rsidRDefault="00635299" w:rsidP="00635299">
      <w:pPr>
        <w:bidi/>
        <w:rPr>
          <w:rFonts w:cs="David"/>
          <w:u w:val="single"/>
          <w:rtl/>
        </w:rPr>
      </w:pPr>
      <w:proofErr w:type="spellStart"/>
      <w:r w:rsidRPr="00635299">
        <w:rPr>
          <w:rFonts w:cs="David"/>
          <w:u w:val="single"/>
          <w:rtl/>
        </w:rPr>
        <w:t>מוחמד</w:t>
      </w:r>
      <w:proofErr w:type="spellEnd"/>
      <w:r w:rsidRPr="00635299">
        <w:rPr>
          <w:rFonts w:cs="David"/>
          <w:u w:val="single"/>
          <w:rtl/>
        </w:rPr>
        <w:t xml:space="preserve"> ברכה:</w:t>
      </w:r>
    </w:p>
    <w:p w14:paraId="1DE45365" w14:textId="77777777" w:rsidR="00635299" w:rsidRPr="00635299" w:rsidRDefault="00635299" w:rsidP="00635299">
      <w:pPr>
        <w:bidi/>
        <w:rPr>
          <w:rFonts w:cs="David"/>
          <w:u w:val="single"/>
          <w:rtl/>
        </w:rPr>
      </w:pPr>
    </w:p>
    <w:p w14:paraId="5B5FF945" w14:textId="77777777" w:rsidR="00635299" w:rsidRPr="00635299" w:rsidRDefault="00635299" w:rsidP="00635299">
      <w:pPr>
        <w:bidi/>
        <w:rPr>
          <w:rFonts w:cs="David" w:hint="cs"/>
          <w:rtl/>
        </w:rPr>
      </w:pPr>
      <w:r w:rsidRPr="00635299">
        <w:rPr>
          <w:rFonts w:cs="David"/>
          <w:rtl/>
        </w:rPr>
        <w:tab/>
      </w:r>
      <w:r w:rsidRPr="00635299">
        <w:rPr>
          <w:rFonts w:cs="David" w:hint="cs"/>
          <w:rtl/>
        </w:rPr>
        <w:t>אם מגישי הבקשה לנושא חדש אינם נמצאים, אפשר לדחות.</w:t>
      </w:r>
    </w:p>
    <w:p w14:paraId="0BEAB305" w14:textId="77777777" w:rsidR="00635299" w:rsidRPr="00635299" w:rsidRDefault="00635299" w:rsidP="00635299">
      <w:pPr>
        <w:bidi/>
        <w:rPr>
          <w:rFonts w:cs="David" w:hint="cs"/>
          <w:rtl/>
        </w:rPr>
      </w:pPr>
    </w:p>
    <w:p w14:paraId="45E29052" w14:textId="77777777" w:rsidR="00635299" w:rsidRPr="00635299" w:rsidRDefault="00635299" w:rsidP="00635299">
      <w:pPr>
        <w:bidi/>
        <w:rPr>
          <w:rFonts w:cs="David" w:hint="cs"/>
          <w:u w:val="single"/>
          <w:rtl/>
        </w:rPr>
      </w:pPr>
      <w:r w:rsidRPr="00635299">
        <w:rPr>
          <w:rFonts w:cs="David" w:hint="cs"/>
          <w:u w:val="single"/>
          <w:rtl/>
        </w:rPr>
        <w:t>גדעון סער:</w:t>
      </w:r>
    </w:p>
    <w:p w14:paraId="1FC77AE6" w14:textId="77777777" w:rsidR="00635299" w:rsidRPr="00635299" w:rsidRDefault="00635299" w:rsidP="00635299">
      <w:pPr>
        <w:bidi/>
        <w:rPr>
          <w:rFonts w:cs="David" w:hint="cs"/>
          <w:u w:val="single"/>
          <w:rtl/>
        </w:rPr>
      </w:pPr>
    </w:p>
    <w:p w14:paraId="42C28C9E" w14:textId="77777777" w:rsidR="00635299" w:rsidRPr="00635299" w:rsidRDefault="00635299" w:rsidP="00635299">
      <w:pPr>
        <w:bidi/>
        <w:rPr>
          <w:rFonts w:cs="David" w:hint="cs"/>
          <w:rtl/>
        </w:rPr>
      </w:pPr>
      <w:r w:rsidRPr="00635299">
        <w:rPr>
          <w:rFonts w:cs="David" w:hint="cs"/>
          <w:rtl/>
        </w:rPr>
        <w:tab/>
        <w:t xml:space="preserve"> הרי אם הוא נכלל בחוק ההסדרים והוא מציע לבטל אותו, איך זה נושא חדש?</w:t>
      </w:r>
    </w:p>
    <w:p w14:paraId="3C9952AE" w14:textId="77777777" w:rsidR="00635299" w:rsidRPr="00635299" w:rsidRDefault="00635299" w:rsidP="00635299">
      <w:pPr>
        <w:bidi/>
        <w:rPr>
          <w:rFonts w:cs="David" w:hint="cs"/>
          <w:rtl/>
        </w:rPr>
      </w:pPr>
    </w:p>
    <w:p w14:paraId="6105A969" w14:textId="77777777" w:rsidR="00635299" w:rsidRPr="00635299" w:rsidRDefault="00635299" w:rsidP="00635299">
      <w:pPr>
        <w:bidi/>
        <w:rPr>
          <w:rFonts w:cs="David"/>
          <w:u w:val="single"/>
          <w:rtl/>
        </w:rPr>
      </w:pPr>
      <w:proofErr w:type="spellStart"/>
      <w:r w:rsidRPr="00635299">
        <w:rPr>
          <w:rFonts w:cs="David"/>
          <w:u w:val="single"/>
          <w:rtl/>
        </w:rPr>
        <w:t>מוחמד</w:t>
      </w:r>
      <w:proofErr w:type="spellEnd"/>
      <w:r w:rsidRPr="00635299">
        <w:rPr>
          <w:rFonts w:cs="David"/>
          <w:u w:val="single"/>
          <w:rtl/>
        </w:rPr>
        <w:t xml:space="preserve"> ברכה:</w:t>
      </w:r>
    </w:p>
    <w:p w14:paraId="314116EF" w14:textId="77777777" w:rsidR="00635299" w:rsidRPr="00635299" w:rsidRDefault="00635299" w:rsidP="00635299">
      <w:pPr>
        <w:bidi/>
        <w:rPr>
          <w:rFonts w:cs="David"/>
          <w:u w:val="single"/>
          <w:rtl/>
        </w:rPr>
      </w:pPr>
    </w:p>
    <w:p w14:paraId="291996FB" w14:textId="77777777" w:rsidR="00635299" w:rsidRPr="00635299" w:rsidRDefault="00635299" w:rsidP="00635299">
      <w:pPr>
        <w:bidi/>
        <w:rPr>
          <w:rFonts w:cs="David" w:hint="cs"/>
          <w:rtl/>
        </w:rPr>
      </w:pPr>
      <w:r w:rsidRPr="00635299">
        <w:rPr>
          <w:rFonts w:cs="David"/>
          <w:rtl/>
        </w:rPr>
        <w:tab/>
      </w:r>
      <w:r w:rsidRPr="00635299">
        <w:rPr>
          <w:rFonts w:cs="David" w:hint="cs"/>
          <w:rtl/>
        </w:rPr>
        <w:t xml:space="preserve"> הם מכניסים החמרה באחד הסעיפים של תוכנית ויסקונסין. אמרתי: אם מותר לאוצר להכניס שינוי, לי נשמרת הזכות לומר שאני מציע לבטל את הסעיף. מה חדש פה? לא אני הכנסתי את הנושא הזה לחוק ההסדרים אלא האוצר.</w:t>
      </w:r>
    </w:p>
    <w:p w14:paraId="55C1F1F3" w14:textId="77777777" w:rsidR="00635299" w:rsidRPr="00635299" w:rsidRDefault="00635299" w:rsidP="00635299">
      <w:pPr>
        <w:bidi/>
        <w:rPr>
          <w:rFonts w:cs="David" w:hint="cs"/>
          <w:rtl/>
        </w:rPr>
      </w:pPr>
    </w:p>
    <w:p w14:paraId="0C6BDE28" w14:textId="77777777" w:rsidR="00635299" w:rsidRPr="00635299" w:rsidRDefault="00635299" w:rsidP="00635299">
      <w:pPr>
        <w:bidi/>
        <w:rPr>
          <w:rFonts w:cs="David" w:hint="cs"/>
          <w:u w:val="single"/>
          <w:rtl/>
        </w:rPr>
      </w:pPr>
      <w:r w:rsidRPr="00635299">
        <w:rPr>
          <w:rFonts w:cs="David" w:hint="cs"/>
          <w:u w:val="single"/>
          <w:rtl/>
        </w:rPr>
        <w:t>גדעון סער:</w:t>
      </w:r>
    </w:p>
    <w:p w14:paraId="21366712" w14:textId="77777777" w:rsidR="00635299" w:rsidRPr="00635299" w:rsidRDefault="00635299" w:rsidP="00635299">
      <w:pPr>
        <w:bidi/>
        <w:rPr>
          <w:rFonts w:cs="David" w:hint="cs"/>
          <w:u w:val="single"/>
          <w:rtl/>
        </w:rPr>
      </w:pPr>
    </w:p>
    <w:p w14:paraId="3F1CDC67" w14:textId="77777777" w:rsidR="00635299" w:rsidRPr="00635299" w:rsidRDefault="00635299" w:rsidP="00635299">
      <w:pPr>
        <w:bidi/>
        <w:rPr>
          <w:rFonts w:cs="David" w:hint="cs"/>
          <w:rtl/>
        </w:rPr>
      </w:pPr>
      <w:r w:rsidRPr="00635299">
        <w:rPr>
          <w:rFonts w:cs="David" w:hint="cs"/>
          <w:rtl/>
        </w:rPr>
        <w:tab/>
        <w:t xml:space="preserve">איני מתייחס רק לעובדה שמשרד הגיש הקשה ולא נמצא פה לנמק אותה. אני מדבר על הנושא המהותי. גם איני רוצה להסביר כמה רעה תוכנית ויסקונסין, כי את זה עושים אנשי ישראל ביתנו והעבודה יותר ממני ואפילו פעם אחת שכנעו אותי להצביע בעד ועדת חקירה לתוכנית ויסקונסין. </w:t>
      </w:r>
    </w:p>
    <w:p w14:paraId="51404477" w14:textId="77777777" w:rsidR="00635299" w:rsidRPr="00635299" w:rsidRDefault="00635299" w:rsidP="00635299">
      <w:pPr>
        <w:bidi/>
        <w:rPr>
          <w:rFonts w:cs="David" w:hint="cs"/>
          <w:rtl/>
        </w:rPr>
      </w:pPr>
    </w:p>
    <w:p w14:paraId="298F7C66" w14:textId="77777777" w:rsidR="00635299" w:rsidRPr="00635299" w:rsidRDefault="00635299" w:rsidP="00635299">
      <w:pPr>
        <w:bidi/>
        <w:ind w:firstLine="567"/>
        <w:rPr>
          <w:rFonts w:cs="David" w:hint="cs"/>
          <w:rtl/>
        </w:rPr>
      </w:pPr>
      <w:r w:rsidRPr="00635299">
        <w:rPr>
          <w:rFonts w:cs="David" w:hint="cs"/>
          <w:rtl/>
        </w:rPr>
        <w:t xml:space="preserve">לא ניתן לטעון שאם מביאים משהו וחבר כנסת מציע לבטלו, זה נושא חדש. ברור שזה לא נושא חדש כי זה בגדר הנושא שהציע הביא אותו. אפשר לגבש רוב לעמדת האוצר להעביר את מה שהוא רוצה, אבל אי אפשר לטעון נושא חדש. </w:t>
      </w:r>
    </w:p>
    <w:p w14:paraId="00A40F81" w14:textId="77777777" w:rsidR="00635299" w:rsidRPr="00635299" w:rsidRDefault="00635299" w:rsidP="00635299">
      <w:pPr>
        <w:bidi/>
        <w:rPr>
          <w:rFonts w:cs="David" w:hint="cs"/>
          <w:rtl/>
        </w:rPr>
      </w:pPr>
    </w:p>
    <w:p w14:paraId="30F36F0D" w14:textId="77777777" w:rsidR="00635299" w:rsidRPr="00635299" w:rsidRDefault="00635299" w:rsidP="00635299">
      <w:pPr>
        <w:bidi/>
        <w:rPr>
          <w:rFonts w:cs="David" w:hint="cs"/>
          <w:rtl/>
        </w:rPr>
      </w:pPr>
      <w:r w:rsidRPr="00635299">
        <w:rPr>
          <w:rFonts w:cs="David" w:hint="cs"/>
          <w:u w:val="single"/>
          <w:rtl/>
        </w:rPr>
        <w:t xml:space="preserve">משה </w:t>
      </w:r>
      <w:proofErr w:type="spellStart"/>
      <w:r w:rsidRPr="00635299">
        <w:rPr>
          <w:rFonts w:cs="David" w:hint="cs"/>
          <w:u w:val="single"/>
          <w:rtl/>
        </w:rPr>
        <w:t>שרוני</w:t>
      </w:r>
      <w:proofErr w:type="spellEnd"/>
      <w:r w:rsidRPr="00635299">
        <w:rPr>
          <w:rFonts w:cs="David" w:hint="cs"/>
          <w:u w:val="single"/>
          <w:rtl/>
        </w:rPr>
        <w:t>:</w:t>
      </w:r>
    </w:p>
    <w:p w14:paraId="05F81F7E" w14:textId="77777777" w:rsidR="00635299" w:rsidRPr="00635299" w:rsidRDefault="00635299" w:rsidP="00635299">
      <w:pPr>
        <w:bidi/>
        <w:rPr>
          <w:rFonts w:cs="David" w:hint="cs"/>
          <w:rtl/>
        </w:rPr>
      </w:pPr>
    </w:p>
    <w:p w14:paraId="1ADCD49E" w14:textId="77777777" w:rsidR="00635299" w:rsidRPr="00635299" w:rsidRDefault="00635299" w:rsidP="00635299">
      <w:pPr>
        <w:bidi/>
        <w:rPr>
          <w:rFonts w:cs="David" w:hint="cs"/>
          <w:rtl/>
        </w:rPr>
      </w:pPr>
      <w:r w:rsidRPr="00635299">
        <w:rPr>
          <w:rFonts w:cs="David" w:hint="cs"/>
          <w:rtl/>
        </w:rPr>
        <w:tab/>
        <w:t>זה בשבוע הבא. מה קורה כאן?</w:t>
      </w:r>
    </w:p>
    <w:p w14:paraId="24D57732" w14:textId="77777777" w:rsidR="00635299" w:rsidRPr="00635299" w:rsidRDefault="00635299" w:rsidP="00635299">
      <w:pPr>
        <w:bidi/>
        <w:rPr>
          <w:rFonts w:cs="David" w:hint="cs"/>
          <w:rtl/>
        </w:rPr>
      </w:pPr>
    </w:p>
    <w:p w14:paraId="2C4A876E"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423A4304" w14:textId="77777777" w:rsidR="00635299" w:rsidRPr="00635299" w:rsidRDefault="00635299" w:rsidP="00635299">
      <w:pPr>
        <w:bidi/>
        <w:rPr>
          <w:rFonts w:cs="David" w:hint="cs"/>
          <w:rtl/>
        </w:rPr>
      </w:pPr>
    </w:p>
    <w:p w14:paraId="5029CD8D" w14:textId="77777777" w:rsidR="00635299" w:rsidRPr="00635299" w:rsidRDefault="00635299" w:rsidP="00635299">
      <w:pPr>
        <w:bidi/>
        <w:rPr>
          <w:rFonts w:cs="David" w:hint="cs"/>
          <w:rtl/>
        </w:rPr>
      </w:pPr>
      <w:r w:rsidRPr="00635299">
        <w:rPr>
          <w:rFonts w:cs="David" w:hint="cs"/>
          <w:rtl/>
        </w:rPr>
        <w:tab/>
        <w:t xml:space="preserve"> זה חלק אחר. </w:t>
      </w:r>
    </w:p>
    <w:p w14:paraId="6EBF7B54" w14:textId="77777777" w:rsidR="00635299" w:rsidRPr="00635299" w:rsidRDefault="00635299" w:rsidP="00635299">
      <w:pPr>
        <w:bidi/>
        <w:rPr>
          <w:rFonts w:cs="David" w:hint="cs"/>
          <w:rtl/>
        </w:rPr>
      </w:pPr>
    </w:p>
    <w:p w14:paraId="42EB2EF1" w14:textId="77777777" w:rsidR="00635299" w:rsidRPr="00635299" w:rsidRDefault="00635299" w:rsidP="00635299">
      <w:pPr>
        <w:bidi/>
        <w:ind w:firstLine="567"/>
        <w:rPr>
          <w:rFonts w:cs="David" w:hint="cs"/>
          <w:rtl/>
        </w:rPr>
      </w:pPr>
      <w:r w:rsidRPr="00635299">
        <w:rPr>
          <w:rFonts w:cs="David" w:hint="cs"/>
          <w:rtl/>
        </w:rPr>
        <w:t xml:space="preserve">מכיוון שנציג האוצר נמצא בכניסה, ואני רוצה לקיים את הדיון בנושא הזה, נעבור לנושא הבא ונחזור לזה אחר כך. חשוב לי לשמוע את טענת האוצר בנושא הזה, נראה לי שלכולנו. </w:t>
      </w:r>
    </w:p>
    <w:p w14:paraId="53749CE8" w14:textId="77777777" w:rsidR="00635299" w:rsidRPr="00635299" w:rsidRDefault="00635299" w:rsidP="00635299">
      <w:pPr>
        <w:bidi/>
        <w:rPr>
          <w:rFonts w:cs="David" w:hint="cs"/>
          <w:rtl/>
        </w:rPr>
      </w:pPr>
      <w:r w:rsidRPr="00635299">
        <w:rPr>
          <w:rFonts w:cs="David"/>
          <w:rtl/>
        </w:rPr>
        <w:br w:type="page"/>
      </w:r>
    </w:p>
    <w:p w14:paraId="3BB44374" w14:textId="77777777" w:rsidR="00635299" w:rsidRPr="00635299" w:rsidRDefault="00635299" w:rsidP="00635299">
      <w:pPr>
        <w:bidi/>
        <w:ind w:left="360"/>
        <w:jc w:val="center"/>
        <w:rPr>
          <w:rFonts w:cs="David" w:hint="cs"/>
          <w:b/>
          <w:bCs/>
          <w:u w:val="single"/>
        </w:rPr>
      </w:pPr>
      <w:r w:rsidRPr="00635299">
        <w:rPr>
          <w:rFonts w:cs="David" w:hint="cs"/>
          <w:b/>
          <w:bCs/>
          <w:u w:val="single"/>
          <w:rtl/>
        </w:rPr>
        <w:t xml:space="preserve">4. בקשת הממשלה להקדמת הדיון בהצעת חוק הפיקוח על ייצוא ביטחוני, </w:t>
      </w:r>
      <w:proofErr w:type="spellStart"/>
      <w:r w:rsidRPr="00635299">
        <w:rPr>
          <w:rFonts w:cs="David" w:hint="cs"/>
          <w:b/>
          <w:bCs/>
          <w:u w:val="single"/>
          <w:rtl/>
        </w:rPr>
        <w:t>התשס"ז</w:t>
      </w:r>
      <w:proofErr w:type="spellEnd"/>
      <w:r w:rsidRPr="00635299">
        <w:rPr>
          <w:rFonts w:cs="David" w:hint="cs"/>
          <w:b/>
          <w:bCs/>
          <w:u w:val="single"/>
          <w:rtl/>
        </w:rPr>
        <w:t>-2006 (מ/274), לפני הקריאה הראשונה</w:t>
      </w:r>
    </w:p>
    <w:p w14:paraId="0D8C8472" w14:textId="77777777" w:rsidR="00635299" w:rsidRPr="00635299" w:rsidRDefault="00635299" w:rsidP="00635299">
      <w:pPr>
        <w:bidi/>
        <w:rPr>
          <w:rFonts w:cs="David" w:hint="cs"/>
          <w:u w:val="single"/>
          <w:rtl/>
        </w:rPr>
      </w:pPr>
    </w:p>
    <w:p w14:paraId="62C1D1F1" w14:textId="77777777" w:rsidR="00635299" w:rsidRPr="00635299" w:rsidRDefault="00635299" w:rsidP="00635299">
      <w:pPr>
        <w:bidi/>
        <w:rPr>
          <w:rFonts w:cs="David" w:hint="cs"/>
          <w:u w:val="single"/>
          <w:rtl/>
        </w:rPr>
      </w:pPr>
    </w:p>
    <w:p w14:paraId="40A00429"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55CC6B2A" w14:textId="77777777" w:rsidR="00635299" w:rsidRPr="00635299" w:rsidRDefault="00635299" w:rsidP="00635299">
      <w:pPr>
        <w:bidi/>
        <w:rPr>
          <w:rFonts w:cs="David" w:hint="cs"/>
          <w:rtl/>
        </w:rPr>
      </w:pPr>
    </w:p>
    <w:p w14:paraId="1E381508" w14:textId="77777777" w:rsidR="00635299" w:rsidRPr="00635299" w:rsidRDefault="00635299" w:rsidP="00635299">
      <w:pPr>
        <w:bidi/>
        <w:rPr>
          <w:rFonts w:cs="David" w:hint="cs"/>
          <w:rtl/>
        </w:rPr>
      </w:pPr>
      <w:r w:rsidRPr="00635299">
        <w:rPr>
          <w:rFonts w:cs="David" w:hint="cs"/>
          <w:rtl/>
        </w:rPr>
        <w:tab/>
        <w:t>נעבור לנושא הבא. עו"ד וקסמן, נא הסבר לוועדה מדוע יש לפטור את הצעת החוק הזאת מחובת הנחה.</w:t>
      </w:r>
    </w:p>
    <w:p w14:paraId="688BA786" w14:textId="77777777" w:rsidR="00635299" w:rsidRPr="00635299" w:rsidRDefault="00635299" w:rsidP="00635299">
      <w:pPr>
        <w:bidi/>
        <w:rPr>
          <w:rFonts w:cs="David" w:hint="cs"/>
          <w:rtl/>
        </w:rPr>
      </w:pPr>
      <w:r w:rsidRPr="00635299">
        <w:rPr>
          <w:rFonts w:cs="David" w:hint="cs"/>
          <w:rtl/>
        </w:rPr>
        <w:tab/>
      </w:r>
    </w:p>
    <w:p w14:paraId="50A6B4CB" w14:textId="77777777" w:rsidR="00635299" w:rsidRPr="00635299" w:rsidRDefault="00635299" w:rsidP="00635299">
      <w:pPr>
        <w:bidi/>
        <w:rPr>
          <w:rFonts w:cs="David" w:hint="cs"/>
          <w:rtl/>
        </w:rPr>
      </w:pPr>
      <w:r w:rsidRPr="00635299">
        <w:rPr>
          <w:rFonts w:cs="David" w:hint="cs"/>
          <w:u w:val="single"/>
          <w:rtl/>
        </w:rPr>
        <w:t>גדעון מרץ:</w:t>
      </w:r>
    </w:p>
    <w:p w14:paraId="2672A5EA" w14:textId="77777777" w:rsidR="00635299" w:rsidRPr="00635299" w:rsidRDefault="00635299" w:rsidP="00635299">
      <w:pPr>
        <w:bidi/>
        <w:rPr>
          <w:rFonts w:cs="David" w:hint="cs"/>
          <w:rtl/>
        </w:rPr>
      </w:pPr>
    </w:p>
    <w:p w14:paraId="1753D781" w14:textId="77777777" w:rsidR="00635299" w:rsidRPr="00635299" w:rsidRDefault="00635299" w:rsidP="00635299">
      <w:pPr>
        <w:bidi/>
        <w:rPr>
          <w:rFonts w:cs="David" w:hint="cs"/>
          <w:rtl/>
        </w:rPr>
      </w:pPr>
      <w:r w:rsidRPr="00635299">
        <w:rPr>
          <w:rFonts w:cs="David" w:hint="cs"/>
          <w:rtl/>
        </w:rPr>
        <w:tab/>
        <w:t xml:space="preserve">ראשית, הבקשה הזאת מתואמת על ידי משרד החוץ ומשרד הביטחון. ההצעה הזאת עברה ועדת שרים, הרבה מאוד עבודה הושקעה בהכנת ההצעה. עקב חג החנוכה לא הספקנו להניח בשבוע שעבר, ואם נניח אותה היום, ייבצר מסגן השר השבוע להציג את החוק. בשבוע הבא דנים בתקציב. </w:t>
      </w:r>
    </w:p>
    <w:p w14:paraId="067F2D02" w14:textId="77777777" w:rsidR="00635299" w:rsidRPr="00635299" w:rsidRDefault="00635299" w:rsidP="00635299">
      <w:pPr>
        <w:bidi/>
        <w:rPr>
          <w:rFonts w:cs="David" w:hint="cs"/>
          <w:rtl/>
        </w:rPr>
      </w:pPr>
    </w:p>
    <w:p w14:paraId="57EE6198" w14:textId="77777777" w:rsidR="00635299" w:rsidRPr="00635299" w:rsidRDefault="00635299" w:rsidP="00635299">
      <w:pPr>
        <w:bidi/>
        <w:ind w:firstLine="567"/>
        <w:rPr>
          <w:rFonts w:cs="David" w:hint="cs"/>
          <w:rtl/>
        </w:rPr>
      </w:pPr>
      <w:r w:rsidRPr="00635299">
        <w:rPr>
          <w:rFonts w:cs="David" w:hint="cs"/>
          <w:rtl/>
        </w:rPr>
        <w:t>לאור רגישות החוק והחשיבות הבין לאומית אנו מבקשים מאוד שיידעו בעולם שהחוק הזה עבר לפחות קריאה ראשונה בשנת 2006.</w:t>
      </w:r>
    </w:p>
    <w:p w14:paraId="6F22E313" w14:textId="77777777" w:rsidR="00635299" w:rsidRPr="00635299" w:rsidRDefault="00635299" w:rsidP="00635299">
      <w:pPr>
        <w:bidi/>
        <w:rPr>
          <w:rFonts w:cs="David" w:hint="cs"/>
          <w:rtl/>
        </w:rPr>
      </w:pPr>
    </w:p>
    <w:p w14:paraId="286E4E75" w14:textId="77777777" w:rsidR="00635299" w:rsidRPr="00635299" w:rsidRDefault="00635299" w:rsidP="00635299">
      <w:pPr>
        <w:bidi/>
        <w:rPr>
          <w:rFonts w:cs="David" w:hint="cs"/>
          <w:rtl/>
        </w:rPr>
      </w:pPr>
      <w:r w:rsidRPr="00635299">
        <w:rPr>
          <w:rFonts w:cs="David" w:hint="cs"/>
          <w:u w:val="single"/>
          <w:rtl/>
        </w:rPr>
        <w:t>חיים וקסמן:</w:t>
      </w:r>
    </w:p>
    <w:p w14:paraId="2AC4B067" w14:textId="77777777" w:rsidR="00635299" w:rsidRPr="00635299" w:rsidRDefault="00635299" w:rsidP="00635299">
      <w:pPr>
        <w:bidi/>
        <w:rPr>
          <w:rFonts w:cs="David" w:hint="cs"/>
          <w:rtl/>
        </w:rPr>
      </w:pPr>
    </w:p>
    <w:p w14:paraId="56B02759" w14:textId="77777777" w:rsidR="00635299" w:rsidRPr="00635299" w:rsidRDefault="00635299" w:rsidP="00635299">
      <w:pPr>
        <w:bidi/>
        <w:rPr>
          <w:rFonts w:cs="David" w:hint="cs"/>
          <w:rtl/>
        </w:rPr>
      </w:pPr>
      <w:r w:rsidRPr="00635299">
        <w:rPr>
          <w:rFonts w:cs="David" w:hint="cs"/>
          <w:rtl/>
        </w:rPr>
        <w:tab/>
        <w:t>מדובר בהצעה שיש לה חשיבות רבה גם למעמדנו הבין לאומי. הצהרנו בכמה הזדמנויות שנקדם את החוק הזה, ואנו רוצים להביאו לקריאה ראשונה עד סוף שנת 2006. לכן יש חשיבות להעבירו כבר היום.</w:t>
      </w:r>
    </w:p>
    <w:p w14:paraId="3EE2698F" w14:textId="77777777" w:rsidR="00635299" w:rsidRPr="00635299" w:rsidRDefault="00635299" w:rsidP="00635299">
      <w:pPr>
        <w:bidi/>
        <w:rPr>
          <w:rFonts w:cs="David" w:hint="cs"/>
          <w:rtl/>
        </w:rPr>
      </w:pPr>
    </w:p>
    <w:p w14:paraId="0EF85FD4" w14:textId="77777777" w:rsidR="00635299" w:rsidRPr="00635299" w:rsidRDefault="00635299" w:rsidP="00635299">
      <w:pPr>
        <w:bidi/>
        <w:rPr>
          <w:rFonts w:cs="David" w:hint="cs"/>
          <w:u w:val="single"/>
          <w:rtl/>
        </w:rPr>
      </w:pPr>
      <w:r w:rsidRPr="00635299">
        <w:rPr>
          <w:rFonts w:cs="David" w:hint="cs"/>
          <w:u w:val="single"/>
          <w:rtl/>
        </w:rPr>
        <w:t>גדעון סער:</w:t>
      </w:r>
    </w:p>
    <w:p w14:paraId="6981096D" w14:textId="77777777" w:rsidR="00635299" w:rsidRPr="00635299" w:rsidRDefault="00635299" w:rsidP="00635299">
      <w:pPr>
        <w:bidi/>
        <w:rPr>
          <w:rFonts w:cs="David" w:hint="cs"/>
          <w:u w:val="single"/>
          <w:rtl/>
        </w:rPr>
      </w:pPr>
    </w:p>
    <w:p w14:paraId="16538A65" w14:textId="77777777" w:rsidR="00635299" w:rsidRPr="00635299" w:rsidRDefault="00635299" w:rsidP="00635299">
      <w:pPr>
        <w:bidi/>
        <w:rPr>
          <w:rFonts w:cs="David" w:hint="cs"/>
          <w:rtl/>
        </w:rPr>
      </w:pPr>
      <w:r w:rsidRPr="00635299">
        <w:rPr>
          <w:rFonts w:cs="David" w:hint="cs"/>
          <w:rtl/>
        </w:rPr>
        <w:tab/>
        <w:t xml:space="preserve"> אני תומך בעמדת הממשלה ובעמדת משרד הביטחון. </w:t>
      </w:r>
    </w:p>
    <w:p w14:paraId="1DF0F878" w14:textId="77777777" w:rsidR="00635299" w:rsidRPr="00635299" w:rsidRDefault="00635299" w:rsidP="00635299">
      <w:pPr>
        <w:bidi/>
        <w:rPr>
          <w:rFonts w:cs="David" w:hint="cs"/>
          <w:rtl/>
        </w:rPr>
      </w:pPr>
    </w:p>
    <w:p w14:paraId="4078DAC7"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776DCD32" w14:textId="77777777" w:rsidR="00635299" w:rsidRPr="00635299" w:rsidRDefault="00635299" w:rsidP="00635299">
      <w:pPr>
        <w:pStyle w:val="Heading5"/>
        <w:jc w:val="left"/>
        <w:rPr>
          <w:rFonts w:hint="cs"/>
          <w:sz w:val="24"/>
          <w:rtl/>
        </w:rPr>
      </w:pPr>
    </w:p>
    <w:p w14:paraId="4A65ED40" w14:textId="77777777" w:rsidR="00635299" w:rsidRPr="00635299" w:rsidRDefault="00635299" w:rsidP="00635299">
      <w:pPr>
        <w:bidi/>
        <w:rPr>
          <w:rFonts w:cs="David" w:hint="cs"/>
          <w:rtl/>
        </w:rPr>
      </w:pPr>
      <w:r w:rsidRPr="00635299">
        <w:rPr>
          <w:rFonts w:cs="David" w:hint="cs"/>
          <w:rtl/>
        </w:rPr>
        <w:tab/>
        <w:t xml:space="preserve"> למה לא בעמדת משרד החוץ?</w:t>
      </w:r>
    </w:p>
    <w:p w14:paraId="434B9448" w14:textId="77777777" w:rsidR="00635299" w:rsidRPr="00635299" w:rsidRDefault="00635299" w:rsidP="00635299">
      <w:pPr>
        <w:bidi/>
        <w:rPr>
          <w:rFonts w:cs="David" w:hint="cs"/>
          <w:rtl/>
        </w:rPr>
      </w:pPr>
    </w:p>
    <w:p w14:paraId="45845470" w14:textId="77777777" w:rsidR="00635299" w:rsidRPr="00635299" w:rsidRDefault="00635299" w:rsidP="00635299">
      <w:pPr>
        <w:bidi/>
        <w:rPr>
          <w:rFonts w:cs="David" w:hint="cs"/>
          <w:u w:val="single"/>
          <w:rtl/>
        </w:rPr>
      </w:pPr>
      <w:r w:rsidRPr="00635299">
        <w:rPr>
          <w:rFonts w:cs="David" w:hint="cs"/>
          <w:u w:val="single"/>
          <w:rtl/>
        </w:rPr>
        <w:t>גדעון סער:</w:t>
      </w:r>
    </w:p>
    <w:p w14:paraId="00A83511" w14:textId="77777777" w:rsidR="00635299" w:rsidRPr="00635299" w:rsidRDefault="00635299" w:rsidP="00635299">
      <w:pPr>
        <w:bidi/>
        <w:rPr>
          <w:rFonts w:cs="David" w:hint="cs"/>
          <w:u w:val="single"/>
          <w:rtl/>
        </w:rPr>
      </w:pPr>
    </w:p>
    <w:p w14:paraId="500881A0" w14:textId="77777777" w:rsidR="00635299" w:rsidRPr="00635299" w:rsidRDefault="00635299" w:rsidP="00635299">
      <w:pPr>
        <w:bidi/>
        <w:rPr>
          <w:rFonts w:cs="David" w:hint="cs"/>
          <w:rtl/>
        </w:rPr>
      </w:pPr>
      <w:r w:rsidRPr="00635299">
        <w:rPr>
          <w:rFonts w:cs="David" w:hint="cs"/>
          <w:rtl/>
        </w:rPr>
        <w:tab/>
        <w:t xml:space="preserve">כי אתי דיבר סגן שר הביטחון ולא שרת החוץ. אם שרת החוץ </w:t>
      </w:r>
      <w:proofErr w:type="spellStart"/>
      <w:r w:rsidRPr="00635299">
        <w:rPr>
          <w:rFonts w:cs="David" w:hint="cs"/>
          <w:rtl/>
        </w:rPr>
        <w:t>היתה</w:t>
      </w:r>
      <w:proofErr w:type="spellEnd"/>
      <w:r w:rsidRPr="00635299">
        <w:rPr>
          <w:rFonts w:cs="David" w:hint="cs"/>
          <w:rtl/>
        </w:rPr>
        <w:t xml:space="preserve"> מדברת אתי, הייתי תומך גם בעמדתה.</w:t>
      </w:r>
    </w:p>
    <w:p w14:paraId="7161B6A8" w14:textId="77777777" w:rsidR="00635299" w:rsidRPr="00635299" w:rsidRDefault="00635299" w:rsidP="00635299">
      <w:pPr>
        <w:bidi/>
        <w:rPr>
          <w:rFonts w:cs="David" w:hint="cs"/>
          <w:rtl/>
        </w:rPr>
      </w:pPr>
    </w:p>
    <w:p w14:paraId="4CA9470A" w14:textId="77777777" w:rsidR="00635299" w:rsidRPr="00635299" w:rsidRDefault="00635299" w:rsidP="00635299">
      <w:pPr>
        <w:bidi/>
        <w:rPr>
          <w:rFonts w:cs="David" w:hint="cs"/>
          <w:rtl/>
        </w:rPr>
      </w:pPr>
      <w:r w:rsidRPr="00635299">
        <w:rPr>
          <w:rFonts w:cs="David" w:hint="cs"/>
          <w:rtl/>
        </w:rPr>
        <w:tab/>
        <w:t xml:space="preserve">הנושא הזה קשור למחויבויות בין לאומיות שמדינת ישראל לקחה על עצמה. החוק הוא די כבד, שוועדת החוץ והביטחון ודאי תידרש לו לעומק, אך לא ייתכן גם מנקודת הראות </w:t>
      </w:r>
      <w:proofErr w:type="spellStart"/>
      <w:r w:rsidRPr="00635299">
        <w:rPr>
          <w:rFonts w:cs="David" w:hint="cs"/>
          <w:rtl/>
        </w:rPr>
        <w:t>הפרלמנטרית</w:t>
      </w:r>
      <w:proofErr w:type="spellEnd"/>
      <w:r w:rsidRPr="00635299">
        <w:rPr>
          <w:rFonts w:cs="David" w:hint="cs"/>
          <w:rtl/>
        </w:rPr>
        <w:t xml:space="preserve"> מחלוקת שיש צורך בהסדרת הנושא של הפיקוח על הייצוא הביטחוני, וזה גם דבר שיכול למנוע תקלות מדיניות מהסוג שאירעו לא אחת בשנים האחרונות ובכמה מקומות גם גרמו נזקים מדיניים כבדים.</w:t>
      </w:r>
    </w:p>
    <w:p w14:paraId="151715CA" w14:textId="77777777" w:rsidR="00635299" w:rsidRPr="00635299" w:rsidRDefault="00635299" w:rsidP="00635299">
      <w:pPr>
        <w:bidi/>
        <w:rPr>
          <w:rFonts w:cs="David" w:hint="cs"/>
          <w:rtl/>
        </w:rPr>
      </w:pPr>
    </w:p>
    <w:p w14:paraId="31ABA0FA" w14:textId="77777777" w:rsidR="00635299" w:rsidRPr="00635299" w:rsidRDefault="00635299" w:rsidP="00635299">
      <w:pPr>
        <w:bidi/>
        <w:rPr>
          <w:rFonts w:cs="David" w:hint="cs"/>
          <w:rtl/>
        </w:rPr>
      </w:pPr>
      <w:r w:rsidRPr="00635299">
        <w:rPr>
          <w:rFonts w:cs="David" w:hint="cs"/>
          <w:rtl/>
        </w:rPr>
        <w:tab/>
        <w:t xml:space="preserve">לכן אני מציע בעניין זה </w:t>
      </w:r>
      <w:r w:rsidRPr="00635299">
        <w:rPr>
          <w:rFonts w:cs="David"/>
          <w:rtl/>
        </w:rPr>
        <w:t>–</w:t>
      </w:r>
      <w:r w:rsidRPr="00635299">
        <w:rPr>
          <w:rFonts w:cs="David" w:hint="cs"/>
          <w:rtl/>
        </w:rPr>
        <w:t xml:space="preserve"> לא בטוח שאצליח לשכנע את כל חבריי מהאופוזיציה, אבל מי שיש לי עליו השפעה, אני מציע לתמוך בבקשת הממשלה בעניין זה.</w:t>
      </w:r>
    </w:p>
    <w:p w14:paraId="204B724F" w14:textId="77777777" w:rsidR="00635299" w:rsidRPr="00635299" w:rsidRDefault="00635299" w:rsidP="00635299">
      <w:pPr>
        <w:bidi/>
        <w:rPr>
          <w:rFonts w:cs="David" w:hint="cs"/>
          <w:rtl/>
        </w:rPr>
      </w:pPr>
    </w:p>
    <w:p w14:paraId="096D123A" w14:textId="77777777" w:rsidR="00635299" w:rsidRPr="00635299" w:rsidRDefault="00635299" w:rsidP="00635299">
      <w:pPr>
        <w:bidi/>
        <w:rPr>
          <w:rFonts w:cs="David" w:hint="cs"/>
          <w:rtl/>
        </w:rPr>
      </w:pPr>
      <w:r w:rsidRPr="00635299">
        <w:rPr>
          <w:rFonts w:cs="David" w:hint="cs"/>
          <w:u w:val="single"/>
          <w:rtl/>
        </w:rPr>
        <w:t xml:space="preserve">זהבה </w:t>
      </w:r>
      <w:proofErr w:type="spellStart"/>
      <w:r w:rsidRPr="00635299">
        <w:rPr>
          <w:rFonts w:cs="David" w:hint="cs"/>
          <w:u w:val="single"/>
          <w:rtl/>
        </w:rPr>
        <w:t>גלאון</w:t>
      </w:r>
      <w:proofErr w:type="spellEnd"/>
      <w:r w:rsidRPr="00635299">
        <w:rPr>
          <w:rFonts w:cs="David" w:hint="cs"/>
          <w:u w:val="single"/>
          <w:rtl/>
        </w:rPr>
        <w:t>:</w:t>
      </w:r>
    </w:p>
    <w:p w14:paraId="3860E029" w14:textId="77777777" w:rsidR="00635299" w:rsidRPr="00635299" w:rsidRDefault="00635299" w:rsidP="00635299">
      <w:pPr>
        <w:bidi/>
        <w:rPr>
          <w:rFonts w:cs="David" w:hint="cs"/>
          <w:rtl/>
        </w:rPr>
      </w:pPr>
    </w:p>
    <w:p w14:paraId="77845B5C" w14:textId="77777777" w:rsidR="00635299" w:rsidRPr="00635299" w:rsidRDefault="00635299" w:rsidP="00635299">
      <w:pPr>
        <w:bidi/>
        <w:rPr>
          <w:rFonts w:cs="David" w:hint="cs"/>
          <w:rtl/>
        </w:rPr>
      </w:pPr>
      <w:r w:rsidRPr="00635299">
        <w:rPr>
          <w:rFonts w:cs="David" w:hint="cs"/>
          <w:rtl/>
        </w:rPr>
        <w:tab/>
        <w:t xml:space="preserve"> החוק נראה לי חשוב. איני מצליחה להבין איך חברי, חבר הכנסת סער, נותן יד לזילות של הפרלמנט? למה צריך לתת פטור מחובת הנחה? ועל איזה טיעון? הממשלה מתכוננת לחוק כזה חשוב? תחוקק אותו כמו שצריך, בדרך המלך. זה לא משהו היסטרי, שמחר פוקע משהו. למה לתת עדיפות לממשלה מעל חברי כנסת, שמחר ירצו פטור מחובת הנחה על חוק שלהם? איזה מין דבר זה? איך ממשלה מתנהלת כך מול הכנסת? אני חושבת שלא ראוי שהממשלה באה עם חוק חשוב ככל שיהיה. זה ממש להשתמש בכנסת ולבעוט בכנסת.</w:t>
      </w:r>
    </w:p>
    <w:p w14:paraId="2BB1C9CA" w14:textId="77777777" w:rsidR="00635299" w:rsidRPr="00635299" w:rsidRDefault="00635299" w:rsidP="00635299">
      <w:pPr>
        <w:bidi/>
        <w:rPr>
          <w:rFonts w:cs="David" w:hint="cs"/>
          <w:rtl/>
        </w:rPr>
      </w:pPr>
    </w:p>
    <w:p w14:paraId="5E971D7A" w14:textId="77777777" w:rsidR="00635299" w:rsidRPr="00635299" w:rsidRDefault="00635299" w:rsidP="00635299">
      <w:pPr>
        <w:bidi/>
        <w:rPr>
          <w:rFonts w:cs="David" w:hint="cs"/>
          <w:u w:val="single"/>
          <w:rtl/>
        </w:rPr>
      </w:pPr>
    </w:p>
    <w:p w14:paraId="6652BC04" w14:textId="77777777" w:rsidR="00635299" w:rsidRPr="00635299" w:rsidRDefault="00635299" w:rsidP="00635299">
      <w:pPr>
        <w:bidi/>
        <w:rPr>
          <w:rFonts w:cs="David" w:hint="cs"/>
          <w:u w:val="single"/>
          <w:rtl/>
        </w:rPr>
      </w:pPr>
    </w:p>
    <w:p w14:paraId="0F03D879" w14:textId="77777777" w:rsidR="00635299" w:rsidRPr="00635299" w:rsidRDefault="00635299" w:rsidP="00635299">
      <w:pPr>
        <w:bidi/>
        <w:rPr>
          <w:rFonts w:cs="David" w:hint="cs"/>
          <w:rtl/>
        </w:rPr>
      </w:pPr>
      <w:r w:rsidRPr="00635299">
        <w:rPr>
          <w:rFonts w:cs="David" w:hint="cs"/>
          <w:u w:val="single"/>
          <w:rtl/>
        </w:rPr>
        <w:t xml:space="preserve">יעקב </w:t>
      </w:r>
      <w:proofErr w:type="spellStart"/>
      <w:r w:rsidRPr="00635299">
        <w:rPr>
          <w:rFonts w:cs="David" w:hint="cs"/>
          <w:u w:val="single"/>
          <w:rtl/>
        </w:rPr>
        <w:t>מרגי</w:t>
      </w:r>
      <w:proofErr w:type="spellEnd"/>
      <w:r w:rsidRPr="00635299">
        <w:rPr>
          <w:rFonts w:cs="David" w:hint="cs"/>
          <w:u w:val="single"/>
          <w:rtl/>
        </w:rPr>
        <w:t>:</w:t>
      </w:r>
    </w:p>
    <w:p w14:paraId="21944677" w14:textId="77777777" w:rsidR="00635299" w:rsidRPr="00635299" w:rsidRDefault="00635299" w:rsidP="00635299">
      <w:pPr>
        <w:bidi/>
        <w:rPr>
          <w:rFonts w:cs="David" w:hint="cs"/>
          <w:rtl/>
        </w:rPr>
      </w:pPr>
    </w:p>
    <w:p w14:paraId="50601906" w14:textId="77777777" w:rsidR="00635299" w:rsidRPr="00635299" w:rsidRDefault="00635299" w:rsidP="00635299">
      <w:pPr>
        <w:bidi/>
        <w:rPr>
          <w:rFonts w:cs="David" w:hint="cs"/>
          <w:rtl/>
        </w:rPr>
      </w:pPr>
      <w:r w:rsidRPr="00635299">
        <w:rPr>
          <w:rFonts w:cs="David" w:hint="cs"/>
          <w:rtl/>
        </w:rPr>
        <w:tab/>
        <w:t xml:space="preserve"> אז בואו נבטל את הנושא בכלל.</w:t>
      </w:r>
    </w:p>
    <w:p w14:paraId="11ACD433" w14:textId="77777777" w:rsidR="00635299" w:rsidRPr="00635299" w:rsidRDefault="00635299" w:rsidP="00635299">
      <w:pPr>
        <w:bidi/>
        <w:rPr>
          <w:rFonts w:cs="David" w:hint="cs"/>
          <w:rtl/>
        </w:rPr>
      </w:pPr>
    </w:p>
    <w:p w14:paraId="2E5553EA"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1A80F201" w14:textId="77777777" w:rsidR="00635299" w:rsidRPr="00635299" w:rsidRDefault="00635299" w:rsidP="00635299">
      <w:pPr>
        <w:bidi/>
        <w:rPr>
          <w:rFonts w:cs="David" w:hint="cs"/>
          <w:rtl/>
        </w:rPr>
      </w:pPr>
    </w:p>
    <w:p w14:paraId="5FD0DA77" w14:textId="77777777" w:rsidR="00635299" w:rsidRPr="00635299" w:rsidRDefault="00635299" w:rsidP="00635299">
      <w:pPr>
        <w:bidi/>
        <w:rPr>
          <w:rFonts w:cs="David" w:hint="cs"/>
          <w:rtl/>
        </w:rPr>
      </w:pPr>
      <w:r w:rsidRPr="00635299">
        <w:rPr>
          <w:rFonts w:cs="David" w:hint="cs"/>
          <w:rtl/>
        </w:rPr>
        <w:tab/>
        <w:t xml:space="preserve"> כרגע זה לא על סדר היום, האם אנו מבטלים את הנושא של פטור מחובת הנחה.</w:t>
      </w:r>
    </w:p>
    <w:p w14:paraId="6A59F9B8" w14:textId="77777777" w:rsidR="00635299" w:rsidRPr="00635299" w:rsidRDefault="00635299" w:rsidP="00635299">
      <w:pPr>
        <w:bidi/>
        <w:rPr>
          <w:rFonts w:cs="David" w:hint="cs"/>
          <w:u w:val="single"/>
          <w:rtl/>
        </w:rPr>
      </w:pPr>
    </w:p>
    <w:p w14:paraId="18CDF6AA" w14:textId="77777777" w:rsidR="00635299" w:rsidRPr="00635299" w:rsidRDefault="00635299" w:rsidP="00635299">
      <w:pPr>
        <w:bidi/>
        <w:rPr>
          <w:rFonts w:cs="David" w:hint="cs"/>
          <w:rtl/>
        </w:rPr>
      </w:pPr>
      <w:r w:rsidRPr="00635299">
        <w:rPr>
          <w:rFonts w:cs="David" w:hint="cs"/>
          <w:u w:val="single"/>
          <w:rtl/>
        </w:rPr>
        <w:t>ראובן ריבלין:</w:t>
      </w:r>
    </w:p>
    <w:p w14:paraId="307CA409" w14:textId="77777777" w:rsidR="00635299" w:rsidRPr="00635299" w:rsidRDefault="00635299" w:rsidP="00635299">
      <w:pPr>
        <w:bidi/>
        <w:rPr>
          <w:rFonts w:cs="David" w:hint="cs"/>
          <w:rtl/>
        </w:rPr>
      </w:pPr>
    </w:p>
    <w:p w14:paraId="38ADC3AA" w14:textId="77777777" w:rsidR="00635299" w:rsidRPr="00635299" w:rsidRDefault="00635299" w:rsidP="00635299">
      <w:pPr>
        <w:bidi/>
        <w:rPr>
          <w:rFonts w:cs="David" w:hint="cs"/>
          <w:rtl/>
        </w:rPr>
      </w:pPr>
      <w:r w:rsidRPr="00635299">
        <w:rPr>
          <w:rFonts w:cs="David" w:hint="cs"/>
          <w:rtl/>
        </w:rPr>
        <w:tab/>
        <w:t>גם אם הממשלה עושה דבר שלא ייעשה, השאלה אם החוק מועיל למדינה או לא. אם מועיל למדינה, למה להעניש את המדינה פעמיים?</w:t>
      </w:r>
    </w:p>
    <w:p w14:paraId="7D3814CA" w14:textId="77777777" w:rsidR="00635299" w:rsidRPr="00635299" w:rsidRDefault="00635299" w:rsidP="00635299">
      <w:pPr>
        <w:bidi/>
        <w:rPr>
          <w:rFonts w:cs="David" w:hint="cs"/>
          <w:rtl/>
        </w:rPr>
      </w:pPr>
    </w:p>
    <w:p w14:paraId="6B8286E3" w14:textId="77777777" w:rsidR="00635299" w:rsidRPr="00635299" w:rsidRDefault="00635299" w:rsidP="00635299">
      <w:pPr>
        <w:bidi/>
        <w:rPr>
          <w:rFonts w:cs="David" w:hint="cs"/>
          <w:rtl/>
        </w:rPr>
      </w:pPr>
      <w:r w:rsidRPr="00635299">
        <w:rPr>
          <w:rFonts w:cs="David" w:hint="cs"/>
          <w:u w:val="single"/>
          <w:rtl/>
        </w:rPr>
        <w:t xml:space="preserve">זהבה </w:t>
      </w:r>
      <w:proofErr w:type="spellStart"/>
      <w:r w:rsidRPr="00635299">
        <w:rPr>
          <w:rFonts w:cs="David" w:hint="cs"/>
          <w:u w:val="single"/>
          <w:rtl/>
        </w:rPr>
        <w:t>גלאון</w:t>
      </w:r>
      <w:proofErr w:type="spellEnd"/>
      <w:r w:rsidRPr="00635299">
        <w:rPr>
          <w:rFonts w:cs="David" w:hint="cs"/>
          <w:u w:val="single"/>
          <w:rtl/>
        </w:rPr>
        <w:t>:</w:t>
      </w:r>
    </w:p>
    <w:p w14:paraId="097D95E6" w14:textId="77777777" w:rsidR="00635299" w:rsidRPr="00635299" w:rsidRDefault="00635299" w:rsidP="00635299">
      <w:pPr>
        <w:bidi/>
        <w:rPr>
          <w:rFonts w:cs="David" w:hint="cs"/>
          <w:rtl/>
        </w:rPr>
      </w:pPr>
    </w:p>
    <w:p w14:paraId="31EC4D88" w14:textId="77777777" w:rsidR="00635299" w:rsidRPr="00635299" w:rsidRDefault="00635299" w:rsidP="00635299">
      <w:pPr>
        <w:bidi/>
        <w:rPr>
          <w:rFonts w:cs="David" w:hint="cs"/>
          <w:rtl/>
        </w:rPr>
      </w:pPr>
      <w:r w:rsidRPr="00635299">
        <w:rPr>
          <w:rFonts w:cs="David" w:hint="cs"/>
          <w:rtl/>
        </w:rPr>
        <w:tab/>
        <w:t xml:space="preserve"> אי אפשר לחכות 24 שעות? </w:t>
      </w:r>
    </w:p>
    <w:p w14:paraId="51671DFE" w14:textId="77777777" w:rsidR="00635299" w:rsidRPr="00635299" w:rsidRDefault="00635299" w:rsidP="00635299">
      <w:pPr>
        <w:bidi/>
        <w:rPr>
          <w:rFonts w:cs="David" w:hint="cs"/>
          <w:rtl/>
        </w:rPr>
      </w:pPr>
    </w:p>
    <w:p w14:paraId="7BF66CF7" w14:textId="77777777" w:rsidR="00635299" w:rsidRPr="00635299" w:rsidRDefault="00635299" w:rsidP="00635299">
      <w:pPr>
        <w:bidi/>
        <w:rPr>
          <w:rFonts w:cs="David" w:hint="cs"/>
          <w:rtl/>
        </w:rPr>
      </w:pPr>
      <w:proofErr w:type="spellStart"/>
      <w:r w:rsidRPr="00635299">
        <w:rPr>
          <w:rFonts w:cs="David" w:hint="cs"/>
          <w:u w:val="single"/>
          <w:rtl/>
        </w:rPr>
        <w:t>אחמד</w:t>
      </w:r>
      <w:proofErr w:type="spellEnd"/>
      <w:r w:rsidRPr="00635299">
        <w:rPr>
          <w:rFonts w:cs="David" w:hint="cs"/>
          <w:u w:val="single"/>
          <w:rtl/>
        </w:rPr>
        <w:t xml:space="preserve"> טיבי:</w:t>
      </w:r>
    </w:p>
    <w:p w14:paraId="37BF3BD0" w14:textId="77777777" w:rsidR="00635299" w:rsidRPr="00635299" w:rsidRDefault="00635299" w:rsidP="00635299">
      <w:pPr>
        <w:bidi/>
        <w:rPr>
          <w:rFonts w:cs="David" w:hint="cs"/>
          <w:rtl/>
        </w:rPr>
      </w:pPr>
    </w:p>
    <w:p w14:paraId="3E666C9C" w14:textId="77777777" w:rsidR="00635299" w:rsidRPr="00635299" w:rsidRDefault="00635299" w:rsidP="00635299">
      <w:pPr>
        <w:bidi/>
        <w:rPr>
          <w:rFonts w:cs="David" w:hint="cs"/>
          <w:rtl/>
        </w:rPr>
      </w:pPr>
      <w:r w:rsidRPr="00635299">
        <w:rPr>
          <w:rFonts w:cs="David" w:hint="cs"/>
          <w:rtl/>
        </w:rPr>
        <w:tab/>
        <w:t xml:space="preserve"> שמעתי את דברי חבר הכנסת סער ששכנעו את חבריו עוד לפני שהתחיל לדבר ואת דברי חברת הכנסת </w:t>
      </w:r>
      <w:proofErr w:type="spellStart"/>
      <w:r w:rsidRPr="00635299">
        <w:rPr>
          <w:rFonts w:cs="David" w:hint="cs"/>
          <w:rtl/>
        </w:rPr>
        <w:t>גלאון</w:t>
      </w:r>
      <w:proofErr w:type="spellEnd"/>
      <w:r w:rsidRPr="00635299">
        <w:rPr>
          <w:rFonts w:cs="David" w:hint="cs"/>
          <w:rtl/>
        </w:rPr>
        <w:t xml:space="preserve">. אני רוצה לשאול את אלה שתומכים בבקשה לפטור, תגלו לוועדה, האם בחוק הזה יש משהו, או משהו מחכה או מתעכב שאתה יכול להאיר את עינינו? </w:t>
      </w:r>
    </w:p>
    <w:p w14:paraId="7A617289" w14:textId="77777777" w:rsidR="00635299" w:rsidRPr="00635299" w:rsidRDefault="00635299" w:rsidP="00635299">
      <w:pPr>
        <w:bidi/>
        <w:rPr>
          <w:rFonts w:cs="David" w:hint="cs"/>
          <w:rtl/>
        </w:rPr>
      </w:pPr>
    </w:p>
    <w:p w14:paraId="0773F81F" w14:textId="77777777" w:rsidR="00635299" w:rsidRPr="00635299" w:rsidRDefault="00635299" w:rsidP="00635299">
      <w:pPr>
        <w:bidi/>
        <w:rPr>
          <w:rFonts w:cs="David" w:hint="cs"/>
          <w:u w:val="single"/>
          <w:rtl/>
        </w:rPr>
      </w:pPr>
      <w:r w:rsidRPr="00635299">
        <w:rPr>
          <w:rFonts w:cs="David" w:hint="cs"/>
          <w:u w:val="single"/>
          <w:rtl/>
        </w:rPr>
        <w:t>גדעון סער:</w:t>
      </w:r>
    </w:p>
    <w:p w14:paraId="0702649A" w14:textId="77777777" w:rsidR="00635299" w:rsidRPr="00635299" w:rsidRDefault="00635299" w:rsidP="00635299">
      <w:pPr>
        <w:bidi/>
        <w:rPr>
          <w:rFonts w:cs="David" w:hint="cs"/>
          <w:u w:val="single"/>
          <w:rtl/>
        </w:rPr>
      </w:pPr>
    </w:p>
    <w:p w14:paraId="01DA2949" w14:textId="77777777" w:rsidR="00635299" w:rsidRPr="00635299" w:rsidRDefault="00635299" w:rsidP="00635299">
      <w:pPr>
        <w:bidi/>
        <w:rPr>
          <w:rFonts w:cs="David" w:hint="cs"/>
          <w:rtl/>
        </w:rPr>
      </w:pPr>
      <w:r w:rsidRPr="00635299">
        <w:rPr>
          <w:rFonts w:cs="David" w:hint="cs"/>
          <w:rtl/>
        </w:rPr>
        <w:tab/>
        <w:t xml:space="preserve"> אומר את זה בצורה דיפלומטית; יכול להיות שיש מדינות ואף מדינות נכבדות שיש להן ציפייה לגיטימית על בסיס דברים שנאמרו להן על ידי נציגי ממשלה שחוק זה יקודם ואף במסגרת הזמן של שנת 2006.</w:t>
      </w:r>
    </w:p>
    <w:p w14:paraId="296E97FC" w14:textId="77777777" w:rsidR="00635299" w:rsidRPr="00635299" w:rsidRDefault="00635299" w:rsidP="00635299">
      <w:pPr>
        <w:bidi/>
        <w:rPr>
          <w:rFonts w:cs="David" w:hint="cs"/>
          <w:rtl/>
        </w:rPr>
      </w:pPr>
    </w:p>
    <w:p w14:paraId="12C95673"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51063139" w14:textId="77777777" w:rsidR="00635299" w:rsidRPr="00635299" w:rsidRDefault="00635299" w:rsidP="00635299">
      <w:pPr>
        <w:bidi/>
        <w:rPr>
          <w:rFonts w:cs="David" w:hint="cs"/>
          <w:rtl/>
        </w:rPr>
      </w:pPr>
    </w:p>
    <w:p w14:paraId="759B416E" w14:textId="77777777" w:rsidR="00635299" w:rsidRPr="00635299" w:rsidRDefault="00635299" w:rsidP="00635299">
      <w:pPr>
        <w:bidi/>
        <w:rPr>
          <w:rFonts w:cs="David" w:hint="cs"/>
          <w:rtl/>
        </w:rPr>
      </w:pPr>
      <w:r w:rsidRPr="00635299">
        <w:rPr>
          <w:rFonts w:cs="David" w:hint="cs"/>
          <w:rtl/>
        </w:rPr>
        <w:tab/>
        <w:t xml:space="preserve"> מי בעד לפטור מחובת הנחה את הצעת החוק שמונחת לפנינו? </w:t>
      </w:r>
    </w:p>
    <w:p w14:paraId="6029FE1D" w14:textId="77777777" w:rsidR="00635299" w:rsidRPr="00635299" w:rsidRDefault="00635299" w:rsidP="00635299">
      <w:pPr>
        <w:bidi/>
        <w:jc w:val="center"/>
        <w:rPr>
          <w:rFonts w:cs="David" w:hint="cs"/>
          <w:b/>
          <w:bCs/>
          <w:rtl/>
        </w:rPr>
      </w:pPr>
    </w:p>
    <w:p w14:paraId="460680C4" w14:textId="77777777" w:rsidR="00635299" w:rsidRPr="00635299" w:rsidRDefault="00635299" w:rsidP="00635299">
      <w:pPr>
        <w:bidi/>
        <w:jc w:val="center"/>
        <w:rPr>
          <w:rFonts w:cs="David" w:hint="cs"/>
          <w:b/>
          <w:bCs/>
          <w:rtl/>
        </w:rPr>
      </w:pPr>
      <w:r w:rsidRPr="00635299">
        <w:rPr>
          <w:rFonts w:cs="David" w:hint="cs"/>
          <w:b/>
          <w:bCs/>
          <w:rtl/>
        </w:rPr>
        <w:t>הצבעה</w:t>
      </w:r>
    </w:p>
    <w:p w14:paraId="0286BE11"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14</w:t>
      </w:r>
    </w:p>
    <w:p w14:paraId="06364402" w14:textId="77777777" w:rsidR="00635299" w:rsidRPr="00635299" w:rsidRDefault="00635299" w:rsidP="00635299">
      <w:pPr>
        <w:bidi/>
        <w:jc w:val="center"/>
        <w:rPr>
          <w:rFonts w:cs="David" w:hint="cs"/>
          <w:b/>
          <w:bCs/>
          <w:rtl/>
        </w:rPr>
      </w:pPr>
      <w:r w:rsidRPr="00635299">
        <w:rPr>
          <w:rFonts w:cs="David" w:hint="cs"/>
          <w:b/>
          <w:bCs/>
          <w:rtl/>
        </w:rPr>
        <w:t xml:space="preserve">נגד </w:t>
      </w:r>
      <w:r w:rsidRPr="00635299">
        <w:rPr>
          <w:rFonts w:cs="David"/>
          <w:b/>
          <w:bCs/>
          <w:rtl/>
        </w:rPr>
        <w:t>–</w:t>
      </w:r>
      <w:r w:rsidRPr="00635299">
        <w:rPr>
          <w:rFonts w:cs="David" w:hint="cs"/>
          <w:b/>
          <w:bCs/>
          <w:rtl/>
        </w:rPr>
        <w:t xml:space="preserve"> 2</w:t>
      </w:r>
    </w:p>
    <w:p w14:paraId="6ADBAC2F" w14:textId="77777777" w:rsidR="00635299" w:rsidRPr="00635299" w:rsidRDefault="00635299" w:rsidP="00635299">
      <w:pPr>
        <w:bidi/>
        <w:jc w:val="center"/>
        <w:rPr>
          <w:rFonts w:cs="David" w:hint="cs"/>
          <w:b/>
          <w:bCs/>
          <w:rtl/>
        </w:rPr>
      </w:pPr>
      <w:r w:rsidRPr="00635299">
        <w:rPr>
          <w:rFonts w:cs="David" w:hint="cs"/>
          <w:b/>
          <w:bCs/>
          <w:rtl/>
        </w:rPr>
        <w:t xml:space="preserve">נמנעים </w:t>
      </w:r>
      <w:r w:rsidRPr="00635299">
        <w:rPr>
          <w:rFonts w:cs="David"/>
          <w:b/>
          <w:bCs/>
          <w:rtl/>
        </w:rPr>
        <w:t>–</w:t>
      </w:r>
      <w:r w:rsidRPr="00635299">
        <w:rPr>
          <w:rFonts w:cs="David" w:hint="cs"/>
          <w:b/>
          <w:bCs/>
          <w:rtl/>
        </w:rPr>
        <w:t xml:space="preserve"> אין</w:t>
      </w:r>
    </w:p>
    <w:p w14:paraId="08698566" w14:textId="77777777" w:rsidR="00635299" w:rsidRPr="00635299" w:rsidRDefault="00635299" w:rsidP="00635299">
      <w:pPr>
        <w:bidi/>
        <w:rPr>
          <w:rFonts w:cs="David" w:hint="cs"/>
          <w:rtl/>
        </w:rPr>
      </w:pPr>
    </w:p>
    <w:p w14:paraId="532F47D6"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57E3B5E8" w14:textId="77777777" w:rsidR="00635299" w:rsidRPr="00635299" w:rsidRDefault="00635299" w:rsidP="00635299">
      <w:pPr>
        <w:bidi/>
        <w:rPr>
          <w:rFonts w:cs="David" w:hint="cs"/>
          <w:rtl/>
        </w:rPr>
      </w:pPr>
    </w:p>
    <w:p w14:paraId="55C664F7" w14:textId="77777777" w:rsidR="00635299" w:rsidRPr="00635299" w:rsidRDefault="00635299" w:rsidP="00635299">
      <w:pPr>
        <w:bidi/>
        <w:rPr>
          <w:rFonts w:cs="David" w:hint="cs"/>
          <w:rtl/>
        </w:rPr>
      </w:pPr>
      <w:r w:rsidRPr="00635299">
        <w:rPr>
          <w:rFonts w:cs="David" w:hint="cs"/>
          <w:rtl/>
        </w:rPr>
        <w:tab/>
        <w:t>הצעת החוק קיבלה פטור מחובת הנחה.</w:t>
      </w:r>
    </w:p>
    <w:p w14:paraId="371C2FD9" w14:textId="77777777" w:rsidR="00635299" w:rsidRPr="00635299" w:rsidRDefault="00635299" w:rsidP="00635299">
      <w:pPr>
        <w:bidi/>
        <w:ind w:left="360"/>
        <w:jc w:val="center"/>
        <w:rPr>
          <w:rFonts w:cs="David" w:hint="cs"/>
          <w:b/>
          <w:bCs/>
          <w:u w:val="single"/>
        </w:rPr>
      </w:pPr>
      <w:r w:rsidRPr="00635299">
        <w:rPr>
          <w:rFonts w:cs="David"/>
          <w:rtl/>
        </w:rPr>
        <w:br w:type="page"/>
      </w:r>
      <w:r w:rsidRPr="00635299">
        <w:rPr>
          <w:rFonts w:cs="David" w:hint="cs"/>
          <w:b/>
          <w:bCs/>
          <w:u w:val="single"/>
          <w:rtl/>
        </w:rPr>
        <w:t xml:space="preserve">5. בקשת יו"ר ועדת החוץ והביטחון להקדמת הדיון בהצעת חוק שירות ביטחון (הגבלת קריאה לשירות מילואים של קצין </w:t>
      </w:r>
      <w:r w:rsidRPr="00635299">
        <w:rPr>
          <w:rFonts w:cs="David"/>
          <w:b/>
          <w:bCs/>
          <w:u w:val="single"/>
          <w:rtl/>
        </w:rPr>
        <w:t>–</w:t>
      </w:r>
      <w:r w:rsidRPr="00635299">
        <w:rPr>
          <w:rFonts w:cs="David" w:hint="cs"/>
          <w:b/>
          <w:bCs/>
          <w:u w:val="single"/>
          <w:rtl/>
        </w:rPr>
        <w:t xml:space="preserve"> הוראת שעה)(תיקון מס' 5), </w:t>
      </w:r>
      <w:proofErr w:type="spellStart"/>
      <w:r w:rsidRPr="00635299">
        <w:rPr>
          <w:rFonts w:cs="David" w:hint="cs"/>
          <w:b/>
          <w:bCs/>
          <w:u w:val="single"/>
          <w:rtl/>
        </w:rPr>
        <w:t>התשס"ז</w:t>
      </w:r>
      <w:proofErr w:type="spellEnd"/>
      <w:r w:rsidRPr="00635299">
        <w:rPr>
          <w:rFonts w:cs="David" w:hint="cs"/>
          <w:b/>
          <w:bCs/>
          <w:u w:val="single"/>
          <w:rtl/>
        </w:rPr>
        <w:t>-2006, לפני הקריאה השנייה והשלישית</w:t>
      </w:r>
    </w:p>
    <w:p w14:paraId="4F6462AF" w14:textId="77777777" w:rsidR="00635299" w:rsidRPr="00635299" w:rsidRDefault="00635299" w:rsidP="00635299">
      <w:pPr>
        <w:bidi/>
        <w:rPr>
          <w:rFonts w:cs="David" w:hint="cs"/>
          <w:rtl/>
        </w:rPr>
      </w:pPr>
    </w:p>
    <w:p w14:paraId="592ABF05" w14:textId="77777777" w:rsidR="00635299" w:rsidRPr="00635299" w:rsidRDefault="00635299" w:rsidP="00635299">
      <w:pPr>
        <w:bidi/>
        <w:rPr>
          <w:rFonts w:cs="David" w:hint="cs"/>
          <w:u w:val="single"/>
          <w:rtl/>
        </w:rPr>
      </w:pPr>
      <w:r w:rsidRPr="00635299">
        <w:rPr>
          <w:rFonts w:cs="David" w:hint="cs"/>
          <w:u w:val="single"/>
          <w:rtl/>
        </w:rPr>
        <w:t>רוחמה אברהם:</w:t>
      </w:r>
    </w:p>
    <w:p w14:paraId="57EF0EC9" w14:textId="77777777" w:rsidR="00635299" w:rsidRPr="00635299" w:rsidRDefault="00635299" w:rsidP="00635299">
      <w:pPr>
        <w:bidi/>
        <w:rPr>
          <w:rFonts w:cs="David" w:hint="cs"/>
          <w:rtl/>
        </w:rPr>
      </w:pPr>
    </w:p>
    <w:p w14:paraId="09172B69" w14:textId="77777777" w:rsidR="00635299" w:rsidRPr="00635299" w:rsidRDefault="00635299" w:rsidP="00635299">
      <w:pPr>
        <w:bidi/>
        <w:rPr>
          <w:rFonts w:cs="David" w:hint="cs"/>
          <w:rtl/>
        </w:rPr>
      </w:pPr>
      <w:r w:rsidRPr="00635299">
        <w:rPr>
          <w:rFonts w:cs="David" w:hint="cs"/>
          <w:rtl/>
        </w:rPr>
        <w:tab/>
        <w:t xml:space="preserve">נעבור הלאה. אני קוראת לפרוטוקול את מכתבו של חבר הכנסת </w:t>
      </w:r>
      <w:proofErr w:type="spellStart"/>
      <w:r w:rsidRPr="00635299">
        <w:rPr>
          <w:rFonts w:cs="David" w:hint="cs"/>
          <w:rtl/>
        </w:rPr>
        <w:t>הנגבי</w:t>
      </w:r>
      <w:proofErr w:type="spellEnd"/>
      <w:r w:rsidRPr="00635299">
        <w:rPr>
          <w:rFonts w:cs="David" w:hint="cs"/>
          <w:rtl/>
        </w:rPr>
        <w:t xml:space="preserve">, יושב ראש הוועדה: </w:t>
      </w:r>
    </w:p>
    <w:p w14:paraId="58E90E52" w14:textId="77777777" w:rsidR="00635299" w:rsidRPr="00635299" w:rsidRDefault="00635299" w:rsidP="00635299">
      <w:pPr>
        <w:bidi/>
        <w:rPr>
          <w:rFonts w:cs="David" w:hint="cs"/>
          <w:rtl/>
        </w:rPr>
      </w:pPr>
    </w:p>
    <w:p w14:paraId="7FD73BF3" w14:textId="77777777" w:rsidR="00635299" w:rsidRPr="00635299" w:rsidRDefault="00635299" w:rsidP="00635299">
      <w:pPr>
        <w:bidi/>
        <w:ind w:firstLine="567"/>
        <w:rPr>
          <w:rFonts w:cs="David" w:hint="cs"/>
          <w:rtl/>
        </w:rPr>
      </w:pPr>
      <w:r w:rsidRPr="00635299">
        <w:rPr>
          <w:rFonts w:cs="David" w:hint="cs"/>
          <w:rtl/>
        </w:rPr>
        <w:t xml:space="preserve">"הצעת חוק שירות ביטחון (הגבלות קריאה לשירות מילואים של קצין </w:t>
      </w:r>
      <w:r w:rsidRPr="00635299">
        <w:rPr>
          <w:rFonts w:cs="David"/>
          <w:rtl/>
        </w:rPr>
        <w:t>–</w:t>
      </w:r>
      <w:r w:rsidRPr="00635299">
        <w:rPr>
          <w:rFonts w:cs="David" w:hint="cs"/>
          <w:rtl/>
        </w:rPr>
        <w:t xml:space="preserve"> הוראת שעה)(תיקון מס' 5), </w:t>
      </w:r>
      <w:proofErr w:type="spellStart"/>
      <w:r w:rsidRPr="00635299">
        <w:rPr>
          <w:rFonts w:cs="David" w:hint="cs"/>
          <w:rtl/>
        </w:rPr>
        <w:t>התשס"ז</w:t>
      </w:r>
      <w:proofErr w:type="spellEnd"/>
      <w:r w:rsidRPr="00635299">
        <w:rPr>
          <w:rFonts w:cs="David" w:hint="cs"/>
          <w:rtl/>
        </w:rPr>
        <w:t>-2006.</w:t>
      </w:r>
    </w:p>
    <w:p w14:paraId="7F23C326" w14:textId="77777777" w:rsidR="00635299" w:rsidRPr="00635299" w:rsidRDefault="00635299" w:rsidP="00635299">
      <w:pPr>
        <w:bidi/>
        <w:ind w:firstLine="567"/>
        <w:rPr>
          <w:rFonts w:cs="David" w:hint="cs"/>
          <w:rtl/>
        </w:rPr>
      </w:pPr>
    </w:p>
    <w:p w14:paraId="1A027BF9" w14:textId="77777777" w:rsidR="00635299" w:rsidRPr="00635299" w:rsidRDefault="00635299" w:rsidP="00635299">
      <w:pPr>
        <w:bidi/>
        <w:ind w:firstLine="567"/>
        <w:rPr>
          <w:rFonts w:cs="David" w:hint="cs"/>
          <w:rtl/>
        </w:rPr>
      </w:pPr>
      <w:r w:rsidRPr="00635299">
        <w:rPr>
          <w:rFonts w:cs="David" w:hint="cs"/>
          <w:rtl/>
        </w:rPr>
        <w:t xml:space="preserve">"ועדת החוץ והביטחון עתידה לסיים מחר </w:t>
      </w:r>
      <w:r w:rsidRPr="00635299">
        <w:rPr>
          <w:rFonts w:cs="David"/>
          <w:rtl/>
        </w:rPr>
        <w:t>–</w:t>
      </w:r>
      <w:r w:rsidRPr="00635299">
        <w:rPr>
          <w:rFonts w:cs="David" w:hint="cs"/>
          <w:rtl/>
        </w:rPr>
        <w:t xml:space="preserve"> יום שני, ד' בטבת </w:t>
      </w:r>
      <w:proofErr w:type="spellStart"/>
      <w:r w:rsidRPr="00635299">
        <w:rPr>
          <w:rFonts w:cs="David" w:hint="cs"/>
          <w:rtl/>
        </w:rPr>
        <w:t>התשס"ז</w:t>
      </w:r>
      <w:proofErr w:type="spellEnd"/>
      <w:r w:rsidRPr="00635299">
        <w:rPr>
          <w:rFonts w:cs="David" w:hint="cs"/>
          <w:rtl/>
        </w:rPr>
        <w:t xml:space="preserve">, 25 בדצמבר 2006, את הכנתה לקריאה שנייה ושלישית של הצעת חוק שירות ביטחון (הגבלות קריאה לשירות מילואים של קצין </w:t>
      </w:r>
      <w:r w:rsidRPr="00635299">
        <w:rPr>
          <w:rFonts w:cs="David"/>
          <w:rtl/>
        </w:rPr>
        <w:t>–</w:t>
      </w:r>
      <w:r w:rsidRPr="00635299">
        <w:rPr>
          <w:rFonts w:cs="David" w:hint="cs"/>
          <w:rtl/>
        </w:rPr>
        <w:t xml:space="preserve"> הוראת שעה)(תיקון מס' 5), </w:t>
      </w:r>
      <w:proofErr w:type="spellStart"/>
      <w:r w:rsidRPr="00635299">
        <w:rPr>
          <w:rFonts w:cs="David" w:hint="cs"/>
          <w:rtl/>
        </w:rPr>
        <w:t>התשס"ז</w:t>
      </w:r>
      <w:proofErr w:type="spellEnd"/>
      <w:r w:rsidRPr="00635299">
        <w:rPr>
          <w:rFonts w:cs="David" w:hint="cs"/>
          <w:rtl/>
        </w:rPr>
        <w:t>-2006 (מ/270), ולהביאה בו ביום להצבעה במליאת הכנסת.</w:t>
      </w:r>
    </w:p>
    <w:p w14:paraId="6C5AB9F9" w14:textId="77777777" w:rsidR="00635299" w:rsidRPr="00635299" w:rsidRDefault="00635299" w:rsidP="00635299">
      <w:pPr>
        <w:bidi/>
        <w:rPr>
          <w:rFonts w:cs="David" w:hint="cs"/>
          <w:rtl/>
        </w:rPr>
      </w:pPr>
    </w:p>
    <w:p w14:paraId="6F9D8056" w14:textId="77777777" w:rsidR="00635299" w:rsidRPr="00635299" w:rsidRDefault="00635299" w:rsidP="00635299">
      <w:pPr>
        <w:bidi/>
        <w:rPr>
          <w:rFonts w:cs="David" w:hint="cs"/>
          <w:rtl/>
        </w:rPr>
      </w:pPr>
      <w:r w:rsidRPr="00635299">
        <w:rPr>
          <w:rFonts w:cs="David" w:hint="cs"/>
          <w:rtl/>
        </w:rPr>
        <w:tab/>
        <w:t>"בהתאם לזאת אבקש פטור מחובת הנחה עבור הצעת חוק זו".</w:t>
      </w:r>
    </w:p>
    <w:p w14:paraId="08515F41" w14:textId="77777777" w:rsidR="00635299" w:rsidRPr="00635299" w:rsidRDefault="00635299" w:rsidP="00635299">
      <w:pPr>
        <w:bidi/>
        <w:rPr>
          <w:rFonts w:cs="David" w:hint="cs"/>
          <w:rtl/>
        </w:rPr>
      </w:pPr>
    </w:p>
    <w:p w14:paraId="34BFE567" w14:textId="77777777" w:rsidR="00635299" w:rsidRPr="00635299" w:rsidRDefault="00635299" w:rsidP="00635299">
      <w:pPr>
        <w:bidi/>
        <w:rPr>
          <w:rFonts w:cs="David" w:hint="cs"/>
          <w:rtl/>
        </w:rPr>
      </w:pPr>
      <w:r w:rsidRPr="00635299">
        <w:rPr>
          <w:rFonts w:cs="David" w:hint="cs"/>
          <w:rtl/>
        </w:rPr>
        <w:tab/>
        <w:t>אני מזכירה לחברים שנתנו בשבוע שעבר, פטרנו את הצעת החוק מקריאה ראשונה, ויושב ראש הוועדה יכול היה לבקש לפטור את אותה הצעה מקריאה שנייה ושלישית. מכיוון שהוא לא עשה את זה וביקש שנפטור אותו, מונחת הבקשה לפניכם.</w:t>
      </w:r>
    </w:p>
    <w:p w14:paraId="40D08160" w14:textId="77777777" w:rsidR="00635299" w:rsidRPr="00635299" w:rsidRDefault="00635299" w:rsidP="00635299">
      <w:pPr>
        <w:bidi/>
        <w:rPr>
          <w:rFonts w:cs="David" w:hint="cs"/>
          <w:rtl/>
        </w:rPr>
      </w:pPr>
    </w:p>
    <w:p w14:paraId="1A001B5D" w14:textId="77777777" w:rsidR="00635299" w:rsidRPr="00635299" w:rsidRDefault="00635299" w:rsidP="00635299">
      <w:pPr>
        <w:bidi/>
        <w:rPr>
          <w:rFonts w:cs="David" w:hint="cs"/>
          <w:u w:val="single"/>
          <w:rtl/>
        </w:rPr>
      </w:pPr>
      <w:r w:rsidRPr="00635299">
        <w:rPr>
          <w:rFonts w:cs="David" w:hint="cs"/>
          <w:u w:val="single"/>
          <w:rtl/>
        </w:rPr>
        <w:t>גדעון סער:</w:t>
      </w:r>
    </w:p>
    <w:p w14:paraId="1126904F" w14:textId="77777777" w:rsidR="00635299" w:rsidRPr="00635299" w:rsidRDefault="00635299" w:rsidP="00635299">
      <w:pPr>
        <w:bidi/>
        <w:rPr>
          <w:rFonts w:cs="David" w:hint="cs"/>
          <w:u w:val="single"/>
          <w:rtl/>
        </w:rPr>
      </w:pPr>
    </w:p>
    <w:p w14:paraId="0F7AF228" w14:textId="77777777" w:rsidR="00635299" w:rsidRPr="00635299" w:rsidRDefault="00635299" w:rsidP="00635299">
      <w:pPr>
        <w:bidi/>
        <w:rPr>
          <w:rFonts w:cs="David" w:hint="cs"/>
          <w:rtl/>
        </w:rPr>
      </w:pPr>
      <w:r w:rsidRPr="00635299">
        <w:rPr>
          <w:rFonts w:cs="David" w:hint="cs"/>
          <w:rtl/>
        </w:rPr>
        <w:tab/>
        <w:t xml:space="preserve"> בכל הכבוד שיש לי ליושב ראש ועדת החוץ והביטחון, ועל בסיס המידע שבידי, שחדרה של ועדת החוץ והביטחון מרוחק מרחק קצר ביותר מוועדת הכנסת, החוק הזה בהחלט בעייתי לפטור מחובת הנחה, אך אין סיבה לתת לשנייה ושלישית. אם הם גומרים היום ומניחים, אפשר להצביע על זה מחר או מחרתיים. הם רק צריכים שהוא יהיה בתוקף בשבוע הבא, בסוף שנת 2006. עדיין, גם אם מסיימים את זה כפי שנטען במכתב, יש שבוע מלא, וזה ההבדל בין שיקול ענייני לבין להפוך את זה לתעשייה. היועצת המשפטית היא ברת סמכא, מבחינתי.</w:t>
      </w:r>
    </w:p>
    <w:p w14:paraId="7AA898A2" w14:textId="77777777" w:rsidR="00635299" w:rsidRPr="00635299" w:rsidRDefault="00635299" w:rsidP="00635299">
      <w:pPr>
        <w:bidi/>
        <w:rPr>
          <w:rFonts w:cs="David" w:hint="cs"/>
          <w:rtl/>
        </w:rPr>
      </w:pPr>
    </w:p>
    <w:p w14:paraId="30F47038"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2C81E771" w14:textId="77777777" w:rsidR="00635299" w:rsidRPr="00635299" w:rsidRDefault="00635299" w:rsidP="00635299">
      <w:pPr>
        <w:bidi/>
        <w:rPr>
          <w:rFonts w:cs="David" w:hint="cs"/>
          <w:rtl/>
        </w:rPr>
      </w:pPr>
    </w:p>
    <w:p w14:paraId="0E989E64" w14:textId="77777777" w:rsidR="00635299" w:rsidRPr="00635299" w:rsidRDefault="00635299" w:rsidP="00635299">
      <w:pPr>
        <w:bidi/>
        <w:rPr>
          <w:rFonts w:cs="David" w:hint="cs"/>
          <w:rtl/>
        </w:rPr>
      </w:pPr>
      <w:r w:rsidRPr="00635299">
        <w:rPr>
          <w:rFonts w:cs="David" w:hint="cs"/>
          <w:rtl/>
        </w:rPr>
        <w:tab/>
        <w:t xml:space="preserve"> שר הביטחון נמצא כרגע בוועדת החוץ והביטחון ונמצאת אתנו מירי שתסביר, אך אני מבקשת שיושב ראש הוועדה ייכנס למספר דקות. </w:t>
      </w:r>
    </w:p>
    <w:p w14:paraId="1001089F" w14:textId="77777777" w:rsidR="00635299" w:rsidRPr="00635299" w:rsidRDefault="00635299" w:rsidP="00635299">
      <w:pPr>
        <w:bidi/>
        <w:rPr>
          <w:rFonts w:cs="David" w:hint="cs"/>
          <w:rtl/>
        </w:rPr>
      </w:pPr>
    </w:p>
    <w:p w14:paraId="12B46846" w14:textId="77777777" w:rsidR="00635299" w:rsidRPr="00635299" w:rsidRDefault="00635299" w:rsidP="00635299">
      <w:pPr>
        <w:bidi/>
        <w:rPr>
          <w:rFonts w:cs="David" w:hint="cs"/>
          <w:rtl/>
        </w:rPr>
      </w:pPr>
      <w:r w:rsidRPr="00635299">
        <w:rPr>
          <w:rFonts w:cs="David" w:hint="cs"/>
          <w:u w:val="single"/>
          <w:rtl/>
        </w:rPr>
        <w:t>מירי פרנקל-שור:</w:t>
      </w:r>
    </w:p>
    <w:p w14:paraId="2E10F4DC" w14:textId="77777777" w:rsidR="00635299" w:rsidRPr="00635299" w:rsidRDefault="00635299" w:rsidP="00635299">
      <w:pPr>
        <w:bidi/>
        <w:rPr>
          <w:rFonts w:cs="David" w:hint="cs"/>
          <w:rtl/>
        </w:rPr>
      </w:pPr>
    </w:p>
    <w:p w14:paraId="5B8E74EF" w14:textId="77777777" w:rsidR="00635299" w:rsidRPr="00635299" w:rsidRDefault="00635299" w:rsidP="00635299">
      <w:pPr>
        <w:bidi/>
        <w:rPr>
          <w:rFonts w:cs="David" w:hint="cs"/>
          <w:rtl/>
        </w:rPr>
      </w:pPr>
      <w:r w:rsidRPr="00635299">
        <w:rPr>
          <w:rFonts w:cs="David" w:hint="cs"/>
          <w:rtl/>
        </w:rPr>
        <w:tab/>
        <w:t>אנו בשאיפה להניח את הצעת החוק היום על שולחן המליאה. הפחד של הצבא, שעקב הצבעות של חוק ההסדרים לא יהיה ניתן להביא את הצעת החוק לקריאה שנייה ושלישית. לפיכך נניח את הצעת החוק היום, אני מקווה שנגיע לקריאה שנייה ושלישית מחר.</w:t>
      </w:r>
    </w:p>
    <w:p w14:paraId="0328ECF0" w14:textId="77777777" w:rsidR="00635299" w:rsidRPr="00635299" w:rsidRDefault="00635299" w:rsidP="00635299">
      <w:pPr>
        <w:bidi/>
        <w:rPr>
          <w:rFonts w:cs="David" w:hint="cs"/>
          <w:rtl/>
        </w:rPr>
      </w:pPr>
    </w:p>
    <w:p w14:paraId="54166D2E" w14:textId="77777777" w:rsidR="00635299" w:rsidRPr="00635299" w:rsidRDefault="00635299" w:rsidP="00635299">
      <w:pPr>
        <w:bidi/>
        <w:rPr>
          <w:rFonts w:cs="David" w:hint="cs"/>
          <w:u w:val="single"/>
          <w:rtl/>
        </w:rPr>
      </w:pPr>
      <w:r w:rsidRPr="00635299">
        <w:rPr>
          <w:rFonts w:cs="David" w:hint="cs"/>
          <w:u w:val="single"/>
          <w:rtl/>
        </w:rPr>
        <w:t>גדעון סער:</w:t>
      </w:r>
    </w:p>
    <w:p w14:paraId="7B676E2D" w14:textId="77777777" w:rsidR="00635299" w:rsidRPr="00635299" w:rsidRDefault="00635299" w:rsidP="00635299">
      <w:pPr>
        <w:bidi/>
        <w:rPr>
          <w:rFonts w:cs="David" w:hint="cs"/>
          <w:u w:val="single"/>
          <w:rtl/>
        </w:rPr>
      </w:pPr>
    </w:p>
    <w:p w14:paraId="49FABDD7" w14:textId="77777777" w:rsidR="00635299" w:rsidRPr="00635299" w:rsidRDefault="00635299" w:rsidP="00635299">
      <w:pPr>
        <w:bidi/>
        <w:rPr>
          <w:rFonts w:cs="David" w:hint="cs"/>
          <w:rtl/>
        </w:rPr>
      </w:pPr>
      <w:r w:rsidRPr="00635299">
        <w:rPr>
          <w:rFonts w:cs="David" w:hint="cs"/>
          <w:rtl/>
        </w:rPr>
        <w:tab/>
        <w:t xml:space="preserve"> שישימו את זה ביום רביעי. אני לא רוצה לתת פטור מחובת הנחה בלי סיבה.</w:t>
      </w:r>
    </w:p>
    <w:p w14:paraId="3351C6EF" w14:textId="77777777" w:rsidR="00635299" w:rsidRPr="00635299" w:rsidRDefault="00635299" w:rsidP="00635299">
      <w:pPr>
        <w:bidi/>
        <w:rPr>
          <w:rFonts w:cs="David" w:hint="cs"/>
          <w:rtl/>
        </w:rPr>
      </w:pPr>
    </w:p>
    <w:p w14:paraId="634992E4"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18952D64" w14:textId="77777777" w:rsidR="00635299" w:rsidRPr="00635299" w:rsidRDefault="00635299" w:rsidP="00635299">
      <w:pPr>
        <w:bidi/>
        <w:rPr>
          <w:rFonts w:cs="David" w:hint="cs"/>
          <w:rtl/>
        </w:rPr>
      </w:pPr>
    </w:p>
    <w:p w14:paraId="2DFB12C5" w14:textId="77777777" w:rsidR="00635299" w:rsidRPr="00635299" w:rsidRDefault="00635299" w:rsidP="00635299">
      <w:pPr>
        <w:bidi/>
        <w:rPr>
          <w:rFonts w:cs="David" w:hint="cs"/>
          <w:rtl/>
        </w:rPr>
      </w:pPr>
      <w:r w:rsidRPr="00635299">
        <w:rPr>
          <w:rFonts w:cs="David" w:hint="cs"/>
          <w:rtl/>
        </w:rPr>
        <w:tab/>
        <w:t xml:space="preserve">הם יצאו מנקודת הנחה שההצבעות של החוק ההסדרים יתחילו ביום רביעי, לכן הם הביאו את זה. </w:t>
      </w:r>
    </w:p>
    <w:p w14:paraId="140BE74F" w14:textId="77777777" w:rsidR="00635299" w:rsidRPr="00635299" w:rsidRDefault="00635299" w:rsidP="00635299">
      <w:pPr>
        <w:bidi/>
        <w:rPr>
          <w:rFonts w:cs="David" w:hint="cs"/>
          <w:rtl/>
        </w:rPr>
      </w:pPr>
      <w:r w:rsidRPr="00635299">
        <w:rPr>
          <w:rFonts w:cs="David" w:hint="cs"/>
          <w:rtl/>
        </w:rPr>
        <w:tab/>
      </w:r>
    </w:p>
    <w:p w14:paraId="27B59013" w14:textId="77777777" w:rsidR="00635299" w:rsidRPr="00635299" w:rsidRDefault="00635299" w:rsidP="00635299">
      <w:pPr>
        <w:bidi/>
        <w:rPr>
          <w:rFonts w:cs="David" w:hint="cs"/>
          <w:rtl/>
        </w:rPr>
      </w:pPr>
      <w:r w:rsidRPr="00635299">
        <w:rPr>
          <w:rFonts w:cs="David" w:hint="cs"/>
          <w:rtl/>
        </w:rPr>
        <w:tab/>
        <w:t xml:space="preserve">אני מביאה את זה להצבעה. מי בעד לתת פטור מחובת הנחה לקריאה שנייה ושלישית? </w:t>
      </w:r>
    </w:p>
    <w:p w14:paraId="7B650297" w14:textId="77777777" w:rsidR="00635299" w:rsidRPr="00635299" w:rsidRDefault="00635299" w:rsidP="00635299">
      <w:pPr>
        <w:bidi/>
        <w:jc w:val="center"/>
        <w:rPr>
          <w:rFonts w:cs="David" w:hint="cs"/>
          <w:b/>
          <w:bCs/>
          <w:rtl/>
        </w:rPr>
      </w:pPr>
    </w:p>
    <w:p w14:paraId="6D2144F4" w14:textId="77777777" w:rsidR="00635299" w:rsidRPr="00635299" w:rsidRDefault="00635299" w:rsidP="00635299">
      <w:pPr>
        <w:bidi/>
        <w:jc w:val="center"/>
        <w:rPr>
          <w:rFonts w:cs="David" w:hint="cs"/>
          <w:b/>
          <w:bCs/>
          <w:rtl/>
        </w:rPr>
      </w:pPr>
      <w:r w:rsidRPr="00635299">
        <w:rPr>
          <w:rFonts w:cs="David" w:hint="cs"/>
          <w:b/>
          <w:bCs/>
          <w:rtl/>
        </w:rPr>
        <w:t>הצבעה</w:t>
      </w:r>
    </w:p>
    <w:p w14:paraId="305F2646"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11</w:t>
      </w:r>
    </w:p>
    <w:p w14:paraId="4D4C18FB" w14:textId="77777777" w:rsidR="00635299" w:rsidRPr="00635299" w:rsidRDefault="00635299" w:rsidP="00635299">
      <w:pPr>
        <w:bidi/>
        <w:jc w:val="center"/>
        <w:rPr>
          <w:rFonts w:cs="David" w:hint="cs"/>
          <w:b/>
          <w:bCs/>
          <w:rtl/>
        </w:rPr>
      </w:pPr>
      <w:r w:rsidRPr="00635299">
        <w:rPr>
          <w:rFonts w:cs="David" w:hint="cs"/>
          <w:b/>
          <w:bCs/>
          <w:rtl/>
        </w:rPr>
        <w:t>נגד - 6</w:t>
      </w:r>
    </w:p>
    <w:p w14:paraId="7B672EF2" w14:textId="77777777" w:rsidR="00635299" w:rsidRPr="00635299" w:rsidRDefault="00635299" w:rsidP="00635299">
      <w:pPr>
        <w:bidi/>
        <w:jc w:val="center"/>
        <w:rPr>
          <w:rFonts w:cs="David" w:hint="cs"/>
          <w:b/>
          <w:bCs/>
          <w:rtl/>
        </w:rPr>
      </w:pPr>
      <w:r w:rsidRPr="00635299">
        <w:rPr>
          <w:rFonts w:cs="David" w:hint="cs"/>
          <w:b/>
          <w:bCs/>
          <w:rtl/>
        </w:rPr>
        <w:t>נמנעים - אין</w:t>
      </w:r>
    </w:p>
    <w:p w14:paraId="4080EAFB" w14:textId="77777777" w:rsidR="00635299" w:rsidRPr="00635299" w:rsidRDefault="00635299" w:rsidP="00635299">
      <w:pPr>
        <w:bidi/>
        <w:rPr>
          <w:rFonts w:cs="David" w:hint="cs"/>
          <w:rtl/>
        </w:rPr>
      </w:pPr>
    </w:p>
    <w:p w14:paraId="2CC37CC5" w14:textId="77777777" w:rsidR="00635299" w:rsidRPr="00635299" w:rsidRDefault="00635299" w:rsidP="00635299">
      <w:pPr>
        <w:bidi/>
        <w:rPr>
          <w:rFonts w:cs="David" w:hint="cs"/>
          <w:u w:val="single"/>
          <w:rtl/>
        </w:rPr>
      </w:pPr>
      <w:r w:rsidRPr="00635299">
        <w:rPr>
          <w:rFonts w:cs="David" w:hint="cs"/>
          <w:u w:val="single"/>
          <w:rtl/>
        </w:rPr>
        <w:t>רוחמה אברהם:</w:t>
      </w:r>
    </w:p>
    <w:p w14:paraId="62966662" w14:textId="77777777" w:rsidR="00635299" w:rsidRPr="00635299" w:rsidRDefault="00635299" w:rsidP="00635299">
      <w:pPr>
        <w:bidi/>
        <w:rPr>
          <w:rFonts w:cs="David" w:hint="cs"/>
          <w:rtl/>
        </w:rPr>
      </w:pPr>
    </w:p>
    <w:p w14:paraId="3EE2AF1E" w14:textId="77777777" w:rsidR="00635299" w:rsidRPr="00635299" w:rsidRDefault="00635299" w:rsidP="00635299">
      <w:pPr>
        <w:bidi/>
        <w:rPr>
          <w:rFonts w:cs="David" w:hint="cs"/>
          <w:rtl/>
        </w:rPr>
      </w:pPr>
      <w:r w:rsidRPr="00635299">
        <w:rPr>
          <w:rFonts w:cs="David" w:hint="cs"/>
          <w:rtl/>
        </w:rPr>
        <w:tab/>
        <w:t xml:space="preserve">עורכת הדין שור, אני מבקשת להבא, כשאתם מבקשים לפטור מחובת הנחה, תציינו שאתם מבקשים לפטור גם בשנייה ושלישית. </w:t>
      </w:r>
    </w:p>
    <w:p w14:paraId="1964F2DC" w14:textId="77777777" w:rsidR="00635299" w:rsidRPr="00635299" w:rsidRDefault="00635299" w:rsidP="00635299">
      <w:pPr>
        <w:bidi/>
        <w:rPr>
          <w:rFonts w:cs="David" w:hint="cs"/>
          <w:rtl/>
        </w:rPr>
      </w:pPr>
    </w:p>
    <w:p w14:paraId="50C5970C" w14:textId="77777777" w:rsidR="00635299" w:rsidRPr="00635299" w:rsidRDefault="00635299" w:rsidP="00635299">
      <w:pPr>
        <w:bidi/>
        <w:rPr>
          <w:rFonts w:cs="David" w:hint="cs"/>
          <w:rtl/>
        </w:rPr>
      </w:pPr>
      <w:r w:rsidRPr="00635299">
        <w:rPr>
          <w:rFonts w:cs="David" w:hint="cs"/>
          <w:u w:val="single"/>
          <w:rtl/>
        </w:rPr>
        <w:t>מירי פרנקל-שור:</w:t>
      </w:r>
    </w:p>
    <w:p w14:paraId="474078E2" w14:textId="77777777" w:rsidR="00635299" w:rsidRPr="00635299" w:rsidRDefault="00635299" w:rsidP="00635299">
      <w:pPr>
        <w:bidi/>
        <w:rPr>
          <w:rFonts w:cs="David" w:hint="cs"/>
          <w:rtl/>
        </w:rPr>
      </w:pPr>
    </w:p>
    <w:p w14:paraId="0F6A418F" w14:textId="77777777" w:rsidR="00635299" w:rsidRPr="00635299" w:rsidRDefault="00635299" w:rsidP="00635299">
      <w:pPr>
        <w:bidi/>
        <w:rPr>
          <w:rFonts w:cs="David"/>
          <w:b/>
          <w:bCs/>
          <w:rtl/>
        </w:rPr>
      </w:pPr>
      <w:r w:rsidRPr="00635299">
        <w:rPr>
          <w:rFonts w:cs="David" w:hint="cs"/>
          <w:rtl/>
        </w:rPr>
        <w:tab/>
        <w:t xml:space="preserve">הוועדה לא ביקשה פטור מחובת הנחה לקריאה הראשונה. מן הראוי שהממשלה תבקש פטור מחובת הנחה גם לקריאה הראשונה ובמקרה הזה גם לקריאה השנייה והשלישית. </w:t>
      </w:r>
    </w:p>
    <w:p w14:paraId="7A61BB0D" w14:textId="77777777" w:rsidR="00635299" w:rsidRPr="00635299" w:rsidRDefault="00635299" w:rsidP="00635299">
      <w:pPr>
        <w:bidi/>
        <w:jc w:val="center"/>
        <w:rPr>
          <w:rFonts w:cs="David" w:hint="cs"/>
          <w:b/>
          <w:bCs/>
          <w:u w:val="single"/>
        </w:rPr>
      </w:pPr>
      <w:r w:rsidRPr="00635299">
        <w:rPr>
          <w:rFonts w:cs="David"/>
          <w:b/>
          <w:bCs/>
          <w:rtl/>
        </w:rPr>
        <w:br w:type="page"/>
      </w:r>
      <w:r w:rsidRPr="00635299">
        <w:rPr>
          <w:rFonts w:cs="David" w:hint="cs"/>
          <w:b/>
          <w:bCs/>
          <w:u w:val="single"/>
          <w:rtl/>
        </w:rPr>
        <w:t>6. הוספת ממלאי מקום קבועים בוועדה המשותפת לתקציב הביטחון</w:t>
      </w:r>
    </w:p>
    <w:p w14:paraId="1251D318" w14:textId="77777777" w:rsidR="00635299" w:rsidRPr="00635299" w:rsidRDefault="00635299" w:rsidP="00635299">
      <w:pPr>
        <w:bidi/>
        <w:rPr>
          <w:rFonts w:cs="David" w:hint="cs"/>
          <w:rtl/>
        </w:rPr>
      </w:pPr>
    </w:p>
    <w:p w14:paraId="681BEC73"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124AE27A" w14:textId="77777777" w:rsidR="00635299" w:rsidRPr="00635299" w:rsidRDefault="00635299" w:rsidP="00635299">
      <w:pPr>
        <w:bidi/>
        <w:rPr>
          <w:rFonts w:cs="David" w:hint="cs"/>
          <w:rtl/>
        </w:rPr>
      </w:pPr>
    </w:p>
    <w:p w14:paraId="5DDF2EF8" w14:textId="77777777" w:rsidR="00635299" w:rsidRPr="00635299" w:rsidRDefault="00635299" w:rsidP="00635299">
      <w:pPr>
        <w:bidi/>
        <w:rPr>
          <w:rFonts w:cs="David" w:hint="cs"/>
          <w:rtl/>
        </w:rPr>
      </w:pPr>
      <w:r w:rsidRPr="00635299">
        <w:rPr>
          <w:rFonts w:cs="David" w:hint="cs"/>
          <w:rtl/>
        </w:rPr>
        <w:tab/>
        <w:t xml:space="preserve"> נעבור הלאה. בהתאם להוראות סעיף 18א לחוק יסודות התקציב החליטה ועדת הכנסת להקים ועדה משותפת של ועדת הכספים ושל ועדת החוץ והביטחון לתקציב הביטחון. חבר הכנסת סער בתיאום עם חבר הכנסת ויושב ראש הקואליציה </w:t>
      </w:r>
      <w:proofErr w:type="spellStart"/>
      <w:r w:rsidRPr="00635299">
        <w:rPr>
          <w:rFonts w:cs="David" w:hint="cs"/>
          <w:rtl/>
        </w:rPr>
        <w:t>יצחקי</w:t>
      </w:r>
      <w:proofErr w:type="spellEnd"/>
      <w:r w:rsidRPr="00635299">
        <w:rPr>
          <w:rFonts w:cs="David" w:hint="cs"/>
          <w:rtl/>
        </w:rPr>
        <w:t xml:space="preserve"> סיכמו על שני ממלאי מקום לוועדה המשותפת. מטעם הליכוד תהיה חברת הכנסת לבנת, שתמלא מקומו של חבר הכנסת </w:t>
      </w:r>
      <w:proofErr w:type="spellStart"/>
      <w:r w:rsidRPr="00635299">
        <w:rPr>
          <w:rFonts w:cs="David" w:hint="cs"/>
          <w:rtl/>
        </w:rPr>
        <w:t>סילבן</w:t>
      </w:r>
      <w:proofErr w:type="spellEnd"/>
      <w:r w:rsidRPr="00635299">
        <w:rPr>
          <w:rFonts w:cs="David" w:hint="cs"/>
          <w:rtl/>
        </w:rPr>
        <w:t xml:space="preserve"> שלום, וחבר הכנסת דוד טל, ממלא מקום מסיעת קדימה, של חבר הכנסת </w:t>
      </w:r>
      <w:proofErr w:type="spellStart"/>
      <w:r w:rsidRPr="00635299">
        <w:rPr>
          <w:rFonts w:cs="David" w:hint="cs"/>
          <w:rtl/>
        </w:rPr>
        <w:t>אפללו</w:t>
      </w:r>
      <w:proofErr w:type="spellEnd"/>
      <w:r w:rsidRPr="00635299">
        <w:rPr>
          <w:rFonts w:cs="David" w:hint="cs"/>
          <w:rtl/>
        </w:rPr>
        <w:t>. שניהם חברים בוועדת הכספים. מי בעד מינוי זה?</w:t>
      </w:r>
    </w:p>
    <w:p w14:paraId="5619D954" w14:textId="77777777" w:rsidR="00635299" w:rsidRPr="00635299" w:rsidRDefault="00635299" w:rsidP="00635299">
      <w:pPr>
        <w:bidi/>
        <w:rPr>
          <w:rFonts w:cs="David" w:hint="cs"/>
          <w:rtl/>
        </w:rPr>
      </w:pPr>
    </w:p>
    <w:p w14:paraId="38B3414F" w14:textId="77777777" w:rsidR="00635299" w:rsidRPr="00635299" w:rsidRDefault="00635299" w:rsidP="00635299">
      <w:pPr>
        <w:bidi/>
        <w:jc w:val="center"/>
        <w:rPr>
          <w:rFonts w:cs="David" w:hint="cs"/>
          <w:b/>
          <w:bCs/>
          <w:rtl/>
        </w:rPr>
      </w:pPr>
      <w:r w:rsidRPr="00635299">
        <w:rPr>
          <w:rFonts w:cs="David" w:hint="cs"/>
          <w:b/>
          <w:bCs/>
          <w:rtl/>
        </w:rPr>
        <w:t>הצבעה</w:t>
      </w:r>
    </w:p>
    <w:p w14:paraId="4FDD4CB7"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11</w:t>
      </w:r>
    </w:p>
    <w:p w14:paraId="77D4DA39" w14:textId="77777777" w:rsidR="00635299" w:rsidRPr="00635299" w:rsidRDefault="00635299" w:rsidP="00635299">
      <w:pPr>
        <w:bidi/>
        <w:jc w:val="center"/>
        <w:rPr>
          <w:rFonts w:cs="David" w:hint="cs"/>
          <w:b/>
          <w:bCs/>
          <w:rtl/>
        </w:rPr>
      </w:pPr>
      <w:r w:rsidRPr="00635299">
        <w:rPr>
          <w:rFonts w:cs="David" w:hint="cs"/>
          <w:b/>
          <w:bCs/>
          <w:rtl/>
        </w:rPr>
        <w:t xml:space="preserve">מתנגדים </w:t>
      </w:r>
      <w:r w:rsidRPr="00635299">
        <w:rPr>
          <w:rFonts w:cs="David"/>
          <w:b/>
          <w:bCs/>
          <w:rtl/>
        </w:rPr>
        <w:t>–</w:t>
      </w:r>
      <w:r w:rsidRPr="00635299">
        <w:rPr>
          <w:rFonts w:cs="David" w:hint="cs"/>
          <w:b/>
          <w:bCs/>
          <w:rtl/>
        </w:rPr>
        <w:t xml:space="preserve"> 1</w:t>
      </w:r>
    </w:p>
    <w:p w14:paraId="3BC4C36E" w14:textId="77777777" w:rsidR="00635299" w:rsidRPr="00635299" w:rsidRDefault="00635299" w:rsidP="00635299">
      <w:pPr>
        <w:bidi/>
        <w:jc w:val="center"/>
        <w:rPr>
          <w:rFonts w:cs="David" w:hint="cs"/>
          <w:b/>
          <w:bCs/>
          <w:rtl/>
        </w:rPr>
      </w:pPr>
      <w:r w:rsidRPr="00635299">
        <w:rPr>
          <w:rFonts w:cs="David" w:hint="cs"/>
          <w:b/>
          <w:bCs/>
          <w:rtl/>
        </w:rPr>
        <w:t>נמנעים - אין</w:t>
      </w:r>
    </w:p>
    <w:p w14:paraId="068A1D38" w14:textId="77777777" w:rsidR="00635299" w:rsidRPr="00635299" w:rsidRDefault="00635299" w:rsidP="00635299">
      <w:pPr>
        <w:bidi/>
        <w:rPr>
          <w:rFonts w:cs="David" w:hint="cs"/>
          <w:rtl/>
        </w:rPr>
      </w:pPr>
    </w:p>
    <w:p w14:paraId="7B8FA10A" w14:textId="77777777" w:rsidR="00635299" w:rsidRPr="00635299" w:rsidRDefault="00635299" w:rsidP="00635299">
      <w:pPr>
        <w:bidi/>
        <w:rPr>
          <w:rFonts w:cs="David" w:hint="cs"/>
          <w:u w:val="single"/>
          <w:rtl/>
        </w:rPr>
      </w:pPr>
      <w:r w:rsidRPr="00635299">
        <w:rPr>
          <w:rFonts w:cs="David" w:hint="cs"/>
          <w:u w:val="single"/>
          <w:rtl/>
        </w:rPr>
        <w:t>רוחמה אברהם:</w:t>
      </w:r>
    </w:p>
    <w:p w14:paraId="50220993" w14:textId="77777777" w:rsidR="00635299" w:rsidRPr="00635299" w:rsidRDefault="00635299" w:rsidP="00635299">
      <w:pPr>
        <w:bidi/>
        <w:rPr>
          <w:rFonts w:cs="David" w:hint="cs"/>
          <w:rtl/>
        </w:rPr>
      </w:pPr>
    </w:p>
    <w:p w14:paraId="44D61981" w14:textId="77777777" w:rsidR="00635299" w:rsidRPr="00635299" w:rsidRDefault="00635299" w:rsidP="00635299">
      <w:pPr>
        <w:bidi/>
        <w:rPr>
          <w:rFonts w:cs="David" w:hint="cs"/>
          <w:rtl/>
        </w:rPr>
      </w:pPr>
      <w:r w:rsidRPr="00635299">
        <w:rPr>
          <w:rFonts w:cs="David" w:hint="cs"/>
          <w:rtl/>
        </w:rPr>
        <w:tab/>
        <w:t xml:space="preserve"> יש שני ממלאי מקום נוספים.</w:t>
      </w:r>
    </w:p>
    <w:p w14:paraId="649D402E" w14:textId="77777777" w:rsidR="00635299" w:rsidRPr="00635299" w:rsidRDefault="00635299" w:rsidP="00635299">
      <w:pPr>
        <w:bidi/>
        <w:rPr>
          <w:rFonts w:cs="David" w:hint="cs"/>
          <w:rtl/>
        </w:rPr>
      </w:pPr>
    </w:p>
    <w:p w14:paraId="7FB40823" w14:textId="77777777" w:rsidR="00635299" w:rsidRPr="00635299" w:rsidRDefault="00635299" w:rsidP="00635299">
      <w:pPr>
        <w:bidi/>
        <w:ind w:firstLine="567"/>
        <w:rPr>
          <w:rFonts w:cs="David" w:hint="cs"/>
          <w:rtl/>
        </w:rPr>
      </w:pPr>
      <w:r w:rsidRPr="00635299">
        <w:rPr>
          <w:rFonts w:cs="David" w:hint="cs"/>
          <w:rtl/>
        </w:rPr>
        <w:t xml:space="preserve">באותו עניין, נבחרה לפי סעיף 4ה לחוק האזנת סתר, קובע: חובת דיווח שלפיו הוועדה המשותפת של ועדת החוקה, חוק ומשפט ושל ועדת החוץ והביטחון. חבר הכנסת סער גם פה מבקש להוסיף ממלא מקום קבוע לוועדה המשותפת, חברת הכנסת לבנת תהיה ממלאת מקום של חבר הכנסת שלום. יש פה טעות. חבר הכנסת שלום לא חבר בוועדה עצמה. אני לא מביאה את זה להצבעה עד שהנושא יתברר. </w:t>
      </w:r>
    </w:p>
    <w:p w14:paraId="38A92857" w14:textId="77777777" w:rsidR="00635299" w:rsidRPr="00635299" w:rsidRDefault="00635299" w:rsidP="00635299">
      <w:pPr>
        <w:bidi/>
        <w:jc w:val="center"/>
        <w:rPr>
          <w:rFonts w:cs="David" w:hint="cs"/>
          <w:b/>
          <w:bCs/>
          <w:u w:val="single"/>
          <w:rtl/>
        </w:rPr>
      </w:pPr>
      <w:r w:rsidRPr="00635299">
        <w:rPr>
          <w:rFonts w:cs="David"/>
          <w:b/>
          <w:bCs/>
          <w:rtl/>
        </w:rPr>
        <w:br w:type="page"/>
      </w:r>
      <w:r w:rsidRPr="00635299">
        <w:rPr>
          <w:rFonts w:cs="David" w:hint="cs"/>
          <w:b/>
          <w:bCs/>
          <w:u w:val="single"/>
          <w:rtl/>
        </w:rPr>
        <w:t xml:space="preserve">7. קביעת ועדה לדיון בהצעת חוק סדר הדין הפלילי (הוראת שעה), </w:t>
      </w:r>
      <w:proofErr w:type="spellStart"/>
      <w:r w:rsidRPr="00635299">
        <w:rPr>
          <w:rFonts w:cs="David" w:hint="cs"/>
          <w:b/>
          <w:bCs/>
          <w:u w:val="single"/>
          <w:rtl/>
        </w:rPr>
        <w:t>התשס"ז</w:t>
      </w:r>
      <w:proofErr w:type="spellEnd"/>
      <w:r w:rsidRPr="00635299">
        <w:rPr>
          <w:rFonts w:cs="David" w:hint="cs"/>
          <w:b/>
          <w:bCs/>
          <w:u w:val="single"/>
          <w:rtl/>
        </w:rPr>
        <w:t>-2006, מ/271</w:t>
      </w:r>
    </w:p>
    <w:p w14:paraId="4C7D74BC" w14:textId="77777777" w:rsidR="00635299" w:rsidRPr="00635299" w:rsidRDefault="00635299" w:rsidP="00635299">
      <w:pPr>
        <w:bidi/>
        <w:rPr>
          <w:rFonts w:cs="David" w:hint="cs"/>
          <w:rtl/>
        </w:rPr>
      </w:pPr>
    </w:p>
    <w:p w14:paraId="03F4360E"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4ACA5DD3" w14:textId="77777777" w:rsidR="00635299" w:rsidRPr="00635299" w:rsidRDefault="00635299" w:rsidP="00635299">
      <w:pPr>
        <w:bidi/>
        <w:rPr>
          <w:rFonts w:cs="David" w:hint="cs"/>
          <w:rtl/>
        </w:rPr>
      </w:pPr>
    </w:p>
    <w:p w14:paraId="507E3DF8" w14:textId="77777777" w:rsidR="00635299" w:rsidRPr="00635299" w:rsidRDefault="00635299" w:rsidP="00635299">
      <w:pPr>
        <w:bidi/>
        <w:rPr>
          <w:rFonts w:cs="David" w:hint="cs"/>
          <w:rtl/>
        </w:rPr>
      </w:pPr>
      <w:r w:rsidRPr="00635299">
        <w:rPr>
          <w:rFonts w:cs="David" w:hint="cs"/>
          <w:rtl/>
        </w:rPr>
        <w:tab/>
        <w:t xml:space="preserve"> הנושא הבא, מליאת הכנסת הטילה על ועדת הכנסת לקבוע את הוועדה שתדון בהצעת החוק הבאה לשם הכנתה לקריאה שנייה ושלישית. ההצעה נידונה ביום 19.12.2006, והצעת חוק סדר הדין הפלילי (הוראת שעה), </w:t>
      </w:r>
      <w:proofErr w:type="spellStart"/>
      <w:r w:rsidRPr="00635299">
        <w:rPr>
          <w:rFonts w:cs="David" w:hint="cs"/>
          <w:rtl/>
        </w:rPr>
        <w:t>התשס"ז</w:t>
      </w:r>
      <w:proofErr w:type="spellEnd"/>
      <w:r w:rsidRPr="00635299">
        <w:rPr>
          <w:rFonts w:cs="David" w:hint="cs"/>
          <w:rtl/>
        </w:rPr>
        <w:t xml:space="preserve">-2006, מ/271, נשמעו הצעות להעביר את הצעת החוק לדיון בוועדה לקידום מעמד </w:t>
      </w:r>
      <w:proofErr w:type="spellStart"/>
      <w:r w:rsidRPr="00635299">
        <w:rPr>
          <w:rFonts w:cs="David" w:hint="cs"/>
          <w:rtl/>
        </w:rPr>
        <w:t>האשה</w:t>
      </w:r>
      <w:proofErr w:type="spellEnd"/>
      <w:r w:rsidRPr="00635299">
        <w:rPr>
          <w:rFonts w:cs="David" w:hint="cs"/>
          <w:rtl/>
        </w:rPr>
        <w:t xml:space="preserve"> או לוועדת החוקה, חוק ומשפט או לוועדה מיוחדת לבחינת בעיית העובדים הזרים.</w:t>
      </w:r>
    </w:p>
    <w:p w14:paraId="161C3687" w14:textId="77777777" w:rsidR="00635299" w:rsidRPr="00635299" w:rsidRDefault="00635299" w:rsidP="00635299">
      <w:pPr>
        <w:bidi/>
        <w:rPr>
          <w:rFonts w:cs="David" w:hint="cs"/>
          <w:rtl/>
        </w:rPr>
      </w:pPr>
    </w:p>
    <w:p w14:paraId="53648DF1" w14:textId="77777777" w:rsidR="00635299" w:rsidRPr="00635299" w:rsidRDefault="00635299" w:rsidP="00635299">
      <w:pPr>
        <w:bidi/>
        <w:rPr>
          <w:rFonts w:cs="David" w:hint="cs"/>
          <w:rtl/>
        </w:rPr>
      </w:pPr>
      <w:r w:rsidRPr="00635299">
        <w:rPr>
          <w:rFonts w:cs="David" w:hint="cs"/>
          <w:rtl/>
        </w:rPr>
        <w:tab/>
        <w:t xml:space="preserve">חבר הכנסת סער ביקש להעביר את זה לדיון בוועדה לקידום מעמד </w:t>
      </w:r>
      <w:proofErr w:type="spellStart"/>
      <w:r w:rsidRPr="00635299">
        <w:rPr>
          <w:rFonts w:cs="David" w:hint="cs"/>
          <w:rtl/>
        </w:rPr>
        <w:t>האשה</w:t>
      </w:r>
      <w:proofErr w:type="spellEnd"/>
      <w:r w:rsidRPr="00635299">
        <w:rPr>
          <w:rFonts w:cs="David" w:hint="cs"/>
          <w:rtl/>
        </w:rPr>
        <w:t xml:space="preserve">, אבל חברי הכנסת סער ובן-ששון הסכימו שההצעה תובא לדיון בוועדת החוקה, חוק ומשפט. </w:t>
      </w:r>
    </w:p>
    <w:p w14:paraId="53A63988" w14:textId="77777777" w:rsidR="00635299" w:rsidRPr="00635299" w:rsidRDefault="00635299" w:rsidP="00635299">
      <w:pPr>
        <w:bidi/>
        <w:rPr>
          <w:rFonts w:cs="David" w:hint="cs"/>
          <w:rtl/>
        </w:rPr>
      </w:pPr>
    </w:p>
    <w:p w14:paraId="2AF9EE39" w14:textId="77777777" w:rsidR="00635299" w:rsidRPr="00635299" w:rsidRDefault="00635299" w:rsidP="00635299">
      <w:pPr>
        <w:bidi/>
        <w:rPr>
          <w:rFonts w:cs="David" w:hint="cs"/>
          <w:rtl/>
        </w:rPr>
      </w:pPr>
      <w:r w:rsidRPr="00635299">
        <w:rPr>
          <w:rFonts w:cs="David" w:hint="cs"/>
          <w:rtl/>
        </w:rPr>
        <w:tab/>
        <w:t xml:space="preserve"> מי בעד להעביר את זה לוועדת החוקה, חוק ומשפט? </w:t>
      </w:r>
    </w:p>
    <w:p w14:paraId="5134D60D" w14:textId="77777777" w:rsidR="00635299" w:rsidRPr="00635299" w:rsidRDefault="00635299" w:rsidP="00635299">
      <w:pPr>
        <w:bidi/>
        <w:rPr>
          <w:rFonts w:cs="David" w:hint="cs"/>
          <w:rtl/>
        </w:rPr>
      </w:pPr>
    </w:p>
    <w:p w14:paraId="7304864A" w14:textId="77777777" w:rsidR="00635299" w:rsidRPr="00635299" w:rsidRDefault="00635299" w:rsidP="00635299">
      <w:pPr>
        <w:bidi/>
        <w:jc w:val="center"/>
        <w:rPr>
          <w:rFonts w:cs="David" w:hint="cs"/>
          <w:b/>
          <w:bCs/>
          <w:rtl/>
        </w:rPr>
      </w:pPr>
      <w:r w:rsidRPr="00635299">
        <w:rPr>
          <w:rFonts w:cs="David" w:hint="cs"/>
          <w:b/>
          <w:bCs/>
          <w:rtl/>
        </w:rPr>
        <w:t>הצבעה</w:t>
      </w:r>
    </w:p>
    <w:p w14:paraId="0FA0AF5C"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18</w:t>
      </w:r>
    </w:p>
    <w:p w14:paraId="2274143F" w14:textId="77777777" w:rsidR="00635299" w:rsidRPr="00635299" w:rsidRDefault="00635299" w:rsidP="00635299">
      <w:pPr>
        <w:bidi/>
        <w:jc w:val="center"/>
        <w:rPr>
          <w:rFonts w:cs="David" w:hint="cs"/>
          <w:b/>
          <w:bCs/>
          <w:rtl/>
        </w:rPr>
      </w:pPr>
      <w:r w:rsidRPr="00635299">
        <w:rPr>
          <w:rFonts w:cs="David" w:hint="cs"/>
          <w:b/>
          <w:bCs/>
          <w:rtl/>
        </w:rPr>
        <w:t xml:space="preserve">מתנגדים </w:t>
      </w:r>
      <w:r w:rsidRPr="00635299">
        <w:rPr>
          <w:rFonts w:cs="David"/>
          <w:b/>
          <w:bCs/>
          <w:rtl/>
        </w:rPr>
        <w:t>–</w:t>
      </w:r>
      <w:r w:rsidRPr="00635299">
        <w:rPr>
          <w:rFonts w:cs="David" w:hint="cs"/>
          <w:b/>
          <w:bCs/>
          <w:rtl/>
        </w:rPr>
        <w:t xml:space="preserve"> אין</w:t>
      </w:r>
    </w:p>
    <w:p w14:paraId="5A3974B9" w14:textId="77777777" w:rsidR="00635299" w:rsidRPr="00635299" w:rsidRDefault="00635299" w:rsidP="00635299">
      <w:pPr>
        <w:bidi/>
        <w:jc w:val="center"/>
        <w:rPr>
          <w:rFonts w:cs="David" w:hint="cs"/>
          <w:b/>
          <w:bCs/>
          <w:rtl/>
        </w:rPr>
      </w:pPr>
      <w:r w:rsidRPr="00635299">
        <w:rPr>
          <w:rFonts w:cs="David" w:hint="cs"/>
          <w:b/>
          <w:bCs/>
          <w:rtl/>
        </w:rPr>
        <w:t>נמנעים - אין</w:t>
      </w:r>
    </w:p>
    <w:p w14:paraId="693FD41E" w14:textId="77777777" w:rsidR="00635299" w:rsidRPr="00635299" w:rsidRDefault="00635299" w:rsidP="00635299">
      <w:pPr>
        <w:bidi/>
        <w:jc w:val="center"/>
        <w:rPr>
          <w:rFonts w:cs="David" w:hint="cs"/>
          <w:b/>
          <w:bCs/>
          <w:rtl/>
        </w:rPr>
      </w:pPr>
    </w:p>
    <w:p w14:paraId="50B966DA"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73AB9EDF" w14:textId="77777777" w:rsidR="00635299" w:rsidRPr="00635299" w:rsidRDefault="00635299" w:rsidP="00635299">
      <w:pPr>
        <w:bidi/>
        <w:rPr>
          <w:rFonts w:cs="David" w:hint="cs"/>
          <w:rtl/>
        </w:rPr>
      </w:pPr>
    </w:p>
    <w:p w14:paraId="19FABD83" w14:textId="77777777" w:rsidR="00635299" w:rsidRPr="00635299" w:rsidRDefault="00635299" w:rsidP="00635299">
      <w:pPr>
        <w:bidi/>
        <w:rPr>
          <w:rFonts w:cs="David" w:hint="cs"/>
          <w:rtl/>
        </w:rPr>
      </w:pPr>
      <w:r w:rsidRPr="00635299">
        <w:rPr>
          <w:rFonts w:cs="David" w:hint="cs"/>
          <w:rtl/>
        </w:rPr>
        <w:tab/>
        <w:t xml:space="preserve"> הצעת החוק סדר הדין הפלילי (הוראת שעה), </w:t>
      </w:r>
      <w:proofErr w:type="spellStart"/>
      <w:r w:rsidRPr="00635299">
        <w:rPr>
          <w:rFonts w:cs="David" w:hint="cs"/>
          <w:rtl/>
        </w:rPr>
        <w:t>התשס"ז</w:t>
      </w:r>
      <w:proofErr w:type="spellEnd"/>
      <w:r w:rsidRPr="00635299">
        <w:rPr>
          <w:rFonts w:cs="David" w:hint="cs"/>
          <w:rtl/>
        </w:rPr>
        <w:t xml:space="preserve">-2006, מ/271 עוברת לדיון בוועדת החוקה, חוק ומשפט. </w:t>
      </w:r>
    </w:p>
    <w:p w14:paraId="4344FEAA" w14:textId="77777777" w:rsidR="00635299" w:rsidRPr="00635299" w:rsidRDefault="00635299" w:rsidP="00635299">
      <w:pPr>
        <w:bidi/>
        <w:ind w:left="360"/>
        <w:jc w:val="center"/>
        <w:rPr>
          <w:rFonts w:cs="David" w:hint="cs"/>
          <w:b/>
          <w:bCs/>
          <w:u w:val="single"/>
        </w:rPr>
      </w:pPr>
      <w:r w:rsidRPr="00635299">
        <w:rPr>
          <w:rFonts w:cs="David"/>
          <w:b/>
          <w:bCs/>
          <w:rtl/>
        </w:rPr>
        <w:br w:type="page"/>
      </w:r>
      <w:r w:rsidRPr="00635299">
        <w:rPr>
          <w:rFonts w:cs="David" w:hint="cs"/>
          <w:b/>
          <w:bCs/>
          <w:u w:val="single"/>
          <w:rtl/>
        </w:rPr>
        <w:t>8. קביעת ועדות לדיון בסעיפים שהוצאו מחוק ההסדרים ויועברו לחקיקה רגילה בוועדות הכנסת</w:t>
      </w:r>
    </w:p>
    <w:p w14:paraId="48EAA2D0" w14:textId="77777777" w:rsidR="00635299" w:rsidRPr="00635299" w:rsidRDefault="00635299" w:rsidP="00635299">
      <w:pPr>
        <w:bidi/>
        <w:rPr>
          <w:rFonts w:cs="David" w:hint="cs"/>
          <w:rtl/>
        </w:rPr>
      </w:pPr>
    </w:p>
    <w:p w14:paraId="6C74E458" w14:textId="77777777" w:rsidR="00635299" w:rsidRPr="00635299" w:rsidRDefault="00635299" w:rsidP="00635299">
      <w:pPr>
        <w:bidi/>
        <w:rPr>
          <w:rFonts w:cs="David" w:hint="cs"/>
          <w:rtl/>
        </w:rPr>
      </w:pPr>
    </w:p>
    <w:p w14:paraId="5B68FB8E"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65874C87" w14:textId="77777777" w:rsidR="00635299" w:rsidRPr="00635299" w:rsidRDefault="00635299" w:rsidP="00635299">
      <w:pPr>
        <w:bidi/>
        <w:rPr>
          <w:rFonts w:cs="David" w:hint="cs"/>
          <w:rtl/>
        </w:rPr>
      </w:pPr>
    </w:p>
    <w:p w14:paraId="128FBDFF" w14:textId="77777777" w:rsidR="00635299" w:rsidRPr="00635299" w:rsidRDefault="00635299" w:rsidP="00635299">
      <w:pPr>
        <w:bidi/>
        <w:rPr>
          <w:rFonts w:cs="David" w:hint="cs"/>
          <w:rtl/>
        </w:rPr>
      </w:pPr>
      <w:r w:rsidRPr="00635299">
        <w:rPr>
          <w:rFonts w:cs="David" w:hint="cs"/>
          <w:rtl/>
        </w:rPr>
        <w:tab/>
        <w:t xml:space="preserve"> ב-30 באוקטובר 2006 הניחה הממשלה את הצעת התקציב ואת הצעת חוק ההסדרים על שולחן הכנסת. ועדת הכנסת הצליחה במהלך של תשע שעות של דיון להוציא סעיפים מחוק ההסדרים, שיעברו לחקיקה רגילה. נתבקשנו להעביר את אותם סעיפים שהוצאו לחקיקה רגילה, לקבוע את הוועדות השונות שבהן ידונו החוקים.</w:t>
      </w:r>
    </w:p>
    <w:p w14:paraId="2F78A925" w14:textId="77777777" w:rsidR="00635299" w:rsidRPr="00635299" w:rsidRDefault="00635299" w:rsidP="00635299">
      <w:pPr>
        <w:bidi/>
        <w:rPr>
          <w:rFonts w:cs="David" w:hint="cs"/>
          <w:rtl/>
        </w:rPr>
      </w:pPr>
    </w:p>
    <w:p w14:paraId="42FDAB2F" w14:textId="77777777" w:rsidR="00635299" w:rsidRPr="00635299" w:rsidRDefault="00635299" w:rsidP="00635299">
      <w:pPr>
        <w:bidi/>
        <w:rPr>
          <w:rFonts w:cs="David" w:hint="cs"/>
          <w:rtl/>
        </w:rPr>
      </w:pPr>
      <w:r w:rsidRPr="00635299">
        <w:rPr>
          <w:rFonts w:cs="David" w:hint="cs"/>
          <w:rtl/>
        </w:rPr>
        <w:tab/>
        <w:t>על שולחנכם מונחים 8 סעיפים; פרק ב', סעיפים 2(1), 3(א) (הקפאת הקצבאות), זה צריך לעבור לוועדת העבודה, הרווחה והבריאות. מי בעד?</w:t>
      </w:r>
    </w:p>
    <w:p w14:paraId="189D1380" w14:textId="77777777" w:rsidR="00635299" w:rsidRPr="00635299" w:rsidRDefault="00635299" w:rsidP="00635299">
      <w:pPr>
        <w:bidi/>
        <w:rPr>
          <w:rFonts w:cs="David" w:hint="cs"/>
          <w:rtl/>
        </w:rPr>
      </w:pPr>
    </w:p>
    <w:p w14:paraId="5D01DEC7" w14:textId="77777777" w:rsidR="00635299" w:rsidRPr="00635299" w:rsidRDefault="00635299" w:rsidP="00635299">
      <w:pPr>
        <w:bidi/>
        <w:jc w:val="center"/>
        <w:rPr>
          <w:rFonts w:cs="David" w:hint="cs"/>
          <w:b/>
          <w:bCs/>
          <w:rtl/>
        </w:rPr>
      </w:pPr>
      <w:r w:rsidRPr="00635299">
        <w:rPr>
          <w:rFonts w:cs="David" w:hint="cs"/>
          <w:b/>
          <w:bCs/>
          <w:rtl/>
        </w:rPr>
        <w:t>הצבעה</w:t>
      </w:r>
    </w:p>
    <w:p w14:paraId="2BCC6ADC"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17</w:t>
      </w:r>
    </w:p>
    <w:p w14:paraId="5C2C4958" w14:textId="77777777" w:rsidR="00635299" w:rsidRPr="00635299" w:rsidRDefault="00635299" w:rsidP="00635299">
      <w:pPr>
        <w:bidi/>
        <w:jc w:val="center"/>
        <w:rPr>
          <w:rFonts w:cs="David" w:hint="cs"/>
          <w:b/>
          <w:bCs/>
          <w:rtl/>
        </w:rPr>
      </w:pPr>
      <w:r w:rsidRPr="00635299">
        <w:rPr>
          <w:rFonts w:cs="David" w:hint="cs"/>
          <w:b/>
          <w:bCs/>
          <w:rtl/>
        </w:rPr>
        <w:t xml:space="preserve">נגד </w:t>
      </w:r>
      <w:r w:rsidRPr="00635299">
        <w:rPr>
          <w:rFonts w:cs="David"/>
          <w:b/>
          <w:bCs/>
          <w:rtl/>
        </w:rPr>
        <w:t>–</w:t>
      </w:r>
      <w:r w:rsidRPr="00635299">
        <w:rPr>
          <w:rFonts w:cs="David" w:hint="cs"/>
          <w:b/>
          <w:bCs/>
          <w:rtl/>
        </w:rPr>
        <w:t xml:space="preserve"> אין</w:t>
      </w:r>
    </w:p>
    <w:p w14:paraId="2A06A37D" w14:textId="77777777" w:rsidR="00635299" w:rsidRPr="00635299" w:rsidRDefault="00635299" w:rsidP="00635299">
      <w:pPr>
        <w:bidi/>
        <w:jc w:val="center"/>
        <w:rPr>
          <w:rFonts w:cs="David" w:hint="cs"/>
          <w:b/>
          <w:bCs/>
          <w:rtl/>
        </w:rPr>
      </w:pPr>
      <w:r w:rsidRPr="00635299">
        <w:rPr>
          <w:rFonts w:cs="David" w:hint="cs"/>
          <w:b/>
          <w:bCs/>
          <w:rtl/>
        </w:rPr>
        <w:t>נמנעים - אין</w:t>
      </w:r>
    </w:p>
    <w:p w14:paraId="5BBAC92D" w14:textId="77777777" w:rsidR="00635299" w:rsidRPr="00635299" w:rsidRDefault="00635299" w:rsidP="00635299">
      <w:pPr>
        <w:bidi/>
        <w:rPr>
          <w:rFonts w:cs="David" w:hint="cs"/>
          <w:rtl/>
        </w:rPr>
      </w:pPr>
    </w:p>
    <w:p w14:paraId="27C4AA3A"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3EC3359B" w14:textId="77777777" w:rsidR="00635299" w:rsidRPr="00635299" w:rsidRDefault="00635299" w:rsidP="00635299">
      <w:pPr>
        <w:bidi/>
        <w:rPr>
          <w:rFonts w:cs="David" w:hint="cs"/>
          <w:rtl/>
        </w:rPr>
      </w:pPr>
    </w:p>
    <w:p w14:paraId="61EC6089" w14:textId="77777777" w:rsidR="00635299" w:rsidRPr="00635299" w:rsidRDefault="00635299" w:rsidP="00635299">
      <w:pPr>
        <w:bidi/>
        <w:rPr>
          <w:rFonts w:cs="David" w:hint="cs"/>
          <w:rtl/>
        </w:rPr>
      </w:pPr>
      <w:r w:rsidRPr="00635299">
        <w:rPr>
          <w:rFonts w:cs="David" w:hint="cs"/>
          <w:rtl/>
        </w:rPr>
        <w:tab/>
        <w:t>פרק ב', סעיפים 2(1), 3(א) (הקפאת הקצבאות) עובר לדיון בוועדת העבודה, הרווחה והבריאות.</w:t>
      </w:r>
    </w:p>
    <w:p w14:paraId="444050D2" w14:textId="77777777" w:rsidR="00635299" w:rsidRPr="00635299" w:rsidRDefault="00635299" w:rsidP="00635299">
      <w:pPr>
        <w:bidi/>
        <w:rPr>
          <w:rFonts w:cs="David" w:hint="cs"/>
          <w:rtl/>
        </w:rPr>
      </w:pPr>
    </w:p>
    <w:p w14:paraId="72695516" w14:textId="77777777" w:rsidR="00635299" w:rsidRPr="00635299" w:rsidRDefault="00635299" w:rsidP="00635299">
      <w:pPr>
        <w:bidi/>
        <w:rPr>
          <w:rFonts w:cs="David" w:hint="cs"/>
          <w:rtl/>
        </w:rPr>
      </w:pPr>
      <w:r w:rsidRPr="00635299">
        <w:rPr>
          <w:rFonts w:cs="David" w:hint="cs"/>
          <w:rtl/>
        </w:rPr>
        <w:tab/>
        <w:t xml:space="preserve">הנושא השני, פרק ג', סעיף 10 (חוק בית חולים באשדוד), ויש פה הצעה שהגיעו אתה גם לפשרה, שהצעה זו תועבר לוועדת חוקה. </w:t>
      </w:r>
    </w:p>
    <w:p w14:paraId="4DF2342A" w14:textId="77777777" w:rsidR="00635299" w:rsidRPr="00635299" w:rsidRDefault="00635299" w:rsidP="00635299">
      <w:pPr>
        <w:bidi/>
        <w:rPr>
          <w:rFonts w:cs="David" w:hint="cs"/>
          <w:rtl/>
        </w:rPr>
      </w:pPr>
    </w:p>
    <w:p w14:paraId="5FC7FCCF" w14:textId="77777777" w:rsidR="00635299" w:rsidRPr="00635299" w:rsidRDefault="00635299" w:rsidP="00635299">
      <w:pPr>
        <w:bidi/>
        <w:rPr>
          <w:rFonts w:cs="David" w:hint="cs"/>
          <w:rtl/>
        </w:rPr>
      </w:pPr>
      <w:r w:rsidRPr="00635299">
        <w:rPr>
          <w:rFonts w:cs="David" w:hint="cs"/>
          <w:u w:val="single"/>
          <w:rtl/>
        </w:rPr>
        <w:t xml:space="preserve">יורם </w:t>
      </w:r>
      <w:proofErr w:type="spellStart"/>
      <w:r w:rsidRPr="00635299">
        <w:rPr>
          <w:rFonts w:cs="David" w:hint="cs"/>
          <w:u w:val="single"/>
          <w:rtl/>
        </w:rPr>
        <w:t>מרציאנו</w:t>
      </w:r>
      <w:proofErr w:type="spellEnd"/>
      <w:r w:rsidRPr="00635299">
        <w:rPr>
          <w:rFonts w:cs="David" w:hint="cs"/>
          <w:u w:val="single"/>
          <w:rtl/>
        </w:rPr>
        <w:t>:</w:t>
      </w:r>
    </w:p>
    <w:p w14:paraId="163A6AF7" w14:textId="77777777" w:rsidR="00635299" w:rsidRPr="00635299" w:rsidRDefault="00635299" w:rsidP="00635299">
      <w:pPr>
        <w:bidi/>
        <w:rPr>
          <w:rFonts w:cs="David" w:hint="cs"/>
          <w:rtl/>
        </w:rPr>
      </w:pPr>
    </w:p>
    <w:p w14:paraId="5A26506F" w14:textId="77777777" w:rsidR="00635299" w:rsidRPr="00635299" w:rsidRDefault="00635299" w:rsidP="00635299">
      <w:pPr>
        <w:bidi/>
        <w:rPr>
          <w:rFonts w:cs="David" w:hint="cs"/>
          <w:rtl/>
        </w:rPr>
      </w:pPr>
      <w:r w:rsidRPr="00635299">
        <w:rPr>
          <w:rFonts w:cs="David" w:hint="cs"/>
          <w:rtl/>
        </w:rPr>
        <w:tab/>
        <w:t xml:space="preserve"> בית החולים שם הולך להיות גם בית משפט?</w:t>
      </w:r>
    </w:p>
    <w:p w14:paraId="0AE88FD7" w14:textId="77777777" w:rsidR="00635299" w:rsidRPr="00635299" w:rsidRDefault="00635299" w:rsidP="00635299">
      <w:pPr>
        <w:bidi/>
        <w:rPr>
          <w:rFonts w:cs="David" w:hint="cs"/>
          <w:rtl/>
        </w:rPr>
      </w:pPr>
    </w:p>
    <w:p w14:paraId="16E2D298" w14:textId="77777777" w:rsidR="00635299" w:rsidRPr="00635299" w:rsidRDefault="00635299" w:rsidP="00635299">
      <w:pPr>
        <w:bidi/>
        <w:rPr>
          <w:rFonts w:cs="David" w:hint="cs"/>
          <w:rtl/>
        </w:rPr>
      </w:pPr>
      <w:r w:rsidRPr="00635299">
        <w:rPr>
          <w:rFonts w:cs="David" w:hint="cs"/>
          <w:u w:val="single"/>
          <w:rtl/>
        </w:rPr>
        <w:t>ראובן ריבלין:</w:t>
      </w:r>
    </w:p>
    <w:p w14:paraId="16B5E07F" w14:textId="77777777" w:rsidR="00635299" w:rsidRPr="00635299" w:rsidRDefault="00635299" w:rsidP="00635299">
      <w:pPr>
        <w:bidi/>
        <w:rPr>
          <w:rFonts w:cs="David" w:hint="cs"/>
          <w:rtl/>
        </w:rPr>
      </w:pPr>
    </w:p>
    <w:p w14:paraId="5A72225B" w14:textId="77777777" w:rsidR="00635299" w:rsidRPr="00635299" w:rsidRDefault="00635299" w:rsidP="00635299">
      <w:pPr>
        <w:bidi/>
        <w:rPr>
          <w:rFonts w:cs="David" w:hint="cs"/>
          <w:rtl/>
        </w:rPr>
      </w:pPr>
      <w:r w:rsidRPr="00635299">
        <w:rPr>
          <w:rFonts w:cs="David" w:hint="cs"/>
          <w:rtl/>
        </w:rPr>
        <w:tab/>
        <w:t xml:space="preserve"> הכנסת עושה צחוק מעצמה. הציבור יושב פה באמצעות נציגיו. </w:t>
      </w:r>
    </w:p>
    <w:p w14:paraId="679CDC11" w14:textId="77777777" w:rsidR="00635299" w:rsidRPr="00635299" w:rsidRDefault="00635299" w:rsidP="00635299">
      <w:pPr>
        <w:bidi/>
        <w:rPr>
          <w:rFonts w:cs="David" w:hint="cs"/>
          <w:rtl/>
        </w:rPr>
      </w:pPr>
    </w:p>
    <w:p w14:paraId="07B35E4F"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07359FEB" w14:textId="77777777" w:rsidR="00635299" w:rsidRPr="00635299" w:rsidRDefault="00635299" w:rsidP="00635299">
      <w:pPr>
        <w:bidi/>
        <w:rPr>
          <w:rFonts w:cs="David" w:hint="cs"/>
          <w:rtl/>
        </w:rPr>
      </w:pPr>
    </w:p>
    <w:p w14:paraId="2F44BC16" w14:textId="77777777" w:rsidR="00635299" w:rsidRPr="00635299" w:rsidRDefault="00635299" w:rsidP="00635299">
      <w:pPr>
        <w:bidi/>
        <w:rPr>
          <w:rFonts w:cs="David" w:hint="cs"/>
          <w:rtl/>
        </w:rPr>
      </w:pPr>
      <w:r w:rsidRPr="00635299">
        <w:rPr>
          <w:rFonts w:cs="David" w:hint="cs"/>
          <w:rtl/>
        </w:rPr>
        <w:tab/>
        <w:t xml:space="preserve"> מי בעד להעביר את זה לדיון בוועדת העבודה, הרווחה והבריאות?</w:t>
      </w:r>
    </w:p>
    <w:p w14:paraId="7AF056EE" w14:textId="77777777" w:rsidR="00635299" w:rsidRPr="00635299" w:rsidRDefault="00635299" w:rsidP="00635299">
      <w:pPr>
        <w:bidi/>
        <w:rPr>
          <w:rFonts w:cs="David" w:hint="cs"/>
          <w:rtl/>
        </w:rPr>
      </w:pPr>
    </w:p>
    <w:p w14:paraId="7143D87A" w14:textId="77777777" w:rsidR="00635299" w:rsidRPr="00635299" w:rsidRDefault="00635299" w:rsidP="00635299">
      <w:pPr>
        <w:bidi/>
        <w:jc w:val="center"/>
        <w:rPr>
          <w:rFonts w:cs="David" w:hint="cs"/>
          <w:b/>
          <w:bCs/>
          <w:rtl/>
        </w:rPr>
      </w:pPr>
      <w:r w:rsidRPr="00635299">
        <w:rPr>
          <w:rFonts w:cs="David" w:hint="cs"/>
          <w:b/>
          <w:bCs/>
          <w:rtl/>
        </w:rPr>
        <w:t>הצבעה</w:t>
      </w:r>
    </w:p>
    <w:p w14:paraId="52D4AF70"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18</w:t>
      </w:r>
    </w:p>
    <w:p w14:paraId="445B43EA" w14:textId="77777777" w:rsidR="00635299" w:rsidRPr="00635299" w:rsidRDefault="00635299" w:rsidP="00635299">
      <w:pPr>
        <w:bidi/>
        <w:jc w:val="center"/>
        <w:rPr>
          <w:rFonts w:cs="David" w:hint="cs"/>
          <w:b/>
          <w:bCs/>
          <w:rtl/>
        </w:rPr>
      </w:pPr>
      <w:r w:rsidRPr="00635299">
        <w:rPr>
          <w:rFonts w:cs="David" w:hint="cs"/>
          <w:b/>
          <w:bCs/>
          <w:rtl/>
        </w:rPr>
        <w:t xml:space="preserve">נגד </w:t>
      </w:r>
      <w:r w:rsidRPr="00635299">
        <w:rPr>
          <w:rFonts w:cs="David"/>
          <w:b/>
          <w:bCs/>
          <w:rtl/>
        </w:rPr>
        <w:t>–</w:t>
      </w:r>
      <w:r w:rsidRPr="00635299">
        <w:rPr>
          <w:rFonts w:cs="David" w:hint="cs"/>
          <w:b/>
          <w:bCs/>
          <w:rtl/>
        </w:rPr>
        <w:t xml:space="preserve"> אין</w:t>
      </w:r>
    </w:p>
    <w:p w14:paraId="7C4934E2" w14:textId="77777777" w:rsidR="00635299" w:rsidRPr="00635299" w:rsidRDefault="00635299" w:rsidP="00635299">
      <w:pPr>
        <w:bidi/>
        <w:jc w:val="center"/>
        <w:rPr>
          <w:rFonts w:cs="David" w:hint="cs"/>
          <w:b/>
          <w:bCs/>
          <w:rtl/>
        </w:rPr>
      </w:pPr>
      <w:r w:rsidRPr="00635299">
        <w:rPr>
          <w:rFonts w:cs="David" w:hint="cs"/>
          <w:b/>
          <w:bCs/>
          <w:rtl/>
        </w:rPr>
        <w:t xml:space="preserve">נמנעים </w:t>
      </w:r>
      <w:r w:rsidRPr="00635299">
        <w:rPr>
          <w:rFonts w:cs="David"/>
          <w:b/>
          <w:bCs/>
          <w:rtl/>
        </w:rPr>
        <w:t>–</w:t>
      </w:r>
      <w:r w:rsidRPr="00635299">
        <w:rPr>
          <w:rFonts w:cs="David" w:hint="cs"/>
          <w:b/>
          <w:bCs/>
          <w:rtl/>
        </w:rPr>
        <w:t xml:space="preserve"> אין</w:t>
      </w:r>
    </w:p>
    <w:p w14:paraId="1F7EA9E1" w14:textId="77777777" w:rsidR="00635299" w:rsidRPr="00635299" w:rsidRDefault="00635299" w:rsidP="00635299">
      <w:pPr>
        <w:bidi/>
        <w:rPr>
          <w:rFonts w:cs="David" w:hint="cs"/>
          <w:rtl/>
        </w:rPr>
      </w:pPr>
    </w:p>
    <w:p w14:paraId="5947E63E"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3658B9A2" w14:textId="77777777" w:rsidR="00635299" w:rsidRPr="00635299" w:rsidRDefault="00635299" w:rsidP="00635299">
      <w:pPr>
        <w:bidi/>
        <w:rPr>
          <w:rFonts w:cs="David" w:hint="cs"/>
          <w:rtl/>
        </w:rPr>
      </w:pPr>
    </w:p>
    <w:p w14:paraId="04D63EEB" w14:textId="77777777" w:rsidR="00635299" w:rsidRPr="00635299" w:rsidRDefault="00635299" w:rsidP="00635299">
      <w:pPr>
        <w:bidi/>
        <w:rPr>
          <w:rFonts w:cs="David" w:hint="cs"/>
          <w:rtl/>
        </w:rPr>
      </w:pPr>
      <w:r w:rsidRPr="00635299">
        <w:rPr>
          <w:rFonts w:cs="David" w:hint="cs"/>
          <w:rtl/>
        </w:rPr>
        <w:tab/>
        <w:t>פרק ג', סעיף 10 (חוק בית חולים באשדוד) יועבר לדיון בוועדת העבודה, הרווחה והבריאות.</w:t>
      </w:r>
    </w:p>
    <w:p w14:paraId="2A38604A" w14:textId="77777777" w:rsidR="00635299" w:rsidRPr="00635299" w:rsidRDefault="00635299" w:rsidP="00635299">
      <w:pPr>
        <w:bidi/>
        <w:rPr>
          <w:rFonts w:cs="David" w:hint="cs"/>
          <w:rtl/>
        </w:rPr>
      </w:pPr>
    </w:p>
    <w:p w14:paraId="4FD2C316" w14:textId="77777777" w:rsidR="00635299" w:rsidRPr="00635299" w:rsidRDefault="00635299" w:rsidP="00635299">
      <w:pPr>
        <w:bidi/>
        <w:rPr>
          <w:rFonts w:cs="David" w:hint="cs"/>
          <w:rtl/>
        </w:rPr>
      </w:pPr>
      <w:r w:rsidRPr="00635299">
        <w:rPr>
          <w:rFonts w:cs="David" w:hint="cs"/>
          <w:rtl/>
        </w:rPr>
        <w:tab/>
        <w:t xml:space="preserve">פרק ג', סעיף 12 (חוק לפיצוי נפגעי גזזת), יש לנו שתי הצעות </w:t>
      </w:r>
      <w:r w:rsidRPr="00635299">
        <w:rPr>
          <w:rFonts w:cs="David"/>
          <w:rtl/>
        </w:rPr>
        <w:t>–</w:t>
      </w:r>
      <w:r w:rsidRPr="00635299">
        <w:rPr>
          <w:rFonts w:cs="David" w:hint="cs"/>
          <w:rtl/>
        </w:rPr>
        <w:t xml:space="preserve"> ועדת הכספים, ועדת החוקה, חוק ומשפט וועדת העבודה, הרווחה והבריאות. הגיעו גם פה להסכמה שהחוק יידון בוועדת העבודה, הרווחה והבריאות. מי בעד?</w:t>
      </w:r>
    </w:p>
    <w:p w14:paraId="6392F26A" w14:textId="77777777" w:rsidR="00635299" w:rsidRPr="00635299" w:rsidRDefault="00635299" w:rsidP="00635299">
      <w:pPr>
        <w:bidi/>
        <w:rPr>
          <w:rFonts w:cs="David" w:hint="cs"/>
          <w:rtl/>
        </w:rPr>
      </w:pPr>
    </w:p>
    <w:p w14:paraId="176ABB08" w14:textId="77777777" w:rsidR="00635299" w:rsidRPr="00635299" w:rsidRDefault="00635299" w:rsidP="00635299">
      <w:pPr>
        <w:bidi/>
        <w:jc w:val="center"/>
        <w:rPr>
          <w:rFonts w:cs="David" w:hint="cs"/>
          <w:b/>
          <w:bCs/>
          <w:rtl/>
        </w:rPr>
      </w:pPr>
      <w:r w:rsidRPr="00635299">
        <w:rPr>
          <w:rFonts w:cs="David" w:hint="cs"/>
          <w:b/>
          <w:bCs/>
          <w:rtl/>
        </w:rPr>
        <w:t>הצבעה</w:t>
      </w:r>
    </w:p>
    <w:p w14:paraId="7495D24F"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18</w:t>
      </w:r>
    </w:p>
    <w:p w14:paraId="32B20794" w14:textId="77777777" w:rsidR="00635299" w:rsidRPr="00635299" w:rsidRDefault="00635299" w:rsidP="00635299">
      <w:pPr>
        <w:bidi/>
        <w:jc w:val="center"/>
        <w:rPr>
          <w:rFonts w:cs="David" w:hint="cs"/>
          <w:b/>
          <w:bCs/>
          <w:rtl/>
        </w:rPr>
      </w:pPr>
      <w:r w:rsidRPr="00635299">
        <w:rPr>
          <w:rFonts w:cs="David" w:hint="cs"/>
          <w:b/>
          <w:bCs/>
          <w:rtl/>
        </w:rPr>
        <w:t xml:space="preserve">נגד </w:t>
      </w:r>
      <w:r w:rsidRPr="00635299">
        <w:rPr>
          <w:rFonts w:cs="David"/>
          <w:b/>
          <w:bCs/>
          <w:rtl/>
        </w:rPr>
        <w:t>–</w:t>
      </w:r>
      <w:r w:rsidRPr="00635299">
        <w:rPr>
          <w:rFonts w:cs="David" w:hint="cs"/>
          <w:b/>
          <w:bCs/>
          <w:rtl/>
        </w:rPr>
        <w:t xml:space="preserve"> אין</w:t>
      </w:r>
    </w:p>
    <w:p w14:paraId="72D97B60" w14:textId="77777777" w:rsidR="00635299" w:rsidRPr="00635299" w:rsidRDefault="00635299" w:rsidP="00635299">
      <w:pPr>
        <w:bidi/>
        <w:jc w:val="center"/>
        <w:rPr>
          <w:rFonts w:cs="David" w:hint="cs"/>
          <w:b/>
          <w:bCs/>
          <w:rtl/>
        </w:rPr>
      </w:pPr>
      <w:r w:rsidRPr="00635299">
        <w:rPr>
          <w:rFonts w:cs="David" w:hint="cs"/>
          <w:b/>
          <w:bCs/>
          <w:rtl/>
        </w:rPr>
        <w:t xml:space="preserve">נמנעים </w:t>
      </w:r>
      <w:r w:rsidRPr="00635299">
        <w:rPr>
          <w:rFonts w:cs="David"/>
          <w:b/>
          <w:bCs/>
          <w:rtl/>
        </w:rPr>
        <w:t>–</w:t>
      </w:r>
      <w:r w:rsidRPr="00635299">
        <w:rPr>
          <w:rFonts w:cs="David" w:hint="cs"/>
          <w:b/>
          <w:bCs/>
          <w:rtl/>
        </w:rPr>
        <w:t xml:space="preserve"> אין</w:t>
      </w:r>
    </w:p>
    <w:p w14:paraId="1C5EFE13" w14:textId="77777777" w:rsidR="00635299" w:rsidRPr="00635299" w:rsidRDefault="00635299" w:rsidP="00635299">
      <w:pPr>
        <w:bidi/>
        <w:rPr>
          <w:rFonts w:cs="David" w:hint="cs"/>
          <w:rtl/>
        </w:rPr>
      </w:pPr>
    </w:p>
    <w:p w14:paraId="0345DD79" w14:textId="77777777" w:rsidR="00635299" w:rsidRPr="00635299" w:rsidRDefault="00635299" w:rsidP="00635299">
      <w:pPr>
        <w:bidi/>
        <w:rPr>
          <w:rFonts w:cs="David" w:hint="cs"/>
          <w:u w:val="single"/>
          <w:rtl/>
        </w:rPr>
      </w:pPr>
    </w:p>
    <w:p w14:paraId="2A4E11C6"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100C8FDC" w14:textId="77777777" w:rsidR="00635299" w:rsidRPr="00635299" w:rsidRDefault="00635299" w:rsidP="00635299">
      <w:pPr>
        <w:bidi/>
        <w:rPr>
          <w:rFonts w:cs="David" w:hint="cs"/>
          <w:rtl/>
        </w:rPr>
      </w:pPr>
    </w:p>
    <w:p w14:paraId="4CF79482" w14:textId="77777777" w:rsidR="00635299" w:rsidRPr="00635299" w:rsidRDefault="00635299" w:rsidP="00635299">
      <w:pPr>
        <w:bidi/>
        <w:rPr>
          <w:rFonts w:cs="David" w:hint="cs"/>
          <w:rtl/>
        </w:rPr>
      </w:pPr>
      <w:r w:rsidRPr="00635299">
        <w:rPr>
          <w:rFonts w:cs="David" w:hint="cs"/>
          <w:rtl/>
        </w:rPr>
        <w:tab/>
        <w:t xml:space="preserve">פרק ג', סעיף 12 (חוק לפיצוי נפגעי גזזת) עובר לוועדת העבודה. </w:t>
      </w:r>
    </w:p>
    <w:p w14:paraId="510911CC" w14:textId="77777777" w:rsidR="00635299" w:rsidRPr="00635299" w:rsidRDefault="00635299" w:rsidP="00635299">
      <w:pPr>
        <w:bidi/>
        <w:rPr>
          <w:rFonts w:cs="David" w:hint="cs"/>
          <w:rtl/>
        </w:rPr>
      </w:pPr>
    </w:p>
    <w:p w14:paraId="63FC9F64" w14:textId="77777777" w:rsidR="00635299" w:rsidRPr="00635299" w:rsidRDefault="00635299" w:rsidP="00635299">
      <w:pPr>
        <w:bidi/>
        <w:rPr>
          <w:rFonts w:cs="David" w:hint="cs"/>
          <w:rtl/>
        </w:rPr>
      </w:pPr>
      <w:r w:rsidRPr="00635299">
        <w:rPr>
          <w:rFonts w:cs="David" w:hint="cs"/>
          <w:rtl/>
        </w:rPr>
        <w:tab/>
        <w:t xml:space="preserve">פרק ג', סעיפים 14(1), (3), (4) ו-15, (המבנה הארגוני של קופות החולים). חבר הכנסת </w:t>
      </w:r>
      <w:proofErr w:type="spellStart"/>
      <w:r w:rsidRPr="00635299">
        <w:rPr>
          <w:rFonts w:cs="David" w:hint="cs"/>
          <w:rtl/>
        </w:rPr>
        <w:t>שרוני</w:t>
      </w:r>
      <w:proofErr w:type="spellEnd"/>
      <w:r w:rsidRPr="00635299">
        <w:rPr>
          <w:rFonts w:cs="David" w:hint="cs"/>
          <w:rtl/>
        </w:rPr>
        <w:t xml:space="preserve">? לחוקה ומשפט. </w:t>
      </w:r>
    </w:p>
    <w:p w14:paraId="6D7BA8D3" w14:textId="77777777" w:rsidR="00635299" w:rsidRPr="00635299" w:rsidRDefault="00635299" w:rsidP="00635299">
      <w:pPr>
        <w:bidi/>
        <w:rPr>
          <w:rFonts w:cs="David" w:hint="cs"/>
          <w:rtl/>
        </w:rPr>
      </w:pPr>
    </w:p>
    <w:p w14:paraId="3C089D44"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318601DC" w14:textId="77777777" w:rsidR="00635299" w:rsidRPr="00635299" w:rsidRDefault="00635299" w:rsidP="00635299">
      <w:pPr>
        <w:bidi/>
        <w:rPr>
          <w:rFonts w:cs="David" w:hint="cs"/>
          <w:rtl/>
        </w:rPr>
      </w:pPr>
    </w:p>
    <w:p w14:paraId="7D022BAF" w14:textId="77777777" w:rsidR="00635299" w:rsidRPr="00635299" w:rsidRDefault="00635299" w:rsidP="00635299">
      <w:pPr>
        <w:bidi/>
        <w:rPr>
          <w:rFonts w:cs="David" w:hint="cs"/>
          <w:rtl/>
        </w:rPr>
      </w:pPr>
      <w:r w:rsidRPr="00635299">
        <w:rPr>
          <w:rFonts w:cs="David" w:hint="cs"/>
          <w:rtl/>
        </w:rPr>
        <w:tab/>
        <w:t xml:space="preserve"> חבר הכנסת </w:t>
      </w:r>
      <w:proofErr w:type="spellStart"/>
      <w:r w:rsidRPr="00635299">
        <w:rPr>
          <w:rFonts w:cs="David" w:hint="cs"/>
          <w:rtl/>
        </w:rPr>
        <w:t>יצחקי</w:t>
      </w:r>
      <w:proofErr w:type="spellEnd"/>
      <w:r w:rsidRPr="00635299">
        <w:rPr>
          <w:rFonts w:cs="David" w:hint="cs"/>
          <w:rtl/>
        </w:rPr>
        <w:t>, נא הסבר לוועדה.</w:t>
      </w:r>
    </w:p>
    <w:p w14:paraId="5752E5D0" w14:textId="77777777" w:rsidR="00635299" w:rsidRPr="00635299" w:rsidRDefault="00635299" w:rsidP="00635299">
      <w:pPr>
        <w:bidi/>
        <w:rPr>
          <w:rFonts w:cs="David" w:hint="cs"/>
          <w:rtl/>
        </w:rPr>
      </w:pPr>
    </w:p>
    <w:p w14:paraId="2247458A"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234384F8" w14:textId="77777777" w:rsidR="00635299" w:rsidRPr="00635299" w:rsidRDefault="00635299" w:rsidP="00635299">
      <w:pPr>
        <w:pStyle w:val="Heading5"/>
        <w:jc w:val="left"/>
        <w:rPr>
          <w:rFonts w:hint="cs"/>
          <w:sz w:val="24"/>
          <w:rtl/>
        </w:rPr>
      </w:pPr>
    </w:p>
    <w:p w14:paraId="7050DCA8" w14:textId="77777777" w:rsidR="00635299" w:rsidRPr="00635299" w:rsidRDefault="00635299" w:rsidP="00635299">
      <w:pPr>
        <w:bidi/>
        <w:rPr>
          <w:rFonts w:cs="David" w:hint="cs"/>
          <w:rtl/>
        </w:rPr>
      </w:pPr>
      <w:r w:rsidRPr="00635299">
        <w:rPr>
          <w:rFonts w:cs="David" w:hint="cs"/>
          <w:rtl/>
        </w:rPr>
        <w:tab/>
        <w:t xml:space="preserve"> לא מדובר בנושא בריאות או רווחה. מדובר בנושא של איך ייבחר הדירקטוריון של קופת החולים, איך הוא יבחר את ההנהלה ואיך ההנהלה תבחר את היושב ראש ואת המנכ"ל וכו'. לכן צריך לייצר תקנון, זה לא המבנה הארגוני של איזה מחלקה תהיה באיזה קופת חולים. הנושא הוא המצב הסטטוטורי.</w:t>
      </w:r>
    </w:p>
    <w:p w14:paraId="692E0C92" w14:textId="77777777" w:rsidR="00635299" w:rsidRPr="00635299" w:rsidRDefault="00635299" w:rsidP="00635299">
      <w:pPr>
        <w:bidi/>
        <w:rPr>
          <w:rFonts w:cs="David" w:hint="cs"/>
          <w:rtl/>
        </w:rPr>
      </w:pPr>
    </w:p>
    <w:p w14:paraId="26A51A7A" w14:textId="77777777" w:rsidR="00635299" w:rsidRPr="00635299" w:rsidRDefault="00635299" w:rsidP="00635299">
      <w:pPr>
        <w:pStyle w:val="Heading5"/>
        <w:jc w:val="left"/>
        <w:rPr>
          <w:rFonts w:hint="cs"/>
          <w:sz w:val="24"/>
          <w:rtl/>
        </w:rPr>
      </w:pPr>
      <w:proofErr w:type="spellStart"/>
      <w:r w:rsidRPr="00635299">
        <w:rPr>
          <w:rFonts w:hint="cs"/>
          <w:sz w:val="24"/>
          <w:u w:val="single"/>
          <w:rtl/>
        </w:rPr>
        <w:t>אסתרינה</w:t>
      </w:r>
      <w:proofErr w:type="spellEnd"/>
      <w:r w:rsidRPr="00635299">
        <w:rPr>
          <w:rFonts w:hint="cs"/>
          <w:sz w:val="24"/>
          <w:u w:val="single"/>
          <w:rtl/>
        </w:rPr>
        <w:t xml:space="preserve"> </w:t>
      </w:r>
      <w:proofErr w:type="spellStart"/>
      <w:r w:rsidRPr="00635299">
        <w:rPr>
          <w:rFonts w:hint="cs"/>
          <w:sz w:val="24"/>
          <w:u w:val="single"/>
          <w:rtl/>
        </w:rPr>
        <w:t>טרטמן</w:t>
      </w:r>
      <w:proofErr w:type="spellEnd"/>
      <w:r w:rsidRPr="00635299">
        <w:rPr>
          <w:rFonts w:hint="cs"/>
          <w:sz w:val="24"/>
          <w:u w:val="single"/>
          <w:rtl/>
        </w:rPr>
        <w:t>:</w:t>
      </w:r>
    </w:p>
    <w:p w14:paraId="26F58134" w14:textId="77777777" w:rsidR="00635299" w:rsidRPr="00635299" w:rsidRDefault="00635299" w:rsidP="00635299">
      <w:pPr>
        <w:pStyle w:val="Heading5"/>
        <w:jc w:val="left"/>
        <w:rPr>
          <w:rFonts w:hint="cs"/>
          <w:sz w:val="24"/>
          <w:rtl/>
        </w:rPr>
      </w:pPr>
    </w:p>
    <w:p w14:paraId="336A7B49" w14:textId="77777777" w:rsidR="00635299" w:rsidRPr="00635299" w:rsidRDefault="00635299" w:rsidP="00635299">
      <w:pPr>
        <w:bidi/>
        <w:rPr>
          <w:rFonts w:cs="David" w:hint="cs"/>
          <w:rtl/>
        </w:rPr>
      </w:pPr>
      <w:r w:rsidRPr="00635299">
        <w:rPr>
          <w:rFonts w:cs="David" w:hint="cs"/>
          <w:rtl/>
        </w:rPr>
        <w:tab/>
        <w:t xml:space="preserve"> הניסוח פה לא תואם לזה.</w:t>
      </w:r>
    </w:p>
    <w:p w14:paraId="17087FBB" w14:textId="77777777" w:rsidR="00635299" w:rsidRPr="00635299" w:rsidRDefault="00635299" w:rsidP="00635299">
      <w:pPr>
        <w:bidi/>
        <w:rPr>
          <w:rFonts w:cs="David" w:hint="cs"/>
          <w:rtl/>
        </w:rPr>
      </w:pPr>
    </w:p>
    <w:p w14:paraId="3C18E51A"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2219EAD1" w14:textId="77777777" w:rsidR="00635299" w:rsidRPr="00635299" w:rsidRDefault="00635299" w:rsidP="00635299">
      <w:pPr>
        <w:pStyle w:val="Heading5"/>
        <w:jc w:val="left"/>
        <w:rPr>
          <w:rFonts w:hint="cs"/>
          <w:sz w:val="24"/>
          <w:rtl/>
        </w:rPr>
      </w:pPr>
    </w:p>
    <w:p w14:paraId="57521BA2" w14:textId="77777777" w:rsidR="00635299" w:rsidRPr="00635299" w:rsidRDefault="00635299" w:rsidP="00635299">
      <w:pPr>
        <w:bidi/>
        <w:rPr>
          <w:rFonts w:cs="David" w:hint="cs"/>
          <w:rtl/>
        </w:rPr>
      </w:pPr>
      <w:r w:rsidRPr="00635299">
        <w:rPr>
          <w:rFonts w:cs="David" w:hint="cs"/>
          <w:rtl/>
        </w:rPr>
        <w:tab/>
        <w:t xml:space="preserve"> הרעיון המרכזי שההנהלה של קופת החולים וחברי הדירקטוריון ייבחרו על ידי חברי הקופה. פה העניין הוא סטטוטורי. אין פה קשר לבריאות העם ולווטרינריה.</w:t>
      </w:r>
    </w:p>
    <w:p w14:paraId="03FAE92D" w14:textId="77777777" w:rsidR="00635299" w:rsidRPr="00635299" w:rsidRDefault="00635299" w:rsidP="00635299">
      <w:pPr>
        <w:bidi/>
        <w:rPr>
          <w:rFonts w:cs="David" w:hint="cs"/>
          <w:rtl/>
        </w:rPr>
      </w:pPr>
    </w:p>
    <w:p w14:paraId="4BD01639" w14:textId="77777777" w:rsidR="00635299" w:rsidRPr="00635299" w:rsidRDefault="00635299" w:rsidP="00635299">
      <w:pPr>
        <w:bidi/>
        <w:rPr>
          <w:rFonts w:cs="David" w:hint="cs"/>
          <w:u w:val="single"/>
          <w:rtl/>
        </w:rPr>
      </w:pPr>
      <w:r w:rsidRPr="00635299">
        <w:rPr>
          <w:rFonts w:cs="David" w:hint="cs"/>
          <w:u w:val="single"/>
          <w:rtl/>
        </w:rPr>
        <w:t>גדעון סער:</w:t>
      </w:r>
    </w:p>
    <w:p w14:paraId="08F16F5D" w14:textId="77777777" w:rsidR="00635299" w:rsidRPr="00635299" w:rsidRDefault="00635299" w:rsidP="00635299">
      <w:pPr>
        <w:bidi/>
        <w:rPr>
          <w:rFonts w:cs="David" w:hint="cs"/>
          <w:u w:val="single"/>
          <w:rtl/>
        </w:rPr>
      </w:pPr>
    </w:p>
    <w:p w14:paraId="3149F06B" w14:textId="77777777" w:rsidR="00635299" w:rsidRPr="00635299" w:rsidRDefault="00635299" w:rsidP="00635299">
      <w:pPr>
        <w:bidi/>
        <w:rPr>
          <w:rFonts w:cs="David" w:hint="cs"/>
          <w:rtl/>
        </w:rPr>
      </w:pPr>
      <w:r w:rsidRPr="00635299">
        <w:rPr>
          <w:rFonts w:cs="David" w:hint="cs"/>
          <w:rtl/>
        </w:rPr>
        <w:tab/>
        <w:t>גברתי היושבת ראש, לצערי, אי אפשר לא להתנגד להצעה זו. חבל שלא באו בדברים לפני זה. כאשר אותה הצעת חוק עצמה הובאה על ידי הממשלה בקדנציה הקודמת- -</w:t>
      </w:r>
    </w:p>
    <w:p w14:paraId="7C990419" w14:textId="77777777" w:rsidR="00635299" w:rsidRPr="00635299" w:rsidRDefault="00635299" w:rsidP="00635299">
      <w:pPr>
        <w:bidi/>
        <w:rPr>
          <w:rFonts w:cs="David" w:hint="cs"/>
          <w:rtl/>
        </w:rPr>
      </w:pPr>
    </w:p>
    <w:p w14:paraId="153F1B03"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30FBF32B" w14:textId="77777777" w:rsidR="00635299" w:rsidRPr="00635299" w:rsidRDefault="00635299" w:rsidP="00635299">
      <w:pPr>
        <w:pStyle w:val="Heading5"/>
        <w:jc w:val="left"/>
        <w:rPr>
          <w:rFonts w:hint="cs"/>
          <w:sz w:val="24"/>
          <w:rtl/>
        </w:rPr>
      </w:pPr>
    </w:p>
    <w:p w14:paraId="4CAC917C" w14:textId="77777777" w:rsidR="00635299" w:rsidRPr="00635299" w:rsidRDefault="00635299" w:rsidP="00635299">
      <w:pPr>
        <w:bidi/>
        <w:rPr>
          <w:rFonts w:cs="David" w:hint="cs"/>
          <w:rtl/>
        </w:rPr>
      </w:pPr>
      <w:r w:rsidRPr="00635299">
        <w:rPr>
          <w:rFonts w:cs="David" w:hint="cs"/>
          <w:rtl/>
        </w:rPr>
        <w:tab/>
        <w:t xml:space="preserve"> ובקודמת של הקודמת.</w:t>
      </w:r>
    </w:p>
    <w:p w14:paraId="13562C39" w14:textId="77777777" w:rsidR="00635299" w:rsidRPr="00635299" w:rsidRDefault="00635299" w:rsidP="00635299">
      <w:pPr>
        <w:bidi/>
        <w:rPr>
          <w:rFonts w:cs="David" w:hint="cs"/>
          <w:rtl/>
        </w:rPr>
      </w:pPr>
    </w:p>
    <w:p w14:paraId="6BEB48F1" w14:textId="77777777" w:rsidR="00635299" w:rsidRPr="00635299" w:rsidRDefault="00635299" w:rsidP="00635299">
      <w:pPr>
        <w:bidi/>
        <w:rPr>
          <w:rFonts w:cs="David" w:hint="cs"/>
          <w:u w:val="single"/>
          <w:rtl/>
        </w:rPr>
      </w:pPr>
      <w:r w:rsidRPr="00635299">
        <w:rPr>
          <w:rFonts w:cs="David" w:hint="cs"/>
          <w:u w:val="single"/>
          <w:rtl/>
        </w:rPr>
        <w:t>גדעון סער:</w:t>
      </w:r>
    </w:p>
    <w:p w14:paraId="3C5A3545" w14:textId="77777777" w:rsidR="00635299" w:rsidRPr="00635299" w:rsidRDefault="00635299" w:rsidP="00635299">
      <w:pPr>
        <w:bidi/>
        <w:rPr>
          <w:rFonts w:cs="David" w:hint="cs"/>
          <w:u w:val="single"/>
          <w:rtl/>
        </w:rPr>
      </w:pPr>
    </w:p>
    <w:p w14:paraId="6BBA6B4F" w14:textId="77777777" w:rsidR="00635299" w:rsidRPr="00635299" w:rsidRDefault="00635299" w:rsidP="00635299">
      <w:pPr>
        <w:bidi/>
        <w:rPr>
          <w:rFonts w:cs="David" w:hint="cs"/>
          <w:rtl/>
        </w:rPr>
      </w:pPr>
      <w:r w:rsidRPr="00635299">
        <w:rPr>
          <w:rFonts w:cs="David" w:hint="cs"/>
          <w:rtl/>
        </w:rPr>
        <w:tab/>
        <w:t xml:space="preserve"> מעולם לא התעקשו על חוקה, כי אז גם ועדות אחרות היו בידי מפלגת השלטון. </w:t>
      </w:r>
    </w:p>
    <w:p w14:paraId="69B3AE55" w14:textId="77777777" w:rsidR="00635299" w:rsidRPr="00635299" w:rsidRDefault="00635299" w:rsidP="00635299">
      <w:pPr>
        <w:bidi/>
        <w:rPr>
          <w:rFonts w:cs="David" w:hint="cs"/>
          <w:rtl/>
        </w:rPr>
      </w:pPr>
    </w:p>
    <w:p w14:paraId="2D33DDCE"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39D0E308" w14:textId="77777777" w:rsidR="00635299" w:rsidRPr="00635299" w:rsidRDefault="00635299" w:rsidP="00635299">
      <w:pPr>
        <w:pStyle w:val="Heading5"/>
        <w:jc w:val="left"/>
        <w:rPr>
          <w:rFonts w:hint="cs"/>
          <w:sz w:val="24"/>
          <w:rtl/>
        </w:rPr>
      </w:pPr>
    </w:p>
    <w:p w14:paraId="1DA2706B" w14:textId="77777777" w:rsidR="00635299" w:rsidRPr="00635299" w:rsidRDefault="00635299" w:rsidP="00635299">
      <w:pPr>
        <w:bidi/>
        <w:rPr>
          <w:rFonts w:cs="David" w:hint="cs"/>
          <w:rtl/>
        </w:rPr>
      </w:pPr>
      <w:r w:rsidRPr="00635299">
        <w:rPr>
          <w:rFonts w:cs="David" w:hint="cs"/>
          <w:rtl/>
        </w:rPr>
        <w:tab/>
        <w:t xml:space="preserve"> תמיד היא </w:t>
      </w:r>
      <w:proofErr w:type="spellStart"/>
      <w:r w:rsidRPr="00635299">
        <w:rPr>
          <w:rFonts w:cs="David" w:hint="cs"/>
          <w:rtl/>
        </w:rPr>
        <w:t>היתה</w:t>
      </w:r>
      <w:proofErr w:type="spellEnd"/>
      <w:r w:rsidRPr="00635299">
        <w:rPr>
          <w:rFonts w:cs="David" w:hint="cs"/>
          <w:rtl/>
        </w:rPr>
        <w:t xml:space="preserve"> בוועדת הכספים. אתה רוצה להשאיר את זה שם?</w:t>
      </w:r>
    </w:p>
    <w:p w14:paraId="7BBF696C" w14:textId="77777777" w:rsidR="00635299" w:rsidRPr="00635299" w:rsidRDefault="00635299" w:rsidP="00635299">
      <w:pPr>
        <w:bidi/>
        <w:rPr>
          <w:rFonts w:cs="David" w:hint="cs"/>
          <w:rtl/>
        </w:rPr>
      </w:pPr>
    </w:p>
    <w:p w14:paraId="793C490B" w14:textId="77777777" w:rsidR="00635299" w:rsidRPr="00635299" w:rsidRDefault="00635299" w:rsidP="00635299">
      <w:pPr>
        <w:bidi/>
        <w:rPr>
          <w:rFonts w:cs="David" w:hint="cs"/>
          <w:u w:val="single"/>
          <w:rtl/>
        </w:rPr>
      </w:pPr>
      <w:r w:rsidRPr="00635299">
        <w:rPr>
          <w:rFonts w:cs="David" w:hint="cs"/>
          <w:u w:val="single"/>
          <w:rtl/>
        </w:rPr>
        <w:t>גדעון סער:</w:t>
      </w:r>
    </w:p>
    <w:p w14:paraId="18CB3218" w14:textId="77777777" w:rsidR="00635299" w:rsidRPr="00635299" w:rsidRDefault="00635299" w:rsidP="00635299">
      <w:pPr>
        <w:bidi/>
        <w:rPr>
          <w:rFonts w:cs="David" w:hint="cs"/>
          <w:u w:val="single"/>
          <w:rtl/>
        </w:rPr>
      </w:pPr>
    </w:p>
    <w:p w14:paraId="464D8960" w14:textId="77777777" w:rsidR="00635299" w:rsidRPr="00635299" w:rsidRDefault="00635299" w:rsidP="00635299">
      <w:pPr>
        <w:bidi/>
        <w:rPr>
          <w:rFonts w:cs="David" w:hint="cs"/>
          <w:rtl/>
        </w:rPr>
      </w:pPr>
      <w:r w:rsidRPr="00635299">
        <w:rPr>
          <w:rFonts w:cs="David" w:hint="cs"/>
          <w:rtl/>
        </w:rPr>
        <w:tab/>
        <w:t>בקדנציה הקודמת, כששר האוצר היה יושב ראש ועדת הכספים, הוא התעקש על זה</w:t>
      </w:r>
    </w:p>
    <w:p w14:paraId="279C0CBB" w14:textId="77777777" w:rsidR="00635299" w:rsidRPr="00635299" w:rsidRDefault="00635299" w:rsidP="00635299">
      <w:pPr>
        <w:bidi/>
        <w:rPr>
          <w:rFonts w:cs="David" w:hint="cs"/>
          <w:rtl/>
        </w:rPr>
      </w:pPr>
      <w:r w:rsidRPr="00635299">
        <w:rPr>
          <w:rFonts w:cs="David" w:hint="cs"/>
          <w:rtl/>
        </w:rPr>
        <w:t xml:space="preserve"> שהחוק הזה יהיה בוועדת הכספים ולא בוועדת העבודה והרווחה, כרפורמה שמשרד האוצר בהחלט היה מעוניין שתידון במסלול- -</w:t>
      </w:r>
    </w:p>
    <w:p w14:paraId="28A12825" w14:textId="77777777" w:rsidR="00635299" w:rsidRPr="00635299" w:rsidRDefault="00635299" w:rsidP="00635299">
      <w:pPr>
        <w:bidi/>
        <w:rPr>
          <w:rFonts w:cs="David" w:hint="cs"/>
          <w:rtl/>
        </w:rPr>
      </w:pPr>
    </w:p>
    <w:p w14:paraId="498DCE7C"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603749FB" w14:textId="77777777" w:rsidR="00635299" w:rsidRPr="00635299" w:rsidRDefault="00635299" w:rsidP="00635299">
      <w:pPr>
        <w:pStyle w:val="Heading5"/>
        <w:jc w:val="left"/>
        <w:rPr>
          <w:rFonts w:hint="cs"/>
          <w:sz w:val="24"/>
          <w:rtl/>
        </w:rPr>
      </w:pPr>
    </w:p>
    <w:p w14:paraId="441E0158" w14:textId="77777777" w:rsidR="00635299" w:rsidRPr="00635299" w:rsidRDefault="00635299" w:rsidP="00635299">
      <w:pPr>
        <w:bidi/>
        <w:rPr>
          <w:rFonts w:cs="David" w:hint="cs"/>
          <w:rtl/>
        </w:rPr>
      </w:pPr>
      <w:r w:rsidRPr="00635299">
        <w:rPr>
          <w:rFonts w:cs="David" w:hint="cs"/>
          <w:rtl/>
        </w:rPr>
        <w:tab/>
        <w:t xml:space="preserve"> אגב, אתה העברת את זה לוועדת הכספים.</w:t>
      </w:r>
    </w:p>
    <w:p w14:paraId="4E265AAB" w14:textId="77777777" w:rsidR="00635299" w:rsidRPr="00635299" w:rsidRDefault="00635299" w:rsidP="00635299">
      <w:pPr>
        <w:bidi/>
        <w:rPr>
          <w:rFonts w:cs="David" w:hint="cs"/>
          <w:rtl/>
        </w:rPr>
      </w:pPr>
      <w:r w:rsidRPr="00635299">
        <w:rPr>
          <w:rFonts w:cs="David"/>
          <w:rtl/>
        </w:rPr>
        <w:br w:type="page"/>
      </w:r>
    </w:p>
    <w:p w14:paraId="307139D3" w14:textId="77777777" w:rsidR="00635299" w:rsidRPr="00635299" w:rsidRDefault="00635299" w:rsidP="00635299">
      <w:pPr>
        <w:bidi/>
        <w:rPr>
          <w:rFonts w:cs="David" w:hint="cs"/>
          <w:u w:val="single"/>
          <w:rtl/>
        </w:rPr>
      </w:pPr>
      <w:r w:rsidRPr="00635299">
        <w:rPr>
          <w:rFonts w:cs="David" w:hint="cs"/>
          <w:u w:val="single"/>
          <w:rtl/>
        </w:rPr>
        <w:t>גדעון סער:</w:t>
      </w:r>
    </w:p>
    <w:p w14:paraId="02C4161E" w14:textId="77777777" w:rsidR="00635299" w:rsidRPr="00635299" w:rsidRDefault="00635299" w:rsidP="00635299">
      <w:pPr>
        <w:bidi/>
        <w:rPr>
          <w:rFonts w:cs="David" w:hint="cs"/>
          <w:u w:val="single"/>
          <w:rtl/>
        </w:rPr>
      </w:pPr>
    </w:p>
    <w:p w14:paraId="379134CC" w14:textId="77777777" w:rsidR="00635299" w:rsidRPr="00635299" w:rsidRDefault="00635299" w:rsidP="00635299">
      <w:pPr>
        <w:bidi/>
        <w:rPr>
          <w:rFonts w:cs="David" w:hint="cs"/>
          <w:rtl/>
        </w:rPr>
      </w:pPr>
      <w:r w:rsidRPr="00635299">
        <w:rPr>
          <w:rFonts w:cs="David" w:hint="cs"/>
          <w:rtl/>
        </w:rPr>
        <w:tab/>
        <w:t xml:space="preserve">בעניין זה הייתי מאלה ששכנעו גם את יושב ראש ועדת הכספים, אבל </w:t>
      </w:r>
      <w:proofErr w:type="spellStart"/>
      <w:r w:rsidRPr="00635299">
        <w:rPr>
          <w:rFonts w:cs="David" w:hint="cs"/>
          <w:rtl/>
        </w:rPr>
        <w:t>היתה</w:t>
      </w:r>
      <w:proofErr w:type="spellEnd"/>
      <w:r w:rsidRPr="00635299">
        <w:rPr>
          <w:rFonts w:cs="David" w:hint="cs"/>
          <w:rtl/>
        </w:rPr>
        <w:t xml:space="preserve"> חזית בין ועדת הכספים לבין ועדת העבודה והרווחה, שמופקדת על נושא קופות החולים, וגם כספים </w:t>
      </w:r>
      <w:r w:rsidRPr="00635299">
        <w:rPr>
          <w:rFonts w:cs="David"/>
          <w:rtl/>
        </w:rPr>
        <w:t>–</w:t>
      </w:r>
      <w:r w:rsidRPr="00635299">
        <w:rPr>
          <w:rFonts w:cs="David" w:hint="cs"/>
          <w:rtl/>
        </w:rPr>
        <w:t xml:space="preserve"> זה היה חצי עקום כי זה היה במסגרת של חוק ההסדרים. </w:t>
      </w:r>
    </w:p>
    <w:p w14:paraId="58A33CEB" w14:textId="77777777" w:rsidR="00635299" w:rsidRPr="00635299" w:rsidRDefault="00635299" w:rsidP="00635299">
      <w:pPr>
        <w:bidi/>
        <w:rPr>
          <w:rFonts w:cs="David" w:hint="cs"/>
          <w:rtl/>
        </w:rPr>
      </w:pPr>
    </w:p>
    <w:p w14:paraId="0964E6CE" w14:textId="77777777" w:rsidR="00635299" w:rsidRPr="00635299" w:rsidRDefault="00635299" w:rsidP="00635299">
      <w:pPr>
        <w:bidi/>
        <w:ind w:firstLine="567"/>
        <w:rPr>
          <w:rFonts w:cs="David" w:hint="cs"/>
          <w:rtl/>
        </w:rPr>
      </w:pPr>
      <w:r w:rsidRPr="00635299">
        <w:rPr>
          <w:rFonts w:cs="David" w:hint="cs"/>
          <w:rtl/>
        </w:rPr>
        <w:t xml:space="preserve">הרי כל המהלך של פיצול לפי סעיף 121 בא לתקן את פגמי וחוליי חוק ההסדרים, ולומר: אנו עוברים למסלול חקיקה רגיל, </w:t>
      </w:r>
      <w:proofErr w:type="spellStart"/>
      <w:r w:rsidRPr="00635299">
        <w:rPr>
          <w:rFonts w:cs="David" w:hint="cs"/>
          <w:rtl/>
        </w:rPr>
        <w:t>נורמלי</w:t>
      </w:r>
      <w:proofErr w:type="spellEnd"/>
      <w:r w:rsidRPr="00635299">
        <w:rPr>
          <w:rFonts w:cs="David" w:hint="cs"/>
          <w:rtl/>
        </w:rPr>
        <w:t xml:space="preserve"> בוועדות הייעודיות, אז אנו נעביר </w:t>
      </w:r>
      <w:r w:rsidRPr="00635299">
        <w:rPr>
          <w:rFonts w:cs="David"/>
          <w:rtl/>
        </w:rPr>
        <w:t>–</w:t>
      </w:r>
      <w:r w:rsidRPr="00635299">
        <w:rPr>
          <w:rFonts w:cs="David" w:hint="cs"/>
          <w:rtl/>
        </w:rPr>
        <w:t xml:space="preserve"> אמר יושב ראש הקואליציה שזה נושא סטטוטורי. כל חוק הוא סטטוטורי, אין דבר שהוא בגדר הצעת חוק שאינו מוסדר במסגרת חקיקה, אבל אין נימוק אחד, מדוע זה יועבר לוועדת חוקה. זה נושא קונסטיטוציוני? זה חוקת מדינת ישראל? זה נושא שנוגע לבתי משפט? זה נושא שנוגע לתביעה הכללית? שום קשר חוץ מכך שחבר הכנסת בן-ששון חבר במפלגת השלטון. כשהוא מביא דבר שנוגע אליו אני תומך, אך הנושא הזה לא נוגע לוועדת החוקה, ואני מציע שתשקלו זאת שנית. </w:t>
      </w:r>
    </w:p>
    <w:p w14:paraId="7EF721BB" w14:textId="77777777" w:rsidR="00635299" w:rsidRPr="00635299" w:rsidRDefault="00635299" w:rsidP="00635299">
      <w:pPr>
        <w:bidi/>
        <w:rPr>
          <w:rFonts w:cs="David" w:hint="cs"/>
          <w:rtl/>
        </w:rPr>
      </w:pPr>
    </w:p>
    <w:p w14:paraId="69D60C46"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53A1D7AF" w14:textId="77777777" w:rsidR="00635299" w:rsidRPr="00635299" w:rsidRDefault="00635299" w:rsidP="00635299">
      <w:pPr>
        <w:pStyle w:val="Heading5"/>
        <w:jc w:val="left"/>
        <w:rPr>
          <w:rFonts w:hint="cs"/>
          <w:sz w:val="24"/>
          <w:rtl/>
        </w:rPr>
      </w:pPr>
    </w:p>
    <w:p w14:paraId="02DC30E4" w14:textId="77777777" w:rsidR="00635299" w:rsidRPr="00635299" w:rsidRDefault="00635299" w:rsidP="00635299">
      <w:pPr>
        <w:bidi/>
        <w:rPr>
          <w:rFonts w:cs="David" w:hint="cs"/>
          <w:rtl/>
        </w:rPr>
      </w:pPr>
      <w:r w:rsidRPr="00635299">
        <w:rPr>
          <w:rFonts w:cs="David" w:hint="cs"/>
          <w:rtl/>
        </w:rPr>
        <w:tab/>
        <w:t xml:space="preserve"> גם כשאנו דנים בחברות ממשלתיות כל הנושאים שקשורים לנושאים </w:t>
      </w:r>
      <w:proofErr w:type="spellStart"/>
      <w:r w:rsidRPr="00635299">
        <w:rPr>
          <w:rFonts w:cs="David" w:hint="cs"/>
          <w:rtl/>
        </w:rPr>
        <w:t>האדמניסטרטיביים</w:t>
      </w:r>
      <w:proofErr w:type="spellEnd"/>
      <w:r w:rsidRPr="00635299">
        <w:rPr>
          <w:rFonts w:cs="David" w:hint="cs"/>
          <w:rtl/>
        </w:rPr>
        <w:t xml:space="preserve">, למשל נושא הדיווח הכספי של החברות הממשלתיות, לא העבירו את זה לוועדת הכספים אלא לוועדת החוקה, חוק ומשפט כי כל המעטפת החוקית של כל מה שקשור לתאגידים במדינת ישראל נידון בסופו של דבר על-ידי ועדת החוקה. הנושא הזה של המבנה השלטוני והשליטה בעניין הזה, אין לו עניין עם נושא בריאות, ובמקרה הזה צריך להעביר את זה לוועדת החוקה, גם על פי הסכמתו של יושב ראש ועדת העבודה והרווחה, שאני חושב שבעניין זה יש לו מה לומר. אם הוא לא היה חושב כך, הוא לא היה מוותר בכזאת קלות. </w:t>
      </w:r>
    </w:p>
    <w:p w14:paraId="544C45E9" w14:textId="77777777" w:rsidR="00635299" w:rsidRPr="00635299" w:rsidRDefault="00635299" w:rsidP="00635299">
      <w:pPr>
        <w:bidi/>
        <w:rPr>
          <w:rFonts w:cs="David" w:hint="cs"/>
          <w:rtl/>
        </w:rPr>
      </w:pPr>
    </w:p>
    <w:p w14:paraId="0D22E67F"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0EF1615E" w14:textId="77777777" w:rsidR="00635299" w:rsidRPr="00635299" w:rsidRDefault="00635299" w:rsidP="00635299">
      <w:pPr>
        <w:bidi/>
        <w:rPr>
          <w:rFonts w:cs="David" w:hint="cs"/>
          <w:rtl/>
        </w:rPr>
      </w:pPr>
    </w:p>
    <w:p w14:paraId="5D3114B6" w14:textId="77777777" w:rsidR="00635299" w:rsidRPr="00635299" w:rsidRDefault="00635299" w:rsidP="00635299">
      <w:pPr>
        <w:bidi/>
        <w:rPr>
          <w:rFonts w:cs="David" w:hint="cs"/>
          <w:rtl/>
        </w:rPr>
      </w:pPr>
      <w:r w:rsidRPr="00635299">
        <w:rPr>
          <w:rFonts w:cs="David" w:hint="cs"/>
          <w:rtl/>
        </w:rPr>
        <w:tab/>
        <w:t xml:space="preserve"> חברת הכנסת </w:t>
      </w:r>
      <w:proofErr w:type="spellStart"/>
      <w:r w:rsidRPr="00635299">
        <w:rPr>
          <w:rFonts w:cs="David" w:hint="cs"/>
          <w:rtl/>
        </w:rPr>
        <w:t>גלאון</w:t>
      </w:r>
      <w:proofErr w:type="spellEnd"/>
      <w:r w:rsidRPr="00635299">
        <w:rPr>
          <w:rFonts w:cs="David" w:hint="cs"/>
          <w:rtl/>
        </w:rPr>
        <w:t xml:space="preserve"> ביקשה לשמוע את חוות דעתה של היועצת המשפטית.</w:t>
      </w:r>
    </w:p>
    <w:p w14:paraId="3EF4617C" w14:textId="77777777" w:rsidR="00635299" w:rsidRPr="00635299" w:rsidRDefault="00635299" w:rsidP="00635299">
      <w:pPr>
        <w:bidi/>
        <w:rPr>
          <w:rFonts w:cs="David" w:hint="cs"/>
          <w:rtl/>
        </w:rPr>
      </w:pPr>
    </w:p>
    <w:p w14:paraId="404CA3F2" w14:textId="77777777" w:rsidR="00635299" w:rsidRPr="00635299" w:rsidRDefault="00635299" w:rsidP="00635299">
      <w:pPr>
        <w:bidi/>
        <w:rPr>
          <w:rFonts w:cs="David" w:hint="cs"/>
          <w:u w:val="single"/>
          <w:rtl/>
        </w:rPr>
      </w:pPr>
      <w:r w:rsidRPr="00635299">
        <w:rPr>
          <w:rFonts w:cs="David" w:hint="cs"/>
          <w:u w:val="single"/>
          <w:rtl/>
        </w:rPr>
        <w:t xml:space="preserve">ארבל </w:t>
      </w:r>
      <w:proofErr w:type="spellStart"/>
      <w:r w:rsidRPr="00635299">
        <w:rPr>
          <w:rFonts w:cs="David" w:hint="cs"/>
          <w:u w:val="single"/>
          <w:rtl/>
        </w:rPr>
        <w:t>אסטרחן</w:t>
      </w:r>
      <w:proofErr w:type="spellEnd"/>
      <w:r w:rsidRPr="00635299">
        <w:rPr>
          <w:rFonts w:cs="David" w:hint="cs"/>
          <w:u w:val="single"/>
          <w:rtl/>
        </w:rPr>
        <w:t>:</w:t>
      </w:r>
    </w:p>
    <w:p w14:paraId="573A42D8" w14:textId="77777777" w:rsidR="00635299" w:rsidRPr="00635299" w:rsidRDefault="00635299" w:rsidP="00635299">
      <w:pPr>
        <w:bidi/>
        <w:rPr>
          <w:rFonts w:cs="David" w:hint="cs"/>
          <w:rtl/>
        </w:rPr>
      </w:pPr>
    </w:p>
    <w:p w14:paraId="712340B1" w14:textId="77777777" w:rsidR="00635299" w:rsidRPr="00635299" w:rsidRDefault="00635299" w:rsidP="00635299">
      <w:pPr>
        <w:bidi/>
        <w:rPr>
          <w:rFonts w:cs="David" w:hint="cs"/>
          <w:rtl/>
        </w:rPr>
      </w:pPr>
      <w:r w:rsidRPr="00635299">
        <w:rPr>
          <w:rFonts w:cs="David" w:hint="cs"/>
          <w:rtl/>
        </w:rPr>
        <w:tab/>
        <w:t>בטבלת חוק ההסדרים שהכנו בזמנו התייחסנו לפרק הזה במסגרת ועדת העבודה, הרווחה והבריאות. גם בוועדות אחרות, שאינן ועדת חוקה, מתעסקים במבנים של כל מיני גופים- -</w:t>
      </w:r>
    </w:p>
    <w:p w14:paraId="7075B98A" w14:textId="77777777" w:rsidR="00635299" w:rsidRPr="00635299" w:rsidRDefault="00635299" w:rsidP="00635299">
      <w:pPr>
        <w:bidi/>
        <w:rPr>
          <w:rFonts w:cs="David" w:hint="cs"/>
          <w:rtl/>
        </w:rPr>
      </w:pPr>
    </w:p>
    <w:p w14:paraId="6F5BCB0E" w14:textId="77777777" w:rsidR="00635299" w:rsidRPr="00635299" w:rsidRDefault="00635299" w:rsidP="00635299">
      <w:pPr>
        <w:bidi/>
        <w:rPr>
          <w:rFonts w:cs="David" w:hint="cs"/>
          <w:u w:val="single"/>
          <w:rtl/>
        </w:rPr>
      </w:pPr>
      <w:r w:rsidRPr="00635299">
        <w:rPr>
          <w:rFonts w:cs="David" w:hint="cs"/>
          <w:u w:val="single"/>
          <w:rtl/>
        </w:rPr>
        <w:t>גדעון סער:</w:t>
      </w:r>
    </w:p>
    <w:p w14:paraId="2F89D5E4" w14:textId="77777777" w:rsidR="00635299" w:rsidRPr="00635299" w:rsidRDefault="00635299" w:rsidP="00635299">
      <w:pPr>
        <w:bidi/>
        <w:rPr>
          <w:rFonts w:cs="David" w:hint="cs"/>
          <w:u w:val="single"/>
          <w:rtl/>
        </w:rPr>
      </w:pPr>
    </w:p>
    <w:p w14:paraId="55DF64C4" w14:textId="77777777" w:rsidR="00635299" w:rsidRPr="00635299" w:rsidRDefault="00635299" w:rsidP="00635299">
      <w:pPr>
        <w:bidi/>
        <w:rPr>
          <w:rFonts w:cs="David" w:hint="cs"/>
          <w:rtl/>
        </w:rPr>
      </w:pPr>
      <w:r w:rsidRPr="00635299">
        <w:rPr>
          <w:rFonts w:cs="David" w:hint="cs"/>
          <w:rtl/>
        </w:rPr>
        <w:tab/>
        <w:t xml:space="preserve"> את רואה זיקה לוועדת חוקה כלשהי? אגב, אני מוכן שכל קופות החולים יעברו לוועדת החוקה, אם קופת חולים- -</w:t>
      </w:r>
    </w:p>
    <w:p w14:paraId="7629A458" w14:textId="77777777" w:rsidR="00635299" w:rsidRPr="00635299" w:rsidRDefault="00635299" w:rsidP="00635299">
      <w:pPr>
        <w:bidi/>
        <w:rPr>
          <w:rFonts w:cs="David" w:hint="cs"/>
          <w:rtl/>
        </w:rPr>
      </w:pPr>
    </w:p>
    <w:p w14:paraId="3692A873"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33550D95" w14:textId="77777777" w:rsidR="00635299" w:rsidRPr="00635299" w:rsidRDefault="00635299" w:rsidP="00635299">
      <w:pPr>
        <w:bidi/>
        <w:rPr>
          <w:rFonts w:cs="David" w:hint="cs"/>
          <w:rtl/>
        </w:rPr>
      </w:pPr>
    </w:p>
    <w:p w14:paraId="60F6E3BF" w14:textId="77777777" w:rsidR="00635299" w:rsidRPr="00635299" w:rsidRDefault="00635299" w:rsidP="00635299">
      <w:pPr>
        <w:bidi/>
        <w:rPr>
          <w:rFonts w:cs="David" w:hint="cs"/>
          <w:rtl/>
        </w:rPr>
      </w:pPr>
      <w:r w:rsidRPr="00635299">
        <w:rPr>
          <w:rFonts w:cs="David" w:hint="cs"/>
          <w:rtl/>
        </w:rPr>
        <w:tab/>
        <w:t xml:space="preserve"> מספיק.</w:t>
      </w:r>
    </w:p>
    <w:p w14:paraId="7A8BEF53" w14:textId="77777777" w:rsidR="00635299" w:rsidRPr="00635299" w:rsidRDefault="00635299" w:rsidP="00635299">
      <w:pPr>
        <w:bidi/>
        <w:rPr>
          <w:rFonts w:cs="David" w:hint="cs"/>
          <w:rtl/>
        </w:rPr>
      </w:pPr>
    </w:p>
    <w:p w14:paraId="6569344B" w14:textId="77777777" w:rsidR="00635299" w:rsidRPr="00635299" w:rsidRDefault="00635299" w:rsidP="00635299">
      <w:pPr>
        <w:bidi/>
        <w:rPr>
          <w:rFonts w:cs="David" w:hint="cs"/>
          <w:u w:val="single"/>
          <w:rtl/>
        </w:rPr>
      </w:pPr>
      <w:r w:rsidRPr="00635299">
        <w:rPr>
          <w:rFonts w:cs="David" w:hint="cs"/>
          <w:u w:val="single"/>
          <w:rtl/>
        </w:rPr>
        <w:t xml:space="preserve">ארבל </w:t>
      </w:r>
      <w:proofErr w:type="spellStart"/>
      <w:r w:rsidRPr="00635299">
        <w:rPr>
          <w:rFonts w:cs="David" w:hint="cs"/>
          <w:u w:val="single"/>
          <w:rtl/>
        </w:rPr>
        <w:t>אסטרחן</w:t>
      </w:r>
      <w:proofErr w:type="spellEnd"/>
      <w:r w:rsidRPr="00635299">
        <w:rPr>
          <w:rFonts w:cs="David" w:hint="cs"/>
          <w:u w:val="single"/>
          <w:rtl/>
        </w:rPr>
        <w:t>:</w:t>
      </w:r>
    </w:p>
    <w:p w14:paraId="100805E1" w14:textId="77777777" w:rsidR="00635299" w:rsidRPr="00635299" w:rsidRDefault="00635299" w:rsidP="00635299">
      <w:pPr>
        <w:bidi/>
        <w:rPr>
          <w:rFonts w:cs="David" w:hint="cs"/>
          <w:rtl/>
        </w:rPr>
      </w:pPr>
    </w:p>
    <w:p w14:paraId="1ED63A0B" w14:textId="77777777" w:rsidR="00635299" w:rsidRPr="00635299" w:rsidRDefault="00635299" w:rsidP="00635299">
      <w:pPr>
        <w:bidi/>
        <w:rPr>
          <w:rFonts w:cs="David" w:hint="cs"/>
          <w:rtl/>
        </w:rPr>
      </w:pPr>
      <w:r w:rsidRPr="00635299">
        <w:rPr>
          <w:rFonts w:cs="David" w:hint="cs"/>
          <w:rtl/>
        </w:rPr>
        <w:tab/>
        <w:t>מבין ועדות הכנסת, אם לא ועדת העבודה, מה שהכי קרוב לזה היא ועדת החוקה.</w:t>
      </w:r>
    </w:p>
    <w:p w14:paraId="1B7D7F68" w14:textId="77777777" w:rsidR="00635299" w:rsidRPr="00635299" w:rsidRDefault="00635299" w:rsidP="00635299">
      <w:pPr>
        <w:bidi/>
        <w:rPr>
          <w:rFonts w:cs="David" w:hint="cs"/>
          <w:rtl/>
        </w:rPr>
      </w:pPr>
    </w:p>
    <w:p w14:paraId="388D703B" w14:textId="77777777" w:rsidR="00635299" w:rsidRPr="00635299" w:rsidRDefault="00635299" w:rsidP="00635299">
      <w:pPr>
        <w:bidi/>
        <w:rPr>
          <w:rFonts w:cs="David" w:hint="cs"/>
          <w:rtl/>
        </w:rPr>
      </w:pPr>
      <w:r w:rsidRPr="00635299">
        <w:rPr>
          <w:rFonts w:cs="David" w:hint="cs"/>
          <w:u w:val="single"/>
          <w:rtl/>
        </w:rPr>
        <w:t xml:space="preserve">משה </w:t>
      </w:r>
      <w:proofErr w:type="spellStart"/>
      <w:r w:rsidRPr="00635299">
        <w:rPr>
          <w:rFonts w:cs="David" w:hint="cs"/>
          <w:u w:val="single"/>
          <w:rtl/>
        </w:rPr>
        <w:t>שרוני</w:t>
      </w:r>
      <w:proofErr w:type="spellEnd"/>
      <w:r w:rsidRPr="00635299">
        <w:rPr>
          <w:rFonts w:cs="David" w:hint="cs"/>
          <w:u w:val="single"/>
          <w:rtl/>
        </w:rPr>
        <w:t>:</w:t>
      </w:r>
    </w:p>
    <w:p w14:paraId="25174ACC" w14:textId="77777777" w:rsidR="00635299" w:rsidRPr="00635299" w:rsidRDefault="00635299" w:rsidP="00635299">
      <w:pPr>
        <w:bidi/>
        <w:rPr>
          <w:rFonts w:cs="David" w:hint="cs"/>
          <w:rtl/>
        </w:rPr>
      </w:pPr>
    </w:p>
    <w:p w14:paraId="099D32E7" w14:textId="77777777" w:rsidR="00635299" w:rsidRPr="00635299" w:rsidRDefault="00635299" w:rsidP="00635299">
      <w:pPr>
        <w:bidi/>
        <w:rPr>
          <w:rFonts w:cs="David" w:hint="cs"/>
          <w:rtl/>
        </w:rPr>
      </w:pPr>
      <w:r w:rsidRPr="00635299">
        <w:rPr>
          <w:rFonts w:cs="David" w:hint="cs"/>
          <w:rtl/>
        </w:rPr>
        <w:tab/>
        <w:t xml:space="preserve">יום חשוב היום לעדת הנוצרים, חג המולד, וצריך לאחל להם חג שמח וכל טוב. </w:t>
      </w:r>
    </w:p>
    <w:p w14:paraId="6EB683A2" w14:textId="77777777" w:rsidR="00635299" w:rsidRPr="00635299" w:rsidRDefault="00635299" w:rsidP="00635299">
      <w:pPr>
        <w:bidi/>
        <w:rPr>
          <w:rFonts w:cs="David" w:hint="cs"/>
          <w:rtl/>
        </w:rPr>
      </w:pPr>
    </w:p>
    <w:p w14:paraId="6AE4D523"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67D18025" w14:textId="77777777" w:rsidR="00635299" w:rsidRPr="00635299" w:rsidRDefault="00635299" w:rsidP="00635299">
      <w:pPr>
        <w:bidi/>
        <w:rPr>
          <w:rFonts w:cs="David" w:hint="cs"/>
          <w:rtl/>
        </w:rPr>
      </w:pPr>
    </w:p>
    <w:p w14:paraId="6B2E02F3" w14:textId="77777777" w:rsidR="00635299" w:rsidRPr="00635299" w:rsidRDefault="00635299" w:rsidP="00635299">
      <w:pPr>
        <w:bidi/>
        <w:rPr>
          <w:rFonts w:cs="David" w:hint="cs"/>
          <w:rtl/>
        </w:rPr>
      </w:pPr>
      <w:r w:rsidRPr="00635299">
        <w:rPr>
          <w:rFonts w:cs="David" w:hint="cs"/>
          <w:rtl/>
        </w:rPr>
        <w:tab/>
        <w:t xml:space="preserve"> עוד מעט חג הקורבן בפתח, גם להם חג שמח.</w:t>
      </w:r>
    </w:p>
    <w:p w14:paraId="5F34199D" w14:textId="77777777" w:rsidR="00635299" w:rsidRPr="00635299" w:rsidRDefault="00635299" w:rsidP="00635299">
      <w:pPr>
        <w:bidi/>
        <w:rPr>
          <w:rFonts w:cs="David" w:hint="cs"/>
          <w:rtl/>
        </w:rPr>
      </w:pPr>
      <w:r>
        <w:rPr>
          <w:rFonts w:cs="David"/>
          <w:rtl/>
        </w:rPr>
        <w:br w:type="page"/>
      </w:r>
    </w:p>
    <w:p w14:paraId="6CC78741" w14:textId="77777777" w:rsidR="00635299" w:rsidRPr="00635299" w:rsidRDefault="00635299" w:rsidP="00635299">
      <w:pPr>
        <w:bidi/>
        <w:rPr>
          <w:rFonts w:cs="David" w:hint="cs"/>
          <w:rtl/>
        </w:rPr>
      </w:pPr>
      <w:r w:rsidRPr="00635299">
        <w:rPr>
          <w:rFonts w:cs="David" w:hint="cs"/>
          <w:u w:val="single"/>
          <w:rtl/>
        </w:rPr>
        <w:t xml:space="preserve">משה </w:t>
      </w:r>
      <w:proofErr w:type="spellStart"/>
      <w:r w:rsidRPr="00635299">
        <w:rPr>
          <w:rFonts w:cs="David" w:hint="cs"/>
          <w:u w:val="single"/>
          <w:rtl/>
        </w:rPr>
        <w:t>שרוני</w:t>
      </w:r>
      <w:proofErr w:type="spellEnd"/>
      <w:r w:rsidRPr="00635299">
        <w:rPr>
          <w:rFonts w:cs="David" w:hint="cs"/>
          <w:u w:val="single"/>
          <w:rtl/>
        </w:rPr>
        <w:t>:</w:t>
      </w:r>
    </w:p>
    <w:p w14:paraId="3D9CC60B" w14:textId="77777777" w:rsidR="00635299" w:rsidRPr="00635299" w:rsidRDefault="00635299" w:rsidP="00635299">
      <w:pPr>
        <w:bidi/>
        <w:rPr>
          <w:rFonts w:cs="David" w:hint="cs"/>
          <w:rtl/>
        </w:rPr>
      </w:pPr>
    </w:p>
    <w:p w14:paraId="42667088" w14:textId="77777777" w:rsidR="00635299" w:rsidRPr="00635299" w:rsidRDefault="00635299" w:rsidP="00635299">
      <w:pPr>
        <w:bidi/>
        <w:rPr>
          <w:rFonts w:cs="David" w:hint="cs"/>
          <w:rtl/>
        </w:rPr>
      </w:pPr>
      <w:r w:rsidRPr="00635299">
        <w:rPr>
          <w:rFonts w:cs="David" w:hint="cs"/>
          <w:rtl/>
        </w:rPr>
        <w:tab/>
        <w:t xml:space="preserve">גדעון סער, כל נושא שצריך להיות בקופות חולים, שהברדק חוגג שם, צריך סדר. </w:t>
      </w:r>
    </w:p>
    <w:p w14:paraId="6EF7F7C1" w14:textId="77777777" w:rsidR="00635299" w:rsidRPr="00635299" w:rsidRDefault="00635299" w:rsidP="00635299">
      <w:pPr>
        <w:bidi/>
        <w:rPr>
          <w:rFonts w:cs="David" w:hint="cs"/>
          <w:rtl/>
        </w:rPr>
      </w:pPr>
    </w:p>
    <w:p w14:paraId="39E8ABF6" w14:textId="77777777" w:rsidR="00635299" w:rsidRPr="00635299" w:rsidRDefault="00635299" w:rsidP="00635299">
      <w:pPr>
        <w:bidi/>
        <w:rPr>
          <w:rFonts w:cs="David" w:hint="cs"/>
          <w:u w:val="single"/>
          <w:rtl/>
        </w:rPr>
      </w:pPr>
    </w:p>
    <w:p w14:paraId="2E19D828" w14:textId="77777777" w:rsidR="00635299" w:rsidRPr="00635299" w:rsidRDefault="00635299" w:rsidP="00635299">
      <w:pPr>
        <w:bidi/>
        <w:rPr>
          <w:rFonts w:cs="David" w:hint="cs"/>
          <w:u w:val="single"/>
          <w:rtl/>
        </w:rPr>
      </w:pPr>
    </w:p>
    <w:p w14:paraId="30863D91" w14:textId="77777777" w:rsidR="00635299" w:rsidRPr="00635299" w:rsidRDefault="00635299" w:rsidP="00635299">
      <w:pPr>
        <w:bidi/>
        <w:rPr>
          <w:rFonts w:cs="David" w:hint="cs"/>
          <w:u w:val="single"/>
          <w:rtl/>
        </w:rPr>
      </w:pPr>
      <w:r w:rsidRPr="00635299">
        <w:rPr>
          <w:rFonts w:cs="David" w:hint="cs"/>
          <w:u w:val="single"/>
          <w:rtl/>
        </w:rPr>
        <w:t>גדעון סער:</w:t>
      </w:r>
    </w:p>
    <w:p w14:paraId="28F49EA5" w14:textId="77777777" w:rsidR="00635299" w:rsidRPr="00635299" w:rsidRDefault="00635299" w:rsidP="00635299">
      <w:pPr>
        <w:bidi/>
        <w:rPr>
          <w:rFonts w:cs="David" w:hint="cs"/>
          <w:u w:val="single"/>
          <w:rtl/>
        </w:rPr>
      </w:pPr>
    </w:p>
    <w:p w14:paraId="4B76F7E8" w14:textId="77777777" w:rsidR="00635299" w:rsidRPr="00635299" w:rsidRDefault="00635299" w:rsidP="00635299">
      <w:pPr>
        <w:bidi/>
        <w:rPr>
          <w:rFonts w:cs="David" w:hint="cs"/>
          <w:rtl/>
        </w:rPr>
      </w:pPr>
      <w:r w:rsidRPr="00635299">
        <w:rPr>
          <w:rFonts w:cs="David" w:hint="cs"/>
          <w:rtl/>
        </w:rPr>
        <w:tab/>
        <w:t xml:space="preserve"> רק אתה תעשה סדר בברדק.</w:t>
      </w:r>
    </w:p>
    <w:p w14:paraId="2E116290" w14:textId="77777777" w:rsidR="00635299" w:rsidRPr="00635299" w:rsidRDefault="00635299" w:rsidP="00635299">
      <w:pPr>
        <w:bidi/>
        <w:rPr>
          <w:rFonts w:cs="David" w:hint="cs"/>
          <w:rtl/>
        </w:rPr>
      </w:pPr>
    </w:p>
    <w:p w14:paraId="6BFEFBA3" w14:textId="77777777" w:rsidR="00635299" w:rsidRPr="00635299" w:rsidRDefault="00635299" w:rsidP="00635299">
      <w:pPr>
        <w:bidi/>
        <w:rPr>
          <w:rFonts w:cs="David" w:hint="cs"/>
          <w:rtl/>
        </w:rPr>
      </w:pPr>
      <w:r w:rsidRPr="00635299">
        <w:rPr>
          <w:rFonts w:cs="David" w:hint="cs"/>
          <w:u w:val="single"/>
          <w:rtl/>
        </w:rPr>
        <w:t xml:space="preserve">משה </w:t>
      </w:r>
      <w:proofErr w:type="spellStart"/>
      <w:r w:rsidRPr="00635299">
        <w:rPr>
          <w:rFonts w:cs="David" w:hint="cs"/>
          <w:u w:val="single"/>
          <w:rtl/>
        </w:rPr>
        <w:t>שרוני</w:t>
      </w:r>
      <w:proofErr w:type="spellEnd"/>
      <w:r w:rsidRPr="00635299">
        <w:rPr>
          <w:rFonts w:cs="David" w:hint="cs"/>
          <w:u w:val="single"/>
          <w:rtl/>
        </w:rPr>
        <w:t>:</w:t>
      </w:r>
    </w:p>
    <w:p w14:paraId="30088770" w14:textId="77777777" w:rsidR="00635299" w:rsidRPr="00635299" w:rsidRDefault="00635299" w:rsidP="00635299">
      <w:pPr>
        <w:bidi/>
        <w:rPr>
          <w:rFonts w:cs="David" w:hint="cs"/>
          <w:rtl/>
        </w:rPr>
      </w:pPr>
    </w:p>
    <w:p w14:paraId="5240AAD4" w14:textId="77777777" w:rsidR="00635299" w:rsidRPr="00635299" w:rsidRDefault="00635299" w:rsidP="00635299">
      <w:pPr>
        <w:bidi/>
        <w:rPr>
          <w:rFonts w:cs="David" w:hint="cs"/>
          <w:rtl/>
        </w:rPr>
      </w:pPr>
      <w:r w:rsidRPr="00635299">
        <w:rPr>
          <w:rFonts w:cs="David" w:hint="cs"/>
          <w:rtl/>
        </w:rPr>
        <w:tab/>
        <w:t xml:space="preserve"> זה נושא של התאגיד, של תקנות. אם אני ויתרתי על זה, אני יודע. אני אחראי על קופות החולים, ואני מבקש להעביר את זה לוועדת החוקה, חוק ומשפט.</w:t>
      </w:r>
    </w:p>
    <w:p w14:paraId="15E66A60" w14:textId="77777777" w:rsidR="00635299" w:rsidRPr="00635299" w:rsidRDefault="00635299" w:rsidP="00635299">
      <w:pPr>
        <w:bidi/>
        <w:rPr>
          <w:rFonts w:cs="David" w:hint="cs"/>
          <w:rtl/>
        </w:rPr>
      </w:pPr>
    </w:p>
    <w:p w14:paraId="438B92CE"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5C8BCFF0" w14:textId="77777777" w:rsidR="00635299" w:rsidRPr="00635299" w:rsidRDefault="00635299" w:rsidP="00635299">
      <w:pPr>
        <w:bidi/>
        <w:rPr>
          <w:rFonts w:cs="David" w:hint="cs"/>
          <w:rtl/>
        </w:rPr>
      </w:pPr>
    </w:p>
    <w:p w14:paraId="7AB501A0" w14:textId="77777777" w:rsidR="00635299" w:rsidRPr="00635299" w:rsidRDefault="00635299" w:rsidP="00635299">
      <w:pPr>
        <w:bidi/>
        <w:rPr>
          <w:rFonts w:cs="David" w:hint="cs"/>
          <w:rtl/>
        </w:rPr>
      </w:pPr>
      <w:r w:rsidRPr="00635299">
        <w:rPr>
          <w:rFonts w:cs="David" w:hint="cs"/>
          <w:rtl/>
        </w:rPr>
        <w:tab/>
        <w:t xml:space="preserve"> מי בעד להעביר את זה לוועדת החוקה, חוק ומשפט?</w:t>
      </w:r>
    </w:p>
    <w:p w14:paraId="0D0C565B" w14:textId="77777777" w:rsidR="00635299" w:rsidRPr="00635299" w:rsidRDefault="00635299" w:rsidP="00635299">
      <w:pPr>
        <w:bidi/>
        <w:rPr>
          <w:rFonts w:cs="David" w:hint="cs"/>
          <w:rtl/>
        </w:rPr>
      </w:pPr>
    </w:p>
    <w:p w14:paraId="2D59A505" w14:textId="77777777" w:rsidR="00635299" w:rsidRPr="00635299" w:rsidRDefault="00635299" w:rsidP="00635299">
      <w:pPr>
        <w:bidi/>
        <w:jc w:val="center"/>
        <w:rPr>
          <w:rFonts w:cs="David" w:hint="cs"/>
          <w:b/>
          <w:bCs/>
          <w:rtl/>
        </w:rPr>
      </w:pPr>
      <w:r w:rsidRPr="00635299">
        <w:rPr>
          <w:rFonts w:cs="David" w:hint="cs"/>
          <w:b/>
          <w:bCs/>
          <w:rtl/>
        </w:rPr>
        <w:t>הצבעה</w:t>
      </w:r>
    </w:p>
    <w:p w14:paraId="631C80FD"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13</w:t>
      </w:r>
    </w:p>
    <w:p w14:paraId="578D5163" w14:textId="77777777" w:rsidR="00635299" w:rsidRPr="00635299" w:rsidRDefault="00635299" w:rsidP="00635299">
      <w:pPr>
        <w:bidi/>
        <w:jc w:val="center"/>
        <w:rPr>
          <w:rFonts w:cs="David" w:hint="cs"/>
          <w:b/>
          <w:bCs/>
          <w:rtl/>
        </w:rPr>
      </w:pPr>
      <w:r w:rsidRPr="00635299">
        <w:rPr>
          <w:rFonts w:cs="David" w:hint="cs"/>
          <w:b/>
          <w:bCs/>
          <w:rtl/>
        </w:rPr>
        <w:t xml:space="preserve">נגד </w:t>
      </w:r>
      <w:r w:rsidRPr="00635299">
        <w:rPr>
          <w:rFonts w:cs="David"/>
          <w:b/>
          <w:bCs/>
          <w:rtl/>
        </w:rPr>
        <w:t>–</w:t>
      </w:r>
      <w:r w:rsidRPr="00635299">
        <w:rPr>
          <w:rFonts w:cs="David" w:hint="cs"/>
          <w:b/>
          <w:bCs/>
          <w:rtl/>
        </w:rPr>
        <w:t xml:space="preserve"> 2</w:t>
      </w:r>
    </w:p>
    <w:p w14:paraId="637816E2" w14:textId="77777777" w:rsidR="00635299" w:rsidRPr="00635299" w:rsidRDefault="00635299" w:rsidP="00635299">
      <w:pPr>
        <w:bidi/>
        <w:jc w:val="center"/>
        <w:rPr>
          <w:rFonts w:cs="David" w:hint="cs"/>
          <w:b/>
          <w:bCs/>
          <w:rtl/>
        </w:rPr>
      </w:pPr>
      <w:r w:rsidRPr="00635299">
        <w:rPr>
          <w:rFonts w:cs="David" w:hint="cs"/>
          <w:b/>
          <w:bCs/>
          <w:rtl/>
        </w:rPr>
        <w:t xml:space="preserve">נמנעים </w:t>
      </w:r>
      <w:r w:rsidRPr="00635299">
        <w:rPr>
          <w:rFonts w:cs="David"/>
          <w:b/>
          <w:bCs/>
          <w:rtl/>
        </w:rPr>
        <w:t>–</w:t>
      </w:r>
      <w:r w:rsidRPr="00635299">
        <w:rPr>
          <w:rFonts w:cs="David" w:hint="cs"/>
          <w:b/>
          <w:bCs/>
          <w:rtl/>
        </w:rPr>
        <w:t xml:space="preserve"> 1</w:t>
      </w:r>
    </w:p>
    <w:p w14:paraId="1112C6BA" w14:textId="77777777" w:rsidR="00635299" w:rsidRPr="00635299" w:rsidRDefault="00635299" w:rsidP="00635299">
      <w:pPr>
        <w:bidi/>
        <w:jc w:val="center"/>
        <w:rPr>
          <w:rFonts w:cs="David" w:hint="cs"/>
          <w:b/>
          <w:bCs/>
          <w:rtl/>
        </w:rPr>
      </w:pPr>
    </w:p>
    <w:p w14:paraId="185E9342"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7F43FB9A" w14:textId="77777777" w:rsidR="00635299" w:rsidRPr="00635299" w:rsidRDefault="00635299" w:rsidP="00635299">
      <w:pPr>
        <w:bidi/>
        <w:rPr>
          <w:rFonts w:cs="David" w:hint="cs"/>
          <w:rtl/>
        </w:rPr>
      </w:pPr>
    </w:p>
    <w:p w14:paraId="6E183EB9" w14:textId="77777777" w:rsidR="00635299" w:rsidRPr="00635299" w:rsidRDefault="00635299" w:rsidP="00635299">
      <w:pPr>
        <w:bidi/>
        <w:rPr>
          <w:rFonts w:cs="David" w:hint="cs"/>
          <w:rtl/>
        </w:rPr>
      </w:pPr>
      <w:r w:rsidRPr="00635299">
        <w:rPr>
          <w:rFonts w:cs="David" w:hint="cs"/>
          <w:rtl/>
        </w:rPr>
        <w:tab/>
        <w:t>פרק ג', סעיפים 14(1), (3), (4), 15 (המבנה הארגוני של קופות החולים) עובר לוועדת החוקה, חוק ומשפט.</w:t>
      </w:r>
    </w:p>
    <w:p w14:paraId="332B421C" w14:textId="77777777" w:rsidR="00635299" w:rsidRPr="00635299" w:rsidRDefault="00635299" w:rsidP="00635299">
      <w:pPr>
        <w:bidi/>
        <w:rPr>
          <w:rFonts w:cs="David" w:hint="cs"/>
          <w:rtl/>
        </w:rPr>
      </w:pPr>
    </w:p>
    <w:p w14:paraId="1D93EC3D" w14:textId="77777777" w:rsidR="00635299" w:rsidRPr="00635299" w:rsidRDefault="00635299" w:rsidP="00635299">
      <w:pPr>
        <w:bidi/>
        <w:rPr>
          <w:rFonts w:cs="David" w:hint="cs"/>
          <w:rtl/>
        </w:rPr>
      </w:pPr>
      <w:r w:rsidRPr="00635299">
        <w:rPr>
          <w:rFonts w:cs="David" w:hint="cs"/>
          <w:u w:val="single"/>
          <w:rtl/>
        </w:rPr>
        <w:t>ראובן ריבלין:</w:t>
      </w:r>
    </w:p>
    <w:p w14:paraId="4EDA9F40" w14:textId="77777777" w:rsidR="00635299" w:rsidRPr="00635299" w:rsidRDefault="00635299" w:rsidP="00635299">
      <w:pPr>
        <w:bidi/>
        <w:rPr>
          <w:rFonts w:cs="David" w:hint="cs"/>
          <w:rtl/>
        </w:rPr>
      </w:pPr>
    </w:p>
    <w:p w14:paraId="341C31D8" w14:textId="77777777" w:rsidR="00635299" w:rsidRPr="00635299" w:rsidRDefault="00635299" w:rsidP="00635299">
      <w:pPr>
        <w:bidi/>
        <w:rPr>
          <w:rFonts w:cs="David" w:hint="cs"/>
          <w:rtl/>
        </w:rPr>
      </w:pPr>
      <w:r w:rsidRPr="00635299">
        <w:rPr>
          <w:rFonts w:cs="David" w:hint="cs"/>
          <w:rtl/>
        </w:rPr>
        <w:tab/>
        <w:t xml:space="preserve"> אני רוצה להוסיף, שהיועצת המשפטית צריכה לתת את לבה, שכאשר יש נושא שהוא נושא מעורב של בריאות ומשפט, כי מדובר פה בפרוצדורה משפטית של גוף ציבורי, תלוי מה אומר יושב הראש של אותה ועדה ייעודית. אם הוא אומר: אני רוצה להעביר את זה ברמה המקצועית לוועדת החוקה, חוק ומשפט כי דנים רק במגזר המקצועי השייך לוועדת החוקה, חוק ומשפט, צריך להישמע לו. כאשר </w:t>
      </w:r>
      <w:proofErr w:type="spellStart"/>
      <w:r w:rsidRPr="00635299">
        <w:rPr>
          <w:rFonts w:cs="David" w:hint="cs"/>
          <w:rtl/>
        </w:rPr>
        <w:t>שרוני</w:t>
      </w:r>
      <w:proofErr w:type="spellEnd"/>
      <w:r w:rsidRPr="00635299">
        <w:rPr>
          <w:rFonts w:cs="David" w:hint="cs"/>
          <w:rtl/>
        </w:rPr>
        <w:t xml:space="preserve"> ביקש, אם העניין נוגע ברמה המקצועית לנושא חוקה, חוק ומשפט, ודאי שצריך להיעתר לבקשת היושב ראש. זה שיקול מכריע.</w:t>
      </w:r>
    </w:p>
    <w:p w14:paraId="38B0EBE8" w14:textId="77777777" w:rsidR="00635299" w:rsidRPr="00635299" w:rsidRDefault="00635299" w:rsidP="00635299">
      <w:pPr>
        <w:bidi/>
        <w:rPr>
          <w:rFonts w:cs="David" w:hint="cs"/>
          <w:rtl/>
        </w:rPr>
      </w:pPr>
    </w:p>
    <w:p w14:paraId="76570536" w14:textId="77777777" w:rsidR="00635299" w:rsidRPr="00635299" w:rsidRDefault="00635299" w:rsidP="00635299">
      <w:pPr>
        <w:pStyle w:val="Heading5"/>
        <w:jc w:val="left"/>
        <w:rPr>
          <w:rFonts w:hint="cs"/>
          <w:sz w:val="24"/>
          <w:rtl/>
        </w:rPr>
      </w:pPr>
      <w:r w:rsidRPr="00635299">
        <w:rPr>
          <w:rFonts w:hint="cs"/>
          <w:sz w:val="24"/>
          <w:u w:val="single"/>
          <w:rtl/>
        </w:rPr>
        <w:t>יצחק גלנטי:</w:t>
      </w:r>
    </w:p>
    <w:p w14:paraId="036FD1F8" w14:textId="77777777" w:rsidR="00635299" w:rsidRPr="00635299" w:rsidRDefault="00635299" w:rsidP="00635299">
      <w:pPr>
        <w:pStyle w:val="Heading5"/>
        <w:jc w:val="left"/>
        <w:rPr>
          <w:rFonts w:hint="cs"/>
          <w:sz w:val="24"/>
          <w:rtl/>
        </w:rPr>
      </w:pPr>
    </w:p>
    <w:p w14:paraId="73D6D98D" w14:textId="77777777" w:rsidR="00635299" w:rsidRPr="00635299" w:rsidRDefault="00635299" w:rsidP="00635299">
      <w:pPr>
        <w:bidi/>
        <w:rPr>
          <w:rFonts w:cs="David" w:hint="cs"/>
          <w:rtl/>
        </w:rPr>
      </w:pPr>
      <w:r w:rsidRPr="00635299">
        <w:rPr>
          <w:rFonts w:cs="David" w:hint="cs"/>
          <w:rtl/>
        </w:rPr>
        <w:tab/>
        <w:t xml:space="preserve"> למה הצבעת נגד?</w:t>
      </w:r>
    </w:p>
    <w:p w14:paraId="1464FAD9" w14:textId="77777777" w:rsidR="00635299" w:rsidRPr="00635299" w:rsidRDefault="00635299" w:rsidP="00635299">
      <w:pPr>
        <w:bidi/>
        <w:rPr>
          <w:rFonts w:cs="David" w:hint="cs"/>
          <w:rtl/>
        </w:rPr>
      </w:pPr>
    </w:p>
    <w:p w14:paraId="00F81DCB" w14:textId="77777777" w:rsidR="00635299" w:rsidRPr="00635299" w:rsidRDefault="00635299" w:rsidP="00635299">
      <w:pPr>
        <w:bidi/>
        <w:rPr>
          <w:rFonts w:cs="David" w:hint="cs"/>
          <w:rtl/>
        </w:rPr>
      </w:pPr>
      <w:r w:rsidRPr="00635299">
        <w:rPr>
          <w:rFonts w:cs="David" w:hint="cs"/>
          <w:u w:val="single"/>
          <w:rtl/>
        </w:rPr>
        <w:t>ראובן ריבלין:</w:t>
      </w:r>
    </w:p>
    <w:p w14:paraId="499BA8BF" w14:textId="77777777" w:rsidR="00635299" w:rsidRPr="00635299" w:rsidRDefault="00635299" w:rsidP="00635299">
      <w:pPr>
        <w:bidi/>
        <w:rPr>
          <w:rFonts w:cs="David" w:hint="cs"/>
          <w:rtl/>
        </w:rPr>
      </w:pPr>
    </w:p>
    <w:p w14:paraId="73A58379" w14:textId="77777777" w:rsidR="00635299" w:rsidRPr="00635299" w:rsidRDefault="00635299" w:rsidP="00635299">
      <w:pPr>
        <w:bidi/>
        <w:rPr>
          <w:rFonts w:cs="David" w:hint="cs"/>
          <w:rtl/>
        </w:rPr>
      </w:pPr>
      <w:r w:rsidRPr="00635299">
        <w:rPr>
          <w:rFonts w:cs="David" w:hint="cs"/>
          <w:rtl/>
        </w:rPr>
        <w:tab/>
        <w:t xml:space="preserve"> כי אני מצביע פוליטית. </w:t>
      </w:r>
    </w:p>
    <w:p w14:paraId="2FB1A754" w14:textId="77777777" w:rsidR="00635299" w:rsidRPr="00635299" w:rsidRDefault="00635299" w:rsidP="00635299">
      <w:pPr>
        <w:bidi/>
        <w:rPr>
          <w:rFonts w:cs="David" w:hint="cs"/>
          <w:rtl/>
        </w:rPr>
      </w:pPr>
    </w:p>
    <w:p w14:paraId="4D6D0A6C" w14:textId="77777777" w:rsidR="00635299" w:rsidRPr="00635299" w:rsidRDefault="00635299" w:rsidP="00635299">
      <w:pPr>
        <w:bidi/>
        <w:rPr>
          <w:rFonts w:cs="David" w:hint="cs"/>
          <w:rtl/>
        </w:rPr>
      </w:pPr>
      <w:r w:rsidRPr="00635299">
        <w:rPr>
          <w:rFonts w:cs="David" w:hint="cs"/>
          <w:u w:val="single"/>
          <w:rtl/>
        </w:rPr>
        <w:t>ראובן ריבלין:</w:t>
      </w:r>
    </w:p>
    <w:p w14:paraId="6B35A0F5" w14:textId="77777777" w:rsidR="00635299" w:rsidRPr="00635299" w:rsidRDefault="00635299" w:rsidP="00635299">
      <w:pPr>
        <w:bidi/>
        <w:rPr>
          <w:rFonts w:cs="David" w:hint="cs"/>
          <w:rtl/>
        </w:rPr>
      </w:pPr>
    </w:p>
    <w:p w14:paraId="036CBB0A" w14:textId="77777777" w:rsidR="00635299" w:rsidRPr="00635299" w:rsidRDefault="00635299" w:rsidP="00635299">
      <w:pPr>
        <w:bidi/>
        <w:rPr>
          <w:rFonts w:cs="David" w:hint="cs"/>
          <w:rtl/>
        </w:rPr>
      </w:pPr>
      <w:r w:rsidRPr="00635299">
        <w:rPr>
          <w:rFonts w:cs="David" w:hint="cs"/>
          <w:rtl/>
        </w:rPr>
        <w:tab/>
        <w:t xml:space="preserve">הנושא הבא, פרק ט' כולו (צריך להיות י"א)(סעיפים 53 עד 58), תחת נושא ההוצאה לפועל. </w:t>
      </w:r>
    </w:p>
    <w:p w14:paraId="7D500EA0" w14:textId="77777777" w:rsidR="00635299" w:rsidRPr="00635299" w:rsidRDefault="00635299" w:rsidP="00635299">
      <w:pPr>
        <w:bidi/>
        <w:rPr>
          <w:rFonts w:cs="David" w:hint="cs"/>
          <w:rtl/>
        </w:rPr>
      </w:pPr>
    </w:p>
    <w:p w14:paraId="034DFF79" w14:textId="77777777" w:rsidR="00635299" w:rsidRPr="00635299" w:rsidRDefault="00635299" w:rsidP="00635299">
      <w:pPr>
        <w:bidi/>
        <w:rPr>
          <w:rFonts w:cs="David" w:hint="cs"/>
          <w:rtl/>
        </w:rPr>
      </w:pPr>
      <w:r w:rsidRPr="00635299">
        <w:rPr>
          <w:rFonts w:cs="David" w:hint="cs"/>
          <w:rtl/>
        </w:rPr>
        <w:tab/>
        <w:t>אני עוברת להצבעה. הוועדה האמורה היא ועדת החוקה, חוק ומשפט. מי בעד?</w:t>
      </w:r>
    </w:p>
    <w:p w14:paraId="624E756F" w14:textId="77777777" w:rsidR="00635299" w:rsidRPr="00635299" w:rsidRDefault="00635299" w:rsidP="00635299">
      <w:pPr>
        <w:bidi/>
        <w:rPr>
          <w:rFonts w:cs="David" w:hint="cs"/>
          <w:rtl/>
        </w:rPr>
      </w:pPr>
    </w:p>
    <w:p w14:paraId="76FC112B" w14:textId="77777777" w:rsidR="00635299" w:rsidRPr="00635299" w:rsidRDefault="00635299" w:rsidP="00635299">
      <w:pPr>
        <w:bidi/>
        <w:jc w:val="center"/>
        <w:rPr>
          <w:rFonts w:cs="David" w:hint="cs"/>
          <w:b/>
          <w:bCs/>
          <w:rtl/>
        </w:rPr>
      </w:pPr>
      <w:r w:rsidRPr="00635299">
        <w:rPr>
          <w:rFonts w:cs="David" w:hint="cs"/>
          <w:b/>
          <w:bCs/>
          <w:rtl/>
        </w:rPr>
        <w:t>הצבעה</w:t>
      </w:r>
    </w:p>
    <w:p w14:paraId="3F2B9A67"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15</w:t>
      </w:r>
    </w:p>
    <w:p w14:paraId="06CF3DF5" w14:textId="77777777" w:rsidR="00635299" w:rsidRPr="00635299" w:rsidRDefault="00635299" w:rsidP="00635299">
      <w:pPr>
        <w:bidi/>
        <w:jc w:val="center"/>
        <w:rPr>
          <w:rFonts w:cs="David" w:hint="cs"/>
          <w:b/>
          <w:bCs/>
          <w:rtl/>
        </w:rPr>
      </w:pPr>
      <w:r w:rsidRPr="00635299">
        <w:rPr>
          <w:rFonts w:cs="David" w:hint="cs"/>
          <w:b/>
          <w:bCs/>
          <w:rtl/>
        </w:rPr>
        <w:t xml:space="preserve">נגד </w:t>
      </w:r>
      <w:r w:rsidRPr="00635299">
        <w:rPr>
          <w:rFonts w:cs="David"/>
          <w:b/>
          <w:bCs/>
          <w:rtl/>
        </w:rPr>
        <w:t>–</w:t>
      </w:r>
      <w:r w:rsidRPr="00635299">
        <w:rPr>
          <w:rFonts w:cs="David" w:hint="cs"/>
          <w:b/>
          <w:bCs/>
          <w:rtl/>
        </w:rPr>
        <w:t xml:space="preserve"> אין</w:t>
      </w:r>
    </w:p>
    <w:p w14:paraId="57889FFE" w14:textId="77777777" w:rsidR="00635299" w:rsidRPr="00635299" w:rsidRDefault="00635299" w:rsidP="00635299">
      <w:pPr>
        <w:bidi/>
        <w:jc w:val="center"/>
        <w:rPr>
          <w:rFonts w:cs="David" w:hint="cs"/>
          <w:b/>
          <w:bCs/>
          <w:rtl/>
        </w:rPr>
      </w:pPr>
      <w:r w:rsidRPr="00635299">
        <w:rPr>
          <w:rFonts w:cs="David" w:hint="cs"/>
          <w:b/>
          <w:bCs/>
          <w:rtl/>
        </w:rPr>
        <w:t xml:space="preserve">נמנעים </w:t>
      </w:r>
      <w:r w:rsidRPr="00635299">
        <w:rPr>
          <w:rFonts w:cs="David"/>
          <w:b/>
          <w:bCs/>
          <w:rtl/>
        </w:rPr>
        <w:t>–</w:t>
      </w:r>
      <w:r w:rsidRPr="00635299">
        <w:rPr>
          <w:rFonts w:cs="David" w:hint="cs"/>
          <w:b/>
          <w:bCs/>
          <w:rtl/>
        </w:rPr>
        <w:t xml:space="preserve"> אין</w:t>
      </w:r>
    </w:p>
    <w:p w14:paraId="2F6EB1C2" w14:textId="77777777" w:rsidR="00635299" w:rsidRPr="00635299" w:rsidRDefault="00635299" w:rsidP="00635299">
      <w:pPr>
        <w:bidi/>
        <w:rPr>
          <w:rFonts w:cs="David" w:hint="cs"/>
          <w:rtl/>
        </w:rPr>
      </w:pPr>
    </w:p>
    <w:p w14:paraId="44A63B30"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383986DE" w14:textId="77777777" w:rsidR="00635299" w:rsidRPr="00635299" w:rsidRDefault="00635299" w:rsidP="00635299">
      <w:pPr>
        <w:bidi/>
        <w:rPr>
          <w:rFonts w:cs="David" w:hint="cs"/>
          <w:rtl/>
        </w:rPr>
      </w:pPr>
    </w:p>
    <w:p w14:paraId="11F7B1BE" w14:textId="77777777" w:rsidR="00635299" w:rsidRPr="00635299" w:rsidRDefault="00635299" w:rsidP="00635299">
      <w:pPr>
        <w:bidi/>
        <w:rPr>
          <w:rFonts w:cs="David" w:hint="cs"/>
          <w:rtl/>
        </w:rPr>
      </w:pPr>
      <w:r w:rsidRPr="00635299">
        <w:rPr>
          <w:rFonts w:cs="David" w:hint="cs"/>
          <w:rtl/>
        </w:rPr>
        <w:tab/>
        <w:t>הפרק כולו עובר לוועדת החוקה.</w:t>
      </w:r>
    </w:p>
    <w:p w14:paraId="666A7740" w14:textId="77777777" w:rsidR="00635299" w:rsidRPr="00635299" w:rsidRDefault="00635299" w:rsidP="00635299">
      <w:pPr>
        <w:bidi/>
        <w:rPr>
          <w:rFonts w:cs="David" w:hint="cs"/>
          <w:rtl/>
        </w:rPr>
      </w:pPr>
    </w:p>
    <w:p w14:paraId="1D6DB90E" w14:textId="77777777" w:rsidR="00635299" w:rsidRPr="00635299" w:rsidRDefault="00635299" w:rsidP="00635299">
      <w:pPr>
        <w:bidi/>
        <w:rPr>
          <w:rFonts w:cs="David" w:hint="cs"/>
          <w:rtl/>
        </w:rPr>
      </w:pPr>
      <w:r w:rsidRPr="00635299">
        <w:rPr>
          <w:rFonts w:cs="David" w:hint="cs"/>
          <w:rtl/>
        </w:rPr>
        <w:tab/>
        <w:t>אני חוזרת לפרק ה' (סעיפים 19 עד 26)(הוראת שעה לשנת 2007). יש פה שלוש ועדות. ארבל, את מוכנה לפרט לוועדה, על מה מדבר החוק?</w:t>
      </w:r>
    </w:p>
    <w:p w14:paraId="156109A8" w14:textId="77777777" w:rsidR="00635299" w:rsidRPr="00635299" w:rsidRDefault="00635299" w:rsidP="00635299">
      <w:pPr>
        <w:bidi/>
        <w:rPr>
          <w:rFonts w:cs="David" w:hint="cs"/>
          <w:rtl/>
        </w:rPr>
      </w:pPr>
    </w:p>
    <w:p w14:paraId="46BC3504"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3D4AC321" w14:textId="77777777" w:rsidR="00635299" w:rsidRPr="00635299" w:rsidRDefault="00635299" w:rsidP="00635299">
      <w:pPr>
        <w:pStyle w:val="Heading5"/>
        <w:jc w:val="left"/>
        <w:rPr>
          <w:rFonts w:hint="cs"/>
          <w:sz w:val="24"/>
          <w:rtl/>
        </w:rPr>
      </w:pPr>
    </w:p>
    <w:p w14:paraId="782C994F" w14:textId="77777777" w:rsidR="00635299" w:rsidRPr="00635299" w:rsidRDefault="00635299" w:rsidP="00635299">
      <w:pPr>
        <w:bidi/>
        <w:rPr>
          <w:rFonts w:cs="David" w:hint="cs"/>
          <w:rtl/>
        </w:rPr>
      </w:pPr>
      <w:r w:rsidRPr="00635299">
        <w:rPr>
          <w:rFonts w:cs="David" w:hint="cs"/>
          <w:rtl/>
        </w:rPr>
        <w:tab/>
        <w:t xml:space="preserve"> אנו רוצים בכלל להוריד את פרק ה'.</w:t>
      </w:r>
    </w:p>
    <w:p w14:paraId="6202611C" w14:textId="77777777" w:rsidR="00635299" w:rsidRPr="00635299" w:rsidRDefault="00635299" w:rsidP="00635299">
      <w:pPr>
        <w:bidi/>
        <w:rPr>
          <w:rFonts w:cs="David" w:hint="cs"/>
          <w:rtl/>
        </w:rPr>
      </w:pPr>
    </w:p>
    <w:p w14:paraId="1054614A"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10251FDD" w14:textId="77777777" w:rsidR="00635299" w:rsidRPr="00635299" w:rsidRDefault="00635299" w:rsidP="00635299">
      <w:pPr>
        <w:bidi/>
        <w:rPr>
          <w:rFonts w:cs="David" w:hint="cs"/>
          <w:rtl/>
        </w:rPr>
      </w:pPr>
    </w:p>
    <w:p w14:paraId="7B441BCD" w14:textId="77777777" w:rsidR="00635299" w:rsidRPr="00635299" w:rsidRDefault="00635299" w:rsidP="00635299">
      <w:pPr>
        <w:bidi/>
        <w:rPr>
          <w:rFonts w:cs="David" w:hint="cs"/>
          <w:rtl/>
        </w:rPr>
      </w:pPr>
      <w:r w:rsidRPr="00635299">
        <w:rPr>
          <w:rFonts w:cs="David" w:hint="cs"/>
          <w:rtl/>
        </w:rPr>
        <w:tab/>
        <w:t xml:space="preserve"> אני לא מביאה את זה להצבעה.</w:t>
      </w:r>
    </w:p>
    <w:p w14:paraId="7EEB825A" w14:textId="77777777" w:rsidR="00635299" w:rsidRPr="00635299" w:rsidRDefault="00635299" w:rsidP="00635299">
      <w:pPr>
        <w:bidi/>
        <w:rPr>
          <w:rFonts w:cs="David" w:hint="cs"/>
          <w:rtl/>
        </w:rPr>
      </w:pPr>
    </w:p>
    <w:p w14:paraId="2BF4B2B4" w14:textId="77777777" w:rsidR="00635299" w:rsidRPr="00635299" w:rsidRDefault="00635299" w:rsidP="00635299">
      <w:pPr>
        <w:bidi/>
        <w:rPr>
          <w:rFonts w:cs="David" w:hint="cs"/>
          <w:rtl/>
        </w:rPr>
      </w:pPr>
      <w:r w:rsidRPr="00635299">
        <w:rPr>
          <w:rFonts w:cs="David" w:hint="cs"/>
          <w:rtl/>
        </w:rPr>
        <w:tab/>
        <w:t>פרק י"ב, סעיפים 67, 68 (חוק שירות המדינה (מינויים) וחוק שירות המדינה (משמעת)), יש פה הסכמה שזה יעבור לוועדת העבודה, הרווחה והבריאות. מי בעד?</w:t>
      </w:r>
    </w:p>
    <w:p w14:paraId="65786E8B" w14:textId="77777777" w:rsidR="00635299" w:rsidRPr="00635299" w:rsidRDefault="00635299" w:rsidP="00635299">
      <w:pPr>
        <w:bidi/>
        <w:jc w:val="center"/>
        <w:rPr>
          <w:rFonts w:cs="David" w:hint="cs"/>
          <w:b/>
          <w:bCs/>
          <w:rtl/>
        </w:rPr>
      </w:pPr>
    </w:p>
    <w:p w14:paraId="5835AB74" w14:textId="77777777" w:rsidR="00635299" w:rsidRPr="00635299" w:rsidRDefault="00635299" w:rsidP="00635299">
      <w:pPr>
        <w:bidi/>
        <w:jc w:val="center"/>
        <w:rPr>
          <w:rFonts w:cs="David" w:hint="cs"/>
          <w:b/>
          <w:bCs/>
          <w:rtl/>
        </w:rPr>
      </w:pPr>
      <w:r w:rsidRPr="00635299">
        <w:rPr>
          <w:rFonts w:cs="David" w:hint="cs"/>
          <w:b/>
          <w:bCs/>
          <w:rtl/>
        </w:rPr>
        <w:t>הצבעה</w:t>
      </w:r>
    </w:p>
    <w:p w14:paraId="1DFF5CA1"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15</w:t>
      </w:r>
    </w:p>
    <w:p w14:paraId="68915E02" w14:textId="77777777" w:rsidR="00635299" w:rsidRPr="00635299" w:rsidRDefault="00635299" w:rsidP="00635299">
      <w:pPr>
        <w:bidi/>
        <w:jc w:val="center"/>
        <w:rPr>
          <w:rFonts w:cs="David" w:hint="cs"/>
          <w:b/>
          <w:bCs/>
          <w:rtl/>
        </w:rPr>
      </w:pPr>
      <w:r w:rsidRPr="00635299">
        <w:rPr>
          <w:rFonts w:cs="David" w:hint="cs"/>
          <w:b/>
          <w:bCs/>
          <w:rtl/>
        </w:rPr>
        <w:t xml:space="preserve">נגד </w:t>
      </w:r>
      <w:r w:rsidRPr="00635299">
        <w:rPr>
          <w:rFonts w:cs="David"/>
          <w:b/>
          <w:bCs/>
          <w:rtl/>
        </w:rPr>
        <w:t>–</w:t>
      </w:r>
      <w:r w:rsidRPr="00635299">
        <w:rPr>
          <w:rFonts w:cs="David" w:hint="cs"/>
          <w:b/>
          <w:bCs/>
          <w:rtl/>
        </w:rPr>
        <w:t xml:space="preserve"> אין</w:t>
      </w:r>
    </w:p>
    <w:p w14:paraId="2BD0648B" w14:textId="77777777" w:rsidR="00635299" w:rsidRPr="00635299" w:rsidRDefault="00635299" w:rsidP="00635299">
      <w:pPr>
        <w:bidi/>
        <w:jc w:val="center"/>
        <w:rPr>
          <w:rFonts w:cs="David" w:hint="cs"/>
          <w:b/>
          <w:bCs/>
          <w:rtl/>
        </w:rPr>
      </w:pPr>
      <w:r w:rsidRPr="00635299">
        <w:rPr>
          <w:rFonts w:cs="David" w:hint="cs"/>
          <w:b/>
          <w:bCs/>
          <w:rtl/>
        </w:rPr>
        <w:t xml:space="preserve">נמנעים </w:t>
      </w:r>
      <w:r w:rsidRPr="00635299">
        <w:rPr>
          <w:rFonts w:cs="David"/>
          <w:b/>
          <w:bCs/>
          <w:rtl/>
        </w:rPr>
        <w:t>–</w:t>
      </w:r>
      <w:r w:rsidRPr="00635299">
        <w:rPr>
          <w:rFonts w:cs="David" w:hint="cs"/>
          <w:b/>
          <w:bCs/>
          <w:rtl/>
        </w:rPr>
        <w:t xml:space="preserve"> אין</w:t>
      </w:r>
    </w:p>
    <w:p w14:paraId="74ADFEF6" w14:textId="77777777" w:rsidR="00635299" w:rsidRPr="00635299" w:rsidRDefault="00635299" w:rsidP="00635299">
      <w:pPr>
        <w:bidi/>
        <w:rPr>
          <w:rFonts w:cs="David" w:hint="cs"/>
          <w:rtl/>
        </w:rPr>
      </w:pPr>
    </w:p>
    <w:p w14:paraId="521B14BC"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73F74364" w14:textId="77777777" w:rsidR="00635299" w:rsidRPr="00635299" w:rsidRDefault="00635299" w:rsidP="00635299">
      <w:pPr>
        <w:bidi/>
        <w:rPr>
          <w:rFonts w:cs="David" w:hint="cs"/>
          <w:rtl/>
        </w:rPr>
      </w:pPr>
    </w:p>
    <w:p w14:paraId="6FE13E06" w14:textId="77777777" w:rsidR="00635299" w:rsidRPr="00635299" w:rsidRDefault="00635299" w:rsidP="00635299">
      <w:pPr>
        <w:bidi/>
        <w:rPr>
          <w:rFonts w:cs="David" w:hint="cs"/>
          <w:rtl/>
        </w:rPr>
      </w:pPr>
      <w:r w:rsidRPr="00635299">
        <w:rPr>
          <w:rFonts w:cs="David" w:hint="cs"/>
          <w:rtl/>
        </w:rPr>
        <w:tab/>
        <w:t xml:space="preserve">הצעת החוק עוברת </w:t>
      </w:r>
      <w:proofErr w:type="spellStart"/>
      <w:r w:rsidRPr="00635299">
        <w:rPr>
          <w:rFonts w:cs="David" w:hint="cs"/>
          <w:rtl/>
        </w:rPr>
        <w:t>לידון</w:t>
      </w:r>
      <w:proofErr w:type="spellEnd"/>
      <w:r w:rsidRPr="00635299">
        <w:rPr>
          <w:rFonts w:cs="David" w:hint="cs"/>
          <w:rtl/>
        </w:rPr>
        <w:t xml:space="preserve"> בוועדת העבודה, הרווחה והבריאות.</w:t>
      </w:r>
    </w:p>
    <w:p w14:paraId="2F155F32" w14:textId="77777777" w:rsidR="00635299" w:rsidRPr="00635299" w:rsidRDefault="00635299" w:rsidP="00635299">
      <w:pPr>
        <w:bidi/>
        <w:rPr>
          <w:rFonts w:cs="David" w:hint="cs"/>
          <w:rtl/>
        </w:rPr>
      </w:pPr>
    </w:p>
    <w:p w14:paraId="61F1D41C" w14:textId="77777777" w:rsidR="00635299" w:rsidRPr="00635299" w:rsidRDefault="00635299" w:rsidP="00635299">
      <w:pPr>
        <w:bidi/>
        <w:rPr>
          <w:rFonts w:cs="David" w:hint="cs"/>
          <w:rtl/>
        </w:rPr>
      </w:pPr>
      <w:r w:rsidRPr="00635299">
        <w:rPr>
          <w:rFonts w:cs="David" w:hint="cs"/>
          <w:rtl/>
        </w:rPr>
        <w:tab/>
        <w:t xml:space="preserve">פרק י"ב, סעיף 75(1) (תוכנית </w:t>
      </w:r>
      <w:proofErr w:type="spellStart"/>
      <w:r w:rsidRPr="00635299">
        <w:rPr>
          <w:rFonts w:cs="David" w:hint="cs"/>
          <w:rtl/>
        </w:rPr>
        <w:t>מהל"ב</w:t>
      </w:r>
      <w:proofErr w:type="spellEnd"/>
      <w:r w:rsidRPr="00635299">
        <w:rPr>
          <w:rFonts w:cs="David" w:hint="cs"/>
          <w:rtl/>
        </w:rPr>
        <w:t>), יועבר לוועדת העבודה, הרווחה והבריאות. מי בעד?</w:t>
      </w:r>
    </w:p>
    <w:p w14:paraId="156312F0" w14:textId="77777777" w:rsidR="00635299" w:rsidRPr="00635299" w:rsidRDefault="00635299" w:rsidP="00635299">
      <w:pPr>
        <w:bidi/>
        <w:rPr>
          <w:rFonts w:cs="David" w:hint="cs"/>
          <w:rtl/>
        </w:rPr>
      </w:pPr>
    </w:p>
    <w:p w14:paraId="14DA2FB9" w14:textId="77777777" w:rsidR="00635299" w:rsidRPr="00635299" w:rsidRDefault="00635299" w:rsidP="00635299">
      <w:pPr>
        <w:bidi/>
        <w:jc w:val="center"/>
        <w:rPr>
          <w:rFonts w:cs="David" w:hint="cs"/>
          <w:b/>
          <w:bCs/>
          <w:rtl/>
        </w:rPr>
      </w:pPr>
      <w:r w:rsidRPr="00635299">
        <w:rPr>
          <w:rFonts w:cs="David" w:hint="cs"/>
          <w:b/>
          <w:bCs/>
          <w:rtl/>
        </w:rPr>
        <w:t>הצבעה</w:t>
      </w:r>
    </w:p>
    <w:p w14:paraId="116577F8"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15</w:t>
      </w:r>
    </w:p>
    <w:p w14:paraId="7CB81B90" w14:textId="77777777" w:rsidR="00635299" w:rsidRPr="00635299" w:rsidRDefault="00635299" w:rsidP="00635299">
      <w:pPr>
        <w:bidi/>
        <w:jc w:val="center"/>
        <w:rPr>
          <w:rFonts w:cs="David" w:hint="cs"/>
          <w:b/>
          <w:bCs/>
          <w:rtl/>
        </w:rPr>
      </w:pPr>
      <w:r w:rsidRPr="00635299">
        <w:rPr>
          <w:rFonts w:cs="David" w:hint="cs"/>
          <w:b/>
          <w:bCs/>
          <w:rtl/>
        </w:rPr>
        <w:t xml:space="preserve">נגד </w:t>
      </w:r>
      <w:r w:rsidRPr="00635299">
        <w:rPr>
          <w:rFonts w:cs="David"/>
          <w:b/>
          <w:bCs/>
          <w:rtl/>
        </w:rPr>
        <w:t>–</w:t>
      </w:r>
      <w:r w:rsidRPr="00635299">
        <w:rPr>
          <w:rFonts w:cs="David" w:hint="cs"/>
          <w:b/>
          <w:bCs/>
          <w:rtl/>
        </w:rPr>
        <w:t xml:space="preserve"> אין</w:t>
      </w:r>
    </w:p>
    <w:p w14:paraId="3E06658A" w14:textId="77777777" w:rsidR="00635299" w:rsidRPr="00635299" w:rsidRDefault="00635299" w:rsidP="00635299">
      <w:pPr>
        <w:bidi/>
        <w:jc w:val="center"/>
        <w:rPr>
          <w:rFonts w:cs="David" w:hint="cs"/>
          <w:b/>
          <w:bCs/>
          <w:rtl/>
        </w:rPr>
      </w:pPr>
      <w:r w:rsidRPr="00635299">
        <w:rPr>
          <w:rFonts w:cs="David" w:hint="cs"/>
          <w:b/>
          <w:bCs/>
          <w:rtl/>
        </w:rPr>
        <w:t xml:space="preserve">נמנעים </w:t>
      </w:r>
      <w:r w:rsidRPr="00635299">
        <w:rPr>
          <w:rFonts w:cs="David"/>
          <w:b/>
          <w:bCs/>
          <w:rtl/>
        </w:rPr>
        <w:t>–</w:t>
      </w:r>
      <w:r w:rsidRPr="00635299">
        <w:rPr>
          <w:rFonts w:cs="David" w:hint="cs"/>
          <w:b/>
          <w:bCs/>
          <w:rtl/>
        </w:rPr>
        <w:t xml:space="preserve"> אין</w:t>
      </w:r>
    </w:p>
    <w:p w14:paraId="16722D49" w14:textId="77777777" w:rsidR="00635299" w:rsidRPr="00635299" w:rsidRDefault="00635299" w:rsidP="00635299">
      <w:pPr>
        <w:bidi/>
        <w:rPr>
          <w:rFonts w:cs="David" w:hint="cs"/>
          <w:rtl/>
        </w:rPr>
      </w:pPr>
    </w:p>
    <w:p w14:paraId="35400E4E"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7571966E" w14:textId="77777777" w:rsidR="00635299" w:rsidRPr="00635299" w:rsidRDefault="00635299" w:rsidP="00635299">
      <w:pPr>
        <w:bidi/>
        <w:rPr>
          <w:rFonts w:cs="David" w:hint="cs"/>
          <w:rtl/>
        </w:rPr>
      </w:pPr>
    </w:p>
    <w:p w14:paraId="21A500D6" w14:textId="77777777" w:rsidR="00635299" w:rsidRPr="00635299" w:rsidRDefault="00635299" w:rsidP="00635299">
      <w:pPr>
        <w:bidi/>
        <w:rPr>
          <w:rFonts w:cs="David" w:hint="cs"/>
          <w:rtl/>
        </w:rPr>
      </w:pPr>
      <w:r w:rsidRPr="00635299">
        <w:rPr>
          <w:rFonts w:cs="David" w:hint="cs"/>
          <w:rtl/>
        </w:rPr>
        <w:tab/>
        <w:t xml:space="preserve">הצעת החוק עוברת </w:t>
      </w:r>
      <w:proofErr w:type="spellStart"/>
      <w:r w:rsidRPr="00635299">
        <w:rPr>
          <w:rFonts w:cs="David" w:hint="cs"/>
          <w:rtl/>
        </w:rPr>
        <w:t>לידון</w:t>
      </w:r>
      <w:proofErr w:type="spellEnd"/>
      <w:r w:rsidRPr="00635299">
        <w:rPr>
          <w:rFonts w:cs="David" w:hint="cs"/>
          <w:rtl/>
        </w:rPr>
        <w:t xml:space="preserve"> בוועדת העבודה, הרווחה והבריאות.</w:t>
      </w:r>
    </w:p>
    <w:p w14:paraId="521DC36B" w14:textId="77777777" w:rsidR="00635299" w:rsidRPr="00635299" w:rsidRDefault="00635299" w:rsidP="00635299">
      <w:pPr>
        <w:bidi/>
        <w:ind w:left="360"/>
        <w:jc w:val="center"/>
        <w:rPr>
          <w:rFonts w:cs="David" w:hint="cs"/>
          <w:b/>
          <w:bCs/>
          <w:u w:val="single"/>
        </w:rPr>
      </w:pPr>
      <w:r w:rsidRPr="00635299">
        <w:rPr>
          <w:rFonts w:cs="David"/>
          <w:rtl/>
        </w:rPr>
        <w:br w:type="page"/>
      </w:r>
      <w:r w:rsidRPr="00635299">
        <w:rPr>
          <w:rFonts w:cs="David" w:hint="cs"/>
          <w:b/>
          <w:bCs/>
          <w:u w:val="single"/>
          <w:rtl/>
        </w:rPr>
        <w:t xml:space="preserve">1. פניית יו"ר ועדת הכספים בדבר טענת חריגה מגדר הנושא בסעיפים 5(1) ו-75(2) להצעת חוק ההסדרים במשק המדינה (תיקוני חקיקה להשגת יעדי התקציב והמדיניות הכלכלית לשנת הכספים 2007), </w:t>
      </w:r>
      <w:proofErr w:type="spellStart"/>
      <w:r w:rsidRPr="00635299">
        <w:rPr>
          <w:rFonts w:cs="David" w:hint="cs"/>
          <w:b/>
          <w:bCs/>
          <w:u w:val="single"/>
          <w:rtl/>
        </w:rPr>
        <w:t>התשס"ז</w:t>
      </w:r>
      <w:proofErr w:type="spellEnd"/>
      <w:r w:rsidRPr="00635299">
        <w:rPr>
          <w:rFonts w:cs="David" w:hint="cs"/>
          <w:b/>
          <w:bCs/>
          <w:u w:val="single"/>
          <w:rtl/>
        </w:rPr>
        <w:t>-2007</w:t>
      </w:r>
    </w:p>
    <w:p w14:paraId="5ADECA1E" w14:textId="77777777" w:rsidR="00635299" w:rsidRPr="00635299" w:rsidRDefault="00635299" w:rsidP="00635299">
      <w:pPr>
        <w:bidi/>
        <w:jc w:val="center"/>
        <w:rPr>
          <w:rFonts w:cs="David" w:hint="cs"/>
          <w:u w:val="single"/>
          <w:rtl/>
        </w:rPr>
      </w:pPr>
    </w:p>
    <w:p w14:paraId="2FFCD078"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10D650D5" w14:textId="77777777" w:rsidR="00635299" w:rsidRPr="00635299" w:rsidRDefault="00635299" w:rsidP="00635299">
      <w:pPr>
        <w:bidi/>
        <w:rPr>
          <w:rFonts w:cs="David" w:hint="cs"/>
          <w:rtl/>
        </w:rPr>
      </w:pPr>
    </w:p>
    <w:p w14:paraId="08E7A890" w14:textId="77777777" w:rsidR="00635299" w:rsidRPr="00635299" w:rsidRDefault="00635299" w:rsidP="00635299">
      <w:pPr>
        <w:bidi/>
        <w:rPr>
          <w:rFonts w:cs="David" w:hint="cs"/>
          <w:rtl/>
        </w:rPr>
      </w:pPr>
      <w:r w:rsidRPr="00635299">
        <w:rPr>
          <w:rFonts w:cs="David" w:hint="cs"/>
          <w:rtl/>
        </w:rPr>
        <w:tab/>
        <w:t xml:space="preserve">אני חוזרת לנושא הראשון, נציג האוצר הגיע. אני מבקשת מנציג האוצר להבא לא לאחר. </w:t>
      </w:r>
    </w:p>
    <w:p w14:paraId="3A3A6418" w14:textId="77777777" w:rsidR="00635299" w:rsidRPr="00635299" w:rsidRDefault="00635299" w:rsidP="00635299">
      <w:pPr>
        <w:bidi/>
        <w:rPr>
          <w:rFonts w:cs="David" w:hint="cs"/>
          <w:rtl/>
        </w:rPr>
      </w:pPr>
    </w:p>
    <w:p w14:paraId="6D1EC701" w14:textId="77777777" w:rsidR="00635299" w:rsidRPr="00635299" w:rsidRDefault="00635299" w:rsidP="00635299">
      <w:pPr>
        <w:bidi/>
        <w:rPr>
          <w:rFonts w:cs="David"/>
          <w:u w:val="single"/>
          <w:rtl/>
        </w:rPr>
      </w:pPr>
      <w:proofErr w:type="spellStart"/>
      <w:r w:rsidRPr="00635299">
        <w:rPr>
          <w:rFonts w:cs="David"/>
          <w:u w:val="single"/>
          <w:rtl/>
        </w:rPr>
        <w:t>מוחמד</w:t>
      </w:r>
      <w:proofErr w:type="spellEnd"/>
      <w:r w:rsidRPr="00635299">
        <w:rPr>
          <w:rFonts w:cs="David"/>
          <w:u w:val="single"/>
          <w:rtl/>
        </w:rPr>
        <w:t xml:space="preserve"> ברכה:</w:t>
      </w:r>
    </w:p>
    <w:p w14:paraId="50C56CD8" w14:textId="77777777" w:rsidR="00635299" w:rsidRPr="00635299" w:rsidRDefault="00635299" w:rsidP="00635299">
      <w:pPr>
        <w:bidi/>
        <w:rPr>
          <w:rFonts w:cs="David"/>
          <w:u w:val="single"/>
          <w:rtl/>
        </w:rPr>
      </w:pPr>
    </w:p>
    <w:p w14:paraId="40ED817F" w14:textId="77777777" w:rsidR="00635299" w:rsidRPr="00635299" w:rsidRDefault="00635299" w:rsidP="00635299">
      <w:pPr>
        <w:bidi/>
        <w:rPr>
          <w:rFonts w:cs="David" w:hint="cs"/>
          <w:rtl/>
        </w:rPr>
      </w:pPr>
      <w:r w:rsidRPr="00635299">
        <w:rPr>
          <w:rFonts w:cs="David"/>
          <w:rtl/>
        </w:rPr>
        <w:tab/>
      </w:r>
      <w:r w:rsidRPr="00635299">
        <w:rPr>
          <w:rFonts w:cs="David" w:hint="cs"/>
          <w:rtl/>
        </w:rPr>
        <w:t xml:space="preserve">הנושא של ויסקונסין זה תוכנית ניסיונית שאמורה לפוג בשנה הבאה, יש מחלוקת אם זה יהיה בפברואר או ביולי. זה היה </w:t>
      </w:r>
      <w:proofErr w:type="spellStart"/>
      <w:r w:rsidRPr="00635299">
        <w:rPr>
          <w:rFonts w:cs="David" w:hint="cs"/>
          <w:rtl/>
        </w:rPr>
        <w:t>פילוט</w:t>
      </w:r>
      <w:proofErr w:type="spellEnd"/>
      <w:r w:rsidRPr="00635299">
        <w:rPr>
          <w:rFonts w:cs="David" w:hint="cs"/>
          <w:rtl/>
        </w:rPr>
        <w:t xml:space="preserve">. עוד לפני </w:t>
      </w:r>
      <w:proofErr w:type="spellStart"/>
      <w:r w:rsidRPr="00635299">
        <w:rPr>
          <w:rFonts w:cs="David" w:hint="cs"/>
          <w:rtl/>
        </w:rPr>
        <w:t>שפילוט</w:t>
      </w:r>
      <w:proofErr w:type="spellEnd"/>
      <w:r w:rsidRPr="00635299">
        <w:rPr>
          <w:rFonts w:cs="David" w:hint="cs"/>
          <w:rtl/>
        </w:rPr>
        <w:t xml:space="preserve"> זה מסתיים כדי להאריכו מחדש הממשלה ביוזמתה הציעה מקצה שיפורים, שינויים או אפילו הקשחה. עצם העובדה שהנושא הזה מובא במסגרת חוק ההסדרים על ידי תיקונים לאותה תוכנית ולדרוש מהאנשים שעוברים במסגרת שיקומית להתייצב בתוכנית זה הקשחה, וכשנידונה בוועדת הכספים לדעת כל חברי הוועדה ראו שזה נושא שבלתי מתקבל על הדעת. </w:t>
      </w:r>
    </w:p>
    <w:p w14:paraId="728DB59B" w14:textId="77777777" w:rsidR="00635299" w:rsidRPr="00635299" w:rsidRDefault="00635299" w:rsidP="00635299">
      <w:pPr>
        <w:bidi/>
        <w:rPr>
          <w:rFonts w:cs="David" w:hint="cs"/>
          <w:rtl/>
        </w:rPr>
      </w:pPr>
    </w:p>
    <w:p w14:paraId="417CFEA8" w14:textId="77777777" w:rsidR="00635299" w:rsidRPr="00635299" w:rsidRDefault="00635299" w:rsidP="00635299">
      <w:pPr>
        <w:bidi/>
        <w:ind w:firstLine="567"/>
        <w:rPr>
          <w:rFonts w:cs="David" w:hint="cs"/>
          <w:rtl/>
        </w:rPr>
      </w:pPr>
      <w:r w:rsidRPr="00635299">
        <w:rPr>
          <w:rFonts w:cs="David" w:hint="cs"/>
          <w:rtl/>
        </w:rPr>
        <w:t xml:space="preserve">כשהאוצר בעצמו הכניס את הנושא הזה לדיון בתוך חוק ההסדרים, זכות כל חבר כנסת להכניס הסתייגות שמתייחסת לפרק שמדובר עליו. לא אני הכנסתי את נושא תוכנית </w:t>
      </w:r>
      <w:proofErr w:type="spellStart"/>
      <w:r w:rsidRPr="00635299">
        <w:rPr>
          <w:rFonts w:cs="David" w:hint="cs"/>
          <w:rtl/>
        </w:rPr>
        <w:t>מהל"ב</w:t>
      </w:r>
      <w:proofErr w:type="spellEnd"/>
      <w:r w:rsidRPr="00635299">
        <w:rPr>
          <w:rFonts w:cs="David" w:hint="cs"/>
          <w:rtl/>
        </w:rPr>
        <w:t xml:space="preserve"> לחוק ההסדרים, אלא הממשלה. לכן אני לא חושב שזה נושא חדש. אם הממשלה חושבת שההצעה שלי לא נכונה או לא מתקבלת, היא יכולה להפילה בהצבעה בוועדת הכספים או במליאת הכנסת, אבל לטרטר את ועדת הכנסת בטיפול בעניין של נושא חדש, שהוא מופרך לחלוטין - אני לא המצאתי את הסעיף הזה בחוק ההסדרים אלא התייחסתי אליו. אם הממשלה רוצה להתנגד, היא יכולה. </w:t>
      </w:r>
    </w:p>
    <w:p w14:paraId="73425CE7" w14:textId="77777777" w:rsidR="00635299" w:rsidRPr="00635299" w:rsidRDefault="00635299" w:rsidP="00635299">
      <w:pPr>
        <w:bidi/>
        <w:ind w:firstLine="567"/>
        <w:rPr>
          <w:rFonts w:cs="David" w:hint="cs"/>
          <w:rtl/>
        </w:rPr>
      </w:pPr>
    </w:p>
    <w:p w14:paraId="53F2FD02" w14:textId="77777777" w:rsidR="00635299" w:rsidRPr="00635299" w:rsidRDefault="00635299" w:rsidP="00635299">
      <w:pPr>
        <w:bidi/>
        <w:ind w:firstLine="567"/>
        <w:rPr>
          <w:rFonts w:cs="David" w:hint="cs"/>
          <w:rtl/>
        </w:rPr>
      </w:pPr>
      <w:r w:rsidRPr="00635299">
        <w:rPr>
          <w:rFonts w:cs="David" w:hint="cs"/>
          <w:rtl/>
        </w:rPr>
        <w:t xml:space="preserve">תוכנית </w:t>
      </w:r>
      <w:proofErr w:type="spellStart"/>
      <w:r w:rsidRPr="00635299">
        <w:rPr>
          <w:rFonts w:cs="David" w:hint="cs"/>
          <w:rtl/>
        </w:rPr>
        <w:t>מהל"ב</w:t>
      </w:r>
      <w:proofErr w:type="spellEnd"/>
      <w:r w:rsidRPr="00635299">
        <w:rPr>
          <w:rFonts w:cs="David" w:hint="cs"/>
          <w:rtl/>
        </w:rPr>
        <w:t xml:space="preserve"> היא אחת הגרועות שהיו במדינה. עצם היישום שלה בירושלים, אשקלון, חדרה ונצרת, עצם העובדה שאין בשום מקום שביעות רצון מביצועה ועוד באים כדי לשכללה, זה להתעמר באנשים. לפחות לתת אפשרות לחברי הכנסת לטעון, לפחות לבטא את שולחיהם, שחושבים שזה לא נכון.</w:t>
      </w:r>
    </w:p>
    <w:p w14:paraId="2BE10F91" w14:textId="77777777" w:rsidR="00635299" w:rsidRPr="00635299" w:rsidRDefault="00635299" w:rsidP="00635299">
      <w:pPr>
        <w:bidi/>
        <w:rPr>
          <w:rFonts w:cs="David" w:hint="cs"/>
          <w:rtl/>
        </w:rPr>
      </w:pPr>
    </w:p>
    <w:p w14:paraId="741EFF58" w14:textId="77777777" w:rsidR="00635299" w:rsidRPr="00635299" w:rsidRDefault="00635299" w:rsidP="00635299">
      <w:pPr>
        <w:bidi/>
        <w:rPr>
          <w:rFonts w:cs="David" w:hint="cs"/>
          <w:rtl/>
        </w:rPr>
      </w:pPr>
      <w:r w:rsidRPr="00635299">
        <w:rPr>
          <w:rFonts w:cs="David" w:hint="cs"/>
          <w:rtl/>
        </w:rPr>
        <w:tab/>
        <w:t>התוכנית הזו אושרה בפברואר 2004, ואם הממשלה מציעה לשנות סעיפים או להכניס סעיפים חדשים, יש מקום לחברי כנסת לטעון נגד התוכנית, שהיא הרסנית לפי כל שיקול דעת הגיוני.</w:t>
      </w:r>
    </w:p>
    <w:p w14:paraId="6436D2B8" w14:textId="77777777" w:rsidR="00635299" w:rsidRPr="00635299" w:rsidRDefault="00635299" w:rsidP="00635299">
      <w:pPr>
        <w:bidi/>
        <w:rPr>
          <w:rFonts w:cs="David" w:hint="cs"/>
          <w:rtl/>
        </w:rPr>
      </w:pPr>
    </w:p>
    <w:p w14:paraId="263ED182" w14:textId="77777777" w:rsidR="00635299" w:rsidRPr="00635299" w:rsidRDefault="00635299" w:rsidP="00635299">
      <w:pPr>
        <w:bidi/>
        <w:rPr>
          <w:rFonts w:cs="David" w:hint="cs"/>
          <w:rtl/>
        </w:rPr>
      </w:pPr>
      <w:r w:rsidRPr="00635299">
        <w:rPr>
          <w:rFonts w:cs="David" w:hint="cs"/>
          <w:u w:val="single"/>
          <w:rtl/>
        </w:rPr>
        <w:t xml:space="preserve">יורם </w:t>
      </w:r>
      <w:proofErr w:type="spellStart"/>
      <w:r w:rsidRPr="00635299">
        <w:rPr>
          <w:rFonts w:cs="David" w:hint="cs"/>
          <w:u w:val="single"/>
          <w:rtl/>
        </w:rPr>
        <w:t>מרציאנו</w:t>
      </w:r>
      <w:proofErr w:type="spellEnd"/>
      <w:r w:rsidRPr="00635299">
        <w:rPr>
          <w:rFonts w:cs="David" w:hint="cs"/>
          <w:u w:val="single"/>
          <w:rtl/>
        </w:rPr>
        <w:t>:</w:t>
      </w:r>
    </w:p>
    <w:p w14:paraId="52F83AF2" w14:textId="77777777" w:rsidR="00635299" w:rsidRPr="00635299" w:rsidRDefault="00635299" w:rsidP="00635299">
      <w:pPr>
        <w:bidi/>
        <w:rPr>
          <w:rFonts w:cs="David" w:hint="cs"/>
          <w:rtl/>
        </w:rPr>
      </w:pPr>
    </w:p>
    <w:p w14:paraId="17FA4423" w14:textId="77777777" w:rsidR="00635299" w:rsidRPr="00635299" w:rsidRDefault="00635299" w:rsidP="00635299">
      <w:pPr>
        <w:bidi/>
        <w:rPr>
          <w:rFonts w:cs="David" w:hint="cs"/>
          <w:rtl/>
        </w:rPr>
      </w:pPr>
      <w:r w:rsidRPr="00635299">
        <w:rPr>
          <w:rFonts w:cs="David" w:hint="cs"/>
          <w:rtl/>
        </w:rPr>
        <w:tab/>
        <w:t xml:space="preserve"> כשישבנו בדיון ארוך בנושא חוק ההסדרים, הנושא של ויסקונסין עלה בשני סעיפים שונים, וכששאלו אותי איך אדם כמוני יכול לתמוך בתוכנית כזאת, אמרתי: אני מבקש לפצל את זה, להעביר את זה לוועדות. אין שום זכות קיום לתוכנית הרעה הזאת, שלצערי, עושקת אזרחים במדינת ישראל. </w:t>
      </w:r>
    </w:p>
    <w:p w14:paraId="7714AD9B" w14:textId="77777777" w:rsidR="00635299" w:rsidRPr="00635299" w:rsidRDefault="00635299" w:rsidP="00635299">
      <w:pPr>
        <w:bidi/>
        <w:rPr>
          <w:rFonts w:cs="David" w:hint="cs"/>
          <w:rtl/>
        </w:rPr>
      </w:pPr>
    </w:p>
    <w:p w14:paraId="6F550AAB" w14:textId="77777777" w:rsidR="00635299" w:rsidRPr="00635299" w:rsidRDefault="00635299" w:rsidP="00635299">
      <w:pPr>
        <w:bidi/>
        <w:ind w:firstLine="567"/>
        <w:rPr>
          <w:rFonts w:cs="David" w:hint="cs"/>
          <w:rtl/>
        </w:rPr>
      </w:pPr>
      <w:r w:rsidRPr="00635299">
        <w:rPr>
          <w:rFonts w:cs="David" w:hint="cs"/>
          <w:rtl/>
        </w:rPr>
        <w:t xml:space="preserve">הייתי בשדרות בשבוע שעבר, אספר לכם סיפור, ואיני יודע איך הסיפור הזה לא הגיע לכלי התקשורת; נפגשתי עם אזרחים שנמצאים תחת התוכנית הרעה הזאת. הכריחו עובדים גם בזמן שאנשים היו אמורים להיות במרחבים מוגנים כתוצאה מנפילות </w:t>
      </w:r>
      <w:proofErr w:type="spellStart"/>
      <w:r w:rsidRPr="00635299">
        <w:rPr>
          <w:rFonts w:cs="David" w:hint="cs"/>
          <w:rtl/>
        </w:rPr>
        <w:t>קסאמים</w:t>
      </w:r>
      <w:proofErr w:type="spellEnd"/>
      <w:r w:rsidRPr="00635299">
        <w:rPr>
          <w:rFonts w:cs="David" w:hint="cs"/>
          <w:rtl/>
        </w:rPr>
        <w:t xml:space="preserve">, לצאת לעבודה. כתוצאה מכך שעולה חדשה פחדה על שכרה, שמא היא לא תגיע ותאבד פרנסתה, היא הלכה, </w:t>
      </w:r>
      <w:proofErr w:type="spellStart"/>
      <w:r w:rsidRPr="00635299">
        <w:rPr>
          <w:rFonts w:cs="David" w:hint="cs"/>
          <w:rtl/>
        </w:rPr>
        <w:t>וקסאם</w:t>
      </w:r>
      <w:proofErr w:type="spellEnd"/>
      <w:r w:rsidRPr="00635299">
        <w:rPr>
          <w:rFonts w:cs="David" w:hint="cs"/>
          <w:rtl/>
        </w:rPr>
        <w:t xml:space="preserve"> נפל לא רחוק ממנה, והיא נפטרה. היא </w:t>
      </w:r>
      <w:proofErr w:type="spellStart"/>
      <w:r w:rsidRPr="00635299">
        <w:rPr>
          <w:rFonts w:cs="David" w:hint="cs"/>
          <w:rtl/>
        </w:rPr>
        <w:t>היתה</w:t>
      </w:r>
      <w:proofErr w:type="spellEnd"/>
      <w:r w:rsidRPr="00635299">
        <w:rPr>
          <w:rFonts w:cs="David" w:hint="cs"/>
          <w:rtl/>
        </w:rPr>
        <w:t xml:space="preserve"> בדרכה לתוכנית הרעה הזאת, כלומר התוכנית הרעה הזאת גם גבתה קורבנות.</w:t>
      </w:r>
    </w:p>
    <w:p w14:paraId="2C872999" w14:textId="77777777" w:rsidR="00635299" w:rsidRPr="00635299" w:rsidRDefault="00635299" w:rsidP="00635299">
      <w:pPr>
        <w:bidi/>
        <w:rPr>
          <w:rFonts w:cs="David" w:hint="cs"/>
          <w:rtl/>
        </w:rPr>
      </w:pPr>
    </w:p>
    <w:p w14:paraId="5853A693" w14:textId="77777777" w:rsidR="00635299" w:rsidRPr="00635299" w:rsidRDefault="00635299" w:rsidP="00635299">
      <w:pPr>
        <w:bidi/>
        <w:rPr>
          <w:rFonts w:cs="David" w:hint="cs"/>
          <w:rtl/>
        </w:rPr>
      </w:pPr>
      <w:r w:rsidRPr="00635299">
        <w:rPr>
          <w:rFonts w:cs="David" w:hint="cs"/>
          <w:rtl/>
        </w:rPr>
        <w:tab/>
        <w:t>צריך לעקור את התוכנית הזאת. אתמוך בכל מה שתבקש כדי להרחיק את הדבר הנורא הזה מהציבוריות במדינת ישראל.</w:t>
      </w:r>
    </w:p>
    <w:p w14:paraId="1C2A46FF" w14:textId="77777777" w:rsidR="00635299" w:rsidRPr="00635299" w:rsidRDefault="00635299" w:rsidP="00635299">
      <w:pPr>
        <w:bidi/>
        <w:rPr>
          <w:rFonts w:cs="David" w:hint="cs"/>
          <w:rtl/>
        </w:rPr>
      </w:pPr>
    </w:p>
    <w:p w14:paraId="1CF26634"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1A4789E5" w14:textId="77777777" w:rsidR="00635299" w:rsidRPr="00635299" w:rsidRDefault="00635299" w:rsidP="00635299">
      <w:pPr>
        <w:pStyle w:val="Heading5"/>
        <w:jc w:val="left"/>
        <w:rPr>
          <w:rFonts w:hint="cs"/>
          <w:sz w:val="24"/>
          <w:rtl/>
        </w:rPr>
      </w:pPr>
    </w:p>
    <w:p w14:paraId="4581E817" w14:textId="77777777" w:rsidR="00635299" w:rsidRPr="00635299" w:rsidRDefault="00635299" w:rsidP="00635299">
      <w:pPr>
        <w:bidi/>
        <w:rPr>
          <w:rFonts w:cs="David" w:hint="cs"/>
          <w:rtl/>
        </w:rPr>
      </w:pPr>
      <w:r w:rsidRPr="00635299">
        <w:rPr>
          <w:rFonts w:cs="David" w:hint="cs"/>
          <w:rtl/>
        </w:rPr>
        <w:tab/>
        <w:t xml:space="preserve"> איני בקיא בתועלת או בהרסנות התוכנית הזאת, אך ממה שאני שומע מרבים מאוד מחברי הכנסת שהיא תוכנית לא טובה. מי שממונה על הפעלתה הוא שר </w:t>
      </w:r>
      <w:proofErr w:type="spellStart"/>
      <w:r w:rsidRPr="00635299">
        <w:rPr>
          <w:rFonts w:cs="David" w:hint="cs"/>
          <w:rtl/>
        </w:rPr>
        <w:t>התמ"ת</w:t>
      </w:r>
      <w:proofErr w:type="spellEnd"/>
      <w:r w:rsidRPr="00635299">
        <w:rPr>
          <w:rFonts w:cs="David" w:hint="cs"/>
          <w:rtl/>
        </w:rPr>
        <w:t>, ולפי מה ששמעתי ממנו הוא אמור להביא שינויים מרחיקי לכת בכל נושא החוק, לרבות זה שאם הוא יחליט לבטלה, בסמכותו לעשות כן למרות הסכמים שעשה עם קבלנים, ושמעתי שגם שם זה לא הלבן והכחול של הדברים.</w:t>
      </w:r>
    </w:p>
    <w:p w14:paraId="23B1824A" w14:textId="77777777" w:rsidR="00635299" w:rsidRPr="00635299" w:rsidRDefault="00635299" w:rsidP="00635299">
      <w:pPr>
        <w:bidi/>
        <w:rPr>
          <w:rFonts w:cs="David" w:hint="cs"/>
          <w:rtl/>
        </w:rPr>
      </w:pPr>
    </w:p>
    <w:p w14:paraId="6BE012BE" w14:textId="77777777" w:rsidR="00635299" w:rsidRPr="00635299" w:rsidRDefault="00635299" w:rsidP="00635299">
      <w:pPr>
        <w:bidi/>
        <w:rPr>
          <w:rFonts w:cs="David" w:hint="cs"/>
          <w:rtl/>
        </w:rPr>
      </w:pPr>
      <w:r w:rsidRPr="00635299">
        <w:rPr>
          <w:rFonts w:cs="David" w:hint="cs"/>
          <w:rtl/>
        </w:rPr>
        <w:tab/>
        <w:t>מאחר שהוא אחראי על חוק זה, והשר אלי ישי, לבו רגיש.</w:t>
      </w:r>
    </w:p>
    <w:p w14:paraId="0E3BF644" w14:textId="77777777" w:rsidR="00635299" w:rsidRPr="00635299" w:rsidRDefault="00635299" w:rsidP="00635299">
      <w:pPr>
        <w:bidi/>
        <w:rPr>
          <w:rFonts w:cs="David" w:hint="cs"/>
          <w:rtl/>
        </w:rPr>
      </w:pPr>
    </w:p>
    <w:p w14:paraId="2D635044" w14:textId="77777777" w:rsidR="00635299" w:rsidRPr="00635299" w:rsidRDefault="00635299" w:rsidP="00635299">
      <w:pPr>
        <w:bidi/>
        <w:rPr>
          <w:rFonts w:cs="David"/>
          <w:u w:val="single"/>
          <w:rtl/>
        </w:rPr>
      </w:pPr>
      <w:proofErr w:type="spellStart"/>
      <w:r w:rsidRPr="00635299">
        <w:rPr>
          <w:rFonts w:cs="David"/>
          <w:u w:val="single"/>
          <w:rtl/>
        </w:rPr>
        <w:t>מוחמד</w:t>
      </w:r>
      <w:proofErr w:type="spellEnd"/>
      <w:r w:rsidRPr="00635299">
        <w:rPr>
          <w:rFonts w:cs="David"/>
          <w:u w:val="single"/>
          <w:rtl/>
        </w:rPr>
        <w:t xml:space="preserve"> ברכה:</w:t>
      </w:r>
    </w:p>
    <w:p w14:paraId="560B1812" w14:textId="77777777" w:rsidR="00635299" w:rsidRPr="00635299" w:rsidRDefault="00635299" w:rsidP="00635299">
      <w:pPr>
        <w:bidi/>
        <w:rPr>
          <w:rFonts w:cs="David"/>
          <w:u w:val="single"/>
          <w:rtl/>
        </w:rPr>
      </w:pPr>
    </w:p>
    <w:p w14:paraId="02A73C71" w14:textId="77777777" w:rsidR="00635299" w:rsidRPr="00635299" w:rsidRDefault="00635299" w:rsidP="00635299">
      <w:pPr>
        <w:bidi/>
        <w:rPr>
          <w:rFonts w:cs="David" w:hint="cs"/>
          <w:rtl/>
        </w:rPr>
      </w:pPr>
      <w:r w:rsidRPr="00635299">
        <w:rPr>
          <w:rFonts w:cs="David"/>
          <w:rtl/>
        </w:rPr>
        <w:tab/>
      </w:r>
      <w:r w:rsidRPr="00635299">
        <w:rPr>
          <w:rFonts w:cs="David" w:hint="cs"/>
          <w:rtl/>
        </w:rPr>
        <w:t xml:space="preserve"> דעתו חיובית לגבי דבריי.</w:t>
      </w:r>
    </w:p>
    <w:p w14:paraId="64C65C9E" w14:textId="77777777" w:rsidR="00635299" w:rsidRPr="00635299" w:rsidRDefault="00635299" w:rsidP="00635299">
      <w:pPr>
        <w:bidi/>
        <w:rPr>
          <w:rFonts w:cs="David" w:hint="cs"/>
          <w:rtl/>
        </w:rPr>
      </w:pPr>
    </w:p>
    <w:p w14:paraId="28DC01A1"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1B373B02" w14:textId="77777777" w:rsidR="00635299" w:rsidRPr="00635299" w:rsidRDefault="00635299" w:rsidP="00635299">
      <w:pPr>
        <w:pStyle w:val="Heading5"/>
        <w:jc w:val="left"/>
        <w:rPr>
          <w:rFonts w:hint="cs"/>
          <w:sz w:val="24"/>
          <w:rtl/>
        </w:rPr>
      </w:pPr>
    </w:p>
    <w:p w14:paraId="30DF7413" w14:textId="77777777" w:rsidR="00635299" w:rsidRPr="00635299" w:rsidRDefault="00635299" w:rsidP="00635299">
      <w:pPr>
        <w:bidi/>
        <w:rPr>
          <w:rFonts w:cs="David" w:hint="cs"/>
          <w:rtl/>
        </w:rPr>
      </w:pPr>
      <w:r w:rsidRPr="00635299">
        <w:rPr>
          <w:rFonts w:cs="David" w:hint="cs"/>
          <w:rtl/>
        </w:rPr>
        <w:tab/>
        <w:t xml:space="preserve"> כדי שאוכל לעשות דברים, אבוא בדברים עם השר ישי. לא ידעתי שנושא זה עולה.</w:t>
      </w:r>
    </w:p>
    <w:p w14:paraId="0774C729" w14:textId="77777777" w:rsidR="00635299" w:rsidRPr="00635299" w:rsidRDefault="00635299" w:rsidP="00635299">
      <w:pPr>
        <w:bidi/>
        <w:rPr>
          <w:rFonts w:cs="David" w:hint="cs"/>
          <w:rtl/>
        </w:rPr>
      </w:pPr>
    </w:p>
    <w:p w14:paraId="26092399" w14:textId="77777777" w:rsidR="00635299" w:rsidRPr="00635299" w:rsidRDefault="00635299" w:rsidP="00635299">
      <w:pPr>
        <w:bidi/>
        <w:rPr>
          <w:rFonts w:cs="David" w:hint="cs"/>
          <w:u w:val="single"/>
          <w:rtl/>
        </w:rPr>
      </w:pPr>
      <w:r w:rsidRPr="00635299">
        <w:rPr>
          <w:rFonts w:cs="David" w:hint="cs"/>
          <w:u w:val="single"/>
          <w:rtl/>
        </w:rPr>
        <w:t>גדעון סער:</w:t>
      </w:r>
    </w:p>
    <w:p w14:paraId="47A764CC" w14:textId="77777777" w:rsidR="00635299" w:rsidRPr="00635299" w:rsidRDefault="00635299" w:rsidP="00635299">
      <w:pPr>
        <w:bidi/>
        <w:rPr>
          <w:rFonts w:cs="David" w:hint="cs"/>
          <w:u w:val="single"/>
          <w:rtl/>
        </w:rPr>
      </w:pPr>
    </w:p>
    <w:p w14:paraId="7BD2B322" w14:textId="77777777" w:rsidR="00635299" w:rsidRPr="00635299" w:rsidRDefault="00635299" w:rsidP="00635299">
      <w:pPr>
        <w:bidi/>
        <w:rPr>
          <w:rFonts w:cs="David" w:hint="cs"/>
          <w:rtl/>
        </w:rPr>
      </w:pPr>
      <w:r w:rsidRPr="00635299">
        <w:rPr>
          <w:rFonts w:cs="David" w:hint="cs"/>
          <w:rtl/>
        </w:rPr>
        <w:tab/>
        <w:t xml:space="preserve">הרי עכשיו לא מתבקשת הכרעה על הנושא, רק עלתה טענה של נושא חדש, בוא נדחה טענת נושא חדש, אחרי זה יש לך כל הזמן עד שזה בא להכרעה בוועדת הכספים. </w:t>
      </w:r>
    </w:p>
    <w:p w14:paraId="5D2F1510" w14:textId="77777777" w:rsidR="00635299" w:rsidRPr="00635299" w:rsidRDefault="00635299" w:rsidP="00635299">
      <w:pPr>
        <w:bidi/>
        <w:rPr>
          <w:rFonts w:cs="David" w:hint="cs"/>
          <w:rtl/>
        </w:rPr>
      </w:pPr>
    </w:p>
    <w:p w14:paraId="7247EE70"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4C93208B" w14:textId="77777777" w:rsidR="00635299" w:rsidRPr="00635299" w:rsidRDefault="00635299" w:rsidP="00635299">
      <w:pPr>
        <w:pStyle w:val="Heading5"/>
        <w:jc w:val="left"/>
        <w:rPr>
          <w:rFonts w:hint="cs"/>
          <w:sz w:val="24"/>
          <w:rtl/>
        </w:rPr>
      </w:pPr>
    </w:p>
    <w:p w14:paraId="43545707" w14:textId="77777777" w:rsidR="00635299" w:rsidRPr="00635299" w:rsidRDefault="00635299" w:rsidP="00635299">
      <w:pPr>
        <w:bidi/>
        <w:rPr>
          <w:rFonts w:cs="David" w:hint="cs"/>
          <w:rtl/>
        </w:rPr>
      </w:pPr>
      <w:r w:rsidRPr="00635299">
        <w:rPr>
          <w:rFonts w:cs="David" w:hint="cs"/>
          <w:rtl/>
        </w:rPr>
        <w:tab/>
        <w:t xml:space="preserve"> חבר הכנסת סער, כדי לבוא בידיים נקיות, למה המהירות הזאת?</w:t>
      </w:r>
    </w:p>
    <w:p w14:paraId="159B7BEA" w14:textId="77777777" w:rsidR="00635299" w:rsidRPr="00635299" w:rsidRDefault="00635299" w:rsidP="00635299">
      <w:pPr>
        <w:bidi/>
        <w:rPr>
          <w:rFonts w:cs="David" w:hint="cs"/>
          <w:rtl/>
        </w:rPr>
      </w:pPr>
    </w:p>
    <w:p w14:paraId="08ED87B8" w14:textId="77777777" w:rsidR="00635299" w:rsidRPr="00635299" w:rsidRDefault="00635299" w:rsidP="00635299">
      <w:pPr>
        <w:bidi/>
        <w:rPr>
          <w:rFonts w:cs="David"/>
          <w:u w:val="single"/>
          <w:rtl/>
        </w:rPr>
      </w:pPr>
      <w:proofErr w:type="spellStart"/>
      <w:r w:rsidRPr="00635299">
        <w:rPr>
          <w:rFonts w:cs="David"/>
          <w:u w:val="single"/>
          <w:rtl/>
        </w:rPr>
        <w:t>מוחמד</w:t>
      </w:r>
      <w:proofErr w:type="spellEnd"/>
      <w:r w:rsidRPr="00635299">
        <w:rPr>
          <w:rFonts w:cs="David"/>
          <w:u w:val="single"/>
          <w:rtl/>
        </w:rPr>
        <w:t xml:space="preserve"> ברכה:</w:t>
      </w:r>
    </w:p>
    <w:p w14:paraId="1B7C4ACE" w14:textId="77777777" w:rsidR="00635299" w:rsidRPr="00635299" w:rsidRDefault="00635299" w:rsidP="00635299">
      <w:pPr>
        <w:bidi/>
        <w:rPr>
          <w:rFonts w:cs="David"/>
          <w:u w:val="single"/>
          <w:rtl/>
        </w:rPr>
      </w:pPr>
    </w:p>
    <w:p w14:paraId="0A4E73B7" w14:textId="77777777" w:rsidR="00635299" w:rsidRPr="00635299" w:rsidRDefault="00635299" w:rsidP="00635299">
      <w:pPr>
        <w:bidi/>
        <w:rPr>
          <w:rFonts w:cs="David" w:hint="cs"/>
          <w:rtl/>
        </w:rPr>
      </w:pPr>
      <w:r w:rsidRPr="00635299">
        <w:rPr>
          <w:rFonts w:cs="David"/>
          <w:rtl/>
        </w:rPr>
        <w:tab/>
      </w:r>
      <w:r w:rsidRPr="00635299">
        <w:rPr>
          <w:rFonts w:cs="David" w:hint="cs"/>
          <w:rtl/>
        </w:rPr>
        <w:t>אני חושב שיש הסכמה סביב השולחן שאין מדובר בנושא חדש. עצם העובדה שהממשלה הביאה תיקונים בחוק מסוים, אני או כל חבר כנסת יכול להביא תיקונים אחרים או הצעות אחרות. אני מקבל את מה שאומר יושב ראש הקואליציה, שהוא יבוא בדברים עם השר ונדון.</w:t>
      </w:r>
    </w:p>
    <w:p w14:paraId="7EB9F3C4" w14:textId="77777777" w:rsidR="00635299" w:rsidRPr="00635299" w:rsidRDefault="00635299" w:rsidP="00635299">
      <w:pPr>
        <w:bidi/>
        <w:rPr>
          <w:rFonts w:cs="David" w:hint="cs"/>
          <w:rtl/>
        </w:rPr>
      </w:pPr>
    </w:p>
    <w:p w14:paraId="3EC9A090"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58217F9D" w14:textId="77777777" w:rsidR="00635299" w:rsidRPr="00635299" w:rsidRDefault="00635299" w:rsidP="00635299">
      <w:pPr>
        <w:bidi/>
        <w:rPr>
          <w:rFonts w:cs="David" w:hint="cs"/>
          <w:rtl/>
        </w:rPr>
      </w:pPr>
    </w:p>
    <w:p w14:paraId="182998EF" w14:textId="77777777" w:rsidR="00635299" w:rsidRPr="00635299" w:rsidRDefault="00635299" w:rsidP="00635299">
      <w:pPr>
        <w:bidi/>
        <w:rPr>
          <w:rFonts w:cs="David" w:hint="cs"/>
          <w:rtl/>
        </w:rPr>
      </w:pPr>
      <w:r w:rsidRPr="00635299">
        <w:rPr>
          <w:rFonts w:cs="David" w:hint="cs"/>
          <w:rtl/>
        </w:rPr>
        <w:tab/>
        <w:t xml:space="preserve"> אנו צריכים לקבוע אם זה נושא חדש, ולא על המהות.</w:t>
      </w:r>
    </w:p>
    <w:p w14:paraId="0EDCB5B6" w14:textId="77777777" w:rsidR="00635299" w:rsidRPr="00635299" w:rsidRDefault="00635299" w:rsidP="00635299">
      <w:pPr>
        <w:bidi/>
        <w:rPr>
          <w:rFonts w:cs="David" w:hint="cs"/>
          <w:rtl/>
        </w:rPr>
      </w:pPr>
    </w:p>
    <w:p w14:paraId="4433B306"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0E67D7F5" w14:textId="77777777" w:rsidR="00635299" w:rsidRPr="00635299" w:rsidRDefault="00635299" w:rsidP="00635299">
      <w:pPr>
        <w:pStyle w:val="Heading5"/>
        <w:jc w:val="left"/>
        <w:rPr>
          <w:rFonts w:hint="cs"/>
          <w:sz w:val="24"/>
          <w:rtl/>
        </w:rPr>
      </w:pPr>
    </w:p>
    <w:p w14:paraId="40D47F43" w14:textId="77777777" w:rsidR="00635299" w:rsidRPr="00635299" w:rsidRDefault="00635299" w:rsidP="00635299">
      <w:pPr>
        <w:bidi/>
        <w:rPr>
          <w:rFonts w:cs="David" w:hint="cs"/>
          <w:rtl/>
        </w:rPr>
      </w:pPr>
      <w:r w:rsidRPr="00635299">
        <w:rPr>
          <w:rFonts w:cs="David" w:hint="cs"/>
          <w:rtl/>
        </w:rPr>
        <w:tab/>
        <w:t xml:space="preserve"> אני לא מחליט היום שזה נושא חדש. לכן אני מבקש שנביא את זה מחר בבוקר להצבעה, אבוא עם העמדה ואז תצביעו. מה קרה? 24 שעות. לא הספקתי להתעסק בעניין הזה.</w:t>
      </w:r>
    </w:p>
    <w:p w14:paraId="3322FC17" w14:textId="77777777" w:rsidR="00635299" w:rsidRPr="00635299" w:rsidRDefault="00635299" w:rsidP="00635299">
      <w:pPr>
        <w:bidi/>
        <w:rPr>
          <w:rFonts w:cs="David" w:hint="cs"/>
          <w:rtl/>
        </w:rPr>
      </w:pPr>
    </w:p>
    <w:p w14:paraId="602DD485" w14:textId="77777777" w:rsidR="00635299" w:rsidRPr="00635299" w:rsidRDefault="00635299" w:rsidP="00635299">
      <w:pPr>
        <w:bidi/>
        <w:rPr>
          <w:rFonts w:cs="David" w:hint="cs"/>
          <w:rtl/>
        </w:rPr>
      </w:pPr>
      <w:r w:rsidRPr="00635299">
        <w:rPr>
          <w:rFonts w:cs="David" w:hint="cs"/>
          <w:u w:val="single"/>
          <w:rtl/>
        </w:rPr>
        <w:t>ראובן ריבלין:</w:t>
      </w:r>
    </w:p>
    <w:p w14:paraId="593EEE2C" w14:textId="77777777" w:rsidR="00635299" w:rsidRPr="00635299" w:rsidRDefault="00635299" w:rsidP="00635299">
      <w:pPr>
        <w:bidi/>
        <w:rPr>
          <w:rFonts w:cs="David" w:hint="cs"/>
          <w:rtl/>
        </w:rPr>
      </w:pPr>
    </w:p>
    <w:p w14:paraId="5E43F17D" w14:textId="77777777" w:rsidR="00635299" w:rsidRPr="00635299" w:rsidRDefault="00635299" w:rsidP="00635299">
      <w:pPr>
        <w:bidi/>
        <w:rPr>
          <w:rFonts w:cs="David" w:hint="cs"/>
          <w:rtl/>
        </w:rPr>
      </w:pPr>
      <w:r w:rsidRPr="00635299">
        <w:rPr>
          <w:rFonts w:cs="David" w:hint="cs"/>
          <w:rtl/>
        </w:rPr>
        <w:tab/>
        <w:t xml:space="preserve"> חבר הכנסת ברכה העלה נושא חדש שהועבר אליי על ידי ועדת הכספים, הדבר הזה ידוע לכל נציגיו של </w:t>
      </w:r>
      <w:proofErr w:type="spellStart"/>
      <w:r w:rsidRPr="00635299">
        <w:rPr>
          <w:rFonts w:cs="David" w:hint="cs"/>
          <w:rtl/>
        </w:rPr>
        <w:t>יצחקי</w:t>
      </w:r>
      <w:proofErr w:type="spellEnd"/>
      <w:r w:rsidRPr="00635299">
        <w:rPr>
          <w:rFonts w:cs="David" w:hint="cs"/>
          <w:rtl/>
        </w:rPr>
        <w:t xml:space="preserve"> בוועדת הכספים. הדברים שמובאים על-ידי הממשלה באים לתקן את הדברים שעליהם קובל חבר הכנסת ברכה, רק הוא אומר: אי אפשר לתקן דבר שפסול מעיקרו. זאת גישה.</w:t>
      </w:r>
    </w:p>
    <w:p w14:paraId="6F942AA3" w14:textId="77777777" w:rsidR="00635299" w:rsidRPr="00635299" w:rsidRDefault="00635299" w:rsidP="00635299">
      <w:pPr>
        <w:bidi/>
        <w:rPr>
          <w:rFonts w:cs="David" w:hint="cs"/>
          <w:rtl/>
        </w:rPr>
      </w:pPr>
    </w:p>
    <w:p w14:paraId="2234B471" w14:textId="77777777" w:rsidR="00635299" w:rsidRPr="00635299" w:rsidRDefault="00635299" w:rsidP="00635299">
      <w:pPr>
        <w:bidi/>
        <w:rPr>
          <w:rFonts w:cs="David" w:hint="cs"/>
          <w:rtl/>
        </w:rPr>
      </w:pPr>
      <w:r w:rsidRPr="00635299">
        <w:rPr>
          <w:rFonts w:cs="David" w:hint="cs"/>
          <w:rtl/>
        </w:rPr>
        <w:tab/>
        <w:t>צחוק הגורל, אנו בכנסת מתלוננים על חוק ההסדרים בכך שהממשלה מביאה לנו דברים שלא ממין העניין לחוק ההסדרים. תדע הממשלה שחוק ההסדרים זה חרב מתהפכת, וכאשר היא מביאה נושא שהיא רוצה להביאו בחוק ההסדרים למרות שעניינו צריך להיות נדון במהלך חקיקה רגיל, תדע שבאותו רגע יכולים חברי הכנסת להגיש הסתייגות המבקשת לבטל את החוק שנעשה על ידם בוועדה ייעודית ובמהלך חקיקה רגיל. חוק ההסדרים לא יכול להיות רק חוק שהממשלה משתמשת בו כדי לעשות פלסתר את עבודת הכנסת. גם הכנסת יכולה להשתמש בחוק ההסדרים כדי לומר: תיקון החוק לא רק שאינו מקובל עלינו, אנו מבקשים לבטל את החוק כולו, ואין כאן עניין חדש בעליל. לכן אני חושב שחבר הכנסת ברכה לנושא עניין חדש צודק. לגופו של עניין, כמובן, כל אחד יחליט לפי מצפונו.</w:t>
      </w:r>
    </w:p>
    <w:p w14:paraId="5AFB0507" w14:textId="77777777" w:rsidR="00635299" w:rsidRPr="00635299" w:rsidRDefault="00635299" w:rsidP="00635299">
      <w:pPr>
        <w:bidi/>
        <w:rPr>
          <w:rFonts w:cs="David" w:hint="cs"/>
          <w:rtl/>
        </w:rPr>
      </w:pPr>
    </w:p>
    <w:p w14:paraId="6AFCBD4D" w14:textId="77777777" w:rsidR="00635299" w:rsidRPr="00635299" w:rsidRDefault="00635299" w:rsidP="00635299">
      <w:pPr>
        <w:bidi/>
        <w:rPr>
          <w:rFonts w:cs="David" w:hint="cs"/>
          <w:rtl/>
        </w:rPr>
      </w:pPr>
      <w:proofErr w:type="spellStart"/>
      <w:r w:rsidRPr="00635299">
        <w:rPr>
          <w:rFonts w:cs="David" w:hint="cs"/>
          <w:u w:val="single"/>
          <w:rtl/>
        </w:rPr>
        <w:t>ליה</w:t>
      </w:r>
      <w:proofErr w:type="spellEnd"/>
      <w:r w:rsidRPr="00635299">
        <w:rPr>
          <w:rFonts w:cs="David" w:hint="cs"/>
          <w:u w:val="single"/>
          <w:rtl/>
        </w:rPr>
        <w:t xml:space="preserve"> שמטוב:</w:t>
      </w:r>
    </w:p>
    <w:p w14:paraId="7CF7120E" w14:textId="77777777" w:rsidR="00635299" w:rsidRPr="00635299" w:rsidRDefault="00635299" w:rsidP="00635299">
      <w:pPr>
        <w:bidi/>
        <w:rPr>
          <w:rFonts w:cs="David" w:hint="cs"/>
          <w:rtl/>
        </w:rPr>
      </w:pPr>
    </w:p>
    <w:p w14:paraId="2D7C9042" w14:textId="77777777" w:rsidR="00635299" w:rsidRPr="00635299" w:rsidRDefault="00635299" w:rsidP="00635299">
      <w:pPr>
        <w:bidi/>
        <w:rPr>
          <w:rFonts w:cs="David" w:hint="cs"/>
          <w:rtl/>
        </w:rPr>
      </w:pPr>
      <w:r w:rsidRPr="00635299">
        <w:rPr>
          <w:rFonts w:cs="David" w:hint="cs"/>
          <w:rtl/>
        </w:rPr>
        <w:tab/>
        <w:t xml:space="preserve">אנו מדברים על התוכנית הרבה זמן. זה לא חדש. איני מבינה למה </w:t>
      </w:r>
      <w:proofErr w:type="spellStart"/>
      <w:r w:rsidRPr="00635299">
        <w:rPr>
          <w:rFonts w:cs="David" w:hint="cs"/>
          <w:rtl/>
        </w:rPr>
        <w:t>יצחקי</w:t>
      </w:r>
      <w:proofErr w:type="spellEnd"/>
      <w:r w:rsidRPr="00635299">
        <w:rPr>
          <w:rFonts w:cs="David" w:hint="cs"/>
          <w:rtl/>
        </w:rPr>
        <w:t xml:space="preserve"> מתעקש על זה שיצביעו על זה מחר. כל השינויים שמדברים ושר </w:t>
      </w:r>
      <w:proofErr w:type="spellStart"/>
      <w:r w:rsidRPr="00635299">
        <w:rPr>
          <w:rFonts w:cs="David" w:hint="cs"/>
          <w:rtl/>
        </w:rPr>
        <w:t>התמ"ת</w:t>
      </w:r>
      <w:proofErr w:type="spellEnd"/>
      <w:r w:rsidRPr="00635299">
        <w:rPr>
          <w:rFonts w:cs="David" w:hint="cs"/>
          <w:rtl/>
        </w:rPr>
        <w:t>, שמדבר חצי שנה על השינויים האלה, וקראנו בעיתונים שיכול להיות שיתבצעו ב-1 באפריל, וכולנו יודעים שזה יום השקר הבין לאומי, איני יודעת אם זה יהיה אז. צריך להתנגד לכל הרחבה ודבר חדש עד שכל השינויים יתבצעו בארבעת המרכזים.</w:t>
      </w:r>
    </w:p>
    <w:p w14:paraId="1EB7007B" w14:textId="77777777" w:rsidR="00635299" w:rsidRPr="00635299" w:rsidRDefault="00635299" w:rsidP="00635299">
      <w:pPr>
        <w:bidi/>
        <w:rPr>
          <w:rFonts w:cs="David" w:hint="cs"/>
          <w:rtl/>
        </w:rPr>
      </w:pPr>
    </w:p>
    <w:p w14:paraId="6D9A339D" w14:textId="77777777" w:rsidR="00635299" w:rsidRPr="00635299" w:rsidRDefault="00635299" w:rsidP="00635299">
      <w:pPr>
        <w:bidi/>
        <w:rPr>
          <w:rFonts w:cs="David" w:hint="cs"/>
          <w:rtl/>
        </w:rPr>
      </w:pPr>
      <w:r w:rsidRPr="00635299">
        <w:rPr>
          <w:rFonts w:cs="David" w:hint="cs"/>
          <w:u w:val="single"/>
          <w:rtl/>
        </w:rPr>
        <w:t xml:space="preserve">משה </w:t>
      </w:r>
      <w:proofErr w:type="spellStart"/>
      <w:r w:rsidRPr="00635299">
        <w:rPr>
          <w:rFonts w:cs="David" w:hint="cs"/>
          <w:u w:val="single"/>
          <w:rtl/>
        </w:rPr>
        <w:t>שרוני</w:t>
      </w:r>
      <w:proofErr w:type="spellEnd"/>
      <w:r w:rsidRPr="00635299">
        <w:rPr>
          <w:rFonts w:cs="David" w:hint="cs"/>
          <w:u w:val="single"/>
          <w:rtl/>
        </w:rPr>
        <w:t>:</w:t>
      </w:r>
    </w:p>
    <w:p w14:paraId="4FBB126F" w14:textId="77777777" w:rsidR="00635299" w:rsidRPr="00635299" w:rsidRDefault="00635299" w:rsidP="00635299">
      <w:pPr>
        <w:bidi/>
        <w:rPr>
          <w:rFonts w:cs="David" w:hint="cs"/>
          <w:rtl/>
        </w:rPr>
      </w:pPr>
    </w:p>
    <w:p w14:paraId="56BF04AA" w14:textId="77777777" w:rsidR="00635299" w:rsidRPr="00635299" w:rsidRDefault="00635299" w:rsidP="00635299">
      <w:pPr>
        <w:bidi/>
        <w:rPr>
          <w:rFonts w:cs="David" w:hint="cs"/>
          <w:rtl/>
        </w:rPr>
      </w:pPr>
      <w:r w:rsidRPr="00635299">
        <w:rPr>
          <w:rFonts w:cs="David" w:hint="cs"/>
          <w:rtl/>
        </w:rPr>
        <w:tab/>
        <w:t xml:space="preserve"> איני מבין דבר פה. היום היה צריך להיות אצלי בוועדה נושא ויסקונסין. שר </w:t>
      </w:r>
      <w:proofErr w:type="spellStart"/>
      <w:r w:rsidRPr="00635299">
        <w:rPr>
          <w:rFonts w:cs="David" w:hint="cs"/>
          <w:rtl/>
        </w:rPr>
        <w:t>התמ"ת</w:t>
      </w:r>
      <w:proofErr w:type="spellEnd"/>
      <w:r w:rsidRPr="00635299">
        <w:rPr>
          <w:rFonts w:cs="David" w:hint="cs"/>
          <w:rtl/>
        </w:rPr>
        <w:t xml:space="preserve"> ביקש ממני, היות שלא גיבש את הדברים האלה, ביקש ארכה. אמרתי לו שעד השבוע הבא הוא צריך להביא את הדברים. בשבוע הבא נקבור את ויסקונסין או יהיו שינויים מהותיים. לדעתי, צריך לקבור את זה. צריך לתלות את מי שהמציא את זה.</w:t>
      </w:r>
    </w:p>
    <w:p w14:paraId="7922CD83" w14:textId="77777777" w:rsidR="00635299" w:rsidRPr="00635299" w:rsidRDefault="00635299" w:rsidP="00635299">
      <w:pPr>
        <w:bidi/>
        <w:rPr>
          <w:rFonts w:cs="David" w:hint="cs"/>
          <w:rtl/>
        </w:rPr>
      </w:pPr>
    </w:p>
    <w:p w14:paraId="47332009" w14:textId="77777777" w:rsidR="00635299" w:rsidRPr="00635299" w:rsidRDefault="00635299" w:rsidP="00635299">
      <w:pPr>
        <w:bidi/>
        <w:rPr>
          <w:rFonts w:cs="David" w:hint="cs"/>
          <w:rtl/>
        </w:rPr>
      </w:pPr>
      <w:r w:rsidRPr="00635299">
        <w:rPr>
          <w:rFonts w:cs="David" w:hint="cs"/>
          <w:u w:val="single"/>
          <w:rtl/>
        </w:rPr>
        <w:t xml:space="preserve">זהבה </w:t>
      </w:r>
      <w:proofErr w:type="spellStart"/>
      <w:r w:rsidRPr="00635299">
        <w:rPr>
          <w:rFonts w:cs="David" w:hint="cs"/>
          <w:u w:val="single"/>
          <w:rtl/>
        </w:rPr>
        <w:t>גלאון</w:t>
      </w:r>
      <w:proofErr w:type="spellEnd"/>
      <w:r w:rsidRPr="00635299">
        <w:rPr>
          <w:rFonts w:cs="David" w:hint="cs"/>
          <w:u w:val="single"/>
          <w:rtl/>
        </w:rPr>
        <w:t>:</w:t>
      </w:r>
    </w:p>
    <w:p w14:paraId="0F60E671" w14:textId="77777777" w:rsidR="00635299" w:rsidRPr="00635299" w:rsidRDefault="00635299" w:rsidP="00635299">
      <w:pPr>
        <w:bidi/>
        <w:rPr>
          <w:rFonts w:cs="David" w:hint="cs"/>
          <w:rtl/>
        </w:rPr>
      </w:pPr>
    </w:p>
    <w:p w14:paraId="1375497B" w14:textId="77777777" w:rsidR="00635299" w:rsidRPr="00635299" w:rsidRDefault="00635299" w:rsidP="00635299">
      <w:pPr>
        <w:bidi/>
        <w:rPr>
          <w:rFonts w:cs="David" w:hint="cs"/>
          <w:rtl/>
        </w:rPr>
      </w:pPr>
      <w:r w:rsidRPr="00635299">
        <w:rPr>
          <w:rFonts w:cs="David" w:hint="cs"/>
          <w:rtl/>
        </w:rPr>
        <w:tab/>
        <w:t xml:space="preserve"> אני מסכימה עם חבר הכנסת </w:t>
      </w:r>
      <w:proofErr w:type="spellStart"/>
      <w:r w:rsidRPr="00635299">
        <w:rPr>
          <w:rFonts w:cs="David" w:hint="cs"/>
          <w:rtl/>
        </w:rPr>
        <w:t>שרוני</w:t>
      </w:r>
      <w:proofErr w:type="spellEnd"/>
      <w:r w:rsidRPr="00635299">
        <w:rPr>
          <w:rFonts w:cs="David" w:hint="cs"/>
          <w:rtl/>
        </w:rPr>
        <w:t xml:space="preserve"> במהות. כולנו שותפים לעובדה שזה חוק רע. חבר הכנסת </w:t>
      </w:r>
      <w:proofErr w:type="spellStart"/>
      <w:r w:rsidRPr="00635299">
        <w:rPr>
          <w:rFonts w:cs="David" w:hint="cs"/>
          <w:rtl/>
        </w:rPr>
        <w:t>יצחקי</w:t>
      </w:r>
      <w:proofErr w:type="spellEnd"/>
      <w:r w:rsidRPr="00635299">
        <w:rPr>
          <w:rFonts w:cs="David" w:hint="cs"/>
          <w:rtl/>
        </w:rPr>
        <w:t xml:space="preserve"> הביע נכונות לבוא בדברים עם שר </w:t>
      </w:r>
      <w:proofErr w:type="spellStart"/>
      <w:r w:rsidRPr="00635299">
        <w:rPr>
          <w:rFonts w:cs="David" w:hint="cs"/>
          <w:rtl/>
        </w:rPr>
        <w:t>התמ"ת</w:t>
      </w:r>
      <w:proofErr w:type="spellEnd"/>
      <w:r w:rsidRPr="00635299">
        <w:rPr>
          <w:rFonts w:cs="David" w:hint="cs"/>
          <w:rtl/>
        </w:rPr>
        <w:t xml:space="preserve">, וזה מעיד על כך שכולנו מבינים שזה חוק רע. </w:t>
      </w:r>
    </w:p>
    <w:p w14:paraId="1590B1A7" w14:textId="77777777" w:rsidR="00635299" w:rsidRPr="00635299" w:rsidRDefault="00635299" w:rsidP="00635299">
      <w:pPr>
        <w:bidi/>
        <w:rPr>
          <w:rFonts w:cs="David" w:hint="cs"/>
          <w:rtl/>
        </w:rPr>
      </w:pPr>
    </w:p>
    <w:p w14:paraId="6AFC0F75" w14:textId="77777777" w:rsidR="00635299" w:rsidRPr="00635299" w:rsidRDefault="00635299" w:rsidP="00635299">
      <w:pPr>
        <w:bidi/>
        <w:ind w:firstLine="567"/>
        <w:rPr>
          <w:rFonts w:cs="David" w:hint="cs"/>
          <w:rtl/>
        </w:rPr>
      </w:pPr>
      <w:r w:rsidRPr="00635299">
        <w:rPr>
          <w:rFonts w:cs="David" w:hint="cs"/>
          <w:rtl/>
        </w:rPr>
        <w:t xml:space="preserve">אני מבקשת מחבר הכנסת </w:t>
      </w:r>
      <w:proofErr w:type="spellStart"/>
      <w:r w:rsidRPr="00635299">
        <w:rPr>
          <w:rFonts w:cs="David" w:hint="cs"/>
          <w:rtl/>
        </w:rPr>
        <w:t>יצחקי</w:t>
      </w:r>
      <w:proofErr w:type="spellEnd"/>
      <w:r w:rsidRPr="00635299">
        <w:rPr>
          <w:rFonts w:cs="David" w:hint="cs"/>
          <w:rtl/>
        </w:rPr>
        <w:t xml:space="preserve"> לקבל את זה שנעשה הבחנה בין הפרוצדורה רק לעניין שהוא לכאורה טכני, לעניין נושא חדש. אני חושבת שזאת יוזמה חשובה, שתבוא בדברים בעניין המהות. כשיהיה הדיון לגופו של החוק, הממשלה תחליט מה שהיא מחליטה.</w:t>
      </w:r>
    </w:p>
    <w:p w14:paraId="62E9F9C2" w14:textId="77777777" w:rsidR="00635299" w:rsidRPr="00635299" w:rsidRDefault="00635299" w:rsidP="00635299">
      <w:pPr>
        <w:bidi/>
        <w:rPr>
          <w:rFonts w:cs="David" w:hint="cs"/>
          <w:rtl/>
        </w:rPr>
      </w:pPr>
    </w:p>
    <w:p w14:paraId="451F63DD" w14:textId="77777777" w:rsidR="00635299" w:rsidRPr="00635299" w:rsidRDefault="00635299" w:rsidP="00635299">
      <w:pPr>
        <w:bidi/>
        <w:rPr>
          <w:rFonts w:cs="David" w:hint="cs"/>
          <w:rtl/>
        </w:rPr>
      </w:pPr>
      <w:r w:rsidRPr="00635299">
        <w:rPr>
          <w:rFonts w:cs="David" w:hint="cs"/>
          <w:u w:val="single"/>
          <w:rtl/>
        </w:rPr>
        <w:t xml:space="preserve">יעקב </w:t>
      </w:r>
      <w:proofErr w:type="spellStart"/>
      <w:r w:rsidRPr="00635299">
        <w:rPr>
          <w:rFonts w:cs="David" w:hint="cs"/>
          <w:u w:val="single"/>
          <w:rtl/>
        </w:rPr>
        <w:t>מרגי</w:t>
      </w:r>
      <w:proofErr w:type="spellEnd"/>
      <w:r w:rsidRPr="00635299">
        <w:rPr>
          <w:rFonts w:cs="David" w:hint="cs"/>
          <w:u w:val="single"/>
          <w:rtl/>
        </w:rPr>
        <w:t>:</w:t>
      </w:r>
    </w:p>
    <w:p w14:paraId="6046EDB3" w14:textId="77777777" w:rsidR="00635299" w:rsidRPr="00635299" w:rsidRDefault="00635299" w:rsidP="00635299">
      <w:pPr>
        <w:bidi/>
        <w:rPr>
          <w:rFonts w:cs="David" w:hint="cs"/>
          <w:rtl/>
        </w:rPr>
      </w:pPr>
    </w:p>
    <w:p w14:paraId="1C19D2C2" w14:textId="77777777" w:rsidR="00635299" w:rsidRPr="00635299" w:rsidRDefault="00635299" w:rsidP="00635299">
      <w:pPr>
        <w:bidi/>
        <w:rPr>
          <w:rFonts w:cs="David" w:hint="cs"/>
          <w:rtl/>
        </w:rPr>
      </w:pPr>
      <w:r w:rsidRPr="00635299">
        <w:rPr>
          <w:rFonts w:cs="David" w:hint="cs"/>
          <w:rtl/>
        </w:rPr>
        <w:tab/>
        <w:t xml:space="preserve">צריך לומר בהגינות: שר </w:t>
      </w:r>
      <w:proofErr w:type="spellStart"/>
      <w:r w:rsidRPr="00635299">
        <w:rPr>
          <w:rFonts w:cs="David" w:hint="cs"/>
          <w:rtl/>
        </w:rPr>
        <w:t>התמ"ת</w:t>
      </w:r>
      <w:proofErr w:type="spellEnd"/>
      <w:r w:rsidRPr="00635299">
        <w:rPr>
          <w:rFonts w:cs="David" w:hint="cs"/>
          <w:rtl/>
        </w:rPr>
        <w:t xml:space="preserve"> שם את זה על השולחן, מקדם את כל הרפורמות להקלה. הלוואי שהתוכנית הזאת לא </w:t>
      </w:r>
      <w:proofErr w:type="spellStart"/>
      <w:r w:rsidRPr="00635299">
        <w:rPr>
          <w:rFonts w:cs="David" w:hint="cs"/>
          <w:rtl/>
        </w:rPr>
        <w:t>היתה</w:t>
      </w:r>
      <w:proofErr w:type="spellEnd"/>
      <w:r w:rsidRPr="00635299">
        <w:rPr>
          <w:rFonts w:cs="David" w:hint="cs"/>
          <w:rtl/>
        </w:rPr>
        <w:t xml:space="preserve"> באה לעולם, אך היא באה. יש יוזמות להקלה. </w:t>
      </w:r>
    </w:p>
    <w:p w14:paraId="25B71114" w14:textId="77777777" w:rsidR="00635299" w:rsidRPr="00635299" w:rsidRDefault="00635299" w:rsidP="00635299">
      <w:pPr>
        <w:bidi/>
        <w:rPr>
          <w:rFonts w:cs="David" w:hint="cs"/>
          <w:rtl/>
        </w:rPr>
      </w:pPr>
    </w:p>
    <w:p w14:paraId="7B16F35F" w14:textId="77777777" w:rsidR="00635299" w:rsidRPr="00635299" w:rsidRDefault="00635299" w:rsidP="00635299">
      <w:pPr>
        <w:bidi/>
        <w:ind w:firstLine="567"/>
        <w:rPr>
          <w:rFonts w:cs="David" w:hint="cs"/>
          <w:rtl/>
        </w:rPr>
      </w:pPr>
      <w:r w:rsidRPr="00635299">
        <w:rPr>
          <w:rFonts w:cs="David" w:hint="cs"/>
          <w:rtl/>
        </w:rPr>
        <w:t>לגופו של עניין, אם זה קשור לוויסקונסין, זה לא חדש. שייפול בוועדת הכספים.</w:t>
      </w:r>
    </w:p>
    <w:p w14:paraId="3A836BD0" w14:textId="77777777" w:rsidR="00635299" w:rsidRPr="00635299" w:rsidRDefault="00635299" w:rsidP="00635299">
      <w:pPr>
        <w:bidi/>
        <w:rPr>
          <w:rFonts w:cs="David" w:hint="cs"/>
          <w:rtl/>
        </w:rPr>
      </w:pPr>
    </w:p>
    <w:p w14:paraId="5ECBDE68" w14:textId="77777777" w:rsidR="00635299" w:rsidRPr="00635299" w:rsidRDefault="00635299" w:rsidP="00635299">
      <w:pPr>
        <w:bidi/>
        <w:rPr>
          <w:rFonts w:cs="David" w:hint="cs"/>
          <w:rtl/>
        </w:rPr>
      </w:pPr>
      <w:r w:rsidRPr="00635299">
        <w:rPr>
          <w:rFonts w:cs="David" w:hint="cs"/>
          <w:u w:val="single"/>
          <w:rtl/>
        </w:rPr>
        <w:t xml:space="preserve">שאול </w:t>
      </w:r>
      <w:proofErr w:type="spellStart"/>
      <w:r w:rsidRPr="00635299">
        <w:rPr>
          <w:rFonts w:cs="David" w:hint="cs"/>
          <w:u w:val="single"/>
          <w:rtl/>
        </w:rPr>
        <w:t>מרידור</w:t>
      </w:r>
      <w:proofErr w:type="spellEnd"/>
      <w:r w:rsidRPr="00635299">
        <w:rPr>
          <w:rFonts w:cs="David" w:hint="cs"/>
          <w:u w:val="single"/>
          <w:rtl/>
        </w:rPr>
        <w:t>:</w:t>
      </w:r>
    </w:p>
    <w:p w14:paraId="4E201F6F" w14:textId="77777777" w:rsidR="00635299" w:rsidRPr="00635299" w:rsidRDefault="00635299" w:rsidP="00635299">
      <w:pPr>
        <w:bidi/>
        <w:rPr>
          <w:rFonts w:cs="David" w:hint="cs"/>
          <w:rtl/>
        </w:rPr>
      </w:pPr>
    </w:p>
    <w:p w14:paraId="4162D57E" w14:textId="77777777" w:rsidR="00635299" w:rsidRPr="00635299" w:rsidRDefault="00635299" w:rsidP="00635299">
      <w:pPr>
        <w:bidi/>
        <w:rPr>
          <w:rFonts w:cs="David" w:hint="cs"/>
          <w:rtl/>
        </w:rPr>
      </w:pPr>
      <w:r w:rsidRPr="00635299">
        <w:rPr>
          <w:rFonts w:cs="David" w:hint="cs"/>
          <w:rtl/>
        </w:rPr>
        <w:tab/>
        <w:t xml:space="preserve">אפנה את תשומת לבכם לכך שמה שהובא לכנסת לדיון הם שני תיקונים, בעקבות ועדת תמיר שהקים שר </w:t>
      </w:r>
      <w:proofErr w:type="spellStart"/>
      <w:r w:rsidRPr="00635299">
        <w:rPr>
          <w:rFonts w:cs="David" w:hint="cs"/>
          <w:rtl/>
        </w:rPr>
        <w:t>התמ"ת</w:t>
      </w:r>
      <w:proofErr w:type="spellEnd"/>
      <w:r w:rsidRPr="00635299">
        <w:rPr>
          <w:rFonts w:cs="David" w:hint="cs"/>
          <w:rtl/>
        </w:rPr>
        <w:t xml:space="preserve"> החדש, שישבה על המדוכה והוצעו תיקונים, הובאו שני תיקונים לכנסת; אחד לא עבר לוועדה ואחד עבר לוועדה. התיקון הוא לטובת המשתתפים ולא מקשה אלא מקל. מדובר בשני שינויים שאינם מהותיים לתוכנית.</w:t>
      </w:r>
    </w:p>
    <w:p w14:paraId="07A51965" w14:textId="77777777" w:rsidR="00635299" w:rsidRPr="00635299" w:rsidRDefault="00635299" w:rsidP="00635299">
      <w:pPr>
        <w:bidi/>
        <w:rPr>
          <w:rFonts w:cs="David" w:hint="cs"/>
          <w:rtl/>
        </w:rPr>
      </w:pPr>
    </w:p>
    <w:p w14:paraId="63CBEA44" w14:textId="77777777" w:rsidR="00635299" w:rsidRPr="00635299" w:rsidRDefault="00635299" w:rsidP="00635299">
      <w:pPr>
        <w:bidi/>
        <w:ind w:firstLine="567"/>
        <w:rPr>
          <w:rFonts w:cs="David" w:hint="cs"/>
          <w:rtl/>
        </w:rPr>
      </w:pPr>
      <w:r w:rsidRPr="00635299">
        <w:rPr>
          <w:rFonts w:cs="David" w:hint="cs"/>
          <w:rtl/>
        </w:rPr>
        <w:t xml:space="preserve">מה שמבקש חבר הכנסת ברכה לעשות זה דרך התיקונים האלה לקחת את כל החוק, שהוא גדול ומורכב. לבוא דרך זה שמתקנים פרט קטן בתוכנית גדולה, ודרך זה בהסתייגות לבטל את כל החוק זה נושא חדש. למיטב זיכרוני, עד היום לא </w:t>
      </w:r>
      <w:proofErr w:type="spellStart"/>
      <w:r w:rsidRPr="00635299">
        <w:rPr>
          <w:rFonts w:cs="David" w:hint="cs"/>
          <w:rtl/>
        </w:rPr>
        <w:t>היתה</w:t>
      </w:r>
      <w:proofErr w:type="spellEnd"/>
      <w:r w:rsidRPr="00635299">
        <w:rPr>
          <w:rFonts w:cs="David" w:hint="cs"/>
          <w:rtl/>
        </w:rPr>
        <w:t xml:space="preserve"> הסתייגות שמחקה חוק שלם דרך תיקון סעיף אחד שאינו מהותי לתוכנית. תמיד כשזה הגיע לוועדת הכנסת זה נדחה כי זה שינוי חוק לחלוטין. אני לא רואה טעם באישור הנושא הזה. זה לא קשור לחוק ההסדרים.</w:t>
      </w:r>
    </w:p>
    <w:p w14:paraId="20E723D9" w14:textId="77777777" w:rsidR="00635299" w:rsidRPr="00635299" w:rsidRDefault="00635299" w:rsidP="00635299">
      <w:pPr>
        <w:bidi/>
        <w:rPr>
          <w:rFonts w:cs="David" w:hint="cs"/>
          <w:rtl/>
        </w:rPr>
      </w:pPr>
    </w:p>
    <w:p w14:paraId="5E56F9F2" w14:textId="77777777" w:rsidR="00635299" w:rsidRPr="00635299" w:rsidRDefault="00635299" w:rsidP="00635299">
      <w:pPr>
        <w:bidi/>
        <w:rPr>
          <w:rFonts w:cs="David" w:hint="cs"/>
          <w:u w:val="single"/>
          <w:rtl/>
        </w:rPr>
      </w:pPr>
      <w:r w:rsidRPr="00635299">
        <w:rPr>
          <w:rFonts w:cs="David" w:hint="cs"/>
          <w:u w:val="single"/>
          <w:rtl/>
        </w:rPr>
        <w:t xml:space="preserve">ארבל </w:t>
      </w:r>
      <w:proofErr w:type="spellStart"/>
      <w:r w:rsidRPr="00635299">
        <w:rPr>
          <w:rFonts w:cs="David" w:hint="cs"/>
          <w:u w:val="single"/>
          <w:rtl/>
        </w:rPr>
        <w:t>אסטרחן</w:t>
      </w:r>
      <w:proofErr w:type="spellEnd"/>
      <w:r w:rsidRPr="00635299">
        <w:rPr>
          <w:rFonts w:cs="David" w:hint="cs"/>
          <w:u w:val="single"/>
          <w:rtl/>
        </w:rPr>
        <w:t>:</w:t>
      </w:r>
    </w:p>
    <w:p w14:paraId="49BFA902" w14:textId="77777777" w:rsidR="00635299" w:rsidRPr="00635299" w:rsidRDefault="00635299" w:rsidP="00635299">
      <w:pPr>
        <w:bidi/>
        <w:rPr>
          <w:rFonts w:cs="David" w:hint="cs"/>
          <w:rtl/>
        </w:rPr>
      </w:pPr>
    </w:p>
    <w:p w14:paraId="58C38160" w14:textId="77777777" w:rsidR="00635299" w:rsidRPr="00635299" w:rsidRDefault="00635299" w:rsidP="00635299">
      <w:pPr>
        <w:bidi/>
        <w:rPr>
          <w:rFonts w:cs="David" w:hint="cs"/>
          <w:rtl/>
        </w:rPr>
      </w:pPr>
      <w:r w:rsidRPr="00635299">
        <w:rPr>
          <w:rFonts w:cs="David" w:hint="cs"/>
          <w:rtl/>
        </w:rPr>
        <w:tab/>
        <w:t xml:space="preserve">אני לא זוכרת אם היו בכנסת הזאת מקרים של נושא חדש. </w:t>
      </w:r>
    </w:p>
    <w:p w14:paraId="5F471CEF" w14:textId="77777777" w:rsidR="00635299" w:rsidRPr="00635299" w:rsidRDefault="00635299" w:rsidP="00635299">
      <w:pPr>
        <w:bidi/>
        <w:rPr>
          <w:rFonts w:cs="David" w:hint="cs"/>
          <w:rtl/>
        </w:rPr>
      </w:pPr>
    </w:p>
    <w:p w14:paraId="462DED97"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6B00A1DB" w14:textId="77777777" w:rsidR="00635299" w:rsidRPr="00635299" w:rsidRDefault="00635299" w:rsidP="00635299">
      <w:pPr>
        <w:pStyle w:val="Heading5"/>
        <w:jc w:val="left"/>
        <w:rPr>
          <w:rFonts w:hint="cs"/>
          <w:sz w:val="24"/>
          <w:rtl/>
        </w:rPr>
      </w:pPr>
    </w:p>
    <w:p w14:paraId="124E2CE5" w14:textId="77777777" w:rsidR="00635299" w:rsidRPr="00635299" w:rsidRDefault="00635299" w:rsidP="00635299">
      <w:pPr>
        <w:bidi/>
        <w:rPr>
          <w:rFonts w:cs="David" w:hint="cs"/>
          <w:rtl/>
        </w:rPr>
      </w:pPr>
      <w:r w:rsidRPr="00635299">
        <w:rPr>
          <w:rFonts w:cs="David" w:hint="cs"/>
          <w:rtl/>
        </w:rPr>
        <w:tab/>
        <w:t xml:space="preserve"> היה, אך לא דנו.</w:t>
      </w:r>
    </w:p>
    <w:p w14:paraId="5C1D1B0A" w14:textId="77777777" w:rsidR="00635299" w:rsidRPr="00635299" w:rsidRDefault="00635299" w:rsidP="00635299">
      <w:pPr>
        <w:bidi/>
        <w:rPr>
          <w:rFonts w:cs="David" w:hint="cs"/>
          <w:rtl/>
        </w:rPr>
      </w:pPr>
    </w:p>
    <w:p w14:paraId="63A34445" w14:textId="77777777" w:rsidR="00635299" w:rsidRPr="00635299" w:rsidRDefault="00635299" w:rsidP="00635299">
      <w:pPr>
        <w:bidi/>
        <w:rPr>
          <w:rFonts w:cs="David" w:hint="cs"/>
          <w:rtl/>
        </w:rPr>
      </w:pPr>
      <w:r w:rsidRPr="00635299">
        <w:rPr>
          <w:rFonts w:cs="David" w:hint="cs"/>
          <w:u w:val="single"/>
          <w:rtl/>
        </w:rPr>
        <w:t xml:space="preserve">ארבל </w:t>
      </w:r>
      <w:proofErr w:type="spellStart"/>
      <w:r w:rsidRPr="00635299">
        <w:rPr>
          <w:rFonts w:cs="David" w:hint="cs"/>
          <w:u w:val="single"/>
          <w:rtl/>
        </w:rPr>
        <w:t>אסטרחן</w:t>
      </w:r>
      <w:proofErr w:type="spellEnd"/>
      <w:r w:rsidRPr="00635299">
        <w:rPr>
          <w:rFonts w:cs="David" w:hint="cs"/>
          <w:u w:val="single"/>
          <w:rtl/>
        </w:rPr>
        <w:t>:</w:t>
      </w:r>
    </w:p>
    <w:p w14:paraId="097EEBA7" w14:textId="77777777" w:rsidR="00635299" w:rsidRPr="00635299" w:rsidRDefault="00635299" w:rsidP="00635299">
      <w:pPr>
        <w:bidi/>
        <w:rPr>
          <w:rFonts w:cs="David" w:hint="cs"/>
          <w:rtl/>
        </w:rPr>
      </w:pPr>
    </w:p>
    <w:p w14:paraId="65231E50" w14:textId="77777777" w:rsidR="00635299" w:rsidRPr="00635299" w:rsidRDefault="00635299" w:rsidP="00635299">
      <w:pPr>
        <w:bidi/>
        <w:ind w:firstLine="567"/>
        <w:rPr>
          <w:rFonts w:cs="David" w:hint="cs"/>
          <w:rtl/>
        </w:rPr>
      </w:pPr>
      <w:r w:rsidRPr="00635299">
        <w:rPr>
          <w:rFonts w:cs="David" w:hint="cs"/>
          <w:rtl/>
        </w:rPr>
        <w:t xml:space="preserve">ההצעה שנכללת בחוק ההסדרים מדברת רק על נושא של משתתפים בתוכנית ויסקונסין שמופנים למסגרות שיקומיות. כפי שאמר נציג האוצר, מדובר בנושא קטן מתוך התיקון. אין ספק שהממשלה צריכה להיות מודעת לזה שברגע שהיא מכניסה בחוק ההסדרים הרבה נושאים, היא צריכה להיות מודעת להשלכות שיכולות להיות לכך, בין היתר העניין של נושא חדש. </w:t>
      </w:r>
    </w:p>
    <w:p w14:paraId="0F4EC931" w14:textId="77777777" w:rsidR="00635299" w:rsidRPr="00635299" w:rsidRDefault="00635299" w:rsidP="00635299">
      <w:pPr>
        <w:bidi/>
        <w:rPr>
          <w:rFonts w:cs="David" w:hint="cs"/>
          <w:rtl/>
        </w:rPr>
      </w:pPr>
    </w:p>
    <w:p w14:paraId="5C892661" w14:textId="77777777" w:rsidR="00635299" w:rsidRPr="00635299" w:rsidRDefault="00635299" w:rsidP="00635299">
      <w:pPr>
        <w:bidi/>
        <w:rPr>
          <w:rFonts w:cs="David" w:hint="cs"/>
          <w:rtl/>
        </w:rPr>
      </w:pPr>
      <w:r w:rsidRPr="00635299">
        <w:rPr>
          <w:rFonts w:cs="David" w:hint="cs"/>
          <w:rtl/>
        </w:rPr>
        <w:tab/>
        <w:t xml:space="preserve">אני רוצה להביא בפניכם את ההלכה העיקרית שקשורה לשיקול דעת ועדת הכנסת בעניין נושא חדש, גם כי זו הפעם הראשונה שדנים בעניין הזה בכנסת הזאת. יש פסק דין אחד מרכזי בנושא הזה, אבו </w:t>
      </w:r>
      <w:proofErr w:type="spellStart"/>
      <w:r w:rsidRPr="00635299">
        <w:rPr>
          <w:rFonts w:cs="David" w:hint="cs"/>
          <w:rtl/>
        </w:rPr>
        <w:t>עראר</w:t>
      </w:r>
      <w:proofErr w:type="spellEnd"/>
      <w:r w:rsidRPr="00635299">
        <w:rPr>
          <w:rFonts w:cs="David" w:hint="cs"/>
          <w:rtl/>
        </w:rPr>
        <w:t>, ואומר בקצרה את עיקריו; הנקודה האחרונה שאזכיר רלוונטית לעניין זה; בפסק הדין נקבע שהסעיף שמאפשר לוועדות לדון ולהכין הצעת חוק לקריאה השנייה והשלישית, תכליתו היא לצייד את הוועדה ששוקדת על הצעת חוק שאושרה בקריאה הראשונה בסמכויות הנדרשות כדי לגבש את הצעת החוק לבדיקה סופית.</w:t>
      </w:r>
    </w:p>
    <w:p w14:paraId="14923F51" w14:textId="77777777" w:rsidR="00635299" w:rsidRPr="00635299" w:rsidRDefault="00635299" w:rsidP="00635299">
      <w:pPr>
        <w:bidi/>
        <w:rPr>
          <w:rFonts w:cs="David" w:hint="cs"/>
          <w:rtl/>
        </w:rPr>
      </w:pPr>
    </w:p>
    <w:p w14:paraId="4993C55E" w14:textId="77777777" w:rsidR="00635299" w:rsidRPr="00635299" w:rsidRDefault="00635299" w:rsidP="00635299">
      <w:pPr>
        <w:bidi/>
        <w:ind w:firstLine="567"/>
        <w:rPr>
          <w:rFonts w:cs="David" w:hint="cs"/>
          <w:rtl/>
        </w:rPr>
      </w:pPr>
      <w:r w:rsidRPr="00635299">
        <w:rPr>
          <w:rFonts w:cs="David" w:hint="cs"/>
          <w:rtl/>
        </w:rPr>
        <w:t xml:space="preserve">הוראת הסעיף מאפשרת לוועדה לתקן את הצעת החוק, לברא אותה מפגמים שדבקו בה, ללטש את הסדריה, להשלים את החסר, להסיר את המיותר או את המזיק על מנת שתונח הצעת חוק טובה ויעילה ככל האפשר להשגת התוכנית שלה נועדה. הוראה זו מייעלת את הליכי החקיקה ומונעת סרבול מיותר שעלול היה להתרחש אם כל תיקון בהצעה היה מחייב פתיחה מחדש של הליכי החקיקה החל משלב הקריאה הראשונה. </w:t>
      </w:r>
    </w:p>
    <w:p w14:paraId="450770CE" w14:textId="77777777" w:rsidR="00635299" w:rsidRPr="00635299" w:rsidRDefault="00635299" w:rsidP="00635299">
      <w:pPr>
        <w:bidi/>
        <w:ind w:firstLine="567"/>
        <w:rPr>
          <w:rFonts w:cs="David" w:hint="cs"/>
          <w:rtl/>
        </w:rPr>
      </w:pPr>
    </w:p>
    <w:p w14:paraId="497F5784" w14:textId="77777777" w:rsidR="00635299" w:rsidRPr="00635299" w:rsidRDefault="00635299" w:rsidP="00635299">
      <w:pPr>
        <w:bidi/>
        <w:ind w:firstLine="567"/>
        <w:rPr>
          <w:rFonts w:cs="David" w:hint="cs"/>
          <w:rtl/>
        </w:rPr>
      </w:pPr>
      <w:r w:rsidRPr="00635299">
        <w:rPr>
          <w:rFonts w:cs="David" w:hint="cs"/>
          <w:rtl/>
        </w:rPr>
        <w:t xml:space="preserve">אבל סמכות הוועדה אינה בלתי מוגבלת </w:t>
      </w:r>
      <w:r w:rsidRPr="00635299">
        <w:rPr>
          <w:rFonts w:cs="David"/>
          <w:rtl/>
        </w:rPr>
        <w:t>–</w:t>
      </w:r>
      <w:r w:rsidRPr="00635299">
        <w:rPr>
          <w:rFonts w:cs="David" w:hint="cs"/>
          <w:rtl/>
        </w:rPr>
        <w:t xml:space="preserve"> נקבע לה סייג המונע מן הוועדה לחרוג מנושא הצעת החוק. תכליתו של הסייג למנוע הגנבה של הוראות והסדרים שלא נכללו בהצעת החוק ולא נתקבלו בקריאה הראשונה בכנסת. </w:t>
      </w:r>
    </w:p>
    <w:p w14:paraId="354D4423" w14:textId="77777777" w:rsidR="00635299" w:rsidRPr="00635299" w:rsidRDefault="00635299" w:rsidP="00635299">
      <w:pPr>
        <w:bidi/>
        <w:rPr>
          <w:rFonts w:cs="David" w:hint="cs"/>
          <w:u w:val="single"/>
          <w:rtl/>
        </w:rPr>
      </w:pPr>
    </w:p>
    <w:p w14:paraId="703BBCBE" w14:textId="77777777" w:rsidR="00635299" w:rsidRPr="00635299" w:rsidRDefault="00635299" w:rsidP="00635299">
      <w:pPr>
        <w:bidi/>
        <w:rPr>
          <w:rFonts w:cs="David" w:hint="cs"/>
          <w:rtl/>
        </w:rPr>
      </w:pPr>
      <w:r w:rsidRPr="00635299">
        <w:rPr>
          <w:rFonts w:cs="David" w:hint="cs"/>
          <w:u w:val="single"/>
          <w:rtl/>
        </w:rPr>
        <w:t>ראובן ריבלין:</w:t>
      </w:r>
    </w:p>
    <w:p w14:paraId="3EC4B08C" w14:textId="77777777" w:rsidR="00635299" w:rsidRPr="00635299" w:rsidRDefault="00635299" w:rsidP="00635299">
      <w:pPr>
        <w:bidi/>
        <w:rPr>
          <w:rFonts w:cs="David" w:hint="cs"/>
          <w:rtl/>
        </w:rPr>
      </w:pPr>
    </w:p>
    <w:p w14:paraId="1AB5B783" w14:textId="77777777" w:rsidR="00635299" w:rsidRPr="00635299" w:rsidRDefault="00635299" w:rsidP="00635299">
      <w:pPr>
        <w:bidi/>
        <w:rPr>
          <w:rFonts w:cs="David" w:hint="cs"/>
          <w:rtl/>
        </w:rPr>
      </w:pPr>
      <w:r w:rsidRPr="00635299">
        <w:rPr>
          <w:rFonts w:cs="David" w:hint="cs"/>
          <w:rtl/>
        </w:rPr>
        <w:tab/>
        <w:t xml:space="preserve"> אי אפשר באמצעות חוק זה לבטל את בית החולים באשדוד.</w:t>
      </w:r>
    </w:p>
    <w:p w14:paraId="484DEF76" w14:textId="77777777" w:rsidR="00635299" w:rsidRPr="00635299" w:rsidRDefault="00635299" w:rsidP="00635299">
      <w:pPr>
        <w:bidi/>
        <w:rPr>
          <w:rFonts w:cs="David" w:hint="cs"/>
          <w:rtl/>
        </w:rPr>
      </w:pPr>
    </w:p>
    <w:p w14:paraId="70E857A8" w14:textId="77777777" w:rsidR="00635299" w:rsidRPr="00635299" w:rsidRDefault="00635299" w:rsidP="00635299">
      <w:pPr>
        <w:bidi/>
        <w:rPr>
          <w:rFonts w:cs="David" w:hint="cs"/>
          <w:u w:val="single"/>
          <w:rtl/>
        </w:rPr>
      </w:pPr>
      <w:r w:rsidRPr="00635299">
        <w:rPr>
          <w:rFonts w:cs="David" w:hint="cs"/>
          <w:u w:val="single"/>
          <w:rtl/>
        </w:rPr>
        <w:t xml:space="preserve">ארבל </w:t>
      </w:r>
      <w:proofErr w:type="spellStart"/>
      <w:r w:rsidRPr="00635299">
        <w:rPr>
          <w:rFonts w:cs="David" w:hint="cs"/>
          <w:u w:val="single"/>
          <w:rtl/>
        </w:rPr>
        <w:t>אסטרחן</w:t>
      </w:r>
      <w:proofErr w:type="spellEnd"/>
      <w:r w:rsidRPr="00635299">
        <w:rPr>
          <w:rFonts w:cs="David" w:hint="cs"/>
          <w:u w:val="single"/>
          <w:rtl/>
        </w:rPr>
        <w:t>:</w:t>
      </w:r>
    </w:p>
    <w:p w14:paraId="1C77C769" w14:textId="77777777" w:rsidR="00635299" w:rsidRPr="00635299" w:rsidRDefault="00635299" w:rsidP="00635299">
      <w:pPr>
        <w:bidi/>
        <w:rPr>
          <w:rFonts w:cs="David" w:hint="cs"/>
          <w:rtl/>
        </w:rPr>
      </w:pPr>
    </w:p>
    <w:p w14:paraId="3A29D8E4" w14:textId="77777777" w:rsidR="00635299" w:rsidRPr="00635299" w:rsidRDefault="00635299" w:rsidP="00635299">
      <w:pPr>
        <w:bidi/>
        <w:rPr>
          <w:rFonts w:cs="David" w:hint="cs"/>
          <w:rtl/>
        </w:rPr>
      </w:pPr>
      <w:r w:rsidRPr="00635299">
        <w:rPr>
          <w:rFonts w:cs="David" w:hint="cs"/>
          <w:rtl/>
        </w:rPr>
        <w:tab/>
        <w:t>הרעיון הוא שדברים שלא התקיים לגביהם דיון פומבי בקריאה הראשונה יוכנסו.</w:t>
      </w:r>
    </w:p>
    <w:p w14:paraId="7272832F" w14:textId="77777777" w:rsidR="00635299" w:rsidRPr="00635299" w:rsidRDefault="00635299" w:rsidP="00635299">
      <w:pPr>
        <w:bidi/>
        <w:rPr>
          <w:rFonts w:cs="David" w:hint="cs"/>
          <w:rtl/>
        </w:rPr>
      </w:pPr>
    </w:p>
    <w:p w14:paraId="2E1F928B" w14:textId="77777777" w:rsidR="00635299" w:rsidRPr="00635299" w:rsidRDefault="00635299" w:rsidP="00635299">
      <w:pPr>
        <w:bidi/>
        <w:rPr>
          <w:rFonts w:cs="David" w:hint="cs"/>
          <w:rtl/>
        </w:rPr>
      </w:pPr>
      <w:r w:rsidRPr="00635299">
        <w:rPr>
          <w:rFonts w:cs="David" w:hint="cs"/>
          <w:rtl/>
        </w:rPr>
        <w:tab/>
        <w:t xml:space="preserve">הנקודה האחרונה, שאני חושבת שרלוונטית לנושא שלפנינו </w:t>
      </w:r>
      <w:r w:rsidRPr="00635299">
        <w:rPr>
          <w:rFonts w:cs="David"/>
          <w:rtl/>
        </w:rPr>
        <w:t>–</w:t>
      </w:r>
      <w:r w:rsidRPr="00635299">
        <w:rPr>
          <w:rFonts w:cs="David" w:hint="cs"/>
          <w:rtl/>
        </w:rPr>
        <w:t xml:space="preserve"> אומר פסק הדין: הנושא של הצעת החוק הוא המכתיב את גבולות הפעולה של הוועדה. לא הרי הצעת חוק שמובא בה חוק שלם שחובק הסדרים וסוגיות לרוב כהרי הצעת חוק שמוצע בה לתקן הוראה אחת שעוסקת בנושא נקודתי. ברור שהיקפו של "הנושא" במקרה הראשון יהיה רחב בהרבה מה"נושא" במקרה השני. </w:t>
      </w:r>
    </w:p>
    <w:p w14:paraId="0C45AAB4" w14:textId="77777777" w:rsidR="00635299" w:rsidRPr="00635299" w:rsidRDefault="00635299" w:rsidP="00635299">
      <w:pPr>
        <w:bidi/>
        <w:rPr>
          <w:rFonts w:cs="David" w:hint="cs"/>
          <w:rtl/>
        </w:rPr>
      </w:pPr>
    </w:p>
    <w:p w14:paraId="67B26473" w14:textId="77777777" w:rsidR="00635299" w:rsidRPr="00635299" w:rsidRDefault="00635299" w:rsidP="00635299">
      <w:pPr>
        <w:bidi/>
        <w:ind w:firstLine="567"/>
        <w:rPr>
          <w:rFonts w:cs="David" w:hint="cs"/>
          <w:rtl/>
        </w:rPr>
      </w:pPr>
      <w:r w:rsidRPr="00635299">
        <w:rPr>
          <w:rFonts w:cs="David" w:hint="cs"/>
          <w:rtl/>
        </w:rPr>
        <w:t>אלה ההנחיות בעניין הזה. כמובן, הדבר נתון לשיקול דעת חברי ועדת הכנסת.</w:t>
      </w:r>
    </w:p>
    <w:p w14:paraId="41C47E4C" w14:textId="77777777" w:rsidR="00635299" w:rsidRPr="00635299" w:rsidRDefault="00635299" w:rsidP="00635299">
      <w:pPr>
        <w:bidi/>
        <w:rPr>
          <w:rFonts w:cs="David" w:hint="cs"/>
          <w:rtl/>
        </w:rPr>
      </w:pPr>
    </w:p>
    <w:p w14:paraId="2A2E0061"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41D149C0" w14:textId="77777777" w:rsidR="00635299" w:rsidRPr="00635299" w:rsidRDefault="00635299" w:rsidP="00635299">
      <w:pPr>
        <w:pStyle w:val="Heading5"/>
        <w:jc w:val="left"/>
        <w:rPr>
          <w:rFonts w:hint="cs"/>
          <w:sz w:val="24"/>
          <w:rtl/>
        </w:rPr>
      </w:pPr>
    </w:p>
    <w:p w14:paraId="150733A7" w14:textId="77777777" w:rsidR="00635299" w:rsidRPr="00635299" w:rsidRDefault="00635299" w:rsidP="00635299">
      <w:pPr>
        <w:bidi/>
        <w:rPr>
          <w:rFonts w:cs="David" w:hint="cs"/>
          <w:rtl/>
        </w:rPr>
      </w:pPr>
      <w:r w:rsidRPr="00635299">
        <w:rPr>
          <w:rFonts w:cs="David" w:hint="cs"/>
          <w:rtl/>
        </w:rPr>
        <w:tab/>
        <w:t xml:space="preserve"> אין לי עניין בתוכנית ויסקונסין. אמר חבר הכנסת ברכה שזה לא קובע שום דבר. בוועדה אפשר להצביע איך שרוצים. אני אוהב להיות שלם עם מעשיי. אני רוצה לבוא בידיים נקיות, עם עצמי. אתם תצביעו עניינית, אני אבקש רביזיה, אבוא בדברים עם האנשים, ויכול להיות שעד מחר אמשוך את הרביזיה שלי. </w:t>
      </w:r>
    </w:p>
    <w:p w14:paraId="50554C88" w14:textId="77777777" w:rsidR="00635299" w:rsidRPr="00635299" w:rsidRDefault="00635299" w:rsidP="00635299">
      <w:pPr>
        <w:bidi/>
        <w:rPr>
          <w:rFonts w:cs="David" w:hint="cs"/>
          <w:rtl/>
        </w:rPr>
      </w:pPr>
    </w:p>
    <w:p w14:paraId="7365E674"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2746E34F" w14:textId="77777777" w:rsidR="00635299" w:rsidRPr="00635299" w:rsidRDefault="00635299" w:rsidP="00635299">
      <w:pPr>
        <w:bidi/>
        <w:rPr>
          <w:rFonts w:cs="David" w:hint="cs"/>
          <w:rtl/>
        </w:rPr>
      </w:pPr>
      <w:r w:rsidRPr="00635299">
        <w:rPr>
          <w:rFonts w:cs="David" w:hint="cs"/>
          <w:rtl/>
        </w:rPr>
        <w:tab/>
        <w:t xml:space="preserve"> מי בעד להכריז על זה כנושא חדש?</w:t>
      </w:r>
    </w:p>
    <w:p w14:paraId="658B0837" w14:textId="77777777" w:rsidR="00635299" w:rsidRPr="00635299" w:rsidRDefault="00635299" w:rsidP="00635299">
      <w:pPr>
        <w:bidi/>
        <w:rPr>
          <w:rFonts w:cs="David" w:hint="cs"/>
          <w:rtl/>
        </w:rPr>
      </w:pPr>
    </w:p>
    <w:p w14:paraId="21C720DD" w14:textId="77777777" w:rsidR="00635299" w:rsidRPr="00635299" w:rsidRDefault="00635299" w:rsidP="00635299">
      <w:pPr>
        <w:bidi/>
        <w:jc w:val="center"/>
        <w:rPr>
          <w:rFonts w:cs="David" w:hint="cs"/>
          <w:b/>
          <w:bCs/>
          <w:rtl/>
        </w:rPr>
      </w:pPr>
      <w:r w:rsidRPr="00635299">
        <w:rPr>
          <w:rFonts w:cs="David" w:hint="cs"/>
          <w:b/>
          <w:bCs/>
          <w:rtl/>
        </w:rPr>
        <w:t>הצבעה</w:t>
      </w:r>
    </w:p>
    <w:p w14:paraId="6F4493ED" w14:textId="77777777" w:rsidR="00635299" w:rsidRPr="00635299" w:rsidRDefault="00635299" w:rsidP="00635299">
      <w:pPr>
        <w:bidi/>
        <w:jc w:val="center"/>
        <w:rPr>
          <w:rFonts w:cs="David" w:hint="cs"/>
          <w:b/>
          <w:bCs/>
          <w:rtl/>
        </w:rPr>
      </w:pPr>
      <w:r w:rsidRPr="00635299">
        <w:rPr>
          <w:rFonts w:cs="David" w:hint="cs"/>
          <w:b/>
          <w:bCs/>
          <w:rtl/>
        </w:rPr>
        <w:t xml:space="preserve">בעד </w:t>
      </w:r>
      <w:r w:rsidRPr="00635299">
        <w:rPr>
          <w:rFonts w:cs="David"/>
          <w:b/>
          <w:bCs/>
          <w:rtl/>
        </w:rPr>
        <w:t>–</w:t>
      </w:r>
      <w:r w:rsidRPr="00635299">
        <w:rPr>
          <w:rFonts w:cs="David" w:hint="cs"/>
          <w:b/>
          <w:bCs/>
          <w:rtl/>
        </w:rPr>
        <w:t xml:space="preserve"> 15</w:t>
      </w:r>
    </w:p>
    <w:p w14:paraId="34EBDC8A" w14:textId="77777777" w:rsidR="00635299" w:rsidRPr="00635299" w:rsidRDefault="00635299" w:rsidP="00635299">
      <w:pPr>
        <w:bidi/>
        <w:jc w:val="center"/>
        <w:rPr>
          <w:rFonts w:cs="David" w:hint="cs"/>
          <w:b/>
          <w:bCs/>
          <w:rtl/>
        </w:rPr>
      </w:pPr>
      <w:r w:rsidRPr="00635299">
        <w:rPr>
          <w:rFonts w:cs="David" w:hint="cs"/>
          <w:b/>
          <w:bCs/>
          <w:rtl/>
        </w:rPr>
        <w:t xml:space="preserve">נגד </w:t>
      </w:r>
      <w:r w:rsidRPr="00635299">
        <w:rPr>
          <w:rFonts w:cs="David"/>
          <w:b/>
          <w:bCs/>
          <w:rtl/>
        </w:rPr>
        <w:t>–</w:t>
      </w:r>
      <w:r w:rsidRPr="00635299">
        <w:rPr>
          <w:rFonts w:cs="David" w:hint="cs"/>
          <w:b/>
          <w:bCs/>
          <w:rtl/>
        </w:rPr>
        <w:t xml:space="preserve"> 1</w:t>
      </w:r>
    </w:p>
    <w:p w14:paraId="57787445" w14:textId="77777777" w:rsidR="00635299" w:rsidRPr="00635299" w:rsidRDefault="00635299" w:rsidP="00635299">
      <w:pPr>
        <w:bidi/>
        <w:jc w:val="center"/>
        <w:rPr>
          <w:rFonts w:cs="David" w:hint="cs"/>
          <w:b/>
          <w:bCs/>
          <w:rtl/>
        </w:rPr>
      </w:pPr>
      <w:r w:rsidRPr="00635299">
        <w:rPr>
          <w:rFonts w:cs="David" w:hint="cs"/>
          <w:b/>
          <w:bCs/>
          <w:rtl/>
        </w:rPr>
        <w:t xml:space="preserve">נמנעים </w:t>
      </w:r>
      <w:r w:rsidRPr="00635299">
        <w:rPr>
          <w:rFonts w:cs="David"/>
          <w:b/>
          <w:bCs/>
          <w:rtl/>
        </w:rPr>
        <w:t>–</w:t>
      </w:r>
      <w:r w:rsidRPr="00635299">
        <w:rPr>
          <w:rFonts w:cs="David" w:hint="cs"/>
          <w:b/>
          <w:bCs/>
          <w:rtl/>
        </w:rPr>
        <w:t xml:space="preserve"> 1</w:t>
      </w:r>
    </w:p>
    <w:p w14:paraId="4311689D" w14:textId="77777777" w:rsidR="00635299" w:rsidRPr="00635299" w:rsidRDefault="00635299" w:rsidP="00635299">
      <w:pPr>
        <w:bidi/>
        <w:rPr>
          <w:rFonts w:cs="David" w:hint="cs"/>
          <w:u w:val="single"/>
          <w:rtl/>
        </w:rPr>
      </w:pPr>
      <w:r w:rsidRPr="00635299">
        <w:rPr>
          <w:rFonts w:cs="David" w:hint="cs"/>
          <w:u w:val="single"/>
          <w:rtl/>
        </w:rPr>
        <w:t>היו</w:t>
      </w:r>
      <w:r w:rsidRPr="00635299">
        <w:rPr>
          <w:rFonts w:cs="David"/>
          <w:u w:val="single"/>
          <w:rtl/>
        </w:rPr>
        <w:t>"</w:t>
      </w:r>
      <w:r w:rsidRPr="00635299">
        <w:rPr>
          <w:rFonts w:cs="David" w:hint="cs"/>
          <w:u w:val="single"/>
          <w:rtl/>
        </w:rPr>
        <w:t>ר רוחמה אברהם:</w:t>
      </w:r>
    </w:p>
    <w:p w14:paraId="0DE717F2" w14:textId="77777777" w:rsidR="00635299" w:rsidRPr="00635299" w:rsidRDefault="00635299" w:rsidP="00635299">
      <w:pPr>
        <w:bidi/>
        <w:rPr>
          <w:rFonts w:cs="David" w:hint="cs"/>
          <w:rtl/>
        </w:rPr>
      </w:pPr>
    </w:p>
    <w:p w14:paraId="758E4846" w14:textId="77777777" w:rsidR="00635299" w:rsidRPr="00635299" w:rsidRDefault="00635299" w:rsidP="00635299">
      <w:pPr>
        <w:bidi/>
        <w:rPr>
          <w:rFonts w:cs="David" w:hint="cs"/>
          <w:rtl/>
        </w:rPr>
      </w:pPr>
      <w:r w:rsidRPr="00635299">
        <w:rPr>
          <w:rFonts w:cs="David" w:hint="cs"/>
          <w:rtl/>
        </w:rPr>
        <w:tab/>
        <w:t>נקבע שזה לא נושא חדש.</w:t>
      </w:r>
    </w:p>
    <w:p w14:paraId="6E778975" w14:textId="77777777" w:rsidR="00635299" w:rsidRPr="00635299" w:rsidRDefault="00635299" w:rsidP="00635299">
      <w:pPr>
        <w:bidi/>
        <w:rPr>
          <w:rFonts w:cs="David" w:hint="cs"/>
          <w:rtl/>
        </w:rPr>
      </w:pPr>
    </w:p>
    <w:p w14:paraId="7AE13A39" w14:textId="77777777" w:rsidR="00635299" w:rsidRPr="00635299" w:rsidRDefault="00635299" w:rsidP="00635299">
      <w:pPr>
        <w:pStyle w:val="Heading5"/>
        <w:jc w:val="left"/>
        <w:rPr>
          <w:rFonts w:hint="cs"/>
          <w:sz w:val="24"/>
          <w:rtl/>
        </w:rPr>
      </w:pPr>
      <w:r w:rsidRPr="00635299">
        <w:rPr>
          <w:rFonts w:hint="cs"/>
          <w:sz w:val="24"/>
          <w:u w:val="single"/>
          <w:rtl/>
        </w:rPr>
        <w:t xml:space="preserve">אביגדור </w:t>
      </w:r>
      <w:proofErr w:type="spellStart"/>
      <w:r w:rsidRPr="00635299">
        <w:rPr>
          <w:rFonts w:hint="cs"/>
          <w:sz w:val="24"/>
          <w:u w:val="single"/>
          <w:rtl/>
        </w:rPr>
        <w:t>יצחקי</w:t>
      </w:r>
      <w:proofErr w:type="spellEnd"/>
      <w:r w:rsidRPr="00635299">
        <w:rPr>
          <w:rFonts w:hint="cs"/>
          <w:sz w:val="24"/>
          <w:u w:val="single"/>
          <w:rtl/>
        </w:rPr>
        <w:t>:</w:t>
      </w:r>
    </w:p>
    <w:p w14:paraId="2D838C20" w14:textId="77777777" w:rsidR="00635299" w:rsidRPr="00635299" w:rsidRDefault="00635299" w:rsidP="00635299">
      <w:pPr>
        <w:pStyle w:val="Heading5"/>
        <w:jc w:val="left"/>
        <w:rPr>
          <w:rFonts w:hint="cs"/>
          <w:sz w:val="24"/>
          <w:rtl/>
        </w:rPr>
      </w:pPr>
    </w:p>
    <w:p w14:paraId="2AA3855D" w14:textId="77777777" w:rsidR="00635299" w:rsidRPr="00635299" w:rsidRDefault="00635299" w:rsidP="00635299">
      <w:pPr>
        <w:bidi/>
        <w:rPr>
          <w:rFonts w:cs="David" w:hint="cs"/>
          <w:rtl/>
        </w:rPr>
      </w:pPr>
      <w:r w:rsidRPr="00635299">
        <w:rPr>
          <w:rFonts w:cs="David" w:hint="cs"/>
          <w:rtl/>
        </w:rPr>
        <w:tab/>
        <w:t>רביזיה.</w:t>
      </w:r>
    </w:p>
    <w:p w14:paraId="5E3FFD2D" w14:textId="77777777" w:rsidR="00635299" w:rsidRPr="00635299" w:rsidRDefault="00635299" w:rsidP="00635299">
      <w:pPr>
        <w:bidi/>
        <w:rPr>
          <w:rFonts w:cs="David" w:hint="cs"/>
          <w:rtl/>
        </w:rPr>
      </w:pPr>
    </w:p>
    <w:p w14:paraId="57E0909F" w14:textId="77777777" w:rsidR="00635299" w:rsidRPr="00635299" w:rsidRDefault="00635299" w:rsidP="00635299">
      <w:pPr>
        <w:bidi/>
        <w:rPr>
          <w:rFonts w:cs="David" w:hint="cs"/>
          <w:u w:val="single"/>
          <w:rtl/>
        </w:rPr>
      </w:pPr>
      <w:r w:rsidRPr="00635299">
        <w:rPr>
          <w:rFonts w:cs="David" w:hint="cs"/>
          <w:u w:val="single"/>
          <w:rtl/>
        </w:rPr>
        <w:t>היו"ר רוחמה אברהם:</w:t>
      </w:r>
    </w:p>
    <w:p w14:paraId="5D190577" w14:textId="77777777" w:rsidR="00635299" w:rsidRPr="00635299" w:rsidRDefault="00635299" w:rsidP="00635299">
      <w:pPr>
        <w:bidi/>
        <w:rPr>
          <w:rFonts w:cs="David" w:hint="cs"/>
          <w:rtl/>
        </w:rPr>
      </w:pPr>
    </w:p>
    <w:p w14:paraId="23F3A10A" w14:textId="77777777" w:rsidR="00635299" w:rsidRPr="00635299" w:rsidRDefault="00635299" w:rsidP="00635299">
      <w:pPr>
        <w:bidi/>
        <w:rPr>
          <w:rFonts w:cs="David" w:hint="cs"/>
          <w:rtl/>
        </w:rPr>
      </w:pPr>
      <w:r w:rsidRPr="00635299">
        <w:rPr>
          <w:rFonts w:cs="David" w:hint="cs"/>
          <w:rtl/>
        </w:rPr>
        <w:tab/>
        <w:t xml:space="preserve"> הרביזיה תובא מחר בבוקר.</w:t>
      </w:r>
    </w:p>
    <w:p w14:paraId="5475CB4E" w14:textId="77777777" w:rsidR="00635299" w:rsidRPr="00635299" w:rsidRDefault="00635299" w:rsidP="00635299">
      <w:pPr>
        <w:bidi/>
        <w:rPr>
          <w:rFonts w:cs="David" w:hint="cs"/>
          <w:rtl/>
        </w:rPr>
      </w:pPr>
      <w:r w:rsidRPr="00635299">
        <w:rPr>
          <w:rFonts w:cs="David" w:hint="cs"/>
          <w:rtl/>
        </w:rPr>
        <w:tab/>
        <w:t>תודה רבה, הישיבה נעולה.</w:t>
      </w:r>
    </w:p>
    <w:p w14:paraId="460564E6" w14:textId="77777777" w:rsidR="00635299" w:rsidRPr="00635299" w:rsidRDefault="00635299" w:rsidP="00635299">
      <w:pPr>
        <w:bidi/>
        <w:rPr>
          <w:rFonts w:cs="David" w:hint="cs"/>
          <w:rtl/>
        </w:rPr>
      </w:pPr>
    </w:p>
    <w:p w14:paraId="57FCA52B" w14:textId="77777777" w:rsidR="00552A80" w:rsidRPr="00635299" w:rsidRDefault="00635299" w:rsidP="00635299">
      <w:pPr>
        <w:bidi/>
        <w:rPr>
          <w:rFonts w:cs="David"/>
        </w:rPr>
      </w:pPr>
      <w:r w:rsidRPr="00635299">
        <w:rPr>
          <w:rFonts w:cs="David" w:hint="cs"/>
          <w:u w:val="single"/>
          <w:rtl/>
        </w:rPr>
        <w:t>הישיבה ננעלה בשעה 11:00.</w:t>
      </w:r>
    </w:p>
    <w:sectPr w:rsidR="00552A80" w:rsidRPr="00635299" w:rsidSect="0063529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A76CB" w14:textId="77777777" w:rsidR="00000000" w:rsidRDefault="002A74D6">
      <w:r>
        <w:separator/>
      </w:r>
    </w:p>
  </w:endnote>
  <w:endnote w:type="continuationSeparator" w:id="0">
    <w:p w14:paraId="0704E2ED" w14:textId="77777777" w:rsidR="00000000" w:rsidRDefault="002A7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45C1" w14:textId="77777777" w:rsidR="00000000" w:rsidRDefault="002A74D6">
      <w:r>
        <w:separator/>
      </w:r>
    </w:p>
  </w:footnote>
  <w:footnote w:type="continuationSeparator" w:id="0">
    <w:p w14:paraId="73AD6DF6" w14:textId="77777777" w:rsidR="00000000" w:rsidRDefault="002A7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2C08F" w14:textId="77777777" w:rsidR="00635299" w:rsidRDefault="0063529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9121188" w14:textId="77777777" w:rsidR="00635299" w:rsidRDefault="00635299">
    <w:pPr>
      <w:pStyle w:val="Header"/>
      <w:ind w:right="360"/>
      <w:jc w:val="both"/>
      <w:rPr>
        <w:rtl/>
      </w:rPr>
    </w:pPr>
  </w:p>
  <w:p w14:paraId="0537513F" w14:textId="77777777" w:rsidR="00635299" w:rsidRDefault="00635299"/>
  <w:p w14:paraId="36349243" w14:textId="77777777" w:rsidR="00635299" w:rsidRDefault="00635299"/>
  <w:p w14:paraId="19DBECE8" w14:textId="77777777" w:rsidR="00635299" w:rsidRDefault="00635299"/>
  <w:p w14:paraId="251C4E95" w14:textId="77777777" w:rsidR="00635299" w:rsidRDefault="00635299"/>
  <w:p w14:paraId="49FF7CD9" w14:textId="77777777" w:rsidR="00635299" w:rsidRDefault="00635299"/>
  <w:p w14:paraId="69657F0D" w14:textId="77777777" w:rsidR="00635299" w:rsidRDefault="00635299"/>
  <w:p w14:paraId="75C7F6FA" w14:textId="77777777" w:rsidR="00635299" w:rsidRDefault="00635299"/>
  <w:p w14:paraId="135ACC2F" w14:textId="77777777" w:rsidR="00635299" w:rsidRDefault="00635299"/>
  <w:p w14:paraId="1D57E830" w14:textId="77777777" w:rsidR="00635299" w:rsidRDefault="006352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86AE" w14:textId="77777777" w:rsidR="00635299" w:rsidRDefault="0063529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21</w:t>
    </w:r>
    <w:r>
      <w:rPr>
        <w:rStyle w:val="PageNumber"/>
        <w:rtl/>
      </w:rPr>
      <w:fldChar w:fldCharType="end"/>
    </w:r>
  </w:p>
  <w:p w14:paraId="221AAD42" w14:textId="77777777" w:rsidR="00635299" w:rsidRDefault="00635299">
    <w:pPr>
      <w:pStyle w:val="Header"/>
      <w:ind w:right="360"/>
      <w:jc w:val="both"/>
      <w:rPr>
        <w:rStyle w:val="PageNumber"/>
        <w:rFonts w:hint="cs"/>
        <w:rtl/>
      </w:rPr>
    </w:pPr>
    <w:r>
      <w:rPr>
        <w:rtl/>
      </w:rPr>
      <w:t>ועדת</w:t>
    </w:r>
    <w:r>
      <w:rPr>
        <w:rStyle w:val="PageNumber"/>
        <w:rFonts w:hint="cs"/>
        <w:rtl/>
      </w:rPr>
      <w:t xml:space="preserve"> הכנסת</w:t>
    </w:r>
  </w:p>
  <w:p w14:paraId="7475941E" w14:textId="77777777" w:rsidR="00635299" w:rsidRDefault="00635299">
    <w:pPr>
      <w:pStyle w:val="Header"/>
      <w:ind w:right="360"/>
      <w:jc w:val="both"/>
      <w:rPr>
        <w:rStyle w:val="PageNumber"/>
        <w:rFonts w:hint="cs"/>
        <w:rtl/>
      </w:rPr>
    </w:pPr>
    <w:r>
      <w:rPr>
        <w:rStyle w:val="PageNumber"/>
        <w:rFonts w:hint="cs"/>
        <w:rtl/>
      </w:rPr>
      <w:t>25.12.2006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216B"/>
    <w:multiLevelType w:val="hybridMultilevel"/>
    <w:tmpl w:val="E82221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675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4122פרוטוקול_ישיבת_ועדה.doc"/>
    <w:docVar w:name="StartMode" w:val="3"/>
  </w:docVars>
  <w:rsids>
    <w:rsidRoot w:val="00325ECD"/>
    <w:rsid w:val="002A74D6"/>
    <w:rsid w:val="00325ECD"/>
    <w:rsid w:val="00552A80"/>
    <w:rsid w:val="00635299"/>
    <w:rsid w:val="00965806"/>
    <w:rsid w:val="00EB42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9110D3"/>
  <w15:chartTrackingRefBased/>
  <w15:docId w15:val="{2012C91F-48CF-4DCC-AA8F-6CA56419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635299"/>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635299"/>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635299"/>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635299"/>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35299"/>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63529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35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4385</Words>
  <Characters>24998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