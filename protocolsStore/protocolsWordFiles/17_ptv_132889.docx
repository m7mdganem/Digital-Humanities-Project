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0DCB5" w14:textId="77777777" w:rsidR="00AD5428" w:rsidRPr="00AD5428" w:rsidRDefault="00AD5428" w:rsidP="00AD5428">
      <w:pPr>
        <w:pStyle w:val="Heading5"/>
        <w:jc w:val="left"/>
        <w:rPr>
          <w:rFonts w:hint="cs"/>
          <w:b/>
          <w:bCs/>
          <w:rtl/>
        </w:rPr>
      </w:pPr>
    </w:p>
    <w:p w14:paraId="155FC65A" w14:textId="77777777" w:rsidR="00AD5428" w:rsidRPr="00AD5428" w:rsidRDefault="00AD5428" w:rsidP="00AD5428">
      <w:pPr>
        <w:pStyle w:val="Heading5"/>
        <w:rPr>
          <w:b/>
          <w:bCs/>
          <w:rtl/>
        </w:rPr>
      </w:pPr>
      <w:r w:rsidRPr="00AD5428">
        <w:rPr>
          <w:b/>
          <w:bCs/>
          <w:rtl/>
        </w:rPr>
        <w:t xml:space="preserve">הכנסת </w:t>
      </w:r>
      <w:r w:rsidRPr="00AD5428">
        <w:rPr>
          <w:rFonts w:hint="cs"/>
          <w:b/>
          <w:bCs/>
          <w:rtl/>
        </w:rPr>
        <w:t>השבע-עשרה</w:t>
      </w:r>
      <w:r w:rsidRPr="00AD5428">
        <w:rPr>
          <w:b/>
          <w:bCs/>
          <w:rtl/>
        </w:rPr>
        <w:tab/>
      </w:r>
      <w:r w:rsidRPr="00AD5428">
        <w:rPr>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sidRPr="00AD5428">
        <w:rPr>
          <w:b/>
          <w:bCs/>
          <w:rtl/>
        </w:rPr>
        <w:t>נוסח לא מתוקן</w:t>
      </w:r>
    </w:p>
    <w:p w14:paraId="16491FD3" w14:textId="77777777" w:rsidR="00AD5428" w:rsidRPr="00AD5428" w:rsidRDefault="00AD5428" w:rsidP="00AD5428">
      <w:pPr>
        <w:bidi/>
        <w:jc w:val="both"/>
        <w:rPr>
          <w:rFonts w:cs="David"/>
          <w:b/>
          <w:bCs/>
          <w:rtl/>
        </w:rPr>
      </w:pPr>
      <w:r w:rsidRPr="00AD5428">
        <w:rPr>
          <w:rFonts w:cs="David"/>
          <w:b/>
          <w:bCs/>
          <w:rtl/>
        </w:rPr>
        <w:t xml:space="preserve">מושב </w:t>
      </w:r>
      <w:r w:rsidRPr="00AD5428">
        <w:rPr>
          <w:rFonts w:cs="David" w:hint="cs"/>
          <w:b/>
          <w:bCs/>
          <w:rtl/>
        </w:rPr>
        <w:t>שני</w:t>
      </w:r>
    </w:p>
    <w:p w14:paraId="0E568CD0" w14:textId="77777777" w:rsidR="00AD5428" w:rsidRPr="00AD5428" w:rsidRDefault="00AD5428" w:rsidP="00AD5428">
      <w:pPr>
        <w:bidi/>
        <w:jc w:val="both"/>
        <w:rPr>
          <w:rFonts w:cs="David"/>
          <w:b/>
          <w:bCs/>
          <w:rtl/>
        </w:rPr>
      </w:pPr>
    </w:p>
    <w:p w14:paraId="2964D304" w14:textId="77777777" w:rsidR="00AD5428" w:rsidRPr="00AD5428" w:rsidRDefault="00AD5428" w:rsidP="00AD5428">
      <w:pPr>
        <w:bidi/>
        <w:jc w:val="both"/>
        <w:rPr>
          <w:rFonts w:cs="David"/>
          <w:b/>
          <w:bCs/>
          <w:rtl/>
        </w:rPr>
      </w:pPr>
    </w:p>
    <w:p w14:paraId="1C0016EC" w14:textId="77777777" w:rsidR="00AD5428" w:rsidRPr="00AD5428" w:rsidRDefault="00AD5428" w:rsidP="00AD5428">
      <w:pPr>
        <w:bidi/>
        <w:jc w:val="center"/>
        <w:rPr>
          <w:rFonts w:cs="David"/>
          <w:u w:val="single"/>
          <w:rtl/>
        </w:rPr>
      </w:pPr>
    </w:p>
    <w:p w14:paraId="4A7C26BD" w14:textId="77777777" w:rsidR="00AD5428" w:rsidRPr="00AD5428" w:rsidRDefault="00AD5428" w:rsidP="00AD5428">
      <w:pPr>
        <w:bidi/>
        <w:jc w:val="both"/>
        <w:rPr>
          <w:rFonts w:cs="David"/>
          <w:b/>
          <w:bCs/>
          <w:rtl/>
        </w:rPr>
      </w:pPr>
    </w:p>
    <w:p w14:paraId="17E6F3AF" w14:textId="77777777" w:rsidR="00AD5428" w:rsidRPr="00AD5428" w:rsidRDefault="00AD5428" w:rsidP="00AD5428">
      <w:pPr>
        <w:bidi/>
        <w:jc w:val="center"/>
        <w:rPr>
          <w:rFonts w:cs="David" w:hint="cs"/>
          <w:b/>
          <w:bCs/>
          <w:rtl/>
        </w:rPr>
      </w:pPr>
      <w:r w:rsidRPr="00AD5428">
        <w:rPr>
          <w:rFonts w:cs="David"/>
          <w:b/>
          <w:bCs/>
          <w:rtl/>
        </w:rPr>
        <w:t>פרוטוקול מס'</w:t>
      </w:r>
      <w:r w:rsidRPr="00AD5428">
        <w:rPr>
          <w:rFonts w:cs="David" w:hint="cs"/>
          <w:b/>
          <w:bCs/>
          <w:rtl/>
        </w:rPr>
        <w:t xml:space="preserve"> 70</w:t>
      </w:r>
    </w:p>
    <w:p w14:paraId="121F3DF2" w14:textId="77777777" w:rsidR="00AD5428" w:rsidRPr="00AD5428" w:rsidRDefault="00AD5428" w:rsidP="00AD5428">
      <w:pPr>
        <w:bidi/>
        <w:jc w:val="center"/>
        <w:rPr>
          <w:rFonts w:cs="David" w:hint="cs"/>
          <w:b/>
          <w:bCs/>
          <w:rtl/>
        </w:rPr>
      </w:pPr>
      <w:r w:rsidRPr="00AD5428">
        <w:rPr>
          <w:rFonts w:cs="David" w:hint="cs"/>
          <w:b/>
          <w:bCs/>
          <w:rtl/>
        </w:rPr>
        <w:t>מישיבת ועדת הכנסת</w:t>
      </w:r>
    </w:p>
    <w:p w14:paraId="53981753" w14:textId="77777777" w:rsidR="00AD5428" w:rsidRPr="00AD5428" w:rsidRDefault="00AD5428" w:rsidP="00AD5428">
      <w:pPr>
        <w:bidi/>
        <w:jc w:val="center"/>
        <w:rPr>
          <w:rFonts w:cs="David" w:hint="cs"/>
          <w:b/>
          <w:bCs/>
          <w:u w:val="single"/>
          <w:rtl/>
        </w:rPr>
      </w:pPr>
      <w:r w:rsidRPr="00AD5428">
        <w:rPr>
          <w:rFonts w:cs="David" w:hint="cs"/>
          <w:b/>
          <w:bCs/>
          <w:u w:val="single"/>
          <w:rtl/>
        </w:rPr>
        <w:t>שהתקיימה ביום שלישי, ה' בטבת, התשס"ז (26.12.2006) בשעה 09:00</w:t>
      </w:r>
    </w:p>
    <w:p w14:paraId="0CC39DA7" w14:textId="77777777" w:rsidR="00AD5428" w:rsidRPr="00AD5428" w:rsidRDefault="00AD5428" w:rsidP="00AD5428">
      <w:pPr>
        <w:bidi/>
        <w:jc w:val="both"/>
        <w:rPr>
          <w:rFonts w:cs="David"/>
          <w:b/>
          <w:bCs/>
          <w:rtl/>
        </w:rPr>
      </w:pPr>
    </w:p>
    <w:p w14:paraId="4783C29E" w14:textId="77777777" w:rsidR="00AD5428" w:rsidRPr="00AD5428" w:rsidRDefault="00AD5428" w:rsidP="00AD5428">
      <w:pPr>
        <w:bidi/>
        <w:jc w:val="both"/>
        <w:rPr>
          <w:rFonts w:cs="David"/>
          <w:b/>
          <w:bCs/>
          <w:rtl/>
        </w:rPr>
      </w:pPr>
    </w:p>
    <w:p w14:paraId="24CE1505" w14:textId="77777777" w:rsidR="00AD5428" w:rsidRPr="00AD5428" w:rsidRDefault="00AD5428" w:rsidP="00AD5428">
      <w:pPr>
        <w:tabs>
          <w:tab w:val="left" w:pos="1221"/>
        </w:tabs>
        <w:bidi/>
        <w:jc w:val="both"/>
        <w:rPr>
          <w:rFonts w:cs="David" w:hint="cs"/>
          <w:b/>
          <w:bCs/>
          <w:u w:val="single"/>
          <w:rtl/>
        </w:rPr>
      </w:pPr>
    </w:p>
    <w:p w14:paraId="110930B1" w14:textId="77777777" w:rsidR="00AD5428" w:rsidRPr="00AD5428" w:rsidRDefault="00AD5428" w:rsidP="00AD5428">
      <w:pPr>
        <w:tabs>
          <w:tab w:val="left" w:pos="1221"/>
        </w:tabs>
        <w:bidi/>
        <w:jc w:val="both"/>
        <w:rPr>
          <w:rFonts w:cs="David" w:hint="cs"/>
          <w:b/>
          <w:bCs/>
          <w:rtl/>
        </w:rPr>
      </w:pPr>
      <w:r w:rsidRPr="00AD5428">
        <w:rPr>
          <w:rFonts w:cs="David"/>
          <w:b/>
          <w:bCs/>
          <w:u w:val="single"/>
          <w:rtl/>
        </w:rPr>
        <w:t>סדר היום</w:t>
      </w:r>
      <w:r w:rsidRPr="00AD5428">
        <w:rPr>
          <w:rFonts w:cs="David"/>
          <w:rtl/>
        </w:rPr>
        <w:t>:</w:t>
      </w:r>
    </w:p>
    <w:p w14:paraId="289DC1E8" w14:textId="77777777" w:rsidR="00AD5428" w:rsidRPr="00AD5428" w:rsidRDefault="00AD5428" w:rsidP="00AD5428">
      <w:pPr>
        <w:tabs>
          <w:tab w:val="left" w:pos="1221"/>
        </w:tabs>
        <w:bidi/>
        <w:jc w:val="both"/>
        <w:rPr>
          <w:rFonts w:cs="David" w:hint="cs"/>
          <w:b/>
          <w:bCs/>
          <w:rtl/>
        </w:rPr>
      </w:pPr>
    </w:p>
    <w:p w14:paraId="47249F52" w14:textId="77777777" w:rsidR="00AD5428" w:rsidRPr="00AD5428" w:rsidRDefault="00AD5428" w:rsidP="00AD5428">
      <w:pPr>
        <w:numPr>
          <w:ilvl w:val="0"/>
          <w:numId w:val="4"/>
        </w:numPr>
        <w:tabs>
          <w:tab w:val="left" w:pos="1221"/>
        </w:tabs>
        <w:overflowPunct w:val="0"/>
        <w:autoSpaceDE w:val="0"/>
        <w:autoSpaceDN w:val="0"/>
        <w:bidi/>
        <w:adjustRightInd w:val="0"/>
        <w:jc w:val="both"/>
        <w:textAlignment w:val="baseline"/>
        <w:rPr>
          <w:rFonts w:cs="David" w:hint="cs"/>
          <w:b/>
          <w:bCs/>
          <w:rtl/>
        </w:rPr>
      </w:pPr>
      <w:r w:rsidRPr="00AD5428">
        <w:rPr>
          <w:rFonts w:cs="David" w:hint="cs"/>
          <w:b/>
          <w:bCs/>
          <w:rtl/>
        </w:rPr>
        <w:t>ערעורים על החלטת יו"ר הכנסת והסגנים שלא לאשר דחיפות הצעות לסדר היום.</w:t>
      </w:r>
    </w:p>
    <w:p w14:paraId="6300F5E9" w14:textId="77777777" w:rsidR="00AD5428" w:rsidRPr="00AD5428" w:rsidRDefault="00AD5428" w:rsidP="00AD5428">
      <w:pPr>
        <w:numPr>
          <w:ilvl w:val="0"/>
          <w:numId w:val="4"/>
        </w:numPr>
        <w:tabs>
          <w:tab w:val="left" w:pos="1221"/>
        </w:tabs>
        <w:overflowPunct w:val="0"/>
        <w:autoSpaceDE w:val="0"/>
        <w:autoSpaceDN w:val="0"/>
        <w:bidi/>
        <w:adjustRightInd w:val="0"/>
        <w:jc w:val="both"/>
        <w:textAlignment w:val="baseline"/>
        <w:rPr>
          <w:rFonts w:cs="David" w:hint="cs"/>
          <w:b/>
          <w:bCs/>
        </w:rPr>
      </w:pPr>
      <w:r w:rsidRPr="00AD5428">
        <w:rPr>
          <w:rFonts w:cs="David" w:hint="cs"/>
          <w:b/>
          <w:bCs/>
          <w:rtl/>
        </w:rPr>
        <w:t>פניית חבר הכנסת לשעבר, דן תיכון, בדבר זכויות יו"ר הכנסת לשעבר.</w:t>
      </w:r>
    </w:p>
    <w:p w14:paraId="36E6E5C7" w14:textId="77777777" w:rsidR="00AD5428" w:rsidRPr="00AD5428" w:rsidRDefault="00AD5428" w:rsidP="00AD5428">
      <w:pPr>
        <w:numPr>
          <w:ilvl w:val="0"/>
          <w:numId w:val="4"/>
        </w:numPr>
        <w:tabs>
          <w:tab w:val="left" w:pos="1221"/>
        </w:tabs>
        <w:overflowPunct w:val="0"/>
        <w:autoSpaceDE w:val="0"/>
        <w:autoSpaceDN w:val="0"/>
        <w:bidi/>
        <w:adjustRightInd w:val="0"/>
        <w:jc w:val="both"/>
        <w:textAlignment w:val="baseline"/>
        <w:rPr>
          <w:rFonts w:cs="David" w:hint="cs"/>
          <w:b/>
          <w:bCs/>
        </w:rPr>
      </w:pPr>
      <w:r w:rsidRPr="00AD5428">
        <w:rPr>
          <w:rFonts w:cs="David" w:hint="cs"/>
          <w:b/>
          <w:bCs/>
          <w:rtl/>
        </w:rPr>
        <w:t xml:space="preserve">בקשה לרביזיה של חבר הכנסת אביגדור יצחקי </w:t>
      </w:r>
      <w:r w:rsidRPr="00AD5428">
        <w:rPr>
          <w:rFonts w:cs="David"/>
          <w:b/>
          <w:bCs/>
          <w:rtl/>
        </w:rPr>
        <w:t>–</w:t>
      </w:r>
      <w:r w:rsidRPr="00AD5428">
        <w:rPr>
          <w:rFonts w:cs="David" w:hint="cs"/>
          <w:b/>
          <w:bCs/>
          <w:rtl/>
        </w:rPr>
        <w:t xml:space="preserve"> סעיפים 5(1) ו-75(2) לחוק ההסדרים.</w:t>
      </w:r>
    </w:p>
    <w:p w14:paraId="5309DFFA" w14:textId="77777777" w:rsidR="00AD5428" w:rsidRPr="00AD5428" w:rsidRDefault="00AD5428" w:rsidP="00AD5428">
      <w:pPr>
        <w:numPr>
          <w:ilvl w:val="0"/>
          <w:numId w:val="4"/>
        </w:numPr>
        <w:tabs>
          <w:tab w:val="left" w:pos="1221"/>
        </w:tabs>
        <w:overflowPunct w:val="0"/>
        <w:autoSpaceDE w:val="0"/>
        <w:autoSpaceDN w:val="0"/>
        <w:bidi/>
        <w:adjustRightInd w:val="0"/>
        <w:jc w:val="both"/>
        <w:textAlignment w:val="baseline"/>
        <w:rPr>
          <w:rFonts w:cs="David" w:hint="cs"/>
          <w:b/>
          <w:bCs/>
          <w:rtl/>
        </w:rPr>
      </w:pPr>
      <w:r w:rsidRPr="00AD5428">
        <w:rPr>
          <w:rFonts w:cs="David" w:hint="cs"/>
          <w:b/>
          <w:bCs/>
          <w:rtl/>
        </w:rPr>
        <w:t>פטור מחובת הנחה בשלושת הקריאות להצעת חוק פקודת מס הכנסה (תיקון מספר</w:t>
      </w:r>
      <w:r w:rsidRPr="00AD5428">
        <w:rPr>
          <w:rFonts w:cs="David" w:hint="cs"/>
          <w:b/>
          <w:bCs/>
          <w:u w:val="single"/>
          <w:rtl/>
        </w:rPr>
        <w:t xml:space="preserve"> </w:t>
      </w:r>
      <w:r w:rsidRPr="00AD5428">
        <w:rPr>
          <w:rFonts w:cs="David" w:hint="cs"/>
          <w:b/>
          <w:bCs/>
          <w:rtl/>
        </w:rPr>
        <w:t>152) התשס"ז-2006.</w:t>
      </w:r>
    </w:p>
    <w:p w14:paraId="3CE26E1C" w14:textId="77777777" w:rsidR="00AD5428" w:rsidRPr="00AD5428" w:rsidRDefault="00AD5428" w:rsidP="00AD5428">
      <w:pPr>
        <w:numPr>
          <w:ilvl w:val="0"/>
          <w:numId w:val="4"/>
        </w:numPr>
        <w:tabs>
          <w:tab w:val="left" w:pos="1221"/>
        </w:tabs>
        <w:overflowPunct w:val="0"/>
        <w:autoSpaceDE w:val="0"/>
        <w:autoSpaceDN w:val="0"/>
        <w:bidi/>
        <w:adjustRightInd w:val="0"/>
        <w:jc w:val="both"/>
        <w:textAlignment w:val="baseline"/>
        <w:rPr>
          <w:rFonts w:cs="David" w:hint="cs"/>
          <w:b/>
          <w:bCs/>
        </w:rPr>
      </w:pPr>
      <w:r w:rsidRPr="00AD5428">
        <w:rPr>
          <w:rFonts w:cs="David" w:hint="cs"/>
          <w:b/>
          <w:bCs/>
          <w:rtl/>
        </w:rPr>
        <w:t>קביעת ועדות לדיון בהצעות חוק.</w:t>
      </w:r>
    </w:p>
    <w:p w14:paraId="55A6FE6A" w14:textId="77777777" w:rsidR="00AD5428" w:rsidRPr="00AD5428" w:rsidRDefault="00AD5428" w:rsidP="00AD5428">
      <w:pPr>
        <w:numPr>
          <w:ilvl w:val="0"/>
          <w:numId w:val="4"/>
        </w:numPr>
        <w:tabs>
          <w:tab w:val="left" w:pos="1221"/>
        </w:tabs>
        <w:overflowPunct w:val="0"/>
        <w:autoSpaceDE w:val="0"/>
        <w:autoSpaceDN w:val="0"/>
        <w:bidi/>
        <w:adjustRightInd w:val="0"/>
        <w:jc w:val="both"/>
        <w:textAlignment w:val="baseline"/>
        <w:rPr>
          <w:rFonts w:cs="David" w:hint="cs"/>
          <w:b/>
          <w:bCs/>
        </w:rPr>
      </w:pPr>
      <w:r w:rsidRPr="00AD5428">
        <w:rPr>
          <w:rFonts w:cs="David" w:hint="cs"/>
          <w:b/>
          <w:bCs/>
          <w:rtl/>
        </w:rPr>
        <w:t>קביעת ועדות לדיון בהצעות לסדר היום.</w:t>
      </w:r>
    </w:p>
    <w:p w14:paraId="027B04F9" w14:textId="77777777" w:rsidR="00AD5428" w:rsidRPr="00AD5428" w:rsidRDefault="00AD5428" w:rsidP="00AD5428">
      <w:pPr>
        <w:numPr>
          <w:ilvl w:val="0"/>
          <w:numId w:val="4"/>
        </w:numPr>
        <w:tabs>
          <w:tab w:val="left" w:pos="1221"/>
        </w:tabs>
        <w:overflowPunct w:val="0"/>
        <w:autoSpaceDE w:val="0"/>
        <w:autoSpaceDN w:val="0"/>
        <w:bidi/>
        <w:adjustRightInd w:val="0"/>
        <w:jc w:val="both"/>
        <w:textAlignment w:val="baseline"/>
        <w:rPr>
          <w:rFonts w:cs="David" w:hint="cs"/>
          <w:b/>
          <w:bCs/>
          <w:rtl/>
        </w:rPr>
      </w:pPr>
      <w:r w:rsidRPr="00AD5428">
        <w:rPr>
          <w:rFonts w:cs="David" w:hint="cs"/>
          <w:b/>
          <w:bCs/>
          <w:rtl/>
        </w:rPr>
        <w:t>בקשת חבר הכנסת דוד אזולאי להקדמת הדיון בהצעת חוק שירותי הדת היהודיים (תיקון חלוקת הוצאות תקציב המועצות הדתיות), התשס"ז-2006 (פ/1871/17), לפני הקריאה הטרומית.</w:t>
      </w:r>
    </w:p>
    <w:p w14:paraId="447A7D7A" w14:textId="77777777" w:rsidR="00AD5428" w:rsidRPr="00AD5428" w:rsidRDefault="00AD5428" w:rsidP="00AD5428">
      <w:pPr>
        <w:tabs>
          <w:tab w:val="left" w:pos="1221"/>
        </w:tabs>
        <w:bidi/>
        <w:jc w:val="both"/>
        <w:rPr>
          <w:rFonts w:cs="David" w:hint="cs"/>
          <w:b/>
          <w:bCs/>
          <w:rtl/>
        </w:rPr>
      </w:pPr>
    </w:p>
    <w:p w14:paraId="2A2C93EE" w14:textId="77777777" w:rsidR="00AD5428" w:rsidRPr="00AD5428" w:rsidRDefault="00AD5428" w:rsidP="00AD5428">
      <w:pPr>
        <w:bidi/>
        <w:jc w:val="both"/>
        <w:rPr>
          <w:rFonts w:cs="David" w:hint="cs"/>
          <w:b/>
          <w:bCs/>
          <w:rtl/>
        </w:rPr>
      </w:pPr>
    </w:p>
    <w:p w14:paraId="0B33DD71" w14:textId="77777777" w:rsidR="00AD5428" w:rsidRPr="00AD5428" w:rsidRDefault="00AD5428" w:rsidP="00AD5428">
      <w:pPr>
        <w:bidi/>
        <w:jc w:val="both"/>
        <w:rPr>
          <w:rFonts w:cs="David" w:hint="cs"/>
          <w:rtl/>
        </w:rPr>
      </w:pPr>
    </w:p>
    <w:p w14:paraId="5FC2F291" w14:textId="77777777" w:rsidR="00AD5428" w:rsidRPr="00AD5428" w:rsidRDefault="00AD5428" w:rsidP="00AD5428">
      <w:pPr>
        <w:bidi/>
        <w:jc w:val="both"/>
        <w:rPr>
          <w:rFonts w:cs="David"/>
          <w:rtl/>
        </w:rPr>
      </w:pPr>
    </w:p>
    <w:p w14:paraId="54E09F8F" w14:textId="77777777" w:rsidR="00AD5428" w:rsidRPr="00AD5428" w:rsidRDefault="00AD5428" w:rsidP="00AD5428">
      <w:pPr>
        <w:bidi/>
        <w:jc w:val="both"/>
        <w:rPr>
          <w:rFonts w:cs="David"/>
          <w:b/>
          <w:bCs/>
          <w:u w:val="single"/>
          <w:rtl/>
        </w:rPr>
      </w:pPr>
      <w:r w:rsidRPr="00AD5428">
        <w:rPr>
          <w:rFonts w:cs="David"/>
          <w:b/>
          <w:bCs/>
          <w:u w:val="single"/>
          <w:rtl/>
        </w:rPr>
        <w:t>נכחו</w:t>
      </w:r>
      <w:r w:rsidRPr="00AD5428">
        <w:rPr>
          <w:rFonts w:cs="David"/>
          <w:rtl/>
        </w:rPr>
        <w:t>:</w:t>
      </w:r>
    </w:p>
    <w:p w14:paraId="48560698" w14:textId="77777777" w:rsidR="00AD5428" w:rsidRPr="00AD5428" w:rsidRDefault="00AD5428" w:rsidP="00AD5428">
      <w:pPr>
        <w:bidi/>
        <w:jc w:val="both"/>
        <w:rPr>
          <w:rFonts w:cs="David"/>
          <w:rtl/>
        </w:rPr>
      </w:pPr>
    </w:p>
    <w:p w14:paraId="2747C04C" w14:textId="77777777" w:rsidR="00AD5428" w:rsidRPr="00AD5428" w:rsidRDefault="00AD5428" w:rsidP="00AD5428">
      <w:pPr>
        <w:tabs>
          <w:tab w:val="left" w:pos="1788"/>
        </w:tabs>
        <w:bidi/>
        <w:jc w:val="both"/>
        <w:rPr>
          <w:rFonts w:cs="David"/>
          <w:rtl/>
        </w:rPr>
      </w:pPr>
      <w:r w:rsidRPr="00AD5428">
        <w:rPr>
          <w:rFonts w:cs="David"/>
          <w:b/>
          <w:bCs/>
          <w:u w:val="single"/>
          <w:rtl/>
        </w:rPr>
        <w:t>חברי הוועדה</w:t>
      </w:r>
      <w:r w:rsidRPr="00AD5428">
        <w:rPr>
          <w:rFonts w:cs="David"/>
          <w:rtl/>
        </w:rPr>
        <w:t>:</w:t>
      </w:r>
    </w:p>
    <w:p w14:paraId="06A8FD9A" w14:textId="77777777" w:rsidR="00AD5428" w:rsidRPr="00AD5428" w:rsidRDefault="00AD5428" w:rsidP="00AD5428">
      <w:pPr>
        <w:bidi/>
        <w:jc w:val="both"/>
        <w:rPr>
          <w:rFonts w:cs="David" w:hint="cs"/>
          <w:rtl/>
        </w:rPr>
      </w:pPr>
      <w:r w:rsidRPr="00AD5428">
        <w:rPr>
          <w:rFonts w:cs="David" w:hint="cs"/>
          <w:rtl/>
        </w:rPr>
        <w:t xml:space="preserve">רוחמה אברהם </w:t>
      </w:r>
      <w:r w:rsidRPr="00AD5428">
        <w:rPr>
          <w:rFonts w:cs="David"/>
          <w:rtl/>
        </w:rPr>
        <w:t>–</w:t>
      </w:r>
      <w:r w:rsidRPr="00AD5428">
        <w:rPr>
          <w:rFonts w:cs="David" w:hint="cs"/>
          <w:rtl/>
        </w:rPr>
        <w:t xml:space="preserve"> היו"ר</w:t>
      </w:r>
    </w:p>
    <w:p w14:paraId="1C15B631" w14:textId="77777777" w:rsidR="00AD5428" w:rsidRPr="00AD5428" w:rsidRDefault="00AD5428" w:rsidP="00AD5428">
      <w:pPr>
        <w:bidi/>
        <w:jc w:val="both"/>
        <w:rPr>
          <w:rFonts w:cs="David" w:hint="cs"/>
          <w:rtl/>
        </w:rPr>
      </w:pPr>
      <w:r w:rsidRPr="00AD5428">
        <w:rPr>
          <w:rFonts w:cs="David" w:hint="cs"/>
          <w:rtl/>
        </w:rPr>
        <w:t>קולט אביטל</w:t>
      </w:r>
    </w:p>
    <w:p w14:paraId="07FB46F4" w14:textId="77777777" w:rsidR="00AD5428" w:rsidRPr="00AD5428" w:rsidRDefault="00AD5428" w:rsidP="00AD5428">
      <w:pPr>
        <w:bidi/>
        <w:jc w:val="both"/>
        <w:rPr>
          <w:rFonts w:cs="David" w:hint="cs"/>
          <w:rtl/>
        </w:rPr>
      </w:pPr>
      <w:r w:rsidRPr="00AD5428">
        <w:rPr>
          <w:rFonts w:cs="David" w:hint="cs"/>
          <w:rtl/>
        </w:rPr>
        <w:t>זבולון אורלב</w:t>
      </w:r>
    </w:p>
    <w:p w14:paraId="4DDDA740" w14:textId="77777777" w:rsidR="00AD5428" w:rsidRPr="00AD5428" w:rsidRDefault="00AD5428" w:rsidP="00AD5428">
      <w:pPr>
        <w:bidi/>
        <w:jc w:val="both"/>
        <w:rPr>
          <w:rFonts w:cs="David" w:hint="cs"/>
          <w:rtl/>
        </w:rPr>
      </w:pPr>
      <w:r w:rsidRPr="00AD5428">
        <w:rPr>
          <w:rFonts w:cs="David" w:hint="cs"/>
          <w:rtl/>
        </w:rPr>
        <w:t>דוד אזולאי</w:t>
      </w:r>
    </w:p>
    <w:p w14:paraId="4B662D52" w14:textId="77777777" w:rsidR="00AD5428" w:rsidRPr="00AD5428" w:rsidRDefault="00AD5428" w:rsidP="00AD5428">
      <w:pPr>
        <w:bidi/>
        <w:jc w:val="both"/>
        <w:rPr>
          <w:rFonts w:cs="David" w:hint="cs"/>
          <w:rtl/>
        </w:rPr>
      </w:pPr>
      <w:r w:rsidRPr="00AD5428">
        <w:rPr>
          <w:rFonts w:cs="David" w:hint="cs"/>
          <w:rtl/>
        </w:rPr>
        <w:t>אריה אלדד</w:t>
      </w:r>
    </w:p>
    <w:p w14:paraId="29E59249" w14:textId="77777777" w:rsidR="00AD5428" w:rsidRPr="00AD5428" w:rsidRDefault="00AD5428" w:rsidP="00AD5428">
      <w:pPr>
        <w:bidi/>
        <w:jc w:val="both"/>
        <w:rPr>
          <w:rFonts w:cs="David" w:hint="cs"/>
          <w:rtl/>
        </w:rPr>
      </w:pPr>
      <w:r w:rsidRPr="00AD5428">
        <w:rPr>
          <w:rFonts w:cs="David" w:hint="cs"/>
          <w:rtl/>
        </w:rPr>
        <w:t>שלמה ברזניץ</w:t>
      </w:r>
    </w:p>
    <w:p w14:paraId="6729B8C8" w14:textId="77777777" w:rsidR="00AD5428" w:rsidRPr="00AD5428" w:rsidRDefault="00AD5428" w:rsidP="00AD5428">
      <w:pPr>
        <w:bidi/>
        <w:jc w:val="both"/>
        <w:rPr>
          <w:rFonts w:cs="David" w:hint="cs"/>
          <w:rtl/>
        </w:rPr>
      </w:pPr>
      <w:r w:rsidRPr="00AD5428">
        <w:rPr>
          <w:rFonts w:cs="David" w:hint="cs"/>
          <w:rtl/>
        </w:rPr>
        <w:t>מוחמד ברכה</w:t>
      </w:r>
    </w:p>
    <w:p w14:paraId="46A2CEB0" w14:textId="77777777" w:rsidR="00AD5428" w:rsidRPr="00AD5428" w:rsidRDefault="00AD5428" w:rsidP="00AD5428">
      <w:pPr>
        <w:bidi/>
        <w:jc w:val="both"/>
        <w:rPr>
          <w:rFonts w:cs="David" w:hint="cs"/>
          <w:rtl/>
        </w:rPr>
      </w:pPr>
      <w:r w:rsidRPr="00AD5428">
        <w:rPr>
          <w:rFonts w:cs="David" w:hint="cs"/>
          <w:rtl/>
        </w:rPr>
        <w:t>אלינו גבאי</w:t>
      </w:r>
    </w:p>
    <w:p w14:paraId="6EDFFD57" w14:textId="77777777" w:rsidR="00AD5428" w:rsidRPr="00AD5428" w:rsidRDefault="00AD5428" w:rsidP="00AD5428">
      <w:pPr>
        <w:bidi/>
        <w:jc w:val="both"/>
        <w:rPr>
          <w:rFonts w:cs="David" w:hint="cs"/>
          <w:rtl/>
        </w:rPr>
      </w:pPr>
      <w:r w:rsidRPr="00AD5428">
        <w:rPr>
          <w:rFonts w:cs="David" w:hint="cs"/>
          <w:rtl/>
        </w:rPr>
        <w:t>יצחק גלנטי</w:t>
      </w:r>
    </w:p>
    <w:p w14:paraId="2206F6C8" w14:textId="77777777" w:rsidR="00AD5428" w:rsidRPr="00AD5428" w:rsidRDefault="00AD5428" w:rsidP="00AD5428">
      <w:pPr>
        <w:bidi/>
        <w:jc w:val="both"/>
        <w:rPr>
          <w:rFonts w:cs="David" w:hint="cs"/>
          <w:rtl/>
        </w:rPr>
      </w:pPr>
      <w:r w:rsidRPr="00AD5428">
        <w:rPr>
          <w:rFonts w:cs="David" w:hint="cs"/>
          <w:rtl/>
        </w:rPr>
        <w:t>משה גפני</w:t>
      </w:r>
    </w:p>
    <w:p w14:paraId="00361A05" w14:textId="77777777" w:rsidR="00AD5428" w:rsidRPr="00AD5428" w:rsidRDefault="00AD5428" w:rsidP="00AD5428">
      <w:pPr>
        <w:bidi/>
        <w:jc w:val="both"/>
        <w:rPr>
          <w:rFonts w:cs="David" w:hint="cs"/>
          <w:rtl/>
        </w:rPr>
      </w:pPr>
      <w:r w:rsidRPr="00AD5428">
        <w:rPr>
          <w:rFonts w:cs="David" w:hint="cs"/>
          <w:rtl/>
        </w:rPr>
        <w:t>מגלי והבה</w:t>
      </w:r>
    </w:p>
    <w:p w14:paraId="3690F09B" w14:textId="77777777" w:rsidR="00AD5428" w:rsidRPr="00AD5428" w:rsidRDefault="00AD5428" w:rsidP="00AD5428">
      <w:pPr>
        <w:bidi/>
        <w:jc w:val="both"/>
        <w:rPr>
          <w:rFonts w:cs="David" w:hint="cs"/>
          <w:rtl/>
        </w:rPr>
      </w:pPr>
      <w:r w:rsidRPr="00AD5428">
        <w:rPr>
          <w:rFonts w:cs="David" w:hint="cs"/>
          <w:rtl/>
        </w:rPr>
        <w:t>אבשלום וילן</w:t>
      </w:r>
    </w:p>
    <w:p w14:paraId="716B4C63" w14:textId="77777777" w:rsidR="00AD5428" w:rsidRPr="00AD5428" w:rsidRDefault="00AD5428" w:rsidP="00AD5428">
      <w:pPr>
        <w:bidi/>
        <w:jc w:val="both"/>
        <w:rPr>
          <w:rFonts w:cs="David" w:hint="cs"/>
          <w:rtl/>
        </w:rPr>
      </w:pPr>
      <w:r w:rsidRPr="00AD5428">
        <w:rPr>
          <w:rFonts w:cs="David" w:hint="cs"/>
          <w:rtl/>
        </w:rPr>
        <w:t>נסים זאב</w:t>
      </w:r>
    </w:p>
    <w:p w14:paraId="3C5E77A3" w14:textId="77777777" w:rsidR="00AD5428" w:rsidRPr="00AD5428" w:rsidRDefault="00AD5428" w:rsidP="00AD5428">
      <w:pPr>
        <w:bidi/>
        <w:jc w:val="both"/>
        <w:rPr>
          <w:rFonts w:cs="David" w:hint="cs"/>
          <w:rtl/>
        </w:rPr>
      </w:pPr>
      <w:r w:rsidRPr="00AD5428">
        <w:rPr>
          <w:rFonts w:cs="David" w:hint="cs"/>
          <w:rtl/>
        </w:rPr>
        <w:t>נאדיה חילו</w:t>
      </w:r>
    </w:p>
    <w:p w14:paraId="0F2083DB" w14:textId="77777777" w:rsidR="00AD5428" w:rsidRPr="00AD5428" w:rsidRDefault="00AD5428" w:rsidP="00AD5428">
      <w:pPr>
        <w:bidi/>
        <w:jc w:val="both"/>
        <w:rPr>
          <w:rFonts w:cs="David" w:hint="cs"/>
          <w:rtl/>
        </w:rPr>
      </w:pPr>
      <w:r w:rsidRPr="00AD5428">
        <w:rPr>
          <w:rFonts w:cs="David" w:hint="cs"/>
          <w:rtl/>
        </w:rPr>
        <w:t>דב חנין</w:t>
      </w:r>
    </w:p>
    <w:p w14:paraId="6D6F21A7" w14:textId="77777777" w:rsidR="00AD5428" w:rsidRPr="00AD5428" w:rsidRDefault="00AD5428" w:rsidP="00AD5428">
      <w:pPr>
        <w:bidi/>
        <w:jc w:val="both"/>
        <w:rPr>
          <w:rFonts w:cs="David" w:hint="cs"/>
          <w:rtl/>
        </w:rPr>
      </w:pPr>
      <w:r w:rsidRPr="00AD5428">
        <w:rPr>
          <w:rFonts w:cs="David" w:hint="cs"/>
          <w:rtl/>
        </w:rPr>
        <w:t>יואל חסון</w:t>
      </w:r>
    </w:p>
    <w:p w14:paraId="5B6AED3E" w14:textId="77777777" w:rsidR="00AD5428" w:rsidRPr="00AD5428" w:rsidRDefault="00AD5428" w:rsidP="00AD5428">
      <w:pPr>
        <w:bidi/>
        <w:jc w:val="both"/>
        <w:rPr>
          <w:rFonts w:cs="David" w:hint="cs"/>
          <w:rtl/>
        </w:rPr>
      </w:pPr>
      <w:r w:rsidRPr="00AD5428">
        <w:rPr>
          <w:rFonts w:cs="David" w:hint="cs"/>
          <w:rtl/>
        </w:rPr>
        <w:t>אחמד טיבי</w:t>
      </w:r>
    </w:p>
    <w:p w14:paraId="301C3AD1" w14:textId="77777777" w:rsidR="00AD5428" w:rsidRPr="00AD5428" w:rsidRDefault="00AD5428" w:rsidP="00AD5428">
      <w:pPr>
        <w:bidi/>
        <w:jc w:val="both"/>
        <w:rPr>
          <w:rFonts w:cs="David" w:hint="cs"/>
          <w:rtl/>
        </w:rPr>
      </w:pPr>
      <w:r w:rsidRPr="00AD5428">
        <w:rPr>
          <w:rFonts w:cs="David" w:hint="cs"/>
          <w:rtl/>
        </w:rPr>
        <w:t>שלי יחימוביץ</w:t>
      </w:r>
    </w:p>
    <w:p w14:paraId="46092EDB" w14:textId="77777777" w:rsidR="00AD5428" w:rsidRPr="00AD5428" w:rsidRDefault="00AD5428" w:rsidP="00AD5428">
      <w:pPr>
        <w:bidi/>
        <w:jc w:val="both"/>
        <w:rPr>
          <w:rFonts w:cs="David" w:hint="cs"/>
          <w:rtl/>
        </w:rPr>
      </w:pPr>
      <w:r w:rsidRPr="00AD5428">
        <w:rPr>
          <w:rFonts w:cs="David" w:hint="cs"/>
          <w:rtl/>
        </w:rPr>
        <w:t>דני יתום</w:t>
      </w:r>
    </w:p>
    <w:p w14:paraId="6957539C" w14:textId="77777777" w:rsidR="00AD5428" w:rsidRPr="00AD5428" w:rsidRDefault="00AD5428" w:rsidP="00AD5428">
      <w:pPr>
        <w:bidi/>
        <w:jc w:val="both"/>
        <w:rPr>
          <w:rFonts w:cs="David" w:hint="cs"/>
          <w:rtl/>
        </w:rPr>
      </w:pPr>
      <w:r w:rsidRPr="00AD5428">
        <w:rPr>
          <w:rFonts w:cs="David" w:hint="cs"/>
          <w:rtl/>
        </w:rPr>
        <w:t>אביגדור יצחקי</w:t>
      </w:r>
    </w:p>
    <w:p w14:paraId="562F6F85" w14:textId="77777777" w:rsidR="00AD5428" w:rsidRPr="00AD5428" w:rsidRDefault="00AD5428" w:rsidP="00AD5428">
      <w:pPr>
        <w:bidi/>
        <w:jc w:val="both"/>
        <w:rPr>
          <w:rFonts w:cs="David" w:hint="cs"/>
          <w:rtl/>
        </w:rPr>
      </w:pPr>
      <w:r w:rsidRPr="00AD5428">
        <w:rPr>
          <w:rFonts w:cs="David" w:hint="cs"/>
          <w:rtl/>
        </w:rPr>
        <w:t>אמנון כהן</w:t>
      </w:r>
    </w:p>
    <w:p w14:paraId="74D63813" w14:textId="77777777" w:rsidR="00AD5428" w:rsidRPr="00AD5428" w:rsidRDefault="00AD5428" w:rsidP="00AD5428">
      <w:pPr>
        <w:bidi/>
        <w:jc w:val="both"/>
        <w:rPr>
          <w:rFonts w:cs="David" w:hint="cs"/>
          <w:rtl/>
        </w:rPr>
      </w:pPr>
      <w:r w:rsidRPr="00AD5428">
        <w:rPr>
          <w:rFonts w:cs="David" w:hint="cs"/>
          <w:rtl/>
        </w:rPr>
        <w:t>יעקב מרגי</w:t>
      </w:r>
    </w:p>
    <w:p w14:paraId="59322D48" w14:textId="77777777" w:rsidR="00AD5428" w:rsidRPr="00AD5428" w:rsidRDefault="00AD5428" w:rsidP="00AD5428">
      <w:pPr>
        <w:bidi/>
        <w:jc w:val="both"/>
        <w:rPr>
          <w:rFonts w:cs="David" w:hint="cs"/>
          <w:rtl/>
        </w:rPr>
      </w:pPr>
      <w:r w:rsidRPr="00AD5428">
        <w:rPr>
          <w:rFonts w:cs="David" w:hint="cs"/>
          <w:rtl/>
        </w:rPr>
        <w:t>יורם מרציאנו</w:t>
      </w:r>
    </w:p>
    <w:p w14:paraId="75001113" w14:textId="77777777" w:rsidR="00AD5428" w:rsidRPr="00AD5428" w:rsidRDefault="00AD5428" w:rsidP="00AD5428">
      <w:pPr>
        <w:bidi/>
        <w:jc w:val="both"/>
        <w:rPr>
          <w:rFonts w:cs="David" w:hint="cs"/>
          <w:rtl/>
        </w:rPr>
      </w:pPr>
      <w:r w:rsidRPr="00AD5428">
        <w:rPr>
          <w:rFonts w:cs="David" w:hint="cs"/>
          <w:rtl/>
        </w:rPr>
        <w:t>גדעון סער</w:t>
      </w:r>
    </w:p>
    <w:p w14:paraId="1E9BF1A7" w14:textId="77777777" w:rsidR="00AD5428" w:rsidRPr="00AD5428" w:rsidRDefault="00AD5428" w:rsidP="00AD5428">
      <w:pPr>
        <w:bidi/>
        <w:jc w:val="both"/>
        <w:rPr>
          <w:rFonts w:cs="David" w:hint="cs"/>
          <w:rtl/>
        </w:rPr>
      </w:pPr>
      <w:r w:rsidRPr="00AD5428">
        <w:rPr>
          <w:rFonts w:cs="David" w:hint="cs"/>
          <w:rtl/>
        </w:rPr>
        <w:lastRenderedPageBreak/>
        <w:t>ראלב מג'אדלה</w:t>
      </w:r>
    </w:p>
    <w:p w14:paraId="5F924EEF" w14:textId="77777777" w:rsidR="00AD5428" w:rsidRPr="00AD5428" w:rsidRDefault="00AD5428" w:rsidP="00AD5428">
      <w:pPr>
        <w:bidi/>
        <w:jc w:val="both"/>
        <w:rPr>
          <w:rFonts w:cs="David" w:hint="cs"/>
          <w:rtl/>
        </w:rPr>
      </w:pPr>
      <w:r w:rsidRPr="00AD5428">
        <w:rPr>
          <w:rFonts w:cs="David" w:hint="cs"/>
          <w:rtl/>
        </w:rPr>
        <w:t>מאיר פרוש</w:t>
      </w:r>
    </w:p>
    <w:p w14:paraId="0AEB1AAB" w14:textId="77777777" w:rsidR="00AD5428" w:rsidRPr="00AD5428" w:rsidRDefault="00AD5428" w:rsidP="00AD5428">
      <w:pPr>
        <w:bidi/>
        <w:jc w:val="both"/>
        <w:rPr>
          <w:rFonts w:cs="David" w:hint="cs"/>
          <w:rtl/>
        </w:rPr>
      </w:pPr>
      <w:r w:rsidRPr="00AD5428">
        <w:rPr>
          <w:rFonts w:cs="David" w:hint="cs"/>
          <w:rtl/>
        </w:rPr>
        <w:t>אברהם רביץ</w:t>
      </w:r>
    </w:p>
    <w:p w14:paraId="786ABE8D" w14:textId="77777777" w:rsidR="00AD5428" w:rsidRPr="00AD5428" w:rsidRDefault="00AD5428" w:rsidP="00AD5428">
      <w:pPr>
        <w:bidi/>
        <w:jc w:val="both"/>
        <w:rPr>
          <w:rFonts w:cs="David" w:hint="cs"/>
          <w:rtl/>
        </w:rPr>
      </w:pPr>
      <w:r w:rsidRPr="00AD5428">
        <w:rPr>
          <w:rFonts w:cs="David" w:hint="cs"/>
          <w:rtl/>
        </w:rPr>
        <w:t>ראובן ריבלין</w:t>
      </w:r>
    </w:p>
    <w:p w14:paraId="321D1C69" w14:textId="77777777" w:rsidR="00AD5428" w:rsidRPr="00AD5428" w:rsidRDefault="00AD5428" w:rsidP="00AD5428">
      <w:pPr>
        <w:bidi/>
        <w:jc w:val="both"/>
        <w:rPr>
          <w:rFonts w:cs="David" w:hint="cs"/>
          <w:rtl/>
        </w:rPr>
      </w:pPr>
      <w:r w:rsidRPr="00AD5428">
        <w:rPr>
          <w:rFonts w:cs="David" w:hint="cs"/>
          <w:rtl/>
        </w:rPr>
        <w:t>יובל שטייניץ</w:t>
      </w:r>
    </w:p>
    <w:p w14:paraId="21D7C548" w14:textId="77777777" w:rsidR="00AD5428" w:rsidRPr="00AD5428" w:rsidRDefault="00AD5428" w:rsidP="00AD5428">
      <w:pPr>
        <w:bidi/>
        <w:jc w:val="both"/>
        <w:rPr>
          <w:rFonts w:cs="David" w:hint="cs"/>
          <w:rtl/>
        </w:rPr>
      </w:pPr>
      <w:r w:rsidRPr="00AD5428">
        <w:rPr>
          <w:rFonts w:cs="David" w:hint="cs"/>
          <w:rtl/>
        </w:rPr>
        <w:t>מיה שמטוב</w:t>
      </w:r>
    </w:p>
    <w:p w14:paraId="6DB82C87" w14:textId="77777777" w:rsidR="00AD5428" w:rsidRPr="00AD5428" w:rsidRDefault="00AD5428" w:rsidP="00AD5428">
      <w:pPr>
        <w:tabs>
          <w:tab w:val="left" w:pos="1788"/>
          <w:tab w:val="left" w:pos="3631"/>
        </w:tabs>
        <w:bidi/>
        <w:jc w:val="both"/>
        <w:rPr>
          <w:rFonts w:cs="David" w:hint="cs"/>
          <w:b/>
          <w:bCs/>
          <w:u w:val="single"/>
          <w:rtl/>
        </w:rPr>
      </w:pPr>
    </w:p>
    <w:p w14:paraId="4D911AEC" w14:textId="77777777" w:rsidR="00AD5428" w:rsidRPr="00AD5428" w:rsidRDefault="00AD5428" w:rsidP="00AD5428">
      <w:pPr>
        <w:tabs>
          <w:tab w:val="left" w:pos="1788"/>
          <w:tab w:val="left" w:pos="3631"/>
        </w:tabs>
        <w:bidi/>
        <w:jc w:val="both"/>
        <w:rPr>
          <w:rFonts w:cs="David" w:hint="cs"/>
          <w:rtl/>
        </w:rPr>
      </w:pPr>
      <w:r w:rsidRPr="00AD5428">
        <w:rPr>
          <w:rFonts w:cs="David"/>
          <w:b/>
          <w:bCs/>
          <w:u w:val="single"/>
          <w:rtl/>
        </w:rPr>
        <w:t>מוזמנים</w:t>
      </w:r>
      <w:r w:rsidRPr="00AD5428">
        <w:rPr>
          <w:rFonts w:cs="David"/>
          <w:rtl/>
        </w:rPr>
        <w:t>:</w:t>
      </w:r>
    </w:p>
    <w:p w14:paraId="52C2AE85" w14:textId="77777777" w:rsidR="00AD5428" w:rsidRPr="00AD5428" w:rsidRDefault="00AD5428" w:rsidP="00AD5428">
      <w:pPr>
        <w:bidi/>
        <w:jc w:val="both"/>
        <w:rPr>
          <w:rFonts w:cs="David" w:hint="cs"/>
          <w:rtl/>
        </w:rPr>
      </w:pPr>
      <w:r w:rsidRPr="00AD5428">
        <w:rPr>
          <w:rFonts w:cs="David" w:hint="cs"/>
          <w:rtl/>
        </w:rPr>
        <w:t xml:space="preserve">מזכיר הכנסת </w:t>
      </w:r>
      <w:r w:rsidRPr="00AD5428">
        <w:rPr>
          <w:rFonts w:cs="David"/>
          <w:rtl/>
        </w:rPr>
        <w:t>–</w:t>
      </w:r>
      <w:r w:rsidRPr="00AD5428">
        <w:rPr>
          <w:rFonts w:cs="David" w:hint="cs"/>
          <w:rtl/>
        </w:rPr>
        <w:t xml:space="preserve"> אריה האן</w:t>
      </w:r>
    </w:p>
    <w:p w14:paraId="11ADF58B" w14:textId="77777777" w:rsidR="00AD5428" w:rsidRPr="00AD5428" w:rsidRDefault="00AD5428" w:rsidP="00AD5428">
      <w:pPr>
        <w:bidi/>
        <w:jc w:val="both"/>
        <w:rPr>
          <w:rFonts w:cs="David" w:hint="cs"/>
          <w:rtl/>
        </w:rPr>
      </w:pPr>
      <w:r w:rsidRPr="00AD5428">
        <w:rPr>
          <w:rFonts w:cs="David" w:hint="cs"/>
          <w:rtl/>
        </w:rPr>
        <w:t xml:space="preserve">מנכ"ל הכנסת </w:t>
      </w:r>
      <w:r w:rsidRPr="00AD5428">
        <w:rPr>
          <w:rFonts w:cs="David"/>
          <w:rtl/>
        </w:rPr>
        <w:t>–</w:t>
      </w:r>
      <w:r w:rsidRPr="00AD5428">
        <w:rPr>
          <w:rFonts w:cs="David" w:hint="cs"/>
          <w:rtl/>
        </w:rPr>
        <w:t xml:space="preserve"> אבי בלשניקוב</w:t>
      </w:r>
    </w:p>
    <w:p w14:paraId="59B18513" w14:textId="77777777" w:rsidR="00AD5428" w:rsidRPr="00AD5428" w:rsidRDefault="00AD5428" w:rsidP="00AD5428">
      <w:pPr>
        <w:bidi/>
        <w:jc w:val="both"/>
        <w:rPr>
          <w:rFonts w:cs="David" w:hint="cs"/>
          <w:rtl/>
        </w:rPr>
      </w:pPr>
      <w:r w:rsidRPr="00AD5428">
        <w:rPr>
          <w:rFonts w:cs="David" w:hint="cs"/>
          <w:rtl/>
        </w:rPr>
        <w:t xml:space="preserve">ירדנה מלר-הורביץ </w:t>
      </w:r>
      <w:r w:rsidRPr="00AD5428">
        <w:rPr>
          <w:rFonts w:cs="David"/>
          <w:rtl/>
        </w:rPr>
        <w:t>–</w:t>
      </w:r>
      <w:r w:rsidRPr="00AD5428">
        <w:rPr>
          <w:rFonts w:cs="David" w:hint="cs"/>
          <w:rtl/>
        </w:rPr>
        <w:t xml:space="preserve"> סגנית מזכיר הכנסת</w:t>
      </w:r>
    </w:p>
    <w:p w14:paraId="0A4B10DB" w14:textId="77777777" w:rsidR="00AD5428" w:rsidRPr="00AD5428" w:rsidRDefault="00AD5428" w:rsidP="00AD5428">
      <w:pPr>
        <w:bidi/>
        <w:jc w:val="both"/>
        <w:rPr>
          <w:rFonts w:cs="David" w:hint="cs"/>
          <w:rtl/>
        </w:rPr>
      </w:pPr>
      <w:r w:rsidRPr="00AD5428">
        <w:rPr>
          <w:rFonts w:cs="David" w:hint="cs"/>
          <w:rtl/>
        </w:rPr>
        <w:t xml:space="preserve">נאזם בדר </w:t>
      </w:r>
      <w:r w:rsidRPr="00AD5428">
        <w:rPr>
          <w:rFonts w:cs="David"/>
          <w:rtl/>
        </w:rPr>
        <w:t>–</w:t>
      </w:r>
      <w:r w:rsidRPr="00AD5428">
        <w:rPr>
          <w:rFonts w:cs="David" w:hint="cs"/>
          <w:rtl/>
        </w:rPr>
        <w:t xml:space="preserve"> סגן מזכיר הכנסת</w:t>
      </w:r>
    </w:p>
    <w:p w14:paraId="7CD26B0F" w14:textId="77777777" w:rsidR="00AD5428" w:rsidRPr="00AD5428" w:rsidRDefault="00AD5428" w:rsidP="00AD5428">
      <w:pPr>
        <w:bidi/>
        <w:jc w:val="both"/>
        <w:rPr>
          <w:rFonts w:cs="David" w:hint="cs"/>
          <w:rtl/>
        </w:rPr>
      </w:pPr>
    </w:p>
    <w:p w14:paraId="2F6225EC" w14:textId="77777777" w:rsidR="00AD5428" w:rsidRPr="00AD5428" w:rsidRDefault="00AD5428" w:rsidP="00AD5428">
      <w:pPr>
        <w:bidi/>
        <w:jc w:val="both"/>
        <w:rPr>
          <w:rFonts w:cs="David"/>
          <w:rtl/>
        </w:rPr>
      </w:pPr>
    </w:p>
    <w:p w14:paraId="635591CB" w14:textId="77777777" w:rsidR="00AD5428" w:rsidRPr="00AD5428" w:rsidRDefault="00AD5428" w:rsidP="00AD5428">
      <w:pPr>
        <w:bidi/>
        <w:jc w:val="both"/>
        <w:rPr>
          <w:rFonts w:cs="David"/>
          <w:rtl/>
        </w:rPr>
      </w:pPr>
    </w:p>
    <w:p w14:paraId="64C70863" w14:textId="77777777" w:rsidR="00AD5428" w:rsidRPr="00AD5428" w:rsidRDefault="00AD5428" w:rsidP="00AD5428">
      <w:pPr>
        <w:tabs>
          <w:tab w:val="left" w:pos="1930"/>
        </w:tabs>
        <w:bidi/>
        <w:jc w:val="both"/>
        <w:rPr>
          <w:rFonts w:cs="David" w:hint="cs"/>
          <w:rtl/>
        </w:rPr>
      </w:pPr>
      <w:r w:rsidRPr="00AD5428">
        <w:rPr>
          <w:rFonts w:cs="David"/>
          <w:b/>
          <w:bCs/>
          <w:u w:val="single"/>
          <w:rtl/>
        </w:rPr>
        <w:t>י</w:t>
      </w:r>
      <w:r w:rsidRPr="00AD5428">
        <w:rPr>
          <w:rFonts w:cs="David" w:hint="cs"/>
          <w:b/>
          <w:bCs/>
          <w:u w:val="single"/>
          <w:rtl/>
        </w:rPr>
        <w:t>יעוץ משפטי</w:t>
      </w:r>
      <w:r w:rsidRPr="00AD5428">
        <w:rPr>
          <w:rFonts w:cs="David"/>
          <w:b/>
          <w:bCs/>
          <w:u w:val="single"/>
          <w:rtl/>
        </w:rPr>
        <w:t>:</w:t>
      </w:r>
    </w:p>
    <w:p w14:paraId="4299B088" w14:textId="77777777" w:rsidR="00AD5428" w:rsidRPr="00AD5428" w:rsidRDefault="00AD5428" w:rsidP="00AD5428">
      <w:pPr>
        <w:bidi/>
        <w:jc w:val="both"/>
        <w:rPr>
          <w:rFonts w:cs="David" w:hint="cs"/>
          <w:rtl/>
        </w:rPr>
      </w:pPr>
      <w:r w:rsidRPr="00AD5428">
        <w:rPr>
          <w:rFonts w:cs="David" w:hint="cs"/>
          <w:rtl/>
        </w:rPr>
        <w:t>ארבל אסטרחן</w:t>
      </w:r>
    </w:p>
    <w:p w14:paraId="1D1620D5" w14:textId="77777777" w:rsidR="00AD5428" w:rsidRPr="00AD5428" w:rsidRDefault="00AD5428" w:rsidP="00AD5428">
      <w:pPr>
        <w:bidi/>
        <w:jc w:val="both"/>
        <w:rPr>
          <w:rFonts w:cs="David" w:hint="cs"/>
          <w:rtl/>
        </w:rPr>
      </w:pPr>
    </w:p>
    <w:p w14:paraId="74F65388" w14:textId="77777777" w:rsidR="00AD5428" w:rsidRPr="00AD5428" w:rsidRDefault="00AD5428" w:rsidP="00AD5428">
      <w:pPr>
        <w:tabs>
          <w:tab w:val="left" w:pos="1930"/>
        </w:tabs>
        <w:bidi/>
        <w:jc w:val="both"/>
        <w:rPr>
          <w:rFonts w:cs="David" w:hint="cs"/>
          <w:b/>
          <w:bCs/>
          <w:rtl/>
        </w:rPr>
      </w:pPr>
      <w:r w:rsidRPr="00AD5428">
        <w:rPr>
          <w:rFonts w:cs="David"/>
          <w:b/>
          <w:bCs/>
          <w:u w:val="single"/>
          <w:rtl/>
        </w:rPr>
        <w:t>מנהלת הוועדה</w:t>
      </w:r>
      <w:r w:rsidRPr="00AD5428">
        <w:rPr>
          <w:rFonts w:cs="David"/>
          <w:rtl/>
        </w:rPr>
        <w:t>:</w:t>
      </w:r>
    </w:p>
    <w:p w14:paraId="28EF858A" w14:textId="77777777" w:rsidR="00AD5428" w:rsidRPr="00AD5428" w:rsidRDefault="00AD5428" w:rsidP="00AD5428">
      <w:pPr>
        <w:bidi/>
        <w:jc w:val="both"/>
        <w:rPr>
          <w:rFonts w:cs="David" w:hint="cs"/>
          <w:rtl/>
        </w:rPr>
      </w:pPr>
      <w:r w:rsidRPr="00AD5428">
        <w:rPr>
          <w:rFonts w:cs="David" w:hint="cs"/>
          <w:rtl/>
        </w:rPr>
        <w:t>אתי בן-יוסף</w:t>
      </w:r>
    </w:p>
    <w:p w14:paraId="07E2BFCD" w14:textId="77777777" w:rsidR="00AD5428" w:rsidRPr="00AD5428" w:rsidRDefault="00AD5428" w:rsidP="00AD5428">
      <w:pPr>
        <w:bidi/>
        <w:jc w:val="both"/>
        <w:rPr>
          <w:rFonts w:cs="David" w:hint="cs"/>
          <w:rtl/>
        </w:rPr>
      </w:pPr>
    </w:p>
    <w:p w14:paraId="20E4C596" w14:textId="77777777" w:rsidR="00AD5428" w:rsidRPr="00AD5428" w:rsidRDefault="00AD5428" w:rsidP="00AD5428">
      <w:pPr>
        <w:tabs>
          <w:tab w:val="left" w:pos="1930"/>
        </w:tabs>
        <w:bidi/>
        <w:jc w:val="both"/>
        <w:rPr>
          <w:rFonts w:cs="David" w:hint="cs"/>
          <w:rtl/>
        </w:rPr>
      </w:pPr>
      <w:r w:rsidRPr="00AD5428">
        <w:rPr>
          <w:rFonts w:cs="David" w:hint="cs"/>
          <w:b/>
          <w:bCs/>
          <w:u w:val="single"/>
          <w:rtl/>
        </w:rPr>
        <w:t>רשמת פרלמנטרית</w:t>
      </w:r>
      <w:r w:rsidRPr="00AD5428">
        <w:rPr>
          <w:rFonts w:cs="David"/>
          <w:rtl/>
        </w:rPr>
        <w:t>:</w:t>
      </w:r>
      <w:r w:rsidRPr="00AD5428">
        <w:rPr>
          <w:rFonts w:cs="David" w:hint="cs"/>
          <w:rtl/>
        </w:rPr>
        <w:tab/>
      </w:r>
    </w:p>
    <w:p w14:paraId="037CC21E" w14:textId="77777777" w:rsidR="00AD5428" w:rsidRPr="00AD5428" w:rsidRDefault="00AD5428" w:rsidP="00AD5428">
      <w:pPr>
        <w:bidi/>
        <w:jc w:val="both"/>
        <w:rPr>
          <w:rFonts w:cs="David" w:hint="cs"/>
          <w:rtl/>
        </w:rPr>
      </w:pPr>
      <w:r w:rsidRPr="00AD5428">
        <w:rPr>
          <w:rFonts w:cs="David" w:hint="cs"/>
          <w:rtl/>
        </w:rPr>
        <w:t>אתי אפלבוים</w:t>
      </w:r>
    </w:p>
    <w:p w14:paraId="642FBC55" w14:textId="77777777" w:rsidR="00AD5428" w:rsidRPr="00AD5428" w:rsidRDefault="00AD5428" w:rsidP="00AD5428">
      <w:pPr>
        <w:pStyle w:val="Heading5"/>
        <w:rPr>
          <w:rFonts w:hint="cs"/>
          <w:rtl/>
        </w:rPr>
      </w:pPr>
    </w:p>
    <w:p w14:paraId="1658F501" w14:textId="77777777" w:rsidR="00AD5428" w:rsidRPr="00AD5428" w:rsidRDefault="00AD5428" w:rsidP="00AD5428">
      <w:pPr>
        <w:pStyle w:val="Heading5"/>
        <w:rPr>
          <w:rtl/>
        </w:rPr>
      </w:pPr>
      <w:r w:rsidRPr="00AD5428">
        <w:rPr>
          <w:rtl/>
        </w:rPr>
        <w:t xml:space="preserve"> </w:t>
      </w:r>
    </w:p>
    <w:p w14:paraId="6DBBDEF5" w14:textId="77777777" w:rsidR="00AD5428" w:rsidRPr="00AD5428" w:rsidRDefault="00AD5428" w:rsidP="00AD5428">
      <w:pPr>
        <w:bidi/>
        <w:jc w:val="both"/>
        <w:rPr>
          <w:rFonts w:cs="David" w:hint="cs"/>
          <w:rtl/>
        </w:rPr>
      </w:pPr>
    </w:p>
    <w:p w14:paraId="5B6554AA" w14:textId="77777777" w:rsidR="00AD5428" w:rsidRPr="00AD5428" w:rsidRDefault="00AD5428" w:rsidP="00AD5428">
      <w:pPr>
        <w:bidi/>
        <w:jc w:val="both"/>
        <w:rPr>
          <w:rFonts w:cs="David" w:hint="cs"/>
          <w:b/>
          <w:bCs/>
          <w:u w:val="single"/>
          <w:rtl/>
        </w:rPr>
      </w:pPr>
      <w:r w:rsidRPr="00AD5428">
        <w:rPr>
          <w:rFonts w:cs="David"/>
          <w:rtl/>
        </w:rPr>
        <w:br w:type="page"/>
      </w:r>
      <w:r w:rsidRPr="00AD5428">
        <w:rPr>
          <w:rFonts w:cs="David" w:hint="cs"/>
          <w:b/>
          <w:bCs/>
          <w:u w:val="single"/>
          <w:rtl/>
        </w:rPr>
        <w:lastRenderedPageBreak/>
        <w:t>א. ערעורים על החלטות יו"ר הכנסת והסגנים שלא לאשר דחיפות הצעות לסדר היום</w:t>
      </w:r>
    </w:p>
    <w:p w14:paraId="596DDABE" w14:textId="77777777" w:rsidR="00AD5428" w:rsidRPr="00AD5428" w:rsidRDefault="00AD5428" w:rsidP="00AD5428">
      <w:pPr>
        <w:bidi/>
        <w:jc w:val="both"/>
        <w:rPr>
          <w:rFonts w:cs="David" w:hint="cs"/>
          <w:u w:val="single"/>
          <w:rtl/>
        </w:rPr>
      </w:pPr>
    </w:p>
    <w:p w14:paraId="666D94D2" w14:textId="77777777" w:rsidR="00AD5428" w:rsidRPr="00AD5428" w:rsidRDefault="00AD5428" w:rsidP="00AD5428">
      <w:pPr>
        <w:bidi/>
        <w:jc w:val="both"/>
        <w:rPr>
          <w:rFonts w:cs="David" w:hint="cs"/>
          <w:u w:val="single"/>
          <w:rtl/>
        </w:rPr>
      </w:pPr>
      <w:r>
        <w:rPr>
          <w:rFonts w:cs="David" w:hint="cs"/>
          <w:u w:val="single"/>
          <w:rtl/>
        </w:rPr>
        <w:t xml:space="preserve">מ"מ היו"ר </w:t>
      </w:r>
      <w:r w:rsidRPr="00AD5428">
        <w:rPr>
          <w:rFonts w:cs="David" w:hint="cs"/>
          <w:u w:val="single"/>
          <w:rtl/>
        </w:rPr>
        <w:t>גדעון סער:</w:t>
      </w:r>
    </w:p>
    <w:p w14:paraId="14F3286A" w14:textId="77777777" w:rsidR="00AD5428" w:rsidRPr="00AD5428" w:rsidRDefault="00AD5428" w:rsidP="00AD5428">
      <w:pPr>
        <w:bidi/>
        <w:jc w:val="both"/>
        <w:rPr>
          <w:rFonts w:cs="David" w:hint="cs"/>
          <w:u w:val="single"/>
          <w:rtl/>
        </w:rPr>
      </w:pPr>
    </w:p>
    <w:p w14:paraId="4F62221B" w14:textId="77777777" w:rsidR="00AD5428" w:rsidRPr="00AD5428" w:rsidRDefault="00AD5428" w:rsidP="00AD5428">
      <w:pPr>
        <w:bidi/>
        <w:jc w:val="both"/>
        <w:rPr>
          <w:rFonts w:cs="David" w:hint="cs"/>
          <w:rtl/>
        </w:rPr>
      </w:pPr>
      <w:r w:rsidRPr="00AD5428">
        <w:rPr>
          <w:rFonts w:cs="David" w:hint="cs"/>
          <w:rtl/>
        </w:rPr>
        <w:tab/>
        <w:t xml:space="preserve">בוקר טוב. אני פותח את הישיבה. הערעור הראשון הוא של חבר הכנסת דב חנין. חבר הכנסת חנין, אנא תציג את הערעור שלך בנושא חוד מתכת. </w:t>
      </w:r>
    </w:p>
    <w:p w14:paraId="02C3371C" w14:textId="77777777" w:rsidR="00AD5428" w:rsidRPr="00AD5428" w:rsidRDefault="00AD5428" w:rsidP="00AD5428">
      <w:pPr>
        <w:bidi/>
        <w:jc w:val="both"/>
        <w:rPr>
          <w:rFonts w:cs="David" w:hint="cs"/>
          <w:rtl/>
        </w:rPr>
      </w:pPr>
    </w:p>
    <w:p w14:paraId="1625E3B9" w14:textId="77777777" w:rsidR="00AD5428" w:rsidRPr="00AD5428" w:rsidRDefault="00AD5428" w:rsidP="00AD5428">
      <w:pPr>
        <w:bidi/>
        <w:jc w:val="both"/>
        <w:rPr>
          <w:rFonts w:cs="David" w:hint="cs"/>
          <w:rtl/>
        </w:rPr>
      </w:pPr>
      <w:r w:rsidRPr="00AD5428">
        <w:rPr>
          <w:rFonts w:cs="David" w:hint="cs"/>
          <w:u w:val="single"/>
          <w:rtl/>
        </w:rPr>
        <w:t>דב חנין:</w:t>
      </w:r>
    </w:p>
    <w:p w14:paraId="469DECAD" w14:textId="77777777" w:rsidR="00AD5428" w:rsidRPr="00AD5428" w:rsidRDefault="00AD5428" w:rsidP="00AD5428">
      <w:pPr>
        <w:bidi/>
        <w:jc w:val="both"/>
        <w:rPr>
          <w:rFonts w:cs="David" w:hint="cs"/>
          <w:rtl/>
        </w:rPr>
      </w:pPr>
    </w:p>
    <w:p w14:paraId="338D89BB" w14:textId="77777777" w:rsidR="00AD5428" w:rsidRPr="00AD5428" w:rsidRDefault="00AD5428" w:rsidP="00AD5428">
      <w:pPr>
        <w:bidi/>
        <w:ind w:firstLine="567"/>
        <w:jc w:val="both"/>
        <w:rPr>
          <w:rFonts w:cs="David" w:hint="cs"/>
          <w:rtl/>
        </w:rPr>
      </w:pPr>
      <w:r w:rsidRPr="00AD5428">
        <w:rPr>
          <w:rFonts w:cs="David" w:hint="cs"/>
          <w:rtl/>
        </w:rPr>
        <w:t>תודה רבה אדוני היושב ראש. עמיתי חברי הכנסת, אני יודע שלא בכל שבוע ולא בכל יום מקבלים ערעור על החלטת נשיאות הכנסת. אני באתי לנסות לשכנע אתכם היום, שיש כאן מקרה מיוחד שראוי לקבל בו את הערעור ולהחליט על הכללתו של הנושא כנושא דחוף על סדר יומה של הכנסת.</w:t>
      </w:r>
    </w:p>
    <w:p w14:paraId="57E99F74" w14:textId="77777777" w:rsidR="00AD5428" w:rsidRPr="00AD5428" w:rsidRDefault="00AD5428" w:rsidP="00AD5428">
      <w:pPr>
        <w:bidi/>
        <w:ind w:firstLine="567"/>
        <w:jc w:val="both"/>
        <w:rPr>
          <w:rFonts w:cs="David" w:hint="cs"/>
          <w:rtl/>
        </w:rPr>
      </w:pPr>
    </w:p>
    <w:p w14:paraId="3896FAC9" w14:textId="77777777" w:rsidR="00AD5428" w:rsidRPr="00AD5428" w:rsidRDefault="00AD5428" w:rsidP="00AD5428">
      <w:pPr>
        <w:bidi/>
        <w:ind w:firstLine="567"/>
        <w:jc w:val="both"/>
        <w:rPr>
          <w:rFonts w:cs="David" w:hint="cs"/>
          <w:rtl/>
        </w:rPr>
      </w:pPr>
      <w:r w:rsidRPr="00AD5428">
        <w:rPr>
          <w:rFonts w:cs="David" w:hint="cs"/>
          <w:rtl/>
        </w:rPr>
        <w:t xml:space="preserve">המדובר, כקליפת אגוז, עמיתי חברי הכנסת, במפעל שנקרא חוד פלדה הנמצא במפרץ חיפה, הכולל דיוקסינים, חומרים מסוכנים ביותר, מסרטנים בוודאות, פי 10 מעל לתקן הנדיב שנקבע לו על ידי המשרד להגנת הסביבה. ושימו לב, עמיתי חברי הכנסת, פי 3 מכל המפעלים וכלי הרכב הקיימים במפרץ חיפה בכלל, ביחד. </w:t>
      </w:r>
    </w:p>
    <w:p w14:paraId="131FBC1A" w14:textId="77777777" w:rsidR="00AD5428" w:rsidRPr="00AD5428" w:rsidRDefault="00AD5428" w:rsidP="00AD5428">
      <w:pPr>
        <w:bidi/>
        <w:ind w:firstLine="567"/>
        <w:jc w:val="both"/>
        <w:rPr>
          <w:rFonts w:cs="David" w:hint="cs"/>
          <w:rtl/>
        </w:rPr>
      </w:pPr>
    </w:p>
    <w:p w14:paraId="437FE512" w14:textId="77777777" w:rsidR="00AD5428" w:rsidRPr="00AD5428" w:rsidRDefault="00AD5428" w:rsidP="00AD5428">
      <w:pPr>
        <w:bidi/>
        <w:ind w:firstLine="567"/>
        <w:jc w:val="both"/>
        <w:rPr>
          <w:rFonts w:cs="David" w:hint="cs"/>
          <w:rtl/>
        </w:rPr>
      </w:pPr>
      <w:r w:rsidRPr="00AD5428">
        <w:rPr>
          <w:rFonts w:cs="David" w:hint="cs"/>
          <w:rtl/>
        </w:rPr>
        <w:t>הסיפור הזה פורסם בתחקיר מאוד מאוד קשה ומזעזע, שהתפרסם בידיעות אחרונות של סוף השבוע. מי שלא קרא את התחקיר, אני ממליץ לו לקרוא אותו כי פשוט זאת תמונה נוראה של איזושהי הפקרות שמתנהלת, כנראה, באזור הזה ויוצרת סכנה רצינית לא רק לאלפי אזרחים בסביבה אלא גם למאות העובדים במפעל. אחד הפרטים המזעזעים בתחקיר הוא, שהעובדים למעשה חשופים לחומרים האלה בלי אמצעי ההגנה המינימאליים כמו מסכות או דברים מינימאליים שנדרשים ולכן האנשים חשופים להם. זאת תמונת הנושא.</w:t>
      </w:r>
    </w:p>
    <w:p w14:paraId="1C83C326" w14:textId="77777777" w:rsidR="00AD5428" w:rsidRPr="00AD5428" w:rsidRDefault="00AD5428" w:rsidP="00AD5428">
      <w:pPr>
        <w:bidi/>
        <w:ind w:firstLine="567"/>
        <w:jc w:val="both"/>
        <w:rPr>
          <w:rFonts w:cs="David" w:hint="cs"/>
          <w:rtl/>
        </w:rPr>
      </w:pPr>
    </w:p>
    <w:p w14:paraId="05E259F5" w14:textId="77777777" w:rsidR="00AD5428" w:rsidRPr="00AD5428" w:rsidRDefault="00AD5428" w:rsidP="00AD5428">
      <w:pPr>
        <w:bidi/>
        <w:ind w:firstLine="567"/>
        <w:jc w:val="both"/>
        <w:rPr>
          <w:rFonts w:cs="David" w:hint="cs"/>
          <w:rtl/>
        </w:rPr>
      </w:pPr>
      <w:r w:rsidRPr="00AD5428">
        <w:rPr>
          <w:rFonts w:cs="David" w:hint="cs"/>
          <w:rtl/>
        </w:rPr>
        <w:t>על בסיס הנתונים האלה אני רוצה להעלות 4 טיעונים. הטיעון הראשון הוא, כשמדברים על עניין של חיים ומוות זה תמיד עניין חשוב. אני לא מזלזל בשום נושא אחר שהנשיאות מאשרת, ויש לי הערכה וכבוד לכל הנושאים שאושרו, אבל אני חושב שברמה הערכית, כשמדובר בחייהם של בני אדם, זה בוודאי נושא חשוב. בעניין החשיבות, בוודאי אין חולק.</w:t>
      </w:r>
    </w:p>
    <w:p w14:paraId="57A1B49D" w14:textId="77777777" w:rsidR="00AD5428" w:rsidRPr="00AD5428" w:rsidRDefault="00AD5428" w:rsidP="00AD5428">
      <w:pPr>
        <w:bidi/>
        <w:jc w:val="both"/>
        <w:rPr>
          <w:rFonts w:cs="David" w:hint="cs"/>
          <w:rtl/>
        </w:rPr>
      </w:pPr>
    </w:p>
    <w:p w14:paraId="719AD61B" w14:textId="77777777" w:rsidR="00AD5428" w:rsidRPr="00AD5428" w:rsidRDefault="00AD5428" w:rsidP="00AD5428">
      <w:pPr>
        <w:bidi/>
        <w:ind w:firstLine="567"/>
        <w:jc w:val="both"/>
        <w:rPr>
          <w:rFonts w:cs="David" w:hint="cs"/>
          <w:rtl/>
        </w:rPr>
      </w:pPr>
      <w:r w:rsidRPr="00AD5428">
        <w:rPr>
          <w:rFonts w:cs="David" w:hint="cs"/>
          <w:rtl/>
        </w:rPr>
        <w:t xml:space="preserve">בעניין הדחיפות. אני מכיר את גישתה של יו"ר הכנסת בעניין נושאים דחופים. במיוחד לפי שיטתה של יו"ר הכנסת - אני יודע שהיא לא השתתפה בדיון אתמול כי אני משוכנע שאם היתה משתתפת, לאור גישתה, היא בוודאי היתה מאשרת את הנושא הזה. זה בדיוק הנושא שבו התערבות של הכנסת יכולה למנוע ולשנות. לפחות שהעובדים ישימו מסכות, שיהיו נורמות ביטחוניות מינימאליות. </w:t>
      </w:r>
    </w:p>
    <w:p w14:paraId="5C14B94D" w14:textId="77777777" w:rsidR="00AD5428" w:rsidRPr="00AD5428" w:rsidRDefault="00AD5428" w:rsidP="00AD5428">
      <w:pPr>
        <w:bidi/>
        <w:jc w:val="both"/>
        <w:rPr>
          <w:rFonts w:cs="David" w:hint="cs"/>
          <w:rtl/>
        </w:rPr>
      </w:pPr>
    </w:p>
    <w:p w14:paraId="2215A39A" w14:textId="77777777" w:rsidR="00AD5428" w:rsidRPr="00AD5428" w:rsidRDefault="00AD5428" w:rsidP="00AD5428">
      <w:pPr>
        <w:bidi/>
        <w:ind w:firstLine="567"/>
        <w:jc w:val="both"/>
        <w:rPr>
          <w:rFonts w:cs="David" w:hint="cs"/>
          <w:rtl/>
        </w:rPr>
      </w:pPr>
      <w:r w:rsidRPr="00AD5428">
        <w:rPr>
          <w:rFonts w:cs="David" w:hint="cs"/>
          <w:rtl/>
        </w:rPr>
        <w:t xml:space="preserve">הטיעון השלישי נוגע למראית פני הצדק ולתדמיתה של הכנסת בציבור. יש פה נושא שזכה - - - </w:t>
      </w:r>
    </w:p>
    <w:p w14:paraId="3332229D" w14:textId="77777777" w:rsidR="00AD5428" w:rsidRPr="00AD5428" w:rsidRDefault="00AD5428" w:rsidP="00AD5428">
      <w:pPr>
        <w:bidi/>
        <w:jc w:val="both"/>
        <w:rPr>
          <w:rFonts w:cs="David" w:hint="cs"/>
          <w:rtl/>
        </w:rPr>
      </w:pPr>
    </w:p>
    <w:p w14:paraId="2566A872" w14:textId="77777777" w:rsidR="00AD5428" w:rsidRPr="00AD5428" w:rsidRDefault="00AD5428" w:rsidP="00AD5428">
      <w:pPr>
        <w:bidi/>
        <w:jc w:val="both"/>
        <w:rPr>
          <w:rFonts w:cs="David" w:hint="cs"/>
          <w:u w:val="single"/>
          <w:rtl/>
        </w:rPr>
      </w:pPr>
      <w:r w:rsidRPr="00AD5428">
        <w:rPr>
          <w:rFonts w:cs="David" w:hint="cs"/>
          <w:u w:val="single"/>
          <w:rtl/>
        </w:rPr>
        <w:t>אביגדור יצחקי:</w:t>
      </w:r>
    </w:p>
    <w:p w14:paraId="6E58D4DC" w14:textId="77777777" w:rsidR="00AD5428" w:rsidRPr="00AD5428" w:rsidRDefault="00AD5428" w:rsidP="00AD5428">
      <w:pPr>
        <w:bidi/>
        <w:jc w:val="both"/>
        <w:rPr>
          <w:rFonts w:cs="David" w:hint="cs"/>
          <w:u w:val="single"/>
          <w:rtl/>
        </w:rPr>
      </w:pPr>
    </w:p>
    <w:p w14:paraId="60EAE5A5" w14:textId="77777777" w:rsidR="00AD5428" w:rsidRPr="00AD5428" w:rsidRDefault="00AD5428" w:rsidP="00AD5428">
      <w:pPr>
        <w:bidi/>
        <w:jc w:val="both"/>
        <w:rPr>
          <w:rFonts w:cs="David" w:hint="cs"/>
          <w:rtl/>
        </w:rPr>
      </w:pPr>
      <w:r w:rsidRPr="00AD5428">
        <w:rPr>
          <w:rFonts w:cs="David" w:hint="cs"/>
          <w:rtl/>
        </w:rPr>
        <w:tab/>
        <w:t>אחרי המשפט הזה, אפשר להצביע?</w:t>
      </w:r>
    </w:p>
    <w:p w14:paraId="2E78D02C" w14:textId="77777777" w:rsidR="00AD5428" w:rsidRPr="00AD5428" w:rsidRDefault="00AD5428" w:rsidP="00AD5428">
      <w:pPr>
        <w:bidi/>
        <w:jc w:val="both"/>
        <w:rPr>
          <w:rFonts w:cs="David" w:hint="cs"/>
          <w:rtl/>
        </w:rPr>
      </w:pPr>
    </w:p>
    <w:p w14:paraId="6BD6EAAB" w14:textId="77777777" w:rsidR="00AD5428" w:rsidRPr="00AD5428" w:rsidRDefault="00AD5428" w:rsidP="00AD5428">
      <w:pPr>
        <w:bidi/>
        <w:jc w:val="both"/>
        <w:rPr>
          <w:rFonts w:cs="David" w:hint="cs"/>
          <w:rtl/>
        </w:rPr>
      </w:pPr>
      <w:r w:rsidRPr="00AD5428">
        <w:rPr>
          <w:rFonts w:cs="David" w:hint="cs"/>
          <w:u w:val="single"/>
          <w:rtl/>
        </w:rPr>
        <w:t>גדעון סער:</w:t>
      </w:r>
    </w:p>
    <w:p w14:paraId="2EF5954A" w14:textId="77777777" w:rsidR="00AD5428" w:rsidRPr="00AD5428" w:rsidRDefault="00AD5428" w:rsidP="00AD5428">
      <w:pPr>
        <w:bidi/>
        <w:jc w:val="both"/>
        <w:rPr>
          <w:rFonts w:cs="David" w:hint="cs"/>
          <w:rtl/>
        </w:rPr>
      </w:pPr>
    </w:p>
    <w:p w14:paraId="1E6CF267" w14:textId="77777777" w:rsidR="00AD5428" w:rsidRPr="00AD5428" w:rsidRDefault="00AD5428" w:rsidP="00AD5428">
      <w:pPr>
        <w:bidi/>
        <w:ind w:firstLine="567"/>
        <w:jc w:val="both"/>
        <w:rPr>
          <w:rFonts w:cs="David" w:hint="cs"/>
          <w:rtl/>
        </w:rPr>
      </w:pPr>
      <w:r w:rsidRPr="00AD5428">
        <w:rPr>
          <w:rFonts w:cs="David" w:hint="cs"/>
          <w:rtl/>
        </w:rPr>
        <w:t xml:space="preserve">אני חייב להעיר לכל חברי הוועדה שמתלוצצים שכנראה הם לא קראו עדיין את סדר היום כי הוא מאוד ארוך. </w:t>
      </w:r>
    </w:p>
    <w:p w14:paraId="549C2DF0" w14:textId="77777777" w:rsidR="00AD5428" w:rsidRPr="00AD5428" w:rsidRDefault="00AD5428" w:rsidP="00AD5428">
      <w:pPr>
        <w:bidi/>
        <w:jc w:val="both"/>
        <w:rPr>
          <w:rFonts w:cs="David" w:hint="cs"/>
          <w:rtl/>
        </w:rPr>
      </w:pPr>
    </w:p>
    <w:p w14:paraId="069B25D6"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09072776" w14:textId="77777777" w:rsidR="00AD5428" w:rsidRPr="00AD5428" w:rsidRDefault="00AD5428" w:rsidP="00AD5428">
      <w:pPr>
        <w:bidi/>
        <w:jc w:val="both"/>
        <w:rPr>
          <w:rFonts w:cs="David" w:hint="cs"/>
          <w:rtl/>
        </w:rPr>
      </w:pPr>
    </w:p>
    <w:p w14:paraId="72818D7D" w14:textId="77777777" w:rsidR="00AD5428" w:rsidRPr="00AD5428" w:rsidRDefault="00AD5428" w:rsidP="00AD5428">
      <w:pPr>
        <w:bidi/>
        <w:jc w:val="both"/>
        <w:rPr>
          <w:rFonts w:cs="David" w:hint="cs"/>
          <w:rtl/>
        </w:rPr>
      </w:pPr>
      <w:r w:rsidRPr="00AD5428">
        <w:rPr>
          <w:rFonts w:cs="David" w:hint="cs"/>
          <w:rtl/>
        </w:rPr>
        <w:tab/>
        <w:t xml:space="preserve">תודה לחבר הכנסת גדעון סער. חבר הכנסת חנין בבקשה. </w:t>
      </w:r>
    </w:p>
    <w:p w14:paraId="6F1DFA61" w14:textId="77777777" w:rsidR="00AD5428" w:rsidRPr="00AD5428" w:rsidRDefault="00AD5428" w:rsidP="00AD5428">
      <w:pPr>
        <w:bidi/>
        <w:jc w:val="both"/>
        <w:rPr>
          <w:rFonts w:cs="David" w:hint="cs"/>
          <w:rtl/>
        </w:rPr>
      </w:pPr>
    </w:p>
    <w:p w14:paraId="6C1B52BF" w14:textId="77777777" w:rsidR="00AD5428" w:rsidRPr="00AD5428" w:rsidRDefault="00AD5428" w:rsidP="00AD5428">
      <w:pPr>
        <w:bidi/>
        <w:jc w:val="both"/>
        <w:rPr>
          <w:rFonts w:cs="David" w:hint="cs"/>
          <w:u w:val="single"/>
          <w:rtl/>
        </w:rPr>
      </w:pPr>
      <w:r w:rsidRPr="00AD5428">
        <w:rPr>
          <w:rFonts w:cs="David" w:hint="cs"/>
          <w:u w:val="single"/>
          <w:rtl/>
        </w:rPr>
        <w:t>דב חנין:</w:t>
      </w:r>
    </w:p>
    <w:p w14:paraId="6F425ECC" w14:textId="77777777" w:rsidR="00AD5428" w:rsidRPr="00AD5428" w:rsidRDefault="00AD5428" w:rsidP="00AD5428">
      <w:pPr>
        <w:bidi/>
        <w:jc w:val="both"/>
        <w:rPr>
          <w:rFonts w:cs="David" w:hint="cs"/>
          <w:rtl/>
        </w:rPr>
      </w:pPr>
    </w:p>
    <w:p w14:paraId="603BAA39" w14:textId="77777777" w:rsidR="00AD5428" w:rsidRPr="00AD5428" w:rsidRDefault="00AD5428" w:rsidP="00AD5428">
      <w:pPr>
        <w:bidi/>
        <w:ind w:firstLine="567"/>
        <w:jc w:val="both"/>
        <w:rPr>
          <w:rFonts w:cs="David" w:hint="cs"/>
          <w:rtl/>
        </w:rPr>
      </w:pPr>
      <w:r w:rsidRPr="00AD5428">
        <w:rPr>
          <w:rFonts w:cs="David" w:hint="cs"/>
          <w:rtl/>
        </w:rPr>
        <w:t xml:space="preserve">אני מגיע לנימוק השלישי למה צריך לאשר את הערעור הזה. יש פה עניין שנוגע לתדמיתה של הכנסת, נושא שזוכה לתחקיר מקיף בעיתונות. היה גם תחקיר בתחילת השבוע בגלי צה"ל, זה נושא שמעניין את הציבור. מאות אזרחים מפגינים. אני חושב שלא יתכן שהכנסת תגיד: "אותנו זה לא מעניין השבוע, יש לנו דברים אחרים. החיים שם לא מעניינים אותנו וגם הבריאות שם לא מעניינת אותנו". </w:t>
      </w:r>
    </w:p>
    <w:p w14:paraId="6BFE3F1F" w14:textId="77777777" w:rsidR="00AD5428" w:rsidRPr="00AD5428" w:rsidRDefault="00AD5428" w:rsidP="00AD5428">
      <w:pPr>
        <w:bidi/>
        <w:jc w:val="both"/>
        <w:rPr>
          <w:rFonts w:cs="David" w:hint="cs"/>
          <w:rtl/>
        </w:rPr>
      </w:pPr>
    </w:p>
    <w:p w14:paraId="13C8701E" w14:textId="77777777" w:rsidR="00AD5428" w:rsidRPr="00AD5428" w:rsidRDefault="00AD5428" w:rsidP="00AD5428">
      <w:pPr>
        <w:bidi/>
        <w:ind w:firstLine="567"/>
        <w:jc w:val="both"/>
        <w:rPr>
          <w:rFonts w:cs="David" w:hint="cs"/>
          <w:rtl/>
        </w:rPr>
      </w:pPr>
      <w:r w:rsidRPr="00AD5428">
        <w:rPr>
          <w:rFonts w:cs="David" w:hint="cs"/>
          <w:rtl/>
        </w:rPr>
        <w:t xml:space="preserve">נימוק רביעי ואחרון. יש פה מסר רוחבי, גברתי יושבת הראש, שאני חושב שחשוב שהכנסת הזאת תעביר. אני חושב שלפחות בדבר אחד כדאי שהכנסת הזאת תייצג איזשהו שינוי. אני יודע שבעבר נושאים סביבתיים נחשבו תמיד עניינים של איזשהו פרח נדיר וכדומה. בנושא הזה, כשמדובר בחיים של בני אדם ובבריאותם של בני אדם - - - </w:t>
      </w:r>
    </w:p>
    <w:p w14:paraId="0B81D916" w14:textId="77777777" w:rsidR="00AD5428" w:rsidRPr="00AD5428" w:rsidRDefault="00AD5428" w:rsidP="00AD5428">
      <w:pPr>
        <w:bidi/>
        <w:jc w:val="both"/>
        <w:rPr>
          <w:rFonts w:cs="David" w:hint="cs"/>
          <w:rtl/>
        </w:rPr>
      </w:pPr>
    </w:p>
    <w:p w14:paraId="0F71DE96" w14:textId="77777777" w:rsidR="00AD5428" w:rsidRPr="00AD5428" w:rsidRDefault="00AD5428" w:rsidP="00AD5428">
      <w:pPr>
        <w:bidi/>
        <w:jc w:val="both"/>
        <w:rPr>
          <w:rFonts w:cs="David" w:hint="cs"/>
          <w:u w:val="single"/>
          <w:rtl/>
        </w:rPr>
      </w:pPr>
      <w:r w:rsidRPr="00AD5428">
        <w:rPr>
          <w:rFonts w:cs="David" w:hint="cs"/>
          <w:u w:val="single"/>
          <w:rtl/>
        </w:rPr>
        <w:t>מאיר פרוש:</w:t>
      </w:r>
    </w:p>
    <w:p w14:paraId="1E74DFCF" w14:textId="77777777" w:rsidR="00AD5428" w:rsidRPr="00AD5428" w:rsidRDefault="00AD5428" w:rsidP="00AD5428">
      <w:pPr>
        <w:bidi/>
        <w:jc w:val="both"/>
        <w:rPr>
          <w:rFonts w:cs="David" w:hint="cs"/>
          <w:u w:val="single"/>
          <w:rtl/>
        </w:rPr>
      </w:pPr>
    </w:p>
    <w:p w14:paraId="04BACE56" w14:textId="77777777" w:rsidR="00AD5428" w:rsidRPr="00AD5428" w:rsidRDefault="00AD5428" w:rsidP="00AD5428">
      <w:pPr>
        <w:bidi/>
        <w:jc w:val="both"/>
        <w:rPr>
          <w:rFonts w:cs="David" w:hint="cs"/>
          <w:rtl/>
        </w:rPr>
      </w:pPr>
      <w:r w:rsidRPr="00AD5428">
        <w:rPr>
          <w:rFonts w:cs="David" w:hint="cs"/>
          <w:rtl/>
        </w:rPr>
        <w:tab/>
        <w:t>למה זה לוקח כל כך הרבה זמן?</w:t>
      </w:r>
    </w:p>
    <w:p w14:paraId="0D8A6D52" w14:textId="77777777" w:rsidR="00AD5428" w:rsidRPr="00AD5428" w:rsidRDefault="00AD5428" w:rsidP="00AD5428">
      <w:pPr>
        <w:bidi/>
        <w:jc w:val="both"/>
        <w:rPr>
          <w:rFonts w:cs="David" w:hint="cs"/>
          <w:rtl/>
        </w:rPr>
      </w:pPr>
    </w:p>
    <w:p w14:paraId="12909F7C" w14:textId="77777777" w:rsidR="00AD5428" w:rsidRPr="00AD5428" w:rsidRDefault="00AD5428" w:rsidP="00AD5428">
      <w:pPr>
        <w:bidi/>
        <w:jc w:val="both"/>
        <w:rPr>
          <w:rFonts w:cs="David" w:hint="cs"/>
          <w:u w:val="single"/>
          <w:rtl/>
        </w:rPr>
      </w:pPr>
      <w:r w:rsidRPr="00AD5428">
        <w:rPr>
          <w:rFonts w:cs="David" w:hint="cs"/>
          <w:u w:val="single"/>
          <w:rtl/>
        </w:rPr>
        <w:t>דב חנין:</w:t>
      </w:r>
    </w:p>
    <w:p w14:paraId="51431078" w14:textId="77777777" w:rsidR="00AD5428" w:rsidRPr="00AD5428" w:rsidRDefault="00AD5428" w:rsidP="00AD5428">
      <w:pPr>
        <w:bidi/>
        <w:jc w:val="both"/>
        <w:rPr>
          <w:rFonts w:cs="David" w:hint="cs"/>
          <w:u w:val="single"/>
          <w:rtl/>
        </w:rPr>
      </w:pPr>
    </w:p>
    <w:p w14:paraId="14DB9CD2" w14:textId="77777777" w:rsidR="00AD5428" w:rsidRPr="00AD5428" w:rsidRDefault="00AD5428" w:rsidP="00AD5428">
      <w:pPr>
        <w:bidi/>
        <w:jc w:val="both"/>
        <w:rPr>
          <w:rFonts w:cs="David" w:hint="cs"/>
          <w:rtl/>
        </w:rPr>
      </w:pPr>
      <w:r w:rsidRPr="00AD5428">
        <w:rPr>
          <w:rFonts w:cs="David" w:hint="cs"/>
          <w:rtl/>
        </w:rPr>
        <w:tab/>
        <w:t xml:space="preserve">אני כבר מסיים. אני חושב שזה אכן נושא שראוי שוועדת הכנסת תתאחד בו והוא עניין של עוד 10 דקות במליאה . לכן אינני רואה שום סיבה. אני מבין שגם יו"ר הקואליציה לא מתנגד. אני לא רואה שום סיבה שלא לאשר את הערעור הזה. </w:t>
      </w:r>
    </w:p>
    <w:p w14:paraId="481BD3DE" w14:textId="77777777" w:rsidR="00AD5428" w:rsidRPr="00AD5428" w:rsidRDefault="00AD5428" w:rsidP="00AD5428">
      <w:pPr>
        <w:bidi/>
        <w:jc w:val="both"/>
        <w:rPr>
          <w:rFonts w:cs="David" w:hint="cs"/>
          <w:rtl/>
        </w:rPr>
      </w:pPr>
    </w:p>
    <w:p w14:paraId="6E9BD299"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AEB2773" w14:textId="77777777" w:rsidR="00AD5428" w:rsidRPr="00AD5428" w:rsidRDefault="00AD5428" w:rsidP="00AD5428">
      <w:pPr>
        <w:bidi/>
        <w:jc w:val="both"/>
        <w:rPr>
          <w:rFonts w:cs="David" w:hint="cs"/>
          <w:rtl/>
        </w:rPr>
      </w:pPr>
    </w:p>
    <w:p w14:paraId="5A5547F5" w14:textId="77777777" w:rsidR="00AD5428" w:rsidRPr="00AD5428" w:rsidRDefault="00AD5428" w:rsidP="00AD5428">
      <w:pPr>
        <w:bidi/>
        <w:ind w:firstLine="567"/>
        <w:jc w:val="both"/>
        <w:rPr>
          <w:rFonts w:cs="David" w:hint="cs"/>
          <w:rtl/>
        </w:rPr>
      </w:pPr>
      <w:r w:rsidRPr="00AD5428">
        <w:rPr>
          <w:rFonts w:cs="David" w:hint="cs"/>
          <w:rtl/>
        </w:rPr>
        <w:t>עמדת הנשיאות.</w:t>
      </w:r>
    </w:p>
    <w:p w14:paraId="14B67279" w14:textId="77777777" w:rsidR="00AD5428" w:rsidRPr="00AD5428" w:rsidRDefault="00AD5428" w:rsidP="00AD5428">
      <w:pPr>
        <w:bidi/>
        <w:jc w:val="both"/>
        <w:rPr>
          <w:rFonts w:cs="David" w:hint="cs"/>
          <w:rtl/>
        </w:rPr>
      </w:pPr>
    </w:p>
    <w:p w14:paraId="36525816" w14:textId="77777777" w:rsidR="00AD5428" w:rsidRPr="00AD5428" w:rsidRDefault="00AD5428" w:rsidP="00AD5428">
      <w:pPr>
        <w:bidi/>
        <w:jc w:val="both"/>
        <w:rPr>
          <w:rFonts w:cs="David" w:hint="cs"/>
          <w:u w:val="single"/>
          <w:rtl/>
        </w:rPr>
      </w:pPr>
      <w:r w:rsidRPr="00AD5428">
        <w:rPr>
          <w:rFonts w:cs="David" w:hint="cs"/>
          <w:u w:val="single"/>
          <w:rtl/>
        </w:rPr>
        <w:t>אחמד טיבי:</w:t>
      </w:r>
    </w:p>
    <w:p w14:paraId="100A0C73" w14:textId="77777777" w:rsidR="00AD5428" w:rsidRPr="00AD5428" w:rsidRDefault="00AD5428" w:rsidP="00AD5428">
      <w:pPr>
        <w:bidi/>
        <w:jc w:val="both"/>
        <w:rPr>
          <w:rFonts w:cs="David" w:hint="cs"/>
          <w:rtl/>
        </w:rPr>
      </w:pPr>
    </w:p>
    <w:p w14:paraId="6C8C640D" w14:textId="77777777" w:rsidR="00AD5428" w:rsidRPr="00AD5428" w:rsidRDefault="00AD5428" w:rsidP="00AD5428">
      <w:pPr>
        <w:bidi/>
        <w:ind w:firstLine="567"/>
        <w:jc w:val="both"/>
        <w:rPr>
          <w:rFonts w:cs="David" w:hint="cs"/>
          <w:rtl/>
        </w:rPr>
      </w:pPr>
      <w:r w:rsidRPr="00AD5428">
        <w:rPr>
          <w:rFonts w:cs="David" w:hint="cs"/>
          <w:rtl/>
        </w:rPr>
        <w:t xml:space="preserve">אני אנמק בשם הנשיאות למה לא התקבלה הצעתו החשובה של חבר הכנסת דב חנין. האמת היא שהסברו של חבר הכנסת חנין הוא הסבר משכנע ונכון וגם הנושא חשוב, אבל קדמו לו, לפי החלטת הנשיאות, נושאים אחרים בחשיבותם. נושא ראשון פגישת אולמרט אבו מאזן; הנושא השני איראן; הנושא השלישי זה ביטול תקציב שיקום השכונות של משרד הבינוי והשיכון; הנושא הרביעי זה ההשבתה המתוכננת של האוניברסיטאות; הנושא החמישי זה חילול שבת ברכבת ישראל. לא יעלה על הדעת שנושא כזה לא יעבור. והנושא הבא שבעטיו היה ויכוח אם לקבל את הצעתכם או הצעתה של קולט אביטל  היה על שחרור 48 עברייני מין. </w:t>
      </w:r>
    </w:p>
    <w:p w14:paraId="60E7437A" w14:textId="77777777" w:rsidR="00AD5428" w:rsidRPr="00AD5428" w:rsidRDefault="00AD5428" w:rsidP="00AD5428">
      <w:pPr>
        <w:bidi/>
        <w:ind w:firstLine="567"/>
        <w:jc w:val="both"/>
        <w:rPr>
          <w:rFonts w:cs="David" w:hint="cs"/>
          <w:rtl/>
        </w:rPr>
      </w:pPr>
    </w:p>
    <w:p w14:paraId="231489CC"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65F70EDB" w14:textId="77777777" w:rsidR="00AD5428" w:rsidRPr="00AD5428" w:rsidRDefault="00AD5428" w:rsidP="00AD5428">
      <w:pPr>
        <w:bidi/>
        <w:jc w:val="both"/>
        <w:rPr>
          <w:rFonts w:cs="David" w:hint="cs"/>
          <w:rtl/>
        </w:rPr>
      </w:pPr>
    </w:p>
    <w:p w14:paraId="5201C6CB" w14:textId="77777777" w:rsidR="00AD5428" w:rsidRPr="00AD5428" w:rsidRDefault="00AD5428" w:rsidP="00AD5428">
      <w:pPr>
        <w:bidi/>
        <w:jc w:val="both"/>
        <w:rPr>
          <w:rFonts w:cs="David" w:hint="cs"/>
          <w:rtl/>
        </w:rPr>
      </w:pPr>
      <w:r w:rsidRPr="00AD5428">
        <w:rPr>
          <w:rFonts w:cs="David" w:hint="cs"/>
          <w:rtl/>
        </w:rPr>
        <w:tab/>
        <w:t xml:space="preserve">הזכרת את השבת? לא הזכרת מי נאבק על השבת. </w:t>
      </w:r>
    </w:p>
    <w:p w14:paraId="29342E6B" w14:textId="77777777" w:rsidR="00AD5428" w:rsidRPr="00AD5428" w:rsidRDefault="00AD5428" w:rsidP="00AD5428">
      <w:pPr>
        <w:bidi/>
        <w:jc w:val="both"/>
        <w:rPr>
          <w:rFonts w:cs="David" w:hint="cs"/>
          <w:rtl/>
        </w:rPr>
      </w:pPr>
    </w:p>
    <w:p w14:paraId="51E57C16" w14:textId="77777777" w:rsidR="00AD5428" w:rsidRPr="00AD5428" w:rsidRDefault="00AD5428" w:rsidP="00AD5428">
      <w:pPr>
        <w:bidi/>
        <w:jc w:val="both"/>
        <w:rPr>
          <w:rFonts w:cs="David" w:hint="cs"/>
          <w:u w:val="single"/>
          <w:rtl/>
        </w:rPr>
      </w:pPr>
      <w:r w:rsidRPr="00AD5428">
        <w:rPr>
          <w:rFonts w:cs="David" w:hint="cs"/>
          <w:u w:val="single"/>
          <w:rtl/>
        </w:rPr>
        <w:t>אחמד טיבי:</w:t>
      </w:r>
    </w:p>
    <w:p w14:paraId="6BD64130" w14:textId="77777777" w:rsidR="00AD5428" w:rsidRPr="00AD5428" w:rsidRDefault="00AD5428" w:rsidP="00AD5428">
      <w:pPr>
        <w:bidi/>
        <w:jc w:val="both"/>
        <w:rPr>
          <w:rFonts w:cs="David" w:hint="cs"/>
          <w:u w:val="single"/>
          <w:rtl/>
        </w:rPr>
      </w:pPr>
    </w:p>
    <w:p w14:paraId="158FCF8B" w14:textId="77777777" w:rsidR="00AD5428" w:rsidRPr="00AD5428" w:rsidRDefault="00AD5428" w:rsidP="00AD5428">
      <w:pPr>
        <w:bidi/>
        <w:jc w:val="both"/>
        <w:rPr>
          <w:rFonts w:cs="David" w:hint="cs"/>
          <w:rtl/>
        </w:rPr>
      </w:pPr>
      <w:r w:rsidRPr="00AD5428">
        <w:rPr>
          <w:rFonts w:cs="David" w:hint="cs"/>
          <w:rtl/>
        </w:rPr>
        <w:tab/>
        <w:t xml:space="preserve">אחד מחברי האופוזיציה נאבק כדי לא לסכסך בין קואליציה לאופוזיציה. לכן שקלנו לקבל את הצעתך והצעתם של חברי כנסת אחרים, אבל הוחלט, בסופו של דבר, ללכת השבוע על שחרור 48 עברייני מין. לגבי איכות סביבה, נדמה לי שנושאי איכות סביבה, לפחות בנשיאות הזאת, מקבלים עדיפות. </w:t>
      </w:r>
    </w:p>
    <w:p w14:paraId="4919B9C6" w14:textId="77777777" w:rsidR="00AD5428" w:rsidRPr="00AD5428" w:rsidRDefault="00AD5428" w:rsidP="00AD5428">
      <w:pPr>
        <w:bidi/>
        <w:jc w:val="both"/>
        <w:rPr>
          <w:rFonts w:cs="David" w:hint="cs"/>
          <w:u w:val="single"/>
          <w:rtl/>
        </w:rPr>
      </w:pPr>
    </w:p>
    <w:p w14:paraId="7AF8B632" w14:textId="77777777" w:rsidR="00AD5428" w:rsidRPr="00AD5428" w:rsidRDefault="00AD5428" w:rsidP="00AD5428">
      <w:pPr>
        <w:bidi/>
        <w:jc w:val="both"/>
        <w:rPr>
          <w:rFonts w:cs="David" w:hint="cs"/>
          <w:u w:val="single"/>
          <w:rtl/>
        </w:rPr>
      </w:pPr>
      <w:r w:rsidRPr="00AD5428">
        <w:rPr>
          <w:rFonts w:cs="David" w:hint="cs"/>
          <w:u w:val="single"/>
          <w:rtl/>
        </w:rPr>
        <w:t>אביגדור יצחקי:</w:t>
      </w:r>
    </w:p>
    <w:p w14:paraId="32729121" w14:textId="77777777" w:rsidR="00AD5428" w:rsidRPr="00AD5428" w:rsidRDefault="00AD5428" w:rsidP="00AD5428">
      <w:pPr>
        <w:bidi/>
        <w:jc w:val="both"/>
        <w:rPr>
          <w:rFonts w:cs="David" w:hint="cs"/>
          <w:rtl/>
        </w:rPr>
      </w:pPr>
    </w:p>
    <w:p w14:paraId="7036674B" w14:textId="77777777" w:rsidR="00AD5428" w:rsidRPr="00AD5428" w:rsidRDefault="00AD5428" w:rsidP="00AD5428">
      <w:pPr>
        <w:bidi/>
        <w:jc w:val="both"/>
        <w:rPr>
          <w:rFonts w:cs="David" w:hint="cs"/>
          <w:rtl/>
        </w:rPr>
      </w:pPr>
      <w:r w:rsidRPr="00AD5428">
        <w:rPr>
          <w:rFonts w:cs="David" w:hint="cs"/>
          <w:rtl/>
        </w:rPr>
        <w:tab/>
        <w:t>דב, אולי אפשר לשנות את ההצעה לסדר שאת 48 עברייני המין יטביעו בתוך השפכים של המפעלים?</w:t>
      </w:r>
    </w:p>
    <w:p w14:paraId="72258CF2" w14:textId="77777777" w:rsidR="00AD5428" w:rsidRPr="00AD5428" w:rsidRDefault="00AD5428" w:rsidP="00AD5428">
      <w:pPr>
        <w:bidi/>
        <w:jc w:val="both"/>
        <w:rPr>
          <w:rFonts w:cs="David" w:hint="cs"/>
          <w:rtl/>
        </w:rPr>
      </w:pPr>
    </w:p>
    <w:p w14:paraId="259D24EA"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189DE85F" w14:textId="77777777" w:rsidR="00AD5428" w:rsidRPr="00AD5428" w:rsidRDefault="00AD5428" w:rsidP="00AD5428">
      <w:pPr>
        <w:bidi/>
        <w:jc w:val="both"/>
        <w:rPr>
          <w:rFonts w:cs="David" w:hint="cs"/>
          <w:rtl/>
        </w:rPr>
      </w:pPr>
    </w:p>
    <w:p w14:paraId="7CE8434C" w14:textId="77777777" w:rsidR="00AD5428" w:rsidRPr="00AD5428" w:rsidRDefault="00AD5428" w:rsidP="00AD5428">
      <w:pPr>
        <w:bidi/>
        <w:jc w:val="both"/>
        <w:rPr>
          <w:rFonts w:cs="David" w:hint="cs"/>
          <w:rtl/>
        </w:rPr>
      </w:pPr>
      <w:r w:rsidRPr="00AD5428">
        <w:rPr>
          <w:rFonts w:cs="David" w:hint="cs"/>
          <w:rtl/>
        </w:rPr>
        <w:tab/>
        <w:t xml:space="preserve">אני מבקשת להבהיר לך, חבר הכנסת דב חנין, שבהחלט הכנסת הזאת, וגם הכנסת הקודמת, נתנה דעתה רבות בכל מה שקשור לאיכות הסביבה. היו פעמים קודמות שבהן ניתן היה לשלב ערעור שהוא בנושא חשוב. אני לא חושבת שהנושא הזה פחות חשוב מאחרים, אבל מכיוון שנשיאות הכנסת ראתה דחיפות בהצעתם של חברי כנסת אחרים ויש 6 הצעות דחופות לסדר, אני חושבת שהפעם יקשה עלינו לאשר את זה. </w:t>
      </w:r>
    </w:p>
    <w:p w14:paraId="756AC30D" w14:textId="77777777" w:rsidR="00AD5428" w:rsidRPr="00AD5428" w:rsidRDefault="00AD5428" w:rsidP="00AD5428">
      <w:pPr>
        <w:bidi/>
        <w:jc w:val="both"/>
        <w:rPr>
          <w:rFonts w:cs="David" w:hint="cs"/>
          <w:rtl/>
        </w:rPr>
      </w:pPr>
      <w:r w:rsidRPr="00AD5428">
        <w:rPr>
          <w:rFonts w:cs="David"/>
          <w:rtl/>
        </w:rPr>
        <w:br w:type="page"/>
      </w:r>
    </w:p>
    <w:p w14:paraId="1BC9C116" w14:textId="77777777" w:rsidR="00AD5428" w:rsidRPr="00AD5428" w:rsidRDefault="00AD5428" w:rsidP="00AD5428">
      <w:pPr>
        <w:bidi/>
        <w:jc w:val="both"/>
        <w:rPr>
          <w:rFonts w:cs="David" w:hint="cs"/>
          <w:rtl/>
        </w:rPr>
      </w:pPr>
      <w:r w:rsidRPr="00AD5428">
        <w:rPr>
          <w:rFonts w:cs="David" w:hint="cs"/>
          <w:u w:val="single"/>
          <w:rtl/>
        </w:rPr>
        <w:t>משה גפני:</w:t>
      </w:r>
    </w:p>
    <w:p w14:paraId="26012A1B" w14:textId="77777777" w:rsidR="00AD5428" w:rsidRPr="00AD5428" w:rsidRDefault="00AD5428" w:rsidP="00AD5428">
      <w:pPr>
        <w:bidi/>
        <w:ind w:firstLine="567"/>
        <w:jc w:val="both"/>
        <w:rPr>
          <w:rFonts w:cs="David" w:hint="cs"/>
          <w:rtl/>
        </w:rPr>
      </w:pPr>
    </w:p>
    <w:p w14:paraId="15B921BB" w14:textId="77777777" w:rsidR="00AD5428" w:rsidRPr="00AD5428" w:rsidRDefault="00AD5428" w:rsidP="00AD5428">
      <w:pPr>
        <w:bidi/>
        <w:ind w:firstLine="567"/>
        <w:jc w:val="both"/>
        <w:rPr>
          <w:rFonts w:cs="David" w:hint="cs"/>
          <w:rtl/>
        </w:rPr>
      </w:pPr>
      <w:r w:rsidRPr="00AD5428">
        <w:rPr>
          <w:rFonts w:cs="David" w:hint="cs"/>
          <w:rtl/>
        </w:rPr>
        <w:t xml:space="preserve">אני מקבל את הנימוקים של חברי חבר הכנסת דב חנין. כחבר כנסת שחור ירוק, אני חושב שצריך לאשר את זה. </w:t>
      </w:r>
    </w:p>
    <w:p w14:paraId="7A4FC731" w14:textId="77777777" w:rsidR="00AD5428" w:rsidRPr="00AD5428" w:rsidRDefault="00AD5428" w:rsidP="00AD5428">
      <w:pPr>
        <w:bidi/>
        <w:jc w:val="both"/>
        <w:rPr>
          <w:rFonts w:cs="David" w:hint="cs"/>
          <w:rtl/>
        </w:rPr>
      </w:pPr>
    </w:p>
    <w:p w14:paraId="61998ED8" w14:textId="77777777" w:rsidR="00AD5428" w:rsidRPr="00AD5428" w:rsidRDefault="00AD5428" w:rsidP="00AD5428">
      <w:pPr>
        <w:bidi/>
        <w:jc w:val="both"/>
        <w:rPr>
          <w:rFonts w:cs="David" w:hint="cs"/>
          <w:rtl/>
        </w:rPr>
      </w:pPr>
      <w:r w:rsidRPr="00AD5428">
        <w:rPr>
          <w:rFonts w:cs="David" w:hint="cs"/>
          <w:u w:val="single"/>
          <w:rtl/>
        </w:rPr>
        <w:t>משה שרוני:</w:t>
      </w:r>
    </w:p>
    <w:p w14:paraId="5B09F1F9" w14:textId="77777777" w:rsidR="00AD5428" w:rsidRPr="00AD5428" w:rsidRDefault="00AD5428" w:rsidP="00AD5428">
      <w:pPr>
        <w:bidi/>
        <w:jc w:val="both"/>
        <w:rPr>
          <w:rFonts w:cs="David" w:hint="cs"/>
          <w:rtl/>
        </w:rPr>
      </w:pPr>
    </w:p>
    <w:p w14:paraId="2794C0D0" w14:textId="77777777" w:rsidR="00AD5428" w:rsidRPr="00AD5428" w:rsidRDefault="00AD5428" w:rsidP="00AD5428">
      <w:pPr>
        <w:bidi/>
        <w:ind w:firstLine="567"/>
        <w:jc w:val="both"/>
        <w:rPr>
          <w:rFonts w:cs="David" w:hint="cs"/>
          <w:rtl/>
        </w:rPr>
      </w:pPr>
      <w:r w:rsidRPr="00AD5428">
        <w:rPr>
          <w:rFonts w:cs="David" w:hint="cs"/>
          <w:rtl/>
        </w:rPr>
        <w:t xml:space="preserve">אני חושב שהנשיאות לא מתייחסת בכובד ראש. אני חושב שהנושא שחבר הכנסת דב חנין העלה, מעל חצי מיליון תושבים סובלים מזה. מה קורה לכם? עולה למדינת ישראל עשרות מיליונים, אשפוז וכל זה. אני חושב שצריכים לתת לזה דחיפות. עברייני מין היו ויהיו. אז מה הבעיה? אני מבקש להביא את זה לדיון, הנשיאות טעתה. </w:t>
      </w:r>
    </w:p>
    <w:p w14:paraId="10B5BFDC" w14:textId="77777777" w:rsidR="00AD5428" w:rsidRPr="00AD5428" w:rsidRDefault="00AD5428" w:rsidP="00AD5428">
      <w:pPr>
        <w:bidi/>
        <w:jc w:val="both"/>
        <w:rPr>
          <w:rFonts w:cs="David" w:hint="cs"/>
          <w:rtl/>
        </w:rPr>
      </w:pPr>
    </w:p>
    <w:p w14:paraId="278E1BA9"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1C7F9D7" w14:textId="77777777" w:rsidR="00AD5428" w:rsidRPr="00AD5428" w:rsidRDefault="00AD5428" w:rsidP="00AD5428">
      <w:pPr>
        <w:bidi/>
        <w:jc w:val="both"/>
        <w:rPr>
          <w:rFonts w:cs="David" w:hint="cs"/>
          <w:rtl/>
        </w:rPr>
      </w:pPr>
    </w:p>
    <w:p w14:paraId="3FC85F9C" w14:textId="77777777" w:rsidR="00AD5428" w:rsidRPr="00AD5428" w:rsidRDefault="00AD5428" w:rsidP="00AD5428">
      <w:pPr>
        <w:bidi/>
        <w:ind w:firstLine="567"/>
        <w:jc w:val="both"/>
        <w:rPr>
          <w:rFonts w:cs="David" w:hint="cs"/>
          <w:rtl/>
        </w:rPr>
      </w:pPr>
      <w:r w:rsidRPr="00AD5428">
        <w:rPr>
          <w:rFonts w:cs="David" w:hint="cs"/>
          <w:rtl/>
        </w:rPr>
        <w:t xml:space="preserve">מכיוון שיו"ר ועדת העבודה הרווחה והבריאות אומר כך, הרי אם נאשר הצעה דחופה לסדר, כאשר פורטים את זה לגורמים, אנחנו רואים שבהצעה לסדר, חשובה ככל שתהיה, יש 3 דקות למציעים לדבר. מה אפשר לעשות ב-3 דקות כדי לפתור בעיה כל כך קשה וכל כך חמורה? </w:t>
      </w:r>
    </w:p>
    <w:p w14:paraId="0508A77C" w14:textId="77777777" w:rsidR="00AD5428" w:rsidRPr="00AD5428" w:rsidRDefault="00AD5428" w:rsidP="00AD5428">
      <w:pPr>
        <w:bidi/>
        <w:ind w:firstLine="567"/>
        <w:jc w:val="both"/>
        <w:rPr>
          <w:rFonts w:cs="David" w:hint="cs"/>
          <w:rtl/>
        </w:rPr>
      </w:pPr>
    </w:p>
    <w:p w14:paraId="380E0249" w14:textId="77777777" w:rsidR="00AD5428" w:rsidRPr="00AD5428" w:rsidRDefault="00AD5428" w:rsidP="00AD5428">
      <w:pPr>
        <w:bidi/>
        <w:ind w:firstLine="567"/>
        <w:jc w:val="both"/>
        <w:rPr>
          <w:rFonts w:cs="David" w:hint="cs"/>
          <w:rtl/>
        </w:rPr>
      </w:pPr>
      <w:r w:rsidRPr="00AD5428">
        <w:rPr>
          <w:rFonts w:cs="David" w:hint="cs"/>
          <w:rtl/>
        </w:rPr>
        <w:t xml:space="preserve">חבר הכנסת חנין, תובילו מהלך, יחד עם יו"ר ועדת העבודה הרווחה והבריאות, בכל מה שקשור לזיהום סביבתי באזור מפרץ חיפה. תובילו יום עיון שתהיה לו יותר משמעות ושיניים מאשר 3 דקות דיבורים במליאה. </w:t>
      </w:r>
    </w:p>
    <w:p w14:paraId="0C7A73E1" w14:textId="77777777" w:rsidR="00AD5428" w:rsidRPr="00AD5428" w:rsidRDefault="00AD5428" w:rsidP="00AD5428">
      <w:pPr>
        <w:bidi/>
        <w:jc w:val="both"/>
        <w:rPr>
          <w:rFonts w:cs="David" w:hint="cs"/>
          <w:rtl/>
        </w:rPr>
      </w:pPr>
    </w:p>
    <w:p w14:paraId="50BC2B8B" w14:textId="77777777" w:rsidR="00AD5428" w:rsidRPr="00AD5428" w:rsidRDefault="00AD5428" w:rsidP="00AD5428">
      <w:pPr>
        <w:bidi/>
        <w:jc w:val="both"/>
        <w:rPr>
          <w:rFonts w:cs="David" w:hint="cs"/>
          <w:rtl/>
        </w:rPr>
      </w:pPr>
      <w:r w:rsidRPr="00AD5428">
        <w:rPr>
          <w:rFonts w:cs="David" w:hint="cs"/>
          <w:u w:val="single"/>
          <w:rtl/>
        </w:rPr>
        <w:t>משה שרוני:</w:t>
      </w:r>
    </w:p>
    <w:p w14:paraId="5DDF6529" w14:textId="77777777" w:rsidR="00AD5428" w:rsidRPr="00AD5428" w:rsidRDefault="00AD5428" w:rsidP="00AD5428">
      <w:pPr>
        <w:bidi/>
        <w:jc w:val="both"/>
        <w:rPr>
          <w:rFonts w:cs="David" w:hint="cs"/>
          <w:rtl/>
        </w:rPr>
      </w:pPr>
    </w:p>
    <w:p w14:paraId="5E38C4C9" w14:textId="77777777" w:rsidR="00AD5428" w:rsidRPr="00AD5428" w:rsidRDefault="00AD5428" w:rsidP="00AD5428">
      <w:pPr>
        <w:bidi/>
        <w:ind w:firstLine="567"/>
        <w:jc w:val="both"/>
        <w:rPr>
          <w:rFonts w:cs="David" w:hint="cs"/>
          <w:rtl/>
        </w:rPr>
      </w:pPr>
      <w:r w:rsidRPr="00AD5428">
        <w:rPr>
          <w:rFonts w:cs="David" w:hint="cs"/>
          <w:rtl/>
        </w:rPr>
        <w:t>איזה יום עיון? תסלחי לי מאוד. איפה הפקחים, אכיפת חוק וכל זה? אני רוצה שהשר יבוא וינמק בכנסת. מה זה?</w:t>
      </w:r>
    </w:p>
    <w:p w14:paraId="42E24CA1" w14:textId="77777777" w:rsidR="00AD5428" w:rsidRPr="00AD5428" w:rsidRDefault="00AD5428" w:rsidP="00AD5428">
      <w:pPr>
        <w:bidi/>
        <w:jc w:val="both"/>
        <w:rPr>
          <w:rFonts w:cs="David" w:hint="cs"/>
          <w:rtl/>
        </w:rPr>
      </w:pPr>
    </w:p>
    <w:p w14:paraId="7EA28EC2"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D4B9340" w14:textId="77777777" w:rsidR="00AD5428" w:rsidRPr="00AD5428" w:rsidRDefault="00AD5428" w:rsidP="00AD5428">
      <w:pPr>
        <w:bidi/>
        <w:jc w:val="both"/>
        <w:rPr>
          <w:rFonts w:cs="David" w:hint="cs"/>
          <w:rtl/>
        </w:rPr>
      </w:pPr>
    </w:p>
    <w:p w14:paraId="175CD1F3" w14:textId="77777777" w:rsidR="00AD5428" w:rsidRPr="00AD5428" w:rsidRDefault="00AD5428" w:rsidP="00AD5428">
      <w:pPr>
        <w:bidi/>
        <w:ind w:firstLine="567"/>
        <w:jc w:val="both"/>
        <w:rPr>
          <w:rFonts w:cs="David" w:hint="cs"/>
          <w:rtl/>
        </w:rPr>
      </w:pPr>
      <w:r w:rsidRPr="00AD5428">
        <w:rPr>
          <w:rFonts w:cs="David" w:hint="cs"/>
          <w:rtl/>
        </w:rPr>
        <w:t>אתה יכול לקיים את זה כדיון מהיר אצלך בוועדה. יש לך 1001 אפשרויות.</w:t>
      </w:r>
    </w:p>
    <w:p w14:paraId="5EEF06A1" w14:textId="77777777" w:rsidR="00AD5428" w:rsidRPr="00AD5428" w:rsidRDefault="00AD5428" w:rsidP="00AD5428">
      <w:pPr>
        <w:bidi/>
        <w:jc w:val="both"/>
        <w:rPr>
          <w:rFonts w:cs="David" w:hint="cs"/>
          <w:rtl/>
        </w:rPr>
      </w:pPr>
    </w:p>
    <w:p w14:paraId="12DE46E7" w14:textId="77777777" w:rsidR="00AD5428" w:rsidRPr="00AD5428" w:rsidRDefault="00AD5428" w:rsidP="00AD5428">
      <w:pPr>
        <w:bidi/>
        <w:jc w:val="both"/>
        <w:rPr>
          <w:rFonts w:cs="David" w:hint="cs"/>
          <w:rtl/>
        </w:rPr>
      </w:pPr>
      <w:r w:rsidRPr="00AD5428">
        <w:rPr>
          <w:rFonts w:cs="David" w:hint="cs"/>
          <w:u w:val="single"/>
          <w:rtl/>
        </w:rPr>
        <w:t>משה גפני:</w:t>
      </w:r>
    </w:p>
    <w:p w14:paraId="7452BB6B" w14:textId="77777777" w:rsidR="00AD5428" w:rsidRPr="00AD5428" w:rsidRDefault="00AD5428" w:rsidP="00AD5428">
      <w:pPr>
        <w:bidi/>
        <w:jc w:val="both"/>
        <w:rPr>
          <w:rFonts w:cs="David" w:hint="cs"/>
          <w:rtl/>
        </w:rPr>
      </w:pPr>
    </w:p>
    <w:p w14:paraId="24ECFE38" w14:textId="77777777" w:rsidR="00AD5428" w:rsidRPr="00AD5428" w:rsidRDefault="00AD5428" w:rsidP="00AD5428">
      <w:pPr>
        <w:bidi/>
        <w:jc w:val="both"/>
        <w:rPr>
          <w:rFonts w:cs="David" w:hint="cs"/>
          <w:rtl/>
        </w:rPr>
      </w:pPr>
      <w:r w:rsidRPr="00AD5428">
        <w:rPr>
          <w:rFonts w:cs="David" w:hint="cs"/>
          <w:rtl/>
        </w:rPr>
        <w:tab/>
        <w:t xml:space="preserve">גברתי היושבת ראש, התכלית של ההצעה לסדר זה שמעלים את זה במליאת הכנסת, מעלים את זה לסדר היום, השר משיב ואז מחליטים אם מעבירים לוועדה. </w:t>
      </w:r>
    </w:p>
    <w:p w14:paraId="32E1780C" w14:textId="77777777" w:rsidR="00AD5428" w:rsidRPr="00AD5428" w:rsidRDefault="00AD5428" w:rsidP="00AD5428">
      <w:pPr>
        <w:bidi/>
        <w:jc w:val="both"/>
        <w:rPr>
          <w:rFonts w:cs="David" w:hint="cs"/>
          <w:rtl/>
        </w:rPr>
      </w:pPr>
      <w:r w:rsidRPr="00AD5428">
        <w:rPr>
          <w:rFonts w:cs="David" w:hint="cs"/>
          <w:rtl/>
        </w:rPr>
        <w:tab/>
      </w:r>
    </w:p>
    <w:p w14:paraId="0EC725B3"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08FE067E" w14:textId="77777777" w:rsidR="00AD5428" w:rsidRPr="00AD5428" w:rsidRDefault="00AD5428" w:rsidP="00AD5428">
      <w:pPr>
        <w:bidi/>
        <w:jc w:val="both"/>
        <w:rPr>
          <w:rFonts w:cs="David" w:hint="cs"/>
          <w:rtl/>
        </w:rPr>
      </w:pPr>
    </w:p>
    <w:p w14:paraId="144BC7AC" w14:textId="77777777" w:rsidR="00AD5428" w:rsidRPr="00AD5428" w:rsidRDefault="00AD5428" w:rsidP="00AD5428">
      <w:pPr>
        <w:bidi/>
        <w:ind w:firstLine="567"/>
        <w:jc w:val="both"/>
        <w:rPr>
          <w:rFonts w:cs="David" w:hint="cs"/>
          <w:rtl/>
        </w:rPr>
      </w:pPr>
      <w:r w:rsidRPr="00AD5428">
        <w:rPr>
          <w:rFonts w:cs="David" w:hint="cs"/>
          <w:rtl/>
        </w:rPr>
        <w:t xml:space="preserve">חבר הכנסת טיבי, שמייצג את הנשיאות, אמר שיעלה את הנושא הזה לסדר בשבוע הבא. מאחר ובשבוע הבא אמור להיות תקציב אז - - - </w:t>
      </w:r>
    </w:p>
    <w:p w14:paraId="3A37D84B" w14:textId="77777777" w:rsidR="00AD5428" w:rsidRPr="00AD5428" w:rsidRDefault="00AD5428" w:rsidP="00AD5428">
      <w:pPr>
        <w:bidi/>
        <w:ind w:firstLine="567"/>
        <w:jc w:val="both"/>
        <w:rPr>
          <w:rFonts w:cs="David" w:hint="cs"/>
          <w:rtl/>
        </w:rPr>
      </w:pPr>
    </w:p>
    <w:p w14:paraId="0B7181AD"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1C8887D1" w14:textId="77777777" w:rsidR="00AD5428" w:rsidRPr="00AD5428" w:rsidRDefault="00AD5428" w:rsidP="00AD5428">
      <w:pPr>
        <w:bidi/>
        <w:ind w:firstLine="567"/>
        <w:jc w:val="both"/>
        <w:rPr>
          <w:rFonts w:cs="David" w:hint="cs"/>
          <w:u w:val="single"/>
          <w:rtl/>
        </w:rPr>
      </w:pPr>
    </w:p>
    <w:p w14:paraId="3CCF18B8" w14:textId="77777777" w:rsidR="00AD5428" w:rsidRPr="00AD5428" w:rsidRDefault="00AD5428" w:rsidP="00AD5428">
      <w:pPr>
        <w:bidi/>
        <w:ind w:firstLine="567"/>
        <w:jc w:val="both"/>
        <w:rPr>
          <w:rFonts w:cs="David" w:hint="cs"/>
          <w:rtl/>
        </w:rPr>
      </w:pPr>
      <w:r w:rsidRPr="00AD5428">
        <w:rPr>
          <w:rFonts w:cs="David" w:hint="cs"/>
          <w:rtl/>
        </w:rPr>
        <w:t xml:space="preserve">תראה, הנשיאות לא יכולה לכבול את שיקול דעתה, אבל - - -  </w:t>
      </w:r>
    </w:p>
    <w:p w14:paraId="6FF422BB" w14:textId="77777777" w:rsidR="00AD5428" w:rsidRPr="00AD5428" w:rsidRDefault="00AD5428" w:rsidP="00AD5428">
      <w:pPr>
        <w:bidi/>
        <w:jc w:val="both"/>
        <w:rPr>
          <w:rFonts w:cs="David" w:hint="cs"/>
          <w:rtl/>
        </w:rPr>
      </w:pPr>
    </w:p>
    <w:p w14:paraId="03E5629D"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204CC1F" w14:textId="77777777" w:rsidR="00AD5428" w:rsidRPr="00AD5428" w:rsidRDefault="00AD5428" w:rsidP="00AD5428">
      <w:pPr>
        <w:bidi/>
        <w:jc w:val="both"/>
        <w:rPr>
          <w:rFonts w:cs="David" w:hint="cs"/>
          <w:rtl/>
        </w:rPr>
      </w:pPr>
    </w:p>
    <w:p w14:paraId="5D1785BF" w14:textId="77777777" w:rsidR="00AD5428" w:rsidRPr="00AD5428" w:rsidRDefault="00AD5428" w:rsidP="00AD5428">
      <w:pPr>
        <w:bidi/>
        <w:ind w:firstLine="567"/>
        <w:jc w:val="both"/>
        <w:rPr>
          <w:rFonts w:cs="David" w:hint="cs"/>
          <w:rtl/>
        </w:rPr>
      </w:pPr>
      <w:r w:rsidRPr="00AD5428">
        <w:rPr>
          <w:rFonts w:cs="David" w:hint="cs"/>
          <w:rtl/>
        </w:rPr>
        <w:t xml:space="preserve">מזכיר הכנסת מכיר את סדר היום של הכנסת. היום הוא יום לא ארוך יחסית כך שאם נסיים מוקדם, יתאפשר להעלות את הנושא הזה היום. זה תלוי בנכונותו של השר עזרא לבוא ולהסביר. </w:t>
      </w:r>
    </w:p>
    <w:p w14:paraId="6A72CAF9" w14:textId="77777777" w:rsidR="00AD5428" w:rsidRPr="00AD5428" w:rsidRDefault="00AD5428" w:rsidP="00AD5428">
      <w:pPr>
        <w:bidi/>
        <w:jc w:val="both"/>
        <w:rPr>
          <w:rFonts w:cs="David" w:hint="cs"/>
          <w:rtl/>
        </w:rPr>
      </w:pPr>
    </w:p>
    <w:p w14:paraId="50E1A373" w14:textId="77777777" w:rsidR="00AD5428" w:rsidRPr="00AD5428" w:rsidRDefault="00AD5428" w:rsidP="00AD5428">
      <w:pPr>
        <w:bidi/>
        <w:jc w:val="both"/>
        <w:rPr>
          <w:rFonts w:cs="David" w:hint="cs"/>
          <w:rtl/>
        </w:rPr>
      </w:pPr>
      <w:r w:rsidRPr="00AD5428">
        <w:rPr>
          <w:rFonts w:cs="David" w:hint="cs"/>
          <w:u w:val="single"/>
          <w:rtl/>
        </w:rPr>
        <w:t>משה גפני:</w:t>
      </w:r>
    </w:p>
    <w:p w14:paraId="7B484951" w14:textId="77777777" w:rsidR="00AD5428" w:rsidRPr="00AD5428" w:rsidRDefault="00AD5428" w:rsidP="00AD5428">
      <w:pPr>
        <w:bidi/>
        <w:jc w:val="both"/>
        <w:rPr>
          <w:rFonts w:cs="David" w:hint="cs"/>
          <w:rtl/>
        </w:rPr>
      </w:pPr>
    </w:p>
    <w:p w14:paraId="1F31A0C3" w14:textId="77777777" w:rsidR="00AD5428" w:rsidRPr="00AD5428" w:rsidRDefault="00AD5428" w:rsidP="00AD5428">
      <w:pPr>
        <w:bidi/>
        <w:ind w:firstLine="567"/>
        <w:jc w:val="both"/>
        <w:rPr>
          <w:rFonts w:cs="David" w:hint="cs"/>
          <w:rtl/>
        </w:rPr>
      </w:pPr>
      <w:r w:rsidRPr="00AD5428">
        <w:rPr>
          <w:rFonts w:cs="David" w:hint="cs"/>
          <w:rtl/>
        </w:rPr>
        <w:t>אני מקבל את ההצעה הזאת. תאשרו את זה כהצעה דחופה. המועד שזה יעלה ייעשה יהיה בתאום עם מזכיר הכנסת.</w:t>
      </w:r>
    </w:p>
    <w:p w14:paraId="4DF127E3" w14:textId="77777777" w:rsidR="00AD5428" w:rsidRPr="00AD5428" w:rsidRDefault="00AD5428" w:rsidP="00AD5428">
      <w:pPr>
        <w:bidi/>
        <w:jc w:val="both"/>
        <w:rPr>
          <w:rFonts w:cs="David" w:hint="cs"/>
          <w:rtl/>
        </w:rPr>
      </w:pPr>
      <w:r w:rsidRPr="00AD5428">
        <w:rPr>
          <w:rFonts w:cs="David"/>
          <w:rtl/>
        </w:rPr>
        <w:br w:type="page"/>
      </w:r>
    </w:p>
    <w:p w14:paraId="37942182"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48D63D3C" w14:textId="77777777" w:rsidR="00AD5428" w:rsidRPr="00AD5428" w:rsidRDefault="00AD5428" w:rsidP="00AD5428">
      <w:pPr>
        <w:bidi/>
        <w:jc w:val="both"/>
        <w:rPr>
          <w:rFonts w:cs="David" w:hint="cs"/>
          <w:rtl/>
        </w:rPr>
      </w:pPr>
    </w:p>
    <w:p w14:paraId="5DF80BCC" w14:textId="77777777" w:rsidR="00AD5428" w:rsidRPr="00AD5428" w:rsidRDefault="00AD5428" w:rsidP="00AD5428">
      <w:pPr>
        <w:bidi/>
        <w:ind w:firstLine="567"/>
        <w:jc w:val="both"/>
        <w:rPr>
          <w:rFonts w:cs="David" w:hint="cs"/>
          <w:rtl/>
        </w:rPr>
      </w:pPr>
      <w:r w:rsidRPr="00AD5428">
        <w:rPr>
          <w:rFonts w:cs="David" w:hint="cs"/>
          <w:rtl/>
        </w:rPr>
        <w:t>אני מודה לך אדוני. מי בעד לקבל את דחיפות ההצעה?</w:t>
      </w:r>
    </w:p>
    <w:p w14:paraId="0FE98B9F" w14:textId="77777777" w:rsidR="00AD5428" w:rsidRPr="00AD5428" w:rsidRDefault="00AD5428" w:rsidP="00AD5428">
      <w:pPr>
        <w:bidi/>
        <w:ind w:firstLine="567"/>
        <w:jc w:val="both"/>
        <w:rPr>
          <w:rFonts w:cs="David" w:hint="cs"/>
          <w:rtl/>
        </w:rPr>
      </w:pPr>
    </w:p>
    <w:p w14:paraId="0D9E0591" w14:textId="77777777" w:rsidR="00AD5428" w:rsidRPr="00AD5428" w:rsidRDefault="00AD5428" w:rsidP="00AD5428">
      <w:pPr>
        <w:bidi/>
        <w:ind w:firstLine="567"/>
        <w:jc w:val="both"/>
        <w:rPr>
          <w:rFonts w:cs="David" w:hint="cs"/>
          <w:rtl/>
        </w:rPr>
      </w:pPr>
    </w:p>
    <w:p w14:paraId="02484500" w14:textId="77777777" w:rsidR="00AD5428" w:rsidRPr="00AD5428" w:rsidRDefault="00AD5428" w:rsidP="00AD5428">
      <w:pPr>
        <w:bidi/>
        <w:jc w:val="both"/>
        <w:rPr>
          <w:rFonts w:cs="David" w:hint="cs"/>
          <w:b/>
          <w:bCs/>
          <w:rtl/>
        </w:rPr>
      </w:pPr>
      <w:r w:rsidRPr="00AD5428">
        <w:rPr>
          <w:rFonts w:cs="David" w:hint="cs"/>
          <w:b/>
          <w:bCs/>
          <w:rtl/>
        </w:rPr>
        <w:t>הצבעה</w:t>
      </w:r>
    </w:p>
    <w:p w14:paraId="298BC2C1"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14</w:t>
      </w:r>
    </w:p>
    <w:p w14:paraId="71BB30F7"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3552762E" w14:textId="77777777" w:rsidR="00AD5428" w:rsidRPr="00AD5428" w:rsidRDefault="00AD5428" w:rsidP="00AD5428">
      <w:pPr>
        <w:bidi/>
        <w:jc w:val="both"/>
        <w:rPr>
          <w:rFonts w:cs="David" w:hint="cs"/>
          <w:rtl/>
        </w:rPr>
      </w:pPr>
      <w:r w:rsidRPr="00AD5428">
        <w:rPr>
          <w:rFonts w:cs="David" w:hint="cs"/>
          <w:rtl/>
        </w:rPr>
        <w:t>נמנעים - אין</w:t>
      </w:r>
    </w:p>
    <w:p w14:paraId="378CA5B1" w14:textId="77777777" w:rsidR="00AD5428" w:rsidRPr="00AD5428" w:rsidRDefault="00AD5428" w:rsidP="00AD5428">
      <w:pPr>
        <w:bidi/>
        <w:jc w:val="both"/>
        <w:rPr>
          <w:rFonts w:cs="David" w:hint="cs"/>
          <w:rtl/>
        </w:rPr>
      </w:pPr>
      <w:r w:rsidRPr="00AD5428">
        <w:rPr>
          <w:rFonts w:cs="David" w:hint="cs"/>
          <w:rtl/>
        </w:rPr>
        <w:t>ההצעה לקבל את ערעורו של חבר הכנסת דב חנין, נתקבלה.</w:t>
      </w:r>
    </w:p>
    <w:p w14:paraId="29BD4F1E" w14:textId="77777777" w:rsidR="00AD5428" w:rsidRPr="00AD5428" w:rsidRDefault="00AD5428" w:rsidP="00AD5428">
      <w:pPr>
        <w:bidi/>
        <w:jc w:val="both"/>
        <w:rPr>
          <w:rFonts w:cs="David" w:hint="cs"/>
          <w:rtl/>
        </w:rPr>
      </w:pPr>
    </w:p>
    <w:p w14:paraId="5E91073D"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7CCFAB17" w14:textId="77777777" w:rsidR="00AD5428" w:rsidRPr="00AD5428" w:rsidRDefault="00AD5428" w:rsidP="00AD5428">
      <w:pPr>
        <w:bidi/>
        <w:jc w:val="both"/>
        <w:rPr>
          <w:rFonts w:cs="David" w:hint="cs"/>
          <w:rtl/>
        </w:rPr>
      </w:pPr>
    </w:p>
    <w:p w14:paraId="45E37BD4" w14:textId="77777777" w:rsidR="00AD5428" w:rsidRPr="00AD5428" w:rsidRDefault="00AD5428" w:rsidP="00AD5428">
      <w:pPr>
        <w:bidi/>
        <w:ind w:firstLine="567"/>
        <w:jc w:val="both"/>
        <w:rPr>
          <w:rFonts w:cs="David" w:hint="cs"/>
          <w:rtl/>
        </w:rPr>
      </w:pPr>
      <w:r w:rsidRPr="00AD5428">
        <w:rPr>
          <w:rFonts w:cs="David" w:hint="cs"/>
          <w:rtl/>
        </w:rPr>
        <w:t xml:space="preserve">14 בעד, אין מתנגדים, אין נמנעים לפיכך אני קובעת שהערעור התקבל והנושא יעלה במליאה בתאום עם מזכירות הכנסת והשר לאיכות הסביבה. </w:t>
      </w:r>
    </w:p>
    <w:p w14:paraId="43125233" w14:textId="77777777" w:rsidR="00AD5428" w:rsidRPr="00AD5428" w:rsidRDefault="00AD5428" w:rsidP="00AD5428">
      <w:pPr>
        <w:bidi/>
        <w:jc w:val="both"/>
        <w:rPr>
          <w:rFonts w:cs="David" w:hint="cs"/>
          <w:rtl/>
        </w:rPr>
      </w:pPr>
    </w:p>
    <w:p w14:paraId="30E854BB" w14:textId="77777777" w:rsidR="00AD5428" w:rsidRPr="00AD5428" w:rsidRDefault="00AD5428" w:rsidP="00AD5428">
      <w:pPr>
        <w:bidi/>
        <w:jc w:val="both"/>
        <w:rPr>
          <w:rFonts w:cs="David" w:hint="cs"/>
          <w:rtl/>
        </w:rPr>
      </w:pPr>
    </w:p>
    <w:p w14:paraId="5C075A7B" w14:textId="77777777" w:rsidR="00AD5428" w:rsidRPr="00AD5428" w:rsidRDefault="00AD5428" w:rsidP="00AD5428">
      <w:pPr>
        <w:bidi/>
        <w:jc w:val="both"/>
        <w:rPr>
          <w:rFonts w:cs="David" w:hint="cs"/>
          <w:b/>
          <w:bCs/>
          <w:u w:val="single"/>
          <w:rtl/>
        </w:rPr>
      </w:pPr>
      <w:r w:rsidRPr="00AD5428">
        <w:rPr>
          <w:rFonts w:cs="David" w:hint="cs"/>
          <w:b/>
          <w:bCs/>
          <w:u w:val="single"/>
          <w:rtl/>
        </w:rPr>
        <w:t>ערעורו של חבר הכנסת יורם מרציאנו</w:t>
      </w:r>
    </w:p>
    <w:p w14:paraId="212704A4" w14:textId="77777777" w:rsidR="00AD5428" w:rsidRPr="00AD5428" w:rsidRDefault="00AD5428" w:rsidP="00AD5428">
      <w:pPr>
        <w:bidi/>
        <w:jc w:val="both"/>
        <w:rPr>
          <w:rFonts w:cs="David" w:hint="cs"/>
          <w:rtl/>
        </w:rPr>
      </w:pPr>
    </w:p>
    <w:p w14:paraId="70E9C6E4"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3800553" w14:textId="77777777" w:rsidR="00AD5428" w:rsidRPr="00AD5428" w:rsidRDefault="00AD5428" w:rsidP="00AD5428">
      <w:pPr>
        <w:bidi/>
        <w:jc w:val="both"/>
        <w:rPr>
          <w:rFonts w:cs="David" w:hint="cs"/>
          <w:rtl/>
        </w:rPr>
      </w:pPr>
    </w:p>
    <w:p w14:paraId="71591B97" w14:textId="77777777" w:rsidR="00AD5428" w:rsidRPr="00AD5428" w:rsidRDefault="00AD5428" w:rsidP="00AD5428">
      <w:pPr>
        <w:bidi/>
        <w:ind w:firstLine="567"/>
        <w:jc w:val="both"/>
        <w:rPr>
          <w:rFonts w:cs="David" w:hint="cs"/>
          <w:rtl/>
        </w:rPr>
      </w:pPr>
      <w:r w:rsidRPr="00AD5428">
        <w:rPr>
          <w:rFonts w:cs="David" w:hint="cs"/>
          <w:rtl/>
        </w:rPr>
        <w:t xml:space="preserve">אני עוברת לערעור של חבר הכנסת יורם מרציאנו. חבר הכנסת יורם מרציאנו, הגשת הצעה לסדר בנושא מצבם הבריאותי של אזרחי ישראל </w:t>
      </w:r>
      <w:r w:rsidRPr="00AD5428">
        <w:rPr>
          <w:rFonts w:cs="David"/>
          <w:rtl/>
        </w:rPr>
        <w:t>–</w:t>
      </w:r>
      <w:r w:rsidRPr="00AD5428">
        <w:rPr>
          <w:rFonts w:cs="David" w:hint="cs"/>
          <w:rtl/>
        </w:rPr>
        <w:t xml:space="preserve"> הממצאים החמורים שעולים מתוך הדוח שהוגש לשר הבריאות. אנא נמק לוועדה מדוע אתה מערער. </w:t>
      </w:r>
    </w:p>
    <w:p w14:paraId="028452EA" w14:textId="77777777" w:rsidR="00AD5428" w:rsidRPr="00AD5428" w:rsidRDefault="00AD5428" w:rsidP="00AD5428">
      <w:pPr>
        <w:bidi/>
        <w:jc w:val="both"/>
        <w:rPr>
          <w:rFonts w:cs="David" w:hint="cs"/>
          <w:rtl/>
        </w:rPr>
      </w:pPr>
    </w:p>
    <w:p w14:paraId="296D9395" w14:textId="77777777" w:rsidR="00AD5428" w:rsidRPr="00AD5428" w:rsidRDefault="00AD5428" w:rsidP="00AD5428">
      <w:pPr>
        <w:bidi/>
        <w:jc w:val="both"/>
        <w:rPr>
          <w:rFonts w:cs="David" w:hint="cs"/>
          <w:u w:val="single"/>
          <w:rtl/>
        </w:rPr>
      </w:pPr>
      <w:r w:rsidRPr="00AD5428">
        <w:rPr>
          <w:rFonts w:cs="David" w:hint="cs"/>
          <w:u w:val="single"/>
          <w:rtl/>
        </w:rPr>
        <w:t>יורם מרציאנו:</w:t>
      </w:r>
    </w:p>
    <w:p w14:paraId="6BC373ED" w14:textId="77777777" w:rsidR="00AD5428" w:rsidRPr="00AD5428" w:rsidRDefault="00AD5428" w:rsidP="00AD5428">
      <w:pPr>
        <w:bidi/>
        <w:jc w:val="both"/>
        <w:rPr>
          <w:rFonts w:cs="David" w:hint="cs"/>
          <w:rtl/>
        </w:rPr>
      </w:pPr>
    </w:p>
    <w:p w14:paraId="44432FCD" w14:textId="77777777" w:rsidR="00AD5428" w:rsidRPr="00AD5428" w:rsidRDefault="00AD5428" w:rsidP="00AD5428">
      <w:pPr>
        <w:bidi/>
        <w:ind w:firstLine="567"/>
        <w:jc w:val="both"/>
        <w:rPr>
          <w:rFonts w:cs="David" w:hint="cs"/>
          <w:rtl/>
        </w:rPr>
      </w:pPr>
      <w:r w:rsidRPr="00AD5428">
        <w:rPr>
          <w:rFonts w:cs="David" w:hint="cs"/>
          <w:rtl/>
        </w:rPr>
        <w:t xml:space="preserve">בעקבות הדוח שהוגש לשר הבריאות, שהוא דוח שמדבר בעד עצמו, שקובע שעניים, לצערי הרב, חולים יותר מאשר הציבור היותר מבוסס ויותר חזק, וכולנו גם יודעים למה. אני חושב שדווקא בימים אלה, זה יותר מחשוב שזה יגיע למליאת הכנסת במסגרת הצעה דחופה לסדר היום. שיגיע שר הבריאות כדי לספר לנו על הדוח שקיבל, כדי שיאמר לנו מה הדוח הזה, וכדי שנוכל אנחנו להעלות את העניין הזה לסדר היום ולטפל בזה בכנסת ישראל. </w:t>
      </w:r>
    </w:p>
    <w:p w14:paraId="608DAA1B" w14:textId="77777777" w:rsidR="00AD5428" w:rsidRPr="00AD5428" w:rsidRDefault="00AD5428" w:rsidP="00AD5428">
      <w:pPr>
        <w:bidi/>
        <w:ind w:firstLine="567"/>
        <w:jc w:val="both"/>
        <w:rPr>
          <w:rFonts w:cs="David" w:hint="cs"/>
          <w:rtl/>
        </w:rPr>
      </w:pPr>
    </w:p>
    <w:p w14:paraId="35C3B775" w14:textId="77777777" w:rsidR="00AD5428" w:rsidRPr="00AD5428" w:rsidRDefault="00AD5428" w:rsidP="00AD5428">
      <w:pPr>
        <w:bidi/>
        <w:ind w:firstLine="567"/>
        <w:jc w:val="both"/>
        <w:rPr>
          <w:rFonts w:cs="David" w:hint="cs"/>
          <w:rtl/>
        </w:rPr>
      </w:pPr>
      <w:r w:rsidRPr="00AD5428">
        <w:rPr>
          <w:rFonts w:cs="David" w:hint="cs"/>
          <w:rtl/>
        </w:rPr>
        <w:t xml:space="preserve">לכן אני רואה בהצעה זאת הצעה דחופה. אני לא מבין למה הנשיאות דחתה אותה. יכול להיות שעניי ישראל, והחולים בעיקר, זה נושא שהוא פחות מעניין מנושאים אחרים. כל נושא כשלעצמו הוא חשוב. אני חושב שגם בריאות וגם עניים אלה נושאים חשובים על סדר יומה של הכנסת. </w:t>
      </w:r>
    </w:p>
    <w:p w14:paraId="3061E1B1" w14:textId="77777777" w:rsidR="00AD5428" w:rsidRPr="00AD5428" w:rsidRDefault="00AD5428" w:rsidP="00AD5428">
      <w:pPr>
        <w:bidi/>
        <w:jc w:val="both"/>
        <w:rPr>
          <w:rFonts w:cs="David" w:hint="cs"/>
          <w:rtl/>
        </w:rPr>
      </w:pPr>
    </w:p>
    <w:p w14:paraId="361C0324" w14:textId="77777777" w:rsidR="00AD5428" w:rsidRPr="00AD5428" w:rsidRDefault="00AD5428" w:rsidP="00AD5428">
      <w:pPr>
        <w:bidi/>
        <w:ind w:firstLine="567"/>
        <w:jc w:val="both"/>
        <w:rPr>
          <w:rFonts w:cs="David" w:hint="cs"/>
          <w:rtl/>
        </w:rPr>
      </w:pPr>
      <w:r w:rsidRPr="00AD5428">
        <w:rPr>
          <w:rFonts w:cs="David" w:hint="cs"/>
          <w:rtl/>
        </w:rPr>
        <w:t xml:space="preserve">יושבים פה גם שני רופאים, מכובדי ד"ר אלדד וד"ר טיבי שיגידו לך שחשוב שהנושא הזה יגיע למליאת הכנסת כדי שנראה מה אנחנו יכולים לתרום למען בריאותם של עניי ישראל. אני מבקש לאשר לי את זה ואני אשמח לשמוע מה הנימוק שבעטיו הוחלט שלא להעלות את הנושא כהצעה דחופה. </w:t>
      </w:r>
    </w:p>
    <w:p w14:paraId="6BB14CA0" w14:textId="77777777" w:rsidR="00AD5428" w:rsidRPr="00AD5428" w:rsidRDefault="00AD5428" w:rsidP="00AD5428">
      <w:pPr>
        <w:bidi/>
        <w:jc w:val="both"/>
        <w:rPr>
          <w:rFonts w:cs="David" w:hint="cs"/>
          <w:rtl/>
        </w:rPr>
      </w:pPr>
    </w:p>
    <w:p w14:paraId="0BD57A15"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7B93719" w14:textId="77777777" w:rsidR="00AD5428" w:rsidRPr="00AD5428" w:rsidRDefault="00AD5428" w:rsidP="00AD5428">
      <w:pPr>
        <w:bidi/>
        <w:jc w:val="both"/>
        <w:rPr>
          <w:rFonts w:cs="David" w:hint="cs"/>
          <w:rtl/>
        </w:rPr>
      </w:pPr>
    </w:p>
    <w:p w14:paraId="378367CA" w14:textId="77777777" w:rsidR="00AD5428" w:rsidRPr="00AD5428" w:rsidRDefault="00AD5428" w:rsidP="00AD5428">
      <w:pPr>
        <w:bidi/>
        <w:ind w:firstLine="567"/>
        <w:jc w:val="both"/>
        <w:rPr>
          <w:rFonts w:cs="David" w:hint="cs"/>
          <w:rtl/>
        </w:rPr>
      </w:pPr>
      <w:r w:rsidRPr="00AD5428">
        <w:rPr>
          <w:rFonts w:cs="David" w:hint="cs"/>
          <w:rtl/>
        </w:rPr>
        <w:t xml:space="preserve">עמדת הנשיאות. </w:t>
      </w:r>
    </w:p>
    <w:p w14:paraId="47318294" w14:textId="77777777" w:rsidR="00AD5428" w:rsidRPr="00AD5428" w:rsidRDefault="00AD5428" w:rsidP="00AD5428">
      <w:pPr>
        <w:bidi/>
        <w:jc w:val="both"/>
        <w:rPr>
          <w:rFonts w:cs="David" w:hint="cs"/>
          <w:rtl/>
        </w:rPr>
      </w:pPr>
    </w:p>
    <w:p w14:paraId="516B4B92" w14:textId="77777777" w:rsidR="00AD5428" w:rsidRPr="00AD5428" w:rsidRDefault="00AD5428" w:rsidP="00AD5428">
      <w:pPr>
        <w:bidi/>
        <w:jc w:val="both"/>
        <w:rPr>
          <w:rFonts w:cs="David" w:hint="cs"/>
          <w:rtl/>
        </w:rPr>
      </w:pPr>
      <w:r w:rsidRPr="00AD5428">
        <w:rPr>
          <w:rFonts w:cs="David" w:hint="cs"/>
          <w:u w:val="single"/>
          <w:rtl/>
        </w:rPr>
        <w:t>אחמד טיבי:</w:t>
      </w:r>
    </w:p>
    <w:p w14:paraId="1C3EF7C8" w14:textId="77777777" w:rsidR="00AD5428" w:rsidRPr="00AD5428" w:rsidRDefault="00AD5428" w:rsidP="00AD5428">
      <w:pPr>
        <w:bidi/>
        <w:jc w:val="both"/>
        <w:rPr>
          <w:rFonts w:cs="David" w:hint="cs"/>
          <w:rtl/>
        </w:rPr>
      </w:pPr>
    </w:p>
    <w:p w14:paraId="36B48208" w14:textId="77777777" w:rsidR="00AD5428" w:rsidRPr="00AD5428" w:rsidRDefault="00AD5428" w:rsidP="00AD5428">
      <w:pPr>
        <w:bidi/>
        <w:ind w:firstLine="567"/>
        <w:jc w:val="both"/>
        <w:rPr>
          <w:rFonts w:cs="David" w:hint="cs"/>
          <w:rtl/>
        </w:rPr>
      </w:pPr>
      <w:r w:rsidRPr="00AD5428">
        <w:rPr>
          <w:rFonts w:cs="David" w:hint="cs"/>
          <w:rtl/>
        </w:rPr>
        <w:t>הנושא שהצגת הוא נושא חשוב. בהחלט היו היסוסים ובסופו של דבר הוחלט להכריע בכיוון ההשבתה האפשרית של האוניברסיטאות. ועל כן, הנושא החשוב מאוד שאתה הצעת לא התקבל והתקבלו נושאים אחרים. תמיד יש מכסה של 5-6 נושאים ולפעמים הנושא ה-7 וה-8 הם גם מאוד חשובים אבל בכל זאת לא מצליחים לקבל אותם.</w:t>
      </w:r>
    </w:p>
    <w:p w14:paraId="45ED4698" w14:textId="77777777" w:rsidR="00AD5428" w:rsidRPr="00AD5428" w:rsidRDefault="00AD5428" w:rsidP="00AD5428">
      <w:pPr>
        <w:bidi/>
        <w:jc w:val="both"/>
        <w:rPr>
          <w:rFonts w:cs="David" w:hint="cs"/>
          <w:rtl/>
        </w:rPr>
      </w:pPr>
      <w:r w:rsidRPr="00AD5428">
        <w:rPr>
          <w:rFonts w:cs="David"/>
          <w:rtl/>
        </w:rPr>
        <w:br w:type="page"/>
      </w:r>
    </w:p>
    <w:p w14:paraId="3ABA1F51" w14:textId="77777777" w:rsidR="00AD5428" w:rsidRPr="00AD5428" w:rsidRDefault="00AD5428" w:rsidP="00AD5428">
      <w:pPr>
        <w:bidi/>
        <w:jc w:val="both"/>
        <w:rPr>
          <w:rFonts w:cs="David" w:hint="cs"/>
          <w:u w:val="single"/>
          <w:rtl/>
        </w:rPr>
      </w:pPr>
      <w:r w:rsidRPr="00AD5428">
        <w:rPr>
          <w:rFonts w:cs="David" w:hint="cs"/>
          <w:u w:val="single"/>
          <w:rtl/>
        </w:rPr>
        <w:t>יורם מרציאנו:</w:t>
      </w:r>
    </w:p>
    <w:p w14:paraId="1150480F" w14:textId="77777777" w:rsidR="00AD5428" w:rsidRPr="00AD5428" w:rsidRDefault="00AD5428" w:rsidP="00AD5428">
      <w:pPr>
        <w:bidi/>
        <w:jc w:val="both"/>
        <w:rPr>
          <w:rFonts w:cs="David" w:hint="cs"/>
          <w:rtl/>
        </w:rPr>
      </w:pPr>
    </w:p>
    <w:p w14:paraId="4FE934ED" w14:textId="77777777" w:rsidR="00AD5428" w:rsidRPr="00AD5428" w:rsidRDefault="00AD5428" w:rsidP="00AD5428">
      <w:pPr>
        <w:bidi/>
        <w:ind w:firstLine="567"/>
        <w:jc w:val="both"/>
        <w:rPr>
          <w:rFonts w:cs="David" w:hint="cs"/>
          <w:rtl/>
        </w:rPr>
      </w:pPr>
      <w:r w:rsidRPr="00AD5428">
        <w:rPr>
          <w:rFonts w:cs="David" w:hint="cs"/>
          <w:rtl/>
        </w:rPr>
        <w:t>לכן קיימת ועדת הכנסת שתמיד יכולה להתנהג כמו בית הילל ולא כבית שמאי ולהתנהג כמקלים ולא כמחמירים.</w:t>
      </w:r>
    </w:p>
    <w:p w14:paraId="40A03AE5" w14:textId="77777777" w:rsidR="00AD5428" w:rsidRPr="00AD5428" w:rsidRDefault="00AD5428" w:rsidP="00AD5428">
      <w:pPr>
        <w:bidi/>
        <w:jc w:val="both"/>
        <w:rPr>
          <w:rFonts w:cs="David" w:hint="cs"/>
          <w:rtl/>
        </w:rPr>
      </w:pPr>
    </w:p>
    <w:p w14:paraId="5E003204" w14:textId="77777777" w:rsidR="00AD5428" w:rsidRPr="00AD5428" w:rsidRDefault="00AD5428" w:rsidP="00AD5428">
      <w:pPr>
        <w:bidi/>
        <w:jc w:val="both"/>
        <w:rPr>
          <w:rFonts w:cs="David" w:hint="cs"/>
          <w:rtl/>
        </w:rPr>
      </w:pPr>
      <w:r w:rsidRPr="00AD5428">
        <w:rPr>
          <w:rFonts w:cs="David" w:hint="cs"/>
          <w:u w:val="single"/>
          <w:rtl/>
        </w:rPr>
        <w:t>אביגדור יצחקי:</w:t>
      </w:r>
    </w:p>
    <w:p w14:paraId="488BA097" w14:textId="77777777" w:rsidR="00AD5428" w:rsidRPr="00AD5428" w:rsidRDefault="00AD5428" w:rsidP="00AD5428">
      <w:pPr>
        <w:bidi/>
        <w:jc w:val="both"/>
        <w:rPr>
          <w:rFonts w:cs="David" w:hint="cs"/>
          <w:rtl/>
        </w:rPr>
      </w:pPr>
    </w:p>
    <w:p w14:paraId="2F9C923B" w14:textId="77777777" w:rsidR="00AD5428" w:rsidRPr="00AD5428" w:rsidRDefault="00AD5428" w:rsidP="00AD5428">
      <w:pPr>
        <w:bidi/>
        <w:ind w:firstLine="567"/>
        <w:jc w:val="both"/>
        <w:rPr>
          <w:rFonts w:cs="David" w:hint="cs"/>
          <w:rtl/>
        </w:rPr>
      </w:pPr>
      <w:r w:rsidRPr="00AD5428">
        <w:rPr>
          <w:rFonts w:cs="David" w:hint="cs"/>
          <w:rtl/>
        </w:rPr>
        <w:t>אנחנו צריכים לשמור על כבודה של הנשיאות. סך הכל יש שיקול דעת, והם הקציבו 6 נושאים.</w:t>
      </w:r>
    </w:p>
    <w:p w14:paraId="24A29EF4" w14:textId="77777777" w:rsidR="00AD5428" w:rsidRPr="00AD5428" w:rsidRDefault="00AD5428" w:rsidP="00AD5428">
      <w:pPr>
        <w:bidi/>
        <w:jc w:val="both"/>
        <w:rPr>
          <w:rFonts w:cs="David" w:hint="cs"/>
          <w:rtl/>
        </w:rPr>
      </w:pPr>
    </w:p>
    <w:p w14:paraId="0DB8AEFD" w14:textId="77777777" w:rsidR="00AD5428" w:rsidRPr="00AD5428" w:rsidRDefault="00AD5428" w:rsidP="00AD5428">
      <w:pPr>
        <w:bidi/>
        <w:jc w:val="both"/>
        <w:rPr>
          <w:rFonts w:cs="David" w:hint="cs"/>
          <w:u w:val="single"/>
          <w:rtl/>
        </w:rPr>
      </w:pPr>
      <w:r w:rsidRPr="00AD5428">
        <w:rPr>
          <w:rFonts w:cs="David" w:hint="cs"/>
          <w:u w:val="single"/>
          <w:rtl/>
        </w:rPr>
        <w:t>יורם מרציאנו:</w:t>
      </w:r>
    </w:p>
    <w:p w14:paraId="011DEA2B" w14:textId="77777777" w:rsidR="00AD5428" w:rsidRPr="00AD5428" w:rsidRDefault="00AD5428" w:rsidP="00AD5428">
      <w:pPr>
        <w:bidi/>
        <w:jc w:val="both"/>
        <w:rPr>
          <w:rFonts w:cs="David" w:hint="cs"/>
          <w:u w:val="single"/>
          <w:rtl/>
        </w:rPr>
      </w:pPr>
    </w:p>
    <w:p w14:paraId="73AD2752" w14:textId="77777777" w:rsidR="00AD5428" w:rsidRPr="00AD5428" w:rsidRDefault="00AD5428" w:rsidP="00AD5428">
      <w:pPr>
        <w:bidi/>
        <w:jc w:val="both"/>
        <w:rPr>
          <w:rFonts w:cs="David" w:hint="cs"/>
          <w:rtl/>
        </w:rPr>
      </w:pPr>
      <w:r w:rsidRPr="00AD5428">
        <w:rPr>
          <w:rFonts w:cs="David" w:hint="cs"/>
          <w:rtl/>
        </w:rPr>
        <w:tab/>
        <w:t xml:space="preserve">חשבתי שאחרי המחמאות מאתמול אני אקבל פה עוד איזה - - - </w:t>
      </w:r>
    </w:p>
    <w:p w14:paraId="54CA5B5E" w14:textId="77777777" w:rsidR="00AD5428" w:rsidRPr="00AD5428" w:rsidRDefault="00AD5428" w:rsidP="00AD5428">
      <w:pPr>
        <w:bidi/>
        <w:jc w:val="both"/>
        <w:rPr>
          <w:rFonts w:cs="David" w:hint="cs"/>
          <w:rtl/>
        </w:rPr>
      </w:pPr>
    </w:p>
    <w:p w14:paraId="721FFDC9"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505803A7" w14:textId="77777777" w:rsidR="00AD5428" w:rsidRPr="00AD5428" w:rsidRDefault="00AD5428" w:rsidP="00AD5428">
      <w:pPr>
        <w:bidi/>
        <w:jc w:val="both"/>
        <w:rPr>
          <w:rFonts w:cs="David" w:hint="cs"/>
          <w:rtl/>
        </w:rPr>
      </w:pPr>
    </w:p>
    <w:p w14:paraId="5B90EC6B" w14:textId="77777777" w:rsidR="00AD5428" w:rsidRPr="00AD5428" w:rsidRDefault="00AD5428" w:rsidP="00AD5428">
      <w:pPr>
        <w:bidi/>
        <w:ind w:firstLine="567"/>
        <w:jc w:val="both"/>
        <w:rPr>
          <w:rFonts w:cs="David" w:hint="cs"/>
          <w:rtl/>
        </w:rPr>
      </w:pPr>
      <w:r w:rsidRPr="00AD5428">
        <w:rPr>
          <w:rFonts w:cs="David" w:hint="cs"/>
          <w:rtl/>
        </w:rPr>
        <w:t xml:space="preserve">מי בעד לקבל את הערעור של חבר הכנסת מרציאנו? </w:t>
      </w:r>
    </w:p>
    <w:p w14:paraId="61CA9B09" w14:textId="77777777" w:rsidR="00AD5428" w:rsidRPr="00AD5428" w:rsidRDefault="00AD5428" w:rsidP="00AD5428">
      <w:pPr>
        <w:bidi/>
        <w:jc w:val="both"/>
        <w:rPr>
          <w:rFonts w:cs="David" w:hint="cs"/>
          <w:rtl/>
        </w:rPr>
      </w:pPr>
    </w:p>
    <w:p w14:paraId="34AAA421" w14:textId="77777777" w:rsidR="00AD5428" w:rsidRPr="00AD5428" w:rsidRDefault="00AD5428" w:rsidP="00AD5428">
      <w:pPr>
        <w:bidi/>
        <w:jc w:val="both"/>
        <w:rPr>
          <w:rFonts w:cs="David" w:hint="cs"/>
          <w:u w:val="single"/>
          <w:rtl/>
        </w:rPr>
      </w:pPr>
      <w:r w:rsidRPr="00AD5428">
        <w:rPr>
          <w:rFonts w:cs="David" w:hint="cs"/>
          <w:u w:val="single"/>
          <w:rtl/>
        </w:rPr>
        <w:t>אביגדור יצחקי:</w:t>
      </w:r>
    </w:p>
    <w:p w14:paraId="11674322" w14:textId="77777777" w:rsidR="00AD5428" w:rsidRPr="00AD5428" w:rsidRDefault="00AD5428" w:rsidP="00AD5428">
      <w:pPr>
        <w:bidi/>
        <w:jc w:val="both"/>
        <w:rPr>
          <w:rFonts w:cs="David" w:hint="cs"/>
          <w:u w:val="single"/>
          <w:rtl/>
        </w:rPr>
      </w:pPr>
    </w:p>
    <w:p w14:paraId="41872B38" w14:textId="77777777" w:rsidR="00AD5428" w:rsidRPr="00AD5428" w:rsidRDefault="00AD5428" w:rsidP="00AD5428">
      <w:pPr>
        <w:bidi/>
        <w:jc w:val="both"/>
        <w:rPr>
          <w:rFonts w:cs="David" w:hint="cs"/>
          <w:rtl/>
        </w:rPr>
      </w:pPr>
      <w:r w:rsidRPr="00AD5428">
        <w:rPr>
          <w:rFonts w:cs="David" w:hint="cs"/>
          <w:rtl/>
        </w:rPr>
        <w:tab/>
        <w:t>אפשר לדחות את הסעיף הזה לסוף היום?</w:t>
      </w:r>
    </w:p>
    <w:p w14:paraId="7991E233" w14:textId="77777777" w:rsidR="00AD5428" w:rsidRPr="00AD5428" w:rsidRDefault="00AD5428" w:rsidP="00AD5428">
      <w:pPr>
        <w:bidi/>
        <w:jc w:val="both"/>
        <w:rPr>
          <w:rFonts w:cs="David" w:hint="cs"/>
          <w:rtl/>
        </w:rPr>
      </w:pPr>
    </w:p>
    <w:p w14:paraId="6C9FBD14"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4725A087" w14:textId="77777777" w:rsidR="00AD5428" w:rsidRPr="00AD5428" w:rsidRDefault="00AD5428" w:rsidP="00AD5428">
      <w:pPr>
        <w:bidi/>
        <w:jc w:val="both"/>
        <w:rPr>
          <w:rFonts w:cs="David" w:hint="cs"/>
          <w:rtl/>
        </w:rPr>
      </w:pPr>
    </w:p>
    <w:p w14:paraId="098C230D" w14:textId="77777777" w:rsidR="00AD5428" w:rsidRPr="00AD5428" w:rsidRDefault="00AD5428" w:rsidP="00AD5428">
      <w:pPr>
        <w:bidi/>
        <w:jc w:val="both"/>
        <w:rPr>
          <w:rFonts w:cs="David" w:hint="cs"/>
          <w:rtl/>
        </w:rPr>
      </w:pPr>
      <w:r w:rsidRPr="00AD5428">
        <w:rPr>
          <w:rFonts w:cs="David" w:hint="cs"/>
          <w:rtl/>
        </w:rPr>
        <w:tab/>
        <w:t xml:space="preserve">לא, אתה לא יכול לדחות. אתה לא יכול להצביע בעד ואתה לא יכול לעשות את זה. התקבל, נקודה.  מי נגד.  </w:t>
      </w:r>
    </w:p>
    <w:p w14:paraId="6029728D" w14:textId="77777777" w:rsidR="00AD5428" w:rsidRPr="00AD5428" w:rsidRDefault="00AD5428" w:rsidP="00AD5428">
      <w:pPr>
        <w:bidi/>
        <w:jc w:val="both"/>
        <w:rPr>
          <w:rFonts w:cs="David" w:hint="cs"/>
          <w:rtl/>
        </w:rPr>
      </w:pPr>
    </w:p>
    <w:p w14:paraId="311C7A58" w14:textId="77777777" w:rsidR="00AD5428" w:rsidRPr="00AD5428" w:rsidRDefault="00AD5428" w:rsidP="00AD5428">
      <w:pPr>
        <w:bidi/>
        <w:jc w:val="both"/>
        <w:rPr>
          <w:rFonts w:cs="David" w:hint="cs"/>
          <w:b/>
          <w:bCs/>
          <w:rtl/>
        </w:rPr>
      </w:pPr>
      <w:r w:rsidRPr="00AD5428">
        <w:rPr>
          <w:rFonts w:cs="David" w:hint="cs"/>
          <w:b/>
          <w:bCs/>
          <w:rtl/>
        </w:rPr>
        <w:t>הצבעה</w:t>
      </w:r>
    </w:p>
    <w:p w14:paraId="2C8E43C2"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16</w:t>
      </w:r>
    </w:p>
    <w:p w14:paraId="68CA2F62"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2F88AE80"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2</w:t>
      </w:r>
    </w:p>
    <w:p w14:paraId="299B2D8F" w14:textId="77777777" w:rsidR="00AD5428" w:rsidRPr="00AD5428" w:rsidRDefault="00AD5428" w:rsidP="00AD5428">
      <w:pPr>
        <w:bidi/>
        <w:jc w:val="both"/>
        <w:rPr>
          <w:rFonts w:cs="David" w:hint="cs"/>
          <w:rtl/>
        </w:rPr>
      </w:pPr>
      <w:r w:rsidRPr="00AD5428">
        <w:rPr>
          <w:rFonts w:cs="David" w:hint="cs"/>
          <w:rtl/>
        </w:rPr>
        <w:t>ערעורו של חבר הכנסת מרציאנו, נתקבל.</w:t>
      </w:r>
    </w:p>
    <w:p w14:paraId="412F7E3F" w14:textId="77777777" w:rsidR="00AD5428" w:rsidRPr="00AD5428" w:rsidRDefault="00AD5428" w:rsidP="00AD5428">
      <w:pPr>
        <w:bidi/>
        <w:jc w:val="both"/>
        <w:rPr>
          <w:rFonts w:cs="David" w:hint="cs"/>
          <w:rtl/>
        </w:rPr>
      </w:pPr>
    </w:p>
    <w:p w14:paraId="560B12AC"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01D83DE2" w14:textId="77777777" w:rsidR="00AD5428" w:rsidRPr="00AD5428" w:rsidRDefault="00AD5428" w:rsidP="00AD5428">
      <w:pPr>
        <w:bidi/>
        <w:jc w:val="both"/>
        <w:rPr>
          <w:rFonts w:cs="David" w:hint="cs"/>
          <w:rtl/>
        </w:rPr>
      </w:pPr>
    </w:p>
    <w:p w14:paraId="5FCAC212" w14:textId="77777777" w:rsidR="00AD5428" w:rsidRPr="00AD5428" w:rsidRDefault="00AD5428" w:rsidP="00AD5428">
      <w:pPr>
        <w:bidi/>
        <w:ind w:firstLine="567"/>
        <w:jc w:val="both"/>
        <w:rPr>
          <w:rFonts w:cs="David" w:hint="cs"/>
          <w:rtl/>
        </w:rPr>
      </w:pPr>
      <w:r w:rsidRPr="00AD5428">
        <w:rPr>
          <w:rFonts w:cs="David" w:hint="cs"/>
          <w:rtl/>
        </w:rPr>
        <w:t xml:space="preserve">בעד הצביעו 16, אין מתנגדים, 2 נמנעים. לפיכך אני קובעת שהערעור התקבל. </w:t>
      </w:r>
    </w:p>
    <w:p w14:paraId="00840483" w14:textId="77777777" w:rsidR="00AD5428" w:rsidRPr="00AD5428" w:rsidRDefault="00AD5428" w:rsidP="00AD5428">
      <w:pPr>
        <w:bidi/>
        <w:jc w:val="both"/>
        <w:rPr>
          <w:rFonts w:cs="David" w:hint="cs"/>
          <w:rtl/>
        </w:rPr>
      </w:pPr>
    </w:p>
    <w:p w14:paraId="63ADC325" w14:textId="77777777" w:rsidR="00AD5428" w:rsidRPr="00AD5428" w:rsidRDefault="00AD5428" w:rsidP="00AD5428">
      <w:pPr>
        <w:bidi/>
        <w:jc w:val="both"/>
        <w:rPr>
          <w:rFonts w:cs="David" w:hint="cs"/>
          <w:b/>
          <w:bCs/>
          <w:u w:val="single"/>
          <w:rtl/>
        </w:rPr>
      </w:pPr>
      <w:r w:rsidRPr="00AD5428">
        <w:rPr>
          <w:rFonts w:cs="David"/>
          <w:rtl/>
        </w:rPr>
        <w:br w:type="page"/>
      </w:r>
      <w:r w:rsidRPr="00AD5428">
        <w:rPr>
          <w:rFonts w:cs="David" w:hint="cs"/>
          <w:b/>
          <w:bCs/>
          <w:u w:val="single"/>
          <w:rtl/>
        </w:rPr>
        <w:t>ב. פניית חבר הכנסת לשעבר, דן תיכון, בדבר זכויות יו"ר הכנסת לשעבר</w:t>
      </w:r>
    </w:p>
    <w:p w14:paraId="1C244D11" w14:textId="77777777" w:rsidR="00AD5428" w:rsidRPr="00AD5428" w:rsidRDefault="00AD5428" w:rsidP="00AD5428">
      <w:pPr>
        <w:bidi/>
        <w:jc w:val="both"/>
        <w:rPr>
          <w:rFonts w:cs="David" w:hint="cs"/>
          <w:b/>
          <w:bCs/>
          <w:rtl/>
        </w:rPr>
      </w:pPr>
    </w:p>
    <w:p w14:paraId="37AD5653"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0FD57D21" w14:textId="77777777" w:rsidR="00AD5428" w:rsidRPr="00AD5428" w:rsidRDefault="00AD5428" w:rsidP="00AD5428">
      <w:pPr>
        <w:bidi/>
        <w:jc w:val="both"/>
        <w:rPr>
          <w:rFonts w:cs="David" w:hint="cs"/>
          <w:b/>
          <w:bCs/>
          <w:rtl/>
        </w:rPr>
      </w:pPr>
    </w:p>
    <w:p w14:paraId="0C2E1FB3" w14:textId="77777777" w:rsidR="00AD5428" w:rsidRPr="00AD5428" w:rsidRDefault="00AD5428" w:rsidP="00AD5428">
      <w:pPr>
        <w:bidi/>
        <w:ind w:firstLine="567"/>
        <w:jc w:val="both"/>
        <w:rPr>
          <w:rFonts w:cs="David" w:hint="cs"/>
          <w:rtl/>
        </w:rPr>
      </w:pPr>
      <w:r w:rsidRPr="00AD5428">
        <w:rPr>
          <w:rFonts w:cs="David" w:hint="cs"/>
          <w:rtl/>
        </w:rPr>
        <w:t>אני עוברת לנושא הבא: פנייתו של חבר כנסת דן תיכון בדבר זכויות יו"ר כנסת לשעבר. אני מקריאה את  מכתבו של יושב ראש הכנסת לשעבר, דן תיכון, בפניה שלו לוועדה. לאחר מכן הוא יציג את הבעיה שנוצרה. המחלקה המשפטית ומנכ"ל הכנסת מוזמנים להתייחס. כל מי שירצה רשות דיבור מוזמן לקבלה ומוזמן להירש</w:t>
      </w:r>
      <w:r w:rsidRPr="00AD5428">
        <w:rPr>
          <w:rFonts w:cs="David" w:hint="eastAsia"/>
          <w:rtl/>
        </w:rPr>
        <w:t>ם</w:t>
      </w:r>
      <w:r w:rsidRPr="00AD5428">
        <w:rPr>
          <w:rFonts w:cs="David" w:hint="cs"/>
          <w:rtl/>
        </w:rPr>
        <w:t xml:space="preserve">. חבר כנסת שיפריע במהלך הדיון תבוטל זכות הדיבור שלו באופן מיידי. </w:t>
      </w:r>
    </w:p>
    <w:p w14:paraId="6082DF28" w14:textId="77777777" w:rsidR="00AD5428" w:rsidRPr="00AD5428" w:rsidRDefault="00AD5428" w:rsidP="00AD5428">
      <w:pPr>
        <w:bidi/>
        <w:jc w:val="both"/>
        <w:rPr>
          <w:rFonts w:cs="David" w:hint="cs"/>
          <w:rtl/>
        </w:rPr>
      </w:pPr>
    </w:p>
    <w:p w14:paraId="17B7E62A" w14:textId="77777777" w:rsidR="00AD5428" w:rsidRPr="00AD5428" w:rsidRDefault="00AD5428" w:rsidP="00AD5428">
      <w:pPr>
        <w:bidi/>
        <w:ind w:firstLine="567"/>
        <w:jc w:val="both"/>
        <w:rPr>
          <w:rFonts w:cs="David" w:hint="cs"/>
          <w:rtl/>
        </w:rPr>
      </w:pPr>
      <w:r w:rsidRPr="00AD5428">
        <w:rPr>
          <w:rFonts w:cs="David" w:hint="cs"/>
          <w:rtl/>
        </w:rPr>
        <w:t xml:space="preserve">"הנדון: ביטול זכותי, דן תיכון, כיו"ר הכנסת לשעבר. </w:t>
      </w:r>
    </w:p>
    <w:p w14:paraId="05058A91" w14:textId="77777777" w:rsidR="00AD5428" w:rsidRPr="00AD5428" w:rsidRDefault="00AD5428" w:rsidP="00AD5428">
      <w:pPr>
        <w:bidi/>
        <w:jc w:val="both"/>
        <w:rPr>
          <w:rFonts w:cs="David" w:hint="cs"/>
          <w:rtl/>
        </w:rPr>
      </w:pPr>
    </w:p>
    <w:p w14:paraId="40A17DB8" w14:textId="77777777" w:rsidR="00AD5428" w:rsidRPr="00AD5428" w:rsidRDefault="00AD5428" w:rsidP="00AD5428">
      <w:pPr>
        <w:bidi/>
        <w:ind w:firstLine="567"/>
        <w:jc w:val="both"/>
        <w:rPr>
          <w:rFonts w:cs="David" w:hint="cs"/>
          <w:rtl/>
        </w:rPr>
      </w:pPr>
      <w:r w:rsidRPr="00AD5428">
        <w:rPr>
          <w:rFonts w:cs="David" w:hint="cs"/>
          <w:rtl/>
        </w:rPr>
        <w:t>"למרות החלטת ועדת הכנסת מיום 29.11.2006, לפי אין פוגעים בזכויות ח"כ שפרש לגמלאות רטרואקטיבית, סבורה היועצת המשפטית של הכנסת, כי יש לבטל את זכויותי</w:t>
      </w:r>
      <w:r w:rsidRPr="00AD5428">
        <w:rPr>
          <w:rFonts w:cs="David" w:hint="eastAsia"/>
          <w:rtl/>
        </w:rPr>
        <w:t>י</w:t>
      </w:r>
      <w:r w:rsidRPr="00AD5428">
        <w:rPr>
          <w:rFonts w:cs="David" w:hint="cs"/>
          <w:rtl/>
        </w:rPr>
        <w:t xml:space="preserve"> לגמלאות, שניתנו לפני שנים, וזאת החל מיום 31.12.2006, בעוד כשבוע ימים. </w:t>
      </w:r>
    </w:p>
    <w:p w14:paraId="0E60D9A8" w14:textId="77777777" w:rsidR="00AD5428" w:rsidRPr="00AD5428" w:rsidRDefault="00AD5428" w:rsidP="00AD5428">
      <w:pPr>
        <w:bidi/>
        <w:jc w:val="both"/>
        <w:rPr>
          <w:rFonts w:cs="David" w:hint="cs"/>
          <w:rtl/>
        </w:rPr>
      </w:pPr>
    </w:p>
    <w:p w14:paraId="348AC565" w14:textId="77777777" w:rsidR="00AD5428" w:rsidRPr="00AD5428" w:rsidRDefault="00AD5428" w:rsidP="00AD5428">
      <w:pPr>
        <w:bidi/>
        <w:ind w:firstLine="567"/>
        <w:jc w:val="both"/>
        <w:rPr>
          <w:rFonts w:cs="David" w:hint="cs"/>
          <w:rtl/>
        </w:rPr>
      </w:pPr>
      <w:r w:rsidRPr="00AD5428">
        <w:rPr>
          <w:rFonts w:cs="David" w:hint="cs"/>
          <w:rtl/>
        </w:rPr>
        <w:t>בפגישה משותפת שקיימנו ביום 13.11.2006, בלשכת מנכ"ל הכנסת, בהשתתפות היועצת המשפטית, סוכם כי נושא הפגיעה בזכויותי</w:t>
      </w:r>
      <w:r w:rsidRPr="00AD5428">
        <w:rPr>
          <w:rFonts w:cs="David" w:hint="eastAsia"/>
          <w:rtl/>
        </w:rPr>
        <w:t>י</w:t>
      </w:r>
      <w:r w:rsidRPr="00AD5428">
        <w:rPr>
          <w:rFonts w:cs="David" w:hint="cs"/>
          <w:rtl/>
        </w:rPr>
        <w:t xml:space="preserve">, יובא לדיון בוועדת הכנסת. סברתי כי החלטת הכנסת מיום 29.11.2006, לפיה אין פוגעים בזכויות מי שפרש ברורה, אך מאחר והייעוץ המשפטי לכנסת סבור אחרת, פרשנות שונה להחלטה, אני חוזר על בקשתי בפניך לזמן את ועדת הכנסת לאלתר, כדי שזאת תחליט על פי בקשת ועדת הכספים. </w:t>
      </w:r>
    </w:p>
    <w:p w14:paraId="4AC3727B" w14:textId="77777777" w:rsidR="00AD5428" w:rsidRPr="00AD5428" w:rsidRDefault="00AD5428" w:rsidP="00AD5428">
      <w:pPr>
        <w:bidi/>
        <w:ind w:firstLine="567"/>
        <w:jc w:val="both"/>
        <w:rPr>
          <w:rFonts w:cs="David" w:hint="cs"/>
          <w:rtl/>
        </w:rPr>
      </w:pPr>
    </w:p>
    <w:p w14:paraId="470BBAC4" w14:textId="77777777" w:rsidR="00AD5428" w:rsidRPr="00AD5428" w:rsidRDefault="00AD5428" w:rsidP="00AD5428">
      <w:pPr>
        <w:bidi/>
        <w:ind w:firstLine="567"/>
        <w:jc w:val="both"/>
        <w:rPr>
          <w:rFonts w:cs="David" w:hint="cs"/>
          <w:rtl/>
        </w:rPr>
      </w:pPr>
      <w:r w:rsidRPr="00AD5428">
        <w:rPr>
          <w:rFonts w:cs="David" w:hint="cs"/>
          <w:rtl/>
        </w:rPr>
        <w:t>לפי מיטב הבנתי, ולא רק שלי, זכויותי</w:t>
      </w:r>
      <w:r w:rsidRPr="00AD5428">
        <w:rPr>
          <w:rFonts w:cs="David" w:hint="eastAsia"/>
          <w:rtl/>
        </w:rPr>
        <w:t>י</w:t>
      </w:r>
      <w:r w:rsidRPr="00AD5428">
        <w:rPr>
          <w:rFonts w:cs="David" w:hint="cs"/>
          <w:rtl/>
        </w:rPr>
        <w:t xml:space="preserve"> דומות ושוות לאלה שניתנו על פי אותן החלטות ליושבי ראש כנסת לשעבר: שמיר, ברמן, הילל, שילנסקי, וייס, בורג, ריבלין ודליה איציק יו"ר מכהנת. </w:t>
      </w:r>
    </w:p>
    <w:p w14:paraId="2808C221" w14:textId="77777777" w:rsidR="00AD5428" w:rsidRPr="00AD5428" w:rsidRDefault="00AD5428" w:rsidP="00AD5428">
      <w:pPr>
        <w:bidi/>
        <w:ind w:firstLine="567"/>
        <w:jc w:val="both"/>
        <w:rPr>
          <w:rFonts w:cs="David" w:hint="cs"/>
          <w:rtl/>
        </w:rPr>
      </w:pPr>
    </w:p>
    <w:p w14:paraId="730C260E" w14:textId="77777777" w:rsidR="00AD5428" w:rsidRPr="00AD5428" w:rsidRDefault="00AD5428" w:rsidP="00AD5428">
      <w:pPr>
        <w:bidi/>
        <w:ind w:firstLine="567"/>
        <w:jc w:val="both"/>
        <w:rPr>
          <w:rFonts w:cs="David" w:hint="cs"/>
          <w:rtl/>
        </w:rPr>
      </w:pPr>
      <w:r w:rsidRPr="00AD5428">
        <w:rPr>
          <w:rFonts w:cs="David" w:hint="cs"/>
          <w:rtl/>
        </w:rPr>
        <w:t>מכל הנזכרים לעיל, החליטה היועצת המשפטית של הכנסת לשלול את זכויותיי בלבד."</w:t>
      </w:r>
    </w:p>
    <w:p w14:paraId="341CDE86" w14:textId="77777777" w:rsidR="00AD5428" w:rsidRPr="00AD5428" w:rsidRDefault="00AD5428" w:rsidP="00AD5428">
      <w:pPr>
        <w:bidi/>
        <w:ind w:firstLine="567"/>
        <w:jc w:val="both"/>
        <w:rPr>
          <w:rFonts w:cs="David" w:hint="cs"/>
          <w:rtl/>
        </w:rPr>
      </w:pPr>
    </w:p>
    <w:p w14:paraId="529182D6" w14:textId="77777777" w:rsidR="00AD5428" w:rsidRPr="00AD5428" w:rsidRDefault="00AD5428" w:rsidP="00AD5428">
      <w:pPr>
        <w:bidi/>
        <w:ind w:firstLine="567"/>
        <w:jc w:val="both"/>
        <w:rPr>
          <w:rFonts w:cs="David" w:hint="cs"/>
          <w:rtl/>
        </w:rPr>
      </w:pPr>
      <w:r w:rsidRPr="00AD5428">
        <w:rPr>
          <w:rFonts w:cs="David" w:hint="cs"/>
          <w:rtl/>
        </w:rPr>
        <w:t xml:space="preserve">חבר הכנסת דן תיכון, כינסנו את ועדת הכנסת ואני מבקשת שתסביר לוועדה את כל הפרשה החל מהרגע שפרשת. </w:t>
      </w:r>
    </w:p>
    <w:p w14:paraId="33552283" w14:textId="77777777" w:rsidR="00AD5428" w:rsidRPr="00AD5428" w:rsidRDefault="00AD5428" w:rsidP="00AD5428">
      <w:pPr>
        <w:bidi/>
        <w:jc w:val="both"/>
        <w:rPr>
          <w:rFonts w:cs="David" w:hint="cs"/>
          <w:rtl/>
        </w:rPr>
      </w:pPr>
    </w:p>
    <w:p w14:paraId="6419BC1A" w14:textId="77777777" w:rsidR="00AD5428" w:rsidRPr="00AD5428" w:rsidRDefault="00AD5428" w:rsidP="00AD5428">
      <w:pPr>
        <w:bidi/>
        <w:jc w:val="both"/>
        <w:rPr>
          <w:rFonts w:cs="David" w:hint="cs"/>
          <w:rtl/>
        </w:rPr>
      </w:pPr>
      <w:r w:rsidRPr="00AD5428">
        <w:rPr>
          <w:rFonts w:cs="David" w:hint="cs"/>
          <w:u w:val="single"/>
          <w:rtl/>
        </w:rPr>
        <w:t>דן תיכון:</w:t>
      </w:r>
    </w:p>
    <w:p w14:paraId="4A521A58" w14:textId="77777777" w:rsidR="00AD5428" w:rsidRPr="00AD5428" w:rsidRDefault="00AD5428" w:rsidP="00AD5428">
      <w:pPr>
        <w:bidi/>
        <w:jc w:val="both"/>
        <w:rPr>
          <w:rFonts w:cs="David" w:hint="cs"/>
          <w:rtl/>
        </w:rPr>
      </w:pPr>
    </w:p>
    <w:p w14:paraId="4AC98732" w14:textId="77777777" w:rsidR="00AD5428" w:rsidRPr="00AD5428" w:rsidRDefault="00AD5428" w:rsidP="00AD5428">
      <w:pPr>
        <w:bidi/>
        <w:ind w:firstLine="567"/>
        <w:jc w:val="both"/>
        <w:rPr>
          <w:rFonts w:cs="David" w:hint="cs"/>
          <w:rtl/>
        </w:rPr>
      </w:pPr>
      <w:r w:rsidRPr="00AD5428">
        <w:rPr>
          <w:rFonts w:cs="David" w:hint="cs"/>
          <w:rtl/>
        </w:rPr>
        <w:t>ראשית, אני באמת חושב שטרם יבשה הדיו על ההחלטה מה-29.11.2007, לפיה אין פוגעים בזכויות של אנשים רטרואקטיבית וכעבור יום הוגשה חוות דעת שבאה לשלול בעצם את זכויותי</w:t>
      </w:r>
      <w:r w:rsidRPr="00AD5428">
        <w:rPr>
          <w:rFonts w:cs="David" w:hint="eastAsia"/>
          <w:rtl/>
        </w:rPr>
        <w:t>י</w:t>
      </w:r>
      <w:r w:rsidRPr="00AD5428">
        <w:rPr>
          <w:rFonts w:cs="David" w:hint="cs"/>
          <w:rtl/>
        </w:rPr>
        <w:t xml:space="preserve"> שלי. </w:t>
      </w:r>
    </w:p>
    <w:p w14:paraId="30547237" w14:textId="77777777" w:rsidR="00AD5428" w:rsidRPr="00AD5428" w:rsidRDefault="00AD5428" w:rsidP="00AD5428">
      <w:pPr>
        <w:bidi/>
        <w:ind w:firstLine="567"/>
        <w:jc w:val="both"/>
        <w:rPr>
          <w:rFonts w:cs="David" w:hint="cs"/>
          <w:rtl/>
        </w:rPr>
      </w:pPr>
    </w:p>
    <w:p w14:paraId="32AE74C8" w14:textId="77777777" w:rsidR="00AD5428" w:rsidRPr="00AD5428" w:rsidRDefault="00AD5428" w:rsidP="00AD5428">
      <w:pPr>
        <w:bidi/>
        <w:ind w:firstLine="567"/>
        <w:jc w:val="both"/>
        <w:rPr>
          <w:rFonts w:cs="David" w:hint="cs"/>
          <w:rtl/>
        </w:rPr>
      </w:pPr>
      <w:r w:rsidRPr="00AD5428">
        <w:rPr>
          <w:rFonts w:cs="David" w:hint="cs"/>
          <w:rtl/>
        </w:rPr>
        <w:t>אנחנו העברנו לוועדה חוות דעת של שלושה עורכי דין, שלפחות אחד מהם נחשב למוביל בתחום יחסי העבודה, עו"ד נחום פיינברג. הוא סוקר את הניסיונו</w:t>
      </w:r>
      <w:r w:rsidRPr="00AD5428">
        <w:rPr>
          <w:rFonts w:cs="David" w:hint="eastAsia"/>
          <w:rtl/>
        </w:rPr>
        <w:t>ת</w:t>
      </w:r>
      <w:r w:rsidRPr="00AD5428">
        <w:rPr>
          <w:rFonts w:cs="David" w:hint="cs"/>
          <w:rtl/>
        </w:rPr>
        <w:t xml:space="preserve"> לחוקק חקיקה רטרואקטיבית ואומר שהמקרה הזה הוא מקרה קלאסי של אדם שיצא, סיים את עבודתו, קיבל את אשר מגיע לו, וכעבור 8 שנים באים ופוגעים בו. עוד הוא אומר, שהמקרה הוא מסוכן משום שהוא עשוי להוות תקדים. </w:t>
      </w:r>
    </w:p>
    <w:p w14:paraId="69C2FD76" w14:textId="77777777" w:rsidR="00AD5428" w:rsidRPr="00AD5428" w:rsidRDefault="00AD5428" w:rsidP="00AD5428">
      <w:pPr>
        <w:bidi/>
        <w:jc w:val="both"/>
        <w:rPr>
          <w:rFonts w:cs="David" w:hint="cs"/>
          <w:rtl/>
        </w:rPr>
      </w:pPr>
    </w:p>
    <w:p w14:paraId="78828BC7" w14:textId="77777777" w:rsidR="00AD5428" w:rsidRPr="00AD5428" w:rsidRDefault="00AD5428" w:rsidP="00AD5428">
      <w:pPr>
        <w:bidi/>
        <w:ind w:firstLine="567"/>
        <w:jc w:val="both"/>
        <w:rPr>
          <w:rFonts w:cs="David" w:hint="cs"/>
          <w:rtl/>
        </w:rPr>
      </w:pPr>
      <w:r w:rsidRPr="00AD5428">
        <w:rPr>
          <w:rFonts w:cs="David" w:hint="cs"/>
          <w:rtl/>
        </w:rPr>
        <w:t xml:space="preserve">אני חוזר ואומר ושואל,  איך יכול להיווצר מצב שכל יושבי ראש הכנסת, כולל נשיאי בית המשפט, הרבנים הראשיים למיניהם, נשיאי בתי הדין, השערים, זכאים לקבל, ורק אדם אחד, כתוצאה מאקרובטיקה משפטית, זכויותיו נשללות? אני מדבר על כך שהזכויות ליושבי ראש מכהנים, וגם לכאלה שסיימו את תפקידם אחרי, מקבלים את הזכויות. כשאתה נבחר כיושב ראש, כולל היושבת ראש הנוכחית, אתה מקבל חוברת שבה מפרטים את הזכויות שלך. כך קרה גם איתי. אני קיבלתי חוברת ובה צוינו כל זכויותיי החל מהיום שאני פורש והן היו דומות לאלה של כל יושבי ראש הכנסת ולא היתה מחלוקת. יש לומר שהחלטתי ביום בחירתי כיושב ראש הכנסת, לסיים בתום הקדנציה, נשענה גם על ההבנה שאלה הם זכויותיי. </w:t>
      </w:r>
    </w:p>
    <w:p w14:paraId="4339516C" w14:textId="77777777" w:rsidR="00AD5428" w:rsidRPr="00AD5428" w:rsidRDefault="00AD5428" w:rsidP="00AD5428">
      <w:pPr>
        <w:bidi/>
        <w:jc w:val="both"/>
        <w:rPr>
          <w:rFonts w:cs="David" w:hint="cs"/>
          <w:rtl/>
        </w:rPr>
      </w:pPr>
    </w:p>
    <w:p w14:paraId="08F56717" w14:textId="77777777" w:rsidR="00AD5428" w:rsidRPr="00AD5428" w:rsidRDefault="00AD5428" w:rsidP="00AD5428">
      <w:pPr>
        <w:bidi/>
        <w:ind w:firstLine="567"/>
        <w:jc w:val="both"/>
        <w:rPr>
          <w:rFonts w:cs="David" w:hint="cs"/>
          <w:rtl/>
        </w:rPr>
      </w:pPr>
      <w:r w:rsidRPr="00AD5428">
        <w:rPr>
          <w:rFonts w:cs="David" w:hint="cs"/>
          <w:rtl/>
        </w:rPr>
        <w:t>אבל קרה לי דבר מאוד מעניין. לאחר שפרשתי בעצם ראיתי שהכנסת החליטה, משום מה, שלא לשלם לי את הקצבה שלי ואת כל ההטבות ותמהתי למה. כעבור כמה שבועות התברר שנוצרה בעיה. לאחר שראש הממשלה, דאז, נתניהו, פרש, ונבדקו זכויותיו, הגיעו למסקנה שהוא לא זכאי לקבל את מלוא ההטבות שלהן זכו ראשי הממשלה לשעבר, כיוון שלא היתה לו קצבה של 70%.</w:t>
      </w:r>
    </w:p>
    <w:p w14:paraId="4980A270" w14:textId="77777777" w:rsidR="00AD5428" w:rsidRPr="00AD5428" w:rsidRDefault="00AD5428" w:rsidP="00AD5428">
      <w:pPr>
        <w:bidi/>
        <w:jc w:val="both"/>
        <w:rPr>
          <w:rFonts w:cs="David" w:hint="cs"/>
          <w:rtl/>
        </w:rPr>
      </w:pPr>
    </w:p>
    <w:p w14:paraId="66E48EA8"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941B96A" w14:textId="77777777" w:rsidR="00AD5428" w:rsidRPr="00AD5428" w:rsidRDefault="00AD5428" w:rsidP="00AD5428">
      <w:pPr>
        <w:bidi/>
        <w:jc w:val="both"/>
        <w:rPr>
          <w:rFonts w:cs="David" w:hint="cs"/>
          <w:rtl/>
        </w:rPr>
      </w:pPr>
    </w:p>
    <w:p w14:paraId="1973176A" w14:textId="77777777" w:rsidR="00AD5428" w:rsidRPr="00AD5428" w:rsidRDefault="00AD5428" w:rsidP="00AD5428">
      <w:pPr>
        <w:bidi/>
        <w:ind w:firstLine="567"/>
        <w:jc w:val="both"/>
        <w:rPr>
          <w:rFonts w:cs="David" w:hint="cs"/>
          <w:rtl/>
        </w:rPr>
      </w:pPr>
      <w:r w:rsidRPr="00AD5428">
        <w:rPr>
          <w:rFonts w:cs="David" w:hint="cs"/>
          <w:rtl/>
        </w:rPr>
        <w:t xml:space="preserve">כדאי שתסביר לוועדה שלפני 5 היתה הצעת חוק של חבר הכנסת חיים אורון להגביל את הסמכויות של ראשי הממשלה. אני רוצה שתסביר את זה לחברי הכנסת. </w:t>
      </w:r>
    </w:p>
    <w:p w14:paraId="6F55F34E" w14:textId="77777777" w:rsidR="00AD5428" w:rsidRPr="00AD5428" w:rsidRDefault="00AD5428" w:rsidP="00AD5428">
      <w:pPr>
        <w:bidi/>
        <w:jc w:val="both"/>
        <w:rPr>
          <w:rFonts w:cs="David" w:hint="cs"/>
          <w:rtl/>
        </w:rPr>
      </w:pPr>
    </w:p>
    <w:p w14:paraId="4F63E136" w14:textId="77777777" w:rsidR="00AD5428" w:rsidRPr="00AD5428" w:rsidRDefault="00AD5428" w:rsidP="00AD5428">
      <w:pPr>
        <w:bidi/>
        <w:jc w:val="both"/>
        <w:rPr>
          <w:rFonts w:cs="David" w:hint="cs"/>
          <w:rtl/>
        </w:rPr>
      </w:pPr>
      <w:r w:rsidRPr="00AD5428">
        <w:rPr>
          <w:rFonts w:cs="David" w:hint="cs"/>
          <w:u w:val="single"/>
          <w:rtl/>
        </w:rPr>
        <w:t>דן תיכון:</w:t>
      </w:r>
    </w:p>
    <w:p w14:paraId="45C3A16B" w14:textId="77777777" w:rsidR="00AD5428" w:rsidRPr="00AD5428" w:rsidRDefault="00AD5428" w:rsidP="00AD5428">
      <w:pPr>
        <w:bidi/>
        <w:jc w:val="both"/>
        <w:rPr>
          <w:rFonts w:cs="David" w:hint="cs"/>
          <w:rtl/>
        </w:rPr>
      </w:pPr>
    </w:p>
    <w:p w14:paraId="7D1466AD" w14:textId="77777777" w:rsidR="00AD5428" w:rsidRPr="00AD5428" w:rsidRDefault="00AD5428" w:rsidP="00AD5428">
      <w:pPr>
        <w:bidi/>
        <w:ind w:firstLine="567"/>
        <w:jc w:val="both"/>
        <w:rPr>
          <w:rFonts w:cs="David" w:hint="cs"/>
          <w:rtl/>
        </w:rPr>
      </w:pPr>
      <w:r w:rsidRPr="00AD5428">
        <w:rPr>
          <w:rFonts w:cs="David" w:hint="cs"/>
          <w:rtl/>
        </w:rPr>
        <w:t xml:space="preserve">האמיני לי שאני אגע בכל העובדות. </w:t>
      </w:r>
    </w:p>
    <w:p w14:paraId="12B3EEC4" w14:textId="77777777" w:rsidR="00AD5428" w:rsidRPr="00AD5428" w:rsidRDefault="00AD5428" w:rsidP="00AD5428">
      <w:pPr>
        <w:bidi/>
        <w:jc w:val="both"/>
        <w:rPr>
          <w:rFonts w:cs="David" w:hint="cs"/>
          <w:rtl/>
        </w:rPr>
      </w:pPr>
    </w:p>
    <w:p w14:paraId="1BDB88AE" w14:textId="77777777" w:rsidR="00AD5428" w:rsidRPr="00AD5428" w:rsidRDefault="00AD5428" w:rsidP="00AD5428">
      <w:pPr>
        <w:bidi/>
        <w:ind w:firstLine="567"/>
        <w:jc w:val="both"/>
        <w:rPr>
          <w:rFonts w:cs="David" w:hint="cs"/>
          <w:rtl/>
        </w:rPr>
      </w:pPr>
      <w:r w:rsidRPr="00AD5428">
        <w:rPr>
          <w:rFonts w:cs="David" w:hint="cs"/>
          <w:rtl/>
        </w:rPr>
        <w:t xml:space="preserve">התברר שלחבר הכנסת נתניהו, ראש הממשלה לעבר, ביום פרישתו, לא הגיעו זכויות כראש ממשלה לשעבר, משום שהוא לא הגיע לדרגת הסף שמקנה לו את הזכויות, דהיינו 70% . כונסה ועדה ציבורית מיוחדת, שנקראת ועדת בועז, שהחליטה, לפנים משורת הדין, שחבר הכנסת נתניהו, בהיותו ראש ממשלה, לא היה זכאי להטבות האלה ולכן יהיה זכאי להטבות האלה רק לתקופה של 3 שנים. בתוך שנה כונסה ועדה נוספת והיא החליטה שזה לא יוגבל ב-3 שנים אלא שזה יהיה לכל התקופה. </w:t>
      </w:r>
    </w:p>
    <w:p w14:paraId="50174CE2" w14:textId="77777777" w:rsidR="00AD5428" w:rsidRPr="00AD5428" w:rsidRDefault="00AD5428" w:rsidP="00AD5428">
      <w:pPr>
        <w:bidi/>
        <w:jc w:val="both"/>
        <w:rPr>
          <w:rFonts w:cs="David" w:hint="cs"/>
          <w:rtl/>
        </w:rPr>
      </w:pPr>
    </w:p>
    <w:p w14:paraId="28ED537E" w14:textId="77777777" w:rsidR="00AD5428" w:rsidRPr="00AD5428" w:rsidRDefault="00AD5428" w:rsidP="00AD5428">
      <w:pPr>
        <w:bidi/>
        <w:ind w:firstLine="567"/>
        <w:jc w:val="both"/>
        <w:rPr>
          <w:rFonts w:cs="David" w:hint="cs"/>
          <w:rtl/>
        </w:rPr>
      </w:pPr>
      <w:r w:rsidRPr="00AD5428">
        <w:rPr>
          <w:rFonts w:cs="David" w:hint="cs"/>
          <w:rtl/>
        </w:rPr>
        <w:t>כשאני אומר רטרואקטיבית, אני לא אומר שלא היו החלטות רטרואקטיביות, אבל כשהן היו, הכוונה היתה מכאן ואילך ולעולם הן לא יחולו על ההטבות שניתנו בעבר. כשפרשתי, ואמרתי לכם שלא קיבלתי את ההטבות האלה. פניתי לכנסת ולא קיבלתי תשובה. למי שזוכר, היתה אז מסכת ארוכה של פניות שסופה פניה שלי לבית המשפט בטענה שזכויותי</w:t>
      </w:r>
      <w:r w:rsidRPr="00AD5428">
        <w:rPr>
          <w:rFonts w:cs="David" w:hint="eastAsia"/>
          <w:rtl/>
        </w:rPr>
        <w:t>י</w:t>
      </w:r>
      <w:r w:rsidRPr="00AD5428">
        <w:rPr>
          <w:rFonts w:cs="David" w:hint="cs"/>
          <w:rtl/>
        </w:rPr>
        <w:t xml:space="preserve"> לא מתקיימות. התברר שהכנסת כופרת בכלל בזכויותיי לקבל מה שנקרא שירותי משרד.</w:t>
      </w:r>
    </w:p>
    <w:p w14:paraId="33A8D700" w14:textId="77777777" w:rsidR="00AD5428" w:rsidRPr="00AD5428" w:rsidRDefault="00AD5428" w:rsidP="00AD5428">
      <w:pPr>
        <w:bidi/>
        <w:jc w:val="both"/>
        <w:rPr>
          <w:rFonts w:cs="David" w:hint="cs"/>
          <w:rtl/>
        </w:rPr>
      </w:pPr>
    </w:p>
    <w:p w14:paraId="6F4CE6C0" w14:textId="77777777" w:rsidR="00AD5428" w:rsidRPr="00AD5428" w:rsidRDefault="00AD5428" w:rsidP="00AD5428">
      <w:pPr>
        <w:bidi/>
        <w:ind w:firstLine="567"/>
        <w:jc w:val="both"/>
        <w:rPr>
          <w:rFonts w:cs="David" w:hint="cs"/>
          <w:rtl/>
        </w:rPr>
      </w:pPr>
      <w:r w:rsidRPr="00AD5428">
        <w:rPr>
          <w:rFonts w:cs="David" w:hint="cs"/>
          <w:rtl/>
        </w:rPr>
        <w:t>אני תמהתי, כי הרי הכללים מאוד ברורים ואין מחלוקת. הבאתי חוות דעת של נשיא בית הדין לענייני עבודה, דאז, השופט מנחם גולדברג, שאמר שהוא התפלא איך וכיצד גוררים אותי למחוזות שאיש לא רוצה בהם. פניתי לבית המשפט בערר. כעבור 3 שנים, קצת לפני מתן פסק הדין, לפתע התקבל מכתב מהכנסת, שהכנסת מקבלת את הטענתי ובפסק דין שניתן על ידי בית המשפט העליון, הוכרו זכויותי</w:t>
      </w:r>
      <w:r w:rsidRPr="00AD5428">
        <w:rPr>
          <w:rFonts w:cs="David" w:hint="eastAsia"/>
          <w:rtl/>
        </w:rPr>
        <w:t>י</w:t>
      </w:r>
      <w:r w:rsidRPr="00AD5428">
        <w:rPr>
          <w:rFonts w:cs="David" w:hint="cs"/>
          <w:rtl/>
        </w:rPr>
        <w:t xml:space="preserve"> והובאו במסגרת ההחלטה.</w:t>
      </w:r>
    </w:p>
    <w:p w14:paraId="743D4616" w14:textId="77777777" w:rsidR="00AD5428" w:rsidRPr="00AD5428" w:rsidRDefault="00AD5428" w:rsidP="00AD5428">
      <w:pPr>
        <w:bidi/>
        <w:jc w:val="both"/>
        <w:rPr>
          <w:rFonts w:cs="David" w:hint="cs"/>
          <w:rtl/>
        </w:rPr>
      </w:pPr>
    </w:p>
    <w:p w14:paraId="6DB6C163" w14:textId="77777777" w:rsidR="00AD5428" w:rsidRPr="00AD5428" w:rsidRDefault="00AD5428" w:rsidP="00AD5428">
      <w:pPr>
        <w:bidi/>
        <w:ind w:firstLine="567"/>
        <w:jc w:val="both"/>
        <w:rPr>
          <w:rFonts w:cs="David" w:hint="cs"/>
          <w:rtl/>
        </w:rPr>
      </w:pPr>
      <w:r w:rsidRPr="00AD5428">
        <w:rPr>
          <w:rFonts w:cs="David" w:hint="cs"/>
          <w:rtl/>
        </w:rPr>
        <w:t>אלא שמאותו יום, מועד מתן פסק הדין, חזרה בה הכנסת מההסכמה והעלתה כל מיני טענות מגוחכות, שאני פשוט בוש ונכלם לספר לכם  איזה טענות מצחיקות. מכל מקום, לא יכולתי לממש את החלטת בית המשפט. כשפניתי לבית המשפט הוא אמר: "אתם מספיק מבוגרים בכנסת כדי לדעת איך לכבד את החלטת בית המשפט".</w:t>
      </w:r>
    </w:p>
    <w:p w14:paraId="1725D580" w14:textId="77777777" w:rsidR="00AD5428" w:rsidRPr="00AD5428" w:rsidRDefault="00AD5428" w:rsidP="00AD5428">
      <w:pPr>
        <w:bidi/>
        <w:jc w:val="both"/>
        <w:rPr>
          <w:rFonts w:cs="David" w:hint="cs"/>
          <w:rtl/>
        </w:rPr>
      </w:pPr>
    </w:p>
    <w:p w14:paraId="217C3D95" w14:textId="77777777" w:rsidR="00AD5428" w:rsidRPr="00AD5428" w:rsidRDefault="00AD5428" w:rsidP="00AD5428">
      <w:pPr>
        <w:bidi/>
        <w:ind w:firstLine="567"/>
        <w:jc w:val="both"/>
        <w:rPr>
          <w:rFonts w:cs="David" w:hint="cs"/>
          <w:rtl/>
        </w:rPr>
      </w:pPr>
      <w:r w:rsidRPr="00AD5428">
        <w:rPr>
          <w:rFonts w:cs="David" w:hint="cs"/>
          <w:rtl/>
        </w:rPr>
        <w:t xml:space="preserve">כאמור, חלפו כבר 3 שנים ועוד שנה חלפה והגענו סוף כל סוף לכלל הסכמה עם הייעוץ המשפטי של הכנסת. אלא שרוצה המזל הרע שלי ואני מתנדב לכהן כיו"ר רשות הנמלים, ואז חוזרת הכנסת ואומרת: "מאחר ואתה מתנדב לשרת כיו"ר מועצת המנהלים של רשות המנהלים, לצורך ביצוע רפורמה, זכויותיך נשללות פעם נוספת למען התקופה הזאת, כי אתה תקבל כפל לשכות.  לא כפל ולא לשכות. לא לשכה אחת ולא לשכה שניה. אסור היה ללשכה ברשות הנמלים לטפל בענייני כיושב ראש לשעבר. </w:t>
      </w:r>
    </w:p>
    <w:p w14:paraId="36534BCE" w14:textId="77777777" w:rsidR="00AD5428" w:rsidRPr="00AD5428" w:rsidRDefault="00AD5428" w:rsidP="00AD5428">
      <w:pPr>
        <w:bidi/>
        <w:jc w:val="both"/>
        <w:rPr>
          <w:rFonts w:cs="David" w:hint="cs"/>
          <w:rtl/>
        </w:rPr>
      </w:pPr>
    </w:p>
    <w:p w14:paraId="348FED09" w14:textId="77777777" w:rsidR="00AD5428" w:rsidRPr="00AD5428" w:rsidRDefault="00AD5428" w:rsidP="00AD5428">
      <w:pPr>
        <w:bidi/>
        <w:ind w:firstLine="567"/>
        <w:jc w:val="both"/>
        <w:rPr>
          <w:rFonts w:cs="David" w:hint="cs"/>
          <w:rtl/>
        </w:rPr>
      </w:pPr>
      <w:r w:rsidRPr="00AD5428">
        <w:rPr>
          <w:rFonts w:cs="David" w:hint="cs"/>
          <w:rtl/>
        </w:rPr>
        <w:t xml:space="preserve">לאחר שנתיים ורבע אני מסיים את תפקידי ואני בא לכנסת ואומר: "תשמעו, סיימתי". אומרים לי: "תשמע, אמנם לא קיבלת את ההטבות שלך במשך השנים, אבל בסוף השנה אנחנו בלאו הכי שוללים ממך את הזכויות שלא קיבלת". נוצר מצב שב-8 שנים שחלפו זכיתי לקבל הטבות חלקיות ומצומצמות לפי הגדרת הכנסת, אבל לתקופה של שנה וחצי. בעוד שבוע יאמרו לי: "זה שלא קיבלת, לא קיבלת. אתה אחיו התאום של נתניהו שלא הגיע ל-70% ונתנו לו. ביטלנו לנתניהו, מבטלים אוטומטית לך". מכאן נוצר האבסורד הגדול, שבו עצם אני היחידי מבין כל יושב הראש החיים, בעבר ובהווה, ואלה שיכהנו בעתיד - הם זכאים ורק אני לא. </w:t>
      </w:r>
    </w:p>
    <w:p w14:paraId="10854BE3" w14:textId="77777777" w:rsidR="00AD5428" w:rsidRPr="00AD5428" w:rsidRDefault="00AD5428" w:rsidP="00AD5428">
      <w:pPr>
        <w:bidi/>
        <w:jc w:val="both"/>
        <w:rPr>
          <w:rFonts w:cs="David" w:hint="cs"/>
          <w:rtl/>
        </w:rPr>
      </w:pPr>
    </w:p>
    <w:p w14:paraId="64BD003B" w14:textId="77777777" w:rsidR="00AD5428" w:rsidRPr="00AD5428" w:rsidRDefault="00AD5428" w:rsidP="00AD5428">
      <w:pPr>
        <w:bidi/>
        <w:ind w:firstLine="567"/>
        <w:jc w:val="both"/>
        <w:rPr>
          <w:rFonts w:cs="David" w:hint="cs"/>
          <w:rtl/>
        </w:rPr>
      </w:pPr>
      <w:r w:rsidRPr="00AD5428">
        <w:rPr>
          <w:rFonts w:cs="David" w:hint="cs"/>
          <w:rtl/>
        </w:rPr>
        <w:t>אני רוצה לומר לכם שלאורך כל הדרך, ועברנו ועדות ציבוריות שונות, כולם הדגישו וקיבלו החלטה: אין שלילת זכויות ליושבי ראש הכנסת רטרואקטיבית. החדר הזה קיבל החלטה שלא שוללים את זכויותיהם של יושבי ראש הכנסת עד לדן תיכון, כולל דן תיכון, בהחלטה של ועדת הכנסת. אבל כנראה זה לא עוזר לי. 4 פעמים פניתי לבית המשפט העליון. אני לא רוצה להתבכיין פה, אבל הוצאתי 600 אלף שקל כדי לממש את זכויותי</w:t>
      </w:r>
      <w:r w:rsidRPr="00AD5428">
        <w:rPr>
          <w:rFonts w:cs="David" w:hint="eastAsia"/>
          <w:rtl/>
        </w:rPr>
        <w:t>י</w:t>
      </w:r>
      <w:r w:rsidRPr="00AD5428">
        <w:rPr>
          <w:rFonts w:cs="David" w:hint="cs"/>
          <w:rtl/>
        </w:rPr>
        <w:t xml:space="preserve">, שלא היו שנויות במחלוקת. כמובן שאת החזר ההוצאות האלה לא יכולתי לקבל כי מישהו דאג לנסח את הכללים לגבי החזר הוצאות משפטיות בצורה כזאת שזה לא יחול עלי. </w:t>
      </w:r>
    </w:p>
    <w:p w14:paraId="41BEBD30" w14:textId="77777777" w:rsidR="00AD5428" w:rsidRPr="00AD5428" w:rsidRDefault="00AD5428" w:rsidP="00AD5428">
      <w:pPr>
        <w:bidi/>
        <w:jc w:val="both"/>
        <w:rPr>
          <w:rFonts w:cs="David" w:hint="cs"/>
          <w:rtl/>
        </w:rPr>
      </w:pPr>
    </w:p>
    <w:p w14:paraId="4D6CA78A" w14:textId="77777777" w:rsidR="00AD5428" w:rsidRPr="00AD5428" w:rsidRDefault="00AD5428" w:rsidP="00AD5428">
      <w:pPr>
        <w:bidi/>
        <w:ind w:firstLine="567"/>
        <w:jc w:val="both"/>
        <w:rPr>
          <w:rFonts w:cs="David" w:hint="cs"/>
          <w:rtl/>
        </w:rPr>
      </w:pPr>
      <w:r w:rsidRPr="00AD5428">
        <w:rPr>
          <w:rFonts w:cs="David" w:hint="cs"/>
          <w:rtl/>
        </w:rPr>
        <w:t xml:space="preserve">מה אני אומר לכם? אל תשלחו אותנו בחזרה לבית המשפט העליון. בית המשפט העליון אומר לנו: "אתם מתבזים. איך יכול להיות שהכנסת לא מכבדת את יושבי הראש שלה?". תודה רבה גברתי.  </w:t>
      </w:r>
    </w:p>
    <w:p w14:paraId="5C642F73" w14:textId="77777777" w:rsidR="00AD5428" w:rsidRPr="00AD5428" w:rsidRDefault="00AD5428" w:rsidP="00AD5428">
      <w:pPr>
        <w:bidi/>
        <w:jc w:val="both"/>
        <w:rPr>
          <w:rFonts w:cs="David" w:hint="cs"/>
          <w:rtl/>
        </w:rPr>
      </w:pPr>
    </w:p>
    <w:p w14:paraId="0A7D3236"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7FFBF683" w14:textId="77777777" w:rsidR="00AD5428" w:rsidRPr="00AD5428" w:rsidRDefault="00AD5428" w:rsidP="00AD5428">
      <w:pPr>
        <w:bidi/>
        <w:jc w:val="both"/>
        <w:rPr>
          <w:rFonts w:cs="David" w:hint="cs"/>
          <w:rtl/>
        </w:rPr>
      </w:pPr>
    </w:p>
    <w:p w14:paraId="002D08F0" w14:textId="77777777" w:rsidR="00AD5428" w:rsidRPr="00AD5428" w:rsidRDefault="00AD5428" w:rsidP="00AD5428">
      <w:pPr>
        <w:bidi/>
        <w:ind w:firstLine="567"/>
        <w:jc w:val="both"/>
        <w:rPr>
          <w:rFonts w:cs="David" w:hint="cs"/>
          <w:rtl/>
        </w:rPr>
      </w:pPr>
      <w:r w:rsidRPr="00AD5428">
        <w:rPr>
          <w:rFonts w:cs="David" w:hint="cs"/>
          <w:rtl/>
        </w:rPr>
        <w:t>תשיב על הטענה היועצת המשפטית של הכנסת, הגברת נורית אלשטיין.</w:t>
      </w:r>
    </w:p>
    <w:p w14:paraId="5ABC90B7" w14:textId="77777777" w:rsidR="00AD5428" w:rsidRPr="00AD5428" w:rsidRDefault="00AD5428" w:rsidP="00AD5428">
      <w:pPr>
        <w:bidi/>
        <w:jc w:val="both"/>
        <w:rPr>
          <w:rFonts w:cs="David" w:hint="cs"/>
          <w:rtl/>
        </w:rPr>
      </w:pPr>
    </w:p>
    <w:p w14:paraId="0F0898CC" w14:textId="77777777" w:rsidR="00AD5428" w:rsidRPr="00AD5428" w:rsidRDefault="00AD5428" w:rsidP="00AD5428">
      <w:pPr>
        <w:bidi/>
        <w:jc w:val="both"/>
        <w:rPr>
          <w:rFonts w:cs="David" w:hint="cs"/>
          <w:rtl/>
        </w:rPr>
      </w:pPr>
      <w:r w:rsidRPr="00AD5428">
        <w:rPr>
          <w:rFonts w:cs="David" w:hint="cs"/>
          <w:u w:val="single"/>
          <w:rtl/>
        </w:rPr>
        <w:t>נורית אלשטיין:</w:t>
      </w:r>
    </w:p>
    <w:p w14:paraId="57DA8394" w14:textId="77777777" w:rsidR="00AD5428" w:rsidRPr="00AD5428" w:rsidRDefault="00AD5428" w:rsidP="00AD5428">
      <w:pPr>
        <w:bidi/>
        <w:jc w:val="both"/>
        <w:rPr>
          <w:rFonts w:cs="David" w:hint="cs"/>
          <w:rtl/>
        </w:rPr>
      </w:pPr>
    </w:p>
    <w:p w14:paraId="74F6AAD1" w14:textId="77777777" w:rsidR="00AD5428" w:rsidRPr="00AD5428" w:rsidRDefault="00AD5428" w:rsidP="00AD5428">
      <w:pPr>
        <w:bidi/>
        <w:ind w:firstLine="567"/>
        <w:jc w:val="both"/>
        <w:rPr>
          <w:rFonts w:cs="David" w:hint="cs"/>
          <w:rtl/>
        </w:rPr>
      </w:pPr>
      <w:r w:rsidRPr="00AD5428">
        <w:rPr>
          <w:rFonts w:cs="David" w:hint="cs"/>
          <w:rtl/>
        </w:rPr>
        <w:t>רק כדי להעמיד עובדות על דיוקן. בית המשפט העליון אישר את העמדה המשפטית, כפי שהוצגה בכנסת, ולא כפי שנמסרה עכשיו מפיו של מר דן תיכון. זה רק כדי שהעובדות תהיינה בפניכם.</w:t>
      </w:r>
    </w:p>
    <w:p w14:paraId="3603FCE7" w14:textId="77777777" w:rsidR="00AD5428" w:rsidRPr="00AD5428" w:rsidRDefault="00AD5428" w:rsidP="00AD5428">
      <w:pPr>
        <w:bidi/>
        <w:jc w:val="both"/>
        <w:rPr>
          <w:rFonts w:cs="David" w:hint="cs"/>
          <w:rtl/>
        </w:rPr>
      </w:pPr>
    </w:p>
    <w:p w14:paraId="5209EFD3" w14:textId="77777777" w:rsidR="00AD5428" w:rsidRPr="00AD5428" w:rsidRDefault="00AD5428" w:rsidP="00AD5428">
      <w:pPr>
        <w:bidi/>
        <w:jc w:val="both"/>
        <w:rPr>
          <w:rFonts w:cs="David" w:hint="cs"/>
          <w:rtl/>
        </w:rPr>
      </w:pPr>
      <w:r w:rsidRPr="00AD5428">
        <w:rPr>
          <w:rFonts w:cs="David" w:hint="cs"/>
          <w:u w:val="single"/>
          <w:rtl/>
        </w:rPr>
        <w:t>דן תיכון:</w:t>
      </w:r>
    </w:p>
    <w:p w14:paraId="62425D8C" w14:textId="77777777" w:rsidR="00AD5428" w:rsidRPr="00AD5428" w:rsidRDefault="00AD5428" w:rsidP="00AD5428">
      <w:pPr>
        <w:bidi/>
        <w:jc w:val="both"/>
        <w:rPr>
          <w:rFonts w:cs="David" w:hint="cs"/>
          <w:rtl/>
        </w:rPr>
      </w:pPr>
    </w:p>
    <w:p w14:paraId="270BB348" w14:textId="77777777" w:rsidR="00AD5428" w:rsidRPr="00AD5428" w:rsidRDefault="00AD5428" w:rsidP="00AD5428">
      <w:pPr>
        <w:bidi/>
        <w:jc w:val="both"/>
        <w:rPr>
          <w:rFonts w:cs="David" w:hint="cs"/>
          <w:rtl/>
        </w:rPr>
      </w:pPr>
      <w:r w:rsidRPr="00AD5428">
        <w:rPr>
          <w:rFonts w:cs="David" w:hint="cs"/>
          <w:rtl/>
        </w:rPr>
        <w:tab/>
        <w:t>אני, כמובן, חולק על כך.</w:t>
      </w:r>
    </w:p>
    <w:p w14:paraId="06E98875" w14:textId="77777777" w:rsidR="00AD5428" w:rsidRPr="00AD5428" w:rsidRDefault="00AD5428" w:rsidP="00AD5428">
      <w:pPr>
        <w:bidi/>
        <w:jc w:val="both"/>
        <w:rPr>
          <w:rFonts w:cs="David" w:hint="cs"/>
          <w:u w:val="single"/>
          <w:rtl/>
        </w:rPr>
      </w:pPr>
    </w:p>
    <w:p w14:paraId="4824A5ED" w14:textId="77777777" w:rsidR="00AD5428" w:rsidRPr="00AD5428" w:rsidRDefault="00AD5428" w:rsidP="00AD5428">
      <w:pPr>
        <w:bidi/>
        <w:jc w:val="both"/>
        <w:rPr>
          <w:rFonts w:cs="David" w:hint="cs"/>
          <w:rtl/>
        </w:rPr>
      </w:pPr>
      <w:r w:rsidRPr="00AD5428">
        <w:rPr>
          <w:rFonts w:cs="David" w:hint="cs"/>
          <w:u w:val="single"/>
          <w:rtl/>
        </w:rPr>
        <w:t>נורית אלשטיין:</w:t>
      </w:r>
    </w:p>
    <w:p w14:paraId="40FE627E" w14:textId="77777777" w:rsidR="00AD5428" w:rsidRPr="00AD5428" w:rsidRDefault="00AD5428" w:rsidP="00AD5428">
      <w:pPr>
        <w:bidi/>
        <w:jc w:val="both"/>
        <w:rPr>
          <w:rFonts w:cs="David" w:hint="cs"/>
          <w:rtl/>
        </w:rPr>
      </w:pPr>
    </w:p>
    <w:p w14:paraId="7A155D1A" w14:textId="77777777" w:rsidR="00AD5428" w:rsidRPr="00AD5428" w:rsidRDefault="00AD5428" w:rsidP="00AD5428">
      <w:pPr>
        <w:bidi/>
        <w:jc w:val="both"/>
        <w:rPr>
          <w:rFonts w:cs="David" w:hint="cs"/>
          <w:rtl/>
        </w:rPr>
      </w:pPr>
      <w:r w:rsidRPr="00AD5428">
        <w:rPr>
          <w:rFonts w:cs="David" w:hint="cs"/>
          <w:rtl/>
        </w:rPr>
        <w:tab/>
        <w:t xml:space="preserve">הדברים מדברים בעד עצמם, פשוט יש פסק דין. אם כבודכם רוצים לקרוא אותו, אתם מוזמנים לעשות זאת. </w:t>
      </w:r>
    </w:p>
    <w:p w14:paraId="20A1ACC7" w14:textId="77777777" w:rsidR="00AD5428" w:rsidRPr="00AD5428" w:rsidRDefault="00AD5428" w:rsidP="00AD5428">
      <w:pPr>
        <w:bidi/>
        <w:jc w:val="both"/>
        <w:rPr>
          <w:rFonts w:cs="David" w:hint="cs"/>
          <w:rtl/>
        </w:rPr>
      </w:pPr>
    </w:p>
    <w:p w14:paraId="756E0B5B" w14:textId="77777777" w:rsidR="00AD5428" w:rsidRPr="00AD5428" w:rsidRDefault="00AD5428" w:rsidP="00AD5428">
      <w:pPr>
        <w:bidi/>
        <w:jc w:val="both"/>
        <w:rPr>
          <w:rFonts w:cs="David" w:hint="cs"/>
          <w:rtl/>
        </w:rPr>
      </w:pPr>
      <w:r w:rsidRPr="00AD5428">
        <w:rPr>
          <w:rFonts w:cs="David" w:hint="cs"/>
          <w:u w:val="single"/>
          <w:rtl/>
        </w:rPr>
        <w:t>גדעון סער:</w:t>
      </w:r>
    </w:p>
    <w:p w14:paraId="19B6A3B0" w14:textId="77777777" w:rsidR="00AD5428" w:rsidRPr="00AD5428" w:rsidRDefault="00AD5428" w:rsidP="00AD5428">
      <w:pPr>
        <w:bidi/>
        <w:jc w:val="both"/>
        <w:rPr>
          <w:rFonts w:cs="David" w:hint="cs"/>
          <w:rtl/>
        </w:rPr>
      </w:pPr>
    </w:p>
    <w:p w14:paraId="0EB253B5" w14:textId="77777777" w:rsidR="00AD5428" w:rsidRPr="00AD5428" w:rsidRDefault="00AD5428" w:rsidP="00AD5428">
      <w:pPr>
        <w:bidi/>
        <w:ind w:firstLine="567"/>
        <w:jc w:val="both"/>
        <w:rPr>
          <w:rFonts w:cs="David" w:hint="cs"/>
          <w:rtl/>
        </w:rPr>
      </w:pPr>
      <w:r w:rsidRPr="00AD5428">
        <w:rPr>
          <w:rFonts w:cs="David" w:hint="cs"/>
          <w:rtl/>
        </w:rPr>
        <w:t xml:space="preserve">נראה לך שאנחנו יכולים לדון בזה בלי זה. </w:t>
      </w:r>
    </w:p>
    <w:p w14:paraId="6A420624" w14:textId="77777777" w:rsidR="00AD5428" w:rsidRPr="00AD5428" w:rsidRDefault="00AD5428" w:rsidP="00AD5428">
      <w:pPr>
        <w:bidi/>
        <w:jc w:val="both"/>
        <w:rPr>
          <w:rFonts w:cs="David" w:hint="cs"/>
          <w:rtl/>
        </w:rPr>
      </w:pPr>
    </w:p>
    <w:p w14:paraId="01F2868C"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02058D0" w14:textId="77777777" w:rsidR="00AD5428" w:rsidRPr="00AD5428" w:rsidRDefault="00AD5428" w:rsidP="00AD5428">
      <w:pPr>
        <w:bidi/>
        <w:jc w:val="both"/>
        <w:rPr>
          <w:rFonts w:cs="David" w:hint="cs"/>
          <w:rtl/>
        </w:rPr>
      </w:pPr>
    </w:p>
    <w:p w14:paraId="03FC0700" w14:textId="77777777" w:rsidR="00AD5428" w:rsidRPr="00AD5428" w:rsidRDefault="00AD5428" w:rsidP="00AD5428">
      <w:pPr>
        <w:bidi/>
        <w:jc w:val="both"/>
        <w:rPr>
          <w:rFonts w:cs="David" w:hint="cs"/>
          <w:rtl/>
        </w:rPr>
      </w:pPr>
      <w:r w:rsidRPr="00AD5428">
        <w:rPr>
          <w:rFonts w:cs="David" w:hint="cs"/>
          <w:rtl/>
        </w:rPr>
        <w:tab/>
        <w:t xml:space="preserve">חבר הכנסת סער, היא תתייחס לזה. </w:t>
      </w:r>
    </w:p>
    <w:p w14:paraId="76A53089" w14:textId="77777777" w:rsidR="00AD5428" w:rsidRPr="00AD5428" w:rsidRDefault="00AD5428" w:rsidP="00AD5428">
      <w:pPr>
        <w:bidi/>
        <w:jc w:val="both"/>
        <w:rPr>
          <w:rFonts w:cs="David" w:hint="cs"/>
          <w:rtl/>
        </w:rPr>
      </w:pPr>
    </w:p>
    <w:p w14:paraId="3A43F80C" w14:textId="77777777" w:rsidR="00AD5428" w:rsidRPr="00AD5428" w:rsidRDefault="00AD5428" w:rsidP="00AD5428">
      <w:pPr>
        <w:bidi/>
        <w:jc w:val="both"/>
        <w:rPr>
          <w:rFonts w:cs="David" w:hint="cs"/>
          <w:rtl/>
        </w:rPr>
      </w:pPr>
      <w:r w:rsidRPr="00AD5428">
        <w:rPr>
          <w:rFonts w:cs="David" w:hint="cs"/>
          <w:u w:val="single"/>
          <w:rtl/>
        </w:rPr>
        <w:t>גדעון סער:</w:t>
      </w:r>
    </w:p>
    <w:p w14:paraId="5C8FBD00" w14:textId="77777777" w:rsidR="00AD5428" w:rsidRPr="00AD5428" w:rsidRDefault="00AD5428" w:rsidP="00AD5428">
      <w:pPr>
        <w:bidi/>
        <w:jc w:val="both"/>
        <w:rPr>
          <w:rFonts w:cs="David" w:hint="cs"/>
          <w:rtl/>
        </w:rPr>
      </w:pPr>
    </w:p>
    <w:p w14:paraId="11527E46" w14:textId="77777777" w:rsidR="00AD5428" w:rsidRPr="00AD5428" w:rsidRDefault="00AD5428" w:rsidP="00AD5428">
      <w:pPr>
        <w:bidi/>
        <w:ind w:firstLine="567"/>
        <w:jc w:val="both"/>
        <w:rPr>
          <w:rFonts w:cs="David" w:hint="cs"/>
          <w:rtl/>
        </w:rPr>
      </w:pPr>
      <w:r w:rsidRPr="00AD5428">
        <w:rPr>
          <w:rFonts w:cs="David" w:hint="cs"/>
          <w:rtl/>
        </w:rPr>
        <w:t>אנחנו פה טריבונל. שום דבר אין בפנינו.</w:t>
      </w:r>
    </w:p>
    <w:p w14:paraId="24C2EBAB" w14:textId="77777777" w:rsidR="00AD5428" w:rsidRPr="00AD5428" w:rsidRDefault="00AD5428" w:rsidP="00AD5428">
      <w:pPr>
        <w:bidi/>
        <w:jc w:val="both"/>
        <w:rPr>
          <w:rFonts w:cs="David" w:hint="cs"/>
          <w:rtl/>
        </w:rPr>
      </w:pPr>
    </w:p>
    <w:p w14:paraId="64D7C75A" w14:textId="77777777" w:rsidR="00AD5428" w:rsidRPr="00AD5428" w:rsidRDefault="00AD5428" w:rsidP="00AD5428">
      <w:pPr>
        <w:bidi/>
        <w:jc w:val="both"/>
        <w:rPr>
          <w:rFonts w:cs="David" w:hint="cs"/>
          <w:rtl/>
        </w:rPr>
      </w:pPr>
      <w:r w:rsidRPr="00AD5428">
        <w:rPr>
          <w:rFonts w:cs="David" w:hint="cs"/>
          <w:u w:val="single"/>
          <w:rtl/>
        </w:rPr>
        <w:t>נורית אלשטיין:</w:t>
      </w:r>
    </w:p>
    <w:p w14:paraId="4507A56E" w14:textId="77777777" w:rsidR="00AD5428" w:rsidRPr="00AD5428" w:rsidRDefault="00AD5428" w:rsidP="00AD5428">
      <w:pPr>
        <w:bidi/>
        <w:jc w:val="both"/>
        <w:rPr>
          <w:rFonts w:cs="David" w:hint="cs"/>
          <w:rtl/>
        </w:rPr>
      </w:pPr>
    </w:p>
    <w:p w14:paraId="51624FB7" w14:textId="77777777" w:rsidR="00AD5428" w:rsidRPr="00AD5428" w:rsidRDefault="00AD5428" w:rsidP="00AD5428">
      <w:pPr>
        <w:bidi/>
        <w:ind w:firstLine="567"/>
        <w:jc w:val="both"/>
        <w:rPr>
          <w:rFonts w:cs="David" w:hint="cs"/>
          <w:rtl/>
        </w:rPr>
      </w:pPr>
      <w:r w:rsidRPr="00AD5428">
        <w:rPr>
          <w:rFonts w:cs="David" w:hint="cs"/>
          <w:rtl/>
        </w:rPr>
        <w:t>חוות הדעת המשפטית מצויה בפניכם?</w:t>
      </w:r>
    </w:p>
    <w:p w14:paraId="439908C1" w14:textId="77777777" w:rsidR="00AD5428" w:rsidRPr="00AD5428" w:rsidRDefault="00AD5428" w:rsidP="00AD5428">
      <w:pPr>
        <w:bidi/>
        <w:jc w:val="both"/>
        <w:rPr>
          <w:rFonts w:cs="David" w:hint="cs"/>
          <w:rtl/>
        </w:rPr>
      </w:pPr>
    </w:p>
    <w:p w14:paraId="60F1B5D1" w14:textId="77777777" w:rsidR="00AD5428" w:rsidRPr="00AD5428" w:rsidRDefault="00AD5428" w:rsidP="00AD5428">
      <w:pPr>
        <w:bidi/>
        <w:jc w:val="both"/>
        <w:rPr>
          <w:rFonts w:cs="David" w:hint="cs"/>
          <w:rtl/>
        </w:rPr>
      </w:pPr>
      <w:r w:rsidRPr="00AD5428">
        <w:rPr>
          <w:rFonts w:cs="David" w:hint="cs"/>
          <w:u w:val="single"/>
          <w:rtl/>
        </w:rPr>
        <w:t>משה שרוני:</w:t>
      </w:r>
    </w:p>
    <w:p w14:paraId="33D90DBC" w14:textId="77777777" w:rsidR="00AD5428" w:rsidRPr="00AD5428" w:rsidRDefault="00AD5428" w:rsidP="00AD5428">
      <w:pPr>
        <w:bidi/>
        <w:jc w:val="both"/>
        <w:rPr>
          <w:rFonts w:cs="David" w:hint="cs"/>
          <w:rtl/>
        </w:rPr>
      </w:pPr>
    </w:p>
    <w:p w14:paraId="28F0B3F9" w14:textId="77777777" w:rsidR="00AD5428" w:rsidRPr="00AD5428" w:rsidRDefault="00AD5428" w:rsidP="00AD5428">
      <w:pPr>
        <w:bidi/>
        <w:jc w:val="both"/>
        <w:rPr>
          <w:rFonts w:cs="David" w:hint="cs"/>
          <w:rtl/>
        </w:rPr>
      </w:pPr>
      <w:r w:rsidRPr="00AD5428">
        <w:rPr>
          <w:rFonts w:cs="David" w:hint="cs"/>
          <w:rtl/>
        </w:rPr>
        <w:tab/>
        <w:t>זה מהבוקר, נו באמת.</w:t>
      </w:r>
    </w:p>
    <w:p w14:paraId="353526A8" w14:textId="77777777" w:rsidR="00AD5428" w:rsidRPr="00AD5428" w:rsidRDefault="00AD5428" w:rsidP="00AD5428">
      <w:pPr>
        <w:bidi/>
        <w:jc w:val="both"/>
        <w:rPr>
          <w:rFonts w:cs="David" w:hint="cs"/>
          <w:rtl/>
        </w:rPr>
      </w:pPr>
    </w:p>
    <w:p w14:paraId="5318D4A5"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7AA2A111" w14:textId="77777777" w:rsidR="00AD5428" w:rsidRPr="00AD5428" w:rsidRDefault="00AD5428" w:rsidP="00AD5428">
      <w:pPr>
        <w:bidi/>
        <w:jc w:val="both"/>
        <w:rPr>
          <w:rFonts w:cs="David" w:hint="cs"/>
          <w:u w:val="single"/>
          <w:rtl/>
        </w:rPr>
      </w:pPr>
    </w:p>
    <w:p w14:paraId="4C0A154B" w14:textId="77777777" w:rsidR="00AD5428" w:rsidRPr="00AD5428" w:rsidRDefault="00AD5428" w:rsidP="00AD5428">
      <w:pPr>
        <w:bidi/>
        <w:jc w:val="both"/>
        <w:rPr>
          <w:rFonts w:cs="David" w:hint="cs"/>
          <w:rtl/>
        </w:rPr>
      </w:pPr>
      <w:r w:rsidRPr="00AD5428">
        <w:rPr>
          <w:rFonts w:cs="David" w:hint="cs"/>
          <w:rtl/>
        </w:rPr>
        <w:tab/>
        <w:t xml:space="preserve">מדובר על פסק דין, מותר לי לקרוא את פסק הדין? חוות הדעת זאת העמדה והיא תגיד אותה עכשיו. </w:t>
      </w:r>
    </w:p>
    <w:p w14:paraId="39DFAB7F" w14:textId="77777777" w:rsidR="00AD5428" w:rsidRPr="00AD5428" w:rsidRDefault="00AD5428" w:rsidP="00AD5428">
      <w:pPr>
        <w:bidi/>
        <w:jc w:val="both"/>
        <w:rPr>
          <w:rFonts w:cs="David" w:hint="cs"/>
          <w:rtl/>
        </w:rPr>
      </w:pPr>
      <w:r w:rsidRPr="00AD5428">
        <w:rPr>
          <w:rFonts w:cs="David" w:hint="cs"/>
          <w:rtl/>
        </w:rPr>
        <w:tab/>
      </w:r>
    </w:p>
    <w:p w14:paraId="54C30B64"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998D684" w14:textId="77777777" w:rsidR="00AD5428" w:rsidRPr="00AD5428" w:rsidRDefault="00AD5428" w:rsidP="00AD5428">
      <w:pPr>
        <w:bidi/>
        <w:jc w:val="both"/>
        <w:rPr>
          <w:rFonts w:cs="David" w:hint="cs"/>
          <w:rtl/>
        </w:rPr>
      </w:pPr>
    </w:p>
    <w:p w14:paraId="576A61F7" w14:textId="77777777" w:rsidR="00AD5428" w:rsidRPr="00AD5428" w:rsidRDefault="00AD5428" w:rsidP="00AD5428">
      <w:pPr>
        <w:bidi/>
        <w:ind w:firstLine="567"/>
        <w:jc w:val="both"/>
        <w:rPr>
          <w:rFonts w:cs="David" w:hint="cs"/>
          <w:rtl/>
        </w:rPr>
      </w:pPr>
      <w:r w:rsidRPr="00AD5428">
        <w:rPr>
          <w:rFonts w:cs="David" w:hint="cs"/>
          <w:rtl/>
        </w:rPr>
        <w:t xml:space="preserve">בסופו של הדיון אנחנו נחליט מה אנחנו עושים. </w:t>
      </w:r>
    </w:p>
    <w:p w14:paraId="273D1CAB" w14:textId="77777777" w:rsidR="00AD5428" w:rsidRPr="00AD5428" w:rsidRDefault="00AD5428" w:rsidP="00AD5428">
      <w:pPr>
        <w:bidi/>
        <w:jc w:val="both"/>
        <w:rPr>
          <w:rFonts w:cs="David" w:hint="cs"/>
          <w:rtl/>
        </w:rPr>
      </w:pPr>
    </w:p>
    <w:p w14:paraId="6E81A116"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7E0DC871" w14:textId="77777777" w:rsidR="00AD5428" w:rsidRPr="00AD5428" w:rsidRDefault="00AD5428" w:rsidP="00AD5428">
      <w:pPr>
        <w:bidi/>
        <w:jc w:val="both"/>
        <w:rPr>
          <w:rFonts w:cs="David" w:hint="cs"/>
          <w:rtl/>
        </w:rPr>
      </w:pPr>
    </w:p>
    <w:p w14:paraId="71CF9634" w14:textId="77777777" w:rsidR="00AD5428" w:rsidRPr="00AD5428" w:rsidRDefault="00AD5428" w:rsidP="00AD5428">
      <w:pPr>
        <w:bidi/>
        <w:ind w:firstLine="567"/>
        <w:jc w:val="both"/>
        <w:rPr>
          <w:rFonts w:cs="David" w:hint="cs"/>
          <w:rtl/>
        </w:rPr>
      </w:pPr>
      <w:r w:rsidRPr="00AD5428">
        <w:rPr>
          <w:rFonts w:cs="David" w:hint="cs"/>
          <w:rtl/>
        </w:rPr>
        <w:t xml:space="preserve">זה לא מכבד. כל העניין כאן הוא זילות של הכנסת. כל פעם להביא אלינו חבר כנסת אחד לשעבר, שיראו ש-25 חברי כנסת עוסקים בזה ודנים בזה. אני לא רואה פה הקפדה על כבודה של הכנסת, וגם לא מכינים את התשתית העובדתית והמשפטית שנצרכת להכרעה.  </w:t>
      </w:r>
    </w:p>
    <w:p w14:paraId="43C22C2C" w14:textId="77777777" w:rsidR="00AD5428" w:rsidRPr="00AD5428" w:rsidRDefault="00AD5428" w:rsidP="00AD5428">
      <w:pPr>
        <w:bidi/>
        <w:jc w:val="both"/>
        <w:rPr>
          <w:rFonts w:cs="David" w:hint="cs"/>
          <w:rtl/>
        </w:rPr>
      </w:pPr>
    </w:p>
    <w:p w14:paraId="0B256164" w14:textId="77777777" w:rsidR="00AD5428" w:rsidRPr="00AD5428" w:rsidRDefault="00AD5428" w:rsidP="00AD5428">
      <w:pPr>
        <w:bidi/>
        <w:jc w:val="both"/>
        <w:rPr>
          <w:rFonts w:cs="David" w:hint="cs"/>
          <w:rtl/>
        </w:rPr>
      </w:pPr>
      <w:r w:rsidRPr="00AD5428">
        <w:rPr>
          <w:rFonts w:cs="David" w:hint="cs"/>
          <w:u w:val="single"/>
          <w:rtl/>
        </w:rPr>
        <w:t>נורית אלשטיין:</w:t>
      </w:r>
    </w:p>
    <w:p w14:paraId="3415DECB" w14:textId="77777777" w:rsidR="00AD5428" w:rsidRPr="00AD5428" w:rsidRDefault="00AD5428" w:rsidP="00AD5428">
      <w:pPr>
        <w:bidi/>
        <w:jc w:val="both"/>
        <w:rPr>
          <w:rFonts w:cs="David" w:hint="cs"/>
          <w:rtl/>
        </w:rPr>
      </w:pPr>
    </w:p>
    <w:p w14:paraId="4610E4B1" w14:textId="77777777" w:rsidR="00AD5428" w:rsidRPr="00AD5428" w:rsidRDefault="00AD5428" w:rsidP="00AD5428">
      <w:pPr>
        <w:bidi/>
        <w:jc w:val="both"/>
        <w:rPr>
          <w:rFonts w:cs="David" w:hint="cs"/>
          <w:rtl/>
        </w:rPr>
      </w:pPr>
      <w:r w:rsidRPr="00AD5428">
        <w:rPr>
          <w:rFonts w:cs="David" w:hint="cs"/>
          <w:rtl/>
        </w:rPr>
        <w:tab/>
        <w:t xml:space="preserve">חוות הדעת - - - </w:t>
      </w:r>
    </w:p>
    <w:p w14:paraId="11223711" w14:textId="77777777" w:rsidR="00AD5428" w:rsidRPr="00AD5428" w:rsidRDefault="00AD5428" w:rsidP="00AD5428">
      <w:pPr>
        <w:bidi/>
        <w:jc w:val="both"/>
        <w:rPr>
          <w:rFonts w:cs="David" w:hint="cs"/>
          <w:u w:val="single"/>
          <w:rtl/>
        </w:rPr>
      </w:pPr>
    </w:p>
    <w:p w14:paraId="68A735B4" w14:textId="77777777" w:rsidR="00AD5428" w:rsidRPr="00AD5428" w:rsidRDefault="00AD5428" w:rsidP="00AD5428">
      <w:pPr>
        <w:bidi/>
        <w:jc w:val="both"/>
        <w:rPr>
          <w:rFonts w:cs="David" w:hint="cs"/>
          <w:rtl/>
        </w:rPr>
      </w:pPr>
      <w:r w:rsidRPr="00AD5428">
        <w:rPr>
          <w:rFonts w:cs="David" w:hint="cs"/>
          <w:u w:val="single"/>
          <w:rtl/>
        </w:rPr>
        <w:t>גדעון סער:</w:t>
      </w:r>
    </w:p>
    <w:p w14:paraId="71C432DF" w14:textId="77777777" w:rsidR="00AD5428" w:rsidRPr="00AD5428" w:rsidRDefault="00AD5428" w:rsidP="00AD5428">
      <w:pPr>
        <w:bidi/>
        <w:jc w:val="both"/>
        <w:rPr>
          <w:rFonts w:cs="David" w:hint="cs"/>
          <w:rtl/>
        </w:rPr>
      </w:pPr>
    </w:p>
    <w:p w14:paraId="0EE09837" w14:textId="77777777" w:rsidR="00AD5428" w:rsidRPr="00AD5428" w:rsidRDefault="00AD5428" w:rsidP="00AD5428">
      <w:pPr>
        <w:bidi/>
        <w:ind w:firstLine="567"/>
        <w:jc w:val="both"/>
        <w:rPr>
          <w:rFonts w:cs="David" w:hint="cs"/>
          <w:rtl/>
        </w:rPr>
      </w:pPr>
      <w:r w:rsidRPr="00AD5428">
        <w:rPr>
          <w:rFonts w:cs="David" w:hint="cs"/>
          <w:rtl/>
        </w:rPr>
        <w:t xml:space="preserve">חוות הדעת היא לא התשתית. פסק הדין שאת מדברת עליו הוא חלק מהתשתית. </w:t>
      </w:r>
    </w:p>
    <w:p w14:paraId="593C2B8E" w14:textId="77777777" w:rsidR="00AD5428" w:rsidRPr="00AD5428" w:rsidRDefault="00AD5428" w:rsidP="00AD5428">
      <w:pPr>
        <w:bidi/>
        <w:jc w:val="both"/>
        <w:rPr>
          <w:rFonts w:cs="David" w:hint="cs"/>
          <w:rtl/>
        </w:rPr>
      </w:pPr>
    </w:p>
    <w:p w14:paraId="745FBB8D" w14:textId="77777777" w:rsidR="00AD5428" w:rsidRPr="00AD5428" w:rsidRDefault="00AD5428" w:rsidP="00AD5428">
      <w:pPr>
        <w:bidi/>
        <w:jc w:val="both"/>
        <w:rPr>
          <w:rFonts w:cs="David" w:hint="cs"/>
          <w:u w:val="single"/>
          <w:rtl/>
        </w:rPr>
      </w:pPr>
      <w:r w:rsidRPr="00AD5428">
        <w:rPr>
          <w:rFonts w:cs="David" w:hint="cs"/>
          <w:u w:val="single"/>
          <w:rtl/>
        </w:rPr>
        <w:t>נורית אלשטין:</w:t>
      </w:r>
    </w:p>
    <w:p w14:paraId="17AB0FAE" w14:textId="77777777" w:rsidR="00AD5428" w:rsidRPr="00AD5428" w:rsidRDefault="00AD5428" w:rsidP="00AD5428">
      <w:pPr>
        <w:bidi/>
        <w:jc w:val="both"/>
        <w:rPr>
          <w:rFonts w:cs="David" w:hint="cs"/>
          <w:rtl/>
        </w:rPr>
      </w:pPr>
    </w:p>
    <w:p w14:paraId="188538A4" w14:textId="77777777" w:rsidR="00AD5428" w:rsidRPr="00AD5428" w:rsidRDefault="00AD5428" w:rsidP="00AD5428">
      <w:pPr>
        <w:bidi/>
        <w:ind w:firstLine="567"/>
        <w:jc w:val="both"/>
        <w:rPr>
          <w:rFonts w:cs="David" w:hint="cs"/>
          <w:rtl/>
        </w:rPr>
      </w:pPr>
      <w:r w:rsidRPr="00AD5428">
        <w:rPr>
          <w:rFonts w:cs="David" w:hint="cs"/>
          <w:rtl/>
        </w:rPr>
        <w:t xml:space="preserve">חוות הדעת ניתנה ב-30.11. לא ברור לי מדוע היא לא הומצאה. אני לא אחראית על הסדר הזה. מכל מקום, התשתית העובדתית איננה פסק הדין. ראיתי לנכון להבהיר כי נטענו פה טענות לא נכונות. ניתלו כאן בפסק דין ונטען כאילו בית המשפט העליון אישר את עמדתו של יושב ראש הכנסת לשעבר, מר דן תיכון, ולא היא. </w:t>
      </w:r>
    </w:p>
    <w:p w14:paraId="49DAA86B" w14:textId="77777777" w:rsidR="00AD5428" w:rsidRPr="00AD5428" w:rsidRDefault="00AD5428" w:rsidP="00AD5428">
      <w:pPr>
        <w:bidi/>
        <w:jc w:val="both"/>
        <w:rPr>
          <w:rFonts w:cs="David" w:hint="cs"/>
          <w:rtl/>
        </w:rPr>
      </w:pPr>
    </w:p>
    <w:p w14:paraId="647BFD97" w14:textId="77777777" w:rsidR="00AD5428" w:rsidRPr="00AD5428" w:rsidRDefault="00AD5428" w:rsidP="00AD5428">
      <w:pPr>
        <w:bidi/>
        <w:ind w:firstLine="567"/>
        <w:jc w:val="both"/>
        <w:rPr>
          <w:rFonts w:cs="David" w:hint="cs"/>
          <w:rtl/>
        </w:rPr>
      </w:pPr>
      <w:r w:rsidRPr="00AD5428">
        <w:rPr>
          <w:rFonts w:cs="David" w:hint="cs"/>
          <w:rtl/>
        </w:rPr>
        <w:t>אני רק רוצה להבהיר. חוות הדעת מדברת בעד עצמה. הפרשנות המשפטית היא כפי שניתנה. ברור היה, שכאשר ועדת הכספים קיבלה החלטה בקשר לראש ממשלה לשעבר, שזה יחול על שני יושבי ראש כנסת לשעבר, קרי, על מר דן תיכון ועל מר בורג. הדברים היו ברורים גם בוועדת הכספים, שכן מר דן תיכון הופיע בוועדת הכספים וגם אמר את זה, אלא שוועדת הכספים לא מוסמכת לדון בעניינו, אלא ועדת הכנסת היא המוסמכת. אז הוא אמר: "אני שם את פעמי לוועדת הכנסת". הפרשנות, כפי שהוא מנסה לטעון לה, היא לא נכונה. אנחנו מתייחסים לזה בחוות הדעת ואני לא אחזור על הדברים.</w:t>
      </w:r>
    </w:p>
    <w:p w14:paraId="03BC7934" w14:textId="77777777" w:rsidR="00AD5428" w:rsidRPr="00AD5428" w:rsidRDefault="00AD5428" w:rsidP="00AD5428">
      <w:pPr>
        <w:bidi/>
        <w:jc w:val="both"/>
        <w:rPr>
          <w:rFonts w:cs="David" w:hint="cs"/>
          <w:rtl/>
        </w:rPr>
      </w:pPr>
    </w:p>
    <w:p w14:paraId="70827037" w14:textId="77777777" w:rsidR="00AD5428" w:rsidRPr="00AD5428" w:rsidRDefault="00AD5428" w:rsidP="00AD5428">
      <w:pPr>
        <w:bidi/>
        <w:ind w:firstLine="567"/>
        <w:jc w:val="both"/>
        <w:rPr>
          <w:rFonts w:cs="David" w:hint="cs"/>
          <w:rtl/>
        </w:rPr>
      </w:pPr>
      <w:r w:rsidRPr="00AD5428">
        <w:rPr>
          <w:rFonts w:cs="David" w:hint="cs"/>
          <w:rtl/>
        </w:rPr>
        <w:t xml:space="preserve">מכל מקום צריך להבין שבנדנדה הזאת, כל מה שחל על ראשי ממשלה לשעבר, בשים לב לכך שהיתה החלטה להצמיד את יושבי ראש הכנסת המסוימים, וזה חל על שני יושבי ראש כנסת מסוימים, שהם דן תיכון ובורג לראש ממשלה  - - - </w:t>
      </w:r>
    </w:p>
    <w:p w14:paraId="5717F440" w14:textId="77777777" w:rsidR="00AD5428" w:rsidRPr="00AD5428" w:rsidRDefault="00AD5428" w:rsidP="00AD5428">
      <w:pPr>
        <w:bidi/>
        <w:jc w:val="both"/>
        <w:rPr>
          <w:rFonts w:cs="David" w:hint="cs"/>
          <w:rtl/>
        </w:rPr>
      </w:pPr>
    </w:p>
    <w:p w14:paraId="4D022845"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66CFC3EB" w14:textId="77777777" w:rsidR="00AD5428" w:rsidRPr="00AD5428" w:rsidRDefault="00AD5428" w:rsidP="00AD5428">
      <w:pPr>
        <w:bidi/>
        <w:jc w:val="both"/>
        <w:rPr>
          <w:rFonts w:cs="David" w:hint="cs"/>
          <w:rtl/>
        </w:rPr>
      </w:pPr>
    </w:p>
    <w:p w14:paraId="4B9BFAF1" w14:textId="77777777" w:rsidR="00AD5428" w:rsidRPr="00AD5428" w:rsidRDefault="00AD5428" w:rsidP="00AD5428">
      <w:pPr>
        <w:bidi/>
        <w:ind w:firstLine="567"/>
        <w:jc w:val="both"/>
        <w:rPr>
          <w:rFonts w:cs="David" w:hint="cs"/>
          <w:rtl/>
        </w:rPr>
      </w:pPr>
      <w:r w:rsidRPr="00AD5428">
        <w:rPr>
          <w:rFonts w:cs="David" w:hint="cs"/>
          <w:rtl/>
        </w:rPr>
        <w:t xml:space="preserve">מהכנסת ה-16 זה לא חל. </w:t>
      </w:r>
    </w:p>
    <w:p w14:paraId="39F6D0F5" w14:textId="77777777" w:rsidR="00AD5428" w:rsidRPr="00AD5428" w:rsidRDefault="00AD5428" w:rsidP="00AD5428">
      <w:pPr>
        <w:bidi/>
        <w:jc w:val="both"/>
        <w:rPr>
          <w:rFonts w:cs="David" w:hint="cs"/>
          <w:rtl/>
        </w:rPr>
      </w:pPr>
    </w:p>
    <w:p w14:paraId="4CBB25F0" w14:textId="77777777" w:rsidR="00AD5428" w:rsidRPr="00AD5428" w:rsidRDefault="00AD5428" w:rsidP="00AD5428">
      <w:pPr>
        <w:bidi/>
        <w:jc w:val="both"/>
        <w:rPr>
          <w:rFonts w:cs="David" w:hint="cs"/>
          <w:rtl/>
        </w:rPr>
      </w:pPr>
      <w:r w:rsidRPr="00AD5428">
        <w:rPr>
          <w:rFonts w:cs="David" w:hint="cs"/>
          <w:u w:val="single"/>
          <w:rtl/>
        </w:rPr>
        <w:t>דן תיכון:</w:t>
      </w:r>
    </w:p>
    <w:p w14:paraId="42AB4759" w14:textId="77777777" w:rsidR="00AD5428" w:rsidRPr="00AD5428" w:rsidRDefault="00AD5428" w:rsidP="00AD5428">
      <w:pPr>
        <w:bidi/>
        <w:ind w:firstLine="567"/>
        <w:jc w:val="both"/>
        <w:rPr>
          <w:rFonts w:cs="David" w:hint="cs"/>
          <w:rtl/>
        </w:rPr>
      </w:pPr>
    </w:p>
    <w:p w14:paraId="3FDCEF08" w14:textId="77777777" w:rsidR="00AD5428" w:rsidRPr="00AD5428" w:rsidRDefault="00AD5428" w:rsidP="00AD5428">
      <w:pPr>
        <w:bidi/>
        <w:ind w:firstLine="567"/>
        <w:jc w:val="both"/>
        <w:rPr>
          <w:rFonts w:cs="David" w:hint="cs"/>
          <w:rtl/>
        </w:rPr>
      </w:pPr>
      <w:r w:rsidRPr="00AD5428">
        <w:rPr>
          <w:rFonts w:cs="David" w:hint="cs"/>
          <w:rtl/>
        </w:rPr>
        <w:t xml:space="preserve">זה חל, אתה טועה. </w:t>
      </w:r>
    </w:p>
    <w:p w14:paraId="19CAED9C" w14:textId="77777777" w:rsidR="00AD5428" w:rsidRPr="00AD5428" w:rsidRDefault="00AD5428" w:rsidP="00AD5428">
      <w:pPr>
        <w:bidi/>
        <w:jc w:val="both"/>
        <w:rPr>
          <w:rFonts w:cs="David" w:hint="cs"/>
          <w:rtl/>
        </w:rPr>
      </w:pPr>
    </w:p>
    <w:p w14:paraId="190A3C23" w14:textId="77777777" w:rsidR="00AD5428" w:rsidRPr="00AD5428" w:rsidRDefault="00AD5428" w:rsidP="00AD5428">
      <w:pPr>
        <w:bidi/>
        <w:jc w:val="both"/>
        <w:rPr>
          <w:rFonts w:cs="David" w:hint="cs"/>
          <w:rtl/>
        </w:rPr>
      </w:pPr>
      <w:r w:rsidRPr="00AD5428">
        <w:rPr>
          <w:rFonts w:cs="David" w:hint="cs"/>
          <w:u w:val="single"/>
          <w:rtl/>
        </w:rPr>
        <w:t>נורית אלשטיין:</w:t>
      </w:r>
    </w:p>
    <w:p w14:paraId="38B1C29D" w14:textId="77777777" w:rsidR="00AD5428" w:rsidRPr="00AD5428" w:rsidRDefault="00AD5428" w:rsidP="00AD5428">
      <w:pPr>
        <w:bidi/>
        <w:jc w:val="both"/>
        <w:rPr>
          <w:rFonts w:cs="David" w:hint="cs"/>
          <w:rtl/>
        </w:rPr>
      </w:pPr>
    </w:p>
    <w:p w14:paraId="1683C7D8" w14:textId="77777777" w:rsidR="00AD5428" w:rsidRPr="00AD5428" w:rsidRDefault="00AD5428" w:rsidP="00AD5428">
      <w:pPr>
        <w:bidi/>
        <w:ind w:firstLine="567"/>
        <w:jc w:val="both"/>
        <w:rPr>
          <w:rFonts w:cs="David" w:hint="cs"/>
          <w:rtl/>
        </w:rPr>
      </w:pPr>
      <w:r w:rsidRPr="00AD5428">
        <w:rPr>
          <w:rFonts w:cs="David" w:hint="cs"/>
          <w:rtl/>
        </w:rPr>
        <w:t>חבר הכנסת ריבלין צודק, זה כבר לא חל. מ-2001 זה כבר לא חל כי זאת ההחלטה, אבל זה כן חל על שני יושבי ראש לשעבר מסוימים.</w:t>
      </w:r>
    </w:p>
    <w:p w14:paraId="589675E5" w14:textId="77777777" w:rsidR="00AD5428" w:rsidRPr="00AD5428" w:rsidRDefault="00AD5428" w:rsidP="00AD5428">
      <w:pPr>
        <w:bidi/>
        <w:jc w:val="both"/>
        <w:rPr>
          <w:rFonts w:cs="David" w:hint="cs"/>
          <w:rtl/>
        </w:rPr>
      </w:pPr>
    </w:p>
    <w:p w14:paraId="1F35B686" w14:textId="77777777" w:rsidR="00AD5428" w:rsidRPr="00AD5428" w:rsidRDefault="00AD5428" w:rsidP="00AD5428">
      <w:pPr>
        <w:bidi/>
        <w:ind w:firstLine="567"/>
        <w:jc w:val="both"/>
        <w:rPr>
          <w:rFonts w:cs="David" w:hint="cs"/>
          <w:rtl/>
        </w:rPr>
      </w:pPr>
      <w:r w:rsidRPr="00AD5428">
        <w:rPr>
          <w:rFonts w:cs="David" w:hint="cs"/>
          <w:rtl/>
        </w:rPr>
        <w:t xml:space="preserve">תראו, יש כאן עניין כזה. הרי כשמתקבלת החלטה אף אחד לא יכול לצפות כיצד היא משתרשרת. ברור שכשהתקבלה ההחלטה על ההצמדה, מי שהחליט עליה ראה שיש בכך טעמים חיוביים, אם נאמר זאת בזהירות. לימים, כאשר הגלגל משתנה וועדה ברשות חבר הכנסת לשעבר בייגה שוחט, יחד עם חבר הכנסת אורון, ישבו על המדוכה ובחנו את הנושא של זכויות ראשי ממשלה לשעבר ומציעים הצעה, וועדת הכספים מקבלת החלטה. ברור שיש לזה השלכות על מי שראה את עצמו, בזמן אמת, מתאים להיות צמוד לראש הממשלה. </w:t>
      </w:r>
    </w:p>
    <w:p w14:paraId="6AA7EE78" w14:textId="77777777" w:rsidR="00AD5428" w:rsidRPr="00AD5428" w:rsidRDefault="00AD5428" w:rsidP="00AD5428">
      <w:pPr>
        <w:bidi/>
        <w:jc w:val="both"/>
        <w:rPr>
          <w:rFonts w:cs="David" w:hint="cs"/>
          <w:rtl/>
        </w:rPr>
      </w:pPr>
    </w:p>
    <w:p w14:paraId="47746FD9" w14:textId="77777777" w:rsidR="00AD5428" w:rsidRPr="00AD5428" w:rsidRDefault="00AD5428" w:rsidP="00AD5428">
      <w:pPr>
        <w:bidi/>
        <w:ind w:firstLine="567"/>
        <w:jc w:val="both"/>
        <w:rPr>
          <w:rFonts w:cs="David" w:hint="cs"/>
          <w:rtl/>
        </w:rPr>
      </w:pPr>
      <w:r w:rsidRPr="00AD5428">
        <w:rPr>
          <w:rFonts w:cs="David" w:hint="cs"/>
          <w:rtl/>
        </w:rPr>
        <w:t xml:space="preserve">עתה מבקשים מכם לעשות הפרדה. לומר, מה שקיבלנו קיבלנו, ועכשיו אם ההחלטה לגבי ראש הממשלה היא לא לטובתנו, אז בואו תקבלו החלטה אחרת ותנתקו אותנו, למעשה, מראש הממשלה. כי מה שהוחלט בוועדת הכספים לגבי ראש ממשלה לא יחול לגבינו ונטענות כאן טענות מטענות שונות. </w:t>
      </w:r>
    </w:p>
    <w:p w14:paraId="58F3B424" w14:textId="77777777" w:rsidR="00AD5428" w:rsidRPr="00AD5428" w:rsidRDefault="00AD5428" w:rsidP="00AD5428">
      <w:pPr>
        <w:bidi/>
        <w:jc w:val="both"/>
        <w:rPr>
          <w:rFonts w:cs="David" w:hint="cs"/>
          <w:rtl/>
        </w:rPr>
      </w:pPr>
    </w:p>
    <w:p w14:paraId="1852C0E4" w14:textId="77777777" w:rsidR="00AD5428" w:rsidRPr="00AD5428" w:rsidRDefault="00AD5428" w:rsidP="00AD5428">
      <w:pPr>
        <w:bidi/>
        <w:ind w:firstLine="567"/>
        <w:jc w:val="both"/>
        <w:rPr>
          <w:rFonts w:cs="David" w:hint="cs"/>
          <w:rtl/>
        </w:rPr>
      </w:pPr>
      <w:r w:rsidRPr="00AD5428">
        <w:rPr>
          <w:rFonts w:cs="David" w:hint="cs"/>
          <w:rtl/>
        </w:rPr>
        <w:t xml:space="preserve">ככל שהטענות שעולות מבחינה משפטית מנסות להיצמד לפרשנות, התמודדנו איתן והפרשנות היא לא נכונה. הדברים הם לגמרי ברורים. ההחלטה היא ברורה ומה שחל על ראש הממשלה לשעבר, כפי שגובש בוועדת הכספים, צריך לחול גם על שני יושבי ראש הכנסת לשעבר והדברים ברורים. </w:t>
      </w:r>
    </w:p>
    <w:p w14:paraId="39BEAF50" w14:textId="77777777" w:rsidR="00AD5428" w:rsidRPr="00AD5428" w:rsidRDefault="00AD5428" w:rsidP="00AD5428">
      <w:pPr>
        <w:bidi/>
        <w:jc w:val="both"/>
        <w:rPr>
          <w:rFonts w:cs="David" w:hint="cs"/>
          <w:u w:val="single"/>
          <w:rtl/>
        </w:rPr>
      </w:pPr>
      <w:r w:rsidRPr="00AD5428">
        <w:rPr>
          <w:rFonts w:cs="David"/>
          <w:rtl/>
        </w:rPr>
        <w:br w:type="page"/>
      </w:r>
      <w:r w:rsidRPr="00AD5428">
        <w:rPr>
          <w:rFonts w:cs="David" w:hint="cs"/>
          <w:u w:val="single"/>
          <w:rtl/>
        </w:rPr>
        <w:t>היו"ר רוחמה אברהם:</w:t>
      </w:r>
    </w:p>
    <w:p w14:paraId="63586AA6" w14:textId="77777777" w:rsidR="00AD5428" w:rsidRPr="00AD5428" w:rsidRDefault="00AD5428" w:rsidP="00AD5428">
      <w:pPr>
        <w:bidi/>
        <w:jc w:val="both"/>
        <w:rPr>
          <w:rFonts w:cs="David" w:hint="cs"/>
          <w:u w:val="single"/>
          <w:rtl/>
        </w:rPr>
      </w:pPr>
    </w:p>
    <w:p w14:paraId="5200534C" w14:textId="77777777" w:rsidR="00AD5428" w:rsidRPr="00AD5428" w:rsidRDefault="00AD5428" w:rsidP="00AD5428">
      <w:pPr>
        <w:bidi/>
        <w:jc w:val="both"/>
        <w:rPr>
          <w:rFonts w:cs="David" w:hint="cs"/>
          <w:rtl/>
        </w:rPr>
      </w:pPr>
      <w:r w:rsidRPr="00AD5428">
        <w:rPr>
          <w:rFonts w:cs="David" w:hint="cs"/>
          <w:rtl/>
        </w:rPr>
        <w:tab/>
        <w:t>מנכ"ל הכנסת, אבי בלשניקוב, בבקשה.</w:t>
      </w:r>
    </w:p>
    <w:p w14:paraId="71886126" w14:textId="77777777" w:rsidR="00AD5428" w:rsidRPr="00AD5428" w:rsidRDefault="00AD5428" w:rsidP="00AD5428">
      <w:pPr>
        <w:bidi/>
        <w:jc w:val="both"/>
        <w:rPr>
          <w:rFonts w:cs="David" w:hint="cs"/>
          <w:rtl/>
        </w:rPr>
      </w:pPr>
    </w:p>
    <w:p w14:paraId="1803E724" w14:textId="77777777" w:rsidR="00AD5428" w:rsidRPr="00AD5428" w:rsidRDefault="00AD5428" w:rsidP="00AD5428">
      <w:pPr>
        <w:bidi/>
        <w:jc w:val="both"/>
        <w:rPr>
          <w:rFonts w:cs="David" w:hint="cs"/>
          <w:u w:val="single"/>
          <w:rtl/>
        </w:rPr>
      </w:pPr>
      <w:r w:rsidRPr="00AD5428">
        <w:rPr>
          <w:rFonts w:cs="David" w:hint="cs"/>
          <w:u w:val="single"/>
          <w:rtl/>
        </w:rPr>
        <w:t>אבי בלשניקוב:</w:t>
      </w:r>
    </w:p>
    <w:p w14:paraId="68C71F20" w14:textId="77777777" w:rsidR="00AD5428" w:rsidRPr="00AD5428" w:rsidRDefault="00AD5428" w:rsidP="00AD5428">
      <w:pPr>
        <w:bidi/>
        <w:jc w:val="both"/>
        <w:rPr>
          <w:rFonts w:cs="David" w:hint="cs"/>
          <w:rtl/>
        </w:rPr>
      </w:pPr>
    </w:p>
    <w:p w14:paraId="3A0200AB" w14:textId="77777777" w:rsidR="00AD5428" w:rsidRPr="00AD5428" w:rsidRDefault="00AD5428" w:rsidP="00AD5428">
      <w:pPr>
        <w:bidi/>
        <w:ind w:firstLine="567"/>
        <w:jc w:val="both"/>
        <w:rPr>
          <w:rFonts w:cs="David" w:hint="cs"/>
          <w:rtl/>
        </w:rPr>
      </w:pPr>
      <w:r w:rsidRPr="00AD5428">
        <w:rPr>
          <w:rFonts w:cs="David" w:hint="cs"/>
          <w:rtl/>
        </w:rPr>
        <w:t xml:space="preserve">אני רוצה לומר מספר דברים שנוח לי להגיד כמנהל כללי. ראשית, אחד הדברים שאני עושה מאז שהגעתי זה קריטריונים אחידים ושוויוניות מבחינת עובדי הכנסת. כל שכן, קטונתי מלהגיד, אני חושב שזה לא לכבודה של הכנסת. כפי שאמר חבר כנסת גדעון סער, כל פעם תופסים איזה חריג וכל הכנסת נתפסת כחריגה. לדעתי, הסוגיה הזאת היא סוגיה שלא נתונה להחלטה של הלשכה המשפטית לומר אם זה נורמטיבי או לא נורמטיבי, נכון או לא נכון. השולחן הזה זכאי להחליט. צריכה להיות שוויוניות אחידה בקרב כל יושבי הכנסת. לא יכול להיות שהשולחן הזה, מצד אחד, ידון על נציבות הדורות הבאים ועל הנחלת המורשת, ומצד שני ישכח את יושבי הכנסת שלנו, לצורך העניין. ברגע שהם מסיימים את תפקידם אנחנו שוכחים. אני אומר את זה כעובד ציבור. זה לא ראוי, זה לא נכון, זה לא מקובל, זה לא קיים באף מדינה. </w:t>
      </w:r>
    </w:p>
    <w:p w14:paraId="79E06520" w14:textId="77777777" w:rsidR="00AD5428" w:rsidRPr="00AD5428" w:rsidRDefault="00AD5428" w:rsidP="00AD5428">
      <w:pPr>
        <w:bidi/>
        <w:jc w:val="both"/>
        <w:rPr>
          <w:rFonts w:cs="David" w:hint="cs"/>
          <w:rtl/>
        </w:rPr>
      </w:pPr>
    </w:p>
    <w:p w14:paraId="309487FE" w14:textId="77777777" w:rsidR="00AD5428" w:rsidRPr="00AD5428" w:rsidRDefault="00AD5428" w:rsidP="00AD5428">
      <w:pPr>
        <w:bidi/>
        <w:ind w:firstLine="567"/>
        <w:jc w:val="both"/>
        <w:rPr>
          <w:rFonts w:cs="David" w:hint="cs"/>
          <w:rtl/>
        </w:rPr>
      </w:pPr>
      <w:r w:rsidRPr="00AD5428">
        <w:rPr>
          <w:rFonts w:cs="David" w:hint="cs"/>
          <w:rtl/>
        </w:rPr>
        <w:t>אני רוצה לדבר על הכלל. צריך להיות שוויון אחד לכולם. השולחן הזה, כוועדת הכנסת, הוא סוברני להחליט. אם דבר כזה היה קורה במנגנון הכנסת, כפי שאני מצאתי שזה קיים, במרכזיי</w:t>
      </w:r>
      <w:r w:rsidRPr="00AD5428">
        <w:rPr>
          <w:rFonts w:cs="David" w:hint="eastAsia"/>
          <w:rtl/>
        </w:rPr>
        <w:t>ה</w:t>
      </w:r>
      <w:r w:rsidRPr="00AD5428">
        <w:rPr>
          <w:rFonts w:cs="David" w:hint="cs"/>
          <w:rtl/>
        </w:rPr>
        <w:t xml:space="preserve"> או באגף כזה ואגף אחר, אני ביטלתי את זה - שוויוניות אחת לכולם. גם השולחן הזה צריך לקבל החלטה אמיצה, מהירה ולאמץ את שוויוניות. </w:t>
      </w:r>
    </w:p>
    <w:p w14:paraId="4D31EF6B" w14:textId="77777777" w:rsidR="00AD5428" w:rsidRPr="00AD5428" w:rsidRDefault="00AD5428" w:rsidP="00AD5428">
      <w:pPr>
        <w:bidi/>
        <w:jc w:val="both"/>
        <w:rPr>
          <w:rFonts w:cs="David" w:hint="cs"/>
          <w:rtl/>
        </w:rPr>
      </w:pPr>
    </w:p>
    <w:p w14:paraId="0FBAB50A" w14:textId="77777777" w:rsidR="00AD5428" w:rsidRPr="00AD5428" w:rsidRDefault="00AD5428" w:rsidP="00AD5428">
      <w:pPr>
        <w:bidi/>
        <w:ind w:firstLine="567"/>
        <w:jc w:val="both"/>
        <w:rPr>
          <w:rFonts w:cs="David" w:hint="cs"/>
          <w:rtl/>
        </w:rPr>
      </w:pPr>
      <w:r w:rsidRPr="00AD5428">
        <w:rPr>
          <w:rFonts w:cs="David" w:hint="cs"/>
          <w:rtl/>
        </w:rPr>
        <w:t xml:space="preserve">כמנכ"ל כנסת, לא יכול להיות שאני מאשר בחתימתי, אם זה לדב שילנסקי, ליצחק ברמן או לשלמה הילל, הטבות כאלה ואחרות ברכב, וביום ראשון הקרוב אני צריך להורות לאנשי המנהל אצלי, לקחת לדן תיכון את הרכב, בו בזמן ששלמה הילל, דב שילנסקי, יצחק ברמן - - - </w:t>
      </w:r>
    </w:p>
    <w:p w14:paraId="08BFF9F5" w14:textId="77777777" w:rsidR="00AD5428" w:rsidRPr="00AD5428" w:rsidRDefault="00AD5428" w:rsidP="00AD5428">
      <w:pPr>
        <w:bidi/>
        <w:jc w:val="both"/>
        <w:rPr>
          <w:rFonts w:cs="David" w:hint="cs"/>
          <w:rtl/>
        </w:rPr>
      </w:pPr>
    </w:p>
    <w:p w14:paraId="47E4DDC2" w14:textId="77777777" w:rsidR="00AD5428" w:rsidRPr="00AD5428" w:rsidRDefault="00AD5428" w:rsidP="00AD5428">
      <w:pPr>
        <w:bidi/>
        <w:jc w:val="both"/>
        <w:rPr>
          <w:rFonts w:cs="David" w:hint="cs"/>
          <w:u w:val="single"/>
          <w:rtl/>
        </w:rPr>
      </w:pPr>
      <w:r w:rsidRPr="00AD5428">
        <w:rPr>
          <w:rFonts w:cs="David" w:hint="cs"/>
          <w:u w:val="single"/>
          <w:rtl/>
        </w:rPr>
        <w:t>קריאה:</w:t>
      </w:r>
    </w:p>
    <w:p w14:paraId="321C2655" w14:textId="77777777" w:rsidR="00AD5428" w:rsidRPr="00AD5428" w:rsidRDefault="00AD5428" w:rsidP="00AD5428">
      <w:pPr>
        <w:bidi/>
        <w:jc w:val="both"/>
        <w:rPr>
          <w:rFonts w:cs="David" w:hint="cs"/>
          <w:u w:val="single"/>
          <w:rtl/>
        </w:rPr>
      </w:pPr>
    </w:p>
    <w:p w14:paraId="7CF74FF6" w14:textId="77777777" w:rsidR="00AD5428" w:rsidRPr="00AD5428" w:rsidRDefault="00AD5428" w:rsidP="00AD5428">
      <w:pPr>
        <w:bidi/>
        <w:jc w:val="both"/>
        <w:rPr>
          <w:rFonts w:cs="David" w:hint="cs"/>
          <w:rtl/>
        </w:rPr>
      </w:pPr>
      <w:r w:rsidRPr="00AD5428">
        <w:rPr>
          <w:rFonts w:cs="David" w:hint="cs"/>
          <w:rtl/>
        </w:rPr>
        <w:tab/>
        <w:t xml:space="preserve">לגבי הרכב אתה לא צודק. </w:t>
      </w:r>
    </w:p>
    <w:p w14:paraId="36C37C57" w14:textId="77777777" w:rsidR="00AD5428" w:rsidRPr="00AD5428" w:rsidRDefault="00AD5428" w:rsidP="00AD5428">
      <w:pPr>
        <w:bidi/>
        <w:jc w:val="both"/>
        <w:rPr>
          <w:rFonts w:cs="David" w:hint="cs"/>
          <w:rtl/>
        </w:rPr>
      </w:pPr>
    </w:p>
    <w:p w14:paraId="0485E5B5" w14:textId="77777777" w:rsidR="00AD5428" w:rsidRPr="00AD5428" w:rsidRDefault="00AD5428" w:rsidP="00AD5428">
      <w:pPr>
        <w:bidi/>
        <w:jc w:val="both"/>
        <w:rPr>
          <w:rFonts w:cs="David" w:hint="cs"/>
          <w:u w:val="single"/>
          <w:rtl/>
        </w:rPr>
      </w:pPr>
      <w:r w:rsidRPr="00AD5428">
        <w:rPr>
          <w:rFonts w:cs="David" w:hint="cs"/>
          <w:u w:val="single"/>
          <w:rtl/>
        </w:rPr>
        <w:t>אבי בלשניקוב:</w:t>
      </w:r>
    </w:p>
    <w:p w14:paraId="1FCA0AE7" w14:textId="77777777" w:rsidR="00AD5428" w:rsidRPr="00AD5428" w:rsidRDefault="00AD5428" w:rsidP="00AD5428">
      <w:pPr>
        <w:bidi/>
        <w:jc w:val="both"/>
        <w:rPr>
          <w:rFonts w:cs="David" w:hint="cs"/>
          <w:u w:val="single"/>
          <w:rtl/>
        </w:rPr>
      </w:pPr>
    </w:p>
    <w:p w14:paraId="2510F199" w14:textId="77777777" w:rsidR="00AD5428" w:rsidRPr="00AD5428" w:rsidRDefault="00AD5428" w:rsidP="00AD5428">
      <w:pPr>
        <w:bidi/>
        <w:ind w:firstLine="567"/>
        <w:jc w:val="both"/>
        <w:rPr>
          <w:rFonts w:cs="David" w:hint="cs"/>
          <w:rtl/>
        </w:rPr>
      </w:pPr>
      <w:r w:rsidRPr="00AD5428">
        <w:rPr>
          <w:rFonts w:cs="David" w:hint="cs"/>
          <w:rtl/>
        </w:rPr>
        <w:t xml:space="preserve">לקודמיו של דן תיכון יש אפשרות לבחור בין תשלום של אחזקת רכב שנתית, להלן אחזקת רכב, או רכב צמוד. אגב, אין לי טענות ללשכה המשפטית. הם נתנו את הפרשנות שלהם להחלטת ועדת הכספים. </w:t>
      </w:r>
    </w:p>
    <w:p w14:paraId="16113E78" w14:textId="77777777" w:rsidR="00AD5428" w:rsidRPr="00AD5428" w:rsidRDefault="00AD5428" w:rsidP="00AD5428">
      <w:pPr>
        <w:bidi/>
        <w:ind w:firstLine="567"/>
        <w:jc w:val="both"/>
        <w:rPr>
          <w:rFonts w:cs="David" w:hint="cs"/>
          <w:rtl/>
        </w:rPr>
      </w:pPr>
    </w:p>
    <w:p w14:paraId="2E964ACD" w14:textId="77777777" w:rsidR="00AD5428" w:rsidRPr="00AD5428" w:rsidRDefault="00AD5428" w:rsidP="00AD5428">
      <w:pPr>
        <w:bidi/>
        <w:ind w:firstLine="567"/>
        <w:jc w:val="both"/>
        <w:rPr>
          <w:rFonts w:cs="David" w:hint="cs"/>
          <w:rtl/>
        </w:rPr>
      </w:pPr>
      <w:r w:rsidRPr="00AD5428">
        <w:rPr>
          <w:rFonts w:cs="David" w:hint="cs"/>
          <w:rtl/>
        </w:rPr>
        <w:t xml:space="preserve">לגבי סוגיית אחזקת הרכב והלשכה. אני פונה אליכם, כוועדה המוסמכת. לגבי לשכה, ברוך השם, השולחן הזה והחדר הזה אישר פרוייקט של 250 מיליון שקל של הרחבת הכנסת. היום אין יותר מצוקת חדרים בכנסת. אנחנו משלימים תוך כמה חודשים את האגף החדש. </w:t>
      </w:r>
    </w:p>
    <w:p w14:paraId="56C05FB5" w14:textId="77777777" w:rsidR="00AD5428" w:rsidRPr="00AD5428" w:rsidRDefault="00AD5428" w:rsidP="00AD5428">
      <w:pPr>
        <w:bidi/>
        <w:jc w:val="both"/>
        <w:rPr>
          <w:rFonts w:cs="David" w:hint="cs"/>
          <w:rtl/>
        </w:rPr>
      </w:pPr>
    </w:p>
    <w:p w14:paraId="2D24764D" w14:textId="77777777" w:rsidR="00AD5428" w:rsidRPr="00AD5428" w:rsidRDefault="00AD5428" w:rsidP="00AD5428">
      <w:pPr>
        <w:bidi/>
        <w:ind w:firstLine="567"/>
        <w:jc w:val="both"/>
        <w:rPr>
          <w:rFonts w:cs="David" w:hint="cs"/>
          <w:rtl/>
        </w:rPr>
      </w:pPr>
      <w:r w:rsidRPr="00AD5428">
        <w:rPr>
          <w:rFonts w:cs="David" w:hint="cs"/>
          <w:rtl/>
        </w:rPr>
        <w:t xml:space="preserve">אני בעד גם שהשולחן הזה יקבל החלטה, כיוון שיש חדרים, אפשר שאם יושב ראש כנסת לשעבר, זכאי ללשכה, אין שום בעיה שיקבל את הלשכה הזאת בכנסת. זה חסכוני, אין כאן שום הוצאה מיותרת. הוא יקבל את השירותים מהבית. זה לא יופיע בטבלאות המכוערות, שאני נאלץ לפרסם, האם נתתי לו אינטרנט, נתב אלחוטי וכדומה. </w:t>
      </w:r>
    </w:p>
    <w:p w14:paraId="6ADB2FC0" w14:textId="77777777" w:rsidR="00AD5428" w:rsidRPr="00AD5428" w:rsidRDefault="00AD5428" w:rsidP="00AD5428">
      <w:pPr>
        <w:bidi/>
        <w:jc w:val="both"/>
        <w:rPr>
          <w:rFonts w:cs="David" w:hint="cs"/>
          <w:rtl/>
        </w:rPr>
      </w:pPr>
    </w:p>
    <w:p w14:paraId="75C3D966" w14:textId="77777777" w:rsidR="00AD5428" w:rsidRPr="00AD5428" w:rsidRDefault="00AD5428" w:rsidP="00AD5428">
      <w:pPr>
        <w:bidi/>
        <w:ind w:firstLine="567"/>
        <w:jc w:val="both"/>
        <w:rPr>
          <w:rFonts w:cs="David" w:hint="cs"/>
          <w:rtl/>
        </w:rPr>
      </w:pPr>
      <w:r w:rsidRPr="00AD5428">
        <w:rPr>
          <w:rFonts w:cs="David" w:hint="cs"/>
          <w:rtl/>
        </w:rPr>
        <w:t xml:space="preserve">אני חושב ששירותי הלשכה צריכים להינתן בכנסת. זה לכבודה של הכנסת ולכבודם של יושבי הראש שכיהנו בעבר. יש מקום וזה לא עולה למשלם המיסים הישראלי כלום. </w:t>
      </w:r>
    </w:p>
    <w:p w14:paraId="7578199C" w14:textId="77777777" w:rsidR="00AD5428" w:rsidRPr="00AD5428" w:rsidRDefault="00AD5428" w:rsidP="00AD5428">
      <w:pPr>
        <w:bidi/>
        <w:jc w:val="both"/>
        <w:rPr>
          <w:rFonts w:cs="David" w:hint="cs"/>
          <w:rtl/>
        </w:rPr>
      </w:pPr>
    </w:p>
    <w:p w14:paraId="1B7B63BE" w14:textId="77777777" w:rsidR="00AD5428" w:rsidRPr="00AD5428" w:rsidRDefault="00AD5428" w:rsidP="00AD5428">
      <w:pPr>
        <w:bidi/>
        <w:ind w:firstLine="567"/>
        <w:jc w:val="both"/>
        <w:rPr>
          <w:rFonts w:cs="David" w:hint="cs"/>
          <w:rtl/>
        </w:rPr>
      </w:pPr>
      <w:r w:rsidRPr="00AD5428">
        <w:rPr>
          <w:rFonts w:cs="David" w:hint="cs"/>
          <w:rtl/>
        </w:rPr>
        <w:t xml:space="preserve">כיוון שאני בעד שהנושא לא יימשך, צריכה להתקבל החלטה. השולחן הזה הוא שולחן סוברני </w:t>
      </w:r>
      <w:r w:rsidRPr="00AD5428">
        <w:rPr>
          <w:rFonts w:cs="David"/>
          <w:rtl/>
        </w:rPr>
        <w:t>–</w:t>
      </w:r>
      <w:r w:rsidRPr="00AD5428">
        <w:rPr>
          <w:rFonts w:cs="David" w:hint="cs"/>
          <w:rtl/>
        </w:rPr>
        <w:t xml:space="preserve"> שוויוניות, כלליות, אחידות, אלה שמות המשחק שצריכים להיות סביב השולחן הזה. </w:t>
      </w:r>
    </w:p>
    <w:p w14:paraId="67AE436B" w14:textId="77777777" w:rsidR="00AD5428" w:rsidRPr="00AD5428" w:rsidRDefault="00AD5428" w:rsidP="00AD5428">
      <w:pPr>
        <w:bidi/>
        <w:jc w:val="both"/>
        <w:rPr>
          <w:rFonts w:cs="David" w:hint="cs"/>
          <w:rtl/>
        </w:rPr>
      </w:pPr>
    </w:p>
    <w:p w14:paraId="235D4015" w14:textId="77777777" w:rsidR="00AD5428" w:rsidRPr="00AD5428" w:rsidRDefault="00AD5428" w:rsidP="00AD5428">
      <w:pPr>
        <w:bidi/>
        <w:jc w:val="both"/>
        <w:rPr>
          <w:rFonts w:cs="David" w:hint="cs"/>
          <w:rtl/>
        </w:rPr>
      </w:pPr>
      <w:r w:rsidRPr="00AD5428">
        <w:rPr>
          <w:rFonts w:cs="David" w:hint="cs"/>
          <w:u w:val="single"/>
          <w:rtl/>
        </w:rPr>
        <w:t>אחמד טיבי:</w:t>
      </w:r>
    </w:p>
    <w:p w14:paraId="4B7021CC" w14:textId="77777777" w:rsidR="00AD5428" w:rsidRPr="00AD5428" w:rsidRDefault="00AD5428" w:rsidP="00AD5428">
      <w:pPr>
        <w:bidi/>
        <w:jc w:val="both"/>
        <w:rPr>
          <w:rFonts w:cs="David" w:hint="cs"/>
          <w:rtl/>
        </w:rPr>
      </w:pPr>
    </w:p>
    <w:p w14:paraId="27CD637B" w14:textId="77777777" w:rsidR="00AD5428" w:rsidRPr="00AD5428" w:rsidRDefault="00AD5428" w:rsidP="00AD5428">
      <w:pPr>
        <w:bidi/>
        <w:ind w:firstLine="567"/>
        <w:jc w:val="both"/>
        <w:rPr>
          <w:rFonts w:cs="David" w:hint="cs"/>
          <w:rtl/>
        </w:rPr>
      </w:pPr>
      <w:r w:rsidRPr="00AD5428">
        <w:rPr>
          <w:rFonts w:cs="David" w:hint="cs"/>
          <w:rtl/>
        </w:rPr>
        <w:t xml:space="preserve">עכשיו דן תיכון אתה יודע מה זה קיפוח ואי שוויוניות. </w:t>
      </w:r>
    </w:p>
    <w:p w14:paraId="0D6E2D65" w14:textId="77777777" w:rsidR="00AD5428" w:rsidRPr="00AD5428" w:rsidRDefault="00AD5428" w:rsidP="00AD5428">
      <w:pPr>
        <w:bidi/>
        <w:jc w:val="both"/>
        <w:rPr>
          <w:rFonts w:cs="David" w:hint="cs"/>
          <w:rtl/>
        </w:rPr>
      </w:pPr>
    </w:p>
    <w:p w14:paraId="56D028A6"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0AB4418C" w14:textId="77777777" w:rsidR="00AD5428" w:rsidRPr="00AD5428" w:rsidRDefault="00AD5428" w:rsidP="00AD5428">
      <w:pPr>
        <w:bidi/>
        <w:jc w:val="both"/>
        <w:rPr>
          <w:rFonts w:cs="David" w:hint="cs"/>
          <w:rtl/>
        </w:rPr>
      </w:pPr>
    </w:p>
    <w:p w14:paraId="40435826" w14:textId="77777777" w:rsidR="00AD5428" w:rsidRPr="00AD5428" w:rsidRDefault="00AD5428" w:rsidP="00AD5428">
      <w:pPr>
        <w:bidi/>
        <w:ind w:firstLine="567"/>
        <w:jc w:val="both"/>
        <w:rPr>
          <w:rFonts w:cs="David" w:hint="cs"/>
          <w:rtl/>
        </w:rPr>
      </w:pPr>
      <w:r w:rsidRPr="00AD5428">
        <w:rPr>
          <w:rFonts w:cs="David" w:hint="cs"/>
          <w:rtl/>
        </w:rPr>
        <w:t xml:space="preserve">אדוני המנכ"ל, מונחת בפנינו טבלה ואני רוצה לשאול לגביה. כשאמרת שאין מצוקת חדרים, התכוונת שיושבי הראש לשעבר יכולים להיעזר בלשכה בתוך הכנסת. זה אומר שכל הנושא של משכורות עוזרים שמצוינות כאן - ואני רואה שלא כל יושבי הראש לשעבר קיבלו אותם. כנ"ל לגבי עיתון, ציוד משרדי, דואר, פלאפון וכדומה. כשאנחנו מדברים על מדפסת וטלפון ודואר וצרכי צילום, אנחנו מדברים על סכומים לא מבוטלים שאכן מוצאים מהקופה הציבורית. אם מסכמים את כל הסכומים הללו </w:t>
      </w:r>
      <w:r w:rsidRPr="00AD5428">
        <w:rPr>
          <w:rFonts w:cs="David"/>
          <w:rtl/>
        </w:rPr>
        <w:t>–</w:t>
      </w:r>
      <w:r w:rsidRPr="00AD5428">
        <w:rPr>
          <w:rFonts w:cs="David" w:hint="cs"/>
          <w:rtl/>
        </w:rPr>
        <w:t xml:space="preserve"> אני לוקחת את הסכומים של העוזרים, צילום, שירותי משרד, מדובר כאן על 3 יושבי ראש - - - </w:t>
      </w:r>
    </w:p>
    <w:p w14:paraId="72997DCC" w14:textId="77777777" w:rsidR="00AD5428" w:rsidRPr="00AD5428" w:rsidRDefault="00AD5428" w:rsidP="00AD5428">
      <w:pPr>
        <w:bidi/>
        <w:jc w:val="both"/>
        <w:rPr>
          <w:rFonts w:cs="David" w:hint="cs"/>
          <w:rtl/>
        </w:rPr>
      </w:pPr>
    </w:p>
    <w:p w14:paraId="057BECB4" w14:textId="77777777" w:rsidR="00AD5428" w:rsidRPr="00AD5428" w:rsidRDefault="00AD5428" w:rsidP="00AD5428">
      <w:pPr>
        <w:bidi/>
        <w:jc w:val="both"/>
        <w:rPr>
          <w:rFonts w:cs="David" w:hint="cs"/>
          <w:u w:val="single"/>
          <w:rtl/>
        </w:rPr>
      </w:pPr>
      <w:r w:rsidRPr="00AD5428">
        <w:rPr>
          <w:rFonts w:cs="David" w:hint="cs"/>
          <w:u w:val="single"/>
          <w:rtl/>
        </w:rPr>
        <w:t>מגלי והבה:</w:t>
      </w:r>
    </w:p>
    <w:p w14:paraId="7E3476F3" w14:textId="77777777" w:rsidR="00AD5428" w:rsidRPr="00AD5428" w:rsidRDefault="00AD5428" w:rsidP="00AD5428">
      <w:pPr>
        <w:bidi/>
        <w:jc w:val="both"/>
        <w:rPr>
          <w:rFonts w:cs="David" w:hint="cs"/>
          <w:u w:val="single"/>
          <w:rtl/>
        </w:rPr>
      </w:pPr>
    </w:p>
    <w:p w14:paraId="3DC44602" w14:textId="77777777" w:rsidR="00AD5428" w:rsidRPr="00AD5428" w:rsidRDefault="00AD5428" w:rsidP="00AD5428">
      <w:pPr>
        <w:bidi/>
        <w:jc w:val="both"/>
        <w:rPr>
          <w:rFonts w:cs="David" w:hint="cs"/>
          <w:rtl/>
        </w:rPr>
      </w:pPr>
      <w:r w:rsidRPr="00AD5428">
        <w:rPr>
          <w:rFonts w:cs="David" w:hint="cs"/>
          <w:rtl/>
        </w:rPr>
        <w:tab/>
        <w:t>ואם יושבי הראש גרים בצפון?</w:t>
      </w:r>
    </w:p>
    <w:p w14:paraId="2DBE8CC6" w14:textId="77777777" w:rsidR="00AD5428" w:rsidRPr="00AD5428" w:rsidRDefault="00AD5428" w:rsidP="00AD5428">
      <w:pPr>
        <w:bidi/>
        <w:jc w:val="both"/>
        <w:rPr>
          <w:rFonts w:cs="David" w:hint="cs"/>
          <w:rtl/>
        </w:rPr>
      </w:pPr>
    </w:p>
    <w:p w14:paraId="022B5DCD" w14:textId="77777777" w:rsidR="00AD5428" w:rsidRPr="00AD5428" w:rsidRDefault="00AD5428" w:rsidP="00AD5428">
      <w:pPr>
        <w:bidi/>
        <w:jc w:val="both"/>
        <w:rPr>
          <w:rFonts w:cs="David" w:hint="cs"/>
          <w:rtl/>
        </w:rPr>
      </w:pPr>
      <w:r w:rsidRPr="00AD5428">
        <w:rPr>
          <w:rFonts w:cs="David" w:hint="cs"/>
          <w:u w:val="single"/>
          <w:rtl/>
        </w:rPr>
        <w:t>דן תיכון:</w:t>
      </w:r>
    </w:p>
    <w:p w14:paraId="54BA3B17" w14:textId="77777777" w:rsidR="00AD5428" w:rsidRPr="00AD5428" w:rsidRDefault="00AD5428" w:rsidP="00AD5428">
      <w:pPr>
        <w:bidi/>
        <w:jc w:val="both"/>
        <w:rPr>
          <w:rFonts w:cs="David" w:hint="cs"/>
          <w:rtl/>
        </w:rPr>
      </w:pPr>
    </w:p>
    <w:p w14:paraId="0779D55A" w14:textId="77777777" w:rsidR="00AD5428" w:rsidRPr="00AD5428" w:rsidRDefault="00AD5428" w:rsidP="00AD5428">
      <w:pPr>
        <w:bidi/>
        <w:jc w:val="both"/>
        <w:rPr>
          <w:rFonts w:cs="David" w:hint="cs"/>
          <w:rtl/>
        </w:rPr>
      </w:pPr>
      <w:r w:rsidRPr="00AD5428">
        <w:rPr>
          <w:rFonts w:cs="David" w:hint="cs"/>
          <w:rtl/>
        </w:rPr>
        <w:tab/>
        <w:t xml:space="preserve">חלק מזה אלה הוצאות שלי כיושב ראש הכנסת ששולמו לי באיחור של 5 שנים. </w:t>
      </w:r>
    </w:p>
    <w:p w14:paraId="67FA88B4" w14:textId="77777777" w:rsidR="00AD5428" w:rsidRPr="00AD5428" w:rsidRDefault="00AD5428" w:rsidP="00AD5428">
      <w:pPr>
        <w:bidi/>
        <w:jc w:val="both"/>
        <w:rPr>
          <w:rFonts w:cs="David" w:hint="cs"/>
          <w:u w:val="single"/>
          <w:rtl/>
        </w:rPr>
      </w:pPr>
    </w:p>
    <w:p w14:paraId="115B4546"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757D46C6" w14:textId="77777777" w:rsidR="00AD5428" w:rsidRPr="00AD5428" w:rsidRDefault="00AD5428" w:rsidP="00AD5428">
      <w:pPr>
        <w:bidi/>
        <w:jc w:val="both"/>
        <w:rPr>
          <w:rFonts w:cs="David" w:hint="cs"/>
          <w:rtl/>
        </w:rPr>
      </w:pPr>
    </w:p>
    <w:p w14:paraId="62110A8C" w14:textId="77777777" w:rsidR="00AD5428" w:rsidRPr="00AD5428" w:rsidRDefault="00AD5428" w:rsidP="00AD5428">
      <w:pPr>
        <w:bidi/>
        <w:jc w:val="both"/>
        <w:rPr>
          <w:rFonts w:cs="David" w:hint="cs"/>
          <w:rtl/>
        </w:rPr>
      </w:pPr>
      <w:r w:rsidRPr="00AD5428">
        <w:rPr>
          <w:rFonts w:cs="David" w:hint="cs"/>
          <w:rtl/>
        </w:rPr>
        <w:tab/>
        <w:t xml:space="preserve">הוועדה הזאת תחליט, וכדאי שנדע את כל הפרטים. ברגע שתתקבל פה החלטה, שהכנסת תיתן לשכה ליושבי ראש לשעבר, מדובר על מאות אלפי שקלים שייחסכו מהקופה הציבורית. דהיינו, תהיה לשכה של יושב ראש שמכבדת את עצמה ואת כנסת ישראל. לעניות דעתי אין דבר יפה יותר מזה שהם יקבלו את השירותים מתוך הכנסת. זה הדבר הכי מכובד שיכול להיות. </w:t>
      </w:r>
    </w:p>
    <w:p w14:paraId="42CE7700" w14:textId="77777777" w:rsidR="00AD5428" w:rsidRPr="00AD5428" w:rsidRDefault="00AD5428" w:rsidP="00AD5428">
      <w:pPr>
        <w:bidi/>
        <w:jc w:val="both"/>
        <w:rPr>
          <w:rFonts w:cs="David" w:hint="cs"/>
          <w:rtl/>
        </w:rPr>
      </w:pPr>
    </w:p>
    <w:p w14:paraId="05B80230" w14:textId="77777777" w:rsidR="00AD5428" w:rsidRPr="00AD5428" w:rsidRDefault="00AD5428" w:rsidP="00AD5428">
      <w:pPr>
        <w:bidi/>
        <w:jc w:val="both"/>
        <w:rPr>
          <w:rFonts w:cs="David" w:hint="cs"/>
          <w:rtl/>
        </w:rPr>
      </w:pPr>
      <w:r w:rsidRPr="00AD5428">
        <w:rPr>
          <w:rFonts w:cs="David" w:hint="cs"/>
          <w:u w:val="single"/>
          <w:rtl/>
        </w:rPr>
        <w:t>דן תיכון:</w:t>
      </w:r>
    </w:p>
    <w:p w14:paraId="7F388DFA" w14:textId="77777777" w:rsidR="00AD5428" w:rsidRPr="00AD5428" w:rsidRDefault="00AD5428" w:rsidP="00AD5428">
      <w:pPr>
        <w:bidi/>
        <w:jc w:val="both"/>
        <w:rPr>
          <w:rFonts w:cs="David" w:hint="cs"/>
          <w:rtl/>
        </w:rPr>
      </w:pPr>
    </w:p>
    <w:p w14:paraId="37ABA5E8" w14:textId="77777777" w:rsidR="00AD5428" w:rsidRPr="00AD5428" w:rsidRDefault="00AD5428" w:rsidP="00AD5428">
      <w:pPr>
        <w:bidi/>
        <w:ind w:firstLine="567"/>
        <w:jc w:val="both"/>
        <w:rPr>
          <w:rFonts w:cs="David" w:hint="cs"/>
          <w:rtl/>
        </w:rPr>
      </w:pPr>
      <w:r w:rsidRPr="00AD5428">
        <w:rPr>
          <w:rFonts w:cs="David" w:hint="cs"/>
          <w:rtl/>
        </w:rPr>
        <w:t xml:space="preserve">זאת היתה הצעתי שנדחתה. </w:t>
      </w:r>
    </w:p>
    <w:p w14:paraId="4F08994F" w14:textId="77777777" w:rsidR="00AD5428" w:rsidRPr="00AD5428" w:rsidRDefault="00AD5428" w:rsidP="00AD5428">
      <w:pPr>
        <w:bidi/>
        <w:jc w:val="both"/>
        <w:rPr>
          <w:rFonts w:cs="David" w:hint="cs"/>
          <w:rtl/>
        </w:rPr>
      </w:pPr>
    </w:p>
    <w:p w14:paraId="17EE5859"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DC01058" w14:textId="77777777" w:rsidR="00AD5428" w:rsidRPr="00AD5428" w:rsidRDefault="00AD5428" w:rsidP="00AD5428">
      <w:pPr>
        <w:bidi/>
        <w:jc w:val="both"/>
        <w:rPr>
          <w:rFonts w:cs="David" w:hint="cs"/>
          <w:rtl/>
        </w:rPr>
      </w:pPr>
    </w:p>
    <w:p w14:paraId="3C3FDAC8" w14:textId="77777777" w:rsidR="00AD5428" w:rsidRPr="00AD5428" w:rsidRDefault="00AD5428" w:rsidP="00AD5428">
      <w:pPr>
        <w:bidi/>
        <w:ind w:firstLine="567"/>
        <w:jc w:val="both"/>
        <w:rPr>
          <w:rFonts w:cs="David" w:hint="cs"/>
          <w:rtl/>
        </w:rPr>
      </w:pPr>
      <w:r w:rsidRPr="00AD5428">
        <w:rPr>
          <w:rFonts w:cs="David" w:hint="cs"/>
          <w:rtl/>
        </w:rPr>
        <w:t xml:space="preserve">אז מכיוון שנכון לעכשיו אין מצוקת חדרים, הוועדה צריכה להחליט האם אנחנו נותנים ליושבי ראש הכנסת לשעבר להמשיך לעבווד מהלשכות בכנסת או שיוכלו להעסיק את העוזרים ולקבל את שירותי המשרד השונים כפי שהיה בעבר. </w:t>
      </w:r>
    </w:p>
    <w:p w14:paraId="78B90A30" w14:textId="77777777" w:rsidR="00AD5428" w:rsidRPr="00AD5428" w:rsidRDefault="00AD5428" w:rsidP="00AD5428">
      <w:pPr>
        <w:bidi/>
        <w:jc w:val="both"/>
        <w:rPr>
          <w:rFonts w:cs="David" w:hint="cs"/>
          <w:rtl/>
        </w:rPr>
      </w:pPr>
    </w:p>
    <w:p w14:paraId="6DC8C3FA"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4A13476E" w14:textId="77777777" w:rsidR="00AD5428" w:rsidRPr="00AD5428" w:rsidRDefault="00AD5428" w:rsidP="00AD5428">
      <w:pPr>
        <w:bidi/>
        <w:jc w:val="both"/>
        <w:rPr>
          <w:rFonts w:cs="David" w:hint="cs"/>
          <w:rtl/>
        </w:rPr>
      </w:pPr>
    </w:p>
    <w:p w14:paraId="60A8194E" w14:textId="77777777" w:rsidR="00AD5428" w:rsidRPr="00AD5428" w:rsidRDefault="00AD5428" w:rsidP="00AD5428">
      <w:pPr>
        <w:bidi/>
        <w:jc w:val="both"/>
        <w:rPr>
          <w:rFonts w:cs="David" w:hint="cs"/>
          <w:rtl/>
        </w:rPr>
      </w:pPr>
      <w:r w:rsidRPr="00AD5428">
        <w:rPr>
          <w:rFonts w:cs="David" w:hint="cs"/>
          <w:rtl/>
        </w:rPr>
        <w:tab/>
        <w:t xml:space="preserve">יש יתרון בהצעה שלך שכן כל יושבי ראש הכנסת חייבים להיות ירושלמים. </w:t>
      </w:r>
    </w:p>
    <w:p w14:paraId="2BDFB714" w14:textId="77777777" w:rsidR="00AD5428" w:rsidRPr="00AD5428" w:rsidRDefault="00AD5428" w:rsidP="00AD5428">
      <w:pPr>
        <w:bidi/>
        <w:jc w:val="both"/>
        <w:rPr>
          <w:rFonts w:cs="David" w:hint="cs"/>
          <w:rtl/>
        </w:rPr>
      </w:pPr>
    </w:p>
    <w:p w14:paraId="407F49C4"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E3DB353" w14:textId="77777777" w:rsidR="00AD5428" w:rsidRPr="00AD5428" w:rsidRDefault="00AD5428" w:rsidP="00AD5428">
      <w:pPr>
        <w:bidi/>
        <w:jc w:val="both"/>
        <w:rPr>
          <w:rFonts w:cs="David" w:hint="cs"/>
          <w:rtl/>
        </w:rPr>
      </w:pPr>
    </w:p>
    <w:p w14:paraId="50157029" w14:textId="77777777" w:rsidR="00AD5428" w:rsidRPr="00AD5428" w:rsidRDefault="00AD5428" w:rsidP="00AD5428">
      <w:pPr>
        <w:bidi/>
        <w:jc w:val="both"/>
        <w:rPr>
          <w:rFonts w:cs="David" w:hint="cs"/>
          <w:rtl/>
        </w:rPr>
      </w:pPr>
      <w:r w:rsidRPr="00AD5428">
        <w:rPr>
          <w:rFonts w:cs="David" w:hint="cs"/>
          <w:rtl/>
        </w:rPr>
        <w:tab/>
        <w:t xml:space="preserve">אני חושבת שיושבי ראש לשעבר, אשר רואים עצמם כממשיכים להיות אנשי ציבור - הרי העולם הטכנולוגי לא צריך לגרום לכך שהם צריכים להיות יום יום בכנסת. יש להם שירותי מזכירות, שירותי צילום, יש להם את כל השירותים. אפשר לעבוד גם מרחוק. </w:t>
      </w:r>
    </w:p>
    <w:p w14:paraId="617CBC38" w14:textId="77777777" w:rsidR="00AD5428" w:rsidRPr="00AD5428" w:rsidRDefault="00AD5428" w:rsidP="00AD5428">
      <w:pPr>
        <w:bidi/>
        <w:jc w:val="both"/>
        <w:rPr>
          <w:rFonts w:cs="David" w:hint="cs"/>
          <w:rtl/>
        </w:rPr>
      </w:pPr>
    </w:p>
    <w:p w14:paraId="094D9CB2" w14:textId="77777777" w:rsidR="00AD5428" w:rsidRPr="00AD5428" w:rsidRDefault="00AD5428" w:rsidP="00AD5428">
      <w:pPr>
        <w:bidi/>
        <w:jc w:val="both"/>
        <w:rPr>
          <w:rFonts w:cs="David" w:hint="cs"/>
          <w:u w:val="single"/>
          <w:rtl/>
        </w:rPr>
      </w:pPr>
      <w:r w:rsidRPr="00AD5428">
        <w:rPr>
          <w:rFonts w:cs="David" w:hint="cs"/>
          <w:u w:val="single"/>
          <w:rtl/>
        </w:rPr>
        <w:t>מגלי והבה:</w:t>
      </w:r>
    </w:p>
    <w:p w14:paraId="0180FECF" w14:textId="77777777" w:rsidR="00AD5428" w:rsidRPr="00AD5428" w:rsidRDefault="00AD5428" w:rsidP="00AD5428">
      <w:pPr>
        <w:bidi/>
        <w:jc w:val="both"/>
        <w:rPr>
          <w:rFonts w:cs="David" w:hint="cs"/>
          <w:rtl/>
        </w:rPr>
      </w:pPr>
    </w:p>
    <w:p w14:paraId="4CBBE9C5" w14:textId="77777777" w:rsidR="00AD5428" w:rsidRPr="00AD5428" w:rsidRDefault="00AD5428" w:rsidP="00AD5428">
      <w:pPr>
        <w:bidi/>
        <w:jc w:val="both"/>
        <w:rPr>
          <w:rFonts w:cs="David" w:hint="cs"/>
          <w:rtl/>
        </w:rPr>
      </w:pPr>
      <w:r w:rsidRPr="00AD5428">
        <w:rPr>
          <w:rFonts w:cs="David" w:hint="cs"/>
          <w:rtl/>
        </w:rPr>
        <w:tab/>
        <w:t>למה יושב ראש שגר בצפון, צריך לנסוע בגיל 60 או 70 לפה?</w:t>
      </w:r>
    </w:p>
    <w:p w14:paraId="6004089A" w14:textId="77777777" w:rsidR="00AD5428" w:rsidRPr="00AD5428" w:rsidRDefault="00AD5428" w:rsidP="00AD5428">
      <w:pPr>
        <w:bidi/>
        <w:jc w:val="both"/>
        <w:rPr>
          <w:rFonts w:cs="David" w:hint="cs"/>
          <w:rtl/>
        </w:rPr>
      </w:pPr>
    </w:p>
    <w:p w14:paraId="15CADFAE"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2F3C09F" w14:textId="77777777" w:rsidR="00AD5428" w:rsidRPr="00AD5428" w:rsidRDefault="00AD5428" w:rsidP="00AD5428">
      <w:pPr>
        <w:bidi/>
        <w:jc w:val="both"/>
        <w:rPr>
          <w:rFonts w:cs="David" w:hint="cs"/>
          <w:rtl/>
        </w:rPr>
      </w:pPr>
    </w:p>
    <w:p w14:paraId="7C316641" w14:textId="77777777" w:rsidR="00AD5428" w:rsidRPr="00AD5428" w:rsidRDefault="00AD5428" w:rsidP="00AD5428">
      <w:pPr>
        <w:bidi/>
        <w:ind w:firstLine="567"/>
        <w:jc w:val="both"/>
        <w:rPr>
          <w:rFonts w:cs="David" w:hint="cs"/>
          <w:rtl/>
        </w:rPr>
      </w:pPr>
      <w:r w:rsidRPr="00AD5428">
        <w:rPr>
          <w:rFonts w:cs="David" w:hint="cs"/>
          <w:rtl/>
        </w:rPr>
        <w:t>אם הוא רואה עצמו כאיש ציבור, הוא יכול להמשיך לקבל את שירותי המשרד בכנסת. אני לא רואה מצב שבו צריך להשכיר עבורו לשכה ועוזרים ושירותים הניתנים בחוץ. מדובר בהרבה מאוד כסף.</w:t>
      </w:r>
    </w:p>
    <w:p w14:paraId="0E2CCB4B" w14:textId="77777777" w:rsidR="00AD5428" w:rsidRPr="00AD5428" w:rsidRDefault="00AD5428" w:rsidP="00AD5428">
      <w:pPr>
        <w:bidi/>
        <w:jc w:val="both"/>
        <w:rPr>
          <w:rFonts w:cs="David" w:hint="cs"/>
          <w:rtl/>
        </w:rPr>
      </w:pPr>
    </w:p>
    <w:p w14:paraId="677FC380" w14:textId="77777777" w:rsidR="00AD5428" w:rsidRPr="00AD5428" w:rsidRDefault="00AD5428" w:rsidP="00AD5428">
      <w:pPr>
        <w:bidi/>
        <w:ind w:firstLine="567"/>
        <w:jc w:val="both"/>
        <w:rPr>
          <w:rFonts w:cs="David" w:hint="cs"/>
          <w:rtl/>
        </w:rPr>
      </w:pPr>
      <w:r w:rsidRPr="00AD5428">
        <w:rPr>
          <w:rFonts w:cs="David" w:hint="cs"/>
          <w:rtl/>
        </w:rPr>
        <w:t>אני פותחת את הנושא לדיון. ההתייחסות שלנו צריכה להיות לגבי שני נושאים. נושא אחד זה לגבי הרכב. כפי שאמר המנכ"ל, אין עוררין שחבר הכנסת  דן תיכון צריך לקבל החזר הוצאות נסיעה או רכב, כפי שכל יושבי הראש לשעבר מקבלים. לגבי שירותי מזכירות, משרד, עוזרים וכדומה, אנחנו צריכים לתת את הדעת לגבי ניהול לשכות, על אחת וכמה, אם ניתנת האפשרות בכנסת. בעבר היתה מצוקת חדרים והיתה בעיה אבל היום יש פיתרון. אני רוצה שנדון בסוגיה הזאת ונקבל החלטה. כל החלטה אשר תתקבל על ידי הוועדה, תהיה מקובלת על כולם.</w:t>
      </w:r>
    </w:p>
    <w:p w14:paraId="2B7BFBBD" w14:textId="77777777" w:rsidR="00AD5428" w:rsidRPr="00AD5428" w:rsidRDefault="00AD5428" w:rsidP="00AD5428">
      <w:pPr>
        <w:bidi/>
        <w:jc w:val="both"/>
        <w:rPr>
          <w:rFonts w:cs="David" w:hint="cs"/>
          <w:rtl/>
        </w:rPr>
      </w:pPr>
    </w:p>
    <w:p w14:paraId="4E754D43" w14:textId="77777777" w:rsidR="00AD5428" w:rsidRPr="00AD5428" w:rsidRDefault="00AD5428" w:rsidP="00AD5428">
      <w:pPr>
        <w:bidi/>
        <w:jc w:val="both"/>
        <w:rPr>
          <w:rFonts w:cs="David" w:hint="cs"/>
          <w:rtl/>
        </w:rPr>
      </w:pPr>
      <w:r w:rsidRPr="00AD5428">
        <w:rPr>
          <w:rFonts w:cs="David" w:hint="cs"/>
          <w:u w:val="single"/>
          <w:rtl/>
        </w:rPr>
        <w:t>דן תיכון:</w:t>
      </w:r>
    </w:p>
    <w:p w14:paraId="0521E7BF" w14:textId="77777777" w:rsidR="00AD5428" w:rsidRPr="00AD5428" w:rsidRDefault="00AD5428" w:rsidP="00AD5428">
      <w:pPr>
        <w:bidi/>
        <w:jc w:val="both"/>
        <w:rPr>
          <w:rFonts w:cs="David" w:hint="cs"/>
          <w:rtl/>
        </w:rPr>
      </w:pPr>
    </w:p>
    <w:p w14:paraId="00C44D27" w14:textId="77777777" w:rsidR="00AD5428" w:rsidRPr="00AD5428" w:rsidRDefault="00AD5428" w:rsidP="00AD5428">
      <w:pPr>
        <w:bidi/>
        <w:ind w:firstLine="567"/>
        <w:jc w:val="both"/>
        <w:rPr>
          <w:rFonts w:cs="David" w:hint="cs"/>
          <w:rtl/>
        </w:rPr>
      </w:pPr>
      <w:r w:rsidRPr="00AD5428">
        <w:rPr>
          <w:rFonts w:cs="David" w:hint="cs"/>
          <w:rtl/>
        </w:rPr>
        <w:t xml:space="preserve">8 שנים אני נלחם על כך שימלאו את המשפט שאומר שיו"ר כנסת שפרש לגמלאות רואים אותו כאילו היה ראש ממשלה לשעבר. לא הצלחתי ליישם את זה גם לאחר שקיבלתי פסק דין בבית המשפט העליון. במסמך האחרון שמונח בפניכם, אני שומע שכל ה-8 שנים הייתי צמוד לראש הממשלה לשעבר וכנראה אני לא ידעתי. כתוב במפורש, הצמדה, הצמדה, הצמדה. ואני לא ידעתי. </w:t>
      </w:r>
    </w:p>
    <w:p w14:paraId="05D07E94" w14:textId="77777777" w:rsidR="00AD5428" w:rsidRPr="00AD5428" w:rsidRDefault="00AD5428" w:rsidP="00AD5428">
      <w:pPr>
        <w:bidi/>
        <w:jc w:val="both"/>
        <w:rPr>
          <w:rFonts w:cs="David" w:hint="cs"/>
          <w:rtl/>
        </w:rPr>
      </w:pPr>
    </w:p>
    <w:p w14:paraId="2A94AA17"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244E0DC8" w14:textId="77777777" w:rsidR="00AD5428" w:rsidRPr="00AD5428" w:rsidRDefault="00AD5428" w:rsidP="00AD5428">
      <w:pPr>
        <w:bidi/>
        <w:jc w:val="both"/>
        <w:rPr>
          <w:rFonts w:cs="David" w:hint="cs"/>
          <w:rtl/>
        </w:rPr>
      </w:pPr>
    </w:p>
    <w:p w14:paraId="6173688A" w14:textId="77777777" w:rsidR="00AD5428" w:rsidRPr="00AD5428" w:rsidRDefault="00AD5428" w:rsidP="00AD5428">
      <w:pPr>
        <w:bidi/>
        <w:ind w:firstLine="567"/>
        <w:jc w:val="both"/>
        <w:rPr>
          <w:rFonts w:cs="David" w:hint="cs"/>
          <w:rtl/>
        </w:rPr>
      </w:pPr>
      <w:r w:rsidRPr="00AD5428">
        <w:rPr>
          <w:rFonts w:cs="David" w:hint="cs"/>
          <w:rtl/>
        </w:rPr>
        <w:t xml:space="preserve">בזה הוא צודק, אי אפשר להכות אותו פעמיים. אי אפשר להכות אותו פעמיים. </w:t>
      </w:r>
    </w:p>
    <w:p w14:paraId="237E6524" w14:textId="77777777" w:rsidR="00AD5428" w:rsidRPr="00AD5428" w:rsidRDefault="00AD5428" w:rsidP="00AD5428">
      <w:pPr>
        <w:bidi/>
        <w:jc w:val="both"/>
        <w:rPr>
          <w:rFonts w:cs="David" w:hint="cs"/>
          <w:rtl/>
        </w:rPr>
      </w:pPr>
    </w:p>
    <w:p w14:paraId="42FAE08F" w14:textId="77777777" w:rsidR="00AD5428" w:rsidRPr="00AD5428" w:rsidRDefault="00AD5428" w:rsidP="00AD5428">
      <w:pPr>
        <w:bidi/>
        <w:jc w:val="both"/>
        <w:rPr>
          <w:rFonts w:cs="David" w:hint="cs"/>
          <w:u w:val="single"/>
          <w:rtl/>
        </w:rPr>
      </w:pPr>
      <w:r w:rsidRPr="00AD5428">
        <w:rPr>
          <w:rFonts w:cs="David" w:hint="cs"/>
          <w:u w:val="single"/>
          <w:rtl/>
        </w:rPr>
        <w:t>יעקב מרגי:</w:t>
      </w:r>
    </w:p>
    <w:p w14:paraId="2D85968E" w14:textId="77777777" w:rsidR="00AD5428" w:rsidRPr="00AD5428" w:rsidRDefault="00AD5428" w:rsidP="00AD5428">
      <w:pPr>
        <w:bidi/>
        <w:jc w:val="both"/>
        <w:rPr>
          <w:rFonts w:cs="David" w:hint="cs"/>
          <w:u w:val="single"/>
          <w:rtl/>
        </w:rPr>
      </w:pPr>
    </w:p>
    <w:p w14:paraId="78ED9FCC" w14:textId="77777777" w:rsidR="00AD5428" w:rsidRPr="00AD5428" w:rsidRDefault="00AD5428" w:rsidP="00AD5428">
      <w:pPr>
        <w:bidi/>
        <w:jc w:val="both"/>
        <w:rPr>
          <w:rFonts w:cs="David" w:hint="cs"/>
          <w:rtl/>
        </w:rPr>
      </w:pPr>
      <w:r w:rsidRPr="00AD5428">
        <w:rPr>
          <w:rFonts w:cs="David" w:hint="cs"/>
          <w:rtl/>
        </w:rPr>
        <w:tab/>
        <w:t>לא הבנתי, גם להצמיד אותו לביבי וגם לא לתת לו?</w:t>
      </w:r>
    </w:p>
    <w:p w14:paraId="4F18499F" w14:textId="77777777" w:rsidR="00AD5428" w:rsidRPr="00AD5428" w:rsidRDefault="00AD5428" w:rsidP="00AD5428">
      <w:pPr>
        <w:bidi/>
        <w:jc w:val="both"/>
        <w:rPr>
          <w:rFonts w:cs="David" w:hint="cs"/>
          <w:rtl/>
        </w:rPr>
      </w:pPr>
    </w:p>
    <w:p w14:paraId="71CD43FB" w14:textId="77777777" w:rsidR="00AD5428" w:rsidRPr="00AD5428" w:rsidRDefault="00AD5428" w:rsidP="00AD5428">
      <w:pPr>
        <w:bidi/>
        <w:jc w:val="both"/>
        <w:rPr>
          <w:rFonts w:cs="David" w:hint="cs"/>
          <w:rtl/>
        </w:rPr>
      </w:pPr>
      <w:r w:rsidRPr="00AD5428">
        <w:rPr>
          <w:rFonts w:cs="David" w:hint="cs"/>
          <w:u w:val="single"/>
          <w:rtl/>
        </w:rPr>
        <w:t>נורית אלשטיין:</w:t>
      </w:r>
    </w:p>
    <w:p w14:paraId="6AB5F19C" w14:textId="77777777" w:rsidR="00AD5428" w:rsidRPr="00AD5428" w:rsidRDefault="00AD5428" w:rsidP="00AD5428">
      <w:pPr>
        <w:bidi/>
        <w:jc w:val="both"/>
        <w:rPr>
          <w:rFonts w:cs="David" w:hint="cs"/>
          <w:rtl/>
        </w:rPr>
      </w:pPr>
    </w:p>
    <w:p w14:paraId="6102F092" w14:textId="77777777" w:rsidR="00AD5428" w:rsidRPr="00AD5428" w:rsidRDefault="00AD5428" w:rsidP="00AD5428">
      <w:pPr>
        <w:bidi/>
        <w:ind w:firstLine="567"/>
        <w:jc w:val="both"/>
        <w:rPr>
          <w:rFonts w:cs="David" w:hint="cs"/>
          <w:rtl/>
        </w:rPr>
      </w:pPr>
      <w:r w:rsidRPr="00AD5428">
        <w:rPr>
          <w:rFonts w:cs="David" w:hint="cs"/>
          <w:rtl/>
        </w:rPr>
        <w:t xml:space="preserve">אני אבקש מהיועצת המשפטית של ועדת הכנסת להציג בפניכם מה המצב נכון להיום, מי מקבל מה, כדי שתדעו לפחות על מה מבקשים כאן - - -  </w:t>
      </w:r>
    </w:p>
    <w:p w14:paraId="48D3F764" w14:textId="77777777" w:rsidR="00AD5428" w:rsidRPr="00AD5428" w:rsidRDefault="00AD5428" w:rsidP="00AD5428">
      <w:pPr>
        <w:bidi/>
        <w:jc w:val="both"/>
        <w:rPr>
          <w:rFonts w:cs="David" w:hint="cs"/>
          <w:rtl/>
        </w:rPr>
      </w:pPr>
    </w:p>
    <w:p w14:paraId="06C695D1" w14:textId="77777777" w:rsidR="00AD5428" w:rsidRPr="00AD5428" w:rsidRDefault="00AD5428" w:rsidP="00AD5428">
      <w:pPr>
        <w:bidi/>
        <w:jc w:val="both"/>
        <w:rPr>
          <w:rFonts w:cs="David" w:hint="cs"/>
          <w:rtl/>
        </w:rPr>
      </w:pPr>
      <w:r w:rsidRPr="00AD5428">
        <w:rPr>
          <w:rFonts w:cs="David" w:hint="cs"/>
          <w:u w:val="single"/>
          <w:rtl/>
        </w:rPr>
        <w:t>משה שרוני:</w:t>
      </w:r>
    </w:p>
    <w:p w14:paraId="0B6E2847" w14:textId="77777777" w:rsidR="00AD5428" w:rsidRPr="00AD5428" w:rsidRDefault="00AD5428" w:rsidP="00AD5428">
      <w:pPr>
        <w:bidi/>
        <w:jc w:val="both"/>
        <w:rPr>
          <w:rFonts w:cs="David" w:hint="cs"/>
          <w:rtl/>
        </w:rPr>
      </w:pPr>
    </w:p>
    <w:p w14:paraId="1C0BEBDC" w14:textId="77777777" w:rsidR="00AD5428" w:rsidRPr="00AD5428" w:rsidRDefault="00AD5428" w:rsidP="00AD5428">
      <w:pPr>
        <w:bidi/>
        <w:jc w:val="both"/>
        <w:rPr>
          <w:rFonts w:cs="David" w:hint="cs"/>
          <w:rtl/>
        </w:rPr>
      </w:pPr>
      <w:r w:rsidRPr="00AD5428">
        <w:rPr>
          <w:rFonts w:cs="David" w:hint="cs"/>
          <w:rtl/>
        </w:rPr>
        <w:tab/>
        <w:t>שקודם חברי הכנסת יתבטאו.</w:t>
      </w:r>
    </w:p>
    <w:p w14:paraId="10641604" w14:textId="77777777" w:rsidR="00AD5428" w:rsidRPr="00AD5428" w:rsidRDefault="00AD5428" w:rsidP="00AD5428">
      <w:pPr>
        <w:bidi/>
        <w:jc w:val="both"/>
        <w:rPr>
          <w:rFonts w:cs="David" w:hint="cs"/>
          <w:rtl/>
        </w:rPr>
      </w:pPr>
    </w:p>
    <w:p w14:paraId="6AAD48AE"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4CA2204" w14:textId="77777777" w:rsidR="00AD5428" w:rsidRPr="00AD5428" w:rsidRDefault="00AD5428" w:rsidP="00AD5428">
      <w:pPr>
        <w:bidi/>
        <w:jc w:val="both"/>
        <w:rPr>
          <w:rFonts w:cs="David" w:hint="cs"/>
          <w:rtl/>
        </w:rPr>
      </w:pPr>
    </w:p>
    <w:p w14:paraId="2987AF06" w14:textId="77777777" w:rsidR="00AD5428" w:rsidRPr="00AD5428" w:rsidRDefault="00AD5428" w:rsidP="00AD5428">
      <w:pPr>
        <w:bidi/>
        <w:jc w:val="both"/>
        <w:rPr>
          <w:rFonts w:cs="David" w:hint="cs"/>
          <w:rtl/>
        </w:rPr>
      </w:pPr>
      <w:r w:rsidRPr="00AD5428">
        <w:rPr>
          <w:rFonts w:cs="David" w:hint="cs"/>
          <w:rtl/>
        </w:rPr>
        <w:tab/>
        <w:t xml:space="preserve">לא, לא, אני מחליטה כאן, סליחה. אתה לא יושב ראש הוועדה הזאת. </w:t>
      </w:r>
    </w:p>
    <w:p w14:paraId="55523C2A" w14:textId="77777777" w:rsidR="00AD5428" w:rsidRPr="00AD5428" w:rsidRDefault="00AD5428" w:rsidP="00AD5428">
      <w:pPr>
        <w:bidi/>
        <w:jc w:val="both"/>
        <w:rPr>
          <w:rFonts w:cs="David" w:hint="cs"/>
          <w:rtl/>
        </w:rPr>
      </w:pPr>
    </w:p>
    <w:p w14:paraId="4EDAFFEF" w14:textId="77777777" w:rsidR="00AD5428" w:rsidRPr="00AD5428" w:rsidRDefault="00AD5428" w:rsidP="00AD5428">
      <w:pPr>
        <w:bidi/>
        <w:jc w:val="both"/>
        <w:rPr>
          <w:rFonts w:cs="David" w:hint="cs"/>
          <w:rtl/>
        </w:rPr>
      </w:pPr>
      <w:r w:rsidRPr="00AD5428">
        <w:rPr>
          <w:rFonts w:cs="David" w:hint="cs"/>
          <w:u w:val="single"/>
          <w:rtl/>
        </w:rPr>
        <w:t>משה שרוני:</w:t>
      </w:r>
    </w:p>
    <w:p w14:paraId="42994426" w14:textId="77777777" w:rsidR="00AD5428" w:rsidRPr="00AD5428" w:rsidRDefault="00AD5428" w:rsidP="00AD5428">
      <w:pPr>
        <w:bidi/>
        <w:jc w:val="both"/>
        <w:rPr>
          <w:rFonts w:cs="David" w:hint="cs"/>
          <w:rtl/>
        </w:rPr>
      </w:pPr>
    </w:p>
    <w:p w14:paraId="0CD834DC" w14:textId="77777777" w:rsidR="00AD5428" w:rsidRPr="00AD5428" w:rsidRDefault="00AD5428" w:rsidP="00AD5428">
      <w:pPr>
        <w:bidi/>
        <w:ind w:firstLine="567"/>
        <w:jc w:val="both"/>
        <w:rPr>
          <w:rFonts w:cs="David" w:hint="cs"/>
          <w:rtl/>
        </w:rPr>
      </w:pPr>
      <w:r w:rsidRPr="00AD5428">
        <w:rPr>
          <w:rFonts w:cs="David" w:hint="cs"/>
          <w:rtl/>
        </w:rPr>
        <w:t xml:space="preserve">יש לי הצעה לסדר, תסלחי לי. לא יכול להיות שיועץ משפטי יגיד לי אם אני עובר על החוק או לא עובר על החוק. הפרשנות שלהם לא מעניינת אותי בכלל. אנחנו קובעים כאן ולא הם. באמת, הגיע הזמן לזה. </w:t>
      </w:r>
    </w:p>
    <w:p w14:paraId="5D70813C" w14:textId="77777777" w:rsidR="00AD5428" w:rsidRPr="00AD5428" w:rsidRDefault="00AD5428" w:rsidP="00AD5428">
      <w:pPr>
        <w:bidi/>
        <w:jc w:val="both"/>
        <w:rPr>
          <w:rFonts w:cs="David" w:hint="cs"/>
          <w:u w:val="single"/>
          <w:rtl/>
        </w:rPr>
      </w:pPr>
    </w:p>
    <w:p w14:paraId="401AC62B"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E31449F" w14:textId="77777777" w:rsidR="00AD5428" w:rsidRPr="00AD5428" w:rsidRDefault="00AD5428" w:rsidP="00AD5428">
      <w:pPr>
        <w:bidi/>
        <w:jc w:val="both"/>
        <w:rPr>
          <w:rFonts w:cs="David" w:hint="cs"/>
          <w:rtl/>
        </w:rPr>
      </w:pPr>
    </w:p>
    <w:p w14:paraId="23228246" w14:textId="77777777" w:rsidR="00AD5428" w:rsidRPr="00AD5428" w:rsidRDefault="00AD5428" w:rsidP="00AD5428">
      <w:pPr>
        <w:bidi/>
        <w:ind w:firstLine="567"/>
        <w:jc w:val="both"/>
        <w:rPr>
          <w:rFonts w:cs="David" w:hint="cs"/>
          <w:rtl/>
        </w:rPr>
      </w:pPr>
      <w:r w:rsidRPr="00AD5428">
        <w:rPr>
          <w:rFonts w:cs="David" w:hint="cs"/>
          <w:rtl/>
        </w:rPr>
        <w:t xml:space="preserve">חבר הכנסת שרוני, כיוון שחבר הכנסת גדעון סער אמר שחשוב לראות את כל הפרטים ולשמוע את כל הפרטים הכי מדויקים, כולל פסקי הדין שהיו בעבר, ומכיוון שיש לנו יעוץ משפטי לוועדה, כפי שאתה, כיושב ראש הוועדה שלך, לא מוותר על הייעוץ המשפטי, אני חושבת שגם אני לא מוכנה לוותר על הייעוץ המשפטי שניתן לי ולמרבית חברי הוועדה. ולכן - - - </w:t>
      </w:r>
    </w:p>
    <w:p w14:paraId="7DEC6A3A" w14:textId="77777777" w:rsidR="00AD5428" w:rsidRPr="00AD5428" w:rsidRDefault="00AD5428" w:rsidP="00AD5428">
      <w:pPr>
        <w:bidi/>
        <w:jc w:val="both"/>
        <w:rPr>
          <w:rFonts w:cs="David" w:hint="cs"/>
          <w:rtl/>
        </w:rPr>
      </w:pPr>
    </w:p>
    <w:p w14:paraId="71B4391D" w14:textId="77777777" w:rsidR="00AD5428" w:rsidRPr="00AD5428" w:rsidRDefault="00AD5428" w:rsidP="00AD5428">
      <w:pPr>
        <w:bidi/>
        <w:jc w:val="both"/>
        <w:rPr>
          <w:rFonts w:cs="David" w:hint="cs"/>
          <w:rtl/>
        </w:rPr>
      </w:pPr>
      <w:r w:rsidRPr="00AD5428">
        <w:rPr>
          <w:rFonts w:cs="David" w:hint="cs"/>
          <w:u w:val="single"/>
          <w:rtl/>
        </w:rPr>
        <w:t>משה שרוני:</w:t>
      </w:r>
    </w:p>
    <w:p w14:paraId="2A000C17" w14:textId="77777777" w:rsidR="00AD5428" w:rsidRPr="00AD5428" w:rsidRDefault="00AD5428" w:rsidP="00AD5428">
      <w:pPr>
        <w:bidi/>
        <w:jc w:val="both"/>
        <w:rPr>
          <w:rFonts w:cs="David" w:hint="cs"/>
          <w:rtl/>
        </w:rPr>
      </w:pPr>
    </w:p>
    <w:p w14:paraId="5EDCA040" w14:textId="77777777" w:rsidR="00AD5428" w:rsidRPr="00AD5428" w:rsidRDefault="00AD5428" w:rsidP="00AD5428">
      <w:pPr>
        <w:bidi/>
        <w:ind w:firstLine="567"/>
        <w:jc w:val="both"/>
        <w:rPr>
          <w:rFonts w:cs="David" w:hint="cs"/>
          <w:rtl/>
        </w:rPr>
      </w:pPr>
      <w:r w:rsidRPr="00AD5428">
        <w:rPr>
          <w:rFonts w:cs="David" w:hint="cs"/>
          <w:rtl/>
        </w:rPr>
        <w:t xml:space="preserve">אם זה חוקי או לא, זה הכל, לא משהו אחר. </w:t>
      </w:r>
    </w:p>
    <w:p w14:paraId="50FCA58B" w14:textId="77777777" w:rsidR="00AD5428" w:rsidRPr="00AD5428" w:rsidRDefault="00AD5428" w:rsidP="00AD5428">
      <w:pPr>
        <w:bidi/>
        <w:jc w:val="both"/>
        <w:rPr>
          <w:rFonts w:cs="David" w:hint="cs"/>
          <w:rtl/>
        </w:rPr>
      </w:pPr>
    </w:p>
    <w:p w14:paraId="0767ADBA"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F805F16" w14:textId="77777777" w:rsidR="00AD5428" w:rsidRPr="00AD5428" w:rsidRDefault="00AD5428" w:rsidP="00AD5428">
      <w:pPr>
        <w:bidi/>
        <w:jc w:val="both"/>
        <w:rPr>
          <w:rFonts w:cs="David" w:hint="cs"/>
          <w:rtl/>
        </w:rPr>
      </w:pPr>
    </w:p>
    <w:p w14:paraId="6ACC9067" w14:textId="77777777" w:rsidR="00AD5428" w:rsidRPr="00AD5428" w:rsidRDefault="00AD5428" w:rsidP="00AD5428">
      <w:pPr>
        <w:bidi/>
        <w:ind w:firstLine="567"/>
        <w:jc w:val="both"/>
        <w:rPr>
          <w:rFonts w:cs="David" w:hint="cs"/>
          <w:rtl/>
        </w:rPr>
      </w:pPr>
      <w:r w:rsidRPr="00AD5428">
        <w:rPr>
          <w:rFonts w:cs="David" w:hint="cs"/>
          <w:rtl/>
        </w:rPr>
        <w:t xml:space="preserve">היועצת המשפטית של הוועדה - - - </w:t>
      </w:r>
    </w:p>
    <w:p w14:paraId="44CCAF36" w14:textId="77777777" w:rsidR="00AD5428" w:rsidRPr="00AD5428" w:rsidRDefault="00AD5428" w:rsidP="00AD5428">
      <w:pPr>
        <w:bidi/>
        <w:jc w:val="both"/>
        <w:rPr>
          <w:rFonts w:cs="David" w:hint="cs"/>
          <w:rtl/>
        </w:rPr>
      </w:pPr>
    </w:p>
    <w:p w14:paraId="7B6A84C1" w14:textId="77777777" w:rsidR="00AD5428" w:rsidRPr="00AD5428" w:rsidRDefault="00AD5428" w:rsidP="00AD5428">
      <w:pPr>
        <w:bidi/>
        <w:jc w:val="both"/>
        <w:rPr>
          <w:rFonts w:cs="David" w:hint="cs"/>
          <w:u w:val="single"/>
          <w:rtl/>
        </w:rPr>
      </w:pPr>
      <w:r w:rsidRPr="00AD5428">
        <w:rPr>
          <w:rFonts w:cs="David" w:hint="cs"/>
          <w:u w:val="single"/>
          <w:rtl/>
        </w:rPr>
        <w:t xml:space="preserve">מוחמד ברכה: </w:t>
      </w:r>
    </w:p>
    <w:p w14:paraId="4073CDA9" w14:textId="77777777" w:rsidR="00AD5428" w:rsidRPr="00AD5428" w:rsidRDefault="00AD5428" w:rsidP="00AD5428">
      <w:pPr>
        <w:bidi/>
        <w:jc w:val="both"/>
        <w:rPr>
          <w:rFonts w:cs="David" w:hint="cs"/>
          <w:rtl/>
        </w:rPr>
      </w:pPr>
    </w:p>
    <w:p w14:paraId="35A59573" w14:textId="77777777" w:rsidR="00AD5428" w:rsidRPr="00AD5428" w:rsidRDefault="00AD5428" w:rsidP="00AD5428">
      <w:pPr>
        <w:bidi/>
        <w:jc w:val="both"/>
        <w:rPr>
          <w:rFonts w:cs="David" w:hint="cs"/>
          <w:rtl/>
        </w:rPr>
      </w:pPr>
      <w:r w:rsidRPr="00AD5428">
        <w:rPr>
          <w:rFonts w:cs="David" w:hint="cs"/>
          <w:rtl/>
        </w:rPr>
        <w:tab/>
        <w:t>אני רוצה הצעה לסדר, ברשותך.</w:t>
      </w:r>
    </w:p>
    <w:p w14:paraId="2C633A70" w14:textId="77777777" w:rsidR="00AD5428" w:rsidRPr="00AD5428" w:rsidRDefault="00AD5428" w:rsidP="00AD5428">
      <w:pPr>
        <w:bidi/>
        <w:jc w:val="both"/>
        <w:rPr>
          <w:rFonts w:cs="David" w:hint="cs"/>
          <w:u w:val="single"/>
          <w:rtl/>
        </w:rPr>
      </w:pPr>
    </w:p>
    <w:p w14:paraId="75C5B679"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CF62D5A" w14:textId="77777777" w:rsidR="00AD5428" w:rsidRPr="00AD5428" w:rsidRDefault="00AD5428" w:rsidP="00AD5428">
      <w:pPr>
        <w:bidi/>
        <w:jc w:val="both"/>
        <w:rPr>
          <w:rFonts w:cs="David" w:hint="cs"/>
          <w:u w:val="single"/>
          <w:rtl/>
        </w:rPr>
      </w:pPr>
    </w:p>
    <w:p w14:paraId="4B36B707" w14:textId="77777777" w:rsidR="00AD5428" w:rsidRPr="00AD5428" w:rsidRDefault="00AD5428" w:rsidP="00AD5428">
      <w:pPr>
        <w:bidi/>
        <w:jc w:val="both"/>
        <w:rPr>
          <w:rFonts w:cs="David" w:hint="cs"/>
          <w:rtl/>
        </w:rPr>
      </w:pPr>
      <w:r w:rsidRPr="00AD5428">
        <w:rPr>
          <w:rFonts w:cs="David" w:hint="cs"/>
          <w:rtl/>
        </w:rPr>
        <w:tab/>
        <w:t xml:space="preserve">לאחר שהיועצת המשפטית תאמר את דבריה, בבקשה ארבל. </w:t>
      </w:r>
    </w:p>
    <w:p w14:paraId="0D185F83" w14:textId="77777777" w:rsidR="00AD5428" w:rsidRPr="00AD5428" w:rsidRDefault="00AD5428" w:rsidP="00AD5428">
      <w:pPr>
        <w:bidi/>
        <w:jc w:val="both"/>
        <w:rPr>
          <w:rFonts w:cs="David" w:hint="cs"/>
          <w:rtl/>
        </w:rPr>
      </w:pPr>
    </w:p>
    <w:p w14:paraId="7B14E181"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6B1C058D" w14:textId="77777777" w:rsidR="00AD5428" w:rsidRPr="00AD5428" w:rsidRDefault="00AD5428" w:rsidP="00AD5428">
      <w:pPr>
        <w:bidi/>
        <w:jc w:val="both"/>
        <w:rPr>
          <w:rFonts w:cs="David" w:hint="cs"/>
          <w:rtl/>
        </w:rPr>
      </w:pPr>
    </w:p>
    <w:p w14:paraId="2D0DDD72" w14:textId="77777777" w:rsidR="00AD5428" w:rsidRPr="00AD5428" w:rsidRDefault="00AD5428" w:rsidP="00AD5428">
      <w:pPr>
        <w:bidi/>
        <w:jc w:val="both"/>
        <w:rPr>
          <w:rFonts w:cs="David" w:hint="cs"/>
          <w:rtl/>
        </w:rPr>
      </w:pPr>
      <w:r w:rsidRPr="00AD5428">
        <w:rPr>
          <w:rFonts w:cs="David" w:hint="cs"/>
          <w:rtl/>
        </w:rPr>
        <w:tab/>
        <w:t xml:space="preserve">יש לי הצעה לסדר. </w:t>
      </w:r>
    </w:p>
    <w:p w14:paraId="07F5358F" w14:textId="77777777" w:rsidR="00AD5428" w:rsidRPr="00AD5428" w:rsidRDefault="00AD5428" w:rsidP="00AD5428">
      <w:pPr>
        <w:bidi/>
        <w:jc w:val="both"/>
        <w:rPr>
          <w:rFonts w:cs="David" w:hint="cs"/>
          <w:rtl/>
        </w:rPr>
      </w:pPr>
    </w:p>
    <w:p w14:paraId="65146BF0"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B7DD0D8" w14:textId="77777777" w:rsidR="00AD5428" w:rsidRPr="00AD5428" w:rsidRDefault="00AD5428" w:rsidP="00AD5428">
      <w:pPr>
        <w:bidi/>
        <w:jc w:val="both"/>
        <w:rPr>
          <w:rFonts w:cs="David" w:hint="cs"/>
          <w:rtl/>
        </w:rPr>
      </w:pPr>
    </w:p>
    <w:p w14:paraId="04C1D593" w14:textId="77777777" w:rsidR="00AD5428" w:rsidRPr="00AD5428" w:rsidRDefault="00AD5428" w:rsidP="00AD5428">
      <w:pPr>
        <w:bidi/>
        <w:jc w:val="both"/>
        <w:rPr>
          <w:rFonts w:cs="David" w:hint="cs"/>
          <w:rtl/>
        </w:rPr>
      </w:pPr>
      <w:r w:rsidRPr="00AD5428">
        <w:rPr>
          <w:rFonts w:cs="David" w:hint="cs"/>
          <w:rtl/>
        </w:rPr>
        <w:tab/>
        <w:t xml:space="preserve">לאחר מכן. </w:t>
      </w:r>
    </w:p>
    <w:p w14:paraId="1B2B197C" w14:textId="77777777" w:rsidR="00AD5428" w:rsidRPr="00AD5428" w:rsidRDefault="00AD5428" w:rsidP="00AD5428">
      <w:pPr>
        <w:bidi/>
        <w:jc w:val="both"/>
        <w:rPr>
          <w:rFonts w:cs="David" w:hint="cs"/>
          <w:rtl/>
        </w:rPr>
      </w:pPr>
    </w:p>
    <w:p w14:paraId="5F7D5C8C"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67545108" w14:textId="77777777" w:rsidR="00AD5428" w:rsidRPr="00AD5428" w:rsidRDefault="00AD5428" w:rsidP="00AD5428">
      <w:pPr>
        <w:bidi/>
        <w:jc w:val="both"/>
        <w:rPr>
          <w:rFonts w:cs="David" w:hint="cs"/>
          <w:u w:val="single"/>
          <w:rtl/>
        </w:rPr>
      </w:pPr>
    </w:p>
    <w:p w14:paraId="28B58882" w14:textId="77777777" w:rsidR="00AD5428" w:rsidRPr="00AD5428" w:rsidRDefault="00AD5428" w:rsidP="00AD5428">
      <w:pPr>
        <w:bidi/>
        <w:jc w:val="both"/>
        <w:rPr>
          <w:rFonts w:cs="David" w:hint="cs"/>
          <w:rtl/>
        </w:rPr>
      </w:pPr>
      <w:r w:rsidRPr="00AD5428">
        <w:rPr>
          <w:rFonts w:cs="David" w:hint="cs"/>
          <w:rtl/>
        </w:rPr>
        <w:tab/>
        <w:t>מה זאת אומרת לאחר מכן?</w:t>
      </w:r>
    </w:p>
    <w:p w14:paraId="5742AC95" w14:textId="77777777" w:rsidR="00AD5428" w:rsidRPr="00AD5428" w:rsidRDefault="00AD5428" w:rsidP="00AD5428">
      <w:pPr>
        <w:bidi/>
        <w:jc w:val="both"/>
        <w:rPr>
          <w:rFonts w:cs="David" w:hint="cs"/>
          <w:rtl/>
        </w:rPr>
      </w:pPr>
    </w:p>
    <w:p w14:paraId="33E3A34D"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EFC8C47" w14:textId="77777777" w:rsidR="00AD5428" w:rsidRPr="00AD5428" w:rsidRDefault="00AD5428" w:rsidP="00AD5428">
      <w:pPr>
        <w:bidi/>
        <w:jc w:val="both"/>
        <w:rPr>
          <w:rFonts w:cs="David" w:hint="cs"/>
          <w:rtl/>
        </w:rPr>
      </w:pPr>
    </w:p>
    <w:p w14:paraId="799E4852" w14:textId="77777777" w:rsidR="00AD5428" w:rsidRPr="00AD5428" w:rsidRDefault="00AD5428" w:rsidP="00AD5428">
      <w:pPr>
        <w:bidi/>
        <w:jc w:val="both"/>
        <w:rPr>
          <w:rFonts w:cs="David" w:hint="cs"/>
          <w:rtl/>
        </w:rPr>
      </w:pPr>
      <w:r w:rsidRPr="00AD5428">
        <w:rPr>
          <w:rFonts w:cs="David" w:hint="cs"/>
          <w:rtl/>
        </w:rPr>
        <w:tab/>
        <w:t xml:space="preserve">אני מחליטה מתי אתה תציע הצעה לסדר. </w:t>
      </w:r>
    </w:p>
    <w:p w14:paraId="48496B66" w14:textId="77777777" w:rsidR="00AD5428" w:rsidRPr="00AD5428" w:rsidRDefault="00AD5428" w:rsidP="00AD5428">
      <w:pPr>
        <w:bidi/>
        <w:jc w:val="both"/>
        <w:rPr>
          <w:rFonts w:cs="David" w:hint="cs"/>
          <w:rtl/>
        </w:rPr>
      </w:pPr>
    </w:p>
    <w:p w14:paraId="43A9FA67"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6AF80CCB" w14:textId="77777777" w:rsidR="00AD5428" w:rsidRPr="00AD5428" w:rsidRDefault="00AD5428" w:rsidP="00AD5428">
      <w:pPr>
        <w:bidi/>
        <w:jc w:val="both"/>
        <w:rPr>
          <w:rFonts w:cs="David" w:hint="cs"/>
          <w:u w:val="single"/>
          <w:rtl/>
        </w:rPr>
      </w:pPr>
    </w:p>
    <w:p w14:paraId="490FBD9C" w14:textId="77777777" w:rsidR="00AD5428" w:rsidRPr="00AD5428" w:rsidRDefault="00AD5428" w:rsidP="00AD5428">
      <w:pPr>
        <w:bidi/>
        <w:jc w:val="both"/>
        <w:rPr>
          <w:rFonts w:cs="David" w:hint="cs"/>
          <w:rtl/>
        </w:rPr>
      </w:pPr>
      <w:r w:rsidRPr="00AD5428">
        <w:rPr>
          <w:rFonts w:cs="David" w:hint="cs"/>
          <w:rtl/>
        </w:rPr>
        <w:tab/>
        <w:t>מה האגרסיביות הזאת?</w:t>
      </w:r>
    </w:p>
    <w:p w14:paraId="7BE9D8DE" w14:textId="77777777" w:rsidR="00AD5428" w:rsidRPr="00AD5428" w:rsidRDefault="00AD5428" w:rsidP="00AD5428">
      <w:pPr>
        <w:bidi/>
        <w:jc w:val="both"/>
        <w:rPr>
          <w:rFonts w:cs="David" w:hint="cs"/>
          <w:rtl/>
        </w:rPr>
      </w:pPr>
    </w:p>
    <w:p w14:paraId="5531BCA0"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701E2941" w14:textId="77777777" w:rsidR="00AD5428" w:rsidRPr="00AD5428" w:rsidRDefault="00AD5428" w:rsidP="00AD5428">
      <w:pPr>
        <w:bidi/>
        <w:jc w:val="both"/>
        <w:rPr>
          <w:rFonts w:cs="David" w:hint="cs"/>
          <w:rtl/>
        </w:rPr>
      </w:pPr>
    </w:p>
    <w:p w14:paraId="5021885E" w14:textId="77777777" w:rsidR="00AD5428" w:rsidRPr="00AD5428" w:rsidRDefault="00AD5428" w:rsidP="00AD5428">
      <w:pPr>
        <w:bidi/>
        <w:jc w:val="both"/>
        <w:rPr>
          <w:rFonts w:cs="David" w:hint="cs"/>
          <w:rtl/>
        </w:rPr>
      </w:pPr>
      <w:r w:rsidRPr="00AD5428">
        <w:rPr>
          <w:rFonts w:cs="David" w:hint="cs"/>
          <w:rtl/>
        </w:rPr>
        <w:tab/>
        <w:t xml:space="preserve">אני קוראת אותך לסדר. </w:t>
      </w:r>
    </w:p>
    <w:p w14:paraId="31794B67" w14:textId="77777777" w:rsidR="00AD5428" w:rsidRPr="00AD5428" w:rsidRDefault="00AD5428" w:rsidP="00AD5428">
      <w:pPr>
        <w:bidi/>
        <w:jc w:val="both"/>
        <w:rPr>
          <w:rFonts w:cs="David" w:hint="cs"/>
          <w:rtl/>
        </w:rPr>
      </w:pPr>
    </w:p>
    <w:p w14:paraId="154E6C50"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7C9DEDE2" w14:textId="77777777" w:rsidR="00AD5428" w:rsidRPr="00AD5428" w:rsidRDefault="00AD5428" w:rsidP="00AD5428">
      <w:pPr>
        <w:bidi/>
        <w:jc w:val="both"/>
        <w:rPr>
          <w:rFonts w:cs="David" w:hint="cs"/>
          <w:u w:val="single"/>
          <w:rtl/>
        </w:rPr>
      </w:pPr>
    </w:p>
    <w:p w14:paraId="51BBF97A" w14:textId="77777777" w:rsidR="00AD5428" w:rsidRPr="00AD5428" w:rsidRDefault="00AD5428" w:rsidP="00AD5428">
      <w:pPr>
        <w:bidi/>
        <w:jc w:val="both"/>
        <w:rPr>
          <w:rFonts w:cs="David" w:hint="cs"/>
          <w:rtl/>
        </w:rPr>
      </w:pPr>
      <w:r w:rsidRPr="00AD5428">
        <w:rPr>
          <w:rFonts w:cs="David" w:hint="cs"/>
          <w:rtl/>
        </w:rPr>
        <w:tab/>
        <w:t>למה?</w:t>
      </w:r>
    </w:p>
    <w:p w14:paraId="335E9942" w14:textId="77777777" w:rsidR="00AD5428" w:rsidRPr="00AD5428" w:rsidRDefault="00AD5428" w:rsidP="00AD5428">
      <w:pPr>
        <w:bidi/>
        <w:jc w:val="both"/>
        <w:rPr>
          <w:rFonts w:cs="David" w:hint="cs"/>
          <w:u w:val="single"/>
          <w:rtl/>
        </w:rPr>
      </w:pPr>
    </w:p>
    <w:p w14:paraId="4F2A4DF2"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4FD1601" w14:textId="77777777" w:rsidR="00AD5428" w:rsidRPr="00AD5428" w:rsidRDefault="00AD5428" w:rsidP="00AD5428">
      <w:pPr>
        <w:bidi/>
        <w:jc w:val="both"/>
        <w:rPr>
          <w:rFonts w:cs="David" w:hint="cs"/>
          <w:u w:val="single"/>
          <w:rtl/>
        </w:rPr>
      </w:pPr>
    </w:p>
    <w:p w14:paraId="1C41FD15" w14:textId="77777777" w:rsidR="00AD5428" w:rsidRPr="00AD5428" w:rsidRDefault="00AD5428" w:rsidP="00AD5428">
      <w:pPr>
        <w:bidi/>
        <w:jc w:val="both"/>
        <w:rPr>
          <w:rFonts w:cs="David" w:hint="cs"/>
          <w:rtl/>
        </w:rPr>
      </w:pPr>
      <w:r w:rsidRPr="00AD5428">
        <w:rPr>
          <w:rFonts w:cs="David" w:hint="cs"/>
          <w:rtl/>
        </w:rPr>
        <w:tab/>
        <w:t xml:space="preserve">ככה, כי בא לי. </w:t>
      </w:r>
    </w:p>
    <w:p w14:paraId="2A96C481" w14:textId="77777777" w:rsidR="00AD5428" w:rsidRPr="00AD5428" w:rsidRDefault="00AD5428" w:rsidP="00AD5428">
      <w:pPr>
        <w:bidi/>
        <w:jc w:val="both"/>
        <w:rPr>
          <w:rFonts w:cs="David" w:hint="cs"/>
          <w:rtl/>
        </w:rPr>
      </w:pPr>
    </w:p>
    <w:p w14:paraId="74FD5357"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35731F93" w14:textId="77777777" w:rsidR="00AD5428" w:rsidRPr="00AD5428" w:rsidRDefault="00AD5428" w:rsidP="00AD5428">
      <w:pPr>
        <w:bidi/>
        <w:jc w:val="both"/>
        <w:rPr>
          <w:rFonts w:cs="David" w:hint="cs"/>
          <w:u w:val="single"/>
          <w:rtl/>
        </w:rPr>
      </w:pPr>
    </w:p>
    <w:p w14:paraId="1C8F24B2" w14:textId="77777777" w:rsidR="00AD5428" w:rsidRPr="00AD5428" w:rsidRDefault="00AD5428" w:rsidP="00AD5428">
      <w:pPr>
        <w:bidi/>
        <w:jc w:val="both"/>
        <w:rPr>
          <w:rFonts w:cs="David" w:hint="cs"/>
          <w:rtl/>
        </w:rPr>
      </w:pPr>
      <w:r w:rsidRPr="00AD5428">
        <w:rPr>
          <w:rFonts w:cs="David" w:hint="cs"/>
          <w:rtl/>
        </w:rPr>
        <w:tab/>
        <w:t xml:space="preserve">אני מבקש הצעה לסדר, שהיא עניינית עכשיו. </w:t>
      </w:r>
    </w:p>
    <w:p w14:paraId="3A7F6F6C" w14:textId="77777777" w:rsidR="00AD5428" w:rsidRPr="00AD5428" w:rsidRDefault="00AD5428" w:rsidP="00AD5428">
      <w:pPr>
        <w:bidi/>
        <w:jc w:val="both"/>
        <w:rPr>
          <w:rFonts w:cs="David" w:hint="cs"/>
          <w:rtl/>
        </w:rPr>
      </w:pPr>
    </w:p>
    <w:p w14:paraId="45E242E6"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42D4208" w14:textId="77777777" w:rsidR="00AD5428" w:rsidRPr="00AD5428" w:rsidRDefault="00AD5428" w:rsidP="00AD5428">
      <w:pPr>
        <w:bidi/>
        <w:jc w:val="both"/>
        <w:rPr>
          <w:rFonts w:cs="David" w:hint="cs"/>
          <w:rtl/>
        </w:rPr>
      </w:pPr>
    </w:p>
    <w:p w14:paraId="274AE388" w14:textId="77777777" w:rsidR="00AD5428" w:rsidRPr="00AD5428" w:rsidRDefault="00AD5428" w:rsidP="00AD5428">
      <w:pPr>
        <w:bidi/>
        <w:jc w:val="both"/>
        <w:rPr>
          <w:rFonts w:cs="David" w:hint="cs"/>
          <w:rtl/>
        </w:rPr>
      </w:pPr>
      <w:r w:rsidRPr="00AD5428">
        <w:rPr>
          <w:rFonts w:cs="David" w:hint="cs"/>
          <w:rtl/>
        </w:rPr>
        <w:tab/>
        <w:t xml:space="preserve">אני קוראת אותך לסדר פעם שניה. </w:t>
      </w:r>
    </w:p>
    <w:p w14:paraId="7F079BD7" w14:textId="77777777" w:rsidR="00AD5428" w:rsidRPr="00AD5428" w:rsidRDefault="00AD5428" w:rsidP="00AD5428">
      <w:pPr>
        <w:bidi/>
        <w:jc w:val="both"/>
        <w:rPr>
          <w:rFonts w:cs="David" w:hint="cs"/>
          <w:rtl/>
        </w:rPr>
      </w:pPr>
    </w:p>
    <w:p w14:paraId="61F2733A"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2D3B561B" w14:textId="77777777" w:rsidR="00AD5428" w:rsidRPr="00AD5428" w:rsidRDefault="00AD5428" w:rsidP="00AD5428">
      <w:pPr>
        <w:bidi/>
        <w:jc w:val="both"/>
        <w:rPr>
          <w:rFonts w:cs="David" w:hint="cs"/>
          <w:u w:val="single"/>
          <w:rtl/>
        </w:rPr>
      </w:pPr>
    </w:p>
    <w:p w14:paraId="58632213" w14:textId="77777777" w:rsidR="00AD5428" w:rsidRPr="00AD5428" w:rsidRDefault="00AD5428" w:rsidP="00AD5428">
      <w:pPr>
        <w:bidi/>
        <w:jc w:val="both"/>
        <w:rPr>
          <w:rFonts w:cs="David" w:hint="cs"/>
          <w:rtl/>
        </w:rPr>
      </w:pPr>
      <w:r w:rsidRPr="00AD5428">
        <w:rPr>
          <w:rFonts w:cs="David" w:hint="cs"/>
          <w:rtl/>
        </w:rPr>
        <w:tab/>
        <w:t xml:space="preserve">את הולכת בכיוון מאוד לא טוב. </w:t>
      </w:r>
    </w:p>
    <w:p w14:paraId="6E1F0BB1" w14:textId="77777777" w:rsidR="00AD5428" w:rsidRPr="00AD5428" w:rsidRDefault="00AD5428" w:rsidP="00AD5428">
      <w:pPr>
        <w:bidi/>
        <w:jc w:val="both"/>
        <w:rPr>
          <w:rFonts w:cs="David" w:hint="cs"/>
          <w:rtl/>
        </w:rPr>
      </w:pPr>
    </w:p>
    <w:p w14:paraId="38106882"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8860995" w14:textId="77777777" w:rsidR="00AD5428" w:rsidRPr="00AD5428" w:rsidRDefault="00AD5428" w:rsidP="00AD5428">
      <w:pPr>
        <w:bidi/>
        <w:jc w:val="both"/>
        <w:rPr>
          <w:rFonts w:cs="David" w:hint="cs"/>
          <w:rtl/>
        </w:rPr>
      </w:pPr>
    </w:p>
    <w:p w14:paraId="792A8878" w14:textId="77777777" w:rsidR="00AD5428" w:rsidRPr="00AD5428" w:rsidRDefault="00AD5428" w:rsidP="00AD5428">
      <w:pPr>
        <w:bidi/>
        <w:jc w:val="both"/>
        <w:rPr>
          <w:rFonts w:cs="David" w:hint="cs"/>
          <w:rtl/>
        </w:rPr>
      </w:pPr>
      <w:r w:rsidRPr="00AD5428">
        <w:rPr>
          <w:rFonts w:cs="David" w:hint="cs"/>
          <w:rtl/>
        </w:rPr>
        <w:tab/>
        <w:t xml:space="preserve">אני יכולה לקרוא לך לסדר פעם שלישית. אני אמרתי שאני אתן לך לדבר לאחר שארבל תדבר. </w:t>
      </w:r>
    </w:p>
    <w:p w14:paraId="6FC260A5" w14:textId="77777777" w:rsidR="00AD5428" w:rsidRPr="00AD5428" w:rsidRDefault="00AD5428" w:rsidP="00AD5428">
      <w:pPr>
        <w:bidi/>
        <w:jc w:val="both"/>
        <w:rPr>
          <w:rFonts w:cs="David" w:hint="cs"/>
          <w:rtl/>
        </w:rPr>
      </w:pPr>
    </w:p>
    <w:p w14:paraId="0F02A04B"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72CC0495" w14:textId="77777777" w:rsidR="00AD5428" w:rsidRPr="00AD5428" w:rsidRDefault="00AD5428" w:rsidP="00AD5428">
      <w:pPr>
        <w:bidi/>
        <w:jc w:val="both"/>
        <w:rPr>
          <w:rFonts w:cs="David" w:hint="cs"/>
          <w:u w:val="single"/>
          <w:rtl/>
        </w:rPr>
      </w:pPr>
    </w:p>
    <w:p w14:paraId="17D8AFD5" w14:textId="77777777" w:rsidR="00AD5428" w:rsidRPr="00AD5428" w:rsidRDefault="00AD5428" w:rsidP="00AD5428">
      <w:pPr>
        <w:bidi/>
        <w:jc w:val="both"/>
        <w:rPr>
          <w:rFonts w:cs="David" w:hint="cs"/>
          <w:rtl/>
        </w:rPr>
      </w:pPr>
      <w:r w:rsidRPr="00AD5428">
        <w:rPr>
          <w:rFonts w:cs="David" w:hint="cs"/>
          <w:rtl/>
        </w:rPr>
        <w:tab/>
        <w:t xml:space="preserve">אני מבקש הצעה לסדר שאני חושב  - - - </w:t>
      </w:r>
    </w:p>
    <w:p w14:paraId="6EDE40D6" w14:textId="77777777" w:rsidR="00AD5428" w:rsidRPr="00AD5428" w:rsidRDefault="00AD5428" w:rsidP="00AD5428">
      <w:pPr>
        <w:bidi/>
        <w:jc w:val="both"/>
        <w:rPr>
          <w:rFonts w:cs="David" w:hint="cs"/>
          <w:rtl/>
        </w:rPr>
      </w:pPr>
    </w:p>
    <w:p w14:paraId="5F6A565D"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0D801B1C" w14:textId="77777777" w:rsidR="00AD5428" w:rsidRPr="00AD5428" w:rsidRDefault="00AD5428" w:rsidP="00AD5428">
      <w:pPr>
        <w:bidi/>
        <w:jc w:val="both"/>
        <w:rPr>
          <w:rFonts w:cs="David" w:hint="cs"/>
          <w:rtl/>
        </w:rPr>
      </w:pPr>
    </w:p>
    <w:p w14:paraId="069CB52D" w14:textId="77777777" w:rsidR="00AD5428" w:rsidRPr="00AD5428" w:rsidRDefault="00AD5428" w:rsidP="00AD5428">
      <w:pPr>
        <w:bidi/>
        <w:jc w:val="both"/>
        <w:rPr>
          <w:rFonts w:cs="David" w:hint="cs"/>
          <w:rtl/>
        </w:rPr>
      </w:pPr>
      <w:r w:rsidRPr="00AD5428">
        <w:rPr>
          <w:rFonts w:cs="David" w:hint="cs"/>
          <w:rtl/>
        </w:rPr>
        <w:tab/>
        <w:t xml:space="preserve">ארבל בבקשה. </w:t>
      </w:r>
    </w:p>
    <w:p w14:paraId="44DF3512" w14:textId="77777777" w:rsidR="00AD5428" w:rsidRPr="00AD5428" w:rsidRDefault="00AD5428" w:rsidP="00AD5428">
      <w:pPr>
        <w:bidi/>
        <w:jc w:val="both"/>
        <w:rPr>
          <w:rFonts w:cs="David" w:hint="cs"/>
          <w:rtl/>
        </w:rPr>
      </w:pPr>
      <w:r w:rsidRPr="00AD5428">
        <w:rPr>
          <w:rFonts w:cs="David"/>
          <w:rtl/>
        </w:rPr>
        <w:br w:type="page"/>
      </w:r>
    </w:p>
    <w:p w14:paraId="4203D672"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2846A443" w14:textId="77777777" w:rsidR="00AD5428" w:rsidRPr="00AD5428" w:rsidRDefault="00AD5428" w:rsidP="00AD5428">
      <w:pPr>
        <w:bidi/>
        <w:jc w:val="both"/>
        <w:rPr>
          <w:rFonts w:cs="David" w:hint="cs"/>
          <w:u w:val="single"/>
          <w:rtl/>
        </w:rPr>
      </w:pPr>
    </w:p>
    <w:p w14:paraId="391877CE" w14:textId="77777777" w:rsidR="00AD5428" w:rsidRPr="00AD5428" w:rsidRDefault="00AD5428" w:rsidP="00AD5428">
      <w:pPr>
        <w:bidi/>
        <w:jc w:val="both"/>
        <w:rPr>
          <w:rFonts w:cs="David" w:hint="cs"/>
          <w:rtl/>
        </w:rPr>
      </w:pPr>
      <w:r w:rsidRPr="00AD5428">
        <w:rPr>
          <w:rFonts w:cs="David" w:hint="cs"/>
          <w:rtl/>
        </w:rPr>
        <w:tab/>
        <w:t xml:space="preserve">אני רוצה, בקצרה, לתאר את המצב הקיים לגבי - - - </w:t>
      </w:r>
    </w:p>
    <w:p w14:paraId="7AB8EF07" w14:textId="77777777" w:rsidR="00AD5428" w:rsidRPr="00AD5428" w:rsidRDefault="00AD5428" w:rsidP="00AD5428">
      <w:pPr>
        <w:bidi/>
        <w:jc w:val="both"/>
        <w:rPr>
          <w:rFonts w:cs="David" w:hint="cs"/>
          <w:rtl/>
        </w:rPr>
      </w:pPr>
    </w:p>
    <w:p w14:paraId="23B6CD8A"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36F7F37C" w14:textId="77777777" w:rsidR="00AD5428" w:rsidRPr="00AD5428" w:rsidRDefault="00AD5428" w:rsidP="00AD5428">
      <w:pPr>
        <w:bidi/>
        <w:jc w:val="both"/>
        <w:rPr>
          <w:rFonts w:cs="David" w:hint="cs"/>
          <w:u w:val="single"/>
          <w:rtl/>
        </w:rPr>
      </w:pPr>
    </w:p>
    <w:p w14:paraId="6144B968" w14:textId="77777777" w:rsidR="00AD5428" w:rsidRPr="00AD5428" w:rsidRDefault="00AD5428" w:rsidP="00AD5428">
      <w:pPr>
        <w:bidi/>
        <w:jc w:val="both"/>
        <w:rPr>
          <w:rFonts w:cs="David" w:hint="cs"/>
          <w:rtl/>
        </w:rPr>
      </w:pPr>
      <w:r w:rsidRPr="00AD5428">
        <w:rPr>
          <w:rFonts w:cs="David" w:hint="cs"/>
          <w:rtl/>
        </w:rPr>
        <w:tab/>
        <w:t xml:space="preserve">אני מבקש הצעה לסדר. </w:t>
      </w:r>
    </w:p>
    <w:p w14:paraId="2489B10F" w14:textId="77777777" w:rsidR="00AD5428" w:rsidRPr="00AD5428" w:rsidRDefault="00AD5428" w:rsidP="00AD5428">
      <w:pPr>
        <w:bidi/>
        <w:jc w:val="both"/>
        <w:rPr>
          <w:rFonts w:cs="David" w:hint="cs"/>
          <w:u w:val="single"/>
          <w:rtl/>
        </w:rPr>
      </w:pPr>
    </w:p>
    <w:p w14:paraId="515A63F7"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3B9DA91" w14:textId="77777777" w:rsidR="00AD5428" w:rsidRPr="00AD5428" w:rsidRDefault="00AD5428" w:rsidP="00AD5428">
      <w:pPr>
        <w:bidi/>
        <w:jc w:val="both"/>
        <w:rPr>
          <w:rFonts w:cs="David" w:hint="cs"/>
          <w:rtl/>
        </w:rPr>
      </w:pPr>
    </w:p>
    <w:p w14:paraId="5C02AC5D" w14:textId="77777777" w:rsidR="00AD5428" w:rsidRPr="00AD5428" w:rsidRDefault="00AD5428" w:rsidP="00AD5428">
      <w:pPr>
        <w:bidi/>
        <w:jc w:val="both"/>
        <w:rPr>
          <w:rFonts w:cs="David" w:hint="cs"/>
          <w:rtl/>
        </w:rPr>
      </w:pPr>
      <w:r w:rsidRPr="00AD5428">
        <w:rPr>
          <w:rFonts w:cs="David" w:hint="cs"/>
          <w:rtl/>
        </w:rPr>
        <w:tab/>
        <w:t xml:space="preserve">אני אמרתי שאני אתן לך לאחר שהיועצת המשפטית - - - </w:t>
      </w:r>
    </w:p>
    <w:p w14:paraId="6D9B54C2" w14:textId="77777777" w:rsidR="00AD5428" w:rsidRPr="00AD5428" w:rsidRDefault="00AD5428" w:rsidP="00AD5428">
      <w:pPr>
        <w:bidi/>
        <w:jc w:val="both"/>
        <w:rPr>
          <w:rFonts w:cs="David" w:hint="cs"/>
          <w:rtl/>
        </w:rPr>
      </w:pPr>
    </w:p>
    <w:p w14:paraId="7B0F82AB"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1D14E56A" w14:textId="77777777" w:rsidR="00AD5428" w:rsidRPr="00AD5428" w:rsidRDefault="00AD5428" w:rsidP="00AD5428">
      <w:pPr>
        <w:bidi/>
        <w:jc w:val="both"/>
        <w:rPr>
          <w:rFonts w:cs="David" w:hint="cs"/>
          <w:rtl/>
        </w:rPr>
      </w:pPr>
    </w:p>
    <w:p w14:paraId="45B1E0C2" w14:textId="77777777" w:rsidR="00AD5428" w:rsidRPr="00AD5428" w:rsidRDefault="00AD5428" w:rsidP="00AD5428">
      <w:pPr>
        <w:bidi/>
        <w:jc w:val="both"/>
        <w:rPr>
          <w:rFonts w:cs="David" w:hint="cs"/>
          <w:rtl/>
        </w:rPr>
      </w:pPr>
      <w:r w:rsidRPr="00AD5428">
        <w:rPr>
          <w:rFonts w:cs="David" w:hint="cs"/>
          <w:rtl/>
        </w:rPr>
        <w:tab/>
        <w:t xml:space="preserve">אני מבקש הצעה לסדר, מה הבעיה בזה? </w:t>
      </w:r>
    </w:p>
    <w:p w14:paraId="540856BB" w14:textId="77777777" w:rsidR="00AD5428" w:rsidRPr="00AD5428" w:rsidRDefault="00AD5428" w:rsidP="00AD5428">
      <w:pPr>
        <w:bidi/>
        <w:jc w:val="both"/>
        <w:rPr>
          <w:rFonts w:cs="David" w:hint="cs"/>
          <w:rtl/>
        </w:rPr>
      </w:pPr>
    </w:p>
    <w:p w14:paraId="5EF41F1F"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65AC446" w14:textId="77777777" w:rsidR="00AD5428" w:rsidRPr="00AD5428" w:rsidRDefault="00AD5428" w:rsidP="00AD5428">
      <w:pPr>
        <w:bidi/>
        <w:jc w:val="both"/>
        <w:rPr>
          <w:rFonts w:cs="David" w:hint="cs"/>
          <w:rtl/>
        </w:rPr>
      </w:pPr>
    </w:p>
    <w:p w14:paraId="73288D5D" w14:textId="77777777" w:rsidR="00AD5428" w:rsidRPr="00AD5428" w:rsidRDefault="00AD5428" w:rsidP="00AD5428">
      <w:pPr>
        <w:bidi/>
        <w:jc w:val="both"/>
        <w:rPr>
          <w:rFonts w:cs="David" w:hint="cs"/>
          <w:rtl/>
        </w:rPr>
      </w:pPr>
      <w:r w:rsidRPr="00AD5428">
        <w:rPr>
          <w:rFonts w:cs="David" w:hint="cs"/>
          <w:rtl/>
        </w:rPr>
        <w:tab/>
        <w:t xml:space="preserve">חבר הכנסת ברכה אני קוראת אותך לסדר פעם שלישית, צא החוצה. </w:t>
      </w:r>
    </w:p>
    <w:p w14:paraId="75C4241D" w14:textId="77777777" w:rsidR="00AD5428" w:rsidRPr="00AD5428" w:rsidRDefault="00AD5428" w:rsidP="00AD5428">
      <w:pPr>
        <w:bidi/>
        <w:jc w:val="both"/>
        <w:rPr>
          <w:rFonts w:cs="David" w:hint="cs"/>
          <w:rtl/>
        </w:rPr>
      </w:pPr>
    </w:p>
    <w:p w14:paraId="00AA6C24"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25036172" w14:textId="77777777" w:rsidR="00AD5428" w:rsidRPr="00AD5428" w:rsidRDefault="00AD5428" w:rsidP="00AD5428">
      <w:pPr>
        <w:bidi/>
        <w:jc w:val="both"/>
        <w:rPr>
          <w:rFonts w:cs="David" w:hint="cs"/>
          <w:u w:val="single"/>
          <w:rtl/>
        </w:rPr>
      </w:pPr>
    </w:p>
    <w:p w14:paraId="0DBE0705" w14:textId="77777777" w:rsidR="00AD5428" w:rsidRPr="00AD5428" w:rsidRDefault="00AD5428" w:rsidP="00AD5428">
      <w:pPr>
        <w:bidi/>
        <w:jc w:val="both"/>
        <w:rPr>
          <w:rFonts w:cs="David" w:hint="cs"/>
          <w:rtl/>
        </w:rPr>
      </w:pPr>
      <w:r w:rsidRPr="00AD5428">
        <w:rPr>
          <w:rFonts w:cs="David" w:hint="cs"/>
          <w:rtl/>
        </w:rPr>
        <w:tab/>
        <w:t xml:space="preserve">אני לא אצא עכשיו. </w:t>
      </w:r>
    </w:p>
    <w:p w14:paraId="4E1FF710" w14:textId="77777777" w:rsidR="00AD5428" w:rsidRPr="00AD5428" w:rsidRDefault="00AD5428" w:rsidP="00AD5428">
      <w:pPr>
        <w:bidi/>
        <w:jc w:val="both"/>
        <w:rPr>
          <w:rFonts w:cs="David" w:hint="cs"/>
          <w:rtl/>
        </w:rPr>
      </w:pPr>
    </w:p>
    <w:p w14:paraId="3B55F166"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B1AAA46" w14:textId="77777777" w:rsidR="00AD5428" w:rsidRPr="00AD5428" w:rsidRDefault="00AD5428" w:rsidP="00AD5428">
      <w:pPr>
        <w:bidi/>
        <w:jc w:val="both"/>
        <w:rPr>
          <w:rFonts w:cs="David" w:hint="cs"/>
          <w:rtl/>
        </w:rPr>
      </w:pPr>
    </w:p>
    <w:p w14:paraId="79031F8F" w14:textId="77777777" w:rsidR="00AD5428" w:rsidRPr="00AD5428" w:rsidRDefault="00AD5428" w:rsidP="00AD5428">
      <w:pPr>
        <w:bidi/>
        <w:jc w:val="both"/>
        <w:rPr>
          <w:rFonts w:cs="David" w:hint="cs"/>
          <w:rtl/>
        </w:rPr>
      </w:pPr>
      <w:r w:rsidRPr="00AD5428">
        <w:rPr>
          <w:rFonts w:cs="David" w:hint="cs"/>
          <w:rtl/>
        </w:rPr>
        <w:tab/>
        <w:t xml:space="preserve">איפה הסדרנים? בבקשה להוציא את חבר הכנסת ברכה. </w:t>
      </w:r>
    </w:p>
    <w:p w14:paraId="07DEB2F4" w14:textId="77777777" w:rsidR="00AD5428" w:rsidRPr="00AD5428" w:rsidRDefault="00AD5428" w:rsidP="00AD5428">
      <w:pPr>
        <w:bidi/>
        <w:jc w:val="both"/>
        <w:rPr>
          <w:rFonts w:cs="David" w:hint="cs"/>
          <w:rtl/>
        </w:rPr>
      </w:pPr>
    </w:p>
    <w:p w14:paraId="0583F3D1"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322D3CBE" w14:textId="77777777" w:rsidR="00AD5428" w:rsidRPr="00AD5428" w:rsidRDefault="00AD5428" w:rsidP="00AD5428">
      <w:pPr>
        <w:bidi/>
        <w:jc w:val="both"/>
        <w:rPr>
          <w:rFonts w:cs="David" w:hint="cs"/>
          <w:u w:val="single"/>
          <w:rtl/>
        </w:rPr>
      </w:pPr>
    </w:p>
    <w:p w14:paraId="0C80181F" w14:textId="77777777" w:rsidR="00AD5428" w:rsidRPr="00AD5428" w:rsidRDefault="00AD5428" w:rsidP="00AD5428">
      <w:pPr>
        <w:bidi/>
        <w:jc w:val="both"/>
        <w:rPr>
          <w:rFonts w:cs="David" w:hint="cs"/>
          <w:rtl/>
        </w:rPr>
      </w:pPr>
      <w:r w:rsidRPr="00AD5428">
        <w:rPr>
          <w:rFonts w:cs="David" w:hint="cs"/>
          <w:rtl/>
        </w:rPr>
        <w:tab/>
        <w:t>זאת חוצפה.</w:t>
      </w:r>
    </w:p>
    <w:p w14:paraId="292A2199" w14:textId="77777777" w:rsidR="00AD5428" w:rsidRPr="00AD5428" w:rsidRDefault="00AD5428" w:rsidP="00AD5428">
      <w:pPr>
        <w:bidi/>
        <w:jc w:val="both"/>
        <w:rPr>
          <w:rFonts w:cs="David" w:hint="cs"/>
          <w:rtl/>
        </w:rPr>
      </w:pPr>
    </w:p>
    <w:p w14:paraId="5057B73C"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01D4BAB" w14:textId="77777777" w:rsidR="00AD5428" w:rsidRPr="00AD5428" w:rsidRDefault="00AD5428" w:rsidP="00AD5428">
      <w:pPr>
        <w:bidi/>
        <w:jc w:val="both"/>
        <w:rPr>
          <w:rFonts w:cs="David" w:hint="cs"/>
          <w:rtl/>
        </w:rPr>
      </w:pPr>
    </w:p>
    <w:p w14:paraId="0EECB4EB" w14:textId="77777777" w:rsidR="00AD5428" w:rsidRPr="00AD5428" w:rsidRDefault="00AD5428" w:rsidP="00AD5428">
      <w:pPr>
        <w:bidi/>
        <w:jc w:val="both"/>
        <w:rPr>
          <w:rFonts w:cs="David" w:hint="cs"/>
          <w:rtl/>
        </w:rPr>
      </w:pPr>
      <w:r w:rsidRPr="00AD5428">
        <w:rPr>
          <w:rFonts w:cs="David" w:hint="cs"/>
          <w:rtl/>
        </w:rPr>
        <w:tab/>
        <w:t xml:space="preserve">חבר הכנסת ברכה - - - </w:t>
      </w:r>
    </w:p>
    <w:p w14:paraId="29E54E06" w14:textId="77777777" w:rsidR="00AD5428" w:rsidRPr="00AD5428" w:rsidRDefault="00AD5428" w:rsidP="00AD5428">
      <w:pPr>
        <w:bidi/>
        <w:jc w:val="both"/>
        <w:rPr>
          <w:rFonts w:cs="David" w:hint="cs"/>
          <w:rtl/>
        </w:rPr>
      </w:pPr>
    </w:p>
    <w:p w14:paraId="5CEF0DED"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59F61D74" w14:textId="77777777" w:rsidR="00AD5428" w:rsidRPr="00AD5428" w:rsidRDefault="00AD5428" w:rsidP="00AD5428">
      <w:pPr>
        <w:bidi/>
        <w:jc w:val="both"/>
        <w:rPr>
          <w:rFonts w:cs="David" w:hint="cs"/>
          <w:rtl/>
        </w:rPr>
      </w:pPr>
    </w:p>
    <w:p w14:paraId="51D4DB9B" w14:textId="77777777" w:rsidR="00AD5428" w:rsidRPr="00AD5428" w:rsidRDefault="00AD5428" w:rsidP="00AD5428">
      <w:pPr>
        <w:bidi/>
        <w:jc w:val="both"/>
        <w:rPr>
          <w:rFonts w:cs="David" w:hint="cs"/>
          <w:rtl/>
        </w:rPr>
      </w:pPr>
      <w:r w:rsidRPr="00AD5428">
        <w:rPr>
          <w:rFonts w:cs="David" w:hint="cs"/>
          <w:rtl/>
        </w:rPr>
        <w:tab/>
        <w:t>בסך הכל ביקשתי הצעה לסדר. שרוני ביקש וקיבל, למה אני לא אקבל?</w:t>
      </w:r>
    </w:p>
    <w:p w14:paraId="6DF9BBCC" w14:textId="77777777" w:rsidR="00AD5428" w:rsidRPr="00AD5428" w:rsidRDefault="00AD5428" w:rsidP="00AD5428">
      <w:pPr>
        <w:bidi/>
        <w:jc w:val="both"/>
        <w:rPr>
          <w:rFonts w:cs="David" w:hint="cs"/>
          <w:rtl/>
        </w:rPr>
      </w:pPr>
    </w:p>
    <w:p w14:paraId="20A66FEE"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C20C9D0" w14:textId="77777777" w:rsidR="00AD5428" w:rsidRPr="00AD5428" w:rsidRDefault="00AD5428" w:rsidP="00AD5428">
      <w:pPr>
        <w:bidi/>
        <w:jc w:val="both"/>
        <w:rPr>
          <w:rFonts w:cs="David" w:hint="cs"/>
          <w:rtl/>
        </w:rPr>
      </w:pPr>
    </w:p>
    <w:p w14:paraId="00EB0DED" w14:textId="77777777" w:rsidR="00AD5428" w:rsidRPr="00AD5428" w:rsidRDefault="00AD5428" w:rsidP="00AD5428">
      <w:pPr>
        <w:bidi/>
        <w:jc w:val="both"/>
        <w:rPr>
          <w:rFonts w:cs="David" w:hint="cs"/>
          <w:rtl/>
        </w:rPr>
      </w:pPr>
      <w:r w:rsidRPr="00AD5428">
        <w:rPr>
          <w:rFonts w:cs="David" w:hint="cs"/>
          <w:rtl/>
        </w:rPr>
        <w:tab/>
        <w:t xml:space="preserve">האלימות המילולית שלך לא בוועדה הזאת, נקודה. צא החוצה. </w:t>
      </w:r>
    </w:p>
    <w:p w14:paraId="5481FD03" w14:textId="77777777" w:rsidR="00AD5428" w:rsidRPr="00AD5428" w:rsidRDefault="00AD5428" w:rsidP="00AD5428">
      <w:pPr>
        <w:bidi/>
        <w:jc w:val="both"/>
        <w:rPr>
          <w:rFonts w:cs="David" w:hint="cs"/>
          <w:rtl/>
        </w:rPr>
      </w:pPr>
    </w:p>
    <w:p w14:paraId="19D4339C"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7CCCAC9A" w14:textId="77777777" w:rsidR="00AD5428" w:rsidRPr="00AD5428" w:rsidRDefault="00AD5428" w:rsidP="00AD5428">
      <w:pPr>
        <w:bidi/>
        <w:jc w:val="both"/>
        <w:rPr>
          <w:rFonts w:cs="David" w:hint="cs"/>
          <w:u w:val="single"/>
          <w:rtl/>
        </w:rPr>
      </w:pPr>
    </w:p>
    <w:p w14:paraId="53069458" w14:textId="77777777" w:rsidR="00AD5428" w:rsidRPr="00AD5428" w:rsidRDefault="00AD5428" w:rsidP="00AD5428">
      <w:pPr>
        <w:bidi/>
        <w:jc w:val="both"/>
        <w:rPr>
          <w:rFonts w:cs="David" w:hint="cs"/>
          <w:rtl/>
        </w:rPr>
      </w:pPr>
      <w:r w:rsidRPr="00AD5428">
        <w:rPr>
          <w:rFonts w:cs="David" w:hint="cs"/>
          <w:rtl/>
        </w:rPr>
        <w:tab/>
        <w:t xml:space="preserve">אני לא יוצא. </w:t>
      </w:r>
    </w:p>
    <w:p w14:paraId="3E75CC4F" w14:textId="77777777" w:rsidR="00AD5428" w:rsidRPr="00AD5428" w:rsidRDefault="00AD5428" w:rsidP="00AD5428">
      <w:pPr>
        <w:bidi/>
        <w:jc w:val="both"/>
        <w:rPr>
          <w:rFonts w:cs="David" w:hint="cs"/>
          <w:rtl/>
        </w:rPr>
      </w:pPr>
    </w:p>
    <w:p w14:paraId="482BD275" w14:textId="77777777" w:rsidR="00AD5428" w:rsidRPr="00AD5428" w:rsidRDefault="00AD5428" w:rsidP="00AD5428">
      <w:pPr>
        <w:bidi/>
        <w:jc w:val="both"/>
        <w:rPr>
          <w:rFonts w:cs="David" w:hint="cs"/>
          <w:u w:val="single"/>
          <w:rtl/>
        </w:rPr>
      </w:pPr>
      <w:r w:rsidRPr="00AD5428">
        <w:rPr>
          <w:rFonts w:cs="David" w:hint="cs"/>
          <w:u w:val="single"/>
          <w:rtl/>
        </w:rPr>
        <w:t>יצחק גלנטי:</w:t>
      </w:r>
    </w:p>
    <w:p w14:paraId="5435B196" w14:textId="77777777" w:rsidR="00AD5428" w:rsidRPr="00AD5428" w:rsidRDefault="00AD5428" w:rsidP="00AD5428">
      <w:pPr>
        <w:bidi/>
        <w:jc w:val="both"/>
        <w:rPr>
          <w:rFonts w:cs="David" w:hint="cs"/>
          <w:rtl/>
        </w:rPr>
      </w:pPr>
    </w:p>
    <w:p w14:paraId="2AEAB497" w14:textId="77777777" w:rsidR="00AD5428" w:rsidRPr="00AD5428" w:rsidRDefault="00AD5428" w:rsidP="00AD5428">
      <w:pPr>
        <w:bidi/>
        <w:ind w:firstLine="567"/>
        <w:jc w:val="both"/>
        <w:rPr>
          <w:rFonts w:cs="David" w:hint="cs"/>
          <w:rtl/>
        </w:rPr>
      </w:pPr>
      <w:r w:rsidRPr="00AD5428">
        <w:rPr>
          <w:rFonts w:cs="David" w:hint="cs"/>
          <w:rtl/>
        </w:rPr>
        <w:t xml:space="preserve">תפנה לוועדת האתיקה. </w:t>
      </w:r>
    </w:p>
    <w:p w14:paraId="091ECA51" w14:textId="77777777" w:rsidR="00AD5428" w:rsidRPr="00AD5428" w:rsidRDefault="00AD5428" w:rsidP="00AD5428">
      <w:pPr>
        <w:bidi/>
        <w:jc w:val="both"/>
        <w:rPr>
          <w:rFonts w:cs="David" w:hint="cs"/>
          <w:rtl/>
        </w:rPr>
      </w:pPr>
    </w:p>
    <w:p w14:paraId="7D444782"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3F784E5F" w14:textId="77777777" w:rsidR="00AD5428" w:rsidRPr="00AD5428" w:rsidRDefault="00AD5428" w:rsidP="00AD5428">
      <w:pPr>
        <w:bidi/>
        <w:jc w:val="both"/>
        <w:rPr>
          <w:rFonts w:cs="David" w:hint="cs"/>
          <w:u w:val="single"/>
          <w:rtl/>
        </w:rPr>
      </w:pPr>
    </w:p>
    <w:p w14:paraId="05636E01" w14:textId="77777777" w:rsidR="00AD5428" w:rsidRPr="00AD5428" w:rsidRDefault="00AD5428" w:rsidP="00AD5428">
      <w:pPr>
        <w:bidi/>
        <w:jc w:val="both"/>
        <w:rPr>
          <w:rFonts w:cs="David" w:hint="cs"/>
          <w:rtl/>
        </w:rPr>
      </w:pPr>
      <w:r w:rsidRPr="00AD5428">
        <w:rPr>
          <w:rFonts w:cs="David" w:hint="cs"/>
          <w:rtl/>
        </w:rPr>
        <w:tab/>
        <w:t>עכשיו אני לא יוצא, זאת חוצפה.</w:t>
      </w:r>
    </w:p>
    <w:p w14:paraId="527FC785" w14:textId="77777777" w:rsidR="00AD5428" w:rsidRPr="00AD5428" w:rsidRDefault="00AD5428" w:rsidP="00AD5428">
      <w:pPr>
        <w:bidi/>
        <w:jc w:val="both"/>
        <w:rPr>
          <w:rFonts w:cs="David" w:hint="cs"/>
          <w:rtl/>
        </w:rPr>
      </w:pPr>
      <w:r w:rsidRPr="00AD5428">
        <w:rPr>
          <w:rFonts w:cs="David"/>
          <w:rtl/>
        </w:rPr>
        <w:br w:type="page"/>
      </w:r>
    </w:p>
    <w:p w14:paraId="0B162B23"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C818DD1" w14:textId="77777777" w:rsidR="00AD5428" w:rsidRPr="00AD5428" w:rsidRDefault="00AD5428" w:rsidP="00AD5428">
      <w:pPr>
        <w:bidi/>
        <w:jc w:val="both"/>
        <w:rPr>
          <w:rFonts w:cs="David" w:hint="cs"/>
          <w:rtl/>
        </w:rPr>
      </w:pPr>
    </w:p>
    <w:p w14:paraId="412A7C4B" w14:textId="77777777" w:rsidR="00AD5428" w:rsidRPr="00AD5428" w:rsidRDefault="00AD5428" w:rsidP="00AD5428">
      <w:pPr>
        <w:bidi/>
        <w:jc w:val="both"/>
        <w:rPr>
          <w:rFonts w:cs="David" w:hint="cs"/>
          <w:rtl/>
        </w:rPr>
      </w:pPr>
      <w:r w:rsidRPr="00AD5428">
        <w:rPr>
          <w:rFonts w:cs="David" w:hint="cs"/>
          <w:rtl/>
        </w:rPr>
        <w:tab/>
        <w:t xml:space="preserve">סדרנים, אני מבקשת להוציא את חבר הכנסת ברכה. </w:t>
      </w:r>
    </w:p>
    <w:p w14:paraId="15EF1C58" w14:textId="77777777" w:rsidR="00AD5428" w:rsidRPr="00AD5428" w:rsidRDefault="00AD5428" w:rsidP="00AD5428">
      <w:pPr>
        <w:bidi/>
        <w:jc w:val="both"/>
        <w:rPr>
          <w:rFonts w:cs="David" w:hint="cs"/>
          <w:rtl/>
        </w:rPr>
      </w:pPr>
    </w:p>
    <w:p w14:paraId="111F204E"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72271CFC" w14:textId="77777777" w:rsidR="00AD5428" w:rsidRPr="00AD5428" w:rsidRDefault="00AD5428" w:rsidP="00AD5428">
      <w:pPr>
        <w:bidi/>
        <w:jc w:val="both"/>
        <w:rPr>
          <w:rFonts w:cs="David" w:hint="cs"/>
          <w:u w:val="single"/>
          <w:rtl/>
        </w:rPr>
      </w:pPr>
    </w:p>
    <w:p w14:paraId="618FE8C7" w14:textId="77777777" w:rsidR="00AD5428" w:rsidRPr="00AD5428" w:rsidRDefault="00AD5428" w:rsidP="00AD5428">
      <w:pPr>
        <w:bidi/>
        <w:jc w:val="both"/>
        <w:rPr>
          <w:rFonts w:cs="David" w:hint="cs"/>
          <w:rtl/>
        </w:rPr>
      </w:pPr>
      <w:r w:rsidRPr="00AD5428">
        <w:rPr>
          <w:rFonts w:cs="David" w:hint="cs"/>
          <w:rtl/>
        </w:rPr>
        <w:tab/>
        <w:t xml:space="preserve">אני לא יוצא. </w:t>
      </w:r>
    </w:p>
    <w:p w14:paraId="68E21699" w14:textId="77777777" w:rsidR="00AD5428" w:rsidRPr="00AD5428" w:rsidRDefault="00AD5428" w:rsidP="00AD5428">
      <w:pPr>
        <w:bidi/>
        <w:jc w:val="both"/>
        <w:rPr>
          <w:rFonts w:cs="David" w:hint="cs"/>
          <w:rtl/>
        </w:rPr>
      </w:pPr>
    </w:p>
    <w:p w14:paraId="4489D289"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765E9B45" w14:textId="77777777" w:rsidR="00AD5428" w:rsidRPr="00AD5428" w:rsidRDefault="00AD5428" w:rsidP="00AD5428">
      <w:pPr>
        <w:bidi/>
        <w:jc w:val="both"/>
        <w:rPr>
          <w:rFonts w:cs="David" w:hint="cs"/>
          <w:rtl/>
        </w:rPr>
      </w:pPr>
    </w:p>
    <w:p w14:paraId="2677AD8A" w14:textId="77777777" w:rsidR="00AD5428" w:rsidRPr="00AD5428" w:rsidRDefault="00AD5428" w:rsidP="00AD5428">
      <w:pPr>
        <w:bidi/>
        <w:ind w:firstLine="567"/>
        <w:jc w:val="both"/>
        <w:rPr>
          <w:rFonts w:cs="David" w:hint="cs"/>
          <w:rtl/>
        </w:rPr>
      </w:pPr>
      <w:r w:rsidRPr="00AD5428">
        <w:rPr>
          <w:rFonts w:cs="David" w:hint="cs"/>
          <w:rtl/>
        </w:rPr>
        <w:t xml:space="preserve">אתה תצא, אני לא אמשיך את הדיון הזה. </w:t>
      </w:r>
    </w:p>
    <w:p w14:paraId="58494A31" w14:textId="77777777" w:rsidR="00AD5428" w:rsidRPr="00AD5428" w:rsidRDefault="00AD5428" w:rsidP="00AD5428">
      <w:pPr>
        <w:bidi/>
        <w:ind w:firstLine="567"/>
        <w:jc w:val="both"/>
        <w:rPr>
          <w:rFonts w:cs="David" w:hint="cs"/>
          <w:rtl/>
        </w:rPr>
      </w:pPr>
    </w:p>
    <w:p w14:paraId="0EB02973"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1732C69E" w14:textId="77777777" w:rsidR="00AD5428" w:rsidRPr="00AD5428" w:rsidRDefault="00AD5428" w:rsidP="00AD5428">
      <w:pPr>
        <w:bidi/>
        <w:jc w:val="both"/>
        <w:rPr>
          <w:rFonts w:cs="David" w:hint="cs"/>
          <w:u w:val="single"/>
          <w:rtl/>
        </w:rPr>
      </w:pPr>
    </w:p>
    <w:p w14:paraId="11FA6AD3" w14:textId="77777777" w:rsidR="00AD5428" w:rsidRPr="00AD5428" w:rsidRDefault="00AD5428" w:rsidP="00AD5428">
      <w:pPr>
        <w:bidi/>
        <w:jc w:val="both"/>
        <w:rPr>
          <w:rFonts w:cs="David" w:hint="cs"/>
          <w:rtl/>
        </w:rPr>
      </w:pPr>
      <w:r w:rsidRPr="00AD5428">
        <w:rPr>
          <w:rFonts w:cs="David" w:hint="cs"/>
          <w:rtl/>
        </w:rPr>
        <w:tab/>
        <w:t xml:space="preserve">אל תמשיכי, מצידי את תשבי עד הבוקר. </w:t>
      </w:r>
    </w:p>
    <w:p w14:paraId="4EE0E8CF" w14:textId="77777777" w:rsidR="00AD5428" w:rsidRPr="00AD5428" w:rsidRDefault="00AD5428" w:rsidP="00AD5428">
      <w:pPr>
        <w:bidi/>
        <w:ind w:firstLine="567"/>
        <w:jc w:val="both"/>
        <w:rPr>
          <w:rFonts w:cs="David" w:hint="cs"/>
          <w:rtl/>
        </w:rPr>
      </w:pPr>
    </w:p>
    <w:p w14:paraId="255023F8"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0E80A19C" w14:textId="77777777" w:rsidR="00AD5428" w:rsidRPr="00AD5428" w:rsidRDefault="00AD5428" w:rsidP="00AD5428">
      <w:pPr>
        <w:bidi/>
        <w:ind w:firstLine="567"/>
        <w:jc w:val="both"/>
        <w:rPr>
          <w:rFonts w:cs="David" w:hint="cs"/>
          <w:rtl/>
        </w:rPr>
      </w:pPr>
    </w:p>
    <w:p w14:paraId="77C4A035" w14:textId="77777777" w:rsidR="00AD5428" w:rsidRPr="00AD5428" w:rsidRDefault="00AD5428" w:rsidP="00AD5428">
      <w:pPr>
        <w:bidi/>
        <w:ind w:firstLine="567"/>
        <w:jc w:val="both"/>
        <w:rPr>
          <w:rFonts w:cs="David" w:hint="cs"/>
          <w:rtl/>
        </w:rPr>
      </w:pPr>
      <w:r w:rsidRPr="00AD5428">
        <w:rPr>
          <w:rFonts w:cs="David" w:hint="cs"/>
          <w:rtl/>
        </w:rPr>
        <w:t>אתה תצא החוצה ל-5 דקות ותירג</w:t>
      </w:r>
      <w:r w:rsidRPr="00AD5428">
        <w:rPr>
          <w:rFonts w:cs="David" w:hint="eastAsia"/>
          <w:rtl/>
        </w:rPr>
        <w:t>ע</w:t>
      </w:r>
      <w:r w:rsidRPr="00AD5428">
        <w:rPr>
          <w:rFonts w:cs="David" w:hint="cs"/>
          <w:rtl/>
        </w:rPr>
        <w:t xml:space="preserve">. </w:t>
      </w:r>
    </w:p>
    <w:p w14:paraId="4D42F67B" w14:textId="77777777" w:rsidR="00AD5428" w:rsidRPr="00AD5428" w:rsidRDefault="00AD5428" w:rsidP="00AD5428">
      <w:pPr>
        <w:bidi/>
        <w:jc w:val="both"/>
        <w:rPr>
          <w:rFonts w:cs="David" w:hint="cs"/>
          <w:rtl/>
        </w:rPr>
      </w:pPr>
    </w:p>
    <w:p w14:paraId="1CF6B5CF"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3FA999F8" w14:textId="77777777" w:rsidR="00AD5428" w:rsidRPr="00AD5428" w:rsidRDefault="00AD5428" w:rsidP="00AD5428">
      <w:pPr>
        <w:bidi/>
        <w:jc w:val="both"/>
        <w:rPr>
          <w:rFonts w:cs="David" w:hint="cs"/>
          <w:u w:val="single"/>
          <w:rtl/>
        </w:rPr>
      </w:pPr>
    </w:p>
    <w:p w14:paraId="68849BC7" w14:textId="77777777" w:rsidR="00AD5428" w:rsidRPr="00AD5428" w:rsidRDefault="00AD5428" w:rsidP="00AD5428">
      <w:pPr>
        <w:bidi/>
        <w:jc w:val="both"/>
        <w:rPr>
          <w:rFonts w:cs="David" w:hint="cs"/>
          <w:rtl/>
        </w:rPr>
      </w:pPr>
      <w:r w:rsidRPr="00AD5428">
        <w:rPr>
          <w:rFonts w:cs="David" w:hint="cs"/>
          <w:rtl/>
        </w:rPr>
        <w:tab/>
        <w:t xml:space="preserve">לא, ההערות שלך חוצפניות ומכוונות בצורה לא ישרה. </w:t>
      </w:r>
    </w:p>
    <w:p w14:paraId="42591595" w14:textId="77777777" w:rsidR="00AD5428" w:rsidRPr="00AD5428" w:rsidRDefault="00AD5428" w:rsidP="00AD5428">
      <w:pPr>
        <w:bidi/>
        <w:jc w:val="both"/>
        <w:rPr>
          <w:rFonts w:cs="David" w:hint="cs"/>
          <w:rtl/>
        </w:rPr>
      </w:pPr>
    </w:p>
    <w:p w14:paraId="6E9DCB5E" w14:textId="77777777" w:rsidR="00AD5428" w:rsidRPr="00AD5428" w:rsidRDefault="00AD5428" w:rsidP="00AD5428">
      <w:pPr>
        <w:bidi/>
        <w:jc w:val="both"/>
        <w:rPr>
          <w:rFonts w:cs="David" w:hint="cs"/>
          <w:u w:val="single"/>
          <w:rtl/>
        </w:rPr>
      </w:pPr>
      <w:r w:rsidRPr="00AD5428">
        <w:rPr>
          <w:rFonts w:cs="David" w:hint="cs"/>
          <w:u w:val="single"/>
          <w:rtl/>
        </w:rPr>
        <w:t>יצחק גלנטי:</w:t>
      </w:r>
    </w:p>
    <w:p w14:paraId="368FD7F9" w14:textId="77777777" w:rsidR="00AD5428" w:rsidRPr="00AD5428" w:rsidRDefault="00AD5428" w:rsidP="00AD5428">
      <w:pPr>
        <w:bidi/>
        <w:jc w:val="both"/>
        <w:rPr>
          <w:rFonts w:cs="David" w:hint="cs"/>
          <w:u w:val="single"/>
          <w:rtl/>
        </w:rPr>
      </w:pPr>
    </w:p>
    <w:p w14:paraId="475D4AFE" w14:textId="77777777" w:rsidR="00AD5428" w:rsidRPr="00AD5428" w:rsidRDefault="00AD5428" w:rsidP="00AD5428">
      <w:pPr>
        <w:bidi/>
        <w:jc w:val="both"/>
        <w:rPr>
          <w:rFonts w:cs="David" w:hint="cs"/>
          <w:rtl/>
        </w:rPr>
      </w:pPr>
      <w:r w:rsidRPr="00AD5428">
        <w:rPr>
          <w:rFonts w:cs="David" w:hint="cs"/>
          <w:rtl/>
        </w:rPr>
        <w:tab/>
        <w:t xml:space="preserve">ברכה, תפנה לוועדת האתיקה בעניין. </w:t>
      </w:r>
    </w:p>
    <w:p w14:paraId="6112BC73" w14:textId="77777777" w:rsidR="00AD5428" w:rsidRPr="00AD5428" w:rsidRDefault="00AD5428" w:rsidP="00AD5428">
      <w:pPr>
        <w:bidi/>
        <w:jc w:val="both"/>
        <w:rPr>
          <w:rFonts w:cs="David" w:hint="cs"/>
          <w:rtl/>
        </w:rPr>
      </w:pPr>
    </w:p>
    <w:p w14:paraId="26D4813D"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416EC57F" w14:textId="77777777" w:rsidR="00AD5428" w:rsidRPr="00AD5428" w:rsidRDefault="00AD5428" w:rsidP="00AD5428">
      <w:pPr>
        <w:bidi/>
        <w:jc w:val="both"/>
        <w:rPr>
          <w:rFonts w:cs="David" w:hint="cs"/>
          <w:u w:val="single"/>
          <w:rtl/>
        </w:rPr>
      </w:pPr>
    </w:p>
    <w:p w14:paraId="519B65CA" w14:textId="77777777" w:rsidR="00AD5428" w:rsidRPr="00AD5428" w:rsidRDefault="00AD5428" w:rsidP="00AD5428">
      <w:pPr>
        <w:bidi/>
        <w:jc w:val="both"/>
        <w:rPr>
          <w:rFonts w:cs="David" w:hint="cs"/>
          <w:rtl/>
        </w:rPr>
      </w:pPr>
      <w:r w:rsidRPr="00AD5428">
        <w:rPr>
          <w:rFonts w:cs="David" w:hint="cs"/>
          <w:rtl/>
        </w:rPr>
        <w:tab/>
        <w:t xml:space="preserve">אני לא פונה לאף אחד. </w:t>
      </w:r>
    </w:p>
    <w:p w14:paraId="519CC941" w14:textId="77777777" w:rsidR="00AD5428" w:rsidRPr="00AD5428" w:rsidRDefault="00AD5428" w:rsidP="00AD5428">
      <w:pPr>
        <w:bidi/>
        <w:jc w:val="both"/>
        <w:rPr>
          <w:rFonts w:cs="David" w:hint="cs"/>
          <w:rtl/>
        </w:rPr>
      </w:pPr>
    </w:p>
    <w:p w14:paraId="06E19869"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7A0A6CD" w14:textId="77777777" w:rsidR="00AD5428" w:rsidRPr="00AD5428" w:rsidRDefault="00AD5428" w:rsidP="00AD5428">
      <w:pPr>
        <w:bidi/>
        <w:jc w:val="both"/>
        <w:rPr>
          <w:rFonts w:cs="David" w:hint="cs"/>
          <w:rtl/>
        </w:rPr>
      </w:pPr>
    </w:p>
    <w:p w14:paraId="092BB1DC" w14:textId="77777777" w:rsidR="00AD5428" w:rsidRPr="00AD5428" w:rsidRDefault="00AD5428" w:rsidP="00AD5428">
      <w:pPr>
        <w:bidi/>
        <w:jc w:val="both"/>
        <w:rPr>
          <w:rFonts w:cs="David" w:hint="cs"/>
          <w:rtl/>
        </w:rPr>
      </w:pPr>
      <w:r w:rsidRPr="00AD5428">
        <w:rPr>
          <w:rFonts w:cs="David" w:hint="cs"/>
          <w:rtl/>
        </w:rPr>
        <w:tab/>
        <w:t xml:space="preserve">תוציאו אותו בבקשה החוצה. </w:t>
      </w:r>
    </w:p>
    <w:p w14:paraId="6C52FEEA" w14:textId="77777777" w:rsidR="00AD5428" w:rsidRPr="00AD5428" w:rsidRDefault="00AD5428" w:rsidP="00AD5428">
      <w:pPr>
        <w:bidi/>
        <w:jc w:val="both"/>
        <w:rPr>
          <w:rFonts w:cs="David" w:hint="cs"/>
          <w:rtl/>
        </w:rPr>
      </w:pPr>
    </w:p>
    <w:p w14:paraId="470A477A"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7064DF85" w14:textId="77777777" w:rsidR="00AD5428" w:rsidRPr="00AD5428" w:rsidRDefault="00AD5428" w:rsidP="00AD5428">
      <w:pPr>
        <w:bidi/>
        <w:jc w:val="both"/>
        <w:rPr>
          <w:rFonts w:cs="David" w:hint="cs"/>
          <w:u w:val="single"/>
          <w:rtl/>
        </w:rPr>
      </w:pPr>
    </w:p>
    <w:p w14:paraId="68DFE71A" w14:textId="77777777" w:rsidR="00AD5428" w:rsidRPr="00AD5428" w:rsidRDefault="00AD5428" w:rsidP="00AD5428">
      <w:pPr>
        <w:bidi/>
        <w:jc w:val="both"/>
        <w:rPr>
          <w:rFonts w:cs="David" w:hint="cs"/>
          <w:rtl/>
        </w:rPr>
      </w:pPr>
      <w:r w:rsidRPr="00AD5428">
        <w:rPr>
          <w:rFonts w:cs="David" w:hint="cs"/>
          <w:rtl/>
        </w:rPr>
        <w:tab/>
        <w:t>מה? יוציאו אותי בכוח?</w:t>
      </w:r>
    </w:p>
    <w:p w14:paraId="70B1BEF6" w14:textId="77777777" w:rsidR="00AD5428" w:rsidRPr="00AD5428" w:rsidRDefault="00AD5428" w:rsidP="00AD5428">
      <w:pPr>
        <w:bidi/>
        <w:jc w:val="both"/>
        <w:rPr>
          <w:rFonts w:cs="David" w:hint="cs"/>
          <w:rtl/>
        </w:rPr>
      </w:pPr>
    </w:p>
    <w:p w14:paraId="6DF7E07F"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96C4F29" w14:textId="77777777" w:rsidR="00AD5428" w:rsidRPr="00AD5428" w:rsidRDefault="00AD5428" w:rsidP="00AD5428">
      <w:pPr>
        <w:bidi/>
        <w:jc w:val="both"/>
        <w:rPr>
          <w:rFonts w:cs="David" w:hint="cs"/>
          <w:rtl/>
        </w:rPr>
      </w:pPr>
    </w:p>
    <w:p w14:paraId="2B25CECF" w14:textId="77777777" w:rsidR="00AD5428" w:rsidRPr="00AD5428" w:rsidRDefault="00AD5428" w:rsidP="00AD5428">
      <w:pPr>
        <w:bidi/>
        <w:jc w:val="both"/>
        <w:rPr>
          <w:rFonts w:cs="David" w:hint="cs"/>
          <w:rtl/>
        </w:rPr>
      </w:pPr>
      <w:r w:rsidRPr="00AD5428">
        <w:rPr>
          <w:rFonts w:cs="David" w:hint="cs"/>
          <w:rtl/>
        </w:rPr>
        <w:tab/>
        <w:t xml:space="preserve">כן. </w:t>
      </w:r>
    </w:p>
    <w:p w14:paraId="647B98CA" w14:textId="77777777" w:rsidR="00AD5428" w:rsidRPr="00AD5428" w:rsidRDefault="00AD5428" w:rsidP="00AD5428">
      <w:pPr>
        <w:bidi/>
        <w:jc w:val="both"/>
        <w:rPr>
          <w:rFonts w:cs="David" w:hint="cs"/>
          <w:rtl/>
        </w:rPr>
      </w:pPr>
    </w:p>
    <w:p w14:paraId="74A1630F"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6E6222F1" w14:textId="77777777" w:rsidR="00AD5428" w:rsidRPr="00AD5428" w:rsidRDefault="00AD5428" w:rsidP="00AD5428">
      <w:pPr>
        <w:bidi/>
        <w:jc w:val="both"/>
        <w:rPr>
          <w:rFonts w:cs="David" w:hint="cs"/>
          <w:rtl/>
        </w:rPr>
      </w:pPr>
    </w:p>
    <w:p w14:paraId="45E3785A" w14:textId="77777777" w:rsidR="00AD5428" w:rsidRPr="00AD5428" w:rsidRDefault="00AD5428" w:rsidP="00AD5428">
      <w:pPr>
        <w:bidi/>
        <w:jc w:val="both"/>
        <w:rPr>
          <w:rFonts w:cs="David" w:hint="cs"/>
          <w:rtl/>
        </w:rPr>
      </w:pPr>
      <w:r w:rsidRPr="00AD5428">
        <w:rPr>
          <w:rFonts w:cs="David" w:hint="cs"/>
          <w:rtl/>
        </w:rPr>
        <w:tab/>
        <w:t xml:space="preserve">לא, אני לא יוצא. היא צריכה להתנצל  על ההתנהגות שלה. </w:t>
      </w:r>
    </w:p>
    <w:p w14:paraId="428CF7D3" w14:textId="77777777" w:rsidR="00AD5428" w:rsidRPr="00AD5428" w:rsidRDefault="00AD5428" w:rsidP="00AD5428">
      <w:pPr>
        <w:bidi/>
        <w:jc w:val="both"/>
        <w:rPr>
          <w:rFonts w:cs="David" w:hint="cs"/>
          <w:rtl/>
        </w:rPr>
      </w:pPr>
    </w:p>
    <w:p w14:paraId="350C3F68"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1E945E2" w14:textId="77777777" w:rsidR="00AD5428" w:rsidRPr="00AD5428" w:rsidRDefault="00AD5428" w:rsidP="00AD5428">
      <w:pPr>
        <w:bidi/>
        <w:jc w:val="both"/>
        <w:rPr>
          <w:rFonts w:cs="David" w:hint="cs"/>
          <w:rtl/>
        </w:rPr>
      </w:pPr>
    </w:p>
    <w:p w14:paraId="5D2AC56B" w14:textId="77777777" w:rsidR="00AD5428" w:rsidRPr="00AD5428" w:rsidRDefault="00AD5428" w:rsidP="00AD5428">
      <w:pPr>
        <w:bidi/>
        <w:jc w:val="both"/>
        <w:rPr>
          <w:rFonts w:cs="David" w:hint="cs"/>
          <w:rtl/>
        </w:rPr>
      </w:pPr>
      <w:r w:rsidRPr="00AD5428">
        <w:rPr>
          <w:rFonts w:cs="David" w:hint="cs"/>
          <w:rtl/>
        </w:rPr>
        <w:tab/>
        <w:t xml:space="preserve">אני לא אתנצל על ההתנהגות שלי, צא החוצה. </w:t>
      </w:r>
    </w:p>
    <w:p w14:paraId="4CE47D4D" w14:textId="77777777" w:rsidR="00AD5428" w:rsidRPr="00AD5428" w:rsidRDefault="00AD5428" w:rsidP="00AD5428">
      <w:pPr>
        <w:bidi/>
        <w:jc w:val="both"/>
        <w:rPr>
          <w:rFonts w:cs="David" w:hint="cs"/>
          <w:rtl/>
        </w:rPr>
      </w:pPr>
    </w:p>
    <w:p w14:paraId="74A7CE3C"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649FB6C6" w14:textId="77777777" w:rsidR="00AD5428" w:rsidRPr="00AD5428" w:rsidRDefault="00AD5428" w:rsidP="00AD5428">
      <w:pPr>
        <w:bidi/>
        <w:jc w:val="both"/>
        <w:rPr>
          <w:rFonts w:cs="David" w:hint="cs"/>
          <w:u w:val="single"/>
          <w:rtl/>
        </w:rPr>
      </w:pPr>
    </w:p>
    <w:p w14:paraId="5E33C82F" w14:textId="77777777" w:rsidR="00AD5428" w:rsidRPr="00AD5428" w:rsidRDefault="00AD5428" w:rsidP="00AD5428">
      <w:pPr>
        <w:bidi/>
        <w:jc w:val="both"/>
        <w:rPr>
          <w:rFonts w:cs="David" w:hint="cs"/>
          <w:rtl/>
        </w:rPr>
      </w:pPr>
      <w:r w:rsidRPr="00AD5428">
        <w:rPr>
          <w:rFonts w:cs="David" w:hint="cs"/>
          <w:rtl/>
        </w:rPr>
        <w:tab/>
        <w:t xml:space="preserve">את צריכה להתנצל על ההתנהגות שלך. </w:t>
      </w:r>
    </w:p>
    <w:p w14:paraId="03938F64" w14:textId="77777777" w:rsidR="00AD5428" w:rsidRPr="00AD5428" w:rsidRDefault="00AD5428" w:rsidP="00AD5428">
      <w:pPr>
        <w:bidi/>
        <w:jc w:val="both"/>
        <w:rPr>
          <w:rFonts w:cs="David" w:hint="cs"/>
          <w:rtl/>
        </w:rPr>
      </w:pPr>
      <w:r w:rsidRPr="00AD5428">
        <w:rPr>
          <w:rFonts w:cs="David"/>
          <w:rtl/>
        </w:rPr>
        <w:br w:type="page"/>
      </w:r>
    </w:p>
    <w:p w14:paraId="4EF09A69"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7F6098FD" w14:textId="77777777" w:rsidR="00AD5428" w:rsidRPr="00AD5428" w:rsidRDefault="00AD5428" w:rsidP="00AD5428">
      <w:pPr>
        <w:bidi/>
        <w:jc w:val="both"/>
        <w:rPr>
          <w:rFonts w:cs="David" w:hint="cs"/>
          <w:rtl/>
        </w:rPr>
      </w:pPr>
    </w:p>
    <w:p w14:paraId="37DA22DD" w14:textId="77777777" w:rsidR="00AD5428" w:rsidRPr="00AD5428" w:rsidRDefault="00AD5428" w:rsidP="00AD5428">
      <w:pPr>
        <w:bidi/>
        <w:jc w:val="both"/>
        <w:rPr>
          <w:rFonts w:cs="David" w:hint="cs"/>
          <w:rtl/>
        </w:rPr>
      </w:pPr>
      <w:r w:rsidRPr="00AD5428">
        <w:rPr>
          <w:rFonts w:cs="David" w:hint="cs"/>
          <w:rtl/>
        </w:rPr>
        <w:tab/>
        <w:t xml:space="preserve">צא החוצה. </w:t>
      </w:r>
    </w:p>
    <w:p w14:paraId="467842FD" w14:textId="77777777" w:rsidR="00AD5428" w:rsidRPr="00AD5428" w:rsidRDefault="00AD5428" w:rsidP="00AD5428">
      <w:pPr>
        <w:bidi/>
        <w:jc w:val="both"/>
        <w:rPr>
          <w:rFonts w:cs="David" w:hint="cs"/>
          <w:rtl/>
        </w:rPr>
      </w:pPr>
    </w:p>
    <w:p w14:paraId="0EAEC16D"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613F1A15" w14:textId="77777777" w:rsidR="00AD5428" w:rsidRPr="00AD5428" w:rsidRDefault="00AD5428" w:rsidP="00AD5428">
      <w:pPr>
        <w:bidi/>
        <w:jc w:val="both"/>
        <w:rPr>
          <w:rFonts w:cs="David" w:hint="cs"/>
          <w:u w:val="single"/>
          <w:rtl/>
        </w:rPr>
      </w:pPr>
    </w:p>
    <w:p w14:paraId="4CD88D44" w14:textId="77777777" w:rsidR="00AD5428" w:rsidRPr="00AD5428" w:rsidRDefault="00AD5428" w:rsidP="00AD5428">
      <w:pPr>
        <w:bidi/>
        <w:jc w:val="both"/>
        <w:rPr>
          <w:rFonts w:cs="David" w:hint="cs"/>
          <w:rtl/>
        </w:rPr>
      </w:pPr>
      <w:r w:rsidRPr="00AD5428">
        <w:rPr>
          <w:rFonts w:cs="David" w:hint="cs"/>
          <w:rtl/>
        </w:rPr>
        <w:tab/>
        <w:t xml:space="preserve">היא מתחצפת, אני לא יוצא. היא לא יכולה לעשות את זה פעם אחרי פעם. היא עושה את זה פעם אחר פעם בצורה מכוונת. </w:t>
      </w:r>
    </w:p>
    <w:p w14:paraId="2AB04A4A" w14:textId="77777777" w:rsidR="00AD5428" w:rsidRPr="00AD5428" w:rsidRDefault="00AD5428" w:rsidP="00AD5428">
      <w:pPr>
        <w:bidi/>
        <w:jc w:val="both"/>
        <w:rPr>
          <w:rFonts w:cs="David" w:hint="cs"/>
          <w:rtl/>
        </w:rPr>
      </w:pPr>
    </w:p>
    <w:p w14:paraId="481EB187"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C8D6E2B" w14:textId="77777777" w:rsidR="00AD5428" w:rsidRPr="00AD5428" w:rsidRDefault="00AD5428" w:rsidP="00AD5428">
      <w:pPr>
        <w:bidi/>
        <w:jc w:val="both"/>
        <w:rPr>
          <w:rFonts w:cs="David" w:hint="cs"/>
          <w:rtl/>
        </w:rPr>
      </w:pPr>
    </w:p>
    <w:p w14:paraId="38C85791" w14:textId="77777777" w:rsidR="00AD5428" w:rsidRPr="00AD5428" w:rsidRDefault="00AD5428" w:rsidP="00AD5428">
      <w:pPr>
        <w:bidi/>
        <w:jc w:val="both"/>
        <w:rPr>
          <w:rFonts w:cs="David" w:hint="cs"/>
          <w:rtl/>
        </w:rPr>
      </w:pPr>
      <w:r w:rsidRPr="00AD5428">
        <w:rPr>
          <w:rFonts w:cs="David" w:hint="cs"/>
          <w:rtl/>
        </w:rPr>
        <w:tab/>
        <w:t xml:space="preserve">סדרנים אני מבקשת. אתה לא תתפרע פה בוועדה, עם כל הכבוד לך. צא החוצה. </w:t>
      </w:r>
    </w:p>
    <w:p w14:paraId="78D41762" w14:textId="77777777" w:rsidR="00AD5428" w:rsidRPr="00AD5428" w:rsidRDefault="00AD5428" w:rsidP="00AD5428">
      <w:pPr>
        <w:bidi/>
        <w:jc w:val="both"/>
        <w:rPr>
          <w:rFonts w:cs="David" w:hint="cs"/>
          <w:rtl/>
        </w:rPr>
      </w:pPr>
    </w:p>
    <w:p w14:paraId="7B921644"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2E6D1EB9" w14:textId="77777777" w:rsidR="00AD5428" w:rsidRPr="00AD5428" w:rsidRDefault="00AD5428" w:rsidP="00AD5428">
      <w:pPr>
        <w:bidi/>
        <w:jc w:val="both"/>
        <w:rPr>
          <w:rFonts w:cs="David" w:hint="cs"/>
          <w:rtl/>
        </w:rPr>
      </w:pPr>
    </w:p>
    <w:p w14:paraId="2B4067F7" w14:textId="77777777" w:rsidR="00AD5428" w:rsidRPr="00AD5428" w:rsidRDefault="00AD5428" w:rsidP="00AD5428">
      <w:pPr>
        <w:bidi/>
        <w:jc w:val="both"/>
        <w:rPr>
          <w:rFonts w:cs="David" w:hint="cs"/>
          <w:rtl/>
        </w:rPr>
      </w:pPr>
      <w:r w:rsidRPr="00AD5428">
        <w:rPr>
          <w:rFonts w:cs="David" w:hint="cs"/>
          <w:rtl/>
        </w:rPr>
        <w:tab/>
        <w:t xml:space="preserve">סך הכל ביקשתי את זכותי התקנונית. </w:t>
      </w:r>
    </w:p>
    <w:p w14:paraId="60E13084" w14:textId="77777777" w:rsidR="00AD5428" w:rsidRPr="00AD5428" w:rsidRDefault="00AD5428" w:rsidP="00AD5428">
      <w:pPr>
        <w:bidi/>
        <w:jc w:val="both"/>
        <w:rPr>
          <w:rFonts w:cs="David" w:hint="cs"/>
          <w:rtl/>
        </w:rPr>
      </w:pPr>
    </w:p>
    <w:p w14:paraId="3A0F243A"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71ED8A9A" w14:textId="77777777" w:rsidR="00AD5428" w:rsidRPr="00AD5428" w:rsidRDefault="00AD5428" w:rsidP="00AD5428">
      <w:pPr>
        <w:bidi/>
        <w:jc w:val="both"/>
        <w:rPr>
          <w:rFonts w:cs="David" w:hint="cs"/>
          <w:rtl/>
        </w:rPr>
      </w:pPr>
    </w:p>
    <w:p w14:paraId="40EB255D" w14:textId="77777777" w:rsidR="00AD5428" w:rsidRPr="00AD5428" w:rsidRDefault="00AD5428" w:rsidP="00AD5428">
      <w:pPr>
        <w:bidi/>
        <w:jc w:val="both"/>
        <w:rPr>
          <w:rFonts w:cs="David" w:hint="cs"/>
          <w:rtl/>
        </w:rPr>
      </w:pPr>
      <w:r w:rsidRPr="00AD5428">
        <w:rPr>
          <w:rFonts w:cs="David" w:hint="cs"/>
          <w:rtl/>
        </w:rPr>
        <w:tab/>
        <w:t xml:space="preserve">אתה תקבל אותה מייד לאחר  - - - </w:t>
      </w:r>
    </w:p>
    <w:p w14:paraId="18053E86" w14:textId="77777777" w:rsidR="00AD5428" w:rsidRPr="00AD5428" w:rsidRDefault="00AD5428" w:rsidP="00AD5428">
      <w:pPr>
        <w:bidi/>
        <w:jc w:val="both"/>
        <w:rPr>
          <w:rFonts w:cs="David" w:hint="cs"/>
          <w:rtl/>
        </w:rPr>
      </w:pPr>
    </w:p>
    <w:p w14:paraId="1C3C5713"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51E536D0" w14:textId="77777777" w:rsidR="00AD5428" w:rsidRPr="00AD5428" w:rsidRDefault="00AD5428" w:rsidP="00AD5428">
      <w:pPr>
        <w:bidi/>
        <w:jc w:val="both"/>
        <w:rPr>
          <w:rFonts w:cs="David" w:hint="cs"/>
          <w:u w:val="single"/>
          <w:rtl/>
        </w:rPr>
      </w:pPr>
    </w:p>
    <w:p w14:paraId="6174AB44" w14:textId="77777777" w:rsidR="00AD5428" w:rsidRPr="00AD5428" w:rsidRDefault="00AD5428" w:rsidP="00AD5428">
      <w:pPr>
        <w:bidi/>
        <w:jc w:val="both"/>
        <w:rPr>
          <w:rFonts w:cs="David" w:hint="cs"/>
          <w:rtl/>
        </w:rPr>
      </w:pPr>
      <w:r w:rsidRPr="00AD5428">
        <w:rPr>
          <w:rFonts w:cs="David" w:hint="cs"/>
          <w:rtl/>
        </w:rPr>
        <w:tab/>
        <w:t xml:space="preserve">לא, אני ביקשתי - - - </w:t>
      </w:r>
    </w:p>
    <w:p w14:paraId="53DB4A82" w14:textId="77777777" w:rsidR="00AD5428" w:rsidRPr="00AD5428" w:rsidRDefault="00AD5428" w:rsidP="00AD5428">
      <w:pPr>
        <w:bidi/>
        <w:jc w:val="both"/>
        <w:rPr>
          <w:rFonts w:cs="David" w:hint="cs"/>
          <w:rtl/>
        </w:rPr>
      </w:pPr>
    </w:p>
    <w:p w14:paraId="1EC65244"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94EC9E7" w14:textId="77777777" w:rsidR="00AD5428" w:rsidRPr="00AD5428" w:rsidRDefault="00AD5428" w:rsidP="00AD5428">
      <w:pPr>
        <w:bidi/>
        <w:jc w:val="both"/>
        <w:rPr>
          <w:rFonts w:cs="David" w:hint="cs"/>
          <w:rtl/>
        </w:rPr>
      </w:pPr>
    </w:p>
    <w:p w14:paraId="1EA47C89" w14:textId="77777777" w:rsidR="00AD5428" w:rsidRPr="00AD5428" w:rsidRDefault="00AD5428" w:rsidP="00AD5428">
      <w:pPr>
        <w:bidi/>
        <w:jc w:val="both"/>
        <w:rPr>
          <w:rFonts w:cs="David" w:hint="cs"/>
          <w:rtl/>
        </w:rPr>
      </w:pPr>
      <w:r w:rsidRPr="00AD5428">
        <w:rPr>
          <w:rFonts w:cs="David" w:hint="cs"/>
          <w:rtl/>
        </w:rPr>
        <w:tab/>
        <w:t>אני מנהלת כאן את הישיבה ועם כל הכבוד לך, אתה לא תחליט מתי תקבל את רשות הדיבור. צא החוצה.</w:t>
      </w:r>
    </w:p>
    <w:p w14:paraId="274A508A" w14:textId="77777777" w:rsidR="00AD5428" w:rsidRPr="00AD5428" w:rsidRDefault="00AD5428" w:rsidP="00AD5428">
      <w:pPr>
        <w:bidi/>
        <w:jc w:val="both"/>
        <w:rPr>
          <w:rFonts w:cs="David" w:hint="cs"/>
          <w:rtl/>
        </w:rPr>
      </w:pPr>
    </w:p>
    <w:p w14:paraId="69007D85" w14:textId="77777777" w:rsidR="00AD5428" w:rsidRPr="00AD5428" w:rsidRDefault="00AD5428" w:rsidP="00AD5428">
      <w:pPr>
        <w:bidi/>
        <w:jc w:val="both"/>
        <w:rPr>
          <w:rFonts w:cs="David" w:hint="cs"/>
          <w:u w:val="single"/>
          <w:rtl/>
        </w:rPr>
      </w:pPr>
      <w:r w:rsidRPr="00AD5428">
        <w:rPr>
          <w:rFonts w:cs="David" w:hint="cs"/>
          <w:u w:val="single"/>
          <w:rtl/>
        </w:rPr>
        <w:t>אביגדור יצחקי:</w:t>
      </w:r>
    </w:p>
    <w:p w14:paraId="52DC4AC8" w14:textId="77777777" w:rsidR="00AD5428" w:rsidRPr="00AD5428" w:rsidRDefault="00AD5428" w:rsidP="00AD5428">
      <w:pPr>
        <w:bidi/>
        <w:jc w:val="both"/>
        <w:rPr>
          <w:rFonts w:cs="David" w:hint="cs"/>
          <w:u w:val="single"/>
          <w:rtl/>
        </w:rPr>
      </w:pPr>
    </w:p>
    <w:p w14:paraId="682DB0F9" w14:textId="77777777" w:rsidR="00AD5428" w:rsidRPr="00AD5428" w:rsidRDefault="00AD5428" w:rsidP="00AD5428">
      <w:pPr>
        <w:bidi/>
        <w:jc w:val="both"/>
        <w:rPr>
          <w:rFonts w:cs="David" w:hint="cs"/>
          <w:rtl/>
        </w:rPr>
      </w:pPr>
      <w:r w:rsidRPr="00AD5428">
        <w:rPr>
          <w:rFonts w:cs="David" w:hint="cs"/>
          <w:rtl/>
        </w:rPr>
        <w:tab/>
        <w:t>זה כל כך חשוב? כל כך חשוב?  מה קרה?</w:t>
      </w:r>
    </w:p>
    <w:p w14:paraId="3BEB23E3" w14:textId="77777777" w:rsidR="00AD5428" w:rsidRPr="00AD5428" w:rsidRDefault="00AD5428" w:rsidP="00AD5428">
      <w:pPr>
        <w:bidi/>
        <w:jc w:val="both"/>
        <w:rPr>
          <w:rFonts w:cs="David" w:hint="cs"/>
          <w:rtl/>
        </w:rPr>
      </w:pPr>
    </w:p>
    <w:p w14:paraId="46CC96BA"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31BF408D" w14:textId="77777777" w:rsidR="00AD5428" w:rsidRPr="00AD5428" w:rsidRDefault="00AD5428" w:rsidP="00AD5428">
      <w:pPr>
        <w:bidi/>
        <w:jc w:val="both"/>
        <w:rPr>
          <w:rFonts w:cs="David" w:hint="cs"/>
          <w:u w:val="single"/>
          <w:rtl/>
        </w:rPr>
      </w:pPr>
    </w:p>
    <w:p w14:paraId="111C390B" w14:textId="77777777" w:rsidR="00AD5428" w:rsidRPr="00AD5428" w:rsidRDefault="00AD5428" w:rsidP="00AD5428">
      <w:pPr>
        <w:bidi/>
        <w:jc w:val="both"/>
        <w:rPr>
          <w:rFonts w:cs="David" w:hint="cs"/>
          <w:rtl/>
        </w:rPr>
      </w:pPr>
      <w:r w:rsidRPr="00AD5428">
        <w:rPr>
          <w:rFonts w:cs="David" w:hint="cs"/>
          <w:rtl/>
        </w:rPr>
        <w:tab/>
        <w:t xml:space="preserve">שמישהו יעיר לה על ההתנהגות הבזויה הזאת. </w:t>
      </w:r>
    </w:p>
    <w:p w14:paraId="02C509FB" w14:textId="77777777" w:rsidR="00AD5428" w:rsidRPr="00AD5428" w:rsidRDefault="00AD5428" w:rsidP="00AD5428">
      <w:pPr>
        <w:bidi/>
        <w:jc w:val="both"/>
        <w:rPr>
          <w:rFonts w:cs="David" w:hint="cs"/>
          <w:rtl/>
        </w:rPr>
      </w:pPr>
    </w:p>
    <w:p w14:paraId="5C1C9163" w14:textId="77777777" w:rsidR="00AD5428" w:rsidRPr="00AD5428" w:rsidRDefault="00AD5428" w:rsidP="00AD5428">
      <w:pPr>
        <w:bidi/>
        <w:jc w:val="both"/>
        <w:rPr>
          <w:rFonts w:cs="David" w:hint="cs"/>
          <w:u w:val="single"/>
          <w:rtl/>
        </w:rPr>
      </w:pPr>
      <w:r w:rsidRPr="00AD5428">
        <w:rPr>
          <w:rFonts w:cs="David" w:hint="cs"/>
          <w:u w:val="single"/>
          <w:rtl/>
        </w:rPr>
        <w:t>אביגדור יצחקי:</w:t>
      </w:r>
    </w:p>
    <w:p w14:paraId="4F026D71" w14:textId="77777777" w:rsidR="00AD5428" w:rsidRPr="00AD5428" w:rsidRDefault="00AD5428" w:rsidP="00AD5428">
      <w:pPr>
        <w:bidi/>
        <w:jc w:val="both"/>
        <w:rPr>
          <w:rFonts w:cs="David" w:hint="cs"/>
          <w:rtl/>
        </w:rPr>
      </w:pPr>
    </w:p>
    <w:p w14:paraId="2B2D56CD" w14:textId="77777777" w:rsidR="00AD5428" w:rsidRPr="00AD5428" w:rsidRDefault="00AD5428" w:rsidP="00AD5428">
      <w:pPr>
        <w:bidi/>
        <w:jc w:val="both"/>
        <w:rPr>
          <w:rFonts w:cs="David" w:hint="cs"/>
          <w:rtl/>
        </w:rPr>
      </w:pPr>
      <w:r w:rsidRPr="00AD5428">
        <w:rPr>
          <w:rFonts w:cs="David" w:hint="cs"/>
          <w:rtl/>
        </w:rPr>
        <w:tab/>
        <w:t xml:space="preserve">זאת לא התנהגות בזויה. </w:t>
      </w:r>
    </w:p>
    <w:p w14:paraId="0567CCA5" w14:textId="77777777" w:rsidR="00AD5428" w:rsidRPr="00AD5428" w:rsidRDefault="00AD5428" w:rsidP="00AD5428">
      <w:pPr>
        <w:bidi/>
        <w:jc w:val="both"/>
        <w:rPr>
          <w:rFonts w:cs="David" w:hint="cs"/>
          <w:rtl/>
        </w:rPr>
      </w:pPr>
    </w:p>
    <w:p w14:paraId="7A228511"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957E70C" w14:textId="77777777" w:rsidR="00AD5428" w:rsidRPr="00AD5428" w:rsidRDefault="00AD5428" w:rsidP="00AD5428">
      <w:pPr>
        <w:bidi/>
        <w:jc w:val="both"/>
        <w:rPr>
          <w:rFonts w:cs="David" w:hint="cs"/>
          <w:rtl/>
        </w:rPr>
      </w:pPr>
    </w:p>
    <w:p w14:paraId="5C47733A" w14:textId="77777777" w:rsidR="00AD5428" w:rsidRPr="00AD5428" w:rsidRDefault="00AD5428" w:rsidP="00AD5428">
      <w:pPr>
        <w:bidi/>
        <w:jc w:val="both"/>
        <w:rPr>
          <w:rFonts w:cs="David" w:hint="cs"/>
          <w:rtl/>
        </w:rPr>
      </w:pPr>
      <w:r w:rsidRPr="00AD5428">
        <w:rPr>
          <w:rFonts w:cs="David" w:hint="cs"/>
          <w:rtl/>
        </w:rPr>
        <w:tab/>
        <w:t xml:space="preserve">צא החוצה, בבקשה. </w:t>
      </w:r>
    </w:p>
    <w:p w14:paraId="3C1C56EE" w14:textId="77777777" w:rsidR="00AD5428" w:rsidRPr="00AD5428" w:rsidRDefault="00AD5428" w:rsidP="00AD5428">
      <w:pPr>
        <w:bidi/>
        <w:jc w:val="both"/>
        <w:rPr>
          <w:rFonts w:cs="David" w:hint="cs"/>
          <w:rtl/>
        </w:rPr>
      </w:pPr>
    </w:p>
    <w:p w14:paraId="263FC0A7"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76CE987D" w14:textId="77777777" w:rsidR="00AD5428" w:rsidRPr="00AD5428" w:rsidRDefault="00AD5428" w:rsidP="00AD5428">
      <w:pPr>
        <w:bidi/>
        <w:jc w:val="both"/>
        <w:rPr>
          <w:rFonts w:cs="David" w:hint="cs"/>
          <w:u w:val="single"/>
          <w:rtl/>
        </w:rPr>
      </w:pPr>
    </w:p>
    <w:p w14:paraId="6EBCDABC" w14:textId="77777777" w:rsidR="00AD5428" w:rsidRPr="00AD5428" w:rsidRDefault="00AD5428" w:rsidP="00AD5428">
      <w:pPr>
        <w:bidi/>
        <w:jc w:val="both"/>
        <w:rPr>
          <w:rFonts w:cs="David" w:hint="cs"/>
          <w:rtl/>
        </w:rPr>
      </w:pPr>
      <w:r w:rsidRPr="00AD5428">
        <w:rPr>
          <w:rFonts w:cs="David" w:hint="cs"/>
          <w:rtl/>
        </w:rPr>
        <w:tab/>
        <w:t xml:space="preserve">תדברי בנימוס. </w:t>
      </w:r>
    </w:p>
    <w:p w14:paraId="5E204AB7" w14:textId="77777777" w:rsidR="00AD5428" w:rsidRPr="00AD5428" w:rsidRDefault="00AD5428" w:rsidP="00AD5428">
      <w:pPr>
        <w:bidi/>
        <w:jc w:val="both"/>
        <w:rPr>
          <w:rFonts w:cs="David" w:hint="cs"/>
          <w:rtl/>
        </w:rPr>
      </w:pPr>
    </w:p>
    <w:p w14:paraId="17DF4864"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BE8EC1B" w14:textId="77777777" w:rsidR="00AD5428" w:rsidRPr="00AD5428" w:rsidRDefault="00AD5428" w:rsidP="00AD5428">
      <w:pPr>
        <w:bidi/>
        <w:jc w:val="both"/>
        <w:rPr>
          <w:rFonts w:cs="David" w:hint="cs"/>
          <w:rtl/>
        </w:rPr>
      </w:pPr>
    </w:p>
    <w:p w14:paraId="61B6C875" w14:textId="77777777" w:rsidR="00AD5428" w:rsidRPr="00AD5428" w:rsidRDefault="00AD5428" w:rsidP="00AD5428">
      <w:pPr>
        <w:bidi/>
        <w:ind w:firstLine="567"/>
        <w:jc w:val="both"/>
        <w:rPr>
          <w:rFonts w:cs="David" w:hint="cs"/>
          <w:rtl/>
        </w:rPr>
      </w:pPr>
      <w:r w:rsidRPr="00AD5428">
        <w:rPr>
          <w:rFonts w:cs="David" w:hint="cs"/>
          <w:rtl/>
        </w:rPr>
        <w:t xml:space="preserve">מי שלא מדבר בנימוס זה אתה. </w:t>
      </w:r>
    </w:p>
    <w:p w14:paraId="3C352C10" w14:textId="77777777" w:rsidR="00AD5428" w:rsidRPr="00AD5428" w:rsidRDefault="00AD5428" w:rsidP="00AD5428">
      <w:pPr>
        <w:bidi/>
        <w:jc w:val="both"/>
        <w:rPr>
          <w:rFonts w:cs="David" w:hint="cs"/>
          <w:rtl/>
        </w:rPr>
      </w:pPr>
    </w:p>
    <w:p w14:paraId="5EE82971"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0B8AC6C5" w14:textId="77777777" w:rsidR="00AD5428" w:rsidRPr="00AD5428" w:rsidRDefault="00AD5428" w:rsidP="00AD5428">
      <w:pPr>
        <w:bidi/>
        <w:jc w:val="both"/>
        <w:rPr>
          <w:rFonts w:cs="David" w:hint="cs"/>
          <w:u w:val="single"/>
          <w:rtl/>
        </w:rPr>
      </w:pPr>
    </w:p>
    <w:p w14:paraId="65F82A90" w14:textId="77777777" w:rsidR="00AD5428" w:rsidRPr="00AD5428" w:rsidRDefault="00AD5428" w:rsidP="00AD5428">
      <w:pPr>
        <w:bidi/>
        <w:jc w:val="both"/>
        <w:rPr>
          <w:rFonts w:cs="David" w:hint="cs"/>
          <w:rtl/>
        </w:rPr>
      </w:pPr>
      <w:r w:rsidRPr="00AD5428">
        <w:rPr>
          <w:rFonts w:cs="David" w:hint="cs"/>
          <w:rtl/>
        </w:rPr>
        <w:tab/>
        <w:t>תדברי בנימוס. מה? את מושל צבאי כאן?</w:t>
      </w:r>
    </w:p>
    <w:p w14:paraId="7C85BC96" w14:textId="77777777" w:rsidR="00AD5428" w:rsidRPr="00AD5428" w:rsidRDefault="00AD5428" w:rsidP="00AD5428">
      <w:pPr>
        <w:bidi/>
        <w:jc w:val="both"/>
        <w:rPr>
          <w:rFonts w:cs="David" w:hint="cs"/>
          <w:rtl/>
        </w:rPr>
      </w:pPr>
    </w:p>
    <w:p w14:paraId="31A0C45F"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7F9A5057" w14:textId="77777777" w:rsidR="00AD5428" w:rsidRPr="00AD5428" w:rsidRDefault="00AD5428" w:rsidP="00AD5428">
      <w:pPr>
        <w:bidi/>
        <w:jc w:val="both"/>
        <w:rPr>
          <w:rFonts w:cs="David" w:hint="cs"/>
          <w:rtl/>
        </w:rPr>
      </w:pPr>
    </w:p>
    <w:p w14:paraId="5E092605" w14:textId="77777777" w:rsidR="00AD5428" w:rsidRPr="00AD5428" w:rsidRDefault="00AD5428" w:rsidP="00AD5428">
      <w:pPr>
        <w:bidi/>
        <w:jc w:val="both"/>
        <w:rPr>
          <w:rFonts w:cs="David" w:hint="cs"/>
          <w:rtl/>
        </w:rPr>
      </w:pPr>
      <w:r w:rsidRPr="00AD5428">
        <w:rPr>
          <w:rFonts w:cs="David" w:hint="cs"/>
          <w:rtl/>
        </w:rPr>
        <w:tab/>
        <w:t xml:space="preserve">תרשה לי לא לרדת לרמות שאתה נמצא בהם. </w:t>
      </w:r>
    </w:p>
    <w:p w14:paraId="200476F1" w14:textId="77777777" w:rsidR="00AD5428" w:rsidRPr="00AD5428" w:rsidRDefault="00AD5428" w:rsidP="00AD5428">
      <w:pPr>
        <w:bidi/>
        <w:jc w:val="both"/>
        <w:rPr>
          <w:rFonts w:cs="David" w:hint="cs"/>
          <w:rtl/>
        </w:rPr>
      </w:pPr>
    </w:p>
    <w:p w14:paraId="6653CF52"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3845597A" w14:textId="77777777" w:rsidR="00AD5428" w:rsidRPr="00AD5428" w:rsidRDefault="00AD5428" w:rsidP="00AD5428">
      <w:pPr>
        <w:bidi/>
        <w:jc w:val="both"/>
        <w:rPr>
          <w:rFonts w:cs="David" w:hint="cs"/>
          <w:u w:val="single"/>
          <w:rtl/>
        </w:rPr>
      </w:pPr>
    </w:p>
    <w:p w14:paraId="57866B3F" w14:textId="77777777" w:rsidR="00AD5428" w:rsidRPr="00AD5428" w:rsidRDefault="00AD5428" w:rsidP="00AD5428">
      <w:pPr>
        <w:bidi/>
        <w:jc w:val="both"/>
        <w:rPr>
          <w:rFonts w:cs="David" w:hint="cs"/>
          <w:rtl/>
        </w:rPr>
      </w:pPr>
      <w:r w:rsidRPr="00AD5428">
        <w:rPr>
          <w:rFonts w:cs="David" w:hint="cs"/>
          <w:rtl/>
        </w:rPr>
        <w:tab/>
        <w:t xml:space="preserve">אני יוצא בגלל כבודם של הסדרנים, אני לא רוצה להביך אותם. </w:t>
      </w:r>
    </w:p>
    <w:p w14:paraId="5ACD2621" w14:textId="77777777" w:rsidR="00AD5428" w:rsidRPr="00AD5428" w:rsidRDefault="00AD5428" w:rsidP="00AD5428">
      <w:pPr>
        <w:bidi/>
        <w:jc w:val="both"/>
        <w:rPr>
          <w:rFonts w:cs="David" w:hint="cs"/>
          <w:rtl/>
        </w:rPr>
      </w:pPr>
    </w:p>
    <w:p w14:paraId="0B3C9C74"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F4AC72A" w14:textId="77777777" w:rsidR="00AD5428" w:rsidRPr="00AD5428" w:rsidRDefault="00AD5428" w:rsidP="00AD5428">
      <w:pPr>
        <w:bidi/>
        <w:jc w:val="both"/>
        <w:rPr>
          <w:rFonts w:cs="David" w:hint="cs"/>
          <w:rtl/>
        </w:rPr>
      </w:pPr>
    </w:p>
    <w:p w14:paraId="62C75280" w14:textId="77777777" w:rsidR="00AD5428" w:rsidRPr="00AD5428" w:rsidRDefault="00AD5428" w:rsidP="00AD5428">
      <w:pPr>
        <w:bidi/>
        <w:jc w:val="both"/>
        <w:rPr>
          <w:rFonts w:cs="David" w:hint="cs"/>
          <w:rtl/>
        </w:rPr>
      </w:pPr>
      <w:r w:rsidRPr="00AD5428">
        <w:rPr>
          <w:rFonts w:cs="David" w:hint="cs"/>
          <w:rtl/>
        </w:rPr>
        <w:tab/>
        <w:t xml:space="preserve">אני מודה לך, צא החוצה בבקשה, תודה. </w:t>
      </w:r>
    </w:p>
    <w:p w14:paraId="13B4D3D7" w14:textId="77777777" w:rsidR="00AD5428" w:rsidRPr="00AD5428" w:rsidRDefault="00AD5428" w:rsidP="00AD5428">
      <w:pPr>
        <w:bidi/>
        <w:jc w:val="both"/>
        <w:rPr>
          <w:rFonts w:cs="David" w:hint="cs"/>
          <w:rtl/>
        </w:rPr>
      </w:pPr>
    </w:p>
    <w:p w14:paraId="1B2FA2B2"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0D813400" w14:textId="77777777" w:rsidR="00AD5428" w:rsidRPr="00AD5428" w:rsidRDefault="00AD5428" w:rsidP="00AD5428">
      <w:pPr>
        <w:bidi/>
        <w:jc w:val="both"/>
        <w:rPr>
          <w:rFonts w:cs="David" w:hint="cs"/>
          <w:u w:val="single"/>
          <w:rtl/>
        </w:rPr>
      </w:pPr>
    </w:p>
    <w:p w14:paraId="30B4935B" w14:textId="77777777" w:rsidR="00AD5428" w:rsidRPr="00AD5428" w:rsidRDefault="00AD5428" w:rsidP="00AD5428">
      <w:pPr>
        <w:bidi/>
        <w:jc w:val="both"/>
        <w:rPr>
          <w:rFonts w:cs="David" w:hint="cs"/>
          <w:rtl/>
        </w:rPr>
      </w:pPr>
      <w:r w:rsidRPr="00AD5428">
        <w:rPr>
          <w:rFonts w:cs="David" w:hint="cs"/>
          <w:rtl/>
        </w:rPr>
        <w:tab/>
        <w:t xml:space="preserve">אני רק לא רוצה להביך את הסדרנים, שאני מכבד אותם, הרבה יותר מההתנהגות שלך הבזויה. </w:t>
      </w:r>
    </w:p>
    <w:p w14:paraId="1A85DC1C" w14:textId="77777777" w:rsidR="00AD5428" w:rsidRPr="00AD5428" w:rsidRDefault="00AD5428" w:rsidP="00AD5428">
      <w:pPr>
        <w:bidi/>
        <w:jc w:val="both"/>
        <w:rPr>
          <w:rFonts w:cs="David" w:hint="cs"/>
          <w:rtl/>
        </w:rPr>
      </w:pPr>
    </w:p>
    <w:p w14:paraId="1C59CDAE"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C3445D5" w14:textId="77777777" w:rsidR="00AD5428" w:rsidRPr="00AD5428" w:rsidRDefault="00AD5428" w:rsidP="00AD5428">
      <w:pPr>
        <w:bidi/>
        <w:jc w:val="both"/>
        <w:rPr>
          <w:rFonts w:cs="David" w:hint="cs"/>
          <w:rtl/>
        </w:rPr>
      </w:pPr>
    </w:p>
    <w:p w14:paraId="3C67CA01" w14:textId="77777777" w:rsidR="00AD5428" w:rsidRPr="00AD5428" w:rsidRDefault="00AD5428" w:rsidP="00AD5428">
      <w:pPr>
        <w:bidi/>
        <w:jc w:val="both"/>
        <w:rPr>
          <w:rFonts w:cs="David" w:hint="cs"/>
          <w:rtl/>
        </w:rPr>
      </w:pPr>
      <w:r w:rsidRPr="00AD5428">
        <w:rPr>
          <w:rFonts w:cs="David" w:hint="cs"/>
          <w:rtl/>
        </w:rPr>
        <w:tab/>
        <w:t xml:space="preserve">בזויה? נראה של מי. צא החוצה, ואני מבקשת שלא תיכנס יותר לישיבה. </w:t>
      </w:r>
    </w:p>
    <w:p w14:paraId="74BD6918" w14:textId="77777777" w:rsidR="00AD5428" w:rsidRPr="00AD5428" w:rsidRDefault="00AD5428" w:rsidP="00AD5428">
      <w:pPr>
        <w:bidi/>
        <w:jc w:val="both"/>
        <w:rPr>
          <w:rFonts w:cs="David" w:hint="cs"/>
          <w:rtl/>
        </w:rPr>
      </w:pPr>
    </w:p>
    <w:p w14:paraId="2175AAAB"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3A2119CB" w14:textId="77777777" w:rsidR="00AD5428" w:rsidRPr="00AD5428" w:rsidRDefault="00AD5428" w:rsidP="00AD5428">
      <w:pPr>
        <w:bidi/>
        <w:jc w:val="both"/>
        <w:rPr>
          <w:rFonts w:cs="David" w:hint="cs"/>
          <w:u w:val="single"/>
          <w:rtl/>
        </w:rPr>
      </w:pPr>
    </w:p>
    <w:p w14:paraId="22E75904" w14:textId="77777777" w:rsidR="00AD5428" w:rsidRPr="00AD5428" w:rsidRDefault="00AD5428" w:rsidP="00AD5428">
      <w:pPr>
        <w:bidi/>
        <w:jc w:val="both"/>
        <w:rPr>
          <w:rFonts w:cs="David" w:hint="cs"/>
          <w:rtl/>
        </w:rPr>
      </w:pPr>
      <w:r w:rsidRPr="00AD5428">
        <w:rPr>
          <w:rFonts w:cs="David" w:hint="cs"/>
          <w:rtl/>
        </w:rPr>
        <w:tab/>
        <w:t xml:space="preserve">אני אכנס מתי שאני אחליט. </w:t>
      </w:r>
    </w:p>
    <w:p w14:paraId="204EA0E2" w14:textId="77777777" w:rsidR="00AD5428" w:rsidRPr="00AD5428" w:rsidRDefault="00AD5428" w:rsidP="00AD5428">
      <w:pPr>
        <w:bidi/>
        <w:jc w:val="both"/>
        <w:rPr>
          <w:rFonts w:cs="David" w:hint="cs"/>
          <w:rtl/>
        </w:rPr>
      </w:pPr>
    </w:p>
    <w:p w14:paraId="037EBAF3"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FD69C46" w14:textId="77777777" w:rsidR="00AD5428" w:rsidRPr="00AD5428" w:rsidRDefault="00AD5428" w:rsidP="00AD5428">
      <w:pPr>
        <w:bidi/>
        <w:jc w:val="both"/>
        <w:rPr>
          <w:rFonts w:cs="David" w:hint="cs"/>
          <w:rtl/>
        </w:rPr>
      </w:pPr>
    </w:p>
    <w:p w14:paraId="5735F269" w14:textId="77777777" w:rsidR="00AD5428" w:rsidRPr="00AD5428" w:rsidRDefault="00AD5428" w:rsidP="00AD5428">
      <w:pPr>
        <w:bidi/>
        <w:jc w:val="both"/>
        <w:rPr>
          <w:rFonts w:cs="David" w:hint="cs"/>
          <w:rtl/>
        </w:rPr>
      </w:pPr>
      <w:r w:rsidRPr="00AD5428">
        <w:rPr>
          <w:rFonts w:cs="David" w:hint="cs"/>
          <w:rtl/>
        </w:rPr>
        <w:tab/>
        <w:t xml:space="preserve">אני מחליטה מתי תיכנס ומתי לא. אני מחליטה מתי אתה נכנס ומתי לא. </w:t>
      </w:r>
    </w:p>
    <w:p w14:paraId="4BA17CD6" w14:textId="77777777" w:rsidR="00AD5428" w:rsidRPr="00AD5428" w:rsidRDefault="00AD5428" w:rsidP="00AD5428">
      <w:pPr>
        <w:bidi/>
        <w:jc w:val="both"/>
        <w:rPr>
          <w:rFonts w:cs="David" w:hint="cs"/>
          <w:rtl/>
        </w:rPr>
      </w:pPr>
    </w:p>
    <w:p w14:paraId="0D3EFDA7" w14:textId="77777777" w:rsidR="00AD5428" w:rsidRPr="00AD5428" w:rsidRDefault="00AD5428" w:rsidP="00AD5428">
      <w:pPr>
        <w:bidi/>
        <w:ind w:firstLine="567"/>
        <w:jc w:val="both"/>
        <w:rPr>
          <w:rFonts w:cs="David" w:hint="cs"/>
          <w:rtl/>
        </w:rPr>
      </w:pPr>
      <w:r w:rsidRPr="00AD5428">
        <w:rPr>
          <w:rFonts w:cs="David" w:hint="cs"/>
          <w:rtl/>
        </w:rPr>
        <w:t xml:space="preserve">חברים, יש גבול לכל תעלול. מה שקורה כאן, יש כאן איזו הגזמה. אני חושבת שאני נותנת לכל אחד ואחת מכם את רשות הדיבור כשמבקשים. אבל, לא יעלה על הדעת - מי שמנהלת כאן את הישיבה זאת אני ומי שיחליט על סדר הדוברים זאת אני. עם כל הכבוד לנושאים שעל סדר היום, אני מוכנה לשמוע את כולם, ואת כל ההערות לסדר. אבל אני לא אקבל התנהגות חצופה, כפי שחבר הכנסת ברכה, ברגע שהוא טוען לכתר הוא יקבל אותו מיידית. אין דבר כזה פה. יש לנו כבוד הדדי ואני חושבת שכפי שאני מכבדת אתכם, חבריי חברי הכנסת, ושומרת על זכות הדיבור שלכם, מחובתכם לעשות את אותו דבר. לכן, ברגע שאמרתי שהיועצת המשפטית של הוועדה תאמר את דברה, זה מכיוון שחשוב מאוד, לעניות דעתי, שתשמעו את כל התמונה. זכותכם לקבל אותה וזכותכם לא. כפי שרבים מכם, שהם יושבי ראש ועדות, מתנהלים בצורה הזאת, גם אני בוחרת להתנהל כך. היועצת המשפטית, בבקשה. </w:t>
      </w:r>
    </w:p>
    <w:p w14:paraId="4495B653" w14:textId="77777777" w:rsidR="00AD5428" w:rsidRPr="00AD5428" w:rsidRDefault="00AD5428" w:rsidP="00AD5428">
      <w:pPr>
        <w:bidi/>
        <w:jc w:val="both"/>
        <w:rPr>
          <w:rFonts w:cs="David" w:hint="cs"/>
          <w:rtl/>
        </w:rPr>
      </w:pPr>
    </w:p>
    <w:p w14:paraId="3E807302"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60C8D9EF" w14:textId="77777777" w:rsidR="00AD5428" w:rsidRPr="00AD5428" w:rsidRDefault="00AD5428" w:rsidP="00AD5428">
      <w:pPr>
        <w:bidi/>
        <w:jc w:val="both"/>
        <w:rPr>
          <w:rFonts w:cs="David" w:hint="cs"/>
          <w:rtl/>
        </w:rPr>
      </w:pPr>
    </w:p>
    <w:p w14:paraId="145D873C" w14:textId="77777777" w:rsidR="00AD5428" w:rsidRPr="00AD5428" w:rsidRDefault="00AD5428" w:rsidP="00AD5428">
      <w:pPr>
        <w:bidi/>
        <w:ind w:firstLine="567"/>
        <w:jc w:val="both"/>
        <w:rPr>
          <w:rFonts w:cs="David" w:hint="cs"/>
          <w:rtl/>
        </w:rPr>
      </w:pPr>
      <w:r w:rsidRPr="00AD5428">
        <w:rPr>
          <w:rFonts w:cs="David" w:hint="cs"/>
          <w:rtl/>
        </w:rPr>
        <w:t xml:space="preserve">אני רוצה להביא את העובדות. עד שנת 2001 יו"ר הכנסת לשעבר היה זכאי בזכויותיו כראש ממשלה לשעבר, הווה אומר לעניין גמלאות, לעניין רכב ולעניין שירותי משרד בהבדלים קלים. שירותי משרד ניתנו אז רק ליו"ר כנסת לשעבר וראש ממשלה לשעבר שהיה זכאי ל-70% בפנסיה,  כאשר לגבי יו"ר כנסת לשעבר הזכאות לפטור ממס היתה שונה מראש ממשלה לשעבר. לגבי רכב, בעוד שראש ממשלה לשעבר היה זכאי לרכב עם נהג לכל החיים, יו"ר כנסת לשעבר היה זכאי להוצאות רכב. </w:t>
      </w:r>
    </w:p>
    <w:p w14:paraId="6319C15E" w14:textId="77777777" w:rsidR="00AD5428" w:rsidRPr="00AD5428" w:rsidRDefault="00AD5428" w:rsidP="00AD5428">
      <w:pPr>
        <w:bidi/>
        <w:ind w:firstLine="567"/>
        <w:jc w:val="both"/>
        <w:rPr>
          <w:rFonts w:cs="David" w:hint="cs"/>
          <w:rtl/>
        </w:rPr>
      </w:pPr>
    </w:p>
    <w:p w14:paraId="6E1C124E" w14:textId="77777777" w:rsidR="00AD5428" w:rsidRPr="00AD5428" w:rsidRDefault="00AD5428" w:rsidP="00AD5428">
      <w:pPr>
        <w:bidi/>
        <w:ind w:firstLine="567"/>
        <w:jc w:val="both"/>
        <w:rPr>
          <w:rFonts w:cs="David" w:hint="cs"/>
          <w:rtl/>
        </w:rPr>
      </w:pPr>
      <w:r w:rsidRPr="00AD5428">
        <w:rPr>
          <w:rFonts w:cs="David" w:hint="cs"/>
          <w:rtl/>
        </w:rPr>
        <w:t>בשנת 2001 קיבלה ועדת הכנסת החלטה שניתקה את הקשר הזה. לגבי יו"ר כנסת לשעבר, שנבחר אחרי 2001, זאת אומרת זה חל על חבר הכנסת ריבלין, על דליה איציק והבאים אחריהם, נקבעו הוראות עצמאיות בהחלטת הגמלאות לחברי הכנסת.</w:t>
      </w:r>
    </w:p>
    <w:p w14:paraId="45F72E66" w14:textId="77777777" w:rsidR="00AD5428" w:rsidRPr="00AD5428" w:rsidRDefault="00AD5428" w:rsidP="00AD5428">
      <w:pPr>
        <w:bidi/>
        <w:jc w:val="both"/>
        <w:rPr>
          <w:rFonts w:cs="David" w:hint="cs"/>
          <w:rtl/>
        </w:rPr>
      </w:pPr>
    </w:p>
    <w:p w14:paraId="36BBE6D5" w14:textId="77777777" w:rsidR="00AD5428" w:rsidRPr="00AD5428" w:rsidRDefault="00AD5428" w:rsidP="00AD5428">
      <w:pPr>
        <w:bidi/>
        <w:ind w:firstLine="567"/>
        <w:jc w:val="both"/>
        <w:rPr>
          <w:rFonts w:cs="David" w:hint="cs"/>
          <w:rtl/>
        </w:rPr>
      </w:pPr>
      <w:r w:rsidRPr="00AD5428">
        <w:rPr>
          <w:rFonts w:cs="David" w:hint="cs"/>
          <w:rtl/>
        </w:rPr>
        <w:t xml:space="preserve">לגבי רכב, נקבע שיו"ר כנסת לשעבר יהיה זכאי לכל החיים. </w:t>
      </w:r>
    </w:p>
    <w:p w14:paraId="619342CF" w14:textId="77777777" w:rsidR="00AD5428" w:rsidRPr="00AD5428" w:rsidRDefault="00AD5428" w:rsidP="00AD5428">
      <w:pPr>
        <w:bidi/>
        <w:jc w:val="both"/>
        <w:rPr>
          <w:rFonts w:cs="David" w:hint="cs"/>
          <w:rtl/>
        </w:rPr>
      </w:pPr>
      <w:r w:rsidRPr="00AD5428">
        <w:rPr>
          <w:rFonts w:cs="David"/>
          <w:rtl/>
        </w:rPr>
        <w:br w:type="page"/>
      </w:r>
    </w:p>
    <w:p w14:paraId="6976D956"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0F7CA5CA" w14:textId="77777777" w:rsidR="00AD5428" w:rsidRPr="00AD5428" w:rsidRDefault="00AD5428" w:rsidP="00AD5428">
      <w:pPr>
        <w:bidi/>
        <w:jc w:val="both"/>
        <w:rPr>
          <w:rFonts w:cs="David" w:hint="cs"/>
          <w:u w:val="single"/>
          <w:rtl/>
        </w:rPr>
      </w:pPr>
    </w:p>
    <w:p w14:paraId="3BF0FF4A" w14:textId="77777777" w:rsidR="00AD5428" w:rsidRPr="00AD5428" w:rsidRDefault="00AD5428" w:rsidP="00AD5428">
      <w:pPr>
        <w:bidi/>
        <w:ind w:firstLine="567"/>
        <w:jc w:val="both"/>
        <w:rPr>
          <w:rFonts w:cs="David" w:hint="cs"/>
          <w:rtl/>
        </w:rPr>
      </w:pPr>
      <w:r w:rsidRPr="00AD5428">
        <w:rPr>
          <w:rFonts w:cs="David" w:hint="cs"/>
          <w:rtl/>
        </w:rPr>
        <w:t xml:space="preserve">אז עלי אתם עושים עסק, אני כמעט בן 100. </w:t>
      </w:r>
    </w:p>
    <w:p w14:paraId="277E899C" w14:textId="77777777" w:rsidR="00AD5428" w:rsidRPr="00AD5428" w:rsidRDefault="00AD5428" w:rsidP="00AD5428">
      <w:pPr>
        <w:bidi/>
        <w:jc w:val="both"/>
        <w:rPr>
          <w:rFonts w:cs="David" w:hint="cs"/>
          <w:rtl/>
        </w:rPr>
      </w:pPr>
    </w:p>
    <w:p w14:paraId="3C71E357"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782B46E3" w14:textId="77777777" w:rsidR="00AD5428" w:rsidRPr="00AD5428" w:rsidRDefault="00AD5428" w:rsidP="00AD5428">
      <w:pPr>
        <w:bidi/>
        <w:jc w:val="both"/>
        <w:rPr>
          <w:rFonts w:cs="David" w:hint="cs"/>
          <w:u w:val="single"/>
          <w:rtl/>
        </w:rPr>
      </w:pPr>
    </w:p>
    <w:p w14:paraId="2F4B5AD7" w14:textId="77777777" w:rsidR="00AD5428" w:rsidRPr="00AD5428" w:rsidRDefault="00AD5428" w:rsidP="00AD5428">
      <w:pPr>
        <w:bidi/>
        <w:ind w:firstLine="567"/>
        <w:jc w:val="both"/>
        <w:rPr>
          <w:rFonts w:cs="David" w:hint="cs"/>
          <w:rtl/>
        </w:rPr>
      </w:pPr>
      <w:r w:rsidRPr="00AD5428">
        <w:rPr>
          <w:rFonts w:cs="David" w:hint="cs"/>
          <w:rtl/>
        </w:rPr>
        <w:t>ההחלטה שהתקבלה ב-2001 חלה על רובי ריבלין והבאים אחריו ולגביהם התקבל החלטה: גמלאות כמו ראש ממשלה, רכב לכל החיים כמו חברי כנסת, ללא נהג. לגבי שירותי משרד נקבע שהוא יהיה זכאי למשרד שתעמיד לרשותו המדינה ושתי משרות של עוזרים ל-5 שנים. 5 השנים נספרות מעת שהוא מסיים לכהן. זה חל על חבר הכנסת ריבלין, על דליה איציק ועל הבאים אחריהם.</w:t>
      </w:r>
    </w:p>
    <w:p w14:paraId="78E8C4FE" w14:textId="77777777" w:rsidR="00AD5428" w:rsidRPr="00AD5428" w:rsidRDefault="00AD5428" w:rsidP="00AD5428">
      <w:pPr>
        <w:bidi/>
        <w:jc w:val="both"/>
        <w:rPr>
          <w:rFonts w:cs="David" w:hint="cs"/>
          <w:rtl/>
        </w:rPr>
      </w:pPr>
    </w:p>
    <w:p w14:paraId="14DA2AC7"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0A7DA5B" w14:textId="77777777" w:rsidR="00AD5428" w:rsidRPr="00AD5428" w:rsidRDefault="00AD5428" w:rsidP="00AD5428">
      <w:pPr>
        <w:bidi/>
        <w:jc w:val="both"/>
        <w:rPr>
          <w:rFonts w:cs="David" w:hint="cs"/>
          <w:rtl/>
        </w:rPr>
      </w:pPr>
    </w:p>
    <w:p w14:paraId="1270822B" w14:textId="77777777" w:rsidR="00AD5428" w:rsidRPr="00AD5428" w:rsidRDefault="00AD5428" w:rsidP="00AD5428">
      <w:pPr>
        <w:bidi/>
        <w:ind w:firstLine="567"/>
        <w:jc w:val="both"/>
        <w:rPr>
          <w:rFonts w:cs="David" w:hint="cs"/>
          <w:rtl/>
        </w:rPr>
      </w:pPr>
      <w:r w:rsidRPr="00AD5428">
        <w:rPr>
          <w:rFonts w:cs="David" w:hint="cs"/>
          <w:rtl/>
        </w:rPr>
        <w:t>מה לגבי יושבי ראש שמתמנים לתפקידים ציבוריים ולא משתמשים בזכותם זאת?</w:t>
      </w:r>
    </w:p>
    <w:p w14:paraId="013E6C70" w14:textId="77777777" w:rsidR="00AD5428" w:rsidRPr="00AD5428" w:rsidRDefault="00AD5428" w:rsidP="00AD5428">
      <w:pPr>
        <w:bidi/>
        <w:jc w:val="both"/>
        <w:rPr>
          <w:rFonts w:cs="David" w:hint="cs"/>
          <w:rtl/>
        </w:rPr>
      </w:pPr>
    </w:p>
    <w:p w14:paraId="52D2BCBC"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799F4D0A" w14:textId="77777777" w:rsidR="00AD5428" w:rsidRPr="00AD5428" w:rsidRDefault="00AD5428" w:rsidP="00AD5428">
      <w:pPr>
        <w:bidi/>
        <w:jc w:val="both"/>
        <w:rPr>
          <w:rFonts w:cs="David" w:hint="cs"/>
          <w:rtl/>
        </w:rPr>
      </w:pPr>
    </w:p>
    <w:p w14:paraId="6F5B6EA4" w14:textId="77777777" w:rsidR="00AD5428" w:rsidRPr="00AD5428" w:rsidRDefault="00AD5428" w:rsidP="00AD5428">
      <w:pPr>
        <w:bidi/>
        <w:ind w:firstLine="567"/>
        <w:jc w:val="both"/>
        <w:rPr>
          <w:rFonts w:cs="David" w:hint="cs"/>
          <w:rtl/>
        </w:rPr>
      </w:pPr>
      <w:r w:rsidRPr="00AD5428">
        <w:rPr>
          <w:rFonts w:cs="David" w:hint="cs"/>
          <w:rtl/>
        </w:rPr>
        <w:t xml:space="preserve">מייד אשיב על כל השאלות. </w:t>
      </w:r>
    </w:p>
    <w:p w14:paraId="21B08D14" w14:textId="77777777" w:rsidR="00AD5428" w:rsidRPr="00AD5428" w:rsidRDefault="00AD5428" w:rsidP="00AD5428">
      <w:pPr>
        <w:bidi/>
        <w:ind w:firstLine="567"/>
        <w:jc w:val="both"/>
        <w:rPr>
          <w:rFonts w:cs="David" w:hint="cs"/>
          <w:rtl/>
        </w:rPr>
      </w:pPr>
    </w:p>
    <w:p w14:paraId="0D2109B7" w14:textId="77777777" w:rsidR="00AD5428" w:rsidRPr="00AD5428" w:rsidRDefault="00AD5428" w:rsidP="00AD5428">
      <w:pPr>
        <w:bidi/>
        <w:ind w:firstLine="567"/>
        <w:jc w:val="both"/>
        <w:rPr>
          <w:rFonts w:cs="David" w:hint="cs"/>
          <w:rtl/>
        </w:rPr>
      </w:pPr>
      <w:r w:rsidRPr="00AD5428">
        <w:rPr>
          <w:rFonts w:cs="David" w:hint="cs"/>
          <w:rtl/>
        </w:rPr>
        <w:t xml:space="preserve">יושבי ראש כנסת לשעבר שהיו לפני ריבלין, לפני 2001, עדיין נשארת ההצמדה לראש ממשלה לשעבר. ראש ממשלה לשעבר, גם לגבי תנאיו היו שינויים במשך השנים. בעבר היה זכאי ראש ממשלה לשעבר, שיש לו 70% פנסיה, לשרותי משרד, כפי שאמרתי לרכב, שניהם לכל החיים. במהלך השנים, כפי שציין מר דן תיכון, בגלל נתניהו, ואחר כך ברק לא הגיעו ל-70% אחוז, קבעו שהזכאות לשירותי משרד, עבור ראש ממשלה לשעבר, ובלבד שהוא כיהן 18 חודשים, גם אם הוא לא הגיע ל-70%. אבל כל השנים נשמרה ההקבלה בין יו"ר הכנסת לשעבר לבין ראש הממשלה לשעבר. </w:t>
      </w:r>
    </w:p>
    <w:p w14:paraId="477E75F7" w14:textId="77777777" w:rsidR="00AD5428" w:rsidRPr="00AD5428" w:rsidRDefault="00AD5428" w:rsidP="00AD5428">
      <w:pPr>
        <w:bidi/>
        <w:jc w:val="both"/>
        <w:rPr>
          <w:rFonts w:cs="David" w:hint="cs"/>
          <w:rtl/>
        </w:rPr>
      </w:pPr>
    </w:p>
    <w:p w14:paraId="59805F51" w14:textId="77777777" w:rsidR="00AD5428" w:rsidRPr="00AD5428" w:rsidRDefault="00AD5428" w:rsidP="00AD5428">
      <w:pPr>
        <w:bidi/>
        <w:ind w:firstLine="567"/>
        <w:jc w:val="both"/>
        <w:rPr>
          <w:rFonts w:cs="David" w:hint="cs"/>
          <w:rtl/>
        </w:rPr>
      </w:pPr>
      <w:r w:rsidRPr="00AD5428">
        <w:rPr>
          <w:rFonts w:cs="David" w:hint="cs"/>
          <w:rtl/>
        </w:rPr>
        <w:t xml:space="preserve">למשל, בשנת 2000, נקבע לגבי ראש ממשלה לשעבר שאם הוא מכהן במשרה ציבורית, הוא לא יהיה זכאי לאותם שירותי משרד. ואז אמרו: "או.קיי, יו"ר הכנסת הוא כמו ראש ממשלה". ולכן כשמר תיכון ליו"ר רשות הנמלים, נאמר שהוא לא זכאי לקבל שירותי משרד מהכנסת. על כך פנה מר תיכון לבית המשפט העליון ובית המשפט העליון דחה את הערעור בטענה שההקבלה פועלת לטוב ולרע.  </w:t>
      </w:r>
    </w:p>
    <w:p w14:paraId="2CD5976B" w14:textId="77777777" w:rsidR="00AD5428" w:rsidRPr="00AD5428" w:rsidRDefault="00AD5428" w:rsidP="00AD5428">
      <w:pPr>
        <w:bidi/>
        <w:jc w:val="both"/>
        <w:rPr>
          <w:rFonts w:cs="David" w:hint="cs"/>
          <w:rtl/>
        </w:rPr>
      </w:pPr>
    </w:p>
    <w:p w14:paraId="191EBA6A" w14:textId="77777777" w:rsidR="00AD5428" w:rsidRPr="00AD5428" w:rsidRDefault="00AD5428" w:rsidP="00AD5428">
      <w:pPr>
        <w:bidi/>
        <w:ind w:firstLine="567"/>
        <w:jc w:val="both"/>
        <w:rPr>
          <w:rFonts w:cs="David" w:hint="cs"/>
          <w:rtl/>
        </w:rPr>
      </w:pPr>
      <w:r w:rsidRPr="00AD5428">
        <w:rPr>
          <w:rFonts w:cs="David" w:hint="cs"/>
          <w:rtl/>
        </w:rPr>
        <w:t xml:space="preserve">במהלך הכנסת הקודמת ישבה ועדת הכספים על נושא של זכויות ראשי ממשלה לשעבר. הוקמה אז ועדת משנה, שישבו בה בייגה שוחט, וכשהוא עזב את הכנסת חיים אורון נכנס במקומו, וחבר הכנסת ליצמן. בסופו של דבר החליטה ועדת הכספים לשנות גם את תנאי ראש הממשלה לשעבר. לגבי ראש הממשלה שנבחר לאחר ההחלטה, כלומר,  אולמרט  והבאים אחריו, נקבעה תקופת זכאות של 5 שנים הן לרכב והן לשירותי משרד.  </w:t>
      </w:r>
    </w:p>
    <w:p w14:paraId="4AE2467B" w14:textId="77777777" w:rsidR="00AD5428" w:rsidRPr="00AD5428" w:rsidRDefault="00AD5428" w:rsidP="00AD5428">
      <w:pPr>
        <w:bidi/>
        <w:jc w:val="both"/>
        <w:rPr>
          <w:rFonts w:cs="David" w:hint="cs"/>
          <w:rtl/>
        </w:rPr>
      </w:pPr>
    </w:p>
    <w:p w14:paraId="65B6AB95"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2BE1573C" w14:textId="77777777" w:rsidR="00AD5428" w:rsidRPr="00AD5428" w:rsidRDefault="00AD5428" w:rsidP="00AD5428">
      <w:pPr>
        <w:bidi/>
        <w:jc w:val="both"/>
        <w:rPr>
          <w:rFonts w:cs="David" w:hint="cs"/>
          <w:u w:val="single"/>
          <w:rtl/>
        </w:rPr>
      </w:pPr>
    </w:p>
    <w:p w14:paraId="7EDC660B" w14:textId="77777777" w:rsidR="00AD5428" w:rsidRPr="00AD5428" w:rsidRDefault="00AD5428" w:rsidP="00AD5428">
      <w:pPr>
        <w:bidi/>
        <w:jc w:val="both"/>
        <w:rPr>
          <w:rFonts w:cs="David" w:hint="cs"/>
          <w:rtl/>
        </w:rPr>
      </w:pPr>
      <w:r w:rsidRPr="00AD5428">
        <w:rPr>
          <w:rFonts w:cs="David" w:hint="cs"/>
          <w:rtl/>
        </w:rPr>
        <w:tab/>
        <w:t>לא משנים הביצועים שלו כראש ממשלה?</w:t>
      </w:r>
    </w:p>
    <w:p w14:paraId="6843BE9C" w14:textId="77777777" w:rsidR="00AD5428" w:rsidRPr="00AD5428" w:rsidRDefault="00AD5428" w:rsidP="00AD5428">
      <w:pPr>
        <w:bidi/>
        <w:jc w:val="both"/>
        <w:rPr>
          <w:rFonts w:cs="David" w:hint="cs"/>
          <w:rtl/>
        </w:rPr>
      </w:pPr>
    </w:p>
    <w:p w14:paraId="09F46860"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0054EE77" w14:textId="77777777" w:rsidR="00AD5428" w:rsidRPr="00AD5428" w:rsidRDefault="00AD5428" w:rsidP="00AD5428">
      <w:pPr>
        <w:bidi/>
        <w:jc w:val="both"/>
        <w:rPr>
          <w:rFonts w:cs="David" w:hint="cs"/>
          <w:u w:val="single"/>
          <w:rtl/>
        </w:rPr>
      </w:pPr>
    </w:p>
    <w:p w14:paraId="554CF890" w14:textId="77777777" w:rsidR="00AD5428" w:rsidRPr="00AD5428" w:rsidRDefault="00AD5428" w:rsidP="00AD5428">
      <w:pPr>
        <w:bidi/>
        <w:ind w:firstLine="567"/>
        <w:jc w:val="both"/>
        <w:rPr>
          <w:rFonts w:cs="David" w:hint="cs"/>
          <w:rtl/>
        </w:rPr>
      </w:pPr>
      <w:r w:rsidRPr="00AD5428">
        <w:rPr>
          <w:rFonts w:cs="David" w:hint="cs"/>
          <w:rtl/>
        </w:rPr>
        <w:t>אני מדגישה, אולמרט והבאים אחריו יהיו זכאים לרכב ולשירותי משרד ל-5 שנים. בעוד שיו"ר הכנסת לשעבר מריבלין ואחריו זכאים לשירותי משרד ל-5 שנים, רכב לכל החיים. ההחלטות לא זהות. לכן זה לא אותו דבר כי ההקבלה בוטלה.</w:t>
      </w:r>
    </w:p>
    <w:p w14:paraId="04E88209" w14:textId="77777777" w:rsidR="00AD5428" w:rsidRPr="00AD5428" w:rsidRDefault="00AD5428" w:rsidP="00AD5428">
      <w:pPr>
        <w:bidi/>
        <w:jc w:val="both"/>
        <w:rPr>
          <w:rFonts w:cs="David" w:hint="cs"/>
          <w:rtl/>
        </w:rPr>
      </w:pPr>
    </w:p>
    <w:p w14:paraId="66D14D56" w14:textId="77777777" w:rsidR="00AD5428" w:rsidRPr="00AD5428" w:rsidRDefault="00AD5428" w:rsidP="00AD5428">
      <w:pPr>
        <w:bidi/>
        <w:ind w:firstLine="567"/>
        <w:jc w:val="both"/>
        <w:rPr>
          <w:rFonts w:cs="David" w:hint="cs"/>
          <w:rtl/>
        </w:rPr>
      </w:pPr>
      <w:r w:rsidRPr="00AD5428">
        <w:rPr>
          <w:rFonts w:cs="David" w:hint="cs"/>
          <w:rtl/>
        </w:rPr>
        <w:t>אבל, באותה החלטה של ועדת הכספים, היא קבעה שם סעיף והו</w:t>
      </w:r>
      <w:r w:rsidRPr="00AD5428">
        <w:rPr>
          <w:rFonts w:cs="David" w:hint="eastAsia"/>
          <w:rtl/>
        </w:rPr>
        <w:t>א</w:t>
      </w:r>
      <w:r w:rsidRPr="00AD5428">
        <w:rPr>
          <w:rFonts w:cs="David" w:hint="cs"/>
          <w:rtl/>
        </w:rPr>
        <w:t xml:space="preserve"> בעצם ענייננו עכשיו. היא קבעה סעיף שאמר שראש ממשלה שנבחר אחרי 1996, דהיינו נתניהו וברק, אותם 5 שנים שלהם מסתיימות ב-31.12.2006. כלומר, נתניהו וברק, בשבוע הבא נפסקת זכאותם לרכב ולשירותי משרד. אז אנחנו אמרנו, לפי החלטת הגמלאות של חברי הכנסת ולפי פסיקת בית המשפט, יושבי ראש הכנסת לשעבר בורג ותיכון מקבילים לברק ונתניהו ולכם גם להם נפסקים שירותי משרד והרכב ב-31.12.2006. </w:t>
      </w:r>
    </w:p>
    <w:p w14:paraId="0690D3AF" w14:textId="77777777" w:rsidR="00AD5428" w:rsidRPr="00AD5428" w:rsidRDefault="00AD5428" w:rsidP="00AD5428">
      <w:pPr>
        <w:bidi/>
        <w:jc w:val="both"/>
        <w:rPr>
          <w:rFonts w:cs="David" w:hint="cs"/>
          <w:rtl/>
        </w:rPr>
      </w:pPr>
    </w:p>
    <w:p w14:paraId="7D158237" w14:textId="77777777" w:rsidR="00AD5428" w:rsidRPr="00AD5428" w:rsidRDefault="00AD5428" w:rsidP="00AD5428">
      <w:pPr>
        <w:bidi/>
        <w:ind w:firstLine="567"/>
        <w:jc w:val="both"/>
        <w:rPr>
          <w:rFonts w:cs="David" w:hint="cs"/>
          <w:rtl/>
        </w:rPr>
      </w:pPr>
      <w:r w:rsidRPr="00AD5428">
        <w:rPr>
          <w:rFonts w:cs="David" w:hint="cs"/>
          <w:rtl/>
        </w:rPr>
        <w:t xml:space="preserve">פה אפשר לציין שבורג לא זהה לתיכון כי אין לו 70% פנסיה. </w:t>
      </w:r>
    </w:p>
    <w:p w14:paraId="3D31672D" w14:textId="77777777" w:rsidR="00AD5428" w:rsidRPr="00AD5428" w:rsidRDefault="00AD5428" w:rsidP="00AD5428">
      <w:pPr>
        <w:bidi/>
        <w:jc w:val="both"/>
        <w:rPr>
          <w:rFonts w:cs="David" w:hint="cs"/>
          <w:rtl/>
        </w:rPr>
      </w:pPr>
    </w:p>
    <w:p w14:paraId="2B4FF21B" w14:textId="77777777" w:rsidR="00AD5428" w:rsidRPr="00AD5428" w:rsidRDefault="00AD5428" w:rsidP="00AD5428">
      <w:pPr>
        <w:bidi/>
        <w:jc w:val="both"/>
        <w:rPr>
          <w:rFonts w:cs="David" w:hint="cs"/>
          <w:u w:val="single"/>
          <w:rtl/>
        </w:rPr>
      </w:pPr>
      <w:r w:rsidRPr="00AD5428">
        <w:rPr>
          <w:rFonts w:cs="David" w:hint="cs"/>
          <w:u w:val="single"/>
          <w:rtl/>
        </w:rPr>
        <w:t>דן תיכון:</w:t>
      </w:r>
    </w:p>
    <w:p w14:paraId="3507B799" w14:textId="77777777" w:rsidR="00AD5428" w:rsidRPr="00AD5428" w:rsidRDefault="00AD5428" w:rsidP="00AD5428">
      <w:pPr>
        <w:bidi/>
        <w:jc w:val="both"/>
        <w:rPr>
          <w:rFonts w:cs="David" w:hint="cs"/>
          <w:u w:val="single"/>
          <w:rtl/>
        </w:rPr>
      </w:pPr>
    </w:p>
    <w:p w14:paraId="041B2E7E" w14:textId="77777777" w:rsidR="00AD5428" w:rsidRPr="00AD5428" w:rsidRDefault="00AD5428" w:rsidP="00AD5428">
      <w:pPr>
        <w:bidi/>
        <w:jc w:val="both"/>
        <w:rPr>
          <w:rFonts w:cs="David" w:hint="cs"/>
          <w:rtl/>
        </w:rPr>
      </w:pPr>
      <w:r w:rsidRPr="00AD5428">
        <w:rPr>
          <w:rFonts w:cs="David" w:hint="cs"/>
          <w:rtl/>
        </w:rPr>
        <w:tab/>
        <w:t>הוא מקבל מהסוכנות את הכל.</w:t>
      </w:r>
    </w:p>
    <w:p w14:paraId="21D35D4F" w14:textId="77777777" w:rsidR="00AD5428" w:rsidRPr="00AD5428" w:rsidRDefault="00AD5428" w:rsidP="00AD5428">
      <w:pPr>
        <w:bidi/>
        <w:jc w:val="both"/>
        <w:rPr>
          <w:rFonts w:cs="David" w:hint="cs"/>
          <w:rtl/>
        </w:rPr>
      </w:pPr>
    </w:p>
    <w:p w14:paraId="44AF68C1"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185291C7" w14:textId="77777777" w:rsidR="00AD5428" w:rsidRPr="00AD5428" w:rsidRDefault="00AD5428" w:rsidP="00AD5428">
      <w:pPr>
        <w:bidi/>
        <w:jc w:val="both"/>
        <w:rPr>
          <w:rFonts w:cs="David" w:hint="cs"/>
          <w:rtl/>
        </w:rPr>
      </w:pPr>
    </w:p>
    <w:p w14:paraId="32AF34B8" w14:textId="77777777" w:rsidR="00AD5428" w:rsidRPr="00AD5428" w:rsidRDefault="00AD5428" w:rsidP="00AD5428">
      <w:pPr>
        <w:bidi/>
        <w:ind w:firstLine="567"/>
        <w:jc w:val="both"/>
        <w:rPr>
          <w:rFonts w:cs="David" w:hint="cs"/>
          <w:rtl/>
        </w:rPr>
      </w:pPr>
      <w:r w:rsidRPr="00AD5428">
        <w:rPr>
          <w:rFonts w:cs="David" w:hint="cs"/>
          <w:rtl/>
        </w:rPr>
        <w:t xml:space="preserve">האם באופן אוטומטי הם הופכים להיות יושבי ראש כנסת בדיוק כמו הבאים אחריהם? ברגע שנפסק ההסדר הזה הם חוזרים להיות - - - </w:t>
      </w:r>
    </w:p>
    <w:p w14:paraId="06863DE1" w14:textId="77777777" w:rsidR="00AD5428" w:rsidRPr="00AD5428" w:rsidRDefault="00AD5428" w:rsidP="00AD5428">
      <w:pPr>
        <w:bidi/>
        <w:jc w:val="both"/>
        <w:rPr>
          <w:rFonts w:cs="David" w:hint="cs"/>
          <w:rtl/>
        </w:rPr>
      </w:pPr>
    </w:p>
    <w:p w14:paraId="67009BB4"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1D6246B9" w14:textId="77777777" w:rsidR="00AD5428" w:rsidRPr="00AD5428" w:rsidRDefault="00AD5428" w:rsidP="00AD5428">
      <w:pPr>
        <w:bidi/>
        <w:jc w:val="both"/>
        <w:rPr>
          <w:rFonts w:cs="David" w:hint="cs"/>
          <w:rtl/>
        </w:rPr>
      </w:pPr>
    </w:p>
    <w:p w14:paraId="5E3FE41F" w14:textId="77777777" w:rsidR="00AD5428" w:rsidRPr="00AD5428" w:rsidRDefault="00AD5428" w:rsidP="00AD5428">
      <w:pPr>
        <w:bidi/>
        <w:jc w:val="both"/>
        <w:rPr>
          <w:rFonts w:cs="David" w:hint="cs"/>
          <w:rtl/>
        </w:rPr>
      </w:pPr>
      <w:r w:rsidRPr="00AD5428">
        <w:rPr>
          <w:rFonts w:cs="David" w:hint="cs"/>
          <w:rtl/>
        </w:rPr>
        <w:tab/>
        <w:t xml:space="preserve">לא. בשביל לדעת מה קיים לגבי בורג ותיכון, לוקחים מה שכתוב - - - </w:t>
      </w:r>
    </w:p>
    <w:p w14:paraId="541F6CF3" w14:textId="77777777" w:rsidR="00AD5428" w:rsidRPr="00AD5428" w:rsidRDefault="00AD5428" w:rsidP="00AD5428">
      <w:pPr>
        <w:bidi/>
        <w:jc w:val="both"/>
        <w:rPr>
          <w:rFonts w:cs="David" w:hint="cs"/>
          <w:u w:val="single"/>
          <w:rtl/>
        </w:rPr>
      </w:pPr>
    </w:p>
    <w:p w14:paraId="54A39180" w14:textId="77777777" w:rsidR="00AD5428" w:rsidRPr="00AD5428" w:rsidRDefault="00AD5428" w:rsidP="00AD5428">
      <w:pPr>
        <w:bidi/>
        <w:jc w:val="both"/>
        <w:rPr>
          <w:rFonts w:cs="David" w:hint="cs"/>
          <w:rtl/>
        </w:rPr>
      </w:pPr>
      <w:r w:rsidRPr="00AD5428">
        <w:rPr>
          <w:rFonts w:cs="David" w:hint="cs"/>
          <w:u w:val="single"/>
          <w:rtl/>
        </w:rPr>
        <w:t>גדעון סער:</w:t>
      </w:r>
    </w:p>
    <w:p w14:paraId="2211B292" w14:textId="77777777" w:rsidR="00AD5428" w:rsidRPr="00AD5428" w:rsidRDefault="00AD5428" w:rsidP="00AD5428">
      <w:pPr>
        <w:bidi/>
        <w:jc w:val="both"/>
        <w:rPr>
          <w:rFonts w:cs="David" w:hint="cs"/>
          <w:rtl/>
        </w:rPr>
      </w:pPr>
    </w:p>
    <w:p w14:paraId="1BFC4111" w14:textId="77777777" w:rsidR="00AD5428" w:rsidRPr="00AD5428" w:rsidRDefault="00AD5428" w:rsidP="00AD5428">
      <w:pPr>
        <w:bidi/>
        <w:ind w:firstLine="567"/>
        <w:jc w:val="both"/>
        <w:rPr>
          <w:rFonts w:cs="David" w:hint="cs"/>
          <w:rtl/>
        </w:rPr>
      </w:pPr>
      <w:r w:rsidRPr="00AD5428">
        <w:rPr>
          <w:rFonts w:cs="David" w:hint="cs"/>
          <w:rtl/>
        </w:rPr>
        <w:t>מה יהיה הדין שיחול על נתניהו, לאחר שהוא ייבחר פעם שניה?</w:t>
      </w:r>
    </w:p>
    <w:p w14:paraId="3758DB3B" w14:textId="77777777" w:rsidR="00AD5428" w:rsidRPr="00AD5428" w:rsidRDefault="00AD5428" w:rsidP="00AD5428">
      <w:pPr>
        <w:bidi/>
        <w:jc w:val="both"/>
        <w:rPr>
          <w:rFonts w:cs="David" w:hint="cs"/>
          <w:rtl/>
        </w:rPr>
      </w:pPr>
    </w:p>
    <w:p w14:paraId="66DF26CC"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9E03B13" w14:textId="77777777" w:rsidR="00AD5428" w:rsidRPr="00AD5428" w:rsidRDefault="00AD5428" w:rsidP="00AD5428">
      <w:pPr>
        <w:bidi/>
        <w:jc w:val="both"/>
        <w:rPr>
          <w:rFonts w:cs="David" w:hint="cs"/>
          <w:rtl/>
        </w:rPr>
      </w:pPr>
    </w:p>
    <w:p w14:paraId="4A470F02" w14:textId="77777777" w:rsidR="00AD5428" w:rsidRPr="00AD5428" w:rsidRDefault="00AD5428" w:rsidP="00AD5428">
      <w:pPr>
        <w:bidi/>
        <w:ind w:firstLine="567"/>
        <w:jc w:val="both"/>
        <w:rPr>
          <w:rFonts w:cs="David" w:hint="cs"/>
          <w:rtl/>
        </w:rPr>
      </w:pPr>
      <w:r w:rsidRPr="00AD5428">
        <w:rPr>
          <w:rFonts w:cs="David" w:hint="cs"/>
          <w:rtl/>
        </w:rPr>
        <w:t>אני רוצה שתתייחסי לעובדה שבמשך 5 השנים האחרונות דן תיכון לא מיצה את כל הזכויות המגיעות לו. מן הראוי היה שלו, לפחות, ניתן לו תקופת הארכה כדי שהוא ימלא את ה-5 שנים, כפי שהוא צריך למלא אותם? בסך הכל הוא לא אשם שהוא כיהן במשרה נוספת.</w:t>
      </w:r>
    </w:p>
    <w:p w14:paraId="2317A807" w14:textId="77777777" w:rsidR="00AD5428" w:rsidRPr="00AD5428" w:rsidRDefault="00AD5428" w:rsidP="00AD5428">
      <w:pPr>
        <w:bidi/>
        <w:jc w:val="both"/>
        <w:rPr>
          <w:rFonts w:cs="David" w:hint="cs"/>
          <w:rtl/>
        </w:rPr>
      </w:pPr>
    </w:p>
    <w:p w14:paraId="5D95E863" w14:textId="77777777" w:rsidR="00AD5428" w:rsidRPr="00AD5428" w:rsidRDefault="00AD5428" w:rsidP="00AD5428">
      <w:pPr>
        <w:bidi/>
        <w:jc w:val="both"/>
        <w:rPr>
          <w:rFonts w:cs="David" w:hint="cs"/>
          <w:rtl/>
        </w:rPr>
      </w:pPr>
      <w:r w:rsidRPr="00AD5428">
        <w:rPr>
          <w:rFonts w:cs="David" w:hint="cs"/>
          <w:rtl/>
        </w:rPr>
        <w:tab/>
        <w:t xml:space="preserve">הערה למנכ"ל. </w:t>
      </w:r>
    </w:p>
    <w:p w14:paraId="5B01019E" w14:textId="77777777" w:rsidR="00AD5428" w:rsidRPr="00AD5428" w:rsidRDefault="00AD5428" w:rsidP="00AD5428">
      <w:pPr>
        <w:bidi/>
        <w:jc w:val="both"/>
        <w:rPr>
          <w:rFonts w:cs="David" w:hint="cs"/>
          <w:rtl/>
        </w:rPr>
      </w:pPr>
    </w:p>
    <w:p w14:paraId="50A7FA91" w14:textId="77777777" w:rsidR="00AD5428" w:rsidRPr="00AD5428" w:rsidRDefault="00AD5428" w:rsidP="00AD5428">
      <w:pPr>
        <w:bidi/>
        <w:jc w:val="both"/>
        <w:rPr>
          <w:rFonts w:cs="David" w:hint="cs"/>
          <w:u w:val="single"/>
          <w:rtl/>
        </w:rPr>
      </w:pPr>
      <w:r w:rsidRPr="00AD5428">
        <w:rPr>
          <w:rFonts w:cs="David" w:hint="cs"/>
          <w:u w:val="single"/>
          <w:rtl/>
        </w:rPr>
        <w:t>אבי בלשניקוב:</w:t>
      </w:r>
    </w:p>
    <w:p w14:paraId="5744634B" w14:textId="77777777" w:rsidR="00AD5428" w:rsidRPr="00AD5428" w:rsidRDefault="00AD5428" w:rsidP="00AD5428">
      <w:pPr>
        <w:bidi/>
        <w:jc w:val="both"/>
        <w:rPr>
          <w:rFonts w:cs="David" w:hint="cs"/>
          <w:rtl/>
        </w:rPr>
      </w:pPr>
    </w:p>
    <w:p w14:paraId="75A20D2F" w14:textId="77777777" w:rsidR="00AD5428" w:rsidRPr="00AD5428" w:rsidRDefault="00AD5428" w:rsidP="00AD5428">
      <w:pPr>
        <w:bidi/>
        <w:ind w:firstLine="567"/>
        <w:jc w:val="both"/>
        <w:rPr>
          <w:rFonts w:cs="David" w:hint="cs"/>
          <w:rtl/>
        </w:rPr>
      </w:pPr>
      <w:r w:rsidRPr="00AD5428">
        <w:rPr>
          <w:rFonts w:cs="David" w:hint="cs"/>
          <w:rtl/>
        </w:rPr>
        <w:t xml:space="preserve">ועדת הכנסת או הכנסת היא טובה וראויה בהקמת ועדות ציבוריות שבאות ובודקות אבל הן מנותקות מהמציאות. אני אדגים רק לגבי דבר אחד, שהוא פשוט אבסורדי מבחינת מה שהחליטה הוועדה הציבורית בראשות בייגה שוחט. </w:t>
      </w:r>
    </w:p>
    <w:p w14:paraId="64E0B537" w14:textId="77777777" w:rsidR="00AD5428" w:rsidRPr="00AD5428" w:rsidRDefault="00AD5428" w:rsidP="00AD5428">
      <w:pPr>
        <w:bidi/>
        <w:jc w:val="both"/>
        <w:rPr>
          <w:rFonts w:cs="David" w:hint="cs"/>
          <w:rtl/>
        </w:rPr>
      </w:pPr>
    </w:p>
    <w:p w14:paraId="1B94E39D" w14:textId="77777777" w:rsidR="00AD5428" w:rsidRPr="00AD5428" w:rsidRDefault="00AD5428" w:rsidP="00AD5428">
      <w:pPr>
        <w:bidi/>
        <w:ind w:firstLine="567"/>
        <w:jc w:val="both"/>
        <w:rPr>
          <w:rFonts w:cs="David" w:hint="cs"/>
          <w:rtl/>
        </w:rPr>
      </w:pPr>
      <w:r w:rsidRPr="00AD5428">
        <w:rPr>
          <w:rFonts w:cs="David" w:hint="cs"/>
          <w:rtl/>
        </w:rPr>
        <w:t xml:space="preserve">מה שהחליטה הוועדה לגבי ראשי ממשלה לשעבר, מה שקיבלתם כרגע סקירה מהיועצת המשפטית, תראו כמה שזה מנותק מהמציאות שרק מסבך את כולנו לאחר מכן. באה הוועדה ואומרת, להלן חבר הכנסת נתניהו, לאחר 5 שנים אתה לא זכאי לכלום. מה לעשות ששכחו להתייעץ עם שירותי הביטחון. באים עכשיו שירותי הביטחון אלי ואומרים: "מה זאת אומרת שישבה ועדה כספים, כנסת או ועדה ציבורית והחליטה שאחרי 5 שנים אין כלום? ארגוני הטרור לא מכירים יותר את נתניהו? הוא לא קיים יותר. סליחה, אדון בלשניקוב, הנה מסמך. אנחנו רוצים אל"ף, בי"ת, גימ"ל".  </w:t>
      </w:r>
    </w:p>
    <w:p w14:paraId="39ECAF57" w14:textId="77777777" w:rsidR="00AD5428" w:rsidRPr="00AD5428" w:rsidRDefault="00AD5428" w:rsidP="00AD5428">
      <w:pPr>
        <w:bidi/>
        <w:jc w:val="both"/>
        <w:rPr>
          <w:rFonts w:cs="David" w:hint="cs"/>
          <w:rtl/>
        </w:rPr>
      </w:pPr>
    </w:p>
    <w:p w14:paraId="480F6403" w14:textId="77777777" w:rsidR="00AD5428" w:rsidRPr="00AD5428" w:rsidRDefault="00AD5428" w:rsidP="00AD5428">
      <w:pPr>
        <w:bidi/>
        <w:jc w:val="both"/>
        <w:rPr>
          <w:rFonts w:cs="David" w:hint="cs"/>
          <w:rtl/>
        </w:rPr>
      </w:pPr>
      <w:r w:rsidRPr="00AD5428">
        <w:rPr>
          <w:rFonts w:cs="David" w:hint="cs"/>
          <w:u w:val="single"/>
          <w:rtl/>
        </w:rPr>
        <w:t>גדעון סער:</w:t>
      </w:r>
    </w:p>
    <w:p w14:paraId="117CA4E7" w14:textId="77777777" w:rsidR="00AD5428" w:rsidRPr="00AD5428" w:rsidRDefault="00AD5428" w:rsidP="00AD5428">
      <w:pPr>
        <w:bidi/>
        <w:jc w:val="both"/>
        <w:rPr>
          <w:rFonts w:cs="David" w:hint="cs"/>
          <w:rtl/>
        </w:rPr>
      </w:pPr>
    </w:p>
    <w:p w14:paraId="75CEF547" w14:textId="77777777" w:rsidR="00AD5428" w:rsidRPr="00AD5428" w:rsidRDefault="00AD5428" w:rsidP="00AD5428">
      <w:pPr>
        <w:bidi/>
        <w:ind w:firstLine="567"/>
        <w:jc w:val="both"/>
        <w:rPr>
          <w:rFonts w:cs="David" w:hint="cs"/>
          <w:rtl/>
        </w:rPr>
      </w:pPr>
      <w:r w:rsidRPr="00AD5428">
        <w:rPr>
          <w:rFonts w:cs="David" w:hint="cs"/>
          <w:rtl/>
        </w:rPr>
        <w:t>הם מכירים את נתניהו אבל לא ישכחו את השם עמיר פרץ.</w:t>
      </w:r>
    </w:p>
    <w:p w14:paraId="1FA489F3" w14:textId="77777777" w:rsidR="00AD5428" w:rsidRPr="00AD5428" w:rsidRDefault="00AD5428" w:rsidP="00AD5428">
      <w:pPr>
        <w:bidi/>
        <w:jc w:val="both"/>
        <w:rPr>
          <w:rFonts w:cs="David" w:hint="cs"/>
          <w:rtl/>
        </w:rPr>
      </w:pPr>
    </w:p>
    <w:p w14:paraId="064CEB26"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4FE5C94D" w14:textId="77777777" w:rsidR="00AD5428" w:rsidRPr="00AD5428" w:rsidRDefault="00AD5428" w:rsidP="00AD5428">
      <w:pPr>
        <w:bidi/>
        <w:jc w:val="both"/>
        <w:rPr>
          <w:rFonts w:cs="David" w:hint="cs"/>
          <w:rtl/>
        </w:rPr>
      </w:pPr>
    </w:p>
    <w:p w14:paraId="3D68672A" w14:textId="77777777" w:rsidR="00AD5428" w:rsidRPr="00AD5428" w:rsidRDefault="00AD5428" w:rsidP="00AD5428">
      <w:pPr>
        <w:bidi/>
        <w:jc w:val="both"/>
        <w:rPr>
          <w:rFonts w:cs="David" w:hint="cs"/>
          <w:rtl/>
        </w:rPr>
      </w:pPr>
      <w:r w:rsidRPr="00AD5428">
        <w:rPr>
          <w:rFonts w:cs="David" w:hint="cs"/>
          <w:rtl/>
        </w:rPr>
        <w:tab/>
        <w:t xml:space="preserve">אדוני המנכ"ל, כי נתניהו חבר כנסת. </w:t>
      </w:r>
    </w:p>
    <w:p w14:paraId="694A8814" w14:textId="77777777" w:rsidR="00AD5428" w:rsidRPr="00AD5428" w:rsidRDefault="00AD5428" w:rsidP="00AD5428">
      <w:pPr>
        <w:bidi/>
        <w:jc w:val="both"/>
        <w:rPr>
          <w:rFonts w:cs="David" w:hint="cs"/>
          <w:rtl/>
        </w:rPr>
      </w:pPr>
    </w:p>
    <w:p w14:paraId="6B534E97" w14:textId="77777777" w:rsidR="00AD5428" w:rsidRPr="00AD5428" w:rsidRDefault="00AD5428" w:rsidP="00AD5428">
      <w:pPr>
        <w:bidi/>
        <w:jc w:val="both"/>
        <w:rPr>
          <w:rFonts w:cs="David" w:hint="cs"/>
          <w:u w:val="single"/>
          <w:rtl/>
        </w:rPr>
      </w:pPr>
      <w:r w:rsidRPr="00AD5428">
        <w:rPr>
          <w:rFonts w:cs="David" w:hint="cs"/>
          <w:u w:val="single"/>
          <w:rtl/>
        </w:rPr>
        <w:t>אבי בלשניקוב:</w:t>
      </w:r>
    </w:p>
    <w:p w14:paraId="75FAE333" w14:textId="77777777" w:rsidR="00AD5428" w:rsidRPr="00AD5428" w:rsidRDefault="00AD5428" w:rsidP="00AD5428">
      <w:pPr>
        <w:bidi/>
        <w:jc w:val="both"/>
        <w:rPr>
          <w:rFonts w:cs="David" w:hint="cs"/>
          <w:rtl/>
        </w:rPr>
      </w:pPr>
    </w:p>
    <w:p w14:paraId="34EB0E8B" w14:textId="77777777" w:rsidR="00AD5428" w:rsidRPr="00AD5428" w:rsidRDefault="00AD5428" w:rsidP="00AD5428">
      <w:pPr>
        <w:bidi/>
        <w:ind w:firstLine="567"/>
        <w:jc w:val="both"/>
        <w:rPr>
          <w:rFonts w:cs="David" w:hint="cs"/>
          <w:rtl/>
        </w:rPr>
      </w:pPr>
      <w:r w:rsidRPr="00AD5428">
        <w:rPr>
          <w:rFonts w:cs="David" w:hint="cs"/>
          <w:rtl/>
        </w:rPr>
        <w:t xml:space="preserve">לא. סליחה. ואז מה? אני מקבל סל של דרישות, מפה ועד הודעה חדשה, על חשבון הכנסת, ב דין ובצדק, על נתניהו, כאשר ועדה ציבורית - - - </w:t>
      </w:r>
    </w:p>
    <w:p w14:paraId="3899BD71" w14:textId="77777777" w:rsidR="00AD5428" w:rsidRPr="00AD5428" w:rsidRDefault="00AD5428" w:rsidP="00AD5428">
      <w:pPr>
        <w:bidi/>
        <w:ind w:firstLine="567"/>
        <w:jc w:val="both"/>
        <w:rPr>
          <w:rFonts w:cs="David" w:hint="cs"/>
          <w:rtl/>
        </w:rPr>
      </w:pPr>
    </w:p>
    <w:p w14:paraId="7D0574CF" w14:textId="77777777" w:rsidR="00AD5428" w:rsidRPr="00AD5428" w:rsidRDefault="00AD5428" w:rsidP="00AD5428">
      <w:pPr>
        <w:bidi/>
        <w:jc w:val="both"/>
        <w:rPr>
          <w:rFonts w:cs="David" w:hint="cs"/>
          <w:rtl/>
        </w:rPr>
      </w:pPr>
      <w:r w:rsidRPr="00AD5428">
        <w:rPr>
          <w:rFonts w:cs="David" w:hint="cs"/>
          <w:u w:val="single"/>
          <w:rtl/>
        </w:rPr>
        <w:t>ראובן ריבלין:</w:t>
      </w:r>
      <w:r w:rsidRPr="00AD5428">
        <w:rPr>
          <w:rFonts w:cs="David" w:hint="cs"/>
          <w:rtl/>
        </w:rPr>
        <w:t xml:space="preserve"> </w:t>
      </w:r>
    </w:p>
    <w:p w14:paraId="555F2475" w14:textId="77777777" w:rsidR="00AD5428" w:rsidRPr="00AD5428" w:rsidRDefault="00AD5428" w:rsidP="00AD5428">
      <w:pPr>
        <w:bidi/>
        <w:jc w:val="both"/>
        <w:rPr>
          <w:rFonts w:cs="David" w:hint="cs"/>
          <w:rtl/>
        </w:rPr>
      </w:pPr>
    </w:p>
    <w:p w14:paraId="3E066EB3" w14:textId="77777777" w:rsidR="00AD5428" w:rsidRPr="00AD5428" w:rsidRDefault="00AD5428" w:rsidP="00AD5428">
      <w:pPr>
        <w:bidi/>
        <w:jc w:val="both"/>
        <w:rPr>
          <w:rFonts w:cs="David" w:hint="cs"/>
          <w:rtl/>
        </w:rPr>
      </w:pPr>
      <w:r w:rsidRPr="00AD5428">
        <w:rPr>
          <w:rFonts w:cs="David" w:hint="cs"/>
          <w:rtl/>
        </w:rPr>
        <w:tab/>
        <w:t>מ ה עם ברק?</w:t>
      </w:r>
    </w:p>
    <w:p w14:paraId="17D1ACD6" w14:textId="77777777" w:rsidR="00AD5428" w:rsidRPr="00AD5428" w:rsidRDefault="00AD5428" w:rsidP="00AD5428">
      <w:pPr>
        <w:bidi/>
        <w:jc w:val="both"/>
        <w:rPr>
          <w:rFonts w:cs="David" w:hint="cs"/>
          <w:rtl/>
        </w:rPr>
      </w:pPr>
    </w:p>
    <w:p w14:paraId="61E03F1E" w14:textId="77777777" w:rsidR="00AD5428" w:rsidRPr="00AD5428" w:rsidRDefault="00AD5428" w:rsidP="00AD5428">
      <w:pPr>
        <w:bidi/>
        <w:jc w:val="both"/>
        <w:rPr>
          <w:rFonts w:cs="David" w:hint="cs"/>
          <w:u w:val="single"/>
          <w:rtl/>
        </w:rPr>
      </w:pPr>
      <w:r w:rsidRPr="00AD5428">
        <w:rPr>
          <w:rFonts w:cs="David" w:hint="cs"/>
          <w:u w:val="single"/>
          <w:rtl/>
        </w:rPr>
        <w:t>אבי בלשניקוב:</w:t>
      </w:r>
    </w:p>
    <w:p w14:paraId="72E256A2" w14:textId="77777777" w:rsidR="00AD5428" w:rsidRPr="00AD5428" w:rsidRDefault="00AD5428" w:rsidP="00AD5428">
      <w:pPr>
        <w:bidi/>
        <w:jc w:val="both"/>
        <w:rPr>
          <w:rFonts w:cs="David" w:hint="cs"/>
          <w:u w:val="single"/>
          <w:rtl/>
        </w:rPr>
      </w:pPr>
    </w:p>
    <w:p w14:paraId="702284E7" w14:textId="77777777" w:rsidR="00AD5428" w:rsidRPr="00AD5428" w:rsidRDefault="00AD5428" w:rsidP="00AD5428">
      <w:pPr>
        <w:bidi/>
        <w:ind w:firstLine="567"/>
        <w:jc w:val="both"/>
        <w:rPr>
          <w:rFonts w:cs="David" w:hint="cs"/>
          <w:rtl/>
        </w:rPr>
      </w:pPr>
      <w:r w:rsidRPr="00AD5428">
        <w:rPr>
          <w:rFonts w:cs="David" w:hint="cs"/>
          <w:rtl/>
        </w:rPr>
        <w:t xml:space="preserve">אני מודיע לך שגם לברק יש את אותו פיתרון, אני מודיע לך באחריות. לכן זה מנותק. ואז זה בא דרך שירותי הביטחון כי יש נתק מוחלט מהרציונל. </w:t>
      </w:r>
    </w:p>
    <w:p w14:paraId="77517C17" w14:textId="77777777" w:rsidR="00AD5428" w:rsidRPr="00AD5428" w:rsidRDefault="00AD5428" w:rsidP="00AD5428">
      <w:pPr>
        <w:bidi/>
        <w:jc w:val="both"/>
        <w:rPr>
          <w:rFonts w:cs="David" w:hint="cs"/>
          <w:u w:val="single"/>
          <w:rtl/>
        </w:rPr>
      </w:pPr>
    </w:p>
    <w:p w14:paraId="0C126709"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9076E4E" w14:textId="77777777" w:rsidR="00AD5428" w:rsidRPr="00AD5428" w:rsidRDefault="00AD5428" w:rsidP="00AD5428">
      <w:pPr>
        <w:bidi/>
        <w:jc w:val="both"/>
        <w:rPr>
          <w:rFonts w:cs="David" w:hint="cs"/>
          <w:rtl/>
        </w:rPr>
      </w:pPr>
    </w:p>
    <w:p w14:paraId="6D1F7C5A" w14:textId="77777777" w:rsidR="00AD5428" w:rsidRPr="00AD5428" w:rsidRDefault="00AD5428" w:rsidP="00AD5428">
      <w:pPr>
        <w:bidi/>
        <w:jc w:val="both"/>
        <w:rPr>
          <w:rFonts w:cs="David" w:hint="cs"/>
          <w:rtl/>
        </w:rPr>
      </w:pPr>
      <w:r w:rsidRPr="00AD5428">
        <w:rPr>
          <w:rFonts w:cs="David" w:hint="cs"/>
          <w:rtl/>
        </w:rPr>
        <w:tab/>
        <w:t>ארבל נא לסיים.</w:t>
      </w:r>
    </w:p>
    <w:p w14:paraId="6BF2769D" w14:textId="77777777" w:rsidR="00AD5428" w:rsidRPr="00AD5428" w:rsidRDefault="00AD5428" w:rsidP="00AD5428">
      <w:pPr>
        <w:bidi/>
        <w:jc w:val="both"/>
        <w:rPr>
          <w:rFonts w:cs="David" w:hint="cs"/>
          <w:rtl/>
        </w:rPr>
      </w:pPr>
    </w:p>
    <w:p w14:paraId="4FBD50DB"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2CD3CA16" w14:textId="77777777" w:rsidR="00AD5428" w:rsidRPr="00AD5428" w:rsidRDefault="00AD5428" w:rsidP="00AD5428">
      <w:pPr>
        <w:bidi/>
        <w:jc w:val="both"/>
        <w:rPr>
          <w:rFonts w:cs="David" w:hint="cs"/>
          <w:rtl/>
        </w:rPr>
      </w:pPr>
    </w:p>
    <w:p w14:paraId="53FC7061" w14:textId="77777777" w:rsidR="00AD5428" w:rsidRPr="00AD5428" w:rsidRDefault="00AD5428" w:rsidP="00AD5428">
      <w:pPr>
        <w:bidi/>
        <w:ind w:firstLine="567"/>
        <w:jc w:val="both"/>
        <w:rPr>
          <w:rFonts w:cs="David" w:hint="cs"/>
          <w:rtl/>
        </w:rPr>
      </w:pPr>
      <w:r w:rsidRPr="00AD5428">
        <w:rPr>
          <w:rFonts w:cs="David" w:hint="cs"/>
          <w:rtl/>
        </w:rPr>
        <w:t>אני רוצה לציין שבהחלטת ועדת הכספים נאמר: "אין בהוראות סעיף זה כדי לגרוע מימון הוצאות רכב ונסיעה בשל צרכי אבטחה ומיגון של ראש ממשלה לשעבר, כפי שיקבעו שירותי הביטחון". הזכאות היא לא לכל החיים. אם שירותי הביטחון דורשים, הדבר ימומן.</w:t>
      </w:r>
    </w:p>
    <w:p w14:paraId="16701088" w14:textId="77777777" w:rsidR="00AD5428" w:rsidRPr="00AD5428" w:rsidRDefault="00AD5428" w:rsidP="00AD5428">
      <w:pPr>
        <w:bidi/>
        <w:jc w:val="both"/>
        <w:rPr>
          <w:rFonts w:cs="David" w:hint="cs"/>
          <w:rtl/>
        </w:rPr>
      </w:pPr>
    </w:p>
    <w:p w14:paraId="6436FC55" w14:textId="77777777" w:rsidR="00AD5428" w:rsidRPr="00AD5428" w:rsidRDefault="00AD5428" w:rsidP="00AD5428">
      <w:pPr>
        <w:bidi/>
        <w:ind w:firstLine="567"/>
        <w:jc w:val="both"/>
        <w:rPr>
          <w:rFonts w:cs="David" w:hint="cs"/>
          <w:rtl/>
        </w:rPr>
      </w:pPr>
      <w:r w:rsidRPr="00AD5428">
        <w:rPr>
          <w:rFonts w:cs="David" w:hint="cs"/>
          <w:rtl/>
        </w:rPr>
        <w:t xml:space="preserve">לגבי שאלת היושבת ראש, לגבי התקופה שמר דן תיכון לא קיבל שירותי משרד. אני אמרתי מה קיים לפי ההחלטה. לפי ההחלטה השירותים נגמרים ב-31.12. אני רוצה גם להזכיר, שחבר הכנסת ריבלין, זכאי לשירותי משרד 5 שנים מיום כהונתו. היות והוא חבר כנסת הוא לא מקבל את השירותים האלה כיו"ר לשעבר. הוא לא יהיה זכאי אחר כך לעוד 5 שנים. </w:t>
      </w:r>
    </w:p>
    <w:p w14:paraId="2C7B3B4C" w14:textId="77777777" w:rsidR="00AD5428" w:rsidRPr="00AD5428" w:rsidRDefault="00AD5428" w:rsidP="00AD5428">
      <w:pPr>
        <w:bidi/>
        <w:jc w:val="both"/>
        <w:rPr>
          <w:rFonts w:cs="David" w:hint="cs"/>
          <w:rtl/>
        </w:rPr>
      </w:pPr>
    </w:p>
    <w:p w14:paraId="0E9E941A" w14:textId="77777777" w:rsidR="00AD5428" w:rsidRPr="00AD5428" w:rsidRDefault="00AD5428" w:rsidP="00AD5428">
      <w:pPr>
        <w:bidi/>
        <w:ind w:firstLine="567"/>
        <w:jc w:val="both"/>
        <w:rPr>
          <w:rFonts w:cs="David" w:hint="cs"/>
          <w:rtl/>
        </w:rPr>
      </w:pPr>
      <w:r w:rsidRPr="00AD5428">
        <w:rPr>
          <w:rFonts w:cs="David" w:hint="cs"/>
          <w:rtl/>
        </w:rPr>
        <w:t xml:space="preserve">אני רוצה להזכיר שכאשר ועדת הכספים קבעה, לגבי ראש ממשלה לשעבר, 5 שנים, היא קבעה גם לגבי נשיא לשעבר שיתחיל לכהן אחרי הנשיא הנוכחי 7 שנים. </w:t>
      </w:r>
    </w:p>
    <w:p w14:paraId="74A4537A" w14:textId="77777777" w:rsidR="00AD5428" w:rsidRPr="00AD5428" w:rsidRDefault="00AD5428" w:rsidP="00AD5428">
      <w:pPr>
        <w:bidi/>
        <w:jc w:val="both"/>
        <w:rPr>
          <w:rFonts w:cs="David" w:hint="cs"/>
          <w:rtl/>
        </w:rPr>
      </w:pPr>
    </w:p>
    <w:p w14:paraId="5F236BB3" w14:textId="77777777" w:rsidR="00AD5428" w:rsidRPr="00AD5428" w:rsidRDefault="00AD5428" w:rsidP="00AD5428">
      <w:pPr>
        <w:bidi/>
        <w:jc w:val="both"/>
        <w:rPr>
          <w:rFonts w:cs="David" w:hint="cs"/>
          <w:rtl/>
        </w:rPr>
      </w:pPr>
      <w:r w:rsidRPr="00AD5428">
        <w:rPr>
          <w:rFonts w:cs="David" w:hint="cs"/>
          <w:u w:val="single"/>
          <w:rtl/>
        </w:rPr>
        <w:t>דן תיכון:</w:t>
      </w:r>
    </w:p>
    <w:p w14:paraId="6CE79FF2" w14:textId="77777777" w:rsidR="00AD5428" w:rsidRPr="00AD5428" w:rsidRDefault="00AD5428" w:rsidP="00AD5428">
      <w:pPr>
        <w:bidi/>
        <w:jc w:val="both"/>
        <w:rPr>
          <w:rFonts w:cs="David" w:hint="cs"/>
          <w:rtl/>
        </w:rPr>
      </w:pPr>
    </w:p>
    <w:p w14:paraId="0CEFF2AA" w14:textId="77777777" w:rsidR="00AD5428" w:rsidRPr="00AD5428" w:rsidRDefault="00AD5428" w:rsidP="00AD5428">
      <w:pPr>
        <w:bidi/>
        <w:ind w:firstLine="567"/>
        <w:jc w:val="both"/>
        <w:rPr>
          <w:rFonts w:cs="David" w:hint="cs"/>
          <w:rtl/>
        </w:rPr>
      </w:pPr>
      <w:r w:rsidRPr="00AD5428">
        <w:rPr>
          <w:rFonts w:cs="David" w:hint="cs"/>
          <w:rtl/>
        </w:rPr>
        <w:t xml:space="preserve">הוא יודע את תנאי הפרישה שלו, כך נאמר. </w:t>
      </w:r>
    </w:p>
    <w:p w14:paraId="6C3D1F06" w14:textId="77777777" w:rsidR="00AD5428" w:rsidRPr="00AD5428" w:rsidRDefault="00AD5428" w:rsidP="00AD5428">
      <w:pPr>
        <w:bidi/>
        <w:jc w:val="both"/>
        <w:rPr>
          <w:rFonts w:cs="David" w:hint="cs"/>
          <w:rtl/>
        </w:rPr>
      </w:pPr>
    </w:p>
    <w:p w14:paraId="7FDC1D04" w14:textId="77777777" w:rsidR="00AD5428" w:rsidRPr="00AD5428" w:rsidRDefault="00AD5428" w:rsidP="00AD5428">
      <w:pPr>
        <w:bidi/>
        <w:jc w:val="both"/>
        <w:rPr>
          <w:rFonts w:cs="David" w:hint="cs"/>
          <w:u w:val="single"/>
          <w:rtl/>
        </w:rPr>
      </w:pPr>
      <w:r w:rsidRPr="00AD5428">
        <w:rPr>
          <w:rFonts w:cs="David" w:hint="cs"/>
          <w:u w:val="single"/>
          <w:rtl/>
        </w:rPr>
        <w:t>קולט אביטל:</w:t>
      </w:r>
    </w:p>
    <w:p w14:paraId="3A521BC3" w14:textId="77777777" w:rsidR="00AD5428" w:rsidRPr="00AD5428" w:rsidRDefault="00AD5428" w:rsidP="00AD5428">
      <w:pPr>
        <w:bidi/>
        <w:jc w:val="both"/>
        <w:rPr>
          <w:rFonts w:cs="David" w:hint="cs"/>
          <w:rtl/>
        </w:rPr>
      </w:pPr>
    </w:p>
    <w:p w14:paraId="7AFFE4AC" w14:textId="77777777" w:rsidR="00AD5428" w:rsidRPr="00AD5428" w:rsidRDefault="00AD5428" w:rsidP="00AD5428">
      <w:pPr>
        <w:bidi/>
        <w:ind w:firstLine="567"/>
        <w:jc w:val="both"/>
        <w:rPr>
          <w:rFonts w:cs="David" w:hint="cs"/>
          <w:rtl/>
        </w:rPr>
      </w:pPr>
      <w:r w:rsidRPr="00AD5428">
        <w:rPr>
          <w:rFonts w:cs="David" w:hint="cs"/>
          <w:rtl/>
        </w:rPr>
        <w:t xml:space="preserve">אני עדיין לא בטוחה שהבנתי מדוע דן תיכון הוצמד לשני ראשי ממשלה? תסבירי למה האחרים לא והשניים האחרים כן. </w:t>
      </w:r>
    </w:p>
    <w:p w14:paraId="45F49CB6" w14:textId="77777777" w:rsidR="00AD5428" w:rsidRPr="00AD5428" w:rsidRDefault="00AD5428" w:rsidP="00AD5428">
      <w:pPr>
        <w:bidi/>
        <w:jc w:val="both"/>
        <w:rPr>
          <w:rFonts w:cs="David" w:hint="cs"/>
          <w:rtl/>
        </w:rPr>
      </w:pPr>
    </w:p>
    <w:p w14:paraId="542CC044"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53D8DBDA" w14:textId="77777777" w:rsidR="00AD5428" w:rsidRPr="00AD5428" w:rsidRDefault="00AD5428" w:rsidP="00AD5428">
      <w:pPr>
        <w:bidi/>
        <w:jc w:val="both"/>
        <w:rPr>
          <w:rFonts w:cs="David" w:hint="cs"/>
          <w:rtl/>
        </w:rPr>
      </w:pPr>
    </w:p>
    <w:p w14:paraId="41770A4B" w14:textId="77777777" w:rsidR="00AD5428" w:rsidRPr="00AD5428" w:rsidRDefault="00AD5428" w:rsidP="00AD5428">
      <w:pPr>
        <w:bidi/>
        <w:ind w:firstLine="567"/>
        <w:jc w:val="both"/>
        <w:rPr>
          <w:rFonts w:cs="David" w:hint="cs"/>
          <w:rtl/>
        </w:rPr>
      </w:pPr>
      <w:r w:rsidRPr="00AD5428">
        <w:rPr>
          <w:rFonts w:cs="David" w:hint="cs"/>
          <w:rtl/>
        </w:rPr>
        <w:t>כי בהחלטה, לגבי ראשי ממשלה, שקיבלה ועדת הכספים כתוב מי שחדל לכהן אחרי יו"ר כך וכך שנים. כל אחד מנושאי המשרה נבדק לגבי מי שכיהן בתקופתו. דן תיכון מקביל לנתניהו.</w:t>
      </w:r>
    </w:p>
    <w:p w14:paraId="0ED2BFC2" w14:textId="77777777" w:rsidR="00AD5428" w:rsidRPr="00AD5428" w:rsidRDefault="00AD5428" w:rsidP="00AD5428">
      <w:pPr>
        <w:bidi/>
        <w:jc w:val="both"/>
        <w:rPr>
          <w:rFonts w:cs="David" w:hint="cs"/>
          <w:rtl/>
        </w:rPr>
      </w:pPr>
    </w:p>
    <w:p w14:paraId="46132727" w14:textId="77777777" w:rsidR="00AD5428" w:rsidRPr="00AD5428" w:rsidRDefault="00AD5428" w:rsidP="00AD5428">
      <w:pPr>
        <w:bidi/>
        <w:jc w:val="both"/>
        <w:rPr>
          <w:rFonts w:cs="David" w:hint="cs"/>
          <w:rtl/>
        </w:rPr>
      </w:pPr>
      <w:r w:rsidRPr="00AD5428">
        <w:rPr>
          <w:rFonts w:cs="David" w:hint="cs"/>
          <w:u w:val="single"/>
          <w:rtl/>
        </w:rPr>
        <w:t>דן תיכון:</w:t>
      </w:r>
    </w:p>
    <w:p w14:paraId="67D1ED6A" w14:textId="77777777" w:rsidR="00AD5428" w:rsidRPr="00AD5428" w:rsidRDefault="00AD5428" w:rsidP="00AD5428">
      <w:pPr>
        <w:bidi/>
        <w:jc w:val="both"/>
        <w:rPr>
          <w:rFonts w:cs="David" w:hint="cs"/>
          <w:rtl/>
        </w:rPr>
      </w:pPr>
    </w:p>
    <w:p w14:paraId="7B8DEB13" w14:textId="77777777" w:rsidR="00AD5428" w:rsidRPr="00AD5428" w:rsidRDefault="00AD5428" w:rsidP="00AD5428">
      <w:pPr>
        <w:bidi/>
        <w:ind w:firstLine="567"/>
        <w:jc w:val="both"/>
        <w:rPr>
          <w:rFonts w:cs="David" w:hint="cs"/>
          <w:rtl/>
        </w:rPr>
      </w:pPr>
      <w:r w:rsidRPr="00AD5428">
        <w:rPr>
          <w:rFonts w:cs="David" w:hint="cs"/>
          <w:rtl/>
        </w:rPr>
        <w:t xml:space="preserve">אילו נתניהו היה מקבל 70% אחוז, לא היתה מתעוררת הבעיה בכלל. </w:t>
      </w:r>
    </w:p>
    <w:p w14:paraId="0E802381" w14:textId="77777777" w:rsidR="00AD5428" w:rsidRPr="00AD5428" w:rsidRDefault="00AD5428" w:rsidP="00AD5428">
      <w:pPr>
        <w:bidi/>
        <w:jc w:val="both"/>
        <w:rPr>
          <w:rFonts w:cs="David" w:hint="cs"/>
          <w:rtl/>
        </w:rPr>
      </w:pPr>
    </w:p>
    <w:p w14:paraId="64DEB90B" w14:textId="77777777" w:rsidR="00AD5428" w:rsidRPr="00AD5428" w:rsidRDefault="00AD5428" w:rsidP="00AD5428">
      <w:pPr>
        <w:bidi/>
        <w:jc w:val="both"/>
        <w:rPr>
          <w:rFonts w:cs="David" w:hint="cs"/>
          <w:u w:val="single"/>
          <w:rtl/>
        </w:rPr>
      </w:pPr>
      <w:r w:rsidRPr="00AD5428">
        <w:rPr>
          <w:rFonts w:cs="David" w:hint="cs"/>
          <w:u w:val="single"/>
          <w:rtl/>
        </w:rPr>
        <w:t>יורם מרציאנו:</w:t>
      </w:r>
    </w:p>
    <w:p w14:paraId="4F6DC924" w14:textId="77777777" w:rsidR="00AD5428" w:rsidRPr="00AD5428" w:rsidRDefault="00AD5428" w:rsidP="00AD5428">
      <w:pPr>
        <w:bidi/>
        <w:jc w:val="both"/>
        <w:rPr>
          <w:rFonts w:cs="David" w:hint="cs"/>
          <w:u w:val="single"/>
          <w:rtl/>
        </w:rPr>
      </w:pPr>
    </w:p>
    <w:p w14:paraId="41CA445E" w14:textId="77777777" w:rsidR="00AD5428" w:rsidRPr="00AD5428" w:rsidRDefault="00AD5428" w:rsidP="00AD5428">
      <w:pPr>
        <w:bidi/>
        <w:jc w:val="both"/>
        <w:rPr>
          <w:rFonts w:cs="David" w:hint="cs"/>
          <w:rtl/>
        </w:rPr>
      </w:pPr>
      <w:r w:rsidRPr="00AD5428">
        <w:rPr>
          <w:rFonts w:cs="David" w:hint="cs"/>
          <w:rtl/>
        </w:rPr>
        <w:tab/>
        <w:t>אבל הוא סיים בשנת 1999.</w:t>
      </w:r>
    </w:p>
    <w:p w14:paraId="07AD9F45" w14:textId="77777777" w:rsidR="00AD5428" w:rsidRPr="00AD5428" w:rsidRDefault="00AD5428" w:rsidP="00AD5428">
      <w:pPr>
        <w:bidi/>
        <w:jc w:val="both"/>
        <w:rPr>
          <w:rFonts w:cs="David" w:hint="cs"/>
          <w:rtl/>
        </w:rPr>
      </w:pPr>
    </w:p>
    <w:p w14:paraId="2AC3DABB" w14:textId="77777777" w:rsidR="00AD5428" w:rsidRPr="00AD5428" w:rsidRDefault="00AD5428" w:rsidP="00AD5428">
      <w:pPr>
        <w:bidi/>
        <w:jc w:val="both"/>
        <w:rPr>
          <w:rFonts w:cs="David" w:hint="cs"/>
          <w:u w:val="single"/>
          <w:rtl/>
        </w:rPr>
      </w:pPr>
      <w:r w:rsidRPr="00AD5428">
        <w:rPr>
          <w:rFonts w:cs="David" w:hint="cs"/>
          <w:u w:val="single"/>
          <w:rtl/>
        </w:rPr>
        <w:t>יואל חסון:</w:t>
      </w:r>
    </w:p>
    <w:p w14:paraId="36AB0868" w14:textId="77777777" w:rsidR="00AD5428" w:rsidRPr="00AD5428" w:rsidRDefault="00AD5428" w:rsidP="00AD5428">
      <w:pPr>
        <w:bidi/>
        <w:jc w:val="both"/>
        <w:rPr>
          <w:rFonts w:cs="David" w:hint="cs"/>
          <w:rtl/>
        </w:rPr>
      </w:pPr>
    </w:p>
    <w:p w14:paraId="5A6E5AC4" w14:textId="77777777" w:rsidR="00AD5428" w:rsidRPr="00AD5428" w:rsidRDefault="00AD5428" w:rsidP="00AD5428">
      <w:pPr>
        <w:bidi/>
        <w:ind w:firstLine="567"/>
        <w:jc w:val="both"/>
        <w:rPr>
          <w:rFonts w:cs="David" w:hint="cs"/>
          <w:rtl/>
        </w:rPr>
      </w:pPr>
      <w:r w:rsidRPr="00AD5428">
        <w:rPr>
          <w:rFonts w:cs="David" w:hint="cs"/>
          <w:rtl/>
        </w:rPr>
        <w:t xml:space="preserve">אבל לדן תיכון היו 70%. </w:t>
      </w:r>
    </w:p>
    <w:p w14:paraId="569CFB00" w14:textId="77777777" w:rsidR="00AD5428" w:rsidRPr="00AD5428" w:rsidRDefault="00AD5428" w:rsidP="00AD5428">
      <w:pPr>
        <w:bidi/>
        <w:jc w:val="both"/>
        <w:rPr>
          <w:rFonts w:cs="David" w:hint="cs"/>
          <w:rtl/>
        </w:rPr>
      </w:pPr>
    </w:p>
    <w:p w14:paraId="5F561B1F"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055B523A" w14:textId="77777777" w:rsidR="00AD5428" w:rsidRPr="00AD5428" w:rsidRDefault="00AD5428" w:rsidP="00AD5428">
      <w:pPr>
        <w:bidi/>
        <w:jc w:val="both"/>
        <w:rPr>
          <w:rFonts w:cs="David" w:hint="cs"/>
          <w:rtl/>
        </w:rPr>
      </w:pPr>
    </w:p>
    <w:p w14:paraId="1B6E2602" w14:textId="77777777" w:rsidR="00AD5428" w:rsidRPr="00AD5428" w:rsidRDefault="00AD5428" w:rsidP="00AD5428">
      <w:pPr>
        <w:bidi/>
        <w:jc w:val="both"/>
        <w:rPr>
          <w:rFonts w:cs="David" w:hint="cs"/>
          <w:rtl/>
        </w:rPr>
      </w:pPr>
      <w:r w:rsidRPr="00AD5428">
        <w:rPr>
          <w:rFonts w:cs="David" w:hint="cs"/>
          <w:rtl/>
        </w:rPr>
        <w:tab/>
        <w:t xml:space="preserve">חבריי חברי הכנסת, אני פותח את הנושא לדיון. ראשון הדוברים חבר הכנסת שרוני ולאחריו חבר הכנסת מרגי. </w:t>
      </w:r>
    </w:p>
    <w:p w14:paraId="6BB4D146" w14:textId="77777777" w:rsidR="00AD5428" w:rsidRPr="00AD5428" w:rsidRDefault="00AD5428" w:rsidP="00AD5428">
      <w:pPr>
        <w:bidi/>
        <w:jc w:val="both"/>
        <w:rPr>
          <w:rFonts w:cs="David" w:hint="cs"/>
          <w:rtl/>
        </w:rPr>
      </w:pPr>
    </w:p>
    <w:p w14:paraId="12CD4D43" w14:textId="77777777" w:rsidR="00AD5428" w:rsidRPr="00AD5428" w:rsidRDefault="00AD5428" w:rsidP="00AD5428">
      <w:pPr>
        <w:bidi/>
        <w:jc w:val="both"/>
        <w:rPr>
          <w:rFonts w:cs="David" w:hint="cs"/>
          <w:rtl/>
        </w:rPr>
      </w:pPr>
      <w:r w:rsidRPr="00AD5428">
        <w:rPr>
          <w:rFonts w:cs="David" w:hint="cs"/>
          <w:u w:val="single"/>
          <w:rtl/>
        </w:rPr>
        <w:t>משה שרוני:</w:t>
      </w:r>
    </w:p>
    <w:p w14:paraId="6919CD4B" w14:textId="77777777" w:rsidR="00AD5428" w:rsidRPr="00AD5428" w:rsidRDefault="00AD5428" w:rsidP="00AD5428">
      <w:pPr>
        <w:bidi/>
        <w:jc w:val="both"/>
        <w:rPr>
          <w:rFonts w:cs="David" w:hint="cs"/>
          <w:rtl/>
        </w:rPr>
      </w:pPr>
    </w:p>
    <w:p w14:paraId="1DE59ACD" w14:textId="77777777" w:rsidR="00AD5428" w:rsidRPr="00AD5428" w:rsidRDefault="00AD5428" w:rsidP="00AD5428">
      <w:pPr>
        <w:bidi/>
        <w:ind w:firstLine="567"/>
        <w:jc w:val="both"/>
        <w:rPr>
          <w:rFonts w:cs="David" w:hint="cs"/>
          <w:rtl/>
        </w:rPr>
      </w:pPr>
      <w:r w:rsidRPr="00AD5428">
        <w:rPr>
          <w:rFonts w:cs="David" w:hint="cs"/>
          <w:rtl/>
        </w:rPr>
        <w:t>גברתי יושבת ראש ועדת הכנסת וחברי כנסת. כשאני מסתכל מסביב. אנחנו יושבים שעה וחצי. זה דבר מגוחך, זה דבר בלתי מקובל. אנחנו פוגעים בעצמנו בצורה שלא משתמעת לשתי פנים. אינני יודע מי היה החכם שמצמיד יושב ראש לראש הממשלה. לדעתי יושב ראש זה יותר מראש ממשלה כי הוא מחליף את נשיא המדינה כשהוא איננו. מה כל ההצמדות האלה? הוועדה הזאת צריכה להחליט. לא יכול להיות שתהיה איפה ואיפה. זה לא יכול להיות שכמה יושבי ראש מקבלים, ויושב ראש, אחרי שהוא כיהן, אחרי 10 שנים, לא זכאי. זה לא יכול להיות, אני מצטער מאוד. או לכולם, כולם שווים בפני אלוהים ולא שניים כן ועשרה לא. אני חושב שמן התבונה - ובואו נהיה כנים עם עצמנו, רק אנחנו מחליטים. היועצת המשפטית יכולה להגיד אם אנחנו עוברים על החוק, זה הכל. היתר לע מעניין אותי מה שתגיד. פרשנותה לבי"ת גימ"ל או דל"ת לא מעניינת אותי.</w:t>
      </w:r>
    </w:p>
    <w:p w14:paraId="0C707B2D" w14:textId="77777777" w:rsidR="00AD5428" w:rsidRPr="00AD5428" w:rsidRDefault="00AD5428" w:rsidP="00AD5428">
      <w:pPr>
        <w:bidi/>
        <w:jc w:val="both"/>
        <w:rPr>
          <w:rFonts w:cs="David" w:hint="cs"/>
          <w:rtl/>
        </w:rPr>
      </w:pPr>
    </w:p>
    <w:p w14:paraId="52321283" w14:textId="77777777" w:rsidR="00AD5428" w:rsidRPr="00AD5428" w:rsidRDefault="00AD5428" w:rsidP="00AD5428">
      <w:pPr>
        <w:bidi/>
        <w:ind w:firstLine="567"/>
        <w:jc w:val="both"/>
        <w:rPr>
          <w:rFonts w:cs="David" w:hint="cs"/>
          <w:rtl/>
        </w:rPr>
      </w:pPr>
      <w:r w:rsidRPr="00AD5428">
        <w:rPr>
          <w:rFonts w:cs="David" w:hint="cs"/>
          <w:rtl/>
        </w:rPr>
        <w:t xml:space="preserve">אני חושב שמן הראוי, לא ועדת הכספים צריכה להחליט בנושא יושבי ראש, ולא ראשי ממשלה ולא נשיאים ולא חברי כנסת. הוועדה הזאת היא המוסמכת לדון. אני חושב שכולם שווים בפני אלוהים ואי אפשר לקחת מיושב ראש דן תיכון מה שמגיע לו. </w:t>
      </w:r>
    </w:p>
    <w:p w14:paraId="65FD0906" w14:textId="77777777" w:rsidR="00AD5428" w:rsidRPr="00AD5428" w:rsidRDefault="00AD5428" w:rsidP="00AD5428">
      <w:pPr>
        <w:bidi/>
        <w:jc w:val="both"/>
        <w:rPr>
          <w:rFonts w:cs="David" w:hint="cs"/>
          <w:rtl/>
        </w:rPr>
      </w:pPr>
    </w:p>
    <w:p w14:paraId="3750186D" w14:textId="77777777" w:rsidR="00AD5428" w:rsidRPr="00AD5428" w:rsidRDefault="00AD5428" w:rsidP="00AD5428">
      <w:pPr>
        <w:bidi/>
        <w:ind w:firstLine="567"/>
        <w:jc w:val="both"/>
        <w:rPr>
          <w:rFonts w:cs="David" w:hint="cs"/>
          <w:rtl/>
        </w:rPr>
      </w:pPr>
      <w:r w:rsidRPr="00AD5428">
        <w:rPr>
          <w:rFonts w:cs="David" w:hint="cs"/>
          <w:rtl/>
        </w:rPr>
        <w:t xml:space="preserve">אני לוקח את שנת 1994. ההוצאות של יו"ר הכנסת לשעבר זה 33 אלף, של בורג 84,000 שקל, של ברמן 84,000, שבח וייס 121,000. דן תיכון צנוע. </w:t>
      </w:r>
    </w:p>
    <w:p w14:paraId="16C5E0FF" w14:textId="77777777" w:rsidR="00AD5428" w:rsidRPr="00AD5428" w:rsidRDefault="00AD5428" w:rsidP="00AD5428">
      <w:pPr>
        <w:bidi/>
        <w:jc w:val="both"/>
        <w:rPr>
          <w:rFonts w:cs="David" w:hint="cs"/>
          <w:rtl/>
        </w:rPr>
      </w:pPr>
    </w:p>
    <w:p w14:paraId="4055507B" w14:textId="77777777" w:rsidR="00AD5428" w:rsidRPr="00AD5428" w:rsidRDefault="00AD5428" w:rsidP="00AD5428">
      <w:pPr>
        <w:bidi/>
        <w:jc w:val="both"/>
        <w:rPr>
          <w:rFonts w:cs="David" w:hint="cs"/>
          <w:rtl/>
        </w:rPr>
      </w:pPr>
      <w:r w:rsidRPr="00AD5428">
        <w:rPr>
          <w:rFonts w:cs="David" w:hint="cs"/>
          <w:u w:val="single"/>
          <w:rtl/>
        </w:rPr>
        <w:t>דן תיכון:</w:t>
      </w:r>
    </w:p>
    <w:p w14:paraId="23FD6137" w14:textId="77777777" w:rsidR="00AD5428" w:rsidRPr="00AD5428" w:rsidRDefault="00AD5428" w:rsidP="00AD5428">
      <w:pPr>
        <w:bidi/>
        <w:jc w:val="both"/>
        <w:rPr>
          <w:rFonts w:cs="David" w:hint="cs"/>
          <w:rtl/>
        </w:rPr>
      </w:pPr>
    </w:p>
    <w:p w14:paraId="4A874F59" w14:textId="77777777" w:rsidR="00AD5428" w:rsidRPr="00AD5428" w:rsidRDefault="00AD5428" w:rsidP="00AD5428">
      <w:pPr>
        <w:bidi/>
        <w:ind w:firstLine="567"/>
        <w:jc w:val="both"/>
        <w:rPr>
          <w:rFonts w:cs="David" w:hint="cs"/>
          <w:rtl/>
        </w:rPr>
      </w:pPr>
      <w:r w:rsidRPr="00AD5428">
        <w:rPr>
          <w:rFonts w:cs="David" w:hint="cs"/>
          <w:rtl/>
        </w:rPr>
        <w:t>זה לא נכון. זה החזר הוצאות.</w:t>
      </w:r>
    </w:p>
    <w:p w14:paraId="43FBF767" w14:textId="77777777" w:rsidR="00AD5428" w:rsidRPr="00AD5428" w:rsidRDefault="00AD5428" w:rsidP="00AD5428">
      <w:pPr>
        <w:bidi/>
        <w:jc w:val="both"/>
        <w:rPr>
          <w:rFonts w:cs="David" w:hint="cs"/>
          <w:rtl/>
        </w:rPr>
      </w:pPr>
    </w:p>
    <w:p w14:paraId="344EFDBD" w14:textId="77777777" w:rsidR="00AD5428" w:rsidRPr="00AD5428" w:rsidRDefault="00AD5428" w:rsidP="00AD5428">
      <w:pPr>
        <w:bidi/>
        <w:jc w:val="both"/>
        <w:rPr>
          <w:rFonts w:cs="David" w:hint="cs"/>
          <w:u w:val="single"/>
          <w:rtl/>
        </w:rPr>
      </w:pPr>
      <w:r w:rsidRPr="00AD5428">
        <w:rPr>
          <w:rFonts w:cs="David" w:hint="cs"/>
          <w:u w:val="single"/>
          <w:rtl/>
        </w:rPr>
        <w:t>משה שרוני:</w:t>
      </w:r>
    </w:p>
    <w:p w14:paraId="556914E6" w14:textId="77777777" w:rsidR="00AD5428" w:rsidRPr="00AD5428" w:rsidRDefault="00AD5428" w:rsidP="00AD5428">
      <w:pPr>
        <w:bidi/>
        <w:jc w:val="both"/>
        <w:rPr>
          <w:rFonts w:cs="David" w:hint="cs"/>
          <w:u w:val="single"/>
          <w:rtl/>
        </w:rPr>
      </w:pPr>
    </w:p>
    <w:p w14:paraId="3B53A235" w14:textId="77777777" w:rsidR="00AD5428" w:rsidRPr="00AD5428" w:rsidRDefault="00AD5428" w:rsidP="00AD5428">
      <w:pPr>
        <w:bidi/>
        <w:ind w:firstLine="567"/>
        <w:jc w:val="both"/>
        <w:rPr>
          <w:rFonts w:cs="David" w:hint="cs"/>
          <w:rtl/>
        </w:rPr>
      </w:pPr>
      <w:r w:rsidRPr="00AD5428">
        <w:rPr>
          <w:rFonts w:cs="David" w:hint="cs"/>
          <w:rtl/>
        </w:rPr>
        <w:t xml:space="preserve">אני אומר שההוצאות של דן תיכון הן צנועות לעומת יתר יושבי הראש. אני חושב שהוועדה הזאת צריכה לקבוע שליושבי ראש כנסת מגיע רכב, נקודה. בלי 5 שנים ובלי 6 שנים. אנחנו קובעים כאן ולא מישהו אחר. </w:t>
      </w:r>
    </w:p>
    <w:p w14:paraId="12829F40" w14:textId="77777777" w:rsidR="00AD5428" w:rsidRPr="00AD5428" w:rsidRDefault="00AD5428" w:rsidP="00AD5428">
      <w:pPr>
        <w:bidi/>
        <w:jc w:val="both"/>
        <w:rPr>
          <w:rFonts w:cs="David" w:hint="cs"/>
          <w:rtl/>
        </w:rPr>
      </w:pPr>
    </w:p>
    <w:p w14:paraId="3824257B"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DBEA13F" w14:textId="77777777" w:rsidR="00AD5428" w:rsidRPr="00AD5428" w:rsidRDefault="00AD5428" w:rsidP="00AD5428">
      <w:pPr>
        <w:bidi/>
        <w:jc w:val="both"/>
        <w:rPr>
          <w:rFonts w:cs="David" w:hint="cs"/>
          <w:rtl/>
        </w:rPr>
      </w:pPr>
    </w:p>
    <w:p w14:paraId="753CC540" w14:textId="77777777" w:rsidR="00AD5428" w:rsidRPr="00AD5428" w:rsidRDefault="00AD5428" w:rsidP="00AD5428">
      <w:pPr>
        <w:bidi/>
        <w:ind w:firstLine="567"/>
        <w:jc w:val="both"/>
        <w:rPr>
          <w:rFonts w:cs="David" w:hint="cs"/>
          <w:rtl/>
        </w:rPr>
      </w:pPr>
      <w:r w:rsidRPr="00AD5428">
        <w:rPr>
          <w:rFonts w:cs="David" w:hint="cs"/>
          <w:rtl/>
        </w:rPr>
        <w:t>מה לגבי שירותי מזכירות?</w:t>
      </w:r>
    </w:p>
    <w:p w14:paraId="37682083" w14:textId="77777777" w:rsidR="00AD5428" w:rsidRPr="00AD5428" w:rsidRDefault="00AD5428" w:rsidP="00AD5428">
      <w:pPr>
        <w:bidi/>
        <w:jc w:val="both"/>
        <w:rPr>
          <w:rFonts w:cs="David" w:hint="cs"/>
          <w:rtl/>
        </w:rPr>
      </w:pPr>
    </w:p>
    <w:p w14:paraId="30B40999" w14:textId="77777777" w:rsidR="00AD5428" w:rsidRPr="00AD5428" w:rsidRDefault="00AD5428" w:rsidP="00AD5428">
      <w:pPr>
        <w:bidi/>
        <w:jc w:val="both"/>
        <w:rPr>
          <w:rFonts w:cs="David" w:hint="cs"/>
          <w:rtl/>
        </w:rPr>
      </w:pPr>
      <w:r w:rsidRPr="00AD5428">
        <w:rPr>
          <w:rFonts w:cs="David" w:hint="cs"/>
          <w:u w:val="single"/>
          <w:rtl/>
        </w:rPr>
        <w:t>משה שרוני:</w:t>
      </w:r>
    </w:p>
    <w:p w14:paraId="05E0FB6B" w14:textId="77777777" w:rsidR="00AD5428" w:rsidRPr="00AD5428" w:rsidRDefault="00AD5428" w:rsidP="00AD5428">
      <w:pPr>
        <w:bidi/>
        <w:jc w:val="both"/>
        <w:rPr>
          <w:rFonts w:cs="David" w:hint="cs"/>
          <w:rtl/>
        </w:rPr>
      </w:pPr>
    </w:p>
    <w:p w14:paraId="2319DA44" w14:textId="77777777" w:rsidR="00AD5428" w:rsidRPr="00AD5428" w:rsidRDefault="00AD5428" w:rsidP="00AD5428">
      <w:pPr>
        <w:bidi/>
        <w:ind w:firstLine="567"/>
        <w:jc w:val="both"/>
        <w:rPr>
          <w:rFonts w:cs="David" w:hint="cs"/>
          <w:rtl/>
        </w:rPr>
      </w:pPr>
      <w:r w:rsidRPr="00AD5428">
        <w:rPr>
          <w:rFonts w:cs="David" w:hint="cs"/>
          <w:rtl/>
        </w:rPr>
        <w:t xml:space="preserve">כשהבניין יושלם ויהיו כבר חדרים עם ריהוט ויודיעו לוועדת הכנסת שהחדרים ישנם, נודיע ליושבי הראש, שהמשרדים הם כאן היות וזה כבוד שיושב ראש כנסת לשעבר מקבל את האנשים שלו בתוך הכנסת. </w:t>
      </w:r>
    </w:p>
    <w:p w14:paraId="31D7247E" w14:textId="77777777" w:rsidR="00AD5428" w:rsidRPr="00AD5428" w:rsidRDefault="00AD5428" w:rsidP="00AD5428">
      <w:pPr>
        <w:bidi/>
        <w:jc w:val="both"/>
        <w:rPr>
          <w:rFonts w:cs="David" w:hint="cs"/>
          <w:rtl/>
        </w:rPr>
      </w:pPr>
    </w:p>
    <w:p w14:paraId="259FBBAF" w14:textId="77777777" w:rsidR="00AD5428" w:rsidRPr="00AD5428" w:rsidRDefault="00AD5428" w:rsidP="00AD5428">
      <w:pPr>
        <w:bidi/>
        <w:jc w:val="both"/>
        <w:rPr>
          <w:rFonts w:cs="David" w:hint="cs"/>
          <w:u w:val="single"/>
          <w:rtl/>
        </w:rPr>
      </w:pPr>
      <w:r w:rsidRPr="00AD5428">
        <w:rPr>
          <w:rFonts w:cs="David" w:hint="cs"/>
          <w:u w:val="single"/>
          <w:rtl/>
        </w:rPr>
        <w:t>יעקב מרגי:</w:t>
      </w:r>
    </w:p>
    <w:p w14:paraId="7BEFEE1B" w14:textId="77777777" w:rsidR="00AD5428" w:rsidRPr="00AD5428" w:rsidRDefault="00AD5428" w:rsidP="00AD5428">
      <w:pPr>
        <w:bidi/>
        <w:jc w:val="both"/>
        <w:rPr>
          <w:rFonts w:cs="David" w:hint="cs"/>
          <w:rtl/>
        </w:rPr>
      </w:pPr>
    </w:p>
    <w:p w14:paraId="3E8E713A" w14:textId="77777777" w:rsidR="00AD5428" w:rsidRPr="00AD5428" w:rsidRDefault="00AD5428" w:rsidP="00AD5428">
      <w:pPr>
        <w:bidi/>
        <w:ind w:firstLine="567"/>
        <w:jc w:val="both"/>
        <w:rPr>
          <w:rFonts w:cs="David" w:hint="cs"/>
          <w:rtl/>
        </w:rPr>
      </w:pPr>
      <w:r w:rsidRPr="00AD5428">
        <w:rPr>
          <w:rFonts w:cs="David" w:hint="cs"/>
          <w:rtl/>
        </w:rPr>
        <w:t xml:space="preserve">גברתי היושבת ראש, חבריי. </w:t>
      </w:r>
    </w:p>
    <w:p w14:paraId="799A9BCD" w14:textId="77777777" w:rsidR="00AD5428" w:rsidRPr="00AD5428" w:rsidRDefault="00AD5428" w:rsidP="00AD5428">
      <w:pPr>
        <w:bidi/>
        <w:jc w:val="both"/>
        <w:rPr>
          <w:rFonts w:cs="David" w:hint="cs"/>
          <w:rtl/>
        </w:rPr>
      </w:pPr>
    </w:p>
    <w:p w14:paraId="3B581098" w14:textId="77777777" w:rsidR="00AD5428" w:rsidRPr="00AD5428" w:rsidRDefault="00AD5428" w:rsidP="00AD5428">
      <w:pPr>
        <w:bidi/>
        <w:jc w:val="both"/>
        <w:rPr>
          <w:rFonts w:cs="David" w:hint="cs"/>
          <w:rtl/>
        </w:rPr>
      </w:pPr>
      <w:r w:rsidRPr="00AD5428">
        <w:rPr>
          <w:rFonts w:cs="David" w:hint="cs"/>
          <w:u w:val="single"/>
          <w:rtl/>
        </w:rPr>
        <w:t>אביגדור יצחקי:</w:t>
      </w:r>
    </w:p>
    <w:p w14:paraId="3C815A48" w14:textId="77777777" w:rsidR="00AD5428" w:rsidRPr="00AD5428" w:rsidRDefault="00AD5428" w:rsidP="00AD5428">
      <w:pPr>
        <w:bidi/>
        <w:jc w:val="both"/>
        <w:rPr>
          <w:rFonts w:cs="David" w:hint="cs"/>
          <w:rtl/>
        </w:rPr>
      </w:pPr>
    </w:p>
    <w:p w14:paraId="49714570" w14:textId="77777777" w:rsidR="00AD5428" w:rsidRPr="00AD5428" w:rsidRDefault="00AD5428" w:rsidP="00AD5428">
      <w:pPr>
        <w:bidi/>
        <w:jc w:val="both"/>
        <w:rPr>
          <w:rFonts w:cs="David" w:hint="cs"/>
          <w:rtl/>
        </w:rPr>
      </w:pPr>
      <w:r w:rsidRPr="00AD5428">
        <w:rPr>
          <w:rFonts w:cs="David" w:hint="cs"/>
          <w:rtl/>
        </w:rPr>
        <w:tab/>
        <w:t>אני רק רוצה להודיע שלאור הדיון פה אני לא מתמודד על משרת יושב ראש הכנסת.</w:t>
      </w:r>
    </w:p>
    <w:p w14:paraId="1981A5E4" w14:textId="77777777" w:rsidR="00AD5428" w:rsidRPr="00AD5428" w:rsidRDefault="00AD5428" w:rsidP="00AD5428">
      <w:pPr>
        <w:bidi/>
        <w:jc w:val="both"/>
        <w:rPr>
          <w:rFonts w:cs="David" w:hint="cs"/>
          <w:rtl/>
        </w:rPr>
      </w:pPr>
    </w:p>
    <w:p w14:paraId="1DC5EB41" w14:textId="77777777" w:rsidR="00AD5428" w:rsidRPr="00AD5428" w:rsidRDefault="00AD5428" w:rsidP="00AD5428">
      <w:pPr>
        <w:bidi/>
        <w:jc w:val="both"/>
        <w:rPr>
          <w:rFonts w:cs="David" w:hint="cs"/>
          <w:u w:val="single"/>
          <w:rtl/>
        </w:rPr>
      </w:pPr>
      <w:r w:rsidRPr="00AD5428">
        <w:rPr>
          <w:rFonts w:cs="David" w:hint="cs"/>
          <w:u w:val="single"/>
          <w:rtl/>
        </w:rPr>
        <w:t>יעקב מרגי:</w:t>
      </w:r>
    </w:p>
    <w:p w14:paraId="4CDEE4C5" w14:textId="77777777" w:rsidR="00AD5428" w:rsidRPr="00AD5428" w:rsidRDefault="00AD5428" w:rsidP="00AD5428">
      <w:pPr>
        <w:bidi/>
        <w:jc w:val="both"/>
        <w:rPr>
          <w:rFonts w:cs="David" w:hint="cs"/>
          <w:rtl/>
        </w:rPr>
      </w:pPr>
    </w:p>
    <w:p w14:paraId="1DFB3056" w14:textId="77777777" w:rsidR="00AD5428" w:rsidRPr="00AD5428" w:rsidRDefault="00AD5428" w:rsidP="00AD5428">
      <w:pPr>
        <w:bidi/>
        <w:ind w:firstLine="567"/>
        <w:jc w:val="both"/>
        <w:rPr>
          <w:rFonts w:cs="David" w:hint="cs"/>
          <w:rtl/>
        </w:rPr>
      </w:pPr>
      <w:r w:rsidRPr="00AD5428">
        <w:rPr>
          <w:rFonts w:cs="David" w:hint="cs"/>
          <w:rtl/>
        </w:rPr>
        <w:t xml:space="preserve">אני חושב שכל המחזה הזה של הבוקר הוא מביש. היה צריך להיחסך מדן תיכון כל המחזה הזה. אני גם רוצה להודות ליועצת המשפטית כי בסך הכל היא האירה את עינינו על הלקונה. אני לא מערער את חוות דעתה. אני גם מקבל את דעתו של חבר הכנסת שרוני, שהשולחן הזה צריך להחליט איך לתקן.  מי שהקביל, לא לקח בחשבון אם לראש הממשלה יהיו 70% או לא. אם היו לראש הממשלה  70% הוא כן היה מקבל את כל השירותים. ודן תיכון שצבר שנים ביושר ובוותק </w:t>
      </w:r>
      <w:r w:rsidRPr="00AD5428">
        <w:rPr>
          <w:rFonts w:cs="David"/>
          <w:rtl/>
        </w:rPr>
        <w:t>–</w:t>
      </w:r>
      <w:r w:rsidRPr="00AD5428">
        <w:rPr>
          <w:rFonts w:cs="David" w:hint="cs"/>
          <w:rtl/>
        </w:rPr>
        <w:t xml:space="preserve"> אני תלוי בראש ממשלה אם הוא צבר או לא צבר 70%. </w:t>
      </w:r>
    </w:p>
    <w:p w14:paraId="487A13C1" w14:textId="77777777" w:rsidR="00AD5428" w:rsidRPr="00AD5428" w:rsidRDefault="00AD5428" w:rsidP="00AD5428">
      <w:pPr>
        <w:bidi/>
        <w:ind w:firstLine="567"/>
        <w:jc w:val="both"/>
        <w:rPr>
          <w:rFonts w:cs="David" w:hint="cs"/>
          <w:rtl/>
        </w:rPr>
      </w:pPr>
    </w:p>
    <w:p w14:paraId="0E54BC04" w14:textId="77777777" w:rsidR="00AD5428" w:rsidRPr="00AD5428" w:rsidRDefault="00AD5428" w:rsidP="00AD5428">
      <w:pPr>
        <w:bidi/>
        <w:ind w:firstLine="567"/>
        <w:jc w:val="both"/>
        <w:rPr>
          <w:rFonts w:cs="David" w:hint="cs"/>
          <w:rtl/>
        </w:rPr>
      </w:pPr>
      <w:r w:rsidRPr="00AD5428">
        <w:rPr>
          <w:rFonts w:cs="David" w:hint="cs"/>
          <w:rtl/>
        </w:rPr>
        <w:t>אני רוצה לאמץ את המלצתו של מנכ"ל הכנסת להשוות, בהחלטה כמובן, לאור הערתה של היועצת המשפטית של הכנסת, להשוות את כל יושבי הראש לשעבר ולתת להם מעמד בבניין הזה. אני חושב שזה חשוב לחיזוק מעמדה של הכנסת ולתדמיתה של הכנסת. שיהיה להם מעמד בבניין הזה.  יש פה מבקרים רבים. האנשים לא יודעים את ההיסטוריה . אני מבקש לקבל את ההמלצה של מנכ"ל הכנסת.</w:t>
      </w:r>
    </w:p>
    <w:p w14:paraId="63BDA451" w14:textId="77777777" w:rsidR="00AD5428" w:rsidRPr="00AD5428" w:rsidRDefault="00AD5428" w:rsidP="00AD5428">
      <w:pPr>
        <w:bidi/>
        <w:ind w:firstLine="567"/>
        <w:jc w:val="both"/>
        <w:rPr>
          <w:rFonts w:cs="David" w:hint="cs"/>
          <w:rtl/>
        </w:rPr>
      </w:pPr>
    </w:p>
    <w:p w14:paraId="7D55A079"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8FA351F" w14:textId="77777777" w:rsidR="00AD5428" w:rsidRPr="00AD5428" w:rsidRDefault="00AD5428" w:rsidP="00AD5428">
      <w:pPr>
        <w:bidi/>
        <w:ind w:firstLine="567"/>
        <w:jc w:val="both"/>
        <w:rPr>
          <w:rFonts w:cs="David" w:hint="cs"/>
          <w:rtl/>
        </w:rPr>
      </w:pPr>
    </w:p>
    <w:p w14:paraId="11D4C726" w14:textId="77777777" w:rsidR="00AD5428" w:rsidRPr="00AD5428" w:rsidRDefault="00AD5428" w:rsidP="00AD5428">
      <w:pPr>
        <w:bidi/>
        <w:ind w:firstLine="567"/>
        <w:jc w:val="both"/>
        <w:rPr>
          <w:rFonts w:cs="David" w:hint="cs"/>
          <w:rtl/>
        </w:rPr>
      </w:pPr>
      <w:r w:rsidRPr="00AD5428">
        <w:rPr>
          <w:rFonts w:cs="David" w:hint="cs"/>
          <w:rtl/>
        </w:rPr>
        <w:t>אני חושבת שחבר הכנסת ברכה נרגע, אפשר לתת לו להיכנס. חבר הכנסת וילן בבקשה.</w:t>
      </w:r>
    </w:p>
    <w:p w14:paraId="2AE8AAF6" w14:textId="77777777" w:rsidR="00AD5428" w:rsidRPr="00AD5428" w:rsidRDefault="00AD5428" w:rsidP="00AD5428">
      <w:pPr>
        <w:bidi/>
        <w:jc w:val="both"/>
        <w:rPr>
          <w:rFonts w:cs="David" w:hint="cs"/>
          <w:rtl/>
        </w:rPr>
      </w:pPr>
    </w:p>
    <w:p w14:paraId="3AF37503" w14:textId="77777777" w:rsidR="00AD5428" w:rsidRPr="00AD5428" w:rsidRDefault="00AD5428" w:rsidP="00AD5428">
      <w:pPr>
        <w:bidi/>
        <w:jc w:val="both"/>
        <w:rPr>
          <w:rFonts w:cs="David" w:hint="cs"/>
          <w:u w:val="single"/>
          <w:rtl/>
        </w:rPr>
      </w:pPr>
      <w:r w:rsidRPr="00AD5428">
        <w:rPr>
          <w:rFonts w:cs="David" w:hint="cs"/>
          <w:u w:val="single"/>
          <w:rtl/>
        </w:rPr>
        <w:t>אבשלום וילן:</w:t>
      </w:r>
    </w:p>
    <w:p w14:paraId="28DCBF2B" w14:textId="77777777" w:rsidR="00AD5428" w:rsidRPr="00AD5428" w:rsidRDefault="00AD5428" w:rsidP="00AD5428">
      <w:pPr>
        <w:bidi/>
        <w:jc w:val="both"/>
        <w:rPr>
          <w:rFonts w:cs="David" w:hint="cs"/>
          <w:rtl/>
        </w:rPr>
      </w:pPr>
    </w:p>
    <w:p w14:paraId="379EAE9C" w14:textId="77777777" w:rsidR="00AD5428" w:rsidRPr="00AD5428" w:rsidRDefault="00AD5428" w:rsidP="00AD5428">
      <w:pPr>
        <w:bidi/>
        <w:ind w:firstLine="567"/>
        <w:jc w:val="both"/>
        <w:rPr>
          <w:rFonts w:cs="David" w:hint="cs"/>
          <w:rtl/>
        </w:rPr>
      </w:pPr>
      <w:r w:rsidRPr="00AD5428">
        <w:rPr>
          <w:rFonts w:cs="David" w:hint="cs"/>
          <w:rtl/>
        </w:rPr>
        <w:t xml:space="preserve">אני חושב שהיה ראוי להזמין לדיון  את חבר הכנסת בייגה שוחט שעמד בראש הוועדה. אני שומע פה, למשל, שלנימוק שהעלה מנכ"ל הכנסת, מר בלשניקוב, היתה תשובה בהחלטה שלהם. ברגע שיש דרישה ביטחונית, הם התייחסו לכך. אני בכלל חושב שראשי ממשלה לשעבר, מכיוון שהם יעד ביטחוני לטרור זה שונה. אבל אני חושב שיש פה באיזשהו מקום - תראו, אנחנו עוסקים בסוגיה רגישה. מטבע הדברים אוהבים כולם להתעסק בזה. אני חושב שנושאים של משכורות ותנאים - - - </w:t>
      </w:r>
    </w:p>
    <w:p w14:paraId="5D9D7647" w14:textId="77777777" w:rsidR="00AD5428" w:rsidRPr="00AD5428" w:rsidRDefault="00AD5428" w:rsidP="00AD5428">
      <w:pPr>
        <w:bidi/>
        <w:jc w:val="both"/>
        <w:rPr>
          <w:rFonts w:cs="David" w:hint="cs"/>
          <w:rtl/>
        </w:rPr>
      </w:pPr>
    </w:p>
    <w:p w14:paraId="7CCF794D"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3E6D7450" w14:textId="77777777" w:rsidR="00AD5428" w:rsidRPr="00AD5428" w:rsidRDefault="00AD5428" w:rsidP="00AD5428">
      <w:pPr>
        <w:bidi/>
        <w:jc w:val="both"/>
        <w:rPr>
          <w:rFonts w:cs="David" w:hint="cs"/>
          <w:rtl/>
        </w:rPr>
      </w:pPr>
    </w:p>
    <w:p w14:paraId="0813E5ED" w14:textId="77777777" w:rsidR="00AD5428" w:rsidRPr="00AD5428" w:rsidRDefault="00AD5428" w:rsidP="00AD5428">
      <w:pPr>
        <w:bidi/>
        <w:ind w:firstLine="567"/>
        <w:jc w:val="both"/>
        <w:rPr>
          <w:rFonts w:cs="David" w:hint="cs"/>
          <w:rtl/>
        </w:rPr>
      </w:pPr>
      <w:r w:rsidRPr="00AD5428">
        <w:rPr>
          <w:rFonts w:cs="David" w:hint="cs"/>
          <w:rtl/>
        </w:rPr>
        <w:t>כל עניין הביטחון נוגע לכנסת רק כאשר ראש ממשלה לשעבר הוא גם חבר כנסת.</w:t>
      </w:r>
    </w:p>
    <w:p w14:paraId="7E6865CC" w14:textId="77777777" w:rsidR="00AD5428" w:rsidRPr="00AD5428" w:rsidRDefault="00AD5428" w:rsidP="00AD5428">
      <w:pPr>
        <w:bidi/>
        <w:jc w:val="both"/>
        <w:rPr>
          <w:rFonts w:cs="David" w:hint="cs"/>
          <w:rtl/>
        </w:rPr>
      </w:pPr>
    </w:p>
    <w:p w14:paraId="061645DD" w14:textId="77777777" w:rsidR="00AD5428" w:rsidRPr="00AD5428" w:rsidRDefault="00AD5428" w:rsidP="00AD5428">
      <w:pPr>
        <w:bidi/>
        <w:jc w:val="both"/>
        <w:rPr>
          <w:rFonts w:cs="David" w:hint="cs"/>
          <w:u w:val="single"/>
          <w:rtl/>
        </w:rPr>
      </w:pPr>
      <w:r w:rsidRPr="00AD5428">
        <w:rPr>
          <w:rFonts w:cs="David" w:hint="cs"/>
          <w:u w:val="single"/>
          <w:rtl/>
        </w:rPr>
        <w:t>אבשלום וילן:</w:t>
      </w:r>
    </w:p>
    <w:p w14:paraId="1F82E16A" w14:textId="77777777" w:rsidR="00AD5428" w:rsidRPr="00AD5428" w:rsidRDefault="00AD5428" w:rsidP="00AD5428">
      <w:pPr>
        <w:bidi/>
        <w:jc w:val="both"/>
        <w:rPr>
          <w:rFonts w:cs="David" w:hint="cs"/>
          <w:rtl/>
        </w:rPr>
      </w:pPr>
    </w:p>
    <w:p w14:paraId="7B0E66D6" w14:textId="77777777" w:rsidR="00AD5428" w:rsidRPr="00AD5428" w:rsidRDefault="00AD5428" w:rsidP="00AD5428">
      <w:pPr>
        <w:bidi/>
        <w:ind w:firstLine="567"/>
        <w:jc w:val="both"/>
        <w:rPr>
          <w:rFonts w:cs="David" w:hint="cs"/>
          <w:rtl/>
        </w:rPr>
      </w:pPr>
      <w:r w:rsidRPr="00AD5428">
        <w:rPr>
          <w:rFonts w:cs="David" w:hint="cs"/>
          <w:rtl/>
        </w:rPr>
        <w:t>לכן הנושא הזה ממילא חייב לקבל תשובות. אני חושב שבהחלטת ועדת שוחט היה מן היגיון וחבל שהוא איננו פה בשביל להתמודד עם הנימוקים. הייעוץ המשפטי כבודו במקומו מונח, בדרך כלל נוהגים על פיו. אבל במקרה דנן, כיוון שהיתה ועדה של הכנסת, המינימום שהיה צריך הוא שבייגה יהיה פה להציג את הארגומנט ונוכל לשקול.</w:t>
      </w:r>
    </w:p>
    <w:p w14:paraId="728C1CF2" w14:textId="77777777" w:rsidR="00AD5428" w:rsidRPr="00AD5428" w:rsidRDefault="00AD5428" w:rsidP="00AD5428">
      <w:pPr>
        <w:bidi/>
        <w:jc w:val="both"/>
        <w:rPr>
          <w:rFonts w:cs="David" w:hint="cs"/>
          <w:rtl/>
        </w:rPr>
      </w:pPr>
    </w:p>
    <w:p w14:paraId="043F5DD6" w14:textId="77777777" w:rsidR="00AD5428" w:rsidRPr="00AD5428" w:rsidRDefault="00AD5428" w:rsidP="00AD5428">
      <w:pPr>
        <w:bidi/>
        <w:ind w:firstLine="567"/>
        <w:jc w:val="both"/>
        <w:rPr>
          <w:rFonts w:cs="David" w:hint="cs"/>
          <w:rtl/>
        </w:rPr>
      </w:pPr>
      <w:r w:rsidRPr="00AD5428">
        <w:rPr>
          <w:rFonts w:cs="David" w:hint="cs"/>
          <w:rtl/>
        </w:rPr>
        <w:t xml:space="preserve">כחבר ועדת כספים, והוועדה דנה בזה, אני מכבד את החלטותיה. אנחנו נמצאים במצב לא סימפטי שוועדת הכנסת צריכה להפוך לוועדת הכספים. מדובר בנושאים רגישים וצריך לעשות שיקול דעת בתבונה. אני לא יודע אם יש עוד זמן, אבל אפשר להזמין אותו. לא צריך בשביל זה את כל הוועדה. אפשר את היו"ר ועוד צוות קטן. </w:t>
      </w:r>
    </w:p>
    <w:p w14:paraId="0DFFA034" w14:textId="77777777" w:rsidR="00AD5428" w:rsidRPr="00AD5428" w:rsidRDefault="00AD5428" w:rsidP="00AD5428">
      <w:pPr>
        <w:bidi/>
        <w:jc w:val="both"/>
        <w:rPr>
          <w:rFonts w:cs="David" w:hint="cs"/>
          <w:rtl/>
        </w:rPr>
      </w:pPr>
    </w:p>
    <w:p w14:paraId="22B1ACFB" w14:textId="77777777" w:rsidR="00AD5428" w:rsidRPr="00AD5428" w:rsidRDefault="00AD5428" w:rsidP="00AD5428">
      <w:pPr>
        <w:bidi/>
        <w:jc w:val="both"/>
        <w:rPr>
          <w:rFonts w:cs="David" w:hint="cs"/>
          <w:rtl/>
        </w:rPr>
      </w:pPr>
      <w:r w:rsidRPr="00AD5428">
        <w:rPr>
          <w:rFonts w:cs="David" w:hint="cs"/>
          <w:u w:val="single"/>
          <w:rtl/>
        </w:rPr>
        <w:t>אביגדור יצחקי:</w:t>
      </w:r>
    </w:p>
    <w:p w14:paraId="1545D49B" w14:textId="77777777" w:rsidR="00AD5428" w:rsidRPr="00AD5428" w:rsidRDefault="00AD5428" w:rsidP="00AD5428">
      <w:pPr>
        <w:bidi/>
        <w:jc w:val="both"/>
        <w:rPr>
          <w:rFonts w:cs="David" w:hint="cs"/>
          <w:rtl/>
        </w:rPr>
      </w:pPr>
    </w:p>
    <w:p w14:paraId="32F9F35C" w14:textId="77777777" w:rsidR="00AD5428" w:rsidRPr="00AD5428" w:rsidRDefault="00AD5428" w:rsidP="00AD5428">
      <w:pPr>
        <w:bidi/>
        <w:ind w:firstLine="567"/>
        <w:jc w:val="both"/>
        <w:rPr>
          <w:rFonts w:cs="David" w:hint="cs"/>
          <w:rtl/>
        </w:rPr>
      </w:pPr>
      <w:r w:rsidRPr="00AD5428">
        <w:rPr>
          <w:rFonts w:cs="David" w:hint="cs"/>
          <w:rtl/>
        </w:rPr>
        <w:t xml:space="preserve">אני רוצה להציע לחבריי חברי הכנסת. אני מוכרח לומר שנמצא במצב לא נוח, אני צריך להחליט כמה כסף יקבל בן אדם, כמה יקבל רכב, כמה יקבל עבור העוזר, כמה יקבל עבור המדפסת וכדומה.  יש גבול במה שאנחנו יכולים להתעסק. </w:t>
      </w:r>
    </w:p>
    <w:p w14:paraId="39F9DAFA" w14:textId="77777777" w:rsidR="00AD5428" w:rsidRPr="00AD5428" w:rsidRDefault="00AD5428" w:rsidP="00AD5428">
      <w:pPr>
        <w:bidi/>
        <w:ind w:firstLine="567"/>
        <w:jc w:val="both"/>
        <w:rPr>
          <w:rFonts w:cs="David" w:hint="cs"/>
          <w:rtl/>
        </w:rPr>
      </w:pPr>
    </w:p>
    <w:p w14:paraId="41527865" w14:textId="77777777" w:rsidR="00AD5428" w:rsidRPr="00AD5428" w:rsidRDefault="00AD5428" w:rsidP="00AD5428">
      <w:pPr>
        <w:bidi/>
        <w:ind w:firstLine="567"/>
        <w:jc w:val="both"/>
        <w:rPr>
          <w:rFonts w:cs="David" w:hint="cs"/>
          <w:rtl/>
        </w:rPr>
      </w:pPr>
      <w:r w:rsidRPr="00AD5428">
        <w:rPr>
          <w:rFonts w:cs="David" w:hint="cs"/>
          <w:rtl/>
        </w:rPr>
        <w:t>אני חושב ואני מציע לחבריי חברי הכנסת לקבל את ההצעה הבאה: להסמיך את מנכ"ל הכנסת לנהוג בשוויוניות כלפי כל יושבי הראש של הכנסת, על פי החלטות הכנסת, כפי שהיו עד כה. אם ימצא צורך להביא החלטה, שמשנה את החלטות הכנסת הקודמות, יביא אותה כהצעת החלטה לוועדת הכנסת ואנחנו נצביע עליה בעד או נגד.</w:t>
      </w:r>
    </w:p>
    <w:p w14:paraId="13E190C9" w14:textId="77777777" w:rsidR="00AD5428" w:rsidRPr="00AD5428" w:rsidRDefault="00AD5428" w:rsidP="00AD5428">
      <w:pPr>
        <w:bidi/>
        <w:jc w:val="both"/>
        <w:rPr>
          <w:rFonts w:cs="David" w:hint="cs"/>
          <w:rtl/>
        </w:rPr>
      </w:pPr>
    </w:p>
    <w:p w14:paraId="4F7C3D8B"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C51E51F" w14:textId="77777777" w:rsidR="00AD5428" w:rsidRPr="00AD5428" w:rsidRDefault="00AD5428" w:rsidP="00AD5428">
      <w:pPr>
        <w:bidi/>
        <w:jc w:val="both"/>
        <w:rPr>
          <w:rFonts w:cs="David" w:hint="cs"/>
          <w:rtl/>
        </w:rPr>
      </w:pPr>
    </w:p>
    <w:p w14:paraId="1CCFB81F" w14:textId="77777777" w:rsidR="00AD5428" w:rsidRPr="00AD5428" w:rsidRDefault="00AD5428" w:rsidP="00AD5428">
      <w:pPr>
        <w:bidi/>
        <w:ind w:firstLine="567"/>
        <w:jc w:val="both"/>
        <w:rPr>
          <w:rFonts w:cs="David" w:hint="cs"/>
          <w:rtl/>
        </w:rPr>
      </w:pPr>
      <w:r w:rsidRPr="00AD5428">
        <w:rPr>
          <w:rFonts w:cs="David" w:hint="cs"/>
          <w:rtl/>
        </w:rPr>
        <w:t>זה בסדר אבל איך מתנהל מנכ"ל הכנסת החל מה-31.12?</w:t>
      </w:r>
    </w:p>
    <w:p w14:paraId="67D7396D" w14:textId="77777777" w:rsidR="00AD5428" w:rsidRPr="00AD5428" w:rsidRDefault="00AD5428" w:rsidP="00AD5428">
      <w:pPr>
        <w:bidi/>
        <w:jc w:val="both"/>
        <w:rPr>
          <w:rFonts w:cs="David" w:hint="cs"/>
          <w:rtl/>
        </w:rPr>
      </w:pPr>
    </w:p>
    <w:p w14:paraId="46C30555" w14:textId="77777777" w:rsidR="00AD5428" w:rsidRPr="00AD5428" w:rsidRDefault="00AD5428" w:rsidP="00AD5428">
      <w:pPr>
        <w:bidi/>
        <w:jc w:val="both"/>
        <w:rPr>
          <w:rFonts w:cs="David" w:hint="cs"/>
          <w:rtl/>
        </w:rPr>
      </w:pPr>
      <w:r w:rsidRPr="00AD5428">
        <w:rPr>
          <w:rFonts w:cs="David" w:hint="cs"/>
          <w:u w:val="single"/>
          <w:rtl/>
        </w:rPr>
        <w:t>אביגדור יצחקי:</w:t>
      </w:r>
    </w:p>
    <w:p w14:paraId="42B05596" w14:textId="77777777" w:rsidR="00AD5428" w:rsidRPr="00AD5428" w:rsidRDefault="00AD5428" w:rsidP="00AD5428">
      <w:pPr>
        <w:bidi/>
        <w:jc w:val="both"/>
        <w:rPr>
          <w:rFonts w:cs="David" w:hint="cs"/>
          <w:rtl/>
        </w:rPr>
      </w:pPr>
    </w:p>
    <w:p w14:paraId="01D02ED1" w14:textId="77777777" w:rsidR="00AD5428" w:rsidRPr="00AD5428" w:rsidRDefault="00AD5428" w:rsidP="00AD5428">
      <w:pPr>
        <w:bidi/>
        <w:ind w:firstLine="567"/>
        <w:jc w:val="both"/>
        <w:rPr>
          <w:rFonts w:cs="David" w:hint="cs"/>
          <w:rtl/>
        </w:rPr>
      </w:pPr>
      <w:r w:rsidRPr="00AD5428">
        <w:rPr>
          <w:rFonts w:cs="David" w:hint="cs"/>
          <w:rtl/>
        </w:rPr>
        <w:t xml:space="preserve">אני חושב שהם כן ברורים. </w:t>
      </w:r>
    </w:p>
    <w:p w14:paraId="2AA0BACE" w14:textId="77777777" w:rsidR="00AD5428" w:rsidRPr="00AD5428" w:rsidRDefault="00AD5428" w:rsidP="00AD5428">
      <w:pPr>
        <w:bidi/>
        <w:ind w:firstLine="567"/>
        <w:jc w:val="both"/>
        <w:rPr>
          <w:rFonts w:cs="David" w:hint="cs"/>
          <w:rtl/>
        </w:rPr>
      </w:pPr>
    </w:p>
    <w:p w14:paraId="732B3120"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5B08839F" w14:textId="77777777" w:rsidR="00AD5428" w:rsidRPr="00AD5428" w:rsidRDefault="00AD5428" w:rsidP="00AD5428">
      <w:pPr>
        <w:bidi/>
        <w:ind w:firstLine="567"/>
        <w:jc w:val="both"/>
        <w:rPr>
          <w:rFonts w:cs="David" w:hint="cs"/>
          <w:rtl/>
        </w:rPr>
      </w:pPr>
    </w:p>
    <w:p w14:paraId="70AE5349" w14:textId="77777777" w:rsidR="00AD5428" w:rsidRPr="00AD5428" w:rsidRDefault="00AD5428" w:rsidP="00AD5428">
      <w:pPr>
        <w:bidi/>
        <w:ind w:firstLine="567"/>
        <w:jc w:val="both"/>
        <w:rPr>
          <w:rFonts w:cs="David" w:hint="cs"/>
          <w:rtl/>
        </w:rPr>
      </w:pPr>
      <w:r w:rsidRPr="00AD5428">
        <w:rPr>
          <w:rFonts w:cs="David" w:hint="cs"/>
          <w:rtl/>
        </w:rPr>
        <w:t>הדברים הובאו לכאן מפני שהם לא ברורים.</w:t>
      </w:r>
    </w:p>
    <w:p w14:paraId="6ABE0044" w14:textId="77777777" w:rsidR="00AD5428" w:rsidRPr="00AD5428" w:rsidRDefault="00AD5428" w:rsidP="00AD5428">
      <w:pPr>
        <w:bidi/>
        <w:jc w:val="both"/>
        <w:rPr>
          <w:rFonts w:cs="David" w:hint="cs"/>
          <w:rtl/>
        </w:rPr>
      </w:pPr>
    </w:p>
    <w:p w14:paraId="161D2E83" w14:textId="77777777" w:rsidR="00AD5428" w:rsidRPr="00AD5428" w:rsidRDefault="00AD5428" w:rsidP="00AD5428">
      <w:pPr>
        <w:bidi/>
        <w:jc w:val="both"/>
        <w:rPr>
          <w:rFonts w:cs="David" w:hint="cs"/>
          <w:u w:val="single"/>
          <w:rtl/>
        </w:rPr>
      </w:pPr>
      <w:r w:rsidRPr="00AD5428">
        <w:rPr>
          <w:rFonts w:cs="David" w:hint="cs"/>
          <w:u w:val="single"/>
          <w:rtl/>
        </w:rPr>
        <w:t>אביגדור יצחקי:</w:t>
      </w:r>
    </w:p>
    <w:p w14:paraId="788E0A17" w14:textId="77777777" w:rsidR="00AD5428" w:rsidRPr="00AD5428" w:rsidRDefault="00AD5428" w:rsidP="00AD5428">
      <w:pPr>
        <w:bidi/>
        <w:jc w:val="both"/>
        <w:rPr>
          <w:rFonts w:cs="David" w:hint="cs"/>
          <w:u w:val="single"/>
          <w:rtl/>
        </w:rPr>
      </w:pPr>
    </w:p>
    <w:p w14:paraId="7C25FE87" w14:textId="77777777" w:rsidR="00AD5428" w:rsidRPr="00AD5428" w:rsidRDefault="00AD5428" w:rsidP="00AD5428">
      <w:pPr>
        <w:bidi/>
        <w:ind w:firstLine="567"/>
        <w:jc w:val="both"/>
        <w:rPr>
          <w:rFonts w:cs="David" w:hint="cs"/>
          <w:rtl/>
        </w:rPr>
      </w:pPr>
      <w:r w:rsidRPr="00AD5428">
        <w:rPr>
          <w:rFonts w:cs="David" w:hint="cs"/>
          <w:rtl/>
        </w:rPr>
        <w:t>אני חושב שהם כן ברורים. אני חושב שבכלים שיש בידיו היום הוא יכול לקיים את השוויוניות. והיה ולצורך קיום השוויוניות, יביא בפנינו הצעת החלטה גמורה, אנחנו נצביע בעדה או נגדה. אני חושב שכל הדיון הזה הוא לא לכבודה של הוועדה, לא לכבודה של הכנסת ולא לכבודו של הייעוץ המשפטי של הכנסת, ובטח לא ליושב ראש לשעבר, דן תיכון.</w:t>
      </w:r>
    </w:p>
    <w:p w14:paraId="58A269B7" w14:textId="77777777" w:rsidR="00AD5428" w:rsidRPr="00AD5428" w:rsidRDefault="00AD5428" w:rsidP="00AD5428">
      <w:pPr>
        <w:bidi/>
        <w:jc w:val="both"/>
        <w:rPr>
          <w:rFonts w:cs="David" w:hint="cs"/>
          <w:rtl/>
        </w:rPr>
      </w:pPr>
    </w:p>
    <w:p w14:paraId="69BE883D" w14:textId="77777777" w:rsidR="00AD5428" w:rsidRPr="00AD5428" w:rsidRDefault="00AD5428" w:rsidP="00AD5428">
      <w:pPr>
        <w:bidi/>
        <w:jc w:val="both"/>
        <w:rPr>
          <w:rFonts w:cs="David" w:hint="cs"/>
          <w:u w:val="single"/>
          <w:rtl/>
        </w:rPr>
      </w:pPr>
      <w:r w:rsidRPr="00AD5428">
        <w:rPr>
          <w:rFonts w:cs="David" w:hint="cs"/>
          <w:u w:val="single"/>
          <w:rtl/>
        </w:rPr>
        <w:t>יואל חסון:</w:t>
      </w:r>
    </w:p>
    <w:p w14:paraId="4D7D888A" w14:textId="77777777" w:rsidR="00AD5428" w:rsidRPr="00AD5428" w:rsidRDefault="00AD5428" w:rsidP="00AD5428">
      <w:pPr>
        <w:bidi/>
        <w:jc w:val="both"/>
        <w:rPr>
          <w:rFonts w:cs="David" w:hint="cs"/>
          <w:rtl/>
        </w:rPr>
      </w:pPr>
    </w:p>
    <w:p w14:paraId="63EC040D" w14:textId="77777777" w:rsidR="00AD5428" w:rsidRPr="00AD5428" w:rsidRDefault="00AD5428" w:rsidP="00AD5428">
      <w:pPr>
        <w:bidi/>
        <w:ind w:firstLine="567"/>
        <w:jc w:val="both"/>
        <w:rPr>
          <w:rFonts w:cs="David" w:hint="cs"/>
          <w:rtl/>
        </w:rPr>
      </w:pPr>
      <w:r w:rsidRPr="00AD5428">
        <w:rPr>
          <w:rFonts w:cs="David" w:hint="cs"/>
          <w:rtl/>
        </w:rPr>
        <w:t>אני מהצעירים בכנסת אבל לא חשבתי אף פעם שאני אהיה בדיון כזה ברמה של מכולת.</w:t>
      </w:r>
    </w:p>
    <w:p w14:paraId="70645278" w14:textId="77777777" w:rsidR="00AD5428" w:rsidRPr="00AD5428" w:rsidRDefault="00AD5428" w:rsidP="00AD5428">
      <w:pPr>
        <w:bidi/>
        <w:jc w:val="both"/>
        <w:rPr>
          <w:rFonts w:cs="David" w:hint="cs"/>
          <w:rtl/>
        </w:rPr>
      </w:pPr>
    </w:p>
    <w:p w14:paraId="53BCA713"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076269E2" w14:textId="77777777" w:rsidR="00AD5428" w:rsidRPr="00AD5428" w:rsidRDefault="00AD5428" w:rsidP="00AD5428">
      <w:pPr>
        <w:bidi/>
        <w:jc w:val="both"/>
        <w:rPr>
          <w:rFonts w:cs="David" w:hint="cs"/>
          <w:rtl/>
        </w:rPr>
      </w:pPr>
    </w:p>
    <w:p w14:paraId="6584BEBE" w14:textId="77777777" w:rsidR="00AD5428" w:rsidRPr="00AD5428" w:rsidRDefault="00AD5428" w:rsidP="00AD5428">
      <w:pPr>
        <w:bidi/>
        <w:ind w:firstLine="567"/>
        <w:jc w:val="both"/>
        <w:rPr>
          <w:rFonts w:cs="David" w:hint="cs"/>
          <w:rtl/>
        </w:rPr>
      </w:pPr>
      <w:r w:rsidRPr="00AD5428">
        <w:rPr>
          <w:rFonts w:cs="David" w:hint="cs"/>
          <w:rtl/>
        </w:rPr>
        <w:t xml:space="preserve">אל תחלק ציונים לרמה של הדיונים כאן. יש לך ניסיון של 30 שנה בכנסת, ואתה יכול לחלק ציונים.  </w:t>
      </w:r>
    </w:p>
    <w:p w14:paraId="30966F58" w14:textId="77777777" w:rsidR="00AD5428" w:rsidRPr="00AD5428" w:rsidRDefault="00AD5428" w:rsidP="00AD5428">
      <w:pPr>
        <w:bidi/>
        <w:jc w:val="both"/>
        <w:rPr>
          <w:rFonts w:cs="David" w:hint="cs"/>
          <w:rtl/>
        </w:rPr>
      </w:pPr>
    </w:p>
    <w:p w14:paraId="163A412A" w14:textId="77777777" w:rsidR="00AD5428" w:rsidRPr="00AD5428" w:rsidRDefault="00AD5428" w:rsidP="00AD5428">
      <w:pPr>
        <w:bidi/>
        <w:jc w:val="both"/>
        <w:rPr>
          <w:rFonts w:cs="David" w:hint="cs"/>
          <w:u w:val="single"/>
          <w:rtl/>
        </w:rPr>
      </w:pPr>
      <w:r w:rsidRPr="00AD5428">
        <w:rPr>
          <w:rFonts w:cs="David" w:hint="cs"/>
          <w:u w:val="single"/>
          <w:rtl/>
        </w:rPr>
        <w:t>יואל חסון:</w:t>
      </w:r>
    </w:p>
    <w:p w14:paraId="53E29297" w14:textId="77777777" w:rsidR="00AD5428" w:rsidRPr="00AD5428" w:rsidRDefault="00AD5428" w:rsidP="00AD5428">
      <w:pPr>
        <w:bidi/>
        <w:jc w:val="both"/>
        <w:rPr>
          <w:rFonts w:cs="David" w:hint="cs"/>
          <w:rtl/>
        </w:rPr>
      </w:pPr>
    </w:p>
    <w:p w14:paraId="361E9CBF" w14:textId="77777777" w:rsidR="00AD5428" w:rsidRPr="00AD5428" w:rsidRDefault="00AD5428" w:rsidP="00AD5428">
      <w:pPr>
        <w:bidi/>
        <w:ind w:firstLine="567"/>
        <w:jc w:val="both"/>
        <w:rPr>
          <w:rFonts w:cs="David" w:hint="cs"/>
          <w:rtl/>
        </w:rPr>
      </w:pPr>
      <w:r w:rsidRPr="00AD5428">
        <w:rPr>
          <w:rFonts w:cs="David" w:hint="cs"/>
          <w:rtl/>
        </w:rPr>
        <w:t xml:space="preserve">אמרתי דווקא שאין לי. אני חושב שדיון כזה, שיורד עד כדי כך לפרטים של טלפון, אינטרנט ונתב אלחוטי, זה באמת עניין של מכולת. אני חושב שזה די ביזיון. בכלל, מדברים פה על כספים וסכומים - אני רוצה שהמחלקה המשפטית תספר לוועדת הכנסת כמה עלה המאבק המשפטי שניהלו כאן נגד דן תיכון. </w:t>
      </w:r>
    </w:p>
    <w:p w14:paraId="4F7028D2" w14:textId="77777777" w:rsidR="00AD5428" w:rsidRPr="00AD5428" w:rsidRDefault="00AD5428" w:rsidP="00AD5428">
      <w:pPr>
        <w:bidi/>
        <w:jc w:val="both"/>
        <w:rPr>
          <w:rFonts w:cs="David" w:hint="cs"/>
          <w:rtl/>
        </w:rPr>
      </w:pPr>
    </w:p>
    <w:p w14:paraId="1CDAED89" w14:textId="77777777" w:rsidR="00AD5428" w:rsidRPr="00AD5428" w:rsidRDefault="00AD5428" w:rsidP="00AD5428">
      <w:pPr>
        <w:bidi/>
        <w:jc w:val="both"/>
        <w:rPr>
          <w:rFonts w:cs="David" w:hint="cs"/>
          <w:rtl/>
        </w:rPr>
      </w:pPr>
      <w:r w:rsidRPr="00AD5428">
        <w:rPr>
          <w:rFonts w:cs="David" w:hint="cs"/>
          <w:u w:val="single"/>
          <w:rtl/>
        </w:rPr>
        <w:t>נורית אלשטיין:</w:t>
      </w:r>
    </w:p>
    <w:p w14:paraId="15D7742B" w14:textId="77777777" w:rsidR="00AD5428" w:rsidRPr="00AD5428" w:rsidRDefault="00AD5428" w:rsidP="00AD5428">
      <w:pPr>
        <w:bidi/>
        <w:jc w:val="both"/>
        <w:rPr>
          <w:rFonts w:cs="David" w:hint="cs"/>
          <w:rtl/>
        </w:rPr>
      </w:pPr>
    </w:p>
    <w:p w14:paraId="05904F78" w14:textId="77777777" w:rsidR="00AD5428" w:rsidRPr="00AD5428" w:rsidRDefault="00AD5428" w:rsidP="00AD5428">
      <w:pPr>
        <w:bidi/>
        <w:ind w:firstLine="567"/>
        <w:jc w:val="both"/>
        <w:rPr>
          <w:rFonts w:cs="David" w:hint="cs"/>
          <w:rtl/>
        </w:rPr>
      </w:pPr>
      <w:r w:rsidRPr="00AD5428">
        <w:rPr>
          <w:rFonts w:cs="David" w:hint="cs"/>
          <w:rtl/>
        </w:rPr>
        <w:t>זה לא עלה, קיבלנו הוצאות, מכיוון שחבר הכנסת תיכון לא זכה בדיון.</w:t>
      </w:r>
    </w:p>
    <w:p w14:paraId="0C456AC4" w14:textId="77777777" w:rsidR="00AD5428" w:rsidRPr="00AD5428" w:rsidRDefault="00AD5428" w:rsidP="00AD5428">
      <w:pPr>
        <w:bidi/>
        <w:jc w:val="both"/>
        <w:rPr>
          <w:rFonts w:cs="David" w:hint="cs"/>
          <w:rtl/>
        </w:rPr>
      </w:pPr>
    </w:p>
    <w:p w14:paraId="5E1D8F35" w14:textId="77777777" w:rsidR="00AD5428" w:rsidRPr="00AD5428" w:rsidRDefault="00AD5428" w:rsidP="00AD5428">
      <w:pPr>
        <w:bidi/>
        <w:jc w:val="both"/>
        <w:rPr>
          <w:rFonts w:cs="David" w:hint="cs"/>
          <w:u w:val="single"/>
          <w:rtl/>
        </w:rPr>
      </w:pPr>
      <w:r w:rsidRPr="00AD5428">
        <w:rPr>
          <w:rFonts w:cs="David" w:hint="cs"/>
          <w:u w:val="single"/>
          <w:rtl/>
        </w:rPr>
        <w:t>יואל חסון:</w:t>
      </w:r>
    </w:p>
    <w:p w14:paraId="2F0BD253" w14:textId="77777777" w:rsidR="00AD5428" w:rsidRPr="00AD5428" w:rsidRDefault="00AD5428" w:rsidP="00AD5428">
      <w:pPr>
        <w:bidi/>
        <w:jc w:val="both"/>
        <w:rPr>
          <w:rFonts w:cs="David" w:hint="cs"/>
          <w:u w:val="single"/>
          <w:rtl/>
        </w:rPr>
      </w:pPr>
    </w:p>
    <w:p w14:paraId="73908D78" w14:textId="77777777" w:rsidR="00AD5428" w:rsidRPr="00AD5428" w:rsidRDefault="00AD5428" w:rsidP="00AD5428">
      <w:pPr>
        <w:bidi/>
        <w:ind w:firstLine="567"/>
        <w:jc w:val="both"/>
        <w:rPr>
          <w:rFonts w:cs="David" w:hint="cs"/>
          <w:rtl/>
        </w:rPr>
      </w:pPr>
      <w:r w:rsidRPr="00AD5428">
        <w:rPr>
          <w:rFonts w:cs="David" w:hint="cs"/>
          <w:rtl/>
        </w:rPr>
        <w:t xml:space="preserve">לעניין ההצמדה. בכל נושא אחר עושים הפרדת רשויות בין הממשלה לכנסת. אני חושב שיושב ראש הכנסת לא צריך להיות מוצמד לראש הממשלה. יושב ראש הכנסת הוא יושב ראש הכנסת. הכנסת היא ריבון, הכנסת היא משהו ספציפי. הכיוון שהולך אליו מנכ"ל הכנסת, שחבל שלא חשבו עליו עד היום, להביא בכלל את יושבי ראש הכנסת לכאן </w:t>
      </w:r>
      <w:r w:rsidRPr="00AD5428">
        <w:rPr>
          <w:rFonts w:cs="David"/>
          <w:rtl/>
        </w:rPr>
        <w:t>–</w:t>
      </w:r>
      <w:r w:rsidRPr="00AD5428">
        <w:rPr>
          <w:rFonts w:cs="David" w:hint="cs"/>
          <w:rtl/>
        </w:rPr>
        <w:t xml:space="preserve"> יש כאן גם היבט היסטורי, מוסרי, חינוכי, שיושבי ראש כנסת לשעבר יושבים כאן. הם יכולים להשתתף בפעילויות הכנסת, בפעילויות חינוכיות, להרצות לפעמים בפני תלמידים. </w:t>
      </w:r>
    </w:p>
    <w:p w14:paraId="0B903433" w14:textId="77777777" w:rsidR="00AD5428" w:rsidRPr="00AD5428" w:rsidRDefault="00AD5428" w:rsidP="00AD5428">
      <w:pPr>
        <w:bidi/>
        <w:jc w:val="both"/>
        <w:rPr>
          <w:rFonts w:cs="David" w:hint="cs"/>
          <w:rtl/>
        </w:rPr>
      </w:pPr>
    </w:p>
    <w:p w14:paraId="362F48E4" w14:textId="77777777" w:rsidR="00AD5428" w:rsidRPr="00AD5428" w:rsidRDefault="00AD5428" w:rsidP="00AD5428">
      <w:pPr>
        <w:bidi/>
        <w:ind w:firstLine="567"/>
        <w:jc w:val="both"/>
        <w:rPr>
          <w:rFonts w:cs="David" w:hint="cs"/>
          <w:rtl/>
        </w:rPr>
      </w:pPr>
      <w:r w:rsidRPr="00AD5428">
        <w:rPr>
          <w:rFonts w:cs="David" w:hint="cs"/>
          <w:rtl/>
        </w:rPr>
        <w:t xml:space="preserve">לגבי ההשוואה עם נתניהו וברק. דן תיכון, עד כמה שאני מכיר את פעילותו הציבורית, בוודאי יש לו את ה-70%. לכן כשעושים את ההשוואה צריך לעשות את ההשוואה הזאת. הוא סיים ב-1999 וההחלטות התקבלו ב-2001. זאת אומרת, החליטו שכל השינויים האלה הם מ-2001. הוא הרי סיים ב-1999. אז אם את ראשי הממשלה החזירו אחורה, בין השאר כי אין להם את ה-70%, למה הוא מוצמד לזה כאשר יש לו את ה-70% והוא סיים ב-1999. אני חושב שצריך לקבל את הצעתו של מנכ"ל הכנסת לגבי נושא הלשכות. </w:t>
      </w:r>
    </w:p>
    <w:p w14:paraId="4F0C2DCA" w14:textId="77777777" w:rsidR="00AD5428" w:rsidRPr="00AD5428" w:rsidRDefault="00AD5428" w:rsidP="00AD5428">
      <w:pPr>
        <w:bidi/>
        <w:jc w:val="both"/>
        <w:rPr>
          <w:rFonts w:cs="David" w:hint="cs"/>
          <w:rtl/>
        </w:rPr>
      </w:pPr>
    </w:p>
    <w:p w14:paraId="21458BDB" w14:textId="77777777" w:rsidR="00AD5428" w:rsidRPr="00AD5428" w:rsidRDefault="00AD5428" w:rsidP="00AD5428">
      <w:pPr>
        <w:bidi/>
        <w:ind w:firstLine="567"/>
        <w:jc w:val="both"/>
        <w:rPr>
          <w:rFonts w:cs="David" w:hint="cs"/>
          <w:rtl/>
        </w:rPr>
      </w:pPr>
      <w:r w:rsidRPr="00AD5428">
        <w:rPr>
          <w:rFonts w:cs="David" w:hint="cs"/>
          <w:rtl/>
        </w:rPr>
        <w:t xml:space="preserve">לגבי הרכב, כמו שחבר הכנסת יצחקי אמר, צריך להביא לפה החלטה. זאת תהיה בושה לקחת לדן תיכון את הרכב, לא באופן אישי, בתור יושב ראש כנסת לשעבר. להסדיר את עניין הרכב ולהביא לכאן הצעת החלטה שתסדיר את זה. </w:t>
      </w:r>
    </w:p>
    <w:p w14:paraId="04131280" w14:textId="77777777" w:rsidR="00AD5428" w:rsidRPr="00AD5428" w:rsidRDefault="00AD5428" w:rsidP="00AD5428">
      <w:pPr>
        <w:bidi/>
        <w:jc w:val="both"/>
        <w:rPr>
          <w:rFonts w:cs="David" w:hint="cs"/>
          <w:rtl/>
        </w:rPr>
      </w:pPr>
    </w:p>
    <w:p w14:paraId="6AB965FB"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58A31D6" w14:textId="77777777" w:rsidR="00AD5428" w:rsidRPr="00AD5428" w:rsidRDefault="00AD5428" w:rsidP="00AD5428">
      <w:pPr>
        <w:bidi/>
        <w:jc w:val="both"/>
        <w:rPr>
          <w:rFonts w:cs="David" w:hint="cs"/>
          <w:rtl/>
        </w:rPr>
      </w:pPr>
    </w:p>
    <w:p w14:paraId="01A6CEEA" w14:textId="77777777" w:rsidR="00AD5428" w:rsidRPr="00AD5428" w:rsidRDefault="00AD5428" w:rsidP="00AD5428">
      <w:pPr>
        <w:bidi/>
        <w:jc w:val="both"/>
        <w:rPr>
          <w:rFonts w:cs="David" w:hint="cs"/>
          <w:rtl/>
        </w:rPr>
      </w:pPr>
      <w:r w:rsidRPr="00AD5428">
        <w:rPr>
          <w:rFonts w:cs="David" w:hint="cs"/>
          <w:rtl/>
        </w:rPr>
        <w:tab/>
        <w:t xml:space="preserve">אם לא היו מוצגים בפניך כל פרטי המכולת, לא היית יכול להגיע להחלטה כזאת. חבר הכנסת ברכה בבקשה. </w:t>
      </w:r>
    </w:p>
    <w:p w14:paraId="775C9742" w14:textId="77777777" w:rsidR="00AD5428" w:rsidRPr="00AD5428" w:rsidRDefault="00AD5428" w:rsidP="00AD5428">
      <w:pPr>
        <w:bidi/>
        <w:jc w:val="both"/>
        <w:rPr>
          <w:rFonts w:cs="David" w:hint="cs"/>
          <w:rtl/>
        </w:rPr>
      </w:pPr>
    </w:p>
    <w:p w14:paraId="3623BE48"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1447A68D" w14:textId="77777777" w:rsidR="00AD5428" w:rsidRPr="00AD5428" w:rsidRDefault="00AD5428" w:rsidP="00AD5428">
      <w:pPr>
        <w:bidi/>
        <w:jc w:val="both"/>
        <w:rPr>
          <w:rFonts w:cs="David" w:hint="cs"/>
          <w:rtl/>
        </w:rPr>
      </w:pPr>
    </w:p>
    <w:p w14:paraId="1BCD3343" w14:textId="77777777" w:rsidR="00AD5428" w:rsidRPr="00AD5428" w:rsidRDefault="00AD5428" w:rsidP="00AD5428">
      <w:pPr>
        <w:bidi/>
        <w:ind w:firstLine="567"/>
        <w:jc w:val="both"/>
        <w:rPr>
          <w:rFonts w:cs="David" w:hint="cs"/>
          <w:rtl/>
        </w:rPr>
      </w:pPr>
      <w:r w:rsidRPr="00AD5428">
        <w:rPr>
          <w:rFonts w:cs="David" w:hint="cs"/>
          <w:rtl/>
        </w:rPr>
        <w:t>אני כמובן מחייב את קיום הישיבה בעניין הזה אבל אני מרגיש מאוד לא טוב ונבוך כחבר כנסת, וכחלק מהכנסת, שהתגלגלנו עד הלום. אני חושב שלא היה צריך שיווצר מצב שמר דן תיכון יבוא כדי לדרוש בזכויותיו. גם הוועדה, שאני באמת מכבד אותה ואני חושב שהיא מן החשובות בבניין הזה, שאמורה באמת לדון בדברים האלה.</w:t>
      </w:r>
    </w:p>
    <w:p w14:paraId="2A34421F" w14:textId="77777777" w:rsidR="00AD5428" w:rsidRPr="00AD5428" w:rsidRDefault="00AD5428" w:rsidP="00AD5428">
      <w:pPr>
        <w:bidi/>
        <w:jc w:val="both"/>
        <w:rPr>
          <w:rFonts w:cs="David" w:hint="cs"/>
          <w:rtl/>
        </w:rPr>
      </w:pPr>
    </w:p>
    <w:p w14:paraId="31D95C41" w14:textId="77777777" w:rsidR="00AD5428" w:rsidRPr="00AD5428" w:rsidRDefault="00AD5428" w:rsidP="00AD5428">
      <w:pPr>
        <w:bidi/>
        <w:ind w:firstLine="567"/>
        <w:jc w:val="both"/>
        <w:rPr>
          <w:rFonts w:cs="David" w:hint="cs"/>
          <w:rtl/>
        </w:rPr>
      </w:pPr>
      <w:r w:rsidRPr="00AD5428">
        <w:rPr>
          <w:rFonts w:cs="David" w:hint="cs"/>
          <w:rtl/>
        </w:rPr>
        <w:t xml:space="preserve">לכן אני רוצה להתחבר להצעתו של חבר הכנסת אביגדור יצחקי וזאת היתה המהות של הצעתי לסדר, שהיתה הסיבה למהומה קודם. אני באמת לא אוהב אותה ולא רוצה שהדברים האלה יחזרו. אני גם מצפה למינימום של הגינות. </w:t>
      </w:r>
    </w:p>
    <w:p w14:paraId="7AB4FDE8" w14:textId="77777777" w:rsidR="00AD5428" w:rsidRPr="00AD5428" w:rsidRDefault="00AD5428" w:rsidP="00AD5428">
      <w:pPr>
        <w:bidi/>
        <w:ind w:firstLine="567"/>
        <w:jc w:val="both"/>
        <w:rPr>
          <w:rFonts w:cs="David" w:hint="cs"/>
          <w:rtl/>
        </w:rPr>
      </w:pPr>
    </w:p>
    <w:p w14:paraId="0C7D9463"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48B24B0B" w14:textId="77777777" w:rsidR="00AD5428" w:rsidRPr="00AD5428" w:rsidRDefault="00AD5428" w:rsidP="00AD5428">
      <w:pPr>
        <w:bidi/>
        <w:ind w:firstLine="567"/>
        <w:jc w:val="both"/>
        <w:rPr>
          <w:rFonts w:cs="David" w:hint="cs"/>
          <w:rtl/>
        </w:rPr>
      </w:pPr>
    </w:p>
    <w:p w14:paraId="7AF5BDDC" w14:textId="77777777" w:rsidR="00AD5428" w:rsidRPr="00AD5428" w:rsidRDefault="00AD5428" w:rsidP="00AD5428">
      <w:pPr>
        <w:bidi/>
        <w:ind w:firstLine="567"/>
        <w:jc w:val="both"/>
        <w:rPr>
          <w:rFonts w:cs="David" w:hint="cs"/>
          <w:rtl/>
        </w:rPr>
      </w:pPr>
      <w:r w:rsidRPr="00AD5428">
        <w:rPr>
          <w:rFonts w:cs="David" w:hint="cs"/>
          <w:rtl/>
        </w:rPr>
        <w:t>בוא לא ניכנס לזה, נלבן את העניין אחר כך.</w:t>
      </w:r>
    </w:p>
    <w:p w14:paraId="40818B18" w14:textId="77777777" w:rsidR="00AD5428" w:rsidRPr="00AD5428" w:rsidRDefault="00AD5428" w:rsidP="00AD5428">
      <w:pPr>
        <w:bidi/>
        <w:jc w:val="both"/>
        <w:rPr>
          <w:rFonts w:cs="David" w:hint="cs"/>
          <w:rtl/>
        </w:rPr>
      </w:pPr>
    </w:p>
    <w:p w14:paraId="44C20065"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6195F303" w14:textId="77777777" w:rsidR="00AD5428" w:rsidRPr="00AD5428" w:rsidRDefault="00AD5428" w:rsidP="00AD5428">
      <w:pPr>
        <w:bidi/>
        <w:ind w:firstLine="567"/>
        <w:jc w:val="both"/>
        <w:rPr>
          <w:rFonts w:cs="David" w:hint="cs"/>
          <w:rtl/>
        </w:rPr>
      </w:pPr>
    </w:p>
    <w:p w14:paraId="5098AF80" w14:textId="77777777" w:rsidR="00AD5428" w:rsidRPr="00AD5428" w:rsidRDefault="00AD5428" w:rsidP="00AD5428">
      <w:pPr>
        <w:bidi/>
        <w:ind w:firstLine="567"/>
        <w:jc w:val="both"/>
        <w:rPr>
          <w:rFonts w:cs="David" w:hint="cs"/>
          <w:rtl/>
        </w:rPr>
      </w:pPr>
      <w:r w:rsidRPr="00AD5428">
        <w:rPr>
          <w:rFonts w:cs="David" w:hint="cs"/>
          <w:rtl/>
        </w:rPr>
        <w:t xml:space="preserve">כנראה הנושא הזה יידון במקום אחר או בזמן אחר. </w:t>
      </w:r>
    </w:p>
    <w:p w14:paraId="0C91B38B" w14:textId="77777777" w:rsidR="00AD5428" w:rsidRPr="00AD5428" w:rsidRDefault="00AD5428" w:rsidP="00AD5428">
      <w:pPr>
        <w:bidi/>
        <w:ind w:firstLine="567"/>
        <w:jc w:val="both"/>
        <w:rPr>
          <w:rFonts w:cs="David" w:hint="cs"/>
          <w:rtl/>
        </w:rPr>
      </w:pPr>
    </w:p>
    <w:p w14:paraId="4CA1A081"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6F9759DD" w14:textId="77777777" w:rsidR="00AD5428" w:rsidRPr="00AD5428" w:rsidRDefault="00AD5428" w:rsidP="00AD5428">
      <w:pPr>
        <w:bidi/>
        <w:ind w:firstLine="567"/>
        <w:jc w:val="both"/>
        <w:rPr>
          <w:rFonts w:cs="David" w:hint="cs"/>
          <w:rtl/>
        </w:rPr>
      </w:pPr>
    </w:p>
    <w:p w14:paraId="1C5F6DCC" w14:textId="77777777" w:rsidR="00AD5428" w:rsidRPr="00AD5428" w:rsidRDefault="00AD5428" w:rsidP="00AD5428">
      <w:pPr>
        <w:bidi/>
        <w:ind w:firstLine="567"/>
        <w:jc w:val="both"/>
        <w:rPr>
          <w:rFonts w:cs="David" w:hint="cs"/>
          <w:rtl/>
        </w:rPr>
      </w:pPr>
      <w:r w:rsidRPr="00AD5428">
        <w:rPr>
          <w:rFonts w:cs="David" w:hint="cs"/>
          <w:rtl/>
        </w:rPr>
        <w:t>אני אשמח מאוד.</w:t>
      </w:r>
    </w:p>
    <w:p w14:paraId="1403DDFD" w14:textId="77777777" w:rsidR="00AD5428" w:rsidRPr="00AD5428" w:rsidRDefault="00AD5428" w:rsidP="00AD5428">
      <w:pPr>
        <w:bidi/>
        <w:ind w:firstLine="567"/>
        <w:jc w:val="both"/>
        <w:rPr>
          <w:rFonts w:cs="David" w:hint="cs"/>
          <w:rtl/>
        </w:rPr>
      </w:pPr>
    </w:p>
    <w:p w14:paraId="7367F332"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75E9BF85" w14:textId="77777777" w:rsidR="00AD5428" w:rsidRPr="00AD5428" w:rsidRDefault="00AD5428" w:rsidP="00AD5428">
      <w:pPr>
        <w:bidi/>
        <w:ind w:firstLine="567"/>
        <w:jc w:val="both"/>
        <w:rPr>
          <w:rFonts w:cs="David" w:hint="cs"/>
          <w:u w:val="single"/>
          <w:rtl/>
        </w:rPr>
      </w:pPr>
    </w:p>
    <w:p w14:paraId="236542FC" w14:textId="77777777" w:rsidR="00AD5428" w:rsidRPr="00AD5428" w:rsidRDefault="00AD5428" w:rsidP="00AD5428">
      <w:pPr>
        <w:bidi/>
        <w:ind w:firstLine="567"/>
        <w:jc w:val="both"/>
        <w:rPr>
          <w:rFonts w:cs="David" w:hint="cs"/>
          <w:rtl/>
        </w:rPr>
      </w:pPr>
      <w:r w:rsidRPr="00AD5428">
        <w:rPr>
          <w:rFonts w:cs="David" w:hint="cs"/>
          <w:rtl/>
        </w:rPr>
        <w:t>אני רוצה להתחבר להצעתו של חבר הכנסת יצחקי. אני חושב שאפשר להטיל על מנכ"ל הכנסת את המשימה לבוא ולתת פתרון כולל, לכל המכלול של העניין בהתבסס על שני דברים: הדבר הראשון, החלטת ועדת הכנסת מסוף חודש נובמבר, לגבי העיקרון של השוויון. דבר שני, להשוות את תנאיו של מר תיכון לתנאיהם של יושבי הראש שקדמו לו. ואם אפשר אפילו לתת המלצות לגבי אלה שבאו אחריו, שלא ייווצ</w:t>
      </w:r>
      <w:r w:rsidRPr="00AD5428">
        <w:rPr>
          <w:rFonts w:cs="David" w:hint="eastAsia"/>
          <w:rtl/>
        </w:rPr>
        <w:t>ר</w:t>
      </w:r>
      <w:r w:rsidRPr="00AD5428">
        <w:rPr>
          <w:rFonts w:cs="David" w:hint="cs"/>
          <w:rtl/>
        </w:rPr>
        <w:t xml:space="preserve"> שיש שני סוגים של יושבי ראש לשעבר. שיהיה משהו מקובל.</w:t>
      </w:r>
    </w:p>
    <w:p w14:paraId="7EC78626" w14:textId="77777777" w:rsidR="00AD5428" w:rsidRPr="00AD5428" w:rsidRDefault="00AD5428" w:rsidP="00AD5428">
      <w:pPr>
        <w:bidi/>
        <w:jc w:val="both"/>
        <w:rPr>
          <w:rFonts w:cs="David" w:hint="cs"/>
          <w:rtl/>
        </w:rPr>
      </w:pPr>
    </w:p>
    <w:p w14:paraId="47726062" w14:textId="77777777" w:rsidR="00AD5428" w:rsidRPr="00AD5428" w:rsidRDefault="00AD5428" w:rsidP="00AD5428">
      <w:pPr>
        <w:bidi/>
        <w:ind w:firstLine="567"/>
        <w:jc w:val="both"/>
        <w:rPr>
          <w:rFonts w:cs="David" w:hint="cs"/>
          <w:rtl/>
        </w:rPr>
      </w:pPr>
      <w:r w:rsidRPr="00AD5428">
        <w:rPr>
          <w:rFonts w:cs="David" w:hint="cs"/>
          <w:rtl/>
        </w:rPr>
        <w:t xml:space="preserve">אני חושב, בהמשך להצעתו של חבר הכנסת יצחקי, אם יידרשו אי אלה תיקונים שמתחייבים מהחלטות של ועדת הכנסת, נחזור לכאן. העיקרון הוא מאוד פשוט, ההחלטה של ועדת הכנסת מסוף החודש שעבר ותנאיהם של יושבי הראש שקדמו למר דן תיכון. </w:t>
      </w:r>
    </w:p>
    <w:p w14:paraId="09E85DC1" w14:textId="77777777" w:rsidR="00AD5428" w:rsidRPr="00AD5428" w:rsidRDefault="00AD5428" w:rsidP="00AD5428">
      <w:pPr>
        <w:bidi/>
        <w:ind w:firstLine="567"/>
        <w:jc w:val="both"/>
        <w:rPr>
          <w:rFonts w:cs="David" w:hint="cs"/>
          <w:rtl/>
        </w:rPr>
      </w:pPr>
    </w:p>
    <w:p w14:paraId="326179E6"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608E3CA7" w14:textId="77777777" w:rsidR="00AD5428" w:rsidRPr="00AD5428" w:rsidRDefault="00AD5428" w:rsidP="00AD5428">
      <w:pPr>
        <w:bidi/>
        <w:jc w:val="both"/>
        <w:rPr>
          <w:rFonts w:cs="David" w:hint="cs"/>
          <w:rtl/>
        </w:rPr>
      </w:pPr>
    </w:p>
    <w:p w14:paraId="4BB9B32D" w14:textId="77777777" w:rsidR="00AD5428" w:rsidRPr="00AD5428" w:rsidRDefault="00AD5428" w:rsidP="00AD5428">
      <w:pPr>
        <w:bidi/>
        <w:ind w:firstLine="567"/>
        <w:jc w:val="both"/>
        <w:rPr>
          <w:rFonts w:cs="David" w:hint="cs"/>
          <w:rtl/>
        </w:rPr>
      </w:pPr>
      <w:r w:rsidRPr="00AD5428">
        <w:rPr>
          <w:rFonts w:cs="David" w:hint="cs"/>
          <w:rtl/>
        </w:rPr>
        <w:t>בפברואר 2003, כשנכנסתי לתפקידי כיו"ר הכנסת, אחד הדברים הראשונים שהובא לשולחני היה בעיה וסכסוך שפרץ בין היושב ראש לשעבר דן תיכון לבין המערכת כולה, ובעיקר קודמי. ניסיתי להיכנס למדוכה על מנת לנסות ולפתור את הבעיה.</w:t>
      </w:r>
    </w:p>
    <w:p w14:paraId="2E1B9D64" w14:textId="77777777" w:rsidR="00AD5428" w:rsidRPr="00AD5428" w:rsidRDefault="00AD5428" w:rsidP="00AD5428">
      <w:pPr>
        <w:bidi/>
        <w:jc w:val="both"/>
        <w:rPr>
          <w:rFonts w:cs="David" w:hint="cs"/>
          <w:rtl/>
        </w:rPr>
      </w:pPr>
    </w:p>
    <w:p w14:paraId="7471C936" w14:textId="77777777" w:rsidR="00AD5428" w:rsidRPr="00AD5428" w:rsidRDefault="00AD5428" w:rsidP="00AD5428">
      <w:pPr>
        <w:bidi/>
        <w:ind w:firstLine="567"/>
        <w:jc w:val="both"/>
        <w:rPr>
          <w:rFonts w:cs="David" w:hint="cs"/>
          <w:rtl/>
        </w:rPr>
      </w:pPr>
      <w:r w:rsidRPr="00AD5428">
        <w:rPr>
          <w:rFonts w:cs="David" w:hint="cs"/>
          <w:rtl/>
        </w:rPr>
        <w:t xml:space="preserve">הדבר היה תלוי ועומד בבית המשפט ומאחר ואני לא יכולתי למערכת המנהלית שאמרה לי שהדבר תלוי ועומד בבית המשפט, כך היה. השארנו את זה למרות שניסינו להגיע בכל כוחנו כדי שהעניינים לא יתנהלו בדרך הזאת. אני מוכרח לומר שדן תיכון ניסה לעשות ככל יכולתו כדי להגיע לפיתרון והיה מוכן, ברמה המעשית היה מוכן - - - </w:t>
      </w:r>
    </w:p>
    <w:p w14:paraId="4C410C2F" w14:textId="77777777" w:rsidR="00AD5428" w:rsidRPr="00AD5428" w:rsidRDefault="00AD5428" w:rsidP="00AD5428">
      <w:pPr>
        <w:bidi/>
        <w:jc w:val="both"/>
        <w:rPr>
          <w:rFonts w:cs="David" w:hint="cs"/>
          <w:rtl/>
        </w:rPr>
      </w:pPr>
    </w:p>
    <w:p w14:paraId="767D52BE" w14:textId="77777777" w:rsidR="00AD5428" w:rsidRPr="00AD5428" w:rsidRDefault="00AD5428" w:rsidP="00AD5428">
      <w:pPr>
        <w:bidi/>
        <w:jc w:val="both"/>
        <w:rPr>
          <w:rFonts w:cs="David" w:hint="cs"/>
          <w:u w:val="single"/>
          <w:rtl/>
        </w:rPr>
      </w:pPr>
      <w:r w:rsidRPr="00AD5428">
        <w:rPr>
          <w:rFonts w:cs="David" w:hint="cs"/>
          <w:u w:val="single"/>
          <w:rtl/>
        </w:rPr>
        <w:t>דן תיכון:</w:t>
      </w:r>
    </w:p>
    <w:p w14:paraId="40DC43E6" w14:textId="77777777" w:rsidR="00AD5428" w:rsidRPr="00AD5428" w:rsidRDefault="00AD5428" w:rsidP="00AD5428">
      <w:pPr>
        <w:bidi/>
        <w:jc w:val="both"/>
        <w:rPr>
          <w:rFonts w:cs="David" w:hint="cs"/>
          <w:u w:val="single"/>
          <w:rtl/>
        </w:rPr>
      </w:pPr>
    </w:p>
    <w:p w14:paraId="5D25B894" w14:textId="77777777" w:rsidR="00AD5428" w:rsidRPr="00AD5428" w:rsidRDefault="00AD5428" w:rsidP="00AD5428">
      <w:pPr>
        <w:bidi/>
        <w:ind w:firstLine="567"/>
        <w:jc w:val="both"/>
        <w:rPr>
          <w:rFonts w:cs="David" w:hint="cs"/>
          <w:rtl/>
        </w:rPr>
      </w:pPr>
      <w:r w:rsidRPr="00AD5428">
        <w:rPr>
          <w:rFonts w:cs="David" w:hint="cs"/>
          <w:rtl/>
        </w:rPr>
        <w:t xml:space="preserve">לוותר כמעט על הכל. </w:t>
      </w:r>
    </w:p>
    <w:p w14:paraId="0B26E06F" w14:textId="77777777" w:rsidR="00AD5428" w:rsidRPr="00AD5428" w:rsidRDefault="00AD5428" w:rsidP="00AD5428">
      <w:pPr>
        <w:bidi/>
        <w:jc w:val="both"/>
        <w:rPr>
          <w:rFonts w:cs="David" w:hint="cs"/>
          <w:rtl/>
        </w:rPr>
      </w:pPr>
    </w:p>
    <w:p w14:paraId="6D7CAD8E"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631B195E" w14:textId="77777777" w:rsidR="00AD5428" w:rsidRPr="00AD5428" w:rsidRDefault="00AD5428" w:rsidP="00AD5428">
      <w:pPr>
        <w:bidi/>
        <w:jc w:val="both"/>
        <w:rPr>
          <w:rFonts w:cs="David" w:hint="cs"/>
          <w:u w:val="single"/>
          <w:rtl/>
        </w:rPr>
      </w:pPr>
    </w:p>
    <w:p w14:paraId="21A923DC" w14:textId="77777777" w:rsidR="00AD5428" w:rsidRPr="00AD5428" w:rsidRDefault="00AD5428" w:rsidP="00AD5428">
      <w:pPr>
        <w:bidi/>
        <w:ind w:firstLine="567"/>
        <w:jc w:val="both"/>
        <w:rPr>
          <w:rFonts w:cs="David" w:hint="cs"/>
          <w:rtl/>
        </w:rPr>
      </w:pPr>
      <w:r w:rsidRPr="00AD5428">
        <w:rPr>
          <w:rFonts w:cs="David" w:hint="cs"/>
          <w:rtl/>
        </w:rPr>
        <w:t xml:space="preserve">למעשה לא לקיים את אותם דברים שההחלטה המילולית קבעה אותם. לצערי הרב לא עלה בידי, ואני רואה בזה לא מעט כישלון. אני מוכרח לומר שהבעיה נוצרה כתוצאה מכך שבשלהי כהונתו של חבר הכנסת ויושב הראש דן תיכון, נתקבלה החלטה על ידי ועדת הכנסת להשוות את מעמדו של ראש הממשלה - - -  </w:t>
      </w:r>
    </w:p>
    <w:p w14:paraId="70D17A4C" w14:textId="77777777" w:rsidR="00AD5428" w:rsidRPr="00AD5428" w:rsidRDefault="00AD5428" w:rsidP="00AD5428">
      <w:pPr>
        <w:bidi/>
        <w:jc w:val="both"/>
        <w:rPr>
          <w:rFonts w:cs="David" w:hint="cs"/>
          <w:rtl/>
        </w:rPr>
      </w:pPr>
    </w:p>
    <w:p w14:paraId="2F4DAB79" w14:textId="77777777" w:rsidR="00AD5428" w:rsidRPr="00AD5428" w:rsidRDefault="00AD5428" w:rsidP="00AD5428">
      <w:pPr>
        <w:bidi/>
        <w:jc w:val="both"/>
        <w:rPr>
          <w:rFonts w:cs="David" w:hint="cs"/>
          <w:rtl/>
        </w:rPr>
      </w:pPr>
      <w:r w:rsidRPr="00AD5428">
        <w:rPr>
          <w:rFonts w:cs="David" w:hint="cs"/>
          <w:u w:val="single"/>
          <w:rtl/>
        </w:rPr>
        <w:t>דן תיכון:</w:t>
      </w:r>
    </w:p>
    <w:p w14:paraId="51B81028" w14:textId="77777777" w:rsidR="00AD5428" w:rsidRPr="00AD5428" w:rsidRDefault="00AD5428" w:rsidP="00AD5428">
      <w:pPr>
        <w:bidi/>
        <w:jc w:val="both"/>
        <w:rPr>
          <w:rFonts w:cs="David" w:hint="cs"/>
          <w:rtl/>
        </w:rPr>
      </w:pPr>
    </w:p>
    <w:p w14:paraId="1D50A826" w14:textId="77777777" w:rsidR="00AD5428" w:rsidRPr="00AD5428" w:rsidRDefault="00AD5428" w:rsidP="00AD5428">
      <w:pPr>
        <w:bidi/>
        <w:jc w:val="both"/>
        <w:rPr>
          <w:rFonts w:cs="David" w:hint="cs"/>
          <w:rtl/>
        </w:rPr>
      </w:pPr>
      <w:r w:rsidRPr="00AD5428">
        <w:rPr>
          <w:rFonts w:cs="David" w:hint="cs"/>
          <w:rtl/>
        </w:rPr>
        <w:tab/>
        <w:t xml:space="preserve">לא, זה התקבל ב-1969. </w:t>
      </w:r>
    </w:p>
    <w:p w14:paraId="3A4F7692" w14:textId="77777777" w:rsidR="00AD5428" w:rsidRPr="00AD5428" w:rsidRDefault="00AD5428" w:rsidP="00AD5428">
      <w:pPr>
        <w:bidi/>
        <w:jc w:val="both"/>
        <w:rPr>
          <w:rFonts w:cs="David" w:hint="cs"/>
          <w:rtl/>
        </w:rPr>
      </w:pPr>
    </w:p>
    <w:p w14:paraId="1584A4CB"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1CB2CCDA" w14:textId="77777777" w:rsidR="00AD5428" w:rsidRPr="00AD5428" w:rsidRDefault="00AD5428" w:rsidP="00AD5428">
      <w:pPr>
        <w:bidi/>
        <w:jc w:val="both"/>
        <w:rPr>
          <w:rFonts w:cs="David" w:hint="cs"/>
          <w:rtl/>
        </w:rPr>
      </w:pPr>
    </w:p>
    <w:p w14:paraId="12697727" w14:textId="77777777" w:rsidR="00AD5428" w:rsidRPr="00AD5428" w:rsidRDefault="00AD5428" w:rsidP="00AD5428">
      <w:pPr>
        <w:bidi/>
        <w:jc w:val="both"/>
        <w:rPr>
          <w:rFonts w:cs="David" w:hint="cs"/>
          <w:rtl/>
        </w:rPr>
      </w:pPr>
      <w:r w:rsidRPr="00AD5428">
        <w:rPr>
          <w:rFonts w:cs="David" w:hint="cs"/>
          <w:rtl/>
        </w:rPr>
        <w:tab/>
        <w:t xml:space="preserve">תאמין לי שחבר הכנסת ריבלין לא צריך עזרה. </w:t>
      </w:r>
    </w:p>
    <w:p w14:paraId="730CD03B" w14:textId="77777777" w:rsidR="00AD5428" w:rsidRPr="00AD5428" w:rsidRDefault="00AD5428" w:rsidP="00AD5428">
      <w:pPr>
        <w:bidi/>
        <w:jc w:val="both"/>
        <w:rPr>
          <w:rFonts w:cs="David" w:hint="cs"/>
          <w:rtl/>
        </w:rPr>
      </w:pPr>
      <w:r w:rsidRPr="00AD5428">
        <w:rPr>
          <w:rFonts w:cs="David"/>
          <w:rtl/>
        </w:rPr>
        <w:br w:type="page"/>
      </w:r>
    </w:p>
    <w:p w14:paraId="4D9D690F"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2AD44795" w14:textId="77777777" w:rsidR="00AD5428" w:rsidRPr="00AD5428" w:rsidRDefault="00AD5428" w:rsidP="00AD5428">
      <w:pPr>
        <w:bidi/>
        <w:jc w:val="both"/>
        <w:rPr>
          <w:rFonts w:cs="David" w:hint="cs"/>
          <w:rtl/>
        </w:rPr>
      </w:pPr>
    </w:p>
    <w:p w14:paraId="2CCADE85" w14:textId="77777777" w:rsidR="00AD5428" w:rsidRPr="00AD5428" w:rsidRDefault="00AD5428" w:rsidP="00AD5428">
      <w:pPr>
        <w:bidi/>
        <w:ind w:firstLine="567"/>
        <w:jc w:val="both"/>
        <w:rPr>
          <w:rFonts w:cs="David" w:hint="cs"/>
          <w:rtl/>
        </w:rPr>
      </w:pPr>
      <w:r w:rsidRPr="00AD5428">
        <w:rPr>
          <w:rFonts w:cs="David" w:hint="cs"/>
          <w:rtl/>
        </w:rPr>
        <w:t xml:space="preserve">אבל עד אז לא פעלו לפי זה. </w:t>
      </w:r>
    </w:p>
    <w:p w14:paraId="7DC7616A" w14:textId="77777777" w:rsidR="00AD5428" w:rsidRPr="00AD5428" w:rsidRDefault="00AD5428" w:rsidP="00AD5428">
      <w:pPr>
        <w:bidi/>
        <w:ind w:firstLine="567"/>
        <w:jc w:val="both"/>
        <w:rPr>
          <w:rFonts w:cs="David" w:hint="cs"/>
          <w:rtl/>
        </w:rPr>
      </w:pPr>
    </w:p>
    <w:p w14:paraId="64F11C30" w14:textId="77777777" w:rsidR="00AD5428" w:rsidRPr="00AD5428" w:rsidRDefault="00AD5428" w:rsidP="00AD5428">
      <w:pPr>
        <w:bidi/>
        <w:ind w:firstLine="567"/>
        <w:jc w:val="both"/>
        <w:rPr>
          <w:rFonts w:cs="David" w:hint="cs"/>
          <w:rtl/>
        </w:rPr>
      </w:pPr>
      <w:r w:rsidRPr="00AD5428">
        <w:rPr>
          <w:rFonts w:cs="David" w:hint="cs"/>
          <w:rtl/>
        </w:rPr>
        <w:t>לגבי יושבי ראש הכנסת, שלאחר דן תיכון ולפני, הדברים לא פעלו. ועדת הכנסת, בשלהי כהונתו של דן תיכון,התייחסה לעניין כי דן תיכון היה היושב ראש הראשון שעמד בקריטריונים של 70%. היושב ראש שקדם לי, וכיהן לאחר כהונתו של דן תיכון, הנושא לא היה חשוב לו ברמה האישית כי הוא היה גם יוצא הסוכנות, כך שהדברים לא היו רלוונטיי</w:t>
      </w:r>
      <w:r w:rsidRPr="00AD5428">
        <w:rPr>
          <w:rFonts w:cs="David" w:hint="eastAsia"/>
          <w:rtl/>
        </w:rPr>
        <w:t>ם</w:t>
      </w:r>
      <w:r w:rsidRPr="00AD5428">
        <w:rPr>
          <w:rFonts w:cs="David" w:hint="cs"/>
          <w:rtl/>
        </w:rPr>
        <w:t xml:space="preserve"> לגביו כי הוא יכול היה לזכות בהטבות כתוצאה מהיותו יושב ראש הסוכנות. אנחנו קיבלנו מייד החלטה, כאן, על מנת להסיר כל ספק מלב, עזר על ידי חשב הכנסת, שהנושאים של יושבי ראש הכנסת, החל מ-2003 ייקבעו בצורה אחרת לחלוטין. לכן נוצר לנו מצב משולש של 3 פתרונות ל-3 סוגי יושבי ראש כנסת. אחת, יושבי ראש שלא עמדו בקריטריון של 70% ולכן לא יכולים היו להיות שווים לראש ממשלה. השניה, שמתייחסת לדן תיכון בלבד, ונדמה לי שהיתה יכולה להתייחס גם לאברהם בורג, שבה הוא עבר את כל תנאי הסף על מנת להיות שווה.</w:t>
      </w:r>
    </w:p>
    <w:p w14:paraId="10D340DF" w14:textId="77777777" w:rsidR="00AD5428" w:rsidRPr="00AD5428" w:rsidRDefault="00AD5428" w:rsidP="00AD5428">
      <w:pPr>
        <w:bidi/>
        <w:ind w:firstLine="567"/>
        <w:jc w:val="both"/>
        <w:rPr>
          <w:rFonts w:cs="David" w:hint="cs"/>
          <w:rtl/>
        </w:rPr>
      </w:pPr>
    </w:p>
    <w:p w14:paraId="136C5FEA" w14:textId="77777777" w:rsidR="00AD5428" w:rsidRPr="00AD5428" w:rsidRDefault="00AD5428" w:rsidP="00AD5428">
      <w:pPr>
        <w:bidi/>
        <w:ind w:firstLine="567"/>
        <w:jc w:val="both"/>
        <w:rPr>
          <w:rFonts w:cs="David" w:hint="cs"/>
          <w:rtl/>
        </w:rPr>
      </w:pPr>
      <w:r w:rsidRPr="00AD5428">
        <w:rPr>
          <w:rFonts w:cs="David" w:hint="cs"/>
          <w:rtl/>
        </w:rPr>
        <w:tab/>
        <w:t xml:space="preserve">כרגע יש לנו 3 קטגוריות. קטגוריה אחת היא אלה שהיו לפי ההחלטה יכולים לבוא ולהשוות את תנאיהם לתנאי ראש הממשלה, וכאלה שלאחר החלטה - - - </w:t>
      </w:r>
    </w:p>
    <w:p w14:paraId="3FA850A0" w14:textId="77777777" w:rsidR="00AD5428" w:rsidRPr="00AD5428" w:rsidRDefault="00AD5428" w:rsidP="00AD5428">
      <w:pPr>
        <w:bidi/>
        <w:jc w:val="both"/>
        <w:rPr>
          <w:rFonts w:cs="David" w:hint="cs"/>
          <w:rtl/>
        </w:rPr>
      </w:pPr>
    </w:p>
    <w:p w14:paraId="3729E1F1"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5CCDAFE5" w14:textId="77777777" w:rsidR="00AD5428" w:rsidRPr="00AD5428" w:rsidRDefault="00AD5428" w:rsidP="00AD5428">
      <w:pPr>
        <w:bidi/>
        <w:jc w:val="both"/>
        <w:rPr>
          <w:rFonts w:cs="David" w:hint="cs"/>
          <w:rtl/>
        </w:rPr>
      </w:pPr>
    </w:p>
    <w:p w14:paraId="59E1B9C2" w14:textId="77777777" w:rsidR="00AD5428" w:rsidRPr="00AD5428" w:rsidRDefault="00AD5428" w:rsidP="00AD5428">
      <w:pPr>
        <w:bidi/>
        <w:ind w:firstLine="567"/>
        <w:jc w:val="both"/>
        <w:rPr>
          <w:rFonts w:cs="David" w:hint="cs"/>
          <w:rtl/>
        </w:rPr>
      </w:pPr>
      <w:r w:rsidRPr="00AD5428">
        <w:rPr>
          <w:rFonts w:cs="David" w:hint="cs"/>
          <w:rtl/>
        </w:rPr>
        <w:t xml:space="preserve">יכולים או חייבים. </w:t>
      </w:r>
    </w:p>
    <w:p w14:paraId="43A031F3" w14:textId="77777777" w:rsidR="00AD5428" w:rsidRPr="00AD5428" w:rsidRDefault="00AD5428" w:rsidP="00AD5428">
      <w:pPr>
        <w:bidi/>
        <w:jc w:val="both"/>
        <w:rPr>
          <w:rFonts w:cs="David" w:hint="cs"/>
          <w:rtl/>
        </w:rPr>
      </w:pPr>
    </w:p>
    <w:p w14:paraId="73A91562" w14:textId="77777777" w:rsidR="00AD5428" w:rsidRPr="00AD5428" w:rsidRDefault="00AD5428" w:rsidP="00AD5428">
      <w:pPr>
        <w:bidi/>
        <w:jc w:val="both"/>
        <w:rPr>
          <w:rFonts w:cs="David" w:hint="cs"/>
          <w:u w:val="single"/>
          <w:rtl/>
        </w:rPr>
      </w:pPr>
      <w:r w:rsidRPr="00AD5428">
        <w:rPr>
          <w:rFonts w:cs="David" w:hint="cs"/>
          <w:u w:val="single"/>
          <w:rtl/>
        </w:rPr>
        <w:t>ראובן ריבלין:</w:t>
      </w:r>
    </w:p>
    <w:p w14:paraId="38A65633" w14:textId="77777777" w:rsidR="00AD5428" w:rsidRPr="00AD5428" w:rsidRDefault="00AD5428" w:rsidP="00AD5428">
      <w:pPr>
        <w:bidi/>
        <w:jc w:val="both"/>
        <w:rPr>
          <w:rFonts w:cs="David" w:hint="cs"/>
          <w:rtl/>
        </w:rPr>
      </w:pPr>
    </w:p>
    <w:p w14:paraId="6045B745" w14:textId="77777777" w:rsidR="00AD5428" w:rsidRPr="00AD5428" w:rsidRDefault="00AD5428" w:rsidP="00AD5428">
      <w:pPr>
        <w:bidi/>
        <w:ind w:firstLine="567"/>
        <w:jc w:val="both"/>
        <w:rPr>
          <w:rFonts w:cs="David" w:hint="cs"/>
          <w:rtl/>
        </w:rPr>
      </w:pPr>
      <w:r w:rsidRPr="00AD5428">
        <w:rPr>
          <w:rFonts w:cs="David" w:hint="cs"/>
          <w:rtl/>
        </w:rPr>
        <w:t xml:space="preserve">ההחלטה היא מחייבת. תשמע, אם אתה תאמר לי שאתה נותן לי אוטו ואני לא ארצה לנסוע בו, קשה לי להניח שתוכל להכריח אותי לנסוע בו. העניין הוא שהכנסת צריכה להעמיד לרשותו אם הוא רוצה. כמובן שהדברים באו לפני בית המשפט העליון, האם יושב ראש כנסת צריך לשכה של 160 מטר ולקבל עוזרים ברמה ובסדר כזה. כל הדברים האלה נדונו על ידי בית המשפט. אני לא רוצה להיכנס לכל הנושאים המשפטיים. בפני היועץ המשפטי יש את ההחלטה וכולכם תוכלו להתרשם ממנה. </w:t>
      </w:r>
    </w:p>
    <w:p w14:paraId="6D94BC9D" w14:textId="77777777" w:rsidR="00AD5428" w:rsidRPr="00AD5428" w:rsidRDefault="00AD5428" w:rsidP="00AD5428">
      <w:pPr>
        <w:bidi/>
        <w:jc w:val="both"/>
        <w:rPr>
          <w:rFonts w:cs="David" w:hint="cs"/>
          <w:rtl/>
        </w:rPr>
      </w:pPr>
    </w:p>
    <w:p w14:paraId="7E14B81C" w14:textId="77777777" w:rsidR="00AD5428" w:rsidRPr="00AD5428" w:rsidRDefault="00AD5428" w:rsidP="00AD5428">
      <w:pPr>
        <w:bidi/>
        <w:ind w:firstLine="567"/>
        <w:jc w:val="both"/>
        <w:rPr>
          <w:rFonts w:cs="David" w:hint="cs"/>
          <w:rtl/>
        </w:rPr>
      </w:pPr>
      <w:r w:rsidRPr="00AD5428">
        <w:rPr>
          <w:rFonts w:cs="David" w:hint="cs"/>
          <w:rtl/>
        </w:rPr>
        <w:t xml:space="preserve">ניסיתי, למרות עניין זה, להביא לידי פיתרון ולא הצלחתי. בינתיים חבר הכנסת תיכון התמנה, בהתאם לכישוריו וליכולתו, ליו"ר מועצת רשות הנמלים ולכן הכנסת פטרה את עצמה, בעניין של סעיף אחר כפל תפקידים ואמרה שאם יש לו לשכה שם, הוא לא צריך לשכה נוספת. לדן תיכון היו טענות רבות לגבי עניין הזה. </w:t>
      </w:r>
    </w:p>
    <w:p w14:paraId="7BE80BB8" w14:textId="77777777" w:rsidR="00AD5428" w:rsidRPr="00AD5428" w:rsidRDefault="00AD5428" w:rsidP="00AD5428">
      <w:pPr>
        <w:bidi/>
        <w:jc w:val="both"/>
        <w:rPr>
          <w:rFonts w:cs="David" w:hint="cs"/>
          <w:rtl/>
        </w:rPr>
      </w:pPr>
    </w:p>
    <w:p w14:paraId="1016944C" w14:textId="77777777" w:rsidR="00AD5428" w:rsidRPr="00AD5428" w:rsidRDefault="00AD5428" w:rsidP="00AD5428">
      <w:pPr>
        <w:bidi/>
        <w:ind w:firstLine="567"/>
        <w:jc w:val="both"/>
        <w:rPr>
          <w:rFonts w:cs="David" w:hint="cs"/>
          <w:rtl/>
        </w:rPr>
      </w:pPr>
      <w:r w:rsidRPr="00AD5428">
        <w:rPr>
          <w:rFonts w:cs="David" w:hint="cs"/>
          <w:rtl/>
        </w:rPr>
        <w:t>הצעתו של יצחקי מקובלת עלי לחלוטין. לא יכול להיות שיהיו 3 קריטריונים לגבי יושבי ראש קודמים. אני הייתי יושב ראש כנסת וזה תפקיד מכובד ביותר, והוא גם ממלא מקום נשיא המדינה מפעם לפעם והוא בעיקר מנהלה של המערכת הפרלמנטארית, שהיא נציגו היחיד של הריבון. יש חשיבות, אבל אני לא חושב שיושב ראש כנסת צריך לקבל מעבר לזכויות שאני התברכתי בהם. הרגע נודע לי שאני מקבל את זה לכל החיים, בכלל זאת בשורה חדשה. עכשיו אני יודע למה באתי.</w:t>
      </w:r>
    </w:p>
    <w:p w14:paraId="4D43E43A" w14:textId="77777777" w:rsidR="00AD5428" w:rsidRPr="00AD5428" w:rsidRDefault="00AD5428" w:rsidP="00AD5428">
      <w:pPr>
        <w:bidi/>
        <w:jc w:val="both"/>
        <w:rPr>
          <w:rFonts w:cs="David" w:hint="cs"/>
          <w:rtl/>
        </w:rPr>
      </w:pPr>
    </w:p>
    <w:p w14:paraId="40975CE3" w14:textId="77777777" w:rsidR="00AD5428" w:rsidRPr="00AD5428" w:rsidRDefault="00AD5428" w:rsidP="00AD5428">
      <w:pPr>
        <w:bidi/>
        <w:ind w:firstLine="567"/>
        <w:jc w:val="both"/>
        <w:rPr>
          <w:rFonts w:cs="David" w:hint="cs"/>
          <w:rtl/>
        </w:rPr>
      </w:pPr>
      <w:r w:rsidRPr="00AD5428">
        <w:rPr>
          <w:rFonts w:cs="David" w:hint="cs"/>
          <w:rtl/>
        </w:rPr>
        <w:t xml:space="preserve">אני מציע היום, שעם כל הכבוד להחלטה הנובעת מהחלטת ועדת שוחט, והיא החלטה נכונה ואנחנו תומכים בה - דרך אגב,  אולי זאת בשורה חדשה: היו ניסיונות לשנות את ועדות שוחט לגבי ראשי הממשלה הקודמים. אני חייב לומר שחבר כנסת סער אמר שלא ראוי שנשנה את החלטת ועדת שוחט. היום, לגבי ראשי ממשלה לשעבר קלה ונחרצה וב-1 בינואר כולם מבינים שכך יהיה. נושא הביטחון הוא נושא נפרד לחלוטין. למשל, אם צריך להגן על אחמד טיבי מפני יהודים או מפני ערבים, אני אחראי על ביטחונו כחבר כנסת. כל חבר כנסת, שהוא ראש ממשלה לשעבר, מובא לשולחנך ולפתחך רק בגלל שהוא חבר כנסת. אם הוא לא חבר כנסת, זה עניינו של השב"כ או של המשטרה. כל מי שהיה כאן מאובטח מפעם לפעם מבין את העניין. הכנסת נוגעת בעניין רק כאשר ראש ממשלה לשעבר הוא גם חבר כנסת.  </w:t>
      </w:r>
    </w:p>
    <w:p w14:paraId="09D345D0" w14:textId="77777777" w:rsidR="00AD5428" w:rsidRPr="00AD5428" w:rsidRDefault="00AD5428" w:rsidP="00AD5428">
      <w:pPr>
        <w:bidi/>
        <w:jc w:val="both"/>
        <w:rPr>
          <w:rFonts w:cs="David" w:hint="cs"/>
          <w:rtl/>
        </w:rPr>
      </w:pPr>
    </w:p>
    <w:p w14:paraId="0929EBC5" w14:textId="77777777" w:rsidR="00AD5428" w:rsidRPr="00AD5428" w:rsidRDefault="00AD5428" w:rsidP="00AD5428">
      <w:pPr>
        <w:bidi/>
        <w:ind w:firstLine="567"/>
        <w:jc w:val="both"/>
        <w:rPr>
          <w:rFonts w:cs="David" w:hint="cs"/>
          <w:rtl/>
        </w:rPr>
      </w:pPr>
      <w:r w:rsidRPr="00AD5428">
        <w:rPr>
          <w:rFonts w:cs="David" w:hint="cs"/>
          <w:rtl/>
        </w:rPr>
        <w:t xml:space="preserve">לכן אני מציע, ודן תיכון צודק, כל זמן שהוא היה שווה לראש ממשלה לא נתנו לו כלום. מפני שפקפקו ושאלו האם בכלל מגיע לו, כיושב ראש הכנסת, לקבל את התנאים של ראש הממשלה. היום אומרים לו: "הואיל והיית שווה לראש ממשלה בהגדרה, אז היום אנחנו מבטלים לך את כל זכויותיך. </w:t>
      </w:r>
    </w:p>
    <w:p w14:paraId="2846A8AE" w14:textId="77777777" w:rsidR="00AD5428" w:rsidRPr="00AD5428" w:rsidRDefault="00AD5428" w:rsidP="00AD5428">
      <w:pPr>
        <w:bidi/>
        <w:ind w:firstLine="567"/>
        <w:jc w:val="both"/>
        <w:rPr>
          <w:rFonts w:cs="David" w:hint="cs"/>
          <w:rtl/>
        </w:rPr>
      </w:pPr>
    </w:p>
    <w:p w14:paraId="39C1D2F5" w14:textId="77777777" w:rsidR="00AD5428" w:rsidRPr="00AD5428" w:rsidRDefault="00AD5428" w:rsidP="00AD5428">
      <w:pPr>
        <w:bidi/>
        <w:ind w:firstLine="567"/>
        <w:jc w:val="both"/>
        <w:rPr>
          <w:rFonts w:cs="David" w:hint="cs"/>
          <w:rtl/>
        </w:rPr>
      </w:pPr>
      <w:r w:rsidRPr="00AD5428">
        <w:rPr>
          <w:rFonts w:cs="David" w:hint="cs"/>
          <w:rtl/>
        </w:rPr>
        <w:t xml:space="preserve">למה הדבר דומה? לאמא שבאו אליה אורחים לארוחת צהריים ולא היה לה אוכל מספיק אז היא אמרה לילדים: כשאני אגיש את הבשר תגידו שאתם לא רוצים לאכול בשר". הגישה את הבשר ושאלה: "מי רוצה בשר". הילדים אמרו: "לא רוצים". אמרה: "למה לא תאכלו?", "אנחנו לא רוצים לאכול אמא". ואז הגיע הפודינג ואז האמא הכריזה: "מי שלא אכל בשר לא יקבל פודינג". </w:t>
      </w:r>
    </w:p>
    <w:p w14:paraId="5BC6E03D" w14:textId="77777777" w:rsidR="00AD5428" w:rsidRPr="00AD5428" w:rsidRDefault="00AD5428" w:rsidP="00AD5428">
      <w:pPr>
        <w:bidi/>
        <w:ind w:firstLine="567"/>
        <w:jc w:val="both"/>
        <w:rPr>
          <w:rFonts w:cs="David" w:hint="cs"/>
          <w:rtl/>
        </w:rPr>
      </w:pPr>
    </w:p>
    <w:p w14:paraId="779558D3" w14:textId="77777777" w:rsidR="00AD5428" w:rsidRPr="00AD5428" w:rsidRDefault="00AD5428" w:rsidP="00AD5428">
      <w:pPr>
        <w:bidi/>
        <w:ind w:firstLine="567"/>
        <w:jc w:val="both"/>
        <w:rPr>
          <w:rFonts w:cs="David" w:hint="cs"/>
          <w:rtl/>
        </w:rPr>
      </w:pPr>
      <w:r w:rsidRPr="00AD5428">
        <w:rPr>
          <w:rFonts w:cs="David" w:hint="cs"/>
          <w:rtl/>
        </w:rPr>
        <w:t xml:space="preserve">בעניין זה אני חושב שדן תיכון צודק, לא יכולים לאחוז בחבל בשני קצותיו ולומר לו : ראש ממשלה, כשטענת, לא נתנו לך. ועכשיו, כאשר בוטלו זכויות ראש הממשלה, אתה בטל ומבוטל. </w:t>
      </w:r>
    </w:p>
    <w:p w14:paraId="377DA099" w14:textId="77777777" w:rsidR="00AD5428" w:rsidRPr="00AD5428" w:rsidRDefault="00AD5428" w:rsidP="00AD5428">
      <w:pPr>
        <w:bidi/>
        <w:jc w:val="both"/>
        <w:rPr>
          <w:rFonts w:cs="David" w:hint="cs"/>
          <w:rtl/>
        </w:rPr>
      </w:pPr>
    </w:p>
    <w:p w14:paraId="6986D07E" w14:textId="77777777" w:rsidR="00AD5428" w:rsidRPr="00AD5428" w:rsidRDefault="00AD5428" w:rsidP="00AD5428">
      <w:pPr>
        <w:bidi/>
        <w:ind w:firstLine="567"/>
        <w:jc w:val="both"/>
        <w:rPr>
          <w:rFonts w:cs="David" w:hint="cs"/>
          <w:rtl/>
        </w:rPr>
      </w:pPr>
      <w:r w:rsidRPr="00AD5428">
        <w:rPr>
          <w:rFonts w:cs="David" w:hint="cs"/>
          <w:rtl/>
        </w:rPr>
        <w:t xml:space="preserve">אני מציע לקבל ולאמץ את המלצת חבר הכנסת יצחקי, גם אם היא תובא לנו אחרי ינואר היא תאושר בדיעבד החל מ-1 בינואר. אני מציע לך להפעיל את סמכותך המנהלית, הואיל ואתה יודע שהדבר הזה ניתן לך ברשות ובסמכות להמשיך את אותם דברים, ולהשוות את תנאי כל יושבי הראש. אני מציע להשוות אותם לתנאים לפי ההחלטה ממרץ 2003. </w:t>
      </w:r>
    </w:p>
    <w:p w14:paraId="73F9537A" w14:textId="77777777" w:rsidR="00AD5428" w:rsidRPr="00AD5428" w:rsidRDefault="00AD5428" w:rsidP="00AD5428">
      <w:pPr>
        <w:bidi/>
        <w:jc w:val="both"/>
        <w:rPr>
          <w:rFonts w:cs="David" w:hint="cs"/>
          <w:rtl/>
        </w:rPr>
      </w:pPr>
    </w:p>
    <w:p w14:paraId="3F046A21" w14:textId="77777777" w:rsidR="00AD5428" w:rsidRPr="00AD5428" w:rsidRDefault="00AD5428" w:rsidP="00AD5428">
      <w:pPr>
        <w:bidi/>
        <w:jc w:val="both"/>
        <w:rPr>
          <w:rFonts w:cs="David" w:hint="cs"/>
          <w:rtl/>
        </w:rPr>
      </w:pPr>
      <w:r w:rsidRPr="00AD5428">
        <w:rPr>
          <w:rFonts w:cs="David" w:hint="cs"/>
          <w:u w:val="single"/>
          <w:rtl/>
        </w:rPr>
        <w:t>גדעון סער:</w:t>
      </w:r>
    </w:p>
    <w:p w14:paraId="276842BD" w14:textId="77777777" w:rsidR="00AD5428" w:rsidRPr="00AD5428" w:rsidRDefault="00AD5428" w:rsidP="00AD5428">
      <w:pPr>
        <w:bidi/>
        <w:jc w:val="both"/>
        <w:rPr>
          <w:rFonts w:cs="David" w:hint="cs"/>
          <w:rtl/>
        </w:rPr>
      </w:pPr>
    </w:p>
    <w:p w14:paraId="65D522D3" w14:textId="77777777" w:rsidR="00AD5428" w:rsidRPr="00AD5428" w:rsidRDefault="00AD5428" w:rsidP="00AD5428">
      <w:pPr>
        <w:bidi/>
        <w:ind w:firstLine="567"/>
        <w:jc w:val="both"/>
        <w:rPr>
          <w:rFonts w:cs="David" w:hint="cs"/>
          <w:rtl/>
        </w:rPr>
      </w:pPr>
      <w:r w:rsidRPr="00AD5428">
        <w:rPr>
          <w:rFonts w:cs="David" w:hint="cs"/>
          <w:rtl/>
        </w:rPr>
        <w:t xml:space="preserve">גברתי היושבת ראש. לגוף הדברים, אני מקבל את הצעתו של חבר הכנסת יצחקי לגבי פתרון הנושא הקונקרטי. כמובן אני מקבל גם את דברי חבר הכנסת ריבלין לגבי המהות. אני רוצה לומר עוד מספר דברים, וזה עלה גם בדברי דוברים אחרים:  אנחנו עושים זילות למעמד הכנסת בדיונים מהסוג הזה. אני אומר את זה לכל מי שנמצא בחדר הזה בהנחה שכבודה של הכנסת יקר לכל מי שנמצא בחדר הזה. </w:t>
      </w:r>
    </w:p>
    <w:p w14:paraId="3CA5F482" w14:textId="77777777" w:rsidR="00AD5428" w:rsidRPr="00AD5428" w:rsidRDefault="00AD5428" w:rsidP="00AD5428">
      <w:pPr>
        <w:bidi/>
        <w:jc w:val="both"/>
        <w:rPr>
          <w:rFonts w:cs="David" w:hint="cs"/>
          <w:rtl/>
        </w:rPr>
      </w:pPr>
    </w:p>
    <w:p w14:paraId="45A202BB" w14:textId="77777777" w:rsidR="00AD5428" w:rsidRPr="00AD5428" w:rsidRDefault="00AD5428" w:rsidP="00AD5428">
      <w:pPr>
        <w:bidi/>
        <w:jc w:val="both"/>
        <w:rPr>
          <w:rFonts w:cs="David" w:hint="cs"/>
          <w:u w:val="single"/>
          <w:rtl/>
        </w:rPr>
      </w:pPr>
      <w:r w:rsidRPr="00AD5428">
        <w:rPr>
          <w:rFonts w:cs="David" w:hint="cs"/>
          <w:u w:val="single"/>
          <w:rtl/>
        </w:rPr>
        <w:t>אביגדור יצחקי:</w:t>
      </w:r>
    </w:p>
    <w:p w14:paraId="734FA229" w14:textId="77777777" w:rsidR="00AD5428" w:rsidRPr="00AD5428" w:rsidRDefault="00AD5428" w:rsidP="00AD5428">
      <w:pPr>
        <w:bidi/>
        <w:jc w:val="both"/>
        <w:rPr>
          <w:rFonts w:cs="David" w:hint="cs"/>
          <w:u w:val="single"/>
          <w:rtl/>
        </w:rPr>
      </w:pPr>
    </w:p>
    <w:p w14:paraId="510D041E" w14:textId="77777777" w:rsidR="00AD5428" w:rsidRPr="00AD5428" w:rsidRDefault="00AD5428" w:rsidP="00AD5428">
      <w:pPr>
        <w:bidi/>
        <w:jc w:val="both"/>
        <w:rPr>
          <w:rFonts w:cs="David" w:hint="cs"/>
          <w:rtl/>
        </w:rPr>
      </w:pPr>
      <w:r w:rsidRPr="00AD5428">
        <w:rPr>
          <w:rFonts w:cs="David" w:hint="cs"/>
          <w:rtl/>
        </w:rPr>
        <w:tab/>
        <w:t xml:space="preserve">אני מציע להצביע. </w:t>
      </w:r>
    </w:p>
    <w:p w14:paraId="7B63CB3C" w14:textId="77777777" w:rsidR="00AD5428" w:rsidRPr="00AD5428" w:rsidRDefault="00AD5428" w:rsidP="00AD5428">
      <w:pPr>
        <w:bidi/>
        <w:jc w:val="both"/>
        <w:rPr>
          <w:rFonts w:cs="David" w:hint="cs"/>
          <w:rtl/>
        </w:rPr>
      </w:pPr>
    </w:p>
    <w:p w14:paraId="3E78C2EB"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39DA909B" w14:textId="77777777" w:rsidR="00AD5428" w:rsidRPr="00AD5428" w:rsidRDefault="00AD5428" w:rsidP="00AD5428">
      <w:pPr>
        <w:bidi/>
        <w:jc w:val="both"/>
        <w:rPr>
          <w:rFonts w:cs="David" w:hint="cs"/>
          <w:rtl/>
        </w:rPr>
      </w:pPr>
    </w:p>
    <w:p w14:paraId="10EA5EFB" w14:textId="77777777" w:rsidR="00AD5428" w:rsidRPr="00AD5428" w:rsidRDefault="00AD5428" w:rsidP="00AD5428">
      <w:pPr>
        <w:bidi/>
        <w:jc w:val="both"/>
        <w:rPr>
          <w:rFonts w:cs="David" w:hint="cs"/>
          <w:rtl/>
        </w:rPr>
      </w:pPr>
      <w:r w:rsidRPr="00AD5428">
        <w:rPr>
          <w:rFonts w:cs="David" w:hint="cs"/>
          <w:rtl/>
        </w:rPr>
        <w:tab/>
        <w:t xml:space="preserve">לא, אתה לא היית רוצה שאני אצביע לפני שתאמר את דבריך החשובים לוועדה. </w:t>
      </w:r>
    </w:p>
    <w:p w14:paraId="0A4A8067" w14:textId="77777777" w:rsidR="00AD5428" w:rsidRPr="00AD5428" w:rsidRDefault="00AD5428" w:rsidP="00AD5428">
      <w:pPr>
        <w:bidi/>
        <w:jc w:val="both"/>
        <w:rPr>
          <w:rFonts w:cs="David" w:hint="cs"/>
          <w:rtl/>
        </w:rPr>
      </w:pPr>
    </w:p>
    <w:p w14:paraId="672CB240" w14:textId="77777777" w:rsidR="00AD5428" w:rsidRPr="00AD5428" w:rsidRDefault="00AD5428" w:rsidP="00AD5428">
      <w:pPr>
        <w:bidi/>
        <w:jc w:val="both"/>
        <w:rPr>
          <w:rFonts w:cs="David" w:hint="cs"/>
          <w:u w:val="single"/>
          <w:rtl/>
        </w:rPr>
      </w:pPr>
      <w:r w:rsidRPr="00AD5428">
        <w:rPr>
          <w:rFonts w:cs="David" w:hint="cs"/>
          <w:u w:val="single"/>
          <w:rtl/>
        </w:rPr>
        <w:t>אביגדור יצחקי:</w:t>
      </w:r>
    </w:p>
    <w:p w14:paraId="38BF425A" w14:textId="77777777" w:rsidR="00AD5428" w:rsidRPr="00AD5428" w:rsidRDefault="00AD5428" w:rsidP="00AD5428">
      <w:pPr>
        <w:bidi/>
        <w:jc w:val="both"/>
        <w:rPr>
          <w:rFonts w:cs="David" w:hint="cs"/>
          <w:u w:val="single"/>
          <w:rtl/>
        </w:rPr>
      </w:pPr>
    </w:p>
    <w:p w14:paraId="1C614F43" w14:textId="77777777" w:rsidR="00AD5428" w:rsidRPr="00AD5428" w:rsidRDefault="00AD5428" w:rsidP="00AD5428">
      <w:pPr>
        <w:bidi/>
        <w:jc w:val="both"/>
        <w:rPr>
          <w:rFonts w:cs="David" w:hint="cs"/>
          <w:rtl/>
        </w:rPr>
      </w:pPr>
      <w:r w:rsidRPr="00AD5428">
        <w:rPr>
          <w:rFonts w:cs="David" w:hint="cs"/>
          <w:rtl/>
        </w:rPr>
        <w:tab/>
        <w:t xml:space="preserve">כבר אמרתי אותם. </w:t>
      </w:r>
    </w:p>
    <w:p w14:paraId="5C2A8BA3" w14:textId="77777777" w:rsidR="00AD5428" w:rsidRPr="00AD5428" w:rsidRDefault="00AD5428" w:rsidP="00AD5428">
      <w:pPr>
        <w:bidi/>
        <w:jc w:val="both"/>
        <w:rPr>
          <w:rFonts w:cs="David" w:hint="cs"/>
          <w:rtl/>
        </w:rPr>
      </w:pPr>
    </w:p>
    <w:p w14:paraId="673BE54C"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7FD882D3" w14:textId="77777777" w:rsidR="00AD5428" w:rsidRPr="00AD5428" w:rsidRDefault="00AD5428" w:rsidP="00AD5428">
      <w:pPr>
        <w:bidi/>
        <w:jc w:val="both"/>
        <w:rPr>
          <w:rFonts w:cs="David" w:hint="cs"/>
          <w:u w:val="single"/>
          <w:rtl/>
        </w:rPr>
      </w:pPr>
    </w:p>
    <w:p w14:paraId="301FE046" w14:textId="77777777" w:rsidR="00AD5428" w:rsidRPr="00AD5428" w:rsidRDefault="00AD5428" w:rsidP="00AD5428">
      <w:pPr>
        <w:bidi/>
        <w:jc w:val="both"/>
        <w:rPr>
          <w:rFonts w:cs="David" w:hint="cs"/>
          <w:rtl/>
        </w:rPr>
      </w:pPr>
      <w:r w:rsidRPr="00AD5428">
        <w:rPr>
          <w:rFonts w:cs="David" w:hint="cs"/>
          <w:rtl/>
        </w:rPr>
        <w:tab/>
        <w:t xml:space="preserve">לאחר שאתה דיברת, אתה מציע להצביע. חבר הכנסת יצחקי, הם ידברו בקצרה, אתה מוזמן לשבת. אתה מוזמן לצאת ולחזור להצבעה. </w:t>
      </w:r>
    </w:p>
    <w:p w14:paraId="51EBAE94" w14:textId="77777777" w:rsidR="00AD5428" w:rsidRPr="00AD5428" w:rsidRDefault="00AD5428" w:rsidP="00AD5428">
      <w:pPr>
        <w:bidi/>
        <w:jc w:val="both"/>
        <w:rPr>
          <w:rFonts w:cs="David" w:hint="cs"/>
          <w:rtl/>
        </w:rPr>
      </w:pPr>
    </w:p>
    <w:p w14:paraId="599532BD" w14:textId="77777777" w:rsidR="00AD5428" w:rsidRPr="00AD5428" w:rsidRDefault="00AD5428" w:rsidP="00AD5428">
      <w:pPr>
        <w:bidi/>
        <w:jc w:val="both"/>
        <w:rPr>
          <w:rFonts w:cs="David" w:hint="cs"/>
          <w:u w:val="single"/>
          <w:rtl/>
        </w:rPr>
      </w:pPr>
      <w:r w:rsidRPr="00AD5428">
        <w:rPr>
          <w:rFonts w:cs="David" w:hint="cs"/>
          <w:u w:val="single"/>
          <w:rtl/>
        </w:rPr>
        <w:t>אחמד טיבי:</w:t>
      </w:r>
    </w:p>
    <w:p w14:paraId="4BC867BB" w14:textId="77777777" w:rsidR="00AD5428" w:rsidRPr="00AD5428" w:rsidRDefault="00AD5428" w:rsidP="00AD5428">
      <w:pPr>
        <w:bidi/>
        <w:jc w:val="both"/>
        <w:rPr>
          <w:rFonts w:cs="David" w:hint="cs"/>
          <w:u w:val="single"/>
          <w:rtl/>
        </w:rPr>
      </w:pPr>
    </w:p>
    <w:p w14:paraId="6240606D" w14:textId="77777777" w:rsidR="00AD5428" w:rsidRPr="00AD5428" w:rsidRDefault="00AD5428" w:rsidP="00AD5428">
      <w:pPr>
        <w:bidi/>
        <w:jc w:val="both"/>
        <w:rPr>
          <w:rFonts w:cs="David" w:hint="cs"/>
          <w:rtl/>
        </w:rPr>
      </w:pPr>
      <w:r w:rsidRPr="00AD5428">
        <w:rPr>
          <w:rFonts w:cs="David" w:hint="cs"/>
          <w:rtl/>
        </w:rPr>
        <w:tab/>
        <w:t xml:space="preserve">יש הצבעות בוועדת הכספים על נושא התקציב. אני מוכן לוותר על זכותי. אני קורא לשאר חברי הכנסת לוותר על זכותם. </w:t>
      </w:r>
    </w:p>
    <w:p w14:paraId="5AC01A3A" w14:textId="77777777" w:rsidR="00AD5428" w:rsidRPr="00AD5428" w:rsidRDefault="00AD5428" w:rsidP="00AD5428">
      <w:pPr>
        <w:bidi/>
        <w:jc w:val="both"/>
        <w:rPr>
          <w:rFonts w:cs="David" w:hint="cs"/>
          <w:rtl/>
        </w:rPr>
      </w:pPr>
    </w:p>
    <w:p w14:paraId="16BAFABD"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1E31EC12" w14:textId="77777777" w:rsidR="00AD5428" w:rsidRPr="00AD5428" w:rsidRDefault="00AD5428" w:rsidP="00AD5428">
      <w:pPr>
        <w:bidi/>
        <w:jc w:val="both"/>
        <w:rPr>
          <w:rFonts w:cs="David" w:hint="cs"/>
          <w:u w:val="single"/>
          <w:rtl/>
        </w:rPr>
      </w:pPr>
    </w:p>
    <w:p w14:paraId="7C3A25FC" w14:textId="77777777" w:rsidR="00AD5428" w:rsidRPr="00AD5428" w:rsidRDefault="00AD5428" w:rsidP="00AD5428">
      <w:pPr>
        <w:bidi/>
        <w:jc w:val="both"/>
        <w:rPr>
          <w:rFonts w:cs="David" w:hint="cs"/>
          <w:rtl/>
        </w:rPr>
      </w:pPr>
      <w:r w:rsidRPr="00AD5428">
        <w:rPr>
          <w:rFonts w:cs="David" w:hint="cs"/>
          <w:rtl/>
        </w:rPr>
        <w:tab/>
        <w:t xml:space="preserve">גם אני מוכן. </w:t>
      </w:r>
    </w:p>
    <w:p w14:paraId="5DD01E45" w14:textId="77777777" w:rsidR="00AD5428" w:rsidRPr="00AD5428" w:rsidRDefault="00AD5428" w:rsidP="00AD5428">
      <w:pPr>
        <w:bidi/>
        <w:jc w:val="both"/>
        <w:rPr>
          <w:rFonts w:cs="David" w:hint="cs"/>
          <w:rtl/>
        </w:rPr>
      </w:pPr>
    </w:p>
    <w:p w14:paraId="1426224C"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15FE804C" w14:textId="77777777" w:rsidR="00AD5428" w:rsidRPr="00AD5428" w:rsidRDefault="00AD5428" w:rsidP="00AD5428">
      <w:pPr>
        <w:bidi/>
        <w:jc w:val="both"/>
        <w:rPr>
          <w:rFonts w:cs="David" w:hint="cs"/>
          <w:rtl/>
        </w:rPr>
      </w:pPr>
    </w:p>
    <w:p w14:paraId="5F8CB069" w14:textId="77777777" w:rsidR="00AD5428" w:rsidRPr="00AD5428" w:rsidRDefault="00AD5428" w:rsidP="00AD5428">
      <w:pPr>
        <w:bidi/>
        <w:jc w:val="both"/>
        <w:rPr>
          <w:rFonts w:cs="David" w:hint="cs"/>
          <w:rtl/>
        </w:rPr>
      </w:pPr>
      <w:r w:rsidRPr="00AD5428">
        <w:rPr>
          <w:rFonts w:cs="David" w:hint="cs"/>
          <w:rtl/>
        </w:rPr>
        <w:tab/>
        <w:t>מי מוותר על זכות הדיבור שלו?</w:t>
      </w:r>
    </w:p>
    <w:p w14:paraId="33588CF4" w14:textId="77777777" w:rsidR="00AD5428" w:rsidRPr="00AD5428" w:rsidRDefault="00AD5428" w:rsidP="00AD5428">
      <w:pPr>
        <w:bidi/>
        <w:jc w:val="both"/>
        <w:rPr>
          <w:rFonts w:cs="David" w:hint="cs"/>
          <w:rtl/>
        </w:rPr>
      </w:pPr>
    </w:p>
    <w:p w14:paraId="67243A30"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73D94390" w14:textId="77777777" w:rsidR="00AD5428" w:rsidRPr="00AD5428" w:rsidRDefault="00AD5428" w:rsidP="00AD5428">
      <w:pPr>
        <w:bidi/>
        <w:jc w:val="both"/>
        <w:rPr>
          <w:rFonts w:cs="David" w:hint="cs"/>
          <w:u w:val="single"/>
          <w:rtl/>
        </w:rPr>
      </w:pPr>
    </w:p>
    <w:p w14:paraId="7101DC60" w14:textId="77777777" w:rsidR="00AD5428" w:rsidRPr="00AD5428" w:rsidRDefault="00AD5428" w:rsidP="00AD5428">
      <w:pPr>
        <w:bidi/>
        <w:jc w:val="both"/>
        <w:rPr>
          <w:rFonts w:cs="David" w:hint="cs"/>
          <w:rtl/>
        </w:rPr>
      </w:pPr>
      <w:r w:rsidRPr="00AD5428">
        <w:rPr>
          <w:rFonts w:cs="David" w:hint="cs"/>
          <w:rtl/>
        </w:rPr>
        <w:tab/>
        <w:t xml:space="preserve">בואו נצביע על הצעת יצחקי. </w:t>
      </w:r>
    </w:p>
    <w:p w14:paraId="6F7052D2" w14:textId="77777777" w:rsidR="00AD5428" w:rsidRPr="00AD5428" w:rsidRDefault="00AD5428" w:rsidP="00AD5428">
      <w:pPr>
        <w:bidi/>
        <w:jc w:val="both"/>
        <w:rPr>
          <w:rFonts w:cs="David" w:hint="cs"/>
          <w:rtl/>
        </w:rPr>
      </w:pPr>
      <w:r w:rsidRPr="00AD5428">
        <w:rPr>
          <w:rFonts w:cs="David"/>
          <w:rtl/>
        </w:rPr>
        <w:br w:type="page"/>
      </w:r>
    </w:p>
    <w:p w14:paraId="43263D8C" w14:textId="77777777" w:rsidR="00AD5428" w:rsidRPr="00AD5428" w:rsidRDefault="00AD5428" w:rsidP="00AD5428">
      <w:pPr>
        <w:bidi/>
        <w:jc w:val="both"/>
        <w:rPr>
          <w:rFonts w:cs="David" w:hint="cs"/>
          <w:u w:val="single"/>
          <w:rtl/>
        </w:rPr>
      </w:pPr>
      <w:r w:rsidRPr="00AD5428">
        <w:rPr>
          <w:rFonts w:cs="David" w:hint="cs"/>
          <w:u w:val="single"/>
          <w:rtl/>
        </w:rPr>
        <w:t>קולט אביטל:</w:t>
      </w:r>
    </w:p>
    <w:p w14:paraId="2D13F60F" w14:textId="77777777" w:rsidR="00AD5428" w:rsidRPr="00AD5428" w:rsidRDefault="00AD5428" w:rsidP="00AD5428">
      <w:pPr>
        <w:bidi/>
        <w:jc w:val="both"/>
        <w:rPr>
          <w:rFonts w:cs="David" w:hint="cs"/>
          <w:rtl/>
        </w:rPr>
      </w:pPr>
    </w:p>
    <w:p w14:paraId="71D35AE3" w14:textId="77777777" w:rsidR="00AD5428" w:rsidRPr="00AD5428" w:rsidRDefault="00AD5428" w:rsidP="00AD5428">
      <w:pPr>
        <w:bidi/>
        <w:ind w:firstLine="567"/>
        <w:jc w:val="both"/>
        <w:rPr>
          <w:rFonts w:cs="David" w:hint="cs"/>
          <w:rtl/>
        </w:rPr>
      </w:pPr>
      <w:r w:rsidRPr="00AD5428">
        <w:rPr>
          <w:rFonts w:cs="David" w:hint="cs"/>
          <w:rtl/>
        </w:rPr>
        <w:t xml:space="preserve">כדי לא לחזור על מה שנאמר. מנכ"ל הכנסת ייקח על עצמו לנסח את התנאים השוויוניים. בעניין הלשכה, לא כולם גרים בירושלים. </w:t>
      </w:r>
    </w:p>
    <w:p w14:paraId="5452B491" w14:textId="77777777" w:rsidR="00AD5428" w:rsidRPr="00AD5428" w:rsidRDefault="00AD5428" w:rsidP="00AD5428">
      <w:pPr>
        <w:bidi/>
        <w:jc w:val="both"/>
        <w:rPr>
          <w:rFonts w:cs="David" w:hint="cs"/>
          <w:rtl/>
        </w:rPr>
      </w:pPr>
    </w:p>
    <w:p w14:paraId="03E6137E"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C868312" w14:textId="77777777" w:rsidR="00AD5428" w:rsidRPr="00AD5428" w:rsidRDefault="00AD5428" w:rsidP="00AD5428">
      <w:pPr>
        <w:bidi/>
        <w:jc w:val="both"/>
        <w:rPr>
          <w:rFonts w:cs="David" w:hint="cs"/>
          <w:rtl/>
        </w:rPr>
      </w:pPr>
    </w:p>
    <w:p w14:paraId="3F5F0927" w14:textId="77777777" w:rsidR="00AD5428" w:rsidRPr="00AD5428" w:rsidRDefault="00AD5428" w:rsidP="00AD5428">
      <w:pPr>
        <w:bidi/>
        <w:ind w:firstLine="567"/>
        <w:jc w:val="both"/>
        <w:rPr>
          <w:rFonts w:cs="David" w:hint="cs"/>
          <w:rtl/>
        </w:rPr>
      </w:pPr>
      <w:r w:rsidRPr="00AD5428">
        <w:rPr>
          <w:rFonts w:cs="David" w:hint="cs"/>
          <w:rtl/>
        </w:rPr>
        <w:t>אני רוצה להקריא לוועדה נוסח שהכינה היועצת המשפטית של הוועדה, בעקבות הצעתו של חבר הכנסת יצחקי ואנחנו נתבקש להצביע עליה:</w:t>
      </w:r>
    </w:p>
    <w:p w14:paraId="3BEEFF2D" w14:textId="77777777" w:rsidR="00AD5428" w:rsidRPr="00AD5428" w:rsidRDefault="00AD5428" w:rsidP="00AD5428">
      <w:pPr>
        <w:bidi/>
        <w:jc w:val="both"/>
        <w:rPr>
          <w:rFonts w:cs="David" w:hint="cs"/>
          <w:rtl/>
        </w:rPr>
      </w:pPr>
    </w:p>
    <w:p w14:paraId="5AC02B4D" w14:textId="77777777" w:rsidR="00AD5428" w:rsidRPr="00AD5428" w:rsidRDefault="00AD5428" w:rsidP="00AD5428">
      <w:pPr>
        <w:bidi/>
        <w:ind w:firstLine="567"/>
        <w:jc w:val="both"/>
        <w:rPr>
          <w:rFonts w:cs="David" w:hint="cs"/>
          <w:rtl/>
        </w:rPr>
      </w:pPr>
      <w:r w:rsidRPr="00AD5428">
        <w:rPr>
          <w:rFonts w:cs="David" w:hint="cs"/>
          <w:rtl/>
        </w:rPr>
        <w:t>"לאחר שוועדת הכנסת שמעה את מר תיכון, יו"ר הכנסת לשעבר, את חברי הכנסת ואת היועצת המשפטית ולאור מורכבות העניין, מאמצת ועדת הכנסת את הצעתו של חבר הכנסת יצחקי, שלפיה מנכ"ל הכנסת יביא בפני הוועדה הצעה לעניין זכויות יושבי ראש כנסת לשעבר, תוך שיביא בחשבון את הרצון להביא לשוויון בין יושבי הראש לפי שעה ובשל לוח הזמנים.</w:t>
      </w:r>
    </w:p>
    <w:p w14:paraId="194A0D87" w14:textId="77777777" w:rsidR="00AD5428" w:rsidRPr="00AD5428" w:rsidRDefault="00AD5428" w:rsidP="00AD5428">
      <w:pPr>
        <w:bidi/>
        <w:jc w:val="both"/>
        <w:rPr>
          <w:rFonts w:cs="David" w:hint="cs"/>
          <w:rtl/>
        </w:rPr>
      </w:pPr>
    </w:p>
    <w:p w14:paraId="48F5C4BE" w14:textId="77777777" w:rsidR="00AD5428" w:rsidRPr="00AD5428" w:rsidRDefault="00AD5428" w:rsidP="00AD5428">
      <w:pPr>
        <w:bidi/>
        <w:ind w:firstLine="567"/>
        <w:jc w:val="both"/>
        <w:rPr>
          <w:rFonts w:cs="David" w:hint="cs"/>
          <w:rtl/>
        </w:rPr>
      </w:pPr>
      <w:r w:rsidRPr="00AD5428">
        <w:rPr>
          <w:rFonts w:cs="David" w:hint="cs"/>
          <w:rtl/>
        </w:rPr>
        <w:t xml:space="preserve">הוועדה מחליטה כי הרכב שהעמידה הכנסת לשימושו של מר תיכון יישאר בידיו לתקופה של חודש, עד סוף ינואר 2007, שבמהלכה ייפתר העניין בהחלטת ועדת הכנסת כאמור". </w:t>
      </w:r>
    </w:p>
    <w:p w14:paraId="1789788E" w14:textId="77777777" w:rsidR="00AD5428" w:rsidRPr="00AD5428" w:rsidRDefault="00AD5428" w:rsidP="00AD5428">
      <w:pPr>
        <w:bidi/>
        <w:jc w:val="both"/>
        <w:rPr>
          <w:rFonts w:cs="David" w:hint="cs"/>
          <w:rtl/>
        </w:rPr>
      </w:pPr>
    </w:p>
    <w:p w14:paraId="0FE296A9" w14:textId="77777777" w:rsidR="00AD5428" w:rsidRPr="00AD5428" w:rsidRDefault="00AD5428" w:rsidP="00AD5428">
      <w:pPr>
        <w:bidi/>
        <w:ind w:firstLine="567"/>
        <w:jc w:val="both"/>
        <w:rPr>
          <w:rFonts w:cs="David" w:hint="cs"/>
          <w:rtl/>
        </w:rPr>
      </w:pPr>
      <w:r w:rsidRPr="00AD5428">
        <w:rPr>
          <w:rFonts w:cs="David" w:hint="cs"/>
          <w:rtl/>
        </w:rPr>
        <w:t xml:space="preserve">אני לא אביא את הנושא בסוף ינואר, אני אביא את הנושא להחלטה מייד לאחר התקציב. </w:t>
      </w:r>
    </w:p>
    <w:p w14:paraId="02BA9848" w14:textId="77777777" w:rsidR="00AD5428" w:rsidRPr="00AD5428" w:rsidRDefault="00AD5428" w:rsidP="00AD5428">
      <w:pPr>
        <w:bidi/>
        <w:jc w:val="both"/>
        <w:rPr>
          <w:rFonts w:cs="David" w:hint="cs"/>
          <w:rtl/>
        </w:rPr>
      </w:pPr>
    </w:p>
    <w:p w14:paraId="4B70AF30" w14:textId="77777777" w:rsidR="00AD5428" w:rsidRPr="00AD5428" w:rsidRDefault="00AD5428" w:rsidP="00AD5428">
      <w:pPr>
        <w:bidi/>
        <w:ind w:firstLine="567"/>
        <w:jc w:val="both"/>
        <w:rPr>
          <w:rFonts w:cs="David" w:hint="cs"/>
          <w:rtl/>
        </w:rPr>
      </w:pPr>
      <w:r w:rsidRPr="00AD5428">
        <w:rPr>
          <w:rFonts w:cs="David" w:hint="cs"/>
          <w:rtl/>
        </w:rPr>
        <w:t>מר בלשניקוב, אני מבקשת שבהחלטתך תיקח בחשבון את כל אשר נאמר על ידי חברי הכנסת גבי מיקום הלשכה וגם הערתן של נאדיה חילו וקולט אביטל, ומגלי והבה לגבי אותם יושבי ראש שלא גרים בירושלים. אני מבקשת שתיתן פתרון חלופי, אם יתאפשר הדבר.</w:t>
      </w:r>
    </w:p>
    <w:p w14:paraId="3CFDA4A6" w14:textId="77777777" w:rsidR="00AD5428" w:rsidRPr="00AD5428" w:rsidRDefault="00AD5428" w:rsidP="00AD5428">
      <w:pPr>
        <w:bidi/>
        <w:jc w:val="both"/>
        <w:rPr>
          <w:rFonts w:cs="David" w:hint="cs"/>
          <w:rtl/>
        </w:rPr>
      </w:pPr>
    </w:p>
    <w:p w14:paraId="69A24779" w14:textId="77777777" w:rsidR="00AD5428" w:rsidRPr="00AD5428" w:rsidRDefault="00AD5428" w:rsidP="00AD5428">
      <w:pPr>
        <w:bidi/>
        <w:jc w:val="both"/>
        <w:rPr>
          <w:rFonts w:cs="David" w:hint="cs"/>
          <w:u w:val="single"/>
          <w:rtl/>
        </w:rPr>
      </w:pPr>
      <w:r w:rsidRPr="00AD5428">
        <w:rPr>
          <w:rFonts w:cs="David" w:hint="cs"/>
          <w:u w:val="single"/>
          <w:rtl/>
        </w:rPr>
        <w:t>אבי בלשניקוב:</w:t>
      </w:r>
    </w:p>
    <w:p w14:paraId="119CDEA0" w14:textId="77777777" w:rsidR="00AD5428" w:rsidRPr="00AD5428" w:rsidRDefault="00AD5428" w:rsidP="00AD5428">
      <w:pPr>
        <w:bidi/>
        <w:jc w:val="both"/>
        <w:rPr>
          <w:rFonts w:cs="David" w:hint="cs"/>
          <w:rtl/>
        </w:rPr>
      </w:pPr>
    </w:p>
    <w:p w14:paraId="4A1568A8" w14:textId="77777777" w:rsidR="00AD5428" w:rsidRPr="00AD5428" w:rsidRDefault="00AD5428" w:rsidP="00AD5428">
      <w:pPr>
        <w:bidi/>
        <w:ind w:firstLine="567"/>
        <w:jc w:val="both"/>
        <w:rPr>
          <w:rFonts w:cs="David" w:hint="cs"/>
          <w:rtl/>
        </w:rPr>
      </w:pPr>
      <w:r w:rsidRPr="00AD5428">
        <w:rPr>
          <w:rFonts w:cs="David" w:hint="cs"/>
          <w:rtl/>
        </w:rPr>
        <w:t xml:space="preserve">מקובל עלי. אני רק מבקש עד שתתקבל החלטה סופית. </w:t>
      </w:r>
    </w:p>
    <w:p w14:paraId="325CC847" w14:textId="77777777" w:rsidR="00AD5428" w:rsidRPr="00AD5428" w:rsidRDefault="00AD5428" w:rsidP="00AD5428">
      <w:pPr>
        <w:bidi/>
        <w:jc w:val="both"/>
        <w:rPr>
          <w:rFonts w:cs="David" w:hint="cs"/>
          <w:rtl/>
        </w:rPr>
      </w:pPr>
    </w:p>
    <w:p w14:paraId="2C7C1E11"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09A3696" w14:textId="77777777" w:rsidR="00AD5428" w:rsidRPr="00AD5428" w:rsidRDefault="00AD5428" w:rsidP="00AD5428">
      <w:pPr>
        <w:bidi/>
        <w:jc w:val="both"/>
        <w:rPr>
          <w:rFonts w:cs="David" w:hint="cs"/>
          <w:rtl/>
        </w:rPr>
      </w:pPr>
    </w:p>
    <w:p w14:paraId="272CEC1D" w14:textId="77777777" w:rsidR="00AD5428" w:rsidRPr="00AD5428" w:rsidRDefault="00AD5428" w:rsidP="00AD5428">
      <w:pPr>
        <w:bidi/>
        <w:ind w:firstLine="567"/>
        <w:jc w:val="both"/>
        <w:rPr>
          <w:rFonts w:cs="David" w:hint="cs"/>
          <w:rtl/>
        </w:rPr>
      </w:pPr>
      <w:r w:rsidRPr="00AD5428">
        <w:rPr>
          <w:rFonts w:cs="David" w:hint="cs"/>
          <w:rtl/>
        </w:rPr>
        <w:t xml:space="preserve">זה מה שנאמר בהחלטה. </w:t>
      </w:r>
    </w:p>
    <w:p w14:paraId="016AE34A" w14:textId="77777777" w:rsidR="00AD5428" w:rsidRPr="00AD5428" w:rsidRDefault="00AD5428" w:rsidP="00AD5428">
      <w:pPr>
        <w:bidi/>
        <w:jc w:val="both"/>
        <w:rPr>
          <w:rFonts w:cs="David" w:hint="cs"/>
          <w:rtl/>
        </w:rPr>
      </w:pPr>
    </w:p>
    <w:p w14:paraId="7C9E3DAF" w14:textId="77777777" w:rsidR="00AD5428" w:rsidRPr="00AD5428" w:rsidRDefault="00AD5428" w:rsidP="00AD5428">
      <w:pPr>
        <w:bidi/>
        <w:jc w:val="both"/>
        <w:rPr>
          <w:rFonts w:cs="David" w:hint="cs"/>
          <w:u w:val="single"/>
          <w:rtl/>
        </w:rPr>
      </w:pPr>
      <w:r w:rsidRPr="00AD5428">
        <w:rPr>
          <w:rFonts w:cs="David" w:hint="cs"/>
          <w:u w:val="single"/>
          <w:rtl/>
        </w:rPr>
        <w:t>אבי בלשניקוב:</w:t>
      </w:r>
    </w:p>
    <w:p w14:paraId="5DB15E6E" w14:textId="77777777" w:rsidR="00AD5428" w:rsidRPr="00AD5428" w:rsidRDefault="00AD5428" w:rsidP="00AD5428">
      <w:pPr>
        <w:bidi/>
        <w:jc w:val="both"/>
        <w:rPr>
          <w:rFonts w:cs="David" w:hint="cs"/>
          <w:u w:val="single"/>
          <w:rtl/>
        </w:rPr>
      </w:pPr>
    </w:p>
    <w:p w14:paraId="78809114" w14:textId="77777777" w:rsidR="00AD5428" w:rsidRPr="00AD5428" w:rsidRDefault="00AD5428" w:rsidP="00AD5428">
      <w:pPr>
        <w:bidi/>
        <w:ind w:firstLine="567"/>
        <w:jc w:val="both"/>
        <w:rPr>
          <w:rFonts w:cs="David" w:hint="cs"/>
          <w:rtl/>
        </w:rPr>
      </w:pPr>
      <w:r w:rsidRPr="00AD5428">
        <w:rPr>
          <w:rFonts w:cs="David" w:hint="cs"/>
          <w:rtl/>
        </w:rPr>
        <w:t>תמחקו את ינואר,</w:t>
      </w:r>
      <w:r w:rsidRPr="00AD5428">
        <w:rPr>
          <w:rFonts w:cs="David" w:hint="cs"/>
          <w:u w:val="single"/>
          <w:rtl/>
        </w:rPr>
        <w:t xml:space="preserve"> </w:t>
      </w:r>
      <w:r w:rsidRPr="00AD5428">
        <w:rPr>
          <w:rFonts w:cs="David" w:hint="cs"/>
          <w:rtl/>
        </w:rPr>
        <w:t xml:space="preserve">עד שתתקבל החלטה סופית. </w:t>
      </w:r>
    </w:p>
    <w:p w14:paraId="774A946A" w14:textId="77777777" w:rsidR="00AD5428" w:rsidRPr="00AD5428" w:rsidRDefault="00AD5428" w:rsidP="00AD5428">
      <w:pPr>
        <w:bidi/>
        <w:jc w:val="both"/>
        <w:rPr>
          <w:rFonts w:cs="David" w:hint="cs"/>
          <w:rtl/>
        </w:rPr>
      </w:pPr>
    </w:p>
    <w:p w14:paraId="032C92EF"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600D8801" w14:textId="77777777" w:rsidR="00AD5428" w:rsidRPr="00AD5428" w:rsidRDefault="00AD5428" w:rsidP="00AD5428">
      <w:pPr>
        <w:bidi/>
        <w:jc w:val="both"/>
        <w:rPr>
          <w:rFonts w:cs="David" w:hint="cs"/>
          <w:rtl/>
        </w:rPr>
      </w:pPr>
    </w:p>
    <w:p w14:paraId="02277C84" w14:textId="77777777" w:rsidR="00AD5428" w:rsidRPr="00AD5428" w:rsidRDefault="00AD5428" w:rsidP="00AD5428">
      <w:pPr>
        <w:bidi/>
        <w:jc w:val="both"/>
        <w:rPr>
          <w:rFonts w:cs="David" w:hint="cs"/>
          <w:rtl/>
        </w:rPr>
      </w:pPr>
      <w:r w:rsidRPr="00AD5428">
        <w:rPr>
          <w:rFonts w:cs="David" w:hint="cs"/>
          <w:rtl/>
        </w:rPr>
        <w:tab/>
        <w:t>בסדר, עד שתתקבל החלטה כאמור. מי בעד?</w:t>
      </w:r>
    </w:p>
    <w:p w14:paraId="3FE07885" w14:textId="77777777" w:rsidR="00AD5428" w:rsidRPr="00AD5428" w:rsidRDefault="00AD5428" w:rsidP="00AD5428">
      <w:pPr>
        <w:bidi/>
        <w:jc w:val="both"/>
        <w:rPr>
          <w:rFonts w:cs="David" w:hint="cs"/>
          <w:rtl/>
        </w:rPr>
      </w:pPr>
    </w:p>
    <w:p w14:paraId="217C5260" w14:textId="77777777" w:rsidR="00AD5428" w:rsidRPr="00AD5428" w:rsidRDefault="00AD5428" w:rsidP="00AD5428">
      <w:pPr>
        <w:bidi/>
        <w:jc w:val="both"/>
        <w:rPr>
          <w:rFonts w:cs="David" w:hint="cs"/>
          <w:b/>
          <w:bCs/>
          <w:rtl/>
        </w:rPr>
      </w:pPr>
      <w:r w:rsidRPr="00AD5428">
        <w:rPr>
          <w:rFonts w:cs="David" w:hint="cs"/>
          <w:b/>
          <w:bCs/>
          <w:rtl/>
        </w:rPr>
        <w:t>הצבעה</w:t>
      </w:r>
    </w:p>
    <w:p w14:paraId="3970DF01" w14:textId="77777777" w:rsidR="00AD5428" w:rsidRPr="00AD5428" w:rsidRDefault="00AD5428" w:rsidP="00AD5428">
      <w:pPr>
        <w:bidi/>
        <w:jc w:val="both"/>
        <w:rPr>
          <w:rFonts w:cs="David" w:hint="cs"/>
          <w:rtl/>
        </w:rPr>
      </w:pPr>
    </w:p>
    <w:p w14:paraId="3A27F0B2"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רוב</w:t>
      </w:r>
    </w:p>
    <w:p w14:paraId="2949B382"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0B7849B6"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אין</w:t>
      </w:r>
    </w:p>
    <w:p w14:paraId="20B08989" w14:textId="77777777" w:rsidR="00AD5428" w:rsidRPr="00AD5428" w:rsidRDefault="00AD5428" w:rsidP="00AD5428">
      <w:pPr>
        <w:bidi/>
        <w:jc w:val="both"/>
        <w:rPr>
          <w:rFonts w:cs="David" w:hint="cs"/>
          <w:rtl/>
        </w:rPr>
      </w:pPr>
    </w:p>
    <w:p w14:paraId="2F990C03"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1D6E8E42" w14:textId="77777777" w:rsidR="00AD5428" w:rsidRPr="00AD5428" w:rsidRDefault="00AD5428" w:rsidP="00AD5428">
      <w:pPr>
        <w:bidi/>
        <w:jc w:val="both"/>
        <w:rPr>
          <w:rFonts w:cs="David" w:hint="cs"/>
          <w:rtl/>
        </w:rPr>
      </w:pPr>
    </w:p>
    <w:p w14:paraId="3554322C" w14:textId="77777777" w:rsidR="00AD5428" w:rsidRPr="00AD5428" w:rsidRDefault="00AD5428" w:rsidP="00AD5428">
      <w:pPr>
        <w:bidi/>
        <w:ind w:firstLine="567"/>
        <w:jc w:val="both"/>
        <w:rPr>
          <w:rFonts w:cs="David" w:hint="cs"/>
          <w:rtl/>
        </w:rPr>
      </w:pPr>
      <w:r w:rsidRPr="00AD5428">
        <w:rPr>
          <w:rFonts w:cs="David" w:hint="cs"/>
          <w:rtl/>
        </w:rPr>
        <w:t xml:space="preserve">ההחלטה התקבלה פה אחד. </w:t>
      </w:r>
    </w:p>
    <w:p w14:paraId="7A15A4A9" w14:textId="77777777" w:rsidR="00AD5428" w:rsidRPr="00AD5428" w:rsidRDefault="00AD5428" w:rsidP="00AD5428">
      <w:pPr>
        <w:bidi/>
        <w:jc w:val="both"/>
        <w:rPr>
          <w:rFonts w:cs="David" w:hint="cs"/>
          <w:b/>
          <w:bCs/>
          <w:u w:val="single"/>
          <w:rtl/>
        </w:rPr>
      </w:pPr>
      <w:r w:rsidRPr="00AD5428">
        <w:rPr>
          <w:rFonts w:cs="David"/>
          <w:b/>
          <w:bCs/>
          <w:u w:val="single"/>
          <w:rtl/>
        </w:rPr>
        <w:br w:type="page"/>
      </w:r>
      <w:r w:rsidRPr="00AD5428">
        <w:rPr>
          <w:rFonts w:cs="David" w:hint="cs"/>
          <w:b/>
          <w:bCs/>
          <w:u w:val="single"/>
          <w:rtl/>
        </w:rPr>
        <w:t xml:space="preserve">ג. בקשה לרביזיה של חבר הכנסת אביגדור יצחקי </w:t>
      </w:r>
      <w:r w:rsidRPr="00AD5428">
        <w:rPr>
          <w:rFonts w:cs="David"/>
          <w:b/>
          <w:bCs/>
          <w:u w:val="single"/>
          <w:rtl/>
        </w:rPr>
        <w:t>–</w:t>
      </w:r>
      <w:r w:rsidRPr="00AD5428">
        <w:rPr>
          <w:rFonts w:cs="David" w:hint="cs"/>
          <w:b/>
          <w:bCs/>
          <w:u w:val="single"/>
          <w:rtl/>
        </w:rPr>
        <w:t xml:space="preserve"> סעיפים 5(1) ו-75(2) לחוק ההסדרים</w:t>
      </w:r>
    </w:p>
    <w:p w14:paraId="2B5AF011" w14:textId="77777777" w:rsidR="00AD5428" w:rsidRPr="00AD5428" w:rsidRDefault="00AD5428" w:rsidP="00AD5428">
      <w:pPr>
        <w:bidi/>
        <w:jc w:val="both"/>
        <w:rPr>
          <w:rFonts w:cs="David" w:hint="cs"/>
          <w:rtl/>
        </w:rPr>
      </w:pPr>
    </w:p>
    <w:p w14:paraId="5AB87BA4"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726C16A5" w14:textId="77777777" w:rsidR="00AD5428" w:rsidRPr="00AD5428" w:rsidRDefault="00AD5428" w:rsidP="00AD5428">
      <w:pPr>
        <w:bidi/>
        <w:jc w:val="both"/>
        <w:rPr>
          <w:rFonts w:cs="David" w:hint="cs"/>
          <w:rtl/>
        </w:rPr>
      </w:pPr>
    </w:p>
    <w:p w14:paraId="37ADB080" w14:textId="77777777" w:rsidR="00AD5428" w:rsidRPr="00AD5428" w:rsidRDefault="00AD5428" w:rsidP="00AD5428">
      <w:pPr>
        <w:bidi/>
        <w:jc w:val="both"/>
        <w:rPr>
          <w:rFonts w:cs="David" w:hint="cs"/>
          <w:rtl/>
        </w:rPr>
      </w:pPr>
      <w:r w:rsidRPr="00AD5428">
        <w:rPr>
          <w:rFonts w:cs="David" w:hint="cs"/>
          <w:rtl/>
        </w:rPr>
        <w:tab/>
        <w:t xml:space="preserve">אתמול עלה נושא חדש, בעקבות מכתבו של חבר הכנסת ברכה ובעקבות מכתבו של חבר הכנסת ליצמן.  חבר הכנסת יצחק ביקש רביזיה. </w:t>
      </w:r>
    </w:p>
    <w:p w14:paraId="1D590262" w14:textId="77777777" w:rsidR="00AD5428" w:rsidRPr="00AD5428" w:rsidRDefault="00AD5428" w:rsidP="00AD5428">
      <w:pPr>
        <w:bidi/>
        <w:jc w:val="both"/>
        <w:rPr>
          <w:rFonts w:cs="David" w:hint="cs"/>
          <w:rtl/>
        </w:rPr>
      </w:pPr>
    </w:p>
    <w:p w14:paraId="7ABD21F2" w14:textId="77777777" w:rsidR="00AD5428" w:rsidRPr="00AD5428" w:rsidRDefault="00AD5428" w:rsidP="00AD5428">
      <w:pPr>
        <w:bidi/>
        <w:jc w:val="both"/>
        <w:rPr>
          <w:rFonts w:cs="David" w:hint="cs"/>
          <w:rtl/>
        </w:rPr>
      </w:pPr>
      <w:r w:rsidRPr="00AD5428">
        <w:rPr>
          <w:rFonts w:cs="David" w:hint="cs"/>
          <w:u w:val="single"/>
          <w:rtl/>
        </w:rPr>
        <w:t>אביגדור יצחקי:</w:t>
      </w:r>
    </w:p>
    <w:p w14:paraId="44CC3188" w14:textId="77777777" w:rsidR="00AD5428" w:rsidRPr="00AD5428" w:rsidRDefault="00AD5428" w:rsidP="00AD5428">
      <w:pPr>
        <w:bidi/>
        <w:jc w:val="both"/>
        <w:rPr>
          <w:rFonts w:cs="David" w:hint="cs"/>
          <w:rtl/>
        </w:rPr>
      </w:pPr>
    </w:p>
    <w:p w14:paraId="6895088B" w14:textId="77777777" w:rsidR="00AD5428" w:rsidRPr="00AD5428" w:rsidRDefault="00AD5428" w:rsidP="00AD5428">
      <w:pPr>
        <w:bidi/>
        <w:ind w:firstLine="567"/>
        <w:jc w:val="both"/>
        <w:rPr>
          <w:rFonts w:cs="David" w:hint="cs"/>
          <w:rtl/>
        </w:rPr>
      </w:pPr>
      <w:r w:rsidRPr="00AD5428">
        <w:rPr>
          <w:rFonts w:cs="David" w:hint="cs"/>
          <w:rtl/>
        </w:rPr>
        <w:t xml:space="preserve">אני מושך את הרביזיה. </w:t>
      </w:r>
    </w:p>
    <w:p w14:paraId="3875AA0B" w14:textId="77777777" w:rsidR="00AD5428" w:rsidRPr="00AD5428" w:rsidRDefault="00AD5428" w:rsidP="00AD5428">
      <w:pPr>
        <w:bidi/>
        <w:jc w:val="both"/>
        <w:rPr>
          <w:rFonts w:cs="David" w:hint="cs"/>
          <w:rtl/>
        </w:rPr>
      </w:pPr>
    </w:p>
    <w:p w14:paraId="150930E7"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CA5DDA5" w14:textId="77777777" w:rsidR="00AD5428" w:rsidRPr="00AD5428" w:rsidRDefault="00AD5428" w:rsidP="00AD5428">
      <w:pPr>
        <w:bidi/>
        <w:jc w:val="both"/>
        <w:rPr>
          <w:rFonts w:cs="David" w:hint="cs"/>
          <w:rtl/>
        </w:rPr>
      </w:pPr>
    </w:p>
    <w:p w14:paraId="2234C09C" w14:textId="77777777" w:rsidR="00AD5428" w:rsidRPr="00AD5428" w:rsidRDefault="00AD5428" w:rsidP="00AD5428">
      <w:pPr>
        <w:bidi/>
        <w:ind w:left="567"/>
        <w:jc w:val="both"/>
        <w:rPr>
          <w:rFonts w:cs="David" w:hint="cs"/>
          <w:b/>
          <w:bCs/>
          <w:u w:val="single"/>
          <w:rtl/>
        </w:rPr>
      </w:pPr>
      <w:r w:rsidRPr="00AD5428">
        <w:rPr>
          <w:rFonts w:cs="David" w:hint="cs"/>
          <w:rtl/>
        </w:rPr>
        <w:t xml:space="preserve">אתה מושך את הרביזיה, כך שההצבעה של אתמול נתקבלה. הנושא הוא לא נושא חדש. </w:t>
      </w:r>
      <w:r w:rsidRPr="00AD5428">
        <w:rPr>
          <w:rFonts w:cs="David"/>
          <w:rtl/>
        </w:rPr>
        <w:br w:type="page"/>
      </w:r>
      <w:r w:rsidRPr="00AD5428">
        <w:rPr>
          <w:rFonts w:cs="David" w:hint="cs"/>
          <w:b/>
          <w:bCs/>
          <w:u w:val="single"/>
          <w:rtl/>
        </w:rPr>
        <w:t>ד. פטור מחובת הנחה בשלושת הקריאות להצעת חוק פקודת מס הכנסה (תיקון מספר 152) התשס"ז-2006</w:t>
      </w:r>
    </w:p>
    <w:p w14:paraId="5CCDE6F4" w14:textId="77777777" w:rsidR="00AD5428" w:rsidRPr="00AD5428" w:rsidRDefault="00AD5428" w:rsidP="00AD5428">
      <w:pPr>
        <w:bidi/>
        <w:ind w:left="567" w:firstLine="567"/>
        <w:jc w:val="both"/>
        <w:rPr>
          <w:rFonts w:cs="David" w:hint="cs"/>
          <w:rtl/>
        </w:rPr>
      </w:pPr>
    </w:p>
    <w:p w14:paraId="62220704"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4E73FF44" w14:textId="77777777" w:rsidR="00AD5428" w:rsidRPr="00AD5428" w:rsidRDefault="00AD5428" w:rsidP="00AD5428">
      <w:pPr>
        <w:bidi/>
        <w:ind w:left="567" w:firstLine="567"/>
        <w:jc w:val="both"/>
        <w:rPr>
          <w:rFonts w:cs="David" w:hint="cs"/>
          <w:rtl/>
        </w:rPr>
      </w:pPr>
    </w:p>
    <w:p w14:paraId="5314B33C" w14:textId="77777777" w:rsidR="00AD5428" w:rsidRPr="00AD5428" w:rsidRDefault="00AD5428" w:rsidP="00AD5428">
      <w:pPr>
        <w:bidi/>
        <w:ind w:left="567" w:firstLine="567"/>
        <w:jc w:val="both"/>
        <w:rPr>
          <w:rFonts w:cs="David" w:hint="cs"/>
          <w:rtl/>
        </w:rPr>
      </w:pPr>
      <w:r w:rsidRPr="00AD5428">
        <w:rPr>
          <w:rFonts w:cs="David" w:hint="cs"/>
          <w:rtl/>
        </w:rPr>
        <w:t>הנושא הבא נתינת פטור מחובת הנחה אשר ביקש מזכיר הממשלה. אני מקריאה לפרוטוקול:</w:t>
      </w:r>
    </w:p>
    <w:p w14:paraId="5C2CF556" w14:textId="77777777" w:rsidR="00AD5428" w:rsidRPr="00AD5428" w:rsidRDefault="00AD5428" w:rsidP="00AD5428">
      <w:pPr>
        <w:bidi/>
        <w:jc w:val="both"/>
        <w:rPr>
          <w:rFonts w:cs="David" w:hint="cs"/>
          <w:rtl/>
        </w:rPr>
      </w:pPr>
    </w:p>
    <w:p w14:paraId="43CCDDB3" w14:textId="77777777" w:rsidR="00AD5428" w:rsidRPr="00AD5428" w:rsidRDefault="00AD5428" w:rsidP="00AD5428">
      <w:pPr>
        <w:bidi/>
        <w:ind w:firstLine="567"/>
        <w:jc w:val="both"/>
        <w:rPr>
          <w:rFonts w:cs="David" w:hint="cs"/>
          <w:rtl/>
        </w:rPr>
      </w:pPr>
      <w:r w:rsidRPr="00AD5428">
        <w:rPr>
          <w:rFonts w:cs="David" w:hint="cs"/>
          <w:rtl/>
        </w:rPr>
        <w:t xml:space="preserve">"ביום 24.12.2006 הגישה הממשלה לכנסת את הצעת חוק פקודת מס הכנסה (תיקון מספר 152) התשס"ז- 2006 וביקשה בהתאם לסעיף 113 ג', לתקנון הכנסת, כי ועדת הכנסת תקדים את הדיון בהצעת החוק. עתה מבקשת הממשלה, בשל הדחיפות, כי וועדת הכנסת תחליט על הקדמת הדיון בהצעת החוק בכל הקריאות". </w:t>
      </w:r>
    </w:p>
    <w:p w14:paraId="256206BA" w14:textId="77777777" w:rsidR="00AD5428" w:rsidRPr="00AD5428" w:rsidRDefault="00AD5428" w:rsidP="00AD5428">
      <w:pPr>
        <w:bidi/>
        <w:ind w:firstLine="567"/>
        <w:jc w:val="both"/>
        <w:rPr>
          <w:rFonts w:cs="David" w:hint="cs"/>
          <w:rtl/>
        </w:rPr>
      </w:pPr>
    </w:p>
    <w:p w14:paraId="3CA8DA39" w14:textId="77777777" w:rsidR="00AD5428" w:rsidRPr="00AD5428" w:rsidRDefault="00AD5428" w:rsidP="00AD5428">
      <w:pPr>
        <w:bidi/>
        <w:ind w:firstLine="567"/>
        <w:jc w:val="both"/>
        <w:rPr>
          <w:rFonts w:cs="David" w:hint="cs"/>
          <w:rtl/>
        </w:rPr>
      </w:pPr>
      <w:r w:rsidRPr="00AD5428">
        <w:rPr>
          <w:rFonts w:cs="David" w:hint="cs"/>
          <w:rtl/>
        </w:rPr>
        <w:t xml:space="preserve">נמצאים פה מרשות המיסים: רונית שאלתיאל, זאב קושנסקי ומיכל דוייטש. </w:t>
      </w:r>
    </w:p>
    <w:p w14:paraId="34C88F94" w14:textId="77777777" w:rsidR="00AD5428" w:rsidRPr="00AD5428" w:rsidRDefault="00AD5428" w:rsidP="00AD5428">
      <w:pPr>
        <w:bidi/>
        <w:jc w:val="both"/>
        <w:rPr>
          <w:rFonts w:cs="David" w:hint="cs"/>
          <w:rtl/>
        </w:rPr>
      </w:pPr>
    </w:p>
    <w:p w14:paraId="0D38F690" w14:textId="77777777" w:rsidR="00AD5428" w:rsidRPr="00AD5428" w:rsidRDefault="00AD5428" w:rsidP="00AD5428">
      <w:pPr>
        <w:bidi/>
        <w:jc w:val="both"/>
        <w:rPr>
          <w:rFonts w:cs="David" w:hint="cs"/>
          <w:u w:val="single"/>
          <w:rtl/>
        </w:rPr>
      </w:pPr>
      <w:r w:rsidRPr="00AD5428">
        <w:rPr>
          <w:rFonts w:cs="David" w:hint="cs"/>
          <w:u w:val="single"/>
          <w:rtl/>
        </w:rPr>
        <w:t>מיכל דויטש:</w:t>
      </w:r>
    </w:p>
    <w:p w14:paraId="5D57A4F6" w14:textId="77777777" w:rsidR="00AD5428" w:rsidRPr="00AD5428" w:rsidRDefault="00AD5428" w:rsidP="00AD5428">
      <w:pPr>
        <w:bidi/>
        <w:jc w:val="both"/>
        <w:rPr>
          <w:rFonts w:cs="David" w:hint="cs"/>
          <w:u w:val="single"/>
          <w:rtl/>
        </w:rPr>
      </w:pPr>
    </w:p>
    <w:p w14:paraId="0660697B" w14:textId="77777777" w:rsidR="00AD5428" w:rsidRPr="00AD5428" w:rsidRDefault="00AD5428" w:rsidP="00AD5428">
      <w:pPr>
        <w:bidi/>
        <w:ind w:firstLine="567"/>
        <w:jc w:val="both"/>
        <w:rPr>
          <w:rFonts w:cs="David" w:hint="cs"/>
          <w:rtl/>
        </w:rPr>
      </w:pPr>
      <w:r w:rsidRPr="00AD5428">
        <w:rPr>
          <w:rFonts w:cs="David" w:hint="cs"/>
          <w:rtl/>
        </w:rPr>
        <w:t xml:space="preserve">אני מרשות המיסים. אני מבקשת מהוועדה לאשר פטור מחובת הנחה להצעה הזאת. ההצעה הזאת עניינה בתקרות ההפקדה לקופות גמל כאשר חלקה חל בשנת 2006 ואנחנו במצב שאנחנו מותירים לאנשים, למעשה,  יום אחד לדעת שההצעה תעבור במליאה והיא כבר מתחילה לחול גם ב-2007 ולכן אנשים צריכים להפקיד לפיה, גם בשנת המס הבאה. </w:t>
      </w:r>
    </w:p>
    <w:p w14:paraId="3BBB4DAE" w14:textId="77777777" w:rsidR="00AD5428" w:rsidRPr="00AD5428" w:rsidRDefault="00AD5428" w:rsidP="00AD5428">
      <w:pPr>
        <w:bidi/>
        <w:jc w:val="both"/>
        <w:rPr>
          <w:rFonts w:cs="David" w:hint="cs"/>
          <w:rtl/>
        </w:rPr>
      </w:pPr>
    </w:p>
    <w:p w14:paraId="1B9FD651"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DEDAD8D" w14:textId="77777777" w:rsidR="00AD5428" w:rsidRPr="00AD5428" w:rsidRDefault="00AD5428" w:rsidP="00AD5428">
      <w:pPr>
        <w:bidi/>
        <w:jc w:val="both"/>
        <w:rPr>
          <w:rFonts w:cs="David" w:hint="cs"/>
          <w:rtl/>
        </w:rPr>
      </w:pPr>
    </w:p>
    <w:p w14:paraId="0227E90C" w14:textId="77777777" w:rsidR="00AD5428" w:rsidRPr="00AD5428" w:rsidRDefault="00AD5428" w:rsidP="00AD5428">
      <w:pPr>
        <w:bidi/>
        <w:ind w:firstLine="567"/>
        <w:jc w:val="both"/>
        <w:rPr>
          <w:rFonts w:cs="David" w:hint="cs"/>
          <w:rtl/>
        </w:rPr>
      </w:pPr>
      <w:r w:rsidRPr="00AD5428">
        <w:rPr>
          <w:rFonts w:cs="David" w:hint="cs"/>
          <w:rtl/>
        </w:rPr>
        <w:t>למה חיכיתם עד עכשיו?</w:t>
      </w:r>
    </w:p>
    <w:p w14:paraId="50241746" w14:textId="77777777" w:rsidR="00AD5428" w:rsidRPr="00AD5428" w:rsidRDefault="00AD5428" w:rsidP="00AD5428">
      <w:pPr>
        <w:bidi/>
        <w:jc w:val="both"/>
        <w:rPr>
          <w:rFonts w:cs="David" w:hint="cs"/>
          <w:rtl/>
        </w:rPr>
      </w:pPr>
    </w:p>
    <w:p w14:paraId="139DAED4" w14:textId="77777777" w:rsidR="00AD5428" w:rsidRPr="00AD5428" w:rsidRDefault="00AD5428" w:rsidP="00AD5428">
      <w:pPr>
        <w:bidi/>
        <w:jc w:val="both"/>
        <w:rPr>
          <w:rFonts w:cs="David" w:hint="cs"/>
          <w:rtl/>
        </w:rPr>
      </w:pPr>
      <w:r w:rsidRPr="00AD5428">
        <w:rPr>
          <w:rFonts w:cs="David" w:hint="cs"/>
          <w:u w:val="single"/>
          <w:rtl/>
        </w:rPr>
        <w:t>אביגדור יצחקי:</w:t>
      </w:r>
    </w:p>
    <w:p w14:paraId="2348AFB1" w14:textId="77777777" w:rsidR="00AD5428" w:rsidRPr="00AD5428" w:rsidRDefault="00AD5428" w:rsidP="00AD5428">
      <w:pPr>
        <w:bidi/>
        <w:jc w:val="both"/>
        <w:rPr>
          <w:rFonts w:cs="David" w:hint="cs"/>
          <w:rtl/>
        </w:rPr>
      </w:pPr>
    </w:p>
    <w:p w14:paraId="3688E761" w14:textId="77777777" w:rsidR="00AD5428" w:rsidRPr="00AD5428" w:rsidRDefault="00AD5428" w:rsidP="00AD5428">
      <w:pPr>
        <w:bidi/>
        <w:jc w:val="both"/>
        <w:rPr>
          <w:rFonts w:cs="David" w:hint="cs"/>
          <w:rtl/>
        </w:rPr>
      </w:pPr>
      <w:r w:rsidRPr="00AD5428">
        <w:rPr>
          <w:rFonts w:cs="David" w:hint="cs"/>
          <w:rtl/>
        </w:rPr>
        <w:tab/>
        <w:t>אין להם תשובה על זה. שערוריי</w:t>
      </w:r>
      <w:r w:rsidRPr="00AD5428">
        <w:rPr>
          <w:rFonts w:cs="David" w:hint="eastAsia"/>
          <w:rtl/>
        </w:rPr>
        <w:t>ה</w:t>
      </w:r>
      <w:r w:rsidRPr="00AD5428">
        <w:rPr>
          <w:rFonts w:cs="David" w:hint="cs"/>
          <w:rtl/>
        </w:rPr>
        <w:t xml:space="preserve"> מאין כמוה, אבל מאחר ומדובר בהטבת מס לטובת אזרחי מדינת ישראל, אז חבל על הזמן. </w:t>
      </w:r>
    </w:p>
    <w:p w14:paraId="3D21320E" w14:textId="77777777" w:rsidR="00AD5428" w:rsidRPr="00AD5428" w:rsidRDefault="00AD5428" w:rsidP="00AD5428">
      <w:pPr>
        <w:bidi/>
        <w:jc w:val="both"/>
        <w:rPr>
          <w:rFonts w:cs="David" w:hint="cs"/>
          <w:rtl/>
        </w:rPr>
      </w:pPr>
    </w:p>
    <w:p w14:paraId="3D8A174E" w14:textId="77777777" w:rsidR="00AD5428" w:rsidRPr="00AD5428" w:rsidRDefault="00AD5428" w:rsidP="00AD5428">
      <w:pPr>
        <w:bidi/>
        <w:jc w:val="both"/>
        <w:rPr>
          <w:rFonts w:cs="David" w:hint="cs"/>
          <w:u w:val="single"/>
          <w:rtl/>
        </w:rPr>
      </w:pPr>
      <w:r w:rsidRPr="00AD5428">
        <w:rPr>
          <w:rFonts w:cs="David" w:hint="cs"/>
          <w:u w:val="single"/>
          <w:rtl/>
        </w:rPr>
        <w:t>מיכל דויטש:</w:t>
      </w:r>
    </w:p>
    <w:p w14:paraId="75ACEB77" w14:textId="77777777" w:rsidR="00AD5428" w:rsidRPr="00AD5428" w:rsidRDefault="00AD5428" w:rsidP="00AD5428">
      <w:pPr>
        <w:bidi/>
        <w:jc w:val="both"/>
        <w:rPr>
          <w:rFonts w:cs="David" w:hint="cs"/>
          <w:rtl/>
        </w:rPr>
      </w:pPr>
    </w:p>
    <w:p w14:paraId="05D23629" w14:textId="77777777" w:rsidR="00AD5428" w:rsidRPr="00AD5428" w:rsidRDefault="00AD5428" w:rsidP="00AD5428">
      <w:pPr>
        <w:bidi/>
        <w:ind w:firstLine="567"/>
        <w:jc w:val="both"/>
        <w:rPr>
          <w:rFonts w:cs="David" w:hint="cs"/>
          <w:rtl/>
        </w:rPr>
      </w:pPr>
      <w:r w:rsidRPr="00AD5428">
        <w:rPr>
          <w:rFonts w:cs="David" w:hint="cs"/>
          <w:rtl/>
        </w:rPr>
        <w:t>התזכיר הזה הופץ בתאום עם אגף  שוק ההון. התזכיר הזה הוא בעקבות תיקון 3 לתקנות קופות הגמל שמחייב הפקדת רובד ראשון לקצבה. התזכיר, לפני שהוא הגיע לוועדת השרים לענייני חקיקה, הופץ לכל הגורמים הרלוונטיי</w:t>
      </w:r>
      <w:r w:rsidRPr="00AD5428">
        <w:rPr>
          <w:rFonts w:cs="David" w:hint="eastAsia"/>
          <w:rtl/>
        </w:rPr>
        <w:t>ם</w:t>
      </w:r>
      <w:r w:rsidRPr="00AD5428">
        <w:rPr>
          <w:rFonts w:cs="David" w:hint="cs"/>
          <w:rtl/>
        </w:rPr>
        <w:t xml:space="preserve"> במאי, 24.5.2006. </w:t>
      </w:r>
    </w:p>
    <w:p w14:paraId="6C74752B" w14:textId="77777777" w:rsidR="00AD5428" w:rsidRPr="00AD5428" w:rsidRDefault="00AD5428" w:rsidP="00AD5428">
      <w:pPr>
        <w:bidi/>
        <w:jc w:val="both"/>
        <w:rPr>
          <w:rFonts w:cs="David" w:hint="cs"/>
          <w:rtl/>
        </w:rPr>
      </w:pPr>
    </w:p>
    <w:p w14:paraId="4ABFEE41" w14:textId="77777777" w:rsidR="00AD5428" w:rsidRPr="00AD5428" w:rsidRDefault="00AD5428" w:rsidP="00AD5428">
      <w:pPr>
        <w:bidi/>
        <w:jc w:val="both"/>
        <w:rPr>
          <w:rFonts w:cs="David" w:hint="cs"/>
          <w:rtl/>
        </w:rPr>
      </w:pPr>
      <w:r w:rsidRPr="00AD5428">
        <w:rPr>
          <w:rFonts w:cs="David" w:hint="cs"/>
          <w:u w:val="single"/>
          <w:rtl/>
        </w:rPr>
        <w:t>אביגדור יצחקי:</w:t>
      </w:r>
    </w:p>
    <w:p w14:paraId="4024025D" w14:textId="77777777" w:rsidR="00AD5428" w:rsidRPr="00AD5428" w:rsidRDefault="00AD5428" w:rsidP="00AD5428">
      <w:pPr>
        <w:bidi/>
        <w:jc w:val="both"/>
        <w:rPr>
          <w:rFonts w:cs="David" w:hint="cs"/>
          <w:rtl/>
        </w:rPr>
      </w:pPr>
    </w:p>
    <w:p w14:paraId="407B7FF4" w14:textId="77777777" w:rsidR="00AD5428" w:rsidRPr="00AD5428" w:rsidRDefault="00AD5428" w:rsidP="00AD5428">
      <w:pPr>
        <w:bidi/>
        <w:jc w:val="both"/>
        <w:rPr>
          <w:rFonts w:cs="David" w:hint="cs"/>
          <w:rtl/>
        </w:rPr>
      </w:pPr>
      <w:r w:rsidRPr="00AD5428">
        <w:rPr>
          <w:rFonts w:cs="David" w:hint="cs"/>
          <w:rtl/>
        </w:rPr>
        <w:tab/>
        <w:t xml:space="preserve">גברתי, את מייצגת את ממשלת ישראל, לא רק את רשות המיסים ולכן הטיעון הזה הוא לא טוב. </w:t>
      </w:r>
    </w:p>
    <w:p w14:paraId="5CE88922" w14:textId="77777777" w:rsidR="00AD5428" w:rsidRPr="00AD5428" w:rsidRDefault="00AD5428" w:rsidP="00AD5428">
      <w:pPr>
        <w:bidi/>
        <w:jc w:val="both"/>
        <w:rPr>
          <w:rFonts w:cs="David" w:hint="cs"/>
          <w:rtl/>
        </w:rPr>
      </w:pPr>
    </w:p>
    <w:p w14:paraId="5FE1C0DB" w14:textId="77777777" w:rsidR="00AD5428" w:rsidRPr="00AD5428" w:rsidRDefault="00AD5428" w:rsidP="00AD5428">
      <w:pPr>
        <w:bidi/>
        <w:jc w:val="both"/>
        <w:rPr>
          <w:rFonts w:cs="David" w:hint="cs"/>
          <w:u w:val="single"/>
          <w:rtl/>
        </w:rPr>
      </w:pPr>
      <w:r w:rsidRPr="00AD5428">
        <w:rPr>
          <w:rFonts w:cs="David" w:hint="cs"/>
          <w:u w:val="single"/>
          <w:rtl/>
        </w:rPr>
        <w:t>מיכל דויטש:</w:t>
      </w:r>
    </w:p>
    <w:p w14:paraId="72B073C9" w14:textId="77777777" w:rsidR="00AD5428" w:rsidRPr="00AD5428" w:rsidRDefault="00AD5428" w:rsidP="00AD5428">
      <w:pPr>
        <w:bidi/>
        <w:jc w:val="both"/>
        <w:rPr>
          <w:rFonts w:cs="David" w:hint="cs"/>
          <w:rtl/>
        </w:rPr>
      </w:pPr>
    </w:p>
    <w:p w14:paraId="7656EB3D" w14:textId="77777777" w:rsidR="00AD5428" w:rsidRPr="00AD5428" w:rsidRDefault="00AD5428" w:rsidP="00AD5428">
      <w:pPr>
        <w:bidi/>
        <w:ind w:firstLine="567"/>
        <w:jc w:val="both"/>
        <w:rPr>
          <w:rFonts w:cs="David" w:hint="cs"/>
          <w:rtl/>
        </w:rPr>
      </w:pPr>
      <w:r w:rsidRPr="00AD5428">
        <w:rPr>
          <w:rFonts w:cs="David" w:hint="cs"/>
          <w:rtl/>
        </w:rPr>
        <w:t xml:space="preserve">עד שעברנו את כל הלשכות המקצועיות ואת המשנה ליועץ המשפטי לממשלה, הצלחנו להגיע - - - </w:t>
      </w:r>
    </w:p>
    <w:p w14:paraId="7F8B81DC" w14:textId="77777777" w:rsidR="00AD5428" w:rsidRPr="00AD5428" w:rsidRDefault="00AD5428" w:rsidP="00AD5428">
      <w:pPr>
        <w:bidi/>
        <w:jc w:val="both"/>
        <w:rPr>
          <w:rFonts w:cs="David" w:hint="cs"/>
          <w:rtl/>
        </w:rPr>
      </w:pPr>
    </w:p>
    <w:p w14:paraId="2601DB1F"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303FF407" w14:textId="77777777" w:rsidR="00AD5428" w:rsidRPr="00AD5428" w:rsidRDefault="00AD5428" w:rsidP="00AD5428">
      <w:pPr>
        <w:bidi/>
        <w:jc w:val="both"/>
        <w:rPr>
          <w:rFonts w:cs="David" w:hint="cs"/>
          <w:u w:val="single"/>
          <w:rtl/>
        </w:rPr>
      </w:pPr>
    </w:p>
    <w:p w14:paraId="20817A20" w14:textId="77777777" w:rsidR="00AD5428" w:rsidRPr="00AD5428" w:rsidRDefault="00AD5428" w:rsidP="00AD5428">
      <w:pPr>
        <w:bidi/>
        <w:jc w:val="both"/>
        <w:rPr>
          <w:rFonts w:cs="David" w:hint="cs"/>
          <w:rtl/>
        </w:rPr>
      </w:pPr>
      <w:r w:rsidRPr="00AD5428">
        <w:rPr>
          <w:rFonts w:cs="David" w:hint="cs"/>
          <w:rtl/>
        </w:rPr>
        <w:tab/>
        <w:t xml:space="preserve">בקיצור, ממשלה גרועה. </w:t>
      </w:r>
    </w:p>
    <w:p w14:paraId="2236DF57" w14:textId="77777777" w:rsidR="00AD5428" w:rsidRPr="00AD5428" w:rsidRDefault="00AD5428" w:rsidP="00AD5428">
      <w:pPr>
        <w:bidi/>
        <w:jc w:val="both"/>
        <w:rPr>
          <w:rFonts w:cs="David" w:hint="cs"/>
          <w:rtl/>
        </w:rPr>
      </w:pPr>
    </w:p>
    <w:p w14:paraId="2E22CB8C"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07E78385" w14:textId="77777777" w:rsidR="00AD5428" w:rsidRPr="00AD5428" w:rsidRDefault="00AD5428" w:rsidP="00AD5428">
      <w:pPr>
        <w:bidi/>
        <w:jc w:val="both"/>
        <w:rPr>
          <w:rFonts w:cs="David" w:hint="cs"/>
          <w:rtl/>
        </w:rPr>
      </w:pPr>
    </w:p>
    <w:p w14:paraId="57AD27A2" w14:textId="77777777" w:rsidR="00AD5428" w:rsidRPr="00AD5428" w:rsidRDefault="00AD5428" w:rsidP="00AD5428">
      <w:pPr>
        <w:bidi/>
        <w:ind w:firstLine="567"/>
        <w:jc w:val="both"/>
        <w:rPr>
          <w:rFonts w:cs="David" w:hint="cs"/>
          <w:rtl/>
        </w:rPr>
      </w:pPr>
      <w:r w:rsidRPr="00AD5428">
        <w:rPr>
          <w:rFonts w:cs="David" w:hint="cs"/>
          <w:rtl/>
        </w:rPr>
        <w:t xml:space="preserve">יכולתם להביא את ההצעה הזאת עוד לפני כחודשיים ולא ברגע האחרון. אני מבקשת להעביר את ההערה הזאת לרשות המיסים. בפעם הבאה יהיה מאוד קשה בוועדה, לדון בהצעת החוק הזאת, לדון אותה, להבין אותה תוך 24 שעות. </w:t>
      </w:r>
    </w:p>
    <w:p w14:paraId="28D65309" w14:textId="77777777" w:rsidR="00AD5428" w:rsidRPr="00AD5428" w:rsidRDefault="00AD5428" w:rsidP="00AD5428">
      <w:pPr>
        <w:bidi/>
        <w:jc w:val="both"/>
        <w:rPr>
          <w:rFonts w:cs="David" w:hint="cs"/>
          <w:rtl/>
        </w:rPr>
      </w:pPr>
    </w:p>
    <w:p w14:paraId="413C4A4D" w14:textId="77777777" w:rsidR="00AD5428" w:rsidRPr="00AD5428" w:rsidRDefault="00AD5428" w:rsidP="00AD5428">
      <w:pPr>
        <w:bidi/>
        <w:jc w:val="both"/>
        <w:rPr>
          <w:rFonts w:cs="David" w:hint="cs"/>
          <w:rtl/>
        </w:rPr>
      </w:pPr>
      <w:r w:rsidRPr="00AD5428">
        <w:rPr>
          <w:rFonts w:cs="David" w:hint="cs"/>
          <w:rtl/>
        </w:rPr>
        <w:t xml:space="preserve">אני עוברת להצבעה ואני מבקשת שתעבירי את ההערה הזאת. </w:t>
      </w:r>
    </w:p>
    <w:p w14:paraId="40FB3122" w14:textId="77777777" w:rsidR="00AD5428" w:rsidRPr="00AD5428" w:rsidRDefault="00AD5428" w:rsidP="00AD5428">
      <w:pPr>
        <w:bidi/>
        <w:jc w:val="both"/>
        <w:rPr>
          <w:rFonts w:cs="David" w:hint="cs"/>
          <w:rtl/>
        </w:rPr>
      </w:pPr>
    </w:p>
    <w:p w14:paraId="7F98B1ED" w14:textId="77777777" w:rsidR="00AD5428" w:rsidRPr="00AD5428" w:rsidRDefault="00AD5428" w:rsidP="00AD5428">
      <w:pPr>
        <w:bidi/>
        <w:ind w:firstLine="567"/>
        <w:jc w:val="both"/>
        <w:rPr>
          <w:rFonts w:cs="David" w:hint="cs"/>
          <w:rtl/>
        </w:rPr>
      </w:pPr>
      <w:r w:rsidRPr="00AD5428">
        <w:rPr>
          <w:rFonts w:cs="David" w:hint="cs"/>
          <w:rtl/>
        </w:rPr>
        <w:t xml:space="preserve">היועצת המשפטית של הוועדה אומרת שמדובר בהצעה גדולה ומורכבת. היא מציעה שכיוון שהממשלה ביקשה פטור משלושת הקריאות. היועצת המשפטית מציעה פטור רק מהקריאה הראשונה. </w:t>
      </w:r>
    </w:p>
    <w:p w14:paraId="1FEEC35E" w14:textId="77777777" w:rsidR="00AD5428" w:rsidRPr="00AD5428" w:rsidRDefault="00AD5428" w:rsidP="00AD5428">
      <w:pPr>
        <w:bidi/>
        <w:jc w:val="both"/>
        <w:rPr>
          <w:rFonts w:cs="David" w:hint="cs"/>
          <w:rtl/>
        </w:rPr>
      </w:pPr>
    </w:p>
    <w:p w14:paraId="25C9A0C7" w14:textId="77777777" w:rsidR="00AD5428" w:rsidRPr="00AD5428" w:rsidRDefault="00AD5428" w:rsidP="00AD5428">
      <w:pPr>
        <w:bidi/>
        <w:jc w:val="both"/>
        <w:rPr>
          <w:rFonts w:cs="David" w:hint="cs"/>
          <w:rtl/>
        </w:rPr>
      </w:pPr>
      <w:r w:rsidRPr="00AD5428">
        <w:rPr>
          <w:rFonts w:cs="David" w:hint="cs"/>
          <w:u w:val="single"/>
          <w:rtl/>
        </w:rPr>
        <w:t>גדעון סער:</w:t>
      </w:r>
    </w:p>
    <w:p w14:paraId="4329AB8A" w14:textId="77777777" w:rsidR="00AD5428" w:rsidRPr="00AD5428" w:rsidRDefault="00AD5428" w:rsidP="00AD5428">
      <w:pPr>
        <w:bidi/>
        <w:jc w:val="both"/>
        <w:rPr>
          <w:rFonts w:cs="David" w:hint="cs"/>
          <w:rtl/>
        </w:rPr>
      </w:pPr>
    </w:p>
    <w:p w14:paraId="30A69E48" w14:textId="77777777" w:rsidR="00AD5428" w:rsidRPr="00AD5428" w:rsidRDefault="00AD5428" w:rsidP="00AD5428">
      <w:pPr>
        <w:bidi/>
        <w:jc w:val="both"/>
        <w:rPr>
          <w:rFonts w:cs="David" w:hint="cs"/>
          <w:rtl/>
        </w:rPr>
      </w:pPr>
      <w:r w:rsidRPr="00AD5428">
        <w:rPr>
          <w:rFonts w:cs="David" w:hint="cs"/>
          <w:rtl/>
        </w:rPr>
        <w:tab/>
        <w:t>מאה אחוז. עכשיו אני לא לומד את זה, אז לפחות לפני קריאה שניה ושלישית אני אלמד.</w:t>
      </w:r>
    </w:p>
    <w:p w14:paraId="0312FF22" w14:textId="77777777" w:rsidR="00AD5428" w:rsidRPr="00AD5428" w:rsidRDefault="00AD5428" w:rsidP="00AD5428">
      <w:pPr>
        <w:bidi/>
        <w:jc w:val="both"/>
        <w:rPr>
          <w:rFonts w:cs="David" w:hint="cs"/>
          <w:rtl/>
        </w:rPr>
      </w:pPr>
    </w:p>
    <w:p w14:paraId="0AD28010" w14:textId="77777777" w:rsidR="00AD5428" w:rsidRPr="00AD5428" w:rsidRDefault="00AD5428" w:rsidP="00AD5428">
      <w:pPr>
        <w:bidi/>
        <w:jc w:val="both"/>
        <w:rPr>
          <w:rFonts w:cs="David" w:hint="cs"/>
          <w:u w:val="single"/>
          <w:rtl/>
        </w:rPr>
      </w:pPr>
      <w:r w:rsidRPr="00AD5428">
        <w:rPr>
          <w:rFonts w:cs="David" w:hint="cs"/>
          <w:u w:val="single"/>
          <w:rtl/>
        </w:rPr>
        <w:t>אביגדור יצחקי:</w:t>
      </w:r>
    </w:p>
    <w:p w14:paraId="4887AEF2" w14:textId="77777777" w:rsidR="00AD5428" w:rsidRPr="00AD5428" w:rsidRDefault="00AD5428" w:rsidP="00AD5428">
      <w:pPr>
        <w:bidi/>
        <w:jc w:val="both"/>
        <w:rPr>
          <w:rFonts w:cs="David" w:hint="cs"/>
          <w:rtl/>
        </w:rPr>
      </w:pPr>
    </w:p>
    <w:p w14:paraId="184F4F2D" w14:textId="77777777" w:rsidR="00AD5428" w:rsidRPr="00AD5428" w:rsidRDefault="00AD5428" w:rsidP="00AD5428">
      <w:pPr>
        <w:bidi/>
        <w:ind w:firstLine="567"/>
        <w:jc w:val="both"/>
        <w:rPr>
          <w:rFonts w:cs="David" w:hint="cs"/>
          <w:rtl/>
        </w:rPr>
      </w:pPr>
      <w:r w:rsidRPr="00AD5428">
        <w:rPr>
          <w:rFonts w:cs="David" w:hint="cs"/>
          <w:rtl/>
        </w:rPr>
        <w:t>אני אומר לך, גדעון, שזאת הטבת מס אמיתית ב-2006 לטובת אזרחי מדינת ישראל. אם זה לא ייגמר עד ה-31.12, ההטבה הזאת נמחקת. לכן, אנחנו צריכים להעביר אותה היום ומחר, בקריאה ראשונה שניה ושלישית. עם כל הכבוד, תרצו אחרי זה לדבר על 2007, נבוא ונדבר על 2007. כרגע אף אחד מחברי הכנסת לא רוצה לפגום בהטבת מס לתושבי מדינת ישראל.</w:t>
      </w:r>
    </w:p>
    <w:p w14:paraId="359D30AA" w14:textId="77777777" w:rsidR="00AD5428" w:rsidRPr="00AD5428" w:rsidRDefault="00AD5428" w:rsidP="00AD5428">
      <w:pPr>
        <w:bidi/>
        <w:jc w:val="both"/>
        <w:rPr>
          <w:rFonts w:cs="David" w:hint="cs"/>
          <w:rtl/>
        </w:rPr>
      </w:pPr>
    </w:p>
    <w:p w14:paraId="6A60AFE3" w14:textId="77777777" w:rsidR="00AD5428" w:rsidRPr="00AD5428" w:rsidRDefault="00AD5428" w:rsidP="00AD5428">
      <w:pPr>
        <w:bidi/>
        <w:jc w:val="both"/>
        <w:rPr>
          <w:rFonts w:cs="David" w:hint="cs"/>
          <w:rtl/>
        </w:rPr>
      </w:pPr>
      <w:r w:rsidRPr="00AD5428">
        <w:rPr>
          <w:rFonts w:cs="David" w:hint="cs"/>
          <w:rtl/>
        </w:rPr>
        <w:t>מי בעד קבלת פטור מחובת הנחה בשלושת הקריאות?</w:t>
      </w:r>
    </w:p>
    <w:p w14:paraId="1A489845" w14:textId="77777777" w:rsidR="00AD5428" w:rsidRPr="00AD5428" w:rsidRDefault="00AD5428" w:rsidP="00AD5428">
      <w:pPr>
        <w:bidi/>
        <w:jc w:val="both"/>
        <w:rPr>
          <w:rFonts w:cs="David" w:hint="cs"/>
          <w:rtl/>
        </w:rPr>
      </w:pPr>
    </w:p>
    <w:p w14:paraId="6E064BC1" w14:textId="77777777" w:rsidR="00AD5428" w:rsidRPr="00AD5428" w:rsidRDefault="00AD5428" w:rsidP="00AD5428">
      <w:pPr>
        <w:bidi/>
        <w:jc w:val="both"/>
        <w:rPr>
          <w:rFonts w:cs="David" w:hint="cs"/>
          <w:b/>
          <w:bCs/>
          <w:rtl/>
        </w:rPr>
      </w:pPr>
      <w:r w:rsidRPr="00AD5428">
        <w:rPr>
          <w:rFonts w:cs="David" w:hint="cs"/>
          <w:b/>
          <w:bCs/>
          <w:rtl/>
        </w:rPr>
        <w:t>הצבעה</w:t>
      </w:r>
    </w:p>
    <w:p w14:paraId="02953044" w14:textId="77777777" w:rsidR="00AD5428" w:rsidRPr="00AD5428" w:rsidRDefault="00AD5428" w:rsidP="00AD5428">
      <w:pPr>
        <w:bidi/>
        <w:jc w:val="both"/>
        <w:rPr>
          <w:rFonts w:cs="David" w:hint="cs"/>
          <w:b/>
          <w:bCs/>
          <w:rtl/>
        </w:rPr>
      </w:pPr>
    </w:p>
    <w:p w14:paraId="30694BA3"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רוב</w:t>
      </w:r>
    </w:p>
    <w:p w14:paraId="52878921"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34A48A76" w14:textId="77777777" w:rsidR="00AD5428" w:rsidRPr="00AD5428" w:rsidRDefault="00AD5428" w:rsidP="00AD5428">
      <w:pPr>
        <w:bidi/>
        <w:jc w:val="both"/>
        <w:rPr>
          <w:rFonts w:cs="David" w:hint="cs"/>
          <w:rtl/>
        </w:rPr>
      </w:pPr>
      <w:r w:rsidRPr="00AD5428">
        <w:rPr>
          <w:rFonts w:cs="David" w:hint="cs"/>
          <w:rtl/>
        </w:rPr>
        <w:t>מתנגדים - אין</w:t>
      </w:r>
    </w:p>
    <w:p w14:paraId="276091AF" w14:textId="77777777" w:rsidR="00AD5428" w:rsidRPr="00AD5428" w:rsidRDefault="00AD5428" w:rsidP="00AD5428">
      <w:pPr>
        <w:bidi/>
        <w:jc w:val="both"/>
        <w:rPr>
          <w:rFonts w:cs="David" w:hint="cs"/>
          <w:rtl/>
        </w:rPr>
      </w:pPr>
    </w:p>
    <w:p w14:paraId="3EC19E9F"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24EF0E82" w14:textId="77777777" w:rsidR="00AD5428" w:rsidRPr="00AD5428" w:rsidRDefault="00AD5428" w:rsidP="00AD5428">
      <w:pPr>
        <w:bidi/>
        <w:jc w:val="both"/>
        <w:rPr>
          <w:rFonts w:cs="David" w:hint="cs"/>
          <w:rtl/>
        </w:rPr>
      </w:pPr>
    </w:p>
    <w:p w14:paraId="020C556A" w14:textId="77777777" w:rsidR="00AD5428" w:rsidRPr="00AD5428" w:rsidRDefault="00AD5428" w:rsidP="00AD5428">
      <w:pPr>
        <w:bidi/>
        <w:ind w:firstLine="567"/>
        <w:jc w:val="both"/>
        <w:rPr>
          <w:rFonts w:cs="David" w:hint="cs"/>
          <w:rtl/>
        </w:rPr>
      </w:pPr>
      <w:r w:rsidRPr="00AD5428">
        <w:rPr>
          <w:rFonts w:cs="David" w:hint="cs"/>
          <w:rtl/>
        </w:rPr>
        <w:t xml:space="preserve">ההצעה התקבלה פה אחד ולפיכך אני קובעת שיש להצעה הזאת פטור מחובת הנחה. </w:t>
      </w:r>
    </w:p>
    <w:p w14:paraId="2E358239" w14:textId="77777777" w:rsidR="00AD5428" w:rsidRPr="00AD5428" w:rsidRDefault="00AD5428" w:rsidP="00AD5428">
      <w:pPr>
        <w:bidi/>
        <w:jc w:val="both"/>
        <w:rPr>
          <w:rFonts w:cs="David" w:hint="cs"/>
          <w:rtl/>
        </w:rPr>
      </w:pPr>
    </w:p>
    <w:p w14:paraId="55D19FD2" w14:textId="77777777" w:rsidR="00AD5428" w:rsidRPr="00AD5428" w:rsidRDefault="00AD5428" w:rsidP="00AD5428">
      <w:pPr>
        <w:bidi/>
        <w:jc w:val="both"/>
        <w:rPr>
          <w:rFonts w:cs="David" w:hint="cs"/>
          <w:b/>
          <w:bCs/>
          <w:u w:val="single"/>
          <w:rtl/>
        </w:rPr>
      </w:pPr>
      <w:r w:rsidRPr="00AD5428">
        <w:rPr>
          <w:rFonts w:cs="David"/>
          <w:rtl/>
        </w:rPr>
        <w:br w:type="page"/>
      </w:r>
      <w:r w:rsidRPr="00AD5428">
        <w:rPr>
          <w:rFonts w:cs="David" w:hint="cs"/>
          <w:b/>
          <w:bCs/>
          <w:rtl/>
        </w:rPr>
        <w:t>ה.</w:t>
      </w:r>
      <w:r w:rsidRPr="00AD5428">
        <w:rPr>
          <w:rFonts w:cs="David" w:hint="cs"/>
          <w:rtl/>
        </w:rPr>
        <w:t xml:space="preserve"> </w:t>
      </w:r>
      <w:r w:rsidRPr="00AD5428">
        <w:rPr>
          <w:rFonts w:cs="David" w:hint="cs"/>
          <w:b/>
          <w:bCs/>
          <w:u w:val="single"/>
          <w:rtl/>
        </w:rPr>
        <w:t>קביעת ועדות לדיון בהצעות חוק:</w:t>
      </w:r>
    </w:p>
    <w:p w14:paraId="65ED2755" w14:textId="77777777" w:rsidR="00AD5428" w:rsidRPr="00AD5428" w:rsidRDefault="00AD5428" w:rsidP="00AD5428">
      <w:pPr>
        <w:bidi/>
        <w:jc w:val="both"/>
        <w:rPr>
          <w:rFonts w:cs="David" w:hint="cs"/>
          <w:rtl/>
        </w:rPr>
      </w:pPr>
    </w:p>
    <w:p w14:paraId="560AE53C"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7B090436" w14:textId="77777777" w:rsidR="00AD5428" w:rsidRPr="00AD5428" w:rsidRDefault="00AD5428" w:rsidP="00AD5428">
      <w:pPr>
        <w:bidi/>
        <w:jc w:val="both"/>
        <w:rPr>
          <w:rFonts w:cs="David" w:hint="cs"/>
          <w:rtl/>
        </w:rPr>
      </w:pPr>
    </w:p>
    <w:p w14:paraId="23F38E85" w14:textId="77777777" w:rsidR="00AD5428" w:rsidRPr="00AD5428" w:rsidRDefault="00AD5428" w:rsidP="00AD5428">
      <w:pPr>
        <w:bidi/>
        <w:ind w:firstLine="567"/>
        <w:jc w:val="both"/>
        <w:rPr>
          <w:rFonts w:cs="David" w:hint="cs"/>
          <w:rtl/>
        </w:rPr>
      </w:pPr>
      <w:r w:rsidRPr="00AD5428">
        <w:rPr>
          <w:rFonts w:cs="David" w:hint="cs"/>
          <w:rtl/>
        </w:rPr>
        <w:t>הנושא הבא הוא קביעת ועדות לדיון בהצעות לסדר היום. יש לנו 16 הצעות שלגביהן יש מחלקות לגבי הוועדות. אני אקריא את ההצעה, אומר מה נאמר במליאה ואומר מה חוות דעתה של היועצת המשפטית של הוועדה, באיזו ועדה החוק אמור לבוא לדיון.</w:t>
      </w:r>
    </w:p>
    <w:p w14:paraId="51AF4461" w14:textId="77777777" w:rsidR="00AD5428" w:rsidRPr="00AD5428" w:rsidRDefault="00AD5428" w:rsidP="00AD5428">
      <w:pPr>
        <w:bidi/>
        <w:ind w:firstLine="567"/>
        <w:jc w:val="both"/>
        <w:rPr>
          <w:rFonts w:cs="David" w:hint="cs"/>
          <w:rtl/>
        </w:rPr>
      </w:pPr>
    </w:p>
    <w:p w14:paraId="4BDF22B1" w14:textId="77777777" w:rsidR="00AD5428" w:rsidRPr="00AD5428" w:rsidRDefault="00AD5428" w:rsidP="00AD5428">
      <w:pPr>
        <w:bidi/>
        <w:ind w:firstLine="567"/>
        <w:jc w:val="both"/>
        <w:rPr>
          <w:rFonts w:cs="David" w:hint="cs"/>
          <w:b/>
          <w:bCs/>
          <w:rtl/>
        </w:rPr>
      </w:pPr>
      <w:r w:rsidRPr="00AD5428">
        <w:rPr>
          <w:rFonts w:cs="David" w:hint="cs"/>
          <w:b/>
          <w:bCs/>
          <w:rtl/>
        </w:rPr>
        <w:t>1. הצעת חוק ההוצאה לפועל (תיקון - מניעת פגיעה במוסד חינוכי) התשס"ו-2996 של חבר הכנסת מוחמד ברכה וקבוצת חברי כנסת. (פ/29/17).</w:t>
      </w:r>
    </w:p>
    <w:p w14:paraId="4A42B7E4" w14:textId="77777777" w:rsidR="00AD5428" w:rsidRPr="00AD5428" w:rsidRDefault="00AD5428" w:rsidP="00AD5428">
      <w:pPr>
        <w:bidi/>
        <w:jc w:val="both"/>
        <w:rPr>
          <w:rFonts w:cs="David" w:hint="cs"/>
          <w:rtl/>
        </w:rPr>
      </w:pPr>
    </w:p>
    <w:p w14:paraId="7C958CA0" w14:textId="77777777" w:rsidR="00AD5428" w:rsidRPr="00AD5428" w:rsidRDefault="00AD5428" w:rsidP="00AD5428">
      <w:pPr>
        <w:bidi/>
        <w:ind w:firstLine="567"/>
        <w:jc w:val="both"/>
        <w:rPr>
          <w:rFonts w:cs="David" w:hint="cs"/>
          <w:rtl/>
        </w:rPr>
      </w:pPr>
      <w:r w:rsidRPr="00AD5428">
        <w:rPr>
          <w:rFonts w:cs="David" w:hint="cs"/>
          <w:rtl/>
        </w:rPr>
        <w:t xml:space="preserve">לפי הייעוץ המשפטי של הכנסת זה בוועדת חוקה חוק ומשפט. </w:t>
      </w:r>
    </w:p>
    <w:p w14:paraId="1040DE6C" w14:textId="77777777" w:rsidR="00AD5428" w:rsidRPr="00AD5428" w:rsidRDefault="00AD5428" w:rsidP="00AD5428">
      <w:pPr>
        <w:bidi/>
        <w:ind w:firstLine="567"/>
        <w:jc w:val="both"/>
        <w:rPr>
          <w:rFonts w:cs="David" w:hint="cs"/>
          <w:rtl/>
        </w:rPr>
      </w:pPr>
    </w:p>
    <w:p w14:paraId="23A1984C" w14:textId="77777777" w:rsidR="00AD5428" w:rsidRPr="00AD5428" w:rsidRDefault="00AD5428" w:rsidP="00AD5428">
      <w:pPr>
        <w:bidi/>
        <w:ind w:firstLine="567"/>
        <w:jc w:val="both"/>
        <w:rPr>
          <w:rFonts w:cs="David" w:hint="cs"/>
          <w:rtl/>
        </w:rPr>
      </w:pPr>
      <w:r w:rsidRPr="00AD5428">
        <w:rPr>
          <w:rFonts w:cs="David" w:hint="cs"/>
          <w:rtl/>
        </w:rPr>
        <w:t>ועדת השרים לענייני חקיקה מבקשת לא להמשיך לדון בהצעת חוק זאת עד לאחר שתוכן הצעת חוק ממשלתית. כשאתה הנחת את הצעת החוק הטרומית, זה מה שהוסכם ביניכם?</w:t>
      </w:r>
    </w:p>
    <w:p w14:paraId="095C64E5" w14:textId="77777777" w:rsidR="00AD5428" w:rsidRPr="00AD5428" w:rsidRDefault="00AD5428" w:rsidP="00AD5428">
      <w:pPr>
        <w:bidi/>
        <w:jc w:val="both"/>
        <w:rPr>
          <w:rFonts w:cs="David" w:hint="cs"/>
          <w:rtl/>
        </w:rPr>
      </w:pPr>
    </w:p>
    <w:p w14:paraId="38974B08"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1F264155" w14:textId="77777777" w:rsidR="00AD5428" w:rsidRPr="00AD5428" w:rsidRDefault="00AD5428" w:rsidP="00AD5428">
      <w:pPr>
        <w:bidi/>
        <w:jc w:val="both"/>
        <w:rPr>
          <w:rFonts w:cs="David" w:hint="cs"/>
          <w:u w:val="single"/>
          <w:rtl/>
        </w:rPr>
      </w:pPr>
    </w:p>
    <w:p w14:paraId="19A5220A" w14:textId="77777777" w:rsidR="00AD5428" w:rsidRPr="00AD5428" w:rsidRDefault="00AD5428" w:rsidP="00AD5428">
      <w:pPr>
        <w:bidi/>
        <w:jc w:val="both"/>
        <w:rPr>
          <w:rFonts w:cs="David" w:hint="cs"/>
          <w:rtl/>
        </w:rPr>
      </w:pPr>
      <w:r w:rsidRPr="00AD5428">
        <w:rPr>
          <w:rFonts w:cs="David" w:hint="cs"/>
          <w:rtl/>
        </w:rPr>
        <w:tab/>
        <w:t>כן.</w:t>
      </w:r>
    </w:p>
    <w:p w14:paraId="6F178A09" w14:textId="77777777" w:rsidR="00AD5428" w:rsidRPr="00AD5428" w:rsidRDefault="00AD5428" w:rsidP="00AD5428">
      <w:pPr>
        <w:bidi/>
        <w:jc w:val="both"/>
        <w:rPr>
          <w:rFonts w:cs="David" w:hint="cs"/>
          <w:rtl/>
        </w:rPr>
      </w:pPr>
    </w:p>
    <w:p w14:paraId="75176225" w14:textId="77777777" w:rsidR="00AD5428" w:rsidRPr="00AD5428" w:rsidRDefault="00AD5428" w:rsidP="00AD5428">
      <w:pPr>
        <w:bidi/>
        <w:jc w:val="both"/>
        <w:rPr>
          <w:rFonts w:cs="David" w:hint="cs"/>
          <w:rtl/>
        </w:rPr>
      </w:pPr>
      <w:r w:rsidRPr="00AD5428">
        <w:rPr>
          <w:rFonts w:cs="David" w:hint="cs"/>
          <w:u w:val="single"/>
          <w:rtl/>
        </w:rPr>
        <w:t>גדעון סער:</w:t>
      </w:r>
    </w:p>
    <w:p w14:paraId="1D1D0E6B" w14:textId="77777777" w:rsidR="00AD5428" w:rsidRPr="00AD5428" w:rsidRDefault="00AD5428" w:rsidP="00AD5428">
      <w:pPr>
        <w:bidi/>
        <w:jc w:val="both"/>
        <w:rPr>
          <w:rFonts w:cs="David" w:hint="cs"/>
          <w:rtl/>
        </w:rPr>
      </w:pPr>
    </w:p>
    <w:p w14:paraId="7EBEE4C7" w14:textId="77777777" w:rsidR="00AD5428" w:rsidRPr="00AD5428" w:rsidRDefault="00AD5428" w:rsidP="00AD5428">
      <w:pPr>
        <w:bidi/>
        <w:ind w:firstLine="567"/>
        <w:jc w:val="both"/>
        <w:rPr>
          <w:rFonts w:cs="David" w:hint="cs"/>
          <w:rtl/>
        </w:rPr>
      </w:pPr>
      <w:r w:rsidRPr="00AD5428">
        <w:rPr>
          <w:rFonts w:cs="David" w:hint="cs"/>
          <w:rtl/>
        </w:rPr>
        <w:t>אפשר להקפיא את זה בוועדה הייעודית, למה פה?</w:t>
      </w:r>
    </w:p>
    <w:p w14:paraId="7C5B9230" w14:textId="77777777" w:rsidR="00AD5428" w:rsidRPr="00AD5428" w:rsidRDefault="00AD5428" w:rsidP="00AD5428">
      <w:pPr>
        <w:bidi/>
        <w:jc w:val="both"/>
        <w:rPr>
          <w:rFonts w:cs="David" w:hint="cs"/>
          <w:rtl/>
        </w:rPr>
      </w:pPr>
    </w:p>
    <w:p w14:paraId="60042ADB"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1AECF14C" w14:textId="77777777" w:rsidR="00AD5428" w:rsidRPr="00AD5428" w:rsidRDefault="00AD5428" w:rsidP="00AD5428">
      <w:pPr>
        <w:bidi/>
        <w:jc w:val="both"/>
        <w:rPr>
          <w:rFonts w:cs="David" w:hint="cs"/>
          <w:rtl/>
        </w:rPr>
      </w:pPr>
    </w:p>
    <w:p w14:paraId="0EF1AD01" w14:textId="77777777" w:rsidR="00AD5428" w:rsidRPr="00AD5428" w:rsidRDefault="00AD5428" w:rsidP="00AD5428">
      <w:pPr>
        <w:bidi/>
        <w:ind w:firstLine="567"/>
        <w:jc w:val="both"/>
        <w:rPr>
          <w:rFonts w:cs="David" w:hint="cs"/>
          <w:rtl/>
        </w:rPr>
      </w:pPr>
      <w:r w:rsidRPr="00AD5428">
        <w:rPr>
          <w:rFonts w:cs="David" w:hint="cs"/>
          <w:rtl/>
        </w:rPr>
        <w:t>אני חושב שעדיף שוועדת החינוך תטפל בעניין הזה כיוון שמדובר בסמכויות של הוצאה לפועל על תשלומי הורים לבתי ספר. איסור של עיקולים על תשלומי הורים בגלל חובות של מועצות מקומיות. זה יכול לנוע בין 3 ועדות: ועדת הפנים כי מדובר במועצות מקומיות, חוקה חוק ומשפט כי זה הוצאה לפועל וחינוך כי זה תשלומי הורים לבתי הספר.</w:t>
      </w:r>
    </w:p>
    <w:p w14:paraId="6886C246" w14:textId="77777777" w:rsidR="00AD5428" w:rsidRPr="00AD5428" w:rsidRDefault="00AD5428" w:rsidP="00AD5428">
      <w:pPr>
        <w:bidi/>
        <w:jc w:val="both"/>
        <w:rPr>
          <w:rFonts w:cs="David" w:hint="cs"/>
          <w:rtl/>
        </w:rPr>
      </w:pPr>
    </w:p>
    <w:p w14:paraId="14D7D924"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7B1E829" w14:textId="77777777" w:rsidR="00AD5428" w:rsidRPr="00AD5428" w:rsidRDefault="00AD5428" w:rsidP="00AD5428">
      <w:pPr>
        <w:bidi/>
        <w:jc w:val="both"/>
        <w:rPr>
          <w:rFonts w:cs="David" w:hint="cs"/>
          <w:rtl/>
        </w:rPr>
      </w:pPr>
    </w:p>
    <w:p w14:paraId="3F243B92" w14:textId="77777777" w:rsidR="00AD5428" w:rsidRPr="00AD5428" w:rsidRDefault="00AD5428" w:rsidP="00AD5428">
      <w:pPr>
        <w:bidi/>
        <w:jc w:val="both"/>
        <w:rPr>
          <w:rFonts w:cs="David" w:hint="cs"/>
          <w:rtl/>
        </w:rPr>
      </w:pPr>
      <w:r w:rsidRPr="00AD5428">
        <w:rPr>
          <w:rFonts w:cs="David" w:hint="cs"/>
          <w:rtl/>
        </w:rPr>
        <w:tab/>
        <w:t xml:space="preserve">יש לי פה הערה שוועדת החוקה חוק ומשפט מטפלת בכל נושא ההוצאה לפועל כולל רפורמות בחוק ההסדרים. </w:t>
      </w:r>
    </w:p>
    <w:p w14:paraId="6C0E1F3C" w14:textId="77777777" w:rsidR="00AD5428" w:rsidRPr="00AD5428" w:rsidRDefault="00AD5428" w:rsidP="00AD5428">
      <w:pPr>
        <w:bidi/>
        <w:jc w:val="both"/>
        <w:rPr>
          <w:rFonts w:cs="David" w:hint="cs"/>
          <w:rtl/>
        </w:rPr>
      </w:pPr>
    </w:p>
    <w:p w14:paraId="74D140C6"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1AAECF10" w14:textId="77777777" w:rsidR="00AD5428" w:rsidRPr="00AD5428" w:rsidRDefault="00AD5428" w:rsidP="00AD5428">
      <w:pPr>
        <w:bidi/>
        <w:jc w:val="both"/>
        <w:rPr>
          <w:rFonts w:cs="David" w:hint="cs"/>
          <w:rtl/>
        </w:rPr>
      </w:pPr>
    </w:p>
    <w:p w14:paraId="3F4A5847" w14:textId="77777777" w:rsidR="00AD5428" w:rsidRPr="00AD5428" w:rsidRDefault="00AD5428" w:rsidP="00AD5428">
      <w:pPr>
        <w:bidi/>
        <w:ind w:firstLine="567"/>
        <w:jc w:val="both"/>
        <w:rPr>
          <w:rFonts w:cs="David" w:hint="cs"/>
          <w:rtl/>
        </w:rPr>
      </w:pPr>
      <w:r w:rsidRPr="00AD5428">
        <w:rPr>
          <w:rFonts w:cs="David" w:hint="cs"/>
          <w:rtl/>
        </w:rPr>
        <w:t>אבל הבסיס של הצעות החוק הוא לשמור על מוסד חינוכי.</w:t>
      </w:r>
    </w:p>
    <w:p w14:paraId="22296FDD" w14:textId="77777777" w:rsidR="00AD5428" w:rsidRPr="00AD5428" w:rsidRDefault="00AD5428" w:rsidP="00AD5428">
      <w:pPr>
        <w:bidi/>
        <w:jc w:val="both"/>
        <w:rPr>
          <w:rFonts w:cs="David" w:hint="cs"/>
          <w:rtl/>
        </w:rPr>
      </w:pPr>
    </w:p>
    <w:p w14:paraId="2AB5437C"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06EAA97E" w14:textId="77777777" w:rsidR="00AD5428" w:rsidRPr="00AD5428" w:rsidRDefault="00AD5428" w:rsidP="00AD5428">
      <w:pPr>
        <w:bidi/>
        <w:jc w:val="both"/>
        <w:rPr>
          <w:rFonts w:cs="David" w:hint="cs"/>
          <w:rtl/>
        </w:rPr>
      </w:pPr>
    </w:p>
    <w:p w14:paraId="7374F826" w14:textId="77777777" w:rsidR="00AD5428" w:rsidRPr="00AD5428" w:rsidRDefault="00AD5428" w:rsidP="00AD5428">
      <w:pPr>
        <w:bidi/>
        <w:ind w:firstLine="567"/>
        <w:jc w:val="both"/>
        <w:rPr>
          <w:rFonts w:cs="David" w:hint="cs"/>
          <w:rtl/>
        </w:rPr>
      </w:pPr>
      <w:r w:rsidRPr="00AD5428">
        <w:rPr>
          <w:rFonts w:cs="David" w:hint="cs"/>
          <w:rtl/>
        </w:rPr>
        <w:t xml:space="preserve">זה חד משמעית חוקה. </w:t>
      </w:r>
    </w:p>
    <w:p w14:paraId="6960BE8A" w14:textId="77777777" w:rsidR="00AD5428" w:rsidRPr="00AD5428" w:rsidRDefault="00AD5428" w:rsidP="00AD5428">
      <w:pPr>
        <w:bidi/>
        <w:jc w:val="both"/>
        <w:rPr>
          <w:rFonts w:cs="David" w:hint="cs"/>
          <w:rtl/>
        </w:rPr>
      </w:pPr>
    </w:p>
    <w:p w14:paraId="3F7AB456"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616518EA" w14:textId="77777777" w:rsidR="00AD5428" w:rsidRPr="00AD5428" w:rsidRDefault="00AD5428" w:rsidP="00AD5428">
      <w:pPr>
        <w:bidi/>
        <w:jc w:val="both"/>
        <w:rPr>
          <w:rFonts w:cs="David" w:hint="cs"/>
          <w:rtl/>
        </w:rPr>
      </w:pPr>
    </w:p>
    <w:p w14:paraId="7E79A265" w14:textId="77777777" w:rsidR="00AD5428" w:rsidRPr="00AD5428" w:rsidRDefault="00AD5428" w:rsidP="00AD5428">
      <w:pPr>
        <w:bidi/>
        <w:ind w:firstLine="567"/>
        <w:jc w:val="both"/>
        <w:rPr>
          <w:rFonts w:cs="David" w:hint="cs"/>
          <w:rtl/>
        </w:rPr>
      </w:pPr>
      <w:r w:rsidRPr="00AD5428">
        <w:rPr>
          <w:rFonts w:cs="David" w:hint="cs"/>
          <w:rtl/>
        </w:rPr>
        <w:t xml:space="preserve">אנחנו נצביע על זה להעביר את זה לוועדה אבל תוך ציון מפורש שהצעת החוק לא תקודם אלא תוך תאום עם הממשלה. </w:t>
      </w:r>
    </w:p>
    <w:p w14:paraId="1B57F148" w14:textId="77777777" w:rsidR="00AD5428" w:rsidRPr="00AD5428" w:rsidRDefault="00AD5428" w:rsidP="00AD5428">
      <w:pPr>
        <w:bidi/>
        <w:ind w:firstLine="567"/>
        <w:jc w:val="both"/>
        <w:rPr>
          <w:rFonts w:cs="David" w:hint="cs"/>
          <w:rtl/>
        </w:rPr>
      </w:pPr>
    </w:p>
    <w:p w14:paraId="17D022E9" w14:textId="77777777" w:rsidR="00AD5428" w:rsidRPr="00AD5428" w:rsidRDefault="00AD5428" w:rsidP="00AD5428">
      <w:pPr>
        <w:bidi/>
        <w:ind w:firstLine="567"/>
        <w:jc w:val="both"/>
        <w:rPr>
          <w:rFonts w:cs="David" w:hint="cs"/>
          <w:rtl/>
        </w:rPr>
      </w:pPr>
      <w:r w:rsidRPr="00AD5428">
        <w:rPr>
          <w:rFonts w:cs="David" w:hint="cs"/>
          <w:rtl/>
        </w:rPr>
        <w:t>מי בעד להעביר את ההצעה לוועדת חוקה?</w:t>
      </w:r>
    </w:p>
    <w:p w14:paraId="26D810A0" w14:textId="77777777" w:rsidR="00AD5428" w:rsidRPr="00AD5428" w:rsidRDefault="00AD5428" w:rsidP="00AD5428">
      <w:pPr>
        <w:bidi/>
        <w:ind w:firstLine="567"/>
        <w:jc w:val="both"/>
        <w:rPr>
          <w:rFonts w:cs="David" w:hint="cs"/>
          <w:rtl/>
        </w:rPr>
      </w:pPr>
    </w:p>
    <w:p w14:paraId="4A0284A5" w14:textId="77777777" w:rsidR="00AD5428" w:rsidRPr="00AD5428" w:rsidRDefault="00AD5428" w:rsidP="00AD5428">
      <w:pPr>
        <w:bidi/>
        <w:ind w:firstLine="567"/>
        <w:jc w:val="both"/>
        <w:rPr>
          <w:rFonts w:cs="David" w:hint="cs"/>
          <w:b/>
          <w:bCs/>
          <w:rtl/>
        </w:rPr>
      </w:pPr>
      <w:r w:rsidRPr="00AD5428">
        <w:rPr>
          <w:rFonts w:cs="David" w:hint="cs"/>
          <w:b/>
          <w:bCs/>
          <w:rtl/>
        </w:rPr>
        <w:t>הצבעה</w:t>
      </w:r>
    </w:p>
    <w:p w14:paraId="5DA78276" w14:textId="77777777" w:rsidR="00AD5428" w:rsidRPr="00AD5428" w:rsidRDefault="00AD5428" w:rsidP="00AD5428">
      <w:pPr>
        <w:bidi/>
        <w:ind w:firstLine="567"/>
        <w:jc w:val="both"/>
        <w:rPr>
          <w:rFonts w:cs="David" w:hint="cs"/>
          <w:rtl/>
        </w:rPr>
      </w:pPr>
    </w:p>
    <w:p w14:paraId="7E44BE82" w14:textId="77777777" w:rsidR="00AD5428" w:rsidRPr="00AD5428" w:rsidRDefault="00AD5428" w:rsidP="00AD5428">
      <w:pPr>
        <w:bidi/>
        <w:ind w:firstLine="567"/>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רוב</w:t>
      </w:r>
    </w:p>
    <w:p w14:paraId="2E4D72AB" w14:textId="77777777" w:rsidR="00AD5428" w:rsidRPr="00AD5428" w:rsidRDefault="00AD5428" w:rsidP="00AD5428">
      <w:pPr>
        <w:bidi/>
        <w:ind w:firstLine="567"/>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6C34E442" w14:textId="77777777" w:rsidR="00AD5428" w:rsidRPr="00AD5428" w:rsidRDefault="00AD5428" w:rsidP="00AD5428">
      <w:pPr>
        <w:bidi/>
        <w:ind w:firstLine="567"/>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אין</w:t>
      </w:r>
    </w:p>
    <w:p w14:paraId="4425A586" w14:textId="77777777" w:rsidR="00AD5428" w:rsidRPr="00AD5428" w:rsidRDefault="00AD5428" w:rsidP="00AD5428">
      <w:pPr>
        <w:bidi/>
        <w:ind w:firstLine="567"/>
        <w:jc w:val="both"/>
        <w:rPr>
          <w:rFonts w:cs="David" w:hint="cs"/>
          <w:rtl/>
        </w:rPr>
      </w:pPr>
      <w:r w:rsidRPr="00AD5428">
        <w:rPr>
          <w:rFonts w:cs="David" w:hint="cs"/>
          <w:rtl/>
        </w:rPr>
        <w:t>ההצעה להעביר את הצעת החוק לוועדת חוקה חוק ומשפט, נתקבלה.</w:t>
      </w:r>
    </w:p>
    <w:p w14:paraId="734BCEBB" w14:textId="77777777" w:rsidR="00AD5428" w:rsidRPr="00AD5428" w:rsidRDefault="00AD5428" w:rsidP="00AD5428">
      <w:pPr>
        <w:bidi/>
        <w:jc w:val="both"/>
        <w:rPr>
          <w:rFonts w:cs="David" w:hint="cs"/>
          <w:rtl/>
        </w:rPr>
      </w:pPr>
    </w:p>
    <w:p w14:paraId="3E46DFF5"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400A95F1" w14:textId="77777777" w:rsidR="00AD5428" w:rsidRPr="00AD5428" w:rsidRDefault="00AD5428" w:rsidP="00AD5428">
      <w:pPr>
        <w:bidi/>
        <w:jc w:val="both"/>
        <w:rPr>
          <w:rFonts w:cs="David" w:hint="cs"/>
          <w:rtl/>
        </w:rPr>
      </w:pPr>
    </w:p>
    <w:p w14:paraId="71271384" w14:textId="77777777" w:rsidR="00AD5428" w:rsidRPr="00AD5428" w:rsidRDefault="00AD5428" w:rsidP="00AD5428">
      <w:pPr>
        <w:bidi/>
        <w:ind w:firstLine="567"/>
        <w:jc w:val="both"/>
        <w:rPr>
          <w:rFonts w:cs="David" w:hint="cs"/>
          <w:rtl/>
        </w:rPr>
      </w:pPr>
      <w:r w:rsidRPr="00AD5428">
        <w:rPr>
          <w:rFonts w:cs="David" w:hint="cs"/>
          <w:rtl/>
        </w:rPr>
        <w:t>התקבל פה אחד.</w:t>
      </w:r>
    </w:p>
    <w:p w14:paraId="0324AE69" w14:textId="77777777" w:rsidR="00AD5428" w:rsidRPr="00AD5428" w:rsidRDefault="00AD5428" w:rsidP="00AD5428">
      <w:pPr>
        <w:bidi/>
        <w:jc w:val="both"/>
        <w:rPr>
          <w:rFonts w:cs="David" w:hint="cs"/>
          <w:rtl/>
        </w:rPr>
      </w:pPr>
    </w:p>
    <w:p w14:paraId="3143A493" w14:textId="77777777" w:rsidR="00AD5428" w:rsidRPr="00AD5428" w:rsidRDefault="00AD5428" w:rsidP="00AD5428">
      <w:pPr>
        <w:bidi/>
        <w:ind w:left="567" w:hanging="567"/>
        <w:jc w:val="both"/>
        <w:rPr>
          <w:rFonts w:cs="David" w:hint="cs"/>
          <w:b/>
          <w:bCs/>
          <w:rtl/>
        </w:rPr>
      </w:pPr>
      <w:r w:rsidRPr="00AD5428">
        <w:rPr>
          <w:rFonts w:cs="David" w:hint="cs"/>
          <w:b/>
          <w:bCs/>
          <w:rtl/>
        </w:rPr>
        <w:t>2.</w:t>
      </w:r>
      <w:r w:rsidRPr="00AD5428">
        <w:rPr>
          <w:rFonts w:cs="David" w:hint="cs"/>
          <w:b/>
          <w:bCs/>
          <w:rtl/>
        </w:rPr>
        <w:tab/>
        <w:t xml:space="preserve">הצעת חוק ניסויים רפואיים בבני אדם, התשס"ו-2006, הצעת חה"כ שלמה ברזניץ (פ/625/17). </w:t>
      </w:r>
    </w:p>
    <w:p w14:paraId="0B0D5840" w14:textId="77777777" w:rsidR="00AD5428" w:rsidRPr="00AD5428" w:rsidRDefault="00AD5428" w:rsidP="00AD5428">
      <w:pPr>
        <w:bidi/>
        <w:ind w:left="567" w:hanging="567"/>
        <w:jc w:val="both"/>
        <w:rPr>
          <w:rFonts w:cs="David" w:hint="cs"/>
          <w:b/>
          <w:bCs/>
          <w:rtl/>
        </w:rPr>
      </w:pPr>
      <w:r w:rsidRPr="00AD5428">
        <w:rPr>
          <w:rFonts w:cs="David" w:hint="cs"/>
          <w:b/>
          <w:bCs/>
          <w:rtl/>
        </w:rPr>
        <w:t>3.</w:t>
      </w:r>
      <w:r w:rsidRPr="00AD5428">
        <w:rPr>
          <w:rFonts w:cs="David" w:hint="cs"/>
          <w:b/>
          <w:bCs/>
          <w:rtl/>
        </w:rPr>
        <w:tab/>
        <w:t>הצעת חוק ניסויים רפואיים בבני אדם, התשס"ו-2006, הצעת חה"כ זבולון אורלב (פ/1534/17).</w:t>
      </w:r>
    </w:p>
    <w:p w14:paraId="19FF4640" w14:textId="77777777" w:rsidR="00AD5428" w:rsidRPr="00AD5428" w:rsidRDefault="00AD5428" w:rsidP="00AD5428">
      <w:pPr>
        <w:bidi/>
        <w:jc w:val="both"/>
        <w:rPr>
          <w:rFonts w:cs="David" w:hint="cs"/>
          <w:b/>
          <w:bCs/>
          <w:rtl/>
        </w:rPr>
      </w:pPr>
    </w:p>
    <w:p w14:paraId="7136C529" w14:textId="77777777" w:rsidR="00AD5428" w:rsidRPr="00AD5428" w:rsidRDefault="00AD5428" w:rsidP="00AD5428">
      <w:pPr>
        <w:bidi/>
        <w:ind w:firstLine="567"/>
        <w:jc w:val="both"/>
        <w:rPr>
          <w:rFonts w:cs="David" w:hint="cs"/>
          <w:rtl/>
        </w:rPr>
      </w:pPr>
      <w:r w:rsidRPr="00AD5428">
        <w:rPr>
          <w:rFonts w:cs="David" w:hint="cs"/>
          <w:rtl/>
        </w:rPr>
        <w:t>לפי הייעוץ המשפטי, הצעת החוק אמורה להידון בו</w:t>
      </w:r>
      <w:smartTag w:uri="urn:schemas-microsoft-com:office:smarttags" w:element="PersonName">
        <w:r w:rsidRPr="00AD5428">
          <w:rPr>
            <w:rFonts w:cs="David" w:hint="cs"/>
            <w:rtl/>
          </w:rPr>
          <w:t>ועדת המדע</w:t>
        </w:r>
      </w:smartTag>
      <w:r w:rsidRPr="00AD5428">
        <w:rPr>
          <w:rFonts w:cs="David" w:hint="cs"/>
          <w:rtl/>
        </w:rPr>
        <w:t xml:space="preserve">. </w:t>
      </w:r>
      <w:smartTag w:uri="urn:schemas-microsoft-com:office:smarttags" w:element="PersonName">
        <w:r w:rsidRPr="00AD5428">
          <w:rPr>
            <w:rFonts w:cs="David" w:hint="cs"/>
            <w:rtl/>
          </w:rPr>
          <w:t>ועדת המדע</w:t>
        </w:r>
      </w:smartTag>
      <w:r w:rsidRPr="00AD5428">
        <w:rPr>
          <w:rFonts w:cs="David" w:hint="cs"/>
          <w:rtl/>
        </w:rPr>
        <w:t xml:space="preserve"> מבקשת להעביר אליה את ההצעה מכיוון שקיימת הצעת חוק דומה שחל עליה דין רציפות. ועדת הבריאות מפקחת על פעולות משרד הבריאות הממונה על אמנת הלסינקי מכוח ניסויים בבני אדם ולכן החוק שייך להם.  </w:t>
      </w:r>
    </w:p>
    <w:p w14:paraId="5D36B3C6" w14:textId="77777777" w:rsidR="00AD5428" w:rsidRPr="00AD5428" w:rsidRDefault="00AD5428" w:rsidP="00AD5428">
      <w:pPr>
        <w:bidi/>
        <w:jc w:val="both"/>
        <w:rPr>
          <w:rFonts w:cs="David" w:hint="cs"/>
          <w:rtl/>
        </w:rPr>
      </w:pPr>
    </w:p>
    <w:p w14:paraId="169B92C4"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695A28E4" w14:textId="77777777" w:rsidR="00AD5428" w:rsidRPr="00AD5428" w:rsidRDefault="00AD5428" w:rsidP="00AD5428">
      <w:pPr>
        <w:bidi/>
        <w:jc w:val="both"/>
        <w:rPr>
          <w:rFonts w:cs="David" w:hint="cs"/>
          <w:rtl/>
        </w:rPr>
      </w:pPr>
    </w:p>
    <w:p w14:paraId="42DF9BCE" w14:textId="77777777" w:rsidR="00AD5428" w:rsidRPr="00AD5428" w:rsidRDefault="00AD5428" w:rsidP="00AD5428">
      <w:pPr>
        <w:bidi/>
        <w:ind w:firstLine="567"/>
        <w:jc w:val="both"/>
        <w:rPr>
          <w:rFonts w:cs="David" w:hint="cs"/>
          <w:rtl/>
        </w:rPr>
      </w:pPr>
      <w:r w:rsidRPr="00AD5428">
        <w:rPr>
          <w:rFonts w:cs="David" w:hint="cs"/>
          <w:rtl/>
        </w:rPr>
        <w:t>חבר הכנסת שרוני, היועצת המשפטית של הוועדה אומרת שהחוק הזה צריך להיות בו</w:t>
      </w:r>
      <w:smartTag w:uri="urn:schemas-microsoft-com:office:smarttags" w:element="PersonName">
        <w:r w:rsidRPr="00AD5428">
          <w:rPr>
            <w:rFonts w:cs="David" w:hint="cs"/>
            <w:rtl/>
          </w:rPr>
          <w:t>ועדת המדע</w:t>
        </w:r>
      </w:smartTag>
      <w:r w:rsidRPr="00AD5428">
        <w:rPr>
          <w:rFonts w:cs="David" w:hint="cs"/>
          <w:rtl/>
        </w:rPr>
        <w:t xml:space="preserve">. </w:t>
      </w:r>
    </w:p>
    <w:p w14:paraId="1768F3AC" w14:textId="77777777" w:rsidR="00AD5428" w:rsidRPr="00AD5428" w:rsidRDefault="00AD5428" w:rsidP="00AD5428">
      <w:pPr>
        <w:bidi/>
        <w:jc w:val="both"/>
        <w:rPr>
          <w:rFonts w:cs="David" w:hint="cs"/>
          <w:rtl/>
        </w:rPr>
      </w:pPr>
    </w:p>
    <w:p w14:paraId="3058CC0D"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5998DBE6" w14:textId="77777777" w:rsidR="00AD5428" w:rsidRPr="00AD5428" w:rsidRDefault="00AD5428" w:rsidP="00AD5428">
      <w:pPr>
        <w:bidi/>
        <w:jc w:val="both"/>
        <w:rPr>
          <w:rFonts w:cs="David" w:hint="cs"/>
          <w:rtl/>
        </w:rPr>
      </w:pPr>
    </w:p>
    <w:p w14:paraId="5838E3D7" w14:textId="77777777" w:rsidR="00AD5428" w:rsidRPr="00AD5428" w:rsidRDefault="00AD5428" w:rsidP="00AD5428">
      <w:pPr>
        <w:bidi/>
        <w:jc w:val="both"/>
        <w:rPr>
          <w:rFonts w:cs="David" w:hint="cs"/>
          <w:rtl/>
        </w:rPr>
      </w:pPr>
      <w:r w:rsidRPr="00AD5428">
        <w:rPr>
          <w:rFonts w:cs="David" w:hint="cs"/>
          <w:rtl/>
        </w:rPr>
        <w:tab/>
        <w:t>בגלל שבו</w:t>
      </w:r>
      <w:smartTag w:uri="urn:schemas-microsoft-com:office:smarttags" w:element="PersonName">
        <w:r w:rsidRPr="00AD5428">
          <w:rPr>
            <w:rFonts w:cs="David" w:hint="cs"/>
            <w:rtl/>
          </w:rPr>
          <w:t>ועדת המדע</w:t>
        </w:r>
      </w:smartTag>
      <w:r w:rsidRPr="00AD5428">
        <w:rPr>
          <w:rFonts w:cs="David" w:hint="cs"/>
          <w:rtl/>
        </w:rPr>
        <w:t xml:space="preserve"> - - - </w:t>
      </w:r>
    </w:p>
    <w:p w14:paraId="19898E6B" w14:textId="77777777" w:rsidR="00AD5428" w:rsidRPr="00AD5428" w:rsidRDefault="00AD5428" w:rsidP="00AD5428">
      <w:pPr>
        <w:bidi/>
        <w:jc w:val="both"/>
        <w:rPr>
          <w:rFonts w:cs="David" w:hint="cs"/>
          <w:rtl/>
        </w:rPr>
      </w:pPr>
    </w:p>
    <w:p w14:paraId="4D295425" w14:textId="77777777" w:rsidR="00AD5428" w:rsidRPr="00AD5428" w:rsidRDefault="00AD5428" w:rsidP="00AD5428">
      <w:pPr>
        <w:bidi/>
        <w:jc w:val="both"/>
        <w:rPr>
          <w:rFonts w:cs="David" w:hint="cs"/>
          <w:rtl/>
        </w:rPr>
      </w:pPr>
      <w:r w:rsidRPr="00AD5428">
        <w:rPr>
          <w:rFonts w:cs="David" w:hint="cs"/>
          <w:u w:val="single"/>
          <w:rtl/>
        </w:rPr>
        <w:t>משה שרוני:</w:t>
      </w:r>
    </w:p>
    <w:p w14:paraId="458DEEE6" w14:textId="77777777" w:rsidR="00AD5428" w:rsidRPr="00AD5428" w:rsidRDefault="00AD5428" w:rsidP="00AD5428">
      <w:pPr>
        <w:bidi/>
        <w:jc w:val="both"/>
        <w:rPr>
          <w:rFonts w:cs="David" w:hint="cs"/>
          <w:rtl/>
        </w:rPr>
      </w:pPr>
    </w:p>
    <w:p w14:paraId="7112D720" w14:textId="77777777" w:rsidR="00AD5428" w:rsidRPr="00AD5428" w:rsidRDefault="00AD5428" w:rsidP="00AD5428">
      <w:pPr>
        <w:bidi/>
        <w:ind w:firstLine="567"/>
        <w:jc w:val="both"/>
        <w:rPr>
          <w:rFonts w:cs="David" w:hint="cs"/>
          <w:rtl/>
        </w:rPr>
      </w:pPr>
      <w:r w:rsidRPr="00AD5428">
        <w:rPr>
          <w:rFonts w:cs="David" w:hint="cs"/>
          <w:rtl/>
        </w:rPr>
        <w:t xml:space="preserve">הבנתי את היועצת המשפטית. </w:t>
      </w:r>
    </w:p>
    <w:p w14:paraId="7AD3E434" w14:textId="77777777" w:rsidR="00AD5428" w:rsidRPr="00AD5428" w:rsidRDefault="00AD5428" w:rsidP="00AD5428">
      <w:pPr>
        <w:bidi/>
        <w:ind w:firstLine="567"/>
        <w:jc w:val="both"/>
        <w:rPr>
          <w:rFonts w:cs="David" w:hint="cs"/>
          <w:rtl/>
        </w:rPr>
      </w:pPr>
    </w:p>
    <w:p w14:paraId="2DE68937" w14:textId="77777777" w:rsidR="00AD5428" w:rsidRPr="00AD5428" w:rsidRDefault="00AD5428" w:rsidP="00AD5428">
      <w:pPr>
        <w:bidi/>
        <w:jc w:val="both"/>
        <w:rPr>
          <w:rFonts w:cs="David" w:hint="cs"/>
          <w:u w:val="single"/>
          <w:rtl/>
        </w:rPr>
      </w:pPr>
      <w:r w:rsidRPr="00AD5428">
        <w:rPr>
          <w:rFonts w:cs="David" w:hint="cs"/>
          <w:u w:val="single"/>
          <w:rtl/>
        </w:rPr>
        <w:t>ישראל אלדד:</w:t>
      </w:r>
    </w:p>
    <w:p w14:paraId="002AD33C" w14:textId="77777777" w:rsidR="00AD5428" w:rsidRPr="00AD5428" w:rsidRDefault="00AD5428" w:rsidP="00AD5428">
      <w:pPr>
        <w:bidi/>
        <w:jc w:val="both"/>
        <w:rPr>
          <w:rFonts w:cs="David" w:hint="cs"/>
          <w:u w:val="single"/>
          <w:rtl/>
        </w:rPr>
      </w:pPr>
    </w:p>
    <w:p w14:paraId="05F64685" w14:textId="77777777" w:rsidR="00AD5428" w:rsidRPr="00AD5428" w:rsidRDefault="00AD5428" w:rsidP="00AD5428">
      <w:pPr>
        <w:bidi/>
        <w:jc w:val="both"/>
        <w:rPr>
          <w:rFonts w:cs="David" w:hint="cs"/>
          <w:rtl/>
        </w:rPr>
      </w:pPr>
      <w:r w:rsidRPr="00AD5428">
        <w:rPr>
          <w:rFonts w:cs="David" w:hint="cs"/>
          <w:rtl/>
        </w:rPr>
        <w:tab/>
        <w:t xml:space="preserve">אני חבר בשתי הוועדות. </w:t>
      </w:r>
    </w:p>
    <w:p w14:paraId="53FC05C1" w14:textId="77777777" w:rsidR="00AD5428" w:rsidRPr="00AD5428" w:rsidRDefault="00AD5428" w:rsidP="00AD5428">
      <w:pPr>
        <w:bidi/>
        <w:jc w:val="both"/>
        <w:rPr>
          <w:rFonts w:cs="David" w:hint="cs"/>
          <w:rtl/>
        </w:rPr>
      </w:pPr>
    </w:p>
    <w:p w14:paraId="06759020" w14:textId="77777777" w:rsidR="00AD5428" w:rsidRPr="00AD5428" w:rsidRDefault="00AD5428" w:rsidP="00AD5428">
      <w:pPr>
        <w:bidi/>
        <w:jc w:val="both"/>
        <w:rPr>
          <w:rFonts w:cs="David" w:hint="cs"/>
          <w:u w:val="single"/>
          <w:rtl/>
        </w:rPr>
      </w:pPr>
      <w:r w:rsidRPr="00AD5428">
        <w:rPr>
          <w:rFonts w:cs="David" w:hint="cs"/>
          <w:u w:val="single"/>
          <w:rtl/>
        </w:rPr>
        <w:t>משה שרוני:</w:t>
      </w:r>
    </w:p>
    <w:p w14:paraId="6726C223" w14:textId="77777777" w:rsidR="00AD5428" w:rsidRPr="00AD5428" w:rsidRDefault="00AD5428" w:rsidP="00AD5428">
      <w:pPr>
        <w:bidi/>
        <w:ind w:firstLine="567"/>
        <w:jc w:val="both"/>
        <w:rPr>
          <w:rFonts w:cs="David" w:hint="cs"/>
          <w:rtl/>
        </w:rPr>
      </w:pPr>
    </w:p>
    <w:p w14:paraId="54F2A07D" w14:textId="77777777" w:rsidR="00AD5428" w:rsidRPr="00AD5428" w:rsidRDefault="00AD5428" w:rsidP="00AD5428">
      <w:pPr>
        <w:bidi/>
        <w:ind w:firstLine="567"/>
        <w:jc w:val="both"/>
        <w:rPr>
          <w:rFonts w:cs="David" w:hint="cs"/>
          <w:rtl/>
        </w:rPr>
      </w:pPr>
      <w:r w:rsidRPr="00AD5428">
        <w:rPr>
          <w:rFonts w:cs="David" w:hint="cs"/>
          <w:rtl/>
        </w:rPr>
        <w:t xml:space="preserve">חבר הכנסת אלדד, לא יכול להיות, זה לא מדעי, זה לא טכנולוגיה. זה רפואה, זה בריאות, זה שייך לוועדת הבריאות, אני מצטער מאוד. </w:t>
      </w:r>
    </w:p>
    <w:p w14:paraId="7B03CB33" w14:textId="77777777" w:rsidR="00AD5428" w:rsidRPr="00AD5428" w:rsidRDefault="00AD5428" w:rsidP="00AD5428">
      <w:pPr>
        <w:bidi/>
        <w:jc w:val="both"/>
        <w:rPr>
          <w:rFonts w:cs="David" w:hint="cs"/>
          <w:rtl/>
        </w:rPr>
      </w:pPr>
    </w:p>
    <w:p w14:paraId="5B976407"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9E54E29" w14:textId="77777777" w:rsidR="00AD5428" w:rsidRPr="00AD5428" w:rsidRDefault="00AD5428" w:rsidP="00AD5428">
      <w:pPr>
        <w:bidi/>
        <w:jc w:val="both"/>
        <w:rPr>
          <w:rFonts w:cs="David" w:hint="cs"/>
          <w:rtl/>
        </w:rPr>
      </w:pPr>
    </w:p>
    <w:p w14:paraId="4CF47122" w14:textId="77777777" w:rsidR="00AD5428" w:rsidRPr="00AD5428" w:rsidRDefault="00AD5428" w:rsidP="00AD5428">
      <w:pPr>
        <w:bidi/>
        <w:ind w:firstLine="567"/>
        <w:jc w:val="both"/>
        <w:rPr>
          <w:rFonts w:cs="David" w:hint="cs"/>
          <w:rtl/>
        </w:rPr>
      </w:pPr>
      <w:r w:rsidRPr="00AD5428">
        <w:rPr>
          <w:rFonts w:cs="David" w:hint="cs"/>
          <w:rtl/>
        </w:rPr>
        <w:t>יש לי הצעה. מכיוון שכרגע אין יושב ראש מכהן לו</w:t>
      </w:r>
      <w:smartTag w:uri="urn:schemas-microsoft-com:office:smarttags" w:element="PersonName">
        <w:r w:rsidRPr="00AD5428">
          <w:rPr>
            <w:rFonts w:cs="David" w:hint="cs"/>
            <w:rtl/>
          </w:rPr>
          <w:t>ועדת המדע</w:t>
        </w:r>
      </w:smartTag>
      <w:r w:rsidRPr="00AD5428">
        <w:rPr>
          <w:rFonts w:cs="David" w:hint="cs"/>
          <w:rtl/>
        </w:rPr>
        <w:t>. חבר הכנסת אורלב, אני שמעתי שהוועדה לא מתכנסת, נכון או לא?</w:t>
      </w:r>
    </w:p>
    <w:p w14:paraId="58A4F0F4" w14:textId="77777777" w:rsidR="00AD5428" w:rsidRPr="00AD5428" w:rsidRDefault="00AD5428" w:rsidP="00AD5428">
      <w:pPr>
        <w:bidi/>
        <w:jc w:val="both"/>
        <w:rPr>
          <w:rFonts w:cs="David" w:hint="cs"/>
          <w:rtl/>
        </w:rPr>
      </w:pPr>
    </w:p>
    <w:p w14:paraId="4ABCA50B" w14:textId="77777777" w:rsidR="00AD5428" w:rsidRPr="00AD5428" w:rsidRDefault="00AD5428" w:rsidP="00AD5428">
      <w:pPr>
        <w:bidi/>
        <w:jc w:val="both"/>
        <w:rPr>
          <w:rFonts w:cs="David" w:hint="cs"/>
          <w:u w:val="single"/>
          <w:rtl/>
        </w:rPr>
      </w:pPr>
      <w:r w:rsidRPr="00AD5428">
        <w:rPr>
          <w:rFonts w:cs="David" w:hint="cs"/>
          <w:u w:val="single"/>
          <w:rtl/>
        </w:rPr>
        <w:t>זבולון אורלב:</w:t>
      </w:r>
    </w:p>
    <w:p w14:paraId="4214801F" w14:textId="77777777" w:rsidR="00AD5428" w:rsidRPr="00AD5428" w:rsidRDefault="00AD5428" w:rsidP="00AD5428">
      <w:pPr>
        <w:bidi/>
        <w:jc w:val="both"/>
        <w:rPr>
          <w:rFonts w:cs="David" w:hint="cs"/>
          <w:rtl/>
        </w:rPr>
      </w:pPr>
    </w:p>
    <w:p w14:paraId="2783F909" w14:textId="77777777" w:rsidR="00AD5428" w:rsidRPr="00AD5428" w:rsidRDefault="00AD5428" w:rsidP="00AD5428">
      <w:pPr>
        <w:bidi/>
        <w:jc w:val="both"/>
        <w:rPr>
          <w:rFonts w:cs="David" w:hint="cs"/>
          <w:rtl/>
        </w:rPr>
      </w:pPr>
      <w:r w:rsidRPr="00AD5428">
        <w:rPr>
          <w:rFonts w:cs="David" w:hint="cs"/>
          <w:rtl/>
        </w:rPr>
        <w:tab/>
        <w:t xml:space="preserve">בשלושה השבועות האחרונים היא התכנסה, בשבועיים האחרונים היא לא מתכנסת ובשבוע הבא יהיה ממלא מקום. </w:t>
      </w:r>
    </w:p>
    <w:p w14:paraId="0CF58499" w14:textId="77777777" w:rsidR="00AD5428" w:rsidRPr="00AD5428" w:rsidRDefault="00AD5428" w:rsidP="00AD5428">
      <w:pPr>
        <w:bidi/>
        <w:jc w:val="both"/>
        <w:rPr>
          <w:rFonts w:cs="David" w:hint="cs"/>
          <w:rtl/>
        </w:rPr>
      </w:pPr>
    </w:p>
    <w:p w14:paraId="41EC8925"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A5626AF" w14:textId="77777777" w:rsidR="00AD5428" w:rsidRPr="00AD5428" w:rsidRDefault="00AD5428" w:rsidP="00AD5428">
      <w:pPr>
        <w:bidi/>
        <w:jc w:val="both"/>
        <w:rPr>
          <w:rFonts w:cs="David" w:hint="cs"/>
          <w:rtl/>
        </w:rPr>
      </w:pPr>
    </w:p>
    <w:p w14:paraId="4616E409" w14:textId="77777777" w:rsidR="00AD5428" w:rsidRPr="00AD5428" w:rsidRDefault="00AD5428" w:rsidP="00AD5428">
      <w:pPr>
        <w:bidi/>
        <w:ind w:firstLine="567"/>
        <w:jc w:val="both"/>
        <w:rPr>
          <w:rFonts w:cs="David" w:hint="cs"/>
          <w:rtl/>
        </w:rPr>
      </w:pPr>
      <w:r w:rsidRPr="00AD5428">
        <w:rPr>
          <w:rFonts w:cs="David" w:hint="cs"/>
          <w:rtl/>
        </w:rPr>
        <w:t xml:space="preserve">אני חושבת שנכון להשאיר את זה במסגרת ועדת העבודה והרווחה. </w:t>
      </w:r>
    </w:p>
    <w:p w14:paraId="77370CA6" w14:textId="77777777" w:rsidR="00AD5428" w:rsidRPr="00AD5428" w:rsidRDefault="00AD5428" w:rsidP="00AD5428">
      <w:pPr>
        <w:bidi/>
        <w:jc w:val="both"/>
        <w:rPr>
          <w:rFonts w:cs="David" w:hint="cs"/>
          <w:rtl/>
        </w:rPr>
      </w:pPr>
    </w:p>
    <w:p w14:paraId="15ED4547" w14:textId="77777777" w:rsidR="00AD5428" w:rsidRPr="00AD5428" w:rsidRDefault="00AD5428" w:rsidP="00AD5428">
      <w:pPr>
        <w:bidi/>
        <w:jc w:val="both"/>
        <w:rPr>
          <w:rFonts w:cs="David" w:hint="cs"/>
          <w:rtl/>
        </w:rPr>
      </w:pPr>
      <w:r w:rsidRPr="00AD5428">
        <w:rPr>
          <w:rFonts w:cs="David" w:hint="cs"/>
          <w:u w:val="single"/>
          <w:rtl/>
        </w:rPr>
        <w:t>גדעון סער:</w:t>
      </w:r>
    </w:p>
    <w:p w14:paraId="4A8769C4" w14:textId="77777777" w:rsidR="00AD5428" w:rsidRPr="00AD5428" w:rsidRDefault="00AD5428" w:rsidP="00AD5428">
      <w:pPr>
        <w:bidi/>
        <w:jc w:val="both"/>
        <w:rPr>
          <w:rFonts w:cs="David" w:hint="cs"/>
          <w:rtl/>
        </w:rPr>
      </w:pPr>
    </w:p>
    <w:p w14:paraId="47F16E27" w14:textId="77777777" w:rsidR="00AD5428" w:rsidRPr="00AD5428" w:rsidRDefault="00AD5428" w:rsidP="00AD5428">
      <w:pPr>
        <w:bidi/>
        <w:ind w:firstLine="567"/>
        <w:jc w:val="both"/>
        <w:rPr>
          <w:rFonts w:cs="David" w:hint="cs"/>
          <w:rtl/>
        </w:rPr>
      </w:pPr>
      <w:r w:rsidRPr="00AD5428">
        <w:rPr>
          <w:rFonts w:cs="David" w:hint="cs"/>
          <w:rtl/>
        </w:rPr>
        <w:t xml:space="preserve">המציע גם בעד דיון בוועדת העבודה. </w:t>
      </w:r>
    </w:p>
    <w:p w14:paraId="141BA1DE" w14:textId="77777777" w:rsidR="00AD5428" w:rsidRPr="00AD5428" w:rsidRDefault="00AD5428" w:rsidP="00AD5428">
      <w:pPr>
        <w:bidi/>
        <w:jc w:val="both"/>
        <w:rPr>
          <w:rFonts w:cs="David" w:hint="cs"/>
          <w:rtl/>
        </w:rPr>
      </w:pPr>
    </w:p>
    <w:p w14:paraId="031D7102"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1B85056A" w14:textId="77777777" w:rsidR="00AD5428" w:rsidRPr="00AD5428" w:rsidRDefault="00AD5428" w:rsidP="00AD5428">
      <w:pPr>
        <w:bidi/>
        <w:jc w:val="both"/>
        <w:rPr>
          <w:rFonts w:cs="David" w:hint="cs"/>
          <w:rtl/>
        </w:rPr>
      </w:pPr>
    </w:p>
    <w:p w14:paraId="592D6303" w14:textId="77777777" w:rsidR="00AD5428" w:rsidRPr="00AD5428" w:rsidRDefault="00AD5428" w:rsidP="00AD5428">
      <w:pPr>
        <w:bidi/>
        <w:jc w:val="both"/>
        <w:rPr>
          <w:rFonts w:cs="David" w:hint="cs"/>
          <w:rtl/>
        </w:rPr>
      </w:pPr>
      <w:r w:rsidRPr="00AD5428">
        <w:rPr>
          <w:rFonts w:cs="David" w:hint="cs"/>
          <w:rtl/>
        </w:rPr>
        <w:tab/>
        <w:t>שלמה ברזניץ, באיזו ועדה היית רוצה?</w:t>
      </w:r>
    </w:p>
    <w:p w14:paraId="3D3C6114" w14:textId="77777777" w:rsidR="00AD5428" w:rsidRPr="00AD5428" w:rsidRDefault="00AD5428" w:rsidP="00AD5428">
      <w:pPr>
        <w:bidi/>
        <w:jc w:val="both"/>
        <w:rPr>
          <w:rFonts w:cs="David" w:hint="cs"/>
          <w:rtl/>
        </w:rPr>
      </w:pPr>
    </w:p>
    <w:p w14:paraId="506500D3" w14:textId="77777777" w:rsidR="00AD5428" w:rsidRPr="00AD5428" w:rsidRDefault="00AD5428" w:rsidP="00AD5428">
      <w:pPr>
        <w:bidi/>
        <w:jc w:val="both"/>
        <w:rPr>
          <w:rFonts w:cs="David" w:hint="cs"/>
          <w:u w:val="single"/>
          <w:rtl/>
        </w:rPr>
      </w:pPr>
      <w:r w:rsidRPr="00AD5428">
        <w:rPr>
          <w:rFonts w:cs="David" w:hint="cs"/>
          <w:u w:val="single"/>
          <w:rtl/>
        </w:rPr>
        <w:t>שלמה ברזניץ:</w:t>
      </w:r>
    </w:p>
    <w:p w14:paraId="4DDD8035" w14:textId="77777777" w:rsidR="00AD5428" w:rsidRPr="00AD5428" w:rsidRDefault="00AD5428" w:rsidP="00AD5428">
      <w:pPr>
        <w:bidi/>
        <w:jc w:val="both"/>
        <w:rPr>
          <w:rFonts w:cs="David" w:hint="cs"/>
          <w:rtl/>
        </w:rPr>
      </w:pPr>
    </w:p>
    <w:p w14:paraId="458C5E20" w14:textId="77777777" w:rsidR="00AD5428" w:rsidRPr="00AD5428" w:rsidRDefault="00AD5428" w:rsidP="00AD5428">
      <w:pPr>
        <w:bidi/>
        <w:ind w:firstLine="567"/>
        <w:jc w:val="both"/>
        <w:rPr>
          <w:rFonts w:cs="David" w:hint="cs"/>
          <w:rtl/>
        </w:rPr>
      </w:pPr>
      <w:r w:rsidRPr="00AD5428">
        <w:rPr>
          <w:rFonts w:cs="David" w:hint="cs"/>
          <w:rtl/>
        </w:rPr>
        <w:t>הבעיה העיקרית עם חוק מורכב כמו זה, זה לא לזרוק את התינוק עם המים. זה להגן על החולים כמה שצריך מכל הכיוונים מבלי לפגוע במחקר הרפואי, שהוא נחוץ לחולים בסופו של דבר יותר מכל דבר אחר. אני חושב שאלה סוגיות מדעיות ממדרגה ראשונה. אני בעד שזה יהיה בו</w:t>
      </w:r>
      <w:smartTag w:uri="urn:schemas-microsoft-com:office:smarttags" w:element="PersonName">
        <w:r w:rsidRPr="00AD5428">
          <w:rPr>
            <w:rFonts w:cs="David" w:hint="cs"/>
            <w:rtl/>
          </w:rPr>
          <w:t>ועדת המדע</w:t>
        </w:r>
      </w:smartTag>
      <w:r w:rsidRPr="00AD5428">
        <w:rPr>
          <w:rFonts w:cs="David" w:hint="cs"/>
          <w:rtl/>
        </w:rPr>
        <w:t xml:space="preserve">. </w:t>
      </w:r>
    </w:p>
    <w:p w14:paraId="3503C88B" w14:textId="77777777" w:rsidR="00AD5428" w:rsidRPr="00AD5428" w:rsidRDefault="00AD5428" w:rsidP="00AD5428">
      <w:pPr>
        <w:bidi/>
        <w:jc w:val="both"/>
        <w:rPr>
          <w:rFonts w:cs="David" w:hint="cs"/>
          <w:rtl/>
        </w:rPr>
      </w:pPr>
    </w:p>
    <w:p w14:paraId="6D314AF2" w14:textId="77777777" w:rsidR="00AD5428" w:rsidRPr="00AD5428" w:rsidRDefault="00AD5428" w:rsidP="00AD5428">
      <w:pPr>
        <w:bidi/>
        <w:jc w:val="both"/>
        <w:rPr>
          <w:rFonts w:cs="David" w:hint="cs"/>
          <w:u w:val="single"/>
          <w:rtl/>
        </w:rPr>
      </w:pPr>
      <w:r w:rsidRPr="00AD5428">
        <w:rPr>
          <w:rFonts w:cs="David" w:hint="cs"/>
          <w:u w:val="single"/>
          <w:rtl/>
        </w:rPr>
        <w:t>זבולון אורלב:</w:t>
      </w:r>
    </w:p>
    <w:p w14:paraId="17150693" w14:textId="77777777" w:rsidR="00AD5428" w:rsidRPr="00AD5428" w:rsidRDefault="00AD5428" w:rsidP="00AD5428">
      <w:pPr>
        <w:bidi/>
        <w:jc w:val="both"/>
        <w:rPr>
          <w:rFonts w:cs="David" w:hint="cs"/>
          <w:rtl/>
        </w:rPr>
      </w:pPr>
    </w:p>
    <w:p w14:paraId="1CA9F52B" w14:textId="77777777" w:rsidR="00AD5428" w:rsidRPr="00AD5428" w:rsidRDefault="00AD5428" w:rsidP="00AD5428">
      <w:pPr>
        <w:bidi/>
        <w:ind w:firstLine="567"/>
        <w:jc w:val="both"/>
        <w:rPr>
          <w:rFonts w:cs="David" w:hint="cs"/>
          <w:rtl/>
        </w:rPr>
      </w:pPr>
      <w:r w:rsidRPr="00AD5428">
        <w:rPr>
          <w:rFonts w:cs="David" w:hint="cs"/>
          <w:rtl/>
        </w:rPr>
        <w:t>אני רוצה להדגיש שהכנסת החילה רציפות על הצעת חוק דומה, שעברה בקריאה ראשונה בכנסת הקודמת ונדונה בו</w:t>
      </w:r>
      <w:smartTag w:uri="urn:schemas-microsoft-com:office:smarttags" w:element="PersonName">
        <w:r w:rsidRPr="00AD5428">
          <w:rPr>
            <w:rFonts w:cs="David" w:hint="cs"/>
            <w:rtl/>
          </w:rPr>
          <w:t>ועדת המדע</w:t>
        </w:r>
      </w:smartTag>
      <w:r w:rsidRPr="00AD5428">
        <w:rPr>
          <w:rFonts w:cs="David" w:hint="cs"/>
          <w:rtl/>
        </w:rPr>
        <w:t xml:space="preserve"> והטכנולוגיה. מכיוון שאני מפסיק את תפקידי בו</w:t>
      </w:r>
      <w:smartTag w:uri="urn:schemas-microsoft-com:office:smarttags" w:element="PersonName">
        <w:r w:rsidRPr="00AD5428">
          <w:rPr>
            <w:rFonts w:cs="David" w:hint="cs"/>
            <w:rtl/>
          </w:rPr>
          <w:t>ועדת המדע</w:t>
        </w:r>
      </w:smartTag>
      <w:r w:rsidRPr="00AD5428">
        <w:rPr>
          <w:rFonts w:cs="David" w:hint="cs"/>
          <w:rtl/>
        </w:rPr>
        <w:t xml:space="preserve"> והטכנולוגיה אין לי כאן עניין אישי אלה מהותי. העניין המהותי כאן הוא המחקר. העניין המהותי כאן הוא הקידום המדעי. העניין העיקרי כאן הוא האתיקה שהוא נושא קלאסי בו</w:t>
      </w:r>
      <w:smartTag w:uri="urn:schemas-microsoft-com:office:smarttags" w:element="PersonName">
        <w:r w:rsidRPr="00AD5428">
          <w:rPr>
            <w:rFonts w:cs="David" w:hint="cs"/>
            <w:rtl/>
          </w:rPr>
          <w:t>ועדת המדע</w:t>
        </w:r>
      </w:smartTag>
      <w:r w:rsidRPr="00AD5428">
        <w:rPr>
          <w:rFonts w:cs="David" w:hint="cs"/>
          <w:rtl/>
        </w:rPr>
        <w:t xml:space="preserve"> והטכנולוגיה. לכן אני לא רואה בעיה. אני מוכן להציע גם ועדה משותפת, בראשות </w:t>
      </w:r>
      <w:smartTag w:uri="urn:schemas-microsoft-com:office:smarttags" w:element="PersonName">
        <w:r w:rsidRPr="00AD5428">
          <w:rPr>
            <w:rFonts w:cs="David" w:hint="cs"/>
            <w:rtl/>
          </w:rPr>
          <w:t>ועדת המדע</w:t>
        </w:r>
      </w:smartTag>
      <w:r w:rsidRPr="00AD5428">
        <w:rPr>
          <w:rFonts w:cs="David" w:hint="cs"/>
          <w:rtl/>
        </w:rPr>
        <w:t xml:space="preserve">, אם ועדת הבריאות מעוניינת. </w:t>
      </w:r>
    </w:p>
    <w:p w14:paraId="3F2F3C33" w14:textId="77777777" w:rsidR="00AD5428" w:rsidRPr="00AD5428" w:rsidRDefault="00AD5428" w:rsidP="00AD5428">
      <w:pPr>
        <w:bidi/>
        <w:jc w:val="both"/>
        <w:rPr>
          <w:rFonts w:cs="David" w:hint="cs"/>
          <w:rtl/>
        </w:rPr>
      </w:pPr>
    </w:p>
    <w:p w14:paraId="1225589B" w14:textId="77777777" w:rsidR="00AD5428" w:rsidRPr="00AD5428" w:rsidRDefault="00AD5428" w:rsidP="00AD5428">
      <w:pPr>
        <w:bidi/>
        <w:jc w:val="both"/>
        <w:rPr>
          <w:rFonts w:cs="David" w:hint="cs"/>
          <w:rtl/>
        </w:rPr>
      </w:pPr>
      <w:r w:rsidRPr="00AD5428">
        <w:rPr>
          <w:rFonts w:cs="David" w:hint="cs"/>
          <w:u w:val="single"/>
          <w:rtl/>
        </w:rPr>
        <w:t>משה שרוני:</w:t>
      </w:r>
    </w:p>
    <w:p w14:paraId="3DC4F140" w14:textId="77777777" w:rsidR="00AD5428" w:rsidRPr="00AD5428" w:rsidRDefault="00AD5428" w:rsidP="00AD5428">
      <w:pPr>
        <w:bidi/>
        <w:jc w:val="both"/>
        <w:rPr>
          <w:rFonts w:cs="David" w:hint="cs"/>
          <w:rtl/>
        </w:rPr>
      </w:pPr>
    </w:p>
    <w:p w14:paraId="4767EDE8" w14:textId="77777777" w:rsidR="00AD5428" w:rsidRPr="00AD5428" w:rsidRDefault="00AD5428" w:rsidP="00AD5428">
      <w:pPr>
        <w:bidi/>
        <w:ind w:firstLine="567"/>
        <w:jc w:val="both"/>
        <w:rPr>
          <w:rFonts w:cs="David" w:hint="cs"/>
          <w:rtl/>
        </w:rPr>
      </w:pPr>
      <w:r w:rsidRPr="00AD5428">
        <w:rPr>
          <w:rFonts w:cs="David" w:hint="cs"/>
          <w:rtl/>
        </w:rPr>
        <w:t>מה זה מעוניינת במעורבות? זה שייך לבריאות. אני רוצה שתשמעי את חבר הכנסת אלדד.</w:t>
      </w:r>
    </w:p>
    <w:p w14:paraId="791EA5F5" w14:textId="77777777" w:rsidR="00AD5428" w:rsidRPr="00AD5428" w:rsidRDefault="00AD5428" w:rsidP="00AD5428">
      <w:pPr>
        <w:bidi/>
        <w:jc w:val="both"/>
        <w:rPr>
          <w:rFonts w:cs="David" w:hint="cs"/>
          <w:rtl/>
        </w:rPr>
      </w:pPr>
    </w:p>
    <w:p w14:paraId="27D1AF8D" w14:textId="77777777" w:rsidR="00AD5428" w:rsidRPr="00AD5428" w:rsidRDefault="00AD5428" w:rsidP="00AD5428">
      <w:pPr>
        <w:bidi/>
        <w:jc w:val="both"/>
        <w:rPr>
          <w:rFonts w:cs="David" w:hint="cs"/>
          <w:u w:val="single"/>
          <w:rtl/>
        </w:rPr>
      </w:pPr>
      <w:r w:rsidRPr="00AD5428">
        <w:rPr>
          <w:rFonts w:cs="David" w:hint="cs"/>
          <w:u w:val="single"/>
          <w:rtl/>
        </w:rPr>
        <w:t>אריה אלדד:</w:t>
      </w:r>
    </w:p>
    <w:p w14:paraId="32487E54" w14:textId="77777777" w:rsidR="00AD5428" w:rsidRPr="00AD5428" w:rsidRDefault="00AD5428" w:rsidP="00AD5428">
      <w:pPr>
        <w:bidi/>
        <w:jc w:val="both"/>
        <w:rPr>
          <w:rFonts w:cs="David" w:hint="cs"/>
          <w:rtl/>
        </w:rPr>
      </w:pPr>
    </w:p>
    <w:p w14:paraId="222328A5" w14:textId="77777777" w:rsidR="00AD5428" w:rsidRPr="00AD5428" w:rsidRDefault="00AD5428" w:rsidP="00AD5428">
      <w:pPr>
        <w:bidi/>
        <w:ind w:firstLine="567"/>
        <w:jc w:val="both"/>
        <w:rPr>
          <w:rFonts w:cs="David" w:hint="cs"/>
          <w:rtl/>
        </w:rPr>
      </w:pPr>
      <w:r w:rsidRPr="00AD5428">
        <w:rPr>
          <w:rFonts w:cs="David" w:hint="cs"/>
          <w:rtl/>
        </w:rPr>
        <w:t>אני במקרה חבר בשתי הוועדות ואני ער למה שאמרו פרופסור ברזניץ וחבר הכנסת אורלב, שמדובר בנושא מדעי ובנושא אתי. אבל תפקידה של הכנסת בעניין הזה, לתחושתי, הוא להגן על החולים. לכן כף המאזניים בין שני אלה צריכה לנטות לכיוון ועדת העבודה הרווחה והבריאות. כל הגורמים יכולים להיות מיוצגים בכל מקום, אבל נדמה לי ששני רבות התעסקנו בפאן המדעי של הנושא וראוי שהפעם נעסוק מנקודת מבטם של החולים ולכן נדמה לי שראוי שהנושא הזה יידון בוועדת הבריאות.</w:t>
      </w:r>
    </w:p>
    <w:p w14:paraId="39DB0A66" w14:textId="77777777" w:rsidR="00AD5428" w:rsidRPr="00AD5428" w:rsidRDefault="00AD5428" w:rsidP="00AD5428">
      <w:pPr>
        <w:bidi/>
        <w:jc w:val="both"/>
        <w:rPr>
          <w:rFonts w:cs="David" w:hint="cs"/>
          <w:rtl/>
        </w:rPr>
      </w:pPr>
    </w:p>
    <w:p w14:paraId="232AB755" w14:textId="77777777" w:rsidR="00AD5428" w:rsidRPr="00AD5428" w:rsidRDefault="00AD5428" w:rsidP="00AD5428">
      <w:pPr>
        <w:bidi/>
        <w:jc w:val="both"/>
        <w:rPr>
          <w:rFonts w:cs="David" w:hint="cs"/>
          <w:u w:val="single"/>
          <w:rtl/>
        </w:rPr>
      </w:pPr>
      <w:r w:rsidRPr="00AD5428">
        <w:rPr>
          <w:rFonts w:cs="David" w:hint="cs"/>
          <w:u w:val="single"/>
          <w:rtl/>
        </w:rPr>
        <w:t>יצחק גלנטי:</w:t>
      </w:r>
    </w:p>
    <w:p w14:paraId="38C80E46" w14:textId="77777777" w:rsidR="00AD5428" w:rsidRPr="00AD5428" w:rsidRDefault="00AD5428" w:rsidP="00AD5428">
      <w:pPr>
        <w:bidi/>
        <w:jc w:val="both"/>
        <w:rPr>
          <w:rFonts w:cs="David" w:hint="cs"/>
          <w:rtl/>
        </w:rPr>
      </w:pPr>
    </w:p>
    <w:p w14:paraId="6DD85776" w14:textId="77777777" w:rsidR="00AD5428" w:rsidRPr="00AD5428" w:rsidRDefault="00AD5428" w:rsidP="00AD5428">
      <w:pPr>
        <w:bidi/>
        <w:ind w:firstLine="567"/>
        <w:jc w:val="both"/>
        <w:rPr>
          <w:rFonts w:cs="David" w:hint="cs"/>
          <w:rtl/>
        </w:rPr>
      </w:pPr>
      <w:r w:rsidRPr="00AD5428">
        <w:rPr>
          <w:rFonts w:cs="David" w:hint="cs"/>
          <w:rtl/>
        </w:rPr>
        <w:t xml:space="preserve">אין לי צל של ספק שהנושא נוגע לשתי הוועדות האלה. אני חושב שגם נושא של מדע הוא בסופו של דבר לטובתם של החולים. לכן אני חושב שהמקום הנכון זה ועדה משותפת אבל ברשות יושב ועדת העבודה והרווחה. </w:t>
      </w:r>
    </w:p>
    <w:p w14:paraId="1FA04760" w14:textId="77777777" w:rsidR="00AD5428" w:rsidRPr="00AD5428" w:rsidRDefault="00AD5428" w:rsidP="00AD5428">
      <w:pPr>
        <w:bidi/>
        <w:jc w:val="both"/>
        <w:rPr>
          <w:rFonts w:cs="David" w:hint="cs"/>
          <w:rtl/>
        </w:rPr>
      </w:pPr>
    </w:p>
    <w:p w14:paraId="62DEEAF1" w14:textId="77777777" w:rsidR="00AD5428" w:rsidRPr="00AD5428" w:rsidRDefault="00AD5428" w:rsidP="00AD5428">
      <w:pPr>
        <w:bidi/>
        <w:jc w:val="both"/>
        <w:rPr>
          <w:rFonts w:cs="David" w:hint="cs"/>
          <w:rtl/>
        </w:rPr>
      </w:pPr>
      <w:r w:rsidRPr="00AD5428">
        <w:rPr>
          <w:rFonts w:cs="David" w:hint="cs"/>
          <w:u w:val="single"/>
          <w:rtl/>
        </w:rPr>
        <w:t>משה שרוני:</w:t>
      </w:r>
    </w:p>
    <w:p w14:paraId="1CE7FAD1" w14:textId="77777777" w:rsidR="00AD5428" w:rsidRPr="00AD5428" w:rsidRDefault="00AD5428" w:rsidP="00AD5428">
      <w:pPr>
        <w:bidi/>
        <w:jc w:val="both"/>
        <w:rPr>
          <w:rFonts w:cs="David" w:hint="cs"/>
          <w:rtl/>
        </w:rPr>
      </w:pPr>
    </w:p>
    <w:p w14:paraId="0A8DE08C" w14:textId="77777777" w:rsidR="00AD5428" w:rsidRPr="00AD5428" w:rsidRDefault="00AD5428" w:rsidP="00AD5428">
      <w:pPr>
        <w:bidi/>
        <w:jc w:val="both"/>
        <w:rPr>
          <w:rFonts w:cs="David" w:hint="cs"/>
          <w:rtl/>
        </w:rPr>
      </w:pPr>
      <w:r w:rsidRPr="00AD5428">
        <w:rPr>
          <w:rFonts w:cs="David" w:hint="cs"/>
          <w:rtl/>
        </w:rPr>
        <w:tab/>
        <w:t xml:space="preserve">לי לא אכפת, אין להם משהו אחר, אז יבואו לוועדה בראשות הבריאות. </w:t>
      </w:r>
    </w:p>
    <w:p w14:paraId="7FEC0C4F" w14:textId="77777777" w:rsidR="00AD5428" w:rsidRPr="00AD5428" w:rsidRDefault="00AD5428" w:rsidP="00AD5428">
      <w:pPr>
        <w:bidi/>
        <w:jc w:val="both"/>
        <w:rPr>
          <w:rFonts w:cs="David" w:hint="cs"/>
          <w:rtl/>
        </w:rPr>
      </w:pPr>
    </w:p>
    <w:p w14:paraId="1DA12E69"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4B7E216D" w14:textId="77777777" w:rsidR="00AD5428" w:rsidRPr="00AD5428" w:rsidRDefault="00AD5428" w:rsidP="00AD5428">
      <w:pPr>
        <w:bidi/>
        <w:jc w:val="both"/>
        <w:rPr>
          <w:rFonts w:cs="David" w:hint="cs"/>
          <w:rtl/>
        </w:rPr>
      </w:pPr>
    </w:p>
    <w:p w14:paraId="40D51DAD" w14:textId="77777777" w:rsidR="00AD5428" w:rsidRPr="00AD5428" w:rsidRDefault="00AD5428" w:rsidP="00AD5428">
      <w:pPr>
        <w:bidi/>
        <w:ind w:firstLine="567"/>
        <w:jc w:val="both"/>
        <w:rPr>
          <w:rFonts w:cs="David" w:hint="cs"/>
          <w:rtl/>
        </w:rPr>
      </w:pPr>
      <w:r w:rsidRPr="00AD5428">
        <w:rPr>
          <w:rFonts w:cs="David" w:hint="cs"/>
          <w:rtl/>
        </w:rPr>
        <w:t>אם לא היתה את ההצעה שכבר נמצאת כבר בו</w:t>
      </w:r>
      <w:smartTag w:uri="urn:schemas-microsoft-com:office:smarttags" w:element="PersonName">
        <w:r w:rsidRPr="00AD5428">
          <w:rPr>
            <w:rFonts w:cs="David" w:hint="cs"/>
            <w:rtl/>
          </w:rPr>
          <w:t>ועדת המדע</w:t>
        </w:r>
      </w:smartTag>
      <w:r w:rsidRPr="00AD5428">
        <w:rPr>
          <w:rFonts w:cs="David" w:hint="cs"/>
          <w:rtl/>
        </w:rPr>
        <w:t xml:space="preserve">, אז היה צריך לחשוב לאיזו ועדה היא יותר מתאימה. במצב הקיים, כשיש כבר הצעה כזאת שעברה בקריאה ראשונה, וחל עליה רציפות הנכון יהיה - - - </w:t>
      </w:r>
    </w:p>
    <w:p w14:paraId="4AE04FD6" w14:textId="77777777" w:rsidR="00AD5428" w:rsidRPr="00AD5428" w:rsidRDefault="00AD5428" w:rsidP="00AD5428">
      <w:pPr>
        <w:bidi/>
        <w:jc w:val="both"/>
        <w:rPr>
          <w:rFonts w:cs="David" w:hint="cs"/>
          <w:rtl/>
        </w:rPr>
      </w:pPr>
    </w:p>
    <w:p w14:paraId="1A63A45A" w14:textId="77777777" w:rsidR="00AD5428" w:rsidRPr="00AD5428" w:rsidRDefault="00AD5428" w:rsidP="00AD5428">
      <w:pPr>
        <w:bidi/>
        <w:jc w:val="both"/>
        <w:rPr>
          <w:rFonts w:cs="David" w:hint="cs"/>
          <w:rtl/>
        </w:rPr>
      </w:pPr>
      <w:r w:rsidRPr="00AD5428">
        <w:rPr>
          <w:rFonts w:cs="David" w:hint="cs"/>
          <w:u w:val="single"/>
          <w:rtl/>
        </w:rPr>
        <w:t>משה שרוני:</w:t>
      </w:r>
    </w:p>
    <w:p w14:paraId="7BA4E1D7" w14:textId="77777777" w:rsidR="00AD5428" w:rsidRPr="00AD5428" w:rsidRDefault="00AD5428" w:rsidP="00AD5428">
      <w:pPr>
        <w:bidi/>
        <w:jc w:val="both"/>
        <w:rPr>
          <w:rFonts w:cs="David" w:hint="cs"/>
          <w:rtl/>
        </w:rPr>
      </w:pPr>
    </w:p>
    <w:p w14:paraId="7F78EA71" w14:textId="77777777" w:rsidR="00AD5428" w:rsidRPr="00AD5428" w:rsidRDefault="00AD5428" w:rsidP="00AD5428">
      <w:pPr>
        <w:bidi/>
        <w:ind w:firstLine="567"/>
        <w:jc w:val="both"/>
        <w:rPr>
          <w:rFonts w:cs="David" w:hint="cs"/>
          <w:rtl/>
        </w:rPr>
      </w:pPr>
      <w:r w:rsidRPr="00AD5428">
        <w:rPr>
          <w:rFonts w:cs="David" w:hint="cs"/>
          <w:rtl/>
        </w:rPr>
        <w:t xml:space="preserve">גברתי היועצת המשפטית, את לא מומחית ברפואה. יש לנו כאן פרופסור שהוא יותר מומחה ממך. </w:t>
      </w:r>
    </w:p>
    <w:p w14:paraId="5CC6DC46" w14:textId="77777777" w:rsidR="00AD5428" w:rsidRPr="00AD5428" w:rsidRDefault="00AD5428" w:rsidP="00AD5428">
      <w:pPr>
        <w:bidi/>
        <w:jc w:val="both"/>
        <w:rPr>
          <w:rFonts w:cs="David" w:hint="cs"/>
          <w:rtl/>
        </w:rPr>
      </w:pPr>
    </w:p>
    <w:p w14:paraId="53FD4092"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35A30465" w14:textId="77777777" w:rsidR="00AD5428" w:rsidRPr="00AD5428" w:rsidRDefault="00AD5428" w:rsidP="00AD5428">
      <w:pPr>
        <w:bidi/>
        <w:jc w:val="both"/>
        <w:rPr>
          <w:rFonts w:cs="David" w:hint="cs"/>
          <w:u w:val="single"/>
          <w:rtl/>
        </w:rPr>
      </w:pPr>
    </w:p>
    <w:p w14:paraId="49EC6AFC" w14:textId="77777777" w:rsidR="00AD5428" w:rsidRPr="00AD5428" w:rsidRDefault="00AD5428" w:rsidP="00AD5428">
      <w:pPr>
        <w:bidi/>
        <w:jc w:val="both"/>
        <w:rPr>
          <w:rFonts w:cs="David" w:hint="cs"/>
          <w:rtl/>
        </w:rPr>
      </w:pPr>
      <w:r w:rsidRPr="00AD5428">
        <w:rPr>
          <w:rFonts w:cs="David" w:hint="cs"/>
          <w:rtl/>
        </w:rPr>
        <w:tab/>
        <w:t xml:space="preserve">אבל צריך לאחד את הטיפול. </w:t>
      </w:r>
    </w:p>
    <w:p w14:paraId="0DD12CA7" w14:textId="77777777" w:rsidR="00AD5428" w:rsidRPr="00AD5428" w:rsidRDefault="00AD5428" w:rsidP="00AD5428">
      <w:pPr>
        <w:bidi/>
        <w:jc w:val="both"/>
        <w:rPr>
          <w:rFonts w:cs="David" w:hint="cs"/>
          <w:rtl/>
        </w:rPr>
      </w:pPr>
    </w:p>
    <w:p w14:paraId="2CAAB3BF"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BBE7F41" w14:textId="77777777" w:rsidR="00AD5428" w:rsidRPr="00AD5428" w:rsidRDefault="00AD5428" w:rsidP="00AD5428">
      <w:pPr>
        <w:bidi/>
        <w:jc w:val="both"/>
        <w:rPr>
          <w:rFonts w:cs="David" w:hint="cs"/>
          <w:rtl/>
        </w:rPr>
      </w:pPr>
    </w:p>
    <w:p w14:paraId="4624A46C" w14:textId="77777777" w:rsidR="00AD5428" w:rsidRPr="00AD5428" w:rsidRDefault="00AD5428" w:rsidP="00AD5428">
      <w:pPr>
        <w:bidi/>
        <w:ind w:firstLine="567"/>
        <w:jc w:val="both"/>
        <w:rPr>
          <w:rFonts w:cs="David" w:hint="cs"/>
          <w:rtl/>
        </w:rPr>
      </w:pPr>
      <w:r w:rsidRPr="00AD5428">
        <w:rPr>
          <w:rFonts w:cs="David" w:hint="cs"/>
          <w:rtl/>
        </w:rPr>
        <w:t>נעשה ועדה משותפת בראשות ועדת הבריאות, יהיו בה חברים 10 חברים, 5 מכל ועדה. ההצעה שכבר נדונה גם תועבר לוועדה זו.</w:t>
      </w:r>
    </w:p>
    <w:p w14:paraId="06C4ABD7" w14:textId="77777777" w:rsidR="00AD5428" w:rsidRPr="00AD5428" w:rsidRDefault="00AD5428" w:rsidP="00AD5428">
      <w:pPr>
        <w:bidi/>
        <w:jc w:val="both"/>
        <w:rPr>
          <w:rFonts w:cs="David" w:hint="cs"/>
          <w:rtl/>
        </w:rPr>
      </w:pPr>
    </w:p>
    <w:p w14:paraId="4200FA19" w14:textId="77777777" w:rsidR="00AD5428" w:rsidRPr="00AD5428" w:rsidRDefault="00AD5428" w:rsidP="00AD5428">
      <w:pPr>
        <w:bidi/>
        <w:ind w:firstLine="567"/>
        <w:jc w:val="both"/>
        <w:rPr>
          <w:rFonts w:cs="David" w:hint="cs"/>
          <w:rtl/>
        </w:rPr>
      </w:pPr>
      <w:r w:rsidRPr="00AD5428">
        <w:rPr>
          <w:rFonts w:cs="David" w:hint="cs"/>
          <w:rtl/>
        </w:rPr>
        <w:t xml:space="preserve">מי בעד להעביר לוועדה משותפת ברשות בריאות. </w:t>
      </w:r>
    </w:p>
    <w:p w14:paraId="3A876441" w14:textId="77777777" w:rsidR="00AD5428" w:rsidRPr="00AD5428" w:rsidRDefault="00AD5428" w:rsidP="00AD5428">
      <w:pPr>
        <w:bidi/>
        <w:jc w:val="both"/>
        <w:rPr>
          <w:rFonts w:cs="David" w:hint="cs"/>
          <w:b/>
          <w:bCs/>
          <w:rtl/>
        </w:rPr>
      </w:pPr>
    </w:p>
    <w:p w14:paraId="771DDCEA" w14:textId="77777777" w:rsidR="00AD5428" w:rsidRPr="00AD5428" w:rsidRDefault="00AD5428" w:rsidP="00AD5428">
      <w:pPr>
        <w:bidi/>
        <w:jc w:val="both"/>
        <w:rPr>
          <w:rFonts w:cs="David" w:hint="cs"/>
          <w:b/>
          <w:bCs/>
          <w:rtl/>
        </w:rPr>
      </w:pPr>
      <w:r w:rsidRPr="00AD5428">
        <w:rPr>
          <w:rFonts w:cs="David" w:hint="cs"/>
          <w:b/>
          <w:bCs/>
          <w:rtl/>
        </w:rPr>
        <w:t>הצבעה</w:t>
      </w:r>
    </w:p>
    <w:p w14:paraId="4FB0EBE7" w14:textId="77777777" w:rsidR="00AD5428" w:rsidRPr="00AD5428" w:rsidRDefault="00AD5428" w:rsidP="00AD5428">
      <w:pPr>
        <w:bidi/>
        <w:jc w:val="both"/>
        <w:rPr>
          <w:rFonts w:cs="David" w:hint="cs"/>
          <w:b/>
          <w:bCs/>
          <w:rtl/>
        </w:rPr>
      </w:pPr>
    </w:p>
    <w:p w14:paraId="5156D02A"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12</w:t>
      </w:r>
    </w:p>
    <w:p w14:paraId="0A7CAD88"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1</w:t>
      </w:r>
    </w:p>
    <w:p w14:paraId="6C19FED0"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1</w:t>
      </w:r>
    </w:p>
    <w:p w14:paraId="3C516B8C" w14:textId="77777777" w:rsidR="00AD5428" w:rsidRPr="00AD5428" w:rsidRDefault="00AD5428" w:rsidP="00AD5428">
      <w:pPr>
        <w:bidi/>
        <w:jc w:val="both"/>
        <w:rPr>
          <w:rFonts w:cs="David" w:hint="cs"/>
          <w:rtl/>
        </w:rPr>
      </w:pPr>
    </w:p>
    <w:p w14:paraId="1A97A89D"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472C3ED7" w14:textId="77777777" w:rsidR="00AD5428" w:rsidRPr="00AD5428" w:rsidRDefault="00AD5428" w:rsidP="00AD5428">
      <w:pPr>
        <w:bidi/>
        <w:jc w:val="both"/>
        <w:rPr>
          <w:rFonts w:cs="David" w:hint="cs"/>
          <w:rtl/>
        </w:rPr>
      </w:pPr>
    </w:p>
    <w:p w14:paraId="0773939A" w14:textId="77777777" w:rsidR="00AD5428" w:rsidRPr="00AD5428" w:rsidRDefault="00AD5428" w:rsidP="00AD5428">
      <w:pPr>
        <w:bidi/>
        <w:jc w:val="both"/>
        <w:rPr>
          <w:rFonts w:cs="David" w:hint="cs"/>
          <w:rtl/>
        </w:rPr>
      </w:pPr>
      <w:r w:rsidRPr="00AD5428">
        <w:rPr>
          <w:rFonts w:cs="David" w:hint="cs"/>
          <w:rtl/>
        </w:rPr>
        <w:tab/>
        <w:t xml:space="preserve">12 הצביעו בעד, מתנגד 1 נמנע 1 לפיכך אני קובעת ששתי הצעות החוק יידונו בוועדה משותפת בראשות ועדת הבריאות, כולל הצעת החוק המונחת. </w:t>
      </w:r>
    </w:p>
    <w:p w14:paraId="77F23815" w14:textId="77777777" w:rsidR="00AD5428" w:rsidRPr="00AD5428" w:rsidRDefault="00AD5428" w:rsidP="00AD5428">
      <w:pPr>
        <w:bidi/>
        <w:jc w:val="both"/>
        <w:rPr>
          <w:rFonts w:cs="David" w:hint="cs"/>
          <w:rtl/>
        </w:rPr>
      </w:pPr>
    </w:p>
    <w:p w14:paraId="225E863A" w14:textId="77777777" w:rsidR="00AD5428" w:rsidRPr="00AD5428" w:rsidRDefault="00AD5428" w:rsidP="00AD5428">
      <w:pPr>
        <w:bidi/>
        <w:ind w:left="567" w:hanging="567"/>
        <w:jc w:val="both"/>
        <w:rPr>
          <w:rFonts w:cs="David" w:hint="cs"/>
          <w:b/>
          <w:bCs/>
          <w:rtl/>
        </w:rPr>
      </w:pPr>
      <w:r w:rsidRPr="00AD5428">
        <w:rPr>
          <w:rFonts w:cs="David" w:hint="cs"/>
          <w:b/>
          <w:bCs/>
          <w:rtl/>
        </w:rPr>
        <w:t>4.</w:t>
      </w:r>
      <w:r w:rsidRPr="00AD5428">
        <w:rPr>
          <w:rFonts w:cs="David" w:hint="cs"/>
          <w:b/>
          <w:bCs/>
          <w:rtl/>
        </w:rPr>
        <w:tab/>
        <w:t xml:space="preserve">הצעת חוק החברות הממשלתיות (תיקון </w:t>
      </w:r>
      <w:r w:rsidRPr="00AD5428">
        <w:rPr>
          <w:rFonts w:cs="David"/>
          <w:b/>
          <w:bCs/>
          <w:rtl/>
        </w:rPr>
        <w:t>–</w:t>
      </w:r>
      <w:r w:rsidRPr="00AD5428">
        <w:rPr>
          <w:rFonts w:cs="David" w:hint="cs"/>
          <w:b/>
          <w:bCs/>
          <w:rtl/>
        </w:rPr>
        <w:t xml:space="preserve"> ייצוג הולם לאוכלוסייה הערבית בקרב עובדי החברות הממשלתיות), התשס"ו-2006 </w:t>
      </w:r>
      <w:r w:rsidRPr="00AD5428">
        <w:rPr>
          <w:rFonts w:cs="David"/>
          <w:b/>
          <w:bCs/>
          <w:rtl/>
        </w:rPr>
        <w:t>–</w:t>
      </w:r>
      <w:r w:rsidRPr="00AD5428">
        <w:rPr>
          <w:rFonts w:cs="David" w:hint="cs"/>
          <w:b/>
          <w:bCs/>
          <w:rtl/>
        </w:rPr>
        <w:t xml:space="preserve"> של חבר הכנסת עזמי בשארה וקבוצת חברי כנסת (פ/349/17). </w:t>
      </w:r>
    </w:p>
    <w:p w14:paraId="1F5017A5" w14:textId="77777777" w:rsidR="00AD5428" w:rsidRPr="00AD5428" w:rsidRDefault="00AD5428" w:rsidP="00AD5428">
      <w:pPr>
        <w:bidi/>
        <w:jc w:val="both"/>
        <w:rPr>
          <w:rFonts w:cs="David" w:hint="cs"/>
          <w:rtl/>
        </w:rPr>
      </w:pPr>
    </w:p>
    <w:p w14:paraId="5EA7CDBC" w14:textId="77777777" w:rsidR="00AD5428" w:rsidRPr="00AD5428" w:rsidRDefault="00AD5428" w:rsidP="00AD5428">
      <w:pPr>
        <w:bidi/>
        <w:ind w:firstLine="567"/>
        <w:jc w:val="both"/>
        <w:rPr>
          <w:rFonts w:cs="David" w:hint="cs"/>
          <w:rtl/>
        </w:rPr>
      </w:pPr>
      <w:r w:rsidRPr="00AD5428">
        <w:rPr>
          <w:rFonts w:cs="David" w:hint="cs"/>
          <w:rtl/>
        </w:rPr>
        <w:t>מי בעד להעביר לוועדת חוקה חוק ומשפט?</w:t>
      </w:r>
    </w:p>
    <w:p w14:paraId="668C995C" w14:textId="77777777" w:rsidR="00AD5428" w:rsidRPr="00AD5428" w:rsidRDefault="00AD5428" w:rsidP="00AD5428">
      <w:pPr>
        <w:bidi/>
        <w:ind w:firstLine="567"/>
        <w:jc w:val="both"/>
        <w:rPr>
          <w:rFonts w:cs="David" w:hint="cs"/>
          <w:rtl/>
        </w:rPr>
      </w:pPr>
    </w:p>
    <w:p w14:paraId="3AE44620" w14:textId="77777777" w:rsidR="00AD5428" w:rsidRPr="00AD5428" w:rsidRDefault="00AD5428" w:rsidP="00AD5428">
      <w:pPr>
        <w:bidi/>
        <w:ind w:firstLine="567"/>
        <w:jc w:val="both"/>
        <w:rPr>
          <w:rFonts w:cs="David" w:hint="cs"/>
          <w:b/>
          <w:bCs/>
          <w:rtl/>
        </w:rPr>
      </w:pPr>
      <w:r w:rsidRPr="00AD5428">
        <w:rPr>
          <w:rFonts w:cs="David" w:hint="cs"/>
          <w:b/>
          <w:bCs/>
          <w:rtl/>
        </w:rPr>
        <w:t>הצבעה</w:t>
      </w:r>
    </w:p>
    <w:p w14:paraId="6262FC16" w14:textId="77777777" w:rsidR="00AD5428" w:rsidRPr="00AD5428" w:rsidRDefault="00AD5428" w:rsidP="00AD5428">
      <w:pPr>
        <w:bidi/>
        <w:ind w:firstLine="567"/>
        <w:jc w:val="both"/>
        <w:rPr>
          <w:rFonts w:cs="David" w:hint="cs"/>
          <w:b/>
          <w:bCs/>
          <w:rtl/>
        </w:rPr>
      </w:pPr>
    </w:p>
    <w:p w14:paraId="0A6DB641" w14:textId="77777777" w:rsidR="00AD5428" w:rsidRPr="00AD5428" w:rsidRDefault="00AD5428" w:rsidP="00AD5428">
      <w:pPr>
        <w:bidi/>
        <w:ind w:firstLine="567"/>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רוב</w:t>
      </w:r>
    </w:p>
    <w:p w14:paraId="2DF5A26C" w14:textId="77777777" w:rsidR="00AD5428" w:rsidRPr="00AD5428" w:rsidRDefault="00AD5428" w:rsidP="00AD5428">
      <w:pPr>
        <w:bidi/>
        <w:ind w:firstLine="567"/>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4364D5A9" w14:textId="77777777" w:rsidR="00AD5428" w:rsidRPr="00AD5428" w:rsidRDefault="00AD5428" w:rsidP="00AD5428">
      <w:pPr>
        <w:bidi/>
        <w:ind w:firstLine="567"/>
        <w:jc w:val="both"/>
        <w:rPr>
          <w:rFonts w:cs="David" w:hint="cs"/>
          <w:rtl/>
        </w:rPr>
      </w:pPr>
      <w:r w:rsidRPr="00AD5428">
        <w:rPr>
          <w:rFonts w:cs="David" w:hint="cs"/>
          <w:rtl/>
        </w:rPr>
        <w:t>נמנעים - אין</w:t>
      </w:r>
    </w:p>
    <w:p w14:paraId="0E6598BA" w14:textId="77777777" w:rsidR="00AD5428" w:rsidRPr="00AD5428" w:rsidRDefault="00AD5428" w:rsidP="00AD5428">
      <w:pPr>
        <w:bidi/>
        <w:jc w:val="both"/>
        <w:rPr>
          <w:rFonts w:cs="David" w:hint="cs"/>
          <w:rtl/>
        </w:rPr>
      </w:pPr>
    </w:p>
    <w:p w14:paraId="6AA0D35C"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36D96EAD" w14:textId="77777777" w:rsidR="00AD5428" w:rsidRPr="00AD5428" w:rsidRDefault="00AD5428" w:rsidP="00AD5428">
      <w:pPr>
        <w:bidi/>
        <w:jc w:val="both"/>
        <w:rPr>
          <w:rFonts w:cs="David" w:hint="cs"/>
          <w:rtl/>
        </w:rPr>
      </w:pPr>
    </w:p>
    <w:p w14:paraId="4E77BF29" w14:textId="77777777" w:rsidR="00AD5428" w:rsidRPr="00AD5428" w:rsidRDefault="00AD5428" w:rsidP="00AD5428">
      <w:pPr>
        <w:bidi/>
        <w:jc w:val="both"/>
        <w:rPr>
          <w:rFonts w:cs="David" w:hint="cs"/>
          <w:rtl/>
        </w:rPr>
      </w:pPr>
      <w:r w:rsidRPr="00AD5428">
        <w:rPr>
          <w:rFonts w:cs="David" w:hint="cs"/>
          <w:rtl/>
        </w:rPr>
        <w:tab/>
        <w:t xml:space="preserve">פה אחד. הצעת החוק עוברת לוועדת חוקה חוק ומשפט. </w:t>
      </w:r>
    </w:p>
    <w:p w14:paraId="62ED5957" w14:textId="77777777" w:rsidR="00AD5428" w:rsidRPr="00AD5428" w:rsidRDefault="00AD5428" w:rsidP="00AD5428">
      <w:pPr>
        <w:bidi/>
        <w:jc w:val="both"/>
        <w:rPr>
          <w:rFonts w:cs="David" w:hint="cs"/>
          <w:rtl/>
        </w:rPr>
      </w:pPr>
    </w:p>
    <w:p w14:paraId="46894974" w14:textId="77777777" w:rsidR="00AD5428" w:rsidRPr="00AD5428" w:rsidRDefault="00AD5428" w:rsidP="00AD5428">
      <w:pPr>
        <w:bidi/>
        <w:ind w:left="567" w:hanging="567"/>
        <w:jc w:val="both"/>
        <w:rPr>
          <w:rFonts w:cs="David" w:hint="cs"/>
          <w:b/>
          <w:bCs/>
          <w:rtl/>
        </w:rPr>
      </w:pPr>
      <w:r w:rsidRPr="00AD5428">
        <w:rPr>
          <w:rFonts w:cs="David" w:hint="cs"/>
          <w:b/>
          <w:bCs/>
          <w:rtl/>
        </w:rPr>
        <w:t>5.</w:t>
      </w:r>
      <w:r w:rsidRPr="00AD5428">
        <w:rPr>
          <w:rFonts w:cs="David" w:hint="cs"/>
          <w:b/>
          <w:bCs/>
          <w:rtl/>
        </w:rPr>
        <w:tab/>
        <w:t xml:space="preserve">הצעת חוק עבודת נשים (תיקון מס' 38) (החמרת ענישה והארכת התיישנות) התשס"ז-2006. (פ/1093/17), הצעת חבר הכנסת גדעון סער וקבוצת חברי כנסת. </w:t>
      </w:r>
    </w:p>
    <w:p w14:paraId="1BD3C1BB" w14:textId="77777777" w:rsidR="00AD5428" w:rsidRPr="00AD5428" w:rsidRDefault="00AD5428" w:rsidP="00AD5428">
      <w:pPr>
        <w:bidi/>
        <w:jc w:val="both"/>
        <w:rPr>
          <w:rFonts w:cs="David" w:hint="cs"/>
          <w:rtl/>
        </w:rPr>
      </w:pPr>
    </w:p>
    <w:p w14:paraId="25BBED90"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359583DB" w14:textId="77777777" w:rsidR="00AD5428" w:rsidRPr="00AD5428" w:rsidRDefault="00AD5428" w:rsidP="00AD5428">
      <w:pPr>
        <w:bidi/>
        <w:jc w:val="both"/>
        <w:rPr>
          <w:rFonts w:cs="David" w:hint="cs"/>
          <w:rtl/>
        </w:rPr>
      </w:pPr>
    </w:p>
    <w:p w14:paraId="43F03A88" w14:textId="77777777" w:rsidR="00AD5428" w:rsidRPr="00AD5428" w:rsidRDefault="00AD5428" w:rsidP="00AD5428">
      <w:pPr>
        <w:bidi/>
        <w:jc w:val="both"/>
        <w:rPr>
          <w:rFonts w:cs="David" w:hint="cs"/>
          <w:rtl/>
        </w:rPr>
      </w:pPr>
      <w:r w:rsidRPr="00AD5428">
        <w:rPr>
          <w:rFonts w:cs="David" w:hint="cs"/>
          <w:rtl/>
        </w:rPr>
        <w:tab/>
        <w:t xml:space="preserve">נשמעו שתי הצעות. אחת, ועדת העבודה הרווחה והבריאות והשניה, הוועדה לקידום מעמד האשה. </w:t>
      </w:r>
    </w:p>
    <w:p w14:paraId="7202424E" w14:textId="77777777" w:rsidR="00AD5428" w:rsidRPr="00AD5428" w:rsidRDefault="00AD5428" w:rsidP="00AD5428">
      <w:pPr>
        <w:bidi/>
        <w:jc w:val="both"/>
        <w:rPr>
          <w:rFonts w:cs="David" w:hint="cs"/>
          <w:rtl/>
        </w:rPr>
      </w:pPr>
    </w:p>
    <w:p w14:paraId="5BB68E70" w14:textId="77777777" w:rsidR="00AD5428" w:rsidRPr="00AD5428" w:rsidRDefault="00AD5428" w:rsidP="00AD5428">
      <w:pPr>
        <w:bidi/>
        <w:jc w:val="both"/>
        <w:rPr>
          <w:rFonts w:cs="David" w:hint="cs"/>
          <w:rtl/>
        </w:rPr>
      </w:pPr>
      <w:r w:rsidRPr="00AD5428">
        <w:rPr>
          <w:rFonts w:cs="David" w:hint="cs"/>
          <w:u w:val="single"/>
          <w:rtl/>
        </w:rPr>
        <w:t>משה שרוני:</w:t>
      </w:r>
    </w:p>
    <w:p w14:paraId="0583524E" w14:textId="77777777" w:rsidR="00AD5428" w:rsidRPr="00AD5428" w:rsidRDefault="00AD5428" w:rsidP="00AD5428">
      <w:pPr>
        <w:bidi/>
        <w:jc w:val="both"/>
        <w:rPr>
          <w:rFonts w:cs="David" w:hint="cs"/>
          <w:rtl/>
        </w:rPr>
      </w:pPr>
    </w:p>
    <w:p w14:paraId="19F9383B" w14:textId="77777777" w:rsidR="00AD5428" w:rsidRPr="00AD5428" w:rsidRDefault="00AD5428" w:rsidP="00AD5428">
      <w:pPr>
        <w:bidi/>
        <w:ind w:firstLine="567"/>
        <w:jc w:val="both"/>
        <w:rPr>
          <w:rFonts w:cs="David" w:hint="cs"/>
          <w:rtl/>
        </w:rPr>
      </w:pPr>
      <w:r w:rsidRPr="00AD5428">
        <w:rPr>
          <w:rFonts w:cs="David" w:hint="cs"/>
          <w:rtl/>
        </w:rPr>
        <w:t xml:space="preserve">אני מוותר. </w:t>
      </w:r>
    </w:p>
    <w:p w14:paraId="08EEE443" w14:textId="77777777" w:rsidR="00AD5428" w:rsidRPr="00AD5428" w:rsidRDefault="00AD5428" w:rsidP="00AD5428">
      <w:pPr>
        <w:bidi/>
        <w:jc w:val="both"/>
        <w:rPr>
          <w:rFonts w:cs="David" w:hint="cs"/>
          <w:u w:val="single"/>
          <w:rtl/>
        </w:rPr>
      </w:pPr>
    </w:p>
    <w:p w14:paraId="4FB793FD"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50B52CD9" w14:textId="77777777" w:rsidR="00AD5428" w:rsidRPr="00AD5428" w:rsidRDefault="00AD5428" w:rsidP="00AD5428">
      <w:pPr>
        <w:bidi/>
        <w:jc w:val="both"/>
        <w:rPr>
          <w:rFonts w:cs="David" w:hint="cs"/>
          <w:rtl/>
        </w:rPr>
      </w:pPr>
    </w:p>
    <w:p w14:paraId="518655CD" w14:textId="77777777" w:rsidR="00AD5428" w:rsidRPr="00AD5428" w:rsidRDefault="00AD5428" w:rsidP="00AD5428">
      <w:pPr>
        <w:bidi/>
        <w:jc w:val="both"/>
        <w:rPr>
          <w:rFonts w:cs="David" w:hint="cs"/>
          <w:rtl/>
        </w:rPr>
      </w:pPr>
      <w:r w:rsidRPr="00AD5428">
        <w:rPr>
          <w:rFonts w:cs="David" w:hint="cs"/>
          <w:rtl/>
        </w:rPr>
        <w:t>מי בעד להעביר את זה לוועדה למעמד האיש</w:t>
      </w:r>
      <w:r w:rsidRPr="00AD5428">
        <w:rPr>
          <w:rFonts w:cs="David" w:hint="eastAsia"/>
          <w:rtl/>
        </w:rPr>
        <w:t>ה</w:t>
      </w:r>
      <w:r w:rsidRPr="00AD5428">
        <w:rPr>
          <w:rFonts w:cs="David" w:hint="cs"/>
          <w:rtl/>
        </w:rPr>
        <w:t>?</w:t>
      </w:r>
    </w:p>
    <w:p w14:paraId="29967290" w14:textId="77777777" w:rsidR="00AD5428" w:rsidRPr="00AD5428" w:rsidRDefault="00AD5428" w:rsidP="00AD5428">
      <w:pPr>
        <w:bidi/>
        <w:jc w:val="both"/>
        <w:rPr>
          <w:rFonts w:cs="David" w:hint="cs"/>
          <w:rtl/>
        </w:rPr>
      </w:pPr>
    </w:p>
    <w:p w14:paraId="0BB5D708" w14:textId="77777777" w:rsidR="00AD5428" w:rsidRPr="00AD5428" w:rsidRDefault="00AD5428" w:rsidP="00AD5428">
      <w:pPr>
        <w:bidi/>
        <w:jc w:val="both"/>
        <w:rPr>
          <w:rFonts w:cs="David" w:hint="cs"/>
          <w:b/>
          <w:bCs/>
          <w:rtl/>
        </w:rPr>
      </w:pPr>
      <w:r w:rsidRPr="00AD5428">
        <w:rPr>
          <w:rFonts w:cs="David" w:hint="cs"/>
          <w:b/>
          <w:bCs/>
          <w:rtl/>
        </w:rPr>
        <w:t>הצבעה</w:t>
      </w:r>
    </w:p>
    <w:p w14:paraId="5A0703C7" w14:textId="77777777" w:rsidR="00AD5428" w:rsidRPr="00AD5428" w:rsidRDefault="00AD5428" w:rsidP="00AD5428">
      <w:pPr>
        <w:bidi/>
        <w:jc w:val="both"/>
        <w:rPr>
          <w:rFonts w:cs="David" w:hint="cs"/>
          <w:rtl/>
        </w:rPr>
      </w:pPr>
    </w:p>
    <w:p w14:paraId="5A28DA22"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רוב</w:t>
      </w:r>
    </w:p>
    <w:p w14:paraId="6C453951"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36B4D901" w14:textId="77777777" w:rsidR="00AD5428" w:rsidRPr="00AD5428" w:rsidRDefault="00AD5428" w:rsidP="00AD5428">
      <w:pPr>
        <w:bidi/>
        <w:jc w:val="both"/>
        <w:rPr>
          <w:rFonts w:cs="David" w:hint="cs"/>
          <w:rtl/>
        </w:rPr>
      </w:pPr>
      <w:r w:rsidRPr="00AD5428">
        <w:rPr>
          <w:rFonts w:cs="David" w:hint="cs"/>
          <w:rtl/>
        </w:rPr>
        <w:t>נמנעים - אין</w:t>
      </w:r>
    </w:p>
    <w:p w14:paraId="52F5C983" w14:textId="77777777" w:rsidR="00AD5428" w:rsidRPr="00AD5428" w:rsidRDefault="00AD5428" w:rsidP="00AD5428">
      <w:pPr>
        <w:bidi/>
        <w:jc w:val="both"/>
        <w:rPr>
          <w:rFonts w:cs="David" w:hint="cs"/>
          <w:rtl/>
        </w:rPr>
      </w:pPr>
    </w:p>
    <w:p w14:paraId="3A4091BD"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5A23CFC2" w14:textId="77777777" w:rsidR="00AD5428" w:rsidRPr="00AD5428" w:rsidRDefault="00AD5428" w:rsidP="00AD5428">
      <w:pPr>
        <w:bidi/>
        <w:jc w:val="both"/>
        <w:rPr>
          <w:rFonts w:cs="David" w:hint="cs"/>
          <w:rtl/>
        </w:rPr>
      </w:pPr>
    </w:p>
    <w:p w14:paraId="2AE625FC" w14:textId="77777777" w:rsidR="00AD5428" w:rsidRPr="00AD5428" w:rsidRDefault="00AD5428" w:rsidP="00AD5428">
      <w:pPr>
        <w:bidi/>
        <w:ind w:firstLine="567"/>
        <w:jc w:val="both"/>
        <w:rPr>
          <w:rFonts w:cs="David" w:hint="cs"/>
          <w:rtl/>
        </w:rPr>
      </w:pPr>
      <w:r w:rsidRPr="00AD5428">
        <w:rPr>
          <w:rFonts w:cs="David" w:hint="cs"/>
          <w:rtl/>
        </w:rPr>
        <w:t>פה אחד הוחלט להעביר לוועדה לקידום מעמד האיש</w:t>
      </w:r>
      <w:r w:rsidRPr="00AD5428">
        <w:rPr>
          <w:rFonts w:cs="David" w:hint="eastAsia"/>
          <w:rtl/>
        </w:rPr>
        <w:t>ה</w:t>
      </w:r>
      <w:r w:rsidRPr="00AD5428">
        <w:rPr>
          <w:rFonts w:cs="David" w:hint="cs"/>
          <w:rtl/>
        </w:rPr>
        <w:t xml:space="preserve">. </w:t>
      </w:r>
    </w:p>
    <w:p w14:paraId="5A4C0C96" w14:textId="77777777" w:rsidR="00AD5428" w:rsidRPr="00AD5428" w:rsidRDefault="00AD5428" w:rsidP="00AD5428">
      <w:pPr>
        <w:bidi/>
        <w:jc w:val="both"/>
        <w:rPr>
          <w:rFonts w:cs="David" w:hint="cs"/>
          <w:rtl/>
        </w:rPr>
      </w:pPr>
    </w:p>
    <w:p w14:paraId="328BC0BE" w14:textId="77777777" w:rsidR="00AD5428" w:rsidRPr="00AD5428" w:rsidRDefault="00AD5428" w:rsidP="00AD5428">
      <w:pPr>
        <w:bidi/>
        <w:ind w:left="567" w:hanging="567"/>
        <w:jc w:val="both"/>
        <w:rPr>
          <w:rFonts w:cs="David" w:hint="cs"/>
          <w:b/>
          <w:bCs/>
          <w:rtl/>
        </w:rPr>
      </w:pPr>
      <w:r w:rsidRPr="00AD5428">
        <w:rPr>
          <w:rFonts w:cs="David" w:hint="cs"/>
          <w:b/>
          <w:bCs/>
          <w:rtl/>
        </w:rPr>
        <w:t>6.</w:t>
      </w:r>
      <w:r w:rsidRPr="00AD5428">
        <w:rPr>
          <w:rFonts w:cs="David" w:hint="cs"/>
          <w:b/>
          <w:bCs/>
          <w:rtl/>
        </w:rPr>
        <w:tab/>
        <w:t xml:space="preserve">הצעת חוק השיפוט הצבאי (תיקון </w:t>
      </w:r>
      <w:r w:rsidRPr="00AD5428">
        <w:rPr>
          <w:rFonts w:cs="David"/>
          <w:b/>
          <w:bCs/>
          <w:rtl/>
        </w:rPr>
        <w:t>–</w:t>
      </w:r>
      <w:r w:rsidRPr="00AD5428">
        <w:rPr>
          <w:rFonts w:cs="David" w:hint="cs"/>
          <w:b/>
          <w:bCs/>
          <w:rtl/>
        </w:rPr>
        <w:t xml:space="preserve"> הוראות בדבר רישום במרשם פלילי), התשס"ו-2006 </w:t>
      </w:r>
      <w:r w:rsidRPr="00AD5428">
        <w:rPr>
          <w:rFonts w:cs="David"/>
          <w:b/>
          <w:bCs/>
          <w:rtl/>
        </w:rPr>
        <w:t>–</w:t>
      </w:r>
      <w:r w:rsidRPr="00AD5428">
        <w:rPr>
          <w:rFonts w:cs="David" w:hint="cs"/>
          <w:b/>
          <w:bCs/>
          <w:rtl/>
        </w:rPr>
        <w:t xml:space="preserve"> של חברי הכנסת אורי אריאל ויצחק לוי (פ/635/17). </w:t>
      </w:r>
    </w:p>
    <w:p w14:paraId="366E023B" w14:textId="77777777" w:rsidR="00AD5428" w:rsidRPr="00AD5428" w:rsidRDefault="00AD5428" w:rsidP="00AD5428">
      <w:pPr>
        <w:bidi/>
        <w:jc w:val="both"/>
        <w:rPr>
          <w:rFonts w:cs="David" w:hint="cs"/>
          <w:rtl/>
        </w:rPr>
      </w:pPr>
    </w:p>
    <w:p w14:paraId="355856AB" w14:textId="77777777" w:rsidR="00AD5428" w:rsidRPr="00AD5428" w:rsidRDefault="00AD5428" w:rsidP="00AD5428">
      <w:pPr>
        <w:bidi/>
        <w:jc w:val="both"/>
        <w:rPr>
          <w:rFonts w:cs="David" w:hint="cs"/>
          <w:rtl/>
        </w:rPr>
      </w:pPr>
      <w:r w:rsidRPr="00AD5428">
        <w:rPr>
          <w:rFonts w:cs="David" w:hint="cs"/>
          <w:rtl/>
        </w:rPr>
        <w:tab/>
        <w:t xml:space="preserve">נשמעו שתי הצעות: ועדת חוץ וביטחון וועדת חוקה חוק ומשפט. על פי הייעוץ המשפטי של הכנסת זה צריך לעבור לוועדת חוץ וביטחון. </w:t>
      </w:r>
    </w:p>
    <w:p w14:paraId="1901B1AB" w14:textId="77777777" w:rsidR="00AD5428" w:rsidRPr="00AD5428" w:rsidRDefault="00AD5428" w:rsidP="00AD5428">
      <w:pPr>
        <w:bidi/>
        <w:ind w:firstLine="567"/>
        <w:jc w:val="both"/>
        <w:rPr>
          <w:rFonts w:cs="David" w:hint="cs"/>
          <w:rtl/>
        </w:rPr>
      </w:pPr>
    </w:p>
    <w:p w14:paraId="7109B4E6" w14:textId="77777777" w:rsidR="00AD5428" w:rsidRPr="00AD5428" w:rsidRDefault="00AD5428" w:rsidP="00AD5428">
      <w:pPr>
        <w:bidi/>
        <w:ind w:firstLine="567"/>
        <w:jc w:val="both"/>
        <w:rPr>
          <w:rFonts w:cs="David" w:hint="cs"/>
          <w:rtl/>
        </w:rPr>
      </w:pPr>
      <w:r w:rsidRPr="00AD5428">
        <w:rPr>
          <w:rFonts w:cs="David" w:hint="cs"/>
          <w:rtl/>
        </w:rPr>
        <w:t>מי בעד להעביר לוועדת חוץ וביטחון?</w:t>
      </w:r>
    </w:p>
    <w:p w14:paraId="1C6DDC36" w14:textId="77777777" w:rsidR="00AD5428" w:rsidRPr="00AD5428" w:rsidRDefault="00AD5428" w:rsidP="00AD5428">
      <w:pPr>
        <w:bidi/>
        <w:jc w:val="both"/>
        <w:rPr>
          <w:rFonts w:cs="David" w:hint="cs"/>
          <w:rtl/>
        </w:rPr>
      </w:pPr>
    </w:p>
    <w:p w14:paraId="3DA5B273" w14:textId="77777777" w:rsidR="00AD5428" w:rsidRPr="00AD5428" w:rsidRDefault="00AD5428" w:rsidP="00AD5428">
      <w:pPr>
        <w:bidi/>
        <w:jc w:val="both"/>
        <w:rPr>
          <w:rFonts w:cs="David" w:hint="cs"/>
          <w:u w:val="single"/>
          <w:rtl/>
        </w:rPr>
      </w:pPr>
      <w:r w:rsidRPr="00AD5428">
        <w:rPr>
          <w:rFonts w:cs="David" w:hint="cs"/>
          <w:u w:val="single"/>
          <w:rtl/>
        </w:rPr>
        <w:t>דני יתום:</w:t>
      </w:r>
    </w:p>
    <w:p w14:paraId="18BBAD69" w14:textId="77777777" w:rsidR="00AD5428" w:rsidRPr="00AD5428" w:rsidRDefault="00AD5428" w:rsidP="00AD5428">
      <w:pPr>
        <w:bidi/>
        <w:jc w:val="both"/>
        <w:rPr>
          <w:rFonts w:cs="David" w:hint="cs"/>
          <w:u w:val="single"/>
          <w:rtl/>
        </w:rPr>
      </w:pPr>
    </w:p>
    <w:p w14:paraId="72F8617E" w14:textId="77777777" w:rsidR="00AD5428" w:rsidRPr="00AD5428" w:rsidRDefault="00AD5428" w:rsidP="00AD5428">
      <w:pPr>
        <w:bidi/>
        <w:jc w:val="both"/>
        <w:rPr>
          <w:rFonts w:cs="David" w:hint="cs"/>
          <w:rtl/>
        </w:rPr>
      </w:pPr>
      <w:r w:rsidRPr="00AD5428">
        <w:rPr>
          <w:rFonts w:cs="David" w:hint="cs"/>
          <w:rtl/>
        </w:rPr>
        <w:tab/>
        <w:t xml:space="preserve">רגע, יש את הצעת החוק שלי, זאת אותה הצעת חוק. </w:t>
      </w:r>
    </w:p>
    <w:p w14:paraId="3DC1227F" w14:textId="77777777" w:rsidR="00AD5428" w:rsidRPr="00AD5428" w:rsidRDefault="00AD5428" w:rsidP="00AD5428">
      <w:pPr>
        <w:bidi/>
        <w:jc w:val="both"/>
        <w:rPr>
          <w:rFonts w:cs="David" w:hint="cs"/>
          <w:rtl/>
        </w:rPr>
      </w:pPr>
    </w:p>
    <w:p w14:paraId="35554891"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23CDA1C4" w14:textId="77777777" w:rsidR="00AD5428" w:rsidRPr="00AD5428" w:rsidRDefault="00AD5428" w:rsidP="00AD5428">
      <w:pPr>
        <w:bidi/>
        <w:jc w:val="both"/>
        <w:rPr>
          <w:rFonts w:cs="David" w:hint="cs"/>
          <w:rtl/>
        </w:rPr>
      </w:pPr>
    </w:p>
    <w:p w14:paraId="22C3B3CC" w14:textId="77777777" w:rsidR="00AD5428" w:rsidRPr="00AD5428" w:rsidRDefault="00AD5428" w:rsidP="00AD5428">
      <w:pPr>
        <w:bidi/>
        <w:jc w:val="both"/>
        <w:rPr>
          <w:rFonts w:cs="David" w:hint="cs"/>
          <w:rtl/>
        </w:rPr>
      </w:pPr>
      <w:r w:rsidRPr="00AD5428">
        <w:rPr>
          <w:rFonts w:cs="David" w:hint="cs"/>
          <w:rtl/>
        </w:rPr>
        <w:tab/>
        <w:t xml:space="preserve">אני צריכה להצביע על כל הצעה בנפרד. </w:t>
      </w:r>
    </w:p>
    <w:p w14:paraId="48D5598C" w14:textId="77777777" w:rsidR="00AD5428" w:rsidRPr="00AD5428" w:rsidRDefault="00AD5428" w:rsidP="00AD5428">
      <w:pPr>
        <w:bidi/>
        <w:jc w:val="both"/>
        <w:rPr>
          <w:rFonts w:cs="David" w:hint="cs"/>
          <w:rtl/>
        </w:rPr>
      </w:pPr>
    </w:p>
    <w:p w14:paraId="3BD931CB" w14:textId="77777777" w:rsidR="00AD5428" w:rsidRPr="00AD5428" w:rsidRDefault="00AD5428" w:rsidP="00AD5428">
      <w:pPr>
        <w:bidi/>
        <w:jc w:val="both"/>
        <w:rPr>
          <w:rFonts w:cs="David" w:hint="cs"/>
          <w:rtl/>
        </w:rPr>
      </w:pPr>
      <w:r w:rsidRPr="00AD5428">
        <w:rPr>
          <w:rFonts w:cs="David" w:hint="cs"/>
          <w:rtl/>
        </w:rPr>
        <w:tab/>
        <w:t>מי בעד להעביר את זה לוועדת חוץ וביטחון?</w:t>
      </w:r>
    </w:p>
    <w:p w14:paraId="1657FBBC" w14:textId="77777777" w:rsidR="00AD5428" w:rsidRPr="00AD5428" w:rsidRDefault="00AD5428" w:rsidP="00AD5428">
      <w:pPr>
        <w:bidi/>
        <w:jc w:val="both"/>
        <w:rPr>
          <w:rFonts w:cs="David" w:hint="cs"/>
          <w:rtl/>
        </w:rPr>
      </w:pPr>
    </w:p>
    <w:p w14:paraId="48611D9C" w14:textId="77777777" w:rsidR="00AD5428" w:rsidRPr="00AD5428" w:rsidRDefault="00AD5428" w:rsidP="00AD5428">
      <w:pPr>
        <w:bidi/>
        <w:jc w:val="both"/>
        <w:rPr>
          <w:rFonts w:cs="David" w:hint="cs"/>
          <w:b/>
          <w:bCs/>
          <w:rtl/>
        </w:rPr>
      </w:pPr>
      <w:r w:rsidRPr="00AD5428">
        <w:rPr>
          <w:rFonts w:cs="David" w:hint="cs"/>
          <w:b/>
          <w:bCs/>
          <w:rtl/>
        </w:rPr>
        <w:t>הצבעה</w:t>
      </w:r>
    </w:p>
    <w:p w14:paraId="50B9B9FF" w14:textId="77777777" w:rsidR="00AD5428" w:rsidRPr="00AD5428" w:rsidRDefault="00AD5428" w:rsidP="00AD5428">
      <w:pPr>
        <w:bidi/>
        <w:jc w:val="both"/>
        <w:rPr>
          <w:rFonts w:cs="David" w:hint="cs"/>
          <w:rtl/>
        </w:rPr>
      </w:pPr>
    </w:p>
    <w:p w14:paraId="00213AB1"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7</w:t>
      </w:r>
    </w:p>
    <w:p w14:paraId="15D53D9E"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1 (קולט אביטל)</w:t>
      </w:r>
    </w:p>
    <w:p w14:paraId="30A99B69"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1 (יצחק גלנטי)</w:t>
      </w:r>
    </w:p>
    <w:p w14:paraId="75BBD826" w14:textId="77777777" w:rsidR="00AD5428" w:rsidRPr="00AD5428" w:rsidRDefault="00AD5428" w:rsidP="00AD5428">
      <w:pPr>
        <w:bidi/>
        <w:jc w:val="both"/>
        <w:rPr>
          <w:rFonts w:cs="David" w:hint="cs"/>
          <w:rtl/>
        </w:rPr>
      </w:pPr>
    </w:p>
    <w:p w14:paraId="42602762"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7DD3C4EC" w14:textId="77777777" w:rsidR="00AD5428" w:rsidRPr="00AD5428" w:rsidRDefault="00AD5428" w:rsidP="00AD5428">
      <w:pPr>
        <w:bidi/>
        <w:jc w:val="both"/>
        <w:rPr>
          <w:rFonts w:cs="David" w:hint="cs"/>
          <w:rtl/>
        </w:rPr>
      </w:pPr>
    </w:p>
    <w:p w14:paraId="40368845" w14:textId="77777777" w:rsidR="00AD5428" w:rsidRPr="00AD5428" w:rsidRDefault="00AD5428" w:rsidP="00AD5428">
      <w:pPr>
        <w:bidi/>
        <w:jc w:val="both"/>
        <w:rPr>
          <w:rFonts w:cs="David" w:hint="cs"/>
          <w:rtl/>
        </w:rPr>
      </w:pPr>
      <w:r w:rsidRPr="00AD5428">
        <w:rPr>
          <w:rFonts w:cs="David" w:hint="cs"/>
          <w:rtl/>
        </w:rPr>
        <w:tab/>
        <w:t xml:space="preserve">בעד הצביעו 7, 1 מתנגד, 1 נמנע. </w:t>
      </w:r>
    </w:p>
    <w:p w14:paraId="0716A6B2" w14:textId="77777777" w:rsidR="00AD5428" w:rsidRPr="00AD5428" w:rsidRDefault="00AD5428" w:rsidP="00AD5428">
      <w:pPr>
        <w:bidi/>
        <w:jc w:val="both"/>
        <w:rPr>
          <w:rFonts w:cs="David" w:hint="cs"/>
          <w:rtl/>
        </w:rPr>
      </w:pPr>
    </w:p>
    <w:p w14:paraId="0B05B629" w14:textId="77777777" w:rsidR="00AD5428" w:rsidRPr="00AD5428" w:rsidRDefault="00AD5428" w:rsidP="00AD5428">
      <w:pPr>
        <w:bidi/>
        <w:jc w:val="both"/>
        <w:rPr>
          <w:rFonts w:cs="David" w:hint="cs"/>
          <w:u w:val="single"/>
          <w:rtl/>
        </w:rPr>
      </w:pPr>
      <w:r w:rsidRPr="00AD5428">
        <w:rPr>
          <w:rFonts w:cs="David" w:hint="cs"/>
          <w:u w:val="single"/>
          <w:rtl/>
        </w:rPr>
        <w:t>יצחק גלנטי:</w:t>
      </w:r>
    </w:p>
    <w:p w14:paraId="7529FEE9" w14:textId="77777777" w:rsidR="00AD5428" w:rsidRPr="00AD5428" w:rsidRDefault="00AD5428" w:rsidP="00AD5428">
      <w:pPr>
        <w:bidi/>
        <w:jc w:val="both"/>
        <w:rPr>
          <w:rFonts w:cs="David" w:hint="cs"/>
          <w:u w:val="single"/>
          <w:rtl/>
        </w:rPr>
      </w:pPr>
    </w:p>
    <w:p w14:paraId="67251D70" w14:textId="77777777" w:rsidR="00AD5428" w:rsidRPr="00AD5428" w:rsidRDefault="00AD5428" w:rsidP="00AD5428">
      <w:pPr>
        <w:bidi/>
        <w:jc w:val="both"/>
        <w:rPr>
          <w:rFonts w:cs="David" w:hint="cs"/>
          <w:rtl/>
        </w:rPr>
      </w:pPr>
      <w:r w:rsidRPr="00AD5428">
        <w:rPr>
          <w:rFonts w:cs="David" w:hint="cs"/>
          <w:rtl/>
        </w:rPr>
        <w:tab/>
        <w:t xml:space="preserve">עכשיו תצטרכי להעביר את ההצעה שלו לאותו מקום. </w:t>
      </w:r>
    </w:p>
    <w:p w14:paraId="15E74801" w14:textId="77777777" w:rsidR="00AD5428" w:rsidRPr="00AD5428" w:rsidRDefault="00AD5428" w:rsidP="00AD5428">
      <w:pPr>
        <w:bidi/>
        <w:jc w:val="both"/>
        <w:rPr>
          <w:rFonts w:cs="David" w:hint="cs"/>
          <w:rtl/>
        </w:rPr>
      </w:pPr>
    </w:p>
    <w:p w14:paraId="64C1FA92" w14:textId="77777777" w:rsidR="00AD5428" w:rsidRPr="00AD5428" w:rsidRDefault="00AD5428" w:rsidP="00AD5428">
      <w:pPr>
        <w:bidi/>
        <w:jc w:val="both"/>
        <w:rPr>
          <w:rFonts w:cs="David" w:hint="cs"/>
          <w:u w:val="single"/>
          <w:rtl/>
        </w:rPr>
      </w:pPr>
      <w:r w:rsidRPr="00AD5428">
        <w:rPr>
          <w:rFonts w:cs="David" w:hint="cs"/>
          <w:u w:val="single"/>
          <w:rtl/>
        </w:rPr>
        <w:t>דני יתום:</w:t>
      </w:r>
    </w:p>
    <w:p w14:paraId="00B69353" w14:textId="77777777" w:rsidR="00AD5428" w:rsidRPr="00AD5428" w:rsidRDefault="00AD5428" w:rsidP="00AD5428">
      <w:pPr>
        <w:bidi/>
        <w:jc w:val="both"/>
        <w:rPr>
          <w:rFonts w:cs="David" w:hint="cs"/>
          <w:u w:val="single"/>
          <w:rtl/>
        </w:rPr>
      </w:pPr>
    </w:p>
    <w:p w14:paraId="773E9A49" w14:textId="77777777" w:rsidR="00AD5428" w:rsidRPr="00AD5428" w:rsidRDefault="00AD5428" w:rsidP="00AD5428">
      <w:pPr>
        <w:bidi/>
        <w:jc w:val="both"/>
        <w:rPr>
          <w:rFonts w:cs="David" w:hint="cs"/>
          <w:rtl/>
        </w:rPr>
      </w:pPr>
      <w:r w:rsidRPr="00AD5428">
        <w:rPr>
          <w:rFonts w:cs="David" w:hint="cs"/>
          <w:rtl/>
        </w:rPr>
        <w:tab/>
        <w:t xml:space="preserve">לא, אני מתנגד. לכן ביקשתי לעשות את הדיון על שתי ההצעות. </w:t>
      </w:r>
    </w:p>
    <w:p w14:paraId="37B1D922" w14:textId="77777777" w:rsidR="00AD5428" w:rsidRPr="00AD5428" w:rsidRDefault="00AD5428" w:rsidP="00AD5428">
      <w:pPr>
        <w:bidi/>
        <w:jc w:val="both"/>
        <w:rPr>
          <w:rFonts w:cs="David" w:hint="cs"/>
          <w:rtl/>
        </w:rPr>
      </w:pPr>
    </w:p>
    <w:p w14:paraId="3CE3C10C"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0871BF15" w14:textId="77777777" w:rsidR="00AD5428" w:rsidRPr="00AD5428" w:rsidRDefault="00AD5428" w:rsidP="00AD5428">
      <w:pPr>
        <w:bidi/>
        <w:jc w:val="both"/>
        <w:rPr>
          <w:rFonts w:cs="David" w:hint="cs"/>
          <w:rtl/>
        </w:rPr>
      </w:pPr>
    </w:p>
    <w:p w14:paraId="0EBC3451" w14:textId="77777777" w:rsidR="00AD5428" w:rsidRPr="00AD5428" w:rsidRDefault="00AD5428" w:rsidP="00AD5428">
      <w:pPr>
        <w:bidi/>
        <w:jc w:val="both"/>
        <w:rPr>
          <w:rFonts w:cs="David" w:hint="cs"/>
          <w:rtl/>
        </w:rPr>
      </w:pPr>
      <w:r w:rsidRPr="00AD5428">
        <w:rPr>
          <w:rFonts w:cs="David" w:hint="cs"/>
          <w:rtl/>
        </w:rPr>
        <w:tab/>
        <w:t xml:space="preserve">הצעה נוספת של חבר הכנסת דני יתום. </w:t>
      </w:r>
    </w:p>
    <w:p w14:paraId="652FB6EE" w14:textId="77777777" w:rsidR="00AD5428" w:rsidRPr="00AD5428" w:rsidRDefault="00AD5428" w:rsidP="00AD5428">
      <w:pPr>
        <w:bidi/>
        <w:jc w:val="both"/>
        <w:rPr>
          <w:rFonts w:cs="David" w:hint="cs"/>
          <w:rtl/>
        </w:rPr>
      </w:pPr>
    </w:p>
    <w:p w14:paraId="7289A871" w14:textId="77777777" w:rsidR="00AD5428" w:rsidRPr="00AD5428" w:rsidRDefault="00AD5428" w:rsidP="00AD5428">
      <w:pPr>
        <w:numPr>
          <w:ilvl w:val="0"/>
          <w:numId w:val="1"/>
        </w:numPr>
        <w:overflowPunct w:val="0"/>
        <w:autoSpaceDE w:val="0"/>
        <w:autoSpaceDN w:val="0"/>
        <w:bidi/>
        <w:adjustRightInd w:val="0"/>
        <w:jc w:val="both"/>
        <w:textAlignment w:val="baseline"/>
        <w:rPr>
          <w:rFonts w:cs="David" w:hint="cs"/>
          <w:b/>
          <w:bCs/>
          <w:rtl/>
        </w:rPr>
      </w:pPr>
      <w:r w:rsidRPr="00AD5428">
        <w:rPr>
          <w:rFonts w:cs="David" w:hint="cs"/>
          <w:b/>
          <w:bCs/>
          <w:rtl/>
        </w:rPr>
        <w:t xml:space="preserve">הצעת חוק השיפוט הצבאי (תיקון </w:t>
      </w:r>
      <w:r w:rsidRPr="00AD5428">
        <w:rPr>
          <w:rFonts w:cs="David"/>
          <w:b/>
          <w:bCs/>
          <w:rtl/>
        </w:rPr>
        <w:t>–</w:t>
      </w:r>
      <w:r w:rsidRPr="00AD5428">
        <w:rPr>
          <w:rFonts w:cs="David" w:hint="cs"/>
          <w:b/>
          <w:bCs/>
          <w:rtl/>
        </w:rPr>
        <w:t xml:space="preserve"> סייג לרישום במרשם הפלילי), התשס"ו-2006, של חבר הכנסת דני יתום (פ/1413/17).</w:t>
      </w:r>
    </w:p>
    <w:p w14:paraId="260FEB0B" w14:textId="77777777" w:rsidR="00AD5428" w:rsidRPr="00AD5428" w:rsidRDefault="00AD5428" w:rsidP="00AD5428">
      <w:pPr>
        <w:numPr>
          <w:ilvl w:val="0"/>
          <w:numId w:val="1"/>
        </w:numPr>
        <w:overflowPunct w:val="0"/>
        <w:autoSpaceDE w:val="0"/>
        <w:autoSpaceDN w:val="0"/>
        <w:bidi/>
        <w:adjustRightInd w:val="0"/>
        <w:jc w:val="both"/>
        <w:textAlignment w:val="baseline"/>
        <w:rPr>
          <w:rFonts w:cs="David" w:hint="cs"/>
          <w:b/>
          <w:bCs/>
          <w:rtl/>
        </w:rPr>
      </w:pPr>
      <w:r w:rsidRPr="00AD5428">
        <w:rPr>
          <w:rFonts w:cs="David" w:hint="cs"/>
          <w:b/>
          <w:bCs/>
          <w:rtl/>
        </w:rPr>
        <w:t xml:space="preserve">הצעת חוק השיפוט הצבאי (תיקון </w:t>
      </w:r>
      <w:r w:rsidRPr="00AD5428">
        <w:rPr>
          <w:rFonts w:cs="David"/>
          <w:b/>
          <w:bCs/>
          <w:rtl/>
        </w:rPr>
        <w:t>–</w:t>
      </w:r>
      <w:r w:rsidRPr="00AD5428">
        <w:rPr>
          <w:rFonts w:cs="David" w:hint="cs"/>
          <w:b/>
          <w:bCs/>
          <w:rtl/>
        </w:rPr>
        <w:t xml:space="preserve"> סייג לרישום במרשם הפלילי), התשס"ו-2006, של חברת הכנסת אורית נוקד (פ/470/17).</w:t>
      </w:r>
    </w:p>
    <w:p w14:paraId="4BB8BF5D" w14:textId="77777777" w:rsidR="00AD5428" w:rsidRPr="00AD5428" w:rsidRDefault="00AD5428" w:rsidP="00AD5428">
      <w:pPr>
        <w:bidi/>
        <w:jc w:val="both"/>
        <w:rPr>
          <w:rFonts w:cs="David" w:hint="cs"/>
          <w:rtl/>
        </w:rPr>
      </w:pPr>
    </w:p>
    <w:p w14:paraId="09923FBC" w14:textId="77777777" w:rsidR="00AD5428" w:rsidRPr="00AD5428" w:rsidRDefault="00AD5428" w:rsidP="00AD5428">
      <w:pPr>
        <w:bidi/>
        <w:jc w:val="both"/>
        <w:rPr>
          <w:rFonts w:cs="David" w:hint="cs"/>
          <w:rtl/>
        </w:rPr>
      </w:pPr>
      <w:r w:rsidRPr="00AD5428">
        <w:rPr>
          <w:rFonts w:cs="David" w:hint="cs"/>
          <w:rtl/>
        </w:rPr>
        <w:tab/>
        <w:t>לפי הייעוץ המשפטי של הכנסת זה צריך  להידון בוועדת החוץ והביטחון. אני יודעת שיש לכם סייגים ואתם מתנגדים.</w:t>
      </w:r>
    </w:p>
    <w:p w14:paraId="4AA3C6D2" w14:textId="77777777" w:rsidR="00AD5428" w:rsidRPr="00AD5428" w:rsidRDefault="00AD5428" w:rsidP="00AD5428">
      <w:pPr>
        <w:bidi/>
        <w:jc w:val="both"/>
        <w:rPr>
          <w:rFonts w:cs="David" w:hint="cs"/>
          <w:rtl/>
        </w:rPr>
      </w:pPr>
    </w:p>
    <w:p w14:paraId="080F309F" w14:textId="77777777" w:rsidR="00AD5428" w:rsidRPr="00AD5428" w:rsidRDefault="00AD5428" w:rsidP="00AD5428">
      <w:pPr>
        <w:bidi/>
        <w:jc w:val="both"/>
        <w:rPr>
          <w:rFonts w:cs="David" w:hint="cs"/>
          <w:u w:val="single"/>
          <w:rtl/>
        </w:rPr>
      </w:pPr>
      <w:r w:rsidRPr="00AD5428">
        <w:rPr>
          <w:rFonts w:cs="David" w:hint="cs"/>
          <w:u w:val="single"/>
          <w:rtl/>
        </w:rPr>
        <w:t>דני יתום:</w:t>
      </w:r>
    </w:p>
    <w:p w14:paraId="49C8FE6E" w14:textId="77777777" w:rsidR="00AD5428" w:rsidRPr="00AD5428" w:rsidRDefault="00AD5428" w:rsidP="00AD5428">
      <w:pPr>
        <w:bidi/>
        <w:jc w:val="both"/>
        <w:rPr>
          <w:rFonts w:cs="David" w:hint="cs"/>
          <w:rtl/>
        </w:rPr>
      </w:pPr>
    </w:p>
    <w:p w14:paraId="3ED5A46B" w14:textId="77777777" w:rsidR="00AD5428" w:rsidRPr="00AD5428" w:rsidRDefault="00AD5428" w:rsidP="00AD5428">
      <w:pPr>
        <w:bidi/>
        <w:ind w:firstLine="567"/>
        <w:jc w:val="both"/>
        <w:rPr>
          <w:rFonts w:cs="David" w:hint="cs"/>
          <w:rtl/>
        </w:rPr>
      </w:pPr>
      <w:r w:rsidRPr="00AD5428">
        <w:rPr>
          <w:rFonts w:cs="David" w:hint="cs"/>
          <w:rtl/>
        </w:rPr>
        <w:t xml:space="preserve">בעניין הזה אני לחלוטין חף מכל אינטרסים כי אני חבר בוועדת חוץ וביטחון. הייתי צריך לומר לפי זה שזה צריך להיות בוועדת החוץ והביטחון. אני לא חבר בוועדת חוקה. הייתי, ואני כבר לא חבר בוועדת חוקה. אני חושב שזה צריך לעבור לוועדת חוקה מכיוון שאמנם מדובר על חוק השיפוט הצבאי אבל יש כאן השלכה על דברים שקשורים, בסופו של דבר, לחלק האזרחי של החיים. </w:t>
      </w:r>
    </w:p>
    <w:p w14:paraId="25116A46" w14:textId="77777777" w:rsidR="00AD5428" w:rsidRPr="00AD5428" w:rsidRDefault="00AD5428" w:rsidP="00AD5428">
      <w:pPr>
        <w:bidi/>
        <w:jc w:val="both"/>
        <w:rPr>
          <w:rFonts w:cs="David" w:hint="cs"/>
          <w:rtl/>
        </w:rPr>
      </w:pPr>
      <w:r w:rsidRPr="00AD5428">
        <w:rPr>
          <w:rFonts w:cs="David"/>
          <w:rtl/>
        </w:rPr>
        <w:br w:type="page"/>
      </w:r>
    </w:p>
    <w:p w14:paraId="2826CB42"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735075EB" w14:textId="77777777" w:rsidR="00AD5428" w:rsidRPr="00AD5428" w:rsidRDefault="00AD5428" w:rsidP="00AD5428">
      <w:pPr>
        <w:bidi/>
        <w:jc w:val="both"/>
        <w:rPr>
          <w:rFonts w:cs="David" w:hint="cs"/>
          <w:rtl/>
        </w:rPr>
      </w:pPr>
    </w:p>
    <w:p w14:paraId="70C8BB7E" w14:textId="77777777" w:rsidR="00AD5428" w:rsidRPr="00AD5428" w:rsidRDefault="00AD5428" w:rsidP="00AD5428">
      <w:pPr>
        <w:bidi/>
        <w:ind w:firstLine="567"/>
        <w:jc w:val="both"/>
        <w:rPr>
          <w:rFonts w:cs="David" w:hint="cs"/>
          <w:rtl/>
        </w:rPr>
      </w:pPr>
      <w:r w:rsidRPr="00AD5428">
        <w:rPr>
          <w:rFonts w:cs="David" w:hint="cs"/>
          <w:rtl/>
        </w:rPr>
        <w:t xml:space="preserve">אני חייבת להעיר פה. אני מקבלת את ההערה שלך ואני חייבת להעיר פה שגם לגבי ההצעה שלך וגם לגבי הצעתה של חברת הכנסת אורית נוקד - רק לגבי הצעתו של חבר הכנסת אורי אריאל נשמעו שתי הצעות. לאחר ההצבעה במליאה לא נשמעו שתי ההצעות ולכן אנחנו צריכים רק לאשר שאותה הצעה עוברת לוועדת חוץ וביטחון מכיוון שיושב ראש הוועדה הציע זאת. לכן אין לנו דילמה בין שתי הוועדות. גם לשלך לא נשמעו כל הערות. </w:t>
      </w:r>
    </w:p>
    <w:p w14:paraId="5FCDCC2E" w14:textId="77777777" w:rsidR="00AD5428" w:rsidRPr="00AD5428" w:rsidRDefault="00AD5428" w:rsidP="00AD5428">
      <w:pPr>
        <w:bidi/>
        <w:jc w:val="both"/>
        <w:rPr>
          <w:rFonts w:cs="David" w:hint="cs"/>
          <w:rtl/>
        </w:rPr>
      </w:pPr>
    </w:p>
    <w:p w14:paraId="751EE0D7" w14:textId="77777777" w:rsidR="00AD5428" w:rsidRPr="00AD5428" w:rsidRDefault="00AD5428" w:rsidP="00AD5428">
      <w:pPr>
        <w:bidi/>
        <w:jc w:val="both"/>
        <w:rPr>
          <w:rFonts w:cs="David" w:hint="cs"/>
          <w:u w:val="single"/>
          <w:rtl/>
        </w:rPr>
      </w:pPr>
      <w:r w:rsidRPr="00AD5428">
        <w:rPr>
          <w:rFonts w:cs="David" w:hint="cs"/>
          <w:u w:val="single"/>
          <w:rtl/>
        </w:rPr>
        <w:t>דני יתום:</w:t>
      </w:r>
    </w:p>
    <w:p w14:paraId="3CA49A08" w14:textId="77777777" w:rsidR="00AD5428" w:rsidRPr="00AD5428" w:rsidRDefault="00AD5428" w:rsidP="00AD5428">
      <w:pPr>
        <w:bidi/>
        <w:jc w:val="both"/>
        <w:rPr>
          <w:rFonts w:cs="David" w:hint="cs"/>
          <w:rtl/>
        </w:rPr>
      </w:pPr>
    </w:p>
    <w:p w14:paraId="11B5FD8D" w14:textId="77777777" w:rsidR="00AD5428" w:rsidRPr="00AD5428" w:rsidRDefault="00AD5428" w:rsidP="00AD5428">
      <w:pPr>
        <w:bidi/>
        <w:ind w:firstLine="567"/>
        <w:jc w:val="both"/>
        <w:rPr>
          <w:rFonts w:cs="David" w:hint="cs"/>
          <w:rtl/>
        </w:rPr>
      </w:pPr>
      <w:r w:rsidRPr="00AD5428">
        <w:rPr>
          <w:rFonts w:cs="David" w:hint="cs"/>
          <w:rtl/>
        </w:rPr>
        <w:t xml:space="preserve">אז אני מבקש להעביר את זה לוועדת חוקה חוק ומשפט מכיוון שיש כאן עניין - - - </w:t>
      </w:r>
    </w:p>
    <w:p w14:paraId="0DCCB922" w14:textId="77777777" w:rsidR="00AD5428" w:rsidRPr="00AD5428" w:rsidRDefault="00AD5428" w:rsidP="00AD5428">
      <w:pPr>
        <w:bidi/>
        <w:jc w:val="both"/>
        <w:rPr>
          <w:rFonts w:cs="David" w:hint="cs"/>
          <w:rtl/>
        </w:rPr>
      </w:pPr>
    </w:p>
    <w:p w14:paraId="01E6F598"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14686A17" w14:textId="77777777" w:rsidR="00AD5428" w:rsidRPr="00AD5428" w:rsidRDefault="00AD5428" w:rsidP="00AD5428">
      <w:pPr>
        <w:bidi/>
        <w:jc w:val="both"/>
        <w:rPr>
          <w:rFonts w:cs="David" w:hint="cs"/>
          <w:u w:val="single"/>
          <w:rtl/>
        </w:rPr>
      </w:pPr>
    </w:p>
    <w:p w14:paraId="04BAABBC" w14:textId="77777777" w:rsidR="00AD5428" w:rsidRPr="00AD5428" w:rsidRDefault="00AD5428" w:rsidP="00AD5428">
      <w:pPr>
        <w:bidi/>
        <w:jc w:val="both"/>
        <w:rPr>
          <w:rFonts w:cs="David" w:hint="cs"/>
          <w:rtl/>
        </w:rPr>
      </w:pPr>
      <w:r w:rsidRPr="00AD5428">
        <w:rPr>
          <w:rFonts w:cs="David" w:hint="cs"/>
          <w:rtl/>
        </w:rPr>
        <w:tab/>
        <w:t xml:space="preserve">אבל זה לא לעניין להעביר אותו נושא לשתי - - -   </w:t>
      </w:r>
    </w:p>
    <w:p w14:paraId="085AF855" w14:textId="77777777" w:rsidR="00AD5428" w:rsidRPr="00AD5428" w:rsidRDefault="00AD5428" w:rsidP="00AD5428">
      <w:pPr>
        <w:bidi/>
        <w:jc w:val="both"/>
        <w:rPr>
          <w:rFonts w:cs="David" w:hint="cs"/>
          <w:rtl/>
        </w:rPr>
      </w:pPr>
    </w:p>
    <w:p w14:paraId="24F58EBA" w14:textId="77777777" w:rsidR="00AD5428" w:rsidRPr="00AD5428" w:rsidRDefault="00AD5428" w:rsidP="00AD5428">
      <w:pPr>
        <w:bidi/>
        <w:jc w:val="both"/>
        <w:rPr>
          <w:rFonts w:cs="David" w:hint="cs"/>
          <w:u w:val="single"/>
          <w:rtl/>
        </w:rPr>
      </w:pPr>
      <w:r w:rsidRPr="00AD5428">
        <w:rPr>
          <w:rFonts w:cs="David" w:hint="cs"/>
          <w:u w:val="single"/>
          <w:rtl/>
        </w:rPr>
        <w:t>דני יתום:</w:t>
      </w:r>
    </w:p>
    <w:p w14:paraId="7B7131BC" w14:textId="77777777" w:rsidR="00AD5428" w:rsidRPr="00AD5428" w:rsidRDefault="00AD5428" w:rsidP="00AD5428">
      <w:pPr>
        <w:bidi/>
        <w:jc w:val="both"/>
        <w:rPr>
          <w:rFonts w:cs="David" w:hint="cs"/>
          <w:u w:val="single"/>
          <w:rtl/>
        </w:rPr>
      </w:pPr>
    </w:p>
    <w:p w14:paraId="408DF408" w14:textId="77777777" w:rsidR="00AD5428" w:rsidRPr="00AD5428" w:rsidRDefault="00AD5428" w:rsidP="00AD5428">
      <w:pPr>
        <w:bidi/>
        <w:jc w:val="both"/>
        <w:rPr>
          <w:rFonts w:cs="David" w:hint="cs"/>
          <w:rtl/>
        </w:rPr>
      </w:pPr>
      <w:r w:rsidRPr="00AD5428">
        <w:rPr>
          <w:rFonts w:cs="David" w:hint="cs"/>
          <w:rtl/>
        </w:rPr>
        <w:tab/>
        <w:t xml:space="preserve">זה מראש אני אמרתי. תנו לי להגיד למה אני חושב. </w:t>
      </w:r>
    </w:p>
    <w:p w14:paraId="20D79EC4" w14:textId="77777777" w:rsidR="00AD5428" w:rsidRPr="00AD5428" w:rsidRDefault="00AD5428" w:rsidP="00AD5428">
      <w:pPr>
        <w:bidi/>
        <w:jc w:val="both"/>
        <w:rPr>
          <w:rFonts w:cs="David" w:hint="cs"/>
          <w:rtl/>
        </w:rPr>
      </w:pPr>
    </w:p>
    <w:p w14:paraId="0AF2801A"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4291015" w14:textId="77777777" w:rsidR="00AD5428" w:rsidRPr="00AD5428" w:rsidRDefault="00AD5428" w:rsidP="00AD5428">
      <w:pPr>
        <w:bidi/>
        <w:jc w:val="both"/>
        <w:rPr>
          <w:rFonts w:cs="David" w:hint="cs"/>
          <w:rtl/>
        </w:rPr>
      </w:pPr>
    </w:p>
    <w:p w14:paraId="065AB6AC" w14:textId="77777777" w:rsidR="00AD5428" w:rsidRPr="00AD5428" w:rsidRDefault="00AD5428" w:rsidP="00AD5428">
      <w:pPr>
        <w:bidi/>
        <w:jc w:val="both"/>
        <w:rPr>
          <w:rFonts w:cs="David" w:hint="cs"/>
          <w:rtl/>
        </w:rPr>
      </w:pPr>
      <w:r w:rsidRPr="00AD5428">
        <w:rPr>
          <w:rFonts w:cs="David" w:hint="cs"/>
          <w:rtl/>
        </w:rPr>
        <w:tab/>
        <w:t xml:space="preserve">אבל נכון היה להביא להכרעה בוועדת הכנסת כאשר במליאה נשמעו שתי הצעות. </w:t>
      </w:r>
    </w:p>
    <w:p w14:paraId="611E8B12" w14:textId="77777777" w:rsidR="00AD5428" w:rsidRPr="00AD5428" w:rsidRDefault="00AD5428" w:rsidP="00AD5428">
      <w:pPr>
        <w:bidi/>
        <w:jc w:val="both"/>
        <w:rPr>
          <w:rFonts w:cs="David" w:hint="cs"/>
          <w:rtl/>
        </w:rPr>
      </w:pPr>
    </w:p>
    <w:p w14:paraId="6BCA2048" w14:textId="77777777" w:rsidR="00AD5428" w:rsidRPr="00AD5428" w:rsidRDefault="00AD5428" w:rsidP="00AD5428">
      <w:pPr>
        <w:bidi/>
        <w:jc w:val="both"/>
        <w:rPr>
          <w:rFonts w:cs="David" w:hint="cs"/>
          <w:u w:val="single"/>
          <w:rtl/>
        </w:rPr>
      </w:pPr>
      <w:r w:rsidRPr="00AD5428">
        <w:rPr>
          <w:rFonts w:cs="David" w:hint="cs"/>
          <w:u w:val="single"/>
          <w:rtl/>
        </w:rPr>
        <w:t>דני יתום:</w:t>
      </w:r>
    </w:p>
    <w:p w14:paraId="444555D4" w14:textId="77777777" w:rsidR="00AD5428" w:rsidRPr="00AD5428" w:rsidRDefault="00AD5428" w:rsidP="00AD5428">
      <w:pPr>
        <w:bidi/>
        <w:jc w:val="both"/>
        <w:rPr>
          <w:rFonts w:cs="David" w:hint="cs"/>
          <w:rtl/>
        </w:rPr>
      </w:pPr>
    </w:p>
    <w:p w14:paraId="32FA809B" w14:textId="77777777" w:rsidR="00AD5428" w:rsidRPr="00AD5428" w:rsidRDefault="00AD5428" w:rsidP="00AD5428">
      <w:pPr>
        <w:bidi/>
        <w:ind w:firstLine="567"/>
        <w:jc w:val="both"/>
        <w:rPr>
          <w:rFonts w:cs="David" w:hint="cs"/>
          <w:rtl/>
        </w:rPr>
      </w:pPr>
      <w:r w:rsidRPr="00AD5428">
        <w:rPr>
          <w:rFonts w:cs="David" w:hint="cs"/>
          <w:rtl/>
        </w:rPr>
        <w:t xml:space="preserve">אבל לא נתת לי להגיד למה אני חושב </w:t>
      </w:r>
      <w:r w:rsidRPr="00AD5428">
        <w:rPr>
          <w:rFonts w:cs="David"/>
          <w:rtl/>
        </w:rPr>
        <w:t>–</w:t>
      </w:r>
      <w:r w:rsidRPr="00AD5428">
        <w:rPr>
          <w:rFonts w:cs="David" w:hint="cs"/>
          <w:rtl/>
        </w:rPr>
        <w:t xml:space="preserve"> כשדנו בהצעה הקודמת ואמרתי לך שזה אותו דבר.  לא אמרתי לפני זה, הצביעו לפני שאני דיברתי. לכן פה קשרת את הידיים של עצמך. </w:t>
      </w:r>
    </w:p>
    <w:p w14:paraId="4F2484F0" w14:textId="77777777" w:rsidR="00AD5428" w:rsidRPr="00AD5428" w:rsidRDefault="00AD5428" w:rsidP="00AD5428">
      <w:pPr>
        <w:bidi/>
        <w:ind w:firstLine="567"/>
        <w:jc w:val="both"/>
        <w:rPr>
          <w:rFonts w:cs="David" w:hint="cs"/>
          <w:rtl/>
        </w:rPr>
      </w:pPr>
    </w:p>
    <w:p w14:paraId="470CC1BB"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4F70F4E8" w14:textId="77777777" w:rsidR="00AD5428" w:rsidRPr="00AD5428" w:rsidRDefault="00AD5428" w:rsidP="00AD5428">
      <w:pPr>
        <w:bidi/>
        <w:ind w:firstLine="567"/>
        <w:jc w:val="both"/>
        <w:rPr>
          <w:rFonts w:cs="David" w:hint="cs"/>
          <w:rtl/>
        </w:rPr>
      </w:pPr>
    </w:p>
    <w:p w14:paraId="3B70372E" w14:textId="77777777" w:rsidR="00AD5428" w:rsidRPr="00AD5428" w:rsidRDefault="00AD5428" w:rsidP="00AD5428">
      <w:pPr>
        <w:bidi/>
        <w:ind w:firstLine="567"/>
        <w:jc w:val="both"/>
        <w:rPr>
          <w:rFonts w:cs="David" w:hint="cs"/>
          <w:rtl/>
        </w:rPr>
      </w:pPr>
      <w:r w:rsidRPr="00AD5428">
        <w:rPr>
          <w:rFonts w:cs="David" w:hint="cs"/>
          <w:rtl/>
        </w:rPr>
        <w:t xml:space="preserve">אנחנו נצביע אותו דבר. </w:t>
      </w:r>
    </w:p>
    <w:p w14:paraId="5B01C3D0" w14:textId="77777777" w:rsidR="00AD5428" w:rsidRPr="00AD5428" w:rsidRDefault="00AD5428" w:rsidP="00AD5428">
      <w:pPr>
        <w:bidi/>
        <w:jc w:val="both"/>
        <w:rPr>
          <w:rFonts w:cs="David" w:hint="cs"/>
          <w:rtl/>
        </w:rPr>
      </w:pPr>
    </w:p>
    <w:p w14:paraId="6DC1F62D" w14:textId="77777777" w:rsidR="00AD5428" w:rsidRPr="00AD5428" w:rsidRDefault="00AD5428" w:rsidP="00AD5428">
      <w:pPr>
        <w:bidi/>
        <w:jc w:val="both"/>
        <w:rPr>
          <w:rFonts w:cs="David" w:hint="cs"/>
          <w:u w:val="single"/>
          <w:rtl/>
        </w:rPr>
      </w:pPr>
      <w:r w:rsidRPr="00AD5428">
        <w:rPr>
          <w:rFonts w:cs="David" w:hint="cs"/>
          <w:u w:val="single"/>
          <w:rtl/>
        </w:rPr>
        <w:t>דני יתום:</w:t>
      </w:r>
    </w:p>
    <w:p w14:paraId="450E009A" w14:textId="77777777" w:rsidR="00AD5428" w:rsidRPr="00AD5428" w:rsidRDefault="00AD5428" w:rsidP="00AD5428">
      <w:pPr>
        <w:bidi/>
        <w:jc w:val="both"/>
        <w:rPr>
          <w:rFonts w:cs="David" w:hint="cs"/>
          <w:u w:val="single"/>
          <w:rtl/>
        </w:rPr>
      </w:pPr>
    </w:p>
    <w:p w14:paraId="4539EF48" w14:textId="77777777" w:rsidR="00AD5428" w:rsidRPr="00AD5428" w:rsidRDefault="00AD5428" w:rsidP="00AD5428">
      <w:pPr>
        <w:bidi/>
        <w:jc w:val="both"/>
        <w:rPr>
          <w:rFonts w:cs="David" w:hint="cs"/>
          <w:rtl/>
        </w:rPr>
      </w:pPr>
      <w:r w:rsidRPr="00AD5428">
        <w:rPr>
          <w:rFonts w:cs="David" w:hint="cs"/>
          <w:rtl/>
        </w:rPr>
        <w:tab/>
        <w:t>רק רגע, אני רוצה רביזיה.</w:t>
      </w:r>
    </w:p>
    <w:p w14:paraId="5A9D871B" w14:textId="77777777" w:rsidR="00AD5428" w:rsidRPr="00AD5428" w:rsidRDefault="00AD5428" w:rsidP="00AD5428">
      <w:pPr>
        <w:bidi/>
        <w:jc w:val="both"/>
        <w:rPr>
          <w:rFonts w:cs="David" w:hint="cs"/>
          <w:rtl/>
        </w:rPr>
      </w:pPr>
    </w:p>
    <w:p w14:paraId="6854EA80"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1CB52C95" w14:textId="77777777" w:rsidR="00AD5428" w:rsidRPr="00AD5428" w:rsidRDefault="00AD5428" w:rsidP="00AD5428">
      <w:pPr>
        <w:bidi/>
        <w:jc w:val="both"/>
        <w:rPr>
          <w:rFonts w:cs="David" w:hint="cs"/>
          <w:rtl/>
        </w:rPr>
      </w:pPr>
    </w:p>
    <w:p w14:paraId="6D7C222C" w14:textId="77777777" w:rsidR="00AD5428" w:rsidRPr="00AD5428" w:rsidRDefault="00AD5428" w:rsidP="00AD5428">
      <w:pPr>
        <w:bidi/>
        <w:jc w:val="both"/>
        <w:rPr>
          <w:rFonts w:cs="David" w:hint="cs"/>
          <w:rtl/>
        </w:rPr>
      </w:pPr>
      <w:r w:rsidRPr="00AD5428">
        <w:rPr>
          <w:rFonts w:cs="David" w:hint="cs"/>
          <w:rtl/>
        </w:rPr>
        <w:tab/>
        <w:t xml:space="preserve">אנחנו נצביע על הצעת החוק של </w:t>
      </w:r>
      <w:r w:rsidRPr="00AD5428">
        <w:rPr>
          <w:rFonts w:cs="David"/>
          <w:rtl/>
        </w:rPr>
        <w:t>–</w:t>
      </w:r>
      <w:r w:rsidRPr="00AD5428">
        <w:rPr>
          <w:rFonts w:cs="David" w:hint="cs"/>
          <w:rtl/>
        </w:rPr>
        <w:t xml:space="preserve"> אתה מבקש רביזיה על הצעת החוק של אורי אריאל?</w:t>
      </w:r>
    </w:p>
    <w:p w14:paraId="4E37EE37" w14:textId="77777777" w:rsidR="00AD5428" w:rsidRPr="00AD5428" w:rsidRDefault="00AD5428" w:rsidP="00AD5428">
      <w:pPr>
        <w:bidi/>
        <w:jc w:val="both"/>
        <w:rPr>
          <w:rFonts w:cs="David" w:hint="cs"/>
          <w:rtl/>
        </w:rPr>
      </w:pPr>
    </w:p>
    <w:p w14:paraId="52BA941D" w14:textId="77777777" w:rsidR="00AD5428" w:rsidRPr="00AD5428" w:rsidRDefault="00AD5428" w:rsidP="00AD5428">
      <w:pPr>
        <w:bidi/>
        <w:jc w:val="both"/>
        <w:rPr>
          <w:rFonts w:cs="David" w:hint="cs"/>
          <w:u w:val="single"/>
          <w:rtl/>
        </w:rPr>
      </w:pPr>
      <w:r w:rsidRPr="00AD5428">
        <w:rPr>
          <w:rFonts w:cs="David" w:hint="cs"/>
          <w:u w:val="single"/>
          <w:rtl/>
        </w:rPr>
        <w:t>דני יתום:</w:t>
      </w:r>
    </w:p>
    <w:p w14:paraId="5AD0F819" w14:textId="77777777" w:rsidR="00AD5428" w:rsidRPr="00AD5428" w:rsidRDefault="00AD5428" w:rsidP="00AD5428">
      <w:pPr>
        <w:bidi/>
        <w:jc w:val="both"/>
        <w:rPr>
          <w:rFonts w:cs="David" w:hint="cs"/>
          <w:u w:val="single"/>
          <w:rtl/>
        </w:rPr>
      </w:pPr>
    </w:p>
    <w:p w14:paraId="1DCAAF93" w14:textId="77777777" w:rsidR="00AD5428" w:rsidRPr="00AD5428" w:rsidRDefault="00AD5428" w:rsidP="00AD5428">
      <w:pPr>
        <w:bidi/>
        <w:ind w:firstLine="567"/>
        <w:jc w:val="both"/>
        <w:rPr>
          <w:rFonts w:cs="David" w:hint="cs"/>
          <w:rtl/>
        </w:rPr>
      </w:pPr>
      <w:r w:rsidRPr="00AD5428">
        <w:rPr>
          <w:rFonts w:cs="David" w:hint="cs"/>
          <w:rtl/>
        </w:rPr>
        <w:t xml:space="preserve">כן, כי אני רוצה לומר למה לדעתי, למרות שאני חבר בוועדת חוץ וביטחון, זה צריך להיות בוועדת חוקה. </w:t>
      </w:r>
    </w:p>
    <w:p w14:paraId="03BE61BD" w14:textId="77777777" w:rsidR="00AD5428" w:rsidRPr="00AD5428" w:rsidRDefault="00AD5428" w:rsidP="00AD5428">
      <w:pPr>
        <w:bidi/>
        <w:ind w:firstLine="567"/>
        <w:jc w:val="both"/>
        <w:rPr>
          <w:rFonts w:cs="David" w:hint="cs"/>
          <w:rtl/>
        </w:rPr>
      </w:pPr>
    </w:p>
    <w:p w14:paraId="39B84024" w14:textId="77777777" w:rsidR="00AD5428" w:rsidRPr="00AD5428" w:rsidRDefault="00AD5428" w:rsidP="00AD5428">
      <w:pPr>
        <w:bidi/>
        <w:ind w:firstLine="567"/>
        <w:jc w:val="both"/>
        <w:rPr>
          <w:rFonts w:cs="David" w:hint="cs"/>
          <w:rtl/>
        </w:rPr>
      </w:pPr>
      <w:r w:rsidRPr="00AD5428">
        <w:rPr>
          <w:rFonts w:cs="David" w:hint="cs"/>
          <w:rtl/>
        </w:rPr>
        <w:t xml:space="preserve">אני אגיד את זה רק במשפט אחד. מדובר כאן על כך שלבית הדין הצבאי יש סמכות להחליט לגבי חלק מהעבירות שהן לא נרשמות כעבירה פלילית והולכות אחר כך עם החייל עוד איזה 17 שנים. מה שקורה זה שהיום עבירה פלילית נרשמת לחובתו של חייל והולכת איתו, לאחר מכן 17 שנה והיא מופיעה בתיק שלו. כאשר מסתכלים על המחשב רואים עבירה פלילית. </w:t>
      </w:r>
    </w:p>
    <w:p w14:paraId="6C816C8F" w14:textId="77777777" w:rsidR="00AD5428" w:rsidRPr="00AD5428" w:rsidRDefault="00AD5428" w:rsidP="00AD5428">
      <w:pPr>
        <w:bidi/>
        <w:ind w:firstLine="567"/>
        <w:jc w:val="both"/>
        <w:rPr>
          <w:rFonts w:cs="David" w:hint="cs"/>
          <w:rtl/>
        </w:rPr>
      </w:pPr>
    </w:p>
    <w:p w14:paraId="3C2E8EBA"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61265B3F" w14:textId="77777777" w:rsidR="00AD5428" w:rsidRPr="00AD5428" w:rsidRDefault="00AD5428" w:rsidP="00AD5428">
      <w:pPr>
        <w:bidi/>
        <w:ind w:firstLine="567"/>
        <w:jc w:val="both"/>
        <w:rPr>
          <w:rFonts w:cs="David" w:hint="cs"/>
          <w:rtl/>
        </w:rPr>
      </w:pPr>
    </w:p>
    <w:p w14:paraId="17876C63" w14:textId="77777777" w:rsidR="00AD5428" w:rsidRPr="00AD5428" w:rsidRDefault="00AD5428" w:rsidP="00AD5428">
      <w:pPr>
        <w:bidi/>
        <w:ind w:firstLine="567"/>
        <w:jc w:val="both"/>
        <w:rPr>
          <w:rFonts w:cs="David" w:hint="cs"/>
          <w:rtl/>
        </w:rPr>
      </w:pPr>
      <w:r w:rsidRPr="00AD5428">
        <w:rPr>
          <w:rFonts w:cs="David" w:hint="cs"/>
          <w:rtl/>
        </w:rPr>
        <w:t>אז למה לא ועדת חוץ וביטחון?</w:t>
      </w:r>
    </w:p>
    <w:p w14:paraId="4155C60A" w14:textId="77777777" w:rsidR="00AD5428" w:rsidRPr="00AD5428" w:rsidRDefault="00AD5428" w:rsidP="00AD5428">
      <w:pPr>
        <w:bidi/>
        <w:jc w:val="both"/>
        <w:rPr>
          <w:rFonts w:cs="David" w:hint="cs"/>
          <w:rtl/>
        </w:rPr>
      </w:pPr>
      <w:r w:rsidRPr="00AD5428">
        <w:rPr>
          <w:rFonts w:cs="David"/>
          <w:rtl/>
        </w:rPr>
        <w:br w:type="page"/>
      </w:r>
    </w:p>
    <w:p w14:paraId="129B50B1" w14:textId="77777777" w:rsidR="00AD5428" w:rsidRPr="00AD5428" w:rsidRDefault="00AD5428" w:rsidP="00AD5428">
      <w:pPr>
        <w:bidi/>
        <w:jc w:val="both"/>
        <w:rPr>
          <w:rFonts w:cs="David" w:hint="cs"/>
          <w:u w:val="single"/>
          <w:rtl/>
        </w:rPr>
      </w:pPr>
      <w:r w:rsidRPr="00AD5428">
        <w:rPr>
          <w:rFonts w:cs="David" w:hint="cs"/>
          <w:u w:val="single"/>
          <w:rtl/>
        </w:rPr>
        <w:t>דני יתום:</w:t>
      </w:r>
    </w:p>
    <w:p w14:paraId="6B734EB8" w14:textId="77777777" w:rsidR="00AD5428" w:rsidRPr="00AD5428" w:rsidRDefault="00AD5428" w:rsidP="00AD5428">
      <w:pPr>
        <w:bidi/>
        <w:jc w:val="both"/>
        <w:rPr>
          <w:rFonts w:cs="David" w:hint="cs"/>
          <w:u w:val="single"/>
          <w:rtl/>
        </w:rPr>
      </w:pPr>
    </w:p>
    <w:p w14:paraId="419FE06E" w14:textId="77777777" w:rsidR="00AD5428" w:rsidRPr="00AD5428" w:rsidRDefault="00AD5428" w:rsidP="00AD5428">
      <w:pPr>
        <w:bidi/>
        <w:jc w:val="both"/>
        <w:rPr>
          <w:rFonts w:cs="David" w:hint="cs"/>
          <w:rtl/>
        </w:rPr>
      </w:pPr>
      <w:r w:rsidRPr="00AD5428">
        <w:rPr>
          <w:rFonts w:cs="David" w:hint="cs"/>
          <w:rtl/>
        </w:rPr>
        <w:tab/>
        <w:t xml:space="preserve">כיוון שיש כאן קשר בין היותו חייל ולאחר מכן בין היותו אזרח. המשמעות של מה קורה בעבירות היא ראייה רחבה. יגידו מה קורה בבתי דין אחרים לגבי אזרחים שהם לא חיילים. זאת הסיבה שבגללה אני מבקש להעביר את זה דווקא לוועדת חוקה, מכיוון שוועדת חוקה תוכל לראות את התמונה הכוללת. </w:t>
      </w:r>
    </w:p>
    <w:p w14:paraId="2D71B1E8" w14:textId="77777777" w:rsidR="00AD5428" w:rsidRPr="00AD5428" w:rsidRDefault="00AD5428" w:rsidP="00AD5428">
      <w:pPr>
        <w:bidi/>
        <w:jc w:val="both"/>
        <w:rPr>
          <w:rFonts w:cs="David" w:hint="cs"/>
          <w:rtl/>
        </w:rPr>
      </w:pPr>
    </w:p>
    <w:p w14:paraId="7DC2D1DE" w14:textId="77777777" w:rsidR="00AD5428" w:rsidRPr="00AD5428" w:rsidRDefault="00AD5428" w:rsidP="00AD5428">
      <w:pPr>
        <w:bidi/>
        <w:jc w:val="both"/>
        <w:rPr>
          <w:rFonts w:cs="David" w:hint="cs"/>
          <w:u w:val="single"/>
          <w:rtl/>
        </w:rPr>
      </w:pPr>
      <w:r w:rsidRPr="00AD5428">
        <w:rPr>
          <w:rFonts w:cs="David" w:hint="cs"/>
          <w:u w:val="single"/>
          <w:rtl/>
        </w:rPr>
        <w:t>קולט אביטל:</w:t>
      </w:r>
    </w:p>
    <w:p w14:paraId="35FA2184" w14:textId="77777777" w:rsidR="00AD5428" w:rsidRPr="00AD5428" w:rsidRDefault="00AD5428" w:rsidP="00AD5428">
      <w:pPr>
        <w:bidi/>
        <w:jc w:val="both"/>
        <w:rPr>
          <w:rFonts w:cs="David" w:hint="cs"/>
          <w:u w:val="single"/>
          <w:rtl/>
        </w:rPr>
      </w:pPr>
    </w:p>
    <w:p w14:paraId="57E4A622" w14:textId="77777777" w:rsidR="00AD5428" w:rsidRPr="00AD5428" w:rsidRDefault="00AD5428" w:rsidP="00AD5428">
      <w:pPr>
        <w:bidi/>
        <w:jc w:val="both"/>
        <w:rPr>
          <w:rFonts w:cs="David" w:hint="cs"/>
          <w:rtl/>
        </w:rPr>
      </w:pPr>
      <w:r w:rsidRPr="00AD5428">
        <w:rPr>
          <w:rFonts w:cs="David" w:hint="cs"/>
          <w:rtl/>
        </w:rPr>
        <w:tab/>
        <w:t>אני מצטרפת.</w:t>
      </w:r>
    </w:p>
    <w:p w14:paraId="79C656BE" w14:textId="77777777" w:rsidR="00AD5428" w:rsidRPr="00AD5428" w:rsidRDefault="00AD5428" w:rsidP="00AD5428">
      <w:pPr>
        <w:bidi/>
        <w:jc w:val="both"/>
        <w:rPr>
          <w:rFonts w:cs="David" w:hint="cs"/>
          <w:rtl/>
        </w:rPr>
      </w:pPr>
    </w:p>
    <w:p w14:paraId="48FAA28C"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23AA183" w14:textId="77777777" w:rsidR="00AD5428" w:rsidRPr="00AD5428" w:rsidRDefault="00AD5428" w:rsidP="00AD5428">
      <w:pPr>
        <w:bidi/>
        <w:jc w:val="both"/>
        <w:rPr>
          <w:rFonts w:cs="David" w:hint="cs"/>
          <w:rtl/>
        </w:rPr>
      </w:pPr>
    </w:p>
    <w:p w14:paraId="2E52F176" w14:textId="77777777" w:rsidR="00AD5428" w:rsidRPr="00AD5428" w:rsidRDefault="00AD5428" w:rsidP="00AD5428">
      <w:pPr>
        <w:bidi/>
        <w:ind w:firstLine="567"/>
        <w:jc w:val="both"/>
        <w:rPr>
          <w:rFonts w:cs="David" w:hint="cs"/>
          <w:rtl/>
        </w:rPr>
      </w:pPr>
      <w:r w:rsidRPr="00AD5428">
        <w:rPr>
          <w:rFonts w:cs="David" w:hint="cs"/>
          <w:rtl/>
        </w:rPr>
        <w:t xml:space="preserve">אני מקבלת את גישתך, אני חושבת שהטיעון נכון ואני עושה רביזיה על הצעת החוק הקודמת ונצביע על שלושת הצעות החוק כיוון שהן אותו דבר. </w:t>
      </w:r>
    </w:p>
    <w:p w14:paraId="3F0611A9" w14:textId="77777777" w:rsidR="00AD5428" w:rsidRPr="00AD5428" w:rsidRDefault="00AD5428" w:rsidP="00AD5428">
      <w:pPr>
        <w:bidi/>
        <w:jc w:val="both"/>
        <w:rPr>
          <w:rFonts w:cs="David" w:hint="cs"/>
          <w:rtl/>
        </w:rPr>
      </w:pPr>
    </w:p>
    <w:p w14:paraId="66E05968" w14:textId="77777777" w:rsidR="00AD5428" w:rsidRPr="00AD5428" w:rsidRDefault="00AD5428" w:rsidP="00AD5428">
      <w:pPr>
        <w:bidi/>
        <w:jc w:val="both"/>
        <w:rPr>
          <w:rFonts w:cs="David" w:hint="cs"/>
          <w:u w:val="single"/>
          <w:rtl/>
        </w:rPr>
      </w:pPr>
      <w:r w:rsidRPr="00AD5428">
        <w:rPr>
          <w:rFonts w:cs="David" w:hint="cs"/>
          <w:u w:val="single"/>
          <w:rtl/>
        </w:rPr>
        <w:t>קולט אביטל:</w:t>
      </w:r>
    </w:p>
    <w:p w14:paraId="47D2E2E4" w14:textId="77777777" w:rsidR="00AD5428" w:rsidRPr="00AD5428" w:rsidRDefault="00AD5428" w:rsidP="00AD5428">
      <w:pPr>
        <w:bidi/>
        <w:jc w:val="both"/>
        <w:rPr>
          <w:rFonts w:cs="David" w:hint="cs"/>
          <w:rtl/>
        </w:rPr>
      </w:pPr>
    </w:p>
    <w:p w14:paraId="00572531" w14:textId="77777777" w:rsidR="00AD5428" w:rsidRPr="00AD5428" w:rsidRDefault="00AD5428" w:rsidP="00AD5428">
      <w:pPr>
        <w:bidi/>
        <w:ind w:firstLine="567"/>
        <w:jc w:val="both"/>
        <w:rPr>
          <w:rFonts w:cs="David" w:hint="cs"/>
          <w:rtl/>
        </w:rPr>
      </w:pPr>
      <w:r w:rsidRPr="00AD5428">
        <w:rPr>
          <w:rFonts w:cs="David" w:hint="cs"/>
          <w:rtl/>
        </w:rPr>
        <w:t xml:space="preserve">יש עוד סיבה אחת. בדרך כלל בוועדת הביטחון, גם אם מדובר בחוק - - - </w:t>
      </w:r>
    </w:p>
    <w:p w14:paraId="2A3A6C8B" w14:textId="77777777" w:rsidR="00AD5428" w:rsidRPr="00AD5428" w:rsidRDefault="00AD5428" w:rsidP="00AD5428">
      <w:pPr>
        <w:bidi/>
        <w:jc w:val="both"/>
        <w:rPr>
          <w:rFonts w:cs="David" w:hint="cs"/>
          <w:rtl/>
        </w:rPr>
      </w:pPr>
    </w:p>
    <w:p w14:paraId="1E62DCA1"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1B6BCF7" w14:textId="77777777" w:rsidR="00AD5428" w:rsidRPr="00AD5428" w:rsidRDefault="00AD5428" w:rsidP="00AD5428">
      <w:pPr>
        <w:bidi/>
        <w:jc w:val="both"/>
        <w:rPr>
          <w:rFonts w:cs="David" w:hint="cs"/>
          <w:rtl/>
        </w:rPr>
      </w:pPr>
    </w:p>
    <w:p w14:paraId="6A7C3D93" w14:textId="77777777" w:rsidR="00AD5428" w:rsidRPr="00AD5428" w:rsidRDefault="00AD5428" w:rsidP="00AD5428">
      <w:pPr>
        <w:bidi/>
        <w:ind w:firstLine="567"/>
        <w:jc w:val="both"/>
        <w:rPr>
          <w:rFonts w:cs="David" w:hint="cs"/>
          <w:rtl/>
        </w:rPr>
      </w:pPr>
      <w:r w:rsidRPr="00AD5428">
        <w:rPr>
          <w:rFonts w:cs="David" w:hint="cs"/>
          <w:rtl/>
        </w:rPr>
        <w:t>מי בעד הרביזיה?</w:t>
      </w:r>
    </w:p>
    <w:p w14:paraId="3B53152E" w14:textId="77777777" w:rsidR="00AD5428" w:rsidRPr="00AD5428" w:rsidRDefault="00AD5428" w:rsidP="00AD5428">
      <w:pPr>
        <w:bidi/>
        <w:jc w:val="both"/>
        <w:rPr>
          <w:rFonts w:cs="David" w:hint="cs"/>
          <w:rtl/>
        </w:rPr>
      </w:pPr>
    </w:p>
    <w:p w14:paraId="7D606B4F" w14:textId="77777777" w:rsidR="00AD5428" w:rsidRPr="00AD5428" w:rsidRDefault="00AD5428" w:rsidP="00AD5428">
      <w:pPr>
        <w:bidi/>
        <w:jc w:val="both"/>
        <w:rPr>
          <w:rFonts w:cs="David" w:hint="cs"/>
          <w:b/>
          <w:bCs/>
          <w:rtl/>
        </w:rPr>
      </w:pPr>
      <w:r w:rsidRPr="00AD5428">
        <w:rPr>
          <w:rFonts w:cs="David" w:hint="cs"/>
          <w:b/>
          <w:bCs/>
          <w:rtl/>
        </w:rPr>
        <w:t>הצבעה</w:t>
      </w:r>
    </w:p>
    <w:p w14:paraId="7701C196" w14:textId="77777777" w:rsidR="00AD5428" w:rsidRPr="00AD5428" w:rsidRDefault="00AD5428" w:rsidP="00AD5428">
      <w:pPr>
        <w:bidi/>
        <w:jc w:val="both"/>
        <w:rPr>
          <w:rFonts w:cs="David" w:hint="cs"/>
          <w:rtl/>
        </w:rPr>
      </w:pPr>
    </w:p>
    <w:p w14:paraId="196C9C7E"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רוב</w:t>
      </w:r>
    </w:p>
    <w:p w14:paraId="76BC5122"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31816A82"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אין</w:t>
      </w:r>
    </w:p>
    <w:p w14:paraId="4CDFB918" w14:textId="77777777" w:rsidR="00AD5428" w:rsidRPr="00AD5428" w:rsidRDefault="00AD5428" w:rsidP="00AD5428">
      <w:pPr>
        <w:bidi/>
        <w:jc w:val="both"/>
        <w:rPr>
          <w:rFonts w:cs="David" w:hint="cs"/>
          <w:rtl/>
        </w:rPr>
      </w:pPr>
    </w:p>
    <w:p w14:paraId="3DCCAC94"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700581F4" w14:textId="77777777" w:rsidR="00AD5428" w:rsidRPr="00AD5428" w:rsidRDefault="00AD5428" w:rsidP="00AD5428">
      <w:pPr>
        <w:bidi/>
        <w:jc w:val="both"/>
        <w:rPr>
          <w:rFonts w:cs="David" w:hint="cs"/>
          <w:rtl/>
        </w:rPr>
      </w:pPr>
    </w:p>
    <w:p w14:paraId="1E5765D4" w14:textId="77777777" w:rsidR="00AD5428" w:rsidRPr="00AD5428" w:rsidRDefault="00AD5428" w:rsidP="00AD5428">
      <w:pPr>
        <w:bidi/>
        <w:jc w:val="both"/>
        <w:rPr>
          <w:rFonts w:cs="David" w:hint="cs"/>
          <w:rtl/>
        </w:rPr>
      </w:pPr>
      <w:r w:rsidRPr="00AD5428">
        <w:rPr>
          <w:rFonts w:cs="David" w:hint="cs"/>
          <w:rtl/>
        </w:rPr>
        <w:tab/>
        <w:t xml:space="preserve">עבר. </w:t>
      </w:r>
    </w:p>
    <w:p w14:paraId="19EA36FB" w14:textId="77777777" w:rsidR="00AD5428" w:rsidRPr="00AD5428" w:rsidRDefault="00AD5428" w:rsidP="00AD5428">
      <w:pPr>
        <w:bidi/>
        <w:jc w:val="both"/>
        <w:rPr>
          <w:rFonts w:cs="David" w:hint="cs"/>
          <w:rtl/>
        </w:rPr>
      </w:pPr>
    </w:p>
    <w:p w14:paraId="494C012B" w14:textId="77777777" w:rsidR="00AD5428" w:rsidRPr="00AD5428" w:rsidRDefault="00AD5428" w:rsidP="00AD5428">
      <w:pPr>
        <w:bidi/>
        <w:ind w:firstLine="567"/>
        <w:jc w:val="both"/>
        <w:rPr>
          <w:rFonts w:cs="David" w:hint="cs"/>
          <w:rtl/>
        </w:rPr>
      </w:pPr>
      <w:r w:rsidRPr="00AD5428">
        <w:rPr>
          <w:rFonts w:cs="David" w:hint="cs"/>
          <w:rtl/>
        </w:rPr>
        <w:t xml:space="preserve">אני עוברת להצבעה על שלושת הצעות החוק. </w:t>
      </w:r>
    </w:p>
    <w:p w14:paraId="03D59B20" w14:textId="77777777" w:rsidR="00AD5428" w:rsidRPr="00AD5428" w:rsidRDefault="00AD5428" w:rsidP="00AD5428">
      <w:pPr>
        <w:bidi/>
        <w:jc w:val="both"/>
        <w:rPr>
          <w:rFonts w:cs="David" w:hint="cs"/>
          <w:rtl/>
        </w:rPr>
      </w:pPr>
    </w:p>
    <w:p w14:paraId="34ACDF8F" w14:textId="77777777" w:rsidR="00AD5428" w:rsidRPr="00AD5428" w:rsidRDefault="00AD5428" w:rsidP="00AD5428">
      <w:pPr>
        <w:bidi/>
        <w:jc w:val="both"/>
        <w:rPr>
          <w:rFonts w:cs="David" w:hint="cs"/>
          <w:rtl/>
        </w:rPr>
      </w:pPr>
      <w:r w:rsidRPr="00AD5428">
        <w:rPr>
          <w:rFonts w:cs="David" w:hint="cs"/>
          <w:rtl/>
        </w:rPr>
        <w:t>הצעתם של אורי אריאל ויצחק לוי שמספרה (פ/17/635), הצעתו של חבר הכנסת דני יתום שמספרו פ/17/1413, והצעתה של חברת הכנסת אורית נוקד פ/17/470.</w:t>
      </w:r>
    </w:p>
    <w:p w14:paraId="67094EFB" w14:textId="77777777" w:rsidR="00AD5428" w:rsidRPr="00AD5428" w:rsidRDefault="00AD5428" w:rsidP="00AD5428">
      <w:pPr>
        <w:bidi/>
        <w:jc w:val="both"/>
        <w:rPr>
          <w:rFonts w:cs="David" w:hint="cs"/>
          <w:rtl/>
        </w:rPr>
      </w:pPr>
    </w:p>
    <w:p w14:paraId="6B27F1CF" w14:textId="77777777" w:rsidR="00AD5428" w:rsidRPr="00AD5428" w:rsidRDefault="00AD5428" w:rsidP="00AD5428">
      <w:pPr>
        <w:bidi/>
        <w:ind w:firstLine="567"/>
        <w:jc w:val="both"/>
        <w:rPr>
          <w:rFonts w:cs="David" w:hint="cs"/>
          <w:rtl/>
        </w:rPr>
      </w:pPr>
      <w:r w:rsidRPr="00AD5428">
        <w:rPr>
          <w:rFonts w:cs="David" w:hint="cs"/>
          <w:rtl/>
        </w:rPr>
        <w:t>מי בעד להעביר את זה לוועדת חוק חוקה ומשפט?</w:t>
      </w:r>
    </w:p>
    <w:p w14:paraId="76749159" w14:textId="77777777" w:rsidR="00AD5428" w:rsidRPr="00AD5428" w:rsidRDefault="00AD5428" w:rsidP="00AD5428">
      <w:pPr>
        <w:bidi/>
        <w:jc w:val="both"/>
        <w:rPr>
          <w:rFonts w:cs="David" w:hint="cs"/>
          <w:rtl/>
        </w:rPr>
      </w:pPr>
    </w:p>
    <w:p w14:paraId="70F90CF9" w14:textId="77777777" w:rsidR="00AD5428" w:rsidRPr="00AD5428" w:rsidRDefault="00AD5428" w:rsidP="00AD5428">
      <w:pPr>
        <w:bidi/>
        <w:jc w:val="both"/>
        <w:rPr>
          <w:rFonts w:cs="David" w:hint="cs"/>
          <w:b/>
          <w:bCs/>
          <w:rtl/>
        </w:rPr>
      </w:pPr>
      <w:r w:rsidRPr="00AD5428">
        <w:rPr>
          <w:rFonts w:cs="David" w:hint="cs"/>
          <w:b/>
          <w:bCs/>
          <w:rtl/>
        </w:rPr>
        <w:t>הצבעה</w:t>
      </w:r>
    </w:p>
    <w:p w14:paraId="1D73A039" w14:textId="77777777" w:rsidR="00AD5428" w:rsidRPr="00AD5428" w:rsidRDefault="00AD5428" w:rsidP="00AD5428">
      <w:pPr>
        <w:bidi/>
        <w:jc w:val="both"/>
        <w:rPr>
          <w:rFonts w:cs="David" w:hint="cs"/>
          <w:rtl/>
        </w:rPr>
      </w:pPr>
    </w:p>
    <w:p w14:paraId="77D6769B" w14:textId="77777777" w:rsidR="00AD5428" w:rsidRPr="00AD5428" w:rsidRDefault="00AD5428" w:rsidP="00AD5428">
      <w:pPr>
        <w:bidi/>
        <w:jc w:val="both"/>
        <w:rPr>
          <w:rFonts w:cs="David" w:hint="cs"/>
          <w:rtl/>
        </w:rPr>
      </w:pPr>
      <w:r w:rsidRPr="00AD5428">
        <w:rPr>
          <w:rFonts w:cs="David" w:hint="cs"/>
          <w:rtl/>
        </w:rPr>
        <w:t>בעד - 7</w:t>
      </w:r>
    </w:p>
    <w:p w14:paraId="79911895"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מתנגד (אריה אלדד)</w:t>
      </w:r>
    </w:p>
    <w:p w14:paraId="4E690B22"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אין</w:t>
      </w:r>
    </w:p>
    <w:p w14:paraId="2EDCECB2" w14:textId="77777777" w:rsidR="00AD5428" w:rsidRPr="00AD5428" w:rsidRDefault="00AD5428" w:rsidP="00AD5428">
      <w:pPr>
        <w:bidi/>
        <w:jc w:val="both"/>
        <w:rPr>
          <w:rFonts w:cs="David" w:hint="cs"/>
          <w:rtl/>
        </w:rPr>
      </w:pPr>
    </w:p>
    <w:p w14:paraId="6C713E3B" w14:textId="77777777" w:rsidR="00AD5428" w:rsidRPr="00AD5428" w:rsidRDefault="00AD5428" w:rsidP="00AD5428">
      <w:pPr>
        <w:bidi/>
        <w:jc w:val="both"/>
        <w:rPr>
          <w:rFonts w:cs="David" w:hint="cs"/>
          <w:u w:val="single"/>
          <w:rtl/>
        </w:rPr>
      </w:pPr>
    </w:p>
    <w:p w14:paraId="4F6D47E8"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E6C6D78" w14:textId="77777777" w:rsidR="00AD5428" w:rsidRPr="00AD5428" w:rsidRDefault="00AD5428" w:rsidP="00AD5428">
      <w:pPr>
        <w:bidi/>
        <w:jc w:val="both"/>
        <w:rPr>
          <w:rFonts w:cs="David" w:hint="cs"/>
          <w:rtl/>
        </w:rPr>
      </w:pPr>
    </w:p>
    <w:p w14:paraId="10B05470" w14:textId="77777777" w:rsidR="00AD5428" w:rsidRPr="00AD5428" w:rsidRDefault="00AD5428" w:rsidP="00AD5428">
      <w:pPr>
        <w:bidi/>
        <w:jc w:val="both"/>
        <w:rPr>
          <w:rFonts w:cs="David" w:hint="cs"/>
          <w:rtl/>
        </w:rPr>
      </w:pPr>
      <w:r w:rsidRPr="00AD5428">
        <w:rPr>
          <w:rFonts w:cs="David" w:hint="cs"/>
          <w:rtl/>
        </w:rPr>
        <w:tab/>
        <w:t xml:space="preserve">לפיכך אני קובעת ששלושת הצעות החוק יועברו לדיון בוועדת חוקה חוק ומשפט. </w:t>
      </w:r>
    </w:p>
    <w:p w14:paraId="57A3F6DF" w14:textId="77777777" w:rsidR="00AD5428" w:rsidRPr="00AD5428" w:rsidRDefault="00AD5428" w:rsidP="00AD5428">
      <w:pPr>
        <w:bidi/>
        <w:jc w:val="both"/>
        <w:rPr>
          <w:rFonts w:cs="David" w:hint="cs"/>
          <w:rtl/>
        </w:rPr>
      </w:pPr>
      <w:r w:rsidRPr="00AD5428">
        <w:rPr>
          <w:rFonts w:cs="David"/>
          <w:rtl/>
        </w:rPr>
        <w:br w:type="page"/>
      </w:r>
    </w:p>
    <w:p w14:paraId="4842ACF7" w14:textId="77777777" w:rsidR="00AD5428" w:rsidRPr="00AD5428" w:rsidRDefault="00AD5428" w:rsidP="00AD5428">
      <w:pPr>
        <w:numPr>
          <w:ilvl w:val="0"/>
          <w:numId w:val="1"/>
        </w:numPr>
        <w:overflowPunct w:val="0"/>
        <w:autoSpaceDE w:val="0"/>
        <w:autoSpaceDN w:val="0"/>
        <w:bidi/>
        <w:adjustRightInd w:val="0"/>
        <w:jc w:val="both"/>
        <w:textAlignment w:val="baseline"/>
        <w:rPr>
          <w:rFonts w:cs="David" w:hint="cs"/>
          <w:b/>
          <w:bCs/>
          <w:rtl/>
        </w:rPr>
      </w:pPr>
      <w:r w:rsidRPr="00AD5428">
        <w:rPr>
          <w:rFonts w:cs="David" w:hint="cs"/>
          <w:b/>
          <w:bCs/>
          <w:rtl/>
        </w:rPr>
        <w:t xml:space="preserve">הצעת חוק האזרחות (תיקון </w:t>
      </w:r>
      <w:r w:rsidRPr="00AD5428">
        <w:rPr>
          <w:rFonts w:cs="David"/>
          <w:b/>
          <w:bCs/>
          <w:rtl/>
        </w:rPr>
        <w:t>–</w:t>
      </w:r>
      <w:r w:rsidRPr="00AD5428">
        <w:rPr>
          <w:rFonts w:cs="David" w:hint="cs"/>
          <w:b/>
          <w:bCs/>
          <w:rtl/>
        </w:rPr>
        <w:t xml:space="preserve"> הגבלת אזרחות כפולה), התשס"ו-2006, של חבר הכנסת יובל שטייניץ (פ/1279/17).</w:t>
      </w:r>
    </w:p>
    <w:p w14:paraId="40F26569" w14:textId="77777777" w:rsidR="00AD5428" w:rsidRPr="00AD5428" w:rsidRDefault="00AD5428" w:rsidP="00AD5428">
      <w:pPr>
        <w:bidi/>
        <w:ind w:left="360"/>
        <w:jc w:val="both"/>
        <w:rPr>
          <w:rFonts w:cs="David" w:hint="cs"/>
          <w:b/>
          <w:bCs/>
          <w:rtl/>
        </w:rPr>
      </w:pPr>
    </w:p>
    <w:p w14:paraId="2E293347" w14:textId="77777777" w:rsidR="00AD5428" w:rsidRPr="00AD5428" w:rsidRDefault="00AD5428" w:rsidP="00AD5428">
      <w:pPr>
        <w:bidi/>
        <w:ind w:left="360"/>
        <w:jc w:val="both"/>
        <w:rPr>
          <w:rFonts w:cs="David" w:hint="cs"/>
          <w:rtl/>
        </w:rPr>
      </w:pPr>
      <w:r w:rsidRPr="00AD5428">
        <w:rPr>
          <w:rFonts w:cs="David" w:hint="cs"/>
          <w:rtl/>
        </w:rPr>
        <w:t>נשמעו שתי הצעות במליאה. האחת, ועדת הפנים והגנת הסביבה, הצעה שניה לוועדת חוקה חוק ומשפט. לפי הייעוץ המשפטי זה בוועדת הפנים והגנת הסביבה.</w:t>
      </w:r>
    </w:p>
    <w:p w14:paraId="7DA1053A" w14:textId="77777777" w:rsidR="00AD5428" w:rsidRPr="00AD5428" w:rsidRDefault="00AD5428" w:rsidP="00AD5428">
      <w:pPr>
        <w:bidi/>
        <w:ind w:left="360"/>
        <w:jc w:val="both"/>
        <w:rPr>
          <w:rFonts w:cs="David" w:hint="cs"/>
          <w:rtl/>
        </w:rPr>
      </w:pPr>
    </w:p>
    <w:p w14:paraId="25528B7E" w14:textId="77777777" w:rsidR="00AD5428" w:rsidRPr="00AD5428" w:rsidRDefault="00AD5428" w:rsidP="00AD5428">
      <w:pPr>
        <w:bidi/>
        <w:jc w:val="both"/>
        <w:rPr>
          <w:rFonts w:cs="David" w:hint="cs"/>
          <w:u w:val="single"/>
          <w:rtl/>
        </w:rPr>
      </w:pPr>
      <w:r w:rsidRPr="00AD5428">
        <w:rPr>
          <w:rFonts w:cs="David" w:hint="cs"/>
          <w:u w:val="single"/>
          <w:rtl/>
        </w:rPr>
        <w:t>יובל שטייניץ:</w:t>
      </w:r>
    </w:p>
    <w:p w14:paraId="6ABE1958" w14:textId="77777777" w:rsidR="00AD5428" w:rsidRPr="00AD5428" w:rsidRDefault="00AD5428" w:rsidP="00AD5428">
      <w:pPr>
        <w:bidi/>
        <w:jc w:val="both"/>
        <w:rPr>
          <w:rFonts w:cs="David" w:hint="cs"/>
          <w:rtl/>
        </w:rPr>
      </w:pPr>
    </w:p>
    <w:p w14:paraId="19DF2421" w14:textId="77777777" w:rsidR="00AD5428" w:rsidRPr="00AD5428" w:rsidRDefault="00AD5428" w:rsidP="00AD5428">
      <w:pPr>
        <w:bidi/>
        <w:ind w:firstLine="567"/>
        <w:jc w:val="both"/>
        <w:rPr>
          <w:rFonts w:cs="David" w:hint="cs"/>
          <w:rtl/>
        </w:rPr>
      </w:pPr>
      <w:r w:rsidRPr="00AD5428">
        <w:rPr>
          <w:rFonts w:cs="David" w:hint="cs"/>
          <w:rtl/>
        </w:rPr>
        <w:t xml:space="preserve">אני רוצה להציע שהמקום הכי נכון להצעה זה צריך להיות בוועדת החוץ והביטחון. להצעה שני מרכיבים: האחד, הגבלת אזרחות כפולה, והשני, לא פחות חשוב ואולי אפילו יותר חשוב, מניעת כפל תפקידים. זאת אומרת, שמי שהוא אזרח ישראלי, למשל, לא יוכל לקיים תפקיד ממלכתי במדינות אויב שגובלות בישראל, כולל הרשות הפלסטינית עד הסכם שלום וסופי. הוא לא יוכל, למשל, להיות קצין במשטרה הפלסטינית או שר או סגן שר או יועץ לשר בסוריה או בלבנון או ברשות הפלסטינית. להצעה הזאת יש אלמנטים רחבים של ביטחון המדינה, של מניעת קונפליקט נאמנויות עם מדינות אויב. החוק חל רק על מדינות אויב שאין להן עדיין שלום מלא עם מדינת ישראל. לכן, למרות שהיא יכולה להתאים לכל אחת משלושת הוועדות, המקום הנכון, וזאת גם המוטיבציה הבסיסית, כי זאת הצעה שחלה על מספר מקרים פוטנציאליים קטן מאוד. המקום הנכון שלה הוא בוועדת החוץ והביטחון של הכנסת. כמציע, אני מבקש שיתחשבו בעמדתי. </w:t>
      </w:r>
    </w:p>
    <w:p w14:paraId="2079D3B1" w14:textId="77777777" w:rsidR="00AD5428" w:rsidRPr="00AD5428" w:rsidRDefault="00AD5428" w:rsidP="00AD5428">
      <w:pPr>
        <w:bidi/>
        <w:jc w:val="both"/>
        <w:rPr>
          <w:rFonts w:cs="David" w:hint="cs"/>
          <w:rtl/>
        </w:rPr>
      </w:pPr>
    </w:p>
    <w:p w14:paraId="7CBAEEA3"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A61CC0B" w14:textId="77777777" w:rsidR="00AD5428" w:rsidRPr="00AD5428" w:rsidRDefault="00AD5428" w:rsidP="00AD5428">
      <w:pPr>
        <w:bidi/>
        <w:jc w:val="both"/>
        <w:rPr>
          <w:rFonts w:cs="David" w:hint="cs"/>
          <w:rtl/>
        </w:rPr>
      </w:pPr>
    </w:p>
    <w:p w14:paraId="04DD79F9" w14:textId="77777777" w:rsidR="00AD5428" w:rsidRPr="00AD5428" w:rsidRDefault="00AD5428" w:rsidP="00AD5428">
      <w:pPr>
        <w:bidi/>
        <w:ind w:firstLine="567"/>
        <w:jc w:val="both"/>
        <w:rPr>
          <w:rFonts w:cs="David" w:hint="cs"/>
          <w:rtl/>
        </w:rPr>
      </w:pPr>
      <w:r w:rsidRPr="00AD5428">
        <w:rPr>
          <w:rFonts w:cs="David" w:hint="cs"/>
          <w:rtl/>
        </w:rPr>
        <w:t xml:space="preserve">אני רק רוצה לומר שקיימת הסכמה בין שני ראשי הוועדות שהצעת החוק הזאת תידון בוועדת הפנים. </w:t>
      </w:r>
    </w:p>
    <w:p w14:paraId="3F9CECDF" w14:textId="77777777" w:rsidR="00AD5428" w:rsidRPr="00AD5428" w:rsidRDefault="00AD5428" w:rsidP="00AD5428">
      <w:pPr>
        <w:bidi/>
        <w:jc w:val="both"/>
        <w:rPr>
          <w:rFonts w:cs="David" w:hint="cs"/>
          <w:rtl/>
        </w:rPr>
      </w:pPr>
    </w:p>
    <w:p w14:paraId="0237EF52"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36E4DB21" w14:textId="77777777" w:rsidR="00AD5428" w:rsidRPr="00AD5428" w:rsidRDefault="00AD5428" w:rsidP="00AD5428">
      <w:pPr>
        <w:bidi/>
        <w:jc w:val="both"/>
        <w:rPr>
          <w:rFonts w:cs="David" w:hint="cs"/>
          <w:rtl/>
        </w:rPr>
      </w:pPr>
    </w:p>
    <w:p w14:paraId="04B75FA1" w14:textId="77777777" w:rsidR="00AD5428" w:rsidRPr="00AD5428" w:rsidRDefault="00AD5428" w:rsidP="00AD5428">
      <w:pPr>
        <w:bidi/>
        <w:ind w:firstLine="567"/>
        <w:jc w:val="both"/>
        <w:rPr>
          <w:rFonts w:cs="David" w:hint="cs"/>
          <w:rtl/>
        </w:rPr>
      </w:pPr>
      <w:r w:rsidRPr="00AD5428">
        <w:rPr>
          <w:rFonts w:cs="David" w:hint="cs"/>
          <w:rtl/>
        </w:rPr>
        <w:t xml:space="preserve">זה גם מתאים לפנים. </w:t>
      </w:r>
    </w:p>
    <w:p w14:paraId="09DC576B" w14:textId="77777777" w:rsidR="00AD5428" w:rsidRPr="00AD5428" w:rsidRDefault="00AD5428" w:rsidP="00AD5428">
      <w:pPr>
        <w:bidi/>
        <w:jc w:val="both"/>
        <w:rPr>
          <w:rFonts w:cs="David" w:hint="cs"/>
          <w:rtl/>
        </w:rPr>
      </w:pPr>
    </w:p>
    <w:p w14:paraId="651252A0"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0AF8AB28" w14:textId="77777777" w:rsidR="00AD5428" w:rsidRPr="00AD5428" w:rsidRDefault="00AD5428" w:rsidP="00AD5428">
      <w:pPr>
        <w:bidi/>
        <w:jc w:val="both"/>
        <w:rPr>
          <w:rFonts w:cs="David" w:hint="cs"/>
          <w:rtl/>
        </w:rPr>
      </w:pPr>
      <w:r w:rsidRPr="00AD5428">
        <w:rPr>
          <w:rFonts w:cs="David" w:hint="cs"/>
          <w:rtl/>
        </w:rPr>
        <w:tab/>
      </w:r>
    </w:p>
    <w:p w14:paraId="00CAC7A5" w14:textId="77777777" w:rsidR="00AD5428" w:rsidRPr="00AD5428" w:rsidRDefault="00AD5428" w:rsidP="00AD5428">
      <w:pPr>
        <w:bidi/>
        <w:jc w:val="both"/>
        <w:rPr>
          <w:rFonts w:cs="David" w:hint="cs"/>
          <w:rtl/>
        </w:rPr>
      </w:pPr>
      <w:r w:rsidRPr="00AD5428">
        <w:rPr>
          <w:rFonts w:cs="David" w:hint="cs"/>
          <w:rtl/>
        </w:rPr>
        <w:tab/>
        <w:t xml:space="preserve">זה מתאים לפנים מפני שמאז ומתמיד חוקי האזרחות נדונים בוועדת הפנים. </w:t>
      </w:r>
    </w:p>
    <w:p w14:paraId="7E59BB90" w14:textId="77777777" w:rsidR="00AD5428" w:rsidRPr="00AD5428" w:rsidRDefault="00AD5428" w:rsidP="00AD5428">
      <w:pPr>
        <w:bidi/>
        <w:jc w:val="both"/>
        <w:rPr>
          <w:rFonts w:cs="David" w:hint="cs"/>
          <w:rtl/>
        </w:rPr>
      </w:pPr>
    </w:p>
    <w:p w14:paraId="537D6D1D" w14:textId="77777777" w:rsidR="00AD5428" w:rsidRPr="00AD5428" w:rsidRDefault="00AD5428" w:rsidP="00AD5428">
      <w:pPr>
        <w:bidi/>
        <w:jc w:val="both"/>
        <w:rPr>
          <w:rFonts w:cs="David" w:hint="cs"/>
          <w:u w:val="single"/>
          <w:rtl/>
        </w:rPr>
      </w:pPr>
      <w:r w:rsidRPr="00AD5428">
        <w:rPr>
          <w:rFonts w:cs="David" w:hint="cs"/>
          <w:u w:val="single"/>
          <w:rtl/>
        </w:rPr>
        <w:t>יובל שטייניץ:</w:t>
      </w:r>
    </w:p>
    <w:p w14:paraId="0DCFC2D6" w14:textId="77777777" w:rsidR="00AD5428" w:rsidRPr="00AD5428" w:rsidRDefault="00AD5428" w:rsidP="00AD5428">
      <w:pPr>
        <w:bidi/>
        <w:jc w:val="both"/>
        <w:rPr>
          <w:rFonts w:cs="David" w:hint="cs"/>
          <w:rtl/>
        </w:rPr>
      </w:pPr>
    </w:p>
    <w:p w14:paraId="76724249" w14:textId="77777777" w:rsidR="00AD5428" w:rsidRPr="00AD5428" w:rsidRDefault="00AD5428" w:rsidP="00AD5428">
      <w:pPr>
        <w:bidi/>
        <w:ind w:firstLine="567"/>
        <w:jc w:val="both"/>
        <w:rPr>
          <w:rFonts w:cs="David" w:hint="cs"/>
          <w:rtl/>
        </w:rPr>
      </w:pPr>
      <w:r w:rsidRPr="00AD5428">
        <w:rPr>
          <w:rFonts w:cs="David" w:hint="cs"/>
          <w:rtl/>
        </w:rPr>
        <w:t xml:space="preserve">זה לא רק אזרחות. זה מניעת כפל תפקידים עם מדיניות אוייב. עמדתי היא שמכיוון שזה מספר מקרים מאוד מצומצם זה לא נושא של אזרחות גורפת. זה ממש מקרים בודדים. אבל כל האלמנט הוא מניעת נאמנות כפולה למדינות אויב, כולל נאמנות כפולה של העברת ידיעות למדינות האויב. המקום הנכון הוא ועדת וחוץ וביטחון באופן מאוד חד משמעי כי זה אופי הוועדה. אפשר להסתכל על זה שכתוב פה את המילה "אזרחות". אמר גם אחמד טיבי בכנסת, בצדק, שזה חל על מספר מקרים מאוד מצומצם. היו בעבר דוגמאות בודדות כמו אחמד טיבי שקיבל על עצמו תפקיד של יושב ראש הרשות הפלסטינית, יאסר ערפאת. זה חל על מקרים מאוד מצומצמים, רק עם מדינות אויב שגובלות בישראל, אפילו לא עם כל המדינות שאין להן יחסים עם ישראל אלא מדינות שגובלות בישראל אבל אין להן הסכם שלום ויחסים מלאים. </w:t>
      </w:r>
    </w:p>
    <w:p w14:paraId="1865F3B7" w14:textId="77777777" w:rsidR="00AD5428" w:rsidRPr="00AD5428" w:rsidRDefault="00AD5428" w:rsidP="00AD5428">
      <w:pPr>
        <w:bidi/>
        <w:jc w:val="both"/>
        <w:rPr>
          <w:rFonts w:cs="David" w:hint="cs"/>
          <w:rtl/>
        </w:rPr>
      </w:pPr>
    </w:p>
    <w:p w14:paraId="1A437D70" w14:textId="77777777" w:rsidR="00AD5428" w:rsidRPr="00AD5428" w:rsidRDefault="00AD5428" w:rsidP="00AD5428">
      <w:pPr>
        <w:bidi/>
        <w:jc w:val="both"/>
        <w:rPr>
          <w:rFonts w:cs="David" w:hint="cs"/>
          <w:u w:val="single"/>
          <w:rtl/>
        </w:rPr>
      </w:pPr>
      <w:r w:rsidRPr="00AD5428">
        <w:rPr>
          <w:rFonts w:cs="David" w:hint="cs"/>
          <w:u w:val="single"/>
          <w:rtl/>
        </w:rPr>
        <w:t>יורם מרציאנו:</w:t>
      </w:r>
    </w:p>
    <w:p w14:paraId="2A2FEFE1" w14:textId="77777777" w:rsidR="00AD5428" w:rsidRPr="00AD5428" w:rsidRDefault="00AD5428" w:rsidP="00AD5428">
      <w:pPr>
        <w:bidi/>
        <w:jc w:val="both"/>
        <w:rPr>
          <w:rFonts w:cs="David" w:hint="cs"/>
          <w:u w:val="single"/>
          <w:rtl/>
        </w:rPr>
      </w:pPr>
    </w:p>
    <w:p w14:paraId="0C125B71" w14:textId="77777777" w:rsidR="00AD5428" w:rsidRPr="00AD5428" w:rsidRDefault="00AD5428" w:rsidP="00AD5428">
      <w:pPr>
        <w:bidi/>
        <w:ind w:firstLine="567"/>
        <w:jc w:val="both"/>
        <w:rPr>
          <w:rFonts w:cs="David" w:hint="cs"/>
          <w:rtl/>
        </w:rPr>
      </w:pPr>
      <w:r w:rsidRPr="00AD5428">
        <w:rPr>
          <w:rFonts w:cs="David" w:hint="cs"/>
          <w:rtl/>
        </w:rPr>
        <w:t>כך זה הוגדר בחוק?</w:t>
      </w:r>
    </w:p>
    <w:p w14:paraId="374AA337" w14:textId="77777777" w:rsidR="00AD5428" w:rsidRPr="00AD5428" w:rsidRDefault="00AD5428" w:rsidP="00AD5428">
      <w:pPr>
        <w:bidi/>
        <w:jc w:val="both"/>
        <w:rPr>
          <w:rFonts w:cs="David" w:hint="cs"/>
          <w:rtl/>
        </w:rPr>
      </w:pPr>
    </w:p>
    <w:p w14:paraId="4564526B" w14:textId="77777777" w:rsidR="00AD5428" w:rsidRPr="00AD5428" w:rsidRDefault="00AD5428" w:rsidP="00AD5428">
      <w:pPr>
        <w:bidi/>
        <w:jc w:val="both"/>
        <w:rPr>
          <w:rFonts w:cs="David" w:hint="cs"/>
          <w:u w:val="single"/>
          <w:rtl/>
        </w:rPr>
      </w:pPr>
      <w:r w:rsidRPr="00AD5428">
        <w:rPr>
          <w:rFonts w:cs="David" w:hint="cs"/>
          <w:u w:val="single"/>
          <w:rtl/>
        </w:rPr>
        <w:t>יובל שטייניץ:</w:t>
      </w:r>
    </w:p>
    <w:p w14:paraId="34BA99C1" w14:textId="77777777" w:rsidR="00AD5428" w:rsidRPr="00AD5428" w:rsidRDefault="00AD5428" w:rsidP="00AD5428">
      <w:pPr>
        <w:bidi/>
        <w:jc w:val="both"/>
        <w:rPr>
          <w:rFonts w:cs="David" w:hint="cs"/>
          <w:u w:val="single"/>
          <w:rtl/>
        </w:rPr>
      </w:pPr>
    </w:p>
    <w:p w14:paraId="75A95481" w14:textId="77777777" w:rsidR="00AD5428" w:rsidRPr="00AD5428" w:rsidRDefault="00AD5428" w:rsidP="00AD5428">
      <w:pPr>
        <w:bidi/>
        <w:ind w:firstLine="567"/>
        <w:jc w:val="both"/>
        <w:rPr>
          <w:rFonts w:cs="David" w:hint="cs"/>
          <w:rtl/>
        </w:rPr>
      </w:pPr>
      <w:r w:rsidRPr="00AD5428">
        <w:rPr>
          <w:rFonts w:cs="David" w:hint="cs"/>
          <w:rtl/>
        </w:rPr>
        <w:t xml:space="preserve">כן. ולכן זאת הצעה קלאסית, שכל מה שעומד מאחוריה זה מניעי ביטחון והיא חלה רק על מספר מאוד מצומצם של מקרים כדי למנוע סיכון ביטחוני. לכן המקום הממש מובהק של ההצעה הזאת הוא חוץ וביטחון, למרות שכתובה בו המילה "אזרחות".  </w:t>
      </w:r>
    </w:p>
    <w:p w14:paraId="7C1BDF6E" w14:textId="77777777" w:rsidR="00AD5428" w:rsidRPr="00AD5428" w:rsidRDefault="00AD5428" w:rsidP="00AD5428">
      <w:pPr>
        <w:bidi/>
        <w:jc w:val="both"/>
        <w:rPr>
          <w:rFonts w:cs="David" w:hint="cs"/>
          <w:rtl/>
        </w:rPr>
      </w:pPr>
      <w:r w:rsidRPr="00AD5428">
        <w:rPr>
          <w:rFonts w:cs="David"/>
          <w:rtl/>
        </w:rPr>
        <w:br w:type="page"/>
      </w:r>
    </w:p>
    <w:p w14:paraId="545787DB" w14:textId="77777777" w:rsidR="00AD5428" w:rsidRPr="00AD5428" w:rsidRDefault="00AD5428" w:rsidP="00AD5428">
      <w:pPr>
        <w:bidi/>
        <w:jc w:val="both"/>
        <w:rPr>
          <w:rFonts w:cs="David" w:hint="cs"/>
          <w:u w:val="single"/>
          <w:rtl/>
        </w:rPr>
      </w:pPr>
      <w:r w:rsidRPr="00AD5428">
        <w:rPr>
          <w:rFonts w:cs="David" w:hint="cs"/>
          <w:u w:val="single"/>
          <w:rtl/>
        </w:rPr>
        <w:t>ראלב מג'אדלה:</w:t>
      </w:r>
    </w:p>
    <w:p w14:paraId="3D03B101" w14:textId="77777777" w:rsidR="00AD5428" w:rsidRPr="00AD5428" w:rsidRDefault="00AD5428" w:rsidP="00AD5428">
      <w:pPr>
        <w:bidi/>
        <w:jc w:val="both"/>
        <w:rPr>
          <w:rFonts w:cs="David" w:hint="cs"/>
          <w:rtl/>
        </w:rPr>
      </w:pPr>
    </w:p>
    <w:p w14:paraId="51AA420A" w14:textId="77777777" w:rsidR="00AD5428" w:rsidRPr="00AD5428" w:rsidRDefault="00AD5428" w:rsidP="00AD5428">
      <w:pPr>
        <w:bidi/>
        <w:jc w:val="both"/>
        <w:rPr>
          <w:rFonts w:cs="David" w:hint="cs"/>
          <w:rtl/>
        </w:rPr>
      </w:pPr>
      <w:r w:rsidRPr="00AD5428">
        <w:rPr>
          <w:rFonts w:cs="David" w:hint="cs"/>
          <w:rtl/>
        </w:rPr>
        <w:tab/>
        <w:t>על איזה הצעת חוק הוא מדבר?</w:t>
      </w:r>
    </w:p>
    <w:p w14:paraId="0BB448D6" w14:textId="77777777" w:rsidR="00AD5428" w:rsidRPr="00AD5428" w:rsidRDefault="00AD5428" w:rsidP="00AD5428">
      <w:pPr>
        <w:bidi/>
        <w:jc w:val="both"/>
        <w:rPr>
          <w:rFonts w:cs="David" w:hint="cs"/>
          <w:rtl/>
        </w:rPr>
      </w:pPr>
    </w:p>
    <w:p w14:paraId="1E5AECFF"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2142AF68" w14:textId="77777777" w:rsidR="00AD5428" w:rsidRPr="00AD5428" w:rsidRDefault="00AD5428" w:rsidP="00AD5428">
      <w:pPr>
        <w:bidi/>
        <w:jc w:val="both"/>
        <w:rPr>
          <w:rFonts w:cs="David" w:hint="cs"/>
          <w:rtl/>
        </w:rPr>
      </w:pPr>
    </w:p>
    <w:p w14:paraId="164FE82C" w14:textId="77777777" w:rsidR="00AD5428" w:rsidRPr="00AD5428" w:rsidRDefault="00AD5428" w:rsidP="00AD5428">
      <w:pPr>
        <w:bidi/>
        <w:jc w:val="both"/>
        <w:rPr>
          <w:rFonts w:cs="David" w:hint="cs"/>
          <w:rtl/>
        </w:rPr>
      </w:pPr>
      <w:r w:rsidRPr="00AD5428">
        <w:rPr>
          <w:rFonts w:cs="David" w:hint="cs"/>
          <w:rtl/>
        </w:rPr>
        <w:tab/>
        <w:t xml:space="preserve">על הצעת חוק האזרחות (תיקון הגבלת אזרחות כפולה). הוא מבקש להעביר את זה לוועדת החוץ וביטחון. </w:t>
      </w:r>
    </w:p>
    <w:p w14:paraId="128AAD17" w14:textId="77777777" w:rsidR="00AD5428" w:rsidRPr="00AD5428" w:rsidRDefault="00AD5428" w:rsidP="00AD5428">
      <w:pPr>
        <w:bidi/>
        <w:jc w:val="both"/>
        <w:rPr>
          <w:rFonts w:cs="David" w:hint="cs"/>
          <w:rtl/>
        </w:rPr>
      </w:pPr>
    </w:p>
    <w:p w14:paraId="6D1EFB4F" w14:textId="77777777" w:rsidR="00AD5428" w:rsidRPr="00AD5428" w:rsidRDefault="00AD5428" w:rsidP="00AD5428">
      <w:pPr>
        <w:bidi/>
        <w:jc w:val="both"/>
        <w:rPr>
          <w:rFonts w:cs="David" w:hint="cs"/>
          <w:u w:val="single"/>
          <w:rtl/>
        </w:rPr>
      </w:pPr>
      <w:r w:rsidRPr="00AD5428">
        <w:rPr>
          <w:rFonts w:cs="David" w:hint="cs"/>
          <w:u w:val="single"/>
          <w:rtl/>
        </w:rPr>
        <w:t>ראלב מג'אדלה:</w:t>
      </w:r>
    </w:p>
    <w:p w14:paraId="589BE921" w14:textId="77777777" w:rsidR="00AD5428" w:rsidRPr="00AD5428" w:rsidRDefault="00AD5428" w:rsidP="00AD5428">
      <w:pPr>
        <w:bidi/>
        <w:jc w:val="both"/>
        <w:rPr>
          <w:rFonts w:cs="David" w:hint="cs"/>
          <w:u w:val="single"/>
          <w:rtl/>
        </w:rPr>
      </w:pPr>
    </w:p>
    <w:p w14:paraId="704B7253" w14:textId="77777777" w:rsidR="00AD5428" w:rsidRPr="00AD5428" w:rsidRDefault="00AD5428" w:rsidP="00AD5428">
      <w:pPr>
        <w:bidi/>
        <w:jc w:val="both"/>
        <w:rPr>
          <w:rFonts w:cs="David" w:hint="cs"/>
          <w:rtl/>
        </w:rPr>
      </w:pPr>
      <w:r w:rsidRPr="00AD5428">
        <w:rPr>
          <w:rFonts w:cs="David" w:hint="cs"/>
          <w:rtl/>
        </w:rPr>
        <w:tab/>
        <w:t>מה אומרת היועצת המשפטית?</w:t>
      </w:r>
    </w:p>
    <w:p w14:paraId="196DC41B" w14:textId="77777777" w:rsidR="00AD5428" w:rsidRPr="00AD5428" w:rsidRDefault="00AD5428" w:rsidP="00AD5428">
      <w:pPr>
        <w:bidi/>
        <w:jc w:val="both"/>
        <w:rPr>
          <w:rFonts w:cs="David" w:hint="cs"/>
          <w:rtl/>
        </w:rPr>
      </w:pPr>
    </w:p>
    <w:p w14:paraId="2308ED4B"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2884138A" w14:textId="77777777" w:rsidR="00AD5428" w:rsidRPr="00AD5428" w:rsidRDefault="00AD5428" w:rsidP="00AD5428">
      <w:pPr>
        <w:bidi/>
        <w:jc w:val="both"/>
        <w:rPr>
          <w:rFonts w:cs="David" w:hint="cs"/>
          <w:rtl/>
        </w:rPr>
      </w:pPr>
    </w:p>
    <w:p w14:paraId="6DEE5EEF" w14:textId="77777777" w:rsidR="00AD5428" w:rsidRPr="00AD5428" w:rsidRDefault="00AD5428" w:rsidP="00AD5428">
      <w:pPr>
        <w:bidi/>
        <w:jc w:val="both"/>
        <w:rPr>
          <w:rFonts w:cs="David" w:hint="cs"/>
          <w:rtl/>
        </w:rPr>
      </w:pPr>
      <w:r w:rsidRPr="00AD5428">
        <w:rPr>
          <w:rFonts w:cs="David" w:hint="cs"/>
          <w:rtl/>
        </w:rPr>
        <w:tab/>
        <w:t xml:space="preserve">היועצת המשפטית אומרת להעביר את זה לוועדת הפנים של הכנסת. מכיוון שהוא השמיע את הטענות שלו - - - </w:t>
      </w:r>
    </w:p>
    <w:p w14:paraId="6CBCF3CD" w14:textId="77777777" w:rsidR="00AD5428" w:rsidRPr="00AD5428" w:rsidRDefault="00AD5428" w:rsidP="00AD5428">
      <w:pPr>
        <w:bidi/>
        <w:jc w:val="both"/>
        <w:rPr>
          <w:rFonts w:cs="David" w:hint="cs"/>
          <w:rtl/>
        </w:rPr>
      </w:pPr>
      <w:r w:rsidRPr="00AD5428">
        <w:rPr>
          <w:rFonts w:cs="David" w:hint="cs"/>
          <w:rtl/>
        </w:rPr>
        <w:t xml:space="preserve"> </w:t>
      </w:r>
    </w:p>
    <w:p w14:paraId="27E1FEC7" w14:textId="77777777" w:rsidR="00AD5428" w:rsidRPr="00AD5428" w:rsidRDefault="00AD5428" w:rsidP="00AD5428">
      <w:pPr>
        <w:bidi/>
        <w:jc w:val="both"/>
        <w:rPr>
          <w:rFonts w:cs="David" w:hint="cs"/>
          <w:u w:val="single"/>
          <w:rtl/>
        </w:rPr>
      </w:pPr>
      <w:r w:rsidRPr="00AD5428">
        <w:rPr>
          <w:rFonts w:cs="David" w:hint="cs"/>
          <w:u w:val="single"/>
          <w:rtl/>
        </w:rPr>
        <w:t>ראלב מג'אדלה:</w:t>
      </w:r>
    </w:p>
    <w:p w14:paraId="23F7E326" w14:textId="77777777" w:rsidR="00AD5428" w:rsidRPr="00AD5428" w:rsidRDefault="00AD5428" w:rsidP="00AD5428">
      <w:pPr>
        <w:bidi/>
        <w:jc w:val="both"/>
        <w:rPr>
          <w:rFonts w:cs="David" w:hint="cs"/>
          <w:rtl/>
        </w:rPr>
      </w:pPr>
    </w:p>
    <w:p w14:paraId="77D1EDE3" w14:textId="77777777" w:rsidR="00AD5428" w:rsidRPr="00AD5428" w:rsidRDefault="00AD5428" w:rsidP="00AD5428">
      <w:pPr>
        <w:bidi/>
        <w:ind w:firstLine="567"/>
        <w:jc w:val="both"/>
        <w:rPr>
          <w:rFonts w:cs="David" w:hint="cs"/>
          <w:rtl/>
        </w:rPr>
      </w:pPr>
      <w:r w:rsidRPr="00AD5428">
        <w:rPr>
          <w:rFonts w:cs="David" w:hint="cs"/>
          <w:rtl/>
        </w:rPr>
        <w:t xml:space="preserve">אני מכיר ומוקיר ומעריך מאוד את חבר הכנסת שטייניץ וגם את עמדותיו, אבל אני נאמן לתקנון הכנסת, לנוהלי הכנסת, לפרוצדורה של הכנסת ולכן אני מבקש שזה יעבור לוועדה שאמורה לטפל בזה, וועדת הפנים והגנת הסביבה. </w:t>
      </w:r>
    </w:p>
    <w:p w14:paraId="4BA00970" w14:textId="77777777" w:rsidR="00AD5428" w:rsidRPr="00AD5428" w:rsidRDefault="00AD5428" w:rsidP="00AD5428">
      <w:pPr>
        <w:bidi/>
        <w:jc w:val="both"/>
        <w:rPr>
          <w:rFonts w:cs="David" w:hint="cs"/>
          <w:rtl/>
        </w:rPr>
      </w:pPr>
    </w:p>
    <w:p w14:paraId="5596DDC9" w14:textId="77777777" w:rsidR="00AD5428" w:rsidRPr="00AD5428" w:rsidRDefault="00AD5428" w:rsidP="00AD5428">
      <w:pPr>
        <w:bidi/>
        <w:ind w:firstLine="567"/>
        <w:jc w:val="both"/>
        <w:rPr>
          <w:rFonts w:cs="David" w:hint="cs"/>
          <w:rtl/>
        </w:rPr>
      </w:pPr>
      <w:r w:rsidRPr="00AD5428">
        <w:rPr>
          <w:rFonts w:cs="David" w:hint="cs"/>
          <w:rtl/>
        </w:rPr>
        <w:t>לגבי השיקולים הביטחוניים, כל נושא חוק האזרחות, אתה יודע שקידמנו אותו בקדנציה הקודמת ואישרנו אותו. הוא כולו היה משיקולים ביטחוניים גרידא. יש טענה שזה דמוגראפ</w:t>
      </w:r>
      <w:r w:rsidRPr="00AD5428">
        <w:rPr>
          <w:rFonts w:cs="David" w:hint="eastAsia"/>
          <w:rtl/>
        </w:rPr>
        <w:t>י</w:t>
      </w:r>
      <w:r w:rsidRPr="00AD5428">
        <w:rPr>
          <w:rFonts w:cs="David" w:hint="cs"/>
          <w:rtl/>
        </w:rPr>
        <w:t>. אני לא אומר את דעתי בין זה לזה אבל אני קידמתי אותו על כל ההיבטים של השיקולים הביטחוניים. ראש השב"כ הופיע בפני ועדת הפנים ואמר את השיקולים הביטחוניים וקיבלנו אותם וקידמנו את הצעת החוק. חבר הכנסת גדעון סער היה יושב ראש הקואליציה ואמר: "יושב ראש ועדת הפנים והגנת הסביבה התחייב בפני שהוא יקדם את החוק באופן ראוי, בקצב זמן שהיה אפילו תקדימי.על אף שאני הצבעתי נגד הצעת החוק. נכון, חבר הכנסת סער?</w:t>
      </w:r>
    </w:p>
    <w:p w14:paraId="17C74888" w14:textId="77777777" w:rsidR="00AD5428" w:rsidRPr="00AD5428" w:rsidRDefault="00AD5428" w:rsidP="00AD5428">
      <w:pPr>
        <w:bidi/>
        <w:jc w:val="both"/>
        <w:rPr>
          <w:rFonts w:cs="David" w:hint="cs"/>
          <w:rtl/>
        </w:rPr>
      </w:pPr>
    </w:p>
    <w:p w14:paraId="53363B15" w14:textId="77777777" w:rsidR="00AD5428" w:rsidRPr="00AD5428" w:rsidRDefault="00AD5428" w:rsidP="00AD5428">
      <w:pPr>
        <w:bidi/>
        <w:jc w:val="both"/>
        <w:rPr>
          <w:rFonts w:cs="David" w:hint="cs"/>
          <w:rtl/>
        </w:rPr>
      </w:pPr>
      <w:r w:rsidRPr="00AD5428">
        <w:rPr>
          <w:rFonts w:cs="David" w:hint="cs"/>
          <w:u w:val="single"/>
          <w:rtl/>
        </w:rPr>
        <w:t>גדעון סער:</w:t>
      </w:r>
    </w:p>
    <w:p w14:paraId="62857EE0" w14:textId="77777777" w:rsidR="00AD5428" w:rsidRPr="00AD5428" w:rsidRDefault="00AD5428" w:rsidP="00AD5428">
      <w:pPr>
        <w:bidi/>
        <w:jc w:val="both"/>
        <w:rPr>
          <w:rFonts w:cs="David" w:hint="cs"/>
          <w:rtl/>
        </w:rPr>
      </w:pPr>
    </w:p>
    <w:p w14:paraId="366146F2" w14:textId="77777777" w:rsidR="00AD5428" w:rsidRPr="00AD5428" w:rsidRDefault="00AD5428" w:rsidP="00AD5428">
      <w:pPr>
        <w:bidi/>
        <w:ind w:firstLine="567"/>
        <w:jc w:val="both"/>
        <w:rPr>
          <w:rFonts w:cs="David" w:hint="cs"/>
          <w:rtl/>
        </w:rPr>
      </w:pPr>
      <w:r w:rsidRPr="00AD5428">
        <w:rPr>
          <w:rFonts w:cs="David" w:hint="cs"/>
          <w:rtl/>
        </w:rPr>
        <w:t xml:space="preserve">נכון במאה אחוז. </w:t>
      </w:r>
    </w:p>
    <w:p w14:paraId="4CEB7726" w14:textId="77777777" w:rsidR="00AD5428" w:rsidRPr="00AD5428" w:rsidRDefault="00AD5428" w:rsidP="00AD5428">
      <w:pPr>
        <w:bidi/>
        <w:jc w:val="both"/>
        <w:rPr>
          <w:rFonts w:cs="David" w:hint="cs"/>
          <w:rtl/>
        </w:rPr>
      </w:pPr>
    </w:p>
    <w:p w14:paraId="0046C05B" w14:textId="77777777" w:rsidR="00AD5428" w:rsidRPr="00AD5428" w:rsidRDefault="00AD5428" w:rsidP="00AD5428">
      <w:pPr>
        <w:bidi/>
        <w:jc w:val="both"/>
        <w:rPr>
          <w:rFonts w:cs="David" w:hint="cs"/>
          <w:u w:val="single"/>
          <w:rtl/>
        </w:rPr>
      </w:pPr>
      <w:r w:rsidRPr="00AD5428">
        <w:rPr>
          <w:rFonts w:cs="David" w:hint="cs"/>
          <w:u w:val="single"/>
          <w:rtl/>
        </w:rPr>
        <w:t>ראלב מג'אדלה:</w:t>
      </w:r>
    </w:p>
    <w:p w14:paraId="354E047A" w14:textId="77777777" w:rsidR="00AD5428" w:rsidRPr="00AD5428" w:rsidRDefault="00AD5428" w:rsidP="00AD5428">
      <w:pPr>
        <w:bidi/>
        <w:jc w:val="both"/>
        <w:rPr>
          <w:rFonts w:cs="David" w:hint="cs"/>
          <w:rtl/>
        </w:rPr>
      </w:pPr>
    </w:p>
    <w:p w14:paraId="0D0E969D" w14:textId="77777777" w:rsidR="00AD5428" w:rsidRPr="00AD5428" w:rsidRDefault="00AD5428" w:rsidP="00AD5428">
      <w:pPr>
        <w:bidi/>
        <w:ind w:firstLine="567"/>
        <w:jc w:val="both"/>
        <w:rPr>
          <w:rFonts w:cs="David" w:hint="cs"/>
          <w:rtl/>
        </w:rPr>
      </w:pPr>
      <w:r w:rsidRPr="00AD5428">
        <w:rPr>
          <w:rFonts w:cs="David" w:hint="cs"/>
          <w:rtl/>
        </w:rPr>
        <w:t xml:space="preserve">על כן, כל הנימוקים הביטחוניים של אדוני, אני לוקח אותם בחשבון. אנחנו נקדם אותם. אני מציע שאדוני לא יאפשר לגורמים שונים ומשונים להשתמש בזה על רקע לאומי של יושב ראש הוועדה וגם לפגוע בכבודה של הכנסת. אדוני בוודאי לא מתכוון לזה. יכולים לבוא גורמים, אני לא רוצה לומר מי הם, ולהגיד שעל רקע זה שבראש הוועדה עומד אזרח ערבי, חבר הכנסת שטייניץ אמר את זה. ויגידו לך גם שזה גזענות, שאני בטוח שהיא זרה לך. </w:t>
      </w:r>
    </w:p>
    <w:p w14:paraId="03B4C22E" w14:textId="77777777" w:rsidR="00AD5428" w:rsidRPr="00AD5428" w:rsidRDefault="00AD5428" w:rsidP="00AD5428">
      <w:pPr>
        <w:bidi/>
        <w:jc w:val="both"/>
        <w:rPr>
          <w:rFonts w:cs="David" w:hint="cs"/>
          <w:rtl/>
        </w:rPr>
      </w:pPr>
    </w:p>
    <w:p w14:paraId="488A1A94" w14:textId="77777777" w:rsidR="00AD5428" w:rsidRPr="00AD5428" w:rsidRDefault="00AD5428" w:rsidP="00AD5428">
      <w:pPr>
        <w:bidi/>
        <w:jc w:val="both"/>
        <w:rPr>
          <w:rFonts w:cs="David" w:hint="cs"/>
          <w:u w:val="single"/>
          <w:rtl/>
        </w:rPr>
      </w:pPr>
      <w:r w:rsidRPr="00AD5428">
        <w:rPr>
          <w:rFonts w:cs="David" w:hint="cs"/>
          <w:u w:val="single"/>
          <w:rtl/>
        </w:rPr>
        <w:t>יובל שטייניץ:</w:t>
      </w:r>
    </w:p>
    <w:p w14:paraId="752A7E9F" w14:textId="77777777" w:rsidR="00AD5428" w:rsidRPr="00AD5428" w:rsidRDefault="00AD5428" w:rsidP="00AD5428">
      <w:pPr>
        <w:bidi/>
        <w:jc w:val="both"/>
        <w:rPr>
          <w:rFonts w:cs="David" w:hint="cs"/>
          <w:rtl/>
        </w:rPr>
      </w:pPr>
    </w:p>
    <w:p w14:paraId="7A489850" w14:textId="77777777" w:rsidR="00AD5428" w:rsidRPr="00AD5428" w:rsidRDefault="00AD5428" w:rsidP="00AD5428">
      <w:pPr>
        <w:bidi/>
        <w:jc w:val="both"/>
        <w:rPr>
          <w:rFonts w:cs="David" w:hint="cs"/>
          <w:rtl/>
        </w:rPr>
      </w:pPr>
      <w:r w:rsidRPr="00AD5428">
        <w:rPr>
          <w:rFonts w:cs="David" w:hint="cs"/>
          <w:rtl/>
        </w:rPr>
        <w:tab/>
        <w:t>גם אתה וגם אני נדע להדוף את הדברים האלה, זה בכלל לא העניין.</w:t>
      </w:r>
    </w:p>
    <w:p w14:paraId="4E082D52" w14:textId="77777777" w:rsidR="00AD5428" w:rsidRPr="00AD5428" w:rsidRDefault="00AD5428" w:rsidP="00AD5428">
      <w:pPr>
        <w:bidi/>
        <w:jc w:val="both"/>
        <w:rPr>
          <w:rFonts w:cs="David" w:hint="cs"/>
          <w:u w:val="single"/>
          <w:rtl/>
        </w:rPr>
      </w:pPr>
    </w:p>
    <w:p w14:paraId="2ABF9129" w14:textId="77777777" w:rsidR="00AD5428" w:rsidRPr="00AD5428" w:rsidRDefault="00AD5428" w:rsidP="00AD5428">
      <w:pPr>
        <w:bidi/>
        <w:jc w:val="both"/>
        <w:rPr>
          <w:rFonts w:cs="David" w:hint="cs"/>
          <w:u w:val="single"/>
          <w:rtl/>
        </w:rPr>
      </w:pPr>
      <w:r w:rsidRPr="00AD5428">
        <w:rPr>
          <w:rFonts w:cs="David" w:hint="cs"/>
          <w:u w:val="single"/>
          <w:rtl/>
        </w:rPr>
        <w:t>ראלב מג'אדלה:</w:t>
      </w:r>
    </w:p>
    <w:p w14:paraId="12309ABA" w14:textId="77777777" w:rsidR="00AD5428" w:rsidRPr="00AD5428" w:rsidRDefault="00AD5428" w:rsidP="00AD5428">
      <w:pPr>
        <w:bidi/>
        <w:jc w:val="both"/>
        <w:rPr>
          <w:rFonts w:cs="David" w:hint="cs"/>
          <w:rtl/>
        </w:rPr>
      </w:pPr>
    </w:p>
    <w:p w14:paraId="6DAC9A53" w14:textId="77777777" w:rsidR="00AD5428" w:rsidRPr="00AD5428" w:rsidRDefault="00AD5428" w:rsidP="00AD5428">
      <w:pPr>
        <w:bidi/>
        <w:jc w:val="both"/>
        <w:rPr>
          <w:rFonts w:cs="David" w:hint="cs"/>
          <w:rtl/>
        </w:rPr>
      </w:pPr>
      <w:r w:rsidRPr="00AD5428">
        <w:rPr>
          <w:rFonts w:cs="David" w:hint="cs"/>
          <w:rtl/>
        </w:rPr>
        <w:tab/>
        <w:t xml:space="preserve">אני כבר הודף אותם. אבל אתה תהדוף אותם באופן נחרץ כאשר זה יבוא לוועדת הפנים. </w:t>
      </w:r>
    </w:p>
    <w:p w14:paraId="11A94A4E" w14:textId="77777777" w:rsidR="00AD5428" w:rsidRPr="00AD5428" w:rsidRDefault="00AD5428" w:rsidP="00AD5428">
      <w:pPr>
        <w:bidi/>
        <w:jc w:val="both"/>
        <w:rPr>
          <w:rFonts w:cs="David" w:hint="cs"/>
          <w:rtl/>
        </w:rPr>
      </w:pPr>
    </w:p>
    <w:p w14:paraId="26945865" w14:textId="77777777" w:rsidR="00AD5428" w:rsidRPr="00AD5428" w:rsidRDefault="00AD5428" w:rsidP="00AD5428">
      <w:pPr>
        <w:bidi/>
        <w:jc w:val="both"/>
        <w:rPr>
          <w:rFonts w:cs="David" w:hint="cs"/>
          <w:u w:val="single"/>
          <w:rtl/>
        </w:rPr>
      </w:pPr>
      <w:r w:rsidRPr="00AD5428">
        <w:rPr>
          <w:rFonts w:cs="David" w:hint="cs"/>
          <w:u w:val="single"/>
          <w:rtl/>
        </w:rPr>
        <w:t>יצחק גלנטי:</w:t>
      </w:r>
    </w:p>
    <w:p w14:paraId="240FEE2A" w14:textId="77777777" w:rsidR="00AD5428" w:rsidRPr="00AD5428" w:rsidRDefault="00AD5428" w:rsidP="00AD5428">
      <w:pPr>
        <w:bidi/>
        <w:jc w:val="both"/>
        <w:rPr>
          <w:rFonts w:cs="David" w:hint="cs"/>
          <w:rtl/>
        </w:rPr>
      </w:pPr>
    </w:p>
    <w:p w14:paraId="12308213" w14:textId="77777777" w:rsidR="00AD5428" w:rsidRPr="00AD5428" w:rsidRDefault="00AD5428" w:rsidP="00AD5428">
      <w:pPr>
        <w:bidi/>
        <w:ind w:firstLine="567"/>
        <w:jc w:val="both"/>
        <w:rPr>
          <w:rFonts w:cs="David" w:hint="cs"/>
          <w:rtl/>
        </w:rPr>
      </w:pPr>
      <w:r w:rsidRPr="00AD5428">
        <w:rPr>
          <w:rFonts w:cs="David" w:hint="cs"/>
          <w:rtl/>
        </w:rPr>
        <w:t xml:space="preserve">צר לי לומר אבל אני חושב שמנסים לתת להצעת החוק הזה איזשהו היבט לאומי או לאומני. הבעיה איננה נוגעת רק אם חבר הכנסת הוא ערבי או יהודי או אני לא יודע מה. הבעיה נוגעת לעצם קיומו של מצב שבו חבר כנסת מקיים מגע עם מדינת אויב באזרחות כפולה או מעין תפקוד כזה. לכן אני חושב שיש לקבל את הנימוקים של יובל שטייניץ ולהעביר לוועדת חוץ וביטחון. </w:t>
      </w:r>
    </w:p>
    <w:p w14:paraId="69FACAF2" w14:textId="77777777" w:rsidR="00AD5428" w:rsidRPr="00AD5428" w:rsidRDefault="00AD5428" w:rsidP="00AD5428">
      <w:pPr>
        <w:bidi/>
        <w:jc w:val="both"/>
        <w:rPr>
          <w:rFonts w:cs="David" w:hint="cs"/>
          <w:rtl/>
        </w:rPr>
      </w:pPr>
    </w:p>
    <w:p w14:paraId="5548A105" w14:textId="77777777" w:rsidR="00AD5428" w:rsidRPr="00AD5428" w:rsidRDefault="00AD5428" w:rsidP="00AD5428">
      <w:pPr>
        <w:bidi/>
        <w:jc w:val="both"/>
        <w:rPr>
          <w:rFonts w:cs="David" w:hint="cs"/>
          <w:u w:val="single"/>
          <w:rtl/>
        </w:rPr>
      </w:pPr>
      <w:r w:rsidRPr="00AD5428">
        <w:rPr>
          <w:rFonts w:cs="David" w:hint="cs"/>
          <w:u w:val="single"/>
          <w:rtl/>
        </w:rPr>
        <w:t>יובל שטייניץ:</w:t>
      </w:r>
    </w:p>
    <w:p w14:paraId="5E56275D" w14:textId="77777777" w:rsidR="00AD5428" w:rsidRPr="00AD5428" w:rsidRDefault="00AD5428" w:rsidP="00AD5428">
      <w:pPr>
        <w:bidi/>
        <w:jc w:val="both"/>
        <w:rPr>
          <w:rFonts w:cs="David" w:hint="cs"/>
          <w:rtl/>
        </w:rPr>
      </w:pPr>
    </w:p>
    <w:p w14:paraId="2A30FFDD" w14:textId="77777777" w:rsidR="00AD5428" w:rsidRPr="00AD5428" w:rsidRDefault="00AD5428" w:rsidP="00AD5428">
      <w:pPr>
        <w:bidi/>
        <w:ind w:firstLine="567"/>
        <w:jc w:val="both"/>
        <w:rPr>
          <w:rFonts w:cs="David" w:hint="cs"/>
          <w:rtl/>
        </w:rPr>
      </w:pPr>
      <w:r w:rsidRPr="00AD5428">
        <w:rPr>
          <w:rFonts w:cs="David" w:hint="cs"/>
          <w:rtl/>
        </w:rPr>
        <w:t xml:space="preserve">אני רוצה לומר משפט אחד לגבי מה שאמר חבר הכנסת מג'אדלה. אין לי שום כוונה </w:t>
      </w:r>
      <w:r w:rsidRPr="00AD5428">
        <w:rPr>
          <w:rFonts w:cs="David"/>
          <w:rtl/>
        </w:rPr>
        <w:t>–</w:t>
      </w:r>
      <w:r w:rsidRPr="00AD5428">
        <w:rPr>
          <w:rFonts w:cs="David" w:hint="cs"/>
          <w:rtl/>
        </w:rPr>
        <w:t xml:space="preserve"> כשהצעתי שזה יהיה בוועדת חוץ וביטחון, שכחתי אפילו שאתה היושב ראש. לא זכרתי מי יושב הראש של וועדת הפנים כי אני עסוק בוועדת החוץ והביטחון. אני רוצה להגיד לך, זה אפילו לא נכון להגיד שהצעת החוק הזאת עוסקת באזרחות ישראלית. היא עוסקת בזה שלא תהיה לאזרח ישראלי זכות בסוריה. כלומר, היא לא הצעה על חוק האזרחות הישראלית פר אקסלנס. היא אומר שלאזרח ישראלי אסור להיות אזרח בסוריה. לאזרח ישראלי אסור לקבל תפקיד ממלכתי בסוריה. זה חוץ וביטחון ולא פנים.  </w:t>
      </w:r>
    </w:p>
    <w:p w14:paraId="34D49C66" w14:textId="77777777" w:rsidR="00AD5428" w:rsidRPr="00AD5428" w:rsidRDefault="00AD5428" w:rsidP="00AD5428">
      <w:pPr>
        <w:bidi/>
        <w:jc w:val="both"/>
        <w:rPr>
          <w:rFonts w:cs="David" w:hint="cs"/>
          <w:rtl/>
        </w:rPr>
      </w:pPr>
    </w:p>
    <w:p w14:paraId="5B80CA19" w14:textId="77777777" w:rsidR="00AD5428" w:rsidRPr="00AD5428" w:rsidRDefault="00AD5428" w:rsidP="00AD5428">
      <w:pPr>
        <w:bidi/>
        <w:jc w:val="both"/>
        <w:rPr>
          <w:rFonts w:cs="David" w:hint="cs"/>
          <w:u w:val="single"/>
          <w:rtl/>
        </w:rPr>
      </w:pPr>
      <w:r w:rsidRPr="00AD5428">
        <w:rPr>
          <w:rFonts w:cs="David" w:hint="cs"/>
          <w:u w:val="single"/>
          <w:rtl/>
        </w:rPr>
        <w:t>ראלב מג'אדלה:</w:t>
      </w:r>
    </w:p>
    <w:p w14:paraId="76D60123" w14:textId="77777777" w:rsidR="00AD5428" w:rsidRPr="00AD5428" w:rsidRDefault="00AD5428" w:rsidP="00AD5428">
      <w:pPr>
        <w:bidi/>
        <w:jc w:val="both"/>
        <w:rPr>
          <w:rFonts w:cs="David" w:hint="cs"/>
          <w:rtl/>
        </w:rPr>
      </w:pPr>
    </w:p>
    <w:p w14:paraId="0AF696AD" w14:textId="77777777" w:rsidR="00AD5428" w:rsidRPr="00AD5428" w:rsidRDefault="00AD5428" w:rsidP="00AD5428">
      <w:pPr>
        <w:bidi/>
        <w:ind w:firstLine="567"/>
        <w:jc w:val="both"/>
        <w:rPr>
          <w:rFonts w:cs="David" w:hint="cs"/>
          <w:rtl/>
        </w:rPr>
      </w:pPr>
      <w:r w:rsidRPr="00AD5428">
        <w:rPr>
          <w:rFonts w:cs="David" w:hint="cs"/>
          <w:rtl/>
        </w:rPr>
        <w:t xml:space="preserve">אני מסכים איתך אבל אני לא מבין מה שאמר חבר הכנסת גלנטי. </w:t>
      </w:r>
    </w:p>
    <w:p w14:paraId="30FF212C" w14:textId="77777777" w:rsidR="00AD5428" w:rsidRPr="00AD5428" w:rsidRDefault="00AD5428" w:rsidP="00AD5428">
      <w:pPr>
        <w:bidi/>
        <w:jc w:val="both"/>
        <w:rPr>
          <w:rFonts w:cs="David" w:hint="cs"/>
          <w:u w:val="single"/>
          <w:rtl/>
        </w:rPr>
      </w:pPr>
    </w:p>
    <w:p w14:paraId="46A862E9" w14:textId="77777777" w:rsidR="00AD5428" w:rsidRPr="00AD5428" w:rsidRDefault="00AD5428" w:rsidP="00AD5428">
      <w:pPr>
        <w:bidi/>
        <w:jc w:val="both"/>
        <w:rPr>
          <w:rFonts w:cs="David" w:hint="cs"/>
          <w:u w:val="single"/>
          <w:rtl/>
        </w:rPr>
      </w:pPr>
      <w:r w:rsidRPr="00AD5428">
        <w:rPr>
          <w:rFonts w:cs="David" w:hint="cs"/>
          <w:u w:val="single"/>
          <w:rtl/>
        </w:rPr>
        <w:t>יובל שטייניץ:</w:t>
      </w:r>
    </w:p>
    <w:p w14:paraId="44E75AE3" w14:textId="77777777" w:rsidR="00AD5428" w:rsidRPr="00AD5428" w:rsidRDefault="00AD5428" w:rsidP="00AD5428">
      <w:pPr>
        <w:bidi/>
        <w:jc w:val="both"/>
        <w:rPr>
          <w:rFonts w:cs="David" w:hint="cs"/>
          <w:u w:val="single"/>
          <w:rtl/>
        </w:rPr>
      </w:pPr>
    </w:p>
    <w:p w14:paraId="7A9692EC" w14:textId="77777777" w:rsidR="00AD5428" w:rsidRPr="00AD5428" w:rsidRDefault="00AD5428" w:rsidP="00AD5428">
      <w:pPr>
        <w:bidi/>
        <w:jc w:val="both"/>
        <w:rPr>
          <w:rFonts w:cs="David" w:hint="cs"/>
          <w:rtl/>
        </w:rPr>
      </w:pPr>
      <w:r w:rsidRPr="00AD5428">
        <w:rPr>
          <w:rFonts w:cs="David" w:hint="cs"/>
          <w:rtl/>
        </w:rPr>
        <w:tab/>
        <w:t>בסוריה זה ועדת החוץ והביטחון ולא ועדת פנים.</w:t>
      </w:r>
    </w:p>
    <w:p w14:paraId="7D8F6D7A" w14:textId="77777777" w:rsidR="00AD5428" w:rsidRPr="00AD5428" w:rsidRDefault="00AD5428" w:rsidP="00AD5428">
      <w:pPr>
        <w:bidi/>
        <w:jc w:val="both"/>
        <w:rPr>
          <w:rFonts w:cs="David" w:hint="cs"/>
          <w:rtl/>
        </w:rPr>
      </w:pPr>
    </w:p>
    <w:p w14:paraId="0267EA5E" w14:textId="77777777" w:rsidR="00AD5428" w:rsidRPr="00AD5428" w:rsidRDefault="00AD5428" w:rsidP="00AD5428">
      <w:pPr>
        <w:bidi/>
        <w:jc w:val="both"/>
        <w:rPr>
          <w:rFonts w:cs="David" w:hint="cs"/>
          <w:u w:val="single"/>
          <w:rtl/>
        </w:rPr>
      </w:pPr>
      <w:r w:rsidRPr="00AD5428">
        <w:rPr>
          <w:rFonts w:cs="David" w:hint="cs"/>
          <w:u w:val="single"/>
          <w:rtl/>
        </w:rPr>
        <w:t>ראלב מג'אדלה:</w:t>
      </w:r>
    </w:p>
    <w:p w14:paraId="6796D42A" w14:textId="77777777" w:rsidR="00AD5428" w:rsidRPr="00AD5428" w:rsidRDefault="00AD5428" w:rsidP="00AD5428">
      <w:pPr>
        <w:bidi/>
        <w:jc w:val="both"/>
        <w:rPr>
          <w:rFonts w:cs="David" w:hint="cs"/>
          <w:rtl/>
        </w:rPr>
      </w:pPr>
    </w:p>
    <w:p w14:paraId="20563C0F" w14:textId="77777777" w:rsidR="00AD5428" w:rsidRPr="00AD5428" w:rsidRDefault="00AD5428" w:rsidP="00AD5428">
      <w:pPr>
        <w:bidi/>
        <w:ind w:firstLine="567"/>
        <w:jc w:val="both"/>
        <w:rPr>
          <w:rFonts w:cs="David" w:hint="cs"/>
          <w:rtl/>
        </w:rPr>
      </w:pPr>
      <w:r w:rsidRPr="00AD5428">
        <w:rPr>
          <w:rFonts w:cs="David" w:hint="cs"/>
          <w:rtl/>
        </w:rPr>
        <w:t xml:space="preserve">יובל, הויכוח בינינו הוא עקרונית על מהות הוועדה ולא על הנושא. </w:t>
      </w:r>
    </w:p>
    <w:p w14:paraId="274ACC0A" w14:textId="77777777" w:rsidR="00AD5428" w:rsidRPr="00AD5428" w:rsidRDefault="00AD5428" w:rsidP="00AD5428">
      <w:pPr>
        <w:bidi/>
        <w:ind w:firstLine="567"/>
        <w:jc w:val="both"/>
        <w:rPr>
          <w:rFonts w:cs="David" w:hint="cs"/>
          <w:rtl/>
        </w:rPr>
      </w:pPr>
    </w:p>
    <w:p w14:paraId="7B826522" w14:textId="77777777" w:rsidR="00AD5428" w:rsidRPr="00AD5428" w:rsidRDefault="00AD5428" w:rsidP="00AD5428">
      <w:pPr>
        <w:bidi/>
        <w:jc w:val="both"/>
        <w:rPr>
          <w:rFonts w:cs="David" w:hint="cs"/>
          <w:u w:val="single"/>
          <w:rtl/>
        </w:rPr>
      </w:pPr>
      <w:r w:rsidRPr="00AD5428">
        <w:rPr>
          <w:rFonts w:cs="David" w:hint="cs"/>
          <w:u w:val="single"/>
          <w:rtl/>
        </w:rPr>
        <w:t>אליהו גבאי:</w:t>
      </w:r>
    </w:p>
    <w:p w14:paraId="546ED0D2" w14:textId="77777777" w:rsidR="00AD5428" w:rsidRPr="00AD5428" w:rsidRDefault="00AD5428" w:rsidP="00AD5428">
      <w:pPr>
        <w:bidi/>
        <w:jc w:val="both"/>
        <w:rPr>
          <w:rFonts w:cs="David" w:hint="cs"/>
          <w:u w:val="single"/>
          <w:rtl/>
        </w:rPr>
      </w:pPr>
    </w:p>
    <w:p w14:paraId="3A4DF1B7" w14:textId="77777777" w:rsidR="00AD5428" w:rsidRPr="00AD5428" w:rsidRDefault="00AD5428" w:rsidP="00AD5428">
      <w:pPr>
        <w:bidi/>
        <w:ind w:firstLine="567"/>
        <w:jc w:val="both"/>
        <w:rPr>
          <w:rFonts w:cs="David" w:hint="cs"/>
          <w:rtl/>
        </w:rPr>
      </w:pPr>
      <w:r w:rsidRPr="00AD5428">
        <w:rPr>
          <w:rFonts w:cs="David" w:hint="cs"/>
          <w:rtl/>
        </w:rPr>
        <w:t>היות והחוק הזה לא מתייחס לציבור גדול אלא בסך הכל מדובר במקרה בודד שיש לו השלכה ביטחונית כשמדובר בארץ אויב, מדובר בקבלת תפקיד ברשות אחרת שהיא עוינת. זה ברור מאליו שמדובר כאן בנושא ביטחוני כי זה נושא בודד. זה לא בכמויות אדירות. לכן צריך להתייחס אליו כאל דבר ביטחוני וצריך להעביר לוועדת חוץ וביטחון.</w:t>
      </w:r>
    </w:p>
    <w:p w14:paraId="5B3EC2C2" w14:textId="77777777" w:rsidR="00AD5428" w:rsidRPr="00AD5428" w:rsidRDefault="00AD5428" w:rsidP="00AD5428">
      <w:pPr>
        <w:bidi/>
        <w:jc w:val="both"/>
        <w:rPr>
          <w:rFonts w:cs="David" w:hint="cs"/>
          <w:rtl/>
        </w:rPr>
      </w:pPr>
    </w:p>
    <w:p w14:paraId="11C27F0C" w14:textId="77777777" w:rsidR="00AD5428" w:rsidRPr="00AD5428" w:rsidRDefault="00AD5428" w:rsidP="00AD5428">
      <w:pPr>
        <w:bidi/>
        <w:jc w:val="both"/>
        <w:rPr>
          <w:rFonts w:cs="David" w:hint="cs"/>
          <w:u w:val="single"/>
          <w:rtl/>
        </w:rPr>
      </w:pPr>
      <w:r w:rsidRPr="00AD5428">
        <w:rPr>
          <w:rFonts w:cs="David" w:hint="cs"/>
          <w:u w:val="single"/>
          <w:rtl/>
        </w:rPr>
        <w:t>דוד אזולאי:</w:t>
      </w:r>
    </w:p>
    <w:p w14:paraId="6D90986B" w14:textId="77777777" w:rsidR="00AD5428" w:rsidRPr="00AD5428" w:rsidRDefault="00AD5428" w:rsidP="00AD5428">
      <w:pPr>
        <w:bidi/>
        <w:jc w:val="both"/>
        <w:rPr>
          <w:rFonts w:cs="David" w:hint="cs"/>
          <w:rtl/>
        </w:rPr>
      </w:pPr>
    </w:p>
    <w:p w14:paraId="5F342F64" w14:textId="77777777" w:rsidR="00AD5428" w:rsidRPr="00AD5428" w:rsidRDefault="00AD5428" w:rsidP="00AD5428">
      <w:pPr>
        <w:bidi/>
        <w:ind w:firstLine="567"/>
        <w:jc w:val="both"/>
        <w:rPr>
          <w:rFonts w:cs="David" w:hint="cs"/>
          <w:rtl/>
        </w:rPr>
      </w:pPr>
      <w:r w:rsidRPr="00AD5428">
        <w:rPr>
          <w:rFonts w:cs="David" w:hint="cs"/>
          <w:rtl/>
        </w:rPr>
        <w:t xml:space="preserve">אני רוצה לחזק את דבריו של יו"ר ועדת הפנים. היו לנו דיונים בכל מיני נושאים רגישים וגם ראש השב"כ הופיע. כשהיה צורך שהישיבה תהיה נעולה, זה קרה. לכן אני חושב שהמקום הטבעי של דיונים בנושא כזה הוא בוועדת הפנים ולא בוועדת חוץ וביטחון. </w:t>
      </w:r>
    </w:p>
    <w:p w14:paraId="700AE62B" w14:textId="77777777" w:rsidR="00AD5428" w:rsidRPr="00AD5428" w:rsidRDefault="00AD5428" w:rsidP="00AD5428">
      <w:pPr>
        <w:bidi/>
        <w:jc w:val="both"/>
        <w:rPr>
          <w:rFonts w:cs="David" w:hint="cs"/>
          <w:rtl/>
        </w:rPr>
      </w:pPr>
    </w:p>
    <w:p w14:paraId="6D2CED77" w14:textId="77777777" w:rsidR="00AD5428" w:rsidRPr="00AD5428" w:rsidRDefault="00AD5428" w:rsidP="00AD5428">
      <w:pPr>
        <w:bidi/>
        <w:jc w:val="both"/>
        <w:rPr>
          <w:rFonts w:cs="David" w:hint="cs"/>
          <w:rtl/>
        </w:rPr>
      </w:pPr>
      <w:r w:rsidRPr="00AD5428">
        <w:rPr>
          <w:rFonts w:cs="David" w:hint="cs"/>
          <w:u w:val="single"/>
          <w:rtl/>
        </w:rPr>
        <w:t>גדעון סער:</w:t>
      </w:r>
    </w:p>
    <w:p w14:paraId="6F9ED328" w14:textId="77777777" w:rsidR="00AD5428" w:rsidRPr="00AD5428" w:rsidRDefault="00AD5428" w:rsidP="00AD5428">
      <w:pPr>
        <w:bidi/>
        <w:jc w:val="both"/>
        <w:rPr>
          <w:rFonts w:cs="David" w:hint="cs"/>
          <w:rtl/>
        </w:rPr>
      </w:pPr>
    </w:p>
    <w:p w14:paraId="3B179925" w14:textId="77777777" w:rsidR="00AD5428" w:rsidRPr="00AD5428" w:rsidRDefault="00AD5428" w:rsidP="00AD5428">
      <w:pPr>
        <w:bidi/>
        <w:ind w:firstLine="567"/>
        <w:jc w:val="both"/>
        <w:rPr>
          <w:rFonts w:cs="David" w:hint="cs"/>
          <w:rtl/>
        </w:rPr>
      </w:pPr>
      <w:r w:rsidRPr="00AD5428">
        <w:rPr>
          <w:rFonts w:cs="David" w:hint="cs"/>
          <w:rtl/>
        </w:rPr>
        <w:t xml:space="preserve">אני אכפיף את הצבעתי לאופן הצבעתו של חבר הכנסת שטייניץ שהוא חבר סיעתי. </w:t>
      </w:r>
    </w:p>
    <w:p w14:paraId="135B04C6" w14:textId="77777777" w:rsidR="00AD5428" w:rsidRPr="00AD5428" w:rsidRDefault="00AD5428" w:rsidP="00AD5428">
      <w:pPr>
        <w:bidi/>
        <w:jc w:val="both"/>
        <w:rPr>
          <w:rFonts w:cs="David" w:hint="cs"/>
          <w:rtl/>
        </w:rPr>
      </w:pPr>
    </w:p>
    <w:p w14:paraId="25D2DBB9"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2544201A" w14:textId="77777777" w:rsidR="00AD5428" w:rsidRPr="00AD5428" w:rsidRDefault="00AD5428" w:rsidP="00AD5428">
      <w:pPr>
        <w:bidi/>
        <w:jc w:val="both"/>
        <w:rPr>
          <w:rFonts w:cs="David" w:hint="cs"/>
          <w:rtl/>
        </w:rPr>
      </w:pPr>
    </w:p>
    <w:p w14:paraId="41903B65" w14:textId="77777777" w:rsidR="00AD5428" w:rsidRPr="00AD5428" w:rsidRDefault="00AD5428" w:rsidP="00AD5428">
      <w:pPr>
        <w:bidi/>
        <w:ind w:firstLine="567"/>
        <w:jc w:val="both"/>
        <w:rPr>
          <w:rFonts w:cs="David" w:hint="cs"/>
          <w:rtl/>
        </w:rPr>
      </w:pPr>
      <w:r w:rsidRPr="00AD5428">
        <w:rPr>
          <w:rFonts w:cs="David" w:hint="cs"/>
          <w:rtl/>
        </w:rPr>
        <w:t>מי בעד להעביר את זה לוועדת הפנים?</w:t>
      </w:r>
    </w:p>
    <w:p w14:paraId="55436323" w14:textId="77777777" w:rsidR="00AD5428" w:rsidRPr="00AD5428" w:rsidRDefault="00AD5428" w:rsidP="00AD5428">
      <w:pPr>
        <w:bidi/>
        <w:jc w:val="both"/>
        <w:rPr>
          <w:rFonts w:cs="David" w:hint="cs"/>
          <w:rtl/>
        </w:rPr>
      </w:pPr>
    </w:p>
    <w:p w14:paraId="153F2091" w14:textId="77777777" w:rsidR="00AD5428" w:rsidRPr="00AD5428" w:rsidRDefault="00AD5428" w:rsidP="00AD5428">
      <w:pPr>
        <w:bidi/>
        <w:jc w:val="both"/>
        <w:rPr>
          <w:rFonts w:cs="David" w:hint="cs"/>
          <w:rtl/>
        </w:rPr>
      </w:pPr>
      <w:r w:rsidRPr="00AD5428">
        <w:rPr>
          <w:rFonts w:cs="David" w:hint="cs"/>
          <w:rtl/>
        </w:rPr>
        <w:t>הצבעה</w:t>
      </w:r>
    </w:p>
    <w:p w14:paraId="31D10EE7" w14:textId="77777777" w:rsidR="00AD5428" w:rsidRPr="00AD5428" w:rsidRDefault="00AD5428" w:rsidP="00AD5428">
      <w:pPr>
        <w:bidi/>
        <w:jc w:val="both"/>
        <w:rPr>
          <w:rFonts w:cs="David" w:hint="cs"/>
          <w:rtl/>
        </w:rPr>
      </w:pPr>
    </w:p>
    <w:p w14:paraId="3C357E8C"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4</w:t>
      </w:r>
    </w:p>
    <w:p w14:paraId="6B449766" w14:textId="77777777" w:rsidR="00AD5428" w:rsidRPr="00AD5428" w:rsidRDefault="00AD5428" w:rsidP="00AD5428">
      <w:pPr>
        <w:bidi/>
        <w:jc w:val="both"/>
        <w:rPr>
          <w:rFonts w:cs="David" w:hint="cs"/>
          <w:rtl/>
        </w:rPr>
      </w:pPr>
      <w:r w:rsidRPr="00AD5428">
        <w:rPr>
          <w:rFonts w:cs="David" w:hint="cs"/>
          <w:rtl/>
        </w:rPr>
        <w:t>נגד - 6</w:t>
      </w:r>
    </w:p>
    <w:p w14:paraId="41711C64" w14:textId="77777777" w:rsidR="00AD5428" w:rsidRPr="00AD5428" w:rsidRDefault="00AD5428" w:rsidP="00AD5428">
      <w:pPr>
        <w:bidi/>
        <w:jc w:val="both"/>
        <w:rPr>
          <w:rFonts w:cs="David" w:hint="cs"/>
          <w:rtl/>
        </w:rPr>
      </w:pPr>
      <w:r w:rsidRPr="00AD5428">
        <w:rPr>
          <w:rFonts w:cs="David" w:hint="cs"/>
          <w:rtl/>
        </w:rPr>
        <w:t>נמנעים - אין</w:t>
      </w:r>
    </w:p>
    <w:p w14:paraId="2B5AF761" w14:textId="77777777" w:rsidR="00AD5428" w:rsidRPr="00AD5428" w:rsidRDefault="00AD5428" w:rsidP="00AD5428">
      <w:pPr>
        <w:bidi/>
        <w:jc w:val="both"/>
        <w:rPr>
          <w:rFonts w:cs="David" w:hint="cs"/>
          <w:rtl/>
        </w:rPr>
      </w:pPr>
    </w:p>
    <w:p w14:paraId="5BD10FEA" w14:textId="77777777" w:rsidR="00AD5428" w:rsidRPr="00AD5428" w:rsidRDefault="00AD5428" w:rsidP="00AD5428">
      <w:pPr>
        <w:bidi/>
        <w:jc w:val="both"/>
        <w:rPr>
          <w:rFonts w:cs="David" w:hint="cs"/>
          <w:u w:val="single"/>
          <w:rtl/>
        </w:rPr>
      </w:pPr>
      <w:r w:rsidRPr="00AD5428">
        <w:rPr>
          <w:rFonts w:cs="David" w:hint="cs"/>
          <w:u w:val="single"/>
          <w:rtl/>
        </w:rPr>
        <w:t>ראלב מג'אדלה:</w:t>
      </w:r>
    </w:p>
    <w:p w14:paraId="7E5C6F60" w14:textId="77777777" w:rsidR="00AD5428" w:rsidRPr="00AD5428" w:rsidRDefault="00AD5428" w:rsidP="00AD5428">
      <w:pPr>
        <w:bidi/>
        <w:jc w:val="both"/>
        <w:rPr>
          <w:rFonts w:cs="David" w:hint="cs"/>
          <w:rtl/>
        </w:rPr>
      </w:pPr>
    </w:p>
    <w:p w14:paraId="3B29C13E" w14:textId="77777777" w:rsidR="00AD5428" w:rsidRPr="00AD5428" w:rsidRDefault="00AD5428" w:rsidP="00AD5428">
      <w:pPr>
        <w:bidi/>
        <w:ind w:firstLine="567"/>
        <w:jc w:val="both"/>
        <w:rPr>
          <w:rFonts w:cs="David" w:hint="cs"/>
          <w:rtl/>
        </w:rPr>
      </w:pPr>
      <w:r w:rsidRPr="00AD5428">
        <w:rPr>
          <w:rFonts w:cs="David" w:hint="cs"/>
          <w:rtl/>
        </w:rPr>
        <w:t xml:space="preserve">אני אבקש רביזיה, הצבעה במועד אחר. </w:t>
      </w:r>
    </w:p>
    <w:p w14:paraId="4BE73BAB" w14:textId="77777777" w:rsidR="00AD5428" w:rsidRPr="00AD5428" w:rsidRDefault="00AD5428" w:rsidP="00AD5428">
      <w:pPr>
        <w:bidi/>
        <w:jc w:val="both"/>
        <w:rPr>
          <w:rFonts w:cs="David" w:hint="cs"/>
          <w:rtl/>
        </w:rPr>
      </w:pPr>
      <w:r w:rsidRPr="00AD5428">
        <w:rPr>
          <w:rFonts w:cs="David"/>
          <w:rtl/>
        </w:rPr>
        <w:br w:type="page"/>
      </w:r>
    </w:p>
    <w:p w14:paraId="00E8E84A"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02241835" w14:textId="77777777" w:rsidR="00AD5428" w:rsidRPr="00AD5428" w:rsidRDefault="00AD5428" w:rsidP="00AD5428">
      <w:pPr>
        <w:bidi/>
        <w:jc w:val="both"/>
        <w:rPr>
          <w:rFonts w:cs="David" w:hint="cs"/>
          <w:rtl/>
        </w:rPr>
      </w:pPr>
    </w:p>
    <w:p w14:paraId="3DC15B02" w14:textId="77777777" w:rsidR="00AD5428" w:rsidRPr="00AD5428" w:rsidRDefault="00AD5428" w:rsidP="00AD5428">
      <w:pPr>
        <w:bidi/>
        <w:jc w:val="both"/>
        <w:rPr>
          <w:rFonts w:cs="David" w:hint="cs"/>
          <w:rtl/>
        </w:rPr>
      </w:pPr>
      <w:r w:rsidRPr="00AD5428">
        <w:rPr>
          <w:rFonts w:cs="David" w:hint="cs"/>
          <w:rtl/>
        </w:rPr>
        <w:tab/>
        <w:t xml:space="preserve">נעשה את ההצבעה במועד אחר. </w:t>
      </w:r>
    </w:p>
    <w:p w14:paraId="3DCD3214" w14:textId="77777777" w:rsidR="00AD5428" w:rsidRPr="00AD5428" w:rsidRDefault="00AD5428" w:rsidP="00AD5428">
      <w:pPr>
        <w:bidi/>
        <w:jc w:val="both"/>
        <w:rPr>
          <w:rFonts w:cs="David" w:hint="cs"/>
          <w:rtl/>
        </w:rPr>
      </w:pPr>
    </w:p>
    <w:p w14:paraId="04070C66" w14:textId="77777777" w:rsidR="00AD5428" w:rsidRPr="00AD5428" w:rsidRDefault="00AD5428" w:rsidP="00AD5428">
      <w:pPr>
        <w:bidi/>
        <w:jc w:val="both"/>
        <w:rPr>
          <w:rFonts w:cs="David" w:hint="cs"/>
          <w:rtl/>
        </w:rPr>
      </w:pPr>
      <w:r w:rsidRPr="00AD5428">
        <w:rPr>
          <w:rFonts w:cs="David" w:hint="cs"/>
          <w:rtl/>
        </w:rPr>
        <w:tab/>
        <w:t xml:space="preserve">אני עוברת לנושא הבא. </w:t>
      </w:r>
    </w:p>
    <w:p w14:paraId="1D736472" w14:textId="77777777" w:rsidR="00AD5428" w:rsidRPr="00AD5428" w:rsidRDefault="00AD5428" w:rsidP="00AD5428">
      <w:pPr>
        <w:bidi/>
        <w:jc w:val="both"/>
        <w:rPr>
          <w:rFonts w:cs="David" w:hint="cs"/>
          <w:rtl/>
        </w:rPr>
      </w:pPr>
    </w:p>
    <w:p w14:paraId="6EE13683" w14:textId="77777777" w:rsidR="00AD5428" w:rsidRPr="00AD5428" w:rsidRDefault="00AD5428" w:rsidP="00AD5428">
      <w:pPr>
        <w:bidi/>
        <w:jc w:val="both"/>
        <w:rPr>
          <w:rFonts w:cs="David" w:hint="cs"/>
          <w:b/>
          <w:bCs/>
          <w:rtl/>
        </w:rPr>
      </w:pPr>
      <w:r w:rsidRPr="00AD5428">
        <w:rPr>
          <w:rFonts w:cs="David" w:hint="cs"/>
          <w:b/>
          <w:bCs/>
          <w:rtl/>
        </w:rPr>
        <w:t>10. הצעת חוק השיפוט הצבאי (תיקון מספר 57) דיון לפני דן יחיד בעבירות מסוימות), התשס"ו-2006 (מ/256).</w:t>
      </w:r>
    </w:p>
    <w:p w14:paraId="50F53C45" w14:textId="77777777" w:rsidR="00AD5428" w:rsidRPr="00AD5428" w:rsidRDefault="00AD5428" w:rsidP="00AD5428">
      <w:pPr>
        <w:bidi/>
        <w:jc w:val="both"/>
        <w:rPr>
          <w:rFonts w:cs="David" w:hint="cs"/>
          <w:rtl/>
        </w:rPr>
      </w:pPr>
    </w:p>
    <w:p w14:paraId="6B16067E" w14:textId="77777777" w:rsidR="00AD5428" w:rsidRPr="00AD5428" w:rsidRDefault="00AD5428" w:rsidP="00AD5428">
      <w:pPr>
        <w:bidi/>
        <w:jc w:val="both"/>
        <w:rPr>
          <w:rFonts w:cs="David" w:hint="cs"/>
          <w:rtl/>
        </w:rPr>
      </w:pPr>
      <w:r w:rsidRPr="00AD5428">
        <w:rPr>
          <w:rFonts w:cs="David" w:hint="cs"/>
          <w:rtl/>
        </w:rPr>
        <w:tab/>
        <w:t>נשמעו שתי הצעות, הוועדה לחוץ וביטחון והוועדה לקידום האיש</w:t>
      </w:r>
      <w:r w:rsidRPr="00AD5428">
        <w:rPr>
          <w:rFonts w:cs="David" w:hint="eastAsia"/>
          <w:rtl/>
        </w:rPr>
        <w:t>ה</w:t>
      </w:r>
      <w:r w:rsidRPr="00AD5428">
        <w:rPr>
          <w:rFonts w:cs="David" w:hint="cs"/>
          <w:rtl/>
        </w:rPr>
        <w:t xml:space="preserve">. יש הסכמה להעביר את זה לוועדת החוץ וביטחון. </w:t>
      </w:r>
    </w:p>
    <w:p w14:paraId="47041166" w14:textId="77777777" w:rsidR="00AD5428" w:rsidRPr="00AD5428" w:rsidRDefault="00AD5428" w:rsidP="00AD5428">
      <w:pPr>
        <w:bidi/>
        <w:jc w:val="both"/>
        <w:rPr>
          <w:rFonts w:cs="David" w:hint="cs"/>
          <w:rtl/>
        </w:rPr>
      </w:pPr>
    </w:p>
    <w:p w14:paraId="021C5930" w14:textId="77777777" w:rsidR="00AD5428" w:rsidRPr="00AD5428" w:rsidRDefault="00AD5428" w:rsidP="00AD5428">
      <w:pPr>
        <w:bidi/>
        <w:jc w:val="both"/>
        <w:rPr>
          <w:rFonts w:cs="David" w:hint="cs"/>
          <w:b/>
          <w:bCs/>
          <w:rtl/>
        </w:rPr>
      </w:pPr>
      <w:r w:rsidRPr="00AD5428">
        <w:rPr>
          <w:rFonts w:cs="David" w:hint="cs"/>
          <w:b/>
          <w:bCs/>
          <w:rtl/>
        </w:rPr>
        <w:t>הצבעה</w:t>
      </w:r>
    </w:p>
    <w:p w14:paraId="149645D4" w14:textId="77777777" w:rsidR="00AD5428" w:rsidRPr="00AD5428" w:rsidRDefault="00AD5428" w:rsidP="00AD5428">
      <w:pPr>
        <w:bidi/>
        <w:jc w:val="both"/>
        <w:rPr>
          <w:rFonts w:cs="David" w:hint="cs"/>
          <w:rtl/>
        </w:rPr>
      </w:pPr>
    </w:p>
    <w:p w14:paraId="6401A31E"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5</w:t>
      </w:r>
    </w:p>
    <w:p w14:paraId="2DDBA338"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5E1175B5" w14:textId="77777777" w:rsidR="00AD5428" w:rsidRPr="00AD5428" w:rsidRDefault="00AD5428" w:rsidP="00AD5428">
      <w:pPr>
        <w:bidi/>
        <w:jc w:val="both"/>
        <w:rPr>
          <w:rFonts w:cs="David" w:hint="cs"/>
          <w:rtl/>
        </w:rPr>
      </w:pPr>
      <w:r w:rsidRPr="00AD5428">
        <w:rPr>
          <w:rFonts w:cs="David" w:hint="cs"/>
          <w:rtl/>
        </w:rPr>
        <w:t>נמנעים - אין</w:t>
      </w:r>
    </w:p>
    <w:p w14:paraId="5EDD7CD7" w14:textId="77777777" w:rsidR="00AD5428" w:rsidRPr="00AD5428" w:rsidRDefault="00AD5428" w:rsidP="00AD5428">
      <w:pPr>
        <w:bidi/>
        <w:jc w:val="both"/>
        <w:rPr>
          <w:rFonts w:cs="David" w:hint="cs"/>
          <w:rtl/>
        </w:rPr>
      </w:pPr>
    </w:p>
    <w:p w14:paraId="720B2702"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30E46EF0" w14:textId="77777777" w:rsidR="00AD5428" w:rsidRPr="00AD5428" w:rsidRDefault="00AD5428" w:rsidP="00AD5428">
      <w:pPr>
        <w:bidi/>
        <w:jc w:val="both"/>
        <w:rPr>
          <w:rFonts w:cs="David" w:hint="cs"/>
          <w:rtl/>
        </w:rPr>
      </w:pPr>
    </w:p>
    <w:p w14:paraId="4680C6BA" w14:textId="77777777" w:rsidR="00AD5428" w:rsidRPr="00AD5428" w:rsidRDefault="00AD5428" w:rsidP="00AD5428">
      <w:pPr>
        <w:bidi/>
        <w:ind w:firstLine="567"/>
        <w:jc w:val="both"/>
        <w:rPr>
          <w:rFonts w:cs="David" w:hint="cs"/>
          <w:rtl/>
        </w:rPr>
      </w:pPr>
      <w:r w:rsidRPr="00AD5428">
        <w:rPr>
          <w:rFonts w:cs="David" w:hint="cs"/>
          <w:rtl/>
        </w:rPr>
        <w:t xml:space="preserve">הצעת החוק עוברת לדיון בוועדת חוץ וביטחון. </w:t>
      </w:r>
    </w:p>
    <w:p w14:paraId="5554A9BB" w14:textId="77777777" w:rsidR="00AD5428" w:rsidRPr="00AD5428" w:rsidRDefault="00AD5428" w:rsidP="00AD5428">
      <w:pPr>
        <w:bidi/>
        <w:jc w:val="both"/>
        <w:rPr>
          <w:rFonts w:cs="David" w:hint="cs"/>
          <w:rtl/>
        </w:rPr>
      </w:pPr>
    </w:p>
    <w:p w14:paraId="2C0054CF" w14:textId="77777777" w:rsidR="00AD5428" w:rsidRPr="00AD5428" w:rsidRDefault="00AD5428" w:rsidP="00AD5428">
      <w:pPr>
        <w:bidi/>
        <w:ind w:firstLine="567"/>
        <w:jc w:val="both"/>
        <w:rPr>
          <w:rFonts w:cs="David" w:hint="cs"/>
          <w:rtl/>
        </w:rPr>
      </w:pPr>
      <w:r w:rsidRPr="00AD5428">
        <w:rPr>
          <w:rFonts w:cs="David" w:hint="cs"/>
          <w:rtl/>
        </w:rPr>
        <w:t>לפי בקשתו של יושב ראש ועדת הפנים אני רוצה לעבור לנושא:</w:t>
      </w:r>
    </w:p>
    <w:p w14:paraId="23C255EE" w14:textId="77777777" w:rsidR="00AD5428" w:rsidRPr="00AD5428" w:rsidRDefault="00AD5428" w:rsidP="00AD5428">
      <w:pPr>
        <w:bidi/>
        <w:ind w:firstLine="567"/>
        <w:jc w:val="both"/>
        <w:rPr>
          <w:rFonts w:cs="David" w:hint="cs"/>
          <w:rtl/>
        </w:rPr>
      </w:pPr>
    </w:p>
    <w:p w14:paraId="71673EEF" w14:textId="77777777" w:rsidR="00AD5428" w:rsidRPr="00AD5428" w:rsidRDefault="00AD5428" w:rsidP="00AD5428">
      <w:pPr>
        <w:bidi/>
        <w:ind w:left="1134" w:hanging="567"/>
        <w:jc w:val="both"/>
        <w:rPr>
          <w:rFonts w:cs="David" w:hint="cs"/>
          <w:b/>
          <w:bCs/>
          <w:rtl/>
        </w:rPr>
      </w:pPr>
      <w:r w:rsidRPr="00AD5428">
        <w:rPr>
          <w:rFonts w:cs="David" w:hint="cs"/>
          <w:b/>
          <w:bCs/>
          <w:rtl/>
        </w:rPr>
        <w:t>16.</w:t>
      </w:r>
      <w:r w:rsidRPr="00AD5428">
        <w:rPr>
          <w:rFonts w:cs="David" w:hint="cs"/>
          <w:b/>
          <w:bCs/>
          <w:rtl/>
        </w:rPr>
        <w:tab/>
        <w:t xml:space="preserve">הצעת חוק המוסד העליון ללשון הערבית, התשס"ו-2006, של חבר הכנסת ראלב מג'אדלה (פ/1355/17), של חבר הכנסת ראלב מג'אדלה. </w:t>
      </w:r>
    </w:p>
    <w:p w14:paraId="20E64EDD" w14:textId="77777777" w:rsidR="00AD5428" w:rsidRPr="00AD5428" w:rsidRDefault="00AD5428" w:rsidP="00AD5428">
      <w:pPr>
        <w:bidi/>
        <w:ind w:firstLine="567"/>
        <w:jc w:val="both"/>
        <w:rPr>
          <w:rFonts w:cs="David" w:hint="cs"/>
          <w:rtl/>
        </w:rPr>
      </w:pPr>
    </w:p>
    <w:p w14:paraId="3E6C2776" w14:textId="77777777" w:rsidR="00AD5428" w:rsidRPr="00AD5428" w:rsidRDefault="00AD5428" w:rsidP="00AD5428">
      <w:pPr>
        <w:bidi/>
        <w:ind w:firstLine="567"/>
        <w:jc w:val="both"/>
        <w:rPr>
          <w:rFonts w:cs="David" w:hint="cs"/>
          <w:rtl/>
        </w:rPr>
      </w:pPr>
      <w:r w:rsidRPr="00AD5428">
        <w:rPr>
          <w:rFonts w:cs="David" w:hint="cs"/>
          <w:rtl/>
        </w:rPr>
        <w:t xml:space="preserve">לפי הייעוץ המשפטי </w:t>
      </w:r>
      <w:r w:rsidRPr="00AD5428">
        <w:rPr>
          <w:rFonts w:cs="David"/>
          <w:rtl/>
        </w:rPr>
        <w:t>–</w:t>
      </w:r>
      <w:r w:rsidRPr="00AD5428">
        <w:rPr>
          <w:rFonts w:cs="David" w:hint="cs"/>
          <w:rtl/>
        </w:rPr>
        <w:t xml:space="preserve"> ועדת החינוך, התרבות והספורט. נשמעו שתי הצעות: ועדת החינוך ו</w:t>
      </w:r>
      <w:smartTag w:uri="urn:schemas-microsoft-com:office:smarttags" w:element="PersonName">
        <w:r w:rsidRPr="00AD5428">
          <w:rPr>
            <w:rFonts w:cs="David" w:hint="cs"/>
            <w:rtl/>
          </w:rPr>
          <w:t>ועדת המדע</w:t>
        </w:r>
      </w:smartTag>
      <w:r w:rsidRPr="00AD5428">
        <w:rPr>
          <w:rFonts w:cs="David" w:hint="cs"/>
          <w:rtl/>
        </w:rPr>
        <w:t xml:space="preserve"> והטכנולוגיה. </w:t>
      </w:r>
    </w:p>
    <w:p w14:paraId="5632B607" w14:textId="77777777" w:rsidR="00AD5428" w:rsidRPr="00AD5428" w:rsidRDefault="00AD5428" w:rsidP="00AD5428">
      <w:pPr>
        <w:bidi/>
        <w:ind w:firstLine="567"/>
        <w:jc w:val="both"/>
        <w:rPr>
          <w:rFonts w:cs="David" w:hint="cs"/>
          <w:rtl/>
        </w:rPr>
      </w:pPr>
    </w:p>
    <w:p w14:paraId="727E146A" w14:textId="77777777" w:rsidR="00AD5428" w:rsidRPr="00AD5428" w:rsidRDefault="00AD5428" w:rsidP="00AD5428">
      <w:pPr>
        <w:bidi/>
        <w:ind w:firstLine="567"/>
        <w:jc w:val="both"/>
        <w:rPr>
          <w:rFonts w:cs="David" w:hint="cs"/>
          <w:rtl/>
        </w:rPr>
      </w:pPr>
      <w:r w:rsidRPr="00AD5428">
        <w:rPr>
          <w:rFonts w:cs="David" w:hint="cs"/>
          <w:rtl/>
        </w:rPr>
        <w:t>שני הנימוקים של יושבי ראש הוועדות: יושב ראש ועדת החינוך מבקש שההצעה תידון בוועדת החינוך מן הנימוק שנושא זה, באופן מובהק, שייך לוועדה הזאת. מו</w:t>
      </w:r>
      <w:smartTag w:uri="urn:schemas-microsoft-com:office:smarttags" w:element="PersonName">
        <w:r w:rsidRPr="00AD5428">
          <w:rPr>
            <w:rFonts w:cs="David" w:hint="cs"/>
            <w:rtl/>
          </w:rPr>
          <w:t>ועדת המדע</w:t>
        </w:r>
      </w:smartTag>
      <w:r w:rsidRPr="00AD5428">
        <w:rPr>
          <w:rFonts w:cs="David" w:hint="cs"/>
          <w:rtl/>
        </w:rPr>
        <w:t xml:space="preserve"> נמסר כי הנושא עוסק במכון מחקר ולכן זה בתחום </w:t>
      </w:r>
      <w:smartTag w:uri="urn:schemas-microsoft-com:office:smarttags" w:element="PersonName">
        <w:r w:rsidRPr="00AD5428">
          <w:rPr>
            <w:rFonts w:cs="David" w:hint="cs"/>
            <w:rtl/>
          </w:rPr>
          <w:t>ועדת המדע</w:t>
        </w:r>
      </w:smartTag>
      <w:r w:rsidRPr="00AD5428">
        <w:rPr>
          <w:rFonts w:cs="David" w:hint="cs"/>
          <w:rtl/>
        </w:rPr>
        <w:t xml:space="preserve">. </w:t>
      </w:r>
    </w:p>
    <w:p w14:paraId="69E21998" w14:textId="77777777" w:rsidR="00AD5428" w:rsidRPr="00AD5428" w:rsidRDefault="00AD5428" w:rsidP="00AD5428">
      <w:pPr>
        <w:bidi/>
        <w:ind w:firstLine="567"/>
        <w:jc w:val="both"/>
        <w:rPr>
          <w:rFonts w:cs="David" w:hint="cs"/>
          <w:rtl/>
        </w:rPr>
      </w:pPr>
    </w:p>
    <w:p w14:paraId="21FCDC6C" w14:textId="77777777" w:rsidR="00AD5428" w:rsidRPr="00AD5428" w:rsidRDefault="00AD5428" w:rsidP="00AD5428">
      <w:pPr>
        <w:bidi/>
        <w:jc w:val="both"/>
        <w:rPr>
          <w:rFonts w:cs="David" w:hint="cs"/>
          <w:rtl/>
        </w:rPr>
      </w:pPr>
      <w:r w:rsidRPr="00AD5428">
        <w:rPr>
          <w:rFonts w:cs="David" w:hint="cs"/>
          <w:u w:val="single"/>
          <w:rtl/>
        </w:rPr>
        <w:t>גדעון סער:</w:t>
      </w:r>
    </w:p>
    <w:p w14:paraId="7CA0ECE7" w14:textId="77777777" w:rsidR="00AD5428" w:rsidRPr="00AD5428" w:rsidRDefault="00AD5428" w:rsidP="00AD5428">
      <w:pPr>
        <w:bidi/>
        <w:jc w:val="both"/>
        <w:rPr>
          <w:rFonts w:cs="David" w:hint="cs"/>
          <w:rtl/>
        </w:rPr>
      </w:pPr>
    </w:p>
    <w:p w14:paraId="44AD59AC" w14:textId="77777777" w:rsidR="00AD5428" w:rsidRPr="00AD5428" w:rsidRDefault="00AD5428" w:rsidP="00AD5428">
      <w:pPr>
        <w:bidi/>
        <w:ind w:firstLine="567"/>
        <w:jc w:val="both"/>
        <w:rPr>
          <w:rFonts w:cs="David" w:hint="cs"/>
          <w:rtl/>
        </w:rPr>
      </w:pPr>
      <w:r w:rsidRPr="00AD5428">
        <w:rPr>
          <w:rFonts w:cs="David" w:hint="cs"/>
          <w:rtl/>
        </w:rPr>
        <w:t xml:space="preserve">גברתי היושבת ראש. בעניין זה, כפי שזכור, היה ויכוח לוהט בכנסת שכן הוא לא נושא טכני, הוא נושא שמשליך </w:t>
      </w:r>
      <w:r w:rsidRPr="00AD5428">
        <w:rPr>
          <w:rFonts w:cs="David"/>
          <w:rtl/>
        </w:rPr>
        <w:t>–</w:t>
      </w:r>
      <w:r w:rsidRPr="00AD5428">
        <w:rPr>
          <w:rFonts w:cs="David" w:hint="cs"/>
          <w:rtl/>
        </w:rPr>
        <w:t xml:space="preserve"> הוא בעצם בא לומר שמעמדה של השפה הערבית, על דרך הקמת אותו מכון, יהיה כמעמדה של השפה העברית. על כן הדבר הזה כבד משקל ונוגע לדמותה של מדינת ישראל כמדינה יהודית. אני חושב שבאמת האכסניה היא בו</w:t>
      </w:r>
      <w:smartTag w:uri="urn:schemas-microsoft-com:office:smarttags" w:element="PersonName">
        <w:r w:rsidRPr="00AD5428">
          <w:rPr>
            <w:rFonts w:cs="David" w:hint="cs"/>
            <w:rtl/>
          </w:rPr>
          <w:t>ועדת המדע</w:t>
        </w:r>
      </w:smartTag>
      <w:r w:rsidRPr="00AD5428">
        <w:rPr>
          <w:rFonts w:cs="David" w:hint="cs"/>
          <w:rtl/>
        </w:rPr>
        <w:t xml:space="preserve">. אני חושב שהנמקת </w:t>
      </w:r>
      <w:smartTag w:uri="urn:schemas-microsoft-com:office:smarttags" w:element="PersonName">
        <w:r w:rsidRPr="00AD5428">
          <w:rPr>
            <w:rFonts w:cs="David" w:hint="cs"/>
            <w:rtl/>
          </w:rPr>
          <w:t>ועדת המדע</w:t>
        </w:r>
      </w:smartTag>
      <w:r w:rsidRPr="00AD5428">
        <w:rPr>
          <w:rFonts w:cs="David" w:hint="cs"/>
          <w:rtl/>
        </w:rPr>
        <w:t xml:space="preserve"> צודקת ונכונה. </w:t>
      </w:r>
    </w:p>
    <w:p w14:paraId="4955E9C9" w14:textId="77777777" w:rsidR="00AD5428" w:rsidRPr="00AD5428" w:rsidRDefault="00AD5428" w:rsidP="00AD5428">
      <w:pPr>
        <w:bidi/>
        <w:jc w:val="both"/>
        <w:rPr>
          <w:rFonts w:cs="David" w:hint="cs"/>
          <w:rtl/>
        </w:rPr>
      </w:pPr>
    </w:p>
    <w:p w14:paraId="7FF696BD" w14:textId="77777777" w:rsidR="00AD5428" w:rsidRPr="00AD5428" w:rsidRDefault="00AD5428" w:rsidP="00AD5428">
      <w:pPr>
        <w:bidi/>
        <w:jc w:val="both"/>
        <w:rPr>
          <w:rFonts w:cs="David" w:hint="cs"/>
          <w:u w:val="single"/>
          <w:rtl/>
        </w:rPr>
      </w:pPr>
      <w:r w:rsidRPr="00AD5428">
        <w:rPr>
          <w:rFonts w:cs="David" w:hint="cs"/>
          <w:u w:val="single"/>
          <w:rtl/>
        </w:rPr>
        <w:t>אריה אלדד:</w:t>
      </w:r>
    </w:p>
    <w:p w14:paraId="3201BEE1" w14:textId="77777777" w:rsidR="00AD5428" w:rsidRPr="00AD5428" w:rsidRDefault="00AD5428" w:rsidP="00AD5428">
      <w:pPr>
        <w:bidi/>
        <w:jc w:val="both"/>
        <w:rPr>
          <w:rFonts w:cs="David" w:hint="cs"/>
          <w:u w:val="single"/>
          <w:rtl/>
        </w:rPr>
      </w:pPr>
    </w:p>
    <w:p w14:paraId="08049F13" w14:textId="77777777" w:rsidR="00AD5428" w:rsidRPr="00AD5428" w:rsidRDefault="00AD5428" w:rsidP="00AD5428">
      <w:pPr>
        <w:bidi/>
        <w:jc w:val="both"/>
        <w:rPr>
          <w:rFonts w:cs="David" w:hint="cs"/>
          <w:rtl/>
        </w:rPr>
      </w:pPr>
      <w:r w:rsidRPr="00AD5428">
        <w:rPr>
          <w:rFonts w:cs="David" w:hint="cs"/>
          <w:rtl/>
        </w:rPr>
        <w:tab/>
        <w:t>אני רוצה להזכיר שבדיון במליאה השוו את העניין למעמדה או תפקידה של האקדמיה ללשון העברית. האקדמיה ללשון עברית יושבת, מבחינת הדיונים עליה, בו</w:t>
      </w:r>
      <w:smartTag w:uri="urn:schemas-microsoft-com:office:smarttags" w:element="PersonName">
        <w:r w:rsidRPr="00AD5428">
          <w:rPr>
            <w:rFonts w:cs="David" w:hint="cs"/>
            <w:rtl/>
          </w:rPr>
          <w:t>ועדת המדע</w:t>
        </w:r>
      </w:smartTag>
      <w:r w:rsidRPr="00AD5428">
        <w:rPr>
          <w:rFonts w:cs="David" w:hint="cs"/>
          <w:rtl/>
        </w:rPr>
        <w:t xml:space="preserve"> ולא בוועדת החינוך. למרות שאולי תקציבית היא ניזונה ממקום אחר, אבל כל מוסד אקדמי כמעט נדון בו</w:t>
      </w:r>
      <w:smartTag w:uri="urn:schemas-microsoft-com:office:smarttags" w:element="PersonName">
        <w:r w:rsidRPr="00AD5428">
          <w:rPr>
            <w:rFonts w:cs="David" w:hint="cs"/>
            <w:rtl/>
          </w:rPr>
          <w:t>ועדת המדע</w:t>
        </w:r>
      </w:smartTag>
      <w:r w:rsidRPr="00AD5428">
        <w:rPr>
          <w:rFonts w:cs="David" w:hint="cs"/>
          <w:rtl/>
        </w:rPr>
        <w:t xml:space="preserve"> והטכנולוגיה. </w:t>
      </w:r>
    </w:p>
    <w:p w14:paraId="34574D82" w14:textId="77777777" w:rsidR="00AD5428" w:rsidRPr="00AD5428" w:rsidRDefault="00AD5428" w:rsidP="00AD5428">
      <w:pPr>
        <w:bidi/>
        <w:jc w:val="both"/>
        <w:rPr>
          <w:rFonts w:cs="David" w:hint="cs"/>
          <w:rtl/>
        </w:rPr>
      </w:pPr>
    </w:p>
    <w:p w14:paraId="14453125"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D7B25C5" w14:textId="77777777" w:rsidR="00AD5428" w:rsidRPr="00AD5428" w:rsidRDefault="00AD5428" w:rsidP="00AD5428">
      <w:pPr>
        <w:bidi/>
        <w:jc w:val="both"/>
        <w:rPr>
          <w:rFonts w:cs="David" w:hint="cs"/>
          <w:rtl/>
        </w:rPr>
      </w:pPr>
    </w:p>
    <w:p w14:paraId="3864BB6D" w14:textId="77777777" w:rsidR="00AD5428" w:rsidRPr="00AD5428" w:rsidRDefault="00AD5428" w:rsidP="00AD5428">
      <w:pPr>
        <w:bidi/>
        <w:jc w:val="both"/>
        <w:rPr>
          <w:rFonts w:cs="David" w:hint="cs"/>
          <w:rtl/>
        </w:rPr>
      </w:pPr>
      <w:r w:rsidRPr="00AD5428">
        <w:rPr>
          <w:rFonts w:cs="David" w:hint="cs"/>
          <w:rtl/>
        </w:rPr>
        <w:tab/>
        <w:t xml:space="preserve">הצעה נוספת. </w:t>
      </w:r>
    </w:p>
    <w:p w14:paraId="0B771BAB" w14:textId="77777777" w:rsidR="00AD5428" w:rsidRPr="00AD5428" w:rsidRDefault="00AD5428" w:rsidP="00AD5428">
      <w:pPr>
        <w:bidi/>
        <w:jc w:val="both"/>
        <w:rPr>
          <w:rFonts w:cs="David" w:hint="cs"/>
          <w:rtl/>
        </w:rPr>
      </w:pPr>
    </w:p>
    <w:p w14:paraId="736D2524" w14:textId="77777777" w:rsidR="00AD5428" w:rsidRPr="00AD5428" w:rsidRDefault="00AD5428" w:rsidP="00AD5428">
      <w:pPr>
        <w:bidi/>
        <w:jc w:val="both"/>
        <w:rPr>
          <w:rFonts w:cs="David" w:hint="cs"/>
          <w:u w:val="single"/>
          <w:rtl/>
        </w:rPr>
      </w:pPr>
      <w:r w:rsidRPr="00AD5428">
        <w:rPr>
          <w:rFonts w:cs="David" w:hint="cs"/>
          <w:u w:val="single"/>
          <w:rtl/>
        </w:rPr>
        <w:t>ראלב מג'אדלה:</w:t>
      </w:r>
    </w:p>
    <w:p w14:paraId="3D36D4DB" w14:textId="77777777" w:rsidR="00AD5428" w:rsidRPr="00AD5428" w:rsidRDefault="00AD5428" w:rsidP="00AD5428">
      <w:pPr>
        <w:bidi/>
        <w:jc w:val="both"/>
        <w:rPr>
          <w:rFonts w:cs="David" w:hint="cs"/>
          <w:rtl/>
        </w:rPr>
      </w:pPr>
    </w:p>
    <w:p w14:paraId="7B90BC48" w14:textId="77777777" w:rsidR="00AD5428" w:rsidRPr="00AD5428" w:rsidRDefault="00AD5428" w:rsidP="00AD5428">
      <w:pPr>
        <w:bidi/>
        <w:ind w:firstLine="567"/>
        <w:jc w:val="both"/>
        <w:rPr>
          <w:rFonts w:cs="David" w:hint="cs"/>
          <w:rtl/>
        </w:rPr>
      </w:pPr>
      <w:r w:rsidRPr="00AD5428">
        <w:rPr>
          <w:rFonts w:cs="David" w:hint="cs"/>
          <w:rtl/>
        </w:rPr>
        <w:t>אני רוצה להעמיד דברים על דיוקם. אמרו בהצעת החוק כאילו מקימים מדינה בתוך מדינה. אמרתי: "חברים יקרים, אל תיסחפו". אני לקחתי את הצעת החוק מהאקדמיה ללשון העברית. לקחתי את הנוסח והבאתי אותו כדי שלא ייווצר מצב כה או אחר. לכן אני חושב שזה צריך להיות בוועדת החינוך.</w:t>
      </w:r>
    </w:p>
    <w:p w14:paraId="7A94177B" w14:textId="77777777" w:rsidR="00AD5428" w:rsidRPr="00AD5428" w:rsidRDefault="00AD5428" w:rsidP="00AD5428">
      <w:pPr>
        <w:bidi/>
        <w:jc w:val="both"/>
        <w:rPr>
          <w:rFonts w:cs="David" w:hint="cs"/>
          <w:rtl/>
        </w:rPr>
      </w:pPr>
    </w:p>
    <w:p w14:paraId="1E55B74E"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5965FB48" w14:textId="77777777" w:rsidR="00AD5428" w:rsidRPr="00AD5428" w:rsidRDefault="00AD5428" w:rsidP="00AD5428">
      <w:pPr>
        <w:bidi/>
        <w:jc w:val="both"/>
        <w:rPr>
          <w:rFonts w:cs="David" w:hint="cs"/>
          <w:rtl/>
        </w:rPr>
      </w:pPr>
    </w:p>
    <w:p w14:paraId="3865F217" w14:textId="77777777" w:rsidR="00AD5428" w:rsidRPr="00AD5428" w:rsidRDefault="00AD5428" w:rsidP="00AD5428">
      <w:pPr>
        <w:bidi/>
        <w:ind w:firstLine="567"/>
        <w:jc w:val="both"/>
        <w:rPr>
          <w:rFonts w:cs="David" w:hint="cs"/>
          <w:rtl/>
        </w:rPr>
      </w:pPr>
      <w:r w:rsidRPr="00AD5428">
        <w:rPr>
          <w:rFonts w:cs="David" w:hint="cs"/>
          <w:rtl/>
        </w:rPr>
        <w:t>אני עוברת להצבעה. מי בעד להעביר את ההצעה לוועדת החינוך?</w:t>
      </w:r>
    </w:p>
    <w:p w14:paraId="3A053CA4" w14:textId="77777777" w:rsidR="00AD5428" w:rsidRPr="00AD5428" w:rsidRDefault="00AD5428" w:rsidP="00AD5428">
      <w:pPr>
        <w:bidi/>
        <w:jc w:val="both"/>
        <w:rPr>
          <w:rFonts w:cs="David" w:hint="cs"/>
          <w:rtl/>
        </w:rPr>
      </w:pPr>
    </w:p>
    <w:p w14:paraId="75F422B6" w14:textId="77777777" w:rsidR="00AD5428" w:rsidRPr="00AD5428" w:rsidRDefault="00AD5428" w:rsidP="00AD5428">
      <w:pPr>
        <w:bidi/>
        <w:jc w:val="both"/>
        <w:rPr>
          <w:rFonts w:cs="David" w:hint="cs"/>
          <w:rtl/>
        </w:rPr>
      </w:pPr>
      <w:r w:rsidRPr="00AD5428">
        <w:rPr>
          <w:rFonts w:cs="David" w:hint="cs"/>
          <w:rtl/>
        </w:rPr>
        <w:t>הצבעה</w:t>
      </w:r>
    </w:p>
    <w:p w14:paraId="31E496BB" w14:textId="77777777" w:rsidR="00AD5428" w:rsidRPr="00AD5428" w:rsidRDefault="00AD5428" w:rsidP="00AD5428">
      <w:pPr>
        <w:bidi/>
        <w:jc w:val="both"/>
        <w:rPr>
          <w:rFonts w:cs="David" w:hint="cs"/>
          <w:rtl/>
        </w:rPr>
      </w:pPr>
    </w:p>
    <w:p w14:paraId="29774C17"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6</w:t>
      </w:r>
    </w:p>
    <w:p w14:paraId="60AEE51F" w14:textId="77777777" w:rsidR="00AD5428" w:rsidRPr="00AD5428" w:rsidRDefault="00AD5428" w:rsidP="00AD5428">
      <w:pPr>
        <w:bidi/>
        <w:jc w:val="both"/>
        <w:rPr>
          <w:rFonts w:cs="David" w:hint="cs"/>
          <w:rtl/>
        </w:rPr>
      </w:pPr>
      <w:r w:rsidRPr="00AD5428">
        <w:rPr>
          <w:rFonts w:cs="David" w:hint="cs"/>
          <w:rtl/>
        </w:rPr>
        <w:t>נגד - 3</w:t>
      </w:r>
    </w:p>
    <w:p w14:paraId="3098BD24" w14:textId="77777777" w:rsidR="00AD5428" w:rsidRPr="00AD5428" w:rsidRDefault="00AD5428" w:rsidP="00AD5428">
      <w:pPr>
        <w:bidi/>
        <w:jc w:val="both"/>
        <w:rPr>
          <w:rFonts w:cs="David" w:hint="cs"/>
          <w:rtl/>
        </w:rPr>
      </w:pPr>
      <w:r w:rsidRPr="00AD5428">
        <w:rPr>
          <w:rFonts w:cs="David" w:hint="cs"/>
          <w:rtl/>
        </w:rPr>
        <w:t>נמנעים - אין</w:t>
      </w:r>
    </w:p>
    <w:p w14:paraId="6E9CD09D" w14:textId="77777777" w:rsidR="00AD5428" w:rsidRPr="00AD5428" w:rsidRDefault="00AD5428" w:rsidP="00AD5428">
      <w:pPr>
        <w:bidi/>
        <w:jc w:val="both"/>
        <w:rPr>
          <w:rFonts w:cs="David" w:hint="cs"/>
          <w:rtl/>
        </w:rPr>
      </w:pPr>
      <w:r w:rsidRPr="00AD5428">
        <w:rPr>
          <w:rFonts w:cs="David" w:hint="cs"/>
          <w:rtl/>
        </w:rPr>
        <w:tab/>
      </w:r>
    </w:p>
    <w:p w14:paraId="10FBFC44" w14:textId="77777777" w:rsidR="00AD5428" w:rsidRPr="00AD5428" w:rsidRDefault="00AD5428" w:rsidP="00AD5428">
      <w:pPr>
        <w:bidi/>
        <w:jc w:val="both"/>
        <w:rPr>
          <w:rFonts w:cs="David" w:hint="cs"/>
          <w:rtl/>
        </w:rPr>
      </w:pPr>
      <w:r w:rsidRPr="00AD5428">
        <w:rPr>
          <w:rFonts w:cs="David" w:hint="cs"/>
          <w:u w:val="single"/>
          <w:rtl/>
        </w:rPr>
        <w:t>גדעון סער:</w:t>
      </w:r>
    </w:p>
    <w:p w14:paraId="2E097F77" w14:textId="77777777" w:rsidR="00AD5428" w:rsidRPr="00AD5428" w:rsidRDefault="00AD5428" w:rsidP="00AD5428">
      <w:pPr>
        <w:bidi/>
        <w:jc w:val="both"/>
        <w:rPr>
          <w:rFonts w:cs="David" w:hint="cs"/>
          <w:rtl/>
        </w:rPr>
      </w:pPr>
    </w:p>
    <w:p w14:paraId="3D6BCC00" w14:textId="77777777" w:rsidR="00AD5428" w:rsidRPr="00AD5428" w:rsidRDefault="00AD5428" w:rsidP="00AD5428">
      <w:pPr>
        <w:bidi/>
        <w:ind w:firstLine="567"/>
        <w:jc w:val="both"/>
        <w:rPr>
          <w:rFonts w:cs="David" w:hint="cs"/>
          <w:rtl/>
        </w:rPr>
      </w:pPr>
      <w:r w:rsidRPr="00AD5428">
        <w:rPr>
          <w:rFonts w:cs="David" w:hint="cs"/>
          <w:rtl/>
        </w:rPr>
        <w:t xml:space="preserve">אני מבקש רביזיה, וכמו בנושא הקודם שהיא שתידון במועד אחר. </w:t>
      </w:r>
    </w:p>
    <w:p w14:paraId="6B7DF8AF" w14:textId="77777777" w:rsidR="00AD5428" w:rsidRPr="00AD5428" w:rsidRDefault="00AD5428" w:rsidP="00AD5428">
      <w:pPr>
        <w:bidi/>
        <w:jc w:val="both"/>
        <w:rPr>
          <w:rFonts w:cs="David" w:hint="cs"/>
          <w:rtl/>
        </w:rPr>
      </w:pPr>
    </w:p>
    <w:p w14:paraId="5ABA45DD"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7170587" w14:textId="77777777" w:rsidR="00AD5428" w:rsidRPr="00AD5428" w:rsidRDefault="00AD5428" w:rsidP="00AD5428">
      <w:pPr>
        <w:bidi/>
        <w:jc w:val="both"/>
        <w:rPr>
          <w:rFonts w:cs="David" w:hint="cs"/>
          <w:rtl/>
        </w:rPr>
      </w:pPr>
    </w:p>
    <w:p w14:paraId="093BE882" w14:textId="77777777" w:rsidR="00AD5428" w:rsidRPr="00AD5428" w:rsidRDefault="00AD5428" w:rsidP="00AD5428">
      <w:pPr>
        <w:bidi/>
        <w:ind w:firstLine="567"/>
        <w:jc w:val="both"/>
        <w:rPr>
          <w:rFonts w:cs="David" w:hint="cs"/>
          <w:rtl/>
        </w:rPr>
      </w:pPr>
      <w:r w:rsidRPr="00AD5428">
        <w:rPr>
          <w:rFonts w:cs="David" w:hint="cs"/>
          <w:rtl/>
        </w:rPr>
        <w:t xml:space="preserve">תידון במועד אחר. </w:t>
      </w:r>
    </w:p>
    <w:p w14:paraId="5A537C3F" w14:textId="77777777" w:rsidR="00AD5428" w:rsidRPr="00AD5428" w:rsidRDefault="00AD5428" w:rsidP="00AD5428">
      <w:pPr>
        <w:bidi/>
        <w:ind w:firstLine="567"/>
        <w:jc w:val="both"/>
        <w:rPr>
          <w:rFonts w:cs="David" w:hint="cs"/>
          <w:rtl/>
        </w:rPr>
      </w:pPr>
    </w:p>
    <w:p w14:paraId="4FD25F7E" w14:textId="77777777" w:rsidR="00AD5428" w:rsidRPr="00AD5428" w:rsidRDefault="00AD5428" w:rsidP="00AD5428">
      <w:pPr>
        <w:bidi/>
        <w:ind w:firstLine="567"/>
        <w:jc w:val="both"/>
        <w:rPr>
          <w:rFonts w:cs="David" w:hint="cs"/>
          <w:rtl/>
        </w:rPr>
      </w:pPr>
      <w:r w:rsidRPr="00AD5428">
        <w:rPr>
          <w:rFonts w:cs="David" w:hint="cs"/>
          <w:rtl/>
        </w:rPr>
        <w:t xml:space="preserve">אני עוברת לנושא הבא. </w:t>
      </w:r>
    </w:p>
    <w:p w14:paraId="54A6401C" w14:textId="77777777" w:rsidR="00AD5428" w:rsidRPr="00AD5428" w:rsidRDefault="00AD5428" w:rsidP="00AD5428">
      <w:pPr>
        <w:bidi/>
        <w:ind w:firstLine="567"/>
        <w:jc w:val="both"/>
        <w:rPr>
          <w:rFonts w:cs="David" w:hint="cs"/>
          <w:rtl/>
        </w:rPr>
      </w:pPr>
    </w:p>
    <w:p w14:paraId="08F65C20" w14:textId="77777777" w:rsidR="00AD5428" w:rsidRPr="00AD5428" w:rsidRDefault="00AD5428" w:rsidP="00AD5428">
      <w:pPr>
        <w:numPr>
          <w:ilvl w:val="0"/>
          <w:numId w:val="2"/>
        </w:numPr>
        <w:overflowPunct w:val="0"/>
        <w:autoSpaceDE w:val="0"/>
        <w:autoSpaceDN w:val="0"/>
        <w:bidi/>
        <w:adjustRightInd w:val="0"/>
        <w:jc w:val="both"/>
        <w:textAlignment w:val="baseline"/>
        <w:rPr>
          <w:rFonts w:cs="David" w:hint="cs"/>
          <w:b/>
          <w:bCs/>
          <w:rtl/>
        </w:rPr>
      </w:pPr>
      <w:r w:rsidRPr="00AD5428">
        <w:rPr>
          <w:rFonts w:cs="David" w:hint="cs"/>
          <w:b/>
          <w:bCs/>
          <w:rtl/>
        </w:rPr>
        <w:t xml:space="preserve">הצעת חוק מרשם האוכלוסין (תיקון </w:t>
      </w:r>
      <w:r w:rsidRPr="00AD5428">
        <w:rPr>
          <w:rFonts w:cs="David"/>
          <w:b/>
          <w:bCs/>
          <w:rtl/>
        </w:rPr>
        <w:t>–</w:t>
      </w:r>
      <w:r w:rsidRPr="00AD5428">
        <w:rPr>
          <w:rFonts w:cs="David" w:hint="cs"/>
          <w:b/>
          <w:bCs/>
          <w:rtl/>
        </w:rPr>
        <w:t xml:space="preserve"> רישום נישואין), התשס"ז-2006, הצעת חבר הכנסת מיכאל איתן (פ/1762/17) של חבר הכנסת מיכאל איתן. </w:t>
      </w:r>
    </w:p>
    <w:p w14:paraId="6E38E4F4" w14:textId="77777777" w:rsidR="00AD5428" w:rsidRPr="00AD5428" w:rsidRDefault="00AD5428" w:rsidP="00AD5428">
      <w:pPr>
        <w:bidi/>
        <w:ind w:left="360"/>
        <w:jc w:val="both"/>
        <w:rPr>
          <w:rFonts w:cs="David" w:hint="cs"/>
        </w:rPr>
      </w:pPr>
    </w:p>
    <w:p w14:paraId="17B460BA" w14:textId="77777777" w:rsidR="00AD5428" w:rsidRPr="00AD5428" w:rsidRDefault="00AD5428" w:rsidP="00AD5428">
      <w:pPr>
        <w:bidi/>
        <w:ind w:firstLine="360"/>
        <w:jc w:val="both"/>
        <w:rPr>
          <w:rFonts w:cs="David" w:hint="cs"/>
          <w:rtl/>
        </w:rPr>
      </w:pPr>
      <w:r w:rsidRPr="00AD5428">
        <w:rPr>
          <w:rFonts w:cs="David" w:hint="cs"/>
          <w:rtl/>
        </w:rPr>
        <w:t>יש הסכמה להעביר הפנים. מי בעד?</w:t>
      </w:r>
    </w:p>
    <w:p w14:paraId="7DEF6B40" w14:textId="77777777" w:rsidR="00AD5428" w:rsidRPr="00AD5428" w:rsidRDefault="00AD5428" w:rsidP="00AD5428">
      <w:pPr>
        <w:bidi/>
        <w:jc w:val="both"/>
        <w:rPr>
          <w:rFonts w:cs="David" w:hint="cs"/>
          <w:rtl/>
        </w:rPr>
      </w:pPr>
    </w:p>
    <w:p w14:paraId="64F2727B" w14:textId="77777777" w:rsidR="00AD5428" w:rsidRPr="00AD5428" w:rsidRDefault="00AD5428" w:rsidP="00AD5428">
      <w:pPr>
        <w:bidi/>
        <w:jc w:val="both"/>
        <w:rPr>
          <w:rFonts w:cs="David" w:hint="cs"/>
          <w:rtl/>
        </w:rPr>
      </w:pPr>
      <w:r w:rsidRPr="00AD5428">
        <w:rPr>
          <w:rFonts w:cs="David" w:hint="cs"/>
          <w:rtl/>
        </w:rPr>
        <w:t>הצבעה</w:t>
      </w:r>
    </w:p>
    <w:p w14:paraId="441EB8D1" w14:textId="77777777" w:rsidR="00AD5428" w:rsidRPr="00AD5428" w:rsidRDefault="00AD5428" w:rsidP="00AD5428">
      <w:pPr>
        <w:bidi/>
        <w:jc w:val="both"/>
        <w:rPr>
          <w:rFonts w:cs="David" w:hint="cs"/>
          <w:rtl/>
        </w:rPr>
      </w:pPr>
    </w:p>
    <w:p w14:paraId="69A5057C" w14:textId="77777777" w:rsidR="00AD5428" w:rsidRPr="00AD5428" w:rsidRDefault="00AD5428" w:rsidP="00AD5428">
      <w:pPr>
        <w:bidi/>
        <w:jc w:val="both"/>
        <w:rPr>
          <w:rFonts w:cs="David" w:hint="cs"/>
          <w:rtl/>
        </w:rPr>
      </w:pPr>
      <w:r w:rsidRPr="00AD5428">
        <w:rPr>
          <w:rFonts w:cs="David" w:hint="cs"/>
          <w:rtl/>
        </w:rPr>
        <w:t>6 בעד</w:t>
      </w:r>
    </w:p>
    <w:p w14:paraId="7AD064E6"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1 (וילן)</w:t>
      </w:r>
    </w:p>
    <w:p w14:paraId="27BBB940" w14:textId="77777777" w:rsidR="00AD5428" w:rsidRPr="00AD5428" w:rsidRDefault="00AD5428" w:rsidP="00AD5428">
      <w:pPr>
        <w:bidi/>
        <w:jc w:val="both"/>
        <w:rPr>
          <w:rFonts w:cs="David" w:hint="cs"/>
          <w:rtl/>
        </w:rPr>
      </w:pPr>
      <w:r w:rsidRPr="00AD5428">
        <w:rPr>
          <w:rFonts w:cs="David" w:hint="cs"/>
          <w:rtl/>
        </w:rPr>
        <w:t>נמנעים - אין</w:t>
      </w:r>
    </w:p>
    <w:p w14:paraId="67BEA317" w14:textId="77777777" w:rsidR="00AD5428" w:rsidRPr="00AD5428" w:rsidRDefault="00AD5428" w:rsidP="00AD5428">
      <w:pPr>
        <w:bidi/>
        <w:jc w:val="both"/>
        <w:rPr>
          <w:rFonts w:cs="David" w:hint="cs"/>
          <w:rtl/>
        </w:rPr>
      </w:pPr>
    </w:p>
    <w:p w14:paraId="17839734"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2E4C644F" w14:textId="77777777" w:rsidR="00AD5428" w:rsidRPr="00AD5428" w:rsidRDefault="00AD5428" w:rsidP="00AD5428">
      <w:pPr>
        <w:bidi/>
        <w:jc w:val="both"/>
        <w:rPr>
          <w:rFonts w:cs="David" w:hint="cs"/>
          <w:rtl/>
        </w:rPr>
      </w:pPr>
    </w:p>
    <w:p w14:paraId="43B0E9F0" w14:textId="77777777" w:rsidR="00AD5428" w:rsidRPr="00AD5428" w:rsidRDefault="00AD5428" w:rsidP="00AD5428">
      <w:pPr>
        <w:bidi/>
        <w:ind w:firstLine="567"/>
        <w:jc w:val="both"/>
        <w:rPr>
          <w:rFonts w:cs="David" w:hint="cs"/>
          <w:rtl/>
        </w:rPr>
      </w:pPr>
      <w:r w:rsidRPr="00AD5428">
        <w:rPr>
          <w:rFonts w:cs="David" w:hint="cs"/>
          <w:rtl/>
        </w:rPr>
        <w:t xml:space="preserve">לפיכך אני קובעת כי הצעת חוק מרשם אוכלוסין תידון בוועדת הפנים. </w:t>
      </w:r>
    </w:p>
    <w:p w14:paraId="750B81B6" w14:textId="77777777" w:rsidR="00AD5428" w:rsidRPr="00AD5428" w:rsidRDefault="00AD5428" w:rsidP="00AD5428">
      <w:pPr>
        <w:bidi/>
        <w:jc w:val="both"/>
        <w:rPr>
          <w:rFonts w:cs="David" w:hint="cs"/>
          <w:rtl/>
        </w:rPr>
      </w:pPr>
    </w:p>
    <w:p w14:paraId="557C280A" w14:textId="77777777" w:rsidR="00AD5428" w:rsidRPr="00AD5428" w:rsidRDefault="00AD5428" w:rsidP="00AD5428">
      <w:pPr>
        <w:numPr>
          <w:ilvl w:val="0"/>
          <w:numId w:val="2"/>
        </w:numPr>
        <w:overflowPunct w:val="0"/>
        <w:autoSpaceDE w:val="0"/>
        <w:autoSpaceDN w:val="0"/>
        <w:bidi/>
        <w:adjustRightInd w:val="0"/>
        <w:jc w:val="both"/>
        <w:textAlignment w:val="baseline"/>
        <w:rPr>
          <w:rFonts w:cs="David" w:hint="cs"/>
          <w:b/>
          <w:bCs/>
          <w:u w:val="single"/>
          <w:rtl/>
        </w:rPr>
      </w:pPr>
      <w:r w:rsidRPr="00AD5428">
        <w:rPr>
          <w:rFonts w:cs="David" w:hint="cs"/>
          <w:b/>
          <w:bCs/>
          <w:u w:val="single"/>
          <w:rtl/>
        </w:rPr>
        <w:t xml:space="preserve">הצעת חוק עבודת נשים (תיקון </w:t>
      </w:r>
      <w:r w:rsidRPr="00AD5428">
        <w:rPr>
          <w:rFonts w:cs="David"/>
          <w:b/>
          <w:bCs/>
          <w:u w:val="single"/>
          <w:rtl/>
        </w:rPr>
        <w:t>–</w:t>
      </w:r>
      <w:r w:rsidRPr="00AD5428">
        <w:rPr>
          <w:rFonts w:cs="David" w:hint="cs"/>
          <w:b/>
          <w:bCs/>
          <w:u w:val="single"/>
          <w:rtl/>
        </w:rPr>
        <w:t xml:space="preserve"> הארכת תקופת הגבלת פיטורים בתום חופשת לידה), התשס"ו-2006, של חבר הכנסת גדעון סער וקבוצת חברי כנסת (פ/1189/17).</w:t>
      </w:r>
    </w:p>
    <w:p w14:paraId="1718EA77" w14:textId="77777777" w:rsidR="00AD5428" w:rsidRPr="00AD5428" w:rsidRDefault="00AD5428" w:rsidP="00AD5428">
      <w:pPr>
        <w:bidi/>
        <w:jc w:val="both"/>
        <w:rPr>
          <w:rFonts w:cs="David" w:hint="cs"/>
          <w:rtl/>
        </w:rPr>
      </w:pPr>
    </w:p>
    <w:p w14:paraId="31E7A11C" w14:textId="77777777" w:rsidR="00AD5428" w:rsidRPr="00AD5428" w:rsidRDefault="00AD5428" w:rsidP="00AD5428">
      <w:pPr>
        <w:bidi/>
        <w:ind w:left="567"/>
        <w:jc w:val="both"/>
        <w:rPr>
          <w:rFonts w:cs="David" w:hint="cs"/>
          <w:rtl/>
        </w:rPr>
      </w:pPr>
      <w:r w:rsidRPr="00AD5428">
        <w:rPr>
          <w:rFonts w:cs="David" w:hint="cs"/>
          <w:rtl/>
        </w:rPr>
        <w:t>נשמעו שתי הצעות: הוועדה לקידום מעמד האיש</w:t>
      </w:r>
      <w:r w:rsidRPr="00AD5428">
        <w:rPr>
          <w:rFonts w:cs="David" w:hint="eastAsia"/>
          <w:rtl/>
        </w:rPr>
        <w:t>ה</w:t>
      </w:r>
      <w:r w:rsidRPr="00AD5428">
        <w:rPr>
          <w:rFonts w:cs="David" w:hint="cs"/>
          <w:rtl/>
        </w:rPr>
        <w:t xml:space="preserve">, ועדת עבודה רווחה והבריאות. </w:t>
      </w:r>
    </w:p>
    <w:p w14:paraId="1E1C8CC2" w14:textId="77777777" w:rsidR="00AD5428" w:rsidRPr="00AD5428" w:rsidRDefault="00AD5428" w:rsidP="00AD5428">
      <w:pPr>
        <w:bidi/>
        <w:ind w:left="567"/>
        <w:jc w:val="both"/>
        <w:rPr>
          <w:rFonts w:cs="David" w:hint="cs"/>
          <w:rtl/>
        </w:rPr>
      </w:pPr>
    </w:p>
    <w:p w14:paraId="4850C34C" w14:textId="77777777" w:rsidR="00AD5428" w:rsidRPr="00AD5428" w:rsidRDefault="00AD5428" w:rsidP="00AD5428">
      <w:pPr>
        <w:bidi/>
        <w:ind w:left="360" w:firstLine="207"/>
        <w:jc w:val="both"/>
        <w:rPr>
          <w:rFonts w:cs="David" w:hint="cs"/>
          <w:rtl/>
        </w:rPr>
      </w:pPr>
      <w:r w:rsidRPr="00AD5428">
        <w:rPr>
          <w:rFonts w:cs="David" w:hint="cs"/>
          <w:rtl/>
        </w:rPr>
        <w:t>חבר הכנסת סער, הגעת להסכמה עם חבר הכנסת שרוני בנושא הזה?</w:t>
      </w:r>
    </w:p>
    <w:p w14:paraId="5D6105C3" w14:textId="77777777" w:rsidR="00AD5428" w:rsidRPr="00AD5428" w:rsidRDefault="00AD5428" w:rsidP="00AD5428">
      <w:pPr>
        <w:bidi/>
        <w:ind w:left="360"/>
        <w:jc w:val="both"/>
        <w:rPr>
          <w:rFonts w:cs="David" w:hint="cs"/>
          <w:rtl/>
        </w:rPr>
      </w:pPr>
    </w:p>
    <w:p w14:paraId="6E26EACB" w14:textId="77777777" w:rsidR="00AD5428" w:rsidRPr="00AD5428" w:rsidRDefault="00AD5428" w:rsidP="00AD5428">
      <w:pPr>
        <w:bidi/>
        <w:jc w:val="both"/>
        <w:rPr>
          <w:rFonts w:cs="David" w:hint="cs"/>
          <w:rtl/>
        </w:rPr>
      </w:pPr>
      <w:r w:rsidRPr="00AD5428">
        <w:rPr>
          <w:rFonts w:cs="David" w:hint="cs"/>
          <w:u w:val="single"/>
          <w:rtl/>
        </w:rPr>
        <w:t>גדעון סער:</w:t>
      </w:r>
    </w:p>
    <w:p w14:paraId="660A6F98" w14:textId="77777777" w:rsidR="00AD5428" w:rsidRPr="00AD5428" w:rsidRDefault="00AD5428" w:rsidP="00AD5428">
      <w:pPr>
        <w:bidi/>
        <w:jc w:val="both"/>
        <w:rPr>
          <w:rFonts w:cs="David" w:hint="cs"/>
          <w:rtl/>
        </w:rPr>
      </w:pPr>
    </w:p>
    <w:p w14:paraId="3968122E" w14:textId="77777777" w:rsidR="00AD5428" w:rsidRPr="00AD5428" w:rsidRDefault="00AD5428" w:rsidP="00AD5428">
      <w:pPr>
        <w:bidi/>
        <w:ind w:firstLine="567"/>
        <w:jc w:val="both"/>
        <w:rPr>
          <w:rFonts w:cs="David" w:hint="cs"/>
          <w:rtl/>
        </w:rPr>
      </w:pPr>
      <w:r w:rsidRPr="00AD5428">
        <w:rPr>
          <w:rFonts w:cs="David" w:hint="cs"/>
          <w:rtl/>
        </w:rPr>
        <w:t>אני רוצה לתקן את מה שנאמר ואני מבקש גם שארבל תבדוק את מה שאני אומר כי בעניין זה הזיכרו</w:t>
      </w:r>
      <w:r w:rsidRPr="00AD5428">
        <w:rPr>
          <w:rFonts w:cs="David" w:hint="eastAsia"/>
          <w:rtl/>
        </w:rPr>
        <w:t>ן</w:t>
      </w:r>
      <w:r w:rsidRPr="00AD5428">
        <w:rPr>
          <w:rFonts w:cs="David" w:hint="cs"/>
          <w:rtl/>
        </w:rPr>
        <w:t xml:space="preserve"> הוא איתי ולא עם מישהו אחר. לא בגלל שהזיכרון שלי יותר טוב אלא בגלל שהנושא הזה חשוב לי. בטופס אשר קבע את עמדת הלשכה המשפטית והיה בפני המליאה, נאמר ועדה לקידום מעמד האיש</w:t>
      </w:r>
      <w:r w:rsidRPr="00AD5428">
        <w:rPr>
          <w:rFonts w:cs="David" w:hint="eastAsia"/>
          <w:rtl/>
        </w:rPr>
        <w:t>ה</w:t>
      </w:r>
      <w:r w:rsidRPr="00AD5428">
        <w:rPr>
          <w:rFonts w:cs="David" w:hint="cs"/>
          <w:rtl/>
        </w:rPr>
        <w:t xml:space="preserve"> או ועדת עבודה ורווחה, אבל ניתנו שתי אלטרנטיבות אופציונליות לחוק זה. נאמר שם זה או זה. זאת היתה עמדת הלשכה המשפטית ואני מצפה שהיא תהיה אחידה ועקבית ולא משתנה ומזגזגת.</w:t>
      </w:r>
    </w:p>
    <w:p w14:paraId="688E4121" w14:textId="77777777" w:rsidR="00AD5428" w:rsidRPr="00AD5428" w:rsidRDefault="00AD5428" w:rsidP="00AD5428">
      <w:pPr>
        <w:bidi/>
        <w:jc w:val="both"/>
        <w:rPr>
          <w:rFonts w:cs="David" w:hint="cs"/>
          <w:rtl/>
        </w:rPr>
      </w:pPr>
    </w:p>
    <w:p w14:paraId="346587B3" w14:textId="77777777" w:rsidR="00AD5428" w:rsidRPr="00AD5428" w:rsidRDefault="00AD5428" w:rsidP="00AD5428">
      <w:pPr>
        <w:bidi/>
        <w:ind w:firstLine="567"/>
        <w:jc w:val="both"/>
        <w:rPr>
          <w:rFonts w:cs="David" w:hint="cs"/>
          <w:rtl/>
        </w:rPr>
      </w:pPr>
      <w:r w:rsidRPr="00AD5428">
        <w:rPr>
          <w:rFonts w:cs="David" w:hint="cs"/>
          <w:rtl/>
        </w:rPr>
        <w:t>לגופו של עניין, במליאה כל המציעים, דהיינו אני ושתי המציעות האחרות, היינו בדעה שזה צריך לעבור לוועדה לקידום מעמד האיש</w:t>
      </w:r>
      <w:r w:rsidRPr="00AD5428">
        <w:rPr>
          <w:rFonts w:cs="David" w:hint="eastAsia"/>
          <w:rtl/>
        </w:rPr>
        <w:t>ה</w:t>
      </w:r>
      <w:r w:rsidRPr="00AD5428">
        <w:rPr>
          <w:rFonts w:cs="David" w:hint="cs"/>
          <w:rtl/>
        </w:rPr>
        <w:t xml:space="preserve"> וחבר הכנסת טל הציע ועדת עבודה ורווחה. היתה לי שיחה עם חבר הכנסת שרוני, עדיין נותרו פערים בעניין זה ביני לבינו. מאחר והוא היה צריך ללכת, הבטחתי לא שאני לא אחטוף הצבעה. דהיינו, המחלוקת בעינה עומדת ואני מציע לדון בה במועד אחר. </w:t>
      </w:r>
    </w:p>
    <w:p w14:paraId="3613A968" w14:textId="77777777" w:rsidR="00AD5428" w:rsidRPr="00AD5428" w:rsidRDefault="00AD5428" w:rsidP="00AD5428">
      <w:pPr>
        <w:bidi/>
        <w:jc w:val="both"/>
        <w:rPr>
          <w:rFonts w:cs="David" w:hint="cs"/>
          <w:rtl/>
        </w:rPr>
      </w:pPr>
    </w:p>
    <w:p w14:paraId="2B56CA48"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3B9AFB48" w14:textId="77777777" w:rsidR="00AD5428" w:rsidRPr="00AD5428" w:rsidRDefault="00AD5428" w:rsidP="00AD5428">
      <w:pPr>
        <w:bidi/>
        <w:jc w:val="both"/>
        <w:rPr>
          <w:rFonts w:cs="David" w:hint="cs"/>
          <w:rtl/>
        </w:rPr>
      </w:pPr>
    </w:p>
    <w:p w14:paraId="43A6CBCD" w14:textId="77777777" w:rsidR="00AD5428" w:rsidRPr="00AD5428" w:rsidRDefault="00AD5428" w:rsidP="00AD5428">
      <w:pPr>
        <w:bidi/>
        <w:jc w:val="both"/>
        <w:rPr>
          <w:rFonts w:cs="David" w:hint="cs"/>
          <w:rtl/>
        </w:rPr>
      </w:pPr>
      <w:r w:rsidRPr="00AD5428">
        <w:rPr>
          <w:rFonts w:cs="David" w:hint="cs"/>
          <w:rtl/>
        </w:rPr>
        <w:tab/>
        <w:t xml:space="preserve">אני מציעה לקיים פגישה אצלי עם שניכם. </w:t>
      </w:r>
    </w:p>
    <w:p w14:paraId="70E55EB9" w14:textId="77777777" w:rsidR="00AD5428" w:rsidRPr="00AD5428" w:rsidRDefault="00AD5428" w:rsidP="00AD5428">
      <w:pPr>
        <w:bidi/>
        <w:jc w:val="both"/>
        <w:rPr>
          <w:rFonts w:cs="David" w:hint="cs"/>
          <w:u w:val="single"/>
          <w:rtl/>
        </w:rPr>
      </w:pPr>
    </w:p>
    <w:p w14:paraId="2A6FC496" w14:textId="77777777" w:rsidR="00AD5428" w:rsidRPr="00AD5428" w:rsidRDefault="00AD5428" w:rsidP="00AD5428">
      <w:pPr>
        <w:bidi/>
        <w:jc w:val="both"/>
        <w:rPr>
          <w:rFonts w:cs="David" w:hint="cs"/>
          <w:rtl/>
        </w:rPr>
      </w:pPr>
      <w:r w:rsidRPr="00AD5428">
        <w:rPr>
          <w:rFonts w:cs="David" w:hint="cs"/>
          <w:u w:val="single"/>
          <w:rtl/>
        </w:rPr>
        <w:t>גדעון סער:</w:t>
      </w:r>
    </w:p>
    <w:p w14:paraId="1CD57F31" w14:textId="77777777" w:rsidR="00AD5428" w:rsidRPr="00AD5428" w:rsidRDefault="00AD5428" w:rsidP="00AD5428">
      <w:pPr>
        <w:bidi/>
        <w:ind w:firstLine="567"/>
        <w:jc w:val="both"/>
        <w:rPr>
          <w:rFonts w:cs="David" w:hint="cs"/>
          <w:rtl/>
        </w:rPr>
      </w:pPr>
    </w:p>
    <w:p w14:paraId="457D4654" w14:textId="77777777" w:rsidR="00AD5428" w:rsidRPr="00AD5428" w:rsidRDefault="00AD5428" w:rsidP="00AD5428">
      <w:pPr>
        <w:bidi/>
        <w:ind w:firstLine="567"/>
        <w:jc w:val="both"/>
        <w:rPr>
          <w:rFonts w:cs="David" w:hint="cs"/>
          <w:rtl/>
        </w:rPr>
      </w:pPr>
      <w:r w:rsidRPr="00AD5428">
        <w:rPr>
          <w:rFonts w:cs="David" w:hint="cs"/>
          <w:rtl/>
        </w:rPr>
        <w:t xml:space="preserve">בשמחה רבה, אם אפשר שגם יו"ר הקואליציה ישתתף, אני אשמח. </w:t>
      </w:r>
    </w:p>
    <w:p w14:paraId="71FFE1F3" w14:textId="77777777" w:rsidR="00AD5428" w:rsidRPr="00AD5428" w:rsidRDefault="00AD5428" w:rsidP="00AD5428">
      <w:pPr>
        <w:bidi/>
        <w:jc w:val="both"/>
        <w:rPr>
          <w:rFonts w:cs="David" w:hint="cs"/>
          <w:rtl/>
        </w:rPr>
      </w:pPr>
    </w:p>
    <w:p w14:paraId="008C1487" w14:textId="77777777" w:rsidR="00AD5428" w:rsidRPr="00AD5428" w:rsidRDefault="00AD5428" w:rsidP="00AD5428">
      <w:pPr>
        <w:bidi/>
        <w:jc w:val="both"/>
        <w:rPr>
          <w:rFonts w:cs="David" w:hint="cs"/>
          <w:rtl/>
        </w:rPr>
      </w:pPr>
      <w:r w:rsidRPr="00AD5428">
        <w:rPr>
          <w:rFonts w:cs="David" w:hint="cs"/>
          <w:u w:val="single"/>
          <w:rtl/>
        </w:rPr>
        <w:t>היו</w:t>
      </w:r>
      <w:r w:rsidRPr="00AD5428">
        <w:rPr>
          <w:rFonts w:cs="David"/>
          <w:u w:val="single"/>
          <w:rtl/>
        </w:rPr>
        <w:t>"</w:t>
      </w:r>
      <w:r w:rsidRPr="00AD5428">
        <w:rPr>
          <w:rFonts w:cs="David" w:hint="cs"/>
          <w:u w:val="single"/>
          <w:rtl/>
        </w:rPr>
        <w:t>ר רוחמה אברהם:</w:t>
      </w:r>
    </w:p>
    <w:p w14:paraId="18FC2C3A" w14:textId="77777777" w:rsidR="00AD5428" w:rsidRPr="00AD5428" w:rsidRDefault="00AD5428" w:rsidP="00AD5428">
      <w:pPr>
        <w:bidi/>
        <w:jc w:val="both"/>
        <w:rPr>
          <w:rFonts w:cs="David" w:hint="cs"/>
          <w:rtl/>
        </w:rPr>
      </w:pPr>
    </w:p>
    <w:p w14:paraId="1D3974DB" w14:textId="77777777" w:rsidR="00AD5428" w:rsidRPr="00AD5428" w:rsidRDefault="00AD5428" w:rsidP="00AD5428">
      <w:pPr>
        <w:bidi/>
        <w:ind w:firstLine="567"/>
        <w:jc w:val="both"/>
        <w:rPr>
          <w:rFonts w:cs="David" w:hint="cs"/>
          <w:rtl/>
        </w:rPr>
      </w:pPr>
      <w:r w:rsidRPr="00AD5428">
        <w:rPr>
          <w:rFonts w:cs="David" w:hint="cs"/>
          <w:rtl/>
        </w:rPr>
        <w:t xml:space="preserve">כולל יושב ראש הקואליציה. </w:t>
      </w:r>
    </w:p>
    <w:p w14:paraId="4044B4FC" w14:textId="77777777" w:rsidR="00AD5428" w:rsidRPr="00AD5428" w:rsidRDefault="00AD5428" w:rsidP="00AD5428">
      <w:pPr>
        <w:bidi/>
        <w:ind w:firstLine="567"/>
        <w:jc w:val="both"/>
        <w:rPr>
          <w:rFonts w:cs="David" w:hint="cs"/>
          <w:rtl/>
        </w:rPr>
      </w:pPr>
    </w:p>
    <w:p w14:paraId="26E00B51" w14:textId="77777777" w:rsidR="00AD5428" w:rsidRPr="00AD5428" w:rsidRDefault="00AD5428" w:rsidP="00AD5428">
      <w:pPr>
        <w:bidi/>
        <w:ind w:firstLine="567"/>
        <w:jc w:val="both"/>
        <w:rPr>
          <w:rFonts w:cs="David" w:hint="cs"/>
          <w:rtl/>
        </w:rPr>
      </w:pPr>
      <w:r w:rsidRPr="00AD5428">
        <w:rPr>
          <w:rFonts w:cs="David" w:hint="cs"/>
          <w:rtl/>
        </w:rPr>
        <w:t>אני עוברת להצעת החוק הבאה.</w:t>
      </w:r>
    </w:p>
    <w:p w14:paraId="7C1EE376" w14:textId="77777777" w:rsidR="00AD5428" w:rsidRPr="00AD5428" w:rsidRDefault="00AD5428" w:rsidP="00AD5428">
      <w:pPr>
        <w:bidi/>
        <w:ind w:firstLine="567"/>
        <w:jc w:val="both"/>
        <w:rPr>
          <w:rFonts w:cs="David" w:hint="cs"/>
          <w:rtl/>
        </w:rPr>
      </w:pPr>
    </w:p>
    <w:p w14:paraId="4809192F" w14:textId="77777777" w:rsidR="00AD5428" w:rsidRPr="00AD5428" w:rsidRDefault="00AD5428" w:rsidP="00AD5428">
      <w:pPr>
        <w:numPr>
          <w:ilvl w:val="0"/>
          <w:numId w:val="2"/>
        </w:numPr>
        <w:overflowPunct w:val="0"/>
        <w:autoSpaceDE w:val="0"/>
        <w:autoSpaceDN w:val="0"/>
        <w:bidi/>
        <w:adjustRightInd w:val="0"/>
        <w:jc w:val="both"/>
        <w:textAlignment w:val="baseline"/>
        <w:rPr>
          <w:rFonts w:cs="David" w:hint="cs"/>
          <w:b/>
          <w:bCs/>
          <w:rtl/>
        </w:rPr>
      </w:pPr>
      <w:r w:rsidRPr="00AD5428">
        <w:rPr>
          <w:rFonts w:cs="David" w:hint="cs"/>
          <w:b/>
          <w:bCs/>
          <w:rtl/>
        </w:rPr>
        <w:t>הצעת חוק דיווח על תרומות מחוץ לישראל (תיקוני חקיקה), התשס"ו-2006, של חבר הכנסת אורי אריאל (פ/421/17).</w:t>
      </w:r>
    </w:p>
    <w:p w14:paraId="2017E888" w14:textId="77777777" w:rsidR="00AD5428" w:rsidRPr="00AD5428" w:rsidRDefault="00AD5428" w:rsidP="00AD5428">
      <w:pPr>
        <w:bidi/>
        <w:ind w:left="360"/>
        <w:jc w:val="both"/>
        <w:rPr>
          <w:rFonts w:cs="David" w:hint="cs"/>
        </w:rPr>
      </w:pPr>
    </w:p>
    <w:p w14:paraId="504075AF" w14:textId="77777777" w:rsidR="00AD5428" w:rsidRPr="00AD5428" w:rsidRDefault="00AD5428" w:rsidP="00AD5428">
      <w:pPr>
        <w:bidi/>
        <w:ind w:firstLine="360"/>
        <w:jc w:val="both"/>
        <w:rPr>
          <w:rFonts w:cs="David" w:hint="cs"/>
          <w:rtl/>
        </w:rPr>
      </w:pPr>
      <w:r w:rsidRPr="00AD5428">
        <w:rPr>
          <w:rFonts w:cs="David" w:hint="cs"/>
          <w:rtl/>
        </w:rPr>
        <w:t xml:space="preserve">נשמעו 3 הצעות: ועדת הפנים והגנת הסביבה, ועדת חוקה חוק ומשפט וועדת חוץ וביטחון. לפי הייעוץ המשפטי של הכנסת הוועדה המתאימה היא ועדת חוקה חוק ומשפט. </w:t>
      </w:r>
    </w:p>
    <w:p w14:paraId="53EF90F7" w14:textId="77777777" w:rsidR="00AD5428" w:rsidRPr="00AD5428" w:rsidRDefault="00AD5428" w:rsidP="00AD5428">
      <w:pPr>
        <w:bidi/>
        <w:jc w:val="both"/>
        <w:rPr>
          <w:rFonts w:cs="David" w:hint="cs"/>
          <w:rtl/>
        </w:rPr>
      </w:pPr>
    </w:p>
    <w:p w14:paraId="28993E21" w14:textId="77777777" w:rsidR="00AD5428" w:rsidRPr="00AD5428" w:rsidRDefault="00AD5428" w:rsidP="00AD5428">
      <w:pPr>
        <w:bidi/>
        <w:jc w:val="both"/>
        <w:rPr>
          <w:rFonts w:cs="David" w:hint="cs"/>
          <w:rtl/>
        </w:rPr>
      </w:pPr>
      <w:r w:rsidRPr="00AD5428">
        <w:rPr>
          <w:rFonts w:cs="David" w:hint="cs"/>
          <w:rtl/>
        </w:rPr>
        <w:t>מי בעד להעביר את זה לחוקה ומשפט?</w:t>
      </w:r>
    </w:p>
    <w:p w14:paraId="19F14F22" w14:textId="77777777" w:rsidR="00AD5428" w:rsidRPr="00AD5428" w:rsidRDefault="00AD5428" w:rsidP="00AD5428">
      <w:pPr>
        <w:bidi/>
        <w:jc w:val="both"/>
        <w:rPr>
          <w:rFonts w:cs="David" w:hint="cs"/>
          <w:rtl/>
        </w:rPr>
      </w:pPr>
    </w:p>
    <w:p w14:paraId="59758858" w14:textId="77777777" w:rsidR="00AD5428" w:rsidRPr="00AD5428" w:rsidRDefault="00AD5428" w:rsidP="00AD5428">
      <w:pPr>
        <w:bidi/>
        <w:jc w:val="both"/>
        <w:rPr>
          <w:rFonts w:cs="David" w:hint="cs"/>
          <w:rtl/>
        </w:rPr>
      </w:pPr>
      <w:r w:rsidRPr="00AD5428">
        <w:rPr>
          <w:rFonts w:cs="David" w:hint="cs"/>
          <w:u w:val="single"/>
          <w:rtl/>
        </w:rPr>
        <w:t>גדעון סער:</w:t>
      </w:r>
    </w:p>
    <w:p w14:paraId="0CFC6C44" w14:textId="77777777" w:rsidR="00AD5428" w:rsidRPr="00AD5428" w:rsidRDefault="00AD5428" w:rsidP="00AD5428">
      <w:pPr>
        <w:bidi/>
        <w:jc w:val="both"/>
        <w:rPr>
          <w:rFonts w:cs="David" w:hint="cs"/>
          <w:rtl/>
        </w:rPr>
      </w:pPr>
    </w:p>
    <w:p w14:paraId="4AD22D71" w14:textId="77777777" w:rsidR="00AD5428" w:rsidRPr="00AD5428" w:rsidRDefault="00AD5428" w:rsidP="00AD5428">
      <w:pPr>
        <w:bidi/>
        <w:ind w:firstLine="567"/>
        <w:jc w:val="both"/>
        <w:rPr>
          <w:rFonts w:cs="David" w:hint="cs"/>
          <w:rtl/>
        </w:rPr>
      </w:pPr>
      <w:r w:rsidRPr="00AD5428">
        <w:rPr>
          <w:rFonts w:cs="David" w:hint="cs"/>
          <w:rtl/>
        </w:rPr>
        <w:t xml:space="preserve">אורי ביקש פנים. </w:t>
      </w:r>
    </w:p>
    <w:p w14:paraId="7C261F7D" w14:textId="77777777" w:rsidR="00AD5428" w:rsidRPr="00AD5428" w:rsidRDefault="00AD5428" w:rsidP="00AD5428">
      <w:pPr>
        <w:bidi/>
        <w:jc w:val="both"/>
        <w:rPr>
          <w:rFonts w:cs="David" w:hint="cs"/>
          <w:rtl/>
        </w:rPr>
      </w:pPr>
    </w:p>
    <w:p w14:paraId="5D92FDA3"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6B194089" w14:textId="77777777" w:rsidR="00AD5428" w:rsidRPr="00AD5428" w:rsidRDefault="00AD5428" w:rsidP="00AD5428">
      <w:pPr>
        <w:bidi/>
        <w:jc w:val="both"/>
        <w:rPr>
          <w:rFonts w:cs="David" w:hint="cs"/>
          <w:rtl/>
        </w:rPr>
      </w:pPr>
    </w:p>
    <w:p w14:paraId="42CDBE4E" w14:textId="77777777" w:rsidR="00AD5428" w:rsidRPr="00AD5428" w:rsidRDefault="00AD5428" w:rsidP="00AD5428">
      <w:pPr>
        <w:bidi/>
        <w:jc w:val="both"/>
        <w:rPr>
          <w:rFonts w:cs="David" w:hint="cs"/>
          <w:rtl/>
        </w:rPr>
      </w:pPr>
      <w:r w:rsidRPr="00AD5428">
        <w:rPr>
          <w:rFonts w:cs="David" w:hint="cs"/>
          <w:rtl/>
        </w:rPr>
        <w:tab/>
        <w:t xml:space="preserve">זה שהוא לא פה כאשר דנים על הצעת חוק שלו, זה לא בסדר. </w:t>
      </w:r>
    </w:p>
    <w:p w14:paraId="6A0A9DF6" w14:textId="77777777" w:rsidR="00AD5428" w:rsidRPr="00AD5428" w:rsidRDefault="00AD5428" w:rsidP="00AD5428">
      <w:pPr>
        <w:bidi/>
        <w:jc w:val="both"/>
        <w:rPr>
          <w:rFonts w:cs="David" w:hint="cs"/>
          <w:rtl/>
        </w:rPr>
      </w:pPr>
    </w:p>
    <w:p w14:paraId="345AC839"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19C01517" w14:textId="77777777" w:rsidR="00AD5428" w:rsidRPr="00AD5428" w:rsidRDefault="00AD5428" w:rsidP="00AD5428">
      <w:pPr>
        <w:bidi/>
        <w:jc w:val="both"/>
        <w:rPr>
          <w:rFonts w:cs="David" w:hint="cs"/>
          <w:u w:val="single"/>
          <w:rtl/>
        </w:rPr>
      </w:pPr>
    </w:p>
    <w:p w14:paraId="78F5D9C9" w14:textId="77777777" w:rsidR="00AD5428" w:rsidRPr="00AD5428" w:rsidRDefault="00AD5428" w:rsidP="00AD5428">
      <w:pPr>
        <w:bidi/>
        <w:jc w:val="both"/>
        <w:rPr>
          <w:rFonts w:cs="David" w:hint="cs"/>
          <w:rtl/>
        </w:rPr>
      </w:pPr>
      <w:r w:rsidRPr="00AD5428">
        <w:rPr>
          <w:rFonts w:cs="David" w:hint="cs"/>
          <w:rtl/>
        </w:rPr>
        <w:tab/>
        <w:t xml:space="preserve">הוא לא חייב לפי התקנון. </w:t>
      </w:r>
    </w:p>
    <w:p w14:paraId="0AB0EA56" w14:textId="77777777" w:rsidR="00AD5428" w:rsidRPr="00AD5428" w:rsidRDefault="00AD5428" w:rsidP="00AD5428">
      <w:pPr>
        <w:bidi/>
        <w:jc w:val="both"/>
        <w:rPr>
          <w:rFonts w:cs="David" w:hint="cs"/>
          <w:rtl/>
        </w:rPr>
      </w:pPr>
    </w:p>
    <w:p w14:paraId="401A9186"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564DA8EE" w14:textId="77777777" w:rsidR="00AD5428" w:rsidRPr="00AD5428" w:rsidRDefault="00AD5428" w:rsidP="00AD5428">
      <w:pPr>
        <w:bidi/>
        <w:jc w:val="both"/>
        <w:rPr>
          <w:rFonts w:cs="David" w:hint="cs"/>
          <w:rtl/>
        </w:rPr>
      </w:pPr>
    </w:p>
    <w:p w14:paraId="7C5697D6" w14:textId="77777777" w:rsidR="00AD5428" w:rsidRPr="00AD5428" w:rsidRDefault="00AD5428" w:rsidP="00AD5428">
      <w:pPr>
        <w:bidi/>
        <w:jc w:val="both"/>
        <w:rPr>
          <w:rFonts w:cs="David" w:hint="cs"/>
          <w:rtl/>
        </w:rPr>
      </w:pPr>
      <w:r w:rsidRPr="00AD5428">
        <w:rPr>
          <w:rFonts w:cs="David" w:hint="cs"/>
          <w:rtl/>
        </w:rPr>
        <w:tab/>
        <w:t xml:space="preserve">חבר הכנסת אורי אריאל מבקש להעביר את ההצעה לוועדת הפנים. </w:t>
      </w:r>
    </w:p>
    <w:p w14:paraId="210BE3BB" w14:textId="77777777" w:rsidR="00AD5428" w:rsidRPr="00AD5428" w:rsidRDefault="00AD5428" w:rsidP="00AD5428">
      <w:pPr>
        <w:bidi/>
        <w:jc w:val="both"/>
        <w:rPr>
          <w:rFonts w:cs="David" w:hint="cs"/>
          <w:rtl/>
        </w:rPr>
      </w:pPr>
    </w:p>
    <w:p w14:paraId="602C417E" w14:textId="77777777" w:rsidR="00AD5428" w:rsidRPr="00AD5428" w:rsidRDefault="00AD5428" w:rsidP="00AD5428">
      <w:pPr>
        <w:bidi/>
        <w:jc w:val="both"/>
        <w:rPr>
          <w:rFonts w:cs="David" w:hint="cs"/>
          <w:rtl/>
        </w:rPr>
      </w:pPr>
      <w:r w:rsidRPr="00AD5428">
        <w:rPr>
          <w:rFonts w:cs="David" w:hint="cs"/>
          <w:rtl/>
        </w:rPr>
        <w:tab/>
        <w:t>מי בעד להעביר את זה לוועדת חוקה?</w:t>
      </w:r>
    </w:p>
    <w:p w14:paraId="1CD96055" w14:textId="77777777" w:rsidR="00AD5428" w:rsidRPr="00AD5428" w:rsidRDefault="00AD5428" w:rsidP="00AD5428">
      <w:pPr>
        <w:bidi/>
        <w:jc w:val="both"/>
        <w:rPr>
          <w:rFonts w:cs="David" w:hint="cs"/>
          <w:rtl/>
        </w:rPr>
      </w:pPr>
    </w:p>
    <w:p w14:paraId="5A516363" w14:textId="77777777" w:rsidR="00AD5428" w:rsidRPr="00AD5428" w:rsidRDefault="00AD5428" w:rsidP="00AD5428">
      <w:pPr>
        <w:bidi/>
        <w:jc w:val="both"/>
        <w:rPr>
          <w:rFonts w:cs="David" w:hint="cs"/>
          <w:u w:val="single"/>
          <w:rtl/>
        </w:rPr>
      </w:pPr>
      <w:r w:rsidRPr="00AD5428">
        <w:rPr>
          <w:rFonts w:cs="David" w:hint="cs"/>
          <w:u w:val="single"/>
          <w:rtl/>
        </w:rPr>
        <w:t>ארבל אסטרחן:</w:t>
      </w:r>
    </w:p>
    <w:p w14:paraId="7F5EA3E1" w14:textId="77777777" w:rsidR="00AD5428" w:rsidRPr="00AD5428" w:rsidRDefault="00AD5428" w:rsidP="00AD5428">
      <w:pPr>
        <w:bidi/>
        <w:jc w:val="both"/>
        <w:rPr>
          <w:rFonts w:cs="David" w:hint="cs"/>
          <w:rtl/>
        </w:rPr>
      </w:pPr>
    </w:p>
    <w:p w14:paraId="6CC1E38D" w14:textId="77777777" w:rsidR="00AD5428" w:rsidRPr="00AD5428" w:rsidRDefault="00AD5428" w:rsidP="00AD5428">
      <w:pPr>
        <w:bidi/>
        <w:ind w:firstLine="567"/>
        <w:jc w:val="both"/>
        <w:rPr>
          <w:rFonts w:cs="David" w:hint="cs"/>
          <w:rtl/>
        </w:rPr>
      </w:pPr>
      <w:r w:rsidRPr="00AD5428">
        <w:rPr>
          <w:rFonts w:cs="David" w:hint="cs"/>
          <w:rtl/>
        </w:rPr>
        <w:t>בכנסת הקודמת זה נדון בפנים.</w:t>
      </w:r>
    </w:p>
    <w:p w14:paraId="654378F4" w14:textId="77777777" w:rsidR="00AD5428" w:rsidRPr="00AD5428" w:rsidRDefault="00AD5428" w:rsidP="00AD5428">
      <w:pPr>
        <w:bidi/>
        <w:jc w:val="both"/>
        <w:rPr>
          <w:rFonts w:cs="David" w:hint="cs"/>
          <w:rtl/>
        </w:rPr>
      </w:pPr>
    </w:p>
    <w:p w14:paraId="688415A9"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2E3FD940" w14:textId="77777777" w:rsidR="00AD5428" w:rsidRPr="00AD5428" w:rsidRDefault="00AD5428" w:rsidP="00AD5428">
      <w:pPr>
        <w:bidi/>
        <w:jc w:val="both"/>
        <w:rPr>
          <w:rFonts w:cs="David" w:hint="cs"/>
          <w:rtl/>
        </w:rPr>
      </w:pPr>
    </w:p>
    <w:p w14:paraId="627E3275" w14:textId="77777777" w:rsidR="00AD5428" w:rsidRPr="00AD5428" w:rsidRDefault="00AD5428" w:rsidP="00AD5428">
      <w:pPr>
        <w:bidi/>
        <w:jc w:val="both"/>
        <w:rPr>
          <w:rFonts w:cs="David" w:hint="cs"/>
          <w:rtl/>
        </w:rPr>
      </w:pPr>
      <w:r w:rsidRPr="00AD5428">
        <w:rPr>
          <w:rFonts w:cs="David" w:hint="cs"/>
          <w:rtl/>
        </w:rPr>
        <w:t>מי בעד להעביר לוועדת חוקה:</w:t>
      </w:r>
    </w:p>
    <w:p w14:paraId="1E6293EA" w14:textId="77777777" w:rsidR="00AD5428" w:rsidRPr="00AD5428" w:rsidRDefault="00AD5428" w:rsidP="00AD5428">
      <w:pPr>
        <w:bidi/>
        <w:jc w:val="both"/>
        <w:rPr>
          <w:rFonts w:cs="David" w:hint="cs"/>
          <w:rtl/>
        </w:rPr>
      </w:pPr>
    </w:p>
    <w:p w14:paraId="46D13094" w14:textId="77777777" w:rsidR="00AD5428" w:rsidRPr="00AD5428" w:rsidRDefault="00AD5428" w:rsidP="00AD5428">
      <w:pPr>
        <w:bidi/>
        <w:jc w:val="both"/>
        <w:rPr>
          <w:rFonts w:cs="David" w:hint="cs"/>
          <w:b/>
          <w:bCs/>
          <w:rtl/>
        </w:rPr>
      </w:pPr>
      <w:r w:rsidRPr="00AD5428">
        <w:rPr>
          <w:rFonts w:cs="David" w:hint="cs"/>
          <w:b/>
          <w:bCs/>
          <w:rtl/>
        </w:rPr>
        <w:t>הצבעה</w:t>
      </w:r>
    </w:p>
    <w:p w14:paraId="62417CEC" w14:textId="77777777" w:rsidR="00AD5428" w:rsidRPr="00AD5428" w:rsidRDefault="00AD5428" w:rsidP="00AD5428">
      <w:pPr>
        <w:bidi/>
        <w:jc w:val="both"/>
        <w:rPr>
          <w:rFonts w:cs="David" w:hint="cs"/>
          <w:rtl/>
        </w:rPr>
      </w:pPr>
    </w:p>
    <w:p w14:paraId="05625DCD"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3</w:t>
      </w:r>
    </w:p>
    <w:p w14:paraId="29B542D0"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4</w:t>
      </w:r>
    </w:p>
    <w:p w14:paraId="29D0E807" w14:textId="77777777" w:rsidR="00AD5428" w:rsidRPr="00AD5428" w:rsidRDefault="00AD5428" w:rsidP="00AD5428">
      <w:pPr>
        <w:bidi/>
        <w:jc w:val="both"/>
        <w:rPr>
          <w:rFonts w:cs="David" w:hint="cs"/>
          <w:rtl/>
        </w:rPr>
      </w:pPr>
      <w:r w:rsidRPr="00AD5428">
        <w:rPr>
          <w:rFonts w:cs="David" w:hint="cs"/>
          <w:rtl/>
        </w:rPr>
        <w:t>נמנעים - אין</w:t>
      </w:r>
    </w:p>
    <w:p w14:paraId="4E620C70" w14:textId="77777777" w:rsidR="00AD5428" w:rsidRPr="00AD5428" w:rsidRDefault="00AD5428" w:rsidP="00AD5428">
      <w:pPr>
        <w:bidi/>
        <w:jc w:val="both"/>
        <w:rPr>
          <w:rFonts w:cs="David" w:hint="cs"/>
          <w:rtl/>
        </w:rPr>
      </w:pPr>
    </w:p>
    <w:p w14:paraId="228411DC"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3FADF159" w14:textId="77777777" w:rsidR="00AD5428" w:rsidRPr="00AD5428" w:rsidRDefault="00AD5428" w:rsidP="00AD5428">
      <w:pPr>
        <w:bidi/>
        <w:jc w:val="both"/>
        <w:rPr>
          <w:rFonts w:cs="David" w:hint="cs"/>
          <w:rtl/>
        </w:rPr>
      </w:pPr>
    </w:p>
    <w:p w14:paraId="0F10C7AA" w14:textId="77777777" w:rsidR="00AD5428" w:rsidRPr="00AD5428" w:rsidRDefault="00AD5428" w:rsidP="00AD5428">
      <w:pPr>
        <w:bidi/>
        <w:jc w:val="both"/>
        <w:rPr>
          <w:rFonts w:cs="David" w:hint="cs"/>
          <w:rtl/>
        </w:rPr>
      </w:pPr>
      <w:r w:rsidRPr="00AD5428">
        <w:rPr>
          <w:rFonts w:cs="David" w:hint="cs"/>
          <w:rtl/>
        </w:rPr>
        <w:tab/>
        <w:t xml:space="preserve">ההצעה עוברת לדיון בוועדת הפנים. </w:t>
      </w:r>
    </w:p>
    <w:p w14:paraId="11C8808E" w14:textId="77777777" w:rsidR="00AD5428" w:rsidRPr="00AD5428" w:rsidRDefault="00AD5428" w:rsidP="00AD5428">
      <w:pPr>
        <w:bidi/>
        <w:jc w:val="both"/>
        <w:rPr>
          <w:rFonts w:cs="David" w:hint="cs"/>
          <w:rtl/>
        </w:rPr>
      </w:pPr>
    </w:p>
    <w:p w14:paraId="53F8791D" w14:textId="77777777" w:rsidR="00AD5428" w:rsidRPr="00AD5428" w:rsidRDefault="00AD5428" w:rsidP="00AD5428">
      <w:pPr>
        <w:numPr>
          <w:ilvl w:val="0"/>
          <w:numId w:val="2"/>
        </w:numPr>
        <w:overflowPunct w:val="0"/>
        <w:autoSpaceDE w:val="0"/>
        <w:autoSpaceDN w:val="0"/>
        <w:bidi/>
        <w:adjustRightInd w:val="0"/>
        <w:jc w:val="both"/>
        <w:textAlignment w:val="baseline"/>
        <w:rPr>
          <w:rFonts w:cs="David" w:hint="cs"/>
          <w:b/>
          <w:bCs/>
          <w:rtl/>
        </w:rPr>
      </w:pPr>
      <w:r w:rsidRPr="00AD5428">
        <w:rPr>
          <w:rFonts w:cs="David" w:hint="cs"/>
          <w:b/>
          <w:bCs/>
          <w:rtl/>
        </w:rPr>
        <w:t xml:space="preserve">הצעת חוק הרשויות המקומיות (ייעוץ משפטי)(תיקון </w:t>
      </w:r>
      <w:r w:rsidRPr="00AD5428">
        <w:rPr>
          <w:rFonts w:cs="David"/>
          <w:b/>
          <w:bCs/>
          <w:rtl/>
        </w:rPr>
        <w:t>–</w:t>
      </w:r>
      <w:r w:rsidRPr="00AD5428">
        <w:rPr>
          <w:rFonts w:cs="David" w:hint="cs"/>
          <w:b/>
          <w:bCs/>
          <w:rtl/>
        </w:rPr>
        <w:t xml:space="preserve"> חוות דעת משפטית), התשס"ו-2006, של חבר הכנסת אחמד טיבי (פ/830/17).</w:t>
      </w:r>
    </w:p>
    <w:p w14:paraId="7E4B29D8" w14:textId="77777777" w:rsidR="00AD5428" w:rsidRPr="00AD5428" w:rsidRDefault="00AD5428" w:rsidP="00AD5428">
      <w:pPr>
        <w:bidi/>
        <w:jc w:val="both"/>
        <w:rPr>
          <w:rFonts w:cs="David" w:hint="cs"/>
          <w:rtl/>
        </w:rPr>
      </w:pPr>
    </w:p>
    <w:p w14:paraId="24913B48" w14:textId="77777777" w:rsidR="00AD5428" w:rsidRPr="00AD5428" w:rsidRDefault="00AD5428" w:rsidP="00AD5428">
      <w:pPr>
        <w:bidi/>
        <w:ind w:left="360"/>
        <w:jc w:val="both"/>
        <w:rPr>
          <w:rFonts w:cs="David" w:hint="cs"/>
          <w:rtl/>
        </w:rPr>
      </w:pPr>
      <w:r w:rsidRPr="00AD5428">
        <w:rPr>
          <w:rFonts w:cs="David" w:hint="cs"/>
          <w:rtl/>
        </w:rPr>
        <w:t>נשמעו שתי הצעות: ועדת הפנים והגנת הסביבה וועדת החוקה. נאמר שיש הסכמה להעביר את זה לוועדת הפנים. אני רוצה להצביע על ההסכמה הזאת. מי בעד להעביר לוועדת הפנים?</w:t>
      </w:r>
    </w:p>
    <w:p w14:paraId="729BFDB6" w14:textId="77777777" w:rsidR="00AD5428" w:rsidRPr="00AD5428" w:rsidRDefault="00AD5428" w:rsidP="00AD5428">
      <w:pPr>
        <w:bidi/>
        <w:ind w:left="360"/>
        <w:jc w:val="both"/>
        <w:rPr>
          <w:rFonts w:cs="David" w:hint="cs"/>
          <w:rtl/>
        </w:rPr>
      </w:pPr>
    </w:p>
    <w:p w14:paraId="65613709" w14:textId="77777777" w:rsidR="00AD5428" w:rsidRPr="00AD5428" w:rsidRDefault="00AD5428" w:rsidP="00AD5428">
      <w:pPr>
        <w:bidi/>
        <w:jc w:val="both"/>
        <w:rPr>
          <w:rFonts w:cs="David" w:hint="cs"/>
          <w:b/>
          <w:bCs/>
          <w:rtl/>
        </w:rPr>
      </w:pPr>
      <w:r w:rsidRPr="00AD5428">
        <w:rPr>
          <w:rFonts w:cs="David" w:hint="cs"/>
          <w:b/>
          <w:bCs/>
          <w:rtl/>
        </w:rPr>
        <w:t>הצבעה</w:t>
      </w:r>
    </w:p>
    <w:p w14:paraId="5D89414A" w14:textId="77777777" w:rsidR="00AD5428" w:rsidRPr="00AD5428" w:rsidRDefault="00AD5428" w:rsidP="00AD5428">
      <w:pPr>
        <w:bidi/>
        <w:jc w:val="both"/>
        <w:rPr>
          <w:rFonts w:cs="David" w:hint="cs"/>
          <w:b/>
          <w:bCs/>
          <w:rtl/>
        </w:rPr>
      </w:pPr>
    </w:p>
    <w:p w14:paraId="759A98BC" w14:textId="77777777" w:rsidR="00AD5428" w:rsidRPr="00AD5428" w:rsidRDefault="00AD5428" w:rsidP="00AD5428">
      <w:pPr>
        <w:bidi/>
        <w:jc w:val="both"/>
        <w:rPr>
          <w:rFonts w:cs="David" w:hint="cs"/>
          <w:rtl/>
        </w:rPr>
      </w:pPr>
      <w:r w:rsidRPr="00AD5428">
        <w:rPr>
          <w:rFonts w:cs="David" w:hint="cs"/>
          <w:rtl/>
        </w:rPr>
        <w:t>בעד - 5</w:t>
      </w:r>
    </w:p>
    <w:p w14:paraId="46E250DE"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73453621" w14:textId="77777777" w:rsidR="00AD5428" w:rsidRPr="00AD5428" w:rsidRDefault="00AD5428" w:rsidP="00AD5428">
      <w:pPr>
        <w:bidi/>
        <w:jc w:val="both"/>
        <w:rPr>
          <w:rFonts w:cs="David" w:hint="cs"/>
          <w:rtl/>
        </w:rPr>
      </w:pPr>
      <w:r w:rsidRPr="00AD5428">
        <w:rPr>
          <w:rFonts w:cs="David" w:hint="cs"/>
          <w:rtl/>
        </w:rPr>
        <w:t>נמנעים - אין</w:t>
      </w:r>
    </w:p>
    <w:p w14:paraId="413A75E4" w14:textId="77777777" w:rsidR="00AD5428" w:rsidRPr="00AD5428" w:rsidRDefault="00AD5428" w:rsidP="00AD5428">
      <w:pPr>
        <w:bidi/>
        <w:jc w:val="both"/>
        <w:rPr>
          <w:rFonts w:cs="David" w:hint="cs"/>
          <w:rtl/>
        </w:rPr>
      </w:pPr>
    </w:p>
    <w:p w14:paraId="7AC986DD"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2047C0BA" w14:textId="77777777" w:rsidR="00AD5428" w:rsidRPr="00AD5428" w:rsidRDefault="00AD5428" w:rsidP="00AD5428">
      <w:pPr>
        <w:bidi/>
        <w:jc w:val="both"/>
        <w:rPr>
          <w:rFonts w:cs="David" w:hint="cs"/>
          <w:rtl/>
        </w:rPr>
      </w:pPr>
    </w:p>
    <w:p w14:paraId="7BB95D88" w14:textId="77777777" w:rsidR="00AD5428" w:rsidRPr="00AD5428" w:rsidRDefault="00AD5428" w:rsidP="00AD5428">
      <w:pPr>
        <w:bidi/>
        <w:ind w:firstLine="567"/>
        <w:jc w:val="both"/>
        <w:rPr>
          <w:rFonts w:cs="David" w:hint="cs"/>
          <w:rtl/>
        </w:rPr>
      </w:pPr>
      <w:r w:rsidRPr="00AD5428">
        <w:rPr>
          <w:rFonts w:cs="David" w:hint="cs"/>
          <w:rtl/>
        </w:rPr>
        <w:t xml:space="preserve">5 הצביעו בעד ולפיכך ההצעה תדון בוועדת הפנים. </w:t>
      </w:r>
    </w:p>
    <w:p w14:paraId="114632EE" w14:textId="77777777" w:rsidR="00AD5428" w:rsidRPr="00AD5428" w:rsidRDefault="00AD5428" w:rsidP="00AD5428">
      <w:pPr>
        <w:bidi/>
        <w:jc w:val="both"/>
        <w:rPr>
          <w:rFonts w:cs="David" w:hint="cs"/>
          <w:rtl/>
        </w:rPr>
      </w:pPr>
    </w:p>
    <w:p w14:paraId="4D1C8623" w14:textId="77777777" w:rsidR="00AD5428" w:rsidRPr="00AD5428" w:rsidRDefault="00AD5428" w:rsidP="00AD5428">
      <w:pPr>
        <w:numPr>
          <w:ilvl w:val="0"/>
          <w:numId w:val="2"/>
        </w:numPr>
        <w:overflowPunct w:val="0"/>
        <w:autoSpaceDE w:val="0"/>
        <w:autoSpaceDN w:val="0"/>
        <w:bidi/>
        <w:adjustRightInd w:val="0"/>
        <w:jc w:val="both"/>
        <w:textAlignment w:val="baseline"/>
        <w:rPr>
          <w:rFonts w:cs="David" w:hint="cs"/>
          <w:b/>
          <w:bCs/>
          <w:rtl/>
        </w:rPr>
      </w:pPr>
      <w:r w:rsidRPr="00AD5428">
        <w:rPr>
          <w:rFonts w:cs="David" w:hint="cs"/>
          <w:b/>
          <w:bCs/>
          <w:rtl/>
        </w:rPr>
        <w:t xml:space="preserve">הצעת חוק רישוי עסקים (תיקון </w:t>
      </w:r>
      <w:r w:rsidRPr="00AD5428">
        <w:rPr>
          <w:rFonts w:cs="David"/>
          <w:b/>
          <w:bCs/>
          <w:rtl/>
        </w:rPr>
        <w:t>–</w:t>
      </w:r>
      <w:r w:rsidRPr="00AD5428">
        <w:rPr>
          <w:rFonts w:cs="David" w:hint="cs"/>
          <w:b/>
          <w:bCs/>
          <w:rtl/>
        </w:rPr>
        <w:t xml:space="preserve"> שעות סגירה של מועדונים ודיסקוטקים המיועדים לשימושם של קטינים), התשס"ו-2006, של חבר הכנסת יורם מרציאנו (פ/1395/17)</w:t>
      </w:r>
    </w:p>
    <w:p w14:paraId="5A52D6F6" w14:textId="77777777" w:rsidR="00AD5428" w:rsidRPr="00AD5428" w:rsidRDefault="00AD5428" w:rsidP="00AD5428">
      <w:pPr>
        <w:bidi/>
        <w:jc w:val="both"/>
        <w:rPr>
          <w:rFonts w:cs="David" w:hint="cs"/>
          <w:rtl/>
        </w:rPr>
      </w:pPr>
    </w:p>
    <w:p w14:paraId="370D8AF0" w14:textId="77777777" w:rsidR="00AD5428" w:rsidRPr="00AD5428" w:rsidRDefault="00AD5428" w:rsidP="00AD5428">
      <w:pPr>
        <w:bidi/>
        <w:ind w:firstLine="360"/>
        <w:jc w:val="both"/>
        <w:rPr>
          <w:rFonts w:cs="David" w:hint="cs"/>
          <w:rtl/>
        </w:rPr>
      </w:pPr>
      <w:r w:rsidRPr="00AD5428">
        <w:rPr>
          <w:rFonts w:cs="David" w:hint="cs"/>
          <w:rtl/>
        </w:rPr>
        <w:t>נשמעו 3 הצעות: ועדת הפנים והגנת הסביבה, הוועדה לקידום מעמד האיש</w:t>
      </w:r>
      <w:r w:rsidRPr="00AD5428">
        <w:rPr>
          <w:rFonts w:cs="David" w:hint="eastAsia"/>
          <w:rtl/>
        </w:rPr>
        <w:t>ה</w:t>
      </w:r>
      <w:r w:rsidRPr="00AD5428">
        <w:rPr>
          <w:rFonts w:cs="David" w:hint="cs"/>
          <w:rtl/>
        </w:rPr>
        <w:t xml:space="preserve"> והוועדה לזכויות הילד.</w:t>
      </w:r>
    </w:p>
    <w:p w14:paraId="1D97DE6C" w14:textId="77777777" w:rsidR="00AD5428" w:rsidRPr="00AD5428" w:rsidRDefault="00AD5428" w:rsidP="00AD5428">
      <w:pPr>
        <w:bidi/>
        <w:jc w:val="both"/>
        <w:rPr>
          <w:rFonts w:cs="David" w:hint="cs"/>
          <w:rtl/>
        </w:rPr>
      </w:pPr>
    </w:p>
    <w:p w14:paraId="663CA8C7" w14:textId="77777777" w:rsidR="00AD5428" w:rsidRPr="00AD5428" w:rsidRDefault="00AD5428" w:rsidP="00AD5428">
      <w:pPr>
        <w:bidi/>
        <w:ind w:firstLine="567"/>
        <w:jc w:val="both"/>
        <w:rPr>
          <w:rFonts w:cs="David" w:hint="cs"/>
          <w:rtl/>
        </w:rPr>
      </w:pPr>
      <w:r w:rsidRPr="00AD5428">
        <w:rPr>
          <w:rFonts w:cs="David" w:hint="cs"/>
          <w:rtl/>
        </w:rPr>
        <w:t>לפי יעוץ משפטי ועדת הפנים והגנת הסביבה. יש למישהו מה לומר בעניין הזה? אני רוצה לעבור להצבעה. מי בעד להעביר לוועדת הפנים והגנת הסביבה?</w:t>
      </w:r>
    </w:p>
    <w:p w14:paraId="4023C870" w14:textId="77777777" w:rsidR="00AD5428" w:rsidRPr="00AD5428" w:rsidRDefault="00AD5428" w:rsidP="00AD5428">
      <w:pPr>
        <w:bidi/>
        <w:jc w:val="both"/>
        <w:rPr>
          <w:rFonts w:cs="David" w:hint="cs"/>
          <w:rtl/>
        </w:rPr>
      </w:pPr>
    </w:p>
    <w:p w14:paraId="37CD4AFA" w14:textId="77777777" w:rsidR="00AD5428" w:rsidRPr="00AD5428" w:rsidRDefault="00AD5428" w:rsidP="00AD5428">
      <w:pPr>
        <w:bidi/>
        <w:jc w:val="both"/>
        <w:rPr>
          <w:rFonts w:cs="David" w:hint="cs"/>
          <w:b/>
          <w:bCs/>
          <w:rtl/>
        </w:rPr>
      </w:pPr>
      <w:r w:rsidRPr="00AD5428">
        <w:rPr>
          <w:rFonts w:cs="David" w:hint="cs"/>
          <w:b/>
          <w:bCs/>
          <w:rtl/>
        </w:rPr>
        <w:t>הצבעה</w:t>
      </w:r>
    </w:p>
    <w:p w14:paraId="59C22DF0" w14:textId="77777777" w:rsidR="00AD5428" w:rsidRPr="00AD5428" w:rsidRDefault="00AD5428" w:rsidP="00AD5428">
      <w:pPr>
        <w:bidi/>
        <w:jc w:val="both"/>
        <w:rPr>
          <w:rFonts w:cs="David" w:hint="cs"/>
          <w:b/>
          <w:bCs/>
          <w:rtl/>
        </w:rPr>
      </w:pPr>
    </w:p>
    <w:p w14:paraId="09693738" w14:textId="77777777" w:rsidR="00AD5428" w:rsidRPr="00AD5428" w:rsidRDefault="00AD5428" w:rsidP="00AD5428">
      <w:pPr>
        <w:bidi/>
        <w:jc w:val="both"/>
        <w:rPr>
          <w:rFonts w:cs="David" w:hint="cs"/>
          <w:rtl/>
        </w:rPr>
      </w:pPr>
      <w:r w:rsidRPr="00AD5428">
        <w:rPr>
          <w:rFonts w:cs="David" w:hint="cs"/>
          <w:rtl/>
        </w:rPr>
        <w:t>בעד - 6</w:t>
      </w:r>
    </w:p>
    <w:p w14:paraId="24780975" w14:textId="77777777" w:rsidR="00AD5428" w:rsidRPr="00AD5428" w:rsidRDefault="00AD5428" w:rsidP="00AD5428">
      <w:pPr>
        <w:bidi/>
        <w:jc w:val="both"/>
        <w:rPr>
          <w:rFonts w:cs="David" w:hint="cs"/>
          <w:rtl/>
        </w:rPr>
      </w:pPr>
      <w:r w:rsidRPr="00AD5428">
        <w:rPr>
          <w:rFonts w:cs="David" w:hint="cs"/>
          <w:rtl/>
        </w:rPr>
        <w:t>נגד - אין</w:t>
      </w:r>
    </w:p>
    <w:p w14:paraId="2C0F8421" w14:textId="77777777" w:rsidR="00AD5428" w:rsidRPr="00AD5428" w:rsidRDefault="00AD5428" w:rsidP="00AD5428">
      <w:pPr>
        <w:bidi/>
        <w:jc w:val="both"/>
        <w:rPr>
          <w:rFonts w:cs="David" w:hint="cs"/>
          <w:rtl/>
        </w:rPr>
      </w:pPr>
      <w:r w:rsidRPr="00AD5428">
        <w:rPr>
          <w:rFonts w:cs="David" w:hint="cs"/>
          <w:rtl/>
        </w:rPr>
        <w:t>נמנעים - אין</w:t>
      </w:r>
    </w:p>
    <w:p w14:paraId="6A4CA96C" w14:textId="77777777" w:rsidR="00AD5428" w:rsidRPr="00AD5428" w:rsidRDefault="00AD5428" w:rsidP="00AD5428">
      <w:pPr>
        <w:bidi/>
        <w:jc w:val="both"/>
        <w:rPr>
          <w:rFonts w:cs="David" w:hint="cs"/>
          <w:rtl/>
        </w:rPr>
      </w:pPr>
    </w:p>
    <w:p w14:paraId="1A0C805C" w14:textId="77777777" w:rsidR="00AD5428" w:rsidRPr="00AD5428" w:rsidRDefault="00AD5428" w:rsidP="00AD5428">
      <w:pPr>
        <w:bidi/>
        <w:jc w:val="both"/>
        <w:rPr>
          <w:rFonts w:cs="David" w:hint="cs"/>
          <w:rtl/>
        </w:rPr>
      </w:pPr>
    </w:p>
    <w:p w14:paraId="6CA50104"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1124EE1E" w14:textId="77777777" w:rsidR="00AD5428" w:rsidRPr="00AD5428" w:rsidRDefault="00AD5428" w:rsidP="00AD5428">
      <w:pPr>
        <w:bidi/>
        <w:jc w:val="both"/>
        <w:rPr>
          <w:rFonts w:cs="David" w:hint="cs"/>
          <w:rtl/>
        </w:rPr>
      </w:pPr>
    </w:p>
    <w:p w14:paraId="50CFAB85" w14:textId="77777777" w:rsidR="00AD5428" w:rsidRPr="00AD5428" w:rsidRDefault="00AD5428" w:rsidP="00AD5428">
      <w:pPr>
        <w:bidi/>
        <w:ind w:firstLine="567"/>
        <w:jc w:val="both"/>
        <w:rPr>
          <w:rFonts w:cs="David" w:hint="cs"/>
          <w:rtl/>
        </w:rPr>
      </w:pPr>
      <w:r w:rsidRPr="00AD5428">
        <w:rPr>
          <w:rFonts w:cs="David" w:hint="cs"/>
          <w:rtl/>
        </w:rPr>
        <w:t xml:space="preserve">ההצעה של חבר הכנסת מרציאנו תועבר לדיון בוועדת הפנים. </w:t>
      </w:r>
    </w:p>
    <w:p w14:paraId="49F3F71D" w14:textId="77777777" w:rsidR="00AD5428" w:rsidRPr="00AD5428" w:rsidRDefault="00AD5428" w:rsidP="00AD5428">
      <w:pPr>
        <w:bidi/>
        <w:jc w:val="both"/>
        <w:rPr>
          <w:rFonts w:cs="David" w:hint="cs"/>
          <w:rtl/>
        </w:rPr>
      </w:pPr>
    </w:p>
    <w:p w14:paraId="2F5BFFA8" w14:textId="77777777" w:rsidR="00AD5428" w:rsidRPr="00AD5428" w:rsidRDefault="00AD5428" w:rsidP="00AD5428">
      <w:pPr>
        <w:bidi/>
        <w:jc w:val="both"/>
        <w:rPr>
          <w:rFonts w:cs="David" w:hint="cs"/>
          <w:b/>
          <w:bCs/>
          <w:u w:val="single"/>
          <w:rtl/>
        </w:rPr>
      </w:pPr>
      <w:r w:rsidRPr="00AD5428">
        <w:rPr>
          <w:rFonts w:cs="David"/>
          <w:rtl/>
        </w:rPr>
        <w:br w:type="page"/>
      </w:r>
      <w:r w:rsidRPr="00AD5428">
        <w:rPr>
          <w:rFonts w:cs="David" w:hint="cs"/>
          <w:b/>
          <w:bCs/>
          <w:u w:val="single"/>
          <w:rtl/>
        </w:rPr>
        <w:t>ו. קביעת ועדות לדיון בהצעות לסדר היום.</w:t>
      </w:r>
    </w:p>
    <w:p w14:paraId="776BADFD" w14:textId="77777777" w:rsidR="00AD5428" w:rsidRPr="00AD5428" w:rsidRDefault="00AD5428" w:rsidP="00AD5428">
      <w:pPr>
        <w:bidi/>
        <w:jc w:val="both"/>
        <w:rPr>
          <w:rFonts w:cs="David" w:hint="cs"/>
          <w:rtl/>
        </w:rPr>
      </w:pPr>
    </w:p>
    <w:p w14:paraId="78FEBA91"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5F485006" w14:textId="77777777" w:rsidR="00AD5428" w:rsidRPr="00AD5428" w:rsidRDefault="00AD5428" w:rsidP="00AD5428">
      <w:pPr>
        <w:bidi/>
        <w:jc w:val="both"/>
        <w:rPr>
          <w:rFonts w:cs="David" w:hint="cs"/>
          <w:rtl/>
        </w:rPr>
      </w:pPr>
    </w:p>
    <w:p w14:paraId="7432E00D" w14:textId="77777777" w:rsidR="00AD5428" w:rsidRPr="00AD5428" w:rsidRDefault="00AD5428" w:rsidP="00AD5428">
      <w:pPr>
        <w:bidi/>
        <w:ind w:left="567" w:hanging="567"/>
        <w:jc w:val="both"/>
        <w:rPr>
          <w:rFonts w:cs="David" w:hint="cs"/>
          <w:b/>
          <w:bCs/>
          <w:rtl/>
        </w:rPr>
      </w:pPr>
      <w:r w:rsidRPr="00AD5428">
        <w:rPr>
          <w:rFonts w:cs="David" w:hint="cs"/>
          <w:b/>
          <w:bCs/>
          <w:rtl/>
        </w:rPr>
        <w:t>1.</w:t>
      </w:r>
      <w:r w:rsidRPr="00AD5428">
        <w:rPr>
          <w:rFonts w:cs="David" w:hint="cs"/>
          <w:b/>
          <w:bCs/>
          <w:rtl/>
        </w:rPr>
        <w:tab/>
        <w:t>הצעה לסדר בנושא: אופן הטיפול של משרד המשפטים במערכת החינוך החרדי", של חבר הכנסת אברהם רביץ.</w:t>
      </w:r>
    </w:p>
    <w:p w14:paraId="5ECA45D0" w14:textId="77777777" w:rsidR="00AD5428" w:rsidRPr="00AD5428" w:rsidRDefault="00AD5428" w:rsidP="00AD5428">
      <w:pPr>
        <w:bidi/>
        <w:jc w:val="both"/>
        <w:rPr>
          <w:rFonts w:cs="David" w:hint="cs"/>
          <w:rtl/>
        </w:rPr>
      </w:pPr>
    </w:p>
    <w:p w14:paraId="10E51668" w14:textId="77777777" w:rsidR="00AD5428" w:rsidRPr="00AD5428" w:rsidRDefault="00AD5428" w:rsidP="00AD5428">
      <w:pPr>
        <w:bidi/>
        <w:ind w:firstLine="567"/>
        <w:jc w:val="both"/>
        <w:rPr>
          <w:rFonts w:cs="David" w:hint="cs"/>
          <w:rtl/>
        </w:rPr>
      </w:pPr>
      <w:r w:rsidRPr="00AD5428">
        <w:rPr>
          <w:rFonts w:cs="David" w:hint="cs"/>
          <w:rtl/>
        </w:rPr>
        <w:t xml:space="preserve">ב-25.10.2006 היתה הצעה לסדר יום בנושא אופן הטיפול של משרד המשפטים במערכת החינוך החרדי", הצעתו של חבר הכנסת אברהם רביץ. נשמעו שתי הצעות: הוועדה לענייני ביקורת המדינה וועדת החינוך התרבות והספורט. לפי הייעוץ המשפטי ההצעה לסדר אמורה להידון בוועדת החינוך התרבות והספורט. </w:t>
      </w:r>
    </w:p>
    <w:p w14:paraId="3F993F17" w14:textId="77777777" w:rsidR="00AD5428" w:rsidRPr="00AD5428" w:rsidRDefault="00AD5428" w:rsidP="00AD5428">
      <w:pPr>
        <w:bidi/>
        <w:jc w:val="both"/>
        <w:rPr>
          <w:rFonts w:cs="David" w:hint="cs"/>
          <w:rtl/>
        </w:rPr>
      </w:pPr>
    </w:p>
    <w:p w14:paraId="75162EBE" w14:textId="77777777" w:rsidR="00AD5428" w:rsidRPr="00AD5428" w:rsidRDefault="00AD5428" w:rsidP="00AD5428">
      <w:pPr>
        <w:bidi/>
        <w:ind w:firstLine="567"/>
        <w:jc w:val="both"/>
        <w:rPr>
          <w:rFonts w:cs="David" w:hint="cs"/>
          <w:rtl/>
        </w:rPr>
      </w:pPr>
      <w:r w:rsidRPr="00AD5428">
        <w:rPr>
          <w:rFonts w:cs="David" w:hint="cs"/>
          <w:rtl/>
        </w:rPr>
        <w:t xml:space="preserve">מי בעד להעביר לדיון בוועדת החינוך התרבות והספורט. </w:t>
      </w:r>
    </w:p>
    <w:p w14:paraId="6F0C239C" w14:textId="77777777" w:rsidR="00AD5428" w:rsidRPr="00AD5428" w:rsidRDefault="00AD5428" w:rsidP="00AD5428">
      <w:pPr>
        <w:bidi/>
        <w:jc w:val="both"/>
        <w:rPr>
          <w:rFonts w:cs="David" w:hint="cs"/>
          <w:rtl/>
        </w:rPr>
      </w:pPr>
    </w:p>
    <w:p w14:paraId="3FBF09CA" w14:textId="77777777" w:rsidR="00AD5428" w:rsidRPr="00AD5428" w:rsidRDefault="00AD5428" w:rsidP="00AD5428">
      <w:pPr>
        <w:bidi/>
        <w:jc w:val="both"/>
        <w:rPr>
          <w:rFonts w:cs="David" w:hint="cs"/>
          <w:b/>
          <w:bCs/>
          <w:rtl/>
        </w:rPr>
      </w:pPr>
      <w:r w:rsidRPr="00AD5428">
        <w:rPr>
          <w:rFonts w:cs="David" w:hint="cs"/>
          <w:b/>
          <w:bCs/>
          <w:rtl/>
        </w:rPr>
        <w:t>הצבעה</w:t>
      </w:r>
    </w:p>
    <w:p w14:paraId="1EE75670" w14:textId="77777777" w:rsidR="00AD5428" w:rsidRPr="00AD5428" w:rsidRDefault="00AD5428" w:rsidP="00AD5428">
      <w:pPr>
        <w:bidi/>
        <w:jc w:val="both"/>
        <w:rPr>
          <w:rFonts w:cs="David" w:hint="cs"/>
          <w:rtl/>
        </w:rPr>
      </w:pPr>
    </w:p>
    <w:p w14:paraId="2BEBC82D"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6</w:t>
      </w:r>
    </w:p>
    <w:p w14:paraId="0F6B36C0"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1F201368"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אין</w:t>
      </w:r>
    </w:p>
    <w:p w14:paraId="2C954457" w14:textId="77777777" w:rsidR="00AD5428" w:rsidRPr="00AD5428" w:rsidRDefault="00AD5428" w:rsidP="00AD5428">
      <w:pPr>
        <w:bidi/>
        <w:jc w:val="both"/>
        <w:rPr>
          <w:rFonts w:cs="David" w:hint="cs"/>
          <w:rtl/>
        </w:rPr>
      </w:pPr>
    </w:p>
    <w:p w14:paraId="756B82FC"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388D0565" w14:textId="77777777" w:rsidR="00AD5428" w:rsidRPr="00AD5428" w:rsidRDefault="00AD5428" w:rsidP="00AD5428">
      <w:pPr>
        <w:bidi/>
        <w:jc w:val="both"/>
        <w:rPr>
          <w:rFonts w:cs="David" w:hint="cs"/>
          <w:rtl/>
        </w:rPr>
      </w:pPr>
    </w:p>
    <w:p w14:paraId="1514B34F" w14:textId="77777777" w:rsidR="00AD5428" w:rsidRPr="00AD5428" w:rsidRDefault="00AD5428" w:rsidP="00AD5428">
      <w:pPr>
        <w:bidi/>
        <w:jc w:val="both"/>
        <w:rPr>
          <w:rFonts w:cs="David" w:hint="cs"/>
          <w:rtl/>
        </w:rPr>
      </w:pPr>
      <w:r w:rsidRPr="00AD5428">
        <w:rPr>
          <w:rFonts w:cs="David" w:hint="cs"/>
          <w:rtl/>
        </w:rPr>
        <w:tab/>
        <w:t xml:space="preserve">ההצעה תועבר לדיון בוועדת החינוך, התרבות והספורט. </w:t>
      </w:r>
    </w:p>
    <w:p w14:paraId="562F9957" w14:textId="77777777" w:rsidR="00AD5428" w:rsidRPr="00AD5428" w:rsidRDefault="00AD5428" w:rsidP="00AD5428">
      <w:pPr>
        <w:bidi/>
        <w:jc w:val="both"/>
        <w:rPr>
          <w:rFonts w:cs="David" w:hint="cs"/>
          <w:rtl/>
        </w:rPr>
      </w:pPr>
    </w:p>
    <w:p w14:paraId="7B1A8EEB" w14:textId="77777777" w:rsidR="00AD5428" w:rsidRPr="00AD5428" w:rsidRDefault="00AD5428" w:rsidP="00AD5428">
      <w:pPr>
        <w:bidi/>
        <w:ind w:left="567" w:hanging="567"/>
        <w:jc w:val="both"/>
        <w:rPr>
          <w:rFonts w:cs="David" w:hint="cs"/>
          <w:b/>
          <w:bCs/>
          <w:rtl/>
        </w:rPr>
      </w:pPr>
      <w:r w:rsidRPr="00AD5428">
        <w:rPr>
          <w:rFonts w:cs="David" w:hint="cs"/>
          <w:b/>
          <w:bCs/>
          <w:rtl/>
        </w:rPr>
        <w:t>2.</w:t>
      </w:r>
      <w:r w:rsidRPr="00AD5428">
        <w:rPr>
          <w:rFonts w:cs="David" w:hint="cs"/>
          <w:b/>
          <w:bCs/>
          <w:rtl/>
        </w:rPr>
        <w:tab/>
        <w:t>הצעת הסדר השניה: ממצאי דוח ארגון עדאללה אודות מחדלי חקירת המשטרה באירועי אוקטובר 2000, של חבר הכנסת עזמי בשארה, טלב אלסענא ונסים זאב.</w:t>
      </w:r>
    </w:p>
    <w:p w14:paraId="44E9D84A" w14:textId="77777777" w:rsidR="00AD5428" w:rsidRPr="00AD5428" w:rsidRDefault="00AD5428" w:rsidP="00AD5428">
      <w:pPr>
        <w:bidi/>
        <w:jc w:val="both"/>
        <w:rPr>
          <w:rFonts w:cs="David" w:hint="cs"/>
          <w:rtl/>
        </w:rPr>
      </w:pPr>
    </w:p>
    <w:p w14:paraId="5A1B5FBB" w14:textId="77777777" w:rsidR="00AD5428" w:rsidRPr="00AD5428" w:rsidRDefault="00AD5428" w:rsidP="00AD5428">
      <w:pPr>
        <w:bidi/>
        <w:jc w:val="both"/>
        <w:rPr>
          <w:rFonts w:cs="David" w:hint="cs"/>
          <w:rtl/>
        </w:rPr>
      </w:pPr>
      <w:r w:rsidRPr="00AD5428">
        <w:rPr>
          <w:rFonts w:cs="David" w:hint="cs"/>
          <w:rtl/>
        </w:rPr>
        <w:tab/>
        <w:t>שתי הצעות: ועדת החוקה חוק ומשפט וועדת הפנים ואיכות הסביבה. מי בעד להעביר לוועדת הפנים. אני אצביע על שתי הוועדות.</w:t>
      </w:r>
    </w:p>
    <w:p w14:paraId="67346265" w14:textId="77777777" w:rsidR="00AD5428" w:rsidRPr="00AD5428" w:rsidRDefault="00AD5428" w:rsidP="00AD5428">
      <w:pPr>
        <w:bidi/>
        <w:jc w:val="both"/>
        <w:rPr>
          <w:rFonts w:cs="David" w:hint="cs"/>
          <w:rtl/>
        </w:rPr>
      </w:pPr>
    </w:p>
    <w:p w14:paraId="5FAFB83F" w14:textId="77777777" w:rsidR="00AD5428" w:rsidRPr="00AD5428" w:rsidRDefault="00AD5428" w:rsidP="00AD5428">
      <w:pPr>
        <w:bidi/>
        <w:ind w:firstLine="567"/>
        <w:jc w:val="both"/>
        <w:rPr>
          <w:rFonts w:cs="David" w:hint="cs"/>
          <w:rtl/>
        </w:rPr>
      </w:pPr>
      <w:r w:rsidRPr="00AD5428">
        <w:rPr>
          <w:rFonts w:cs="David" w:hint="cs"/>
          <w:rtl/>
        </w:rPr>
        <w:t>מי בעד להעביר את זה לוועדת הפנים ואיכות הסביבה?</w:t>
      </w:r>
    </w:p>
    <w:p w14:paraId="733C36E1" w14:textId="77777777" w:rsidR="00AD5428" w:rsidRPr="00AD5428" w:rsidRDefault="00AD5428" w:rsidP="00AD5428">
      <w:pPr>
        <w:bidi/>
        <w:jc w:val="both"/>
        <w:rPr>
          <w:rFonts w:cs="David" w:hint="cs"/>
          <w:rtl/>
        </w:rPr>
      </w:pPr>
    </w:p>
    <w:p w14:paraId="68124874"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1</w:t>
      </w:r>
    </w:p>
    <w:p w14:paraId="20726794" w14:textId="77777777" w:rsidR="00AD5428" w:rsidRPr="00AD5428" w:rsidRDefault="00AD5428" w:rsidP="00AD5428">
      <w:pPr>
        <w:bidi/>
        <w:jc w:val="both"/>
        <w:rPr>
          <w:rFonts w:cs="David" w:hint="cs"/>
          <w:rtl/>
        </w:rPr>
      </w:pPr>
    </w:p>
    <w:p w14:paraId="5FFC5FA5" w14:textId="77777777" w:rsidR="00AD5428" w:rsidRPr="00AD5428" w:rsidRDefault="00AD5428" w:rsidP="00AD5428">
      <w:pPr>
        <w:bidi/>
        <w:ind w:firstLine="567"/>
        <w:jc w:val="both"/>
        <w:rPr>
          <w:rFonts w:cs="David" w:hint="cs"/>
          <w:rtl/>
        </w:rPr>
      </w:pPr>
      <w:r w:rsidRPr="00AD5428">
        <w:rPr>
          <w:rFonts w:cs="David" w:hint="cs"/>
          <w:rtl/>
        </w:rPr>
        <w:t>מי בעד להעביר את זה לוועדת חוקה חוק ומשפט?</w:t>
      </w:r>
    </w:p>
    <w:p w14:paraId="6FEE36B3" w14:textId="77777777" w:rsidR="00AD5428" w:rsidRPr="00AD5428" w:rsidRDefault="00AD5428" w:rsidP="00AD5428">
      <w:pPr>
        <w:bidi/>
        <w:jc w:val="both"/>
        <w:rPr>
          <w:rFonts w:cs="David" w:hint="cs"/>
          <w:rtl/>
        </w:rPr>
      </w:pPr>
    </w:p>
    <w:p w14:paraId="20B5513D" w14:textId="77777777" w:rsidR="00AD5428" w:rsidRPr="00AD5428" w:rsidRDefault="00AD5428" w:rsidP="00AD5428">
      <w:pPr>
        <w:bidi/>
        <w:jc w:val="both"/>
        <w:rPr>
          <w:rFonts w:cs="David" w:hint="cs"/>
          <w:rtl/>
        </w:rPr>
      </w:pPr>
      <w:r w:rsidRPr="00AD5428">
        <w:rPr>
          <w:rFonts w:cs="David" w:hint="cs"/>
          <w:rtl/>
        </w:rPr>
        <w:t>בעד - 5</w:t>
      </w:r>
    </w:p>
    <w:p w14:paraId="66FA4D53" w14:textId="77777777" w:rsidR="00AD5428" w:rsidRPr="00AD5428" w:rsidRDefault="00AD5428" w:rsidP="00AD5428">
      <w:pPr>
        <w:bidi/>
        <w:jc w:val="both"/>
        <w:rPr>
          <w:rFonts w:cs="David" w:hint="cs"/>
          <w:rtl/>
        </w:rPr>
      </w:pPr>
    </w:p>
    <w:p w14:paraId="2B7563E3"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5185C32C" w14:textId="77777777" w:rsidR="00AD5428" w:rsidRPr="00AD5428" w:rsidRDefault="00AD5428" w:rsidP="00AD5428">
      <w:pPr>
        <w:bidi/>
        <w:jc w:val="both"/>
        <w:rPr>
          <w:rFonts w:cs="David" w:hint="cs"/>
          <w:rtl/>
        </w:rPr>
      </w:pPr>
    </w:p>
    <w:p w14:paraId="139D424F" w14:textId="77777777" w:rsidR="00AD5428" w:rsidRPr="00AD5428" w:rsidRDefault="00AD5428" w:rsidP="00AD5428">
      <w:pPr>
        <w:bidi/>
        <w:ind w:firstLine="567"/>
        <w:jc w:val="both"/>
        <w:rPr>
          <w:rFonts w:cs="David" w:hint="cs"/>
          <w:rtl/>
        </w:rPr>
      </w:pPr>
      <w:r w:rsidRPr="00AD5428">
        <w:rPr>
          <w:rFonts w:cs="David" w:hint="cs"/>
          <w:rtl/>
        </w:rPr>
        <w:t xml:space="preserve">אני קובעת שההצעה לסדר תידון בוועדת חוקה חוק ומשפט. </w:t>
      </w:r>
    </w:p>
    <w:p w14:paraId="13058394" w14:textId="77777777" w:rsidR="00AD5428" w:rsidRPr="00AD5428" w:rsidRDefault="00AD5428" w:rsidP="00AD5428">
      <w:pPr>
        <w:bidi/>
        <w:jc w:val="both"/>
        <w:rPr>
          <w:rFonts w:cs="David" w:hint="cs"/>
          <w:rtl/>
        </w:rPr>
      </w:pPr>
    </w:p>
    <w:p w14:paraId="5595850E" w14:textId="77777777" w:rsidR="00AD5428" w:rsidRPr="00AD5428" w:rsidRDefault="00AD5428" w:rsidP="00AD5428">
      <w:pPr>
        <w:numPr>
          <w:ilvl w:val="0"/>
          <w:numId w:val="3"/>
        </w:numPr>
        <w:overflowPunct w:val="0"/>
        <w:autoSpaceDE w:val="0"/>
        <w:autoSpaceDN w:val="0"/>
        <w:bidi/>
        <w:adjustRightInd w:val="0"/>
        <w:jc w:val="both"/>
        <w:textAlignment w:val="baseline"/>
        <w:rPr>
          <w:rFonts w:cs="David" w:hint="cs"/>
          <w:b/>
          <w:bCs/>
          <w:rtl/>
        </w:rPr>
      </w:pPr>
      <w:r w:rsidRPr="00AD5428">
        <w:rPr>
          <w:rFonts w:cs="David" w:hint="cs"/>
          <w:b/>
          <w:bCs/>
          <w:rtl/>
        </w:rPr>
        <w:t xml:space="preserve">הצעת לסדר היום בנושא: דו"ח מבקר המדינה על צה"ל ועל משרד הביטחון", של חבר הכנסת אריה אלדד וחבר הכנסת אברהם מיכאלי. </w:t>
      </w:r>
    </w:p>
    <w:p w14:paraId="641E3E14" w14:textId="77777777" w:rsidR="00AD5428" w:rsidRPr="00AD5428" w:rsidRDefault="00AD5428" w:rsidP="00AD5428">
      <w:pPr>
        <w:bidi/>
        <w:ind w:left="360"/>
        <w:jc w:val="both"/>
        <w:rPr>
          <w:rFonts w:cs="David" w:hint="cs"/>
          <w:rtl/>
        </w:rPr>
      </w:pPr>
    </w:p>
    <w:p w14:paraId="774076DB" w14:textId="77777777" w:rsidR="00AD5428" w:rsidRPr="00AD5428" w:rsidRDefault="00AD5428" w:rsidP="00AD5428">
      <w:pPr>
        <w:bidi/>
        <w:ind w:left="360"/>
        <w:jc w:val="both"/>
        <w:rPr>
          <w:rFonts w:cs="David" w:hint="cs"/>
          <w:rtl/>
        </w:rPr>
      </w:pPr>
      <w:r w:rsidRPr="00AD5428">
        <w:rPr>
          <w:rFonts w:cs="David" w:hint="cs"/>
          <w:rtl/>
        </w:rPr>
        <w:t xml:space="preserve">לייעוץ המשפטי אין עמדה. נשמעו שתי הצעות: ועדת חוץ וביטחון והוועדה לביקורת המדינה. </w:t>
      </w:r>
    </w:p>
    <w:p w14:paraId="7F1C977B" w14:textId="77777777" w:rsidR="00AD5428" w:rsidRPr="00AD5428" w:rsidRDefault="00AD5428" w:rsidP="00AD5428">
      <w:pPr>
        <w:bidi/>
        <w:jc w:val="both"/>
        <w:rPr>
          <w:rFonts w:cs="David" w:hint="cs"/>
          <w:rtl/>
        </w:rPr>
      </w:pPr>
    </w:p>
    <w:p w14:paraId="06EC477E" w14:textId="77777777" w:rsidR="00AD5428" w:rsidRPr="00AD5428" w:rsidRDefault="00AD5428" w:rsidP="00AD5428">
      <w:pPr>
        <w:bidi/>
        <w:jc w:val="both"/>
        <w:rPr>
          <w:rFonts w:cs="David" w:hint="cs"/>
          <w:u w:val="single"/>
          <w:rtl/>
        </w:rPr>
      </w:pPr>
      <w:r w:rsidRPr="00AD5428">
        <w:rPr>
          <w:rFonts w:cs="David" w:hint="cs"/>
          <w:u w:val="single"/>
          <w:rtl/>
        </w:rPr>
        <w:t>אריה אלדד:</w:t>
      </w:r>
    </w:p>
    <w:p w14:paraId="317F5F5A" w14:textId="77777777" w:rsidR="00AD5428" w:rsidRPr="00AD5428" w:rsidRDefault="00AD5428" w:rsidP="00AD5428">
      <w:pPr>
        <w:bidi/>
        <w:jc w:val="both"/>
        <w:rPr>
          <w:rFonts w:cs="David" w:hint="cs"/>
          <w:u w:val="single"/>
          <w:rtl/>
        </w:rPr>
      </w:pPr>
    </w:p>
    <w:p w14:paraId="7E79CA78" w14:textId="77777777" w:rsidR="00AD5428" w:rsidRPr="00AD5428" w:rsidRDefault="00AD5428" w:rsidP="00AD5428">
      <w:pPr>
        <w:bidi/>
        <w:ind w:firstLine="567"/>
        <w:jc w:val="both"/>
        <w:rPr>
          <w:rFonts w:cs="David" w:hint="cs"/>
          <w:rtl/>
        </w:rPr>
      </w:pPr>
      <w:r w:rsidRPr="00AD5428">
        <w:rPr>
          <w:rFonts w:cs="David" w:hint="cs"/>
          <w:rtl/>
        </w:rPr>
        <w:t>זה נושא קלאסי של דוח מבקר המדינה שנח בחצרה של הוועדה לביקורת המדינה. מה גם שיש לה ועדת משנה לנושא ביטחון, כך שאם יש נושאים מסווגים הם יכולים לדון בהם.</w:t>
      </w:r>
    </w:p>
    <w:p w14:paraId="21596870" w14:textId="77777777" w:rsidR="00AD5428" w:rsidRPr="00AD5428" w:rsidRDefault="00AD5428" w:rsidP="00AD5428">
      <w:pPr>
        <w:bidi/>
        <w:jc w:val="both"/>
        <w:rPr>
          <w:rFonts w:cs="David" w:hint="cs"/>
          <w:rtl/>
        </w:rPr>
      </w:pPr>
    </w:p>
    <w:p w14:paraId="7E085A7D" w14:textId="77777777" w:rsidR="00AD5428" w:rsidRPr="00AD5428" w:rsidRDefault="00AD5428" w:rsidP="00AD5428">
      <w:pPr>
        <w:bidi/>
        <w:ind w:firstLine="567"/>
        <w:jc w:val="both"/>
        <w:rPr>
          <w:rFonts w:cs="David" w:hint="cs"/>
          <w:rtl/>
        </w:rPr>
      </w:pPr>
      <w:r w:rsidRPr="00AD5428">
        <w:rPr>
          <w:rFonts w:cs="David" w:hint="cs"/>
          <w:rtl/>
        </w:rPr>
        <w:t>מי בעד להעביר את זה לוועדה לביקורת המדינה?</w:t>
      </w:r>
    </w:p>
    <w:p w14:paraId="21846A65" w14:textId="77777777" w:rsidR="00AD5428" w:rsidRPr="00AD5428" w:rsidRDefault="00AD5428" w:rsidP="00AD5428">
      <w:pPr>
        <w:bidi/>
        <w:jc w:val="both"/>
        <w:rPr>
          <w:rFonts w:cs="David" w:hint="cs"/>
          <w:rtl/>
        </w:rPr>
      </w:pPr>
    </w:p>
    <w:p w14:paraId="6FF25744" w14:textId="77777777" w:rsidR="00AD5428" w:rsidRPr="00AD5428" w:rsidRDefault="00AD5428" w:rsidP="00AD5428">
      <w:pPr>
        <w:bidi/>
        <w:jc w:val="both"/>
        <w:rPr>
          <w:rFonts w:cs="David" w:hint="cs"/>
          <w:rtl/>
        </w:rPr>
      </w:pPr>
    </w:p>
    <w:p w14:paraId="3F0ABCD8" w14:textId="77777777" w:rsidR="00AD5428" w:rsidRPr="00AD5428" w:rsidRDefault="00AD5428" w:rsidP="00AD5428">
      <w:pPr>
        <w:bidi/>
        <w:jc w:val="both"/>
        <w:rPr>
          <w:rFonts w:cs="David" w:hint="cs"/>
          <w:rtl/>
        </w:rPr>
      </w:pPr>
    </w:p>
    <w:p w14:paraId="19FB8F1A" w14:textId="77777777" w:rsidR="00AD5428" w:rsidRPr="00AD5428" w:rsidRDefault="00AD5428" w:rsidP="00AD5428">
      <w:pPr>
        <w:bidi/>
        <w:jc w:val="both"/>
        <w:rPr>
          <w:rFonts w:cs="David" w:hint="cs"/>
          <w:rtl/>
        </w:rPr>
      </w:pPr>
    </w:p>
    <w:p w14:paraId="62AD89BF" w14:textId="77777777" w:rsidR="00AD5428" w:rsidRPr="00AD5428" w:rsidRDefault="00AD5428" w:rsidP="00AD5428">
      <w:pPr>
        <w:bidi/>
        <w:jc w:val="both"/>
        <w:rPr>
          <w:rFonts w:cs="David" w:hint="cs"/>
          <w:b/>
          <w:bCs/>
          <w:rtl/>
        </w:rPr>
      </w:pPr>
      <w:r w:rsidRPr="00AD5428">
        <w:rPr>
          <w:rFonts w:cs="David" w:hint="cs"/>
          <w:b/>
          <w:bCs/>
          <w:rtl/>
        </w:rPr>
        <w:t>הצבעה</w:t>
      </w:r>
    </w:p>
    <w:p w14:paraId="368A5228" w14:textId="77777777" w:rsidR="00AD5428" w:rsidRPr="00AD5428" w:rsidRDefault="00AD5428" w:rsidP="00AD5428">
      <w:pPr>
        <w:bidi/>
        <w:jc w:val="both"/>
        <w:rPr>
          <w:rFonts w:cs="David" w:hint="cs"/>
          <w:rtl/>
        </w:rPr>
      </w:pPr>
    </w:p>
    <w:p w14:paraId="737EA657" w14:textId="77777777" w:rsidR="00AD5428" w:rsidRPr="00AD5428" w:rsidRDefault="00AD5428" w:rsidP="00AD5428">
      <w:pPr>
        <w:bidi/>
        <w:jc w:val="both"/>
        <w:rPr>
          <w:rFonts w:cs="David" w:hint="cs"/>
          <w:rtl/>
        </w:rPr>
      </w:pPr>
      <w:r w:rsidRPr="00AD5428">
        <w:rPr>
          <w:rFonts w:cs="David" w:hint="cs"/>
          <w:rtl/>
        </w:rPr>
        <w:t>בעד - 6</w:t>
      </w:r>
    </w:p>
    <w:p w14:paraId="5CC04154"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569718BE" w14:textId="77777777" w:rsidR="00AD5428" w:rsidRPr="00AD5428" w:rsidRDefault="00AD5428" w:rsidP="00AD5428">
      <w:pPr>
        <w:bidi/>
        <w:jc w:val="both"/>
        <w:rPr>
          <w:rFonts w:cs="David" w:hint="cs"/>
          <w:rtl/>
        </w:rPr>
      </w:pPr>
      <w:r w:rsidRPr="00AD5428">
        <w:rPr>
          <w:rFonts w:cs="David" w:hint="cs"/>
          <w:rtl/>
        </w:rPr>
        <w:t>נמנעים - אין</w:t>
      </w:r>
    </w:p>
    <w:p w14:paraId="7D9D1A12" w14:textId="77777777" w:rsidR="00AD5428" w:rsidRPr="00AD5428" w:rsidRDefault="00AD5428" w:rsidP="00AD5428">
      <w:pPr>
        <w:bidi/>
        <w:jc w:val="both"/>
        <w:rPr>
          <w:rFonts w:cs="David" w:hint="cs"/>
          <w:rtl/>
        </w:rPr>
      </w:pPr>
    </w:p>
    <w:p w14:paraId="0EFE17B5"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44E03546" w14:textId="77777777" w:rsidR="00AD5428" w:rsidRPr="00AD5428" w:rsidRDefault="00AD5428" w:rsidP="00AD5428">
      <w:pPr>
        <w:bidi/>
        <w:jc w:val="both"/>
        <w:rPr>
          <w:rFonts w:cs="David" w:hint="cs"/>
          <w:rtl/>
        </w:rPr>
      </w:pPr>
    </w:p>
    <w:p w14:paraId="686892F2" w14:textId="77777777" w:rsidR="00AD5428" w:rsidRPr="00AD5428" w:rsidRDefault="00AD5428" w:rsidP="00AD5428">
      <w:pPr>
        <w:bidi/>
        <w:jc w:val="both"/>
        <w:rPr>
          <w:rFonts w:cs="David" w:hint="cs"/>
          <w:rtl/>
        </w:rPr>
      </w:pPr>
      <w:r w:rsidRPr="00AD5428">
        <w:rPr>
          <w:rFonts w:cs="David" w:hint="cs"/>
          <w:rtl/>
        </w:rPr>
        <w:tab/>
        <w:t xml:space="preserve">ההצעה עוברת לוועדה לביקורת המדינה. </w:t>
      </w:r>
    </w:p>
    <w:p w14:paraId="0EDA49EC" w14:textId="77777777" w:rsidR="00AD5428" w:rsidRPr="00AD5428" w:rsidRDefault="00AD5428" w:rsidP="00AD5428">
      <w:pPr>
        <w:bidi/>
        <w:jc w:val="both"/>
        <w:rPr>
          <w:rFonts w:cs="David" w:hint="cs"/>
          <w:rtl/>
        </w:rPr>
      </w:pPr>
    </w:p>
    <w:p w14:paraId="6752ADCF" w14:textId="77777777" w:rsidR="00AD5428" w:rsidRPr="00AD5428" w:rsidRDefault="00AD5428" w:rsidP="00AD5428">
      <w:pPr>
        <w:numPr>
          <w:ilvl w:val="0"/>
          <w:numId w:val="3"/>
        </w:numPr>
        <w:overflowPunct w:val="0"/>
        <w:autoSpaceDE w:val="0"/>
        <w:autoSpaceDN w:val="0"/>
        <w:bidi/>
        <w:adjustRightInd w:val="0"/>
        <w:jc w:val="both"/>
        <w:textAlignment w:val="baseline"/>
        <w:rPr>
          <w:rFonts w:cs="David" w:hint="cs"/>
          <w:b/>
          <w:bCs/>
          <w:rtl/>
        </w:rPr>
      </w:pPr>
      <w:r w:rsidRPr="00AD5428">
        <w:rPr>
          <w:rFonts w:cs="David" w:hint="cs"/>
          <w:b/>
          <w:bCs/>
          <w:rtl/>
        </w:rPr>
        <w:t>הצעה לסדר היום בנושא: כוונת שר הביטחון לפטר את ראש האגף החברתי-ביטחוני, אביגדור קהלני, של חברי הכנסת זבולון אורלב, יצחק אהרונוביץ, ראובן ריבלין ויואל חסון.</w:t>
      </w:r>
    </w:p>
    <w:p w14:paraId="69E2DE8D" w14:textId="77777777" w:rsidR="00AD5428" w:rsidRPr="00AD5428" w:rsidRDefault="00AD5428" w:rsidP="00AD5428">
      <w:pPr>
        <w:bidi/>
        <w:jc w:val="both"/>
        <w:rPr>
          <w:rFonts w:cs="David" w:hint="cs"/>
          <w:rtl/>
        </w:rPr>
      </w:pPr>
    </w:p>
    <w:p w14:paraId="3F80A6D5" w14:textId="77777777" w:rsidR="00AD5428" w:rsidRPr="00AD5428" w:rsidRDefault="00AD5428" w:rsidP="00AD5428">
      <w:pPr>
        <w:bidi/>
        <w:ind w:firstLine="360"/>
        <w:jc w:val="both"/>
        <w:rPr>
          <w:rFonts w:cs="David" w:hint="cs"/>
          <w:rtl/>
        </w:rPr>
      </w:pPr>
      <w:r w:rsidRPr="00AD5428">
        <w:rPr>
          <w:rFonts w:cs="David" w:hint="cs"/>
          <w:rtl/>
        </w:rPr>
        <w:t xml:space="preserve">לפי הייעוץ המשפט זה צריך להיות בוועדת חוץ וביטחון. נשמעו שתי הצעות: ועדת החוץ והביטחון או הוועדה לענייני ביקורת המדינה. </w:t>
      </w:r>
    </w:p>
    <w:p w14:paraId="458D0A87" w14:textId="77777777" w:rsidR="00AD5428" w:rsidRPr="00AD5428" w:rsidRDefault="00AD5428" w:rsidP="00AD5428">
      <w:pPr>
        <w:bidi/>
        <w:jc w:val="both"/>
        <w:rPr>
          <w:rFonts w:cs="David" w:hint="cs"/>
          <w:rtl/>
        </w:rPr>
      </w:pPr>
    </w:p>
    <w:p w14:paraId="4ED9AC04" w14:textId="77777777" w:rsidR="00AD5428" w:rsidRPr="00AD5428" w:rsidRDefault="00AD5428" w:rsidP="00AD5428">
      <w:pPr>
        <w:bidi/>
        <w:ind w:firstLine="360"/>
        <w:jc w:val="both"/>
        <w:rPr>
          <w:rFonts w:cs="David" w:hint="cs"/>
          <w:rtl/>
        </w:rPr>
      </w:pPr>
      <w:r w:rsidRPr="00AD5428">
        <w:rPr>
          <w:rFonts w:cs="David" w:hint="cs"/>
          <w:rtl/>
        </w:rPr>
        <w:t xml:space="preserve">יו"ר הוועדה לביקורת המדינה לא נמצא פה. אני אצביע על שתי הוועדות. </w:t>
      </w:r>
    </w:p>
    <w:p w14:paraId="0FA90087" w14:textId="77777777" w:rsidR="00AD5428" w:rsidRPr="00AD5428" w:rsidRDefault="00AD5428" w:rsidP="00AD5428">
      <w:pPr>
        <w:bidi/>
        <w:jc w:val="both"/>
        <w:rPr>
          <w:rFonts w:cs="David" w:hint="cs"/>
          <w:rtl/>
        </w:rPr>
      </w:pPr>
    </w:p>
    <w:p w14:paraId="6186042C" w14:textId="77777777" w:rsidR="00AD5428" w:rsidRPr="00AD5428" w:rsidRDefault="00AD5428" w:rsidP="00AD5428">
      <w:pPr>
        <w:bidi/>
        <w:ind w:firstLine="360"/>
        <w:jc w:val="both"/>
        <w:rPr>
          <w:rFonts w:cs="David" w:hint="cs"/>
          <w:rtl/>
        </w:rPr>
      </w:pPr>
      <w:r w:rsidRPr="00AD5428">
        <w:rPr>
          <w:rFonts w:cs="David" w:hint="cs"/>
          <w:rtl/>
        </w:rPr>
        <w:t>מי בעד להעביר את זה לוועדת חוץ וביטחון?</w:t>
      </w:r>
    </w:p>
    <w:p w14:paraId="6D5AF09C" w14:textId="77777777" w:rsidR="00AD5428" w:rsidRPr="00AD5428" w:rsidRDefault="00AD5428" w:rsidP="00AD5428">
      <w:pPr>
        <w:bidi/>
        <w:jc w:val="both"/>
        <w:rPr>
          <w:rFonts w:cs="David" w:hint="cs"/>
          <w:rtl/>
        </w:rPr>
      </w:pPr>
    </w:p>
    <w:p w14:paraId="54CD8EB3" w14:textId="77777777" w:rsidR="00AD5428" w:rsidRPr="00AD5428" w:rsidRDefault="00AD5428" w:rsidP="00AD5428">
      <w:pPr>
        <w:bidi/>
        <w:jc w:val="both"/>
        <w:rPr>
          <w:rFonts w:cs="David" w:hint="cs"/>
          <w:rtl/>
        </w:rPr>
      </w:pPr>
      <w:r w:rsidRPr="00AD5428">
        <w:rPr>
          <w:rFonts w:cs="David" w:hint="cs"/>
          <w:rtl/>
        </w:rPr>
        <w:t>הצבעה</w:t>
      </w:r>
    </w:p>
    <w:p w14:paraId="6CE856F2" w14:textId="77777777" w:rsidR="00AD5428" w:rsidRPr="00AD5428" w:rsidRDefault="00AD5428" w:rsidP="00AD5428">
      <w:pPr>
        <w:bidi/>
        <w:jc w:val="both"/>
        <w:rPr>
          <w:rFonts w:cs="David" w:hint="cs"/>
          <w:rtl/>
        </w:rPr>
      </w:pPr>
    </w:p>
    <w:p w14:paraId="285C6DAA" w14:textId="77777777" w:rsidR="00AD5428" w:rsidRPr="00AD5428" w:rsidRDefault="00AD5428" w:rsidP="00AD5428">
      <w:pPr>
        <w:bidi/>
        <w:jc w:val="both"/>
        <w:rPr>
          <w:rFonts w:cs="David" w:hint="cs"/>
          <w:rtl/>
        </w:rPr>
      </w:pPr>
      <w:r w:rsidRPr="00AD5428">
        <w:rPr>
          <w:rFonts w:cs="David" w:hint="cs"/>
          <w:rtl/>
        </w:rPr>
        <w:t>בעד - מיעוט</w:t>
      </w:r>
    </w:p>
    <w:p w14:paraId="7CE7CE06" w14:textId="77777777" w:rsidR="00AD5428" w:rsidRPr="00AD5428" w:rsidRDefault="00AD5428" w:rsidP="00AD5428">
      <w:pPr>
        <w:bidi/>
        <w:jc w:val="both"/>
        <w:rPr>
          <w:rFonts w:cs="David" w:hint="cs"/>
          <w:rtl/>
        </w:rPr>
      </w:pPr>
      <w:r w:rsidRPr="00AD5428">
        <w:rPr>
          <w:rFonts w:cs="David" w:hint="cs"/>
          <w:rtl/>
        </w:rPr>
        <w:t>מתנגדים - רוב.</w:t>
      </w:r>
    </w:p>
    <w:p w14:paraId="63D7B004" w14:textId="77777777" w:rsidR="00AD5428" w:rsidRPr="00AD5428" w:rsidRDefault="00AD5428" w:rsidP="00AD5428">
      <w:pPr>
        <w:bidi/>
        <w:jc w:val="both"/>
        <w:rPr>
          <w:rFonts w:cs="David" w:hint="cs"/>
          <w:rtl/>
        </w:rPr>
      </w:pPr>
      <w:r w:rsidRPr="00AD5428">
        <w:rPr>
          <w:rFonts w:cs="David" w:hint="cs"/>
          <w:rtl/>
        </w:rPr>
        <w:t>נמנעים - אין</w:t>
      </w:r>
    </w:p>
    <w:p w14:paraId="648882C3" w14:textId="77777777" w:rsidR="00AD5428" w:rsidRPr="00AD5428" w:rsidRDefault="00AD5428" w:rsidP="00AD5428">
      <w:pPr>
        <w:bidi/>
        <w:jc w:val="both"/>
        <w:rPr>
          <w:rFonts w:cs="David" w:hint="cs"/>
          <w:rtl/>
        </w:rPr>
      </w:pPr>
    </w:p>
    <w:p w14:paraId="640D4F99" w14:textId="77777777" w:rsidR="00AD5428" w:rsidRPr="00AD5428" w:rsidRDefault="00AD5428" w:rsidP="00AD5428">
      <w:pPr>
        <w:bidi/>
        <w:ind w:firstLine="567"/>
        <w:jc w:val="both"/>
        <w:rPr>
          <w:rFonts w:cs="David" w:hint="cs"/>
          <w:rtl/>
        </w:rPr>
      </w:pPr>
      <w:r w:rsidRPr="00AD5428">
        <w:rPr>
          <w:rFonts w:cs="David" w:hint="cs"/>
          <w:rtl/>
        </w:rPr>
        <w:t>מי בעד להעביר לוועדה לענייני ביקורת המדינה?</w:t>
      </w:r>
    </w:p>
    <w:p w14:paraId="6DB39BD6" w14:textId="77777777" w:rsidR="00AD5428" w:rsidRPr="00AD5428" w:rsidRDefault="00AD5428" w:rsidP="00AD5428">
      <w:pPr>
        <w:bidi/>
        <w:jc w:val="both"/>
        <w:rPr>
          <w:rFonts w:cs="David" w:hint="cs"/>
          <w:rtl/>
        </w:rPr>
      </w:pPr>
    </w:p>
    <w:p w14:paraId="1E6E593B"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4. </w:t>
      </w:r>
    </w:p>
    <w:p w14:paraId="0A61E2E9" w14:textId="77777777" w:rsidR="00AD5428" w:rsidRPr="00AD5428" w:rsidRDefault="00AD5428" w:rsidP="00AD5428">
      <w:pPr>
        <w:bidi/>
        <w:jc w:val="both"/>
        <w:rPr>
          <w:rFonts w:cs="David" w:hint="cs"/>
          <w:rtl/>
        </w:rPr>
      </w:pPr>
      <w:r w:rsidRPr="00AD5428">
        <w:rPr>
          <w:rFonts w:cs="David" w:hint="cs"/>
          <w:rtl/>
        </w:rPr>
        <w:t xml:space="preserve"> </w:t>
      </w:r>
    </w:p>
    <w:p w14:paraId="684ABA24"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15D3EB72" w14:textId="77777777" w:rsidR="00AD5428" w:rsidRPr="00AD5428" w:rsidRDefault="00AD5428" w:rsidP="00AD5428">
      <w:pPr>
        <w:bidi/>
        <w:jc w:val="both"/>
        <w:rPr>
          <w:rFonts w:cs="David" w:hint="cs"/>
          <w:rtl/>
        </w:rPr>
      </w:pPr>
    </w:p>
    <w:p w14:paraId="7DFC2B42" w14:textId="77777777" w:rsidR="00AD5428" w:rsidRPr="00AD5428" w:rsidRDefault="00AD5428" w:rsidP="00AD5428">
      <w:pPr>
        <w:bidi/>
        <w:jc w:val="both"/>
        <w:rPr>
          <w:rFonts w:cs="David" w:hint="cs"/>
          <w:rtl/>
        </w:rPr>
      </w:pPr>
      <w:r w:rsidRPr="00AD5428">
        <w:rPr>
          <w:rFonts w:cs="David" w:hint="cs"/>
          <w:rtl/>
        </w:rPr>
        <w:tab/>
        <w:t>ההצעה עוברת לוועדה לענייני ביקורת המדינה.</w:t>
      </w:r>
    </w:p>
    <w:p w14:paraId="4E1481AE" w14:textId="77777777" w:rsidR="00AD5428" w:rsidRPr="00AD5428" w:rsidRDefault="00AD5428" w:rsidP="00AD5428">
      <w:pPr>
        <w:bidi/>
        <w:jc w:val="both"/>
        <w:rPr>
          <w:rFonts w:cs="David" w:hint="cs"/>
          <w:u w:val="single"/>
          <w:rtl/>
        </w:rPr>
      </w:pPr>
    </w:p>
    <w:p w14:paraId="03BFD00C" w14:textId="77777777" w:rsidR="00AD5428" w:rsidRPr="00AD5428" w:rsidRDefault="00AD5428" w:rsidP="00AD5428">
      <w:pPr>
        <w:bidi/>
        <w:jc w:val="both"/>
        <w:rPr>
          <w:rFonts w:cs="David" w:hint="cs"/>
          <w:rtl/>
        </w:rPr>
      </w:pPr>
      <w:r w:rsidRPr="00AD5428">
        <w:rPr>
          <w:rFonts w:cs="David" w:hint="cs"/>
          <w:u w:val="single"/>
          <w:rtl/>
        </w:rPr>
        <w:t>מאיר פרוש:</w:t>
      </w:r>
    </w:p>
    <w:p w14:paraId="709D1C0C" w14:textId="77777777" w:rsidR="00AD5428" w:rsidRPr="00AD5428" w:rsidRDefault="00AD5428" w:rsidP="00AD5428">
      <w:pPr>
        <w:bidi/>
        <w:jc w:val="both"/>
        <w:rPr>
          <w:rFonts w:cs="David" w:hint="cs"/>
          <w:rtl/>
        </w:rPr>
      </w:pPr>
    </w:p>
    <w:p w14:paraId="5649E155" w14:textId="77777777" w:rsidR="00AD5428" w:rsidRPr="00AD5428" w:rsidRDefault="00AD5428" w:rsidP="00AD5428">
      <w:pPr>
        <w:bidi/>
        <w:jc w:val="both"/>
        <w:rPr>
          <w:rFonts w:cs="David" w:hint="cs"/>
          <w:rtl/>
        </w:rPr>
      </w:pPr>
      <w:r w:rsidRPr="00AD5428">
        <w:rPr>
          <w:rFonts w:cs="David" w:hint="cs"/>
          <w:rtl/>
        </w:rPr>
        <w:tab/>
        <w:t xml:space="preserve">הרב רביץ אומר שהוא רוצה רביזיה על ההצעה שלו. הוא היה רוצה שזה יהיה בוועדת חוקה. מדובר בהצעה לסדר היום מס' 1. </w:t>
      </w:r>
    </w:p>
    <w:p w14:paraId="6B566626" w14:textId="77777777" w:rsidR="00AD5428" w:rsidRPr="00AD5428" w:rsidRDefault="00AD5428" w:rsidP="00AD5428">
      <w:pPr>
        <w:bidi/>
        <w:jc w:val="both"/>
        <w:rPr>
          <w:rFonts w:cs="David" w:hint="cs"/>
          <w:rtl/>
        </w:rPr>
      </w:pPr>
    </w:p>
    <w:p w14:paraId="6C99ABB3" w14:textId="77777777" w:rsidR="00AD5428" w:rsidRPr="00AD5428" w:rsidRDefault="00AD5428" w:rsidP="00AD5428">
      <w:pPr>
        <w:bidi/>
        <w:jc w:val="both"/>
        <w:rPr>
          <w:rFonts w:cs="David" w:hint="cs"/>
          <w:u w:val="single"/>
          <w:rtl/>
        </w:rPr>
      </w:pPr>
      <w:r w:rsidRPr="00AD5428">
        <w:rPr>
          <w:rFonts w:cs="David" w:hint="cs"/>
          <w:u w:val="single"/>
          <w:rtl/>
        </w:rPr>
        <w:t>אברהם רביץ:</w:t>
      </w:r>
    </w:p>
    <w:p w14:paraId="5E5CE172" w14:textId="77777777" w:rsidR="00AD5428" w:rsidRPr="00AD5428" w:rsidRDefault="00AD5428" w:rsidP="00AD5428">
      <w:pPr>
        <w:bidi/>
        <w:jc w:val="both"/>
        <w:rPr>
          <w:rFonts w:cs="David" w:hint="cs"/>
          <w:rtl/>
        </w:rPr>
      </w:pPr>
    </w:p>
    <w:p w14:paraId="2C41B027" w14:textId="77777777" w:rsidR="00AD5428" w:rsidRPr="00AD5428" w:rsidRDefault="00AD5428" w:rsidP="00AD5428">
      <w:pPr>
        <w:bidi/>
        <w:ind w:firstLine="567"/>
        <w:jc w:val="both"/>
        <w:rPr>
          <w:rFonts w:cs="David" w:hint="cs"/>
          <w:rtl/>
        </w:rPr>
      </w:pPr>
      <w:r w:rsidRPr="00AD5428">
        <w:rPr>
          <w:rFonts w:cs="David" w:hint="cs"/>
          <w:rtl/>
        </w:rPr>
        <w:t xml:space="preserve">הבעיה היא חוקית. </w:t>
      </w:r>
    </w:p>
    <w:p w14:paraId="6F0F848F" w14:textId="77777777" w:rsidR="00AD5428" w:rsidRPr="00AD5428" w:rsidRDefault="00AD5428" w:rsidP="00AD5428">
      <w:pPr>
        <w:bidi/>
        <w:ind w:firstLine="567"/>
        <w:jc w:val="both"/>
        <w:rPr>
          <w:rFonts w:cs="David" w:hint="cs"/>
          <w:rtl/>
        </w:rPr>
      </w:pPr>
    </w:p>
    <w:p w14:paraId="415D4B39"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331BAB7D" w14:textId="77777777" w:rsidR="00AD5428" w:rsidRPr="00AD5428" w:rsidRDefault="00AD5428" w:rsidP="00AD5428">
      <w:pPr>
        <w:bidi/>
        <w:ind w:firstLine="567"/>
        <w:jc w:val="both"/>
        <w:rPr>
          <w:rFonts w:cs="David" w:hint="cs"/>
          <w:rtl/>
        </w:rPr>
      </w:pPr>
    </w:p>
    <w:p w14:paraId="478EB5D3" w14:textId="77777777" w:rsidR="00AD5428" w:rsidRPr="00AD5428" w:rsidRDefault="00AD5428" w:rsidP="00AD5428">
      <w:pPr>
        <w:bidi/>
        <w:ind w:firstLine="567"/>
        <w:jc w:val="both"/>
        <w:rPr>
          <w:rFonts w:cs="David" w:hint="cs"/>
          <w:rtl/>
        </w:rPr>
      </w:pPr>
      <w:r w:rsidRPr="00AD5428">
        <w:rPr>
          <w:rFonts w:cs="David" w:hint="cs"/>
          <w:rtl/>
        </w:rPr>
        <w:t>אפשר להפוך את ההחלטה, כל עוד הישיבה לא הסתיימה.</w:t>
      </w:r>
    </w:p>
    <w:p w14:paraId="48E22A35" w14:textId="77777777" w:rsidR="00AD5428" w:rsidRPr="00AD5428" w:rsidRDefault="00AD5428" w:rsidP="00AD5428">
      <w:pPr>
        <w:bidi/>
        <w:jc w:val="both"/>
        <w:rPr>
          <w:rFonts w:cs="David" w:hint="cs"/>
          <w:rtl/>
        </w:rPr>
      </w:pPr>
    </w:p>
    <w:p w14:paraId="277A02D4" w14:textId="77777777" w:rsidR="00AD5428" w:rsidRPr="00AD5428" w:rsidRDefault="00AD5428" w:rsidP="00AD5428">
      <w:pPr>
        <w:bidi/>
        <w:jc w:val="both"/>
        <w:rPr>
          <w:rFonts w:cs="David" w:hint="cs"/>
          <w:u w:val="single"/>
          <w:rtl/>
        </w:rPr>
      </w:pPr>
      <w:r w:rsidRPr="00AD5428">
        <w:rPr>
          <w:rFonts w:cs="David" w:hint="cs"/>
          <w:u w:val="single"/>
          <w:rtl/>
        </w:rPr>
        <w:t>מאיר פרוש:</w:t>
      </w:r>
    </w:p>
    <w:p w14:paraId="0ECB551D" w14:textId="77777777" w:rsidR="00AD5428" w:rsidRPr="00AD5428" w:rsidRDefault="00AD5428" w:rsidP="00AD5428">
      <w:pPr>
        <w:bidi/>
        <w:jc w:val="both"/>
        <w:rPr>
          <w:rFonts w:cs="David" w:hint="cs"/>
          <w:u w:val="single"/>
          <w:rtl/>
        </w:rPr>
      </w:pPr>
    </w:p>
    <w:p w14:paraId="298CE1B3" w14:textId="77777777" w:rsidR="00AD5428" w:rsidRPr="00AD5428" w:rsidRDefault="00AD5428" w:rsidP="00AD5428">
      <w:pPr>
        <w:bidi/>
        <w:jc w:val="both"/>
        <w:rPr>
          <w:rFonts w:cs="David" w:hint="cs"/>
          <w:rtl/>
        </w:rPr>
      </w:pPr>
      <w:r w:rsidRPr="00AD5428">
        <w:rPr>
          <w:rFonts w:cs="David" w:hint="cs"/>
          <w:rtl/>
        </w:rPr>
        <w:tab/>
        <w:t xml:space="preserve">אני מבקש לוועדת חוקה. </w:t>
      </w:r>
    </w:p>
    <w:p w14:paraId="1CBB514B" w14:textId="77777777" w:rsidR="00AD5428" w:rsidRPr="00AD5428" w:rsidRDefault="00AD5428" w:rsidP="00AD5428">
      <w:pPr>
        <w:bidi/>
        <w:jc w:val="both"/>
        <w:rPr>
          <w:rFonts w:cs="David" w:hint="cs"/>
          <w:u w:val="single"/>
          <w:rtl/>
        </w:rPr>
      </w:pPr>
    </w:p>
    <w:p w14:paraId="592A65BD" w14:textId="77777777" w:rsidR="00AD5428" w:rsidRPr="00AD5428" w:rsidRDefault="00AD5428" w:rsidP="00AD5428">
      <w:pPr>
        <w:bidi/>
        <w:jc w:val="both"/>
        <w:rPr>
          <w:rFonts w:cs="David" w:hint="cs"/>
          <w:u w:val="single"/>
          <w:rtl/>
        </w:rPr>
      </w:pPr>
      <w:r w:rsidRPr="00AD5428">
        <w:rPr>
          <w:rFonts w:cs="David" w:hint="cs"/>
          <w:u w:val="single"/>
          <w:rtl/>
        </w:rPr>
        <w:t>גדעון סער:</w:t>
      </w:r>
    </w:p>
    <w:p w14:paraId="4A8DE60A" w14:textId="77777777" w:rsidR="00AD5428" w:rsidRPr="00AD5428" w:rsidRDefault="00AD5428" w:rsidP="00AD5428">
      <w:pPr>
        <w:bidi/>
        <w:ind w:firstLine="567"/>
        <w:jc w:val="both"/>
        <w:rPr>
          <w:rFonts w:cs="David" w:hint="cs"/>
          <w:rtl/>
        </w:rPr>
      </w:pPr>
    </w:p>
    <w:p w14:paraId="40BEFA6E" w14:textId="77777777" w:rsidR="00AD5428" w:rsidRPr="00AD5428" w:rsidRDefault="00AD5428" w:rsidP="00AD5428">
      <w:pPr>
        <w:bidi/>
        <w:ind w:firstLine="567"/>
        <w:jc w:val="both"/>
        <w:rPr>
          <w:rFonts w:cs="David" w:hint="cs"/>
          <w:rtl/>
        </w:rPr>
      </w:pPr>
      <w:r w:rsidRPr="00AD5428">
        <w:rPr>
          <w:rFonts w:cs="David" w:hint="cs"/>
          <w:rtl/>
        </w:rPr>
        <w:t xml:space="preserve">אתה רק תחכה שם יותר זמן. </w:t>
      </w:r>
    </w:p>
    <w:p w14:paraId="799A1DE8" w14:textId="77777777" w:rsidR="00AD5428" w:rsidRPr="00AD5428" w:rsidRDefault="00AD5428" w:rsidP="00AD5428">
      <w:pPr>
        <w:bidi/>
        <w:jc w:val="both"/>
        <w:rPr>
          <w:rFonts w:cs="David" w:hint="cs"/>
          <w:rtl/>
        </w:rPr>
      </w:pPr>
      <w:r w:rsidRPr="00AD5428">
        <w:rPr>
          <w:rFonts w:cs="David"/>
          <w:rtl/>
        </w:rPr>
        <w:br w:type="page"/>
      </w:r>
    </w:p>
    <w:p w14:paraId="287A4638" w14:textId="77777777" w:rsidR="00AD5428" w:rsidRPr="00AD5428" w:rsidRDefault="00AD5428" w:rsidP="00AD5428">
      <w:pPr>
        <w:bidi/>
        <w:jc w:val="both"/>
        <w:rPr>
          <w:rFonts w:cs="David" w:hint="cs"/>
          <w:u w:val="single"/>
          <w:rtl/>
        </w:rPr>
      </w:pPr>
      <w:r w:rsidRPr="00AD5428">
        <w:rPr>
          <w:rFonts w:cs="David" w:hint="cs"/>
          <w:u w:val="single"/>
          <w:rtl/>
        </w:rPr>
        <w:t>אברהם רביץ:</w:t>
      </w:r>
    </w:p>
    <w:p w14:paraId="75E48C69" w14:textId="77777777" w:rsidR="00AD5428" w:rsidRPr="00AD5428" w:rsidRDefault="00AD5428" w:rsidP="00AD5428">
      <w:pPr>
        <w:bidi/>
        <w:jc w:val="both"/>
        <w:rPr>
          <w:rFonts w:cs="David" w:hint="cs"/>
          <w:rtl/>
        </w:rPr>
      </w:pPr>
    </w:p>
    <w:p w14:paraId="5BEB8F94" w14:textId="77777777" w:rsidR="00AD5428" w:rsidRPr="00AD5428" w:rsidRDefault="00AD5428" w:rsidP="00AD5428">
      <w:pPr>
        <w:bidi/>
        <w:jc w:val="both"/>
        <w:rPr>
          <w:rFonts w:cs="David" w:hint="cs"/>
          <w:rtl/>
        </w:rPr>
      </w:pPr>
      <w:r w:rsidRPr="00AD5428">
        <w:rPr>
          <w:rFonts w:cs="David" w:hint="cs"/>
          <w:rtl/>
        </w:rPr>
        <w:tab/>
        <w:t xml:space="preserve">זאת באמת שאלה עקרונית, זה לא מהיום להיום. </w:t>
      </w:r>
    </w:p>
    <w:p w14:paraId="76F00F48" w14:textId="77777777" w:rsidR="00AD5428" w:rsidRPr="00AD5428" w:rsidRDefault="00AD5428" w:rsidP="00AD5428">
      <w:pPr>
        <w:bidi/>
        <w:ind w:firstLine="567"/>
        <w:jc w:val="both"/>
        <w:rPr>
          <w:rFonts w:cs="David" w:hint="cs"/>
          <w:rtl/>
        </w:rPr>
      </w:pPr>
    </w:p>
    <w:p w14:paraId="72873A49"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48D3E98C" w14:textId="77777777" w:rsidR="00AD5428" w:rsidRPr="00AD5428" w:rsidRDefault="00AD5428" w:rsidP="00AD5428">
      <w:pPr>
        <w:bidi/>
        <w:jc w:val="both"/>
        <w:rPr>
          <w:rFonts w:cs="David" w:hint="cs"/>
          <w:rtl/>
        </w:rPr>
      </w:pPr>
    </w:p>
    <w:p w14:paraId="04B37069" w14:textId="77777777" w:rsidR="00AD5428" w:rsidRPr="00AD5428" w:rsidRDefault="00AD5428" w:rsidP="00AD5428">
      <w:pPr>
        <w:bidi/>
        <w:ind w:firstLine="567"/>
        <w:jc w:val="both"/>
        <w:rPr>
          <w:rFonts w:cs="David" w:hint="cs"/>
          <w:rtl/>
        </w:rPr>
      </w:pPr>
      <w:r w:rsidRPr="00AD5428">
        <w:rPr>
          <w:rFonts w:cs="David" w:hint="cs"/>
          <w:rtl/>
        </w:rPr>
        <w:t>מי בעד הרביזיה?</w:t>
      </w:r>
    </w:p>
    <w:p w14:paraId="72EC29BC" w14:textId="77777777" w:rsidR="00AD5428" w:rsidRPr="00AD5428" w:rsidRDefault="00AD5428" w:rsidP="00AD5428">
      <w:pPr>
        <w:bidi/>
        <w:jc w:val="both"/>
        <w:rPr>
          <w:rFonts w:cs="David" w:hint="cs"/>
          <w:rtl/>
        </w:rPr>
      </w:pPr>
    </w:p>
    <w:p w14:paraId="6909F6F9" w14:textId="77777777" w:rsidR="00AD5428" w:rsidRPr="00AD5428" w:rsidRDefault="00AD5428" w:rsidP="00AD5428">
      <w:pPr>
        <w:bidi/>
        <w:jc w:val="both"/>
        <w:rPr>
          <w:rFonts w:cs="David" w:hint="cs"/>
          <w:b/>
          <w:bCs/>
          <w:rtl/>
        </w:rPr>
      </w:pPr>
      <w:r w:rsidRPr="00AD5428">
        <w:rPr>
          <w:rFonts w:cs="David" w:hint="cs"/>
          <w:b/>
          <w:bCs/>
          <w:rtl/>
        </w:rPr>
        <w:t>הצבעה</w:t>
      </w:r>
    </w:p>
    <w:p w14:paraId="3E549B07" w14:textId="77777777" w:rsidR="00AD5428" w:rsidRPr="00AD5428" w:rsidRDefault="00AD5428" w:rsidP="00AD5428">
      <w:pPr>
        <w:bidi/>
        <w:jc w:val="both"/>
        <w:rPr>
          <w:rFonts w:cs="David" w:hint="cs"/>
          <w:rtl/>
        </w:rPr>
      </w:pPr>
    </w:p>
    <w:p w14:paraId="4ECC3CF3" w14:textId="77777777" w:rsidR="00AD5428" w:rsidRPr="00AD5428" w:rsidRDefault="00AD5428" w:rsidP="00AD5428">
      <w:pPr>
        <w:bidi/>
        <w:jc w:val="both"/>
        <w:rPr>
          <w:rFonts w:cs="David" w:hint="cs"/>
          <w:rtl/>
        </w:rPr>
      </w:pPr>
      <w:r w:rsidRPr="00AD5428">
        <w:rPr>
          <w:rFonts w:cs="David" w:hint="cs"/>
          <w:rtl/>
        </w:rPr>
        <w:t>בעד - 5</w:t>
      </w:r>
    </w:p>
    <w:p w14:paraId="0C4B1537"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377997C7"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אין</w:t>
      </w:r>
    </w:p>
    <w:p w14:paraId="4EC07AFE" w14:textId="77777777" w:rsidR="00AD5428" w:rsidRPr="00AD5428" w:rsidRDefault="00AD5428" w:rsidP="00AD5428">
      <w:pPr>
        <w:bidi/>
        <w:jc w:val="both"/>
        <w:rPr>
          <w:rFonts w:cs="David" w:hint="cs"/>
          <w:rtl/>
        </w:rPr>
      </w:pPr>
    </w:p>
    <w:p w14:paraId="493B49F9"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0291BE49" w14:textId="77777777" w:rsidR="00AD5428" w:rsidRPr="00AD5428" w:rsidRDefault="00AD5428" w:rsidP="00AD5428">
      <w:pPr>
        <w:bidi/>
        <w:jc w:val="both"/>
        <w:rPr>
          <w:rFonts w:cs="David" w:hint="cs"/>
          <w:rtl/>
        </w:rPr>
      </w:pPr>
    </w:p>
    <w:p w14:paraId="2C3DAE6B" w14:textId="77777777" w:rsidR="00AD5428" w:rsidRPr="00AD5428" w:rsidRDefault="00AD5428" w:rsidP="00AD5428">
      <w:pPr>
        <w:bidi/>
        <w:jc w:val="both"/>
        <w:rPr>
          <w:rFonts w:cs="David" w:hint="cs"/>
          <w:rtl/>
        </w:rPr>
      </w:pPr>
      <w:r w:rsidRPr="00AD5428">
        <w:rPr>
          <w:rFonts w:cs="David" w:hint="cs"/>
          <w:rtl/>
        </w:rPr>
        <w:tab/>
        <w:t xml:space="preserve">5 בעד, אין מתנגדים אין נמנעים. </w:t>
      </w:r>
    </w:p>
    <w:p w14:paraId="555905AE" w14:textId="77777777" w:rsidR="00AD5428" w:rsidRPr="00AD5428" w:rsidRDefault="00AD5428" w:rsidP="00AD5428">
      <w:pPr>
        <w:bidi/>
        <w:jc w:val="both"/>
        <w:rPr>
          <w:rFonts w:cs="David" w:hint="cs"/>
          <w:rtl/>
        </w:rPr>
      </w:pPr>
    </w:p>
    <w:p w14:paraId="533BC7A4" w14:textId="77777777" w:rsidR="00AD5428" w:rsidRPr="00AD5428" w:rsidRDefault="00AD5428" w:rsidP="00AD5428">
      <w:pPr>
        <w:bidi/>
        <w:jc w:val="both"/>
        <w:rPr>
          <w:rFonts w:cs="David" w:hint="cs"/>
          <w:u w:val="single"/>
          <w:rtl/>
        </w:rPr>
      </w:pPr>
      <w:r w:rsidRPr="00AD5428">
        <w:rPr>
          <w:rFonts w:cs="David" w:hint="cs"/>
          <w:u w:val="single"/>
          <w:rtl/>
        </w:rPr>
        <w:t>מאיר פרוש:</w:t>
      </w:r>
    </w:p>
    <w:p w14:paraId="3766B9D7" w14:textId="77777777" w:rsidR="00AD5428" w:rsidRPr="00AD5428" w:rsidRDefault="00AD5428" w:rsidP="00AD5428">
      <w:pPr>
        <w:bidi/>
        <w:jc w:val="both"/>
        <w:rPr>
          <w:rFonts w:cs="David" w:hint="cs"/>
          <w:u w:val="single"/>
          <w:rtl/>
        </w:rPr>
      </w:pPr>
    </w:p>
    <w:p w14:paraId="7AF45015" w14:textId="77777777" w:rsidR="00AD5428" w:rsidRPr="00AD5428" w:rsidRDefault="00AD5428" w:rsidP="00AD5428">
      <w:pPr>
        <w:bidi/>
        <w:jc w:val="both"/>
        <w:rPr>
          <w:rFonts w:cs="David" w:hint="cs"/>
          <w:rtl/>
        </w:rPr>
      </w:pPr>
      <w:r w:rsidRPr="00AD5428">
        <w:rPr>
          <w:rFonts w:cs="David" w:hint="cs"/>
          <w:rtl/>
        </w:rPr>
        <w:tab/>
        <w:t xml:space="preserve">אני מבקש שההצעה תידון בוועדת חוקה חוק ומשפט. </w:t>
      </w:r>
    </w:p>
    <w:p w14:paraId="09B133D0" w14:textId="77777777" w:rsidR="00AD5428" w:rsidRPr="00AD5428" w:rsidRDefault="00AD5428" w:rsidP="00AD5428">
      <w:pPr>
        <w:bidi/>
        <w:jc w:val="both"/>
        <w:rPr>
          <w:rFonts w:cs="David" w:hint="cs"/>
          <w:rtl/>
        </w:rPr>
      </w:pPr>
    </w:p>
    <w:p w14:paraId="6E1D618A"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7833E710" w14:textId="77777777" w:rsidR="00AD5428" w:rsidRPr="00AD5428" w:rsidRDefault="00AD5428" w:rsidP="00AD5428">
      <w:pPr>
        <w:bidi/>
        <w:jc w:val="both"/>
        <w:rPr>
          <w:rFonts w:cs="David" w:hint="cs"/>
          <w:rtl/>
        </w:rPr>
      </w:pPr>
    </w:p>
    <w:p w14:paraId="7A343B6F" w14:textId="77777777" w:rsidR="00AD5428" w:rsidRPr="00AD5428" w:rsidRDefault="00AD5428" w:rsidP="00AD5428">
      <w:pPr>
        <w:bidi/>
        <w:jc w:val="both"/>
        <w:rPr>
          <w:rFonts w:cs="David" w:hint="cs"/>
          <w:rtl/>
        </w:rPr>
      </w:pPr>
      <w:r w:rsidRPr="00AD5428">
        <w:rPr>
          <w:rFonts w:cs="David" w:hint="cs"/>
          <w:rtl/>
        </w:rPr>
        <w:tab/>
        <w:t>מי בעד להעביר את זה לוועדת חוקה חוק ומשפט?</w:t>
      </w:r>
    </w:p>
    <w:p w14:paraId="40D8FD72" w14:textId="77777777" w:rsidR="00AD5428" w:rsidRPr="00AD5428" w:rsidRDefault="00AD5428" w:rsidP="00AD5428">
      <w:pPr>
        <w:bidi/>
        <w:jc w:val="both"/>
        <w:rPr>
          <w:rFonts w:cs="David" w:hint="cs"/>
          <w:rtl/>
        </w:rPr>
      </w:pPr>
    </w:p>
    <w:p w14:paraId="5F7FDC73" w14:textId="77777777" w:rsidR="00AD5428" w:rsidRPr="00AD5428" w:rsidRDefault="00AD5428" w:rsidP="00AD5428">
      <w:pPr>
        <w:bidi/>
        <w:jc w:val="both"/>
        <w:rPr>
          <w:rFonts w:cs="David" w:hint="cs"/>
          <w:b/>
          <w:bCs/>
          <w:rtl/>
        </w:rPr>
      </w:pPr>
      <w:r w:rsidRPr="00AD5428">
        <w:rPr>
          <w:rFonts w:cs="David" w:hint="cs"/>
          <w:b/>
          <w:bCs/>
          <w:rtl/>
        </w:rPr>
        <w:t>הצבעה</w:t>
      </w:r>
    </w:p>
    <w:p w14:paraId="4739000B" w14:textId="77777777" w:rsidR="00AD5428" w:rsidRPr="00AD5428" w:rsidRDefault="00AD5428" w:rsidP="00AD5428">
      <w:pPr>
        <w:bidi/>
        <w:jc w:val="both"/>
        <w:rPr>
          <w:rFonts w:cs="David" w:hint="cs"/>
          <w:rtl/>
        </w:rPr>
      </w:pPr>
    </w:p>
    <w:p w14:paraId="70C37EC9"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5</w:t>
      </w:r>
    </w:p>
    <w:p w14:paraId="16E3C83A"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3B851F6E"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אין</w:t>
      </w:r>
    </w:p>
    <w:p w14:paraId="7D1387F0" w14:textId="77777777" w:rsidR="00AD5428" w:rsidRPr="00AD5428" w:rsidRDefault="00AD5428" w:rsidP="00AD5428">
      <w:pPr>
        <w:bidi/>
        <w:jc w:val="both"/>
        <w:rPr>
          <w:rFonts w:cs="David" w:hint="cs"/>
          <w:rtl/>
        </w:rPr>
      </w:pPr>
    </w:p>
    <w:p w14:paraId="7152FF3D"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1816CD82" w14:textId="77777777" w:rsidR="00AD5428" w:rsidRPr="00AD5428" w:rsidRDefault="00AD5428" w:rsidP="00AD5428">
      <w:pPr>
        <w:bidi/>
        <w:jc w:val="both"/>
        <w:rPr>
          <w:rFonts w:cs="David" w:hint="cs"/>
          <w:rtl/>
        </w:rPr>
      </w:pPr>
    </w:p>
    <w:p w14:paraId="3DD6C1ED" w14:textId="77777777" w:rsidR="00AD5428" w:rsidRPr="00AD5428" w:rsidRDefault="00AD5428" w:rsidP="00AD5428">
      <w:pPr>
        <w:bidi/>
        <w:ind w:firstLine="567"/>
        <w:jc w:val="both"/>
        <w:rPr>
          <w:rFonts w:cs="David" w:hint="cs"/>
          <w:rtl/>
        </w:rPr>
      </w:pPr>
      <w:r w:rsidRPr="00AD5428">
        <w:rPr>
          <w:rFonts w:cs="David" w:hint="cs"/>
          <w:rtl/>
        </w:rPr>
        <w:t xml:space="preserve">5 בעד אין מתנגדים אין נמנעים, ההצעה תועבר לוועדת חוקה חוק ומשפט. </w:t>
      </w:r>
    </w:p>
    <w:p w14:paraId="72DA88CC" w14:textId="77777777" w:rsidR="00AD5428" w:rsidRPr="00AD5428" w:rsidRDefault="00AD5428" w:rsidP="00AD5428">
      <w:pPr>
        <w:bidi/>
        <w:jc w:val="both"/>
        <w:rPr>
          <w:rFonts w:cs="David" w:hint="cs"/>
          <w:rtl/>
        </w:rPr>
      </w:pPr>
    </w:p>
    <w:p w14:paraId="44BEE2EF" w14:textId="77777777" w:rsidR="00AD5428" w:rsidRPr="00AD5428" w:rsidRDefault="00AD5428" w:rsidP="00AD5428">
      <w:pPr>
        <w:bidi/>
        <w:jc w:val="both"/>
        <w:rPr>
          <w:rFonts w:cs="David" w:hint="cs"/>
          <w:rtl/>
        </w:rPr>
      </w:pPr>
      <w:r w:rsidRPr="00AD5428">
        <w:rPr>
          <w:rFonts w:cs="David" w:hint="cs"/>
          <w:rtl/>
        </w:rPr>
        <w:tab/>
        <w:t xml:space="preserve">יש כאן עוד עניין של מיזוג טכני. יש לי מכתב של יושב ראש ועדת החוקה למיזוג הצעות חוק. הצעת חוק הדיינים (תיקון מספר 24 </w:t>
      </w:r>
      <w:r w:rsidRPr="00AD5428">
        <w:rPr>
          <w:rFonts w:cs="David"/>
          <w:rtl/>
        </w:rPr>
        <w:t>–</w:t>
      </w:r>
      <w:r w:rsidRPr="00AD5428">
        <w:rPr>
          <w:rFonts w:cs="David" w:hint="cs"/>
          <w:rtl/>
        </w:rPr>
        <w:t xml:space="preserve"> כללי אתיקה לדיינים), תשס"ו-2006 (מ/264); הצעת חוק הדיינים (תיקון </w:t>
      </w:r>
      <w:r w:rsidRPr="00AD5428">
        <w:rPr>
          <w:rFonts w:cs="David"/>
          <w:rtl/>
        </w:rPr>
        <w:t>–</w:t>
      </w:r>
      <w:r w:rsidRPr="00AD5428">
        <w:rPr>
          <w:rFonts w:cs="David" w:hint="cs"/>
          <w:rtl/>
        </w:rPr>
        <w:t xml:space="preserve"> כללי אתיקה לדיינים), התשס"ז-2006 (פ1659/17); הצעת חוק הדיינים (תיקון </w:t>
      </w:r>
      <w:r w:rsidRPr="00AD5428">
        <w:rPr>
          <w:rFonts w:cs="David"/>
          <w:rtl/>
        </w:rPr>
        <w:t>–</w:t>
      </w:r>
      <w:r w:rsidRPr="00AD5428">
        <w:rPr>
          <w:rFonts w:cs="David" w:hint="cs"/>
          <w:rtl/>
        </w:rPr>
        <w:t xml:space="preserve"> כללי אתיקה לדיינים), התשס"ז-2006 (פ/1626/17).</w:t>
      </w:r>
    </w:p>
    <w:p w14:paraId="6A14C928" w14:textId="77777777" w:rsidR="00AD5428" w:rsidRPr="00AD5428" w:rsidRDefault="00AD5428" w:rsidP="00AD5428">
      <w:pPr>
        <w:bidi/>
        <w:jc w:val="both"/>
        <w:rPr>
          <w:rFonts w:cs="David" w:hint="cs"/>
          <w:rtl/>
        </w:rPr>
      </w:pPr>
    </w:p>
    <w:p w14:paraId="3A75F7AC" w14:textId="77777777" w:rsidR="00AD5428" w:rsidRPr="00AD5428" w:rsidRDefault="00AD5428" w:rsidP="00AD5428">
      <w:pPr>
        <w:bidi/>
        <w:jc w:val="both"/>
        <w:rPr>
          <w:rFonts w:cs="David" w:hint="cs"/>
          <w:rtl/>
        </w:rPr>
      </w:pPr>
      <w:r w:rsidRPr="00AD5428">
        <w:rPr>
          <w:rFonts w:cs="David" w:hint="cs"/>
          <w:rtl/>
        </w:rPr>
        <w:tab/>
        <w:t>"בהתאם להוראות סעיף 122 לתקנון הכנסת, אבקשך להביא לאישור ועדת הכנסת את בקשתי למזג את שלושת הצעות החוק שבנדון, ולהביאן לקריאה שניה ושלישית כהצעת חוק אחת". מי בעד המיזוג?</w:t>
      </w:r>
    </w:p>
    <w:p w14:paraId="5AAB49CA" w14:textId="77777777" w:rsidR="00AD5428" w:rsidRPr="00AD5428" w:rsidRDefault="00AD5428" w:rsidP="00AD5428">
      <w:pPr>
        <w:bidi/>
        <w:jc w:val="both"/>
        <w:rPr>
          <w:rFonts w:cs="David" w:hint="cs"/>
          <w:rtl/>
        </w:rPr>
      </w:pPr>
    </w:p>
    <w:p w14:paraId="783AAF15" w14:textId="77777777" w:rsidR="00AD5428" w:rsidRPr="00AD5428" w:rsidRDefault="00AD5428" w:rsidP="00AD5428">
      <w:pPr>
        <w:bidi/>
        <w:jc w:val="both"/>
        <w:rPr>
          <w:rFonts w:cs="David" w:hint="cs"/>
          <w:b/>
          <w:bCs/>
          <w:rtl/>
        </w:rPr>
      </w:pPr>
      <w:r w:rsidRPr="00AD5428">
        <w:rPr>
          <w:rFonts w:cs="David" w:hint="cs"/>
          <w:b/>
          <w:bCs/>
          <w:rtl/>
        </w:rPr>
        <w:t>הצבעה</w:t>
      </w:r>
    </w:p>
    <w:p w14:paraId="7E5BBDA0" w14:textId="77777777" w:rsidR="00AD5428" w:rsidRPr="00AD5428" w:rsidRDefault="00AD5428" w:rsidP="00AD5428">
      <w:pPr>
        <w:bidi/>
        <w:jc w:val="both"/>
        <w:rPr>
          <w:rFonts w:cs="David" w:hint="cs"/>
          <w:rtl/>
        </w:rPr>
      </w:pPr>
    </w:p>
    <w:p w14:paraId="20868CDA"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רוב</w:t>
      </w:r>
    </w:p>
    <w:p w14:paraId="64D6460F"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0B4A9681"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אין</w:t>
      </w:r>
    </w:p>
    <w:p w14:paraId="477C794D" w14:textId="77777777" w:rsidR="00AD5428" w:rsidRPr="00AD5428" w:rsidRDefault="00AD5428" w:rsidP="00AD5428">
      <w:pPr>
        <w:bidi/>
        <w:jc w:val="both"/>
        <w:rPr>
          <w:rFonts w:cs="David" w:hint="cs"/>
          <w:rtl/>
        </w:rPr>
      </w:pPr>
    </w:p>
    <w:p w14:paraId="0D465FC9"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5FD54935" w14:textId="77777777" w:rsidR="00AD5428" w:rsidRPr="00AD5428" w:rsidRDefault="00AD5428" w:rsidP="00AD5428">
      <w:pPr>
        <w:bidi/>
        <w:jc w:val="both"/>
        <w:rPr>
          <w:rFonts w:cs="David" w:hint="cs"/>
          <w:rtl/>
        </w:rPr>
      </w:pPr>
    </w:p>
    <w:p w14:paraId="14665005" w14:textId="77777777" w:rsidR="00AD5428" w:rsidRPr="00AD5428" w:rsidRDefault="00AD5428" w:rsidP="00AD5428">
      <w:pPr>
        <w:bidi/>
        <w:ind w:firstLine="567"/>
        <w:jc w:val="both"/>
        <w:rPr>
          <w:rFonts w:cs="David" w:hint="cs"/>
          <w:rtl/>
        </w:rPr>
      </w:pPr>
      <w:r w:rsidRPr="00AD5428">
        <w:rPr>
          <w:rFonts w:cs="David" w:hint="cs"/>
          <w:rtl/>
        </w:rPr>
        <w:t>התקבל פה אחד.</w:t>
      </w:r>
    </w:p>
    <w:p w14:paraId="34189A85" w14:textId="77777777" w:rsidR="00AD5428" w:rsidRPr="00AD5428" w:rsidRDefault="00AD5428" w:rsidP="00AD5428">
      <w:pPr>
        <w:bidi/>
        <w:jc w:val="both"/>
        <w:rPr>
          <w:rFonts w:cs="David" w:hint="cs"/>
          <w:rtl/>
        </w:rPr>
      </w:pPr>
    </w:p>
    <w:p w14:paraId="2EECBDD4" w14:textId="77777777" w:rsidR="00AD5428" w:rsidRPr="00AD5428" w:rsidRDefault="00AD5428" w:rsidP="00AD5428">
      <w:pPr>
        <w:bidi/>
        <w:jc w:val="both"/>
        <w:rPr>
          <w:rFonts w:cs="David" w:hint="cs"/>
          <w:b/>
          <w:bCs/>
          <w:rtl/>
        </w:rPr>
      </w:pPr>
      <w:r w:rsidRPr="00AD5428">
        <w:rPr>
          <w:rFonts w:cs="David" w:hint="cs"/>
          <w:b/>
          <w:bCs/>
          <w:rtl/>
        </w:rPr>
        <w:t>(הפסקה  11:40 עד 11:55)</w:t>
      </w:r>
    </w:p>
    <w:p w14:paraId="4B3B3BDE" w14:textId="77777777" w:rsidR="00AD5428" w:rsidRPr="00AD5428" w:rsidRDefault="00AD5428" w:rsidP="00AD5428">
      <w:pPr>
        <w:bidi/>
        <w:jc w:val="both"/>
        <w:rPr>
          <w:rFonts w:cs="David" w:hint="cs"/>
          <w:rtl/>
        </w:rPr>
      </w:pPr>
    </w:p>
    <w:p w14:paraId="3A7482EC" w14:textId="77777777" w:rsidR="00AD5428" w:rsidRPr="00AD5428" w:rsidRDefault="00AD5428" w:rsidP="00AD5428">
      <w:pPr>
        <w:bidi/>
        <w:jc w:val="both"/>
        <w:rPr>
          <w:rFonts w:cs="David" w:hint="cs"/>
          <w:b/>
          <w:bCs/>
          <w:u w:val="single"/>
          <w:rtl/>
        </w:rPr>
      </w:pPr>
      <w:r w:rsidRPr="00AD5428">
        <w:rPr>
          <w:rFonts w:cs="David"/>
          <w:rtl/>
        </w:rPr>
        <w:br w:type="page"/>
      </w:r>
      <w:r w:rsidRPr="00AD5428">
        <w:rPr>
          <w:rFonts w:cs="David" w:hint="cs"/>
          <w:b/>
          <w:bCs/>
          <w:u w:val="single"/>
          <w:rtl/>
        </w:rPr>
        <w:t>ז. בקשת חבר הכנסת דוד אזולאי להקדמת הדיון בהצעת חוק שירותי הדת היהודיים (תיקון חלוקת הוצאות תקציב המועצות הדתיות), התשס"ז-2006 (פ/1871/17), לפני הקריאה הטרומית</w:t>
      </w:r>
    </w:p>
    <w:p w14:paraId="22CF7852" w14:textId="77777777" w:rsidR="00AD5428" w:rsidRPr="00AD5428" w:rsidRDefault="00AD5428" w:rsidP="00AD5428">
      <w:pPr>
        <w:bidi/>
        <w:jc w:val="both"/>
        <w:rPr>
          <w:rFonts w:cs="David" w:hint="cs"/>
          <w:rtl/>
        </w:rPr>
      </w:pPr>
    </w:p>
    <w:p w14:paraId="0C479A70"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31FC7A74" w14:textId="77777777" w:rsidR="00AD5428" w:rsidRPr="00AD5428" w:rsidRDefault="00AD5428" w:rsidP="00AD5428">
      <w:pPr>
        <w:bidi/>
        <w:jc w:val="both"/>
        <w:rPr>
          <w:rFonts w:cs="David" w:hint="cs"/>
          <w:rtl/>
        </w:rPr>
      </w:pPr>
    </w:p>
    <w:p w14:paraId="3DF27DB8" w14:textId="77777777" w:rsidR="00AD5428" w:rsidRPr="00AD5428" w:rsidRDefault="00AD5428" w:rsidP="00AD5428">
      <w:pPr>
        <w:bidi/>
        <w:jc w:val="both"/>
        <w:rPr>
          <w:rFonts w:cs="David" w:hint="cs"/>
          <w:rtl/>
        </w:rPr>
      </w:pPr>
      <w:r w:rsidRPr="00AD5428">
        <w:rPr>
          <w:rFonts w:cs="David" w:hint="cs"/>
          <w:rtl/>
        </w:rPr>
        <w:tab/>
        <w:t xml:space="preserve">אני פותחת ישיבה של ועדת הכנסת בעניין פטור מחובת הנחה, הצעתו של חבר הכנסת דוד אזולאי בהצעת החוק שירותי הדת היהודיים (תיקון חלוקת הוצאות תקציב המועצות הדתיות), התשס"ז-2006 (פ/1871/17). </w:t>
      </w:r>
    </w:p>
    <w:p w14:paraId="1ACDE3EC" w14:textId="77777777" w:rsidR="00AD5428" w:rsidRPr="00AD5428" w:rsidRDefault="00AD5428" w:rsidP="00AD5428">
      <w:pPr>
        <w:bidi/>
        <w:jc w:val="both"/>
        <w:rPr>
          <w:rFonts w:cs="David" w:hint="cs"/>
          <w:rtl/>
        </w:rPr>
      </w:pPr>
    </w:p>
    <w:p w14:paraId="67AD93AC" w14:textId="77777777" w:rsidR="00AD5428" w:rsidRPr="00AD5428" w:rsidRDefault="00AD5428" w:rsidP="00AD5428">
      <w:pPr>
        <w:bidi/>
        <w:ind w:firstLine="567"/>
        <w:jc w:val="both"/>
        <w:rPr>
          <w:rFonts w:cs="David" w:hint="cs"/>
          <w:rtl/>
        </w:rPr>
      </w:pPr>
      <w:r w:rsidRPr="00AD5428">
        <w:rPr>
          <w:rFonts w:cs="David" w:hint="cs"/>
          <w:rtl/>
        </w:rPr>
        <w:t xml:space="preserve">חבר הכנסת אזולאי, אנא נמק לוועדה מדוע אתה חושב שיש צורך בפטור מחובת הנחה. </w:t>
      </w:r>
    </w:p>
    <w:p w14:paraId="09071D81" w14:textId="77777777" w:rsidR="00AD5428" w:rsidRPr="00AD5428" w:rsidRDefault="00AD5428" w:rsidP="00AD5428">
      <w:pPr>
        <w:bidi/>
        <w:jc w:val="both"/>
        <w:rPr>
          <w:rFonts w:cs="David" w:hint="cs"/>
          <w:rtl/>
        </w:rPr>
      </w:pPr>
    </w:p>
    <w:p w14:paraId="7103A68B" w14:textId="77777777" w:rsidR="00AD5428" w:rsidRPr="00AD5428" w:rsidRDefault="00AD5428" w:rsidP="00AD5428">
      <w:pPr>
        <w:bidi/>
        <w:jc w:val="both"/>
        <w:rPr>
          <w:rFonts w:cs="David" w:hint="cs"/>
          <w:u w:val="single"/>
          <w:rtl/>
        </w:rPr>
      </w:pPr>
      <w:r w:rsidRPr="00AD5428">
        <w:rPr>
          <w:rFonts w:cs="David" w:hint="cs"/>
          <w:u w:val="single"/>
          <w:rtl/>
        </w:rPr>
        <w:t>דוד אזולאי:</w:t>
      </w:r>
    </w:p>
    <w:p w14:paraId="341903AE" w14:textId="77777777" w:rsidR="00AD5428" w:rsidRPr="00AD5428" w:rsidRDefault="00AD5428" w:rsidP="00AD5428">
      <w:pPr>
        <w:bidi/>
        <w:jc w:val="both"/>
        <w:rPr>
          <w:rFonts w:cs="David" w:hint="cs"/>
          <w:rtl/>
        </w:rPr>
      </w:pPr>
    </w:p>
    <w:p w14:paraId="3EAEF451" w14:textId="77777777" w:rsidR="00AD5428" w:rsidRPr="00AD5428" w:rsidRDefault="00AD5428" w:rsidP="00AD5428">
      <w:pPr>
        <w:bidi/>
        <w:ind w:firstLine="567"/>
        <w:jc w:val="both"/>
        <w:rPr>
          <w:rFonts w:cs="David" w:hint="cs"/>
          <w:rtl/>
        </w:rPr>
      </w:pPr>
      <w:r w:rsidRPr="00AD5428">
        <w:rPr>
          <w:rFonts w:cs="David" w:hint="cs"/>
          <w:rtl/>
        </w:rPr>
        <w:t xml:space="preserve">גברתי היושבת ראש, לפני כשבועיים היתה שביתה כללית כתוצאה מאי תשלום משכורות בהרבה רשויות מקומיות והרבה מועצות דתיות. מתברר שבזמן השביתה שהרשויות המקומיות לא יעבירו את חלקן. מדובר על חוב בסדר גודל של 250 מיליון שקל. מתברר שישנן ויכוח מתמיד בין הרשויות המקומיות לבין המועצות הדתיות. הרשויות המקומיות לא תמיד מסוגלות להעביר את החלק שלהן. ישנם גורמים כמו משרד החינוך ומשרד הרווחה, שהם נותנים 75% אחוז ו-25% הרשות המקומית נותנת. הגשתי הצעת חוק שאומרת לתת את אותו דבר בשירותי הדת. בהצעת החוק שלי בעצם ביקשתי שגם שירותי הדת יקבלו את אותו דבר. שיהיה 75% שהמדינה תיתן ו-25% תיתן הרשות המקומית ולא כפי שזה היום, 40% אחוז המדינה נותנת ו-60% הרשויות המקומיות. </w:t>
      </w:r>
    </w:p>
    <w:p w14:paraId="58DF938D" w14:textId="77777777" w:rsidR="00AD5428" w:rsidRPr="00AD5428" w:rsidRDefault="00AD5428" w:rsidP="00AD5428">
      <w:pPr>
        <w:bidi/>
        <w:jc w:val="both"/>
        <w:rPr>
          <w:rFonts w:cs="David" w:hint="cs"/>
          <w:rtl/>
        </w:rPr>
      </w:pPr>
    </w:p>
    <w:p w14:paraId="142C770B" w14:textId="77777777" w:rsidR="00AD5428" w:rsidRPr="00AD5428" w:rsidRDefault="00AD5428" w:rsidP="00AD5428">
      <w:pPr>
        <w:bidi/>
        <w:jc w:val="both"/>
        <w:rPr>
          <w:rFonts w:cs="David" w:hint="cs"/>
          <w:u w:val="single"/>
          <w:rtl/>
        </w:rPr>
      </w:pPr>
      <w:r w:rsidRPr="00AD5428">
        <w:rPr>
          <w:rFonts w:cs="David" w:hint="cs"/>
          <w:u w:val="single"/>
          <w:rtl/>
        </w:rPr>
        <w:t>מוחמד ברכה:</w:t>
      </w:r>
    </w:p>
    <w:p w14:paraId="08DFAD47" w14:textId="77777777" w:rsidR="00AD5428" w:rsidRPr="00AD5428" w:rsidRDefault="00AD5428" w:rsidP="00AD5428">
      <w:pPr>
        <w:bidi/>
        <w:jc w:val="both"/>
        <w:rPr>
          <w:rFonts w:cs="David" w:hint="cs"/>
          <w:rtl/>
        </w:rPr>
      </w:pPr>
    </w:p>
    <w:p w14:paraId="08072CD3" w14:textId="77777777" w:rsidR="00AD5428" w:rsidRPr="00AD5428" w:rsidRDefault="00AD5428" w:rsidP="00AD5428">
      <w:pPr>
        <w:bidi/>
        <w:jc w:val="both"/>
        <w:rPr>
          <w:rFonts w:cs="David" w:hint="cs"/>
          <w:rtl/>
        </w:rPr>
      </w:pPr>
      <w:r w:rsidRPr="00AD5428">
        <w:rPr>
          <w:rFonts w:cs="David" w:hint="cs"/>
          <w:rtl/>
        </w:rPr>
        <w:tab/>
        <w:t>אתה לא צריך לדבר על המהות.</w:t>
      </w:r>
    </w:p>
    <w:p w14:paraId="164F5EB1" w14:textId="77777777" w:rsidR="00AD5428" w:rsidRPr="00AD5428" w:rsidRDefault="00AD5428" w:rsidP="00AD5428">
      <w:pPr>
        <w:bidi/>
        <w:jc w:val="both"/>
        <w:rPr>
          <w:rFonts w:cs="David" w:hint="cs"/>
          <w:rtl/>
        </w:rPr>
      </w:pPr>
    </w:p>
    <w:p w14:paraId="7DF05D13" w14:textId="77777777" w:rsidR="00AD5428" w:rsidRPr="00AD5428" w:rsidRDefault="00AD5428" w:rsidP="00AD5428">
      <w:pPr>
        <w:bidi/>
        <w:jc w:val="both"/>
        <w:rPr>
          <w:rFonts w:cs="David" w:hint="cs"/>
          <w:u w:val="single"/>
          <w:rtl/>
        </w:rPr>
      </w:pPr>
      <w:r w:rsidRPr="00AD5428">
        <w:rPr>
          <w:rFonts w:cs="David" w:hint="cs"/>
          <w:u w:val="single"/>
          <w:rtl/>
        </w:rPr>
        <w:t>דוד אזולאי:</w:t>
      </w:r>
    </w:p>
    <w:p w14:paraId="092FABA0" w14:textId="77777777" w:rsidR="00AD5428" w:rsidRPr="00AD5428" w:rsidRDefault="00AD5428" w:rsidP="00AD5428">
      <w:pPr>
        <w:bidi/>
        <w:jc w:val="both"/>
        <w:rPr>
          <w:rFonts w:cs="David" w:hint="cs"/>
          <w:rtl/>
        </w:rPr>
      </w:pPr>
    </w:p>
    <w:p w14:paraId="04D7C736" w14:textId="77777777" w:rsidR="00AD5428" w:rsidRPr="00AD5428" w:rsidRDefault="00AD5428" w:rsidP="00AD5428">
      <w:pPr>
        <w:bidi/>
        <w:jc w:val="both"/>
        <w:rPr>
          <w:rFonts w:cs="David" w:hint="cs"/>
          <w:rtl/>
        </w:rPr>
      </w:pPr>
      <w:r w:rsidRPr="00AD5428">
        <w:rPr>
          <w:rFonts w:cs="David" w:hint="cs"/>
          <w:rtl/>
        </w:rPr>
        <w:tab/>
        <w:t xml:space="preserve">כדי שנמנע את השביתה הבאה, אני מבקש לקבל פטור מחובת הנחה ולהעלות את העניין הזה. </w:t>
      </w:r>
    </w:p>
    <w:p w14:paraId="65020AED" w14:textId="77777777" w:rsidR="00AD5428" w:rsidRPr="00AD5428" w:rsidRDefault="00AD5428" w:rsidP="00AD5428">
      <w:pPr>
        <w:bidi/>
        <w:jc w:val="both"/>
        <w:rPr>
          <w:rFonts w:cs="David" w:hint="cs"/>
          <w:rtl/>
        </w:rPr>
      </w:pPr>
    </w:p>
    <w:p w14:paraId="1A6A1BAA"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73B3FC02" w14:textId="77777777" w:rsidR="00AD5428" w:rsidRPr="00AD5428" w:rsidRDefault="00AD5428" w:rsidP="00AD5428">
      <w:pPr>
        <w:bidi/>
        <w:jc w:val="both"/>
        <w:rPr>
          <w:rFonts w:cs="David" w:hint="cs"/>
          <w:rtl/>
        </w:rPr>
      </w:pPr>
    </w:p>
    <w:p w14:paraId="5AD7BBDB" w14:textId="77777777" w:rsidR="00AD5428" w:rsidRPr="00AD5428" w:rsidRDefault="00AD5428" w:rsidP="00AD5428">
      <w:pPr>
        <w:bidi/>
        <w:jc w:val="both"/>
        <w:rPr>
          <w:rFonts w:cs="David" w:hint="cs"/>
          <w:rtl/>
        </w:rPr>
      </w:pPr>
      <w:r w:rsidRPr="00AD5428">
        <w:rPr>
          <w:rFonts w:cs="David" w:hint="cs"/>
          <w:rtl/>
        </w:rPr>
        <w:t>מי בעד לתת פטור מחובת הנחה?</w:t>
      </w:r>
    </w:p>
    <w:p w14:paraId="214EA663" w14:textId="77777777" w:rsidR="00AD5428" w:rsidRPr="00AD5428" w:rsidRDefault="00AD5428" w:rsidP="00AD5428">
      <w:pPr>
        <w:bidi/>
        <w:jc w:val="both"/>
        <w:rPr>
          <w:rFonts w:cs="David" w:hint="cs"/>
          <w:rtl/>
        </w:rPr>
      </w:pPr>
    </w:p>
    <w:p w14:paraId="6151F808" w14:textId="77777777" w:rsidR="00AD5428" w:rsidRPr="00AD5428" w:rsidRDefault="00AD5428" w:rsidP="00AD5428">
      <w:pPr>
        <w:bidi/>
        <w:jc w:val="both"/>
        <w:rPr>
          <w:rFonts w:cs="David" w:hint="cs"/>
          <w:rtl/>
        </w:rPr>
      </w:pPr>
    </w:p>
    <w:p w14:paraId="20A54378" w14:textId="77777777" w:rsidR="00AD5428" w:rsidRPr="00AD5428" w:rsidRDefault="00AD5428" w:rsidP="00AD5428">
      <w:pPr>
        <w:bidi/>
        <w:jc w:val="both"/>
        <w:rPr>
          <w:rFonts w:cs="David" w:hint="cs"/>
          <w:b/>
          <w:bCs/>
          <w:rtl/>
        </w:rPr>
      </w:pPr>
      <w:r w:rsidRPr="00AD5428">
        <w:rPr>
          <w:rFonts w:cs="David" w:hint="cs"/>
          <w:b/>
          <w:bCs/>
          <w:rtl/>
        </w:rPr>
        <w:t>הצבעה</w:t>
      </w:r>
    </w:p>
    <w:p w14:paraId="7F1A1008" w14:textId="77777777" w:rsidR="00AD5428" w:rsidRPr="00AD5428" w:rsidRDefault="00AD5428" w:rsidP="00AD5428">
      <w:pPr>
        <w:bidi/>
        <w:jc w:val="both"/>
        <w:rPr>
          <w:rFonts w:cs="David" w:hint="cs"/>
          <w:rtl/>
        </w:rPr>
      </w:pPr>
    </w:p>
    <w:p w14:paraId="25E60103" w14:textId="77777777" w:rsidR="00AD5428" w:rsidRPr="00AD5428" w:rsidRDefault="00AD5428" w:rsidP="00AD5428">
      <w:pPr>
        <w:bidi/>
        <w:jc w:val="both"/>
        <w:rPr>
          <w:rFonts w:cs="David" w:hint="cs"/>
          <w:rtl/>
        </w:rPr>
      </w:pPr>
      <w:r w:rsidRPr="00AD5428">
        <w:rPr>
          <w:rFonts w:cs="David" w:hint="cs"/>
          <w:rtl/>
        </w:rPr>
        <w:t xml:space="preserve">בעד </w:t>
      </w:r>
      <w:r w:rsidRPr="00AD5428">
        <w:rPr>
          <w:rFonts w:cs="David"/>
          <w:rtl/>
        </w:rPr>
        <w:t>–</w:t>
      </w:r>
      <w:r w:rsidRPr="00AD5428">
        <w:rPr>
          <w:rFonts w:cs="David" w:hint="cs"/>
          <w:rtl/>
        </w:rPr>
        <w:t xml:space="preserve"> 8</w:t>
      </w:r>
    </w:p>
    <w:p w14:paraId="03C19E8B" w14:textId="77777777" w:rsidR="00AD5428" w:rsidRPr="00AD5428" w:rsidRDefault="00AD5428" w:rsidP="00AD5428">
      <w:pPr>
        <w:bidi/>
        <w:jc w:val="both"/>
        <w:rPr>
          <w:rFonts w:cs="David" w:hint="cs"/>
          <w:rtl/>
        </w:rPr>
      </w:pPr>
      <w:r w:rsidRPr="00AD5428">
        <w:rPr>
          <w:rFonts w:cs="David" w:hint="cs"/>
          <w:rtl/>
        </w:rPr>
        <w:t xml:space="preserve">נגד </w:t>
      </w:r>
      <w:r w:rsidRPr="00AD5428">
        <w:rPr>
          <w:rFonts w:cs="David"/>
          <w:rtl/>
        </w:rPr>
        <w:t>–</w:t>
      </w:r>
      <w:r w:rsidRPr="00AD5428">
        <w:rPr>
          <w:rFonts w:cs="David" w:hint="cs"/>
          <w:rtl/>
        </w:rPr>
        <w:t xml:space="preserve"> אין</w:t>
      </w:r>
    </w:p>
    <w:p w14:paraId="35EBF4CB" w14:textId="77777777" w:rsidR="00AD5428" w:rsidRPr="00AD5428" w:rsidRDefault="00AD5428" w:rsidP="00AD5428">
      <w:pPr>
        <w:bidi/>
        <w:jc w:val="both"/>
        <w:rPr>
          <w:rFonts w:cs="David" w:hint="cs"/>
          <w:rtl/>
        </w:rPr>
      </w:pPr>
      <w:r w:rsidRPr="00AD5428">
        <w:rPr>
          <w:rFonts w:cs="David" w:hint="cs"/>
          <w:rtl/>
        </w:rPr>
        <w:t xml:space="preserve">נמנעים </w:t>
      </w:r>
      <w:r w:rsidRPr="00AD5428">
        <w:rPr>
          <w:rFonts w:cs="David"/>
          <w:rtl/>
        </w:rPr>
        <w:t>–</w:t>
      </w:r>
      <w:r w:rsidRPr="00AD5428">
        <w:rPr>
          <w:rFonts w:cs="David" w:hint="cs"/>
          <w:rtl/>
        </w:rPr>
        <w:t xml:space="preserve"> אין</w:t>
      </w:r>
    </w:p>
    <w:p w14:paraId="381ACF5C" w14:textId="77777777" w:rsidR="00AD5428" w:rsidRPr="00AD5428" w:rsidRDefault="00AD5428" w:rsidP="00AD5428">
      <w:pPr>
        <w:bidi/>
        <w:jc w:val="both"/>
        <w:rPr>
          <w:rFonts w:cs="David" w:hint="cs"/>
          <w:rtl/>
        </w:rPr>
      </w:pPr>
    </w:p>
    <w:p w14:paraId="7791DE6D" w14:textId="77777777" w:rsidR="00AD5428" w:rsidRPr="00AD5428" w:rsidRDefault="00AD5428" w:rsidP="00AD5428">
      <w:pPr>
        <w:bidi/>
        <w:jc w:val="both"/>
        <w:rPr>
          <w:rFonts w:cs="David" w:hint="cs"/>
          <w:u w:val="single"/>
          <w:rtl/>
        </w:rPr>
      </w:pPr>
      <w:r w:rsidRPr="00AD5428">
        <w:rPr>
          <w:rFonts w:cs="David" w:hint="cs"/>
          <w:u w:val="single"/>
          <w:rtl/>
        </w:rPr>
        <w:t>היו"ר רוחמה אברהם:</w:t>
      </w:r>
    </w:p>
    <w:p w14:paraId="320EEBEB" w14:textId="77777777" w:rsidR="00AD5428" w:rsidRPr="00AD5428" w:rsidRDefault="00AD5428" w:rsidP="00AD5428">
      <w:pPr>
        <w:bidi/>
        <w:jc w:val="both"/>
        <w:rPr>
          <w:rFonts w:cs="David" w:hint="cs"/>
          <w:rtl/>
        </w:rPr>
      </w:pPr>
    </w:p>
    <w:p w14:paraId="017D54A4" w14:textId="77777777" w:rsidR="00AD5428" w:rsidRPr="00AD5428" w:rsidRDefault="00AD5428" w:rsidP="00AD5428">
      <w:pPr>
        <w:bidi/>
        <w:jc w:val="both"/>
        <w:rPr>
          <w:rFonts w:cs="David" w:hint="cs"/>
          <w:rtl/>
        </w:rPr>
      </w:pPr>
      <w:r w:rsidRPr="00AD5428">
        <w:rPr>
          <w:rFonts w:cs="David" w:hint="cs"/>
          <w:rtl/>
        </w:rPr>
        <w:tab/>
        <w:t>פה אחד. הישיבה נעולה.</w:t>
      </w:r>
    </w:p>
    <w:p w14:paraId="4024C8E2" w14:textId="77777777" w:rsidR="00AD5428" w:rsidRPr="00AD5428" w:rsidRDefault="00AD5428" w:rsidP="00AD5428">
      <w:pPr>
        <w:bidi/>
        <w:jc w:val="both"/>
        <w:rPr>
          <w:rFonts w:cs="David" w:hint="cs"/>
          <w:rtl/>
        </w:rPr>
      </w:pPr>
    </w:p>
    <w:p w14:paraId="5E3B4D82" w14:textId="77777777" w:rsidR="00AD5428" w:rsidRPr="00AD5428" w:rsidRDefault="00AD5428" w:rsidP="00AD5428">
      <w:pPr>
        <w:bidi/>
        <w:jc w:val="both"/>
        <w:rPr>
          <w:rFonts w:cs="David" w:hint="cs"/>
          <w:b/>
          <w:bCs/>
          <w:rtl/>
        </w:rPr>
      </w:pPr>
      <w:r w:rsidRPr="00AD5428">
        <w:rPr>
          <w:rFonts w:cs="David" w:hint="cs"/>
          <w:b/>
          <w:bCs/>
          <w:rtl/>
        </w:rPr>
        <w:t>הישיבה ננעלה בשעה 12:00</w:t>
      </w:r>
    </w:p>
    <w:p w14:paraId="24195D81" w14:textId="77777777" w:rsidR="00AD5428" w:rsidRPr="00AD5428" w:rsidRDefault="00AD5428" w:rsidP="00AD5428">
      <w:pPr>
        <w:bidi/>
        <w:jc w:val="both"/>
        <w:rPr>
          <w:rFonts w:cs="David" w:hint="cs"/>
          <w:rtl/>
        </w:rPr>
      </w:pPr>
      <w:r w:rsidRPr="00AD5428">
        <w:rPr>
          <w:rFonts w:cs="David" w:hint="cs"/>
          <w:rtl/>
        </w:rPr>
        <w:tab/>
      </w:r>
    </w:p>
    <w:p w14:paraId="7C24D934" w14:textId="77777777" w:rsidR="00552A80" w:rsidRPr="00AD5428" w:rsidRDefault="00552A80" w:rsidP="00AD5428">
      <w:pPr>
        <w:bidi/>
        <w:rPr>
          <w:rFonts w:cs="David" w:hint="cs"/>
          <w:rtl/>
        </w:rPr>
      </w:pPr>
    </w:p>
    <w:sectPr w:rsidR="00552A80" w:rsidRPr="00AD5428" w:rsidSect="00AD5428">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6800" w14:textId="77777777" w:rsidR="00000000" w:rsidRDefault="008823E8">
      <w:r>
        <w:separator/>
      </w:r>
    </w:p>
  </w:endnote>
  <w:endnote w:type="continuationSeparator" w:id="0">
    <w:p w14:paraId="002CAC24" w14:textId="77777777" w:rsidR="00000000" w:rsidRDefault="00882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D9AB3" w14:textId="77777777" w:rsidR="00000000" w:rsidRDefault="008823E8">
      <w:r>
        <w:separator/>
      </w:r>
    </w:p>
  </w:footnote>
  <w:footnote w:type="continuationSeparator" w:id="0">
    <w:p w14:paraId="7F760F75" w14:textId="77777777" w:rsidR="00000000" w:rsidRDefault="00882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E693" w14:textId="77777777" w:rsidR="00AD5428" w:rsidRDefault="00AD542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28E4CA0" w14:textId="77777777" w:rsidR="00AD5428" w:rsidRDefault="00AD5428">
    <w:pPr>
      <w:pStyle w:val="Header"/>
      <w:ind w:right="360"/>
      <w:jc w:val="both"/>
      <w:rPr>
        <w:rtl/>
      </w:rPr>
    </w:pPr>
  </w:p>
  <w:p w14:paraId="181E6AF2" w14:textId="77777777" w:rsidR="00AD5428" w:rsidRDefault="00AD5428"/>
  <w:p w14:paraId="61F99111" w14:textId="77777777" w:rsidR="00AD5428" w:rsidRDefault="00AD5428"/>
  <w:p w14:paraId="3E3F1A22" w14:textId="77777777" w:rsidR="00AD5428" w:rsidRDefault="00AD5428"/>
  <w:p w14:paraId="15DA65D8" w14:textId="77777777" w:rsidR="00AD5428" w:rsidRDefault="00AD5428"/>
  <w:p w14:paraId="7681BAA0" w14:textId="77777777" w:rsidR="00AD5428" w:rsidRDefault="00AD5428"/>
  <w:p w14:paraId="69E17DF0" w14:textId="77777777" w:rsidR="00AD5428" w:rsidRDefault="00AD5428"/>
  <w:p w14:paraId="0AA95D19" w14:textId="77777777" w:rsidR="00AD5428" w:rsidRDefault="00AD5428"/>
  <w:p w14:paraId="1E6533B1" w14:textId="77777777" w:rsidR="00AD5428" w:rsidRDefault="00AD5428"/>
  <w:p w14:paraId="2B7CDC34" w14:textId="77777777" w:rsidR="00AD5428" w:rsidRDefault="00AD54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381A" w14:textId="77777777" w:rsidR="00AD5428" w:rsidRDefault="00AD542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14:paraId="155821C7" w14:textId="77777777" w:rsidR="00AD5428" w:rsidRDefault="00AD5428">
    <w:pPr>
      <w:pStyle w:val="Header"/>
      <w:ind w:right="360"/>
      <w:jc w:val="both"/>
      <w:rPr>
        <w:rStyle w:val="PageNumber"/>
        <w:rFonts w:hint="cs"/>
        <w:rtl/>
      </w:rPr>
    </w:pPr>
    <w:r>
      <w:rPr>
        <w:rtl/>
      </w:rPr>
      <w:t>ועדת</w:t>
    </w:r>
    <w:r>
      <w:rPr>
        <w:rStyle w:val="PageNumber"/>
        <w:rFonts w:hint="cs"/>
        <w:rtl/>
      </w:rPr>
      <w:t xml:space="preserve"> הכנסת</w:t>
    </w:r>
  </w:p>
  <w:p w14:paraId="71148B28" w14:textId="77777777" w:rsidR="00AD5428" w:rsidRDefault="00AD5428">
    <w:pPr>
      <w:pStyle w:val="Header"/>
      <w:ind w:right="360"/>
      <w:jc w:val="both"/>
      <w:rPr>
        <w:rStyle w:val="PageNumber"/>
        <w:rFonts w:hint="cs"/>
        <w:rtl/>
      </w:rPr>
    </w:pPr>
    <w:r>
      <w:rPr>
        <w:rStyle w:val="PageNumber"/>
        <w:rFonts w:hint="cs"/>
        <w:rtl/>
      </w:rPr>
      <w:t>26/12/2006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9D6"/>
    <w:multiLevelType w:val="hybridMultilevel"/>
    <w:tmpl w:val="F45651D0"/>
    <w:lvl w:ilvl="0" w:tplc="ABF08C96">
      <w:start w:val="3"/>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5B6667"/>
    <w:multiLevelType w:val="hybridMultilevel"/>
    <w:tmpl w:val="BDF4EC72"/>
    <w:lvl w:ilvl="0" w:tplc="91341B6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3E19A6"/>
    <w:multiLevelType w:val="hybridMultilevel"/>
    <w:tmpl w:val="D592CE28"/>
    <w:lvl w:ilvl="0" w:tplc="040D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673CC1"/>
    <w:multiLevelType w:val="hybridMultilevel"/>
    <w:tmpl w:val="005E8E74"/>
    <w:lvl w:ilvl="0" w:tplc="040D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6002307">
    <w:abstractNumId w:val="2"/>
  </w:num>
  <w:num w:numId="2" w16cid:durableId="2001494763">
    <w:abstractNumId w:val="3"/>
  </w:num>
  <w:num w:numId="3" w16cid:durableId="398409398">
    <w:abstractNumId w:val="0"/>
  </w:num>
  <w:num w:numId="4" w16cid:durableId="382561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4123פרוטוקול_ישיבת_ועדה.doc"/>
    <w:docVar w:name="StartMode" w:val="3"/>
  </w:docVars>
  <w:rsids>
    <w:rsidRoot w:val="00930AFB"/>
    <w:rsid w:val="00552A80"/>
    <w:rsid w:val="008823E8"/>
    <w:rsid w:val="0090770A"/>
    <w:rsid w:val="00930AFB"/>
    <w:rsid w:val="00965806"/>
    <w:rsid w:val="00AD54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8BB61CA"/>
  <w15:chartTrackingRefBased/>
  <w15:docId w15:val="{948C2CA9-7694-4AC8-A624-12B43DEF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AD5428"/>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AD5428"/>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AD5428"/>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AD5428"/>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D5428"/>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AD542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D5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11832</Words>
  <Characters>67449</Characters>
  <Application>Microsoft Office Word</Application>
  <DocSecurity>0</DocSecurity>
  <Lines>562</Lines>
  <Paragraphs>158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