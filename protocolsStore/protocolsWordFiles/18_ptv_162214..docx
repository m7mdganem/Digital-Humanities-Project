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10F5" w14:textId="77777777" w:rsidR="003250E7" w:rsidRDefault="003250E7" w:rsidP="003250E7">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694D3229" w14:textId="77777777" w:rsidR="003250E7" w:rsidRDefault="003250E7" w:rsidP="003250E7">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518A40B6" w14:textId="77777777" w:rsidR="003250E7" w:rsidRDefault="003250E7" w:rsidP="003250E7">
      <w:pPr>
        <w:bidi/>
        <w:jc w:val="both"/>
        <w:rPr>
          <w:rFonts w:cs="David"/>
          <w:b/>
          <w:bCs/>
          <w:rtl/>
        </w:rPr>
      </w:pPr>
    </w:p>
    <w:p w14:paraId="3FE15C96" w14:textId="77777777" w:rsidR="003250E7" w:rsidRDefault="003250E7" w:rsidP="003250E7">
      <w:pPr>
        <w:bidi/>
        <w:jc w:val="center"/>
        <w:outlineLvl w:val="0"/>
        <w:rPr>
          <w:rFonts w:cs="David" w:hint="cs"/>
          <w:b/>
          <w:bCs/>
          <w:rtl/>
        </w:rPr>
      </w:pPr>
    </w:p>
    <w:p w14:paraId="43A9B17F" w14:textId="77777777" w:rsidR="003250E7" w:rsidRDefault="003250E7" w:rsidP="003250E7">
      <w:pPr>
        <w:bidi/>
        <w:jc w:val="center"/>
        <w:outlineLvl w:val="0"/>
        <w:rPr>
          <w:rFonts w:cs="David" w:hint="cs"/>
          <w:b/>
          <w:bCs/>
          <w:rtl/>
        </w:rPr>
      </w:pPr>
    </w:p>
    <w:p w14:paraId="600B2828" w14:textId="77777777" w:rsidR="003250E7" w:rsidRDefault="003250E7" w:rsidP="003250E7">
      <w:pPr>
        <w:bidi/>
        <w:jc w:val="center"/>
        <w:outlineLvl w:val="0"/>
        <w:rPr>
          <w:rFonts w:cs="David" w:hint="cs"/>
          <w:b/>
          <w:bCs/>
          <w:rtl/>
        </w:rPr>
      </w:pPr>
    </w:p>
    <w:p w14:paraId="27106A43" w14:textId="77777777" w:rsidR="003250E7" w:rsidRDefault="003250E7" w:rsidP="003250E7">
      <w:pPr>
        <w:bidi/>
        <w:jc w:val="center"/>
        <w:outlineLvl w:val="0"/>
        <w:rPr>
          <w:rFonts w:cs="David" w:hint="cs"/>
          <w:b/>
          <w:bCs/>
          <w:rtl/>
        </w:rPr>
      </w:pPr>
      <w:r>
        <w:rPr>
          <w:rFonts w:cs="David"/>
          <w:b/>
          <w:bCs/>
          <w:rtl/>
        </w:rPr>
        <w:t>פרוטוקול מס'</w:t>
      </w:r>
      <w:r>
        <w:rPr>
          <w:rFonts w:cs="David" w:hint="cs"/>
          <w:b/>
          <w:bCs/>
          <w:rtl/>
        </w:rPr>
        <w:t xml:space="preserve"> 113</w:t>
      </w:r>
      <w:r>
        <w:rPr>
          <w:rFonts w:cs="David"/>
          <w:b/>
          <w:bCs/>
          <w:rtl/>
        </w:rPr>
        <w:t xml:space="preserve"> </w:t>
      </w:r>
    </w:p>
    <w:p w14:paraId="3BC95D1D" w14:textId="77777777" w:rsidR="003250E7" w:rsidRDefault="003250E7" w:rsidP="003250E7">
      <w:pPr>
        <w:bidi/>
        <w:jc w:val="center"/>
        <w:outlineLvl w:val="0"/>
        <w:rPr>
          <w:rFonts w:cs="David" w:hint="cs"/>
          <w:b/>
          <w:bCs/>
          <w:rtl/>
        </w:rPr>
      </w:pPr>
      <w:r>
        <w:rPr>
          <w:rFonts w:cs="David"/>
          <w:b/>
          <w:bCs/>
          <w:rtl/>
        </w:rPr>
        <w:t>מישיב</w:t>
      </w:r>
      <w:r>
        <w:rPr>
          <w:rFonts w:cs="David" w:hint="cs"/>
          <w:b/>
          <w:bCs/>
          <w:rtl/>
        </w:rPr>
        <w:t xml:space="preserve">ת </w:t>
      </w:r>
      <w:smartTag w:uri="urn:schemas-microsoft-com:office:smarttags" w:element="PersonName">
        <w:r>
          <w:rPr>
            <w:rFonts w:cs="David" w:hint="cs"/>
            <w:b/>
            <w:bCs/>
            <w:rtl/>
          </w:rPr>
          <w:t>ועדת הכנסת</w:t>
        </w:r>
      </w:smartTag>
    </w:p>
    <w:p w14:paraId="3705F408" w14:textId="77777777" w:rsidR="003250E7" w:rsidRPr="00B41C1B" w:rsidRDefault="003250E7" w:rsidP="003250E7">
      <w:pPr>
        <w:bidi/>
        <w:jc w:val="center"/>
        <w:outlineLvl w:val="0"/>
        <w:rPr>
          <w:rFonts w:cs="David" w:hint="cs"/>
          <w:b/>
          <w:bCs/>
          <w:u w:val="single"/>
          <w:rtl/>
        </w:rPr>
      </w:pPr>
      <w:r w:rsidRPr="00B41C1B">
        <w:rPr>
          <w:rFonts w:cs="David" w:hint="cs"/>
          <w:b/>
          <w:bCs/>
          <w:u w:val="single"/>
          <w:rtl/>
        </w:rPr>
        <w:t xml:space="preserve">יום שלישי, י"א בחשוון </w:t>
      </w:r>
      <w:proofErr w:type="spellStart"/>
      <w:r w:rsidRPr="00B41C1B">
        <w:rPr>
          <w:rFonts w:cs="David" w:hint="cs"/>
          <w:b/>
          <w:bCs/>
          <w:u w:val="single"/>
          <w:rtl/>
        </w:rPr>
        <w:t>התשע"א</w:t>
      </w:r>
      <w:proofErr w:type="spellEnd"/>
      <w:r w:rsidRPr="00B41C1B">
        <w:rPr>
          <w:rFonts w:cs="David" w:hint="cs"/>
          <w:b/>
          <w:bCs/>
          <w:u w:val="single"/>
          <w:rtl/>
        </w:rPr>
        <w:t xml:space="preserve"> (19 באוקטובר 2010), שעה 11:00</w:t>
      </w:r>
    </w:p>
    <w:p w14:paraId="7A6FB038" w14:textId="77777777" w:rsidR="003250E7" w:rsidRDefault="003250E7" w:rsidP="003250E7">
      <w:pPr>
        <w:bidi/>
        <w:rPr>
          <w:rFonts w:cs="David"/>
          <w:b/>
          <w:bCs/>
          <w:u w:val="single"/>
          <w:rtl/>
        </w:rPr>
      </w:pPr>
    </w:p>
    <w:p w14:paraId="29C841F7" w14:textId="77777777" w:rsidR="003250E7" w:rsidRDefault="003250E7" w:rsidP="003250E7">
      <w:pPr>
        <w:bidi/>
        <w:rPr>
          <w:rFonts w:cs="David" w:hint="cs"/>
          <w:b/>
          <w:bCs/>
          <w:u w:val="single"/>
          <w:rtl/>
        </w:rPr>
      </w:pPr>
    </w:p>
    <w:p w14:paraId="029770AF" w14:textId="77777777" w:rsidR="003250E7" w:rsidRDefault="003250E7" w:rsidP="003250E7">
      <w:pPr>
        <w:bidi/>
        <w:rPr>
          <w:rFonts w:cs="David" w:hint="cs"/>
          <w:b/>
          <w:bCs/>
          <w:u w:val="single"/>
          <w:rtl/>
        </w:rPr>
      </w:pPr>
    </w:p>
    <w:p w14:paraId="06CA95C9" w14:textId="77777777" w:rsidR="003250E7" w:rsidRDefault="003250E7" w:rsidP="003250E7">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p>
    <w:p w14:paraId="24E0F9F2" w14:textId="77777777" w:rsidR="003250E7" w:rsidRDefault="003250E7" w:rsidP="003250E7">
      <w:pPr>
        <w:bidi/>
        <w:jc w:val="both"/>
        <w:rPr>
          <w:rFonts w:cs="David" w:hint="cs"/>
          <w:rtl/>
        </w:rPr>
      </w:pPr>
      <w:r>
        <w:rPr>
          <w:rFonts w:cs="David" w:hint="cs"/>
          <w:rtl/>
        </w:rPr>
        <w:t xml:space="preserve"> </w:t>
      </w:r>
    </w:p>
    <w:p w14:paraId="65E16CAE" w14:textId="77777777" w:rsidR="003250E7" w:rsidRDefault="003250E7" w:rsidP="003250E7">
      <w:pPr>
        <w:bidi/>
        <w:jc w:val="both"/>
        <w:rPr>
          <w:rFonts w:cs="David" w:hint="cs"/>
          <w:rtl/>
        </w:rPr>
      </w:pPr>
      <w:r>
        <w:rPr>
          <w:rFonts w:cs="David" w:hint="cs"/>
          <w:rtl/>
        </w:rPr>
        <w:t xml:space="preserve">1. סדרי הדיון בהצעת חוק התקציב לשנות הכספים 2011-2012, </w:t>
      </w:r>
      <w:proofErr w:type="spellStart"/>
      <w:r>
        <w:rPr>
          <w:rFonts w:cs="David" w:hint="cs"/>
          <w:rtl/>
        </w:rPr>
        <w:t>התשע"א</w:t>
      </w:r>
      <w:proofErr w:type="spellEnd"/>
      <w:r>
        <w:rPr>
          <w:rFonts w:cs="David" w:hint="cs"/>
          <w:rtl/>
        </w:rPr>
        <w:t xml:space="preserve">-2010 ובהצעת חוק המדיניות הכלכלית לשנים 2011 ו-2012 (תיקוני חקיקה), </w:t>
      </w:r>
      <w:proofErr w:type="spellStart"/>
      <w:r>
        <w:rPr>
          <w:rFonts w:cs="David" w:hint="cs"/>
          <w:rtl/>
        </w:rPr>
        <w:t>התשע"א</w:t>
      </w:r>
      <w:proofErr w:type="spellEnd"/>
      <w:r>
        <w:rPr>
          <w:rFonts w:cs="David" w:hint="cs"/>
          <w:rtl/>
        </w:rPr>
        <w:t xml:space="preserve">-2010, בקריאה הראשונה. </w:t>
      </w:r>
    </w:p>
    <w:p w14:paraId="14132D83" w14:textId="77777777" w:rsidR="003250E7" w:rsidRPr="00B41C1B" w:rsidRDefault="003250E7" w:rsidP="003250E7">
      <w:pPr>
        <w:bidi/>
        <w:jc w:val="both"/>
        <w:rPr>
          <w:rFonts w:cs="David" w:hint="cs"/>
          <w:rtl/>
        </w:rPr>
      </w:pPr>
      <w:r>
        <w:rPr>
          <w:rFonts w:cs="David" w:hint="cs"/>
          <w:rtl/>
        </w:rPr>
        <w:t xml:space="preserve">2. ערעורים על החלטת יו"ר הכנסת והסגנים שלא לאשר דחיפות הצעות לסדר היום. </w:t>
      </w:r>
    </w:p>
    <w:p w14:paraId="3EC5B1BD" w14:textId="77777777" w:rsidR="003250E7" w:rsidRDefault="003250E7" w:rsidP="003250E7">
      <w:pPr>
        <w:bidi/>
        <w:jc w:val="both"/>
        <w:rPr>
          <w:rFonts w:cs="David" w:hint="cs"/>
          <w:b/>
          <w:bCs/>
          <w:u w:val="single"/>
          <w:rtl/>
        </w:rPr>
      </w:pPr>
    </w:p>
    <w:p w14:paraId="41406D83" w14:textId="77777777" w:rsidR="003250E7" w:rsidRDefault="003250E7" w:rsidP="003250E7">
      <w:pPr>
        <w:bidi/>
        <w:jc w:val="both"/>
        <w:rPr>
          <w:rFonts w:cs="David" w:hint="cs"/>
          <w:b/>
          <w:bCs/>
          <w:u w:val="single"/>
          <w:rtl/>
        </w:rPr>
      </w:pPr>
    </w:p>
    <w:p w14:paraId="5FB609DD" w14:textId="77777777" w:rsidR="003250E7" w:rsidRDefault="003250E7" w:rsidP="003250E7">
      <w:pPr>
        <w:bidi/>
        <w:jc w:val="both"/>
        <w:outlineLvl w:val="0"/>
        <w:rPr>
          <w:rFonts w:cs="David"/>
          <w:b/>
          <w:bCs/>
          <w:u w:val="single"/>
          <w:rtl/>
        </w:rPr>
      </w:pPr>
      <w:r>
        <w:rPr>
          <w:rFonts w:cs="David"/>
          <w:b/>
          <w:bCs/>
          <w:u w:val="single"/>
          <w:rtl/>
        </w:rPr>
        <w:t>נכחו:</w:t>
      </w:r>
    </w:p>
    <w:p w14:paraId="65A543DE" w14:textId="77777777" w:rsidR="003250E7" w:rsidRDefault="003250E7" w:rsidP="003250E7">
      <w:pPr>
        <w:bidi/>
        <w:jc w:val="both"/>
        <w:outlineLvl w:val="0"/>
        <w:rPr>
          <w:rFonts w:cs="David" w:hint="cs"/>
          <w:rtl/>
        </w:rPr>
      </w:pPr>
      <w:r>
        <w:rPr>
          <w:rFonts w:cs="David"/>
          <w:b/>
          <w:bCs/>
          <w:u w:val="single"/>
          <w:rtl/>
        </w:rPr>
        <w:t>חברי הוועדה</w:t>
      </w:r>
      <w:r>
        <w:rPr>
          <w:rFonts w:cs="David"/>
          <w:rtl/>
        </w:rPr>
        <w:t>:</w:t>
      </w:r>
      <w:r>
        <w:rPr>
          <w:rFonts w:cs="David"/>
          <w:rtl/>
        </w:rPr>
        <w:tab/>
      </w:r>
    </w:p>
    <w:p w14:paraId="10297AA9" w14:textId="77777777" w:rsidR="003250E7" w:rsidRDefault="003250E7" w:rsidP="003250E7">
      <w:pPr>
        <w:bidi/>
        <w:jc w:val="both"/>
        <w:outlineLvl w:val="0"/>
        <w:rPr>
          <w:rFonts w:cs="David" w:hint="cs"/>
          <w:rtl/>
        </w:rPr>
      </w:pPr>
    </w:p>
    <w:p w14:paraId="22536529" w14:textId="77777777" w:rsidR="003250E7" w:rsidRDefault="003250E7" w:rsidP="003250E7">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745C9F79" w14:textId="77777777" w:rsidR="003250E7" w:rsidRDefault="003250E7" w:rsidP="003250E7">
      <w:pPr>
        <w:bidi/>
        <w:jc w:val="both"/>
        <w:outlineLvl w:val="0"/>
        <w:rPr>
          <w:rFonts w:cs="David" w:hint="cs"/>
          <w:rtl/>
        </w:rPr>
      </w:pPr>
      <w:r>
        <w:rPr>
          <w:rFonts w:cs="David" w:hint="cs"/>
          <w:rtl/>
        </w:rPr>
        <w:t>רחל אדטו</w:t>
      </w:r>
    </w:p>
    <w:p w14:paraId="205ECD09" w14:textId="77777777" w:rsidR="003250E7" w:rsidRDefault="003250E7" w:rsidP="003250E7">
      <w:pPr>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6FEC9148" w14:textId="77777777" w:rsidR="003250E7" w:rsidRDefault="003250E7" w:rsidP="003250E7">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618E6E24" w14:textId="77777777" w:rsidR="003250E7" w:rsidRDefault="003250E7" w:rsidP="003250E7">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30244601" w14:textId="77777777" w:rsidR="003250E7" w:rsidRDefault="003250E7" w:rsidP="003250E7">
      <w:pPr>
        <w:bidi/>
        <w:jc w:val="both"/>
        <w:outlineLvl w:val="0"/>
        <w:rPr>
          <w:rFonts w:cs="David" w:hint="cs"/>
          <w:rtl/>
        </w:rPr>
      </w:pPr>
      <w:r>
        <w:rPr>
          <w:rFonts w:cs="David" w:hint="cs"/>
          <w:rtl/>
        </w:rPr>
        <w:t>נסים זאב</w:t>
      </w:r>
    </w:p>
    <w:p w14:paraId="7A9E4F8E" w14:textId="77777777" w:rsidR="003250E7" w:rsidRDefault="003250E7" w:rsidP="003250E7">
      <w:pPr>
        <w:bidi/>
        <w:jc w:val="both"/>
        <w:outlineLvl w:val="0"/>
        <w:rPr>
          <w:rFonts w:cs="David" w:hint="cs"/>
          <w:rtl/>
        </w:rPr>
      </w:pPr>
      <w:r>
        <w:rPr>
          <w:rFonts w:cs="David" w:hint="cs"/>
          <w:rtl/>
        </w:rPr>
        <w:t>אורית זוארץ</w:t>
      </w:r>
    </w:p>
    <w:p w14:paraId="265EE775" w14:textId="77777777" w:rsidR="003250E7" w:rsidRDefault="003250E7" w:rsidP="003250E7">
      <w:pPr>
        <w:bidi/>
        <w:jc w:val="both"/>
        <w:outlineLvl w:val="0"/>
        <w:rPr>
          <w:rFonts w:cs="David" w:hint="cs"/>
          <w:rtl/>
        </w:rPr>
      </w:pPr>
      <w:r>
        <w:rPr>
          <w:rFonts w:cs="David" w:hint="cs"/>
          <w:rtl/>
        </w:rPr>
        <w:t>יואל חסון</w:t>
      </w:r>
    </w:p>
    <w:p w14:paraId="21E24A7F" w14:textId="77777777" w:rsidR="003250E7" w:rsidRDefault="003250E7" w:rsidP="003250E7">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0150BF8F" w14:textId="77777777" w:rsidR="003250E7" w:rsidRDefault="003250E7" w:rsidP="003250E7">
      <w:pPr>
        <w:bidi/>
        <w:jc w:val="both"/>
        <w:outlineLvl w:val="0"/>
        <w:rPr>
          <w:rFonts w:cs="David" w:hint="cs"/>
          <w:rtl/>
        </w:rPr>
      </w:pPr>
      <w:r>
        <w:rPr>
          <w:rFonts w:cs="David" w:hint="cs"/>
          <w:rtl/>
        </w:rPr>
        <w:t xml:space="preserve">יוחנן </w:t>
      </w:r>
      <w:proofErr w:type="spellStart"/>
      <w:r>
        <w:rPr>
          <w:rFonts w:cs="David" w:hint="cs"/>
          <w:rtl/>
        </w:rPr>
        <w:t>פלסנר</w:t>
      </w:r>
      <w:proofErr w:type="spellEnd"/>
    </w:p>
    <w:p w14:paraId="11D18720" w14:textId="77777777" w:rsidR="003250E7" w:rsidRDefault="003250E7" w:rsidP="003250E7">
      <w:pPr>
        <w:bidi/>
        <w:jc w:val="both"/>
        <w:outlineLvl w:val="0"/>
        <w:rPr>
          <w:rFonts w:cs="David" w:hint="cs"/>
          <w:rtl/>
        </w:rPr>
      </w:pPr>
      <w:r>
        <w:rPr>
          <w:rFonts w:cs="David" w:hint="cs"/>
          <w:rtl/>
        </w:rPr>
        <w:t>דוד רותם</w:t>
      </w:r>
    </w:p>
    <w:p w14:paraId="2E39969E" w14:textId="77777777" w:rsidR="003250E7" w:rsidRPr="00B41C1B" w:rsidRDefault="003250E7" w:rsidP="003250E7">
      <w:pPr>
        <w:bidi/>
        <w:jc w:val="both"/>
        <w:outlineLvl w:val="0"/>
        <w:rPr>
          <w:rFonts w:cs="David" w:hint="cs"/>
          <w:rtl/>
        </w:rPr>
      </w:pPr>
    </w:p>
    <w:p w14:paraId="7253EF05" w14:textId="77777777" w:rsidR="003250E7" w:rsidRDefault="003250E7" w:rsidP="003250E7">
      <w:pPr>
        <w:bidi/>
        <w:jc w:val="both"/>
        <w:outlineLvl w:val="0"/>
        <w:rPr>
          <w:rFonts w:cs="David" w:hint="cs"/>
          <w:rtl/>
        </w:rPr>
      </w:pPr>
      <w:r>
        <w:rPr>
          <w:rFonts w:cs="David"/>
          <w:b/>
          <w:bCs/>
          <w:u w:val="single"/>
          <w:rtl/>
        </w:rPr>
        <w:t>מוזמנים</w:t>
      </w:r>
      <w:r>
        <w:rPr>
          <w:rFonts w:cs="David"/>
          <w:rtl/>
        </w:rPr>
        <w:t>:</w:t>
      </w:r>
    </w:p>
    <w:p w14:paraId="19057D2E" w14:textId="77777777" w:rsidR="003250E7" w:rsidRDefault="003250E7" w:rsidP="003250E7">
      <w:pPr>
        <w:bidi/>
        <w:jc w:val="both"/>
        <w:outlineLvl w:val="0"/>
        <w:rPr>
          <w:rFonts w:cs="David" w:hint="cs"/>
          <w:rtl/>
        </w:rPr>
      </w:pPr>
    </w:p>
    <w:p w14:paraId="02A00E3A" w14:textId="77777777" w:rsidR="003250E7" w:rsidRDefault="003250E7" w:rsidP="003250E7">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-הורוביץ</w:t>
      </w:r>
      <w:r>
        <w:rPr>
          <w:rFonts w:cs="David" w:hint="cs"/>
          <w:rtl/>
        </w:rPr>
        <w:tab/>
      </w:r>
      <w:r>
        <w:rPr>
          <w:rFonts w:cs="David" w:hint="cs"/>
          <w:rtl/>
        </w:rPr>
        <w:tab/>
        <w:t>- מזכירת הכנסת</w:t>
      </w:r>
    </w:p>
    <w:p w14:paraId="514E899B" w14:textId="77777777" w:rsidR="003250E7" w:rsidRDefault="003250E7" w:rsidP="003250E7">
      <w:pPr>
        <w:bidi/>
        <w:jc w:val="both"/>
        <w:outlineLvl w:val="0"/>
        <w:rPr>
          <w:rFonts w:cs="David" w:hint="cs"/>
          <w:rtl/>
        </w:rPr>
      </w:pPr>
      <w:r>
        <w:rPr>
          <w:rFonts w:cs="David" w:hint="cs"/>
          <w:rtl/>
        </w:rPr>
        <w:t xml:space="preserve">יוגב </w:t>
      </w:r>
      <w:proofErr w:type="spellStart"/>
      <w:r>
        <w:rPr>
          <w:rFonts w:cs="David" w:hint="cs"/>
          <w:rtl/>
        </w:rPr>
        <w:t>גרדוס</w:t>
      </w:r>
      <w:proofErr w:type="spellEnd"/>
      <w:r>
        <w:rPr>
          <w:rFonts w:cs="David" w:hint="cs"/>
          <w:rtl/>
        </w:rPr>
        <w:tab/>
      </w:r>
      <w:r>
        <w:rPr>
          <w:rFonts w:cs="David" w:hint="cs"/>
          <w:rtl/>
        </w:rPr>
        <w:tab/>
      </w:r>
      <w:r>
        <w:rPr>
          <w:rFonts w:cs="David" w:hint="cs"/>
          <w:rtl/>
        </w:rPr>
        <w:tab/>
        <w:t>- אגף התקציבים, משרד האוצר</w:t>
      </w:r>
    </w:p>
    <w:p w14:paraId="4D01E48A" w14:textId="77777777" w:rsidR="003250E7" w:rsidRDefault="003250E7" w:rsidP="003250E7">
      <w:pPr>
        <w:bidi/>
        <w:jc w:val="both"/>
        <w:outlineLvl w:val="0"/>
        <w:rPr>
          <w:rFonts w:cs="David" w:hint="cs"/>
          <w:rtl/>
        </w:rPr>
      </w:pPr>
    </w:p>
    <w:p w14:paraId="5CA95BD2" w14:textId="77777777" w:rsidR="003250E7" w:rsidRDefault="003250E7" w:rsidP="003250E7">
      <w:pPr>
        <w:bidi/>
        <w:jc w:val="both"/>
        <w:outlineLvl w:val="0"/>
        <w:rPr>
          <w:rFonts w:cs="David" w:hint="cs"/>
          <w:rtl/>
        </w:rPr>
      </w:pPr>
      <w:r>
        <w:rPr>
          <w:rFonts w:cs="David" w:hint="cs"/>
          <w:b/>
          <w:bCs/>
          <w:u w:val="single"/>
          <w:rtl/>
        </w:rPr>
        <w:t>ייעוץ משפטי:</w:t>
      </w:r>
    </w:p>
    <w:p w14:paraId="68347163" w14:textId="77777777" w:rsidR="003250E7" w:rsidRDefault="003250E7" w:rsidP="003250E7">
      <w:pPr>
        <w:bidi/>
        <w:jc w:val="both"/>
        <w:outlineLvl w:val="0"/>
        <w:rPr>
          <w:rFonts w:cs="David" w:hint="cs"/>
          <w:rtl/>
        </w:rPr>
      </w:pPr>
    </w:p>
    <w:p w14:paraId="3EEEC499" w14:textId="77777777" w:rsidR="003250E7" w:rsidRDefault="003250E7" w:rsidP="003250E7">
      <w:pPr>
        <w:bidi/>
        <w:jc w:val="both"/>
        <w:outlineLvl w:val="0"/>
        <w:rPr>
          <w:rFonts w:cs="David" w:hint="cs"/>
          <w:rtl/>
        </w:rPr>
      </w:pPr>
      <w:r>
        <w:rPr>
          <w:rFonts w:cs="David" w:hint="cs"/>
          <w:rtl/>
        </w:rPr>
        <w:t>ארבל אסטרחן</w:t>
      </w:r>
    </w:p>
    <w:p w14:paraId="68F8EF0E" w14:textId="77777777" w:rsidR="003250E7" w:rsidRPr="00B41C1B" w:rsidRDefault="003250E7" w:rsidP="003250E7">
      <w:pPr>
        <w:bidi/>
        <w:jc w:val="both"/>
        <w:outlineLvl w:val="0"/>
        <w:rPr>
          <w:rFonts w:cs="David" w:hint="cs"/>
          <w:rtl/>
        </w:rPr>
      </w:pPr>
    </w:p>
    <w:p w14:paraId="30F7E53F" w14:textId="77777777" w:rsidR="003250E7" w:rsidRDefault="003250E7" w:rsidP="003250E7">
      <w:pPr>
        <w:bidi/>
        <w:jc w:val="both"/>
        <w:outlineLvl w:val="0"/>
        <w:rPr>
          <w:rFonts w:cs="David"/>
          <w:rtl/>
        </w:rPr>
      </w:pPr>
      <w:r>
        <w:rPr>
          <w:rFonts w:cs="David"/>
          <w:b/>
          <w:bCs/>
          <w:u w:val="single"/>
          <w:rtl/>
        </w:rPr>
        <w:t>מנהלת הוועדה</w:t>
      </w:r>
      <w:r>
        <w:rPr>
          <w:rFonts w:cs="David"/>
          <w:rtl/>
        </w:rPr>
        <w:t>:</w:t>
      </w:r>
      <w:r>
        <w:rPr>
          <w:rFonts w:cs="David"/>
          <w:rtl/>
        </w:rPr>
        <w:tab/>
      </w:r>
    </w:p>
    <w:p w14:paraId="312270B6" w14:textId="77777777" w:rsidR="003250E7" w:rsidRDefault="003250E7" w:rsidP="003250E7">
      <w:pPr>
        <w:bidi/>
        <w:jc w:val="both"/>
        <w:rPr>
          <w:rFonts w:cs="David" w:hint="cs"/>
          <w:b/>
          <w:bCs/>
          <w:u w:val="single"/>
          <w:rtl/>
        </w:rPr>
      </w:pPr>
    </w:p>
    <w:p w14:paraId="114AD342" w14:textId="77777777" w:rsidR="003250E7" w:rsidRPr="00B41C1B" w:rsidRDefault="003250E7" w:rsidP="003250E7">
      <w:pPr>
        <w:bidi/>
        <w:jc w:val="both"/>
        <w:rPr>
          <w:rFonts w:cs="David" w:hint="cs"/>
          <w:rtl/>
        </w:rPr>
      </w:pPr>
      <w:r>
        <w:rPr>
          <w:rFonts w:cs="David" w:hint="cs"/>
          <w:rtl/>
        </w:rPr>
        <w:t>אתי בן-יוסף</w:t>
      </w:r>
    </w:p>
    <w:p w14:paraId="7E9735FB" w14:textId="77777777" w:rsidR="003250E7" w:rsidRDefault="003250E7" w:rsidP="003250E7">
      <w:pPr>
        <w:bidi/>
        <w:jc w:val="both"/>
        <w:outlineLvl w:val="0"/>
        <w:rPr>
          <w:rFonts w:cs="David" w:hint="cs"/>
          <w:b/>
          <w:bCs/>
          <w:u w:val="single"/>
          <w:rtl/>
        </w:rPr>
      </w:pPr>
    </w:p>
    <w:p w14:paraId="09FEE86E" w14:textId="77777777" w:rsidR="003250E7" w:rsidRDefault="003250E7" w:rsidP="003250E7">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p>
    <w:p w14:paraId="13277C63" w14:textId="77777777" w:rsidR="003250E7" w:rsidRDefault="003250E7" w:rsidP="003250E7">
      <w:pPr>
        <w:keepNext/>
        <w:bidi/>
        <w:jc w:val="both"/>
        <w:rPr>
          <w:rFonts w:cs="David" w:hint="cs"/>
          <w:rtl/>
        </w:rPr>
      </w:pPr>
    </w:p>
    <w:p w14:paraId="6CDB8CD2" w14:textId="77777777" w:rsidR="003250E7" w:rsidRDefault="003250E7" w:rsidP="003250E7">
      <w:pPr>
        <w:keepNext/>
        <w:bidi/>
        <w:jc w:val="both"/>
        <w:rPr>
          <w:rFonts w:cs="David" w:hint="cs"/>
          <w:rtl/>
        </w:rPr>
      </w:pPr>
      <w:smartTag w:uri="urn:schemas-microsoft-com:office:smarttags" w:element="PersonName">
        <w:r>
          <w:rPr>
            <w:rFonts w:cs="David" w:hint="cs"/>
            <w:rtl/>
          </w:rPr>
          <w:t>יפה קרינצה</w:t>
        </w:r>
      </w:smartTag>
    </w:p>
    <w:p w14:paraId="3DB65098" w14:textId="77777777" w:rsidR="003250E7" w:rsidRDefault="003250E7" w:rsidP="003250E7">
      <w:pPr>
        <w:keepNext/>
        <w:bidi/>
        <w:jc w:val="center"/>
        <w:rPr>
          <w:rFonts w:cs="David" w:hint="cs"/>
          <w:b/>
          <w:bCs/>
          <w:rtl/>
        </w:rPr>
      </w:pPr>
      <w:r>
        <w:rPr>
          <w:rFonts w:cs="David"/>
          <w:rtl/>
        </w:rPr>
        <w:br w:type="page"/>
      </w:r>
    </w:p>
    <w:p w14:paraId="163EBE3F" w14:textId="77777777" w:rsidR="003250E7" w:rsidRDefault="003250E7" w:rsidP="003250E7">
      <w:pPr>
        <w:keepNext/>
        <w:bidi/>
        <w:jc w:val="center"/>
        <w:rPr>
          <w:rFonts w:cs="David" w:hint="cs"/>
          <w:b/>
          <w:bCs/>
          <w:rtl/>
        </w:rPr>
      </w:pPr>
    </w:p>
    <w:p w14:paraId="0015475D" w14:textId="77777777" w:rsidR="003250E7" w:rsidRDefault="003250E7" w:rsidP="003250E7">
      <w:pPr>
        <w:keepNext/>
        <w:bidi/>
        <w:jc w:val="center"/>
        <w:rPr>
          <w:rFonts w:cs="David" w:hint="cs"/>
          <w:b/>
          <w:bCs/>
          <w:rtl/>
        </w:rPr>
      </w:pPr>
    </w:p>
    <w:p w14:paraId="4B5F7168" w14:textId="77777777" w:rsidR="003250E7" w:rsidRPr="003250E7" w:rsidRDefault="003250E7" w:rsidP="003250E7">
      <w:pPr>
        <w:keepNext/>
        <w:bidi/>
        <w:jc w:val="center"/>
        <w:rPr>
          <w:rFonts w:cs="David" w:hint="cs"/>
          <w:b/>
          <w:bCs/>
          <w:u w:val="single"/>
          <w:rtl/>
        </w:rPr>
      </w:pPr>
      <w:r w:rsidRPr="003250E7">
        <w:rPr>
          <w:rFonts w:cs="David" w:hint="cs"/>
          <w:b/>
          <w:bCs/>
          <w:u w:val="single"/>
          <w:rtl/>
        </w:rPr>
        <w:t xml:space="preserve">סדרי הדיון בהצעת חוק התקציב לשנות הכספים 2011-2012, </w:t>
      </w:r>
      <w:proofErr w:type="spellStart"/>
      <w:r w:rsidRPr="003250E7">
        <w:rPr>
          <w:rFonts w:cs="David" w:hint="cs"/>
          <w:b/>
          <w:bCs/>
          <w:u w:val="single"/>
          <w:rtl/>
        </w:rPr>
        <w:t>התשע"א</w:t>
      </w:r>
      <w:proofErr w:type="spellEnd"/>
      <w:r w:rsidRPr="003250E7">
        <w:rPr>
          <w:rFonts w:cs="David" w:hint="cs"/>
          <w:b/>
          <w:bCs/>
          <w:u w:val="single"/>
          <w:rtl/>
        </w:rPr>
        <w:t>-2010</w:t>
      </w:r>
    </w:p>
    <w:p w14:paraId="278E8C95" w14:textId="77777777" w:rsidR="003250E7" w:rsidRPr="003250E7" w:rsidRDefault="003250E7" w:rsidP="003250E7">
      <w:pPr>
        <w:keepNext/>
        <w:bidi/>
        <w:jc w:val="center"/>
        <w:rPr>
          <w:rFonts w:cs="David" w:hint="cs"/>
          <w:b/>
          <w:bCs/>
          <w:u w:val="single"/>
          <w:rtl/>
        </w:rPr>
      </w:pPr>
      <w:r w:rsidRPr="003250E7">
        <w:rPr>
          <w:rFonts w:cs="David" w:hint="cs"/>
          <w:b/>
          <w:bCs/>
          <w:u w:val="single"/>
          <w:rtl/>
        </w:rPr>
        <w:t xml:space="preserve"> ובהצעת חוק המדיניות הכלכלית לשנים 2011 ו-2012 (תיקוני חקיקה), </w:t>
      </w:r>
    </w:p>
    <w:p w14:paraId="22B40387" w14:textId="77777777" w:rsidR="003250E7" w:rsidRPr="003250E7" w:rsidRDefault="003250E7" w:rsidP="003250E7">
      <w:pPr>
        <w:keepNext/>
        <w:bidi/>
        <w:jc w:val="center"/>
        <w:rPr>
          <w:rFonts w:cs="David" w:hint="cs"/>
          <w:b/>
          <w:bCs/>
          <w:u w:val="single"/>
          <w:rtl/>
        </w:rPr>
      </w:pPr>
      <w:proofErr w:type="spellStart"/>
      <w:r w:rsidRPr="003250E7">
        <w:rPr>
          <w:rFonts w:cs="David" w:hint="cs"/>
          <w:b/>
          <w:bCs/>
          <w:u w:val="single"/>
          <w:rtl/>
        </w:rPr>
        <w:t>התשע"א</w:t>
      </w:r>
      <w:proofErr w:type="spellEnd"/>
      <w:r w:rsidRPr="003250E7">
        <w:rPr>
          <w:rFonts w:cs="David" w:hint="cs"/>
          <w:b/>
          <w:bCs/>
          <w:u w:val="single"/>
          <w:rtl/>
        </w:rPr>
        <w:t>-2010, בקריאה הראשונה.</w:t>
      </w:r>
    </w:p>
    <w:p w14:paraId="6EF80BE3" w14:textId="77777777" w:rsidR="003250E7" w:rsidRDefault="003250E7" w:rsidP="003250E7">
      <w:pPr>
        <w:keepNext/>
        <w:bidi/>
        <w:jc w:val="both"/>
        <w:rPr>
          <w:rFonts w:cs="David" w:hint="cs"/>
          <w:u w:val="single"/>
          <w:rtl/>
        </w:rPr>
      </w:pPr>
    </w:p>
    <w:p w14:paraId="3CECE5FF" w14:textId="77777777" w:rsidR="003250E7" w:rsidRDefault="003250E7" w:rsidP="003250E7">
      <w:pPr>
        <w:keepNext/>
        <w:bidi/>
        <w:jc w:val="both"/>
        <w:rPr>
          <w:rFonts w:cs="David" w:hint="cs"/>
          <w:u w:val="single"/>
          <w:rtl/>
        </w:rPr>
      </w:pPr>
    </w:p>
    <w:p w14:paraId="67403C14" w14:textId="77777777" w:rsidR="003250E7" w:rsidRDefault="003250E7" w:rsidP="003250E7">
      <w:pPr>
        <w:keepNext/>
        <w:bidi/>
        <w:jc w:val="both"/>
        <w:rPr>
          <w:rFonts w:cs="David" w:hint="cs"/>
          <w:u w:val="single"/>
          <w:rtl/>
        </w:rPr>
      </w:pPr>
    </w:p>
    <w:p w14:paraId="264DC04E" w14:textId="77777777" w:rsidR="003250E7" w:rsidRPr="00EF120E" w:rsidRDefault="003250E7" w:rsidP="003250E7">
      <w:pPr>
        <w:keepNext/>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Pr>
          <w:rFonts w:cs="David" w:hint="cs"/>
          <w:u w:val="single"/>
          <w:rtl/>
        </w:rPr>
        <w:t>:</w:t>
      </w:r>
    </w:p>
    <w:p w14:paraId="0FD73F8A" w14:textId="77777777" w:rsidR="003250E7" w:rsidRDefault="003250E7" w:rsidP="003250E7">
      <w:pPr>
        <w:bidi/>
        <w:jc w:val="both"/>
        <w:rPr>
          <w:rFonts w:cs="David" w:hint="cs"/>
          <w:u w:val="single"/>
          <w:rtl/>
        </w:rPr>
      </w:pPr>
    </w:p>
    <w:p w14:paraId="4FAD4462" w14:textId="77777777" w:rsidR="003250E7" w:rsidRDefault="003250E7" w:rsidP="003250E7">
      <w:pPr>
        <w:bidi/>
        <w:ind w:firstLine="720"/>
        <w:jc w:val="both"/>
        <w:rPr>
          <w:rFonts w:cs="David" w:hint="cs"/>
          <w:rtl/>
        </w:rPr>
      </w:pPr>
      <w:r>
        <w:rPr>
          <w:rFonts w:cs="David" w:hint="cs"/>
          <w:rtl/>
        </w:rPr>
        <w:t xml:space="preserve">בוקר טוב לכולם, אני פותח את ישיבת </w:t>
      </w:r>
      <w:smartTag w:uri="urn:schemas-microsoft-com:office:smarttags" w:element="PersonName">
        <w:r>
          <w:rPr>
            <w:rFonts w:cs="David" w:hint="cs"/>
            <w:rtl/>
          </w:rPr>
          <w:t>ועדת הכנסת</w:t>
        </w:r>
      </w:smartTag>
      <w:r>
        <w:rPr>
          <w:rFonts w:cs="David" w:hint="cs"/>
          <w:rtl/>
        </w:rPr>
        <w:t xml:space="preserve">. על סדר היום שני נושאים, ונתחיל מסדרי הדיון בהצעת חוק התקציב לשנות הכספים 2011-2012, </w:t>
      </w:r>
      <w:proofErr w:type="spellStart"/>
      <w:r>
        <w:rPr>
          <w:rFonts w:cs="David" w:hint="cs"/>
          <w:rtl/>
        </w:rPr>
        <w:t>התשע"א</w:t>
      </w:r>
      <w:proofErr w:type="spellEnd"/>
      <w:r>
        <w:rPr>
          <w:rFonts w:cs="David" w:hint="cs"/>
          <w:rtl/>
        </w:rPr>
        <w:t xml:space="preserve">-2010 ובהצעת חוק המדיניות הכלכלית לשנים 2011 ו-2012 (תיקוני חקיקה), </w:t>
      </w:r>
      <w:proofErr w:type="spellStart"/>
      <w:r>
        <w:rPr>
          <w:rFonts w:cs="David" w:hint="cs"/>
          <w:rtl/>
        </w:rPr>
        <w:t>התשע"א</w:t>
      </w:r>
      <w:proofErr w:type="spellEnd"/>
      <w:r>
        <w:rPr>
          <w:rFonts w:cs="David" w:hint="cs"/>
          <w:rtl/>
        </w:rPr>
        <w:t xml:space="preserve">-2010, בקריאה הראשונה. </w:t>
      </w:r>
    </w:p>
    <w:p w14:paraId="452546BB" w14:textId="77777777" w:rsidR="003250E7" w:rsidRDefault="003250E7" w:rsidP="003250E7">
      <w:pPr>
        <w:bidi/>
        <w:ind w:firstLine="720"/>
        <w:jc w:val="both"/>
        <w:rPr>
          <w:rFonts w:cs="David" w:hint="cs"/>
          <w:rtl/>
        </w:rPr>
      </w:pPr>
    </w:p>
    <w:p w14:paraId="421759B0" w14:textId="77777777" w:rsidR="003250E7" w:rsidRDefault="003250E7" w:rsidP="003250E7">
      <w:pPr>
        <w:bidi/>
        <w:ind w:firstLine="720"/>
        <w:jc w:val="both"/>
        <w:rPr>
          <w:rFonts w:cs="David" w:hint="cs"/>
          <w:rtl/>
        </w:rPr>
      </w:pPr>
      <w:r>
        <w:rPr>
          <w:rFonts w:cs="David" w:hint="cs"/>
          <w:rtl/>
        </w:rPr>
        <w:t xml:space="preserve">אדוני יושב ראש הקואליציה, אני מבין שגובשה הסכמה באשר לסדרי הדיון. </w:t>
      </w:r>
    </w:p>
    <w:p w14:paraId="14D8820B" w14:textId="77777777" w:rsidR="003250E7" w:rsidRDefault="003250E7" w:rsidP="003250E7">
      <w:pPr>
        <w:bidi/>
        <w:jc w:val="both"/>
        <w:rPr>
          <w:rFonts w:cs="David" w:hint="cs"/>
          <w:rtl/>
        </w:rPr>
      </w:pPr>
    </w:p>
    <w:p w14:paraId="51018FF3" w14:textId="77777777" w:rsidR="003250E7" w:rsidRDefault="003250E7" w:rsidP="003250E7">
      <w:pPr>
        <w:bidi/>
        <w:jc w:val="both"/>
        <w:rPr>
          <w:rFonts w:cs="David" w:hint="cs"/>
          <w:u w:val="single"/>
          <w:rtl/>
        </w:rPr>
      </w:pPr>
      <w:r>
        <w:rPr>
          <w:rFonts w:cs="David" w:hint="cs"/>
          <w:u w:val="single"/>
          <w:rtl/>
        </w:rPr>
        <w:t>יואל חסון</w:t>
      </w:r>
      <w:r w:rsidRPr="00E36EB4">
        <w:rPr>
          <w:rFonts w:cs="David" w:hint="cs"/>
          <w:u w:val="single"/>
          <w:rtl/>
        </w:rPr>
        <w:t>:</w:t>
      </w:r>
    </w:p>
    <w:p w14:paraId="43FC40B5" w14:textId="77777777" w:rsidR="003250E7" w:rsidRDefault="003250E7" w:rsidP="003250E7">
      <w:pPr>
        <w:bidi/>
        <w:jc w:val="both"/>
        <w:rPr>
          <w:rFonts w:cs="David" w:hint="cs"/>
          <w:u w:val="single"/>
          <w:rtl/>
        </w:rPr>
      </w:pPr>
    </w:p>
    <w:p w14:paraId="3F4B3B04" w14:textId="77777777" w:rsidR="003250E7" w:rsidRDefault="003250E7" w:rsidP="003250E7">
      <w:pPr>
        <w:bidi/>
        <w:ind w:firstLine="720"/>
        <w:jc w:val="both"/>
        <w:rPr>
          <w:rFonts w:cs="David" w:hint="cs"/>
          <w:rtl/>
        </w:rPr>
      </w:pPr>
      <w:r>
        <w:rPr>
          <w:rFonts w:cs="David" w:hint="cs"/>
          <w:rtl/>
        </w:rPr>
        <w:t xml:space="preserve">אדוני, התקציב עדיין לא הונח, איך אפשר להביא את זה לפה? </w:t>
      </w:r>
    </w:p>
    <w:p w14:paraId="4423EB6F" w14:textId="77777777" w:rsidR="003250E7" w:rsidRDefault="003250E7" w:rsidP="003250E7">
      <w:pPr>
        <w:bidi/>
        <w:jc w:val="both"/>
        <w:rPr>
          <w:rFonts w:cs="David" w:hint="cs"/>
          <w:rtl/>
        </w:rPr>
      </w:pPr>
    </w:p>
    <w:p w14:paraId="310BD924" w14:textId="77777777" w:rsidR="003250E7" w:rsidRDefault="003250E7" w:rsidP="003250E7">
      <w:pPr>
        <w:bidi/>
        <w:jc w:val="both"/>
        <w:rPr>
          <w:rFonts w:cs="David" w:hint="cs"/>
          <w:u w:val="single"/>
          <w:rtl/>
        </w:rPr>
      </w:pPr>
      <w:r>
        <w:rPr>
          <w:rFonts w:cs="David" w:hint="cs"/>
          <w:u w:val="single"/>
          <w:rtl/>
        </w:rPr>
        <w:t>דוד רותם</w:t>
      </w:r>
      <w:r w:rsidRPr="00E36EB4">
        <w:rPr>
          <w:rFonts w:cs="David" w:hint="cs"/>
          <w:u w:val="single"/>
          <w:rtl/>
        </w:rPr>
        <w:t>:</w:t>
      </w:r>
    </w:p>
    <w:p w14:paraId="2E960F6C" w14:textId="77777777" w:rsidR="003250E7" w:rsidRDefault="003250E7" w:rsidP="003250E7">
      <w:pPr>
        <w:bidi/>
        <w:jc w:val="both"/>
        <w:rPr>
          <w:rFonts w:cs="David" w:hint="cs"/>
          <w:u w:val="single"/>
          <w:rtl/>
        </w:rPr>
      </w:pPr>
    </w:p>
    <w:p w14:paraId="4DDA77CD" w14:textId="77777777" w:rsidR="003250E7" w:rsidRDefault="003250E7" w:rsidP="003250E7">
      <w:pPr>
        <w:bidi/>
        <w:ind w:firstLine="720"/>
        <w:jc w:val="both"/>
        <w:rPr>
          <w:rFonts w:cs="David" w:hint="cs"/>
          <w:rtl/>
        </w:rPr>
      </w:pPr>
      <w:r>
        <w:rPr>
          <w:rFonts w:cs="David" w:hint="cs"/>
          <w:rtl/>
        </w:rPr>
        <w:t xml:space="preserve">התקציב כבר הונח. </w:t>
      </w:r>
    </w:p>
    <w:p w14:paraId="5132DDF2" w14:textId="77777777" w:rsidR="003250E7" w:rsidRDefault="003250E7" w:rsidP="003250E7">
      <w:pPr>
        <w:bidi/>
        <w:ind w:firstLine="720"/>
        <w:jc w:val="both"/>
        <w:rPr>
          <w:rFonts w:cs="David" w:hint="cs"/>
          <w:rtl/>
        </w:rPr>
      </w:pPr>
    </w:p>
    <w:p w14:paraId="27796B07" w14:textId="77777777" w:rsidR="003250E7" w:rsidRDefault="003250E7" w:rsidP="003250E7">
      <w:pPr>
        <w:pStyle w:val="Heading5"/>
        <w:jc w:val="left"/>
        <w:rPr>
          <w:rFonts w:hint="cs"/>
          <w:rtl/>
        </w:rPr>
      </w:pPr>
      <w:r>
        <w:rPr>
          <w:rFonts w:hint="cs"/>
          <w:u w:val="single"/>
          <w:rtl/>
        </w:rPr>
        <w:t>יואל חסון:</w:t>
      </w:r>
    </w:p>
    <w:p w14:paraId="780BA469" w14:textId="77777777" w:rsidR="003250E7" w:rsidRDefault="003250E7" w:rsidP="003250E7">
      <w:pPr>
        <w:pStyle w:val="Heading5"/>
        <w:jc w:val="left"/>
        <w:rPr>
          <w:rFonts w:hint="cs"/>
          <w:rtl/>
        </w:rPr>
      </w:pPr>
    </w:p>
    <w:p w14:paraId="71AF4B2D" w14:textId="77777777" w:rsidR="003250E7" w:rsidRDefault="003250E7" w:rsidP="003250E7">
      <w:pPr>
        <w:bidi/>
        <w:ind w:firstLine="720"/>
        <w:jc w:val="both"/>
        <w:rPr>
          <w:rFonts w:cs="David" w:hint="cs"/>
          <w:rtl/>
        </w:rPr>
      </w:pPr>
      <w:r>
        <w:rPr>
          <w:rFonts w:cs="David" w:hint="cs"/>
          <w:rtl/>
        </w:rPr>
        <w:t xml:space="preserve">לא הונח. סליחה, התקציב יונח ב-4:00. לכן, עד שהוא לא מונח על שולחן חברי הכנסת לא ניתן לדון בזה. </w:t>
      </w:r>
    </w:p>
    <w:p w14:paraId="6CE3E113" w14:textId="77777777" w:rsidR="003250E7" w:rsidRDefault="003250E7" w:rsidP="003250E7">
      <w:pPr>
        <w:bidi/>
        <w:jc w:val="both"/>
        <w:rPr>
          <w:rFonts w:cs="David" w:hint="cs"/>
          <w:rtl/>
        </w:rPr>
      </w:pPr>
    </w:p>
    <w:p w14:paraId="7D3E8D1C" w14:textId="77777777" w:rsidR="003250E7" w:rsidRDefault="003250E7" w:rsidP="003250E7">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63B86B13" w14:textId="77777777" w:rsidR="003250E7" w:rsidRPr="00B41C1B" w:rsidRDefault="003250E7" w:rsidP="003250E7">
      <w:pPr>
        <w:bidi/>
        <w:jc w:val="both"/>
        <w:rPr>
          <w:rFonts w:cs="David" w:hint="cs"/>
          <w:rtl/>
        </w:rPr>
      </w:pPr>
    </w:p>
    <w:p w14:paraId="34F09424" w14:textId="77777777" w:rsidR="003250E7" w:rsidRDefault="003250E7" w:rsidP="003250E7">
      <w:pPr>
        <w:bidi/>
        <w:ind w:firstLine="720"/>
        <w:jc w:val="both"/>
        <w:rPr>
          <w:rFonts w:cs="David" w:hint="cs"/>
          <w:rtl/>
        </w:rPr>
      </w:pPr>
      <w:r>
        <w:rPr>
          <w:rFonts w:cs="David" w:hint="cs"/>
          <w:rtl/>
        </w:rPr>
        <w:t xml:space="preserve">אפשר, אתה יודע שכן. </w:t>
      </w:r>
    </w:p>
    <w:p w14:paraId="0C6FF38F" w14:textId="77777777" w:rsidR="003250E7" w:rsidRDefault="003250E7" w:rsidP="003250E7">
      <w:pPr>
        <w:bidi/>
        <w:jc w:val="both"/>
        <w:rPr>
          <w:rFonts w:cs="David" w:hint="cs"/>
          <w:rtl/>
        </w:rPr>
      </w:pPr>
    </w:p>
    <w:p w14:paraId="3DDF7D8E" w14:textId="77777777" w:rsidR="003250E7" w:rsidRDefault="003250E7" w:rsidP="003250E7">
      <w:pPr>
        <w:bidi/>
        <w:jc w:val="both"/>
        <w:rPr>
          <w:rFonts w:cs="David" w:hint="cs"/>
          <w:u w:val="single"/>
          <w:rtl/>
        </w:rPr>
      </w:pPr>
      <w:r>
        <w:rPr>
          <w:rFonts w:cs="David" w:hint="cs"/>
          <w:u w:val="single"/>
          <w:rtl/>
        </w:rPr>
        <w:t>יואל חסון</w:t>
      </w:r>
      <w:r w:rsidRPr="00E36EB4">
        <w:rPr>
          <w:rFonts w:cs="David" w:hint="cs"/>
          <w:u w:val="single"/>
          <w:rtl/>
        </w:rPr>
        <w:t>:</w:t>
      </w:r>
    </w:p>
    <w:p w14:paraId="41E08ACD" w14:textId="77777777" w:rsidR="003250E7" w:rsidRDefault="003250E7" w:rsidP="003250E7">
      <w:pPr>
        <w:bidi/>
        <w:jc w:val="both"/>
        <w:rPr>
          <w:rFonts w:cs="David" w:hint="cs"/>
          <w:u w:val="single"/>
          <w:rtl/>
        </w:rPr>
      </w:pPr>
    </w:p>
    <w:p w14:paraId="5E39A89F" w14:textId="77777777" w:rsidR="003250E7" w:rsidRDefault="003250E7" w:rsidP="003250E7">
      <w:pPr>
        <w:bidi/>
        <w:ind w:firstLine="720"/>
        <w:jc w:val="both"/>
        <w:rPr>
          <w:rFonts w:cs="David" w:hint="cs"/>
          <w:rtl/>
        </w:rPr>
      </w:pPr>
      <w:r>
        <w:rPr>
          <w:rFonts w:cs="David" w:hint="cs"/>
          <w:rtl/>
        </w:rPr>
        <w:t xml:space="preserve">אתה יודע שלא. בבקשה, תקראו ליועץ משפטי. </w:t>
      </w:r>
    </w:p>
    <w:p w14:paraId="6506C6E8" w14:textId="77777777" w:rsidR="003250E7" w:rsidRDefault="003250E7" w:rsidP="003250E7">
      <w:pPr>
        <w:bidi/>
        <w:jc w:val="both"/>
        <w:rPr>
          <w:rFonts w:cs="David" w:hint="cs"/>
          <w:rtl/>
        </w:rPr>
      </w:pPr>
    </w:p>
    <w:p w14:paraId="5009A8BE" w14:textId="77777777" w:rsidR="003250E7" w:rsidRDefault="003250E7" w:rsidP="003250E7">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1D9B6189" w14:textId="77777777" w:rsidR="003250E7" w:rsidRDefault="003250E7" w:rsidP="003250E7">
      <w:pPr>
        <w:bidi/>
        <w:jc w:val="both"/>
        <w:rPr>
          <w:rFonts w:cs="David" w:hint="cs"/>
          <w:rtl/>
        </w:rPr>
      </w:pPr>
    </w:p>
    <w:p w14:paraId="6CF97672" w14:textId="77777777" w:rsidR="003250E7" w:rsidRDefault="003250E7" w:rsidP="003250E7">
      <w:pPr>
        <w:bidi/>
        <w:jc w:val="both"/>
        <w:rPr>
          <w:rFonts w:cs="David" w:hint="cs"/>
          <w:rtl/>
        </w:rPr>
      </w:pPr>
      <w:r>
        <w:rPr>
          <w:rFonts w:cs="David" w:hint="cs"/>
          <w:rtl/>
        </w:rPr>
        <w:tab/>
        <w:t>יש פה יועצים משפטיים.</w:t>
      </w:r>
    </w:p>
    <w:p w14:paraId="3941DDAA" w14:textId="77777777" w:rsidR="003250E7" w:rsidRDefault="003250E7" w:rsidP="003250E7">
      <w:pPr>
        <w:bidi/>
        <w:jc w:val="both"/>
        <w:rPr>
          <w:rFonts w:cs="David" w:hint="cs"/>
          <w:rtl/>
        </w:rPr>
      </w:pPr>
    </w:p>
    <w:p w14:paraId="2EE18C1D" w14:textId="77777777" w:rsidR="003250E7" w:rsidRPr="00EF120E" w:rsidRDefault="003250E7" w:rsidP="003250E7">
      <w:pPr>
        <w:keepNext/>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Pr>
          <w:rFonts w:cs="David" w:hint="cs"/>
          <w:u w:val="single"/>
          <w:rtl/>
        </w:rPr>
        <w:t>:</w:t>
      </w:r>
    </w:p>
    <w:p w14:paraId="1DC907B5" w14:textId="77777777" w:rsidR="003250E7" w:rsidRDefault="003250E7" w:rsidP="003250E7">
      <w:pPr>
        <w:bidi/>
        <w:jc w:val="both"/>
        <w:rPr>
          <w:rFonts w:cs="David" w:hint="cs"/>
          <w:rtl/>
        </w:rPr>
      </w:pPr>
    </w:p>
    <w:p w14:paraId="4439760F" w14:textId="77777777" w:rsidR="003250E7" w:rsidRDefault="003250E7" w:rsidP="003250E7">
      <w:pPr>
        <w:bidi/>
        <w:jc w:val="both"/>
        <w:rPr>
          <w:rFonts w:cs="David" w:hint="cs"/>
          <w:rtl/>
        </w:rPr>
      </w:pPr>
      <w:r>
        <w:rPr>
          <w:rFonts w:cs="David" w:hint="cs"/>
          <w:rtl/>
        </w:rPr>
        <w:tab/>
        <w:t xml:space="preserve">אני מבין, אדוני יושב ראש הקואליציה, שיש הסכמה באשר  - - - </w:t>
      </w:r>
    </w:p>
    <w:p w14:paraId="6B72E5FA" w14:textId="77777777" w:rsidR="003250E7" w:rsidRDefault="003250E7" w:rsidP="003250E7">
      <w:pPr>
        <w:bidi/>
        <w:jc w:val="both"/>
        <w:rPr>
          <w:rFonts w:cs="David" w:hint="cs"/>
          <w:rtl/>
        </w:rPr>
      </w:pPr>
    </w:p>
    <w:p w14:paraId="31EDA16E" w14:textId="77777777" w:rsidR="003250E7" w:rsidRDefault="003250E7" w:rsidP="003250E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456CB50" w14:textId="77777777" w:rsidR="003250E7" w:rsidRDefault="003250E7" w:rsidP="003250E7">
      <w:pPr>
        <w:bidi/>
        <w:jc w:val="both"/>
        <w:rPr>
          <w:rFonts w:cs="David" w:hint="cs"/>
          <w:u w:val="single"/>
          <w:rtl/>
        </w:rPr>
      </w:pPr>
    </w:p>
    <w:p w14:paraId="10C26115" w14:textId="77777777" w:rsidR="003250E7" w:rsidRDefault="003250E7" w:rsidP="003250E7">
      <w:pPr>
        <w:bidi/>
        <w:ind w:firstLine="720"/>
        <w:jc w:val="both"/>
        <w:rPr>
          <w:rFonts w:cs="David" w:hint="cs"/>
          <w:rtl/>
        </w:rPr>
      </w:pPr>
      <w:r>
        <w:rPr>
          <w:rFonts w:cs="David" w:hint="cs"/>
          <w:rtl/>
        </w:rPr>
        <w:t>כך חשבתי, אבל כשאני שומע את חבר הכנסת יואל חסון אני כבר מתלבט.</w:t>
      </w:r>
    </w:p>
    <w:p w14:paraId="0C130BC5" w14:textId="77777777" w:rsidR="003250E7" w:rsidRDefault="003250E7" w:rsidP="003250E7">
      <w:pPr>
        <w:bidi/>
        <w:ind w:firstLine="720"/>
        <w:jc w:val="both"/>
        <w:rPr>
          <w:rFonts w:cs="David" w:hint="cs"/>
          <w:rtl/>
        </w:rPr>
      </w:pPr>
    </w:p>
    <w:p w14:paraId="51B72D54" w14:textId="77777777" w:rsidR="003250E7" w:rsidRPr="00EF120E" w:rsidRDefault="003250E7" w:rsidP="003250E7">
      <w:pPr>
        <w:keepNext/>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Pr>
          <w:rFonts w:cs="David" w:hint="cs"/>
          <w:u w:val="single"/>
          <w:rtl/>
        </w:rPr>
        <w:t>:</w:t>
      </w:r>
    </w:p>
    <w:p w14:paraId="7B52C229" w14:textId="77777777" w:rsidR="003250E7" w:rsidRDefault="003250E7" w:rsidP="003250E7">
      <w:pPr>
        <w:bidi/>
        <w:ind w:firstLine="720"/>
        <w:jc w:val="both"/>
        <w:rPr>
          <w:rFonts w:cs="David" w:hint="cs"/>
          <w:rtl/>
        </w:rPr>
      </w:pPr>
    </w:p>
    <w:p w14:paraId="30EF8626" w14:textId="77777777" w:rsidR="003250E7" w:rsidRDefault="003250E7" w:rsidP="003250E7">
      <w:pPr>
        <w:bidi/>
        <w:ind w:firstLine="720"/>
        <w:jc w:val="both"/>
        <w:rPr>
          <w:rFonts w:cs="David" w:hint="cs"/>
          <w:rtl/>
        </w:rPr>
      </w:pPr>
      <w:r>
        <w:rPr>
          <w:rFonts w:cs="David" w:hint="cs"/>
          <w:rtl/>
        </w:rPr>
        <w:t>אדוני יושב ראש הקואליציה, יש הסכמה באשר לסדרי הדיון?</w:t>
      </w:r>
    </w:p>
    <w:p w14:paraId="6FFA1EF7" w14:textId="77777777" w:rsidR="003250E7" w:rsidRDefault="003250E7" w:rsidP="003250E7">
      <w:pPr>
        <w:bidi/>
        <w:ind w:firstLine="720"/>
        <w:jc w:val="both"/>
        <w:rPr>
          <w:rFonts w:cs="David" w:hint="cs"/>
          <w:rtl/>
        </w:rPr>
      </w:pPr>
    </w:p>
    <w:p w14:paraId="6982EEA7" w14:textId="77777777" w:rsidR="003250E7" w:rsidRPr="001F2C71" w:rsidRDefault="003250E7" w:rsidP="003250E7">
      <w:pPr>
        <w:bidi/>
        <w:rPr>
          <w:rFonts w:hint="cs"/>
          <w:u w:val="single"/>
          <w:rtl/>
        </w:rPr>
      </w:pPr>
      <w:r>
        <w:rPr>
          <w:rFonts w:hint="cs"/>
          <w:u w:val="single"/>
          <w:rtl/>
        </w:rPr>
        <w:t xml:space="preserve">היו"ר זאב </w:t>
      </w:r>
      <w:proofErr w:type="spellStart"/>
      <w:r>
        <w:rPr>
          <w:rFonts w:hint="cs"/>
          <w:u w:val="single"/>
          <w:rtl/>
        </w:rPr>
        <w:t>אלקין</w:t>
      </w:r>
      <w:proofErr w:type="spellEnd"/>
      <w:r>
        <w:rPr>
          <w:rFonts w:hint="cs"/>
          <w:u w:val="single"/>
          <w:rtl/>
        </w:rPr>
        <w:t>:</w:t>
      </w:r>
    </w:p>
    <w:p w14:paraId="5F0A5F7F" w14:textId="77777777" w:rsidR="003250E7" w:rsidRDefault="003250E7" w:rsidP="003250E7">
      <w:pPr>
        <w:bidi/>
        <w:ind w:firstLine="720"/>
        <w:jc w:val="both"/>
        <w:rPr>
          <w:rFonts w:cs="David" w:hint="cs"/>
          <w:rtl/>
        </w:rPr>
      </w:pPr>
    </w:p>
    <w:p w14:paraId="2BFE7B61" w14:textId="77777777" w:rsidR="003250E7" w:rsidRDefault="003250E7" w:rsidP="003250E7">
      <w:pPr>
        <w:bidi/>
        <w:ind w:firstLine="720"/>
        <w:jc w:val="both"/>
        <w:rPr>
          <w:rFonts w:cs="David" w:hint="cs"/>
          <w:rtl/>
        </w:rPr>
      </w:pPr>
      <w:r>
        <w:rPr>
          <w:rFonts w:cs="David" w:hint="cs"/>
          <w:rtl/>
        </w:rPr>
        <w:t xml:space="preserve">לפי מיטב הבנתי - כן. </w:t>
      </w:r>
    </w:p>
    <w:p w14:paraId="5CD015D3" w14:textId="77777777" w:rsidR="003250E7" w:rsidRDefault="003250E7" w:rsidP="003250E7">
      <w:pPr>
        <w:bidi/>
        <w:jc w:val="both"/>
        <w:rPr>
          <w:rFonts w:cs="David" w:hint="cs"/>
          <w:rtl/>
        </w:rPr>
      </w:pPr>
    </w:p>
    <w:p w14:paraId="35E21479" w14:textId="77777777" w:rsidR="003250E7" w:rsidRDefault="003250E7" w:rsidP="003250E7">
      <w:pPr>
        <w:bidi/>
        <w:jc w:val="both"/>
        <w:rPr>
          <w:rFonts w:cs="David" w:hint="cs"/>
          <w:u w:val="single"/>
          <w:rtl/>
        </w:rPr>
      </w:pPr>
      <w:r>
        <w:rPr>
          <w:rFonts w:cs="David" w:hint="cs"/>
          <w:u w:val="single"/>
          <w:rtl/>
        </w:rPr>
        <w:lastRenderedPageBreak/>
        <w:t>יואל חסון</w:t>
      </w:r>
      <w:r w:rsidRPr="00E36EB4">
        <w:rPr>
          <w:rFonts w:cs="David" w:hint="cs"/>
          <w:u w:val="single"/>
          <w:rtl/>
        </w:rPr>
        <w:t>:</w:t>
      </w:r>
    </w:p>
    <w:p w14:paraId="3D38311C" w14:textId="77777777" w:rsidR="003250E7" w:rsidRDefault="003250E7" w:rsidP="003250E7">
      <w:pPr>
        <w:bidi/>
        <w:jc w:val="both"/>
        <w:rPr>
          <w:rFonts w:cs="David" w:hint="cs"/>
          <w:u w:val="single"/>
          <w:rtl/>
        </w:rPr>
      </w:pPr>
    </w:p>
    <w:p w14:paraId="2FC0E021" w14:textId="77777777" w:rsidR="003250E7" w:rsidRDefault="003250E7" w:rsidP="003250E7">
      <w:pPr>
        <w:bidi/>
        <w:ind w:firstLine="720"/>
        <w:jc w:val="both"/>
        <w:rPr>
          <w:rFonts w:cs="David" w:hint="cs"/>
          <w:rtl/>
        </w:rPr>
      </w:pPr>
      <w:r>
        <w:rPr>
          <w:rFonts w:cs="David" w:hint="cs"/>
          <w:rtl/>
        </w:rPr>
        <w:t>הסכמה עם מי?</w:t>
      </w:r>
    </w:p>
    <w:p w14:paraId="15632D7B" w14:textId="77777777" w:rsidR="003250E7" w:rsidRDefault="003250E7" w:rsidP="003250E7">
      <w:pPr>
        <w:bidi/>
        <w:jc w:val="both"/>
        <w:rPr>
          <w:rFonts w:cs="David" w:hint="cs"/>
          <w:rtl/>
        </w:rPr>
      </w:pPr>
    </w:p>
    <w:p w14:paraId="18D472D8"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294693EC" w14:textId="77777777" w:rsidR="003250E7" w:rsidRDefault="003250E7" w:rsidP="003250E7">
      <w:pPr>
        <w:bidi/>
        <w:jc w:val="both"/>
        <w:rPr>
          <w:rFonts w:cs="David" w:hint="cs"/>
          <w:u w:val="single"/>
          <w:rtl/>
        </w:rPr>
      </w:pPr>
    </w:p>
    <w:p w14:paraId="13A59B34" w14:textId="77777777" w:rsidR="003250E7" w:rsidRDefault="003250E7" w:rsidP="003250E7">
      <w:pPr>
        <w:bidi/>
        <w:ind w:firstLine="720"/>
        <w:jc w:val="both"/>
        <w:rPr>
          <w:rFonts w:cs="David" w:hint="cs"/>
          <w:rtl/>
        </w:rPr>
      </w:pPr>
      <w:r>
        <w:rPr>
          <w:rFonts w:cs="David" w:hint="cs"/>
          <w:rtl/>
        </w:rPr>
        <w:t xml:space="preserve">יש הסכמה, חבר הכנסת חסון. אתה יודע שאצלי - - - </w:t>
      </w:r>
    </w:p>
    <w:p w14:paraId="533FE4E5" w14:textId="77777777" w:rsidR="003250E7" w:rsidRDefault="003250E7" w:rsidP="003250E7">
      <w:pPr>
        <w:bidi/>
        <w:ind w:firstLine="720"/>
        <w:jc w:val="both"/>
        <w:rPr>
          <w:rFonts w:cs="David" w:hint="cs"/>
          <w:rtl/>
        </w:rPr>
      </w:pPr>
    </w:p>
    <w:p w14:paraId="553CF836" w14:textId="77777777" w:rsidR="003250E7" w:rsidRDefault="003250E7" w:rsidP="003250E7">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1F0B1359" w14:textId="77777777" w:rsidR="003250E7" w:rsidRDefault="003250E7" w:rsidP="003250E7">
      <w:pPr>
        <w:bidi/>
        <w:ind w:firstLine="720"/>
        <w:jc w:val="both"/>
        <w:rPr>
          <w:rFonts w:cs="David" w:hint="cs"/>
          <w:rtl/>
        </w:rPr>
      </w:pPr>
    </w:p>
    <w:p w14:paraId="06F20E1C" w14:textId="77777777" w:rsidR="003250E7" w:rsidRDefault="003250E7" w:rsidP="003250E7">
      <w:pPr>
        <w:bidi/>
        <w:ind w:firstLine="720"/>
        <w:jc w:val="both"/>
        <w:rPr>
          <w:rFonts w:cs="David" w:hint="cs"/>
          <w:rtl/>
        </w:rPr>
      </w:pPr>
      <w:r>
        <w:rPr>
          <w:rFonts w:cs="David" w:hint="cs"/>
          <w:rtl/>
        </w:rPr>
        <w:t>חבר הכנסת חסון, אפשר לדון אם יש הסכמה?</w:t>
      </w:r>
    </w:p>
    <w:p w14:paraId="0F13F44F" w14:textId="77777777" w:rsidR="003250E7" w:rsidRDefault="003250E7" w:rsidP="003250E7">
      <w:pPr>
        <w:bidi/>
        <w:ind w:firstLine="720"/>
        <w:jc w:val="both"/>
        <w:rPr>
          <w:rFonts w:cs="David" w:hint="cs"/>
          <w:rtl/>
        </w:rPr>
      </w:pPr>
    </w:p>
    <w:p w14:paraId="0B902DA7" w14:textId="77777777" w:rsidR="003250E7" w:rsidRPr="00EF120E" w:rsidRDefault="003250E7" w:rsidP="003250E7">
      <w:pPr>
        <w:keepNext/>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Pr>
          <w:rFonts w:cs="David" w:hint="cs"/>
          <w:u w:val="single"/>
          <w:rtl/>
        </w:rPr>
        <w:t>:</w:t>
      </w:r>
    </w:p>
    <w:p w14:paraId="353426ED" w14:textId="77777777" w:rsidR="003250E7" w:rsidRDefault="003250E7" w:rsidP="003250E7">
      <w:pPr>
        <w:bidi/>
        <w:ind w:firstLine="720"/>
        <w:jc w:val="both"/>
        <w:rPr>
          <w:rFonts w:cs="David" w:hint="cs"/>
          <w:rtl/>
        </w:rPr>
      </w:pPr>
    </w:p>
    <w:p w14:paraId="2CC621F9" w14:textId="77777777" w:rsidR="003250E7" w:rsidRDefault="003250E7" w:rsidP="003250E7">
      <w:pPr>
        <w:bidi/>
        <w:ind w:firstLine="720"/>
        <w:jc w:val="both"/>
        <w:rPr>
          <w:rFonts w:cs="David" w:hint="cs"/>
          <w:rtl/>
        </w:rPr>
      </w:pPr>
      <w:r>
        <w:rPr>
          <w:rFonts w:cs="David" w:hint="cs"/>
          <w:rtl/>
        </w:rPr>
        <w:t xml:space="preserve">חבר הכנסת חסון, אתה יודע שאצלי הכול לפי הספר, אלא אם יש הסכמות. אדוני יושב ראש הקואליציה, חבר הכנסת </w:t>
      </w:r>
      <w:proofErr w:type="spellStart"/>
      <w:r>
        <w:rPr>
          <w:rFonts w:cs="David" w:hint="cs"/>
          <w:rtl/>
        </w:rPr>
        <w:t>אלקין</w:t>
      </w:r>
      <w:proofErr w:type="spellEnd"/>
      <w:r>
        <w:rPr>
          <w:rFonts w:cs="David" w:hint="cs"/>
          <w:rtl/>
        </w:rPr>
        <w:t xml:space="preserve">, אנא תן לנו בקצרה מה הסיכום, נצביע ונעבור לסעיף הבא. בבקשה. </w:t>
      </w:r>
    </w:p>
    <w:p w14:paraId="4812190F" w14:textId="77777777" w:rsidR="003250E7" w:rsidRDefault="003250E7" w:rsidP="003250E7">
      <w:pPr>
        <w:bidi/>
        <w:jc w:val="both"/>
        <w:rPr>
          <w:rFonts w:cs="David" w:hint="cs"/>
          <w:rtl/>
        </w:rPr>
      </w:pPr>
    </w:p>
    <w:p w14:paraId="795838DA" w14:textId="77777777" w:rsidR="003250E7" w:rsidRDefault="003250E7" w:rsidP="003250E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889EC52" w14:textId="77777777" w:rsidR="003250E7" w:rsidRDefault="003250E7" w:rsidP="003250E7">
      <w:pPr>
        <w:bidi/>
        <w:jc w:val="both"/>
        <w:rPr>
          <w:rFonts w:cs="David" w:hint="cs"/>
          <w:u w:val="single"/>
          <w:rtl/>
        </w:rPr>
      </w:pPr>
    </w:p>
    <w:p w14:paraId="6E3BD9A2" w14:textId="77777777" w:rsidR="003250E7" w:rsidRDefault="003250E7" w:rsidP="003250E7">
      <w:pPr>
        <w:bidi/>
        <w:ind w:firstLine="720"/>
        <w:jc w:val="both"/>
        <w:rPr>
          <w:rFonts w:cs="David" w:hint="cs"/>
          <w:rtl/>
        </w:rPr>
      </w:pPr>
      <w:r>
        <w:rPr>
          <w:rFonts w:cs="David" w:hint="cs"/>
          <w:rtl/>
        </w:rPr>
        <w:t xml:space="preserve">אדוני יושב ראש הוועדה, זה סוכם ביני לבין ממלא מקום יושב ראש סיעת קדימה, חבר הכנסת יוחנן </w:t>
      </w:r>
      <w:proofErr w:type="spellStart"/>
      <w:r>
        <w:rPr>
          <w:rFonts w:cs="David" w:hint="cs"/>
          <w:rtl/>
        </w:rPr>
        <w:t>פלסנר</w:t>
      </w:r>
      <w:proofErr w:type="spellEnd"/>
      <w:r>
        <w:rPr>
          <w:rFonts w:cs="David" w:hint="cs"/>
          <w:rtl/>
        </w:rPr>
        <w:t>, והסיכום הוא כך: יתקיים דיון משולב בשני החוקים. הוא יתחיל ביום שני לאחר הצעת אי-האמון ושני חוקים ממשלתיים. כמובן, הראשון שיציג את החוק הוא שר האוצר - - -</w:t>
      </w:r>
    </w:p>
    <w:p w14:paraId="0918FF83" w14:textId="77777777" w:rsidR="003250E7" w:rsidRDefault="003250E7" w:rsidP="003250E7">
      <w:pPr>
        <w:bidi/>
        <w:ind w:firstLine="720"/>
        <w:jc w:val="both"/>
        <w:rPr>
          <w:rFonts w:cs="David" w:hint="cs"/>
          <w:rtl/>
        </w:rPr>
      </w:pPr>
    </w:p>
    <w:p w14:paraId="1F0EE82F" w14:textId="77777777" w:rsidR="003250E7" w:rsidRDefault="003250E7" w:rsidP="003250E7">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19EE1144" w14:textId="77777777" w:rsidR="003250E7" w:rsidRDefault="003250E7" w:rsidP="003250E7">
      <w:pPr>
        <w:bidi/>
        <w:ind w:firstLine="720"/>
        <w:jc w:val="both"/>
        <w:rPr>
          <w:rFonts w:cs="David" w:hint="cs"/>
          <w:rtl/>
        </w:rPr>
      </w:pPr>
    </w:p>
    <w:p w14:paraId="5D192E66" w14:textId="77777777" w:rsidR="003250E7" w:rsidRDefault="003250E7" w:rsidP="003250E7">
      <w:pPr>
        <w:bidi/>
        <w:ind w:firstLine="720"/>
        <w:jc w:val="both"/>
        <w:rPr>
          <w:rFonts w:cs="David" w:hint="cs"/>
          <w:rtl/>
        </w:rPr>
      </w:pPr>
      <w:r>
        <w:rPr>
          <w:rFonts w:cs="David" w:hint="cs"/>
          <w:rtl/>
        </w:rPr>
        <w:t>יום שני הקרוב?</w:t>
      </w:r>
    </w:p>
    <w:p w14:paraId="2A15F0F3" w14:textId="77777777" w:rsidR="003250E7" w:rsidRDefault="003250E7" w:rsidP="003250E7">
      <w:pPr>
        <w:bidi/>
        <w:ind w:firstLine="720"/>
        <w:jc w:val="both"/>
        <w:rPr>
          <w:rFonts w:cs="David" w:hint="cs"/>
          <w:rtl/>
        </w:rPr>
      </w:pPr>
    </w:p>
    <w:p w14:paraId="26C9515A" w14:textId="77777777" w:rsidR="003250E7" w:rsidRPr="00B41C1B" w:rsidRDefault="003250E7" w:rsidP="003250E7">
      <w:pPr>
        <w:bidi/>
        <w:rPr>
          <w:rFonts w:cs="David" w:hint="cs"/>
          <w:u w:val="single"/>
          <w:rtl/>
        </w:rPr>
      </w:pPr>
      <w:r w:rsidRPr="00B41C1B">
        <w:rPr>
          <w:rFonts w:cs="David" w:hint="cs"/>
          <w:u w:val="single"/>
          <w:rtl/>
        </w:rPr>
        <w:t xml:space="preserve">זאב </w:t>
      </w:r>
      <w:proofErr w:type="spellStart"/>
      <w:r w:rsidRPr="00B41C1B">
        <w:rPr>
          <w:rFonts w:cs="David" w:hint="cs"/>
          <w:u w:val="single"/>
          <w:rtl/>
        </w:rPr>
        <w:t>אלקין</w:t>
      </w:r>
      <w:proofErr w:type="spellEnd"/>
      <w:r w:rsidRPr="00B41C1B">
        <w:rPr>
          <w:rFonts w:cs="David" w:hint="cs"/>
          <w:u w:val="single"/>
          <w:rtl/>
        </w:rPr>
        <w:t>:</w:t>
      </w:r>
    </w:p>
    <w:p w14:paraId="1442B095" w14:textId="77777777" w:rsidR="003250E7" w:rsidRDefault="003250E7" w:rsidP="003250E7">
      <w:pPr>
        <w:bidi/>
        <w:jc w:val="both"/>
        <w:rPr>
          <w:rFonts w:cs="David" w:hint="cs"/>
          <w:rtl/>
        </w:rPr>
      </w:pPr>
    </w:p>
    <w:p w14:paraId="5D7CF129" w14:textId="77777777" w:rsidR="003250E7" w:rsidRDefault="003250E7" w:rsidP="003250E7">
      <w:pPr>
        <w:bidi/>
        <w:ind w:firstLine="720"/>
        <w:jc w:val="both"/>
        <w:rPr>
          <w:rFonts w:cs="David" w:hint="cs"/>
          <w:rtl/>
        </w:rPr>
      </w:pPr>
      <w:r>
        <w:rPr>
          <w:rFonts w:cs="David" w:hint="cs"/>
          <w:rtl/>
        </w:rPr>
        <w:t xml:space="preserve">כן, בעוד קצת פחות משבוע. יציג שר האוצר, לאחריו ידבר נציג סיעת קדימה 15 קדימה. אחרי זה יהיה דיון סיעתי שישתתפו בו עשר סיעות </w:t>
      </w:r>
      <w:r>
        <w:rPr>
          <w:rFonts w:cs="David"/>
          <w:rtl/>
        </w:rPr>
        <w:t>–</w:t>
      </w:r>
      <w:r>
        <w:rPr>
          <w:rFonts w:cs="David" w:hint="cs"/>
          <w:rtl/>
        </w:rPr>
        <w:t xml:space="preserve"> קרי, כולם חוץ מקדימה והליכוד </w:t>
      </w:r>
      <w:r>
        <w:rPr>
          <w:rFonts w:cs="David"/>
          <w:rtl/>
        </w:rPr>
        <w:t>–</w:t>
      </w:r>
      <w:r>
        <w:rPr>
          <w:rFonts w:cs="David" w:hint="cs"/>
          <w:rtl/>
        </w:rPr>
        <w:t xml:space="preserve"> שמונה דקות כל סיעה. לאחר מכן יתקיים דיון אישי, שבו לכל חבר כנסת מהקואליציה יהיו שלוש דקות ולכל חבר כנסת מהאופוזיציה חמש דקות. כשיסתיים הדיון האישי יסכם את הדיון נציג בכיר של האופוזיציה </w:t>
      </w:r>
      <w:r>
        <w:rPr>
          <w:rFonts w:cs="David"/>
          <w:rtl/>
        </w:rPr>
        <w:t>–</w:t>
      </w:r>
      <w:r>
        <w:rPr>
          <w:rFonts w:cs="David" w:hint="cs"/>
          <w:rtl/>
        </w:rPr>
        <w:t xml:space="preserve"> מי שהיא תחליט </w:t>
      </w:r>
      <w:r>
        <w:rPr>
          <w:rFonts w:cs="David"/>
          <w:rtl/>
        </w:rPr>
        <w:t>–</w:t>
      </w:r>
      <w:r>
        <w:rPr>
          <w:rFonts w:cs="David" w:hint="cs"/>
          <w:rtl/>
        </w:rPr>
        <w:t xml:space="preserve"> שוב, רבע שעה. אחריו יסכם את הדיון שר האוצר. ההצבעות יתקיימו לא לפני שעה 11:00 בלילה. </w:t>
      </w:r>
    </w:p>
    <w:p w14:paraId="1D3C921B" w14:textId="77777777" w:rsidR="003250E7" w:rsidRDefault="003250E7" w:rsidP="003250E7">
      <w:pPr>
        <w:bidi/>
        <w:jc w:val="both"/>
        <w:rPr>
          <w:rFonts w:cs="David" w:hint="cs"/>
          <w:rtl/>
        </w:rPr>
      </w:pPr>
    </w:p>
    <w:p w14:paraId="37BDD1FA" w14:textId="77777777" w:rsidR="003250E7" w:rsidRDefault="003250E7" w:rsidP="003250E7">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082D3831" w14:textId="77777777" w:rsidR="003250E7" w:rsidRDefault="003250E7" w:rsidP="003250E7">
      <w:pPr>
        <w:bidi/>
        <w:jc w:val="both"/>
        <w:rPr>
          <w:rFonts w:cs="David" w:hint="cs"/>
          <w:rtl/>
        </w:rPr>
      </w:pPr>
    </w:p>
    <w:p w14:paraId="49D17782" w14:textId="77777777" w:rsidR="003250E7" w:rsidRDefault="003250E7" w:rsidP="003250E7">
      <w:pPr>
        <w:bidi/>
        <w:jc w:val="both"/>
        <w:rPr>
          <w:rFonts w:cs="David" w:hint="cs"/>
          <w:rtl/>
        </w:rPr>
      </w:pPr>
      <w:r>
        <w:rPr>
          <w:rFonts w:cs="David" w:hint="cs"/>
          <w:rtl/>
        </w:rPr>
        <w:tab/>
        <w:t>באיזה יום?</w:t>
      </w:r>
    </w:p>
    <w:p w14:paraId="03E2898D" w14:textId="77777777" w:rsidR="003250E7" w:rsidRDefault="003250E7" w:rsidP="003250E7">
      <w:pPr>
        <w:bidi/>
        <w:jc w:val="both"/>
        <w:rPr>
          <w:rFonts w:cs="David" w:hint="cs"/>
          <w:rtl/>
        </w:rPr>
      </w:pPr>
    </w:p>
    <w:p w14:paraId="24C3991A" w14:textId="77777777" w:rsidR="003250E7" w:rsidRPr="00B41C1B" w:rsidRDefault="003250E7" w:rsidP="003250E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Pr>
          <w:rFonts w:cs="David" w:hint="cs"/>
          <w:u w:val="single"/>
          <w:rtl/>
        </w:rPr>
        <w:t>:</w:t>
      </w:r>
    </w:p>
    <w:p w14:paraId="7ED53ABB" w14:textId="77777777" w:rsidR="003250E7" w:rsidRDefault="003250E7" w:rsidP="003250E7">
      <w:pPr>
        <w:bidi/>
        <w:ind w:firstLine="720"/>
        <w:jc w:val="both"/>
        <w:rPr>
          <w:rFonts w:cs="David" w:hint="cs"/>
          <w:rtl/>
        </w:rPr>
      </w:pPr>
    </w:p>
    <w:p w14:paraId="553B124A" w14:textId="77777777" w:rsidR="003250E7" w:rsidRDefault="003250E7" w:rsidP="003250E7">
      <w:pPr>
        <w:bidi/>
        <w:ind w:firstLine="720"/>
        <w:jc w:val="both"/>
        <w:rPr>
          <w:rFonts w:cs="David" w:hint="cs"/>
          <w:rtl/>
        </w:rPr>
      </w:pPr>
      <w:r>
        <w:rPr>
          <w:rFonts w:cs="David" w:hint="cs"/>
          <w:rtl/>
        </w:rPr>
        <w:t xml:space="preserve">באותו יום שני. זאת אומרת, אם הדיון האישי יסתיים קודם אז נועלים את המליאה ופותחים אותה ב-11:00 בלילה. </w:t>
      </w:r>
    </w:p>
    <w:p w14:paraId="5639928C" w14:textId="77777777" w:rsidR="003250E7" w:rsidRDefault="003250E7" w:rsidP="003250E7">
      <w:pPr>
        <w:bidi/>
        <w:ind w:firstLine="720"/>
        <w:jc w:val="both"/>
        <w:rPr>
          <w:rFonts w:cs="David" w:hint="cs"/>
          <w:rtl/>
        </w:rPr>
      </w:pPr>
    </w:p>
    <w:p w14:paraId="79B7F3C0" w14:textId="77777777" w:rsidR="003250E7" w:rsidRDefault="003250E7" w:rsidP="003250E7">
      <w:pPr>
        <w:bidi/>
        <w:ind w:firstLine="720"/>
        <w:jc w:val="both"/>
        <w:rPr>
          <w:rFonts w:cs="David" w:hint="cs"/>
          <w:rtl/>
        </w:rPr>
      </w:pPr>
      <w:r>
        <w:rPr>
          <w:rFonts w:cs="David" w:hint="cs"/>
          <w:rtl/>
        </w:rPr>
        <w:t xml:space="preserve">סיום הדיון, אחרי הדיון האישי, הוא רבע שעה סיכום של נציג בכיר של האופוזיציה ואחריו מסכם שר האוצר, כאשר ההצבעות יתקיימו לא לפני השעה 11:00 בלילה. קרי, אם במקרה חברי הכנסת לא יתנדבו לדיון האישי והוא נגמר קודם, אז נועלים את מליאה ופותחים אותה ב-11:00 לאותו סיכום של נציג בכיר של האופוזיציה ושר האוצר ואז הצבעה. </w:t>
      </w:r>
    </w:p>
    <w:p w14:paraId="210F065C" w14:textId="77777777" w:rsidR="003250E7" w:rsidRDefault="003250E7" w:rsidP="003250E7">
      <w:pPr>
        <w:bidi/>
        <w:ind w:firstLine="720"/>
        <w:jc w:val="both"/>
        <w:rPr>
          <w:rFonts w:cs="David" w:hint="cs"/>
          <w:rtl/>
        </w:rPr>
      </w:pPr>
    </w:p>
    <w:p w14:paraId="5873C9C4" w14:textId="77777777" w:rsidR="003250E7" w:rsidRDefault="003250E7" w:rsidP="003250E7">
      <w:pPr>
        <w:bidi/>
        <w:ind w:firstLine="720"/>
        <w:jc w:val="both"/>
        <w:rPr>
          <w:rFonts w:cs="David" w:hint="cs"/>
          <w:rtl/>
        </w:rPr>
      </w:pPr>
      <w:r>
        <w:rPr>
          <w:rFonts w:cs="David" w:hint="cs"/>
          <w:rtl/>
        </w:rPr>
        <w:t xml:space="preserve">עשינו ספירה, יחד עם חבר הכנסת יוחנן </w:t>
      </w:r>
      <w:proofErr w:type="spellStart"/>
      <w:r>
        <w:rPr>
          <w:rFonts w:cs="David" w:hint="cs"/>
          <w:rtl/>
        </w:rPr>
        <w:t>פלסנר</w:t>
      </w:r>
      <w:proofErr w:type="spellEnd"/>
      <w:r>
        <w:rPr>
          <w:rFonts w:cs="David" w:hint="cs"/>
          <w:rtl/>
        </w:rPr>
        <w:t>, והערכה מציאותית היא שאם כל חברי הכנסת ינצלו את זכות הדיבור שלהם אז יכול להיות שההצבעה תהיה אפילו יותר קרוב לשעה 2:00 בבוקר. בדרך כלל, היסטורית, זה לא קורה. אז אי שם בין 11:00 לבין 1:00 בלילה תתקיים ההצבעה.</w:t>
      </w:r>
    </w:p>
    <w:p w14:paraId="6D1055F1" w14:textId="77777777" w:rsidR="003250E7" w:rsidRDefault="003250E7" w:rsidP="003250E7">
      <w:pPr>
        <w:bidi/>
        <w:jc w:val="both"/>
        <w:rPr>
          <w:rFonts w:cs="David" w:hint="cs"/>
          <w:rtl/>
        </w:rPr>
      </w:pPr>
    </w:p>
    <w:p w14:paraId="26BDF46A" w14:textId="77777777" w:rsidR="003250E7" w:rsidRDefault="003250E7" w:rsidP="003250E7">
      <w:pPr>
        <w:keepLines/>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605655B5" w14:textId="77777777" w:rsidR="003250E7" w:rsidRDefault="003250E7" w:rsidP="003250E7">
      <w:pPr>
        <w:keepLines/>
        <w:bidi/>
        <w:jc w:val="both"/>
        <w:rPr>
          <w:rFonts w:cs="David" w:hint="cs"/>
          <w:u w:val="single"/>
          <w:rtl/>
        </w:rPr>
      </w:pPr>
    </w:p>
    <w:p w14:paraId="6B22DA5E" w14:textId="77777777" w:rsidR="003250E7" w:rsidRDefault="003250E7" w:rsidP="003250E7">
      <w:pPr>
        <w:keepLines/>
        <w:bidi/>
        <w:ind w:firstLine="720"/>
        <w:jc w:val="both"/>
        <w:rPr>
          <w:rFonts w:cs="David" w:hint="cs"/>
          <w:rtl/>
        </w:rPr>
      </w:pPr>
      <w:r>
        <w:rPr>
          <w:rFonts w:cs="David" w:hint="cs"/>
          <w:rtl/>
        </w:rPr>
        <w:t xml:space="preserve">אדוני היושב ראש, באמת ייצג חבר הכנסת </w:t>
      </w:r>
      <w:proofErr w:type="spellStart"/>
      <w:r>
        <w:rPr>
          <w:rFonts w:cs="David" w:hint="cs"/>
          <w:rtl/>
        </w:rPr>
        <w:t>אלקין</w:t>
      </w:r>
      <w:proofErr w:type="spellEnd"/>
      <w:r>
        <w:rPr>
          <w:rFonts w:cs="David" w:hint="cs"/>
          <w:rtl/>
        </w:rPr>
        <w:t xml:space="preserve"> את ההבנות שלנו ואני רוצה להעיר רק שתי הערות. אחת, אני חושב שהיה מן הראוי לקיים את הדיון הזה לפחות יום, 12 שעות, 24 שעות, אחרי שאנחנו מקבלים את החוק. החוק רק יצא מהמדפסת, ישר מהתנור, וחבר הכנסת </w:t>
      </w:r>
      <w:proofErr w:type="spellStart"/>
      <w:r>
        <w:rPr>
          <w:rFonts w:cs="David" w:hint="cs"/>
          <w:rtl/>
        </w:rPr>
        <w:t>אלקין</w:t>
      </w:r>
      <w:proofErr w:type="spellEnd"/>
      <w:r>
        <w:rPr>
          <w:rFonts w:cs="David" w:hint="cs"/>
          <w:rtl/>
        </w:rPr>
        <w:t xml:space="preserve"> אולי עבר קורס קריאה מהירה, מזורזת וביונית  אז אולי הוא הספיק לעבור על החוק. אני לא הספקתי לעבור על החוק ולכן  לקבוע סדרי דיון </w:t>
      </w:r>
      <w:r>
        <w:rPr>
          <w:rFonts w:cs="David"/>
          <w:rtl/>
        </w:rPr>
        <w:t>–</w:t>
      </w:r>
      <w:r>
        <w:rPr>
          <w:rFonts w:cs="David" w:hint="cs"/>
          <w:rtl/>
        </w:rPr>
        <w:t xml:space="preserve"> אמרו לנו: הוא צומצם - - - </w:t>
      </w:r>
    </w:p>
    <w:p w14:paraId="33202B48" w14:textId="77777777" w:rsidR="003250E7" w:rsidRDefault="003250E7" w:rsidP="003250E7">
      <w:pPr>
        <w:bidi/>
        <w:jc w:val="both"/>
        <w:rPr>
          <w:rFonts w:cs="David" w:hint="cs"/>
          <w:rtl/>
        </w:rPr>
      </w:pPr>
    </w:p>
    <w:p w14:paraId="7429289E"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6A082FD4" w14:textId="77777777" w:rsidR="003250E7" w:rsidRDefault="003250E7" w:rsidP="003250E7">
      <w:pPr>
        <w:bidi/>
        <w:jc w:val="both"/>
        <w:rPr>
          <w:rFonts w:cs="David" w:hint="cs"/>
          <w:u w:val="single"/>
          <w:rtl/>
        </w:rPr>
      </w:pPr>
    </w:p>
    <w:p w14:paraId="571FD0B9" w14:textId="77777777" w:rsidR="003250E7" w:rsidRDefault="003250E7" w:rsidP="003250E7">
      <w:pPr>
        <w:bidi/>
        <w:ind w:firstLine="720"/>
        <w:jc w:val="both"/>
        <w:rPr>
          <w:rFonts w:cs="David" w:hint="cs"/>
          <w:rtl/>
        </w:rPr>
      </w:pPr>
      <w:r>
        <w:rPr>
          <w:rFonts w:cs="David" w:hint="cs"/>
          <w:rtl/>
        </w:rPr>
        <w:t xml:space="preserve">חבר הכנסת </w:t>
      </w:r>
      <w:proofErr w:type="spellStart"/>
      <w:r>
        <w:rPr>
          <w:rFonts w:cs="David" w:hint="cs"/>
          <w:rtl/>
        </w:rPr>
        <w:t>פלסנר</w:t>
      </w:r>
      <w:proofErr w:type="spellEnd"/>
      <w:r>
        <w:rPr>
          <w:rFonts w:cs="David" w:hint="cs"/>
          <w:rtl/>
        </w:rPr>
        <w:t xml:space="preserve">, אקל עליך את העניין. אם לא הייתה הסכמה ואם הייתה בקשה כזאת מכם -  הייתי נענה. אבל מאחר שיש הסכמה ומאחר שלא הייתה בקשה כזו, אז חבל - - - </w:t>
      </w:r>
    </w:p>
    <w:p w14:paraId="7A973AF2" w14:textId="77777777" w:rsidR="003250E7" w:rsidRDefault="003250E7" w:rsidP="003250E7">
      <w:pPr>
        <w:bidi/>
        <w:jc w:val="both"/>
        <w:rPr>
          <w:rFonts w:cs="David" w:hint="cs"/>
          <w:rtl/>
        </w:rPr>
      </w:pPr>
    </w:p>
    <w:p w14:paraId="16BD4BC7" w14:textId="77777777" w:rsidR="003250E7" w:rsidRDefault="003250E7" w:rsidP="003250E7">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7710E07D" w14:textId="77777777" w:rsidR="003250E7" w:rsidRDefault="003250E7" w:rsidP="003250E7">
      <w:pPr>
        <w:bidi/>
        <w:jc w:val="both"/>
        <w:rPr>
          <w:rFonts w:cs="David" w:hint="cs"/>
          <w:u w:val="single"/>
          <w:rtl/>
        </w:rPr>
      </w:pPr>
    </w:p>
    <w:p w14:paraId="5D811B63" w14:textId="77777777" w:rsidR="003250E7" w:rsidRDefault="003250E7" w:rsidP="003250E7">
      <w:pPr>
        <w:bidi/>
        <w:ind w:firstLine="720"/>
        <w:jc w:val="both"/>
        <w:rPr>
          <w:rFonts w:cs="David" w:hint="cs"/>
          <w:rtl/>
        </w:rPr>
      </w:pPr>
      <w:r>
        <w:rPr>
          <w:rFonts w:cs="David" w:hint="cs"/>
          <w:rtl/>
        </w:rPr>
        <w:t xml:space="preserve">עכשיו אתה נותן לי מידע חדש. חבל שלא - - - </w:t>
      </w:r>
    </w:p>
    <w:p w14:paraId="3D048818" w14:textId="77777777" w:rsidR="003250E7" w:rsidRDefault="003250E7" w:rsidP="003250E7">
      <w:pPr>
        <w:bidi/>
        <w:jc w:val="both"/>
        <w:rPr>
          <w:rFonts w:cs="David" w:hint="cs"/>
          <w:rtl/>
        </w:rPr>
      </w:pPr>
    </w:p>
    <w:p w14:paraId="71E5E678" w14:textId="77777777" w:rsidR="003250E7" w:rsidRPr="00EF120E" w:rsidRDefault="003250E7" w:rsidP="003250E7">
      <w:pPr>
        <w:keepNext/>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Pr>
          <w:rFonts w:cs="David" w:hint="cs"/>
          <w:u w:val="single"/>
          <w:rtl/>
        </w:rPr>
        <w:t>:</w:t>
      </w:r>
    </w:p>
    <w:p w14:paraId="1BC77D10" w14:textId="77777777" w:rsidR="003250E7" w:rsidRDefault="003250E7" w:rsidP="003250E7">
      <w:pPr>
        <w:bidi/>
        <w:jc w:val="both"/>
        <w:rPr>
          <w:rFonts w:cs="David" w:hint="cs"/>
          <w:rtl/>
        </w:rPr>
      </w:pPr>
    </w:p>
    <w:p w14:paraId="4F157ED7" w14:textId="77777777" w:rsidR="003250E7" w:rsidRDefault="003250E7" w:rsidP="003250E7">
      <w:pPr>
        <w:bidi/>
        <w:jc w:val="both"/>
        <w:rPr>
          <w:rFonts w:cs="David" w:hint="cs"/>
          <w:rtl/>
        </w:rPr>
      </w:pPr>
      <w:r>
        <w:rPr>
          <w:rFonts w:cs="David" w:hint="cs"/>
          <w:rtl/>
        </w:rPr>
        <w:tab/>
        <w:t xml:space="preserve">זה טוב שיש את ההסכמה ואני משבח את כולכם. זו הרי רק פרוצדורה, לא נעשה מזה מה שזה לא. </w:t>
      </w:r>
    </w:p>
    <w:p w14:paraId="06AFE882" w14:textId="77777777" w:rsidR="003250E7" w:rsidRDefault="003250E7" w:rsidP="003250E7">
      <w:pPr>
        <w:bidi/>
        <w:jc w:val="both"/>
        <w:rPr>
          <w:rFonts w:cs="David" w:hint="cs"/>
          <w:rtl/>
        </w:rPr>
      </w:pPr>
    </w:p>
    <w:p w14:paraId="25777402" w14:textId="77777777" w:rsidR="003250E7" w:rsidRPr="00723278" w:rsidRDefault="003250E7" w:rsidP="003250E7">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Pr>
          <w:rFonts w:cs="David" w:hint="cs"/>
          <w:u w:val="single"/>
          <w:rtl/>
        </w:rPr>
        <w:t>:</w:t>
      </w:r>
    </w:p>
    <w:p w14:paraId="72AA2DB7" w14:textId="77777777" w:rsidR="003250E7" w:rsidRDefault="003250E7" w:rsidP="003250E7">
      <w:pPr>
        <w:bidi/>
        <w:jc w:val="both"/>
        <w:rPr>
          <w:rFonts w:cs="David" w:hint="cs"/>
          <w:rtl/>
        </w:rPr>
      </w:pPr>
    </w:p>
    <w:p w14:paraId="05A8C024" w14:textId="77777777" w:rsidR="003250E7" w:rsidRDefault="003250E7" w:rsidP="003250E7">
      <w:pPr>
        <w:bidi/>
        <w:ind w:firstLine="720"/>
        <w:jc w:val="both"/>
        <w:rPr>
          <w:rFonts w:cs="David" w:hint="cs"/>
          <w:rtl/>
        </w:rPr>
      </w:pPr>
      <w:r>
        <w:rPr>
          <w:rFonts w:cs="David" w:hint="cs"/>
          <w:rtl/>
        </w:rPr>
        <w:t xml:space="preserve">הערה </w:t>
      </w:r>
      <w:proofErr w:type="spellStart"/>
      <w:r>
        <w:rPr>
          <w:rFonts w:cs="David" w:hint="cs"/>
          <w:rtl/>
        </w:rPr>
        <w:t>שניה</w:t>
      </w:r>
      <w:proofErr w:type="spellEnd"/>
      <w:r>
        <w:rPr>
          <w:rFonts w:cs="David" w:hint="cs"/>
          <w:rtl/>
        </w:rPr>
        <w:t xml:space="preserve"> - היה לי חשוב להגיע לסיכום מכל מיני שיקולים, כדי שהדיון באמת יהיה מכובד ויכבד את הכנסת, אבל אני רוצה להעלות נושא אחד שחבר הכנסת </w:t>
      </w:r>
      <w:proofErr w:type="spellStart"/>
      <w:r>
        <w:rPr>
          <w:rFonts w:cs="David" w:hint="cs"/>
          <w:rtl/>
        </w:rPr>
        <w:t>אלקין</w:t>
      </w:r>
      <w:proofErr w:type="spellEnd"/>
      <w:r>
        <w:rPr>
          <w:rFonts w:cs="David" w:hint="cs"/>
          <w:rtl/>
        </w:rPr>
        <w:t xml:space="preserve"> לא הסכים לו, מכיוון שרצה שתהיה נוחיות לשרים, שיוכלו להגיע רק להצבעה. אני חושב שמתוך הכבוד לכנסת ולדיון בה - הכנסת דנה בחוק התקציב לקריאה ראשונה, ועוד תקציב לשנתיים </w:t>
      </w:r>
      <w:r>
        <w:rPr>
          <w:rFonts w:cs="David"/>
          <w:rtl/>
        </w:rPr>
        <w:t>–</w:t>
      </w:r>
      <w:r>
        <w:rPr>
          <w:rFonts w:cs="David" w:hint="cs"/>
          <w:rtl/>
        </w:rPr>
        <w:t xml:space="preserve"> כדי שיהיה את העניין בדיון אני חושב שנכון לאפשר חיבור של זמני הדיון בתוך הסיעות. זאת אומרת שאם יש מישהו מהסיעה שלא מגיע ורוצים לאפשר חמש דקות וחמש דקות </w:t>
      </w:r>
      <w:r>
        <w:rPr>
          <w:rFonts w:cs="David"/>
          <w:rtl/>
        </w:rPr>
        <w:t>–</w:t>
      </w:r>
      <w:r>
        <w:rPr>
          <w:rFonts w:cs="David" w:hint="cs"/>
          <w:rtl/>
        </w:rPr>
        <w:t xml:space="preserve"> לעשות את זה, בלי שקובעים זמן מינימום שאומרים שההצבעה תהיה ב-2:00 בלילה ומודיעים לשרים להגיע ב-2:00 בלילה. אלא שיהיה דיון עם כנסת שוקקת, עם קצת אווירת מתח, שהממשלה תכבד את הכנסת ותגיע לדיון, והשרים יהיו נוכחים בבניין ויקשיבו. פעם אחת דנים בתקציב לשנתיים, אז אני לא חושב שצריך לדאוג כל כך  - - - </w:t>
      </w:r>
    </w:p>
    <w:p w14:paraId="35DFE5E4" w14:textId="77777777" w:rsidR="003250E7" w:rsidRDefault="003250E7" w:rsidP="003250E7">
      <w:pPr>
        <w:bidi/>
        <w:jc w:val="both"/>
        <w:rPr>
          <w:rFonts w:cs="David" w:hint="cs"/>
          <w:rtl/>
        </w:rPr>
      </w:pPr>
    </w:p>
    <w:p w14:paraId="69833A3C"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6A5E0AE7" w14:textId="77777777" w:rsidR="003250E7" w:rsidRDefault="003250E7" w:rsidP="003250E7">
      <w:pPr>
        <w:bidi/>
        <w:jc w:val="both"/>
        <w:rPr>
          <w:rFonts w:cs="David" w:hint="cs"/>
          <w:u w:val="single"/>
          <w:rtl/>
        </w:rPr>
      </w:pPr>
    </w:p>
    <w:p w14:paraId="34D52A78" w14:textId="77777777" w:rsidR="003250E7" w:rsidRDefault="003250E7" w:rsidP="003250E7">
      <w:pPr>
        <w:bidi/>
        <w:ind w:firstLine="720"/>
        <w:jc w:val="both"/>
        <w:rPr>
          <w:rFonts w:cs="David" w:hint="cs"/>
          <w:rtl/>
        </w:rPr>
      </w:pPr>
      <w:r>
        <w:rPr>
          <w:rFonts w:cs="David" w:hint="cs"/>
          <w:rtl/>
        </w:rPr>
        <w:t xml:space="preserve">אני לא מתערב בזה. </w:t>
      </w:r>
    </w:p>
    <w:p w14:paraId="70CAFC4E" w14:textId="77777777" w:rsidR="003250E7" w:rsidRDefault="003250E7" w:rsidP="003250E7">
      <w:pPr>
        <w:bidi/>
        <w:ind w:firstLine="720"/>
        <w:jc w:val="both"/>
        <w:rPr>
          <w:rFonts w:cs="David" w:hint="cs"/>
          <w:rtl/>
        </w:rPr>
      </w:pPr>
    </w:p>
    <w:p w14:paraId="363E3DD0" w14:textId="77777777" w:rsidR="003250E7" w:rsidRDefault="003250E7" w:rsidP="003250E7">
      <w:pPr>
        <w:bidi/>
        <w:jc w:val="both"/>
        <w:rPr>
          <w:rFonts w:cs="David" w:hint="cs"/>
          <w:rtl/>
        </w:rPr>
      </w:pPr>
      <w:r>
        <w:rPr>
          <w:rFonts w:cs="David" w:hint="cs"/>
          <w:u w:val="single"/>
          <w:rtl/>
        </w:rPr>
        <w:t xml:space="preserve">יוחנן </w:t>
      </w:r>
      <w:proofErr w:type="spellStart"/>
      <w:r>
        <w:rPr>
          <w:rFonts w:cs="David" w:hint="cs"/>
          <w:u w:val="single"/>
          <w:rtl/>
        </w:rPr>
        <w:t>פלסנר</w:t>
      </w:r>
      <w:proofErr w:type="spellEnd"/>
      <w:r>
        <w:rPr>
          <w:rFonts w:cs="David" w:hint="cs"/>
          <w:u w:val="single"/>
          <w:rtl/>
        </w:rPr>
        <w:t>:</w:t>
      </w:r>
    </w:p>
    <w:p w14:paraId="0CD6299C" w14:textId="77777777" w:rsidR="003250E7" w:rsidRDefault="003250E7" w:rsidP="003250E7">
      <w:pPr>
        <w:bidi/>
        <w:jc w:val="both"/>
        <w:rPr>
          <w:rFonts w:cs="David" w:hint="cs"/>
          <w:rtl/>
        </w:rPr>
      </w:pPr>
    </w:p>
    <w:p w14:paraId="0F06FF5F" w14:textId="77777777" w:rsidR="003250E7" w:rsidRDefault="003250E7" w:rsidP="003250E7">
      <w:pPr>
        <w:bidi/>
        <w:jc w:val="both"/>
        <w:rPr>
          <w:rFonts w:cs="David" w:hint="cs"/>
          <w:rtl/>
        </w:rPr>
      </w:pPr>
      <w:r>
        <w:rPr>
          <w:rFonts w:cs="David" w:hint="cs"/>
          <w:rtl/>
        </w:rPr>
        <w:tab/>
        <w:t xml:space="preserve">אני חושב שבעניין הזה אנחנו יכולים - -- </w:t>
      </w:r>
    </w:p>
    <w:p w14:paraId="1A7F8DBF" w14:textId="77777777" w:rsidR="003250E7" w:rsidRDefault="003250E7" w:rsidP="003250E7">
      <w:pPr>
        <w:bidi/>
        <w:jc w:val="both"/>
        <w:rPr>
          <w:rFonts w:cs="David" w:hint="cs"/>
          <w:rtl/>
        </w:rPr>
      </w:pPr>
    </w:p>
    <w:p w14:paraId="2A6D8EA3" w14:textId="77777777" w:rsidR="003250E7" w:rsidRPr="00EF120E" w:rsidRDefault="003250E7" w:rsidP="003250E7">
      <w:pPr>
        <w:keepNext/>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Pr>
          <w:rFonts w:cs="David" w:hint="cs"/>
          <w:u w:val="single"/>
          <w:rtl/>
        </w:rPr>
        <w:t>:</w:t>
      </w:r>
    </w:p>
    <w:p w14:paraId="4805CA2C" w14:textId="77777777" w:rsidR="003250E7" w:rsidRPr="00723278" w:rsidRDefault="003250E7" w:rsidP="003250E7">
      <w:pPr>
        <w:bidi/>
        <w:jc w:val="both"/>
        <w:rPr>
          <w:rFonts w:cs="David" w:hint="cs"/>
          <w:rtl/>
        </w:rPr>
      </w:pPr>
    </w:p>
    <w:p w14:paraId="2129D45A" w14:textId="77777777" w:rsidR="003250E7" w:rsidRDefault="003250E7" w:rsidP="003250E7">
      <w:pPr>
        <w:bidi/>
        <w:ind w:firstLine="720"/>
        <w:jc w:val="both"/>
        <w:rPr>
          <w:rFonts w:cs="David" w:hint="cs"/>
          <w:rtl/>
        </w:rPr>
      </w:pPr>
      <w:r>
        <w:rPr>
          <w:rFonts w:cs="David" w:hint="cs"/>
          <w:rtl/>
        </w:rPr>
        <w:t xml:space="preserve">בבקשה, תגיעו להסכמה כזו </w:t>
      </w:r>
      <w:r>
        <w:rPr>
          <w:rFonts w:cs="David"/>
          <w:rtl/>
        </w:rPr>
        <w:t>–</w:t>
      </w:r>
      <w:r>
        <w:rPr>
          <w:rFonts w:cs="David" w:hint="cs"/>
          <w:rtl/>
        </w:rPr>
        <w:t xml:space="preserve"> אין לי שום בעיה. </w:t>
      </w:r>
    </w:p>
    <w:p w14:paraId="5CC4366B" w14:textId="77777777" w:rsidR="003250E7" w:rsidRDefault="003250E7" w:rsidP="003250E7">
      <w:pPr>
        <w:bidi/>
        <w:jc w:val="both"/>
        <w:rPr>
          <w:rFonts w:cs="David" w:hint="cs"/>
          <w:rtl/>
        </w:rPr>
      </w:pPr>
    </w:p>
    <w:p w14:paraId="6E6889C6" w14:textId="77777777" w:rsidR="003250E7" w:rsidRDefault="003250E7" w:rsidP="003250E7">
      <w:pPr>
        <w:bidi/>
        <w:jc w:val="both"/>
        <w:rPr>
          <w:rFonts w:cs="David" w:hint="cs"/>
          <w:rtl/>
        </w:rPr>
      </w:pPr>
      <w:r>
        <w:rPr>
          <w:rFonts w:cs="David" w:hint="cs"/>
          <w:u w:val="single"/>
          <w:rtl/>
        </w:rPr>
        <w:t xml:space="preserve">יוחנן </w:t>
      </w:r>
      <w:proofErr w:type="spellStart"/>
      <w:r>
        <w:rPr>
          <w:rFonts w:cs="David" w:hint="cs"/>
          <w:u w:val="single"/>
          <w:rtl/>
        </w:rPr>
        <w:t>פלסנר</w:t>
      </w:r>
      <w:proofErr w:type="spellEnd"/>
      <w:r>
        <w:rPr>
          <w:rFonts w:cs="David" w:hint="cs"/>
          <w:u w:val="single"/>
          <w:rtl/>
        </w:rPr>
        <w:t>:</w:t>
      </w:r>
    </w:p>
    <w:p w14:paraId="3B7A6824" w14:textId="77777777" w:rsidR="003250E7" w:rsidRDefault="003250E7" w:rsidP="003250E7">
      <w:pPr>
        <w:bidi/>
        <w:jc w:val="both"/>
        <w:rPr>
          <w:rFonts w:cs="David" w:hint="cs"/>
          <w:rtl/>
        </w:rPr>
      </w:pPr>
    </w:p>
    <w:p w14:paraId="61FA069E" w14:textId="77777777" w:rsidR="003250E7" w:rsidRDefault="003250E7" w:rsidP="003250E7">
      <w:pPr>
        <w:bidi/>
        <w:jc w:val="both"/>
        <w:rPr>
          <w:rFonts w:cs="David" w:hint="cs"/>
          <w:rtl/>
        </w:rPr>
      </w:pPr>
      <w:r>
        <w:rPr>
          <w:rFonts w:cs="David" w:hint="cs"/>
          <w:rtl/>
        </w:rPr>
        <w:tab/>
        <w:t xml:space="preserve">אני פונה לחבריי מהקואליציה: זה לא עניין פוליטי. זה עניין של איך הכנסת נראית. </w:t>
      </w:r>
    </w:p>
    <w:p w14:paraId="4FDCB78F" w14:textId="77777777" w:rsidR="003250E7" w:rsidRPr="00723278" w:rsidRDefault="003250E7" w:rsidP="003250E7">
      <w:pPr>
        <w:bidi/>
        <w:jc w:val="both"/>
        <w:rPr>
          <w:rFonts w:cs="David" w:hint="cs"/>
          <w:rtl/>
        </w:rPr>
      </w:pPr>
    </w:p>
    <w:p w14:paraId="617AD2D2" w14:textId="77777777" w:rsidR="003250E7" w:rsidRDefault="003250E7" w:rsidP="003250E7">
      <w:pPr>
        <w:bidi/>
        <w:jc w:val="both"/>
        <w:rPr>
          <w:rFonts w:cs="David" w:hint="cs"/>
          <w:u w:val="single"/>
          <w:rtl/>
        </w:rPr>
      </w:pPr>
      <w:r>
        <w:rPr>
          <w:rFonts w:cs="David" w:hint="cs"/>
          <w:u w:val="single"/>
          <w:rtl/>
        </w:rPr>
        <w:t>דוד רותם</w:t>
      </w:r>
      <w:r w:rsidRPr="00E36EB4">
        <w:rPr>
          <w:rFonts w:cs="David" w:hint="cs"/>
          <w:u w:val="single"/>
          <w:rtl/>
        </w:rPr>
        <w:t>:</w:t>
      </w:r>
    </w:p>
    <w:p w14:paraId="3FF6B561" w14:textId="77777777" w:rsidR="003250E7" w:rsidRDefault="003250E7" w:rsidP="003250E7">
      <w:pPr>
        <w:bidi/>
        <w:jc w:val="both"/>
        <w:rPr>
          <w:rFonts w:cs="David" w:hint="cs"/>
          <w:rtl/>
        </w:rPr>
      </w:pPr>
    </w:p>
    <w:p w14:paraId="76992413" w14:textId="77777777" w:rsidR="003250E7" w:rsidRDefault="003250E7" w:rsidP="003250E7">
      <w:pPr>
        <w:bidi/>
        <w:ind w:firstLine="720"/>
        <w:jc w:val="both"/>
        <w:rPr>
          <w:rFonts w:cs="David" w:hint="cs"/>
          <w:rtl/>
        </w:rPr>
      </w:pPr>
      <w:r>
        <w:rPr>
          <w:rFonts w:cs="David" w:hint="cs"/>
          <w:rtl/>
        </w:rPr>
        <w:t>למה אני צריך לסבול כשאתה מדבר?</w:t>
      </w:r>
    </w:p>
    <w:p w14:paraId="6C09E4EF" w14:textId="77777777" w:rsidR="003250E7" w:rsidRDefault="003250E7" w:rsidP="003250E7">
      <w:pPr>
        <w:bidi/>
        <w:jc w:val="both"/>
        <w:rPr>
          <w:rFonts w:cs="David" w:hint="cs"/>
          <w:rtl/>
        </w:rPr>
      </w:pPr>
    </w:p>
    <w:p w14:paraId="52A0A4BA" w14:textId="77777777" w:rsidR="003250E7" w:rsidRDefault="003250E7" w:rsidP="003250E7">
      <w:pPr>
        <w:bidi/>
        <w:jc w:val="both"/>
        <w:rPr>
          <w:rFonts w:cs="David" w:hint="cs"/>
          <w:u w:val="single"/>
          <w:rtl/>
        </w:rPr>
      </w:pPr>
      <w:r>
        <w:rPr>
          <w:rFonts w:cs="David" w:hint="cs"/>
          <w:u w:val="single"/>
          <w:rtl/>
        </w:rPr>
        <w:t>יואל חסון</w:t>
      </w:r>
      <w:r w:rsidRPr="00E36EB4">
        <w:rPr>
          <w:rFonts w:cs="David" w:hint="cs"/>
          <w:u w:val="single"/>
          <w:rtl/>
        </w:rPr>
        <w:t>:</w:t>
      </w:r>
    </w:p>
    <w:p w14:paraId="77DC4FCE" w14:textId="77777777" w:rsidR="003250E7" w:rsidRDefault="003250E7" w:rsidP="003250E7">
      <w:pPr>
        <w:bidi/>
        <w:jc w:val="both"/>
        <w:rPr>
          <w:rFonts w:cs="David" w:hint="cs"/>
          <w:u w:val="single"/>
          <w:rtl/>
        </w:rPr>
      </w:pPr>
    </w:p>
    <w:p w14:paraId="59EE82AD" w14:textId="77777777" w:rsidR="003250E7" w:rsidRDefault="003250E7" w:rsidP="003250E7">
      <w:pPr>
        <w:bidi/>
        <w:ind w:firstLine="720"/>
        <w:jc w:val="both"/>
        <w:rPr>
          <w:rFonts w:cs="David" w:hint="cs"/>
          <w:rtl/>
        </w:rPr>
      </w:pPr>
      <w:r>
        <w:rPr>
          <w:rFonts w:cs="David" w:hint="cs"/>
          <w:rtl/>
        </w:rPr>
        <w:t>זו זכותנו לדבר. אנחנו עושים את מה שאנחנו צריכים לעשות - מדברים. אתם אפילו לא עושים.</w:t>
      </w:r>
    </w:p>
    <w:p w14:paraId="2E1815F8" w14:textId="77777777" w:rsidR="003250E7" w:rsidRDefault="003250E7" w:rsidP="003250E7">
      <w:pPr>
        <w:bidi/>
        <w:jc w:val="both"/>
        <w:rPr>
          <w:rFonts w:cs="David" w:hint="cs"/>
          <w:rtl/>
        </w:rPr>
      </w:pPr>
    </w:p>
    <w:p w14:paraId="6D0F8CE1" w14:textId="77777777" w:rsidR="003250E7" w:rsidRDefault="003250E7" w:rsidP="003250E7">
      <w:pPr>
        <w:bidi/>
        <w:jc w:val="both"/>
        <w:rPr>
          <w:rFonts w:cs="David" w:hint="cs"/>
          <w:u w:val="single"/>
          <w:rtl/>
        </w:rPr>
      </w:pPr>
      <w:r>
        <w:rPr>
          <w:rFonts w:cs="David" w:hint="cs"/>
          <w:u w:val="single"/>
          <w:rtl/>
        </w:rPr>
        <w:t>רחל אדטו</w:t>
      </w:r>
      <w:r w:rsidRPr="00E36EB4">
        <w:rPr>
          <w:rFonts w:cs="David" w:hint="cs"/>
          <w:u w:val="single"/>
          <w:rtl/>
        </w:rPr>
        <w:t>:</w:t>
      </w:r>
    </w:p>
    <w:p w14:paraId="089C8003" w14:textId="77777777" w:rsidR="003250E7" w:rsidRPr="00E36EB4" w:rsidRDefault="003250E7" w:rsidP="003250E7">
      <w:pPr>
        <w:bidi/>
        <w:jc w:val="both"/>
        <w:rPr>
          <w:rFonts w:cs="David" w:hint="cs"/>
          <w:u w:val="single"/>
          <w:rtl/>
        </w:rPr>
      </w:pPr>
    </w:p>
    <w:p w14:paraId="76E7B8B2" w14:textId="77777777" w:rsidR="003250E7" w:rsidRDefault="003250E7" w:rsidP="003250E7">
      <w:pPr>
        <w:bidi/>
        <w:ind w:firstLine="720"/>
        <w:jc w:val="both"/>
        <w:rPr>
          <w:rFonts w:cs="David" w:hint="cs"/>
          <w:rtl/>
        </w:rPr>
      </w:pPr>
      <w:r>
        <w:rPr>
          <w:rFonts w:cs="David" w:hint="cs"/>
          <w:rtl/>
        </w:rPr>
        <w:t>מה אתם רוצים - שגם לא נקרא, גם לא נדבר?</w:t>
      </w:r>
      <w:r>
        <w:rPr>
          <w:rFonts w:cs="David" w:hint="cs"/>
          <w:rtl/>
        </w:rPr>
        <w:tab/>
      </w:r>
    </w:p>
    <w:p w14:paraId="32A57B0D" w14:textId="77777777" w:rsidR="003250E7" w:rsidRDefault="003250E7" w:rsidP="003250E7">
      <w:pPr>
        <w:bidi/>
        <w:jc w:val="both"/>
        <w:rPr>
          <w:rFonts w:cs="David" w:hint="cs"/>
          <w:rtl/>
        </w:rPr>
      </w:pPr>
    </w:p>
    <w:p w14:paraId="116E7B44" w14:textId="77777777" w:rsidR="003250E7" w:rsidRDefault="003250E7" w:rsidP="003250E7">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567B9580" w14:textId="77777777" w:rsidR="003250E7" w:rsidRDefault="003250E7" w:rsidP="003250E7">
      <w:pPr>
        <w:bidi/>
        <w:jc w:val="both"/>
        <w:rPr>
          <w:rFonts w:cs="David" w:hint="cs"/>
          <w:u w:val="single"/>
          <w:rtl/>
        </w:rPr>
      </w:pPr>
    </w:p>
    <w:p w14:paraId="5E23395F" w14:textId="77777777" w:rsidR="003250E7" w:rsidRDefault="003250E7" w:rsidP="003250E7">
      <w:pPr>
        <w:bidi/>
        <w:ind w:firstLine="720"/>
        <w:jc w:val="both"/>
        <w:rPr>
          <w:rFonts w:cs="David" w:hint="cs"/>
          <w:rtl/>
        </w:rPr>
      </w:pPr>
      <w:r>
        <w:rPr>
          <w:rFonts w:cs="David" w:hint="cs"/>
          <w:rtl/>
        </w:rPr>
        <w:t>למה הייתה הסכמה? כדי שהדיון יהיה מכובד היה לי חשוב שלסיעות יהיה זמן, שיהיה מול שר האוצר נציג בכיר של האופוזיציה שיציג את הדברים, לא בחמש דקות או שלוש דקות, שהייתם יכולים לכפות עלינו. אז כשמונחת חרב על צווארי אני מגיע להסכמות, אבל אתה שואל מה נכון ומכבד את הכנסת. אני חושב שו</w:t>
      </w:r>
      <w:smartTag w:uri="urn:schemas-microsoft-com:office:smarttags" w:element="PersonName">
        <w:r>
          <w:rPr>
            <w:rFonts w:cs="David" w:hint="cs"/>
            <w:rtl/>
          </w:rPr>
          <w:t>ועדת הכנסת</w:t>
        </w:r>
      </w:smartTag>
      <w:r>
        <w:rPr>
          <w:rFonts w:cs="David" w:hint="cs"/>
          <w:rtl/>
        </w:rPr>
        <w:t xml:space="preserve"> מייצגת את האינטרסים של הכנסת ולא רק את הנוחות של הממשלה המנופחת. </w:t>
      </w:r>
    </w:p>
    <w:p w14:paraId="085CE49B" w14:textId="77777777" w:rsidR="003250E7" w:rsidRDefault="003250E7" w:rsidP="003250E7">
      <w:pPr>
        <w:bidi/>
        <w:jc w:val="both"/>
        <w:rPr>
          <w:rFonts w:cs="David" w:hint="cs"/>
          <w:rtl/>
        </w:rPr>
      </w:pPr>
    </w:p>
    <w:p w14:paraId="6EBAC1C8"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0DA90DB2" w14:textId="77777777" w:rsidR="003250E7" w:rsidRDefault="003250E7" w:rsidP="003250E7">
      <w:pPr>
        <w:bidi/>
        <w:jc w:val="both"/>
        <w:rPr>
          <w:rFonts w:cs="David" w:hint="cs"/>
          <w:u w:val="single"/>
          <w:rtl/>
        </w:rPr>
      </w:pPr>
    </w:p>
    <w:p w14:paraId="297F18D7" w14:textId="77777777" w:rsidR="003250E7" w:rsidRDefault="003250E7" w:rsidP="003250E7">
      <w:pPr>
        <w:bidi/>
        <w:ind w:firstLine="720"/>
        <w:jc w:val="both"/>
        <w:rPr>
          <w:rFonts w:cs="David" w:hint="cs"/>
          <w:rtl/>
        </w:rPr>
      </w:pPr>
      <w:r>
        <w:rPr>
          <w:rFonts w:cs="David" w:hint="cs"/>
          <w:rtl/>
        </w:rPr>
        <w:t xml:space="preserve">חבר הכנסת </w:t>
      </w:r>
      <w:proofErr w:type="spellStart"/>
      <w:r>
        <w:rPr>
          <w:rFonts w:cs="David" w:hint="cs"/>
          <w:rtl/>
        </w:rPr>
        <w:t>פלסנר</w:t>
      </w:r>
      <w:proofErr w:type="spellEnd"/>
      <w:r>
        <w:rPr>
          <w:rFonts w:cs="David" w:hint="cs"/>
          <w:rtl/>
        </w:rPr>
        <w:t xml:space="preserve">, אני רקדן גרוע. אני יודע שיש איזה ריקוד של שניים קדימה אחד אחורה </w:t>
      </w:r>
      <w:r>
        <w:rPr>
          <w:rFonts w:cs="David"/>
          <w:rtl/>
        </w:rPr>
        <w:t>–</w:t>
      </w:r>
      <w:r>
        <w:rPr>
          <w:rFonts w:cs="David" w:hint="cs"/>
          <w:rtl/>
        </w:rPr>
        <w:t xml:space="preserve"> אני לא יודע איזה. הגעתם להסכמה כל כך יפה, כל כך מכובדת, לכבוד כולנו. זה קודם כול הישג שלכם, של הנכונות של האופוזיציה להגיע להסכמה כזאת, ואני מברך אתכם. יש בקשה שלכם? חבר הכנסת </w:t>
      </w:r>
      <w:proofErr w:type="spellStart"/>
      <w:r>
        <w:rPr>
          <w:rFonts w:cs="David" w:hint="cs"/>
          <w:rtl/>
        </w:rPr>
        <w:t>אלקין</w:t>
      </w:r>
      <w:proofErr w:type="spellEnd"/>
      <w:r>
        <w:rPr>
          <w:rFonts w:cs="David" w:hint="cs"/>
          <w:rtl/>
        </w:rPr>
        <w:t xml:space="preserve">, תגיב. </w:t>
      </w:r>
    </w:p>
    <w:p w14:paraId="0BE8CC45" w14:textId="77777777" w:rsidR="003250E7" w:rsidRDefault="003250E7" w:rsidP="003250E7">
      <w:pPr>
        <w:bidi/>
        <w:jc w:val="both"/>
        <w:rPr>
          <w:rFonts w:cs="David" w:hint="cs"/>
          <w:rtl/>
        </w:rPr>
      </w:pPr>
    </w:p>
    <w:p w14:paraId="7CF13693" w14:textId="77777777" w:rsidR="003250E7" w:rsidRDefault="003250E7" w:rsidP="003250E7">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4CC7987E" w14:textId="77777777" w:rsidR="003250E7" w:rsidRDefault="003250E7" w:rsidP="003250E7">
      <w:pPr>
        <w:bidi/>
        <w:jc w:val="both"/>
        <w:rPr>
          <w:rFonts w:cs="David" w:hint="cs"/>
          <w:u w:val="single"/>
          <w:rtl/>
        </w:rPr>
      </w:pPr>
    </w:p>
    <w:p w14:paraId="2031F39D" w14:textId="77777777" w:rsidR="003250E7" w:rsidRDefault="003250E7" w:rsidP="003250E7">
      <w:pPr>
        <w:bidi/>
        <w:ind w:firstLine="720"/>
        <w:jc w:val="both"/>
        <w:rPr>
          <w:rFonts w:cs="David" w:hint="cs"/>
          <w:rtl/>
        </w:rPr>
      </w:pPr>
      <w:r>
        <w:rPr>
          <w:rFonts w:cs="David" w:hint="cs"/>
          <w:rtl/>
        </w:rPr>
        <w:t xml:space="preserve">אמרתי שזה נושא עקרוני של מעמד הכנסת בדיון התקציב. </w:t>
      </w:r>
    </w:p>
    <w:p w14:paraId="375B9FB5" w14:textId="77777777" w:rsidR="003250E7" w:rsidRDefault="003250E7" w:rsidP="003250E7">
      <w:pPr>
        <w:bidi/>
        <w:jc w:val="both"/>
        <w:rPr>
          <w:rFonts w:cs="David" w:hint="cs"/>
          <w:rtl/>
        </w:rPr>
      </w:pPr>
    </w:p>
    <w:p w14:paraId="510ABC25" w14:textId="77777777" w:rsidR="003250E7" w:rsidRDefault="003250E7" w:rsidP="003250E7">
      <w:pPr>
        <w:bidi/>
        <w:jc w:val="both"/>
        <w:rPr>
          <w:rFonts w:cs="David" w:hint="cs"/>
          <w:u w:val="single"/>
          <w:rtl/>
        </w:rPr>
      </w:pPr>
      <w:r>
        <w:rPr>
          <w:rFonts w:cs="David" w:hint="cs"/>
          <w:u w:val="single"/>
          <w:rtl/>
        </w:rPr>
        <w:t>רחל אדטו</w:t>
      </w:r>
      <w:r w:rsidRPr="00E36EB4">
        <w:rPr>
          <w:rFonts w:cs="David" w:hint="cs"/>
          <w:u w:val="single"/>
          <w:rtl/>
        </w:rPr>
        <w:t>:</w:t>
      </w:r>
    </w:p>
    <w:p w14:paraId="23E0A5AB" w14:textId="77777777" w:rsidR="003250E7" w:rsidRPr="00E36EB4" w:rsidRDefault="003250E7" w:rsidP="003250E7">
      <w:pPr>
        <w:bidi/>
        <w:jc w:val="both"/>
        <w:rPr>
          <w:rFonts w:cs="David" w:hint="cs"/>
          <w:u w:val="single"/>
          <w:rtl/>
        </w:rPr>
      </w:pPr>
    </w:p>
    <w:p w14:paraId="7C405CDF" w14:textId="77777777" w:rsidR="003250E7" w:rsidRDefault="003250E7" w:rsidP="003250E7">
      <w:pPr>
        <w:bidi/>
        <w:ind w:firstLine="720"/>
        <w:jc w:val="both"/>
        <w:rPr>
          <w:rFonts w:cs="David" w:hint="cs"/>
          <w:rtl/>
        </w:rPr>
      </w:pPr>
      <w:r>
        <w:rPr>
          <w:rFonts w:cs="David" w:hint="cs"/>
          <w:rtl/>
        </w:rPr>
        <w:t xml:space="preserve">חבר הכנסת </w:t>
      </w:r>
      <w:proofErr w:type="spellStart"/>
      <w:r>
        <w:rPr>
          <w:rFonts w:cs="David" w:hint="cs"/>
          <w:rtl/>
        </w:rPr>
        <w:t>פלסנר</w:t>
      </w:r>
      <w:proofErr w:type="spellEnd"/>
      <w:r>
        <w:rPr>
          <w:rFonts w:cs="David" w:hint="cs"/>
          <w:rtl/>
        </w:rPr>
        <w:t xml:space="preserve"> דיבר על כבוד הכנסת. הרי אחד הדברים שאנחנו הכי שפוטים עליהם זה הנושא של חוק ההסדרים, איך מעבירים תקציב. לא יכול להיות אפילו שלנראות תעשה את זה. לא יכול להיות שתגידו: אל תקראו כי אין זמן, כי לא ביקשתם מראש; אל תדברו, הקואליציה לא חייבת לשמוע אותנו. זה לא מכובד. </w:t>
      </w:r>
    </w:p>
    <w:p w14:paraId="4C37C95A" w14:textId="77777777" w:rsidR="003250E7" w:rsidRDefault="003250E7" w:rsidP="003250E7">
      <w:pPr>
        <w:bidi/>
        <w:jc w:val="both"/>
        <w:rPr>
          <w:rFonts w:cs="David" w:hint="cs"/>
          <w:rtl/>
        </w:rPr>
      </w:pPr>
    </w:p>
    <w:p w14:paraId="133462BB"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5BBC5C06" w14:textId="77777777" w:rsidR="003250E7" w:rsidRDefault="003250E7" w:rsidP="003250E7">
      <w:pPr>
        <w:bidi/>
        <w:jc w:val="both"/>
        <w:rPr>
          <w:rFonts w:cs="David" w:hint="cs"/>
          <w:u w:val="single"/>
          <w:rtl/>
        </w:rPr>
      </w:pPr>
    </w:p>
    <w:p w14:paraId="642345F1" w14:textId="77777777" w:rsidR="003250E7" w:rsidRDefault="003250E7" w:rsidP="003250E7">
      <w:pPr>
        <w:bidi/>
        <w:ind w:firstLine="720"/>
        <w:jc w:val="both"/>
        <w:rPr>
          <w:rFonts w:cs="David" w:hint="cs"/>
          <w:rtl/>
        </w:rPr>
      </w:pPr>
      <w:r>
        <w:rPr>
          <w:rFonts w:cs="David" w:hint="cs"/>
          <w:rtl/>
        </w:rPr>
        <w:t xml:space="preserve">חברת הכנסת אדטו, כדי להעמיד דברים על דיוקם, אנחנו דנים כאן לא במהות החוק. בשביל זה יש מליאה ואחר כך תהיינה ועדות. אנחנו דנים בעניין פרוצדוראלי-טכני, של כמה דקות ידברו בעניינו של חוק ההסדרים. </w:t>
      </w:r>
    </w:p>
    <w:p w14:paraId="383F20BE" w14:textId="77777777" w:rsidR="003250E7" w:rsidRDefault="003250E7" w:rsidP="003250E7">
      <w:pPr>
        <w:bidi/>
        <w:jc w:val="both"/>
        <w:rPr>
          <w:rFonts w:cs="David" w:hint="cs"/>
          <w:rtl/>
        </w:rPr>
      </w:pPr>
    </w:p>
    <w:p w14:paraId="68D7EBF8" w14:textId="77777777" w:rsidR="003250E7" w:rsidRDefault="003250E7" w:rsidP="003250E7">
      <w:pPr>
        <w:bidi/>
        <w:jc w:val="both"/>
        <w:rPr>
          <w:rFonts w:cs="David" w:hint="cs"/>
          <w:u w:val="single"/>
          <w:rtl/>
        </w:rPr>
      </w:pPr>
      <w:r>
        <w:rPr>
          <w:rFonts w:cs="David" w:hint="cs"/>
          <w:u w:val="single"/>
          <w:rtl/>
        </w:rPr>
        <w:t>יואל חסון</w:t>
      </w:r>
      <w:r w:rsidRPr="00E36EB4">
        <w:rPr>
          <w:rFonts w:cs="David" w:hint="cs"/>
          <w:u w:val="single"/>
          <w:rtl/>
        </w:rPr>
        <w:t>:</w:t>
      </w:r>
    </w:p>
    <w:p w14:paraId="3E8465DB" w14:textId="77777777" w:rsidR="003250E7" w:rsidRDefault="003250E7" w:rsidP="003250E7">
      <w:pPr>
        <w:bidi/>
        <w:jc w:val="both"/>
        <w:rPr>
          <w:rFonts w:cs="David" w:hint="cs"/>
          <w:u w:val="single"/>
          <w:rtl/>
        </w:rPr>
      </w:pPr>
    </w:p>
    <w:p w14:paraId="78445773" w14:textId="77777777" w:rsidR="003250E7" w:rsidRDefault="003250E7" w:rsidP="003250E7">
      <w:pPr>
        <w:bidi/>
        <w:ind w:firstLine="720"/>
        <w:jc w:val="both"/>
        <w:rPr>
          <w:rFonts w:cs="David" w:hint="cs"/>
          <w:rtl/>
        </w:rPr>
      </w:pPr>
      <w:r>
        <w:rPr>
          <w:rFonts w:cs="David" w:hint="cs"/>
          <w:rtl/>
        </w:rPr>
        <w:t xml:space="preserve">זה יותר מטכני. </w:t>
      </w:r>
    </w:p>
    <w:p w14:paraId="70DBCF42" w14:textId="77777777" w:rsidR="003250E7" w:rsidRDefault="003250E7" w:rsidP="003250E7">
      <w:pPr>
        <w:bidi/>
        <w:jc w:val="both"/>
        <w:rPr>
          <w:rFonts w:cs="David" w:hint="cs"/>
          <w:rtl/>
        </w:rPr>
      </w:pPr>
    </w:p>
    <w:p w14:paraId="3BAB1A2D" w14:textId="77777777" w:rsidR="003250E7" w:rsidRDefault="003250E7" w:rsidP="003250E7">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2E180C49" w14:textId="77777777" w:rsidR="003250E7" w:rsidRDefault="003250E7" w:rsidP="003250E7">
      <w:pPr>
        <w:bidi/>
        <w:jc w:val="both"/>
        <w:rPr>
          <w:rFonts w:cs="David" w:hint="cs"/>
          <w:u w:val="single"/>
          <w:rtl/>
        </w:rPr>
      </w:pPr>
    </w:p>
    <w:p w14:paraId="6B9C217C" w14:textId="77777777" w:rsidR="003250E7" w:rsidRDefault="003250E7" w:rsidP="003250E7">
      <w:pPr>
        <w:bidi/>
        <w:ind w:firstLine="720"/>
        <w:jc w:val="both"/>
        <w:rPr>
          <w:rFonts w:cs="David" w:hint="cs"/>
          <w:rtl/>
        </w:rPr>
      </w:pPr>
      <w:r>
        <w:rPr>
          <w:rFonts w:cs="David" w:hint="cs"/>
          <w:rtl/>
        </w:rPr>
        <w:t>אופן מימוש הפרוצדורה משפיע על מעמד הכנסת.</w:t>
      </w:r>
    </w:p>
    <w:p w14:paraId="5FBD9180" w14:textId="77777777" w:rsidR="003250E7" w:rsidRDefault="003250E7" w:rsidP="003250E7">
      <w:pPr>
        <w:bidi/>
        <w:jc w:val="both"/>
        <w:rPr>
          <w:rFonts w:cs="David" w:hint="cs"/>
          <w:rtl/>
        </w:rPr>
      </w:pPr>
    </w:p>
    <w:p w14:paraId="0683B44B"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05A85E17" w14:textId="77777777" w:rsidR="003250E7" w:rsidRDefault="003250E7" w:rsidP="003250E7">
      <w:pPr>
        <w:bidi/>
        <w:jc w:val="both"/>
        <w:rPr>
          <w:rFonts w:cs="David" w:hint="cs"/>
          <w:u w:val="single"/>
          <w:rtl/>
        </w:rPr>
      </w:pPr>
    </w:p>
    <w:p w14:paraId="272E5EB7" w14:textId="77777777" w:rsidR="003250E7" w:rsidRDefault="003250E7" w:rsidP="003250E7">
      <w:pPr>
        <w:bidi/>
        <w:ind w:firstLine="720"/>
        <w:jc w:val="both"/>
        <w:rPr>
          <w:rFonts w:cs="David" w:hint="cs"/>
          <w:rtl/>
        </w:rPr>
      </w:pPr>
      <w:r>
        <w:rPr>
          <w:rFonts w:cs="David" w:hint="cs"/>
          <w:rtl/>
        </w:rPr>
        <w:t xml:space="preserve">אני מתפלא עליכם. הגעתם להבנות. לו לא היו הבנות - מאה אחוז. כשיש הבנות אין בעיה. עכשיו  אומרים: יש הבנות, אבל אנחנו רוצים שאתה תשנה את ההבנה. </w:t>
      </w:r>
    </w:p>
    <w:p w14:paraId="38F45B76" w14:textId="77777777" w:rsidR="003250E7" w:rsidRDefault="003250E7" w:rsidP="003250E7">
      <w:pPr>
        <w:bidi/>
        <w:jc w:val="both"/>
        <w:rPr>
          <w:rFonts w:cs="David" w:hint="cs"/>
          <w:rtl/>
        </w:rPr>
      </w:pPr>
    </w:p>
    <w:p w14:paraId="11659490" w14:textId="77777777" w:rsidR="003250E7" w:rsidRDefault="003250E7" w:rsidP="003250E7">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010111DD" w14:textId="77777777" w:rsidR="003250E7" w:rsidRDefault="003250E7" w:rsidP="003250E7">
      <w:pPr>
        <w:bidi/>
        <w:jc w:val="both"/>
        <w:rPr>
          <w:rFonts w:cs="David" w:hint="cs"/>
          <w:u w:val="single"/>
          <w:rtl/>
        </w:rPr>
      </w:pPr>
    </w:p>
    <w:p w14:paraId="2116EB95" w14:textId="77777777" w:rsidR="003250E7" w:rsidRDefault="003250E7" w:rsidP="003250E7">
      <w:pPr>
        <w:bidi/>
        <w:ind w:firstLine="720"/>
        <w:jc w:val="both"/>
        <w:rPr>
          <w:rFonts w:cs="David" w:hint="cs"/>
          <w:rtl/>
        </w:rPr>
      </w:pPr>
      <w:r>
        <w:rPr>
          <w:rFonts w:cs="David" w:hint="cs"/>
          <w:rtl/>
        </w:rPr>
        <w:t xml:space="preserve">אדוני היושב ראש, אני רוצה להבהיר. ההבנות משקפות את יחסי הכוח. הרי אתם לא צריכים להגיע אתנו להבנות, אתם יכולים לכפות עלינו שלוש דקות דיון אישי, וזהו. </w:t>
      </w:r>
    </w:p>
    <w:p w14:paraId="075871A0" w14:textId="77777777" w:rsidR="003250E7" w:rsidRDefault="003250E7" w:rsidP="003250E7">
      <w:pPr>
        <w:bidi/>
        <w:jc w:val="both"/>
        <w:rPr>
          <w:rFonts w:cs="David" w:hint="cs"/>
          <w:rtl/>
        </w:rPr>
      </w:pPr>
    </w:p>
    <w:p w14:paraId="670BB278" w14:textId="77777777" w:rsidR="003250E7" w:rsidRDefault="003250E7" w:rsidP="003250E7">
      <w:pPr>
        <w:keepLines/>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46CA95A6" w14:textId="77777777" w:rsidR="003250E7" w:rsidRDefault="003250E7" w:rsidP="003250E7">
      <w:pPr>
        <w:keepLines/>
        <w:bidi/>
        <w:jc w:val="both"/>
        <w:rPr>
          <w:rFonts w:cs="David" w:hint="cs"/>
          <w:u w:val="single"/>
          <w:rtl/>
        </w:rPr>
      </w:pPr>
    </w:p>
    <w:p w14:paraId="64DBE09D" w14:textId="77777777" w:rsidR="003250E7" w:rsidRDefault="003250E7" w:rsidP="003250E7">
      <w:pPr>
        <w:keepLines/>
        <w:bidi/>
        <w:ind w:firstLine="720"/>
        <w:jc w:val="both"/>
        <w:rPr>
          <w:rFonts w:cs="David" w:hint="cs"/>
          <w:rtl/>
        </w:rPr>
      </w:pPr>
      <w:r>
        <w:rPr>
          <w:rFonts w:cs="David" w:hint="cs"/>
          <w:rtl/>
        </w:rPr>
        <w:t xml:space="preserve">חבר הכנסת </w:t>
      </w:r>
      <w:proofErr w:type="spellStart"/>
      <w:r>
        <w:rPr>
          <w:rFonts w:cs="David" w:hint="cs"/>
          <w:rtl/>
        </w:rPr>
        <w:t>אלקין</w:t>
      </w:r>
      <w:proofErr w:type="spellEnd"/>
      <w:r>
        <w:rPr>
          <w:rFonts w:cs="David" w:hint="cs"/>
          <w:rtl/>
        </w:rPr>
        <w:t xml:space="preserve">, שמעת את הבקשה. שב אתם ואם תגיעו להבנה כזאת </w:t>
      </w:r>
      <w:r>
        <w:rPr>
          <w:rFonts w:cs="David"/>
          <w:rtl/>
        </w:rPr>
        <w:t>–</w:t>
      </w:r>
      <w:r>
        <w:rPr>
          <w:rFonts w:cs="David" w:hint="cs"/>
          <w:rtl/>
        </w:rPr>
        <w:t xml:space="preserve"> מה טוב. אני בוודאי אשמח. </w:t>
      </w:r>
    </w:p>
    <w:p w14:paraId="6244C2AC" w14:textId="77777777" w:rsidR="003250E7" w:rsidRDefault="003250E7" w:rsidP="003250E7">
      <w:pPr>
        <w:bidi/>
        <w:jc w:val="both"/>
        <w:rPr>
          <w:rFonts w:cs="David" w:hint="cs"/>
          <w:rtl/>
        </w:rPr>
      </w:pPr>
    </w:p>
    <w:p w14:paraId="02ED1FF2" w14:textId="77777777" w:rsidR="003250E7" w:rsidRDefault="003250E7" w:rsidP="003250E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5DEF4A20" w14:textId="77777777" w:rsidR="003250E7" w:rsidRDefault="003250E7" w:rsidP="003250E7">
      <w:pPr>
        <w:bidi/>
        <w:jc w:val="both"/>
        <w:rPr>
          <w:rFonts w:cs="David" w:hint="cs"/>
          <w:u w:val="single"/>
          <w:rtl/>
        </w:rPr>
      </w:pPr>
    </w:p>
    <w:p w14:paraId="3FFB84D8" w14:textId="77777777" w:rsidR="003250E7" w:rsidRDefault="003250E7" w:rsidP="003250E7">
      <w:pPr>
        <w:bidi/>
        <w:ind w:firstLine="720"/>
        <w:jc w:val="both"/>
        <w:rPr>
          <w:rFonts w:cs="David" w:hint="cs"/>
          <w:rtl/>
        </w:rPr>
      </w:pPr>
      <w:r>
        <w:rPr>
          <w:rFonts w:cs="David" w:hint="cs"/>
          <w:rtl/>
        </w:rPr>
        <w:t xml:space="preserve">אתייחס על המקום, אין מה לשבת. אני לא חושב שכדאי להטריח עוד פעם את </w:t>
      </w:r>
      <w:smartTag w:uri="urn:schemas-microsoft-com:office:smarttags" w:element="PersonName">
        <w:r>
          <w:rPr>
            <w:rFonts w:cs="David" w:hint="cs"/>
            <w:rtl/>
          </w:rPr>
          <w:t>ועדת הכנסת</w:t>
        </w:r>
      </w:smartTag>
      <w:r>
        <w:rPr>
          <w:rFonts w:cs="David" w:hint="cs"/>
          <w:rtl/>
        </w:rPr>
        <w:t xml:space="preserve"> שתתכנס. דרך אגב, ההבנות שהוצגו כאן היו סיבוב שני של הבנות. אני פתוח להבנות. גם הבנות בסגנון אחד, לפי בקשתו של יוחנן, אחר כך שקלו אנשי האופוזיציה את דרכם והציעו הבנות אחרות והגענו אליהן. אגב, הוא לא מתכחש לכך שאלו היו ההבנות.</w:t>
      </w:r>
    </w:p>
    <w:p w14:paraId="2F242D6F" w14:textId="77777777" w:rsidR="003250E7" w:rsidRDefault="003250E7" w:rsidP="003250E7">
      <w:pPr>
        <w:bidi/>
        <w:ind w:firstLine="720"/>
        <w:jc w:val="both"/>
        <w:rPr>
          <w:rFonts w:cs="David" w:hint="cs"/>
          <w:rtl/>
        </w:rPr>
      </w:pPr>
    </w:p>
    <w:p w14:paraId="19EFC26F" w14:textId="77777777" w:rsidR="003250E7" w:rsidRDefault="003250E7" w:rsidP="003250E7">
      <w:pPr>
        <w:bidi/>
        <w:ind w:firstLine="720"/>
        <w:jc w:val="both"/>
        <w:rPr>
          <w:rFonts w:cs="David" w:hint="cs"/>
          <w:rtl/>
        </w:rPr>
      </w:pPr>
      <w:r>
        <w:rPr>
          <w:rFonts w:cs="David" w:hint="cs"/>
          <w:rtl/>
        </w:rPr>
        <w:t xml:space="preserve"> שמעתי עכשיו את הבקשה החדשה. אין לי בעיה להיענות לה בחיוב, אבל בתנאי אחד. אני לא חושב שזה יתרום לכנסת שהשרים יישבו בחדריהם כאן שעה וחצי-שעתיים מיותרות. </w:t>
      </w:r>
    </w:p>
    <w:p w14:paraId="1E02DE43" w14:textId="77777777" w:rsidR="003250E7" w:rsidRDefault="003250E7" w:rsidP="003250E7">
      <w:pPr>
        <w:bidi/>
        <w:jc w:val="both"/>
        <w:rPr>
          <w:rFonts w:cs="David" w:hint="cs"/>
          <w:rtl/>
        </w:rPr>
      </w:pPr>
    </w:p>
    <w:p w14:paraId="6F15842F" w14:textId="77777777" w:rsidR="003250E7" w:rsidRDefault="003250E7" w:rsidP="003250E7">
      <w:pPr>
        <w:bidi/>
        <w:jc w:val="both"/>
        <w:rPr>
          <w:rFonts w:cs="David" w:hint="cs"/>
          <w:u w:val="single"/>
          <w:rtl/>
        </w:rPr>
      </w:pPr>
      <w:r>
        <w:rPr>
          <w:rFonts w:cs="David" w:hint="cs"/>
          <w:u w:val="single"/>
          <w:rtl/>
        </w:rPr>
        <w:t xml:space="preserve">יוחנן </w:t>
      </w:r>
      <w:proofErr w:type="spellStart"/>
      <w:r>
        <w:rPr>
          <w:rFonts w:cs="David" w:hint="cs"/>
          <w:u w:val="single"/>
          <w:rtl/>
        </w:rPr>
        <w:t>פלסנר</w:t>
      </w:r>
      <w:proofErr w:type="spellEnd"/>
      <w:r w:rsidRPr="00E36EB4">
        <w:rPr>
          <w:rFonts w:cs="David" w:hint="cs"/>
          <w:u w:val="single"/>
          <w:rtl/>
        </w:rPr>
        <w:t>:</w:t>
      </w:r>
    </w:p>
    <w:p w14:paraId="277CE2BB" w14:textId="77777777" w:rsidR="003250E7" w:rsidRDefault="003250E7" w:rsidP="003250E7">
      <w:pPr>
        <w:bidi/>
        <w:jc w:val="both"/>
        <w:rPr>
          <w:rFonts w:cs="David" w:hint="cs"/>
          <w:u w:val="single"/>
          <w:rtl/>
        </w:rPr>
      </w:pPr>
    </w:p>
    <w:p w14:paraId="7D12E9E2" w14:textId="77777777" w:rsidR="003250E7" w:rsidRDefault="003250E7" w:rsidP="003250E7">
      <w:pPr>
        <w:bidi/>
        <w:ind w:firstLine="720"/>
        <w:jc w:val="both"/>
        <w:rPr>
          <w:rFonts w:cs="David" w:hint="cs"/>
          <w:rtl/>
        </w:rPr>
      </w:pPr>
      <w:r>
        <w:rPr>
          <w:rFonts w:cs="David" w:hint="cs"/>
          <w:rtl/>
        </w:rPr>
        <w:t xml:space="preserve">אני מניח שיבואו למליאה בנושאים שקשורים לענייני משרדם. </w:t>
      </w:r>
    </w:p>
    <w:p w14:paraId="59A38E04" w14:textId="77777777" w:rsidR="003250E7" w:rsidRDefault="003250E7" w:rsidP="003250E7">
      <w:pPr>
        <w:bidi/>
        <w:jc w:val="both"/>
        <w:rPr>
          <w:rFonts w:cs="David" w:hint="cs"/>
          <w:rtl/>
        </w:rPr>
      </w:pPr>
    </w:p>
    <w:p w14:paraId="728C26A9" w14:textId="77777777" w:rsidR="003250E7" w:rsidRDefault="003250E7" w:rsidP="003250E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5B4213A" w14:textId="77777777" w:rsidR="003250E7" w:rsidRDefault="003250E7" w:rsidP="003250E7">
      <w:pPr>
        <w:bidi/>
        <w:jc w:val="both"/>
        <w:rPr>
          <w:rFonts w:cs="David" w:hint="cs"/>
          <w:u w:val="single"/>
          <w:rtl/>
        </w:rPr>
      </w:pPr>
    </w:p>
    <w:p w14:paraId="6A6B5D0C" w14:textId="77777777" w:rsidR="003250E7" w:rsidRDefault="003250E7" w:rsidP="003250E7">
      <w:pPr>
        <w:bidi/>
        <w:ind w:firstLine="720"/>
        <w:jc w:val="both"/>
        <w:rPr>
          <w:rFonts w:cs="David" w:hint="cs"/>
          <w:rtl/>
        </w:rPr>
      </w:pPr>
      <w:r>
        <w:rPr>
          <w:rFonts w:cs="David" w:hint="cs"/>
          <w:rtl/>
        </w:rPr>
        <w:t xml:space="preserve">אני גם לא חושב שיבואו למליאה. ישמעו בטלוויזיה. </w:t>
      </w:r>
    </w:p>
    <w:p w14:paraId="33DD914B" w14:textId="77777777" w:rsidR="003250E7" w:rsidRDefault="003250E7" w:rsidP="003250E7">
      <w:pPr>
        <w:bidi/>
        <w:ind w:firstLine="720"/>
        <w:jc w:val="both"/>
        <w:rPr>
          <w:rFonts w:cs="David" w:hint="cs"/>
          <w:rtl/>
        </w:rPr>
      </w:pPr>
    </w:p>
    <w:p w14:paraId="561BAE5B" w14:textId="77777777" w:rsidR="003250E7" w:rsidRPr="00D770CA" w:rsidRDefault="003250E7" w:rsidP="003250E7">
      <w:pPr>
        <w:bidi/>
        <w:jc w:val="both"/>
        <w:rPr>
          <w:rFonts w:cs="David" w:hint="cs"/>
          <w:u w:val="single"/>
          <w:rtl/>
        </w:rPr>
      </w:pPr>
      <w:r w:rsidRPr="00D770CA">
        <w:rPr>
          <w:rFonts w:cs="David" w:hint="cs"/>
          <w:u w:val="single"/>
          <w:rtl/>
        </w:rPr>
        <w:t xml:space="preserve">יוחנן </w:t>
      </w:r>
      <w:proofErr w:type="spellStart"/>
      <w:r w:rsidRPr="00D770CA">
        <w:rPr>
          <w:rFonts w:cs="David" w:hint="cs"/>
          <w:u w:val="single"/>
          <w:rtl/>
        </w:rPr>
        <w:t>פלסנר</w:t>
      </w:r>
      <w:proofErr w:type="spellEnd"/>
      <w:r w:rsidRPr="00D770CA">
        <w:rPr>
          <w:rFonts w:cs="David" w:hint="cs"/>
          <w:u w:val="single"/>
          <w:rtl/>
        </w:rPr>
        <w:t>:</w:t>
      </w:r>
    </w:p>
    <w:p w14:paraId="7EFCB72A" w14:textId="77777777" w:rsidR="003250E7" w:rsidRDefault="003250E7" w:rsidP="003250E7">
      <w:pPr>
        <w:bidi/>
        <w:ind w:firstLine="720"/>
        <w:jc w:val="both"/>
        <w:rPr>
          <w:rFonts w:cs="David" w:hint="cs"/>
          <w:rtl/>
        </w:rPr>
      </w:pPr>
    </w:p>
    <w:p w14:paraId="400BCBDB" w14:textId="77777777" w:rsidR="003250E7" w:rsidRDefault="003250E7" w:rsidP="003250E7">
      <w:pPr>
        <w:bidi/>
        <w:ind w:left="720"/>
        <w:jc w:val="both"/>
        <w:rPr>
          <w:rFonts w:cs="David" w:hint="cs"/>
          <w:rtl/>
        </w:rPr>
      </w:pPr>
      <w:r>
        <w:rPr>
          <w:rFonts w:cs="David" w:hint="cs"/>
          <w:rtl/>
        </w:rPr>
        <w:t>למה, אתה מקבל את זה - - - ?</w:t>
      </w:r>
    </w:p>
    <w:p w14:paraId="1F98654E" w14:textId="77777777" w:rsidR="003250E7" w:rsidRDefault="003250E7" w:rsidP="003250E7">
      <w:pPr>
        <w:bidi/>
        <w:ind w:left="720"/>
        <w:jc w:val="both"/>
        <w:rPr>
          <w:rFonts w:cs="David" w:hint="cs"/>
          <w:rtl/>
        </w:rPr>
      </w:pPr>
    </w:p>
    <w:p w14:paraId="34732586" w14:textId="77777777" w:rsidR="003250E7" w:rsidRPr="00B41C1B" w:rsidRDefault="003250E7" w:rsidP="003250E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Pr>
          <w:rFonts w:cs="David" w:hint="cs"/>
          <w:u w:val="single"/>
          <w:rtl/>
        </w:rPr>
        <w:t>:</w:t>
      </w:r>
    </w:p>
    <w:p w14:paraId="40734465" w14:textId="77777777" w:rsidR="003250E7" w:rsidRDefault="003250E7" w:rsidP="003250E7">
      <w:pPr>
        <w:bidi/>
        <w:ind w:left="720"/>
        <w:jc w:val="both"/>
        <w:rPr>
          <w:rFonts w:cs="David" w:hint="cs"/>
          <w:rtl/>
        </w:rPr>
      </w:pPr>
    </w:p>
    <w:p w14:paraId="2113B1CE" w14:textId="77777777" w:rsidR="003250E7" w:rsidRDefault="003250E7" w:rsidP="003250E7">
      <w:pPr>
        <w:bidi/>
        <w:ind w:firstLine="720"/>
        <w:jc w:val="both"/>
        <w:rPr>
          <w:rFonts w:cs="David" w:hint="cs"/>
          <w:rtl/>
        </w:rPr>
      </w:pPr>
      <w:r>
        <w:rPr>
          <w:rFonts w:cs="David" w:hint="cs"/>
          <w:rtl/>
        </w:rPr>
        <w:t xml:space="preserve">אני בזכות דיבור, אפשר לסיים? אני מוכן לקבל את האמירה שניתן להעביר דקות מחבר כנסת אחד לאחר במסגרת הסיעות, בתנאי שאז האמירה תהיה שההצבעות יהיו לא לפני 11:00 כמו שאמרנו, אלא לא לפני 12:00 או 12:30 בלילה. אם זה מקובל על האופוזיציה - אני מקבל את זה. </w:t>
      </w:r>
    </w:p>
    <w:p w14:paraId="0B9900E2" w14:textId="77777777" w:rsidR="003250E7" w:rsidRDefault="003250E7" w:rsidP="003250E7">
      <w:pPr>
        <w:bidi/>
        <w:jc w:val="both"/>
        <w:rPr>
          <w:rFonts w:cs="David" w:hint="cs"/>
          <w:rtl/>
        </w:rPr>
      </w:pPr>
    </w:p>
    <w:p w14:paraId="07C397CD"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75A341B3" w14:textId="77777777" w:rsidR="003250E7" w:rsidRDefault="003250E7" w:rsidP="003250E7">
      <w:pPr>
        <w:bidi/>
        <w:jc w:val="both"/>
        <w:rPr>
          <w:rFonts w:cs="David" w:hint="cs"/>
          <w:u w:val="single"/>
          <w:rtl/>
        </w:rPr>
      </w:pPr>
    </w:p>
    <w:p w14:paraId="131C7301" w14:textId="77777777" w:rsidR="003250E7" w:rsidRDefault="003250E7" w:rsidP="003250E7">
      <w:pPr>
        <w:bidi/>
        <w:ind w:firstLine="720"/>
        <w:jc w:val="both"/>
        <w:rPr>
          <w:rFonts w:cs="David" w:hint="cs"/>
          <w:rtl/>
        </w:rPr>
      </w:pPr>
      <w:r>
        <w:rPr>
          <w:rFonts w:cs="David" w:hint="cs"/>
          <w:rtl/>
        </w:rPr>
        <w:t xml:space="preserve">נוסיף את העניין הזה להחלטה ונצביע. אל תפתחו את הכול לדיון מחדש עכשיו. לא ילך העניין, זה לא מכובד מבחינתכם גם. </w:t>
      </w:r>
    </w:p>
    <w:p w14:paraId="4574B452" w14:textId="77777777" w:rsidR="003250E7" w:rsidRDefault="003250E7" w:rsidP="003250E7">
      <w:pPr>
        <w:bidi/>
        <w:ind w:firstLine="720"/>
        <w:jc w:val="both"/>
        <w:rPr>
          <w:rFonts w:cs="David" w:hint="cs"/>
          <w:rtl/>
        </w:rPr>
      </w:pPr>
    </w:p>
    <w:p w14:paraId="29368828" w14:textId="77777777" w:rsidR="003250E7" w:rsidRPr="00B41C1B" w:rsidRDefault="003250E7" w:rsidP="003250E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Pr>
          <w:rFonts w:cs="David" w:hint="cs"/>
          <w:u w:val="single"/>
          <w:rtl/>
        </w:rPr>
        <w:t>:</w:t>
      </w:r>
    </w:p>
    <w:p w14:paraId="2C121C42" w14:textId="77777777" w:rsidR="003250E7" w:rsidRDefault="003250E7" w:rsidP="003250E7">
      <w:pPr>
        <w:bidi/>
        <w:jc w:val="both"/>
        <w:rPr>
          <w:rFonts w:cs="David" w:hint="cs"/>
          <w:rtl/>
        </w:rPr>
      </w:pPr>
    </w:p>
    <w:p w14:paraId="4DD2CC85" w14:textId="77777777" w:rsidR="003250E7" w:rsidRDefault="003250E7" w:rsidP="003250E7">
      <w:pPr>
        <w:bidi/>
        <w:ind w:firstLine="720"/>
        <w:jc w:val="both"/>
        <w:rPr>
          <w:rFonts w:cs="David" w:hint="cs"/>
          <w:rtl/>
        </w:rPr>
      </w:pPr>
      <w:r>
        <w:rPr>
          <w:rFonts w:cs="David" w:hint="cs"/>
          <w:rtl/>
        </w:rPr>
        <w:t xml:space="preserve">השאלה היא מה אתם מעדיפים </w:t>
      </w:r>
      <w:r>
        <w:rPr>
          <w:rFonts w:cs="David"/>
          <w:rtl/>
        </w:rPr>
        <w:t>–</w:t>
      </w:r>
      <w:r>
        <w:rPr>
          <w:rFonts w:cs="David" w:hint="cs"/>
          <w:rtl/>
        </w:rPr>
        <w:t xml:space="preserve"> העברת דקות - - -?</w:t>
      </w:r>
    </w:p>
    <w:p w14:paraId="2AFCDB2A" w14:textId="77777777" w:rsidR="003250E7" w:rsidRDefault="003250E7" w:rsidP="003250E7">
      <w:pPr>
        <w:bidi/>
        <w:ind w:firstLine="720"/>
        <w:jc w:val="both"/>
        <w:rPr>
          <w:rFonts w:cs="David" w:hint="cs"/>
          <w:rtl/>
        </w:rPr>
      </w:pPr>
    </w:p>
    <w:p w14:paraId="4170B3B9" w14:textId="77777777" w:rsidR="003250E7" w:rsidRPr="00EF120E" w:rsidRDefault="003250E7" w:rsidP="003250E7">
      <w:pPr>
        <w:keepNext/>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Pr>
          <w:rFonts w:cs="David" w:hint="cs"/>
          <w:u w:val="single"/>
          <w:rtl/>
        </w:rPr>
        <w:t>:</w:t>
      </w:r>
    </w:p>
    <w:p w14:paraId="1BAB9567" w14:textId="77777777" w:rsidR="003250E7" w:rsidRDefault="003250E7" w:rsidP="003250E7">
      <w:pPr>
        <w:bidi/>
        <w:ind w:firstLine="720"/>
        <w:jc w:val="both"/>
        <w:rPr>
          <w:rFonts w:cs="David" w:hint="cs"/>
          <w:rtl/>
        </w:rPr>
      </w:pPr>
    </w:p>
    <w:p w14:paraId="208F580D" w14:textId="77777777" w:rsidR="003250E7" w:rsidRDefault="003250E7" w:rsidP="003250E7">
      <w:pPr>
        <w:bidi/>
        <w:ind w:firstLine="720"/>
        <w:jc w:val="both"/>
        <w:rPr>
          <w:rFonts w:cs="David" w:hint="cs"/>
          <w:rtl/>
        </w:rPr>
      </w:pPr>
      <w:r>
        <w:rPr>
          <w:rFonts w:cs="David" w:hint="cs"/>
          <w:rtl/>
        </w:rPr>
        <w:t xml:space="preserve">תהיה לכם אופציה כזאת, אם תרצו. </w:t>
      </w:r>
    </w:p>
    <w:p w14:paraId="3631B713" w14:textId="77777777" w:rsidR="003250E7" w:rsidRDefault="003250E7" w:rsidP="003250E7">
      <w:pPr>
        <w:bidi/>
        <w:jc w:val="both"/>
        <w:rPr>
          <w:rFonts w:cs="David" w:hint="cs"/>
          <w:rtl/>
        </w:rPr>
      </w:pPr>
    </w:p>
    <w:p w14:paraId="2C493144" w14:textId="77777777" w:rsidR="003250E7" w:rsidRDefault="003250E7" w:rsidP="003250E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EF3BD9F" w14:textId="77777777" w:rsidR="003250E7" w:rsidRDefault="003250E7" w:rsidP="003250E7">
      <w:pPr>
        <w:bidi/>
        <w:jc w:val="both"/>
        <w:rPr>
          <w:rFonts w:cs="David" w:hint="cs"/>
          <w:u w:val="single"/>
          <w:rtl/>
        </w:rPr>
      </w:pPr>
    </w:p>
    <w:p w14:paraId="37BE2DEA" w14:textId="77777777" w:rsidR="003250E7" w:rsidRDefault="003250E7" w:rsidP="003250E7">
      <w:pPr>
        <w:bidi/>
        <w:ind w:firstLine="720"/>
        <w:jc w:val="both"/>
        <w:rPr>
          <w:rFonts w:cs="David" w:hint="cs"/>
          <w:rtl/>
        </w:rPr>
      </w:pPr>
      <w:r>
        <w:rPr>
          <w:rFonts w:cs="David" w:hint="cs"/>
          <w:rtl/>
        </w:rPr>
        <w:t xml:space="preserve">והצבעות לא לפני חצות. </w:t>
      </w:r>
    </w:p>
    <w:p w14:paraId="15F449D8" w14:textId="77777777" w:rsidR="003250E7" w:rsidRDefault="003250E7" w:rsidP="003250E7">
      <w:pPr>
        <w:bidi/>
        <w:jc w:val="both"/>
        <w:rPr>
          <w:rFonts w:cs="David" w:hint="cs"/>
          <w:rtl/>
        </w:rPr>
      </w:pPr>
    </w:p>
    <w:p w14:paraId="57C1A328"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3A9D1E82" w14:textId="77777777" w:rsidR="003250E7" w:rsidRDefault="003250E7" w:rsidP="003250E7">
      <w:pPr>
        <w:bidi/>
        <w:jc w:val="both"/>
        <w:rPr>
          <w:rFonts w:cs="David" w:hint="cs"/>
          <w:u w:val="single"/>
          <w:rtl/>
        </w:rPr>
      </w:pPr>
    </w:p>
    <w:p w14:paraId="38A8270F" w14:textId="77777777" w:rsidR="003250E7" w:rsidRDefault="003250E7" w:rsidP="003250E7">
      <w:pPr>
        <w:bidi/>
        <w:ind w:firstLine="720"/>
        <w:jc w:val="both"/>
        <w:rPr>
          <w:rFonts w:cs="David" w:hint="cs"/>
          <w:rtl/>
        </w:rPr>
      </w:pPr>
      <w:r>
        <w:rPr>
          <w:rFonts w:cs="David" w:hint="cs"/>
          <w:rtl/>
        </w:rPr>
        <w:t xml:space="preserve">בסדר גמור. רבותיי, מי בעד הסיכום שהקריא חבר הכנסת </w:t>
      </w:r>
      <w:proofErr w:type="spellStart"/>
      <w:r>
        <w:rPr>
          <w:rFonts w:cs="David" w:hint="cs"/>
          <w:rtl/>
        </w:rPr>
        <w:t>אלקין</w:t>
      </w:r>
      <w:proofErr w:type="spellEnd"/>
      <w:r>
        <w:rPr>
          <w:rFonts w:cs="David" w:hint="cs"/>
          <w:rtl/>
        </w:rPr>
        <w:t>, בתוספת התיקון שהוסף עכשיו?</w:t>
      </w:r>
    </w:p>
    <w:p w14:paraId="25EF4F61" w14:textId="77777777" w:rsidR="003250E7" w:rsidRDefault="003250E7" w:rsidP="003250E7">
      <w:pPr>
        <w:bidi/>
        <w:jc w:val="both"/>
        <w:rPr>
          <w:rFonts w:cs="David" w:hint="cs"/>
          <w:rtl/>
        </w:rPr>
      </w:pPr>
    </w:p>
    <w:p w14:paraId="68C5096A" w14:textId="77777777" w:rsidR="003250E7" w:rsidRDefault="003250E7" w:rsidP="003250E7">
      <w:pPr>
        <w:bidi/>
        <w:jc w:val="center"/>
        <w:rPr>
          <w:rFonts w:cs="David" w:hint="cs"/>
          <w:b/>
          <w:bCs/>
          <w:rtl/>
        </w:rPr>
      </w:pPr>
      <w:r w:rsidRPr="00D770CA">
        <w:rPr>
          <w:rFonts w:cs="David" w:hint="cs"/>
          <w:b/>
          <w:bCs/>
          <w:rtl/>
        </w:rPr>
        <w:t>הצבעה</w:t>
      </w:r>
    </w:p>
    <w:p w14:paraId="6A0704CB" w14:textId="77777777" w:rsidR="003250E7" w:rsidRPr="00D770CA" w:rsidRDefault="003250E7" w:rsidP="003250E7">
      <w:pPr>
        <w:bidi/>
        <w:jc w:val="center"/>
        <w:rPr>
          <w:rFonts w:cs="David" w:hint="cs"/>
          <w:b/>
          <w:bCs/>
          <w:rtl/>
        </w:rPr>
      </w:pPr>
    </w:p>
    <w:p w14:paraId="2A4FBF0E" w14:textId="77777777" w:rsidR="003250E7" w:rsidRPr="00D770CA" w:rsidRDefault="003250E7" w:rsidP="003250E7">
      <w:pPr>
        <w:bidi/>
        <w:jc w:val="center"/>
        <w:rPr>
          <w:rFonts w:cs="David" w:hint="cs"/>
          <w:b/>
          <w:bCs/>
          <w:rtl/>
        </w:rPr>
      </w:pPr>
      <w:r w:rsidRPr="00D770CA">
        <w:rPr>
          <w:rFonts w:cs="David" w:hint="cs"/>
          <w:b/>
          <w:bCs/>
          <w:rtl/>
        </w:rPr>
        <w:t xml:space="preserve">בעד הסיכום </w:t>
      </w:r>
      <w:r w:rsidRPr="00D770CA">
        <w:rPr>
          <w:rFonts w:cs="David"/>
          <w:b/>
          <w:bCs/>
          <w:rtl/>
        </w:rPr>
        <w:t>–</w:t>
      </w:r>
      <w:r w:rsidRPr="00D770CA">
        <w:rPr>
          <w:rFonts w:cs="David" w:hint="cs"/>
          <w:b/>
          <w:bCs/>
          <w:rtl/>
        </w:rPr>
        <w:t xml:space="preserve"> פה אחד</w:t>
      </w:r>
    </w:p>
    <w:p w14:paraId="506157B9" w14:textId="77777777" w:rsidR="003250E7" w:rsidRPr="00D770CA" w:rsidRDefault="003250E7" w:rsidP="003250E7">
      <w:pPr>
        <w:keepLines/>
        <w:bidi/>
        <w:jc w:val="both"/>
        <w:rPr>
          <w:rFonts w:cs="David" w:hint="cs"/>
          <w:b/>
          <w:bCs/>
          <w:rtl/>
        </w:rPr>
      </w:pPr>
      <w:r w:rsidRPr="00D770CA">
        <w:rPr>
          <w:rFonts w:cs="David" w:hint="cs"/>
          <w:b/>
          <w:bCs/>
          <w:rtl/>
        </w:rPr>
        <w:t xml:space="preserve">נגד </w:t>
      </w:r>
      <w:r w:rsidRPr="00D770CA">
        <w:rPr>
          <w:rFonts w:cs="David"/>
          <w:b/>
          <w:bCs/>
          <w:rtl/>
        </w:rPr>
        <w:t>–</w:t>
      </w:r>
      <w:r w:rsidRPr="00D770CA">
        <w:rPr>
          <w:rFonts w:cs="David" w:hint="cs"/>
          <w:b/>
          <w:bCs/>
          <w:rtl/>
        </w:rPr>
        <w:t xml:space="preserve"> אין</w:t>
      </w:r>
    </w:p>
    <w:p w14:paraId="416F33AA" w14:textId="77777777" w:rsidR="003250E7" w:rsidRPr="00D770CA" w:rsidRDefault="003250E7" w:rsidP="003250E7">
      <w:pPr>
        <w:keepLines/>
        <w:bidi/>
        <w:jc w:val="both"/>
        <w:rPr>
          <w:rFonts w:cs="David" w:hint="cs"/>
          <w:b/>
          <w:bCs/>
          <w:rtl/>
        </w:rPr>
      </w:pPr>
      <w:r w:rsidRPr="00D770CA">
        <w:rPr>
          <w:rFonts w:cs="David" w:hint="cs"/>
          <w:b/>
          <w:bCs/>
          <w:rtl/>
        </w:rPr>
        <w:t>הסיכום אושר.</w:t>
      </w:r>
    </w:p>
    <w:p w14:paraId="621DEA54" w14:textId="77777777" w:rsidR="003250E7" w:rsidRDefault="003250E7" w:rsidP="003250E7">
      <w:pPr>
        <w:bidi/>
        <w:jc w:val="both"/>
        <w:rPr>
          <w:rFonts w:cs="David" w:hint="cs"/>
          <w:rtl/>
        </w:rPr>
      </w:pPr>
    </w:p>
    <w:p w14:paraId="30B39619"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7492010A" w14:textId="77777777" w:rsidR="003250E7" w:rsidRDefault="003250E7" w:rsidP="003250E7">
      <w:pPr>
        <w:bidi/>
        <w:jc w:val="both"/>
        <w:rPr>
          <w:rFonts w:cs="David" w:hint="cs"/>
          <w:u w:val="single"/>
          <w:rtl/>
        </w:rPr>
      </w:pPr>
    </w:p>
    <w:p w14:paraId="203ED32C" w14:textId="77777777" w:rsidR="003250E7" w:rsidRDefault="003250E7" w:rsidP="003250E7">
      <w:pPr>
        <w:bidi/>
        <w:ind w:firstLine="720"/>
        <w:jc w:val="both"/>
        <w:rPr>
          <w:rFonts w:cs="David" w:hint="cs"/>
          <w:rtl/>
        </w:rPr>
      </w:pPr>
      <w:r>
        <w:rPr>
          <w:rFonts w:cs="David" w:hint="cs"/>
          <w:rtl/>
        </w:rPr>
        <w:t>תודה, זה אושר פה אחד. תודה.</w:t>
      </w:r>
    </w:p>
    <w:p w14:paraId="25380040" w14:textId="77777777" w:rsidR="003250E7" w:rsidRDefault="003250E7" w:rsidP="003250E7">
      <w:pPr>
        <w:bidi/>
        <w:jc w:val="both"/>
        <w:rPr>
          <w:rFonts w:cs="David" w:hint="cs"/>
          <w:rtl/>
        </w:rPr>
      </w:pPr>
    </w:p>
    <w:p w14:paraId="706E52BE" w14:textId="77777777" w:rsidR="003250E7" w:rsidRPr="00D770CA" w:rsidRDefault="003250E7" w:rsidP="003250E7">
      <w:pPr>
        <w:bidi/>
        <w:jc w:val="center"/>
        <w:rPr>
          <w:rFonts w:cs="David" w:hint="cs"/>
          <w:u w:val="single"/>
          <w:rtl/>
        </w:rPr>
      </w:pPr>
      <w:r>
        <w:rPr>
          <w:rFonts w:cs="David"/>
          <w:rtl/>
        </w:rPr>
        <w:br w:type="page"/>
      </w:r>
      <w:r w:rsidRPr="00D770CA">
        <w:rPr>
          <w:rFonts w:cs="David" w:hint="cs"/>
          <w:u w:val="single"/>
          <w:rtl/>
        </w:rPr>
        <w:t>2. ערעורים על החלטת יו"ר הכנסת והסגנים שלא לאשר דחיפות הצעות לסדר היום.</w:t>
      </w:r>
    </w:p>
    <w:p w14:paraId="53692567" w14:textId="77777777" w:rsidR="003250E7" w:rsidRDefault="003250E7" w:rsidP="003250E7">
      <w:pPr>
        <w:bidi/>
        <w:ind w:firstLine="720"/>
        <w:jc w:val="both"/>
        <w:rPr>
          <w:rFonts w:cs="David" w:hint="cs"/>
          <w:rtl/>
        </w:rPr>
      </w:pPr>
    </w:p>
    <w:p w14:paraId="03CCCD4B" w14:textId="77777777" w:rsidR="003250E7" w:rsidRDefault="003250E7" w:rsidP="003250E7">
      <w:pPr>
        <w:bidi/>
        <w:ind w:firstLine="720"/>
        <w:jc w:val="both"/>
        <w:rPr>
          <w:rFonts w:cs="David" w:hint="cs"/>
          <w:rtl/>
        </w:rPr>
      </w:pPr>
    </w:p>
    <w:p w14:paraId="62EC66CC" w14:textId="77777777" w:rsidR="003250E7" w:rsidRPr="00EF120E" w:rsidRDefault="003250E7" w:rsidP="003250E7">
      <w:pPr>
        <w:keepNext/>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Pr>
          <w:rFonts w:cs="David" w:hint="cs"/>
          <w:u w:val="single"/>
          <w:rtl/>
        </w:rPr>
        <w:t>:</w:t>
      </w:r>
    </w:p>
    <w:p w14:paraId="223094ED" w14:textId="77777777" w:rsidR="003250E7" w:rsidRDefault="003250E7" w:rsidP="003250E7">
      <w:pPr>
        <w:bidi/>
        <w:ind w:firstLine="720"/>
        <w:jc w:val="both"/>
        <w:rPr>
          <w:rFonts w:cs="David" w:hint="cs"/>
          <w:rtl/>
        </w:rPr>
      </w:pPr>
    </w:p>
    <w:p w14:paraId="3CCE0264" w14:textId="77777777" w:rsidR="003250E7" w:rsidRDefault="003250E7" w:rsidP="003250E7">
      <w:pPr>
        <w:bidi/>
        <w:ind w:firstLine="720"/>
        <w:jc w:val="both"/>
        <w:rPr>
          <w:rFonts w:cs="David" w:hint="cs"/>
          <w:rtl/>
        </w:rPr>
      </w:pPr>
      <w:r>
        <w:rPr>
          <w:rFonts w:cs="David" w:hint="cs"/>
          <w:rtl/>
        </w:rPr>
        <w:t xml:space="preserve">אני עובר לנושא השני על סדר היום, והוא ערעורים על החלטת יו"ר הכנסת והסגנים שלא לאשר דחיפות הצעות לסדר היום. מונח בפנינו ערעורו של חבר הכנסת יואל חסון, לאחר שהנשיאות דחתה את בקשתו להעלות הצעה דחופה לסדר היום בנושא "24 שנים לנפילת רון ארד בשבי". חבר הכנסת חסון, בבקשה. </w:t>
      </w:r>
    </w:p>
    <w:p w14:paraId="463E9C4E" w14:textId="77777777" w:rsidR="003250E7" w:rsidRDefault="003250E7" w:rsidP="003250E7">
      <w:pPr>
        <w:bidi/>
        <w:jc w:val="both"/>
        <w:rPr>
          <w:rFonts w:cs="David" w:hint="cs"/>
          <w:rtl/>
        </w:rPr>
      </w:pPr>
    </w:p>
    <w:p w14:paraId="6AFF3E57" w14:textId="77777777" w:rsidR="003250E7" w:rsidRDefault="003250E7" w:rsidP="003250E7">
      <w:pPr>
        <w:bidi/>
        <w:jc w:val="both"/>
        <w:rPr>
          <w:rFonts w:cs="David" w:hint="cs"/>
          <w:u w:val="single"/>
          <w:rtl/>
        </w:rPr>
      </w:pPr>
      <w:r>
        <w:rPr>
          <w:rFonts w:cs="David" w:hint="cs"/>
          <w:u w:val="single"/>
          <w:rtl/>
        </w:rPr>
        <w:t>יואל חסון</w:t>
      </w:r>
      <w:r w:rsidRPr="00E36EB4">
        <w:rPr>
          <w:rFonts w:cs="David" w:hint="cs"/>
          <w:u w:val="single"/>
          <w:rtl/>
        </w:rPr>
        <w:t>:</w:t>
      </w:r>
    </w:p>
    <w:p w14:paraId="5D077FEC" w14:textId="77777777" w:rsidR="003250E7" w:rsidRDefault="003250E7" w:rsidP="003250E7">
      <w:pPr>
        <w:bidi/>
        <w:jc w:val="both"/>
        <w:rPr>
          <w:rFonts w:cs="David" w:hint="cs"/>
          <w:u w:val="single"/>
          <w:rtl/>
        </w:rPr>
      </w:pPr>
    </w:p>
    <w:p w14:paraId="03C3655E" w14:textId="77777777" w:rsidR="003250E7" w:rsidRDefault="003250E7" w:rsidP="003250E7">
      <w:pPr>
        <w:bidi/>
        <w:ind w:firstLine="720"/>
        <w:jc w:val="both"/>
        <w:rPr>
          <w:rFonts w:cs="David" w:hint="cs"/>
          <w:rtl/>
        </w:rPr>
      </w:pPr>
      <w:r>
        <w:rPr>
          <w:rFonts w:cs="David" w:hint="cs"/>
          <w:rtl/>
        </w:rPr>
        <w:t xml:space="preserve">אדוני היושב ראש, אני חושב שזו פעם ראשונה או אולי פעם </w:t>
      </w:r>
      <w:proofErr w:type="spellStart"/>
      <w:r>
        <w:rPr>
          <w:rFonts w:cs="David" w:hint="cs"/>
          <w:rtl/>
        </w:rPr>
        <w:t>שניה</w:t>
      </w:r>
      <w:proofErr w:type="spellEnd"/>
      <w:r>
        <w:rPr>
          <w:rFonts w:cs="David" w:hint="cs"/>
          <w:rtl/>
        </w:rPr>
        <w:t xml:space="preserve"> במשך חמש שנים שאני בבית הזה שאני מגיש ערעור על החלטת נשיאות הכנסת. ביקשתי לקיים דיון לציון 24 שנים לנפילת רון ארד בשבי. אגב, זה צוין במערכת החינוך, צוין בצה"ל, צוין כמעט בכל מקום, והייתי בטוח שאני מגיש הצעה שאין ספק שתתקבל. בעצם, מדוע לא? הופתעתי לראות שהנשיאות לא מוכנה שהנושא הזה יעלה. ניסיתי לקבל הסברים ולא כל כך הצלחתי. גם אם הייתי חבר הכנסת היחיד שהגיש את ההצעה הזאת, אני לא מוצא הסבר למה כנסת ישראל לא תציין 24 שנים לנפילתו בשבי של רון ארד. זה משהו שנדרש במינימום. </w:t>
      </w:r>
    </w:p>
    <w:p w14:paraId="7A147873" w14:textId="77777777" w:rsidR="003250E7" w:rsidRDefault="003250E7" w:rsidP="003250E7">
      <w:pPr>
        <w:bidi/>
        <w:ind w:firstLine="720"/>
        <w:jc w:val="both"/>
        <w:rPr>
          <w:rFonts w:cs="David" w:hint="cs"/>
          <w:rtl/>
        </w:rPr>
      </w:pPr>
    </w:p>
    <w:p w14:paraId="7E5DC18B" w14:textId="77777777" w:rsidR="003250E7" w:rsidRDefault="003250E7" w:rsidP="003250E7">
      <w:pPr>
        <w:bidi/>
        <w:ind w:firstLine="720"/>
        <w:jc w:val="both"/>
        <w:rPr>
          <w:rFonts w:cs="David" w:hint="cs"/>
          <w:rtl/>
        </w:rPr>
      </w:pPr>
      <w:r>
        <w:rPr>
          <w:rFonts w:cs="David" w:hint="cs"/>
          <w:rtl/>
        </w:rPr>
        <w:t xml:space="preserve">לכן, אני מאוד מבקש. אני לא בא לפה בעניין של אופוזיציה קואליציה, אני לא בא בעניין לפגוע בסמכותה של הנשיאות. הייתי שם כיו"ר קואליציה, אני יודע את שיקולי הנשיאות. במקרה הזה </w:t>
      </w:r>
      <w:r>
        <w:rPr>
          <w:rFonts w:cs="David"/>
          <w:rtl/>
        </w:rPr>
        <w:t>–</w:t>
      </w:r>
      <w:r>
        <w:rPr>
          <w:rFonts w:cs="David" w:hint="cs"/>
          <w:rtl/>
        </w:rPr>
        <w:t xml:space="preserve"> ואני אומר לכם שאני לא זוכר מתי הגשתי ערעור על בקשות, ודחו לי אין-ספור נושאים - לכבודה של הכנסת, אני מבקש לפנים משורת הדין שו</w:t>
      </w:r>
      <w:smartTag w:uri="urn:schemas-microsoft-com:office:smarttags" w:element="PersonName">
        <w:r>
          <w:rPr>
            <w:rFonts w:cs="David" w:hint="cs"/>
            <w:rtl/>
          </w:rPr>
          <w:t>ועדת הכנסת</w:t>
        </w:r>
      </w:smartTag>
      <w:r>
        <w:rPr>
          <w:rFonts w:cs="David" w:hint="cs"/>
          <w:rtl/>
        </w:rPr>
        <w:t xml:space="preserve"> תאשר את בקשתי והנושא יעלה על סדר היום </w:t>
      </w:r>
      <w:proofErr w:type="spellStart"/>
      <w:r>
        <w:rPr>
          <w:rFonts w:cs="David" w:hint="cs"/>
          <w:rtl/>
        </w:rPr>
        <w:t>היום</w:t>
      </w:r>
      <w:proofErr w:type="spellEnd"/>
      <w:r>
        <w:rPr>
          <w:rFonts w:cs="David" w:hint="cs"/>
          <w:rtl/>
        </w:rPr>
        <w:t xml:space="preserve">, גם אם זה יהיה בסוף סדר היום. </w:t>
      </w:r>
    </w:p>
    <w:p w14:paraId="6DD6F5BE" w14:textId="77777777" w:rsidR="003250E7" w:rsidRDefault="003250E7" w:rsidP="003250E7">
      <w:pPr>
        <w:bidi/>
        <w:jc w:val="both"/>
        <w:rPr>
          <w:rFonts w:cs="David" w:hint="cs"/>
          <w:rtl/>
        </w:rPr>
      </w:pPr>
    </w:p>
    <w:p w14:paraId="6A9E6ACA"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5A73AF75" w14:textId="77777777" w:rsidR="003250E7" w:rsidRDefault="003250E7" w:rsidP="003250E7">
      <w:pPr>
        <w:bidi/>
        <w:jc w:val="both"/>
        <w:rPr>
          <w:rFonts w:cs="David" w:hint="cs"/>
          <w:u w:val="single"/>
          <w:rtl/>
        </w:rPr>
      </w:pPr>
    </w:p>
    <w:p w14:paraId="231F00CF" w14:textId="77777777" w:rsidR="003250E7" w:rsidRDefault="003250E7" w:rsidP="003250E7">
      <w:pPr>
        <w:bidi/>
        <w:ind w:firstLine="720"/>
        <w:jc w:val="both"/>
        <w:rPr>
          <w:rFonts w:cs="David" w:hint="cs"/>
          <w:rtl/>
        </w:rPr>
      </w:pPr>
      <w:r>
        <w:rPr>
          <w:rFonts w:cs="David" w:hint="cs"/>
          <w:rtl/>
        </w:rPr>
        <w:t>תודה. מי מייצג את הנשיאות?</w:t>
      </w:r>
    </w:p>
    <w:p w14:paraId="776ECEDA" w14:textId="77777777" w:rsidR="003250E7" w:rsidRDefault="003250E7" w:rsidP="003250E7">
      <w:pPr>
        <w:bidi/>
        <w:jc w:val="both"/>
        <w:rPr>
          <w:rFonts w:cs="David" w:hint="cs"/>
          <w:rtl/>
        </w:rPr>
      </w:pPr>
    </w:p>
    <w:p w14:paraId="7102703D" w14:textId="77777777" w:rsidR="003250E7" w:rsidRDefault="003250E7" w:rsidP="003250E7">
      <w:pPr>
        <w:bidi/>
        <w:jc w:val="both"/>
        <w:rPr>
          <w:rFonts w:cs="David" w:hint="cs"/>
          <w:u w:val="single"/>
          <w:rtl/>
        </w:rPr>
      </w:pPr>
      <w:r>
        <w:rPr>
          <w:rFonts w:cs="David" w:hint="cs"/>
          <w:u w:val="single"/>
          <w:rtl/>
        </w:rPr>
        <w:t>אלכס מילר</w:t>
      </w:r>
      <w:r w:rsidRPr="00E36EB4">
        <w:rPr>
          <w:rFonts w:cs="David" w:hint="cs"/>
          <w:u w:val="single"/>
          <w:rtl/>
        </w:rPr>
        <w:t>:</w:t>
      </w:r>
    </w:p>
    <w:p w14:paraId="0598B57F" w14:textId="77777777" w:rsidR="003250E7" w:rsidRDefault="003250E7" w:rsidP="003250E7">
      <w:pPr>
        <w:bidi/>
        <w:jc w:val="both"/>
        <w:rPr>
          <w:rFonts w:cs="David" w:hint="cs"/>
          <w:u w:val="single"/>
          <w:rtl/>
        </w:rPr>
      </w:pPr>
    </w:p>
    <w:p w14:paraId="4E777AD0" w14:textId="77777777" w:rsidR="003250E7" w:rsidRDefault="003250E7" w:rsidP="003250E7">
      <w:pPr>
        <w:bidi/>
        <w:ind w:firstLine="720"/>
        <w:jc w:val="both"/>
        <w:rPr>
          <w:rFonts w:cs="David" w:hint="cs"/>
          <w:rtl/>
        </w:rPr>
      </w:pPr>
      <w:r>
        <w:rPr>
          <w:rFonts w:cs="David" w:hint="cs"/>
          <w:rtl/>
        </w:rPr>
        <w:t xml:space="preserve">אני רואה אין פה מישהו אחר, אז אקח על עצמי את העניין. קודם כול, אדוני היושב ראש, הנשיאות דנה בהצעות לסדר היום. השבוע הוא שונה מכל שבוע אחר בגלל שביום רביעי אנחנו מציינים 15 שנה לרצח ראש הממשלה, יצחק רבין, וסדר היום של יום רביעי הולך להשתנות. ההצעות לסדר היום שהנשיאות קיבלה יעלו היום. </w:t>
      </w:r>
    </w:p>
    <w:p w14:paraId="58AF67CF" w14:textId="77777777" w:rsidR="003250E7" w:rsidRDefault="003250E7" w:rsidP="003250E7">
      <w:pPr>
        <w:bidi/>
        <w:ind w:firstLine="720"/>
        <w:jc w:val="both"/>
        <w:rPr>
          <w:rFonts w:cs="David" w:hint="cs"/>
          <w:rtl/>
        </w:rPr>
      </w:pPr>
    </w:p>
    <w:p w14:paraId="5C2E5FC4" w14:textId="77777777" w:rsidR="003250E7" w:rsidRDefault="003250E7" w:rsidP="003250E7">
      <w:pPr>
        <w:bidi/>
        <w:ind w:firstLine="720"/>
        <w:jc w:val="both"/>
        <w:rPr>
          <w:rFonts w:cs="David" w:hint="cs"/>
          <w:rtl/>
        </w:rPr>
      </w:pPr>
      <w:r>
        <w:rPr>
          <w:rFonts w:cs="David" w:hint="cs"/>
          <w:rtl/>
        </w:rPr>
        <w:t xml:space="preserve">אישרנו לא חמש הצעות, כמו שנהוג בדרך כלל, אלא ארבע הצעות לסדר היום של היום. כל חברי הנשיאות, גם הנציגים של סיעת קדימה וגם הנציגים של שאר הסיעות, הסכימו על כך שרק נושאים דחופים להיום אנחנו יכולים להעלות על סדר היום של הכנסת ביום שלישי מכיוון שיש שינויים שצריך לעשות גם בממשלה ולהביא את השרים שצריכים לתת תשובות להצעות לסדר היום. </w:t>
      </w:r>
    </w:p>
    <w:p w14:paraId="7A1CCDCC" w14:textId="77777777" w:rsidR="003250E7" w:rsidRDefault="003250E7" w:rsidP="003250E7">
      <w:pPr>
        <w:bidi/>
        <w:ind w:firstLine="720"/>
        <w:jc w:val="both"/>
        <w:rPr>
          <w:rFonts w:cs="David" w:hint="cs"/>
          <w:rtl/>
        </w:rPr>
      </w:pPr>
    </w:p>
    <w:p w14:paraId="3E100505" w14:textId="77777777" w:rsidR="003250E7" w:rsidRDefault="003250E7" w:rsidP="003250E7">
      <w:pPr>
        <w:bidi/>
        <w:ind w:firstLine="720"/>
        <w:jc w:val="both"/>
        <w:rPr>
          <w:rFonts w:cs="David" w:hint="cs"/>
          <w:rtl/>
        </w:rPr>
      </w:pPr>
      <w:r>
        <w:rPr>
          <w:rFonts w:cs="David" w:hint="cs"/>
          <w:rtl/>
        </w:rPr>
        <w:t xml:space="preserve">אם </w:t>
      </w:r>
      <w:smartTag w:uri="urn:schemas-microsoft-com:office:smarttags" w:element="PersonName">
        <w:r>
          <w:rPr>
            <w:rFonts w:cs="David" w:hint="cs"/>
            <w:rtl/>
          </w:rPr>
          <w:t>ועדת הכנסת</w:t>
        </w:r>
      </w:smartTag>
      <w:r>
        <w:rPr>
          <w:rFonts w:cs="David" w:hint="cs"/>
          <w:rtl/>
        </w:rPr>
        <w:t xml:space="preserve"> תחליט לאשר את ההצעה של חבר הכנסת חסון, כמובן שהממשלה צריכה להיערך לכך כי זה לא יום רגיל וזו הצעה שמאושרת להיום ולא ליום רביעי.  </w:t>
      </w:r>
    </w:p>
    <w:p w14:paraId="079D58AD" w14:textId="77777777" w:rsidR="003250E7" w:rsidRDefault="003250E7" w:rsidP="003250E7">
      <w:pPr>
        <w:bidi/>
        <w:jc w:val="both"/>
        <w:rPr>
          <w:rFonts w:cs="David" w:hint="cs"/>
          <w:rtl/>
        </w:rPr>
      </w:pPr>
    </w:p>
    <w:p w14:paraId="3A5F9FBE" w14:textId="77777777" w:rsidR="003250E7" w:rsidRDefault="003250E7" w:rsidP="003250E7">
      <w:pPr>
        <w:bidi/>
        <w:jc w:val="both"/>
        <w:rPr>
          <w:rFonts w:cs="David" w:hint="cs"/>
          <w:u w:val="single"/>
          <w:rtl/>
        </w:rPr>
      </w:pPr>
      <w:r>
        <w:rPr>
          <w:rFonts w:cs="David" w:hint="cs"/>
          <w:u w:val="single"/>
          <w:rtl/>
        </w:rPr>
        <w:t>יואל חסון</w:t>
      </w:r>
      <w:r w:rsidRPr="00E36EB4">
        <w:rPr>
          <w:rFonts w:cs="David" w:hint="cs"/>
          <w:u w:val="single"/>
          <w:rtl/>
        </w:rPr>
        <w:t>:</w:t>
      </w:r>
    </w:p>
    <w:p w14:paraId="01800D06" w14:textId="77777777" w:rsidR="003250E7" w:rsidRDefault="003250E7" w:rsidP="003250E7">
      <w:pPr>
        <w:bidi/>
        <w:jc w:val="both"/>
        <w:rPr>
          <w:rFonts w:cs="David" w:hint="cs"/>
          <w:u w:val="single"/>
          <w:rtl/>
        </w:rPr>
      </w:pPr>
    </w:p>
    <w:p w14:paraId="28806038" w14:textId="77777777" w:rsidR="003250E7" w:rsidRDefault="003250E7" w:rsidP="003250E7">
      <w:pPr>
        <w:bidi/>
        <w:ind w:firstLine="720"/>
        <w:jc w:val="both"/>
        <w:rPr>
          <w:rFonts w:cs="David" w:hint="cs"/>
          <w:rtl/>
        </w:rPr>
      </w:pPr>
      <w:r>
        <w:rPr>
          <w:rFonts w:cs="David" w:hint="cs"/>
          <w:rtl/>
        </w:rPr>
        <w:t>באיזו צורה הממשלה צריכה להיערך לזה?</w:t>
      </w:r>
    </w:p>
    <w:p w14:paraId="5FF8114B" w14:textId="77777777" w:rsidR="003250E7" w:rsidRDefault="003250E7" w:rsidP="003250E7">
      <w:pPr>
        <w:bidi/>
        <w:jc w:val="both"/>
        <w:rPr>
          <w:rFonts w:cs="David" w:hint="cs"/>
          <w:rtl/>
        </w:rPr>
      </w:pPr>
    </w:p>
    <w:p w14:paraId="4ABC647E" w14:textId="77777777" w:rsidR="003250E7" w:rsidRDefault="003250E7" w:rsidP="003250E7">
      <w:pPr>
        <w:bidi/>
        <w:jc w:val="both"/>
        <w:rPr>
          <w:rFonts w:cs="David" w:hint="cs"/>
          <w:u w:val="single"/>
          <w:rtl/>
        </w:rPr>
      </w:pPr>
      <w:r>
        <w:rPr>
          <w:rFonts w:cs="David" w:hint="cs"/>
          <w:u w:val="single"/>
          <w:rtl/>
        </w:rPr>
        <w:t>אלכס מילר</w:t>
      </w:r>
      <w:r w:rsidRPr="00E36EB4">
        <w:rPr>
          <w:rFonts w:cs="David" w:hint="cs"/>
          <w:u w:val="single"/>
          <w:rtl/>
        </w:rPr>
        <w:t>:</w:t>
      </w:r>
    </w:p>
    <w:p w14:paraId="386809B2" w14:textId="77777777" w:rsidR="003250E7" w:rsidRDefault="003250E7" w:rsidP="003250E7">
      <w:pPr>
        <w:bidi/>
        <w:jc w:val="both"/>
        <w:rPr>
          <w:rFonts w:cs="David" w:hint="cs"/>
          <w:u w:val="single"/>
          <w:rtl/>
        </w:rPr>
      </w:pPr>
    </w:p>
    <w:p w14:paraId="0A48B5ED" w14:textId="77777777" w:rsidR="003250E7" w:rsidRDefault="003250E7" w:rsidP="003250E7">
      <w:pPr>
        <w:bidi/>
        <w:ind w:firstLine="720"/>
        <w:jc w:val="both"/>
        <w:rPr>
          <w:rFonts w:cs="David" w:hint="cs"/>
          <w:rtl/>
        </w:rPr>
      </w:pPr>
      <w:r>
        <w:rPr>
          <w:rFonts w:cs="David" w:hint="cs"/>
          <w:rtl/>
        </w:rPr>
        <w:t xml:space="preserve">אתה צריך לקבל תשובה. נהוג שעל כל הצעה לסדר היום יש תשובה. הרי אתה לא רוצה שזה יהיה משהו שלא מקבל את מלוא תשומת הלב שאתה מחפש. אני גם חושב שהנושא של רון ארד צריך לעלות בצורה הרבה יותר רחבה והרבה יותר מקיפה. </w:t>
      </w:r>
    </w:p>
    <w:p w14:paraId="22780AC8" w14:textId="77777777" w:rsidR="003250E7" w:rsidRDefault="003250E7" w:rsidP="003250E7">
      <w:pPr>
        <w:bidi/>
        <w:ind w:firstLine="720"/>
        <w:jc w:val="both"/>
        <w:rPr>
          <w:rFonts w:cs="David" w:hint="cs"/>
          <w:rtl/>
        </w:rPr>
      </w:pPr>
    </w:p>
    <w:p w14:paraId="724271A5" w14:textId="77777777" w:rsidR="003250E7" w:rsidRDefault="003250E7" w:rsidP="003250E7">
      <w:pPr>
        <w:pStyle w:val="Heading5"/>
        <w:jc w:val="left"/>
        <w:rPr>
          <w:rFonts w:hint="cs"/>
          <w:rtl/>
        </w:rPr>
      </w:pPr>
      <w:r>
        <w:rPr>
          <w:rFonts w:hint="cs"/>
          <w:u w:val="single"/>
          <w:rtl/>
        </w:rPr>
        <w:t>יואל חסון:</w:t>
      </w:r>
    </w:p>
    <w:p w14:paraId="7A0EC2B8" w14:textId="77777777" w:rsidR="003250E7" w:rsidRDefault="003250E7" w:rsidP="003250E7">
      <w:pPr>
        <w:pStyle w:val="Heading5"/>
        <w:jc w:val="left"/>
        <w:rPr>
          <w:rFonts w:hint="cs"/>
          <w:rtl/>
        </w:rPr>
      </w:pPr>
    </w:p>
    <w:p w14:paraId="23510FBF" w14:textId="77777777" w:rsidR="003250E7" w:rsidRDefault="003250E7" w:rsidP="003250E7">
      <w:pPr>
        <w:bidi/>
        <w:ind w:firstLine="720"/>
        <w:jc w:val="both"/>
        <w:rPr>
          <w:rFonts w:cs="David" w:hint="cs"/>
          <w:rtl/>
        </w:rPr>
      </w:pPr>
      <w:r>
        <w:rPr>
          <w:rFonts w:cs="David" w:hint="cs"/>
          <w:rtl/>
        </w:rPr>
        <w:t>מה יותר רחב מזה?</w:t>
      </w:r>
    </w:p>
    <w:p w14:paraId="77D5D273" w14:textId="77777777" w:rsidR="003250E7" w:rsidRDefault="003250E7" w:rsidP="003250E7">
      <w:pPr>
        <w:bidi/>
        <w:ind w:firstLine="720"/>
        <w:jc w:val="both"/>
        <w:rPr>
          <w:rFonts w:cs="David" w:hint="cs"/>
          <w:rtl/>
        </w:rPr>
      </w:pPr>
    </w:p>
    <w:p w14:paraId="60F76B3B" w14:textId="77777777" w:rsidR="003250E7" w:rsidRPr="003F68B4" w:rsidRDefault="003250E7" w:rsidP="003250E7">
      <w:pPr>
        <w:bidi/>
        <w:rPr>
          <w:rFonts w:cs="David" w:hint="cs"/>
          <w:rtl/>
        </w:rPr>
      </w:pPr>
      <w:r w:rsidRPr="003F68B4">
        <w:rPr>
          <w:rFonts w:cs="David" w:hint="cs"/>
          <w:u w:val="single"/>
          <w:rtl/>
        </w:rPr>
        <w:t>אלכס מילר:</w:t>
      </w:r>
    </w:p>
    <w:p w14:paraId="0ED98E2E" w14:textId="77777777" w:rsidR="003250E7" w:rsidRDefault="003250E7" w:rsidP="003250E7">
      <w:pPr>
        <w:bidi/>
        <w:rPr>
          <w:rFonts w:hint="cs"/>
          <w:rtl/>
        </w:rPr>
      </w:pPr>
    </w:p>
    <w:p w14:paraId="4B3022B9" w14:textId="77777777" w:rsidR="003250E7" w:rsidRDefault="003250E7" w:rsidP="003250E7">
      <w:pPr>
        <w:bidi/>
        <w:ind w:firstLine="720"/>
        <w:jc w:val="both"/>
        <w:rPr>
          <w:rFonts w:cs="David" w:hint="cs"/>
          <w:rtl/>
        </w:rPr>
      </w:pPr>
      <w:r>
        <w:rPr>
          <w:rFonts w:cs="David" w:hint="cs"/>
          <w:rtl/>
        </w:rPr>
        <w:t xml:space="preserve">זה שלוש דקות. אם הנושא כל כך חשוב אני חושב שאפשר היה להעלות בצורה של הצעה רגילה לסדר היום במסגרת של עשר דקות ולעשות דיון הרבה יותר רחב. אבל זאת בחירה שלך ואתה, כחבר כנסת, רשאי לבחור לעצמך את הדרכים לפעילות </w:t>
      </w:r>
      <w:proofErr w:type="spellStart"/>
      <w:r>
        <w:rPr>
          <w:rFonts w:cs="David" w:hint="cs"/>
          <w:rtl/>
        </w:rPr>
        <w:t>הפרלמנטרית</w:t>
      </w:r>
      <w:proofErr w:type="spellEnd"/>
      <w:r>
        <w:rPr>
          <w:rFonts w:cs="David" w:hint="cs"/>
          <w:rtl/>
        </w:rPr>
        <w:t xml:space="preserve">, ואתה עושה את זה בצורה הטובה ביותר.  הצגתי את עמדת הנשיאות. </w:t>
      </w:r>
    </w:p>
    <w:p w14:paraId="10B0ECE6" w14:textId="77777777" w:rsidR="003250E7" w:rsidRDefault="003250E7" w:rsidP="003250E7">
      <w:pPr>
        <w:bidi/>
        <w:jc w:val="both"/>
        <w:rPr>
          <w:rFonts w:cs="David" w:hint="cs"/>
          <w:rtl/>
        </w:rPr>
      </w:pPr>
    </w:p>
    <w:p w14:paraId="6E7CF74A" w14:textId="77777777" w:rsidR="003250E7" w:rsidRDefault="003250E7" w:rsidP="003250E7">
      <w:pPr>
        <w:bidi/>
        <w:jc w:val="both"/>
        <w:rPr>
          <w:rFonts w:cs="David" w:hint="cs"/>
          <w:u w:val="single"/>
          <w:rtl/>
        </w:rPr>
      </w:pPr>
      <w:r>
        <w:rPr>
          <w:rFonts w:cs="David" w:hint="cs"/>
          <w:u w:val="single"/>
          <w:rtl/>
        </w:rPr>
        <w:t>נסים זאב</w:t>
      </w:r>
      <w:r w:rsidRPr="00E36EB4">
        <w:rPr>
          <w:rFonts w:cs="David" w:hint="cs"/>
          <w:u w:val="single"/>
          <w:rtl/>
        </w:rPr>
        <w:t>:</w:t>
      </w:r>
    </w:p>
    <w:p w14:paraId="4B27B384" w14:textId="77777777" w:rsidR="003250E7" w:rsidRDefault="003250E7" w:rsidP="003250E7">
      <w:pPr>
        <w:bidi/>
        <w:jc w:val="both"/>
        <w:rPr>
          <w:rFonts w:cs="David" w:hint="cs"/>
          <w:u w:val="single"/>
          <w:rtl/>
        </w:rPr>
      </w:pPr>
    </w:p>
    <w:p w14:paraId="4D1E9C81" w14:textId="77777777" w:rsidR="003250E7" w:rsidRDefault="003250E7" w:rsidP="003250E7">
      <w:pPr>
        <w:bidi/>
        <w:ind w:firstLine="720"/>
        <w:jc w:val="both"/>
        <w:rPr>
          <w:rFonts w:cs="David" w:hint="cs"/>
          <w:rtl/>
        </w:rPr>
      </w:pPr>
      <w:r>
        <w:rPr>
          <w:rFonts w:cs="David" w:hint="cs"/>
          <w:rtl/>
        </w:rPr>
        <w:t xml:space="preserve">כי טוב בוועדת הביקורת. </w:t>
      </w:r>
    </w:p>
    <w:p w14:paraId="2A66DAA1" w14:textId="77777777" w:rsidR="003250E7" w:rsidRDefault="003250E7" w:rsidP="003250E7">
      <w:pPr>
        <w:bidi/>
        <w:jc w:val="both"/>
        <w:rPr>
          <w:rFonts w:cs="David" w:hint="cs"/>
          <w:rtl/>
        </w:rPr>
      </w:pPr>
    </w:p>
    <w:p w14:paraId="46DE1D31" w14:textId="77777777" w:rsidR="003250E7" w:rsidRDefault="003250E7" w:rsidP="003250E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5212BE4F" w14:textId="77777777" w:rsidR="003250E7" w:rsidRDefault="003250E7" w:rsidP="003250E7">
      <w:pPr>
        <w:bidi/>
        <w:jc w:val="both"/>
        <w:rPr>
          <w:rFonts w:cs="David" w:hint="cs"/>
          <w:u w:val="single"/>
          <w:rtl/>
        </w:rPr>
      </w:pPr>
    </w:p>
    <w:p w14:paraId="341BD0EA" w14:textId="77777777" w:rsidR="003250E7" w:rsidRDefault="003250E7" w:rsidP="003250E7">
      <w:pPr>
        <w:bidi/>
        <w:ind w:firstLine="720"/>
        <w:jc w:val="both"/>
        <w:rPr>
          <w:rFonts w:cs="David" w:hint="cs"/>
          <w:rtl/>
        </w:rPr>
      </w:pPr>
      <w:r>
        <w:rPr>
          <w:rFonts w:cs="David" w:hint="cs"/>
          <w:rtl/>
        </w:rPr>
        <w:t xml:space="preserve">יש לי הצעה, אדוני יושב ראש הוועדה. באמת הנושא של רון ארד הוא לא נושא לוויכוח פוליטי וכולנו מזדהים אתו לחלוטין, מצד אחד. מצד שני, צודק חבר הכנסת מילר. גם אני נוכחתי באותה ישיבת נשיאות והוא תיאר את אחדות הדעים שהייתה בין כל סגני היושב ראש, כולל נציגי סיעת קדימה, לגבי הנהלים לשבוע המיוחד הזה. </w:t>
      </w:r>
    </w:p>
    <w:p w14:paraId="2A2A7049" w14:textId="77777777" w:rsidR="003250E7" w:rsidRDefault="003250E7" w:rsidP="003250E7">
      <w:pPr>
        <w:bidi/>
        <w:ind w:firstLine="720"/>
        <w:jc w:val="both"/>
        <w:rPr>
          <w:rFonts w:cs="David" w:hint="cs"/>
          <w:rtl/>
        </w:rPr>
      </w:pPr>
    </w:p>
    <w:p w14:paraId="39225ABD" w14:textId="77777777" w:rsidR="003250E7" w:rsidRDefault="003250E7" w:rsidP="003250E7">
      <w:pPr>
        <w:bidi/>
        <w:ind w:firstLine="720"/>
        <w:jc w:val="both"/>
        <w:rPr>
          <w:rFonts w:cs="David" w:hint="cs"/>
          <w:rtl/>
        </w:rPr>
      </w:pPr>
      <w:r>
        <w:rPr>
          <w:rFonts w:cs="David" w:hint="cs"/>
          <w:rtl/>
        </w:rPr>
        <w:t xml:space="preserve">לכן, ההצעה שלי אליך, יואל, היא למשוך את הבקשה כרגע, כדי שלא נקיים כאן הצבעה על נושא שהוא מאחד ולא מפלג. תגיש את זה בשבוע הבא, אולי יחד עם נציגים של עוד כמה סיעות, כי כולם רואים בזה נושא חשוב. בשבוע הבא אני בטוח שנצליח לגבש תמיכה בנשיאות להעלאת הנושא, בוודאי אם יצטרפו עוד נציגים של כמה סיעות, זה בוודאי יגביר את הסיכויים. אני חושב שזאת הדרך הנכונה. </w:t>
      </w:r>
    </w:p>
    <w:p w14:paraId="75FFE3AB" w14:textId="77777777" w:rsidR="003250E7" w:rsidRDefault="003250E7" w:rsidP="003250E7">
      <w:pPr>
        <w:bidi/>
        <w:ind w:firstLine="720"/>
        <w:jc w:val="both"/>
        <w:rPr>
          <w:rFonts w:cs="David" w:hint="cs"/>
          <w:rtl/>
        </w:rPr>
      </w:pPr>
    </w:p>
    <w:p w14:paraId="74CDFD3F" w14:textId="77777777" w:rsidR="003250E7" w:rsidRDefault="003250E7" w:rsidP="003250E7">
      <w:pPr>
        <w:bidi/>
        <w:ind w:firstLine="720"/>
        <w:jc w:val="both"/>
        <w:rPr>
          <w:rFonts w:cs="David" w:hint="cs"/>
          <w:rtl/>
        </w:rPr>
      </w:pPr>
      <w:r>
        <w:rPr>
          <w:rFonts w:cs="David" w:hint="cs"/>
          <w:rtl/>
        </w:rPr>
        <w:t>כדאי בכלל, כעיקרון, שו</w:t>
      </w:r>
      <w:smartTag w:uri="urn:schemas-microsoft-com:office:smarttags" w:element="PersonName">
        <w:r>
          <w:rPr>
            <w:rFonts w:cs="David" w:hint="cs"/>
            <w:rtl/>
          </w:rPr>
          <w:t>ועדת הכנסת</w:t>
        </w:r>
      </w:smartTag>
      <w:r>
        <w:rPr>
          <w:rFonts w:cs="David" w:hint="cs"/>
          <w:rtl/>
        </w:rPr>
        <w:t xml:space="preserve"> תיתן גיבוי להחלטות הנשיאות, חוץ מהמקרים החריגים. כאן באמת היו נימוקים. לפעמים הנשיאות חלוקה ואז מצביעים, אבל פה ההחלטה מה לאשר ומה לדחות הייתה פה אחד. </w:t>
      </w:r>
    </w:p>
    <w:p w14:paraId="1D7949E8" w14:textId="77777777" w:rsidR="003250E7" w:rsidRDefault="003250E7" w:rsidP="003250E7">
      <w:pPr>
        <w:bidi/>
        <w:jc w:val="both"/>
        <w:rPr>
          <w:rFonts w:cs="David" w:hint="cs"/>
          <w:rtl/>
        </w:rPr>
      </w:pPr>
    </w:p>
    <w:p w14:paraId="51151209" w14:textId="77777777" w:rsidR="003250E7" w:rsidRDefault="003250E7" w:rsidP="003250E7">
      <w:pPr>
        <w:bidi/>
        <w:jc w:val="both"/>
        <w:rPr>
          <w:rFonts w:cs="David" w:hint="cs"/>
          <w:u w:val="single"/>
          <w:rtl/>
        </w:rPr>
      </w:pPr>
      <w:r>
        <w:rPr>
          <w:rFonts w:cs="David" w:hint="cs"/>
          <w:u w:val="single"/>
          <w:rtl/>
        </w:rPr>
        <w:t>יואל חסון</w:t>
      </w:r>
      <w:r w:rsidRPr="00E36EB4">
        <w:rPr>
          <w:rFonts w:cs="David" w:hint="cs"/>
          <w:u w:val="single"/>
          <w:rtl/>
        </w:rPr>
        <w:t>:</w:t>
      </w:r>
    </w:p>
    <w:p w14:paraId="3061CB6C" w14:textId="77777777" w:rsidR="003250E7" w:rsidRDefault="003250E7" w:rsidP="003250E7">
      <w:pPr>
        <w:bidi/>
        <w:jc w:val="both"/>
        <w:rPr>
          <w:rFonts w:cs="David" w:hint="cs"/>
          <w:u w:val="single"/>
          <w:rtl/>
        </w:rPr>
      </w:pPr>
    </w:p>
    <w:p w14:paraId="32C5B425" w14:textId="77777777" w:rsidR="003250E7" w:rsidRDefault="003250E7" w:rsidP="003250E7">
      <w:pPr>
        <w:bidi/>
        <w:ind w:firstLine="720"/>
        <w:jc w:val="both"/>
        <w:rPr>
          <w:rFonts w:cs="David" w:hint="cs"/>
          <w:rtl/>
        </w:rPr>
      </w:pPr>
      <w:r>
        <w:rPr>
          <w:rFonts w:cs="David" w:hint="cs"/>
          <w:rtl/>
        </w:rPr>
        <w:t xml:space="preserve">אני אומר עוד פעם שאני לא מבין את ההתעקשות ואני לא מבין את ההחלטה הזאת. זה בכלל לא משנה אם בקדימה אמרו כך. אני לא בא ממקום של איש קדימה, אני בא ממקום של אזרח וחכר כנסת. אני חושב שזה לא הגיוני שזה לא יעלה בשבוע שמציינים את 24 השנים הללו. </w:t>
      </w:r>
    </w:p>
    <w:p w14:paraId="659CB4F9" w14:textId="77777777" w:rsidR="003250E7" w:rsidRDefault="003250E7" w:rsidP="003250E7">
      <w:pPr>
        <w:bidi/>
        <w:ind w:firstLine="720"/>
        <w:jc w:val="both"/>
        <w:rPr>
          <w:rFonts w:cs="David" w:hint="cs"/>
          <w:rtl/>
        </w:rPr>
      </w:pPr>
    </w:p>
    <w:p w14:paraId="47D7A3E0" w14:textId="77777777" w:rsidR="003250E7" w:rsidRDefault="003250E7" w:rsidP="003250E7">
      <w:pPr>
        <w:bidi/>
        <w:ind w:firstLine="720"/>
        <w:jc w:val="both"/>
        <w:rPr>
          <w:rFonts w:cs="David" w:hint="cs"/>
          <w:rtl/>
        </w:rPr>
      </w:pPr>
      <w:r>
        <w:rPr>
          <w:rFonts w:cs="David" w:hint="cs"/>
          <w:rtl/>
        </w:rPr>
        <w:t>גם אני לא רוצה שתהיה פה סיטואציה שו</w:t>
      </w:r>
      <w:smartTag w:uri="urn:schemas-microsoft-com:office:smarttags" w:element="PersonName">
        <w:r>
          <w:rPr>
            <w:rFonts w:cs="David" w:hint="cs"/>
            <w:rtl/>
          </w:rPr>
          <w:t>ועדת הכנסת</w:t>
        </w:r>
      </w:smartTag>
      <w:r>
        <w:rPr>
          <w:rFonts w:cs="David" w:hint="cs"/>
          <w:rtl/>
        </w:rPr>
        <w:t xml:space="preserve"> דוחה דיון בנושא הזה </w:t>
      </w:r>
      <w:r>
        <w:rPr>
          <w:rFonts w:cs="David"/>
          <w:rtl/>
        </w:rPr>
        <w:t>–</w:t>
      </w:r>
      <w:r>
        <w:rPr>
          <w:rFonts w:cs="David" w:hint="cs"/>
          <w:rtl/>
        </w:rPr>
        <w:t xml:space="preserve"> אני מקווה שזה יתקבל. אבל מצד שני, אני לא מתכוון להסתובב ולבקש מחברי הכנסת להגיש בקשה לדיון על רון ארד. מי שלא מצא לנכון לעשות את זה באופן טבעי אז לא אתחיל לשכנע אותו שיעשה את זה. אולי לך יש הצעה, חבר הכנסת </w:t>
      </w:r>
      <w:proofErr w:type="spellStart"/>
      <w:r>
        <w:rPr>
          <w:rFonts w:cs="David" w:hint="cs"/>
          <w:rtl/>
        </w:rPr>
        <w:t>לוין</w:t>
      </w:r>
      <w:proofErr w:type="spellEnd"/>
      <w:r>
        <w:rPr>
          <w:rFonts w:cs="David" w:hint="cs"/>
          <w:rtl/>
        </w:rPr>
        <w:t xml:space="preserve">. </w:t>
      </w:r>
    </w:p>
    <w:p w14:paraId="36B6A609" w14:textId="77777777" w:rsidR="003250E7" w:rsidRDefault="003250E7" w:rsidP="003250E7">
      <w:pPr>
        <w:bidi/>
        <w:jc w:val="both"/>
        <w:rPr>
          <w:rFonts w:cs="David" w:hint="cs"/>
          <w:rtl/>
        </w:rPr>
      </w:pPr>
    </w:p>
    <w:p w14:paraId="180C830F"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330C9D7B" w14:textId="77777777" w:rsidR="003250E7" w:rsidRDefault="003250E7" w:rsidP="003250E7">
      <w:pPr>
        <w:bidi/>
        <w:jc w:val="both"/>
        <w:rPr>
          <w:rFonts w:cs="David" w:hint="cs"/>
          <w:u w:val="single"/>
          <w:rtl/>
        </w:rPr>
      </w:pPr>
    </w:p>
    <w:p w14:paraId="06025905" w14:textId="77777777" w:rsidR="003250E7" w:rsidRDefault="003250E7" w:rsidP="003250E7">
      <w:pPr>
        <w:bidi/>
        <w:ind w:firstLine="720"/>
        <w:jc w:val="both"/>
        <w:rPr>
          <w:rFonts w:cs="David" w:hint="cs"/>
          <w:rtl/>
        </w:rPr>
      </w:pPr>
      <w:r>
        <w:rPr>
          <w:rFonts w:cs="David" w:hint="cs"/>
          <w:rtl/>
        </w:rPr>
        <w:t xml:space="preserve">אני מציע שכרגע תמשוך את הערעור ותגיש את הבקשה בשמך, לבד וללא צורך בהחתמות בשבוע הבא. אנחנו, באמצעות חבר הכנסת מילר, סגן יושב ראש הכנסת, נבקש מהנשיאות ונביע בפניה את תחושתנו שראוי שההצעה הזאת תמצא את מקומה בסדר יומה של הכנסת. נבקש, ככל הניתן, הנשיאות תעשה את המרב כדי שאכן כך יהיה. </w:t>
      </w:r>
    </w:p>
    <w:p w14:paraId="231DC66C" w14:textId="77777777" w:rsidR="003250E7" w:rsidRDefault="003250E7" w:rsidP="003250E7">
      <w:pPr>
        <w:bidi/>
        <w:ind w:firstLine="720"/>
        <w:jc w:val="both"/>
        <w:rPr>
          <w:rFonts w:cs="David" w:hint="cs"/>
          <w:rtl/>
        </w:rPr>
      </w:pPr>
    </w:p>
    <w:p w14:paraId="4851DA27" w14:textId="77777777" w:rsidR="003250E7" w:rsidRDefault="003250E7" w:rsidP="003250E7">
      <w:pPr>
        <w:bidi/>
        <w:ind w:firstLine="720"/>
        <w:jc w:val="both"/>
        <w:rPr>
          <w:rFonts w:cs="David" w:hint="cs"/>
          <w:rtl/>
        </w:rPr>
      </w:pPr>
      <w:r>
        <w:rPr>
          <w:rFonts w:cs="David" w:hint="cs"/>
          <w:rtl/>
        </w:rPr>
        <w:t xml:space="preserve">במידה שההצעה הזאת לא תאושר פתוחה הדרך בשבוע הבא לקיים דיון מחודש בסוגיה הזו. נדמה לי שזה הדבר הנכון מהסיבה הפשוטה שמבחינת ההתארגנות של הממשלה, גם אם נאשר את ההצעה, יהיה קשה לדון בה ממילא השבוע. </w:t>
      </w:r>
    </w:p>
    <w:p w14:paraId="072AD77F" w14:textId="77777777" w:rsidR="003250E7" w:rsidRDefault="003250E7" w:rsidP="003250E7">
      <w:pPr>
        <w:bidi/>
        <w:jc w:val="both"/>
        <w:rPr>
          <w:rFonts w:cs="David" w:hint="cs"/>
          <w:rtl/>
        </w:rPr>
      </w:pPr>
    </w:p>
    <w:p w14:paraId="1199E800" w14:textId="77777777" w:rsidR="003250E7" w:rsidRDefault="003250E7" w:rsidP="003250E7">
      <w:pPr>
        <w:bidi/>
        <w:jc w:val="both"/>
        <w:rPr>
          <w:rFonts w:cs="David" w:hint="cs"/>
          <w:u w:val="single"/>
          <w:rtl/>
        </w:rPr>
      </w:pPr>
      <w:r>
        <w:rPr>
          <w:rFonts w:cs="David" w:hint="cs"/>
          <w:u w:val="single"/>
          <w:rtl/>
        </w:rPr>
        <w:t>יואל חסון</w:t>
      </w:r>
      <w:r w:rsidRPr="00E36EB4">
        <w:rPr>
          <w:rFonts w:cs="David" w:hint="cs"/>
          <w:u w:val="single"/>
          <w:rtl/>
        </w:rPr>
        <w:t>:</w:t>
      </w:r>
    </w:p>
    <w:p w14:paraId="5865F8B4" w14:textId="77777777" w:rsidR="003250E7" w:rsidRDefault="003250E7" w:rsidP="003250E7">
      <w:pPr>
        <w:bidi/>
        <w:jc w:val="both"/>
        <w:rPr>
          <w:rFonts w:cs="David" w:hint="cs"/>
          <w:u w:val="single"/>
          <w:rtl/>
        </w:rPr>
      </w:pPr>
    </w:p>
    <w:p w14:paraId="5B02EDC7" w14:textId="77777777" w:rsidR="003250E7" w:rsidRDefault="003250E7" w:rsidP="003250E7">
      <w:pPr>
        <w:bidi/>
        <w:ind w:firstLine="720"/>
        <w:jc w:val="both"/>
        <w:rPr>
          <w:rFonts w:cs="David" w:hint="cs"/>
          <w:rtl/>
        </w:rPr>
      </w:pPr>
      <w:r>
        <w:rPr>
          <w:rFonts w:cs="David" w:hint="cs"/>
          <w:rtl/>
        </w:rPr>
        <w:t xml:space="preserve">אני מקבל את הפשרה שלך. </w:t>
      </w:r>
    </w:p>
    <w:p w14:paraId="1A68C3B6" w14:textId="77777777" w:rsidR="003250E7" w:rsidRDefault="003250E7" w:rsidP="003250E7">
      <w:pPr>
        <w:bidi/>
        <w:jc w:val="both"/>
        <w:rPr>
          <w:rFonts w:cs="David" w:hint="cs"/>
          <w:rtl/>
        </w:rPr>
      </w:pPr>
    </w:p>
    <w:p w14:paraId="4028DD7B"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7AC592A5" w14:textId="77777777" w:rsidR="003250E7" w:rsidRDefault="003250E7" w:rsidP="003250E7">
      <w:pPr>
        <w:bidi/>
        <w:jc w:val="both"/>
        <w:rPr>
          <w:rFonts w:cs="David" w:hint="cs"/>
          <w:u w:val="single"/>
          <w:rtl/>
        </w:rPr>
      </w:pPr>
    </w:p>
    <w:p w14:paraId="0897B16A" w14:textId="77777777" w:rsidR="003250E7" w:rsidRDefault="003250E7" w:rsidP="003250E7">
      <w:pPr>
        <w:bidi/>
        <w:ind w:firstLine="720"/>
        <w:jc w:val="both"/>
        <w:rPr>
          <w:rFonts w:cs="David" w:hint="cs"/>
          <w:rtl/>
        </w:rPr>
      </w:pPr>
      <w:r>
        <w:rPr>
          <w:rFonts w:cs="David" w:hint="cs"/>
          <w:rtl/>
        </w:rPr>
        <w:t>אני חושב שזה נכון. גם לא הייתי רוצה לעמוד במצב שו</w:t>
      </w:r>
      <w:smartTag w:uri="urn:schemas-microsoft-com:office:smarttags" w:element="PersonName">
        <w:r>
          <w:rPr>
            <w:rFonts w:cs="David" w:hint="cs"/>
            <w:rtl/>
          </w:rPr>
          <w:t>ועדת הכנסת</w:t>
        </w:r>
      </w:smartTag>
      <w:r>
        <w:rPr>
          <w:rFonts w:cs="David" w:hint="cs"/>
          <w:rtl/>
        </w:rPr>
        <w:t xml:space="preserve"> כפתה על נשיאות הכנסת דיון בנושא כזה, ובוודאי לא במצב שו</w:t>
      </w:r>
      <w:smartTag w:uri="urn:schemas-microsoft-com:office:smarttags" w:element="PersonName">
        <w:r>
          <w:rPr>
            <w:rFonts w:cs="David" w:hint="cs"/>
            <w:rtl/>
          </w:rPr>
          <w:t>ועדת הכנסת</w:t>
        </w:r>
      </w:smartTag>
      <w:r>
        <w:rPr>
          <w:rFonts w:cs="David" w:hint="cs"/>
          <w:rtl/>
        </w:rPr>
        <w:t xml:space="preserve"> דחתה את הבקשה שלך כי אני לפחות, באופן אישי, שותף לתחושה שראוי שהנושא הזה יידון, ואולי דווקא מכיוון שהוצע רק על-ידי חבר כנסת אחד גם מסגרת הזמן שהוא צורך היא לא כל כך משמעותית. אני מקווה שתימצא הדרך בשבוע הבא לאשר את העניין הזה. </w:t>
      </w:r>
    </w:p>
    <w:p w14:paraId="3E7DF185" w14:textId="77777777" w:rsidR="003250E7" w:rsidRDefault="003250E7" w:rsidP="003250E7">
      <w:pPr>
        <w:bidi/>
        <w:jc w:val="both"/>
        <w:rPr>
          <w:rFonts w:cs="David" w:hint="cs"/>
          <w:rtl/>
        </w:rPr>
      </w:pPr>
    </w:p>
    <w:p w14:paraId="00A75622" w14:textId="77777777" w:rsidR="003250E7" w:rsidRDefault="003250E7" w:rsidP="003250E7">
      <w:pPr>
        <w:bidi/>
        <w:jc w:val="both"/>
        <w:rPr>
          <w:rFonts w:cs="David" w:hint="cs"/>
          <w:u w:val="single"/>
          <w:rtl/>
        </w:rPr>
      </w:pPr>
      <w:r>
        <w:rPr>
          <w:rFonts w:cs="David" w:hint="cs"/>
          <w:u w:val="single"/>
          <w:rtl/>
        </w:rPr>
        <w:t>יואל חסון</w:t>
      </w:r>
      <w:r w:rsidRPr="00E36EB4">
        <w:rPr>
          <w:rFonts w:cs="David" w:hint="cs"/>
          <w:u w:val="single"/>
          <w:rtl/>
        </w:rPr>
        <w:t>:</w:t>
      </w:r>
    </w:p>
    <w:p w14:paraId="2EA00F86" w14:textId="77777777" w:rsidR="003250E7" w:rsidRDefault="003250E7" w:rsidP="003250E7">
      <w:pPr>
        <w:bidi/>
        <w:jc w:val="both"/>
        <w:rPr>
          <w:rFonts w:cs="David" w:hint="cs"/>
          <w:u w:val="single"/>
          <w:rtl/>
        </w:rPr>
      </w:pPr>
    </w:p>
    <w:p w14:paraId="4D8051DC" w14:textId="77777777" w:rsidR="003250E7" w:rsidRDefault="003250E7" w:rsidP="003250E7">
      <w:pPr>
        <w:bidi/>
        <w:ind w:firstLine="720"/>
        <w:jc w:val="both"/>
        <w:rPr>
          <w:rFonts w:cs="David" w:hint="cs"/>
          <w:rtl/>
        </w:rPr>
      </w:pPr>
      <w:r>
        <w:rPr>
          <w:rFonts w:cs="David" w:hint="cs"/>
          <w:rtl/>
        </w:rPr>
        <w:t xml:space="preserve">אז אני מושך. אגיש את זה פעם נוספת בשבוע הבא. </w:t>
      </w:r>
    </w:p>
    <w:p w14:paraId="4ED14385" w14:textId="77777777" w:rsidR="003250E7" w:rsidRDefault="003250E7" w:rsidP="003250E7">
      <w:pPr>
        <w:bidi/>
        <w:jc w:val="both"/>
        <w:rPr>
          <w:rFonts w:cs="David" w:hint="cs"/>
          <w:rtl/>
        </w:rPr>
      </w:pPr>
    </w:p>
    <w:p w14:paraId="4D181856" w14:textId="77777777" w:rsidR="003250E7" w:rsidRDefault="003250E7" w:rsidP="003250E7">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306A7EF9" w14:textId="77777777" w:rsidR="003250E7" w:rsidRDefault="003250E7" w:rsidP="003250E7">
      <w:pPr>
        <w:bidi/>
        <w:jc w:val="both"/>
        <w:rPr>
          <w:rFonts w:cs="David" w:hint="cs"/>
          <w:u w:val="single"/>
          <w:rtl/>
        </w:rPr>
      </w:pPr>
    </w:p>
    <w:p w14:paraId="0095E73C" w14:textId="77777777" w:rsidR="003250E7" w:rsidRDefault="003250E7" w:rsidP="003250E7">
      <w:pPr>
        <w:bidi/>
        <w:ind w:firstLine="720"/>
        <w:jc w:val="both"/>
        <w:rPr>
          <w:rFonts w:cs="David" w:hint="cs"/>
          <w:rtl/>
        </w:rPr>
      </w:pPr>
      <w:r>
        <w:rPr>
          <w:rFonts w:cs="David" w:hint="cs"/>
          <w:rtl/>
        </w:rPr>
        <w:t xml:space="preserve">חבר הכנסת מילר, אודה לך אם תוכל את רוח הדברים האלה להביא בישיבת הנשיאות. </w:t>
      </w:r>
    </w:p>
    <w:p w14:paraId="11D494EF" w14:textId="77777777" w:rsidR="003250E7" w:rsidRDefault="003250E7" w:rsidP="003250E7">
      <w:pPr>
        <w:bidi/>
        <w:ind w:firstLine="720"/>
        <w:jc w:val="both"/>
        <w:rPr>
          <w:rFonts w:cs="David" w:hint="cs"/>
          <w:rtl/>
        </w:rPr>
      </w:pPr>
    </w:p>
    <w:p w14:paraId="236247C7" w14:textId="77777777" w:rsidR="003250E7" w:rsidRDefault="003250E7" w:rsidP="003250E7">
      <w:pPr>
        <w:bidi/>
        <w:ind w:firstLine="720"/>
        <w:jc w:val="both"/>
        <w:rPr>
          <w:rFonts w:cs="David" w:hint="cs"/>
          <w:rtl/>
        </w:rPr>
      </w:pPr>
      <w:r>
        <w:rPr>
          <w:rFonts w:cs="David" w:hint="cs"/>
          <w:rtl/>
        </w:rPr>
        <w:t xml:space="preserve">אני רוצה לעדכן שהישיבה שנקבעה להיום בשעה 1:00 בצהרים לא תתקיים. תודה רבה, הישיבה נעולה. </w:t>
      </w:r>
    </w:p>
    <w:p w14:paraId="0C68700E" w14:textId="77777777" w:rsidR="003250E7" w:rsidRDefault="003250E7" w:rsidP="003250E7">
      <w:pPr>
        <w:bidi/>
        <w:jc w:val="both"/>
        <w:rPr>
          <w:rFonts w:cs="David" w:hint="cs"/>
          <w:rtl/>
        </w:rPr>
      </w:pPr>
    </w:p>
    <w:p w14:paraId="1D9F813F" w14:textId="77777777" w:rsidR="003250E7" w:rsidRDefault="003250E7" w:rsidP="003250E7">
      <w:pPr>
        <w:bidi/>
        <w:jc w:val="both"/>
        <w:rPr>
          <w:rFonts w:cs="David" w:hint="cs"/>
          <w:u w:val="single"/>
          <w:rtl/>
        </w:rPr>
      </w:pPr>
    </w:p>
    <w:p w14:paraId="0B2E19E8" w14:textId="77777777" w:rsidR="003250E7" w:rsidRDefault="003250E7" w:rsidP="003250E7">
      <w:pPr>
        <w:bidi/>
        <w:jc w:val="both"/>
        <w:rPr>
          <w:rFonts w:cs="David" w:hint="cs"/>
          <w:u w:val="single"/>
          <w:rtl/>
        </w:rPr>
      </w:pPr>
    </w:p>
    <w:p w14:paraId="02A4841B" w14:textId="77777777" w:rsidR="003250E7" w:rsidRPr="003250E7" w:rsidRDefault="003250E7" w:rsidP="003250E7">
      <w:pPr>
        <w:bidi/>
        <w:jc w:val="both"/>
        <w:rPr>
          <w:rFonts w:cs="David" w:hint="cs"/>
          <w:b/>
          <w:bCs/>
          <w:u w:val="single"/>
          <w:rtl/>
        </w:rPr>
      </w:pPr>
      <w:r w:rsidRPr="003250E7">
        <w:rPr>
          <w:rFonts w:cs="David" w:hint="cs"/>
          <w:b/>
          <w:bCs/>
          <w:u w:val="single"/>
          <w:rtl/>
        </w:rPr>
        <w:t>הישיבה ננעלה בשעה 11:25.</w:t>
      </w:r>
    </w:p>
    <w:p w14:paraId="7C6CBF15" w14:textId="77777777" w:rsidR="00552A80" w:rsidRPr="003250E7" w:rsidRDefault="00552A80" w:rsidP="003250E7">
      <w:pPr>
        <w:bidi/>
      </w:pPr>
    </w:p>
    <w:sectPr w:rsidR="00552A80" w:rsidRPr="003250E7" w:rsidSect="003250E7">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CC5CB" w14:textId="77777777" w:rsidR="003250E7" w:rsidRDefault="003250E7">
      <w:r>
        <w:separator/>
      </w:r>
    </w:p>
  </w:endnote>
  <w:endnote w:type="continuationSeparator" w:id="0">
    <w:p w14:paraId="23AFC4CA" w14:textId="77777777" w:rsidR="003250E7" w:rsidRDefault="00325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B84D2" w14:textId="77777777" w:rsidR="003250E7" w:rsidRDefault="003250E7">
      <w:r>
        <w:separator/>
      </w:r>
    </w:p>
  </w:footnote>
  <w:footnote w:type="continuationSeparator" w:id="0">
    <w:p w14:paraId="2C72E424" w14:textId="77777777" w:rsidR="003250E7" w:rsidRDefault="00325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2721" w14:textId="77777777" w:rsidR="003250E7" w:rsidRDefault="003250E7" w:rsidP="003250E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AD8FACC" w14:textId="77777777" w:rsidR="003250E7" w:rsidRDefault="003250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C99C" w14:textId="77777777" w:rsidR="003250E7" w:rsidRDefault="003250E7" w:rsidP="003250E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10</w:t>
    </w:r>
    <w:r>
      <w:rPr>
        <w:rStyle w:val="PageNumber"/>
        <w:rFonts w:cs="David"/>
        <w:szCs w:val="24"/>
      </w:rPr>
      <w:fldChar w:fldCharType="end"/>
    </w:r>
  </w:p>
  <w:p w14:paraId="4CCB286F" w14:textId="77777777" w:rsidR="003250E7" w:rsidRDefault="003250E7" w:rsidP="003250E7">
    <w:pPr>
      <w:pStyle w:val="Header"/>
      <w:ind w:right="360"/>
      <w:rPr>
        <w:rFonts w:cs="David" w:hint="cs"/>
        <w:sz w:val="24"/>
        <w:szCs w:val="24"/>
        <w:rtl/>
      </w:rPr>
    </w:pPr>
    <w:r>
      <w:rPr>
        <w:rFonts w:cs="David" w:hint="cs"/>
        <w:sz w:val="24"/>
        <w:szCs w:val="24"/>
        <w:rtl/>
      </w:rPr>
      <w:t>ועדת הכנסת</w:t>
    </w:r>
  </w:p>
  <w:p w14:paraId="28DAFE19" w14:textId="77777777" w:rsidR="003250E7" w:rsidRDefault="003250E7">
    <w:pPr>
      <w:pStyle w:val="Header"/>
      <w:ind w:right="360"/>
      <w:rPr>
        <w:rFonts w:cs="David" w:hint="cs"/>
        <w:sz w:val="24"/>
        <w:szCs w:val="24"/>
        <w:rtl/>
      </w:rPr>
    </w:pPr>
    <w:r>
      <w:rPr>
        <w:rFonts w:cs="David" w:hint="cs"/>
        <w:sz w:val="24"/>
        <w:szCs w:val="24"/>
        <w:rtl/>
      </w:rPr>
      <w:t>19.10.2010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0349פרוטוקול_ישיבת_ועדה.doc"/>
    <w:docVar w:name="StartMode" w:val="3"/>
  </w:docVars>
  <w:rsids>
    <w:rsidRoot w:val="00866107"/>
    <w:rsid w:val="003250E7"/>
    <w:rsid w:val="00353586"/>
    <w:rsid w:val="00552A80"/>
    <w:rsid w:val="00866107"/>
    <w:rsid w:val="00965806"/>
    <w:rsid w:val="00BA33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B2B761A"/>
  <w15:chartTrackingRefBased/>
  <w15:docId w15:val="{CD7E2FC5-4465-41C8-9763-B4888400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250E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250E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250E7"/>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2074</Words>
  <Characters>11822</Characters>
  <Application>Microsoft Office Word</Application>
  <DocSecurity>0</DocSecurity>
  <Lines>98</Lines>
  <Paragraphs>27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