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B91F8" w14:textId="77777777" w:rsidR="00E81A6A" w:rsidRPr="00E81A6A" w:rsidRDefault="00E81A6A" w:rsidP="00E81A6A">
      <w:pPr>
        <w:pStyle w:val="Heading5"/>
        <w:rPr>
          <w:b/>
          <w:bCs/>
          <w:sz w:val="24"/>
          <w:rtl/>
        </w:rPr>
      </w:pPr>
      <w:r w:rsidRPr="00E81A6A">
        <w:rPr>
          <w:b/>
          <w:bCs/>
          <w:sz w:val="24"/>
          <w:rtl/>
        </w:rPr>
        <w:t xml:space="preserve">הכנסת </w:t>
      </w:r>
      <w:r w:rsidRPr="00E81A6A">
        <w:rPr>
          <w:rFonts w:hint="cs"/>
          <w:b/>
          <w:bCs/>
          <w:sz w:val="24"/>
          <w:rtl/>
        </w:rPr>
        <w:t>השבע-עשרה</w:t>
      </w:r>
      <w:r w:rsidRPr="00E81A6A">
        <w:rPr>
          <w:b/>
          <w:bCs/>
          <w:sz w:val="24"/>
          <w:rtl/>
        </w:rPr>
        <w:tab/>
      </w:r>
      <w:r w:rsidRPr="00E81A6A">
        <w:rPr>
          <w:b/>
          <w:bCs/>
          <w:sz w:val="24"/>
          <w:rtl/>
        </w:rPr>
        <w:tab/>
      </w:r>
      <w:r w:rsidRPr="00E81A6A">
        <w:rPr>
          <w:b/>
          <w:bCs/>
          <w:sz w:val="24"/>
          <w:rtl/>
        </w:rPr>
        <w:tab/>
      </w:r>
      <w:r w:rsidRPr="00E81A6A">
        <w:rPr>
          <w:b/>
          <w:bCs/>
          <w:sz w:val="24"/>
          <w:rtl/>
        </w:rPr>
        <w:tab/>
      </w:r>
      <w:r w:rsidRPr="00E81A6A">
        <w:rPr>
          <w:b/>
          <w:bCs/>
          <w:sz w:val="24"/>
          <w:rtl/>
        </w:rPr>
        <w:tab/>
      </w:r>
      <w:r w:rsidRPr="00E81A6A">
        <w:rPr>
          <w:b/>
          <w:bCs/>
          <w:sz w:val="24"/>
          <w:rtl/>
        </w:rPr>
        <w:tab/>
      </w:r>
      <w:r w:rsidRPr="00E81A6A">
        <w:rPr>
          <w:b/>
          <w:bCs/>
          <w:sz w:val="24"/>
          <w:rtl/>
        </w:rPr>
        <w:tab/>
        <w:t>נוסח לא מתוקן</w:t>
      </w:r>
    </w:p>
    <w:p w14:paraId="2F4BD905" w14:textId="77777777" w:rsidR="00E81A6A" w:rsidRPr="00E81A6A" w:rsidRDefault="00E81A6A" w:rsidP="00E81A6A">
      <w:pPr>
        <w:bidi/>
        <w:jc w:val="both"/>
        <w:rPr>
          <w:rFonts w:cs="David"/>
          <w:b/>
          <w:bCs/>
          <w:rtl/>
        </w:rPr>
      </w:pPr>
      <w:r w:rsidRPr="00E81A6A">
        <w:rPr>
          <w:rFonts w:cs="David"/>
          <w:b/>
          <w:bCs/>
          <w:rtl/>
        </w:rPr>
        <w:t xml:space="preserve">מושב </w:t>
      </w:r>
      <w:r w:rsidRPr="00E81A6A">
        <w:rPr>
          <w:rFonts w:cs="David" w:hint="cs"/>
          <w:b/>
          <w:bCs/>
          <w:rtl/>
        </w:rPr>
        <w:t>שלישי</w:t>
      </w:r>
    </w:p>
    <w:p w14:paraId="0BD16D76" w14:textId="77777777" w:rsidR="00E81A6A" w:rsidRPr="00E81A6A" w:rsidRDefault="00E81A6A" w:rsidP="00E81A6A">
      <w:pPr>
        <w:bidi/>
        <w:jc w:val="both"/>
        <w:rPr>
          <w:rFonts w:cs="David"/>
          <w:b/>
          <w:bCs/>
          <w:rtl/>
        </w:rPr>
      </w:pPr>
    </w:p>
    <w:p w14:paraId="7C60F6C5" w14:textId="77777777" w:rsidR="00E81A6A" w:rsidRPr="00E81A6A" w:rsidRDefault="00E81A6A" w:rsidP="00E81A6A">
      <w:pPr>
        <w:bidi/>
        <w:jc w:val="both"/>
        <w:rPr>
          <w:rFonts w:cs="David"/>
          <w:b/>
          <w:bCs/>
          <w:rtl/>
        </w:rPr>
      </w:pPr>
    </w:p>
    <w:p w14:paraId="2EE7D888" w14:textId="77777777" w:rsidR="00E81A6A" w:rsidRPr="00E81A6A" w:rsidRDefault="00E81A6A" w:rsidP="00E81A6A">
      <w:pPr>
        <w:bidi/>
        <w:jc w:val="both"/>
        <w:rPr>
          <w:rFonts w:cs="David"/>
          <w:b/>
          <w:bCs/>
          <w:rtl/>
        </w:rPr>
      </w:pPr>
    </w:p>
    <w:p w14:paraId="0F6AA1B7" w14:textId="77777777" w:rsidR="00E81A6A" w:rsidRPr="00E81A6A" w:rsidRDefault="00E81A6A" w:rsidP="00E81A6A">
      <w:pPr>
        <w:bidi/>
        <w:jc w:val="both"/>
        <w:rPr>
          <w:rFonts w:cs="David"/>
          <w:b/>
          <w:bCs/>
          <w:rtl/>
        </w:rPr>
      </w:pPr>
    </w:p>
    <w:p w14:paraId="08CAA7D3" w14:textId="77777777" w:rsidR="00E81A6A" w:rsidRPr="00E81A6A" w:rsidRDefault="00E81A6A" w:rsidP="00E81A6A">
      <w:pPr>
        <w:bidi/>
        <w:jc w:val="center"/>
        <w:rPr>
          <w:rFonts w:cs="David" w:hint="cs"/>
          <w:b/>
          <w:bCs/>
          <w:rtl/>
        </w:rPr>
      </w:pPr>
      <w:r w:rsidRPr="00E81A6A">
        <w:rPr>
          <w:rFonts w:cs="David"/>
          <w:b/>
          <w:bCs/>
          <w:rtl/>
        </w:rPr>
        <w:t>פרוטוקול מס'</w:t>
      </w:r>
      <w:r w:rsidRPr="00E81A6A">
        <w:rPr>
          <w:rFonts w:cs="David" w:hint="cs"/>
          <w:b/>
          <w:bCs/>
          <w:rtl/>
        </w:rPr>
        <w:t xml:space="preserve"> 224</w:t>
      </w:r>
    </w:p>
    <w:p w14:paraId="619501EC" w14:textId="77777777" w:rsidR="00E81A6A" w:rsidRPr="00E81A6A" w:rsidRDefault="00E81A6A" w:rsidP="00E81A6A">
      <w:pPr>
        <w:bidi/>
        <w:jc w:val="center"/>
        <w:rPr>
          <w:rFonts w:cs="David" w:hint="cs"/>
          <w:b/>
          <w:bCs/>
          <w:rtl/>
        </w:rPr>
      </w:pPr>
      <w:r w:rsidRPr="00E81A6A">
        <w:rPr>
          <w:rFonts w:cs="David" w:hint="cs"/>
          <w:b/>
          <w:bCs/>
          <w:rtl/>
        </w:rPr>
        <w:t>מישיבת ועדת הכנסת</w:t>
      </w:r>
    </w:p>
    <w:p w14:paraId="2C77A463" w14:textId="77777777" w:rsidR="00E81A6A" w:rsidRPr="00E81A6A" w:rsidRDefault="00E81A6A" w:rsidP="00E81A6A">
      <w:pPr>
        <w:pStyle w:val="Heading8"/>
        <w:rPr>
          <w:rFonts w:hint="cs"/>
          <w:sz w:val="24"/>
          <w:rtl/>
        </w:rPr>
      </w:pPr>
      <w:r w:rsidRPr="00E81A6A">
        <w:rPr>
          <w:rFonts w:hint="cs"/>
          <w:sz w:val="24"/>
          <w:rtl/>
        </w:rPr>
        <w:t>יום רביעי, י"ט באדר ב' בתשס"ח (26 במרס 2008), שעה 10:00</w:t>
      </w:r>
    </w:p>
    <w:p w14:paraId="04EA21CA" w14:textId="77777777" w:rsidR="00E81A6A" w:rsidRPr="00E81A6A" w:rsidRDefault="00E81A6A" w:rsidP="00E81A6A">
      <w:pPr>
        <w:bidi/>
        <w:jc w:val="both"/>
        <w:rPr>
          <w:rFonts w:cs="David"/>
          <w:b/>
          <w:bCs/>
          <w:rtl/>
        </w:rPr>
      </w:pPr>
    </w:p>
    <w:p w14:paraId="251F0239" w14:textId="77777777" w:rsidR="00E81A6A" w:rsidRPr="00E81A6A" w:rsidRDefault="00E81A6A" w:rsidP="00E81A6A">
      <w:pPr>
        <w:bidi/>
        <w:jc w:val="both"/>
        <w:rPr>
          <w:rFonts w:cs="David"/>
          <w:b/>
          <w:bCs/>
          <w:rtl/>
        </w:rPr>
      </w:pPr>
    </w:p>
    <w:p w14:paraId="31A51542" w14:textId="77777777" w:rsidR="00E81A6A" w:rsidRPr="00E81A6A" w:rsidRDefault="00E81A6A" w:rsidP="00E81A6A">
      <w:pPr>
        <w:tabs>
          <w:tab w:val="left" w:pos="1221"/>
        </w:tabs>
        <w:bidi/>
        <w:jc w:val="both"/>
        <w:rPr>
          <w:rFonts w:cs="David" w:hint="cs"/>
          <w:b/>
          <w:bCs/>
          <w:u w:val="single"/>
          <w:rtl/>
        </w:rPr>
      </w:pPr>
    </w:p>
    <w:p w14:paraId="252D4292" w14:textId="77777777" w:rsidR="00E81A6A" w:rsidRPr="00E81A6A" w:rsidRDefault="00E81A6A" w:rsidP="00E81A6A">
      <w:pPr>
        <w:tabs>
          <w:tab w:val="left" w:pos="1221"/>
        </w:tabs>
        <w:bidi/>
        <w:jc w:val="both"/>
        <w:rPr>
          <w:rFonts w:cs="David" w:hint="cs"/>
          <w:b/>
          <w:bCs/>
          <w:rtl/>
        </w:rPr>
      </w:pPr>
      <w:r w:rsidRPr="00E81A6A">
        <w:rPr>
          <w:rFonts w:cs="David"/>
          <w:b/>
          <w:bCs/>
          <w:u w:val="single"/>
          <w:rtl/>
        </w:rPr>
        <w:t>סדר היום</w:t>
      </w:r>
      <w:r w:rsidRPr="00E81A6A">
        <w:rPr>
          <w:rFonts w:cs="David"/>
          <w:rtl/>
        </w:rPr>
        <w:t>:</w:t>
      </w:r>
    </w:p>
    <w:p w14:paraId="545F9A5A" w14:textId="77777777" w:rsidR="00E81A6A" w:rsidRPr="00E81A6A" w:rsidRDefault="00E81A6A" w:rsidP="00E81A6A">
      <w:pPr>
        <w:bidi/>
        <w:jc w:val="both"/>
        <w:rPr>
          <w:rFonts w:cs="David" w:hint="cs"/>
          <w:b/>
          <w:bCs/>
          <w:rtl/>
        </w:rPr>
      </w:pPr>
    </w:p>
    <w:p w14:paraId="72B15B30" w14:textId="77777777" w:rsidR="00E81A6A" w:rsidRPr="00E81A6A" w:rsidRDefault="00E81A6A" w:rsidP="00E81A6A">
      <w:pPr>
        <w:bidi/>
        <w:jc w:val="both"/>
        <w:rPr>
          <w:rFonts w:cs="David" w:hint="cs"/>
          <w:rtl/>
        </w:rPr>
      </w:pPr>
      <w:r w:rsidRPr="00E81A6A">
        <w:rPr>
          <w:rFonts w:cs="David" w:hint="cs"/>
          <w:rtl/>
        </w:rPr>
        <w:t xml:space="preserve">קביעת ועדה לדיון בהצעת חוק שירות ביטחון (הוראת שעה)(הצבת יוצאי צבא בשירות בתי הסוהר)(תיקון), בתשס"ח-2008, מ/371, לשם הכנתה לקריאה שנייה ולקריאה שלישית. </w:t>
      </w:r>
    </w:p>
    <w:p w14:paraId="1904413E" w14:textId="77777777" w:rsidR="00E81A6A" w:rsidRPr="00E81A6A" w:rsidRDefault="00E81A6A" w:rsidP="00E81A6A">
      <w:pPr>
        <w:bidi/>
        <w:jc w:val="both"/>
        <w:rPr>
          <w:rFonts w:cs="David" w:hint="cs"/>
          <w:rtl/>
        </w:rPr>
      </w:pPr>
    </w:p>
    <w:p w14:paraId="5347A44A" w14:textId="77777777" w:rsidR="00E81A6A" w:rsidRPr="00E81A6A" w:rsidRDefault="00E81A6A" w:rsidP="00E81A6A">
      <w:pPr>
        <w:bidi/>
        <w:jc w:val="both"/>
        <w:rPr>
          <w:rFonts w:cs="David" w:hint="cs"/>
          <w:rtl/>
        </w:rPr>
      </w:pPr>
    </w:p>
    <w:p w14:paraId="7E7690A2" w14:textId="77777777" w:rsidR="00E81A6A" w:rsidRPr="00E81A6A" w:rsidRDefault="00E81A6A" w:rsidP="00E81A6A">
      <w:pPr>
        <w:bidi/>
        <w:jc w:val="both"/>
        <w:rPr>
          <w:rFonts w:cs="David" w:hint="cs"/>
          <w:rtl/>
        </w:rPr>
      </w:pPr>
    </w:p>
    <w:p w14:paraId="25978A51" w14:textId="77777777" w:rsidR="00E81A6A" w:rsidRPr="00E81A6A" w:rsidRDefault="00E81A6A" w:rsidP="00E81A6A">
      <w:pPr>
        <w:bidi/>
        <w:jc w:val="both"/>
        <w:rPr>
          <w:rFonts w:cs="David"/>
          <w:b/>
          <w:bCs/>
          <w:u w:val="single"/>
          <w:rtl/>
        </w:rPr>
      </w:pPr>
      <w:r w:rsidRPr="00E81A6A">
        <w:rPr>
          <w:rFonts w:cs="David"/>
          <w:b/>
          <w:bCs/>
          <w:u w:val="single"/>
          <w:rtl/>
        </w:rPr>
        <w:t>נכחו</w:t>
      </w:r>
      <w:r w:rsidRPr="00E81A6A">
        <w:rPr>
          <w:rFonts w:cs="David"/>
          <w:rtl/>
        </w:rPr>
        <w:t>:</w:t>
      </w:r>
    </w:p>
    <w:p w14:paraId="41A21BD1" w14:textId="77777777" w:rsidR="00E81A6A" w:rsidRPr="00E81A6A" w:rsidRDefault="00E81A6A" w:rsidP="00E81A6A">
      <w:pPr>
        <w:bidi/>
        <w:jc w:val="both"/>
        <w:rPr>
          <w:rFonts w:cs="David"/>
          <w:rtl/>
        </w:rPr>
      </w:pPr>
    </w:p>
    <w:p w14:paraId="03120B54" w14:textId="77777777" w:rsidR="00E81A6A" w:rsidRPr="00E81A6A" w:rsidRDefault="00E81A6A" w:rsidP="00E81A6A">
      <w:pPr>
        <w:tabs>
          <w:tab w:val="left" w:pos="1788"/>
        </w:tabs>
        <w:bidi/>
        <w:jc w:val="both"/>
        <w:rPr>
          <w:rFonts w:cs="David"/>
          <w:rtl/>
        </w:rPr>
      </w:pPr>
      <w:r w:rsidRPr="00E81A6A">
        <w:rPr>
          <w:rFonts w:cs="David"/>
          <w:b/>
          <w:bCs/>
          <w:u w:val="single"/>
          <w:rtl/>
        </w:rPr>
        <w:t>חברי הוועדה</w:t>
      </w:r>
      <w:r w:rsidRPr="00E81A6A">
        <w:rPr>
          <w:rFonts w:cs="David"/>
          <w:rtl/>
        </w:rPr>
        <w:t>:</w:t>
      </w:r>
    </w:p>
    <w:p w14:paraId="6649464B" w14:textId="77777777" w:rsidR="00E81A6A" w:rsidRPr="00E81A6A" w:rsidRDefault="00E81A6A" w:rsidP="00E81A6A">
      <w:pPr>
        <w:bidi/>
        <w:jc w:val="both"/>
        <w:rPr>
          <w:rFonts w:cs="David"/>
          <w:rtl/>
        </w:rPr>
      </w:pPr>
    </w:p>
    <w:p w14:paraId="241A8E9B" w14:textId="77777777" w:rsidR="00E81A6A" w:rsidRPr="00E81A6A" w:rsidRDefault="00E81A6A" w:rsidP="00E81A6A">
      <w:pPr>
        <w:bidi/>
        <w:jc w:val="both"/>
        <w:rPr>
          <w:rFonts w:cs="David" w:hint="cs"/>
          <w:rtl/>
        </w:rPr>
      </w:pPr>
      <w:r w:rsidRPr="00E81A6A">
        <w:rPr>
          <w:rFonts w:cs="David" w:hint="cs"/>
          <w:rtl/>
        </w:rPr>
        <w:t xml:space="preserve">מ"מ היו"ר </w:t>
      </w:r>
      <w:r w:rsidRPr="00E81A6A">
        <w:rPr>
          <w:rFonts w:cs="David"/>
          <w:rtl/>
        </w:rPr>
        <w:t>–</w:t>
      </w:r>
      <w:r w:rsidRPr="00E81A6A">
        <w:rPr>
          <w:rFonts w:cs="David" w:hint="cs"/>
          <w:rtl/>
        </w:rPr>
        <w:t xml:space="preserve"> יעקב </w:t>
      </w:r>
      <w:proofErr w:type="spellStart"/>
      <w:r w:rsidRPr="00E81A6A">
        <w:rPr>
          <w:rFonts w:cs="David" w:hint="cs"/>
          <w:rtl/>
        </w:rPr>
        <w:t>מרגי</w:t>
      </w:r>
      <w:proofErr w:type="spellEnd"/>
    </w:p>
    <w:p w14:paraId="29DD953F" w14:textId="77777777" w:rsidR="00E81A6A" w:rsidRPr="00E81A6A" w:rsidRDefault="00E81A6A" w:rsidP="00E81A6A">
      <w:pPr>
        <w:bidi/>
        <w:jc w:val="both"/>
        <w:rPr>
          <w:rFonts w:cs="David" w:hint="cs"/>
          <w:rtl/>
        </w:rPr>
      </w:pPr>
      <w:r w:rsidRPr="00E81A6A">
        <w:rPr>
          <w:rFonts w:cs="David" w:hint="cs"/>
          <w:rtl/>
        </w:rPr>
        <w:t xml:space="preserve">חיים </w:t>
      </w:r>
      <w:proofErr w:type="spellStart"/>
      <w:r w:rsidRPr="00E81A6A">
        <w:rPr>
          <w:rFonts w:cs="David" w:hint="cs"/>
          <w:rtl/>
        </w:rPr>
        <w:t>אמסאלם</w:t>
      </w:r>
      <w:proofErr w:type="spellEnd"/>
    </w:p>
    <w:p w14:paraId="34B3498F" w14:textId="77777777" w:rsidR="00E81A6A" w:rsidRPr="00E81A6A" w:rsidRDefault="00E81A6A" w:rsidP="00E81A6A">
      <w:pPr>
        <w:bidi/>
        <w:jc w:val="both"/>
        <w:rPr>
          <w:rFonts w:cs="David" w:hint="cs"/>
          <w:rtl/>
        </w:rPr>
      </w:pPr>
      <w:r w:rsidRPr="00E81A6A">
        <w:rPr>
          <w:rFonts w:cs="David" w:hint="cs"/>
          <w:rtl/>
        </w:rPr>
        <w:t>אורי אריאל</w:t>
      </w:r>
    </w:p>
    <w:p w14:paraId="5D19CB37" w14:textId="77777777" w:rsidR="00E81A6A" w:rsidRPr="00E81A6A" w:rsidRDefault="00E81A6A" w:rsidP="00E81A6A">
      <w:pPr>
        <w:bidi/>
        <w:jc w:val="both"/>
        <w:rPr>
          <w:rFonts w:cs="David" w:hint="cs"/>
          <w:rtl/>
        </w:rPr>
      </w:pPr>
      <w:r w:rsidRPr="00E81A6A">
        <w:rPr>
          <w:rFonts w:cs="David" w:hint="cs"/>
          <w:rtl/>
        </w:rPr>
        <w:t xml:space="preserve">אבישי </w:t>
      </w:r>
      <w:proofErr w:type="spellStart"/>
      <w:r w:rsidRPr="00E81A6A">
        <w:rPr>
          <w:rFonts w:cs="David" w:hint="cs"/>
          <w:rtl/>
        </w:rPr>
        <w:t>ברוורמן</w:t>
      </w:r>
      <w:proofErr w:type="spellEnd"/>
    </w:p>
    <w:p w14:paraId="4195D5C5" w14:textId="77777777" w:rsidR="00E81A6A" w:rsidRPr="00E81A6A" w:rsidRDefault="00E81A6A" w:rsidP="00E81A6A">
      <w:pPr>
        <w:bidi/>
        <w:jc w:val="both"/>
        <w:rPr>
          <w:rFonts w:cs="David" w:hint="cs"/>
          <w:rtl/>
        </w:rPr>
      </w:pPr>
      <w:smartTag w:uri="urn:schemas-microsoft-com:office:smarttags" w:element="PersonName">
        <w:r w:rsidRPr="00E81A6A">
          <w:rPr>
            <w:rFonts w:cs="David" w:hint="cs"/>
            <w:rtl/>
          </w:rPr>
          <w:t>לימור לבנת</w:t>
        </w:r>
      </w:smartTag>
    </w:p>
    <w:p w14:paraId="2C36C9C6" w14:textId="77777777" w:rsidR="00E81A6A" w:rsidRPr="00E81A6A" w:rsidRDefault="00E81A6A" w:rsidP="00E81A6A">
      <w:pPr>
        <w:bidi/>
        <w:jc w:val="both"/>
        <w:rPr>
          <w:rFonts w:cs="David" w:hint="cs"/>
          <w:rtl/>
        </w:rPr>
      </w:pPr>
      <w:r w:rsidRPr="00E81A6A">
        <w:rPr>
          <w:rFonts w:cs="David" w:hint="cs"/>
          <w:rtl/>
        </w:rPr>
        <w:t>אלכס מילר</w:t>
      </w:r>
    </w:p>
    <w:p w14:paraId="4CE77749" w14:textId="77777777" w:rsidR="00E81A6A" w:rsidRPr="00E81A6A" w:rsidRDefault="00E81A6A" w:rsidP="00E81A6A">
      <w:pPr>
        <w:bidi/>
        <w:jc w:val="both"/>
        <w:rPr>
          <w:rFonts w:cs="David" w:hint="cs"/>
          <w:rtl/>
        </w:rPr>
      </w:pPr>
      <w:r w:rsidRPr="00E81A6A">
        <w:rPr>
          <w:rFonts w:cs="David" w:hint="cs"/>
          <w:rtl/>
        </w:rPr>
        <w:t xml:space="preserve">יוחנן </w:t>
      </w:r>
      <w:proofErr w:type="spellStart"/>
      <w:r w:rsidRPr="00E81A6A">
        <w:rPr>
          <w:rFonts w:cs="David" w:hint="cs"/>
          <w:rtl/>
        </w:rPr>
        <w:t>פלסנר</w:t>
      </w:r>
      <w:proofErr w:type="spellEnd"/>
    </w:p>
    <w:p w14:paraId="66D81ADC" w14:textId="77777777" w:rsidR="00E81A6A" w:rsidRPr="00E81A6A" w:rsidRDefault="00E81A6A" w:rsidP="00E81A6A">
      <w:pPr>
        <w:bidi/>
        <w:jc w:val="both"/>
        <w:rPr>
          <w:rFonts w:cs="David" w:hint="cs"/>
          <w:rtl/>
        </w:rPr>
      </w:pPr>
      <w:r w:rsidRPr="00E81A6A">
        <w:rPr>
          <w:rFonts w:cs="David" w:hint="cs"/>
          <w:rtl/>
        </w:rPr>
        <w:t>דוד רותם</w:t>
      </w:r>
    </w:p>
    <w:p w14:paraId="0B8B66FB" w14:textId="77777777" w:rsidR="00E81A6A" w:rsidRPr="00E81A6A" w:rsidRDefault="00E81A6A" w:rsidP="00E81A6A">
      <w:pPr>
        <w:bidi/>
        <w:jc w:val="both"/>
        <w:rPr>
          <w:rFonts w:cs="David" w:hint="cs"/>
          <w:rtl/>
        </w:rPr>
      </w:pPr>
    </w:p>
    <w:p w14:paraId="7DFA64BA" w14:textId="77777777" w:rsidR="00E81A6A" w:rsidRPr="00E81A6A" w:rsidRDefault="00E81A6A" w:rsidP="00E81A6A">
      <w:pPr>
        <w:bidi/>
        <w:jc w:val="both"/>
        <w:rPr>
          <w:rFonts w:cs="David" w:hint="cs"/>
          <w:rtl/>
        </w:rPr>
      </w:pPr>
    </w:p>
    <w:p w14:paraId="09F72098" w14:textId="77777777" w:rsidR="00E81A6A" w:rsidRPr="00E81A6A" w:rsidRDefault="00E81A6A" w:rsidP="00E81A6A">
      <w:pPr>
        <w:bidi/>
        <w:jc w:val="both"/>
        <w:rPr>
          <w:rFonts w:cs="David" w:hint="cs"/>
          <w:rtl/>
        </w:rPr>
      </w:pPr>
    </w:p>
    <w:p w14:paraId="68AA25C8" w14:textId="77777777" w:rsidR="00E81A6A" w:rsidRPr="00E81A6A" w:rsidRDefault="00E81A6A" w:rsidP="00E81A6A">
      <w:pPr>
        <w:tabs>
          <w:tab w:val="left" w:pos="1788"/>
          <w:tab w:val="left" w:pos="3631"/>
        </w:tabs>
        <w:bidi/>
        <w:jc w:val="both"/>
        <w:rPr>
          <w:rFonts w:cs="David" w:hint="cs"/>
          <w:rtl/>
        </w:rPr>
      </w:pPr>
      <w:r w:rsidRPr="00E81A6A">
        <w:rPr>
          <w:rFonts w:cs="David"/>
          <w:b/>
          <w:bCs/>
          <w:u w:val="single"/>
          <w:rtl/>
        </w:rPr>
        <w:t>מוזמנים</w:t>
      </w:r>
      <w:r w:rsidRPr="00E81A6A">
        <w:rPr>
          <w:rFonts w:cs="David"/>
          <w:rtl/>
        </w:rPr>
        <w:t>:</w:t>
      </w:r>
    </w:p>
    <w:p w14:paraId="62785D32" w14:textId="77777777" w:rsidR="00E81A6A" w:rsidRPr="00E81A6A" w:rsidRDefault="00E81A6A" w:rsidP="00E81A6A">
      <w:pPr>
        <w:bidi/>
        <w:jc w:val="both"/>
        <w:rPr>
          <w:rFonts w:cs="David"/>
          <w:rtl/>
        </w:rPr>
      </w:pPr>
    </w:p>
    <w:p w14:paraId="3E9C2473" w14:textId="77777777" w:rsidR="00E81A6A" w:rsidRPr="00E81A6A" w:rsidRDefault="00E81A6A" w:rsidP="00E81A6A">
      <w:pPr>
        <w:bidi/>
        <w:jc w:val="both"/>
        <w:rPr>
          <w:rFonts w:cs="David" w:hint="cs"/>
          <w:rtl/>
        </w:rPr>
      </w:pPr>
      <w:r w:rsidRPr="00E81A6A">
        <w:rPr>
          <w:rFonts w:cs="David" w:hint="cs"/>
          <w:rtl/>
        </w:rPr>
        <w:t xml:space="preserve">עו"ד יואל הדר </w:t>
      </w:r>
      <w:r w:rsidRPr="00E81A6A">
        <w:rPr>
          <w:rFonts w:cs="David"/>
          <w:rtl/>
        </w:rPr>
        <w:t>–</w:t>
      </w:r>
      <w:r w:rsidRPr="00E81A6A">
        <w:rPr>
          <w:rFonts w:cs="David" w:hint="cs"/>
          <w:rtl/>
        </w:rPr>
        <w:t xml:space="preserve"> יועץ משפטי, המשרד לביטחון פנים</w:t>
      </w:r>
    </w:p>
    <w:p w14:paraId="072F2F17" w14:textId="77777777" w:rsidR="00E81A6A" w:rsidRPr="00E81A6A" w:rsidRDefault="00E81A6A" w:rsidP="00E81A6A">
      <w:pPr>
        <w:bidi/>
        <w:jc w:val="both"/>
        <w:rPr>
          <w:rFonts w:cs="David" w:hint="cs"/>
          <w:rtl/>
        </w:rPr>
      </w:pPr>
      <w:r w:rsidRPr="00E81A6A">
        <w:rPr>
          <w:rFonts w:cs="David" w:hint="cs"/>
          <w:rtl/>
        </w:rPr>
        <w:t xml:space="preserve">שלומי בלבן </w:t>
      </w:r>
      <w:r w:rsidRPr="00E81A6A">
        <w:rPr>
          <w:rFonts w:cs="David"/>
          <w:rtl/>
        </w:rPr>
        <w:t>–</w:t>
      </w:r>
      <w:r w:rsidRPr="00E81A6A">
        <w:rPr>
          <w:rFonts w:cs="David" w:hint="cs"/>
          <w:rtl/>
        </w:rPr>
        <w:t xml:space="preserve"> מתמחה, הלשכה המשפטית, הכנסת</w:t>
      </w:r>
    </w:p>
    <w:p w14:paraId="382E3AA1" w14:textId="77777777" w:rsidR="00E81A6A" w:rsidRPr="00E81A6A" w:rsidRDefault="00E81A6A" w:rsidP="00E81A6A">
      <w:pPr>
        <w:bidi/>
        <w:jc w:val="both"/>
        <w:rPr>
          <w:rFonts w:cs="David" w:hint="cs"/>
          <w:rtl/>
        </w:rPr>
      </w:pPr>
    </w:p>
    <w:p w14:paraId="608C11F2" w14:textId="77777777" w:rsidR="00E81A6A" w:rsidRPr="00E81A6A" w:rsidRDefault="00E81A6A" w:rsidP="00E81A6A">
      <w:pPr>
        <w:bidi/>
        <w:jc w:val="both"/>
        <w:rPr>
          <w:rFonts w:cs="David" w:hint="cs"/>
          <w:rtl/>
        </w:rPr>
      </w:pPr>
    </w:p>
    <w:p w14:paraId="78995A7C" w14:textId="77777777" w:rsidR="00E81A6A" w:rsidRPr="00E81A6A" w:rsidRDefault="00E81A6A" w:rsidP="00E81A6A">
      <w:pPr>
        <w:bidi/>
        <w:jc w:val="both"/>
        <w:rPr>
          <w:rFonts w:cs="David" w:hint="cs"/>
          <w:rtl/>
        </w:rPr>
      </w:pPr>
    </w:p>
    <w:p w14:paraId="2E3144A1" w14:textId="77777777" w:rsidR="00E81A6A" w:rsidRPr="00E81A6A" w:rsidRDefault="00E81A6A" w:rsidP="00E81A6A">
      <w:pPr>
        <w:tabs>
          <w:tab w:val="left" w:pos="1930"/>
        </w:tabs>
        <w:bidi/>
        <w:jc w:val="both"/>
        <w:rPr>
          <w:rFonts w:cs="David" w:hint="cs"/>
          <w:rtl/>
        </w:rPr>
      </w:pPr>
      <w:r w:rsidRPr="00E81A6A">
        <w:rPr>
          <w:rFonts w:cs="David"/>
          <w:b/>
          <w:bCs/>
          <w:u w:val="single"/>
          <w:rtl/>
        </w:rPr>
        <w:t>יוע</w:t>
      </w:r>
      <w:r w:rsidRPr="00E81A6A">
        <w:rPr>
          <w:rFonts w:cs="David" w:hint="cs"/>
          <w:b/>
          <w:bCs/>
          <w:u w:val="single"/>
          <w:rtl/>
        </w:rPr>
        <w:t>צת</w:t>
      </w:r>
      <w:r w:rsidRPr="00E81A6A">
        <w:rPr>
          <w:rFonts w:cs="David"/>
          <w:b/>
          <w:bCs/>
          <w:u w:val="single"/>
          <w:rtl/>
        </w:rPr>
        <w:t xml:space="preserve"> משפטי</w:t>
      </w:r>
      <w:r w:rsidRPr="00E81A6A">
        <w:rPr>
          <w:rFonts w:cs="David" w:hint="cs"/>
          <w:b/>
          <w:bCs/>
          <w:u w:val="single"/>
          <w:rtl/>
        </w:rPr>
        <w:t>ת</w:t>
      </w:r>
      <w:r w:rsidRPr="00E81A6A">
        <w:rPr>
          <w:rFonts w:cs="David"/>
          <w:rtl/>
        </w:rPr>
        <w:t>:</w:t>
      </w:r>
      <w:r w:rsidRPr="00E81A6A">
        <w:rPr>
          <w:rFonts w:cs="David" w:hint="cs"/>
          <w:rtl/>
        </w:rPr>
        <w:tab/>
        <w:t xml:space="preserve">עו"ד ארבל </w:t>
      </w:r>
      <w:proofErr w:type="spellStart"/>
      <w:r w:rsidRPr="00E81A6A">
        <w:rPr>
          <w:rFonts w:cs="David" w:hint="cs"/>
          <w:rtl/>
        </w:rPr>
        <w:t>אסטרחן</w:t>
      </w:r>
      <w:proofErr w:type="spellEnd"/>
    </w:p>
    <w:p w14:paraId="33229873" w14:textId="77777777" w:rsidR="00E81A6A" w:rsidRPr="00E81A6A" w:rsidRDefault="00E81A6A" w:rsidP="00E81A6A">
      <w:pPr>
        <w:bidi/>
        <w:jc w:val="both"/>
        <w:rPr>
          <w:rFonts w:cs="David"/>
          <w:rtl/>
        </w:rPr>
      </w:pPr>
    </w:p>
    <w:p w14:paraId="513F43F3" w14:textId="77777777" w:rsidR="00E81A6A" w:rsidRPr="00E81A6A" w:rsidRDefault="00E81A6A" w:rsidP="00E81A6A">
      <w:pPr>
        <w:tabs>
          <w:tab w:val="left" w:pos="1930"/>
        </w:tabs>
        <w:bidi/>
        <w:jc w:val="both"/>
        <w:rPr>
          <w:rFonts w:cs="David" w:hint="cs"/>
          <w:b/>
          <w:bCs/>
          <w:rtl/>
        </w:rPr>
      </w:pPr>
      <w:r w:rsidRPr="00E81A6A">
        <w:rPr>
          <w:rFonts w:cs="David"/>
          <w:b/>
          <w:bCs/>
          <w:u w:val="single"/>
          <w:rtl/>
        </w:rPr>
        <w:t>מנהלת הוועדה</w:t>
      </w:r>
      <w:r w:rsidRPr="00E81A6A">
        <w:rPr>
          <w:rFonts w:cs="David"/>
          <w:rtl/>
        </w:rPr>
        <w:t>:</w:t>
      </w:r>
      <w:r w:rsidRPr="00E81A6A">
        <w:rPr>
          <w:rFonts w:cs="David" w:hint="cs"/>
          <w:rtl/>
        </w:rPr>
        <w:tab/>
        <w:t>אתי בן-יוסף</w:t>
      </w:r>
    </w:p>
    <w:p w14:paraId="031EA8C2" w14:textId="77777777" w:rsidR="00E81A6A" w:rsidRPr="00E81A6A" w:rsidRDefault="00E81A6A" w:rsidP="00E81A6A">
      <w:pPr>
        <w:bidi/>
        <w:jc w:val="both"/>
        <w:rPr>
          <w:rFonts w:cs="David"/>
          <w:rtl/>
        </w:rPr>
      </w:pPr>
    </w:p>
    <w:p w14:paraId="4A3CC808" w14:textId="77777777" w:rsidR="00E81A6A" w:rsidRPr="00E81A6A" w:rsidRDefault="00E81A6A" w:rsidP="00E81A6A">
      <w:pPr>
        <w:tabs>
          <w:tab w:val="left" w:pos="1930"/>
        </w:tabs>
        <w:bidi/>
        <w:jc w:val="both"/>
        <w:rPr>
          <w:rFonts w:cs="David" w:hint="cs"/>
          <w:rtl/>
        </w:rPr>
      </w:pPr>
      <w:r w:rsidRPr="00E81A6A">
        <w:rPr>
          <w:rFonts w:cs="David" w:hint="cs"/>
          <w:b/>
          <w:bCs/>
          <w:u w:val="single"/>
          <w:rtl/>
        </w:rPr>
        <w:t>רשמת פרלמנטרית</w:t>
      </w:r>
      <w:r w:rsidRPr="00E81A6A">
        <w:rPr>
          <w:rFonts w:cs="David"/>
          <w:rtl/>
        </w:rPr>
        <w:t>:</w:t>
      </w:r>
      <w:r w:rsidRPr="00E81A6A">
        <w:rPr>
          <w:rFonts w:cs="David" w:hint="cs"/>
          <w:rtl/>
        </w:rPr>
        <w:tab/>
        <w:t>שלומית כהן</w:t>
      </w:r>
    </w:p>
    <w:p w14:paraId="18D2C589" w14:textId="77777777" w:rsidR="00E81A6A" w:rsidRDefault="00E81A6A" w:rsidP="00E81A6A">
      <w:pPr>
        <w:bidi/>
        <w:jc w:val="both"/>
        <w:rPr>
          <w:rFonts w:cs="David" w:hint="cs"/>
          <w:b/>
          <w:bCs/>
          <w:rtl/>
        </w:rPr>
      </w:pPr>
      <w:r w:rsidRPr="00E81A6A">
        <w:rPr>
          <w:rFonts w:cs="David"/>
          <w:b/>
          <w:bCs/>
          <w:rtl/>
        </w:rPr>
        <w:br w:type="page"/>
      </w:r>
    </w:p>
    <w:p w14:paraId="68F0CF17" w14:textId="77777777" w:rsidR="00E81A6A" w:rsidRDefault="00E81A6A" w:rsidP="00E81A6A">
      <w:pPr>
        <w:bidi/>
        <w:jc w:val="both"/>
        <w:rPr>
          <w:rFonts w:cs="David" w:hint="cs"/>
          <w:b/>
          <w:bCs/>
          <w:rtl/>
        </w:rPr>
      </w:pPr>
    </w:p>
    <w:p w14:paraId="794599A4" w14:textId="77777777" w:rsidR="00E81A6A" w:rsidRDefault="00E81A6A" w:rsidP="00E81A6A">
      <w:pPr>
        <w:bidi/>
        <w:jc w:val="both"/>
        <w:rPr>
          <w:rFonts w:cs="David" w:hint="cs"/>
          <w:b/>
          <w:bCs/>
          <w:rtl/>
        </w:rPr>
      </w:pPr>
    </w:p>
    <w:p w14:paraId="7E24252E" w14:textId="77777777" w:rsidR="00E81A6A" w:rsidRDefault="00E81A6A" w:rsidP="00E81A6A">
      <w:pPr>
        <w:bidi/>
        <w:jc w:val="both"/>
        <w:rPr>
          <w:rFonts w:cs="David" w:hint="cs"/>
          <w:b/>
          <w:bCs/>
          <w:rtl/>
        </w:rPr>
      </w:pPr>
    </w:p>
    <w:p w14:paraId="4BB3589C" w14:textId="77777777" w:rsidR="00E81A6A" w:rsidRDefault="00E81A6A" w:rsidP="00E81A6A">
      <w:pPr>
        <w:bidi/>
        <w:jc w:val="both"/>
        <w:rPr>
          <w:rFonts w:cs="David" w:hint="cs"/>
          <w:b/>
          <w:bCs/>
          <w:rtl/>
        </w:rPr>
      </w:pPr>
    </w:p>
    <w:p w14:paraId="3A5B3F19" w14:textId="77777777" w:rsidR="00E81A6A" w:rsidRPr="00E81A6A" w:rsidRDefault="00E81A6A" w:rsidP="00E81A6A">
      <w:pPr>
        <w:bidi/>
        <w:jc w:val="center"/>
        <w:rPr>
          <w:rFonts w:cs="David" w:hint="cs"/>
          <w:b/>
          <w:bCs/>
          <w:u w:val="single"/>
          <w:rtl/>
        </w:rPr>
      </w:pPr>
      <w:r w:rsidRPr="00E81A6A">
        <w:rPr>
          <w:rFonts w:cs="David" w:hint="cs"/>
          <w:b/>
          <w:bCs/>
          <w:rtl/>
        </w:rPr>
        <w:t xml:space="preserve">קביעת ועדה לדיון בהצעת חוק שירות ביטחון (הוראת שעה)(הצבת יוצאי צבא בשירות בתי </w:t>
      </w:r>
      <w:r w:rsidRPr="00E81A6A">
        <w:rPr>
          <w:rFonts w:cs="David" w:hint="cs"/>
          <w:b/>
          <w:bCs/>
          <w:u w:val="single"/>
          <w:rtl/>
        </w:rPr>
        <w:t>הסוהר)(תיקון), בתשס"ח-2008, מ/371, לשם הכנתה לקריאה שנייה ולקריאה שלישית</w:t>
      </w:r>
    </w:p>
    <w:p w14:paraId="59908789" w14:textId="77777777" w:rsidR="00E81A6A" w:rsidRDefault="00E81A6A" w:rsidP="00E81A6A">
      <w:pPr>
        <w:bidi/>
        <w:jc w:val="both"/>
        <w:rPr>
          <w:rFonts w:cs="David" w:hint="cs"/>
          <w:b/>
          <w:bCs/>
          <w:rtl/>
        </w:rPr>
      </w:pPr>
    </w:p>
    <w:p w14:paraId="18AC6A5D" w14:textId="77777777" w:rsidR="00E81A6A" w:rsidRDefault="00E81A6A" w:rsidP="00E81A6A">
      <w:pPr>
        <w:bidi/>
        <w:jc w:val="both"/>
        <w:rPr>
          <w:rFonts w:cs="David" w:hint="cs"/>
          <w:b/>
          <w:bCs/>
          <w:rtl/>
        </w:rPr>
      </w:pPr>
    </w:p>
    <w:p w14:paraId="2979323A" w14:textId="77777777" w:rsidR="00E81A6A" w:rsidRPr="00E81A6A" w:rsidRDefault="00E81A6A" w:rsidP="00E81A6A">
      <w:pPr>
        <w:bidi/>
        <w:jc w:val="both"/>
        <w:rPr>
          <w:rFonts w:cs="David" w:hint="cs"/>
          <w:b/>
          <w:bCs/>
          <w:rtl/>
        </w:rPr>
      </w:pPr>
    </w:p>
    <w:p w14:paraId="298896A4" w14:textId="77777777" w:rsidR="00E81A6A" w:rsidRPr="00E81A6A" w:rsidRDefault="00E81A6A" w:rsidP="00E81A6A">
      <w:pPr>
        <w:bidi/>
        <w:jc w:val="both"/>
        <w:rPr>
          <w:rFonts w:cs="David" w:hint="cs"/>
          <w:u w:val="single"/>
          <w:rtl/>
        </w:rPr>
      </w:pPr>
      <w:r w:rsidRPr="00E81A6A">
        <w:rPr>
          <w:rFonts w:cs="David" w:hint="cs"/>
          <w:u w:val="single"/>
          <w:rtl/>
        </w:rPr>
        <w:t xml:space="preserve">היו"ר יעקב </w:t>
      </w:r>
      <w:proofErr w:type="spellStart"/>
      <w:r w:rsidRPr="00E81A6A">
        <w:rPr>
          <w:rFonts w:cs="David" w:hint="cs"/>
          <w:u w:val="single"/>
          <w:rtl/>
        </w:rPr>
        <w:t>מרגי</w:t>
      </w:r>
      <w:proofErr w:type="spellEnd"/>
      <w:r w:rsidRPr="00E81A6A">
        <w:rPr>
          <w:rFonts w:cs="David" w:hint="cs"/>
          <w:u w:val="single"/>
          <w:rtl/>
        </w:rPr>
        <w:t>:</w:t>
      </w:r>
    </w:p>
    <w:p w14:paraId="7807D490" w14:textId="77777777" w:rsidR="00E81A6A" w:rsidRPr="00E81A6A" w:rsidRDefault="00E81A6A" w:rsidP="00E81A6A">
      <w:pPr>
        <w:bidi/>
        <w:jc w:val="both"/>
        <w:rPr>
          <w:rFonts w:cs="David" w:hint="cs"/>
          <w:rtl/>
        </w:rPr>
      </w:pPr>
    </w:p>
    <w:p w14:paraId="5F7280FC" w14:textId="77777777" w:rsidR="00E81A6A" w:rsidRPr="00E81A6A" w:rsidRDefault="00E81A6A" w:rsidP="00E81A6A">
      <w:pPr>
        <w:bidi/>
        <w:jc w:val="both"/>
        <w:rPr>
          <w:rFonts w:cs="David" w:hint="cs"/>
          <w:rtl/>
        </w:rPr>
      </w:pPr>
      <w:r w:rsidRPr="00E81A6A">
        <w:rPr>
          <w:rFonts w:cs="David" w:hint="cs"/>
          <w:rtl/>
        </w:rPr>
        <w:tab/>
        <w:t xml:space="preserve"> בוקר טוב. אני מתכבד לפתוח את ישיבת ועדת הכנסת, ישיבה מס' 224. על סדר-היום קביעת ועדה לדיון בהצעת חוק שירות ביטחון (הוראת שעה)(הצבת יוצאי צבא בשירות בתי הסוהר)(תיקון), בתשס"ח-2008, מ/371, לשם הכנתה לקריאה שנייה ולקריאה שלישית. </w:t>
      </w:r>
    </w:p>
    <w:p w14:paraId="46CB3A4F" w14:textId="77777777" w:rsidR="00E81A6A" w:rsidRPr="00E81A6A" w:rsidRDefault="00E81A6A" w:rsidP="00E81A6A">
      <w:pPr>
        <w:bidi/>
        <w:jc w:val="both"/>
        <w:rPr>
          <w:rFonts w:cs="David" w:hint="cs"/>
          <w:rtl/>
        </w:rPr>
      </w:pPr>
    </w:p>
    <w:p w14:paraId="7D88BEB7" w14:textId="77777777" w:rsidR="00E81A6A" w:rsidRPr="00E81A6A" w:rsidRDefault="00E81A6A" w:rsidP="00E81A6A">
      <w:pPr>
        <w:bidi/>
        <w:jc w:val="both"/>
        <w:rPr>
          <w:rFonts w:cs="David" w:hint="cs"/>
          <w:rtl/>
        </w:rPr>
      </w:pPr>
      <w:r w:rsidRPr="00E81A6A">
        <w:rPr>
          <w:rFonts w:cs="David" w:hint="cs"/>
          <w:rtl/>
        </w:rPr>
        <w:tab/>
        <w:t xml:space="preserve">בבקשה, אדוני. </w:t>
      </w:r>
    </w:p>
    <w:p w14:paraId="02096068" w14:textId="77777777" w:rsidR="00E81A6A" w:rsidRPr="00E81A6A" w:rsidRDefault="00E81A6A" w:rsidP="00E81A6A">
      <w:pPr>
        <w:bidi/>
        <w:jc w:val="both"/>
        <w:rPr>
          <w:rFonts w:cs="David" w:hint="cs"/>
          <w:rtl/>
        </w:rPr>
      </w:pPr>
    </w:p>
    <w:p w14:paraId="3CC414E1" w14:textId="77777777" w:rsidR="00E81A6A" w:rsidRPr="00E81A6A" w:rsidRDefault="00E81A6A" w:rsidP="00E81A6A">
      <w:pPr>
        <w:bidi/>
        <w:jc w:val="both"/>
        <w:rPr>
          <w:rFonts w:cs="David" w:hint="cs"/>
          <w:u w:val="single"/>
          <w:rtl/>
        </w:rPr>
      </w:pPr>
      <w:r w:rsidRPr="00E81A6A">
        <w:rPr>
          <w:rFonts w:cs="David" w:hint="cs"/>
          <w:u w:val="single"/>
          <w:rtl/>
        </w:rPr>
        <w:t>עו"ד יואל הדר:</w:t>
      </w:r>
    </w:p>
    <w:p w14:paraId="4961BDD4" w14:textId="77777777" w:rsidR="00E81A6A" w:rsidRPr="00E81A6A" w:rsidRDefault="00E81A6A" w:rsidP="00E81A6A">
      <w:pPr>
        <w:bidi/>
        <w:jc w:val="both"/>
        <w:rPr>
          <w:rFonts w:cs="David" w:hint="cs"/>
          <w:rtl/>
        </w:rPr>
      </w:pPr>
    </w:p>
    <w:p w14:paraId="45BC4070" w14:textId="77777777" w:rsidR="00E81A6A" w:rsidRPr="00E81A6A" w:rsidRDefault="00E81A6A" w:rsidP="00E81A6A">
      <w:pPr>
        <w:bidi/>
        <w:jc w:val="both"/>
        <w:rPr>
          <w:rFonts w:cs="David" w:hint="cs"/>
          <w:rtl/>
        </w:rPr>
      </w:pPr>
      <w:r w:rsidRPr="00E81A6A">
        <w:rPr>
          <w:rFonts w:cs="David" w:hint="cs"/>
          <w:rtl/>
        </w:rPr>
        <w:tab/>
        <w:t xml:space="preserve">כיום משרתים גם במשטרה וגם בשירות בתי הסוהר חיילים בשירות חובה. החיילים האלה משרתים שם רק בהסכמה של החיילים, אי-אפשר לכפות על מישהו לשרת בשירות בתי הסוהר או במשטרה. עקב חילוקי דעות עם הצבא לגבי הצבת החיילים במשטרה, הגענו להסכמה אתם, ובאישור הכנסת הנושא נחקק כהוראת שעה, שמאריכים את השירות של החיילים במשטרה עד ה-30 ביוני במצב הקיים. אנחנו מבקשים לשנות את המצב הקיים, וידוע לנו שלגבי המשטרה ירדו הכמויות. הוועדה שדנה בנושא של הצבת חיילים במשטרה היתה ועדה של חוץ וביטחון, שיש לה ראייה באופן כללי לגבי הצבת חיילים במשטרה. יש כמה חברי כנסת שמתנגדים לכך בכלל. </w:t>
      </w:r>
    </w:p>
    <w:p w14:paraId="6200DB08" w14:textId="77777777" w:rsidR="00E81A6A" w:rsidRPr="00E81A6A" w:rsidRDefault="00E81A6A" w:rsidP="00E81A6A">
      <w:pPr>
        <w:bidi/>
        <w:jc w:val="both"/>
        <w:rPr>
          <w:rFonts w:cs="David" w:hint="cs"/>
          <w:rtl/>
        </w:rPr>
      </w:pPr>
    </w:p>
    <w:p w14:paraId="55DFB3A5" w14:textId="77777777" w:rsidR="00E81A6A" w:rsidRPr="00E81A6A" w:rsidRDefault="00E81A6A" w:rsidP="00E81A6A">
      <w:pPr>
        <w:bidi/>
        <w:jc w:val="both"/>
        <w:rPr>
          <w:rFonts w:cs="David" w:hint="cs"/>
          <w:u w:val="single"/>
          <w:rtl/>
        </w:rPr>
      </w:pPr>
      <w:r w:rsidRPr="00E81A6A">
        <w:rPr>
          <w:rFonts w:cs="David" w:hint="cs"/>
          <w:u w:val="single"/>
          <w:rtl/>
        </w:rPr>
        <w:t>דוד רותם:</w:t>
      </w:r>
    </w:p>
    <w:p w14:paraId="01FBB6CF" w14:textId="77777777" w:rsidR="00E81A6A" w:rsidRPr="00E81A6A" w:rsidRDefault="00E81A6A" w:rsidP="00E81A6A">
      <w:pPr>
        <w:bidi/>
        <w:jc w:val="both"/>
        <w:rPr>
          <w:rFonts w:cs="David" w:hint="cs"/>
          <w:rtl/>
        </w:rPr>
      </w:pPr>
    </w:p>
    <w:p w14:paraId="30A0CBF6" w14:textId="77777777" w:rsidR="00E81A6A" w:rsidRPr="00E81A6A" w:rsidRDefault="00E81A6A" w:rsidP="00E81A6A">
      <w:pPr>
        <w:bidi/>
        <w:jc w:val="both"/>
        <w:rPr>
          <w:rFonts w:cs="David" w:hint="cs"/>
          <w:rtl/>
        </w:rPr>
      </w:pPr>
      <w:r w:rsidRPr="00E81A6A">
        <w:rPr>
          <w:rFonts w:cs="David" w:hint="cs"/>
          <w:rtl/>
        </w:rPr>
        <w:tab/>
        <w:t xml:space="preserve"> אתם מורידים את הנושא של ההסכמה?</w:t>
      </w:r>
    </w:p>
    <w:p w14:paraId="23BD6F04" w14:textId="77777777" w:rsidR="00E81A6A" w:rsidRPr="00E81A6A" w:rsidRDefault="00E81A6A" w:rsidP="00E81A6A">
      <w:pPr>
        <w:bidi/>
        <w:jc w:val="both"/>
        <w:rPr>
          <w:rFonts w:cs="David" w:hint="cs"/>
          <w:rtl/>
        </w:rPr>
      </w:pPr>
    </w:p>
    <w:p w14:paraId="3558C458" w14:textId="77777777" w:rsidR="00E81A6A" w:rsidRPr="00E81A6A" w:rsidRDefault="00E81A6A" w:rsidP="00E81A6A">
      <w:pPr>
        <w:bidi/>
        <w:jc w:val="both"/>
        <w:rPr>
          <w:rFonts w:cs="David" w:hint="cs"/>
          <w:u w:val="single"/>
          <w:rtl/>
        </w:rPr>
      </w:pPr>
      <w:r w:rsidRPr="00E81A6A">
        <w:rPr>
          <w:rFonts w:cs="David" w:hint="cs"/>
          <w:u w:val="single"/>
          <w:rtl/>
        </w:rPr>
        <w:t>עו"ד יואל הדר:</w:t>
      </w:r>
    </w:p>
    <w:p w14:paraId="29714048" w14:textId="77777777" w:rsidR="00E81A6A" w:rsidRPr="00E81A6A" w:rsidRDefault="00E81A6A" w:rsidP="00E81A6A">
      <w:pPr>
        <w:bidi/>
        <w:jc w:val="both"/>
        <w:rPr>
          <w:rFonts w:cs="David" w:hint="cs"/>
          <w:rtl/>
        </w:rPr>
      </w:pPr>
    </w:p>
    <w:p w14:paraId="78BBDB9A" w14:textId="77777777" w:rsidR="00E81A6A" w:rsidRPr="00E81A6A" w:rsidRDefault="00E81A6A" w:rsidP="00E81A6A">
      <w:pPr>
        <w:bidi/>
        <w:jc w:val="both"/>
        <w:rPr>
          <w:rFonts w:cs="David" w:hint="cs"/>
          <w:rtl/>
        </w:rPr>
      </w:pPr>
      <w:r w:rsidRPr="00E81A6A">
        <w:rPr>
          <w:rFonts w:cs="David" w:hint="cs"/>
          <w:rtl/>
        </w:rPr>
        <w:tab/>
        <w:t xml:space="preserve"> לא, היא תישאר בכל מקרה. גם מבחינה חוקית אי-אפשר בלעדיה. </w:t>
      </w:r>
    </w:p>
    <w:p w14:paraId="59E48DCB" w14:textId="77777777" w:rsidR="00E81A6A" w:rsidRPr="00E81A6A" w:rsidRDefault="00E81A6A" w:rsidP="00E81A6A">
      <w:pPr>
        <w:bidi/>
        <w:jc w:val="both"/>
        <w:rPr>
          <w:rFonts w:cs="David" w:hint="cs"/>
          <w:rtl/>
        </w:rPr>
      </w:pPr>
    </w:p>
    <w:p w14:paraId="30207F7C" w14:textId="77777777" w:rsidR="00E81A6A" w:rsidRPr="00E81A6A" w:rsidRDefault="00E81A6A" w:rsidP="00E81A6A">
      <w:pPr>
        <w:bidi/>
        <w:jc w:val="both"/>
        <w:rPr>
          <w:rFonts w:cs="David" w:hint="cs"/>
          <w:u w:val="single"/>
          <w:rtl/>
        </w:rPr>
      </w:pPr>
      <w:r w:rsidRPr="00E81A6A">
        <w:rPr>
          <w:rFonts w:cs="David" w:hint="cs"/>
          <w:u w:val="single"/>
          <w:rtl/>
        </w:rPr>
        <w:t>דוד רותם:</w:t>
      </w:r>
    </w:p>
    <w:p w14:paraId="69C7909C" w14:textId="77777777" w:rsidR="00E81A6A" w:rsidRPr="00E81A6A" w:rsidRDefault="00E81A6A" w:rsidP="00E81A6A">
      <w:pPr>
        <w:bidi/>
        <w:jc w:val="both"/>
        <w:rPr>
          <w:rFonts w:cs="David" w:hint="cs"/>
          <w:rtl/>
        </w:rPr>
      </w:pPr>
    </w:p>
    <w:p w14:paraId="2803A556" w14:textId="77777777" w:rsidR="00E81A6A" w:rsidRPr="00E81A6A" w:rsidRDefault="00E81A6A" w:rsidP="00E81A6A">
      <w:pPr>
        <w:bidi/>
        <w:jc w:val="both"/>
        <w:rPr>
          <w:rFonts w:cs="David" w:hint="cs"/>
          <w:rtl/>
        </w:rPr>
      </w:pPr>
      <w:r w:rsidRPr="00E81A6A">
        <w:rPr>
          <w:rFonts w:cs="David" w:hint="cs"/>
          <w:rtl/>
        </w:rPr>
        <w:tab/>
        <w:t xml:space="preserve"> מה השינוי שאתם רוצים?</w:t>
      </w:r>
    </w:p>
    <w:p w14:paraId="2EEAA6F7" w14:textId="77777777" w:rsidR="00E81A6A" w:rsidRPr="00E81A6A" w:rsidRDefault="00E81A6A" w:rsidP="00E81A6A">
      <w:pPr>
        <w:bidi/>
        <w:jc w:val="both"/>
        <w:rPr>
          <w:rFonts w:cs="David" w:hint="cs"/>
          <w:rtl/>
        </w:rPr>
      </w:pPr>
    </w:p>
    <w:p w14:paraId="7B141995" w14:textId="77777777" w:rsidR="00E81A6A" w:rsidRPr="00E81A6A" w:rsidRDefault="00E81A6A" w:rsidP="00E81A6A">
      <w:pPr>
        <w:bidi/>
        <w:jc w:val="both"/>
        <w:rPr>
          <w:rFonts w:cs="David" w:hint="cs"/>
          <w:u w:val="single"/>
          <w:rtl/>
        </w:rPr>
      </w:pPr>
      <w:r w:rsidRPr="00E81A6A">
        <w:rPr>
          <w:rFonts w:cs="David" w:hint="cs"/>
          <w:u w:val="single"/>
          <w:rtl/>
        </w:rPr>
        <w:t xml:space="preserve">יוחנן </w:t>
      </w:r>
      <w:proofErr w:type="spellStart"/>
      <w:r w:rsidRPr="00E81A6A">
        <w:rPr>
          <w:rFonts w:cs="David" w:hint="cs"/>
          <w:u w:val="single"/>
          <w:rtl/>
        </w:rPr>
        <w:t>פלסנר</w:t>
      </w:r>
      <w:proofErr w:type="spellEnd"/>
      <w:r w:rsidRPr="00E81A6A">
        <w:rPr>
          <w:rFonts w:cs="David" w:hint="cs"/>
          <w:u w:val="single"/>
          <w:rtl/>
        </w:rPr>
        <w:t>:</w:t>
      </w:r>
    </w:p>
    <w:p w14:paraId="4D2670C0" w14:textId="77777777" w:rsidR="00E81A6A" w:rsidRPr="00E81A6A" w:rsidRDefault="00E81A6A" w:rsidP="00E81A6A">
      <w:pPr>
        <w:bidi/>
        <w:jc w:val="both"/>
        <w:rPr>
          <w:rFonts w:cs="David" w:hint="cs"/>
          <w:rtl/>
        </w:rPr>
      </w:pPr>
    </w:p>
    <w:p w14:paraId="56C046E5" w14:textId="77777777" w:rsidR="00E81A6A" w:rsidRPr="00E81A6A" w:rsidRDefault="00E81A6A" w:rsidP="00E81A6A">
      <w:pPr>
        <w:bidi/>
        <w:jc w:val="both"/>
        <w:rPr>
          <w:rFonts w:cs="David" w:hint="cs"/>
          <w:rtl/>
        </w:rPr>
      </w:pPr>
      <w:r w:rsidRPr="00E81A6A">
        <w:rPr>
          <w:rFonts w:cs="David" w:hint="cs"/>
          <w:rtl/>
        </w:rPr>
        <w:tab/>
        <w:t xml:space="preserve"> צריך להאריך את הצו. </w:t>
      </w:r>
    </w:p>
    <w:p w14:paraId="296CB488" w14:textId="77777777" w:rsidR="00E81A6A" w:rsidRPr="00E81A6A" w:rsidRDefault="00E81A6A" w:rsidP="00E81A6A">
      <w:pPr>
        <w:bidi/>
        <w:jc w:val="both"/>
        <w:rPr>
          <w:rFonts w:cs="David" w:hint="cs"/>
          <w:rtl/>
        </w:rPr>
      </w:pPr>
    </w:p>
    <w:p w14:paraId="4A568A1D" w14:textId="77777777" w:rsidR="00E81A6A" w:rsidRPr="00E81A6A" w:rsidRDefault="00E81A6A" w:rsidP="00E81A6A">
      <w:pPr>
        <w:bidi/>
        <w:jc w:val="both"/>
        <w:rPr>
          <w:rFonts w:cs="David" w:hint="cs"/>
          <w:u w:val="single"/>
          <w:rtl/>
        </w:rPr>
      </w:pPr>
      <w:r w:rsidRPr="00E81A6A">
        <w:rPr>
          <w:rFonts w:cs="David" w:hint="cs"/>
          <w:u w:val="single"/>
          <w:rtl/>
        </w:rPr>
        <w:t>עו"ד יואל הדר:</w:t>
      </w:r>
    </w:p>
    <w:p w14:paraId="74FD6A07" w14:textId="77777777" w:rsidR="00E81A6A" w:rsidRPr="00E81A6A" w:rsidRDefault="00E81A6A" w:rsidP="00E81A6A">
      <w:pPr>
        <w:bidi/>
        <w:jc w:val="both"/>
        <w:rPr>
          <w:rFonts w:cs="David" w:hint="cs"/>
          <w:rtl/>
        </w:rPr>
      </w:pPr>
    </w:p>
    <w:p w14:paraId="38D9732C" w14:textId="77777777" w:rsidR="00E81A6A" w:rsidRPr="00E81A6A" w:rsidRDefault="00E81A6A" w:rsidP="00E81A6A">
      <w:pPr>
        <w:bidi/>
        <w:jc w:val="both"/>
        <w:rPr>
          <w:rFonts w:cs="David" w:hint="cs"/>
          <w:rtl/>
        </w:rPr>
      </w:pPr>
      <w:r w:rsidRPr="00E81A6A">
        <w:rPr>
          <w:rFonts w:cs="David" w:hint="cs"/>
          <w:rtl/>
        </w:rPr>
        <w:tab/>
        <w:t xml:space="preserve"> לגבי הסוהרים, היום החוק מאפשר לנו לשים חיילים רק בבתי-סוהר ביטחוניים. אנחנו רוצים שהם לא יהיו רק בבתי-סוהר ביטחוניים, אלא ישמרו גם על אגפים ביטחוניים בבתי-סוהר אחרים. הצבא מתנגד לזה. בעניין הת"ש למשל, יהיה חייל שייתן ת"ש לחייל, ולא סוהר ייתן ת"ש לחייל. זאת המגמה שלנו. הצבא מתנגד לעניין הזה עקב כך שיש לו מחלוקת אתנו. אנחנו מבקשים לקיים אתם דיונים ולהאריך את הוראת השעה הקיימת. עד 30 ביוני נאפס את זה עם המשטרה ונקיים דיונים עם הצבא גם לגבי המשטרה וגם לגבי השב"ס ונביא את זה לוועדת החוץ והביטחון, שאני מקווה שהיא הוועדה הנכונה, עד ה-30 ביוני. </w:t>
      </w:r>
    </w:p>
    <w:p w14:paraId="092436BB" w14:textId="77777777" w:rsidR="00E81A6A" w:rsidRPr="00E81A6A" w:rsidRDefault="00E81A6A" w:rsidP="00E81A6A">
      <w:pPr>
        <w:bidi/>
        <w:jc w:val="both"/>
        <w:rPr>
          <w:rFonts w:cs="David" w:hint="cs"/>
          <w:rtl/>
        </w:rPr>
      </w:pPr>
    </w:p>
    <w:p w14:paraId="4D544BF2" w14:textId="77777777" w:rsidR="00E81A6A" w:rsidRPr="00E81A6A" w:rsidRDefault="00E81A6A" w:rsidP="00E81A6A">
      <w:pPr>
        <w:bidi/>
        <w:jc w:val="both"/>
        <w:rPr>
          <w:rFonts w:cs="David" w:hint="cs"/>
          <w:u w:val="single"/>
          <w:rtl/>
        </w:rPr>
      </w:pPr>
      <w:r w:rsidRPr="00E81A6A">
        <w:rPr>
          <w:rFonts w:cs="David" w:hint="cs"/>
          <w:u w:val="single"/>
          <w:rtl/>
        </w:rPr>
        <w:t>דוד רותם:</w:t>
      </w:r>
    </w:p>
    <w:p w14:paraId="35F25C9B" w14:textId="77777777" w:rsidR="00E81A6A" w:rsidRPr="00E81A6A" w:rsidRDefault="00E81A6A" w:rsidP="00E81A6A">
      <w:pPr>
        <w:bidi/>
        <w:jc w:val="both"/>
        <w:rPr>
          <w:rFonts w:cs="David" w:hint="cs"/>
          <w:rtl/>
        </w:rPr>
      </w:pPr>
    </w:p>
    <w:p w14:paraId="2DD76A0C" w14:textId="77777777" w:rsidR="00E81A6A" w:rsidRPr="00E81A6A" w:rsidRDefault="00E81A6A" w:rsidP="00E81A6A">
      <w:pPr>
        <w:bidi/>
        <w:jc w:val="both"/>
        <w:rPr>
          <w:rFonts w:cs="David" w:hint="cs"/>
          <w:rtl/>
        </w:rPr>
      </w:pPr>
      <w:r w:rsidRPr="00E81A6A">
        <w:rPr>
          <w:rFonts w:cs="David" w:hint="cs"/>
          <w:rtl/>
        </w:rPr>
        <w:tab/>
        <w:t xml:space="preserve"> אנחנו עכשיו עוסקים בחוק או שאנחנו עוסקים בהארכת הוראת שעה?</w:t>
      </w:r>
    </w:p>
    <w:p w14:paraId="3C0C09A1" w14:textId="77777777" w:rsidR="00E81A6A" w:rsidRPr="00E81A6A" w:rsidRDefault="00E81A6A" w:rsidP="00E81A6A">
      <w:pPr>
        <w:bidi/>
        <w:jc w:val="both"/>
        <w:rPr>
          <w:rFonts w:cs="David" w:hint="cs"/>
          <w:rtl/>
        </w:rPr>
      </w:pPr>
    </w:p>
    <w:p w14:paraId="34DA32F7" w14:textId="77777777" w:rsidR="00E81A6A" w:rsidRPr="00E81A6A" w:rsidRDefault="00E81A6A" w:rsidP="00E81A6A">
      <w:pPr>
        <w:bidi/>
        <w:jc w:val="both"/>
        <w:rPr>
          <w:rFonts w:cs="David" w:hint="cs"/>
          <w:u w:val="single"/>
          <w:rtl/>
        </w:rPr>
      </w:pPr>
      <w:r w:rsidRPr="00E81A6A">
        <w:rPr>
          <w:rFonts w:cs="David" w:hint="cs"/>
          <w:u w:val="single"/>
          <w:rtl/>
        </w:rPr>
        <w:lastRenderedPageBreak/>
        <w:t>עו"ד יואל הדר:</w:t>
      </w:r>
    </w:p>
    <w:p w14:paraId="31E20087" w14:textId="77777777" w:rsidR="00E81A6A" w:rsidRPr="00E81A6A" w:rsidRDefault="00E81A6A" w:rsidP="00E81A6A">
      <w:pPr>
        <w:bidi/>
        <w:jc w:val="both"/>
        <w:rPr>
          <w:rFonts w:cs="David" w:hint="cs"/>
          <w:rtl/>
        </w:rPr>
      </w:pPr>
    </w:p>
    <w:p w14:paraId="463B09DE" w14:textId="77777777" w:rsidR="00E81A6A" w:rsidRPr="00E81A6A" w:rsidRDefault="00E81A6A" w:rsidP="00E81A6A">
      <w:pPr>
        <w:bidi/>
        <w:jc w:val="both"/>
        <w:rPr>
          <w:rFonts w:cs="David" w:hint="cs"/>
          <w:rtl/>
        </w:rPr>
      </w:pPr>
      <w:r w:rsidRPr="00E81A6A">
        <w:rPr>
          <w:rFonts w:cs="David" w:hint="cs"/>
          <w:rtl/>
        </w:rPr>
        <w:tab/>
        <w:t xml:space="preserve"> הארכת תוקף החוק הקיים עד ה-30 ביוני. </w:t>
      </w:r>
    </w:p>
    <w:p w14:paraId="61F666C8" w14:textId="77777777" w:rsidR="00E81A6A" w:rsidRPr="00E81A6A" w:rsidRDefault="00E81A6A" w:rsidP="00E81A6A">
      <w:pPr>
        <w:bidi/>
        <w:jc w:val="both"/>
        <w:rPr>
          <w:rFonts w:cs="David" w:hint="cs"/>
          <w:rtl/>
        </w:rPr>
      </w:pPr>
    </w:p>
    <w:p w14:paraId="44D1FE64" w14:textId="77777777" w:rsidR="00E81A6A" w:rsidRPr="00E81A6A" w:rsidRDefault="00E81A6A" w:rsidP="00E81A6A">
      <w:pPr>
        <w:bidi/>
        <w:jc w:val="both"/>
        <w:rPr>
          <w:rFonts w:cs="David" w:hint="cs"/>
          <w:u w:val="single"/>
          <w:rtl/>
        </w:rPr>
      </w:pPr>
      <w:r w:rsidRPr="00E81A6A">
        <w:rPr>
          <w:rFonts w:cs="David" w:hint="cs"/>
          <w:u w:val="single"/>
          <w:rtl/>
        </w:rPr>
        <w:t>דוד רותם:</w:t>
      </w:r>
    </w:p>
    <w:p w14:paraId="47192635" w14:textId="77777777" w:rsidR="00E81A6A" w:rsidRPr="00E81A6A" w:rsidRDefault="00E81A6A" w:rsidP="00E81A6A">
      <w:pPr>
        <w:bidi/>
        <w:jc w:val="both"/>
        <w:rPr>
          <w:rFonts w:cs="David" w:hint="cs"/>
          <w:rtl/>
        </w:rPr>
      </w:pPr>
    </w:p>
    <w:p w14:paraId="2ADB9DF7" w14:textId="77777777" w:rsidR="00E81A6A" w:rsidRPr="00E81A6A" w:rsidRDefault="00E81A6A" w:rsidP="00E81A6A">
      <w:pPr>
        <w:bidi/>
        <w:jc w:val="both"/>
        <w:rPr>
          <w:rFonts w:cs="David" w:hint="cs"/>
          <w:rtl/>
        </w:rPr>
      </w:pPr>
      <w:r w:rsidRPr="00E81A6A">
        <w:rPr>
          <w:rFonts w:cs="David" w:hint="cs"/>
          <w:rtl/>
        </w:rPr>
        <w:tab/>
        <w:t xml:space="preserve"> אתה מדבר כרגע להשאיר את המצב כמו שהוא, לא שינוי בחוק אלא הארכת הוראת שעה. עד היום באיזו ועדה נדונה הוראת השעה הזאת?</w:t>
      </w:r>
    </w:p>
    <w:p w14:paraId="4647D6FC" w14:textId="77777777" w:rsidR="00E81A6A" w:rsidRPr="00E81A6A" w:rsidRDefault="00E81A6A" w:rsidP="00E81A6A">
      <w:pPr>
        <w:bidi/>
        <w:jc w:val="both"/>
        <w:rPr>
          <w:rFonts w:cs="David" w:hint="cs"/>
          <w:rtl/>
        </w:rPr>
      </w:pPr>
    </w:p>
    <w:p w14:paraId="4D0F5B9C" w14:textId="77777777" w:rsidR="00E81A6A" w:rsidRPr="00E81A6A" w:rsidRDefault="00E81A6A" w:rsidP="00E81A6A">
      <w:pPr>
        <w:bidi/>
        <w:jc w:val="both"/>
        <w:rPr>
          <w:rFonts w:cs="David" w:hint="cs"/>
          <w:u w:val="single"/>
          <w:rtl/>
        </w:rPr>
      </w:pPr>
      <w:r w:rsidRPr="00E81A6A">
        <w:rPr>
          <w:rFonts w:cs="David" w:hint="cs"/>
          <w:u w:val="single"/>
          <w:rtl/>
        </w:rPr>
        <w:t>עו"ד יואל הדר:</w:t>
      </w:r>
    </w:p>
    <w:p w14:paraId="613A563F" w14:textId="77777777" w:rsidR="00E81A6A" w:rsidRPr="00E81A6A" w:rsidRDefault="00E81A6A" w:rsidP="00E81A6A">
      <w:pPr>
        <w:bidi/>
        <w:jc w:val="both"/>
        <w:rPr>
          <w:rFonts w:cs="David" w:hint="cs"/>
          <w:rtl/>
        </w:rPr>
      </w:pPr>
    </w:p>
    <w:p w14:paraId="160BA247" w14:textId="77777777" w:rsidR="00E81A6A" w:rsidRPr="00E81A6A" w:rsidRDefault="00E81A6A" w:rsidP="00E81A6A">
      <w:pPr>
        <w:bidi/>
        <w:jc w:val="both"/>
        <w:rPr>
          <w:rFonts w:cs="David" w:hint="cs"/>
          <w:rtl/>
        </w:rPr>
      </w:pPr>
      <w:r w:rsidRPr="00E81A6A">
        <w:rPr>
          <w:rFonts w:cs="David" w:hint="cs"/>
          <w:rtl/>
        </w:rPr>
        <w:tab/>
        <w:t xml:space="preserve"> בוועדת החוץ והביטחון. </w:t>
      </w:r>
    </w:p>
    <w:p w14:paraId="575D4D24" w14:textId="77777777" w:rsidR="00E81A6A" w:rsidRPr="00E81A6A" w:rsidRDefault="00E81A6A" w:rsidP="00E81A6A">
      <w:pPr>
        <w:bidi/>
        <w:jc w:val="both"/>
        <w:rPr>
          <w:rFonts w:cs="David" w:hint="cs"/>
          <w:rtl/>
        </w:rPr>
      </w:pPr>
    </w:p>
    <w:p w14:paraId="316545A1" w14:textId="77777777" w:rsidR="00E81A6A" w:rsidRPr="00E81A6A" w:rsidRDefault="00E81A6A" w:rsidP="00E81A6A">
      <w:pPr>
        <w:bidi/>
        <w:jc w:val="both"/>
        <w:rPr>
          <w:rFonts w:cs="David" w:hint="cs"/>
          <w:u w:val="single"/>
          <w:rtl/>
        </w:rPr>
      </w:pPr>
      <w:r w:rsidRPr="00E81A6A">
        <w:rPr>
          <w:rFonts w:cs="David" w:hint="cs"/>
          <w:u w:val="single"/>
          <w:rtl/>
        </w:rPr>
        <w:t xml:space="preserve">היו"ר יעקב </w:t>
      </w:r>
      <w:proofErr w:type="spellStart"/>
      <w:r w:rsidRPr="00E81A6A">
        <w:rPr>
          <w:rFonts w:cs="David" w:hint="cs"/>
          <w:u w:val="single"/>
          <w:rtl/>
        </w:rPr>
        <w:t>מרגי</w:t>
      </w:r>
      <w:proofErr w:type="spellEnd"/>
      <w:r w:rsidRPr="00E81A6A">
        <w:rPr>
          <w:rFonts w:cs="David" w:hint="cs"/>
          <w:u w:val="single"/>
          <w:rtl/>
        </w:rPr>
        <w:t>:</w:t>
      </w:r>
    </w:p>
    <w:p w14:paraId="152D0C61" w14:textId="77777777" w:rsidR="00E81A6A" w:rsidRPr="00E81A6A" w:rsidRDefault="00E81A6A" w:rsidP="00E81A6A">
      <w:pPr>
        <w:bidi/>
        <w:jc w:val="both"/>
        <w:rPr>
          <w:rFonts w:cs="David" w:hint="cs"/>
          <w:rtl/>
        </w:rPr>
      </w:pPr>
    </w:p>
    <w:p w14:paraId="7C40A560" w14:textId="77777777" w:rsidR="00E81A6A" w:rsidRPr="00E81A6A" w:rsidRDefault="00E81A6A" w:rsidP="00E81A6A">
      <w:pPr>
        <w:bidi/>
        <w:jc w:val="both"/>
        <w:rPr>
          <w:rFonts w:cs="David" w:hint="cs"/>
          <w:rtl/>
        </w:rPr>
      </w:pPr>
      <w:r w:rsidRPr="00E81A6A">
        <w:rPr>
          <w:rFonts w:cs="David" w:hint="cs"/>
          <w:rtl/>
        </w:rPr>
        <w:tab/>
        <w:t xml:space="preserve">תודה, אדוני. חבר הכנסת גדעון סער, בבקשה. </w:t>
      </w:r>
    </w:p>
    <w:p w14:paraId="5715404C" w14:textId="77777777" w:rsidR="00E81A6A" w:rsidRPr="00E81A6A" w:rsidRDefault="00E81A6A" w:rsidP="00E81A6A">
      <w:pPr>
        <w:bidi/>
        <w:jc w:val="both"/>
        <w:rPr>
          <w:rFonts w:cs="David" w:hint="cs"/>
          <w:rtl/>
        </w:rPr>
      </w:pPr>
    </w:p>
    <w:p w14:paraId="65507727" w14:textId="77777777" w:rsidR="00E81A6A" w:rsidRPr="00E81A6A" w:rsidRDefault="00E81A6A" w:rsidP="00E81A6A">
      <w:pPr>
        <w:bidi/>
        <w:jc w:val="both"/>
        <w:rPr>
          <w:rFonts w:cs="David" w:hint="cs"/>
          <w:u w:val="single"/>
          <w:rtl/>
        </w:rPr>
      </w:pPr>
      <w:r w:rsidRPr="00E81A6A">
        <w:rPr>
          <w:rFonts w:cs="David" w:hint="cs"/>
          <w:u w:val="single"/>
          <w:rtl/>
        </w:rPr>
        <w:t>גדעון סער:</w:t>
      </w:r>
    </w:p>
    <w:p w14:paraId="5AF80150" w14:textId="77777777" w:rsidR="00E81A6A" w:rsidRPr="00E81A6A" w:rsidRDefault="00E81A6A" w:rsidP="00E81A6A">
      <w:pPr>
        <w:bidi/>
        <w:jc w:val="both"/>
        <w:rPr>
          <w:rFonts w:cs="David" w:hint="cs"/>
          <w:u w:val="single"/>
          <w:rtl/>
        </w:rPr>
      </w:pPr>
    </w:p>
    <w:p w14:paraId="77573459" w14:textId="77777777" w:rsidR="00E81A6A" w:rsidRPr="00E81A6A" w:rsidRDefault="00E81A6A" w:rsidP="00E81A6A">
      <w:pPr>
        <w:bidi/>
        <w:jc w:val="both"/>
        <w:rPr>
          <w:rFonts w:cs="David" w:hint="cs"/>
          <w:rtl/>
        </w:rPr>
      </w:pPr>
      <w:r w:rsidRPr="00E81A6A">
        <w:rPr>
          <w:rFonts w:cs="David" w:hint="cs"/>
          <w:rtl/>
        </w:rPr>
        <w:tab/>
        <w:t xml:space="preserve"> אדוני היושב-ראש, אני חייב לומר שהתמיהות שהיו לי רק התעצמו במהלך הדיון. מסתבר ששוב המשרד לביטחון פנים חוזר לסורו ומביא לוועדת כנסת הארכה של הוראת שעה. שים לב מתי היא פגה, אדוני היושב-ראש. </w:t>
      </w:r>
    </w:p>
    <w:p w14:paraId="678035D0" w14:textId="77777777" w:rsidR="00E81A6A" w:rsidRPr="00E81A6A" w:rsidRDefault="00E81A6A" w:rsidP="00E81A6A">
      <w:pPr>
        <w:bidi/>
        <w:jc w:val="both"/>
        <w:rPr>
          <w:rFonts w:cs="David" w:hint="cs"/>
          <w:rtl/>
        </w:rPr>
      </w:pPr>
    </w:p>
    <w:p w14:paraId="3C9D5397" w14:textId="77777777" w:rsidR="00E81A6A" w:rsidRPr="00E81A6A" w:rsidRDefault="00E81A6A" w:rsidP="00E81A6A">
      <w:pPr>
        <w:bidi/>
        <w:jc w:val="both"/>
        <w:rPr>
          <w:rFonts w:cs="David"/>
          <w:rtl/>
        </w:rPr>
      </w:pPr>
      <w:r w:rsidRPr="00E81A6A">
        <w:rPr>
          <w:rFonts w:cs="David" w:hint="eastAsia"/>
          <w:u w:val="single"/>
          <w:rtl/>
        </w:rPr>
        <w:t>אורי</w:t>
      </w:r>
      <w:r w:rsidRPr="00E81A6A">
        <w:rPr>
          <w:rFonts w:cs="David"/>
          <w:u w:val="single"/>
          <w:rtl/>
        </w:rPr>
        <w:t xml:space="preserve"> אריאל:</w:t>
      </w:r>
    </w:p>
    <w:p w14:paraId="7A9C9853" w14:textId="77777777" w:rsidR="00E81A6A" w:rsidRPr="00E81A6A" w:rsidRDefault="00E81A6A" w:rsidP="00E81A6A">
      <w:pPr>
        <w:bidi/>
        <w:jc w:val="both"/>
        <w:rPr>
          <w:rFonts w:cs="David"/>
          <w:rtl/>
        </w:rPr>
      </w:pPr>
    </w:p>
    <w:p w14:paraId="648CAB80" w14:textId="77777777" w:rsidR="00E81A6A" w:rsidRPr="00E81A6A" w:rsidRDefault="00E81A6A" w:rsidP="00E81A6A">
      <w:pPr>
        <w:bidi/>
        <w:jc w:val="both"/>
        <w:rPr>
          <w:rFonts w:cs="David" w:hint="cs"/>
          <w:rtl/>
        </w:rPr>
      </w:pPr>
      <w:r w:rsidRPr="00E81A6A">
        <w:rPr>
          <w:rFonts w:cs="David"/>
          <w:rtl/>
        </w:rPr>
        <w:tab/>
      </w:r>
      <w:r w:rsidRPr="00E81A6A">
        <w:rPr>
          <w:rFonts w:cs="David" w:hint="cs"/>
          <w:rtl/>
        </w:rPr>
        <w:t xml:space="preserve"> ב-14 בפברואר 2008. </w:t>
      </w:r>
    </w:p>
    <w:p w14:paraId="039C3761" w14:textId="77777777" w:rsidR="00E81A6A" w:rsidRPr="00E81A6A" w:rsidRDefault="00E81A6A" w:rsidP="00E81A6A">
      <w:pPr>
        <w:bidi/>
        <w:jc w:val="both"/>
        <w:rPr>
          <w:rFonts w:cs="David" w:hint="cs"/>
          <w:rtl/>
        </w:rPr>
      </w:pPr>
    </w:p>
    <w:p w14:paraId="1B052A9B" w14:textId="77777777" w:rsidR="00E81A6A" w:rsidRPr="00E81A6A" w:rsidRDefault="00E81A6A" w:rsidP="00E81A6A">
      <w:pPr>
        <w:bidi/>
        <w:jc w:val="both"/>
        <w:rPr>
          <w:rFonts w:cs="David" w:hint="cs"/>
          <w:u w:val="single"/>
          <w:rtl/>
        </w:rPr>
      </w:pPr>
      <w:r w:rsidRPr="00E81A6A">
        <w:rPr>
          <w:rFonts w:cs="David" w:hint="cs"/>
          <w:u w:val="single"/>
          <w:rtl/>
        </w:rPr>
        <w:t>גדעון סער:</w:t>
      </w:r>
    </w:p>
    <w:p w14:paraId="30402FC9" w14:textId="77777777" w:rsidR="00E81A6A" w:rsidRPr="00E81A6A" w:rsidRDefault="00E81A6A" w:rsidP="00E81A6A">
      <w:pPr>
        <w:bidi/>
        <w:jc w:val="both"/>
        <w:rPr>
          <w:rFonts w:cs="David" w:hint="cs"/>
          <w:u w:val="single"/>
          <w:rtl/>
        </w:rPr>
      </w:pPr>
    </w:p>
    <w:p w14:paraId="297603B1" w14:textId="77777777" w:rsidR="00E81A6A" w:rsidRPr="00E81A6A" w:rsidRDefault="00E81A6A" w:rsidP="00E81A6A">
      <w:pPr>
        <w:bidi/>
        <w:jc w:val="both"/>
        <w:rPr>
          <w:rFonts w:cs="David" w:hint="cs"/>
          <w:rtl/>
        </w:rPr>
      </w:pPr>
      <w:r w:rsidRPr="00E81A6A">
        <w:rPr>
          <w:rFonts w:cs="David" w:hint="cs"/>
          <w:rtl/>
        </w:rPr>
        <w:tab/>
        <w:t xml:space="preserve"> אנחנו יושבים כאן, במעמד חשוב וחגיגי, ב-26 במרס, דהיינו חודש וחצי אחרי שהוראת השעה פגה. פתאום התעורר המשרד לביטחון פנים. </w:t>
      </w:r>
    </w:p>
    <w:p w14:paraId="2F7876B1" w14:textId="77777777" w:rsidR="00E81A6A" w:rsidRPr="00E81A6A" w:rsidRDefault="00E81A6A" w:rsidP="00E81A6A">
      <w:pPr>
        <w:bidi/>
        <w:jc w:val="both"/>
        <w:rPr>
          <w:rFonts w:cs="David" w:hint="cs"/>
          <w:rtl/>
        </w:rPr>
      </w:pPr>
    </w:p>
    <w:p w14:paraId="3B6E3287" w14:textId="77777777" w:rsidR="00E81A6A" w:rsidRPr="00E81A6A" w:rsidRDefault="00E81A6A" w:rsidP="00E81A6A">
      <w:pPr>
        <w:bidi/>
        <w:jc w:val="both"/>
        <w:rPr>
          <w:rFonts w:cs="David" w:hint="cs"/>
          <w:u w:val="single"/>
          <w:rtl/>
        </w:rPr>
      </w:pPr>
      <w:r w:rsidRPr="00E81A6A">
        <w:rPr>
          <w:rFonts w:cs="David" w:hint="cs"/>
          <w:u w:val="single"/>
          <w:rtl/>
        </w:rPr>
        <w:t xml:space="preserve">היו"ר יעקב </w:t>
      </w:r>
      <w:proofErr w:type="spellStart"/>
      <w:r w:rsidRPr="00E81A6A">
        <w:rPr>
          <w:rFonts w:cs="David" w:hint="cs"/>
          <w:u w:val="single"/>
          <w:rtl/>
        </w:rPr>
        <w:t>מרגי</w:t>
      </w:r>
      <w:proofErr w:type="spellEnd"/>
      <w:r w:rsidRPr="00E81A6A">
        <w:rPr>
          <w:rFonts w:cs="David" w:hint="cs"/>
          <w:u w:val="single"/>
          <w:rtl/>
        </w:rPr>
        <w:t>:</w:t>
      </w:r>
    </w:p>
    <w:p w14:paraId="0D9530CD" w14:textId="77777777" w:rsidR="00E81A6A" w:rsidRPr="00E81A6A" w:rsidRDefault="00E81A6A" w:rsidP="00E81A6A">
      <w:pPr>
        <w:bidi/>
        <w:jc w:val="both"/>
        <w:rPr>
          <w:rFonts w:cs="David" w:hint="cs"/>
          <w:rtl/>
        </w:rPr>
      </w:pPr>
    </w:p>
    <w:p w14:paraId="2F7DCE17" w14:textId="77777777" w:rsidR="00E81A6A" w:rsidRPr="00E81A6A" w:rsidRDefault="00E81A6A" w:rsidP="00E81A6A">
      <w:pPr>
        <w:bidi/>
        <w:jc w:val="both"/>
        <w:rPr>
          <w:rFonts w:cs="David" w:hint="cs"/>
          <w:rtl/>
        </w:rPr>
      </w:pPr>
      <w:r w:rsidRPr="00E81A6A">
        <w:rPr>
          <w:rFonts w:cs="David" w:hint="cs"/>
          <w:rtl/>
        </w:rPr>
        <w:tab/>
        <w:t>התמיהה שלי גדולה יותר עכשיו, איך פספסת את זה כשזה היה במליאה?</w:t>
      </w:r>
    </w:p>
    <w:p w14:paraId="085802E1" w14:textId="77777777" w:rsidR="00E81A6A" w:rsidRPr="00E81A6A" w:rsidRDefault="00E81A6A" w:rsidP="00E81A6A">
      <w:pPr>
        <w:bidi/>
        <w:jc w:val="both"/>
        <w:rPr>
          <w:rFonts w:cs="David" w:hint="cs"/>
          <w:rtl/>
        </w:rPr>
      </w:pPr>
    </w:p>
    <w:p w14:paraId="33731FE5" w14:textId="77777777" w:rsidR="00E81A6A" w:rsidRPr="00E81A6A" w:rsidRDefault="00E81A6A" w:rsidP="00E81A6A">
      <w:pPr>
        <w:bidi/>
        <w:jc w:val="both"/>
        <w:rPr>
          <w:rFonts w:cs="David" w:hint="cs"/>
          <w:u w:val="single"/>
          <w:rtl/>
        </w:rPr>
      </w:pPr>
      <w:r w:rsidRPr="00E81A6A">
        <w:rPr>
          <w:rFonts w:cs="David" w:hint="cs"/>
          <w:u w:val="single"/>
          <w:rtl/>
        </w:rPr>
        <w:t>גדעון סער:</w:t>
      </w:r>
    </w:p>
    <w:p w14:paraId="629B69D5" w14:textId="77777777" w:rsidR="00E81A6A" w:rsidRPr="00E81A6A" w:rsidRDefault="00E81A6A" w:rsidP="00E81A6A">
      <w:pPr>
        <w:bidi/>
        <w:jc w:val="both"/>
        <w:rPr>
          <w:rFonts w:cs="David" w:hint="cs"/>
          <w:u w:val="single"/>
          <w:rtl/>
        </w:rPr>
      </w:pPr>
    </w:p>
    <w:p w14:paraId="7F3801D1" w14:textId="77777777" w:rsidR="00E81A6A" w:rsidRPr="00E81A6A" w:rsidRDefault="00E81A6A" w:rsidP="00E81A6A">
      <w:pPr>
        <w:bidi/>
        <w:jc w:val="both"/>
        <w:rPr>
          <w:rFonts w:cs="David" w:hint="cs"/>
          <w:rtl/>
        </w:rPr>
      </w:pPr>
      <w:r w:rsidRPr="00E81A6A">
        <w:rPr>
          <w:rFonts w:cs="David" w:hint="cs"/>
          <w:rtl/>
        </w:rPr>
        <w:tab/>
        <w:t xml:space="preserve"> חבר הכנסת ריבלין ייצג אותי. </w:t>
      </w:r>
    </w:p>
    <w:p w14:paraId="22AAAF48" w14:textId="77777777" w:rsidR="00E81A6A" w:rsidRPr="00E81A6A" w:rsidRDefault="00E81A6A" w:rsidP="00E81A6A">
      <w:pPr>
        <w:bidi/>
        <w:jc w:val="both"/>
        <w:rPr>
          <w:rFonts w:cs="David" w:hint="cs"/>
          <w:rtl/>
        </w:rPr>
      </w:pPr>
    </w:p>
    <w:p w14:paraId="0913167B" w14:textId="77777777" w:rsidR="00E81A6A" w:rsidRPr="00E81A6A" w:rsidRDefault="00E81A6A" w:rsidP="00E81A6A">
      <w:pPr>
        <w:bidi/>
        <w:jc w:val="both"/>
        <w:rPr>
          <w:rFonts w:cs="David"/>
          <w:rtl/>
        </w:rPr>
      </w:pPr>
      <w:r w:rsidRPr="00E81A6A">
        <w:rPr>
          <w:rFonts w:cs="David" w:hint="eastAsia"/>
          <w:u w:val="single"/>
          <w:rtl/>
        </w:rPr>
        <w:t>אורי</w:t>
      </w:r>
      <w:r w:rsidRPr="00E81A6A">
        <w:rPr>
          <w:rFonts w:cs="David"/>
          <w:u w:val="single"/>
          <w:rtl/>
        </w:rPr>
        <w:t xml:space="preserve"> אריאל:</w:t>
      </w:r>
    </w:p>
    <w:p w14:paraId="3C521E70" w14:textId="77777777" w:rsidR="00E81A6A" w:rsidRPr="00E81A6A" w:rsidRDefault="00E81A6A" w:rsidP="00E81A6A">
      <w:pPr>
        <w:bidi/>
        <w:jc w:val="both"/>
        <w:rPr>
          <w:rFonts w:cs="David"/>
          <w:rtl/>
        </w:rPr>
      </w:pPr>
    </w:p>
    <w:p w14:paraId="3566798B" w14:textId="77777777" w:rsidR="00E81A6A" w:rsidRPr="00E81A6A" w:rsidRDefault="00E81A6A" w:rsidP="00E81A6A">
      <w:pPr>
        <w:bidi/>
        <w:jc w:val="both"/>
        <w:rPr>
          <w:rFonts w:cs="David" w:hint="cs"/>
          <w:rtl/>
        </w:rPr>
      </w:pPr>
      <w:r w:rsidRPr="00E81A6A">
        <w:rPr>
          <w:rFonts w:cs="David"/>
          <w:rtl/>
        </w:rPr>
        <w:tab/>
      </w:r>
      <w:r w:rsidRPr="00E81A6A">
        <w:rPr>
          <w:rFonts w:cs="David" w:hint="cs"/>
          <w:rtl/>
        </w:rPr>
        <w:t xml:space="preserve"> אדוני היושב-ראש, אני העליתי את זה. </w:t>
      </w:r>
    </w:p>
    <w:p w14:paraId="37518E95" w14:textId="77777777" w:rsidR="00E81A6A" w:rsidRPr="00E81A6A" w:rsidRDefault="00E81A6A" w:rsidP="00E81A6A">
      <w:pPr>
        <w:bidi/>
        <w:jc w:val="both"/>
        <w:rPr>
          <w:rFonts w:cs="David" w:hint="cs"/>
          <w:rtl/>
        </w:rPr>
      </w:pPr>
    </w:p>
    <w:p w14:paraId="4ED7AFBD" w14:textId="77777777" w:rsidR="00E81A6A" w:rsidRPr="00E81A6A" w:rsidRDefault="00E81A6A" w:rsidP="00E81A6A">
      <w:pPr>
        <w:bidi/>
        <w:jc w:val="both"/>
        <w:rPr>
          <w:rFonts w:cs="David" w:hint="cs"/>
          <w:u w:val="single"/>
          <w:rtl/>
        </w:rPr>
      </w:pPr>
      <w:r w:rsidRPr="00E81A6A">
        <w:rPr>
          <w:rFonts w:cs="David" w:hint="cs"/>
          <w:u w:val="single"/>
          <w:rtl/>
        </w:rPr>
        <w:t>דוד רותם:</w:t>
      </w:r>
    </w:p>
    <w:p w14:paraId="437DB5AF" w14:textId="77777777" w:rsidR="00E81A6A" w:rsidRPr="00E81A6A" w:rsidRDefault="00E81A6A" w:rsidP="00E81A6A">
      <w:pPr>
        <w:bidi/>
        <w:jc w:val="both"/>
        <w:rPr>
          <w:rFonts w:cs="David" w:hint="cs"/>
          <w:rtl/>
        </w:rPr>
      </w:pPr>
    </w:p>
    <w:p w14:paraId="48AFD41D" w14:textId="77777777" w:rsidR="00E81A6A" w:rsidRPr="00E81A6A" w:rsidRDefault="00E81A6A" w:rsidP="00E81A6A">
      <w:pPr>
        <w:bidi/>
        <w:jc w:val="both"/>
        <w:rPr>
          <w:rFonts w:cs="David" w:hint="cs"/>
          <w:rtl/>
        </w:rPr>
      </w:pPr>
      <w:r w:rsidRPr="00E81A6A">
        <w:rPr>
          <w:rFonts w:cs="David" w:hint="cs"/>
          <w:rtl/>
        </w:rPr>
        <w:tab/>
        <w:t xml:space="preserve"> אני מתפלא על חבר הכנסת גדעון סער. הרבנות הראשית נעלמה לה, ולא שמתם לב. </w:t>
      </w:r>
    </w:p>
    <w:p w14:paraId="1C6938B3" w14:textId="77777777" w:rsidR="00E81A6A" w:rsidRPr="00E81A6A" w:rsidRDefault="00E81A6A" w:rsidP="00E81A6A">
      <w:pPr>
        <w:bidi/>
        <w:jc w:val="both"/>
        <w:rPr>
          <w:rFonts w:cs="David" w:hint="cs"/>
          <w:rtl/>
        </w:rPr>
      </w:pPr>
    </w:p>
    <w:p w14:paraId="0BB0EE8B" w14:textId="77777777" w:rsidR="00E81A6A" w:rsidRPr="00E81A6A" w:rsidRDefault="00E81A6A" w:rsidP="00E81A6A">
      <w:pPr>
        <w:bidi/>
        <w:jc w:val="both"/>
        <w:rPr>
          <w:rFonts w:cs="David"/>
          <w:rtl/>
        </w:rPr>
      </w:pPr>
      <w:r w:rsidRPr="00E81A6A">
        <w:rPr>
          <w:rFonts w:cs="David" w:hint="eastAsia"/>
          <w:u w:val="single"/>
          <w:rtl/>
        </w:rPr>
        <w:t>אורי</w:t>
      </w:r>
      <w:r w:rsidRPr="00E81A6A">
        <w:rPr>
          <w:rFonts w:cs="David"/>
          <w:u w:val="single"/>
          <w:rtl/>
        </w:rPr>
        <w:t xml:space="preserve"> אריאל:</w:t>
      </w:r>
    </w:p>
    <w:p w14:paraId="1DBBF0DD" w14:textId="77777777" w:rsidR="00E81A6A" w:rsidRPr="00E81A6A" w:rsidRDefault="00E81A6A" w:rsidP="00E81A6A">
      <w:pPr>
        <w:bidi/>
        <w:jc w:val="both"/>
        <w:rPr>
          <w:rFonts w:cs="David"/>
          <w:rtl/>
        </w:rPr>
      </w:pPr>
    </w:p>
    <w:p w14:paraId="4E1401C3" w14:textId="77777777" w:rsidR="00E81A6A" w:rsidRPr="00E81A6A" w:rsidRDefault="00E81A6A" w:rsidP="00E81A6A">
      <w:pPr>
        <w:bidi/>
        <w:jc w:val="both"/>
        <w:rPr>
          <w:rFonts w:cs="David" w:hint="cs"/>
          <w:rtl/>
        </w:rPr>
      </w:pPr>
      <w:r w:rsidRPr="00E81A6A">
        <w:rPr>
          <w:rFonts w:cs="David"/>
          <w:rtl/>
        </w:rPr>
        <w:tab/>
      </w:r>
      <w:r w:rsidRPr="00E81A6A">
        <w:rPr>
          <w:rFonts w:cs="David" w:hint="cs"/>
          <w:rtl/>
        </w:rPr>
        <w:t xml:space="preserve"> שמנו לב. </w:t>
      </w:r>
    </w:p>
    <w:p w14:paraId="70946782" w14:textId="77777777" w:rsidR="00E81A6A" w:rsidRPr="00E81A6A" w:rsidRDefault="00E81A6A" w:rsidP="00E81A6A">
      <w:pPr>
        <w:bidi/>
        <w:jc w:val="both"/>
        <w:rPr>
          <w:rFonts w:cs="David" w:hint="cs"/>
          <w:rtl/>
        </w:rPr>
      </w:pPr>
    </w:p>
    <w:p w14:paraId="0853E5FC" w14:textId="77777777" w:rsidR="00E81A6A" w:rsidRPr="00E81A6A" w:rsidRDefault="00E81A6A" w:rsidP="00E81A6A">
      <w:pPr>
        <w:bidi/>
        <w:jc w:val="both"/>
        <w:rPr>
          <w:rFonts w:cs="David" w:hint="cs"/>
          <w:u w:val="single"/>
          <w:rtl/>
        </w:rPr>
      </w:pPr>
      <w:r w:rsidRPr="00E81A6A">
        <w:rPr>
          <w:rFonts w:cs="David" w:hint="cs"/>
          <w:u w:val="single"/>
          <w:rtl/>
        </w:rPr>
        <w:t>גדעון סער:</w:t>
      </w:r>
    </w:p>
    <w:p w14:paraId="15AA9C7D" w14:textId="77777777" w:rsidR="00E81A6A" w:rsidRPr="00E81A6A" w:rsidRDefault="00E81A6A" w:rsidP="00E81A6A">
      <w:pPr>
        <w:bidi/>
        <w:jc w:val="both"/>
        <w:rPr>
          <w:rFonts w:cs="David" w:hint="cs"/>
          <w:u w:val="single"/>
          <w:rtl/>
        </w:rPr>
      </w:pPr>
    </w:p>
    <w:p w14:paraId="4D4213C4" w14:textId="77777777" w:rsidR="00E81A6A" w:rsidRPr="00E81A6A" w:rsidRDefault="00E81A6A" w:rsidP="00E81A6A">
      <w:pPr>
        <w:bidi/>
        <w:jc w:val="both"/>
        <w:rPr>
          <w:rFonts w:cs="David" w:hint="cs"/>
          <w:rtl/>
        </w:rPr>
      </w:pPr>
      <w:r w:rsidRPr="00E81A6A">
        <w:rPr>
          <w:rFonts w:cs="David" w:hint="cs"/>
          <w:rtl/>
        </w:rPr>
        <w:tab/>
        <w:t xml:space="preserve"> הרבנות הראשית זאת אובססיה שלך, לא שלי. אני אומר בתור מי שהוא בעד הרבנות אבל נגד הממשלה, שבלתי סביר לבקש אחרי חודש וחצי הארכת הוראת השעה עד ל-30 ביוני. זאת אומרת, עד שהחוק הזה יחוקק אולי יהיה לו תוקף לשלושה חודשים. בא המשרד לביטחון פנים בנושא שהמגרש הביתי שלו הוא </w:t>
      </w:r>
      <w:smartTag w:uri="urn:schemas-microsoft-com:office:smarttags" w:element="PersonName">
        <w:r w:rsidRPr="00E81A6A">
          <w:rPr>
            <w:rFonts w:cs="David" w:hint="cs"/>
            <w:rtl/>
          </w:rPr>
          <w:t>ועדת הפנים</w:t>
        </w:r>
      </w:smartTag>
      <w:r w:rsidRPr="00E81A6A">
        <w:rPr>
          <w:rFonts w:cs="David" w:hint="cs"/>
          <w:rtl/>
        </w:rPr>
        <w:t xml:space="preserve"> של הכנסת, והוא רוצה לבטל את </w:t>
      </w:r>
      <w:smartTag w:uri="urn:schemas-microsoft-com:office:smarttags" w:element="PersonName">
        <w:r w:rsidRPr="00E81A6A">
          <w:rPr>
            <w:rFonts w:cs="David" w:hint="cs"/>
            <w:rtl/>
          </w:rPr>
          <w:t>ועדת הפנים</w:t>
        </w:r>
      </w:smartTag>
      <w:r w:rsidRPr="00E81A6A">
        <w:rPr>
          <w:rFonts w:cs="David" w:hint="cs"/>
          <w:rtl/>
        </w:rPr>
        <w:t xml:space="preserve">. על שום מה ולמה? האם חבר הכנסת </w:t>
      </w:r>
      <w:proofErr w:type="spellStart"/>
      <w:r w:rsidRPr="00E81A6A">
        <w:rPr>
          <w:rFonts w:cs="David" w:hint="cs"/>
          <w:rtl/>
        </w:rPr>
        <w:t>פינס</w:t>
      </w:r>
      <w:proofErr w:type="spellEnd"/>
      <w:r w:rsidRPr="00E81A6A">
        <w:rPr>
          <w:rFonts w:cs="David" w:hint="cs"/>
          <w:rtl/>
        </w:rPr>
        <w:t xml:space="preserve"> לא יבין את העניין הזה? הוא לא יוכל לדון בעניין הזה? לכן, אדוני היושב-ראש, עושים שימוש בחיילים למשימות שהן לא משימות צבאיות מובהקות, זה ויכוח חשוב שצריך לנהל אותו לגופו. כאשר הם אמורים להיות מופעלים בשירות בתי הסוהר, הקובע היא המסגרת שמתחתיה הם אמורים להיות, ולכן זה נושא שאמור להידון בו</w:t>
      </w:r>
      <w:smartTag w:uri="urn:schemas-microsoft-com:office:smarttags" w:element="PersonName">
        <w:r w:rsidRPr="00E81A6A">
          <w:rPr>
            <w:rFonts w:cs="David" w:hint="cs"/>
            <w:rtl/>
          </w:rPr>
          <w:t>ועדת הפנים</w:t>
        </w:r>
      </w:smartTag>
      <w:r w:rsidRPr="00E81A6A">
        <w:rPr>
          <w:rFonts w:cs="David" w:hint="cs"/>
          <w:rtl/>
        </w:rPr>
        <w:t xml:space="preserve"> של הכנסת. </w:t>
      </w:r>
    </w:p>
    <w:p w14:paraId="7AFD346B" w14:textId="77777777" w:rsidR="00E81A6A" w:rsidRPr="00E81A6A" w:rsidRDefault="00E81A6A" w:rsidP="00E81A6A">
      <w:pPr>
        <w:bidi/>
        <w:jc w:val="both"/>
        <w:rPr>
          <w:rFonts w:cs="David" w:hint="cs"/>
          <w:rtl/>
        </w:rPr>
      </w:pPr>
    </w:p>
    <w:p w14:paraId="5ED0F47D" w14:textId="77777777" w:rsidR="00E81A6A" w:rsidRPr="00E81A6A" w:rsidRDefault="00E81A6A" w:rsidP="00E81A6A">
      <w:pPr>
        <w:bidi/>
        <w:jc w:val="both"/>
        <w:rPr>
          <w:rFonts w:cs="David" w:hint="cs"/>
          <w:u w:val="single"/>
          <w:rtl/>
        </w:rPr>
      </w:pPr>
      <w:r w:rsidRPr="00E81A6A">
        <w:rPr>
          <w:rFonts w:cs="David" w:hint="cs"/>
          <w:u w:val="single"/>
          <w:rtl/>
        </w:rPr>
        <w:t>עו"ד יואל הדר:</w:t>
      </w:r>
    </w:p>
    <w:p w14:paraId="114056ED" w14:textId="77777777" w:rsidR="00E81A6A" w:rsidRPr="00E81A6A" w:rsidRDefault="00E81A6A" w:rsidP="00E81A6A">
      <w:pPr>
        <w:bidi/>
        <w:jc w:val="both"/>
        <w:rPr>
          <w:rFonts w:cs="David" w:hint="cs"/>
          <w:rtl/>
        </w:rPr>
      </w:pPr>
    </w:p>
    <w:p w14:paraId="6C536AB5" w14:textId="77777777" w:rsidR="00E81A6A" w:rsidRPr="00E81A6A" w:rsidRDefault="00E81A6A" w:rsidP="00E81A6A">
      <w:pPr>
        <w:bidi/>
        <w:jc w:val="both"/>
        <w:rPr>
          <w:rFonts w:cs="David" w:hint="cs"/>
          <w:rtl/>
        </w:rPr>
      </w:pPr>
      <w:r w:rsidRPr="00E81A6A">
        <w:rPr>
          <w:rFonts w:cs="David" w:hint="cs"/>
          <w:rtl/>
        </w:rPr>
        <w:tab/>
        <w:t xml:space="preserve"> משרד הביטחון הגיש את החוק הזה, לא אנחנו. </w:t>
      </w:r>
    </w:p>
    <w:p w14:paraId="57318CD3" w14:textId="77777777" w:rsidR="00E81A6A" w:rsidRPr="00E81A6A" w:rsidRDefault="00E81A6A" w:rsidP="00E81A6A">
      <w:pPr>
        <w:bidi/>
        <w:jc w:val="both"/>
        <w:rPr>
          <w:rFonts w:cs="David" w:hint="cs"/>
          <w:rtl/>
        </w:rPr>
      </w:pPr>
    </w:p>
    <w:p w14:paraId="22F46A39" w14:textId="77777777" w:rsidR="00E81A6A" w:rsidRPr="00E81A6A" w:rsidRDefault="00E81A6A" w:rsidP="00E81A6A">
      <w:pPr>
        <w:bidi/>
        <w:jc w:val="both"/>
        <w:rPr>
          <w:rFonts w:cs="David"/>
          <w:rtl/>
        </w:rPr>
      </w:pPr>
      <w:r w:rsidRPr="00E81A6A">
        <w:rPr>
          <w:rFonts w:cs="David" w:hint="eastAsia"/>
          <w:u w:val="single"/>
          <w:rtl/>
        </w:rPr>
        <w:t>אורי</w:t>
      </w:r>
      <w:r w:rsidRPr="00E81A6A">
        <w:rPr>
          <w:rFonts w:cs="David"/>
          <w:u w:val="single"/>
          <w:rtl/>
        </w:rPr>
        <w:t xml:space="preserve"> אריאל:</w:t>
      </w:r>
    </w:p>
    <w:p w14:paraId="159BD1F2" w14:textId="77777777" w:rsidR="00E81A6A" w:rsidRPr="00E81A6A" w:rsidRDefault="00E81A6A" w:rsidP="00E81A6A">
      <w:pPr>
        <w:bidi/>
        <w:jc w:val="both"/>
        <w:rPr>
          <w:rFonts w:cs="David"/>
          <w:rtl/>
        </w:rPr>
      </w:pPr>
    </w:p>
    <w:p w14:paraId="15D1DE19" w14:textId="77777777" w:rsidR="00E81A6A" w:rsidRPr="00E81A6A" w:rsidRDefault="00E81A6A" w:rsidP="00E81A6A">
      <w:pPr>
        <w:bidi/>
        <w:jc w:val="both"/>
        <w:rPr>
          <w:rFonts w:cs="David" w:hint="cs"/>
          <w:rtl/>
        </w:rPr>
      </w:pPr>
      <w:r w:rsidRPr="00E81A6A">
        <w:rPr>
          <w:rFonts w:cs="David"/>
          <w:rtl/>
        </w:rPr>
        <w:tab/>
      </w:r>
      <w:r w:rsidRPr="00E81A6A">
        <w:rPr>
          <w:rFonts w:cs="David" w:hint="cs"/>
          <w:rtl/>
        </w:rPr>
        <w:t xml:space="preserve"> את דעתי על החוק הזה אמרתי, ועל האיחור. זה שהמשרד לביטחון פנים חושב שילדינו הפכו להיות חברה לכוח-אדם לסוהרים ולכל מיני </w:t>
      </w:r>
      <w:proofErr w:type="spellStart"/>
      <w:r w:rsidRPr="00E81A6A">
        <w:rPr>
          <w:rFonts w:cs="David" w:hint="cs"/>
          <w:rtl/>
        </w:rPr>
        <w:t>בוקי</w:t>
      </w:r>
      <w:proofErr w:type="spellEnd"/>
      <w:r w:rsidRPr="00E81A6A">
        <w:rPr>
          <w:rFonts w:cs="David" w:hint="cs"/>
          <w:rtl/>
        </w:rPr>
        <w:t>-</w:t>
      </w:r>
      <w:proofErr w:type="spellStart"/>
      <w:r w:rsidRPr="00E81A6A">
        <w:rPr>
          <w:rFonts w:cs="David" w:hint="cs"/>
          <w:rtl/>
        </w:rPr>
        <w:t>סרוקי</w:t>
      </w:r>
      <w:proofErr w:type="spellEnd"/>
      <w:r w:rsidRPr="00E81A6A">
        <w:rPr>
          <w:rFonts w:cs="David" w:hint="cs"/>
          <w:rtl/>
        </w:rPr>
        <w:t xml:space="preserve">, זאת בעיה שלו. המקום המתאים לדון בנושא הזה הוא </w:t>
      </w:r>
      <w:smartTag w:uri="urn:schemas-microsoft-com:office:smarttags" w:element="PersonName">
        <w:r w:rsidRPr="00E81A6A">
          <w:rPr>
            <w:rFonts w:cs="David" w:hint="cs"/>
            <w:rtl/>
          </w:rPr>
          <w:t>ועדת הפנים</w:t>
        </w:r>
      </w:smartTag>
      <w:r w:rsidRPr="00E81A6A">
        <w:rPr>
          <w:rFonts w:cs="David" w:hint="cs"/>
          <w:rtl/>
        </w:rPr>
        <w:t xml:space="preserve">. אלה דברים פשוטים וברורים. הניסיון להעביר את זה לוועדת החוץ והביטחון, שגם איננה מזמינה את שאר חברי הכנסת, וועדות אחרות הן פתוחות אוטומטית, יכול ליצור בעיה. </w:t>
      </w:r>
    </w:p>
    <w:p w14:paraId="2F422CDD" w14:textId="77777777" w:rsidR="00E81A6A" w:rsidRPr="00E81A6A" w:rsidRDefault="00E81A6A" w:rsidP="00E81A6A">
      <w:pPr>
        <w:bidi/>
        <w:jc w:val="both"/>
        <w:rPr>
          <w:rFonts w:cs="David" w:hint="cs"/>
          <w:rtl/>
        </w:rPr>
      </w:pPr>
    </w:p>
    <w:p w14:paraId="18BFF494" w14:textId="77777777" w:rsidR="00E81A6A" w:rsidRPr="00E81A6A" w:rsidRDefault="00E81A6A" w:rsidP="00E81A6A">
      <w:pPr>
        <w:bidi/>
        <w:jc w:val="both"/>
        <w:rPr>
          <w:rFonts w:cs="David" w:hint="cs"/>
          <w:u w:val="single"/>
          <w:rtl/>
        </w:rPr>
      </w:pPr>
      <w:r w:rsidRPr="00E81A6A">
        <w:rPr>
          <w:rFonts w:cs="David" w:hint="cs"/>
          <w:u w:val="single"/>
          <w:rtl/>
        </w:rPr>
        <w:t xml:space="preserve">היו"ר יעקב </w:t>
      </w:r>
      <w:proofErr w:type="spellStart"/>
      <w:r w:rsidRPr="00E81A6A">
        <w:rPr>
          <w:rFonts w:cs="David" w:hint="cs"/>
          <w:u w:val="single"/>
          <w:rtl/>
        </w:rPr>
        <w:t>מרגי</w:t>
      </w:r>
      <w:proofErr w:type="spellEnd"/>
      <w:r w:rsidRPr="00E81A6A">
        <w:rPr>
          <w:rFonts w:cs="David" w:hint="cs"/>
          <w:u w:val="single"/>
          <w:rtl/>
        </w:rPr>
        <w:t>:</w:t>
      </w:r>
    </w:p>
    <w:p w14:paraId="17168086" w14:textId="77777777" w:rsidR="00E81A6A" w:rsidRPr="00E81A6A" w:rsidRDefault="00E81A6A" w:rsidP="00E81A6A">
      <w:pPr>
        <w:bidi/>
        <w:jc w:val="both"/>
        <w:rPr>
          <w:rFonts w:cs="David" w:hint="cs"/>
          <w:rtl/>
        </w:rPr>
      </w:pPr>
    </w:p>
    <w:p w14:paraId="554D5558" w14:textId="77777777" w:rsidR="00E81A6A" w:rsidRPr="00E81A6A" w:rsidRDefault="00E81A6A" w:rsidP="00E81A6A">
      <w:pPr>
        <w:bidi/>
        <w:jc w:val="both"/>
        <w:rPr>
          <w:rFonts w:cs="David" w:hint="cs"/>
          <w:rtl/>
        </w:rPr>
      </w:pPr>
      <w:r w:rsidRPr="00E81A6A">
        <w:rPr>
          <w:rFonts w:cs="David" w:hint="cs"/>
          <w:rtl/>
        </w:rPr>
        <w:tab/>
        <w:t xml:space="preserve">זאת טענה שהיא נכונה לכל נושא. </w:t>
      </w:r>
    </w:p>
    <w:p w14:paraId="12CFE172" w14:textId="77777777" w:rsidR="00E81A6A" w:rsidRPr="00E81A6A" w:rsidRDefault="00E81A6A" w:rsidP="00E81A6A">
      <w:pPr>
        <w:bidi/>
        <w:jc w:val="both"/>
        <w:rPr>
          <w:rFonts w:cs="David" w:hint="cs"/>
          <w:rtl/>
        </w:rPr>
      </w:pPr>
    </w:p>
    <w:p w14:paraId="4C088909" w14:textId="77777777" w:rsidR="00E81A6A" w:rsidRPr="00E81A6A" w:rsidRDefault="00E81A6A" w:rsidP="00E81A6A">
      <w:pPr>
        <w:bidi/>
        <w:jc w:val="both"/>
        <w:rPr>
          <w:rFonts w:cs="David"/>
          <w:rtl/>
        </w:rPr>
      </w:pPr>
      <w:r w:rsidRPr="00E81A6A">
        <w:rPr>
          <w:rFonts w:cs="David" w:hint="eastAsia"/>
          <w:u w:val="single"/>
          <w:rtl/>
        </w:rPr>
        <w:t>אורי</w:t>
      </w:r>
      <w:r w:rsidRPr="00E81A6A">
        <w:rPr>
          <w:rFonts w:cs="David"/>
          <w:u w:val="single"/>
          <w:rtl/>
        </w:rPr>
        <w:t xml:space="preserve"> אריאל:</w:t>
      </w:r>
    </w:p>
    <w:p w14:paraId="7E7E0811" w14:textId="77777777" w:rsidR="00E81A6A" w:rsidRPr="00E81A6A" w:rsidRDefault="00E81A6A" w:rsidP="00E81A6A">
      <w:pPr>
        <w:bidi/>
        <w:jc w:val="both"/>
        <w:rPr>
          <w:rFonts w:cs="David"/>
          <w:rtl/>
        </w:rPr>
      </w:pPr>
    </w:p>
    <w:p w14:paraId="4408604C" w14:textId="77777777" w:rsidR="00E81A6A" w:rsidRPr="00E81A6A" w:rsidRDefault="00E81A6A" w:rsidP="00E81A6A">
      <w:pPr>
        <w:bidi/>
        <w:jc w:val="both"/>
        <w:rPr>
          <w:rFonts w:cs="David" w:hint="cs"/>
          <w:rtl/>
        </w:rPr>
      </w:pPr>
      <w:r w:rsidRPr="00E81A6A">
        <w:rPr>
          <w:rFonts w:cs="David"/>
          <w:rtl/>
        </w:rPr>
        <w:tab/>
      </w:r>
      <w:r w:rsidRPr="00E81A6A">
        <w:rPr>
          <w:rFonts w:cs="David" w:hint="cs"/>
          <w:rtl/>
        </w:rPr>
        <w:t xml:space="preserve"> אני אומר את זה, כי אני אישית למשל רוצה להשתתף בדיון. </w:t>
      </w:r>
    </w:p>
    <w:p w14:paraId="106321A6" w14:textId="77777777" w:rsidR="00E81A6A" w:rsidRPr="00E81A6A" w:rsidRDefault="00E81A6A" w:rsidP="00E81A6A">
      <w:pPr>
        <w:bidi/>
        <w:jc w:val="both"/>
        <w:rPr>
          <w:rFonts w:cs="David" w:hint="cs"/>
          <w:rtl/>
        </w:rPr>
      </w:pPr>
    </w:p>
    <w:p w14:paraId="460E8F35" w14:textId="77777777" w:rsidR="00E81A6A" w:rsidRPr="00E81A6A" w:rsidRDefault="00E81A6A" w:rsidP="00E81A6A">
      <w:pPr>
        <w:bidi/>
        <w:jc w:val="both"/>
        <w:rPr>
          <w:rFonts w:cs="David" w:hint="cs"/>
          <w:u w:val="single"/>
          <w:rtl/>
        </w:rPr>
      </w:pPr>
      <w:r w:rsidRPr="00E81A6A">
        <w:rPr>
          <w:rFonts w:cs="David" w:hint="cs"/>
          <w:u w:val="single"/>
          <w:rtl/>
        </w:rPr>
        <w:t xml:space="preserve">היו"ר יעקב </w:t>
      </w:r>
      <w:proofErr w:type="spellStart"/>
      <w:r w:rsidRPr="00E81A6A">
        <w:rPr>
          <w:rFonts w:cs="David" w:hint="cs"/>
          <w:u w:val="single"/>
          <w:rtl/>
        </w:rPr>
        <w:t>מרגי</w:t>
      </w:r>
      <w:proofErr w:type="spellEnd"/>
      <w:r w:rsidRPr="00E81A6A">
        <w:rPr>
          <w:rFonts w:cs="David" w:hint="cs"/>
          <w:u w:val="single"/>
          <w:rtl/>
        </w:rPr>
        <w:t>:</w:t>
      </w:r>
    </w:p>
    <w:p w14:paraId="3798BD0B" w14:textId="77777777" w:rsidR="00E81A6A" w:rsidRPr="00E81A6A" w:rsidRDefault="00E81A6A" w:rsidP="00E81A6A">
      <w:pPr>
        <w:bidi/>
        <w:jc w:val="both"/>
        <w:rPr>
          <w:rFonts w:cs="David" w:hint="cs"/>
          <w:rtl/>
        </w:rPr>
      </w:pPr>
    </w:p>
    <w:p w14:paraId="79993233" w14:textId="77777777" w:rsidR="00E81A6A" w:rsidRPr="00E81A6A" w:rsidRDefault="00E81A6A" w:rsidP="00E81A6A">
      <w:pPr>
        <w:bidi/>
        <w:jc w:val="both"/>
        <w:rPr>
          <w:rFonts w:cs="David" w:hint="cs"/>
          <w:rtl/>
        </w:rPr>
      </w:pPr>
      <w:r w:rsidRPr="00E81A6A">
        <w:rPr>
          <w:rFonts w:cs="David" w:hint="cs"/>
          <w:rtl/>
        </w:rPr>
        <w:tab/>
        <w:t xml:space="preserve">הוראת השעה זה הצבת יוצאי צבא בשירות בתי הסוהר. לא נאמר מה יהיה תפקידם בשירות בתי הסוהר. לכן אני חושב שהזיקה היא יותר לחוץ וביטחון. אמרתי את דעתי, לא מעבר לזה. </w:t>
      </w:r>
    </w:p>
    <w:p w14:paraId="0527BB41" w14:textId="77777777" w:rsidR="00E81A6A" w:rsidRPr="00E81A6A" w:rsidRDefault="00E81A6A" w:rsidP="00E81A6A">
      <w:pPr>
        <w:bidi/>
        <w:jc w:val="both"/>
        <w:rPr>
          <w:rFonts w:cs="David" w:hint="cs"/>
          <w:rtl/>
        </w:rPr>
      </w:pPr>
    </w:p>
    <w:p w14:paraId="60474F4E" w14:textId="77777777" w:rsidR="00E81A6A" w:rsidRPr="00E81A6A" w:rsidRDefault="00E81A6A" w:rsidP="00E81A6A">
      <w:pPr>
        <w:bidi/>
        <w:jc w:val="both"/>
        <w:rPr>
          <w:rFonts w:cs="David" w:hint="cs"/>
          <w:u w:val="single"/>
          <w:rtl/>
        </w:rPr>
      </w:pPr>
      <w:r w:rsidRPr="00E81A6A">
        <w:rPr>
          <w:rFonts w:cs="David" w:hint="cs"/>
          <w:u w:val="single"/>
          <w:rtl/>
        </w:rPr>
        <w:t>דוד רותם:</w:t>
      </w:r>
    </w:p>
    <w:p w14:paraId="2ABA40FF" w14:textId="77777777" w:rsidR="00E81A6A" w:rsidRPr="00E81A6A" w:rsidRDefault="00E81A6A" w:rsidP="00E81A6A">
      <w:pPr>
        <w:bidi/>
        <w:jc w:val="both"/>
        <w:rPr>
          <w:rFonts w:cs="David" w:hint="cs"/>
          <w:rtl/>
        </w:rPr>
      </w:pPr>
    </w:p>
    <w:p w14:paraId="465C526C" w14:textId="77777777" w:rsidR="00E81A6A" w:rsidRPr="00E81A6A" w:rsidRDefault="00E81A6A" w:rsidP="00E81A6A">
      <w:pPr>
        <w:bidi/>
        <w:jc w:val="both"/>
        <w:rPr>
          <w:rFonts w:cs="David" w:hint="cs"/>
          <w:rtl/>
        </w:rPr>
      </w:pPr>
      <w:r w:rsidRPr="00E81A6A">
        <w:rPr>
          <w:rFonts w:cs="David" w:hint="cs"/>
          <w:rtl/>
        </w:rPr>
        <w:tab/>
        <w:t xml:space="preserve"> אני מציע ועדה משותפת לו</w:t>
      </w:r>
      <w:smartTag w:uri="urn:schemas-microsoft-com:office:smarttags" w:element="PersonName">
        <w:r w:rsidRPr="00E81A6A">
          <w:rPr>
            <w:rFonts w:cs="David" w:hint="cs"/>
            <w:rtl/>
          </w:rPr>
          <w:t>ועדת הפנים</w:t>
        </w:r>
      </w:smartTag>
      <w:r w:rsidRPr="00E81A6A">
        <w:rPr>
          <w:rFonts w:cs="David" w:hint="cs"/>
          <w:rtl/>
        </w:rPr>
        <w:t xml:space="preserve"> ולוועדת החוץ והביטחון. </w:t>
      </w:r>
    </w:p>
    <w:p w14:paraId="5ED2E6A1" w14:textId="77777777" w:rsidR="00E81A6A" w:rsidRPr="00E81A6A" w:rsidRDefault="00E81A6A" w:rsidP="00E81A6A">
      <w:pPr>
        <w:bidi/>
        <w:jc w:val="both"/>
        <w:rPr>
          <w:rFonts w:cs="David" w:hint="cs"/>
          <w:rtl/>
        </w:rPr>
      </w:pPr>
    </w:p>
    <w:p w14:paraId="5BE68FD2" w14:textId="77777777" w:rsidR="00E81A6A" w:rsidRPr="00E81A6A" w:rsidRDefault="00E81A6A" w:rsidP="00E81A6A">
      <w:pPr>
        <w:bidi/>
        <w:jc w:val="both"/>
        <w:rPr>
          <w:rFonts w:cs="David"/>
          <w:rtl/>
        </w:rPr>
      </w:pPr>
      <w:r w:rsidRPr="00E81A6A">
        <w:rPr>
          <w:rFonts w:cs="David" w:hint="eastAsia"/>
          <w:u w:val="single"/>
          <w:rtl/>
        </w:rPr>
        <w:t>אורי</w:t>
      </w:r>
      <w:r w:rsidRPr="00E81A6A">
        <w:rPr>
          <w:rFonts w:cs="David"/>
          <w:u w:val="single"/>
          <w:rtl/>
        </w:rPr>
        <w:t xml:space="preserve"> אריאל:</w:t>
      </w:r>
    </w:p>
    <w:p w14:paraId="37284341" w14:textId="77777777" w:rsidR="00E81A6A" w:rsidRPr="00E81A6A" w:rsidRDefault="00E81A6A" w:rsidP="00E81A6A">
      <w:pPr>
        <w:bidi/>
        <w:jc w:val="both"/>
        <w:rPr>
          <w:rFonts w:cs="David"/>
          <w:rtl/>
        </w:rPr>
      </w:pPr>
    </w:p>
    <w:p w14:paraId="1EA8F7E5" w14:textId="77777777" w:rsidR="00E81A6A" w:rsidRPr="00E81A6A" w:rsidRDefault="00E81A6A" w:rsidP="00E81A6A">
      <w:pPr>
        <w:bidi/>
        <w:jc w:val="both"/>
        <w:rPr>
          <w:rFonts w:cs="David" w:hint="cs"/>
          <w:rtl/>
        </w:rPr>
      </w:pPr>
      <w:r w:rsidRPr="00E81A6A">
        <w:rPr>
          <w:rFonts w:cs="David"/>
          <w:rtl/>
        </w:rPr>
        <w:tab/>
      </w:r>
      <w:r w:rsidRPr="00E81A6A">
        <w:rPr>
          <w:rFonts w:cs="David" w:hint="cs"/>
          <w:rtl/>
        </w:rPr>
        <w:t xml:space="preserve"> שמחתי לשמוע את דעתך. אני חושב שזה צריך להיות בו</w:t>
      </w:r>
      <w:smartTag w:uri="urn:schemas-microsoft-com:office:smarttags" w:element="PersonName">
        <w:r w:rsidRPr="00E81A6A">
          <w:rPr>
            <w:rFonts w:cs="David" w:hint="cs"/>
            <w:rtl/>
          </w:rPr>
          <w:t>ועדת הפנים</w:t>
        </w:r>
      </w:smartTag>
      <w:r w:rsidRPr="00E81A6A">
        <w:rPr>
          <w:rFonts w:cs="David" w:hint="cs"/>
          <w:rtl/>
        </w:rPr>
        <w:t xml:space="preserve">. אני מוכן כפשרה לקבל את הצעת עו"ד רותם, ושתהיה ועדה משותפת. לשים את זה רק בוועדת החוץ והביטחון זה לא צודק, זה לא נכון, זה לא ראוי. זה חטא על פשע. החוק הזה הוא חטא, והבקשה לעשות את זה בצורה הזאת היא תוספת על החטא. </w:t>
      </w:r>
    </w:p>
    <w:p w14:paraId="533AD984" w14:textId="77777777" w:rsidR="00E81A6A" w:rsidRPr="00E81A6A" w:rsidRDefault="00E81A6A" w:rsidP="00E81A6A">
      <w:pPr>
        <w:bidi/>
        <w:jc w:val="both"/>
        <w:rPr>
          <w:rFonts w:cs="David" w:hint="cs"/>
          <w:rtl/>
        </w:rPr>
      </w:pPr>
    </w:p>
    <w:p w14:paraId="13B7882E" w14:textId="77777777" w:rsidR="00E81A6A" w:rsidRPr="00E81A6A" w:rsidRDefault="00E81A6A" w:rsidP="00E81A6A">
      <w:pPr>
        <w:bidi/>
        <w:jc w:val="both"/>
        <w:rPr>
          <w:rFonts w:cs="David" w:hint="cs"/>
          <w:u w:val="single"/>
          <w:rtl/>
        </w:rPr>
      </w:pPr>
      <w:r w:rsidRPr="00E81A6A">
        <w:rPr>
          <w:rFonts w:cs="David" w:hint="cs"/>
          <w:u w:val="single"/>
          <w:rtl/>
        </w:rPr>
        <w:t>עו"ד יואל הדר:</w:t>
      </w:r>
    </w:p>
    <w:p w14:paraId="02EFFD6B" w14:textId="77777777" w:rsidR="00E81A6A" w:rsidRPr="00E81A6A" w:rsidRDefault="00E81A6A" w:rsidP="00E81A6A">
      <w:pPr>
        <w:bidi/>
        <w:jc w:val="both"/>
        <w:rPr>
          <w:rFonts w:cs="David" w:hint="cs"/>
          <w:rtl/>
        </w:rPr>
      </w:pPr>
    </w:p>
    <w:p w14:paraId="4BD9A7E5" w14:textId="77777777" w:rsidR="00E81A6A" w:rsidRPr="00E81A6A" w:rsidRDefault="00E81A6A" w:rsidP="00E81A6A">
      <w:pPr>
        <w:bidi/>
        <w:jc w:val="both"/>
        <w:rPr>
          <w:rFonts w:cs="David" w:hint="cs"/>
          <w:rtl/>
        </w:rPr>
      </w:pPr>
      <w:r w:rsidRPr="00E81A6A">
        <w:rPr>
          <w:rFonts w:cs="David" w:hint="cs"/>
          <w:rtl/>
        </w:rPr>
        <w:tab/>
        <w:t xml:space="preserve"> מדובר בהוראת שעה לעוד שלושה חודשים. צוות של ועדת החוץ והביטחון ידון בזה. הוועדה כבר מכירה את הנושא הזה, זה לא החוק שלנו, זה לא החוק של משרד הפנים. </w:t>
      </w:r>
    </w:p>
    <w:p w14:paraId="780AD49B" w14:textId="77777777" w:rsidR="00E81A6A" w:rsidRPr="00E81A6A" w:rsidRDefault="00E81A6A" w:rsidP="00E81A6A">
      <w:pPr>
        <w:bidi/>
        <w:jc w:val="both"/>
        <w:rPr>
          <w:rFonts w:cs="David" w:hint="cs"/>
          <w:rtl/>
        </w:rPr>
      </w:pPr>
    </w:p>
    <w:p w14:paraId="528B3C0A" w14:textId="77777777" w:rsidR="00E81A6A" w:rsidRPr="00E81A6A" w:rsidRDefault="00E81A6A" w:rsidP="00E81A6A">
      <w:pPr>
        <w:bidi/>
        <w:jc w:val="both"/>
        <w:rPr>
          <w:rFonts w:cs="David"/>
          <w:rtl/>
        </w:rPr>
      </w:pPr>
      <w:r w:rsidRPr="00E81A6A">
        <w:rPr>
          <w:rFonts w:cs="David" w:hint="eastAsia"/>
          <w:u w:val="single"/>
          <w:rtl/>
        </w:rPr>
        <w:t>אורי</w:t>
      </w:r>
      <w:r w:rsidRPr="00E81A6A">
        <w:rPr>
          <w:rFonts w:cs="David"/>
          <w:u w:val="single"/>
          <w:rtl/>
        </w:rPr>
        <w:t xml:space="preserve"> אריאל:</w:t>
      </w:r>
    </w:p>
    <w:p w14:paraId="428B1DAE" w14:textId="77777777" w:rsidR="00E81A6A" w:rsidRPr="00E81A6A" w:rsidRDefault="00E81A6A" w:rsidP="00E81A6A">
      <w:pPr>
        <w:bidi/>
        <w:jc w:val="both"/>
        <w:rPr>
          <w:rFonts w:cs="David"/>
          <w:rtl/>
        </w:rPr>
      </w:pPr>
    </w:p>
    <w:p w14:paraId="6DFE7214" w14:textId="77777777" w:rsidR="00E81A6A" w:rsidRPr="00E81A6A" w:rsidRDefault="00E81A6A" w:rsidP="00E81A6A">
      <w:pPr>
        <w:bidi/>
        <w:jc w:val="both"/>
        <w:rPr>
          <w:rFonts w:cs="David" w:hint="cs"/>
          <w:rtl/>
        </w:rPr>
      </w:pPr>
      <w:r w:rsidRPr="00E81A6A">
        <w:rPr>
          <w:rFonts w:cs="David"/>
          <w:rtl/>
        </w:rPr>
        <w:tab/>
      </w:r>
      <w:r w:rsidRPr="00E81A6A">
        <w:rPr>
          <w:rFonts w:cs="David" w:hint="cs"/>
          <w:rtl/>
        </w:rPr>
        <w:t xml:space="preserve"> אם זה לא החוק שלכם, מדוע אתה נמצא כאן? </w:t>
      </w:r>
    </w:p>
    <w:p w14:paraId="556B493F" w14:textId="77777777" w:rsidR="00E81A6A" w:rsidRPr="00E81A6A" w:rsidRDefault="00E81A6A" w:rsidP="00E81A6A">
      <w:pPr>
        <w:bidi/>
        <w:jc w:val="both"/>
        <w:rPr>
          <w:rFonts w:cs="David" w:hint="cs"/>
          <w:rtl/>
        </w:rPr>
      </w:pPr>
    </w:p>
    <w:p w14:paraId="0FE5E9F4" w14:textId="77777777" w:rsidR="00E81A6A" w:rsidRPr="00E81A6A" w:rsidRDefault="00E81A6A" w:rsidP="00E81A6A">
      <w:pPr>
        <w:bidi/>
        <w:jc w:val="both"/>
        <w:rPr>
          <w:rFonts w:cs="David" w:hint="cs"/>
          <w:u w:val="single"/>
          <w:rtl/>
        </w:rPr>
      </w:pPr>
      <w:r w:rsidRPr="00E81A6A">
        <w:rPr>
          <w:rFonts w:cs="David" w:hint="cs"/>
          <w:u w:val="single"/>
          <w:rtl/>
        </w:rPr>
        <w:t>גדעון סער:</w:t>
      </w:r>
    </w:p>
    <w:p w14:paraId="024CF6FB" w14:textId="77777777" w:rsidR="00E81A6A" w:rsidRPr="00E81A6A" w:rsidRDefault="00E81A6A" w:rsidP="00E81A6A">
      <w:pPr>
        <w:bidi/>
        <w:jc w:val="both"/>
        <w:rPr>
          <w:rFonts w:cs="David" w:hint="cs"/>
          <w:u w:val="single"/>
          <w:rtl/>
        </w:rPr>
      </w:pPr>
    </w:p>
    <w:p w14:paraId="5DABBDA5" w14:textId="77777777" w:rsidR="00E81A6A" w:rsidRPr="00E81A6A" w:rsidRDefault="00E81A6A" w:rsidP="00E81A6A">
      <w:pPr>
        <w:bidi/>
        <w:jc w:val="both"/>
        <w:rPr>
          <w:rFonts w:cs="David" w:hint="cs"/>
          <w:rtl/>
        </w:rPr>
      </w:pPr>
      <w:r w:rsidRPr="00E81A6A">
        <w:rPr>
          <w:rFonts w:cs="David" w:hint="cs"/>
          <w:rtl/>
        </w:rPr>
        <w:tab/>
        <w:t xml:space="preserve"> איפה משרד הביטחון? למה אתה פה? למה העוזרת של השר לביטחון פנים פה? </w:t>
      </w:r>
    </w:p>
    <w:p w14:paraId="20974135" w14:textId="77777777" w:rsidR="00E81A6A" w:rsidRDefault="00E81A6A" w:rsidP="00E81A6A">
      <w:pPr>
        <w:bidi/>
        <w:jc w:val="both"/>
        <w:rPr>
          <w:rFonts w:cs="David" w:hint="cs"/>
          <w:rtl/>
        </w:rPr>
      </w:pPr>
    </w:p>
    <w:p w14:paraId="65AD45B3" w14:textId="77777777" w:rsidR="00E81A6A" w:rsidRDefault="00E81A6A" w:rsidP="00E81A6A">
      <w:pPr>
        <w:bidi/>
        <w:jc w:val="both"/>
        <w:rPr>
          <w:rFonts w:cs="David" w:hint="cs"/>
          <w:rtl/>
        </w:rPr>
      </w:pPr>
    </w:p>
    <w:p w14:paraId="4357CDC0" w14:textId="77777777" w:rsidR="00E81A6A" w:rsidRDefault="00E81A6A" w:rsidP="00E81A6A">
      <w:pPr>
        <w:bidi/>
        <w:jc w:val="both"/>
        <w:rPr>
          <w:rFonts w:cs="David" w:hint="cs"/>
          <w:rtl/>
        </w:rPr>
      </w:pPr>
    </w:p>
    <w:p w14:paraId="1A7D23E8" w14:textId="77777777" w:rsidR="00E81A6A" w:rsidRDefault="00E81A6A" w:rsidP="00E81A6A">
      <w:pPr>
        <w:bidi/>
        <w:jc w:val="both"/>
        <w:rPr>
          <w:rFonts w:cs="David" w:hint="cs"/>
          <w:rtl/>
        </w:rPr>
      </w:pPr>
    </w:p>
    <w:p w14:paraId="4DD73700" w14:textId="77777777" w:rsidR="00E81A6A" w:rsidRPr="00E81A6A" w:rsidRDefault="00E81A6A" w:rsidP="00E81A6A">
      <w:pPr>
        <w:bidi/>
        <w:jc w:val="both"/>
        <w:rPr>
          <w:rFonts w:cs="David" w:hint="cs"/>
          <w:rtl/>
        </w:rPr>
      </w:pPr>
    </w:p>
    <w:p w14:paraId="5465CBEC" w14:textId="77777777" w:rsidR="00E81A6A" w:rsidRPr="00E81A6A" w:rsidRDefault="00E81A6A" w:rsidP="00E81A6A">
      <w:pPr>
        <w:bidi/>
        <w:jc w:val="both"/>
        <w:rPr>
          <w:rFonts w:cs="David"/>
          <w:rtl/>
        </w:rPr>
      </w:pPr>
      <w:r w:rsidRPr="00E81A6A">
        <w:rPr>
          <w:rFonts w:cs="David" w:hint="eastAsia"/>
          <w:u w:val="single"/>
          <w:rtl/>
        </w:rPr>
        <w:t>אורי</w:t>
      </w:r>
      <w:r w:rsidRPr="00E81A6A">
        <w:rPr>
          <w:rFonts w:cs="David"/>
          <w:u w:val="single"/>
          <w:rtl/>
        </w:rPr>
        <w:t xml:space="preserve"> אריאל:</w:t>
      </w:r>
    </w:p>
    <w:p w14:paraId="604CFD2A" w14:textId="77777777" w:rsidR="00E81A6A" w:rsidRPr="00E81A6A" w:rsidRDefault="00E81A6A" w:rsidP="00E81A6A">
      <w:pPr>
        <w:bidi/>
        <w:jc w:val="both"/>
        <w:rPr>
          <w:rFonts w:cs="David"/>
          <w:rtl/>
        </w:rPr>
      </w:pPr>
    </w:p>
    <w:p w14:paraId="04992BB3" w14:textId="77777777" w:rsidR="00E81A6A" w:rsidRPr="00E81A6A" w:rsidRDefault="00E81A6A" w:rsidP="00E81A6A">
      <w:pPr>
        <w:bidi/>
        <w:jc w:val="both"/>
        <w:rPr>
          <w:rFonts w:cs="David" w:hint="cs"/>
          <w:rtl/>
        </w:rPr>
      </w:pPr>
      <w:r w:rsidRPr="00E81A6A">
        <w:rPr>
          <w:rFonts w:cs="David"/>
          <w:rtl/>
        </w:rPr>
        <w:tab/>
      </w:r>
      <w:r w:rsidRPr="00E81A6A">
        <w:rPr>
          <w:rFonts w:cs="David" w:hint="cs"/>
          <w:rtl/>
        </w:rPr>
        <w:t xml:space="preserve"> אני מבקש לסדר לדחות את הדיון ולהזמין את היועץ המשפטי של משרד הביטחון. זה לא חוק של המשרד לביטחון פנים. </w:t>
      </w:r>
    </w:p>
    <w:p w14:paraId="032E13AD" w14:textId="77777777" w:rsidR="00E81A6A" w:rsidRPr="00E81A6A" w:rsidRDefault="00E81A6A" w:rsidP="00E81A6A">
      <w:pPr>
        <w:bidi/>
        <w:jc w:val="both"/>
        <w:rPr>
          <w:rFonts w:cs="David" w:hint="cs"/>
          <w:rtl/>
        </w:rPr>
      </w:pPr>
    </w:p>
    <w:p w14:paraId="19B57651" w14:textId="77777777" w:rsidR="00E81A6A" w:rsidRPr="00E81A6A" w:rsidRDefault="00E81A6A" w:rsidP="00E81A6A">
      <w:pPr>
        <w:bidi/>
        <w:jc w:val="both"/>
        <w:rPr>
          <w:rFonts w:cs="David" w:hint="cs"/>
          <w:u w:val="single"/>
          <w:rtl/>
        </w:rPr>
      </w:pPr>
      <w:r w:rsidRPr="00E81A6A">
        <w:rPr>
          <w:rFonts w:cs="David" w:hint="cs"/>
          <w:u w:val="single"/>
          <w:rtl/>
        </w:rPr>
        <w:t>גדעון סער:</w:t>
      </w:r>
    </w:p>
    <w:p w14:paraId="6188CA2F" w14:textId="77777777" w:rsidR="00E81A6A" w:rsidRPr="00E81A6A" w:rsidRDefault="00E81A6A" w:rsidP="00E81A6A">
      <w:pPr>
        <w:bidi/>
        <w:jc w:val="both"/>
        <w:rPr>
          <w:rFonts w:cs="David" w:hint="cs"/>
          <w:u w:val="single"/>
          <w:rtl/>
        </w:rPr>
      </w:pPr>
    </w:p>
    <w:p w14:paraId="57C145DD" w14:textId="77777777" w:rsidR="00E81A6A" w:rsidRPr="00E81A6A" w:rsidRDefault="00E81A6A" w:rsidP="00E81A6A">
      <w:pPr>
        <w:bidi/>
        <w:jc w:val="both"/>
        <w:rPr>
          <w:rFonts w:cs="David" w:hint="cs"/>
          <w:rtl/>
        </w:rPr>
      </w:pPr>
      <w:r w:rsidRPr="00E81A6A">
        <w:rPr>
          <w:rFonts w:cs="David" w:hint="cs"/>
          <w:rtl/>
        </w:rPr>
        <w:tab/>
        <w:t xml:space="preserve"> אדוני היושב-ראש, לפנים משורת הדין אני מוכן לקבל את הצעת הפשרה שהציע חבר הכנסת רותם, כדי שגם האלמנטים האלה וגם אלמנטים אחרים יהיו מיוצגים. יושב-ראש </w:t>
      </w:r>
      <w:smartTag w:uri="urn:schemas-microsoft-com:office:smarttags" w:element="PersonName">
        <w:r w:rsidRPr="00E81A6A">
          <w:rPr>
            <w:rFonts w:cs="David" w:hint="cs"/>
            <w:rtl/>
          </w:rPr>
          <w:t>ועדת הפנים</w:t>
        </w:r>
      </w:smartTag>
      <w:r w:rsidRPr="00E81A6A">
        <w:rPr>
          <w:rFonts w:cs="David" w:hint="cs"/>
          <w:rtl/>
        </w:rPr>
        <w:t xml:space="preserve"> נמצא בחוץ-לארץ. ההגינות היתה מחייבת להמתין ולהזמין אותו. </w:t>
      </w:r>
    </w:p>
    <w:p w14:paraId="2CA2127E" w14:textId="77777777" w:rsidR="00E81A6A" w:rsidRPr="00E81A6A" w:rsidRDefault="00E81A6A" w:rsidP="00E81A6A">
      <w:pPr>
        <w:bidi/>
        <w:jc w:val="both"/>
        <w:rPr>
          <w:rFonts w:cs="David" w:hint="cs"/>
          <w:rtl/>
        </w:rPr>
      </w:pPr>
    </w:p>
    <w:p w14:paraId="60AC3221" w14:textId="77777777" w:rsidR="00E81A6A" w:rsidRPr="00E81A6A" w:rsidRDefault="00E81A6A" w:rsidP="00E81A6A">
      <w:pPr>
        <w:bidi/>
        <w:jc w:val="both"/>
        <w:rPr>
          <w:rFonts w:cs="David" w:hint="cs"/>
          <w:u w:val="single"/>
          <w:rtl/>
        </w:rPr>
      </w:pPr>
      <w:r w:rsidRPr="00E81A6A">
        <w:rPr>
          <w:rFonts w:cs="David" w:hint="cs"/>
          <w:u w:val="single"/>
          <w:rtl/>
        </w:rPr>
        <w:t xml:space="preserve">היו"ר יעקב </w:t>
      </w:r>
      <w:proofErr w:type="spellStart"/>
      <w:r w:rsidRPr="00E81A6A">
        <w:rPr>
          <w:rFonts w:cs="David" w:hint="cs"/>
          <w:u w:val="single"/>
          <w:rtl/>
        </w:rPr>
        <w:t>מרגי</w:t>
      </w:r>
      <w:proofErr w:type="spellEnd"/>
      <w:r w:rsidRPr="00E81A6A">
        <w:rPr>
          <w:rFonts w:cs="David" w:hint="cs"/>
          <w:u w:val="single"/>
          <w:rtl/>
        </w:rPr>
        <w:t>:</w:t>
      </w:r>
    </w:p>
    <w:p w14:paraId="490C0B55" w14:textId="77777777" w:rsidR="00E81A6A" w:rsidRPr="00E81A6A" w:rsidRDefault="00E81A6A" w:rsidP="00E81A6A">
      <w:pPr>
        <w:bidi/>
        <w:jc w:val="both"/>
        <w:rPr>
          <w:rFonts w:cs="David" w:hint="cs"/>
          <w:rtl/>
        </w:rPr>
      </w:pPr>
    </w:p>
    <w:p w14:paraId="6E1B9292" w14:textId="77777777" w:rsidR="00E81A6A" w:rsidRPr="00E81A6A" w:rsidRDefault="00E81A6A" w:rsidP="00E81A6A">
      <w:pPr>
        <w:bidi/>
        <w:jc w:val="both"/>
        <w:rPr>
          <w:rFonts w:cs="David" w:hint="cs"/>
          <w:rtl/>
        </w:rPr>
      </w:pPr>
      <w:r w:rsidRPr="00E81A6A">
        <w:rPr>
          <w:rFonts w:cs="David" w:hint="cs"/>
          <w:rtl/>
        </w:rPr>
        <w:tab/>
        <w:t xml:space="preserve">גם יושב-ראש ועדת החוץ והביטחון בחוץ-לארץ. </w:t>
      </w:r>
    </w:p>
    <w:p w14:paraId="32D2CAF3" w14:textId="77777777" w:rsidR="00E81A6A" w:rsidRPr="00E81A6A" w:rsidRDefault="00E81A6A" w:rsidP="00E81A6A">
      <w:pPr>
        <w:bidi/>
        <w:jc w:val="both"/>
        <w:rPr>
          <w:rFonts w:cs="David" w:hint="cs"/>
          <w:rtl/>
        </w:rPr>
      </w:pPr>
    </w:p>
    <w:p w14:paraId="5BC092EF" w14:textId="77777777" w:rsidR="00E81A6A" w:rsidRPr="00E81A6A" w:rsidRDefault="00E81A6A" w:rsidP="00E81A6A">
      <w:pPr>
        <w:bidi/>
        <w:jc w:val="both"/>
        <w:rPr>
          <w:rFonts w:cs="David" w:hint="cs"/>
          <w:u w:val="single"/>
          <w:rtl/>
        </w:rPr>
      </w:pPr>
      <w:r w:rsidRPr="00E81A6A">
        <w:rPr>
          <w:rFonts w:cs="David" w:hint="cs"/>
          <w:u w:val="single"/>
          <w:rtl/>
        </w:rPr>
        <w:t>גדעון סער:</w:t>
      </w:r>
    </w:p>
    <w:p w14:paraId="05D1BFAE" w14:textId="77777777" w:rsidR="00E81A6A" w:rsidRPr="00E81A6A" w:rsidRDefault="00E81A6A" w:rsidP="00E81A6A">
      <w:pPr>
        <w:bidi/>
        <w:jc w:val="both"/>
        <w:rPr>
          <w:rFonts w:cs="David" w:hint="cs"/>
          <w:u w:val="single"/>
          <w:rtl/>
        </w:rPr>
      </w:pPr>
    </w:p>
    <w:p w14:paraId="5AB33C6B" w14:textId="77777777" w:rsidR="00E81A6A" w:rsidRPr="00E81A6A" w:rsidRDefault="00E81A6A" w:rsidP="00E81A6A">
      <w:pPr>
        <w:bidi/>
        <w:jc w:val="both"/>
        <w:rPr>
          <w:rFonts w:cs="David" w:hint="cs"/>
          <w:rtl/>
        </w:rPr>
      </w:pPr>
      <w:r w:rsidRPr="00E81A6A">
        <w:rPr>
          <w:rFonts w:cs="David" w:hint="cs"/>
          <w:rtl/>
        </w:rPr>
        <w:tab/>
        <w:t xml:space="preserve"> אני מציע שנזמין את שניהם ביום שני ונקבל החלטה. </w:t>
      </w:r>
    </w:p>
    <w:p w14:paraId="2921B648" w14:textId="77777777" w:rsidR="00E81A6A" w:rsidRPr="00E81A6A" w:rsidRDefault="00E81A6A" w:rsidP="00E81A6A">
      <w:pPr>
        <w:bidi/>
        <w:jc w:val="both"/>
        <w:rPr>
          <w:rFonts w:cs="David" w:hint="cs"/>
          <w:rtl/>
        </w:rPr>
      </w:pPr>
    </w:p>
    <w:p w14:paraId="0D5AA0BB" w14:textId="77777777" w:rsidR="00E81A6A" w:rsidRPr="00E81A6A" w:rsidRDefault="00E81A6A" w:rsidP="00E81A6A">
      <w:pPr>
        <w:bidi/>
        <w:jc w:val="both"/>
        <w:rPr>
          <w:rFonts w:cs="David"/>
          <w:rtl/>
        </w:rPr>
      </w:pPr>
      <w:r w:rsidRPr="00E81A6A">
        <w:rPr>
          <w:rFonts w:cs="David" w:hint="eastAsia"/>
          <w:u w:val="single"/>
          <w:rtl/>
        </w:rPr>
        <w:t>אורי</w:t>
      </w:r>
      <w:r w:rsidRPr="00E81A6A">
        <w:rPr>
          <w:rFonts w:cs="David"/>
          <w:u w:val="single"/>
          <w:rtl/>
        </w:rPr>
        <w:t xml:space="preserve"> אריאל:</w:t>
      </w:r>
    </w:p>
    <w:p w14:paraId="68D4DEBA" w14:textId="77777777" w:rsidR="00E81A6A" w:rsidRPr="00E81A6A" w:rsidRDefault="00E81A6A" w:rsidP="00E81A6A">
      <w:pPr>
        <w:bidi/>
        <w:jc w:val="both"/>
        <w:rPr>
          <w:rFonts w:cs="David"/>
          <w:rtl/>
        </w:rPr>
      </w:pPr>
    </w:p>
    <w:p w14:paraId="497179A2" w14:textId="77777777" w:rsidR="00E81A6A" w:rsidRPr="00E81A6A" w:rsidRDefault="00E81A6A" w:rsidP="00E81A6A">
      <w:pPr>
        <w:bidi/>
        <w:jc w:val="both"/>
        <w:rPr>
          <w:rFonts w:cs="David" w:hint="cs"/>
          <w:rtl/>
        </w:rPr>
      </w:pPr>
      <w:r w:rsidRPr="00E81A6A">
        <w:rPr>
          <w:rFonts w:cs="David"/>
          <w:rtl/>
        </w:rPr>
        <w:tab/>
      </w:r>
      <w:r w:rsidRPr="00E81A6A">
        <w:rPr>
          <w:rFonts w:cs="David" w:hint="cs"/>
          <w:rtl/>
        </w:rPr>
        <w:t xml:space="preserve"> אפשר לעשות ועדה מיוחדת מחר. </w:t>
      </w:r>
    </w:p>
    <w:p w14:paraId="2154238E" w14:textId="77777777" w:rsidR="00E81A6A" w:rsidRPr="00E81A6A" w:rsidRDefault="00E81A6A" w:rsidP="00E81A6A">
      <w:pPr>
        <w:bidi/>
        <w:jc w:val="both"/>
        <w:rPr>
          <w:rFonts w:cs="David" w:hint="cs"/>
          <w:rtl/>
        </w:rPr>
      </w:pPr>
    </w:p>
    <w:p w14:paraId="33E4C10C" w14:textId="77777777" w:rsidR="00E81A6A" w:rsidRPr="00E81A6A" w:rsidRDefault="00E81A6A" w:rsidP="00E81A6A">
      <w:pPr>
        <w:bidi/>
        <w:jc w:val="both"/>
        <w:rPr>
          <w:rFonts w:cs="David" w:hint="cs"/>
          <w:u w:val="single"/>
          <w:rtl/>
        </w:rPr>
      </w:pPr>
      <w:r w:rsidRPr="00E81A6A">
        <w:rPr>
          <w:rFonts w:cs="David" w:hint="cs"/>
          <w:u w:val="single"/>
          <w:rtl/>
        </w:rPr>
        <w:t xml:space="preserve">היו"ר יעקב </w:t>
      </w:r>
      <w:proofErr w:type="spellStart"/>
      <w:r w:rsidRPr="00E81A6A">
        <w:rPr>
          <w:rFonts w:cs="David" w:hint="cs"/>
          <w:u w:val="single"/>
          <w:rtl/>
        </w:rPr>
        <w:t>מרגי</w:t>
      </w:r>
      <w:proofErr w:type="spellEnd"/>
      <w:r w:rsidRPr="00E81A6A">
        <w:rPr>
          <w:rFonts w:cs="David" w:hint="cs"/>
          <w:u w:val="single"/>
          <w:rtl/>
        </w:rPr>
        <w:t>:</w:t>
      </w:r>
    </w:p>
    <w:p w14:paraId="69CEC79E" w14:textId="77777777" w:rsidR="00E81A6A" w:rsidRPr="00E81A6A" w:rsidRDefault="00E81A6A" w:rsidP="00E81A6A">
      <w:pPr>
        <w:bidi/>
        <w:jc w:val="both"/>
        <w:rPr>
          <w:rFonts w:cs="David" w:hint="cs"/>
          <w:rtl/>
        </w:rPr>
      </w:pPr>
    </w:p>
    <w:p w14:paraId="3CCCE592" w14:textId="77777777" w:rsidR="00E81A6A" w:rsidRPr="00E81A6A" w:rsidRDefault="00E81A6A" w:rsidP="00E81A6A">
      <w:pPr>
        <w:bidi/>
        <w:jc w:val="both"/>
        <w:rPr>
          <w:rFonts w:cs="David" w:hint="cs"/>
          <w:rtl/>
        </w:rPr>
      </w:pPr>
      <w:r w:rsidRPr="00E81A6A">
        <w:rPr>
          <w:rFonts w:cs="David" w:hint="cs"/>
          <w:rtl/>
        </w:rPr>
        <w:tab/>
        <w:t xml:space="preserve">אני מביא את הנושא להצבעה. </w:t>
      </w:r>
    </w:p>
    <w:p w14:paraId="1B8FDE78" w14:textId="77777777" w:rsidR="00E81A6A" w:rsidRPr="00E81A6A" w:rsidRDefault="00E81A6A" w:rsidP="00E81A6A">
      <w:pPr>
        <w:bidi/>
        <w:jc w:val="both"/>
        <w:rPr>
          <w:rFonts w:cs="David" w:hint="cs"/>
          <w:rtl/>
        </w:rPr>
      </w:pPr>
    </w:p>
    <w:p w14:paraId="79565F8E" w14:textId="77777777" w:rsidR="00E81A6A" w:rsidRPr="00E81A6A" w:rsidRDefault="00E81A6A" w:rsidP="00E81A6A">
      <w:pPr>
        <w:bidi/>
        <w:jc w:val="both"/>
        <w:rPr>
          <w:rFonts w:cs="David" w:hint="cs"/>
          <w:u w:val="single"/>
          <w:rtl/>
        </w:rPr>
      </w:pPr>
      <w:r w:rsidRPr="00E81A6A">
        <w:rPr>
          <w:rFonts w:cs="David" w:hint="cs"/>
          <w:u w:val="single"/>
          <w:rtl/>
        </w:rPr>
        <w:t xml:space="preserve">יוחנן </w:t>
      </w:r>
      <w:proofErr w:type="spellStart"/>
      <w:r w:rsidRPr="00E81A6A">
        <w:rPr>
          <w:rFonts w:cs="David" w:hint="cs"/>
          <w:u w:val="single"/>
          <w:rtl/>
        </w:rPr>
        <w:t>פלסנר</w:t>
      </w:r>
      <w:proofErr w:type="spellEnd"/>
      <w:r w:rsidRPr="00E81A6A">
        <w:rPr>
          <w:rFonts w:cs="David" w:hint="cs"/>
          <w:u w:val="single"/>
          <w:rtl/>
        </w:rPr>
        <w:t>:</w:t>
      </w:r>
    </w:p>
    <w:p w14:paraId="019CD31C" w14:textId="77777777" w:rsidR="00E81A6A" w:rsidRPr="00E81A6A" w:rsidRDefault="00E81A6A" w:rsidP="00E81A6A">
      <w:pPr>
        <w:bidi/>
        <w:jc w:val="both"/>
        <w:rPr>
          <w:rFonts w:cs="David" w:hint="cs"/>
          <w:rtl/>
        </w:rPr>
      </w:pPr>
    </w:p>
    <w:p w14:paraId="785B8AD9" w14:textId="77777777" w:rsidR="00E81A6A" w:rsidRPr="00E81A6A" w:rsidRDefault="00E81A6A" w:rsidP="00E81A6A">
      <w:pPr>
        <w:bidi/>
        <w:jc w:val="both"/>
        <w:rPr>
          <w:rFonts w:cs="David" w:hint="cs"/>
          <w:rtl/>
        </w:rPr>
      </w:pPr>
      <w:r w:rsidRPr="00E81A6A">
        <w:rPr>
          <w:rFonts w:cs="David" w:hint="cs"/>
          <w:rtl/>
        </w:rPr>
        <w:tab/>
        <w:t xml:space="preserve"> אני רוצה להוסיף טענה אחת שלא עלתה כאן. החשיבות של חוץ וביטחון היא משום שיש כאן דיון על נתונים של גיוסי כוח-אדם, דברים שהם מסווגים ואני לא חושב שכדאי שידעו אותם. </w:t>
      </w:r>
    </w:p>
    <w:p w14:paraId="6AEA9114" w14:textId="77777777" w:rsidR="00E81A6A" w:rsidRPr="00E81A6A" w:rsidRDefault="00E81A6A" w:rsidP="00E81A6A">
      <w:pPr>
        <w:bidi/>
        <w:jc w:val="both"/>
        <w:rPr>
          <w:rFonts w:cs="David" w:hint="cs"/>
          <w:rtl/>
        </w:rPr>
      </w:pPr>
    </w:p>
    <w:p w14:paraId="43CCA75F" w14:textId="77777777" w:rsidR="00E81A6A" w:rsidRPr="00E81A6A" w:rsidRDefault="00E81A6A" w:rsidP="00E81A6A">
      <w:pPr>
        <w:bidi/>
        <w:jc w:val="both"/>
        <w:rPr>
          <w:rFonts w:cs="David" w:hint="cs"/>
          <w:u w:val="single"/>
          <w:rtl/>
        </w:rPr>
      </w:pPr>
      <w:r w:rsidRPr="00E81A6A">
        <w:rPr>
          <w:rFonts w:cs="David" w:hint="cs"/>
          <w:u w:val="single"/>
          <w:rtl/>
        </w:rPr>
        <w:t xml:space="preserve">היו"ר יעקב </w:t>
      </w:r>
      <w:proofErr w:type="spellStart"/>
      <w:r w:rsidRPr="00E81A6A">
        <w:rPr>
          <w:rFonts w:cs="David" w:hint="cs"/>
          <w:u w:val="single"/>
          <w:rtl/>
        </w:rPr>
        <w:t>מרגי</w:t>
      </w:r>
      <w:proofErr w:type="spellEnd"/>
      <w:r w:rsidRPr="00E81A6A">
        <w:rPr>
          <w:rFonts w:cs="David" w:hint="cs"/>
          <w:u w:val="single"/>
          <w:rtl/>
        </w:rPr>
        <w:t>:</w:t>
      </w:r>
    </w:p>
    <w:p w14:paraId="1D3DD223" w14:textId="77777777" w:rsidR="00E81A6A" w:rsidRPr="00E81A6A" w:rsidRDefault="00E81A6A" w:rsidP="00E81A6A">
      <w:pPr>
        <w:bidi/>
        <w:jc w:val="both"/>
        <w:rPr>
          <w:rFonts w:cs="David" w:hint="cs"/>
          <w:rtl/>
        </w:rPr>
      </w:pPr>
    </w:p>
    <w:p w14:paraId="67B34E65" w14:textId="77777777" w:rsidR="00E81A6A" w:rsidRPr="00E81A6A" w:rsidRDefault="00E81A6A" w:rsidP="00E81A6A">
      <w:pPr>
        <w:bidi/>
        <w:jc w:val="both"/>
        <w:rPr>
          <w:rFonts w:cs="David" w:hint="cs"/>
          <w:rtl/>
        </w:rPr>
      </w:pPr>
      <w:r w:rsidRPr="00E81A6A">
        <w:rPr>
          <w:rFonts w:cs="David" w:hint="cs"/>
          <w:rtl/>
        </w:rPr>
        <w:tab/>
        <w:t>במליאה נשמעו הצעות להעביר את הצעת החוק לוועדת החוץ והביטחון או לו</w:t>
      </w:r>
      <w:smartTag w:uri="urn:schemas-microsoft-com:office:smarttags" w:element="PersonName">
        <w:r w:rsidRPr="00E81A6A">
          <w:rPr>
            <w:rFonts w:cs="David" w:hint="cs"/>
            <w:rtl/>
          </w:rPr>
          <w:t>ועדת הפנים</w:t>
        </w:r>
      </w:smartTag>
      <w:r w:rsidRPr="00E81A6A">
        <w:rPr>
          <w:rFonts w:cs="David" w:hint="cs"/>
          <w:rtl/>
        </w:rPr>
        <w:t xml:space="preserve"> והגנת הסביבה. </w:t>
      </w:r>
    </w:p>
    <w:p w14:paraId="64D3760B" w14:textId="77777777" w:rsidR="00E81A6A" w:rsidRPr="00E81A6A" w:rsidRDefault="00E81A6A" w:rsidP="00E81A6A">
      <w:pPr>
        <w:bidi/>
        <w:jc w:val="both"/>
        <w:rPr>
          <w:rFonts w:cs="David" w:hint="cs"/>
          <w:rtl/>
        </w:rPr>
      </w:pPr>
    </w:p>
    <w:p w14:paraId="1F647FC8" w14:textId="77777777" w:rsidR="00E81A6A" w:rsidRPr="00E81A6A" w:rsidRDefault="00E81A6A" w:rsidP="00E81A6A">
      <w:pPr>
        <w:bidi/>
        <w:jc w:val="both"/>
        <w:rPr>
          <w:rFonts w:cs="David" w:hint="cs"/>
          <w:u w:val="single"/>
          <w:rtl/>
        </w:rPr>
      </w:pPr>
      <w:r w:rsidRPr="00E81A6A">
        <w:rPr>
          <w:rFonts w:cs="David" w:hint="cs"/>
          <w:u w:val="single"/>
          <w:rtl/>
        </w:rPr>
        <w:t>גדעון סער:</w:t>
      </w:r>
    </w:p>
    <w:p w14:paraId="6D86D1D4" w14:textId="77777777" w:rsidR="00E81A6A" w:rsidRPr="00E81A6A" w:rsidRDefault="00E81A6A" w:rsidP="00E81A6A">
      <w:pPr>
        <w:bidi/>
        <w:jc w:val="both"/>
        <w:rPr>
          <w:rFonts w:cs="David" w:hint="cs"/>
          <w:u w:val="single"/>
          <w:rtl/>
        </w:rPr>
      </w:pPr>
    </w:p>
    <w:p w14:paraId="682C985E" w14:textId="77777777" w:rsidR="00E81A6A" w:rsidRPr="00E81A6A" w:rsidRDefault="00E81A6A" w:rsidP="00E81A6A">
      <w:pPr>
        <w:bidi/>
        <w:jc w:val="both"/>
        <w:rPr>
          <w:rFonts w:cs="David" w:hint="cs"/>
          <w:rtl/>
        </w:rPr>
      </w:pPr>
      <w:r w:rsidRPr="00E81A6A">
        <w:rPr>
          <w:rFonts w:cs="David" w:hint="cs"/>
          <w:rtl/>
        </w:rPr>
        <w:tab/>
        <w:t xml:space="preserve"> אני מציע ועדה משותפת, כמו שהציע חבר הכנסת רותם. </w:t>
      </w:r>
    </w:p>
    <w:p w14:paraId="11DE2CC9" w14:textId="77777777" w:rsidR="00E81A6A" w:rsidRPr="00E81A6A" w:rsidRDefault="00E81A6A" w:rsidP="00E81A6A">
      <w:pPr>
        <w:bidi/>
        <w:jc w:val="both"/>
        <w:rPr>
          <w:rFonts w:cs="David" w:hint="cs"/>
          <w:rtl/>
        </w:rPr>
      </w:pPr>
    </w:p>
    <w:p w14:paraId="1368DE4F" w14:textId="77777777" w:rsidR="00E81A6A" w:rsidRPr="00E81A6A" w:rsidRDefault="00E81A6A" w:rsidP="00E81A6A">
      <w:pPr>
        <w:bidi/>
        <w:jc w:val="both"/>
        <w:rPr>
          <w:rFonts w:cs="David" w:hint="cs"/>
          <w:u w:val="single"/>
          <w:rtl/>
        </w:rPr>
      </w:pPr>
      <w:r w:rsidRPr="00E81A6A">
        <w:rPr>
          <w:rFonts w:cs="David" w:hint="cs"/>
          <w:u w:val="single"/>
          <w:rtl/>
        </w:rPr>
        <w:t xml:space="preserve">היו"ר יעקב </w:t>
      </w:r>
      <w:proofErr w:type="spellStart"/>
      <w:r w:rsidRPr="00E81A6A">
        <w:rPr>
          <w:rFonts w:cs="David" w:hint="cs"/>
          <w:u w:val="single"/>
          <w:rtl/>
        </w:rPr>
        <w:t>מרגי</w:t>
      </w:r>
      <w:proofErr w:type="spellEnd"/>
      <w:r w:rsidRPr="00E81A6A">
        <w:rPr>
          <w:rFonts w:cs="David" w:hint="cs"/>
          <w:u w:val="single"/>
          <w:rtl/>
        </w:rPr>
        <w:t>:</w:t>
      </w:r>
    </w:p>
    <w:p w14:paraId="39253486" w14:textId="77777777" w:rsidR="00E81A6A" w:rsidRPr="00E81A6A" w:rsidRDefault="00E81A6A" w:rsidP="00E81A6A">
      <w:pPr>
        <w:bidi/>
        <w:jc w:val="both"/>
        <w:rPr>
          <w:rFonts w:cs="David" w:hint="cs"/>
          <w:rtl/>
        </w:rPr>
      </w:pPr>
    </w:p>
    <w:p w14:paraId="635CB884" w14:textId="77777777" w:rsidR="00E81A6A" w:rsidRPr="00E81A6A" w:rsidRDefault="00E81A6A" w:rsidP="00E81A6A">
      <w:pPr>
        <w:bidi/>
        <w:jc w:val="both"/>
        <w:rPr>
          <w:rFonts w:cs="David" w:hint="cs"/>
          <w:rtl/>
        </w:rPr>
      </w:pPr>
      <w:r w:rsidRPr="00E81A6A">
        <w:rPr>
          <w:rFonts w:cs="David" w:hint="cs"/>
          <w:rtl/>
        </w:rPr>
        <w:tab/>
        <w:t>מי שמצביע בעד, הוא בעד ועדת החוץ והביטחון. מי שמצביע נגד, מצביע בעד ועדה משותפת. מי בעד להעביר את הנושא לוועדת החוץ והביטחון? מי נגד? מי נמנע?</w:t>
      </w:r>
    </w:p>
    <w:p w14:paraId="771F96DC" w14:textId="77777777" w:rsidR="00E81A6A" w:rsidRPr="00E81A6A" w:rsidRDefault="00E81A6A" w:rsidP="00E81A6A">
      <w:pPr>
        <w:bidi/>
        <w:jc w:val="both"/>
        <w:rPr>
          <w:rFonts w:cs="David" w:hint="cs"/>
          <w:rtl/>
        </w:rPr>
      </w:pPr>
    </w:p>
    <w:p w14:paraId="11EB803E" w14:textId="77777777" w:rsidR="00E81A6A" w:rsidRPr="00E81A6A" w:rsidRDefault="00E81A6A" w:rsidP="00E81A6A">
      <w:pPr>
        <w:bidi/>
        <w:jc w:val="both"/>
        <w:rPr>
          <w:rFonts w:cs="David" w:hint="cs"/>
          <w:rtl/>
        </w:rPr>
      </w:pPr>
      <w:r w:rsidRPr="00E81A6A">
        <w:rPr>
          <w:rFonts w:cs="David" w:hint="cs"/>
          <w:rtl/>
        </w:rPr>
        <w:t>ה צ ב ע ה</w:t>
      </w:r>
    </w:p>
    <w:p w14:paraId="12A389FE" w14:textId="77777777" w:rsidR="00E81A6A" w:rsidRPr="00E81A6A" w:rsidRDefault="00E81A6A" w:rsidP="00E81A6A">
      <w:pPr>
        <w:bidi/>
        <w:jc w:val="both"/>
        <w:rPr>
          <w:rFonts w:cs="David" w:hint="cs"/>
          <w:rtl/>
        </w:rPr>
      </w:pPr>
      <w:r w:rsidRPr="00E81A6A">
        <w:rPr>
          <w:rFonts w:cs="David" w:hint="cs"/>
          <w:rtl/>
        </w:rPr>
        <w:t xml:space="preserve">בעד </w:t>
      </w:r>
      <w:r w:rsidRPr="00E81A6A">
        <w:rPr>
          <w:rFonts w:cs="David"/>
          <w:rtl/>
        </w:rPr>
        <w:t>–</w:t>
      </w:r>
      <w:r w:rsidRPr="00E81A6A">
        <w:rPr>
          <w:rFonts w:cs="David" w:hint="cs"/>
          <w:rtl/>
        </w:rPr>
        <w:t xml:space="preserve"> 5</w:t>
      </w:r>
    </w:p>
    <w:p w14:paraId="26F182FB" w14:textId="77777777" w:rsidR="00E81A6A" w:rsidRPr="00E81A6A" w:rsidRDefault="00E81A6A" w:rsidP="00E81A6A">
      <w:pPr>
        <w:bidi/>
        <w:jc w:val="both"/>
        <w:rPr>
          <w:rFonts w:cs="David" w:hint="cs"/>
          <w:rtl/>
        </w:rPr>
      </w:pPr>
      <w:r w:rsidRPr="00E81A6A">
        <w:rPr>
          <w:rFonts w:cs="David" w:hint="cs"/>
          <w:rtl/>
        </w:rPr>
        <w:t xml:space="preserve">נגד </w:t>
      </w:r>
      <w:r w:rsidRPr="00E81A6A">
        <w:rPr>
          <w:rFonts w:cs="David"/>
          <w:rtl/>
        </w:rPr>
        <w:t>–</w:t>
      </w:r>
      <w:r w:rsidRPr="00E81A6A">
        <w:rPr>
          <w:rFonts w:cs="David" w:hint="cs"/>
          <w:rtl/>
        </w:rPr>
        <w:t xml:space="preserve"> 4</w:t>
      </w:r>
    </w:p>
    <w:p w14:paraId="1A3AA962" w14:textId="77777777" w:rsidR="00E81A6A" w:rsidRPr="00E81A6A" w:rsidRDefault="00E81A6A" w:rsidP="00E81A6A">
      <w:pPr>
        <w:bidi/>
        <w:jc w:val="both"/>
        <w:rPr>
          <w:rFonts w:cs="David" w:hint="cs"/>
          <w:rtl/>
        </w:rPr>
      </w:pPr>
      <w:r w:rsidRPr="00E81A6A">
        <w:rPr>
          <w:rFonts w:cs="David" w:hint="cs"/>
          <w:rtl/>
        </w:rPr>
        <w:t xml:space="preserve">נמנעים </w:t>
      </w:r>
      <w:r w:rsidRPr="00E81A6A">
        <w:rPr>
          <w:rFonts w:cs="David"/>
          <w:rtl/>
        </w:rPr>
        <w:t>–</w:t>
      </w:r>
      <w:r w:rsidRPr="00E81A6A">
        <w:rPr>
          <w:rFonts w:cs="David" w:hint="cs"/>
          <w:rtl/>
        </w:rPr>
        <w:t xml:space="preserve"> אין</w:t>
      </w:r>
    </w:p>
    <w:p w14:paraId="5780D20B" w14:textId="77777777" w:rsidR="00E81A6A" w:rsidRPr="00E81A6A" w:rsidRDefault="00E81A6A" w:rsidP="00E81A6A">
      <w:pPr>
        <w:bidi/>
        <w:jc w:val="both"/>
        <w:rPr>
          <w:rFonts w:cs="David" w:hint="cs"/>
          <w:rtl/>
        </w:rPr>
      </w:pPr>
    </w:p>
    <w:p w14:paraId="0406C7BE" w14:textId="77777777" w:rsidR="00E81A6A" w:rsidRPr="00E81A6A" w:rsidRDefault="00E81A6A" w:rsidP="00E81A6A">
      <w:pPr>
        <w:bidi/>
        <w:jc w:val="both"/>
        <w:rPr>
          <w:rFonts w:cs="David" w:hint="cs"/>
          <w:rtl/>
        </w:rPr>
      </w:pPr>
      <w:r w:rsidRPr="00E81A6A">
        <w:rPr>
          <w:rFonts w:cs="David" w:hint="cs"/>
          <w:rtl/>
        </w:rPr>
        <w:tab/>
        <w:t xml:space="preserve">חמישה בעד, ארבעה נגד. הנושא יעבור לוועדת החוץ והביטחון. </w:t>
      </w:r>
    </w:p>
    <w:p w14:paraId="13296C0A" w14:textId="77777777" w:rsidR="00E81A6A" w:rsidRDefault="00E81A6A" w:rsidP="00E81A6A">
      <w:pPr>
        <w:bidi/>
        <w:jc w:val="both"/>
        <w:rPr>
          <w:rFonts w:cs="David" w:hint="cs"/>
          <w:rtl/>
        </w:rPr>
      </w:pPr>
    </w:p>
    <w:p w14:paraId="37226EF6" w14:textId="77777777" w:rsidR="00E81A6A" w:rsidRDefault="00E81A6A" w:rsidP="00E81A6A">
      <w:pPr>
        <w:bidi/>
        <w:jc w:val="both"/>
        <w:rPr>
          <w:rFonts w:cs="David" w:hint="cs"/>
          <w:rtl/>
        </w:rPr>
      </w:pPr>
    </w:p>
    <w:p w14:paraId="3F07971A" w14:textId="77777777" w:rsidR="00E81A6A" w:rsidRDefault="00E81A6A" w:rsidP="00E81A6A">
      <w:pPr>
        <w:bidi/>
        <w:jc w:val="both"/>
        <w:rPr>
          <w:rFonts w:cs="David" w:hint="cs"/>
          <w:rtl/>
        </w:rPr>
      </w:pPr>
    </w:p>
    <w:p w14:paraId="213CA214" w14:textId="77777777" w:rsidR="00E81A6A" w:rsidRDefault="00E81A6A" w:rsidP="00E81A6A">
      <w:pPr>
        <w:bidi/>
        <w:jc w:val="both"/>
        <w:rPr>
          <w:rFonts w:cs="David" w:hint="cs"/>
          <w:rtl/>
        </w:rPr>
      </w:pPr>
    </w:p>
    <w:p w14:paraId="2E22A6BE" w14:textId="77777777" w:rsidR="00E81A6A" w:rsidRPr="00E81A6A" w:rsidRDefault="00E81A6A" w:rsidP="00E81A6A">
      <w:pPr>
        <w:bidi/>
        <w:jc w:val="both"/>
        <w:rPr>
          <w:rFonts w:cs="David" w:hint="cs"/>
          <w:rtl/>
        </w:rPr>
      </w:pPr>
    </w:p>
    <w:p w14:paraId="026399D3" w14:textId="77777777" w:rsidR="00E81A6A" w:rsidRPr="00E81A6A" w:rsidRDefault="00E81A6A" w:rsidP="00E81A6A">
      <w:pPr>
        <w:bidi/>
        <w:jc w:val="both"/>
        <w:rPr>
          <w:rFonts w:cs="David" w:hint="cs"/>
          <w:u w:val="single"/>
          <w:rtl/>
        </w:rPr>
      </w:pPr>
      <w:r w:rsidRPr="00E81A6A">
        <w:rPr>
          <w:rFonts w:cs="David" w:hint="cs"/>
          <w:u w:val="single"/>
          <w:rtl/>
        </w:rPr>
        <w:t>גדעון סער:</w:t>
      </w:r>
    </w:p>
    <w:p w14:paraId="4210DC1D" w14:textId="77777777" w:rsidR="00E81A6A" w:rsidRPr="00E81A6A" w:rsidRDefault="00E81A6A" w:rsidP="00E81A6A">
      <w:pPr>
        <w:bidi/>
        <w:jc w:val="both"/>
        <w:rPr>
          <w:rFonts w:cs="David" w:hint="cs"/>
          <w:u w:val="single"/>
          <w:rtl/>
        </w:rPr>
      </w:pPr>
    </w:p>
    <w:p w14:paraId="1BD921AD" w14:textId="77777777" w:rsidR="00E81A6A" w:rsidRPr="00E81A6A" w:rsidRDefault="00E81A6A" w:rsidP="00E81A6A">
      <w:pPr>
        <w:bidi/>
        <w:jc w:val="both"/>
        <w:rPr>
          <w:rFonts w:cs="David" w:hint="cs"/>
          <w:rtl/>
        </w:rPr>
      </w:pPr>
      <w:r w:rsidRPr="00E81A6A">
        <w:rPr>
          <w:rFonts w:cs="David" w:hint="cs"/>
          <w:rtl/>
        </w:rPr>
        <w:tab/>
        <w:t xml:space="preserve"> אני מבקש רביזיה. </w:t>
      </w:r>
    </w:p>
    <w:p w14:paraId="73EDABDB" w14:textId="77777777" w:rsidR="00E81A6A" w:rsidRPr="00E81A6A" w:rsidRDefault="00E81A6A" w:rsidP="00E81A6A">
      <w:pPr>
        <w:bidi/>
        <w:jc w:val="both"/>
        <w:rPr>
          <w:rFonts w:cs="David" w:hint="cs"/>
          <w:rtl/>
        </w:rPr>
      </w:pPr>
    </w:p>
    <w:p w14:paraId="7FE6F1BB" w14:textId="77777777" w:rsidR="00E81A6A" w:rsidRPr="00E81A6A" w:rsidRDefault="00E81A6A" w:rsidP="00E81A6A">
      <w:pPr>
        <w:bidi/>
        <w:jc w:val="both"/>
        <w:rPr>
          <w:rFonts w:cs="David" w:hint="cs"/>
          <w:u w:val="single"/>
          <w:rtl/>
        </w:rPr>
      </w:pPr>
      <w:r w:rsidRPr="00E81A6A">
        <w:rPr>
          <w:rFonts w:cs="David" w:hint="cs"/>
          <w:u w:val="single"/>
          <w:rtl/>
        </w:rPr>
        <w:t xml:space="preserve">היו"ר יעקב </w:t>
      </w:r>
      <w:proofErr w:type="spellStart"/>
      <w:r w:rsidRPr="00E81A6A">
        <w:rPr>
          <w:rFonts w:cs="David" w:hint="cs"/>
          <w:u w:val="single"/>
          <w:rtl/>
        </w:rPr>
        <w:t>מרגי</w:t>
      </w:r>
      <w:proofErr w:type="spellEnd"/>
      <w:r w:rsidRPr="00E81A6A">
        <w:rPr>
          <w:rFonts w:cs="David" w:hint="cs"/>
          <w:u w:val="single"/>
          <w:rtl/>
        </w:rPr>
        <w:t>:</w:t>
      </w:r>
    </w:p>
    <w:p w14:paraId="59D498D4" w14:textId="77777777" w:rsidR="00E81A6A" w:rsidRPr="00E81A6A" w:rsidRDefault="00E81A6A" w:rsidP="00E81A6A">
      <w:pPr>
        <w:bidi/>
        <w:jc w:val="both"/>
        <w:rPr>
          <w:rFonts w:cs="David" w:hint="cs"/>
          <w:rtl/>
        </w:rPr>
      </w:pPr>
    </w:p>
    <w:p w14:paraId="4BF7EDA2" w14:textId="77777777" w:rsidR="00E81A6A" w:rsidRPr="00E81A6A" w:rsidRDefault="00E81A6A" w:rsidP="00E81A6A">
      <w:pPr>
        <w:bidi/>
        <w:jc w:val="both"/>
        <w:rPr>
          <w:rFonts w:cs="David" w:hint="cs"/>
          <w:rtl/>
        </w:rPr>
      </w:pPr>
      <w:r w:rsidRPr="00E81A6A">
        <w:rPr>
          <w:rFonts w:cs="David" w:hint="cs"/>
          <w:rtl/>
        </w:rPr>
        <w:tab/>
        <w:t xml:space="preserve">מי בעד הרביזיה? מי נגד? הרביזיה לא התקבלה. </w:t>
      </w:r>
    </w:p>
    <w:p w14:paraId="016439EB" w14:textId="77777777" w:rsidR="00E81A6A" w:rsidRPr="00E81A6A" w:rsidRDefault="00E81A6A" w:rsidP="00E81A6A">
      <w:pPr>
        <w:bidi/>
        <w:jc w:val="both"/>
        <w:rPr>
          <w:rFonts w:cs="David" w:hint="cs"/>
          <w:rtl/>
        </w:rPr>
      </w:pPr>
    </w:p>
    <w:p w14:paraId="7D0EAC95" w14:textId="77777777" w:rsidR="00E81A6A" w:rsidRPr="00E81A6A" w:rsidRDefault="00E81A6A" w:rsidP="00E81A6A">
      <w:pPr>
        <w:bidi/>
        <w:jc w:val="both"/>
        <w:rPr>
          <w:rFonts w:cs="David" w:hint="cs"/>
          <w:rtl/>
        </w:rPr>
      </w:pPr>
      <w:r w:rsidRPr="00E81A6A">
        <w:rPr>
          <w:rFonts w:cs="David" w:hint="cs"/>
          <w:rtl/>
        </w:rPr>
        <w:tab/>
        <w:t xml:space="preserve">תודה רבה. הישיבה נעולה. </w:t>
      </w:r>
    </w:p>
    <w:p w14:paraId="36FFC385" w14:textId="77777777" w:rsidR="00E81A6A" w:rsidRPr="00E81A6A" w:rsidRDefault="00E81A6A" w:rsidP="00E81A6A">
      <w:pPr>
        <w:bidi/>
        <w:jc w:val="both"/>
        <w:rPr>
          <w:rFonts w:cs="David" w:hint="cs"/>
          <w:rtl/>
        </w:rPr>
      </w:pPr>
    </w:p>
    <w:p w14:paraId="0CFCA035" w14:textId="77777777" w:rsidR="00E81A6A" w:rsidRPr="00E81A6A" w:rsidRDefault="00E81A6A" w:rsidP="00E81A6A">
      <w:pPr>
        <w:bidi/>
        <w:jc w:val="both"/>
        <w:rPr>
          <w:rFonts w:cs="David" w:hint="cs"/>
          <w:rtl/>
        </w:rPr>
      </w:pPr>
    </w:p>
    <w:p w14:paraId="529AD164" w14:textId="77777777" w:rsidR="00E81A6A" w:rsidRPr="00E81A6A" w:rsidRDefault="00E81A6A" w:rsidP="00E81A6A">
      <w:pPr>
        <w:pStyle w:val="Heading9"/>
        <w:jc w:val="both"/>
        <w:rPr>
          <w:rFonts w:hint="cs"/>
          <w:sz w:val="24"/>
          <w:rtl/>
        </w:rPr>
      </w:pPr>
      <w:r w:rsidRPr="00E81A6A">
        <w:rPr>
          <w:rFonts w:hint="cs"/>
          <w:sz w:val="24"/>
          <w:rtl/>
        </w:rPr>
        <w:t>הישיבה ננעלה בשעה 10:25</w:t>
      </w:r>
    </w:p>
    <w:p w14:paraId="185FD5C1" w14:textId="77777777" w:rsidR="00E81A6A" w:rsidRPr="00E81A6A" w:rsidRDefault="00E81A6A" w:rsidP="00E81A6A">
      <w:pPr>
        <w:bidi/>
        <w:jc w:val="both"/>
        <w:rPr>
          <w:rFonts w:cs="David" w:hint="cs"/>
          <w:rtl/>
        </w:rPr>
      </w:pPr>
    </w:p>
    <w:p w14:paraId="2F97FA39" w14:textId="77777777" w:rsidR="00E81A6A" w:rsidRPr="00E81A6A" w:rsidRDefault="00E81A6A" w:rsidP="00E81A6A">
      <w:pPr>
        <w:bidi/>
        <w:jc w:val="both"/>
        <w:rPr>
          <w:rFonts w:cs="David" w:hint="cs"/>
          <w:rtl/>
        </w:rPr>
      </w:pPr>
    </w:p>
    <w:p w14:paraId="74671D84" w14:textId="77777777" w:rsidR="00E81A6A" w:rsidRPr="00E81A6A" w:rsidRDefault="00E81A6A" w:rsidP="00E81A6A">
      <w:pPr>
        <w:bidi/>
        <w:jc w:val="both"/>
        <w:rPr>
          <w:rFonts w:cs="David" w:hint="cs"/>
          <w:rtl/>
        </w:rPr>
      </w:pPr>
    </w:p>
    <w:p w14:paraId="32E455BA" w14:textId="77777777" w:rsidR="00E81A6A" w:rsidRPr="00E81A6A" w:rsidRDefault="00E81A6A" w:rsidP="00E81A6A">
      <w:pPr>
        <w:bidi/>
        <w:jc w:val="both"/>
        <w:rPr>
          <w:rFonts w:cs="David" w:hint="cs"/>
          <w:rtl/>
        </w:rPr>
      </w:pPr>
    </w:p>
    <w:p w14:paraId="7CB99550" w14:textId="77777777" w:rsidR="00E81A6A" w:rsidRPr="00E81A6A" w:rsidRDefault="00E81A6A" w:rsidP="00E81A6A">
      <w:pPr>
        <w:bidi/>
        <w:jc w:val="both"/>
        <w:rPr>
          <w:rFonts w:cs="David" w:hint="cs"/>
          <w:rtl/>
        </w:rPr>
      </w:pPr>
    </w:p>
    <w:p w14:paraId="76A2089C" w14:textId="77777777" w:rsidR="00552A80" w:rsidRPr="00E81A6A" w:rsidRDefault="00552A80" w:rsidP="00E81A6A">
      <w:pPr>
        <w:bidi/>
        <w:jc w:val="both"/>
        <w:rPr>
          <w:rFonts w:cs="David"/>
        </w:rPr>
      </w:pPr>
    </w:p>
    <w:sectPr w:rsidR="00552A80" w:rsidRPr="00E81A6A" w:rsidSect="00E81A6A">
      <w:headerReference w:type="even" r:id="rId6"/>
      <w:head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0060EF" w14:textId="77777777" w:rsidR="00000000" w:rsidRDefault="00564F9D">
      <w:r>
        <w:separator/>
      </w:r>
    </w:p>
  </w:endnote>
  <w:endnote w:type="continuationSeparator" w:id="0">
    <w:p w14:paraId="24713180" w14:textId="77777777" w:rsidR="00000000" w:rsidRDefault="00564F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312DE6" w14:textId="77777777" w:rsidR="00000000" w:rsidRDefault="00564F9D">
      <w:r>
        <w:separator/>
      </w:r>
    </w:p>
  </w:footnote>
  <w:footnote w:type="continuationSeparator" w:id="0">
    <w:p w14:paraId="14721BFC" w14:textId="77777777" w:rsidR="00000000" w:rsidRDefault="00564F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988E4" w14:textId="77777777" w:rsidR="00E81A6A" w:rsidRDefault="00E81A6A">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1EA594E8" w14:textId="77777777" w:rsidR="00E81A6A" w:rsidRDefault="00E81A6A">
    <w:pPr>
      <w:pStyle w:val="Header"/>
      <w:ind w:right="360"/>
      <w:jc w:val="both"/>
      <w:rPr>
        <w:rtl/>
      </w:rPr>
    </w:pPr>
  </w:p>
  <w:p w14:paraId="514E4858" w14:textId="77777777" w:rsidR="00E81A6A" w:rsidRDefault="00E81A6A"/>
  <w:p w14:paraId="433A3D6C" w14:textId="77777777" w:rsidR="00E81A6A" w:rsidRDefault="00E81A6A"/>
  <w:p w14:paraId="2C532FD4" w14:textId="77777777" w:rsidR="00E81A6A" w:rsidRDefault="00E81A6A"/>
  <w:p w14:paraId="0E5E9875" w14:textId="77777777" w:rsidR="00E81A6A" w:rsidRDefault="00E81A6A"/>
  <w:p w14:paraId="5E0B7C12" w14:textId="77777777" w:rsidR="00E81A6A" w:rsidRDefault="00E81A6A"/>
  <w:p w14:paraId="79A3A7E3" w14:textId="77777777" w:rsidR="00E81A6A" w:rsidRDefault="00E81A6A"/>
  <w:p w14:paraId="166C9824" w14:textId="77777777" w:rsidR="00E81A6A" w:rsidRDefault="00E81A6A"/>
  <w:p w14:paraId="5F156D7A" w14:textId="77777777" w:rsidR="00E81A6A" w:rsidRDefault="00E81A6A"/>
  <w:p w14:paraId="5415B756" w14:textId="77777777" w:rsidR="00E81A6A" w:rsidRDefault="00E81A6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1ACA4" w14:textId="77777777" w:rsidR="00E81A6A" w:rsidRDefault="00E81A6A">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5</w:t>
    </w:r>
    <w:r>
      <w:rPr>
        <w:rStyle w:val="PageNumber"/>
        <w:rtl/>
      </w:rPr>
      <w:fldChar w:fldCharType="end"/>
    </w:r>
  </w:p>
  <w:p w14:paraId="7B68F10E" w14:textId="77777777" w:rsidR="00E81A6A" w:rsidRDefault="00E81A6A">
    <w:pPr>
      <w:pStyle w:val="Header"/>
      <w:ind w:right="360"/>
      <w:jc w:val="both"/>
      <w:rPr>
        <w:rFonts w:hint="cs"/>
        <w:rtl/>
      </w:rPr>
    </w:pPr>
    <w:r>
      <w:rPr>
        <w:rtl/>
      </w:rPr>
      <w:t>ועדת</w:t>
    </w:r>
    <w:r>
      <w:rPr>
        <w:rFonts w:hint="cs"/>
        <w:rtl/>
      </w:rPr>
      <w:t xml:space="preserve"> הכנסת</w:t>
    </w:r>
  </w:p>
  <w:p w14:paraId="03F4B25B" w14:textId="77777777" w:rsidR="00E81A6A" w:rsidRDefault="00E81A6A">
    <w:pPr>
      <w:pStyle w:val="Header"/>
      <w:ind w:right="360"/>
      <w:jc w:val="both"/>
      <w:rPr>
        <w:rStyle w:val="PageNumber"/>
        <w:rFonts w:hint="cs"/>
        <w:rtl/>
      </w:rPr>
    </w:pPr>
    <w:r>
      <w:rPr>
        <w:rFonts w:hint="cs"/>
        <w:rtl/>
      </w:rPr>
      <w:t>26.3.2008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290334פרוטוקול_ישיבת_ועדה.doc"/>
    <w:docVar w:name="StartMode" w:val="3"/>
  </w:docVars>
  <w:rsids>
    <w:rsidRoot w:val="00606D51"/>
    <w:rsid w:val="00552A80"/>
    <w:rsid w:val="00564F9D"/>
    <w:rsid w:val="00606D51"/>
    <w:rsid w:val="00965806"/>
    <w:rsid w:val="00AB0ED5"/>
    <w:rsid w:val="00E81A6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shapelayout>
  </w:shapeDefaults>
  <w:decimalSymbol w:val="."/>
  <w:listSeparator w:val=","/>
  <w14:docId w14:val="535F4998"/>
  <w15:chartTrackingRefBased/>
  <w15:docId w15:val="{908DDF1C-FD11-4509-89C7-9E9B19A98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E81A6A"/>
    <w:pPr>
      <w:keepNext/>
      <w:overflowPunct w:val="0"/>
      <w:autoSpaceDE w:val="0"/>
      <w:autoSpaceDN w:val="0"/>
      <w:bidi/>
      <w:adjustRightInd w:val="0"/>
      <w:jc w:val="both"/>
      <w:textAlignment w:val="baseline"/>
      <w:outlineLvl w:val="4"/>
    </w:pPr>
    <w:rPr>
      <w:rFonts w:cs="David"/>
      <w:sz w:val="22"/>
      <w:lang w:eastAsia="he-IL"/>
    </w:rPr>
  </w:style>
  <w:style w:type="paragraph" w:styleId="Heading8">
    <w:name w:val="heading 8"/>
    <w:basedOn w:val="Normal"/>
    <w:next w:val="Normal"/>
    <w:qFormat/>
    <w:rsid w:val="00E81A6A"/>
    <w:pPr>
      <w:keepNext/>
      <w:overflowPunct w:val="0"/>
      <w:autoSpaceDE w:val="0"/>
      <w:autoSpaceDN w:val="0"/>
      <w:bidi/>
      <w:adjustRightInd w:val="0"/>
      <w:jc w:val="center"/>
      <w:textAlignment w:val="baseline"/>
      <w:outlineLvl w:val="7"/>
    </w:pPr>
    <w:rPr>
      <w:rFonts w:cs="David"/>
      <w:b/>
      <w:bCs/>
      <w:sz w:val="22"/>
      <w:u w:val="single"/>
      <w:lang w:eastAsia="he-IL"/>
    </w:rPr>
  </w:style>
  <w:style w:type="paragraph" w:styleId="Heading9">
    <w:name w:val="heading 9"/>
    <w:basedOn w:val="Normal"/>
    <w:next w:val="Normal"/>
    <w:qFormat/>
    <w:rsid w:val="00E81A6A"/>
    <w:pPr>
      <w:keepNext/>
      <w:overflowPunct w:val="0"/>
      <w:autoSpaceDE w:val="0"/>
      <w:autoSpaceDN w:val="0"/>
      <w:bidi/>
      <w:adjustRightInd w:val="0"/>
      <w:jc w:val="center"/>
      <w:textAlignment w:val="baseline"/>
      <w:outlineLvl w:val="8"/>
    </w:pPr>
    <w:rPr>
      <w:rFonts w:cs="David"/>
      <w:sz w:val="22"/>
      <w:u w:val="single"/>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E81A6A"/>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E81A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1017</Words>
  <Characters>5800</Characters>
  <Application>Microsoft Office Word</Application>
  <DocSecurity>0</DocSecurity>
  <Lines>48</Lines>
  <Paragraphs>13</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6804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p_ilana</dc:creator>
  <cp:keywords/>
  <dc:description/>
  <cp:lastModifiedBy>Ghanem Mohammad</cp:lastModifiedBy>
  <cp:revision>2</cp:revision>
  <cp:lastPrinted>1601-01-01T00:00:00Z</cp:lastPrinted>
  <dcterms:created xsi:type="dcterms:W3CDTF">2022-07-09T13:27:00Z</dcterms:created>
  <dcterms:modified xsi:type="dcterms:W3CDTF">2022-07-09T13:27:00Z</dcterms:modified>
</cp:coreProperties>
</file>