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F435" w14:textId="77777777" w:rsidR="00285E50" w:rsidRPr="00285E50" w:rsidRDefault="00285E50" w:rsidP="00285E50">
      <w:pPr>
        <w:pStyle w:val="Heading5"/>
        <w:rPr>
          <w:b/>
          <w:bCs/>
          <w:sz w:val="24"/>
          <w:rtl/>
        </w:rPr>
      </w:pPr>
      <w:r w:rsidRPr="00285E50">
        <w:rPr>
          <w:b/>
          <w:bCs/>
          <w:sz w:val="24"/>
          <w:rtl/>
        </w:rPr>
        <w:t xml:space="preserve">הכנסת </w:t>
      </w:r>
      <w:r w:rsidRPr="00285E50">
        <w:rPr>
          <w:rFonts w:hint="cs"/>
          <w:b/>
          <w:bCs/>
          <w:sz w:val="24"/>
          <w:rtl/>
        </w:rPr>
        <w:t>השמונה-עשרה</w:t>
      </w:r>
      <w:r w:rsidRPr="00285E50">
        <w:rPr>
          <w:b/>
          <w:bCs/>
          <w:sz w:val="24"/>
          <w:rtl/>
        </w:rPr>
        <w:tab/>
      </w:r>
      <w:r w:rsidRPr="00285E50">
        <w:rPr>
          <w:b/>
          <w:bCs/>
          <w:sz w:val="24"/>
          <w:rtl/>
        </w:rPr>
        <w:tab/>
      </w:r>
      <w:r w:rsidRPr="00285E50">
        <w:rPr>
          <w:b/>
          <w:bCs/>
          <w:sz w:val="24"/>
          <w:rtl/>
        </w:rPr>
        <w:tab/>
      </w:r>
      <w:r w:rsidRPr="00285E50">
        <w:rPr>
          <w:b/>
          <w:bCs/>
          <w:sz w:val="24"/>
          <w:rtl/>
        </w:rPr>
        <w:tab/>
      </w:r>
      <w:r w:rsidRPr="00285E50">
        <w:rPr>
          <w:b/>
          <w:bCs/>
          <w:sz w:val="24"/>
          <w:rtl/>
        </w:rPr>
        <w:tab/>
      </w:r>
      <w:r w:rsidRPr="00285E50">
        <w:rPr>
          <w:b/>
          <w:bCs/>
          <w:sz w:val="24"/>
          <w:rtl/>
        </w:rPr>
        <w:tab/>
        <w:t>נוסח לא מתוקן</w:t>
      </w:r>
    </w:p>
    <w:p w14:paraId="6ECD6FFD" w14:textId="77777777" w:rsidR="00285E50" w:rsidRPr="00285E50" w:rsidRDefault="00285E50" w:rsidP="00285E50">
      <w:pPr>
        <w:bidi/>
        <w:jc w:val="both"/>
        <w:rPr>
          <w:rFonts w:cs="David"/>
          <w:b/>
          <w:bCs/>
          <w:rtl/>
        </w:rPr>
      </w:pPr>
      <w:r w:rsidRPr="00285E50">
        <w:rPr>
          <w:rFonts w:cs="David"/>
          <w:b/>
          <w:bCs/>
          <w:rtl/>
        </w:rPr>
        <w:t xml:space="preserve">מושב </w:t>
      </w:r>
      <w:r w:rsidRPr="00285E50">
        <w:rPr>
          <w:rFonts w:cs="David" w:hint="cs"/>
          <w:b/>
          <w:bCs/>
          <w:rtl/>
        </w:rPr>
        <w:t>שלישי</w:t>
      </w:r>
    </w:p>
    <w:p w14:paraId="5A4E3BD6" w14:textId="77777777" w:rsidR="00285E50" w:rsidRPr="00285E50" w:rsidRDefault="00285E50" w:rsidP="00285E50">
      <w:pPr>
        <w:bidi/>
        <w:jc w:val="both"/>
        <w:rPr>
          <w:rFonts w:cs="David"/>
          <w:b/>
          <w:bCs/>
          <w:rtl/>
        </w:rPr>
      </w:pPr>
    </w:p>
    <w:p w14:paraId="065A758F" w14:textId="77777777" w:rsidR="00285E50" w:rsidRPr="00285E50" w:rsidRDefault="00285E50" w:rsidP="00285E50">
      <w:pPr>
        <w:bidi/>
        <w:jc w:val="both"/>
        <w:rPr>
          <w:rFonts w:cs="David"/>
          <w:b/>
          <w:bCs/>
          <w:rtl/>
        </w:rPr>
      </w:pPr>
    </w:p>
    <w:p w14:paraId="575CA93E" w14:textId="77777777" w:rsidR="00285E50" w:rsidRPr="00285E50" w:rsidRDefault="00285E50" w:rsidP="00285E50">
      <w:pPr>
        <w:bidi/>
        <w:jc w:val="both"/>
        <w:rPr>
          <w:rFonts w:cs="David"/>
          <w:b/>
          <w:bCs/>
          <w:rtl/>
        </w:rPr>
      </w:pPr>
    </w:p>
    <w:p w14:paraId="18D59581" w14:textId="77777777" w:rsidR="00285E50" w:rsidRPr="00285E50" w:rsidRDefault="00285E50" w:rsidP="00285E50">
      <w:pPr>
        <w:bidi/>
        <w:jc w:val="both"/>
        <w:rPr>
          <w:rFonts w:cs="David"/>
          <w:b/>
          <w:bCs/>
          <w:rtl/>
        </w:rPr>
      </w:pPr>
    </w:p>
    <w:p w14:paraId="54D53181" w14:textId="77777777" w:rsidR="00285E50" w:rsidRPr="00285E50" w:rsidRDefault="00285E50" w:rsidP="00285E50">
      <w:pPr>
        <w:bidi/>
        <w:jc w:val="center"/>
        <w:rPr>
          <w:rFonts w:cs="David" w:hint="cs"/>
          <w:b/>
          <w:bCs/>
          <w:rtl/>
        </w:rPr>
      </w:pPr>
      <w:r w:rsidRPr="00285E50">
        <w:rPr>
          <w:rFonts w:cs="David"/>
          <w:b/>
          <w:bCs/>
          <w:rtl/>
        </w:rPr>
        <w:t>פרוטוקול מס'</w:t>
      </w:r>
      <w:r w:rsidRPr="00285E50">
        <w:rPr>
          <w:rFonts w:cs="David" w:hint="cs"/>
          <w:b/>
          <w:bCs/>
          <w:rtl/>
        </w:rPr>
        <w:t xml:space="preserve"> 133</w:t>
      </w:r>
    </w:p>
    <w:p w14:paraId="11D9122F" w14:textId="77777777" w:rsidR="00285E50" w:rsidRPr="00285E50" w:rsidRDefault="00285E50" w:rsidP="00285E50">
      <w:pPr>
        <w:bidi/>
        <w:jc w:val="center"/>
        <w:rPr>
          <w:rFonts w:cs="David" w:hint="cs"/>
          <w:b/>
          <w:bCs/>
          <w:rtl/>
        </w:rPr>
      </w:pPr>
      <w:r w:rsidRPr="00285E50">
        <w:rPr>
          <w:rFonts w:cs="David" w:hint="cs"/>
          <w:b/>
          <w:bCs/>
          <w:rtl/>
        </w:rPr>
        <w:t>מישיבת ועדת הכנסת</w:t>
      </w:r>
    </w:p>
    <w:p w14:paraId="4F9B5344" w14:textId="77777777" w:rsidR="00285E50" w:rsidRPr="00285E50" w:rsidRDefault="00285E50" w:rsidP="00285E50">
      <w:pPr>
        <w:bidi/>
        <w:jc w:val="center"/>
        <w:rPr>
          <w:rFonts w:cs="David" w:hint="cs"/>
          <w:b/>
          <w:bCs/>
          <w:u w:val="single"/>
          <w:rtl/>
        </w:rPr>
      </w:pPr>
      <w:r w:rsidRPr="00285E50">
        <w:rPr>
          <w:rFonts w:cs="David" w:hint="cs"/>
          <w:b/>
          <w:bCs/>
          <w:u w:val="single"/>
          <w:rtl/>
        </w:rPr>
        <w:t>יום שלישי, ל' בכסלו תשע"א, 7 בדצמבר 2010, שעה 10:30</w:t>
      </w:r>
    </w:p>
    <w:p w14:paraId="14D62867" w14:textId="77777777" w:rsidR="00285E50" w:rsidRPr="00285E50" w:rsidRDefault="00285E50" w:rsidP="00285E50">
      <w:pPr>
        <w:bidi/>
        <w:jc w:val="both"/>
        <w:rPr>
          <w:rFonts w:cs="David" w:hint="cs"/>
          <w:b/>
          <w:bCs/>
          <w:rtl/>
        </w:rPr>
      </w:pPr>
    </w:p>
    <w:p w14:paraId="76D8C2F1" w14:textId="77777777" w:rsidR="00285E50" w:rsidRPr="00285E50" w:rsidRDefault="00285E50" w:rsidP="00285E50">
      <w:pPr>
        <w:bidi/>
        <w:jc w:val="both"/>
        <w:rPr>
          <w:rFonts w:cs="David"/>
          <w:b/>
          <w:bCs/>
          <w:rtl/>
        </w:rPr>
      </w:pPr>
    </w:p>
    <w:p w14:paraId="74BB9B59" w14:textId="77777777" w:rsidR="00285E50" w:rsidRPr="00285E50" w:rsidRDefault="00285E50" w:rsidP="00285E50">
      <w:pPr>
        <w:bidi/>
        <w:jc w:val="both"/>
        <w:rPr>
          <w:rFonts w:cs="David"/>
          <w:b/>
          <w:bCs/>
          <w:rtl/>
        </w:rPr>
      </w:pPr>
    </w:p>
    <w:p w14:paraId="5C4392A7" w14:textId="77777777" w:rsidR="00285E50" w:rsidRPr="00285E50" w:rsidRDefault="00285E50" w:rsidP="00285E50">
      <w:pPr>
        <w:tabs>
          <w:tab w:val="left" w:pos="1221"/>
        </w:tabs>
        <w:bidi/>
        <w:jc w:val="both"/>
        <w:rPr>
          <w:rFonts w:cs="David" w:hint="cs"/>
          <w:b/>
          <w:bCs/>
          <w:u w:val="single"/>
          <w:rtl/>
        </w:rPr>
      </w:pPr>
    </w:p>
    <w:p w14:paraId="275DEB1C" w14:textId="77777777" w:rsidR="00285E50" w:rsidRPr="00285E50" w:rsidRDefault="00285E50" w:rsidP="00285E50">
      <w:pPr>
        <w:tabs>
          <w:tab w:val="left" w:pos="1221"/>
        </w:tabs>
        <w:bidi/>
        <w:jc w:val="both"/>
        <w:rPr>
          <w:rFonts w:cs="David" w:hint="cs"/>
          <w:b/>
          <w:bCs/>
          <w:rtl/>
        </w:rPr>
      </w:pPr>
      <w:r w:rsidRPr="00285E50">
        <w:rPr>
          <w:rFonts w:cs="David"/>
          <w:b/>
          <w:bCs/>
          <w:u w:val="single"/>
          <w:rtl/>
        </w:rPr>
        <w:t>סדר היום</w:t>
      </w:r>
      <w:r w:rsidRPr="00285E50">
        <w:rPr>
          <w:rFonts w:cs="David"/>
          <w:b/>
          <w:bCs/>
          <w:rtl/>
        </w:rPr>
        <w:t>:</w:t>
      </w:r>
      <w:r w:rsidRPr="00285E50">
        <w:rPr>
          <w:rFonts w:cs="David" w:hint="cs"/>
          <w:b/>
          <w:bCs/>
          <w:rtl/>
        </w:rPr>
        <w:t xml:space="preserve"> הצעת חוק הכנסת (תיקון מס' 31)(ביטול נציב הדורות הבאים לכנסת), </w:t>
      </w:r>
      <w:proofErr w:type="spellStart"/>
      <w:r w:rsidRPr="00285E50">
        <w:rPr>
          <w:rFonts w:cs="David" w:hint="cs"/>
          <w:b/>
          <w:bCs/>
          <w:rtl/>
        </w:rPr>
        <w:t>התשע"א</w:t>
      </w:r>
      <w:proofErr w:type="spellEnd"/>
      <w:r w:rsidRPr="00285E50">
        <w:rPr>
          <w:rFonts w:cs="David" w:hint="cs"/>
          <w:b/>
          <w:bCs/>
          <w:rtl/>
        </w:rPr>
        <w:t xml:space="preserve">-2010 </w:t>
      </w:r>
      <w:r w:rsidRPr="00285E50">
        <w:rPr>
          <w:rFonts w:cs="David"/>
          <w:b/>
          <w:bCs/>
          <w:rtl/>
        </w:rPr>
        <w:t>–</w:t>
      </w:r>
      <w:r w:rsidRPr="00285E50">
        <w:rPr>
          <w:rFonts w:cs="David" w:hint="cs"/>
          <w:b/>
          <w:bCs/>
          <w:rtl/>
        </w:rPr>
        <w:t xml:space="preserve"> הכנה לקריאה שנייה ושלישית</w:t>
      </w:r>
    </w:p>
    <w:p w14:paraId="59114DDD" w14:textId="77777777" w:rsidR="00285E50" w:rsidRPr="00285E50" w:rsidRDefault="00285E50" w:rsidP="00285E50">
      <w:pPr>
        <w:bidi/>
        <w:jc w:val="both"/>
        <w:rPr>
          <w:rFonts w:cs="David" w:hint="cs"/>
          <w:b/>
          <w:bCs/>
          <w:rtl/>
        </w:rPr>
      </w:pPr>
    </w:p>
    <w:p w14:paraId="07E4F613" w14:textId="77777777" w:rsidR="00285E50" w:rsidRPr="00285E50" w:rsidRDefault="00285E50" w:rsidP="00285E50">
      <w:pPr>
        <w:bidi/>
        <w:jc w:val="both"/>
        <w:rPr>
          <w:rFonts w:cs="David" w:hint="cs"/>
          <w:rtl/>
        </w:rPr>
      </w:pPr>
    </w:p>
    <w:p w14:paraId="75C0E1C2" w14:textId="77777777" w:rsidR="00285E50" w:rsidRPr="00285E50" w:rsidRDefault="00285E50" w:rsidP="00285E50">
      <w:pPr>
        <w:bidi/>
        <w:jc w:val="both"/>
        <w:rPr>
          <w:rFonts w:cs="David"/>
          <w:rtl/>
        </w:rPr>
      </w:pPr>
    </w:p>
    <w:p w14:paraId="03A1CBC9" w14:textId="77777777" w:rsidR="00285E50" w:rsidRPr="00285E50" w:rsidRDefault="00285E50" w:rsidP="00285E50">
      <w:pPr>
        <w:bidi/>
        <w:jc w:val="both"/>
        <w:rPr>
          <w:rFonts w:cs="David"/>
          <w:b/>
          <w:bCs/>
          <w:u w:val="single"/>
          <w:rtl/>
        </w:rPr>
      </w:pPr>
      <w:r w:rsidRPr="00285E50">
        <w:rPr>
          <w:rFonts w:cs="David"/>
          <w:b/>
          <w:bCs/>
          <w:u w:val="single"/>
          <w:rtl/>
        </w:rPr>
        <w:t>נכחו</w:t>
      </w:r>
      <w:r w:rsidRPr="00285E50">
        <w:rPr>
          <w:rFonts w:cs="David"/>
          <w:rtl/>
        </w:rPr>
        <w:t>:</w:t>
      </w:r>
    </w:p>
    <w:p w14:paraId="71139EAE" w14:textId="77777777" w:rsidR="00285E50" w:rsidRPr="00285E50" w:rsidRDefault="00285E50" w:rsidP="00285E50">
      <w:pPr>
        <w:bidi/>
        <w:jc w:val="both"/>
        <w:rPr>
          <w:rFonts w:cs="David"/>
          <w:rtl/>
        </w:rPr>
      </w:pPr>
    </w:p>
    <w:p w14:paraId="18BB700D" w14:textId="77777777" w:rsidR="00285E50" w:rsidRPr="00285E50" w:rsidRDefault="00285E50" w:rsidP="00285E50">
      <w:pPr>
        <w:tabs>
          <w:tab w:val="left" w:pos="1788"/>
        </w:tabs>
        <w:bidi/>
        <w:jc w:val="both"/>
        <w:rPr>
          <w:rFonts w:cs="David" w:hint="cs"/>
          <w:rtl/>
        </w:rPr>
      </w:pPr>
      <w:r w:rsidRPr="00285E50">
        <w:rPr>
          <w:rFonts w:cs="David"/>
          <w:b/>
          <w:bCs/>
          <w:u w:val="single"/>
          <w:rtl/>
        </w:rPr>
        <w:t>חברי הוועדה</w:t>
      </w:r>
      <w:r w:rsidRPr="00285E50">
        <w:rPr>
          <w:rFonts w:cs="David"/>
          <w:rtl/>
        </w:rPr>
        <w:t>:</w:t>
      </w:r>
    </w:p>
    <w:p w14:paraId="69C6597E" w14:textId="77777777" w:rsidR="00285E50" w:rsidRPr="00285E50" w:rsidRDefault="00285E50" w:rsidP="00285E50">
      <w:pPr>
        <w:tabs>
          <w:tab w:val="left" w:pos="1788"/>
        </w:tabs>
        <w:bidi/>
        <w:jc w:val="both"/>
        <w:rPr>
          <w:rFonts w:cs="David" w:hint="cs"/>
          <w:rtl/>
        </w:rPr>
      </w:pPr>
      <w:r w:rsidRPr="00285E50">
        <w:rPr>
          <w:rFonts w:cs="David" w:hint="cs"/>
          <w:rtl/>
        </w:rPr>
        <w:t xml:space="preserve">יריב </w:t>
      </w:r>
      <w:proofErr w:type="spellStart"/>
      <w:r w:rsidRPr="00285E50">
        <w:rPr>
          <w:rFonts w:cs="David" w:hint="cs"/>
          <w:rtl/>
        </w:rPr>
        <w:t>לוין</w:t>
      </w:r>
      <w:proofErr w:type="spellEnd"/>
      <w:r w:rsidRPr="00285E50">
        <w:rPr>
          <w:rFonts w:cs="David" w:hint="cs"/>
          <w:rtl/>
        </w:rPr>
        <w:t xml:space="preserve"> </w:t>
      </w:r>
      <w:r w:rsidRPr="00285E50">
        <w:rPr>
          <w:rFonts w:cs="David"/>
          <w:rtl/>
        </w:rPr>
        <w:t>–</w:t>
      </w:r>
      <w:r w:rsidRPr="00285E50">
        <w:rPr>
          <w:rFonts w:cs="David" w:hint="cs"/>
          <w:rtl/>
        </w:rPr>
        <w:t xml:space="preserve"> היו"ר</w:t>
      </w:r>
    </w:p>
    <w:p w14:paraId="79642E81" w14:textId="77777777" w:rsidR="00285E50" w:rsidRPr="00285E50" w:rsidRDefault="00285E50" w:rsidP="00285E50">
      <w:pPr>
        <w:tabs>
          <w:tab w:val="left" w:pos="1788"/>
        </w:tabs>
        <w:bidi/>
        <w:jc w:val="both"/>
        <w:rPr>
          <w:rFonts w:cs="David" w:hint="cs"/>
          <w:rtl/>
        </w:rPr>
      </w:pPr>
      <w:r w:rsidRPr="00285E50">
        <w:rPr>
          <w:rFonts w:cs="David" w:hint="cs"/>
          <w:rtl/>
        </w:rPr>
        <w:t xml:space="preserve">זאב </w:t>
      </w:r>
      <w:proofErr w:type="spellStart"/>
      <w:r w:rsidRPr="00285E50">
        <w:rPr>
          <w:rFonts w:cs="David" w:hint="cs"/>
          <w:rtl/>
        </w:rPr>
        <w:t>אלקין</w:t>
      </w:r>
      <w:proofErr w:type="spellEnd"/>
    </w:p>
    <w:p w14:paraId="1359151C" w14:textId="77777777" w:rsidR="00285E50" w:rsidRPr="00285E50" w:rsidRDefault="00285E50" w:rsidP="00285E50">
      <w:pPr>
        <w:tabs>
          <w:tab w:val="left" w:pos="1788"/>
        </w:tabs>
        <w:bidi/>
        <w:jc w:val="both"/>
        <w:rPr>
          <w:rFonts w:cs="David" w:hint="cs"/>
          <w:rtl/>
        </w:rPr>
      </w:pPr>
      <w:r w:rsidRPr="00285E50">
        <w:rPr>
          <w:rFonts w:cs="David" w:hint="cs"/>
          <w:rtl/>
        </w:rPr>
        <w:t xml:space="preserve">משה גפני </w:t>
      </w:r>
    </w:p>
    <w:p w14:paraId="5B8B8B97" w14:textId="77777777" w:rsidR="00285E50" w:rsidRPr="00285E50" w:rsidRDefault="00285E50" w:rsidP="00285E50">
      <w:pPr>
        <w:tabs>
          <w:tab w:val="left" w:pos="1788"/>
        </w:tabs>
        <w:bidi/>
        <w:jc w:val="both"/>
        <w:rPr>
          <w:rFonts w:cs="David" w:hint="cs"/>
          <w:rtl/>
        </w:rPr>
      </w:pPr>
      <w:r w:rsidRPr="00285E50">
        <w:rPr>
          <w:rFonts w:cs="David" w:hint="cs"/>
          <w:rtl/>
        </w:rPr>
        <w:t>ניצן הורוביץ</w:t>
      </w:r>
    </w:p>
    <w:p w14:paraId="13771772" w14:textId="77777777" w:rsidR="00285E50" w:rsidRPr="00285E50" w:rsidRDefault="00285E50" w:rsidP="00285E50">
      <w:pPr>
        <w:tabs>
          <w:tab w:val="left" w:pos="1788"/>
        </w:tabs>
        <w:bidi/>
        <w:jc w:val="both"/>
        <w:rPr>
          <w:rFonts w:cs="David" w:hint="cs"/>
          <w:rtl/>
        </w:rPr>
      </w:pPr>
      <w:r w:rsidRPr="00285E50">
        <w:rPr>
          <w:rFonts w:cs="David" w:hint="cs"/>
          <w:rtl/>
        </w:rPr>
        <w:t>נסים זאב</w:t>
      </w:r>
    </w:p>
    <w:p w14:paraId="5ACB1FFE" w14:textId="77777777" w:rsidR="00285E50" w:rsidRPr="00285E50" w:rsidRDefault="00285E50" w:rsidP="00285E50">
      <w:pPr>
        <w:tabs>
          <w:tab w:val="left" w:pos="1788"/>
        </w:tabs>
        <w:bidi/>
        <w:jc w:val="both"/>
        <w:rPr>
          <w:rFonts w:cs="David" w:hint="cs"/>
          <w:rtl/>
        </w:rPr>
      </w:pPr>
      <w:r w:rsidRPr="00285E50">
        <w:rPr>
          <w:rFonts w:cs="David" w:hint="cs"/>
          <w:rtl/>
        </w:rPr>
        <w:t>אברהם מיכאלי</w:t>
      </w:r>
    </w:p>
    <w:p w14:paraId="3D973A3A" w14:textId="77777777" w:rsidR="00285E50" w:rsidRPr="00285E50" w:rsidRDefault="00285E50" w:rsidP="00285E50">
      <w:pPr>
        <w:tabs>
          <w:tab w:val="left" w:pos="1788"/>
        </w:tabs>
        <w:bidi/>
        <w:jc w:val="both"/>
        <w:rPr>
          <w:rFonts w:cs="David" w:hint="cs"/>
          <w:rtl/>
        </w:rPr>
      </w:pPr>
      <w:r w:rsidRPr="00285E50">
        <w:rPr>
          <w:rFonts w:cs="David" w:hint="cs"/>
          <w:rtl/>
        </w:rPr>
        <w:t xml:space="preserve">רוברט </w:t>
      </w:r>
      <w:proofErr w:type="spellStart"/>
      <w:r w:rsidRPr="00285E50">
        <w:rPr>
          <w:rFonts w:cs="David" w:hint="cs"/>
          <w:rtl/>
        </w:rPr>
        <w:t>אילטוב</w:t>
      </w:r>
      <w:proofErr w:type="spellEnd"/>
    </w:p>
    <w:p w14:paraId="6DA18C93" w14:textId="77777777" w:rsidR="00285E50" w:rsidRPr="00285E50" w:rsidRDefault="00285E50" w:rsidP="00285E50">
      <w:pPr>
        <w:bidi/>
        <w:jc w:val="both"/>
        <w:rPr>
          <w:rFonts w:cs="David" w:hint="cs"/>
          <w:b/>
          <w:bCs/>
          <w:u w:val="single"/>
          <w:rtl/>
        </w:rPr>
      </w:pPr>
    </w:p>
    <w:p w14:paraId="699AC482" w14:textId="77777777" w:rsidR="00285E50" w:rsidRPr="00285E50" w:rsidRDefault="00285E50" w:rsidP="00285E50">
      <w:pPr>
        <w:bidi/>
        <w:jc w:val="both"/>
        <w:rPr>
          <w:rFonts w:cs="David" w:hint="cs"/>
          <w:b/>
          <w:bCs/>
          <w:u w:val="single"/>
          <w:rtl/>
        </w:rPr>
      </w:pPr>
      <w:r w:rsidRPr="00285E50">
        <w:rPr>
          <w:rFonts w:cs="David" w:hint="cs"/>
          <w:b/>
          <w:bCs/>
          <w:u w:val="single"/>
          <w:rtl/>
        </w:rPr>
        <w:t>מוזמנים:</w:t>
      </w:r>
    </w:p>
    <w:p w14:paraId="717198A6" w14:textId="77777777" w:rsidR="00285E50" w:rsidRPr="00285E50" w:rsidRDefault="00285E50" w:rsidP="00285E50">
      <w:pPr>
        <w:bidi/>
        <w:jc w:val="both"/>
        <w:rPr>
          <w:rFonts w:cs="David" w:hint="cs"/>
          <w:rtl/>
        </w:rPr>
      </w:pPr>
      <w:r w:rsidRPr="00285E50">
        <w:rPr>
          <w:rFonts w:cs="David" w:hint="cs"/>
          <w:rtl/>
        </w:rPr>
        <w:t xml:space="preserve">שלמה שוהם </w:t>
      </w:r>
      <w:r w:rsidRPr="00285E50">
        <w:rPr>
          <w:rFonts w:cs="David"/>
          <w:rtl/>
        </w:rPr>
        <w:t>–</w:t>
      </w:r>
      <w:r w:rsidRPr="00285E50">
        <w:rPr>
          <w:rFonts w:cs="David" w:hint="cs"/>
          <w:rtl/>
        </w:rPr>
        <w:t xml:space="preserve"> לשעבר נציב הדורות הבאים</w:t>
      </w:r>
    </w:p>
    <w:p w14:paraId="2DFA07F3" w14:textId="77777777" w:rsidR="00285E50" w:rsidRPr="00285E50" w:rsidRDefault="00285E50" w:rsidP="00285E50">
      <w:pPr>
        <w:bidi/>
        <w:jc w:val="both"/>
        <w:rPr>
          <w:rFonts w:cs="David" w:hint="cs"/>
          <w:rtl/>
        </w:rPr>
      </w:pPr>
      <w:r w:rsidRPr="00285E50">
        <w:rPr>
          <w:rFonts w:cs="David" w:hint="cs"/>
          <w:rtl/>
        </w:rPr>
        <w:t xml:space="preserve">שירלי אברמי </w:t>
      </w:r>
      <w:r w:rsidRPr="00285E50">
        <w:rPr>
          <w:rFonts w:cs="David"/>
          <w:rtl/>
        </w:rPr>
        <w:t>–</w:t>
      </w:r>
      <w:r w:rsidRPr="00285E50">
        <w:rPr>
          <w:rFonts w:cs="David" w:hint="cs"/>
          <w:rtl/>
        </w:rPr>
        <w:t xml:space="preserve"> מנהלת ה-מ.מ.מ.</w:t>
      </w:r>
    </w:p>
    <w:p w14:paraId="6C0FC1A0" w14:textId="77777777" w:rsidR="00285E50" w:rsidRPr="00285E50" w:rsidRDefault="00285E50" w:rsidP="00285E50">
      <w:pPr>
        <w:bidi/>
        <w:jc w:val="both"/>
        <w:rPr>
          <w:rFonts w:cs="David" w:hint="cs"/>
          <w:rtl/>
        </w:rPr>
      </w:pPr>
      <w:r w:rsidRPr="00285E50">
        <w:rPr>
          <w:rFonts w:cs="David" w:hint="cs"/>
          <w:rtl/>
        </w:rPr>
        <w:t xml:space="preserve">נאור ירושלמי </w:t>
      </w:r>
      <w:r w:rsidRPr="00285E50">
        <w:rPr>
          <w:rFonts w:cs="David"/>
          <w:rtl/>
        </w:rPr>
        <w:t>–</w:t>
      </w:r>
      <w:r w:rsidRPr="00285E50">
        <w:rPr>
          <w:rFonts w:cs="David" w:hint="cs"/>
          <w:rtl/>
        </w:rPr>
        <w:t xml:space="preserve"> מנכ"ל ארגון הגג של ארגוני הסביבה בישראל</w:t>
      </w:r>
    </w:p>
    <w:p w14:paraId="33841ADA" w14:textId="77777777" w:rsidR="00285E50" w:rsidRPr="00285E50" w:rsidRDefault="00285E50" w:rsidP="00285E50">
      <w:pPr>
        <w:bidi/>
        <w:jc w:val="both"/>
        <w:rPr>
          <w:rFonts w:cs="David" w:hint="cs"/>
          <w:rtl/>
        </w:rPr>
      </w:pPr>
      <w:r w:rsidRPr="00285E50">
        <w:rPr>
          <w:rFonts w:cs="David" w:hint="cs"/>
          <w:rtl/>
        </w:rPr>
        <w:t xml:space="preserve">מאיה </w:t>
      </w:r>
      <w:proofErr w:type="spellStart"/>
      <w:r w:rsidRPr="00285E50">
        <w:rPr>
          <w:rFonts w:cs="David" w:hint="cs"/>
          <w:rtl/>
        </w:rPr>
        <w:t>קרבטרי</w:t>
      </w:r>
      <w:proofErr w:type="spellEnd"/>
      <w:r w:rsidRPr="00285E50">
        <w:rPr>
          <w:rFonts w:cs="David" w:hint="cs"/>
          <w:rtl/>
        </w:rPr>
        <w:t xml:space="preserve"> </w:t>
      </w:r>
      <w:r w:rsidRPr="00285E50">
        <w:rPr>
          <w:rFonts w:cs="David"/>
          <w:rtl/>
        </w:rPr>
        <w:t>–</w:t>
      </w:r>
      <w:r w:rsidRPr="00285E50">
        <w:rPr>
          <w:rFonts w:cs="David" w:hint="cs"/>
          <w:rtl/>
        </w:rPr>
        <w:t xml:space="preserve"> מנהלת קשרי ממשל, ארגון הגג של ארגוני הסביבה בישראל</w:t>
      </w:r>
    </w:p>
    <w:p w14:paraId="6E06DD42" w14:textId="77777777" w:rsidR="00285E50" w:rsidRPr="00285E50" w:rsidRDefault="00285E50" w:rsidP="00285E50">
      <w:pPr>
        <w:bidi/>
        <w:jc w:val="both"/>
        <w:rPr>
          <w:rFonts w:cs="David" w:hint="cs"/>
          <w:rtl/>
        </w:rPr>
      </w:pPr>
      <w:r w:rsidRPr="00285E50">
        <w:rPr>
          <w:rFonts w:cs="David" w:hint="cs"/>
          <w:rtl/>
        </w:rPr>
        <w:t>יעל אדיב - רכזת קשרי ממשל, התאחדות הסטודנטים</w:t>
      </w:r>
    </w:p>
    <w:p w14:paraId="1863126F" w14:textId="77777777" w:rsidR="00285E50" w:rsidRPr="00285E50" w:rsidRDefault="00285E50" w:rsidP="00285E50">
      <w:pPr>
        <w:bidi/>
        <w:jc w:val="both"/>
        <w:rPr>
          <w:rFonts w:cs="David" w:hint="cs"/>
          <w:rtl/>
        </w:rPr>
      </w:pPr>
      <w:r w:rsidRPr="00285E50">
        <w:rPr>
          <w:rFonts w:cs="David" w:hint="cs"/>
          <w:rtl/>
        </w:rPr>
        <w:t xml:space="preserve">אהרון אריאל לביא </w:t>
      </w:r>
      <w:r w:rsidRPr="00285E50">
        <w:rPr>
          <w:rFonts w:cs="David"/>
          <w:rtl/>
        </w:rPr>
        <w:t>–</w:t>
      </w:r>
      <w:r w:rsidRPr="00285E50">
        <w:rPr>
          <w:rFonts w:cs="David" w:hint="cs"/>
          <w:rtl/>
        </w:rPr>
        <w:t xml:space="preserve"> מחלקת מחקר ומדיניות, התאחדות הסטודנטים</w:t>
      </w:r>
    </w:p>
    <w:p w14:paraId="2BC6DDB4" w14:textId="77777777" w:rsidR="00285E50" w:rsidRPr="00285E50" w:rsidRDefault="00285E50" w:rsidP="00285E50">
      <w:pPr>
        <w:bidi/>
        <w:jc w:val="both"/>
        <w:rPr>
          <w:rFonts w:cs="David" w:hint="cs"/>
          <w:rtl/>
        </w:rPr>
      </w:pPr>
      <w:r w:rsidRPr="00285E50">
        <w:rPr>
          <w:rFonts w:cs="David" w:hint="cs"/>
          <w:rtl/>
        </w:rPr>
        <w:t xml:space="preserve">מיכל גיל-עד </w:t>
      </w:r>
    </w:p>
    <w:p w14:paraId="073410C5" w14:textId="77777777" w:rsidR="00285E50" w:rsidRPr="00285E50" w:rsidRDefault="00285E50" w:rsidP="00285E50">
      <w:pPr>
        <w:bidi/>
        <w:jc w:val="both"/>
        <w:rPr>
          <w:rFonts w:cs="David" w:hint="cs"/>
          <w:b/>
          <w:bCs/>
          <w:u w:val="single"/>
          <w:rtl/>
        </w:rPr>
      </w:pPr>
    </w:p>
    <w:p w14:paraId="737408E4" w14:textId="77777777" w:rsidR="00285E50" w:rsidRPr="00285E50" w:rsidRDefault="00285E50" w:rsidP="00285E50">
      <w:pPr>
        <w:tabs>
          <w:tab w:val="left" w:pos="1930"/>
        </w:tabs>
        <w:bidi/>
        <w:jc w:val="both"/>
        <w:rPr>
          <w:rFonts w:cs="David" w:hint="cs"/>
          <w:b/>
          <w:bCs/>
          <w:u w:val="single"/>
          <w:rtl/>
        </w:rPr>
      </w:pPr>
    </w:p>
    <w:p w14:paraId="4585FCED" w14:textId="77777777" w:rsidR="00285E50" w:rsidRPr="00285E50" w:rsidRDefault="00285E50" w:rsidP="00285E50">
      <w:pPr>
        <w:tabs>
          <w:tab w:val="left" w:pos="1930"/>
        </w:tabs>
        <w:bidi/>
        <w:jc w:val="both"/>
        <w:rPr>
          <w:rFonts w:cs="David" w:hint="cs"/>
          <w:rtl/>
        </w:rPr>
      </w:pPr>
      <w:r w:rsidRPr="00285E50">
        <w:rPr>
          <w:rFonts w:cs="David" w:hint="cs"/>
          <w:b/>
          <w:bCs/>
          <w:u w:val="single"/>
          <w:rtl/>
        </w:rPr>
        <w:t>מנהלת הוועדה:</w:t>
      </w:r>
    </w:p>
    <w:p w14:paraId="4044F1BB" w14:textId="77777777" w:rsidR="00285E50" w:rsidRPr="00285E50" w:rsidRDefault="00285E50" w:rsidP="00285E50">
      <w:pPr>
        <w:tabs>
          <w:tab w:val="left" w:pos="1930"/>
        </w:tabs>
        <w:bidi/>
        <w:jc w:val="both"/>
        <w:rPr>
          <w:rFonts w:cs="David" w:hint="cs"/>
          <w:rtl/>
        </w:rPr>
      </w:pPr>
      <w:r w:rsidRPr="00285E50">
        <w:rPr>
          <w:rFonts w:cs="David" w:hint="cs"/>
          <w:rtl/>
        </w:rPr>
        <w:t>אתי בן-יוסף</w:t>
      </w:r>
    </w:p>
    <w:p w14:paraId="2FFA6069" w14:textId="77777777" w:rsidR="00285E50" w:rsidRPr="00285E50" w:rsidRDefault="00285E50" w:rsidP="00285E50">
      <w:pPr>
        <w:tabs>
          <w:tab w:val="left" w:pos="1930"/>
        </w:tabs>
        <w:bidi/>
        <w:jc w:val="both"/>
        <w:rPr>
          <w:rFonts w:cs="David" w:hint="cs"/>
          <w:rtl/>
        </w:rPr>
      </w:pPr>
    </w:p>
    <w:p w14:paraId="33516EF1" w14:textId="77777777" w:rsidR="00285E50" w:rsidRPr="00285E50" w:rsidRDefault="00285E50" w:rsidP="00285E50">
      <w:pPr>
        <w:tabs>
          <w:tab w:val="left" w:pos="1930"/>
        </w:tabs>
        <w:bidi/>
        <w:jc w:val="both"/>
        <w:rPr>
          <w:rFonts w:cs="David" w:hint="cs"/>
          <w:b/>
          <w:bCs/>
          <w:u w:val="single"/>
          <w:rtl/>
        </w:rPr>
      </w:pPr>
    </w:p>
    <w:p w14:paraId="5619E260" w14:textId="77777777" w:rsidR="00285E50" w:rsidRPr="00285E50" w:rsidRDefault="00285E50" w:rsidP="00285E50">
      <w:pPr>
        <w:tabs>
          <w:tab w:val="left" w:pos="1930"/>
        </w:tabs>
        <w:bidi/>
        <w:jc w:val="both"/>
        <w:rPr>
          <w:rFonts w:cs="David" w:hint="cs"/>
          <w:rtl/>
        </w:rPr>
      </w:pPr>
      <w:r w:rsidRPr="00285E50">
        <w:rPr>
          <w:rFonts w:cs="David" w:hint="cs"/>
          <w:b/>
          <w:bCs/>
          <w:u w:val="single"/>
          <w:rtl/>
        </w:rPr>
        <w:t>ייעוץ משפטי:</w:t>
      </w:r>
    </w:p>
    <w:p w14:paraId="3A0E5A03" w14:textId="77777777" w:rsidR="00285E50" w:rsidRPr="00285E50" w:rsidRDefault="00285E50" w:rsidP="00285E50">
      <w:pPr>
        <w:tabs>
          <w:tab w:val="left" w:pos="1930"/>
        </w:tabs>
        <w:bidi/>
        <w:jc w:val="both"/>
        <w:rPr>
          <w:rFonts w:cs="David" w:hint="cs"/>
          <w:rtl/>
        </w:rPr>
      </w:pPr>
      <w:r w:rsidRPr="00285E50">
        <w:rPr>
          <w:rFonts w:cs="David" w:hint="cs"/>
          <w:rtl/>
        </w:rPr>
        <w:t>ארבל אסטרחן</w:t>
      </w:r>
    </w:p>
    <w:p w14:paraId="539FF676" w14:textId="77777777" w:rsidR="00285E50" w:rsidRPr="00285E50" w:rsidRDefault="00285E50" w:rsidP="00285E50">
      <w:pPr>
        <w:tabs>
          <w:tab w:val="left" w:pos="1930"/>
        </w:tabs>
        <w:bidi/>
        <w:jc w:val="both"/>
        <w:rPr>
          <w:rFonts w:cs="David" w:hint="cs"/>
          <w:rtl/>
        </w:rPr>
      </w:pPr>
      <w:r w:rsidRPr="00285E50">
        <w:rPr>
          <w:rFonts w:cs="David" w:hint="cs"/>
          <w:rtl/>
        </w:rPr>
        <w:t>רן בר-</w:t>
      </w:r>
      <w:proofErr w:type="spellStart"/>
      <w:r w:rsidRPr="00285E50">
        <w:rPr>
          <w:rFonts w:cs="David" w:hint="cs"/>
          <w:rtl/>
        </w:rPr>
        <w:t>יושפט</w:t>
      </w:r>
      <w:proofErr w:type="spellEnd"/>
      <w:r w:rsidRPr="00285E50">
        <w:rPr>
          <w:rFonts w:cs="David" w:hint="cs"/>
          <w:rtl/>
        </w:rPr>
        <w:t xml:space="preserve"> - מתמחה</w:t>
      </w:r>
    </w:p>
    <w:p w14:paraId="3ABEF0BF" w14:textId="77777777" w:rsidR="00285E50" w:rsidRPr="00285E50" w:rsidRDefault="00285E50" w:rsidP="00285E50">
      <w:pPr>
        <w:tabs>
          <w:tab w:val="left" w:pos="1930"/>
        </w:tabs>
        <w:bidi/>
        <w:jc w:val="both"/>
        <w:rPr>
          <w:rFonts w:cs="David" w:hint="cs"/>
          <w:b/>
          <w:bCs/>
          <w:u w:val="single"/>
          <w:rtl/>
        </w:rPr>
      </w:pPr>
    </w:p>
    <w:p w14:paraId="4A26AE19" w14:textId="77777777" w:rsidR="00285E50" w:rsidRPr="00285E50" w:rsidRDefault="00285E50" w:rsidP="00285E50">
      <w:pPr>
        <w:tabs>
          <w:tab w:val="left" w:pos="1930"/>
        </w:tabs>
        <w:bidi/>
        <w:jc w:val="both"/>
        <w:rPr>
          <w:rFonts w:cs="David" w:hint="cs"/>
          <w:b/>
          <w:bCs/>
          <w:u w:val="single"/>
          <w:rtl/>
        </w:rPr>
      </w:pPr>
    </w:p>
    <w:p w14:paraId="48F1BF56" w14:textId="77777777" w:rsidR="00285E50" w:rsidRPr="00285E50" w:rsidRDefault="00285E50" w:rsidP="00285E50">
      <w:pPr>
        <w:tabs>
          <w:tab w:val="left" w:pos="1930"/>
        </w:tabs>
        <w:bidi/>
        <w:jc w:val="both"/>
        <w:rPr>
          <w:rFonts w:cs="David" w:hint="cs"/>
          <w:rtl/>
        </w:rPr>
      </w:pPr>
      <w:r w:rsidRPr="00285E50">
        <w:rPr>
          <w:rFonts w:cs="David" w:hint="cs"/>
          <w:b/>
          <w:bCs/>
          <w:u w:val="single"/>
          <w:rtl/>
        </w:rPr>
        <w:t xml:space="preserve">קצרנית </w:t>
      </w:r>
      <w:proofErr w:type="spellStart"/>
      <w:r w:rsidRPr="00285E50">
        <w:rPr>
          <w:rFonts w:cs="David" w:hint="cs"/>
          <w:b/>
          <w:bCs/>
          <w:u w:val="single"/>
          <w:rtl/>
        </w:rPr>
        <w:t>פרלמנטרית</w:t>
      </w:r>
      <w:proofErr w:type="spellEnd"/>
      <w:r w:rsidRPr="00285E50">
        <w:rPr>
          <w:rFonts w:cs="David"/>
          <w:rtl/>
        </w:rPr>
        <w:t>:</w:t>
      </w:r>
      <w:r w:rsidRPr="00285E50">
        <w:rPr>
          <w:rFonts w:cs="David" w:hint="cs"/>
          <w:rtl/>
        </w:rPr>
        <w:tab/>
      </w:r>
    </w:p>
    <w:p w14:paraId="7D46204D" w14:textId="77777777" w:rsidR="00285E50" w:rsidRPr="00285E50" w:rsidRDefault="00285E50" w:rsidP="00285E50">
      <w:pPr>
        <w:bidi/>
        <w:jc w:val="both"/>
        <w:rPr>
          <w:rFonts w:cs="David" w:hint="cs"/>
          <w:rtl/>
        </w:rPr>
      </w:pPr>
      <w:r w:rsidRPr="00285E50">
        <w:rPr>
          <w:rFonts w:cs="David" w:hint="cs"/>
          <w:rtl/>
        </w:rPr>
        <w:t>הילה לוי</w:t>
      </w:r>
    </w:p>
    <w:p w14:paraId="065236EB" w14:textId="77777777" w:rsidR="00285E50" w:rsidRPr="00285E50" w:rsidRDefault="00285E50" w:rsidP="00285E50">
      <w:pPr>
        <w:pStyle w:val="Heading5"/>
        <w:rPr>
          <w:rFonts w:hint="cs"/>
          <w:sz w:val="24"/>
          <w:rtl/>
        </w:rPr>
      </w:pPr>
    </w:p>
    <w:p w14:paraId="1B117C1D" w14:textId="77777777" w:rsidR="00285E50" w:rsidRPr="00285E50" w:rsidRDefault="00285E50" w:rsidP="00285E50">
      <w:pPr>
        <w:pStyle w:val="Heading5"/>
        <w:rPr>
          <w:sz w:val="24"/>
          <w:rtl/>
        </w:rPr>
      </w:pPr>
      <w:r w:rsidRPr="00285E50">
        <w:rPr>
          <w:sz w:val="24"/>
          <w:rtl/>
        </w:rPr>
        <w:t xml:space="preserve"> </w:t>
      </w:r>
    </w:p>
    <w:p w14:paraId="08D3147E" w14:textId="77777777" w:rsidR="00285E50" w:rsidRPr="00285E50" w:rsidRDefault="00285E50" w:rsidP="00285E50">
      <w:pPr>
        <w:bidi/>
        <w:jc w:val="both"/>
        <w:rPr>
          <w:rFonts w:cs="David" w:hint="cs"/>
          <w:rtl/>
        </w:rPr>
      </w:pPr>
    </w:p>
    <w:p w14:paraId="24C5E2D8" w14:textId="77777777" w:rsidR="00285E50" w:rsidRPr="00285E50" w:rsidRDefault="00285E50" w:rsidP="00285E50">
      <w:pPr>
        <w:bidi/>
        <w:jc w:val="center"/>
        <w:rPr>
          <w:rFonts w:cs="David" w:hint="cs"/>
          <w:b/>
          <w:bCs/>
          <w:rtl/>
        </w:rPr>
      </w:pPr>
      <w:r w:rsidRPr="00285E50">
        <w:rPr>
          <w:rFonts w:cs="David"/>
          <w:rtl/>
        </w:rPr>
        <w:br w:type="page"/>
      </w:r>
      <w:r w:rsidRPr="00285E50">
        <w:rPr>
          <w:rFonts w:cs="David" w:hint="cs"/>
          <w:b/>
          <w:bCs/>
          <w:rtl/>
        </w:rPr>
        <w:lastRenderedPageBreak/>
        <w:t xml:space="preserve">הצעת חוק הכנסת (תיקון מס' 31)(ביטול נציב הדורות הבאים לכנסת), </w:t>
      </w:r>
      <w:proofErr w:type="spellStart"/>
      <w:r w:rsidRPr="00285E50">
        <w:rPr>
          <w:rFonts w:cs="David" w:hint="cs"/>
          <w:b/>
          <w:bCs/>
          <w:rtl/>
        </w:rPr>
        <w:t>התשע"א</w:t>
      </w:r>
      <w:proofErr w:type="spellEnd"/>
      <w:r w:rsidRPr="00285E50">
        <w:rPr>
          <w:rFonts w:cs="David" w:hint="cs"/>
          <w:b/>
          <w:bCs/>
          <w:rtl/>
        </w:rPr>
        <w:t>-2010</w:t>
      </w:r>
    </w:p>
    <w:p w14:paraId="569C2D5E" w14:textId="77777777" w:rsidR="00285E50" w:rsidRPr="00285E50" w:rsidRDefault="00285E50" w:rsidP="00285E50">
      <w:pPr>
        <w:bidi/>
        <w:jc w:val="center"/>
        <w:rPr>
          <w:rFonts w:cs="David" w:hint="cs"/>
          <w:b/>
          <w:bCs/>
          <w:u w:val="single"/>
          <w:rtl/>
        </w:rPr>
      </w:pPr>
      <w:r w:rsidRPr="00285E50">
        <w:rPr>
          <w:rFonts w:cs="David"/>
          <w:b/>
          <w:bCs/>
          <w:u w:val="single"/>
          <w:rtl/>
        </w:rPr>
        <w:t>–</w:t>
      </w:r>
      <w:r w:rsidRPr="00285E50">
        <w:rPr>
          <w:rFonts w:cs="David" w:hint="cs"/>
          <w:b/>
          <w:bCs/>
          <w:u w:val="single"/>
          <w:rtl/>
        </w:rPr>
        <w:t xml:space="preserve"> הכנה לקריאה שנייה ושלישית</w:t>
      </w:r>
    </w:p>
    <w:p w14:paraId="40855221" w14:textId="77777777" w:rsidR="00285E50" w:rsidRDefault="00285E50" w:rsidP="00285E50">
      <w:pPr>
        <w:bidi/>
        <w:jc w:val="both"/>
        <w:rPr>
          <w:rFonts w:cs="David" w:hint="cs"/>
          <w:b/>
          <w:bCs/>
          <w:rtl/>
        </w:rPr>
      </w:pPr>
    </w:p>
    <w:p w14:paraId="55AC93CE" w14:textId="77777777" w:rsidR="00285E50" w:rsidRDefault="00285E50" w:rsidP="00285E50">
      <w:pPr>
        <w:bidi/>
        <w:jc w:val="both"/>
        <w:rPr>
          <w:rFonts w:cs="David" w:hint="cs"/>
          <w:b/>
          <w:bCs/>
          <w:rtl/>
        </w:rPr>
      </w:pPr>
    </w:p>
    <w:p w14:paraId="58AF1B2E" w14:textId="77777777" w:rsidR="00285E50" w:rsidRDefault="00285E50" w:rsidP="00285E50">
      <w:pPr>
        <w:bidi/>
        <w:jc w:val="both"/>
        <w:rPr>
          <w:rFonts w:cs="David" w:hint="cs"/>
          <w:b/>
          <w:bCs/>
          <w:rtl/>
        </w:rPr>
      </w:pPr>
    </w:p>
    <w:p w14:paraId="50B28947" w14:textId="77777777" w:rsidR="00285E50" w:rsidRPr="00285E50" w:rsidRDefault="00285E50" w:rsidP="00285E50">
      <w:pPr>
        <w:bidi/>
        <w:jc w:val="both"/>
        <w:rPr>
          <w:rFonts w:cs="David" w:hint="cs"/>
          <w:b/>
          <w:bCs/>
          <w:rtl/>
        </w:rPr>
      </w:pPr>
    </w:p>
    <w:p w14:paraId="6C495344"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40C35D0" w14:textId="77777777" w:rsidR="00285E50" w:rsidRPr="00285E50" w:rsidRDefault="00285E50" w:rsidP="00285E50">
      <w:pPr>
        <w:bidi/>
        <w:jc w:val="both"/>
        <w:rPr>
          <w:rFonts w:cs="David" w:hint="cs"/>
          <w:rtl/>
        </w:rPr>
      </w:pPr>
    </w:p>
    <w:p w14:paraId="73794BCB" w14:textId="77777777" w:rsidR="00285E50" w:rsidRPr="00285E50" w:rsidRDefault="00285E50" w:rsidP="00285E50">
      <w:pPr>
        <w:bidi/>
        <w:jc w:val="both"/>
        <w:rPr>
          <w:rFonts w:cs="David" w:hint="cs"/>
          <w:rtl/>
        </w:rPr>
      </w:pPr>
      <w:r w:rsidRPr="00285E50">
        <w:rPr>
          <w:rFonts w:cs="David" w:hint="cs"/>
          <w:rtl/>
        </w:rPr>
        <w:tab/>
        <w:t xml:space="preserve">רבותי, אני אפתח את הישיבה כי אני אראה שחבר הכנסת גפני מתעכב וכאשר הוא יבוא נאפשר לו לומר כמה מילים לגופה של הצעת החוק, משום שנדמה לי שכל הנוכחים כאן מכירים ויודעים במה מדובר. ארבל, אני מציע שתקראי את החוק שהוא קצרצר, בן סעיף אחד, ואז נפתח את הדיון בהכנה לקריאה השנייה והשלישית בהצעת חוק הכנסת (תיקון מס' 31)(ביטול נציב הדורות הבאים לכנסת), </w:t>
      </w:r>
      <w:proofErr w:type="spellStart"/>
      <w:r w:rsidRPr="00285E50">
        <w:rPr>
          <w:rFonts w:cs="David" w:hint="cs"/>
          <w:rtl/>
        </w:rPr>
        <w:t>התשע"א</w:t>
      </w:r>
      <w:proofErr w:type="spellEnd"/>
      <w:r w:rsidRPr="00285E50">
        <w:rPr>
          <w:rFonts w:cs="David" w:hint="cs"/>
          <w:rtl/>
        </w:rPr>
        <w:t xml:space="preserve">-2010. אני אעיר שלא היו ערעורים על החלטת יושב ראש הכנסת והסגנים שלא לאשר דחיפות הצעות לסדר היום ולכן הצעת חוק הכנסת היא הנושא היחיד שנמצא כאן על סדר היום. ארבל, בבקשה. </w:t>
      </w:r>
    </w:p>
    <w:p w14:paraId="0F5DA5C8" w14:textId="77777777" w:rsidR="00285E50" w:rsidRPr="00285E50" w:rsidRDefault="00285E50" w:rsidP="00285E50">
      <w:pPr>
        <w:bidi/>
        <w:jc w:val="both"/>
        <w:rPr>
          <w:rFonts w:cs="David" w:hint="cs"/>
          <w:rtl/>
        </w:rPr>
      </w:pPr>
    </w:p>
    <w:p w14:paraId="16ADA706"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1EED61F4" w14:textId="77777777" w:rsidR="00285E50" w:rsidRPr="00285E50" w:rsidRDefault="00285E50" w:rsidP="00285E50">
      <w:pPr>
        <w:bidi/>
        <w:jc w:val="both"/>
        <w:rPr>
          <w:rFonts w:cs="David" w:hint="cs"/>
          <w:rtl/>
        </w:rPr>
      </w:pPr>
    </w:p>
    <w:p w14:paraId="13D3A024" w14:textId="77777777" w:rsidR="00285E50" w:rsidRPr="00285E50" w:rsidRDefault="00285E50" w:rsidP="00285E50">
      <w:pPr>
        <w:bidi/>
        <w:jc w:val="both"/>
        <w:rPr>
          <w:rFonts w:cs="David" w:hint="cs"/>
          <w:rtl/>
        </w:rPr>
      </w:pPr>
      <w:r w:rsidRPr="00285E50">
        <w:rPr>
          <w:rFonts w:cs="David" w:hint="cs"/>
          <w:rtl/>
        </w:rPr>
        <w:tab/>
        <w:t xml:space="preserve">בתיקון מס' 14 לחוק הכנסת הוסיפו פרק ח' שעניינו: נציב הדורות הבאים. כל הנוסח שלו נמצא בפניכם בנספח להצעת החוק בנוסח הכחול, כפי שהונח על שולחן הכנסת ועבר בקריאה הראשונה. לכן, הצעת החוק בפנינו </w:t>
      </w:r>
      <w:r w:rsidRPr="00285E50">
        <w:rPr>
          <w:rFonts w:cs="David"/>
          <w:rtl/>
        </w:rPr>
        <w:t>–</w:t>
      </w:r>
      <w:r w:rsidRPr="00285E50">
        <w:rPr>
          <w:rFonts w:cs="David" w:hint="cs"/>
          <w:rtl/>
        </w:rPr>
        <w:t xml:space="preserve"> זה הנוסח שאושר גם בקריאה הטרומית וגם בקריאה הראשונה </w:t>
      </w:r>
      <w:r w:rsidRPr="00285E50">
        <w:rPr>
          <w:rFonts w:cs="David"/>
          <w:rtl/>
        </w:rPr>
        <w:t>–</w:t>
      </w:r>
      <w:r w:rsidRPr="00285E50">
        <w:rPr>
          <w:rFonts w:cs="David" w:hint="cs"/>
          <w:rtl/>
        </w:rPr>
        <w:t xml:space="preserve"> מציעה לבטל את פרק ח' כולו. </w:t>
      </w:r>
    </w:p>
    <w:p w14:paraId="38B33808" w14:textId="77777777" w:rsidR="00285E50" w:rsidRPr="00285E50" w:rsidRDefault="00285E50" w:rsidP="00285E50">
      <w:pPr>
        <w:bidi/>
        <w:jc w:val="both"/>
        <w:rPr>
          <w:rFonts w:cs="David" w:hint="cs"/>
          <w:rtl/>
        </w:rPr>
      </w:pPr>
    </w:p>
    <w:p w14:paraId="4E79522A"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1F51E522" w14:textId="77777777" w:rsidR="00285E50" w:rsidRPr="00285E50" w:rsidRDefault="00285E50" w:rsidP="00285E50">
      <w:pPr>
        <w:bidi/>
        <w:jc w:val="both"/>
        <w:rPr>
          <w:rFonts w:cs="David" w:hint="cs"/>
          <w:rtl/>
        </w:rPr>
      </w:pPr>
    </w:p>
    <w:p w14:paraId="23D014F5" w14:textId="77777777" w:rsidR="00285E50" w:rsidRPr="00285E50" w:rsidRDefault="00285E50" w:rsidP="00285E50">
      <w:pPr>
        <w:bidi/>
        <w:jc w:val="both"/>
        <w:rPr>
          <w:rFonts w:cs="David" w:hint="cs"/>
          <w:rtl/>
        </w:rPr>
      </w:pPr>
      <w:r w:rsidRPr="00285E50">
        <w:rPr>
          <w:rFonts w:cs="David" w:hint="cs"/>
          <w:rtl/>
        </w:rPr>
        <w:tab/>
        <w:t xml:space="preserve">בישיבה הקודמת דיברנו על כך שנתייחס היום בעיקר לשאלה כיצד ניתן להבטיח כי השפעת החקיקה על הדורות הבאים תיבחן על ידי הכנסת, בין היתר באמצעות מרכז המחקר והמידע של הכנסת. זה גם נמצא בדברי ההסבר להצעת החוק, בפסקה האחרונה שלהם. בעניין הזה אין מחלוקות סביב השולחן הזה, שחשוב מאד שבפני הכנסת יונחו נתונים באופן כזה, שהחקיקה תתקבל תוך התייחסות אמיתית להשפעות העתידיות שלה על הדורות הבאים. ישנם חילוקי דעות משמעותיים בשאלה האם מעבר לנתונים צריכות לעמוד גם חוות דעת ועמדות או להשאיר את סוגיית ניתוח הנתונים לחברי הכנסת עצמם, וכמובן, חילוקי דעות באשר לאופן הטכני שבו הדבר הזה צריך להתבצע, האם בדרך שדומה בצורה כזאת או אחרת לנציבות הדורות הבאים כפי שהיא קיימת היום, דרך ה-מ.מ.מ. או אולי באיזושהי דרך אחרת. </w:t>
      </w:r>
    </w:p>
    <w:p w14:paraId="00C0B90C" w14:textId="77777777" w:rsidR="00285E50" w:rsidRPr="00285E50" w:rsidRDefault="00285E50" w:rsidP="00285E50">
      <w:pPr>
        <w:bidi/>
        <w:jc w:val="both"/>
        <w:rPr>
          <w:rFonts w:cs="David" w:hint="cs"/>
          <w:rtl/>
        </w:rPr>
      </w:pPr>
    </w:p>
    <w:p w14:paraId="7C87C41E" w14:textId="77777777" w:rsidR="00285E50" w:rsidRPr="00285E50" w:rsidRDefault="00285E50" w:rsidP="00285E50">
      <w:pPr>
        <w:bidi/>
        <w:jc w:val="both"/>
        <w:rPr>
          <w:rFonts w:cs="David" w:hint="cs"/>
          <w:rtl/>
        </w:rPr>
      </w:pPr>
      <w:r w:rsidRPr="00285E50">
        <w:rPr>
          <w:rFonts w:cs="David" w:hint="cs"/>
          <w:rtl/>
        </w:rPr>
        <w:tab/>
        <w:t>אני מציע שנפתח בדיון. חבר הכנסת זאב, אתה רוצה להתייחס?</w:t>
      </w:r>
    </w:p>
    <w:p w14:paraId="7F7BAD07" w14:textId="77777777" w:rsidR="00285E50" w:rsidRPr="00285E50" w:rsidRDefault="00285E50" w:rsidP="00285E50">
      <w:pPr>
        <w:bidi/>
        <w:jc w:val="both"/>
        <w:rPr>
          <w:rFonts w:cs="David" w:hint="cs"/>
          <w:rtl/>
        </w:rPr>
      </w:pPr>
    </w:p>
    <w:p w14:paraId="46A9F422" w14:textId="77777777" w:rsidR="00285E50" w:rsidRPr="00285E50" w:rsidRDefault="00285E50" w:rsidP="00285E50">
      <w:pPr>
        <w:bidi/>
        <w:jc w:val="both"/>
        <w:rPr>
          <w:rFonts w:cs="David" w:hint="cs"/>
          <w:rtl/>
        </w:rPr>
      </w:pPr>
      <w:r w:rsidRPr="00285E50">
        <w:rPr>
          <w:rFonts w:cs="David" w:hint="cs"/>
          <w:u w:val="single"/>
          <w:rtl/>
        </w:rPr>
        <w:t>נסים זאב:</w:t>
      </w:r>
    </w:p>
    <w:p w14:paraId="0107894F" w14:textId="77777777" w:rsidR="00285E50" w:rsidRPr="00285E50" w:rsidRDefault="00285E50" w:rsidP="00285E50">
      <w:pPr>
        <w:bidi/>
        <w:jc w:val="both"/>
        <w:rPr>
          <w:rFonts w:cs="David" w:hint="cs"/>
          <w:rtl/>
        </w:rPr>
      </w:pPr>
    </w:p>
    <w:p w14:paraId="192B3DB8" w14:textId="77777777" w:rsidR="00285E50" w:rsidRPr="00285E50" w:rsidRDefault="00285E50" w:rsidP="00285E50">
      <w:pPr>
        <w:bidi/>
        <w:jc w:val="both"/>
        <w:rPr>
          <w:rFonts w:cs="David" w:hint="cs"/>
          <w:rtl/>
        </w:rPr>
      </w:pPr>
      <w:r w:rsidRPr="00285E50">
        <w:rPr>
          <w:rFonts w:cs="David" w:hint="cs"/>
          <w:rtl/>
        </w:rPr>
        <w:tab/>
        <w:t xml:space="preserve">אחרי שאני אשמע את שלמה שוהם. </w:t>
      </w:r>
    </w:p>
    <w:p w14:paraId="2AEB8128" w14:textId="77777777" w:rsidR="00285E50" w:rsidRPr="00285E50" w:rsidRDefault="00285E50" w:rsidP="00285E50">
      <w:pPr>
        <w:bidi/>
        <w:jc w:val="both"/>
        <w:rPr>
          <w:rFonts w:cs="David" w:hint="cs"/>
          <w:rtl/>
        </w:rPr>
      </w:pPr>
    </w:p>
    <w:p w14:paraId="27C69B2F"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93C2C63" w14:textId="77777777" w:rsidR="00285E50" w:rsidRPr="00285E50" w:rsidRDefault="00285E50" w:rsidP="00285E50">
      <w:pPr>
        <w:bidi/>
        <w:jc w:val="both"/>
        <w:rPr>
          <w:rFonts w:cs="David" w:hint="cs"/>
          <w:rtl/>
        </w:rPr>
      </w:pPr>
    </w:p>
    <w:p w14:paraId="647F86AD" w14:textId="77777777" w:rsidR="00285E50" w:rsidRPr="00285E50" w:rsidRDefault="00285E50" w:rsidP="00285E50">
      <w:pPr>
        <w:bidi/>
        <w:jc w:val="both"/>
        <w:rPr>
          <w:rFonts w:cs="David" w:hint="cs"/>
          <w:rtl/>
        </w:rPr>
      </w:pPr>
      <w:r w:rsidRPr="00285E50">
        <w:rPr>
          <w:rFonts w:cs="David" w:hint="cs"/>
          <w:rtl/>
        </w:rPr>
        <w:tab/>
        <w:t xml:space="preserve">אני אאפשר לכבוד השופט בדימוס שוהם לומר את דבריו, ואני מבין שנאור, יעל אדיב ומיכל גיל-עד מעוניינות לדבר. אם יש עוד מישהו שמעוניין לדבר, אמרו לי. כבוד השופט שוהם, בבקשה. </w:t>
      </w:r>
    </w:p>
    <w:p w14:paraId="0B5E7F98" w14:textId="77777777" w:rsidR="00285E50" w:rsidRPr="00285E50" w:rsidRDefault="00285E50" w:rsidP="00285E50">
      <w:pPr>
        <w:bidi/>
        <w:jc w:val="both"/>
        <w:rPr>
          <w:rFonts w:cs="David" w:hint="cs"/>
          <w:rtl/>
        </w:rPr>
      </w:pPr>
    </w:p>
    <w:p w14:paraId="435192D4"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2B7ABA17" w14:textId="77777777" w:rsidR="00285E50" w:rsidRPr="00285E50" w:rsidRDefault="00285E50" w:rsidP="00285E50">
      <w:pPr>
        <w:bidi/>
        <w:jc w:val="both"/>
        <w:rPr>
          <w:rFonts w:cs="David" w:hint="cs"/>
          <w:rtl/>
        </w:rPr>
      </w:pPr>
    </w:p>
    <w:p w14:paraId="1E41CD7D" w14:textId="77777777" w:rsidR="00285E50" w:rsidRPr="00285E50" w:rsidRDefault="00285E50" w:rsidP="00285E50">
      <w:pPr>
        <w:bidi/>
        <w:jc w:val="both"/>
        <w:rPr>
          <w:rFonts w:cs="David" w:hint="cs"/>
          <w:rtl/>
        </w:rPr>
      </w:pPr>
      <w:r w:rsidRPr="00285E50">
        <w:rPr>
          <w:rFonts w:cs="David" w:hint="cs"/>
          <w:rtl/>
        </w:rPr>
        <w:tab/>
        <w:t xml:space="preserve">אדוני היושב ראש, אני לא אשוב ואחזור ואסביר את המבנה של הנציבות ואת הדברים שכבר דיברנו עליהם. אני חושב שהדברים האלה נאמרו והם ברורים. צר לי, ואת זה אני אומר כהערת אגב, לפני שאני אתחיל, שהחומר של הנציבות, כל חוות הדעת של הנציבות, נחסמו. אני לא יודע אם אדוני היושב ראש יודע על כך. זה נחסם באתר הכנסת משום שהדבר הזה יכול בהחלט לתת דוגמה לחברי הכנסת שרוצים גם לראות מה נעשה ואיך הדברים נעשו ובאופן שנוגד את החוק ממש הדבר הזה נחסם. זאת הערת אגב ואני חושב שהדבר הזה צריך להיות מטופל. </w:t>
      </w:r>
    </w:p>
    <w:p w14:paraId="5D74F2AD" w14:textId="77777777" w:rsidR="00285E50" w:rsidRPr="00285E50" w:rsidRDefault="00285E50" w:rsidP="00285E50">
      <w:pPr>
        <w:bidi/>
        <w:jc w:val="both"/>
        <w:rPr>
          <w:rFonts w:cs="David" w:hint="cs"/>
          <w:rtl/>
        </w:rPr>
      </w:pPr>
    </w:p>
    <w:p w14:paraId="6A8EAE83" w14:textId="77777777" w:rsidR="00285E50" w:rsidRPr="00285E50" w:rsidRDefault="00285E50" w:rsidP="00285E50">
      <w:pPr>
        <w:bidi/>
        <w:jc w:val="both"/>
        <w:rPr>
          <w:rFonts w:cs="David"/>
          <w:rtl/>
        </w:rPr>
      </w:pPr>
      <w:r w:rsidRPr="00285E50">
        <w:rPr>
          <w:rFonts w:cs="David" w:hint="cs"/>
          <w:rtl/>
        </w:rPr>
        <w:tab/>
        <w:t xml:space="preserve">לגופו של עניין, לצערנו, כמובן, זומנו משמיים ולכן התפלאתי שהישיבה הזאת מתקיימת דווקא היום. אני שואל את עצמי מה עוד צריך לקרות כדי שנבין שהנושא של חשיבת עתיד הוא </w:t>
      </w:r>
      <w:r w:rsidRPr="00285E50">
        <w:rPr>
          <w:rFonts w:cs="David" w:hint="cs"/>
          <w:rtl/>
        </w:rPr>
        <w:lastRenderedPageBreak/>
        <w:t xml:space="preserve">נושא קריטי וחשוב מאד במדינה הזאת. מה עוד צריך לקרות עד שנראה שדברים שלא חשבנו עליהם קודם היו יכולים לקרות? מה עוד צריך לקרות? </w:t>
      </w:r>
    </w:p>
    <w:p w14:paraId="7EC9C55B" w14:textId="77777777" w:rsidR="00285E50" w:rsidRDefault="00285E50" w:rsidP="00285E50">
      <w:pPr>
        <w:bidi/>
        <w:jc w:val="both"/>
        <w:rPr>
          <w:rFonts w:cs="David" w:hint="cs"/>
          <w:rtl/>
        </w:rPr>
      </w:pPr>
    </w:p>
    <w:p w14:paraId="1DA5383C" w14:textId="77777777" w:rsidR="00285E50" w:rsidRPr="00285E50" w:rsidRDefault="00285E50" w:rsidP="00285E50">
      <w:pPr>
        <w:bidi/>
        <w:jc w:val="both"/>
        <w:rPr>
          <w:rFonts w:cs="David" w:hint="cs"/>
          <w:rtl/>
        </w:rPr>
      </w:pPr>
      <w:r w:rsidRPr="00285E50">
        <w:rPr>
          <w:rFonts w:cs="David" w:hint="cs"/>
          <w:rtl/>
        </w:rPr>
        <w:tab/>
        <w:t xml:space="preserve">אני מזכיר את חוות הדעת שנתנו בנושא השטחים הפתוחים כבר ב-2005 כדי שתיפתחנה האוזניים ואנשים יבינו שאנחנו צריכים לחיות פה בתכנון לטווח ארוך. לצערי הרב, דווקא ביום הזה הנושא הזה עולה. חשבתי שלפחות ניתן שבעה נקיים או שבעה ימי אבל אחרי השריפה בשביל לא להעלות את הנושא הזה עכשיו. בכל מקרה, אם הנציבות לא תישאר במתכונתה היום זה יפגע בסמכות של אותו גוף שצריך להתריע ולעודד ולהטמיע את נושא החשיבה ארוכת הטווח. </w:t>
      </w:r>
    </w:p>
    <w:p w14:paraId="666B1928" w14:textId="77777777" w:rsidR="00285E50" w:rsidRPr="00285E50" w:rsidRDefault="00285E50" w:rsidP="00285E50">
      <w:pPr>
        <w:bidi/>
        <w:jc w:val="both"/>
        <w:rPr>
          <w:rFonts w:cs="David" w:hint="cs"/>
          <w:rtl/>
        </w:rPr>
      </w:pPr>
    </w:p>
    <w:p w14:paraId="35B0F8AF" w14:textId="77777777" w:rsidR="00285E50" w:rsidRPr="00285E50" w:rsidRDefault="00285E50" w:rsidP="00285E50">
      <w:pPr>
        <w:bidi/>
        <w:jc w:val="both"/>
        <w:rPr>
          <w:rFonts w:cs="David" w:hint="cs"/>
          <w:rtl/>
        </w:rPr>
      </w:pPr>
      <w:r w:rsidRPr="00285E50">
        <w:rPr>
          <w:rFonts w:cs="David" w:hint="cs"/>
          <w:rtl/>
        </w:rPr>
        <w:tab/>
        <w:t xml:space="preserve">נכון שבישיבה הקודמת דיברנו על מה המקום בדיוק </w:t>
      </w:r>
      <w:r w:rsidRPr="00285E50">
        <w:rPr>
          <w:rFonts w:cs="David"/>
          <w:rtl/>
        </w:rPr>
        <w:t>–</w:t>
      </w:r>
      <w:r w:rsidRPr="00285E50">
        <w:rPr>
          <w:rFonts w:cs="David" w:hint="cs"/>
          <w:rtl/>
        </w:rPr>
        <w:t xml:space="preserve"> ייעוץ </w:t>
      </w:r>
      <w:proofErr w:type="spellStart"/>
      <w:r w:rsidRPr="00285E50">
        <w:rPr>
          <w:rFonts w:cs="David" w:hint="cs"/>
          <w:rtl/>
        </w:rPr>
        <w:t>וכו</w:t>
      </w:r>
      <w:proofErr w:type="spellEnd"/>
      <w:r w:rsidRPr="00285E50">
        <w:rPr>
          <w:rFonts w:cs="David" w:hint="cs"/>
          <w:rtl/>
        </w:rPr>
        <w:t xml:space="preserve">' </w:t>
      </w:r>
      <w:r w:rsidRPr="00285E50">
        <w:rPr>
          <w:rFonts w:cs="David"/>
          <w:rtl/>
        </w:rPr>
        <w:t>–</w:t>
      </w:r>
      <w:r w:rsidRPr="00285E50">
        <w:rPr>
          <w:rFonts w:cs="David" w:hint="cs"/>
          <w:rtl/>
        </w:rPr>
        <w:t xml:space="preserve"> ואין באמת זכות וטו לנציב הדורות הבאים, אבל הנושא של החשיבה הזאת הוא נושא קריטי, הוא נושא חשוב והוא עובד בכל העולם. גופים כאלה קיימים בכל העולם, וכבר אמרנו את הדברים האלה. הגופים האלה יכולים להיות פה. אני עדיין חושב, אדוני היושב ראש, שהפחד הגדול הזה כאילו העובדה שאני שופט בדימוס אומרת שזאת התערבות של הרשות השופטת </w:t>
      </w:r>
      <w:r w:rsidRPr="00285E50">
        <w:rPr>
          <w:rFonts w:cs="David"/>
          <w:rtl/>
        </w:rPr>
        <w:t>–</w:t>
      </w:r>
      <w:r w:rsidRPr="00285E50">
        <w:rPr>
          <w:rFonts w:cs="David" w:hint="cs"/>
          <w:rtl/>
        </w:rPr>
        <w:t xml:space="preserve"> אני לא יודע איך להתמודד עם הטענה הזאת אדוני. אני מסתכל על אדוני בעיניים ובאמת לא יודע. ראשית, חמש שנים באמת לא קרה כלום. בג"ץ לא התערב בעקבות החלטות שלנו או חוות דעת שלנו. שנית, אפשר למנות על פי החוק גם </w:t>
      </w:r>
      <w:proofErr w:type="spellStart"/>
      <w:r w:rsidRPr="00285E50">
        <w:rPr>
          <w:rFonts w:cs="David" w:hint="cs"/>
          <w:rtl/>
        </w:rPr>
        <w:t>פרופ</w:t>
      </w:r>
      <w:proofErr w:type="spellEnd"/>
      <w:r w:rsidRPr="00285E50">
        <w:rPr>
          <w:rFonts w:cs="David" w:hint="cs"/>
          <w:rtl/>
        </w:rPr>
        <w:t xml:space="preserve">' לאקולוגיה או </w:t>
      </w:r>
      <w:proofErr w:type="spellStart"/>
      <w:r w:rsidRPr="00285E50">
        <w:rPr>
          <w:rFonts w:cs="David" w:hint="cs"/>
          <w:rtl/>
        </w:rPr>
        <w:t>פרופ</w:t>
      </w:r>
      <w:proofErr w:type="spellEnd"/>
      <w:r w:rsidRPr="00285E50">
        <w:rPr>
          <w:rFonts w:cs="David" w:hint="cs"/>
          <w:rtl/>
        </w:rPr>
        <w:t xml:space="preserve">' לאיכות סביבה או כל אחד אחר. מתוך זה לראות שזאת כאילו התערבות של הרשות השופטת ברשות המחוקקת? אדוני, אני באמת לא יודע איך להתמודד עם הדבר הזה. </w:t>
      </w:r>
    </w:p>
    <w:p w14:paraId="614133A7" w14:textId="77777777" w:rsidR="00285E50" w:rsidRPr="00285E50" w:rsidRDefault="00285E50" w:rsidP="00285E50">
      <w:pPr>
        <w:bidi/>
        <w:jc w:val="both"/>
        <w:rPr>
          <w:rFonts w:cs="David" w:hint="cs"/>
          <w:rtl/>
        </w:rPr>
      </w:pPr>
    </w:p>
    <w:p w14:paraId="1D6784F5" w14:textId="77777777" w:rsidR="00285E50" w:rsidRPr="00285E50" w:rsidRDefault="00285E50" w:rsidP="00285E50">
      <w:pPr>
        <w:bidi/>
        <w:jc w:val="both"/>
        <w:rPr>
          <w:rFonts w:cs="David" w:hint="cs"/>
          <w:rtl/>
        </w:rPr>
      </w:pPr>
      <w:r w:rsidRPr="00285E50">
        <w:rPr>
          <w:rFonts w:cs="David" w:hint="cs"/>
          <w:rtl/>
        </w:rPr>
        <w:tab/>
        <w:t xml:space="preserve">אני חייב לומר שישבתי בבית וחשבתי מה אני הולך להגיד לאדוני, אבל אני לא רואה... זה לא רק צל הרים כהרים. אין פה כלום. אין בדבר הזה שום מקום שקשור לנושא עירוב הרשויות. ולכן, השאלה היחידה שצריכה להתעורר היא האם זאת הדרך הטובה ביותר להביא בפני חברי הכנסת את חשיבת העתיד? אני לא מדבר על שלמה שוהם. שלמה שוהם לא יחזור לפה, אדוני, והדברים צריכים להיות ברורים. אני לא מבקש לעצמי לא משרה ולא כבוד. </w:t>
      </w:r>
    </w:p>
    <w:p w14:paraId="27646513" w14:textId="77777777" w:rsidR="00285E50" w:rsidRPr="00285E50" w:rsidRDefault="00285E50" w:rsidP="00285E50">
      <w:pPr>
        <w:bidi/>
        <w:jc w:val="both"/>
        <w:rPr>
          <w:rFonts w:cs="David" w:hint="cs"/>
          <w:rtl/>
        </w:rPr>
      </w:pPr>
    </w:p>
    <w:p w14:paraId="51865AF9"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2A5CF0D4" w14:textId="77777777" w:rsidR="00285E50" w:rsidRPr="00285E50" w:rsidRDefault="00285E50" w:rsidP="00285E50">
      <w:pPr>
        <w:bidi/>
        <w:jc w:val="both"/>
        <w:rPr>
          <w:rFonts w:cs="David" w:hint="cs"/>
          <w:rtl/>
        </w:rPr>
      </w:pPr>
    </w:p>
    <w:p w14:paraId="4A8FBDD8" w14:textId="77777777" w:rsidR="00285E50" w:rsidRPr="00285E50" w:rsidRDefault="00285E50" w:rsidP="00285E50">
      <w:pPr>
        <w:bidi/>
        <w:jc w:val="both"/>
        <w:rPr>
          <w:rFonts w:cs="David" w:hint="cs"/>
          <w:rtl/>
        </w:rPr>
      </w:pPr>
      <w:r w:rsidRPr="00285E50">
        <w:rPr>
          <w:rFonts w:cs="David" w:hint="cs"/>
          <w:rtl/>
        </w:rPr>
        <w:tab/>
        <w:t xml:space="preserve">העניין בוודאי לא אישי. אני הכרתי אותך רק תוך כדי תהליך החקיקה. </w:t>
      </w:r>
    </w:p>
    <w:p w14:paraId="0772F697" w14:textId="77777777" w:rsidR="00285E50" w:rsidRPr="00285E50" w:rsidRDefault="00285E50" w:rsidP="00285E50">
      <w:pPr>
        <w:bidi/>
        <w:jc w:val="both"/>
        <w:rPr>
          <w:rFonts w:cs="David" w:hint="cs"/>
          <w:rtl/>
        </w:rPr>
      </w:pPr>
    </w:p>
    <w:p w14:paraId="606AC0A4"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7A6D3FD9" w14:textId="77777777" w:rsidR="00285E50" w:rsidRPr="00285E50" w:rsidRDefault="00285E50" w:rsidP="00285E50">
      <w:pPr>
        <w:bidi/>
        <w:jc w:val="both"/>
        <w:rPr>
          <w:rFonts w:cs="David" w:hint="cs"/>
          <w:rtl/>
        </w:rPr>
      </w:pPr>
    </w:p>
    <w:p w14:paraId="4C3753BA" w14:textId="77777777" w:rsidR="00285E50" w:rsidRPr="00285E50" w:rsidRDefault="00285E50" w:rsidP="00285E50">
      <w:pPr>
        <w:bidi/>
        <w:jc w:val="both"/>
        <w:rPr>
          <w:rFonts w:cs="David" w:hint="cs"/>
          <w:rtl/>
        </w:rPr>
      </w:pPr>
      <w:r w:rsidRPr="00285E50">
        <w:rPr>
          <w:rFonts w:cs="David" w:hint="cs"/>
          <w:rtl/>
        </w:rPr>
        <w:tab/>
        <w:t xml:space="preserve">נכון, והייתי אומר שההיכרות בינינו </w:t>
      </w:r>
      <w:proofErr w:type="spellStart"/>
      <w:r w:rsidRPr="00285E50">
        <w:rPr>
          <w:rFonts w:cs="David" w:hint="cs"/>
          <w:rtl/>
        </w:rPr>
        <w:t>היתה</w:t>
      </w:r>
      <w:proofErr w:type="spellEnd"/>
      <w:r w:rsidRPr="00285E50">
        <w:rPr>
          <w:rFonts w:cs="David" w:hint="cs"/>
          <w:rtl/>
        </w:rPr>
        <w:t xml:space="preserve"> היכרות טובה. נאמר את זה בגלוי. </w:t>
      </w:r>
    </w:p>
    <w:p w14:paraId="0193F5FE" w14:textId="77777777" w:rsidR="00285E50" w:rsidRPr="00285E50" w:rsidRDefault="00285E50" w:rsidP="00285E50">
      <w:pPr>
        <w:bidi/>
        <w:jc w:val="both"/>
        <w:rPr>
          <w:rFonts w:cs="David" w:hint="cs"/>
          <w:rtl/>
        </w:rPr>
      </w:pPr>
    </w:p>
    <w:p w14:paraId="2450C893"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A2B64D4" w14:textId="77777777" w:rsidR="00285E50" w:rsidRPr="00285E50" w:rsidRDefault="00285E50" w:rsidP="00285E50">
      <w:pPr>
        <w:bidi/>
        <w:jc w:val="both"/>
        <w:rPr>
          <w:rFonts w:cs="David" w:hint="cs"/>
          <w:rtl/>
        </w:rPr>
      </w:pPr>
    </w:p>
    <w:p w14:paraId="7DC7EB8C" w14:textId="77777777" w:rsidR="00285E50" w:rsidRPr="00285E50" w:rsidRDefault="00285E50" w:rsidP="00285E50">
      <w:pPr>
        <w:bidi/>
        <w:jc w:val="both"/>
        <w:rPr>
          <w:rFonts w:cs="David" w:hint="cs"/>
          <w:rtl/>
        </w:rPr>
      </w:pPr>
      <w:r w:rsidRPr="00285E50">
        <w:rPr>
          <w:rFonts w:cs="David" w:hint="cs"/>
          <w:rtl/>
        </w:rPr>
        <w:tab/>
        <w:t xml:space="preserve">בוודאי. </w:t>
      </w:r>
    </w:p>
    <w:p w14:paraId="79A449CD" w14:textId="77777777" w:rsidR="00285E50" w:rsidRPr="00285E50" w:rsidRDefault="00285E50" w:rsidP="00285E50">
      <w:pPr>
        <w:bidi/>
        <w:jc w:val="both"/>
        <w:rPr>
          <w:rFonts w:cs="David" w:hint="cs"/>
          <w:rtl/>
        </w:rPr>
      </w:pPr>
    </w:p>
    <w:p w14:paraId="2EB025B3"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36A310FB" w14:textId="77777777" w:rsidR="00285E50" w:rsidRPr="00285E50" w:rsidRDefault="00285E50" w:rsidP="00285E50">
      <w:pPr>
        <w:bidi/>
        <w:jc w:val="both"/>
        <w:rPr>
          <w:rFonts w:cs="David" w:hint="cs"/>
          <w:rtl/>
        </w:rPr>
      </w:pPr>
    </w:p>
    <w:p w14:paraId="28CF3591" w14:textId="77777777" w:rsidR="00285E50" w:rsidRPr="00285E50" w:rsidRDefault="00285E50" w:rsidP="00285E50">
      <w:pPr>
        <w:bidi/>
        <w:jc w:val="both"/>
        <w:rPr>
          <w:rFonts w:cs="David" w:hint="cs"/>
          <w:rtl/>
        </w:rPr>
      </w:pPr>
      <w:r w:rsidRPr="00285E50">
        <w:rPr>
          <w:rFonts w:cs="David" w:hint="cs"/>
          <w:rtl/>
        </w:rPr>
        <w:tab/>
        <w:t xml:space="preserve">אני לא בא לחפש לעצמי תארים, למרות שחלק מחברי הכנסת שאלו אותי: מתי אתה חוזר? אנחנו יכולים להיות רגועים, אבל אני לא אחזור. אני לא מצליח להבין. הרי יושב ראש ועדת הכנסת הוא חלק מוועדת הבחירה ומי שייבחר הוא אדם שחברי הכנסת יכולים להחליט עליו, שיושב ראש הכנסת יכול להחליט עליו. אם זה מפריע אפשר לשנות את נושא הבחירה ויש מקום, אדוני, להשאיר את החוק הזה. אני אומר שוב שאותו סעיף שדן בעיכוב הצעות חוק </w:t>
      </w:r>
      <w:proofErr w:type="spellStart"/>
      <w:r w:rsidRPr="00285E50">
        <w:rPr>
          <w:rFonts w:cs="David" w:hint="cs"/>
          <w:rtl/>
        </w:rPr>
        <w:t>וכו</w:t>
      </w:r>
      <w:proofErr w:type="spellEnd"/>
      <w:r w:rsidRPr="00285E50">
        <w:rPr>
          <w:rFonts w:cs="David" w:hint="cs"/>
          <w:rtl/>
        </w:rPr>
        <w:t xml:space="preserve">', אפשר להסיר אותו ואמרתי מלכתחילה שאני לא חושב שהסעיף הזה הוא קריטי, אבל להשאיר את המבנה, להשאיר את המקום. אני לא מדבר עכשיו על סמכות, אלא העובדה שיכול לבוא מישהו שהוא אישיות ציבורית, שיש לו כבוד, שמתייחסים אליו בצורה רצינית והוא מציג בפני חברי הכנסת את הנושא של חשיבת העתיד. </w:t>
      </w:r>
    </w:p>
    <w:p w14:paraId="3046C0FC" w14:textId="77777777" w:rsidR="00285E50" w:rsidRPr="00285E50" w:rsidRDefault="00285E50" w:rsidP="00285E50">
      <w:pPr>
        <w:bidi/>
        <w:jc w:val="both"/>
        <w:rPr>
          <w:rFonts w:cs="David" w:hint="cs"/>
          <w:rtl/>
        </w:rPr>
      </w:pPr>
    </w:p>
    <w:p w14:paraId="25665E10" w14:textId="77777777" w:rsidR="00285E50" w:rsidRPr="00285E50" w:rsidRDefault="00285E50" w:rsidP="00285E50">
      <w:pPr>
        <w:bidi/>
        <w:jc w:val="both"/>
        <w:rPr>
          <w:rFonts w:cs="David" w:hint="cs"/>
          <w:rtl/>
        </w:rPr>
      </w:pPr>
      <w:r w:rsidRPr="00285E50">
        <w:rPr>
          <w:rFonts w:cs="David" w:hint="cs"/>
          <w:rtl/>
        </w:rPr>
        <w:tab/>
        <w:t xml:space="preserve">אני רוצה לומר שבמקרה הנושא של הכיבוי לא עלה בנציבות בזמני, אבל נראה לי ברור שאם בארבע השנים האחרונות היה פה נציב, גם נושא הכיבוי היה עולה כי נושא השטחים הפתוחים עלה והנושא של הנטיעות ואיך נוטעים </w:t>
      </w:r>
      <w:proofErr w:type="spellStart"/>
      <w:r w:rsidRPr="00285E50">
        <w:rPr>
          <w:rFonts w:cs="David" w:hint="cs"/>
          <w:rtl/>
        </w:rPr>
        <w:t>והרווחיםי</w:t>
      </w:r>
      <w:proofErr w:type="spellEnd"/>
      <w:r w:rsidRPr="00285E50">
        <w:rPr>
          <w:rFonts w:cs="David" w:hint="cs"/>
          <w:rtl/>
        </w:rPr>
        <w:t xml:space="preserve"> בין העצים </w:t>
      </w:r>
      <w:proofErr w:type="spellStart"/>
      <w:r w:rsidRPr="00285E50">
        <w:rPr>
          <w:rFonts w:cs="David" w:hint="cs"/>
          <w:rtl/>
        </w:rPr>
        <w:t>וכו</w:t>
      </w:r>
      <w:proofErr w:type="spellEnd"/>
      <w:r w:rsidRPr="00285E50">
        <w:rPr>
          <w:rFonts w:cs="David" w:hint="cs"/>
          <w:rtl/>
        </w:rPr>
        <w:t xml:space="preserve">' </w:t>
      </w:r>
      <w:proofErr w:type="spellStart"/>
      <w:r w:rsidRPr="00285E50">
        <w:rPr>
          <w:rFonts w:cs="David" w:hint="cs"/>
          <w:rtl/>
        </w:rPr>
        <w:t>וכו</w:t>
      </w:r>
      <w:proofErr w:type="spellEnd"/>
      <w:r w:rsidRPr="00285E50">
        <w:rPr>
          <w:rFonts w:cs="David" w:hint="cs"/>
          <w:rtl/>
        </w:rPr>
        <w:t xml:space="preserve">', כל הדברים שאנחנו עוסקים בהם היום. נכון שחברי הכנסת יכולים, אדוני, אבל עובדה היא שזה לא קורה, לצערנו, בהתנהלות היום-יומית. אנחנו צריכים להיות ישרים עם עצמנו. אנחנו עובדים פה ביום-יום בלחץ גדול מאד. הייתי פה עשר שנים מהחיים שלי, ביליתי כאן והרבה אנשים מכירים אותי מהתקופה הזאת. לא תמיד אנחנו רואים קדימה, לא תמיד אנחנו יכולים לעצור רגע, לנשום אוויר ולשאול: איך עושים את זה? חשוב שיהיה פה מישהו כזה וחשוב שתהיה לו סמכות ושיהיה לו מעמד. שוב, בסוף חברי הכנסת מחליטים. אף אחד לא לוקח מהם את הסמכות הזאת ואני לא חושב שאי פעם בהיסטוריה נציב הדורות הבאים התיימר לקחת סמכות מחברי הכנסת. ודאי שלא, אבל בתוך התהליך הזה צריך שהדבר הזה יעוגן. </w:t>
      </w:r>
    </w:p>
    <w:p w14:paraId="63334F79" w14:textId="77777777" w:rsidR="00285E50" w:rsidRPr="00285E50" w:rsidRDefault="00285E50" w:rsidP="00285E50">
      <w:pPr>
        <w:bidi/>
        <w:jc w:val="both"/>
        <w:rPr>
          <w:rFonts w:cs="David" w:hint="cs"/>
          <w:rtl/>
        </w:rPr>
      </w:pPr>
      <w:r w:rsidRPr="00285E50">
        <w:rPr>
          <w:rFonts w:cs="David" w:hint="cs"/>
          <w:rtl/>
        </w:rPr>
        <w:tab/>
        <w:t xml:space="preserve">אני אומר לאדוני את הדברים בגלוי ואנחנו נפגשנו גם אצל יושב ראש הכנסת. נמנעתי מלעסוק כל הזמן בנושא הפשרות מסיבה אחת, משום שאם היו פשרות שנראו לי סבירות, אולי הייתי מתערב, אבל להיות איזה סוג של עלה תאנה, אני לא חושב שזה נכון ואני קורא לאדוני גם לא להיות במקום הזה סוג של עלה תאנה. אפשר למצוא את הדרך איך ליצור את הדבר שאדוני רוצה, ואני יודע שבזה אני כבר לא אצליח לשכנע את אדוני. אני מצטער, עשיתי מאמצים, אבל אני  חושב שלא הצלחתי עד הסוף. </w:t>
      </w:r>
    </w:p>
    <w:p w14:paraId="427CAF9F" w14:textId="77777777" w:rsidR="00285E50" w:rsidRPr="00285E50" w:rsidRDefault="00285E50" w:rsidP="00285E50">
      <w:pPr>
        <w:bidi/>
        <w:jc w:val="both"/>
        <w:rPr>
          <w:rFonts w:cs="David" w:hint="cs"/>
          <w:rtl/>
        </w:rPr>
      </w:pPr>
    </w:p>
    <w:p w14:paraId="446A385C"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3A00F3D8" w14:textId="77777777" w:rsidR="00285E50" w:rsidRPr="00285E50" w:rsidRDefault="00285E50" w:rsidP="00285E50">
      <w:pPr>
        <w:bidi/>
        <w:jc w:val="both"/>
        <w:rPr>
          <w:rFonts w:cs="David" w:hint="cs"/>
          <w:rtl/>
        </w:rPr>
      </w:pPr>
    </w:p>
    <w:p w14:paraId="519777D0" w14:textId="77777777" w:rsidR="00285E50" w:rsidRPr="00285E50" w:rsidRDefault="00285E50" w:rsidP="00285E50">
      <w:pPr>
        <w:bidi/>
        <w:jc w:val="both"/>
        <w:rPr>
          <w:rFonts w:cs="David" w:hint="cs"/>
          <w:rtl/>
        </w:rPr>
      </w:pPr>
      <w:r w:rsidRPr="00285E50">
        <w:rPr>
          <w:rFonts w:cs="David" w:hint="cs"/>
          <w:rtl/>
        </w:rPr>
        <w:tab/>
        <w:t xml:space="preserve">היית מאד משכנע, אבל הבעיה היא לא אתה. הבעיה היא אצלי. זה נכון שאני באתי עם תפיסת עולם ויש לי איזו תחושת חובה לעשות כאן את מה שהבטחתי לציבור הבוחרים שלי לפני הבחירות. </w:t>
      </w:r>
    </w:p>
    <w:p w14:paraId="3ADC584E" w14:textId="77777777" w:rsidR="00285E50" w:rsidRPr="00285E50" w:rsidRDefault="00285E50" w:rsidP="00285E50">
      <w:pPr>
        <w:bidi/>
        <w:jc w:val="both"/>
        <w:rPr>
          <w:rFonts w:cs="David" w:hint="cs"/>
          <w:rtl/>
        </w:rPr>
      </w:pPr>
    </w:p>
    <w:p w14:paraId="323477D6"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21E61BDE" w14:textId="77777777" w:rsidR="00285E50" w:rsidRPr="00285E50" w:rsidRDefault="00285E50" w:rsidP="00285E50">
      <w:pPr>
        <w:bidi/>
        <w:jc w:val="both"/>
        <w:rPr>
          <w:rFonts w:cs="David" w:hint="cs"/>
          <w:rtl/>
        </w:rPr>
      </w:pPr>
    </w:p>
    <w:p w14:paraId="13C7E64C" w14:textId="77777777" w:rsidR="00285E50" w:rsidRPr="00285E50" w:rsidRDefault="00285E50" w:rsidP="00285E50">
      <w:pPr>
        <w:bidi/>
        <w:jc w:val="both"/>
        <w:rPr>
          <w:rFonts w:cs="David" w:hint="cs"/>
          <w:rtl/>
        </w:rPr>
      </w:pPr>
      <w:r w:rsidRPr="00285E50">
        <w:rPr>
          <w:rFonts w:cs="David" w:hint="cs"/>
          <w:rtl/>
        </w:rPr>
        <w:tab/>
        <w:t xml:space="preserve">והבטחת לו לבטל את נציבות הדורות הבאים. </w:t>
      </w:r>
    </w:p>
    <w:p w14:paraId="76DAB27F" w14:textId="77777777" w:rsidR="00285E50" w:rsidRPr="00285E50" w:rsidRDefault="00285E50" w:rsidP="00285E50">
      <w:pPr>
        <w:bidi/>
        <w:jc w:val="both"/>
        <w:rPr>
          <w:rFonts w:cs="David" w:hint="cs"/>
          <w:rtl/>
        </w:rPr>
      </w:pPr>
    </w:p>
    <w:p w14:paraId="3EFE9784"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80773A7" w14:textId="77777777" w:rsidR="00285E50" w:rsidRPr="00285E50" w:rsidRDefault="00285E50" w:rsidP="00285E50">
      <w:pPr>
        <w:bidi/>
        <w:jc w:val="both"/>
        <w:rPr>
          <w:rFonts w:cs="David" w:hint="cs"/>
          <w:rtl/>
        </w:rPr>
      </w:pPr>
    </w:p>
    <w:p w14:paraId="60EC9932" w14:textId="77777777" w:rsidR="00285E50" w:rsidRPr="00285E50" w:rsidRDefault="00285E50" w:rsidP="00285E50">
      <w:pPr>
        <w:bidi/>
        <w:jc w:val="both"/>
        <w:rPr>
          <w:rFonts w:cs="David" w:hint="cs"/>
          <w:rtl/>
        </w:rPr>
      </w:pPr>
      <w:r w:rsidRPr="00285E50">
        <w:rPr>
          <w:rFonts w:cs="David" w:hint="cs"/>
          <w:rtl/>
        </w:rPr>
        <w:tab/>
        <w:t xml:space="preserve">כשהתמודדתי בבחירות המקדימות בליכוד, הכותרת של העלון ששלחתי למצביעים </w:t>
      </w:r>
      <w:proofErr w:type="spellStart"/>
      <w:r w:rsidRPr="00285E50">
        <w:rPr>
          <w:rFonts w:cs="David" w:hint="cs"/>
          <w:rtl/>
        </w:rPr>
        <w:t>היתה</w:t>
      </w:r>
      <w:proofErr w:type="spellEnd"/>
      <w:r w:rsidRPr="00285E50">
        <w:rPr>
          <w:rFonts w:cs="David" w:hint="cs"/>
          <w:rtl/>
        </w:rPr>
        <w:t xml:space="preserve">: לא אתן לבית המשפט העליון לנהל את המדינה. </w:t>
      </w:r>
    </w:p>
    <w:p w14:paraId="6FBDF099" w14:textId="77777777" w:rsidR="00285E50" w:rsidRPr="00285E50" w:rsidRDefault="00285E50" w:rsidP="00285E50">
      <w:pPr>
        <w:bidi/>
        <w:jc w:val="both"/>
        <w:rPr>
          <w:rFonts w:cs="David" w:hint="cs"/>
          <w:rtl/>
        </w:rPr>
      </w:pPr>
    </w:p>
    <w:p w14:paraId="64C40AD3"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4FE03A8F" w14:textId="77777777" w:rsidR="00285E50" w:rsidRPr="00285E50" w:rsidRDefault="00285E50" w:rsidP="00285E50">
      <w:pPr>
        <w:bidi/>
        <w:jc w:val="both"/>
        <w:rPr>
          <w:rFonts w:cs="David" w:hint="cs"/>
          <w:rtl/>
        </w:rPr>
      </w:pPr>
    </w:p>
    <w:p w14:paraId="68336E17" w14:textId="77777777" w:rsidR="00285E50" w:rsidRPr="00285E50" w:rsidRDefault="00285E50" w:rsidP="00285E50">
      <w:pPr>
        <w:bidi/>
        <w:rPr>
          <w:rFonts w:cs="David" w:hint="cs"/>
          <w:rtl/>
        </w:rPr>
      </w:pPr>
      <w:r w:rsidRPr="00285E50">
        <w:rPr>
          <w:rFonts w:cs="David" w:hint="cs"/>
          <w:rtl/>
        </w:rPr>
        <w:tab/>
        <w:t>איך אני בית המשפט העליון?</w:t>
      </w:r>
      <w:r w:rsidRPr="00285E50">
        <w:rPr>
          <w:rFonts w:cs="David"/>
          <w:rtl/>
        </w:rPr>
        <w:br/>
      </w:r>
    </w:p>
    <w:p w14:paraId="18136903"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3BB046D8" w14:textId="77777777" w:rsidR="00285E50" w:rsidRPr="00285E50" w:rsidRDefault="00285E50" w:rsidP="00285E50">
      <w:pPr>
        <w:bidi/>
        <w:jc w:val="both"/>
        <w:rPr>
          <w:rFonts w:cs="David" w:hint="cs"/>
          <w:rtl/>
        </w:rPr>
      </w:pPr>
    </w:p>
    <w:p w14:paraId="749AB37E" w14:textId="77777777" w:rsidR="00285E50" w:rsidRPr="00285E50" w:rsidRDefault="00285E50" w:rsidP="00285E50">
      <w:pPr>
        <w:bidi/>
        <w:jc w:val="both"/>
        <w:rPr>
          <w:rFonts w:cs="David" w:hint="cs"/>
          <w:rtl/>
        </w:rPr>
      </w:pPr>
      <w:r w:rsidRPr="00285E50">
        <w:rPr>
          <w:rFonts w:cs="David" w:hint="cs"/>
          <w:rtl/>
        </w:rPr>
        <w:tab/>
        <w:t xml:space="preserve">לא, אתה לא בית המשפט העליון. </w:t>
      </w:r>
    </w:p>
    <w:p w14:paraId="6DE4DF9B" w14:textId="77777777" w:rsidR="00285E50" w:rsidRPr="00285E50" w:rsidRDefault="00285E50" w:rsidP="00285E50">
      <w:pPr>
        <w:bidi/>
        <w:jc w:val="both"/>
        <w:rPr>
          <w:rFonts w:cs="David" w:hint="cs"/>
          <w:rtl/>
        </w:rPr>
      </w:pPr>
    </w:p>
    <w:p w14:paraId="006340D0"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7ABA16A5" w14:textId="77777777" w:rsidR="00285E50" w:rsidRPr="00285E50" w:rsidRDefault="00285E50" w:rsidP="00285E50">
      <w:pPr>
        <w:bidi/>
        <w:jc w:val="both"/>
        <w:rPr>
          <w:rFonts w:cs="David" w:hint="cs"/>
          <w:rtl/>
        </w:rPr>
      </w:pPr>
    </w:p>
    <w:p w14:paraId="5003A2CA" w14:textId="77777777" w:rsidR="00285E50" w:rsidRPr="00285E50" w:rsidRDefault="00285E50" w:rsidP="00285E50">
      <w:pPr>
        <w:bidi/>
        <w:jc w:val="both"/>
        <w:rPr>
          <w:rFonts w:cs="David" w:hint="cs"/>
          <w:rtl/>
        </w:rPr>
      </w:pPr>
      <w:r w:rsidRPr="00285E50">
        <w:rPr>
          <w:rFonts w:cs="David" w:hint="cs"/>
          <w:rtl/>
        </w:rPr>
        <w:tab/>
        <w:t xml:space="preserve">אם הייתי רוצה, הייתי נשאר במערכת המשפט ולא הייתי בא לכאן. </w:t>
      </w:r>
    </w:p>
    <w:p w14:paraId="3689085C" w14:textId="77777777" w:rsidR="00285E50" w:rsidRPr="00285E50" w:rsidRDefault="00285E50" w:rsidP="00285E50">
      <w:pPr>
        <w:bidi/>
        <w:jc w:val="both"/>
        <w:rPr>
          <w:rFonts w:cs="David" w:hint="cs"/>
          <w:rtl/>
        </w:rPr>
      </w:pPr>
    </w:p>
    <w:p w14:paraId="42127741"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975DD8A" w14:textId="77777777" w:rsidR="00285E50" w:rsidRPr="00285E50" w:rsidRDefault="00285E50" w:rsidP="00285E50">
      <w:pPr>
        <w:bidi/>
        <w:jc w:val="both"/>
        <w:rPr>
          <w:rFonts w:cs="David" w:hint="cs"/>
          <w:rtl/>
        </w:rPr>
      </w:pPr>
    </w:p>
    <w:p w14:paraId="19C0EAAD" w14:textId="77777777" w:rsidR="00285E50" w:rsidRPr="00285E50" w:rsidRDefault="00285E50" w:rsidP="00285E50">
      <w:pPr>
        <w:bidi/>
        <w:jc w:val="both"/>
        <w:rPr>
          <w:rFonts w:cs="David" w:hint="cs"/>
          <w:rtl/>
        </w:rPr>
      </w:pPr>
      <w:r w:rsidRPr="00285E50">
        <w:rPr>
          <w:rFonts w:cs="David" w:hint="cs"/>
          <w:rtl/>
        </w:rPr>
        <w:tab/>
        <w:t xml:space="preserve">כבר הסכמנו שלא אתה אישית הוא הנושא. </w:t>
      </w:r>
    </w:p>
    <w:p w14:paraId="18F7A5C6" w14:textId="77777777" w:rsidR="00285E50" w:rsidRPr="00285E50" w:rsidRDefault="00285E50" w:rsidP="00285E50">
      <w:pPr>
        <w:bidi/>
        <w:jc w:val="both"/>
        <w:rPr>
          <w:rFonts w:cs="David" w:hint="cs"/>
          <w:rtl/>
        </w:rPr>
      </w:pPr>
    </w:p>
    <w:p w14:paraId="6F9F55DF"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4EAE4E03" w14:textId="77777777" w:rsidR="00285E50" w:rsidRPr="00285E50" w:rsidRDefault="00285E50" w:rsidP="00285E50">
      <w:pPr>
        <w:bidi/>
        <w:jc w:val="both"/>
        <w:rPr>
          <w:rFonts w:cs="David" w:hint="cs"/>
          <w:rtl/>
        </w:rPr>
      </w:pPr>
    </w:p>
    <w:p w14:paraId="0FF3A8A0" w14:textId="77777777" w:rsidR="00285E50" w:rsidRPr="00285E50" w:rsidRDefault="00285E50" w:rsidP="00285E50">
      <w:pPr>
        <w:bidi/>
        <w:jc w:val="both"/>
        <w:rPr>
          <w:rFonts w:cs="David" w:hint="cs"/>
          <w:rtl/>
        </w:rPr>
      </w:pPr>
      <w:r w:rsidRPr="00285E50">
        <w:rPr>
          <w:rFonts w:cs="David" w:hint="cs"/>
          <w:rtl/>
        </w:rPr>
        <w:tab/>
        <w:t>איך נציב הדורות הבאים יכול להיות בית המשפט העליון? איך זה יכול להיות? איך בכלל זה מתחבר?</w:t>
      </w:r>
    </w:p>
    <w:p w14:paraId="1198CC4F" w14:textId="77777777" w:rsidR="00285E50" w:rsidRPr="00285E50" w:rsidRDefault="00285E50" w:rsidP="00285E50">
      <w:pPr>
        <w:bidi/>
        <w:jc w:val="both"/>
        <w:rPr>
          <w:rFonts w:cs="David" w:hint="cs"/>
          <w:rtl/>
        </w:rPr>
      </w:pPr>
    </w:p>
    <w:p w14:paraId="2DE29F6F"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A0B29A8" w14:textId="77777777" w:rsidR="00285E50" w:rsidRPr="00285E50" w:rsidRDefault="00285E50" w:rsidP="00285E50">
      <w:pPr>
        <w:bidi/>
        <w:jc w:val="both"/>
        <w:rPr>
          <w:rFonts w:cs="David" w:hint="cs"/>
          <w:rtl/>
        </w:rPr>
      </w:pPr>
    </w:p>
    <w:p w14:paraId="494A050C" w14:textId="77777777" w:rsidR="00285E50" w:rsidRPr="00285E50" w:rsidRDefault="00285E50" w:rsidP="00285E50">
      <w:pPr>
        <w:bidi/>
        <w:jc w:val="both"/>
        <w:rPr>
          <w:rFonts w:cs="David" w:hint="cs"/>
          <w:rtl/>
        </w:rPr>
      </w:pPr>
      <w:r w:rsidRPr="00285E50">
        <w:rPr>
          <w:rFonts w:cs="David" w:hint="cs"/>
          <w:rtl/>
        </w:rPr>
        <w:tab/>
        <w:t xml:space="preserve">לו היה מוקם נציב הדורות הבאים ליד בג"ץ, הייתי מבין שאין </w:t>
      </w:r>
      <w:proofErr w:type="spellStart"/>
      <w:r w:rsidRPr="00285E50">
        <w:rPr>
          <w:rFonts w:cs="David" w:hint="cs"/>
          <w:rtl/>
        </w:rPr>
        <w:t>נסיון</w:t>
      </w:r>
      <w:proofErr w:type="spellEnd"/>
      <w:r w:rsidRPr="00285E50">
        <w:rPr>
          <w:rFonts w:cs="David" w:hint="cs"/>
          <w:rtl/>
        </w:rPr>
        <w:t xml:space="preserve"> להכתיב לנו כאן בכנסת מה לעשות. לא אתה, כמובן, באופן אישי. לא במקרה הוגי הרעיון הכניסו את השופט לכנסת ולא את חבר הכנסת לשעבר לבג"ץ, כמו שהיה יכול להיות הפוך. הרי ההחלטות שמתקבלות שם לא פחות משמעותיות לגבי העתיד ולגבי נושאים סביבתיים. זה לא במקרה. מההחלטות שם אף אחד לא מוטרד. שם </w:t>
      </w:r>
      <w:proofErr w:type="spellStart"/>
      <w:r w:rsidRPr="00285E50">
        <w:rPr>
          <w:rFonts w:cs="David" w:hint="cs"/>
          <w:rtl/>
        </w:rPr>
        <w:t>הכל</w:t>
      </w:r>
      <w:proofErr w:type="spellEnd"/>
      <w:r w:rsidRPr="00285E50">
        <w:rPr>
          <w:rFonts w:cs="David" w:hint="cs"/>
          <w:rtl/>
        </w:rPr>
        <w:t xml:space="preserve"> בסדר, רק לטווח ארוך.</w:t>
      </w:r>
    </w:p>
    <w:p w14:paraId="37B0703B" w14:textId="77777777" w:rsidR="00285E50" w:rsidRPr="00285E50" w:rsidRDefault="00285E50" w:rsidP="00285E50">
      <w:pPr>
        <w:bidi/>
        <w:jc w:val="both"/>
        <w:rPr>
          <w:rFonts w:cs="David" w:hint="cs"/>
          <w:rtl/>
        </w:rPr>
      </w:pPr>
    </w:p>
    <w:p w14:paraId="06CE5D3B"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35DB5316" w14:textId="77777777" w:rsidR="00285E50" w:rsidRPr="00285E50" w:rsidRDefault="00285E50" w:rsidP="00285E50">
      <w:pPr>
        <w:bidi/>
        <w:jc w:val="both"/>
        <w:rPr>
          <w:rFonts w:cs="David" w:hint="cs"/>
          <w:u w:val="single"/>
          <w:rtl/>
        </w:rPr>
      </w:pPr>
    </w:p>
    <w:p w14:paraId="3A0F44BD" w14:textId="77777777" w:rsidR="00285E50" w:rsidRPr="00285E50" w:rsidRDefault="00285E50" w:rsidP="00285E50">
      <w:pPr>
        <w:bidi/>
        <w:jc w:val="both"/>
        <w:rPr>
          <w:rFonts w:cs="David" w:hint="cs"/>
          <w:rtl/>
        </w:rPr>
      </w:pPr>
      <w:r w:rsidRPr="00285E50">
        <w:rPr>
          <w:rFonts w:cs="David" w:hint="cs"/>
          <w:rtl/>
        </w:rPr>
        <w:tab/>
        <w:t xml:space="preserve">אתה מאד מודאג, אדוני. </w:t>
      </w:r>
    </w:p>
    <w:p w14:paraId="76CCE704" w14:textId="77777777" w:rsidR="00285E50" w:rsidRPr="00285E50" w:rsidRDefault="00285E50" w:rsidP="00285E50">
      <w:pPr>
        <w:bidi/>
        <w:jc w:val="both"/>
        <w:rPr>
          <w:rFonts w:cs="David" w:hint="cs"/>
          <w:rtl/>
        </w:rPr>
      </w:pPr>
    </w:p>
    <w:p w14:paraId="2DC774EC"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7DD4DEF" w14:textId="77777777" w:rsidR="00285E50" w:rsidRPr="00285E50" w:rsidRDefault="00285E50" w:rsidP="00285E50">
      <w:pPr>
        <w:bidi/>
        <w:jc w:val="both"/>
        <w:rPr>
          <w:rFonts w:cs="David" w:hint="cs"/>
          <w:rtl/>
        </w:rPr>
      </w:pPr>
    </w:p>
    <w:p w14:paraId="6003BF9C" w14:textId="77777777" w:rsidR="00285E50" w:rsidRPr="00285E50" w:rsidRDefault="00285E50" w:rsidP="00285E50">
      <w:pPr>
        <w:bidi/>
        <w:jc w:val="both"/>
        <w:rPr>
          <w:rFonts w:cs="David" w:hint="cs"/>
          <w:rtl/>
        </w:rPr>
      </w:pPr>
      <w:r w:rsidRPr="00285E50">
        <w:rPr>
          <w:rFonts w:cs="David" w:hint="cs"/>
          <w:rtl/>
        </w:rPr>
        <w:tab/>
        <w:t xml:space="preserve">אני מאד מוטרד, אתה לא מוטרד. שם אתה לא צריך נציב. </w:t>
      </w:r>
    </w:p>
    <w:p w14:paraId="0ADAB232"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02F2D892" w14:textId="77777777" w:rsidR="00285E50" w:rsidRPr="00285E50" w:rsidRDefault="00285E50" w:rsidP="00285E50">
      <w:pPr>
        <w:bidi/>
        <w:jc w:val="both"/>
        <w:rPr>
          <w:rFonts w:cs="David" w:hint="cs"/>
          <w:rtl/>
        </w:rPr>
      </w:pPr>
    </w:p>
    <w:p w14:paraId="396B198E" w14:textId="77777777" w:rsidR="00285E50" w:rsidRPr="00285E50" w:rsidRDefault="00285E50" w:rsidP="00285E50">
      <w:pPr>
        <w:bidi/>
        <w:jc w:val="both"/>
        <w:rPr>
          <w:rFonts w:cs="David" w:hint="cs"/>
          <w:rtl/>
        </w:rPr>
      </w:pPr>
      <w:r w:rsidRPr="00285E50">
        <w:rPr>
          <w:rFonts w:cs="David" w:hint="cs"/>
          <w:rtl/>
        </w:rPr>
        <w:tab/>
        <w:t xml:space="preserve">בוא נציע לבטל את בית המשפט העליון. בשביל מה? </w:t>
      </w:r>
    </w:p>
    <w:p w14:paraId="5CC01F20" w14:textId="77777777" w:rsidR="00285E50" w:rsidRPr="00285E50" w:rsidRDefault="00285E50" w:rsidP="00285E50">
      <w:pPr>
        <w:bidi/>
        <w:jc w:val="both"/>
        <w:rPr>
          <w:rFonts w:cs="David" w:hint="cs"/>
          <w:rtl/>
        </w:rPr>
      </w:pPr>
    </w:p>
    <w:p w14:paraId="5176E47E"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92895C1" w14:textId="77777777" w:rsidR="00285E50" w:rsidRPr="00285E50" w:rsidRDefault="00285E50" w:rsidP="00285E50">
      <w:pPr>
        <w:bidi/>
        <w:jc w:val="both"/>
        <w:rPr>
          <w:rFonts w:cs="David" w:hint="cs"/>
          <w:rtl/>
        </w:rPr>
      </w:pPr>
    </w:p>
    <w:p w14:paraId="0506011B" w14:textId="77777777" w:rsidR="00285E50" w:rsidRPr="00285E50" w:rsidRDefault="00285E50" w:rsidP="00285E50">
      <w:pPr>
        <w:bidi/>
        <w:jc w:val="both"/>
        <w:rPr>
          <w:rFonts w:cs="David" w:hint="cs"/>
          <w:rtl/>
        </w:rPr>
      </w:pPr>
      <w:r w:rsidRPr="00285E50">
        <w:rPr>
          <w:rFonts w:cs="David" w:hint="cs"/>
          <w:rtl/>
        </w:rPr>
        <w:tab/>
        <w:t xml:space="preserve">לא. למה אתה לא הצעת למנות נציב? אתה יושב פה שנתיים. למה לא הצעת למנות נציב ליד בג"ץ? למה? למה? הרי זה הכי סביבתי וזה חשוב ושם מתקבלות החלטות, אלא ששם יש הנחה מובנת שהם יודעים </w:t>
      </w:r>
      <w:proofErr w:type="spellStart"/>
      <w:r w:rsidRPr="00285E50">
        <w:rPr>
          <w:rFonts w:cs="David" w:hint="cs"/>
          <w:rtl/>
        </w:rPr>
        <w:t>הכל</w:t>
      </w:r>
      <w:proofErr w:type="spellEnd"/>
      <w:r w:rsidRPr="00285E50">
        <w:rPr>
          <w:rFonts w:cs="David" w:hint="cs"/>
          <w:rtl/>
        </w:rPr>
        <w:t xml:space="preserve">, הם רק ענייניים, להם ניתנה הנבואה ואנחנו </w:t>
      </w:r>
      <w:r w:rsidRPr="00285E50">
        <w:rPr>
          <w:rFonts w:cs="David"/>
          <w:rtl/>
        </w:rPr>
        <w:t>–</w:t>
      </w:r>
      <w:r w:rsidRPr="00285E50">
        <w:rPr>
          <w:rFonts w:cs="David" w:hint="cs"/>
          <w:rtl/>
        </w:rPr>
        <w:t xml:space="preserve"> אני לא רוצה להמשיך לומר מה אנחנו. מה לעשות? אני חושב אחרת. אנחנו לא פחות טובים מהם ועם כל הכבוד להם, אנחנו נבחרנו כדי להוביל </w:t>
      </w:r>
      <w:proofErr w:type="spellStart"/>
      <w:r w:rsidRPr="00285E50">
        <w:rPr>
          <w:rFonts w:cs="David" w:hint="cs"/>
          <w:rtl/>
        </w:rPr>
        <w:t>אג'נדות</w:t>
      </w:r>
      <w:proofErr w:type="spellEnd"/>
      <w:r w:rsidRPr="00285E50">
        <w:rPr>
          <w:rFonts w:cs="David" w:hint="cs"/>
          <w:rtl/>
        </w:rPr>
        <w:t xml:space="preserve"> ולא כדי שמישהו יכתיב לנו. </w:t>
      </w:r>
    </w:p>
    <w:p w14:paraId="5265232D" w14:textId="77777777" w:rsidR="00285E50" w:rsidRPr="00285E50" w:rsidRDefault="00285E50" w:rsidP="00285E50">
      <w:pPr>
        <w:bidi/>
        <w:jc w:val="both"/>
        <w:rPr>
          <w:rFonts w:cs="David" w:hint="cs"/>
          <w:rtl/>
        </w:rPr>
      </w:pPr>
    </w:p>
    <w:p w14:paraId="0D03624C"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55DEB521" w14:textId="77777777" w:rsidR="00285E50" w:rsidRPr="00285E50" w:rsidRDefault="00285E50" w:rsidP="00285E50">
      <w:pPr>
        <w:bidi/>
        <w:jc w:val="both"/>
        <w:rPr>
          <w:rFonts w:cs="David" w:hint="cs"/>
          <w:rtl/>
        </w:rPr>
      </w:pPr>
    </w:p>
    <w:p w14:paraId="5BD7A3AE" w14:textId="77777777" w:rsidR="00285E50" w:rsidRPr="00285E50" w:rsidRDefault="00285E50" w:rsidP="00285E50">
      <w:pPr>
        <w:bidi/>
        <w:jc w:val="both"/>
        <w:rPr>
          <w:rFonts w:cs="David" w:hint="cs"/>
          <w:rtl/>
        </w:rPr>
      </w:pPr>
      <w:r w:rsidRPr="00285E50">
        <w:rPr>
          <w:rFonts w:cs="David" w:hint="cs"/>
          <w:rtl/>
        </w:rPr>
        <w:tab/>
        <w:t xml:space="preserve">אז בוא נדון בערעורים על פסקי דין, נקבע כאן צווי עשה להוראות הממשלה, נתפקד כבית משפט עליון ונהיה בית משפט עליון. </w:t>
      </w:r>
    </w:p>
    <w:p w14:paraId="7AAF2B3D" w14:textId="77777777" w:rsidR="00285E50" w:rsidRPr="00285E50" w:rsidRDefault="00285E50" w:rsidP="00285E50">
      <w:pPr>
        <w:bidi/>
        <w:jc w:val="both"/>
        <w:rPr>
          <w:rFonts w:cs="David" w:hint="cs"/>
          <w:rtl/>
        </w:rPr>
      </w:pPr>
    </w:p>
    <w:p w14:paraId="2D1ACBFB"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81029BB" w14:textId="77777777" w:rsidR="00285E50" w:rsidRPr="00285E50" w:rsidRDefault="00285E50" w:rsidP="00285E50">
      <w:pPr>
        <w:bidi/>
        <w:jc w:val="both"/>
        <w:rPr>
          <w:rFonts w:cs="David" w:hint="cs"/>
          <w:rtl/>
        </w:rPr>
      </w:pPr>
    </w:p>
    <w:p w14:paraId="1F1DEB10" w14:textId="77777777" w:rsidR="00285E50" w:rsidRPr="00285E50" w:rsidRDefault="00285E50" w:rsidP="00285E50">
      <w:pPr>
        <w:bidi/>
        <w:jc w:val="both"/>
        <w:rPr>
          <w:rFonts w:cs="David" w:hint="cs"/>
          <w:rtl/>
        </w:rPr>
      </w:pPr>
      <w:r w:rsidRPr="00285E50">
        <w:rPr>
          <w:rFonts w:cs="David" w:hint="cs"/>
          <w:rtl/>
        </w:rPr>
        <w:tab/>
        <w:t xml:space="preserve">לו בג"ץ היה תוחם את עצמו למה שבית משפט עליון צריך לעשות, אולי לא היינו נדרשים לכל העניין הזה. </w:t>
      </w:r>
    </w:p>
    <w:p w14:paraId="59CF8FAA" w14:textId="77777777" w:rsidR="00285E50" w:rsidRPr="00285E50" w:rsidRDefault="00285E50" w:rsidP="00285E50">
      <w:pPr>
        <w:bidi/>
        <w:jc w:val="both"/>
        <w:rPr>
          <w:rFonts w:cs="David" w:hint="cs"/>
          <w:rtl/>
        </w:rPr>
      </w:pPr>
    </w:p>
    <w:p w14:paraId="0AC75835"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1C8FAEDD" w14:textId="77777777" w:rsidR="00285E50" w:rsidRPr="00285E50" w:rsidRDefault="00285E50" w:rsidP="00285E50">
      <w:pPr>
        <w:bidi/>
        <w:jc w:val="both"/>
        <w:rPr>
          <w:rFonts w:cs="David" w:hint="cs"/>
          <w:rtl/>
        </w:rPr>
      </w:pPr>
    </w:p>
    <w:p w14:paraId="4F34244F" w14:textId="77777777" w:rsidR="00285E50" w:rsidRPr="00285E50" w:rsidRDefault="00285E50" w:rsidP="00285E50">
      <w:pPr>
        <w:bidi/>
        <w:jc w:val="both"/>
        <w:rPr>
          <w:rFonts w:cs="David" w:hint="cs"/>
          <w:rtl/>
        </w:rPr>
      </w:pPr>
      <w:r w:rsidRPr="00285E50">
        <w:rPr>
          <w:rFonts w:cs="David" w:hint="cs"/>
          <w:rtl/>
        </w:rPr>
        <w:tab/>
        <w:t xml:space="preserve">אני בהחלט חושב, אדוני, שאפשר לקבוע יועץ לקיימות גם לבית המשפט העליון. </w:t>
      </w:r>
    </w:p>
    <w:p w14:paraId="1E61C43E" w14:textId="77777777" w:rsidR="00285E50" w:rsidRPr="00285E50" w:rsidRDefault="00285E50" w:rsidP="00285E50">
      <w:pPr>
        <w:bidi/>
        <w:jc w:val="both"/>
        <w:rPr>
          <w:rFonts w:cs="David" w:hint="cs"/>
          <w:rtl/>
        </w:rPr>
      </w:pPr>
    </w:p>
    <w:p w14:paraId="27B23453"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A8E17A9" w14:textId="77777777" w:rsidR="00285E50" w:rsidRPr="00285E50" w:rsidRDefault="00285E50" w:rsidP="00285E50">
      <w:pPr>
        <w:bidi/>
        <w:jc w:val="both"/>
        <w:rPr>
          <w:rFonts w:cs="David" w:hint="cs"/>
          <w:rtl/>
        </w:rPr>
      </w:pPr>
    </w:p>
    <w:p w14:paraId="382EA17C" w14:textId="77777777" w:rsidR="00285E50" w:rsidRPr="00285E50" w:rsidRDefault="00285E50" w:rsidP="00285E50">
      <w:pPr>
        <w:bidi/>
        <w:jc w:val="both"/>
        <w:rPr>
          <w:rFonts w:cs="David" w:hint="cs"/>
          <w:rtl/>
        </w:rPr>
      </w:pPr>
      <w:r w:rsidRPr="00285E50">
        <w:rPr>
          <w:rFonts w:cs="David" w:hint="cs"/>
          <w:rtl/>
        </w:rPr>
        <w:tab/>
        <w:t>אפשר. למה לא עשו?</w:t>
      </w:r>
    </w:p>
    <w:p w14:paraId="6FF5EBE2" w14:textId="77777777" w:rsidR="00285E50" w:rsidRPr="00285E50" w:rsidRDefault="00285E50" w:rsidP="00285E50">
      <w:pPr>
        <w:bidi/>
        <w:jc w:val="both"/>
        <w:rPr>
          <w:rFonts w:cs="David" w:hint="cs"/>
          <w:rtl/>
        </w:rPr>
      </w:pPr>
    </w:p>
    <w:p w14:paraId="48673523"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3A6E5941" w14:textId="77777777" w:rsidR="00285E50" w:rsidRPr="00285E50" w:rsidRDefault="00285E50" w:rsidP="00285E50">
      <w:pPr>
        <w:bidi/>
        <w:jc w:val="both"/>
        <w:rPr>
          <w:rFonts w:cs="David" w:hint="cs"/>
          <w:rtl/>
        </w:rPr>
      </w:pPr>
    </w:p>
    <w:p w14:paraId="3662EEC7" w14:textId="77777777" w:rsidR="00285E50" w:rsidRPr="00285E50" w:rsidRDefault="00285E50" w:rsidP="00285E50">
      <w:pPr>
        <w:bidi/>
        <w:jc w:val="both"/>
        <w:rPr>
          <w:rFonts w:cs="David" w:hint="cs"/>
          <w:rtl/>
        </w:rPr>
      </w:pPr>
      <w:r w:rsidRPr="00285E50">
        <w:rPr>
          <w:rFonts w:cs="David" w:hint="cs"/>
          <w:rtl/>
        </w:rPr>
        <w:tab/>
        <w:t xml:space="preserve">אפשר להשאיר את נציב הדורות הבאים כמו שהוא ולכתוב שיש לו סמכות. הדבר הזה קיים בעולם. </w:t>
      </w:r>
    </w:p>
    <w:p w14:paraId="0C6F0BCF" w14:textId="77777777" w:rsidR="00285E50" w:rsidRPr="00285E50" w:rsidRDefault="00285E50" w:rsidP="00285E50">
      <w:pPr>
        <w:bidi/>
        <w:jc w:val="both"/>
        <w:rPr>
          <w:rFonts w:cs="David" w:hint="cs"/>
          <w:rtl/>
        </w:rPr>
      </w:pPr>
    </w:p>
    <w:p w14:paraId="1B24AA91"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8B03026" w14:textId="77777777" w:rsidR="00285E50" w:rsidRPr="00285E50" w:rsidRDefault="00285E50" w:rsidP="00285E50">
      <w:pPr>
        <w:bidi/>
        <w:jc w:val="both"/>
        <w:rPr>
          <w:rFonts w:cs="David" w:hint="cs"/>
          <w:rtl/>
        </w:rPr>
      </w:pPr>
    </w:p>
    <w:p w14:paraId="4A3419D7" w14:textId="77777777" w:rsidR="00285E50" w:rsidRPr="00285E50" w:rsidRDefault="00285E50" w:rsidP="00285E50">
      <w:pPr>
        <w:bidi/>
        <w:jc w:val="both"/>
        <w:rPr>
          <w:rFonts w:cs="David" w:hint="cs"/>
          <w:rtl/>
        </w:rPr>
      </w:pPr>
      <w:r w:rsidRPr="00285E50">
        <w:rPr>
          <w:rFonts w:cs="David" w:hint="cs"/>
          <w:rtl/>
        </w:rPr>
        <w:tab/>
        <w:t xml:space="preserve">מעניין שעד שלא העליתי את זה אף אחד לא חשב על זה עשר שנים. </w:t>
      </w:r>
    </w:p>
    <w:p w14:paraId="4BD0267F" w14:textId="77777777" w:rsidR="00285E50" w:rsidRPr="00285E50" w:rsidRDefault="00285E50" w:rsidP="00285E50">
      <w:pPr>
        <w:bidi/>
        <w:jc w:val="both"/>
        <w:rPr>
          <w:rFonts w:cs="David" w:hint="cs"/>
          <w:rtl/>
        </w:rPr>
      </w:pPr>
    </w:p>
    <w:p w14:paraId="0B61A45E"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3BEB4F8A" w14:textId="77777777" w:rsidR="00285E50" w:rsidRPr="00285E50" w:rsidRDefault="00285E50" w:rsidP="00285E50">
      <w:pPr>
        <w:bidi/>
        <w:jc w:val="both"/>
        <w:rPr>
          <w:rFonts w:cs="David" w:hint="cs"/>
          <w:rtl/>
        </w:rPr>
      </w:pPr>
    </w:p>
    <w:p w14:paraId="4D572D1C" w14:textId="77777777" w:rsidR="00285E50" w:rsidRPr="00285E50" w:rsidRDefault="00285E50" w:rsidP="00285E50">
      <w:pPr>
        <w:bidi/>
        <w:jc w:val="both"/>
        <w:rPr>
          <w:rFonts w:cs="David" w:hint="cs"/>
          <w:rtl/>
        </w:rPr>
      </w:pPr>
      <w:r w:rsidRPr="00285E50">
        <w:rPr>
          <w:rFonts w:cs="David" w:hint="cs"/>
          <w:rtl/>
        </w:rPr>
        <w:tab/>
        <w:t xml:space="preserve">אדוני צודק. אני אומר לאדוני בצורה גלויה, ומותר לי בכל זאת לומר מעברי, שאני הייתי פה אחד הלוחמים הגדולים בנושא הפרדת הרשויות ואם דובר בלשכת היושב ראש על הצעת חוק היועץ המשפטי לכנסת, זאת הצעת חוק שנחקקה על ידי עורך הדין צבי ענבר, אבל כל בניית מבנה הלשכה המשפטית בכנסת עם עוצמה של לשכה משפטית בכנסת וכל הרפורמה בלשכה המשפטית </w:t>
      </w:r>
      <w:proofErr w:type="spellStart"/>
      <w:r w:rsidRPr="00285E50">
        <w:rPr>
          <w:rFonts w:cs="David" w:hint="cs"/>
          <w:rtl/>
        </w:rPr>
        <w:t>היתה</w:t>
      </w:r>
      <w:proofErr w:type="spellEnd"/>
      <w:r w:rsidRPr="00285E50">
        <w:rPr>
          <w:rFonts w:cs="David" w:hint="cs"/>
          <w:rtl/>
        </w:rPr>
        <w:t xml:space="preserve"> עם יושב ראש הכנסת אברהם בורג ואני הייתי מעורב בזה. </w:t>
      </w:r>
    </w:p>
    <w:p w14:paraId="246A6C0E" w14:textId="77777777" w:rsidR="00285E50" w:rsidRPr="00285E50" w:rsidRDefault="00285E50" w:rsidP="00285E50">
      <w:pPr>
        <w:bidi/>
        <w:jc w:val="both"/>
        <w:rPr>
          <w:rFonts w:cs="David" w:hint="cs"/>
          <w:rtl/>
        </w:rPr>
      </w:pPr>
    </w:p>
    <w:p w14:paraId="21C0299B"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408F4F3" w14:textId="77777777" w:rsidR="00285E50" w:rsidRPr="00285E50" w:rsidRDefault="00285E50" w:rsidP="00285E50">
      <w:pPr>
        <w:bidi/>
        <w:jc w:val="both"/>
        <w:rPr>
          <w:rFonts w:cs="David" w:hint="cs"/>
          <w:rtl/>
        </w:rPr>
      </w:pPr>
    </w:p>
    <w:p w14:paraId="46A9FFB8" w14:textId="77777777" w:rsidR="00285E50" w:rsidRPr="00285E50" w:rsidRDefault="00285E50" w:rsidP="00285E50">
      <w:pPr>
        <w:bidi/>
        <w:jc w:val="both"/>
        <w:rPr>
          <w:rFonts w:cs="David" w:hint="cs"/>
          <w:rtl/>
        </w:rPr>
      </w:pPr>
      <w:r w:rsidRPr="00285E50">
        <w:rPr>
          <w:rFonts w:cs="David" w:hint="cs"/>
          <w:rtl/>
        </w:rPr>
        <w:tab/>
        <w:t xml:space="preserve">עשיתם דבר מצוין. את זה, אני יכול להרגיע אותך, לא תהיה הצעה לבטל. </w:t>
      </w:r>
    </w:p>
    <w:p w14:paraId="02C40FD6" w14:textId="77777777" w:rsidR="00285E50" w:rsidRPr="00285E50" w:rsidRDefault="00285E50" w:rsidP="00285E50">
      <w:pPr>
        <w:bidi/>
        <w:jc w:val="both"/>
        <w:rPr>
          <w:rFonts w:cs="David" w:hint="cs"/>
          <w:rtl/>
        </w:rPr>
      </w:pPr>
    </w:p>
    <w:p w14:paraId="36A03DFD"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3C76E40F" w14:textId="77777777" w:rsidR="00285E50" w:rsidRPr="00285E50" w:rsidRDefault="00285E50" w:rsidP="00285E50">
      <w:pPr>
        <w:bidi/>
        <w:jc w:val="both"/>
        <w:rPr>
          <w:rFonts w:cs="David" w:hint="cs"/>
          <w:rtl/>
        </w:rPr>
      </w:pPr>
    </w:p>
    <w:p w14:paraId="3817F96D" w14:textId="77777777" w:rsidR="00285E50" w:rsidRPr="00285E50" w:rsidRDefault="00285E50" w:rsidP="00285E50">
      <w:pPr>
        <w:bidi/>
        <w:jc w:val="both"/>
        <w:rPr>
          <w:rFonts w:cs="David" w:hint="cs"/>
          <w:rtl/>
        </w:rPr>
      </w:pPr>
      <w:r w:rsidRPr="00285E50">
        <w:rPr>
          <w:rFonts w:cs="David" w:hint="cs"/>
          <w:rtl/>
        </w:rPr>
        <w:tab/>
        <w:t xml:space="preserve">בינתיים. </w:t>
      </w:r>
    </w:p>
    <w:p w14:paraId="0AC8AC9C" w14:textId="77777777" w:rsidR="00285E50" w:rsidRPr="00285E50" w:rsidRDefault="00285E50" w:rsidP="00285E50">
      <w:pPr>
        <w:bidi/>
        <w:jc w:val="both"/>
        <w:rPr>
          <w:rFonts w:cs="David" w:hint="cs"/>
          <w:rtl/>
        </w:rPr>
      </w:pPr>
    </w:p>
    <w:p w14:paraId="4F928043"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24F6EE5" w14:textId="77777777" w:rsidR="00285E50" w:rsidRPr="00285E50" w:rsidRDefault="00285E50" w:rsidP="00285E50">
      <w:pPr>
        <w:bidi/>
        <w:jc w:val="both"/>
        <w:rPr>
          <w:rFonts w:cs="David" w:hint="cs"/>
          <w:rtl/>
        </w:rPr>
      </w:pPr>
    </w:p>
    <w:p w14:paraId="7C5E17E3" w14:textId="77777777" w:rsidR="00285E50" w:rsidRPr="00285E50" w:rsidRDefault="00285E50" w:rsidP="00285E50">
      <w:pPr>
        <w:bidi/>
        <w:jc w:val="both"/>
        <w:rPr>
          <w:rFonts w:cs="David" w:hint="cs"/>
          <w:rtl/>
        </w:rPr>
      </w:pPr>
      <w:r w:rsidRPr="00285E50">
        <w:rPr>
          <w:rFonts w:cs="David" w:hint="cs"/>
          <w:rtl/>
        </w:rPr>
        <w:tab/>
        <w:t xml:space="preserve">לא, לא בינתיים. </w:t>
      </w:r>
    </w:p>
    <w:p w14:paraId="40C7515B"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3988ED7F" w14:textId="77777777" w:rsidR="00285E50" w:rsidRPr="00285E50" w:rsidRDefault="00285E50" w:rsidP="00285E50">
      <w:pPr>
        <w:bidi/>
        <w:jc w:val="both"/>
        <w:rPr>
          <w:rFonts w:cs="David" w:hint="cs"/>
          <w:rtl/>
        </w:rPr>
      </w:pPr>
    </w:p>
    <w:p w14:paraId="550BE805" w14:textId="77777777" w:rsidR="00285E50" w:rsidRPr="00285E50" w:rsidRDefault="00285E50" w:rsidP="00285E50">
      <w:pPr>
        <w:bidi/>
        <w:jc w:val="both"/>
        <w:rPr>
          <w:rFonts w:cs="David" w:hint="cs"/>
          <w:rtl/>
        </w:rPr>
      </w:pPr>
      <w:r w:rsidRPr="00285E50">
        <w:rPr>
          <w:rFonts w:cs="David" w:hint="cs"/>
          <w:rtl/>
        </w:rPr>
        <w:tab/>
        <w:t xml:space="preserve">יבוא מישהו אחר שיגיד שזאת האג'נדה שלו ויבטל גם את היועץ המשפטי. כבר היו דברים מעולם. </w:t>
      </w:r>
    </w:p>
    <w:p w14:paraId="44D0DB36" w14:textId="77777777" w:rsidR="00285E50" w:rsidRPr="00285E50" w:rsidRDefault="00285E50" w:rsidP="00285E50">
      <w:pPr>
        <w:bidi/>
        <w:jc w:val="both"/>
        <w:rPr>
          <w:rFonts w:cs="David" w:hint="cs"/>
          <w:rtl/>
        </w:rPr>
      </w:pPr>
    </w:p>
    <w:p w14:paraId="1B7686D4"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2D1F2F2F" w14:textId="77777777" w:rsidR="00285E50" w:rsidRPr="00285E50" w:rsidRDefault="00285E50" w:rsidP="00285E50">
      <w:pPr>
        <w:bidi/>
        <w:jc w:val="both"/>
        <w:rPr>
          <w:rFonts w:cs="David" w:hint="cs"/>
          <w:rtl/>
        </w:rPr>
      </w:pPr>
    </w:p>
    <w:p w14:paraId="2061F272" w14:textId="77777777" w:rsidR="00285E50" w:rsidRPr="00285E50" w:rsidRDefault="00285E50" w:rsidP="00285E50">
      <w:pPr>
        <w:bidi/>
        <w:jc w:val="both"/>
        <w:rPr>
          <w:rFonts w:cs="David" w:hint="cs"/>
          <w:rtl/>
        </w:rPr>
      </w:pPr>
      <w:r w:rsidRPr="00285E50">
        <w:rPr>
          <w:rFonts w:cs="David" w:hint="cs"/>
          <w:rtl/>
        </w:rPr>
        <w:tab/>
        <w:t xml:space="preserve">לא. אתה יודע למה? כי הייעוץ המשפטי של הכנסת הוא בדיוק הדוגמה והמופת איך דברים צריכים להיעשות, חבר הכנסת הורוביץ. </w:t>
      </w:r>
    </w:p>
    <w:p w14:paraId="689EC71E" w14:textId="77777777" w:rsidR="00285E50" w:rsidRPr="00285E50" w:rsidRDefault="00285E50" w:rsidP="00285E50">
      <w:pPr>
        <w:bidi/>
        <w:jc w:val="both"/>
        <w:rPr>
          <w:rFonts w:cs="David" w:hint="cs"/>
          <w:rtl/>
        </w:rPr>
      </w:pPr>
    </w:p>
    <w:p w14:paraId="2E49C395"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5EE1045E" w14:textId="77777777" w:rsidR="00285E50" w:rsidRPr="00285E50" w:rsidRDefault="00285E50" w:rsidP="00285E50">
      <w:pPr>
        <w:bidi/>
        <w:jc w:val="both"/>
        <w:rPr>
          <w:rFonts w:cs="David" w:hint="cs"/>
          <w:rtl/>
        </w:rPr>
      </w:pPr>
    </w:p>
    <w:p w14:paraId="797170CC" w14:textId="77777777" w:rsidR="00285E50" w:rsidRPr="00285E50" w:rsidRDefault="00285E50" w:rsidP="00285E50">
      <w:pPr>
        <w:bidi/>
        <w:jc w:val="both"/>
        <w:rPr>
          <w:rFonts w:cs="David" w:hint="cs"/>
          <w:rtl/>
        </w:rPr>
      </w:pPr>
      <w:r w:rsidRPr="00285E50">
        <w:rPr>
          <w:rFonts w:cs="David" w:hint="cs"/>
          <w:rtl/>
        </w:rPr>
        <w:tab/>
        <w:t>אם הם נותנים הכשר להצעות כאלה, אני מבין למה אתה אומר את זה?</w:t>
      </w:r>
    </w:p>
    <w:p w14:paraId="10013C78" w14:textId="77777777" w:rsidR="00285E50" w:rsidRPr="00285E50" w:rsidRDefault="00285E50" w:rsidP="00285E50">
      <w:pPr>
        <w:bidi/>
        <w:jc w:val="both"/>
        <w:rPr>
          <w:rFonts w:cs="David" w:hint="cs"/>
          <w:rtl/>
        </w:rPr>
      </w:pPr>
    </w:p>
    <w:p w14:paraId="1A7992E6"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5054A16" w14:textId="77777777" w:rsidR="00285E50" w:rsidRPr="00285E50" w:rsidRDefault="00285E50" w:rsidP="00285E50">
      <w:pPr>
        <w:bidi/>
        <w:jc w:val="both"/>
        <w:rPr>
          <w:rFonts w:cs="David" w:hint="cs"/>
          <w:rtl/>
        </w:rPr>
      </w:pPr>
    </w:p>
    <w:p w14:paraId="76F8013C" w14:textId="77777777" w:rsidR="00285E50" w:rsidRPr="00285E50" w:rsidRDefault="00285E50" w:rsidP="00285E50">
      <w:pPr>
        <w:bidi/>
        <w:jc w:val="both"/>
        <w:rPr>
          <w:rFonts w:cs="David" w:hint="cs"/>
          <w:rtl/>
        </w:rPr>
      </w:pPr>
      <w:r w:rsidRPr="00285E50">
        <w:rPr>
          <w:rFonts w:cs="David" w:hint="cs"/>
          <w:rtl/>
        </w:rPr>
        <w:tab/>
        <w:t>מה אתה רוצה?</w:t>
      </w:r>
    </w:p>
    <w:p w14:paraId="2354536F" w14:textId="77777777" w:rsidR="00285E50" w:rsidRPr="00285E50" w:rsidRDefault="00285E50" w:rsidP="00285E50">
      <w:pPr>
        <w:bidi/>
        <w:jc w:val="both"/>
        <w:rPr>
          <w:rFonts w:cs="David" w:hint="cs"/>
          <w:rtl/>
        </w:rPr>
      </w:pPr>
    </w:p>
    <w:p w14:paraId="75118DE1"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3D7CF8A9" w14:textId="77777777" w:rsidR="00285E50" w:rsidRPr="00285E50" w:rsidRDefault="00285E50" w:rsidP="00285E50">
      <w:pPr>
        <w:bidi/>
        <w:jc w:val="both"/>
        <w:rPr>
          <w:rFonts w:cs="David" w:hint="cs"/>
          <w:rtl/>
        </w:rPr>
      </w:pPr>
    </w:p>
    <w:p w14:paraId="7E5C320C" w14:textId="77777777" w:rsidR="00285E50" w:rsidRPr="00285E50" w:rsidRDefault="00285E50" w:rsidP="00285E50">
      <w:pPr>
        <w:bidi/>
        <w:jc w:val="both"/>
        <w:rPr>
          <w:rFonts w:cs="David" w:hint="cs"/>
          <w:rtl/>
        </w:rPr>
      </w:pPr>
      <w:r w:rsidRPr="00285E50">
        <w:rPr>
          <w:rFonts w:cs="David" w:hint="cs"/>
          <w:rtl/>
        </w:rPr>
        <w:tab/>
        <w:t xml:space="preserve">אתה רוצה שהם יגידו אמן לכל מה שאתה אומר. </w:t>
      </w:r>
    </w:p>
    <w:p w14:paraId="31F90194" w14:textId="77777777" w:rsidR="00285E50" w:rsidRPr="00285E50" w:rsidRDefault="00285E50" w:rsidP="00285E50">
      <w:pPr>
        <w:bidi/>
        <w:jc w:val="both"/>
        <w:rPr>
          <w:rFonts w:cs="David" w:hint="cs"/>
          <w:rtl/>
        </w:rPr>
      </w:pPr>
    </w:p>
    <w:p w14:paraId="38BE512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83B019A" w14:textId="77777777" w:rsidR="00285E50" w:rsidRPr="00285E50" w:rsidRDefault="00285E50" w:rsidP="00285E50">
      <w:pPr>
        <w:bidi/>
        <w:jc w:val="both"/>
        <w:rPr>
          <w:rFonts w:cs="David" w:hint="cs"/>
          <w:rtl/>
        </w:rPr>
      </w:pPr>
    </w:p>
    <w:p w14:paraId="0AB96E01" w14:textId="77777777" w:rsidR="00285E50" w:rsidRPr="00285E50" w:rsidRDefault="00285E50" w:rsidP="00285E50">
      <w:pPr>
        <w:bidi/>
        <w:jc w:val="both"/>
        <w:rPr>
          <w:rFonts w:cs="David" w:hint="cs"/>
          <w:rtl/>
        </w:rPr>
      </w:pPr>
      <w:r w:rsidRPr="00285E50">
        <w:rPr>
          <w:rFonts w:cs="David" w:hint="cs"/>
          <w:rtl/>
        </w:rPr>
        <w:tab/>
        <w:t xml:space="preserve">לא. </w:t>
      </w:r>
    </w:p>
    <w:p w14:paraId="06BDD5FD" w14:textId="77777777" w:rsidR="00285E50" w:rsidRPr="00285E50" w:rsidRDefault="00285E50" w:rsidP="00285E50">
      <w:pPr>
        <w:bidi/>
        <w:jc w:val="both"/>
        <w:rPr>
          <w:rFonts w:cs="David" w:hint="cs"/>
          <w:rtl/>
        </w:rPr>
      </w:pPr>
    </w:p>
    <w:p w14:paraId="3BC6F22C"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5A4562B7" w14:textId="77777777" w:rsidR="00285E50" w:rsidRPr="00285E50" w:rsidRDefault="00285E50" w:rsidP="00285E50">
      <w:pPr>
        <w:bidi/>
        <w:jc w:val="both"/>
        <w:rPr>
          <w:rFonts w:cs="David" w:hint="cs"/>
          <w:rtl/>
        </w:rPr>
      </w:pPr>
    </w:p>
    <w:p w14:paraId="32E8F36D" w14:textId="77777777" w:rsidR="00285E50" w:rsidRPr="00285E50" w:rsidRDefault="00285E50" w:rsidP="00285E50">
      <w:pPr>
        <w:bidi/>
        <w:jc w:val="both"/>
        <w:rPr>
          <w:rFonts w:cs="David" w:hint="cs"/>
          <w:rtl/>
        </w:rPr>
      </w:pPr>
      <w:r w:rsidRPr="00285E50">
        <w:rPr>
          <w:rFonts w:cs="David" w:hint="cs"/>
          <w:rtl/>
        </w:rPr>
        <w:tab/>
        <w:t xml:space="preserve">בבקשה, אם זאת דוגמה ומופת, זאת דוגמה ומופת. </w:t>
      </w:r>
    </w:p>
    <w:p w14:paraId="2DCF7A7C" w14:textId="77777777" w:rsidR="00285E50" w:rsidRPr="00285E50" w:rsidRDefault="00285E50" w:rsidP="00285E50">
      <w:pPr>
        <w:bidi/>
        <w:jc w:val="both"/>
        <w:rPr>
          <w:rFonts w:cs="David" w:hint="cs"/>
          <w:rtl/>
        </w:rPr>
      </w:pPr>
    </w:p>
    <w:p w14:paraId="0B9AB161"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89390E8" w14:textId="77777777" w:rsidR="00285E50" w:rsidRPr="00285E50" w:rsidRDefault="00285E50" w:rsidP="00285E50">
      <w:pPr>
        <w:bidi/>
        <w:jc w:val="both"/>
        <w:rPr>
          <w:rFonts w:cs="David" w:hint="cs"/>
          <w:rtl/>
        </w:rPr>
      </w:pPr>
    </w:p>
    <w:p w14:paraId="602AF6BC" w14:textId="77777777" w:rsidR="00285E50" w:rsidRPr="00285E50" w:rsidRDefault="00285E50" w:rsidP="00285E50">
      <w:pPr>
        <w:bidi/>
        <w:jc w:val="both"/>
        <w:rPr>
          <w:rFonts w:cs="David" w:hint="cs"/>
          <w:rtl/>
        </w:rPr>
      </w:pPr>
      <w:r w:rsidRPr="00285E50">
        <w:rPr>
          <w:rFonts w:cs="David" w:hint="cs"/>
          <w:rtl/>
        </w:rPr>
        <w:tab/>
        <w:t>שהם יהפכו את האג'נדה של סיעה בת שלושה מנדטים למשהו שמחייב את כל הכנסת?</w:t>
      </w:r>
    </w:p>
    <w:p w14:paraId="6B487E0F" w14:textId="77777777" w:rsidR="00285E50" w:rsidRPr="00285E50" w:rsidRDefault="00285E50" w:rsidP="00285E50">
      <w:pPr>
        <w:bidi/>
        <w:jc w:val="both"/>
        <w:rPr>
          <w:rFonts w:cs="David" w:hint="cs"/>
          <w:rtl/>
        </w:rPr>
      </w:pPr>
    </w:p>
    <w:p w14:paraId="5718F7A4"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73E12185" w14:textId="77777777" w:rsidR="00285E50" w:rsidRPr="00285E50" w:rsidRDefault="00285E50" w:rsidP="00285E50">
      <w:pPr>
        <w:bidi/>
        <w:jc w:val="both"/>
        <w:rPr>
          <w:rFonts w:cs="David" w:hint="cs"/>
          <w:rtl/>
        </w:rPr>
      </w:pPr>
    </w:p>
    <w:p w14:paraId="1ECFEE71" w14:textId="77777777" w:rsidR="00285E50" w:rsidRPr="00285E50" w:rsidRDefault="00285E50" w:rsidP="00285E50">
      <w:pPr>
        <w:bidi/>
        <w:jc w:val="both"/>
        <w:rPr>
          <w:rFonts w:cs="David" w:hint="cs"/>
          <w:rtl/>
        </w:rPr>
      </w:pPr>
      <w:r w:rsidRPr="00285E50">
        <w:rPr>
          <w:rFonts w:cs="David" w:hint="cs"/>
          <w:rtl/>
        </w:rPr>
        <w:tab/>
        <w:t>אז אתה סיעה של 27 מנדטים. היית 12 ואולי שוב תהיה מתישהו, אז מה? זה מרשים אותי בכלל?</w:t>
      </w:r>
    </w:p>
    <w:p w14:paraId="29FB3A19" w14:textId="77777777" w:rsidR="00285E50" w:rsidRPr="00285E50" w:rsidRDefault="00285E50" w:rsidP="00285E50">
      <w:pPr>
        <w:bidi/>
        <w:jc w:val="both"/>
        <w:rPr>
          <w:rFonts w:cs="David" w:hint="cs"/>
          <w:rtl/>
        </w:rPr>
      </w:pPr>
    </w:p>
    <w:p w14:paraId="25F08AC7"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1808C8E4" w14:textId="77777777" w:rsidR="00285E50" w:rsidRPr="00285E50" w:rsidRDefault="00285E50" w:rsidP="00285E50">
      <w:pPr>
        <w:bidi/>
        <w:jc w:val="both"/>
        <w:rPr>
          <w:rFonts w:cs="David" w:hint="cs"/>
          <w:rtl/>
        </w:rPr>
      </w:pPr>
    </w:p>
    <w:p w14:paraId="240F8914" w14:textId="77777777" w:rsidR="00285E50" w:rsidRPr="00285E50" w:rsidRDefault="00285E50" w:rsidP="00285E50">
      <w:pPr>
        <w:bidi/>
        <w:jc w:val="both"/>
        <w:rPr>
          <w:rFonts w:cs="David" w:hint="cs"/>
          <w:rtl/>
        </w:rPr>
      </w:pPr>
      <w:r w:rsidRPr="00285E50">
        <w:rPr>
          <w:rFonts w:cs="David" w:hint="cs"/>
          <w:rtl/>
        </w:rPr>
        <w:tab/>
        <w:t xml:space="preserve">יכול להיות, אבל לי אין </w:t>
      </w:r>
      <w:proofErr w:type="spellStart"/>
      <w:r w:rsidRPr="00285E50">
        <w:rPr>
          <w:rFonts w:cs="David" w:hint="cs"/>
          <w:rtl/>
        </w:rPr>
        <w:t>ציפיה</w:t>
      </w:r>
      <w:proofErr w:type="spellEnd"/>
      <w:r w:rsidRPr="00285E50">
        <w:rPr>
          <w:rFonts w:cs="David" w:hint="cs"/>
          <w:rtl/>
        </w:rPr>
        <w:t xml:space="preserve"> שהם יכתיבו במקומי. כשאני הייתי 12 מנדטים ישבתי באופוזיציה והבנתי שזה מה שהציבור רצה. קיבלתי את זה ולא חיפשתי שהייעוץ המשפטי יכתיב את האג'נדה שלי. </w:t>
      </w:r>
    </w:p>
    <w:p w14:paraId="030A8B3A" w14:textId="77777777" w:rsidR="00285E50" w:rsidRPr="00285E50" w:rsidRDefault="00285E50" w:rsidP="00285E50">
      <w:pPr>
        <w:bidi/>
        <w:jc w:val="both"/>
        <w:rPr>
          <w:rFonts w:cs="David" w:hint="cs"/>
          <w:rtl/>
        </w:rPr>
      </w:pPr>
    </w:p>
    <w:p w14:paraId="468BE412"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7FB962A0" w14:textId="77777777" w:rsidR="00285E50" w:rsidRPr="00285E50" w:rsidRDefault="00285E50" w:rsidP="00285E50">
      <w:pPr>
        <w:bidi/>
        <w:jc w:val="both"/>
        <w:rPr>
          <w:rFonts w:cs="David" w:hint="cs"/>
          <w:rtl/>
        </w:rPr>
      </w:pPr>
    </w:p>
    <w:p w14:paraId="06098E0A" w14:textId="77777777" w:rsidR="00285E50" w:rsidRPr="00285E50" w:rsidRDefault="00285E50" w:rsidP="00285E50">
      <w:pPr>
        <w:bidi/>
        <w:jc w:val="both"/>
        <w:rPr>
          <w:rFonts w:cs="David" w:hint="cs"/>
          <w:rtl/>
        </w:rPr>
      </w:pPr>
      <w:r w:rsidRPr="00285E50">
        <w:rPr>
          <w:rFonts w:cs="David" w:hint="cs"/>
          <w:rtl/>
        </w:rPr>
        <w:tab/>
        <w:t xml:space="preserve">הוא לא מכתיב שום אג'נדה. </w:t>
      </w:r>
    </w:p>
    <w:p w14:paraId="379AB720" w14:textId="77777777" w:rsidR="00285E50" w:rsidRPr="00285E50" w:rsidRDefault="00285E50" w:rsidP="00285E50">
      <w:pPr>
        <w:bidi/>
        <w:jc w:val="both"/>
        <w:rPr>
          <w:rFonts w:cs="David" w:hint="cs"/>
          <w:rtl/>
        </w:rPr>
      </w:pPr>
    </w:p>
    <w:p w14:paraId="457027E2"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AB6DA19" w14:textId="77777777" w:rsidR="00285E50" w:rsidRPr="00285E50" w:rsidRDefault="00285E50" w:rsidP="00285E50">
      <w:pPr>
        <w:bidi/>
        <w:jc w:val="both"/>
        <w:rPr>
          <w:rFonts w:cs="David" w:hint="cs"/>
          <w:rtl/>
        </w:rPr>
      </w:pPr>
    </w:p>
    <w:p w14:paraId="53D9D87B" w14:textId="77777777" w:rsidR="00285E50" w:rsidRPr="00285E50" w:rsidRDefault="00285E50" w:rsidP="00285E50">
      <w:pPr>
        <w:bidi/>
        <w:jc w:val="both"/>
        <w:rPr>
          <w:rFonts w:cs="David" w:hint="cs"/>
          <w:rtl/>
        </w:rPr>
      </w:pPr>
      <w:r w:rsidRPr="00285E50">
        <w:rPr>
          <w:rFonts w:cs="David" w:hint="cs"/>
          <w:rtl/>
        </w:rPr>
        <w:tab/>
        <w:t xml:space="preserve">לא אחפש את זה גם ביום שזה, חלילה, יקרה וזה יכול לקרות. </w:t>
      </w:r>
    </w:p>
    <w:p w14:paraId="6752D9FF" w14:textId="77777777" w:rsidR="00285E50" w:rsidRPr="00285E50" w:rsidRDefault="00285E50" w:rsidP="00285E50">
      <w:pPr>
        <w:bidi/>
        <w:jc w:val="both"/>
        <w:rPr>
          <w:rFonts w:cs="David" w:hint="cs"/>
          <w:rtl/>
        </w:rPr>
      </w:pPr>
    </w:p>
    <w:p w14:paraId="7081FA61" w14:textId="77777777" w:rsidR="00285E50" w:rsidRPr="00285E50" w:rsidRDefault="00285E50" w:rsidP="00285E50">
      <w:pPr>
        <w:keepLines/>
        <w:bidi/>
        <w:jc w:val="both"/>
        <w:rPr>
          <w:rFonts w:cs="David" w:hint="cs"/>
          <w:u w:val="single"/>
          <w:rtl/>
        </w:rPr>
      </w:pPr>
      <w:r w:rsidRPr="00285E50">
        <w:rPr>
          <w:rFonts w:cs="David" w:hint="cs"/>
          <w:u w:val="single"/>
          <w:rtl/>
        </w:rPr>
        <w:t>ניצן הורוביץ:</w:t>
      </w:r>
    </w:p>
    <w:p w14:paraId="456F46E9" w14:textId="77777777" w:rsidR="00285E50" w:rsidRPr="00285E50" w:rsidRDefault="00285E50" w:rsidP="00285E50">
      <w:pPr>
        <w:keepLines/>
        <w:bidi/>
        <w:jc w:val="both"/>
        <w:rPr>
          <w:rFonts w:cs="David" w:hint="cs"/>
          <w:rtl/>
        </w:rPr>
      </w:pPr>
    </w:p>
    <w:p w14:paraId="5900333B" w14:textId="77777777" w:rsidR="00285E50" w:rsidRPr="00285E50" w:rsidRDefault="00285E50" w:rsidP="00285E50">
      <w:pPr>
        <w:keepLines/>
        <w:bidi/>
        <w:jc w:val="both"/>
        <w:rPr>
          <w:rFonts w:cs="David" w:hint="cs"/>
          <w:rtl/>
        </w:rPr>
      </w:pPr>
      <w:r w:rsidRPr="00285E50">
        <w:rPr>
          <w:rFonts w:cs="David" w:hint="cs"/>
          <w:rtl/>
        </w:rPr>
        <w:tab/>
        <w:t xml:space="preserve">אם זה היה נכון הייתי מתווכח, אבל זה לא נכון גם לגופו של עניין כי הוא לא מכתיב שום דבר. הרי אין לו סמכות. הוא רק יכול לייעץ. </w:t>
      </w:r>
    </w:p>
    <w:p w14:paraId="77BA4F6C" w14:textId="77777777" w:rsidR="00285E50" w:rsidRPr="00285E50" w:rsidRDefault="00285E50" w:rsidP="00285E50">
      <w:pPr>
        <w:bidi/>
        <w:jc w:val="both"/>
        <w:rPr>
          <w:rFonts w:cs="David" w:hint="cs"/>
          <w:rtl/>
        </w:rPr>
      </w:pPr>
    </w:p>
    <w:p w14:paraId="4185DF24"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7CE3A20" w14:textId="77777777" w:rsidR="00285E50" w:rsidRPr="00285E50" w:rsidRDefault="00285E50" w:rsidP="00285E50">
      <w:pPr>
        <w:bidi/>
        <w:jc w:val="both"/>
        <w:rPr>
          <w:rFonts w:cs="David" w:hint="cs"/>
          <w:rtl/>
        </w:rPr>
      </w:pPr>
    </w:p>
    <w:p w14:paraId="4D98B37E" w14:textId="77777777" w:rsidR="00285E50" w:rsidRPr="00285E50" w:rsidRDefault="00285E50" w:rsidP="00285E50">
      <w:pPr>
        <w:bidi/>
        <w:jc w:val="both"/>
        <w:rPr>
          <w:rFonts w:cs="David" w:hint="cs"/>
          <w:rtl/>
        </w:rPr>
      </w:pPr>
      <w:r w:rsidRPr="00285E50">
        <w:rPr>
          <w:rFonts w:cs="David" w:hint="cs"/>
          <w:rtl/>
        </w:rPr>
        <w:tab/>
        <w:t xml:space="preserve">הוא רק מטה את הוויכוח הציבורי. </w:t>
      </w:r>
    </w:p>
    <w:p w14:paraId="762AC8C1" w14:textId="77777777" w:rsidR="00285E50" w:rsidRPr="00285E50" w:rsidRDefault="00285E50" w:rsidP="00285E50">
      <w:pPr>
        <w:bidi/>
        <w:jc w:val="both"/>
        <w:rPr>
          <w:rFonts w:cs="David" w:hint="cs"/>
          <w:rtl/>
        </w:rPr>
      </w:pPr>
    </w:p>
    <w:p w14:paraId="6264881A"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45C62E2D" w14:textId="77777777" w:rsidR="00285E50" w:rsidRPr="00285E50" w:rsidRDefault="00285E50" w:rsidP="00285E50">
      <w:pPr>
        <w:bidi/>
        <w:jc w:val="both"/>
        <w:rPr>
          <w:rFonts w:cs="David" w:hint="cs"/>
          <w:rtl/>
        </w:rPr>
      </w:pPr>
    </w:p>
    <w:p w14:paraId="5EE6614B" w14:textId="77777777" w:rsidR="00285E50" w:rsidRPr="00285E50" w:rsidRDefault="00285E50" w:rsidP="00285E50">
      <w:pPr>
        <w:bidi/>
        <w:jc w:val="both"/>
        <w:rPr>
          <w:rFonts w:cs="David" w:hint="cs"/>
          <w:rtl/>
        </w:rPr>
      </w:pPr>
      <w:r w:rsidRPr="00285E50">
        <w:rPr>
          <w:rFonts w:cs="David" w:hint="cs"/>
          <w:rtl/>
        </w:rPr>
        <w:tab/>
        <w:t xml:space="preserve">אדוני, הנושא של אותה חשיבה ארוכת טווח הוא קריטי והוא חשוב וזה סוג מסוים של התנהלות, שצריך להשפיע לפי דעתי באופן מאד </w:t>
      </w:r>
      <w:proofErr w:type="spellStart"/>
      <w:r w:rsidRPr="00285E50">
        <w:rPr>
          <w:rFonts w:cs="David" w:hint="cs"/>
          <w:rtl/>
        </w:rPr>
        <w:t>מאד</w:t>
      </w:r>
      <w:proofErr w:type="spellEnd"/>
      <w:r w:rsidRPr="00285E50">
        <w:rPr>
          <w:rFonts w:cs="David" w:hint="cs"/>
          <w:rtl/>
        </w:rPr>
        <w:t xml:space="preserve"> משמעותי על ההתנהלות היום-יומית שלנו. צריך להיות איזשהו גוף, כמו שאמרתי, שיהיה סוג של מראה או נס או דגל או לפיד, שיגיד: רבותי, יש פה משהו שבו אנחנו פוגעים בעתיד, בחשיבת העתיד. </w:t>
      </w:r>
    </w:p>
    <w:p w14:paraId="472F5822" w14:textId="77777777" w:rsidR="00285E50" w:rsidRPr="00285E50" w:rsidRDefault="00285E50" w:rsidP="00285E50">
      <w:pPr>
        <w:bidi/>
        <w:jc w:val="both"/>
        <w:rPr>
          <w:rFonts w:cs="David" w:hint="cs"/>
          <w:rtl/>
        </w:rPr>
      </w:pPr>
    </w:p>
    <w:p w14:paraId="7E54DAAD" w14:textId="77777777" w:rsidR="00285E50" w:rsidRPr="00285E50" w:rsidRDefault="00285E50" w:rsidP="00285E50">
      <w:pPr>
        <w:bidi/>
        <w:jc w:val="both"/>
        <w:rPr>
          <w:rFonts w:cs="David" w:hint="cs"/>
          <w:rtl/>
        </w:rPr>
      </w:pPr>
      <w:r w:rsidRPr="00285E50">
        <w:rPr>
          <w:rFonts w:cs="David" w:hint="cs"/>
          <w:rtl/>
        </w:rPr>
        <w:tab/>
        <w:t xml:space="preserve">אני חוזר לדברים לגופם ואולי אני אומר מילה על מה שעשתה נציבות הדורות הבאים. עבדנו בכנסת חמש שנים ולקח לנו הרבה זמן להטמיע את הנושא הזה גם בקרב חברי הכנסת, זה לא היה פשוט. הטענות נגד הנציבות נשמעו משני עברים: חלק אחד אמרו שלא עשינו מספיק וחלק אחר אמרו שעשינו יותר מדי. זה תמיד סוג של דבר שיכול להיות שאם זה כך, אנחנו אולי במקום טוב. העובדה </w:t>
      </w:r>
      <w:proofErr w:type="spellStart"/>
      <w:r w:rsidRPr="00285E50">
        <w:rPr>
          <w:rFonts w:cs="David" w:hint="cs"/>
          <w:rtl/>
        </w:rPr>
        <w:t>היתה</w:t>
      </w:r>
      <w:proofErr w:type="spellEnd"/>
      <w:r w:rsidRPr="00285E50">
        <w:rPr>
          <w:rFonts w:cs="David" w:hint="cs"/>
          <w:rtl/>
        </w:rPr>
        <w:t xml:space="preserve"> שקשה היה להטמיע את סוג החשיבה הזה. העובדה </w:t>
      </w:r>
      <w:proofErr w:type="spellStart"/>
      <w:r w:rsidRPr="00285E50">
        <w:rPr>
          <w:rFonts w:cs="David" w:hint="cs"/>
          <w:rtl/>
        </w:rPr>
        <w:t>היתה</w:t>
      </w:r>
      <w:proofErr w:type="spellEnd"/>
      <w:r w:rsidRPr="00285E50">
        <w:rPr>
          <w:rFonts w:cs="David" w:hint="cs"/>
          <w:rtl/>
        </w:rPr>
        <w:t xml:space="preserve"> שקשה היה להסביר לאנשים מה זה ולצערי, אולי מכיוון שלא הייתי איש תקשורת בעברי, הייתי שופט בדימוס והלכתי מאחורי המצלמות בהתחלה, גם מבחינה ציבורית לא באמת הצלחנו בשנים הראשונות להגיע למקום כזה, אבל יותר ויותר אנשים יודעים ובאופן אבסורדי דווקא עכשיו, כשרוצים לבטל </w:t>
      </w:r>
      <w:r w:rsidRPr="00285E50">
        <w:rPr>
          <w:rFonts w:cs="David"/>
          <w:rtl/>
        </w:rPr>
        <w:t>–</w:t>
      </w:r>
      <w:r w:rsidRPr="00285E50">
        <w:rPr>
          <w:rFonts w:cs="David" w:hint="cs"/>
          <w:rtl/>
        </w:rPr>
        <w:t xml:space="preserve"> אני אומר גם לזכות חברי הכנסת </w:t>
      </w:r>
      <w:r w:rsidRPr="00285E50">
        <w:rPr>
          <w:rFonts w:cs="David"/>
          <w:rtl/>
        </w:rPr>
        <w:t>–</w:t>
      </w:r>
      <w:r w:rsidRPr="00285E50">
        <w:rPr>
          <w:rFonts w:cs="David" w:hint="cs"/>
          <w:rtl/>
        </w:rPr>
        <w:t xml:space="preserve"> פתאום הדבר הזה תפס תאוצה. אנשים יותר ויותר מבינים וגם בשנים האחרונות כשעוד הייתי, אנשים הבינו את העניין. </w:t>
      </w:r>
    </w:p>
    <w:p w14:paraId="1856263F" w14:textId="77777777" w:rsidR="00285E50" w:rsidRPr="00285E50" w:rsidRDefault="00285E50" w:rsidP="00285E50">
      <w:pPr>
        <w:bidi/>
        <w:jc w:val="both"/>
        <w:rPr>
          <w:rFonts w:cs="David" w:hint="cs"/>
          <w:rtl/>
        </w:rPr>
      </w:pPr>
    </w:p>
    <w:p w14:paraId="3C05FB0E" w14:textId="77777777" w:rsidR="00285E50" w:rsidRPr="00285E50" w:rsidRDefault="00285E50" w:rsidP="00285E50">
      <w:pPr>
        <w:bidi/>
        <w:jc w:val="both"/>
        <w:rPr>
          <w:rFonts w:cs="David" w:hint="cs"/>
          <w:rtl/>
        </w:rPr>
      </w:pPr>
      <w:r w:rsidRPr="00285E50">
        <w:rPr>
          <w:rFonts w:cs="David" w:hint="cs"/>
          <w:rtl/>
        </w:rPr>
        <w:tab/>
        <w:t xml:space="preserve">יש </w:t>
      </w:r>
      <w:r w:rsidRPr="00285E50">
        <w:rPr>
          <w:rFonts w:cs="David"/>
        </w:rPr>
        <w:t>blind spot</w:t>
      </w:r>
      <w:r w:rsidRPr="00285E50">
        <w:rPr>
          <w:rFonts w:cs="David" w:hint="cs"/>
          <w:rtl/>
        </w:rPr>
        <w:t xml:space="preserve"> בדמוקרטיות, אדוני. ה-</w:t>
      </w:r>
      <w:r w:rsidRPr="00285E50">
        <w:rPr>
          <w:rFonts w:cs="David"/>
        </w:rPr>
        <w:t xml:space="preserve"> blind spot</w:t>
      </w:r>
      <w:r w:rsidRPr="00285E50">
        <w:rPr>
          <w:rFonts w:cs="David" w:hint="cs"/>
          <w:rtl/>
        </w:rPr>
        <w:t xml:space="preserve"> מובנה וזה לא רק בישראל. חברי כנסת ואנשי פרלמנט בעולם בהגדרה עובדים על טווחים יותר קצרים בגלל האילוצים, בגלל הלחצים, ודאי במקום כמו ישראל, שהיא מדינה עם תודעת הישרדות מאד גדולה. אני לא נכנס כרגע לשאלה האם יש הישרדות אמיתית או לא וכמה התודעה, אבל אמרתי לאדוני שכתבתי על זה די הרבה בספר. כשאנחנו בתודעת הישרדות, בדרך כלל קשה לנו באמת לחשוב קדימה וזה דבר טבעי. אנחנו אומרים: בוא נגמור את היום, שהיום הזה רק ייגמר וייגמר טוב. </w:t>
      </w:r>
    </w:p>
    <w:p w14:paraId="4C7D1C74" w14:textId="77777777" w:rsidR="00285E50" w:rsidRPr="00285E50" w:rsidRDefault="00285E50" w:rsidP="00285E50">
      <w:pPr>
        <w:bidi/>
        <w:jc w:val="both"/>
        <w:rPr>
          <w:rFonts w:cs="David" w:hint="cs"/>
          <w:rtl/>
        </w:rPr>
      </w:pPr>
    </w:p>
    <w:p w14:paraId="76B97C35" w14:textId="77777777" w:rsidR="00285E50" w:rsidRPr="00285E50" w:rsidRDefault="00285E50" w:rsidP="00285E50">
      <w:pPr>
        <w:bidi/>
        <w:jc w:val="both"/>
        <w:rPr>
          <w:rFonts w:cs="David" w:hint="cs"/>
          <w:rtl/>
        </w:rPr>
      </w:pPr>
      <w:r w:rsidRPr="00285E50">
        <w:rPr>
          <w:rFonts w:cs="David" w:hint="cs"/>
          <w:rtl/>
        </w:rPr>
        <w:tab/>
        <w:t xml:space="preserve">הנושא הזה, אדוני, הוא קריטי, הוא קריטי למדינה הזאת ודווקא בישראל, במקום שבו הוא נמצא, קריטי שהדברים באמת יימשכו. אני יודע שאני מדבר ואדוני אומר: </w:t>
      </w:r>
      <w:proofErr w:type="spellStart"/>
      <w:r w:rsidRPr="00285E50">
        <w:rPr>
          <w:rFonts w:cs="David" w:hint="cs"/>
          <w:rtl/>
        </w:rPr>
        <w:t>אוקיי</w:t>
      </w:r>
      <w:proofErr w:type="spellEnd"/>
      <w:r w:rsidRPr="00285E50">
        <w:rPr>
          <w:rFonts w:cs="David" w:hint="cs"/>
          <w:rtl/>
        </w:rPr>
        <w:t xml:space="preserve">, עוד מעט הוא יסיים ונלך הביתה. </w:t>
      </w:r>
    </w:p>
    <w:p w14:paraId="44DEF6F0" w14:textId="77777777" w:rsidR="00285E50" w:rsidRPr="00285E50" w:rsidRDefault="00285E50" w:rsidP="00285E50">
      <w:pPr>
        <w:bidi/>
        <w:jc w:val="both"/>
        <w:rPr>
          <w:rFonts w:cs="David" w:hint="cs"/>
          <w:rtl/>
        </w:rPr>
      </w:pPr>
    </w:p>
    <w:p w14:paraId="38B42E6E"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365F23F" w14:textId="77777777" w:rsidR="00285E50" w:rsidRPr="00285E50" w:rsidRDefault="00285E50" w:rsidP="00285E50">
      <w:pPr>
        <w:bidi/>
        <w:jc w:val="both"/>
        <w:rPr>
          <w:rFonts w:cs="David" w:hint="cs"/>
          <w:rtl/>
        </w:rPr>
      </w:pPr>
    </w:p>
    <w:p w14:paraId="290B553F" w14:textId="77777777" w:rsidR="00285E50" w:rsidRPr="00285E50" w:rsidRDefault="00285E50" w:rsidP="00285E50">
      <w:pPr>
        <w:bidi/>
        <w:jc w:val="both"/>
        <w:rPr>
          <w:rFonts w:cs="David" w:hint="cs"/>
          <w:rtl/>
        </w:rPr>
      </w:pPr>
      <w:r w:rsidRPr="00285E50">
        <w:rPr>
          <w:rFonts w:cs="David" w:hint="cs"/>
          <w:rtl/>
        </w:rPr>
        <w:tab/>
        <w:t xml:space="preserve">אני מקווה לפחות שאתה לא חושב שלא שמעתי אותך רוב קשב. הרי ניהלנו שיחות ארוכות, בלתי מוגבלות בזמן ואני חושב שהן גם היו חשובות. אני אומר שוב, שהמחלוקת בינינו היא בכלל לא על חשיבות העניין. המחלוקת בינינו נמצאת במקום אחר לגמרי ונדמה לי שהיא גם ברורה. </w:t>
      </w:r>
    </w:p>
    <w:p w14:paraId="32D21D31" w14:textId="77777777" w:rsidR="00285E50" w:rsidRPr="00285E50" w:rsidRDefault="00285E50" w:rsidP="00285E50">
      <w:pPr>
        <w:bidi/>
        <w:jc w:val="both"/>
        <w:rPr>
          <w:rFonts w:cs="David" w:hint="cs"/>
          <w:rtl/>
        </w:rPr>
      </w:pPr>
    </w:p>
    <w:p w14:paraId="41B6A955"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178AF521" w14:textId="77777777" w:rsidR="00285E50" w:rsidRPr="00285E50" w:rsidRDefault="00285E50" w:rsidP="00285E50">
      <w:pPr>
        <w:bidi/>
        <w:jc w:val="both"/>
        <w:rPr>
          <w:rFonts w:cs="David" w:hint="cs"/>
          <w:rtl/>
        </w:rPr>
      </w:pPr>
    </w:p>
    <w:p w14:paraId="48EA9EE5" w14:textId="77777777" w:rsidR="00285E50" w:rsidRPr="00285E50" w:rsidRDefault="00285E50" w:rsidP="00285E50">
      <w:pPr>
        <w:bidi/>
        <w:jc w:val="both"/>
        <w:rPr>
          <w:rFonts w:cs="David" w:hint="cs"/>
          <w:rtl/>
        </w:rPr>
      </w:pPr>
      <w:r w:rsidRPr="00285E50">
        <w:rPr>
          <w:rFonts w:cs="David" w:hint="cs"/>
          <w:rtl/>
        </w:rPr>
        <w:tab/>
        <w:t xml:space="preserve">אני חושב שדווקא המציאות, שכרגע טופחת לנו בפנים, אפילו מה שקרה בשבוע האחרון, צריכה לומר שכנראה בתוך הבניין הזה אנחנו באמת לא מצליחים ביום-יום שלנו לחשוב. בסוף הרי ההחלטה היא של חברי הכנסת, אבל לדעת לפעמים משמעות או הוצאה ארוכת טווח או לדעת על כל נושא יצירת העתיד, איך אנחנו עושים את זה, שזאת תורה שלמה, איננה דבר שמוטמע בתוך הבניין הזה בהגדרה. לכן, אני חושב שבתוך הבלמים והאיזונים צריך להיות גוף כזה. </w:t>
      </w:r>
    </w:p>
    <w:p w14:paraId="6BDEA1F6" w14:textId="77777777" w:rsidR="00285E50" w:rsidRPr="00285E50" w:rsidRDefault="00285E50" w:rsidP="00285E50">
      <w:pPr>
        <w:bidi/>
        <w:jc w:val="both"/>
        <w:rPr>
          <w:rFonts w:cs="David" w:hint="cs"/>
          <w:rtl/>
        </w:rPr>
      </w:pPr>
    </w:p>
    <w:p w14:paraId="56F85459" w14:textId="77777777" w:rsidR="00285E50" w:rsidRPr="00285E50" w:rsidRDefault="00285E50" w:rsidP="00285E50">
      <w:pPr>
        <w:bidi/>
        <w:jc w:val="both"/>
        <w:rPr>
          <w:rFonts w:cs="David"/>
          <w:rtl/>
        </w:rPr>
      </w:pPr>
      <w:r w:rsidRPr="00285E50">
        <w:rPr>
          <w:rFonts w:cs="David" w:hint="cs"/>
          <w:rtl/>
        </w:rPr>
        <w:tab/>
        <w:t xml:space="preserve">אני חוזר תמיד למקום של היועץ המשפטי, שאולי לא הייתי צריך, ואומר שאולי ננסה למצוא איזשהו פתרון שיהיה פתרון נכון. אני יודע איך אדוני רואה את הדברים ואני קורא גם לכנסת. אני אומר שבתוך התהליך הזה צריך לתקן כי יש חשש </w:t>
      </w:r>
      <w:proofErr w:type="spellStart"/>
      <w:r w:rsidRPr="00285E50">
        <w:rPr>
          <w:rFonts w:cs="David" w:hint="cs"/>
          <w:rtl/>
        </w:rPr>
        <w:t>מאובר</w:t>
      </w:r>
      <w:proofErr w:type="spellEnd"/>
      <w:r w:rsidRPr="00285E50">
        <w:rPr>
          <w:rFonts w:cs="David" w:hint="cs"/>
          <w:rtl/>
        </w:rPr>
        <w:t xml:space="preserve">-סמכות וגם את זה אני מוכן לקבל, אבל בוא נעשה את זה בזהירות, בוא לא נשפוך את התינוק עם המים. הדבר </w:t>
      </w:r>
      <w:proofErr w:type="spellStart"/>
      <w:r w:rsidRPr="00285E50">
        <w:rPr>
          <w:rFonts w:cs="David" w:hint="cs"/>
          <w:rtl/>
        </w:rPr>
        <w:t>האידאלי</w:t>
      </w:r>
      <w:proofErr w:type="spellEnd"/>
      <w:r w:rsidRPr="00285E50">
        <w:rPr>
          <w:rFonts w:cs="David" w:hint="cs"/>
          <w:rtl/>
        </w:rPr>
        <w:t xml:space="preserve"> בעיניי היה להוריד את הסעיף של עיכוב, שכבר דיברנו עליו, ולהשאיר את הנציב כמו שהוא. גם אם לא, בוא נשאיר את המעמד לפחות, את המקום, את המעמד של הגוף הזה, נשאיר אותו כך, נשאיר אותו עם השם הזה וכל הדברים האחרים יכולים לבוא לידי פתרון. </w:t>
      </w:r>
    </w:p>
    <w:p w14:paraId="0FC8CF73" w14:textId="77777777" w:rsidR="00285E50" w:rsidRDefault="00285E50" w:rsidP="00285E50">
      <w:pPr>
        <w:bidi/>
        <w:jc w:val="both"/>
        <w:rPr>
          <w:rFonts w:cs="David" w:hint="cs"/>
          <w:rtl/>
        </w:rPr>
      </w:pPr>
    </w:p>
    <w:p w14:paraId="25CB1E95" w14:textId="77777777" w:rsidR="00285E50" w:rsidRPr="00285E50" w:rsidRDefault="00285E50" w:rsidP="00285E50">
      <w:pPr>
        <w:bidi/>
        <w:jc w:val="both"/>
        <w:rPr>
          <w:rFonts w:cs="David" w:hint="cs"/>
          <w:rtl/>
        </w:rPr>
      </w:pPr>
      <w:r w:rsidRPr="00285E50">
        <w:rPr>
          <w:rFonts w:cs="David" w:hint="cs"/>
          <w:rtl/>
        </w:rPr>
        <w:t xml:space="preserve">   </w:t>
      </w:r>
      <w:r w:rsidRPr="00285E50">
        <w:rPr>
          <w:rFonts w:cs="David" w:hint="cs"/>
          <w:rtl/>
        </w:rPr>
        <w:tab/>
        <w:t xml:space="preserve">אני באמת לא חושב, אדוני, וזה מכל הלב, שיש פה באמת איום או התערבות ולכן אני גם לא רואה איך זה יכול להיות, אבל גם אם אדוני רואה את זה כאג'נדה שלו, עדיין אדוני יכול כמו בסיפור הידוע, לקחת צעד אחד קצת אחורה. אני לא אומר להפוך את כל השקפת עולמו, אבל בצעד הקטן הזה להשאיר משהו שעדיין תהיה לו עמדה ויהיה לו מעמד ותהיה לו סמכות. דיברו פה על ה-מ.מ.מ. וגם הוא לא יכול לקבל את האחריות הזאת בלי לקבל סוג של סמכות. נגיד שהוא יטפל בדברים האלה? איך הוא יטפל בדברים האלה? איזה סוג של חוות דעת הוא יצטרך לתת? נשאיר את זה לחברי הכנסת? נניח שאדוני רואה באמת קדימה יותר וגם כך התרשמתי בשיחה, אבל יש פה 120 שכל אחד יש לו אג'נדה מיוחדת משלו וכל אחד לפי השקפת עולמו רואה כך או רואה אחרת. ברוב המקרים ראיית העתיד הזאת לא נמצאת ואנחנו משלמים על זה מחיר כבד מאד, אדוני. מחיר מאד </w:t>
      </w:r>
      <w:proofErr w:type="spellStart"/>
      <w:r w:rsidRPr="00285E50">
        <w:rPr>
          <w:rFonts w:cs="David" w:hint="cs"/>
          <w:rtl/>
        </w:rPr>
        <w:t>מאד</w:t>
      </w:r>
      <w:proofErr w:type="spellEnd"/>
      <w:r w:rsidRPr="00285E50">
        <w:rPr>
          <w:rFonts w:cs="David" w:hint="cs"/>
          <w:rtl/>
        </w:rPr>
        <w:t xml:space="preserve"> כבד במהלך החיים שלנו. אני אסיים בזה. תודה. </w:t>
      </w:r>
    </w:p>
    <w:p w14:paraId="7C610F9E" w14:textId="77777777" w:rsidR="00285E50" w:rsidRPr="00285E50" w:rsidRDefault="00285E50" w:rsidP="00285E50">
      <w:pPr>
        <w:bidi/>
        <w:jc w:val="both"/>
        <w:rPr>
          <w:rFonts w:cs="David" w:hint="cs"/>
          <w:rtl/>
        </w:rPr>
      </w:pPr>
    </w:p>
    <w:p w14:paraId="32A12A45"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BDF54EF" w14:textId="77777777" w:rsidR="00285E50" w:rsidRPr="00285E50" w:rsidRDefault="00285E50" w:rsidP="00285E50">
      <w:pPr>
        <w:bidi/>
        <w:jc w:val="both"/>
        <w:rPr>
          <w:rFonts w:cs="David" w:hint="cs"/>
          <w:rtl/>
        </w:rPr>
      </w:pPr>
    </w:p>
    <w:p w14:paraId="71CA33AE" w14:textId="77777777" w:rsidR="00285E50" w:rsidRPr="00285E50" w:rsidRDefault="00285E50" w:rsidP="00285E50">
      <w:pPr>
        <w:bidi/>
        <w:jc w:val="both"/>
        <w:rPr>
          <w:rFonts w:cs="David" w:hint="cs"/>
          <w:rtl/>
        </w:rPr>
      </w:pPr>
      <w:r w:rsidRPr="00285E50">
        <w:rPr>
          <w:rFonts w:cs="David" w:hint="cs"/>
          <w:rtl/>
        </w:rPr>
        <w:tab/>
        <w:t xml:space="preserve">תודה רבה. נאור ירושלמי, בבקשה. </w:t>
      </w:r>
    </w:p>
    <w:p w14:paraId="752D98E9" w14:textId="77777777" w:rsidR="00285E50" w:rsidRPr="00285E50" w:rsidRDefault="00285E50" w:rsidP="00285E50">
      <w:pPr>
        <w:bidi/>
        <w:jc w:val="both"/>
        <w:rPr>
          <w:rFonts w:cs="David" w:hint="cs"/>
          <w:rtl/>
        </w:rPr>
      </w:pPr>
    </w:p>
    <w:p w14:paraId="715028D7" w14:textId="77777777" w:rsidR="00285E50" w:rsidRPr="00285E50" w:rsidRDefault="00285E50" w:rsidP="00285E50">
      <w:pPr>
        <w:bidi/>
        <w:jc w:val="both"/>
        <w:rPr>
          <w:rFonts w:cs="David" w:hint="cs"/>
          <w:u w:val="single"/>
          <w:rtl/>
        </w:rPr>
      </w:pPr>
      <w:r w:rsidRPr="00285E50">
        <w:rPr>
          <w:rFonts w:cs="David" w:hint="cs"/>
          <w:u w:val="single"/>
          <w:rtl/>
        </w:rPr>
        <w:t>נאור ירושלמי:</w:t>
      </w:r>
    </w:p>
    <w:p w14:paraId="2B3BA63C" w14:textId="77777777" w:rsidR="00285E50" w:rsidRPr="00285E50" w:rsidRDefault="00285E50" w:rsidP="00285E50">
      <w:pPr>
        <w:bidi/>
        <w:jc w:val="both"/>
        <w:rPr>
          <w:rFonts w:cs="David" w:hint="cs"/>
          <w:u w:val="single"/>
          <w:rtl/>
        </w:rPr>
      </w:pPr>
    </w:p>
    <w:p w14:paraId="2A651574" w14:textId="77777777" w:rsidR="00285E50" w:rsidRPr="00285E50" w:rsidRDefault="00285E50" w:rsidP="00285E50">
      <w:pPr>
        <w:bidi/>
        <w:jc w:val="both"/>
        <w:rPr>
          <w:rFonts w:cs="David" w:hint="cs"/>
          <w:rtl/>
        </w:rPr>
      </w:pPr>
      <w:r w:rsidRPr="00285E50">
        <w:rPr>
          <w:rFonts w:cs="David" w:hint="cs"/>
          <w:rtl/>
        </w:rPr>
        <w:tab/>
        <w:t>אני מנכ"ל חיים וסביבה, ארגון הגג של ארגוני הסביבה ושותף עם התאחדות הסטודנטים למטה למען נציבות הדורות הבאים. רוב הדברים נאמרו בישיבה הקודמת של הוועדה. בקצרה אני אומר שתי נקודות מרכזיות שאני חושב שחשוב להעלות אותן כאן על השולחן. אין ספק בחשיבות לחשיבה קדימה, לתכנון לטווח ארוך ולא רק להתמודדות עם הבעיות הבוערות, תרתי משמע בימים האלה, ומתן פתרונות אד-</w:t>
      </w:r>
      <w:proofErr w:type="spellStart"/>
      <w:r w:rsidRPr="00285E50">
        <w:rPr>
          <w:rFonts w:cs="David" w:hint="cs"/>
          <w:rtl/>
        </w:rPr>
        <w:t>הוק</w:t>
      </w:r>
      <w:proofErr w:type="spellEnd"/>
      <w:r w:rsidRPr="00285E50">
        <w:rPr>
          <w:rFonts w:cs="David" w:hint="cs"/>
          <w:rtl/>
        </w:rPr>
        <w:t xml:space="preserve"> קצרי טווח. </w:t>
      </w:r>
    </w:p>
    <w:p w14:paraId="02F4CBD3" w14:textId="77777777" w:rsidR="00285E50" w:rsidRPr="00285E50" w:rsidRDefault="00285E50" w:rsidP="00285E50">
      <w:pPr>
        <w:bidi/>
        <w:jc w:val="both"/>
        <w:rPr>
          <w:rFonts w:cs="David" w:hint="cs"/>
          <w:rtl/>
        </w:rPr>
      </w:pPr>
    </w:p>
    <w:p w14:paraId="043C187A" w14:textId="77777777" w:rsidR="00285E50" w:rsidRPr="00285E50" w:rsidRDefault="00285E50" w:rsidP="00285E50">
      <w:pPr>
        <w:bidi/>
        <w:jc w:val="both"/>
        <w:rPr>
          <w:rFonts w:cs="David" w:hint="cs"/>
          <w:rtl/>
        </w:rPr>
      </w:pPr>
      <w:r w:rsidRPr="00285E50">
        <w:rPr>
          <w:rFonts w:cs="David" w:hint="cs"/>
          <w:rtl/>
        </w:rPr>
        <w:tab/>
        <w:t xml:space="preserve">לכנסת יש שליחות ציבורית, שליחות לאומית שחורגת הרבה מעבר לתחום הקדנציה של כל כנסת ובעינינו היא תמעל בשליחות האלה אם היא לא תשלב בשיקולים ובקבלת ההחלטות שלה כל הזמן ובכל נושא את ההסתכלות קדימה ואת החשיבה לא רק חמש ועשר שנים אלא גם יותר מכך. הדבר אינו בגדר חיזוי עתידות או עתידנות אלא הדבר הוא בגדר תחום מקצועי עם היבטים מדעיים, שיכול להילקח בחשבון גם בפעילות השוטפת היום-יומית שתחת הלחצים הכבדים שבהם עובדים חברי הכנסת ובהם הם נאלצים לקבל החלטות. </w:t>
      </w:r>
    </w:p>
    <w:p w14:paraId="1083A3FE" w14:textId="77777777" w:rsidR="00285E50" w:rsidRPr="00285E50" w:rsidRDefault="00285E50" w:rsidP="00285E50">
      <w:pPr>
        <w:bidi/>
        <w:jc w:val="both"/>
        <w:rPr>
          <w:rFonts w:cs="David" w:hint="cs"/>
          <w:rtl/>
        </w:rPr>
      </w:pPr>
    </w:p>
    <w:p w14:paraId="2536FD11" w14:textId="77777777" w:rsidR="00285E50" w:rsidRPr="00285E50" w:rsidRDefault="00285E50" w:rsidP="00285E50">
      <w:pPr>
        <w:bidi/>
        <w:jc w:val="both"/>
        <w:rPr>
          <w:rFonts w:cs="David" w:hint="cs"/>
          <w:rtl/>
        </w:rPr>
      </w:pPr>
      <w:r w:rsidRPr="00285E50">
        <w:rPr>
          <w:rFonts w:cs="David" w:hint="cs"/>
          <w:rtl/>
        </w:rPr>
        <w:tab/>
        <w:t xml:space="preserve">נכון, כבוד היושב ראש, שיש צורך בהסתכלות לטווח ארוך גם ברשויות שלטוניות אחרות, גם ברשות המבצעת, גם ברשות השופטת, וצריך בהחלט למצוא את הדרך להכניס את השיקול הזה בצורה </w:t>
      </w:r>
      <w:r w:rsidRPr="00285E50">
        <w:rPr>
          <w:rFonts w:cs="David"/>
          <w:rtl/>
        </w:rPr>
        <w:t>–</w:t>
      </w:r>
      <w:r w:rsidRPr="00285E50">
        <w:rPr>
          <w:rFonts w:cs="David" w:hint="cs"/>
          <w:rtl/>
        </w:rPr>
        <w:t xml:space="preserve"> אני לא יודע אם נכון לומר מחייבת </w:t>
      </w:r>
      <w:r w:rsidRPr="00285E50">
        <w:rPr>
          <w:rFonts w:cs="David"/>
          <w:rtl/>
        </w:rPr>
        <w:t>–</w:t>
      </w:r>
      <w:r w:rsidRPr="00285E50">
        <w:rPr>
          <w:rFonts w:cs="David" w:hint="cs"/>
          <w:rtl/>
        </w:rPr>
        <w:t xml:space="preserve"> אבל בהחלט מובילה גם לרשויות האלה. ביקורת המדינה היא, כמובן, לא פתרון לדבר הזה מכיוון שביקורת המדינה בדרך כלל מסתכלת אחורה ואנחנו מדברים כאן על חשיבה לטווח ארוך קדימה. צריך למצוא גם את הדרך הזאת. הכנסת, בתור הרשות המחוקקת והמפקחת פעמים רבות על הפעילות של הרשויות האחרות, אולי נכון שתחשוב ותציע פתרונות כאלה גם לרשויות האחרות. אנחנו נשמח לקחת חלק בעניין הזה. </w:t>
      </w:r>
    </w:p>
    <w:p w14:paraId="49972970" w14:textId="77777777" w:rsidR="00285E50" w:rsidRPr="00285E50" w:rsidRDefault="00285E50" w:rsidP="00285E50">
      <w:pPr>
        <w:bidi/>
        <w:jc w:val="both"/>
        <w:rPr>
          <w:rFonts w:cs="David" w:hint="cs"/>
          <w:rtl/>
        </w:rPr>
      </w:pPr>
    </w:p>
    <w:p w14:paraId="471D8EFB" w14:textId="77777777" w:rsidR="00285E50" w:rsidRPr="00285E50" w:rsidRDefault="00285E50" w:rsidP="00285E50">
      <w:pPr>
        <w:bidi/>
        <w:jc w:val="both"/>
        <w:rPr>
          <w:rFonts w:cs="David" w:hint="cs"/>
          <w:rtl/>
        </w:rPr>
      </w:pPr>
      <w:r w:rsidRPr="00285E50">
        <w:rPr>
          <w:rFonts w:cs="David" w:hint="cs"/>
          <w:u w:val="single"/>
          <w:rtl/>
        </w:rPr>
        <w:t>נסים זאב:</w:t>
      </w:r>
    </w:p>
    <w:p w14:paraId="54031AE2" w14:textId="77777777" w:rsidR="00285E50" w:rsidRPr="00285E50" w:rsidRDefault="00285E50" w:rsidP="00285E50">
      <w:pPr>
        <w:bidi/>
        <w:jc w:val="both"/>
        <w:rPr>
          <w:rFonts w:cs="David" w:hint="cs"/>
          <w:rtl/>
        </w:rPr>
      </w:pPr>
    </w:p>
    <w:p w14:paraId="162B38EE" w14:textId="77777777" w:rsidR="00285E50" w:rsidRPr="00285E50" w:rsidRDefault="00285E50" w:rsidP="00285E50">
      <w:pPr>
        <w:bidi/>
        <w:jc w:val="both"/>
        <w:rPr>
          <w:rFonts w:cs="David" w:hint="cs"/>
          <w:rtl/>
        </w:rPr>
      </w:pPr>
      <w:r w:rsidRPr="00285E50">
        <w:rPr>
          <w:rFonts w:cs="David" w:hint="cs"/>
          <w:rtl/>
        </w:rPr>
        <w:tab/>
      </w:r>
      <w:r w:rsidRPr="00285E50">
        <w:rPr>
          <w:rFonts w:cs="David" w:hint="cs"/>
          <w:rtl/>
        </w:rPr>
        <w:tab/>
        <w:t>יש נושא או כמה נושאים שבהם הוועדה שינתה את עמדתה בעקבות המלצה של נציבות הדורות הבאים?</w:t>
      </w:r>
    </w:p>
    <w:p w14:paraId="1333BA5C" w14:textId="77777777" w:rsidR="00285E50" w:rsidRPr="00285E50" w:rsidRDefault="00285E50" w:rsidP="00285E50">
      <w:pPr>
        <w:bidi/>
        <w:jc w:val="both"/>
        <w:rPr>
          <w:rFonts w:cs="David" w:hint="cs"/>
          <w:rtl/>
        </w:rPr>
      </w:pPr>
    </w:p>
    <w:p w14:paraId="4281223B"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6F0AFDDC" w14:textId="77777777" w:rsidR="00285E50" w:rsidRPr="00285E50" w:rsidRDefault="00285E50" w:rsidP="00285E50">
      <w:pPr>
        <w:bidi/>
        <w:jc w:val="both"/>
        <w:rPr>
          <w:rFonts w:cs="David" w:hint="cs"/>
          <w:rtl/>
        </w:rPr>
      </w:pPr>
    </w:p>
    <w:p w14:paraId="13B9C541" w14:textId="77777777" w:rsidR="00285E50" w:rsidRPr="00285E50" w:rsidRDefault="00285E50" w:rsidP="00285E50">
      <w:pPr>
        <w:bidi/>
        <w:jc w:val="both"/>
        <w:rPr>
          <w:rFonts w:cs="David" w:hint="cs"/>
          <w:rtl/>
        </w:rPr>
      </w:pPr>
      <w:r w:rsidRPr="00285E50">
        <w:rPr>
          <w:rFonts w:cs="David" w:hint="cs"/>
          <w:rtl/>
        </w:rPr>
        <w:tab/>
        <w:t xml:space="preserve">בישיבה הקודמת התחלנו להגיש את רשימת הנושאים והכנו מצגת. </w:t>
      </w:r>
    </w:p>
    <w:p w14:paraId="58D10A7B" w14:textId="77777777" w:rsidR="00285E50" w:rsidRPr="00285E50" w:rsidRDefault="00285E50" w:rsidP="00285E50">
      <w:pPr>
        <w:bidi/>
        <w:jc w:val="both"/>
        <w:rPr>
          <w:rFonts w:cs="David" w:hint="cs"/>
          <w:rtl/>
        </w:rPr>
      </w:pPr>
    </w:p>
    <w:p w14:paraId="668BEF8A" w14:textId="77777777" w:rsidR="00285E50" w:rsidRPr="00285E50" w:rsidRDefault="00285E50" w:rsidP="00285E50">
      <w:pPr>
        <w:bidi/>
        <w:jc w:val="both"/>
        <w:rPr>
          <w:rFonts w:cs="David" w:hint="cs"/>
          <w:rtl/>
        </w:rPr>
      </w:pPr>
      <w:r w:rsidRPr="00285E50">
        <w:rPr>
          <w:rFonts w:cs="David" w:hint="cs"/>
          <w:u w:val="single"/>
          <w:rtl/>
        </w:rPr>
        <w:t>נסים זאב:</w:t>
      </w:r>
    </w:p>
    <w:p w14:paraId="21717FB0" w14:textId="77777777" w:rsidR="00285E50" w:rsidRPr="00285E50" w:rsidRDefault="00285E50" w:rsidP="00285E50">
      <w:pPr>
        <w:bidi/>
        <w:jc w:val="both"/>
        <w:rPr>
          <w:rFonts w:cs="David" w:hint="cs"/>
          <w:rtl/>
        </w:rPr>
      </w:pPr>
    </w:p>
    <w:p w14:paraId="1A3C54C3" w14:textId="77777777" w:rsidR="00285E50" w:rsidRPr="00285E50" w:rsidRDefault="00285E50" w:rsidP="00285E50">
      <w:pPr>
        <w:bidi/>
        <w:jc w:val="both"/>
        <w:rPr>
          <w:rFonts w:cs="David" w:hint="cs"/>
          <w:rtl/>
        </w:rPr>
      </w:pPr>
      <w:r w:rsidRPr="00285E50">
        <w:rPr>
          <w:rFonts w:cs="David" w:hint="cs"/>
          <w:rtl/>
        </w:rPr>
        <w:tab/>
        <w:t xml:space="preserve">כלומר, הוועדה קיבלה החלטה בעקבות ההמלצות.  </w:t>
      </w:r>
    </w:p>
    <w:p w14:paraId="178C7DCE" w14:textId="77777777" w:rsidR="00285E50" w:rsidRPr="00285E50" w:rsidRDefault="00285E50" w:rsidP="00285E50">
      <w:pPr>
        <w:bidi/>
        <w:jc w:val="both"/>
        <w:rPr>
          <w:rFonts w:cs="David" w:hint="cs"/>
          <w:rtl/>
        </w:rPr>
      </w:pPr>
    </w:p>
    <w:p w14:paraId="03C30DD3"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6CF5FDCA" w14:textId="77777777" w:rsidR="00285E50" w:rsidRPr="00285E50" w:rsidRDefault="00285E50" w:rsidP="00285E50">
      <w:pPr>
        <w:bidi/>
        <w:jc w:val="both"/>
        <w:rPr>
          <w:rFonts w:cs="David" w:hint="cs"/>
          <w:rtl/>
        </w:rPr>
      </w:pPr>
    </w:p>
    <w:p w14:paraId="341619AE" w14:textId="77777777" w:rsidR="00285E50" w:rsidRPr="00285E50" w:rsidRDefault="00285E50" w:rsidP="00285E50">
      <w:pPr>
        <w:bidi/>
        <w:jc w:val="both"/>
        <w:rPr>
          <w:rFonts w:cs="David"/>
          <w:rtl/>
        </w:rPr>
      </w:pPr>
      <w:r w:rsidRPr="00285E50">
        <w:rPr>
          <w:rFonts w:cs="David" w:hint="cs"/>
          <w:rtl/>
        </w:rPr>
        <w:tab/>
        <w:t xml:space="preserve">בוודאי. עסקנו בחוק החופים, למשל, שבסופו של דבר הגיע להצלחה גדולה מאד. ישבנו שנה שלמה גם עם חבר הכנסת עמרי שרון. עסקנו בחוק הרכבת ואני לא יודע אם אנשים יודעים על כך. </w:t>
      </w:r>
      <w:proofErr w:type="spellStart"/>
      <w:r w:rsidRPr="00285E50">
        <w:rPr>
          <w:rFonts w:cs="David" w:hint="cs"/>
          <w:rtl/>
        </w:rPr>
        <w:t>היתה</w:t>
      </w:r>
      <w:proofErr w:type="spellEnd"/>
      <w:r w:rsidRPr="00285E50">
        <w:rPr>
          <w:rFonts w:cs="David" w:hint="cs"/>
          <w:rtl/>
        </w:rPr>
        <w:t xml:space="preserve"> מלחמה לא פשוטה והצלחנו להוסיף בחוק את המילה "ולפיתוחה", כך שנכסי הרכבת ישמשו לפיתוחה. בחלק גדול מהתקציב הגדול שבשבע השנים האחרונות, שבו היום הרכבת מתפתחת בצורה הזאת, בא כתוצאה ממאבק גדול מאד שאנחנו עשינו. </w:t>
      </w:r>
    </w:p>
    <w:p w14:paraId="4EE4063F" w14:textId="77777777" w:rsidR="00285E50" w:rsidRDefault="00285E50" w:rsidP="00285E50">
      <w:pPr>
        <w:bidi/>
        <w:jc w:val="both"/>
        <w:rPr>
          <w:rFonts w:cs="David" w:hint="cs"/>
          <w:rtl/>
        </w:rPr>
      </w:pPr>
    </w:p>
    <w:p w14:paraId="1CD07728" w14:textId="77777777" w:rsidR="00285E50" w:rsidRPr="00285E50" w:rsidRDefault="00285E50" w:rsidP="00285E50">
      <w:pPr>
        <w:bidi/>
        <w:jc w:val="both"/>
        <w:rPr>
          <w:rFonts w:cs="David" w:hint="cs"/>
          <w:rtl/>
        </w:rPr>
      </w:pPr>
      <w:r w:rsidRPr="00285E50">
        <w:rPr>
          <w:rFonts w:cs="David" w:hint="cs"/>
          <w:rtl/>
        </w:rPr>
        <w:t xml:space="preserve">   </w:t>
      </w:r>
      <w:r w:rsidRPr="00285E50">
        <w:rPr>
          <w:rFonts w:cs="David" w:hint="cs"/>
          <w:rtl/>
        </w:rPr>
        <w:tab/>
        <w:t xml:space="preserve">עסקנו בנושא השטחים הפתוחים, נלחמנו בנושא של פארק איילון ולצערי אחר כך דברים קרו ופארק איילון כרגע נשאר והצלחנו במאבק הזה, ברוך השם, אבל היו </w:t>
      </w:r>
      <w:proofErr w:type="spellStart"/>
      <w:r w:rsidRPr="00285E50">
        <w:rPr>
          <w:rFonts w:cs="David" w:hint="cs"/>
          <w:rtl/>
        </w:rPr>
        <w:t>נסיונות</w:t>
      </w:r>
      <w:proofErr w:type="spellEnd"/>
      <w:r w:rsidRPr="00285E50">
        <w:rPr>
          <w:rFonts w:cs="David" w:hint="cs"/>
          <w:rtl/>
        </w:rPr>
        <w:t xml:space="preserve"> לבנות שם 10,000 יחידות דיור. עסקנו בנושא השיבוט הגנטי, היינו עסוקים ב-12 שטחי פעולה. </w:t>
      </w:r>
    </w:p>
    <w:p w14:paraId="0477EBF6" w14:textId="77777777" w:rsidR="00285E50" w:rsidRPr="00285E50" w:rsidRDefault="00285E50" w:rsidP="00285E50">
      <w:pPr>
        <w:bidi/>
        <w:jc w:val="both"/>
        <w:rPr>
          <w:rFonts w:cs="David" w:hint="cs"/>
          <w:rtl/>
        </w:rPr>
      </w:pPr>
    </w:p>
    <w:p w14:paraId="07A3F936" w14:textId="77777777" w:rsidR="00285E50" w:rsidRPr="00285E50" w:rsidRDefault="00285E50" w:rsidP="00285E50">
      <w:pPr>
        <w:bidi/>
        <w:jc w:val="both"/>
        <w:rPr>
          <w:rFonts w:cs="David" w:hint="cs"/>
          <w:u w:val="single"/>
          <w:rtl/>
        </w:rPr>
      </w:pPr>
      <w:r w:rsidRPr="00285E50">
        <w:rPr>
          <w:rFonts w:cs="David" w:hint="cs"/>
          <w:u w:val="single"/>
          <w:rtl/>
        </w:rPr>
        <w:t>נאור ירושלמי:</w:t>
      </w:r>
    </w:p>
    <w:p w14:paraId="389C52FA" w14:textId="77777777" w:rsidR="00285E50" w:rsidRPr="00285E50" w:rsidRDefault="00285E50" w:rsidP="00285E50">
      <w:pPr>
        <w:bidi/>
        <w:jc w:val="both"/>
        <w:rPr>
          <w:rFonts w:cs="David" w:hint="cs"/>
          <w:u w:val="single"/>
          <w:rtl/>
        </w:rPr>
      </w:pPr>
    </w:p>
    <w:p w14:paraId="602809CD" w14:textId="77777777" w:rsidR="00285E50" w:rsidRPr="00285E50" w:rsidRDefault="00285E50" w:rsidP="00285E50">
      <w:pPr>
        <w:bidi/>
        <w:jc w:val="both"/>
        <w:rPr>
          <w:rFonts w:cs="David" w:hint="cs"/>
          <w:rtl/>
        </w:rPr>
      </w:pPr>
      <w:r w:rsidRPr="00285E50">
        <w:rPr>
          <w:rFonts w:cs="David" w:hint="cs"/>
          <w:rtl/>
        </w:rPr>
        <w:tab/>
        <w:t xml:space="preserve">פנסיה. </w:t>
      </w:r>
    </w:p>
    <w:p w14:paraId="7B0CD429" w14:textId="77777777" w:rsidR="00285E50" w:rsidRPr="00285E50" w:rsidRDefault="00285E50" w:rsidP="00285E50">
      <w:pPr>
        <w:bidi/>
        <w:jc w:val="both"/>
        <w:rPr>
          <w:rFonts w:cs="David" w:hint="cs"/>
          <w:rtl/>
        </w:rPr>
      </w:pPr>
    </w:p>
    <w:p w14:paraId="36342F2B"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0B024B48" w14:textId="77777777" w:rsidR="00285E50" w:rsidRPr="00285E50" w:rsidRDefault="00285E50" w:rsidP="00285E50">
      <w:pPr>
        <w:bidi/>
        <w:jc w:val="both"/>
        <w:rPr>
          <w:rFonts w:cs="David" w:hint="cs"/>
          <w:rtl/>
        </w:rPr>
      </w:pPr>
    </w:p>
    <w:p w14:paraId="720EC7A5" w14:textId="77777777" w:rsidR="00285E50" w:rsidRPr="00285E50" w:rsidRDefault="00285E50" w:rsidP="00285E50">
      <w:pPr>
        <w:bidi/>
        <w:jc w:val="both"/>
        <w:rPr>
          <w:rFonts w:cs="David" w:hint="cs"/>
          <w:rtl/>
        </w:rPr>
      </w:pPr>
      <w:r w:rsidRPr="00285E50">
        <w:rPr>
          <w:rFonts w:cs="David" w:hint="cs"/>
          <w:rtl/>
        </w:rPr>
        <w:tab/>
        <w:t xml:space="preserve">אני יכול לתת רשימה ארוכה מאד ולהראות כיצד הצלחנו להשפיע על החקיקה. זה אולי תלוי גם באופיי ולא עשיתי שום מאבקים גדולים אלא בשכנוע עם חוות דעת. חברי הכנסת קראו אותן. חוק ההסדרים </w:t>
      </w:r>
      <w:r w:rsidRPr="00285E50">
        <w:rPr>
          <w:rFonts w:cs="David"/>
          <w:rtl/>
        </w:rPr>
        <w:t>–</w:t>
      </w:r>
      <w:r w:rsidRPr="00285E50">
        <w:rPr>
          <w:rFonts w:cs="David" w:hint="cs"/>
          <w:rtl/>
        </w:rPr>
        <w:t xml:space="preserve"> בחלק גדול מחוקי ההסדרים היינו מעורבים כל הזמן, במיוחד בחוק ההסדרים במקומות שבהם באמת </w:t>
      </w:r>
      <w:proofErr w:type="spellStart"/>
      <w:r w:rsidRPr="00285E50">
        <w:rPr>
          <w:rFonts w:cs="David" w:hint="cs"/>
          <w:rtl/>
        </w:rPr>
        <w:t>היתה</w:t>
      </w:r>
      <w:proofErr w:type="spellEnd"/>
      <w:r w:rsidRPr="00285E50">
        <w:rPr>
          <w:rFonts w:cs="David" w:hint="cs"/>
          <w:rtl/>
        </w:rPr>
        <w:t xml:space="preserve"> חשיבה קצרת טווח ורצו לעשות מחטפים. הצלחנו. אני יכול לומר בגאווה שגם לנו יש חלק גדול בכך שחוק ההסדרים נראה כך היום. כמובן, גם ליושב ראש הכנסת ולאחרים, אבל  לנו  יש חלק גדול בנושא חוק ההסדרים. כל הדברים הללו היו דברים שעסקנו בהם מתחילת עבודתנו בכנסת. יש על זה פרוטוקולים, אפשר לראות את זה. יש אלפי עמודי פרוטוקול שמראים שהופענו בישיבות ועשינו דברים. חבל שאת האתר סוגרים, כמו שאמרתי. </w:t>
      </w:r>
    </w:p>
    <w:p w14:paraId="3C0DF183" w14:textId="77777777" w:rsidR="00285E50" w:rsidRPr="00285E50" w:rsidRDefault="00285E50" w:rsidP="00285E50">
      <w:pPr>
        <w:bidi/>
        <w:jc w:val="both"/>
        <w:rPr>
          <w:rFonts w:cs="David" w:hint="cs"/>
          <w:rtl/>
        </w:rPr>
      </w:pPr>
    </w:p>
    <w:p w14:paraId="7DF71011" w14:textId="77777777" w:rsidR="00285E50" w:rsidRPr="00285E50" w:rsidRDefault="00285E50" w:rsidP="00285E50">
      <w:pPr>
        <w:bidi/>
        <w:jc w:val="both"/>
        <w:rPr>
          <w:rFonts w:cs="David" w:hint="cs"/>
          <w:u w:val="single"/>
          <w:rtl/>
        </w:rPr>
      </w:pPr>
      <w:r w:rsidRPr="00285E50">
        <w:rPr>
          <w:rFonts w:cs="David" w:hint="cs"/>
          <w:u w:val="single"/>
          <w:rtl/>
        </w:rPr>
        <w:t>נאור ירושלמי:</w:t>
      </w:r>
    </w:p>
    <w:p w14:paraId="0A306872" w14:textId="77777777" w:rsidR="00285E50" w:rsidRPr="00285E50" w:rsidRDefault="00285E50" w:rsidP="00285E50">
      <w:pPr>
        <w:bidi/>
        <w:jc w:val="both"/>
        <w:rPr>
          <w:rFonts w:cs="David" w:hint="cs"/>
          <w:rtl/>
        </w:rPr>
      </w:pPr>
    </w:p>
    <w:p w14:paraId="7E239216" w14:textId="77777777" w:rsidR="00285E50" w:rsidRPr="00285E50" w:rsidRDefault="00285E50" w:rsidP="00285E50">
      <w:pPr>
        <w:bidi/>
        <w:jc w:val="both"/>
        <w:rPr>
          <w:rFonts w:cs="David" w:hint="cs"/>
          <w:rtl/>
        </w:rPr>
      </w:pPr>
      <w:r w:rsidRPr="00285E50">
        <w:rPr>
          <w:rFonts w:cs="David" w:hint="cs"/>
          <w:rtl/>
        </w:rPr>
        <w:tab/>
        <w:t xml:space="preserve">האמירה השנייה היא בנושא קיימות. אני אקדים ואומר, כמו שהשופט שוהם ציין, שמה שקרה בימים האחרונים הוא, למרבה הצער, בדיוק דוגמה לחוסר חשיבה לטווח ארוך, לחוסר הסתכלות קדימה, להעדפת הטווח הקצר והפתרונות המיידיים על פני חשיבה יותר מורכבת ויותר יקרה לפעמים בהשלכותיה, אבל שיכולה לחסוך דם ודמים. </w:t>
      </w:r>
    </w:p>
    <w:p w14:paraId="35A84A6F" w14:textId="77777777" w:rsidR="00285E50" w:rsidRPr="00285E50" w:rsidRDefault="00285E50" w:rsidP="00285E50">
      <w:pPr>
        <w:bidi/>
        <w:jc w:val="both"/>
        <w:rPr>
          <w:rFonts w:cs="David" w:hint="cs"/>
          <w:rtl/>
        </w:rPr>
      </w:pPr>
    </w:p>
    <w:p w14:paraId="143C424B" w14:textId="77777777" w:rsidR="00285E50" w:rsidRPr="00285E50" w:rsidRDefault="00285E50" w:rsidP="00285E50">
      <w:pPr>
        <w:bidi/>
        <w:jc w:val="both"/>
        <w:rPr>
          <w:rFonts w:cs="David" w:hint="cs"/>
          <w:rtl/>
        </w:rPr>
      </w:pPr>
      <w:r w:rsidRPr="00285E50">
        <w:rPr>
          <w:rFonts w:cs="David" w:hint="cs"/>
          <w:rtl/>
        </w:rPr>
        <w:tab/>
        <w:t xml:space="preserve">האחריות להעדר החשיבה הזאת במקרה הספציפי הזה היא לא כל כך בכנסת אלא ברשות המבצעת ועדיין, זה סוג החשיבה שצריך להכניס אותו, שיהיה איזשהו גורם שיש לו את היכולת, גם המקצועית, וגם איזושהי סמכות של אמירה, גם במישור הציבורי, ויאמר: רבותי, אתם מסתכלים לטווח קצר מדי, אתם לא מסתכלים על השלכות ארוכות טווח, אתם לא מסתכלים על התמונה הכוללת וצריך לתת את הדעת גם על הדברים האלה. כמובן, זה לא פוגע ביכולת ההחלטה של מי שבסמכותו להחליט. </w:t>
      </w:r>
    </w:p>
    <w:p w14:paraId="66C7F309" w14:textId="77777777" w:rsidR="00285E50" w:rsidRPr="00285E50" w:rsidRDefault="00285E50" w:rsidP="00285E50">
      <w:pPr>
        <w:bidi/>
        <w:jc w:val="both"/>
        <w:rPr>
          <w:rFonts w:cs="David" w:hint="cs"/>
          <w:rtl/>
        </w:rPr>
      </w:pPr>
    </w:p>
    <w:p w14:paraId="1FC39E87" w14:textId="77777777" w:rsidR="00285E50" w:rsidRPr="00285E50" w:rsidRDefault="00285E50" w:rsidP="00285E50">
      <w:pPr>
        <w:bidi/>
        <w:jc w:val="both"/>
        <w:rPr>
          <w:rFonts w:cs="David" w:hint="cs"/>
          <w:rtl/>
        </w:rPr>
      </w:pPr>
      <w:r w:rsidRPr="00285E50">
        <w:rPr>
          <w:rFonts w:cs="David" w:hint="cs"/>
          <w:rtl/>
        </w:rPr>
        <w:tab/>
        <w:t>קיימות היא ערך שמשלב שיקולים של סביבה, של חברה, של כלכלה. זה  לא רק איכות הסביבה במובן הקלאסי, השגרתי של המילה אלא ראייה הרבה יותר רחבה. זאת התפיסה שמובילה כיום בתכנון ארוך טווח, משפיעה על שיקולים של פיתוח לאומי, מוכתבת לנו במידה רבה על ידי גורמים שאליהם הצטרפנו רק לאחרונה, כמו ה-</w:t>
      </w:r>
      <w:r w:rsidRPr="00285E50">
        <w:rPr>
          <w:rFonts w:cs="David" w:hint="cs"/>
        </w:rPr>
        <w:t>OECD</w:t>
      </w:r>
      <w:r w:rsidRPr="00285E50">
        <w:rPr>
          <w:rFonts w:cs="David" w:hint="cs"/>
          <w:rtl/>
        </w:rPr>
        <w:t xml:space="preserve"> והתהליכים הבין-לאומיים כמו הוועידה העולמית שמתקיימת בימים אלה ממש </w:t>
      </w:r>
      <w:proofErr w:type="spellStart"/>
      <w:r w:rsidRPr="00285E50">
        <w:rPr>
          <w:rFonts w:cs="David" w:hint="cs"/>
          <w:rtl/>
        </w:rPr>
        <w:t>בקנקון</w:t>
      </w:r>
      <w:proofErr w:type="spellEnd"/>
      <w:r w:rsidRPr="00285E50">
        <w:rPr>
          <w:rFonts w:cs="David" w:hint="cs"/>
          <w:rtl/>
        </w:rPr>
        <w:t xml:space="preserve"> ויש שם משלחת ישראלית, שמשתלבת בתהליך של התמודדות עם משבר האקלים, גם </w:t>
      </w:r>
      <w:proofErr w:type="spellStart"/>
      <w:r w:rsidRPr="00285E50">
        <w:rPr>
          <w:rFonts w:cs="David" w:hint="cs"/>
          <w:rtl/>
        </w:rPr>
        <w:t>נסיון</w:t>
      </w:r>
      <w:proofErr w:type="spellEnd"/>
      <w:r w:rsidRPr="00285E50">
        <w:rPr>
          <w:rFonts w:cs="David" w:hint="cs"/>
          <w:rtl/>
        </w:rPr>
        <w:t xml:space="preserve"> לעכב את התהליך הזה עם הפחתת פליטות גזי חממה גם מתחום ישראל ובעיקר התמודדות עם השלכות של משבר האקלים שכבר קיימות אצלנו. שוב, אני נזקק לשריפה הגדולה בכרמל שהיא בהחלט תופעה שהולכת ומתגברת לא רק פה, גם במקומות רבים בעולם כמו ברוסיה בקיץ, שנובעת מאותן השלכות של משבר האקלים שכבר נמצאות אתנו. </w:t>
      </w:r>
    </w:p>
    <w:p w14:paraId="2EA556FE" w14:textId="77777777" w:rsidR="00285E50" w:rsidRPr="00285E50" w:rsidRDefault="00285E50" w:rsidP="00285E50">
      <w:pPr>
        <w:bidi/>
        <w:jc w:val="both"/>
        <w:rPr>
          <w:rFonts w:cs="David" w:hint="cs"/>
          <w:rtl/>
        </w:rPr>
      </w:pPr>
    </w:p>
    <w:p w14:paraId="18071FB9" w14:textId="77777777" w:rsidR="00285E50" w:rsidRPr="00285E50" w:rsidRDefault="00285E50" w:rsidP="00285E50">
      <w:pPr>
        <w:bidi/>
        <w:jc w:val="both"/>
        <w:rPr>
          <w:rFonts w:cs="David" w:hint="cs"/>
          <w:rtl/>
        </w:rPr>
      </w:pPr>
      <w:r w:rsidRPr="00285E50">
        <w:rPr>
          <w:rFonts w:cs="David" w:hint="cs"/>
          <w:rtl/>
        </w:rPr>
        <w:tab/>
        <w:t xml:space="preserve">לכן, אין לנו שום ספק בכוונות חברי הכנסת להגן על עתידנו, לחשוב על עתידנו המשותף כאן, אבל יש חשיבות שהתחום של חשיבת עתיד, של הסתכלות על הדורות הבאים, של תכנון ארוך טווח ויכולת לעשות בקרה על קבלת ההחלטות בכנסת לא תהיה רק במישור ההצהרתי אלא גם יהיה תחום מוגדר, ברור עם סמכות לגורם כלשהו לעשות את העבודה הזאת בצורה מסודרת ולהגיש לחברי הכנסת את האמירה ואת חוות הדעת שלו, כדי שהיא תהיה בפניהם כשהם באים לקבל את ההחלטות. ברשותכם, אני אעצור כאן ואני אעביר את רשות הדיבור לאהרון אריאל מהתאחדות הסטודנטים. </w:t>
      </w:r>
    </w:p>
    <w:p w14:paraId="6458C0B1" w14:textId="77777777" w:rsidR="00285E50" w:rsidRPr="00285E50" w:rsidRDefault="00285E50" w:rsidP="00285E50">
      <w:pPr>
        <w:bidi/>
        <w:jc w:val="both"/>
        <w:rPr>
          <w:rFonts w:cs="David" w:hint="cs"/>
          <w:rtl/>
        </w:rPr>
      </w:pPr>
    </w:p>
    <w:p w14:paraId="3BE520E4" w14:textId="77777777" w:rsidR="00285E50" w:rsidRPr="00285E50" w:rsidRDefault="00285E50" w:rsidP="00285E50">
      <w:pPr>
        <w:bidi/>
        <w:jc w:val="both"/>
        <w:rPr>
          <w:rFonts w:cs="David" w:hint="cs"/>
          <w:u w:val="single"/>
          <w:rtl/>
        </w:rPr>
      </w:pPr>
      <w:r w:rsidRPr="00285E50">
        <w:rPr>
          <w:rFonts w:cs="David" w:hint="cs"/>
          <w:u w:val="single"/>
          <w:rtl/>
        </w:rPr>
        <w:t>אהרון אריאל לביא:</w:t>
      </w:r>
    </w:p>
    <w:p w14:paraId="602B9574" w14:textId="77777777" w:rsidR="00285E50" w:rsidRPr="00285E50" w:rsidRDefault="00285E50" w:rsidP="00285E50">
      <w:pPr>
        <w:bidi/>
        <w:jc w:val="both"/>
        <w:rPr>
          <w:rFonts w:cs="David" w:hint="cs"/>
          <w:u w:val="single"/>
          <w:rtl/>
        </w:rPr>
      </w:pPr>
    </w:p>
    <w:p w14:paraId="0311800D" w14:textId="77777777" w:rsidR="00285E50" w:rsidRPr="00285E50" w:rsidRDefault="00285E50" w:rsidP="00285E50">
      <w:pPr>
        <w:bidi/>
        <w:jc w:val="both"/>
        <w:rPr>
          <w:rFonts w:cs="David" w:hint="cs"/>
          <w:rtl/>
        </w:rPr>
      </w:pPr>
      <w:r w:rsidRPr="00285E50">
        <w:rPr>
          <w:rFonts w:cs="David" w:hint="cs"/>
          <w:rtl/>
        </w:rPr>
        <w:tab/>
        <w:t xml:space="preserve">בוקר טוב, אחרי הדיון הקודם התכנסנו שוב, ההתאחדות, ארגוני הסביבה והמטה, לנסות למצוא איזשהו מתווה שאפשר להמשיך בו ואנחנו רוצים להציע משהו בכיוון של ה-מ.מ.מ. כמו שהציע יושב ראש הוועדה או יושב ראש הכנסת והרבה גורמים אחרים שדיברנו אתם. </w:t>
      </w:r>
    </w:p>
    <w:p w14:paraId="516A1E55" w14:textId="77777777" w:rsidR="00285E50" w:rsidRPr="00285E50" w:rsidRDefault="00285E50" w:rsidP="00285E50">
      <w:pPr>
        <w:bidi/>
        <w:jc w:val="both"/>
        <w:rPr>
          <w:rFonts w:cs="David" w:hint="cs"/>
          <w:rtl/>
        </w:rPr>
      </w:pPr>
      <w:r w:rsidRPr="00285E50">
        <w:rPr>
          <w:rFonts w:cs="David" w:hint="cs"/>
          <w:rtl/>
        </w:rPr>
        <w:tab/>
        <w:t xml:space="preserve">לאור ההתפתחות של ה-מ.מ.מ., כמות החוקרים שיש לו ויכולות המחקר, הוא בהחלט יכול לבצע את המשימה. עם זאת, אנחנו חושבים שצריך להכניס מספר דברים: 1. את האפשרות להגיש מיוזמתו נתונים וקשת של חוות דעת, אמנם לא את הדעה האישית של אחד החוקרים, אבל קשת של חוות דעת ונתונים לגבי השלכות עתידיות של חקיקה, על אף שחברי כנסת לא ביקשו את זה מיוזמתם, כלומר ה-מ.מ.מ. יוכל ליזום את המחקרים. 2. מאחר שתחום חשיבת עתיד הוא תחום אקדמי לכל דבר ודרושה התמקצעות בו, כן לאפשר איזשהו תת תחום או מישהו שיוגדר שהוא עוסק בנושא וצובר </w:t>
      </w:r>
      <w:proofErr w:type="spellStart"/>
      <w:r w:rsidRPr="00285E50">
        <w:rPr>
          <w:rFonts w:cs="David" w:hint="cs"/>
          <w:rtl/>
        </w:rPr>
        <w:t>נסיון</w:t>
      </w:r>
      <w:proofErr w:type="spellEnd"/>
      <w:r w:rsidRPr="00285E50">
        <w:rPr>
          <w:rFonts w:cs="David" w:hint="cs"/>
          <w:rtl/>
        </w:rPr>
        <w:t xml:space="preserve"> במחקרים מהסוג הזה. 3. צריך גם את הצד האדמיניסטרטיבי, של מישהו שתפקידו באמת לדאוג שזה יקרה, כלומר הוא יעבור על הצעות החוק באישור של הנשיאות או של יושב ראש הכנסת, של אחד הגורמים מהדרג המחליט. בעצם הוא יקבל את הרשות לחקור נושאים ולהגיש לגביהם נתונים. </w:t>
      </w:r>
    </w:p>
    <w:p w14:paraId="6F1A71C7" w14:textId="77777777" w:rsidR="00285E50" w:rsidRPr="00285E50" w:rsidRDefault="00285E50" w:rsidP="00285E50">
      <w:pPr>
        <w:bidi/>
        <w:jc w:val="both"/>
        <w:rPr>
          <w:rFonts w:cs="David" w:hint="cs"/>
          <w:rtl/>
        </w:rPr>
      </w:pPr>
    </w:p>
    <w:p w14:paraId="648BDA66" w14:textId="77777777" w:rsidR="00285E50" w:rsidRPr="00285E50" w:rsidRDefault="00285E50" w:rsidP="00285E50">
      <w:pPr>
        <w:bidi/>
        <w:jc w:val="both"/>
        <w:rPr>
          <w:rFonts w:cs="David" w:hint="cs"/>
          <w:rtl/>
        </w:rPr>
      </w:pPr>
      <w:r w:rsidRPr="00285E50">
        <w:rPr>
          <w:rFonts w:cs="David" w:hint="cs"/>
          <w:rtl/>
        </w:rPr>
        <w:tab/>
        <w:t xml:space="preserve">המשימות הן, כמובן, בסמכות יושב ראש הוועדה/יושב ראש הכנסת. אנחנו לא יכולים להתערב ולומר איך זה יקרה, אבל זה הרעיון בגדול. כמו כן, היינו רוצים להציע שתהיה איזושהי הצהרה באיזושהי קונסטלציה של הכנסת שהדבר הזה על סדר יומה והוא חשוב. זאת ההצעה בגדול. </w:t>
      </w:r>
    </w:p>
    <w:p w14:paraId="644665AD" w14:textId="77777777" w:rsidR="00285E50" w:rsidRPr="00285E50" w:rsidRDefault="00285E50" w:rsidP="00285E50">
      <w:pPr>
        <w:bidi/>
        <w:jc w:val="both"/>
        <w:rPr>
          <w:rFonts w:cs="David" w:hint="cs"/>
          <w:rtl/>
        </w:rPr>
      </w:pPr>
    </w:p>
    <w:p w14:paraId="7BB789E4"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B31ED2F" w14:textId="77777777" w:rsidR="00285E50" w:rsidRPr="00285E50" w:rsidRDefault="00285E50" w:rsidP="00285E50">
      <w:pPr>
        <w:bidi/>
        <w:jc w:val="both"/>
        <w:rPr>
          <w:rFonts w:cs="David" w:hint="cs"/>
          <w:rtl/>
        </w:rPr>
      </w:pPr>
    </w:p>
    <w:p w14:paraId="5564F991" w14:textId="77777777" w:rsidR="00285E50" w:rsidRPr="00285E50" w:rsidRDefault="00285E50" w:rsidP="00285E50">
      <w:pPr>
        <w:bidi/>
        <w:jc w:val="both"/>
        <w:rPr>
          <w:rFonts w:cs="David" w:hint="cs"/>
          <w:rtl/>
        </w:rPr>
      </w:pPr>
      <w:r w:rsidRPr="00285E50">
        <w:rPr>
          <w:rFonts w:cs="David" w:hint="cs"/>
          <w:rtl/>
        </w:rPr>
        <w:tab/>
        <w:t xml:space="preserve">תודה רבה. מיכל גיל-עד, בבקשה. אני רוצה לומר שאת לא מייצגת שום ארגון אלא באת באופן עצמאי ואני מברך על כך. אני חושב שזה דבר טוב שבאים אזרחים לנושא שחשוב ורוצים לבוא ולומר את הדברים. אני בוודאי בשמחה רבה מאפשר את זה. בבקשה. </w:t>
      </w:r>
    </w:p>
    <w:p w14:paraId="1DC7132F" w14:textId="77777777" w:rsidR="00285E50" w:rsidRPr="00285E50" w:rsidRDefault="00285E50" w:rsidP="00285E50">
      <w:pPr>
        <w:bidi/>
        <w:jc w:val="both"/>
        <w:rPr>
          <w:rFonts w:cs="David" w:hint="cs"/>
          <w:rtl/>
        </w:rPr>
      </w:pPr>
    </w:p>
    <w:p w14:paraId="7937ADF0" w14:textId="77777777" w:rsidR="00285E50" w:rsidRPr="00285E50" w:rsidRDefault="00285E50" w:rsidP="00285E50">
      <w:pPr>
        <w:bidi/>
        <w:jc w:val="both"/>
        <w:rPr>
          <w:rFonts w:cs="David" w:hint="cs"/>
          <w:u w:val="single"/>
          <w:rtl/>
        </w:rPr>
      </w:pPr>
      <w:r w:rsidRPr="00285E50">
        <w:rPr>
          <w:rFonts w:cs="David" w:hint="cs"/>
          <w:u w:val="single"/>
          <w:rtl/>
        </w:rPr>
        <w:t>מיכל גיל-עד:</w:t>
      </w:r>
    </w:p>
    <w:p w14:paraId="6818D568" w14:textId="77777777" w:rsidR="00285E50" w:rsidRPr="00285E50" w:rsidRDefault="00285E50" w:rsidP="00285E50">
      <w:pPr>
        <w:bidi/>
        <w:jc w:val="both"/>
        <w:rPr>
          <w:rFonts w:cs="David" w:hint="cs"/>
          <w:u w:val="single"/>
          <w:rtl/>
        </w:rPr>
      </w:pPr>
    </w:p>
    <w:p w14:paraId="1BBFF57D" w14:textId="77777777" w:rsidR="00285E50" w:rsidRPr="00285E50" w:rsidRDefault="00285E50" w:rsidP="00285E50">
      <w:pPr>
        <w:bidi/>
        <w:jc w:val="both"/>
        <w:rPr>
          <w:rFonts w:cs="David" w:hint="cs"/>
          <w:rtl/>
        </w:rPr>
      </w:pPr>
      <w:r w:rsidRPr="00285E50">
        <w:rPr>
          <w:rFonts w:cs="David" w:hint="cs"/>
          <w:rtl/>
        </w:rPr>
        <w:tab/>
        <w:t xml:space="preserve">שלום ותודה רבה לכם שאפשרתם את זה באמת. אני מייצגת את מיכל גיל-עד, כולל זכויות היוצרים של הרעיונות ושורה של קשרים שיש סביב הרעיון שהצטברו ונאספו אחרי עבודה רבה שהתבררה. זה גם נכון לגבי הגופים האחרים שהייתי אתם בקשר ונמצאים פה. </w:t>
      </w:r>
    </w:p>
    <w:p w14:paraId="2E3975CF" w14:textId="77777777" w:rsidR="00285E50" w:rsidRPr="00285E50" w:rsidRDefault="00285E50" w:rsidP="00285E50">
      <w:pPr>
        <w:bidi/>
        <w:jc w:val="both"/>
        <w:rPr>
          <w:rFonts w:cs="David" w:hint="cs"/>
          <w:rtl/>
        </w:rPr>
      </w:pPr>
    </w:p>
    <w:p w14:paraId="6D693EEB" w14:textId="77777777" w:rsidR="00285E50" w:rsidRPr="00285E50" w:rsidRDefault="00285E50" w:rsidP="00285E50">
      <w:pPr>
        <w:bidi/>
        <w:jc w:val="both"/>
        <w:rPr>
          <w:rFonts w:cs="David" w:hint="cs"/>
          <w:rtl/>
        </w:rPr>
      </w:pPr>
      <w:r w:rsidRPr="00285E50">
        <w:rPr>
          <w:rFonts w:cs="David" w:hint="cs"/>
          <w:rtl/>
        </w:rPr>
        <w:tab/>
        <w:t xml:space="preserve">למעשה אני מפתחת וחוקרת איזשהו מודל, שלשמחתי מקבל הדים מאד חיוביים מחוץ מבית ומתוך בית וזאת אחריות ואינטגריטי להציג אותו גם על שולחנכם. לצערי, לא הצלחתי עד היום להציג אותו בפניך, היושב ראש, או בפני גורם אחר מהבית הזה בצורה שאפשר יהיה לבדוק אותו בצורה עניינית וזה גם לא יקרה כרגע כי יש לנו רק מספר דקות. </w:t>
      </w:r>
    </w:p>
    <w:p w14:paraId="799FAA77" w14:textId="77777777" w:rsidR="00285E50" w:rsidRPr="00285E50" w:rsidRDefault="00285E50" w:rsidP="00285E50">
      <w:pPr>
        <w:bidi/>
        <w:jc w:val="both"/>
        <w:rPr>
          <w:rFonts w:cs="David" w:hint="cs"/>
          <w:rtl/>
        </w:rPr>
      </w:pPr>
    </w:p>
    <w:p w14:paraId="7D5B830D"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3ABF7240" w14:textId="77777777" w:rsidR="00285E50" w:rsidRPr="00285E50" w:rsidRDefault="00285E50" w:rsidP="00285E50">
      <w:pPr>
        <w:bidi/>
        <w:jc w:val="both"/>
        <w:rPr>
          <w:rFonts w:cs="David" w:hint="cs"/>
          <w:rtl/>
        </w:rPr>
      </w:pPr>
    </w:p>
    <w:p w14:paraId="5D8EC3B6" w14:textId="77777777" w:rsidR="00285E50" w:rsidRPr="00285E50" w:rsidRDefault="00285E50" w:rsidP="00285E50">
      <w:pPr>
        <w:bidi/>
        <w:jc w:val="both"/>
        <w:rPr>
          <w:rFonts w:cs="David" w:hint="cs"/>
          <w:rtl/>
        </w:rPr>
      </w:pPr>
      <w:r w:rsidRPr="00285E50">
        <w:rPr>
          <w:rFonts w:cs="David" w:hint="cs"/>
          <w:rtl/>
        </w:rPr>
        <w:tab/>
        <w:t xml:space="preserve">אז בואי תציגי את העניין. </w:t>
      </w:r>
    </w:p>
    <w:p w14:paraId="48F6FB60" w14:textId="77777777" w:rsidR="00285E50" w:rsidRPr="00285E50" w:rsidRDefault="00285E50" w:rsidP="00285E50">
      <w:pPr>
        <w:bidi/>
        <w:jc w:val="both"/>
        <w:rPr>
          <w:rFonts w:cs="David" w:hint="cs"/>
          <w:rtl/>
        </w:rPr>
      </w:pPr>
    </w:p>
    <w:p w14:paraId="46167F0C" w14:textId="77777777" w:rsidR="00285E50" w:rsidRPr="00285E50" w:rsidRDefault="00285E50" w:rsidP="00285E50">
      <w:pPr>
        <w:bidi/>
        <w:jc w:val="both"/>
        <w:rPr>
          <w:rFonts w:cs="David" w:hint="cs"/>
          <w:u w:val="single"/>
          <w:rtl/>
        </w:rPr>
      </w:pPr>
      <w:r w:rsidRPr="00285E50">
        <w:rPr>
          <w:rFonts w:cs="David" w:hint="cs"/>
          <w:u w:val="single"/>
          <w:rtl/>
        </w:rPr>
        <w:t>מיכל גיל-עד:</w:t>
      </w:r>
    </w:p>
    <w:p w14:paraId="6814BBC9" w14:textId="77777777" w:rsidR="00285E50" w:rsidRPr="00285E50" w:rsidRDefault="00285E50" w:rsidP="00285E50">
      <w:pPr>
        <w:bidi/>
        <w:jc w:val="both"/>
        <w:rPr>
          <w:rFonts w:cs="David" w:hint="cs"/>
          <w:rtl/>
        </w:rPr>
      </w:pPr>
    </w:p>
    <w:p w14:paraId="7E74F258" w14:textId="77777777" w:rsidR="00285E50" w:rsidRPr="00285E50" w:rsidRDefault="00285E50" w:rsidP="00285E50">
      <w:pPr>
        <w:bidi/>
        <w:jc w:val="both"/>
        <w:rPr>
          <w:rFonts w:cs="David" w:hint="cs"/>
          <w:rtl/>
        </w:rPr>
      </w:pPr>
      <w:r w:rsidRPr="00285E50">
        <w:rPr>
          <w:rFonts w:cs="David" w:hint="cs"/>
          <w:rtl/>
        </w:rPr>
        <w:tab/>
        <w:t xml:space="preserve">אני אתן את רקע הדברים ואם יימצא, נוכל לקבוע ולבחון את זה. באתי להגיד את הדברים במעט הזמן שיתאפשר, תודות לאתי ובהתראה קצרה מאד שהתקבלה, האנשים הנפלאים ברמה של מומחים שאני עובדת אתם לא נמצאים בחג בארץ ובסביבה ולכן הם לא הופיעו לייצג את זה. </w:t>
      </w:r>
    </w:p>
    <w:p w14:paraId="6782227C" w14:textId="77777777" w:rsidR="00285E50" w:rsidRPr="00285E50" w:rsidRDefault="00285E50" w:rsidP="00285E50">
      <w:pPr>
        <w:bidi/>
        <w:jc w:val="both"/>
        <w:rPr>
          <w:rFonts w:cs="David" w:hint="cs"/>
          <w:rtl/>
        </w:rPr>
      </w:pPr>
    </w:p>
    <w:p w14:paraId="0671ED74"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5BAF3F06" w14:textId="77777777" w:rsidR="00285E50" w:rsidRPr="00285E50" w:rsidRDefault="00285E50" w:rsidP="00285E50">
      <w:pPr>
        <w:bidi/>
        <w:jc w:val="both"/>
        <w:rPr>
          <w:rFonts w:cs="David" w:hint="cs"/>
          <w:rtl/>
        </w:rPr>
      </w:pPr>
    </w:p>
    <w:p w14:paraId="6D11B8BF" w14:textId="77777777" w:rsidR="00285E50" w:rsidRPr="00285E50" w:rsidRDefault="00285E50" w:rsidP="00285E50">
      <w:pPr>
        <w:bidi/>
        <w:jc w:val="both"/>
        <w:rPr>
          <w:rFonts w:cs="David" w:hint="cs"/>
          <w:rtl/>
        </w:rPr>
      </w:pPr>
      <w:r w:rsidRPr="00285E50">
        <w:rPr>
          <w:rFonts w:cs="David" w:hint="cs"/>
          <w:rtl/>
        </w:rPr>
        <w:tab/>
        <w:t xml:space="preserve">לעניין, באמת לעניין. </w:t>
      </w:r>
    </w:p>
    <w:p w14:paraId="5BE962FB" w14:textId="77777777" w:rsidR="00285E50" w:rsidRPr="00285E50" w:rsidRDefault="00285E50" w:rsidP="00285E50">
      <w:pPr>
        <w:bidi/>
        <w:jc w:val="both"/>
        <w:rPr>
          <w:rFonts w:cs="David" w:hint="cs"/>
          <w:rtl/>
        </w:rPr>
      </w:pPr>
    </w:p>
    <w:p w14:paraId="23873118" w14:textId="77777777" w:rsidR="00285E50" w:rsidRPr="00285E50" w:rsidRDefault="00285E50" w:rsidP="00285E50">
      <w:pPr>
        <w:bidi/>
        <w:jc w:val="both"/>
        <w:rPr>
          <w:rFonts w:cs="David" w:hint="cs"/>
          <w:u w:val="single"/>
          <w:rtl/>
        </w:rPr>
      </w:pPr>
      <w:r w:rsidRPr="00285E50">
        <w:rPr>
          <w:rFonts w:cs="David" w:hint="cs"/>
          <w:u w:val="single"/>
          <w:rtl/>
        </w:rPr>
        <w:t>מיכל גיל-עד:</w:t>
      </w:r>
    </w:p>
    <w:p w14:paraId="14732D81" w14:textId="77777777" w:rsidR="00285E50" w:rsidRPr="00285E50" w:rsidRDefault="00285E50" w:rsidP="00285E50">
      <w:pPr>
        <w:bidi/>
        <w:jc w:val="both"/>
        <w:rPr>
          <w:rFonts w:cs="David" w:hint="cs"/>
          <w:rtl/>
        </w:rPr>
      </w:pPr>
    </w:p>
    <w:p w14:paraId="21A561CA" w14:textId="77777777" w:rsidR="00285E50" w:rsidRPr="00285E50" w:rsidRDefault="00285E50" w:rsidP="00285E50">
      <w:pPr>
        <w:bidi/>
        <w:jc w:val="both"/>
        <w:rPr>
          <w:rFonts w:cs="David" w:hint="cs"/>
          <w:rtl/>
        </w:rPr>
      </w:pPr>
      <w:r w:rsidRPr="00285E50">
        <w:rPr>
          <w:rFonts w:cs="David" w:hint="cs"/>
          <w:rtl/>
        </w:rPr>
        <w:tab/>
        <w:t xml:space="preserve">אם היו מבטלים את הנציבות בתזמון אחר, ועד כמה שזכור לכולנו זה היה ב-2006, בדיוק אחרי מלחמת לבנון השנייה, לא בטוח שהייתי מעורבת בזה בכלל ומניחה הרבה מאד דברים בצד בשלוש-ארבע השנים האחרונות ומתעסקת בהצעות לחשוב מה יכולה להיות נציבות הדורות הבאים החדשה, שהיא אלטרנטיבית לזו </w:t>
      </w:r>
      <w:proofErr w:type="spellStart"/>
      <w:r w:rsidRPr="00285E50">
        <w:rPr>
          <w:rFonts w:cs="David" w:hint="cs"/>
          <w:rtl/>
        </w:rPr>
        <w:t>שהיתה</w:t>
      </w:r>
      <w:proofErr w:type="spellEnd"/>
      <w:r w:rsidRPr="00285E50">
        <w:rPr>
          <w:rFonts w:cs="David" w:hint="cs"/>
          <w:rtl/>
        </w:rPr>
        <w:t xml:space="preserve"> קודם או חילופית. אני מניחה שהרעיון של מודל מסוג של שולחן עגול מאד משוכלל, שנשען על אינטראקטיביות הוא דבר שאין עדיין בדמוקרטיה האינטראקטיבית שיש היום. המטרה היא להציג לך רעיון של שמונה נציבים, והדבר הזה מתקשר לדבריך בדיון הקודם להגיד שיש פתרון. </w:t>
      </w:r>
    </w:p>
    <w:p w14:paraId="60A55780" w14:textId="77777777" w:rsidR="00285E50" w:rsidRPr="00285E50" w:rsidRDefault="00285E50" w:rsidP="00285E50">
      <w:pPr>
        <w:bidi/>
        <w:jc w:val="both"/>
        <w:rPr>
          <w:rFonts w:cs="David" w:hint="cs"/>
          <w:rtl/>
        </w:rPr>
      </w:pPr>
    </w:p>
    <w:p w14:paraId="421AB087"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14F2FB85" w14:textId="77777777" w:rsidR="00285E50" w:rsidRPr="00285E50" w:rsidRDefault="00285E50" w:rsidP="00285E50">
      <w:pPr>
        <w:bidi/>
        <w:jc w:val="both"/>
        <w:rPr>
          <w:rFonts w:cs="David" w:hint="cs"/>
          <w:rtl/>
        </w:rPr>
      </w:pPr>
    </w:p>
    <w:p w14:paraId="48A7D3F0" w14:textId="77777777" w:rsidR="00285E50" w:rsidRPr="00285E50" w:rsidRDefault="00285E50" w:rsidP="00285E50">
      <w:pPr>
        <w:bidi/>
        <w:jc w:val="both"/>
        <w:rPr>
          <w:rFonts w:cs="David" w:hint="cs"/>
          <w:rtl/>
        </w:rPr>
      </w:pPr>
      <w:r w:rsidRPr="00285E50">
        <w:rPr>
          <w:rFonts w:cs="David" w:hint="cs"/>
          <w:rtl/>
        </w:rPr>
        <w:tab/>
        <w:t>אני רוצה לבטל אחד, את רוצה שיהיו לי שמונה?</w:t>
      </w:r>
    </w:p>
    <w:p w14:paraId="697A87FC" w14:textId="77777777" w:rsidR="00285E50" w:rsidRPr="00285E50" w:rsidRDefault="00285E50" w:rsidP="00285E50">
      <w:pPr>
        <w:bidi/>
        <w:jc w:val="both"/>
        <w:rPr>
          <w:rFonts w:cs="David" w:hint="cs"/>
          <w:rtl/>
        </w:rPr>
      </w:pPr>
    </w:p>
    <w:p w14:paraId="1CBFBAAC" w14:textId="77777777" w:rsidR="00285E50" w:rsidRPr="00285E50" w:rsidRDefault="00285E50" w:rsidP="00285E50">
      <w:pPr>
        <w:bidi/>
        <w:jc w:val="both"/>
        <w:rPr>
          <w:rFonts w:cs="David" w:hint="cs"/>
          <w:u w:val="single"/>
          <w:rtl/>
        </w:rPr>
      </w:pPr>
      <w:r w:rsidRPr="00285E50">
        <w:rPr>
          <w:rFonts w:cs="David" w:hint="cs"/>
          <w:u w:val="single"/>
          <w:rtl/>
        </w:rPr>
        <w:t>מיכל גיל-עד:</w:t>
      </w:r>
    </w:p>
    <w:p w14:paraId="02691016" w14:textId="77777777" w:rsidR="00285E50" w:rsidRPr="00285E50" w:rsidRDefault="00285E50" w:rsidP="00285E50">
      <w:pPr>
        <w:bidi/>
        <w:jc w:val="both"/>
        <w:rPr>
          <w:rFonts w:cs="David" w:hint="cs"/>
          <w:rtl/>
        </w:rPr>
      </w:pPr>
    </w:p>
    <w:p w14:paraId="139AC6EE" w14:textId="77777777" w:rsidR="00285E50" w:rsidRPr="00285E50" w:rsidRDefault="00285E50" w:rsidP="00285E50">
      <w:pPr>
        <w:bidi/>
        <w:jc w:val="both"/>
        <w:rPr>
          <w:rFonts w:cs="David" w:hint="cs"/>
          <w:rtl/>
        </w:rPr>
      </w:pPr>
      <w:r w:rsidRPr="00285E50">
        <w:rPr>
          <w:rFonts w:cs="David" w:hint="cs"/>
          <w:rtl/>
        </w:rPr>
        <w:tab/>
        <w:t xml:space="preserve">לא, במבנה של נציבות לאפשר לשמונה. </w:t>
      </w:r>
    </w:p>
    <w:p w14:paraId="33CE4F03" w14:textId="77777777" w:rsidR="00285E50" w:rsidRPr="00285E50" w:rsidRDefault="00285E50" w:rsidP="00285E50">
      <w:pPr>
        <w:bidi/>
        <w:jc w:val="both"/>
        <w:rPr>
          <w:rFonts w:cs="David" w:hint="cs"/>
          <w:rtl/>
        </w:rPr>
      </w:pPr>
    </w:p>
    <w:p w14:paraId="0CB9F99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5A7CA20" w14:textId="77777777" w:rsidR="00285E50" w:rsidRPr="00285E50" w:rsidRDefault="00285E50" w:rsidP="00285E50">
      <w:pPr>
        <w:bidi/>
        <w:jc w:val="both"/>
        <w:rPr>
          <w:rFonts w:cs="David" w:hint="cs"/>
          <w:rtl/>
        </w:rPr>
      </w:pPr>
    </w:p>
    <w:p w14:paraId="21020C09" w14:textId="77777777" w:rsidR="00285E50" w:rsidRPr="00285E50" w:rsidRDefault="00285E50" w:rsidP="00285E50">
      <w:pPr>
        <w:bidi/>
        <w:jc w:val="both"/>
        <w:rPr>
          <w:rFonts w:cs="David" w:hint="cs"/>
          <w:rtl/>
        </w:rPr>
      </w:pPr>
      <w:r w:rsidRPr="00285E50">
        <w:rPr>
          <w:rFonts w:cs="David" w:hint="cs"/>
          <w:rtl/>
        </w:rPr>
        <w:tab/>
        <w:t xml:space="preserve">חבר הכנסת הורוביץ, אתה רואה? הפערים בינינו לא גדולים. בינינו יש פער של נציב אחד ועכשיו מסתבר שהפער יכול להיות הרבה יותר גדול. </w:t>
      </w:r>
    </w:p>
    <w:p w14:paraId="66948A03" w14:textId="77777777" w:rsidR="00285E50" w:rsidRPr="00285E50" w:rsidRDefault="00285E50" w:rsidP="00285E50">
      <w:pPr>
        <w:bidi/>
        <w:jc w:val="both"/>
        <w:rPr>
          <w:rFonts w:cs="David" w:hint="cs"/>
          <w:rtl/>
        </w:rPr>
      </w:pPr>
    </w:p>
    <w:p w14:paraId="6B7F7FA3" w14:textId="77777777" w:rsidR="00285E50" w:rsidRPr="00285E50" w:rsidRDefault="00285E50" w:rsidP="00285E50">
      <w:pPr>
        <w:bidi/>
        <w:jc w:val="both"/>
        <w:rPr>
          <w:rFonts w:cs="David" w:hint="cs"/>
          <w:u w:val="single"/>
          <w:rtl/>
        </w:rPr>
      </w:pPr>
      <w:r w:rsidRPr="00285E50">
        <w:rPr>
          <w:rFonts w:cs="David" w:hint="cs"/>
          <w:u w:val="single"/>
          <w:rtl/>
        </w:rPr>
        <w:t>מיכל גיל-עד:</w:t>
      </w:r>
    </w:p>
    <w:p w14:paraId="1550754C" w14:textId="77777777" w:rsidR="00285E50" w:rsidRPr="00285E50" w:rsidRDefault="00285E50" w:rsidP="00285E50">
      <w:pPr>
        <w:bidi/>
        <w:jc w:val="both"/>
        <w:rPr>
          <w:rFonts w:cs="David" w:hint="cs"/>
          <w:rtl/>
        </w:rPr>
      </w:pPr>
    </w:p>
    <w:p w14:paraId="4AB0996F" w14:textId="77777777" w:rsidR="00285E50" w:rsidRPr="00285E50" w:rsidRDefault="00285E50" w:rsidP="00285E50">
      <w:pPr>
        <w:bidi/>
        <w:jc w:val="both"/>
        <w:rPr>
          <w:rFonts w:cs="David" w:hint="cs"/>
          <w:rtl/>
        </w:rPr>
      </w:pPr>
      <w:r w:rsidRPr="00285E50">
        <w:rPr>
          <w:rFonts w:cs="David" w:hint="cs"/>
          <w:rtl/>
        </w:rPr>
        <w:tab/>
        <w:t xml:space="preserve">הרעיון הוא שמונה מומחים, לא נציג של מפלגה </w:t>
      </w:r>
      <w:proofErr w:type="spellStart"/>
      <w:r w:rsidRPr="00285E50">
        <w:rPr>
          <w:rFonts w:cs="David" w:hint="cs"/>
          <w:rtl/>
        </w:rPr>
        <w:t>וכו</w:t>
      </w:r>
      <w:proofErr w:type="spellEnd"/>
      <w:r w:rsidRPr="00285E50">
        <w:rPr>
          <w:rFonts w:cs="David" w:hint="cs"/>
          <w:rtl/>
        </w:rPr>
        <w:t xml:space="preserve">'. </w:t>
      </w:r>
    </w:p>
    <w:p w14:paraId="73FB1355" w14:textId="77777777" w:rsidR="00285E50" w:rsidRPr="00285E50" w:rsidRDefault="00285E50" w:rsidP="00285E50">
      <w:pPr>
        <w:bidi/>
        <w:jc w:val="both"/>
        <w:rPr>
          <w:rFonts w:cs="David" w:hint="cs"/>
          <w:rtl/>
        </w:rPr>
      </w:pPr>
    </w:p>
    <w:p w14:paraId="0221A62F"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FF107C1" w14:textId="77777777" w:rsidR="00285E50" w:rsidRPr="00285E50" w:rsidRDefault="00285E50" w:rsidP="00285E50">
      <w:pPr>
        <w:bidi/>
        <w:jc w:val="both"/>
        <w:rPr>
          <w:rFonts w:cs="David" w:hint="cs"/>
          <w:rtl/>
        </w:rPr>
      </w:pPr>
    </w:p>
    <w:p w14:paraId="3CC3572D" w14:textId="77777777" w:rsidR="00285E50" w:rsidRPr="00285E50" w:rsidRDefault="00285E50" w:rsidP="00285E50">
      <w:pPr>
        <w:bidi/>
        <w:jc w:val="both"/>
        <w:rPr>
          <w:rFonts w:cs="David" w:hint="cs"/>
          <w:rtl/>
        </w:rPr>
      </w:pPr>
      <w:r w:rsidRPr="00285E50">
        <w:rPr>
          <w:rFonts w:cs="David" w:hint="cs"/>
          <w:rtl/>
        </w:rPr>
        <w:tab/>
        <w:t>את מציעה את זה ליד בית המשפט העליון או רק פה?</w:t>
      </w:r>
    </w:p>
    <w:p w14:paraId="2CF41E95" w14:textId="77777777" w:rsidR="00285E50" w:rsidRPr="00285E50" w:rsidRDefault="00285E50" w:rsidP="00285E50">
      <w:pPr>
        <w:bidi/>
        <w:jc w:val="both"/>
        <w:rPr>
          <w:rFonts w:cs="David" w:hint="cs"/>
          <w:rtl/>
        </w:rPr>
      </w:pPr>
    </w:p>
    <w:p w14:paraId="2C460DAD" w14:textId="77777777" w:rsidR="00285E50" w:rsidRPr="00285E50" w:rsidRDefault="00285E50" w:rsidP="00285E50">
      <w:pPr>
        <w:bidi/>
        <w:jc w:val="both"/>
        <w:rPr>
          <w:rFonts w:cs="David" w:hint="cs"/>
          <w:u w:val="single"/>
          <w:rtl/>
        </w:rPr>
      </w:pPr>
      <w:r w:rsidRPr="00285E50">
        <w:rPr>
          <w:rFonts w:cs="David" w:hint="cs"/>
          <w:u w:val="single"/>
          <w:rtl/>
        </w:rPr>
        <w:t>מיכל גיל-עד:</w:t>
      </w:r>
    </w:p>
    <w:p w14:paraId="16876DA2" w14:textId="77777777" w:rsidR="00285E50" w:rsidRPr="00285E50" w:rsidRDefault="00285E50" w:rsidP="00285E50">
      <w:pPr>
        <w:bidi/>
        <w:jc w:val="both"/>
        <w:rPr>
          <w:rFonts w:cs="David" w:hint="cs"/>
          <w:rtl/>
        </w:rPr>
      </w:pPr>
    </w:p>
    <w:p w14:paraId="648593C6" w14:textId="77777777" w:rsidR="00285E50" w:rsidRPr="00285E50" w:rsidRDefault="00285E50" w:rsidP="00285E50">
      <w:pPr>
        <w:bidi/>
        <w:jc w:val="both"/>
        <w:rPr>
          <w:rFonts w:cs="David" w:hint="cs"/>
          <w:rtl/>
        </w:rPr>
      </w:pPr>
      <w:r w:rsidRPr="00285E50">
        <w:rPr>
          <w:rFonts w:cs="David" w:hint="cs"/>
          <w:rtl/>
        </w:rPr>
        <w:tab/>
        <w:t xml:space="preserve">גם להם, זה רעיון טוב מאד. </w:t>
      </w:r>
    </w:p>
    <w:p w14:paraId="73830E69" w14:textId="77777777" w:rsidR="00285E50" w:rsidRPr="00285E50" w:rsidRDefault="00285E50" w:rsidP="00285E50">
      <w:pPr>
        <w:bidi/>
        <w:jc w:val="both"/>
        <w:rPr>
          <w:rFonts w:cs="David" w:hint="cs"/>
          <w:rtl/>
        </w:rPr>
      </w:pPr>
    </w:p>
    <w:p w14:paraId="05CCB92D"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19E89D89" w14:textId="77777777" w:rsidR="00285E50" w:rsidRPr="00285E50" w:rsidRDefault="00285E50" w:rsidP="00285E50">
      <w:pPr>
        <w:bidi/>
        <w:jc w:val="both"/>
        <w:rPr>
          <w:rFonts w:cs="David" w:hint="cs"/>
          <w:rtl/>
        </w:rPr>
      </w:pPr>
    </w:p>
    <w:p w14:paraId="0BF04E5D" w14:textId="77777777" w:rsidR="00285E50" w:rsidRPr="00285E50" w:rsidRDefault="00285E50" w:rsidP="00285E50">
      <w:pPr>
        <w:bidi/>
        <w:jc w:val="both"/>
        <w:rPr>
          <w:rFonts w:cs="David" w:hint="cs"/>
          <w:rtl/>
        </w:rPr>
      </w:pPr>
      <w:r w:rsidRPr="00285E50">
        <w:rPr>
          <w:rFonts w:cs="David" w:hint="cs"/>
          <w:rtl/>
        </w:rPr>
        <w:tab/>
        <w:t>את מציעה שנתחיל כאן או נתחיל שם?</w:t>
      </w:r>
    </w:p>
    <w:p w14:paraId="1CFB051A" w14:textId="77777777" w:rsidR="00285E50" w:rsidRPr="00285E50" w:rsidRDefault="00285E50" w:rsidP="00285E50">
      <w:pPr>
        <w:bidi/>
        <w:jc w:val="both"/>
        <w:rPr>
          <w:rFonts w:cs="David" w:hint="cs"/>
          <w:rtl/>
        </w:rPr>
      </w:pPr>
    </w:p>
    <w:p w14:paraId="64FF7C94" w14:textId="77777777" w:rsidR="00285E50" w:rsidRPr="00285E50" w:rsidRDefault="00285E50" w:rsidP="00285E50">
      <w:pPr>
        <w:bidi/>
        <w:jc w:val="both"/>
        <w:rPr>
          <w:rFonts w:cs="David" w:hint="cs"/>
          <w:u w:val="single"/>
          <w:rtl/>
        </w:rPr>
      </w:pPr>
      <w:r w:rsidRPr="00285E50">
        <w:rPr>
          <w:rFonts w:cs="David" w:hint="cs"/>
          <w:u w:val="single"/>
          <w:rtl/>
        </w:rPr>
        <w:t>מיכל גיל-עד:</w:t>
      </w:r>
    </w:p>
    <w:p w14:paraId="385B1434" w14:textId="77777777" w:rsidR="00285E50" w:rsidRPr="00285E50" w:rsidRDefault="00285E50" w:rsidP="00285E50">
      <w:pPr>
        <w:bidi/>
        <w:jc w:val="both"/>
        <w:rPr>
          <w:rFonts w:cs="David" w:hint="cs"/>
          <w:rtl/>
        </w:rPr>
      </w:pPr>
    </w:p>
    <w:p w14:paraId="1922F1F3" w14:textId="77777777" w:rsidR="00285E50" w:rsidRPr="00285E50" w:rsidRDefault="00285E50" w:rsidP="00285E50">
      <w:pPr>
        <w:bidi/>
        <w:jc w:val="both"/>
        <w:rPr>
          <w:rFonts w:cs="David" w:hint="cs"/>
          <w:rtl/>
        </w:rPr>
      </w:pPr>
      <w:r w:rsidRPr="00285E50">
        <w:rPr>
          <w:rFonts w:cs="David" w:hint="cs"/>
          <w:rtl/>
        </w:rPr>
        <w:tab/>
        <w:t xml:space="preserve">אני חושבת שבזכותכם הדברים יכולים לפרוץ בצורה הכי פורצת דרך ונפלאה. בזכותכם, כי אתם בעצם הגוף הכי רשמי שמייצג את ההחלטות ואת המדינה גם כלפי העולם. אני אנסה לצמצם, אני רואה שהסבלנות.... בארץ מאד קשה להגיע להקשבה והרבה יותר היה קל להגיע לפני שנה לכנס גדול באו"ם ולעבוד אתם על התכנית ואולי לפרסם אותה לקראת 2015, כי הרבה מאד מהפרויקט מבוסס על איזושהי ועידת און-ליין. אני אתייחס לדבריך, אהרון אריאל, שהרעיון של מועצת חכמים או מועצת חושבים כזאת או אחרת כגוף מייעץ, ברגע שהוא מתקיים בצורה שהיא און-ליין, מה שנקרא אינטרנט, </w:t>
      </w:r>
      <w:proofErr w:type="spellStart"/>
      <w:r w:rsidRPr="00285E50">
        <w:rPr>
          <w:rFonts w:cs="David" w:hint="cs"/>
          <w:rtl/>
        </w:rPr>
        <w:t>סלולריים</w:t>
      </w:r>
      <w:proofErr w:type="spellEnd"/>
      <w:r w:rsidRPr="00285E50">
        <w:rPr>
          <w:rFonts w:cs="David" w:hint="cs"/>
          <w:rtl/>
        </w:rPr>
        <w:t xml:space="preserve">, </w:t>
      </w:r>
      <w:proofErr w:type="spellStart"/>
      <w:r w:rsidRPr="00285E50">
        <w:rPr>
          <w:rFonts w:cs="David" w:hint="cs"/>
          <w:rtl/>
        </w:rPr>
        <w:t>פייסבוק</w:t>
      </w:r>
      <w:proofErr w:type="spellEnd"/>
      <w:r w:rsidRPr="00285E50">
        <w:rPr>
          <w:rFonts w:cs="David" w:hint="cs"/>
          <w:rtl/>
        </w:rPr>
        <w:t xml:space="preserve"> וכל הדברים שיש לנו, אלה כלים של מהפיכת מידע שאפשר לצקת בתוכם הרבה מאד חינוך, התוויה וחזון ושקיפות מלאה, לעורר את הדורות הנוכחיים ולחשוב על דברים של הדורות הבאים. </w:t>
      </w:r>
    </w:p>
    <w:p w14:paraId="6CA8AFB2" w14:textId="77777777" w:rsidR="00285E50" w:rsidRPr="00285E50" w:rsidRDefault="00285E50" w:rsidP="00285E50">
      <w:pPr>
        <w:bidi/>
        <w:jc w:val="both"/>
        <w:rPr>
          <w:rFonts w:cs="David" w:hint="cs"/>
          <w:rtl/>
        </w:rPr>
      </w:pPr>
    </w:p>
    <w:p w14:paraId="1E693741" w14:textId="77777777" w:rsidR="00285E50" w:rsidRPr="00285E50" w:rsidRDefault="00285E50" w:rsidP="00285E50">
      <w:pPr>
        <w:bidi/>
        <w:ind w:firstLine="567"/>
        <w:jc w:val="both"/>
        <w:rPr>
          <w:rFonts w:cs="David" w:hint="cs"/>
          <w:rtl/>
        </w:rPr>
      </w:pPr>
      <w:r w:rsidRPr="00285E50">
        <w:rPr>
          <w:rFonts w:cs="David" w:hint="cs"/>
          <w:rtl/>
        </w:rPr>
        <w:t xml:space="preserve">בוודאי מדובר בדברים מאד </w:t>
      </w:r>
      <w:proofErr w:type="spellStart"/>
      <w:r w:rsidRPr="00285E50">
        <w:rPr>
          <w:rFonts w:cs="David" w:hint="cs"/>
          <w:rtl/>
        </w:rPr>
        <w:t>מאד</w:t>
      </w:r>
      <w:proofErr w:type="spellEnd"/>
      <w:r w:rsidRPr="00285E50">
        <w:rPr>
          <w:rFonts w:cs="David" w:hint="cs"/>
          <w:rtl/>
        </w:rPr>
        <w:t xml:space="preserve"> ערכיים, כמו מה זה שלום ואיך לעשות ואיזה נושאים עצומים, שלא חסרים לנו פה בארץ, מעוררים מחלוקות קשות שכמעט לא ניתן לשאת אותן. אני מאמינה שעל ידי איזשהו גוף שבנוי בצורה מאד מתמטית  - השתמשתי באיזשהו מודל מתמטי </w:t>
      </w:r>
      <w:r w:rsidRPr="00285E50">
        <w:rPr>
          <w:rFonts w:cs="David"/>
          <w:rtl/>
        </w:rPr>
        <w:t>–</w:t>
      </w:r>
      <w:r w:rsidRPr="00285E50">
        <w:rPr>
          <w:rFonts w:cs="David" w:hint="cs"/>
          <w:rtl/>
        </w:rPr>
        <w:t xml:space="preserve"> אפשר יהיה להגיע לפתרונות, בפרט שיש קיצוניות וקוטביות. אלה הדברים על רגל אחת. אני נמצאת בקשר בנושא עם בית הנשיא ועוד לפני שהעליתם את הביטול, במאי, היינו שם והזמנתי גם את שלמה. אני אציג בפני יועץ ראש הממשלה שאני בקשר אתו וגם בפני הנשיא כי אנחנו בעיצומה של הצגת הרעיונות, רעיונות מבריקים כגון שתי נציבויות לשני עמים </w:t>
      </w:r>
      <w:r w:rsidRPr="00285E50">
        <w:rPr>
          <w:rFonts w:cs="David"/>
          <w:rtl/>
        </w:rPr>
        <w:t>–</w:t>
      </w:r>
      <w:r w:rsidRPr="00285E50">
        <w:rPr>
          <w:rFonts w:cs="David" w:hint="cs"/>
          <w:rtl/>
        </w:rPr>
        <w:t xml:space="preserve"> פרויקט דו שנתי כפרויקט מקדים לרעיון של שתי מדינות לשני עמים ודברים מסוג זה. </w:t>
      </w:r>
    </w:p>
    <w:p w14:paraId="45796831" w14:textId="77777777" w:rsidR="00285E50" w:rsidRPr="00285E50" w:rsidRDefault="00285E50" w:rsidP="00285E50">
      <w:pPr>
        <w:bidi/>
        <w:ind w:firstLine="567"/>
        <w:jc w:val="both"/>
        <w:rPr>
          <w:rFonts w:cs="David" w:hint="cs"/>
          <w:rtl/>
        </w:rPr>
      </w:pPr>
    </w:p>
    <w:p w14:paraId="5D9F06C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38D2E39E" w14:textId="77777777" w:rsidR="00285E50" w:rsidRPr="00285E50" w:rsidRDefault="00285E50" w:rsidP="00285E50">
      <w:pPr>
        <w:bidi/>
        <w:ind w:firstLine="567"/>
        <w:jc w:val="both"/>
        <w:rPr>
          <w:rFonts w:cs="David" w:hint="cs"/>
          <w:rtl/>
        </w:rPr>
      </w:pPr>
    </w:p>
    <w:p w14:paraId="0D730582" w14:textId="77777777" w:rsidR="00285E50" w:rsidRPr="00285E50" w:rsidRDefault="00285E50" w:rsidP="00285E50">
      <w:pPr>
        <w:bidi/>
        <w:ind w:firstLine="567"/>
        <w:jc w:val="both"/>
        <w:rPr>
          <w:rFonts w:cs="David" w:hint="cs"/>
          <w:rtl/>
        </w:rPr>
      </w:pPr>
      <w:r w:rsidRPr="00285E50">
        <w:rPr>
          <w:rFonts w:cs="David" w:hint="cs"/>
          <w:rtl/>
        </w:rPr>
        <w:t xml:space="preserve">חבר הכנסת הורוביץ, יש פה פתרון שיבטל את הכנסת בשנייה אחת. </w:t>
      </w:r>
    </w:p>
    <w:p w14:paraId="10A70F4A" w14:textId="77777777" w:rsidR="00285E50" w:rsidRPr="00285E50" w:rsidRDefault="00285E50" w:rsidP="00285E50">
      <w:pPr>
        <w:bidi/>
        <w:ind w:firstLine="567"/>
        <w:jc w:val="both"/>
        <w:rPr>
          <w:rFonts w:cs="David" w:hint="cs"/>
          <w:rtl/>
        </w:rPr>
      </w:pPr>
    </w:p>
    <w:p w14:paraId="74025329"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183D3E76" w14:textId="77777777" w:rsidR="00285E50" w:rsidRPr="00285E50" w:rsidRDefault="00285E50" w:rsidP="00285E50">
      <w:pPr>
        <w:bidi/>
        <w:ind w:firstLine="567"/>
        <w:jc w:val="both"/>
        <w:rPr>
          <w:rFonts w:cs="David" w:hint="cs"/>
          <w:rtl/>
        </w:rPr>
      </w:pPr>
    </w:p>
    <w:p w14:paraId="0092045F" w14:textId="77777777" w:rsidR="00285E50" w:rsidRPr="00285E50" w:rsidRDefault="00285E50" w:rsidP="00285E50">
      <w:pPr>
        <w:bidi/>
        <w:ind w:firstLine="567"/>
        <w:jc w:val="both"/>
        <w:rPr>
          <w:rFonts w:cs="David" w:hint="cs"/>
          <w:rtl/>
        </w:rPr>
      </w:pPr>
      <w:proofErr w:type="spellStart"/>
      <w:r w:rsidRPr="00285E50">
        <w:rPr>
          <w:rFonts w:cs="David" w:hint="cs"/>
          <w:rtl/>
        </w:rPr>
        <w:t>בפייסבוק</w:t>
      </w:r>
      <w:proofErr w:type="spellEnd"/>
      <w:r w:rsidRPr="00285E50">
        <w:rPr>
          <w:rFonts w:cs="David" w:hint="cs"/>
          <w:rtl/>
        </w:rPr>
        <w:t xml:space="preserve">. </w:t>
      </w:r>
    </w:p>
    <w:p w14:paraId="7CBE5945" w14:textId="77777777" w:rsidR="00285E50" w:rsidRPr="00285E50" w:rsidRDefault="00285E50" w:rsidP="00285E50">
      <w:pPr>
        <w:bidi/>
        <w:ind w:firstLine="567"/>
        <w:jc w:val="both"/>
        <w:rPr>
          <w:rFonts w:cs="David" w:hint="cs"/>
          <w:rtl/>
        </w:rPr>
      </w:pPr>
    </w:p>
    <w:p w14:paraId="2D73A514" w14:textId="77777777" w:rsidR="00285E50" w:rsidRPr="00285E50" w:rsidRDefault="00285E50" w:rsidP="00285E50">
      <w:pPr>
        <w:bidi/>
        <w:jc w:val="both"/>
        <w:rPr>
          <w:rFonts w:cs="David" w:hint="cs"/>
          <w:u w:val="single"/>
          <w:rtl/>
        </w:rPr>
      </w:pPr>
      <w:r w:rsidRPr="00285E50">
        <w:rPr>
          <w:rFonts w:cs="David" w:hint="cs"/>
          <w:u w:val="single"/>
          <w:rtl/>
        </w:rPr>
        <w:t>מיכל גיל-עד:</w:t>
      </w:r>
    </w:p>
    <w:p w14:paraId="4890BCC4" w14:textId="77777777" w:rsidR="00285E50" w:rsidRPr="00285E50" w:rsidRDefault="00285E50" w:rsidP="00285E50">
      <w:pPr>
        <w:bidi/>
        <w:ind w:firstLine="567"/>
        <w:jc w:val="both"/>
        <w:rPr>
          <w:rFonts w:cs="David" w:hint="cs"/>
          <w:rtl/>
        </w:rPr>
      </w:pPr>
    </w:p>
    <w:p w14:paraId="73A6967F" w14:textId="77777777" w:rsidR="00285E50" w:rsidRPr="00285E50" w:rsidRDefault="00285E50" w:rsidP="00285E50">
      <w:pPr>
        <w:bidi/>
        <w:ind w:firstLine="567"/>
        <w:jc w:val="both"/>
        <w:rPr>
          <w:rFonts w:cs="David" w:hint="cs"/>
          <w:rtl/>
        </w:rPr>
      </w:pPr>
      <w:r w:rsidRPr="00285E50">
        <w:rPr>
          <w:rFonts w:cs="David" w:hint="cs"/>
          <w:rtl/>
        </w:rPr>
        <w:t xml:space="preserve">להיפך, להיפך. </w:t>
      </w:r>
    </w:p>
    <w:p w14:paraId="58E88A89" w14:textId="77777777" w:rsidR="00285E50" w:rsidRPr="00285E50" w:rsidRDefault="00285E50" w:rsidP="00285E50">
      <w:pPr>
        <w:bidi/>
        <w:ind w:firstLine="567"/>
        <w:jc w:val="both"/>
        <w:rPr>
          <w:rFonts w:cs="David" w:hint="cs"/>
          <w:rtl/>
        </w:rPr>
      </w:pPr>
    </w:p>
    <w:p w14:paraId="6C17821C"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CE74BEE" w14:textId="77777777" w:rsidR="00285E50" w:rsidRPr="00285E50" w:rsidRDefault="00285E50" w:rsidP="00285E50">
      <w:pPr>
        <w:bidi/>
        <w:ind w:firstLine="567"/>
        <w:jc w:val="both"/>
        <w:rPr>
          <w:rFonts w:cs="David" w:hint="cs"/>
          <w:rtl/>
        </w:rPr>
      </w:pPr>
    </w:p>
    <w:p w14:paraId="3058C8B2" w14:textId="77777777" w:rsidR="00285E50" w:rsidRPr="00285E50" w:rsidRDefault="00285E50" w:rsidP="00285E50">
      <w:pPr>
        <w:bidi/>
        <w:ind w:firstLine="567"/>
        <w:jc w:val="both"/>
        <w:rPr>
          <w:rFonts w:cs="David" w:hint="cs"/>
          <w:rtl/>
        </w:rPr>
      </w:pPr>
      <w:r w:rsidRPr="00285E50">
        <w:rPr>
          <w:rFonts w:cs="David" w:hint="cs"/>
          <w:rtl/>
        </w:rPr>
        <w:t>זה גם יעשה שלום.</w:t>
      </w:r>
    </w:p>
    <w:p w14:paraId="59182955" w14:textId="77777777" w:rsidR="00285E50" w:rsidRPr="00285E50" w:rsidRDefault="00285E50" w:rsidP="00285E50">
      <w:pPr>
        <w:bidi/>
        <w:ind w:firstLine="567"/>
        <w:jc w:val="both"/>
        <w:rPr>
          <w:rFonts w:cs="David" w:hint="cs"/>
          <w:rtl/>
        </w:rPr>
      </w:pPr>
    </w:p>
    <w:p w14:paraId="0EF68576" w14:textId="77777777" w:rsidR="00285E50" w:rsidRPr="00285E50" w:rsidRDefault="00285E50" w:rsidP="00285E50">
      <w:pPr>
        <w:bidi/>
        <w:jc w:val="both"/>
        <w:rPr>
          <w:rFonts w:cs="David" w:hint="cs"/>
          <w:u w:val="single"/>
          <w:rtl/>
        </w:rPr>
      </w:pPr>
      <w:r w:rsidRPr="00285E50">
        <w:rPr>
          <w:rFonts w:cs="David" w:hint="cs"/>
          <w:u w:val="single"/>
          <w:rtl/>
        </w:rPr>
        <w:t>מיכל גיל-עד:</w:t>
      </w:r>
    </w:p>
    <w:p w14:paraId="226AC2B5" w14:textId="77777777" w:rsidR="00285E50" w:rsidRPr="00285E50" w:rsidRDefault="00285E50" w:rsidP="00285E50">
      <w:pPr>
        <w:bidi/>
        <w:ind w:firstLine="567"/>
        <w:jc w:val="both"/>
        <w:rPr>
          <w:rFonts w:cs="David" w:hint="cs"/>
          <w:rtl/>
        </w:rPr>
      </w:pPr>
    </w:p>
    <w:p w14:paraId="74BC4E20" w14:textId="77777777" w:rsidR="00285E50" w:rsidRPr="00285E50" w:rsidRDefault="00285E50" w:rsidP="00285E50">
      <w:pPr>
        <w:bidi/>
        <w:ind w:firstLine="567"/>
        <w:jc w:val="both"/>
        <w:rPr>
          <w:rFonts w:cs="David" w:hint="cs"/>
          <w:rtl/>
        </w:rPr>
      </w:pPr>
      <w:r w:rsidRPr="00285E50">
        <w:rPr>
          <w:rFonts w:cs="David" w:hint="cs"/>
          <w:rtl/>
        </w:rPr>
        <w:t xml:space="preserve">להיפך. הוא רק יתעסק בנושא של דעת הקהל בצורה שמערבת אותו, שהוא יוביל את רעיון האחריות החברתית והציבורית בצורה מעורבת. למעשה, אני מצטרפת לדבריו של ירושלמי ואומרת שידידותיות לסביבה היא בהחלט גם בהקשר הקהילתי ובכל שאר המישורים, גם הערכיים. שרון שפי מבית הנשיא קיבלה את התפקיד של קשרי קהילה והייתי מגדירה את זה כאיזושהי מערכת של יחסי ציבור עם דגש על רעיון של מערכת. לא ראית את הדגם וכנראה הוא די מצוין. אם תרצו, נשמח להראות לכם אותו. בהקשר הזה אני אסכם ואומר שהיום זה כבר לקראת קריאה שנייה ושלישית ואולי נס חנוכה שיכול לבוא מהשיחה שלנו הוא באיזשהו שיקול דעת </w:t>
      </w:r>
      <w:r w:rsidRPr="00285E50">
        <w:rPr>
          <w:rFonts w:cs="David"/>
          <w:rtl/>
        </w:rPr>
        <w:t>–</w:t>
      </w:r>
      <w:r w:rsidRPr="00285E50">
        <w:rPr>
          <w:rFonts w:cs="David" w:hint="cs"/>
          <w:rtl/>
        </w:rPr>
        <w:t xml:space="preserve"> אני מאד מחזקת את דבריו של שלמה </w:t>
      </w:r>
      <w:r w:rsidRPr="00285E50">
        <w:rPr>
          <w:rFonts w:cs="David"/>
          <w:rtl/>
        </w:rPr>
        <w:t>–</w:t>
      </w:r>
      <w:r w:rsidRPr="00285E50">
        <w:rPr>
          <w:rFonts w:cs="David" w:hint="cs"/>
          <w:rtl/>
        </w:rPr>
        <w:t xml:space="preserve"> שלא בבת אחת לבטל את זה אלא לבדוק אם אפשר להשאיר את זה לעוד שנה-שנתיים לפי שהוא כבר מונח ארבע שנים באיזושהי הקפאה, ובעזרת ה-מ.מ.מ. ועוד הרבה מומחים רבים מחוץ ומבית לתכנן מועצת חכמים כזאת, שתהיה כפיילוט, כאיזשהו דגם לשנה-שנתיים </w:t>
      </w:r>
      <w:proofErr w:type="spellStart"/>
      <w:r w:rsidRPr="00285E50">
        <w:rPr>
          <w:rFonts w:cs="David" w:hint="cs"/>
          <w:rtl/>
        </w:rPr>
        <w:t>נסיון</w:t>
      </w:r>
      <w:proofErr w:type="spellEnd"/>
      <w:r w:rsidRPr="00285E50">
        <w:rPr>
          <w:rFonts w:cs="David" w:hint="cs"/>
          <w:rtl/>
        </w:rPr>
        <w:t xml:space="preserve"> בהגדרה של </w:t>
      </w:r>
      <w:proofErr w:type="spellStart"/>
      <w:r w:rsidRPr="00285E50">
        <w:rPr>
          <w:rFonts w:cs="David" w:hint="cs"/>
          <w:rtl/>
        </w:rPr>
        <w:t>נסיון</w:t>
      </w:r>
      <w:proofErr w:type="spellEnd"/>
      <w:r w:rsidRPr="00285E50">
        <w:rPr>
          <w:rFonts w:cs="David" w:hint="cs"/>
          <w:rtl/>
        </w:rPr>
        <w:t xml:space="preserve">. </w:t>
      </w:r>
    </w:p>
    <w:p w14:paraId="770E208D" w14:textId="77777777" w:rsidR="00285E50" w:rsidRPr="00285E50" w:rsidRDefault="00285E50" w:rsidP="00285E50">
      <w:pPr>
        <w:bidi/>
        <w:ind w:firstLine="567"/>
        <w:jc w:val="both"/>
        <w:rPr>
          <w:rFonts w:cs="David" w:hint="cs"/>
          <w:rtl/>
        </w:rPr>
      </w:pPr>
    </w:p>
    <w:p w14:paraId="7403B608"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D6B5800" w14:textId="77777777" w:rsidR="00285E50" w:rsidRPr="00285E50" w:rsidRDefault="00285E50" w:rsidP="00285E50">
      <w:pPr>
        <w:bidi/>
        <w:ind w:firstLine="567"/>
        <w:jc w:val="both"/>
        <w:rPr>
          <w:rFonts w:cs="David" w:hint="cs"/>
          <w:rtl/>
        </w:rPr>
      </w:pPr>
    </w:p>
    <w:p w14:paraId="2A1BE506" w14:textId="77777777" w:rsidR="00285E50" w:rsidRPr="00285E50" w:rsidRDefault="00285E50" w:rsidP="00285E50">
      <w:pPr>
        <w:bidi/>
        <w:ind w:firstLine="567"/>
        <w:jc w:val="both"/>
        <w:rPr>
          <w:rFonts w:cs="David" w:hint="cs"/>
          <w:rtl/>
        </w:rPr>
      </w:pPr>
      <w:r w:rsidRPr="00285E50">
        <w:rPr>
          <w:rFonts w:cs="David" w:hint="cs"/>
          <w:rtl/>
        </w:rPr>
        <w:t xml:space="preserve">תודה. חבר הכנסת הורוביץ. </w:t>
      </w:r>
    </w:p>
    <w:p w14:paraId="0B2DD5AC" w14:textId="77777777" w:rsidR="00285E50" w:rsidRPr="00285E50" w:rsidRDefault="00285E50" w:rsidP="00285E50">
      <w:pPr>
        <w:bidi/>
        <w:ind w:firstLine="567"/>
        <w:jc w:val="both"/>
        <w:rPr>
          <w:rFonts w:cs="David" w:hint="cs"/>
          <w:rtl/>
        </w:rPr>
      </w:pPr>
    </w:p>
    <w:p w14:paraId="786AEDB0"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392D80B5" w14:textId="77777777" w:rsidR="00285E50" w:rsidRPr="00285E50" w:rsidRDefault="00285E50" w:rsidP="00285E50">
      <w:pPr>
        <w:bidi/>
        <w:ind w:firstLine="567"/>
        <w:jc w:val="both"/>
        <w:rPr>
          <w:rFonts w:cs="David" w:hint="cs"/>
          <w:rtl/>
        </w:rPr>
      </w:pPr>
    </w:p>
    <w:p w14:paraId="21AF7EB1" w14:textId="77777777" w:rsidR="00285E50" w:rsidRPr="00285E50" w:rsidRDefault="00285E50" w:rsidP="00285E50">
      <w:pPr>
        <w:bidi/>
        <w:ind w:firstLine="567"/>
        <w:jc w:val="both"/>
        <w:rPr>
          <w:rFonts w:cs="David" w:hint="cs"/>
          <w:rtl/>
        </w:rPr>
      </w:pPr>
      <w:r w:rsidRPr="00285E50">
        <w:rPr>
          <w:rFonts w:cs="David" w:hint="cs"/>
          <w:rtl/>
        </w:rPr>
        <w:t xml:space="preserve">תודה. אני רוצה לשים לרגע את רוח הפולמוס בצד. אנחנו אמנם מחנות פוליטיים שונים, אבל אני חושב שבכל זאת יש לנו יכולת בוועדה הזאת ובכנסת הזאת כן לחשוב על איזשהו מוצא מן העניין. כמו שאתה רואה, העמדה שמתנגדת לביטול הגוף הזה חוצה מחנות, היא דבר שמקובל על הרבה ארגונים. זה לא איזשהו דבר שמגיע רק מצד פוליטי מסוים על פי אינטרס פוליטי אלא זה באמת דבר שנוגע לחברה הישראלית, למדינה הישראלית ואירועי הימים האחרונים רק מוכיחים את זה. </w:t>
      </w:r>
    </w:p>
    <w:p w14:paraId="649C0518" w14:textId="77777777" w:rsidR="00285E50" w:rsidRPr="00285E50" w:rsidRDefault="00285E50" w:rsidP="00285E50">
      <w:pPr>
        <w:bidi/>
        <w:ind w:firstLine="567"/>
        <w:jc w:val="both"/>
        <w:rPr>
          <w:rFonts w:cs="David" w:hint="cs"/>
          <w:rtl/>
        </w:rPr>
      </w:pPr>
    </w:p>
    <w:p w14:paraId="507C5DC8" w14:textId="77777777" w:rsidR="00285E50" w:rsidRPr="00285E50" w:rsidRDefault="00285E50" w:rsidP="00285E50">
      <w:pPr>
        <w:bidi/>
        <w:ind w:firstLine="567"/>
        <w:jc w:val="both"/>
        <w:rPr>
          <w:rFonts w:cs="David" w:hint="cs"/>
          <w:rtl/>
        </w:rPr>
      </w:pPr>
      <w:r w:rsidRPr="00285E50">
        <w:rPr>
          <w:rFonts w:cs="David" w:hint="cs"/>
          <w:rtl/>
        </w:rPr>
        <w:t xml:space="preserve">אני רוצה להציע כאן איזשהו דבר, שגם עלה במליאה במהלך הדיונים וגם היושב ראש ריבלין התכוון אליו, וזה להוסיף איזושהי אמירה או הוראה. אני גם מאד מחזיק מה-מ.מ.מ. וגם מאד נעזר בו. אני יודע שגם אתה. זה באמת צוות מעולה, מאד מקצועי ונותן לנו כלי מצוין. אני רואה שגם אתה עושה את זה. לקראת דיונים רבים אנחנו מצטיידים בחוות הדעת של ה-מ.מ.מ. וזה בסיס מצוין. </w:t>
      </w:r>
    </w:p>
    <w:p w14:paraId="4E26A95B" w14:textId="77777777" w:rsidR="00285E50" w:rsidRPr="00285E50" w:rsidRDefault="00285E50" w:rsidP="00285E50">
      <w:pPr>
        <w:bidi/>
        <w:ind w:firstLine="567"/>
        <w:jc w:val="both"/>
        <w:rPr>
          <w:rFonts w:cs="David" w:hint="cs"/>
          <w:rtl/>
        </w:rPr>
      </w:pPr>
    </w:p>
    <w:p w14:paraId="3C3BF0E2" w14:textId="77777777" w:rsidR="00285E50" w:rsidRPr="00285E50" w:rsidRDefault="00285E50" w:rsidP="00285E50">
      <w:pPr>
        <w:bidi/>
        <w:ind w:firstLine="567"/>
        <w:jc w:val="both"/>
        <w:rPr>
          <w:rFonts w:cs="David" w:hint="cs"/>
          <w:rtl/>
        </w:rPr>
      </w:pPr>
      <w:r w:rsidRPr="00285E50">
        <w:rPr>
          <w:rFonts w:cs="David" w:hint="cs"/>
          <w:rtl/>
        </w:rPr>
        <w:t xml:space="preserve">היושב ראש אמר שהוא בהחלט חושב שצריכה להיות אמירה מסוימת או סוג של הנחיה ל-מ.מ.מ. כדי שהוא יכול לחשוב על השלכות לטווח ארוך, שהרי זאת מטרת הסיפור שלנו כאן </w:t>
      </w:r>
      <w:r w:rsidRPr="00285E50">
        <w:rPr>
          <w:rFonts w:cs="David"/>
          <w:rtl/>
        </w:rPr>
        <w:t>–</w:t>
      </w:r>
      <w:r w:rsidRPr="00285E50">
        <w:rPr>
          <w:rFonts w:cs="David" w:hint="cs"/>
          <w:rtl/>
        </w:rPr>
        <w:t xml:space="preserve"> השלכות החקיקה לטווח ארוך, החקיקה המוצעת. ולכן, אני רוצה להציע לך, אדוני היושב ראש, וגם לחברים, איזה סוג של הסתייגות שאולי אנחנו יכולים לקבל בהסכמה ואני בהחלט פתוח. שוב, אני באמת שם לרגע את הפולמוס בצד ואני מנסה להיות ענייני. זה איזשהו ניסוח בסגנון הזה ואני מוכן לקבל כל שינוי או תיקון. ייאמר שבנוסף לביטול של נציבות הדורות הבאים, של הפרק כולו, כמדומני שזה פרק ח', ייווסף גם המשפט הבא: שמרכז המחקר והמידע של הכנסת יזום ויציג במסמכיו את ההשלכות ארוכות הטווח של החקיקה המוצעת ושל סוגיות נוספות המונחות על שולחן הכנסת.</w:t>
      </w:r>
    </w:p>
    <w:p w14:paraId="6294EC5C" w14:textId="77777777" w:rsidR="00285E50" w:rsidRPr="00285E50" w:rsidRDefault="00285E50" w:rsidP="00285E50">
      <w:pPr>
        <w:bidi/>
        <w:ind w:firstLine="567"/>
        <w:jc w:val="both"/>
        <w:rPr>
          <w:rFonts w:cs="David" w:hint="cs"/>
          <w:rtl/>
        </w:rPr>
      </w:pPr>
    </w:p>
    <w:p w14:paraId="063C7299" w14:textId="77777777" w:rsidR="00285E50" w:rsidRPr="00285E50" w:rsidRDefault="00285E50" w:rsidP="00285E50">
      <w:pPr>
        <w:bidi/>
        <w:ind w:firstLine="567"/>
        <w:jc w:val="both"/>
        <w:rPr>
          <w:rFonts w:cs="David" w:hint="cs"/>
          <w:rtl/>
        </w:rPr>
      </w:pPr>
      <w:r w:rsidRPr="00285E50">
        <w:rPr>
          <w:rFonts w:cs="David" w:hint="cs"/>
          <w:rtl/>
        </w:rPr>
        <w:t xml:space="preserve">אני הולך לפי הרוח של היושב ראש והדברים שהוא אמר. אני מציע משפט בסגנון הזה, בסוג של הסתייגות </w:t>
      </w:r>
      <w:r w:rsidRPr="00285E50">
        <w:rPr>
          <w:rFonts w:cs="David"/>
          <w:rtl/>
        </w:rPr>
        <w:t>–</w:t>
      </w:r>
      <w:r w:rsidRPr="00285E50">
        <w:rPr>
          <w:rFonts w:cs="David" w:hint="cs"/>
          <w:rtl/>
        </w:rPr>
        <w:t xml:space="preserve"> מרכז המחקר והמידע של הכנסת, ה-מ.מ.מ., יזום ויציג במסמכיו את ההשלכות ארוכות הטווח של החקיקה המוצעות ושל סוגיות נוספות המונחות על שולחן הכנסת. הכוונה היא לתת ל-מ.מ.מ. את האפשרות להביט קדימה. זאת אומרת, לא רק לצייד את חברי הכנסת במסמכים או במספרים על פי בקשתם, אלא שבמסגרת ה-מ.מ.מ. יהיה מומחה. לא כתבתי את זה כאן כי לא רציתי להכניס בעיות בעניין, אבל שיהיו מומחים. אנחנו מדברים כאן על קיימות או על פיתוח בר קיימא ושתהיה למומחה אפשרות, במסמכים שהוא מציג, גם להוסיף התייחסות של השלכות לטווח ארוך. אולי תוכל להתייחס לזה. זאת הסתייגות שאנחנו יכולים כאן לקבל, ה-מ.מ.מ. קיים, הוא מקובל עלינו ואני לא חושב שיש במשפט שאמרתי כאן איזושהי... אני מבין מה שאמרת מבחינת </w:t>
      </w:r>
      <w:proofErr w:type="spellStart"/>
      <w:r w:rsidRPr="00285E50">
        <w:rPr>
          <w:rFonts w:cs="David" w:hint="cs"/>
          <w:rtl/>
        </w:rPr>
        <w:t>האידאולוגיה</w:t>
      </w:r>
      <w:proofErr w:type="spellEnd"/>
      <w:r w:rsidRPr="00285E50">
        <w:rPr>
          <w:rFonts w:cs="David" w:hint="cs"/>
          <w:rtl/>
        </w:rPr>
        <w:t>, אבל אני לא חושב שזה בעייתי. מה דעתכם?</w:t>
      </w:r>
    </w:p>
    <w:p w14:paraId="5804FDA5" w14:textId="77777777" w:rsidR="00285E50" w:rsidRPr="00285E50" w:rsidRDefault="00285E50" w:rsidP="00285E50">
      <w:pPr>
        <w:bidi/>
        <w:ind w:firstLine="567"/>
        <w:jc w:val="both"/>
        <w:rPr>
          <w:rFonts w:cs="David" w:hint="cs"/>
          <w:rtl/>
        </w:rPr>
      </w:pPr>
    </w:p>
    <w:p w14:paraId="52838745"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1AE9443A" w14:textId="77777777" w:rsidR="00285E50" w:rsidRPr="00285E50" w:rsidRDefault="00285E50" w:rsidP="00285E50">
      <w:pPr>
        <w:bidi/>
        <w:ind w:firstLine="567"/>
        <w:jc w:val="both"/>
        <w:rPr>
          <w:rFonts w:cs="David" w:hint="cs"/>
          <w:rtl/>
        </w:rPr>
      </w:pPr>
    </w:p>
    <w:p w14:paraId="01EB169A" w14:textId="77777777" w:rsidR="00285E50" w:rsidRPr="00285E50" w:rsidRDefault="00285E50" w:rsidP="00285E50">
      <w:pPr>
        <w:bidi/>
        <w:ind w:firstLine="567"/>
        <w:jc w:val="both"/>
        <w:rPr>
          <w:rFonts w:cs="David" w:hint="cs"/>
          <w:rtl/>
        </w:rPr>
      </w:pPr>
      <w:r w:rsidRPr="00285E50">
        <w:rPr>
          <w:rFonts w:cs="David" w:hint="cs"/>
          <w:rtl/>
        </w:rPr>
        <w:t xml:space="preserve">תודה. חבר הכנסת זאב, בבקשה. חבר הכנסת הורוביץ, אני אתייחס, כמובן. </w:t>
      </w:r>
    </w:p>
    <w:p w14:paraId="32CEC7E5" w14:textId="77777777" w:rsidR="00285E50" w:rsidRPr="00285E50" w:rsidRDefault="00285E50" w:rsidP="00285E50">
      <w:pPr>
        <w:bidi/>
        <w:ind w:firstLine="567"/>
        <w:jc w:val="both"/>
        <w:rPr>
          <w:rFonts w:cs="David" w:hint="cs"/>
          <w:rtl/>
        </w:rPr>
      </w:pPr>
    </w:p>
    <w:p w14:paraId="41D76DA4"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00960812" w14:textId="77777777" w:rsidR="00285E50" w:rsidRPr="00285E50" w:rsidRDefault="00285E50" w:rsidP="00285E50">
      <w:pPr>
        <w:bidi/>
        <w:ind w:firstLine="567"/>
        <w:jc w:val="both"/>
        <w:rPr>
          <w:rFonts w:cs="David" w:hint="cs"/>
          <w:rtl/>
        </w:rPr>
      </w:pPr>
    </w:p>
    <w:p w14:paraId="16C045B3" w14:textId="77777777" w:rsidR="00285E50" w:rsidRPr="00285E50" w:rsidRDefault="00285E50" w:rsidP="00285E50">
      <w:pPr>
        <w:bidi/>
        <w:ind w:firstLine="567"/>
        <w:jc w:val="both"/>
        <w:rPr>
          <w:rFonts w:cs="David" w:hint="cs"/>
          <w:rtl/>
        </w:rPr>
      </w:pPr>
      <w:r w:rsidRPr="00285E50">
        <w:rPr>
          <w:rFonts w:cs="David" w:hint="cs"/>
          <w:rtl/>
        </w:rPr>
        <w:t xml:space="preserve">יש לי פה שלל הסתייגויות ואני יכול באופן </w:t>
      </w:r>
      <w:proofErr w:type="spellStart"/>
      <w:r w:rsidRPr="00285E50">
        <w:rPr>
          <w:rFonts w:cs="David" w:hint="cs"/>
          <w:rtl/>
        </w:rPr>
        <w:t>פורמלי</w:t>
      </w:r>
      <w:proofErr w:type="spellEnd"/>
      <w:r w:rsidRPr="00285E50">
        <w:rPr>
          <w:rFonts w:cs="David" w:hint="cs"/>
          <w:rtl/>
        </w:rPr>
        <w:t xml:space="preserve"> לפרט כל הסתייגות, נצביע ונסיר, אבל הלכתי ישר להסתייגות שלדעתי אנחנו כן יכולים לקבל והיא הולכת בהתאם למה שהיושב ראש אמר ואולי גם בהתאם למה שאתה אמרת, אדוני, ואפשר להסכים עליה כאן. היא מאד סבירה בעיניי. </w:t>
      </w:r>
    </w:p>
    <w:p w14:paraId="693EAF7B" w14:textId="77777777" w:rsidR="00285E50" w:rsidRPr="00285E50" w:rsidRDefault="00285E50" w:rsidP="00285E50">
      <w:pPr>
        <w:bidi/>
        <w:ind w:firstLine="567"/>
        <w:jc w:val="both"/>
        <w:rPr>
          <w:rFonts w:cs="David" w:hint="cs"/>
          <w:rtl/>
        </w:rPr>
      </w:pPr>
    </w:p>
    <w:p w14:paraId="24DEE3A8"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15D05749" w14:textId="77777777" w:rsidR="00285E50" w:rsidRPr="00285E50" w:rsidRDefault="00285E50" w:rsidP="00285E50">
      <w:pPr>
        <w:bidi/>
        <w:ind w:firstLine="567"/>
        <w:jc w:val="both"/>
        <w:rPr>
          <w:rFonts w:cs="David" w:hint="cs"/>
          <w:rtl/>
        </w:rPr>
      </w:pPr>
    </w:p>
    <w:p w14:paraId="74B14849" w14:textId="77777777" w:rsidR="00285E50" w:rsidRPr="00285E50" w:rsidRDefault="00285E50" w:rsidP="00285E50">
      <w:pPr>
        <w:bidi/>
        <w:ind w:firstLine="567"/>
        <w:jc w:val="both"/>
        <w:rPr>
          <w:rFonts w:cs="David" w:hint="cs"/>
          <w:rtl/>
        </w:rPr>
      </w:pPr>
      <w:r w:rsidRPr="00285E50">
        <w:rPr>
          <w:rFonts w:cs="David" w:hint="cs"/>
          <w:rtl/>
        </w:rPr>
        <w:t xml:space="preserve">אני אנסה לראות אם אנחנו יכולים להתכנס למשהו. חבר הכנסת זאב, בבקשה. </w:t>
      </w:r>
    </w:p>
    <w:p w14:paraId="502EFE46" w14:textId="77777777" w:rsidR="00285E50" w:rsidRPr="00285E50" w:rsidRDefault="00285E50" w:rsidP="00285E50">
      <w:pPr>
        <w:bidi/>
        <w:ind w:firstLine="567"/>
        <w:jc w:val="both"/>
        <w:rPr>
          <w:rFonts w:cs="David" w:hint="cs"/>
          <w:rtl/>
        </w:rPr>
      </w:pPr>
    </w:p>
    <w:p w14:paraId="35DD90AF" w14:textId="77777777" w:rsidR="00285E50" w:rsidRPr="00285E50" w:rsidRDefault="00285E50" w:rsidP="00285E50">
      <w:pPr>
        <w:bidi/>
        <w:jc w:val="both"/>
        <w:rPr>
          <w:rFonts w:cs="David" w:hint="cs"/>
          <w:rtl/>
        </w:rPr>
      </w:pPr>
      <w:r w:rsidRPr="00285E50">
        <w:rPr>
          <w:rFonts w:cs="David" w:hint="cs"/>
          <w:u w:val="single"/>
          <w:rtl/>
        </w:rPr>
        <w:t>נסים זאב:</w:t>
      </w:r>
    </w:p>
    <w:p w14:paraId="10044778" w14:textId="77777777" w:rsidR="00285E50" w:rsidRPr="00285E50" w:rsidRDefault="00285E50" w:rsidP="00285E50">
      <w:pPr>
        <w:bidi/>
        <w:jc w:val="both"/>
        <w:rPr>
          <w:rFonts w:cs="David" w:hint="cs"/>
          <w:rtl/>
        </w:rPr>
      </w:pPr>
    </w:p>
    <w:p w14:paraId="0F367B6C" w14:textId="77777777" w:rsidR="00285E50" w:rsidRPr="00285E50" w:rsidRDefault="00285E50" w:rsidP="00285E50">
      <w:pPr>
        <w:bidi/>
        <w:ind w:firstLine="567"/>
        <w:jc w:val="both"/>
        <w:rPr>
          <w:rFonts w:cs="David" w:hint="cs"/>
          <w:rtl/>
        </w:rPr>
      </w:pPr>
      <w:r w:rsidRPr="00285E50">
        <w:rPr>
          <w:rFonts w:cs="David" w:hint="cs"/>
          <w:rtl/>
        </w:rPr>
        <w:t xml:space="preserve">ב-2001 פנה אליי טומי לפיד ואמר שיש לו רעיון להקים את נציבות הדורות הבאים. הוא התחיל להסביר לי והאמת היא שלא הבנתי מה הוא רוצה. אני יכול לומר שבישיבות שהיו בוועדות התרשמתי מהשופט בדימוס שלמה שוהם, שהיה היועץ המשפטי בוועדת החוקה, חוק ומשפט. השתתפתי והכרתי את האישיות שלו. ההסתכלות שלו לטווח הארוך, בהחלט נעזרנו בו בכל ועדה. </w:t>
      </w:r>
    </w:p>
    <w:p w14:paraId="382993E2" w14:textId="77777777" w:rsidR="00285E50" w:rsidRPr="00285E50" w:rsidRDefault="00285E50" w:rsidP="00285E50">
      <w:pPr>
        <w:bidi/>
        <w:ind w:firstLine="567"/>
        <w:jc w:val="both"/>
        <w:rPr>
          <w:rFonts w:cs="David" w:hint="cs"/>
          <w:rtl/>
        </w:rPr>
      </w:pPr>
    </w:p>
    <w:p w14:paraId="2E1B210A" w14:textId="77777777" w:rsidR="00285E50" w:rsidRPr="00285E50" w:rsidRDefault="00285E50" w:rsidP="00285E50">
      <w:pPr>
        <w:bidi/>
        <w:ind w:firstLine="567"/>
        <w:jc w:val="both"/>
        <w:rPr>
          <w:rFonts w:cs="David" w:hint="cs"/>
          <w:rtl/>
        </w:rPr>
      </w:pPr>
      <w:r w:rsidRPr="00285E50">
        <w:rPr>
          <w:rFonts w:cs="David" w:hint="cs"/>
          <w:rtl/>
        </w:rPr>
        <w:t xml:space="preserve">אני חושב שהשופט בדימוס שלמה שוהם, גם בוועדת החוקה, חוק ומשפט, היה בבחינת האיש החוזה והרואה </w:t>
      </w:r>
      <w:r w:rsidRPr="00285E50">
        <w:rPr>
          <w:rFonts w:cs="David"/>
          <w:rtl/>
        </w:rPr>
        <w:t>–</w:t>
      </w:r>
      <w:r w:rsidRPr="00285E50">
        <w:rPr>
          <w:rFonts w:cs="David" w:hint="cs"/>
          <w:rtl/>
        </w:rPr>
        <w:t xml:space="preserve"> איזהו חכם הרואה את הנולד </w:t>
      </w:r>
      <w:r w:rsidRPr="00285E50">
        <w:rPr>
          <w:rFonts w:cs="David"/>
          <w:rtl/>
        </w:rPr>
        <w:t>–</w:t>
      </w:r>
      <w:r w:rsidRPr="00285E50">
        <w:rPr>
          <w:rFonts w:cs="David" w:hint="cs"/>
          <w:rtl/>
        </w:rPr>
        <w:t xml:space="preserve"> גם לדורות הבאים בכל נושא ונושא ולא משנה מה הנושא. תמיד הוא הסתכל על ההשלכות קדימה. </w:t>
      </w:r>
    </w:p>
    <w:p w14:paraId="61CF519A" w14:textId="77777777" w:rsidR="00285E50" w:rsidRPr="00285E50" w:rsidRDefault="00285E50" w:rsidP="00285E50">
      <w:pPr>
        <w:bidi/>
        <w:ind w:firstLine="567"/>
        <w:jc w:val="both"/>
        <w:rPr>
          <w:rFonts w:cs="David" w:hint="cs"/>
          <w:rtl/>
        </w:rPr>
      </w:pPr>
    </w:p>
    <w:p w14:paraId="697A5A08" w14:textId="77777777" w:rsidR="00285E50" w:rsidRPr="00285E50" w:rsidRDefault="00285E50" w:rsidP="00285E50">
      <w:pPr>
        <w:bidi/>
        <w:ind w:firstLine="567"/>
        <w:jc w:val="both"/>
        <w:rPr>
          <w:rFonts w:cs="David" w:hint="cs"/>
          <w:rtl/>
        </w:rPr>
      </w:pPr>
      <w:r w:rsidRPr="00285E50">
        <w:rPr>
          <w:rFonts w:cs="David" w:hint="cs"/>
          <w:rtl/>
        </w:rPr>
        <w:t xml:space="preserve">לא משנה איפה זה יהיה כמו שעכשיו רוצים להעביר את מערך הכיבוי למשטרת ישראל, אולי גם לוועדת הסמים. השאלה היא האם יש תקציב, האם יש תשובות ומענים או אין. איפה זה יהיה? זה לא משנה. מה זה ה-מ.מ.מ.? ה-מ.מ.מ.מ. </w:t>
      </w:r>
      <w:r w:rsidRPr="00285E50">
        <w:rPr>
          <w:rFonts w:cs="David"/>
          <w:rtl/>
        </w:rPr>
        <w:t>–</w:t>
      </w:r>
      <w:r w:rsidRPr="00285E50">
        <w:rPr>
          <w:rFonts w:cs="David" w:hint="cs"/>
          <w:rtl/>
        </w:rPr>
        <w:t xml:space="preserve"> נוסיף לו עוד מ"מ? שם מדברים עם ניירות ואין שם איזו אישיות שאתה יכול להתייעץ אתה ובאמת לקבל איזושהי חוות דעת. </w:t>
      </w:r>
    </w:p>
    <w:p w14:paraId="15DCE3FD" w14:textId="77777777" w:rsidR="00285E50" w:rsidRPr="00285E50" w:rsidRDefault="00285E50" w:rsidP="00285E50">
      <w:pPr>
        <w:bidi/>
        <w:ind w:firstLine="567"/>
        <w:jc w:val="both"/>
        <w:rPr>
          <w:rFonts w:cs="David" w:hint="cs"/>
          <w:rtl/>
        </w:rPr>
      </w:pPr>
    </w:p>
    <w:p w14:paraId="562316C8"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1B2DE780" w14:textId="77777777" w:rsidR="00285E50" w:rsidRPr="00285E50" w:rsidRDefault="00285E50" w:rsidP="00285E50">
      <w:pPr>
        <w:bidi/>
        <w:ind w:firstLine="567"/>
        <w:jc w:val="both"/>
        <w:rPr>
          <w:rFonts w:cs="David" w:hint="cs"/>
          <w:rtl/>
        </w:rPr>
      </w:pPr>
    </w:p>
    <w:p w14:paraId="4B16E21B" w14:textId="77777777" w:rsidR="00285E50" w:rsidRPr="00285E50" w:rsidRDefault="00285E50" w:rsidP="00285E50">
      <w:pPr>
        <w:bidi/>
        <w:ind w:firstLine="567"/>
        <w:jc w:val="both"/>
        <w:rPr>
          <w:rFonts w:cs="David" w:hint="cs"/>
          <w:rtl/>
        </w:rPr>
      </w:pPr>
      <w:r w:rsidRPr="00285E50">
        <w:rPr>
          <w:rFonts w:cs="David" w:hint="cs"/>
          <w:rtl/>
        </w:rPr>
        <w:t xml:space="preserve">למה? יש. בהחלט יש. נמצאת פה ד"ר אברמי. </w:t>
      </w:r>
    </w:p>
    <w:p w14:paraId="47ED0006" w14:textId="77777777" w:rsidR="00285E50" w:rsidRPr="00285E50" w:rsidRDefault="00285E50" w:rsidP="00285E50">
      <w:pPr>
        <w:bidi/>
        <w:ind w:firstLine="567"/>
        <w:jc w:val="both"/>
        <w:rPr>
          <w:rFonts w:cs="David" w:hint="cs"/>
          <w:rtl/>
        </w:rPr>
      </w:pPr>
    </w:p>
    <w:p w14:paraId="6A26B454" w14:textId="77777777" w:rsidR="00285E50" w:rsidRPr="00285E50" w:rsidRDefault="00285E50" w:rsidP="00285E50">
      <w:pPr>
        <w:bidi/>
        <w:jc w:val="both"/>
        <w:rPr>
          <w:rFonts w:cs="David" w:hint="cs"/>
          <w:u w:val="single"/>
          <w:rtl/>
        </w:rPr>
      </w:pPr>
      <w:r w:rsidRPr="00285E50">
        <w:rPr>
          <w:rFonts w:cs="David" w:hint="cs"/>
          <w:u w:val="single"/>
          <w:rtl/>
        </w:rPr>
        <w:t>שירלי אברהמי:</w:t>
      </w:r>
    </w:p>
    <w:p w14:paraId="69E0E5A9" w14:textId="77777777" w:rsidR="00285E50" w:rsidRPr="00285E50" w:rsidRDefault="00285E50" w:rsidP="00285E50">
      <w:pPr>
        <w:bidi/>
        <w:ind w:firstLine="567"/>
        <w:jc w:val="both"/>
        <w:rPr>
          <w:rFonts w:cs="David" w:hint="cs"/>
          <w:rtl/>
        </w:rPr>
      </w:pPr>
    </w:p>
    <w:p w14:paraId="73D77ADA" w14:textId="77777777" w:rsidR="00285E50" w:rsidRPr="00285E50" w:rsidRDefault="00285E50" w:rsidP="00285E50">
      <w:pPr>
        <w:bidi/>
        <w:ind w:firstLine="567"/>
        <w:jc w:val="both"/>
        <w:rPr>
          <w:rFonts w:cs="David" w:hint="cs"/>
          <w:rtl/>
        </w:rPr>
      </w:pPr>
      <w:r w:rsidRPr="00285E50">
        <w:rPr>
          <w:rFonts w:cs="David" w:hint="cs"/>
          <w:rtl/>
        </w:rPr>
        <w:t xml:space="preserve">אני מוחה על העלבון. </w:t>
      </w:r>
    </w:p>
    <w:p w14:paraId="2C910411" w14:textId="77777777" w:rsidR="00285E50" w:rsidRPr="00285E50" w:rsidRDefault="00285E50" w:rsidP="00285E50">
      <w:pPr>
        <w:bidi/>
        <w:ind w:firstLine="567"/>
        <w:jc w:val="both"/>
        <w:rPr>
          <w:rFonts w:cs="David" w:hint="cs"/>
          <w:rtl/>
        </w:rPr>
      </w:pPr>
    </w:p>
    <w:p w14:paraId="5255D837" w14:textId="77777777" w:rsidR="00285E50" w:rsidRPr="00285E50" w:rsidRDefault="00285E50" w:rsidP="00285E50">
      <w:pPr>
        <w:bidi/>
        <w:jc w:val="both"/>
        <w:rPr>
          <w:rFonts w:cs="David" w:hint="cs"/>
          <w:rtl/>
        </w:rPr>
      </w:pPr>
      <w:r w:rsidRPr="00285E50">
        <w:rPr>
          <w:rFonts w:cs="David" w:hint="cs"/>
          <w:u w:val="single"/>
          <w:rtl/>
        </w:rPr>
        <w:t>נסים זאב:</w:t>
      </w:r>
    </w:p>
    <w:p w14:paraId="4254A03B" w14:textId="77777777" w:rsidR="00285E50" w:rsidRPr="00285E50" w:rsidRDefault="00285E50" w:rsidP="00285E50">
      <w:pPr>
        <w:bidi/>
        <w:jc w:val="both"/>
        <w:rPr>
          <w:rFonts w:cs="David" w:hint="cs"/>
          <w:rtl/>
        </w:rPr>
      </w:pPr>
    </w:p>
    <w:p w14:paraId="4393C0A3" w14:textId="77777777" w:rsidR="00285E50" w:rsidRPr="00285E50" w:rsidRDefault="00285E50" w:rsidP="00285E50">
      <w:pPr>
        <w:bidi/>
        <w:ind w:firstLine="567"/>
        <w:jc w:val="both"/>
        <w:rPr>
          <w:rFonts w:cs="David" w:hint="cs"/>
          <w:rtl/>
        </w:rPr>
      </w:pPr>
      <w:r w:rsidRPr="00285E50">
        <w:rPr>
          <w:rFonts w:cs="David" w:hint="cs"/>
          <w:rtl/>
        </w:rPr>
        <w:t>אני חושב שבכל ועדה צריך להיות ה-מ.מ.מ.</w:t>
      </w:r>
      <w:r w:rsidRPr="00285E50">
        <w:rPr>
          <w:rFonts w:cs="David" w:hint="cs"/>
          <w:rtl/>
        </w:rPr>
        <w:tab/>
      </w:r>
    </w:p>
    <w:p w14:paraId="165218D1" w14:textId="77777777" w:rsidR="00285E50" w:rsidRPr="00285E50" w:rsidRDefault="00285E50" w:rsidP="00285E50">
      <w:pPr>
        <w:bidi/>
        <w:ind w:firstLine="567"/>
        <w:jc w:val="both"/>
        <w:rPr>
          <w:rFonts w:cs="David" w:hint="cs"/>
          <w:rtl/>
        </w:rPr>
      </w:pPr>
    </w:p>
    <w:p w14:paraId="668EB71B"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C1374F5" w14:textId="77777777" w:rsidR="00285E50" w:rsidRPr="00285E50" w:rsidRDefault="00285E50" w:rsidP="00285E50">
      <w:pPr>
        <w:bidi/>
        <w:ind w:firstLine="567"/>
        <w:jc w:val="both"/>
        <w:rPr>
          <w:rFonts w:cs="David" w:hint="cs"/>
          <w:rtl/>
        </w:rPr>
      </w:pPr>
    </w:p>
    <w:p w14:paraId="617A8EED" w14:textId="77777777" w:rsidR="00285E50" w:rsidRPr="00285E50" w:rsidRDefault="00285E50" w:rsidP="00285E50">
      <w:pPr>
        <w:bidi/>
        <w:ind w:firstLine="567"/>
        <w:jc w:val="both"/>
        <w:rPr>
          <w:rFonts w:cs="David" w:hint="cs"/>
          <w:rtl/>
        </w:rPr>
      </w:pPr>
      <w:r w:rsidRPr="00285E50">
        <w:rPr>
          <w:rFonts w:cs="David" w:hint="cs"/>
          <w:rtl/>
        </w:rPr>
        <w:t xml:space="preserve">לומר שאי אפשר להתייעץ אתם זה לגמרי לא נכון. </w:t>
      </w:r>
    </w:p>
    <w:p w14:paraId="35CA1595" w14:textId="77777777" w:rsidR="00285E50" w:rsidRPr="00285E50" w:rsidRDefault="00285E50" w:rsidP="00285E50">
      <w:pPr>
        <w:bidi/>
        <w:ind w:firstLine="567"/>
        <w:jc w:val="both"/>
        <w:rPr>
          <w:rFonts w:cs="David" w:hint="cs"/>
          <w:rtl/>
        </w:rPr>
      </w:pPr>
    </w:p>
    <w:p w14:paraId="24AAB5CB" w14:textId="77777777" w:rsidR="00285E50" w:rsidRPr="00285E50" w:rsidRDefault="00285E50" w:rsidP="00285E50">
      <w:pPr>
        <w:keepLines/>
        <w:bidi/>
        <w:jc w:val="both"/>
        <w:rPr>
          <w:rFonts w:cs="David" w:hint="cs"/>
          <w:rtl/>
        </w:rPr>
      </w:pPr>
      <w:r w:rsidRPr="00285E50">
        <w:rPr>
          <w:rFonts w:cs="David" w:hint="cs"/>
          <w:u w:val="single"/>
          <w:rtl/>
        </w:rPr>
        <w:t>נסים זאב:</w:t>
      </w:r>
    </w:p>
    <w:p w14:paraId="440CFD38" w14:textId="77777777" w:rsidR="00285E50" w:rsidRPr="00285E50" w:rsidRDefault="00285E50" w:rsidP="00285E50">
      <w:pPr>
        <w:keepLines/>
        <w:bidi/>
        <w:jc w:val="both"/>
        <w:rPr>
          <w:rFonts w:cs="David" w:hint="cs"/>
          <w:rtl/>
        </w:rPr>
      </w:pPr>
    </w:p>
    <w:p w14:paraId="415B2A54" w14:textId="77777777" w:rsidR="00285E50" w:rsidRPr="00285E50" w:rsidRDefault="00285E50" w:rsidP="00285E50">
      <w:pPr>
        <w:keepLines/>
        <w:bidi/>
        <w:ind w:firstLine="567"/>
        <w:jc w:val="both"/>
        <w:rPr>
          <w:rFonts w:cs="David" w:hint="cs"/>
          <w:rtl/>
        </w:rPr>
      </w:pPr>
      <w:r w:rsidRPr="00285E50">
        <w:rPr>
          <w:rFonts w:cs="David" w:hint="cs"/>
          <w:rtl/>
        </w:rPr>
        <w:t xml:space="preserve">אבל אין להם איזשהו משקל בוועדה לבוא ולומר: הוועדה מחליטה </w:t>
      </w:r>
      <w:r w:rsidRPr="00285E50">
        <w:rPr>
          <w:rFonts w:cs="David" w:hint="cs"/>
        </w:rPr>
        <w:t>X</w:t>
      </w:r>
      <w:r w:rsidRPr="00285E50">
        <w:rPr>
          <w:rFonts w:cs="David" w:hint="cs"/>
          <w:rtl/>
        </w:rPr>
        <w:t xml:space="preserve"> ואני חושבת שזה יהיה </w:t>
      </w:r>
      <w:r w:rsidRPr="00285E50">
        <w:rPr>
          <w:rFonts w:cs="David" w:hint="cs"/>
        </w:rPr>
        <w:t>Y</w:t>
      </w:r>
      <w:r w:rsidRPr="00285E50">
        <w:rPr>
          <w:rFonts w:cs="David" w:hint="cs"/>
          <w:rtl/>
        </w:rPr>
        <w:t>.</w:t>
      </w:r>
    </w:p>
    <w:p w14:paraId="6173C250" w14:textId="77777777" w:rsidR="00285E50" w:rsidRPr="00285E50" w:rsidRDefault="00285E50" w:rsidP="00285E50">
      <w:pPr>
        <w:bidi/>
        <w:ind w:firstLine="567"/>
        <w:jc w:val="both"/>
        <w:rPr>
          <w:rFonts w:cs="David" w:hint="cs"/>
          <w:rtl/>
        </w:rPr>
      </w:pPr>
    </w:p>
    <w:p w14:paraId="30F2632F"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DD3E008" w14:textId="77777777" w:rsidR="00285E50" w:rsidRPr="00285E50" w:rsidRDefault="00285E50" w:rsidP="00285E50">
      <w:pPr>
        <w:bidi/>
        <w:ind w:firstLine="567"/>
        <w:jc w:val="both"/>
        <w:rPr>
          <w:rFonts w:cs="David" w:hint="cs"/>
          <w:rtl/>
        </w:rPr>
      </w:pPr>
    </w:p>
    <w:p w14:paraId="24468A92" w14:textId="77777777" w:rsidR="00285E50" w:rsidRPr="00285E50" w:rsidRDefault="00285E50" w:rsidP="00285E50">
      <w:pPr>
        <w:bidi/>
        <w:ind w:firstLine="567"/>
        <w:jc w:val="both"/>
        <w:rPr>
          <w:rFonts w:cs="David" w:hint="cs"/>
          <w:rtl/>
        </w:rPr>
      </w:pPr>
      <w:r w:rsidRPr="00285E50">
        <w:rPr>
          <w:rFonts w:cs="David" w:hint="cs"/>
          <w:rtl/>
        </w:rPr>
        <w:t xml:space="preserve">לא, זה אסור שיהיה. זה אסור שיהיה. זה סוד כוחם וסיבת הצלחתם בדיוק משום שזה לא קיים, אחרת אנחנו יכולים למנות כאן את השופט חשין והוא יגיד לנו מה טוב ומה לא טוב. זה יפתור את כל הבעיה. גם אתה וגם אני נוכל ללכת להתעסק בדברים אחרים. נהיה מובטלים. </w:t>
      </w:r>
    </w:p>
    <w:p w14:paraId="413EB996" w14:textId="77777777" w:rsidR="00285E50" w:rsidRPr="00285E50" w:rsidRDefault="00285E50" w:rsidP="00285E50">
      <w:pPr>
        <w:bidi/>
        <w:ind w:firstLine="567"/>
        <w:jc w:val="both"/>
        <w:rPr>
          <w:rFonts w:cs="David" w:hint="cs"/>
          <w:rtl/>
        </w:rPr>
      </w:pPr>
    </w:p>
    <w:p w14:paraId="1E629253" w14:textId="77777777" w:rsidR="00285E50" w:rsidRPr="00285E50" w:rsidRDefault="00285E50" w:rsidP="00285E50">
      <w:pPr>
        <w:bidi/>
        <w:jc w:val="both"/>
        <w:rPr>
          <w:rFonts w:cs="David" w:hint="cs"/>
          <w:rtl/>
        </w:rPr>
      </w:pPr>
      <w:r w:rsidRPr="00285E50">
        <w:rPr>
          <w:rFonts w:cs="David" w:hint="cs"/>
          <w:u w:val="single"/>
          <w:rtl/>
        </w:rPr>
        <w:t>נסים זאב:</w:t>
      </w:r>
    </w:p>
    <w:p w14:paraId="46944408" w14:textId="77777777" w:rsidR="00285E50" w:rsidRPr="00285E50" w:rsidRDefault="00285E50" w:rsidP="00285E50">
      <w:pPr>
        <w:bidi/>
        <w:jc w:val="both"/>
        <w:rPr>
          <w:rFonts w:cs="David" w:hint="cs"/>
          <w:rtl/>
        </w:rPr>
      </w:pPr>
    </w:p>
    <w:p w14:paraId="4102C47E" w14:textId="77777777" w:rsidR="00285E50" w:rsidRPr="00285E50" w:rsidRDefault="00285E50" w:rsidP="00285E50">
      <w:pPr>
        <w:bidi/>
        <w:ind w:firstLine="567"/>
        <w:jc w:val="both"/>
        <w:rPr>
          <w:rFonts w:cs="David" w:hint="cs"/>
          <w:rtl/>
        </w:rPr>
      </w:pPr>
      <w:r w:rsidRPr="00285E50">
        <w:rPr>
          <w:rFonts w:cs="David" w:hint="cs"/>
          <w:rtl/>
        </w:rPr>
        <w:t>לכן אני חושב שהערוץ הנכון ביותר צריך להיות דרך היועצת המשפטית של כל ועדה וועדה. היא תהיה גם הנציבה של הדורות הבאים כי כאשר היא מתייחסת לנושא מסוים, היא מסתכלת הלאה בראייה שלה. אם נטיל את זה עליה, היא בהחלט תעשה את זה בשמחה. היא תהיה חלק מהמערך הזה וזה ייתן גם פתרון לדורות הבאים. אולי נוסיף גם בשכר, אני מבקש. היא תיקח את הניירת של ה-מ.מ.מ., היא תקרא את זה בעיון, היא תראה מה ההשלכות, היא תאמר את חוות דעתה בעקבות מה שהיא רואה ואני חושב שהיא עושה את זה גם היום. אני טועה?</w:t>
      </w:r>
    </w:p>
    <w:p w14:paraId="2238EA98" w14:textId="77777777" w:rsidR="00285E50" w:rsidRPr="00285E50" w:rsidRDefault="00285E50" w:rsidP="00285E50">
      <w:pPr>
        <w:bidi/>
        <w:ind w:firstLine="567"/>
        <w:jc w:val="both"/>
        <w:rPr>
          <w:rFonts w:cs="David" w:hint="cs"/>
          <w:rtl/>
        </w:rPr>
      </w:pPr>
    </w:p>
    <w:p w14:paraId="7C8C945E"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3824E178" w14:textId="77777777" w:rsidR="00285E50" w:rsidRPr="00285E50" w:rsidRDefault="00285E50" w:rsidP="00285E50">
      <w:pPr>
        <w:bidi/>
        <w:ind w:firstLine="567"/>
        <w:jc w:val="both"/>
        <w:rPr>
          <w:rFonts w:cs="David" w:hint="cs"/>
          <w:rtl/>
        </w:rPr>
      </w:pPr>
    </w:p>
    <w:p w14:paraId="79EA943A" w14:textId="77777777" w:rsidR="00285E50" w:rsidRPr="00285E50" w:rsidRDefault="00285E50" w:rsidP="00285E50">
      <w:pPr>
        <w:bidi/>
        <w:ind w:firstLine="567"/>
        <w:jc w:val="both"/>
        <w:rPr>
          <w:rFonts w:cs="David" w:hint="cs"/>
          <w:rtl/>
        </w:rPr>
      </w:pPr>
      <w:r w:rsidRPr="00285E50">
        <w:rPr>
          <w:rFonts w:cs="David" w:hint="cs"/>
          <w:rtl/>
        </w:rPr>
        <w:t xml:space="preserve">לא. </w:t>
      </w:r>
    </w:p>
    <w:p w14:paraId="37457AE5" w14:textId="77777777" w:rsidR="00285E50" w:rsidRPr="00285E50" w:rsidRDefault="00285E50" w:rsidP="00285E50">
      <w:pPr>
        <w:bidi/>
        <w:ind w:firstLine="567"/>
        <w:jc w:val="both"/>
        <w:rPr>
          <w:rFonts w:cs="David" w:hint="cs"/>
          <w:rtl/>
        </w:rPr>
      </w:pPr>
    </w:p>
    <w:p w14:paraId="7F88668C"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2ED31461" w14:textId="77777777" w:rsidR="00285E50" w:rsidRPr="00285E50" w:rsidRDefault="00285E50" w:rsidP="00285E50">
      <w:pPr>
        <w:bidi/>
        <w:ind w:firstLine="567"/>
        <w:jc w:val="both"/>
        <w:rPr>
          <w:rFonts w:cs="David" w:hint="cs"/>
          <w:rtl/>
        </w:rPr>
      </w:pPr>
    </w:p>
    <w:p w14:paraId="72C1891A" w14:textId="77777777" w:rsidR="00285E50" w:rsidRPr="00285E50" w:rsidRDefault="00285E50" w:rsidP="00285E50">
      <w:pPr>
        <w:bidi/>
        <w:ind w:firstLine="567"/>
        <w:jc w:val="both"/>
        <w:rPr>
          <w:rFonts w:cs="David" w:hint="cs"/>
          <w:rtl/>
        </w:rPr>
      </w:pPr>
      <w:r w:rsidRPr="00285E50">
        <w:rPr>
          <w:rFonts w:cs="David" w:hint="cs"/>
          <w:rtl/>
        </w:rPr>
        <w:t xml:space="preserve">נסים זאב ביטא את התחושה האמיתית שלנו. השאיפה שלנו היא להידמות ביום מן הימים לבית המשפט העליון אז אנחנו נתחיל בהקמת ערכאה ראשונה </w:t>
      </w:r>
      <w:proofErr w:type="spellStart"/>
      <w:r w:rsidRPr="00285E50">
        <w:rPr>
          <w:rFonts w:cs="David" w:hint="cs"/>
          <w:rtl/>
        </w:rPr>
        <w:t>וערכאת</w:t>
      </w:r>
      <w:proofErr w:type="spellEnd"/>
      <w:r w:rsidRPr="00285E50">
        <w:rPr>
          <w:rFonts w:cs="David" w:hint="cs"/>
          <w:rtl/>
        </w:rPr>
        <w:t xml:space="preserve"> ערעור. אנחנו מתקרבים לשם. אתה רואה שהתהליך שהתחלנו כאן יביא בסוף את הכנסת למצב שבו היא תהיה כמו בית המשפט העליון. זה יהיה לא רע. </w:t>
      </w:r>
    </w:p>
    <w:p w14:paraId="05B5AFAC" w14:textId="77777777" w:rsidR="00285E50" w:rsidRPr="00285E50" w:rsidRDefault="00285E50" w:rsidP="00285E50">
      <w:pPr>
        <w:bidi/>
        <w:ind w:firstLine="567"/>
        <w:jc w:val="both"/>
        <w:rPr>
          <w:rFonts w:cs="David" w:hint="cs"/>
          <w:rtl/>
        </w:rPr>
      </w:pPr>
    </w:p>
    <w:p w14:paraId="26210B77" w14:textId="77777777" w:rsidR="00285E50" w:rsidRPr="00285E50" w:rsidRDefault="00285E50" w:rsidP="00285E50">
      <w:pPr>
        <w:bidi/>
        <w:jc w:val="both"/>
        <w:rPr>
          <w:rFonts w:cs="David" w:hint="cs"/>
          <w:rtl/>
        </w:rPr>
      </w:pPr>
      <w:r w:rsidRPr="00285E50">
        <w:rPr>
          <w:rFonts w:cs="David" w:hint="cs"/>
          <w:u w:val="single"/>
          <w:rtl/>
        </w:rPr>
        <w:t>נסים זאב:</w:t>
      </w:r>
    </w:p>
    <w:p w14:paraId="5CC18DA0" w14:textId="77777777" w:rsidR="00285E50" w:rsidRPr="00285E50" w:rsidRDefault="00285E50" w:rsidP="00285E50">
      <w:pPr>
        <w:bidi/>
        <w:jc w:val="both"/>
        <w:rPr>
          <w:rFonts w:cs="David" w:hint="cs"/>
          <w:rtl/>
        </w:rPr>
      </w:pPr>
    </w:p>
    <w:p w14:paraId="08631236" w14:textId="77777777" w:rsidR="00285E50" w:rsidRPr="00285E50" w:rsidRDefault="00285E50" w:rsidP="00285E50">
      <w:pPr>
        <w:bidi/>
        <w:ind w:firstLine="567"/>
        <w:jc w:val="both"/>
        <w:rPr>
          <w:rFonts w:cs="David" w:hint="cs"/>
          <w:rtl/>
        </w:rPr>
      </w:pPr>
      <w:r w:rsidRPr="00285E50">
        <w:rPr>
          <w:rFonts w:cs="David" w:hint="cs"/>
          <w:rtl/>
        </w:rPr>
        <w:t xml:space="preserve">החשיבה שלי בכל מה שקשור למערכת המשפט היא שצריך חבר מושבעים וצריך בכלל לשנות את כל הגישה בנושא מערכת השפיטה בישראל. דיברתי על זה הרבה פעמים. יכול להיות שאם היה לנו נציב של הדורות הבאים, הוא היה ממליץ ואפילו מאמץ את הרעיון שלי בעניין הזה. רק בשביל זה היה כדאי להשאיר אותו. </w:t>
      </w:r>
    </w:p>
    <w:p w14:paraId="5BBE6859" w14:textId="77777777" w:rsidR="00285E50" w:rsidRPr="00285E50" w:rsidRDefault="00285E50" w:rsidP="00285E50">
      <w:pPr>
        <w:bidi/>
        <w:ind w:firstLine="567"/>
        <w:jc w:val="both"/>
        <w:rPr>
          <w:rFonts w:cs="David" w:hint="cs"/>
          <w:rtl/>
        </w:rPr>
      </w:pPr>
    </w:p>
    <w:p w14:paraId="32B60A28"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CB0629F" w14:textId="77777777" w:rsidR="00285E50" w:rsidRPr="00285E50" w:rsidRDefault="00285E50" w:rsidP="00285E50">
      <w:pPr>
        <w:bidi/>
        <w:ind w:firstLine="567"/>
        <w:jc w:val="both"/>
        <w:rPr>
          <w:rFonts w:cs="David" w:hint="cs"/>
          <w:rtl/>
        </w:rPr>
      </w:pPr>
    </w:p>
    <w:p w14:paraId="65C4292E" w14:textId="77777777" w:rsidR="00285E50" w:rsidRPr="00285E50" w:rsidRDefault="00285E50" w:rsidP="00285E50">
      <w:pPr>
        <w:bidi/>
        <w:ind w:firstLine="567"/>
        <w:jc w:val="both"/>
        <w:rPr>
          <w:rFonts w:cs="David" w:hint="cs"/>
          <w:rtl/>
        </w:rPr>
      </w:pPr>
      <w:r w:rsidRPr="00285E50">
        <w:rPr>
          <w:rFonts w:cs="David" w:hint="cs"/>
          <w:rtl/>
        </w:rPr>
        <w:t xml:space="preserve">אם </w:t>
      </w:r>
      <w:proofErr w:type="spellStart"/>
      <w:r w:rsidRPr="00285E50">
        <w:rPr>
          <w:rFonts w:cs="David" w:hint="cs"/>
          <w:rtl/>
        </w:rPr>
        <w:t>היתה</w:t>
      </w:r>
      <w:proofErr w:type="spellEnd"/>
      <w:r w:rsidRPr="00285E50">
        <w:rPr>
          <w:rFonts w:cs="David" w:hint="cs"/>
          <w:rtl/>
        </w:rPr>
        <w:t xml:space="preserve"> המלצה כזאת אולי היינו הולכים לכיוון של שמונה נציבים?</w:t>
      </w:r>
    </w:p>
    <w:p w14:paraId="316CA520" w14:textId="77777777" w:rsidR="00285E50" w:rsidRPr="00285E50" w:rsidRDefault="00285E50" w:rsidP="00285E50">
      <w:pPr>
        <w:bidi/>
        <w:ind w:firstLine="567"/>
        <w:jc w:val="both"/>
        <w:rPr>
          <w:rFonts w:cs="David" w:hint="cs"/>
          <w:rtl/>
        </w:rPr>
      </w:pPr>
    </w:p>
    <w:p w14:paraId="3007872E" w14:textId="77777777" w:rsidR="00285E50" w:rsidRPr="00285E50" w:rsidRDefault="00285E50" w:rsidP="00285E50">
      <w:pPr>
        <w:bidi/>
        <w:jc w:val="both"/>
        <w:rPr>
          <w:rFonts w:cs="David" w:hint="cs"/>
          <w:rtl/>
        </w:rPr>
      </w:pPr>
      <w:r w:rsidRPr="00285E50">
        <w:rPr>
          <w:rFonts w:cs="David" w:hint="cs"/>
          <w:u w:val="single"/>
          <w:rtl/>
        </w:rPr>
        <w:t>נסים זאב:</w:t>
      </w:r>
    </w:p>
    <w:p w14:paraId="2BD9BF49" w14:textId="77777777" w:rsidR="00285E50" w:rsidRPr="00285E50" w:rsidRDefault="00285E50" w:rsidP="00285E50">
      <w:pPr>
        <w:bidi/>
        <w:jc w:val="both"/>
        <w:rPr>
          <w:rFonts w:cs="David" w:hint="cs"/>
          <w:rtl/>
        </w:rPr>
      </w:pPr>
    </w:p>
    <w:p w14:paraId="5B8C299C" w14:textId="77777777" w:rsidR="00285E50" w:rsidRPr="00285E50" w:rsidRDefault="00285E50" w:rsidP="00285E50">
      <w:pPr>
        <w:bidi/>
        <w:ind w:firstLine="567"/>
        <w:jc w:val="both"/>
        <w:rPr>
          <w:rFonts w:cs="David" w:hint="cs"/>
          <w:rtl/>
        </w:rPr>
      </w:pPr>
      <w:r w:rsidRPr="00285E50">
        <w:rPr>
          <w:rFonts w:cs="David" w:hint="cs"/>
          <w:rtl/>
        </w:rPr>
        <w:t xml:space="preserve">אנחנו אפילו לא רואים ממטר את מה שיש לנו מקדימה ובקושי אנחנו רואים מה שהיה בדורות שעברו. </w:t>
      </w:r>
    </w:p>
    <w:p w14:paraId="2B253A90" w14:textId="77777777" w:rsidR="00285E50" w:rsidRPr="00285E50" w:rsidRDefault="00285E50" w:rsidP="00285E50">
      <w:pPr>
        <w:bidi/>
        <w:ind w:firstLine="567"/>
        <w:jc w:val="both"/>
        <w:rPr>
          <w:rFonts w:cs="David" w:hint="cs"/>
          <w:rtl/>
        </w:rPr>
      </w:pPr>
    </w:p>
    <w:p w14:paraId="4E446793"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31465443" w14:textId="77777777" w:rsidR="00285E50" w:rsidRPr="00285E50" w:rsidRDefault="00285E50" w:rsidP="00285E50">
      <w:pPr>
        <w:bidi/>
        <w:ind w:firstLine="567"/>
        <w:jc w:val="both"/>
        <w:rPr>
          <w:rFonts w:cs="David" w:hint="cs"/>
          <w:rtl/>
        </w:rPr>
      </w:pPr>
    </w:p>
    <w:p w14:paraId="721B4A5B" w14:textId="77777777" w:rsidR="00285E50" w:rsidRPr="00285E50" w:rsidRDefault="00285E50" w:rsidP="00285E50">
      <w:pPr>
        <w:bidi/>
        <w:ind w:firstLine="567"/>
        <w:jc w:val="both"/>
        <w:rPr>
          <w:rFonts w:cs="David" w:hint="cs"/>
          <w:rtl/>
        </w:rPr>
      </w:pPr>
      <w:r w:rsidRPr="00285E50">
        <w:rPr>
          <w:rFonts w:cs="David" w:hint="cs"/>
          <w:rtl/>
        </w:rPr>
        <w:t xml:space="preserve">אני לא מסכים עם זה. אני רואה את העבודה שלך, חבר הכנסת זאב, ואני חושב שאתה מרבה להסתכל על ההשלכות העתידיות. </w:t>
      </w:r>
    </w:p>
    <w:p w14:paraId="1C0071DB" w14:textId="77777777" w:rsidR="00285E50" w:rsidRPr="00285E50" w:rsidRDefault="00285E50" w:rsidP="00285E50">
      <w:pPr>
        <w:bidi/>
        <w:ind w:firstLine="567"/>
        <w:jc w:val="both"/>
        <w:rPr>
          <w:rFonts w:cs="David" w:hint="cs"/>
          <w:rtl/>
        </w:rPr>
      </w:pPr>
    </w:p>
    <w:p w14:paraId="581CAE82" w14:textId="77777777" w:rsidR="00285E50" w:rsidRPr="00285E50" w:rsidRDefault="00285E50" w:rsidP="00285E50">
      <w:pPr>
        <w:bidi/>
        <w:jc w:val="both"/>
        <w:rPr>
          <w:rFonts w:cs="David" w:hint="cs"/>
          <w:rtl/>
        </w:rPr>
      </w:pPr>
      <w:r w:rsidRPr="00285E50">
        <w:rPr>
          <w:rFonts w:cs="David" w:hint="cs"/>
          <w:u w:val="single"/>
          <w:rtl/>
        </w:rPr>
        <w:t>נסים זאב:</w:t>
      </w:r>
    </w:p>
    <w:p w14:paraId="5F5F83CC" w14:textId="77777777" w:rsidR="00285E50" w:rsidRPr="00285E50" w:rsidRDefault="00285E50" w:rsidP="00285E50">
      <w:pPr>
        <w:bidi/>
        <w:jc w:val="both"/>
        <w:rPr>
          <w:rFonts w:cs="David" w:hint="cs"/>
          <w:rtl/>
        </w:rPr>
      </w:pPr>
    </w:p>
    <w:p w14:paraId="6E500964" w14:textId="77777777" w:rsidR="00285E50" w:rsidRPr="00285E50" w:rsidRDefault="00285E50" w:rsidP="00285E50">
      <w:pPr>
        <w:bidi/>
        <w:ind w:firstLine="567"/>
        <w:jc w:val="both"/>
        <w:rPr>
          <w:rFonts w:cs="David" w:hint="cs"/>
          <w:rtl/>
        </w:rPr>
      </w:pPr>
      <w:r w:rsidRPr="00285E50">
        <w:rPr>
          <w:rFonts w:cs="David" w:hint="cs"/>
          <w:rtl/>
        </w:rPr>
        <w:t xml:space="preserve">אבל בשורה התחתונה זה תקציב. </w:t>
      </w:r>
    </w:p>
    <w:p w14:paraId="0F852AD5" w14:textId="77777777" w:rsidR="00285E50" w:rsidRPr="00285E50" w:rsidRDefault="00285E50" w:rsidP="00285E50">
      <w:pPr>
        <w:bidi/>
        <w:ind w:firstLine="567"/>
        <w:jc w:val="both"/>
        <w:rPr>
          <w:rFonts w:cs="David" w:hint="cs"/>
          <w:rtl/>
        </w:rPr>
      </w:pPr>
    </w:p>
    <w:p w14:paraId="02C8D745" w14:textId="77777777" w:rsidR="00285E50" w:rsidRPr="00285E50" w:rsidRDefault="00285E50" w:rsidP="00285E50">
      <w:pPr>
        <w:keepLines/>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DF713C8" w14:textId="77777777" w:rsidR="00285E50" w:rsidRPr="00285E50" w:rsidRDefault="00285E50" w:rsidP="00285E50">
      <w:pPr>
        <w:keepLines/>
        <w:bidi/>
        <w:ind w:firstLine="567"/>
        <w:jc w:val="both"/>
        <w:rPr>
          <w:rFonts w:cs="David" w:hint="cs"/>
          <w:rtl/>
        </w:rPr>
      </w:pPr>
    </w:p>
    <w:p w14:paraId="3ABED5D2" w14:textId="77777777" w:rsidR="00285E50" w:rsidRPr="00285E50" w:rsidRDefault="00285E50" w:rsidP="00285E50">
      <w:pPr>
        <w:keepLines/>
        <w:bidi/>
        <w:ind w:firstLine="567"/>
        <w:jc w:val="both"/>
        <w:rPr>
          <w:rFonts w:cs="David" w:hint="cs"/>
          <w:rtl/>
        </w:rPr>
      </w:pPr>
      <w:r w:rsidRPr="00285E50">
        <w:rPr>
          <w:rFonts w:cs="David" w:hint="cs"/>
          <w:rtl/>
        </w:rPr>
        <w:t xml:space="preserve">לא, לא נכון. </w:t>
      </w:r>
    </w:p>
    <w:p w14:paraId="461DB4ED" w14:textId="77777777" w:rsidR="00285E50" w:rsidRPr="00285E50" w:rsidRDefault="00285E50" w:rsidP="00285E50">
      <w:pPr>
        <w:bidi/>
        <w:ind w:firstLine="567"/>
        <w:jc w:val="both"/>
        <w:rPr>
          <w:rFonts w:cs="David" w:hint="cs"/>
          <w:rtl/>
        </w:rPr>
      </w:pPr>
    </w:p>
    <w:p w14:paraId="7CB2C78E" w14:textId="77777777" w:rsidR="00285E50" w:rsidRPr="00285E50" w:rsidRDefault="00285E50" w:rsidP="00285E50">
      <w:pPr>
        <w:bidi/>
        <w:jc w:val="both"/>
        <w:rPr>
          <w:rFonts w:cs="David" w:hint="cs"/>
          <w:rtl/>
        </w:rPr>
      </w:pPr>
      <w:r w:rsidRPr="00285E50">
        <w:rPr>
          <w:rFonts w:cs="David" w:hint="cs"/>
          <w:u w:val="single"/>
          <w:rtl/>
        </w:rPr>
        <w:t>נסים זאב:</w:t>
      </w:r>
    </w:p>
    <w:p w14:paraId="719E7C28" w14:textId="77777777" w:rsidR="00285E50" w:rsidRPr="00285E50" w:rsidRDefault="00285E50" w:rsidP="00285E50">
      <w:pPr>
        <w:bidi/>
        <w:jc w:val="both"/>
        <w:rPr>
          <w:rFonts w:cs="David" w:hint="cs"/>
          <w:rtl/>
        </w:rPr>
      </w:pPr>
    </w:p>
    <w:p w14:paraId="680E082F" w14:textId="77777777" w:rsidR="00285E50" w:rsidRPr="00285E50" w:rsidRDefault="00285E50" w:rsidP="00285E50">
      <w:pPr>
        <w:bidi/>
        <w:ind w:firstLine="567"/>
        <w:jc w:val="both"/>
        <w:rPr>
          <w:rFonts w:cs="David" w:hint="cs"/>
          <w:rtl/>
        </w:rPr>
      </w:pPr>
      <w:r w:rsidRPr="00285E50">
        <w:rPr>
          <w:rFonts w:cs="David" w:hint="cs"/>
          <w:rtl/>
        </w:rPr>
        <w:t xml:space="preserve">הפקת לקחים זה תקציב וכאין תקציב, אתה יכול להסיק מסקנות מפה ועד לשערי שמיים. </w:t>
      </w:r>
    </w:p>
    <w:p w14:paraId="7D5CE47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FB49612" w14:textId="77777777" w:rsidR="00285E50" w:rsidRPr="00285E50" w:rsidRDefault="00285E50" w:rsidP="00285E50">
      <w:pPr>
        <w:bidi/>
        <w:ind w:firstLine="567"/>
        <w:jc w:val="both"/>
        <w:rPr>
          <w:rFonts w:cs="David" w:hint="cs"/>
          <w:rtl/>
        </w:rPr>
      </w:pPr>
    </w:p>
    <w:p w14:paraId="7DEE1444" w14:textId="77777777" w:rsidR="00285E50" w:rsidRPr="00285E50" w:rsidRDefault="00285E50" w:rsidP="00285E50">
      <w:pPr>
        <w:bidi/>
        <w:ind w:firstLine="567"/>
        <w:jc w:val="both"/>
        <w:rPr>
          <w:rFonts w:cs="David" w:hint="cs"/>
          <w:rtl/>
        </w:rPr>
      </w:pPr>
      <w:r w:rsidRPr="00285E50">
        <w:rPr>
          <w:rFonts w:cs="David" w:hint="cs"/>
          <w:rtl/>
        </w:rPr>
        <w:t xml:space="preserve">חבר הכנסת זאב, הממשלה שאנחנו תומכים בה כאן בכנסת אישרה, למשל בתחום התחבורה, תקציבי עתק של 28 מיליארד שקל, שמיועדים לפיתוח תשתיות תחבורה וכל זאת מתוך ראייה לטווח ארוך. זאת רק דוגמה אחת, כמובן, כך שלומר שאנחנו לא מנסים לעשות פעולות עתידיות ושאנחנו לקחנו 28 מיליארד שקל וחילקנו אותם לעם היושב בציון בשעה הזאת? אני אומר לך שוב </w:t>
      </w:r>
      <w:r w:rsidRPr="00285E50">
        <w:rPr>
          <w:rFonts w:cs="David"/>
          <w:rtl/>
        </w:rPr>
        <w:t>–</w:t>
      </w:r>
      <w:r w:rsidRPr="00285E50">
        <w:rPr>
          <w:rFonts w:cs="David" w:hint="cs"/>
          <w:rtl/>
        </w:rPr>
        <w:t xml:space="preserve"> אתה מדבר על זה לא אחת ולכן מותר לי לומר לך את זה </w:t>
      </w:r>
      <w:r w:rsidRPr="00285E50">
        <w:rPr>
          <w:rFonts w:cs="David"/>
          <w:rtl/>
        </w:rPr>
        <w:t>–</w:t>
      </w:r>
      <w:r w:rsidRPr="00285E50">
        <w:rPr>
          <w:rFonts w:cs="David" w:hint="cs"/>
          <w:rtl/>
        </w:rPr>
        <w:t xml:space="preserve"> שאנחנו לא צריכים להתנצל. אנחנו מייצגים את הציבור ששלח אותנו, עושים את העבודה שלנו מתוך אחריות גם לעתיד ועל פי האג'נדה שכל אחד מאתנו נבחר בשמה. כך צריך להיות.</w:t>
      </w:r>
    </w:p>
    <w:p w14:paraId="318C6BEA" w14:textId="77777777" w:rsidR="00285E50" w:rsidRPr="00285E50" w:rsidRDefault="00285E50" w:rsidP="00285E50">
      <w:pPr>
        <w:bidi/>
        <w:ind w:firstLine="567"/>
        <w:jc w:val="both"/>
        <w:rPr>
          <w:rFonts w:cs="David" w:hint="cs"/>
          <w:rtl/>
        </w:rPr>
      </w:pPr>
    </w:p>
    <w:p w14:paraId="7314C98B" w14:textId="77777777" w:rsidR="00285E50" w:rsidRPr="00285E50" w:rsidRDefault="00285E50" w:rsidP="00285E50">
      <w:pPr>
        <w:bidi/>
        <w:jc w:val="both"/>
        <w:rPr>
          <w:rFonts w:cs="David" w:hint="cs"/>
          <w:rtl/>
        </w:rPr>
      </w:pPr>
      <w:r w:rsidRPr="00285E50">
        <w:rPr>
          <w:rFonts w:cs="David" w:hint="cs"/>
          <w:u w:val="single"/>
          <w:rtl/>
        </w:rPr>
        <w:t>נסים זאב:</w:t>
      </w:r>
    </w:p>
    <w:p w14:paraId="7F84DC05" w14:textId="77777777" w:rsidR="00285E50" w:rsidRPr="00285E50" w:rsidRDefault="00285E50" w:rsidP="00285E50">
      <w:pPr>
        <w:bidi/>
        <w:jc w:val="both"/>
        <w:rPr>
          <w:rFonts w:cs="David" w:hint="cs"/>
          <w:rtl/>
        </w:rPr>
      </w:pPr>
    </w:p>
    <w:p w14:paraId="26F995D8" w14:textId="77777777" w:rsidR="00285E50" w:rsidRPr="00285E50" w:rsidRDefault="00285E50" w:rsidP="00285E50">
      <w:pPr>
        <w:bidi/>
        <w:ind w:firstLine="567"/>
        <w:jc w:val="both"/>
        <w:rPr>
          <w:rFonts w:cs="David" w:hint="cs"/>
          <w:rtl/>
        </w:rPr>
      </w:pPr>
      <w:r w:rsidRPr="00285E50">
        <w:rPr>
          <w:rFonts w:cs="David" w:hint="cs"/>
          <w:rtl/>
        </w:rPr>
        <w:t xml:space="preserve">אני אומר שכן צריך לחשוב על כך שהיועצת המשפטית שממילא נכנסת עמוק לסוגיה, תיקח את מה שיש בחוות הדעת השונות ותציג את זה תוך כדי עבודה. זה הרבה יותר קל והיא עושה את זה בוועדה שלה. כל יועצת משפטית תעשה את זה בוועדה שלה, אם זה בתחום הרווחה ואם זה בתחום החקיקה ואם זה בוועדות השונות. כך זה באמת מתחלק, כמו שאמרה הגברת הנכבדה. בשמונת ימי החנוכה היינו צריכים אולי שמונה נציבים כאלה, אבל יש לנו בקושי אחד ואנחנו מבטלים אותו. נשאיר שמונה, אבל דרך היועצות המשפטיות. </w:t>
      </w:r>
    </w:p>
    <w:p w14:paraId="4FF633D8" w14:textId="77777777" w:rsidR="00285E50" w:rsidRPr="00285E50" w:rsidRDefault="00285E50" w:rsidP="00285E50">
      <w:pPr>
        <w:bidi/>
        <w:ind w:firstLine="567"/>
        <w:jc w:val="both"/>
        <w:rPr>
          <w:rFonts w:cs="David" w:hint="cs"/>
          <w:rtl/>
        </w:rPr>
      </w:pPr>
    </w:p>
    <w:p w14:paraId="332FBE09"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99A2D92" w14:textId="77777777" w:rsidR="00285E50" w:rsidRPr="00285E50" w:rsidRDefault="00285E50" w:rsidP="00285E50">
      <w:pPr>
        <w:bidi/>
        <w:ind w:firstLine="567"/>
        <w:jc w:val="both"/>
        <w:rPr>
          <w:rFonts w:cs="David" w:hint="cs"/>
          <w:rtl/>
        </w:rPr>
      </w:pPr>
    </w:p>
    <w:p w14:paraId="3AD30CC3" w14:textId="77777777" w:rsidR="00285E50" w:rsidRPr="00285E50" w:rsidRDefault="00285E50" w:rsidP="00285E50">
      <w:pPr>
        <w:bidi/>
        <w:ind w:firstLine="567"/>
        <w:jc w:val="both"/>
        <w:rPr>
          <w:rFonts w:cs="David" w:hint="cs"/>
          <w:rtl/>
        </w:rPr>
      </w:pPr>
      <w:r w:rsidRPr="00285E50">
        <w:rPr>
          <w:rFonts w:cs="David" w:hint="cs"/>
          <w:rtl/>
        </w:rPr>
        <w:t xml:space="preserve">תודה. חבר הכנסת מיכאלי, רצית לומר משהו? אחרי כן אני אנסה לעבור לאיזשהו </w:t>
      </w:r>
      <w:proofErr w:type="spellStart"/>
      <w:r w:rsidRPr="00285E50">
        <w:rPr>
          <w:rFonts w:cs="David" w:hint="cs"/>
          <w:rtl/>
        </w:rPr>
        <w:t>נסיון</w:t>
      </w:r>
      <w:proofErr w:type="spellEnd"/>
      <w:r w:rsidRPr="00285E50">
        <w:rPr>
          <w:rFonts w:cs="David" w:hint="cs"/>
          <w:rtl/>
        </w:rPr>
        <w:t xml:space="preserve"> לגבש הצעת סיכום. </w:t>
      </w:r>
    </w:p>
    <w:p w14:paraId="4D9D5CB2" w14:textId="77777777" w:rsidR="00285E50" w:rsidRPr="00285E50" w:rsidRDefault="00285E50" w:rsidP="00285E50">
      <w:pPr>
        <w:bidi/>
        <w:ind w:firstLine="567"/>
        <w:jc w:val="both"/>
        <w:rPr>
          <w:rFonts w:cs="David" w:hint="cs"/>
          <w:rtl/>
        </w:rPr>
      </w:pPr>
    </w:p>
    <w:p w14:paraId="28F9F9EC" w14:textId="77777777" w:rsidR="00285E50" w:rsidRPr="00285E50" w:rsidRDefault="00285E50" w:rsidP="00285E50">
      <w:pPr>
        <w:bidi/>
        <w:jc w:val="both"/>
        <w:rPr>
          <w:rFonts w:cs="David" w:hint="cs"/>
          <w:rtl/>
        </w:rPr>
      </w:pPr>
      <w:r w:rsidRPr="00285E50">
        <w:rPr>
          <w:rFonts w:cs="David" w:hint="cs"/>
          <w:u w:val="single"/>
          <w:rtl/>
        </w:rPr>
        <w:t>אברהם מיכאלי:</w:t>
      </w:r>
    </w:p>
    <w:p w14:paraId="18F5A3BC" w14:textId="77777777" w:rsidR="00285E50" w:rsidRPr="00285E50" w:rsidRDefault="00285E50" w:rsidP="00285E50">
      <w:pPr>
        <w:bidi/>
        <w:jc w:val="both"/>
        <w:rPr>
          <w:rFonts w:cs="David" w:hint="cs"/>
          <w:rtl/>
        </w:rPr>
      </w:pPr>
    </w:p>
    <w:p w14:paraId="22972456" w14:textId="77777777" w:rsidR="00285E50" w:rsidRPr="00285E50" w:rsidRDefault="00285E50" w:rsidP="00285E50">
      <w:pPr>
        <w:bidi/>
        <w:ind w:firstLine="567"/>
        <w:jc w:val="both"/>
        <w:rPr>
          <w:rFonts w:cs="David" w:hint="cs"/>
          <w:rtl/>
        </w:rPr>
      </w:pPr>
      <w:r w:rsidRPr="00285E50">
        <w:rPr>
          <w:rFonts w:cs="David" w:hint="cs"/>
          <w:rtl/>
        </w:rPr>
        <w:t xml:space="preserve">חבר הכנסת הורוביץ מעלה את אותו רעיון שהוצע בדיון הקודם. הלכנו לכיוון שלך והרעיון מקובל עלינו, של נציב הדורות הבאים, אבל השאלה שעלתה </w:t>
      </w:r>
      <w:proofErr w:type="spellStart"/>
      <w:r w:rsidRPr="00285E50">
        <w:rPr>
          <w:rFonts w:cs="David" w:hint="cs"/>
          <w:rtl/>
        </w:rPr>
        <w:t>היתה</w:t>
      </w:r>
      <w:proofErr w:type="spellEnd"/>
      <w:r w:rsidRPr="00285E50">
        <w:rPr>
          <w:rFonts w:cs="David" w:hint="cs"/>
          <w:rtl/>
        </w:rPr>
        <w:t xml:space="preserve"> האם זה לא נושא חדש. </w:t>
      </w:r>
    </w:p>
    <w:p w14:paraId="1B59C432" w14:textId="77777777" w:rsidR="00285E50" w:rsidRPr="00285E50" w:rsidRDefault="00285E50" w:rsidP="00285E50">
      <w:pPr>
        <w:bidi/>
        <w:ind w:firstLine="567"/>
        <w:jc w:val="both"/>
        <w:rPr>
          <w:rFonts w:cs="David" w:hint="cs"/>
          <w:rtl/>
        </w:rPr>
      </w:pPr>
    </w:p>
    <w:p w14:paraId="5DC87A8B"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F12122A" w14:textId="77777777" w:rsidR="00285E50" w:rsidRPr="00285E50" w:rsidRDefault="00285E50" w:rsidP="00285E50">
      <w:pPr>
        <w:bidi/>
        <w:ind w:firstLine="567"/>
        <w:jc w:val="both"/>
        <w:rPr>
          <w:rFonts w:cs="David" w:hint="cs"/>
          <w:rtl/>
        </w:rPr>
      </w:pPr>
    </w:p>
    <w:p w14:paraId="234FD623" w14:textId="77777777" w:rsidR="00285E50" w:rsidRPr="00285E50" w:rsidRDefault="00285E50" w:rsidP="00285E50">
      <w:pPr>
        <w:bidi/>
        <w:ind w:firstLine="567"/>
        <w:jc w:val="both"/>
        <w:rPr>
          <w:rFonts w:cs="David" w:hint="cs"/>
          <w:rtl/>
        </w:rPr>
      </w:pPr>
      <w:r w:rsidRPr="00285E50">
        <w:rPr>
          <w:rFonts w:cs="David" w:hint="cs"/>
          <w:rtl/>
        </w:rPr>
        <w:t xml:space="preserve">חבר הכנסת מיכאלי, אני אציע איזושהי הצעה ואני מקווה שהיא תצליח להסדיר את העניין ברוח הדברים שגם אתה מדבר עליהם. </w:t>
      </w:r>
    </w:p>
    <w:p w14:paraId="48D6C060" w14:textId="77777777" w:rsidR="00285E50" w:rsidRPr="00285E50" w:rsidRDefault="00285E50" w:rsidP="00285E50">
      <w:pPr>
        <w:bidi/>
        <w:ind w:firstLine="567"/>
        <w:jc w:val="both"/>
        <w:rPr>
          <w:rFonts w:cs="David" w:hint="cs"/>
          <w:rtl/>
        </w:rPr>
      </w:pPr>
    </w:p>
    <w:p w14:paraId="719EFD89" w14:textId="77777777" w:rsidR="00285E50" w:rsidRPr="00285E50" w:rsidRDefault="00285E50" w:rsidP="00285E50">
      <w:pPr>
        <w:bidi/>
        <w:jc w:val="both"/>
        <w:rPr>
          <w:rFonts w:cs="David" w:hint="cs"/>
          <w:rtl/>
        </w:rPr>
      </w:pPr>
      <w:r w:rsidRPr="00285E50">
        <w:rPr>
          <w:rFonts w:cs="David" w:hint="cs"/>
          <w:u w:val="single"/>
          <w:rtl/>
        </w:rPr>
        <w:t>אברהם מיכאלי:</w:t>
      </w:r>
    </w:p>
    <w:p w14:paraId="7B7168BA" w14:textId="77777777" w:rsidR="00285E50" w:rsidRPr="00285E50" w:rsidRDefault="00285E50" w:rsidP="00285E50">
      <w:pPr>
        <w:bidi/>
        <w:jc w:val="both"/>
        <w:rPr>
          <w:rFonts w:cs="David" w:hint="cs"/>
          <w:rtl/>
        </w:rPr>
      </w:pPr>
    </w:p>
    <w:p w14:paraId="48CBA06E" w14:textId="77777777" w:rsidR="00285E50" w:rsidRPr="00285E50" w:rsidRDefault="00285E50" w:rsidP="00285E50">
      <w:pPr>
        <w:bidi/>
        <w:ind w:firstLine="567"/>
        <w:jc w:val="both"/>
        <w:rPr>
          <w:rFonts w:cs="David" w:hint="cs"/>
          <w:rtl/>
        </w:rPr>
      </w:pPr>
      <w:r w:rsidRPr="00285E50">
        <w:rPr>
          <w:rFonts w:cs="David" w:hint="cs"/>
          <w:rtl/>
        </w:rPr>
        <w:t xml:space="preserve">אכן, מבחינת הנושא והרעיון אין פה כמעט מחלוקת שכולם חושבים על אותה דאגה שהנציב עשה זאת, ומכיוון שעכשיו מחליפים מסגרת או לבוש נחזק את ה-מ.מ.מ. אתמול בתקציב </w:t>
      </w:r>
      <w:proofErr w:type="spellStart"/>
      <w:r w:rsidRPr="00285E50">
        <w:rPr>
          <w:rFonts w:cs="David" w:hint="cs"/>
          <w:rtl/>
        </w:rPr>
        <w:t>היתה</w:t>
      </w:r>
      <w:proofErr w:type="spellEnd"/>
      <w:r w:rsidRPr="00285E50">
        <w:rPr>
          <w:rFonts w:cs="David" w:hint="cs"/>
          <w:rtl/>
        </w:rPr>
        <w:t xml:space="preserve"> רמיזה להגדלה של כוח אדם או של משהו נוסף ב-מ.מ.מ. שצריך להוסיף. </w:t>
      </w:r>
    </w:p>
    <w:p w14:paraId="46D6755A" w14:textId="77777777" w:rsidR="00285E50" w:rsidRPr="00285E50" w:rsidRDefault="00285E50" w:rsidP="00285E50">
      <w:pPr>
        <w:bidi/>
        <w:ind w:firstLine="567"/>
        <w:jc w:val="both"/>
        <w:rPr>
          <w:rFonts w:cs="David" w:hint="cs"/>
          <w:rtl/>
        </w:rPr>
      </w:pPr>
    </w:p>
    <w:p w14:paraId="2C60CBEC"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187BE87D" w14:textId="77777777" w:rsidR="00285E50" w:rsidRPr="00285E50" w:rsidRDefault="00285E50" w:rsidP="00285E50">
      <w:pPr>
        <w:keepNext/>
        <w:bidi/>
        <w:jc w:val="both"/>
        <w:rPr>
          <w:rFonts w:cs="David" w:hint="cs"/>
          <w:u w:val="single"/>
          <w:rtl/>
        </w:rPr>
      </w:pPr>
    </w:p>
    <w:p w14:paraId="6492CF63" w14:textId="77777777" w:rsidR="00285E50" w:rsidRPr="00285E50" w:rsidRDefault="00285E50" w:rsidP="00285E50">
      <w:pPr>
        <w:keepNext/>
        <w:bidi/>
        <w:jc w:val="both"/>
        <w:rPr>
          <w:rFonts w:cs="David" w:hint="cs"/>
          <w:rtl/>
        </w:rPr>
      </w:pPr>
      <w:r w:rsidRPr="00285E50">
        <w:rPr>
          <w:rFonts w:cs="David" w:hint="cs"/>
          <w:rtl/>
        </w:rPr>
        <w:tab/>
        <w:t xml:space="preserve">אני מבקש להעיר הערה מעשית ואני לא נכנס לכל הדיון, לנוסח שהוצג </w:t>
      </w:r>
      <w:proofErr w:type="spellStart"/>
      <w:r w:rsidRPr="00285E50">
        <w:rPr>
          <w:rFonts w:cs="David" w:hint="cs"/>
          <w:rtl/>
        </w:rPr>
        <w:t>וכו</w:t>
      </w:r>
      <w:proofErr w:type="spellEnd"/>
      <w:r w:rsidRPr="00285E50">
        <w:rPr>
          <w:rFonts w:cs="David" w:hint="cs"/>
          <w:rtl/>
        </w:rPr>
        <w:t xml:space="preserve">'. אני לא מתייחס לעניין של הייעוץ המשפטי. לגבי ה-מ.מ.מ., גם בהצעתו של חבר הכנסת הורוביץ השאלה היא, כמובן, אם יש אפשרות ליזום. אם יש אפשרות ליזום, לא צריך לומר החקיקה המוצעת אלא חקיקה מוצעת. </w:t>
      </w:r>
    </w:p>
    <w:p w14:paraId="6F2AE9D8" w14:textId="77777777" w:rsidR="00285E50" w:rsidRPr="00285E50" w:rsidRDefault="00285E50" w:rsidP="00285E50">
      <w:pPr>
        <w:keepNext/>
        <w:bidi/>
        <w:jc w:val="both"/>
        <w:rPr>
          <w:rFonts w:cs="David" w:hint="cs"/>
          <w:rtl/>
        </w:rPr>
      </w:pPr>
    </w:p>
    <w:p w14:paraId="5C59FE5A"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37F9858" w14:textId="77777777" w:rsidR="00285E50" w:rsidRPr="00285E50" w:rsidRDefault="00285E50" w:rsidP="00285E50">
      <w:pPr>
        <w:keepNext/>
        <w:bidi/>
        <w:jc w:val="both"/>
        <w:rPr>
          <w:rFonts w:cs="David" w:hint="cs"/>
          <w:rtl/>
        </w:rPr>
      </w:pPr>
    </w:p>
    <w:p w14:paraId="51040CAF" w14:textId="77777777" w:rsidR="00285E50" w:rsidRPr="00285E50" w:rsidRDefault="00285E50" w:rsidP="00285E50">
      <w:pPr>
        <w:keepNext/>
        <w:bidi/>
        <w:jc w:val="both"/>
        <w:rPr>
          <w:rFonts w:cs="David" w:hint="cs"/>
          <w:rtl/>
        </w:rPr>
      </w:pPr>
      <w:r w:rsidRPr="00285E50">
        <w:rPr>
          <w:rFonts w:cs="David" w:hint="cs"/>
          <w:rtl/>
        </w:rPr>
        <w:tab/>
        <w:t xml:space="preserve">בסדר, אני אגע בזה. </w:t>
      </w:r>
    </w:p>
    <w:p w14:paraId="23676F91" w14:textId="77777777" w:rsidR="00285E50" w:rsidRPr="00285E50" w:rsidRDefault="00285E50" w:rsidP="00285E50">
      <w:pPr>
        <w:keepNext/>
        <w:bidi/>
        <w:jc w:val="both"/>
        <w:rPr>
          <w:rFonts w:cs="David" w:hint="cs"/>
          <w:rtl/>
        </w:rPr>
      </w:pPr>
    </w:p>
    <w:p w14:paraId="522FC6EC" w14:textId="77777777" w:rsidR="00285E50" w:rsidRPr="00285E50" w:rsidRDefault="00285E50" w:rsidP="00285E50">
      <w:pPr>
        <w:bidi/>
        <w:jc w:val="both"/>
        <w:rPr>
          <w:rFonts w:cs="David" w:hint="cs"/>
          <w:rtl/>
        </w:rPr>
      </w:pPr>
      <w:r w:rsidRPr="00285E50">
        <w:rPr>
          <w:rFonts w:cs="David" w:hint="cs"/>
          <w:u w:val="single"/>
          <w:rtl/>
        </w:rPr>
        <w:t>שירלי אברהמי:</w:t>
      </w:r>
    </w:p>
    <w:p w14:paraId="0DEF1CE3" w14:textId="77777777" w:rsidR="00285E50" w:rsidRPr="00285E50" w:rsidRDefault="00285E50" w:rsidP="00285E50">
      <w:pPr>
        <w:bidi/>
        <w:jc w:val="both"/>
        <w:rPr>
          <w:rFonts w:cs="David" w:hint="cs"/>
          <w:rtl/>
        </w:rPr>
      </w:pPr>
    </w:p>
    <w:p w14:paraId="2933D914" w14:textId="77777777" w:rsidR="00285E50" w:rsidRPr="00285E50" w:rsidRDefault="00285E50" w:rsidP="00285E50">
      <w:pPr>
        <w:bidi/>
        <w:jc w:val="both"/>
        <w:rPr>
          <w:rFonts w:cs="David" w:hint="cs"/>
          <w:rtl/>
        </w:rPr>
      </w:pPr>
      <w:r w:rsidRPr="00285E50">
        <w:rPr>
          <w:rFonts w:cs="David" w:hint="cs"/>
          <w:rtl/>
        </w:rPr>
        <w:tab/>
        <w:t xml:space="preserve">בסמכותו של ה-מ.מ.מ. ליזום גם היום </w:t>
      </w:r>
      <w:proofErr w:type="spellStart"/>
      <w:r w:rsidRPr="00285E50">
        <w:rPr>
          <w:rFonts w:cs="David" w:hint="cs"/>
          <w:rtl/>
        </w:rPr>
        <w:t>וה</w:t>
      </w:r>
      <w:proofErr w:type="spellEnd"/>
      <w:r w:rsidRPr="00285E50">
        <w:rPr>
          <w:rFonts w:cs="David" w:hint="cs"/>
          <w:rtl/>
        </w:rPr>
        <w:t xml:space="preserve">-מ.מ.מ. יוזם גם היום. </w:t>
      </w:r>
    </w:p>
    <w:p w14:paraId="451B98FA" w14:textId="77777777" w:rsidR="00285E50" w:rsidRPr="00285E50" w:rsidRDefault="00285E50" w:rsidP="00285E50">
      <w:pPr>
        <w:keepNext/>
        <w:bidi/>
        <w:jc w:val="both"/>
        <w:rPr>
          <w:rFonts w:cs="David" w:hint="cs"/>
          <w:rtl/>
        </w:rPr>
      </w:pPr>
    </w:p>
    <w:p w14:paraId="4EC877F3"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BAE89E7" w14:textId="77777777" w:rsidR="00285E50" w:rsidRPr="00285E50" w:rsidRDefault="00285E50" w:rsidP="00285E50">
      <w:pPr>
        <w:keepNext/>
        <w:bidi/>
        <w:jc w:val="both"/>
        <w:rPr>
          <w:rFonts w:cs="David" w:hint="cs"/>
          <w:rtl/>
        </w:rPr>
      </w:pPr>
    </w:p>
    <w:p w14:paraId="71ED60F2" w14:textId="77777777" w:rsidR="00285E50" w:rsidRPr="00285E50" w:rsidRDefault="00285E50" w:rsidP="00285E50">
      <w:pPr>
        <w:keepNext/>
        <w:bidi/>
        <w:ind w:firstLine="567"/>
        <w:jc w:val="both"/>
        <w:rPr>
          <w:rFonts w:cs="David" w:hint="cs"/>
          <w:rtl/>
        </w:rPr>
      </w:pPr>
      <w:r w:rsidRPr="00285E50">
        <w:rPr>
          <w:rFonts w:cs="David" w:hint="cs"/>
          <w:rtl/>
        </w:rPr>
        <w:t xml:space="preserve">חברים, אני רוצה לומר כמה דברים ואחר כך לעבור להציע איזושהי הצעת סיכום. קודם כל, צריך להעמיד דברים על דיוקם כמו שאמרה ד"ר אברמי ואני חושב שצריך בהזדמנות הזאת גם להודות ל-מ.מ.מ. על עבודה מצוינת שנעשית. ה-מ.מ.מ. עושה שני דברים והוא לא עושה דבר אחד </w:t>
      </w:r>
      <w:r w:rsidRPr="00285E50">
        <w:rPr>
          <w:rFonts w:cs="David"/>
          <w:rtl/>
        </w:rPr>
        <w:t>–</w:t>
      </w:r>
      <w:r w:rsidRPr="00285E50">
        <w:rPr>
          <w:rFonts w:cs="David" w:hint="cs"/>
          <w:rtl/>
        </w:rPr>
        <w:t xml:space="preserve"> ומי שקורא את הסקירות שלו יודע </w:t>
      </w:r>
      <w:r w:rsidRPr="00285E50">
        <w:rPr>
          <w:rFonts w:cs="David"/>
          <w:rtl/>
        </w:rPr>
        <w:t>–</w:t>
      </w:r>
      <w:r w:rsidRPr="00285E50">
        <w:rPr>
          <w:rFonts w:cs="David" w:hint="cs"/>
          <w:rtl/>
        </w:rPr>
        <w:t xml:space="preserve"> וזה סוד כוחו והסיבה לכך שיש הסכמה מקיר לקיר על כך שהוא מספק לנו שירות מצוין. הוא מביא נתונים, הוא מביא את קשת ההשלכות האפשריות, הוא לא אומר מה טוב ומה לא. נדמה לי שפה בדיוק עובר הקו. הוא מביא לנו נתונים, הוא מביא השלכות, הוא לא מביא עמדות. נדמה לי שזה הדגם ואגב, גם הייעוץ המשפטי שלנו, שם לפעמים הדברים יותר מורכבים, הצליח למצוא בדיוק את שביל הזהב הזה וללכת בו ובצורה מצוינת. </w:t>
      </w:r>
    </w:p>
    <w:p w14:paraId="3AAD11D6" w14:textId="77777777" w:rsidR="00285E50" w:rsidRPr="00285E50" w:rsidRDefault="00285E50" w:rsidP="00285E50">
      <w:pPr>
        <w:keepNext/>
        <w:bidi/>
        <w:ind w:firstLine="567"/>
        <w:jc w:val="both"/>
        <w:rPr>
          <w:rFonts w:cs="David" w:hint="cs"/>
          <w:rtl/>
        </w:rPr>
      </w:pPr>
    </w:p>
    <w:p w14:paraId="1C920434" w14:textId="77777777" w:rsidR="00285E50" w:rsidRPr="00285E50" w:rsidRDefault="00285E50" w:rsidP="00285E50">
      <w:pPr>
        <w:keepNext/>
        <w:bidi/>
        <w:ind w:firstLine="567"/>
        <w:jc w:val="both"/>
        <w:rPr>
          <w:rFonts w:cs="David" w:hint="cs"/>
          <w:rtl/>
        </w:rPr>
      </w:pPr>
      <w:r w:rsidRPr="00285E50">
        <w:rPr>
          <w:rFonts w:cs="David" w:hint="cs"/>
          <w:rtl/>
        </w:rPr>
        <w:t>לכן, ברור לגמרי שה-מ.מ.מ. יכול מכיוון שהוא ממילא עושה את זה גם היום. אני מזכיר לכולם שכאשר קמה הנציבות לא היה מ.מ.מ. וודאי לא מערכת כפי שיש לנו היום.</w:t>
      </w:r>
    </w:p>
    <w:p w14:paraId="28B800FB" w14:textId="77777777" w:rsidR="00285E50" w:rsidRPr="00285E50" w:rsidRDefault="00285E50" w:rsidP="00285E50">
      <w:pPr>
        <w:keepNext/>
        <w:bidi/>
        <w:ind w:firstLine="567"/>
        <w:jc w:val="both"/>
        <w:rPr>
          <w:rFonts w:cs="David" w:hint="cs"/>
          <w:rtl/>
        </w:rPr>
      </w:pPr>
    </w:p>
    <w:p w14:paraId="360A589A"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45F5E75C" w14:textId="77777777" w:rsidR="00285E50" w:rsidRPr="00285E50" w:rsidRDefault="00285E50" w:rsidP="00285E50">
      <w:pPr>
        <w:keepNext/>
        <w:bidi/>
        <w:ind w:firstLine="567"/>
        <w:jc w:val="both"/>
        <w:rPr>
          <w:rFonts w:cs="David" w:hint="cs"/>
          <w:rtl/>
        </w:rPr>
      </w:pPr>
    </w:p>
    <w:p w14:paraId="05B97EFB" w14:textId="77777777" w:rsidR="00285E50" w:rsidRPr="00285E50" w:rsidRDefault="00285E50" w:rsidP="00285E50">
      <w:pPr>
        <w:keepNext/>
        <w:bidi/>
        <w:ind w:firstLine="567"/>
        <w:jc w:val="both"/>
        <w:rPr>
          <w:rFonts w:cs="David" w:hint="cs"/>
          <w:rtl/>
        </w:rPr>
      </w:pPr>
      <w:r w:rsidRPr="00285E50">
        <w:rPr>
          <w:rFonts w:cs="David" w:hint="cs"/>
          <w:rtl/>
        </w:rPr>
        <w:t xml:space="preserve">היה. </w:t>
      </w:r>
    </w:p>
    <w:p w14:paraId="38490C65" w14:textId="77777777" w:rsidR="00285E50" w:rsidRPr="00285E50" w:rsidRDefault="00285E50" w:rsidP="00285E50">
      <w:pPr>
        <w:keepNext/>
        <w:bidi/>
        <w:ind w:firstLine="567"/>
        <w:jc w:val="both"/>
        <w:rPr>
          <w:rFonts w:cs="David" w:hint="cs"/>
          <w:rtl/>
        </w:rPr>
      </w:pPr>
    </w:p>
    <w:p w14:paraId="656D54C8"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2E5A718C" w14:textId="77777777" w:rsidR="00285E50" w:rsidRPr="00285E50" w:rsidRDefault="00285E50" w:rsidP="00285E50">
      <w:pPr>
        <w:keepNext/>
        <w:bidi/>
        <w:ind w:firstLine="567"/>
        <w:jc w:val="both"/>
        <w:rPr>
          <w:rFonts w:cs="David" w:hint="cs"/>
          <w:rtl/>
        </w:rPr>
      </w:pPr>
    </w:p>
    <w:p w14:paraId="5EC2C91F" w14:textId="77777777" w:rsidR="00285E50" w:rsidRPr="00285E50" w:rsidRDefault="00285E50" w:rsidP="00285E50">
      <w:pPr>
        <w:keepNext/>
        <w:bidi/>
        <w:ind w:firstLine="567"/>
        <w:jc w:val="both"/>
        <w:rPr>
          <w:rFonts w:cs="David" w:hint="cs"/>
          <w:rtl/>
        </w:rPr>
      </w:pPr>
      <w:r w:rsidRPr="00285E50">
        <w:rPr>
          <w:rFonts w:cs="David" w:hint="cs"/>
          <w:rtl/>
        </w:rPr>
        <w:t xml:space="preserve">אני בהחלט אומר שכבר בישיבת ועדת תקציב הכנסת האחרונה אישרנו תוספת של שלושה תקנים ל-מ.מ.מ. כפי שזה הוצג על ידי המנכ"ל ואם יהיה צורך, אני כיושב ראש ועדת תקציב הכנסת, בהחלט אומר שאנחנו צריכים לדאוג לכך שה-מ.מ.מ. יוכל להביא בפני חברי הכנסת את המידע, הנתונים וקשת ההשלכות האפשריות בהתייחס לכל נושא שיש לו נגיעה לדורות הבאים. אני חושב שזה חשוב מאד, זה הכרחי. מאחר ואני גם יושב ראש הוועדה לעניין תקציב הכנסת, אם תהיה דרישה כזאת ותבוא בקשה או צורך באיזושהי הגדלה של המערכת בעניין הזה, אני לפחות אתמוך בזה ואשתדל שהדבר הזה גם יאושר. </w:t>
      </w:r>
    </w:p>
    <w:p w14:paraId="71AA8C1E" w14:textId="77777777" w:rsidR="00285E50" w:rsidRPr="00285E50" w:rsidRDefault="00285E50" w:rsidP="00285E50">
      <w:pPr>
        <w:keepNext/>
        <w:bidi/>
        <w:ind w:firstLine="567"/>
        <w:jc w:val="both"/>
        <w:rPr>
          <w:rFonts w:cs="David" w:hint="cs"/>
          <w:rtl/>
        </w:rPr>
      </w:pPr>
    </w:p>
    <w:p w14:paraId="36CE3D48" w14:textId="77777777" w:rsidR="00285E50" w:rsidRPr="00285E50" w:rsidRDefault="00285E50" w:rsidP="00285E50">
      <w:pPr>
        <w:keepNext/>
        <w:bidi/>
        <w:ind w:firstLine="567"/>
        <w:jc w:val="both"/>
        <w:rPr>
          <w:rFonts w:cs="David" w:hint="cs"/>
          <w:rtl/>
        </w:rPr>
      </w:pPr>
      <w:r w:rsidRPr="00285E50">
        <w:rPr>
          <w:rFonts w:cs="David" w:hint="cs"/>
          <w:rtl/>
        </w:rPr>
        <w:t xml:space="preserve">אני רוצה ללכת באיזשהו כיוון שמשלב את ההצעה שהציע כאן מר לביא על דעתם של ארגוני הסביבה, להבנתי, ואת המתווה העקרוני שמדבר עליו גם חבר הכנסת הורוביץ וגם דיברו עליו חברי הכנסת מיכאלי וזאב, אבל בהתייחסות אחת, שצריכה להיות ברורה, לדעתי. תפקידי ה-מ.מ.מ. לא מוגדרים היום בחוק. ההגדרה היחידה בחוק שישנה ביחס ל-מ.מ.מ. היא האפשרות שלו לקבל מידע מגורמים אחרים. לכן, נדמה לי שהסדרה רק של תפקיד אחד של ה-מ.מ.מ. בתוך החוק לא תהיה דבר נכון וגם לא נכון לעשותה במסגרת התהליך הזה. </w:t>
      </w:r>
    </w:p>
    <w:p w14:paraId="2111B9AA" w14:textId="77777777" w:rsidR="00285E50" w:rsidRPr="00285E50" w:rsidRDefault="00285E50" w:rsidP="00285E50">
      <w:pPr>
        <w:keepNext/>
        <w:bidi/>
        <w:ind w:firstLine="567"/>
        <w:jc w:val="both"/>
        <w:rPr>
          <w:rFonts w:cs="David" w:hint="cs"/>
          <w:rtl/>
        </w:rPr>
      </w:pPr>
    </w:p>
    <w:p w14:paraId="400C85AD" w14:textId="77777777" w:rsidR="00285E50" w:rsidRPr="00285E50" w:rsidRDefault="00285E50" w:rsidP="00285E50">
      <w:pPr>
        <w:keepNext/>
        <w:bidi/>
        <w:ind w:firstLine="567"/>
        <w:jc w:val="both"/>
        <w:rPr>
          <w:rFonts w:cs="David" w:hint="cs"/>
          <w:rtl/>
        </w:rPr>
      </w:pPr>
      <w:r w:rsidRPr="00285E50">
        <w:rPr>
          <w:rFonts w:cs="David" w:hint="cs"/>
          <w:rtl/>
        </w:rPr>
        <w:t xml:space="preserve">לכן, אני הייתי מציע שבצד החלטה על אישור הצעת החוק במתכונתה הקיימת, קרי: ביטול הנציבות, אנחנו נקבל כאן החלטה שמשלבת בתוכה את המרכיבים השונים שהצעתם כאן. אני הייתי מציע את הנוסח הבא. </w:t>
      </w:r>
    </w:p>
    <w:p w14:paraId="3B710C4C" w14:textId="77777777" w:rsidR="00285E50" w:rsidRPr="00285E50" w:rsidRDefault="00285E50" w:rsidP="00285E50">
      <w:pPr>
        <w:keepNext/>
        <w:bidi/>
        <w:ind w:firstLine="567"/>
        <w:jc w:val="both"/>
        <w:rPr>
          <w:rFonts w:cs="David" w:hint="cs"/>
          <w:rtl/>
        </w:rPr>
      </w:pPr>
    </w:p>
    <w:p w14:paraId="7AF1A043"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229E36AF" w14:textId="77777777" w:rsidR="00285E50" w:rsidRPr="00285E50" w:rsidRDefault="00285E50" w:rsidP="00285E50">
      <w:pPr>
        <w:keepNext/>
        <w:bidi/>
        <w:ind w:firstLine="567"/>
        <w:jc w:val="both"/>
        <w:rPr>
          <w:rFonts w:cs="David" w:hint="cs"/>
          <w:rtl/>
        </w:rPr>
      </w:pPr>
    </w:p>
    <w:p w14:paraId="2AA4934B" w14:textId="77777777" w:rsidR="00285E50" w:rsidRPr="00285E50" w:rsidRDefault="00285E50" w:rsidP="00285E50">
      <w:pPr>
        <w:keepNext/>
        <w:bidi/>
        <w:ind w:firstLine="567"/>
        <w:jc w:val="both"/>
        <w:rPr>
          <w:rFonts w:cs="David" w:hint="cs"/>
          <w:rtl/>
        </w:rPr>
      </w:pPr>
      <w:r w:rsidRPr="00285E50">
        <w:rPr>
          <w:rFonts w:cs="David" w:hint="cs"/>
          <w:rtl/>
        </w:rPr>
        <w:t>כהחלטה?</w:t>
      </w:r>
    </w:p>
    <w:p w14:paraId="06B3752C" w14:textId="77777777" w:rsidR="00285E50" w:rsidRPr="00285E50" w:rsidRDefault="00285E50" w:rsidP="00285E50">
      <w:pPr>
        <w:keepNext/>
        <w:bidi/>
        <w:ind w:firstLine="567"/>
        <w:jc w:val="both"/>
        <w:rPr>
          <w:rFonts w:cs="David" w:hint="cs"/>
          <w:rtl/>
        </w:rPr>
      </w:pPr>
    </w:p>
    <w:p w14:paraId="2DA2D30E"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A879128" w14:textId="77777777" w:rsidR="00285E50" w:rsidRPr="00285E50" w:rsidRDefault="00285E50" w:rsidP="00285E50">
      <w:pPr>
        <w:keepNext/>
        <w:bidi/>
        <w:ind w:firstLine="567"/>
        <w:jc w:val="both"/>
        <w:rPr>
          <w:rFonts w:cs="David" w:hint="cs"/>
          <w:rtl/>
        </w:rPr>
      </w:pPr>
    </w:p>
    <w:p w14:paraId="1DD899E7" w14:textId="77777777" w:rsidR="00285E50" w:rsidRPr="00285E50" w:rsidRDefault="00285E50" w:rsidP="00285E50">
      <w:pPr>
        <w:keepNext/>
        <w:bidi/>
        <w:ind w:firstLine="567"/>
        <w:jc w:val="both"/>
        <w:rPr>
          <w:rFonts w:cs="David" w:hint="cs"/>
          <w:rtl/>
        </w:rPr>
      </w:pPr>
      <w:r w:rsidRPr="00285E50">
        <w:rPr>
          <w:rFonts w:cs="David" w:hint="cs"/>
          <w:rtl/>
        </w:rPr>
        <w:t xml:space="preserve">כהחלטה של ועדת הכנסת. </w:t>
      </w:r>
    </w:p>
    <w:p w14:paraId="1994FBC0" w14:textId="77777777" w:rsidR="00285E50" w:rsidRPr="00285E50" w:rsidRDefault="00285E50" w:rsidP="00285E50">
      <w:pPr>
        <w:keepNext/>
        <w:bidi/>
        <w:ind w:firstLine="567"/>
        <w:jc w:val="both"/>
        <w:rPr>
          <w:rFonts w:cs="David" w:hint="cs"/>
          <w:rtl/>
        </w:rPr>
      </w:pPr>
    </w:p>
    <w:p w14:paraId="038ABD82" w14:textId="77777777" w:rsidR="00285E50" w:rsidRPr="00285E50" w:rsidRDefault="00285E50" w:rsidP="00285E50">
      <w:pPr>
        <w:bidi/>
        <w:jc w:val="both"/>
        <w:rPr>
          <w:rFonts w:cs="David" w:hint="cs"/>
          <w:rtl/>
        </w:rPr>
      </w:pPr>
      <w:r w:rsidRPr="00285E50">
        <w:rPr>
          <w:rFonts w:cs="David"/>
          <w:u w:val="single"/>
          <w:rtl/>
        </w:rPr>
        <w:br w:type="page"/>
      </w:r>
      <w:r w:rsidRPr="00285E50">
        <w:rPr>
          <w:rFonts w:cs="David" w:hint="cs"/>
          <w:u w:val="single"/>
          <w:rtl/>
        </w:rPr>
        <w:t>שלמה שוהם:</w:t>
      </w:r>
    </w:p>
    <w:p w14:paraId="7C94E603" w14:textId="77777777" w:rsidR="00285E50" w:rsidRPr="00285E50" w:rsidRDefault="00285E50" w:rsidP="00285E50">
      <w:pPr>
        <w:keepNext/>
        <w:bidi/>
        <w:ind w:firstLine="567"/>
        <w:jc w:val="both"/>
        <w:rPr>
          <w:rFonts w:cs="David" w:hint="cs"/>
          <w:rtl/>
        </w:rPr>
      </w:pPr>
    </w:p>
    <w:p w14:paraId="7748ED5C" w14:textId="77777777" w:rsidR="00285E50" w:rsidRPr="00285E50" w:rsidRDefault="00285E50" w:rsidP="00285E50">
      <w:pPr>
        <w:keepNext/>
        <w:bidi/>
        <w:ind w:firstLine="567"/>
        <w:jc w:val="both"/>
        <w:rPr>
          <w:rFonts w:cs="David" w:hint="cs"/>
          <w:rtl/>
        </w:rPr>
      </w:pPr>
      <w:r w:rsidRPr="00285E50">
        <w:rPr>
          <w:rFonts w:cs="David" w:hint="cs"/>
          <w:rtl/>
        </w:rPr>
        <w:t xml:space="preserve">היא יכולה להשתנות כל יום. </w:t>
      </w:r>
    </w:p>
    <w:p w14:paraId="43C6CE65" w14:textId="77777777" w:rsidR="00285E50" w:rsidRPr="00285E50" w:rsidRDefault="00285E50" w:rsidP="00285E50">
      <w:pPr>
        <w:keepNext/>
        <w:bidi/>
        <w:ind w:firstLine="567"/>
        <w:jc w:val="both"/>
        <w:rPr>
          <w:rFonts w:cs="David" w:hint="cs"/>
          <w:rtl/>
        </w:rPr>
      </w:pPr>
    </w:p>
    <w:p w14:paraId="3CE8C8CA"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96BCDE4" w14:textId="77777777" w:rsidR="00285E50" w:rsidRPr="00285E50" w:rsidRDefault="00285E50" w:rsidP="00285E50">
      <w:pPr>
        <w:keepNext/>
        <w:bidi/>
        <w:ind w:firstLine="567"/>
        <w:jc w:val="both"/>
        <w:rPr>
          <w:rFonts w:cs="David" w:hint="cs"/>
          <w:rtl/>
        </w:rPr>
      </w:pPr>
    </w:p>
    <w:p w14:paraId="47C67BDE" w14:textId="77777777" w:rsidR="00285E50" w:rsidRPr="00285E50" w:rsidRDefault="00285E50" w:rsidP="00285E50">
      <w:pPr>
        <w:keepNext/>
        <w:bidi/>
        <w:ind w:firstLine="567"/>
        <w:jc w:val="both"/>
        <w:rPr>
          <w:rFonts w:cs="David" w:hint="cs"/>
          <w:rtl/>
        </w:rPr>
      </w:pPr>
      <w:r w:rsidRPr="00285E50">
        <w:rPr>
          <w:rFonts w:cs="David" w:hint="cs"/>
          <w:rtl/>
        </w:rPr>
        <w:t>גם חוק אפשר לשנות. כל דבר אפשר לשנות. את זה אמרו גם על חוק משאל עם. אמרו שאפשר לשנות את חוק משאל עם כל יום ואני שמח שהוא התקבל. יותר טוב לי אתו מאשר בלעדיו ונדמה לי שזה גם נכון כאן. אני גם לא חושב שזאת החלטה שתשתנה משום שעל ההחלטה הזאת יש קונצנזוס שהוא מקיר לקיר בגלל דרך העבודה של ה-מ.מ.מ.</w:t>
      </w:r>
    </w:p>
    <w:p w14:paraId="248ADDE6" w14:textId="77777777" w:rsidR="00285E50" w:rsidRPr="00285E50" w:rsidRDefault="00285E50" w:rsidP="00285E50">
      <w:pPr>
        <w:keepNext/>
        <w:bidi/>
        <w:ind w:firstLine="567"/>
        <w:jc w:val="both"/>
        <w:rPr>
          <w:rFonts w:cs="David" w:hint="cs"/>
          <w:rtl/>
        </w:rPr>
      </w:pPr>
    </w:p>
    <w:p w14:paraId="7E6F89C2" w14:textId="77777777" w:rsidR="00285E50" w:rsidRPr="00285E50" w:rsidRDefault="00285E50" w:rsidP="00285E50">
      <w:pPr>
        <w:keepNext/>
        <w:bidi/>
        <w:ind w:firstLine="567"/>
        <w:jc w:val="both"/>
        <w:rPr>
          <w:rFonts w:cs="David" w:hint="cs"/>
          <w:rtl/>
        </w:rPr>
      </w:pPr>
      <w:r w:rsidRPr="00285E50">
        <w:rPr>
          <w:rFonts w:cs="David" w:hint="cs"/>
          <w:rtl/>
        </w:rPr>
        <w:t xml:space="preserve">הייתי מציע, לא כחלק מהחוק, אלא את ההחלטה בנוסח הבא: ועדת הכנסת רואה חשיבות רבה בכך שחברי הכנסת הדנים בחקיקה ראשית ובחקיקת משנה ייתנו דעתם להשפעה של החקיקה על הדורות הבאים, בין היתר בתחומים הבאים </w:t>
      </w:r>
      <w:r w:rsidRPr="00285E50">
        <w:rPr>
          <w:rFonts w:cs="David"/>
          <w:rtl/>
        </w:rPr>
        <w:t>–</w:t>
      </w:r>
      <w:r w:rsidRPr="00285E50">
        <w:rPr>
          <w:rFonts w:cs="David" w:hint="cs"/>
          <w:rtl/>
        </w:rPr>
        <w:t xml:space="preserve"> כאן אני מציע למנות באופן מפורש את כל התחומים שרשומים היום בתוך המסגרת של הדורות הבאים: איכות הסביבה, משאבי הטבע, מדע, פיתוח, חינוך, בריאות, משק וכלכלה, דמוגרפיה, תכנון ובנייה, איכות החיים וטכנולוגיה. </w:t>
      </w:r>
    </w:p>
    <w:p w14:paraId="1804C314" w14:textId="77777777" w:rsidR="00285E50" w:rsidRPr="00285E50" w:rsidRDefault="00285E50" w:rsidP="00285E50">
      <w:pPr>
        <w:keepNext/>
        <w:bidi/>
        <w:ind w:firstLine="567"/>
        <w:jc w:val="both"/>
        <w:rPr>
          <w:rFonts w:cs="David" w:hint="cs"/>
          <w:rtl/>
        </w:rPr>
      </w:pPr>
    </w:p>
    <w:p w14:paraId="09BC8373" w14:textId="77777777" w:rsidR="00285E50" w:rsidRPr="00285E50" w:rsidRDefault="00285E50" w:rsidP="00285E50">
      <w:pPr>
        <w:bidi/>
        <w:jc w:val="both"/>
        <w:rPr>
          <w:rFonts w:cs="David" w:hint="cs"/>
          <w:rtl/>
        </w:rPr>
      </w:pPr>
      <w:r w:rsidRPr="00285E50">
        <w:rPr>
          <w:rFonts w:cs="David" w:hint="cs"/>
          <w:u w:val="single"/>
          <w:rtl/>
        </w:rPr>
        <w:t>אברהם מיכאלי:</w:t>
      </w:r>
    </w:p>
    <w:p w14:paraId="200B9A90" w14:textId="77777777" w:rsidR="00285E50" w:rsidRPr="00285E50" w:rsidRDefault="00285E50" w:rsidP="00285E50">
      <w:pPr>
        <w:bidi/>
        <w:jc w:val="both"/>
        <w:rPr>
          <w:rFonts w:cs="David" w:hint="cs"/>
          <w:rtl/>
        </w:rPr>
      </w:pPr>
    </w:p>
    <w:p w14:paraId="78353A3C" w14:textId="77777777" w:rsidR="00285E50" w:rsidRPr="00285E50" w:rsidRDefault="00285E50" w:rsidP="00285E50">
      <w:pPr>
        <w:keepNext/>
        <w:bidi/>
        <w:ind w:firstLine="567"/>
        <w:jc w:val="both"/>
        <w:rPr>
          <w:rFonts w:cs="David" w:hint="cs"/>
          <w:rtl/>
        </w:rPr>
      </w:pPr>
      <w:r w:rsidRPr="00285E50">
        <w:rPr>
          <w:rFonts w:cs="David" w:hint="cs"/>
          <w:rtl/>
        </w:rPr>
        <w:t xml:space="preserve">יש עוד נושאים שנוסיף אחר כך. </w:t>
      </w:r>
    </w:p>
    <w:p w14:paraId="2D080B48" w14:textId="77777777" w:rsidR="00285E50" w:rsidRPr="00285E50" w:rsidRDefault="00285E50" w:rsidP="00285E50">
      <w:pPr>
        <w:keepNext/>
        <w:bidi/>
        <w:ind w:firstLine="567"/>
        <w:jc w:val="both"/>
        <w:rPr>
          <w:rFonts w:cs="David" w:hint="cs"/>
          <w:rtl/>
        </w:rPr>
      </w:pPr>
    </w:p>
    <w:p w14:paraId="28A589D2"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1A50DC2" w14:textId="77777777" w:rsidR="00285E50" w:rsidRPr="00285E50" w:rsidRDefault="00285E50" w:rsidP="00285E50">
      <w:pPr>
        <w:keepNext/>
        <w:bidi/>
        <w:ind w:firstLine="567"/>
        <w:jc w:val="both"/>
        <w:rPr>
          <w:rFonts w:cs="David" w:hint="cs"/>
          <w:rtl/>
        </w:rPr>
      </w:pPr>
    </w:p>
    <w:p w14:paraId="640DCED3" w14:textId="77777777" w:rsidR="00285E50" w:rsidRPr="00285E50" w:rsidRDefault="00285E50" w:rsidP="00285E50">
      <w:pPr>
        <w:keepNext/>
        <w:bidi/>
        <w:ind w:firstLine="567"/>
        <w:jc w:val="both"/>
        <w:rPr>
          <w:rFonts w:cs="David" w:hint="cs"/>
          <w:rtl/>
        </w:rPr>
      </w:pPr>
      <w:r w:rsidRPr="00285E50">
        <w:rPr>
          <w:rFonts w:cs="David" w:hint="cs"/>
          <w:rtl/>
        </w:rPr>
        <w:t xml:space="preserve">בסדר, זאת ודאי לא רשימה סגורה. </w:t>
      </w:r>
    </w:p>
    <w:p w14:paraId="00C45E88" w14:textId="77777777" w:rsidR="00285E50" w:rsidRPr="00285E50" w:rsidRDefault="00285E50" w:rsidP="00285E50">
      <w:pPr>
        <w:keepNext/>
        <w:bidi/>
        <w:ind w:firstLine="567"/>
        <w:jc w:val="both"/>
        <w:rPr>
          <w:rFonts w:cs="David" w:hint="cs"/>
          <w:rtl/>
        </w:rPr>
      </w:pPr>
    </w:p>
    <w:p w14:paraId="086B2DC6" w14:textId="77777777" w:rsidR="00285E50" w:rsidRPr="00285E50" w:rsidRDefault="00285E50" w:rsidP="00285E50">
      <w:pPr>
        <w:bidi/>
        <w:jc w:val="both"/>
        <w:rPr>
          <w:rFonts w:cs="David" w:hint="cs"/>
          <w:rtl/>
        </w:rPr>
      </w:pPr>
      <w:r w:rsidRPr="00285E50">
        <w:rPr>
          <w:rFonts w:cs="David" w:hint="cs"/>
          <w:u w:val="single"/>
          <w:rtl/>
        </w:rPr>
        <w:t>אברהם מיכאלי:</w:t>
      </w:r>
    </w:p>
    <w:p w14:paraId="12C7B869" w14:textId="77777777" w:rsidR="00285E50" w:rsidRPr="00285E50" w:rsidRDefault="00285E50" w:rsidP="00285E50">
      <w:pPr>
        <w:bidi/>
        <w:jc w:val="both"/>
        <w:rPr>
          <w:rFonts w:cs="David" w:hint="cs"/>
          <w:rtl/>
        </w:rPr>
      </w:pPr>
    </w:p>
    <w:p w14:paraId="12FA4AF5" w14:textId="77777777" w:rsidR="00285E50" w:rsidRPr="00285E50" w:rsidRDefault="00285E50" w:rsidP="00285E50">
      <w:pPr>
        <w:keepNext/>
        <w:bidi/>
        <w:ind w:firstLine="567"/>
        <w:jc w:val="both"/>
        <w:rPr>
          <w:rFonts w:cs="David" w:hint="cs"/>
          <w:rtl/>
        </w:rPr>
      </w:pPr>
      <w:r w:rsidRPr="00285E50">
        <w:rPr>
          <w:rFonts w:cs="David" w:hint="cs"/>
          <w:rtl/>
        </w:rPr>
        <w:t xml:space="preserve">העם היהודי. </w:t>
      </w:r>
    </w:p>
    <w:p w14:paraId="271A5AAE" w14:textId="77777777" w:rsidR="00285E50" w:rsidRPr="00285E50" w:rsidRDefault="00285E50" w:rsidP="00285E50">
      <w:pPr>
        <w:keepNext/>
        <w:bidi/>
        <w:ind w:firstLine="567"/>
        <w:jc w:val="both"/>
        <w:rPr>
          <w:rFonts w:cs="David" w:hint="cs"/>
          <w:rtl/>
        </w:rPr>
      </w:pPr>
    </w:p>
    <w:p w14:paraId="391593D9"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BD5CABB" w14:textId="77777777" w:rsidR="00285E50" w:rsidRPr="00285E50" w:rsidRDefault="00285E50" w:rsidP="00285E50">
      <w:pPr>
        <w:keepNext/>
        <w:bidi/>
        <w:ind w:firstLine="567"/>
        <w:jc w:val="both"/>
        <w:rPr>
          <w:rFonts w:cs="David" w:hint="cs"/>
          <w:rtl/>
        </w:rPr>
      </w:pPr>
    </w:p>
    <w:p w14:paraId="23CF3077" w14:textId="77777777" w:rsidR="00285E50" w:rsidRPr="00285E50" w:rsidRDefault="00285E50" w:rsidP="00285E50">
      <w:pPr>
        <w:keepNext/>
        <w:bidi/>
        <w:ind w:firstLine="567"/>
        <w:jc w:val="both"/>
        <w:rPr>
          <w:rFonts w:cs="David" w:hint="cs"/>
          <w:rtl/>
        </w:rPr>
      </w:pPr>
      <w:r w:rsidRPr="00285E50">
        <w:rPr>
          <w:rFonts w:cs="David" w:hint="cs"/>
          <w:rtl/>
        </w:rPr>
        <w:t xml:space="preserve">בשנים שחלפו מאז נחקק החוק שהקים את נציבות הדורות הבאים לכנסת בשנת 2001 ביסס מרכז המחקר והמידע של הכנסת, להלן </w:t>
      </w:r>
      <w:r w:rsidRPr="00285E50">
        <w:rPr>
          <w:rFonts w:cs="David"/>
          <w:rtl/>
        </w:rPr>
        <w:t>–</w:t>
      </w:r>
      <w:r w:rsidRPr="00285E50">
        <w:rPr>
          <w:rFonts w:cs="David" w:hint="cs"/>
          <w:rtl/>
        </w:rPr>
        <w:t xml:space="preserve"> ה-מ.מ.מ., את מעמדו כגורם </w:t>
      </w:r>
      <w:proofErr w:type="spellStart"/>
      <w:r w:rsidRPr="00285E50">
        <w:rPr>
          <w:rFonts w:cs="David" w:hint="cs"/>
          <w:rtl/>
        </w:rPr>
        <w:t>אוביקטיבי</w:t>
      </w:r>
      <w:proofErr w:type="spellEnd"/>
      <w:r w:rsidRPr="00285E50">
        <w:rPr>
          <w:rFonts w:cs="David" w:hint="cs"/>
          <w:rtl/>
        </w:rPr>
        <w:t xml:space="preserve"> ועצמאי ולשם חיזוקו אף מעניק לו חוק הכנסת סמכויות נרחבות לקבל מידע מגורמים רבים. על פי רוב, מגיש ה-מ.מ.מ. מסמכים לפי בקשה של חברי הכנסת או של ועדות הכנסת ולא ביוזמתו, אולם אין הוא מנוע מלעשות כן. ועדת הכנסת סבורה כי ה-מ.מ.מ יכול לספק לחברי הכנסת את המידע הדרוש להם בנוגע לחקיקה שיש בה עניין מיוחד לדורות הבאים באופן ראוי והולם. לפיכך, ולצד ביטולו של מוסד נציבות הדורות הבאים לכנסת, מחליטה הוועדה לבקש ולהנחות את ה-מ.מ.מ. ליזום, כפי שימצא לנכון, הבאת נתונים והשלכות בפני הכנסת וועדותיה בדבר השפעת חקיקה על הדורות הבאים. אופן הביצוע יהיה, כמובן, בהתאם להנחיות של יושב ראש הכנסת, שהנושא הזה נמצא בסמכותו. אני מוסיף לכך ואומר שבמידה ותידרש תוספת תקנים, הוועדה ממליצה לאשר אותם ואני כיושב ראש ועדת התקציב של הכנסת מתחייב גם להביא באופן מיידי, ברגע שאקבל בקשה כזאת מיושב ראש הכנסת, לדיון מתוך תקווה שהנושא גם יאושר. </w:t>
      </w:r>
    </w:p>
    <w:p w14:paraId="5E831879" w14:textId="77777777" w:rsidR="00285E50" w:rsidRPr="00285E50" w:rsidRDefault="00285E50" w:rsidP="00285E50">
      <w:pPr>
        <w:keepNext/>
        <w:bidi/>
        <w:ind w:firstLine="567"/>
        <w:jc w:val="both"/>
        <w:rPr>
          <w:rFonts w:cs="David" w:hint="cs"/>
          <w:rtl/>
        </w:rPr>
      </w:pPr>
    </w:p>
    <w:p w14:paraId="664ED297" w14:textId="77777777" w:rsidR="00285E50" w:rsidRPr="00285E50" w:rsidRDefault="00285E50" w:rsidP="00285E50">
      <w:pPr>
        <w:bidi/>
        <w:jc w:val="both"/>
        <w:rPr>
          <w:rFonts w:cs="David" w:hint="cs"/>
          <w:rtl/>
        </w:rPr>
      </w:pPr>
      <w:r w:rsidRPr="00285E50">
        <w:rPr>
          <w:rFonts w:cs="David" w:hint="cs"/>
          <w:u w:val="single"/>
          <w:rtl/>
        </w:rPr>
        <w:t>משה גפני:</w:t>
      </w:r>
    </w:p>
    <w:p w14:paraId="78F1D5A0" w14:textId="77777777" w:rsidR="00285E50" w:rsidRPr="00285E50" w:rsidRDefault="00285E50" w:rsidP="00285E50">
      <w:pPr>
        <w:bidi/>
        <w:jc w:val="both"/>
        <w:rPr>
          <w:rFonts w:cs="David" w:hint="cs"/>
          <w:rtl/>
        </w:rPr>
      </w:pPr>
    </w:p>
    <w:p w14:paraId="709D551B" w14:textId="77777777" w:rsidR="00285E50" w:rsidRPr="00285E50" w:rsidRDefault="00285E50" w:rsidP="00285E50">
      <w:pPr>
        <w:keepNext/>
        <w:bidi/>
        <w:ind w:firstLine="567"/>
        <w:jc w:val="both"/>
        <w:rPr>
          <w:rFonts w:cs="David" w:hint="cs"/>
          <w:rtl/>
        </w:rPr>
      </w:pPr>
      <w:r w:rsidRPr="00285E50">
        <w:rPr>
          <w:rFonts w:cs="David" w:hint="cs"/>
          <w:rtl/>
        </w:rPr>
        <w:t xml:space="preserve">אפילו אני לא אתנגד. </w:t>
      </w:r>
    </w:p>
    <w:p w14:paraId="5ED6E1EC" w14:textId="77777777" w:rsidR="00285E50" w:rsidRPr="00285E50" w:rsidRDefault="00285E50" w:rsidP="00285E50">
      <w:pPr>
        <w:keepNext/>
        <w:bidi/>
        <w:ind w:firstLine="567"/>
        <w:jc w:val="both"/>
        <w:rPr>
          <w:rFonts w:cs="David" w:hint="cs"/>
          <w:rtl/>
        </w:rPr>
      </w:pPr>
    </w:p>
    <w:p w14:paraId="74A5F0F9"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1D1A8349" w14:textId="77777777" w:rsidR="00285E50" w:rsidRPr="00285E50" w:rsidRDefault="00285E50" w:rsidP="00285E50">
      <w:pPr>
        <w:keepNext/>
        <w:bidi/>
        <w:ind w:firstLine="567"/>
        <w:jc w:val="both"/>
        <w:rPr>
          <w:rFonts w:cs="David" w:hint="cs"/>
          <w:rtl/>
        </w:rPr>
      </w:pPr>
    </w:p>
    <w:p w14:paraId="1D2B40B1" w14:textId="77777777" w:rsidR="00285E50" w:rsidRPr="00285E50" w:rsidRDefault="00285E50" w:rsidP="00285E50">
      <w:pPr>
        <w:keepNext/>
        <w:bidi/>
        <w:ind w:firstLine="567"/>
        <w:jc w:val="both"/>
        <w:rPr>
          <w:rFonts w:cs="David" w:hint="cs"/>
          <w:rtl/>
        </w:rPr>
      </w:pPr>
      <w:r w:rsidRPr="00285E50">
        <w:rPr>
          <w:rFonts w:cs="David" w:hint="cs"/>
          <w:rtl/>
        </w:rPr>
        <w:t xml:space="preserve">אני חושב שבמסגרת הזאת אנחנו מצליחים להגיע למשהו שמבטא בעיניי את המהות שצריכה להיות. </w:t>
      </w:r>
    </w:p>
    <w:p w14:paraId="1F5D907B" w14:textId="77777777" w:rsidR="00285E50" w:rsidRPr="00285E50" w:rsidRDefault="00285E50" w:rsidP="00285E50">
      <w:pPr>
        <w:keepNext/>
        <w:bidi/>
        <w:ind w:firstLine="567"/>
        <w:jc w:val="both"/>
        <w:rPr>
          <w:rFonts w:cs="David" w:hint="cs"/>
          <w:rtl/>
        </w:rPr>
      </w:pPr>
    </w:p>
    <w:p w14:paraId="637C91C7" w14:textId="77777777" w:rsidR="00285E50" w:rsidRPr="00285E50" w:rsidRDefault="00285E50" w:rsidP="00285E50">
      <w:pPr>
        <w:bidi/>
        <w:jc w:val="both"/>
        <w:rPr>
          <w:rFonts w:cs="David" w:hint="cs"/>
          <w:rtl/>
        </w:rPr>
      </w:pPr>
      <w:r w:rsidRPr="00285E50">
        <w:rPr>
          <w:rFonts w:cs="David"/>
          <w:u w:val="single"/>
          <w:rtl/>
        </w:rPr>
        <w:br w:type="page"/>
      </w:r>
      <w:r w:rsidRPr="00285E50">
        <w:rPr>
          <w:rFonts w:cs="David" w:hint="cs"/>
          <w:u w:val="single"/>
          <w:rtl/>
        </w:rPr>
        <w:t>שלמה שוהם:</w:t>
      </w:r>
    </w:p>
    <w:p w14:paraId="3CF169FE" w14:textId="77777777" w:rsidR="00285E50" w:rsidRPr="00285E50" w:rsidRDefault="00285E50" w:rsidP="00285E50">
      <w:pPr>
        <w:bidi/>
        <w:jc w:val="both"/>
        <w:rPr>
          <w:rFonts w:cs="David" w:hint="cs"/>
          <w:rtl/>
        </w:rPr>
      </w:pPr>
    </w:p>
    <w:p w14:paraId="147C01EE" w14:textId="77777777" w:rsidR="00285E50" w:rsidRPr="00285E50" w:rsidRDefault="00285E50" w:rsidP="00285E50">
      <w:pPr>
        <w:keepNext/>
        <w:bidi/>
        <w:ind w:firstLine="567"/>
        <w:jc w:val="both"/>
        <w:rPr>
          <w:rFonts w:cs="David" w:hint="cs"/>
          <w:rtl/>
        </w:rPr>
      </w:pPr>
      <w:r w:rsidRPr="00285E50">
        <w:rPr>
          <w:rFonts w:cs="David" w:hint="cs"/>
          <w:rtl/>
        </w:rPr>
        <w:t xml:space="preserve">למה לא בחוק? את זה אני לא מצליח להבין. </w:t>
      </w:r>
    </w:p>
    <w:p w14:paraId="7462B3F7" w14:textId="77777777" w:rsidR="00285E50" w:rsidRPr="00285E50" w:rsidRDefault="00285E50" w:rsidP="00285E50">
      <w:pPr>
        <w:keepNext/>
        <w:bidi/>
        <w:jc w:val="both"/>
        <w:rPr>
          <w:rFonts w:cs="David" w:hint="cs"/>
          <w:rtl/>
        </w:rPr>
      </w:pPr>
    </w:p>
    <w:p w14:paraId="099F06E4"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34D80B8E" w14:textId="77777777" w:rsidR="00285E50" w:rsidRPr="00285E50" w:rsidRDefault="00285E50" w:rsidP="00285E50">
      <w:pPr>
        <w:keepNext/>
        <w:bidi/>
        <w:jc w:val="both"/>
        <w:rPr>
          <w:rFonts w:cs="David" w:hint="cs"/>
          <w:rtl/>
        </w:rPr>
      </w:pPr>
    </w:p>
    <w:p w14:paraId="5F401F4D" w14:textId="77777777" w:rsidR="00285E50" w:rsidRPr="00285E50" w:rsidRDefault="00285E50" w:rsidP="00285E50">
      <w:pPr>
        <w:keepNext/>
        <w:bidi/>
        <w:jc w:val="both"/>
        <w:rPr>
          <w:rFonts w:cs="David" w:hint="cs"/>
          <w:rtl/>
        </w:rPr>
      </w:pPr>
      <w:r w:rsidRPr="00285E50">
        <w:rPr>
          <w:rFonts w:cs="David" w:hint="cs"/>
          <w:rtl/>
        </w:rPr>
        <w:tab/>
        <w:t xml:space="preserve">כי תפקידי ה-מ.מ.מ. לא מוגדרים בחוק ולא נגדיר רק נושא אחד בחוק. זה לא נכון. </w:t>
      </w:r>
    </w:p>
    <w:p w14:paraId="39FDA936" w14:textId="77777777" w:rsidR="00285E50" w:rsidRPr="00285E50" w:rsidRDefault="00285E50" w:rsidP="00285E50">
      <w:pPr>
        <w:keepNext/>
        <w:bidi/>
        <w:jc w:val="both"/>
        <w:rPr>
          <w:rFonts w:cs="David" w:hint="cs"/>
          <w:rtl/>
        </w:rPr>
      </w:pPr>
    </w:p>
    <w:p w14:paraId="53514718"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702152AF" w14:textId="77777777" w:rsidR="00285E50" w:rsidRPr="00285E50" w:rsidRDefault="00285E50" w:rsidP="00285E50">
      <w:pPr>
        <w:keepNext/>
        <w:bidi/>
        <w:jc w:val="both"/>
        <w:rPr>
          <w:rFonts w:cs="David" w:hint="cs"/>
          <w:rtl/>
        </w:rPr>
      </w:pPr>
    </w:p>
    <w:p w14:paraId="496E0427" w14:textId="77777777" w:rsidR="00285E50" w:rsidRPr="00285E50" w:rsidRDefault="00285E50" w:rsidP="00285E50">
      <w:pPr>
        <w:keepNext/>
        <w:bidi/>
        <w:jc w:val="both"/>
        <w:rPr>
          <w:rFonts w:cs="David" w:hint="cs"/>
          <w:rtl/>
        </w:rPr>
      </w:pPr>
      <w:r w:rsidRPr="00285E50">
        <w:rPr>
          <w:rFonts w:cs="David" w:hint="cs"/>
          <w:rtl/>
        </w:rPr>
        <w:tab/>
        <w:t xml:space="preserve">אבל הגדרתם את העניין של קבלת מסמכים. </w:t>
      </w:r>
    </w:p>
    <w:p w14:paraId="1CA21A52" w14:textId="77777777" w:rsidR="00285E50" w:rsidRPr="00285E50" w:rsidRDefault="00285E50" w:rsidP="00285E50">
      <w:pPr>
        <w:keepNext/>
        <w:bidi/>
        <w:jc w:val="both"/>
        <w:rPr>
          <w:rFonts w:cs="David" w:hint="cs"/>
          <w:rtl/>
        </w:rPr>
      </w:pPr>
    </w:p>
    <w:p w14:paraId="11D88094"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39C95780" w14:textId="77777777" w:rsidR="00285E50" w:rsidRPr="00285E50" w:rsidRDefault="00285E50" w:rsidP="00285E50">
      <w:pPr>
        <w:keepNext/>
        <w:bidi/>
        <w:jc w:val="both"/>
        <w:rPr>
          <w:rFonts w:cs="David" w:hint="cs"/>
          <w:rtl/>
        </w:rPr>
      </w:pPr>
    </w:p>
    <w:p w14:paraId="7C2EAA01" w14:textId="77777777" w:rsidR="00285E50" w:rsidRPr="00285E50" w:rsidRDefault="00285E50" w:rsidP="00285E50">
      <w:pPr>
        <w:keepNext/>
        <w:bidi/>
        <w:jc w:val="both"/>
        <w:rPr>
          <w:rFonts w:cs="David" w:hint="cs"/>
          <w:rtl/>
        </w:rPr>
      </w:pPr>
      <w:r w:rsidRPr="00285E50">
        <w:rPr>
          <w:rFonts w:cs="David" w:hint="cs"/>
          <w:rtl/>
        </w:rPr>
        <w:tab/>
        <w:t xml:space="preserve">זה לא אותו הדבר, זה לא תפקידים. זאת הסמכות שלו לקבל מסמכים ואתה הרי יודע לא פחות טוב ממני שזה עניין שונה לגמרי. חבר הכנסת הורוביץ, אתה רוצה להגיש הסתייגויות? זה הזמן. </w:t>
      </w:r>
    </w:p>
    <w:p w14:paraId="253CE6C5" w14:textId="77777777" w:rsidR="00285E50" w:rsidRPr="00285E50" w:rsidRDefault="00285E50" w:rsidP="00285E50">
      <w:pPr>
        <w:keepNext/>
        <w:bidi/>
        <w:jc w:val="both"/>
        <w:rPr>
          <w:rFonts w:cs="David" w:hint="cs"/>
          <w:rtl/>
        </w:rPr>
      </w:pPr>
    </w:p>
    <w:p w14:paraId="2C6DD787"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0CF22638" w14:textId="77777777" w:rsidR="00285E50" w:rsidRPr="00285E50" w:rsidRDefault="00285E50" w:rsidP="00285E50">
      <w:pPr>
        <w:keepNext/>
        <w:bidi/>
        <w:jc w:val="both"/>
        <w:rPr>
          <w:rFonts w:cs="David" w:hint="cs"/>
          <w:rtl/>
        </w:rPr>
      </w:pPr>
    </w:p>
    <w:p w14:paraId="40B0F375" w14:textId="77777777" w:rsidR="00285E50" w:rsidRPr="00285E50" w:rsidRDefault="00285E50" w:rsidP="00285E50">
      <w:pPr>
        <w:keepNext/>
        <w:bidi/>
        <w:jc w:val="both"/>
        <w:rPr>
          <w:rFonts w:cs="David" w:hint="cs"/>
          <w:rtl/>
        </w:rPr>
      </w:pPr>
      <w:r w:rsidRPr="00285E50">
        <w:rPr>
          <w:rFonts w:cs="David" w:hint="cs"/>
          <w:rtl/>
        </w:rPr>
        <w:tab/>
        <w:t xml:space="preserve">הוא נתן לי את ההסתייגויות. </w:t>
      </w:r>
    </w:p>
    <w:p w14:paraId="5F78A36C" w14:textId="77777777" w:rsidR="00285E50" w:rsidRPr="00285E50" w:rsidRDefault="00285E50" w:rsidP="00285E50">
      <w:pPr>
        <w:bidi/>
        <w:jc w:val="both"/>
        <w:rPr>
          <w:rFonts w:cs="David" w:hint="cs"/>
          <w:u w:val="single"/>
          <w:rtl/>
        </w:rPr>
      </w:pPr>
    </w:p>
    <w:p w14:paraId="322250DC"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984CD9A" w14:textId="77777777" w:rsidR="00285E50" w:rsidRPr="00285E50" w:rsidRDefault="00285E50" w:rsidP="00285E50">
      <w:pPr>
        <w:bidi/>
        <w:jc w:val="both"/>
        <w:rPr>
          <w:rFonts w:cs="David" w:hint="cs"/>
          <w:u w:val="single"/>
          <w:rtl/>
        </w:rPr>
      </w:pPr>
    </w:p>
    <w:p w14:paraId="26D08A4D" w14:textId="77777777" w:rsidR="00285E50" w:rsidRPr="00285E50" w:rsidRDefault="00285E50" w:rsidP="00285E50">
      <w:pPr>
        <w:bidi/>
        <w:jc w:val="both"/>
        <w:rPr>
          <w:rFonts w:cs="David" w:hint="cs"/>
          <w:rtl/>
        </w:rPr>
      </w:pPr>
      <w:r w:rsidRPr="00285E50">
        <w:rPr>
          <w:rFonts w:cs="David" w:hint="cs"/>
          <w:rtl/>
        </w:rPr>
        <w:tab/>
        <w:t xml:space="preserve">נתייחס להסתייגויות ואז אפשר לקיים עליהן הצבעה. </w:t>
      </w:r>
    </w:p>
    <w:p w14:paraId="29568165" w14:textId="77777777" w:rsidR="00285E50" w:rsidRPr="00285E50" w:rsidRDefault="00285E50" w:rsidP="00285E50">
      <w:pPr>
        <w:bidi/>
        <w:jc w:val="both"/>
        <w:rPr>
          <w:rFonts w:cs="David" w:hint="cs"/>
          <w:rtl/>
        </w:rPr>
      </w:pPr>
    </w:p>
    <w:p w14:paraId="76AEB5DD"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2783C5A4" w14:textId="77777777" w:rsidR="00285E50" w:rsidRPr="00285E50" w:rsidRDefault="00285E50" w:rsidP="00285E50">
      <w:pPr>
        <w:bidi/>
        <w:jc w:val="both"/>
        <w:rPr>
          <w:rFonts w:cs="David" w:hint="cs"/>
          <w:rtl/>
        </w:rPr>
      </w:pPr>
    </w:p>
    <w:p w14:paraId="0541DCDA" w14:textId="77777777" w:rsidR="00285E50" w:rsidRPr="00285E50" w:rsidRDefault="00285E50" w:rsidP="00285E50">
      <w:pPr>
        <w:bidi/>
        <w:jc w:val="both"/>
        <w:rPr>
          <w:rFonts w:cs="David" w:hint="cs"/>
          <w:rtl/>
        </w:rPr>
      </w:pPr>
      <w:r w:rsidRPr="00285E50">
        <w:rPr>
          <w:rFonts w:cs="David" w:hint="cs"/>
          <w:rtl/>
        </w:rPr>
        <w:tab/>
        <w:t xml:space="preserve">חלק מההסתייגויות אי אפשר לקבל אותן בנוסח הזה ואני אגיד לכם מה כן אפשר לעשות. קודם כל, שם החוק בקריאה שנייה ושלישית ייקרא: חוק הכנסת (תיקון מס' 29), ולא יהיו בו המילים: "ביטול נציבות הדורות הבאים" ואי אפשר להוסיף שם מילים. זה שם החוק ומספר התיקון. במקרה כזה, אם תרצו, אפשר לקחת את המילים שרציתם להוסיף ולעשות את זה אולי כאיזשהו סעיף מטרה, שזה יהיה יותר הסתייגות לשם דיבור. אי אפשר להוסיף מילים לשם. </w:t>
      </w:r>
    </w:p>
    <w:p w14:paraId="4AC25A7B" w14:textId="77777777" w:rsidR="00285E50" w:rsidRPr="00285E50" w:rsidRDefault="00285E50" w:rsidP="00285E50">
      <w:pPr>
        <w:bidi/>
        <w:jc w:val="both"/>
        <w:rPr>
          <w:rFonts w:cs="David" w:hint="cs"/>
          <w:rtl/>
        </w:rPr>
      </w:pPr>
    </w:p>
    <w:p w14:paraId="1D15FEDF"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6FDF70D9" w14:textId="77777777" w:rsidR="00285E50" w:rsidRPr="00285E50" w:rsidRDefault="00285E50" w:rsidP="00285E50">
      <w:pPr>
        <w:bidi/>
        <w:jc w:val="both"/>
        <w:rPr>
          <w:rFonts w:cs="David" w:hint="cs"/>
          <w:rtl/>
        </w:rPr>
      </w:pPr>
    </w:p>
    <w:p w14:paraId="69F92BBE" w14:textId="77777777" w:rsidR="00285E50" w:rsidRPr="00285E50" w:rsidRDefault="00285E50" w:rsidP="00285E50">
      <w:pPr>
        <w:bidi/>
        <w:jc w:val="both"/>
        <w:rPr>
          <w:rFonts w:cs="David" w:hint="cs"/>
          <w:rtl/>
        </w:rPr>
      </w:pPr>
      <w:r w:rsidRPr="00285E50">
        <w:rPr>
          <w:rFonts w:cs="David" w:hint="cs"/>
          <w:rtl/>
        </w:rPr>
        <w:tab/>
        <w:t>במקום "לשם החוק" תכתבי: "למטרת החוק".</w:t>
      </w:r>
    </w:p>
    <w:p w14:paraId="170FFC0E" w14:textId="77777777" w:rsidR="00285E50" w:rsidRPr="00285E50" w:rsidRDefault="00285E50" w:rsidP="00285E50">
      <w:pPr>
        <w:bidi/>
        <w:jc w:val="both"/>
        <w:rPr>
          <w:rFonts w:cs="David" w:hint="cs"/>
          <w:rtl/>
        </w:rPr>
      </w:pPr>
    </w:p>
    <w:p w14:paraId="5B456B5E"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1134DD87" w14:textId="77777777" w:rsidR="00285E50" w:rsidRPr="00285E50" w:rsidRDefault="00285E50" w:rsidP="00285E50">
      <w:pPr>
        <w:bidi/>
        <w:jc w:val="both"/>
        <w:rPr>
          <w:rFonts w:cs="David" w:hint="cs"/>
          <w:rtl/>
        </w:rPr>
      </w:pPr>
    </w:p>
    <w:p w14:paraId="3423387E" w14:textId="77777777" w:rsidR="00285E50" w:rsidRPr="00285E50" w:rsidRDefault="00285E50" w:rsidP="00285E50">
      <w:pPr>
        <w:bidi/>
        <w:jc w:val="both"/>
        <w:rPr>
          <w:rFonts w:cs="David" w:hint="cs"/>
          <w:rtl/>
        </w:rPr>
      </w:pPr>
      <w:r w:rsidRPr="00285E50">
        <w:rPr>
          <w:rFonts w:cs="David" w:hint="cs"/>
          <w:rtl/>
        </w:rPr>
        <w:tab/>
        <w:t xml:space="preserve">ואז אפשר לומר שהמטרה היא להקים מחלקת ייעוץ לענייני פיתוח בר קיימא וחשיבה לטווח ארוך במרכז המחקר והמידע של הכנסת, לפי ההסתייגות האמצעית שנמצאת בנוסח שהגשתם. אם זה בסדר, זה משהו שאפשר להצביע עליו. </w:t>
      </w:r>
    </w:p>
    <w:p w14:paraId="463B194F" w14:textId="77777777" w:rsidR="00285E50" w:rsidRPr="00285E50" w:rsidRDefault="00285E50" w:rsidP="00285E50">
      <w:pPr>
        <w:bidi/>
        <w:jc w:val="both"/>
        <w:rPr>
          <w:rFonts w:cs="David" w:hint="cs"/>
          <w:rtl/>
        </w:rPr>
      </w:pPr>
    </w:p>
    <w:p w14:paraId="6446B5E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7BC4BD6" w14:textId="77777777" w:rsidR="00285E50" w:rsidRPr="00285E50" w:rsidRDefault="00285E50" w:rsidP="00285E50">
      <w:pPr>
        <w:bidi/>
        <w:jc w:val="both"/>
        <w:rPr>
          <w:rFonts w:cs="David" w:hint="cs"/>
          <w:rtl/>
        </w:rPr>
      </w:pPr>
    </w:p>
    <w:p w14:paraId="5DB61513" w14:textId="77777777" w:rsidR="00285E50" w:rsidRPr="00285E50" w:rsidRDefault="00285E50" w:rsidP="00285E50">
      <w:pPr>
        <w:bidi/>
        <w:jc w:val="both"/>
        <w:rPr>
          <w:rFonts w:cs="David" w:hint="cs"/>
          <w:rtl/>
        </w:rPr>
      </w:pPr>
      <w:r w:rsidRPr="00285E50">
        <w:rPr>
          <w:rFonts w:cs="David" w:hint="cs"/>
          <w:rtl/>
        </w:rPr>
        <w:tab/>
        <w:t xml:space="preserve">אני מציע שנעבור ונצביע על ההסתייגויות. </w:t>
      </w:r>
    </w:p>
    <w:p w14:paraId="2D536CEB" w14:textId="77777777" w:rsidR="00285E50" w:rsidRPr="00285E50" w:rsidRDefault="00285E50" w:rsidP="00285E50">
      <w:pPr>
        <w:bidi/>
        <w:jc w:val="both"/>
        <w:rPr>
          <w:rFonts w:cs="David" w:hint="cs"/>
          <w:rtl/>
        </w:rPr>
      </w:pPr>
    </w:p>
    <w:p w14:paraId="7486463D" w14:textId="77777777" w:rsidR="00285E50" w:rsidRPr="00285E50" w:rsidRDefault="00285E50" w:rsidP="00285E50">
      <w:pPr>
        <w:bidi/>
        <w:jc w:val="both"/>
        <w:rPr>
          <w:rFonts w:cs="David" w:hint="cs"/>
          <w:rtl/>
        </w:rPr>
      </w:pPr>
      <w:r w:rsidRPr="00285E50">
        <w:rPr>
          <w:rFonts w:cs="David" w:hint="cs"/>
          <w:u w:val="single"/>
          <w:rtl/>
        </w:rPr>
        <w:t>נסים זאב:</w:t>
      </w:r>
    </w:p>
    <w:p w14:paraId="5E418E51" w14:textId="77777777" w:rsidR="00285E50" w:rsidRPr="00285E50" w:rsidRDefault="00285E50" w:rsidP="00285E50">
      <w:pPr>
        <w:bidi/>
        <w:jc w:val="both"/>
        <w:rPr>
          <w:rFonts w:cs="David" w:hint="cs"/>
          <w:rtl/>
        </w:rPr>
      </w:pPr>
    </w:p>
    <w:p w14:paraId="13FD9285" w14:textId="77777777" w:rsidR="00285E50" w:rsidRPr="00285E50" w:rsidRDefault="00285E50" w:rsidP="00285E50">
      <w:pPr>
        <w:bidi/>
        <w:jc w:val="both"/>
        <w:rPr>
          <w:rFonts w:cs="David" w:hint="cs"/>
          <w:rtl/>
        </w:rPr>
      </w:pPr>
      <w:r w:rsidRPr="00285E50">
        <w:rPr>
          <w:rFonts w:cs="David" w:hint="cs"/>
          <w:rtl/>
        </w:rPr>
        <w:tab/>
        <w:t xml:space="preserve">אני רוצה גם הסתייגות אחת שאומרת שאני מבקש להטיל את זה על היועצים המשפטיים של הוועדות. </w:t>
      </w:r>
    </w:p>
    <w:p w14:paraId="01EAAAAC" w14:textId="77777777" w:rsidR="00285E50" w:rsidRPr="00285E50" w:rsidRDefault="00285E50" w:rsidP="00285E50">
      <w:pPr>
        <w:bidi/>
        <w:jc w:val="both"/>
        <w:rPr>
          <w:rFonts w:cs="David" w:hint="cs"/>
          <w:rtl/>
        </w:rPr>
      </w:pPr>
    </w:p>
    <w:p w14:paraId="22A23E5C"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53F19E7" w14:textId="77777777" w:rsidR="00285E50" w:rsidRPr="00285E50" w:rsidRDefault="00285E50" w:rsidP="00285E50">
      <w:pPr>
        <w:bidi/>
        <w:jc w:val="both"/>
        <w:rPr>
          <w:rFonts w:cs="David" w:hint="cs"/>
          <w:rtl/>
        </w:rPr>
      </w:pPr>
    </w:p>
    <w:p w14:paraId="20D19287" w14:textId="77777777" w:rsidR="00285E50" w:rsidRPr="00285E50" w:rsidRDefault="00285E50" w:rsidP="00285E50">
      <w:pPr>
        <w:bidi/>
        <w:jc w:val="both"/>
        <w:rPr>
          <w:rFonts w:cs="David" w:hint="cs"/>
          <w:rtl/>
        </w:rPr>
      </w:pPr>
      <w:r w:rsidRPr="00285E50">
        <w:rPr>
          <w:rFonts w:cs="David" w:hint="cs"/>
          <w:rtl/>
        </w:rPr>
        <w:tab/>
        <w:t xml:space="preserve">בסדר. רבותי, תהיה הסתייגות גם של חבר הכנסת זאב בנושא הזה. </w:t>
      </w:r>
    </w:p>
    <w:p w14:paraId="22EF1631" w14:textId="77777777" w:rsidR="00285E50" w:rsidRPr="00285E50" w:rsidRDefault="00285E50" w:rsidP="00285E50">
      <w:pPr>
        <w:bidi/>
        <w:jc w:val="both"/>
        <w:rPr>
          <w:rFonts w:cs="David" w:hint="cs"/>
          <w:rtl/>
        </w:rPr>
      </w:pPr>
    </w:p>
    <w:p w14:paraId="493324C6" w14:textId="77777777" w:rsidR="00285E50" w:rsidRPr="00285E50" w:rsidRDefault="00285E50" w:rsidP="00285E50">
      <w:pPr>
        <w:pStyle w:val="BodyText"/>
        <w:rPr>
          <w:rFonts w:hint="cs"/>
          <w:sz w:val="24"/>
          <w:u w:val="single"/>
          <w:rtl/>
        </w:rPr>
      </w:pPr>
      <w:r w:rsidRPr="00285E50">
        <w:rPr>
          <w:sz w:val="24"/>
          <w:u w:val="single"/>
          <w:rtl/>
        </w:rPr>
        <w:br w:type="page"/>
      </w:r>
      <w:r w:rsidRPr="00285E50">
        <w:rPr>
          <w:rFonts w:hint="cs"/>
          <w:sz w:val="24"/>
          <w:u w:val="single"/>
          <w:rtl/>
        </w:rPr>
        <w:t>ארבל אסטרחן:</w:t>
      </w:r>
    </w:p>
    <w:p w14:paraId="4A16AB00" w14:textId="77777777" w:rsidR="00285E50" w:rsidRPr="00285E50" w:rsidRDefault="00285E50" w:rsidP="00285E50">
      <w:pPr>
        <w:bidi/>
        <w:jc w:val="both"/>
        <w:rPr>
          <w:rFonts w:cs="David" w:hint="cs"/>
          <w:rtl/>
        </w:rPr>
      </w:pPr>
    </w:p>
    <w:p w14:paraId="62AB0E7E" w14:textId="77777777" w:rsidR="00285E50" w:rsidRPr="00285E50" w:rsidRDefault="00285E50" w:rsidP="00285E50">
      <w:pPr>
        <w:bidi/>
        <w:jc w:val="both"/>
        <w:rPr>
          <w:rFonts w:cs="David" w:hint="cs"/>
          <w:rtl/>
        </w:rPr>
      </w:pPr>
      <w:r w:rsidRPr="00285E50">
        <w:rPr>
          <w:rFonts w:cs="David" w:hint="cs"/>
          <w:rtl/>
        </w:rPr>
        <w:tab/>
        <w:t>אתה רוצה להוסיף סעיף מטרה בנוסח שציינתי?</w:t>
      </w:r>
    </w:p>
    <w:p w14:paraId="5757DC67" w14:textId="77777777" w:rsidR="00285E50" w:rsidRPr="00285E50" w:rsidRDefault="00285E50" w:rsidP="00285E50">
      <w:pPr>
        <w:bidi/>
        <w:jc w:val="both"/>
        <w:rPr>
          <w:rFonts w:cs="David" w:hint="cs"/>
          <w:rtl/>
        </w:rPr>
      </w:pPr>
    </w:p>
    <w:p w14:paraId="60AF3315"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3C479A66" w14:textId="77777777" w:rsidR="00285E50" w:rsidRPr="00285E50" w:rsidRDefault="00285E50" w:rsidP="00285E50">
      <w:pPr>
        <w:bidi/>
        <w:jc w:val="both"/>
        <w:rPr>
          <w:rFonts w:cs="David" w:hint="cs"/>
          <w:rtl/>
        </w:rPr>
      </w:pPr>
    </w:p>
    <w:p w14:paraId="21FB18DE" w14:textId="77777777" w:rsidR="00285E50" w:rsidRPr="00285E50" w:rsidRDefault="00285E50" w:rsidP="00285E50">
      <w:pPr>
        <w:bidi/>
        <w:jc w:val="both"/>
        <w:rPr>
          <w:rFonts w:cs="David" w:hint="cs"/>
          <w:rtl/>
        </w:rPr>
      </w:pPr>
      <w:r w:rsidRPr="00285E50">
        <w:rPr>
          <w:rFonts w:cs="David" w:hint="cs"/>
          <w:rtl/>
        </w:rPr>
        <w:tab/>
        <w:t xml:space="preserve">כן. </w:t>
      </w:r>
    </w:p>
    <w:p w14:paraId="38F5C002" w14:textId="77777777" w:rsidR="00285E50" w:rsidRPr="00285E50" w:rsidRDefault="00285E50" w:rsidP="00285E50">
      <w:pPr>
        <w:bidi/>
        <w:jc w:val="both"/>
        <w:rPr>
          <w:rFonts w:cs="David" w:hint="cs"/>
          <w:rtl/>
        </w:rPr>
      </w:pPr>
    </w:p>
    <w:p w14:paraId="46D3F1E1"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4BF326D2" w14:textId="77777777" w:rsidR="00285E50" w:rsidRPr="00285E50" w:rsidRDefault="00285E50" w:rsidP="00285E50">
      <w:pPr>
        <w:bidi/>
        <w:jc w:val="both"/>
        <w:rPr>
          <w:rFonts w:cs="David" w:hint="cs"/>
          <w:rtl/>
        </w:rPr>
      </w:pPr>
    </w:p>
    <w:p w14:paraId="4A251736" w14:textId="77777777" w:rsidR="00285E50" w:rsidRPr="00285E50" w:rsidRDefault="00285E50" w:rsidP="00285E50">
      <w:pPr>
        <w:bidi/>
        <w:jc w:val="both"/>
        <w:rPr>
          <w:rFonts w:cs="David" w:hint="cs"/>
          <w:rtl/>
        </w:rPr>
      </w:pPr>
      <w:r w:rsidRPr="00285E50">
        <w:rPr>
          <w:rFonts w:cs="David" w:hint="cs"/>
          <w:rtl/>
        </w:rPr>
        <w:tab/>
        <w:t>אבל יש גם "לחילופין".</w:t>
      </w:r>
    </w:p>
    <w:p w14:paraId="0BF8530E" w14:textId="77777777" w:rsidR="00285E50" w:rsidRPr="00285E50" w:rsidRDefault="00285E50" w:rsidP="00285E50">
      <w:pPr>
        <w:bidi/>
        <w:jc w:val="both"/>
        <w:rPr>
          <w:rFonts w:cs="David" w:hint="cs"/>
          <w:rtl/>
        </w:rPr>
      </w:pPr>
    </w:p>
    <w:p w14:paraId="5096EACB"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8BA5C1E" w14:textId="77777777" w:rsidR="00285E50" w:rsidRPr="00285E50" w:rsidRDefault="00285E50" w:rsidP="00285E50">
      <w:pPr>
        <w:bidi/>
        <w:jc w:val="both"/>
        <w:rPr>
          <w:rFonts w:cs="David" w:hint="cs"/>
          <w:rtl/>
        </w:rPr>
      </w:pPr>
    </w:p>
    <w:p w14:paraId="306CB3BB" w14:textId="77777777" w:rsidR="00285E50" w:rsidRPr="00285E50" w:rsidRDefault="00285E50" w:rsidP="00285E50">
      <w:pPr>
        <w:bidi/>
        <w:jc w:val="both"/>
        <w:rPr>
          <w:rFonts w:cs="David" w:hint="cs"/>
          <w:rtl/>
        </w:rPr>
      </w:pPr>
      <w:r w:rsidRPr="00285E50">
        <w:rPr>
          <w:rFonts w:cs="David" w:hint="cs"/>
          <w:rtl/>
        </w:rPr>
        <w:tab/>
        <w:t xml:space="preserve">אין בעיה, אנחנו נצביע על כל "חילופין" בנפרד. </w:t>
      </w:r>
    </w:p>
    <w:p w14:paraId="5537D5B0" w14:textId="77777777" w:rsidR="00285E50" w:rsidRPr="00285E50" w:rsidRDefault="00285E50" w:rsidP="00285E50">
      <w:pPr>
        <w:bidi/>
        <w:jc w:val="both"/>
        <w:rPr>
          <w:rFonts w:cs="David" w:hint="cs"/>
          <w:rtl/>
        </w:rPr>
      </w:pPr>
    </w:p>
    <w:p w14:paraId="5A0DA916"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591C9D43" w14:textId="77777777" w:rsidR="00285E50" w:rsidRPr="00285E50" w:rsidRDefault="00285E50" w:rsidP="00285E50">
      <w:pPr>
        <w:bidi/>
        <w:jc w:val="both"/>
        <w:rPr>
          <w:rFonts w:cs="David" w:hint="cs"/>
          <w:rtl/>
        </w:rPr>
      </w:pPr>
    </w:p>
    <w:p w14:paraId="39C9FF3D" w14:textId="77777777" w:rsidR="00285E50" w:rsidRPr="00285E50" w:rsidRDefault="00285E50" w:rsidP="00285E50">
      <w:pPr>
        <w:bidi/>
        <w:jc w:val="both"/>
        <w:rPr>
          <w:rFonts w:cs="David" w:hint="cs"/>
          <w:rtl/>
        </w:rPr>
      </w:pPr>
      <w:r w:rsidRPr="00285E50">
        <w:rPr>
          <w:rFonts w:cs="David" w:hint="cs"/>
          <w:rtl/>
        </w:rPr>
        <w:tab/>
        <w:t xml:space="preserve">אני מנסה לנסח את זה איכשהו. ראשית, המטרה היא להקים מחלקת ייעוץ לענייני פיתוח בר קיימא וחשיבה לטווח ארוך במרכז המחקר והמידע. למחוק את סעיף 1, שזה הסעיף היחיד בחוק, אי אפשר בגלל שלפי התקנון הסתייגות אינה יכולה לשלול את עצם החוק. ולכן, אי אפשר לא לבטל את סעיף 1 וגם לא לעשות את הסעיף שמחזיר את כל הנציבות, כי זה גם כן משהו שבא לשלול את כל החוק. </w:t>
      </w:r>
    </w:p>
    <w:p w14:paraId="15519038" w14:textId="77777777" w:rsidR="00285E50" w:rsidRPr="00285E50" w:rsidRDefault="00285E50" w:rsidP="00285E50">
      <w:pPr>
        <w:bidi/>
        <w:jc w:val="both"/>
        <w:rPr>
          <w:rFonts w:cs="David" w:hint="cs"/>
          <w:rtl/>
        </w:rPr>
      </w:pPr>
    </w:p>
    <w:p w14:paraId="75166BA3"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782C4E5D" w14:textId="77777777" w:rsidR="00285E50" w:rsidRPr="00285E50" w:rsidRDefault="00285E50" w:rsidP="00285E50">
      <w:pPr>
        <w:bidi/>
        <w:jc w:val="both"/>
        <w:rPr>
          <w:rFonts w:cs="David" w:hint="cs"/>
          <w:rtl/>
        </w:rPr>
      </w:pPr>
    </w:p>
    <w:p w14:paraId="56C73341" w14:textId="77777777" w:rsidR="00285E50" w:rsidRPr="00285E50" w:rsidRDefault="00285E50" w:rsidP="00285E50">
      <w:pPr>
        <w:bidi/>
        <w:jc w:val="both"/>
        <w:rPr>
          <w:rFonts w:cs="David" w:hint="cs"/>
          <w:rtl/>
        </w:rPr>
      </w:pPr>
      <w:r w:rsidRPr="00285E50">
        <w:rPr>
          <w:rFonts w:cs="David" w:hint="cs"/>
          <w:rtl/>
        </w:rPr>
        <w:tab/>
        <w:t xml:space="preserve">בעצם את חוסמת כל אפשרות להגשת הסתייגות. </w:t>
      </w:r>
    </w:p>
    <w:p w14:paraId="33062CFD" w14:textId="77777777" w:rsidR="00285E50" w:rsidRPr="00285E50" w:rsidRDefault="00285E50" w:rsidP="00285E50">
      <w:pPr>
        <w:bidi/>
        <w:jc w:val="both"/>
        <w:rPr>
          <w:rFonts w:cs="David" w:hint="cs"/>
          <w:rtl/>
        </w:rPr>
      </w:pPr>
    </w:p>
    <w:p w14:paraId="0EF8C0BA"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80658BD" w14:textId="77777777" w:rsidR="00285E50" w:rsidRPr="00285E50" w:rsidRDefault="00285E50" w:rsidP="00285E50">
      <w:pPr>
        <w:bidi/>
        <w:jc w:val="both"/>
        <w:rPr>
          <w:rFonts w:cs="David" w:hint="cs"/>
          <w:rtl/>
        </w:rPr>
      </w:pPr>
    </w:p>
    <w:p w14:paraId="26873B34" w14:textId="77777777" w:rsidR="00285E50" w:rsidRPr="00285E50" w:rsidRDefault="00285E50" w:rsidP="00285E50">
      <w:pPr>
        <w:bidi/>
        <w:jc w:val="both"/>
        <w:rPr>
          <w:rFonts w:cs="David" w:hint="cs"/>
          <w:rtl/>
        </w:rPr>
      </w:pPr>
      <w:r w:rsidRPr="00285E50">
        <w:rPr>
          <w:rFonts w:cs="David" w:hint="cs"/>
          <w:rtl/>
        </w:rPr>
        <w:tab/>
        <w:t xml:space="preserve">לא, אני אפתור לך את הבעיה. </w:t>
      </w:r>
    </w:p>
    <w:p w14:paraId="2CF70D23" w14:textId="77777777" w:rsidR="00285E50" w:rsidRPr="00285E50" w:rsidRDefault="00285E50" w:rsidP="00285E50">
      <w:pPr>
        <w:bidi/>
        <w:jc w:val="both"/>
        <w:rPr>
          <w:rFonts w:cs="David" w:hint="cs"/>
          <w:rtl/>
        </w:rPr>
      </w:pPr>
    </w:p>
    <w:p w14:paraId="1CBFC9FD"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04B4B353" w14:textId="77777777" w:rsidR="00285E50" w:rsidRPr="00285E50" w:rsidRDefault="00285E50" w:rsidP="00285E50">
      <w:pPr>
        <w:bidi/>
        <w:jc w:val="both"/>
        <w:rPr>
          <w:rFonts w:cs="David" w:hint="cs"/>
          <w:rtl/>
        </w:rPr>
      </w:pPr>
    </w:p>
    <w:p w14:paraId="23502469" w14:textId="77777777" w:rsidR="00285E50" w:rsidRPr="00285E50" w:rsidRDefault="00285E50" w:rsidP="00285E50">
      <w:pPr>
        <w:bidi/>
        <w:jc w:val="both"/>
        <w:rPr>
          <w:rFonts w:cs="David" w:hint="cs"/>
          <w:rtl/>
        </w:rPr>
      </w:pPr>
      <w:r w:rsidRPr="00285E50">
        <w:rPr>
          <w:rFonts w:cs="David" w:hint="cs"/>
          <w:rtl/>
        </w:rPr>
        <w:tab/>
        <w:t>זאת הסתייגות מהותית שכל מה שהוצע לא יהיה. אפשר להצביע נגד.</w:t>
      </w:r>
    </w:p>
    <w:p w14:paraId="54919EE5" w14:textId="77777777" w:rsidR="00285E50" w:rsidRPr="00285E50" w:rsidRDefault="00285E50" w:rsidP="00285E50">
      <w:pPr>
        <w:bidi/>
        <w:jc w:val="both"/>
        <w:rPr>
          <w:rFonts w:cs="David" w:hint="cs"/>
          <w:rtl/>
        </w:rPr>
      </w:pPr>
    </w:p>
    <w:p w14:paraId="71898D5B"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500D7EA" w14:textId="77777777" w:rsidR="00285E50" w:rsidRPr="00285E50" w:rsidRDefault="00285E50" w:rsidP="00285E50">
      <w:pPr>
        <w:bidi/>
        <w:jc w:val="both"/>
        <w:rPr>
          <w:rFonts w:cs="David" w:hint="cs"/>
          <w:rtl/>
        </w:rPr>
      </w:pPr>
    </w:p>
    <w:p w14:paraId="4C680F96" w14:textId="77777777" w:rsidR="00285E50" w:rsidRPr="00285E50" w:rsidRDefault="00285E50" w:rsidP="00285E50">
      <w:pPr>
        <w:bidi/>
        <w:jc w:val="both"/>
        <w:rPr>
          <w:rFonts w:cs="David" w:hint="cs"/>
          <w:rtl/>
        </w:rPr>
      </w:pPr>
      <w:r w:rsidRPr="00285E50">
        <w:rPr>
          <w:rFonts w:cs="David" w:hint="cs"/>
          <w:rtl/>
        </w:rPr>
        <w:tab/>
        <w:t xml:space="preserve">אני מציע שההסתייגות שלך תהיה שפרק ח' יישאר בנוסחו הקיים ויוספו לו א' או ב' ואז זה לא לשלול  את החוק אלא כאילו להרחיב. </w:t>
      </w:r>
    </w:p>
    <w:p w14:paraId="4F2AD6B1" w14:textId="77777777" w:rsidR="00285E50" w:rsidRPr="00285E50" w:rsidRDefault="00285E50" w:rsidP="00285E50">
      <w:pPr>
        <w:bidi/>
        <w:jc w:val="both"/>
        <w:rPr>
          <w:rFonts w:cs="David" w:hint="cs"/>
          <w:rtl/>
        </w:rPr>
      </w:pPr>
    </w:p>
    <w:p w14:paraId="397B1F0A"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43629B33" w14:textId="77777777" w:rsidR="00285E50" w:rsidRPr="00285E50" w:rsidRDefault="00285E50" w:rsidP="00285E50">
      <w:pPr>
        <w:bidi/>
        <w:jc w:val="both"/>
        <w:rPr>
          <w:rFonts w:cs="David" w:hint="cs"/>
          <w:rtl/>
        </w:rPr>
      </w:pPr>
    </w:p>
    <w:p w14:paraId="38E8C1D4" w14:textId="77777777" w:rsidR="00285E50" w:rsidRPr="00285E50" w:rsidRDefault="00285E50" w:rsidP="00285E50">
      <w:pPr>
        <w:bidi/>
        <w:jc w:val="both"/>
        <w:rPr>
          <w:rFonts w:cs="David" w:hint="cs"/>
          <w:rtl/>
        </w:rPr>
      </w:pPr>
      <w:r w:rsidRPr="00285E50">
        <w:rPr>
          <w:rFonts w:cs="David" w:hint="cs"/>
          <w:rtl/>
        </w:rPr>
        <w:tab/>
        <w:t xml:space="preserve">או יורד ממנו משפט. </w:t>
      </w:r>
    </w:p>
    <w:p w14:paraId="5460B4BC" w14:textId="77777777" w:rsidR="00285E50" w:rsidRPr="00285E50" w:rsidRDefault="00285E50" w:rsidP="00285E50">
      <w:pPr>
        <w:bidi/>
        <w:jc w:val="both"/>
        <w:rPr>
          <w:rFonts w:cs="David" w:hint="cs"/>
          <w:rtl/>
        </w:rPr>
      </w:pPr>
    </w:p>
    <w:p w14:paraId="1D027E85"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3BC6F37" w14:textId="77777777" w:rsidR="00285E50" w:rsidRPr="00285E50" w:rsidRDefault="00285E50" w:rsidP="00285E50">
      <w:pPr>
        <w:bidi/>
        <w:jc w:val="both"/>
        <w:rPr>
          <w:rFonts w:cs="David" w:hint="cs"/>
          <w:rtl/>
        </w:rPr>
      </w:pPr>
    </w:p>
    <w:p w14:paraId="6F033B9D" w14:textId="77777777" w:rsidR="00285E50" w:rsidRPr="00285E50" w:rsidRDefault="00285E50" w:rsidP="00285E50">
      <w:pPr>
        <w:bidi/>
        <w:jc w:val="both"/>
        <w:rPr>
          <w:rFonts w:cs="David" w:hint="cs"/>
          <w:rtl/>
        </w:rPr>
      </w:pPr>
      <w:r w:rsidRPr="00285E50">
        <w:rPr>
          <w:rFonts w:cs="David" w:hint="cs"/>
          <w:rtl/>
        </w:rPr>
        <w:tab/>
        <w:t xml:space="preserve">אני מציע שבסעיף 33: "בביצוע תפקידיו יונחה נציב הדורות הבאים לכנסת על ידי שיקולים מקצועיים בלבד". אתה תבקש להוריד את המילה "בלבד". זה יפתור את הבעיה. </w:t>
      </w:r>
    </w:p>
    <w:p w14:paraId="6A12DD6F" w14:textId="77777777" w:rsidR="00285E50" w:rsidRPr="00285E50" w:rsidRDefault="00285E50" w:rsidP="00285E50">
      <w:pPr>
        <w:bidi/>
        <w:jc w:val="both"/>
        <w:rPr>
          <w:rFonts w:cs="David" w:hint="cs"/>
          <w:rtl/>
        </w:rPr>
      </w:pPr>
    </w:p>
    <w:p w14:paraId="70C5DEA3"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71FB01F5" w14:textId="77777777" w:rsidR="00285E50" w:rsidRPr="00285E50" w:rsidRDefault="00285E50" w:rsidP="00285E50">
      <w:pPr>
        <w:bidi/>
        <w:jc w:val="both"/>
        <w:rPr>
          <w:rFonts w:cs="David" w:hint="cs"/>
          <w:rtl/>
        </w:rPr>
      </w:pPr>
    </w:p>
    <w:p w14:paraId="4586FFD3" w14:textId="77777777" w:rsidR="00285E50" w:rsidRPr="00285E50" w:rsidRDefault="00285E50" w:rsidP="00285E50">
      <w:pPr>
        <w:bidi/>
        <w:jc w:val="both"/>
        <w:rPr>
          <w:rFonts w:cs="David" w:hint="cs"/>
          <w:rtl/>
        </w:rPr>
      </w:pPr>
      <w:r w:rsidRPr="00285E50">
        <w:rPr>
          <w:rFonts w:cs="David" w:hint="cs"/>
          <w:rtl/>
        </w:rPr>
        <w:tab/>
        <w:t xml:space="preserve">מאה אחוז, בסדר גמור. </w:t>
      </w:r>
    </w:p>
    <w:p w14:paraId="67112A2D" w14:textId="77777777" w:rsidR="00285E50" w:rsidRPr="00285E50" w:rsidRDefault="00285E50" w:rsidP="00285E50">
      <w:pPr>
        <w:bidi/>
        <w:jc w:val="both"/>
        <w:rPr>
          <w:rFonts w:cs="David" w:hint="cs"/>
          <w:rtl/>
        </w:rPr>
      </w:pPr>
    </w:p>
    <w:p w14:paraId="188BE91A"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4A7A3B60" w14:textId="77777777" w:rsidR="00285E50" w:rsidRPr="00285E50" w:rsidRDefault="00285E50" w:rsidP="00285E50">
      <w:pPr>
        <w:bidi/>
        <w:jc w:val="both"/>
        <w:rPr>
          <w:rFonts w:cs="David" w:hint="cs"/>
          <w:rtl/>
        </w:rPr>
      </w:pPr>
    </w:p>
    <w:p w14:paraId="4E449CCE" w14:textId="77777777" w:rsidR="00285E50" w:rsidRPr="00285E50" w:rsidRDefault="00285E50" w:rsidP="00285E50">
      <w:pPr>
        <w:bidi/>
        <w:jc w:val="both"/>
        <w:rPr>
          <w:rFonts w:cs="David" w:hint="cs"/>
          <w:rtl/>
        </w:rPr>
      </w:pPr>
      <w:r w:rsidRPr="00285E50">
        <w:rPr>
          <w:rFonts w:cs="David" w:hint="cs"/>
          <w:rtl/>
        </w:rPr>
        <w:tab/>
        <w:t xml:space="preserve">את 34(ה) אפשר להוריד. </w:t>
      </w:r>
    </w:p>
    <w:p w14:paraId="394056E4" w14:textId="77777777" w:rsidR="00285E50" w:rsidRPr="00285E50" w:rsidRDefault="00285E50" w:rsidP="00285E50">
      <w:pPr>
        <w:bidi/>
        <w:jc w:val="both"/>
        <w:rPr>
          <w:rFonts w:cs="David" w:hint="cs"/>
          <w:rtl/>
        </w:rPr>
      </w:pPr>
    </w:p>
    <w:p w14:paraId="74522A5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F2E35D4" w14:textId="77777777" w:rsidR="00285E50" w:rsidRPr="00285E50" w:rsidRDefault="00285E50" w:rsidP="00285E50">
      <w:pPr>
        <w:bidi/>
        <w:jc w:val="both"/>
        <w:rPr>
          <w:rFonts w:cs="David" w:hint="cs"/>
          <w:rtl/>
        </w:rPr>
      </w:pPr>
    </w:p>
    <w:p w14:paraId="7AD3B5BE" w14:textId="77777777" w:rsidR="00285E50" w:rsidRPr="00285E50" w:rsidRDefault="00285E50" w:rsidP="00285E50">
      <w:pPr>
        <w:bidi/>
        <w:jc w:val="both"/>
        <w:rPr>
          <w:rFonts w:cs="David" w:hint="cs"/>
          <w:rtl/>
        </w:rPr>
      </w:pPr>
      <w:r w:rsidRPr="00285E50">
        <w:rPr>
          <w:rFonts w:cs="David" w:hint="cs"/>
          <w:rtl/>
        </w:rPr>
        <w:tab/>
        <w:t>נוריד את 34(ה) ובזה זה ישאיר את ההסתייגות שלך על כנה בצורה מסודרת, ללא שום קושי. אנחנו יכולים לעבור להצבעה?</w:t>
      </w:r>
    </w:p>
    <w:p w14:paraId="26F02EEA" w14:textId="77777777" w:rsidR="00285E50" w:rsidRPr="00285E50" w:rsidRDefault="00285E50" w:rsidP="00285E50">
      <w:pPr>
        <w:bidi/>
        <w:jc w:val="both"/>
        <w:rPr>
          <w:rFonts w:cs="David" w:hint="cs"/>
          <w:rtl/>
        </w:rPr>
      </w:pPr>
    </w:p>
    <w:p w14:paraId="67448845"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4B2CA0EC" w14:textId="77777777" w:rsidR="00285E50" w:rsidRPr="00285E50" w:rsidRDefault="00285E50" w:rsidP="00285E50">
      <w:pPr>
        <w:bidi/>
        <w:jc w:val="both"/>
        <w:rPr>
          <w:rFonts w:cs="David" w:hint="cs"/>
          <w:rtl/>
        </w:rPr>
      </w:pPr>
    </w:p>
    <w:p w14:paraId="0A26601E" w14:textId="77777777" w:rsidR="00285E50" w:rsidRPr="00285E50" w:rsidRDefault="00285E50" w:rsidP="00285E50">
      <w:pPr>
        <w:bidi/>
        <w:jc w:val="both"/>
        <w:rPr>
          <w:rFonts w:cs="David" w:hint="cs"/>
          <w:rtl/>
        </w:rPr>
      </w:pPr>
      <w:r w:rsidRPr="00285E50">
        <w:rPr>
          <w:rFonts w:cs="David" w:hint="cs"/>
          <w:rtl/>
        </w:rPr>
        <w:tab/>
        <w:t xml:space="preserve">יש כאן התייחסות לסעיף 30 </w:t>
      </w:r>
      <w:r w:rsidRPr="00285E50">
        <w:rPr>
          <w:rFonts w:cs="David"/>
          <w:rtl/>
        </w:rPr>
        <w:t>–</w:t>
      </w:r>
      <w:r w:rsidRPr="00285E50">
        <w:rPr>
          <w:rFonts w:cs="David" w:hint="cs"/>
          <w:rtl/>
        </w:rPr>
        <w:t xml:space="preserve"> במקום "ועדת החוקה", יבוא "ועדת הכנסת".</w:t>
      </w:r>
    </w:p>
    <w:p w14:paraId="7D422554" w14:textId="77777777" w:rsidR="00285E50" w:rsidRPr="00285E50" w:rsidRDefault="00285E50" w:rsidP="00285E50">
      <w:pPr>
        <w:bidi/>
        <w:jc w:val="both"/>
        <w:rPr>
          <w:rFonts w:cs="David" w:hint="cs"/>
          <w:rtl/>
        </w:rPr>
      </w:pPr>
    </w:p>
    <w:p w14:paraId="6D9EFDD3" w14:textId="77777777" w:rsidR="00285E50" w:rsidRPr="00285E50" w:rsidRDefault="00285E50" w:rsidP="00285E50">
      <w:pPr>
        <w:bidi/>
        <w:jc w:val="both"/>
        <w:rPr>
          <w:rFonts w:cs="David" w:hint="cs"/>
          <w:u w:val="single"/>
          <w:rtl/>
        </w:rPr>
      </w:pPr>
      <w:r w:rsidRPr="00285E50">
        <w:rPr>
          <w:rFonts w:cs="David" w:hint="cs"/>
          <w:u w:val="single"/>
          <w:rtl/>
        </w:rPr>
        <w:t>שלמה שוהם:</w:t>
      </w:r>
    </w:p>
    <w:p w14:paraId="077C80AA" w14:textId="77777777" w:rsidR="00285E50" w:rsidRPr="00285E50" w:rsidRDefault="00285E50" w:rsidP="00285E50">
      <w:pPr>
        <w:bidi/>
        <w:jc w:val="both"/>
        <w:rPr>
          <w:rFonts w:cs="David" w:hint="cs"/>
          <w:rtl/>
        </w:rPr>
      </w:pPr>
    </w:p>
    <w:p w14:paraId="4E60BAB8" w14:textId="77777777" w:rsidR="00285E50" w:rsidRPr="00285E50" w:rsidRDefault="00285E50" w:rsidP="00285E50">
      <w:pPr>
        <w:bidi/>
        <w:jc w:val="both"/>
        <w:rPr>
          <w:rFonts w:cs="David" w:hint="cs"/>
          <w:rtl/>
        </w:rPr>
      </w:pPr>
      <w:r w:rsidRPr="00285E50">
        <w:rPr>
          <w:rFonts w:cs="David" w:hint="cs"/>
          <w:rtl/>
        </w:rPr>
        <w:tab/>
        <w:t xml:space="preserve">את יכולה להשאיר את זה. </w:t>
      </w:r>
    </w:p>
    <w:p w14:paraId="6FE81130" w14:textId="77777777" w:rsidR="00285E50" w:rsidRPr="00285E50" w:rsidRDefault="00285E50" w:rsidP="00285E50">
      <w:pPr>
        <w:bidi/>
        <w:jc w:val="both"/>
        <w:rPr>
          <w:rFonts w:cs="David" w:hint="cs"/>
          <w:rtl/>
        </w:rPr>
      </w:pPr>
    </w:p>
    <w:p w14:paraId="34E8514E"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4F83E258" w14:textId="77777777" w:rsidR="00285E50" w:rsidRPr="00285E50" w:rsidRDefault="00285E50" w:rsidP="00285E50">
      <w:pPr>
        <w:bidi/>
        <w:jc w:val="both"/>
        <w:rPr>
          <w:rFonts w:cs="David" w:hint="cs"/>
          <w:rtl/>
        </w:rPr>
      </w:pPr>
    </w:p>
    <w:p w14:paraId="118F2EFA" w14:textId="77777777" w:rsidR="00285E50" w:rsidRPr="00285E50" w:rsidRDefault="00285E50" w:rsidP="00285E50">
      <w:pPr>
        <w:bidi/>
        <w:jc w:val="both"/>
        <w:rPr>
          <w:rFonts w:cs="David" w:hint="cs"/>
          <w:rtl/>
        </w:rPr>
      </w:pPr>
      <w:r w:rsidRPr="00285E50">
        <w:rPr>
          <w:rFonts w:cs="David" w:hint="cs"/>
          <w:rtl/>
        </w:rPr>
        <w:tab/>
        <w:t xml:space="preserve">אחר כך יש כאן קבוצה גדולה של הסתייגויות, שאומרות שהנציב לא ידון בעניינים הקשורים למדיניות חוץ וביטחון ובתחומי אחריותה של ועדת החוץ והביטחון. </w:t>
      </w:r>
    </w:p>
    <w:p w14:paraId="3D09DA9A" w14:textId="77777777" w:rsidR="00285E50" w:rsidRPr="00285E50" w:rsidRDefault="00285E50" w:rsidP="00285E50">
      <w:pPr>
        <w:bidi/>
        <w:jc w:val="both"/>
        <w:rPr>
          <w:rFonts w:cs="David" w:hint="cs"/>
          <w:rtl/>
        </w:rPr>
      </w:pPr>
    </w:p>
    <w:p w14:paraId="3E141F1C"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24FA54DB" w14:textId="77777777" w:rsidR="00285E50" w:rsidRPr="00285E50" w:rsidRDefault="00285E50" w:rsidP="00285E50">
      <w:pPr>
        <w:bidi/>
        <w:jc w:val="both"/>
        <w:rPr>
          <w:rFonts w:cs="David" w:hint="cs"/>
          <w:rtl/>
        </w:rPr>
      </w:pPr>
    </w:p>
    <w:p w14:paraId="32962DAD" w14:textId="77777777" w:rsidR="00285E50" w:rsidRPr="00285E50" w:rsidRDefault="00285E50" w:rsidP="00285E50">
      <w:pPr>
        <w:bidi/>
        <w:jc w:val="both"/>
        <w:rPr>
          <w:rFonts w:cs="David" w:hint="cs"/>
          <w:rtl/>
        </w:rPr>
      </w:pPr>
      <w:r w:rsidRPr="00285E50">
        <w:rPr>
          <w:rFonts w:cs="David" w:hint="cs"/>
          <w:rtl/>
        </w:rPr>
        <w:tab/>
        <w:t xml:space="preserve">אני רוצה להסביר ואולי אני אנמק בכמה מילים. לא התייחסנו לזה כלאחר יד. ישבו אנשים וניסחו את ההסתייגויות האלה באופן רציני יחד עם מומחים וארגונים מחוץ לכנסת במטרה לשמור על המטרה ועל התכלית של המוסד הזה, שאנחנו רואים אותו כגוף מייעץ, חשוב מאד למדינה שניצבת בפני אתגרים בכל התחומים. ראינו את זה גם בימים האחרונים, כפי שזה בא לידי ביטוי, ואנחנו חושבים שתהליכי חקיקה בהחלט חקיקה שהם ילוו בבחינת ההשלכות שלהם לטווח ארוך על החברה הישראלית, על המשק הישראלי, על העם היהודי </w:t>
      </w:r>
      <w:r w:rsidRPr="00285E50">
        <w:rPr>
          <w:rFonts w:cs="David"/>
          <w:rtl/>
        </w:rPr>
        <w:t>–</w:t>
      </w:r>
      <w:r w:rsidRPr="00285E50">
        <w:rPr>
          <w:rFonts w:cs="David" w:hint="cs"/>
          <w:rtl/>
        </w:rPr>
        <w:t xml:space="preserve"> אני בהחלט מקבל את מה שאמר חבר הכנסת מיכאלי. </w:t>
      </w:r>
      <w:proofErr w:type="spellStart"/>
      <w:r w:rsidRPr="00285E50">
        <w:rPr>
          <w:rFonts w:cs="David" w:hint="cs"/>
          <w:rtl/>
        </w:rPr>
        <w:t>הכל</w:t>
      </w:r>
      <w:proofErr w:type="spellEnd"/>
      <w:r w:rsidRPr="00285E50">
        <w:rPr>
          <w:rFonts w:cs="David" w:hint="cs"/>
          <w:rtl/>
        </w:rPr>
        <w:t xml:space="preserve"> חשוב. אנחנו מדינה צעירה בסך </w:t>
      </w:r>
      <w:proofErr w:type="spellStart"/>
      <w:r w:rsidRPr="00285E50">
        <w:rPr>
          <w:rFonts w:cs="David" w:hint="cs"/>
          <w:rtl/>
        </w:rPr>
        <w:t>הכל</w:t>
      </w:r>
      <w:proofErr w:type="spellEnd"/>
      <w:r w:rsidRPr="00285E50">
        <w:rPr>
          <w:rFonts w:cs="David" w:hint="cs"/>
          <w:rtl/>
        </w:rPr>
        <w:t xml:space="preserve"> ואנחנו גם מייצגים את העם היהודי והעולם היהודי ולכן חשוב להתייחס גם אליהם. </w:t>
      </w:r>
    </w:p>
    <w:p w14:paraId="466310B3" w14:textId="77777777" w:rsidR="00285E50" w:rsidRPr="00285E50" w:rsidRDefault="00285E50" w:rsidP="00285E50">
      <w:pPr>
        <w:bidi/>
        <w:jc w:val="both"/>
        <w:rPr>
          <w:rFonts w:cs="David" w:hint="cs"/>
          <w:rtl/>
        </w:rPr>
      </w:pPr>
    </w:p>
    <w:p w14:paraId="61848E79" w14:textId="77777777" w:rsidR="00285E50" w:rsidRPr="00285E50" w:rsidRDefault="00285E50" w:rsidP="00285E50">
      <w:pPr>
        <w:bidi/>
        <w:ind w:firstLine="567"/>
        <w:jc w:val="both"/>
        <w:rPr>
          <w:rFonts w:cs="David" w:hint="cs"/>
          <w:rtl/>
        </w:rPr>
      </w:pPr>
      <w:r w:rsidRPr="00285E50">
        <w:rPr>
          <w:rFonts w:cs="David" w:hint="cs"/>
          <w:rtl/>
        </w:rPr>
        <w:t xml:space="preserve">לכן, בצד ההסתייגויות האלה, שבהן ביקשנו לבטל את הביטול, כתבנו גם הסתייגויות שמפרטות מודל חלופי לגוף מייעץ כזה והסתייגויות שמתקנות או משנות סעיפים מסוימים בחקיקה הקיימת של נציבות הדורות הבאים. לעניין השם, אני יודע שהשם מטריד אבל כל שם אחר ישרת את העניין. אני באמת מנסה להיות ענייני כי אני חושב שהדבר הוא חשוב והדיון הזה מעורר עניין רב. אתם יכולים לראות את ההדים שיש לו בציבור. אני חושב שזה מצריך התייחסות רצינית ולכן אני גם מדבר בצורה לא פולמוסית. </w:t>
      </w:r>
    </w:p>
    <w:p w14:paraId="355AA3EE" w14:textId="77777777" w:rsidR="00285E50" w:rsidRPr="00285E50" w:rsidRDefault="00285E50" w:rsidP="00285E50">
      <w:pPr>
        <w:bidi/>
        <w:ind w:firstLine="567"/>
        <w:jc w:val="both"/>
        <w:rPr>
          <w:rFonts w:cs="David" w:hint="cs"/>
          <w:rtl/>
        </w:rPr>
      </w:pPr>
    </w:p>
    <w:p w14:paraId="714FB17B" w14:textId="77777777" w:rsidR="00285E50" w:rsidRPr="00285E50" w:rsidRDefault="00285E50" w:rsidP="00285E50">
      <w:pPr>
        <w:bidi/>
        <w:ind w:firstLine="567"/>
        <w:jc w:val="both"/>
        <w:rPr>
          <w:rFonts w:cs="David" w:hint="cs"/>
          <w:rtl/>
        </w:rPr>
      </w:pPr>
      <w:r w:rsidRPr="00285E50">
        <w:rPr>
          <w:rFonts w:cs="David" w:hint="cs"/>
          <w:rtl/>
        </w:rPr>
        <w:t xml:space="preserve">לכן, ההסתייגויות האלה מתחלקות לשתי קבוצות: הסתייגויות שמסתייגות מהביטול וכפי שאמרה היועצת המשפטית, אנחנו לא יכולים לדרוש את הביטול כי אז אנחנו פשוט יכולים להצביע נגד החוק, אבל אנחנו יכולים להוסיף כאן הסתייגות למטרת החוק וזה מה שעשינו ונעשה עכשיו. הסתייגות אחת אומרת שמטרת החוק היא הקמת מחלקת ייעוץ לענייני פיתוח בר קיימא וחשיבה לטווח ארוך במרכז המידע של הכנסת. אני מעריך את </w:t>
      </w:r>
      <w:proofErr w:type="spellStart"/>
      <w:r w:rsidRPr="00285E50">
        <w:rPr>
          <w:rFonts w:cs="David" w:hint="cs"/>
          <w:rtl/>
        </w:rPr>
        <w:t>הנסיון</w:t>
      </w:r>
      <w:proofErr w:type="spellEnd"/>
      <w:r w:rsidRPr="00285E50">
        <w:rPr>
          <w:rFonts w:cs="David" w:hint="cs"/>
          <w:rtl/>
        </w:rPr>
        <w:t xml:space="preserve"> של היושב ראש להוסיף את זה כהחלטה של הוועדה וההחלטה היא החלטה על הקרח. </w:t>
      </w:r>
    </w:p>
    <w:p w14:paraId="1958BB97" w14:textId="77777777" w:rsidR="00285E50" w:rsidRPr="00285E50" w:rsidRDefault="00285E50" w:rsidP="00285E50">
      <w:pPr>
        <w:bidi/>
        <w:ind w:firstLine="567"/>
        <w:jc w:val="both"/>
        <w:rPr>
          <w:rFonts w:cs="David" w:hint="cs"/>
          <w:rtl/>
        </w:rPr>
      </w:pPr>
    </w:p>
    <w:p w14:paraId="7C2145BA"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237CE16A" w14:textId="77777777" w:rsidR="00285E50" w:rsidRPr="00285E50" w:rsidRDefault="00285E50" w:rsidP="00285E50">
      <w:pPr>
        <w:bidi/>
        <w:ind w:firstLine="567"/>
        <w:jc w:val="both"/>
        <w:rPr>
          <w:rFonts w:cs="David" w:hint="cs"/>
          <w:rtl/>
        </w:rPr>
      </w:pPr>
    </w:p>
    <w:p w14:paraId="08E06844" w14:textId="77777777" w:rsidR="00285E50" w:rsidRPr="00285E50" w:rsidRDefault="00285E50" w:rsidP="00285E50">
      <w:pPr>
        <w:bidi/>
        <w:ind w:firstLine="567"/>
        <w:jc w:val="both"/>
        <w:rPr>
          <w:rFonts w:cs="David" w:hint="cs"/>
          <w:rtl/>
        </w:rPr>
      </w:pPr>
      <w:r w:rsidRPr="00285E50">
        <w:rPr>
          <w:rFonts w:cs="David" w:hint="cs"/>
          <w:rtl/>
        </w:rPr>
        <w:t xml:space="preserve">אני לא חושב כך, אבל זה בסדר. חבר הכנסת הורוביץ, אנא תתכנס לסיום כי אנחנו כבר בתוספת זמן. </w:t>
      </w:r>
    </w:p>
    <w:p w14:paraId="240CBA7E" w14:textId="77777777" w:rsidR="00285E50" w:rsidRPr="00285E50" w:rsidRDefault="00285E50" w:rsidP="00285E50">
      <w:pPr>
        <w:bidi/>
        <w:ind w:firstLine="567"/>
        <w:jc w:val="both"/>
        <w:rPr>
          <w:rFonts w:cs="David" w:hint="cs"/>
          <w:rtl/>
        </w:rPr>
      </w:pPr>
    </w:p>
    <w:p w14:paraId="175B39AF"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21C0B41C" w14:textId="77777777" w:rsidR="00285E50" w:rsidRPr="00285E50" w:rsidRDefault="00285E50" w:rsidP="00285E50">
      <w:pPr>
        <w:bidi/>
        <w:ind w:firstLine="567"/>
        <w:jc w:val="both"/>
        <w:rPr>
          <w:rFonts w:cs="David" w:hint="cs"/>
          <w:rtl/>
        </w:rPr>
      </w:pPr>
    </w:p>
    <w:p w14:paraId="78CA5F39" w14:textId="77777777" w:rsidR="00285E50" w:rsidRPr="00285E50" w:rsidRDefault="00285E50" w:rsidP="00285E50">
      <w:pPr>
        <w:bidi/>
        <w:ind w:firstLine="567"/>
        <w:jc w:val="both"/>
        <w:rPr>
          <w:rFonts w:cs="David" w:hint="cs"/>
          <w:rtl/>
        </w:rPr>
      </w:pPr>
      <w:r w:rsidRPr="00285E50">
        <w:rPr>
          <w:rFonts w:cs="David" w:hint="cs"/>
          <w:rtl/>
        </w:rPr>
        <w:t xml:space="preserve">אני חושב שההחלטות של ועדת הכנסת הן דבר חשוב ואני מאד מכבד, אבל זה צריך להיות רשום בחוק כי מחר תהיה ועדת כנסת אחרת ואז לך תדע מה יהיה. ברוח חיובית, הסתייגות אחת אומרת להקים מחלקת ייעוץ לענייני פיתוח בר קיימא. הסתייגות אחרת למטרת החוק </w:t>
      </w:r>
      <w:r w:rsidRPr="00285E50">
        <w:rPr>
          <w:rFonts w:cs="David"/>
          <w:rtl/>
        </w:rPr>
        <w:t>–</w:t>
      </w:r>
      <w:r w:rsidRPr="00285E50">
        <w:rPr>
          <w:rFonts w:cs="David" w:hint="cs"/>
          <w:rtl/>
        </w:rPr>
        <w:t xml:space="preserve"> וזה קצת מבטא דברים אחרים </w:t>
      </w:r>
      <w:r w:rsidRPr="00285E50">
        <w:rPr>
          <w:rFonts w:cs="David"/>
          <w:rtl/>
        </w:rPr>
        <w:t>–</w:t>
      </w:r>
      <w:r w:rsidRPr="00285E50">
        <w:rPr>
          <w:rFonts w:cs="David" w:hint="cs"/>
          <w:rtl/>
        </w:rPr>
        <w:t xml:space="preserve"> שמטרת החוק הזה, שמבטל מוסד חשוב וחיוני כמו נציבות הדורות הבאים, מטרתו חשיבה לטווח קצר בלבד וזלזול באינטרסים ברי קיימא. את שתי ההסתייגויות האחרות נוריד. </w:t>
      </w:r>
    </w:p>
    <w:p w14:paraId="06B411BC" w14:textId="77777777" w:rsidR="00285E50" w:rsidRPr="00285E50" w:rsidRDefault="00285E50" w:rsidP="00285E50">
      <w:pPr>
        <w:bidi/>
        <w:ind w:firstLine="567"/>
        <w:jc w:val="both"/>
        <w:rPr>
          <w:rFonts w:cs="David" w:hint="cs"/>
          <w:rtl/>
        </w:rPr>
      </w:pPr>
    </w:p>
    <w:p w14:paraId="45190EDF"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D5C55FA" w14:textId="77777777" w:rsidR="00285E50" w:rsidRPr="00285E50" w:rsidRDefault="00285E50" w:rsidP="00285E50">
      <w:pPr>
        <w:bidi/>
        <w:ind w:firstLine="567"/>
        <w:jc w:val="both"/>
        <w:rPr>
          <w:rFonts w:cs="David" w:hint="cs"/>
          <w:rtl/>
        </w:rPr>
      </w:pPr>
    </w:p>
    <w:p w14:paraId="0A5B5747" w14:textId="77777777" w:rsidR="00285E50" w:rsidRPr="00285E50" w:rsidRDefault="00285E50" w:rsidP="00285E50">
      <w:pPr>
        <w:bidi/>
        <w:ind w:firstLine="567"/>
        <w:jc w:val="both"/>
        <w:rPr>
          <w:rFonts w:cs="David" w:hint="cs"/>
          <w:rtl/>
        </w:rPr>
      </w:pPr>
      <w:r w:rsidRPr="00285E50">
        <w:rPr>
          <w:rFonts w:cs="David" w:hint="cs"/>
          <w:rtl/>
        </w:rPr>
        <w:t xml:space="preserve">הורדנו ובסעיף 1 הורדנו את פסקה ה' ואז כל המערכת נשארת. חבר הכנסת הורוביץ, בבקשה משפט אחרון כי אני רוצה לעבור להצבעה. אני אישרתי לך וזה כבר תוספת על התוספת. </w:t>
      </w:r>
    </w:p>
    <w:p w14:paraId="6D2FF138" w14:textId="77777777" w:rsidR="00285E50" w:rsidRPr="00285E50" w:rsidRDefault="00285E50" w:rsidP="00285E50">
      <w:pPr>
        <w:bidi/>
        <w:ind w:firstLine="567"/>
        <w:jc w:val="both"/>
        <w:rPr>
          <w:rFonts w:cs="David" w:hint="cs"/>
          <w:rtl/>
        </w:rPr>
      </w:pPr>
    </w:p>
    <w:p w14:paraId="6345D48C"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08F7EB96" w14:textId="77777777" w:rsidR="00285E50" w:rsidRPr="00285E50" w:rsidRDefault="00285E50" w:rsidP="00285E50">
      <w:pPr>
        <w:bidi/>
        <w:ind w:firstLine="567"/>
        <w:jc w:val="both"/>
        <w:rPr>
          <w:rFonts w:cs="David" w:hint="cs"/>
          <w:rtl/>
        </w:rPr>
      </w:pPr>
    </w:p>
    <w:p w14:paraId="2A157C1C" w14:textId="77777777" w:rsidR="00285E50" w:rsidRPr="00285E50" w:rsidRDefault="00285E50" w:rsidP="00285E50">
      <w:pPr>
        <w:bidi/>
        <w:ind w:firstLine="567"/>
        <w:jc w:val="both"/>
        <w:rPr>
          <w:rFonts w:cs="David" w:hint="cs"/>
          <w:rtl/>
        </w:rPr>
      </w:pPr>
      <w:r w:rsidRPr="00285E50">
        <w:rPr>
          <w:rFonts w:cs="David" w:hint="cs"/>
          <w:rtl/>
        </w:rPr>
        <w:t xml:space="preserve">האמן לי, אני לא מורח זמן, גם זמני יקר. אני רק רוצה להגיד כאן משפט </w:t>
      </w:r>
      <w:r w:rsidRPr="00285E50">
        <w:rPr>
          <w:rFonts w:cs="David"/>
          <w:rtl/>
        </w:rPr>
        <w:t>–</w:t>
      </w:r>
      <w:r w:rsidRPr="00285E50">
        <w:rPr>
          <w:rFonts w:cs="David" w:hint="cs"/>
          <w:rtl/>
        </w:rPr>
        <w:t xml:space="preserve"> הסעיפים שמפורטים בהסתייגות מבוססים על הצעה חלופית שגיבש ארגון חיים וסביבה וגיבשו ארגוני הסטודנטים והם יושבים כאן ומגיע להם הקרדיט הזה. הם ישבו בצורה רצינית וניסחו הצעה חלופית רצינית ולכן, ראיתי לנכון להכניס אותם בהסתייגות ואני רואה לנכון לציין את זה גם עכשיו. </w:t>
      </w:r>
    </w:p>
    <w:p w14:paraId="154714DE" w14:textId="77777777" w:rsidR="00285E50" w:rsidRPr="00285E50" w:rsidRDefault="00285E50" w:rsidP="00285E50">
      <w:pPr>
        <w:bidi/>
        <w:ind w:firstLine="567"/>
        <w:jc w:val="both"/>
        <w:rPr>
          <w:rFonts w:cs="David" w:hint="cs"/>
          <w:rtl/>
        </w:rPr>
      </w:pPr>
    </w:p>
    <w:p w14:paraId="62F84231" w14:textId="77777777" w:rsidR="00285E50" w:rsidRPr="00285E50" w:rsidRDefault="00285E50" w:rsidP="00285E50">
      <w:pPr>
        <w:bidi/>
        <w:ind w:firstLine="567"/>
        <w:jc w:val="both"/>
        <w:rPr>
          <w:rFonts w:cs="David" w:hint="cs"/>
          <w:rtl/>
        </w:rPr>
      </w:pPr>
      <w:r w:rsidRPr="00285E50">
        <w:rPr>
          <w:rFonts w:cs="David" w:hint="cs"/>
          <w:rtl/>
        </w:rPr>
        <w:t xml:space="preserve">דיברנו על סעיף 30. הסתייגות אחרת, לאחר סעיף 30, כדי להרגיע את החששות שחלילה אותו גוף מייעץ יעסוק בענייני ביטחון ושלום, כתבנו שלא יטפל בעניינים הקשורים למדיניות חוץ וביטחון. יש כאן את הפירוט לעניין הזה. שתי הסתייגויות נוספות הן ברוח הדברים שאני אמרתי בהתחלה, שיעניקו במסגרת החוק סמכות מסוימת ל-מ.מ.מ. להציג במסמכים שלו את החשיבה לטווח ארוך, את האינטרסים של טווח ארוך ולא רק של הטווח הקצר. אלה שתי ההסתייגויות האחרות. שוב, אני חושב שבאמת אין סיבה שלא לקבל את ההסתייגויות האלה. </w:t>
      </w:r>
    </w:p>
    <w:p w14:paraId="69103ED2" w14:textId="77777777" w:rsidR="00285E50" w:rsidRPr="00285E50" w:rsidRDefault="00285E50" w:rsidP="00285E50">
      <w:pPr>
        <w:bidi/>
        <w:ind w:firstLine="567"/>
        <w:jc w:val="both"/>
        <w:rPr>
          <w:rFonts w:cs="David" w:hint="cs"/>
          <w:rtl/>
        </w:rPr>
      </w:pPr>
    </w:p>
    <w:p w14:paraId="2F46E325"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4D84C8A6" w14:textId="77777777" w:rsidR="00285E50" w:rsidRPr="00285E50" w:rsidRDefault="00285E50" w:rsidP="00285E50">
      <w:pPr>
        <w:bidi/>
        <w:ind w:firstLine="567"/>
        <w:jc w:val="both"/>
        <w:rPr>
          <w:rFonts w:cs="David" w:hint="cs"/>
          <w:rtl/>
        </w:rPr>
      </w:pPr>
    </w:p>
    <w:p w14:paraId="7A1269B5" w14:textId="77777777" w:rsidR="00285E50" w:rsidRPr="00285E50" w:rsidRDefault="00285E50" w:rsidP="00285E50">
      <w:pPr>
        <w:bidi/>
        <w:ind w:firstLine="567"/>
        <w:jc w:val="both"/>
        <w:rPr>
          <w:rFonts w:cs="David" w:hint="cs"/>
          <w:rtl/>
        </w:rPr>
      </w:pPr>
      <w:r w:rsidRPr="00285E50">
        <w:rPr>
          <w:rFonts w:cs="David" w:hint="cs"/>
          <w:rtl/>
        </w:rPr>
        <w:t xml:space="preserve">אחרי שיש את ההסתייגות להחריג את ענייני החוץ והביטחון יש כאן איזושהי הצעה להקים מועצה מייעצת ליד הנציבות, שיהיו בה 15 חברים מתנדבים. </w:t>
      </w:r>
    </w:p>
    <w:p w14:paraId="2F6E4A0D" w14:textId="77777777" w:rsidR="00285E50" w:rsidRPr="00285E50" w:rsidRDefault="00285E50" w:rsidP="00285E50">
      <w:pPr>
        <w:bidi/>
        <w:ind w:firstLine="567"/>
        <w:jc w:val="both"/>
        <w:rPr>
          <w:rFonts w:cs="David" w:hint="cs"/>
          <w:rtl/>
        </w:rPr>
      </w:pPr>
    </w:p>
    <w:p w14:paraId="351BB3F5"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2D392AD" w14:textId="77777777" w:rsidR="00285E50" w:rsidRPr="00285E50" w:rsidRDefault="00285E50" w:rsidP="00285E50">
      <w:pPr>
        <w:bidi/>
        <w:ind w:firstLine="567"/>
        <w:jc w:val="both"/>
        <w:rPr>
          <w:rFonts w:cs="David" w:hint="cs"/>
          <w:rtl/>
        </w:rPr>
      </w:pPr>
    </w:p>
    <w:p w14:paraId="09AEB411" w14:textId="77777777" w:rsidR="00285E50" w:rsidRPr="00285E50" w:rsidRDefault="00285E50" w:rsidP="00285E50">
      <w:pPr>
        <w:bidi/>
        <w:ind w:firstLine="567"/>
        <w:jc w:val="both"/>
        <w:rPr>
          <w:rFonts w:cs="David" w:hint="cs"/>
          <w:rtl/>
        </w:rPr>
      </w:pPr>
      <w:r w:rsidRPr="00285E50">
        <w:rPr>
          <w:rFonts w:cs="David" w:hint="cs"/>
          <w:rtl/>
        </w:rPr>
        <w:t xml:space="preserve">זה ברוח ההצעה </w:t>
      </w:r>
      <w:proofErr w:type="spellStart"/>
      <w:r w:rsidRPr="00285E50">
        <w:rPr>
          <w:rFonts w:cs="David" w:hint="cs"/>
          <w:rtl/>
        </w:rPr>
        <w:t>שהיתה</w:t>
      </w:r>
      <w:proofErr w:type="spellEnd"/>
      <w:r w:rsidRPr="00285E50">
        <w:rPr>
          <w:rFonts w:cs="David" w:hint="cs"/>
          <w:rtl/>
        </w:rPr>
        <w:t xml:space="preserve"> של ארגוני הסביבה. </w:t>
      </w:r>
    </w:p>
    <w:p w14:paraId="0E3EB304" w14:textId="77777777" w:rsidR="00285E50" w:rsidRPr="00285E50" w:rsidRDefault="00285E50" w:rsidP="00285E50">
      <w:pPr>
        <w:bidi/>
        <w:ind w:firstLine="567"/>
        <w:jc w:val="both"/>
        <w:rPr>
          <w:rFonts w:cs="David" w:hint="cs"/>
          <w:rtl/>
        </w:rPr>
      </w:pPr>
    </w:p>
    <w:p w14:paraId="16666BD3"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72433DE7" w14:textId="77777777" w:rsidR="00285E50" w:rsidRPr="00285E50" w:rsidRDefault="00285E50" w:rsidP="00285E50">
      <w:pPr>
        <w:bidi/>
        <w:ind w:firstLine="567"/>
        <w:jc w:val="both"/>
        <w:rPr>
          <w:rFonts w:cs="David" w:hint="cs"/>
          <w:rtl/>
        </w:rPr>
      </w:pPr>
    </w:p>
    <w:p w14:paraId="18AAAA9D" w14:textId="77777777" w:rsidR="00285E50" w:rsidRPr="00285E50" w:rsidRDefault="00285E50" w:rsidP="00285E50">
      <w:pPr>
        <w:bidi/>
        <w:ind w:firstLine="567"/>
        <w:jc w:val="both"/>
        <w:rPr>
          <w:rFonts w:cs="David" w:hint="cs"/>
          <w:rtl/>
        </w:rPr>
      </w:pPr>
      <w:r w:rsidRPr="00285E50">
        <w:rPr>
          <w:rFonts w:cs="David" w:hint="cs"/>
          <w:rtl/>
        </w:rPr>
        <w:t xml:space="preserve">אנחנו צריכים להצביע. </w:t>
      </w:r>
    </w:p>
    <w:p w14:paraId="66600341" w14:textId="77777777" w:rsidR="00285E50" w:rsidRPr="00285E50" w:rsidRDefault="00285E50" w:rsidP="00285E50">
      <w:pPr>
        <w:bidi/>
        <w:ind w:firstLine="567"/>
        <w:jc w:val="both"/>
        <w:rPr>
          <w:rFonts w:cs="David" w:hint="cs"/>
          <w:rtl/>
        </w:rPr>
      </w:pPr>
    </w:p>
    <w:p w14:paraId="0C69B3A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E1CC0E3" w14:textId="77777777" w:rsidR="00285E50" w:rsidRPr="00285E50" w:rsidRDefault="00285E50" w:rsidP="00285E50">
      <w:pPr>
        <w:bidi/>
        <w:ind w:firstLine="567"/>
        <w:jc w:val="both"/>
        <w:rPr>
          <w:rFonts w:cs="David" w:hint="cs"/>
          <w:rtl/>
        </w:rPr>
      </w:pPr>
    </w:p>
    <w:p w14:paraId="4020B468" w14:textId="77777777" w:rsidR="00285E50" w:rsidRPr="00285E50" w:rsidRDefault="00285E50" w:rsidP="00285E50">
      <w:pPr>
        <w:bidi/>
        <w:ind w:firstLine="567"/>
        <w:jc w:val="both"/>
        <w:rPr>
          <w:rFonts w:cs="David" w:hint="cs"/>
          <w:rtl/>
        </w:rPr>
      </w:pPr>
      <w:r w:rsidRPr="00285E50">
        <w:rPr>
          <w:rFonts w:cs="David" w:hint="cs"/>
          <w:rtl/>
        </w:rPr>
        <w:t xml:space="preserve">ארבל, תעקבי שלא פספסתי כי לי אין את הרישום. רבותי, אני אצביע תחילה על ההסתייגויות. מי בעד ההסתייגות של חבר הכנסת הורוביץ לעניין סעיף המטרה? </w:t>
      </w:r>
    </w:p>
    <w:p w14:paraId="41B5E1DB" w14:textId="77777777" w:rsidR="00285E50" w:rsidRPr="00285E50" w:rsidRDefault="00285E50" w:rsidP="00285E50">
      <w:pPr>
        <w:bidi/>
        <w:ind w:firstLine="567"/>
        <w:jc w:val="both"/>
        <w:rPr>
          <w:rFonts w:cs="David" w:hint="cs"/>
          <w:rtl/>
        </w:rPr>
      </w:pPr>
    </w:p>
    <w:p w14:paraId="79A673DC" w14:textId="77777777" w:rsidR="00285E50" w:rsidRPr="00285E50" w:rsidRDefault="00285E50" w:rsidP="00285E50">
      <w:pPr>
        <w:bidi/>
        <w:ind w:firstLine="567"/>
        <w:jc w:val="both"/>
        <w:rPr>
          <w:rFonts w:cs="David" w:hint="cs"/>
          <w:b/>
          <w:bCs/>
          <w:rtl/>
        </w:rPr>
      </w:pPr>
      <w:r w:rsidRPr="00285E50">
        <w:rPr>
          <w:rFonts w:cs="David" w:hint="cs"/>
          <w:b/>
          <w:bCs/>
          <w:rtl/>
        </w:rPr>
        <w:t>הצבעה</w:t>
      </w:r>
    </w:p>
    <w:p w14:paraId="01B7AEF2" w14:textId="77777777" w:rsidR="00285E50" w:rsidRPr="00285E50" w:rsidRDefault="00285E50" w:rsidP="00285E50">
      <w:pPr>
        <w:bidi/>
        <w:ind w:firstLine="567"/>
        <w:jc w:val="both"/>
        <w:rPr>
          <w:rFonts w:cs="David" w:hint="cs"/>
          <w:rtl/>
        </w:rPr>
      </w:pPr>
    </w:p>
    <w:p w14:paraId="7EBF1C4D" w14:textId="77777777" w:rsidR="00285E50" w:rsidRPr="00285E50" w:rsidRDefault="00285E50" w:rsidP="00285E50">
      <w:pPr>
        <w:bidi/>
        <w:ind w:firstLine="567"/>
        <w:jc w:val="both"/>
        <w:rPr>
          <w:rFonts w:cs="David" w:hint="cs"/>
          <w:rtl/>
        </w:rPr>
      </w:pPr>
      <w:r w:rsidRPr="00285E50">
        <w:rPr>
          <w:rFonts w:cs="David" w:hint="cs"/>
          <w:rtl/>
        </w:rPr>
        <w:t xml:space="preserve">בעד ההסתייגות לסעיף המטרה </w:t>
      </w:r>
      <w:r w:rsidRPr="00285E50">
        <w:rPr>
          <w:rFonts w:cs="David"/>
          <w:rtl/>
        </w:rPr>
        <w:t>–</w:t>
      </w:r>
      <w:r w:rsidRPr="00285E50">
        <w:rPr>
          <w:rFonts w:cs="David" w:hint="cs"/>
          <w:rtl/>
        </w:rPr>
        <w:t xml:space="preserve"> 1</w:t>
      </w:r>
    </w:p>
    <w:p w14:paraId="04ADC47E" w14:textId="77777777" w:rsidR="00285E50" w:rsidRPr="00285E50" w:rsidRDefault="00285E50" w:rsidP="00285E50">
      <w:pPr>
        <w:bidi/>
        <w:ind w:firstLine="567"/>
        <w:jc w:val="both"/>
        <w:rPr>
          <w:rFonts w:cs="David" w:hint="cs"/>
          <w:rtl/>
        </w:rPr>
      </w:pPr>
      <w:r w:rsidRPr="00285E50">
        <w:rPr>
          <w:rFonts w:cs="David" w:hint="cs"/>
          <w:rtl/>
        </w:rPr>
        <w:t xml:space="preserve">נגד </w:t>
      </w:r>
      <w:r w:rsidRPr="00285E50">
        <w:rPr>
          <w:rFonts w:cs="David"/>
          <w:rtl/>
        </w:rPr>
        <w:t>–</w:t>
      </w:r>
      <w:r w:rsidRPr="00285E50">
        <w:rPr>
          <w:rFonts w:cs="David" w:hint="cs"/>
          <w:rtl/>
        </w:rPr>
        <w:t xml:space="preserve"> 6</w:t>
      </w:r>
    </w:p>
    <w:p w14:paraId="1957CC66" w14:textId="77777777" w:rsidR="00285E50" w:rsidRPr="00285E50" w:rsidRDefault="00285E50" w:rsidP="00285E50">
      <w:pPr>
        <w:bidi/>
        <w:ind w:firstLine="567"/>
        <w:jc w:val="both"/>
        <w:rPr>
          <w:rFonts w:cs="David" w:hint="cs"/>
          <w:rtl/>
        </w:rPr>
      </w:pPr>
      <w:r w:rsidRPr="00285E50">
        <w:rPr>
          <w:rFonts w:cs="David" w:hint="cs"/>
          <w:rtl/>
        </w:rPr>
        <w:t xml:space="preserve">נמנעים </w:t>
      </w:r>
      <w:r w:rsidRPr="00285E50">
        <w:rPr>
          <w:rFonts w:cs="David"/>
          <w:rtl/>
        </w:rPr>
        <w:t>–</w:t>
      </w:r>
      <w:r w:rsidRPr="00285E50">
        <w:rPr>
          <w:rFonts w:cs="David" w:hint="cs"/>
          <w:rtl/>
        </w:rPr>
        <w:t xml:space="preserve"> אין</w:t>
      </w:r>
    </w:p>
    <w:p w14:paraId="5849287D" w14:textId="77777777" w:rsidR="00285E50" w:rsidRPr="00285E50" w:rsidRDefault="00285E50" w:rsidP="00285E50">
      <w:pPr>
        <w:bidi/>
        <w:ind w:firstLine="567"/>
        <w:jc w:val="both"/>
        <w:rPr>
          <w:rFonts w:cs="David" w:hint="cs"/>
          <w:rtl/>
        </w:rPr>
      </w:pPr>
      <w:r w:rsidRPr="00285E50">
        <w:rPr>
          <w:rFonts w:cs="David" w:hint="cs"/>
          <w:rtl/>
        </w:rPr>
        <w:t>ההסתייגות לסעיף המטרה לא נתקבלה.</w:t>
      </w:r>
    </w:p>
    <w:p w14:paraId="09A32F89" w14:textId="77777777" w:rsidR="00285E50" w:rsidRPr="00285E50" w:rsidRDefault="00285E50" w:rsidP="00285E50">
      <w:pPr>
        <w:bidi/>
        <w:ind w:firstLine="567"/>
        <w:jc w:val="both"/>
        <w:rPr>
          <w:rFonts w:cs="David" w:hint="cs"/>
          <w:rtl/>
        </w:rPr>
      </w:pPr>
    </w:p>
    <w:p w14:paraId="5463525E"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15BB173" w14:textId="77777777" w:rsidR="00285E50" w:rsidRPr="00285E50" w:rsidRDefault="00285E50" w:rsidP="00285E50">
      <w:pPr>
        <w:bidi/>
        <w:ind w:firstLine="567"/>
        <w:jc w:val="both"/>
        <w:rPr>
          <w:rFonts w:cs="David" w:hint="cs"/>
          <w:rtl/>
        </w:rPr>
      </w:pPr>
    </w:p>
    <w:p w14:paraId="35B33F53" w14:textId="77777777" w:rsidR="00285E50" w:rsidRPr="00285E50" w:rsidRDefault="00285E50" w:rsidP="00285E50">
      <w:pPr>
        <w:bidi/>
        <w:ind w:firstLine="567"/>
        <w:jc w:val="both"/>
        <w:rPr>
          <w:rFonts w:cs="David" w:hint="cs"/>
          <w:rtl/>
        </w:rPr>
      </w:pPr>
      <w:r w:rsidRPr="00285E50">
        <w:rPr>
          <w:rFonts w:cs="David" w:hint="cs"/>
          <w:rtl/>
        </w:rPr>
        <w:t xml:space="preserve">ההסתייגות נדחתה. </w:t>
      </w:r>
    </w:p>
    <w:p w14:paraId="389135FC" w14:textId="77777777" w:rsidR="00285E50" w:rsidRPr="00285E50" w:rsidRDefault="00285E50" w:rsidP="00285E50">
      <w:pPr>
        <w:bidi/>
        <w:ind w:firstLine="567"/>
        <w:jc w:val="both"/>
        <w:rPr>
          <w:rFonts w:cs="David" w:hint="cs"/>
          <w:rtl/>
        </w:rPr>
      </w:pPr>
    </w:p>
    <w:p w14:paraId="35D0D9E4" w14:textId="77777777" w:rsidR="00285E50" w:rsidRPr="00285E50" w:rsidRDefault="00285E50" w:rsidP="00285E50">
      <w:pPr>
        <w:bidi/>
        <w:ind w:firstLine="567"/>
        <w:jc w:val="both"/>
        <w:rPr>
          <w:rFonts w:cs="David" w:hint="cs"/>
          <w:rtl/>
        </w:rPr>
      </w:pPr>
      <w:r w:rsidRPr="00285E50">
        <w:rPr>
          <w:rFonts w:cs="David" w:hint="cs"/>
          <w:rtl/>
        </w:rPr>
        <w:t xml:space="preserve">להסתייגות לחילופין של סעיף המטרה </w:t>
      </w:r>
      <w:r w:rsidRPr="00285E50">
        <w:rPr>
          <w:rFonts w:cs="David"/>
          <w:rtl/>
        </w:rPr>
        <w:t>–</w:t>
      </w:r>
      <w:r w:rsidRPr="00285E50">
        <w:rPr>
          <w:rFonts w:cs="David" w:hint="cs"/>
          <w:rtl/>
        </w:rPr>
        <w:t xml:space="preserve"> מי בעד?</w:t>
      </w:r>
    </w:p>
    <w:p w14:paraId="2843D566" w14:textId="77777777" w:rsidR="00285E50" w:rsidRPr="00285E50" w:rsidRDefault="00285E50" w:rsidP="00285E50">
      <w:pPr>
        <w:bidi/>
        <w:ind w:firstLine="567"/>
        <w:jc w:val="both"/>
        <w:rPr>
          <w:rFonts w:cs="David" w:hint="cs"/>
          <w:rtl/>
        </w:rPr>
      </w:pPr>
    </w:p>
    <w:p w14:paraId="4D5E6E2A" w14:textId="77777777" w:rsidR="00285E50" w:rsidRPr="00285E50" w:rsidRDefault="00285E50" w:rsidP="00285E50">
      <w:pPr>
        <w:bidi/>
        <w:ind w:firstLine="567"/>
        <w:jc w:val="both"/>
        <w:rPr>
          <w:rFonts w:cs="David" w:hint="cs"/>
          <w:b/>
          <w:bCs/>
          <w:rtl/>
        </w:rPr>
      </w:pPr>
      <w:r w:rsidRPr="00285E50">
        <w:rPr>
          <w:rFonts w:cs="David" w:hint="cs"/>
          <w:b/>
          <w:bCs/>
          <w:rtl/>
        </w:rPr>
        <w:t>הצבעה</w:t>
      </w:r>
    </w:p>
    <w:p w14:paraId="3AB51F5E" w14:textId="77777777" w:rsidR="00285E50" w:rsidRPr="00285E50" w:rsidRDefault="00285E50" w:rsidP="00285E50">
      <w:pPr>
        <w:bidi/>
        <w:ind w:firstLine="567"/>
        <w:jc w:val="both"/>
        <w:rPr>
          <w:rFonts w:cs="David" w:hint="cs"/>
          <w:rtl/>
        </w:rPr>
      </w:pPr>
    </w:p>
    <w:p w14:paraId="51813862" w14:textId="77777777" w:rsidR="00285E50" w:rsidRPr="00285E50" w:rsidRDefault="00285E50" w:rsidP="00285E50">
      <w:pPr>
        <w:bidi/>
        <w:ind w:firstLine="567"/>
        <w:jc w:val="both"/>
        <w:rPr>
          <w:rFonts w:cs="David" w:hint="cs"/>
          <w:rtl/>
        </w:rPr>
      </w:pPr>
      <w:r w:rsidRPr="00285E50">
        <w:rPr>
          <w:rFonts w:cs="David" w:hint="cs"/>
          <w:rtl/>
        </w:rPr>
        <w:t>בעד -1</w:t>
      </w:r>
    </w:p>
    <w:p w14:paraId="655CDC45" w14:textId="77777777" w:rsidR="00285E50" w:rsidRPr="00285E50" w:rsidRDefault="00285E50" w:rsidP="00285E50">
      <w:pPr>
        <w:bidi/>
        <w:ind w:firstLine="567"/>
        <w:jc w:val="both"/>
        <w:rPr>
          <w:rFonts w:cs="David" w:hint="cs"/>
          <w:rtl/>
        </w:rPr>
      </w:pPr>
      <w:r w:rsidRPr="00285E50">
        <w:rPr>
          <w:rFonts w:cs="David" w:hint="cs"/>
          <w:rtl/>
        </w:rPr>
        <w:t>נגד -6</w:t>
      </w:r>
    </w:p>
    <w:p w14:paraId="367B26A6" w14:textId="77777777" w:rsidR="00285E50" w:rsidRPr="00285E50" w:rsidRDefault="00285E50" w:rsidP="00285E50">
      <w:pPr>
        <w:bidi/>
        <w:ind w:firstLine="567"/>
        <w:jc w:val="both"/>
        <w:rPr>
          <w:rFonts w:cs="David" w:hint="cs"/>
          <w:rtl/>
        </w:rPr>
      </w:pPr>
      <w:r w:rsidRPr="00285E50">
        <w:rPr>
          <w:rFonts w:cs="David" w:hint="cs"/>
          <w:rtl/>
        </w:rPr>
        <w:t>ההסתייגות לחילופין של סעיף המטרה לא נתקבלה.</w:t>
      </w:r>
    </w:p>
    <w:p w14:paraId="2D867124" w14:textId="77777777" w:rsidR="00285E50" w:rsidRPr="00285E50" w:rsidRDefault="00285E50" w:rsidP="00285E50">
      <w:pPr>
        <w:bidi/>
        <w:ind w:firstLine="567"/>
        <w:jc w:val="both"/>
        <w:rPr>
          <w:rFonts w:cs="David" w:hint="cs"/>
          <w:rtl/>
        </w:rPr>
      </w:pPr>
    </w:p>
    <w:p w14:paraId="19AF4CD2"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522C67D" w14:textId="77777777" w:rsidR="00285E50" w:rsidRPr="00285E50" w:rsidRDefault="00285E50" w:rsidP="00285E50">
      <w:pPr>
        <w:bidi/>
        <w:ind w:firstLine="567"/>
        <w:jc w:val="both"/>
        <w:rPr>
          <w:rFonts w:cs="David" w:hint="cs"/>
          <w:rtl/>
        </w:rPr>
      </w:pPr>
    </w:p>
    <w:p w14:paraId="52259E13" w14:textId="77777777" w:rsidR="00285E50" w:rsidRPr="00285E50" w:rsidRDefault="00285E50" w:rsidP="00285E50">
      <w:pPr>
        <w:bidi/>
        <w:ind w:firstLine="567"/>
        <w:jc w:val="both"/>
        <w:rPr>
          <w:rFonts w:cs="David" w:hint="cs"/>
          <w:rtl/>
        </w:rPr>
      </w:pPr>
      <w:r w:rsidRPr="00285E50">
        <w:rPr>
          <w:rFonts w:cs="David" w:hint="cs"/>
          <w:rtl/>
        </w:rPr>
        <w:t xml:space="preserve">ההסתייגות לחילופין נדחתה. </w:t>
      </w:r>
    </w:p>
    <w:p w14:paraId="082E11B4" w14:textId="77777777" w:rsidR="00285E50" w:rsidRPr="00285E50" w:rsidRDefault="00285E50" w:rsidP="00285E50">
      <w:pPr>
        <w:bidi/>
        <w:ind w:firstLine="567"/>
        <w:jc w:val="both"/>
        <w:rPr>
          <w:rFonts w:cs="David" w:hint="cs"/>
          <w:rtl/>
        </w:rPr>
      </w:pPr>
    </w:p>
    <w:p w14:paraId="6A69CEDA"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78315E54" w14:textId="77777777" w:rsidR="00285E50" w:rsidRPr="00285E50" w:rsidRDefault="00285E50" w:rsidP="00285E50">
      <w:pPr>
        <w:bidi/>
        <w:ind w:firstLine="567"/>
        <w:jc w:val="both"/>
        <w:rPr>
          <w:rFonts w:cs="David" w:hint="cs"/>
          <w:rtl/>
        </w:rPr>
      </w:pPr>
    </w:p>
    <w:p w14:paraId="18FCB441" w14:textId="77777777" w:rsidR="00285E50" w:rsidRPr="00285E50" w:rsidRDefault="00285E50" w:rsidP="00285E50">
      <w:pPr>
        <w:bidi/>
        <w:ind w:firstLine="567"/>
        <w:jc w:val="both"/>
        <w:rPr>
          <w:rFonts w:cs="David" w:hint="cs"/>
          <w:rtl/>
        </w:rPr>
      </w:pPr>
      <w:r w:rsidRPr="00285E50">
        <w:rPr>
          <w:rFonts w:cs="David" w:hint="cs"/>
          <w:rtl/>
        </w:rPr>
        <w:t>ההסתייגות הבאה אומרת שיישאר הפרק, למעט סעיף 34(ה).</w:t>
      </w:r>
    </w:p>
    <w:p w14:paraId="319BDF48" w14:textId="77777777" w:rsidR="00285E50" w:rsidRPr="00285E50" w:rsidRDefault="00285E50" w:rsidP="00285E50">
      <w:pPr>
        <w:bidi/>
        <w:ind w:firstLine="567"/>
        <w:jc w:val="both"/>
        <w:rPr>
          <w:rFonts w:cs="David" w:hint="cs"/>
          <w:rtl/>
        </w:rPr>
      </w:pPr>
    </w:p>
    <w:p w14:paraId="43D1937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A121810" w14:textId="77777777" w:rsidR="00285E50" w:rsidRPr="00285E50" w:rsidRDefault="00285E50" w:rsidP="00285E50">
      <w:pPr>
        <w:bidi/>
        <w:ind w:firstLine="567"/>
        <w:jc w:val="both"/>
        <w:rPr>
          <w:rFonts w:cs="David" w:hint="cs"/>
          <w:rtl/>
        </w:rPr>
      </w:pPr>
    </w:p>
    <w:p w14:paraId="0331F8A1" w14:textId="77777777" w:rsidR="00285E50" w:rsidRPr="00285E50" w:rsidRDefault="00285E50" w:rsidP="00285E50">
      <w:pPr>
        <w:bidi/>
        <w:ind w:firstLine="567"/>
        <w:jc w:val="both"/>
        <w:rPr>
          <w:rFonts w:cs="David" w:hint="cs"/>
          <w:rtl/>
        </w:rPr>
      </w:pPr>
      <w:r w:rsidRPr="00285E50">
        <w:rPr>
          <w:rFonts w:cs="David" w:hint="cs"/>
          <w:rtl/>
        </w:rPr>
        <w:t xml:space="preserve">נא להצביע. </w:t>
      </w:r>
    </w:p>
    <w:p w14:paraId="2F1BF1A9" w14:textId="77777777" w:rsidR="00285E50" w:rsidRPr="00285E50" w:rsidRDefault="00285E50" w:rsidP="00285E50">
      <w:pPr>
        <w:bidi/>
        <w:ind w:firstLine="567"/>
        <w:jc w:val="both"/>
        <w:rPr>
          <w:rFonts w:cs="David" w:hint="cs"/>
          <w:rtl/>
        </w:rPr>
      </w:pPr>
    </w:p>
    <w:p w14:paraId="5E12AA93" w14:textId="77777777" w:rsidR="00285E50" w:rsidRPr="00285E50" w:rsidRDefault="00285E50" w:rsidP="00285E50">
      <w:pPr>
        <w:bidi/>
        <w:ind w:firstLine="567"/>
        <w:jc w:val="both"/>
        <w:rPr>
          <w:rFonts w:cs="David" w:hint="cs"/>
          <w:b/>
          <w:bCs/>
          <w:rtl/>
        </w:rPr>
      </w:pPr>
      <w:r w:rsidRPr="00285E50">
        <w:rPr>
          <w:rFonts w:cs="David" w:hint="cs"/>
          <w:b/>
          <w:bCs/>
          <w:rtl/>
        </w:rPr>
        <w:t>הצבעה</w:t>
      </w:r>
    </w:p>
    <w:p w14:paraId="0D26B381" w14:textId="77777777" w:rsidR="00285E50" w:rsidRPr="00285E50" w:rsidRDefault="00285E50" w:rsidP="00285E50">
      <w:pPr>
        <w:bidi/>
        <w:ind w:firstLine="567"/>
        <w:jc w:val="both"/>
        <w:rPr>
          <w:rFonts w:cs="David" w:hint="cs"/>
          <w:rtl/>
        </w:rPr>
      </w:pPr>
    </w:p>
    <w:p w14:paraId="20C11722" w14:textId="77777777" w:rsidR="00285E50" w:rsidRPr="00285E50" w:rsidRDefault="00285E50" w:rsidP="00285E50">
      <w:pPr>
        <w:bidi/>
        <w:ind w:firstLine="567"/>
        <w:jc w:val="both"/>
        <w:rPr>
          <w:rFonts w:cs="David" w:hint="cs"/>
          <w:rtl/>
        </w:rPr>
      </w:pPr>
      <w:r w:rsidRPr="00285E50">
        <w:rPr>
          <w:rFonts w:cs="David" w:hint="cs"/>
          <w:rtl/>
        </w:rPr>
        <w:t xml:space="preserve">בעד ההסתייגות שיישאר הפרק למעט סעיף 34(ה) </w:t>
      </w:r>
      <w:r w:rsidRPr="00285E50">
        <w:rPr>
          <w:rFonts w:cs="David"/>
          <w:rtl/>
        </w:rPr>
        <w:t>–</w:t>
      </w:r>
      <w:r w:rsidRPr="00285E50">
        <w:rPr>
          <w:rFonts w:cs="David" w:hint="cs"/>
          <w:rtl/>
        </w:rPr>
        <w:t xml:space="preserve"> 1</w:t>
      </w:r>
    </w:p>
    <w:p w14:paraId="2AA140D4" w14:textId="77777777" w:rsidR="00285E50" w:rsidRPr="00285E50" w:rsidRDefault="00285E50" w:rsidP="00285E50">
      <w:pPr>
        <w:bidi/>
        <w:ind w:firstLine="567"/>
        <w:jc w:val="both"/>
        <w:rPr>
          <w:rFonts w:cs="David" w:hint="cs"/>
          <w:rtl/>
        </w:rPr>
      </w:pPr>
      <w:r w:rsidRPr="00285E50">
        <w:rPr>
          <w:rFonts w:cs="David" w:hint="cs"/>
          <w:rtl/>
        </w:rPr>
        <w:t xml:space="preserve">נגד </w:t>
      </w:r>
      <w:r w:rsidRPr="00285E50">
        <w:rPr>
          <w:rFonts w:cs="David"/>
          <w:rtl/>
        </w:rPr>
        <w:t>–</w:t>
      </w:r>
      <w:r w:rsidRPr="00285E50">
        <w:rPr>
          <w:rFonts w:cs="David" w:hint="cs"/>
          <w:rtl/>
        </w:rPr>
        <w:t xml:space="preserve"> 6</w:t>
      </w:r>
    </w:p>
    <w:p w14:paraId="0740D7D1" w14:textId="77777777" w:rsidR="00285E50" w:rsidRPr="00285E50" w:rsidRDefault="00285E50" w:rsidP="00285E50">
      <w:pPr>
        <w:bidi/>
        <w:ind w:firstLine="567"/>
        <w:jc w:val="both"/>
        <w:rPr>
          <w:rFonts w:cs="David" w:hint="cs"/>
          <w:rtl/>
        </w:rPr>
      </w:pPr>
      <w:r w:rsidRPr="00285E50">
        <w:rPr>
          <w:rFonts w:cs="David" w:hint="cs"/>
          <w:rtl/>
        </w:rPr>
        <w:t>ההסתייגות שיישאר הפרק למעט סעיף 34(ה) לא נתקבלה.</w:t>
      </w:r>
    </w:p>
    <w:p w14:paraId="5DA41563" w14:textId="77777777" w:rsidR="00285E50" w:rsidRPr="00285E50" w:rsidRDefault="00285E50" w:rsidP="00285E50">
      <w:pPr>
        <w:keepNext/>
        <w:bidi/>
        <w:jc w:val="both"/>
        <w:rPr>
          <w:rFonts w:cs="David" w:hint="cs"/>
          <w:u w:val="single"/>
          <w:rtl/>
        </w:rPr>
      </w:pPr>
      <w:r w:rsidRPr="00285E50">
        <w:rPr>
          <w:rFonts w:cs="David" w:hint="cs"/>
          <w:rtl/>
        </w:rPr>
        <w:br/>
      </w: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AD55419" w14:textId="77777777" w:rsidR="00285E50" w:rsidRPr="00285E50" w:rsidRDefault="00285E50" w:rsidP="00285E50">
      <w:pPr>
        <w:bidi/>
        <w:ind w:firstLine="567"/>
        <w:jc w:val="both"/>
        <w:rPr>
          <w:rFonts w:cs="David" w:hint="cs"/>
          <w:rtl/>
        </w:rPr>
      </w:pPr>
    </w:p>
    <w:p w14:paraId="65083AD1" w14:textId="77777777" w:rsidR="00285E50" w:rsidRPr="00285E50" w:rsidRDefault="00285E50" w:rsidP="00285E50">
      <w:pPr>
        <w:bidi/>
        <w:ind w:firstLine="567"/>
        <w:jc w:val="both"/>
        <w:rPr>
          <w:rFonts w:cs="David" w:hint="cs"/>
          <w:rtl/>
        </w:rPr>
      </w:pPr>
      <w:r w:rsidRPr="00285E50">
        <w:rPr>
          <w:rFonts w:cs="David" w:hint="cs"/>
          <w:rtl/>
        </w:rPr>
        <w:t xml:space="preserve">ההסתייגות נדחתה. </w:t>
      </w:r>
    </w:p>
    <w:p w14:paraId="07C547F5" w14:textId="77777777" w:rsidR="00285E50" w:rsidRPr="00285E50" w:rsidRDefault="00285E50" w:rsidP="00285E50">
      <w:pPr>
        <w:bidi/>
        <w:ind w:firstLine="567"/>
        <w:jc w:val="both"/>
        <w:rPr>
          <w:rFonts w:cs="David" w:hint="cs"/>
          <w:rtl/>
        </w:rPr>
      </w:pPr>
    </w:p>
    <w:p w14:paraId="3666484A"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0CF000E6" w14:textId="77777777" w:rsidR="00285E50" w:rsidRPr="00285E50" w:rsidRDefault="00285E50" w:rsidP="00285E50">
      <w:pPr>
        <w:bidi/>
        <w:ind w:firstLine="567"/>
        <w:jc w:val="both"/>
        <w:rPr>
          <w:rFonts w:cs="David" w:hint="cs"/>
          <w:rtl/>
        </w:rPr>
      </w:pPr>
    </w:p>
    <w:p w14:paraId="6E5F2C01" w14:textId="77777777" w:rsidR="00285E50" w:rsidRPr="00285E50" w:rsidRDefault="00285E50" w:rsidP="00285E50">
      <w:pPr>
        <w:bidi/>
        <w:ind w:firstLine="567"/>
        <w:jc w:val="both"/>
        <w:rPr>
          <w:rFonts w:cs="David" w:hint="cs"/>
          <w:rtl/>
        </w:rPr>
      </w:pPr>
      <w:r w:rsidRPr="00285E50">
        <w:rPr>
          <w:rFonts w:cs="David" w:hint="cs"/>
          <w:rtl/>
        </w:rPr>
        <w:t>ההסתייגות הבאה מבקשת להשאיר את הפרק ובסעיף 30 יבוא: "ועדת הכנסת" במקום "ועדת החוקה".</w:t>
      </w:r>
    </w:p>
    <w:p w14:paraId="542801E5" w14:textId="77777777" w:rsidR="00285E50" w:rsidRPr="00285E50" w:rsidRDefault="00285E50" w:rsidP="00285E50">
      <w:pPr>
        <w:bidi/>
        <w:ind w:firstLine="567"/>
        <w:jc w:val="both"/>
        <w:rPr>
          <w:rFonts w:cs="David" w:hint="cs"/>
          <w:rtl/>
        </w:rPr>
      </w:pPr>
    </w:p>
    <w:p w14:paraId="1DDD9ED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A224543" w14:textId="77777777" w:rsidR="00285E50" w:rsidRPr="00285E50" w:rsidRDefault="00285E50" w:rsidP="00285E50">
      <w:pPr>
        <w:bidi/>
        <w:ind w:firstLine="567"/>
        <w:jc w:val="both"/>
        <w:rPr>
          <w:rFonts w:cs="David" w:hint="cs"/>
          <w:rtl/>
        </w:rPr>
      </w:pPr>
    </w:p>
    <w:p w14:paraId="6FC801EA" w14:textId="77777777" w:rsidR="00285E50" w:rsidRPr="00285E50" w:rsidRDefault="00285E50" w:rsidP="00285E50">
      <w:pPr>
        <w:bidi/>
        <w:ind w:firstLine="567"/>
        <w:jc w:val="both"/>
        <w:rPr>
          <w:rFonts w:cs="David" w:hint="cs"/>
          <w:rtl/>
        </w:rPr>
      </w:pPr>
      <w:proofErr w:type="spellStart"/>
      <w:r w:rsidRPr="00285E50">
        <w:rPr>
          <w:rFonts w:cs="David" w:hint="cs"/>
          <w:rtl/>
        </w:rPr>
        <w:t>אוקיי</w:t>
      </w:r>
      <w:proofErr w:type="spellEnd"/>
      <w:r w:rsidRPr="00285E50">
        <w:rPr>
          <w:rFonts w:cs="David" w:hint="cs"/>
          <w:rtl/>
        </w:rPr>
        <w:t>. בסעיף 30 יישאר הפרק וכן ייכתב "ועדת הכנסת" במקום "ועדת החוקה"</w:t>
      </w:r>
    </w:p>
    <w:p w14:paraId="66FE6165" w14:textId="77777777" w:rsidR="00285E50" w:rsidRPr="00285E50" w:rsidRDefault="00285E50" w:rsidP="00285E50">
      <w:pPr>
        <w:bidi/>
        <w:ind w:firstLine="567"/>
        <w:jc w:val="both"/>
        <w:rPr>
          <w:rFonts w:cs="David" w:hint="cs"/>
          <w:rtl/>
        </w:rPr>
      </w:pPr>
    </w:p>
    <w:p w14:paraId="47EB5567" w14:textId="77777777" w:rsidR="00285E50" w:rsidRPr="00285E50" w:rsidRDefault="00285E50" w:rsidP="00285E50">
      <w:pPr>
        <w:bidi/>
        <w:ind w:firstLine="567"/>
        <w:jc w:val="both"/>
        <w:rPr>
          <w:rFonts w:cs="David" w:hint="cs"/>
          <w:b/>
          <w:bCs/>
          <w:rtl/>
        </w:rPr>
      </w:pPr>
      <w:r w:rsidRPr="00285E50">
        <w:rPr>
          <w:rFonts w:cs="David" w:hint="cs"/>
          <w:b/>
          <w:bCs/>
          <w:rtl/>
        </w:rPr>
        <w:t>הצבעה</w:t>
      </w:r>
    </w:p>
    <w:p w14:paraId="2A3837F8" w14:textId="77777777" w:rsidR="00285E50" w:rsidRPr="00285E50" w:rsidRDefault="00285E50" w:rsidP="00285E50">
      <w:pPr>
        <w:bidi/>
        <w:ind w:firstLine="567"/>
        <w:jc w:val="both"/>
        <w:rPr>
          <w:rFonts w:cs="David" w:hint="cs"/>
          <w:rtl/>
        </w:rPr>
      </w:pPr>
    </w:p>
    <w:p w14:paraId="49C7FFFB" w14:textId="77777777" w:rsidR="00285E50" w:rsidRPr="00285E50" w:rsidRDefault="00285E50" w:rsidP="00285E50">
      <w:pPr>
        <w:bidi/>
        <w:ind w:firstLine="567"/>
        <w:jc w:val="both"/>
        <w:rPr>
          <w:rFonts w:cs="David" w:hint="cs"/>
          <w:rtl/>
        </w:rPr>
      </w:pPr>
      <w:r w:rsidRPr="00285E50">
        <w:rPr>
          <w:rFonts w:cs="David" w:hint="cs"/>
          <w:rtl/>
        </w:rPr>
        <w:t xml:space="preserve">בעד ההסתייגות </w:t>
      </w:r>
      <w:r w:rsidRPr="00285E50">
        <w:rPr>
          <w:rFonts w:cs="David"/>
          <w:rtl/>
        </w:rPr>
        <w:t>–</w:t>
      </w:r>
      <w:r w:rsidRPr="00285E50">
        <w:rPr>
          <w:rFonts w:cs="David" w:hint="cs"/>
          <w:rtl/>
        </w:rPr>
        <w:t xml:space="preserve"> 1</w:t>
      </w:r>
    </w:p>
    <w:p w14:paraId="18B426B0" w14:textId="77777777" w:rsidR="00285E50" w:rsidRPr="00285E50" w:rsidRDefault="00285E50" w:rsidP="00285E50">
      <w:pPr>
        <w:bidi/>
        <w:ind w:firstLine="567"/>
        <w:jc w:val="both"/>
        <w:rPr>
          <w:rFonts w:cs="David" w:hint="cs"/>
          <w:rtl/>
        </w:rPr>
      </w:pPr>
      <w:r w:rsidRPr="00285E50">
        <w:rPr>
          <w:rFonts w:cs="David" w:hint="cs"/>
          <w:rtl/>
        </w:rPr>
        <w:t xml:space="preserve">נגד </w:t>
      </w:r>
      <w:r w:rsidRPr="00285E50">
        <w:rPr>
          <w:rFonts w:cs="David"/>
          <w:rtl/>
        </w:rPr>
        <w:t>–</w:t>
      </w:r>
      <w:r w:rsidRPr="00285E50">
        <w:rPr>
          <w:rFonts w:cs="David" w:hint="cs"/>
          <w:rtl/>
        </w:rPr>
        <w:t xml:space="preserve"> 6</w:t>
      </w:r>
    </w:p>
    <w:p w14:paraId="523CF3FF" w14:textId="77777777" w:rsidR="00285E50" w:rsidRPr="00285E50" w:rsidRDefault="00285E50" w:rsidP="00285E50">
      <w:pPr>
        <w:bidi/>
        <w:ind w:firstLine="567"/>
        <w:jc w:val="both"/>
        <w:rPr>
          <w:rFonts w:cs="David" w:hint="cs"/>
          <w:rtl/>
        </w:rPr>
      </w:pPr>
      <w:r w:rsidRPr="00285E50">
        <w:rPr>
          <w:rFonts w:cs="David" w:hint="cs"/>
          <w:rtl/>
        </w:rPr>
        <w:t>ההסתייגות לא נתקבלה.</w:t>
      </w:r>
    </w:p>
    <w:p w14:paraId="0769511C" w14:textId="77777777" w:rsidR="00285E50" w:rsidRPr="00285E50" w:rsidRDefault="00285E50" w:rsidP="00285E50">
      <w:pPr>
        <w:bidi/>
        <w:ind w:firstLine="567"/>
        <w:jc w:val="both"/>
        <w:rPr>
          <w:rFonts w:cs="David" w:hint="cs"/>
          <w:rtl/>
        </w:rPr>
      </w:pPr>
    </w:p>
    <w:p w14:paraId="6E595FFB"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75C424F4" w14:textId="77777777" w:rsidR="00285E50" w:rsidRPr="00285E50" w:rsidRDefault="00285E50" w:rsidP="00285E50">
      <w:pPr>
        <w:bidi/>
        <w:ind w:firstLine="567"/>
        <w:jc w:val="both"/>
        <w:rPr>
          <w:rFonts w:cs="David" w:hint="cs"/>
          <w:rtl/>
        </w:rPr>
      </w:pPr>
    </w:p>
    <w:p w14:paraId="00CA9FC1" w14:textId="77777777" w:rsidR="00285E50" w:rsidRPr="00285E50" w:rsidRDefault="00285E50" w:rsidP="00285E50">
      <w:pPr>
        <w:bidi/>
        <w:ind w:firstLine="567"/>
        <w:jc w:val="both"/>
        <w:rPr>
          <w:rFonts w:cs="David" w:hint="cs"/>
          <w:rtl/>
        </w:rPr>
      </w:pPr>
      <w:r w:rsidRPr="00285E50">
        <w:rPr>
          <w:rFonts w:cs="David" w:hint="cs"/>
          <w:rtl/>
        </w:rPr>
        <w:t xml:space="preserve">בעד </w:t>
      </w:r>
      <w:r w:rsidRPr="00285E50">
        <w:rPr>
          <w:rFonts w:cs="David"/>
          <w:rtl/>
        </w:rPr>
        <w:t>–</w:t>
      </w:r>
      <w:r w:rsidRPr="00285E50">
        <w:rPr>
          <w:rFonts w:cs="David" w:hint="cs"/>
          <w:rtl/>
        </w:rPr>
        <w:t xml:space="preserve"> 1, נגד -6, אין נמנעים. ההסתייגות נדחתה. </w:t>
      </w:r>
    </w:p>
    <w:p w14:paraId="785F4D02" w14:textId="77777777" w:rsidR="00285E50" w:rsidRPr="00285E50" w:rsidRDefault="00285E50" w:rsidP="00285E50">
      <w:pPr>
        <w:bidi/>
        <w:ind w:firstLine="567"/>
        <w:jc w:val="both"/>
        <w:rPr>
          <w:rFonts w:cs="David" w:hint="cs"/>
          <w:rtl/>
        </w:rPr>
      </w:pPr>
    </w:p>
    <w:p w14:paraId="7B1A31C5"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36F45B76" w14:textId="77777777" w:rsidR="00285E50" w:rsidRPr="00285E50" w:rsidRDefault="00285E50" w:rsidP="00285E50">
      <w:pPr>
        <w:bidi/>
        <w:ind w:firstLine="567"/>
        <w:jc w:val="both"/>
        <w:rPr>
          <w:rFonts w:cs="David" w:hint="cs"/>
          <w:rtl/>
        </w:rPr>
      </w:pPr>
    </w:p>
    <w:p w14:paraId="5765924F" w14:textId="77777777" w:rsidR="00285E50" w:rsidRPr="00285E50" w:rsidRDefault="00285E50" w:rsidP="00285E50">
      <w:pPr>
        <w:bidi/>
        <w:ind w:firstLine="567"/>
        <w:jc w:val="both"/>
        <w:rPr>
          <w:rFonts w:cs="David" w:hint="cs"/>
          <w:rtl/>
        </w:rPr>
      </w:pPr>
      <w:r w:rsidRPr="00285E50">
        <w:rPr>
          <w:rFonts w:cs="David" w:hint="cs"/>
          <w:rtl/>
        </w:rPr>
        <w:t>יש פה סדרת הסתייגויות בסט אחד, היכן שהציע חבר הכנסת הורוביץ שלא ידונו בענייני חוץ וביטחון וכל מיני הוראות לגבי צוות העובדים והטלת משימות.</w:t>
      </w:r>
    </w:p>
    <w:p w14:paraId="6EAAD5BC" w14:textId="77777777" w:rsidR="00285E50" w:rsidRPr="00285E50" w:rsidRDefault="00285E50" w:rsidP="00285E50">
      <w:pPr>
        <w:bidi/>
        <w:ind w:firstLine="567"/>
        <w:jc w:val="both"/>
        <w:rPr>
          <w:rFonts w:cs="David" w:hint="cs"/>
          <w:rtl/>
        </w:rPr>
      </w:pPr>
    </w:p>
    <w:p w14:paraId="2AD682DC"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02670B9D" w14:textId="77777777" w:rsidR="00285E50" w:rsidRPr="00285E50" w:rsidRDefault="00285E50" w:rsidP="00285E50">
      <w:pPr>
        <w:bidi/>
        <w:ind w:firstLine="567"/>
        <w:jc w:val="both"/>
        <w:rPr>
          <w:rFonts w:cs="David" w:hint="cs"/>
          <w:rtl/>
        </w:rPr>
      </w:pPr>
    </w:p>
    <w:p w14:paraId="463549C5" w14:textId="77777777" w:rsidR="00285E50" w:rsidRPr="00285E50" w:rsidRDefault="00285E50" w:rsidP="00285E50">
      <w:pPr>
        <w:bidi/>
        <w:ind w:firstLine="567"/>
        <w:jc w:val="both"/>
        <w:rPr>
          <w:rFonts w:cs="David" w:hint="cs"/>
          <w:rtl/>
        </w:rPr>
      </w:pPr>
      <w:r w:rsidRPr="00285E50">
        <w:rPr>
          <w:rFonts w:cs="David" w:hint="cs"/>
          <w:rtl/>
        </w:rPr>
        <w:t>כלומר, מה שמתחיל במילים "הסעיף יימחק" ובמקומו יבוא: "יתווסף לחוק העיקרי סעיף קטן 30א ואחריו יבוא".</w:t>
      </w:r>
    </w:p>
    <w:p w14:paraId="055BEC34" w14:textId="77777777" w:rsidR="00285E50" w:rsidRPr="00285E50" w:rsidRDefault="00285E50" w:rsidP="00285E50">
      <w:pPr>
        <w:bidi/>
        <w:ind w:firstLine="567"/>
        <w:jc w:val="both"/>
        <w:rPr>
          <w:rFonts w:cs="David" w:hint="cs"/>
          <w:rtl/>
        </w:rPr>
      </w:pPr>
    </w:p>
    <w:p w14:paraId="32814502" w14:textId="77777777" w:rsidR="00285E50" w:rsidRPr="00285E50" w:rsidRDefault="00285E50" w:rsidP="00285E50">
      <w:pPr>
        <w:bidi/>
        <w:ind w:firstLine="567"/>
        <w:jc w:val="both"/>
        <w:rPr>
          <w:rFonts w:cs="David" w:hint="cs"/>
          <w:b/>
          <w:bCs/>
          <w:rtl/>
        </w:rPr>
      </w:pPr>
      <w:r w:rsidRPr="00285E50">
        <w:rPr>
          <w:rFonts w:cs="David" w:hint="cs"/>
          <w:b/>
          <w:bCs/>
          <w:rtl/>
        </w:rPr>
        <w:t>הצבעה</w:t>
      </w:r>
    </w:p>
    <w:p w14:paraId="24412775" w14:textId="77777777" w:rsidR="00285E50" w:rsidRPr="00285E50" w:rsidRDefault="00285E50" w:rsidP="00285E50">
      <w:pPr>
        <w:bidi/>
        <w:ind w:firstLine="567"/>
        <w:jc w:val="both"/>
        <w:rPr>
          <w:rFonts w:cs="David" w:hint="cs"/>
          <w:rtl/>
        </w:rPr>
      </w:pPr>
    </w:p>
    <w:p w14:paraId="72938326" w14:textId="77777777" w:rsidR="00285E50" w:rsidRPr="00285E50" w:rsidRDefault="00285E50" w:rsidP="00285E50">
      <w:pPr>
        <w:bidi/>
        <w:ind w:firstLine="567"/>
        <w:jc w:val="both"/>
        <w:rPr>
          <w:rFonts w:cs="David" w:hint="cs"/>
          <w:rtl/>
        </w:rPr>
      </w:pPr>
      <w:r w:rsidRPr="00285E50">
        <w:rPr>
          <w:rFonts w:cs="David" w:hint="cs"/>
          <w:rtl/>
        </w:rPr>
        <w:t xml:space="preserve">בעד ההסתייגות </w:t>
      </w:r>
      <w:r w:rsidRPr="00285E50">
        <w:rPr>
          <w:rFonts w:cs="David"/>
          <w:rtl/>
        </w:rPr>
        <w:t>–</w:t>
      </w:r>
      <w:r w:rsidRPr="00285E50">
        <w:rPr>
          <w:rFonts w:cs="David" w:hint="cs"/>
          <w:rtl/>
        </w:rPr>
        <w:t xml:space="preserve"> 1</w:t>
      </w:r>
    </w:p>
    <w:p w14:paraId="201B4C3B" w14:textId="77777777" w:rsidR="00285E50" w:rsidRPr="00285E50" w:rsidRDefault="00285E50" w:rsidP="00285E50">
      <w:pPr>
        <w:bidi/>
        <w:ind w:firstLine="567"/>
        <w:jc w:val="both"/>
        <w:rPr>
          <w:rFonts w:cs="David" w:hint="cs"/>
          <w:rtl/>
        </w:rPr>
      </w:pPr>
      <w:r w:rsidRPr="00285E50">
        <w:rPr>
          <w:rFonts w:cs="David" w:hint="cs"/>
          <w:rtl/>
        </w:rPr>
        <w:t xml:space="preserve">נגד </w:t>
      </w:r>
      <w:r w:rsidRPr="00285E50">
        <w:rPr>
          <w:rFonts w:cs="David"/>
          <w:rtl/>
        </w:rPr>
        <w:t>–</w:t>
      </w:r>
      <w:r w:rsidRPr="00285E50">
        <w:rPr>
          <w:rFonts w:cs="David" w:hint="cs"/>
          <w:rtl/>
        </w:rPr>
        <w:t xml:space="preserve"> 6</w:t>
      </w:r>
    </w:p>
    <w:p w14:paraId="52483DFD" w14:textId="77777777" w:rsidR="00285E50" w:rsidRPr="00285E50" w:rsidRDefault="00285E50" w:rsidP="00285E50">
      <w:pPr>
        <w:bidi/>
        <w:ind w:firstLine="567"/>
        <w:jc w:val="both"/>
        <w:rPr>
          <w:rFonts w:cs="David" w:hint="cs"/>
          <w:rtl/>
        </w:rPr>
      </w:pPr>
      <w:r w:rsidRPr="00285E50">
        <w:rPr>
          <w:rFonts w:cs="David" w:hint="cs"/>
          <w:rtl/>
        </w:rPr>
        <w:t>ההסתייגות לא נתקבלה.</w:t>
      </w:r>
    </w:p>
    <w:p w14:paraId="387EE27C" w14:textId="77777777" w:rsidR="00285E50" w:rsidRPr="00285E50" w:rsidRDefault="00285E50" w:rsidP="00285E50">
      <w:pPr>
        <w:bidi/>
        <w:ind w:firstLine="567"/>
        <w:jc w:val="both"/>
        <w:rPr>
          <w:rFonts w:cs="David" w:hint="cs"/>
          <w:rtl/>
        </w:rPr>
      </w:pPr>
    </w:p>
    <w:p w14:paraId="76C38523"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5D7849A" w14:textId="77777777" w:rsidR="00285E50" w:rsidRPr="00285E50" w:rsidRDefault="00285E50" w:rsidP="00285E50">
      <w:pPr>
        <w:bidi/>
        <w:ind w:firstLine="567"/>
        <w:jc w:val="both"/>
        <w:rPr>
          <w:rFonts w:cs="David" w:hint="cs"/>
          <w:rtl/>
        </w:rPr>
      </w:pPr>
    </w:p>
    <w:p w14:paraId="7806EF91" w14:textId="77777777" w:rsidR="00285E50" w:rsidRPr="00285E50" w:rsidRDefault="00285E50" w:rsidP="00285E50">
      <w:pPr>
        <w:bidi/>
        <w:ind w:firstLine="567"/>
        <w:jc w:val="both"/>
        <w:rPr>
          <w:rFonts w:cs="David" w:hint="cs"/>
          <w:rtl/>
        </w:rPr>
      </w:pPr>
      <w:r w:rsidRPr="00285E50">
        <w:rPr>
          <w:rFonts w:cs="David" w:hint="cs"/>
          <w:rtl/>
        </w:rPr>
        <w:t xml:space="preserve">1 בעד, 6 נגד, ההסתייגות נדחתה. </w:t>
      </w:r>
    </w:p>
    <w:p w14:paraId="3D2195E5" w14:textId="77777777" w:rsidR="00285E50" w:rsidRPr="00285E50" w:rsidRDefault="00285E50" w:rsidP="00285E50">
      <w:pPr>
        <w:pStyle w:val="BodyText"/>
        <w:rPr>
          <w:rFonts w:hint="cs"/>
          <w:sz w:val="24"/>
          <w:u w:val="single"/>
          <w:rtl/>
        </w:rPr>
      </w:pPr>
    </w:p>
    <w:p w14:paraId="4C8054B9"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723F1193" w14:textId="77777777" w:rsidR="00285E50" w:rsidRPr="00285E50" w:rsidRDefault="00285E50" w:rsidP="00285E50">
      <w:pPr>
        <w:bidi/>
        <w:jc w:val="both"/>
        <w:rPr>
          <w:rFonts w:cs="David" w:hint="cs"/>
          <w:rtl/>
        </w:rPr>
      </w:pPr>
    </w:p>
    <w:p w14:paraId="78922278" w14:textId="77777777" w:rsidR="00285E50" w:rsidRPr="00285E50" w:rsidRDefault="00285E50" w:rsidP="00285E50">
      <w:pPr>
        <w:bidi/>
        <w:jc w:val="both"/>
        <w:rPr>
          <w:rFonts w:cs="David" w:hint="cs"/>
          <w:rtl/>
        </w:rPr>
      </w:pPr>
      <w:r w:rsidRPr="00285E50">
        <w:rPr>
          <w:rFonts w:cs="David" w:hint="cs"/>
          <w:rtl/>
        </w:rPr>
        <w:tab/>
        <w:t xml:space="preserve">ההסתייגות הבאה מציעה שפרק ח' בטל והטלת סמכויות שונות על ה-מ.מ.מ. וסמכויות לנציב להמליץ בפני נשיאות הכנסת </w:t>
      </w:r>
      <w:proofErr w:type="spellStart"/>
      <w:r w:rsidRPr="00285E50">
        <w:rPr>
          <w:rFonts w:cs="David" w:hint="cs"/>
          <w:rtl/>
        </w:rPr>
        <w:t>וכו</w:t>
      </w:r>
      <w:proofErr w:type="spellEnd"/>
      <w:r w:rsidRPr="00285E50">
        <w:rPr>
          <w:rFonts w:cs="David" w:hint="cs"/>
          <w:rtl/>
        </w:rPr>
        <w:t xml:space="preserve">', והנוסח שהקריא חבר הכנסת הורוביץ. </w:t>
      </w:r>
    </w:p>
    <w:p w14:paraId="19414F5B" w14:textId="77777777" w:rsidR="00285E50" w:rsidRPr="00285E50" w:rsidRDefault="00285E50" w:rsidP="00285E50">
      <w:pPr>
        <w:bidi/>
        <w:jc w:val="both"/>
        <w:rPr>
          <w:rFonts w:cs="David" w:hint="cs"/>
          <w:rtl/>
        </w:rPr>
      </w:pPr>
    </w:p>
    <w:p w14:paraId="798E0FFA" w14:textId="77777777" w:rsidR="00285E50" w:rsidRPr="00285E50" w:rsidRDefault="00285E50" w:rsidP="00285E50">
      <w:pPr>
        <w:bidi/>
        <w:jc w:val="both"/>
        <w:rPr>
          <w:rFonts w:cs="David" w:hint="cs"/>
          <w:u w:val="single"/>
          <w:rtl/>
        </w:rPr>
      </w:pPr>
      <w:r w:rsidRPr="00285E50">
        <w:rPr>
          <w:rFonts w:cs="David" w:hint="cs"/>
          <w:u w:val="single"/>
          <w:rtl/>
        </w:rPr>
        <w:t>ניצן הורוביץ:</w:t>
      </w:r>
    </w:p>
    <w:p w14:paraId="5A07D351" w14:textId="77777777" w:rsidR="00285E50" w:rsidRPr="00285E50" w:rsidRDefault="00285E50" w:rsidP="00285E50">
      <w:pPr>
        <w:bidi/>
        <w:jc w:val="both"/>
        <w:rPr>
          <w:rFonts w:cs="David" w:hint="cs"/>
          <w:rtl/>
        </w:rPr>
      </w:pPr>
    </w:p>
    <w:p w14:paraId="7942C109" w14:textId="77777777" w:rsidR="00285E50" w:rsidRPr="00285E50" w:rsidRDefault="00285E50" w:rsidP="00285E50">
      <w:pPr>
        <w:bidi/>
        <w:jc w:val="both"/>
        <w:rPr>
          <w:rFonts w:cs="David" w:hint="cs"/>
          <w:rtl/>
        </w:rPr>
      </w:pPr>
      <w:r w:rsidRPr="00285E50">
        <w:rPr>
          <w:rFonts w:cs="David" w:hint="cs"/>
          <w:rtl/>
        </w:rPr>
        <w:tab/>
        <w:t xml:space="preserve">אלה שניים שונים. </w:t>
      </w:r>
    </w:p>
    <w:p w14:paraId="10F464B8" w14:textId="77777777" w:rsidR="00285E50" w:rsidRPr="00285E50" w:rsidRDefault="00285E50" w:rsidP="00285E50">
      <w:pPr>
        <w:bidi/>
        <w:jc w:val="both"/>
        <w:rPr>
          <w:rFonts w:cs="David" w:hint="cs"/>
          <w:rtl/>
        </w:rPr>
      </w:pPr>
    </w:p>
    <w:p w14:paraId="0AC8906F"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4B599E88" w14:textId="77777777" w:rsidR="00285E50" w:rsidRPr="00285E50" w:rsidRDefault="00285E50" w:rsidP="00285E50">
      <w:pPr>
        <w:bidi/>
        <w:jc w:val="both"/>
        <w:rPr>
          <w:rFonts w:cs="David" w:hint="cs"/>
          <w:rtl/>
        </w:rPr>
      </w:pPr>
    </w:p>
    <w:p w14:paraId="4823A7B0" w14:textId="77777777" w:rsidR="00285E50" w:rsidRPr="00285E50" w:rsidRDefault="00285E50" w:rsidP="00285E50">
      <w:pPr>
        <w:bidi/>
        <w:jc w:val="both"/>
        <w:rPr>
          <w:rFonts w:cs="David" w:hint="cs"/>
          <w:rtl/>
        </w:rPr>
      </w:pPr>
      <w:r w:rsidRPr="00285E50">
        <w:rPr>
          <w:rFonts w:cs="David" w:hint="cs"/>
          <w:rtl/>
        </w:rPr>
        <w:tab/>
        <w:t xml:space="preserve">אם כך, נצביע קודם על ההסתייגות הזאת. </w:t>
      </w:r>
    </w:p>
    <w:p w14:paraId="1AE4F470" w14:textId="77777777" w:rsidR="00285E50" w:rsidRPr="00285E50" w:rsidRDefault="00285E50" w:rsidP="00285E50">
      <w:pPr>
        <w:bidi/>
        <w:jc w:val="both"/>
        <w:rPr>
          <w:rFonts w:cs="David" w:hint="cs"/>
          <w:rtl/>
        </w:rPr>
      </w:pPr>
    </w:p>
    <w:p w14:paraId="5C823CEF" w14:textId="77777777" w:rsidR="00285E50" w:rsidRPr="00285E50" w:rsidRDefault="00285E50" w:rsidP="00285E50">
      <w:pPr>
        <w:bidi/>
        <w:jc w:val="both"/>
        <w:rPr>
          <w:rFonts w:cs="David" w:hint="cs"/>
          <w:b/>
          <w:bCs/>
          <w:rtl/>
        </w:rPr>
      </w:pPr>
      <w:r w:rsidRPr="00285E50">
        <w:rPr>
          <w:rFonts w:cs="David" w:hint="cs"/>
          <w:b/>
          <w:bCs/>
          <w:rtl/>
        </w:rPr>
        <w:t>הצבעה</w:t>
      </w:r>
    </w:p>
    <w:p w14:paraId="0B688B46" w14:textId="77777777" w:rsidR="00285E50" w:rsidRPr="00285E50" w:rsidRDefault="00285E50" w:rsidP="00285E50">
      <w:pPr>
        <w:bidi/>
        <w:jc w:val="both"/>
        <w:rPr>
          <w:rFonts w:cs="David" w:hint="cs"/>
          <w:rtl/>
        </w:rPr>
      </w:pPr>
    </w:p>
    <w:p w14:paraId="44B3A5DD" w14:textId="77777777" w:rsidR="00285E50" w:rsidRPr="00285E50" w:rsidRDefault="00285E50" w:rsidP="00285E50">
      <w:pPr>
        <w:bidi/>
        <w:jc w:val="both"/>
        <w:rPr>
          <w:rFonts w:cs="David" w:hint="cs"/>
          <w:rtl/>
        </w:rPr>
      </w:pPr>
      <w:r w:rsidRPr="00285E50">
        <w:rPr>
          <w:rFonts w:cs="David" w:hint="cs"/>
          <w:rtl/>
        </w:rPr>
        <w:t>בעד ההסתייגות -1</w:t>
      </w:r>
    </w:p>
    <w:p w14:paraId="3AEEFA49" w14:textId="77777777" w:rsidR="00285E50" w:rsidRPr="00285E50" w:rsidRDefault="00285E50" w:rsidP="00285E50">
      <w:pPr>
        <w:bidi/>
        <w:jc w:val="both"/>
        <w:rPr>
          <w:rFonts w:cs="David" w:hint="cs"/>
          <w:rtl/>
        </w:rPr>
      </w:pPr>
      <w:r w:rsidRPr="00285E50">
        <w:rPr>
          <w:rFonts w:cs="David" w:hint="cs"/>
          <w:rtl/>
        </w:rPr>
        <w:t xml:space="preserve">נגד </w:t>
      </w:r>
      <w:r w:rsidRPr="00285E50">
        <w:rPr>
          <w:rFonts w:cs="David"/>
          <w:rtl/>
        </w:rPr>
        <w:t>–</w:t>
      </w:r>
      <w:r w:rsidRPr="00285E50">
        <w:rPr>
          <w:rFonts w:cs="David" w:hint="cs"/>
          <w:rtl/>
        </w:rPr>
        <w:t xml:space="preserve"> 6</w:t>
      </w:r>
    </w:p>
    <w:p w14:paraId="7D0484AE" w14:textId="77777777" w:rsidR="00285E50" w:rsidRPr="00285E50" w:rsidRDefault="00285E50" w:rsidP="00285E50">
      <w:pPr>
        <w:bidi/>
        <w:jc w:val="both"/>
        <w:rPr>
          <w:rFonts w:cs="David" w:hint="cs"/>
          <w:rtl/>
        </w:rPr>
      </w:pPr>
      <w:r w:rsidRPr="00285E50">
        <w:rPr>
          <w:rFonts w:cs="David" w:hint="cs"/>
          <w:rtl/>
        </w:rPr>
        <w:t xml:space="preserve">נמנעים </w:t>
      </w:r>
      <w:r w:rsidRPr="00285E50">
        <w:rPr>
          <w:rFonts w:cs="David"/>
          <w:rtl/>
        </w:rPr>
        <w:t>–</w:t>
      </w:r>
      <w:r w:rsidRPr="00285E50">
        <w:rPr>
          <w:rFonts w:cs="David" w:hint="cs"/>
          <w:rtl/>
        </w:rPr>
        <w:t xml:space="preserve"> אין</w:t>
      </w:r>
    </w:p>
    <w:p w14:paraId="3162EFF6" w14:textId="77777777" w:rsidR="00285E50" w:rsidRPr="00285E50" w:rsidRDefault="00285E50" w:rsidP="00285E50">
      <w:pPr>
        <w:bidi/>
        <w:jc w:val="both"/>
        <w:rPr>
          <w:rFonts w:cs="David" w:hint="cs"/>
          <w:rtl/>
        </w:rPr>
      </w:pPr>
      <w:r w:rsidRPr="00285E50">
        <w:rPr>
          <w:rFonts w:cs="David" w:hint="cs"/>
          <w:rtl/>
        </w:rPr>
        <w:t>ההסתייגות לא נתקבלה.</w:t>
      </w:r>
    </w:p>
    <w:p w14:paraId="3B9C87CF" w14:textId="77777777" w:rsidR="00285E50" w:rsidRPr="00285E50" w:rsidRDefault="00285E50" w:rsidP="00285E50">
      <w:pPr>
        <w:bidi/>
        <w:jc w:val="both"/>
        <w:rPr>
          <w:rFonts w:cs="David" w:hint="cs"/>
          <w:rtl/>
        </w:rPr>
      </w:pPr>
    </w:p>
    <w:p w14:paraId="7F12E91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1383F4FD" w14:textId="77777777" w:rsidR="00285E50" w:rsidRPr="00285E50" w:rsidRDefault="00285E50" w:rsidP="00285E50">
      <w:pPr>
        <w:bidi/>
        <w:jc w:val="both"/>
        <w:rPr>
          <w:rFonts w:cs="David" w:hint="cs"/>
          <w:rtl/>
        </w:rPr>
      </w:pPr>
    </w:p>
    <w:p w14:paraId="485A5039" w14:textId="77777777" w:rsidR="00285E50" w:rsidRPr="00285E50" w:rsidRDefault="00285E50" w:rsidP="00285E50">
      <w:pPr>
        <w:bidi/>
        <w:jc w:val="both"/>
        <w:rPr>
          <w:rFonts w:cs="David" w:hint="cs"/>
          <w:rtl/>
        </w:rPr>
      </w:pPr>
      <w:r w:rsidRPr="00285E50">
        <w:rPr>
          <w:rFonts w:cs="David" w:hint="cs"/>
          <w:rtl/>
        </w:rPr>
        <w:t xml:space="preserve">1 בעד, 6 נגד ואין נמנעים. ההסתייגות נדחתה. </w:t>
      </w:r>
    </w:p>
    <w:p w14:paraId="4BC46B08" w14:textId="77777777" w:rsidR="00285E50" w:rsidRPr="00285E50" w:rsidRDefault="00285E50" w:rsidP="00285E50">
      <w:pPr>
        <w:bidi/>
        <w:jc w:val="both"/>
        <w:rPr>
          <w:rFonts w:cs="David" w:hint="cs"/>
          <w:rtl/>
        </w:rPr>
      </w:pPr>
    </w:p>
    <w:p w14:paraId="494AE0F5"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58A4E2AE" w14:textId="77777777" w:rsidR="00285E50" w:rsidRPr="00285E50" w:rsidRDefault="00285E50" w:rsidP="00285E50">
      <w:pPr>
        <w:bidi/>
        <w:jc w:val="both"/>
        <w:rPr>
          <w:rFonts w:cs="David" w:hint="cs"/>
          <w:rtl/>
        </w:rPr>
      </w:pPr>
    </w:p>
    <w:p w14:paraId="48991895" w14:textId="77777777" w:rsidR="00285E50" w:rsidRPr="00285E50" w:rsidRDefault="00285E50" w:rsidP="00285E50">
      <w:pPr>
        <w:bidi/>
        <w:jc w:val="both"/>
        <w:rPr>
          <w:rFonts w:cs="David" w:hint="cs"/>
          <w:rtl/>
        </w:rPr>
      </w:pPr>
      <w:r w:rsidRPr="00285E50">
        <w:rPr>
          <w:rFonts w:cs="David" w:hint="cs"/>
          <w:rtl/>
        </w:rPr>
        <w:tab/>
        <w:t xml:space="preserve">ההסתייגות הנוספת היא שמרכז המחקר והמידע של הכנסת יזום ויציג במסמכיו את ההשלכות ארוכות הטווח. </w:t>
      </w:r>
    </w:p>
    <w:p w14:paraId="3450F122" w14:textId="77777777" w:rsidR="00285E50" w:rsidRPr="00285E50" w:rsidRDefault="00285E50" w:rsidP="00285E50">
      <w:pPr>
        <w:bidi/>
        <w:jc w:val="both"/>
        <w:rPr>
          <w:rFonts w:cs="David" w:hint="cs"/>
          <w:rtl/>
        </w:rPr>
      </w:pPr>
    </w:p>
    <w:p w14:paraId="203F7980"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3E24D64D" w14:textId="77777777" w:rsidR="00285E50" w:rsidRPr="00285E50" w:rsidRDefault="00285E50" w:rsidP="00285E50">
      <w:pPr>
        <w:bidi/>
        <w:jc w:val="both"/>
        <w:rPr>
          <w:rFonts w:cs="David" w:hint="cs"/>
          <w:rtl/>
        </w:rPr>
      </w:pPr>
    </w:p>
    <w:p w14:paraId="263E27A8" w14:textId="77777777" w:rsidR="00285E50" w:rsidRPr="00285E50" w:rsidRDefault="00285E50" w:rsidP="00285E50">
      <w:pPr>
        <w:bidi/>
        <w:jc w:val="both"/>
        <w:rPr>
          <w:rFonts w:cs="David" w:hint="cs"/>
          <w:rtl/>
        </w:rPr>
      </w:pPr>
      <w:r w:rsidRPr="00285E50">
        <w:rPr>
          <w:rFonts w:cs="David" w:hint="cs"/>
          <w:rtl/>
        </w:rPr>
        <w:tab/>
        <w:t xml:space="preserve">זאת ההסתייגות שהוקראה כאן במהלך הדיון. נא להצביע. </w:t>
      </w:r>
    </w:p>
    <w:p w14:paraId="39843026" w14:textId="77777777" w:rsidR="00285E50" w:rsidRPr="00285E50" w:rsidRDefault="00285E50" w:rsidP="00285E50">
      <w:pPr>
        <w:bidi/>
        <w:jc w:val="both"/>
        <w:rPr>
          <w:rFonts w:cs="David" w:hint="cs"/>
          <w:rtl/>
        </w:rPr>
      </w:pPr>
    </w:p>
    <w:p w14:paraId="1F37ECA9" w14:textId="77777777" w:rsidR="00285E50" w:rsidRPr="00285E50" w:rsidRDefault="00285E50" w:rsidP="00285E50">
      <w:pPr>
        <w:bidi/>
        <w:jc w:val="both"/>
        <w:rPr>
          <w:rFonts w:cs="David" w:hint="cs"/>
          <w:b/>
          <w:bCs/>
          <w:rtl/>
        </w:rPr>
      </w:pPr>
      <w:r w:rsidRPr="00285E50">
        <w:rPr>
          <w:rFonts w:cs="David" w:hint="cs"/>
          <w:b/>
          <w:bCs/>
          <w:rtl/>
        </w:rPr>
        <w:t>הצבעה</w:t>
      </w:r>
    </w:p>
    <w:p w14:paraId="3F7ED47B" w14:textId="77777777" w:rsidR="00285E50" w:rsidRPr="00285E50" w:rsidRDefault="00285E50" w:rsidP="00285E50">
      <w:pPr>
        <w:bidi/>
        <w:jc w:val="both"/>
        <w:rPr>
          <w:rFonts w:cs="David" w:hint="cs"/>
          <w:rtl/>
        </w:rPr>
      </w:pPr>
    </w:p>
    <w:p w14:paraId="7FAA384A" w14:textId="77777777" w:rsidR="00285E50" w:rsidRPr="00285E50" w:rsidRDefault="00285E50" w:rsidP="00285E50">
      <w:pPr>
        <w:bidi/>
        <w:jc w:val="both"/>
        <w:rPr>
          <w:rFonts w:cs="David" w:hint="cs"/>
          <w:rtl/>
        </w:rPr>
      </w:pPr>
      <w:r w:rsidRPr="00285E50">
        <w:rPr>
          <w:rFonts w:cs="David" w:hint="cs"/>
          <w:rtl/>
        </w:rPr>
        <w:t xml:space="preserve">בעד ההסתייגות </w:t>
      </w:r>
      <w:r w:rsidRPr="00285E50">
        <w:rPr>
          <w:rFonts w:cs="David"/>
          <w:rtl/>
        </w:rPr>
        <w:t>–</w:t>
      </w:r>
      <w:r w:rsidRPr="00285E50">
        <w:rPr>
          <w:rFonts w:cs="David" w:hint="cs"/>
          <w:rtl/>
        </w:rPr>
        <w:t xml:space="preserve"> 1</w:t>
      </w:r>
    </w:p>
    <w:p w14:paraId="403E6545" w14:textId="77777777" w:rsidR="00285E50" w:rsidRPr="00285E50" w:rsidRDefault="00285E50" w:rsidP="00285E50">
      <w:pPr>
        <w:bidi/>
        <w:jc w:val="both"/>
        <w:rPr>
          <w:rFonts w:cs="David" w:hint="cs"/>
          <w:rtl/>
        </w:rPr>
      </w:pPr>
      <w:r w:rsidRPr="00285E50">
        <w:rPr>
          <w:rFonts w:cs="David" w:hint="cs"/>
          <w:rtl/>
        </w:rPr>
        <w:t xml:space="preserve">נגד </w:t>
      </w:r>
      <w:r w:rsidRPr="00285E50">
        <w:rPr>
          <w:rFonts w:cs="David"/>
          <w:rtl/>
        </w:rPr>
        <w:t>–</w:t>
      </w:r>
      <w:r w:rsidRPr="00285E50">
        <w:rPr>
          <w:rFonts w:cs="David" w:hint="cs"/>
          <w:rtl/>
        </w:rPr>
        <w:t xml:space="preserve"> 6</w:t>
      </w:r>
    </w:p>
    <w:p w14:paraId="34BFE19B" w14:textId="77777777" w:rsidR="00285E50" w:rsidRPr="00285E50" w:rsidRDefault="00285E50" w:rsidP="00285E50">
      <w:pPr>
        <w:bidi/>
        <w:jc w:val="both"/>
        <w:rPr>
          <w:rFonts w:cs="David" w:hint="cs"/>
          <w:rtl/>
        </w:rPr>
      </w:pPr>
      <w:r w:rsidRPr="00285E50">
        <w:rPr>
          <w:rFonts w:cs="David" w:hint="cs"/>
          <w:rtl/>
        </w:rPr>
        <w:t>ההסתייגות לא נתקבלה.</w:t>
      </w:r>
    </w:p>
    <w:p w14:paraId="403ED379" w14:textId="77777777" w:rsidR="00285E50" w:rsidRPr="00285E50" w:rsidRDefault="00285E50" w:rsidP="00285E50">
      <w:pPr>
        <w:bidi/>
        <w:jc w:val="both"/>
        <w:rPr>
          <w:rFonts w:cs="David" w:hint="cs"/>
          <w:rtl/>
        </w:rPr>
      </w:pPr>
    </w:p>
    <w:p w14:paraId="45438C78"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4B70A452" w14:textId="77777777" w:rsidR="00285E50" w:rsidRPr="00285E50" w:rsidRDefault="00285E50" w:rsidP="00285E50">
      <w:pPr>
        <w:bidi/>
        <w:jc w:val="both"/>
        <w:rPr>
          <w:rFonts w:cs="David" w:hint="cs"/>
          <w:rtl/>
        </w:rPr>
      </w:pPr>
    </w:p>
    <w:p w14:paraId="3B5CB7A1" w14:textId="77777777" w:rsidR="00285E50" w:rsidRPr="00285E50" w:rsidRDefault="00285E50" w:rsidP="00285E50">
      <w:pPr>
        <w:bidi/>
        <w:jc w:val="both"/>
        <w:rPr>
          <w:rFonts w:cs="David" w:hint="cs"/>
          <w:rtl/>
        </w:rPr>
      </w:pPr>
      <w:r w:rsidRPr="00285E50">
        <w:rPr>
          <w:rFonts w:cs="David" w:hint="cs"/>
          <w:rtl/>
        </w:rPr>
        <w:tab/>
        <w:t xml:space="preserve">התבקשתי שזה יהיה על ידי כל חברי סיעת מר"ץ. </w:t>
      </w:r>
    </w:p>
    <w:p w14:paraId="6EFD6D28" w14:textId="77777777" w:rsidR="00285E50" w:rsidRPr="00285E50" w:rsidRDefault="00285E50" w:rsidP="00285E50">
      <w:pPr>
        <w:bidi/>
        <w:jc w:val="both"/>
        <w:rPr>
          <w:rFonts w:cs="David" w:hint="cs"/>
          <w:rtl/>
        </w:rPr>
      </w:pPr>
    </w:p>
    <w:p w14:paraId="0B51974A"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42599D2" w14:textId="77777777" w:rsidR="00285E50" w:rsidRPr="00285E50" w:rsidRDefault="00285E50" w:rsidP="00285E50">
      <w:pPr>
        <w:bidi/>
        <w:jc w:val="both"/>
        <w:rPr>
          <w:rFonts w:cs="David" w:hint="cs"/>
          <w:rtl/>
        </w:rPr>
      </w:pPr>
    </w:p>
    <w:p w14:paraId="418AE003" w14:textId="77777777" w:rsidR="00285E50" w:rsidRPr="00285E50" w:rsidRDefault="00285E50" w:rsidP="00285E50">
      <w:pPr>
        <w:bidi/>
        <w:jc w:val="both"/>
        <w:rPr>
          <w:rFonts w:cs="David" w:hint="cs"/>
          <w:rtl/>
        </w:rPr>
      </w:pPr>
      <w:r w:rsidRPr="00285E50">
        <w:rPr>
          <w:rFonts w:cs="David" w:hint="cs"/>
          <w:rtl/>
        </w:rPr>
        <w:tab/>
        <w:t xml:space="preserve">אין שום בעיה, הסתייגות של קבוצת מר"ץ. אנחנו עוברים להצבעה על ההסתייגות של חבר הכנסת זאב שהפרק יבוטל, אבל האחריות לבחון את חוות הדעת של ה-מ.מ.מ. תהיה של המחלקה המשפטית. נא להצביע. </w:t>
      </w:r>
    </w:p>
    <w:p w14:paraId="07C09AF3" w14:textId="77777777" w:rsidR="00285E50" w:rsidRPr="00285E50" w:rsidRDefault="00285E50" w:rsidP="00285E50">
      <w:pPr>
        <w:bidi/>
        <w:jc w:val="both"/>
        <w:rPr>
          <w:rFonts w:cs="David" w:hint="cs"/>
          <w:rtl/>
        </w:rPr>
      </w:pPr>
      <w:r w:rsidRPr="00285E50">
        <w:rPr>
          <w:rFonts w:cs="David"/>
          <w:rtl/>
        </w:rPr>
        <w:br w:type="page"/>
      </w:r>
    </w:p>
    <w:p w14:paraId="0305172D" w14:textId="77777777" w:rsidR="00285E50" w:rsidRPr="00285E50" w:rsidRDefault="00285E50" w:rsidP="00285E50">
      <w:pPr>
        <w:bidi/>
        <w:jc w:val="both"/>
        <w:rPr>
          <w:rFonts w:cs="David" w:hint="cs"/>
          <w:rtl/>
        </w:rPr>
      </w:pPr>
    </w:p>
    <w:p w14:paraId="7556C3FB" w14:textId="77777777" w:rsidR="00285E50" w:rsidRPr="00285E50" w:rsidRDefault="00285E50" w:rsidP="00285E50">
      <w:pPr>
        <w:bidi/>
        <w:jc w:val="both"/>
        <w:rPr>
          <w:rFonts w:cs="David" w:hint="cs"/>
          <w:b/>
          <w:bCs/>
          <w:rtl/>
        </w:rPr>
      </w:pPr>
      <w:r w:rsidRPr="00285E50">
        <w:rPr>
          <w:rFonts w:cs="David" w:hint="cs"/>
          <w:b/>
          <w:bCs/>
          <w:rtl/>
        </w:rPr>
        <w:t>הצבעה</w:t>
      </w:r>
    </w:p>
    <w:p w14:paraId="1CA95B97" w14:textId="77777777" w:rsidR="00285E50" w:rsidRPr="00285E50" w:rsidRDefault="00285E50" w:rsidP="00285E50">
      <w:pPr>
        <w:bidi/>
        <w:jc w:val="both"/>
        <w:rPr>
          <w:rFonts w:cs="David" w:hint="cs"/>
          <w:rtl/>
        </w:rPr>
      </w:pPr>
    </w:p>
    <w:p w14:paraId="282B6D86" w14:textId="77777777" w:rsidR="00285E50" w:rsidRPr="00285E50" w:rsidRDefault="00285E50" w:rsidP="00285E50">
      <w:pPr>
        <w:bidi/>
        <w:jc w:val="both"/>
        <w:rPr>
          <w:rFonts w:cs="David" w:hint="cs"/>
          <w:rtl/>
        </w:rPr>
      </w:pPr>
      <w:r w:rsidRPr="00285E50">
        <w:rPr>
          <w:rFonts w:cs="David" w:hint="cs"/>
          <w:rtl/>
        </w:rPr>
        <w:t xml:space="preserve">בעד ההסתייגות </w:t>
      </w:r>
      <w:r w:rsidRPr="00285E50">
        <w:rPr>
          <w:rFonts w:cs="David"/>
          <w:rtl/>
        </w:rPr>
        <w:t>–</w:t>
      </w:r>
      <w:r w:rsidRPr="00285E50">
        <w:rPr>
          <w:rFonts w:cs="David" w:hint="cs"/>
          <w:rtl/>
        </w:rPr>
        <w:t xml:space="preserve"> 1</w:t>
      </w:r>
    </w:p>
    <w:p w14:paraId="251573F7" w14:textId="77777777" w:rsidR="00285E50" w:rsidRPr="00285E50" w:rsidRDefault="00285E50" w:rsidP="00285E50">
      <w:pPr>
        <w:bidi/>
        <w:jc w:val="both"/>
        <w:rPr>
          <w:rFonts w:cs="David" w:hint="cs"/>
          <w:rtl/>
        </w:rPr>
      </w:pPr>
      <w:r w:rsidRPr="00285E50">
        <w:rPr>
          <w:rFonts w:cs="David" w:hint="cs"/>
          <w:rtl/>
        </w:rPr>
        <w:t xml:space="preserve">נגד </w:t>
      </w:r>
      <w:r w:rsidRPr="00285E50">
        <w:rPr>
          <w:rFonts w:cs="David"/>
          <w:rtl/>
        </w:rPr>
        <w:t>–</w:t>
      </w:r>
      <w:r w:rsidRPr="00285E50">
        <w:rPr>
          <w:rFonts w:cs="David" w:hint="cs"/>
          <w:rtl/>
        </w:rPr>
        <w:t xml:space="preserve"> 4</w:t>
      </w:r>
    </w:p>
    <w:p w14:paraId="430E8CBE" w14:textId="77777777" w:rsidR="00285E50" w:rsidRPr="00285E50" w:rsidRDefault="00285E50" w:rsidP="00285E50">
      <w:pPr>
        <w:bidi/>
        <w:jc w:val="both"/>
        <w:rPr>
          <w:rFonts w:cs="David" w:hint="cs"/>
          <w:rtl/>
        </w:rPr>
      </w:pPr>
      <w:r w:rsidRPr="00285E50">
        <w:rPr>
          <w:rFonts w:cs="David" w:hint="cs"/>
          <w:rtl/>
        </w:rPr>
        <w:t xml:space="preserve">נמנע </w:t>
      </w:r>
      <w:r w:rsidRPr="00285E50">
        <w:rPr>
          <w:rFonts w:cs="David"/>
          <w:rtl/>
        </w:rPr>
        <w:t>–</w:t>
      </w:r>
      <w:r w:rsidRPr="00285E50">
        <w:rPr>
          <w:rFonts w:cs="David" w:hint="cs"/>
          <w:rtl/>
        </w:rPr>
        <w:t xml:space="preserve"> 1</w:t>
      </w:r>
    </w:p>
    <w:p w14:paraId="203A2FD7" w14:textId="77777777" w:rsidR="00285E50" w:rsidRPr="00285E50" w:rsidRDefault="00285E50" w:rsidP="00285E50">
      <w:pPr>
        <w:bidi/>
        <w:jc w:val="both"/>
        <w:rPr>
          <w:rFonts w:cs="David" w:hint="cs"/>
          <w:rtl/>
        </w:rPr>
      </w:pPr>
      <w:r w:rsidRPr="00285E50">
        <w:rPr>
          <w:rFonts w:cs="David" w:hint="cs"/>
          <w:rtl/>
        </w:rPr>
        <w:t>ההסתייגות לא נתקבלה.</w:t>
      </w:r>
    </w:p>
    <w:p w14:paraId="734A0446" w14:textId="77777777" w:rsidR="00285E50" w:rsidRPr="00285E50" w:rsidRDefault="00285E50" w:rsidP="00285E50">
      <w:pPr>
        <w:keepNext/>
        <w:bidi/>
        <w:jc w:val="both"/>
        <w:rPr>
          <w:rFonts w:cs="David" w:hint="cs"/>
          <w:u w:val="single"/>
          <w:rtl/>
        </w:rPr>
      </w:pPr>
    </w:p>
    <w:p w14:paraId="7992E1F8"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12F3E0B5" w14:textId="77777777" w:rsidR="00285E50" w:rsidRPr="00285E50" w:rsidRDefault="00285E50" w:rsidP="00285E50">
      <w:pPr>
        <w:bidi/>
        <w:jc w:val="both"/>
        <w:rPr>
          <w:rFonts w:cs="David" w:hint="cs"/>
          <w:rtl/>
        </w:rPr>
      </w:pPr>
    </w:p>
    <w:p w14:paraId="31002BBD" w14:textId="77777777" w:rsidR="00285E50" w:rsidRPr="00285E50" w:rsidRDefault="00285E50" w:rsidP="00285E50">
      <w:pPr>
        <w:bidi/>
        <w:jc w:val="both"/>
        <w:rPr>
          <w:rFonts w:cs="David" w:hint="cs"/>
          <w:rtl/>
        </w:rPr>
      </w:pPr>
      <w:r w:rsidRPr="00285E50">
        <w:rPr>
          <w:rFonts w:cs="David" w:hint="cs"/>
          <w:rtl/>
        </w:rPr>
        <w:tab/>
        <w:t xml:space="preserve">1 בעד, 4 נגד ו-2 נמנעים, חבר הכנסת הורוביץ וחבר הכנסת מיכאלי. לפיכך, גם ההסתייגות הזאת נדחתה. </w:t>
      </w:r>
    </w:p>
    <w:p w14:paraId="6E9ABD09" w14:textId="77777777" w:rsidR="00285E50" w:rsidRPr="00285E50" w:rsidRDefault="00285E50" w:rsidP="00285E50">
      <w:pPr>
        <w:bidi/>
        <w:jc w:val="both"/>
        <w:rPr>
          <w:rFonts w:cs="David" w:hint="cs"/>
          <w:rtl/>
        </w:rPr>
      </w:pPr>
    </w:p>
    <w:p w14:paraId="4152F822" w14:textId="77777777" w:rsidR="00285E50" w:rsidRPr="00285E50" w:rsidRDefault="00285E50" w:rsidP="00285E50">
      <w:pPr>
        <w:bidi/>
        <w:jc w:val="both"/>
        <w:rPr>
          <w:rFonts w:cs="David" w:hint="cs"/>
          <w:rtl/>
        </w:rPr>
      </w:pPr>
      <w:r w:rsidRPr="00285E50">
        <w:rPr>
          <w:rFonts w:cs="David" w:hint="cs"/>
          <w:rtl/>
        </w:rPr>
        <w:tab/>
        <w:t xml:space="preserve">אנחנו עוברים להצבעה על החוק כולו, שכולל סעיף אחד בלבד. מי בעד נוסח הצעת החוק כפי שהוקרא בפתח הישיבה והוא למעשה זהה לנוסח שהובא בקריאה הראשונה. נא להצביע. </w:t>
      </w:r>
    </w:p>
    <w:p w14:paraId="2705FF8D" w14:textId="77777777" w:rsidR="00285E50" w:rsidRPr="00285E50" w:rsidRDefault="00285E50" w:rsidP="00285E50">
      <w:pPr>
        <w:bidi/>
        <w:jc w:val="both"/>
        <w:rPr>
          <w:rFonts w:cs="David" w:hint="cs"/>
          <w:rtl/>
        </w:rPr>
      </w:pPr>
    </w:p>
    <w:p w14:paraId="2C299DD7" w14:textId="77777777" w:rsidR="00285E50" w:rsidRPr="00285E50" w:rsidRDefault="00285E50" w:rsidP="00285E50">
      <w:pPr>
        <w:bidi/>
        <w:jc w:val="both"/>
        <w:rPr>
          <w:rFonts w:cs="David" w:hint="cs"/>
          <w:b/>
          <w:bCs/>
          <w:rtl/>
        </w:rPr>
      </w:pPr>
      <w:r w:rsidRPr="00285E50">
        <w:rPr>
          <w:rFonts w:cs="David" w:hint="cs"/>
          <w:b/>
          <w:bCs/>
          <w:rtl/>
        </w:rPr>
        <w:t>הצבעה</w:t>
      </w:r>
    </w:p>
    <w:p w14:paraId="5398FDDF" w14:textId="77777777" w:rsidR="00285E50" w:rsidRPr="00285E50" w:rsidRDefault="00285E50" w:rsidP="00285E50">
      <w:pPr>
        <w:bidi/>
        <w:jc w:val="both"/>
        <w:rPr>
          <w:rFonts w:cs="David" w:hint="cs"/>
          <w:rtl/>
        </w:rPr>
      </w:pPr>
    </w:p>
    <w:p w14:paraId="2F5039C4" w14:textId="77777777" w:rsidR="00285E50" w:rsidRPr="00285E50" w:rsidRDefault="00285E50" w:rsidP="00285E50">
      <w:pPr>
        <w:bidi/>
        <w:jc w:val="both"/>
        <w:rPr>
          <w:rFonts w:cs="David" w:hint="cs"/>
          <w:rtl/>
        </w:rPr>
      </w:pPr>
      <w:r w:rsidRPr="00285E50">
        <w:rPr>
          <w:rFonts w:cs="David" w:hint="cs"/>
          <w:rtl/>
        </w:rPr>
        <w:t xml:space="preserve">בעד הצעת החוק </w:t>
      </w:r>
      <w:r w:rsidRPr="00285E50">
        <w:rPr>
          <w:rFonts w:cs="David"/>
          <w:rtl/>
        </w:rPr>
        <w:t>–</w:t>
      </w:r>
      <w:r w:rsidRPr="00285E50">
        <w:rPr>
          <w:rFonts w:cs="David" w:hint="cs"/>
          <w:rtl/>
        </w:rPr>
        <w:t xml:space="preserve"> 6</w:t>
      </w:r>
    </w:p>
    <w:p w14:paraId="33C4E14E" w14:textId="77777777" w:rsidR="00285E50" w:rsidRPr="00285E50" w:rsidRDefault="00285E50" w:rsidP="00285E50">
      <w:pPr>
        <w:bidi/>
        <w:jc w:val="both"/>
        <w:rPr>
          <w:rFonts w:cs="David" w:hint="cs"/>
          <w:rtl/>
        </w:rPr>
      </w:pPr>
      <w:r w:rsidRPr="00285E50">
        <w:rPr>
          <w:rFonts w:cs="David" w:hint="cs"/>
          <w:rtl/>
        </w:rPr>
        <w:t xml:space="preserve">נגד </w:t>
      </w:r>
      <w:r w:rsidRPr="00285E50">
        <w:rPr>
          <w:rFonts w:cs="David"/>
          <w:rtl/>
        </w:rPr>
        <w:t>–</w:t>
      </w:r>
      <w:r w:rsidRPr="00285E50">
        <w:rPr>
          <w:rFonts w:cs="David" w:hint="cs"/>
          <w:rtl/>
        </w:rPr>
        <w:t xml:space="preserve"> 1</w:t>
      </w:r>
    </w:p>
    <w:p w14:paraId="230443A8" w14:textId="77777777" w:rsidR="00285E50" w:rsidRPr="00285E50" w:rsidRDefault="00285E50" w:rsidP="00285E50">
      <w:pPr>
        <w:bidi/>
        <w:jc w:val="both"/>
        <w:rPr>
          <w:rFonts w:cs="David" w:hint="cs"/>
          <w:rtl/>
        </w:rPr>
      </w:pPr>
      <w:r w:rsidRPr="00285E50">
        <w:rPr>
          <w:rFonts w:cs="David" w:hint="cs"/>
          <w:rtl/>
        </w:rPr>
        <w:t xml:space="preserve">נמנעים </w:t>
      </w:r>
      <w:r w:rsidRPr="00285E50">
        <w:rPr>
          <w:rFonts w:cs="David"/>
          <w:rtl/>
        </w:rPr>
        <w:t>–</w:t>
      </w:r>
      <w:r w:rsidRPr="00285E50">
        <w:rPr>
          <w:rFonts w:cs="David" w:hint="cs"/>
          <w:rtl/>
        </w:rPr>
        <w:t xml:space="preserve"> אין</w:t>
      </w:r>
    </w:p>
    <w:p w14:paraId="75A44118" w14:textId="77777777" w:rsidR="00285E50" w:rsidRPr="00285E50" w:rsidRDefault="00285E50" w:rsidP="00285E50">
      <w:pPr>
        <w:bidi/>
        <w:jc w:val="both"/>
        <w:rPr>
          <w:rFonts w:cs="David" w:hint="cs"/>
          <w:rtl/>
        </w:rPr>
      </w:pPr>
      <w:r w:rsidRPr="00285E50">
        <w:rPr>
          <w:rFonts w:cs="David" w:hint="cs"/>
          <w:rtl/>
        </w:rPr>
        <w:t>הצעת החוק נתקבלה.</w:t>
      </w:r>
    </w:p>
    <w:p w14:paraId="39623758" w14:textId="77777777" w:rsidR="00285E50" w:rsidRPr="00285E50" w:rsidRDefault="00285E50" w:rsidP="00285E50">
      <w:pPr>
        <w:bidi/>
        <w:jc w:val="both"/>
        <w:rPr>
          <w:rFonts w:cs="David" w:hint="cs"/>
          <w:rtl/>
        </w:rPr>
      </w:pPr>
    </w:p>
    <w:p w14:paraId="07F20E1A"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C13BAD5" w14:textId="77777777" w:rsidR="00285E50" w:rsidRPr="00285E50" w:rsidRDefault="00285E50" w:rsidP="00285E50">
      <w:pPr>
        <w:bidi/>
        <w:jc w:val="both"/>
        <w:rPr>
          <w:rFonts w:cs="David" w:hint="cs"/>
          <w:rtl/>
        </w:rPr>
      </w:pPr>
    </w:p>
    <w:p w14:paraId="4BF370D8" w14:textId="77777777" w:rsidR="00285E50" w:rsidRPr="00285E50" w:rsidRDefault="00285E50" w:rsidP="00285E50">
      <w:pPr>
        <w:bidi/>
        <w:jc w:val="both"/>
        <w:rPr>
          <w:rFonts w:cs="David" w:hint="cs"/>
          <w:rtl/>
        </w:rPr>
      </w:pPr>
      <w:r w:rsidRPr="00285E50">
        <w:rPr>
          <w:rFonts w:cs="David" w:hint="cs"/>
          <w:rtl/>
        </w:rPr>
        <w:tab/>
        <w:t xml:space="preserve">6 בעד, 1 נגד ואין נמנעים. לפיכך אני קובע שהוועדה אישרה לקריאה שנייה ושלישית את הצעת החוק בנוסחה, כפי שהיה בקריאה הראשונה. תודה רבה, </w:t>
      </w:r>
      <w:proofErr w:type="spellStart"/>
      <w:r w:rsidRPr="00285E50">
        <w:rPr>
          <w:rFonts w:cs="David" w:hint="cs"/>
          <w:rtl/>
        </w:rPr>
        <w:t>הישיב</w:t>
      </w:r>
      <w:proofErr w:type="spellEnd"/>
      <w:r w:rsidRPr="00285E50">
        <w:rPr>
          <w:rFonts w:cs="David" w:hint="cs"/>
          <w:rtl/>
        </w:rPr>
        <w:t xml:space="preserve"> נעולה. </w:t>
      </w:r>
    </w:p>
    <w:p w14:paraId="553CE4DC" w14:textId="77777777" w:rsidR="00285E50" w:rsidRPr="00285E50" w:rsidRDefault="00285E50" w:rsidP="00285E50">
      <w:pPr>
        <w:bidi/>
        <w:jc w:val="both"/>
        <w:rPr>
          <w:rFonts w:cs="David" w:hint="cs"/>
          <w:rtl/>
        </w:rPr>
      </w:pPr>
    </w:p>
    <w:p w14:paraId="1C24B653" w14:textId="77777777" w:rsidR="00285E50" w:rsidRPr="00285E50" w:rsidRDefault="00285E50" w:rsidP="00285E50">
      <w:pPr>
        <w:bidi/>
        <w:jc w:val="both"/>
        <w:rPr>
          <w:rFonts w:cs="David" w:hint="cs"/>
          <w:rtl/>
        </w:rPr>
      </w:pPr>
      <w:r w:rsidRPr="00285E50">
        <w:rPr>
          <w:rFonts w:cs="David" w:hint="cs"/>
          <w:rtl/>
        </w:rPr>
        <w:tab/>
        <w:t xml:space="preserve">רבותי, אני מחדש את הישיבה לדקה. צודק נאור ירושלמי, שמעבר להודעה שלי כדאי שניתן לה תוקף של החלטה של הוועדה. בוודאי, זו גם הכוונה. </w:t>
      </w:r>
    </w:p>
    <w:p w14:paraId="47733EEE" w14:textId="77777777" w:rsidR="00285E50" w:rsidRPr="00285E50" w:rsidRDefault="00285E50" w:rsidP="00285E50">
      <w:pPr>
        <w:bidi/>
        <w:jc w:val="both"/>
        <w:rPr>
          <w:rFonts w:cs="David" w:hint="cs"/>
          <w:rtl/>
        </w:rPr>
      </w:pPr>
    </w:p>
    <w:p w14:paraId="2B4213D1" w14:textId="77777777" w:rsidR="00285E50" w:rsidRPr="00285E50" w:rsidRDefault="00285E50" w:rsidP="00285E50">
      <w:pPr>
        <w:pStyle w:val="BodyText"/>
        <w:rPr>
          <w:rFonts w:hint="cs"/>
          <w:sz w:val="24"/>
          <w:u w:val="single"/>
          <w:rtl/>
        </w:rPr>
      </w:pPr>
      <w:r w:rsidRPr="00285E50">
        <w:rPr>
          <w:rFonts w:hint="cs"/>
          <w:sz w:val="24"/>
          <w:u w:val="single"/>
          <w:rtl/>
        </w:rPr>
        <w:t>ארבל אסטרחן:</w:t>
      </w:r>
    </w:p>
    <w:p w14:paraId="20FF0D39" w14:textId="77777777" w:rsidR="00285E50" w:rsidRPr="00285E50" w:rsidRDefault="00285E50" w:rsidP="00285E50">
      <w:pPr>
        <w:bidi/>
        <w:jc w:val="both"/>
        <w:rPr>
          <w:rFonts w:cs="David" w:hint="cs"/>
          <w:rtl/>
        </w:rPr>
      </w:pPr>
    </w:p>
    <w:p w14:paraId="73AB0471" w14:textId="77777777" w:rsidR="00285E50" w:rsidRPr="00285E50" w:rsidRDefault="00285E50" w:rsidP="00285E50">
      <w:pPr>
        <w:bidi/>
        <w:jc w:val="both"/>
        <w:rPr>
          <w:rFonts w:cs="David" w:hint="cs"/>
          <w:rtl/>
        </w:rPr>
      </w:pPr>
      <w:r w:rsidRPr="00285E50">
        <w:rPr>
          <w:rFonts w:cs="David" w:hint="cs"/>
          <w:rtl/>
        </w:rPr>
        <w:tab/>
        <w:t xml:space="preserve">אחרת החוק יעבור ללא הסמכויות. </w:t>
      </w:r>
    </w:p>
    <w:p w14:paraId="02D660DC" w14:textId="77777777" w:rsidR="00285E50" w:rsidRPr="00285E50" w:rsidRDefault="00285E50" w:rsidP="00285E50">
      <w:pPr>
        <w:bidi/>
        <w:jc w:val="both"/>
        <w:rPr>
          <w:rFonts w:cs="David" w:hint="cs"/>
          <w:rtl/>
        </w:rPr>
      </w:pPr>
    </w:p>
    <w:p w14:paraId="754E8A7F"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61241B47" w14:textId="77777777" w:rsidR="00285E50" w:rsidRPr="00285E50" w:rsidRDefault="00285E50" w:rsidP="00285E50">
      <w:pPr>
        <w:bidi/>
        <w:jc w:val="both"/>
        <w:rPr>
          <w:rFonts w:cs="David" w:hint="cs"/>
          <w:rtl/>
        </w:rPr>
      </w:pPr>
    </w:p>
    <w:p w14:paraId="41376E5A" w14:textId="77777777" w:rsidR="00285E50" w:rsidRPr="00285E50" w:rsidRDefault="00285E50" w:rsidP="00285E50">
      <w:pPr>
        <w:bidi/>
        <w:jc w:val="both"/>
        <w:rPr>
          <w:rFonts w:cs="David" w:hint="cs"/>
          <w:rtl/>
        </w:rPr>
      </w:pPr>
      <w:r w:rsidRPr="00285E50">
        <w:rPr>
          <w:rFonts w:cs="David" w:hint="cs"/>
          <w:rtl/>
        </w:rPr>
        <w:tab/>
        <w:t xml:space="preserve">בוודאי. זו </w:t>
      </w:r>
      <w:proofErr w:type="spellStart"/>
      <w:r w:rsidRPr="00285E50">
        <w:rPr>
          <w:rFonts w:cs="David" w:hint="cs"/>
          <w:rtl/>
        </w:rPr>
        <w:t>היתה</w:t>
      </w:r>
      <w:proofErr w:type="spellEnd"/>
      <w:r w:rsidRPr="00285E50">
        <w:rPr>
          <w:rFonts w:cs="David" w:hint="cs"/>
          <w:rtl/>
        </w:rPr>
        <w:t xml:space="preserve"> הכוונה והוא צודק ולכן אנחנו נצביע על הצעת ההחלטה של הוועדה כפי שהוקראה על ידי. </w:t>
      </w:r>
    </w:p>
    <w:p w14:paraId="06913A55" w14:textId="77777777" w:rsidR="00285E50" w:rsidRPr="00285E50" w:rsidRDefault="00285E50" w:rsidP="00285E50">
      <w:pPr>
        <w:bidi/>
        <w:jc w:val="both"/>
        <w:rPr>
          <w:rFonts w:cs="David" w:hint="cs"/>
          <w:rtl/>
        </w:rPr>
      </w:pPr>
    </w:p>
    <w:p w14:paraId="0C7774DF" w14:textId="77777777" w:rsidR="00285E50" w:rsidRPr="00285E50" w:rsidRDefault="00285E50" w:rsidP="00285E50">
      <w:pPr>
        <w:bidi/>
        <w:jc w:val="both"/>
        <w:rPr>
          <w:rFonts w:cs="David" w:hint="cs"/>
          <w:b/>
          <w:bCs/>
          <w:rtl/>
        </w:rPr>
      </w:pPr>
      <w:r w:rsidRPr="00285E50">
        <w:rPr>
          <w:rFonts w:cs="David" w:hint="cs"/>
          <w:b/>
          <w:bCs/>
          <w:rtl/>
        </w:rPr>
        <w:t>הצבעה</w:t>
      </w:r>
    </w:p>
    <w:p w14:paraId="5DCB4602" w14:textId="77777777" w:rsidR="00285E50" w:rsidRPr="00285E50" w:rsidRDefault="00285E50" w:rsidP="00285E50">
      <w:pPr>
        <w:bidi/>
        <w:jc w:val="both"/>
        <w:rPr>
          <w:rFonts w:cs="David" w:hint="cs"/>
          <w:rtl/>
        </w:rPr>
      </w:pPr>
    </w:p>
    <w:p w14:paraId="5A49A101" w14:textId="77777777" w:rsidR="00285E50" w:rsidRPr="00285E50" w:rsidRDefault="00285E50" w:rsidP="00285E50">
      <w:pPr>
        <w:bidi/>
        <w:jc w:val="both"/>
        <w:rPr>
          <w:rFonts w:cs="David" w:hint="cs"/>
          <w:rtl/>
        </w:rPr>
      </w:pPr>
      <w:r w:rsidRPr="00285E50">
        <w:rPr>
          <w:rFonts w:cs="David" w:hint="cs"/>
          <w:rtl/>
        </w:rPr>
        <w:t xml:space="preserve">בעד הצעת ההחלטה </w:t>
      </w:r>
      <w:r w:rsidRPr="00285E50">
        <w:rPr>
          <w:rFonts w:cs="David"/>
          <w:rtl/>
        </w:rPr>
        <w:t>–</w:t>
      </w:r>
      <w:r w:rsidRPr="00285E50">
        <w:rPr>
          <w:rFonts w:cs="David" w:hint="cs"/>
          <w:rtl/>
        </w:rPr>
        <w:t xml:space="preserve"> 4</w:t>
      </w:r>
    </w:p>
    <w:p w14:paraId="55B27AE1" w14:textId="77777777" w:rsidR="00285E50" w:rsidRPr="00285E50" w:rsidRDefault="00285E50" w:rsidP="00285E50">
      <w:pPr>
        <w:bidi/>
        <w:jc w:val="both"/>
        <w:rPr>
          <w:rFonts w:cs="David" w:hint="cs"/>
          <w:rtl/>
        </w:rPr>
      </w:pPr>
      <w:r w:rsidRPr="00285E50">
        <w:rPr>
          <w:rFonts w:cs="David" w:hint="cs"/>
          <w:rtl/>
        </w:rPr>
        <w:t xml:space="preserve">נגד </w:t>
      </w:r>
      <w:r w:rsidRPr="00285E50">
        <w:rPr>
          <w:rFonts w:cs="David"/>
          <w:rtl/>
        </w:rPr>
        <w:t>–</w:t>
      </w:r>
      <w:r w:rsidRPr="00285E50">
        <w:rPr>
          <w:rFonts w:cs="David" w:hint="cs"/>
          <w:rtl/>
        </w:rPr>
        <w:t xml:space="preserve"> אין</w:t>
      </w:r>
    </w:p>
    <w:p w14:paraId="3B20E992" w14:textId="77777777" w:rsidR="00285E50" w:rsidRPr="00285E50" w:rsidRDefault="00285E50" w:rsidP="00285E50">
      <w:pPr>
        <w:bidi/>
        <w:jc w:val="both"/>
        <w:rPr>
          <w:rFonts w:cs="David" w:hint="cs"/>
          <w:rtl/>
        </w:rPr>
      </w:pPr>
      <w:r w:rsidRPr="00285E50">
        <w:rPr>
          <w:rFonts w:cs="David" w:hint="cs"/>
          <w:rtl/>
        </w:rPr>
        <w:t xml:space="preserve">נמנעים </w:t>
      </w:r>
      <w:r w:rsidRPr="00285E50">
        <w:rPr>
          <w:rFonts w:cs="David"/>
          <w:rtl/>
        </w:rPr>
        <w:t>–</w:t>
      </w:r>
      <w:r w:rsidRPr="00285E50">
        <w:rPr>
          <w:rFonts w:cs="David" w:hint="cs"/>
          <w:rtl/>
        </w:rPr>
        <w:t xml:space="preserve"> 1</w:t>
      </w:r>
    </w:p>
    <w:p w14:paraId="78AD6C17" w14:textId="77777777" w:rsidR="00285E50" w:rsidRPr="00285E50" w:rsidRDefault="00285E50" w:rsidP="00285E50">
      <w:pPr>
        <w:bidi/>
        <w:jc w:val="both"/>
        <w:rPr>
          <w:rFonts w:cs="David" w:hint="cs"/>
          <w:rtl/>
        </w:rPr>
      </w:pPr>
      <w:r w:rsidRPr="00285E50">
        <w:rPr>
          <w:rFonts w:cs="David" w:hint="cs"/>
          <w:rtl/>
        </w:rPr>
        <w:t>הצעת ההחלטה נתקבלה.</w:t>
      </w:r>
    </w:p>
    <w:p w14:paraId="30189755" w14:textId="77777777" w:rsidR="00285E50" w:rsidRPr="00285E50" w:rsidRDefault="00285E50" w:rsidP="00285E50">
      <w:pPr>
        <w:bidi/>
        <w:jc w:val="both"/>
        <w:rPr>
          <w:rFonts w:cs="David" w:hint="cs"/>
          <w:rtl/>
        </w:rPr>
      </w:pPr>
    </w:p>
    <w:p w14:paraId="3A725DCA" w14:textId="77777777" w:rsidR="00285E50" w:rsidRPr="00285E50" w:rsidRDefault="00285E50" w:rsidP="00285E50">
      <w:pPr>
        <w:keepNext/>
        <w:bidi/>
        <w:jc w:val="both"/>
        <w:rPr>
          <w:rFonts w:cs="David" w:hint="cs"/>
          <w:u w:val="single"/>
          <w:rtl/>
        </w:rPr>
      </w:pPr>
      <w:r w:rsidRPr="00285E50">
        <w:rPr>
          <w:rFonts w:cs="David" w:hint="cs"/>
          <w:u w:val="single"/>
          <w:rtl/>
        </w:rPr>
        <w:t xml:space="preserve">היו"ר יריב </w:t>
      </w:r>
      <w:proofErr w:type="spellStart"/>
      <w:r w:rsidRPr="00285E50">
        <w:rPr>
          <w:rFonts w:cs="David" w:hint="cs"/>
          <w:u w:val="single"/>
          <w:rtl/>
        </w:rPr>
        <w:t>לוין</w:t>
      </w:r>
      <w:proofErr w:type="spellEnd"/>
      <w:r w:rsidRPr="00285E50">
        <w:rPr>
          <w:rFonts w:cs="David" w:hint="cs"/>
          <w:u w:val="single"/>
          <w:rtl/>
        </w:rPr>
        <w:t>:</w:t>
      </w:r>
    </w:p>
    <w:p w14:paraId="5084D3EA" w14:textId="77777777" w:rsidR="00285E50" w:rsidRPr="00285E50" w:rsidRDefault="00285E50" w:rsidP="00285E50">
      <w:pPr>
        <w:bidi/>
        <w:jc w:val="both"/>
        <w:rPr>
          <w:rFonts w:cs="David" w:hint="cs"/>
          <w:rtl/>
        </w:rPr>
      </w:pPr>
    </w:p>
    <w:p w14:paraId="12C2A76E" w14:textId="77777777" w:rsidR="00285E50" w:rsidRPr="00285E50" w:rsidRDefault="00285E50" w:rsidP="00285E50">
      <w:pPr>
        <w:bidi/>
        <w:jc w:val="both"/>
        <w:rPr>
          <w:rFonts w:cs="David" w:hint="cs"/>
          <w:rtl/>
        </w:rPr>
      </w:pPr>
      <w:r w:rsidRPr="00285E50">
        <w:rPr>
          <w:rFonts w:cs="David" w:hint="cs"/>
          <w:rtl/>
        </w:rPr>
        <w:tab/>
        <w:t xml:space="preserve">4 בעד, אין מתנגדים ו-1 נמנע. לפיכך ההחלטה אושרה ותודה שהארת את עיניי. תודה רבה, הישיבה נעולה. </w:t>
      </w:r>
    </w:p>
    <w:p w14:paraId="509DDE42" w14:textId="77777777" w:rsidR="00285E50" w:rsidRPr="00285E50" w:rsidRDefault="00285E50" w:rsidP="00285E50">
      <w:pPr>
        <w:bidi/>
        <w:jc w:val="both"/>
        <w:rPr>
          <w:rFonts w:cs="David" w:hint="cs"/>
          <w:rtl/>
        </w:rPr>
      </w:pPr>
    </w:p>
    <w:p w14:paraId="536465C3" w14:textId="77777777" w:rsidR="00285E50" w:rsidRPr="00285E50" w:rsidRDefault="00285E50" w:rsidP="00285E50">
      <w:pPr>
        <w:bidi/>
        <w:jc w:val="both"/>
        <w:rPr>
          <w:rFonts w:cs="David" w:hint="cs"/>
          <w:rtl/>
        </w:rPr>
      </w:pPr>
    </w:p>
    <w:p w14:paraId="4DA0D73C" w14:textId="77777777" w:rsidR="00285E50" w:rsidRPr="00285E50" w:rsidRDefault="00285E50" w:rsidP="00285E50">
      <w:pPr>
        <w:bidi/>
        <w:jc w:val="both"/>
        <w:rPr>
          <w:rFonts w:cs="David" w:hint="cs"/>
          <w:b/>
          <w:bCs/>
          <w:u w:val="single"/>
          <w:rtl/>
        </w:rPr>
      </w:pPr>
      <w:r w:rsidRPr="00285E50">
        <w:rPr>
          <w:rFonts w:cs="David" w:hint="cs"/>
          <w:b/>
          <w:bCs/>
          <w:u w:val="single"/>
          <w:rtl/>
        </w:rPr>
        <w:t>הישיבה ננעלה בשעה 11:50</w:t>
      </w:r>
    </w:p>
    <w:p w14:paraId="2E6DFA21" w14:textId="77777777" w:rsidR="00552A80" w:rsidRPr="00285E50" w:rsidRDefault="00552A80" w:rsidP="00285E50">
      <w:pPr>
        <w:bidi/>
        <w:jc w:val="both"/>
        <w:rPr>
          <w:rFonts w:cs="David"/>
        </w:rPr>
      </w:pPr>
    </w:p>
    <w:sectPr w:rsidR="00552A80" w:rsidRPr="00285E50" w:rsidSect="00285E50">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6C8D" w14:textId="77777777" w:rsidR="00285E50" w:rsidRDefault="00285E50">
      <w:r>
        <w:separator/>
      </w:r>
    </w:p>
  </w:endnote>
  <w:endnote w:type="continuationSeparator" w:id="0">
    <w:p w14:paraId="5574EE16" w14:textId="77777777" w:rsidR="00285E50" w:rsidRDefault="00285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Ebrima"/>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19BF4" w14:textId="77777777" w:rsidR="00285E50" w:rsidRDefault="00285E50">
      <w:r>
        <w:separator/>
      </w:r>
    </w:p>
  </w:footnote>
  <w:footnote w:type="continuationSeparator" w:id="0">
    <w:p w14:paraId="0E0AA510" w14:textId="77777777" w:rsidR="00285E50" w:rsidRDefault="00285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75CE" w14:textId="77777777" w:rsidR="00285E50" w:rsidRDefault="00285E50" w:rsidP="00285E5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AE34D4F" w14:textId="77777777" w:rsidR="00285E50" w:rsidRDefault="00285E50">
    <w:pPr>
      <w:pStyle w:val="Header"/>
      <w:ind w:right="360"/>
      <w:jc w:val="both"/>
      <w:rPr>
        <w:rtl/>
      </w:rPr>
    </w:pPr>
  </w:p>
  <w:p w14:paraId="6D19A8A3" w14:textId="77777777" w:rsidR="00285E50" w:rsidRDefault="00285E50"/>
  <w:p w14:paraId="0C67665C" w14:textId="77777777" w:rsidR="00285E50" w:rsidRDefault="00285E50"/>
  <w:p w14:paraId="75CE95AF" w14:textId="77777777" w:rsidR="00285E50" w:rsidRDefault="00285E50"/>
  <w:p w14:paraId="1151589B" w14:textId="77777777" w:rsidR="00285E50" w:rsidRDefault="00285E50"/>
  <w:p w14:paraId="78C0F9DD" w14:textId="77777777" w:rsidR="00285E50" w:rsidRDefault="00285E50"/>
  <w:p w14:paraId="1E3E7F09" w14:textId="77777777" w:rsidR="00285E50" w:rsidRDefault="00285E50"/>
  <w:p w14:paraId="5E9C3789" w14:textId="77777777" w:rsidR="00285E50" w:rsidRDefault="00285E50"/>
  <w:p w14:paraId="2A0B769C" w14:textId="77777777" w:rsidR="00285E50" w:rsidRDefault="00285E50"/>
  <w:p w14:paraId="14D21178" w14:textId="77777777" w:rsidR="00285E50" w:rsidRDefault="00285E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4A102" w14:textId="77777777" w:rsidR="00285E50" w:rsidRDefault="00285E50" w:rsidP="00285E5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24</w:t>
    </w:r>
    <w:r>
      <w:rPr>
        <w:rStyle w:val="PageNumber"/>
        <w:rtl/>
      </w:rPr>
      <w:fldChar w:fldCharType="end"/>
    </w:r>
  </w:p>
  <w:p w14:paraId="03619B1A" w14:textId="77777777" w:rsidR="00285E50" w:rsidRDefault="00285E50" w:rsidP="00285E50">
    <w:pPr>
      <w:pStyle w:val="Header"/>
      <w:ind w:right="360"/>
      <w:jc w:val="both"/>
      <w:rPr>
        <w:rFonts w:hint="cs"/>
        <w:rtl/>
      </w:rPr>
    </w:pPr>
    <w:r>
      <w:rPr>
        <w:rtl/>
      </w:rPr>
      <w:t>ועדת</w:t>
    </w:r>
    <w:r>
      <w:rPr>
        <w:rFonts w:hint="cs"/>
        <w:rtl/>
      </w:rPr>
      <w:t xml:space="preserve"> הכנסת</w:t>
    </w:r>
  </w:p>
  <w:p w14:paraId="5287F1F6" w14:textId="77777777" w:rsidR="00285E50" w:rsidRDefault="00285E50" w:rsidP="00285E50">
    <w:pPr>
      <w:pStyle w:val="Header"/>
      <w:ind w:right="360"/>
      <w:jc w:val="both"/>
      <w:rPr>
        <w:rFonts w:hint="cs"/>
        <w:rtl/>
      </w:rPr>
    </w:pPr>
    <w:r>
      <w:rPr>
        <w:rFonts w:hint="cs"/>
        <w:rtl/>
      </w:rPr>
      <w:t>07.12.2010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2310פרוטוקול_ישיבת_ועדה.doc"/>
    <w:docVar w:name="StartMode" w:val="3"/>
  </w:docVars>
  <w:rsids>
    <w:rsidRoot w:val="001B2386"/>
    <w:rsid w:val="001B2386"/>
    <w:rsid w:val="00285E50"/>
    <w:rsid w:val="00520604"/>
    <w:rsid w:val="00552A80"/>
    <w:rsid w:val="00965806"/>
    <w:rsid w:val="00DA47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955D1"/>
  <w15:chartTrackingRefBased/>
  <w15:docId w15:val="{A0AA55C5-7B94-488A-A7C7-0168B073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85E50"/>
    <w:pPr>
      <w:keepNext/>
      <w:overflowPunct w:val="0"/>
      <w:autoSpaceDE w:val="0"/>
      <w:autoSpaceDN w:val="0"/>
      <w:bidi/>
      <w:adjustRightInd w:val="0"/>
      <w:jc w:val="both"/>
      <w:textAlignment w:val="baseline"/>
      <w:outlineLvl w:val="4"/>
    </w:pPr>
    <w:rPr>
      <w:rFonts w:ascii="Times New (W1)" w:hAnsi="Times New (W1)"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85E50"/>
    <w:pPr>
      <w:tabs>
        <w:tab w:val="center" w:pos="4153"/>
        <w:tab w:val="right" w:pos="8306"/>
      </w:tabs>
      <w:overflowPunct w:val="0"/>
      <w:autoSpaceDE w:val="0"/>
      <w:autoSpaceDN w:val="0"/>
      <w:bidi/>
      <w:adjustRightInd w:val="0"/>
      <w:textAlignment w:val="baseline"/>
    </w:pPr>
    <w:rPr>
      <w:rFonts w:ascii="Times New (W1)" w:hAnsi="Times New (W1)" w:cs="David"/>
      <w:sz w:val="22"/>
      <w:lang w:eastAsia="he-IL"/>
    </w:rPr>
  </w:style>
  <w:style w:type="character" w:styleId="PageNumber">
    <w:name w:val="page number"/>
    <w:basedOn w:val="DefaultParagraphFont"/>
    <w:rsid w:val="00285E50"/>
  </w:style>
  <w:style w:type="paragraph" w:styleId="BodyText">
    <w:name w:val="Body Text"/>
    <w:basedOn w:val="Normal"/>
    <w:rsid w:val="00285E50"/>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7035</Words>
  <Characters>40102</Characters>
  <Application>Microsoft Office Word</Application>
  <DocSecurity>0</DocSecurity>
  <Lines>334</Lines>
  <Paragraphs>94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