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98956" w14:textId="77777777" w:rsidR="00030CBE" w:rsidRPr="00030CBE" w:rsidRDefault="00030CBE" w:rsidP="00030CBE">
      <w:pPr>
        <w:pStyle w:val="Heading5"/>
        <w:jc w:val="left"/>
        <w:rPr>
          <w:b/>
          <w:bCs/>
          <w:sz w:val="24"/>
          <w:rtl/>
        </w:rPr>
      </w:pPr>
      <w:r w:rsidRPr="00030CBE">
        <w:rPr>
          <w:b/>
          <w:bCs/>
          <w:sz w:val="24"/>
          <w:rtl/>
        </w:rPr>
        <w:t xml:space="preserve">הכנסת </w:t>
      </w:r>
      <w:r w:rsidRPr="00030CBE">
        <w:rPr>
          <w:rFonts w:hint="cs"/>
          <w:b/>
          <w:bCs/>
          <w:sz w:val="24"/>
          <w:rtl/>
        </w:rPr>
        <w:t>השבע-עשרה</w:t>
      </w:r>
      <w:r w:rsidRPr="00030CBE">
        <w:rPr>
          <w:b/>
          <w:bCs/>
          <w:sz w:val="24"/>
          <w:rtl/>
        </w:rPr>
        <w:tab/>
      </w:r>
      <w:r w:rsidRPr="00030CBE">
        <w:rPr>
          <w:b/>
          <w:bCs/>
          <w:sz w:val="24"/>
          <w:rtl/>
        </w:rPr>
        <w:tab/>
      </w:r>
      <w:r w:rsidRPr="00030CBE">
        <w:rPr>
          <w:b/>
          <w:bCs/>
          <w:sz w:val="24"/>
          <w:rtl/>
        </w:rPr>
        <w:tab/>
      </w:r>
      <w:r w:rsidRPr="00030CBE">
        <w:rPr>
          <w:b/>
          <w:bCs/>
          <w:sz w:val="24"/>
          <w:rtl/>
        </w:rPr>
        <w:tab/>
      </w:r>
      <w:r w:rsidRPr="00030CBE">
        <w:rPr>
          <w:b/>
          <w:bCs/>
          <w:sz w:val="24"/>
          <w:rtl/>
        </w:rPr>
        <w:tab/>
      </w:r>
      <w:r w:rsidRPr="00030CBE">
        <w:rPr>
          <w:b/>
          <w:bCs/>
          <w:sz w:val="24"/>
          <w:rtl/>
        </w:rPr>
        <w:tab/>
        <w:t>נוסח לא מתוקן</w:t>
      </w:r>
    </w:p>
    <w:p w14:paraId="54A66C34" w14:textId="77777777" w:rsidR="00030CBE" w:rsidRPr="00030CBE" w:rsidRDefault="00030CBE" w:rsidP="00030CBE">
      <w:pPr>
        <w:bidi/>
        <w:rPr>
          <w:rFonts w:cs="David" w:hint="cs"/>
          <w:b/>
          <w:bCs/>
          <w:rtl/>
        </w:rPr>
      </w:pPr>
      <w:r w:rsidRPr="00030CBE">
        <w:rPr>
          <w:rFonts w:cs="David"/>
          <w:b/>
          <w:bCs/>
          <w:rtl/>
        </w:rPr>
        <w:t xml:space="preserve">מושב </w:t>
      </w:r>
      <w:r w:rsidRPr="00030CBE">
        <w:rPr>
          <w:rFonts w:cs="David" w:hint="cs"/>
          <w:b/>
          <w:bCs/>
          <w:rtl/>
        </w:rPr>
        <w:t>רביעי</w:t>
      </w:r>
    </w:p>
    <w:p w14:paraId="0F91D711" w14:textId="77777777" w:rsidR="00030CBE" w:rsidRPr="00030CBE" w:rsidRDefault="00030CBE" w:rsidP="00030CBE">
      <w:pPr>
        <w:bidi/>
        <w:rPr>
          <w:rFonts w:cs="David"/>
          <w:b/>
          <w:bCs/>
          <w:rtl/>
        </w:rPr>
      </w:pPr>
    </w:p>
    <w:p w14:paraId="68F46849" w14:textId="77777777" w:rsidR="00030CBE" w:rsidRDefault="00030CBE" w:rsidP="00030CBE">
      <w:pPr>
        <w:bidi/>
        <w:rPr>
          <w:rFonts w:cs="David" w:hint="cs"/>
          <w:b/>
          <w:bCs/>
          <w:rtl/>
        </w:rPr>
      </w:pPr>
    </w:p>
    <w:p w14:paraId="0351B2CE" w14:textId="77777777" w:rsidR="00030CBE" w:rsidRPr="00030CBE" w:rsidRDefault="00030CBE" w:rsidP="00030CBE">
      <w:pPr>
        <w:bidi/>
        <w:rPr>
          <w:rFonts w:cs="David" w:hint="cs"/>
          <w:b/>
          <w:bCs/>
          <w:rtl/>
        </w:rPr>
      </w:pPr>
    </w:p>
    <w:p w14:paraId="70454D18" w14:textId="77777777" w:rsidR="00030CBE" w:rsidRPr="00030CBE" w:rsidRDefault="00030CBE" w:rsidP="00030CBE">
      <w:pPr>
        <w:bidi/>
        <w:jc w:val="center"/>
        <w:rPr>
          <w:rFonts w:cs="David" w:hint="cs"/>
          <w:b/>
          <w:bCs/>
          <w:rtl/>
        </w:rPr>
      </w:pPr>
      <w:r w:rsidRPr="00030CBE">
        <w:rPr>
          <w:rFonts w:cs="David"/>
          <w:b/>
          <w:bCs/>
          <w:rtl/>
        </w:rPr>
        <w:t>פרוטוקול מס'</w:t>
      </w:r>
      <w:r w:rsidRPr="00030CBE">
        <w:rPr>
          <w:rFonts w:cs="David" w:hint="cs"/>
          <w:b/>
          <w:bCs/>
          <w:rtl/>
        </w:rPr>
        <w:t xml:space="preserve"> 267</w:t>
      </w:r>
    </w:p>
    <w:p w14:paraId="2DAB7DC5" w14:textId="77777777" w:rsidR="00030CBE" w:rsidRPr="00030CBE" w:rsidRDefault="00030CBE" w:rsidP="00030CBE">
      <w:pPr>
        <w:bidi/>
        <w:jc w:val="center"/>
        <w:rPr>
          <w:rFonts w:cs="David" w:hint="cs"/>
          <w:b/>
          <w:bCs/>
          <w:rtl/>
        </w:rPr>
      </w:pPr>
      <w:r w:rsidRPr="00030CBE">
        <w:rPr>
          <w:rFonts w:cs="David" w:hint="cs"/>
          <w:b/>
          <w:bCs/>
          <w:rtl/>
        </w:rPr>
        <w:t>מישיבת ועדת הכנסת</w:t>
      </w:r>
    </w:p>
    <w:p w14:paraId="2704B646" w14:textId="77777777" w:rsidR="00030CBE" w:rsidRPr="00030CBE" w:rsidRDefault="00030CBE" w:rsidP="00030CBE">
      <w:pPr>
        <w:bidi/>
        <w:jc w:val="center"/>
        <w:rPr>
          <w:rFonts w:cs="David" w:hint="cs"/>
          <w:b/>
          <w:bCs/>
          <w:u w:val="single"/>
          <w:rtl/>
        </w:rPr>
      </w:pPr>
      <w:r w:rsidRPr="00030CBE">
        <w:rPr>
          <w:rFonts w:cs="David" w:hint="cs"/>
          <w:b/>
          <w:bCs/>
          <w:u w:val="single"/>
          <w:rtl/>
        </w:rPr>
        <w:t xml:space="preserve">שהתקיימה ביום שני, ה' בחשוון </w:t>
      </w:r>
      <w:proofErr w:type="spellStart"/>
      <w:r w:rsidRPr="00030CBE">
        <w:rPr>
          <w:rFonts w:cs="David" w:hint="cs"/>
          <w:b/>
          <w:bCs/>
          <w:u w:val="single"/>
          <w:rtl/>
        </w:rPr>
        <w:t>התשס"ט</w:t>
      </w:r>
      <w:proofErr w:type="spellEnd"/>
      <w:r w:rsidRPr="00030CBE">
        <w:rPr>
          <w:rFonts w:cs="David" w:hint="cs"/>
          <w:b/>
          <w:bCs/>
          <w:u w:val="single"/>
          <w:rtl/>
        </w:rPr>
        <w:t xml:space="preserve"> </w:t>
      </w:r>
      <w:r w:rsidRPr="00030CBE">
        <w:rPr>
          <w:rFonts w:cs="David"/>
          <w:b/>
          <w:bCs/>
          <w:u w:val="single"/>
          <w:rtl/>
        </w:rPr>
        <w:t>–</w:t>
      </w:r>
      <w:r w:rsidRPr="00030CBE">
        <w:rPr>
          <w:rFonts w:cs="David" w:hint="cs"/>
          <w:b/>
          <w:bCs/>
          <w:u w:val="single"/>
          <w:rtl/>
        </w:rPr>
        <w:t xml:space="preserve"> 3 בנובמבר 2008 </w:t>
      </w:r>
      <w:r w:rsidRPr="00030CBE">
        <w:rPr>
          <w:rFonts w:cs="David"/>
          <w:b/>
          <w:bCs/>
          <w:u w:val="single"/>
          <w:rtl/>
        </w:rPr>
        <w:t>–</w:t>
      </w:r>
      <w:r w:rsidRPr="00030CBE">
        <w:rPr>
          <w:rFonts w:cs="David" w:hint="cs"/>
          <w:b/>
          <w:bCs/>
          <w:u w:val="single"/>
          <w:rtl/>
        </w:rPr>
        <w:t xml:space="preserve"> בשעה 10:30</w:t>
      </w:r>
    </w:p>
    <w:p w14:paraId="7AD16EBF" w14:textId="77777777" w:rsidR="00030CBE" w:rsidRPr="00030CBE" w:rsidRDefault="00030CBE" w:rsidP="00030CBE">
      <w:pPr>
        <w:bidi/>
        <w:rPr>
          <w:rFonts w:cs="David"/>
          <w:b/>
          <w:bCs/>
          <w:rtl/>
        </w:rPr>
      </w:pPr>
    </w:p>
    <w:p w14:paraId="4F9294FD" w14:textId="77777777" w:rsidR="00030CBE" w:rsidRPr="00030CBE" w:rsidRDefault="00030CBE" w:rsidP="00030CBE">
      <w:pPr>
        <w:bidi/>
        <w:rPr>
          <w:rFonts w:cs="David"/>
          <w:b/>
          <w:bCs/>
          <w:rtl/>
        </w:rPr>
      </w:pPr>
    </w:p>
    <w:p w14:paraId="456A94A3" w14:textId="77777777" w:rsidR="00030CBE" w:rsidRPr="00030CBE" w:rsidRDefault="00030CBE" w:rsidP="00030CBE">
      <w:pPr>
        <w:tabs>
          <w:tab w:val="left" w:pos="1221"/>
        </w:tabs>
        <w:bidi/>
        <w:rPr>
          <w:rFonts w:cs="David" w:hint="cs"/>
          <w:b/>
          <w:bCs/>
          <w:u w:val="single"/>
          <w:rtl/>
        </w:rPr>
      </w:pPr>
    </w:p>
    <w:p w14:paraId="24D50C2E" w14:textId="77777777" w:rsidR="00030CBE" w:rsidRPr="00030CBE" w:rsidRDefault="00030CBE" w:rsidP="00030CBE">
      <w:pPr>
        <w:bidi/>
        <w:rPr>
          <w:rFonts w:cs="David" w:hint="cs"/>
          <w:rtl/>
        </w:rPr>
      </w:pPr>
      <w:r w:rsidRPr="00030CBE">
        <w:rPr>
          <w:rFonts w:cs="David"/>
          <w:b/>
          <w:bCs/>
          <w:u w:val="single"/>
          <w:rtl/>
        </w:rPr>
        <w:t>סדר היום</w:t>
      </w:r>
      <w:r w:rsidRPr="00030CBE">
        <w:rPr>
          <w:rFonts w:cs="David" w:hint="cs"/>
          <w:rtl/>
        </w:rPr>
        <w:t>: א. קביעת מועד פגרת הבחירות וסדרי העבודה בתקופת הפגרה</w:t>
      </w:r>
    </w:p>
    <w:p w14:paraId="1C4107D2" w14:textId="77777777" w:rsidR="00030CBE" w:rsidRPr="00030CBE" w:rsidRDefault="00030CBE" w:rsidP="00030CBE">
      <w:pPr>
        <w:numPr>
          <w:ilvl w:val="0"/>
          <w:numId w:val="1"/>
        </w:numPr>
        <w:overflowPunct w:val="0"/>
        <w:autoSpaceDE w:val="0"/>
        <w:autoSpaceDN w:val="0"/>
        <w:bidi/>
        <w:adjustRightInd w:val="0"/>
        <w:jc w:val="both"/>
        <w:textAlignment w:val="baseline"/>
        <w:rPr>
          <w:rFonts w:cs="David" w:hint="cs"/>
        </w:rPr>
      </w:pPr>
      <w:r w:rsidRPr="00030CBE">
        <w:rPr>
          <w:rFonts w:cs="David" w:hint="cs"/>
          <w:rtl/>
        </w:rPr>
        <w:t xml:space="preserve">בקשת יו"ר ועדת הכספים להעברת </w:t>
      </w:r>
      <w:proofErr w:type="spellStart"/>
      <w:r w:rsidRPr="00030CBE">
        <w:rPr>
          <w:rFonts w:cs="David" w:hint="cs"/>
          <w:rtl/>
        </w:rPr>
        <w:t>הצ"ח</w:t>
      </w:r>
      <w:proofErr w:type="spellEnd"/>
      <w:r w:rsidRPr="00030CBE">
        <w:rPr>
          <w:rFonts w:cs="David" w:hint="cs"/>
          <w:rtl/>
        </w:rPr>
        <w:t xml:space="preserve"> דוד בן-</w:t>
      </w:r>
      <w:proofErr w:type="spellStart"/>
      <w:r w:rsidRPr="00030CBE">
        <w:rPr>
          <w:rFonts w:cs="David" w:hint="cs"/>
          <w:rtl/>
        </w:rPr>
        <w:t>גוריון</w:t>
      </w:r>
      <w:proofErr w:type="spellEnd"/>
      <w:r w:rsidRPr="00030CBE">
        <w:rPr>
          <w:rFonts w:cs="David" w:hint="cs"/>
          <w:rtl/>
        </w:rPr>
        <w:t xml:space="preserve"> (תיקון </w:t>
      </w:r>
      <w:r w:rsidRPr="00030CBE">
        <w:rPr>
          <w:rFonts w:cs="David"/>
          <w:rtl/>
        </w:rPr>
        <w:t>–</w:t>
      </w:r>
      <w:r w:rsidRPr="00030CBE">
        <w:rPr>
          <w:rFonts w:cs="David" w:hint="cs"/>
          <w:rtl/>
        </w:rPr>
        <w:t xml:space="preserve"> יד בן-</w:t>
      </w:r>
      <w:proofErr w:type="spellStart"/>
      <w:r w:rsidRPr="00030CBE">
        <w:rPr>
          <w:rFonts w:cs="David" w:hint="cs"/>
          <w:rtl/>
        </w:rPr>
        <w:t>גוריון</w:t>
      </w:r>
      <w:proofErr w:type="spellEnd"/>
      <w:r w:rsidRPr="00030CBE">
        <w:rPr>
          <w:rFonts w:cs="David" w:hint="cs"/>
          <w:rtl/>
        </w:rPr>
        <w:t xml:space="preserve">), </w:t>
      </w:r>
      <w:proofErr w:type="spellStart"/>
      <w:r w:rsidRPr="00030CBE">
        <w:rPr>
          <w:rFonts w:cs="David" w:hint="cs"/>
          <w:rtl/>
        </w:rPr>
        <w:t>התשס"ח</w:t>
      </w:r>
      <w:proofErr w:type="spellEnd"/>
      <w:r w:rsidRPr="00030CBE">
        <w:rPr>
          <w:rFonts w:cs="David" w:hint="cs"/>
          <w:rtl/>
        </w:rPr>
        <w:t xml:space="preserve">-2008 מוועדת החינוך, התרבות והספורט </w:t>
      </w:r>
      <w:r w:rsidRPr="00030CBE">
        <w:rPr>
          <w:rFonts w:cs="David"/>
          <w:rtl/>
        </w:rPr>
        <w:t>–</w:t>
      </w:r>
      <w:r w:rsidRPr="00030CBE">
        <w:rPr>
          <w:rFonts w:cs="David" w:hint="cs"/>
          <w:rtl/>
        </w:rPr>
        <w:t xml:space="preserve"> לדיון בוועדת הכספים</w:t>
      </w:r>
    </w:p>
    <w:p w14:paraId="05D5C53B" w14:textId="77777777" w:rsidR="00030CBE" w:rsidRPr="00030CBE" w:rsidRDefault="00030CBE" w:rsidP="00030CBE">
      <w:pPr>
        <w:numPr>
          <w:ilvl w:val="0"/>
          <w:numId w:val="1"/>
        </w:numPr>
        <w:overflowPunct w:val="0"/>
        <w:autoSpaceDE w:val="0"/>
        <w:autoSpaceDN w:val="0"/>
        <w:bidi/>
        <w:adjustRightInd w:val="0"/>
        <w:jc w:val="both"/>
        <w:textAlignment w:val="baseline"/>
        <w:rPr>
          <w:rFonts w:cs="David" w:hint="cs"/>
        </w:rPr>
      </w:pPr>
      <w:r w:rsidRPr="00030CBE">
        <w:rPr>
          <w:rFonts w:cs="David" w:hint="cs"/>
          <w:rtl/>
        </w:rPr>
        <w:t xml:space="preserve">בקשת יו"ר ועדת החינוך, התרבות והספורט להקדמת הדיון </w:t>
      </w:r>
      <w:proofErr w:type="spellStart"/>
      <w:r w:rsidRPr="00030CBE">
        <w:rPr>
          <w:rFonts w:cs="David" w:hint="cs"/>
          <w:rtl/>
        </w:rPr>
        <w:t>בהצ"ח</w:t>
      </w:r>
      <w:proofErr w:type="spellEnd"/>
      <w:r w:rsidRPr="00030CBE">
        <w:rPr>
          <w:rFonts w:cs="David" w:hint="cs"/>
          <w:rtl/>
        </w:rPr>
        <w:t xml:space="preserve"> הפיקוח על מכונים פסיכומטריים, </w:t>
      </w:r>
      <w:proofErr w:type="spellStart"/>
      <w:r w:rsidRPr="00030CBE">
        <w:rPr>
          <w:rFonts w:cs="David" w:hint="cs"/>
          <w:rtl/>
        </w:rPr>
        <w:t>התשס"ט</w:t>
      </w:r>
      <w:proofErr w:type="spellEnd"/>
      <w:r w:rsidRPr="00030CBE">
        <w:rPr>
          <w:rFonts w:cs="David" w:hint="cs"/>
          <w:rtl/>
        </w:rPr>
        <w:t>-2008 (כ/241), לפני הקריאה השנייה והשלישית</w:t>
      </w:r>
    </w:p>
    <w:p w14:paraId="74FC15EA" w14:textId="77777777" w:rsidR="00030CBE" w:rsidRPr="00030CBE" w:rsidRDefault="00030CBE" w:rsidP="00030CBE">
      <w:pPr>
        <w:numPr>
          <w:ilvl w:val="0"/>
          <w:numId w:val="1"/>
        </w:numPr>
        <w:overflowPunct w:val="0"/>
        <w:autoSpaceDE w:val="0"/>
        <w:autoSpaceDN w:val="0"/>
        <w:bidi/>
        <w:adjustRightInd w:val="0"/>
        <w:jc w:val="both"/>
        <w:textAlignment w:val="baseline"/>
        <w:rPr>
          <w:rFonts w:cs="David" w:hint="cs"/>
        </w:rPr>
      </w:pPr>
      <w:r w:rsidRPr="00030CBE">
        <w:rPr>
          <w:rFonts w:cs="David" w:hint="cs"/>
          <w:rtl/>
        </w:rPr>
        <w:t>קביעת ממלא מקום ליו"ר הכנסת בעת היעדרה מן הארץ</w:t>
      </w:r>
    </w:p>
    <w:p w14:paraId="05E195AB" w14:textId="77777777" w:rsidR="00030CBE" w:rsidRPr="00030CBE" w:rsidRDefault="00030CBE" w:rsidP="00030CBE">
      <w:pPr>
        <w:numPr>
          <w:ilvl w:val="0"/>
          <w:numId w:val="1"/>
        </w:numPr>
        <w:overflowPunct w:val="0"/>
        <w:autoSpaceDE w:val="0"/>
        <w:autoSpaceDN w:val="0"/>
        <w:bidi/>
        <w:adjustRightInd w:val="0"/>
        <w:jc w:val="both"/>
        <w:textAlignment w:val="baseline"/>
        <w:rPr>
          <w:rFonts w:cs="David" w:hint="cs"/>
          <w:rtl/>
        </w:rPr>
      </w:pPr>
      <w:r w:rsidRPr="00030CBE">
        <w:rPr>
          <w:rFonts w:cs="David" w:hint="cs"/>
          <w:rtl/>
        </w:rPr>
        <w:t xml:space="preserve">בקשת יו"ר ועדת הפנים והגנת הסביבה להקדמת הדיון </w:t>
      </w:r>
      <w:proofErr w:type="spellStart"/>
      <w:r w:rsidRPr="00030CBE">
        <w:rPr>
          <w:rFonts w:cs="David" w:hint="cs"/>
          <w:rtl/>
        </w:rPr>
        <w:t>בהצ"ח</w:t>
      </w:r>
      <w:proofErr w:type="spellEnd"/>
      <w:r w:rsidRPr="00030CBE">
        <w:rPr>
          <w:rFonts w:cs="David" w:hint="cs"/>
          <w:rtl/>
        </w:rPr>
        <w:t xml:space="preserve"> הגבלת שירותי שמירה בבתים משותפים, </w:t>
      </w:r>
      <w:proofErr w:type="spellStart"/>
      <w:r w:rsidRPr="00030CBE">
        <w:rPr>
          <w:rFonts w:cs="David" w:hint="cs"/>
          <w:rtl/>
        </w:rPr>
        <w:t>התשס"ח</w:t>
      </w:r>
      <w:proofErr w:type="spellEnd"/>
      <w:r w:rsidRPr="00030CBE">
        <w:rPr>
          <w:rFonts w:cs="David" w:hint="cs"/>
          <w:rtl/>
        </w:rPr>
        <w:t>-2008, לפני הקריאה השנייה והשלישית</w:t>
      </w:r>
    </w:p>
    <w:p w14:paraId="3A3764B6" w14:textId="77777777" w:rsidR="00030CBE" w:rsidRPr="00030CBE" w:rsidRDefault="00030CBE" w:rsidP="00030CBE">
      <w:pPr>
        <w:bidi/>
        <w:rPr>
          <w:rFonts w:cs="David"/>
          <w:b/>
          <w:bCs/>
          <w:u w:val="single"/>
          <w:rtl/>
        </w:rPr>
      </w:pPr>
      <w:r w:rsidRPr="00030CBE">
        <w:rPr>
          <w:rFonts w:cs="David"/>
          <w:b/>
          <w:bCs/>
          <w:u w:val="single"/>
          <w:rtl/>
        </w:rPr>
        <w:t>נכחו</w:t>
      </w:r>
      <w:r w:rsidRPr="00030CBE">
        <w:rPr>
          <w:rFonts w:cs="David"/>
          <w:rtl/>
        </w:rPr>
        <w:t>:</w:t>
      </w:r>
    </w:p>
    <w:p w14:paraId="7A1F7EAB" w14:textId="77777777" w:rsidR="00030CBE" w:rsidRPr="00030CBE" w:rsidRDefault="00030CBE" w:rsidP="00030CBE">
      <w:pPr>
        <w:bidi/>
        <w:rPr>
          <w:rFonts w:cs="David"/>
          <w:rtl/>
        </w:rPr>
      </w:pPr>
    </w:p>
    <w:p w14:paraId="254B5D2F" w14:textId="77777777" w:rsidR="00030CBE" w:rsidRPr="00030CBE" w:rsidRDefault="00030CBE" w:rsidP="00030CBE">
      <w:pPr>
        <w:tabs>
          <w:tab w:val="left" w:pos="1788"/>
        </w:tabs>
        <w:bidi/>
        <w:rPr>
          <w:rFonts w:cs="David"/>
          <w:rtl/>
        </w:rPr>
      </w:pPr>
      <w:r w:rsidRPr="00030CBE">
        <w:rPr>
          <w:rFonts w:cs="David"/>
          <w:b/>
          <w:bCs/>
          <w:u w:val="single"/>
          <w:rtl/>
        </w:rPr>
        <w:t>חברי הוועדה</w:t>
      </w:r>
      <w:r w:rsidRPr="00030CBE">
        <w:rPr>
          <w:rFonts w:cs="David"/>
          <w:rtl/>
        </w:rPr>
        <w:t>:</w:t>
      </w:r>
    </w:p>
    <w:p w14:paraId="57429FAD" w14:textId="77777777" w:rsidR="00030CBE" w:rsidRPr="00030CBE" w:rsidRDefault="00030CBE" w:rsidP="00030CBE">
      <w:pPr>
        <w:bidi/>
        <w:rPr>
          <w:rFonts w:cs="David" w:hint="cs"/>
          <w:rtl/>
        </w:rPr>
      </w:pPr>
      <w:r w:rsidRPr="00030CBE">
        <w:rPr>
          <w:rFonts w:cs="David" w:hint="cs"/>
          <w:rtl/>
        </w:rPr>
        <w:t xml:space="preserve">דוד טל </w:t>
      </w:r>
      <w:r w:rsidRPr="00030CBE">
        <w:rPr>
          <w:rFonts w:cs="David"/>
          <w:rtl/>
        </w:rPr>
        <w:t>–</w:t>
      </w:r>
      <w:r w:rsidRPr="00030CBE">
        <w:rPr>
          <w:rFonts w:cs="David" w:hint="cs"/>
          <w:rtl/>
        </w:rPr>
        <w:t xml:space="preserve"> היו"ר</w:t>
      </w:r>
    </w:p>
    <w:p w14:paraId="31F49441" w14:textId="77777777" w:rsidR="00030CBE" w:rsidRPr="00030CBE" w:rsidRDefault="00030CBE" w:rsidP="00030CBE">
      <w:pPr>
        <w:bidi/>
        <w:rPr>
          <w:rFonts w:cs="David" w:hint="cs"/>
          <w:rtl/>
        </w:rPr>
      </w:pPr>
      <w:r w:rsidRPr="00030CBE">
        <w:rPr>
          <w:rFonts w:cs="David" w:hint="cs"/>
          <w:rtl/>
        </w:rPr>
        <w:t xml:space="preserve">יולי-יואל </w:t>
      </w:r>
      <w:proofErr w:type="spellStart"/>
      <w:r w:rsidRPr="00030CBE">
        <w:rPr>
          <w:rFonts w:cs="David" w:hint="cs"/>
          <w:rtl/>
        </w:rPr>
        <w:t>אדלשטיין</w:t>
      </w:r>
      <w:proofErr w:type="spellEnd"/>
    </w:p>
    <w:p w14:paraId="0EE84461" w14:textId="77777777" w:rsidR="00030CBE" w:rsidRPr="00030CBE" w:rsidRDefault="00030CBE" w:rsidP="00030CBE">
      <w:pPr>
        <w:bidi/>
        <w:rPr>
          <w:rFonts w:cs="David" w:hint="cs"/>
          <w:rtl/>
        </w:rPr>
      </w:pPr>
      <w:proofErr w:type="spellStart"/>
      <w:r w:rsidRPr="00030CBE">
        <w:rPr>
          <w:rFonts w:cs="David" w:hint="cs"/>
          <w:rtl/>
        </w:rPr>
        <w:t>רוברט</w:t>
      </w:r>
      <w:proofErr w:type="spellEnd"/>
      <w:r w:rsidRPr="00030CBE">
        <w:rPr>
          <w:rFonts w:cs="David" w:hint="cs"/>
          <w:rtl/>
        </w:rPr>
        <w:t xml:space="preserve"> </w:t>
      </w:r>
      <w:proofErr w:type="spellStart"/>
      <w:r w:rsidRPr="00030CBE">
        <w:rPr>
          <w:rFonts w:cs="David" w:hint="cs"/>
          <w:rtl/>
        </w:rPr>
        <w:t>אילטוב</w:t>
      </w:r>
      <w:proofErr w:type="spellEnd"/>
    </w:p>
    <w:p w14:paraId="7F93EAA4" w14:textId="77777777" w:rsidR="00030CBE" w:rsidRPr="00030CBE" w:rsidRDefault="00030CBE" w:rsidP="00030CBE">
      <w:pPr>
        <w:bidi/>
        <w:rPr>
          <w:rFonts w:cs="David" w:hint="cs"/>
          <w:rtl/>
        </w:rPr>
      </w:pPr>
      <w:r w:rsidRPr="00030CBE">
        <w:rPr>
          <w:rFonts w:cs="David" w:hint="cs"/>
          <w:rtl/>
        </w:rPr>
        <w:t>יצחק בן-ישראל</w:t>
      </w:r>
    </w:p>
    <w:p w14:paraId="689D98A0" w14:textId="77777777" w:rsidR="00030CBE" w:rsidRPr="00030CBE" w:rsidRDefault="00030CBE" w:rsidP="00030CBE">
      <w:pPr>
        <w:bidi/>
        <w:rPr>
          <w:rFonts w:cs="David" w:hint="cs"/>
          <w:rtl/>
        </w:rPr>
      </w:pPr>
      <w:r w:rsidRPr="00030CBE">
        <w:rPr>
          <w:rFonts w:cs="David" w:hint="cs"/>
          <w:rtl/>
        </w:rPr>
        <w:t xml:space="preserve">זהבה </w:t>
      </w:r>
      <w:proofErr w:type="spellStart"/>
      <w:r w:rsidRPr="00030CBE">
        <w:rPr>
          <w:rFonts w:cs="David" w:hint="cs"/>
          <w:rtl/>
        </w:rPr>
        <w:t>גלאון</w:t>
      </w:r>
      <w:proofErr w:type="spellEnd"/>
    </w:p>
    <w:p w14:paraId="00F5267E" w14:textId="77777777" w:rsidR="00030CBE" w:rsidRPr="00030CBE" w:rsidRDefault="00030CBE" w:rsidP="00030CBE">
      <w:pPr>
        <w:bidi/>
        <w:rPr>
          <w:rFonts w:cs="David" w:hint="cs"/>
          <w:rtl/>
        </w:rPr>
      </w:pPr>
      <w:r w:rsidRPr="00030CBE">
        <w:rPr>
          <w:rFonts w:cs="David" w:hint="cs"/>
          <w:rtl/>
        </w:rPr>
        <w:t>נסים זאב</w:t>
      </w:r>
    </w:p>
    <w:p w14:paraId="57D2669F" w14:textId="77777777" w:rsidR="00030CBE" w:rsidRPr="00030CBE" w:rsidRDefault="00030CBE" w:rsidP="00030CBE">
      <w:pPr>
        <w:bidi/>
        <w:rPr>
          <w:rFonts w:cs="David" w:hint="cs"/>
          <w:rtl/>
        </w:rPr>
      </w:pPr>
      <w:proofErr w:type="spellStart"/>
      <w:r w:rsidRPr="00030CBE">
        <w:rPr>
          <w:rFonts w:cs="David" w:hint="cs"/>
          <w:rtl/>
        </w:rPr>
        <w:t>נאדיה</w:t>
      </w:r>
      <w:proofErr w:type="spellEnd"/>
      <w:r w:rsidRPr="00030CBE">
        <w:rPr>
          <w:rFonts w:cs="David" w:hint="cs"/>
          <w:rtl/>
        </w:rPr>
        <w:t xml:space="preserve"> חילו</w:t>
      </w:r>
    </w:p>
    <w:p w14:paraId="3DB7BA1B" w14:textId="77777777" w:rsidR="00030CBE" w:rsidRPr="00030CBE" w:rsidRDefault="00030CBE" w:rsidP="00030CBE">
      <w:pPr>
        <w:bidi/>
        <w:rPr>
          <w:rFonts w:cs="David" w:hint="cs"/>
          <w:rtl/>
        </w:rPr>
      </w:pPr>
      <w:r w:rsidRPr="00030CBE">
        <w:rPr>
          <w:rFonts w:cs="David" w:hint="cs"/>
          <w:rtl/>
        </w:rPr>
        <w:t>יואל חסון</w:t>
      </w:r>
    </w:p>
    <w:p w14:paraId="4C6B62AB" w14:textId="77777777" w:rsidR="00030CBE" w:rsidRPr="00030CBE" w:rsidRDefault="00030CBE" w:rsidP="00030CBE">
      <w:pPr>
        <w:bidi/>
        <w:rPr>
          <w:rFonts w:cs="David" w:hint="cs"/>
          <w:rtl/>
        </w:rPr>
      </w:pPr>
      <w:r w:rsidRPr="00030CBE">
        <w:rPr>
          <w:rFonts w:cs="David" w:hint="cs"/>
          <w:rtl/>
        </w:rPr>
        <w:t>אחמד טיבי</w:t>
      </w:r>
    </w:p>
    <w:p w14:paraId="4EB51130" w14:textId="77777777" w:rsidR="00030CBE" w:rsidRPr="00030CBE" w:rsidRDefault="00030CBE" w:rsidP="00030CBE">
      <w:pPr>
        <w:bidi/>
        <w:rPr>
          <w:rFonts w:cs="David" w:hint="cs"/>
          <w:rtl/>
        </w:rPr>
      </w:pPr>
      <w:r w:rsidRPr="00030CBE">
        <w:rPr>
          <w:rFonts w:cs="David" w:hint="cs"/>
          <w:rtl/>
        </w:rPr>
        <w:t>אלכס מילר</w:t>
      </w:r>
    </w:p>
    <w:p w14:paraId="13613AD4" w14:textId="77777777" w:rsidR="00030CBE" w:rsidRPr="00030CBE" w:rsidRDefault="00030CBE" w:rsidP="00030CBE">
      <w:pPr>
        <w:bidi/>
        <w:rPr>
          <w:rFonts w:cs="David" w:hint="cs"/>
          <w:rtl/>
        </w:rPr>
      </w:pPr>
      <w:r w:rsidRPr="00030CBE">
        <w:rPr>
          <w:rFonts w:cs="David" w:hint="cs"/>
          <w:rtl/>
        </w:rPr>
        <w:t xml:space="preserve">אורי </w:t>
      </w:r>
      <w:proofErr w:type="spellStart"/>
      <w:r w:rsidRPr="00030CBE">
        <w:rPr>
          <w:rFonts w:cs="David" w:hint="cs"/>
          <w:rtl/>
        </w:rPr>
        <w:t>מקלב</w:t>
      </w:r>
      <w:proofErr w:type="spellEnd"/>
    </w:p>
    <w:p w14:paraId="141A8912" w14:textId="77777777" w:rsidR="00030CBE" w:rsidRPr="00030CBE" w:rsidRDefault="00030CBE" w:rsidP="00030CBE">
      <w:pPr>
        <w:bidi/>
        <w:rPr>
          <w:rFonts w:cs="David" w:hint="cs"/>
          <w:rtl/>
        </w:rPr>
      </w:pPr>
      <w:r w:rsidRPr="00030CBE">
        <w:rPr>
          <w:rFonts w:cs="David" w:hint="cs"/>
          <w:rtl/>
        </w:rPr>
        <w:t xml:space="preserve">יעקב </w:t>
      </w:r>
      <w:proofErr w:type="spellStart"/>
      <w:r w:rsidRPr="00030CBE">
        <w:rPr>
          <w:rFonts w:cs="David" w:hint="cs"/>
          <w:rtl/>
        </w:rPr>
        <w:t>מרגי</w:t>
      </w:r>
      <w:proofErr w:type="spellEnd"/>
    </w:p>
    <w:p w14:paraId="590937E7" w14:textId="77777777" w:rsidR="00030CBE" w:rsidRPr="00030CBE" w:rsidRDefault="00030CBE" w:rsidP="00030CBE">
      <w:pPr>
        <w:bidi/>
        <w:rPr>
          <w:rFonts w:cs="David" w:hint="cs"/>
          <w:rtl/>
        </w:rPr>
      </w:pPr>
      <w:r w:rsidRPr="00030CBE">
        <w:rPr>
          <w:rFonts w:cs="David" w:hint="cs"/>
          <w:rtl/>
        </w:rPr>
        <w:t xml:space="preserve">יורם </w:t>
      </w:r>
      <w:proofErr w:type="spellStart"/>
      <w:r w:rsidRPr="00030CBE">
        <w:rPr>
          <w:rFonts w:cs="David" w:hint="cs"/>
          <w:rtl/>
        </w:rPr>
        <w:t>מרציאנו</w:t>
      </w:r>
      <w:proofErr w:type="spellEnd"/>
    </w:p>
    <w:p w14:paraId="51B273E1" w14:textId="77777777" w:rsidR="00030CBE" w:rsidRPr="00030CBE" w:rsidRDefault="00030CBE" w:rsidP="00030CBE">
      <w:pPr>
        <w:bidi/>
        <w:rPr>
          <w:rFonts w:cs="David" w:hint="cs"/>
          <w:rtl/>
        </w:rPr>
      </w:pPr>
      <w:r w:rsidRPr="00030CBE">
        <w:rPr>
          <w:rFonts w:cs="David" w:hint="cs"/>
          <w:rtl/>
        </w:rPr>
        <w:t>גדעון סער</w:t>
      </w:r>
    </w:p>
    <w:p w14:paraId="46146C35" w14:textId="77777777" w:rsidR="00030CBE" w:rsidRPr="00030CBE" w:rsidRDefault="00030CBE" w:rsidP="00030CBE">
      <w:pPr>
        <w:bidi/>
        <w:rPr>
          <w:rFonts w:cs="David" w:hint="cs"/>
          <w:rtl/>
        </w:rPr>
      </w:pPr>
      <w:r w:rsidRPr="00030CBE">
        <w:rPr>
          <w:rFonts w:cs="David" w:hint="cs"/>
          <w:rtl/>
        </w:rPr>
        <w:t>דוד רותם</w:t>
      </w:r>
    </w:p>
    <w:p w14:paraId="1888158F" w14:textId="77777777" w:rsidR="00030CBE" w:rsidRPr="00030CBE" w:rsidRDefault="00030CBE" w:rsidP="00030CBE">
      <w:pPr>
        <w:bidi/>
        <w:rPr>
          <w:rFonts w:cs="David" w:hint="cs"/>
          <w:rtl/>
        </w:rPr>
      </w:pPr>
      <w:r w:rsidRPr="00030CBE">
        <w:rPr>
          <w:rFonts w:cs="David" w:hint="cs"/>
          <w:rtl/>
        </w:rPr>
        <w:t xml:space="preserve">משה </w:t>
      </w:r>
      <w:proofErr w:type="spellStart"/>
      <w:r w:rsidRPr="00030CBE">
        <w:rPr>
          <w:rFonts w:cs="David" w:hint="cs"/>
          <w:rtl/>
        </w:rPr>
        <w:t>שרוני</w:t>
      </w:r>
      <w:proofErr w:type="spellEnd"/>
    </w:p>
    <w:p w14:paraId="37AFBC6E" w14:textId="77777777" w:rsidR="00030CBE" w:rsidRPr="00030CBE" w:rsidRDefault="00030CBE" w:rsidP="00030CBE">
      <w:pPr>
        <w:bidi/>
        <w:rPr>
          <w:rFonts w:cs="David" w:hint="cs"/>
          <w:rtl/>
        </w:rPr>
      </w:pPr>
      <w:r w:rsidRPr="00030CBE">
        <w:rPr>
          <w:rFonts w:cs="David" w:hint="cs"/>
          <w:rtl/>
        </w:rPr>
        <w:t>רונית תירוש</w:t>
      </w:r>
    </w:p>
    <w:p w14:paraId="6BDCAB9D" w14:textId="77777777" w:rsidR="00030CBE" w:rsidRPr="00030CBE" w:rsidRDefault="00030CBE" w:rsidP="00030CBE">
      <w:pPr>
        <w:bidi/>
        <w:rPr>
          <w:rFonts w:cs="David" w:hint="cs"/>
          <w:rtl/>
        </w:rPr>
      </w:pPr>
    </w:p>
    <w:p w14:paraId="0BB09635" w14:textId="77777777" w:rsidR="00030CBE" w:rsidRPr="00030CBE" w:rsidRDefault="00030CBE" w:rsidP="00030CBE">
      <w:pPr>
        <w:tabs>
          <w:tab w:val="left" w:pos="1788"/>
          <w:tab w:val="left" w:pos="3631"/>
        </w:tabs>
        <w:bidi/>
        <w:rPr>
          <w:rFonts w:cs="David" w:hint="cs"/>
          <w:rtl/>
        </w:rPr>
      </w:pPr>
      <w:r w:rsidRPr="00030CBE">
        <w:rPr>
          <w:rFonts w:cs="David"/>
          <w:b/>
          <w:bCs/>
          <w:u w:val="single"/>
          <w:rtl/>
        </w:rPr>
        <w:t>מוזמנים</w:t>
      </w:r>
      <w:r w:rsidRPr="00030CBE">
        <w:rPr>
          <w:rFonts w:cs="David"/>
          <w:rtl/>
        </w:rPr>
        <w:t>:</w:t>
      </w:r>
    </w:p>
    <w:p w14:paraId="107F1F96" w14:textId="77777777" w:rsidR="00030CBE" w:rsidRPr="00030CBE" w:rsidRDefault="00030CBE" w:rsidP="00030CBE">
      <w:pPr>
        <w:bidi/>
        <w:rPr>
          <w:rFonts w:cs="David" w:hint="cs"/>
          <w:rtl/>
        </w:rPr>
      </w:pPr>
      <w:r w:rsidRPr="00030CBE">
        <w:rPr>
          <w:rFonts w:cs="David" w:hint="cs"/>
          <w:rtl/>
        </w:rPr>
        <w:t>אייל ינון, מזכיר הכנסת</w:t>
      </w:r>
    </w:p>
    <w:p w14:paraId="77EB7709" w14:textId="77777777" w:rsidR="00030CBE" w:rsidRPr="00030CBE" w:rsidRDefault="00030CBE" w:rsidP="00030CBE">
      <w:pPr>
        <w:bidi/>
        <w:rPr>
          <w:rFonts w:cs="David" w:hint="cs"/>
          <w:rtl/>
        </w:rPr>
      </w:pPr>
      <w:r w:rsidRPr="00030CBE">
        <w:rPr>
          <w:rFonts w:cs="David" w:hint="cs"/>
          <w:rtl/>
        </w:rPr>
        <w:t xml:space="preserve">ירדנה </w:t>
      </w:r>
      <w:proofErr w:type="spellStart"/>
      <w:r w:rsidRPr="00030CBE">
        <w:rPr>
          <w:rFonts w:cs="David" w:hint="cs"/>
          <w:rtl/>
        </w:rPr>
        <w:t>מלר</w:t>
      </w:r>
      <w:proofErr w:type="spellEnd"/>
      <w:r w:rsidRPr="00030CBE">
        <w:rPr>
          <w:rFonts w:cs="David" w:hint="cs"/>
          <w:rtl/>
        </w:rPr>
        <w:t>-</w:t>
      </w:r>
      <w:proofErr w:type="spellStart"/>
      <w:r w:rsidRPr="00030CBE">
        <w:rPr>
          <w:rFonts w:cs="David" w:hint="cs"/>
          <w:rtl/>
        </w:rPr>
        <w:t>הורביץ</w:t>
      </w:r>
      <w:proofErr w:type="spellEnd"/>
      <w:r w:rsidRPr="00030CBE">
        <w:rPr>
          <w:rFonts w:cs="David" w:hint="cs"/>
          <w:rtl/>
        </w:rPr>
        <w:t>, סגנית מזכיר הכנסת</w:t>
      </w:r>
    </w:p>
    <w:p w14:paraId="1F42814B" w14:textId="77777777" w:rsidR="00030CBE" w:rsidRPr="00030CBE" w:rsidRDefault="00030CBE" w:rsidP="00030CBE">
      <w:pPr>
        <w:bidi/>
        <w:rPr>
          <w:rFonts w:cs="David"/>
          <w:rtl/>
        </w:rPr>
      </w:pPr>
    </w:p>
    <w:p w14:paraId="5566D8CF" w14:textId="77777777" w:rsidR="00030CBE" w:rsidRPr="00030CBE" w:rsidRDefault="00030CBE" w:rsidP="00030CBE">
      <w:pPr>
        <w:tabs>
          <w:tab w:val="left" w:pos="1930"/>
        </w:tabs>
        <w:bidi/>
        <w:rPr>
          <w:rFonts w:cs="David" w:hint="cs"/>
          <w:rtl/>
        </w:rPr>
      </w:pPr>
      <w:r w:rsidRPr="00030CBE">
        <w:rPr>
          <w:rFonts w:cs="David"/>
          <w:b/>
          <w:bCs/>
          <w:u w:val="single"/>
          <w:rtl/>
        </w:rPr>
        <w:t>י</w:t>
      </w:r>
      <w:r w:rsidRPr="00030CBE">
        <w:rPr>
          <w:rFonts w:cs="David" w:hint="cs"/>
          <w:b/>
          <w:bCs/>
          <w:u w:val="single"/>
          <w:rtl/>
        </w:rPr>
        <w:t>יעוץ משפטי</w:t>
      </w:r>
      <w:r w:rsidRPr="00030CBE">
        <w:rPr>
          <w:rFonts w:cs="David"/>
          <w:b/>
          <w:bCs/>
          <w:u w:val="single"/>
          <w:rtl/>
        </w:rPr>
        <w:t>:</w:t>
      </w:r>
      <w:r w:rsidRPr="00030CBE">
        <w:rPr>
          <w:rFonts w:cs="David" w:hint="cs"/>
          <w:rtl/>
        </w:rPr>
        <w:tab/>
        <w:t>ארבל אסטרחן</w:t>
      </w:r>
    </w:p>
    <w:p w14:paraId="659870BD" w14:textId="77777777" w:rsidR="00030CBE" w:rsidRPr="00030CBE" w:rsidRDefault="00030CBE" w:rsidP="00030CBE">
      <w:pPr>
        <w:bidi/>
        <w:rPr>
          <w:rFonts w:cs="David" w:hint="cs"/>
          <w:rtl/>
        </w:rPr>
      </w:pPr>
      <w:r w:rsidRPr="00030CBE">
        <w:rPr>
          <w:rFonts w:cs="David" w:hint="cs"/>
          <w:rtl/>
        </w:rPr>
        <w:tab/>
      </w:r>
      <w:r w:rsidRPr="00030CBE">
        <w:rPr>
          <w:rFonts w:cs="David" w:hint="cs"/>
          <w:rtl/>
        </w:rPr>
        <w:tab/>
      </w:r>
      <w:r w:rsidRPr="00030CBE">
        <w:rPr>
          <w:rFonts w:cs="David" w:hint="cs"/>
          <w:rtl/>
        </w:rPr>
        <w:tab/>
        <w:t xml:space="preserve">     שלומי בלבן</w:t>
      </w:r>
    </w:p>
    <w:p w14:paraId="2429DFF3" w14:textId="77777777" w:rsidR="00030CBE" w:rsidRPr="00030CBE" w:rsidRDefault="00030CBE" w:rsidP="00030CBE">
      <w:pPr>
        <w:bidi/>
        <w:rPr>
          <w:rFonts w:cs="David" w:hint="cs"/>
          <w:rtl/>
        </w:rPr>
      </w:pPr>
    </w:p>
    <w:p w14:paraId="75812638" w14:textId="77777777" w:rsidR="00030CBE" w:rsidRPr="00030CBE" w:rsidRDefault="00030CBE" w:rsidP="00030CBE">
      <w:pPr>
        <w:tabs>
          <w:tab w:val="left" w:pos="1930"/>
        </w:tabs>
        <w:bidi/>
        <w:rPr>
          <w:rFonts w:cs="David" w:hint="cs"/>
          <w:rtl/>
        </w:rPr>
      </w:pPr>
      <w:r w:rsidRPr="00030CBE">
        <w:rPr>
          <w:rFonts w:cs="David"/>
          <w:b/>
          <w:bCs/>
          <w:u w:val="single"/>
          <w:rtl/>
        </w:rPr>
        <w:t>מנהלת הוועדה</w:t>
      </w:r>
      <w:r w:rsidRPr="00030CBE">
        <w:rPr>
          <w:rFonts w:cs="David"/>
          <w:rtl/>
        </w:rPr>
        <w:t>:</w:t>
      </w:r>
      <w:r w:rsidRPr="00030CBE">
        <w:rPr>
          <w:rFonts w:cs="David" w:hint="cs"/>
          <w:b/>
          <w:bCs/>
          <w:rtl/>
        </w:rPr>
        <w:tab/>
      </w:r>
      <w:r w:rsidRPr="00030CBE">
        <w:rPr>
          <w:rFonts w:cs="David" w:hint="cs"/>
          <w:rtl/>
        </w:rPr>
        <w:t>אתי בן-יוסף</w:t>
      </w:r>
    </w:p>
    <w:p w14:paraId="76A43457" w14:textId="77777777" w:rsidR="00030CBE" w:rsidRPr="00030CBE" w:rsidRDefault="00030CBE" w:rsidP="00030CBE">
      <w:pPr>
        <w:bidi/>
        <w:rPr>
          <w:rFonts w:cs="David" w:hint="cs"/>
          <w:rtl/>
        </w:rPr>
      </w:pPr>
    </w:p>
    <w:p w14:paraId="1478F381" w14:textId="77777777" w:rsidR="00030CBE" w:rsidRPr="00030CBE" w:rsidRDefault="00030CBE" w:rsidP="00030CBE">
      <w:pPr>
        <w:bidi/>
        <w:rPr>
          <w:rFonts w:cs="David" w:hint="cs"/>
          <w:rtl/>
        </w:rPr>
      </w:pPr>
    </w:p>
    <w:p w14:paraId="7F22661D" w14:textId="77777777" w:rsidR="00030CBE" w:rsidRPr="00030CBE" w:rsidRDefault="00030CBE" w:rsidP="00030CBE">
      <w:pPr>
        <w:tabs>
          <w:tab w:val="left" w:pos="1930"/>
        </w:tabs>
        <w:bidi/>
        <w:rPr>
          <w:rFonts w:cs="David" w:hint="cs"/>
          <w:rtl/>
        </w:rPr>
      </w:pPr>
      <w:r w:rsidRPr="00030CBE">
        <w:rPr>
          <w:rFonts w:cs="David" w:hint="cs"/>
          <w:b/>
          <w:bCs/>
          <w:u w:val="single"/>
          <w:rtl/>
        </w:rPr>
        <w:t>רשמת פרלמנטרית</w:t>
      </w:r>
      <w:r w:rsidRPr="00030CBE">
        <w:rPr>
          <w:rFonts w:cs="David"/>
          <w:rtl/>
        </w:rPr>
        <w:t>:</w:t>
      </w:r>
      <w:r w:rsidRPr="00030CBE">
        <w:rPr>
          <w:rFonts w:cs="David" w:hint="cs"/>
          <w:rtl/>
        </w:rPr>
        <w:tab/>
        <w:t>הדס צנוירט</w:t>
      </w:r>
    </w:p>
    <w:p w14:paraId="65B466F6" w14:textId="77777777" w:rsidR="00030CBE" w:rsidRPr="00030CBE" w:rsidRDefault="00030CBE" w:rsidP="00030CBE">
      <w:pPr>
        <w:bidi/>
        <w:rPr>
          <w:rFonts w:cs="David" w:hint="cs"/>
          <w:b/>
          <w:bCs/>
          <w:rtl/>
        </w:rPr>
      </w:pPr>
    </w:p>
    <w:p w14:paraId="54DED218" w14:textId="77777777" w:rsidR="00030CBE" w:rsidRPr="00030CBE" w:rsidRDefault="00030CBE" w:rsidP="00030CBE">
      <w:pPr>
        <w:pStyle w:val="Heading5"/>
        <w:jc w:val="left"/>
        <w:rPr>
          <w:rFonts w:hint="cs"/>
          <w:sz w:val="24"/>
          <w:rtl/>
        </w:rPr>
      </w:pPr>
    </w:p>
    <w:p w14:paraId="032EBDB0" w14:textId="77777777" w:rsidR="00030CBE" w:rsidRPr="00030CBE" w:rsidRDefault="00030CBE" w:rsidP="00030CBE">
      <w:pPr>
        <w:pStyle w:val="Heading5"/>
        <w:jc w:val="left"/>
        <w:rPr>
          <w:sz w:val="24"/>
          <w:rtl/>
        </w:rPr>
      </w:pPr>
      <w:r w:rsidRPr="00030CBE">
        <w:rPr>
          <w:sz w:val="24"/>
          <w:rtl/>
        </w:rPr>
        <w:t xml:space="preserve"> </w:t>
      </w:r>
    </w:p>
    <w:p w14:paraId="332FA9AF" w14:textId="77777777" w:rsidR="00030CBE" w:rsidRPr="00030CBE" w:rsidRDefault="00030CBE" w:rsidP="00030CBE">
      <w:pPr>
        <w:bidi/>
        <w:rPr>
          <w:rFonts w:cs="David" w:hint="cs"/>
          <w:rtl/>
        </w:rPr>
      </w:pPr>
    </w:p>
    <w:p w14:paraId="468D6083" w14:textId="77777777" w:rsidR="00030CBE" w:rsidRDefault="00030CBE" w:rsidP="00030CBE">
      <w:pPr>
        <w:bidi/>
        <w:jc w:val="center"/>
        <w:rPr>
          <w:rFonts w:cs="David" w:hint="cs"/>
          <w:b/>
          <w:bCs/>
          <w:u w:val="single"/>
          <w:rtl/>
        </w:rPr>
      </w:pPr>
      <w:r w:rsidRPr="00030CBE">
        <w:rPr>
          <w:rFonts w:cs="David"/>
          <w:rtl/>
        </w:rPr>
        <w:br w:type="page"/>
      </w:r>
    </w:p>
    <w:p w14:paraId="38BC6C70" w14:textId="77777777" w:rsidR="00030CBE" w:rsidRDefault="00030CBE" w:rsidP="00030CBE">
      <w:pPr>
        <w:bidi/>
        <w:jc w:val="center"/>
        <w:rPr>
          <w:rFonts w:cs="David" w:hint="cs"/>
          <w:b/>
          <w:bCs/>
          <w:u w:val="single"/>
          <w:rtl/>
        </w:rPr>
      </w:pPr>
    </w:p>
    <w:p w14:paraId="2F98DF47" w14:textId="77777777" w:rsidR="00030CBE" w:rsidRPr="00030CBE" w:rsidRDefault="00030CBE" w:rsidP="00030CBE">
      <w:pPr>
        <w:bidi/>
        <w:jc w:val="center"/>
        <w:rPr>
          <w:rFonts w:cs="David" w:hint="cs"/>
          <w:b/>
          <w:bCs/>
          <w:u w:val="single"/>
          <w:rtl/>
        </w:rPr>
      </w:pPr>
      <w:r w:rsidRPr="00030CBE">
        <w:rPr>
          <w:rFonts w:cs="David" w:hint="cs"/>
          <w:b/>
          <w:bCs/>
          <w:u w:val="single"/>
          <w:rtl/>
        </w:rPr>
        <w:t>קביעת מועד פגרת הבחירות וסדרי העבודה בתקופת הפגרה</w:t>
      </w:r>
    </w:p>
    <w:p w14:paraId="16BA716D" w14:textId="77777777" w:rsidR="00030CBE" w:rsidRPr="00030CBE" w:rsidRDefault="00030CBE" w:rsidP="00030CBE">
      <w:pPr>
        <w:tabs>
          <w:tab w:val="left" w:pos="1221"/>
        </w:tabs>
        <w:bidi/>
        <w:jc w:val="center"/>
        <w:rPr>
          <w:rFonts w:cs="David" w:hint="cs"/>
          <w:b/>
          <w:bCs/>
          <w:u w:val="single"/>
          <w:rtl/>
        </w:rPr>
      </w:pPr>
    </w:p>
    <w:p w14:paraId="099E12C8" w14:textId="77777777" w:rsidR="00030CBE" w:rsidRDefault="00030CBE" w:rsidP="00030CBE">
      <w:pPr>
        <w:bidi/>
        <w:rPr>
          <w:rFonts w:cs="David" w:hint="cs"/>
          <w:rtl/>
        </w:rPr>
      </w:pPr>
    </w:p>
    <w:p w14:paraId="10432E45" w14:textId="77777777" w:rsidR="00030CBE" w:rsidRDefault="00030CBE" w:rsidP="00030CBE">
      <w:pPr>
        <w:bidi/>
        <w:rPr>
          <w:rFonts w:cs="David" w:hint="cs"/>
          <w:rtl/>
        </w:rPr>
      </w:pPr>
    </w:p>
    <w:p w14:paraId="7C52B599" w14:textId="77777777" w:rsidR="00030CBE" w:rsidRPr="00030CBE" w:rsidRDefault="00030CBE" w:rsidP="00030CBE">
      <w:pPr>
        <w:bidi/>
        <w:rPr>
          <w:rFonts w:cs="David" w:hint="cs"/>
          <w:rtl/>
        </w:rPr>
      </w:pPr>
    </w:p>
    <w:p w14:paraId="0C0DB90E" w14:textId="77777777" w:rsidR="00030CBE" w:rsidRPr="00030CBE" w:rsidRDefault="00030CBE" w:rsidP="00030CBE">
      <w:pPr>
        <w:bidi/>
        <w:rPr>
          <w:rFonts w:cs="David" w:hint="cs"/>
          <w:rtl/>
        </w:rPr>
      </w:pPr>
      <w:r w:rsidRPr="00030CBE">
        <w:rPr>
          <w:rFonts w:cs="David" w:hint="cs"/>
          <w:u w:val="single"/>
          <w:rtl/>
        </w:rPr>
        <w:t>היו</w:t>
      </w:r>
      <w:r w:rsidRPr="00030CBE">
        <w:rPr>
          <w:rFonts w:cs="David"/>
          <w:u w:val="single"/>
          <w:rtl/>
        </w:rPr>
        <w:t>"</w:t>
      </w:r>
      <w:r w:rsidRPr="00030CBE">
        <w:rPr>
          <w:rFonts w:cs="David" w:hint="cs"/>
          <w:u w:val="single"/>
          <w:rtl/>
        </w:rPr>
        <w:t>ר דוד טל:</w:t>
      </w:r>
    </w:p>
    <w:p w14:paraId="0580F4FA" w14:textId="77777777" w:rsidR="00030CBE" w:rsidRPr="00030CBE" w:rsidRDefault="00030CBE" w:rsidP="00030CBE">
      <w:pPr>
        <w:bidi/>
        <w:rPr>
          <w:rFonts w:cs="David" w:hint="cs"/>
          <w:rtl/>
        </w:rPr>
      </w:pPr>
    </w:p>
    <w:p w14:paraId="3F42D8B6" w14:textId="77777777" w:rsidR="00030CBE" w:rsidRPr="00030CBE" w:rsidRDefault="00030CBE" w:rsidP="00030CBE">
      <w:pPr>
        <w:bidi/>
        <w:rPr>
          <w:rFonts w:cs="David" w:hint="cs"/>
          <w:rtl/>
        </w:rPr>
      </w:pPr>
      <w:r w:rsidRPr="00030CBE">
        <w:rPr>
          <w:rFonts w:cs="David" w:hint="cs"/>
          <w:rtl/>
        </w:rPr>
        <w:tab/>
        <w:t xml:space="preserve"> בוקר טוב, אני מתכבד לפתוח את הישיבה.</w:t>
      </w:r>
    </w:p>
    <w:p w14:paraId="0280994F" w14:textId="77777777" w:rsidR="00030CBE" w:rsidRPr="00030CBE" w:rsidRDefault="00030CBE" w:rsidP="00030CBE">
      <w:pPr>
        <w:bidi/>
        <w:rPr>
          <w:rFonts w:cs="David" w:hint="cs"/>
          <w:rtl/>
        </w:rPr>
      </w:pPr>
    </w:p>
    <w:p w14:paraId="1A86215A" w14:textId="77777777" w:rsidR="00030CBE" w:rsidRPr="00030CBE" w:rsidRDefault="00030CBE" w:rsidP="00030CBE">
      <w:pPr>
        <w:bidi/>
        <w:rPr>
          <w:rFonts w:cs="David" w:hint="cs"/>
          <w:rtl/>
        </w:rPr>
      </w:pPr>
      <w:r w:rsidRPr="00030CBE">
        <w:rPr>
          <w:rFonts w:cs="David" w:hint="cs"/>
          <w:rtl/>
        </w:rPr>
        <w:tab/>
        <w:t xml:space="preserve">אקרא מכתב ששלח אליי המזכיר הנאמן והמסור, עו"ד אייל ינון: "אני מתכבד לפנות אליך בעניין שבנדון כדלקמן: כידוע, הודיע נשיא המדינה ליו"ר הכנסת כי אינו רואה אפשרות להגיע להרכבת הממשלה. בהתאם לסעיף 10 לחוק יסוד: הממשלה, החלו אפוא מניין 21 הימים שבהם רשאים רוב חברי הכנסת לבקש מהנשיא להטיל את הרכבת הממשלה על אחד מחברי הכנסת. אם לא תוגש לנשיא בקשה כאמור, ייערכו הבחירות בתום 90 ימים מתום התקופה האמורה. אשר על כן ולאחר שיו"ר הכנסת, גב' דליה איציק, נועצה עם ראשי הסיעות, נתבקשתי על ידי יו"ר הכנסת להביא לאישורה של ועדת הכנסת את ההצעה עליה הסכימו יו"ר הכנסת וראשי הסיעות, לפיה הכנסת תצא לפגרת בחירות החל מיום שלישי, י"ג בחשוון, 11 בנובמבר 2008. בפורום ראשי הסיעות הוצע כי ועדת הכנסת תסמיך את יו"ר הכנסת לכנס את הכנסת לרגל אירועים מיוחדים לאחר התייעצות עם נשיאות הכנסת, זאת, כמובן, מבלי לגרוע מהסמכות הנתונה בחוק לממשלה </w:t>
      </w:r>
      <w:proofErr w:type="spellStart"/>
      <w:r w:rsidRPr="00030CBE">
        <w:rPr>
          <w:rFonts w:cs="David" w:hint="cs"/>
          <w:rtl/>
        </w:rPr>
        <w:t>ול</w:t>
      </w:r>
      <w:proofErr w:type="spellEnd"/>
      <w:r w:rsidRPr="00030CBE">
        <w:rPr>
          <w:rFonts w:cs="David" w:hint="cs"/>
          <w:rtl/>
        </w:rPr>
        <w:t xml:space="preserve">-25 חברי כנסת לדרוש את כינוס הכנסת בזמן הפגרה. </w:t>
      </w:r>
    </w:p>
    <w:p w14:paraId="26BA2F46" w14:textId="77777777" w:rsidR="00030CBE" w:rsidRPr="00030CBE" w:rsidRDefault="00030CBE" w:rsidP="00030CBE">
      <w:pPr>
        <w:bidi/>
        <w:rPr>
          <w:rFonts w:cs="David" w:hint="cs"/>
          <w:rtl/>
        </w:rPr>
      </w:pPr>
    </w:p>
    <w:p w14:paraId="4FB4560A" w14:textId="77777777" w:rsidR="00030CBE" w:rsidRPr="00030CBE" w:rsidRDefault="00030CBE" w:rsidP="00030CBE">
      <w:pPr>
        <w:bidi/>
        <w:ind w:firstLine="567"/>
        <w:rPr>
          <w:rFonts w:cs="David" w:hint="cs"/>
          <w:rtl/>
        </w:rPr>
      </w:pPr>
      <w:r w:rsidRPr="00030CBE">
        <w:rPr>
          <w:rFonts w:cs="David" w:hint="cs"/>
          <w:rtl/>
        </w:rPr>
        <w:t>"אשר לכינוס הוועדות, מוצע כי כינוס כאמור יהיה באישור יו"ר הכנסת בהתאם לסעיף 99ב לתקנון הכנסת, קרי לפי דרישת הממשלה או לפי דרישת שליש מחברי הוועדה או לחילופין על פי בקשה של יושבי ראש הוועדות שתוגש ליו"ר הכנסת לאחר שאושרה קודם לכן על ידי פורום ההסכמות".</w:t>
      </w:r>
    </w:p>
    <w:p w14:paraId="54558DA8" w14:textId="77777777" w:rsidR="00030CBE" w:rsidRPr="00030CBE" w:rsidRDefault="00030CBE" w:rsidP="00030CBE">
      <w:pPr>
        <w:bidi/>
        <w:rPr>
          <w:rFonts w:cs="David" w:hint="cs"/>
          <w:rtl/>
        </w:rPr>
      </w:pPr>
    </w:p>
    <w:p w14:paraId="71283F91" w14:textId="77777777" w:rsidR="00030CBE" w:rsidRPr="00030CBE" w:rsidRDefault="00030CBE" w:rsidP="00030CBE">
      <w:pPr>
        <w:bidi/>
        <w:rPr>
          <w:rFonts w:cs="David" w:hint="cs"/>
          <w:rtl/>
        </w:rPr>
      </w:pPr>
      <w:r w:rsidRPr="00030CBE">
        <w:rPr>
          <w:rFonts w:cs="David" w:hint="cs"/>
          <w:rtl/>
        </w:rPr>
        <w:tab/>
        <w:t>ינון, בבקשה.</w:t>
      </w:r>
    </w:p>
    <w:p w14:paraId="301BA034" w14:textId="77777777" w:rsidR="00030CBE" w:rsidRPr="00030CBE" w:rsidRDefault="00030CBE" w:rsidP="00030CBE">
      <w:pPr>
        <w:bidi/>
        <w:rPr>
          <w:rFonts w:cs="David" w:hint="cs"/>
          <w:rtl/>
        </w:rPr>
      </w:pPr>
    </w:p>
    <w:p w14:paraId="2EDDAE8D" w14:textId="77777777" w:rsidR="00030CBE" w:rsidRPr="00030CBE" w:rsidRDefault="00030CBE" w:rsidP="00030CBE">
      <w:pPr>
        <w:bidi/>
        <w:rPr>
          <w:rFonts w:cs="David" w:hint="cs"/>
          <w:rtl/>
        </w:rPr>
      </w:pPr>
      <w:r w:rsidRPr="00030CBE">
        <w:rPr>
          <w:rFonts w:cs="David" w:hint="cs"/>
          <w:u w:val="single"/>
          <w:rtl/>
        </w:rPr>
        <w:t>מזכיר הכנסת אייל ינון:</w:t>
      </w:r>
    </w:p>
    <w:p w14:paraId="097E31E4" w14:textId="77777777" w:rsidR="00030CBE" w:rsidRPr="00030CBE" w:rsidRDefault="00030CBE" w:rsidP="00030CBE">
      <w:pPr>
        <w:bidi/>
        <w:rPr>
          <w:rFonts w:cs="David" w:hint="cs"/>
          <w:rtl/>
        </w:rPr>
      </w:pPr>
    </w:p>
    <w:p w14:paraId="494CA310" w14:textId="77777777" w:rsidR="00030CBE" w:rsidRPr="00030CBE" w:rsidRDefault="00030CBE" w:rsidP="00030CBE">
      <w:pPr>
        <w:bidi/>
        <w:rPr>
          <w:rFonts w:cs="David" w:hint="cs"/>
          <w:rtl/>
        </w:rPr>
      </w:pPr>
      <w:r w:rsidRPr="00030CBE">
        <w:rPr>
          <w:rFonts w:cs="David" w:hint="cs"/>
          <w:rtl/>
        </w:rPr>
        <w:tab/>
        <w:t>המועד המוצע ליציאה לפגרה הוא יום שלישי הבא, 11 בנובמבר. בפורום ראשי הסיעות סוכם שיוצע לוועדת הכנסת להסמיך את יו"ר הכנסת בהתייעצות עם נשיאות הכנסת לכנס את הכנסת לרגל אירועים מיוחדים כגון למשל ביקור של נשיא מדינה זרה שירצה לנאום לפני המליאה.</w:t>
      </w:r>
    </w:p>
    <w:p w14:paraId="1C186F3C" w14:textId="77777777" w:rsidR="00030CBE" w:rsidRPr="00030CBE" w:rsidRDefault="00030CBE" w:rsidP="00030CBE">
      <w:pPr>
        <w:bidi/>
        <w:rPr>
          <w:rFonts w:cs="David" w:hint="cs"/>
          <w:rtl/>
        </w:rPr>
      </w:pPr>
    </w:p>
    <w:p w14:paraId="70702324" w14:textId="77777777" w:rsidR="00030CBE" w:rsidRPr="00030CBE" w:rsidRDefault="00030CBE" w:rsidP="00030CBE">
      <w:pPr>
        <w:bidi/>
        <w:rPr>
          <w:rFonts w:cs="David" w:hint="cs"/>
          <w:rtl/>
        </w:rPr>
      </w:pPr>
      <w:r w:rsidRPr="00030CBE">
        <w:rPr>
          <w:rFonts w:cs="David" w:hint="cs"/>
          <w:u w:val="single"/>
          <w:rtl/>
        </w:rPr>
        <w:t>דוד רותם:</w:t>
      </w:r>
    </w:p>
    <w:p w14:paraId="19010DD2" w14:textId="77777777" w:rsidR="00030CBE" w:rsidRPr="00030CBE" w:rsidRDefault="00030CBE" w:rsidP="00030CBE">
      <w:pPr>
        <w:bidi/>
        <w:rPr>
          <w:rFonts w:cs="David" w:hint="cs"/>
          <w:rtl/>
        </w:rPr>
      </w:pPr>
    </w:p>
    <w:p w14:paraId="587C00F0" w14:textId="77777777" w:rsidR="00030CBE" w:rsidRPr="00030CBE" w:rsidRDefault="00030CBE" w:rsidP="00030CBE">
      <w:pPr>
        <w:bidi/>
        <w:rPr>
          <w:rFonts w:cs="David" w:hint="cs"/>
          <w:rtl/>
        </w:rPr>
      </w:pPr>
      <w:r w:rsidRPr="00030CBE">
        <w:rPr>
          <w:rFonts w:cs="David" w:hint="cs"/>
          <w:rtl/>
        </w:rPr>
        <w:tab/>
        <w:t xml:space="preserve">אם </w:t>
      </w:r>
      <w:proofErr w:type="spellStart"/>
      <w:r w:rsidRPr="00030CBE">
        <w:rPr>
          <w:rFonts w:cs="David" w:hint="cs"/>
          <w:rtl/>
        </w:rPr>
        <w:t>מובארק</w:t>
      </w:r>
      <w:proofErr w:type="spellEnd"/>
      <w:r w:rsidRPr="00030CBE">
        <w:rPr>
          <w:rFonts w:cs="David" w:hint="cs"/>
          <w:rtl/>
        </w:rPr>
        <w:t xml:space="preserve"> יחליט שהוא מבקר, אנו מאשרים לו מראש.</w:t>
      </w:r>
    </w:p>
    <w:p w14:paraId="283CD440" w14:textId="77777777" w:rsidR="00030CBE" w:rsidRPr="00030CBE" w:rsidRDefault="00030CBE" w:rsidP="00030CBE">
      <w:pPr>
        <w:bidi/>
        <w:rPr>
          <w:rFonts w:cs="David" w:hint="cs"/>
          <w:rtl/>
        </w:rPr>
      </w:pPr>
    </w:p>
    <w:p w14:paraId="40A765A7" w14:textId="77777777" w:rsidR="00030CBE" w:rsidRPr="00030CBE" w:rsidRDefault="00030CBE" w:rsidP="00030CBE">
      <w:pPr>
        <w:bidi/>
        <w:rPr>
          <w:rFonts w:cs="David" w:hint="cs"/>
          <w:rtl/>
        </w:rPr>
      </w:pPr>
      <w:r w:rsidRPr="00030CBE">
        <w:rPr>
          <w:rFonts w:cs="David" w:hint="cs"/>
          <w:u w:val="single"/>
          <w:rtl/>
        </w:rPr>
        <w:t>אחמד טיבי:</w:t>
      </w:r>
    </w:p>
    <w:p w14:paraId="70F39FAA" w14:textId="77777777" w:rsidR="00030CBE" w:rsidRPr="00030CBE" w:rsidRDefault="00030CBE" w:rsidP="00030CBE">
      <w:pPr>
        <w:bidi/>
        <w:rPr>
          <w:rFonts w:cs="David" w:hint="cs"/>
          <w:rtl/>
        </w:rPr>
      </w:pPr>
    </w:p>
    <w:p w14:paraId="4D414175" w14:textId="77777777" w:rsidR="00030CBE" w:rsidRPr="00030CBE" w:rsidRDefault="00030CBE" w:rsidP="00030CBE">
      <w:pPr>
        <w:bidi/>
        <w:rPr>
          <w:rFonts w:cs="David" w:hint="cs"/>
          <w:rtl/>
        </w:rPr>
      </w:pPr>
      <w:r w:rsidRPr="00030CBE">
        <w:rPr>
          <w:rFonts w:cs="David" w:hint="cs"/>
          <w:rtl/>
        </w:rPr>
        <w:tab/>
        <w:t xml:space="preserve"> אם הוא לא ירצה? אני מוחה בתוקף.</w:t>
      </w:r>
    </w:p>
    <w:p w14:paraId="5B78F35A" w14:textId="77777777" w:rsidR="00030CBE" w:rsidRPr="00030CBE" w:rsidRDefault="00030CBE" w:rsidP="00030CBE">
      <w:pPr>
        <w:bidi/>
        <w:rPr>
          <w:rFonts w:cs="David" w:hint="cs"/>
          <w:u w:val="single"/>
          <w:rtl/>
        </w:rPr>
      </w:pPr>
    </w:p>
    <w:p w14:paraId="4A1CB955" w14:textId="77777777" w:rsidR="00030CBE" w:rsidRPr="00030CBE" w:rsidRDefault="00030CBE" w:rsidP="00030CBE">
      <w:pPr>
        <w:bidi/>
        <w:rPr>
          <w:rFonts w:cs="David" w:hint="cs"/>
          <w:rtl/>
        </w:rPr>
      </w:pPr>
      <w:r w:rsidRPr="00030CBE">
        <w:rPr>
          <w:rFonts w:cs="David" w:hint="cs"/>
          <w:u w:val="single"/>
          <w:rtl/>
        </w:rPr>
        <w:t>מזכיר הכנסת אייל ינון:</w:t>
      </w:r>
    </w:p>
    <w:p w14:paraId="4AFED276" w14:textId="77777777" w:rsidR="00030CBE" w:rsidRPr="00030CBE" w:rsidRDefault="00030CBE" w:rsidP="00030CBE">
      <w:pPr>
        <w:bidi/>
        <w:rPr>
          <w:rFonts w:cs="David" w:hint="cs"/>
          <w:rtl/>
        </w:rPr>
      </w:pPr>
    </w:p>
    <w:p w14:paraId="2CDCD7E1" w14:textId="77777777" w:rsidR="00030CBE" w:rsidRPr="00030CBE" w:rsidRDefault="00030CBE" w:rsidP="00030CBE">
      <w:pPr>
        <w:bidi/>
        <w:rPr>
          <w:rFonts w:cs="David" w:hint="cs"/>
          <w:rtl/>
        </w:rPr>
      </w:pPr>
      <w:r w:rsidRPr="00030CBE">
        <w:rPr>
          <w:rFonts w:cs="David" w:hint="cs"/>
          <w:rtl/>
        </w:rPr>
        <w:tab/>
        <w:t>הסמכות הזו לכנס את המליאה לרגל אירועים מיוחדים לא גורעת מהסכמות הרגילה שיש בפגרות, שהממשלה או 25 חברי כנסת רשאים לדרוש את כינוס הכנסת בזמן הפגרה.</w:t>
      </w:r>
    </w:p>
    <w:p w14:paraId="2F529281" w14:textId="77777777" w:rsidR="00030CBE" w:rsidRPr="00030CBE" w:rsidRDefault="00030CBE" w:rsidP="00030CBE">
      <w:pPr>
        <w:bidi/>
        <w:rPr>
          <w:rFonts w:cs="David" w:hint="cs"/>
          <w:rtl/>
        </w:rPr>
      </w:pPr>
    </w:p>
    <w:p w14:paraId="0DCB2872" w14:textId="77777777" w:rsidR="00030CBE" w:rsidRPr="00030CBE" w:rsidRDefault="00030CBE" w:rsidP="00030CBE">
      <w:pPr>
        <w:bidi/>
        <w:rPr>
          <w:rFonts w:cs="David" w:hint="cs"/>
          <w:rtl/>
        </w:rPr>
      </w:pPr>
      <w:r w:rsidRPr="00030CBE">
        <w:rPr>
          <w:rFonts w:cs="David" w:hint="cs"/>
          <w:rtl/>
        </w:rPr>
        <w:tab/>
        <w:t>לגבי הוועדות, מה שמוצע זה אחת משתי דרכים: יש סעיף 99ב לתקנון הכנסת, הסעיף הרגיל שאומר ששליש מחברי הוועדה או הממשלה יכולים בזמן פגרה באישור יו"ר הכנסת לבקש לכנס את הוועדות. אנו מציעים גם דבר נוסף, שע"פ בקשה של יושבי ראש הוועדות שתוגש ליו"ר הכנסת, ניתן יהיה לכנס אם הוועדות, אם פורום ההסכמות שפועל במהלך השבוע האחרון- -</w:t>
      </w:r>
    </w:p>
    <w:p w14:paraId="45DB5F20" w14:textId="77777777" w:rsidR="00030CBE" w:rsidRPr="00030CBE" w:rsidRDefault="00030CBE" w:rsidP="00030CBE">
      <w:pPr>
        <w:bidi/>
        <w:rPr>
          <w:rFonts w:cs="David" w:hint="cs"/>
          <w:rtl/>
        </w:rPr>
      </w:pPr>
    </w:p>
    <w:p w14:paraId="0BDD33EE" w14:textId="77777777" w:rsidR="00030CBE" w:rsidRPr="00030CBE" w:rsidRDefault="00030CBE" w:rsidP="00030CBE">
      <w:pPr>
        <w:bidi/>
        <w:rPr>
          <w:rFonts w:cs="David" w:hint="cs"/>
          <w:u w:val="single"/>
          <w:rtl/>
        </w:rPr>
      </w:pPr>
      <w:r w:rsidRPr="00030CBE">
        <w:rPr>
          <w:rFonts w:cs="David" w:hint="cs"/>
          <w:u w:val="single"/>
          <w:rtl/>
        </w:rPr>
        <w:t>קריאות:</w:t>
      </w:r>
    </w:p>
    <w:p w14:paraId="401DFB1E" w14:textId="77777777" w:rsidR="00030CBE" w:rsidRPr="00030CBE" w:rsidRDefault="00030CBE" w:rsidP="00030CBE">
      <w:pPr>
        <w:bidi/>
        <w:rPr>
          <w:rFonts w:cs="David" w:hint="cs"/>
          <w:u w:val="single"/>
          <w:rtl/>
        </w:rPr>
      </w:pPr>
    </w:p>
    <w:p w14:paraId="59377694" w14:textId="77777777" w:rsidR="00030CBE" w:rsidRPr="00030CBE" w:rsidRDefault="00030CBE" w:rsidP="00030CBE">
      <w:pPr>
        <w:bidi/>
        <w:rPr>
          <w:rFonts w:cs="David" w:hint="cs"/>
          <w:rtl/>
        </w:rPr>
      </w:pPr>
      <w:r w:rsidRPr="00030CBE">
        <w:rPr>
          <w:rFonts w:cs="David" w:hint="cs"/>
          <w:rtl/>
        </w:rPr>
        <w:tab/>
        <w:t>למה פורום ההסכמות?</w:t>
      </w:r>
    </w:p>
    <w:p w14:paraId="3FCCECF3" w14:textId="77777777" w:rsidR="00030CBE" w:rsidRPr="00030CBE" w:rsidRDefault="00030CBE" w:rsidP="00030CBE">
      <w:pPr>
        <w:bidi/>
        <w:rPr>
          <w:rFonts w:cs="David" w:hint="cs"/>
          <w:rtl/>
        </w:rPr>
      </w:pPr>
    </w:p>
    <w:p w14:paraId="33AAF04F" w14:textId="77777777" w:rsidR="00030CBE" w:rsidRPr="00030CBE" w:rsidRDefault="00030CBE" w:rsidP="00030CBE">
      <w:pPr>
        <w:bidi/>
        <w:rPr>
          <w:rFonts w:cs="David" w:hint="cs"/>
          <w:u w:val="single"/>
          <w:rtl/>
        </w:rPr>
      </w:pPr>
      <w:r w:rsidRPr="00030CBE">
        <w:rPr>
          <w:rFonts w:cs="David" w:hint="cs"/>
          <w:u w:val="single"/>
          <w:rtl/>
        </w:rPr>
        <w:lastRenderedPageBreak/>
        <w:t>מזכיר הכנסת אייל ינון:</w:t>
      </w:r>
    </w:p>
    <w:p w14:paraId="3FD1CBDC" w14:textId="77777777" w:rsidR="00030CBE" w:rsidRPr="00030CBE" w:rsidRDefault="00030CBE" w:rsidP="00030CBE">
      <w:pPr>
        <w:bidi/>
        <w:rPr>
          <w:rFonts w:cs="David" w:hint="cs"/>
          <w:rtl/>
        </w:rPr>
      </w:pPr>
    </w:p>
    <w:p w14:paraId="6E86837F" w14:textId="77777777" w:rsidR="00030CBE" w:rsidRPr="00030CBE" w:rsidRDefault="00030CBE" w:rsidP="00030CBE">
      <w:pPr>
        <w:bidi/>
        <w:ind w:firstLine="567"/>
        <w:rPr>
          <w:rFonts w:cs="David" w:hint="cs"/>
          <w:rtl/>
        </w:rPr>
      </w:pPr>
      <w:r w:rsidRPr="00030CBE">
        <w:rPr>
          <w:rFonts w:cs="David" w:hint="cs"/>
          <w:rtl/>
        </w:rPr>
        <w:t xml:space="preserve"> זה אותו רציונל שפועל גם בימים האלה שאנו נמצאים בהם עכשיו. </w:t>
      </w:r>
    </w:p>
    <w:p w14:paraId="396F9167" w14:textId="77777777" w:rsidR="00030CBE" w:rsidRPr="00030CBE" w:rsidRDefault="00030CBE" w:rsidP="00030CBE">
      <w:pPr>
        <w:bidi/>
        <w:rPr>
          <w:rFonts w:cs="David" w:hint="cs"/>
          <w:rtl/>
        </w:rPr>
      </w:pPr>
    </w:p>
    <w:p w14:paraId="0829F669" w14:textId="77777777" w:rsidR="00030CBE" w:rsidRPr="00030CBE" w:rsidRDefault="00030CBE" w:rsidP="00030CBE">
      <w:pPr>
        <w:bidi/>
        <w:rPr>
          <w:rFonts w:cs="David" w:hint="cs"/>
          <w:u w:val="single"/>
          <w:rtl/>
        </w:rPr>
      </w:pPr>
      <w:r w:rsidRPr="00030CBE">
        <w:rPr>
          <w:rFonts w:cs="David" w:hint="cs"/>
          <w:u w:val="single"/>
          <w:rtl/>
        </w:rPr>
        <w:t>גדעון סער:</w:t>
      </w:r>
    </w:p>
    <w:p w14:paraId="4CDED364" w14:textId="77777777" w:rsidR="00030CBE" w:rsidRPr="00030CBE" w:rsidRDefault="00030CBE" w:rsidP="00030CBE">
      <w:pPr>
        <w:bidi/>
        <w:rPr>
          <w:rFonts w:cs="David" w:hint="cs"/>
          <w:u w:val="single"/>
          <w:rtl/>
        </w:rPr>
      </w:pPr>
    </w:p>
    <w:p w14:paraId="1B60747A" w14:textId="77777777" w:rsidR="00030CBE" w:rsidRPr="00030CBE" w:rsidRDefault="00030CBE" w:rsidP="00030CBE">
      <w:pPr>
        <w:bidi/>
        <w:rPr>
          <w:rFonts w:cs="David" w:hint="cs"/>
          <w:rtl/>
        </w:rPr>
      </w:pPr>
      <w:r w:rsidRPr="00030CBE">
        <w:rPr>
          <w:rFonts w:cs="David" w:hint="cs"/>
          <w:rtl/>
        </w:rPr>
        <w:tab/>
        <w:t xml:space="preserve"> פורום ההסכמות זה על חקיקה.</w:t>
      </w:r>
    </w:p>
    <w:p w14:paraId="5E613B4B" w14:textId="77777777" w:rsidR="00030CBE" w:rsidRPr="00030CBE" w:rsidRDefault="00030CBE" w:rsidP="00030CBE">
      <w:pPr>
        <w:bidi/>
        <w:rPr>
          <w:rFonts w:cs="David" w:hint="cs"/>
          <w:rtl/>
        </w:rPr>
      </w:pPr>
    </w:p>
    <w:p w14:paraId="532C9751" w14:textId="77777777" w:rsidR="00030CBE" w:rsidRPr="00030CBE" w:rsidRDefault="00030CBE" w:rsidP="00030CBE">
      <w:pPr>
        <w:bidi/>
        <w:rPr>
          <w:rFonts w:cs="David" w:hint="cs"/>
          <w:rtl/>
        </w:rPr>
      </w:pPr>
      <w:r w:rsidRPr="00030CBE">
        <w:rPr>
          <w:rFonts w:cs="David" w:hint="cs"/>
          <w:u w:val="single"/>
          <w:rtl/>
        </w:rPr>
        <w:t>מזכיר הכנסת אייל ינון:</w:t>
      </w:r>
    </w:p>
    <w:p w14:paraId="70B5EDEB" w14:textId="77777777" w:rsidR="00030CBE" w:rsidRPr="00030CBE" w:rsidRDefault="00030CBE" w:rsidP="00030CBE">
      <w:pPr>
        <w:bidi/>
        <w:rPr>
          <w:rFonts w:cs="David" w:hint="cs"/>
          <w:rtl/>
        </w:rPr>
      </w:pPr>
    </w:p>
    <w:p w14:paraId="0E753501" w14:textId="77777777" w:rsidR="00030CBE" w:rsidRPr="00030CBE" w:rsidRDefault="00030CBE" w:rsidP="00030CBE">
      <w:pPr>
        <w:bidi/>
        <w:rPr>
          <w:rFonts w:cs="David" w:hint="cs"/>
          <w:rtl/>
        </w:rPr>
      </w:pPr>
      <w:r w:rsidRPr="00030CBE">
        <w:rPr>
          <w:rFonts w:cs="David" w:hint="cs"/>
          <w:rtl/>
        </w:rPr>
        <w:tab/>
        <w:t>יש מצב שבו ייתכן וראשי ועדות ירצו לכנס את הוועדות באופן שוטף, בין אם כי הם לא מתמודדים בבחירות מקדימות בשום מפלגה, בין מסיבות אחרות. יכולות לעלות בוועדות כל מיני הצעות שיכול להיות שהן בעייתיות ויכול להיות שזה יפריע לחברי כנסת, שהם לא יכולים להיות נוכחים בישיבות האלה. לכן הצענו שיו"ר ועדה שרוצה לכנס את הוועדה שלו, יפנה, ונביא את זה בפני פורום הסכמות, יגיד מה יהיה על סדר היום, נבחן את זה ביחס לתאריך שמוצע - אולי זה יום שיש בו פריימריז לסיעה מסוימת. אנו רוצים להכניס סדר לטובת החברים כולם, אחרת כל אחד יוכל לעשות מה שהוא רוצה.</w:t>
      </w:r>
    </w:p>
    <w:p w14:paraId="417F18BE" w14:textId="77777777" w:rsidR="00030CBE" w:rsidRPr="00030CBE" w:rsidRDefault="00030CBE" w:rsidP="00030CBE">
      <w:pPr>
        <w:bidi/>
        <w:rPr>
          <w:rFonts w:cs="David" w:hint="cs"/>
          <w:rtl/>
        </w:rPr>
      </w:pPr>
    </w:p>
    <w:p w14:paraId="43E4FF66" w14:textId="77777777" w:rsidR="00030CBE" w:rsidRPr="00030CBE" w:rsidRDefault="00030CBE" w:rsidP="00030CBE">
      <w:pPr>
        <w:bidi/>
        <w:rPr>
          <w:rFonts w:cs="David" w:hint="cs"/>
          <w:rtl/>
        </w:rPr>
      </w:pPr>
      <w:r w:rsidRPr="00030CBE">
        <w:rPr>
          <w:rFonts w:cs="David" w:hint="cs"/>
          <w:u w:val="single"/>
          <w:rtl/>
        </w:rPr>
        <w:t>היו</w:t>
      </w:r>
      <w:r w:rsidRPr="00030CBE">
        <w:rPr>
          <w:rFonts w:cs="David"/>
          <w:u w:val="single"/>
          <w:rtl/>
        </w:rPr>
        <w:t>"</w:t>
      </w:r>
      <w:r w:rsidRPr="00030CBE">
        <w:rPr>
          <w:rFonts w:cs="David" w:hint="cs"/>
          <w:u w:val="single"/>
          <w:rtl/>
        </w:rPr>
        <w:t>ר דוד טל:</w:t>
      </w:r>
    </w:p>
    <w:p w14:paraId="4326C5BE" w14:textId="77777777" w:rsidR="00030CBE" w:rsidRPr="00030CBE" w:rsidRDefault="00030CBE" w:rsidP="00030CBE">
      <w:pPr>
        <w:bidi/>
        <w:rPr>
          <w:rFonts w:cs="David" w:hint="cs"/>
          <w:rtl/>
        </w:rPr>
      </w:pPr>
    </w:p>
    <w:p w14:paraId="417CF41F" w14:textId="77777777" w:rsidR="00030CBE" w:rsidRPr="00030CBE" w:rsidRDefault="00030CBE" w:rsidP="00030CBE">
      <w:pPr>
        <w:bidi/>
        <w:rPr>
          <w:rFonts w:cs="David" w:hint="cs"/>
          <w:rtl/>
        </w:rPr>
      </w:pPr>
      <w:r w:rsidRPr="00030CBE">
        <w:rPr>
          <w:rFonts w:cs="David" w:hint="cs"/>
          <w:rtl/>
        </w:rPr>
        <w:tab/>
        <w:t xml:space="preserve"> אם יש התנגדות, לי אישית אין בעיה להוריד את הנושא הזה של פורום הסכמות- -</w:t>
      </w:r>
    </w:p>
    <w:p w14:paraId="71AE2AE4" w14:textId="77777777" w:rsidR="00030CBE" w:rsidRPr="00030CBE" w:rsidRDefault="00030CBE" w:rsidP="00030CBE">
      <w:pPr>
        <w:bidi/>
        <w:rPr>
          <w:rFonts w:cs="David" w:hint="cs"/>
          <w:rtl/>
        </w:rPr>
      </w:pPr>
    </w:p>
    <w:p w14:paraId="41B060AB" w14:textId="77777777" w:rsidR="00030CBE" w:rsidRPr="00030CBE" w:rsidRDefault="00030CBE" w:rsidP="00030CBE">
      <w:pPr>
        <w:bidi/>
        <w:rPr>
          <w:rFonts w:cs="David" w:hint="cs"/>
          <w:rtl/>
        </w:rPr>
      </w:pPr>
      <w:r w:rsidRPr="00030CBE">
        <w:rPr>
          <w:rFonts w:cs="David" w:hint="cs"/>
          <w:u w:val="single"/>
          <w:rtl/>
        </w:rPr>
        <w:t xml:space="preserve">זהבה </w:t>
      </w:r>
      <w:proofErr w:type="spellStart"/>
      <w:r w:rsidRPr="00030CBE">
        <w:rPr>
          <w:rFonts w:cs="David" w:hint="cs"/>
          <w:u w:val="single"/>
          <w:rtl/>
        </w:rPr>
        <w:t>גלאון</w:t>
      </w:r>
      <w:proofErr w:type="spellEnd"/>
      <w:r w:rsidRPr="00030CBE">
        <w:rPr>
          <w:rFonts w:cs="David" w:hint="cs"/>
          <w:u w:val="single"/>
          <w:rtl/>
        </w:rPr>
        <w:t>:</w:t>
      </w:r>
    </w:p>
    <w:p w14:paraId="26795312" w14:textId="77777777" w:rsidR="00030CBE" w:rsidRPr="00030CBE" w:rsidRDefault="00030CBE" w:rsidP="00030CBE">
      <w:pPr>
        <w:bidi/>
        <w:rPr>
          <w:rFonts w:cs="David" w:hint="cs"/>
          <w:rtl/>
        </w:rPr>
      </w:pPr>
    </w:p>
    <w:p w14:paraId="17748FF1" w14:textId="77777777" w:rsidR="00030CBE" w:rsidRPr="00030CBE" w:rsidRDefault="00030CBE" w:rsidP="00030CBE">
      <w:pPr>
        <w:bidi/>
        <w:rPr>
          <w:rFonts w:cs="David" w:hint="cs"/>
          <w:rtl/>
        </w:rPr>
      </w:pPr>
      <w:r w:rsidRPr="00030CBE">
        <w:rPr>
          <w:rFonts w:cs="David" w:hint="cs"/>
          <w:rtl/>
        </w:rPr>
        <w:tab/>
        <w:t xml:space="preserve">אדוני, סוכם שיוקם פורום הסכמות, שזה במסגרת הסכמות מקובלות לגבי חקיקה שתעלה בתקופה הזו של השבוע הזה עד היציאה לפגרה. הכנסת הזו מתנהלת ששים שנה על פי תקנון ברור </w:t>
      </w:r>
      <w:r w:rsidRPr="00030CBE">
        <w:rPr>
          <w:rFonts w:cs="David"/>
          <w:rtl/>
        </w:rPr>
        <w:t>–</w:t>
      </w:r>
      <w:r w:rsidRPr="00030CBE">
        <w:rPr>
          <w:rFonts w:cs="David" w:hint="cs"/>
          <w:rtl/>
        </w:rPr>
        <w:t xml:space="preserve"> מתכנסים או על פי בקשת ממשלה או על בסיס 25 חתימות. יש לי הרבה הערכה ליושבי ראש ועדות. אני מכירה למשל יו"ר ועדה אחד, שקוראים לו דוד טל, שהוועדה הזו יודעת שיש לי אליו חיבה מיוחדת, אבל חוסר הסכמה משווע למשל עם הצעת החוק שלו לגבי משאל עם. ברגע שאני נותנת בכלל פררוגטיבה </w:t>
      </w:r>
      <w:r w:rsidRPr="00030CBE">
        <w:rPr>
          <w:rFonts w:cs="David"/>
          <w:rtl/>
        </w:rPr>
        <w:t>–</w:t>
      </w:r>
      <w:r w:rsidRPr="00030CBE">
        <w:rPr>
          <w:rFonts w:cs="David" w:hint="cs"/>
          <w:rtl/>
        </w:rPr>
        <w:t xml:space="preserve"> לא שאני לרגע חושבת שיו"ר ועדת הכנסת ירצה להביא את חוק משאל עם להצבעה </w:t>
      </w:r>
      <w:r w:rsidRPr="00030CBE">
        <w:rPr>
          <w:rFonts w:cs="David"/>
          <w:rtl/>
        </w:rPr>
        <w:t>–</w:t>
      </w:r>
      <w:r w:rsidRPr="00030CBE">
        <w:rPr>
          <w:rFonts w:cs="David" w:hint="cs"/>
          <w:rtl/>
        </w:rPr>
        <w:t xml:space="preserve"> אבל אני מבקשת לא לחרוג ממה שהיה מאז ועד היום - או כנסת או ממשלה או 25 חתימות. </w:t>
      </w:r>
    </w:p>
    <w:p w14:paraId="6DC2BF14" w14:textId="77777777" w:rsidR="00030CBE" w:rsidRPr="00030CBE" w:rsidRDefault="00030CBE" w:rsidP="00030CBE">
      <w:pPr>
        <w:bidi/>
        <w:rPr>
          <w:rFonts w:cs="David" w:hint="cs"/>
          <w:rtl/>
        </w:rPr>
      </w:pPr>
    </w:p>
    <w:p w14:paraId="63295AC0" w14:textId="77777777" w:rsidR="00030CBE" w:rsidRPr="00030CBE" w:rsidRDefault="00030CBE" w:rsidP="00030CBE">
      <w:pPr>
        <w:bidi/>
        <w:rPr>
          <w:rFonts w:cs="David" w:hint="cs"/>
          <w:rtl/>
        </w:rPr>
      </w:pPr>
      <w:r w:rsidRPr="00030CBE">
        <w:rPr>
          <w:rFonts w:cs="David" w:hint="cs"/>
          <w:u w:val="single"/>
          <w:rtl/>
        </w:rPr>
        <w:t>מזכיר הכנסת אייל ינון:</w:t>
      </w:r>
    </w:p>
    <w:p w14:paraId="448B5496" w14:textId="77777777" w:rsidR="00030CBE" w:rsidRPr="00030CBE" w:rsidRDefault="00030CBE" w:rsidP="00030CBE">
      <w:pPr>
        <w:bidi/>
        <w:rPr>
          <w:rFonts w:cs="David" w:hint="cs"/>
          <w:rtl/>
        </w:rPr>
      </w:pPr>
    </w:p>
    <w:p w14:paraId="3038DA5B" w14:textId="77777777" w:rsidR="00030CBE" w:rsidRPr="00030CBE" w:rsidRDefault="00030CBE" w:rsidP="00030CBE">
      <w:pPr>
        <w:bidi/>
        <w:rPr>
          <w:rFonts w:cs="David" w:hint="cs"/>
          <w:rtl/>
        </w:rPr>
      </w:pPr>
      <w:r w:rsidRPr="00030CBE">
        <w:rPr>
          <w:rFonts w:cs="David" w:hint="cs"/>
          <w:rtl/>
        </w:rPr>
        <w:tab/>
        <w:t>אנו מדברים על שני דברים שונים. 25 חברי כנסת זה על המליאה.</w:t>
      </w:r>
    </w:p>
    <w:p w14:paraId="101DA310" w14:textId="77777777" w:rsidR="00030CBE" w:rsidRPr="00030CBE" w:rsidRDefault="00030CBE" w:rsidP="00030CBE">
      <w:pPr>
        <w:bidi/>
        <w:rPr>
          <w:rFonts w:cs="David" w:hint="cs"/>
          <w:rtl/>
        </w:rPr>
      </w:pPr>
    </w:p>
    <w:p w14:paraId="5C0553A9" w14:textId="77777777" w:rsidR="00030CBE" w:rsidRPr="00030CBE" w:rsidRDefault="00030CBE" w:rsidP="00030CBE">
      <w:pPr>
        <w:bidi/>
        <w:rPr>
          <w:rFonts w:cs="David" w:hint="cs"/>
          <w:rtl/>
        </w:rPr>
      </w:pPr>
      <w:r w:rsidRPr="00030CBE">
        <w:rPr>
          <w:rFonts w:cs="David" w:hint="cs"/>
          <w:u w:val="single"/>
          <w:rtl/>
        </w:rPr>
        <w:t xml:space="preserve">זהבה </w:t>
      </w:r>
      <w:proofErr w:type="spellStart"/>
      <w:r w:rsidRPr="00030CBE">
        <w:rPr>
          <w:rFonts w:cs="David" w:hint="cs"/>
          <w:u w:val="single"/>
          <w:rtl/>
        </w:rPr>
        <w:t>גלאון</w:t>
      </w:r>
      <w:proofErr w:type="spellEnd"/>
      <w:r w:rsidRPr="00030CBE">
        <w:rPr>
          <w:rFonts w:cs="David" w:hint="cs"/>
          <w:u w:val="single"/>
          <w:rtl/>
        </w:rPr>
        <w:t>:</w:t>
      </w:r>
    </w:p>
    <w:p w14:paraId="536752BC" w14:textId="77777777" w:rsidR="00030CBE" w:rsidRPr="00030CBE" w:rsidRDefault="00030CBE" w:rsidP="00030CBE">
      <w:pPr>
        <w:bidi/>
        <w:rPr>
          <w:rFonts w:cs="David" w:hint="cs"/>
          <w:rtl/>
        </w:rPr>
      </w:pPr>
    </w:p>
    <w:p w14:paraId="3DDDD60E" w14:textId="77777777" w:rsidR="00030CBE" w:rsidRPr="00030CBE" w:rsidRDefault="00030CBE" w:rsidP="00030CBE">
      <w:pPr>
        <w:bidi/>
        <w:rPr>
          <w:rFonts w:cs="David" w:hint="cs"/>
          <w:rtl/>
        </w:rPr>
      </w:pPr>
      <w:r w:rsidRPr="00030CBE">
        <w:rPr>
          <w:rFonts w:cs="David" w:hint="cs"/>
          <w:rtl/>
        </w:rPr>
        <w:tab/>
        <w:t>נכון, אבל אם ועדה מתכנסת, היא צריכה, נניח חוק, גם להביא אותו למליאה אחר כך. נאמר שאתה מאשר לדוד טל לכנס את הוועדה, באישור היו"ר. מתכנסת הוועדה, והיא מקבלת החלטה, שהיא מכינה את חוק משאל עם להצבעה. שיקול הדעת לגבי המליאה הוא אם 25 חברי כנסת מגיעים ליו"ר. אני נותנת ליו"ר שיקול דעת- -</w:t>
      </w:r>
    </w:p>
    <w:p w14:paraId="0269B62D" w14:textId="77777777" w:rsidR="00030CBE" w:rsidRPr="00030CBE" w:rsidRDefault="00030CBE" w:rsidP="00030CBE">
      <w:pPr>
        <w:bidi/>
        <w:rPr>
          <w:rFonts w:cs="David" w:hint="cs"/>
          <w:rtl/>
        </w:rPr>
      </w:pPr>
    </w:p>
    <w:p w14:paraId="2C7E7CB8" w14:textId="77777777" w:rsidR="00030CBE" w:rsidRPr="00030CBE" w:rsidRDefault="00030CBE" w:rsidP="00030CBE">
      <w:pPr>
        <w:bidi/>
        <w:rPr>
          <w:rFonts w:cs="David" w:hint="cs"/>
          <w:rtl/>
        </w:rPr>
      </w:pPr>
      <w:r w:rsidRPr="00030CBE">
        <w:rPr>
          <w:rFonts w:cs="David" w:hint="cs"/>
          <w:u w:val="single"/>
          <w:rtl/>
        </w:rPr>
        <w:t>מזכיר הכנסת אייל ינון:</w:t>
      </w:r>
    </w:p>
    <w:p w14:paraId="0B83644F" w14:textId="77777777" w:rsidR="00030CBE" w:rsidRPr="00030CBE" w:rsidRDefault="00030CBE" w:rsidP="00030CBE">
      <w:pPr>
        <w:bidi/>
        <w:rPr>
          <w:rFonts w:cs="David" w:hint="cs"/>
          <w:rtl/>
        </w:rPr>
      </w:pPr>
    </w:p>
    <w:p w14:paraId="4AABDD6D" w14:textId="77777777" w:rsidR="00030CBE" w:rsidRPr="00030CBE" w:rsidRDefault="00030CBE" w:rsidP="00030CBE">
      <w:pPr>
        <w:bidi/>
        <w:rPr>
          <w:rFonts w:cs="David" w:hint="cs"/>
          <w:rtl/>
        </w:rPr>
      </w:pPr>
      <w:r w:rsidRPr="00030CBE">
        <w:rPr>
          <w:rFonts w:cs="David" w:hint="cs"/>
          <w:rtl/>
        </w:rPr>
        <w:tab/>
        <w:t xml:space="preserve">זה לא חל על חקיקה. </w:t>
      </w:r>
    </w:p>
    <w:p w14:paraId="3E5A7750" w14:textId="77777777" w:rsidR="00030CBE" w:rsidRPr="00030CBE" w:rsidRDefault="00030CBE" w:rsidP="00030CBE">
      <w:pPr>
        <w:bidi/>
        <w:rPr>
          <w:rFonts w:cs="David" w:hint="cs"/>
          <w:rtl/>
        </w:rPr>
      </w:pPr>
    </w:p>
    <w:p w14:paraId="2FA0144D" w14:textId="77777777" w:rsidR="00030CBE" w:rsidRPr="00030CBE" w:rsidRDefault="00030CBE" w:rsidP="00030CBE">
      <w:pPr>
        <w:bidi/>
        <w:rPr>
          <w:rFonts w:cs="David" w:hint="cs"/>
          <w:rtl/>
        </w:rPr>
      </w:pPr>
      <w:r w:rsidRPr="00030CBE">
        <w:rPr>
          <w:rFonts w:cs="David" w:hint="cs"/>
          <w:u w:val="single"/>
          <w:rtl/>
        </w:rPr>
        <w:t>היו</w:t>
      </w:r>
      <w:r w:rsidRPr="00030CBE">
        <w:rPr>
          <w:rFonts w:cs="David"/>
          <w:u w:val="single"/>
          <w:rtl/>
        </w:rPr>
        <w:t>"</w:t>
      </w:r>
      <w:r w:rsidRPr="00030CBE">
        <w:rPr>
          <w:rFonts w:cs="David" w:hint="cs"/>
          <w:u w:val="single"/>
          <w:rtl/>
        </w:rPr>
        <w:t>ר דוד טל:</w:t>
      </w:r>
    </w:p>
    <w:p w14:paraId="2B379874" w14:textId="77777777" w:rsidR="00030CBE" w:rsidRPr="00030CBE" w:rsidRDefault="00030CBE" w:rsidP="00030CBE">
      <w:pPr>
        <w:bidi/>
        <w:rPr>
          <w:rFonts w:cs="David" w:hint="cs"/>
          <w:rtl/>
        </w:rPr>
      </w:pPr>
    </w:p>
    <w:p w14:paraId="0EE062C0" w14:textId="77777777" w:rsidR="00030CBE" w:rsidRPr="00030CBE" w:rsidRDefault="00030CBE" w:rsidP="00030CBE">
      <w:pPr>
        <w:bidi/>
        <w:rPr>
          <w:rFonts w:cs="David" w:hint="cs"/>
          <w:rtl/>
        </w:rPr>
      </w:pPr>
      <w:r w:rsidRPr="00030CBE">
        <w:rPr>
          <w:rFonts w:cs="David" w:hint="cs"/>
          <w:rtl/>
        </w:rPr>
        <w:tab/>
        <w:t xml:space="preserve"> זהבה אומרת שנוריד את ועדת ההסכמות ונוריד את הסמכות של יושבי ראש הוועדה לבקש מיו"ר הכנסת. את שני אלה מורידים. את ההצעה של יושב ראש </w:t>
      </w:r>
      <w:r w:rsidRPr="00030CBE">
        <w:rPr>
          <w:rFonts w:cs="David"/>
          <w:rtl/>
        </w:rPr>
        <w:t>–</w:t>
      </w:r>
      <w:r w:rsidRPr="00030CBE">
        <w:rPr>
          <w:rFonts w:cs="David" w:hint="cs"/>
          <w:rtl/>
        </w:rPr>
        <w:t xml:space="preserve"> לא יפנה ליו"ר הכנסת לקבל אישור לכנס ועדה.</w:t>
      </w:r>
    </w:p>
    <w:p w14:paraId="5139139A" w14:textId="77777777" w:rsidR="00030CBE" w:rsidRPr="00030CBE" w:rsidRDefault="00030CBE" w:rsidP="00030CBE">
      <w:pPr>
        <w:bidi/>
        <w:rPr>
          <w:rFonts w:cs="David" w:hint="cs"/>
          <w:rtl/>
        </w:rPr>
      </w:pPr>
    </w:p>
    <w:p w14:paraId="15B1C919" w14:textId="77777777" w:rsidR="00030CBE" w:rsidRPr="00030CBE" w:rsidRDefault="00030CBE" w:rsidP="00030CBE">
      <w:pPr>
        <w:bidi/>
        <w:rPr>
          <w:rFonts w:cs="David" w:hint="cs"/>
          <w:rtl/>
        </w:rPr>
      </w:pPr>
      <w:r w:rsidRPr="00030CBE">
        <w:rPr>
          <w:rFonts w:cs="David" w:hint="cs"/>
          <w:u w:val="single"/>
          <w:rtl/>
        </w:rPr>
        <w:t>מזכיר הכנסת אייל ינון:</w:t>
      </w:r>
    </w:p>
    <w:p w14:paraId="607C88DD" w14:textId="77777777" w:rsidR="00030CBE" w:rsidRPr="00030CBE" w:rsidRDefault="00030CBE" w:rsidP="00030CBE">
      <w:pPr>
        <w:bidi/>
        <w:rPr>
          <w:rFonts w:cs="David" w:hint="cs"/>
          <w:rtl/>
        </w:rPr>
      </w:pPr>
    </w:p>
    <w:p w14:paraId="249B7CC0" w14:textId="77777777" w:rsidR="00030CBE" w:rsidRPr="00030CBE" w:rsidRDefault="00030CBE" w:rsidP="00030CBE">
      <w:pPr>
        <w:bidi/>
        <w:rPr>
          <w:rFonts w:cs="David" w:hint="cs"/>
          <w:rtl/>
        </w:rPr>
      </w:pPr>
      <w:r w:rsidRPr="00030CBE">
        <w:rPr>
          <w:rFonts w:cs="David" w:hint="cs"/>
          <w:rtl/>
        </w:rPr>
        <w:tab/>
        <w:t>המשמעות היא שיו"ר לא יוכל על דעת עצמו לבקש.</w:t>
      </w:r>
    </w:p>
    <w:p w14:paraId="7C0D8BE4" w14:textId="77777777" w:rsidR="00030CBE" w:rsidRPr="00030CBE" w:rsidRDefault="00030CBE" w:rsidP="00030CBE">
      <w:pPr>
        <w:bidi/>
        <w:rPr>
          <w:rFonts w:cs="David" w:hint="cs"/>
          <w:rtl/>
        </w:rPr>
      </w:pPr>
    </w:p>
    <w:p w14:paraId="2EBCA83C" w14:textId="77777777" w:rsidR="00030CBE" w:rsidRPr="00030CBE" w:rsidRDefault="00030CBE" w:rsidP="00030CBE">
      <w:pPr>
        <w:bidi/>
        <w:rPr>
          <w:rFonts w:cs="David" w:hint="cs"/>
          <w:rtl/>
        </w:rPr>
      </w:pPr>
    </w:p>
    <w:p w14:paraId="168EC9C2" w14:textId="77777777" w:rsidR="00030CBE" w:rsidRPr="00030CBE" w:rsidRDefault="00030CBE" w:rsidP="00030CBE">
      <w:pPr>
        <w:bidi/>
        <w:rPr>
          <w:rFonts w:cs="David" w:hint="cs"/>
          <w:rtl/>
        </w:rPr>
      </w:pPr>
    </w:p>
    <w:p w14:paraId="7EDEE7A5" w14:textId="77777777" w:rsidR="00030CBE" w:rsidRPr="00030CBE" w:rsidRDefault="00030CBE" w:rsidP="00030CBE">
      <w:pPr>
        <w:bidi/>
        <w:rPr>
          <w:rFonts w:cs="David" w:hint="cs"/>
          <w:rtl/>
        </w:rPr>
      </w:pPr>
    </w:p>
    <w:p w14:paraId="4869B2C8" w14:textId="77777777" w:rsidR="00030CBE" w:rsidRPr="00030CBE" w:rsidRDefault="00030CBE" w:rsidP="00030CBE">
      <w:pPr>
        <w:bidi/>
        <w:rPr>
          <w:rFonts w:cs="David" w:hint="cs"/>
          <w:u w:val="single"/>
          <w:rtl/>
        </w:rPr>
      </w:pPr>
      <w:r w:rsidRPr="00030CBE">
        <w:rPr>
          <w:rFonts w:cs="David" w:hint="cs"/>
          <w:u w:val="single"/>
          <w:rtl/>
        </w:rPr>
        <w:t>גדעון סער:</w:t>
      </w:r>
    </w:p>
    <w:p w14:paraId="19FC76A7" w14:textId="77777777" w:rsidR="00030CBE" w:rsidRPr="00030CBE" w:rsidRDefault="00030CBE" w:rsidP="00030CBE">
      <w:pPr>
        <w:bidi/>
        <w:rPr>
          <w:rFonts w:cs="David" w:hint="cs"/>
          <w:u w:val="single"/>
          <w:rtl/>
        </w:rPr>
      </w:pPr>
    </w:p>
    <w:p w14:paraId="0560AFE6" w14:textId="77777777" w:rsidR="00030CBE" w:rsidRPr="00030CBE" w:rsidRDefault="00030CBE" w:rsidP="00030CBE">
      <w:pPr>
        <w:bidi/>
        <w:rPr>
          <w:rFonts w:cs="David" w:hint="cs"/>
          <w:rtl/>
        </w:rPr>
      </w:pPr>
      <w:r w:rsidRPr="00030CBE">
        <w:rPr>
          <w:rFonts w:cs="David" w:hint="cs"/>
          <w:rtl/>
        </w:rPr>
        <w:tab/>
        <w:t xml:space="preserve"> אני מסכים עם ההערה של זהבה </w:t>
      </w:r>
      <w:proofErr w:type="spellStart"/>
      <w:r w:rsidRPr="00030CBE">
        <w:rPr>
          <w:rFonts w:cs="David" w:hint="cs"/>
          <w:rtl/>
        </w:rPr>
        <w:t>גלאון</w:t>
      </w:r>
      <w:proofErr w:type="spellEnd"/>
      <w:r w:rsidRPr="00030CBE">
        <w:rPr>
          <w:rFonts w:cs="David" w:hint="cs"/>
          <w:rtl/>
        </w:rPr>
        <w:t>, שנושא ועדת ההסכמות לא רלוונטי לכינוס הוועדות. אני גם מספיק מותש בימים האלה מהפניות של כל חברי הכנסת לגבי החקיקה. מבחינתי, זה עומד להסתיים בשבוע הבא.</w:t>
      </w:r>
    </w:p>
    <w:p w14:paraId="6948CC1D" w14:textId="77777777" w:rsidR="00030CBE" w:rsidRPr="00030CBE" w:rsidRDefault="00030CBE" w:rsidP="00030CBE">
      <w:pPr>
        <w:bidi/>
        <w:rPr>
          <w:rFonts w:cs="David" w:hint="cs"/>
          <w:rtl/>
        </w:rPr>
      </w:pPr>
    </w:p>
    <w:p w14:paraId="28CB7244" w14:textId="77777777" w:rsidR="00030CBE" w:rsidRPr="00030CBE" w:rsidRDefault="00030CBE" w:rsidP="00030CBE">
      <w:pPr>
        <w:bidi/>
        <w:rPr>
          <w:rFonts w:cs="David" w:hint="cs"/>
          <w:rtl/>
        </w:rPr>
      </w:pPr>
      <w:r w:rsidRPr="00030CBE">
        <w:rPr>
          <w:rFonts w:cs="David" w:hint="cs"/>
          <w:rtl/>
        </w:rPr>
        <w:tab/>
        <w:t xml:space="preserve">לגבי נושא כינוס הוועדות, אי אפשר להעמיד את יו"ר הוועדה בעמדה נחותה לעומת שליש מחברי הוועדה. צריך לאפשר ליו"ר הוועדה גם לכנס את הוועדה. מה שכן, צריך להטיל מגבלות בתקופה הזו. </w:t>
      </w:r>
    </w:p>
    <w:p w14:paraId="1FEB6C9A" w14:textId="77777777" w:rsidR="00030CBE" w:rsidRPr="00030CBE" w:rsidRDefault="00030CBE" w:rsidP="00030CBE">
      <w:pPr>
        <w:bidi/>
        <w:rPr>
          <w:rFonts w:cs="David" w:hint="cs"/>
          <w:rtl/>
        </w:rPr>
      </w:pPr>
    </w:p>
    <w:p w14:paraId="25B217E1" w14:textId="77777777" w:rsidR="00030CBE" w:rsidRPr="00030CBE" w:rsidRDefault="00030CBE" w:rsidP="00030CBE">
      <w:pPr>
        <w:bidi/>
        <w:rPr>
          <w:rFonts w:cs="David" w:hint="cs"/>
          <w:rtl/>
        </w:rPr>
      </w:pPr>
      <w:r w:rsidRPr="00030CBE">
        <w:rPr>
          <w:rFonts w:cs="David" w:hint="cs"/>
          <w:u w:val="single"/>
          <w:rtl/>
        </w:rPr>
        <w:t>היו</w:t>
      </w:r>
      <w:r w:rsidRPr="00030CBE">
        <w:rPr>
          <w:rFonts w:cs="David"/>
          <w:u w:val="single"/>
          <w:rtl/>
        </w:rPr>
        <w:t>"</w:t>
      </w:r>
      <w:r w:rsidRPr="00030CBE">
        <w:rPr>
          <w:rFonts w:cs="David" w:hint="cs"/>
          <w:u w:val="single"/>
          <w:rtl/>
        </w:rPr>
        <w:t>ר דוד טל:</w:t>
      </w:r>
    </w:p>
    <w:p w14:paraId="3C4AD49A" w14:textId="77777777" w:rsidR="00030CBE" w:rsidRPr="00030CBE" w:rsidRDefault="00030CBE" w:rsidP="00030CBE">
      <w:pPr>
        <w:bidi/>
        <w:rPr>
          <w:rFonts w:cs="David" w:hint="cs"/>
          <w:rtl/>
        </w:rPr>
      </w:pPr>
    </w:p>
    <w:p w14:paraId="1DCAE4D3" w14:textId="77777777" w:rsidR="00030CBE" w:rsidRPr="00030CBE" w:rsidRDefault="00030CBE" w:rsidP="00030CBE">
      <w:pPr>
        <w:bidi/>
        <w:rPr>
          <w:rFonts w:cs="David" w:hint="cs"/>
          <w:rtl/>
        </w:rPr>
      </w:pPr>
      <w:r w:rsidRPr="00030CBE">
        <w:rPr>
          <w:rFonts w:cs="David" w:hint="cs"/>
          <w:rtl/>
        </w:rPr>
        <w:tab/>
        <w:t xml:space="preserve"> במושב האחרון של הכנסת הקודמת הגבילו - שלוש ישיבות. </w:t>
      </w:r>
    </w:p>
    <w:p w14:paraId="0BB93411" w14:textId="77777777" w:rsidR="00030CBE" w:rsidRPr="00030CBE" w:rsidRDefault="00030CBE" w:rsidP="00030CBE">
      <w:pPr>
        <w:bidi/>
        <w:rPr>
          <w:rFonts w:cs="David" w:hint="cs"/>
          <w:rtl/>
        </w:rPr>
      </w:pPr>
    </w:p>
    <w:p w14:paraId="5B0F399B" w14:textId="77777777" w:rsidR="00030CBE" w:rsidRPr="00030CBE" w:rsidRDefault="00030CBE" w:rsidP="00030CBE">
      <w:pPr>
        <w:bidi/>
        <w:rPr>
          <w:rFonts w:cs="David" w:hint="cs"/>
          <w:u w:val="single"/>
          <w:rtl/>
        </w:rPr>
      </w:pPr>
      <w:r w:rsidRPr="00030CBE">
        <w:rPr>
          <w:rFonts w:cs="David" w:hint="cs"/>
          <w:u w:val="single"/>
          <w:rtl/>
        </w:rPr>
        <w:t>גדעון סער:</w:t>
      </w:r>
    </w:p>
    <w:p w14:paraId="7221C972" w14:textId="77777777" w:rsidR="00030CBE" w:rsidRPr="00030CBE" w:rsidRDefault="00030CBE" w:rsidP="00030CBE">
      <w:pPr>
        <w:bidi/>
        <w:rPr>
          <w:rFonts w:cs="David" w:hint="cs"/>
          <w:u w:val="single"/>
          <w:rtl/>
        </w:rPr>
      </w:pPr>
    </w:p>
    <w:p w14:paraId="153A07F6" w14:textId="77777777" w:rsidR="00030CBE" w:rsidRPr="00030CBE" w:rsidRDefault="00030CBE" w:rsidP="00030CBE">
      <w:pPr>
        <w:bidi/>
        <w:rPr>
          <w:rFonts w:cs="David" w:hint="cs"/>
          <w:rtl/>
        </w:rPr>
      </w:pPr>
      <w:r w:rsidRPr="00030CBE">
        <w:rPr>
          <w:rFonts w:cs="David" w:hint="cs"/>
          <w:rtl/>
        </w:rPr>
        <w:tab/>
        <w:t xml:space="preserve"> שלוש זה בסדר, אבל בין אם לפי רצון היו"ר ובין אם ביוזמת החברים, צריך שזה יהיה במשורה. </w:t>
      </w:r>
    </w:p>
    <w:p w14:paraId="6E50316B" w14:textId="77777777" w:rsidR="00030CBE" w:rsidRPr="00030CBE" w:rsidRDefault="00030CBE" w:rsidP="00030CBE">
      <w:pPr>
        <w:bidi/>
        <w:rPr>
          <w:rFonts w:cs="David" w:hint="cs"/>
          <w:rtl/>
        </w:rPr>
      </w:pPr>
    </w:p>
    <w:p w14:paraId="1584D9E6" w14:textId="77777777" w:rsidR="00030CBE" w:rsidRPr="00030CBE" w:rsidRDefault="00030CBE" w:rsidP="00030CBE">
      <w:pPr>
        <w:bidi/>
        <w:rPr>
          <w:rFonts w:cs="David" w:hint="cs"/>
          <w:rtl/>
        </w:rPr>
      </w:pPr>
      <w:r w:rsidRPr="00030CBE">
        <w:rPr>
          <w:rFonts w:cs="David" w:hint="cs"/>
          <w:u w:val="single"/>
          <w:rtl/>
        </w:rPr>
        <w:t>היו</w:t>
      </w:r>
      <w:r w:rsidRPr="00030CBE">
        <w:rPr>
          <w:rFonts w:cs="David"/>
          <w:u w:val="single"/>
          <w:rtl/>
        </w:rPr>
        <w:t>"</w:t>
      </w:r>
      <w:r w:rsidRPr="00030CBE">
        <w:rPr>
          <w:rFonts w:cs="David" w:hint="cs"/>
          <w:u w:val="single"/>
          <w:rtl/>
        </w:rPr>
        <w:t>ר דוד טל:</w:t>
      </w:r>
    </w:p>
    <w:p w14:paraId="24A80221" w14:textId="77777777" w:rsidR="00030CBE" w:rsidRPr="00030CBE" w:rsidRDefault="00030CBE" w:rsidP="00030CBE">
      <w:pPr>
        <w:bidi/>
        <w:rPr>
          <w:rFonts w:cs="David" w:hint="cs"/>
          <w:rtl/>
        </w:rPr>
      </w:pPr>
    </w:p>
    <w:p w14:paraId="5C6680F5" w14:textId="77777777" w:rsidR="00030CBE" w:rsidRPr="00030CBE" w:rsidRDefault="00030CBE" w:rsidP="00030CBE">
      <w:pPr>
        <w:bidi/>
        <w:rPr>
          <w:rFonts w:cs="David" w:hint="cs"/>
          <w:rtl/>
        </w:rPr>
      </w:pPr>
      <w:r w:rsidRPr="00030CBE">
        <w:rPr>
          <w:rFonts w:cs="David" w:hint="cs"/>
          <w:rtl/>
        </w:rPr>
        <w:tab/>
        <w:t xml:space="preserve">זהבה, אם את מסכימה לדעתו של גדעון, נצביע. אם לא, נצביע על ההצעה שלו מול ההצעה שלך. </w:t>
      </w:r>
    </w:p>
    <w:p w14:paraId="636E1018" w14:textId="77777777" w:rsidR="00030CBE" w:rsidRPr="00030CBE" w:rsidRDefault="00030CBE" w:rsidP="00030CBE">
      <w:pPr>
        <w:bidi/>
        <w:rPr>
          <w:rFonts w:cs="David" w:hint="cs"/>
          <w:rtl/>
        </w:rPr>
      </w:pPr>
    </w:p>
    <w:p w14:paraId="106C4170" w14:textId="77777777" w:rsidR="00030CBE" w:rsidRPr="00030CBE" w:rsidRDefault="00030CBE" w:rsidP="00030CBE">
      <w:pPr>
        <w:bidi/>
        <w:rPr>
          <w:rFonts w:cs="David" w:hint="cs"/>
          <w:u w:val="single"/>
          <w:rtl/>
        </w:rPr>
      </w:pPr>
      <w:r w:rsidRPr="00030CBE">
        <w:rPr>
          <w:rFonts w:cs="David" w:hint="cs"/>
          <w:u w:val="single"/>
          <w:rtl/>
        </w:rPr>
        <w:t>ארבל אסטרחן:</w:t>
      </w:r>
    </w:p>
    <w:p w14:paraId="24171B90" w14:textId="77777777" w:rsidR="00030CBE" w:rsidRPr="00030CBE" w:rsidRDefault="00030CBE" w:rsidP="00030CBE">
      <w:pPr>
        <w:bidi/>
        <w:rPr>
          <w:rFonts w:cs="David" w:hint="cs"/>
          <w:rtl/>
        </w:rPr>
      </w:pPr>
    </w:p>
    <w:p w14:paraId="25892DCB" w14:textId="77777777" w:rsidR="00030CBE" w:rsidRPr="00030CBE" w:rsidRDefault="00030CBE" w:rsidP="00030CBE">
      <w:pPr>
        <w:bidi/>
        <w:rPr>
          <w:rFonts w:cs="David" w:hint="cs"/>
          <w:rtl/>
        </w:rPr>
      </w:pPr>
      <w:r w:rsidRPr="00030CBE">
        <w:rPr>
          <w:rFonts w:cs="David" w:hint="cs"/>
          <w:rtl/>
        </w:rPr>
        <w:tab/>
        <w:t xml:space="preserve">יש היום שתי אפשרויות בפגרה; אחת היא שתמיד בפגרה שליש מחברי הוועדה או הממשלה יכולים לבקש מיו"ר הכנסת שיזמן ישיבת ועדה. בנוסף, יש סמכות לוועדת הכנסת להטיל על הוועדות, וזה מה שאתם מכירים, שלפני כל פגרה ועדת הכנסת קובעת </w:t>
      </w:r>
      <w:r w:rsidRPr="00030CBE">
        <w:rPr>
          <w:rFonts w:cs="David"/>
          <w:rtl/>
        </w:rPr>
        <w:t>–</w:t>
      </w:r>
      <w:r w:rsidRPr="00030CBE">
        <w:rPr>
          <w:rFonts w:cs="David" w:hint="cs"/>
          <w:rtl/>
        </w:rPr>
        <w:t xml:space="preserve"> כל הוועדות יישבו </w:t>
      </w:r>
      <w:r w:rsidRPr="00030CBE">
        <w:rPr>
          <w:rFonts w:cs="David" w:hint="cs"/>
        </w:rPr>
        <w:t>X</w:t>
      </w:r>
      <w:r w:rsidRPr="00030CBE">
        <w:rPr>
          <w:rFonts w:cs="David" w:hint="cs"/>
          <w:rtl/>
        </w:rPr>
        <w:t xml:space="preserve"> פעמים וכן הלאה. הרעיון עכשיו היה שוועדת הכנסת לא תסמיך מראש. </w:t>
      </w:r>
    </w:p>
    <w:p w14:paraId="1AAE8D5B" w14:textId="77777777" w:rsidR="00030CBE" w:rsidRPr="00030CBE" w:rsidRDefault="00030CBE" w:rsidP="00030CBE">
      <w:pPr>
        <w:bidi/>
        <w:rPr>
          <w:rFonts w:cs="David" w:hint="cs"/>
          <w:rtl/>
        </w:rPr>
      </w:pPr>
    </w:p>
    <w:p w14:paraId="35718FE9" w14:textId="77777777" w:rsidR="00030CBE" w:rsidRPr="00030CBE" w:rsidRDefault="00030CBE" w:rsidP="00030CBE">
      <w:pPr>
        <w:bidi/>
        <w:rPr>
          <w:rFonts w:cs="David" w:hint="cs"/>
          <w:u w:val="single"/>
          <w:rtl/>
        </w:rPr>
      </w:pPr>
      <w:r w:rsidRPr="00030CBE">
        <w:rPr>
          <w:rFonts w:cs="David" w:hint="cs"/>
          <w:u w:val="single"/>
          <w:rtl/>
        </w:rPr>
        <w:t>גדעון סער:</w:t>
      </w:r>
    </w:p>
    <w:p w14:paraId="60AAABCB" w14:textId="77777777" w:rsidR="00030CBE" w:rsidRPr="00030CBE" w:rsidRDefault="00030CBE" w:rsidP="00030CBE">
      <w:pPr>
        <w:bidi/>
        <w:rPr>
          <w:rFonts w:cs="David" w:hint="cs"/>
          <w:u w:val="single"/>
          <w:rtl/>
        </w:rPr>
      </w:pPr>
    </w:p>
    <w:p w14:paraId="0E8D75E6" w14:textId="77777777" w:rsidR="00030CBE" w:rsidRPr="00030CBE" w:rsidRDefault="00030CBE" w:rsidP="00030CBE">
      <w:pPr>
        <w:bidi/>
        <w:rPr>
          <w:rFonts w:cs="David" w:hint="cs"/>
          <w:rtl/>
        </w:rPr>
      </w:pPr>
      <w:r w:rsidRPr="00030CBE">
        <w:rPr>
          <w:rFonts w:cs="David" w:hint="cs"/>
          <w:rtl/>
        </w:rPr>
        <w:tab/>
        <w:t xml:space="preserve"> אתם רוצים שיו"ר ועדה יהיה יו"ר נכה, שלא יוכל לכנס ועדה? </w:t>
      </w:r>
    </w:p>
    <w:p w14:paraId="63F0A24A" w14:textId="77777777" w:rsidR="00030CBE" w:rsidRPr="00030CBE" w:rsidRDefault="00030CBE" w:rsidP="00030CBE">
      <w:pPr>
        <w:bidi/>
        <w:rPr>
          <w:rFonts w:cs="David" w:hint="cs"/>
          <w:rtl/>
        </w:rPr>
      </w:pPr>
    </w:p>
    <w:p w14:paraId="218ED165" w14:textId="77777777" w:rsidR="00030CBE" w:rsidRPr="00030CBE" w:rsidRDefault="00030CBE" w:rsidP="00030CBE">
      <w:pPr>
        <w:bidi/>
        <w:rPr>
          <w:rFonts w:cs="David" w:hint="cs"/>
          <w:rtl/>
        </w:rPr>
      </w:pPr>
      <w:r w:rsidRPr="00030CBE">
        <w:rPr>
          <w:rFonts w:cs="David" w:hint="cs"/>
          <w:u w:val="single"/>
          <w:rtl/>
        </w:rPr>
        <w:t>מזכיר הכנסת אייל ינון:</w:t>
      </w:r>
    </w:p>
    <w:p w14:paraId="7F03C15E" w14:textId="77777777" w:rsidR="00030CBE" w:rsidRPr="00030CBE" w:rsidRDefault="00030CBE" w:rsidP="00030CBE">
      <w:pPr>
        <w:bidi/>
        <w:rPr>
          <w:rFonts w:cs="David" w:hint="cs"/>
          <w:rtl/>
        </w:rPr>
      </w:pPr>
    </w:p>
    <w:p w14:paraId="4E1E1D65" w14:textId="77777777" w:rsidR="00030CBE" w:rsidRPr="00030CBE" w:rsidRDefault="00030CBE" w:rsidP="00030CBE">
      <w:pPr>
        <w:bidi/>
        <w:rPr>
          <w:rFonts w:cs="David" w:hint="cs"/>
          <w:rtl/>
        </w:rPr>
      </w:pPr>
      <w:r w:rsidRPr="00030CBE">
        <w:rPr>
          <w:rFonts w:cs="David" w:hint="cs"/>
          <w:rtl/>
        </w:rPr>
        <w:tab/>
        <w:t>לא, לכן הצענו הצעה אחרת- -</w:t>
      </w:r>
    </w:p>
    <w:p w14:paraId="745A9B68" w14:textId="77777777" w:rsidR="00030CBE" w:rsidRPr="00030CBE" w:rsidRDefault="00030CBE" w:rsidP="00030CBE">
      <w:pPr>
        <w:bidi/>
        <w:rPr>
          <w:rFonts w:cs="David" w:hint="cs"/>
          <w:rtl/>
        </w:rPr>
      </w:pPr>
    </w:p>
    <w:p w14:paraId="5308DE50" w14:textId="77777777" w:rsidR="00030CBE" w:rsidRPr="00030CBE" w:rsidRDefault="00030CBE" w:rsidP="00030CBE">
      <w:pPr>
        <w:bidi/>
        <w:rPr>
          <w:rFonts w:cs="David" w:hint="cs"/>
          <w:u w:val="single"/>
          <w:rtl/>
        </w:rPr>
      </w:pPr>
      <w:r w:rsidRPr="00030CBE">
        <w:rPr>
          <w:rFonts w:cs="David" w:hint="cs"/>
          <w:u w:val="single"/>
          <w:rtl/>
        </w:rPr>
        <w:t>גדעון סער:</w:t>
      </w:r>
    </w:p>
    <w:p w14:paraId="164594E2" w14:textId="77777777" w:rsidR="00030CBE" w:rsidRPr="00030CBE" w:rsidRDefault="00030CBE" w:rsidP="00030CBE">
      <w:pPr>
        <w:bidi/>
        <w:rPr>
          <w:rFonts w:cs="David" w:hint="cs"/>
          <w:u w:val="single"/>
          <w:rtl/>
        </w:rPr>
      </w:pPr>
    </w:p>
    <w:p w14:paraId="066D5236" w14:textId="77777777" w:rsidR="00030CBE" w:rsidRPr="00030CBE" w:rsidRDefault="00030CBE" w:rsidP="00030CBE">
      <w:pPr>
        <w:bidi/>
        <w:rPr>
          <w:rFonts w:cs="David" w:hint="cs"/>
          <w:rtl/>
        </w:rPr>
      </w:pPr>
      <w:r w:rsidRPr="00030CBE">
        <w:rPr>
          <w:rFonts w:cs="David" w:hint="cs"/>
          <w:rtl/>
        </w:rPr>
        <w:tab/>
        <w:t xml:space="preserve"> אבל זה מעולם לא היה. </w:t>
      </w:r>
    </w:p>
    <w:p w14:paraId="2AF78642" w14:textId="77777777" w:rsidR="00030CBE" w:rsidRPr="00030CBE" w:rsidRDefault="00030CBE" w:rsidP="00030CBE">
      <w:pPr>
        <w:bidi/>
        <w:rPr>
          <w:rFonts w:cs="David" w:hint="cs"/>
          <w:rtl/>
        </w:rPr>
      </w:pPr>
    </w:p>
    <w:p w14:paraId="74E664FF" w14:textId="77777777" w:rsidR="00030CBE" w:rsidRPr="00030CBE" w:rsidRDefault="00030CBE" w:rsidP="00030CBE">
      <w:pPr>
        <w:bidi/>
        <w:rPr>
          <w:rFonts w:cs="David" w:hint="cs"/>
          <w:rtl/>
        </w:rPr>
      </w:pPr>
      <w:r w:rsidRPr="00030CBE">
        <w:rPr>
          <w:rFonts w:cs="David" w:hint="cs"/>
          <w:u w:val="single"/>
          <w:rtl/>
        </w:rPr>
        <w:t>היו</w:t>
      </w:r>
      <w:r w:rsidRPr="00030CBE">
        <w:rPr>
          <w:rFonts w:cs="David"/>
          <w:u w:val="single"/>
          <w:rtl/>
        </w:rPr>
        <w:t>"</w:t>
      </w:r>
      <w:r w:rsidRPr="00030CBE">
        <w:rPr>
          <w:rFonts w:cs="David" w:hint="cs"/>
          <w:u w:val="single"/>
          <w:rtl/>
        </w:rPr>
        <w:t>ר דוד טל:</w:t>
      </w:r>
    </w:p>
    <w:p w14:paraId="45BD6E5E" w14:textId="77777777" w:rsidR="00030CBE" w:rsidRPr="00030CBE" w:rsidRDefault="00030CBE" w:rsidP="00030CBE">
      <w:pPr>
        <w:bidi/>
        <w:rPr>
          <w:rFonts w:cs="David" w:hint="cs"/>
          <w:rtl/>
        </w:rPr>
      </w:pPr>
    </w:p>
    <w:p w14:paraId="0F3FDD00" w14:textId="77777777" w:rsidR="00030CBE" w:rsidRPr="00030CBE" w:rsidRDefault="00030CBE" w:rsidP="00030CBE">
      <w:pPr>
        <w:bidi/>
        <w:rPr>
          <w:rFonts w:cs="David" w:hint="cs"/>
          <w:rtl/>
        </w:rPr>
      </w:pPr>
      <w:r w:rsidRPr="00030CBE">
        <w:rPr>
          <w:rFonts w:cs="David" w:hint="cs"/>
          <w:rtl/>
        </w:rPr>
        <w:tab/>
        <w:t xml:space="preserve"> אני רוצה להעלות להצבעה שתי אפשרויות; אחת, כפי שהציעה זהבה, שלא תהיה סמכות ליושבי ראש ועדות לכנס.</w:t>
      </w:r>
    </w:p>
    <w:p w14:paraId="200DFC1A" w14:textId="77777777" w:rsidR="00030CBE" w:rsidRPr="00030CBE" w:rsidRDefault="00030CBE" w:rsidP="00030CBE">
      <w:pPr>
        <w:bidi/>
        <w:rPr>
          <w:rFonts w:cs="David" w:hint="cs"/>
          <w:rtl/>
        </w:rPr>
      </w:pPr>
    </w:p>
    <w:p w14:paraId="538D46A3" w14:textId="77777777" w:rsidR="00030CBE" w:rsidRPr="00030CBE" w:rsidRDefault="00030CBE" w:rsidP="00030CBE">
      <w:pPr>
        <w:bidi/>
        <w:rPr>
          <w:rFonts w:cs="David" w:hint="cs"/>
          <w:rtl/>
        </w:rPr>
      </w:pPr>
      <w:r w:rsidRPr="00030CBE">
        <w:rPr>
          <w:rFonts w:cs="David" w:hint="cs"/>
          <w:u w:val="single"/>
          <w:rtl/>
        </w:rPr>
        <w:t xml:space="preserve">זהבה </w:t>
      </w:r>
      <w:proofErr w:type="spellStart"/>
      <w:r w:rsidRPr="00030CBE">
        <w:rPr>
          <w:rFonts w:cs="David" w:hint="cs"/>
          <w:u w:val="single"/>
          <w:rtl/>
        </w:rPr>
        <w:t>גלאון</w:t>
      </w:r>
      <w:proofErr w:type="spellEnd"/>
      <w:r w:rsidRPr="00030CBE">
        <w:rPr>
          <w:rFonts w:cs="David" w:hint="cs"/>
          <w:u w:val="single"/>
          <w:rtl/>
        </w:rPr>
        <w:t>:</w:t>
      </w:r>
    </w:p>
    <w:p w14:paraId="6DDBC935" w14:textId="77777777" w:rsidR="00030CBE" w:rsidRPr="00030CBE" w:rsidRDefault="00030CBE" w:rsidP="00030CBE">
      <w:pPr>
        <w:bidi/>
        <w:rPr>
          <w:rFonts w:cs="David" w:hint="cs"/>
          <w:rtl/>
        </w:rPr>
      </w:pPr>
    </w:p>
    <w:p w14:paraId="23C2E8F9" w14:textId="77777777" w:rsidR="00030CBE" w:rsidRPr="00030CBE" w:rsidRDefault="00030CBE" w:rsidP="00030CBE">
      <w:pPr>
        <w:bidi/>
        <w:rPr>
          <w:rFonts w:cs="David" w:hint="cs"/>
          <w:rtl/>
        </w:rPr>
      </w:pPr>
      <w:r w:rsidRPr="00030CBE">
        <w:rPr>
          <w:rFonts w:cs="David" w:hint="cs"/>
          <w:rtl/>
        </w:rPr>
        <w:tab/>
        <w:t xml:space="preserve"> אני רוצה לפעול לפי התקנון, לא לשנות. </w:t>
      </w:r>
    </w:p>
    <w:p w14:paraId="07704F88" w14:textId="77777777" w:rsidR="00030CBE" w:rsidRDefault="00030CBE" w:rsidP="00030CBE">
      <w:pPr>
        <w:bidi/>
        <w:rPr>
          <w:rFonts w:cs="David" w:hint="cs"/>
          <w:rtl/>
        </w:rPr>
      </w:pPr>
    </w:p>
    <w:p w14:paraId="7AA7DB49" w14:textId="77777777" w:rsidR="00030CBE" w:rsidRDefault="00030CBE" w:rsidP="00030CBE">
      <w:pPr>
        <w:bidi/>
        <w:rPr>
          <w:rFonts w:cs="David" w:hint="cs"/>
          <w:rtl/>
        </w:rPr>
      </w:pPr>
    </w:p>
    <w:p w14:paraId="14947948" w14:textId="77777777" w:rsidR="00030CBE" w:rsidRDefault="00030CBE" w:rsidP="00030CBE">
      <w:pPr>
        <w:bidi/>
        <w:rPr>
          <w:rFonts w:cs="David" w:hint="cs"/>
          <w:rtl/>
        </w:rPr>
      </w:pPr>
    </w:p>
    <w:p w14:paraId="1EFD7914" w14:textId="77777777" w:rsidR="00030CBE" w:rsidRDefault="00030CBE" w:rsidP="00030CBE">
      <w:pPr>
        <w:bidi/>
        <w:rPr>
          <w:rFonts w:cs="David" w:hint="cs"/>
          <w:rtl/>
        </w:rPr>
      </w:pPr>
    </w:p>
    <w:p w14:paraId="7D1AB766" w14:textId="77777777" w:rsidR="00030CBE" w:rsidRDefault="00030CBE" w:rsidP="00030CBE">
      <w:pPr>
        <w:bidi/>
        <w:rPr>
          <w:rFonts w:cs="David" w:hint="cs"/>
          <w:rtl/>
        </w:rPr>
      </w:pPr>
    </w:p>
    <w:p w14:paraId="04FABAAC" w14:textId="77777777" w:rsidR="00030CBE" w:rsidRDefault="00030CBE" w:rsidP="00030CBE">
      <w:pPr>
        <w:bidi/>
        <w:rPr>
          <w:rFonts w:cs="David" w:hint="cs"/>
          <w:rtl/>
        </w:rPr>
      </w:pPr>
    </w:p>
    <w:p w14:paraId="21D7FA47" w14:textId="77777777" w:rsidR="00030CBE" w:rsidRPr="00030CBE" w:rsidRDefault="00030CBE" w:rsidP="00030CBE">
      <w:pPr>
        <w:bidi/>
        <w:rPr>
          <w:rFonts w:cs="David" w:hint="cs"/>
          <w:rtl/>
        </w:rPr>
      </w:pPr>
    </w:p>
    <w:p w14:paraId="75A94C8F" w14:textId="77777777" w:rsidR="00030CBE" w:rsidRPr="00030CBE" w:rsidRDefault="00030CBE" w:rsidP="00030CBE">
      <w:pPr>
        <w:bidi/>
        <w:rPr>
          <w:rFonts w:cs="David" w:hint="cs"/>
          <w:rtl/>
        </w:rPr>
      </w:pPr>
      <w:r w:rsidRPr="00030CBE">
        <w:rPr>
          <w:rFonts w:cs="David" w:hint="cs"/>
          <w:u w:val="single"/>
          <w:rtl/>
        </w:rPr>
        <w:t>מזכיר הכנסת אייל ינון:</w:t>
      </w:r>
    </w:p>
    <w:p w14:paraId="7AEAF0D3" w14:textId="77777777" w:rsidR="00030CBE" w:rsidRPr="00030CBE" w:rsidRDefault="00030CBE" w:rsidP="00030CBE">
      <w:pPr>
        <w:bidi/>
        <w:rPr>
          <w:rFonts w:cs="David" w:hint="cs"/>
          <w:rtl/>
        </w:rPr>
      </w:pPr>
    </w:p>
    <w:p w14:paraId="2225B7A1" w14:textId="77777777" w:rsidR="00030CBE" w:rsidRPr="00030CBE" w:rsidRDefault="00030CBE" w:rsidP="00030CBE">
      <w:pPr>
        <w:bidi/>
        <w:rPr>
          <w:rFonts w:cs="David" w:hint="cs"/>
          <w:rtl/>
        </w:rPr>
      </w:pPr>
      <w:r w:rsidRPr="00030CBE">
        <w:rPr>
          <w:rFonts w:cs="David" w:hint="cs"/>
          <w:rtl/>
        </w:rPr>
        <w:tab/>
        <w:t xml:space="preserve">ההבדל בין ההצעה של חברת הכנסת </w:t>
      </w:r>
      <w:proofErr w:type="spellStart"/>
      <w:r w:rsidRPr="00030CBE">
        <w:rPr>
          <w:rFonts w:cs="David" w:hint="cs"/>
          <w:rtl/>
        </w:rPr>
        <w:t>גלאון</w:t>
      </w:r>
      <w:proofErr w:type="spellEnd"/>
      <w:r w:rsidRPr="00030CBE">
        <w:rPr>
          <w:rFonts w:cs="David" w:hint="cs"/>
          <w:rtl/>
        </w:rPr>
        <w:t xml:space="preserve"> להצעה של חבר הכנסת סער הוא הבדל מהותי. לפי ההצעה שלך, חברת הכנסת </w:t>
      </w:r>
      <w:proofErr w:type="spellStart"/>
      <w:r w:rsidRPr="00030CBE">
        <w:rPr>
          <w:rFonts w:cs="David" w:hint="cs"/>
          <w:rtl/>
        </w:rPr>
        <w:t>גלאון</w:t>
      </w:r>
      <w:proofErr w:type="spellEnd"/>
      <w:r w:rsidRPr="00030CBE">
        <w:rPr>
          <w:rFonts w:cs="David" w:hint="cs"/>
          <w:rtl/>
        </w:rPr>
        <w:t xml:space="preserve">, לא תהיה אופציה שיו"ר ועדה, אלא אם כן הוא גייס שליש מחברי הוועדה, הוא יוכל לכנס את הוועדה, כי כדי שיו"ר יוכל לכנס ועדה, ועדת הכנסת צריכה לקבוע מכסה מראש של מספר פעמים שבה היו"ר יכול לכנס. </w:t>
      </w:r>
    </w:p>
    <w:p w14:paraId="1C026166" w14:textId="77777777" w:rsidR="00030CBE" w:rsidRPr="00030CBE" w:rsidRDefault="00030CBE" w:rsidP="00030CBE">
      <w:pPr>
        <w:bidi/>
        <w:rPr>
          <w:rFonts w:cs="David" w:hint="cs"/>
          <w:rtl/>
        </w:rPr>
      </w:pPr>
    </w:p>
    <w:p w14:paraId="225F4B97" w14:textId="77777777" w:rsidR="00030CBE" w:rsidRPr="00030CBE" w:rsidRDefault="00030CBE" w:rsidP="00030CBE">
      <w:pPr>
        <w:bidi/>
        <w:rPr>
          <w:rFonts w:cs="David" w:hint="cs"/>
          <w:rtl/>
        </w:rPr>
      </w:pPr>
      <w:r w:rsidRPr="00030CBE">
        <w:rPr>
          <w:rFonts w:cs="David" w:hint="cs"/>
          <w:u w:val="single"/>
          <w:rtl/>
        </w:rPr>
        <w:t>היו</w:t>
      </w:r>
      <w:r w:rsidRPr="00030CBE">
        <w:rPr>
          <w:rFonts w:cs="David"/>
          <w:u w:val="single"/>
          <w:rtl/>
        </w:rPr>
        <w:t>"</w:t>
      </w:r>
      <w:r w:rsidRPr="00030CBE">
        <w:rPr>
          <w:rFonts w:cs="David" w:hint="cs"/>
          <w:u w:val="single"/>
          <w:rtl/>
        </w:rPr>
        <w:t>ר דוד טל:</w:t>
      </w:r>
    </w:p>
    <w:p w14:paraId="3CE3A8E9" w14:textId="77777777" w:rsidR="00030CBE" w:rsidRPr="00030CBE" w:rsidRDefault="00030CBE" w:rsidP="00030CBE">
      <w:pPr>
        <w:bidi/>
        <w:rPr>
          <w:rFonts w:cs="David" w:hint="cs"/>
          <w:rtl/>
        </w:rPr>
      </w:pPr>
    </w:p>
    <w:p w14:paraId="04D3D04F" w14:textId="77777777" w:rsidR="00030CBE" w:rsidRPr="00030CBE" w:rsidRDefault="00030CBE" w:rsidP="00030CBE">
      <w:pPr>
        <w:bidi/>
        <w:rPr>
          <w:rFonts w:cs="David" w:hint="cs"/>
          <w:rtl/>
        </w:rPr>
      </w:pPr>
      <w:r w:rsidRPr="00030CBE">
        <w:rPr>
          <w:rFonts w:cs="David" w:hint="cs"/>
          <w:rtl/>
        </w:rPr>
        <w:tab/>
        <w:t>את רוצה שכל יו"ר ועדה יוכל לכנס שלוש פעמים בפגרה?</w:t>
      </w:r>
    </w:p>
    <w:p w14:paraId="4CEB1C1F" w14:textId="77777777" w:rsidR="00030CBE" w:rsidRPr="00030CBE" w:rsidRDefault="00030CBE" w:rsidP="00030CBE">
      <w:pPr>
        <w:bidi/>
        <w:rPr>
          <w:rFonts w:cs="David" w:hint="cs"/>
          <w:rtl/>
        </w:rPr>
      </w:pPr>
    </w:p>
    <w:p w14:paraId="72A2BEA7" w14:textId="77777777" w:rsidR="00030CBE" w:rsidRPr="00030CBE" w:rsidRDefault="00030CBE" w:rsidP="00030CBE">
      <w:pPr>
        <w:bidi/>
        <w:rPr>
          <w:rFonts w:cs="David" w:hint="cs"/>
          <w:rtl/>
        </w:rPr>
      </w:pPr>
      <w:r w:rsidRPr="00030CBE">
        <w:rPr>
          <w:rFonts w:cs="David" w:hint="cs"/>
          <w:u w:val="single"/>
          <w:rtl/>
        </w:rPr>
        <w:t xml:space="preserve">זהבה </w:t>
      </w:r>
      <w:proofErr w:type="spellStart"/>
      <w:r w:rsidRPr="00030CBE">
        <w:rPr>
          <w:rFonts w:cs="David" w:hint="cs"/>
          <w:u w:val="single"/>
          <w:rtl/>
        </w:rPr>
        <w:t>גלאון</w:t>
      </w:r>
      <w:proofErr w:type="spellEnd"/>
      <w:r w:rsidRPr="00030CBE">
        <w:rPr>
          <w:rFonts w:cs="David" w:hint="cs"/>
          <w:u w:val="single"/>
          <w:rtl/>
        </w:rPr>
        <w:t>:</w:t>
      </w:r>
    </w:p>
    <w:p w14:paraId="6879145C" w14:textId="77777777" w:rsidR="00030CBE" w:rsidRPr="00030CBE" w:rsidRDefault="00030CBE" w:rsidP="00030CBE">
      <w:pPr>
        <w:bidi/>
        <w:rPr>
          <w:rFonts w:cs="David" w:hint="cs"/>
          <w:rtl/>
        </w:rPr>
      </w:pPr>
    </w:p>
    <w:p w14:paraId="080F0BD4" w14:textId="77777777" w:rsidR="00030CBE" w:rsidRPr="00030CBE" w:rsidRDefault="00030CBE" w:rsidP="00030CBE">
      <w:pPr>
        <w:bidi/>
        <w:rPr>
          <w:rFonts w:cs="David" w:hint="cs"/>
          <w:rtl/>
        </w:rPr>
      </w:pPr>
      <w:r w:rsidRPr="00030CBE">
        <w:rPr>
          <w:rFonts w:cs="David" w:hint="cs"/>
          <w:rtl/>
        </w:rPr>
        <w:tab/>
        <w:t xml:space="preserve"> כמו שהיה תמיד. </w:t>
      </w:r>
    </w:p>
    <w:p w14:paraId="444587E7" w14:textId="77777777" w:rsidR="00030CBE" w:rsidRPr="00030CBE" w:rsidRDefault="00030CBE" w:rsidP="00030CBE">
      <w:pPr>
        <w:bidi/>
        <w:rPr>
          <w:rFonts w:cs="David" w:hint="cs"/>
          <w:rtl/>
        </w:rPr>
      </w:pPr>
    </w:p>
    <w:p w14:paraId="3A7B7220" w14:textId="77777777" w:rsidR="00030CBE" w:rsidRPr="00030CBE" w:rsidRDefault="00030CBE" w:rsidP="00030CBE">
      <w:pPr>
        <w:bidi/>
        <w:rPr>
          <w:rFonts w:cs="David" w:hint="cs"/>
          <w:rtl/>
        </w:rPr>
      </w:pPr>
      <w:r w:rsidRPr="00030CBE">
        <w:rPr>
          <w:rFonts w:cs="David" w:hint="cs"/>
          <w:u w:val="single"/>
          <w:rtl/>
        </w:rPr>
        <w:t>היו"ר דוד טל:</w:t>
      </w:r>
    </w:p>
    <w:p w14:paraId="2CD5FADC" w14:textId="77777777" w:rsidR="00030CBE" w:rsidRPr="00030CBE" w:rsidRDefault="00030CBE" w:rsidP="00030CBE">
      <w:pPr>
        <w:bidi/>
        <w:rPr>
          <w:rFonts w:cs="David" w:hint="cs"/>
          <w:rtl/>
        </w:rPr>
      </w:pPr>
    </w:p>
    <w:p w14:paraId="28059D78" w14:textId="77777777" w:rsidR="00030CBE" w:rsidRPr="00030CBE" w:rsidRDefault="00030CBE" w:rsidP="00030CBE">
      <w:pPr>
        <w:bidi/>
        <w:rPr>
          <w:rFonts w:cs="David" w:hint="cs"/>
          <w:rtl/>
        </w:rPr>
      </w:pPr>
      <w:r w:rsidRPr="00030CBE">
        <w:rPr>
          <w:rFonts w:cs="David" w:hint="cs"/>
          <w:rtl/>
        </w:rPr>
        <w:tab/>
        <w:t xml:space="preserve"> בפעם הקודמת היה שלוש פעמים.</w:t>
      </w:r>
    </w:p>
    <w:p w14:paraId="7A76CC5F" w14:textId="77777777" w:rsidR="00030CBE" w:rsidRPr="00030CBE" w:rsidRDefault="00030CBE" w:rsidP="00030CBE">
      <w:pPr>
        <w:bidi/>
        <w:rPr>
          <w:rFonts w:cs="David" w:hint="cs"/>
          <w:rtl/>
        </w:rPr>
      </w:pPr>
    </w:p>
    <w:p w14:paraId="3A8B592A" w14:textId="77777777" w:rsidR="00030CBE" w:rsidRPr="00030CBE" w:rsidRDefault="00030CBE" w:rsidP="00030CBE">
      <w:pPr>
        <w:bidi/>
        <w:rPr>
          <w:rFonts w:cs="David" w:hint="cs"/>
          <w:u w:val="single"/>
          <w:rtl/>
        </w:rPr>
      </w:pPr>
      <w:r w:rsidRPr="00030CBE">
        <w:rPr>
          <w:rFonts w:cs="David" w:hint="cs"/>
          <w:u w:val="single"/>
          <w:rtl/>
        </w:rPr>
        <w:t>גדעון סער:</w:t>
      </w:r>
    </w:p>
    <w:p w14:paraId="0EE87574" w14:textId="77777777" w:rsidR="00030CBE" w:rsidRPr="00030CBE" w:rsidRDefault="00030CBE" w:rsidP="00030CBE">
      <w:pPr>
        <w:bidi/>
        <w:rPr>
          <w:rFonts w:cs="David" w:hint="cs"/>
          <w:u w:val="single"/>
          <w:rtl/>
        </w:rPr>
      </w:pPr>
    </w:p>
    <w:p w14:paraId="06EEAAC7" w14:textId="77777777" w:rsidR="00030CBE" w:rsidRPr="00030CBE" w:rsidRDefault="00030CBE" w:rsidP="00030CBE">
      <w:pPr>
        <w:bidi/>
        <w:rPr>
          <w:rFonts w:cs="David" w:hint="cs"/>
          <w:rtl/>
        </w:rPr>
      </w:pPr>
      <w:r w:rsidRPr="00030CBE">
        <w:rPr>
          <w:rFonts w:cs="David" w:hint="cs"/>
          <w:rtl/>
        </w:rPr>
        <w:tab/>
        <w:t>קח גם את היוזמה של השליש. זה לא שהוא יכול שלוש והם יכולים שלושים.</w:t>
      </w:r>
    </w:p>
    <w:p w14:paraId="0D1A3A49" w14:textId="77777777" w:rsidR="00030CBE" w:rsidRPr="00030CBE" w:rsidRDefault="00030CBE" w:rsidP="00030CBE">
      <w:pPr>
        <w:bidi/>
        <w:rPr>
          <w:rFonts w:cs="David" w:hint="cs"/>
          <w:rtl/>
        </w:rPr>
      </w:pPr>
    </w:p>
    <w:p w14:paraId="423AB984" w14:textId="77777777" w:rsidR="00030CBE" w:rsidRPr="00030CBE" w:rsidRDefault="00030CBE" w:rsidP="00030CBE">
      <w:pPr>
        <w:bidi/>
        <w:rPr>
          <w:rFonts w:cs="David" w:hint="cs"/>
          <w:rtl/>
        </w:rPr>
      </w:pPr>
      <w:r w:rsidRPr="00030CBE">
        <w:rPr>
          <w:rFonts w:cs="David" w:hint="cs"/>
          <w:u w:val="single"/>
          <w:rtl/>
        </w:rPr>
        <w:t>היו</w:t>
      </w:r>
      <w:r w:rsidRPr="00030CBE">
        <w:rPr>
          <w:rFonts w:cs="David"/>
          <w:u w:val="single"/>
          <w:rtl/>
        </w:rPr>
        <w:t>"</w:t>
      </w:r>
      <w:r w:rsidRPr="00030CBE">
        <w:rPr>
          <w:rFonts w:cs="David" w:hint="cs"/>
          <w:u w:val="single"/>
          <w:rtl/>
        </w:rPr>
        <w:t>ר דוד טל:</w:t>
      </w:r>
    </w:p>
    <w:p w14:paraId="61EBE33A" w14:textId="77777777" w:rsidR="00030CBE" w:rsidRPr="00030CBE" w:rsidRDefault="00030CBE" w:rsidP="00030CBE">
      <w:pPr>
        <w:bidi/>
        <w:rPr>
          <w:rFonts w:cs="David" w:hint="cs"/>
          <w:rtl/>
        </w:rPr>
      </w:pPr>
    </w:p>
    <w:p w14:paraId="317925F3" w14:textId="77777777" w:rsidR="00030CBE" w:rsidRPr="00030CBE" w:rsidRDefault="00030CBE" w:rsidP="00030CBE">
      <w:pPr>
        <w:bidi/>
        <w:rPr>
          <w:rFonts w:cs="David" w:hint="cs"/>
          <w:rtl/>
        </w:rPr>
      </w:pPr>
      <w:r w:rsidRPr="00030CBE">
        <w:rPr>
          <w:rFonts w:cs="David" w:hint="cs"/>
          <w:rtl/>
        </w:rPr>
        <w:tab/>
        <w:t xml:space="preserve"> שלוש זה יוזמה של היו"ר, לקיים שלוש פעמים, ויש אפשרות, שליש מחברי הוועדה שיכפו על יו"ר הוועדה לכנס. אני רוצה להשאיר את האפשרות גם לחברי הוועדה, אם הם בניגוד לדעתו של היו"ר, וגם ליו"ר.</w:t>
      </w:r>
    </w:p>
    <w:p w14:paraId="0FB1BB1D" w14:textId="77777777" w:rsidR="00030CBE" w:rsidRPr="00030CBE" w:rsidRDefault="00030CBE" w:rsidP="00030CBE">
      <w:pPr>
        <w:bidi/>
        <w:rPr>
          <w:rFonts w:cs="David" w:hint="cs"/>
          <w:rtl/>
        </w:rPr>
      </w:pPr>
    </w:p>
    <w:p w14:paraId="3064073A" w14:textId="77777777" w:rsidR="00030CBE" w:rsidRPr="00030CBE" w:rsidRDefault="00030CBE" w:rsidP="00030CBE">
      <w:pPr>
        <w:bidi/>
        <w:rPr>
          <w:rFonts w:cs="David" w:hint="cs"/>
          <w:rtl/>
        </w:rPr>
      </w:pPr>
      <w:r w:rsidRPr="00030CBE">
        <w:rPr>
          <w:rFonts w:cs="David" w:hint="cs"/>
          <w:u w:val="single"/>
          <w:rtl/>
        </w:rPr>
        <w:t>מזכיר הכנסת אייל ינון:</w:t>
      </w:r>
    </w:p>
    <w:p w14:paraId="0875FEAF" w14:textId="77777777" w:rsidR="00030CBE" w:rsidRPr="00030CBE" w:rsidRDefault="00030CBE" w:rsidP="00030CBE">
      <w:pPr>
        <w:bidi/>
        <w:rPr>
          <w:rFonts w:cs="David" w:hint="cs"/>
          <w:rtl/>
        </w:rPr>
      </w:pPr>
    </w:p>
    <w:p w14:paraId="31B84569" w14:textId="77777777" w:rsidR="00030CBE" w:rsidRPr="00030CBE" w:rsidRDefault="00030CBE" w:rsidP="00030CBE">
      <w:pPr>
        <w:bidi/>
        <w:rPr>
          <w:rFonts w:cs="David" w:hint="cs"/>
          <w:rtl/>
        </w:rPr>
      </w:pPr>
      <w:r w:rsidRPr="00030CBE">
        <w:rPr>
          <w:rFonts w:cs="David" w:hint="cs"/>
          <w:rtl/>
        </w:rPr>
        <w:tab/>
        <w:t>שימו לב, בגלל שאנו נמצאים בפגרת בחירות יש שני נושאים שצריכים לעניין; אחד זה לגבי מועד הכינוסים, שהיו"ר יקבע את זה על דעת עצמו, וזה יכול ליפול על מועדים שהם לא נוחים- -</w:t>
      </w:r>
    </w:p>
    <w:p w14:paraId="054B8BB7" w14:textId="77777777" w:rsidR="00030CBE" w:rsidRPr="00030CBE" w:rsidRDefault="00030CBE" w:rsidP="00030CBE">
      <w:pPr>
        <w:bidi/>
        <w:rPr>
          <w:rFonts w:cs="David" w:hint="cs"/>
          <w:rtl/>
        </w:rPr>
      </w:pPr>
    </w:p>
    <w:p w14:paraId="3E3B924B" w14:textId="77777777" w:rsidR="00030CBE" w:rsidRPr="00030CBE" w:rsidRDefault="00030CBE" w:rsidP="00030CBE">
      <w:pPr>
        <w:bidi/>
        <w:rPr>
          <w:rFonts w:cs="David" w:hint="cs"/>
          <w:rtl/>
        </w:rPr>
      </w:pPr>
      <w:r w:rsidRPr="00030CBE">
        <w:rPr>
          <w:rFonts w:cs="David" w:hint="cs"/>
          <w:u w:val="single"/>
          <w:rtl/>
        </w:rPr>
        <w:t>היו</w:t>
      </w:r>
      <w:r w:rsidRPr="00030CBE">
        <w:rPr>
          <w:rFonts w:cs="David"/>
          <w:u w:val="single"/>
          <w:rtl/>
        </w:rPr>
        <w:t>"</w:t>
      </w:r>
      <w:r w:rsidRPr="00030CBE">
        <w:rPr>
          <w:rFonts w:cs="David" w:hint="cs"/>
          <w:u w:val="single"/>
          <w:rtl/>
        </w:rPr>
        <w:t>ר דוד טל:</w:t>
      </w:r>
    </w:p>
    <w:p w14:paraId="0E682489" w14:textId="77777777" w:rsidR="00030CBE" w:rsidRPr="00030CBE" w:rsidRDefault="00030CBE" w:rsidP="00030CBE">
      <w:pPr>
        <w:bidi/>
        <w:rPr>
          <w:rFonts w:cs="David" w:hint="cs"/>
          <w:rtl/>
        </w:rPr>
      </w:pPr>
    </w:p>
    <w:p w14:paraId="4C4E54B7" w14:textId="77777777" w:rsidR="00030CBE" w:rsidRPr="00030CBE" w:rsidRDefault="00030CBE" w:rsidP="00030CBE">
      <w:pPr>
        <w:bidi/>
        <w:rPr>
          <w:rFonts w:cs="David" w:hint="cs"/>
          <w:rtl/>
        </w:rPr>
      </w:pPr>
      <w:r w:rsidRPr="00030CBE">
        <w:rPr>
          <w:rFonts w:cs="David" w:hint="cs"/>
          <w:rtl/>
        </w:rPr>
        <w:tab/>
        <w:t>אנו יכולים לקבוע שלושה-ארבעה ימים לפני כן, שהוא ייכנס ויצטרך להודיע ארבעה או חמישה ימים לפני הכינוס.</w:t>
      </w:r>
    </w:p>
    <w:p w14:paraId="7414CC1D" w14:textId="77777777" w:rsidR="00030CBE" w:rsidRPr="00030CBE" w:rsidRDefault="00030CBE" w:rsidP="00030CBE">
      <w:pPr>
        <w:bidi/>
        <w:rPr>
          <w:rFonts w:cs="David" w:hint="cs"/>
          <w:rtl/>
        </w:rPr>
      </w:pPr>
    </w:p>
    <w:p w14:paraId="5CE77A5B" w14:textId="77777777" w:rsidR="00030CBE" w:rsidRPr="00030CBE" w:rsidRDefault="00030CBE" w:rsidP="00030CBE">
      <w:pPr>
        <w:bidi/>
        <w:rPr>
          <w:rFonts w:cs="David" w:hint="cs"/>
          <w:rtl/>
        </w:rPr>
      </w:pPr>
      <w:r w:rsidRPr="00030CBE">
        <w:rPr>
          <w:rFonts w:cs="David" w:hint="cs"/>
          <w:u w:val="single"/>
          <w:rtl/>
        </w:rPr>
        <w:t>מזכיר הכנסת אייל ינון:</w:t>
      </w:r>
    </w:p>
    <w:p w14:paraId="374DDEC9" w14:textId="77777777" w:rsidR="00030CBE" w:rsidRPr="00030CBE" w:rsidRDefault="00030CBE" w:rsidP="00030CBE">
      <w:pPr>
        <w:bidi/>
        <w:rPr>
          <w:rFonts w:cs="David" w:hint="cs"/>
          <w:rtl/>
        </w:rPr>
      </w:pPr>
    </w:p>
    <w:p w14:paraId="416883CF" w14:textId="77777777" w:rsidR="00030CBE" w:rsidRPr="00030CBE" w:rsidRDefault="00030CBE" w:rsidP="00030CBE">
      <w:pPr>
        <w:bidi/>
        <w:rPr>
          <w:rFonts w:cs="David" w:hint="cs"/>
          <w:rtl/>
        </w:rPr>
      </w:pPr>
      <w:r w:rsidRPr="00030CBE">
        <w:rPr>
          <w:rFonts w:cs="David" w:hint="cs"/>
          <w:rtl/>
        </w:rPr>
        <w:tab/>
        <w:t xml:space="preserve">דבר שני זה נושאים קונטרוברסליים שעלולים לעלות בוועדות. </w:t>
      </w:r>
    </w:p>
    <w:p w14:paraId="61957E47" w14:textId="77777777" w:rsidR="00030CBE" w:rsidRPr="00030CBE" w:rsidRDefault="00030CBE" w:rsidP="00030CBE">
      <w:pPr>
        <w:bidi/>
        <w:rPr>
          <w:rFonts w:cs="David" w:hint="cs"/>
          <w:rtl/>
        </w:rPr>
      </w:pPr>
    </w:p>
    <w:p w14:paraId="3F1A6114" w14:textId="77777777" w:rsidR="00030CBE" w:rsidRPr="00030CBE" w:rsidRDefault="00030CBE" w:rsidP="00030CBE">
      <w:pPr>
        <w:bidi/>
        <w:rPr>
          <w:rFonts w:cs="David" w:hint="cs"/>
          <w:rtl/>
        </w:rPr>
      </w:pPr>
      <w:r w:rsidRPr="00030CBE">
        <w:rPr>
          <w:rFonts w:cs="David" w:hint="cs"/>
          <w:u w:val="single"/>
          <w:rtl/>
        </w:rPr>
        <w:t>דוד רותם:</w:t>
      </w:r>
    </w:p>
    <w:p w14:paraId="720B1CB2" w14:textId="77777777" w:rsidR="00030CBE" w:rsidRPr="00030CBE" w:rsidRDefault="00030CBE" w:rsidP="00030CBE">
      <w:pPr>
        <w:bidi/>
        <w:rPr>
          <w:rFonts w:cs="David" w:hint="cs"/>
          <w:rtl/>
        </w:rPr>
      </w:pPr>
    </w:p>
    <w:p w14:paraId="2F58D01A" w14:textId="77777777" w:rsidR="00030CBE" w:rsidRPr="00030CBE" w:rsidRDefault="00030CBE" w:rsidP="00030CBE">
      <w:pPr>
        <w:bidi/>
        <w:rPr>
          <w:rFonts w:cs="David" w:hint="cs"/>
          <w:rtl/>
        </w:rPr>
      </w:pPr>
      <w:r w:rsidRPr="00030CBE">
        <w:rPr>
          <w:rFonts w:cs="David" w:hint="cs"/>
          <w:rtl/>
        </w:rPr>
        <w:tab/>
        <w:t xml:space="preserve">אני מציע שהוועדה תחליט שאפשר לכנס את הוועדות פעם בשבוע לפחות. </w:t>
      </w:r>
    </w:p>
    <w:p w14:paraId="7D343D99" w14:textId="77777777" w:rsidR="00030CBE" w:rsidRPr="00030CBE" w:rsidRDefault="00030CBE" w:rsidP="00030CBE">
      <w:pPr>
        <w:bidi/>
        <w:rPr>
          <w:rFonts w:cs="David" w:hint="cs"/>
          <w:rtl/>
        </w:rPr>
      </w:pPr>
    </w:p>
    <w:p w14:paraId="582C13B6" w14:textId="77777777" w:rsidR="00030CBE" w:rsidRPr="00030CBE" w:rsidRDefault="00030CBE" w:rsidP="00030CBE">
      <w:pPr>
        <w:pStyle w:val="Heading5"/>
        <w:jc w:val="left"/>
        <w:rPr>
          <w:rFonts w:hint="cs"/>
          <w:sz w:val="24"/>
          <w:rtl/>
        </w:rPr>
      </w:pPr>
      <w:r w:rsidRPr="00030CBE">
        <w:rPr>
          <w:rFonts w:hint="cs"/>
          <w:sz w:val="24"/>
          <w:u w:val="single"/>
          <w:rtl/>
        </w:rPr>
        <w:t>יואל חסון:</w:t>
      </w:r>
    </w:p>
    <w:p w14:paraId="2DFD1425" w14:textId="77777777" w:rsidR="00030CBE" w:rsidRPr="00030CBE" w:rsidRDefault="00030CBE" w:rsidP="00030CBE">
      <w:pPr>
        <w:pStyle w:val="Heading5"/>
        <w:jc w:val="left"/>
        <w:rPr>
          <w:rFonts w:hint="cs"/>
          <w:sz w:val="24"/>
          <w:rtl/>
        </w:rPr>
      </w:pPr>
    </w:p>
    <w:p w14:paraId="60FA9FEA" w14:textId="77777777" w:rsidR="00030CBE" w:rsidRPr="00030CBE" w:rsidRDefault="00030CBE" w:rsidP="00030CBE">
      <w:pPr>
        <w:bidi/>
        <w:rPr>
          <w:rFonts w:cs="David" w:hint="cs"/>
          <w:rtl/>
        </w:rPr>
      </w:pPr>
      <w:r w:rsidRPr="00030CBE">
        <w:rPr>
          <w:rFonts w:cs="David" w:hint="cs"/>
          <w:rtl/>
        </w:rPr>
        <w:tab/>
        <w:t xml:space="preserve"> מי יבוא לכאן? יש מערכת בחירות, יש פריימריז.</w:t>
      </w:r>
    </w:p>
    <w:p w14:paraId="09D5B0FF" w14:textId="77777777" w:rsidR="00030CBE" w:rsidRDefault="00030CBE" w:rsidP="00030CBE">
      <w:pPr>
        <w:bidi/>
        <w:rPr>
          <w:rFonts w:cs="David" w:hint="cs"/>
          <w:rtl/>
        </w:rPr>
      </w:pPr>
    </w:p>
    <w:p w14:paraId="65F3EA12" w14:textId="77777777" w:rsidR="00030CBE" w:rsidRDefault="00030CBE" w:rsidP="00030CBE">
      <w:pPr>
        <w:bidi/>
        <w:rPr>
          <w:rFonts w:cs="David" w:hint="cs"/>
          <w:rtl/>
        </w:rPr>
      </w:pPr>
    </w:p>
    <w:p w14:paraId="5967A0A9" w14:textId="77777777" w:rsidR="00030CBE" w:rsidRDefault="00030CBE" w:rsidP="00030CBE">
      <w:pPr>
        <w:bidi/>
        <w:rPr>
          <w:rFonts w:cs="David" w:hint="cs"/>
          <w:rtl/>
        </w:rPr>
      </w:pPr>
    </w:p>
    <w:p w14:paraId="778B515A" w14:textId="77777777" w:rsidR="00030CBE" w:rsidRDefault="00030CBE" w:rsidP="00030CBE">
      <w:pPr>
        <w:bidi/>
        <w:rPr>
          <w:rFonts w:cs="David" w:hint="cs"/>
          <w:rtl/>
        </w:rPr>
      </w:pPr>
    </w:p>
    <w:p w14:paraId="36BCE15B" w14:textId="77777777" w:rsidR="00030CBE" w:rsidRDefault="00030CBE" w:rsidP="00030CBE">
      <w:pPr>
        <w:bidi/>
        <w:rPr>
          <w:rFonts w:cs="David" w:hint="cs"/>
          <w:rtl/>
        </w:rPr>
      </w:pPr>
    </w:p>
    <w:p w14:paraId="071E3D0C" w14:textId="77777777" w:rsidR="00030CBE" w:rsidRPr="00030CBE" w:rsidRDefault="00030CBE" w:rsidP="00030CBE">
      <w:pPr>
        <w:bidi/>
        <w:rPr>
          <w:rFonts w:cs="David" w:hint="cs"/>
          <w:rtl/>
        </w:rPr>
      </w:pPr>
    </w:p>
    <w:p w14:paraId="2E18B8CC" w14:textId="77777777" w:rsidR="00030CBE" w:rsidRPr="00030CBE" w:rsidRDefault="00030CBE" w:rsidP="00030CBE">
      <w:pPr>
        <w:bidi/>
        <w:rPr>
          <w:rFonts w:cs="David" w:hint="cs"/>
          <w:rtl/>
        </w:rPr>
      </w:pPr>
      <w:r w:rsidRPr="00030CBE">
        <w:rPr>
          <w:rFonts w:cs="David" w:hint="cs"/>
          <w:u w:val="single"/>
          <w:rtl/>
        </w:rPr>
        <w:t>דוד רותם:</w:t>
      </w:r>
    </w:p>
    <w:p w14:paraId="05762FDF" w14:textId="77777777" w:rsidR="00030CBE" w:rsidRPr="00030CBE" w:rsidRDefault="00030CBE" w:rsidP="00030CBE">
      <w:pPr>
        <w:bidi/>
        <w:rPr>
          <w:rFonts w:cs="David" w:hint="cs"/>
          <w:rtl/>
        </w:rPr>
      </w:pPr>
    </w:p>
    <w:p w14:paraId="2217359C" w14:textId="77777777" w:rsidR="00030CBE" w:rsidRPr="00030CBE" w:rsidRDefault="00030CBE" w:rsidP="00030CBE">
      <w:pPr>
        <w:bidi/>
        <w:rPr>
          <w:rFonts w:cs="David" w:hint="cs"/>
          <w:rtl/>
        </w:rPr>
      </w:pPr>
      <w:r w:rsidRPr="00030CBE">
        <w:rPr>
          <w:rFonts w:cs="David" w:hint="cs"/>
          <w:rtl/>
        </w:rPr>
        <w:tab/>
        <w:t>יש גם אנשים שיש להם עניין שעבודת הכנסת- -</w:t>
      </w:r>
    </w:p>
    <w:p w14:paraId="6F7072F7" w14:textId="77777777" w:rsidR="00030CBE" w:rsidRPr="00030CBE" w:rsidRDefault="00030CBE" w:rsidP="00030CBE">
      <w:pPr>
        <w:bidi/>
        <w:rPr>
          <w:rFonts w:cs="David" w:hint="cs"/>
          <w:rtl/>
        </w:rPr>
      </w:pPr>
    </w:p>
    <w:p w14:paraId="47F77101" w14:textId="77777777" w:rsidR="00030CBE" w:rsidRPr="00030CBE" w:rsidRDefault="00030CBE" w:rsidP="00030CBE">
      <w:pPr>
        <w:pStyle w:val="Heading5"/>
        <w:jc w:val="left"/>
        <w:rPr>
          <w:rFonts w:hint="cs"/>
          <w:sz w:val="24"/>
          <w:rtl/>
        </w:rPr>
      </w:pPr>
      <w:r w:rsidRPr="00030CBE">
        <w:rPr>
          <w:rFonts w:hint="cs"/>
          <w:sz w:val="24"/>
          <w:u w:val="single"/>
          <w:rtl/>
        </w:rPr>
        <w:t>יואל חסון:</w:t>
      </w:r>
    </w:p>
    <w:p w14:paraId="7AB71631" w14:textId="77777777" w:rsidR="00030CBE" w:rsidRPr="00030CBE" w:rsidRDefault="00030CBE" w:rsidP="00030CBE">
      <w:pPr>
        <w:pStyle w:val="Heading5"/>
        <w:jc w:val="left"/>
        <w:rPr>
          <w:rFonts w:hint="cs"/>
          <w:sz w:val="24"/>
          <w:rtl/>
        </w:rPr>
      </w:pPr>
    </w:p>
    <w:p w14:paraId="5CDB460B" w14:textId="77777777" w:rsidR="00030CBE" w:rsidRPr="00030CBE" w:rsidRDefault="00030CBE" w:rsidP="00030CBE">
      <w:pPr>
        <w:bidi/>
        <w:rPr>
          <w:rFonts w:cs="David" w:hint="cs"/>
          <w:rtl/>
        </w:rPr>
      </w:pPr>
      <w:r w:rsidRPr="00030CBE">
        <w:rPr>
          <w:rFonts w:cs="David" w:hint="cs"/>
          <w:rtl/>
        </w:rPr>
        <w:tab/>
        <w:t xml:space="preserve"> בזמן בחירות- -</w:t>
      </w:r>
    </w:p>
    <w:p w14:paraId="631AF1BB" w14:textId="77777777" w:rsidR="00030CBE" w:rsidRPr="00030CBE" w:rsidRDefault="00030CBE" w:rsidP="00030CBE">
      <w:pPr>
        <w:bidi/>
        <w:rPr>
          <w:rFonts w:cs="David" w:hint="cs"/>
          <w:rtl/>
        </w:rPr>
      </w:pPr>
    </w:p>
    <w:p w14:paraId="1BB875B1" w14:textId="77777777" w:rsidR="00030CBE" w:rsidRPr="00030CBE" w:rsidRDefault="00030CBE" w:rsidP="00030CBE">
      <w:pPr>
        <w:bidi/>
        <w:rPr>
          <w:rFonts w:cs="David" w:hint="cs"/>
          <w:rtl/>
        </w:rPr>
      </w:pPr>
      <w:r w:rsidRPr="00030CBE">
        <w:rPr>
          <w:rFonts w:cs="David" w:hint="cs"/>
          <w:u w:val="single"/>
          <w:rtl/>
        </w:rPr>
        <w:t>היו"ר דוד טל:</w:t>
      </w:r>
    </w:p>
    <w:p w14:paraId="0E87CA37" w14:textId="77777777" w:rsidR="00030CBE" w:rsidRPr="00030CBE" w:rsidRDefault="00030CBE" w:rsidP="00030CBE">
      <w:pPr>
        <w:bidi/>
        <w:rPr>
          <w:rFonts w:cs="David" w:hint="cs"/>
          <w:rtl/>
        </w:rPr>
      </w:pPr>
    </w:p>
    <w:p w14:paraId="0A655B54" w14:textId="77777777" w:rsidR="00030CBE" w:rsidRPr="00030CBE" w:rsidRDefault="00030CBE" w:rsidP="00030CBE">
      <w:pPr>
        <w:bidi/>
        <w:rPr>
          <w:rFonts w:cs="David" w:hint="cs"/>
          <w:rtl/>
        </w:rPr>
      </w:pPr>
      <w:r w:rsidRPr="00030CBE">
        <w:rPr>
          <w:rFonts w:cs="David" w:hint="cs"/>
          <w:rtl/>
        </w:rPr>
        <w:tab/>
        <w:t xml:space="preserve"> נסגור את הדיון הזה. אני צריך לרוץ צפונה, יש נושאים חשובים. </w:t>
      </w:r>
    </w:p>
    <w:p w14:paraId="6D6D5398" w14:textId="77777777" w:rsidR="00030CBE" w:rsidRPr="00030CBE" w:rsidRDefault="00030CBE" w:rsidP="00030CBE">
      <w:pPr>
        <w:bidi/>
        <w:rPr>
          <w:rFonts w:cs="David" w:hint="cs"/>
          <w:rtl/>
        </w:rPr>
      </w:pPr>
    </w:p>
    <w:p w14:paraId="162CE342" w14:textId="77777777" w:rsidR="00030CBE" w:rsidRPr="00030CBE" w:rsidRDefault="00030CBE" w:rsidP="00030CBE">
      <w:pPr>
        <w:bidi/>
        <w:rPr>
          <w:rFonts w:cs="David" w:hint="cs"/>
          <w:u w:val="single"/>
          <w:rtl/>
        </w:rPr>
      </w:pPr>
    </w:p>
    <w:p w14:paraId="53172A53" w14:textId="77777777" w:rsidR="00030CBE" w:rsidRPr="00030CBE" w:rsidRDefault="00030CBE" w:rsidP="00030CBE">
      <w:pPr>
        <w:bidi/>
        <w:rPr>
          <w:rFonts w:cs="David" w:hint="cs"/>
          <w:rtl/>
        </w:rPr>
      </w:pPr>
      <w:r w:rsidRPr="00030CBE">
        <w:rPr>
          <w:rFonts w:cs="David" w:hint="cs"/>
          <w:u w:val="single"/>
          <w:rtl/>
        </w:rPr>
        <w:t xml:space="preserve">יורם </w:t>
      </w:r>
      <w:proofErr w:type="spellStart"/>
      <w:r w:rsidRPr="00030CBE">
        <w:rPr>
          <w:rFonts w:cs="David" w:hint="cs"/>
          <w:u w:val="single"/>
          <w:rtl/>
        </w:rPr>
        <w:t>מרציאנו</w:t>
      </w:r>
      <w:proofErr w:type="spellEnd"/>
      <w:r w:rsidRPr="00030CBE">
        <w:rPr>
          <w:rFonts w:cs="David" w:hint="cs"/>
          <w:u w:val="single"/>
          <w:rtl/>
        </w:rPr>
        <w:t>:</w:t>
      </w:r>
    </w:p>
    <w:p w14:paraId="3ABF99B4" w14:textId="77777777" w:rsidR="00030CBE" w:rsidRPr="00030CBE" w:rsidRDefault="00030CBE" w:rsidP="00030CBE">
      <w:pPr>
        <w:bidi/>
        <w:rPr>
          <w:rFonts w:cs="David" w:hint="cs"/>
          <w:rtl/>
        </w:rPr>
      </w:pPr>
    </w:p>
    <w:p w14:paraId="63786947" w14:textId="77777777" w:rsidR="00030CBE" w:rsidRPr="00030CBE" w:rsidRDefault="00030CBE" w:rsidP="00030CBE">
      <w:pPr>
        <w:bidi/>
        <w:rPr>
          <w:rFonts w:cs="David" w:hint="cs"/>
          <w:rtl/>
        </w:rPr>
      </w:pPr>
      <w:r w:rsidRPr="00030CBE">
        <w:rPr>
          <w:rFonts w:cs="David" w:hint="cs"/>
          <w:rtl/>
        </w:rPr>
        <w:tab/>
        <w:t xml:space="preserve"> לנו אין מחר ועדה מסדרת- -</w:t>
      </w:r>
    </w:p>
    <w:p w14:paraId="1D6BAF4C" w14:textId="77777777" w:rsidR="00030CBE" w:rsidRPr="00030CBE" w:rsidRDefault="00030CBE" w:rsidP="00030CBE">
      <w:pPr>
        <w:bidi/>
        <w:rPr>
          <w:rFonts w:cs="David" w:hint="cs"/>
          <w:rtl/>
        </w:rPr>
      </w:pPr>
    </w:p>
    <w:p w14:paraId="4730BCAB" w14:textId="77777777" w:rsidR="00030CBE" w:rsidRPr="00030CBE" w:rsidRDefault="00030CBE" w:rsidP="00030CBE">
      <w:pPr>
        <w:bidi/>
        <w:rPr>
          <w:rFonts w:cs="David" w:hint="cs"/>
          <w:rtl/>
        </w:rPr>
      </w:pPr>
      <w:r w:rsidRPr="00030CBE">
        <w:rPr>
          <w:rFonts w:cs="David" w:hint="cs"/>
          <w:u w:val="single"/>
          <w:rtl/>
        </w:rPr>
        <w:t>דוד רותם:</w:t>
      </w:r>
    </w:p>
    <w:p w14:paraId="33C2BF98" w14:textId="77777777" w:rsidR="00030CBE" w:rsidRPr="00030CBE" w:rsidRDefault="00030CBE" w:rsidP="00030CBE">
      <w:pPr>
        <w:bidi/>
        <w:rPr>
          <w:rFonts w:cs="David" w:hint="cs"/>
          <w:rtl/>
        </w:rPr>
      </w:pPr>
    </w:p>
    <w:p w14:paraId="513CEB08" w14:textId="77777777" w:rsidR="00030CBE" w:rsidRPr="00030CBE" w:rsidRDefault="00030CBE" w:rsidP="00030CBE">
      <w:pPr>
        <w:bidi/>
        <w:rPr>
          <w:rFonts w:cs="David" w:hint="cs"/>
          <w:rtl/>
        </w:rPr>
      </w:pPr>
      <w:r w:rsidRPr="00030CBE">
        <w:rPr>
          <w:rFonts w:cs="David" w:hint="cs"/>
          <w:rtl/>
        </w:rPr>
        <w:tab/>
        <w:t>לכן אני מציע שנחליט שאפשר לכנס את הוועדות ארבע פעמים בחודש או פעם בשבוע, ולקבוע שזה רק הכנה לקריאה שנייה ושלישית.</w:t>
      </w:r>
    </w:p>
    <w:p w14:paraId="29117051" w14:textId="77777777" w:rsidR="00030CBE" w:rsidRPr="00030CBE" w:rsidRDefault="00030CBE" w:rsidP="00030CBE">
      <w:pPr>
        <w:bidi/>
        <w:rPr>
          <w:rFonts w:cs="David" w:hint="cs"/>
          <w:rtl/>
        </w:rPr>
      </w:pPr>
    </w:p>
    <w:p w14:paraId="1D0EA82C" w14:textId="77777777" w:rsidR="00030CBE" w:rsidRPr="00030CBE" w:rsidRDefault="00030CBE" w:rsidP="00030CBE">
      <w:pPr>
        <w:bidi/>
        <w:rPr>
          <w:rFonts w:cs="David" w:hint="cs"/>
          <w:rtl/>
        </w:rPr>
      </w:pPr>
      <w:r w:rsidRPr="00030CBE">
        <w:rPr>
          <w:rFonts w:cs="David" w:hint="cs"/>
          <w:u w:val="single"/>
          <w:rtl/>
        </w:rPr>
        <w:t>היו</w:t>
      </w:r>
      <w:r w:rsidRPr="00030CBE">
        <w:rPr>
          <w:rFonts w:cs="David"/>
          <w:u w:val="single"/>
          <w:rtl/>
        </w:rPr>
        <w:t>"</w:t>
      </w:r>
      <w:r w:rsidRPr="00030CBE">
        <w:rPr>
          <w:rFonts w:cs="David" w:hint="cs"/>
          <w:u w:val="single"/>
          <w:rtl/>
        </w:rPr>
        <w:t>ר דוד טל:</w:t>
      </w:r>
    </w:p>
    <w:p w14:paraId="5656642B" w14:textId="77777777" w:rsidR="00030CBE" w:rsidRPr="00030CBE" w:rsidRDefault="00030CBE" w:rsidP="00030CBE">
      <w:pPr>
        <w:bidi/>
        <w:rPr>
          <w:rFonts w:cs="David" w:hint="cs"/>
          <w:rtl/>
        </w:rPr>
      </w:pPr>
    </w:p>
    <w:p w14:paraId="4B4DAAB3" w14:textId="77777777" w:rsidR="00030CBE" w:rsidRPr="00030CBE" w:rsidRDefault="00030CBE" w:rsidP="00030CBE">
      <w:pPr>
        <w:bidi/>
        <w:rPr>
          <w:rFonts w:cs="David" w:hint="cs"/>
          <w:rtl/>
        </w:rPr>
      </w:pPr>
      <w:r w:rsidRPr="00030CBE">
        <w:rPr>
          <w:rFonts w:cs="David" w:hint="cs"/>
          <w:rtl/>
        </w:rPr>
        <w:tab/>
        <w:t xml:space="preserve"> רבותיי, אני רוצה להעלות להצבעה את ההצעה של זהבה, שאומרת: יו"ר ועדה יוכל לזמן דיון. באותה מידה שליש מחברי הוועדה יוכלו לזמן דיון, ואז נגיד שפה יש לנו האיזון. הורדנו את הנושא של ועדת הסכמות. עכשיו צריך לקבוע </w:t>
      </w:r>
      <w:r w:rsidRPr="00030CBE">
        <w:rPr>
          <w:rFonts w:cs="David"/>
          <w:rtl/>
        </w:rPr>
        <w:t>–</w:t>
      </w:r>
      <w:r w:rsidRPr="00030CBE">
        <w:rPr>
          <w:rFonts w:cs="David" w:hint="cs"/>
          <w:rtl/>
        </w:rPr>
        <w:t xml:space="preserve"> בין שלוש לארבע פעמים, בפגרה.</w:t>
      </w:r>
    </w:p>
    <w:p w14:paraId="7D9A7023" w14:textId="77777777" w:rsidR="00030CBE" w:rsidRPr="00030CBE" w:rsidRDefault="00030CBE" w:rsidP="00030CBE">
      <w:pPr>
        <w:bidi/>
        <w:rPr>
          <w:rFonts w:cs="David" w:hint="cs"/>
          <w:rtl/>
        </w:rPr>
      </w:pPr>
    </w:p>
    <w:p w14:paraId="28CCEA20" w14:textId="77777777" w:rsidR="00030CBE" w:rsidRPr="00030CBE" w:rsidRDefault="00030CBE" w:rsidP="00030CBE">
      <w:pPr>
        <w:bidi/>
        <w:rPr>
          <w:rFonts w:cs="David" w:hint="cs"/>
          <w:rtl/>
        </w:rPr>
      </w:pPr>
      <w:r w:rsidRPr="00030CBE">
        <w:rPr>
          <w:rFonts w:cs="David" w:hint="cs"/>
          <w:u w:val="single"/>
          <w:rtl/>
        </w:rPr>
        <w:t xml:space="preserve">יעקב </w:t>
      </w:r>
      <w:proofErr w:type="spellStart"/>
      <w:r w:rsidRPr="00030CBE">
        <w:rPr>
          <w:rFonts w:cs="David" w:hint="cs"/>
          <w:u w:val="single"/>
          <w:rtl/>
        </w:rPr>
        <w:t>מרגי</w:t>
      </w:r>
      <w:proofErr w:type="spellEnd"/>
      <w:r w:rsidRPr="00030CBE">
        <w:rPr>
          <w:rFonts w:cs="David" w:hint="cs"/>
          <w:u w:val="single"/>
          <w:rtl/>
        </w:rPr>
        <w:t>:</w:t>
      </w:r>
    </w:p>
    <w:p w14:paraId="583E8765" w14:textId="77777777" w:rsidR="00030CBE" w:rsidRPr="00030CBE" w:rsidRDefault="00030CBE" w:rsidP="00030CBE">
      <w:pPr>
        <w:bidi/>
        <w:rPr>
          <w:rFonts w:cs="David" w:hint="cs"/>
          <w:rtl/>
        </w:rPr>
      </w:pPr>
    </w:p>
    <w:p w14:paraId="71DD0940" w14:textId="77777777" w:rsidR="00030CBE" w:rsidRPr="00030CBE" w:rsidRDefault="00030CBE" w:rsidP="00030CBE">
      <w:pPr>
        <w:bidi/>
        <w:rPr>
          <w:rFonts w:cs="David" w:hint="cs"/>
          <w:rtl/>
        </w:rPr>
      </w:pPr>
      <w:r w:rsidRPr="00030CBE">
        <w:rPr>
          <w:rFonts w:cs="David" w:hint="cs"/>
          <w:rtl/>
        </w:rPr>
        <w:tab/>
        <w:t xml:space="preserve"> הכנסת יוצאת לפגרה </w:t>
      </w:r>
      <w:r w:rsidRPr="00030CBE">
        <w:rPr>
          <w:rFonts w:cs="David"/>
          <w:rtl/>
        </w:rPr>
        <w:t>–</w:t>
      </w:r>
      <w:r w:rsidRPr="00030CBE">
        <w:rPr>
          <w:rFonts w:cs="David" w:hint="cs"/>
          <w:rtl/>
        </w:rPr>
        <w:t xml:space="preserve"> אני לא משפטן, אך היא צריכה לחדול. מליאת הכנסת לא מתפקדת. לא כל ראשי הוועדות הגונים והוגנים. לא הייתי רוצה לסמוך על שום גחמה של שום יושב ראש להכין מסמכי מגרה מוכנים לכנסת הבאה. תשאירו </w:t>
      </w:r>
      <w:proofErr w:type="spellStart"/>
      <w:r w:rsidRPr="00030CBE">
        <w:rPr>
          <w:rFonts w:cs="David" w:hint="cs"/>
          <w:rtl/>
        </w:rPr>
        <w:t>הכל</w:t>
      </w:r>
      <w:proofErr w:type="spellEnd"/>
      <w:r w:rsidRPr="00030CBE">
        <w:rPr>
          <w:rFonts w:cs="David" w:hint="cs"/>
          <w:rtl/>
        </w:rPr>
        <w:t xml:space="preserve"> לכנסת הבאה.</w:t>
      </w:r>
    </w:p>
    <w:p w14:paraId="47B8DB1A" w14:textId="77777777" w:rsidR="00030CBE" w:rsidRPr="00030CBE" w:rsidRDefault="00030CBE" w:rsidP="00030CBE">
      <w:pPr>
        <w:bidi/>
        <w:rPr>
          <w:rFonts w:cs="David" w:hint="cs"/>
          <w:rtl/>
        </w:rPr>
      </w:pPr>
    </w:p>
    <w:p w14:paraId="19BA6238" w14:textId="77777777" w:rsidR="00030CBE" w:rsidRPr="00030CBE" w:rsidRDefault="00030CBE" w:rsidP="00030CBE">
      <w:pPr>
        <w:pStyle w:val="Heading5"/>
        <w:jc w:val="left"/>
        <w:rPr>
          <w:rFonts w:hint="cs"/>
          <w:sz w:val="24"/>
          <w:rtl/>
        </w:rPr>
      </w:pPr>
      <w:r w:rsidRPr="00030CBE">
        <w:rPr>
          <w:rFonts w:hint="cs"/>
          <w:sz w:val="24"/>
          <w:u w:val="single"/>
          <w:rtl/>
        </w:rPr>
        <w:t>יואל חסון:</w:t>
      </w:r>
    </w:p>
    <w:p w14:paraId="1E56B5CB" w14:textId="77777777" w:rsidR="00030CBE" w:rsidRPr="00030CBE" w:rsidRDefault="00030CBE" w:rsidP="00030CBE">
      <w:pPr>
        <w:pStyle w:val="Heading5"/>
        <w:jc w:val="left"/>
        <w:rPr>
          <w:rFonts w:hint="cs"/>
          <w:sz w:val="24"/>
          <w:rtl/>
        </w:rPr>
      </w:pPr>
    </w:p>
    <w:p w14:paraId="7F88F01A" w14:textId="77777777" w:rsidR="00030CBE" w:rsidRPr="00030CBE" w:rsidRDefault="00030CBE" w:rsidP="00030CBE">
      <w:pPr>
        <w:bidi/>
        <w:rPr>
          <w:rFonts w:cs="David" w:hint="cs"/>
          <w:rtl/>
        </w:rPr>
      </w:pPr>
      <w:r w:rsidRPr="00030CBE">
        <w:rPr>
          <w:rFonts w:cs="David" w:hint="cs"/>
          <w:rtl/>
        </w:rPr>
        <w:tab/>
        <w:t xml:space="preserve"> אני מעריך חלק מחברי הכנסת שמאוד אובססיביים לכינוס ועדות כל יום, כל שעה בזמן פגרת בחירות. פגרת בחירות היא בחירות. אנו הולכים לבחירות. בזמן בחירות כל אחד מאתנו, יש לו מפלגה, יש לו דרך, הוא צריך להציג אותה לציבור. הוא לא יציג אותה פה אלא במחוז הבחירה שלו </w:t>
      </w:r>
      <w:r w:rsidRPr="00030CBE">
        <w:rPr>
          <w:rFonts w:cs="David"/>
          <w:rtl/>
        </w:rPr>
        <w:t>–</w:t>
      </w:r>
      <w:r w:rsidRPr="00030CBE">
        <w:rPr>
          <w:rFonts w:cs="David" w:hint="cs"/>
          <w:rtl/>
        </w:rPr>
        <w:t xml:space="preserve"> ברחוב, בכל מקום אפשרי. זו הצגה מיותרת, אין בזה אמת, אין בזה דבר, במקרה הטוב היו"ר ישב פה לבד, עם עוד חבר כנסת שאין לו מפלגה יותר. זה יביא לנו דברים שנצטרך להתמודד אתם בכנסת הבאה. </w:t>
      </w:r>
    </w:p>
    <w:p w14:paraId="437020F6" w14:textId="77777777" w:rsidR="00030CBE" w:rsidRPr="00030CBE" w:rsidRDefault="00030CBE" w:rsidP="00030CBE">
      <w:pPr>
        <w:bidi/>
        <w:rPr>
          <w:rFonts w:cs="David" w:hint="cs"/>
          <w:rtl/>
        </w:rPr>
      </w:pPr>
    </w:p>
    <w:p w14:paraId="3FAD5F99" w14:textId="77777777" w:rsidR="00030CBE" w:rsidRPr="00030CBE" w:rsidRDefault="00030CBE" w:rsidP="00030CBE">
      <w:pPr>
        <w:bidi/>
        <w:ind w:firstLine="567"/>
        <w:rPr>
          <w:rFonts w:cs="David" w:hint="cs"/>
          <w:rtl/>
        </w:rPr>
      </w:pPr>
      <w:r w:rsidRPr="00030CBE">
        <w:rPr>
          <w:rFonts w:cs="David" w:hint="cs"/>
          <w:rtl/>
        </w:rPr>
        <w:t>צריך לעשות מינימום, רק בעת הצורך. אין צורך לעשות שום ישיבה שוטפת. גם שלוש פעמים בכל הפגרה זה יותר מדי.</w:t>
      </w:r>
    </w:p>
    <w:p w14:paraId="79394F70" w14:textId="77777777" w:rsidR="00030CBE" w:rsidRPr="00030CBE" w:rsidRDefault="00030CBE" w:rsidP="00030CBE">
      <w:pPr>
        <w:bidi/>
        <w:rPr>
          <w:rFonts w:cs="David" w:hint="cs"/>
          <w:rtl/>
        </w:rPr>
      </w:pPr>
    </w:p>
    <w:p w14:paraId="26A97A3E" w14:textId="77777777" w:rsidR="00030CBE" w:rsidRPr="00030CBE" w:rsidRDefault="00030CBE" w:rsidP="00030CBE">
      <w:pPr>
        <w:bidi/>
        <w:rPr>
          <w:rFonts w:cs="David" w:hint="cs"/>
          <w:rtl/>
        </w:rPr>
      </w:pPr>
      <w:r w:rsidRPr="00030CBE">
        <w:rPr>
          <w:rFonts w:cs="David" w:hint="cs"/>
          <w:u w:val="single"/>
          <w:rtl/>
        </w:rPr>
        <w:t>היו</w:t>
      </w:r>
      <w:r w:rsidRPr="00030CBE">
        <w:rPr>
          <w:rFonts w:cs="David"/>
          <w:u w:val="single"/>
          <w:rtl/>
        </w:rPr>
        <w:t>"</w:t>
      </w:r>
      <w:r w:rsidRPr="00030CBE">
        <w:rPr>
          <w:rFonts w:cs="David" w:hint="cs"/>
          <w:u w:val="single"/>
          <w:rtl/>
        </w:rPr>
        <w:t>ר דוד טל:</w:t>
      </w:r>
    </w:p>
    <w:p w14:paraId="4EC36E6B" w14:textId="77777777" w:rsidR="00030CBE" w:rsidRPr="00030CBE" w:rsidRDefault="00030CBE" w:rsidP="00030CBE">
      <w:pPr>
        <w:bidi/>
        <w:rPr>
          <w:rFonts w:cs="David" w:hint="cs"/>
          <w:rtl/>
        </w:rPr>
      </w:pPr>
    </w:p>
    <w:p w14:paraId="3A6FED2B" w14:textId="77777777" w:rsidR="00030CBE" w:rsidRPr="00030CBE" w:rsidRDefault="00030CBE" w:rsidP="00030CBE">
      <w:pPr>
        <w:bidi/>
        <w:rPr>
          <w:rFonts w:cs="David" w:hint="cs"/>
          <w:rtl/>
        </w:rPr>
      </w:pPr>
      <w:r w:rsidRPr="00030CBE">
        <w:rPr>
          <w:rFonts w:cs="David" w:hint="cs"/>
          <w:rtl/>
        </w:rPr>
        <w:tab/>
        <w:t>אני רוצה להסב את תשומת לבה של זהבה, לגבי ועדת חוץ וביטחון וועדת כספים, אני רוצה שנאשר להם שהם יוכלו להתכנס מתי שיצטרכו. חקיקה בפירוש לא. אנו מדברים על כל הוועדות- -</w:t>
      </w:r>
    </w:p>
    <w:p w14:paraId="72EA4C7B" w14:textId="77777777" w:rsidR="00030CBE" w:rsidRDefault="00030CBE" w:rsidP="00030CBE">
      <w:pPr>
        <w:bidi/>
        <w:rPr>
          <w:rFonts w:cs="David" w:hint="cs"/>
          <w:rtl/>
        </w:rPr>
      </w:pPr>
    </w:p>
    <w:p w14:paraId="2184FDED" w14:textId="77777777" w:rsidR="00030CBE" w:rsidRDefault="00030CBE" w:rsidP="00030CBE">
      <w:pPr>
        <w:bidi/>
        <w:rPr>
          <w:rFonts w:cs="David" w:hint="cs"/>
          <w:rtl/>
        </w:rPr>
      </w:pPr>
    </w:p>
    <w:p w14:paraId="060E2EAA" w14:textId="77777777" w:rsidR="00030CBE" w:rsidRDefault="00030CBE" w:rsidP="00030CBE">
      <w:pPr>
        <w:bidi/>
        <w:rPr>
          <w:rFonts w:cs="David" w:hint="cs"/>
          <w:rtl/>
        </w:rPr>
      </w:pPr>
    </w:p>
    <w:p w14:paraId="6920E0C2" w14:textId="77777777" w:rsidR="00030CBE" w:rsidRDefault="00030CBE" w:rsidP="00030CBE">
      <w:pPr>
        <w:bidi/>
        <w:rPr>
          <w:rFonts w:cs="David" w:hint="cs"/>
          <w:rtl/>
        </w:rPr>
      </w:pPr>
    </w:p>
    <w:p w14:paraId="2D5B6ABD" w14:textId="77777777" w:rsidR="00030CBE" w:rsidRDefault="00030CBE" w:rsidP="00030CBE">
      <w:pPr>
        <w:bidi/>
        <w:rPr>
          <w:rFonts w:cs="David" w:hint="cs"/>
          <w:rtl/>
        </w:rPr>
      </w:pPr>
    </w:p>
    <w:p w14:paraId="271A9C98" w14:textId="77777777" w:rsidR="00030CBE" w:rsidRPr="00030CBE" w:rsidRDefault="00030CBE" w:rsidP="00030CBE">
      <w:pPr>
        <w:bidi/>
        <w:rPr>
          <w:rFonts w:cs="David" w:hint="cs"/>
          <w:rtl/>
        </w:rPr>
      </w:pPr>
    </w:p>
    <w:p w14:paraId="42F63515" w14:textId="77777777" w:rsidR="00030CBE" w:rsidRPr="00030CBE" w:rsidRDefault="00030CBE" w:rsidP="00030CBE">
      <w:pPr>
        <w:bidi/>
        <w:rPr>
          <w:rFonts w:cs="David" w:hint="cs"/>
          <w:u w:val="single"/>
          <w:rtl/>
        </w:rPr>
      </w:pPr>
      <w:r w:rsidRPr="00030CBE">
        <w:rPr>
          <w:rFonts w:cs="David" w:hint="cs"/>
          <w:u w:val="single"/>
          <w:rtl/>
        </w:rPr>
        <w:t>קריאות:</w:t>
      </w:r>
    </w:p>
    <w:p w14:paraId="7A5F3381" w14:textId="77777777" w:rsidR="00030CBE" w:rsidRPr="00030CBE" w:rsidRDefault="00030CBE" w:rsidP="00030CBE">
      <w:pPr>
        <w:bidi/>
        <w:rPr>
          <w:rFonts w:cs="David" w:hint="cs"/>
          <w:u w:val="single"/>
          <w:rtl/>
        </w:rPr>
      </w:pPr>
    </w:p>
    <w:p w14:paraId="3147C3A4" w14:textId="77777777" w:rsidR="00030CBE" w:rsidRPr="00030CBE" w:rsidRDefault="00030CBE" w:rsidP="00030CBE">
      <w:pPr>
        <w:bidi/>
        <w:rPr>
          <w:rFonts w:cs="David" w:hint="cs"/>
          <w:rtl/>
        </w:rPr>
      </w:pPr>
      <w:r w:rsidRPr="00030CBE">
        <w:rPr>
          <w:rFonts w:cs="David" w:hint="cs"/>
          <w:rtl/>
        </w:rPr>
        <w:tab/>
        <w:t>ביקורת המדינה.</w:t>
      </w:r>
    </w:p>
    <w:p w14:paraId="29293416" w14:textId="77777777" w:rsidR="00030CBE" w:rsidRPr="00030CBE" w:rsidRDefault="00030CBE" w:rsidP="00030CBE">
      <w:pPr>
        <w:bidi/>
        <w:rPr>
          <w:rFonts w:cs="David" w:hint="cs"/>
          <w:rtl/>
        </w:rPr>
      </w:pPr>
    </w:p>
    <w:p w14:paraId="2CBFEABD" w14:textId="77777777" w:rsidR="00030CBE" w:rsidRPr="00030CBE" w:rsidRDefault="00030CBE" w:rsidP="00030CBE">
      <w:pPr>
        <w:bidi/>
        <w:rPr>
          <w:rFonts w:cs="David" w:hint="cs"/>
          <w:rtl/>
        </w:rPr>
      </w:pPr>
      <w:r w:rsidRPr="00030CBE">
        <w:rPr>
          <w:rFonts w:cs="David" w:hint="cs"/>
          <w:u w:val="single"/>
          <w:rtl/>
        </w:rPr>
        <w:t>היו"ר דוד טל:</w:t>
      </w:r>
    </w:p>
    <w:p w14:paraId="599D17B8" w14:textId="77777777" w:rsidR="00030CBE" w:rsidRPr="00030CBE" w:rsidRDefault="00030CBE" w:rsidP="00030CBE">
      <w:pPr>
        <w:bidi/>
        <w:rPr>
          <w:rFonts w:cs="David" w:hint="cs"/>
          <w:rtl/>
        </w:rPr>
      </w:pPr>
    </w:p>
    <w:p w14:paraId="7AA3DD7C" w14:textId="77777777" w:rsidR="00030CBE" w:rsidRPr="00030CBE" w:rsidRDefault="00030CBE" w:rsidP="00030CBE">
      <w:pPr>
        <w:bidi/>
        <w:rPr>
          <w:rFonts w:cs="David" w:hint="cs"/>
          <w:rtl/>
        </w:rPr>
      </w:pPr>
      <w:r w:rsidRPr="00030CBE">
        <w:rPr>
          <w:rFonts w:cs="David" w:hint="cs"/>
          <w:rtl/>
        </w:rPr>
        <w:tab/>
        <w:t xml:space="preserve">אני נועל את הנושא הזה. חברי הסיעה, תתייעצו, נעלה את זה מחר לדיון נוסף ואז תהיו יותר מגובשים. </w:t>
      </w:r>
    </w:p>
    <w:p w14:paraId="7B74D09C" w14:textId="77777777" w:rsidR="00030CBE" w:rsidRPr="00030CBE" w:rsidRDefault="00030CBE" w:rsidP="00030CBE">
      <w:pPr>
        <w:bidi/>
        <w:rPr>
          <w:rFonts w:cs="David" w:hint="cs"/>
          <w:rtl/>
        </w:rPr>
      </w:pPr>
    </w:p>
    <w:p w14:paraId="4B73E689" w14:textId="77777777" w:rsidR="00030CBE" w:rsidRPr="00030CBE" w:rsidRDefault="00030CBE" w:rsidP="00030CBE">
      <w:pPr>
        <w:bidi/>
        <w:rPr>
          <w:rFonts w:cs="David" w:hint="cs"/>
          <w:rtl/>
        </w:rPr>
      </w:pPr>
      <w:r w:rsidRPr="00030CBE">
        <w:rPr>
          <w:rFonts w:cs="David" w:hint="cs"/>
          <w:u w:val="single"/>
          <w:rtl/>
        </w:rPr>
        <w:t>נסים זאב:</w:t>
      </w:r>
    </w:p>
    <w:p w14:paraId="385FE4F8" w14:textId="77777777" w:rsidR="00030CBE" w:rsidRPr="00030CBE" w:rsidRDefault="00030CBE" w:rsidP="00030CBE">
      <w:pPr>
        <w:bidi/>
        <w:rPr>
          <w:rFonts w:cs="David" w:hint="cs"/>
          <w:rtl/>
        </w:rPr>
      </w:pPr>
    </w:p>
    <w:p w14:paraId="51DFD7B5" w14:textId="77777777" w:rsidR="00030CBE" w:rsidRPr="00030CBE" w:rsidRDefault="00030CBE" w:rsidP="00030CBE">
      <w:pPr>
        <w:bidi/>
        <w:rPr>
          <w:rFonts w:cs="David" w:hint="cs"/>
          <w:rtl/>
        </w:rPr>
      </w:pPr>
      <w:r w:rsidRPr="00030CBE">
        <w:rPr>
          <w:rFonts w:cs="David" w:hint="cs"/>
          <w:rtl/>
        </w:rPr>
        <w:tab/>
        <w:t xml:space="preserve"> אדוני היו"ר- -</w:t>
      </w:r>
    </w:p>
    <w:p w14:paraId="13631DE3" w14:textId="77777777" w:rsidR="00030CBE" w:rsidRPr="00030CBE" w:rsidRDefault="00030CBE" w:rsidP="00030CBE">
      <w:pPr>
        <w:bidi/>
        <w:rPr>
          <w:rFonts w:cs="David" w:hint="cs"/>
          <w:rtl/>
        </w:rPr>
      </w:pPr>
    </w:p>
    <w:p w14:paraId="5C7E4CDA" w14:textId="77777777" w:rsidR="00030CBE" w:rsidRPr="00030CBE" w:rsidRDefault="00030CBE" w:rsidP="00030CBE">
      <w:pPr>
        <w:bidi/>
        <w:rPr>
          <w:rFonts w:cs="David" w:hint="cs"/>
          <w:rtl/>
        </w:rPr>
      </w:pPr>
      <w:r w:rsidRPr="00030CBE">
        <w:rPr>
          <w:rFonts w:cs="David" w:hint="cs"/>
          <w:u w:val="single"/>
          <w:rtl/>
        </w:rPr>
        <w:t>היו</w:t>
      </w:r>
      <w:r w:rsidRPr="00030CBE">
        <w:rPr>
          <w:rFonts w:cs="David"/>
          <w:u w:val="single"/>
          <w:rtl/>
        </w:rPr>
        <w:t>"</w:t>
      </w:r>
      <w:r w:rsidRPr="00030CBE">
        <w:rPr>
          <w:rFonts w:cs="David" w:hint="cs"/>
          <w:u w:val="single"/>
          <w:rtl/>
        </w:rPr>
        <w:t>ר דוד טל:</w:t>
      </w:r>
    </w:p>
    <w:p w14:paraId="74573AA8" w14:textId="77777777" w:rsidR="00030CBE" w:rsidRPr="00030CBE" w:rsidRDefault="00030CBE" w:rsidP="00030CBE">
      <w:pPr>
        <w:bidi/>
        <w:rPr>
          <w:rFonts w:cs="David" w:hint="cs"/>
          <w:rtl/>
        </w:rPr>
      </w:pPr>
    </w:p>
    <w:p w14:paraId="51723BB6" w14:textId="77777777" w:rsidR="00030CBE" w:rsidRPr="00030CBE" w:rsidRDefault="00030CBE" w:rsidP="00030CBE">
      <w:pPr>
        <w:bidi/>
        <w:rPr>
          <w:rFonts w:cs="David" w:hint="cs"/>
          <w:rtl/>
        </w:rPr>
      </w:pPr>
      <w:r w:rsidRPr="00030CBE">
        <w:rPr>
          <w:rFonts w:cs="David" w:hint="cs"/>
          <w:rtl/>
        </w:rPr>
        <w:tab/>
        <w:t xml:space="preserve">סגרתי את הדיון הזה, אני מפעיל שיקול דעת. </w:t>
      </w:r>
    </w:p>
    <w:p w14:paraId="2669988D" w14:textId="77777777" w:rsidR="00030CBE" w:rsidRPr="00030CBE" w:rsidRDefault="00030CBE" w:rsidP="00030CBE">
      <w:pPr>
        <w:bidi/>
        <w:rPr>
          <w:rFonts w:cs="David" w:hint="cs"/>
          <w:rtl/>
        </w:rPr>
      </w:pPr>
    </w:p>
    <w:p w14:paraId="3C0E0E1F" w14:textId="77777777" w:rsidR="00030CBE" w:rsidRDefault="00030CBE" w:rsidP="00030CBE">
      <w:pPr>
        <w:bidi/>
        <w:ind w:left="360"/>
        <w:jc w:val="center"/>
        <w:rPr>
          <w:rFonts w:cs="David" w:hint="cs"/>
          <w:b/>
          <w:bCs/>
          <w:u w:val="single"/>
          <w:rtl/>
        </w:rPr>
      </w:pPr>
      <w:r w:rsidRPr="00030CBE">
        <w:rPr>
          <w:rFonts w:cs="David"/>
          <w:rtl/>
        </w:rPr>
        <w:br w:type="page"/>
      </w:r>
    </w:p>
    <w:p w14:paraId="02409E3F" w14:textId="77777777" w:rsidR="00030CBE" w:rsidRDefault="00030CBE" w:rsidP="00030CBE">
      <w:pPr>
        <w:bidi/>
        <w:ind w:left="360"/>
        <w:jc w:val="center"/>
        <w:rPr>
          <w:rFonts w:cs="David" w:hint="cs"/>
          <w:b/>
          <w:bCs/>
          <w:u w:val="single"/>
          <w:rtl/>
        </w:rPr>
      </w:pPr>
    </w:p>
    <w:p w14:paraId="04038858" w14:textId="77777777" w:rsidR="00030CBE" w:rsidRDefault="00030CBE" w:rsidP="00030CBE">
      <w:pPr>
        <w:bidi/>
        <w:ind w:left="360"/>
        <w:jc w:val="center"/>
        <w:rPr>
          <w:rFonts w:cs="David" w:hint="cs"/>
          <w:b/>
          <w:bCs/>
          <w:u w:val="single"/>
          <w:rtl/>
        </w:rPr>
      </w:pPr>
    </w:p>
    <w:p w14:paraId="169246F4" w14:textId="77777777" w:rsidR="00030CBE" w:rsidRDefault="00030CBE" w:rsidP="00030CBE">
      <w:pPr>
        <w:bidi/>
        <w:ind w:left="360"/>
        <w:jc w:val="center"/>
        <w:rPr>
          <w:rFonts w:cs="David" w:hint="cs"/>
          <w:b/>
          <w:bCs/>
          <w:u w:val="single"/>
          <w:rtl/>
        </w:rPr>
      </w:pPr>
    </w:p>
    <w:p w14:paraId="04B8C4D8" w14:textId="77777777" w:rsidR="00030CBE" w:rsidRPr="00030CBE" w:rsidRDefault="00030CBE" w:rsidP="00030CBE">
      <w:pPr>
        <w:bidi/>
        <w:ind w:left="360"/>
        <w:jc w:val="center"/>
        <w:rPr>
          <w:rFonts w:cs="David" w:hint="cs"/>
          <w:b/>
          <w:bCs/>
          <w:u w:val="single"/>
        </w:rPr>
      </w:pPr>
      <w:r w:rsidRPr="00030CBE">
        <w:rPr>
          <w:rFonts w:cs="David" w:hint="cs"/>
          <w:b/>
          <w:bCs/>
          <w:u w:val="single"/>
          <w:rtl/>
        </w:rPr>
        <w:t xml:space="preserve">בקשת יו"ר ועדת הכספים להעברת </w:t>
      </w:r>
      <w:proofErr w:type="spellStart"/>
      <w:r w:rsidRPr="00030CBE">
        <w:rPr>
          <w:rFonts w:cs="David" w:hint="cs"/>
          <w:b/>
          <w:bCs/>
          <w:u w:val="single"/>
          <w:rtl/>
        </w:rPr>
        <w:t>הצ"ח</w:t>
      </w:r>
      <w:proofErr w:type="spellEnd"/>
      <w:r w:rsidRPr="00030CBE">
        <w:rPr>
          <w:rFonts w:cs="David" w:hint="cs"/>
          <w:b/>
          <w:bCs/>
          <w:u w:val="single"/>
          <w:rtl/>
        </w:rPr>
        <w:t xml:space="preserve"> דוד בן-</w:t>
      </w:r>
      <w:proofErr w:type="spellStart"/>
      <w:r w:rsidRPr="00030CBE">
        <w:rPr>
          <w:rFonts w:cs="David" w:hint="cs"/>
          <w:b/>
          <w:bCs/>
          <w:u w:val="single"/>
          <w:rtl/>
        </w:rPr>
        <w:t>גוריון</w:t>
      </w:r>
      <w:proofErr w:type="spellEnd"/>
      <w:r w:rsidRPr="00030CBE">
        <w:rPr>
          <w:rFonts w:cs="David" w:hint="cs"/>
          <w:b/>
          <w:bCs/>
          <w:u w:val="single"/>
          <w:rtl/>
        </w:rPr>
        <w:t xml:space="preserve"> (תיקון </w:t>
      </w:r>
      <w:r w:rsidRPr="00030CBE">
        <w:rPr>
          <w:rFonts w:cs="David"/>
          <w:b/>
          <w:bCs/>
          <w:u w:val="single"/>
          <w:rtl/>
        </w:rPr>
        <w:t>–</w:t>
      </w:r>
      <w:r w:rsidRPr="00030CBE">
        <w:rPr>
          <w:rFonts w:cs="David" w:hint="cs"/>
          <w:b/>
          <w:bCs/>
          <w:u w:val="single"/>
          <w:rtl/>
        </w:rPr>
        <w:t xml:space="preserve"> יד בן-</w:t>
      </w:r>
      <w:proofErr w:type="spellStart"/>
      <w:r w:rsidRPr="00030CBE">
        <w:rPr>
          <w:rFonts w:cs="David" w:hint="cs"/>
          <w:b/>
          <w:bCs/>
          <w:u w:val="single"/>
          <w:rtl/>
        </w:rPr>
        <w:t>גוריון</w:t>
      </w:r>
      <w:proofErr w:type="spellEnd"/>
      <w:r w:rsidRPr="00030CBE">
        <w:rPr>
          <w:rFonts w:cs="David" w:hint="cs"/>
          <w:b/>
          <w:bCs/>
          <w:u w:val="single"/>
          <w:rtl/>
        </w:rPr>
        <w:t xml:space="preserve">), </w:t>
      </w:r>
      <w:proofErr w:type="spellStart"/>
      <w:r w:rsidRPr="00030CBE">
        <w:rPr>
          <w:rFonts w:cs="David" w:hint="cs"/>
          <w:b/>
          <w:bCs/>
          <w:u w:val="single"/>
          <w:rtl/>
        </w:rPr>
        <w:t>התשס"ח</w:t>
      </w:r>
      <w:proofErr w:type="spellEnd"/>
      <w:r w:rsidRPr="00030CBE">
        <w:rPr>
          <w:rFonts w:cs="David" w:hint="cs"/>
          <w:b/>
          <w:bCs/>
          <w:u w:val="single"/>
          <w:rtl/>
        </w:rPr>
        <w:t xml:space="preserve">-2008 מוועדת החינוך, התרבות והספורט </w:t>
      </w:r>
      <w:r w:rsidRPr="00030CBE">
        <w:rPr>
          <w:rFonts w:cs="David"/>
          <w:b/>
          <w:bCs/>
          <w:u w:val="single"/>
          <w:rtl/>
        </w:rPr>
        <w:t>–</w:t>
      </w:r>
      <w:r w:rsidRPr="00030CBE">
        <w:rPr>
          <w:rFonts w:cs="David" w:hint="cs"/>
          <w:b/>
          <w:bCs/>
          <w:u w:val="single"/>
          <w:rtl/>
        </w:rPr>
        <w:t xml:space="preserve"> לדיון בוועדת הכספים</w:t>
      </w:r>
    </w:p>
    <w:p w14:paraId="3F643E44" w14:textId="77777777" w:rsidR="00030CBE" w:rsidRPr="00030CBE" w:rsidRDefault="00030CBE" w:rsidP="00030CBE">
      <w:pPr>
        <w:bidi/>
        <w:rPr>
          <w:rFonts w:cs="David"/>
          <w:u w:val="single"/>
          <w:rtl/>
        </w:rPr>
      </w:pPr>
    </w:p>
    <w:p w14:paraId="03B583D9" w14:textId="77777777" w:rsidR="00030CBE" w:rsidRDefault="00030CBE" w:rsidP="00030CBE">
      <w:pPr>
        <w:bidi/>
        <w:rPr>
          <w:rFonts w:cs="David" w:hint="cs"/>
          <w:u w:val="single"/>
          <w:rtl/>
        </w:rPr>
      </w:pPr>
    </w:p>
    <w:p w14:paraId="658FBC0D" w14:textId="77777777" w:rsidR="00030CBE" w:rsidRDefault="00030CBE" w:rsidP="00030CBE">
      <w:pPr>
        <w:bidi/>
        <w:rPr>
          <w:rFonts w:cs="David" w:hint="cs"/>
          <w:u w:val="single"/>
          <w:rtl/>
        </w:rPr>
      </w:pPr>
    </w:p>
    <w:p w14:paraId="562E1C9B" w14:textId="77777777" w:rsidR="00030CBE" w:rsidRDefault="00030CBE" w:rsidP="00030CBE">
      <w:pPr>
        <w:bidi/>
        <w:rPr>
          <w:rFonts w:cs="David" w:hint="cs"/>
          <w:u w:val="single"/>
          <w:rtl/>
        </w:rPr>
      </w:pPr>
    </w:p>
    <w:p w14:paraId="420C5700" w14:textId="77777777" w:rsidR="00030CBE" w:rsidRDefault="00030CBE" w:rsidP="00030CBE">
      <w:pPr>
        <w:bidi/>
        <w:rPr>
          <w:rFonts w:cs="David" w:hint="cs"/>
          <w:u w:val="single"/>
          <w:rtl/>
        </w:rPr>
      </w:pPr>
    </w:p>
    <w:p w14:paraId="6E727C08" w14:textId="77777777" w:rsidR="00030CBE" w:rsidRPr="00030CBE" w:rsidRDefault="00030CBE" w:rsidP="00030CBE">
      <w:pPr>
        <w:bidi/>
        <w:rPr>
          <w:rFonts w:cs="David" w:hint="cs"/>
          <w:u w:val="single"/>
          <w:rtl/>
        </w:rPr>
      </w:pPr>
    </w:p>
    <w:p w14:paraId="390D215D" w14:textId="77777777" w:rsidR="00030CBE" w:rsidRPr="00030CBE" w:rsidRDefault="00030CBE" w:rsidP="00030CBE">
      <w:pPr>
        <w:bidi/>
        <w:rPr>
          <w:rFonts w:cs="David" w:hint="cs"/>
          <w:rtl/>
        </w:rPr>
      </w:pPr>
      <w:r w:rsidRPr="00030CBE">
        <w:rPr>
          <w:rFonts w:cs="David" w:hint="cs"/>
          <w:u w:val="single"/>
          <w:rtl/>
        </w:rPr>
        <w:t>היו</w:t>
      </w:r>
      <w:r w:rsidRPr="00030CBE">
        <w:rPr>
          <w:rFonts w:cs="David"/>
          <w:u w:val="single"/>
          <w:rtl/>
        </w:rPr>
        <w:t>"</w:t>
      </w:r>
      <w:r w:rsidRPr="00030CBE">
        <w:rPr>
          <w:rFonts w:cs="David" w:hint="cs"/>
          <w:u w:val="single"/>
          <w:rtl/>
        </w:rPr>
        <w:t>ר דוד טל:</w:t>
      </w:r>
    </w:p>
    <w:p w14:paraId="47C5BA56" w14:textId="77777777" w:rsidR="00030CBE" w:rsidRPr="00030CBE" w:rsidRDefault="00030CBE" w:rsidP="00030CBE">
      <w:pPr>
        <w:bidi/>
        <w:rPr>
          <w:rFonts w:cs="David" w:hint="cs"/>
          <w:rtl/>
        </w:rPr>
      </w:pPr>
    </w:p>
    <w:p w14:paraId="078A4F03" w14:textId="77777777" w:rsidR="00030CBE" w:rsidRPr="00030CBE" w:rsidRDefault="00030CBE" w:rsidP="00030CBE">
      <w:pPr>
        <w:bidi/>
        <w:ind w:left="360"/>
        <w:rPr>
          <w:rFonts w:cs="David" w:hint="cs"/>
          <w:rtl/>
        </w:rPr>
      </w:pPr>
      <w:r w:rsidRPr="00030CBE">
        <w:rPr>
          <w:rFonts w:cs="David" w:hint="cs"/>
          <w:rtl/>
        </w:rPr>
        <w:tab/>
        <w:t xml:space="preserve">הנושא הבא, בקשת יו"ר ועדת הכספים להעברת </w:t>
      </w:r>
      <w:proofErr w:type="spellStart"/>
      <w:r w:rsidRPr="00030CBE">
        <w:rPr>
          <w:rFonts w:cs="David" w:hint="cs"/>
          <w:rtl/>
        </w:rPr>
        <w:t>הצ"ח</w:t>
      </w:r>
      <w:proofErr w:type="spellEnd"/>
      <w:r w:rsidRPr="00030CBE">
        <w:rPr>
          <w:rFonts w:cs="David" w:hint="cs"/>
          <w:rtl/>
        </w:rPr>
        <w:t xml:space="preserve"> דוד בן-</w:t>
      </w:r>
      <w:proofErr w:type="spellStart"/>
      <w:r w:rsidRPr="00030CBE">
        <w:rPr>
          <w:rFonts w:cs="David" w:hint="cs"/>
          <w:rtl/>
        </w:rPr>
        <w:t>גוריון</w:t>
      </w:r>
      <w:proofErr w:type="spellEnd"/>
      <w:r w:rsidRPr="00030CBE">
        <w:rPr>
          <w:rFonts w:cs="David" w:hint="cs"/>
          <w:rtl/>
        </w:rPr>
        <w:t xml:space="preserve"> (תיקון </w:t>
      </w:r>
      <w:r w:rsidRPr="00030CBE">
        <w:rPr>
          <w:rFonts w:cs="David"/>
          <w:rtl/>
        </w:rPr>
        <w:t>–</w:t>
      </w:r>
      <w:r w:rsidRPr="00030CBE">
        <w:rPr>
          <w:rFonts w:cs="David" w:hint="cs"/>
          <w:rtl/>
        </w:rPr>
        <w:t xml:space="preserve"> יד בן-</w:t>
      </w:r>
      <w:proofErr w:type="spellStart"/>
      <w:r w:rsidRPr="00030CBE">
        <w:rPr>
          <w:rFonts w:cs="David" w:hint="cs"/>
          <w:rtl/>
        </w:rPr>
        <w:t>גוריון</w:t>
      </w:r>
      <w:proofErr w:type="spellEnd"/>
      <w:r w:rsidRPr="00030CBE">
        <w:rPr>
          <w:rFonts w:cs="David" w:hint="cs"/>
          <w:rtl/>
        </w:rPr>
        <w:t xml:space="preserve">), </w:t>
      </w:r>
    </w:p>
    <w:p w14:paraId="6005CA6E" w14:textId="77777777" w:rsidR="00030CBE" w:rsidRPr="00030CBE" w:rsidRDefault="00030CBE" w:rsidP="00030CBE">
      <w:pPr>
        <w:bidi/>
        <w:rPr>
          <w:rFonts w:cs="David" w:hint="cs"/>
          <w:rtl/>
        </w:rPr>
      </w:pPr>
      <w:proofErr w:type="spellStart"/>
      <w:r w:rsidRPr="00030CBE">
        <w:rPr>
          <w:rFonts w:cs="David" w:hint="cs"/>
          <w:rtl/>
        </w:rPr>
        <w:t>התשס"ח</w:t>
      </w:r>
      <w:proofErr w:type="spellEnd"/>
      <w:r w:rsidRPr="00030CBE">
        <w:rPr>
          <w:rFonts w:cs="David" w:hint="cs"/>
          <w:rtl/>
        </w:rPr>
        <w:t xml:space="preserve">-2008 מוועדת החינוך, התרבות והספורט </w:t>
      </w:r>
      <w:r w:rsidRPr="00030CBE">
        <w:rPr>
          <w:rFonts w:cs="David"/>
          <w:rtl/>
        </w:rPr>
        <w:t>–</w:t>
      </w:r>
      <w:r w:rsidRPr="00030CBE">
        <w:rPr>
          <w:rFonts w:cs="David" w:hint="cs"/>
          <w:rtl/>
        </w:rPr>
        <w:t xml:space="preserve"> לדיון בוועדת הכספים.</w:t>
      </w:r>
    </w:p>
    <w:p w14:paraId="5933BB78" w14:textId="77777777" w:rsidR="00030CBE" w:rsidRPr="00030CBE" w:rsidRDefault="00030CBE" w:rsidP="00030CBE">
      <w:pPr>
        <w:bidi/>
        <w:rPr>
          <w:rFonts w:cs="David" w:hint="cs"/>
          <w:rtl/>
        </w:rPr>
      </w:pPr>
    </w:p>
    <w:p w14:paraId="30ABDECF" w14:textId="77777777" w:rsidR="00030CBE" w:rsidRPr="00030CBE" w:rsidRDefault="00030CBE" w:rsidP="00030CBE">
      <w:pPr>
        <w:bidi/>
        <w:rPr>
          <w:rFonts w:cs="David" w:hint="cs"/>
          <w:rtl/>
        </w:rPr>
      </w:pPr>
      <w:r w:rsidRPr="00030CBE">
        <w:rPr>
          <w:rFonts w:cs="David" w:hint="cs"/>
          <w:rtl/>
        </w:rPr>
        <w:tab/>
        <w:t>יש הסכמה שם בין יושבי ראש הוועדות. מי בעד ירים את ידו? מי מתנגד? אושר.</w:t>
      </w:r>
    </w:p>
    <w:p w14:paraId="4C8F7A79" w14:textId="77777777" w:rsidR="00030CBE" w:rsidRDefault="00030CBE" w:rsidP="00030CBE">
      <w:pPr>
        <w:bidi/>
        <w:jc w:val="center"/>
        <w:rPr>
          <w:rFonts w:cs="David" w:hint="cs"/>
          <w:b/>
          <w:bCs/>
          <w:u w:val="single"/>
          <w:rtl/>
        </w:rPr>
      </w:pPr>
      <w:r w:rsidRPr="00030CBE">
        <w:rPr>
          <w:rFonts w:cs="David"/>
          <w:rtl/>
        </w:rPr>
        <w:br w:type="page"/>
      </w:r>
    </w:p>
    <w:p w14:paraId="375A548A" w14:textId="77777777" w:rsidR="00030CBE" w:rsidRDefault="00030CBE" w:rsidP="00030CBE">
      <w:pPr>
        <w:bidi/>
        <w:jc w:val="center"/>
        <w:rPr>
          <w:rFonts w:cs="David" w:hint="cs"/>
          <w:b/>
          <w:bCs/>
          <w:u w:val="single"/>
          <w:rtl/>
        </w:rPr>
      </w:pPr>
    </w:p>
    <w:p w14:paraId="1F6A1125" w14:textId="77777777" w:rsidR="00030CBE" w:rsidRDefault="00030CBE" w:rsidP="00030CBE">
      <w:pPr>
        <w:bidi/>
        <w:jc w:val="center"/>
        <w:rPr>
          <w:rFonts w:cs="David" w:hint="cs"/>
          <w:b/>
          <w:bCs/>
          <w:u w:val="single"/>
          <w:rtl/>
        </w:rPr>
      </w:pPr>
    </w:p>
    <w:p w14:paraId="43207835" w14:textId="77777777" w:rsidR="00030CBE" w:rsidRDefault="00030CBE" w:rsidP="00030CBE">
      <w:pPr>
        <w:bidi/>
        <w:jc w:val="center"/>
        <w:rPr>
          <w:rFonts w:cs="David" w:hint="cs"/>
          <w:b/>
          <w:bCs/>
          <w:u w:val="single"/>
          <w:rtl/>
        </w:rPr>
      </w:pPr>
    </w:p>
    <w:p w14:paraId="4FB052D5" w14:textId="77777777" w:rsidR="00030CBE" w:rsidRDefault="00030CBE" w:rsidP="00030CBE">
      <w:pPr>
        <w:bidi/>
        <w:jc w:val="center"/>
        <w:rPr>
          <w:rFonts w:cs="David" w:hint="cs"/>
          <w:b/>
          <w:bCs/>
          <w:u w:val="single"/>
          <w:rtl/>
        </w:rPr>
      </w:pPr>
    </w:p>
    <w:p w14:paraId="3A669D74" w14:textId="77777777" w:rsidR="00030CBE" w:rsidRPr="00030CBE" w:rsidRDefault="00030CBE" w:rsidP="00030CBE">
      <w:pPr>
        <w:bidi/>
        <w:jc w:val="center"/>
        <w:rPr>
          <w:rFonts w:cs="David" w:hint="cs"/>
          <w:b/>
          <w:bCs/>
          <w:u w:val="single"/>
        </w:rPr>
      </w:pPr>
      <w:r w:rsidRPr="00030CBE">
        <w:rPr>
          <w:rFonts w:cs="David" w:hint="cs"/>
          <w:b/>
          <w:bCs/>
          <w:u w:val="single"/>
          <w:rtl/>
        </w:rPr>
        <w:t xml:space="preserve">בקשת יו"ר ועדת החינוך, התרבות והספורט להקדמת הדיון </w:t>
      </w:r>
      <w:proofErr w:type="spellStart"/>
      <w:r w:rsidRPr="00030CBE">
        <w:rPr>
          <w:rFonts w:cs="David" w:hint="cs"/>
          <w:b/>
          <w:bCs/>
          <w:u w:val="single"/>
          <w:rtl/>
        </w:rPr>
        <w:t>בהצ"ח</w:t>
      </w:r>
      <w:proofErr w:type="spellEnd"/>
      <w:r w:rsidRPr="00030CBE">
        <w:rPr>
          <w:rFonts w:cs="David" w:hint="cs"/>
          <w:b/>
          <w:bCs/>
          <w:u w:val="single"/>
          <w:rtl/>
        </w:rPr>
        <w:t xml:space="preserve"> הפיקוח על מכונים פסיכומטריים, </w:t>
      </w:r>
      <w:proofErr w:type="spellStart"/>
      <w:r w:rsidRPr="00030CBE">
        <w:rPr>
          <w:rFonts w:cs="David" w:hint="cs"/>
          <w:b/>
          <w:bCs/>
          <w:u w:val="single"/>
          <w:rtl/>
        </w:rPr>
        <w:t>התשס"ט</w:t>
      </w:r>
      <w:proofErr w:type="spellEnd"/>
      <w:r w:rsidRPr="00030CBE">
        <w:rPr>
          <w:rFonts w:cs="David" w:hint="cs"/>
          <w:b/>
          <w:bCs/>
          <w:u w:val="single"/>
          <w:rtl/>
        </w:rPr>
        <w:t>-2008 (כ/241), לפני הקריאה השנייה והשלישית</w:t>
      </w:r>
    </w:p>
    <w:p w14:paraId="0DB35072" w14:textId="77777777" w:rsidR="00030CBE" w:rsidRPr="00030CBE" w:rsidRDefault="00030CBE" w:rsidP="00030CBE">
      <w:pPr>
        <w:tabs>
          <w:tab w:val="left" w:pos="654"/>
        </w:tabs>
        <w:bidi/>
        <w:rPr>
          <w:rFonts w:cs="David" w:hint="cs"/>
          <w:u w:val="single"/>
          <w:rtl/>
        </w:rPr>
      </w:pPr>
    </w:p>
    <w:p w14:paraId="3321EF12" w14:textId="77777777" w:rsidR="00030CBE" w:rsidRPr="00030CBE" w:rsidRDefault="00030CBE" w:rsidP="00030CBE">
      <w:pPr>
        <w:bidi/>
        <w:rPr>
          <w:rFonts w:cs="David" w:hint="cs"/>
          <w:u w:val="single"/>
          <w:rtl/>
        </w:rPr>
      </w:pPr>
    </w:p>
    <w:p w14:paraId="37DD4E38" w14:textId="77777777" w:rsidR="00030CBE" w:rsidRPr="00030CBE" w:rsidRDefault="00030CBE" w:rsidP="00030CBE">
      <w:pPr>
        <w:bidi/>
        <w:rPr>
          <w:rFonts w:cs="David" w:hint="cs"/>
          <w:rtl/>
        </w:rPr>
      </w:pPr>
      <w:r w:rsidRPr="00030CBE">
        <w:rPr>
          <w:rFonts w:cs="David" w:hint="cs"/>
          <w:u w:val="single"/>
          <w:rtl/>
        </w:rPr>
        <w:t>היו</w:t>
      </w:r>
      <w:r w:rsidRPr="00030CBE">
        <w:rPr>
          <w:rFonts w:cs="David"/>
          <w:u w:val="single"/>
          <w:rtl/>
        </w:rPr>
        <w:t>"</w:t>
      </w:r>
      <w:r w:rsidRPr="00030CBE">
        <w:rPr>
          <w:rFonts w:cs="David" w:hint="cs"/>
          <w:u w:val="single"/>
          <w:rtl/>
        </w:rPr>
        <w:t>ר דוד טל:</w:t>
      </w:r>
    </w:p>
    <w:p w14:paraId="400E9B87" w14:textId="77777777" w:rsidR="00030CBE" w:rsidRPr="00030CBE" w:rsidRDefault="00030CBE" w:rsidP="00030CBE">
      <w:pPr>
        <w:bidi/>
        <w:rPr>
          <w:rFonts w:cs="David" w:hint="cs"/>
          <w:rtl/>
        </w:rPr>
      </w:pPr>
    </w:p>
    <w:p w14:paraId="0B715413" w14:textId="77777777" w:rsidR="00030CBE" w:rsidRPr="00030CBE" w:rsidRDefault="00030CBE" w:rsidP="00030CBE">
      <w:pPr>
        <w:bidi/>
        <w:rPr>
          <w:rFonts w:cs="David" w:hint="cs"/>
        </w:rPr>
      </w:pPr>
      <w:r w:rsidRPr="00030CBE">
        <w:rPr>
          <w:rFonts w:cs="David" w:hint="cs"/>
          <w:rtl/>
        </w:rPr>
        <w:tab/>
        <w:t xml:space="preserve">הנושא הבא, בקשת יו"ר ועדת החינוך, התרבות והספורט להקדמת הדיון </w:t>
      </w:r>
      <w:proofErr w:type="spellStart"/>
      <w:r w:rsidRPr="00030CBE">
        <w:rPr>
          <w:rFonts w:cs="David" w:hint="cs"/>
          <w:rtl/>
        </w:rPr>
        <w:t>בהצ"ח</w:t>
      </w:r>
      <w:proofErr w:type="spellEnd"/>
      <w:r w:rsidRPr="00030CBE">
        <w:rPr>
          <w:rFonts w:cs="David" w:hint="cs"/>
          <w:rtl/>
        </w:rPr>
        <w:t xml:space="preserve"> הפיקוח על מכונים פסיכומטריים, </w:t>
      </w:r>
      <w:proofErr w:type="spellStart"/>
      <w:r w:rsidRPr="00030CBE">
        <w:rPr>
          <w:rFonts w:cs="David" w:hint="cs"/>
          <w:rtl/>
        </w:rPr>
        <w:t>התשס"ט</w:t>
      </w:r>
      <w:proofErr w:type="spellEnd"/>
      <w:r w:rsidRPr="00030CBE">
        <w:rPr>
          <w:rFonts w:cs="David" w:hint="cs"/>
          <w:rtl/>
        </w:rPr>
        <w:t>-2008 (כ/241), לפני הקריאה השנייה והשלישית.</w:t>
      </w:r>
    </w:p>
    <w:p w14:paraId="15B32210" w14:textId="77777777" w:rsidR="00030CBE" w:rsidRPr="00030CBE" w:rsidRDefault="00030CBE" w:rsidP="00030CBE">
      <w:pPr>
        <w:bidi/>
        <w:rPr>
          <w:rFonts w:cs="David" w:hint="cs"/>
          <w:rtl/>
        </w:rPr>
      </w:pPr>
    </w:p>
    <w:p w14:paraId="142E8C64" w14:textId="77777777" w:rsidR="00030CBE" w:rsidRPr="00030CBE" w:rsidRDefault="00030CBE" w:rsidP="00030CBE">
      <w:pPr>
        <w:bidi/>
        <w:rPr>
          <w:rFonts w:cs="David"/>
          <w:rtl/>
        </w:rPr>
      </w:pPr>
      <w:r w:rsidRPr="00030CBE">
        <w:rPr>
          <w:rFonts w:cs="David" w:hint="cs"/>
          <w:rtl/>
        </w:rPr>
        <w:tab/>
        <w:t>מי בעד ההצעה ירים את ידו? מי נגד? מי נמנע? אושר.</w:t>
      </w:r>
    </w:p>
    <w:p w14:paraId="58CCA43B" w14:textId="77777777" w:rsidR="00030CBE" w:rsidRDefault="00030CBE" w:rsidP="00030CBE">
      <w:pPr>
        <w:bidi/>
        <w:jc w:val="center"/>
        <w:rPr>
          <w:rFonts w:cs="David" w:hint="cs"/>
          <w:b/>
          <w:bCs/>
          <w:u w:val="single"/>
          <w:rtl/>
        </w:rPr>
      </w:pPr>
      <w:r w:rsidRPr="00030CBE">
        <w:rPr>
          <w:rFonts w:cs="David"/>
          <w:rtl/>
        </w:rPr>
        <w:br w:type="page"/>
      </w:r>
    </w:p>
    <w:p w14:paraId="3DC54559" w14:textId="77777777" w:rsidR="00030CBE" w:rsidRDefault="00030CBE" w:rsidP="00030CBE">
      <w:pPr>
        <w:bidi/>
        <w:jc w:val="center"/>
        <w:rPr>
          <w:rFonts w:cs="David" w:hint="cs"/>
          <w:b/>
          <w:bCs/>
          <w:u w:val="single"/>
          <w:rtl/>
        </w:rPr>
      </w:pPr>
    </w:p>
    <w:p w14:paraId="54023FF9" w14:textId="77777777" w:rsidR="00030CBE" w:rsidRDefault="00030CBE" w:rsidP="00030CBE">
      <w:pPr>
        <w:bidi/>
        <w:jc w:val="center"/>
        <w:rPr>
          <w:rFonts w:cs="David" w:hint="cs"/>
          <w:b/>
          <w:bCs/>
          <w:u w:val="single"/>
          <w:rtl/>
        </w:rPr>
      </w:pPr>
    </w:p>
    <w:p w14:paraId="755D08B9" w14:textId="77777777" w:rsidR="00030CBE" w:rsidRDefault="00030CBE" w:rsidP="00030CBE">
      <w:pPr>
        <w:bidi/>
        <w:jc w:val="center"/>
        <w:rPr>
          <w:rFonts w:cs="David" w:hint="cs"/>
          <w:b/>
          <w:bCs/>
          <w:u w:val="single"/>
          <w:rtl/>
        </w:rPr>
      </w:pPr>
    </w:p>
    <w:p w14:paraId="0D24962C" w14:textId="77777777" w:rsidR="00030CBE" w:rsidRPr="00030CBE" w:rsidRDefault="00030CBE" w:rsidP="00030CBE">
      <w:pPr>
        <w:bidi/>
        <w:jc w:val="center"/>
        <w:rPr>
          <w:rFonts w:cs="David" w:hint="cs"/>
          <w:b/>
          <w:bCs/>
          <w:u w:val="single"/>
        </w:rPr>
      </w:pPr>
      <w:r w:rsidRPr="00030CBE">
        <w:rPr>
          <w:rFonts w:cs="David" w:hint="cs"/>
          <w:b/>
          <w:bCs/>
          <w:u w:val="single"/>
          <w:rtl/>
        </w:rPr>
        <w:t>קביעת ממלא מקום ליו"ר הכנסת בעת היעדרה מן הארץ</w:t>
      </w:r>
    </w:p>
    <w:p w14:paraId="4FA1DE4A" w14:textId="77777777" w:rsidR="00030CBE" w:rsidRPr="00030CBE" w:rsidRDefault="00030CBE" w:rsidP="00030CBE">
      <w:pPr>
        <w:bidi/>
        <w:rPr>
          <w:rFonts w:cs="David" w:hint="cs"/>
          <w:rtl/>
        </w:rPr>
      </w:pPr>
    </w:p>
    <w:p w14:paraId="0FD9A197" w14:textId="77777777" w:rsidR="00030CBE" w:rsidRPr="00030CBE" w:rsidRDefault="00030CBE" w:rsidP="00030CBE">
      <w:pPr>
        <w:bidi/>
        <w:rPr>
          <w:rFonts w:cs="David" w:hint="cs"/>
          <w:rtl/>
        </w:rPr>
      </w:pPr>
    </w:p>
    <w:p w14:paraId="2B18D621" w14:textId="77777777" w:rsidR="00030CBE" w:rsidRPr="00030CBE" w:rsidRDefault="00030CBE" w:rsidP="00030CBE">
      <w:pPr>
        <w:bidi/>
        <w:rPr>
          <w:rFonts w:cs="David" w:hint="cs"/>
          <w:rtl/>
        </w:rPr>
      </w:pPr>
      <w:r w:rsidRPr="00030CBE">
        <w:rPr>
          <w:rFonts w:cs="David" w:hint="cs"/>
          <w:u w:val="single"/>
          <w:rtl/>
        </w:rPr>
        <w:t>היו</w:t>
      </w:r>
      <w:r w:rsidRPr="00030CBE">
        <w:rPr>
          <w:rFonts w:cs="David"/>
          <w:u w:val="single"/>
          <w:rtl/>
        </w:rPr>
        <w:t>"</w:t>
      </w:r>
      <w:r w:rsidRPr="00030CBE">
        <w:rPr>
          <w:rFonts w:cs="David" w:hint="cs"/>
          <w:u w:val="single"/>
          <w:rtl/>
        </w:rPr>
        <w:t>ר דוד טל:</w:t>
      </w:r>
    </w:p>
    <w:p w14:paraId="72DB7345" w14:textId="77777777" w:rsidR="00030CBE" w:rsidRPr="00030CBE" w:rsidRDefault="00030CBE" w:rsidP="00030CBE">
      <w:pPr>
        <w:bidi/>
        <w:rPr>
          <w:rFonts w:cs="David" w:hint="cs"/>
          <w:rtl/>
        </w:rPr>
      </w:pPr>
    </w:p>
    <w:p w14:paraId="67E2229D" w14:textId="77777777" w:rsidR="00030CBE" w:rsidRPr="00030CBE" w:rsidRDefault="00030CBE" w:rsidP="00030CBE">
      <w:pPr>
        <w:bidi/>
        <w:ind w:firstLine="567"/>
        <w:rPr>
          <w:rFonts w:cs="David" w:hint="cs"/>
          <w:rtl/>
        </w:rPr>
      </w:pPr>
      <w:r w:rsidRPr="00030CBE">
        <w:rPr>
          <w:rFonts w:cs="David" w:hint="cs"/>
          <w:rtl/>
        </w:rPr>
        <w:t>קביעת ממלא מקום ליו"ר הכנסת בעת היעדרה מן הארץ.</w:t>
      </w:r>
    </w:p>
    <w:p w14:paraId="6956C74F" w14:textId="77777777" w:rsidR="00030CBE" w:rsidRPr="00030CBE" w:rsidRDefault="00030CBE" w:rsidP="00030CBE">
      <w:pPr>
        <w:bidi/>
        <w:rPr>
          <w:rFonts w:cs="David" w:hint="cs"/>
          <w:rtl/>
        </w:rPr>
      </w:pPr>
    </w:p>
    <w:p w14:paraId="41291F94" w14:textId="77777777" w:rsidR="00030CBE" w:rsidRPr="00030CBE" w:rsidRDefault="00030CBE" w:rsidP="00030CBE">
      <w:pPr>
        <w:bidi/>
        <w:rPr>
          <w:rFonts w:cs="David"/>
          <w:rtl/>
        </w:rPr>
      </w:pPr>
      <w:r w:rsidRPr="00030CBE">
        <w:rPr>
          <w:rFonts w:cs="David" w:hint="cs"/>
          <w:rtl/>
        </w:rPr>
        <w:tab/>
        <w:t xml:space="preserve"> יו"ר הכנסת הודיעה שתיעדר מן הארץ החל מיום רביעי הנוכחי, 5 בנובמבר, ועד יום ראשון הבא עלינו לטובה, 9 בנובמבר. בהתאם לסעיף 20א לחוק יסוד: הכנסת, ועדת הכנסת מבקשת לקבוע ממלא מקום ליו"ר הכנסת לתקופה זו. יו"ר הכנסת ממליצה למנות כממלא מקומה את סגן יו"ר הכנסת, חבר הכנסת </w:t>
      </w:r>
      <w:proofErr w:type="spellStart"/>
      <w:r w:rsidRPr="00030CBE">
        <w:rPr>
          <w:rFonts w:cs="David" w:hint="cs"/>
          <w:rtl/>
        </w:rPr>
        <w:t>עתניאל</w:t>
      </w:r>
      <w:proofErr w:type="spellEnd"/>
      <w:r w:rsidRPr="00030CBE">
        <w:rPr>
          <w:rFonts w:cs="David" w:hint="cs"/>
          <w:rtl/>
        </w:rPr>
        <w:t xml:space="preserve"> </w:t>
      </w:r>
      <w:proofErr w:type="spellStart"/>
      <w:r w:rsidRPr="00030CBE">
        <w:rPr>
          <w:rFonts w:cs="David" w:hint="cs"/>
          <w:rtl/>
        </w:rPr>
        <w:t>שנלר</w:t>
      </w:r>
      <w:proofErr w:type="spellEnd"/>
      <w:r w:rsidRPr="00030CBE">
        <w:rPr>
          <w:rFonts w:cs="David" w:hint="cs"/>
          <w:rtl/>
        </w:rPr>
        <w:t>. מי בעד ירים את ידו? מי נגד? מי נמנע? אושר.</w:t>
      </w:r>
    </w:p>
    <w:p w14:paraId="61AD5099" w14:textId="77777777" w:rsidR="00030CBE" w:rsidRDefault="00030CBE" w:rsidP="00030CBE">
      <w:pPr>
        <w:bidi/>
        <w:jc w:val="center"/>
        <w:rPr>
          <w:rFonts w:cs="David" w:hint="cs"/>
          <w:b/>
          <w:bCs/>
          <w:u w:val="single"/>
          <w:rtl/>
        </w:rPr>
      </w:pPr>
      <w:r w:rsidRPr="00030CBE">
        <w:rPr>
          <w:rFonts w:cs="David"/>
          <w:rtl/>
        </w:rPr>
        <w:br w:type="page"/>
      </w:r>
    </w:p>
    <w:p w14:paraId="50F9E3A2" w14:textId="77777777" w:rsidR="00030CBE" w:rsidRDefault="00030CBE" w:rsidP="00030CBE">
      <w:pPr>
        <w:bidi/>
        <w:jc w:val="center"/>
        <w:rPr>
          <w:rFonts w:cs="David" w:hint="cs"/>
          <w:b/>
          <w:bCs/>
          <w:u w:val="single"/>
          <w:rtl/>
        </w:rPr>
      </w:pPr>
    </w:p>
    <w:p w14:paraId="1D9EA6D4" w14:textId="77777777" w:rsidR="00030CBE" w:rsidRDefault="00030CBE" w:rsidP="00030CBE">
      <w:pPr>
        <w:bidi/>
        <w:jc w:val="center"/>
        <w:rPr>
          <w:rFonts w:cs="David" w:hint="cs"/>
          <w:b/>
          <w:bCs/>
          <w:u w:val="single"/>
          <w:rtl/>
        </w:rPr>
      </w:pPr>
    </w:p>
    <w:p w14:paraId="6A72D8D9" w14:textId="77777777" w:rsidR="00030CBE" w:rsidRPr="00030CBE" w:rsidRDefault="00030CBE" w:rsidP="00030CBE">
      <w:pPr>
        <w:bidi/>
        <w:jc w:val="center"/>
        <w:rPr>
          <w:rFonts w:cs="David" w:hint="cs"/>
          <w:b/>
          <w:bCs/>
          <w:u w:val="single"/>
          <w:rtl/>
        </w:rPr>
      </w:pPr>
      <w:r w:rsidRPr="00030CBE">
        <w:rPr>
          <w:rFonts w:cs="David" w:hint="cs"/>
          <w:b/>
          <w:bCs/>
          <w:u w:val="single"/>
          <w:rtl/>
        </w:rPr>
        <w:t xml:space="preserve">בקשת יו"ר </w:t>
      </w:r>
      <w:smartTag w:uri="urn:schemas-microsoft-com:office:smarttags" w:element="PersonName">
        <w:r w:rsidRPr="00030CBE">
          <w:rPr>
            <w:rFonts w:cs="David" w:hint="cs"/>
            <w:b/>
            <w:bCs/>
            <w:u w:val="single"/>
            <w:rtl/>
          </w:rPr>
          <w:t>ועדת הפנים</w:t>
        </w:r>
      </w:smartTag>
      <w:r w:rsidRPr="00030CBE">
        <w:rPr>
          <w:rFonts w:cs="David" w:hint="cs"/>
          <w:b/>
          <w:bCs/>
          <w:u w:val="single"/>
          <w:rtl/>
        </w:rPr>
        <w:t xml:space="preserve"> והגנת הסביבה להקדמת הדיון </w:t>
      </w:r>
      <w:proofErr w:type="spellStart"/>
      <w:r w:rsidRPr="00030CBE">
        <w:rPr>
          <w:rFonts w:cs="David" w:hint="cs"/>
          <w:b/>
          <w:bCs/>
          <w:u w:val="single"/>
          <w:rtl/>
        </w:rPr>
        <w:t>בהצ"ח</w:t>
      </w:r>
      <w:proofErr w:type="spellEnd"/>
      <w:r w:rsidRPr="00030CBE">
        <w:rPr>
          <w:rFonts w:cs="David" w:hint="cs"/>
          <w:b/>
          <w:bCs/>
          <w:u w:val="single"/>
          <w:rtl/>
        </w:rPr>
        <w:t xml:space="preserve"> הגבלת שירותי שמירה בבתים משותפים, </w:t>
      </w:r>
      <w:proofErr w:type="spellStart"/>
      <w:r w:rsidRPr="00030CBE">
        <w:rPr>
          <w:rFonts w:cs="David" w:hint="cs"/>
          <w:b/>
          <w:bCs/>
          <w:u w:val="single"/>
          <w:rtl/>
        </w:rPr>
        <w:t>התשס"ח</w:t>
      </w:r>
      <w:proofErr w:type="spellEnd"/>
      <w:r w:rsidRPr="00030CBE">
        <w:rPr>
          <w:rFonts w:cs="David" w:hint="cs"/>
          <w:b/>
          <w:bCs/>
          <w:u w:val="single"/>
          <w:rtl/>
        </w:rPr>
        <w:t>-2008, לפני הקריאה השנייה והשלישית</w:t>
      </w:r>
    </w:p>
    <w:p w14:paraId="52F5E1C2" w14:textId="77777777" w:rsidR="00030CBE" w:rsidRPr="00030CBE" w:rsidRDefault="00030CBE" w:rsidP="00030CBE">
      <w:pPr>
        <w:bidi/>
        <w:rPr>
          <w:rFonts w:cs="David" w:hint="cs"/>
          <w:rtl/>
        </w:rPr>
      </w:pPr>
    </w:p>
    <w:p w14:paraId="3DE2C304" w14:textId="77777777" w:rsidR="00030CBE" w:rsidRDefault="00030CBE" w:rsidP="00030CBE">
      <w:pPr>
        <w:bidi/>
        <w:rPr>
          <w:rFonts w:cs="David" w:hint="cs"/>
          <w:rtl/>
        </w:rPr>
      </w:pPr>
    </w:p>
    <w:p w14:paraId="3F604DBD" w14:textId="77777777" w:rsidR="00030CBE" w:rsidRDefault="00030CBE" w:rsidP="00030CBE">
      <w:pPr>
        <w:bidi/>
        <w:rPr>
          <w:rFonts w:cs="David" w:hint="cs"/>
          <w:rtl/>
        </w:rPr>
      </w:pPr>
    </w:p>
    <w:p w14:paraId="6C932AF7" w14:textId="77777777" w:rsidR="00030CBE" w:rsidRPr="00030CBE" w:rsidRDefault="00030CBE" w:rsidP="00030CBE">
      <w:pPr>
        <w:bidi/>
        <w:rPr>
          <w:rFonts w:cs="David" w:hint="cs"/>
          <w:rtl/>
        </w:rPr>
      </w:pPr>
    </w:p>
    <w:p w14:paraId="64E447BB" w14:textId="77777777" w:rsidR="00030CBE" w:rsidRPr="00030CBE" w:rsidRDefault="00030CBE" w:rsidP="00030CBE">
      <w:pPr>
        <w:bidi/>
        <w:rPr>
          <w:rFonts w:cs="David" w:hint="cs"/>
          <w:rtl/>
        </w:rPr>
      </w:pPr>
      <w:r w:rsidRPr="00030CBE">
        <w:rPr>
          <w:rFonts w:cs="David" w:hint="cs"/>
          <w:u w:val="single"/>
          <w:rtl/>
        </w:rPr>
        <w:t>היו</w:t>
      </w:r>
      <w:r w:rsidRPr="00030CBE">
        <w:rPr>
          <w:rFonts w:cs="David"/>
          <w:u w:val="single"/>
          <w:rtl/>
        </w:rPr>
        <w:t>"</w:t>
      </w:r>
      <w:r w:rsidRPr="00030CBE">
        <w:rPr>
          <w:rFonts w:cs="David" w:hint="cs"/>
          <w:u w:val="single"/>
          <w:rtl/>
        </w:rPr>
        <w:t>ר דוד טל:</w:t>
      </w:r>
    </w:p>
    <w:p w14:paraId="24A0B078" w14:textId="77777777" w:rsidR="00030CBE" w:rsidRPr="00030CBE" w:rsidRDefault="00030CBE" w:rsidP="00030CBE">
      <w:pPr>
        <w:bidi/>
        <w:rPr>
          <w:rFonts w:cs="David" w:hint="cs"/>
          <w:rtl/>
        </w:rPr>
      </w:pPr>
    </w:p>
    <w:p w14:paraId="439EB5C6" w14:textId="77777777" w:rsidR="00030CBE" w:rsidRPr="00030CBE" w:rsidRDefault="00030CBE" w:rsidP="00030CBE">
      <w:pPr>
        <w:bidi/>
        <w:rPr>
          <w:rFonts w:cs="David" w:hint="cs"/>
          <w:rtl/>
        </w:rPr>
      </w:pPr>
      <w:r w:rsidRPr="00030CBE">
        <w:rPr>
          <w:rFonts w:cs="David" w:hint="cs"/>
          <w:rtl/>
        </w:rPr>
        <w:tab/>
        <w:t xml:space="preserve">בקשת יו"ר ועדת הפנים והגנת הסביבה להקדמת הדיון </w:t>
      </w:r>
      <w:proofErr w:type="spellStart"/>
      <w:r w:rsidRPr="00030CBE">
        <w:rPr>
          <w:rFonts w:cs="David" w:hint="cs"/>
          <w:rtl/>
        </w:rPr>
        <w:t>בהצ"ח</w:t>
      </w:r>
      <w:proofErr w:type="spellEnd"/>
      <w:r w:rsidRPr="00030CBE">
        <w:rPr>
          <w:rFonts w:cs="David" w:hint="cs"/>
          <w:rtl/>
        </w:rPr>
        <w:t xml:space="preserve"> הגבלת שירותי שמירה בבתים משותפים, </w:t>
      </w:r>
      <w:proofErr w:type="spellStart"/>
      <w:r w:rsidRPr="00030CBE">
        <w:rPr>
          <w:rFonts w:cs="David" w:hint="cs"/>
          <w:rtl/>
        </w:rPr>
        <w:t>התשס"ח</w:t>
      </w:r>
      <w:proofErr w:type="spellEnd"/>
      <w:r w:rsidRPr="00030CBE">
        <w:rPr>
          <w:rFonts w:cs="David" w:hint="cs"/>
          <w:rtl/>
        </w:rPr>
        <w:t>-2008, לפני הקריאה השנייה והשלישית.</w:t>
      </w:r>
    </w:p>
    <w:p w14:paraId="3AB04007" w14:textId="77777777" w:rsidR="00030CBE" w:rsidRPr="00030CBE" w:rsidRDefault="00030CBE" w:rsidP="00030CBE">
      <w:pPr>
        <w:bidi/>
        <w:rPr>
          <w:rFonts w:cs="David" w:hint="cs"/>
          <w:rtl/>
        </w:rPr>
      </w:pPr>
    </w:p>
    <w:p w14:paraId="169510E1" w14:textId="77777777" w:rsidR="00030CBE" w:rsidRPr="00030CBE" w:rsidRDefault="00030CBE" w:rsidP="00030CBE">
      <w:pPr>
        <w:bidi/>
        <w:rPr>
          <w:rFonts w:cs="David" w:hint="cs"/>
          <w:rtl/>
        </w:rPr>
      </w:pPr>
      <w:r w:rsidRPr="00030CBE">
        <w:rPr>
          <w:rFonts w:cs="David" w:hint="cs"/>
          <w:rtl/>
        </w:rPr>
        <w:tab/>
        <w:t xml:space="preserve">מי בעד ירים את ידו? מי מתנגד? אושר, פטור מחובת הנחה. </w:t>
      </w:r>
    </w:p>
    <w:p w14:paraId="6FB55463" w14:textId="77777777" w:rsidR="00030CBE" w:rsidRPr="00030CBE" w:rsidRDefault="00030CBE" w:rsidP="00030CBE">
      <w:pPr>
        <w:bidi/>
        <w:rPr>
          <w:rFonts w:cs="David" w:hint="cs"/>
          <w:rtl/>
        </w:rPr>
      </w:pPr>
    </w:p>
    <w:p w14:paraId="1A735334" w14:textId="77777777" w:rsidR="00030CBE" w:rsidRPr="00030CBE" w:rsidRDefault="00030CBE" w:rsidP="00030CBE">
      <w:pPr>
        <w:bidi/>
        <w:rPr>
          <w:rFonts w:cs="David" w:hint="cs"/>
          <w:rtl/>
        </w:rPr>
      </w:pPr>
      <w:r w:rsidRPr="00030CBE">
        <w:rPr>
          <w:rFonts w:cs="David" w:hint="cs"/>
          <w:u w:val="single"/>
          <w:rtl/>
        </w:rPr>
        <w:t>אחמד טיבי:</w:t>
      </w:r>
    </w:p>
    <w:p w14:paraId="554BA178" w14:textId="77777777" w:rsidR="00030CBE" w:rsidRPr="00030CBE" w:rsidRDefault="00030CBE" w:rsidP="00030CBE">
      <w:pPr>
        <w:bidi/>
        <w:rPr>
          <w:rFonts w:cs="David" w:hint="cs"/>
          <w:rtl/>
        </w:rPr>
      </w:pPr>
    </w:p>
    <w:p w14:paraId="517E5F8B" w14:textId="77777777" w:rsidR="00030CBE" w:rsidRPr="00030CBE" w:rsidRDefault="00030CBE" w:rsidP="00030CBE">
      <w:pPr>
        <w:bidi/>
        <w:rPr>
          <w:rFonts w:cs="David" w:hint="cs"/>
          <w:rtl/>
        </w:rPr>
      </w:pPr>
      <w:r w:rsidRPr="00030CBE">
        <w:rPr>
          <w:rFonts w:cs="David" w:hint="cs"/>
          <w:rtl/>
        </w:rPr>
        <w:tab/>
        <w:t xml:space="preserve"> הצעה לסדר- -</w:t>
      </w:r>
    </w:p>
    <w:p w14:paraId="7824475C" w14:textId="77777777" w:rsidR="00030CBE" w:rsidRPr="00030CBE" w:rsidRDefault="00030CBE" w:rsidP="00030CBE">
      <w:pPr>
        <w:bidi/>
        <w:rPr>
          <w:rFonts w:cs="David" w:hint="cs"/>
          <w:rtl/>
        </w:rPr>
      </w:pPr>
    </w:p>
    <w:p w14:paraId="22D29BE5" w14:textId="77777777" w:rsidR="00030CBE" w:rsidRPr="00030CBE" w:rsidRDefault="00030CBE" w:rsidP="00030CBE">
      <w:pPr>
        <w:bidi/>
        <w:rPr>
          <w:rFonts w:cs="David" w:hint="cs"/>
          <w:rtl/>
        </w:rPr>
      </w:pPr>
      <w:r w:rsidRPr="00030CBE">
        <w:rPr>
          <w:rFonts w:cs="David" w:hint="cs"/>
          <w:u w:val="single"/>
          <w:rtl/>
        </w:rPr>
        <w:t>היו</w:t>
      </w:r>
      <w:r w:rsidRPr="00030CBE">
        <w:rPr>
          <w:rFonts w:cs="David"/>
          <w:u w:val="single"/>
          <w:rtl/>
        </w:rPr>
        <w:t>"</w:t>
      </w:r>
      <w:r w:rsidRPr="00030CBE">
        <w:rPr>
          <w:rFonts w:cs="David" w:hint="cs"/>
          <w:u w:val="single"/>
          <w:rtl/>
        </w:rPr>
        <w:t>ר דוד טל:</w:t>
      </w:r>
    </w:p>
    <w:p w14:paraId="04B36342" w14:textId="77777777" w:rsidR="00030CBE" w:rsidRPr="00030CBE" w:rsidRDefault="00030CBE" w:rsidP="00030CBE">
      <w:pPr>
        <w:bidi/>
        <w:rPr>
          <w:rFonts w:cs="David" w:hint="cs"/>
          <w:rtl/>
        </w:rPr>
      </w:pPr>
    </w:p>
    <w:p w14:paraId="70F37DE4" w14:textId="77777777" w:rsidR="00030CBE" w:rsidRPr="00030CBE" w:rsidRDefault="00030CBE" w:rsidP="00030CBE">
      <w:pPr>
        <w:bidi/>
        <w:rPr>
          <w:rFonts w:cs="David" w:hint="cs"/>
          <w:rtl/>
        </w:rPr>
      </w:pPr>
      <w:r w:rsidRPr="00030CBE">
        <w:rPr>
          <w:rFonts w:cs="David" w:hint="cs"/>
          <w:rtl/>
        </w:rPr>
        <w:tab/>
        <w:t xml:space="preserve"> תודה רבה, הישיבה  נעולה. </w:t>
      </w:r>
    </w:p>
    <w:p w14:paraId="48318665" w14:textId="77777777" w:rsidR="00030CBE" w:rsidRPr="00030CBE" w:rsidRDefault="00030CBE" w:rsidP="00030CBE">
      <w:pPr>
        <w:bidi/>
        <w:rPr>
          <w:rFonts w:cs="David" w:hint="cs"/>
          <w:rtl/>
        </w:rPr>
      </w:pPr>
    </w:p>
    <w:p w14:paraId="2EFDA031" w14:textId="77777777" w:rsidR="00030CBE" w:rsidRDefault="00030CBE" w:rsidP="00030CBE">
      <w:pPr>
        <w:bidi/>
        <w:rPr>
          <w:rFonts w:cs="David" w:hint="cs"/>
          <w:rtl/>
        </w:rPr>
      </w:pPr>
    </w:p>
    <w:p w14:paraId="52F746ED" w14:textId="77777777" w:rsidR="00030CBE" w:rsidRDefault="00030CBE" w:rsidP="00030CBE">
      <w:pPr>
        <w:bidi/>
        <w:rPr>
          <w:rFonts w:cs="David" w:hint="cs"/>
          <w:rtl/>
        </w:rPr>
      </w:pPr>
    </w:p>
    <w:p w14:paraId="7368C4BE" w14:textId="77777777" w:rsidR="00030CBE" w:rsidRDefault="00030CBE" w:rsidP="00030CBE">
      <w:pPr>
        <w:bidi/>
        <w:rPr>
          <w:rFonts w:cs="David" w:hint="cs"/>
          <w:rtl/>
        </w:rPr>
      </w:pPr>
    </w:p>
    <w:p w14:paraId="15509447" w14:textId="77777777" w:rsidR="00030CBE" w:rsidRDefault="00030CBE" w:rsidP="00030CBE">
      <w:pPr>
        <w:bidi/>
        <w:rPr>
          <w:rFonts w:cs="David" w:hint="cs"/>
          <w:rtl/>
        </w:rPr>
      </w:pPr>
    </w:p>
    <w:p w14:paraId="4F5526F5" w14:textId="77777777" w:rsidR="00030CBE" w:rsidRPr="00030CBE" w:rsidRDefault="00030CBE" w:rsidP="00030CBE">
      <w:pPr>
        <w:bidi/>
        <w:rPr>
          <w:rFonts w:cs="David" w:hint="cs"/>
          <w:rtl/>
        </w:rPr>
      </w:pPr>
    </w:p>
    <w:p w14:paraId="10C46391" w14:textId="77777777" w:rsidR="00030CBE" w:rsidRPr="00030CBE" w:rsidRDefault="00030CBE" w:rsidP="00030CBE">
      <w:pPr>
        <w:bidi/>
        <w:rPr>
          <w:rFonts w:cs="David" w:hint="cs"/>
          <w:b/>
          <w:bCs/>
          <w:u w:val="single"/>
          <w:rtl/>
        </w:rPr>
      </w:pPr>
      <w:r w:rsidRPr="00030CBE">
        <w:rPr>
          <w:rFonts w:cs="David" w:hint="cs"/>
          <w:b/>
          <w:bCs/>
          <w:u w:val="single"/>
          <w:rtl/>
        </w:rPr>
        <w:t>הישיבה ננעלה בשעה 11:10.</w:t>
      </w:r>
    </w:p>
    <w:p w14:paraId="592C6DFE" w14:textId="77777777" w:rsidR="00552A80" w:rsidRPr="00030CBE" w:rsidRDefault="00552A80" w:rsidP="00030CBE">
      <w:pPr>
        <w:bidi/>
        <w:rPr>
          <w:rFonts w:cs="David"/>
        </w:rPr>
      </w:pPr>
    </w:p>
    <w:sectPr w:rsidR="00552A80" w:rsidRPr="00030CBE" w:rsidSect="00030CBE">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31526" w14:textId="77777777" w:rsidR="00030CBE" w:rsidRDefault="00030CBE">
      <w:r>
        <w:separator/>
      </w:r>
    </w:p>
  </w:endnote>
  <w:endnote w:type="continuationSeparator" w:id="0">
    <w:p w14:paraId="37CBA16C" w14:textId="77777777" w:rsidR="00030CBE" w:rsidRDefault="00030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48B95" w14:textId="77777777" w:rsidR="00030CBE" w:rsidRDefault="00030CBE">
      <w:r>
        <w:separator/>
      </w:r>
    </w:p>
  </w:footnote>
  <w:footnote w:type="continuationSeparator" w:id="0">
    <w:p w14:paraId="7B63A549" w14:textId="77777777" w:rsidR="00030CBE" w:rsidRDefault="00030C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8F831" w14:textId="77777777" w:rsidR="00030CBE" w:rsidRDefault="00030CBE">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5E161676" w14:textId="77777777" w:rsidR="00030CBE" w:rsidRDefault="00030CBE">
    <w:pPr>
      <w:pStyle w:val="Header"/>
      <w:ind w:right="360"/>
      <w:jc w:val="both"/>
      <w:rPr>
        <w:rtl/>
      </w:rPr>
    </w:pPr>
  </w:p>
  <w:p w14:paraId="1068A295" w14:textId="77777777" w:rsidR="00030CBE" w:rsidRDefault="00030CBE"/>
  <w:p w14:paraId="1931EF52" w14:textId="77777777" w:rsidR="00030CBE" w:rsidRDefault="00030CBE"/>
  <w:p w14:paraId="2BB6D151" w14:textId="77777777" w:rsidR="00030CBE" w:rsidRDefault="00030CBE"/>
  <w:p w14:paraId="1F88D091" w14:textId="77777777" w:rsidR="00030CBE" w:rsidRDefault="00030CBE"/>
  <w:p w14:paraId="5EB610BB" w14:textId="77777777" w:rsidR="00030CBE" w:rsidRDefault="00030CBE"/>
  <w:p w14:paraId="09ACCFC5" w14:textId="77777777" w:rsidR="00030CBE" w:rsidRDefault="00030CBE"/>
  <w:p w14:paraId="45AB7961" w14:textId="77777777" w:rsidR="00030CBE" w:rsidRDefault="00030CBE"/>
  <w:p w14:paraId="5E5C5CA5" w14:textId="77777777" w:rsidR="00030CBE" w:rsidRDefault="00030CBE"/>
  <w:p w14:paraId="185B210D" w14:textId="77777777" w:rsidR="00030CBE" w:rsidRDefault="00030CB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5B05D" w14:textId="77777777" w:rsidR="00030CBE" w:rsidRDefault="00030CBE">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11</w:t>
    </w:r>
    <w:r>
      <w:rPr>
        <w:rStyle w:val="PageNumber"/>
        <w:rtl/>
      </w:rPr>
      <w:fldChar w:fldCharType="end"/>
    </w:r>
  </w:p>
  <w:p w14:paraId="51FB949C" w14:textId="77777777" w:rsidR="00030CBE" w:rsidRDefault="00030CBE" w:rsidP="00030CBE">
    <w:pPr>
      <w:pStyle w:val="Header"/>
      <w:ind w:right="360"/>
      <w:jc w:val="both"/>
      <w:rPr>
        <w:rStyle w:val="PageNumbe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565C5"/>
    <w:multiLevelType w:val="hybridMultilevel"/>
    <w:tmpl w:val="43C6597A"/>
    <w:lvl w:ilvl="0" w:tplc="FD58C1A4">
      <w:start w:val="2"/>
      <w:numFmt w:val="hebrew1"/>
      <w:lvlText w:val="%1."/>
      <w:lvlJc w:val="left"/>
      <w:pPr>
        <w:tabs>
          <w:tab w:val="num" w:pos="720"/>
        </w:tabs>
        <w:ind w:left="72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97584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11032פרוטוקול_ישיבת_ועדה.doc"/>
    <w:docVar w:name="StartMode" w:val="3"/>
  </w:docVars>
  <w:rsids>
    <w:rsidRoot w:val="003C081A"/>
    <w:rsid w:val="00030CBE"/>
    <w:rsid w:val="003C081A"/>
    <w:rsid w:val="003C5FB7"/>
    <w:rsid w:val="00552A80"/>
    <w:rsid w:val="00965806"/>
    <w:rsid w:val="009F78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1026A20B"/>
  <w15:chartTrackingRefBased/>
  <w15:docId w15:val="{C8C66BEC-6A7E-411D-A604-6A8842052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030CBE"/>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30CBE"/>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030CBE"/>
  </w:style>
  <w:style w:type="paragraph" w:styleId="Footer">
    <w:name w:val="footer"/>
    <w:basedOn w:val="Normal"/>
    <w:rsid w:val="00030CBE"/>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1677</Words>
  <Characters>9563</Characters>
  <Application>Microsoft Office Word</Application>
  <DocSecurity>0</DocSecurity>
  <Lines>79</Lines>
  <Paragraphs>22</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2022-07-09T13:29:00Z</dcterms:created>
  <dcterms:modified xsi:type="dcterms:W3CDTF">2022-07-09T13:29:00Z</dcterms:modified>
</cp:coreProperties>
</file>