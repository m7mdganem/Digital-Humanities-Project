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542C" w14:textId="77777777" w:rsidR="00977F58" w:rsidRPr="003F477D" w:rsidRDefault="00977F58" w:rsidP="00977F58">
      <w:pPr>
        <w:bidi/>
        <w:jc w:val="both"/>
        <w:rPr>
          <w:rFonts w:cs="David" w:hint="cs"/>
          <w:b/>
          <w:bCs/>
          <w:rtl/>
        </w:rPr>
      </w:pPr>
      <w:r w:rsidRPr="003F477D">
        <w:rPr>
          <w:rFonts w:cs="David" w:hint="cs"/>
          <w:b/>
          <w:bCs/>
          <w:rtl/>
        </w:rPr>
        <w:t>ה</w:t>
      </w:r>
      <w:r w:rsidRPr="003F477D">
        <w:rPr>
          <w:rFonts w:cs="David"/>
          <w:b/>
          <w:bCs/>
          <w:rtl/>
        </w:rPr>
        <w:t xml:space="preserve">כנסת </w:t>
      </w:r>
      <w:r w:rsidRPr="003F477D">
        <w:rPr>
          <w:rFonts w:cs="David" w:hint="cs"/>
          <w:b/>
          <w:bCs/>
          <w:rtl/>
        </w:rPr>
        <w:t>השמונה-עשרה</w:t>
      </w:r>
      <w:r w:rsidRPr="003F477D">
        <w:rPr>
          <w:rFonts w:cs="David" w:hint="cs"/>
          <w:b/>
          <w:bCs/>
          <w:rtl/>
        </w:rPr>
        <w:tab/>
      </w:r>
      <w:r w:rsidRPr="003F477D">
        <w:rPr>
          <w:rFonts w:cs="David" w:hint="cs"/>
          <w:b/>
          <w:bCs/>
          <w:rtl/>
        </w:rPr>
        <w:tab/>
        <w:t xml:space="preserve">                                                                  נוסח לא מתוקן              </w:t>
      </w:r>
    </w:p>
    <w:p w14:paraId="7321F585" w14:textId="77777777" w:rsidR="00977F58" w:rsidRPr="003F477D" w:rsidRDefault="00977F58" w:rsidP="00977F58">
      <w:pPr>
        <w:bidi/>
        <w:jc w:val="both"/>
        <w:outlineLvl w:val="0"/>
        <w:rPr>
          <w:rFonts w:cs="David" w:hint="cs"/>
          <w:b/>
          <w:bCs/>
          <w:rtl/>
        </w:rPr>
      </w:pPr>
      <w:r w:rsidRPr="003F477D">
        <w:rPr>
          <w:rFonts w:cs="David" w:hint="cs"/>
          <w:b/>
          <w:bCs/>
          <w:rtl/>
        </w:rPr>
        <w:t>מושב שלישי</w:t>
      </w:r>
      <w:r w:rsidRPr="003F477D">
        <w:rPr>
          <w:rFonts w:cs="David" w:hint="cs"/>
          <w:b/>
          <w:bCs/>
          <w:rtl/>
        </w:rPr>
        <w:tab/>
      </w:r>
      <w:r w:rsidRPr="003F477D">
        <w:rPr>
          <w:rFonts w:cs="David" w:hint="cs"/>
          <w:b/>
          <w:bCs/>
          <w:rtl/>
        </w:rPr>
        <w:tab/>
      </w:r>
      <w:r w:rsidRPr="003F477D">
        <w:rPr>
          <w:rFonts w:cs="David" w:hint="cs"/>
          <w:b/>
          <w:bCs/>
          <w:rtl/>
        </w:rPr>
        <w:tab/>
      </w:r>
      <w:r w:rsidRPr="003F477D">
        <w:rPr>
          <w:rFonts w:cs="David" w:hint="cs"/>
          <w:b/>
          <w:bCs/>
          <w:rtl/>
        </w:rPr>
        <w:tab/>
      </w:r>
      <w:r w:rsidRPr="003F477D">
        <w:rPr>
          <w:rFonts w:cs="David" w:hint="cs"/>
          <w:b/>
          <w:bCs/>
          <w:rtl/>
        </w:rPr>
        <w:tab/>
      </w:r>
      <w:r w:rsidRPr="003F477D">
        <w:rPr>
          <w:rFonts w:cs="David" w:hint="cs"/>
          <w:b/>
          <w:bCs/>
          <w:rtl/>
        </w:rPr>
        <w:tab/>
      </w:r>
      <w:r w:rsidRPr="003F477D">
        <w:rPr>
          <w:rFonts w:cs="David" w:hint="cs"/>
          <w:b/>
          <w:bCs/>
          <w:rtl/>
        </w:rPr>
        <w:tab/>
      </w:r>
      <w:r w:rsidRPr="003F477D">
        <w:rPr>
          <w:rFonts w:cs="David"/>
          <w:b/>
          <w:bCs/>
          <w:rtl/>
        </w:rPr>
        <w:tab/>
      </w:r>
      <w:r w:rsidRPr="003F477D">
        <w:rPr>
          <w:rFonts w:cs="David" w:hint="cs"/>
          <w:b/>
          <w:bCs/>
          <w:rtl/>
        </w:rPr>
        <w:t xml:space="preserve">         </w:t>
      </w:r>
    </w:p>
    <w:p w14:paraId="78D4F1D7" w14:textId="77777777" w:rsidR="00977F58" w:rsidRPr="003F477D" w:rsidRDefault="00977F58" w:rsidP="00977F58">
      <w:pPr>
        <w:bidi/>
        <w:jc w:val="center"/>
        <w:outlineLvl w:val="0"/>
        <w:rPr>
          <w:rFonts w:cs="David" w:hint="cs"/>
          <w:b/>
          <w:bCs/>
          <w:rtl/>
        </w:rPr>
      </w:pPr>
    </w:p>
    <w:p w14:paraId="1C4EAF22" w14:textId="77777777" w:rsidR="00977F58" w:rsidRPr="003F477D" w:rsidRDefault="00977F58" w:rsidP="00977F58">
      <w:pPr>
        <w:bidi/>
        <w:jc w:val="center"/>
        <w:outlineLvl w:val="0"/>
        <w:rPr>
          <w:rFonts w:cs="David" w:hint="cs"/>
          <w:b/>
          <w:bCs/>
          <w:rtl/>
        </w:rPr>
      </w:pPr>
      <w:r w:rsidRPr="003F477D">
        <w:rPr>
          <w:rFonts w:cs="David"/>
          <w:b/>
          <w:bCs/>
          <w:rtl/>
        </w:rPr>
        <w:t>פרוטוקול מס'</w:t>
      </w:r>
      <w:r w:rsidRPr="003F477D">
        <w:rPr>
          <w:rFonts w:cs="David" w:hint="cs"/>
          <w:b/>
          <w:bCs/>
          <w:rtl/>
        </w:rPr>
        <w:t xml:space="preserve"> 200 </w:t>
      </w:r>
    </w:p>
    <w:p w14:paraId="11A15FBB" w14:textId="77777777" w:rsidR="00977F58" w:rsidRDefault="00977F58" w:rsidP="00977F58">
      <w:pPr>
        <w:bidi/>
        <w:jc w:val="center"/>
        <w:outlineLvl w:val="0"/>
        <w:rPr>
          <w:rFonts w:cs="David" w:hint="cs"/>
          <w:b/>
          <w:bCs/>
          <w:rtl/>
        </w:rPr>
      </w:pPr>
      <w:r w:rsidRPr="003F477D">
        <w:rPr>
          <w:rFonts w:cs="David"/>
          <w:b/>
          <w:bCs/>
          <w:rtl/>
        </w:rPr>
        <w:t>מישיב</w:t>
      </w:r>
      <w:r w:rsidRPr="003F477D">
        <w:rPr>
          <w:rFonts w:cs="David" w:hint="cs"/>
          <w:b/>
          <w:bCs/>
          <w:rtl/>
        </w:rPr>
        <w:t>ת ועדת הכנסת</w:t>
      </w:r>
    </w:p>
    <w:p w14:paraId="76E23B22" w14:textId="77777777" w:rsidR="00977F58" w:rsidRPr="00FE3DED" w:rsidRDefault="00977F58" w:rsidP="00977F58">
      <w:pPr>
        <w:bidi/>
        <w:jc w:val="center"/>
        <w:outlineLvl w:val="0"/>
        <w:rPr>
          <w:rFonts w:cs="David" w:hint="cs"/>
          <w:b/>
          <w:bCs/>
          <w:u w:val="single"/>
          <w:rtl/>
        </w:rPr>
      </w:pPr>
      <w:r>
        <w:rPr>
          <w:rFonts w:cs="David" w:hint="cs"/>
          <w:b/>
          <w:bCs/>
          <w:u w:val="single"/>
          <w:rtl/>
        </w:rPr>
        <w:t>שהתקיימה ביום שני א' באב התשע"א (1 באוגוסט 2011) בשעה 9:30</w:t>
      </w:r>
    </w:p>
    <w:p w14:paraId="60037C03" w14:textId="77777777" w:rsidR="00977F58" w:rsidRPr="003F477D" w:rsidRDefault="00977F58" w:rsidP="00977F58">
      <w:pPr>
        <w:bidi/>
        <w:rPr>
          <w:rFonts w:cs="David"/>
          <w:b/>
          <w:bCs/>
          <w:u w:val="single"/>
          <w:rtl/>
        </w:rPr>
      </w:pPr>
    </w:p>
    <w:p w14:paraId="00B97841" w14:textId="77777777" w:rsidR="00977F58" w:rsidRPr="003F477D" w:rsidRDefault="00977F58" w:rsidP="00977F58">
      <w:pPr>
        <w:bidi/>
        <w:rPr>
          <w:rFonts w:cs="David" w:hint="cs"/>
          <w:b/>
          <w:bCs/>
          <w:u w:val="single"/>
          <w:rtl/>
        </w:rPr>
      </w:pPr>
    </w:p>
    <w:p w14:paraId="6646FE13" w14:textId="77777777" w:rsidR="00977F58" w:rsidRDefault="00977F58" w:rsidP="00977F58">
      <w:pPr>
        <w:bidi/>
        <w:jc w:val="both"/>
        <w:rPr>
          <w:rFonts w:cs="David" w:hint="cs"/>
          <w:b/>
          <w:bCs/>
          <w:rtl/>
        </w:rPr>
      </w:pPr>
      <w:r w:rsidRPr="003F477D">
        <w:rPr>
          <w:rFonts w:cs="David" w:hint="cs"/>
          <w:b/>
          <w:bCs/>
          <w:u w:val="single"/>
          <w:rtl/>
        </w:rPr>
        <w:t>סדר היום</w:t>
      </w:r>
      <w:r w:rsidRPr="003F477D">
        <w:rPr>
          <w:rFonts w:cs="David"/>
          <w:b/>
          <w:bCs/>
          <w:u w:val="single"/>
          <w:rtl/>
        </w:rPr>
        <w:t>:</w:t>
      </w:r>
      <w:r w:rsidRPr="003F477D">
        <w:rPr>
          <w:rFonts w:cs="David"/>
          <w:rtl/>
        </w:rPr>
        <w:t xml:space="preserve"> </w:t>
      </w:r>
      <w:r w:rsidRPr="003F477D">
        <w:rPr>
          <w:rFonts w:cs="David" w:hint="cs"/>
          <w:rtl/>
        </w:rPr>
        <w:t xml:space="preserve"> </w:t>
      </w:r>
      <w:r>
        <w:rPr>
          <w:rFonts w:cs="David" w:hint="cs"/>
          <w:b/>
          <w:bCs/>
          <w:rtl/>
        </w:rPr>
        <w:t xml:space="preserve">א. בקשת הממשלה להקדמת הדיון בהצעת חוק הבטחת הכנסה (תיקון מס' 14ב) (תיקון), </w:t>
      </w:r>
    </w:p>
    <w:p w14:paraId="4C8DFC0A" w14:textId="77777777" w:rsidR="00977F58" w:rsidRDefault="00977F58" w:rsidP="00977F58">
      <w:pPr>
        <w:bidi/>
        <w:jc w:val="both"/>
        <w:rPr>
          <w:rFonts w:cs="David" w:hint="cs"/>
          <w:b/>
          <w:bCs/>
          <w:rtl/>
        </w:rPr>
      </w:pPr>
      <w:r>
        <w:rPr>
          <w:rFonts w:cs="David" w:hint="cs"/>
          <w:b/>
          <w:bCs/>
          <w:rtl/>
        </w:rPr>
        <w:t xml:space="preserve">                        התשע"א-2001, בכל הקריאות.</w:t>
      </w:r>
    </w:p>
    <w:p w14:paraId="7E0AE877" w14:textId="77777777" w:rsidR="00977F58" w:rsidRDefault="00977F58" w:rsidP="00977F58">
      <w:pPr>
        <w:bidi/>
        <w:jc w:val="both"/>
        <w:rPr>
          <w:rFonts w:cs="David" w:hint="cs"/>
          <w:b/>
          <w:bCs/>
          <w:rtl/>
        </w:rPr>
      </w:pPr>
    </w:p>
    <w:p w14:paraId="03851F76" w14:textId="77777777" w:rsidR="00977F58" w:rsidRDefault="00977F58" w:rsidP="00977F58">
      <w:pPr>
        <w:bidi/>
        <w:jc w:val="both"/>
        <w:rPr>
          <w:rFonts w:cs="David" w:hint="cs"/>
          <w:b/>
          <w:bCs/>
          <w:rtl/>
        </w:rPr>
      </w:pPr>
      <w:r>
        <w:rPr>
          <w:rFonts w:cs="David" w:hint="cs"/>
          <w:b/>
          <w:bCs/>
          <w:rtl/>
        </w:rPr>
        <w:tab/>
        <w:t xml:space="preserve">      ב. בקשת יו"ר ועדת הכספים להקדמת הדיון בהצעת חוק מיסוי מקרקעין (תיקוני חקיקה) </w:t>
      </w:r>
    </w:p>
    <w:p w14:paraId="251499A8" w14:textId="77777777" w:rsidR="00977F58" w:rsidRDefault="00977F58" w:rsidP="00977F58">
      <w:pPr>
        <w:bidi/>
        <w:jc w:val="both"/>
        <w:rPr>
          <w:rFonts w:cs="David" w:hint="cs"/>
          <w:b/>
          <w:bCs/>
          <w:rtl/>
        </w:rPr>
      </w:pPr>
      <w:r>
        <w:rPr>
          <w:rFonts w:cs="David" w:hint="cs"/>
          <w:b/>
          <w:bCs/>
          <w:rtl/>
        </w:rPr>
        <w:t xml:space="preserve">                       (הוראת שעה), התשע"א-2011, לפני הקריאה השנייה והשלישית.</w:t>
      </w:r>
    </w:p>
    <w:p w14:paraId="225786D1" w14:textId="77777777" w:rsidR="00977F58" w:rsidRDefault="00977F58" w:rsidP="00977F58">
      <w:pPr>
        <w:bidi/>
        <w:jc w:val="both"/>
        <w:rPr>
          <w:rFonts w:cs="David" w:hint="cs"/>
          <w:b/>
          <w:bCs/>
          <w:rtl/>
        </w:rPr>
      </w:pPr>
    </w:p>
    <w:p w14:paraId="12DBD007" w14:textId="77777777" w:rsidR="00977F58" w:rsidRDefault="00977F58" w:rsidP="00977F58">
      <w:pPr>
        <w:bidi/>
        <w:jc w:val="both"/>
        <w:rPr>
          <w:rFonts w:cs="David" w:hint="cs"/>
          <w:b/>
          <w:bCs/>
          <w:rtl/>
        </w:rPr>
      </w:pPr>
      <w:r>
        <w:rPr>
          <w:rFonts w:cs="David" w:hint="cs"/>
          <w:b/>
          <w:bCs/>
          <w:rtl/>
        </w:rPr>
        <w:tab/>
        <w:t xml:space="preserve">     ג. בקשת יו"ר ועדת העבודה, הרווחה והבריאות להקדמת הדיון בהצעות החוק הבאות </w:t>
      </w:r>
      <w:r>
        <w:rPr>
          <w:rFonts w:cs="David"/>
          <w:b/>
          <w:bCs/>
          <w:rtl/>
        </w:rPr>
        <w:t>–</w:t>
      </w:r>
      <w:r>
        <w:rPr>
          <w:rFonts w:cs="David" w:hint="cs"/>
          <w:b/>
          <w:bCs/>
          <w:rtl/>
        </w:rPr>
        <w:t xml:space="preserve"> </w:t>
      </w:r>
    </w:p>
    <w:p w14:paraId="15C856B1" w14:textId="77777777" w:rsidR="00977F58" w:rsidRDefault="00977F58" w:rsidP="00977F58">
      <w:pPr>
        <w:bidi/>
        <w:jc w:val="both"/>
        <w:rPr>
          <w:rFonts w:cs="David" w:hint="cs"/>
          <w:b/>
          <w:bCs/>
          <w:rtl/>
        </w:rPr>
      </w:pPr>
    </w:p>
    <w:p w14:paraId="41B275FA" w14:textId="77777777" w:rsidR="00977F58" w:rsidRDefault="00977F58" w:rsidP="00977F58">
      <w:pPr>
        <w:bidi/>
        <w:jc w:val="both"/>
        <w:rPr>
          <w:rFonts w:cs="David" w:hint="cs"/>
          <w:b/>
          <w:bCs/>
          <w:rtl/>
        </w:rPr>
      </w:pPr>
      <w:r>
        <w:rPr>
          <w:rFonts w:cs="David" w:hint="cs"/>
          <w:b/>
          <w:bCs/>
          <w:rtl/>
        </w:rPr>
        <w:tab/>
        <w:t xml:space="preserve">         1. הצעת חוק הודעה לעובד (תנאי עבודה) (תיקון מס' 4) (אכיפה אזרחית), התשע"א-2011.</w:t>
      </w:r>
      <w:r>
        <w:rPr>
          <w:rFonts w:cs="David" w:hint="cs"/>
          <w:b/>
          <w:bCs/>
          <w:rtl/>
        </w:rPr>
        <w:tab/>
        <w:t xml:space="preserve">         2. הצעת חוק שירות המדינה (גמלאות) (תיקון מס' 52), התשע"א-2011.</w:t>
      </w:r>
    </w:p>
    <w:p w14:paraId="7664E211" w14:textId="77777777" w:rsidR="00977F58" w:rsidRDefault="00977F58" w:rsidP="00977F58">
      <w:pPr>
        <w:bidi/>
        <w:jc w:val="both"/>
        <w:rPr>
          <w:rFonts w:cs="David" w:hint="cs"/>
          <w:b/>
          <w:bCs/>
          <w:rtl/>
        </w:rPr>
      </w:pPr>
    </w:p>
    <w:p w14:paraId="174195BF" w14:textId="77777777" w:rsidR="00977F58" w:rsidRDefault="00977F58" w:rsidP="00977F58">
      <w:pPr>
        <w:bidi/>
        <w:jc w:val="both"/>
        <w:rPr>
          <w:rFonts w:cs="David" w:hint="cs"/>
          <w:b/>
          <w:bCs/>
          <w:rtl/>
        </w:rPr>
      </w:pPr>
      <w:r>
        <w:rPr>
          <w:rFonts w:cs="David" w:hint="cs"/>
          <w:b/>
          <w:bCs/>
          <w:rtl/>
        </w:rPr>
        <w:tab/>
        <w:t xml:space="preserve">   ד.  המלצה על חילופין בראשות הוועדה המיוחדת לבחינת בעיית העובדים הזרים.</w:t>
      </w:r>
    </w:p>
    <w:p w14:paraId="4A1A85B2" w14:textId="77777777" w:rsidR="00977F58" w:rsidRDefault="00977F58" w:rsidP="00977F58">
      <w:pPr>
        <w:bidi/>
        <w:jc w:val="both"/>
        <w:rPr>
          <w:rFonts w:cs="David" w:hint="cs"/>
          <w:b/>
          <w:bCs/>
          <w:rtl/>
        </w:rPr>
      </w:pPr>
      <w:r>
        <w:rPr>
          <w:rFonts w:cs="David" w:hint="cs"/>
          <w:b/>
          <w:bCs/>
          <w:rtl/>
        </w:rPr>
        <w:tab/>
      </w:r>
    </w:p>
    <w:p w14:paraId="7687D82D" w14:textId="77777777" w:rsidR="00977F58" w:rsidRDefault="00977F58" w:rsidP="00977F58">
      <w:pPr>
        <w:bidi/>
        <w:jc w:val="both"/>
        <w:rPr>
          <w:rFonts w:cs="David" w:hint="cs"/>
          <w:b/>
          <w:bCs/>
          <w:rtl/>
        </w:rPr>
      </w:pPr>
      <w:r>
        <w:rPr>
          <w:rFonts w:cs="David" w:hint="cs"/>
          <w:b/>
          <w:bCs/>
          <w:rtl/>
        </w:rPr>
        <w:tab/>
        <w:t xml:space="preserve">   ה. פניית יושב ראש הכנסת בדבר מועדי ישיבת מליאת הכנסת ביום שלישי, ב' באב התשע"א-</w:t>
      </w:r>
    </w:p>
    <w:p w14:paraId="547D205F" w14:textId="77777777" w:rsidR="00977F58" w:rsidRPr="00A11B96" w:rsidRDefault="00977F58" w:rsidP="00977F58">
      <w:pPr>
        <w:bidi/>
        <w:jc w:val="both"/>
        <w:rPr>
          <w:rFonts w:cs="David" w:hint="cs"/>
          <w:b/>
          <w:bCs/>
          <w:rtl/>
        </w:rPr>
      </w:pPr>
      <w:r>
        <w:rPr>
          <w:rFonts w:cs="David" w:hint="cs"/>
          <w:b/>
          <w:bCs/>
          <w:rtl/>
        </w:rPr>
        <w:t xml:space="preserve">                     2.8.2011, בהתאם לסעיף 19(א)(1) לתקנון הכנסת.</w:t>
      </w:r>
      <w:r>
        <w:rPr>
          <w:rFonts w:cs="David" w:hint="cs"/>
          <w:b/>
          <w:bCs/>
          <w:rtl/>
        </w:rPr>
        <w:tab/>
      </w:r>
    </w:p>
    <w:p w14:paraId="5F4FB740" w14:textId="77777777" w:rsidR="00977F58" w:rsidRPr="003F477D" w:rsidRDefault="00977F58" w:rsidP="00977F58">
      <w:pPr>
        <w:bidi/>
        <w:jc w:val="both"/>
        <w:rPr>
          <w:rFonts w:cs="David" w:hint="cs"/>
          <w:b/>
          <w:bCs/>
          <w:u w:val="single"/>
          <w:rtl/>
        </w:rPr>
      </w:pPr>
    </w:p>
    <w:p w14:paraId="1035EAD2" w14:textId="77777777" w:rsidR="00977F58" w:rsidRPr="003F477D" w:rsidRDefault="00977F58" w:rsidP="00977F58">
      <w:pPr>
        <w:bidi/>
        <w:jc w:val="both"/>
        <w:rPr>
          <w:rFonts w:cs="David"/>
          <w:b/>
          <w:bCs/>
          <w:rtl/>
        </w:rPr>
      </w:pPr>
    </w:p>
    <w:p w14:paraId="7F7E2239" w14:textId="77777777" w:rsidR="00977F58" w:rsidRPr="003F477D" w:rsidRDefault="00977F58" w:rsidP="00977F58">
      <w:pPr>
        <w:bidi/>
        <w:jc w:val="both"/>
        <w:outlineLvl w:val="0"/>
        <w:rPr>
          <w:rFonts w:cs="David"/>
          <w:b/>
          <w:bCs/>
          <w:u w:val="single"/>
          <w:rtl/>
        </w:rPr>
      </w:pPr>
      <w:r w:rsidRPr="003F477D">
        <w:rPr>
          <w:rFonts w:cs="David"/>
          <w:b/>
          <w:bCs/>
          <w:u w:val="single"/>
          <w:rtl/>
        </w:rPr>
        <w:t>נכחו:</w:t>
      </w:r>
    </w:p>
    <w:p w14:paraId="24F3DDCB" w14:textId="77777777" w:rsidR="00977F58" w:rsidRPr="003F477D" w:rsidRDefault="00977F58" w:rsidP="00977F58">
      <w:pPr>
        <w:bidi/>
        <w:jc w:val="both"/>
        <w:outlineLvl w:val="0"/>
        <w:rPr>
          <w:rFonts w:cs="David" w:hint="cs"/>
          <w:rtl/>
        </w:rPr>
      </w:pPr>
      <w:r w:rsidRPr="003F477D">
        <w:rPr>
          <w:rFonts w:cs="David"/>
          <w:b/>
          <w:bCs/>
          <w:u w:val="single"/>
          <w:rtl/>
        </w:rPr>
        <w:t>חברי הוועדה</w:t>
      </w:r>
      <w:r w:rsidRPr="003F477D">
        <w:rPr>
          <w:rFonts w:cs="David"/>
          <w:rtl/>
        </w:rPr>
        <w:t>:</w:t>
      </w:r>
      <w:r w:rsidRPr="003F477D">
        <w:rPr>
          <w:rFonts w:cs="David"/>
          <w:rtl/>
        </w:rPr>
        <w:tab/>
      </w:r>
    </w:p>
    <w:p w14:paraId="3A907C9A" w14:textId="77777777" w:rsidR="00977F58" w:rsidRDefault="00977F58" w:rsidP="00977F58">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54090134" w14:textId="77777777" w:rsidR="00977F58" w:rsidRDefault="00977F58" w:rsidP="00977F58">
      <w:pPr>
        <w:bidi/>
        <w:jc w:val="both"/>
        <w:outlineLvl w:val="0"/>
        <w:rPr>
          <w:rFonts w:cs="David" w:hint="cs"/>
          <w:rtl/>
        </w:rPr>
      </w:pPr>
      <w:r>
        <w:rPr>
          <w:rFonts w:cs="David" w:hint="cs"/>
          <w:rtl/>
        </w:rPr>
        <w:t>רחל אדטו</w:t>
      </w:r>
    </w:p>
    <w:p w14:paraId="787FF8E3" w14:textId="77777777" w:rsidR="00977F58" w:rsidRDefault="00977F58" w:rsidP="00977F58">
      <w:pPr>
        <w:bidi/>
        <w:jc w:val="both"/>
        <w:outlineLvl w:val="0"/>
        <w:rPr>
          <w:rFonts w:cs="David" w:hint="cs"/>
          <w:rtl/>
        </w:rPr>
      </w:pPr>
      <w:r>
        <w:rPr>
          <w:rFonts w:cs="David" w:hint="cs"/>
          <w:rtl/>
        </w:rPr>
        <w:t>אורי אורבך</w:t>
      </w:r>
    </w:p>
    <w:p w14:paraId="607C03DD" w14:textId="77777777" w:rsidR="00977F58" w:rsidRDefault="00977F58" w:rsidP="00977F58">
      <w:pPr>
        <w:bidi/>
        <w:jc w:val="both"/>
        <w:outlineLvl w:val="0"/>
        <w:rPr>
          <w:rFonts w:cs="David" w:hint="cs"/>
          <w:rtl/>
        </w:rPr>
      </w:pPr>
      <w:r>
        <w:rPr>
          <w:rFonts w:cs="David" w:hint="cs"/>
          <w:rtl/>
        </w:rPr>
        <w:t>רוברט אילטוב</w:t>
      </w:r>
    </w:p>
    <w:p w14:paraId="10AD289A" w14:textId="77777777" w:rsidR="00977F58" w:rsidRDefault="00977F58" w:rsidP="00977F58">
      <w:pPr>
        <w:bidi/>
        <w:jc w:val="both"/>
        <w:outlineLvl w:val="0"/>
        <w:rPr>
          <w:rFonts w:cs="David" w:hint="cs"/>
          <w:rtl/>
        </w:rPr>
      </w:pPr>
      <w:r>
        <w:rPr>
          <w:rFonts w:cs="David" w:hint="cs"/>
          <w:rtl/>
        </w:rPr>
        <w:t>אריה אלדד</w:t>
      </w:r>
    </w:p>
    <w:p w14:paraId="5DFB6453" w14:textId="77777777" w:rsidR="00977F58" w:rsidRDefault="00977F58" w:rsidP="00977F58">
      <w:pPr>
        <w:bidi/>
        <w:jc w:val="both"/>
        <w:outlineLvl w:val="0"/>
        <w:rPr>
          <w:rFonts w:cs="David" w:hint="cs"/>
          <w:rtl/>
        </w:rPr>
      </w:pPr>
      <w:r>
        <w:rPr>
          <w:rFonts w:cs="David" w:hint="cs"/>
          <w:rtl/>
        </w:rPr>
        <w:t>זאב אלקין</w:t>
      </w:r>
    </w:p>
    <w:p w14:paraId="1044AFD4" w14:textId="77777777" w:rsidR="00977F58" w:rsidRDefault="00977F58" w:rsidP="00977F58">
      <w:pPr>
        <w:bidi/>
        <w:jc w:val="both"/>
        <w:outlineLvl w:val="0"/>
        <w:rPr>
          <w:rFonts w:cs="David" w:hint="cs"/>
          <w:rtl/>
        </w:rPr>
      </w:pPr>
      <w:r>
        <w:rPr>
          <w:rFonts w:cs="David" w:hint="cs"/>
          <w:rtl/>
        </w:rPr>
        <w:t>אופיר אקוניס</w:t>
      </w:r>
    </w:p>
    <w:p w14:paraId="361A0C2B" w14:textId="77777777" w:rsidR="00977F58" w:rsidRDefault="00977F58" w:rsidP="00977F58">
      <w:pPr>
        <w:bidi/>
        <w:jc w:val="both"/>
        <w:outlineLvl w:val="0"/>
        <w:rPr>
          <w:rFonts w:cs="David" w:hint="cs"/>
          <w:rtl/>
        </w:rPr>
      </w:pPr>
      <w:r>
        <w:rPr>
          <w:rFonts w:cs="David" w:hint="cs"/>
          <w:rtl/>
        </w:rPr>
        <w:t>משה גפני</w:t>
      </w:r>
    </w:p>
    <w:p w14:paraId="20519149" w14:textId="77777777" w:rsidR="00977F58" w:rsidRDefault="00977F58" w:rsidP="00977F58">
      <w:pPr>
        <w:bidi/>
        <w:jc w:val="both"/>
        <w:outlineLvl w:val="0"/>
        <w:rPr>
          <w:rFonts w:cs="David" w:hint="cs"/>
          <w:rtl/>
        </w:rPr>
      </w:pPr>
      <w:r>
        <w:rPr>
          <w:rFonts w:cs="David" w:hint="cs"/>
          <w:rtl/>
        </w:rPr>
        <w:t>ניצן הורוביץ</w:t>
      </w:r>
    </w:p>
    <w:p w14:paraId="743F51D1" w14:textId="77777777" w:rsidR="00977F58" w:rsidRDefault="00977F58" w:rsidP="00977F58">
      <w:pPr>
        <w:bidi/>
        <w:jc w:val="both"/>
        <w:outlineLvl w:val="0"/>
        <w:rPr>
          <w:rFonts w:cs="David" w:hint="cs"/>
          <w:rtl/>
        </w:rPr>
      </w:pPr>
      <w:r>
        <w:rPr>
          <w:rFonts w:cs="David" w:hint="cs"/>
          <w:rtl/>
        </w:rPr>
        <w:t>עינת וילף</w:t>
      </w:r>
    </w:p>
    <w:p w14:paraId="3C32B6E3" w14:textId="77777777" w:rsidR="00977F58" w:rsidRDefault="00977F58" w:rsidP="00977F58">
      <w:pPr>
        <w:bidi/>
        <w:jc w:val="both"/>
        <w:outlineLvl w:val="0"/>
        <w:rPr>
          <w:rFonts w:cs="David" w:hint="cs"/>
          <w:rtl/>
        </w:rPr>
      </w:pPr>
      <w:r>
        <w:rPr>
          <w:rFonts w:cs="David" w:hint="cs"/>
          <w:rtl/>
        </w:rPr>
        <w:t>נסים זאב</w:t>
      </w:r>
    </w:p>
    <w:p w14:paraId="009EF4F7" w14:textId="77777777" w:rsidR="00977F58" w:rsidRDefault="00977F58" w:rsidP="00977F58">
      <w:pPr>
        <w:bidi/>
        <w:jc w:val="both"/>
        <w:outlineLvl w:val="0"/>
        <w:rPr>
          <w:rFonts w:cs="David" w:hint="cs"/>
          <w:rtl/>
        </w:rPr>
      </w:pPr>
      <w:r>
        <w:rPr>
          <w:rFonts w:cs="David" w:hint="cs"/>
          <w:rtl/>
        </w:rPr>
        <w:t>יעקב כץ</w:t>
      </w:r>
    </w:p>
    <w:p w14:paraId="6D285AAE" w14:textId="77777777" w:rsidR="00977F58" w:rsidRDefault="00977F58" w:rsidP="00977F58">
      <w:pPr>
        <w:bidi/>
        <w:jc w:val="both"/>
        <w:outlineLvl w:val="0"/>
        <w:rPr>
          <w:rFonts w:cs="David" w:hint="cs"/>
          <w:rtl/>
        </w:rPr>
      </w:pPr>
      <w:r>
        <w:rPr>
          <w:rFonts w:cs="David" w:hint="cs"/>
          <w:rtl/>
        </w:rPr>
        <w:t>אברהם מיכאלי</w:t>
      </w:r>
    </w:p>
    <w:p w14:paraId="402BB2D5" w14:textId="77777777" w:rsidR="00977F58" w:rsidRDefault="00977F58" w:rsidP="00977F58">
      <w:pPr>
        <w:bidi/>
        <w:jc w:val="both"/>
        <w:outlineLvl w:val="0"/>
        <w:rPr>
          <w:rFonts w:cs="David" w:hint="cs"/>
          <w:rtl/>
        </w:rPr>
      </w:pPr>
      <w:r>
        <w:rPr>
          <w:rFonts w:cs="David" w:hint="cs"/>
          <w:rtl/>
        </w:rPr>
        <w:t>אורי מקלב</w:t>
      </w:r>
    </w:p>
    <w:p w14:paraId="677870DD" w14:textId="77777777" w:rsidR="00977F58" w:rsidRDefault="00977F58" w:rsidP="00977F58">
      <w:pPr>
        <w:bidi/>
        <w:jc w:val="both"/>
        <w:outlineLvl w:val="0"/>
        <w:rPr>
          <w:rFonts w:cs="David" w:hint="cs"/>
          <w:rtl/>
        </w:rPr>
      </w:pPr>
      <w:r>
        <w:rPr>
          <w:rFonts w:cs="David" w:hint="cs"/>
          <w:rtl/>
        </w:rPr>
        <w:t>ציון פיניאן</w:t>
      </w:r>
    </w:p>
    <w:p w14:paraId="128EC62C" w14:textId="77777777" w:rsidR="00977F58" w:rsidRPr="003F477D" w:rsidRDefault="00977F58" w:rsidP="00977F58">
      <w:pPr>
        <w:bidi/>
        <w:jc w:val="both"/>
        <w:outlineLvl w:val="0"/>
        <w:rPr>
          <w:rFonts w:cs="David" w:hint="cs"/>
          <w:rtl/>
        </w:rPr>
      </w:pPr>
      <w:r>
        <w:rPr>
          <w:rFonts w:cs="David" w:hint="cs"/>
          <w:rtl/>
        </w:rPr>
        <w:t>דוד רותם</w:t>
      </w:r>
    </w:p>
    <w:p w14:paraId="0A555171" w14:textId="77777777" w:rsidR="00977F58" w:rsidRPr="003F477D" w:rsidRDefault="00977F58" w:rsidP="00977F58">
      <w:pPr>
        <w:bidi/>
        <w:jc w:val="both"/>
        <w:outlineLvl w:val="0"/>
        <w:rPr>
          <w:rFonts w:cs="David" w:hint="cs"/>
          <w:b/>
          <w:bCs/>
          <w:u w:val="single"/>
          <w:rtl/>
        </w:rPr>
      </w:pPr>
    </w:p>
    <w:p w14:paraId="06220C29" w14:textId="77777777" w:rsidR="00977F58" w:rsidRDefault="00977F58" w:rsidP="00977F58">
      <w:pPr>
        <w:bidi/>
        <w:jc w:val="both"/>
        <w:outlineLvl w:val="0"/>
        <w:rPr>
          <w:rFonts w:cs="David" w:hint="cs"/>
          <w:rtl/>
        </w:rPr>
      </w:pPr>
      <w:r w:rsidRPr="003F477D">
        <w:rPr>
          <w:rFonts w:cs="David"/>
          <w:b/>
          <w:bCs/>
          <w:u w:val="single"/>
          <w:rtl/>
        </w:rPr>
        <w:t>מוזמנים</w:t>
      </w:r>
      <w:r w:rsidRPr="003F477D">
        <w:rPr>
          <w:rFonts w:cs="David"/>
          <w:rtl/>
        </w:rPr>
        <w:t>:</w:t>
      </w:r>
    </w:p>
    <w:p w14:paraId="63392588" w14:textId="77777777" w:rsidR="00977F58" w:rsidRPr="003F477D" w:rsidRDefault="00977F58" w:rsidP="00977F58">
      <w:pPr>
        <w:bidi/>
        <w:jc w:val="both"/>
        <w:outlineLvl w:val="0"/>
        <w:rPr>
          <w:rFonts w:cs="David" w:hint="cs"/>
          <w:rtl/>
        </w:rPr>
      </w:pPr>
      <w:r>
        <w:rPr>
          <w:rFonts w:cs="David" w:hint="cs"/>
          <w:rtl/>
        </w:rPr>
        <w:t xml:space="preserve">ירדנה מלר-הורוביץ </w:t>
      </w:r>
      <w:r>
        <w:rPr>
          <w:rFonts w:cs="David"/>
          <w:rtl/>
        </w:rPr>
        <w:t>–</w:t>
      </w:r>
      <w:r>
        <w:rPr>
          <w:rFonts w:cs="David" w:hint="cs"/>
          <w:rtl/>
        </w:rPr>
        <w:t xml:space="preserve"> מזכירת הכנסת</w:t>
      </w:r>
    </w:p>
    <w:p w14:paraId="2261CBCB" w14:textId="77777777" w:rsidR="00977F58" w:rsidRPr="003F477D" w:rsidRDefault="00977F58" w:rsidP="00977F58">
      <w:pPr>
        <w:bidi/>
        <w:jc w:val="both"/>
        <w:outlineLvl w:val="0"/>
        <w:rPr>
          <w:rFonts w:cs="David" w:hint="cs"/>
          <w:rtl/>
        </w:rPr>
      </w:pPr>
      <w:r>
        <w:rPr>
          <w:rFonts w:cs="David" w:hint="cs"/>
          <w:rtl/>
        </w:rPr>
        <w:t xml:space="preserve">רועי קרת </w:t>
      </w:r>
      <w:r>
        <w:rPr>
          <w:rFonts w:cs="David"/>
          <w:rtl/>
        </w:rPr>
        <w:t>–</w:t>
      </w:r>
      <w:r>
        <w:rPr>
          <w:rFonts w:cs="David" w:hint="cs"/>
          <w:rtl/>
        </w:rPr>
        <w:t xml:space="preserve"> המוסד לביטוח לאומי</w:t>
      </w:r>
    </w:p>
    <w:p w14:paraId="1CD3E81D" w14:textId="77777777" w:rsidR="00977F58" w:rsidRPr="003F477D" w:rsidRDefault="00977F58" w:rsidP="00977F58">
      <w:pPr>
        <w:bidi/>
        <w:jc w:val="both"/>
        <w:outlineLvl w:val="0"/>
        <w:rPr>
          <w:rFonts w:cs="David" w:hint="cs"/>
          <w:rtl/>
        </w:rPr>
      </w:pPr>
    </w:p>
    <w:p w14:paraId="087C7150" w14:textId="77777777" w:rsidR="00977F58" w:rsidRDefault="00977F58" w:rsidP="00977F58">
      <w:pPr>
        <w:bidi/>
        <w:jc w:val="both"/>
        <w:outlineLvl w:val="0"/>
        <w:rPr>
          <w:rFonts w:cs="David" w:hint="cs"/>
          <w:rtl/>
        </w:rPr>
      </w:pPr>
      <w:r>
        <w:rPr>
          <w:rFonts w:cs="David" w:hint="cs"/>
          <w:b/>
          <w:bCs/>
          <w:u w:val="single"/>
          <w:rtl/>
        </w:rPr>
        <w:t>ייעוץ משפטי:</w:t>
      </w:r>
      <w:r>
        <w:rPr>
          <w:rFonts w:cs="David" w:hint="cs"/>
          <w:rtl/>
        </w:rPr>
        <w:t xml:space="preserve"> ארבל אסטרחן</w:t>
      </w:r>
    </w:p>
    <w:p w14:paraId="2913B632" w14:textId="77777777" w:rsidR="00977F58" w:rsidRPr="006B5BB1" w:rsidRDefault="00977F58" w:rsidP="00977F58">
      <w:pPr>
        <w:bidi/>
        <w:jc w:val="both"/>
        <w:outlineLvl w:val="0"/>
        <w:rPr>
          <w:rFonts w:cs="David" w:hint="cs"/>
          <w:rtl/>
        </w:rPr>
      </w:pPr>
    </w:p>
    <w:p w14:paraId="7441757A" w14:textId="77777777" w:rsidR="00977F58" w:rsidRPr="003F477D" w:rsidRDefault="00977F58" w:rsidP="00977F58">
      <w:pPr>
        <w:bidi/>
        <w:jc w:val="both"/>
        <w:outlineLvl w:val="0"/>
        <w:rPr>
          <w:rFonts w:cs="David" w:hint="cs"/>
          <w:rtl/>
        </w:rPr>
      </w:pPr>
      <w:r w:rsidRPr="003F477D">
        <w:rPr>
          <w:rFonts w:cs="David"/>
          <w:b/>
          <w:bCs/>
          <w:u w:val="single"/>
          <w:rtl/>
        </w:rPr>
        <w:t>מנהלת הוועדה</w:t>
      </w:r>
      <w:r w:rsidRPr="003F477D">
        <w:rPr>
          <w:rFonts w:cs="David"/>
          <w:rtl/>
        </w:rPr>
        <w:t>:</w:t>
      </w:r>
      <w:r w:rsidRPr="003F477D">
        <w:rPr>
          <w:rFonts w:cs="David"/>
          <w:rtl/>
        </w:rPr>
        <w:tab/>
      </w:r>
      <w:r>
        <w:rPr>
          <w:rFonts w:cs="David" w:hint="cs"/>
          <w:rtl/>
        </w:rPr>
        <w:t>אתי בן יוסף</w:t>
      </w:r>
    </w:p>
    <w:p w14:paraId="0E44B6F2" w14:textId="77777777" w:rsidR="00977F58" w:rsidRPr="003F477D" w:rsidRDefault="00977F58" w:rsidP="00977F58">
      <w:pPr>
        <w:bidi/>
        <w:jc w:val="both"/>
        <w:outlineLvl w:val="0"/>
        <w:rPr>
          <w:rFonts w:cs="David" w:hint="cs"/>
          <w:b/>
          <w:bCs/>
          <w:u w:val="single"/>
          <w:rtl/>
        </w:rPr>
      </w:pPr>
    </w:p>
    <w:p w14:paraId="7D2B0B7F" w14:textId="77777777" w:rsidR="00977F58" w:rsidRPr="003F477D" w:rsidRDefault="00977F58" w:rsidP="00977F58">
      <w:pPr>
        <w:bidi/>
        <w:jc w:val="both"/>
        <w:outlineLvl w:val="0"/>
        <w:rPr>
          <w:rFonts w:cs="David" w:hint="cs"/>
          <w:rtl/>
        </w:rPr>
      </w:pPr>
      <w:r w:rsidRPr="003F477D">
        <w:rPr>
          <w:rFonts w:cs="David" w:hint="cs"/>
          <w:b/>
          <w:bCs/>
          <w:u w:val="single"/>
          <w:rtl/>
        </w:rPr>
        <w:t>רשמת פרלמנטרית</w:t>
      </w:r>
      <w:r>
        <w:rPr>
          <w:rFonts w:cs="David"/>
          <w:rtl/>
        </w:rPr>
        <w:t>:</w:t>
      </w:r>
      <w:r>
        <w:rPr>
          <w:rFonts w:cs="David" w:hint="cs"/>
          <w:rtl/>
        </w:rPr>
        <w:t xml:space="preserve"> שרון רפאלי</w:t>
      </w:r>
    </w:p>
    <w:p w14:paraId="77650011" w14:textId="77777777" w:rsidR="00977F58" w:rsidRPr="006B5BB1" w:rsidRDefault="00977F58" w:rsidP="00977F58">
      <w:pPr>
        <w:bidi/>
        <w:jc w:val="center"/>
        <w:rPr>
          <w:rFonts w:cs="David" w:hint="cs"/>
          <w:b/>
          <w:bCs/>
          <w:u w:val="single"/>
          <w:rtl/>
        </w:rPr>
      </w:pPr>
      <w:r w:rsidRPr="003F477D">
        <w:rPr>
          <w:rFonts w:cs="David"/>
          <w:rtl/>
        </w:rPr>
        <w:br w:type="page"/>
      </w:r>
      <w:r w:rsidRPr="006B5BB1">
        <w:rPr>
          <w:rFonts w:cs="David" w:hint="cs"/>
          <w:b/>
          <w:bCs/>
          <w:u w:val="single"/>
          <w:rtl/>
        </w:rPr>
        <w:lastRenderedPageBreak/>
        <w:t>א. בקשת הממשלה להקדמת הדיון בהצעת חוק הבטחת הכנסה (תיקון מס' 14ב) (תיקון),</w:t>
      </w:r>
    </w:p>
    <w:p w14:paraId="78C092F8" w14:textId="77777777" w:rsidR="00977F58" w:rsidRPr="003F477D" w:rsidRDefault="00977F58" w:rsidP="00977F58">
      <w:pPr>
        <w:keepNext/>
        <w:bidi/>
        <w:jc w:val="center"/>
        <w:rPr>
          <w:rFonts w:cs="David" w:hint="cs"/>
          <w:rtl/>
        </w:rPr>
      </w:pPr>
      <w:r w:rsidRPr="006B5BB1">
        <w:rPr>
          <w:rFonts w:cs="David" w:hint="cs"/>
          <w:b/>
          <w:bCs/>
          <w:u w:val="single"/>
          <w:rtl/>
        </w:rPr>
        <w:t>התשע"א-2001, בכל הקריאות</w:t>
      </w:r>
    </w:p>
    <w:p w14:paraId="0ED32B9C" w14:textId="77777777" w:rsidR="00977F58" w:rsidRDefault="00977F58" w:rsidP="00977F58">
      <w:pPr>
        <w:bidi/>
        <w:jc w:val="both"/>
        <w:rPr>
          <w:rFonts w:cs="David" w:hint="cs"/>
          <w:u w:val="single"/>
          <w:rtl/>
        </w:rPr>
      </w:pPr>
    </w:p>
    <w:p w14:paraId="563CA85B" w14:textId="77777777" w:rsidR="00977F58" w:rsidRDefault="00977F58" w:rsidP="00977F58">
      <w:pPr>
        <w:bidi/>
        <w:jc w:val="both"/>
        <w:rPr>
          <w:rFonts w:cs="David" w:hint="cs"/>
          <w:u w:val="single"/>
          <w:rtl/>
        </w:rPr>
      </w:pPr>
    </w:p>
    <w:p w14:paraId="70139D19"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3B7EB374" w14:textId="77777777" w:rsidR="00977F58" w:rsidRPr="003F477D" w:rsidRDefault="00977F58" w:rsidP="00977F58">
      <w:pPr>
        <w:bidi/>
        <w:jc w:val="both"/>
        <w:rPr>
          <w:rFonts w:cs="David" w:hint="cs"/>
          <w:u w:val="single"/>
          <w:rtl/>
        </w:rPr>
      </w:pPr>
    </w:p>
    <w:p w14:paraId="06B74E39" w14:textId="77777777" w:rsidR="00977F58" w:rsidRPr="003F477D" w:rsidRDefault="00977F58" w:rsidP="00977F58">
      <w:pPr>
        <w:bidi/>
        <w:jc w:val="both"/>
        <w:rPr>
          <w:rFonts w:cs="David" w:hint="cs"/>
          <w:rtl/>
        </w:rPr>
      </w:pPr>
      <w:r w:rsidRPr="003F477D">
        <w:rPr>
          <w:rFonts w:cs="David" w:hint="cs"/>
          <w:rtl/>
        </w:rPr>
        <w:tab/>
        <w:t xml:space="preserve">בוקר טוב. אני פותח את ישיבת ועדת הכנסת. אני עובר לנושא הראשון שיהיה סעיף ד' כדי שלא נעכב את האנשים מאחר שהוא מחייב קוורום: "בקשת הממשלה להקדמת הדיון בהצעת חוק הבטחת הכנסה (תיקון מס' 14ב)(תיקון), התשע"א-2001. </w:t>
      </w:r>
    </w:p>
    <w:p w14:paraId="41409575" w14:textId="77777777" w:rsidR="00977F58" w:rsidRPr="003F477D" w:rsidRDefault="00977F58" w:rsidP="00977F58">
      <w:pPr>
        <w:bidi/>
        <w:jc w:val="both"/>
        <w:rPr>
          <w:rFonts w:cs="David" w:hint="cs"/>
          <w:rtl/>
        </w:rPr>
      </w:pPr>
    </w:p>
    <w:p w14:paraId="65B27E8C" w14:textId="77777777" w:rsidR="00977F58" w:rsidRPr="003F477D" w:rsidRDefault="00977F58" w:rsidP="00977F58">
      <w:pPr>
        <w:bidi/>
        <w:jc w:val="both"/>
        <w:rPr>
          <w:rFonts w:cs="David" w:hint="cs"/>
          <w:u w:val="single"/>
          <w:rtl/>
        </w:rPr>
      </w:pPr>
      <w:r w:rsidRPr="003F477D">
        <w:rPr>
          <w:rFonts w:cs="David" w:hint="cs"/>
          <w:u w:val="single"/>
          <w:rtl/>
        </w:rPr>
        <w:t>משה גפני:</w:t>
      </w:r>
    </w:p>
    <w:p w14:paraId="0BADA0EC" w14:textId="77777777" w:rsidR="00977F58" w:rsidRPr="003F477D" w:rsidRDefault="00977F58" w:rsidP="00977F58">
      <w:pPr>
        <w:bidi/>
        <w:jc w:val="both"/>
        <w:rPr>
          <w:rFonts w:cs="David" w:hint="cs"/>
          <w:u w:val="single"/>
          <w:rtl/>
        </w:rPr>
      </w:pPr>
    </w:p>
    <w:p w14:paraId="1F032BF8" w14:textId="77777777" w:rsidR="00977F58" w:rsidRPr="003F477D" w:rsidRDefault="00977F58" w:rsidP="00977F58">
      <w:pPr>
        <w:bidi/>
        <w:ind w:firstLine="720"/>
        <w:jc w:val="both"/>
        <w:rPr>
          <w:rFonts w:cs="David" w:hint="cs"/>
          <w:rtl/>
        </w:rPr>
      </w:pPr>
      <w:r w:rsidRPr="003F477D">
        <w:rPr>
          <w:rFonts w:cs="David" w:hint="cs"/>
          <w:rtl/>
        </w:rPr>
        <w:t>לא מיסוי מקרקעין?</w:t>
      </w:r>
    </w:p>
    <w:p w14:paraId="57BA7F57" w14:textId="77777777" w:rsidR="00977F58" w:rsidRPr="003F477D" w:rsidRDefault="00977F58" w:rsidP="00977F58">
      <w:pPr>
        <w:bidi/>
        <w:jc w:val="both"/>
        <w:rPr>
          <w:rFonts w:cs="David" w:hint="cs"/>
          <w:rtl/>
        </w:rPr>
      </w:pPr>
    </w:p>
    <w:p w14:paraId="28B419ED"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20537377" w14:textId="77777777" w:rsidR="00977F58" w:rsidRPr="003F477D" w:rsidRDefault="00977F58" w:rsidP="00977F58">
      <w:pPr>
        <w:bidi/>
        <w:jc w:val="both"/>
        <w:rPr>
          <w:rFonts w:cs="David" w:hint="cs"/>
          <w:u w:val="single"/>
          <w:rtl/>
        </w:rPr>
      </w:pPr>
    </w:p>
    <w:p w14:paraId="3C8151F4" w14:textId="77777777" w:rsidR="00977F58" w:rsidRPr="003F477D" w:rsidRDefault="00977F58" w:rsidP="00977F58">
      <w:pPr>
        <w:bidi/>
        <w:jc w:val="both"/>
        <w:rPr>
          <w:rFonts w:cs="David" w:hint="cs"/>
          <w:rtl/>
        </w:rPr>
      </w:pPr>
      <w:r w:rsidRPr="003F477D">
        <w:rPr>
          <w:rFonts w:cs="David" w:hint="cs"/>
          <w:rtl/>
        </w:rPr>
        <w:tab/>
        <w:t>לא. אנחנו דנים כרגע במתן פטור מחובת הנחה בקריאה הראשונה ולא בכל הקריאות כמו שאנחנו עושים תמיד.</w:t>
      </w:r>
    </w:p>
    <w:p w14:paraId="4831E08C" w14:textId="77777777" w:rsidR="00977F58" w:rsidRPr="003F477D" w:rsidRDefault="00977F58" w:rsidP="00977F58">
      <w:pPr>
        <w:bidi/>
        <w:jc w:val="both"/>
        <w:rPr>
          <w:rFonts w:cs="David" w:hint="cs"/>
          <w:rtl/>
        </w:rPr>
      </w:pPr>
    </w:p>
    <w:p w14:paraId="3C802BB5" w14:textId="77777777" w:rsidR="00977F58" w:rsidRPr="003F477D" w:rsidRDefault="00977F58" w:rsidP="00977F58">
      <w:pPr>
        <w:bidi/>
        <w:jc w:val="both"/>
        <w:rPr>
          <w:rFonts w:cs="David" w:hint="cs"/>
          <w:u w:val="single"/>
          <w:rtl/>
        </w:rPr>
      </w:pPr>
      <w:r w:rsidRPr="003F477D">
        <w:rPr>
          <w:rFonts w:cs="David" w:hint="cs"/>
          <w:u w:val="single"/>
          <w:rtl/>
        </w:rPr>
        <w:t>דוד רותם:</w:t>
      </w:r>
    </w:p>
    <w:p w14:paraId="1C199839" w14:textId="77777777" w:rsidR="00977F58" w:rsidRPr="003F477D" w:rsidRDefault="00977F58" w:rsidP="00977F58">
      <w:pPr>
        <w:bidi/>
        <w:jc w:val="both"/>
        <w:rPr>
          <w:rFonts w:cs="David" w:hint="cs"/>
          <w:u w:val="single"/>
          <w:rtl/>
        </w:rPr>
      </w:pPr>
    </w:p>
    <w:p w14:paraId="1CF1718A" w14:textId="77777777" w:rsidR="00977F58" w:rsidRPr="003F477D" w:rsidRDefault="00977F58" w:rsidP="00977F58">
      <w:pPr>
        <w:bidi/>
        <w:jc w:val="both"/>
        <w:rPr>
          <w:rFonts w:cs="David" w:hint="cs"/>
          <w:rtl/>
        </w:rPr>
      </w:pPr>
      <w:r w:rsidRPr="003F477D">
        <w:rPr>
          <w:rFonts w:cs="David" w:hint="cs"/>
          <w:rtl/>
        </w:rPr>
        <w:tab/>
        <w:t>אני מבין שבקשת הממשלה היא בכל הקריאות, למה לא לאשר להם?</w:t>
      </w:r>
    </w:p>
    <w:p w14:paraId="759D82C3" w14:textId="77777777" w:rsidR="00977F58" w:rsidRPr="003F477D" w:rsidRDefault="00977F58" w:rsidP="00977F58">
      <w:pPr>
        <w:bidi/>
        <w:jc w:val="both"/>
        <w:rPr>
          <w:rFonts w:cs="David" w:hint="cs"/>
          <w:rtl/>
        </w:rPr>
      </w:pPr>
    </w:p>
    <w:p w14:paraId="36AE658E"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5B7AD605" w14:textId="77777777" w:rsidR="00977F58" w:rsidRPr="003F477D" w:rsidRDefault="00977F58" w:rsidP="00977F58">
      <w:pPr>
        <w:bidi/>
        <w:jc w:val="both"/>
        <w:rPr>
          <w:rFonts w:cs="David" w:hint="cs"/>
          <w:u w:val="single"/>
          <w:rtl/>
        </w:rPr>
      </w:pPr>
    </w:p>
    <w:p w14:paraId="12716B11" w14:textId="77777777" w:rsidR="00977F58" w:rsidRPr="003F477D" w:rsidRDefault="00977F58" w:rsidP="00977F58">
      <w:pPr>
        <w:bidi/>
        <w:jc w:val="both"/>
        <w:rPr>
          <w:rFonts w:cs="David" w:hint="cs"/>
          <w:rtl/>
        </w:rPr>
      </w:pPr>
      <w:r w:rsidRPr="003F477D">
        <w:rPr>
          <w:rFonts w:cs="David" w:hint="cs"/>
          <w:rtl/>
        </w:rPr>
        <w:tab/>
        <w:t xml:space="preserve">כי אני לא מאשר אף פעם בכל הקריאות. </w:t>
      </w:r>
    </w:p>
    <w:p w14:paraId="24251836" w14:textId="77777777" w:rsidR="00977F58" w:rsidRPr="003F477D" w:rsidRDefault="00977F58" w:rsidP="00977F58">
      <w:pPr>
        <w:bidi/>
        <w:jc w:val="both"/>
        <w:rPr>
          <w:rFonts w:cs="David" w:hint="cs"/>
          <w:rtl/>
        </w:rPr>
      </w:pPr>
    </w:p>
    <w:p w14:paraId="3E1E8976" w14:textId="77777777" w:rsidR="00977F58" w:rsidRPr="003F477D" w:rsidRDefault="00977F58" w:rsidP="00977F58">
      <w:pPr>
        <w:bidi/>
        <w:rPr>
          <w:rFonts w:cs="David" w:hint="cs"/>
          <w:u w:val="single"/>
          <w:rtl/>
        </w:rPr>
      </w:pPr>
      <w:r w:rsidRPr="003F477D">
        <w:rPr>
          <w:rFonts w:cs="David" w:hint="cs"/>
          <w:u w:val="single"/>
          <w:rtl/>
        </w:rPr>
        <w:t>דוד רותם:</w:t>
      </w:r>
    </w:p>
    <w:p w14:paraId="348C5666" w14:textId="77777777" w:rsidR="00977F58" w:rsidRPr="003F477D" w:rsidRDefault="00977F58" w:rsidP="00977F58">
      <w:pPr>
        <w:bidi/>
        <w:rPr>
          <w:rFonts w:cs="David" w:hint="cs"/>
          <w:u w:val="single"/>
          <w:rtl/>
        </w:rPr>
      </w:pPr>
    </w:p>
    <w:p w14:paraId="06DB5B6E" w14:textId="77777777" w:rsidR="00977F58" w:rsidRPr="003F477D" w:rsidRDefault="00977F58" w:rsidP="00977F58">
      <w:pPr>
        <w:bidi/>
        <w:jc w:val="both"/>
        <w:rPr>
          <w:rFonts w:cs="David" w:hint="cs"/>
          <w:rtl/>
        </w:rPr>
      </w:pPr>
      <w:r w:rsidRPr="003F477D">
        <w:rPr>
          <w:rFonts w:cs="David" w:hint="cs"/>
          <w:rtl/>
        </w:rPr>
        <w:tab/>
        <w:t xml:space="preserve"> אם זה הממשלה, אני מציע </w:t>
      </w:r>
      <w:r w:rsidRPr="003F477D">
        <w:rPr>
          <w:rFonts w:cs="David"/>
          <w:rtl/>
        </w:rPr>
        <w:t>–</w:t>
      </w:r>
      <w:r w:rsidRPr="003F477D">
        <w:rPr>
          <w:rFonts w:cs="David" w:hint="cs"/>
          <w:rtl/>
        </w:rPr>
        <w:t xml:space="preserve"> בכל הקריאות. </w:t>
      </w:r>
    </w:p>
    <w:p w14:paraId="284F2C4E" w14:textId="77777777" w:rsidR="00977F58" w:rsidRPr="003F477D" w:rsidRDefault="00977F58" w:rsidP="00977F58">
      <w:pPr>
        <w:bidi/>
        <w:jc w:val="both"/>
        <w:rPr>
          <w:rFonts w:cs="David" w:hint="cs"/>
          <w:rtl/>
        </w:rPr>
      </w:pPr>
    </w:p>
    <w:p w14:paraId="00637FA9" w14:textId="77777777" w:rsidR="00977F58" w:rsidRPr="003F477D" w:rsidRDefault="00977F58" w:rsidP="00977F58">
      <w:pPr>
        <w:bidi/>
        <w:jc w:val="both"/>
        <w:rPr>
          <w:rFonts w:cs="David" w:hint="cs"/>
          <w:u w:val="single"/>
          <w:rtl/>
        </w:rPr>
      </w:pPr>
      <w:r w:rsidRPr="003F477D">
        <w:rPr>
          <w:rFonts w:cs="David" w:hint="cs"/>
          <w:u w:val="single"/>
          <w:rtl/>
        </w:rPr>
        <w:t>ירדנה מלר הורוביץ:</w:t>
      </w:r>
    </w:p>
    <w:p w14:paraId="04252946" w14:textId="77777777" w:rsidR="00977F58" w:rsidRPr="003F477D" w:rsidRDefault="00977F58" w:rsidP="00977F58">
      <w:pPr>
        <w:bidi/>
        <w:jc w:val="both"/>
        <w:rPr>
          <w:rFonts w:cs="David" w:hint="cs"/>
          <w:rtl/>
        </w:rPr>
      </w:pPr>
    </w:p>
    <w:p w14:paraId="20AD22B9" w14:textId="77777777" w:rsidR="00977F58" w:rsidRPr="003F477D" w:rsidRDefault="00977F58" w:rsidP="00977F58">
      <w:pPr>
        <w:bidi/>
        <w:jc w:val="both"/>
        <w:rPr>
          <w:rFonts w:cs="David" w:hint="cs"/>
          <w:rtl/>
        </w:rPr>
      </w:pPr>
      <w:r w:rsidRPr="003F477D">
        <w:rPr>
          <w:rFonts w:cs="David" w:hint="cs"/>
          <w:rtl/>
        </w:rPr>
        <w:tab/>
        <w:t>הם קלטו את זה בבקשה הראשונה ושנייה ושלישית.</w:t>
      </w:r>
    </w:p>
    <w:p w14:paraId="2D19CF36" w14:textId="77777777" w:rsidR="00977F58" w:rsidRPr="003F477D" w:rsidRDefault="00977F58" w:rsidP="00977F58">
      <w:pPr>
        <w:bidi/>
        <w:jc w:val="both"/>
        <w:rPr>
          <w:rFonts w:cs="David" w:hint="cs"/>
          <w:rtl/>
        </w:rPr>
      </w:pPr>
    </w:p>
    <w:p w14:paraId="522F2086"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74FF84F6" w14:textId="77777777" w:rsidR="00977F58" w:rsidRPr="003F477D" w:rsidRDefault="00977F58" w:rsidP="00977F58">
      <w:pPr>
        <w:bidi/>
        <w:jc w:val="both"/>
        <w:rPr>
          <w:rFonts w:cs="David" w:hint="cs"/>
          <w:u w:val="single"/>
          <w:rtl/>
        </w:rPr>
      </w:pPr>
    </w:p>
    <w:p w14:paraId="099CD672" w14:textId="77777777" w:rsidR="00977F58" w:rsidRPr="003F477D" w:rsidRDefault="00977F58" w:rsidP="00977F58">
      <w:pPr>
        <w:bidi/>
        <w:jc w:val="both"/>
        <w:rPr>
          <w:rFonts w:cs="David" w:hint="cs"/>
          <w:rtl/>
        </w:rPr>
      </w:pPr>
      <w:r w:rsidRPr="003F477D">
        <w:rPr>
          <w:rFonts w:cs="David" w:hint="cs"/>
          <w:rtl/>
        </w:rPr>
        <w:tab/>
        <w:t xml:space="preserve">אני הבנתי שהם ביקשו, אני לא מאשר בכל הקריאות אף פעם. </w:t>
      </w:r>
    </w:p>
    <w:p w14:paraId="60DB774E" w14:textId="77777777" w:rsidR="00977F58" w:rsidRPr="003F477D" w:rsidRDefault="00977F58" w:rsidP="00977F58">
      <w:pPr>
        <w:bidi/>
        <w:jc w:val="both"/>
        <w:rPr>
          <w:rFonts w:cs="David" w:hint="cs"/>
          <w:rtl/>
        </w:rPr>
      </w:pPr>
    </w:p>
    <w:p w14:paraId="5E7CC566" w14:textId="77777777" w:rsidR="00977F58" w:rsidRPr="003F477D" w:rsidRDefault="00977F58" w:rsidP="00977F58">
      <w:pPr>
        <w:bidi/>
        <w:jc w:val="both"/>
        <w:rPr>
          <w:rFonts w:cs="David" w:hint="cs"/>
          <w:u w:val="single"/>
          <w:rtl/>
        </w:rPr>
      </w:pPr>
      <w:r w:rsidRPr="003F477D">
        <w:rPr>
          <w:rFonts w:cs="David" w:hint="cs"/>
          <w:u w:val="single"/>
          <w:rtl/>
        </w:rPr>
        <w:t>דוד רותם:</w:t>
      </w:r>
    </w:p>
    <w:p w14:paraId="73ADC0A1" w14:textId="77777777" w:rsidR="00977F58" w:rsidRPr="003F477D" w:rsidRDefault="00977F58" w:rsidP="00977F58">
      <w:pPr>
        <w:bidi/>
        <w:jc w:val="both"/>
        <w:rPr>
          <w:rFonts w:cs="David" w:hint="cs"/>
          <w:u w:val="single"/>
          <w:rtl/>
        </w:rPr>
      </w:pPr>
    </w:p>
    <w:p w14:paraId="6BC3D3E0" w14:textId="77777777" w:rsidR="00977F58" w:rsidRPr="003F477D" w:rsidRDefault="00977F58" w:rsidP="00977F58">
      <w:pPr>
        <w:bidi/>
        <w:jc w:val="both"/>
        <w:rPr>
          <w:rFonts w:cs="David" w:hint="cs"/>
          <w:rtl/>
        </w:rPr>
      </w:pPr>
      <w:r w:rsidRPr="003F477D">
        <w:rPr>
          <w:rFonts w:cs="David" w:hint="cs"/>
          <w:rtl/>
        </w:rPr>
        <w:tab/>
        <w:t>תביא להצבעה. אני בעד לאשר את זה גם בקריאה השנייה והשלישית.</w:t>
      </w:r>
    </w:p>
    <w:p w14:paraId="52A42E16" w14:textId="77777777" w:rsidR="00977F58" w:rsidRPr="003F477D" w:rsidRDefault="00977F58" w:rsidP="00977F58">
      <w:pPr>
        <w:bidi/>
        <w:jc w:val="both"/>
        <w:rPr>
          <w:rFonts w:cs="David" w:hint="cs"/>
          <w:rtl/>
        </w:rPr>
      </w:pPr>
    </w:p>
    <w:p w14:paraId="7F88E99D"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42773441" w14:textId="77777777" w:rsidR="00977F58" w:rsidRPr="003F477D" w:rsidRDefault="00977F58" w:rsidP="00977F58">
      <w:pPr>
        <w:bidi/>
        <w:jc w:val="both"/>
        <w:rPr>
          <w:rFonts w:cs="David" w:hint="cs"/>
          <w:u w:val="single"/>
          <w:rtl/>
        </w:rPr>
      </w:pPr>
    </w:p>
    <w:p w14:paraId="721C8424" w14:textId="77777777" w:rsidR="00977F58" w:rsidRPr="003F477D" w:rsidRDefault="00977F58" w:rsidP="00977F58">
      <w:pPr>
        <w:bidi/>
        <w:jc w:val="both"/>
        <w:rPr>
          <w:rFonts w:cs="David" w:hint="cs"/>
          <w:rtl/>
        </w:rPr>
      </w:pPr>
      <w:r w:rsidRPr="003F477D">
        <w:rPr>
          <w:rFonts w:cs="David" w:hint="cs"/>
          <w:rtl/>
        </w:rPr>
        <w:tab/>
        <w:t>אני לא.</w:t>
      </w:r>
    </w:p>
    <w:p w14:paraId="4B0653CF" w14:textId="77777777" w:rsidR="00977F58" w:rsidRPr="003F477D" w:rsidRDefault="00977F58" w:rsidP="00977F58">
      <w:pPr>
        <w:bidi/>
        <w:jc w:val="both"/>
        <w:rPr>
          <w:rFonts w:cs="David" w:hint="cs"/>
          <w:rtl/>
        </w:rPr>
      </w:pPr>
    </w:p>
    <w:p w14:paraId="4CCA1A6B" w14:textId="77777777" w:rsidR="00977F58" w:rsidRPr="003F477D" w:rsidRDefault="00977F58" w:rsidP="00977F58">
      <w:pPr>
        <w:bidi/>
        <w:rPr>
          <w:rFonts w:cs="David" w:hint="cs"/>
          <w:u w:val="single"/>
          <w:rtl/>
        </w:rPr>
      </w:pPr>
      <w:r w:rsidRPr="003F477D">
        <w:rPr>
          <w:rFonts w:cs="David" w:hint="cs"/>
          <w:u w:val="single"/>
          <w:rtl/>
        </w:rPr>
        <w:t>דוד רותם:</w:t>
      </w:r>
    </w:p>
    <w:p w14:paraId="00645C22" w14:textId="77777777" w:rsidR="00977F58" w:rsidRPr="003F477D" w:rsidRDefault="00977F58" w:rsidP="00977F58">
      <w:pPr>
        <w:bidi/>
        <w:rPr>
          <w:rFonts w:cs="David" w:hint="cs"/>
          <w:u w:val="single"/>
          <w:rtl/>
        </w:rPr>
      </w:pPr>
    </w:p>
    <w:p w14:paraId="252F2EFD" w14:textId="77777777" w:rsidR="00977F58" w:rsidRPr="003F477D" w:rsidRDefault="00977F58" w:rsidP="00977F58">
      <w:pPr>
        <w:bidi/>
        <w:jc w:val="both"/>
        <w:rPr>
          <w:rFonts w:cs="David" w:hint="cs"/>
          <w:rtl/>
        </w:rPr>
      </w:pPr>
      <w:r w:rsidRPr="003F477D">
        <w:rPr>
          <w:rFonts w:cs="David" w:hint="cs"/>
          <w:rtl/>
        </w:rPr>
        <w:tab/>
        <w:t xml:space="preserve"> בסדר, תצביע. </w:t>
      </w:r>
    </w:p>
    <w:p w14:paraId="1E2A60F4" w14:textId="77777777" w:rsidR="00977F58" w:rsidRPr="003F477D" w:rsidRDefault="00977F58" w:rsidP="00977F58">
      <w:pPr>
        <w:bidi/>
        <w:jc w:val="both"/>
        <w:rPr>
          <w:rFonts w:cs="David" w:hint="cs"/>
          <w:rtl/>
        </w:rPr>
      </w:pPr>
    </w:p>
    <w:p w14:paraId="5AD6259D" w14:textId="77777777" w:rsidR="00977F58" w:rsidRPr="003F477D" w:rsidRDefault="00977F58" w:rsidP="00977F58">
      <w:pPr>
        <w:bidi/>
        <w:jc w:val="both"/>
        <w:rPr>
          <w:rFonts w:cs="David" w:hint="cs"/>
          <w:u w:val="single"/>
          <w:rtl/>
        </w:rPr>
      </w:pPr>
      <w:r w:rsidRPr="003F477D">
        <w:rPr>
          <w:rFonts w:cs="David" w:hint="cs"/>
          <w:u w:val="single"/>
          <w:rtl/>
        </w:rPr>
        <w:t>רועי קרת:</w:t>
      </w:r>
    </w:p>
    <w:p w14:paraId="646DE1FB" w14:textId="77777777" w:rsidR="00977F58" w:rsidRPr="003F477D" w:rsidRDefault="00977F58" w:rsidP="00977F58">
      <w:pPr>
        <w:bidi/>
        <w:jc w:val="both"/>
        <w:rPr>
          <w:rFonts w:cs="David" w:hint="cs"/>
          <w:rtl/>
        </w:rPr>
      </w:pPr>
    </w:p>
    <w:p w14:paraId="6683543D" w14:textId="77777777" w:rsidR="00977F58" w:rsidRPr="003F477D" w:rsidRDefault="00977F58" w:rsidP="00977F58">
      <w:pPr>
        <w:bidi/>
        <w:jc w:val="both"/>
        <w:rPr>
          <w:rFonts w:cs="David" w:hint="cs"/>
          <w:rtl/>
        </w:rPr>
      </w:pPr>
      <w:r w:rsidRPr="003F477D">
        <w:rPr>
          <w:rFonts w:cs="David" w:hint="cs"/>
          <w:rtl/>
        </w:rPr>
        <w:tab/>
        <w:t xml:space="preserve">היום, לפי סעיף 14ב לחוק הביטוח הלאומי, משתלם מענק חימום למי שמתקיימים בו תנאי הזכאות וגר באזור קר, כשתנאי הזכאות נבדקים לראשונה בחודש אוקטובר. בחודש שעבר הועלתה במשרד הרווחה הצעה להגדיל קצת את מענק החימום, וכדי שאפשר יהיה ליישם את זה כבר השנה, כיוון שהכנסת חוזרת מפגרה רק בנובמבר </w:t>
      </w:r>
      <w:r w:rsidRPr="003F477D">
        <w:rPr>
          <w:rFonts w:cs="David"/>
          <w:rtl/>
        </w:rPr>
        <w:t>–</w:t>
      </w:r>
      <w:r w:rsidRPr="003F477D">
        <w:rPr>
          <w:rFonts w:cs="David" w:hint="cs"/>
          <w:rtl/>
        </w:rPr>
        <w:t xml:space="preserve"> זה אחרי חודש אוקטובר </w:t>
      </w:r>
      <w:r w:rsidRPr="003F477D">
        <w:rPr>
          <w:rFonts w:cs="David"/>
          <w:rtl/>
        </w:rPr>
        <w:t>–</w:t>
      </w:r>
      <w:r w:rsidRPr="003F477D">
        <w:rPr>
          <w:rFonts w:cs="David" w:hint="cs"/>
          <w:rtl/>
        </w:rPr>
        <w:t xml:space="preserve"> אנחנו מבקשים להעביר את זה כבר עכשיו בשלוש קריאות. הליך החקיקה אצלנו לקח קצת יותר ממה </w:t>
      </w:r>
      <w:r w:rsidRPr="003F477D">
        <w:rPr>
          <w:rFonts w:cs="David" w:hint="cs"/>
          <w:rtl/>
        </w:rPr>
        <w:lastRenderedPageBreak/>
        <w:t xml:space="preserve">שחשבנו, ולכן הגענו לכאן כי חסרות לנו כמה שעות כדי להעביר את זה בשלוש קריאות לפני שהפגרה נכנסת לתוקף. </w:t>
      </w:r>
    </w:p>
    <w:p w14:paraId="5743A43E" w14:textId="77777777" w:rsidR="00977F58" w:rsidRPr="003F477D" w:rsidRDefault="00977F58" w:rsidP="00977F58">
      <w:pPr>
        <w:bidi/>
        <w:jc w:val="both"/>
        <w:rPr>
          <w:rFonts w:cs="David" w:hint="cs"/>
          <w:rtl/>
        </w:rPr>
      </w:pPr>
    </w:p>
    <w:p w14:paraId="5900B092"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0A82A6E9" w14:textId="77777777" w:rsidR="00977F58" w:rsidRPr="003F477D" w:rsidRDefault="00977F58" w:rsidP="00977F58">
      <w:pPr>
        <w:bidi/>
        <w:jc w:val="both"/>
        <w:rPr>
          <w:rFonts w:cs="David" w:hint="cs"/>
          <w:u w:val="single"/>
          <w:rtl/>
        </w:rPr>
      </w:pPr>
    </w:p>
    <w:p w14:paraId="5149F243" w14:textId="77777777" w:rsidR="00977F58" w:rsidRPr="003F477D" w:rsidRDefault="00977F58" w:rsidP="00977F58">
      <w:pPr>
        <w:bidi/>
        <w:jc w:val="both"/>
        <w:rPr>
          <w:rFonts w:cs="David" w:hint="cs"/>
          <w:rtl/>
        </w:rPr>
      </w:pPr>
      <w:r w:rsidRPr="003F477D">
        <w:rPr>
          <w:rFonts w:cs="David" w:hint="cs"/>
          <w:rtl/>
        </w:rPr>
        <w:tab/>
        <w:t>אמנם באופן רגיל אני מחויב להצביע בעד כל מה שאתה מבקש, אבל המצב הוא שאם יהיה צורך נעשה ישיבה נוספת ונאשר את זה לקריאה שנייה ושלישית כי שם לא צריך קוורום. אבל על סמך הניסיון פה יש לי סיבות טובות לכך שאני רוצה לראות שזה בכלל עובר בקריאה ראשונה. השר הגיע לסיכום גם עם סיעות האופוזיציה בעניין הזה. חבר הכנסת אלקין, יש הסכמה בעניין הזה?</w:t>
      </w:r>
    </w:p>
    <w:p w14:paraId="1CDFE855" w14:textId="77777777" w:rsidR="00977F58" w:rsidRPr="003F477D" w:rsidRDefault="00977F58" w:rsidP="00977F58">
      <w:pPr>
        <w:bidi/>
        <w:jc w:val="both"/>
        <w:rPr>
          <w:rFonts w:cs="David" w:hint="cs"/>
          <w:rtl/>
        </w:rPr>
      </w:pPr>
    </w:p>
    <w:p w14:paraId="54E0BF3F" w14:textId="77777777" w:rsidR="00977F58" w:rsidRPr="003F477D" w:rsidRDefault="00977F58" w:rsidP="00977F58">
      <w:pPr>
        <w:bidi/>
        <w:jc w:val="both"/>
        <w:rPr>
          <w:rFonts w:cs="David" w:hint="cs"/>
          <w:u w:val="single"/>
          <w:rtl/>
        </w:rPr>
      </w:pPr>
      <w:r w:rsidRPr="003F477D">
        <w:rPr>
          <w:rFonts w:cs="David" w:hint="cs"/>
          <w:u w:val="single"/>
          <w:rtl/>
        </w:rPr>
        <w:t>קריאה:</w:t>
      </w:r>
    </w:p>
    <w:p w14:paraId="4D15C0D5" w14:textId="77777777" w:rsidR="00977F58" w:rsidRPr="003F477D" w:rsidRDefault="00977F58" w:rsidP="00977F58">
      <w:pPr>
        <w:bidi/>
        <w:jc w:val="both"/>
        <w:rPr>
          <w:rFonts w:cs="David" w:hint="cs"/>
          <w:u w:val="single"/>
          <w:rtl/>
        </w:rPr>
      </w:pPr>
    </w:p>
    <w:p w14:paraId="56938943" w14:textId="77777777" w:rsidR="00977F58" w:rsidRPr="003F477D" w:rsidRDefault="00977F58" w:rsidP="00977F58">
      <w:pPr>
        <w:bidi/>
        <w:jc w:val="both"/>
        <w:rPr>
          <w:rFonts w:cs="David" w:hint="cs"/>
          <w:rtl/>
        </w:rPr>
      </w:pPr>
      <w:r w:rsidRPr="003F477D">
        <w:rPr>
          <w:rFonts w:cs="David" w:hint="cs"/>
          <w:rtl/>
        </w:rPr>
        <w:tab/>
        <w:t>רק בחלקן - - -</w:t>
      </w:r>
    </w:p>
    <w:p w14:paraId="7505C007" w14:textId="77777777" w:rsidR="00977F58" w:rsidRPr="003F477D" w:rsidRDefault="00977F58" w:rsidP="00977F58">
      <w:pPr>
        <w:bidi/>
        <w:jc w:val="both"/>
        <w:rPr>
          <w:rFonts w:cs="David" w:hint="cs"/>
          <w:rtl/>
        </w:rPr>
      </w:pPr>
    </w:p>
    <w:p w14:paraId="78A4D3EF"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666380B7" w14:textId="77777777" w:rsidR="00977F58" w:rsidRPr="003F477D" w:rsidRDefault="00977F58" w:rsidP="00977F58">
      <w:pPr>
        <w:bidi/>
        <w:jc w:val="both"/>
        <w:rPr>
          <w:rFonts w:cs="David" w:hint="cs"/>
          <w:u w:val="single"/>
          <w:rtl/>
        </w:rPr>
      </w:pPr>
    </w:p>
    <w:p w14:paraId="124DE74B" w14:textId="77777777" w:rsidR="00977F58" w:rsidRPr="003F477D" w:rsidRDefault="00977F58" w:rsidP="00977F58">
      <w:pPr>
        <w:bidi/>
        <w:jc w:val="both"/>
        <w:rPr>
          <w:rFonts w:cs="David" w:hint="cs"/>
          <w:rtl/>
        </w:rPr>
      </w:pPr>
      <w:r w:rsidRPr="003F477D">
        <w:rPr>
          <w:rFonts w:cs="David" w:hint="cs"/>
          <w:rtl/>
        </w:rPr>
        <w:tab/>
        <w:t>בכל מקרה, אדוני היושב ראש, אני יכול להגיד לך שאם לא תהיה הסכמה עם סיעות האופוזיציה החוק לא יעלה היום.</w:t>
      </w:r>
    </w:p>
    <w:p w14:paraId="51AED08F" w14:textId="77777777" w:rsidR="00977F58" w:rsidRPr="003F477D" w:rsidRDefault="00977F58" w:rsidP="00977F58">
      <w:pPr>
        <w:bidi/>
        <w:jc w:val="both"/>
        <w:rPr>
          <w:rFonts w:cs="David" w:hint="cs"/>
          <w:rtl/>
        </w:rPr>
      </w:pPr>
    </w:p>
    <w:p w14:paraId="3A83CD26"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6D62046B" w14:textId="77777777" w:rsidR="00977F58" w:rsidRPr="003F477D" w:rsidRDefault="00977F58" w:rsidP="00977F58">
      <w:pPr>
        <w:bidi/>
        <w:jc w:val="both"/>
        <w:rPr>
          <w:rFonts w:cs="David" w:hint="cs"/>
          <w:u w:val="single"/>
          <w:rtl/>
        </w:rPr>
      </w:pPr>
    </w:p>
    <w:p w14:paraId="64506000" w14:textId="77777777" w:rsidR="00977F58" w:rsidRPr="003F477D" w:rsidRDefault="00977F58" w:rsidP="00977F58">
      <w:pPr>
        <w:bidi/>
        <w:jc w:val="both"/>
        <w:rPr>
          <w:rFonts w:cs="David" w:hint="cs"/>
          <w:rtl/>
        </w:rPr>
      </w:pPr>
      <w:r w:rsidRPr="003F477D">
        <w:rPr>
          <w:rFonts w:cs="David" w:hint="cs"/>
          <w:rtl/>
        </w:rPr>
        <w:tab/>
        <w:t>נכון, ואז הפטור הוא למעשה מיותר. לכן אני שואל.</w:t>
      </w:r>
    </w:p>
    <w:p w14:paraId="7A7FC5D3" w14:textId="77777777" w:rsidR="00977F58" w:rsidRPr="003F477D" w:rsidRDefault="00977F58" w:rsidP="00977F58">
      <w:pPr>
        <w:bidi/>
        <w:jc w:val="both"/>
        <w:rPr>
          <w:rFonts w:cs="David" w:hint="cs"/>
          <w:rtl/>
        </w:rPr>
      </w:pPr>
    </w:p>
    <w:p w14:paraId="12D52A17"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16BC6057" w14:textId="77777777" w:rsidR="00977F58" w:rsidRPr="003F477D" w:rsidRDefault="00977F58" w:rsidP="00977F58">
      <w:pPr>
        <w:bidi/>
        <w:jc w:val="both"/>
        <w:rPr>
          <w:rFonts w:cs="David" w:hint="cs"/>
          <w:u w:val="single"/>
          <w:rtl/>
        </w:rPr>
      </w:pPr>
    </w:p>
    <w:p w14:paraId="53C8B4FC" w14:textId="77777777" w:rsidR="00977F58" w:rsidRPr="003F477D" w:rsidRDefault="00977F58" w:rsidP="00977F58">
      <w:pPr>
        <w:bidi/>
        <w:jc w:val="both"/>
        <w:rPr>
          <w:rFonts w:cs="David" w:hint="cs"/>
          <w:rtl/>
        </w:rPr>
      </w:pPr>
      <w:r w:rsidRPr="003F477D">
        <w:rPr>
          <w:rFonts w:cs="David" w:hint="cs"/>
          <w:rtl/>
        </w:rPr>
        <w:tab/>
        <w:t>- - -</w:t>
      </w:r>
    </w:p>
    <w:p w14:paraId="55D3F70B" w14:textId="77777777" w:rsidR="00977F58" w:rsidRPr="003F477D" w:rsidRDefault="00977F58" w:rsidP="00977F58">
      <w:pPr>
        <w:bidi/>
        <w:jc w:val="both"/>
        <w:rPr>
          <w:rFonts w:cs="David" w:hint="cs"/>
          <w:rtl/>
        </w:rPr>
      </w:pPr>
    </w:p>
    <w:p w14:paraId="3FB9567C"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4437A5B1" w14:textId="77777777" w:rsidR="00977F58" w:rsidRPr="003F477D" w:rsidRDefault="00977F58" w:rsidP="00977F58">
      <w:pPr>
        <w:bidi/>
        <w:jc w:val="both"/>
        <w:rPr>
          <w:rFonts w:cs="David" w:hint="cs"/>
          <w:u w:val="single"/>
          <w:rtl/>
        </w:rPr>
      </w:pPr>
    </w:p>
    <w:p w14:paraId="25DC5E8E" w14:textId="77777777" w:rsidR="00977F58" w:rsidRPr="003F477D" w:rsidRDefault="00977F58" w:rsidP="00977F58">
      <w:pPr>
        <w:bidi/>
        <w:jc w:val="both"/>
        <w:rPr>
          <w:rFonts w:cs="David" w:hint="cs"/>
          <w:rtl/>
        </w:rPr>
      </w:pPr>
      <w:r w:rsidRPr="003F477D">
        <w:rPr>
          <w:rFonts w:cs="David" w:hint="cs"/>
          <w:rtl/>
        </w:rPr>
        <w:tab/>
        <w:t xml:space="preserve">הוא מבקש היום כי הוא לא יגמור. הוא יודע מאתנו, רק בתנאי שכולכם תסכימו כי יש פה סיכום מאוד ברור מה עולה היום ומה לא עולה היום. אני מניח שהנושא הוא כזה שתהיה הסכמה, אבל עד שהיא לא הושגה יודע גם שר הרווחה שזה לא יוכל לעלות היום, אם יש פטור או אין פטור. </w:t>
      </w:r>
    </w:p>
    <w:p w14:paraId="12242C9B" w14:textId="77777777" w:rsidR="00977F58" w:rsidRPr="003F477D" w:rsidRDefault="00977F58" w:rsidP="00977F58">
      <w:pPr>
        <w:bidi/>
        <w:jc w:val="both"/>
        <w:rPr>
          <w:rFonts w:cs="David" w:hint="cs"/>
          <w:rtl/>
        </w:rPr>
      </w:pPr>
    </w:p>
    <w:p w14:paraId="10CFE092"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11E7059A" w14:textId="77777777" w:rsidR="00977F58" w:rsidRPr="003F477D" w:rsidRDefault="00977F58" w:rsidP="00977F58">
      <w:pPr>
        <w:bidi/>
        <w:jc w:val="both"/>
        <w:rPr>
          <w:rFonts w:cs="David" w:hint="cs"/>
          <w:u w:val="single"/>
          <w:rtl/>
        </w:rPr>
      </w:pPr>
    </w:p>
    <w:p w14:paraId="66CEA023" w14:textId="77777777" w:rsidR="00977F58" w:rsidRPr="003F477D" w:rsidRDefault="00977F58" w:rsidP="00977F58">
      <w:pPr>
        <w:bidi/>
        <w:jc w:val="both"/>
        <w:rPr>
          <w:rFonts w:cs="David" w:hint="cs"/>
          <w:rtl/>
        </w:rPr>
      </w:pPr>
      <w:r w:rsidRPr="003F477D">
        <w:rPr>
          <w:rFonts w:cs="David" w:hint="cs"/>
          <w:rtl/>
        </w:rPr>
        <w:tab/>
        <w:t xml:space="preserve">חשוב שזה יהיה ברור לחלוטין כדי שלא תהיה תחושה שאנחנו מנסים לעקוף את הסיכומים שהגענו אליהם עם האופוזיציה. אני אומר את זה לא במקרה, כי אני רוצה שיהיה לגמרי ברור שאנחנו לא עושים מעקף לסיכומים, אלא הכול כפוף לכך שהסיכומים יקוימו, ואנחנו מאשרים את זה עכשיו רק כדי לחסוך את הצורך בעוד ישיבה שמחייבת גיוס קוורום. מי בעד הבקשה? </w:t>
      </w:r>
    </w:p>
    <w:p w14:paraId="1FE24B97" w14:textId="77777777" w:rsidR="00977F58" w:rsidRPr="003F477D" w:rsidRDefault="00977F58" w:rsidP="00977F58">
      <w:pPr>
        <w:bidi/>
        <w:jc w:val="both"/>
        <w:rPr>
          <w:rFonts w:cs="David" w:hint="cs"/>
          <w:rtl/>
        </w:rPr>
      </w:pPr>
    </w:p>
    <w:p w14:paraId="477A9069" w14:textId="77777777" w:rsidR="00977F58" w:rsidRPr="003F477D" w:rsidRDefault="00977F58" w:rsidP="00977F58">
      <w:pPr>
        <w:bidi/>
        <w:jc w:val="both"/>
        <w:rPr>
          <w:rFonts w:cs="David" w:hint="cs"/>
          <w:u w:val="single"/>
          <w:rtl/>
        </w:rPr>
      </w:pPr>
      <w:r w:rsidRPr="003F477D">
        <w:rPr>
          <w:rFonts w:cs="David" w:hint="cs"/>
          <w:u w:val="single"/>
          <w:rtl/>
        </w:rPr>
        <w:t>אתי בן יוסף:</w:t>
      </w:r>
    </w:p>
    <w:p w14:paraId="4402DA98" w14:textId="77777777" w:rsidR="00977F58" w:rsidRPr="003F477D" w:rsidRDefault="00977F58" w:rsidP="00977F58">
      <w:pPr>
        <w:bidi/>
        <w:jc w:val="both"/>
        <w:rPr>
          <w:rFonts w:cs="David" w:hint="cs"/>
          <w:u w:val="single"/>
          <w:rtl/>
        </w:rPr>
      </w:pPr>
    </w:p>
    <w:p w14:paraId="3C88D9E0" w14:textId="77777777" w:rsidR="00977F58" w:rsidRPr="003F477D" w:rsidRDefault="00977F58" w:rsidP="00977F58">
      <w:pPr>
        <w:bidi/>
        <w:jc w:val="both"/>
        <w:rPr>
          <w:rFonts w:cs="David" w:hint="cs"/>
          <w:rtl/>
        </w:rPr>
      </w:pPr>
      <w:r w:rsidRPr="003F477D">
        <w:rPr>
          <w:rFonts w:cs="David" w:hint="cs"/>
          <w:rtl/>
        </w:rPr>
        <w:tab/>
        <w:t>לקריאה ראשונה?</w:t>
      </w:r>
    </w:p>
    <w:p w14:paraId="691B4C5A" w14:textId="77777777" w:rsidR="00977F58" w:rsidRPr="003F477D" w:rsidRDefault="00977F58" w:rsidP="00977F58">
      <w:pPr>
        <w:bidi/>
        <w:jc w:val="both"/>
        <w:rPr>
          <w:rFonts w:cs="David" w:hint="cs"/>
          <w:rtl/>
        </w:rPr>
      </w:pPr>
    </w:p>
    <w:p w14:paraId="574CFAB3"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3F3A9558" w14:textId="77777777" w:rsidR="00977F58" w:rsidRPr="003F477D" w:rsidRDefault="00977F58" w:rsidP="00977F58">
      <w:pPr>
        <w:bidi/>
        <w:jc w:val="both"/>
        <w:rPr>
          <w:rFonts w:cs="David" w:hint="cs"/>
          <w:u w:val="single"/>
          <w:rtl/>
        </w:rPr>
      </w:pPr>
    </w:p>
    <w:p w14:paraId="45803586" w14:textId="77777777" w:rsidR="00977F58" w:rsidRPr="003F477D" w:rsidRDefault="00977F58" w:rsidP="00977F58">
      <w:pPr>
        <w:bidi/>
        <w:jc w:val="both"/>
        <w:rPr>
          <w:rFonts w:cs="David" w:hint="cs"/>
          <w:rtl/>
        </w:rPr>
      </w:pPr>
      <w:r w:rsidRPr="003F477D">
        <w:rPr>
          <w:rFonts w:cs="David" w:hint="cs"/>
          <w:rtl/>
        </w:rPr>
        <w:tab/>
        <w:t xml:space="preserve">לקריאה ראשונה בלבד, זה אמרתי בהתחלה. </w:t>
      </w:r>
    </w:p>
    <w:p w14:paraId="62922660" w14:textId="77777777" w:rsidR="00977F58" w:rsidRPr="003F477D" w:rsidRDefault="00977F58" w:rsidP="00977F58">
      <w:pPr>
        <w:bidi/>
        <w:jc w:val="both"/>
        <w:rPr>
          <w:rFonts w:cs="David" w:hint="cs"/>
          <w:rtl/>
        </w:rPr>
      </w:pPr>
    </w:p>
    <w:p w14:paraId="1BD722C5" w14:textId="77777777" w:rsidR="00977F58" w:rsidRPr="003F477D" w:rsidRDefault="00977F58" w:rsidP="00977F58">
      <w:pPr>
        <w:bidi/>
        <w:jc w:val="center"/>
        <w:rPr>
          <w:rFonts w:cs="David" w:hint="cs"/>
          <w:rtl/>
        </w:rPr>
      </w:pPr>
      <w:r w:rsidRPr="003F477D">
        <w:rPr>
          <w:rFonts w:cs="David" w:hint="cs"/>
          <w:rtl/>
        </w:rPr>
        <w:t>הצבעה</w:t>
      </w:r>
    </w:p>
    <w:p w14:paraId="275D96A4" w14:textId="77777777" w:rsidR="00977F58" w:rsidRPr="003F477D" w:rsidRDefault="00977F58" w:rsidP="00977F58">
      <w:pPr>
        <w:bidi/>
        <w:jc w:val="center"/>
        <w:rPr>
          <w:rFonts w:cs="David" w:hint="cs"/>
          <w:rtl/>
        </w:rPr>
      </w:pPr>
    </w:p>
    <w:p w14:paraId="4C68D876" w14:textId="77777777" w:rsidR="00977F58" w:rsidRPr="003F477D" w:rsidRDefault="00977F58" w:rsidP="00977F58">
      <w:pPr>
        <w:bidi/>
        <w:jc w:val="center"/>
        <w:rPr>
          <w:rFonts w:cs="David" w:hint="cs"/>
          <w:rtl/>
        </w:rPr>
      </w:pPr>
      <w:r w:rsidRPr="003F477D">
        <w:rPr>
          <w:rFonts w:cs="David" w:hint="cs"/>
          <w:rtl/>
        </w:rPr>
        <w:t xml:space="preserve">בעד הבקשה </w:t>
      </w:r>
      <w:r w:rsidRPr="003F477D">
        <w:rPr>
          <w:rFonts w:cs="David"/>
          <w:rtl/>
        </w:rPr>
        <w:t>–</w:t>
      </w:r>
      <w:r w:rsidRPr="003F477D">
        <w:rPr>
          <w:rFonts w:cs="David" w:hint="cs"/>
          <w:rtl/>
        </w:rPr>
        <w:t xml:space="preserve"> 9</w:t>
      </w:r>
    </w:p>
    <w:p w14:paraId="6D44FA43" w14:textId="77777777" w:rsidR="00977F58" w:rsidRPr="003F477D" w:rsidRDefault="00977F58" w:rsidP="00977F58">
      <w:pPr>
        <w:bidi/>
        <w:jc w:val="center"/>
        <w:rPr>
          <w:rFonts w:cs="David" w:hint="cs"/>
          <w:rtl/>
        </w:rPr>
      </w:pPr>
      <w:r w:rsidRPr="003F477D">
        <w:rPr>
          <w:rFonts w:cs="David" w:hint="cs"/>
          <w:rtl/>
        </w:rPr>
        <w:t xml:space="preserve">נגד </w:t>
      </w:r>
      <w:r w:rsidRPr="003F477D">
        <w:rPr>
          <w:rFonts w:cs="David"/>
          <w:rtl/>
        </w:rPr>
        <w:t>–</w:t>
      </w:r>
      <w:r w:rsidRPr="003F477D">
        <w:rPr>
          <w:rFonts w:cs="David" w:hint="cs"/>
          <w:rtl/>
        </w:rPr>
        <w:t xml:space="preserve"> אין</w:t>
      </w:r>
    </w:p>
    <w:p w14:paraId="0A41BC8D" w14:textId="77777777" w:rsidR="00977F58" w:rsidRPr="003F477D" w:rsidRDefault="00977F58" w:rsidP="00977F58">
      <w:pPr>
        <w:bidi/>
        <w:jc w:val="center"/>
        <w:rPr>
          <w:rFonts w:cs="David" w:hint="cs"/>
          <w:rtl/>
        </w:rPr>
      </w:pPr>
      <w:r w:rsidRPr="003F477D">
        <w:rPr>
          <w:rFonts w:cs="David" w:hint="cs"/>
          <w:rtl/>
        </w:rPr>
        <w:t xml:space="preserve">נמנעים </w:t>
      </w:r>
      <w:r w:rsidRPr="003F477D">
        <w:rPr>
          <w:rFonts w:cs="David"/>
          <w:rtl/>
        </w:rPr>
        <w:t>–</w:t>
      </w:r>
      <w:r w:rsidRPr="003F477D">
        <w:rPr>
          <w:rFonts w:cs="David" w:hint="cs"/>
          <w:rtl/>
        </w:rPr>
        <w:t xml:space="preserve"> אין</w:t>
      </w:r>
    </w:p>
    <w:p w14:paraId="16EB2965" w14:textId="77777777" w:rsidR="00977F58" w:rsidRPr="003F477D" w:rsidRDefault="00977F58" w:rsidP="00977F58">
      <w:pPr>
        <w:bidi/>
        <w:jc w:val="center"/>
        <w:rPr>
          <w:rFonts w:cs="David" w:hint="cs"/>
          <w:rtl/>
        </w:rPr>
      </w:pPr>
      <w:r w:rsidRPr="003F477D">
        <w:rPr>
          <w:rFonts w:cs="David" w:hint="cs"/>
          <w:rtl/>
        </w:rPr>
        <w:t xml:space="preserve">הבקשה התקבלה. </w:t>
      </w:r>
    </w:p>
    <w:p w14:paraId="569FB5B2" w14:textId="77777777" w:rsidR="00977F58" w:rsidRDefault="00977F58" w:rsidP="00977F58">
      <w:pPr>
        <w:bidi/>
        <w:jc w:val="both"/>
        <w:rPr>
          <w:rFonts w:cs="David" w:hint="cs"/>
          <w:rtl/>
        </w:rPr>
      </w:pPr>
    </w:p>
    <w:p w14:paraId="480A5BBC" w14:textId="77777777" w:rsidR="00977F58" w:rsidRDefault="00977F58" w:rsidP="00977F58">
      <w:pPr>
        <w:bidi/>
        <w:jc w:val="both"/>
        <w:rPr>
          <w:rFonts w:cs="David" w:hint="cs"/>
          <w:rtl/>
        </w:rPr>
      </w:pPr>
    </w:p>
    <w:p w14:paraId="506E0E9E" w14:textId="77777777" w:rsidR="00977F58" w:rsidRDefault="00977F58" w:rsidP="00977F58">
      <w:pPr>
        <w:bidi/>
        <w:jc w:val="both"/>
        <w:rPr>
          <w:rFonts w:cs="David" w:hint="cs"/>
          <w:rtl/>
        </w:rPr>
      </w:pPr>
    </w:p>
    <w:p w14:paraId="29339CA4"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3C0CFFDE" w14:textId="77777777" w:rsidR="00977F58" w:rsidRDefault="00977F58" w:rsidP="00977F58">
      <w:pPr>
        <w:bidi/>
        <w:rPr>
          <w:rFonts w:cs="David" w:hint="cs"/>
          <w:rtl/>
        </w:rPr>
      </w:pPr>
    </w:p>
    <w:p w14:paraId="59C0BBA4" w14:textId="77777777" w:rsidR="00977F58" w:rsidRPr="003F477D" w:rsidRDefault="00977F58" w:rsidP="00977F58">
      <w:pPr>
        <w:bidi/>
        <w:rPr>
          <w:rFonts w:cs="David" w:hint="cs"/>
          <w:rtl/>
        </w:rPr>
      </w:pPr>
      <w:r w:rsidRPr="003F477D">
        <w:rPr>
          <w:rFonts w:cs="David" w:hint="cs"/>
          <w:rtl/>
        </w:rPr>
        <w:tab/>
        <w:t xml:space="preserve">הבקשה התקבלה. רועי, תודה. </w:t>
      </w:r>
    </w:p>
    <w:p w14:paraId="51EB742B" w14:textId="77777777" w:rsidR="00977F58" w:rsidRDefault="00977F58" w:rsidP="00977F58">
      <w:pPr>
        <w:bidi/>
        <w:rPr>
          <w:rFonts w:cs="David" w:hint="cs"/>
          <w:rtl/>
        </w:rPr>
      </w:pPr>
    </w:p>
    <w:p w14:paraId="50D47D8C" w14:textId="77777777" w:rsidR="00977F58" w:rsidRDefault="00977F58" w:rsidP="00977F58">
      <w:pPr>
        <w:bidi/>
        <w:rPr>
          <w:rFonts w:cs="David" w:hint="cs"/>
          <w:rtl/>
        </w:rPr>
      </w:pPr>
    </w:p>
    <w:p w14:paraId="02E13B3B" w14:textId="77777777" w:rsidR="00977F58" w:rsidRDefault="00977F58" w:rsidP="00977F58">
      <w:pPr>
        <w:bidi/>
        <w:rPr>
          <w:rFonts w:cs="David" w:hint="cs"/>
          <w:rtl/>
        </w:rPr>
      </w:pPr>
    </w:p>
    <w:p w14:paraId="15A9F1F8" w14:textId="77777777" w:rsidR="00977F58" w:rsidRDefault="00977F58" w:rsidP="00977F58">
      <w:pPr>
        <w:bidi/>
        <w:rPr>
          <w:rFonts w:cs="David" w:hint="cs"/>
          <w:rtl/>
        </w:rPr>
      </w:pPr>
    </w:p>
    <w:p w14:paraId="33B47F07" w14:textId="77777777" w:rsidR="00977F58" w:rsidRDefault="00977F58" w:rsidP="00977F58">
      <w:pPr>
        <w:bidi/>
        <w:rPr>
          <w:rFonts w:cs="David" w:hint="cs"/>
          <w:rtl/>
        </w:rPr>
      </w:pPr>
    </w:p>
    <w:p w14:paraId="2E7A0869" w14:textId="77777777" w:rsidR="00977F58" w:rsidRDefault="00977F58" w:rsidP="00977F58">
      <w:pPr>
        <w:bidi/>
        <w:rPr>
          <w:rFonts w:cs="David" w:hint="cs"/>
          <w:rtl/>
        </w:rPr>
      </w:pPr>
    </w:p>
    <w:p w14:paraId="1AA167F5" w14:textId="77777777" w:rsidR="00977F58" w:rsidRDefault="00977F58" w:rsidP="00977F58">
      <w:pPr>
        <w:bidi/>
        <w:rPr>
          <w:rFonts w:cs="David" w:hint="cs"/>
          <w:rtl/>
        </w:rPr>
      </w:pPr>
    </w:p>
    <w:p w14:paraId="3D1DE43E" w14:textId="77777777" w:rsidR="00977F58" w:rsidRDefault="00977F58" w:rsidP="00977F58">
      <w:pPr>
        <w:bidi/>
        <w:rPr>
          <w:rFonts w:cs="David" w:hint="cs"/>
          <w:rtl/>
        </w:rPr>
      </w:pPr>
    </w:p>
    <w:p w14:paraId="3EC9E7E1" w14:textId="77777777" w:rsidR="00977F58" w:rsidRDefault="00977F58" w:rsidP="00977F58">
      <w:pPr>
        <w:bidi/>
        <w:rPr>
          <w:rFonts w:cs="David" w:hint="cs"/>
          <w:rtl/>
        </w:rPr>
      </w:pPr>
    </w:p>
    <w:p w14:paraId="62D175E8" w14:textId="77777777" w:rsidR="00977F58" w:rsidRDefault="00977F58" w:rsidP="00977F58">
      <w:pPr>
        <w:bidi/>
        <w:rPr>
          <w:rFonts w:cs="David" w:hint="cs"/>
          <w:rtl/>
        </w:rPr>
      </w:pPr>
    </w:p>
    <w:p w14:paraId="18A536F3" w14:textId="77777777" w:rsidR="00977F58" w:rsidRDefault="00977F58" w:rsidP="00977F58">
      <w:pPr>
        <w:bidi/>
        <w:rPr>
          <w:rFonts w:cs="David" w:hint="cs"/>
          <w:rtl/>
        </w:rPr>
      </w:pPr>
    </w:p>
    <w:p w14:paraId="1539D0D0" w14:textId="77777777" w:rsidR="00977F58" w:rsidRDefault="00977F58" w:rsidP="00977F58">
      <w:pPr>
        <w:bidi/>
        <w:rPr>
          <w:rFonts w:cs="David" w:hint="cs"/>
          <w:rtl/>
        </w:rPr>
      </w:pPr>
    </w:p>
    <w:p w14:paraId="660C6871" w14:textId="77777777" w:rsidR="00977F58" w:rsidRDefault="00977F58" w:rsidP="00977F58">
      <w:pPr>
        <w:bidi/>
        <w:rPr>
          <w:rFonts w:cs="David" w:hint="cs"/>
          <w:rtl/>
        </w:rPr>
      </w:pPr>
    </w:p>
    <w:p w14:paraId="050FAFB0" w14:textId="77777777" w:rsidR="00977F58" w:rsidRDefault="00977F58" w:rsidP="00977F58">
      <w:pPr>
        <w:bidi/>
        <w:rPr>
          <w:rFonts w:cs="David" w:hint="cs"/>
          <w:rtl/>
        </w:rPr>
      </w:pPr>
    </w:p>
    <w:p w14:paraId="45D3B759" w14:textId="77777777" w:rsidR="00977F58" w:rsidRDefault="00977F58" w:rsidP="00977F58">
      <w:pPr>
        <w:bidi/>
        <w:rPr>
          <w:rFonts w:cs="David" w:hint="cs"/>
          <w:rtl/>
        </w:rPr>
      </w:pPr>
    </w:p>
    <w:p w14:paraId="662DA4F3" w14:textId="77777777" w:rsidR="00977F58" w:rsidRDefault="00977F58" w:rsidP="00977F58">
      <w:pPr>
        <w:bidi/>
        <w:rPr>
          <w:rFonts w:cs="David" w:hint="cs"/>
          <w:rtl/>
        </w:rPr>
      </w:pPr>
    </w:p>
    <w:p w14:paraId="001DF365" w14:textId="77777777" w:rsidR="00977F58" w:rsidRDefault="00977F58" w:rsidP="00977F58">
      <w:pPr>
        <w:bidi/>
        <w:rPr>
          <w:rFonts w:cs="David" w:hint="cs"/>
          <w:rtl/>
        </w:rPr>
      </w:pPr>
    </w:p>
    <w:p w14:paraId="180F1980" w14:textId="77777777" w:rsidR="00977F58" w:rsidRDefault="00977F58" w:rsidP="00977F58">
      <w:pPr>
        <w:bidi/>
        <w:rPr>
          <w:rFonts w:cs="David" w:hint="cs"/>
          <w:rtl/>
        </w:rPr>
      </w:pPr>
    </w:p>
    <w:p w14:paraId="1651F2A2" w14:textId="77777777" w:rsidR="00977F58" w:rsidRDefault="00977F58" w:rsidP="00977F58">
      <w:pPr>
        <w:bidi/>
        <w:rPr>
          <w:rFonts w:cs="David" w:hint="cs"/>
          <w:rtl/>
        </w:rPr>
      </w:pPr>
    </w:p>
    <w:p w14:paraId="60D5FC5C" w14:textId="77777777" w:rsidR="00977F58" w:rsidRDefault="00977F58" w:rsidP="00977F58">
      <w:pPr>
        <w:bidi/>
        <w:rPr>
          <w:rFonts w:cs="David" w:hint="cs"/>
          <w:rtl/>
        </w:rPr>
      </w:pPr>
    </w:p>
    <w:p w14:paraId="0C3F3AB6" w14:textId="77777777" w:rsidR="00977F58" w:rsidRDefault="00977F58" w:rsidP="00977F58">
      <w:pPr>
        <w:bidi/>
        <w:rPr>
          <w:rFonts w:cs="David" w:hint="cs"/>
          <w:rtl/>
        </w:rPr>
      </w:pPr>
    </w:p>
    <w:p w14:paraId="70BC0346" w14:textId="77777777" w:rsidR="00977F58" w:rsidRDefault="00977F58" w:rsidP="00977F58">
      <w:pPr>
        <w:bidi/>
        <w:rPr>
          <w:rFonts w:cs="David" w:hint="cs"/>
          <w:rtl/>
        </w:rPr>
      </w:pPr>
    </w:p>
    <w:p w14:paraId="77D6863E" w14:textId="77777777" w:rsidR="00977F58" w:rsidRDefault="00977F58" w:rsidP="00977F58">
      <w:pPr>
        <w:bidi/>
        <w:rPr>
          <w:rFonts w:cs="David" w:hint="cs"/>
          <w:rtl/>
        </w:rPr>
      </w:pPr>
    </w:p>
    <w:p w14:paraId="7BE8F56D" w14:textId="77777777" w:rsidR="00977F58" w:rsidRDefault="00977F58" w:rsidP="00977F58">
      <w:pPr>
        <w:bidi/>
        <w:rPr>
          <w:rFonts w:cs="David" w:hint="cs"/>
          <w:rtl/>
        </w:rPr>
      </w:pPr>
    </w:p>
    <w:p w14:paraId="331C4F02" w14:textId="77777777" w:rsidR="00977F58" w:rsidRDefault="00977F58" w:rsidP="00977F58">
      <w:pPr>
        <w:bidi/>
        <w:rPr>
          <w:rFonts w:cs="David" w:hint="cs"/>
          <w:rtl/>
        </w:rPr>
      </w:pPr>
    </w:p>
    <w:p w14:paraId="600FD5AB" w14:textId="77777777" w:rsidR="00977F58" w:rsidRDefault="00977F58" w:rsidP="00977F58">
      <w:pPr>
        <w:bidi/>
        <w:rPr>
          <w:rFonts w:cs="David" w:hint="cs"/>
          <w:rtl/>
        </w:rPr>
      </w:pPr>
    </w:p>
    <w:p w14:paraId="5A84E812" w14:textId="77777777" w:rsidR="00977F58" w:rsidRDefault="00977F58" w:rsidP="00977F58">
      <w:pPr>
        <w:bidi/>
        <w:rPr>
          <w:rFonts w:cs="David" w:hint="cs"/>
          <w:rtl/>
        </w:rPr>
      </w:pPr>
    </w:p>
    <w:p w14:paraId="37C7EA68" w14:textId="77777777" w:rsidR="00977F58" w:rsidRDefault="00977F58" w:rsidP="00977F58">
      <w:pPr>
        <w:bidi/>
        <w:rPr>
          <w:rFonts w:cs="David" w:hint="cs"/>
          <w:rtl/>
        </w:rPr>
      </w:pPr>
    </w:p>
    <w:p w14:paraId="0B7878E4" w14:textId="77777777" w:rsidR="00977F58" w:rsidRDefault="00977F58" w:rsidP="00977F58">
      <w:pPr>
        <w:bidi/>
        <w:rPr>
          <w:rFonts w:cs="David" w:hint="cs"/>
          <w:rtl/>
        </w:rPr>
      </w:pPr>
    </w:p>
    <w:p w14:paraId="27C285E4" w14:textId="77777777" w:rsidR="00977F58" w:rsidRDefault="00977F58" w:rsidP="00977F58">
      <w:pPr>
        <w:bidi/>
        <w:rPr>
          <w:rFonts w:cs="David" w:hint="cs"/>
          <w:rtl/>
        </w:rPr>
      </w:pPr>
    </w:p>
    <w:p w14:paraId="6C97451B" w14:textId="77777777" w:rsidR="00977F58" w:rsidRDefault="00977F58" w:rsidP="00977F58">
      <w:pPr>
        <w:bidi/>
        <w:rPr>
          <w:rFonts w:cs="David" w:hint="cs"/>
          <w:rtl/>
        </w:rPr>
      </w:pPr>
    </w:p>
    <w:p w14:paraId="02430F61" w14:textId="77777777" w:rsidR="00977F58" w:rsidRDefault="00977F58" w:rsidP="00977F58">
      <w:pPr>
        <w:bidi/>
        <w:rPr>
          <w:rFonts w:cs="David" w:hint="cs"/>
          <w:rtl/>
        </w:rPr>
      </w:pPr>
    </w:p>
    <w:p w14:paraId="61B1A55F" w14:textId="77777777" w:rsidR="00977F58" w:rsidRDefault="00977F58" w:rsidP="00977F58">
      <w:pPr>
        <w:bidi/>
        <w:rPr>
          <w:rFonts w:cs="David" w:hint="cs"/>
          <w:rtl/>
        </w:rPr>
      </w:pPr>
    </w:p>
    <w:p w14:paraId="77222300" w14:textId="77777777" w:rsidR="00977F58" w:rsidRDefault="00977F58" w:rsidP="00977F58">
      <w:pPr>
        <w:bidi/>
        <w:rPr>
          <w:rFonts w:cs="David" w:hint="cs"/>
          <w:rtl/>
        </w:rPr>
      </w:pPr>
    </w:p>
    <w:p w14:paraId="73A5A0A5" w14:textId="77777777" w:rsidR="00977F58" w:rsidRDefault="00977F58" w:rsidP="00977F58">
      <w:pPr>
        <w:bidi/>
        <w:rPr>
          <w:rFonts w:cs="David" w:hint="cs"/>
          <w:rtl/>
        </w:rPr>
      </w:pPr>
    </w:p>
    <w:p w14:paraId="3410DEA4" w14:textId="77777777" w:rsidR="00977F58" w:rsidRDefault="00977F58" w:rsidP="00977F58">
      <w:pPr>
        <w:bidi/>
        <w:rPr>
          <w:rFonts w:cs="David" w:hint="cs"/>
          <w:rtl/>
        </w:rPr>
      </w:pPr>
    </w:p>
    <w:p w14:paraId="063A076F" w14:textId="77777777" w:rsidR="00977F58" w:rsidRDefault="00977F58" w:rsidP="00977F58">
      <w:pPr>
        <w:bidi/>
        <w:rPr>
          <w:rFonts w:cs="David" w:hint="cs"/>
          <w:rtl/>
        </w:rPr>
      </w:pPr>
    </w:p>
    <w:p w14:paraId="7B3BD63B" w14:textId="77777777" w:rsidR="00977F58" w:rsidRDefault="00977F58" w:rsidP="00977F58">
      <w:pPr>
        <w:bidi/>
        <w:rPr>
          <w:rFonts w:cs="David" w:hint="cs"/>
          <w:rtl/>
        </w:rPr>
      </w:pPr>
    </w:p>
    <w:p w14:paraId="41969C61" w14:textId="77777777" w:rsidR="00977F58" w:rsidRDefault="00977F58" w:rsidP="00977F58">
      <w:pPr>
        <w:bidi/>
        <w:rPr>
          <w:rFonts w:cs="David" w:hint="cs"/>
          <w:rtl/>
        </w:rPr>
      </w:pPr>
    </w:p>
    <w:p w14:paraId="49FA1452" w14:textId="77777777" w:rsidR="00977F58" w:rsidRDefault="00977F58" w:rsidP="00977F58">
      <w:pPr>
        <w:bidi/>
        <w:rPr>
          <w:rFonts w:cs="David" w:hint="cs"/>
          <w:rtl/>
        </w:rPr>
      </w:pPr>
    </w:p>
    <w:p w14:paraId="19EA7AE3" w14:textId="77777777" w:rsidR="00977F58" w:rsidRDefault="00977F58" w:rsidP="00977F58">
      <w:pPr>
        <w:bidi/>
        <w:rPr>
          <w:rFonts w:cs="David" w:hint="cs"/>
          <w:rtl/>
        </w:rPr>
      </w:pPr>
    </w:p>
    <w:p w14:paraId="53791BEC" w14:textId="77777777" w:rsidR="00977F58" w:rsidRDefault="00977F58" w:rsidP="00977F58">
      <w:pPr>
        <w:bidi/>
        <w:rPr>
          <w:rFonts w:cs="David" w:hint="cs"/>
          <w:rtl/>
        </w:rPr>
      </w:pPr>
    </w:p>
    <w:p w14:paraId="6831152F" w14:textId="77777777" w:rsidR="00977F58" w:rsidRDefault="00977F58" w:rsidP="00977F58">
      <w:pPr>
        <w:bidi/>
        <w:rPr>
          <w:rFonts w:cs="David" w:hint="cs"/>
          <w:rtl/>
        </w:rPr>
      </w:pPr>
    </w:p>
    <w:p w14:paraId="3E068DDB" w14:textId="77777777" w:rsidR="00977F58" w:rsidRDefault="00977F58" w:rsidP="00977F58">
      <w:pPr>
        <w:bidi/>
        <w:rPr>
          <w:rFonts w:cs="David" w:hint="cs"/>
          <w:rtl/>
        </w:rPr>
      </w:pPr>
    </w:p>
    <w:p w14:paraId="1C7CE5F9" w14:textId="77777777" w:rsidR="00977F58" w:rsidRDefault="00977F58" w:rsidP="00977F58">
      <w:pPr>
        <w:bidi/>
        <w:rPr>
          <w:rFonts w:cs="David" w:hint="cs"/>
          <w:rtl/>
        </w:rPr>
      </w:pPr>
    </w:p>
    <w:p w14:paraId="7E8F4C02" w14:textId="77777777" w:rsidR="00977F58" w:rsidRDefault="00977F58" w:rsidP="00977F58">
      <w:pPr>
        <w:bidi/>
        <w:rPr>
          <w:rFonts w:cs="David" w:hint="cs"/>
          <w:rtl/>
        </w:rPr>
      </w:pPr>
    </w:p>
    <w:p w14:paraId="5A63DEAA" w14:textId="77777777" w:rsidR="00977F58" w:rsidRDefault="00977F58" w:rsidP="00977F58">
      <w:pPr>
        <w:bidi/>
        <w:rPr>
          <w:rFonts w:cs="David" w:hint="cs"/>
          <w:rtl/>
        </w:rPr>
      </w:pPr>
    </w:p>
    <w:p w14:paraId="4461F600" w14:textId="77777777" w:rsidR="00977F58" w:rsidRDefault="00977F58" w:rsidP="00977F58">
      <w:pPr>
        <w:bidi/>
        <w:rPr>
          <w:rFonts w:cs="David" w:hint="cs"/>
          <w:rtl/>
        </w:rPr>
      </w:pPr>
    </w:p>
    <w:p w14:paraId="7D273A75" w14:textId="77777777" w:rsidR="00977F58" w:rsidRDefault="00977F58" w:rsidP="00977F58">
      <w:pPr>
        <w:bidi/>
        <w:rPr>
          <w:rFonts w:cs="David" w:hint="cs"/>
          <w:rtl/>
        </w:rPr>
      </w:pPr>
    </w:p>
    <w:p w14:paraId="64FAA040" w14:textId="77777777" w:rsidR="00977F58" w:rsidRDefault="00977F58" w:rsidP="00977F58">
      <w:pPr>
        <w:bidi/>
        <w:rPr>
          <w:rFonts w:cs="David" w:hint="cs"/>
          <w:rtl/>
        </w:rPr>
      </w:pPr>
    </w:p>
    <w:p w14:paraId="7DE299ED" w14:textId="77777777" w:rsidR="00977F58" w:rsidRDefault="00977F58" w:rsidP="00977F58">
      <w:pPr>
        <w:bidi/>
        <w:rPr>
          <w:rFonts w:cs="David" w:hint="cs"/>
          <w:rtl/>
        </w:rPr>
      </w:pPr>
    </w:p>
    <w:p w14:paraId="793821C4" w14:textId="77777777" w:rsidR="00977F58" w:rsidRPr="003F477D" w:rsidRDefault="00977F58" w:rsidP="00977F58">
      <w:pPr>
        <w:bidi/>
        <w:rPr>
          <w:rFonts w:cs="David" w:hint="cs"/>
          <w:rtl/>
        </w:rPr>
      </w:pPr>
    </w:p>
    <w:p w14:paraId="79744207" w14:textId="77777777" w:rsidR="00977F58" w:rsidRPr="003F477D" w:rsidRDefault="00977F58" w:rsidP="00977F58">
      <w:pPr>
        <w:bidi/>
        <w:jc w:val="both"/>
        <w:rPr>
          <w:rFonts w:cs="David" w:hint="cs"/>
          <w:rtl/>
        </w:rPr>
      </w:pPr>
    </w:p>
    <w:p w14:paraId="7C16010C" w14:textId="77777777" w:rsidR="00977F58" w:rsidRPr="003F477D" w:rsidRDefault="00977F58" w:rsidP="00977F58">
      <w:pPr>
        <w:bidi/>
        <w:jc w:val="both"/>
        <w:rPr>
          <w:rFonts w:cs="David" w:hint="cs"/>
          <w:rtl/>
        </w:rPr>
      </w:pPr>
      <w:r w:rsidRPr="003F477D">
        <w:rPr>
          <w:rFonts w:cs="David" w:hint="cs"/>
          <w:rtl/>
        </w:rPr>
        <w:tab/>
      </w:r>
    </w:p>
    <w:p w14:paraId="733328F6" w14:textId="77777777" w:rsidR="00977F58" w:rsidRPr="009E3780" w:rsidRDefault="00977F58" w:rsidP="00977F58">
      <w:pPr>
        <w:bidi/>
        <w:jc w:val="center"/>
        <w:rPr>
          <w:rFonts w:cs="David" w:hint="cs"/>
          <w:b/>
          <w:bCs/>
          <w:u w:val="single"/>
          <w:rtl/>
        </w:rPr>
      </w:pPr>
      <w:r w:rsidRPr="009E3780">
        <w:rPr>
          <w:rFonts w:cs="David" w:hint="cs"/>
          <w:b/>
          <w:bCs/>
          <w:u w:val="single"/>
          <w:rtl/>
        </w:rPr>
        <w:t>ב. בקשת יו"ר ועדת הכספים להקדמת הדיון בהצעת חוק מיסוי מקרקעין (תיקוני חקיקה)</w:t>
      </w:r>
    </w:p>
    <w:p w14:paraId="0CB74C19" w14:textId="77777777" w:rsidR="00977F58" w:rsidRPr="009E3780" w:rsidRDefault="00977F58" w:rsidP="00977F58">
      <w:pPr>
        <w:bidi/>
        <w:jc w:val="center"/>
        <w:rPr>
          <w:rFonts w:cs="David" w:hint="cs"/>
          <w:u w:val="single"/>
          <w:rtl/>
        </w:rPr>
      </w:pPr>
      <w:r w:rsidRPr="009E3780">
        <w:rPr>
          <w:rFonts w:cs="David" w:hint="cs"/>
          <w:b/>
          <w:bCs/>
          <w:u w:val="single"/>
          <w:rtl/>
        </w:rPr>
        <w:t>(הוראת שעה), התשע"א-2011, לפני הקריאה השנייה והשלישית</w:t>
      </w:r>
    </w:p>
    <w:p w14:paraId="6EEF0FC1" w14:textId="77777777" w:rsidR="00977F58" w:rsidRDefault="00977F58" w:rsidP="00977F58">
      <w:pPr>
        <w:bidi/>
        <w:jc w:val="both"/>
        <w:rPr>
          <w:rFonts w:cs="David" w:hint="cs"/>
          <w:u w:val="single"/>
          <w:rtl/>
        </w:rPr>
      </w:pPr>
    </w:p>
    <w:p w14:paraId="643C538D" w14:textId="77777777" w:rsidR="00977F58" w:rsidRDefault="00977F58" w:rsidP="00977F58">
      <w:pPr>
        <w:bidi/>
        <w:jc w:val="both"/>
        <w:rPr>
          <w:rFonts w:cs="David" w:hint="cs"/>
          <w:u w:val="single"/>
          <w:rtl/>
        </w:rPr>
      </w:pPr>
    </w:p>
    <w:p w14:paraId="795E2C8C"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2CDFFF61" w14:textId="77777777" w:rsidR="00977F58" w:rsidRPr="003F477D" w:rsidRDefault="00977F58" w:rsidP="00977F58">
      <w:pPr>
        <w:bidi/>
        <w:jc w:val="both"/>
        <w:rPr>
          <w:rFonts w:cs="David" w:hint="cs"/>
          <w:u w:val="single"/>
          <w:rtl/>
        </w:rPr>
      </w:pPr>
    </w:p>
    <w:p w14:paraId="28550448" w14:textId="77777777" w:rsidR="00977F58" w:rsidRPr="003F477D" w:rsidRDefault="00977F58" w:rsidP="00977F58">
      <w:pPr>
        <w:bidi/>
        <w:jc w:val="both"/>
        <w:rPr>
          <w:rFonts w:cs="David" w:hint="cs"/>
          <w:rtl/>
        </w:rPr>
      </w:pPr>
      <w:r w:rsidRPr="003F477D">
        <w:rPr>
          <w:rFonts w:cs="David" w:hint="cs"/>
          <w:rtl/>
        </w:rPr>
        <w:tab/>
        <w:t xml:space="preserve">אני עובר עכשיו לבקשה של יושב ראש ועדת הכספים כדי שלא נעכב גם אותו כאן: סעיף ב' </w:t>
      </w:r>
      <w:r w:rsidRPr="003F477D">
        <w:rPr>
          <w:rFonts w:cs="David"/>
          <w:rtl/>
        </w:rPr>
        <w:t>–</w:t>
      </w:r>
      <w:r w:rsidRPr="003F477D">
        <w:rPr>
          <w:rFonts w:cs="David" w:hint="cs"/>
          <w:rtl/>
        </w:rPr>
        <w:t xml:space="preserve"> "בקשת יושב ראש ועדת הכספים להקדמת הדיון בהצעת חוק מיסוי מקרקעין (תיקוני חקיקה) (הוראת שעה), התשע"א-2011, לפני הקריאה השנייה והשלישית. </w:t>
      </w:r>
    </w:p>
    <w:p w14:paraId="6092020A" w14:textId="77777777" w:rsidR="00977F58" w:rsidRPr="003F477D" w:rsidRDefault="00977F58" w:rsidP="00977F58">
      <w:pPr>
        <w:bidi/>
        <w:jc w:val="both"/>
        <w:rPr>
          <w:rFonts w:cs="David" w:hint="cs"/>
          <w:rtl/>
        </w:rPr>
      </w:pPr>
    </w:p>
    <w:p w14:paraId="5C652933" w14:textId="77777777" w:rsidR="00977F58" w:rsidRPr="003F477D" w:rsidRDefault="00977F58" w:rsidP="00977F58">
      <w:pPr>
        <w:bidi/>
        <w:jc w:val="both"/>
        <w:rPr>
          <w:rFonts w:cs="David" w:hint="cs"/>
          <w:rtl/>
        </w:rPr>
      </w:pPr>
      <w:r w:rsidRPr="003F477D">
        <w:rPr>
          <w:rFonts w:cs="David" w:hint="cs"/>
          <w:rtl/>
        </w:rPr>
        <w:tab/>
        <w:t xml:space="preserve">חבר הכנסת גפני, בבקשה. </w:t>
      </w:r>
    </w:p>
    <w:p w14:paraId="2FEA7520" w14:textId="77777777" w:rsidR="00977F58" w:rsidRPr="003F477D" w:rsidRDefault="00977F58" w:rsidP="00977F58">
      <w:pPr>
        <w:bidi/>
        <w:jc w:val="both"/>
        <w:rPr>
          <w:rFonts w:cs="David" w:hint="cs"/>
          <w:rtl/>
        </w:rPr>
      </w:pPr>
    </w:p>
    <w:p w14:paraId="509C202B" w14:textId="77777777" w:rsidR="00977F58" w:rsidRPr="003F477D" w:rsidRDefault="00977F58" w:rsidP="00977F58">
      <w:pPr>
        <w:bidi/>
        <w:jc w:val="both"/>
        <w:rPr>
          <w:rFonts w:cs="David" w:hint="cs"/>
          <w:u w:val="single"/>
          <w:rtl/>
        </w:rPr>
      </w:pPr>
      <w:r w:rsidRPr="003F477D">
        <w:rPr>
          <w:rFonts w:cs="David" w:hint="cs"/>
          <w:u w:val="single"/>
          <w:rtl/>
        </w:rPr>
        <w:t>משה גפני:</w:t>
      </w:r>
    </w:p>
    <w:p w14:paraId="108AFFC5" w14:textId="77777777" w:rsidR="00977F58" w:rsidRPr="003F477D" w:rsidRDefault="00977F58" w:rsidP="00977F58">
      <w:pPr>
        <w:bidi/>
        <w:jc w:val="both"/>
        <w:rPr>
          <w:rFonts w:cs="David" w:hint="cs"/>
          <w:u w:val="single"/>
          <w:rtl/>
        </w:rPr>
      </w:pPr>
    </w:p>
    <w:p w14:paraId="3F82DC7E" w14:textId="77777777" w:rsidR="00977F58" w:rsidRPr="003F477D" w:rsidRDefault="00977F58" w:rsidP="00977F58">
      <w:pPr>
        <w:bidi/>
        <w:jc w:val="both"/>
        <w:rPr>
          <w:rFonts w:cs="David" w:hint="cs"/>
          <w:rtl/>
        </w:rPr>
      </w:pPr>
      <w:r w:rsidRPr="003F477D">
        <w:rPr>
          <w:rFonts w:cs="David" w:hint="cs"/>
          <w:rtl/>
        </w:rPr>
        <w:tab/>
        <w:t>אדוני היושב ראש, מדובר על הצעת חוק שמגדילה את היצע הדירות שנמצאות היום בעסקים או בכל מיני דברים אחרים, רק לא מגורים; לעודד אותם למכור אותם בשנתיים הקרובות עם פטור ממס שבח, ומי שלא ימכור תהיה עליו הכבדה והחמרה במס שבח. זה חוק של המקל והגזר כדי לעודד אנשים להוציא דירות לשוק. אנחנו לא הספקנו להוציא את זה ביום רביעי עקב חילוקי דעות בין המשרדים השונים. עד שהצלחנו, ברוך השם, לתווך ביניהם. אני לא בטוח שהתיווך הצליח לגמרי, אני ראיתי את התשובה של אחד הפקידים ממשרד האוצר באחד העיתונים, אבל החוק הוא טוב לאזרחי ישראל וצריך להעביר אותו היום.</w:t>
      </w:r>
    </w:p>
    <w:p w14:paraId="1A51A2E5" w14:textId="77777777" w:rsidR="00977F58" w:rsidRPr="003F477D" w:rsidRDefault="00977F58" w:rsidP="00977F58">
      <w:pPr>
        <w:bidi/>
        <w:jc w:val="both"/>
        <w:rPr>
          <w:rFonts w:cs="David" w:hint="cs"/>
          <w:rtl/>
        </w:rPr>
      </w:pPr>
    </w:p>
    <w:p w14:paraId="48E2EBDB"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447F0108" w14:textId="77777777" w:rsidR="00977F58" w:rsidRPr="003F477D" w:rsidRDefault="00977F58" w:rsidP="00977F58">
      <w:pPr>
        <w:bidi/>
        <w:jc w:val="both"/>
        <w:rPr>
          <w:rFonts w:cs="David" w:hint="cs"/>
          <w:u w:val="single"/>
          <w:rtl/>
        </w:rPr>
      </w:pPr>
    </w:p>
    <w:p w14:paraId="57576CE4" w14:textId="77777777" w:rsidR="00977F58" w:rsidRPr="003F477D" w:rsidRDefault="00977F58" w:rsidP="00977F58">
      <w:pPr>
        <w:bidi/>
        <w:jc w:val="both"/>
        <w:rPr>
          <w:rFonts w:cs="David" w:hint="cs"/>
          <w:rtl/>
        </w:rPr>
      </w:pPr>
      <w:r w:rsidRPr="003F477D">
        <w:rPr>
          <w:rFonts w:cs="David" w:hint="cs"/>
          <w:rtl/>
        </w:rPr>
        <w:tab/>
        <w:t xml:space="preserve">היושב ראש, בהמשך לשאלתך לחוק הקודם אני רוצה לעדכן את הוועדה באשר להסכמות בין קואליציה לאופוזיציה על סדרי הדיון השבוע. חלק מההסכמות האלה הוא ששני חוקים יבואו לפני חוק הווד"לים </w:t>
      </w:r>
      <w:r w:rsidRPr="003F477D">
        <w:rPr>
          <w:rFonts w:cs="David"/>
          <w:rtl/>
        </w:rPr>
        <w:t>–</w:t>
      </w:r>
      <w:r w:rsidRPr="003F477D">
        <w:rPr>
          <w:rFonts w:cs="David" w:hint="cs"/>
          <w:rtl/>
        </w:rPr>
        <w:t xml:space="preserve"> החוק הזה והחוק הבא שמבקש בשבילו פטור יושב ראש ועדת העבודה והרווחה, חוק ממ"י. לאחר מכן יבוא חוק הווד"לים לדיונים פה. </w:t>
      </w:r>
    </w:p>
    <w:p w14:paraId="4FF950A0" w14:textId="77777777" w:rsidR="00977F58" w:rsidRPr="003F477D" w:rsidRDefault="00977F58" w:rsidP="00977F58">
      <w:pPr>
        <w:bidi/>
        <w:jc w:val="both"/>
        <w:rPr>
          <w:rFonts w:cs="David" w:hint="cs"/>
          <w:rtl/>
        </w:rPr>
      </w:pPr>
    </w:p>
    <w:p w14:paraId="2A96F640" w14:textId="77777777" w:rsidR="00977F58" w:rsidRPr="003F477D" w:rsidRDefault="00977F58" w:rsidP="00977F58">
      <w:pPr>
        <w:bidi/>
        <w:rPr>
          <w:rFonts w:cs="David" w:hint="cs"/>
          <w:u w:val="single"/>
          <w:rtl/>
        </w:rPr>
      </w:pPr>
      <w:r w:rsidRPr="003F477D">
        <w:rPr>
          <w:rFonts w:cs="David" w:hint="cs"/>
          <w:u w:val="single"/>
          <w:rtl/>
        </w:rPr>
        <w:t>רחל אדטו:</w:t>
      </w:r>
    </w:p>
    <w:p w14:paraId="7C71ACD8" w14:textId="77777777" w:rsidR="00977F58" w:rsidRPr="003F477D" w:rsidRDefault="00977F58" w:rsidP="00977F58">
      <w:pPr>
        <w:bidi/>
        <w:rPr>
          <w:rFonts w:cs="David" w:hint="cs"/>
          <w:rtl/>
        </w:rPr>
      </w:pPr>
    </w:p>
    <w:p w14:paraId="3000D221" w14:textId="77777777" w:rsidR="00977F58" w:rsidRPr="003F477D" w:rsidRDefault="00977F58" w:rsidP="00977F58">
      <w:pPr>
        <w:bidi/>
        <w:jc w:val="both"/>
        <w:rPr>
          <w:rFonts w:cs="David" w:hint="cs"/>
          <w:rtl/>
        </w:rPr>
      </w:pPr>
      <w:r w:rsidRPr="003F477D">
        <w:rPr>
          <w:rFonts w:cs="David" w:hint="cs"/>
          <w:rtl/>
        </w:rPr>
        <w:tab/>
        <w:t xml:space="preserve"> אתה מדבר על חוק שלך על שכירת משרדים?</w:t>
      </w:r>
    </w:p>
    <w:p w14:paraId="2A8A18FA" w14:textId="77777777" w:rsidR="00977F58" w:rsidRPr="003F477D" w:rsidRDefault="00977F58" w:rsidP="00977F58">
      <w:pPr>
        <w:bidi/>
        <w:jc w:val="both"/>
        <w:rPr>
          <w:rFonts w:cs="David" w:hint="cs"/>
          <w:rtl/>
        </w:rPr>
      </w:pPr>
    </w:p>
    <w:p w14:paraId="0EECF242" w14:textId="77777777" w:rsidR="00977F58" w:rsidRPr="003F477D" w:rsidRDefault="00977F58" w:rsidP="00977F58">
      <w:pPr>
        <w:bidi/>
        <w:jc w:val="both"/>
        <w:rPr>
          <w:rFonts w:cs="David" w:hint="cs"/>
          <w:u w:val="single"/>
          <w:rtl/>
        </w:rPr>
      </w:pPr>
      <w:r w:rsidRPr="003F477D">
        <w:rPr>
          <w:rFonts w:cs="David" w:hint="cs"/>
          <w:u w:val="single"/>
          <w:rtl/>
        </w:rPr>
        <w:t>משה גפני:</w:t>
      </w:r>
    </w:p>
    <w:p w14:paraId="331693BC" w14:textId="77777777" w:rsidR="00977F58" w:rsidRPr="003F477D" w:rsidRDefault="00977F58" w:rsidP="00977F58">
      <w:pPr>
        <w:bidi/>
        <w:jc w:val="both"/>
        <w:rPr>
          <w:rFonts w:cs="David" w:hint="cs"/>
          <w:u w:val="single"/>
          <w:rtl/>
        </w:rPr>
      </w:pPr>
    </w:p>
    <w:p w14:paraId="042E7143" w14:textId="77777777" w:rsidR="00977F58" w:rsidRPr="003F477D" w:rsidRDefault="00977F58" w:rsidP="00977F58">
      <w:pPr>
        <w:bidi/>
        <w:jc w:val="both"/>
        <w:rPr>
          <w:rFonts w:cs="David" w:hint="cs"/>
          <w:rtl/>
        </w:rPr>
      </w:pPr>
      <w:r w:rsidRPr="003F477D">
        <w:rPr>
          <w:rFonts w:cs="David" w:hint="cs"/>
          <w:rtl/>
        </w:rPr>
        <w:tab/>
        <w:t>זה לא חוק שלי, זה חוק ממשלתי, רק שינינו. זה חוק שפיצלנו.</w:t>
      </w:r>
    </w:p>
    <w:p w14:paraId="04BBC247" w14:textId="77777777" w:rsidR="00977F58" w:rsidRPr="003F477D" w:rsidRDefault="00977F58" w:rsidP="00977F58">
      <w:pPr>
        <w:bidi/>
        <w:jc w:val="both"/>
        <w:rPr>
          <w:rFonts w:cs="David" w:hint="cs"/>
          <w:rtl/>
        </w:rPr>
      </w:pPr>
    </w:p>
    <w:p w14:paraId="3218D458"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7D96F06F" w14:textId="77777777" w:rsidR="00977F58" w:rsidRPr="003F477D" w:rsidRDefault="00977F58" w:rsidP="00977F58">
      <w:pPr>
        <w:bidi/>
        <w:jc w:val="both"/>
        <w:rPr>
          <w:rFonts w:cs="David" w:hint="cs"/>
          <w:u w:val="single"/>
          <w:rtl/>
        </w:rPr>
      </w:pPr>
    </w:p>
    <w:p w14:paraId="2292C292" w14:textId="77777777" w:rsidR="00977F58" w:rsidRPr="003F477D" w:rsidRDefault="00977F58" w:rsidP="00977F58">
      <w:pPr>
        <w:bidi/>
        <w:jc w:val="both"/>
        <w:rPr>
          <w:rFonts w:cs="David" w:hint="cs"/>
          <w:rtl/>
        </w:rPr>
      </w:pPr>
      <w:r w:rsidRPr="003F477D">
        <w:rPr>
          <w:rFonts w:cs="David" w:hint="cs"/>
          <w:rtl/>
        </w:rPr>
        <w:tab/>
        <w:t xml:space="preserve">זאת הסיבה שעבור שני החוקים האלה יש פטור מחובת הנחה. </w:t>
      </w:r>
    </w:p>
    <w:p w14:paraId="733F1269" w14:textId="77777777" w:rsidR="00977F58" w:rsidRPr="003F477D" w:rsidRDefault="00977F58" w:rsidP="00977F58">
      <w:pPr>
        <w:bidi/>
        <w:jc w:val="both"/>
        <w:rPr>
          <w:rFonts w:cs="David" w:hint="cs"/>
          <w:rtl/>
        </w:rPr>
      </w:pPr>
    </w:p>
    <w:p w14:paraId="55B228E6"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2ED7E8FB" w14:textId="77777777" w:rsidR="00977F58" w:rsidRPr="003F477D" w:rsidRDefault="00977F58" w:rsidP="00977F58">
      <w:pPr>
        <w:bidi/>
        <w:jc w:val="both"/>
        <w:rPr>
          <w:rFonts w:cs="David" w:hint="cs"/>
          <w:u w:val="single"/>
          <w:rtl/>
        </w:rPr>
      </w:pPr>
    </w:p>
    <w:p w14:paraId="2C11AE77" w14:textId="77777777" w:rsidR="00977F58" w:rsidRPr="003F477D" w:rsidRDefault="00977F58" w:rsidP="00977F58">
      <w:pPr>
        <w:bidi/>
        <w:jc w:val="both"/>
        <w:rPr>
          <w:rFonts w:cs="David" w:hint="cs"/>
          <w:rtl/>
        </w:rPr>
      </w:pPr>
      <w:r w:rsidRPr="003F477D">
        <w:rPr>
          <w:rFonts w:cs="David" w:hint="cs"/>
          <w:rtl/>
        </w:rPr>
        <w:tab/>
        <w:t>מי בעד לאשר את הבקשה של יושב ראש ועדת הכספים?</w:t>
      </w:r>
    </w:p>
    <w:p w14:paraId="3D5ED76F" w14:textId="77777777" w:rsidR="00977F58" w:rsidRPr="003F477D" w:rsidRDefault="00977F58" w:rsidP="00977F58">
      <w:pPr>
        <w:bidi/>
        <w:jc w:val="both"/>
        <w:rPr>
          <w:rFonts w:cs="David" w:hint="cs"/>
          <w:rtl/>
        </w:rPr>
      </w:pPr>
    </w:p>
    <w:p w14:paraId="7A7B8CBF" w14:textId="77777777" w:rsidR="00977F58" w:rsidRPr="003F477D" w:rsidRDefault="00977F58" w:rsidP="00977F58">
      <w:pPr>
        <w:bidi/>
        <w:jc w:val="center"/>
        <w:rPr>
          <w:rFonts w:cs="David" w:hint="cs"/>
          <w:rtl/>
        </w:rPr>
      </w:pPr>
      <w:r w:rsidRPr="003F477D">
        <w:rPr>
          <w:rFonts w:cs="David" w:hint="cs"/>
          <w:rtl/>
        </w:rPr>
        <w:t>הצבעה</w:t>
      </w:r>
    </w:p>
    <w:p w14:paraId="70D369E7" w14:textId="77777777" w:rsidR="00977F58" w:rsidRPr="003F477D" w:rsidRDefault="00977F58" w:rsidP="00977F58">
      <w:pPr>
        <w:bidi/>
        <w:jc w:val="center"/>
        <w:rPr>
          <w:rFonts w:cs="David" w:hint="cs"/>
          <w:rtl/>
        </w:rPr>
      </w:pPr>
    </w:p>
    <w:p w14:paraId="7992C01F" w14:textId="77777777" w:rsidR="00977F58" w:rsidRPr="003F477D" w:rsidRDefault="00977F58" w:rsidP="00977F58">
      <w:pPr>
        <w:bidi/>
        <w:jc w:val="center"/>
        <w:rPr>
          <w:rFonts w:cs="David" w:hint="cs"/>
          <w:rtl/>
        </w:rPr>
      </w:pPr>
      <w:r w:rsidRPr="003F477D">
        <w:rPr>
          <w:rFonts w:cs="David" w:hint="cs"/>
          <w:rtl/>
        </w:rPr>
        <w:t xml:space="preserve">בעד הבקשה </w:t>
      </w:r>
      <w:r w:rsidRPr="003F477D">
        <w:rPr>
          <w:rFonts w:cs="David"/>
          <w:rtl/>
        </w:rPr>
        <w:t>–</w:t>
      </w:r>
      <w:r w:rsidRPr="003F477D">
        <w:rPr>
          <w:rFonts w:cs="David" w:hint="cs"/>
          <w:rtl/>
        </w:rPr>
        <w:t xml:space="preserve"> רוב</w:t>
      </w:r>
    </w:p>
    <w:p w14:paraId="0DE1532F" w14:textId="77777777" w:rsidR="00977F58" w:rsidRPr="003F477D" w:rsidRDefault="00977F58" w:rsidP="00977F58">
      <w:pPr>
        <w:bidi/>
        <w:jc w:val="center"/>
        <w:rPr>
          <w:rFonts w:cs="David" w:hint="cs"/>
          <w:rtl/>
        </w:rPr>
      </w:pPr>
      <w:r w:rsidRPr="003F477D">
        <w:rPr>
          <w:rFonts w:cs="David" w:hint="cs"/>
          <w:rtl/>
        </w:rPr>
        <w:t xml:space="preserve">נגד </w:t>
      </w:r>
      <w:r w:rsidRPr="003F477D">
        <w:rPr>
          <w:rFonts w:cs="David"/>
          <w:rtl/>
        </w:rPr>
        <w:t>–</w:t>
      </w:r>
      <w:r w:rsidRPr="003F477D">
        <w:rPr>
          <w:rFonts w:cs="David" w:hint="cs"/>
          <w:rtl/>
        </w:rPr>
        <w:t xml:space="preserve"> אין</w:t>
      </w:r>
    </w:p>
    <w:p w14:paraId="1840F789" w14:textId="77777777" w:rsidR="00977F58" w:rsidRPr="003F477D" w:rsidRDefault="00977F58" w:rsidP="00977F58">
      <w:pPr>
        <w:bidi/>
        <w:jc w:val="center"/>
        <w:rPr>
          <w:rFonts w:cs="David" w:hint="cs"/>
          <w:rtl/>
        </w:rPr>
      </w:pPr>
      <w:r w:rsidRPr="003F477D">
        <w:rPr>
          <w:rFonts w:cs="David" w:hint="cs"/>
          <w:rtl/>
        </w:rPr>
        <w:t xml:space="preserve">נמנעים </w:t>
      </w:r>
      <w:r w:rsidRPr="003F477D">
        <w:rPr>
          <w:rFonts w:cs="David"/>
          <w:rtl/>
        </w:rPr>
        <w:t>–</w:t>
      </w:r>
      <w:r w:rsidRPr="003F477D">
        <w:rPr>
          <w:rFonts w:cs="David" w:hint="cs"/>
          <w:rtl/>
        </w:rPr>
        <w:t xml:space="preserve"> אין</w:t>
      </w:r>
    </w:p>
    <w:p w14:paraId="0F6504DC" w14:textId="77777777" w:rsidR="00977F58" w:rsidRPr="003F477D" w:rsidRDefault="00977F58" w:rsidP="00977F58">
      <w:pPr>
        <w:bidi/>
        <w:jc w:val="center"/>
        <w:rPr>
          <w:rFonts w:cs="David" w:hint="cs"/>
          <w:rtl/>
        </w:rPr>
      </w:pPr>
      <w:r w:rsidRPr="003F477D">
        <w:rPr>
          <w:rFonts w:cs="David" w:hint="cs"/>
          <w:rtl/>
        </w:rPr>
        <w:t>הבקשה נתקבלה.</w:t>
      </w:r>
    </w:p>
    <w:p w14:paraId="31782757" w14:textId="77777777" w:rsidR="00977F58" w:rsidRPr="003F477D" w:rsidRDefault="00977F58" w:rsidP="00977F58">
      <w:pPr>
        <w:bidi/>
        <w:rPr>
          <w:rFonts w:cs="David" w:hint="cs"/>
          <w:rtl/>
        </w:rPr>
      </w:pPr>
    </w:p>
    <w:p w14:paraId="698A1004"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70955A5E" w14:textId="77777777" w:rsidR="00977F58" w:rsidRPr="003F477D" w:rsidRDefault="00977F58" w:rsidP="00977F58">
      <w:pPr>
        <w:bidi/>
        <w:jc w:val="both"/>
        <w:rPr>
          <w:rFonts w:cs="David" w:hint="cs"/>
          <w:u w:val="single"/>
          <w:rtl/>
        </w:rPr>
      </w:pPr>
    </w:p>
    <w:p w14:paraId="2CB8BE16" w14:textId="77777777" w:rsidR="00977F58" w:rsidRPr="003F477D" w:rsidRDefault="00977F58" w:rsidP="00977F58">
      <w:pPr>
        <w:bidi/>
        <w:rPr>
          <w:rFonts w:cs="David" w:hint="cs"/>
          <w:rtl/>
        </w:rPr>
      </w:pPr>
      <w:r w:rsidRPr="003F477D">
        <w:rPr>
          <w:rFonts w:cs="David" w:hint="cs"/>
          <w:rtl/>
        </w:rPr>
        <w:tab/>
        <w:t>הבקשה נתקבלה פה-אחד. אין מתנגדים, אין נמנעים.</w:t>
      </w:r>
    </w:p>
    <w:p w14:paraId="4661283C" w14:textId="77777777" w:rsidR="00977F58" w:rsidRPr="003F477D" w:rsidRDefault="00977F58" w:rsidP="00977F58">
      <w:pPr>
        <w:bidi/>
        <w:rPr>
          <w:rFonts w:cs="David" w:hint="cs"/>
          <w:rtl/>
        </w:rPr>
      </w:pPr>
    </w:p>
    <w:p w14:paraId="18516243" w14:textId="77777777" w:rsidR="00977F58" w:rsidRPr="003F477D" w:rsidRDefault="00977F58" w:rsidP="00977F58">
      <w:pPr>
        <w:bidi/>
        <w:rPr>
          <w:rFonts w:cs="David" w:hint="cs"/>
          <w:rtl/>
        </w:rPr>
      </w:pPr>
    </w:p>
    <w:p w14:paraId="05335D5D" w14:textId="77777777" w:rsidR="00977F58" w:rsidRPr="002B6D80" w:rsidRDefault="00977F58" w:rsidP="00977F58">
      <w:pPr>
        <w:bidi/>
        <w:jc w:val="center"/>
        <w:rPr>
          <w:rFonts w:cs="David" w:hint="cs"/>
          <w:b/>
          <w:bCs/>
          <w:u w:val="single"/>
          <w:rtl/>
        </w:rPr>
      </w:pPr>
      <w:r w:rsidRPr="002B6D80">
        <w:rPr>
          <w:rFonts w:cs="David" w:hint="cs"/>
          <w:b/>
          <w:bCs/>
          <w:u w:val="single"/>
          <w:rtl/>
        </w:rPr>
        <w:t xml:space="preserve">ג. בקשת יו"ר ועדת העבודה, הרווחה והבריאות להקדמת הדיון בהצעות החוק הבאות </w:t>
      </w:r>
      <w:r w:rsidRPr="002B6D80">
        <w:rPr>
          <w:rFonts w:cs="David"/>
          <w:b/>
          <w:bCs/>
          <w:u w:val="single"/>
          <w:rtl/>
        </w:rPr>
        <w:t>–</w:t>
      </w:r>
    </w:p>
    <w:p w14:paraId="1E917508" w14:textId="77777777" w:rsidR="00977F58" w:rsidRPr="002B6D80" w:rsidRDefault="00977F58" w:rsidP="00977F58">
      <w:pPr>
        <w:bidi/>
        <w:jc w:val="center"/>
        <w:rPr>
          <w:rFonts w:cs="David" w:hint="cs"/>
          <w:b/>
          <w:bCs/>
          <w:u w:val="single"/>
          <w:rtl/>
        </w:rPr>
      </w:pPr>
    </w:p>
    <w:p w14:paraId="4D4368E1" w14:textId="77777777" w:rsidR="00977F58" w:rsidRDefault="00977F58" w:rsidP="00977F58">
      <w:pPr>
        <w:bidi/>
        <w:jc w:val="center"/>
        <w:rPr>
          <w:rFonts w:cs="David" w:hint="cs"/>
          <w:b/>
          <w:bCs/>
          <w:u w:val="single"/>
          <w:rtl/>
        </w:rPr>
      </w:pPr>
      <w:r w:rsidRPr="002B6D80">
        <w:rPr>
          <w:rFonts w:cs="David" w:hint="cs"/>
          <w:b/>
          <w:bCs/>
          <w:u w:val="single"/>
          <w:rtl/>
        </w:rPr>
        <w:t>1. הצעת חוק הודעה לעובד (תנאי עבודה) (תיקון מס' 4) (אכיפה אזרחית), התשע"א-2011.</w:t>
      </w:r>
      <w:r w:rsidRPr="002B6D80">
        <w:rPr>
          <w:rFonts w:cs="David" w:hint="cs"/>
          <w:b/>
          <w:bCs/>
          <w:u w:val="single"/>
          <w:rtl/>
        </w:rPr>
        <w:tab/>
        <w:t xml:space="preserve">   </w:t>
      </w:r>
    </w:p>
    <w:p w14:paraId="2E1B69B0" w14:textId="77777777" w:rsidR="00977F58" w:rsidRPr="002B6D80" w:rsidRDefault="00977F58" w:rsidP="00977F58">
      <w:pPr>
        <w:bidi/>
        <w:jc w:val="center"/>
        <w:rPr>
          <w:rFonts w:cs="David" w:hint="cs"/>
          <w:u w:val="single"/>
          <w:rtl/>
        </w:rPr>
      </w:pPr>
      <w:r w:rsidRPr="002B6D80">
        <w:rPr>
          <w:rFonts w:cs="David" w:hint="cs"/>
          <w:b/>
          <w:bCs/>
          <w:u w:val="single"/>
          <w:rtl/>
        </w:rPr>
        <w:t>2. הצעת חוק שירות המדינה (גמלאות) (תיקון מס' 52), התשע"א-2011.</w:t>
      </w:r>
    </w:p>
    <w:p w14:paraId="6CB258A1" w14:textId="77777777" w:rsidR="00977F58" w:rsidRDefault="00977F58" w:rsidP="00977F58">
      <w:pPr>
        <w:bidi/>
        <w:jc w:val="both"/>
        <w:rPr>
          <w:rFonts w:cs="David" w:hint="cs"/>
          <w:u w:val="single"/>
          <w:rtl/>
        </w:rPr>
      </w:pPr>
    </w:p>
    <w:p w14:paraId="10FF1493" w14:textId="77777777" w:rsidR="00977F58" w:rsidRDefault="00977F58" w:rsidP="00977F58">
      <w:pPr>
        <w:bidi/>
        <w:jc w:val="both"/>
        <w:rPr>
          <w:rFonts w:cs="David" w:hint="cs"/>
          <w:u w:val="single"/>
          <w:rtl/>
        </w:rPr>
      </w:pPr>
    </w:p>
    <w:p w14:paraId="24C4F716" w14:textId="77777777" w:rsidR="00977F58" w:rsidRDefault="00977F58" w:rsidP="00977F58">
      <w:pPr>
        <w:bidi/>
        <w:jc w:val="both"/>
        <w:rPr>
          <w:rFonts w:cs="David" w:hint="cs"/>
          <w:u w:val="single"/>
          <w:rtl/>
        </w:rPr>
      </w:pPr>
    </w:p>
    <w:p w14:paraId="3347DCDC"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66F0C3E7" w14:textId="77777777" w:rsidR="00977F58" w:rsidRPr="003F477D" w:rsidRDefault="00977F58" w:rsidP="00977F58">
      <w:pPr>
        <w:bidi/>
        <w:jc w:val="both"/>
        <w:rPr>
          <w:rFonts w:cs="David" w:hint="cs"/>
          <w:u w:val="single"/>
          <w:rtl/>
        </w:rPr>
      </w:pPr>
    </w:p>
    <w:p w14:paraId="3D9868E8" w14:textId="77777777" w:rsidR="00977F58" w:rsidRPr="003F477D" w:rsidRDefault="00977F58" w:rsidP="00977F58">
      <w:pPr>
        <w:bidi/>
        <w:jc w:val="both"/>
        <w:rPr>
          <w:rFonts w:cs="David" w:hint="cs"/>
          <w:rtl/>
        </w:rPr>
      </w:pPr>
      <w:r w:rsidRPr="003F477D">
        <w:rPr>
          <w:rFonts w:cs="David" w:hint="cs"/>
          <w:rtl/>
        </w:rPr>
        <w:tab/>
        <w:t>אני עובר לנושא הבא: בקשת יושב ראש ועדת העבודה, הרווחה והבריאות להקדמת הדיון בשתי הצעות חוק, לפני הקריאה השנייה והשלישית. תחילה הצעת חוק הודעה לעובד (תנאי עבודה) (תיקון מס' 4) (אכיפה אזרחית), התשע"א-2011. זאבף מי מציג את הבקשה?</w:t>
      </w:r>
    </w:p>
    <w:p w14:paraId="1AFD6D04" w14:textId="77777777" w:rsidR="00977F58" w:rsidRPr="003F477D" w:rsidRDefault="00977F58" w:rsidP="00977F58">
      <w:pPr>
        <w:bidi/>
        <w:jc w:val="both"/>
        <w:rPr>
          <w:rFonts w:cs="David" w:hint="cs"/>
          <w:rtl/>
        </w:rPr>
      </w:pPr>
    </w:p>
    <w:p w14:paraId="074BF90A"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089DAC29" w14:textId="77777777" w:rsidR="00977F58" w:rsidRPr="003F477D" w:rsidRDefault="00977F58" w:rsidP="00977F58">
      <w:pPr>
        <w:bidi/>
        <w:jc w:val="both"/>
        <w:rPr>
          <w:rFonts w:cs="David" w:hint="cs"/>
          <w:u w:val="single"/>
          <w:rtl/>
        </w:rPr>
      </w:pPr>
    </w:p>
    <w:p w14:paraId="23E244DD" w14:textId="77777777" w:rsidR="00977F58" w:rsidRPr="003F477D" w:rsidRDefault="00977F58" w:rsidP="00977F58">
      <w:pPr>
        <w:bidi/>
        <w:jc w:val="both"/>
        <w:rPr>
          <w:rFonts w:cs="David" w:hint="cs"/>
          <w:rtl/>
        </w:rPr>
      </w:pPr>
      <w:r w:rsidRPr="003F477D">
        <w:rPr>
          <w:rFonts w:cs="David" w:hint="cs"/>
          <w:rtl/>
        </w:rPr>
        <w:tab/>
        <w:t>אני יכול במקומו, לא?</w:t>
      </w:r>
    </w:p>
    <w:p w14:paraId="3A788CF4" w14:textId="77777777" w:rsidR="00977F58" w:rsidRPr="003F477D" w:rsidRDefault="00977F58" w:rsidP="00977F58">
      <w:pPr>
        <w:bidi/>
        <w:jc w:val="both"/>
        <w:rPr>
          <w:rFonts w:cs="David" w:hint="cs"/>
          <w:rtl/>
        </w:rPr>
      </w:pPr>
    </w:p>
    <w:p w14:paraId="3DC44F19"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2F1B3F7C" w14:textId="77777777" w:rsidR="00977F58" w:rsidRPr="003F477D" w:rsidRDefault="00977F58" w:rsidP="00977F58">
      <w:pPr>
        <w:bidi/>
        <w:jc w:val="both"/>
        <w:rPr>
          <w:rFonts w:cs="David" w:hint="cs"/>
          <w:u w:val="single"/>
          <w:rtl/>
        </w:rPr>
      </w:pPr>
    </w:p>
    <w:p w14:paraId="435F43E0" w14:textId="77777777" w:rsidR="00977F58" w:rsidRPr="003F477D" w:rsidRDefault="00977F58" w:rsidP="00977F58">
      <w:pPr>
        <w:bidi/>
        <w:jc w:val="both"/>
        <w:rPr>
          <w:rFonts w:cs="David" w:hint="cs"/>
          <w:rtl/>
        </w:rPr>
      </w:pPr>
      <w:r w:rsidRPr="003F477D">
        <w:rPr>
          <w:rFonts w:cs="David" w:hint="cs"/>
          <w:rtl/>
        </w:rPr>
        <w:tab/>
        <w:t>כן.</w:t>
      </w:r>
    </w:p>
    <w:p w14:paraId="38BBBB52" w14:textId="77777777" w:rsidR="00977F58" w:rsidRPr="003F477D" w:rsidRDefault="00977F58" w:rsidP="00977F58">
      <w:pPr>
        <w:bidi/>
        <w:jc w:val="both"/>
        <w:rPr>
          <w:rFonts w:cs="David" w:hint="cs"/>
          <w:rtl/>
        </w:rPr>
      </w:pPr>
    </w:p>
    <w:p w14:paraId="150E158E" w14:textId="77777777" w:rsidR="00977F58" w:rsidRPr="003F477D" w:rsidRDefault="00977F58" w:rsidP="00977F58">
      <w:pPr>
        <w:bidi/>
        <w:rPr>
          <w:rFonts w:cs="David" w:hint="cs"/>
          <w:u w:val="single"/>
          <w:rtl/>
        </w:rPr>
      </w:pPr>
      <w:r w:rsidRPr="003F477D">
        <w:rPr>
          <w:rFonts w:cs="David" w:hint="cs"/>
          <w:u w:val="single"/>
          <w:rtl/>
        </w:rPr>
        <w:t>זאב אלקין:</w:t>
      </w:r>
    </w:p>
    <w:p w14:paraId="585D971E" w14:textId="77777777" w:rsidR="00977F58" w:rsidRPr="003F477D" w:rsidRDefault="00977F58" w:rsidP="00977F58">
      <w:pPr>
        <w:bidi/>
        <w:rPr>
          <w:rFonts w:cs="David" w:hint="cs"/>
          <w:rtl/>
        </w:rPr>
      </w:pPr>
    </w:p>
    <w:p w14:paraId="197B2C06" w14:textId="77777777" w:rsidR="00977F58" w:rsidRPr="003F477D" w:rsidRDefault="00977F58" w:rsidP="00977F58">
      <w:pPr>
        <w:bidi/>
        <w:jc w:val="both"/>
        <w:rPr>
          <w:rFonts w:cs="David" w:hint="cs"/>
          <w:rtl/>
        </w:rPr>
      </w:pPr>
      <w:r w:rsidRPr="003F477D">
        <w:rPr>
          <w:rFonts w:cs="David" w:hint="cs"/>
          <w:rtl/>
        </w:rPr>
        <w:tab/>
        <w:t xml:space="preserve">אדוני היושב ראש, אני אתחיל דווקא מסעיף ג(2) </w:t>
      </w:r>
      <w:r w:rsidRPr="003F477D">
        <w:rPr>
          <w:rFonts w:cs="David"/>
          <w:rtl/>
        </w:rPr>
        <w:t>–</w:t>
      </w:r>
      <w:r w:rsidRPr="003F477D">
        <w:rPr>
          <w:rFonts w:cs="David" w:hint="cs"/>
          <w:rtl/>
        </w:rPr>
        <w:t xml:space="preserve"> הצעת חוק שירות המדינה. זאת הצעת חוק שהזכרתי אותה כרגע.</w:t>
      </w:r>
    </w:p>
    <w:p w14:paraId="255498A8" w14:textId="77777777" w:rsidR="00977F58" w:rsidRPr="003F477D" w:rsidRDefault="00977F58" w:rsidP="00977F58">
      <w:pPr>
        <w:bidi/>
        <w:jc w:val="both"/>
        <w:rPr>
          <w:rFonts w:cs="David" w:hint="cs"/>
          <w:rtl/>
        </w:rPr>
      </w:pPr>
    </w:p>
    <w:p w14:paraId="39711A88"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4313A168" w14:textId="77777777" w:rsidR="00977F58" w:rsidRPr="003F477D" w:rsidRDefault="00977F58" w:rsidP="00977F58">
      <w:pPr>
        <w:bidi/>
        <w:jc w:val="both"/>
        <w:rPr>
          <w:rFonts w:cs="David" w:hint="cs"/>
          <w:u w:val="single"/>
          <w:rtl/>
        </w:rPr>
      </w:pPr>
    </w:p>
    <w:p w14:paraId="6323EFFD" w14:textId="77777777" w:rsidR="00977F58" w:rsidRPr="003F477D" w:rsidRDefault="00977F58" w:rsidP="00977F58">
      <w:pPr>
        <w:bidi/>
        <w:jc w:val="both"/>
        <w:rPr>
          <w:rFonts w:cs="David" w:hint="cs"/>
          <w:rtl/>
        </w:rPr>
      </w:pPr>
      <w:r w:rsidRPr="003F477D">
        <w:rPr>
          <w:rFonts w:cs="David" w:hint="cs"/>
          <w:rtl/>
        </w:rPr>
        <w:tab/>
        <w:t xml:space="preserve">הצעת חוק שירות המדינה (גמלאות) (תיקון מס' 52), התשע"א-2011. </w:t>
      </w:r>
    </w:p>
    <w:p w14:paraId="74BABB9C" w14:textId="77777777" w:rsidR="00977F58" w:rsidRPr="003F477D" w:rsidRDefault="00977F58" w:rsidP="00977F58">
      <w:pPr>
        <w:bidi/>
        <w:jc w:val="both"/>
        <w:rPr>
          <w:rFonts w:cs="David" w:hint="cs"/>
          <w:rtl/>
        </w:rPr>
      </w:pPr>
    </w:p>
    <w:p w14:paraId="3ABC55CB" w14:textId="77777777" w:rsidR="00977F58" w:rsidRPr="003F477D" w:rsidRDefault="00977F58" w:rsidP="00977F58">
      <w:pPr>
        <w:bidi/>
        <w:rPr>
          <w:rFonts w:cs="David" w:hint="cs"/>
          <w:u w:val="single"/>
          <w:rtl/>
        </w:rPr>
      </w:pPr>
      <w:r w:rsidRPr="003F477D">
        <w:rPr>
          <w:rFonts w:cs="David" w:hint="cs"/>
          <w:u w:val="single"/>
          <w:rtl/>
        </w:rPr>
        <w:t>זאב אלקין:</w:t>
      </w:r>
    </w:p>
    <w:p w14:paraId="66342BFA" w14:textId="77777777" w:rsidR="00977F58" w:rsidRPr="003F477D" w:rsidRDefault="00977F58" w:rsidP="00977F58">
      <w:pPr>
        <w:bidi/>
        <w:rPr>
          <w:rFonts w:cs="David" w:hint="cs"/>
          <w:rtl/>
        </w:rPr>
      </w:pPr>
    </w:p>
    <w:p w14:paraId="7A8810D9" w14:textId="77777777" w:rsidR="00977F58" w:rsidRPr="003F477D" w:rsidRDefault="00977F58" w:rsidP="00977F58">
      <w:pPr>
        <w:bidi/>
        <w:jc w:val="both"/>
        <w:rPr>
          <w:rFonts w:cs="David" w:hint="cs"/>
          <w:rtl/>
        </w:rPr>
      </w:pPr>
      <w:r w:rsidRPr="003F477D">
        <w:rPr>
          <w:rFonts w:cs="David" w:hint="cs"/>
          <w:rtl/>
        </w:rPr>
        <w:tab/>
        <w:t>נכון. זאת הצעת חוק שלפי הסכמות שהיו על סדרי דיון של השבוע הזה היא צריכה לבוא היום לפני חוק הווד"לים, ולכן מכאן הבקשה של הפטור להצעת החוק הזאת. זאת הצעת חוק ממשלתית שגם כאן הייתה הכוונה להניח אותה עוד ביום רביעי, אבל בגלל הניסיון המוצדק של ועדת העבודה והרווחה לשפר את ההסכם שהושג שם עם העובדים, והדרך להגיע להסכמות היא משרד האוצר, זה יונח רק היום, ולכן באה הבקשה לפטור מחובת הנחה בדיוק כמו במקרה של החוק הקודם שדיבר עליו יושב ראש ועדת הכספים. העיכוב הזה היה מוצדק כי הוא אפשר להגיע לחקיקה יותר טובה ויותר צודקת.</w:t>
      </w:r>
    </w:p>
    <w:p w14:paraId="50FB5EC6" w14:textId="77777777" w:rsidR="00977F58" w:rsidRPr="003F477D" w:rsidRDefault="00977F58" w:rsidP="00977F58">
      <w:pPr>
        <w:bidi/>
        <w:jc w:val="both"/>
        <w:rPr>
          <w:rFonts w:cs="David" w:hint="cs"/>
          <w:rtl/>
        </w:rPr>
      </w:pPr>
    </w:p>
    <w:p w14:paraId="566FBB34" w14:textId="77777777" w:rsidR="00977F58" w:rsidRPr="003F477D" w:rsidRDefault="00977F58" w:rsidP="00977F58">
      <w:pPr>
        <w:bidi/>
        <w:jc w:val="both"/>
        <w:rPr>
          <w:rFonts w:cs="David" w:hint="cs"/>
          <w:rtl/>
        </w:rPr>
      </w:pPr>
      <w:r w:rsidRPr="003F477D">
        <w:rPr>
          <w:rFonts w:cs="David" w:hint="cs"/>
          <w:rtl/>
        </w:rPr>
        <w:tab/>
        <w:t xml:space="preserve">לגבי הצעת החוק השנייה </w:t>
      </w:r>
      <w:r w:rsidRPr="003F477D">
        <w:rPr>
          <w:rFonts w:cs="David"/>
          <w:rtl/>
        </w:rPr>
        <w:t>–</w:t>
      </w:r>
      <w:r w:rsidRPr="003F477D">
        <w:rPr>
          <w:rFonts w:cs="David" w:hint="cs"/>
          <w:rtl/>
        </w:rPr>
        <w:t xml:space="preserve"> הצעת חוק הודעה לעובד </w:t>
      </w:r>
      <w:r w:rsidRPr="003F477D">
        <w:rPr>
          <w:rFonts w:cs="David"/>
          <w:rtl/>
        </w:rPr>
        <w:t>–</w:t>
      </w:r>
      <w:r w:rsidRPr="003F477D">
        <w:rPr>
          <w:rFonts w:cs="David" w:hint="cs"/>
          <w:rtl/>
        </w:rPr>
        <w:t xml:space="preserve"> עד כמה שאני מבין מיושב ראש הוועדה, הוא מבקש את זה לקראת יום רביעי, כי אחרת גם לא צריך פטור. זאת הצעת חוק שלדעתו תונח רק ביום רביעי, ולכן כדי שתהיה אפשרות להצביע עליה ביום רביעי צריך בשבילה פטור מחובת הנחה; אני חוזר שוב על ההסכמות </w:t>
      </w:r>
      <w:r w:rsidRPr="003F477D">
        <w:rPr>
          <w:rFonts w:cs="David"/>
          <w:rtl/>
        </w:rPr>
        <w:t>–</w:t>
      </w:r>
      <w:r w:rsidRPr="003F477D">
        <w:rPr>
          <w:rFonts w:cs="David" w:hint="cs"/>
          <w:rtl/>
        </w:rPr>
        <w:t xml:space="preserve"> לא תבוא היום שום הצעת חוק חוץ משני החוקים האלה שהזכרתי והצעת חוק הווד"לים. לכן אני מציע לוועדה לאשר שזה יבוא ביום רביעי. </w:t>
      </w:r>
    </w:p>
    <w:p w14:paraId="176D9B9A" w14:textId="77777777" w:rsidR="00977F58" w:rsidRPr="003F477D" w:rsidRDefault="00977F58" w:rsidP="00977F58">
      <w:pPr>
        <w:bidi/>
        <w:jc w:val="both"/>
        <w:rPr>
          <w:rFonts w:cs="David" w:hint="cs"/>
          <w:rtl/>
        </w:rPr>
      </w:pPr>
    </w:p>
    <w:p w14:paraId="62F71106"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3B550838" w14:textId="77777777" w:rsidR="00977F58" w:rsidRPr="003F477D" w:rsidRDefault="00977F58" w:rsidP="00977F58">
      <w:pPr>
        <w:bidi/>
        <w:jc w:val="both"/>
        <w:rPr>
          <w:rFonts w:cs="David" w:hint="cs"/>
          <w:u w:val="single"/>
          <w:rtl/>
        </w:rPr>
      </w:pPr>
    </w:p>
    <w:p w14:paraId="48291B8B" w14:textId="77777777" w:rsidR="00977F58" w:rsidRPr="003F477D" w:rsidRDefault="00977F58" w:rsidP="00977F58">
      <w:pPr>
        <w:bidi/>
        <w:jc w:val="both"/>
        <w:rPr>
          <w:rFonts w:cs="David" w:hint="cs"/>
          <w:rtl/>
        </w:rPr>
      </w:pPr>
      <w:r w:rsidRPr="003F477D">
        <w:rPr>
          <w:rFonts w:cs="David" w:hint="cs"/>
          <w:rtl/>
        </w:rPr>
        <w:tab/>
        <w:t>ברור.</w:t>
      </w:r>
    </w:p>
    <w:p w14:paraId="6C127D1C" w14:textId="77777777" w:rsidR="00977F58" w:rsidRPr="003F477D" w:rsidRDefault="00977F58" w:rsidP="00977F58">
      <w:pPr>
        <w:bidi/>
        <w:jc w:val="both"/>
        <w:rPr>
          <w:rFonts w:cs="David" w:hint="cs"/>
          <w:rtl/>
        </w:rPr>
      </w:pPr>
    </w:p>
    <w:p w14:paraId="1C567E4E" w14:textId="77777777" w:rsidR="00977F58" w:rsidRPr="003F477D" w:rsidRDefault="00977F58" w:rsidP="00977F58">
      <w:pPr>
        <w:bidi/>
        <w:rPr>
          <w:rFonts w:cs="David" w:hint="cs"/>
          <w:u w:val="single"/>
          <w:rtl/>
        </w:rPr>
      </w:pPr>
      <w:r w:rsidRPr="003F477D">
        <w:rPr>
          <w:rFonts w:cs="David" w:hint="cs"/>
          <w:u w:val="single"/>
          <w:rtl/>
        </w:rPr>
        <w:t>זאב אלקין:</w:t>
      </w:r>
    </w:p>
    <w:p w14:paraId="3D3835CD" w14:textId="77777777" w:rsidR="00977F58" w:rsidRPr="003F477D" w:rsidRDefault="00977F58" w:rsidP="00977F58">
      <w:pPr>
        <w:bidi/>
        <w:rPr>
          <w:rFonts w:cs="David" w:hint="cs"/>
          <w:rtl/>
        </w:rPr>
      </w:pPr>
    </w:p>
    <w:p w14:paraId="3074CD8B" w14:textId="77777777" w:rsidR="00977F58" w:rsidRPr="003F477D" w:rsidRDefault="00977F58" w:rsidP="00977F58">
      <w:pPr>
        <w:bidi/>
        <w:jc w:val="both"/>
        <w:rPr>
          <w:rFonts w:cs="David" w:hint="cs"/>
          <w:rtl/>
        </w:rPr>
      </w:pPr>
      <w:r w:rsidRPr="003F477D">
        <w:rPr>
          <w:rFonts w:cs="David" w:hint="cs"/>
          <w:rtl/>
        </w:rPr>
        <w:tab/>
        <w:t>אין כוונה להביא את זה ביום שני.</w:t>
      </w:r>
    </w:p>
    <w:p w14:paraId="0BFE1FB2" w14:textId="77777777" w:rsidR="00977F58" w:rsidRPr="003F477D" w:rsidRDefault="00977F58" w:rsidP="00977F58">
      <w:pPr>
        <w:bidi/>
        <w:jc w:val="both"/>
        <w:rPr>
          <w:rFonts w:cs="David" w:hint="cs"/>
          <w:rtl/>
        </w:rPr>
      </w:pPr>
    </w:p>
    <w:p w14:paraId="2F12AD1B" w14:textId="77777777" w:rsidR="00977F58" w:rsidRPr="003F477D" w:rsidRDefault="00977F58" w:rsidP="00977F58">
      <w:pPr>
        <w:keepLines/>
        <w:bidi/>
        <w:jc w:val="both"/>
        <w:rPr>
          <w:rFonts w:cs="David"/>
          <w:u w:val="single"/>
        </w:rPr>
      </w:pPr>
      <w:r w:rsidRPr="003F477D">
        <w:rPr>
          <w:rFonts w:cs="David" w:hint="cs"/>
          <w:u w:val="single"/>
          <w:rtl/>
        </w:rPr>
        <w:t>היו"ר יריב לוין:</w:t>
      </w:r>
    </w:p>
    <w:p w14:paraId="7A87BC8C" w14:textId="77777777" w:rsidR="00977F58" w:rsidRPr="003F477D" w:rsidRDefault="00977F58" w:rsidP="00977F58">
      <w:pPr>
        <w:keepLines/>
        <w:bidi/>
        <w:jc w:val="both"/>
        <w:rPr>
          <w:rFonts w:cs="David" w:hint="cs"/>
          <w:u w:val="single"/>
          <w:rtl/>
        </w:rPr>
      </w:pPr>
    </w:p>
    <w:p w14:paraId="44593B99" w14:textId="77777777" w:rsidR="00977F58" w:rsidRPr="003F477D" w:rsidRDefault="00977F58" w:rsidP="00977F58">
      <w:pPr>
        <w:keepLines/>
        <w:bidi/>
        <w:jc w:val="both"/>
        <w:rPr>
          <w:rFonts w:cs="David" w:hint="cs"/>
          <w:rtl/>
        </w:rPr>
      </w:pPr>
      <w:r w:rsidRPr="003F477D">
        <w:rPr>
          <w:rFonts w:cs="David" w:hint="cs"/>
          <w:rtl/>
        </w:rPr>
        <w:tab/>
        <w:t xml:space="preserve">אני רוצה להבהיר כאן שני דברים: א', נאמן למדיניות שהנהגתי כאן של צמצום ניכר בנושא של אישור של בקשות של פטור מחובת הנחה, הדבר היחיד שהסכמנו לאשר כאן בקריאה ראשונה זה הבקשה של הממשלה שנעשתה כפוף לכך שהדבר הזה יהיה בהסכמה עם האופוזיציה. לגבי הבקשות בקריאה שנייה ושלישית שהן בקשות של ועדות, שם אני, כמובן, אשתדל לסייע יותר. אבל גם כאן, לפחות כרגע, הבקשות שמובאות לפניי מוסכמות עם האופוזיציה באשר לוועדת הכספים ולסעיף מס' 2 בבקשה של יושב ראש ועדת העבודה, הרווחה והבריאות. ואילו סעיף 1 בנושא הודעה לעובד (תנאי עבודה), שם מדובר בהצעת חוק שמשותפת לחברי כנסת מהאופוזיציה ומהקואליציה, לרבות מסיעת קדימה ומסיעת העבודה. לכן אני מניח שיש הסכמה כללית גם למהלך הזה. </w:t>
      </w:r>
    </w:p>
    <w:p w14:paraId="2E50366C" w14:textId="77777777" w:rsidR="00977F58" w:rsidRPr="003F477D" w:rsidRDefault="00977F58" w:rsidP="00977F58">
      <w:pPr>
        <w:bidi/>
        <w:jc w:val="both"/>
        <w:rPr>
          <w:rFonts w:cs="David" w:hint="cs"/>
          <w:rtl/>
        </w:rPr>
      </w:pPr>
    </w:p>
    <w:p w14:paraId="56449EE8" w14:textId="77777777" w:rsidR="00977F58" w:rsidRPr="003F477D" w:rsidRDefault="00977F58" w:rsidP="00977F58">
      <w:pPr>
        <w:bidi/>
        <w:jc w:val="both"/>
        <w:rPr>
          <w:rFonts w:cs="David" w:hint="cs"/>
          <w:rtl/>
        </w:rPr>
      </w:pPr>
      <w:r w:rsidRPr="003F477D">
        <w:rPr>
          <w:rFonts w:cs="David" w:hint="cs"/>
          <w:rtl/>
        </w:rPr>
        <w:tab/>
        <w:t>לפיכך מי בעד לאשר תחילה את פטור מחובת הנחה לפני קריאה שנייה ושלישית את הצעת חוק הודעה לעובד (תנאי עבודה) (תיקון מס' 4) (אכיפה אזרחית), התשע"א-2011. מי בעד? מי נגד?</w:t>
      </w:r>
    </w:p>
    <w:p w14:paraId="219103AC" w14:textId="77777777" w:rsidR="00977F58" w:rsidRPr="003F477D" w:rsidRDefault="00977F58" w:rsidP="00977F58">
      <w:pPr>
        <w:bidi/>
        <w:jc w:val="both"/>
        <w:rPr>
          <w:rFonts w:cs="David" w:hint="cs"/>
          <w:rtl/>
        </w:rPr>
      </w:pPr>
    </w:p>
    <w:p w14:paraId="5346ABB5" w14:textId="77777777" w:rsidR="00977F58" w:rsidRPr="003F477D" w:rsidRDefault="00977F58" w:rsidP="00977F58">
      <w:pPr>
        <w:bidi/>
        <w:rPr>
          <w:rFonts w:cs="David" w:hint="cs"/>
          <w:u w:val="single"/>
          <w:rtl/>
        </w:rPr>
      </w:pPr>
      <w:r w:rsidRPr="003F477D">
        <w:rPr>
          <w:rFonts w:cs="David" w:hint="cs"/>
          <w:u w:val="single"/>
          <w:rtl/>
        </w:rPr>
        <w:t>אורי מקלב:</w:t>
      </w:r>
    </w:p>
    <w:p w14:paraId="593630DE" w14:textId="77777777" w:rsidR="00977F58" w:rsidRPr="003F477D" w:rsidRDefault="00977F58" w:rsidP="00977F58">
      <w:pPr>
        <w:bidi/>
        <w:rPr>
          <w:rFonts w:cs="David" w:hint="cs"/>
          <w:u w:val="single"/>
          <w:rtl/>
        </w:rPr>
      </w:pPr>
    </w:p>
    <w:p w14:paraId="0EFDA6FE" w14:textId="77777777" w:rsidR="00977F58" w:rsidRPr="003F477D" w:rsidRDefault="00977F58" w:rsidP="00977F58">
      <w:pPr>
        <w:bidi/>
        <w:jc w:val="both"/>
        <w:rPr>
          <w:rFonts w:cs="David" w:hint="cs"/>
          <w:rtl/>
        </w:rPr>
      </w:pPr>
      <w:r w:rsidRPr="003F477D">
        <w:rPr>
          <w:rFonts w:cs="David" w:hint="cs"/>
          <w:rtl/>
        </w:rPr>
        <w:tab/>
        <w:t xml:space="preserve"> אני במקום אייכלר?</w:t>
      </w:r>
    </w:p>
    <w:p w14:paraId="33FC18CB" w14:textId="77777777" w:rsidR="00977F58" w:rsidRPr="003F477D" w:rsidRDefault="00977F58" w:rsidP="00977F58">
      <w:pPr>
        <w:bidi/>
        <w:jc w:val="both"/>
        <w:rPr>
          <w:rFonts w:cs="David" w:hint="cs"/>
          <w:rtl/>
        </w:rPr>
      </w:pPr>
    </w:p>
    <w:p w14:paraId="694FF843"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3BF41E59" w14:textId="77777777" w:rsidR="00977F58" w:rsidRPr="003F477D" w:rsidRDefault="00977F58" w:rsidP="00977F58">
      <w:pPr>
        <w:bidi/>
        <w:jc w:val="both"/>
        <w:rPr>
          <w:rFonts w:cs="David" w:hint="cs"/>
          <w:u w:val="single"/>
          <w:rtl/>
        </w:rPr>
      </w:pPr>
    </w:p>
    <w:p w14:paraId="1F3D076A" w14:textId="77777777" w:rsidR="00977F58" w:rsidRPr="003F477D" w:rsidRDefault="00977F58" w:rsidP="00977F58">
      <w:pPr>
        <w:bidi/>
        <w:jc w:val="both"/>
        <w:rPr>
          <w:rFonts w:cs="David" w:hint="cs"/>
          <w:rtl/>
        </w:rPr>
      </w:pPr>
      <w:r w:rsidRPr="003F477D">
        <w:rPr>
          <w:rFonts w:cs="David" w:hint="cs"/>
          <w:rtl/>
        </w:rPr>
        <w:tab/>
        <w:t>כן.</w:t>
      </w:r>
    </w:p>
    <w:p w14:paraId="03522123" w14:textId="77777777" w:rsidR="00977F58" w:rsidRPr="003F477D" w:rsidRDefault="00977F58" w:rsidP="00977F58">
      <w:pPr>
        <w:bidi/>
        <w:jc w:val="both"/>
        <w:rPr>
          <w:rFonts w:cs="David" w:hint="cs"/>
          <w:rtl/>
        </w:rPr>
      </w:pPr>
    </w:p>
    <w:p w14:paraId="00CDF4F7" w14:textId="77777777" w:rsidR="00977F58" w:rsidRPr="003F477D" w:rsidRDefault="00977F58" w:rsidP="00977F58">
      <w:pPr>
        <w:bidi/>
        <w:jc w:val="center"/>
        <w:rPr>
          <w:rFonts w:cs="David" w:hint="cs"/>
          <w:rtl/>
        </w:rPr>
      </w:pPr>
      <w:r w:rsidRPr="003F477D">
        <w:rPr>
          <w:rFonts w:cs="David" w:hint="cs"/>
          <w:rtl/>
        </w:rPr>
        <w:t>הצבעה</w:t>
      </w:r>
    </w:p>
    <w:p w14:paraId="783B5284" w14:textId="77777777" w:rsidR="00977F58" w:rsidRPr="003F477D" w:rsidRDefault="00977F58" w:rsidP="00977F58">
      <w:pPr>
        <w:bidi/>
        <w:jc w:val="center"/>
        <w:rPr>
          <w:rFonts w:cs="David" w:hint="cs"/>
          <w:rtl/>
        </w:rPr>
      </w:pPr>
    </w:p>
    <w:p w14:paraId="16D977ED" w14:textId="77777777" w:rsidR="00977F58" w:rsidRPr="003F477D" w:rsidRDefault="00977F58" w:rsidP="00977F58">
      <w:pPr>
        <w:bidi/>
        <w:jc w:val="center"/>
        <w:rPr>
          <w:rFonts w:cs="David" w:hint="cs"/>
          <w:rtl/>
        </w:rPr>
      </w:pPr>
      <w:r w:rsidRPr="003F477D">
        <w:rPr>
          <w:rFonts w:cs="David" w:hint="cs"/>
          <w:rtl/>
        </w:rPr>
        <w:t xml:space="preserve">בעד הבקשה לפטור מחובת הנחה </w:t>
      </w:r>
      <w:r w:rsidRPr="003F477D">
        <w:rPr>
          <w:rFonts w:cs="David"/>
          <w:rtl/>
        </w:rPr>
        <w:t>–</w:t>
      </w:r>
      <w:r w:rsidRPr="003F477D">
        <w:rPr>
          <w:rFonts w:cs="David" w:hint="cs"/>
          <w:rtl/>
        </w:rPr>
        <w:t xml:space="preserve"> רוב</w:t>
      </w:r>
    </w:p>
    <w:p w14:paraId="2FDA8E00" w14:textId="77777777" w:rsidR="00977F58" w:rsidRPr="003F477D" w:rsidRDefault="00977F58" w:rsidP="00977F58">
      <w:pPr>
        <w:bidi/>
        <w:jc w:val="center"/>
        <w:rPr>
          <w:rFonts w:cs="David" w:hint="cs"/>
          <w:rtl/>
        </w:rPr>
      </w:pPr>
      <w:r w:rsidRPr="003F477D">
        <w:rPr>
          <w:rFonts w:cs="David" w:hint="cs"/>
          <w:rtl/>
        </w:rPr>
        <w:t xml:space="preserve">נגד </w:t>
      </w:r>
      <w:r w:rsidRPr="003F477D">
        <w:rPr>
          <w:rFonts w:cs="David"/>
          <w:rtl/>
        </w:rPr>
        <w:t>–</w:t>
      </w:r>
      <w:r w:rsidRPr="003F477D">
        <w:rPr>
          <w:rFonts w:cs="David" w:hint="cs"/>
          <w:rtl/>
        </w:rPr>
        <w:t xml:space="preserve"> אין</w:t>
      </w:r>
    </w:p>
    <w:p w14:paraId="6E8653BD" w14:textId="77777777" w:rsidR="00977F58" w:rsidRPr="003F477D" w:rsidRDefault="00977F58" w:rsidP="00977F58">
      <w:pPr>
        <w:bidi/>
        <w:jc w:val="center"/>
        <w:rPr>
          <w:rFonts w:cs="David" w:hint="cs"/>
          <w:rtl/>
        </w:rPr>
      </w:pPr>
      <w:r w:rsidRPr="003F477D">
        <w:rPr>
          <w:rFonts w:cs="David" w:hint="cs"/>
          <w:rtl/>
        </w:rPr>
        <w:t xml:space="preserve">נמנעים </w:t>
      </w:r>
      <w:r w:rsidRPr="003F477D">
        <w:rPr>
          <w:rFonts w:cs="David"/>
          <w:rtl/>
        </w:rPr>
        <w:t>–</w:t>
      </w:r>
      <w:r w:rsidRPr="003F477D">
        <w:rPr>
          <w:rFonts w:cs="David" w:hint="cs"/>
          <w:rtl/>
        </w:rPr>
        <w:t xml:space="preserve"> אין</w:t>
      </w:r>
    </w:p>
    <w:p w14:paraId="32476D47" w14:textId="77777777" w:rsidR="00977F58" w:rsidRPr="003F477D" w:rsidRDefault="00977F58" w:rsidP="00977F58">
      <w:pPr>
        <w:bidi/>
        <w:jc w:val="center"/>
        <w:rPr>
          <w:rFonts w:cs="David" w:hint="cs"/>
          <w:rtl/>
        </w:rPr>
      </w:pPr>
      <w:r w:rsidRPr="003F477D">
        <w:rPr>
          <w:rFonts w:cs="David" w:hint="cs"/>
          <w:rtl/>
        </w:rPr>
        <w:t>הבקשה לפטור מחובת הנחה נתקבלה</w:t>
      </w:r>
    </w:p>
    <w:p w14:paraId="7937FAC1" w14:textId="77777777" w:rsidR="00977F58" w:rsidRPr="003F477D" w:rsidRDefault="00977F58" w:rsidP="00977F58">
      <w:pPr>
        <w:bidi/>
        <w:rPr>
          <w:rFonts w:cs="David" w:hint="cs"/>
          <w:rtl/>
        </w:rPr>
      </w:pPr>
    </w:p>
    <w:p w14:paraId="739BC6A1"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3A200CE5" w14:textId="77777777" w:rsidR="00977F58" w:rsidRPr="003F477D" w:rsidRDefault="00977F58" w:rsidP="00977F58">
      <w:pPr>
        <w:bidi/>
        <w:jc w:val="both"/>
        <w:rPr>
          <w:rFonts w:cs="David" w:hint="cs"/>
          <w:u w:val="single"/>
          <w:rtl/>
        </w:rPr>
      </w:pPr>
    </w:p>
    <w:p w14:paraId="7A9B7126" w14:textId="77777777" w:rsidR="00977F58" w:rsidRPr="003F477D" w:rsidRDefault="00977F58" w:rsidP="00977F58">
      <w:pPr>
        <w:bidi/>
        <w:rPr>
          <w:rFonts w:cs="David" w:hint="cs"/>
          <w:rtl/>
        </w:rPr>
      </w:pPr>
      <w:r w:rsidRPr="003F477D">
        <w:rPr>
          <w:rFonts w:cs="David" w:hint="cs"/>
          <w:rtl/>
        </w:rPr>
        <w:tab/>
        <w:t xml:space="preserve">11 </w:t>
      </w:r>
      <w:r w:rsidRPr="003F477D">
        <w:rPr>
          <w:rFonts w:cs="David"/>
          <w:rtl/>
        </w:rPr>
        <w:t>–</w:t>
      </w:r>
      <w:r w:rsidRPr="003F477D">
        <w:rPr>
          <w:rFonts w:cs="David" w:hint="cs"/>
          <w:rtl/>
        </w:rPr>
        <w:t xml:space="preserve"> בעד, אין מתנגדים, אין נמנעים. אין נגד, אין נמנעים. הפטור אושר. </w:t>
      </w:r>
    </w:p>
    <w:p w14:paraId="3850B558" w14:textId="77777777" w:rsidR="00977F58" w:rsidRPr="003F477D" w:rsidRDefault="00977F58" w:rsidP="00977F58">
      <w:pPr>
        <w:bidi/>
        <w:rPr>
          <w:rFonts w:cs="David" w:hint="cs"/>
          <w:rtl/>
        </w:rPr>
      </w:pPr>
    </w:p>
    <w:p w14:paraId="0B49B23C" w14:textId="77777777" w:rsidR="00977F58" w:rsidRPr="003F477D" w:rsidRDefault="00977F58" w:rsidP="00977F58">
      <w:pPr>
        <w:bidi/>
        <w:rPr>
          <w:rFonts w:cs="David" w:hint="cs"/>
          <w:rtl/>
        </w:rPr>
      </w:pPr>
      <w:r w:rsidRPr="003F477D">
        <w:rPr>
          <w:rFonts w:cs="David" w:hint="cs"/>
          <w:rtl/>
        </w:rPr>
        <w:tab/>
        <w:t>הבקשה השנייה: הצעת חוק שירות המדינה (גמלאות) (תיקון מס' 52), התשע"א-2011 - מי בעד? מי נגד? מי נמנע?</w:t>
      </w:r>
    </w:p>
    <w:p w14:paraId="2547634B" w14:textId="77777777" w:rsidR="00977F58" w:rsidRPr="003F477D" w:rsidRDefault="00977F58" w:rsidP="00977F58">
      <w:pPr>
        <w:bidi/>
        <w:rPr>
          <w:rFonts w:cs="David" w:hint="cs"/>
          <w:rtl/>
        </w:rPr>
      </w:pPr>
    </w:p>
    <w:p w14:paraId="3EB8F044" w14:textId="77777777" w:rsidR="00977F58" w:rsidRPr="003F477D" w:rsidRDefault="00977F58" w:rsidP="00977F58">
      <w:pPr>
        <w:bidi/>
        <w:jc w:val="center"/>
        <w:rPr>
          <w:rFonts w:cs="David" w:hint="cs"/>
          <w:rtl/>
        </w:rPr>
      </w:pPr>
      <w:r w:rsidRPr="003F477D">
        <w:rPr>
          <w:rFonts w:cs="David" w:hint="cs"/>
          <w:rtl/>
        </w:rPr>
        <w:t>הצבעה</w:t>
      </w:r>
    </w:p>
    <w:p w14:paraId="57E62722" w14:textId="77777777" w:rsidR="00977F58" w:rsidRPr="003F477D" w:rsidRDefault="00977F58" w:rsidP="00977F58">
      <w:pPr>
        <w:bidi/>
        <w:jc w:val="center"/>
        <w:rPr>
          <w:rFonts w:cs="David" w:hint="cs"/>
          <w:rtl/>
        </w:rPr>
      </w:pPr>
    </w:p>
    <w:p w14:paraId="337839AA" w14:textId="77777777" w:rsidR="00977F58" w:rsidRPr="003F477D" w:rsidRDefault="00977F58" w:rsidP="00977F58">
      <w:pPr>
        <w:bidi/>
        <w:jc w:val="center"/>
        <w:rPr>
          <w:rFonts w:cs="David" w:hint="cs"/>
          <w:rtl/>
        </w:rPr>
      </w:pPr>
      <w:r w:rsidRPr="003F477D">
        <w:rPr>
          <w:rFonts w:cs="David" w:hint="cs"/>
          <w:rtl/>
        </w:rPr>
        <w:t xml:space="preserve">בעד בקשת לפטור מחובת הנחה </w:t>
      </w:r>
      <w:r w:rsidRPr="003F477D">
        <w:rPr>
          <w:rFonts w:cs="David"/>
          <w:rtl/>
        </w:rPr>
        <w:t>–</w:t>
      </w:r>
      <w:r w:rsidRPr="003F477D">
        <w:rPr>
          <w:rFonts w:cs="David" w:hint="cs"/>
          <w:rtl/>
        </w:rPr>
        <w:t xml:space="preserve"> רוב</w:t>
      </w:r>
    </w:p>
    <w:p w14:paraId="26490155" w14:textId="77777777" w:rsidR="00977F58" w:rsidRPr="003F477D" w:rsidRDefault="00977F58" w:rsidP="00977F58">
      <w:pPr>
        <w:bidi/>
        <w:jc w:val="center"/>
        <w:rPr>
          <w:rFonts w:cs="David" w:hint="cs"/>
          <w:rtl/>
        </w:rPr>
      </w:pPr>
      <w:r w:rsidRPr="003F477D">
        <w:rPr>
          <w:rFonts w:cs="David" w:hint="cs"/>
          <w:rtl/>
        </w:rPr>
        <w:t xml:space="preserve">נגד </w:t>
      </w:r>
      <w:r w:rsidRPr="003F477D">
        <w:rPr>
          <w:rFonts w:cs="David"/>
          <w:rtl/>
        </w:rPr>
        <w:t>–</w:t>
      </w:r>
      <w:r w:rsidRPr="003F477D">
        <w:rPr>
          <w:rFonts w:cs="David" w:hint="cs"/>
          <w:rtl/>
        </w:rPr>
        <w:t xml:space="preserve"> אין</w:t>
      </w:r>
    </w:p>
    <w:p w14:paraId="59C4D3CC" w14:textId="77777777" w:rsidR="00977F58" w:rsidRPr="003F477D" w:rsidRDefault="00977F58" w:rsidP="00977F58">
      <w:pPr>
        <w:bidi/>
        <w:jc w:val="center"/>
        <w:rPr>
          <w:rFonts w:cs="David" w:hint="cs"/>
          <w:rtl/>
        </w:rPr>
      </w:pPr>
      <w:r w:rsidRPr="003F477D">
        <w:rPr>
          <w:rFonts w:cs="David" w:hint="cs"/>
          <w:rtl/>
        </w:rPr>
        <w:t xml:space="preserve">נמנעים </w:t>
      </w:r>
      <w:r w:rsidRPr="003F477D">
        <w:rPr>
          <w:rFonts w:cs="David"/>
          <w:rtl/>
        </w:rPr>
        <w:t>–</w:t>
      </w:r>
      <w:r w:rsidRPr="003F477D">
        <w:rPr>
          <w:rFonts w:cs="David" w:hint="cs"/>
          <w:rtl/>
        </w:rPr>
        <w:t xml:space="preserve"> אין</w:t>
      </w:r>
    </w:p>
    <w:p w14:paraId="6EFE229B" w14:textId="77777777" w:rsidR="00977F58" w:rsidRPr="003F477D" w:rsidRDefault="00977F58" w:rsidP="00977F58">
      <w:pPr>
        <w:bidi/>
        <w:jc w:val="center"/>
        <w:rPr>
          <w:rFonts w:cs="David" w:hint="cs"/>
          <w:rtl/>
        </w:rPr>
      </w:pPr>
      <w:r w:rsidRPr="003F477D">
        <w:rPr>
          <w:rFonts w:cs="David" w:hint="cs"/>
          <w:rtl/>
        </w:rPr>
        <w:t>הבקשה לפטור מחובת הנחה נתקבלה.</w:t>
      </w:r>
    </w:p>
    <w:p w14:paraId="26828AEC" w14:textId="77777777" w:rsidR="00977F58" w:rsidRPr="003F477D" w:rsidRDefault="00977F58" w:rsidP="00977F58">
      <w:pPr>
        <w:bidi/>
        <w:rPr>
          <w:rFonts w:cs="David" w:hint="cs"/>
          <w:rtl/>
        </w:rPr>
      </w:pPr>
    </w:p>
    <w:p w14:paraId="791847E3" w14:textId="77777777" w:rsidR="00977F58" w:rsidRPr="003F477D" w:rsidRDefault="00977F58" w:rsidP="00977F58">
      <w:pPr>
        <w:bidi/>
        <w:rPr>
          <w:rFonts w:cs="David" w:hint="cs"/>
          <w:rtl/>
        </w:rPr>
      </w:pPr>
    </w:p>
    <w:p w14:paraId="338ACC99"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6ED7CA3E" w14:textId="77777777" w:rsidR="00977F58" w:rsidRPr="003F477D" w:rsidRDefault="00977F58" w:rsidP="00977F58">
      <w:pPr>
        <w:bidi/>
        <w:jc w:val="both"/>
        <w:rPr>
          <w:rFonts w:cs="David" w:hint="cs"/>
          <w:u w:val="single"/>
          <w:rtl/>
        </w:rPr>
      </w:pPr>
    </w:p>
    <w:p w14:paraId="6776A35C" w14:textId="77777777" w:rsidR="00977F58" w:rsidRPr="003F477D" w:rsidRDefault="00977F58" w:rsidP="00977F58">
      <w:pPr>
        <w:bidi/>
        <w:rPr>
          <w:rFonts w:cs="David" w:hint="cs"/>
          <w:rtl/>
        </w:rPr>
      </w:pPr>
      <w:r w:rsidRPr="003F477D">
        <w:rPr>
          <w:rFonts w:cs="David" w:hint="cs"/>
          <w:rtl/>
        </w:rPr>
        <w:tab/>
        <w:t xml:space="preserve">בעד </w:t>
      </w:r>
      <w:r w:rsidRPr="003F477D">
        <w:rPr>
          <w:rFonts w:cs="David"/>
          <w:rtl/>
        </w:rPr>
        <w:t>–</w:t>
      </w:r>
      <w:r w:rsidRPr="003F477D">
        <w:rPr>
          <w:rFonts w:cs="David" w:hint="cs"/>
          <w:rtl/>
        </w:rPr>
        <w:t xml:space="preserve"> 11, אין מתנגדים, אין נמנעים. הבקשה אושרה.</w:t>
      </w:r>
    </w:p>
    <w:p w14:paraId="4D65DD8F" w14:textId="77777777" w:rsidR="00977F58" w:rsidRPr="003F477D" w:rsidRDefault="00977F58" w:rsidP="00977F58">
      <w:pPr>
        <w:bidi/>
        <w:rPr>
          <w:rFonts w:cs="David" w:hint="cs"/>
          <w:rtl/>
        </w:rPr>
      </w:pPr>
    </w:p>
    <w:p w14:paraId="57F18852" w14:textId="77777777" w:rsidR="00977F58" w:rsidRPr="003F477D" w:rsidRDefault="00977F58" w:rsidP="00977F58">
      <w:pPr>
        <w:bidi/>
        <w:rPr>
          <w:rFonts w:cs="David" w:hint="cs"/>
          <w:rtl/>
        </w:rPr>
      </w:pPr>
    </w:p>
    <w:p w14:paraId="680795AB" w14:textId="77777777" w:rsidR="00977F58" w:rsidRPr="003F477D" w:rsidRDefault="00977F58" w:rsidP="00977F58">
      <w:pPr>
        <w:bidi/>
        <w:rPr>
          <w:rFonts w:cs="David" w:hint="cs"/>
          <w:rtl/>
        </w:rPr>
      </w:pPr>
    </w:p>
    <w:p w14:paraId="06059FD6" w14:textId="77777777" w:rsidR="00977F58" w:rsidRPr="003F477D" w:rsidRDefault="00977F58" w:rsidP="00977F58">
      <w:pPr>
        <w:bidi/>
        <w:rPr>
          <w:rFonts w:cs="David" w:hint="cs"/>
          <w:rtl/>
        </w:rPr>
      </w:pPr>
    </w:p>
    <w:p w14:paraId="20D178A3" w14:textId="77777777" w:rsidR="00977F58" w:rsidRPr="003F477D" w:rsidRDefault="00977F58" w:rsidP="00977F58">
      <w:pPr>
        <w:bidi/>
        <w:rPr>
          <w:rFonts w:cs="David" w:hint="cs"/>
          <w:rtl/>
        </w:rPr>
      </w:pPr>
    </w:p>
    <w:p w14:paraId="1F0DB8EB" w14:textId="77777777" w:rsidR="00977F58" w:rsidRPr="003F477D" w:rsidRDefault="00977F58" w:rsidP="00977F58">
      <w:pPr>
        <w:bidi/>
        <w:rPr>
          <w:rFonts w:cs="David" w:hint="cs"/>
          <w:rtl/>
        </w:rPr>
      </w:pPr>
    </w:p>
    <w:p w14:paraId="6C7BCF95" w14:textId="77777777" w:rsidR="00977F58" w:rsidRPr="003F477D" w:rsidRDefault="00977F58" w:rsidP="00977F58">
      <w:pPr>
        <w:bidi/>
        <w:rPr>
          <w:rFonts w:cs="David" w:hint="cs"/>
          <w:rtl/>
        </w:rPr>
      </w:pPr>
    </w:p>
    <w:p w14:paraId="64D77A84" w14:textId="77777777" w:rsidR="00977F58" w:rsidRPr="003F477D" w:rsidRDefault="00977F58" w:rsidP="00977F58">
      <w:pPr>
        <w:bidi/>
        <w:rPr>
          <w:rFonts w:cs="David" w:hint="cs"/>
          <w:rtl/>
        </w:rPr>
      </w:pPr>
    </w:p>
    <w:p w14:paraId="39840FAB" w14:textId="77777777" w:rsidR="00977F58" w:rsidRPr="003F477D" w:rsidRDefault="00977F58" w:rsidP="00977F58">
      <w:pPr>
        <w:bidi/>
        <w:rPr>
          <w:rFonts w:cs="David" w:hint="cs"/>
          <w:rtl/>
        </w:rPr>
      </w:pPr>
    </w:p>
    <w:p w14:paraId="1A59D450" w14:textId="77777777" w:rsidR="00977F58" w:rsidRPr="003F477D" w:rsidRDefault="00977F58" w:rsidP="00977F58">
      <w:pPr>
        <w:bidi/>
        <w:rPr>
          <w:rFonts w:cs="David" w:hint="cs"/>
          <w:rtl/>
        </w:rPr>
      </w:pPr>
    </w:p>
    <w:p w14:paraId="0332B597" w14:textId="77777777" w:rsidR="00977F58" w:rsidRPr="003F477D" w:rsidRDefault="00977F58" w:rsidP="00977F58">
      <w:pPr>
        <w:bidi/>
        <w:rPr>
          <w:rFonts w:cs="David" w:hint="cs"/>
          <w:rtl/>
        </w:rPr>
      </w:pPr>
    </w:p>
    <w:p w14:paraId="4B6D21FE" w14:textId="77777777" w:rsidR="00977F58" w:rsidRPr="003F477D" w:rsidRDefault="00977F58" w:rsidP="00977F58">
      <w:pPr>
        <w:bidi/>
        <w:rPr>
          <w:rFonts w:cs="David" w:hint="cs"/>
          <w:rtl/>
        </w:rPr>
      </w:pPr>
    </w:p>
    <w:p w14:paraId="34BDF9B3" w14:textId="77777777" w:rsidR="00977F58" w:rsidRPr="003F477D" w:rsidRDefault="00977F58" w:rsidP="00977F58">
      <w:pPr>
        <w:bidi/>
        <w:rPr>
          <w:rFonts w:cs="David" w:hint="cs"/>
          <w:rtl/>
        </w:rPr>
      </w:pPr>
    </w:p>
    <w:p w14:paraId="77210C22" w14:textId="77777777" w:rsidR="00977F58" w:rsidRPr="003F477D" w:rsidRDefault="00977F58" w:rsidP="00977F58">
      <w:pPr>
        <w:bidi/>
        <w:rPr>
          <w:rFonts w:cs="David" w:hint="cs"/>
          <w:rtl/>
        </w:rPr>
      </w:pPr>
    </w:p>
    <w:p w14:paraId="49DB78D3" w14:textId="77777777" w:rsidR="00977F58" w:rsidRPr="003F477D" w:rsidRDefault="00977F58" w:rsidP="00977F58">
      <w:pPr>
        <w:bidi/>
        <w:jc w:val="center"/>
        <w:rPr>
          <w:rFonts w:cs="David" w:hint="cs"/>
          <w:rtl/>
        </w:rPr>
      </w:pPr>
      <w:r>
        <w:rPr>
          <w:rFonts w:cs="David" w:hint="cs"/>
          <w:b/>
          <w:bCs/>
          <w:rtl/>
        </w:rPr>
        <w:t xml:space="preserve">ד.  </w:t>
      </w:r>
      <w:r w:rsidRPr="00614CC9">
        <w:rPr>
          <w:rFonts w:cs="David" w:hint="cs"/>
          <w:b/>
          <w:bCs/>
          <w:u w:val="single"/>
          <w:rtl/>
        </w:rPr>
        <w:t>המלצה על חילופין בראשות הוועדה המיוחדת לבחינת בעיית העובדים הזרים.</w:t>
      </w:r>
    </w:p>
    <w:p w14:paraId="03B715E4" w14:textId="77777777" w:rsidR="00977F58" w:rsidRDefault="00977F58" w:rsidP="00977F58">
      <w:pPr>
        <w:bidi/>
        <w:jc w:val="both"/>
        <w:rPr>
          <w:rFonts w:cs="David" w:hint="cs"/>
          <w:u w:val="single"/>
          <w:rtl/>
        </w:rPr>
      </w:pPr>
    </w:p>
    <w:p w14:paraId="21CF7A23" w14:textId="77777777" w:rsidR="00977F58" w:rsidRDefault="00977F58" w:rsidP="00977F58">
      <w:pPr>
        <w:bidi/>
        <w:jc w:val="both"/>
        <w:rPr>
          <w:rFonts w:cs="David" w:hint="cs"/>
          <w:u w:val="single"/>
          <w:rtl/>
        </w:rPr>
      </w:pPr>
    </w:p>
    <w:p w14:paraId="2F8D4DEF"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5AF38CA9" w14:textId="77777777" w:rsidR="00977F58" w:rsidRPr="003F477D" w:rsidRDefault="00977F58" w:rsidP="00977F58">
      <w:pPr>
        <w:bidi/>
        <w:jc w:val="both"/>
        <w:rPr>
          <w:rFonts w:cs="David" w:hint="cs"/>
          <w:u w:val="single"/>
          <w:rtl/>
        </w:rPr>
      </w:pPr>
    </w:p>
    <w:p w14:paraId="4C680A22" w14:textId="77777777" w:rsidR="00977F58" w:rsidRPr="003F477D" w:rsidRDefault="00977F58" w:rsidP="00977F58">
      <w:pPr>
        <w:bidi/>
        <w:jc w:val="both"/>
        <w:rPr>
          <w:rFonts w:cs="David" w:hint="cs"/>
          <w:rtl/>
        </w:rPr>
      </w:pPr>
      <w:r w:rsidRPr="003F477D">
        <w:rPr>
          <w:rFonts w:cs="David" w:hint="cs"/>
          <w:rtl/>
        </w:rPr>
        <w:tab/>
        <w:t>אני עובר מכאן לסעיף א': המלצה על חילופים בראשות הוועדה המיוחדת - -</w:t>
      </w:r>
    </w:p>
    <w:p w14:paraId="4E5992EB" w14:textId="77777777" w:rsidR="00977F58" w:rsidRPr="003F477D" w:rsidRDefault="00977F58" w:rsidP="00977F58">
      <w:pPr>
        <w:bidi/>
        <w:jc w:val="both"/>
        <w:rPr>
          <w:rFonts w:cs="David" w:hint="cs"/>
          <w:rtl/>
        </w:rPr>
      </w:pPr>
    </w:p>
    <w:p w14:paraId="5D660FAB" w14:textId="77777777" w:rsidR="00977F58" w:rsidRPr="003F477D" w:rsidRDefault="00977F58" w:rsidP="00977F58">
      <w:pPr>
        <w:bidi/>
        <w:rPr>
          <w:rFonts w:cs="David" w:hint="cs"/>
          <w:u w:val="single"/>
          <w:rtl/>
        </w:rPr>
      </w:pPr>
      <w:r w:rsidRPr="003F477D">
        <w:rPr>
          <w:rFonts w:cs="David" w:hint="cs"/>
          <w:u w:val="single"/>
          <w:rtl/>
        </w:rPr>
        <w:t>דוד רותם:</w:t>
      </w:r>
    </w:p>
    <w:p w14:paraId="2F740C35" w14:textId="77777777" w:rsidR="00977F58" w:rsidRPr="003F477D" w:rsidRDefault="00977F58" w:rsidP="00977F58">
      <w:pPr>
        <w:bidi/>
        <w:rPr>
          <w:rFonts w:cs="David" w:hint="cs"/>
          <w:u w:val="single"/>
          <w:rtl/>
        </w:rPr>
      </w:pPr>
    </w:p>
    <w:p w14:paraId="1205151D" w14:textId="77777777" w:rsidR="00977F58" w:rsidRPr="003F477D" w:rsidRDefault="00977F58" w:rsidP="00977F58">
      <w:pPr>
        <w:bidi/>
        <w:jc w:val="both"/>
        <w:rPr>
          <w:rFonts w:cs="David" w:hint="cs"/>
          <w:rtl/>
        </w:rPr>
      </w:pPr>
      <w:r w:rsidRPr="003F477D">
        <w:rPr>
          <w:rFonts w:cs="David" w:hint="cs"/>
          <w:rtl/>
        </w:rPr>
        <w:tab/>
        <w:t xml:space="preserve"> אפשר קודם את ה'?</w:t>
      </w:r>
    </w:p>
    <w:p w14:paraId="6807B46D" w14:textId="77777777" w:rsidR="00977F58" w:rsidRPr="003F477D" w:rsidRDefault="00977F58" w:rsidP="00977F58">
      <w:pPr>
        <w:bidi/>
        <w:jc w:val="both"/>
        <w:rPr>
          <w:rFonts w:cs="David" w:hint="cs"/>
          <w:rtl/>
        </w:rPr>
      </w:pPr>
    </w:p>
    <w:p w14:paraId="0AA1B0F6" w14:textId="77777777" w:rsidR="00977F58" w:rsidRPr="003F477D" w:rsidRDefault="00977F58" w:rsidP="00977F58">
      <w:pPr>
        <w:bidi/>
        <w:rPr>
          <w:rFonts w:cs="David" w:hint="cs"/>
          <w:u w:val="single"/>
          <w:rtl/>
        </w:rPr>
      </w:pPr>
      <w:r w:rsidRPr="003F477D">
        <w:rPr>
          <w:rFonts w:cs="David" w:hint="cs"/>
          <w:u w:val="single"/>
          <w:rtl/>
        </w:rPr>
        <w:t>יעקב כץ:</w:t>
      </w:r>
    </w:p>
    <w:p w14:paraId="780E8E67" w14:textId="77777777" w:rsidR="00977F58" w:rsidRPr="003F477D" w:rsidRDefault="00977F58" w:rsidP="00977F58">
      <w:pPr>
        <w:bidi/>
        <w:rPr>
          <w:rFonts w:cs="David" w:hint="cs"/>
          <w:rtl/>
        </w:rPr>
      </w:pPr>
    </w:p>
    <w:p w14:paraId="6179F8BB" w14:textId="77777777" w:rsidR="00977F58" w:rsidRPr="003F477D" w:rsidRDefault="00977F58" w:rsidP="00977F58">
      <w:pPr>
        <w:bidi/>
        <w:jc w:val="both"/>
        <w:rPr>
          <w:rFonts w:cs="David" w:hint="cs"/>
          <w:rtl/>
        </w:rPr>
      </w:pPr>
      <w:r w:rsidRPr="003F477D">
        <w:rPr>
          <w:rFonts w:cs="David" w:hint="cs"/>
          <w:rtl/>
        </w:rPr>
        <w:tab/>
        <w:t>לא, לא, אני רוצה שנגמור עם זה.</w:t>
      </w:r>
    </w:p>
    <w:p w14:paraId="1F480CC1" w14:textId="77777777" w:rsidR="00977F58" w:rsidRPr="003F477D" w:rsidRDefault="00977F58" w:rsidP="00977F58">
      <w:pPr>
        <w:bidi/>
        <w:jc w:val="both"/>
        <w:rPr>
          <w:rFonts w:cs="David" w:hint="cs"/>
          <w:rtl/>
        </w:rPr>
      </w:pPr>
    </w:p>
    <w:p w14:paraId="2A1E1464"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5F0116B8" w14:textId="77777777" w:rsidR="00977F58" w:rsidRPr="003F477D" w:rsidRDefault="00977F58" w:rsidP="00977F58">
      <w:pPr>
        <w:bidi/>
        <w:jc w:val="both"/>
        <w:rPr>
          <w:rFonts w:cs="David" w:hint="cs"/>
          <w:u w:val="single"/>
          <w:rtl/>
        </w:rPr>
      </w:pPr>
    </w:p>
    <w:p w14:paraId="47D17B3E" w14:textId="77777777" w:rsidR="00977F58" w:rsidRPr="003F477D" w:rsidRDefault="00977F58" w:rsidP="00977F58">
      <w:pPr>
        <w:bidi/>
        <w:jc w:val="both"/>
        <w:rPr>
          <w:rFonts w:cs="David" w:hint="cs"/>
          <w:rtl/>
        </w:rPr>
      </w:pPr>
      <w:r w:rsidRPr="003F477D">
        <w:rPr>
          <w:rFonts w:cs="David" w:hint="cs"/>
          <w:rtl/>
        </w:rPr>
        <w:tab/>
        <w:t xml:space="preserve">המלצה על חילופים בראשות הוועדה המיוחדת לבחינת בעיית העובדים הזרים. ההמלצה הזאת מתבקשת על-פי הסיכומים שישנם בין סיעות הבית, ועל-פיהם חבר הכנסת יעקב כץ שעשה שם מלאכה מסורה, נאמנה שפירותיה ניכרים, יפנה את מקומו לנציג סיעת מרצ, שאני מבין שמטעמכם זה יהיה חבר הכנסת ניצן הורוביץ. </w:t>
      </w:r>
    </w:p>
    <w:p w14:paraId="4A71D0AA" w14:textId="77777777" w:rsidR="00977F58" w:rsidRPr="003F477D" w:rsidRDefault="00977F58" w:rsidP="00977F58">
      <w:pPr>
        <w:bidi/>
        <w:jc w:val="both"/>
        <w:rPr>
          <w:rFonts w:cs="David" w:hint="cs"/>
          <w:rtl/>
        </w:rPr>
      </w:pPr>
    </w:p>
    <w:p w14:paraId="0B5EED1E" w14:textId="77777777" w:rsidR="00977F58" w:rsidRPr="003F477D" w:rsidRDefault="00977F58" w:rsidP="00977F58">
      <w:pPr>
        <w:bidi/>
        <w:jc w:val="both"/>
        <w:rPr>
          <w:rFonts w:cs="David" w:hint="cs"/>
          <w:u w:val="single"/>
          <w:rtl/>
        </w:rPr>
      </w:pPr>
      <w:r w:rsidRPr="003F477D">
        <w:rPr>
          <w:rFonts w:cs="David" w:hint="cs"/>
          <w:u w:val="single"/>
          <w:rtl/>
        </w:rPr>
        <w:t>דוד רותם:</w:t>
      </w:r>
    </w:p>
    <w:p w14:paraId="53BB45D4" w14:textId="77777777" w:rsidR="00977F58" w:rsidRPr="003F477D" w:rsidRDefault="00977F58" w:rsidP="00977F58">
      <w:pPr>
        <w:bidi/>
        <w:jc w:val="both"/>
        <w:rPr>
          <w:rFonts w:cs="David" w:hint="cs"/>
          <w:u w:val="single"/>
          <w:rtl/>
        </w:rPr>
      </w:pPr>
    </w:p>
    <w:p w14:paraId="5272BD1E" w14:textId="77777777" w:rsidR="00977F58" w:rsidRPr="003F477D" w:rsidRDefault="00977F58" w:rsidP="00977F58">
      <w:pPr>
        <w:bidi/>
        <w:jc w:val="both"/>
        <w:rPr>
          <w:rFonts w:cs="David" w:hint="cs"/>
          <w:rtl/>
        </w:rPr>
      </w:pPr>
      <w:r w:rsidRPr="003F477D">
        <w:rPr>
          <w:rFonts w:cs="David" w:hint="cs"/>
          <w:rtl/>
        </w:rPr>
        <w:tab/>
        <w:t xml:space="preserve">אם יעקב כץ מפנה את מקומו כולם בעד.  </w:t>
      </w:r>
    </w:p>
    <w:p w14:paraId="16CDFF58" w14:textId="77777777" w:rsidR="00977F58" w:rsidRPr="003F477D" w:rsidRDefault="00977F58" w:rsidP="00977F58">
      <w:pPr>
        <w:bidi/>
        <w:jc w:val="both"/>
        <w:rPr>
          <w:rFonts w:cs="David" w:hint="cs"/>
          <w:rtl/>
        </w:rPr>
      </w:pPr>
    </w:p>
    <w:p w14:paraId="77C98578" w14:textId="77777777" w:rsidR="00977F58" w:rsidRPr="003F477D" w:rsidRDefault="00977F58" w:rsidP="00977F58">
      <w:pPr>
        <w:bidi/>
        <w:rPr>
          <w:rFonts w:cs="David" w:hint="cs"/>
          <w:u w:val="single"/>
          <w:rtl/>
        </w:rPr>
      </w:pPr>
      <w:r w:rsidRPr="003F477D">
        <w:rPr>
          <w:rFonts w:cs="David" w:hint="cs"/>
          <w:u w:val="single"/>
          <w:rtl/>
        </w:rPr>
        <w:t>אורי אורבך:</w:t>
      </w:r>
    </w:p>
    <w:p w14:paraId="091236C5" w14:textId="77777777" w:rsidR="00977F58" w:rsidRPr="003F477D" w:rsidRDefault="00977F58" w:rsidP="00977F58">
      <w:pPr>
        <w:bidi/>
        <w:rPr>
          <w:rFonts w:cs="David" w:hint="cs"/>
          <w:rtl/>
        </w:rPr>
      </w:pPr>
    </w:p>
    <w:p w14:paraId="1ACBE5E1" w14:textId="77777777" w:rsidR="00977F58" w:rsidRPr="003F477D" w:rsidRDefault="00977F58" w:rsidP="00977F58">
      <w:pPr>
        <w:bidi/>
        <w:jc w:val="both"/>
        <w:rPr>
          <w:rFonts w:cs="David" w:hint="cs"/>
          <w:rtl/>
        </w:rPr>
      </w:pPr>
      <w:r w:rsidRPr="003F477D">
        <w:rPr>
          <w:rFonts w:cs="David" w:hint="cs"/>
          <w:rtl/>
        </w:rPr>
        <w:tab/>
        <w:t xml:space="preserve"> הבעיה היא שניצן נכנס.</w:t>
      </w:r>
    </w:p>
    <w:p w14:paraId="1B3EB910" w14:textId="77777777" w:rsidR="00977F58" w:rsidRPr="003F477D" w:rsidRDefault="00977F58" w:rsidP="00977F58">
      <w:pPr>
        <w:bidi/>
        <w:jc w:val="both"/>
        <w:rPr>
          <w:rFonts w:cs="David" w:hint="cs"/>
          <w:rtl/>
        </w:rPr>
      </w:pPr>
    </w:p>
    <w:p w14:paraId="504E69DC" w14:textId="77777777" w:rsidR="00977F58" w:rsidRPr="003F477D" w:rsidRDefault="00977F58" w:rsidP="00977F58">
      <w:pPr>
        <w:bidi/>
        <w:rPr>
          <w:rFonts w:cs="David" w:hint="cs"/>
          <w:u w:val="single"/>
          <w:rtl/>
        </w:rPr>
      </w:pPr>
      <w:r w:rsidRPr="003F477D">
        <w:rPr>
          <w:rFonts w:cs="David" w:hint="cs"/>
          <w:u w:val="single"/>
          <w:rtl/>
        </w:rPr>
        <w:t>דוד רותם:</w:t>
      </w:r>
    </w:p>
    <w:p w14:paraId="6B400EF6" w14:textId="77777777" w:rsidR="00977F58" w:rsidRPr="003F477D" w:rsidRDefault="00977F58" w:rsidP="00977F58">
      <w:pPr>
        <w:bidi/>
        <w:rPr>
          <w:rFonts w:cs="David" w:hint="cs"/>
          <w:u w:val="single"/>
          <w:rtl/>
        </w:rPr>
      </w:pPr>
    </w:p>
    <w:p w14:paraId="138ADEBE" w14:textId="77777777" w:rsidR="00977F58" w:rsidRPr="003F477D" w:rsidRDefault="00977F58" w:rsidP="00977F58">
      <w:pPr>
        <w:bidi/>
        <w:jc w:val="both"/>
        <w:rPr>
          <w:rFonts w:cs="David" w:hint="cs"/>
          <w:rtl/>
        </w:rPr>
      </w:pPr>
      <w:r w:rsidRPr="003F477D">
        <w:rPr>
          <w:rFonts w:cs="David" w:hint="cs"/>
          <w:rtl/>
        </w:rPr>
        <w:tab/>
        <w:t xml:space="preserve"> לא, זאת פחות בעיה.</w:t>
      </w:r>
    </w:p>
    <w:p w14:paraId="518FDDBD" w14:textId="77777777" w:rsidR="00977F58" w:rsidRPr="003F477D" w:rsidRDefault="00977F58" w:rsidP="00977F58">
      <w:pPr>
        <w:bidi/>
        <w:jc w:val="both"/>
        <w:rPr>
          <w:rFonts w:cs="David" w:hint="cs"/>
          <w:rtl/>
        </w:rPr>
      </w:pPr>
    </w:p>
    <w:p w14:paraId="173A76C7"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38EB5EF9" w14:textId="77777777" w:rsidR="00977F58" w:rsidRPr="003F477D" w:rsidRDefault="00977F58" w:rsidP="00977F58">
      <w:pPr>
        <w:bidi/>
        <w:jc w:val="both"/>
        <w:rPr>
          <w:rFonts w:cs="David" w:hint="cs"/>
          <w:u w:val="single"/>
          <w:rtl/>
        </w:rPr>
      </w:pPr>
    </w:p>
    <w:p w14:paraId="38A75684" w14:textId="77777777" w:rsidR="00977F58" w:rsidRPr="003F477D" w:rsidRDefault="00977F58" w:rsidP="00977F58">
      <w:pPr>
        <w:bidi/>
        <w:jc w:val="both"/>
        <w:rPr>
          <w:rFonts w:cs="David" w:hint="cs"/>
          <w:rtl/>
        </w:rPr>
      </w:pPr>
      <w:r w:rsidRPr="003F477D">
        <w:rPr>
          <w:rFonts w:cs="David" w:hint="cs"/>
          <w:rtl/>
        </w:rPr>
        <w:tab/>
        <w:t xml:space="preserve">לבקשת חבר הכנסת כץ, בבקשה. </w:t>
      </w:r>
    </w:p>
    <w:p w14:paraId="06AEDA8D" w14:textId="77777777" w:rsidR="00977F58" w:rsidRPr="003F477D" w:rsidRDefault="00977F58" w:rsidP="00977F58">
      <w:pPr>
        <w:bidi/>
        <w:jc w:val="both"/>
        <w:rPr>
          <w:rFonts w:cs="David" w:hint="cs"/>
          <w:rtl/>
        </w:rPr>
      </w:pPr>
    </w:p>
    <w:p w14:paraId="7D030978" w14:textId="77777777" w:rsidR="00977F58" w:rsidRPr="003F477D" w:rsidRDefault="00977F58" w:rsidP="00977F58">
      <w:pPr>
        <w:bidi/>
        <w:jc w:val="both"/>
        <w:rPr>
          <w:rFonts w:cs="David" w:hint="cs"/>
          <w:u w:val="single"/>
          <w:rtl/>
        </w:rPr>
      </w:pPr>
      <w:r w:rsidRPr="003F477D">
        <w:rPr>
          <w:rFonts w:cs="David" w:hint="cs"/>
          <w:u w:val="single"/>
          <w:rtl/>
        </w:rPr>
        <w:t>יעקב כץ:</w:t>
      </w:r>
    </w:p>
    <w:p w14:paraId="788F2DE9" w14:textId="77777777" w:rsidR="00977F58" w:rsidRPr="003F477D" w:rsidRDefault="00977F58" w:rsidP="00977F58">
      <w:pPr>
        <w:bidi/>
        <w:jc w:val="both"/>
        <w:rPr>
          <w:rFonts w:cs="David" w:hint="cs"/>
          <w:u w:val="single"/>
          <w:rtl/>
        </w:rPr>
      </w:pPr>
    </w:p>
    <w:p w14:paraId="27E14473" w14:textId="77777777" w:rsidR="00977F58" w:rsidRPr="003F477D" w:rsidRDefault="00977F58" w:rsidP="00977F58">
      <w:pPr>
        <w:bidi/>
        <w:jc w:val="both"/>
        <w:rPr>
          <w:rFonts w:cs="David" w:hint="cs"/>
          <w:rtl/>
        </w:rPr>
      </w:pPr>
      <w:r w:rsidRPr="003F477D">
        <w:rPr>
          <w:rFonts w:cs="David" w:hint="cs"/>
          <w:rtl/>
        </w:rPr>
        <w:tab/>
        <w:t xml:space="preserve">תודה ליושב ראש. בנסיעה האחרונה שלי נסעתי אתמול למתקן "סהרונים". עשינו סיור במתקן,  והתופעה שראינו הייתה דבר מזעזע. החודש הזה חזרנו לממדים שלא היו כדוגמתם בכניסה של מסתננים לארץ ישראל. זה יגיע לכ-2,000 בחודש הזה בחודשים הקרובים. ראינו תופעה מאוד יפה שסיפר מנהל המתקן: שני אוטובוסים עומדים לרדת לתל-אביב עם סודנים </w:t>
      </w:r>
      <w:r w:rsidRPr="003F477D">
        <w:rPr>
          <w:rFonts w:cs="David"/>
          <w:rtl/>
        </w:rPr>
        <w:t>–</w:t>
      </w:r>
      <w:r w:rsidRPr="003F477D">
        <w:rPr>
          <w:rFonts w:cs="David" w:hint="cs"/>
          <w:rtl/>
        </w:rPr>
        <w:t xml:space="preserve"> לא נוצרים, ניצן </w:t>
      </w:r>
      <w:r w:rsidRPr="003F477D">
        <w:rPr>
          <w:rFonts w:cs="David"/>
          <w:rtl/>
        </w:rPr>
        <w:t>–</w:t>
      </w:r>
      <w:r w:rsidRPr="003F477D">
        <w:rPr>
          <w:rFonts w:cs="David" w:hint="cs"/>
          <w:rtl/>
        </w:rPr>
        <w:t xml:space="preserve"> מוסלמים. הם נוסעים לדרום תל-אביב כאשר הדירות כבר מוכנות. הדירות מוכנות לשני אוטובוסים מלאים כל יום, המאכערים מסדרים להם.</w:t>
      </w:r>
    </w:p>
    <w:p w14:paraId="080BAC8C" w14:textId="77777777" w:rsidR="00977F58" w:rsidRPr="003F477D" w:rsidRDefault="00977F58" w:rsidP="00977F58">
      <w:pPr>
        <w:bidi/>
        <w:jc w:val="both"/>
        <w:rPr>
          <w:rFonts w:cs="David" w:hint="cs"/>
          <w:rtl/>
        </w:rPr>
      </w:pPr>
    </w:p>
    <w:p w14:paraId="42E73640" w14:textId="77777777" w:rsidR="00977F58" w:rsidRPr="003F477D" w:rsidRDefault="00977F58" w:rsidP="00977F58">
      <w:pPr>
        <w:bidi/>
        <w:jc w:val="both"/>
        <w:rPr>
          <w:rFonts w:cs="David" w:hint="cs"/>
          <w:u w:val="single"/>
          <w:rtl/>
        </w:rPr>
      </w:pPr>
      <w:r w:rsidRPr="003F477D">
        <w:rPr>
          <w:rFonts w:cs="David" w:hint="cs"/>
          <w:u w:val="single"/>
          <w:rtl/>
        </w:rPr>
        <w:t>רחל אדטו:</w:t>
      </w:r>
    </w:p>
    <w:p w14:paraId="3B19025A" w14:textId="77777777" w:rsidR="00977F58" w:rsidRPr="003F477D" w:rsidRDefault="00977F58" w:rsidP="00977F58">
      <w:pPr>
        <w:bidi/>
        <w:jc w:val="both"/>
        <w:rPr>
          <w:rFonts w:cs="David" w:hint="cs"/>
          <w:u w:val="single"/>
          <w:rtl/>
        </w:rPr>
      </w:pPr>
    </w:p>
    <w:p w14:paraId="497C0D03" w14:textId="77777777" w:rsidR="00977F58" w:rsidRPr="003F477D" w:rsidRDefault="00977F58" w:rsidP="00977F58">
      <w:pPr>
        <w:bidi/>
        <w:jc w:val="both"/>
        <w:rPr>
          <w:rFonts w:cs="David" w:hint="cs"/>
          <w:rtl/>
        </w:rPr>
      </w:pPr>
      <w:r w:rsidRPr="003F477D">
        <w:rPr>
          <w:rFonts w:cs="David" w:hint="cs"/>
          <w:rtl/>
        </w:rPr>
        <w:tab/>
        <w:t>מה זה דירות?</w:t>
      </w:r>
    </w:p>
    <w:p w14:paraId="370C0F85" w14:textId="77777777" w:rsidR="00977F58" w:rsidRPr="003F477D" w:rsidRDefault="00977F58" w:rsidP="00977F58">
      <w:pPr>
        <w:bidi/>
        <w:jc w:val="both"/>
        <w:rPr>
          <w:rFonts w:cs="David" w:hint="cs"/>
          <w:rtl/>
        </w:rPr>
      </w:pPr>
    </w:p>
    <w:p w14:paraId="64BC3C94" w14:textId="77777777" w:rsidR="00977F58" w:rsidRPr="003F477D" w:rsidRDefault="00977F58" w:rsidP="00977F58">
      <w:pPr>
        <w:bidi/>
        <w:rPr>
          <w:rFonts w:cs="David" w:hint="cs"/>
          <w:u w:val="single"/>
          <w:rtl/>
        </w:rPr>
      </w:pPr>
      <w:r w:rsidRPr="003F477D">
        <w:rPr>
          <w:rFonts w:cs="David" w:hint="cs"/>
          <w:u w:val="single"/>
          <w:rtl/>
        </w:rPr>
        <w:t>דוד רותם:</w:t>
      </w:r>
    </w:p>
    <w:p w14:paraId="246CDCBF" w14:textId="77777777" w:rsidR="00977F58" w:rsidRPr="003F477D" w:rsidRDefault="00977F58" w:rsidP="00977F58">
      <w:pPr>
        <w:bidi/>
        <w:rPr>
          <w:rFonts w:cs="David" w:hint="cs"/>
          <w:u w:val="single"/>
          <w:rtl/>
        </w:rPr>
      </w:pPr>
    </w:p>
    <w:p w14:paraId="7F5D6333" w14:textId="77777777" w:rsidR="00977F58" w:rsidRPr="003F477D" w:rsidRDefault="00977F58" w:rsidP="00977F58">
      <w:pPr>
        <w:bidi/>
        <w:jc w:val="both"/>
        <w:rPr>
          <w:rFonts w:cs="David" w:hint="cs"/>
          <w:rtl/>
        </w:rPr>
      </w:pPr>
      <w:r w:rsidRPr="003F477D">
        <w:rPr>
          <w:rFonts w:cs="David" w:hint="cs"/>
          <w:rtl/>
        </w:rPr>
        <w:tab/>
        <w:t xml:space="preserve"> כצל'ה, אני מבקש שמנהלת הוועדה - - -</w:t>
      </w:r>
    </w:p>
    <w:p w14:paraId="3CB3973C" w14:textId="77777777" w:rsidR="00977F58" w:rsidRPr="003F477D" w:rsidRDefault="00977F58" w:rsidP="00977F58">
      <w:pPr>
        <w:bidi/>
        <w:jc w:val="both"/>
        <w:rPr>
          <w:rFonts w:cs="David" w:hint="cs"/>
          <w:rtl/>
        </w:rPr>
      </w:pPr>
    </w:p>
    <w:p w14:paraId="50BDAE70" w14:textId="77777777" w:rsidR="00977F58" w:rsidRPr="003F477D" w:rsidRDefault="00977F58" w:rsidP="00977F58">
      <w:pPr>
        <w:bidi/>
        <w:jc w:val="both"/>
        <w:rPr>
          <w:rFonts w:cs="David" w:hint="cs"/>
          <w:u w:val="single"/>
          <w:rtl/>
        </w:rPr>
      </w:pPr>
      <w:r w:rsidRPr="003F477D">
        <w:rPr>
          <w:rFonts w:cs="David" w:hint="cs"/>
          <w:u w:val="single"/>
          <w:rtl/>
        </w:rPr>
        <w:t>אופיר אקוניס:</w:t>
      </w:r>
    </w:p>
    <w:p w14:paraId="17D9F022" w14:textId="77777777" w:rsidR="00977F58" w:rsidRPr="003F477D" w:rsidRDefault="00977F58" w:rsidP="00977F58">
      <w:pPr>
        <w:bidi/>
        <w:jc w:val="both"/>
        <w:rPr>
          <w:rFonts w:cs="David" w:hint="cs"/>
          <w:u w:val="single"/>
          <w:rtl/>
        </w:rPr>
      </w:pPr>
    </w:p>
    <w:p w14:paraId="1EDDFBFB" w14:textId="77777777" w:rsidR="00977F58" w:rsidRPr="003F477D" w:rsidRDefault="00977F58" w:rsidP="00977F58">
      <w:pPr>
        <w:bidi/>
        <w:jc w:val="both"/>
        <w:rPr>
          <w:rFonts w:cs="David" w:hint="cs"/>
          <w:rtl/>
        </w:rPr>
      </w:pPr>
      <w:r w:rsidRPr="003F477D">
        <w:rPr>
          <w:rFonts w:cs="David" w:hint="cs"/>
          <w:rtl/>
        </w:rPr>
        <w:tab/>
        <w:t>זה לא דיור בר השגה, זה - - -</w:t>
      </w:r>
    </w:p>
    <w:p w14:paraId="4518856E" w14:textId="77777777" w:rsidR="00977F58" w:rsidRPr="003F477D" w:rsidRDefault="00977F58" w:rsidP="00977F58">
      <w:pPr>
        <w:bidi/>
        <w:jc w:val="both"/>
        <w:rPr>
          <w:rFonts w:cs="David" w:hint="cs"/>
          <w:rtl/>
        </w:rPr>
      </w:pPr>
    </w:p>
    <w:p w14:paraId="58C39E1B" w14:textId="77777777" w:rsidR="00977F58" w:rsidRPr="003F477D" w:rsidRDefault="00977F58" w:rsidP="00977F58">
      <w:pPr>
        <w:bidi/>
        <w:jc w:val="both"/>
        <w:rPr>
          <w:rFonts w:cs="David" w:hint="cs"/>
          <w:u w:val="single"/>
          <w:rtl/>
        </w:rPr>
      </w:pPr>
      <w:r w:rsidRPr="003F477D">
        <w:rPr>
          <w:rFonts w:cs="David" w:hint="cs"/>
          <w:u w:val="single"/>
          <w:rtl/>
        </w:rPr>
        <w:t>יעקב כץ:</w:t>
      </w:r>
    </w:p>
    <w:p w14:paraId="63956725" w14:textId="77777777" w:rsidR="00977F58" w:rsidRPr="003F477D" w:rsidRDefault="00977F58" w:rsidP="00977F58">
      <w:pPr>
        <w:bidi/>
        <w:jc w:val="both"/>
        <w:rPr>
          <w:rFonts w:cs="David" w:hint="cs"/>
          <w:u w:val="single"/>
          <w:rtl/>
        </w:rPr>
      </w:pPr>
    </w:p>
    <w:p w14:paraId="75A2E183" w14:textId="77777777" w:rsidR="00977F58" w:rsidRPr="003F477D" w:rsidRDefault="00977F58" w:rsidP="00977F58">
      <w:pPr>
        <w:bidi/>
        <w:jc w:val="both"/>
        <w:rPr>
          <w:rFonts w:cs="David" w:hint="cs"/>
          <w:rtl/>
        </w:rPr>
      </w:pPr>
      <w:r w:rsidRPr="003F477D">
        <w:rPr>
          <w:rFonts w:cs="David" w:hint="cs"/>
          <w:rtl/>
        </w:rPr>
        <w:tab/>
        <w:t xml:space="preserve">שני אוטובוסים מגיעים מהגדר עם מספר כזה שמגיע באותה שנייה. ייאוש מוחלט במתקן. זאת אומרת, אנחנו צפויים לקבל נוסף ל-40 אלף שנמצאים כרגע בארץ עוד כ-10,000 עד סוף דצמבר, ומכיוון שהגדר תהיה גמורה רק ב-2013 תצפו לעוד 24 אלף אנשים רק בשנת 2012. זאת אומרת </w:t>
      </w:r>
      <w:r w:rsidRPr="003F477D">
        <w:rPr>
          <w:rFonts w:cs="David"/>
          <w:rtl/>
        </w:rPr>
        <w:t>–</w:t>
      </w:r>
      <w:r w:rsidRPr="003F477D">
        <w:rPr>
          <w:rFonts w:cs="David" w:hint="cs"/>
          <w:rtl/>
        </w:rPr>
        <w:t xml:space="preserve"> תל-אביב מתמלאת. וזאת הסיבה המרכזית לכך שאין דיור היום בתל-אביב. אתם לא מקשיבים, אקוניס. </w:t>
      </w:r>
    </w:p>
    <w:p w14:paraId="04B24E16" w14:textId="77777777" w:rsidR="00977F58" w:rsidRPr="003F477D" w:rsidRDefault="00977F58" w:rsidP="00977F58">
      <w:pPr>
        <w:bidi/>
        <w:jc w:val="both"/>
        <w:rPr>
          <w:rFonts w:cs="David" w:hint="cs"/>
          <w:rtl/>
        </w:rPr>
      </w:pPr>
    </w:p>
    <w:p w14:paraId="476A6042"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56FB9BA4" w14:textId="77777777" w:rsidR="00977F58" w:rsidRPr="003F477D" w:rsidRDefault="00977F58" w:rsidP="00977F58">
      <w:pPr>
        <w:bidi/>
        <w:jc w:val="both"/>
        <w:rPr>
          <w:rFonts w:cs="David" w:hint="cs"/>
          <w:u w:val="single"/>
          <w:rtl/>
        </w:rPr>
      </w:pPr>
    </w:p>
    <w:p w14:paraId="0D8ED05A" w14:textId="77777777" w:rsidR="00977F58" w:rsidRPr="003F477D" w:rsidRDefault="00977F58" w:rsidP="00977F58">
      <w:pPr>
        <w:bidi/>
        <w:ind w:firstLine="720"/>
        <w:jc w:val="both"/>
        <w:rPr>
          <w:rFonts w:cs="David" w:hint="cs"/>
          <w:rtl/>
        </w:rPr>
      </w:pPr>
      <w:r w:rsidRPr="003F477D">
        <w:rPr>
          <w:rFonts w:cs="David" w:hint="cs"/>
          <w:rtl/>
        </w:rPr>
        <w:t>- - -</w:t>
      </w:r>
    </w:p>
    <w:p w14:paraId="3ADBC425" w14:textId="77777777" w:rsidR="00977F58" w:rsidRPr="003F477D" w:rsidRDefault="00977F58" w:rsidP="00977F58">
      <w:pPr>
        <w:bidi/>
        <w:jc w:val="both"/>
        <w:rPr>
          <w:rFonts w:cs="David" w:hint="cs"/>
          <w:rtl/>
        </w:rPr>
      </w:pPr>
    </w:p>
    <w:p w14:paraId="1C0082CE" w14:textId="77777777" w:rsidR="00977F58" w:rsidRPr="003F477D" w:rsidRDefault="00977F58" w:rsidP="00977F58">
      <w:pPr>
        <w:bidi/>
        <w:rPr>
          <w:rFonts w:cs="David" w:hint="cs"/>
          <w:u w:val="single"/>
          <w:rtl/>
        </w:rPr>
      </w:pPr>
      <w:r w:rsidRPr="003F477D">
        <w:rPr>
          <w:rFonts w:cs="David" w:hint="cs"/>
          <w:u w:val="single"/>
          <w:rtl/>
        </w:rPr>
        <w:t>יעקב כץ:</w:t>
      </w:r>
    </w:p>
    <w:p w14:paraId="5AA6D7A0" w14:textId="77777777" w:rsidR="00977F58" w:rsidRPr="003F477D" w:rsidRDefault="00977F58" w:rsidP="00977F58">
      <w:pPr>
        <w:bidi/>
        <w:rPr>
          <w:rFonts w:cs="David" w:hint="cs"/>
          <w:rtl/>
        </w:rPr>
      </w:pPr>
    </w:p>
    <w:p w14:paraId="4DAAF735" w14:textId="77777777" w:rsidR="00977F58" w:rsidRPr="003F477D" w:rsidRDefault="00977F58" w:rsidP="00977F58">
      <w:pPr>
        <w:bidi/>
        <w:jc w:val="both"/>
        <w:rPr>
          <w:rFonts w:cs="David" w:hint="cs"/>
          <w:rtl/>
        </w:rPr>
      </w:pPr>
      <w:r w:rsidRPr="003F477D">
        <w:rPr>
          <w:rFonts w:cs="David" w:hint="cs"/>
          <w:rtl/>
        </w:rPr>
        <w:tab/>
        <w:t xml:space="preserve">באים אנשים מחוץ לארץ עם דרכונים </w:t>
      </w:r>
      <w:r w:rsidRPr="003F477D">
        <w:rPr>
          <w:rFonts w:cs="David"/>
          <w:rtl/>
        </w:rPr>
        <w:t>–</w:t>
      </w:r>
      <w:r w:rsidRPr="003F477D">
        <w:rPr>
          <w:rFonts w:cs="David" w:hint="cs"/>
          <w:rtl/>
        </w:rPr>
        <w:t xml:space="preserve"> סודנים, ובעיקר סודנים; הדרכונים ביד, ומפזרים אותם תוך שבועיים בכל מרכזי העיר. </w:t>
      </w:r>
    </w:p>
    <w:p w14:paraId="32DA7D2D" w14:textId="77777777" w:rsidR="00977F58" w:rsidRPr="003F477D" w:rsidRDefault="00977F58" w:rsidP="00977F58">
      <w:pPr>
        <w:bidi/>
        <w:jc w:val="both"/>
        <w:rPr>
          <w:rFonts w:cs="David" w:hint="cs"/>
          <w:rtl/>
        </w:rPr>
      </w:pPr>
    </w:p>
    <w:p w14:paraId="030107C9"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599454BA" w14:textId="77777777" w:rsidR="00977F58" w:rsidRPr="003F477D" w:rsidRDefault="00977F58" w:rsidP="00977F58">
      <w:pPr>
        <w:bidi/>
        <w:jc w:val="both"/>
        <w:rPr>
          <w:rFonts w:cs="David" w:hint="cs"/>
          <w:u w:val="single"/>
          <w:rtl/>
        </w:rPr>
      </w:pPr>
    </w:p>
    <w:p w14:paraId="2A8351F2" w14:textId="77777777" w:rsidR="00977F58" w:rsidRPr="003F477D" w:rsidRDefault="00977F58" w:rsidP="00977F58">
      <w:pPr>
        <w:bidi/>
        <w:jc w:val="both"/>
        <w:rPr>
          <w:rFonts w:cs="David" w:hint="cs"/>
          <w:rtl/>
        </w:rPr>
      </w:pPr>
      <w:r w:rsidRPr="003F477D">
        <w:rPr>
          <w:rFonts w:cs="David" w:hint="cs"/>
          <w:rtl/>
        </w:rPr>
        <w:tab/>
        <w:t>עצה ידידותית: זה נאום מצוין בטקס חילופי יושבי ראש. מחר.</w:t>
      </w:r>
    </w:p>
    <w:p w14:paraId="0AEB6A63" w14:textId="77777777" w:rsidR="00977F58" w:rsidRPr="003F477D" w:rsidRDefault="00977F58" w:rsidP="00977F58">
      <w:pPr>
        <w:bidi/>
        <w:jc w:val="both"/>
        <w:rPr>
          <w:rFonts w:cs="David" w:hint="cs"/>
          <w:rtl/>
        </w:rPr>
      </w:pPr>
    </w:p>
    <w:p w14:paraId="045D17A8" w14:textId="77777777" w:rsidR="00977F58" w:rsidRPr="003F477D" w:rsidRDefault="00977F58" w:rsidP="00977F58">
      <w:pPr>
        <w:bidi/>
        <w:jc w:val="both"/>
        <w:rPr>
          <w:rFonts w:cs="David" w:hint="cs"/>
          <w:u w:val="single"/>
          <w:rtl/>
        </w:rPr>
      </w:pPr>
      <w:r w:rsidRPr="003F477D">
        <w:rPr>
          <w:rFonts w:cs="David" w:hint="cs"/>
          <w:u w:val="single"/>
          <w:rtl/>
        </w:rPr>
        <w:t>יעקב כץ:</w:t>
      </w:r>
    </w:p>
    <w:p w14:paraId="02614AA6" w14:textId="77777777" w:rsidR="00977F58" w:rsidRPr="003F477D" w:rsidRDefault="00977F58" w:rsidP="00977F58">
      <w:pPr>
        <w:bidi/>
        <w:jc w:val="both"/>
        <w:rPr>
          <w:rFonts w:cs="David" w:hint="cs"/>
          <w:u w:val="single"/>
          <w:rtl/>
        </w:rPr>
      </w:pPr>
    </w:p>
    <w:p w14:paraId="697961C6" w14:textId="77777777" w:rsidR="00977F58" w:rsidRPr="003F477D" w:rsidRDefault="00977F58" w:rsidP="00977F58">
      <w:pPr>
        <w:bidi/>
        <w:jc w:val="both"/>
        <w:rPr>
          <w:rFonts w:cs="David" w:hint="cs"/>
          <w:rtl/>
        </w:rPr>
      </w:pPr>
      <w:r w:rsidRPr="003F477D">
        <w:rPr>
          <w:rFonts w:cs="David" w:hint="cs"/>
          <w:rtl/>
        </w:rPr>
        <w:tab/>
        <w:t>אלקין, כיוון שיש הפגנות של אוהלים צריך לדעת שהסיבה העיקרית שאנחנו נמצאים בצרה צרורה בתל-אביב היום, שקרוב ל-50 אלף מסתננים נכנסו לשם בארבע השנים האחרונות - - -</w:t>
      </w:r>
    </w:p>
    <w:p w14:paraId="70A8CDDC" w14:textId="77777777" w:rsidR="00977F58" w:rsidRPr="003F477D" w:rsidRDefault="00977F58" w:rsidP="00977F58">
      <w:pPr>
        <w:bidi/>
        <w:jc w:val="both"/>
        <w:rPr>
          <w:rFonts w:cs="David" w:hint="cs"/>
          <w:rtl/>
        </w:rPr>
      </w:pPr>
    </w:p>
    <w:p w14:paraId="16EE551B" w14:textId="77777777" w:rsidR="00977F58" w:rsidRPr="003F477D" w:rsidRDefault="00977F58" w:rsidP="00977F58">
      <w:pPr>
        <w:bidi/>
        <w:rPr>
          <w:rFonts w:cs="David" w:hint="cs"/>
          <w:u w:val="single"/>
          <w:rtl/>
        </w:rPr>
      </w:pPr>
      <w:r w:rsidRPr="003F477D">
        <w:rPr>
          <w:rFonts w:cs="David" w:hint="cs"/>
          <w:u w:val="single"/>
          <w:rtl/>
        </w:rPr>
        <w:t>דוד רותם:</w:t>
      </w:r>
    </w:p>
    <w:p w14:paraId="50439ABD" w14:textId="77777777" w:rsidR="00977F58" w:rsidRPr="003F477D" w:rsidRDefault="00977F58" w:rsidP="00977F58">
      <w:pPr>
        <w:bidi/>
        <w:rPr>
          <w:rFonts w:cs="David" w:hint="cs"/>
          <w:u w:val="single"/>
          <w:rtl/>
        </w:rPr>
      </w:pPr>
    </w:p>
    <w:p w14:paraId="4C942BC3" w14:textId="77777777" w:rsidR="00977F58" w:rsidRPr="003F477D" w:rsidRDefault="00977F58" w:rsidP="00977F58">
      <w:pPr>
        <w:bidi/>
        <w:jc w:val="both"/>
        <w:rPr>
          <w:rFonts w:cs="David" w:hint="cs"/>
          <w:rtl/>
        </w:rPr>
      </w:pPr>
      <w:r w:rsidRPr="003F477D">
        <w:rPr>
          <w:rFonts w:cs="David" w:hint="cs"/>
          <w:rtl/>
        </w:rPr>
        <w:tab/>
        <w:t xml:space="preserve"> זה רע מאוד.</w:t>
      </w:r>
    </w:p>
    <w:p w14:paraId="6B5FAF47" w14:textId="77777777" w:rsidR="00977F58" w:rsidRPr="003F477D" w:rsidRDefault="00977F58" w:rsidP="00977F58">
      <w:pPr>
        <w:bidi/>
        <w:jc w:val="both"/>
        <w:rPr>
          <w:rFonts w:cs="David" w:hint="cs"/>
          <w:rtl/>
        </w:rPr>
      </w:pPr>
    </w:p>
    <w:p w14:paraId="50D43605" w14:textId="77777777" w:rsidR="00977F58" w:rsidRPr="003F477D" w:rsidRDefault="00977F58" w:rsidP="00977F58">
      <w:pPr>
        <w:bidi/>
        <w:rPr>
          <w:rFonts w:cs="David" w:hint="cs"/>
          <w:u w:val="single"/>
          <w:rtl/>
        </w:rPr>
      </w:pPr>
      <w:r w:rsidRPr="003F477D">
        <w:rPr>
          <w:rFonts w:cs="David" w:hint="cs"/>
          <w:u w:val="single"/>
          <w:rtl/>
        </w:rPr>
        <w:t>יעקב כץ:</w:t>
      </w:r>
    </w:p>
    <w:p w14:paraId="78294823" w14:textId="77777777" w:rsidR="00977F58" w:rsidRPr="003F477D" w:rsidRDefault="00977F58" w:rsidP="00977F58">
      <w:pPr>
        <w:bidi/>
        <w:rPr>
          <w:rFonts w:cs="David" w:hint="cs"/>
          <w:rtl/>
        </w:rPr>
      </w:pPr>
    </w:p>
    <w:p w14:paraId="62C15D40" w14:textId="77777777" w:rsidR="00977F58" w:rsidRPr="003F477D" w:rsidRDefault="00977F58" w:rsidP="00977F58">
      <w:pPr>
        <w:bidi/>
        <w:jc w:val="both"/>
        <w:rPr>
          <w:rFonts w:cs="David" w:hint="cs"/>
          <w:rtl/>
        </w:rPr>
      </w:pPr>
      <w:r w:rsidRPr="003F477D">
        <w:rPr>
          <w:rFonts w:cs="David" w:hint="cs"/>
          <w:rtl/>
        </w:rPr>
        <w:tab/>
        <w:t>זה מקום שהיו באים אליו זוגות צעירים וסטודנטים - - -</w:t>
      </w:r>
    </w:p>
    <w:p w14:paraId="2F2347E1" w14:textId="77777777" w:rsidR="00977F58" w:rsidRPr="003F477D" w:rsidRDefault="00977F58" w:rsidP="00977F58">
      <w:pPr>
        <w:bidi/>
        <w:jc w:val="both"/>
        <w:rPr>
          <w:rFonts w:cs="David" w:hint="cs"/>
          <w:rtl/>
        </w:rPr>
      </w:pPr>
    </w:p>
    <w:p w14:paraId="77893E3A"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67253FD0" w14:textId="77777777" w:rsidR="00977F58" w:rsidRPr="003F477D" w:rsidRDefault="00977F58" w:rsidP="00977F58">
      <w:pPr>
        <w:bidi/>
        <w:jc w:val="both"/>
        <w:rPr>
          <w:rFonts w:cs="David" w:hint="cs"/>
          <w:u w:val="single"/>
          <w:rtl/>
        </w:rPr>
      </w:pPr>
    </w:p>
    <w:p w14:paraId="1B0DFB70" w14:textId="77777777" w:rsidR="00977F58" w:rsidRPr="003F477D" w:rsidRDefault="00977F58" w:rsidP="00977F58">
      <w:pPr>
        <w:bidi/>
        <w:jc w:val="both"/>
        <w:rPr>
          <w:rFonts w:cs="David" w:hint="cs"/>
          <w:rtl/>
        </w:rPr>
      </w:pPr>
      <w:r w:rsidRPr="003F477D">
        <w:rPr>
          <w:rFonts w:cs="David" w:hint="cs"/>
          <w:rtl/>
        </w:rPr>
        <w:tab/>
        <w:t>להצביע.</w:t>
      </w:r>
    </w:p>
    <w:p w14:paraId="0273A83F" w14:textId="77777777" w:rsidR="00977F58" w:rsidRPr="003F477D" w:rsidRDefault="00977F58" w:rsidP="00977F58">
      <w:pPr>
        <w:bidi/>
        <w:jc w:val="both"/>
        <w:rPr>
          <w:rFonts w:cs="David" w:hint="cs"/>
          <w:rtl/>
        </w:rPr>
      </w:pPr>
    </w:p>
    <w:p w14:paraId="2A0A20FA" w14:textId="77777777" w:rsidR="00977F58" w:rsidRPr="003F477D" w:rsidRDefault="00977F58" w:rsidP="00977F58">
      <w:pPr>
        <w:bidi/>
        <w:rPr>
          <w:rFonts w:cs="David" w:hint="cs"/>
          <w:u w:val="single"/>
          <w:rtl/>
        </w:rPr>
      </w:pPr>
      <w:r w:rsidRPr="003F477D">
        <w:rPr>
          <w:rFonts w:cs="David" w:hint="cs"/>
          <w:u w:val="single"/>
          <w:rtl/>
        </w:rPr>
        <w:t>יעקב כץ:</w:t>
      </w:r>
    </w:p>
    <w:p w14:paraId="619FD11D" w14:textId="77777777" w:rsidR="00977F58" w:rsidRPr="003F477D" w:rsidRDefault="00977F58" w:rsidP="00977F58">
      <w:pPr>
        <w:bidi/>
        <w:rPr>
          <w:rFonts w:cs="David" w:hint="cs"/>
          <w:rtl/>
        </w:rPr>
      </w:pPr>
    </w:p>
    <w:p w14:paraId="4B264284" w14:textId="77777777" w:rsidR="00977F58" w:rsidRPr="003F477D" w:rsidRDefault="00977F58" w:rsidP="00977F58">
      <w:pPr>
        <w:bidi/>
        <w:jc w:val="both"/>
        <w:rPr>
          <w:rFonts w:cs="David" w:hint="cs"/>
          <w:rtl/>
        </w:rPr>
      </w:pPr>
      <w:r w:rsidRPr="003F477D">
        <w:rPr>
          <w:rFonts w:cs="David" w:hint="cs"/>
          <w:rtl/>
        </w:rPr>
        <w:tab/>
        <w:t>לכן צריך לעשות מאמץ- - -</w:t>
      </w:r>
    </w:p>
    <w:p w14:paraId="15D29AE5" w14:textId="77777777" w:rsidR="00977F58" w:rsidRPr="003F477D" w:rsidRDefault="00977F58" w:rsidP="00977F58">
      <w:pPr>
        <w:bidi/>
        <w:jc w:val="both"/>
        <w:rPr>
          <w:rFonts w:cs="David" w:hint="cs"/>
          <w:rtl/>
        </w:rPr>
      </w:pPr>
    </w:p>
    <w:p w14:paraId="4B8D0DF8" w14:textId="77777777" w:rsidR="00977F58" w:rsidRPr="003F477D" w:rsidRDefault="00977F58" w:rsidP="00977F58">
      <w:pPr>
        <w:bidi/>
        <w:jc w:val="both"/>
        <w:rPr>
          <w:rFonts w:cs="David" w:hint="cs"/>
          <w:u w:val="single"/>
          <w:rtl/>
        </w:rPr>
      </w:pPr>
      <w:r w:rsidRPr="003F477D">
        <w:rPr>
          <w:rFonts w:cs="David" w:hint="cs"/>
          <w:u w:val="single"/>
          <w:rtl/>
        </w:rPr>
        <w:t>נסים זאב:</w:t>
      </w:r>
    </w:p>
    <w:p w14:paraId="7D5DC792" w14:textId="77777777" w:rsidR="00977F58" w:rsidRPr="003F477D" w:rsidRDefault="00977F58" w:rsidP="00977F58">
      <w:pPr>
        <w:bidi/>
        <w:jc w:val="both"/>
        <w:rPr>
          <w:rFonts w:cs="David" w:hint="cs"/>
          <w:u w:val="single"/>
          <w:rtl/>
        </w:rPr>
      </w:pPr>
    </w:p>
    <w:p w14:paraId="11BE1C23" w14:textId="77777777" w:rsidR="00977F58" w:rsidRPr="003F477D" w:rsidRDefault="00977F58" w:rsidP="00977F58">
      <w:pPr>
        <w:bidi/>
        <w:jc w:val="both"/>
        <w:rPr>
          <w:rFonts w:cs="David" w:hint="cs"/>
          <w:rtl/>
        </w:rPr>
      </w:pPr>
      <w:r w:rsidRPr="003F477D">
        <w:rPr>
          <w:rFonts w:cs="David" w:hint="cs"/>
          <w:rtl/>
        </w:rPr>
        <w:tab/>
        <w:t xml:space="preserve">זה נאום לכנסת, למליאה. </w:t>
      </w:r>
    </w:p>
    <w:p w14:paraId="454A1400" w14:textId="77777777" w:rsidR="00977F58" w:rsidRPr="003F477D" w:rsidRDefault="00977F58" w:rsidP="00977F58">
      <w:pPr>
        <w:bidi/>
        <w:jc w:val="both"/>
        <w:rPr>
          <w:rFonts w:cs="David" w:hint="cs"/>
          <w:rtl/>
        </w:rPr>
      </w:pPr>
    </w:p>
    <w:p w14:paraId="45EE2110" w14:textId="77777777" w:rsidR="00977F58" w:rsidRPr="003F477D" w:rsidRDefault="00977F58" w:rsidP="00977F58">
      <w:pPr>
        <w:bidi/>
        <w:rPr>
          <w:rFonts w:cs="David" w:hint="cs"/>
          <w:u w:val="single"/>
          <w:rtl/>
        </w:rPr>
      </w:pPr>
      <w:r w:rsidRPr="003F477D">
        <w:rPr>
          <w:rFonts w:cs="David" w:hint="cs"/>
          <w:u w:val="single"/>
          <w:rtl/>
        </w:rPr>
        <w:t>יעקב כץ:</w:t>
      </w:r>
    </w:p>
    <w:p w14:paraId="5B772D37" w14:textId="77777777" w:rsidR="00977F58" w:rsidRPr="003F477D" w:rsidRDefault="00977F58" w:rsidP="00977F58">
      <w:pPr>
        <w:bidi/>
        <w:rPr>
          <w:rFonts w:cs="David" w:hint="cs"/>
          <w:rtl/>
        </w:rPr>
      </w:pPr>
    </w:p>
    <w:p w14:paraId="060E7EFC" w14:textId="77777777" w:rsidR="00977F58" w:rsidRPr="003F477D" w:rsidRDefault="00977F58" w:rsidP="00977F58">
      <w:pPr>
        <w:bidi/>
        <w:jc w:val="both"/>
        <w:rPr>
          <w:rFonts w:cs="David" w:hint="cs"/>
          <w:rtl/>
        </w:rPr>
      </w:pPr>
      <w:r w:rsidRPr="003F477D">
        <w:rPr>
          <w:rFonts w:cs="David" w:hint="cs"/>
          <w:rtl/>
        </w:rPr>
        <w:tab/>
        <w:t xml:space="preserve"> אין דבר. אני אמרתי, ובזה אני מסיים - - -</w:t>
      </w:r>
    </w:p>
    <w:p w14:paraId="752A4184" w14:textId="77777777" w:rsidR="00977F58" w:rsidRPr="003F477D" w:rsidRDefault="00977F58" w:rsidP="00977F58">
      <w:pPr>
        <w:bidi/>
        <w:jc w:val="both"/>
        <w:rPr>
          <w:rFonts w:cs="David" w:hint="cs"/>
          <w:rtl/>
        </w:rPr>
      </w:pPr>
    </w:p>
    <w:p w14:paraId="71205917"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0106B62E" w14:textId="77777777" w:rsidR="00977F58" w:rsidRPr="003F477D" w:rsidRDefault="00977F58" w:rsidP="00977F58">
      <w:pPr>
        <w:bidi/>
        <w:jc w:val="both"/>
        <w:rPr>
          <w:rFonts w:cs="David" w:hint="cs"/>
          <w:u w:val="single"/>
          <w:rtl/>
        </w:rPr>
      </w:pPr>
    </w:p>
    <w:p w14:paraId="7987A8B2" w14:textId="77777777" w:rsidR="00977F58" w:rsidRPr="003F477D" w:rsidRDefault="00977F58" w:rsidP="00977F58">
      <w:pPr>
        <w:bidi/>
        <w:jc w:val="both"/>
        <w:rPr>
          <w:rFonts w:cs="David" w:hint="cs"/>
          <w:rtl/>
        </w:rPr>
      </w:pPr>
      <w:r w:rsidRPr="003F477D">
        <w:rPr>
          <w:rFonts w:cs="David" w:hint="cs"/>
          <w:rtl/>
        </w:rPr>
        <w:tab/>
        <w:t>תגידו לי, מה זה התת תרבות הזאת? בושה וחרפה.</w:t>
      </w:r>
    </w:p>
    <w:p w14:paraId="645FB863" w14:textId="77777777" w:rsidR="00977F58" w:rsidRPr="003F477D" w:rsidRDefault="00977F58" w:rsidP="00977F58">
      <w:pPr>
        <w:bidi/>
        <w:jc w:val="both"/>
        <w:rPr>
          <w:rFonts w:cs="David" w:hint="cs"/>
          <w:rtl/>
        </w:rPr>
      </w:pPr>
    </w:p>
    <w:p w14:paraId="47319FC8" w14:textId="77777777" w:rsidR="00977F58" w:rsidRPr="003F477D" w:rsidRDefault="00977F58" w:rsidP="00977F58">
      <w:pPr>
        <w:bidi/>
        <w:jc w:val="both"/>
        <w:rPr>
          <w:rFonts w:cs="David" w:hint="cs"/>
          <w:u w:val="single"/>
          <w:rtl/>
        </w:rPr>
      </w:pPr>
      <w:r w:rsidRPr="003F477D">
        <w:rPr>
          <w:rFonts w:cs="David" w:hint="cs"/>
          <w:u w:val="single"/>
          <w:rtl/>
        </w:rPr>
        <w:t>יעקב כץ:</w:t>
      </w:r>
    </w:p>
    <w:p w14:paraId="55CB921F" w14:textId="77777777" w:rsidR="00977F58" w:rsidRPr="003F477D" w:rsidRDefault="00977F58" w:rsidP="00977F58">
      <w:pPr>
        <w:bidi/>
        <w:jc w:val="both"/>
        <w:rPr>
          <w:rFonts w:cs="David" w:hint="cs"/>
          <w:u w:val="single"/>
          <w:rtl/>
        </w:rPr>
      </w:pPr>
    </w:p>
    <w:p w14:paraId="7DB1A0A0" w14:textId="77777777" w:rsidR="00977F58" w:rsidRPr="003F477D" w:rsidRDefault="00977F58" w:rsidP="00977F58">
      <w:pPr>
        <w:bidi/>
        <w:jc w:val="both"/>
        <w:rPr>
          <w:rFonts w:cs="David" w:hint="cs"/>
          <w:rtl/>
        </w:rPr>
      </w:pPr>
      <w:r w:rsidRPr="003F477D">
        <w:rPr>
          <w:rFonts w:cs="David" w:hint="cs"/>
          <w:rtl/>
        </w:rPr>
        <w:tab/>
        <w:t>בושה וחרפה, דודו רותם, אף אחד לא הפריע לך.</w:t>
      </w:r>
    </w:p>
    <w:p w14:paraId="226C1383" w14:textId="77777777" w:rsidR="00977F58" w:rsidRPr="003F477D" w:rsidRDefault="00977F58" w:rsidP="00977F58">
      <w:pPr>
        <w:bidi/>
        <w:jc w:val="both"/>
        <w:rPr>
          <w:rFonts w:cs="David" w:hint="cs"/>
          <w:rtl/>
        </w:rPr>
      </w:pPr>
    </w:p>
    <w:p w14:paraId="273545F5"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41C998C7" w14:textId="77777777" w:rsidR="00977F58" w:rsidRPr="003F477D" w:rsidRDefault="00977F58" w:rsidP="00977F58">
      <w:pPr>
        <w:bidi/>
        <w:jc w:val="both"/>
        <w:rPr>
          <w:rFonts w:cs="David" w:hint="cs"/>
          <w:u w:val="single"/>
          <w:rtl/>
        </w:rPr>
      </w:pPr>
    </w:p>
    <w:p w14:paraId="6DF6DCC9" w14:textId="77777777" w:rsidR="00977F58" w:rsidRPr="003F477D" w:rsidRDefault="00977F58" w:rsidP="00977F58">
      <w:pPr>
        <w:bidi/>
        <w:jc w:val="both"/>
        <w:rPr>
          <w:rFonts w:cs="David" w:hint="cs"/>
          <w:rtl/>
        </w:rPr>
      </w:pPr>
      <w:r w:rsidRPr="003F477D">
        <w:rPr>
          <w:rFonts w:cs="David" w:hint="cs"/>
          <w:rtl/>
        </w:rPr>
        <w:tab/>
        <w:t>מה יהיה כבר? אורי, אני לא יכול ככה.</w:t>
      </w:r>
    </w:p>
    <w:p w14:paraId="32810AB3" w14:textId="77777777" w:rsidR="00977F58" w:rsidRPr="003F477D" w:rsidRDefault="00977F58" w:rsidP="00977F58">
      <w:pPr>
        <w:bidi/>
        <w:jc w:val="both"/>
        <w:rPr>
          <w:rFonts w:cs="David" w:hint="cs"/>
          <w:rtl/>
        </w:rPr>
      </w:pPr>
    </w:p>
    <w:p w14:paraId="1B843C49" w14:textId="77777777" w:rsidR="00977F58" w:rsidRPr="003F477D" w:rsidRDefault="00977F58" w:rsidP="00977F58">
      <w:pPr>
        <w:bidi/>
        <w:rPr>
          <w:rFonts w:cs="David" w:hint="cs"/>
          <w:u w:val="single"/>
          <w:rtl/>
        </w:rPr>
      </w:pPr>
      <w:r w:rsidRPr="003F477D">
        <w:rPr>
          <w:rFonts w:cs="David" w:hint="cs"/>
          <w:u w:val="single"/>
          <w:rtl/>
        </w:rPr>
        <w:t>יעקב כץ:</w:t>
      </w:r>
    </w:p>
    <w:p w14:paraId="3B098C65" w14:textId="77777777" w:rsidR="00977F58" w:rsidRPr="003F477D" w:rsidRDefault="00977F58" w:rsidP="00977F58">
      <w:pPr>
        <w:bidi/>
        <w:rPr>
          <w:rFonts w:cs="David" w:hint="cs"/>
          <w:rtl/>
        </w:rPr>
      </w:pPr>
    </w:p>
    <w:p w14:paraId="785BCA4A" w14:textId="77777777" w:rsidR="00977F58" w:rsidRPr="003F477D" w:rsidRDefault="00977F58" w:rsidP="00977F58">
      <w:pPr>
        <w:bidi/>
        <w:jc w:val="both"/>
        <w:rPr>
          <w:rFonts w:cs="David" w:hint="cs"/>
          <w:rtl/>
        </w:rPr>
      </w:pPr>
      <w:r w:rsidRPr="003F477D">
        <w:rPr>
          <w:rFonts w:cs="David" w:hint="cs"/>
          <w:rtl/>
        </w:rPr>
        <w:tab/>
        <w:t xml:space="preserve">יושב ראש הוועדה, בזה אני רוצה לסיים. כיוון שהעיר תל-אביב הולכת ומתמלאת ונהיית עיר אפריקנית אנחנו ביהודה ושומרון לא הכנו מספיק מקומות לקלוט את כל הפליטים היהודים של תל-אביב. לכן אני מבקש שתהיה פה התארגנות להצלת העיר תל-אביב ברגע האחרון. אני מדבר על הצלת העיר תל-אביב, כי העיר תל-אביב תהפוך להיות עיר אפריקנית תוך 5-4 שנים עם קרוב ל-200 אלף אפריקנים. </w:t>
      </w:r>
    </w:p>
    <w:p w14:paraId="746C83A6" w14:textId="77777777" w:rsidR="00977F58" w:rsidRPr="003F477D" w:rsidRDefault="00977F58" w:rsidP="00977F58">
      <w:pPr>
        <w:bidi/>
        <w:jc w:val="both"/>
        <w:rPr>
          <w:rFonts w:cs="David" w:hint="cs"/>
          <w:rtl/>
        </w:rPr>
      </w:pPr>
    </w:p>
    <w:p w14:paraId="0203606F"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56972FCE" w14:textId="77777777" w:rsidR="00977F58" w:rsidRPr="003F477D" w:rsidRDefault="00977F58" w:rsidP="00977F58">
      <w:pPr>
        <w:bidi/>
        <w:jc w:val="both"/>
        <w:rPr>
          <w:rFonts w:cs="David" w:hint="cs"/>
          <w:u w:val="single"/>
          <w:rtl/>
        </w:rPr>
      </w:pPr>
    </w:p>
    <w:p w14:paraId="0111D57F" w14:textId="77777777" w:rsidR="00977F58" w:rsidRPr="003F477D" w:rsidRDefault="00977F58" w:rsidP="00977F58">
      <w:pPr>
        <w:bidi/>
        <w:ind w:firstLine="720"/>
        <w:jc w:val="both"/>
        <w:rPr>
          <w:rFonts w:cs="David" w:hint="cs"/>
          <w:rtl/>
        </w:rPr>
      </w:pPr>
      <w:r w:rsidRPr="003F477D">
        <w:rPr>
          <w:rFonts w:cs="David" w:hint="cs"/>
          <w:rtl/>
        </w:rPr>
        <w:t xml:space="preserve">תודה רבה. אני מוכרח להצטרף להבעת התדהמה נוכח חוסר האונים בטיפול בסוגיה הזאת. פשוט שערורייה, אנחנו מאבדים את המדינה הלכה למעשה, יוצרים בעיות דיור, בעיות סוציאליות, בעיות דמוגרפיות </w:t>
      </w:r>
      <w:r w:rsidRPr="003F477D">
        <w:rPr>
          <w:rFonts w:cs="David"/>
          <w:rtl/>
        </w:rPr>
        <w:t>–</w:t>
      </w:r>
      <w:r w:rsidRPr="003F477D">
        <w:rPr>
          <w:rFonts w:cs="David" w:hint="cs"/>
          <w:rtl/>
        </w:rPr>
        <w:t xml:space="preserve"> פשוט איום ונורא. </w:t>
      </w:r>
    </w:p>
    <w:p w14:paraId="24382395" w14:textId="77777777" w:rsidR="00977F58" w:rsidRPr="003F477D" w:rsidRDefault="00977F58" w:rsidP="00977F58">
      <w:pPr>
        <w:bidi/>
        <w:jc w:val="both"/>
        <w:rPr>
          <w:rFonts w:cs="David" w:hint="cs"/>
          <w:rtl/>
        </w:rPr>
      </w:pPr>
    </w:p>
    <w:p w14:paraId="18B9D8AF" w14:textId="77777777" w:rsidR="00977F58" w:rsidRPr="003F477D" w:rsidRDefault="00977F58" w:rsidP="00977F58">
      <w:pPr>
        <w:bidi/>
        <w:jc w:val="both"/>
        <w:rPr>
          <w:rFonts w:cs="David" w:hint="cs"/>
          <w:rtl/>
        </w:rPr>
      </w:pPr>
      <w:r w:rsidRPr="003F477D">
        <w:rPr>
          <w:rFonts w:cs="David" w:hint="cs"/>
          <w:rtl/>
        </w:rPr>
        <w:tab/>
        <w:t xml:space="preserve">חבר הכנסת הורוביץ, כל זה מתגלגל לפתחך. </w:t>
      </w:r>
    </w:p>
    <w:p w14:paraId="2CBA707A" w14:textId="77777777" w:rsidR="00977F58" w:rsidRPr="003F477D" w:rsidRDefault="00977F58" w:rsidP="00977F58">
      <w:pPr>
        <w:bidi/>
        <w:jc w:val="both"/>
        <w:rPr>
          <w:rFonts w:cs="David" w:hint="cs"/>
          <w:rtl/>
        </w:rPr>
      </w:pPr>
    </w:p>
    <w:p w14:paraId="0779D1AD" w14:textId="77777777" w:rsidR="00977F58" w:rsidRPr="003F477D" w:rsidRDefault="00977F58" w:rsidP="00977F58">
      <w:pPr>
        <w:bidi/>
        <w:jc w:val="both"/>
        <w:rPr>
          <w:rFonts w:cs="David" w:hint="cs"/>
          <w:u w:val="single"/>
          <w:rtl/>
        </w:rPr>
      </w:pPr>
      <w:r w:rsidRPr="003F477D">
        <w:rPr>
          <w:rFonts w:cs="David" w:hint="cs"/>
          <w:u w:val="single"/>
          <w:rtl/>
        </w:rPr>
        <w:t>ניצן הורוביץ:</w:t>
      </w:r>
    </w:p>
    <w:p w14:paraId="676D9168" w14:textId="77777777" w:rsidR="00977F58" w:rsidRPr="003F477D" w:rsidRDefault="00977F58" w:rsidP="00977F58">
      <w:pPr>
        <w:bidi/>
        <w:jc w:val="both"/>
        <w:rPr>
          <w:rFonts w:cs="David" w:hint="cs"/>
          <w:u w:val="single"/>
          <w:rtl/>
        </w:rPr>
      </w:pPr>
    </w:p>
    <w:p w14:paraId="717023C6" w14:textId="77777777" w:rsidR="00977F58" w:rsidRPr="003F477D" w:rsidRDefault="00977F58" w:rsidP="00977F58">
      <w:pPr>
        <w:bidi/>
        <w:ind w:firstLine="720"/>
        <w:jc w:val="both"/>
        <w:rPr>
          <w:rFonts w:cs="David" w:hint="cs"/>
          <w:rtl/>
        </w:rPr>
      </w:pPr>
      <w:r w:rsidRPr="003F477D">
        <w:rPr>
          <w:rFonts w:cs="David" w:hint="cs"/>
          <w:rtl/>
        </w:rPr>
        <w:t xml:space="preserve">אני מתכוון לטפל - - - אני רוצה להביע הערכה לכצל'ה. אנחנו באים ממחנות שונים, אבל הוא עשה את זה במסירות, באכפתיות והשקיע בזה המון מאמץ ואנרגיה </w:t>
      </w:r>
      <w:r w:rsidRPr="003F477D">
        <w:rPr>
          <w:rFonts w:cs="David"/>
          <w:rtl/>
        </w:rPr>
        <w:t>–</w:t>
      </w:r>
      <w:r w:rsidRPr="003F477D">
        <w:rPr>
          <w:rFonts w:cs="David" w:hint="cs"/>
          <w:rtl/>
        </w:rPr>
        <w:t xml:space="preserve">  בנושא האנשים שחודרים דרך הגבול, בנושא העובדים הסיעודיים והנכים, בנושא העובדים של החקלאות, בנושא עובדי הבניין, ענפי המסעדות. זה אחד הנושאים הקשים, המורכבים, הגדולים, הסבוכים שנמצאים על סדר היום. אני מלא הערכה על הטיפול המסור של חבר הכנסת יעקב כץ, לסיורים שהוא עשה, טרח, למד את הנושא, יצא לשטח. בחלק מהדברים </w:t>
      </w:r>
      <w:r w:rsidRPr="003F477D">
        <w:rPr>
          <w:rFonts w:cs="David"/>
          <w:rtl/>
        </w:rPr>
        <w:t>–</w:t>
      </w:r>
      <w:r w:rsidRPr="003F477D">
        <w:rPr>
          <w:rFonts w:cs="David" w:hint="cs"/>
          <w:rtl/>
        </w:rPr>
        <w:t xml:space="preserve"> מעט מדי </w:t>
      </w:r>
      <w:r w:rsidRPr="003F477D">
        <w:rPr>
          <w:rFonts w:cs="David"/>
          <w:rtl/>
        </w:rPr>
        <w:t>–</w:t>
      </w:r>
      <w:r w:rsidRPr="003F477D">
        <w:rPr>
          <w:rFonts w:cs="David" w:hint="cs"/>
          <w:rtl/>
        </w:rPr>
        <w:t xml:space="preserve"> אני הצטרפתי אליו. הוא פשוט השקיע בזה את כל נשמתו, ומגיעה לו הערכה גדולה מאוד מכולנו. </w:t>
      </w:r>
    </w:p>
    <w:p w14:paraId="7619551E" w14:textId="77777777" w:rsidR="00977F58" w:rsidRPr="003F477D" w:rsidRDefault="00977F58" w:rsidP="00977F58">
      <w:pPr>
        <w:bidi/>
        <w:jc w:val="both"/>
        <w:rPr>
          <w:rFonts w:cs="David" w:hint="cs"/>
          <w:rtl/>
        </w:rPr>
      </w:pPr>
    </w:p>
    <w:p w14:paraId="44E35935" w14:textId="77777777" w:rsidR="00977F58" w:rsidRPr="003F477D" w:rsidRDefault="00977F58" w:rsidP="00977F58">
      <w:pPr>
        <w:bidi/>
        <w:rPr>
          <w:rFonts w:cs="David" w:hint="cs"/>
          <w:rtl/>
        </w:rPr>
      </w:pPr>
      <w:r w:rsidRPr="003F477D">
        <w:rPr>
          <w:rFonts w:cs="David" w:hint="cs"/>
          <w:u w:val="single"/>
          <w:rtl/>
        </w:rPr>
        <w:t>אופיר אקוניס:</w:t>
      </w:r>
      <w:r w:rsidRPr="003F477D">
        <w:rPr>
          <w:rFonts w:cs="David" w:hint="cs"/>
          <w:rtl/>
        </w:rPr>
        <w:tab/>
      </w:r>
    </w:p>
    <w:p w14:paraId="60E22317" w14:textId="77777777" w:rsidR="00977F58" w:rsidRPr="003F477D" w:rsidRDefault="00977F58" w:rsidP="00977F58">
      <w:pPr>
        <w:bidi/>
        <w:rPr>
          <w:rFonts w:cs="David" w:hint="cs"/>
          <w:rtl/>
        </w:rPr>
      </w:pPr>
    </w:p>
    <w:p w14:paraId="5E690537" w14:textId="77777777" w:rsidR="00977F58" w:rsidRPr="003F477D" w:rsidRDefault="00977F58" w:rsidP="00977F58">
      <w:pPr>
        <w:bidi/>
        <w:jc w:val="both"/>
        <w:rPr>
          <w:rFonts w:cs="David" w:hint="cs"/>
          <w:rtl/>
        </w:rPr>
      </w:pPr>
      <w:r w:rsidRPr="003F477D">
        <w:rPr>
          <w:rFonts w:cs="David" w:hint="cs"/>
          <w:rtl/>
        </w:rPr>
        <w:tab/>
        <w:t xml:space="preserve"> אני מבקש להצטרף.</w:t>
      </w:r>
    </w:p>
    <w:p w14:paraId="7DFA0357" w14:textId="77777777" w:rsidR="00977F58" w:rsidRPr="003F477D" w:rsidRDefault="00977F58" w:rsidP="00977F58">
      <w:pPr>
        <w:bidi/>
        <w:jc w:val="both"/>
        <w:rPr>
          <w:rFonts w:cs="David" w:hint="cs"/>
          <w:rtl/>
        </w:rPr>
      </w:pPr>
    </w:p>
    <w:p w14:paraId="7B5F242D"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0BFBD10E" w14:textId="77777777" w:rsidR="00977F58" w:rsidRPr="003F477D" w:rsidRDefault="00977F58" w:rsidP="00977F58">
      <w:pPr>
        <w:bidi/>
        <w:jc w:val="both"/>
        <w:rPr>
          <w:rFonts w:cs="David" w:hint="cs"/>
          <w:u w:val="single"/>
          <w:rtl/>
        </w:rPr>
      </w:pPr>
    </w:p>
    <w:p w14:paraId="568FBF8E" w14:textId="77777777" w:rsidR="00977F58" w:rsidRPr="003F477D" w:rsidRDefault="00977F58" w:rsidP="00977F58">
      <w:pPr>
        <w:bidi/>
        <w:jc w:val="both"/>
        <w:rPr>
          <w:rFonts w:cs="David" w:hint="cs"/>
          <w:rtl/>
        </w:rPr>
      </w:pPr>
      <w:r w:rsidRPr="003F477D">
        <w:rPr>
          <w:rFonts w:cs="David" w:hint="cs"/>
          <w:rtl/>
        </w:rPr>
        <w:tab/>
        <w:t xml:space="preserve">אנחנו בוודאי גם נאמר את הדברים מחר. </w:t>
      </w:r>
    </w:p>
    <w:p w14:paraId="63B490A3" w14:textId="77777777" w:rsidR="00977F58" w:rsidRPr="003F477D" w:rsidRDefault="00977F58" w:rsidP="00977F58">
      <w:pPr>
        <w:bidi/>
        <w:jc w:val="both"/>
        <w:rPr>
          <w:rFonts w:cs="David" w:hint="cs"/>
          <w:rtl/>
        </w:rPr>
      </w:pPr>
    </w:p>
    <w:p w14:paraId="211DA631" w14:textId="77777777" w:rsidR="00977F58" w:rsidRPr="003F477D" w:rsidRDefault="00977F58" w:rsidP="00977F58">
      <w:pPr>
        <w:bidi/>
        <w:jc w:val="both"/>
        <w:rPr>
          <w:rFonts w:cs="David" w:hint="cs"/>
          <w:rtl/>
        </w:rPr>
      </w:pPr>
      <w:r w:rsidRPr="003F477D">
        <w:rPr>
          <w:rFonts w:cs="David" w:hint="cs"/>
          <w:rtl/>
        </w:rPr>
        <w:tab/>
        <w:t xml:space="preserve">אם כך, אני מציע לאשר באופן פורמלי את ההמלצה בנוסח הבא - - </w:t>
      </w:r>
    </w:p>
    <w:p w14:paraId="097D6BA3" w14:textId="77777777" w:rsidR="00977F58" w:rsidRPr="003F477D" w:rsidRDefault="00977F58" w:rsidP="00977F58">
      <w:pPr>
        <w:bidi/>
        <w:jc w:val="both"/>
        <w:rPr>
          <w:rFonts w:cs="David" w:hint="cs"/>
          <w:rtl/>
        </w:rPr>
      </w:pPr>
    </w:p>
    <w:p w14:paraId="2B970AC8" w14:textId="77777777" w:rsidR="00977F58" w:rsidRPr="003F477D" w:rsidRDefault="00977F58" w:rsidP="00977F58">
      <w:pPr>
        <w:bidi/>
        <w:jc w:val="both"/>
        <w:rPr>
          <w:rFonts w:cs="David" w:hint="cs"/>
          <w:u w:val="single"/>
          <w:rtl/>
        </w:rPr>
      </w:pPr>
      <w:r w:rsidRPr="003F477D">
        <w:rPr>
          <w:rFonts w:cs="David" w:hint="cs"/>
          <w:u w:val="single"/>
          <w:rtl/>
        </w:rPr>
        <w:t>אופיר אקוניס:</w:t>
      </w:r>
    </w:p>
    <w:p w14:paraId="5C8567D5" w14:textId="77777777" w:rsidR="00977F58" w:rsidRPr="003F477D" w:rsidRDefault="00977F58" w:rsidP="00977F58">
      <w:pPr>
        <w:bidi/>
        <w:jc w:val="both"/>
        <w:rPr>
          <w:rFonts w:cs="David" w:hint="cs"/>
          <w:u w:val="single"/>
          <w:rtl/>
        </w:rPr>
      </w:pPr>
    </w:p>
    <w:p w14:paraId="04ED33AB" w14:textId="77777777" w:rsidR="00977F58" w:rsidRPr="003F477D" w:rsidRDefault="00977F58" w:rsidP="00977F58">
      <w:pPr>
        <w:bidi/>
        <w:ind w:firstLine="720"/>
        <w:jc w:val="both"/>
        <w:rPr>
          <w:rFonts w:cs="David" w:hint="cs"/>
          <w:rtl/>
        </w:rPr>
      </w:pPr>
      <w:r w:rsidRPr="003F477D">
        <w:rPr>
          <w:rFonts w:cs="David" w:hint="cs"/>
          <w:rtl/>
        </w:rPr>
        <w:t>מי מחליף אותו?</w:t>
      </w:r>
    </w:p>
    <w:p w14:paraId="1AE3E012" w14:textId="77777777" w:rsidR="00977F58" w:rsidRPr="003F477D" w:rsidRDefault="00977F58" w:rsidP="00977F58">
      <w:pPr>
        <w:bidi/>
        <w:jc w:val="both"/>
        <w:rPr>
          <w:rFonts w:cs="David"/>
        </w:rPr>
      </w:pPr>
    </w:p>
    <w:p w14:paraId="3317C7D0"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32595606" w14:textId="77777777" w:rsidR="00977F58" w:rsidRPr="003F477D" w:rsidRDefault="00977F58" w:rsidP="00977F58">
      <w:pPr>
        <w:bidi/>
        <w:jc w:val="both"/>
        <w:rPr>
          <w:rFonts w:cs="David" w:hint="cs"/>
          <w:u w:val="single"/>
          <w:rtl/>
        </w:rPr>
      </w:pPr>
    </w:p>
    <w:p w14:paraId="2845E764" w14:textId="77777777" w:rsidR="00977F58" w:rsidRPr="003F477D" w:rsidRDefault="00977F58" w:rsidP="00977F58">
      <w:pPr>
        <w:bidi/>
        <w:jc w:val="both"/>
        <w:rPr>
          <w:rFonts w:cs="David" w:hint="cs"/>
          <w:rtl/>
        </w:rPr>
      </w:pPr>
      <w:r w:rsidRPr="003F477D">
        <w:rPr>
          <w:rFonts w:cs="David" w:hint="cs"/>
          <w:rtl/>
        </w:rPr>
        <w:tab/>
        <w:t>- - "בהתאם להוראת סעיף 97י"ב(א)(1) לתקנון הכנסת ועדת הכנסת מחליטה בישיבתה היום, 1 באוגוסט 2011, א' באב התשע"א להמליץ בפני הוועדה המיוחדת לבחינת בעיית העובדים הזרים לבחור בחבר הכנסת ניצן הורוביץ לכהן כיושב ראש הוועדה במקום חבר הכנסת יעקב כץ. את ההמלצה הזאת אני, כמובן, אביא בפני הוועדה לאישורה. מי בעד ההמלצה?</w:t>
      </w:r>
    </w:p>
    <w:p w14:paraId="1CCABE8C" w14:textId="77777777" w:rsidR="00977F58" w:rsidRPr="003F477D" w:rsidRDefault="00977F58" w:rsidP="00977F58">
      <w:pPr>
        <w:bidi/>
        <w:jc w:val="both"/>
        <w:rPr>
          <w:rFonts w:cs="David" w:hint="cs"/>
          <w:rtl/>
        </w:rPr>
      </w:pPr>
    </w:p>
    <w:p w14:paraId="28FCC4D2" w14:textId="77777777" w:rsidR="00977F58" w:rsidRPr="003F477D" w:rsidRDefault="00977F58" w:rsidP="00977F58">
      <w:pPr>
        <w:keepLines/>
        <w:bidi/>
        <w:jc w:val="both"/>
        <w:rPr>
          <w:rFonts w:cs="David" w:hint="cs"/>
          <w:u w:val="single"/>
          <w:rtl/>
        </w:rPr>
      </w:pPr>
      <w:r w:rsidRPr="003F477D">
        <w:rPr>
          <w:rFonts w:cs="David" w:hint="cs"/>
          <w:u w:val="single"/>
          <w:rtl/>
        </w:rPr>
        <w:t>יעקב כץ:</w:t>
      </w:r>
    </w:p>
    <w:p w14:paraId="04177C77" w14:textId="77777777" w:rsidR="00977F58" w:rsidRPr="003F477D" w:rsidRDefault="00977F58" w:rsidP="00977F58">
      <w:pPr>
        <w:keepLines/>
        <w:bidi/>
        <w:jc w:val="both"/>
        <w:rPr>
          <w:rFonts w:cs="David" w:hint="cs"/>
          <w:rtl/>
        </w:rPr>
      </w:pPr>
    </w:p>
    <w:p w14:paraId="140EA259" w14:textId="77777777" w:rsidR="00977F58" w:rsidRPr="003F477D" w:rsidRDefault="00977F58" w:rsidP="00977F58">
      <w:pPr>
        <w:keepLines/>
        <w:bidi/>
        <w:jc w:val="both"/>
        <w:rPr>
          <w:rFonts w:cs="David" w:hint="cs"/>
          <w:rtl/>
        </w:rPr>
      </w:pPr>
      <w:r w:rsidRPr="003F477D">
        <w:rPr>
          <w:rFonts w:cs="David" w:hint="cs"/>
          <w:rtl/>
        </w:rPr>
        <w:tab/>
        <w:t xml:space="preserve"> אני מצטרף.</w:t>
      </w:r>
    </w:p>
    <w:p w14:paraId="1076DDE4" w14:textId="77777777" w:rsidR="00977F58" w:rsidRPr="003F477D" w:rsidRDefault="00977F58" w:rsidP="00977F58">
      <w:pPr>
        <w:bidi/>
        <w:jc w:val="both"/>
        <w:rPr>
          <w:rFonts w:cs="David" w:hint="cs"/>
          <w:rtl/>
        </w:rPr>
      </w:pPr>
    </w:p>
    <w:p w14:paraId="3B2B3817" w14:textId="77777777" w:rsidR="00977F58" w:rsidRDefault="00977F58" w:rsidP="00977F58">
      <w:pPr>
        <w:bidi/>
        <w:jc w:val="both"/>
        <w:rPr>
          <w:rFonts w:cs="David" w:hint="cs"/>
          <w:u w:val="single"/>
          <w:rtl/>
        </w:rPr>
      </w:pPr>
    </w:p>
    <w:p w14:paraId="0413900B" w14:textId="77777777" w:rsidR="00977F58" w:rsidRPr="003F477D" w:rsidRDefault="00977F58" w:rsidP="00977F58">
      <w:pPr>
        <w:bidi/>
        <w:jc w:val="both"/>
        <w:rPr>
          <w:rFonts w:cs="David"/>
          <w:u w:val="single"/>
        </w:rPr>
      </w:pPr>
      <w:r>
        <w:rPr>
          <w:rFonts w:cs="David" w:hint="cs"/>
          <w:u w:val="single"/>
          <w:rtl/>
        </w:rPr>
        <w:t>ה</w:t>
      </w:r>
      <w:r w:rsidRPr="003F477D">
        <w:rPr>
          <w:rFonts w:cs="David" w:hint="cs"/>
          <w:u w:val="single"/>
          <w:rtl/>
        </w:rPr>
        <w:t>יו"ר יריב לוין:</w:t>
      </w:r>
    </w:p>
    <w:p w14:paraId="7D89A69F" w14:textId="77777777" w:rsidR="00977F58" w:rsidRPr="00BE5887" w:rsidRDefault="00977F58" w:rsidP="00977F58">
      <w:pPr>
        <w:bidi/>
        <w:jc w:val="both"/>
        <w:rPr>
          <w:rFonts w:cs="David" w:hint="cs"/>
          <w:u w:val="single"/>
          <w:rtl/>
        </w:rPr>
      </w:pPr>
    </w:p>
    <w:p w14:paraId="24CA1D8C" w14:textId="77777777" w:rsidR="00977F58" w:rsidRPr="003F477D" w:rsidRDefault="00977F58" w:rsidP="00977F58">
      <w:pPr>
        <w:bidi/>
        <w:jc w:val="center"/>
        <w:rPr>
          <w:rFonts w:cs="David" w:hint="cs"/>
          <w:rtl/>
        </w:rPr>
      </w:pPr>
    </w:p>
    <w:p w14:paraId="78DC3A08" w14:textId="77777777" w:rsidR="00977F58" w:rsidRPr="003F477D" w:rsidRDefault="00977F58" w:rsidP="00977F58">
      <w:pPr>
        <w:bidi/>
        <w:jc w:val="center"/>
        <w:rPr>
          <w:rFonts w:cs="David" w:hint="cs"/>
          <w:rtl/>
        </w:rPr>
      </w:pPr>
    </w:p>
    <w:p w14:paraId="33AB2B42" w14:textId="77777777" w:rsidR="00977F58" w:rsidRPr="003F477D" w:rsidRDefault="00977F58" w:rsidP="00977F58">
      <w:pPr>
        <w:bidi/>
        <w:jc w:val="center"/>
        <w:rPr>
          <w:rFonts w:cs="David" w:hint="cs"/>
          <w:rtl/>
        </w:rPr>
      </w:pPr>
      <w:r w:rsidRPr="003F477D">
        <w:rPr>
          <w:rFonts w:cs="David" w:hint="cs"/>
          <w:rtl/>
        </w:rPr>
        <w:t>הצבעה</w:t>
      </w:r>
    </w:p>
    <w:p w14:paraId="48A7619C" w14:textId="77777777" w:rsidR="00977F58" w:rsidRPr="003F477D" w:rsidRDefault="00977F58" w:rsidP="00977F58">
      <w:pPr>
        <w:bidi/>
        <w:jc w:val="center"/>
        <w:rPr>
          <w:rFonts w:cs="David" w:hint="cs"/>
          <w:rtl/>
        </w:rPr>
      </w:pPr>
    </w:p>
    <w:p w14:paraId="58588752" w14:textId="77777777" w:rsidR="00977F58" w:rsidRPr="003F477D" w:rsidRDefault="00977F58" w:rsidP="00977F58">
      <w:pPr>
        <w:bidi/>
        <w:jc w:val="center"/>
        <w:rPr>
          <w:rFonts w:cs="David" w:hint="cs"/>
          <w:rtl/>
        </w:rPr>
      </w:pPr>
      <w:r w:rsidRPr="003F477D">
        <w:rPr>
          <w:rFonts w:cs="David" w:hint="cs"/>
          <w:rtl/>
        </w:rPr>
        <w:t xml:space="preserve">בעד ההמלצה לחילופי יו"ר הוועדה לבחינת בעייתם של העובדים הזרים </w:t>
      </w:r>
      <w:r w:rsidRPr="003F477D">
        <w:rPr>
          <w:rFonts w:cs="David"/>
          <w:rtl/>
        </w:rPr>
        <w:t>–</w:t>
      </w:r>
      <w:r w:rsidRPr="003F477D">
        <w:rPr>
          <w:rFonts w:cs="David" w:hint="cs"/>
          <w:rtl/>
        </w:rPr>
        <w:t xml:space="preserve"> רוב</w:t>
      </w:r>
    </w:p>
    <w:p w14:paraId="574C32F9" w14:textId="77777777" w:rsidR="00977F58" w:rsidRPr="003F477D" w:rsidRDefault="00977F58" w:rsidP="00977F58">
      <w:pPr>
        <w:bidi/>
        <w:jc w:val="center"/>
        <w:rPr>
          <w:rFonts w:cs="David" w:hint="cs"/>
          <w:rtl/>
        </w:rPr>
      </w:pPr>
      <w:r w:rsidRPr="003F477D">
        <w:rPr>
          <w:rFonts w:cs="David" w:hint="cs"/>
          <w:rtl/>
        </w:rPr>
        <w:t xml:space="preserve">נגד </w:t>
      </w:r>
      <w:r w:rsidRPr="003F477D">
        <w:rPr>
          <w:rFonts w:cs="David"/>
          <w:rtl/>
        </w:rPr>
        <w:t>–</w:t>
      </w:r>
      <w:r w:rsidRPr="003F477D">
        <w:rPr>
          <w:rFonts w:cs="David" w:hint="cs"/>
          <w:rtl/>
        </w:rPr>
        <w:t xml:space="preserve"> אין </w:t>
      </w:r>
    </w:p>
    <w:p w14:paraId="214C60A9" w14:textId="77777777" w:rsidR="00977F58" w:rsidRPr="003F477D" w:rsidRDefault="00977F58" w:rsidP="00977F58">
      <w:pPr>
        <w:bidi/>
        <w:jc w:val="center"/>
        <w:rPr>
          <w:rFonts w:cs="David" w:hint="cs"/>
          <w:rtl/>
        </w:rPr>
      </w:pPr>
      <w:r w:rsidRPr="003F477D">
        <w:rPr>
          <w:rFonts w:cs="David" w:hint="cs"/>
          <w:rtl/>
        </w:rPr>
        <w:t xml:space="preserve">נמנעים </w:t>
      </w:r>
      <w:r w:rsidRPr="003F477D">
        <w:rPr>
          <w:rFonts w:cs="David"/>
          <w:rtl/>
        </w:rPr>
        <w:t>–</w:t>
      </w:r>
      <w:r w:rsidRPr="003F477D">
        <w:rPr>
          <w:rFonts w:cs="David" w:hint="cs"/>
          <w:rtl/>
        </w:rPr>
        <w:t xml:space="preserve"> אין</w:t>
      </w:r>
    </w:p>
    <w:p w14:paraId="0A2503F2" w14:textId="77777777" w:rsidR="00977F58" w:rsidRPr="003F477D" w:rsidRDefault="00977F58" w:rsidP="00977F58">
      <w:pPr>
        <w:bidi/>
        <w:jc w:val="center"/>
        <w:rPr>
          <w:rFonts w:cs="David" w:hint="cs"/>
          <w:rtl/>
        </w:rPr>
      </w:pPr>
      <w:r w:rsidRPr="003F477D">
        <w:rPr>
          <w:rFonts w:cs="David" w:hint="cs"/>
          <w:rtl/>
        </w:rPr>
        <w:t>ההמלצה לחילופי יו"ר הוועדה לבחינת בעייתם של העובדים הזרים, נתקבלה.</w:t>
      </w:r>
    </w:p>
    <w:p w14:paraId="49151881" w14:textId="77777777" w:rsidR="00977F58" w:rsidRPr="003F477D" w:rsidRDefault="00977F58" w:rsidP="00977F58">
      <w:pPr>
        <w:bidi/>
        <w:rPr>
          <w:rFonts w:cs="David" w:hint="cs"/>
          <w:rtl/>
        </w:rPr>
      </w:pPr>
    </w:p>
    <w:p w14:paraId="4959F28A" w14:textId="77777777" w:rsidR="00977F58" w:rsidRPr="003F477D" w:rsidRDefault="00977F58" w:rsidP="00977F58">
      <w:pPr>
        <w:bidi/>
        <w:rPr>
          <w:rFonts w:cs="David" w:hint="cs"/>
          <w:rtl/>
        </w:rPr>
      </w:pPr>
    </w:p>
    <w:p w14:paraId="1ABA84A2"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007EEEEE" w14:textId="77777777" w:rsidR="00977F58" w:rsidRPr="003F477D" w:rsidRDefault="00977F58" w:rsidP="00977F58">
      <w:pPr>
        <w:bidi/>
        <w:jc w:val="both"/>
        <w:rPr>
          <w:rFonts w:cs="David" w:hint="cs"/>
          <w:u w:val="single"/>
          <w:rtl/>
        </w:rPr>
      </w:pPr>
    </w:p>
    <w:p w14:paraId="20A0DD28" w14:textId="77777777" w:rsidR="00977F58" w:rsidRPr="003F477D" w:rsidRDefault="00977F58" w:rsidP="00977F58">
      <w:pPr>
        <w:bidi/>
        <w:rPr>
          <w:rFonts w:cs="David" w:hint="cs"/>
          <w:rtl/>
        </w:rPr>
      </w:pPr>
      <w:r w:rsidRPr="003F477D">
        <w:rPr>
          <w:rFonts w:cs="David" w:hint="cs"/>
          <w:rtl/>
        </w:rPr>
        <w:tab/>
        <w:t>אני מתנגדים, אין נמנעים. אושר פה-אחד.</w:t>
      </w:r>
    </w:p>
    <w:p w14:paraId="5650FFF4" w14:textId="77777777" w:rsidR="00977F58" w:rsidRPr="003F477D" w:rsidRDefault="00977F58" w:rsidP="00977F58">
      <w:pPr>
        <w:bidi/>
        <w:jc w:val="center"/>
        <w:rPr>
          <w:rFonts w:cs="David" w:hint="cs"/>
          <w:rtl/>
        </w:rPr>
      </w:pPr>
    </w:p>
    <w:p w14:paraId="7C78105C" w14:textId="77777777" w:rsidR="00977F58" w:rsidRPr="003F477D" w:rsidRDefault="00977F58" w:rsidP="00977F58">
      <w:pPr>
        <w:bidi/>
        <w:jc w:val="both"/>
        <w:rPr>
          <w:rFonts w:cs="David" w:hint="cs"/>
          <w:rtl/>
        </w:rPr>
      </w:pPr>
    </w:p>
    <w:p w14:paraId="2518A457" w14:textId="77777777" w:rsidR="00977F58" w:rsidRPr="003F477D" w:rsidRDefault="00977F58" w:rsidP="00977F58">
      <w:pPr>
        <w:bidi/>
        <w:jc w:val="both"/>
        <w:rPr>
          <w:rFonts w:cs="David" w:hint="cs"/>
          <w:highlight w:val="yellow"/>
          <w:rtl/>
        </w:rPr>
      </w:pPr>
    </w:p>
    <w:p w14:paraId="3D656E74" w14:textId="77777777" w:rsidR="00977F58" w:rsidRPr="003F477D" w:rsidRDefault="00977F58" w:rsidP="00977F58">
      <w:pPr>
        <w:bidi/>
        <w:jc w:val="both"/>
        <w:rPr>
          <w:rFonts w:cs="David" w:hint="cs"/>
          <w:highlight w:val="yellow"/>
          <w:rtl/>
        </w:rPr>
      </w:pPr>
    </w:p>
    <w:p w14:paraId="774B319A" w14:textId="77777777" w:rsidR="00977F58" w:rsidRPr="003F477D" w:rsidRDefault="00977F58" w:rsidP="00977F58">
      <w:pPr>
        <w:bidi/>
        <w:jc w:val="both"/>
        <w:rPr>
          <w:rFonts w:cs="David" w:hint="cs"/>
          <w:highlight w:val="yellow"/>
          <w:rtl/>
        </w:rPr>
      </w:pPr>
    </w:p>
    <w:p w14:paraId="1ABADC81" w14:textId="77777777" w:rsidR="00977F58" w:rsidRPr="003F477D" w:rsidRDefault="00977F58" w:rsidP="00977F58">
      <w:pPr>
        <w:bidi/>
        <w:jc w:val="both"/>
        <w:rPr>
          <w:rFonts w:cs="David" w:hint="cs"/>
          <w:highlight w:val="yellow"/>
          <w:rtl/>
        </w:rPr>
      </w:pPr>
    </w:p>
    <w:p w14:paraId="0DAA0893" w14:textId="77777777" w:rsidR="00977F58" w:rsidRPr="003F477D" w:rsidRDefault="00977F58" w:rsidP="00977F58">
      <w:pPr>
        <w:bidi/>
        <w:jc w:val="both"/>
        <w:rPr>
          <w:rFonts w:cs="David" w:hint="cs"/>
          <w:highlight w:val="yellow"/>
          <w:rtl/>
        </w:rPr>
      </w:pPr>
    </w:p>
    <w:p w14:paraId="4F179C5C" w14:textId="77777777" w:rsidR="00977F58" w:rsidRPr="003F477D" w:rsidRDefault="00977F58" w:rsidP="00977F58">
      <w:pPr>
        <w:bidi/>
        <w:jc w:val="both"/>
        <w:rPr>
          <w:rFonts w:cs="David" w:hint="cs"/>
          <w:highlight w:val="yellow"/>
          <w:rtl/>
        </w:rPr>
      </w:pPr>
    </w:p>
    <w:p w14:paraId="57D64EA9" w14:textId="77777777" w:rsidR="00977F58" w:rsidRPr="003F477D" w:rsidRDefault="00977F58" w:rsidP="00977F58">
      <w:pPr>
        <w:bidi/>
        <w:jc w:val="both"/>
        <w:rPr>
          <w:rFonts w:cs="David" w:hint="cs"/>
          <w:highlight w:val="yellow"/>
          <w:rtl/>
        </w:rPr>
      </w:pPr>
    </w:p>
    <w:p w14:paraId="5394900C" w14:textId="77777777" w:rsidR="00977F58" w:rsidRPr="003F477D" w:rsidRDefault="00977F58" w:rsidP="00977F58">
      <w:pPr>
        <w:bidi/>
        <w:jc w:val="both"/>
        <w:rPr>
          <w:rFonts w:cs="David" w:hint="cs"/>
          <w:highlight w:val="yellow"/>
          <w:rtl/>
        </w:rPr>
      </w:pPr>
    </w:p>
    <w:p w14:paraId="0566F05C" w14:textId="77777777" w:rsidR="00977F58" w:rsidRPr="003F477D" w:rsidRDefault="00977F58" w:rsidP="00977F58">
      <w:pPr>
        <w:bidi/>
        <w:jc w:val="both"/>
        <w:rPr>
          <w:rFonts w:cs="David" w:hint="cs"/>
          <w:highlight w:val="yellow"/>
          <w:rtl/>
        </w:rPr>
      </w:pPr>
    </w:p>
    <w:p w14:paraId="591F9E49" w14:textId="77777777" w:rsidR="00977F58" w:rsidRPr="003F477D" w:rsidRDefault="00977F58" w:rsidP="00977F58">
      <w:pPr>
        <w:bidi/>
        <w:jc w:val="both"/>
        <w:rPr>
          <w:rFonts w:cs="David" w:hint="cs"/>
          <w:highlight w:val="yellow"/>
          <w:rtl/>
        </w:rPr>
      </w:pPr>
    </w:p>
    <w:p w14:paraId="2D083E72" w14:textId="77777777" w:rsidR="00977F58" w:rsidRPr="003F477D" w:rsidRDefault="00977F58" w:rsidP="00977F58">
      <w:pPr>
        <w:bidi/>
        <w:jc w:val="both"/>
        <w:rPr>
          <w:rFonts w:cs="David" w:hint="cs"/>
          <w:highlight w:val="yellow"/>
          <w:rtl/>
        </w:rPr>
      </w:pPr>
    </w:p>
    <w:p w14:paraId="305072C8" w14:textId="77777777" w:rsidR="00977F58" w:rsidRPr="003F477D" w:rsidRDefault="00977F58" w:rsidP="00977F58">
      <w:pPr>
        <w:bidi/>
        <w:jc w:val="both"/>
        <w:rPr>
          <w:rFonts w:cs="David" w:hint="cs"/>
          <w:highlight w:val="yellow"/>
          <w:rtl/>
        </w:rPr>
      </w:pPr>
    </w:p>
    <w:p w14:paraId="1950348E" w14:textId="77777777" w:rsidR="00977F58" w:rsidRPr="003F477D" w:rsidRDefault="00977F58" w:rsidP="00977F58">
      <w:pPr>
        <w:bidi/>
        <w:jc w:val="both"/>
        <w:rPr>
          <w:rFonts w:cs="David" w:hint="cs"/>
          <w:highlight w:val="yellow"/>
          <w:rtl/>
        </w:rPr>
      </w:pPr>
    </w:p>
    <w:p w14:paraId="34FCF385" w14:textId="77777777" w:rsidR="00977F58" w:rsidRPr="003F477D" w:rsidRDefault="00977F58" w:rsidP="00977F58">
      <w:pPr>
        <w:bidi/>
        <w:jc w:val="both"/>
        <w:rPr>
          <w:rFonts w:cs="David" w:hint="cs"/>
          <w:highlight w:val="yellow"/>
          <w:rtl/>
        </w:rPr>
      </w:pPr>
    </w:p>
    <w:p w14:paraId="6716F72D" w14:textId="77777777" w:rsidR="00977F58" w:rsidRPr="003F477D" w:rsidRDefault="00977F58" w:rsidP="00977F58">
      <w:pPr>
        <w:bidi/>
        <w:jc w:val="both"/>
        <w:rPr>
          <w:rFonts w:cs="David" w:hint="cs"/>
          <w:highlight w:val="yellow"/>
          <w:rtl/>
        </w:rPr>
      </w:pPr>
    </w:p>
    <w:p w14:paraId="77156C96" w14:textId="77777777" w:rsidR="00977F58" w:rsidRPr="003F477D" w:rsidRDefault="00977F58" w:rsidP="00977F58">
      <w:pPr>
        <w:bidi/>
        <w:jc w:val="both"/>
        <w:rPr>
          <w:rFonts w:cs="David" w:hint="cs"/>
          <w:highlight w:val="yellow"/>
          <w:rtl/>
        </w:rPr>
      </w:pPr>
    </w:p>
    <w:p w14:paraId="0BF39E45" w14:textId="77777777" w:rsidR="00977F58" w:rsidRPr="003F477D" w:rsidRDefault="00977F58" w:rsidP="00977F58">
      <w:pPr>
        <w:bidi/>
        <w:jc w:val="both"/>
        <w:rPr>
          <w:rFonts w:cs="David" w:hint="cs"/>
          <w:highlight w:val="yellow"/>
          <w:rtl/>
        </w:rPr>
      </w:pPr>
    </w:p>
    <w:p w14:paraId="1C0B8693" w14:textId="77777777" w:rsidR="00977F58" w:rsidRPr="003F477D" w:rsidRDefault="00977F58" w:rsidP="00977F58">
      <w:pPr>
        <w:bidi/>
        <w:jc w:val="both"/>
        <w:rPr>
          <w:rFonts w:cs="David" w:hint="cs"/>
          <w:highlight w:val="yellow"/>
          <w:rtl/>
        </w:rPr>
      </w:pPr>
    </w:p>
    <w:p w14:paraId="01367026" w14:textId="77777777" w:rsidR="00977F58" w:rsidRPr="003F477D" w:rsidRDefault="00977F58" w:rsidP="00977F58">
      <w:pPr>
        <w:bidi/>
        <w:jc w:val="both"/>
        <w:rPr>
          <w:rFonts w:cs="David" w:hint="cs"/>
          <w:highlight w:val="yellow"/>
          <w:rtl/>
        </w:rPr>
      </w:pPr>
    </w:p>
    <w:p w14:paraId="207924DE" w14:textId="77777777" w:rsidR="00977F58" w:rsidRPr="003F477D" w:rsidRDefault="00977F58" w:rsidP="00977F58">
      <w:pPr>
        <w:bidi/>
        <w:jc w:val="both"/>
        <w:rPr>
          <w:rFonts w:cs="David" w:hint="cs"/>
          <w:highlight w:val="yellow"/>
          <w:rtl/>
        </w:rPr>
      </w:pPr>
    </w:p>
    <w:p w14:paraId="628821ED" w14:textId="77777777" w:rsidR="00977F58" w:rsidRPr="003F477D" w:rsidRDefault="00977F58" w:rsidP="00977F58">
      <w:pPr>
        <w:bidi/>
        <w:jc w:val="both"/>
        <w:rPr>
          <w:rFonts w:cs="David" w:hint="cs"/>
          <w:highlight w:val="yellow"/>
          <w:rtl/>
        </w:rPr>
      </w:pPr>
    </w:p>
    <w:p w14:paraId="1B8A7F2B" w14:textId="77777777" w:rsidR="00977F58" w:rsidRPr="003F477D" w:rsidRDefault="00977F58" w:rsidP="00977F58">
      <w:pPr>
        <w:bidi/>
        <w:jc w:val="both"/>
        <w:rPr>
          <w:rFonts w:cs="David" w:hint="cs"/>
          <w:highlight w:val="yellow"/>
          <w:rtl/>
        </w:rPr>
      </w:pPr>
    </w:p>
    <w:p w14:paraId="2B3D4C5F" w14:textId="77777777" w:rsidR="00977F58" w:rsidRPr="003F477D" w:rsidRDefault="00977F58" w:rsidP="00977F58">
      <w:pPr>
        <w:bidi/>
        <w:jc w:val="both"/>
        <w:rPr>
          <w:rFonts w:cs="David" w:hint="cs"/>
          <w:highlight w:val="yellow"/>
          <w:rtl/>
        </w:rPr>
      </w:pPr>
    </w:p>
    <w:p w14:paraId="69A79161" w14:textId="77777777" w:rsidR="00977F58" w:rsidRPr="003F477D" w:rsidRDefault="00977F58" w:rsidP="00977F58">
      <w:pPr>
        <w:bidi/>
        <w:jc w:val="both"/>
        <w:rPr>
          <w:rFonts w:cs="David" w:hint="cs"/>
          <w:highlight w:val="yellow"/>
          <w:rtl/>
        </w:rPr>
      </w:pPr>
    </w:p>
    <w:p w14:paraId="5C813145" w14:textId="77777777" w:rsidR="00977F58" w:rsidRPr="003F477D" w:rsidRDefault="00977F58" w:rsidP="00977F58">
      <w:pPr>
        <w:bidi/>
        <w:jc w:val="both"/>
        <w:rPr>
          <w:rFonts w:cs="David" w:hint="cs"/>
          <w:highlight w:val="yellow"/>
          <w:rtl/>
        </w:rPr>
      </w:pPr>
    </w:p>
    <w:p w14:paraId="634C07A5" w14:textId="77777777" w:rsidR="00977F58" w:rsidRPr="003F477D" w:rsidRDefault="00977F58" w:rsidP="00977F58">
      <w:pPr>
        <w:bidi/>
        <w:jc w:val="both"/>
        <w:rPr>
          <w:rFonts w:cs="David" w:hint="cs"/>
          <w:highlight w:val="yellow"/>
          <w:rtl/>
        </w:rPr>
      </w:pPr>
    </w:p>
    <w:p w14:paraId="76CE2E23" w14:textId="77777777" w:rsidR="00977F58" w:rsidRPr="003F477D" w:rsidRDefault="00977F58" w:rsidP="00977F58">
      <w:pPr>
        <w:bidi/>
        <w:jc w:val="both"/>
        <w:rPr>
          <w:rFonts w:cs="David" w:hint="cs"/>
          <w:highlight w:val="yellow"/>
          <w:rtl/>
        </w:rPr>
      </w:pPr>
    </w:p>
    <w:p w14:paraId="5ECCF5D1" w14:textId="77777777" w:rsidR="00977F58" w:rsidRPr="003F477D" w:rsidRDefault="00977F58" w:rsidP="00977F58">
      <w:pPr>
        <w:bidi/>
        <w:jc w:val="both"/>
        <w:rPr>
          <w:rFonts w:cs="David" w:hint="cs"/>
          <w:highlight w:val="yellow"/>
          <w:rtl/>
        </w:rPr>
      </w:pPr>
    </w:p>
    <w:p w14:paraId="77FF2B90" w14:textId="77777777" w:rsidR="00977F58" w:rsidRPr="003F477D" w:rsidRDefault="00977F58" w:rsidP="00977F58">
      <w:pPr>
        <w:bidi/>
        <w:jc w:val="both"/>
        <w:rPr>
          <w:rFonts w:cs="David" w:hint="cs"/>
          <w:highlight w:val="yellow"/>
          <w:rtl/>
        </w:rPr>
      </w:pPr>
    </w:p>
    <w:p w14:paraId="13372EF2" w14:textId="77777777" w:rsidR="00977F58" w:rsidRPr="003F477D" w:rsidRDefault="00977F58" w:rsidP="00977F58">
      <w:pPr>
        <w:bidi/>
        <w:jc w:val="both"/>
        <w:rPr>
          <w:rFonts w:cs="David" w:hint="cs"/>
          <w:highlight w:val="yellow"/>
          <w:rtl/>
        </w:rPr>
      </w:pPr>
    </w:p>
    <w:p w14:paraId="4710C8AA" w14:textId="77777777" w:rsidR="00977F58" w:rsidRPr="003F477D" w:rsidRDefault="00977F58" w:rsidP="00977F58">
      <w:pPr>
        <w:bidi/>
        <w:jc w:val="both"/>
        <w:rPr>
          <w:rFonts w:cs="David" w:hint="cs"/>
          <w:highlight w:val="yellow"/>
          <w:rtl/>
        </w:rPr>
      </w:pPr>
    </w:p>
    <w:p w14:paraId="69EEF7EC" w14:textId="77777777" w:rsidR="00977F58" w:rsidRPr="003F477D" w:rsidRDefault="00977F58" w:rsidP="00977F58">
      <w:pPr>
        <w:bidi/>
        <w:jc w:val="both"/>
        <w:rPr>
          <w:rFonts w:cs="David" w:hint="cs"/>
          <w:highlight w:val="yellow"/>
          <w:rtl/>
        </w:rPr>
      </w:pPr>
    </w:p>
    <w:p w14:paraId="0FAA1498" w14:textId="77777777" w:rsidR="00977F58" w:rsidRPr="003F477D" w:rsidRDefault="00977F58" w:rsidP="00977F58">
      <w:pPr>
        <w:bidi/>
        <w:jc w:val="both"/>
        <w:rPr>
          <w:rFonts w:cs="David" w:hint="cs"/>
          <w:highlight w:val="yellow"/>
          <w:rtl/>
        </w:rPr>
      </w:pPr>
    </w:p>
    <w:p w14:paraId="0AE4C85D" w14:textId="77777777" w:rsidR="00977F58" w:rsidRPr="003F477D" w:rsidRDefault="00977F58" w:rsidP="00977F58">
      <w:pPr>
        <w:bidi/>
        <w:jc w:val="both"/>
        <w:rPr>
          <w:rFonts w:cs="David" w:hint="cs"/>
          <w:highlight w:val="yellow"/>
          <w:rtl/>
        </w:rPr>
      </w:pPr>
    </w:p>
    <w:p w14:paraId="05E753A8" w14:textId="77777777" w:rsidR="00977F58" w:rsidRPr="003F477D" w:rsidRDefault="00977F58" w:rsidP="00977F58">
      <w:pPr>
        <w:bidi/>
        <w:jc w:val="both"/>
        <w:rPr>
          <w:rFonts w:cs="David" w:hint="cs"/>
          <w:highlight w:val="yellow"/>
          <w:rtl/>
        </w:rPr>
      </w:pPr>
    </w:p>
    <w:p w14:paraId="16810C88" w14:textId="77777777" w:rsidR="00977F58" w:rsidRPr="003F477D" w:rsidRDefault="00977F58" w:rsidP="00977F58">
      <w:pPr>
        <w:bidi/>
        <w:jc w:val="both"/>
        <w:rPr>
          <w:rFonts w:cs="David" w:hint="cs"/>
          <w:highlight w:val="yellow"/>
          <w:rtl/>
        </w:rPr>
      </w:pPr>
    </w:p>
    <w:p w14:paraId="6FCA6F3B" w14:textId="77777777" w:rsidR="00977F58" w:rsidRPr="003F477D" w:rsidRDefault="00977F58" w:rsidP="00977F58">
      <w:pPr>
        <w:bidi/>
        <w:jc w:val="both"/>
        <w:rPr>
          <w:rFonts w:cs="David" w:hint="cs"/>
          <w:highlight w:val="yellow"/>
          <w:rtl/>
        </w:rPr>
      </w:pPr>
    </w:p>
    <w:p w14:paraId="441A229E" w14:textId="77777777" w:rsidR="00977F58" w:rsidRPr="003F477D" w:rsidRDefault="00977F58" w:rsidP="00977F58">
      <w:pPr>
        <w:bidi/>
        <w:jc w:val="both"/>
        <w:rPr>
          <w:rFonts w:cs="David" w:hint="cs"/>
          <w:highlight w:val="yellow"/>
          <w:rtl/>
        </w:rPr>
      </w:pPr>
    </w:p>
    <w:p w14:paraId="39AEEEBA" w14:textId="77777777" w:rsidR="00977F58" w:rsidRPr="003F477D" w:rsidRDefault="00977F58" w:rsidP="00977F58">
      <w:pPr>
        <w:bidi/>
        <w:jc w:val="both"/>
        <w:rPr>
          <w:rFonts w:cs="David" w:hint="cs"/>
          <w:highlight w:val="yellow"/>
          <w:rtl/>
        </w:rPr>
      </w:pPr>
    </w:p>
    <w:p w14:paraId="07091B8F" w14:textId="77777777" w:rsidR="00977F58" w:rsidRPr="003F477D" w:rsidRDefault="00977F58" w:rsidP="00977F58">
      <w:pPr>
        <w:bidi/>
        <w:jc w:val="both"/>
        <w:rPr>
          <w:rFonts w:cs="David" w:hint="cs"/>
          <w:highlight w:val="yellow"/>
          <w:rtl/>
        </w:rPr>
      </w:pPr>
    </w:p>
    <w:p w14:paraId="0372E317" w14:textId="77777777" w:rsidR="00977F58" w:rsidRPr="003F477D" w:rsidRDefault="00977F58" w:rsidP="00977F58">
      <w:pPr>
        <w:bidi/>
        <w:jc w:val="both"/>
        <w:rPr>
          <w:rFonts w:cs="David" w:hint="cs"/>
          <w:highlight w:val="yellow"/>
          <w:rtl/>
        </w:rPr>
      </w:pPr>
    </w:p>
    <w:p w14:paraId="697EAE4A" w14:textId="77777777" w:rsidR="00977F58" w:rsidRPr="00BE5887" w:rsidRDefault="00977F58" w:rsidP="00977F58">
      <w:pPr>
        <w:bidi/>
        <w:jc w:val="center"/>
        <w:rPr>
          <w:rFonts w:cs="David" w:hint="cs"/>
          <w:b/>
          <w:bCs/>
          <w:u w:val="single"/>
          <w:rtl/>
        </w:rPr>
      </w:pPr>
      <w:r w:rsidRPr="00BE5887">
        <w:rPr>
          <w:rFonts w:cs="David" w:hint="cs"/>
          <w:b/>
          <w:bCs/>
          <w:rtl/>
        </w:rPr>
        <w:t>ה.</w:t>
      </w:r>
      <w:r w:rsidRPr="00BE5887">
        <w:rPr>
          <w:rFonts w:cs="David" w:hint="cs"/>
          <w:b/>
          <w:bCs/>
          <w:u w:val="single"/>
          <w:rtl/>
        </w:rPr>
        <w:t xml:space="preserve"> פניית יושב ראש הכנסת בדבר מועדי ישיבת מליאת הכנסת ביום שלישי, ב' באב התשע"א-</w:t>
      </w:r>
    </w:p>
    <w:p w14:paraId="3BF12AEB" w14:textId="77777777" w:rsidR="00977F58" w:rsidRPr="00BE5887" w:rsidRDefault="00977F58" w:rsidP="00977F58">
      <w:pPr>
        <w:bidi/>
        <w:jc w:val="center"/>
        <w:rPr>
          <w:rFonts w:cs="David" w:hint="cs"/>
          <w:u w:val="single"/>
          <w:rtl/>
        </w:rPr>
      </w:pPr>
      <w:r w:rsidRPr="00BE5887">
        <w:rPr>
          <w:rFonts w:cs="David" w:hint="cs"/>
          <w:b/>
          <w:bCs/>
          <w:u w:val="single"/>
          <w:rtl/>
        </w:rPr>
        <w:t>2.8.2011, בהתאם לסעיף 19(א)(1) לתקנון הכנסת</w:t>
      </w:r>
    </w:p>
    <w:p w14:paraId="2E0851A3" w14:textId="77777777" w:rsidR="00977F58" w:rsidRDefault="00977F58" w:rsidP="00977F58">
      <w:pPr>
        <w:bidi/>
        <w:jc w:val="both"/>
        <w:rPr>
          <w:rFonts w:cs="David" w:hint="cs"/>
          <w:u w:val="single"/>
          <w:rtl/>
        </w:rPr>
      </w:pPr>
    </w:p>
    <w:p w14:paraId="1030B302" w14:textId="77777777" w:rsidR="00977F58" w:rsidRDefault="00977F58" w:rsidP="00977F58">
      <w:pPr>
        <w:bidi/>
        <w:jc w:val="both"/>
        <w:rPr>
          <w:rFonts w:cs="David" w:hint="cs"/>
          <w:u w:val="single"/>
          <w:rtl/>
        </w:rPr>
      </w:pPr>
    </w:p>
    <w:p w14:paraId="37501092" w14:textId="77777777" w:rsidR="00977F58" w:rsidRDefault="00977F58" w:rsidP="00977F58">
      <w:pPr>
        <w:bidi/>
        <w:jc w:val="both"/>
        <w:rPr>
          <w:rFonts w:cs="David" w:hint="cs"/>
          <w:u w:val="single"/>
          <w:rtl/>
        </w:rPr>
      </w:pPr>
    </w:p>
    <w:p w14:paraId="15987766"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15294D0A" w14:textId="77777777" w:rsidR="00977F58" w:rsidRPr="003F477D" w:rsidRDefault="00977F58" w:rsidP="00977F58">
      <w:pPr>
        <w:bidi/>
        <w:jc w:val="both"/>
        <w:rPr>
          <w:rFonts w:cs="David" w:hint="cs"/>
          <w:u w:val="single"/>
          <w:rtl/>
        </w:rPr>
      </w:pPr>
    </w:p>
    <w:p w14:paraId="6C7D28F6" w14:textId="77777777" w:rsidR="00977F58" w:rsidRPr="003F477D" w:rsidRDefault="00977F58" w:rsidP="00977F58">
      <w:pPr>
        <w:bidi/>
        <w:jc w:val="both"/>
        <w:rPr>
          <w:rFonts w:cs="David" w:hint="cs"/>
          <w:rtl/>
        </w:rPr>
      </w:pPr>
      <w:r w:rsidRPr="003F477D">
        <w:rPr>
          <w:rFonts w:cs="David" w:hint="cs"/>
          <w:rtl/>
        </w:rPr>
        <w:tab/>
        <w:t>רבותיי, הסעיף האחרון.</w:t>
      </w:r>
    </w:p>
    <w:p w14:paraId="18994547" w14:textId="77777777" w:rsidR="00977F58" w:rsidRPr="003F477D" w:rsidRDefault="00977F58" w:rsidP="00977F58">
      <w:pPr>
        <w:bidi/>
        <w:jc w:val="both"/>
        <w:rPr>
          <w:rFonts w:cs="David" w:hint="cs"/>
          <w:rtl/>
        </w:rPr>
      </w:pPr>
    </w:p>
    <w:p w14:paraId="4B037B73" w14:textId="77777777" w:rsidR="00977F58" w:rsidRPr="003F477D" w:rsidRDefault="00977F58" w:rsidP="00977F58">
      <w:pPr>
        <w:bidi/>
        <w:rPr>
          <w:rFonts w:cs="David" w:hint="cs"/>
          <w:u w:val="single"/>
          <w:rtl/>
        </w:rPr>
      </w:pPr>
      <w:r w:rsidRPr="003F477D">
        <w:rPr>
          <w:rFonts w:cs="David" w:hint="cs"/>
          <w:u w:val="single"/>
          <w:rtl/>
        </w:rPr>
        <w:t>אברהם מיכאלי:</w:t>
      </w:r>
    </w:p>
    <w:p w14:paraId="5FA3CFA1" w14:textId="77777777" w:rsidR="00977F58" w:rsidRPr="003F477D" w:rsidRDefault="00977F58" w:rsidP="00977F58">
      <w:pPr>
        <w:bidi/>
        <w:rPr>
          <w:rFonts w:cs="David" w:hint="cs"/>
          <w:u w:val="single"/>
          <w:rtl/>
        </w:rPr>
      </w:pPr>
    </w:p>
    <w:p w14:paraId="2A614010" w14:textId="77777777" w:rsidR="00977F58" w:rsidRPr="003F477D" w:rsidRDefault="00977F58" w:rsidP="00977F58">
      <w:pPr>
        <w:bidi/>
        <w:jc w:val="both"/>
        <w:rPr>
          <w:rFonts w:cs="David" w:hint="cs"/>
          <w:rtl/>
        </w:rPr>
      </w:pPr>
      <w:r w:rsidRPr="003F477D">
        <w:rPr>
          <w:rFonts w:cs="David" w:hint="cs"/>
          <w:rtl/>
        </w:rPr>
        <w:tab/>
        <w:t xml:space="preserve"> הסעיף על נפילת הכנסת או לא.</w:t>
      </w:r>
    </w:p>
    <w:p w14:paraId="6FE360DA" w14:textId="77777777" w:rsidR="00977F58" w:rsidRPr="003F477D" w:rsidRDefault="00977F58" w:rsidP="00977F58">
      <w:pPr>
        <w:bidi/>
        <w:jc w:val="both"/>
        <w:rPr>
          <w:rFonts w:cs="David" w:hint="cs"/>
          <w:rtl/>
        </w:rPr>
      </w:pPr>
    </w:p>
    <w:p w14:paraId="0107907F"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1A3F1103" w14:textId="77777777" w:rsidR="00977F58" w:rsidRPr="003F477D" w:rsidRDefault="00977F58" w:rsidP="00977F58">
      <w:pPr>
        <w:bidi/>
        <w:jc w:val="both"/>
        <w:rPr>
          <w:rFonts w:cs="David" w:hint="cs"/>
          <w:u w:val="single"/>
          <w:rtl/>
        </w:rPr>
      </w:pPr>
    </w:p>
    <w:p w14:paraId="007C4E67" w14:textId="77777777" w:rsidR="00977F58" w:rsidRPr="003F477D" w:rsidRDefault="00977F58" w:rsidP="00977F58">
      <w:pPr>
        <w:bidi/>
        <w:jc w:val="both"/>
        <w:rPr>
          <w:rFonts w:cs="David" w:hint="cs"/>
          <w:rtl/>
        </w:rPr>
      </w:pPr>
      <w:r w:rsidRPr="003F477D">
        <w:rPr>
          <w:rFonts w:cs="David" w:hint="cs"/>
          <w:rtl/>
        </w:rPr>
        <w:tab/>
        <w:t xml:space="preserve">לא יהיה. הסעיף על נפילת הכנסת לא נמצא פה ולא יהיה פה. </w:t>
      </w:r>
    </w:p>
    <w:p w14:paraId="3BD867C6" w14:textId="77777777" w:rsidR="00977F58" w:rsidRPr="003F477D" w:rsidRDefault="00977F58" w:rsidP="00977F58">
      <w:pPr>
        <w:bidi/>
        <w:jc w:val="both"/>
        <w:rPr>
          <w:rFonts w:cs="David" w:hint="cs"/>
          <w:rtl/>
        </w:rPr>
      </w:pPr>
    </w:p>
    <w:p w14:paraId="7811E86A" w14:textId="77777777" w:rsidR="00977F58" w:rsidRPr="003F477D" w:rsidRDefault="00977F58" w:rsidP="00977F58">
      <w:pPr>
        <w:bidi/>
        <w:ind w:firstLine="720"/>
        <w:jc w:val="both"/>
        <w:rPr>
          <w:rFonts w:cs="David" w:hint="cs"/>
          <w:rtl/>
        </w:rPr>
      </w:pPr>
      <w:r w:rsidRPr="003F477D">
        <w:rPr>
          <w:rFonts w:cs="David" w:hint="cs"/>
          <w:rtl/>
        </w:rPr>
        <w:t xml:space="preserve">פניית יושב ראש הכנסת בדבר מועדי ישיבת מליאת הכנסת ביום שלישי, ב' באב התשע"א-2 באוגוסט 2011, בהתאם לסעיף 19(א)(1) לתקנון הכנסת. </w:t>
      </w:r>
    </w:p>
    <w:p w14:paraId="620E1128" w14:textId="77777777" w:rsidR="00977F58" w:rsidRPr="003F477D" w:rsidRDefault="00977F58" w:rsidP="00977F58">
      <w:pPr>
        <w:bidi/>
        <w:ind w:firstLine="720"/>
        <w:jc w:val="both"/>
        <w:rPr>
          <w:rFonts w:cs="David" w:hint="cs"/>
          <w:rtl/>
        </w:rPr>
      </w:pPr>
    </w:p>
    <w:p w14:paraId="50B5260A" w14:textId="77777777" w:rsidR="00977F58" w:rsidRPr="003F477D" w:rsidRDefault="00977F58" w:rsidP="00977F58">
      <w:pPr>
        <w:bidi/>
        <w:rPr>
          <w:rFonts w:cs="David" w:hint="cs"/>
          <w:u w:val="single"/>
          <w:rtl/>
        </w:rPr>
      </w:pPr>
      <w:r w:rsidRPr="003F477D">
        <w:rPr>
          <w:rFonts w:cs="David" w:hint="cs"/>
          <w:u w:val="single"/>
          <w:rtl/>
        </w:rPr>
        <w:t>ציון פיניאן:</w:t>
      </w:r>
    </w:p>
    <w:p w14:paraId="508126CC" w14:textId="77777777" w:rsidR="00977F58" w:rsidRPr="003F477D" w:rsidRDefault="00977F58" w:rsidP="00977F58">
      <w:pPr>
        <w:bidi/>
        <w:rPr>
          <w:rFonts w:cs="David" w:hint="cs"/>
          <w:rtl/>
        </w:rPr>
      </w:pPr>
    </w:p>
    <w:p w14:paraId="05BA3FCC" w14:textId="77777777" w:rsidR="00977F58" w:rsidRPr="003F477D" w:rsidRDefault="00977F58" w:rsidP="00977F58">
      <w:pPr>
        <w:bidi/>
        <w:jc w:val="both"/>
        <w:rPr>
          <w:rFonts w:cs="David" w:hint="cs"/>
          <w:rtl/>
        </w:rPr>
      </w:pPr>
      <w:r w:rsidRPr="003F477D">
        <w:rPr>
          <w:rFonts w:cs="David" w:hint="cs"/>
          <w:rtl/>
        </w:rPr>
        <w:tab/>
        <w:t xml:space="preserve"> אתם תהיו עוד הרבה שנים עם החלומות האלה. הרבה שנים. מי שרוצה שחלומותיו יתגשמו שיישן מעט מדי. </w:t>
      </w:r>
    </w:p>
    <w:p w14:paraId="552E26DC" w14:textId="77777777" w:rsidR="00977F58" w:rsidRPr="003F477D" w:rsidRDefault="00977F58" w:rsidP="00977F58">
      <w:pPr>
        <w:bidi/>
        <w:jc w:val="both"/>
        <w:rPr>
          <w:rFonts w:cs="David" w:hint="cs"/>
          <w:rtl/>
        </w:rPr>
      </w:pPr>
    </w:p>
    <w:p w14:paraId="6695B723" w14:textId="77777777" w:rsidR="00977F58" w:rsidRPr="003F477D" w:rsidRDefault="00977F58" w:rsidP="00977F58">
      <w:pPr>
        <w:bidi/>
        <w:rPr>
          <w:rFonts w:cs="David" w:hint="cs"/>
          <w:u w:val="single"/>
          <w:rtl/>
        </w:rPr>
      </w:pPr>
      <w:r w:rsidRPr="003F477D">
        <w:rPr>
          <w:rFonts w:cs="David" w:hint="cs"/>
          <w:u w:val="single"/>
          <w:rtl/>
        </w:rPr>
        <w:t>רחל אדטו:</w:t>
      </w:r>
    </w:p>
    <w:p w14:paraId="189FA52A" w14:textId="77777777" w:rsidR="00977F58" w:rsidRPr="003F477D" w:rsidRDefault="00977F58" w:rsidP="00977F58">
      <w:pPr>
        <w:bidi/>
        <w:rPr>
          <w:rFonts w:cs="David" w:hint="cs"/>
          <w:rtl/>
        </w:rPr>
      </w:pPr>
    </w:p>
    <w:p w14:paraId="3F9001DE" w14:textId="77777777" w:rsidR="00977F58" w:rsidRPr="003F477D" w:rsidRDefault="00977F58" w:rsidP="00977F58">
      <w:pPr>
        <w:bidi/>
        <w:jc w:val="both"/>
        <w:rPr>
          <w:rFonts w:cs="David" w:hint="cs"/>
          <w:rtl/>
        </w:rPr>
      </w:pPr>
      <w:r w:rsidRPr="003F477D">
        <w:rPr>
          <w:rFonts w:cs="David" w:hint="cs"/>
          <w:rtl/>
        </w:rPr>
        <w:tab/>
        <w:t>לפני שבועיים חשבת אחרת, השבועיים האלה עשו משהו.</w:t>
      </w:r>
    </w:p>
    <w:p w14:paraId="12A471AD" w14:textId="77777777" w:rsidR="00977F58" w:rsidRPr="003F477D" w:rsidRDefault="00977F58" w:rsidP="00977F58">
      <w:pPr>
        <w:bidi/>
        <w:jc w:val="both"/>
        <w:rPr>
          <w:rFonts w:cs="David" w:hint="cs"/>
          <w:rtl/>
        </w:rPr>
      </w:pPr>
    </w:p>
    <w:p w14:paraId="49A9AD06"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0D5F9B58" w14:textId="77777777" w:rsidR="00977F58" w:rsidRPr="003F477D" w:rsidRDefault="00977F58" w:rsidP="00977F58">
      <w:pPr>
        <w:bidi/>
        <w:jc w:val="both"/>
        <w:rPr>
          <w:rFonts w:cs="David" w:hint="cs"/>
          <w:u w:val="single"/>
          <w:rtl/>
        </w:rPr>
      </w:pPr>
    </w:p>
    <w:p w14:paraId="27D7427B" w14:textId="77777777" w:rsidR="00977F58" w:rsidRPr="003F477D" w:rsidRDefault="00977F58" w:rsidP="00977F58">
      <w:pPr>
        <w:bidi/>
        <w:jc w:val="both"/>
        <w:rPr>
          <w:rFonts w:cs="David" w:hint="cs"/>
          <w:rtl/>
        </w:rPr>
      </w:pPr>
      <w:r w:rsidRPr="003F477D">
        <w:rPr>
          <w:rFonts w:cs="David" w:hint="cs"/>
          <w:rtl/>
        </w:rPr>
        <w:tab/>
        <w:t>- - -</w:t>
      </w:r>
    </w:p>
    <w:p w14:paraId="081E356A" w14:textId="77777777" w:rsidR="00977F58" w:rsidRPr="003F477D" w:rsidRDefault="00977F58" w:rsidP="00977F58">
      <w:pPr>
        <w:bidi/>
        <w:jc w:val="both"/>
        <w:rPr>
          <w:rFonts w:cs="David" w:hint="cs"/>
          <w:rtl/>
        </w:rPr>
      </w:pPr>
    </w:p>
    <w:p w14:paraId="09F3D6FD" w14:textId="77777777" w:rsidR="00977F58" w:rsidRPr="003F477D" w:rsidRDefault="00977F58" w:rsidP="00977F58">
      <w:pPr>
        <w:bidi/>
        <w:rPr>
          <w:rFonts w:cs="David" w:hint="cs"/>
          <w:u w:val="single"/>
          <w:rtl/>
        </w:rPr>
      </w:pPr>
      <w:r w:rsidRPr="003F477D">
        <w:rPr>
          <w:rFonts w:cs="David" w:hint="cs"/>
          <w:u w:val="single"/>
          <w:rtl/>
        </w:rPr>
        <w:t>ציון פיניאן:</w:t>
      </w:r>
    </w:p>
    <w:p w14:paraId="6A8B5337" w14:textId="77777777" w:rsidR="00977F58" w:rsidRPr="003F477D" w:rsidRDefault="00977F58" w:rsidP="00977F58">
      <w:pPr>
        <w:bidi/>
        <w:rPr>
          <w:rFonts w:cs="David" w:hint="cs"/>
          <w:rtl/>
        </w:rPr>
      </w:pPr>
    </w:p>
    <w:p w14:paraId="7E0464BB" w14:textId="77777777" w:rsidR="00977F58" w:rsidRPr="003F477D" w:rsidRDefault="00977F58" w:rsidP="00977F58">
      <w:pPr>
        <w:bidi/>
        <w:jc w:val="both"/>
        <w:rPr>
          <w:rFonts w:cs="David" w:hint="cs"/>
          <w:rtl/>
        </w:rPr>
      </w:pPr>
      <w:r w:rsidRPr="003F477D">
        <w:rPr>
          <w:rFonts w:cs="David" w:hint="cs"/>
          <w:rtl/>
        </w:rPr>
        <w:tab/>
        <w:t xml:space="preserve"> אין סיכוי, אין סיכוי. לא אוהלים ולא מעברות. </w:t>
      </w:r>
    </w:p>
    <w:p w14:paraId="09994E87" w14:textId="77777777" w:rsidR="00977F58" w:rsidRPr="003F477D" w:rsidRDefault="00977F58" w:rsidP="00977F58">
      <w:pPr>
        <w:bidi/>
        <w:jc w:val="both"/>
        <w:rPr>
          <w:rFonts w:cs="David" w:hint="cs"/>
          <w:rtl/>
        </w:rPr>
      </w:pPr>
    </w:p>
    <w:p w14:paraId="5966366E"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41430C4D" w14:textId="77777777" w:rsidR="00977F58" w:rsidRPr="003F477D" w:rsidRDefault="00977F58" w:rsidP="00977F58">
      <w:pPr>
        <w:bidi/>
        <w:jc w:val="both"/>
        <w:rPr>
          <w:rFonts w:cs="David" w:hint="cs"/>
          <w:u w:val="single"/>
          <w:rtl/>
        </w:rPr>
      </w:pPr>
    </w:p>
    <w:p w14:paraId="443BC6DB" w14:textId="77777777" w:rsidR="00977F58" w:rsidRPr="003F477D" w:rsidRDefault="00977F58" w:rsidP="00977F58">
      <w:pPr>
        <w:bidi/>
        <w:jc w:val="both"/>
        <w:rPr>
          <w:rFonts w:cs="David" w:hint="cs"/>
          <w:rtl/>
        </w:rPr>
      </w:pPr>
      <w:r w:rsidRPr="003F477D">
        <w:rPr>
          <w:rFonts w:cs="David" w:hint="cs"/>
          <w:rtl/>
        </w:rPr>
        <w:tab/>
        <w:t>- - -</w:t>
      </w:r>
    </w:p>
    <w:p w14:paraId="44489414" w14:textId="77777777" w:rsidR="00977F58" w:rsidRPr="003F477D" w:rsidRDefault="00977F58" w:rsidP="00977F58">
      <w:pPr>
        <w:bidi/>
        <w:jc w:val="both"/>
        <w:rPr>
          <w:rFonts w:cs="David" w:hint="cs"/>
          <w:rtl/>
        </w:rPr>
      </w:pPr>
    </w:p>
    <w:p w14:paraId="2F6598E9"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67A7EDB8" w14:textId="77777777" w:rsidR="00977F58" w:rsidRPr="003F477D" w:rsidRDefault="00977F58" w:rsidP="00977F58">
      <w:pPr>
        <w:bidi/>
        <w:jc w:val="both"/>
        <w:rPr>
          <w:rFonts w:cs="David" w:hint="cs"/>
          <w:u w:val="single"/>
          <w:rtl/>
        </w:rPr>
      </w:pPr>
    </w:p>
    <w:p w14:paraId="3057AC32" w14:textId="77777777" w:rsidR="00977F58" w:rsidRPr="003F477D" w:rsidRDefault="00977F58" w:rsidP="00977F58">
      <w:pPr>
        <w:bidi/>
        <w:jc w:val="both"/>
        <w:rPr>
          <w:rFonts w:cs="David" w:hint="cs"/>
          <w:rtl/>
        </w:rPr>
      </w:pPr>
      <w:r w:rsidRPr="003F477D">
        <w:rPr>
          <w:rFonts w:cs="David" w:hint="cs"/>
          <w:rtl/>
        </w:rPr>
        <w:tab/>
        <w:t>חבר'ה, תאמינו לי, יש לי כל הזמן שבעולם. אני אהיה תקוע פה, כנראה, בין כה וכה בשלושת הימים האלה.</w:t>
      </w:r>
    </w:p>
    <w:p w14:paraId="2E75D9C6" w14:textId="77777777" w:rsidR="00977F58" w:rsidRPr="003F477D" w:rsidRDefault="00977F58" w:rsidP="00977F58">
      <w:pPr>
        <w:bidi/>
        <w:jc w:val="both"/>
        <w:rPr>
          <w:rFonts w:cs="David" w:hint="cs"/>
          <w:rtl/>
        </w:rPr>
      </w:pPr>
    </w:p>
    <w:p w14:paraId="7A305213" w14:textId="77777777" w:rsidR="00977F58" w:rsidRPr="003F477D" w:rsidRDefault="00977F58" w:rsidP="00977F58">
      <w:pPr>
        <w:bidi/>
        <w:jc w:val="both"/>
        <w:rPr>
          <w:rFonts w:cs="David" w:hint="cs"/>
          <w:rtl/>
        </w:rPr>
      </w:pPr>
      <w:r w:rsidRPr="003F477D">
        <w:rPr>
          <w:rFonts w:cs="David" w:hint="cs"/>
          <w:rtl/>
        </w:rPr>
        <w:tab/>
        <w:t>פניית יושב ראש הכנסת בדבר מועדי ישיבת מליאת הכנסת ביום שלישי, ב' באב התשע"א-2 באוגוסט 2011, בהתאם לסעיף 19(א)(1) לתקנון הכנסת. ירדנה, בבקשה.</w:t>
      </w:r>
    </w:p>
    <w:p w14:paraId="2AC9983E" w14:textId="77777777" w:rsidR="00977F58" w:rsidRPr="003F477D" w:rsidRDefault="00977F58" w:rsidP="00977F58">
      <w:pPr>
        <w:bidi/>
        <w:ind w:firstLine="720"/>
        <w:jc w:val="both"/>
        <w:rPr>
          <w:rFonts w:cs="David" w:hint="cs"/>
          <w:rtl/>
        </w:rPr>
      </w:pPr>
    </w:p>
    <w:p w14:paraId="12E24763" w14:textId="77777777" w:rsidR="00977F58" w:rsidRPr="003F477D" w:rsidRDefault="00977F58" w:rsidP="00977F58">
      <w:pPr>
        <w:bidi/>
        <w:jc w:val="both"/>
        <w:rPr>
          <w:rFonts w:cs="David" w:hint="cs"/>
          <w:rtl/>
        </w:rPr>
      </w:pPr>
      <w:r w:rsidRPr="003F477D">
        <w:rPr>
          <w:rFonts w:cs="David" w:hint="cs"/>
          <w:u w:val="single"/>
          <w:rtl/>
        </w:rPr>
        <w:t>ירדנה מלר הורוביץ:</w:t>
      </w:r>
    </w:p>
    <w:p w14:paraId="0DD951AC" w14:textId="77777777" w:rsidR="00977F58" w:rsidRPr="003F477D" w:rsidRDefault="00977F58" w:rsidP="00977F58">
      <w:pPr>
        <w:bidi/>
        <w:jc w:val="both"/>
        <w:rPr>
          <w:rFonts w:cs="David" w:hint="cs"/>
          <w:rtl/>
        </w:rPr>
      </w:pPr>
    </w:p>
    <w:p w14:paraId="651EE981" w14:textId="77777777" w:rsidR="00977F58" w:rsidRPr="003F477D" w:rsidRDefault="00977F58" w:rsidP="00977F58">
      <w:pPr>
        <w:bidi/>
        <w:jc w:val="both"/>
        <w:rPr>
          <w:rFonts w:cs="David" w:hint="cs"/>
          <w:rtl/>
        </w:rPr>
      </w:pPr>
      <w:r w:rsidRPr="003F477D">
        <w:rPr>
          <w:rFonts w:cs="David" w:hint="cs"/>
          <w:rtl/>
        </w:rPr>
        <w:tab/>
        <w:t xml:space="preserve">בעקבות סיכום שהגיעו אליו סיעות האופוזיציה עם סיעות הקואליציה על סדרי הדיון השבוע אנחנו הבנו שיש בקשה, ויושב ראש הכנסת נענה לה, להקדים את מועד הישיבה ביום שלישי מ-16:00 ל-11:00. בכלל, כל השבוע יהיו ישיבות מאוד ארוכות, אבל זה לא משנה את הסדרים. הדבר היחיד שנדרשת לו החלטת הוועדה זה לגבי הקדמת מועד הישיבה ל-11:00. </w:t>
      </w:r>
    </w:p>
    <w:p w14:paraId="6DF0F8A4" w14:textId="77777777" w:rsidR="00977F58" w:rsidRPr="003F477D" w:rsidRDefault="00977F58" w:rsidP="00977F58">
      <w:pPr>
        <w:bidi/>
        <w:jc w:val="both"/>
        <w:rPr>
          <w:rFonts w:cs="David" w:hint="cs"/>
          <w:rtl/>
        </w:rPr>
      </w:pPr>
    </w:p>
    <w:p w14:paraId="507F924E" w14:textId="77777777" w:rsidR="00977F58" w:rsidRPr="003F477D" w:rsidRDefault="00977F58" w:rsidP="00977F58">
      <w:pPr>
        <w:bidi/>
        <w:jc w:val="both"/>
        <w:rPr>
          <w:rFonts w:cs="David" w:hint="cs"/>
          <w:u w:val="single"/>
          <w:rtl/>
        </w:rPr>
      </w:pPr>
      <w:r w:rsidRPr="003F477D">
        <w:rPr>
          <w:rFonts w:cs="David" w:hint="cs"/>
          <w:u w:val="single"/>
          <w:rtl/>
        </w:rPr>
        <w:t>רחל אדטו:</w:t>
      </w:r>
    </w:p>
    <w:p w14:paraId="491C9560" w14:textId="77777777" w:rsidR="00977F58" w:rsidRPr="003F477D" w:rsidRDefault="00977F58" w:rsidP="00977F58">
      <w:pPr>
        <w:bidi/>
        <w:jc w:val="both"/>
        <w:rPr>
          <w:rFonts w:cs="David" w:hint="cs"/>
          <w:u w:val="single"/>
          <w:rtl/>
        </w:rPr>
      </w:pPr>
    </w:p>
    <w:p w14:paraId="689B51F3" w14:textId="77777777" w:rsidR="00977F58" w:rsidRPr="003F477D" w:rsidRDefault="00977F58" w:rsidP="00977F58">
      <w:pPr>
        <w:bidi/>
        <w:ind w:firstLine="720"/>
        <w:jc w:val="both"/>
        <w:rPr>
          <w:rFonts w:cs="David" w:hint="cs"/>
          <w:rtl/>
        </w:rPr>
      </w:pPr>
      <w:r w:rsidRPr="003F477D">
        <w:rPr>
          <w:rFonts w:cs="David" w:hint="cs"/>
          <w:rtl/>
        </w:rPr>
        <w:t>והוועדות תהיינה?</w:t>
      </w:r>
    </w:p>
    <w:p w14:paraId="29A3BB75" w14:textId="77777777" w:rsidR="00977F58" w:rsidRPr="003F477D" w:rsidRDefault="00977F58" w:rsidP="00977F58">
      <w:pPr>
        <w:bidi/>
        <w:jc w:val="both"/>
        <w:rPr>
          <w:rFonts w:cs="David" w:hint="cs"/>
          <w:rtl/>
        </w:rPr>
      </w:pPr>
    </w:p>
    <w:p w14:paraId="095B4BBA" w14:textId="77777777" w:rsidR="00977F58" w:rsidRPr="003F477D" w:rsidRDefault="00977F58" w:rsidP="00977F58">
      <w:pPr>
        <w:bidi/>
        <w:jc w:val="both"/>
        <w:rPr>
          <w:rFonts w:cs="David" w:hint="cs"/>
          <w:rtl/>
        </w:rPr>
      </w:pPr>
      <w:r w:rsidRPr="003F477D">
        <w:rPr>
          <w:rFonts w:cs="David" w:hint="cs"/>
          <w:u w:val="single"/>
          <w:rtl/>
        </w:rPr>
        <w:t>ירדנה מלר הורוביץ:</w:t>
      </w:r>
    </w:p>
    <w:p w14:paraId="0E74D858" w14:textId="77777777" w:rsidR="00977F58" w:rsidRPr="003F477D" w:rsidRDefault="00977F58" w:rsidP="00977F58">
      <w:pPr>
        <w:bidi/>
        <w:jc w:val="both"/>
        <w:rPr>
          <w:rFonts w:cs="David" w:hint="cs"/>
          <w:rtl/>
        </w:rPr>
      </w:pPr>
    </w:p>
    <w:p w14:paraId="339C5D2B" w14:textId="77777777" w:rsidR="00977F58" w:rsidRPr="003F477D" w:rsidRDefault="00977F58" w:rsidP="00977F58">
      <w:pPr>
        <w:bidi/>
        <w:jc w:val="both"/>
        <w:rPr>
          <w:rFonts w:cs="David" w:hint="cs"/>
          <w:rtl/>
        </w:rPr>
      </w:pPr>
      <w:r w:rsidRPr="003F477D">
        <w:rPr>
          <w:rFonts w:cs="David" w:hint="cs"/>
          <w:rtl/>
        </w:rPr>
        <w:tab/>
        <w:t>יושב ראש הכנסת אמר שישיבות הוועדות תתקיימנה במקביל כפוף להצבעות. כיוון שביום שלישי אין הצבעות, זה רק יהיה דיונים - - -</w:t>
      </w:r>
    </w:p>
    <w:p w14:paraId="10AF131D" w14:textId="77777777" w:rsidR="00977F58" w:rsidRPr="003F477D" w:rsidRDefault="00977F58" w:rsidP="00977F58">
      <w:pPr>
        <w:bidi/>
        <w:jc w:val="both"/>
        <w:rPr>
          <w:rFonts w:cs="David" w:hint="cs"/>
          <w:rtl/>
        </w:rPr>
      </w:pPr>
    </w:p>
    <w:p w14:paraId="277D06DE" w14:textId="77777777" w:rsidR="00977F58" w:rsidRPr="003F477D" w:rsidRDefault="00977F58" w:rsidP="00977F58">
      <w:pPr>
        <w:bidi/>
        <w:rPr>
          <w:rFonts w:cs="David" w:hint="cs"/>
          <w:u w:val="single"/>
          <w:rtl/>
        </w:rPr>
      </w:pPr>
      <w:r w:rsidRPr="003F477D">
        <w:rPr>
          <w:rFonts w:cs="David" w:hint="cs"/>
          <w:u w:val="single"/>
          <w:rtl/>
        </w:rPr>
        <w:t>דוד רותם:</w:t>
      </w:r>
    </w:p>
    <w:p w14:paraId="027D497F" w14:textId="77777777" w:rsidR="00977F58" w:rsidRPr="003F477D" w:rsidRDefault="00977F58" w:rsidP="00977F58">
      <w:pPr>
        <w:bidi/>
        <w:rPr>
          <w:rFonts w:cs="David" w:hint="cs"/>
          <w:u w:val="single"/>
          <w:rtl/>
        </w:rPr>
      </w:pPr>
    </w:p>
    <w:p w14:paraId="1B792E42" w14:textId="77777777" w:rsidR="00977F58" w:rsidRPr="003F477D" w:rsidRDefault="00977F58" w:rsidP="00977F58">
      <w:pPr>
        <w:bidi/>
        <w:jc w:val="both"/>
        <w:rPr>
          <w:rFonts w:cs="David" w:hint="cs"/>
          <w:rtl/>
        </w:rPr>
      </w:pPr>
      <w:r w:rsidRPr="003F477D">
        <w:rPr>
          <w:rFonts w:cs="David" w:hint="cs"/>
          <w:rtl/>
        </w:rPr>
        <w:tab/>
        <w:t xml:space="preserve"> יש הצבעות בוועדות, וזה בעייתי מאוד. </w:t>
      </w:r>
    </w:p>
    <w:p w14:paraId="12F05866" w14:textId="77777777" w:rsidR="00977F58" w:rsidRPr="003F477D" w:rsidRDefault="00977F58" w:rsidP="00977F58">
      <w:pPr>
        <w:bidi/>
        <w:jc w:val="both"/>
        <w:rPr>
          <w:rFonts w:cs="David" w:hint="cs"/>
          <w:rtl/>
        </w:rPr>
      </w:pPr>
    </w:p>
    <w:p w14:paraId="297BF0F0"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12D6DD4A" w14:textId="77777777" w:rsidR="00977F58" w:rsidRPr="003F477D" w:rsidRDefault="00977F58" w:rsidP="00977F58">
      <w:pPr>
        <w:bidi/>
        <w:jc w:val="both"/>
        <w:rPr>
          <w:rFonts w:cs="David" w:hint="cs"/>
          <w:u w:val="single"/>
          <w:rtl/>
        </w:rPr>
      </w:pPr>
    </w:p>
    <w:p w14:paraId="57F418E7" w14:textId="77777777" w:rsidR="00977F58" w:rsidRPr="003F477D" w:rsidRDefault="00977F58" w:rsidP="00977F58">
      <w:pPr>
        <w:bidi/>
        <w:jc w:val="both"/>
        <w:rPr>
          <w:rFonts w:cs="David" w:hint="cs"/>
          <w:rtl/>
        </w:rPr>
      </w:pPr>
      <w:r w:rsidRPr="003F477D">
        <w:rPr>
          <w:rFonts w:cs="David" w:hint="cs"/>
          <w:rtl/>
        </w:rPr>
        <w:tab/>
        <w:t>- - -</w:t>
      </w:r>
    </w:p>
    <w:p w14:paraId="4A6C3886" w14:textId="77777777" w:rsidR="00977F58" w:rsidRPr="003F477D" w:rsidRDefault="00977F58" w:rsidP="00977F58">
      <w:pPr>
        <w:bidi/>
        <w:jc w:val="both"/>
        <w:rPr>
          <w:rFonts w:cs="David" w:hint="cs"/>
          <w:rtl/>
        </w:rPr>
      </w:pPr>
    </w:p>
    <w:p w14:paraId="34C14805"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75F4AB66" w14:textId="77777777" w:rsidR="00977F58" w:rsidRPr="003F477D" w:rsidRDefault="00977F58" w:rsidP="00977F58">
      <w:pPr>
        <w:bidi/>
        <w:jc w:val="both"/>
        <w:rPr>
          <w:rFonts w:cs="David" w:hint="cs"/>
          <w:u w:val="single"/>
          <w:rtl/>
        </w:rPr>
      </w:pPr>
    </w:p>
    <w:p w14:paraId="4660621D" w14:textId="77777777" w:rsidR="00977F58" w:rsidRPr="003F477D" w:rsidRDefault="00977F58" w:rsidP="00977F58">
      <w:pPr>
        <w:bidi/>
        <w:jc w:val="both"/>
        <w:rPr>
          <w:rFonts w:cs="David" w:hint="cs"/>
          <w:rtl/>
        </w:rPr>
      </w:pPr>
      <w:r w:rsidRPr="003F477D">
        <w:rPr>
          <w:rFonts w:cs="David" w:hint="cs"/>
          <w:rtl/>
        </w:rPr>
        <w:tab/>
        <w:t>- - -</w:t>
      </w:r>
    </w:p>
    <w:p w14:paraId="7AA0C853" w14:textId="77777777" w:rsidR="00977F58" w:rsidRPr="003F477D" w:rsidRDefault="00977F58" w:rsidP="00977F58">
      <w:pPr>
        <w:bidi/>
        <w:jc w:val="both"/>
        <w:rPr>
          <w:rFonts w:cs="David" w:hint="cs"/>
          <w:rtl/>
        </w:rPr>
      </w:pPr>
    </w:p>
    <w:p w14:paraId="05321789"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6DBD8E27" w14:textId="77777777" w:rsidR="00977F58" w:rsidRPr="003F477D" w:rsidRDefault="00977F58" w:rsidP="00977F58">
      <w:pPr>
        <w:bidi/>
        <w:jc w:val="both"/>
        <w:rPr>
          <w:rFonts w:cs="David" w:hint="cs"/>
          <w:u w:val="single"/>
          <w:rtl/>
        </w:rPr>
      </w:pPr>
    </w:p>
    <w:p w14:paraId="1C034E87" w14:textId="77777777" w:rsidR="00977F58" w:rsidRPr="003F477D" w:rsidRDefault="00977F58" w:rsidP="00977F58">
      <w:pPr>
        <w:bidi/>
        <w:jc w:val="both"/>
        <w:rPr>
          <w:rFonts w:cs="David" w:hint="cs"/>
          <w:rtl/>
        </w:rPr>
      </w:pPr>
      <w:r w:rsidRPr="003F477D">
        <w:rPr>
          <w:rFonts w:cs="David" w:hint="cs"/>
          <w:rtl/>
        </w:rPr>
        <w:tab/>
        <w:t xml:space="preserve">אי אפשר לקיים ישיבה ככה. </w:t>
      </w:r>
    </w:p>
    <w:p w14:paraId="45E85B4C" w14:textId="77777777" w:rsidR="00977F58" w:rsidRPr="003F477D" w:rsidRDefault="00977F58" w:rsidP="00977F58">
      <w:pPr>
        <w:bidi/>
        <w:jc w:val="both"/>
        <w:rPr>
          <w:rFonts w:cs="David" w:hint="cs"/>
          <w:rtl/>
        </w:rPr>
      </w:pPr>
    </w:p>
    <w:p w14:paraId="7E034CAB" w14:textId="77777777" w:rsidR="00977F58" w:rsidRPr="003F477D" w:rsidRDefault="00977F58" w:rsidP="00977F58">
      <w:pPr>
        <w:bidi/>
        <w:rPr>
          <w:rFonts w:cs="David" w:hint="cs"/>
          <w:u w:val="single"/>
          <w:rtl/>
        </w:rPr>
      </w:pPr>
      <w:r w:rsidRPr="003F477D">
        <w:rPr>
          <w:rFonts w:cs="David" w:hint="cs"/>
          <w:u w:val="single"/>
          <w:rtl/>
        </w:rPr>
        <w:t>דוד רותם:</w:t>
      </w:r>
    </w:p>
    <w:p w14:paraId="5FA1490F" w14:textId="77777777" w:rsidR="00977F58" w:rsidRPr="003F477D" w:rsidRDefault="00977F58" w:rsidP="00977F58">
      <w:pPr>
        <w:bidi/>
        <w:rPr>
          <w:rFonts w:cs="David" w:hint="cs"/>
          <w:u w:val="single"/>
          <w:rtl/>
        </w:rPr>
      </w:pPr>
    </w:p>
    <w:p w14:paraId="497CB7EA" w14:textId="77777777" w:rsidR="00977F58" w:rsidRPr="003F477D" w:rsidRDefault="00977F58" w:rsidP="00977F58">
      <w:pPr>
        <w:bidi/>
        <w:jc w:val="both"/>
        <w:rPr>
          <w:rFonts w:cs="David" w:hint="cs"/>
          <w:rtl/>
        </w:rPr>
      </w:pPr>
      <w:r w:rsidRPr="003F477D">
        <w:rPr>
          <w:rFonts w:cs="David" w:hint="cs"/>
          <w:rtl/>
        </w:rPr>
        <w:tab/>
        <w:t xml:space="preserve"> אני אבטל את כל הישיבות.</w:t>
      </w:r>
    </w:p>
    <w:p w14:paraId="50A86253" w14:textId="77777777" w:rsidR="00977F58" w:rsidRPr="003F477D" w:rsidRDefault="00977F58" w:rsidP="00977F58">
      <w:pPr>
        <w:bidi/>
        <w:jc w:val="both"/>
        <w:rPr>
          <w:rFonts w:cs="David" w:hint="cs"/>
          <w:rtl/>
        </w:rPr>
      </w:pPr>
    </w:p>
    <w:p w14:paraId="66D0ED95" w14:textId="77777777" w:rsidR="00977F58" w:rsidRPr="003F477D" w:rsidRDefault="00977F58" w:rsidP="00977F58">
      <w:pPr>
        <w:bidi/>
        <w:jc w:val="both"/>
        <w:rPr>
          <w:rFonts w:cs="David"/>
        </w:rPr>
      </w:pPr>
      <w:r w:rsidRPr="003F477D">
        <w:rPr>
          <w:rFonts w:cs="David" w:hint="cs"/>
          <w:u w:val="single"/>
          <w:rtl/>
        </w:rPr>
        <w:t>ירדנה מלר הורוביץ:</w:t>
      </w:r>
    </w:p>
    <w:p w14:paraId="78374863" w14:textId="77777777" w:rsidR="00977F58" w:rsidRPr="003F477D" w:rsidRDefault="00977F58" w:rsidP="00977F58">
      <w:pPr>
        <w:bidi/>
        <w:jc w:val="both"/>
        <w:rPr>
          <w:rFonts w:cs="David" w:hint="cs"/>
          <w:rtl/>
        </w:rPr>
      </w:pPr>
    </w:p>
    <w:p w14:paraId="7BE1074E" w14:textId="77777777" w:rsidR="00977F58" w:rsidRPr="003F477D" w:rsidRDefault="00977F58" w:rsidP="00977F58">
      <w:pPr>
        <w:bidi/>
        <w:jc w:val="both"/>
        <w:rPr>
          <w:rFonts w:cs="David" w:hint="cs"/>
          <w:rtl/>
        </w:rPr>
      </w:pPr>
      <w:r w:rsidRPr="003F477D">
        <w:rPr>
          <w:rFonts w:cs="David" w:hint="cs"/>
          <w:rtl/>
        </w:rPr>
        <w:tab/>
        <w:t>למה? אתה לא נדרש לבטל.</w:t>
      </w:r>
    </w:p>
    <w:p w14:paraId="02E23998" w14:textId="77777777" w:rsidR="00977F58" w:rsidRPr="003F477D" w:rsidRDefault="00977F58" w:rsidP="00977F58">
      <w:pPr>
        <w:bidi/>
        <w:jc w:val="both"/>
        <w:rPr>
          <w:rFonts w:cs="David" w:hint="cs"/>
          <w:rtl/>
        </w:rPr>
      </w:pPr>
    </w:p>
    <w:p w14:paraId="3BC8323E"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0A3C4CF2" w14:textId="77777777" w:rsidR="00977F58" w:rsidRPr="003F477D" w:rsidRDefault="00977F58" w:rsidP="00977F58">
      <w:pPr>
        <w:bidi/>
        <w:jc w:val="both"/>
        <w:rPr>
          <w:rFonts w:cs="David" w:hint="cs"/>
          <w:u w:val="single"/>
          <w:rtl/>
        </w:rPr>
      </w:pPr>
    </w:p>
    <w:p w14:paraId="466090EB" w14:textId="77777777" w:rsidR="00977F58" w:rsidRPr="003F477D" w:rsidRDefault="00977F58" w:rsidP="00977F58">
      <w:pPr>
        <w:bidi/>
        <w:jc w:val="both"/>
        <w:rPr>
          <w:rFonts w:cs="David" w:hint="cs"/>
          <w:rtl/>
        </w:rPr>
      </w:pPr>
      <w:r w:rsidRPr="003F477D">
        <w:rPr>
          <w:rFonts w:cs="David" w:hint="cs"/>
          <w:rtl/>
        </w:rPr>
        <w:tab/>
        <w:t xml:space="preserve">ירדנה, אם אני יכול, אני רוצה שתי בקשות הבהרה שלא ברורות לי. א', מבחינת הוועדות </w:t>
      </w:r>
      <w:r w:rsidRPr="003F477D">
        <w:rPr>
          <w:rFonts w:cs="David"/>
          <w:rtl/>
        </w:rPr>
        <w:t>–</w:t>
      </w:r>
      <w:r w:rsidRPr="003F477D">
        <w:rPr>
          <w:rFonts w:cs="David" w:hint="cs"/>
          <w:rtl/>
        </w:rPr>
        <w:t xml:space="preserve"> יש צורך בקבלת היתר לכל ישיבה או יש היתר גורף מראש?</w:t>
      </w:r>
    </w:p>
    <w:p w14:paraId="01A45946" w14:textId="77777777" w:rsidR="00977F58" w:rsidRPr="003F477D" w:rsidRDefault="00977F58" w:rsidP="00977F58">
      <w:pPr>
        <w:bidi/>
        <w:jc w:val="both"/>
        <w:rPr>
          <w:rFonts w:cs="David" w:hint="cs"/>
          <w:rtl/>
        </w:rPr>
      </w:pPr>
    </w:p>
    <w:p w14:paraId="19017400" w14:textId="77777777" w:rsidR="00977F58" w:rsidRPr="003F477D" w:rsidRDefault="00977F58" w:rsidP="00977F58">
      <w:pPr>
        <w:bidi/>
        <w:jc w:val="both"/>
        <w:rPr>
          <w:rFonts w:cs="David" w:hint="cs"/>
          <w:rtl/>
        </w:rPr>
      </w:pPr>
      <w:r w:rsidRPr="003F477D">
        <w:rPr>
          <w:rFonts w:cs="David" w:hint="cs"/>
          <w:u w:val="single"/>
          <w:rtl/>
        </w:rPr>
        <w:t>ירדנה מלר הורוביץ:</w:t>
      </w:r>
    </w:p>
    <w:p w14:paraId="67CBE5DC" w14:textId="77777777" w:rsidR="00977F58" w:rsidRPr="003F477D" w:rsidRDefault="00977F58" w:rsidP="00977F58">
      <w:pPr>
        <w:bidi/>
        <w:jc w:val="both"/>
        <w:rPr>
          <w:rFonts w:cs="David" w:hint="cs"/>
          <w:rtl/>
        </w:rPr>
      </w:pPr>
    </w:p>
    <w:p w14:paraId="143E27AB" w14:textId="77777777" w:rsidR="00977F58" w:rsidRPr="003F477D" w:rsidRDefault="00977F58" w:rsidP="00977F58">
      <w:pPr>
        <w:bidi/>
        <w:jc w:val="both"/>
        <w:rPr>
          <w:rFonts w:cs="David" w:hint="cs"/>
          <w:rtl/>
        </w:rPr>
      </w:pPr>
      <w:r w:rsidRPr="003F477D">
        <w:rPr>
          <w:rFonts w:cs="David" w:hint="cs"/>
          <w:rtl/>
        </w:rPr>
        <w:tab/>
        <w:t xml:space="preserve">היתר גורף כפוף להצבעות במליאת הכנסת. לא צפויות הצבעות ביום שלישי. </w:t>
      </w:r>
    </w:p>
    <w:p w14:paraId="2F8474C8" w14:textId="77777777" w:rsidR="00977F58" w:rsidRPr="003F477D" w:rsidRDefault="00977F58" w:rsidP="00977F58">
      <w:pPr>
        <w:bidi/>
        <w:jc w:val="both"/>
        <w:rPr>
          <w:rFonts w:cs="David" w:hint="cs"/>
          <w:rtl/>
        </w:rPr>
      </w:pPr>
    </w:p>
    <w:p w14:paraId="0780F633"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7971B853" w14:textId="77777777" w:rsidR="00977F58" w:rsidRPr="003F477D" w:rsidRDefault="00977F58" w:rsidP="00977F58">
      <w:pPr>
        <w:bidi/>
        <w:jc w:val="both"/>
        <w:rPr>
          <w:rFonts w:cs="David" w:hint="cs"/>
          <w:u w:val="single"/>
          <w:rtl/>
        </w:rPr>
      </w:pPr>
    </w:p>
    <w:p w14:paraId="1AB93207" w14:textId="77777777" w:rsidR="00977F58" w:rsidRPr="003F477D" w:rsidRDefault="00977F58" w:rsidP="00977F58">
      <w:pPr>
        <w:bidi/>
        <w:jc w:val="both"/>
        <w:rPr>
          <w:rFonts w:cs="David" w:hint="cs"/>
          <w:rtl/>
        </w:rPr>
      </w:pPr>
      <w:r w:rsidRPr="003F477D">
        <w:rPr>
          <w:rFonts w:cs="David" w:hint="cs"/>
          <w:rtl/>
        </w:rPr>
        <w:tab/>
        <w:t xml:space="preserve">ההיתר הזה חל מראש גם לגבי ישיבות ביום רביעי? </w:t>
      </w:r>
    </w:p>
    <w:p w14:paraId="4DC10358" w14:textId="77777777" w:rsidR="00977F58" w:rsidRPr="003F477D" w:rsidRDefault="00977F58" w:rsidP="00977F58">
      <w:pPr>
        <w:bidi/>
        <w:jc w:val="both"/>
        <w:rPr>
          <w:rFonts w:cs="David" w:hint="cs"/>
          <w:rtl/>
        </w:rPr>
      </w:pPr>
    </w:p>
    <w:p w14:paraId="00AA27C8" w14:textId="77777777" w:rsidR="00977F58" w:rsidRPr="003F477D" w:rsidRDefault="00977F58" w:rsidP="00977F58">
      <w:pPr>
        <w:bidi/>
        <w:jc w:val="both"/>
        <w:rPr>
          <w:rFonts w:cs="David" w:hint="cs"/>
          <w:rtl/>
        </w:rPr>
      </w:pPr>
      <w:r w:rsidRPr="003F477D">
        <w:rPr>
          <w:rFonts w:cs="David" w:hint="cs"/>
          <w:u w:val="single"/>
          <w:rtl/>
        </w:rPr>
        <w:t>ירדנה מלר הורוביץ:</w:t>
      </w:r>
    </w:p>
    <w:p w14:paraId="1AC4CAD9" w14:textId="77777777" w:rsidR="00977F58" w:rsidRPr="003F477D" w:rsidRDefault="00977F58" w:rsidP="00977F58">
      <w:pPr>
        <w:bidi/>
        <w:jc w:val="both"/>
        <w:rPr>
          <w:rFonts w:cs="David" w:hint="cs"/>
          <w:rtl/>
        </w:rPr>
      </w:pPr>
    </w:p>
    <w:p w14:paraId="0AA69A3D" w14:textId="77777777" w:rsidR="00977F58" w:rsidRPr="003F477D" w:rsidRDefault="00977F58" w:rsidP="00977F58">
      <w:pPr>
        <w:bidi/>
        <w:jc w:val="both"/>
        <w:rPr>
          <w:rFonts w:cs="David" w:hint="cs"/>
          <w:rtl/>
        </w:rPr>
      </w:pPr>
      <w:r w:rsidRPr="003F477D">
        <w:rPr>
          <w:rFonts w:cs="David" w:hint="cs"/>
          <w:rtl/>
        </w:rPr>
        <w:tab/>
        <w:t xml:space="preserve">ביום רביעי בדרך כלל הוועדות מתקיימות עד השעה 11:00, וב-11:00 צפוי סיכום הדיון והצבעות. </w:t>
      </w:r>
    </w:p>
    <w:p w14:paraId="3477C601" w14:textId="77777777" w:rsidR="00977F58" w:rsidRPr="003F477D" w:rsidRDefault="00977F58" w:rsidP="00977F58">
      <w:pPr>
        <w:bidi/>
        <w:jc w:val="both"/>
        <w:rPr>
          <w:rFonts w:cs="David" w:hint="cs"/>
          <w:rtl/>
        </w:rPr>
      </w:pPr>
    </w:p>
    <w:p w14:paraId="71F3DA28"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33052529" w14:textId="77777777" w:rsidR="00977F58" w:rsidRPr="003F477D" w:rsidRDefault="00977F58" w:rsidP="00977F58">
      <w:pPr>
        <w:bidi/>
        <w:jc w:val="both"/>
        <w:rPr>
          <w:rFonts w:cs="David" w:hint="cs"/>
          <w:u w:val="single"/>
          <w:rtl/>
        </w:rPr>
      </w:pPr>
    </w:p>
    <w:p w14:paraId="676F520F" w14:textId="77777777" w:rsidR="00977F58" w:rsidRPr="003F477D" w:rsidRDefault="00977F58" w:rsidP="00977F58">
      <w:pPr>
        <w:bidi/>
        <w:jc w:val="both"/>
        <w:rPr>
          <w:rFonts w:cs="David" w:hint="cs"/>
          <w:rtl/>
        </w:rPr>
      </w:pPr>
      <w:r w:rsidRPr="003F477D">
        <w:rPr>
          <w:rFonts w:cs="David" w:hint="cs"/>
          <w:rtl/>
        </w:rPr>
        <w:tab/>
        <w:t xml:space="preserve">זאת אומרת שכל מה שאחרי 11:00 יצטרך אישור ביום רביעי, ולעומת זאת ביום שלישי מ-11:00 ל-16:00 או גם מעבר ל-16:00? </w:t>
      </w:r>
    </w:p>
    <w:p w14:paraId="34AC042F" w14:textId="77777777" w:rsidR="00977F58" w:rsidRPr="003F477D" w:rsidRDefault="00977F58" w:rsidP="00977F58">
      <w:pPr>
        <w:bidi/>
        <w:jc w:val="both"/>
        <w:rPr>
          <w:rFonts w:cs="David" w:hint="cs"/>
          <w:rtl/>
        </w:rPr>
      </w:pPr>
    </w:p>
    <w:p w14:paraId="462946C8" w14:textId="77777777" w:rsidR="00977F58" w:rsidRPr="003F477D" w:rsidRDefault="00977F58" w:rsidP="00977F58">
      <w:pPr>
        <w:keepLines/>
        <w:bidi/>
        <w:jc w:val="both"/>
        <w:rPr>
          <w:rFonts w:cs="David"/>
        </w:rPr>
      </w:pPr>
      <w:r w:rsidRPr="003F477D">
        <w:rPr>
          <w:rFonts w:cs="David" w:hint="cs"/>
          <w:u w:val="single"/>
          <w:rtl/>
        </w:rPr>
        <w:t>ירדנה מלר הורוביץ:</w:t>
      </w:r>
    </w:p>
    <w:p w14:paraId="388D39FA" w14:textId="77777777" w:rsidR="00977F58" w:rsidRPr="003F477D" w:rsidRDefault="00977F58" w:rsidP="00977F58">
      <w:pPr>
        <w:keepLines/>
        <w:bidi/>
        <w:jc w:val="both"/>
        <w:rPr>
          <w:rFonts w:cs="David" w:hint="cs"/>
          <w:rtl/>
        </w:rPr>
      </w:pPr>
    </w:p>
    <w:p w14:paraId="1CF60510" w14:textId="77777777" w:rsidR="00977F58" w:rsidRPr="003F477D" w:rsidRDefault="00977F58" w:rsidP="00977F58">
      <w:pPr>
        <w:keepLines/>
        <w:bidi/>
        <w:jc w:val="both"/>
        <w:rPr>
          <w:rFonts w:cs="David" w:hint="cs"/>
          <w:rtl/>
        </w:rPr>
      </w:pPr>
      <w:r w:rsidRPr="003F477D">
        <w:rPr>
          <w:rFonts w:cs="David" w:hint="cs"/>
          <w:rtl/>
        </w:rPr>
        <w:tab/>
        <w:t>בדרך כלל הוועדות יושבות - - -</w:t>
      </w:r>
    </w:p>
    <w:p w14:paraId="252CF71A" w14:textId="77777777" w:rsidR="00977F58" w:rsidRPr="003F477D" w:rsidRDefault="00977F58" w:rsidP="00977F58">
      <w:pPr>
        <w:bidi/>
        <w:jc w:val="both"/>
        <w:rPr>
          <w:rFonts w:cs="David" w:hint="cs"/>
          <w:rtl/>
        </w:rPr>
      </w:pPr>
    </w:p>
    <w:p w14:paraId="49107471"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174FDE48" w14:textId="77777777" w:rsidR="00977F58" w:rsidRPr="003F477D" w:rsidRDefault="00977F58" w:rsidP="00977F58">
      <w:pPr>
        <w:bidi/>
        <w:jc w:val="both"/>
        <w:rPr>
          <w:rFonts w:cs="David" w:hint="cs"/>
          <w:u w:val="single"/>
          <w:rtl/>
        </w:rPr>
      </w:pPr>
    </w:p>
    <w:p w14:paraId="6E0F31B7" w14:textId="77777777" w:rsidR="00977F58" w:rsidRPr="003F477D" w:rsidRDefault="00977F58" w:rsidP="00977F58">
      <w:pPr>
        <w:bidi/>
        <w:jc w:val="both"/>
        <w:rPr>
          <w:rFonts w:cs="David" w:hint="cs"/>
          <w:rtl/>
        </w:rPr>
      </w:pPr>
      <w:r w:rsidRPr="003F477D">
        <w:rPr>
          <w:rFonts w:cs="David" w:hint="cs"/>
          <w:rtl/>
        </w:rPr>
        <w:tab/>
        <w:t xml:space="preserve">בין 11:00 ל-16:00 אין צורך באישור מראש להתכנס. </w:t>
      </w:r>
    </w:p>
    <w:p w14:paraId="57F33736" w14:textId="77777777" w:rsidR="00977F58" w:rsidRPr="003F477D" w:rsidRDefault="00977F58" w:rsidP="00977F58">
      <w:pPr>
        <w:bidi/>
        <w:jc w:val="both"/>
        <w:rPr>
          <w:rFonts w:cs="David" w:hint="cs"/>
          <w:rtl/>
        </w:rPr>
      </w:pPr>
    </w:p>
    <w:p w14:paraId="2899E4AA" w14:textId="77777777" w:rsidR="00977F58" w:rsidRPr="003F477D" w:rsidRDefault="00977F58" w:rsidP="00977F58">
      <w:pPr>
        <w:bidi/>
        <w:jc w:val="both"/>
        <w:rPr>
          <w:rFonts w:cs="David" w:hint="cs"/>
          <w:rtl/>
        </w:rPr>
      </w:pPr>
      <w:r w:rsidRPr="003F477D">
        <w:rPr>
          <w:rFonts w:cs="David" w:hint="cs"/>
          <w:rtl/>
        </w:rPr>
        <w:tab/>
        <w:t>שנית, יהיו בפתח הישיבה ביום שלישי נאומים בני דקה או לא?</w:t>
      </w:r>
    </w:p>
    <w:p w14:paraId="32E623A0" w14:textId="77777777" w:rsidR="00977F58" w:rsidRPr="003F477D" w:rsidRDefault="00977F58" w:rsidP="00977F58">
      <w:pPr>
        <w:bidi/>
        <w:jc w:val="both"/>
        <w:rPr>
          <w:rFonts w:cs="David" w:hint="cs"/>
          <w:rtl/>
        </w:rPr>
      </w:pPr>
    </w:p>
    <w:p w14:paraId="41F1911C" w14:textId="77777777" w:rsidR="00977F58" w:rsidRPr="003F477D" w:rsidRDefault="00977F58" w:rsidP="00977F58">
      <w:pPr>
        <w:bidi/>
        <w:jc w:val="both"/>
        <w:rPr>
          <w:rFonts w:cs="David"/>
        </w:rPr>
      </w:pPr>
      <w:r w:rsidRPr="003F477D">
        <w:rPr>
          <w:rFonts w:cs="David" w:hint="cs"/>
          <w:u w:val="single"/>
          <w:rtl/>
        </w:rPr>
        <w:t>ירדנה מלר הורוביץ:</w:t>
      </w:r>
    </w:p>
    <w:p w14:paraId="6B58ACCC" w14:textId="77777777" w:rsidR="00977F58" w:rsidRPr="003F477D" w:rsidRDefault="00977F58" w:rsidP="00977F58">
      <w:pPr>
        <w:bidi/>
        <w:jc w:val="both"/>
        <w:rPr>
          <w:rFonts w:cs="David" w:hint="cs"/>
          <w:rtl/>
        </w:rPr>
      </w:pPr>
    </w:p>
    <w:p w14:paraId="43E9EED8" w14:textId="77777777" w:rsidR="00977F58" w:rsidRPr="003F477D" w:rsidRDefault="00977F58" w:rsidP="00977F58">
      <w:pPr>
        <w:bidi/>
        <w:jc w:val="both"/>
        <w:rPr>
          <w:rFonts w:cs="David" w:hint="cs"/>
          <w:rtl/>
        </w:rPr>
      </w:pPr>
      <w:r w:rsidRPr="003F477D">
        <w:rPr>
          <w:rFonts w:cs="David" w:hint="cs"/>
          <w:rtl/>
        </w:rPr>
        <w:tab/>
        <w:t xml:space="preserve">זה בהתאם לרישום האנשים. </w:t>
      </w:r>
    </w:p>
    <w:p w14:paraId="007C9B21" w14:textId="77777777" w:rsidR="00977F58" w:rsidRPr="003F477D" w:rsidRDefault="00977F58" w:rsidP="00977F58">
      <w:pPr>
        <w:bidi/>
        <w:jc w:val="both"/>
        <w:rPr>
          <w:rFonts w:cs="David" w:hint="cs"/>
          <w:rtl/>
        </w:rPr>
      </w:pPr>
    </w:p>
    <w:p w14:paraId="4757FF7A"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15F0D7E5" w14:textId="77777777" w:rsidR="00977F58" w:rsidRPr="003F477D" w:rsidRDefault="00977F58" w:rsidP="00977F58">
      <w:pPr>
        <w:bidi/>
        <w:jc w:val="both"/>
        <w:rPr>
          <w:rFonts w:cs="David" w:hint="cs"/>
          <w:u w:val="single"/>
          <w:rtl/>
        </w:rPr>
      </w:pPr>
    </w:p>
    <w:p w14:paraId="539732B3" w14:textId="77777777" w:rsidR="00977F58" w:rsidRPr="003F477D" w:rsidRDefault="00977F58" w:rsidP="00977F58">
      <w:pPr>
        <w:bidi/>
        <w:jc w:val="both"/>
        <w:rPr>
          <w:rFonts w:cs="David" w:hint="cs"/>
          <w:rtl/>
        </w:rPr>
      </w:pPr>
      <w:r w:rsidRPr="003F477D">
        <w:rPr>
          <w:rFonts w:cs="David" w:hint="cs"/>
          <w:rtl/>
        </w:rPr>
        <w:tab/>
        <w:t>לפי הסיכום שלנו לכאורה, לא צריך להיות. אם האופוזיציה תרצה - - -</w:t>
      </w:r>
    </w:p>
    <w:p w14:paraId="6A80D3F1" w14:textId="77777777" w:rsidR="00977F58" w:rsidRPr="003F477D" w:rsidRDefault="00977F58" w:rsidP="00977F58">
      <w:pPr>
        <w:bidi/>
        <w:jc w:val="both"/>
        <w:rPr>
          <w:rFonts w:cs="David" w:hint="cs"/>
          <w:rtl/>
        </w:rPr>
      </w:pPr>
    </w:p>
    <w:p w14:paraId="6B4FB95D" w14:textId="77777777" w:rsidR="00977F58" w:rsidRPr="003F477D" w:rsidRDefault="00977F58" w:rsidP="00977F58">
      <w:pPr>
        <w:bidi/>
        <w:jc w:val="both"/>
        <w:rPr>
          <w:rFonts w:cs="David"/>
        </w:rPr>
      </w:pPr>
      <w:r w:rsidRPr="003F477D">
        <w:rPr>
          <w:rFonts w:cs="David" w:hint="cs"/>
          <w:u w:val="single"/>
          <w:rtl/>
        </w:rPr>
        <w:t>ירדנה מלר הורוביץ:</w:t>
      </w:r>
    </w:p>
    <w:p w14:paraId="6C870571" w14:textId="77777777" w:rsidR="00977F58" w:rsidRPr="003F477D" w:rsidRDefault="00977F58" w:rsidP="00977F58">
      <w:pPr>
        <w:bidi/>
        <w:jc w:val="both"/>
        <w:rPr>
          <w:rFonts w:cs="David" w:hint="cs"/>
          <w:rtl/>
        </w:rPr>
      </w:pPr>
    </w:p>
    <w:p w14:paraId="12E8A62E" w14:textId="77777777" w:rsidR="00977F58" w:rsidRPr="003F477D" w:rsidRDefault="00977F58" w:rsidP="00977F58">
      <w:pPr>
        <w:bidi/>
        <w:jc w:val="both"/>
        <w:rPr>
          <w:rFonts w:cs="David" w:hint="cs"/>
          <w:rtl/>
        </w:rPr>
      </w:pPr>
      <w:r w:rsidRPr="003F477D">
        <w:rPr>
          <w:rFonts w:cs="David" w:hint="cs"/>
          <w:rtl/>
        </w:rPr>
        <w:tab/>
        <w:t xml:space="preserve">אם האופוזיציה תרצה אנחנו נקיים. </w:t>
      </w:r>
    </w:p>
    <w:p w14:paraId="023BFC5F" w14:textId="77777777" w:rsidR="00977F58" w:rsidRPr="003F477D" w:rsidRDefault="00977F58" w:rsidP="00977F58">
      <w:pPr>
        <w:bidi/>
        <w:jc w:val="both"/>
        <w:rPr>
          <w:rFonts w:cs="David" w:hint="cs"/>
          <w:rtl/>
        </w:rPr>
      </w:pPr>
    </w:p>
    <w:p w14:paraId="524D6AD4" w14:textId="77777777" w:rsidR="00977F58" w:rsidRPr="003F477D" w:rsidRDefault="00977F58" w:rsidP="00977F58">
      <w:pPr>
        <w:keepNext/>
        <w:bidi/>
        <w:jc w:val="both"/>
        <w:rPr>
          <w:rFonts w:cs="David" w:hint="cs"/>
          <w:rtl/>
        </w:rPr>
      </w:pPr>
      <w:r w:rsidRPr="003F477D">
        <w:rPr>
          <w:rFonts w:cs="David" w:hint="cs"/>
          <w:u w:val="single"/>
          <w:rtl/>
        </w:rPr>
        <w:t>ארבל אסטרחן:</w:t>
      </w:r>
    </w:p>
    <w:p w14:paraId="7F082832" w14:textId="77777777" w:rsidR="00977F58" w:rsidRPr="003F477D" w:rsidRDefault="00977F58" w:rsidP="00977F58">
      <w:pPr>
        <w:keepNext/>
        <w:bidi/>
        <w:jc w:val="both"/>
        <w:rPr>
          <w:rFonts w:cs="David" w:hint="cs"/>
          <w:rtl/>
        </w:rPr>
      </w:pPr>
    </w:p>
    <w:p w14:paraId="76FB0D8E" w14:textId="77777777" w:rsidR="00977F58" w:rsidRPr="003F477D" w:rsidRDefault="00977F58" w:rsidP="00977F58">
      <w:pPr>
        <w:keepNext/>
        <w:bidi/>
        <w:jc w:val="both"/>
        <w:rPr>
          <w:rFonts w:cs="David" w:hint="cs"/>
          <w:rtl/>
        </w:rPr>
      </w:pPr>
      <w:r w:rsidRPr="003F477D">
        <w:rPr>
          <w:rFonts w:cs="David" w:hint="cs"/>
          <w:rtl/>
        </w:rPr>
        <w:tab/>
        <w:t xml:space="preserve">לפי התקנון, יום שלישי חייב להיפתח בנאומים בני דקה. </w:t>
      </w:r>
    </w:p>
    <w:p w14:paraId="1844097C" w14:textId="77777777" w:rsidR="00977F58" w:rsidRPr="003F477D" w:rsidRDefault="00977F58" w:rsidP="00977F58">
      <w:pPr>
        <w:keepNext/>
        <w:bidi/>
        <w:jc w:val="both"/>
        <w:rPr>
          <w:rFonts w:cs="David" w:hint="cs"/>
          <w:rtl/>
        </w:rPr>
      </w:pPr>
    </w:p>
    <w:p w14:paraId="052C8822"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186F28AA" w14:textId="77777777" w:rsidR="00977F58" w:rsidRPr="003F477D" w:rsidRDefault="00977F58" w:rsidP="00977F58">
      <w:pPr>
        <w:bidi/>
        <w:jc w:val="both"/>
        <w:rPr>
          <w:rFonts w:cs="David" w:hint="cs"/>
          <w:u w:val="single"/>
          <w:rtl/>
        </w:rPr>
      </w:pPr>
    </w:p>
    <w:p w14:paraId="7B77D0F4" w14:textId="77777777" w:rsidR="00977F58" w:rsidRPr="003F477D" w:rsidRDefault="00977F58" w:rsidP="00977F58">
      <w:pPr>
        <w:keepNext/>
        <w:bidi/>
        <w:jc w:val="both"/>
        <w:rPr>
          <w:rFonts w:cs="David" w:hint="cs"/>
          <w:rtl/>
        </w:rPr>
      </w:pPr>
      <w:r w:rsidRPr="003F477D">
        <w:rPr>
          <w:rFonts w:cs="David" w:hint="cs"/>
          <w:rtl/>
        </w:rPr>
        <w:tab/>
        <w:t>אבל זה כאילו דיון רצוף.</w:t>
      </w:r>
    </w:p>
    <w:p w14:paraId="3E98209E" w14:textId="77777777" w:rsidR="00977F58" w:rsidRPr="003F477D" w:rsidRDefault="00977F58" w:rsidP="00977F58">
      <w:pPr>
        <w:keepNext/>
        <w:bidi/>
        <w:jc w:val="both"/>
        <w:rPr>
          <w:rFonts w:cs="David" w:hint="cs"/>
          <w:rtl/>
        </w:rPr>
      </w:pPr>
    </w:p>
    <w:p w14:paraId="6D283087" w14:textId="77777777" w:rsidR="00977F58" w:rsidRPr="003F477D" w:rsidRDefault="00977F58" w:rsidP="00977F58">
      <w:pPr>
        <w:bidi/>
        <w:jc w:val="both"/>
        <w:rPr>
          <w:rFonts w:cs="David"/>
        </w:rPr>
      </w:pPr>
      <w:r w:rsidRPr="003F477D">
        <w:rPr>
          <w:rFonts w:cs="David" w:hint="cs"/>
          <w:u w:val="single"/>
          <w:rtl/>
        </w:rPr>
        <w:t>ירדנה מלר הורוביץ:</w:t>
      </w:r>
    </w:p>
    <w:p w14:paraId="39DA90CC" w14:textId="77777777" w:rsidR="00977F58" w:rsidRPr="003F477D" w:rsidRDefault="00977F58" w:rsidP="00977F58">
      <w:pPr>
        <w:bidi/>
        <w:jc w:val="both"/>
        <w:rPr>
          <w:rFonts w:cs="David" w:hint="cs"/>
          <w:rtl/>
        </w:rPr>
      </w:pPr>
    </w:p>
    <w:p w14:paraId="10F1AF5D" w14:textId="77777777" w:rsidR="00977F58" w:rsidRPr="003F477D" w:rsidRDefault="00977F58" w:rsidP="00977F58">
      <w:pPr>
        <w:bidi/>
        <w:rPr>
          <w:rFonts w:cs="David" w:hint="cs"/>
          <w:rtl/>
        </w:rPr>
      </w:pPr>
      <w:r w:rsidRPr="003F477D">
        <w:rPr>
          <w:rFonts w:cs="David" w:hint="cs"/>
          <w:rtl/>
        </w:rPr>
        <w:tab/>
        <w:t xml:space="preserve">תיאורטית יכולים חברי הכנסת לא להירשם וולונטרית. </w:t>
      </w:r>
    </w:p>
    <w:p w14:paraId="22E140AE" w14:textId="77777777" w:rsidR="00977F58" w:rsidRPr="003F477D" w:rsidRDefault="00977F58" w:rsidP="00977F58">
      <w:pPr>
        <w:keepNext/>
        <w:bidi/>
        <w:jc w:val="both"/>
        <w:rPr>
          <w:rFonts w:cs="David" w:hint="cs"/>
          <w:rtl/>
        </w:rPr>
      </w:pPr>
    </w:p>
    <w:p w14:paraId="367B0809" w14:textId="77777777" w:rsidR="00977F58" w:rsidRPr="003F477D" w:rsidRDefault="00977F58" w:rsidP="00977F58">
      <w:pPr>
        <w:bidi/>
        <w:rPr>
          <w:rFonts w:cs="David" w:hint="cs"/>
          <w:u w:val="single"/>
          <w:rtl/>
        </w:rPr>
      </w:pPr>
      <w:r w:rsidRPr="003F477D">
        <w:rPr>
          <w:rFonts w:cs="David" w:hint="cs"/>
          <w:u w:val="single"/>
          <w:rtl/>
        </w:rPr>
        <w:t>זאב אלקין:</w:t>
      </w:r>
    </w:p>
    <w:p w14:paraId="28F01D49" w14:textId="77777777" w:rsidR="00977F58" w:rsidRPr="003F477D" w:rsidRDefault="00977F58" w:rsidP="00977F58">
      <w:pPr>
        <w:bidi/>
        <w:rPr>
          <w:rFonts w:cs="David" w:hint="cs"/>
          <w:rtl/>
        </w:rPr>
      </w:pPr>
    </w:p>
    <w:p w14:paraId="1EA02F18" w14:textId="77777777" w:rsidR="00977F58" w:rsidRPr="003F477D" w:rsidRDefault="00977F58" w:rsidP="00977F58">
      <w:pPr>
        <w:keepNext/>
        <w:bidi/>
        <w:jc w:val="both"/>
        <w:rPr>
          <w:rFonts w:cs="David" w:hint="cs"/>
          <w:rtl/>
        </w:rPr>
      </w:pPr>
      <w:r w:rsidRPr="003F477D">
        <w:rPr>
          <w:rFonts w:cs="David" w:hint="cs"/>
          <w:rtl/>
        </w:rPr>
        <w:tab/>
        <w:t xml:space="preserve"> אני אקבל כאן כל הצעה של האופוזיציה. </w:t>
      </w:r>
    </w:p>
    <w:p w14:paraId="023B80B1" w14:textId="77777777" w:rsidR="00977F58" w:rsidRPr="003F477D" w:rsidRDefault="00977F58" w:rsidP="00977F58">
      <w:pPr>
        <w:keepNext/>
        <w:bidi/>
        <w:jc w:val="both"/>
        <w:rPr>
          <w:rFonts w:cs="David" w:hint="cs"/>
          <w:rtl/>
        </w:rPr>
      </w:pPr>
    </w:p>
    <w:p w14:paraId="3FC4B907" w14:textId="77777777" w:rsidR="00977F58" w:rsidRPr="003F477D" w:rsidRDefault="00977F58" w:rsidP="00977F58">
      <w:pPr>
        <w:bidi/>
        <w:jc w:val="both"/>
        <w:rPr>
          <w:rFonts w:cs="David" w:hint="cs"/>
          <w:u w:val="single"/>
          <w:rtl/>
        </w:rPr>
      </w:pPr>
      <w:r w:rsidRPr="003F477D">
        <w:rPr>
          <w:rFonts w:cs="David" w:hint="cs"/>
          <w:u w:val="single"/>
          <w:rtl/>
        </w:rPr>
        <w:t>רחל אדטו:</w:t>
      </w:r>
    </w:p>
    <w:p w14:paraId="78FB1A42" w14:textId="77777777" w:rsidR="00977F58" w:rsidRPr="003F477D" w:rsidRDefault="00977F58" w:rsidP="00977F58">
      <w:pPr>
        <w:bidi/>
        <w:jc w:val="both"/>
        <w:rPr>
          <w:rFonts w:cs="David" w:hint="cs"/>
          <w:u w:val="single"/>
          <w:rtl/>
        </w:rPr>
      </w:pPr>
    </w:p>
    <w:p w14:paraId="542B4937" w14:textId="77777777" w:rsidR="00977F58" w:rsidRPr="003F477D" w:rsidRDefault="00977F58" w:rsidP="00977F58">
      <w:pPr>
        <w:bidi/>
        <w:jc w:val="both"/>
        <w:rPr>
          <w:rFonts w:cs="David" w:hint="cs"/>
          <w:rtl/>
        </w:rPr>
      </w:pPr>
      <w:r w:rsidRPr="003F477D">
        <w:rPr>
          <w:rFonts w:cs="David" w:hint="cs"/>
          <w:rtl/>
        </w:rPr>
        <w:tab/>
        <w:t xml:space="preserve">אפשר יהיה לוותר? אפשר יהיה לדבר כל הערב והלילה באותו יום. </w:t>
      </w:r>
    </w:p>
    <w:p w14:paraId="1BA4AAE9" w14:textId="77777777" w:rsidR="00977F58" w:rsidRPr="003F477D" w:rsidRDefault="00977F58" w:rsidP="00977F58">
      <w:pPr>
        <w:bidi/>
        <w:jc w:val="both"/>
        <w:rPr>
          <w:rFonts w:cs="David" w:hint="cs"/>
          <w:rtl/>
        </w:rPr>
      </w:pPr>
    </w:p>
    <w:p w14:paraId="173D5DA7"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283E7B34" w14:textId="77777777" w:rsidR="00977F58" w:rsidRPr="003F477D" w:rsidRDefault="00977F58" w:rsidP="00977F58">
      <w:pPr>
        <w:bidi/>
        <w:jc w:val="both"/>
        <w:rPr>
          <w:rFonts w:cs="David" w:hint="cs"/>
          <w:u w:val="single"/>
          <w:rtl/>
        </w:rPr>
      </w:pPr>
    </w:p>
    <w:p w14:paraId="000941D3" w14:textId="77777777" w:rsidR="00977F58" w:rsidRPr="003F477D" w:rsidRDefault="00977F58" w:rsidP="00977F58">
      <w:pPr>
        <w:bidi/>
        <w:jc w:val="both"/>
        <w:rPr>
          <w:rFonts w:cs="David" w:hint="cs"/>
          <w:rtl/>
        </w:rPr>
      </w:pPr>
      <w:r w:rsidRPr="003F477D">
        <w:rPr>
          <w:rFonts w:cs="David" w:hint="cs"/>
          <w:rtl/>
        </w:rPr>
        <w:tab/>
        <w:t>לפי דעתי, אי אפשר מבחינה תקנונית, נכון?</w:t>
      </w:r>
    </w:p>
    <w:p w14:paraId="7E2EFD83" w14:textId="77777777" w:rsidR="00977F58" w:rsidRPr="003F477D" w:rsidRDefault="00977F58" w:rsidP="00977F58">
      <w:pPr>
        <w:bidi/>
        <w:jc w:val="both"/>
        <w:rPr>
          <w:rFonts w:cs="David" w:hint="cs"/>
          <w:u w:val="single"/>
          <w:rtl/>
        </w:rPr>
      </w:pPr>
    </w:p>
    <w:p w14:paraId="6BC07DD4" w14:textId="77777777" w:rsidR="00977F58" w:rsidRPr="003F477D" w:rsidRDefault="00977F58" w:rsidP="00977F58">
      <w:pPr>
        <w:bidi/>
        <w:jc w:val="both"/>
        <w:rPr>
          <w:rFonts w:cs="David" w:hint="cs"/>
          <w:u w:val="single"/>
          <w:rtl/>
        </w:rPr>
      </w:pPr>
      <w:r w:rsidRPr="003F477D">
        <w:rPr>
          <w:rFonts w:cs="David" w:hint="cs"/>
          <w:u w:val="single"/>
          <w:rtl/>
        </w:rPr>
        <w:t>זאב אלקין:</w:t>
      </w:r>
    </w:p>
    <w:p w14:paraId="52A82394" w14:textId="77777777" w:rsidR="00977F58" w:rsidRPr="003F477D" w:rsidRDefault="00977F58" w:rsidP="00977F58">
      <w:pPr>
        <w:bidi/>
        <w:jc w:val="both"/>
        <w:rPr>
          <w:rFonts w:cs="David" w:hint="cs"/>
          <w:u w:val="single"/>
          <w:rtl/>
        </w:rPr>
      </w:pPr>
    </w:p>
    <w:p w14:paraId="1769BE75" w14:textId="77777777" w:rsidR="00977F58" w:rsidRPr="003F477D" w:rsidRDefault="00977F58" w:rsidP="00977F58">
      <w:pPr>
        <w:bidi/>
        <w:jc w:val="both"/>
        <w:rPr>
          <w:rFonts w:cs="David" w:hint="cs"/>
          <w:rtl/>
        </w:rPr>
      </w:pPr>
      <w:r w:rsidRPr="003F477D">
        <w:rPr>
          <w:rFonts w:cs="David" w:hint="cs"/>
          <w:rtl/>
        </w:rPr>
        <w:tab/>
        <w:t>לא, אם זה המשך דיון - - -</w:t>
      </w:r>
    </w:p>
    <w:p w14:paraId="4EBC523D" w14:textId="77777777" w:rsidR="00977F58" w:rsidRPr="003F477D" w:rsidRDefault="00977F58" w:rsidP="00977F58">
      <w:pPr>
        <w:bidi/>
        <w:jc w:val="both"/>
        <w:rPr>
          <w:rFonts w:cs="David" w:hint="cs"/>
          <w:rtl/>
        </w:rPr>
      </w:pPr>
    </w:p>
    <w:p w14:paraId="29ABCFCB"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3F4F6C39" w14:textId="77777777" w:rsidR="00977F58" w:rsidRPr="003F477D" w:rsidRDefault="00977F58" w:rsidP="00977F58">
      <w:pPr>
        <w:bidi/>
        <w:jc w:val="both"/>
        <w:rPr>
          <w:rFonts w:cs="David" w:hint="cs"/>
          <w:u w:val="single"/>
          <w:rtl/>
        </w:rPr>
      </w:pPr>
    </w:p>
    <w:p w14:paraId="64F79980" w14:textId="77777777" w:rsidR="00977F58" w:rsidRPr="003F477D" w:rsidRDefault="00977F58" w:rsidP="00977F58">
      <w:pPr>
        <w:bidi/>
        <w:jc w:val="both"/>
        <w:rPr>
          <w:rFonts w:cs="David" w:hint="cs"/>
          <w:rtl/>
        </w:rPr>
      </w:pPr>
      <w:r w:rsidRPr="003F477D">
        <w:rPr>
          <w:rFonts w:cs="David" w:hint="cs"/>
          <w:rtl/>
        </w:rPr>
        <w:tab/>
        <w:t>אלא אם יש הסכמה כללית.</w:t>
      </w:r>
    </w:p>
    <w:p w14:paraId="09C8B8B1" w14:textId="77777777" w:rsidR="00977F58" w:rsidRPr="003F477D" w:rsidRDefault="00977F58" w:rsidP="00977F58">
      <w:pPr>
        <w:bidi/>
        <w:jc w:val="both"/>
        <w:rPr>
          <w:rFonts w:cs="David" w:hint="cs"/>
          <w:rtl/>
        </w:rPr>
      </w:pPr>
    </w:p>
    <w:p w14:paraId="74621512" w14:textId="77777777" w:rsidR="00977F58" w:rsidRPr="003F477D" w:rsidRDefault="00977F58" w:rsidP="00977F58">
      <w:pPr>
        <w:bidi/>
        <w:rPr>
          <w:rFonts w:cs="David" w:hint="cs"/>
          <w:u w:val="single"/>
          <w:rtl/>
        </w:rPr>
      </w:pPr>
      <w:r w:rsidRPr="003F477D">
        <w:rPr>
          <w:rFonts w:cs="David" w:hint="cs"/>
          <w:u w:val="single"/>
          <w:rtl/>
        </w:rPr>
        <w:t>דוד רותם:</w:t>
      </w:r>
    </w:p>
    <w:p w14:paraId="71CF4B46" w14:textId="77777777" w:rsidR="00977F58" w:rsidRPr="003F477D" w:rsidRDefault="00977F58" w:rsidP="00977F58">
      <w:pPr>
        <w:bidi/>
        <w:rPr>
          <w:rFonts w:cs="David" w:hint="cs"/>
          <w:u w:val="single"/>
          <w:rtl/>
        </w:rPr>
      </w:pPr>
    </w:p>
    <w:p w14:paraId="3887A076" w14:textId="77777777" w:rsidR="00977F58" w:rsidRPr="003F477D" w:rsidRDefault="00977F58" w:rsidP="00977F58">
      <w:pPr>
        <w:bidi/>
        <w:jc w:val="both"/>
        <w:rPr>
          <w:rFonts w:cs="David" w:hint="cs"/>
          <w:rtl/>
        </w:rPr>
      </w:pPr>
      <w:r w:rsidRPr="003F477D">
        <w:rPr>
          <w:rFonts w:cs="David" w:hint="cs"/>
          <w:rtl/>
        </w:rPr>
        <w:tab/>
        <w:t xml:space="preserve"> אפשר לעשות את זה כי אף אחד לא יירשם. </w:t>
      </w:r>
    </w:p>
    <w:p w14:paraId="4623953A" w14:textId="77777777" w:rsidR="00977F58" w:rsidRPr="003F477D" w:rsidRDefault="00977F58" w:rsidP="00977F58">
      <w:pPr>
        <w:bidi/>
        <w:jc w:val="both"/>
        <w:rPr>
          <w:rFonts w:cs="David" w:hint="cs"/>
          <w:rtl/>
        </w:rPr>
      </w:pPr>
    </w:p>
    <w:p w14:paraId="5E209B0D" w14:textId="77777777" w:rsidR="00977F58" w:rsidRPr="003F477D" w:rsidRDefault="00977F58" w:rsidP="00977F58">
      <w:pPr>
        <w:bidi/>
        <w:jc w:val="both"/>
        <w:rPr>
          <w:rFonts w:cs="David"/>
        </w:rPr>
      </w:pPr>
      <w:r w:rsidRPr="003F477D">
        <w:rPr>
          <w:rFonts w:cs="David" w:hint="cs"/>
          <w:u w:val="single"/>
          <w:rtl/>
        </w:rPr>
        <w:t>ירדנה מלר הורוביץ:</w:t>
      </w:r>
    </w:p>
    <w:p w14:paraId="23E9186B" w14:textId="77777777" w:rsidR="00977F58" w:rsidRPr="003F477D" w:rsidRDefault="00977F58" w:rsidP="00977F58">
      <w:pPr>
        <w:bidi/>
        <w:jc w:val="both"/>
        <w:rPr>
          <w:rFonts w:cs="David" w:hint="cs"/>
          <w:rtl/>
        </w:rPr>
      </w:pPr>
    </w:p>
    <w:p w14:paraId="405A7A6B" w14:textId="77777777" w:rsidR="00977F58" w:rsidRPr="003F477D" w:rsidRDefault="00977F58" w:rsidP="00977F58">
      <w:pPr>
        <w:bidi/>
        <w:jc w:val="both"/>
        <w:rPr>
          <w:rFonts w:cs="David" w:hint="cs"/>
          <w:rtl/>
        </w:rPr>
      </w:pPr>
      <w:r w:rsidRPr="003F477D">
        <w:rPr>
          <w:rFonts w:cs="David" w:hint="cs"/>
          <w:rtl/>
        </w:rPr>
        <w:tab/>
        <w:t xml:space="preserve">זה מה שהצעתי </w:t>
      </w:r>
      <w:r w:rsidRPr="003F477D">
        <w:rPr>
          <w:rFonts w:cs="David"/>
          <w:rtl/>
        </w:rPr>
        <w:t>–</w:t>
      </w:r>
      <w:r w:rsidRPr="003F477D">
        <w:rPr>
          <w:rFonts w:cs="David" w:hint="cs"/>
          <w:rtl/>
        </w:rPr>
        <w:t xml:space="preserve"> וולונטרית. </w:t>
      </w:r>
    </w:p>
    <w:p w14:paraId="6A172187" w14:textId="77777777" w:rsidR="00977F58" w:rsidRPr="003F477D" w:rsidRDefault="00977F58" w:rsidP="00977F58">
      <w:pPr>
        <w:bidi/>
        <w:jc w:val="both"/>
        <w:rPr>
          <w:rFonts w:cs="David" w:hint="cs"/>
          <w:rtl/>
        </w:rPr>
      </w:pPr>
    </w:p>
    <w:p w14:paraId="146E1CE6" w14:textId="77777777" w:rsidR="00977F58" w:rsidRPr="003F477D" w:rsidRDefault="00977F58" w:rsidP="00977F58">
      <w:pPr>
        <w:bidi/>
        <w:jc w:val="both"/>
        <w:rPr>
          <w:rFonts w:cs="David" w:hint="cs"/>
          <w:u w:val="single"/>
          <w:rtl/>
        </w:rPr>
      </w:pPr>
      <w:r w:rsidRPr="003F477D">
        <w:rPr>
          <w:rFonts w:cs="David" w:hint="cs"/>
          <w:u w:val="single"/>
          <w:rtl/>
        </w:rPr>
        <w:t>קריאות:</w:t>
      </w:r>
    </w:p>
    <w:p w14:paraId="5F5769C3" w14:textId="77777777" w:rsidR="00977F58" w:rsidRPr="003F477D" w:rsidRDefault="00977F58" w:rsidP="00977F58">
      <w:pPr>
        <w:bidi/>
        <w:jc w:val="both"/>
        <w:rPr>
          <w:rFonts w:cs="David" w:hint="cs"/>
          <w:u w:val="single"/>
          <w:rtl/>
        </w:rPr>
      </w:pPr>
    </w:p>
    <w:p w14:paraId="37813F3F" w14:textId="77777777" w:rsidR="00977F58" w:rsidRPr="003F477D" w:rsidRDefault="00977F58" w:rsidP="00977F58">
      <w:pPr>
        <w:bidi/>
        <w:jc w:val="both"/>
        <w:rPr>
          <w:rFonts w:cs="David" w:hint="cs"/>
          <w:rtl/>
        </w:rPr>
      </w:pPr>
      <w:r w:rsidRPr="003F477D">
        <w:rPr>
          <w:rFonts w:cs="David" w:hint="cs"/>
          <w:rtl/>
        </w:rPr>
        <w:tab/>
        <w:t>- - -</w:t>
      </w:r>
    </w:p>
    <w:p w14:paraId="746432D1" w14:textId="77777777" w:rsidR="00977F58" w:rsidRPr="003F477D" w:rsidRDefault="00977F58" w:rsidP="00977F58">
      <w:pPr>
        <w:bidi/>
        <w:jc w:val="both"/>
        <w:rPr>
          <w:rFonts w:cs="David" w:hint="cs"/>
          <w:rtl/>
        </w:rPr>
      </w:pPr>
    </w:p>
    <w:p w14:paraId="42FE8173" w14:textId="77777777" w:rsidR="00977F58" w:rsidRPr="003F477D" w:rsidRDefault="00977F58" w:rsidP="00977F58">
      <w:pPr>
        <w:bidi/>
        <w:jc w:val="both"/>
        <w:rPr>
          <w:rFonts w:cs="David" w:hint="cs"/>
          <w:u w:val="single"/>
          <w:rtl/>
        </w:rPr>
      </w:pPr>
      <w:r w:rsidRPr="003F477D">
        <w:rPr>
          <w:rFonts w:cs="David" w:hint="cs"/>
          <w:u w:val="single"/>
          <w:rtl/>
        </w:rPr>
        <w:t>רחל אדטו:</w:t>
      </w:r>
    </w:p>
    <w:p w14:paraId="38B8E6A1" w14:textId="77777777" w:rsidR="00977F58" w:rsidRPr="003F477D" w:rsidRDefault="00977F58" w:rsidP="00977F58">
      <w:pPr>
        <w:bidi/>
        <w:jc w:val="both"/>
        <w:rPr>
          <w:rFonts w:cs="David" w:hint="cs"/>
          <w:u w:val="single"/>
          <w:rtl/>
        </w:rPr>
      </w:pPr>
    </w:p>
    <w:p w14:paraId="28747DC4" w14:textId="77777777" w:rsidR="00977F58" w:rsidRPr="003F477D" w:rsidRDefault="00977F58" w:rsidP="00977F58">
      <w:pPr>
        <w:bidi/>
        <w:jc w:val="both"/>
        <w:rPr>
          <w:rFonts w:cs="David" w:hint="cs"/>
          <w:rtl/>
        </w:rPr>
      </w:pPr>
      <w:r w:rsidRPr="003F477D">
        <w:rPr>
          <w:rFonts w:cs="David" w:hint="cs"/>
          <w:rtl/>
        </w:rPr>
        <w:tab/>
        <w:t>אז אפשר שיושבי ראש הסיעות ינחו את הסיעות שלהם לא להירשם לדיונים האלה. זה הכי פשוט.</w:t>
      </w:r>
    </w:p>
    <w:p w14:paraId="1809826D" w14:textId="77777777" w:rsidR="00977F58" w:rsidRPr="003F477D" w:rsidRDefault="00977F58" w:rsidP="00977F58">
      <w:pPr>
        <w:bidi/>
        <w:jc w:val="both"/>
        <w:rPr>
          <w:rFonts w:cs="David" w:hint="cs"/>
          <w:rtl/>
        </w:rPr>
      </w:pPr>
    </w:p>
    <w:p w14:paraId="3FDD483E" w14:textId="77777777" w:rsidR="00977F58" w:rsidRPr="003F477D" w:rsidRDefault="00977F58" w:rsidP="00977F58">
      <w:pPr>
        <w:bidi/>
        <w:rPr>
          <w:rFonts w:cs="David" w:hint="cs"/>
          <w:u w:val="single"/>
          <w:rtl/>
        </w:rPr>
      </w:pPr>
      <w:r w:rsidRPr="003F477D">
        <w:rPr>
          <w:rFonts w:cs="David" w:hint="cs"/>
          <w:u w:val="single"/>
          <w:rtl/>
        </w:rPr>
        <w:t>זאב אלקין:</w:t>
      </w:r>
    </w:p>
    <w:p w14:paraId="272958A7" w14:textId="77777777" w:rsidR="00977F58" w:rsidRPr="003F477D" w:rsidRDefault="00977F58" w:rsidP="00977F58">
      <w:pPr>
        <w:bidi/>
        <w:rPr>
          <w:rFonts w:cs="David" w:hint="cs"/>
          <w:rtl/>
        </w:rPr>
      </w:pPr>
    </w:p>
    <w:p w14:paraId="783AC83F" w14:textId="77777777" w:rsidR="00977F58" w:rsidRPr="003F477D" w:rsidRDefault="00977F58" w:rsidP="00977F58">
      <w:pPr>
        <w:bidi/>
        <w:jc w:val="both"/>
        <w:rPr>
          <w:rFonts w:cs="David" w:hint="cs"/>
          <w:rtl/>
        </w:rPr>
      </w:pPr>
      <w:r w:rsidRPr="003F477D">
        <w:rPr>
          <w:rFonts w:cs="David" w:hint="cs"/>
          <w:rtl/>
        </w:rPr>
        <w:tab/>
        <w:t xml:space="preserve"> מבחינה משפטית דיון שהתחיל ביום שני יסתיים ביום רביעי. בהסכמה עושים הפסקות בדיון הזה. משעה 1:00 אחר חצות עד 11:00 בבוקר, ואחר כך - - -</w:t>
      </w:r>
    </w:p>
    <w:p w14:paraId="022100F7" w14:textId="77777777" w:rsidR="00977F58" w:rsidRPr="003F477D" w:rsidRDefault="00977F58" w:rsidP="00977F58">
      <w:pPr>
        <w:bidi/>
        <w:jc w:val="both"/>
        <w:rPr>
          <w:rFonts w:cs="David" w:hint="cs"/>
          <w:rtl/>
        </w:rPr>
      </w:pPr>
    </w:p>
    <w:p w14:paraId="472EC2BF" w14:textId="77777777" w:rsidR="00977F58" w:rsidRPr="003F477D" w:rsidRDefault="00977F58" w:rsidP="00977F58">
      <w:pPr>
        <w:bidi/>
        <w:rPr>
          <w:rFonts w:cs="David" w:hint="cs"/>
          <w:u w:val="single"/>
          <w:rtl/>
        </w:rPr>
      </w:pPr>
      <w:r w:rsidRPr="003F477D">
        <w:rPr>
          <w:rFonts w:cs="David" w:hint="cs"/>
          <w:u w:val="single"/>
          <w:rtl/>
        </w:rPr>
        <w:t>רחל אדטו:</w:t>
      </w:r>
    </w:p>
    <w:p w14:paraId="67F1EA03" w14:textId="77777777" w:rsidR="00977F58" w:rsidRPr="003F477D" w:rsidRDefault="00977F58" w:rsidP="00977F58">
      <w:pPr>
        <w:bidi/>
        <w:rPr>
          <w:rFonts w:cs="David" w:hint="cs"/>
          <w:rtl/>
        </w:rPr>
      </w:pPr>
    </w:p>
    <w:p w14:paraId="46AB50A7" w14:textId="77777777" w:rsidR="00977F58" w:rsidRPr="003F477D" w:rsidRDefault="00977F58" w:rsidP="00977F58">
      <w:pPr>
        <w:bidi/>
        <w:jc w:val="both"/>
        <w:rPr>
          <w:rFonts w:cs="David" w:hint="cs"/>
          <w:rtl/>
        </w:rPr>
      </w:pPr>
      <w:r w:rsidRPr="003F477D">
        <w:rPr>
          <w:rFonts w:cs="David" w:hint="cs"/>
          <w:rtl/>
        </w:rPr>
        <w:tab/>
        <w:t xml:space="preserve"> בעיקרון לחברי האופוזיציה יש הבמה לפיליבסטר הזה למשך הרבה זמן, מ-11:00 עד 1:00, זאת אומרת הבעיה של נאומים בני דקה היא בעיקר של הקואליציה, כי מבחינה זו לנו יש הזמן, היכולת והמקום לדבר. </w:t>
      </w:r>
    </w:p>
    <w:p w14:paraId="3541EF29" w14:textId="77777777" w:rsidR="00977F58" w:rsidRPr="003F477D" w:rsidRDefault="00977F58" w:rsidP="00977F58">
      <w:pPr>
        <w:bidi/>
        <w:jc w:val="both"/>
        <w:rPr>
          <w:rFonts w:cs="David" w:hint="cs"/>
          <w:rtl/>
        </w:rPr>
      </w:pPr>
    </w:p>
    <w:p w14:paraId="3D80BF3A"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0F34EAEA" w14:textId="77777777" w:rsidR="00977F58" w:rsidRPr="003F477D" w:rsidRDefault="00977F58" w:rsidP="00977F58">
      <w:pPr>
        <w:bidi/>
        <w:jc w:val="both"/>
        <w:rPr>
          <w:rFonts w:cs="David" w:hint="cs"/>
          <w:u w:val="single"/>
          <w:rtl/>
        </w:rPr>
      </w:pPr>
    </w:p>
    <w:p w14:paraId="7C24DA7C" w14:textId="77777777" w:rsidR="00977F58" w:rsidRPr="003F477D" w:rsidRDefault="00977F58" w:rsidP="00977F58">
      <w:pPr>
        <w:bidi/>
        <w:jc w:val="both"/>
        <w:rPr>
          <w:rFonts w:cs="David" w:hint="cs"/>
          <w:rtl/>
        </w:rPr>
      </w:pPr>
      <w:r w:rsidRPr="003F477D">
        <w:rPr>
          <w:rFonts w:cs="David" w:hint="cs"/>
          <w:rtl/>
        </w:rPr>
        <w:tab/>
        <w:t>זה ברור.</w:t>
      </w:r>
    </w:p>
    <w:p w14:paraId="2CDED231" w14:textId="77777777" w:rsidR="00977F58" w:rsidRPr="003F477D" w:rsidRDefault="00977F58" w:rsidP="00977F58">
      <w:pPr>
        <w:bidi/>
        <w:jc w:val="both"/>
        <w:rPr>
          <w:rFonts w:cs="David" w:hint="cs"/>
          <w:rtl/>
        </w:rPr>
      </w:pPr>
    </w:p>
    <w:p w14:paraId="7B32611D" w14:textId="77777777" w:rsidR="00977F58" w:rsidRPr="003F477D" w:rsidRDefault="00977F58" w:rsidP="00977F58">
      <w:pPr>
        <w:bidi/>
        <w:rPr>
          <w:rFonts w:cs="David" w:hint="cs"/>
          <w:u w:val="single"/>
          <w:rtl/>
        </w:rPr>
      </w:pPr>
      <w:r w:rsidRPr="003F477D">
        <w:rPr>
          <w:rFonts w:cs="David" w:hint="cs"/>
          <w:u w:val="single"/>
          <w:rtl/>
        </w:rPr>
        <w:t>רחל אדטו:</w:t>
      </w:r>
    </w:p>
    <w:p w14:paraId="56C48208" w14:textId="77777777" w:rsidR="00977F58" w:rsidRPr="003F477D" w:rsidRDefault="00977F58" w:rsidP="00977F58">
      <w:pPr>
        <w:bidi/>
        <w:rPr>
          <w:rFonts w:cs="David" w:hint="cs"/>
          <w:rtl/>
        </w:rPr>
      </w:pPr>
    </w:p>
    <w:p w14:paraId="4BBD4758" w14:textId="77777777" w:rsidR="00977F58" w:rsidRPr="003F477D" w:rsidRDefault="00977F58" w:rsidP="00977F58">
      <w:pPr>
        <w:bidi/>
        <w:jc w:val="both"/>
        <w:rPr>
          <w:rFonts w:cs="David" w:hint="cs"/>
          <w:rtl/>
        </w:rPr>
      </w:pPr>
      <w:r w:rsidRPr="003F477D">
        <w:rPr>
          <w:rFonts w:cs="David" w:hint="cs"/>
          <w:rtl/>
        </w:rPr>
        <w:tab/>
        <w:t xml:space="preserve"> לכן אם הקואליציה - - -</w:t>
      </w:r>
    </w:p>
    <w:p w14:paraId="3766DE06" w14:textId="77777777" w:rsidR="00977F58" w:rsidRPr="003F477D" w:rsidRDefault="00977F58" w:rsidP="00977F58">
      <w:pPr>
        <w:bidi/>
        <w:jc w:val="both"/>
        <w:rPr>
          <w:rFonts w:cs="David" w:hint="cs"/>
          <w:rtl/>
        </w:rPr>
      </w:pPr>
    </w:p>
    <w:p w14:paraId="00606AF8" w14:textId="77777777" w:rsidR="00977F58" w:rsidRPr="003F477D" w:rsidRDefault="00977F58" w:rsidP="00977F58">
      <w:pPr>
        <w:bidi/>
        <w:jc w:val="both"/>
        <w:rPr>
          <w:rFonts w:cs="David" w:hint="cs"/>
          <w:rtl/>
        </w:rPr>
      </w:pPr>
      <w:r w:rsidRPr="003F477D">
        <w:rPr>
          <w:rFonts w:cs="David" w:hint="cs"/>
          <w:u w:val="single"/>
          <w:rtl/>
        </w:rPr>
        <w:t>ירדנה מלר הורוביץ:</w:t>
      </w:r>
    </w:p>
    <w:p w14:paraId="0DF456F5" w14:textId="77777777" w:rsidR="00977F58" w:rsidRPr="003F477D" w:rsidRDefault="00977F58" w:rsidP="00977F58">
      <w:pPr>
        <w:bidi/>
        <w:jc w:val="both"/>
        <w:rPr>
          <w:rFonts w:cs="David" w:hint="cs"/>
          <w:rtl/>
        </w:rPr>
      </w:pPr>
    </w:p>
    <w:p w14:paraId="71B8A495" w14:textId="77777777" w:rsidR="00977F58" w:rsidRPr="003F477D" w:rsidRDefault="00977F58" w:rsidP="00977F58">
      <w:pPr>
        <w:bidi/>
        <w:jc w:val="both"/>
        <w:rPr>
          <w:rFonts w:cs="David" w:hint="cs"/>
          <w:rtl/>
        </w:rPr>
      </w:pPr>
      <w:r w:rsidRPr="003F477D">
        <w:rPr>
          <w:rFonts w:cs="David" w:hint="cs"/>
          <w:rtl/>
        </w:rPr>
        <w:tab/>
        <w:t xml:space="preserve">היא דווקא אומרת שזה כלי של האופוזיציה. </w:t>
      </w:r>
    </w:p>
    <w:p w14:paraId="538EDD72" w14:textId="77777777" w:rsidR="00977F58" w:rsidRPr="003F477D" w:rsidRDefault="00977F58" w:rsidP="00977F58">
      <w:pPr>
        <w:bidi/>
        <w:jc w:val="both"/>
        <w:rPr>
          <w:rFonts w:cs="David" w:hint="cs"/>
          <w:rtl/>
        </w:rPr>
      </w:pPr>
    </w:p>
    <w:p w14:paraId="2AD2516E" w14:textId="77777777" w:rsidR="00977F58" w:rsidRPr="003F477D" w:rsidRDefault="00977F58" w:rsidP="00977F58">
      <w:pPr>
        <w:bidi/>
        <w:rPr>
          <w:rFonts w:cs="David" w:hint="cs"/>
          <w:u w:val="single"/>
          <w:rtl/>
        </w:rPr>
      </w:pPr>
      <w:r w:rsidRPr="003F477D">
        <w:rPr>
          <w:rFonts w:cs="David" w:hint="cs"/>
          <w:u w:val="single"/>
          <w:rtl/>
        </w:rPr>
        <w:t>רחל אדטו:</w:t>
      </w:r>
    </w:p>
    <w:p w14:paraId="618ABBD4" w14:textId="77777777" w:rsidR="00977F58" w:rsidRPr="003F477D" w:rsidRDefault="00977F58" w:rsidP="00977F58">
      <w:pPr>
        <w:bidi/>
        <w:rPr>
          <w:rFonts w:cs="David" w:hint="cs"/>
          <w:rtl/>
        </w:rPr>
      </w:pPr>
    </w:p>
    <w:p w14:paraId="2254B02D" w14:textId="77777777" w:rsidR="00977F58" w:rsidRPr="003F477D" w:rsidRDefault="00977F58" w:rsidP="00977F58">
      <w:pPr>
        <w:bidi/>
        <w:jc w:val="both"/>
        <w:rPr>
          <w:rFonts w:cs="David" w:hint="cs"/>
          <w:rtl/>
        </w:rPr>
      </w:pPr>
      <w:r w:rsidRPr="003F477D">
        <w:rPr>
          <w:rFonts w:cs="David" w:hint="cs"/>
          <w:rtl/>
        </w:rPr>
        <w:tab/>
        <w:t xml:space="preserve"> אם אתם מוותרים, לנו יש הבמה באמת - - -</w:t>
      </w:r>
    </w:p>
    <w:p w14:paraId="25F76100" w14:textId="77777777" w:rsidR="00977F58" w:rsidRPr="003F477D" w:rsidRDefault="00977F58" w:rsidP="00977F58">
      <w:pPr>
        <w:bidi/>
        <w:jc w:val="both"/>
        <w:rPr>
          <w:rFonts w:cs="David" w:hint="cs"/>
          <w:rtl/>
        </w:rPr>
      </w:pPr>
    </w:p>
    <w:p w14:paraId="1E510EC0"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26AF95BF" w14:textId="77777777" w:rsidR="00977F58" w:rsidRPr="003F477D" w:rsidRDefault="00977F58" w:rsidP="00977F58">
      <w:pPr>
        <w:bidi/>
        <w:jc w:val="both"/>
        <w:rPr>
          <w:rFonts w:cs="David" w:hint="cs"/>
          <w:u w:val="single"/>
          <w:rtl/>
        </w:rPr>
      </w:pPr>
    </w:p>
    <w:p w14:paraId="39108A7E" w14:textId="77777777" w:rsidR="00977F58" w:rsidRPr="003F477D" w:rsidRDefault="00977F58" w:rsidP="00977F58">
      <w:pPr>
        <w:bidi/>
        <w:jc w:val="both"/>
        <w:rPr>
          <w:rFonts w:cs="David" w:hint="cs"/>
          <w:rtl/>
        </w:rPr>
      </w:pPr>
      <w:r w:rsidRPr="003F477D">
        <w:rPr>
          <w:rFonts w:cs="David" w:hint="cs"/>
          <w:rtl/>
        </w:rPr>
        <w:tab/>
        <w:t xml:space="preserve">אז אני מבין שיש הסכמה שאין נאומים בני דקה. </w:t>
      </w:r>
    </w:p>
    <w:p w14:paraId="4A9DCFE6" w14:textId="77777777" w:rsidR="00977F58" w:rsidRPr="003F477D" w:rsidRDefault="00977F58" w:rsidP="00977F58">
      <w:pPr>
        <w:bidi/>
        <w:jc w:val="both"/>
        <w:rPr>
          <w:rFonts w:cs="David" w:hint="cs"/>
          <w:rtl/>
        </w:rPr>
      </w:pPr>
    </w:p>
    <w:p w14:paraId="233D9960" w14:textId="77777777" w:rsidR="00977F58" w:rsidRPr="003F477D" w:rsidRDefault="00977F58" w:rsidP="00977F58">
      <w:pPr>
        <w:bidi/>
        <w:rPr>
          <w:rFonts w:cs="David"/>
          <w:rtl/>
        </w:rPr>
      </w:pPr>
      <w:r w:rsidRPr="003F477D">
        <w:rPr>
          <w:rFonts w:cs="David" w:hint="eastAsia"/>
          <w:u w:val="single"/>
          <w:rtl/>
        </w:rPr>
        <w:t>רוברט</w:t>
      </w:r>
      <w:r w:rsidRPr="003F477D">
        <w:rPr>
          <w:rFonts w:cs="David"/>
          <w:u w:val="single"/>
          <w:rtl/>
        </w:rPr>
        <w:t xml:space="preserve"> אילטוב:</w:t>
      </w:r>
    </w:p>
    <w:p w14:paraId="0D31C428" w14:textId="77777777" w:rsidR="00977F58" w:rsidRPr="003F477D" w:rsidRDefault="00977F58" w:rsidP="00977F58">
      <w:pPr>
        <w:bidi/>
        <w:rPr>
          <w:rFonts w:cs="David"/>
          <w:rtl/>
        </w:rPr>
      </w:pPr>
    </w:p>
    <w:p w14:paraId="493EE28F" w14:textId="77777777" w:rsidR="00977F58" w:rsidRPr="003F477D" w:rsidRDefault="00977F58" w:rsidP="00977F58">
      <w:pPr>
        <w:bidi/>
        <w:jc w:val="both"/>
        <w:rPr>
          <w:rFonts w:cs="David" w:hint="cs"/>
          <w:rtl/>
        </w:rPr>
      </w:pPr>
      <w:r w:rsidRPr="003F477D">
        <w:rPr>
          <w:rFonts w:cs="David"/>
          <w:rtl/>
        </w:rPr>
        <w:tab/>
      </w:r>
      <w:r w:rsidRPr="003F477D">
        <w:rPr>
          <w:rFonts w:cs="David" w:hint="cs"/>
          <w:rtl/>
        </w:rPr>
        <w:t xml:space="preserve"> אני מבין מה שרחל אדטו אומרת, אבל אני לא בטוח שזה על דעת סיעות האופוזיציה. </w:t>
      </w:r>
    </w:p>
    <w:p w14:paraId="0C86725A" w14:textId="77777777" w:rsidR="00977F58" w:rsidRPr="003F477D" w:rsidRDefault="00977F58" w:rsidP="00977F58">
      <w:pPr>
        <w:bidi/>
        <w:jc w:val="both"/>
        <w:rPr>
          <w:rFonts w:cs="David" w:hint="cs"/>
          <w:rtl/>
        </w:rPr>
      </w:pPr>
    </w:p>
    <w:p w14:paraId="1CDD977A" w14:textId="77777777" w:rsidR="00977F58" w:rsidRPr="003F477D" w:rsidRDefault="00977F58" w:rsidP="00977F58">
      <w:pPr>
        <w:bidi/>
        <w:jc w:val="both"/>
        <w:rPr>
          <w:rFonts w:cs="David" w:hint="cs"/>
          <w:u w:val="single"/>
          <w:rtl/>
        </w:rPr>
      </w:pPr>
      <w:r w:rsidRPr="003F477D">
        <w:rPr>
          <w:rFonts w:cs="David" w:hint="cs"/>
          <w:u w:val="single"/>
          <w:rtl/>
        </w:rPr>
        <w:t>עינת וילף:</w:t>
      </w:r>
    </w:p>
    <w:p w14:paraId="7C08E04F" w14:textId="77777777" w:rsidR="00977F58" w:rsidRPr="003F477D" w:rsidRDefault="00977F58" w:rsidP="00977F58">
      <w:pPr>
        <w:bidi/>
        <w:jc w:val="both"/>
        <w:rPr>
          <w:rFonts w:cs="David" w:hint="cs"/>
          <w:u w:val="single"/>
          <w:rtl/>
        </w:rPr>
      </w:pPr>
    </w:p>
    <w:p w14:paraId="7B92315B" w14:textId="77777777" w:rsidR="00977F58" w:rsidRPr="003F477D" w:rsidRDefault="00977F58" w:rsidP="00977F58">
      <w:pPr>
        <w:bidi/>
        <w:jc w:val="both"/>
        <w:rPr>
          <w:rFonts w:cs="David" w:hint="cs"/>
          <w:rtl/>
        </w:rPr>
      </w:pPr>
      <w:r w:rsidRPr="003F477D">
        <w:rPr>
          <w:rFonts w:cs="David" w:hint="cs"/>
          <w:rtl/>
        </w:rPr>
        <w:tab/>
        <w:t>מה הבעיה להשאיר את זה? זה חצי שעה במהלך הדיון.</w:t>
      </w:r>
    </w:p>
    <w:p w14:paraId="327C573C" w14:textId="77777777" w:rsidR="00977F58" w:rsidRPr="003F477D" w:rsidRDefault="00977F58" w:rsidP="00977F58">
      <w:pPr>
        <w:bidi/>
        <w:jc w:val="both"/>
        <w:rPr>
          <w:rFonts w:cs="David" w:hint="cs"/>
          <w:rtl/>
        </w:rPr>
      </w:pPr>
    </w:p>
    <w:p w14:paraId="672B7748"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098BE0DF" w14:textId="77777777" w:rsidR="00977F58" w:rsidRPr="003F477D" w:rsidRDefault="00977F58" w:rsidP="00977F58">
      <w:pPr>
        <w:bidi/>
        <w:jc w:val="both"/>
        <w:rPr>
          <w:rFonts w:cs="David" w:hint="cs"/>
          <w:u w:val="single"/>
          <w:rtl/>
        </w:rPr>
      </w:pPr>
    </w:p>
    <w:p w14:paraId="563E8B13" w14:textId="77777777" w:rsidR="00977F58" w:rsidRPr="003F477D" w:rsidRDefault="00977F58" w:rsidP="00977F58">
      <w:pPr>
        <w:bidi/>
        <w:jc w:val="both"/>
        <w:rPr>
          <w:rFonts w:cs="David" w:hint="cs"/>
          <w:rtl/>
        </w:rPr>
      </w:pPr>
      <w:r w:rsidRPr="003F477D">
        <w:rPr>
          <w:rFonts w:cs="David" w:hint="cs"/>
          <w:rtl/>
        </w:rPr>
        <w:tab/>
        <w:t>אין לי שום בעיה, אני רק רוצה לדעת מה רוצים.</w:t>
      </w:r>
    </w:p>
    <w:p w14:paraId="386A3D5B" w14:textId="77777777" w:rsidR="00977F58" w:rsidRPr="003F477D" w:rsidRDefault="00977F58" w:rsidP="00977F58">
      <w:pPr>
        <w:bidi/>
        <w:jc w:val="both"/>
        <w:rPr>
          <w:rFonts w:cs="David" w:hint="cs"/>
          <w:rtl/>
        </w:rPr>
      </w:pPr>
    </w:p>
    <w:p w14:paraId="5EC0A3A6" w14:textId="77777777" w:rsidR="00977F58" w:rsidRPr="003F477D" w:rsidRDefault="00977F58" w:rsidP="00977F58">
      <w:pPr>
        <w:bidi/>
        <w:jc w:val="both"/>
        <w:rPr>
          <w:rFonts w:cs="David" w:hint="cs"/>
          <w:rtl/>
        </w:rPr>
      </w:pPr>
      <w:r w:rsidRPr="003F477D">
        <w:rPr>
          <w:rFonts w:cs="David" w:hint="cs"/>
          <w:u w:val="single"/>
          <w:rtl/>
        </w:rPr>
        <w:t>ירדנה מלר הורוביץ:</w:t>
      </w:r>
    </w:p>
    <w:p w14:paraId="1F52FE1C" w14:textId="77777777" w:rsidR="00977F58" w:rsidRPr="003F477D" w:rsidRDefault="00977F58" w:rsidP="00977F58">
      <w:pPr>
        <w:bidi/>
        <w:jc w:val="both"/>
        <w:rPr>
          <w:rFonts w:cs="David" w:hint="cs"/>
          <w:rtl/>
        </w:rPr>
      </w:pPr>
    </w:p>
    <w:p w14:paraId="4DEB33BD" w14:textId="77777777" w:rsidR="00977F58" w:rsidRPr="003F477D" w:rsidRDefault="00977F58" w:rsidP="00977F58">
      <w:pPr>
        <w:bidi/>
        <w:jc w:val="both"/>
        <w:rPr>
          <w:rFonts w:cs="David" w:hint="cs"/>
          <w:rtl/>
        </w:rPr>
      </w:pPr>
      <w:r w:rsidRPr="003F477D">
        <w:rPr>
          <w:rFonts w:cs="David" w:hint="cs"/>
          <w:rtl/>
        </w:rPr>
        <w:tab/>
        <w:t>זה גם וולונטרי. זה סעיף על סדר היום, ואם אף אחד במליאה לא ירצה לנצל את זה אז ממילא הוא - - -</w:t>
      </w:r>
    </w:p>
    <w:p w14:paraId="532CC302" w14:textId="77777777" w:rsidR="00977F58" w:rsidRPr="003F477D" w:rsidRDefault="00977F58" w:rsidP="00977F58">
      <w:pPr>
        <w:bidi/>
        <w:jc w:val="both"/>
        <w:rPr>
          <w:rFonts w:cs="David" w:hint="cs"/>
          <w:rtl/>
        </w:rPr>
      </w:pPr>
    </w:p>
    <w:p w14:paraId="77420C66"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3BE29BBE" w14:textId="77777777" w:rsidR="00977F58" w:rsidRPr="003F477D" w:rsidRDefault="00977F58" w:rsidP="00977F58">
      <w:pPr>
        <w:bidi/>
        <w:jc w:val="both"/>
        <w:rPr>
          <w:rFonts w:cs="David" w:hint="cs"/>
          <w:u w:val="single"/>
          <w:rtl/>
        </w:rPr>
      </w:pPr>
    </w:p>
    <w:p w14:paraId="7F7D9712" w14:textId="77777777" w:rsidR="00977F58" w:rsidRPr="003F477D" w:rsidRDefault="00977F58" w:rsidP="00977F58">
      <w:pPr>
        <w:bidi/>
        <w:jc w:val="both"/>
        <w:rPr>
          <w:rFonts w:cs="David" w:hint="cs"/>
          <w:rtl/>
        </w:rPr>
      </w:pPr>
      <w:r w:rsidRPr="003F477D">
        <w:rPr>
          <w:rFonts w:cs="David" w:hint="cs"/>
          <w:rtl/>
        </w:rPr>
        <w:tab/>
        <w:t xml:space="preserve">כדי שלא נבזבז את הזמן. אני מציע לאור הדברים האלה כך: ההחלטה היא על בסיס ההבנה שיש נאומים בני דקה. אם תהיה הסכמה בין כולם שיורדים מהעניין או מצמצמים אותו אז יביאו אותה לידי ביטוי בפועל. </w:t>
      </w:r>
    </w:p>
    <w:p w14:paraId="10197F95" w14:textId="77777777" w:rsidR="00977F58" w:rsidRPr="003F477D" w:rsidRDefault="00977F58" w:rsidP="00977F58">
      <w:pPr>
        <w:bidi/>
        <w:jc w:val="both"/>
        <w:rPr>
          <w:rFonts w:cs="David" w:hint="cs"/>
          <w:rtl/>
        </w:rPr>
      </w:pPr>
    </w:p>
    <w:p w14:paraId="3D403C4A" w14:textId="77777777" w:rsidR="00977F58" w:rsidRPr="003F477D" w:rsidRDefault="00977F58" w:rsidP="00977F58">
      <w:pPr>
        <w:bidi/>
        <w:jc w:val="both"/>
        <w:rPr>
          <w:rFonts w:cs="David" w:hint="cs"/>
          <w:u w:val="single"/>
          <w:rtl/>
        </w:rPr>
      </w:pPr>
      <w:r w:rsidRPr="003F477D">
        <w:rPr>
          <w:rFonts w:cs="David" w:hint="cs"/>
          <w:u w:val="single"/>
          <w:rtl/>
        </w:rPr>
        <w:t>רוברט אילטוב:</w:t>
      </w:r>
    </w:p>
    <w:p w14:paraId="6455AF75" w14:textId="77777777" w:rsidR="00977F58" w:rsidRPr="003F477D" w:rsidRDefault="00977F58" w:rsidP="00977F58">
      <w:pPr>
        <w:bidi/>
        <w:jc w:val="both"/>
        <w:rPr>
          <w:rFonts w:cs="David" w:hint="cs"/>
          <w:u w:val="single"/>
          <w:rtl/>
        </w:rPr>
      </w:pPr>
    </w:p>
    <w:p w14:paraId="46390DC5" w14:textId="77777777" w:rsidR="00977F58" w:rsidRPr="003F477D" w:rsidRDefault="00977F58" w:rsidP="00977F58">
      <w:pPr>
        <w:bidi/>
        <w:jc w:val="both"/>
        <w:rPr>
          <w:rFonts w:cs="David" w:hint="cs"/>
          <w:rtl/>
        </w:rPr>
      </w:pPr>
      <w:r w:rsidRPr="003F477D">
        <w:rPr>
          <w:rFonts w:cs="David" w:hint="cs"/>
          <w:rtl/>
        </w:rPr>
        <w:tab/>
        <w:t xml:space="preserve">יש לך אישור. </w:t>
      </w:r>
    </w:p>
    <w:p w14:paraId="15D2187C" w14:textId="77777777" w:rsidR="00977F58" w:rsidRPr="003F477D" w:rsidRDefault="00977F58" w:rsidP="00977F58">
      <w:pPr>
        <w:bidi/>
        <w:jc w:val="both"/>
        <w:rPr>
          <w:rFonts w:cs="David" w:hint="cs"/>
          <w:rtl/>
        </w:rPr>
      </w:pPr>
    </w:p>
    <w:p w14:paraId="3801FF53" w14:textId="77777777" w:rsidR="00977F58" w:rsidRPr="003F477D" w:rsidRDefault="00977F58" w:rsidP="00977F58">
      <w:pPr>
        <w:bidi/>
        <w:rPr>
          <w:rFonts w:cs="David" w:hint="cs"/>
          <w:u w:val="single"/>
          <w:rtl/>
        </w:rPr>
      </w:pPr>
      <w:r w:rsidRPr="003F477D">
        <w:rPr>
          <w:rFonts w:cs="David" w:hint="cs"/>
          <w:u w:val="single"/>
          <w:rtl/>
        </w:rPr>
        <w:t>אברהם מיכאלי:</w:t>
      </w:r>
    </w:p>
    <w:p w14:paraId="3FACE86C" w14:textId="77777777" w:rsidR="00977F58" w:rsidRPr="003F477D" w:rsidRDefault="00977F58" w:rsidP="00977F58">
      <w:pPr>
        <w:bidi/>
        <w:rPr>
          <w:rFonts w:cs="David" w:hint="cs"/>
          <w:u w:val="single"/>
          <w:rtl/>
        </w:rPr>
      </w:pPr>
    </w:p>
    <w:p w14:paraId="675D45D5" w14:textId="77777777" w:rsidR="00977F58" w:rsidRPr="003F477D" w:rsidRDefault="00977F58" w:rsidP="00977F58">
      <w:pPr>
        <w:bidi/>
        <w:jc w:val="both"/>
        <w:rPr>
          <w:rFonts w:cs="David" w:hint="cs"/>
          <w:rtl/>
        </w:rPr>
      </w:pPr>
      <w:r w:rsidRPr="003F477D">
        <w:rPr>
          <w:rFonts w:cs="David" w:hint="cs"/>
          <w:rtl/>
        </w:rPr>
        <w:tab/>
        <w:t xml:space="preserve"> בלי לפגוע בזכותה של האופוזיציה לדבר דקה. </w:t>
      </w:r>
    </w:p>
    <w:p w14:paraId="004CEAFA" w14:textId="77777777" w:rsidR="00977F58" w:rsidRPr="003F477D" w:rsidRDefault="00977F58" w:rsidP="00977F58">
      <w:pPr>
        <w:bidi/>
        <w:jc w:val="both"/>
        <w:rPr>
          <w:rFonts w:cs="David" w:hint="cs"/>
          <w:rtl/>
        </w:rPr>
      </w:pPr>
    </w:p>
    <w:p w14:paraId="21DF3032" w14:textId="77777777" w:rsidR="00977F58" w:rsidRPr="003F477D" w:rsidRDefault="00977F58" w:rsidP="00977F58">
      <w:pPr>
        <w:bidi/>
        <w:jc w:val="both"/>
        <w:rPr>
          <w:rFonts w:cs="David" w:hint="cs"/>
          <w:u w:val="single"/>
          <w:rtl/>
        </w:rPr>
      </w:pPr>
      <w:r w:rsidRPr="003F477D">
        <w:rPr>
          <w:rFonts w:cs="David" w:hint="cs"/>
          <w:u w:val="single"/>
          <w:rtl/>
        </w:rPr>
        <w:t>היו</w:t>
      </w:r>
      <w:r w:rsidRPr="003F477D">
        <w:rPr>
          <w:rFonts w:cs="David"/>
          <w:u w:val="single"/>
          <w:rtl/>
        </w:rPr>
        <w:t>"</w:t>
      </w:r>
      <w:r w:rsidRPr="003F477D">
        <w:rPr>
          <w:rFonts w:cs="David" w:hint="cs"/>
          <w:u w:val="single"/>
          <w:rtl/>
        </w:rPr>
        <w:t>ר יריב לוין:</w:t>
      </w:r>
    </w:p>
    <w:p w14:paraId="0A48AA90" w14:textId="77777777" w:rsidR="00977F58" w:rsidRPr="003F477D" w:rsidRDefault="00977F58" w:rsidP="00977F58">
      <w:pPr>
        <w:bidi/>
        <w:jc w:val="both"/>
        <w:rPr>
          <w:rFonts w:cs="David" w:hint="cs"/>
          <w:u w:val="single"/>
          <w:rtl/>
        </w:rPr>
      </w:pPr>
    </w:p>
    <w:p w14:paraId="20C40140" w14:textId="77777777" w:rsidR="00977F58" w:rsidRPr="003F477D" w:rsidRDefault="00977F58" w:rsidP="00977F58">
      <w:pPr>
        <w:bidi/>
        <w:jc w:val="both"/>
        <w:rPr>
          <w:rFonts w:cs="David" w:hint="cs"/>
          <w:rtl/>
        </w:rPr>
      </w:pPr>
      <w:r w:rsidRPr="003F477D">
        <w:rPr>
          <w:rFonts w:cs="David" w:hint="cs"/>
          <w:rtl/>
        </w:rPr>
        <w:tab/>
        <w:t xml:space="preserve">רבותיי, אני מבקש להביא את בקשת יושב ראש הכנסת, על-פי אישורו של יושב ראש סיעת ישראל ביתנו, להצבעה. מי בעד? מי נגד? מי נמנע? </w:t>
      </w:r>
    </w:p>
    <w:p w14:paraId="1A70AACD" w14:textId="77777777" w:rsidR="00977F58" w:rsidRPr="003F477D" w:rsidRDefault="00977F58" w:rsidP="00977F58">
      <w:pPr>
        <w:bidi/>
        <w:jc w:val="both"/>
        <w:rPr>
          <w:rFonts w:cs="David" w:hint="cs"/>
          <w:rtl/>
        </w:rPr>
      </w:pPr>
    </w:p>
    <w:p w14:paraId="6F5536F0" w14:textId="77777777" w:rsidR="00977F58" w:rsidRPr="003F477D" w:rsidRDefault="00977F58" w:rsidP="00977F58">
      <w:pPr>
        <w:bidi/>
        <w:jc w:val="both"/>
        <w:rPr>
          <w:rFonts w:cs="David" w:hint="cs"/>
          <w:rtl/>
        </w:rPr>
      </w:pPr>
    </w:p>
    <w:p w14:paraId="3329856E" w14:textId="77777777" w:rsidR="00977F58" w:rsidRPr="003F477D" w:rsidRDefault="00977F58" w:rsidP="00977F58">
      <w:pPr>
        <w:bidi/>
        <w:jc w:val="center"/>
        <w:rPr>
          <w:rFonts w:cs="David" w:hint="cs"/>
          <w:rtl/>
        </w:rPr>
      </w:pPr>
      <w:r w:rsidRPr="003F477D">
        <w:rPr>
          <w:rFonts w:cs="David" w:hint="cs"/>
          <w:rtl/>
        </w:rPr>
        <w:t>הצבעה</w:t>
      </w:r>
    </w:p>
    <w:p w14:paraId="5AF0AAB2" w14:textId="77777777" w:rsidR="00977F58" w:rsidRPr="003F477D" w:rsidRDefault="00977F58" w:rsidP="00977F58">
      <w:pPr>
        <w:bidi/>
        <w:jc w:val="center"/>
        <w:rPr>
          <w:rFonts w:cs="David" w:hint="cs"/>
          <w:rtl/>
        </w:rPr>
      </w:pPr>
    </w:p>
    <w:p w14:paraId="5DD1516B" w14:textId="77777777" w:rsidR="00977F58" w:rsidRPr="003F477D" w:rsidRDefault="00977F58" w:rsidP="00977F58">
      <w:pPr>
        <w:bidi/>
        <w:jc w:val="center"/>
        <w:rPr>
          <w:rFonts w:cs="David" w:hint="cs"/>
          <w:rtl/>
        </w:rPr>
      </w:pPr>
      <w:r w:rsidRPr="003F477D">
        <w:rPr>
          <w:rFonts w:cs="David" w:hint="cs"/>
          <w:rtl/>
        </w:rPr>
        <w:t xml:space="preserve">בעד בקשת יושב ראש הכנסת </w:t>
      </w:r>
      <w:r w:rsidRPr="003F477D">
        <w:rPr>
          <w:rFonts w:cs="David"/>
          <w:rtl/>
        </w:rPr>
        <w:t>–</w:t>
      </w:r>
      <w:r w:rsidRPr="003F477D">
        <w:rPr>
          <w:rFonts w:cs="David" w:hint="cs"/>
          <w:rtl/>
        </w:rPr>
        <w:t xml:space="preserve"> רוב</w:t>
      </w:r>
    </w:p>
    <w:p w14:paraId="422D5F25" w14:textId="77777777" w:rsidR="00977F58" w:rsidRPr="003F477D" w:rsidRDefault="00977F58" w:rsidP="00977F58">
      <w:pPr>
        <w:bidi/>
        <w:jc w:val="center"/>
        <w:rPr>
          <w:rFonts w:cs="David" w:hint="cs"/>
          <w:rtl/>
        </w:rPr>
      </w:pPr>
      <w:r w:rsidRPr="003F477D">
        <w:rPr>
          <w:rFonts w:cs="David" w:hint="cs"/>
          <w:rtl/>
        </w:rPr>
        <w:t xml:space="preserve">נגד </w:t>
      </w:r>
      <w:r w:rsidRPr="003F477D">
        <w:rPr>
          <w:rFonts w:cs="David"/>
          <w:rtl/>
        </w:rPr>
        <w:t>–</w:t>
      </w:r>
      <w:r w:rsidRPr="003F477D">
        <w:rPr>
          <w:rFonts w:cs="David" w:hint="cs"/>
          <w:rtl/>
        </w:rPr>
        <w:t xml:space="preserve"> אין</w:t>
      </w:r>
    </w:p>
    <w:p w14:paraId="61A7F025" w14:textId="77777777" w:rsidR="00977F58" w:rsidRPr="003F477D" w:rsidRDefault="00977F58" w:rsidP="00977F58">
      <w:pPr>
        <w:bidi/>
        <w:jc w:val="center"/>
        <w:rPr>
          <w:rFonts w:cs="David" w:hint="cs"/>
          <w:rtl/>
        </w:rPr>
      </w:pPr>
      <w:r w:rsidRPr="003F477D">
        <w:rPr>
          <w:rFonts w:cs="David" w:hint="cs"/>
          <w:rtl/>
        </w:rPr>
        <w:t xml:space="preserve">נמנעים </w:t>
      </w:r>
      <w:r w:rsidRPr="003F477D">
        <w:rPr>
          <w:rFonts w:cs="David"/>
          <w:rtl/>
        </w:rPr>
        <w:t>–</w:t>
      </w:r>
      <w:r w:rsidRPr="003F477D">
        <w:rPr>
          <w:rFonts w:cs="David" w:hint="cs"/>
          <w:rtl/>
        </w:rPr>
        <w:t xml:space="preserve"> אין</w:t>
      </w:r>
    </w:p>
    <w:p w14:paraId="02B4B641" w14:textId="77777777" w:rsidR="00977F58" w:rsidRPr="003F477D" w:rsidRDefault="00977F58" w:rsidP="00977F58">
      <w:pPr>
        <w:bidi/>
        <w:jc w:val="center"/>
        <w:rPr>
          <w:rFonts w:cs="David" w:hint="cs"/>
          <w:rtl/>
        </w:rPr>
      </w:pPr>
      <w:r w:rsidRPr="003F477D">
        <w:rPr>
          <w:rFonts w:cs="David" w:hint="cs"/>
          <w:rtl/>
        </w:rPr>
        <w:t>בקשת יושב ראש הכנסת, נתקבלה.</w:t>
      </w:r>
    </w:p>
    <w:p w14:paraId="69C083EC" w14:textId="77777777" w:rsidR="00977F58" w:rsidRPr="003F477D" w:rsidRDefault="00977F58" w:rsidP="00977F58">
      <w:pPr>
        <w:bidi/>
        <w:rPr>
          <w:rFonts w:cs="David" w:hint="cs"/>
          <w:rtl/>
        </w:rPr>
      </w:pPr>
    </w:p>
    <w:p w14:paraId="1991EA4D" w14:textId="77777777" w:rsidR="00977F58" w:rsidRPr="003F477D" w:rsidRDefault="00977F58" w:rsidP="00977F58">
      <w:pPr>
        <w:bidi/>
        <w:jc w:val="both"/>
        <w:rPr>
          <w:rFonts w:cs="David"/>
          <w:u w:val="single"/>
        </w:rPr>
      </w:pPr>
      <w:r w:rsidRPr="003F477D">
        <w:rPr>
          <w:rFonts w:cs="David" w:hint="cs"/>
          <w:u w:val="single"/>
          <w:rtl/>
        </w:rPr>
        <w:t>היו"ר יריב לוין:</w:t>
      </w:r>
    </w:p>
    <w:p w14:paraId="0DD6563B" w14:textId="77777777" w:rsidR="00977F58" w:rsidRPr="003F477D" w:rsidRDefault="00977F58" w:rsidP="00977F58">
      <w:pPr>
        <w:bidi/>
        <w:jc w:val="both"/>
        <w:rPr>
          <w:rFonts w:cs="David" w:hint="cs"/>
          <w:u w:val="single"/>
          <w:rtl/>
        </w:rPr>
      </w:pPr>
    </w:p>
    <w:p w14:paraId="72B6C922" w14:textId="77777777" w:rsidR="00977F58" w:rsidRPr="003F477D" w:rsidRDefault="00977F58" w:rsidP="00977F58">
      <w:pPr>
        <w:bidi/>
        <w:rPr>
          <w:rFonts w:cs="David" w:hint="cs"/>
          <w:rtl/>
        </w:rPr>
      </w:pPr>
      <w:r w:rsidRPr="003F477D">
        <w:rPr>
          <w:rFonts w:cs="David" w:hint="cs"/>
          <w:rtl/>
        </w:rPr>
        <w:tab/>
        <w:t xml:space="preserve">הבקשה נתקבלה פה-אחד, אין מתנגדים, אין נמנעים. תודה רבה, הישיבה נעולה. להתראות בקרוב. </w:t>
      </w:r>
    </w:p>
    <w:p w14:paraId="694F03ED" w14:textId="77777777" w:rsidR="00977F58" w:rsidRPr="003F477D" w:rsidRDefault="00977F58" w:rsidP="00977F58">
      <w:pPr>
        <w:bidi/>
        <w:jc w:val="both"/>
        <w:rPr>
          <w:rFonts w:cs="David" w:hint="cs"/>
          <w:rtl/>
        </w:rPr>
      </w:pPr>
    </w:p>
    <w:p w14:paraId="17568E91" w14:textId="77777777" w:rsidR="00977F58" w:rsidRPr="003F477D" w:rsidRDefault="00977F58" w:rsidP="00977F58">
      <w:pPr>
        <w:bidi/>
        <w:jc w:val="both"/>
        <w:rPr>
          <w:rFonts w:cs="David" w:hint="cs"/>
          <w:rtl/>
        </w:rPr>
      </w:pPr>
    </w:p>
    <w:p w14:paraId="6EA800A1" w14:textId="77777777" w:rsidR="00977F58" w:rsidRPr="00977F58" w:rsidRDefault="00977F58" w:rsidP="00977F58">
      <w:pPr>
        <w:bidi/>
        <w:jc w:val="both"/>
        <w:rPr>
          <w:rFonts w:cs="David" w:hint="cs"/>
          <w:b/>
          <w:bCs/>
          <w:u w:val="single"/>
          <w:rtl/>
        </w:rPr>
      </w:pPr>
      <w:r w:rsidRPr="00977F58">
        <w:rPr>
          <w:rFonts w:cs="David" w:hint="cs"/>
          <w:b/>
          <w:bCs/>
          <w:u w:val="single"/>
          <w:rtl/>
        </w:rPr>
        <w:t>הישיבה ננעלה ב-10:00</w:t>
      </w:r>
    </w:p>
    <w:p w14:paraId="3E2D03EB" w14:textId="77777777" w:rsidR="00977F58" w:rsidRPr="003F477D" w:rsidRDefault="00977F58" w:rsidP="00977F58">
      <w:pPr>
        <w:bidi/>
        <w:jc w:val="both"/>
        <w:rPr>
          <w:rFonts w:cs="David" w:hint="cs"/>
          <w:u w:val="single"/>
          <w:rtl/>
        </w:rPr>
      </w:pPr>
    </w:p>
    <w:p w14:paraId="5FFC29B5" w14:textId="77777777" w:rsidR="00977F58" w:rsidRPr="003F477D" w:rsidRDefault="00977F58" w:rsidP="00977F58">
      <w:pPr>
        <w:keepNext/>
        <w:bidi/>
        <w:jc w:val="both"/>
        <w:rPr>
          <w:rFonts w:cs="David" w:hint="cs"/>
          <w:rtl/>
        </w:rPr>
      </w:pPr>
      <w:r w:rsidRPr="003F477D">
        <w:rPr>
          <w:rFonts w:cs="David" w:hint="cs"/>
          <w:rtl/>
        </w:rPr>
        <w:tab/>
      </w:r>
    </w:p>
    <w:p w14:paraId="67D8EEB3" w14:textId="77777777" w:rsidR="00977F58" w:rsidRPr="003F477D" w:rsidRDefault="00977F58" w:rsidP="00977F58">
      <w:pPr>
        <w:bidi/>
        <w:jc w:val="both"/>
        <w:rPr>
          <w:rFonts w:cs="David" w:hint="cs"/>
          <w:rtl/>
        </w:rPr>
      </w:pPr>
      <w:r w:rsidRPr="003F477D">
        <w:rPr>
          <w:rFonts w:cs="David" w:hint="cs"/>
          <w:rtl/>
        </w:rPr>
        <w:tab/>
      </w:r>
    </w:p>
    <w:p w14:paraId="084A4317" w14:textId="77777777" w:rsidR="00977F58" w:rsidRPr="003F477D" w:rsidRDefault="00977F58" w:rsidP="00977F58">
      <w:pPr>
        <w:bidi/>
        <w:jc w:val="both"/>
        <w:rPr>
          <w:rFonts w:cs="David" w:hint="cs"/>
          <w:rtl/>
        </w:rPr>
      </w:pPr>
    </w:p>
    <w:p w14:paraId="23FC78B6" w14:textId="77777777" w:rsidR="00977F58" w:rsidRPr="003F477D" w:rsidRDefault="00977F58" w:rsidP="00977F58">
      <w:pPr>
        <w:bidi/>
        <w:jc w:val="both"/>
        <w:rPr>
          <w:rFonts w:cs="David" w:hint="cs"/>
          <w:rtl/>
        </w:rPr>
      </w:pPr>
    </w:p>
    <w:p w14:paraId="27AFB02A" w14:textId="77777777" w:rsidR="00977F58" w:rsidRPr="003F477D" w:rsidRDefault="00977F58" w:rsidP="00977F58">
      <w:pPr>
        <w:bidi/>
        <w:jc w:val="both"/>
        <w:rPr>
          <w:rFonts w:cs="David" w:hint="cs"/>
          <w:rtl/>
        </w:rPr>
      </w:pPr>
    </w:p>
    <w:p w14:paraId="1A061121" w14:textId="77777777" w:rsidR="00977F58" w:rsidRPr="003F477D" w:rsidRDefault="00977F58" w:rsidP="00977F58">
      <w:pPr>
        <w:bidi/>
        <w:jc w:val="both"/>
        <w:rPr>
          <w:rFonts w:cs="David" w:hint="cs"/>
          <w:rtl/>
        </w:rPr>
      </w:pPr>
    </w:p>
    <w:p w14:paraId="75CBD89B" w14:textId="77777777" w:rsidR="00977F58" w:rsidRPr="003F477D" w:rsidRDefault="00977F58" w:rsidP="00977F58">
      <w:pPr>
        <w:bidi/>
        <w:jc w:val="both"/>
        <w:rPr>
          <w:rFonts w:cs="David" w:hint="cs"/>
          <w:rtl/>
        </w:rPr>
      </w:pPr>
      <w:r w:rsidRPr="003F477D">
        <w:rPr>
          <w:rFonts w:cs="David" w:hint="cs"/>
          <w:rtl/>
        </w:rPr>
        <w:tab/>
      </w:r>
    </w:p>
    <w:p w14:paraId="2841A64D" w14:textId="77777777" w:rsidR="00977F58" w:rsidRPr="003F477D" w:rsidRDefault="00977F58" w:rsidP="00977F58">
      <w:pPr>
        <w:bidi/>
        <w:jc w:val="both"/>
        <w:rPr>
          <w:rFonts w:cs="David" w:hint="cs"/>
          <w:rtl/>
        </w:rPr>
      </w:pPr>
    </w:p>
    <w:p w14:paraId="79959257" w14:textId="77777777" w:rsidR="00977F58" w:rsidRPr="003F477D" w:rsidRDefault="00977F58" w:rsidP="00977F58">
      <w:pPr>
        <w:bidi/>
        <w:jc w:val="both"/>
        <w:rPr>
          <w:rFonts w:cs="David" w:hint="cs"/>
          <w:rtl/>
        </w:rPr>
      </w:pPr>
    </w:p>
    <w:p w14:paraId="7A1C008C" w14:textId="77777777" w:rsidR="00552A80" w:rsidRPr="00977F58" w:rsidRDefault="00552A80" w:rsidP="00977F58">
      <w:pPr>
        <w:bidi/>
      </w:pPr>
    </w:p>
    <w:sectPr w:rsidR="00552A80" w:rsidRPr="00977F58" w:rsidSect="00977F58">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D23A0" w14:textId="77777777" w:rsidR="00977F58" w:rsidRDefault="00977F58">
      <w:r>
        <w:separator/>
      </w:r>
    </w:p>
  </w:endnote>
  <w:endnote w:type="continuationSeparator" w:id="0">
    <w:p w14:paraId="7AADD870" w14:textId="77777777" w:rsidR="00977F58" w:rsidRDefault="0097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FF43" w14:textId="77777777" w:rsidR="00977F58" w:rsidRDefault="00977F58">
      <w:r>
        <w:separator/>
      </w:r>
    </w:p>
  </w:footnote>
  <w:footnote w:type="continuationSeparator" w:id="0">
    <w:p w14:paraId="3CC3862F" w14:textId="77777777" w:rsidR="00977F58" w:rsidRDefault="00977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8521" w14:textId="77777777" w:rsidR="00977F58" w:rsidRDefault="00977F58" w:rsidP="00977F5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DB71BED" w14:textId="77777777" w:rsidR="00977F58" w:rsidRDefault="00977F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BCA4" w14:textId="77777777" w:rsidR="00977F58" w:rsidRDefault="00977F58" w:rsidP="00977F5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A341F3">
      <w:rPr>
        <w:rStyle w:val="PageNumber"/>
        <w:rFonts w:cs="David"/>
        <w:noProof/>
        <w:szCs w:val="24"/>
        <w:rtl/>
      </w:rPr>
      <w:t>16</w:t>
    </w:r>
    <w:r>
      <w:rPr>
        <w:rStyle w:val="PageNumber"/>
        <w:rFonts w:cs="David"/>
        <w:szCs w:val="24"/>
      </w:rPr>
      <w:fldChar w:fldCharType="end"/>
    </w:r>
  </w:p>
  <w:p w14:paraId="446EA94F" w14:textId="77777777" w:rsidR="00977F58" w:rsidRDefault="00977F58" w:rsidP="00977F58">
    <w:pPr>
      <w:pStyle w:val="Header"/>
      <w:ind w:right="360"/>
      <w:rPr>
        <w:rFonts w:cs="David" w:hint="cs"/>
        <w:sz w:val="24"/>
        <w:szCs w:val="24"/>
        <w:rtl/>
      </w:rPr>
    </w:pPr>
    <w:r>
      <w:rPr>
        <w:rFonts w:cs="David" w:hint="cs"/>
        <w:sz w:val="24"/>
        <w:szCs w:val="24"/>
        <w:rtl/>
      </w:rPr>
      <w:t>ועדת הכנסת</w:t>
    </w:r>
  </w:p>
  <w:p w14:paraId="64620B59" w14:textId="77777777" w:rsidR="00977F58" w:rsidRDefault="00977F58" w:rsidP="00977F58">
    <w:pPr>
      <w:pStyle w:val="Header"/>
      <w:ind w:right="360"/>
      <w:rPr>
        <w:rFonts w:cs="David" w:hint="cs"/>
        <w:sz w:val="24"/>
        <w:szCs w:val="24"/>
        <w:rtl/>
      </w:rPr>
    </w:pPr>
    <w:r>
      <w:rPr>
        <w:rFonts w:cs="David" w:hint="cs"/>
        <w:sz w:val="24"/>
        <w:szCs w:val="24"/>
        <w:rtl/>
      </w:rPr>
      <w:t>1.8.2011</w:t>
    </w:r>
  </w:p>
  <w:p w14:paraId="205A3265" w14:textId="77777777" w:rsidR="00977F58" w:rsidRDefault="00977F58">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9965פרוטוקול_ישיבת_ועדה.doc"/>
    <w:docVar w:name="StartMode" w:val="3"/>
  </w:docVars>
  <w:rsids>
    <w:rsidRoot w:val="005B21FB"/>
    <w:rsid w:val="003B7615"/>
    <w:rsid w:val="00552A80"/>
    <w:rsid w:val="005B21FB"/>
    <w:rsid w:val="00965806"/>
    <w:rsid w:val="00977F58"/>
    <w:rsid w:val="00A341F3"/>
    <w:rsid w:val="00EF4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73B27D"/>
  <w15:chartTrackingRefBased/>
  <w15:docId w15:val="{6D81CDA7-6341-4BF3-B05F-806AD3BC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77F5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77F58"/>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030066-76C7-4B7E-9D12-9583130B0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DF2466-6F6D-470D-9607-B95187951BC5}">
  <ds:schemaRefs>
    <ds:schemaRef ds:uri="http://schemas.microsoft.com/sharepoint/v3/contenttype/forms"/>
  </ds:schemaRefs>
</ds:datastoreItem>
</file>

<file path=customXml/itemProps3.xml><?xml version="1.0" encoding="utf-8"?>
<ds:datastoreItem xmlns:ds="http://schemas.openxmlformats.org/officeDocument/2006/customXml" ds:itemID="{58AAC105-AA8A-4DF4-85C7-52A3C60315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2719</Words>
  <Characters>15499</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