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7452" w14:textId="77777777" w:rsidR="008F1239" w:rsidRPr="008F1239" w:rsidRDefault="008F1239" w:rsidP="008F1239">
      <w:pPr>
        <w:bidi/>
        <w:jc w:val="both"/>
        <w:rPr>
          <w:rFonts w:cs="David" w:hint="cs"/>
          <w:b/>
          <w:bCs/>
          <w:rtl/>
        </w:rPr>
      </w:pPr>
      <w:r w:rsidRPr="008F1239">
        <w:rPr>
          <w:rFonts w:cs="David" w:hint="cs"/>
          <w:b/>
          <w:bCs/>
          <w:rtl/>
        </w:rPr>
        <w:t>הכנסת השבע-עשרה</w:t>
      </w:r>
      <w:r w:rsidRPr="008F1239">
        <w:rPr>
          <w:rFonts w:cs="David" w:hint="cs"/>
          <w:b/>
          <w:bCs/>
          <w:rtl/>
        </w:rPr>
        <w:tab/>
      </w:r>
      <w:r w:rsidRPr="008F1239">
        <w:rPr>
          <w:rFonts w:cs="David" w:hint="cs"/>
          <w:b/>
          <w:bCs/>
          <w:rtl/>
        </w:rPr>
        <w:tab/>
      </w:r>
      <w:r w:rsidRPr="008F1239">
        <w:rPr>
          <w:rFonts w:cs="David" w:hint="cs"/>
          <w:b/>
          <w:bCs/>
          <w:rtl/>
        </w:rPr>
        <w:tab/>
      </w:r>
      <w:r w:rsidRPr="008F1239">
        <w:rPr>
          <w:rFonts w:cs="David" w:hint="cs"/>
          <w:b/>
          <w:bCs/>
          <w:rtl/>
        </w:rPr>
        <w:tab/>
      </w:r>
      <w:r w:rsidRPr="008F1239">
        <w:rPr>
          <w:rFonts w:cs="David" w:hint="cs"/>
          <w:b/>
          <w:bCs/>
          <w:rtl/>
        </w:rPr>
        <w:tab/>
      </w:r>
      <w:r w:rsidRPr="008F1239">
        <w:rPr>
          <w:rFonts w:cs="David" w:hint="cs"/>
          <w:b/>
          <w:bCs/>
          <w:rtl/>
        </w:rPr>
        <w:tab/>
        <w:t xml:space="preserve">                 נוסח לא מתוקן</w:t>
      </w:r>
    </w:p>
    <w:p w14:paraId="740755C9" w14:textId="77777777" w:rsidR="008F1239" w:rsidRPr="008F1239" w:rsidRDefault="008F1239" w:rsidP="008F1239">
      <w:pPr>
        <w:bidi/>
        <w:jc w:val="both"/>
        <w:rPr>
          <w:rFonts w:cs="David" w:hint="cs"/>
          <w:b/>
          <w:bCs/>
          <w:rtl/>
        </w:rPr>
      </w:pPr>
      <w:r w:rsidRPr="008F1239">
        <w:rPr>
          <w:rFonts w:cs="David" w:hint="cs"/>
          <w:b/>
          <w:bCs/>
          <w:rtl/>
        </w:rPr>
        <w:t>מושב שלישי</w:t>
      </w:r>
    </w:p>
    <w:p w14:paraId="587304B7" w14:textId="77777777" w:rsidR="008F1239" w:rsidRPr="008F1239" w:rsidRDefault="008F1239" w:rsidP="008F1239">
      <w:pPr>
        <w:bidi/>
        <w:jc w:val="both"/>
        <w:rPr>
          <w:rFonts w:cs="David" w:hint="cs"/>
          <w:rtl/>
        </w:rPr>
      </w:pPr>
    </w:p>
    <w:p w14:paraId="4F88D4B2" w14:textId="77777777" w:rsidR="008F1239" w:rsidRPr="008F1239" w:rsidRDefault="008F1239" w:rsidP="008F1239">
      <w:pPr>
        <w:bidi/>
        <w:jc w:val="both"/>
        <w:rPr>
          <w:rFonts w:cs="David" w:hint="cs"/>
          <w:rtl/>
        </w:rPr>
      </w:pPr>
    </w:p>
    <w:p w14:paraId="4F547FF0" w14:textId="77777777" w:rsidR="008F1239" w:rsidRPr="008F1239" w:rsidRDefault="008F1239" w:rsidP="008F1239">
      <w:pPr>
        <w:bidi/>
        <w:jc w:val="center"/>
        <w:rPr>
          <w:rFonts w:cs="David" w:hint="cs"/>
          <w:b/>
          <w:bCs/>
          <w:rtl/>
        </w:rPr>
      </w:pPr>
      <w:r w:rsidRPr="008F1239">
        <w:rPr>
          <w:rFonts w:cs="David" w:hint="cs"/>
          <w:b/>
          <w:bCs/>
          <w:rtl/>
        </w:rPr>
        <w:t>פרוטוקול מס' 166</w:t>
      </w:r>
    </w:p>
    <w:p w14:paraId="77BCFAC4" w14:textId="77777777" w:rsidR="008F1239" w:rsidRPr="008F1239" w:rsidRDefault="008F1239" w:rsidP="008F1239">
      <w:pPr>
        <w:bidi/>
        <w:jc w:val="center"/>
        <w:rPr>
          <w:rFonts w:cs="David" w:hint="cs"/>
          <w:b/>
          <w:bCs/>
          <w:rtl/>
        </w:rPr>
      </w:pPr>
      <w:r w:rsidRPr="008F1239">
        <w:rPr>
          <w:rFonts w:cs="David" w:hint="cs"/>
          <w:b/>
          <w:bCs/>
          <w:rtl/>
        </w:rPr>
        <w:t>מישיבת ועדת הכנסת</w:t>
      </w:r>
    </w:p>
    <w:p w14:paraId="27ED3694" w14:textId="77777777" w:rsidR="008F1239" w:rsidRPr="008F1239" w:rsidRDefault="008F1239" w:rsidP="008F1239">
      <w:pPr>
        <w:pStyle w:val="Heading1"/>
        <w:jc w:val="center"/>
        <w:rPr>
          <w:rFonts w:cs="David" w:hint="cs"/>
          <w:b/>
          <w:bCs/>
          <w:rtl/>
        </w:rPr>
      </w:pPr>
      <w:r w:rsidRPr="008F1239">
        <w:rPr>
          <w:rFonts w:cs="David" w:hint="cs"/>
          <w:b/>
          <w:bCs/>
          <w:rtl/>
        </w:rPr>
        <w:t xml:space="preserve">יום רביעי, ד' בכסלו </w:t>
      </w:r>
      <w:proofErr w:type="spellStart"/>
      <w:r w:rsidRPr="008F1239">
        <w:rPr>
          <w:rFonts w:cs="David" w:hint="cs"/>
          <w:b/>
          <w:bCs/>
          <w:rtl/>
        </w:rPr>
        <w:t>התשס"ח</w:t>
      </w:r>
      <w:proofErr w:type="spellEnd"/>
      <w:r w:rsidRPr="008F1239">
        <w:rPr>
          <w:rFonts w:cs="David" w:hint="cs"/>
          <w:b/>
          <w:bCs/>
          <w:rtl/>
        </w:rPr>
        <w:t xml:space="preserve"> (14 בנובמבר 2007), שעה 17:30</w:t>
      </w:r>
    </w:p>
    <w:p w14:paraId="52538B87" w14:textId="77777777" w:rsidR="008F1239" w:rsidRPr="008F1239" w:rsidRDefault="008F1239" w:rsidP="008F1239">
      <w:pPr>
        <w:bidi/>
        <w:jc w:val="center"/>
        <w:rPr>
          <w:rFonts w:cs="David" w:hint="cs"/>
          <w:rtl/>
        </w:rPr>
      </w:pPr>
    </w:p>
    <w:p w14:paraId="6A1CA9FC" w14:textId="77777777" w:rsidR="008F1239" w:rsidRPr="008F1239" w:rsidRDefault="008F1239" w:rsidP="008F1239">
      <w:pPr>
        <w:bidi/>
        <w:jc w:val="both"/>
        <w:rPr>
          <w:rFonts w:cs="David" w:hint="cs"/>
          <w:rtl/>
        </w:rPr>
      </w:pPr>
    </w:p>
    <w:p w14:paraId="68B2109F" w14:textId="77777777" w:rsidR="008F1239" w:rsidRPr="008F1239" w:rsidRDefault="008F1239" w:rsidP="008F1239">
      <w:pPr>
        <w:bidi/>
        <w:jc w:val="both"/>
        <w:rPr>
          <w:rFonts w:cs="David" w:hint="cs"/>
          <w:rtl/>
        </w:rPr>
      </w:pPr>
      <w:r w:rsidRPr="008F1239">
        <w:rPr>
          <w:rFonts w:cs="David" w:hint="cs"/>
          <w:u w:val="single"/>
          <w:rtl/>
        </w:rPr>
        <w:t>סדר היום:</w:t>
      </w:r>
      <w:r w:rsidRPr="008F1239">
        <w:rPr>
          <w:rFonts w:cs="David" w:hint="cs"/>
          <w:rtl/>
        </w:rPr>
        <w:t xml:space="preserve"> א. הצעת חוק ההסדרים במשק המדינה (תיקוני חקיקה להשגת יעדי התקציב והמדיניות הכלכלית לשנת הכספים 2008), </w:t>
      </w:r>
      <w:proofErr w:type="spellStart"/>
      <w:r w:rsidRPr="008F1239">
        <w:rPr>
          <w:rFonts w:cs="David" w:hint="cs"/>
          <w:rtl/>
        </w:rPr>
        <w:t>התשס"ח</w:t>
      </w:r>
      <w:proofErr w:type="spellEnd"/>
      <w:r w:rsidRPr="008F1239">
        <w:rPr>
          <w:rFonts w:cs="David" w:hint="cs"/>
          <w:rtl/>
        </w:rPr>
        <w:t xml:space="preserve">-2007 </w:t>
      </w:r>
      <w:r w:rsidRPr="008F1239">
        <w:rPr>
          <w:rFonts w:cs="David"/>
          <w:rtl/>
        </w:rPr>
        <w:t>–</w:t>
      </w:r>
      <w:r w:rsidRPr="008F1239">
        <w:rPr>
          <w:rFonts w:cs="David" w:hint="cs"/>
          <w:rtl/>
        </w:rPr>
        <w:t xml:space="preserve"> חלוקת ההצעה וקביעת ועדות לדיון לפי סעיפים 117 ו121 לתקנון הכנסת.</w:t>
      </w:r>
    </w:p>
    <w:p w14:paraId="12348911" w14:textId="77777777" w:rsidR="008F1239" w:rsidRPr="008F1239" w:rsidRDefault="008F1239" w:rsidP="008F1239">
      <w:pPr>
        <w:bidi/>
        <w:jc w:val="both"/>
        <w:rPr>
          <w:rFonts w:cs="David" w:hint="cs"/>
          <w:rtl/>
        </w:rPr>
      </w:pPr>
    </w:p>
    <w:p w14:paraId="047B1AD6" w14:textId="77777777" w:rsidR="008F1239" w:rsidRPr="008F1239" w:rsidRDefault="008F1239" w:rsidP="008F1239">
      <w:pPr>
        <w:bidi/>
        <w:jc w:val="both"/>
        <w:rPr>
          <w:rFonts w:cs="David" w:hint="cs"/>
          <w:u w:val="single"/>
          <w:rtl/>
        </w:rPr>
      </w:pPr>
      <w:r w:rsidRPr="008F1239">
        <w:rPr>
          <w:rFonts w:cs="David" w:hint="cs"/>
          <w:u w:val="single"/>
          <w:rtl/>
        </w:rPr>
        <w:t>נכחו:</w:t>
      </w:r>
    </w:p>
    <w:p w14:paraId="01C12610" w14:textId="77777777" w:rsidR="008F1239" w:rsidRPr="008F1239" w:rsidRDefault="008F1239" w:rsidP="008F1239">
      <w:pPr>
        <w:bidi/>
        <w:jc w:val="both"/>
        <w:rPr>
          <w:rFonts w:cs="David" w:hint="cs"/>
          <w:u w:val="single"/>
          <w:rtl/>
        </w:rPr>
      </w:pPr>
    </w:p>
    <w:p w14:paraId="69DDEEA1" w14:textId="77777777" w:rsidR="008F1239" w:rsidRPr="008F1239" w:rsidRDefault="008F1239" w:rsidP="008F1239">
      <w:pPr>
        <w:bidi/>
        <w:jc w:val="both"/>
        <w:rPr>
          <w:rFonts w:cs="David" w:hint="cs"/>
          <w:rtl/>
        </w:rPr>
      </w:pPr>
      <w:r w:rsidRPr="008F1239">
        <w:rPr>
          <w:rFonts w:cs="David" w:hint="cs"/>
          <w:u w:val="single"/>
          <w:rtl/>
        </w:rPr>
        <w:t>חברי הוועדה:</w:t>
      </w:r>
      <w:r w:rsidRPr="008F1239">
        <w:rPr>
          <w:rFonts w:cs="David" w:hint="cs"/>
          <w:rtl/>
        </w:rPr>
        <w:t xml:space="preserve"> דוד טל-היו"ר</w:t>
      </w:r>
    </w:p>
    <w:p w14:paraId="021886E3" w14:textId="77777777" w:rsidR="008F1239" w:rsidRPr="008F1239" w:rsidRDefault="008F1239" w:rsidP="008F1239">
      <w:pPr>
        <w:bidi/>
        <w:jc w:val="both"/>
        <w:rPr>
          <w:rFonts w:cs="David" w:hint="cs"/>
          <w:rtl/>
        </w:rPr>
      </w:pPr>
      <w:r w:rsidRPr="008F1239">
        <w:rPr>
          <w:rFonts w:cs="David" w:hint="cs"/>
          <w:rtl/>
        </w:rPr>
        <w:t xml:space="preserve">                   חיים אורון</w:t>
      </w:r>
    </w:p>
    <w:p w14:paraId="01FB6844" w14:textId="77777777" w:rsidR="008F1239" w:rsidRPr="008F1239" w:rsidRDefault="008F1239" w:rsidP="008F1239">
      <w:pPr>
        <w:bidi/>
        <w:jc w:val="both"/>
        <w:rPr>
          <w:rFonts w:cs="David" w:hint="cs"/>
          <w:rtl/>
        </w:rPr>
      </w:pPr>
      <w:r w:rsidRPr="008F1239">
        <w:rPr>
          <w:rFonts w:cs="David" w:hint="cs"/>
          <w:rtl/>
        </w:rPr>
        <w:t xml:space="preserve">                   </w:t>
      </w:r>
      <w:proofErr w:type="spellStart"/>
      <w:r w:rsidRPr="008F1239">
        <w:rPr>
          <w:rFonts w:cs="David" w:hint="cs"/>
          <w:rtl/>
        </w:rPr>
        <w:t>סטס</w:t>
      </w:r>
      <w:proofErr w:type="spellEnd"/>
      <w:r w:rsidRPr="008F1239">
        <w:rPr>
          <w:rFonts w:cs="David" w:hint="cs"/>
          <w:rtl/>
        </w:rPr>
        <w:t xml:space="preserve"> </w:t>
      </w:r>
      <w:proofErr w:type="spellStart"/>
      <w:r w:rsidRPr="008F1239">
        <w:rPr>
          <w:rFonts w:cs="David" w:hint="cs"/>
          <w:rtl/>
        </w:rPr>
        <w:t>מיסז'ניקוב</w:t>
      </w:r>
      <w:proofErr w:type="spellEnd"/>
    </w:p>
    <w:p w14:paraId="24DBBC38" w14:textId="77777777" w:rsidR="008F1239" w:rsidRPr="008F1239" w:rsidRDefault="008F1239" w:rsidP="008F1239">
      <w:pPr>
        <w:bidi/>
        <w:jc w:val="both"/>
        <w:rPr>
          <w:rFonts w:cs="David" w:hint="cs"/>
          <w:rtl/>
        </w:rPr>
      </w:pPr>
      <w:r w:rsidRPr="008F1239">
        <w:rPr>
          <w:rFonts w:cs="David" w:hint="cs"/>
          <w:rtl/>
        </w:rPr>
        <w:t xml:space="preserve">                   מיכאל </w:t>
      </w:r>
      <w:proofErr w:type="spellStart"/>
      <w:r w:rsidRPr="008F1239">
        <w:rPr>
          <w:rFonts w:cs="David" w:hint="cs"/>
          <w:rtl/>
        </w:rPr>
        <w:t>מלכיאור</w:t>
      </w:r>
      <w:proofErr w:type="spellEnd"/>
    </w:p>
    <w:p w14:paraId="1CD06DB5" w14:textId="77777777" w:rsidR="008F1239" w:rsidRPr="008F1239" w:rsidRDefault="008F1239" w:rsidP="008F1239">
      <w:pPr>
        <w:bidi/>
        <w:jc w:val="both"/>
        <w:rPr>
          <w:rFonts w:cs="David" w:hint="cs"/>
          <w:rtl/>
        </w:rPr>
      </w:pPr>
      <w:r w:rsidRPr="008F1239">
        <w:rPr>
          <w:rFonts w:cs="David" w:hint="cs"/>
          <w:rtl/>
        </w:rPr>
        <w:t xml:space="preserve">                   </w:t>
      </w:r>
      <w:proofErr w:type="spellStart"/>
      <w:r w:rsidRPr="008F1239">
        <w:rPr>
          <w:rFonts w:cs="David" w:hint="cs"/>
          <w:rtl/>
        </w:rPr>
        <w:t>נדיה</w:t>
      </w:r>
      <w:proofErr w:type="spellEnd"/>
      <w:r w:rsidRPr="008F1239">
        <w:rPr>
          <w:rFonts w:cs="David" w:hint="cs"/>
          <w:rtl/>
        </w:rPr>
        <w:t xml:space="preserve"> חילו</w:t>
      </w:r>
    </w:p>
    <w:p w14:paraId="030D81E3" w14:textId="77777777" w:rsidR="008F1239" w:rsidRPr="008F1239" w:rsidRDefault="008F1239" w:rsidP="008F1239">
      <w:pPr>
        <w:bidi/>
        <w:jc w:val="both"/>
        <w:rPr>
          <w:rFonts w:cs="David" w:hint="cs"/>
          <w:rtl/>
        </w:rPr>
      </w:pPr>
      <w:r w:rsidRPr="008F1239">
        <w:rPr>
          <w:rFonts w:cs="David" w:hint="cs"/>
          <w:rtl/>
        </w:rPr>
        <w:t xml:space="preserve">                   גדעון סער</w:t>
      </w:r>
    </w:p>
    <w:p w14:paraId="383C9FBB" w14:textId="77777777" w:rsidR="008F1239" w:rsidRPr="008F1239" w:rsidRDefault="008F1239" w:rsidP="008F1239">
      <w:pPr>
        <w:bidi/>
        <w:jc w:val="both"/>
        <w:rPr>
          <w:rFonts w:cs="David" w:hint="cs"/>
          <w:rtl/>
        </w:rPr>
      </w:pPr>
      <w:r w:rsidRPr="008F1239">
        <w:rPr>
          <w:rFonts w:cs="David" w:hint="cs"/>
          <w:rtl/>
        </w:rPr>
        <w:t xml:space="preserve">                   ראובן ריבלין</w:t>
      </w:r>
    </w:p>
    <w:p w14:paraId="08C8A09B" w14:textId="77777777" w:rsidR="008F1239" w:rsidRPr="008F1239" w:rsidRDefault="008F1239" w:rsidP="008F1239">
      <w:pPr>
        <w:bidi/>
        <w:jc w:val="both"/>
        <w:rPr>
          <w:rFonts w:cs="David" w:hint="cs"/>
          <w:rtl/>
        </w:rPr>
      </w:pPr>
      <w:r w:rsidRPr="008F1239">
        <w:rPr>
          <w:rFonts w:cs="David" w:hint="cs"/>
          <w:rtl/>
        </w:rPr>
        <w:t xml:space="preserve">                   שלי </w:t>
      </w:r>
      <w:proofErr w:type="spellStart"/>
      <w:r w:rsidRPr="008F1239">
        <w:rPr>
          <w:rFonts w:cs="David" w:hint="cs"/>
          <w:rtl/>
        </w:rPr>
        <w:t>יחימוביץ</w:t>
      </w:r>
      <w:proofErr w:type="spellEnd"/>
    </w:p>
    <w:p w14:paraId="13C6125C" w14:textId="77777777" w:rsidR="008F1239" w:rsidRPr="008F1239" w:rsidRDefault="008F1239" w:rsidP="008F1239">
      <w:pPr>
        <w:bidi/>
        <w:jc w:val="both"/>
        <w:rPr>
          <w:rFonts w:cs="David" w:hint="cs"/>
          <w:rtl/>
        </w:rPr>
      </w:pPr>
      <w:r w:rsidRPr="008F1239">
        <w:rPr>
          <w:rFonts w:cs="David" w:hint="cs"/>
          <w:rtl/>
        </w:rPr>
        <w:t xml:space="preserve">                   אלי </w:t>
      </w:r>
      <w:proofErr w:type="spellStart"/>
      <w:r w:rsidRPr="008F1239">
        <w:rPr>
          <w:rFonts w:cs="David" w:hint="cs"/>
          <w:rtl/>
        </w:rPr>
        <w:t>אפללו</w:t>
      </w:r>
      <w:proofErr w:type="spellEnd"/>
    </w:p>
    <w:p w14:paraId="30BB01CE" w14:textId="77777777" w:rsidR="008F1239" w:rsidRPr="008F1239" w:rsidRDefault="008F1239" w:rsidP="008F1239">
      <w:pPr>
        <w:bidi/>
        <w:jc w:val="both"/>
        <w:rPr>
          <w:rFonts w:cs="David" w:hint="cs"/>
          <w:rtl/>
        </w:rPr>
      </w:pPr>
      <w:r w:rsidRPr="008F1239">
        <w:rPr>
          <w:rFonts w:cs="David" w:hint="cs"/>
          <w:rtl/>
        </w:rPr>
        <w:t xml:space="preserve">                   יצחק גלנטי</w:t>
      </w:r>
    </w:p>
    <w:p w14:paraId="11410006" w14:textId="77777777" w:rsidR="008F1239" w:rsidRPr="008F1239" w:rsidRDefault="008F1239" w:rsidP="008F1239">
      <w:pPr>
        <w:bidi/>
        <w:jc w:val="both"/>
        <w:rPr>
          <w:rFonts w:cs="David" w:hint="cs"/>
          <w:rtl/>
        </w:rPr>
      </w:pPr>
      <w:r w:rsidRPr="008F1239">
        <w:rPr>
          <w:rFonts w:cs="David" w:hint="cs"/>
          <w:rtl/>
        </w:rPr>
        <w:t xml:space="preserve">                   </w:t>
      </w:r>
      <w:proofErr w:type="spellStart"/>
      <w:r w:rsidRPr="008F1239">
        <w:rPr>
          <w:rFonts w:cs="David" w:hint="cs"/>
          <w:rtl/>
        </w:rPr>
        <w:t>אחמד</w:t>
      </w:r>
      <w:proofErr w:type="spellEnd"/>
      <w:r w:rsidRPr="008F1239">
        <w:rPr>
          <w:rFonts w:cs="David" w:hint="cs"/>
          <w:rtl/>
        </w:rPr>
        <w:t xml:space="preserve"> טיבי</w:t>
      </w:r>
    </w:p>
    <w:p w14:paraId="05AAA4E6" w14:textId="77777777" w:rsidR="008F1239" w:rsidRPr="008F1239" w:rsidRDefault="008F1239" w:rsidP="008F1239">
      <w:pPr>
        <w:bidi/>
        <w:jc w:val="both"/>
        <w:rPr>
          <w:rFonts w:cs="David" w:hint="cs"/>
          <w:rtl/>
        </w:rPr>
      </w:pPr>
      <w:r w:rsidRPr="008F1239">
        <w:rPr>
          <w:rFonts w:cs="David" w:hint="cs"/>
          <w:rtl/>
        </w:rPr>
        <w:t xml:space="preserve">                   </w:t>
      </w:r>
      <w:smartTag w:uri="urn:schemas-microsoft-com:office:smarttags" w:element="PersonName">
        <w:r w:rsidRPr="008F1239">
          <w:rPr>
            <w:rFonts w:cs="David" w:hint="cs"/>
            <w:rtl/>
          </w:rPr>
          <w:t>משה גפני</w:t>
        </w:r>
      </w:smartTag>
    </w:p>
    <w:p w14:paraId="7E84C04D" w14:textId="77777777" w:rsidR="008F1239" w:rsidRPr="008F1239" w:rsidRDefault="008F1239" w:rsidP="008F1239">
      <w:pPr>
        <w:bidi/>
        <w:jc w:val="both"/>
        <w:rPr>
          <w:rFonts w:cs="David" w:hint="cs"/>
          <w:rtl/>
        </w:rPr>
      </w:pPr>
      <w:r w:rsidRPr="008F1239">
        <w:rPr>
          <w:rFonts w:cs="David" w:hint="cs"/>
          <w:rtl/>
        </w:rPr>
        <w:t xml:space="preserve">                   דוד רותם</w:t>
      </w:r>
    </w:p>
    <w:p w14:paraId="45D24561" w14:textId="77777777" w:rsidR="008F1239" w:rsidRPr="008F1239" w:rsidRDefault="008F1239" w:rsidP="008F1239">
      <w:pPr>
        <w:bidi/>
        <w:jc w:val="both"/>
        <w:rPr>
          <w:rFonts w:cs="David" w:hint="cs"/>
          <w:rtl/>
        </w:rPr>
      </w:pPr>
      <w:r w:rsidRPr="008F1239">
        <w:rPr>
          <w:rFonts w:cs="David" w:hint="cs"/>
          <w:rtl/>
        </w:rPr>
        <w:t xml:space="preserve">                   מאיר פרוש</w:t>
      </w:r>
    </w:p>
    <w:p w14:paraId="2EBC7A5F" w14:textId="77777777" w:rsidR="008F1239" w:rsidRPr="008F1239" w:rsidRDefault="008F1239" w:rsidP="008F1239">
      <w:pPr>
        <w:bidi/>
        <w:jc w:val="both"/>
        <w:rPr>
          <w:rFonts w:cs="David" w:hint="cs"/>
          <w:rtl/>
        </w:rPr>
      </w:pPr>
      <w:r w:rsidRPr="008F1239">
        <w:rPr>
          <w:rFonts w:cs="David" w:hint="cs"/>
          <w:rtl/>
        </w:rPr>
        <w:t xml:space="preserve">                   אלחנן </w:t>
      </w:r>
      <w:proofErr w:type="spellStart"/>
      <w:r w:rsidRPr="008F1239">
        <w:rPr>
          <w:rFonts w:cs="David" w:hint="cs"/>
          <w:rtl/>
        </w:rPr>
        <w:t>גלזר</w:t>
      </w:r>
      <w:proofErr w:type="spellEnd"/>
    </w:p>
    <w:p w14:paraId="0FAF6A14" w14:textId="77777777" w:rsidR="008F1239" w:rsidRPr="008F1239" w:rsidRDefault="008F1239" w:rsidP="008F1239">
      <w:pPr>
        <w:bidi/>
        <w:jc w:val="both"/>
        <w:rPr>
          <w:rFonts w:cs="David" w:hint="cs"/>
          <w:rtl/>
        </w:rPr>
      </w:pPr>
      <w:r w:rsidRPr="008F1239">
        <w:rPr>
          <w:rFonts w:cs="David" w:hint="cs"/>
          <w:rtl/>
        </w:rPr>
        <w:t xml:space="preserve">                   איתן כבל</w:t>
      </w:r>
    </w:p>
    <w:p w14:paraId="57853364" w14:textId="77777777" w:rsidR="008F1239" w:rsidRPr="008F1239" w:rsidRDefault="008F1239" w:rsidP="008F1239">
      <w:pPr>
        <w:bidi/>
        <w:jc w:val="both"/>
        <w:rPr>
          <w:rFonts w:cs="David" w:hint="cs"/>
          <w:rtl/>
        </w:rPr>
      </w:pPr>
      <w:r w:rsidRPr="008F1239">
        <w:rPr>
          <w:rFonts w:cs="David" w:hint="cs"/>
          <w:rtl/>
        </w:rPr>
        <w:t xml:space="preserve">                   מיכאל </w:t>
      </w:r>
      <w:proofErr w:type="spellStart"/>
      <w:r w:rsidRPr="008F1239">
        <w:rPr>
          <w:rFonts w:cs="David" w:hint="cs"/>
          <w:rtl/>
        </w:rPr>
        <w:t>נודלמן</w:t>
      </w:r>
      <w:proofErr w:type="spellEnd"/>
    </w:p>
    <w:p w14:paraId="2C117106" w14:textId="77777777" w:rsidR="008F1239" w:rsidRPr="008F1239" w:rsidRDefault="008F1239" w:rsidP="008F1239">
      <w:pPr>
        <w:bidi/>
        <w:jc w:val="both"/>
        <w:rPr>
          <w:rFonts w:cs="David" w:hint="cs"/>
          <w:rtl/>
        </w:rPr>
      </w:pPr>
      <w:r w:rsidRPr="008F1239">
        <w:rPr>
          <w:rFonts w:cs="David" w:hint="cs"/>
          <w:rtl/>
        </w:rPr>
        <w:t xml:space="preserve">                   </w:t>
      </w:r>
      <w:smartTag w:uri="urn:schemas-microsoft-com:office:smarttags" w:element="PersonName">
        <w:r w:rsidRPr="008F1239">
          <w:rPr>
            <w:rFonts w:cs="David" w:hint="cs"/>
            <w:rtl/>
          </w:rPr>
          <w:t>דוד אזולאי</w:t>
        </w:r>
      </w:smartTag>
    </w:p>
    <w:p w14:paraId="3429CA06" w14:textId="77777777" w:rsidR="008F1239" w:rsidRPr="008F1239" w:rsidRDefault="008F1239" w:rsidP="008F1239">
      <w:pPr>
        <w:bidi/>
        <w:jc w:val="both"/>
        <w:rPr>
          <w:rFonts w:cs="David" w:hint="cs"/>
          <w:rtl/>
        </w:rPr>
      </w:pPr>
      <w:r w:rsidRPr="008F1239">
        <w:rPr>
          <w:rFonts w:cs="David" w:hint="cs"/>
          <w:rtl/>
        </w:rPr>
        <w:t xml:space="preserve">                   אמנון כהן</w:t>
      </w:r>
    </w:p>
    <w:p w14:paraId="42380FA9" w14:textId="77777777" w:rsidR="008F1239" w:rsidRPr="008F1239" w:rsidRDefault="008F1239" w:rsidP="008F1239">
      <w:pPr>
        <w:bidi/>
        <w:jc w:val="both"/>
        <w:rPr>
          <w:rFonts w:cs="David" w:hint="cs"/>
          <w:rtl/>
        </w:rPr>
      </w:pPr>
      <w:r w:rsidRPr="008F1239">
        <w:rPr>
          <w:rFonts w:cs="David" w:hint="cs"/>
          <w:rtl/>
        </w:rPr>
        <w:t xml:space="preserve">                   זבולון </w:t>
      </w:r>
      <w:proofErr w:type="spellStart"/>
      <w:r w:rsidRPr="008F1239">
        <w:rPr>
          <w:rFonts w:cs="David" w:hint="cs"/>
          <w:rtl/>
        </w:rPr>
        <w:t>אורלב</w:t>
      </w:r>
      <w:proofErr w:type="spellEnd"/>
    </w:p>
    <w:p w14:paraId="7BBDAB2B" w14:textId="77777777" w:rsidR="008F1239" w:rsidRPr="008F1239" w:rsidRDefault="008F1239" w:rsidP="008F1239">
      <w:pPr>
        <w:bidi/>
        <w:jc w:val="both"/>
        <w:rPr>
          <w:rFonts w:cs="David" w:hint="cs"/>
          <w:rtl/>
        </w:rPr>
      </w:pPr>
      <w:r w:rsidRPr="008F1239">
        <w:rPr>
          <w:rFonts w:cs="David" w:hint="cs"/>
          <w:rtl/>
        </w:rPr>
        <w:t xml:space="preserve">                   אלי גבאי</w:t>
      </w:r>
    </w:p>
    <w:p w14:paraId="365C9C97" w14:textId="77777777" w:rsidR="008F1239" w:rsidRPr="008F1239" w:rsidRDefault="008F1239" w:rsidP="008F1239">
      <w:pPr>
        <w:bidi/>
        <w:jc w:val="both"/>
        <w:rPr>
          <w:rFonts w:cs="David" w:hint="cs"/>
          <w:rtl/>
        </w:rPr>
      </w:pPr>
      <w:r w:rsidRPr="008F1239">
        <w:rPr>
          <w:rFonts w:cs="David" w:hint="cs"/>
          <w:rtl/>
        </w:rPr>
        <w:t xml:space="preserve">                   יעקב </w:t>
      </w:r>
      <w:proofErr w:type="spellStart"/>
      <w:r w:rsidRPr="008F1239">
        <w:rPr>
          <w:rFonts w:cs="David" w:hint="cs"/>
          <w:rtl/>
        </w:rPr>
        <w:t>מרגי</w:t>
      </w:r>
      <w:proofErr w:type="spellEnd"/>
    </w:p>
    <w:p w14:paraId="19F00C06" w14:textId="77777777" w:rsidR="008F1239" w:rsidRPr="008F1239" w:rsidRDefault="008F1239" w:rsidP="008F1239">
      <w:pPr>
        <w:bidi/>
        <w:jc w:val="both"/>
        <w:rPr>
          <w:rFonts w:cs="David" w:hint="cs"/>
          <w:rtl/>
        </w:rPr>
      </w:pPr>
      <w:r w:rsidRPr="008F1239">
        <w:rPr>
          <w:rFonts w:cs="David" w:hint="cs"/>
          <w:rtl/>
        </w:rPr>
        <w:t xml:space="preserve">                   אביגדור </w:t>
      </w:r>
      <w:proofErr w:type="spellStart"/>
      <w:r w:rsidRPr="008F1239">
        <w:rPr>
          <w:rFonts w:cs="David" w:hint="cs"/>
          <w:rtl/>
        </w:rPr>
        <w:t>יצחקי</w:t>
      </w:r>
      <w:proofErr w:type="spellEnd"/>
    </w:p>
    <w:p w14:paraId="2909FA61" w14:textId="77777777" w:rsidR="008F1239" w:rsidRPr="008F1239" w:rsidRDefault="008F1239" w:rsidP="008F1239">
      <w:pPr>
        <w:bidi/>
        <w:jc w:val="both"/>
        <w:rPr>
          <w:rFonts w:cs="David" w:hint="cs"/>
          <w:rtl/>
        </w:rPr>
      </w:pPr>
      <w:r w:rsidRPr="008F1239">
        <w:rPr>
          <w:rFonts w:cs="David" w:hint="cs"/>
          <w:rtl/>
        </w:rPr>
        <w:t xml:space="preserve">                   </w:t>
      </w:r>
      <w:proofErr w:type="spellStart"/>
      <w:r w:rsidRPr="008F1239">
        <w:rPr>
          <w:rFonts w:cs="David" w:hint="cs"/>
          <w:rtl/>
        </w:rPr>
        <w:t>רוברט</w:t>
      </w:r>
      <w:proofErr w:type="spellEnd"/>
      <w:r w:rsidRPr="008F1239">
        <w:rPr>
          <w:rFonts w:cs="David" w:hint="cs"/>
          <w:rtl/>
        </w:rPr>
        <w:t xml:space="preserve"> </w:t>
      </w:r>
      <w:proofErr w:type="spellStart"/>
      <w:r w:rsidRPr="008F1239">
        <w:rPr>
          <w:rFonts w:cs="David" w:hint="cs"/>
          <w:rtl/>
        </w:rPr>
        <w:t>אילטוב</w:t>
      </w:r>
      <w:proofErr w:type="spellEnd"/>
    </w:p>
    <w:p w14:paraId="7ED7178D" w14:textId="77777777" w:rsidR="008F1239" w:rsidRPr="008F1239" w:rsidRDefault="008F1239" w:rsidP="008F1239">
      <w:pPr>
        <w:bidi/>
        <w:jc w:val="both"/>
        <w:rPr>
          <w:rFonts w:cs="David" w:hint="cs"/>
          <w:rtl/>
        </w:rPr>
      </w:pPr>
      <w:r w:rsidRPr="008F1239">
        <w:rPr>
          <w:rFonts w:cs="David" w:hint="cs"/>
          <w:rtl/>
        </w:rPr>
        <w:t xml:space="preserve">                   אורי אריאל</w:t>
      </w:r>
    </w:p>
    <w:p w14:paraId="1CAF84E5" w14:textId="77777777" w:rsidR="008F1239" w:rsidRPr="008F1239" w:rsidRDefault="008F1239" w:rsidP="008F1239">
      <w:pPr>
        <w:bidi/>
        <w:jc w:val="both"/>
        <w:rPr>
          <w:rFonts w:cs="David" w:hint="cs"/>
          <w:rtl/>
        </w:rPr>
      </w:pPr>
      <w:r w:rsidRPr="008F1239">
        <w:rPr>
          <w:rFonts w:cs="David" w:hint="cs"/>
          <w:rtl/>
        </w:rPr>
        <w:t xml:space="preserve">                   רונית תירוש</w:t>
      </w:r>
    </w:p>
    <w:p w14:paraId="148A04A9" w14:textId="77777777" w:rsidR="008F1239" w:rsidRPr="008F1239" w:rsidRDefault="008F1239" w:rsidP="008F1239">
      <w:pPr>
        <w:bidi/>
        <w:jc w:val="both"/>
        <w:rPr>
          <w:rFonts w:cs="David" w:hint="cs"/>
          <w:rtl/>
        </w:rPr>
      </w:pPr>
      <w:r w:rsidRPr="008F1239">
        <w:rPr>
          <w:rFonts w:cs="David" w:hint="cs"/>
          <w:rtl/>
        </w:rPr>
        <w:t xml:space="preserve">                   גלעד </w:t>
      </w:r>
      <w:proofErr w:type="spellStart"/>
      <w:r w:rsidRPr="008F1239">
        <w:rPr>
          <w:rFonts w:cs="David" w:hint="cs"/>
          <w:rtl/>
        </w:rPr>
        <w:t>ארדן</w:t>
      </w:r>
      <w:proofErr w:type="spellEnd"/>
    </w:p>
    <w:p w14:paraId="0DE1751B" w14:textId="77777777" w:rsidR="008F1239" w:rsidRPr="008F1239" w:rsidRDefault="008F1239" w:rsidP="008F1239">
      <w:pPr>
        <w:bidi/>
        <w:jc w:val="both"/>
        <w:rPr>
          <w:rFonts w:cs="David" w:hint="cs"/>
          <w:rtl/>
        </w:rPr>
      </w:pPr>
      <w:r w:rsidRPr="008F1239">
        <w:rPr>
          <w:rFonts w:cs="David" w:hint="cs"/>
          <w:rtl/>
        </w:rPr>
        <w:t xml:space="preserve">                   שמואל </w:t>
      </w:r>
      <w:proofErr w:type="spellStart"/>
      <w:r w:rsidRPr="008F1239">
        <w:rPr>
          <w:rFonts w:cs="David" w:hint="cs"/>
          <w:rtl/>
        </w:rPr>
        <w:t>הלפרט</w:t>
      </w:r>
      <w:proofErr w:type="spellEnd"/>
    </w:p>
    <w:p w14:paraId="1D5638A5" w14:textId="77777777" w:rsidR="008F1239" w:rsidRPr="008F1239" w:rsidRDefault="008F1239" w:rsidP="008F1239">
      <w:pPr>
        <w:bidi/>
        <w:jc w:val="both"/>
        <w:rPr>
          <w:rFonts w:cs="David" w:hint="cs"/>
          <w:rtl/>
        </w:rPr>
      </w:pPr>
      <w:r w:rsidRPr="008F1239">
        <w:rPr>
          <w:rFonts w:cs="David" w:hint="cs"/>
          <w:rtl/>
        </w:rPr>
        <w:t xml:space="preserve">                   אמיל חיים </w:t>
      </w:r>
      <w:proofErr w:type="spellStart"/>
      <w:r w:rsidRPr="008F1239">
        <w:rPr>
          <w:rFonts w:cs="David" w:hint="cs"/>
          <w:rtl/>
        </w:rPr>
        <w:t>אמסלם</w:t>
      </w:r>
      <w:proofErr w:type="spellEnd"/>
    </w:p>
    <w:p w14:paraId="0FC7CF63" w14:textId="77777777" w:rsidR="008F1239" w:rsidRPr="008F1239" w:rsidRDefault="008F1239" w:rsidP="008F1239">
      <w:pPr>
        <w:bidi/>
        <w:jc w:val="both"/>
        <w:rPr>
          <w:rFonts w:cs="David" w:hint="cs"/>
          <w:rtl/>
        </w:rPr>
      </w:pPr>
      <w:r w:rsidRPr="008F1239">
        <w:rPr>
          <w:rFonts w:cs="David" w:hint="cs"/>
          <w:rtl/>
        </w:rPr>
        <w:t xml:space="preserve">                   מגלי והבה</w:t>
      </w:r>
    </w:p>
    <w:p w14:paraId="7F6BBA57" w14:textId="77777777" w:rsidR="008F1239" w:rsidRPr="008F1239" w:rsidRDefault="008F1239" w:rsidP="008F1239">
      <w:pPr>
        <w:bidi/>
        <w:jc w:val="both"/>
        <w:rPr>
          <w:rFonts w:cs="David" w:hint="cs"/>
          <w:rtl/>
        </w:rPr>
      </w:pPr>
    </w:p>
    <w:p w14:paraId="62D89058" w14:textId="77777777" w:rsidR="008F1239" w:rsidRPr="008F1239" w:rsidRDefault="008F1239" w:rsidP="008F1239">
      <w:pPr>
        <w:bidi/>
        <w:jc w:val="both"/>
        <w:rPr>
          <w:rFonts w:cs="David" w:hint="cs"/>
          <w:rtl/>
        </w:rPr>
      </w:pPr>
      <w:r w:rsidRPr="008F1239">
        <w:rPr>
          <w:rFonts w:cs="David" w:hint="cs"/>
          <w:u w:val="single"/>
          <w:rtl/>
        </w:rPr>
        <w:t>מוזמנים:</w:t>
      </w:r>
      <w:r w:rsidRPr="008F1239">
        <w:rPr>
          <w:rFonts w:cs="David" w:hint="cs"/>
          <w:rtl/>
        </w:rPr>
        <w:t xml:space="preserve"> קובי הבר- הממונה על התקציבים, משרד האוצר</w:t>
      </w:r>
    </w:p>
    <w:p w14:paraId="292659CF" w14:textId="77777777" w:rsidR="008F1239" w:rsidRPr="008F1239" w:rsidRDefault="008F1239" w:rsidP="008F1239">
      <w:pPr>
        <w:bidi/>
        <w:jc w:val="both"/>
        <w:rPr>
          <w:rFonts w:cs="David" w:hint="cs"/>
          <w:rtl/>
        </w:rPr>
      </w:pPr>
      <w:r w:rsidRPr="008F1239">
        <w:rPr>
          <w:rFonts w:cs="David" w:hint="cs"/>
          <w:rtl/>
        </w:rPr>
        <w:t xml:space="preserve">             שרון </w:t>
      </w:r>
      <w:proofErr w:type="spellStart"/>
      <w:r w:rsidRPr="008F1239">
        <w:rPr>
          <w:rFonts w:cs="David" w:hint="cs"/>
          <w:rtl/>
        </w:rPr>
        <w:t>גמבשו</w:t>
      </w:r>
      <w:proofErr w:type="spellEnd"/>
      <w:r w:rsidRPr="008F1239">
        <w:rPr>
          <w:rFonts w:cs="David" w:hint="cs"/>
          <w:rtl/>
        </w:rPr>
        <w:t>- אגף תקציבים, משרד האוצר</w:t>
      </w:r>
    </w:p>
    <w:p w14:paraId="3F502BDF" w14:textId="77777777" w:rsidR="008F1239" w:rsidRPr="008F1239" w:rsidRDefault="008F1239" w:rsidP="008F1239">
      <w:pPr>
        <w:bidi/>
        <w:jc w:val="both"/>
        <w:rPr>
          <w:rFonts w:cs="David" w:hint="cs"/>
          <w:rtl/>
        </w:rPr>
      </w:pPr>
    </w:p>
    <w:p w14:paraId="01AFE368" w14:textId="77777777" w:rsidR="008F1239" w:rsidRPr="008F1239" w:rsidRDefault="008F1239" w:rsidP="008F1239">
      <w:pPr>
        <w:bidi/>
        <w:jc w:val="both"/>
        <w:rPr>
          <w:rFonts w:cs="David" w:hint="cs"/>
          <w:rtl/>
        </w:rPr>
      </w:pPr>
    </w:p>
    <w:p w14:paraId="53B3B4A4" w14:textId="77777777" w:rsidR="008F1239" w:rsidRPr="008F1239" w:rsidRDefault="008F1239" w:rsidP="008F1239">
      <w:pPr>
        <w:bidi/>
        <w:jc w:val="both"/>
        <w:rPr>
          <w:rFonts w:cs="David" w:hint="cs"/>
          <w:rtl/>
        </w:rPr>
      </w:pPr>
      <w:r w:rsidRPr="008F1239">
        <w:rPr>
          <w:rFonts w:cs="David" w:hint="cs"/>
          <w:u w:val="single"/>
          <w:rtl/>
        </w:rPr>
        <w:t>ייעוץ משפטי:</w:t>
      </w:r>
      <w:r w:rsidRPr="008F1239">
        <w:rPr>
          <w:rFonts w:cs="David" w:hint="cs"/>
          <w:rtl/>
        </w:rPr>
        <w:t xml:space="preserve"> ארבל </w:t>
      </w:r>
      <w:proofErr w:type="spellStart"/>
      <w:r w:rsidRPr="008F1239">
        <w:rPr>
          <w:rFonts w:cs="David" w:hint="cs"/>
          <w:rtl/>
        </w:rPr>
        <w:t>אסטרחן</w:t>
      </w:r>
      <w:proofErr w:type="spellEnd"/>
    </w:p>
    <w:p w14:paraId="3025E9B3" w14:textId="77777777" w:rsidR="008F1239" w:rsidRPr="008F1239" w:rsidRDefault="008F1239" w:rsidP="008F1239">
      <w:pPr>
        <w:bidi/>
        <w:jc w:val="both"/>
        <w:rPr>
          <w:rFonts w:cs="David" w:hint="cs"/>
          <w:rtl/>
        </w:rPr>
      </w:pPr>
      <w:r w:rsidRPr="008F1239">
        <w:rPr>
          <w:rFonts w:cs="David" w:hint="cs"/>
          <w:u w:val="single"/>
          <w:rtl/>
        </w:rPr>
        <w:t xml:space="preserve">מנהלת הוועדה: </w:t>
      </w:r>
      <w:r w:rsidRPr="008F1239">
        <w:rPr>
          <w:rFonts w:cs="David" w:hint="cs"/>
          <w:rtl/>
        </w:rPr>
        <w:t>אתי בן-יוסף</w:t>
      </w:r>
    </w:p>
    <w:p w14:paraId="398334A5" w14:textId="77777777" w:rsidR="008F1239" w:rsidRPr="008F1239" w:rsidRDefault="008F1239" w:rsidP="008F1239">
      <w:pPr>
        <w:bidi/>
        <w:jc w:val="both"/>
        <w:rPr>
          <w:rFonts w:cs="David" w:hint="cs"/>
          <w:rtl/>
        </w:rPr>
      </w:pPr>
    </w:p>
    <w:p w14:paraId="798775C1" w14:textId="77777777" w:rsidR="008F1239" w:rsidRPr="008F1239" w:rsidRDefault="008F1239" w:rsidP="008F1239">
      <w:pPr>
        <w:bidi/>
        <w:jc w:val="both"/>
        <w:rPr>
          <w:rFonts w:cs="David" w:hint="cs"/>
          <w:rtl/>
        </w:rPr>
      </w:pPr>
      <w:r w:rsidRPr="008F1239">
        <w:rPr>
          <w:rFonts w:cs="David" w:hint="cs"/>
          <w:u w:val="single"/>
          <w:rtl/>
        </w:rPr>
        <w:t>רשמת פרלמנטרית:</w:t>
      </w:r>
      <w:r w:rsidRPr="008F1239">
        <w:rPr>
          <w:rFonts w:cs="David" w:hint="cs"/>
          <w:rtl/>
        </w:rPr>
        <w:t xml:space="preserve"> יפעת </w:t>
      </w:r>
      <w:proofErr w:type="spellStart"/>
      <w:r w:rsidRPr="008F1239">
        <w:rPr>
          <w:rFonts w:cs="David" w:hint="cs"/>
          <w:rtl/>
        </w:rPr>
        <w:t>שפרכר</w:t>
      </w:r>
      <w:proofErr w:type="spellEnd"/>
    </w:p>
    <w:p w14:paraId="5CBD68D2" w14:textId="77777777" w:rsidR="008F1239" w:rsidRPr="008F1239" w:rsidRDefault="008F1239" w:rsidP="008F1239">
      <w:pPr>
        <w:bidi/>
        <w:jc w:val="both"/>
        <w:rPr>
          <w:rFonts w:cs="David" w:hint="cs"/>
          <w:rtl/>
        </w:rPr>
      </w:pPr>
    </w:p>
    <w:p w14:paraId="696B15EE" w14:textId="77777777" w:rsidR="008F1239" w:rsidRPr="008F1239" w:rsidRDefault="008F1239" w:rsidP="008F1239">
      <w:pPr>
        <w:bidi/>
        <w:jc w:val="both"/>
        <w:rPr>
          <w:rFonts w:cs="David" w:hint="cs"/>
          <w:rtl/>
        </w:rPr>
      </w:pPr>
    </w:p>
    <w:p w14:paraId="4C353CE7" w14:textId="77777777" w:rsidR="008F1239" w:rsidRPr="008F1239" w:rsidRDefault="008F1239" w:rsidP="008F1239">
      <w:pPr>
        <w:bidi/>
        <w:jc w:val="both"/>
        <w:rPr>
          <w:rFonts w:cs="David" w:hint="cs"/>
          <w:rtl/>
        </w:rPr>
      </w:pPr>
    </w:p>
    <w:p w14:paraId="316E43E8" w14:textId="77777777" w:rsidR="008F1239" w:rsidRPr="008F1239" w:rsidRDefault="008F1239" w:rsidP="008F1239">
      <w:pPr>
        <w:bidi/>
        <w:jc w:val="both"/>
        <w:rPr>
          <w:rFonts w:cs="David" w:hint="cs"/>
          <w:rtl/>
        </w:rPr>
      </w:pPr>
    </w:p>
    <w:p w14:paraId="6E2FFAE3" w14:textId="77777777" w:rsidR="008F1239" w:rsidRPr="008F1239" w:rsidRDefault="008F1239" w:rsidP="008F1239">
      <w:pPr>
        <w:bidi/>
        <w:jc w:val="both"/>
        <w:rPr>
          <w:rFonts w:cs="David" w:hint="cs"/>
          <w:rtl/>
        </w:rPr>
      </w:pPr>
    </w:p>
    <w:p w14:paraId="41B8CDFA" w14:textId="77777777" w:rsidR="008F1239" w:rsidRPr="008F1239" w:rsidRDefault="008F1239" w:rsidP="008F1239">
      <w:pPr>
        <w:bidi/>
        <w:jc w:val="both"/>
        <w:rPr>
          <w:rFonts w:cs="David" w:hint="cs"/>
          <w:rtl/>
        </w:rPr>
      </w:pPr>
    </w:p>
    <w:p w14:paraId="69C2BEDE" w14:textId="77777777" w:rsidR="008F1239" w:rsidRPr="008F1239" w:rsidRDefault="008F1239" w:rsidP="008F1239">
      <w:pPr>
        <w:bidi/>
        <w:jc w:val="center"/>
        <w:rPr>
          <w:rFonts w:cs="David" w:hint="cs"/>
          <w:b/>
          <w:bCs/>
          <w:rtl/>
        </w:rPr>
      </w:pPr>
      <w:r w:rsidRPr="008F1239">
        <w:rPr>
          <w:rFonts w:cs="David" w:hint="cs"/>
          <w:b/>
          <w:bCs/>
          <w:rtl/>
        </w:rPr>
        <w:t>הצעת חוק ההסדרים במשק המדינה (תיקוני חקיקה להשגת יעדי התקציב והמדיניות</w:t>
      </w:r>
    </w:p>
    <w:p w14:paraId="6F213CB0" w14:textId="77777777" w:rsidR="008F1239" w:rsidRPr="008F1239" w:rsidRDefault="008F1239" w:rsidP="008F1239">
      <w:pPr>
        <w:bidi/>
        <w:jc w:val="center"/>
        <w:rPr>
          <w:rFonts w:cs="David" w:hint="cs"/>
          <w:b/>
          <w:bCs/>
          <w:rtl/>
        </w:rPr>
      </w:pPr>
      <w:r w:rsidRPr="008F1239">
        <w:rPr>
          <w:rFonts w:cs="David" w:hint="cs"/>
          <w:b/>
          <w:bCs/>
          <w:rtl/>
        </w:rPr>
        <w:t xml:space="preserve">הכלכלית לשנת הכספים 2008), </w:t>
      </w:r>
      <w:proofErr w:type="spellStart"/>
      <w:r w:rsidRPr="008F1239">
        <w:rPr>
          <w:rFonts w:cs="David" w:hint="cs"/>
          <w:b/>
          <w:bCs/>
          <w:rtl/>
        </w:rPr>
        <w:t>התשס"ח</w:t>
      </w:r>
      <w:proofErr w:type="spellEnd"/>
      <w:r w:rsidRPr="008F1239">
        <w:rPr>
          <w:rFonts w:cs="David" w:hint="cs"/>
          <w:b/>
          <w:bCs/>
          <w:rtl/>
        </w:rPr>
        <w:t xml:space="preserve">-2007 </w:t>
      </w:r>
      <w:r w:rsidRPr="008F1239">
        <w:rPr>
          <w:rFonts w:cs="David"/>
          <w:b/>
          <w:bCs/>
          <w:rtl/>
        </w:rPr>
        <w:t>–</w:t>
      </w:r>
      <w:r w:rsidRPr="008F1239">
        <w:rPr>
          <w:rFonts w:cs="David" w:hint="cs"/>
          <w:b/>
          <w:bCs/>
          <w:rtl/>
        </w:rPr>
        <w:t xml:space="preserve"> חלוקת ההצעה</w:t>
      </w:r>
    </w:p>
    <w:p w14:paraId="6922174F" w14:textId="77777777" w:rsidR="008F1239" w:rsidRPr="008F1239" w:rsidRDefault="008F1239" w:rsidP="008F1239">
      <w:pPr>
        <w:pStyle w:val="Heading1"/>
        <w:jc w:val="center"/>
        <w:rPr>
          <w:rFonts w:cs="David" w:hint="cs"/>
          <w:b/>
          <w:bCs/>
          <w:rtl/>
        </w:rPr>
      </w:pPr>
      <w:r w:rsidRPr="008F1239">
        <w:rPr>
          <w:rFonts w:cs="David" w:hint="cs"/>
          <w:b/>
          <w:bCs/>
          <w:rtl/>
        </w:rPr>
        <w:t>וקביעת ועדות לדיון לפי סעיפים 117 ו-121 לתקנון הכנסת</w:t>
      </w:r>
    </w:p>
    <w:p w14:paraId="5BE516C7" w14:textId="77777777" w:rsidR="008F1239" w:rsidRPr="008F1239" w:rsidRDefault="008F1239" w:rsidP="008F1239">
      <w:pPr>
        <w:bidi/>
        <w:jc w:val="both"/>
        <w:rPr>
          <w:rFonts w:cs="David" w:hint="cs"/>
          <w:rtl/>
        </w:rPr>
      </w:pPr>
    </w:p>
    <w:p w14:paraId="7EA7AB67" w14:textId="77777777" w:rsidR="008F1239" w:rsidRPr="008F1239" w:rsidRDefault="008F1239" w:rsidP="008F1239">
      <w:pPr>
        <w:bidi/>
        <w:jc w:val="both"/>
        <w:rPr>
          <w:rFonts w:cs="David" w:hint="cs"/>
          <w:rtl/>
        </w:rPr>
      </w:pPr>
    </w:p>
    <w:p w14:paraId="016789D4" w14:textId="77777777" w:rsidR="008F1239" w:rsidRPr="008F1239" w:rsidRDefault="008F1239" w:rsidP="008F1239">
      <w:pPr>
        <w:bidi/>
        <w:jc w:val="both"/>
        <w:rPr>
          <w:rFonts w:cs="David" w:hint="cs"/>
          <w:rtl/>
        </w:rPr>
      </w:pPr>
    </w:p>
    <w:p w14:paraId="7C1F43C8"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56785195" w14:textId="77777777" w:rsidR="008F1239" w:rsidRPr="008F1239" w:rsidRDefault="008F1239" w:rsidP="008F1239">
      <w:pPr>
        <w:bidi/>
        <w:jc w:val="both"/>
        <w:rPr>
          <w:rFonts w:cs="David" w:hint="cs"/>
          <w:rtl/>
        </w:rPr>
      </w:pPr>
    </w:p>
    <w:p w14:paraId="60DEA528" w14:textId="77777777" w:rsidR="008F1239" w:rsidRPr="008F1239" w:rsidRDefault="008F1239" w:rsidP="008F1239">
      <w:pPr>
        <w:bidi/>
        <w:jc w:val="both"/>
        <w:rPr>
          <w:rFonts w:cs="David" w:hint="cs"/>
          <w:rtl/>
        </w:rPr>
      </w:pPr>
      <w:r w:rsidRPr="008F1239">
        <w:rPr>
          <w:rFonts w:cs="David" w:hint="cs"/>
          <w:rtl/>
        </w:rPr>
        <w:tab/>
        <w:t xml:space="preserve">אני מתכבד לפתוח את ישיבת ועדת הכנסת. על סדר יומנו סעיפים שיפוצלו מההצעה וועדת הכנסת ממליצה שהכנתם תסתיים עד 31 בדצמבר 2007. ההצבעה במליאה תתקיים במועד נפרד ממועד ההצבעה על הצעת חוק ההסדרים. </w:t>
      </w:r>
    </w:p>
    <w:p w14:paraId="5872DC2D" w14:textId="77777777" w:rsidR="008F1239" w:rsidRPr="008F1239" w:rsidRDefault="008F1239" w:rsidP="008F1239">
      <w:pPr>
        <w:bidi/>
        <w:jc w:val="both"/>
        <w:rPr>
          <w:rFonts w:cs="David" w:hint="cs"/>
          <w:rtl/>
        </w:rPr>
      </w:pPr>
    </w:p>
    <w:p w14:paraId="497592B9" w14:textId="77777777" w:rsidR="008F1239" w:rsidRPr="008F1239" w:rsidRDefault="008F1239" w:rsidP="008F1239">
      <w:pPr>
        <w:bidi/>
        <w:jc w:val="both"/>
        <w:rPr>
          <w:rFonts w:cs="David" w:hint="cs"/>
          <w:rtl/>
        </w:rPr>
      </w:pPr>
      <w:r w:rsidRPr="008F1239">
        <w:rPr>
          <w:rFonts w:cs="David" w:hint="cs"/>
          <w:rtl/>
        </w:rPr>
        <w:tab/>
        <w:t xml:space="preserve">אנחנו נמצאים בעמוד 5. הנושא הראשון: הסדרים </w:t>
      </w:r>
      <w:proofErr w:type="spellStart"/>
      <w:r w:rsidRPr="008F1239">
        <w:rPr>
          <w:rFonts w:cs="David" w:hint="cs"/>
          <w:rtl/>
        </w:rPr>
        <w:t>לשיבוב</w:t>
      </w:r>
      <w:proofErr w:type="spellEnd"/>
      <w:r w:rsidRPr="008F1239">
        <w:rPr>
          <w:rFonts w:cs="David" w:hint="cs"/>
          <w:rtl/>
        </w:rPr>
        <w:t xml:space="preserve"> ודרכי מימונו. יש הצעה של הייעוץ המשפטי להעביר את זה לוועדת העבודה והרווחה.</w:t>
      </w:r>
    </w:p>
    <w:p w14:paraId="3E8A9E05" w14:textId="77777777" w:rsidR="008F1239" w:rsidRPr="008F1239" w:rsidRDefault="008F1239" w:rsidP="008F1239">
      <w:pPr>
        <w:bidi/>
        <w:jc w:val="both"/>
        <w:rPr>
          <w:rFonts w:cs="David" w:hint="cs"/>
          <w:rtl/>
        </w:rPr>
      </w:pPr>
    </w:p>
    <w:p w14:paraId="66DD0559"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482317E0" w14:textId="77777777" w:rsidR="008F1239" w:rsidRPr="008F1239" w:rsidRDefault="008F1239" w:rsidP="008F1239">
      <w:pPr>
        <w:bidi/>
        <w:jc w:val="both"/>
        <w:rPr>
          <w:rFonts w:cs="David" w:hint="cs"/>
          <w:rtl/>
        </w:rPr>
      </w:pPr>
    </w:p>
    <w:p w14:paraId="0557BF79" w14:textId="77777777" w:rsidR="008F1239" w:rsidRPr="008F1239" w:rsidRDefault="008F1239" w:rsidP="008F1239">
      <w:pPr>
        <w:bidi/>
        <w:ind w:firstLine="720"/>
        <w:jc w:val="both"/>
        <w:rPr>
          <w:rFonts w:cs="David" w:hint="cs"/>
          <w:rtl/>
        </w:rPr>
      </w:pPr>
      <w:r w:rsidRPr="008F1239">
        <w:rPr>
          <w:rFonts w:cs="David" w:hint="cs"/>
          <w:rtl/>
        </w:rPr>
        <w:t>אנחנו מבקשים שזה יועבר לוועדת הכספים.</w:t>
      </w:r>
    </w:p>
    <w:p w14:paraId="1259494B" w14:textId="77777777" w:rsidR="008F1239" w:rsidRPr="008F1239" w:rsidRDefault="008F1239" w:rsidP="008F1239">
      <w:pPr>
        <w:bidi/>
        <w:jc w:val="both"/>
        <w:rPr>
          <w:rFonts w:cs="David" w:hint="cs"/>
          <w:rtl/>
        </w:rPr>
      </w:pPr>
    </w:p>
    <w:p w14:paraId="065D8EE7"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4E3FE06D" w14:textId="77777777" w:rsidR="008F1239" w:rsidRPr="008F1239" w:rsidRDefault="008F1239" w:rsidP="008F1239">
      <w:pPr>
        <w:bidi/>
        <w:jc w:val="both"/>
        <w:rPr>
          <w:rFonts w:cs="David" w:hint="cs"/>
          <w:rtl/>
        </w:rPr>
      </w:pPr>
    </w:p>
    <w:p w14:paraId="03918B65" w14:textId="77777777" w:rsidR="008F1239" w:rsidRPr="008F1239" w:rsidRDefault="008F1239" w:rsidP="008F1239">
      <w:pPr>
        <w:bidi/>
        <w:jc w:val="both"/>
        <w:rPr>
          <w:rFonts w:cs="David" w:hint="cs"/>
          <w:rtl/>
        </w:rPr>
      </w:pPr>
      <w:r w:rsidRPr="008F1239">
        <w:rPr>
          <w:rFonts w:cs="David" w:hint="cs"/>
          <w:rtl/>
        </w:rPr>
        <w:tab/>
        <w:t>מי בעד ועדת הכספים?</w:t>
      </w:r>
    </w:p>
    <w:p w14:paraId="019D5459" w14:textId="77777777" w:rsidR="008F1239" w:rsidRPr="008F1239" w:rsidRDefault="008F1239" w:rsidP="008F1239">
      <w:pPr>
        <w:bidi/>
        <w:jc w:val="both"/>
        <w:rPr>
          <w:rFonts w:cs="David" w:hint="cs"/>
          <w:rtl/>
        </w:rPr>
      </w:pPr>
    </w:p>
    <w:p w14:paraId="0BB985B8" w14:textId="77777777" w:rsidR="008F1239" w:rsidRPr="008F1239" w:rsidRDefault="008F1239" w:rsidP="008F1239">
      <w:pPr>
        <w:bidi/>
        <w:jc w:val="both"/>
        <w:rPr>
          <w:rFonts w:cs="David" w:hint="cs"/>
          <w:rtl/>
        </w:rPr>
      </w:pPr>
      <w:r w:rsidRPr="008F1239">
        <w:rPr>
          <w:rFonts w:cs="David" w:hint="cs"/>
          <w:rtl/>
        </w:rPr>
        <w:t>ה צ ב ע ה</w:t>
      </w:r>
    </w:p>
    <w:p w14:paraId="674B9DD6" w14:textId="77777777" w:rsidR="008F1239" w:rsidRPr="008F1239" w:rsidRDefault="008F1239" w:rsidP="008F1239">
      <w:pPr>
        <w:bidi/>
        <w:jc w:val="both"/>
        <w:rPr>
          <w:rFonts w:cs="David" w:hint="cs"/>
          <w:rtl/>
        </w:rPr>
      </w:pPr>
    </w:p>
    <w:p w14:paraId="5AF316B6"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3ABB1EEE" w14:textId="77777777" w:rsidR="008F1239" w:rsidRPr="008F1239" w:rsidRDefault="008F1239" w:rsidP="008F1239">
      <w:pPr>
        <w:bidi/>
        <w:jc w:val="both"/>
        <w:rPr>
          <w:rFonts w:cs="David" w:hint="cs"/>
          <w:rtl/>
        </w:rPr>
      </w:pPr>
      <w:r w:rsidRPr="008F1239">
        <w:rPr>
          <w:rFonts w:cs="David" w:hint="cs"/>
          <w:rtl/>
        </w:rPr>
        <w:t>ההצעה תועבר לוועדת הכספים</w:t>
      </w:r>
    </w:p>
    <w:p w14:paraId="379E6FFF" w14:textId="77777777" w:rsidR="008F1239" w:rsidRPr="008F1239" w:rsidRDefault="008F1239" w:rsidP="008F1239">
      <w:pPr>
        <w:bidi/>
        <w:jc w:val="both"/>
        <w:rPr>
          <w:rFonts w:cs="David" w:hint="cs"/>
          <w:rtl/>
        </w:rPr>
      </w:pPr>
    </w:p>
    <w:p w14:paraId="543B53D1" w14:textId="77777777" w:rsidR="008F1239" w:rsidRPr="008F1239" w:rsidRDefault="008F1239" w:rsidP="008F1239">
      <w:pPr>
        <w:bidi/>
        <w:ind w:firstLine="720"/>
        <w:jc w:val="both"/>
        <w:rPr>
          <w:rFonts w:cs="David" w:hint="cs"/>
          <w:rtl/>
        </w:rPr>
      </w:pPr>
      <w:r w:rsidRPr="008F1239">
        <w:rPr>
          <w:rFonts w:cs="David" w:hint="cs"/>
          <w:rtl/>
        </w:rPr>
        <w:t xml:space="preserve">הסדרת עניין החלפת ספק גז בידי צרכן, הסמכה להטלת עיצומים כספיים על ספקי גז. ההצעה של הייעוץ המשפטי להעביר את זה לוועדת כלכלה. </w:t>
      </w:r>
    </w:p>
    <w:p w14:paraId="030B4C06" w14:textId="77777777" w:rsidR="008F1239" w:rsidRPr="008F1239" w:rsidRDefault="008F1239" w:rsidP="008F1239">
      <w:pPr>
        <w:bidi/>
        <w:jc w:val="both"/>
        <w:rPr>
          <w:rFonts w:cs="David" w:hint="cs"/>
          <w:rtl/>
        </w:rPr>
      </w:pPr>
    </w:p>
    <w:p w14:paraId="63704683"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654E029B" w14:textId="77777777" w:rsidR="008F1239" w:rsidRPr="008F1239" w:rsidRDefault="008F1239" w:rsidP="008F1239">
      <w:pPr>
        <w:bidi/>
        <w:jc w:val="both"/>
        <w:rPr>
          <w:rFonts w:cs="David" w:hint="cs"/>
          <w:rtl/>
        </w:rPr>
      </w:pPr>
    </w:p>
    <w:p w14:paraId="7CC6DE2E" w14:textId="77777777" w:rsidR="008F1239" w:rsidRPr="008F1239" w:rsidRDefault="008F1239" w:rsidP="008F1239">
      <w:pPr>
        <w:bidi/>
        <w:ind w:firstLine="720"/>
        <w:jc w:val="both"/>
        <w:rPr>
          <w:rFonts w:cs="David" w:hint="cs"/>
          <w:rtl/>
        </w:rPr>
      </w:pPr>
      <w:r w:rsidRPr="008F1239">
        <w:rPr>
          <w:rFonts w:cs="David" w:hint="cs"/>
          <w:rtl/>
        </w:rPr>
        <w:t xml:space="preserve">אנחנו מסכימים שזה יועבר לוועדת כלכלה. </w:t>
      </w:r>
    </w:p>
    <w:p w14:paraId="74467DCC" w14:textId="77777777" w:rsidR="008F1239" w:rsidRPr="008F1239" w:rsidRDefault="008F1239" w:rsidP="008F1239">
      <w:pPr>
        <w:bidi/>
        <w:jc w:val="both"/>
        <w:rPr>
          <w:rFonts w:cs="David" w:hint="cs"/>
          <w:rtl/>
        </w:rPr>
      </w:pPr>
    </w:p>
    <w:p w14:paraId="4F54FB50"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0A39FDD0" w14:textId="77777777" w:rsidR="008F1239" w:rsidRPr="008F1239" w:rsidRDefault="008F1239" w:rsidP="008F1239">
      <w:pPr>
        <w:bidi/>
        <w:jc w:val="both"/>
        <w:rPr>
          <w:rFonts w:cs="David" w:hint="cs"/>
          <w:rtl/>
        </w:rPr>
      </w:pPr>
    </w:p>
    <w:p w14:paraId="6DCACE8E" w14:textId="77777777" w:rsidR="008F1239" w:rsidRPr="008F1239" w:rsidRDefault="008F1239" w:rsidP="008F1239">
      <w:pPr>
        <w:bidi/>
        <w:ind w:firstLine="720"/>
        <w:jc w:val="both"/>
        <w:rPr>
          <w:rFonts w:cs="David" w:hint="cs"/>
          <w:rtl/>
        </w:rPr>
      </w:pPr>
      <w:r w:rsidRPr="008F1239">
        <w:rPr>
          <w:rFonts w:cs="David" w:hint="cs"/>
          <w:rtl/>
        </w:rPr>
        <w:t>מי בעד ועדת כלכלה?</w:t>
      </w:r>
    </w:p>
    <w:p w14:paraId="18630E0E" w14:textId="77777777" w:rsidR="008F1239" w:rsidRPr="008F1239" w:rsidRDefault="008F1239" w:rsidP="008F1239">
      <w:pPr>
        <w:bidi/>
        <w:ind w:firstLine="720"/>
        <w:jc w:val="both"/>
        <w:rPr>
          <w:rFonts w:cs="David" w:hint="cs"/>
          <w:rtl/>
        </w:rPr>
      </w:pPr>
      <w:r w:rsidRPr="008F1239">
        <w:rPr>
          <w:rFonts w:cs="David" w:hint="cs"/>
          <w:rtl/>
        </w:rPr>
        <w:t>ה צ ב ע ה</w:t>
      </w:r>
    </w:p>
    <w:p w14:paraId="2B1EFB4A" w14:textId="77777777" w:rsidR="008F1239" w:rsidRPr="008F1239" w:rsidRDefault="008F1239" w:rsidP="008F1239">
      <w:pPr>
        <w:bidi/>
        <w:ind w:firstLine="720"/>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5E9B154E" w14:textId="77777777" w:rsidR="008F1239" w:rsidRPr="008F1239" w:rsidRDefault="008F1239" w:rsidP="008F1239">
      <w:pPr>
        <w:bidi/>
        <w:jc w:val="both"/>
        <w:rPr>
          <w:rFonts w:cs="David" w:hint="cs"/>
          <w:rtl/>
        </w:rPr>
      </w:pPr>
    </w:p>
    <w:p w14:paraId="7E8D3FDA" w14:textId="77777777" w:rsidR="008F1239" w:rsidRPr="008F1239" w:rsidRDefault="008F1239" w:rsidP="008F1239">
      <w:pPr>
        <w:bidi/>
        <w:jc w:val="both"/>
        <w:rPr>
          <w:rFonts w:cs="David" w:hint="cs"/>
          <w:rtl/>
        </w:rPr>
      </w:pPr>
      <w:r w:rsidRPr="008F1239">
        <w:rPr>
          <w:rFonts w:cs="David" w:hint="cs"/>
          <w:rtl/>
        </w:rPr>
        <w:t>סעיף 2,3,4,5 עוברים לוועדת כלכלה.</w:t>
      </w:r>
    </w:p>
    <w:p w14:paraId="0BD78B54" w14:textId="77777777" w:rsidR="008F1239" w:rsidRPr="008F1239" w:rsidRDefault="008F1239" w:rsidP="008F1239">
      <w:pPr>
        <w:bidi/>
        <w:jc w:val="both"/>
        <w:rPr>
          <w:rFonts w:cs="David" w:hint="cs"/>
          <w:rtl/>
        </w:rPr>
      </w:pPr>
    </w:p>
    <w:p w14:paraId="6708D62D" w14:textId="77777777" w:rsidR="008F1239" w:rsidRPr="008F1239" w:rsidRDefault="008F1239" w:rsidP="008F1239">
      <w:pPr>
        <w:bidi/>
        <w:jc w:val="both"/>
        <w:rPr>
          <w:rFonts w:cs="David" w:hint="cs"/>
          <w:rtl/>
        </w:rPr>
      </w:pPr>
    </w:p>
    <w:p w14:paraId="590D732F" w14:textId="77777777" w:rsidR="008F1239" w:rsidRPr="008F1239" w:rsidRDefault="008F1239" w:rsidP="008F1239">
      <w:pPr>
        <w:bidi/>
        <w:ind w:firstLine="720"/>
        <w:jc w:val="both"/>
        <w:rPr>
          <w:rFonts w:cs="David" w:hint="cs"/>
          <w:rtl/>
        </w:rPr>
      </w:pPr>
      <w:r w:rsidRPr="008F1239">
        <w:rPr>
          <w:rFonts w:cs="David" w:hint="cs"/>
          <w:rtl/>
        </w:rPr>
        <w:t xml:space="preserve">אני עובר לסעיפים שיאושרו כחלק מהצעת חוק ההסדרים. 1. מטרה.  ההצעה של הייעוץ המשפטי שזה יועבר לוועדת כספים. </w:t>
      </w:r>
    </w:p>
    <w:p w14:paraId="7408AF0F" w14:textId="77777777" w:rsidR="008F1239" w:rsidRPr="008F1239" w:rsidRDefault="008F1239" w:rsidP="008F1239">
      <w:pPr>
        <w:bidi/>
        <w:jc w:val="both"/>
        <w:rPr>
          <w:rFonts w:cs="David" w:hint="cs"/>
          <w:rtl/>
        </w:rPr>
      </w:pPr>
    </w:p>
    <w:p w14:paraId="0C30BC40" w14:textId="77777777" w:rsidR="008F1239" w:rsidRPr="008F1239" w:rsidRDefault="008F1239" w:rsidP="008F1239">
      <w:pPr>
        <w:bidi/>
        <w:jc w:val="both"/>
        <w:rPr>
          <w:rFonts w:cs="David" w:hint="cs"/>
          <w:rtl/>
        </w:rPr>
      </w:pPr>
    </w:p>
    <w:p w14:paraId="44B2A902" w14:textId="77777777" w:rsidR="008F1239" w:rsidRPr="008F1239" w:rsidRDefault="008F1239" w:rsidP="008F1239">
      <w:pPr>
        <w:bidi/>
        <w:jc w:val="both"/>
        <w:rPr>
          <w:rFonts w:cs="David" w:hint="cs"/>
          <w:rtl/>
        </w:rPr>
      </w:pPr>
    </w:p>
    <w:p w14:paraId="150A8FB1"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5137243C" w14:textId="77777777" w:rsidR="008F1239" w:rsidRPr="008F1239" w:rsidRDefault="008F1239" w:rsidP="008F1239">
      <w:pPr>
        <w:bidi/>
        <w:jc w:val="both"/>
        <w:rPr>
          <w:rFonts w:cs="David" w:hint="cs"/>
          <w:rtl/>
        </w:rPr>
      </w:pPr>
    </w:p>
    <w:p w14:paraId="4B75EEB5" w14:textId="77777777" w:rsidR="008F1239" w:rsidRPr="008F1239" w:rsidRDefault="008F1239" w:rsidP="008F1239">
      <w:pPr>
        <w:bidi/>
        <w:ind w:firstLine="720"/>
        <w:jc w:val="both"/>
        <w:rPr>
          <w:rFonts w:cs="David" w:hint="cs"/>
          <w:rtl/>
        </w:rPr>
      </w:pPr>
      <w:r w:rsidRPr="008F1239">
        <w:rPr>
          <w:rFonts w:cs="David" w:hint="cs"/>
          <w:rtl/>
        </w:rPr>
        <w:t>אנחנו מסכימים שזה יועבר לוועדת כספים.</w:t>
      </w:r>
    </w:p>
    <w:p w14:paraId="06537897" w14:textId="77777777" w:rsidR="008F1239" w:rsidRPr="008F1239" w:rsidRDefault="008F1239" w:rsidP="008F1239">
      <w:pPr>
        <w:bidi/>
        <w:jc w:val="both"/>
        <w:rPr>
          <w:rFonts w:cs="David" w:hint="cs"/>
          <w:rtl/>
        </w:rPr>
      </w:pPr>
    </w:p>
    <w:p w14:paraId="4B45DC5F" w14:textId="77777777" w:rsidR="008F1239" w:rsidRPr="008F1239" w:rsidRDefault="008F1239" w:rsidP="008F1239">
      <w:pPr>
        <w:pStyle w:val="Heading2"/>
        <w:jc w:val="both"/>
        <w:rPr>
          <w:rFonts w:cs="David" w:hint="cs"/>
          <w:rtl/>
        </w:rPr>
      </w:pPr>
      <w:r w:rsidRPr="008F1239">
        <w:rPr>
          <w:rFonts w:cs="David" w:hint="cs"/>
          <w:rtl/>
        </w:rPr>
        <w:t>היו"ר דוד טל:</w:t>
      </w:r>
    </w:p>
    <w:p w14:paraId="52240619" w14:textId="77777777" w:rsidR="008F1239" w:rsidRPr="008F1239" w:rsidRDefault="008F1239" w:rsidP="008F1239">
      <w:pPr>
        <w:bidi/>
        <w:jc w:val="both"/>
        <w:rPr>
          <w:rFonts w:cs="David" w:hint="cs"/>
          <w:rtl/>
        </w:rPr>
      </w:pPr>
    </w:p>
    <w:p w14:paraId="4B0AC1E7" w14:textId="77777777" w:rsidR="008F1239" w:rsidRPr="008F1239" w:rsidRDefault="008F1239" w:rsidP="008F1239">
      <w:pPr>
        <w:bidi/>
        <w:ind w:firstLine="720"/>
        <w:jc w:val="both"/>
        <w:rPr>
          <w:rFonts w:cs="David" w:hint="cs"/>
          <w:rtl/>
        </w:rPr>
      </w:pPr>
      <w:r w:rsidRPr="008F1239">
        <w:rPr>
          <w:rFonts w:cs="David" w:hint="cs"/>
          <w:rtl/>
        </w:rPr>
        <w:t>מי בעד ועדת כספים?</w:t>
      </w:r>
    </w:p>
    <w:p w14:paraId="76BD8611" w14:textId="77777777" w:rsidR="008F1239" w:rsidRPr="008F1239" w:rsidRDefault="008F1239" w:rsidP="008F1239">
      <w:pPr>
        <w:bidi/>
        <w:jc w:val="both"/>
        <w:rPr>
          <w:rFonts w:cs="David" w:hint="cs"/>
          <w:rtl/>
        </w:rPr>
      </w:pPr>
    </w:p>
    <w:p w14:paraId="5FCD417F" w14:textId="77777777" w:rsidR="008F1239" w:rsidRPr="008F1239" w:rsidRDefault="008F1239" w:rsidP="008F1239">
      <w:pPr>
        <w:bidi/>
        <w:jc w:val="both"/>
        <w:rPr>
          <w:rFonts w:cs="David" w:hint="cs"/>
          <w:rtl/>
        </w:rPr>
      </w:pPr>
      <w:r w:rsidRPr="008F1239">
        <w:rPr>
          <w:rFonts w:cs="David" w:hint="cs"/>
          <w:rtl/>
        </w:rPr>
        <w:t>ה צ ב ע ה</w:t>
      </w:r>
    </w:p>
    <w:p w14:paraId="605680C6" w14:textId="77777777" w:rsidR="008F1239" w:rsidRPr="008F1239" w:rsidRDefault="008F1239" w:rsidP="008F1239">
      <w:pPr>
        <w:bidi/>
        <w:jc w:val="both"/>
        <w:rPr>
          <w:rFonts w:cs="David" w:hint="cs"/>
          <w:rtl/>
        </w:rPr>
      </w:pPr>
    </w:p>
    <w:p w14:paraId="71970B63"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פה אחד</w:t>
      </w:r>
    </w:p>
    <w:p w14:paraId="4A9CBE8A" w14:textId="77777777" w:rsidR="008F1239" w:rsidRPr="008F1239" w:rsidRDefault="008F1239" w:rsidP="008F1239">
      <w:pPr>
        <w:bidi/>
        <w:jc w:val="both"/>
        <w:rPr>
          <w:rFonts w:cs="David" w:hint="cs"/>
          <w:rtl/>
        </w:rPr>
      </w:pPr>
      <w:r w:rsidRPr="008F1239">
        <w:rPr>
          <w:rFonts w:cs="David" w:hint="cs"/>
          <w:rtl/>
        </w:rPr>
        <w:t>ההצעה תועבר לוועדת הכספים של הכנסת</w:t>
      </w:r>
    </w:p>
    <w:p w14:paraId="7A468B6C" w14:textId="77777777" w:rsidR="008F1239" w:rsidRPr="008F1239" w:rsidRDefault="008F1239" w:rsidP="008F1239">
      <w:pPr>
        <w:bidi/>
        <w:jc w:val="both"/>
        <w:rPr>
          <w:rFonts w:cs="David" w:hint="cs"/>
          <w:rtl/>
        </w:rPr>
      </w:pPr>
    </w:p>
    <w:p w14:paraId="7F5F9F86" w14:textId="77777777" w:rsidR="008F1239" w:rsidRPr="008F1239" w:rsidRDefault="008F1239" w:rsidP="008F1239">
      <w:pPr>
        <w:bidi/>
        <w:ind w:firstLine="720"/>
        <w:jc w:val="both"/>
        <w:rPr>
          <w:rFonts w:cs="David" w:hint="cs"/>
          <w:rtl/>
        </w:rPr>
      </w:pPr>
      <w:r w:rsidRPr="008F1239">
        <w:rPr>
          <w:rFonts w:cs="David" w:hint="cs"/>
          <w:rtl/>
        </w:rPr>
        <w:t>2. הטלת תפקיד של רשות אחת על אחרת. ההצעה של הייעוץ המשפטי להעביר את זה לו</w:t>
      </w:r>
      <w:smartTag w:uri="urn:schemas-microsoft-com:office:smarttags" w:element="PersonName">
        <w:r w:rsidRPr="008F1239">
          <w:rPr>
            <w:rFonts w:cs="David" w:hint="cs"/>
            <w:rtl/>
          </w:rPr>
          <w:t>ועדת הפנים</w:t>
        </w:r>
      </w:smartTag>
      <w:r w:rsidRPr="008F1239">
        <w:rPr>
          <w:rFonts w:cs="David" w:hint="cs"/>
          <w:rtl/>
        </w:rPr>
        <w:t>.</w:t>
      </w:r>
    </w:p>
    <w:p w14:paraId="1277CA19" w14:textId="77777777" w:rsidR="008F1239" w:rsidRPr="008F1239" w:rsidRDefault="008F1239" w:rsidP="008F1239">
      <w:pPr>
        <w:bidi/>
        <w:jc w:val="both"/>
        <w:rPr>
          <w:rFonts w:cs="David" w:hint="cs"/>
          <w:rtl/>
        </w:rPr>
      </w:pPr>
    </w:p>
    <w:p w14:paraId="1890E2A6"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0953AB50" w14:textId="77777777" w:rsidR="008F1239" w:rsidRPr="008F1239" w:rsidRDefault="008F1239" w:rsidP="008F1239">
      <w:pPr>
        <w:bidi/>
        <w:jc w:val="both"/>
        <w:rPr>
          <w:rFonts w:cs="David" w:hint="cs"/>
          <w:rtl/>
        </w:rPr>
      </w:pPr>
    </w:p>
    <w:p w14:paraId="69DFC798" w14:textId="77777777" w:rsidR="008F1239" w:rsidRPr="008F1239" w:rsidRDefault="008F1239" w:rsidP="008F1239">
      <w:pPr>
        <w:bidi/>
        <w:ind w:firstLine="720"/>
        <w:jc w:val="both"/>
        <w:rPr>
          <w:rFonts w:cs="David" w:hint="cs"/>
          <w:rtl/>
        </w:rPr>
      </w:pPr>
      <w:r w:rsidRPr="008F1239">
        <w:rPr>
          <w:rFonts w:cs="David" w:hint="cs"/>
          <w:rtl/>
        </w:rPr>
        <w:t>אני מציע ועדת פנים.</w:t>
      </w:r>
    </w:p>
    <w:p w14:paraId="48F90083" w14:textId="77777777" w:rsidR="008F1239" w:rsidRPr="008F1239" w:rsidRDefault="008F1239" w:rsidP="008F1239">
      <w:pPr>
        <w:bidi/>
        <w:jc w:val="both"/>
        <w:rPr>
          <w:rFonts w:cs="David" w:hint="cs"/>
          <w:rtl/>
        </w:rPr>
      </w:pPr>
    </w:p>
    <w:p w14:paraId="139589D1"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6AD4E3CD" w14:textId="77777777" w:rsidR="008F1239" w:rsidRPr="008F1239" w:rsidRDefault="008F1239" w:rsidP="008F1239">
      <w:pPr>
        <w:bidi/>
        <w:jc w:val="both"/>
        <w:rPr>
          <w:rFonts w:cs="David" w:hint="cs"/>
          <w:rtl/>
        </w:rPr>
      </w:pPr>
    </w:p>
    <w:p w14:paraId="04341741" w14:textId="77777777" w:rsidR="008F1239" w:rsidRPr="008F1239" w:rsidRDefault="008F1239" w:rsidP="008F1239">
      <w:pPr>
        <w:bidi/>
        <w:ind w:firstLine="720"/>
        <w:jc w:val="both"/>
        <w:rPr>
          <w:rFonts w:cs="David" w:hint="cs"/>
          <w:rtl/>
        </w:rPr>
      </w:pPr>
      <w:r w:rsidRPr="008F1239">
        <w:rPr>
          <w:rFonts w:cs="David" w:hint="cs"/>
          <w:rtl/>
        </w:rPr>
        <w:t>מי בעד ועדת פנים?</w:t>
      </w:r>
    </w:p>
    <w:p w14:paraId="5D6CBBC1" w14:textId="77777777" w:rsidR="008F1239" w:rsidRPr="008F1239" w:rsidRDefault="008F1239" w:rsidP="008F1239">
      <w:pPr>
        <w:bidi/>
        <w:jc w:val="both"/>
        <w:rPr>
          <w:rFonts w:cs="David" w:hint="cs"/>
          <w:rtl/>
        </w:rPr>
      </w:pPr>
    </w:p>
    <w:p w14:paraId="2F6BBC39" w14:textId="77777777" w:rsidR="008F1239" w:rsidRPr="008F1239" w:rsidRDefault="008F1239" w:rsidP="008F1239">
      <w:pPr>
        <w:bidi/>
        <w:jc w:val="both"/>
        <w:rPr>
          <w:rFonts w:cs="David" w:hint="cs"/>
          <w:rtl/>
        </w:rPr>
      </w:pPr>
      <w:r w:rsidRPr="008F1239">
        <w:rPr>
          <w:rFonts w:cs="David" w:hint="cs"/>
          <w:rtl/>
        </w:rPr>
        <w:t>ה צ ב ע ה</w:t>
      </w:r>
    </w:p>
    <w:p w14:paraId="532099C4" w14:textId="77777777" w:rsidR="008F1239" w:rsidRPr="008F1239" w:rsidRDefault="008F1239" w:rsidP="008F1239">
      <w:pPr>
        <w:bidi/>
        <w:jc w:val="both"/>
        <w:rPr>
          <w:rFonts w:cs="David" w:hint="cs"/>
          <w:rtl/>
        </w:rPr>
      </w:pPr>
      <w:r w:rsidRPr="008F1239">
        <w:rPr>
          <w:rFonts w:cs="David" w:hint="cs"/>
          <w:rtl/>
        </w:rPr>
        <w:t>בעד - רוב</w:t>
      </w:r>
    </w:p>
    <w:p w14:paraId="24B7E3D9" w14:textId="77777777" w:rsidR="008F1239" w:rsidRPr="008F1239" w:rsidRDefault="008F1239" w:rsidP="008F1239">
      <w:pPr>
        <w:bidi/>
        <w:jc w:val="both"/>
        <w:rPr>
          <w:rFonts w:cs="David" w:hint="cs"/>
          <w:rtl/>
        </w:rPr>
      </w:pPr>
    </w:p>
    <w:p w14:paraId="3DACC809" w14:textId="77777777" w:rsidR="008F1239" w:rsidRPr="008F1239" w:rsidRDefault="008F1239" w:rsidP="008F1239">
      <w:pPr>
        <w:bidi/>
        <w:jc w:val="both"/>
        <w:rPr>
          <w:rFonts w:cs="David" w:hint="cs"/>
          <w:rtl/>
        </w:rPr>
      </w:pPr>
      <w:r w:rsidRPr="008F1239">
        <w:rPr>
          <w:rFonts w:cs="David" w:hint="cs"/>
          <w:rtl/>
        </w:rPr>
        <w:t>הנושא יועבר לו</w:t>
      </w:r>
      <w:smartTag w:uri="urn:schemas-microsoft-com:office:smarttags" w:element="PersonName">
        <w:r w:rsidRPr="008F1239">
          <w:rPr>
            <w:rFonts w:cs="David" w:hint="cs"/>
            <w:rtl/>
          </w:rPr>
          <w:t>ועדת הפנים</w:t>
        </w:r>
      </w:smartTag>
      <w:r w:rsidRPr="008F1239">
        <w:rPr>
          <w:rFonts w:cs="David" w:hint="cs"/>
          <w:rtl/>
        </w:rPr>
        <w:t xml:space="preserve"> של הכנסת</w:t>
      </w:r>
    </w:p>
    <w:p w14:paraId="2882D0B2" w14:textId="77777777" w:rsidR="008F1239" w:rsidRPr="008F1239" w:rsidRDefault="008F1239" w:rsidP="008F1239">
      <w:pPr>
        <w:bidi/>
        <w:jc w:val="both"/>
        <w:rPr>
          <w:rFonts w:cs="David" w:hint="cs"/>
          <w:rtl/>
        </w:rPr>
      </w:pPr>
    </w:p>
    <w:p w14:paraId="3D8D04D2" w14:textId="77777777" w:rsidR="008F1239" w:rsidRPr="008F1239" w:rsidRDefault="008F1239" w:rsidP="008F1239">
      <w:pPr>
        <w:bidi/>
        <w:jc w:val="both"/>
        <w:rPr>
          <w:rFonts w:cs="David" w:hint="cs"/>
          <w:rtl/>
        </w:rPr>
      </w:pPr>
      <w:r w:rsidRPr="008F1239">
        <w:rPr>
          <w:rFonts w:cs="David" w:hint="cs"/>
          <w:rtl/>
        </w:rPr>
        <w:tab/>
        <w:t>3. תיקון חוק הרשויות המקומיות (מימון בחירות). ההצעה שלנו להעביר את זה לו</w:t>
      </w:r>
      <w:smartTag w:uri="urn:schemas-microsoft-com:office:smarttags" w:element="PersonName">
        <w:r w:rsidRPr="008F1239">
          <w:rPr>
            <w:rFonts w:cs="David" w:hint="cs"/>
            <w:rtl/>
          </w:rPr>
          <w:t>ועדת הפנים</w:t>
        </w:r>
      </w:smartTag>
      <w:r w:rsidRPr="008F1239">
        <w:rPr>
          <w:rFonts w:cs="David" w:hint="cs"/>
          <w:rtl/>
        </w:rPr>
        <w:t>.</w:t>
      </w:r>
    </w:p>
    <w:p w14:paraId="65FEC30E" w14:textId="77777777" w:rsidR="008F1239" w:rsidRPr="008F1239" w:rsidRDefault="008F1239" w:rsidP="008F1239">
      <w:pPr>
        <w:bidi/>
        <w:jc w:val="both"/>
        <w:rPr>
          <w:rFonts w:cs="David" w:hint="cs"/>
          <w:rtl/>
        </w:rPr>
      </w:pPr>
    </w:p>
    <w:p w14:paraId="798DD6F6" w14:textId="77777777" w:rsidR="008F1239" w:rsidRPr="008F1239" w:rsidRDefault="008F1239" w:rsidP="008F1239">
      <w:pPr>
        <w:bidi/>
        <w:jc w:val="both"/>
        <w:rPr>
          <w:rFonts w:cs="David" w:hint="cs"/>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517C8444" w14:textId="77777777" w:rsidR="008F1239" w:rsidRPr="008F1239" w:rsidRDefault="008F1239" w:rsidP="008F1239">
      <w:pPr>
        <w:bidi/>
        <w:jc w:val="both"/>
        <w:rPr>
          <w:rFonts w:cs="David" w:hint="cs"/>
          <w:rtl/>
        </w:rPr>
      </w:pPr>
    </w:p>
    <w:p w14:paraId="30EB09EF" w14:textId="77777777" w:rsidR="008F1239" w:rsidRPr="008F1239" w:rsidRDefault="008F1239" w:rsidP="008F1239">
      <w:pPr>
        <w:bidi/>
        <w:jc w:val="both"/>
        <w:rPr>
          <w:rFonts w:cs="David" w:hint="cs"/>
          <w:rtl/>
        </w:rPr>
      </w:pPr>
      <w:r w:rsidRPr="008F1239">
        <w:rPr>
          <w:rFonts w:cs="David" w:hint="cs"/>
          <w:rtl/>
        </w:rPr>
        <w:tab/>
        <w:t>אני מבקש שזה יועבר לוועדת כספים.</w:t>
      </w:r>
    </w:p>
    <w:p w14:paraId="43E8D883" w14:textId="77777777" w:rsidR="008F1239" w:rsidRPr="008F1239" w:rsidRDefault="008F1239" w:rsidP="008F1239">
      <w:pPr>
        <w:bidi/>
        <w:jc w:val="both"/>
        <w:rPr>
          <w:rFonts w:cs="David" w:hint="cs"/>
          <w:rtl/>
        </w:rPr>
      </w:pPr>
    </w:p>
    <w:p w14:paraId="56C6E664" w14:textId="77777777" w:rsidR="008F1239" w:rsidRPr="008F1239" w:rsidRDefault="008F1239" w:rsidP="008F1239">
      <w:pPr>
        <w:bidi/>
        <w:jc w:val="both"/>
        <w:rPr>
          <w:rFonts w:cs="David" w:hint="cs"/>
          <w:u w:val="single"/>
          <w:rtl/>
        </w:rPr>
      </w:pPr>
      <w:proofErr w:type="spellStart"/>
      <w:r w:rsidRPr="008F1239">
        <w:rPr>
          <w:rFonts w:cs="David" w:hint="cs"/>
          <w:u w:val="single"/>
          <w:rtl/>
        </w:rPr>
        <w:t>אחמד</w:t>
      </w:r>
      <w:proofErr w:type="spellEnd"/>
      <w:r w:rsidRPr="008F1239">
        <w:rPr>
          <w:rFonts w:cs="David" w:hint="cs"/>
          <w:u w:val="single"/>
          <w:rtl/>
        </w:rPr>
        <w:t xml:space="preserve"> טיבי:</w:t>
      </w:r>
    </w:p>
    <w:p w14:paraId="27816B23" w14:textId="77777777" w:rsidR="008F1239" w:rsidRPr="008F1239" w:rsidRDefault="008F1239" w:rsidP="008F1239">
      <w:pPr>
        <w:bidi/>
        <w:jc w:val="both"/>
        <w:rPr>
          <w:rFonts w:cs="David" w:hint="cs"/>
          <w:rtl/>
        </w:rPr>
      </w:pPr>
    </w:p>
    <w:p w14:paraId="2AF7EB44" w14:textId="77777777" w:rsidR="008F1239" w:rsidRPr="008F1239" w:rsidRDefault="008F1239" w:rsidP="008F1239">
      <w:pPr>
        <w:bidi/>
        <w:ind w:firstLine="720"/>
        <w:jc w:val="both"/>
        <w:rPr>
          <w:rFonts w:cs="David" w:hint="cs"/>
          <w:rtl/>
        </w:rPr>
      </w:pPr>
      <w:r w:rsidRPr="008F1239">
        <w:rPr>
          <w:rFonts w:cs="David" w:hint="cs"/>
          <w:rtl/>
        </w:rPr>
        <w:t>אני מבקש לפצל את מימון בחירות לרשויות מקומיות.</w:t>
      </w:r>
    </w:p>
    <w:p w14:paraId="04096979" w14:textId="77777777" w:rsidR="008F1239" w:rsidRPr="008F1239" w:rsidRDefault="008F1239" w:rsidP="008F1239">
      <w:pPr>
        <w:bidi/>
        <w:jc w:val="both"/>
        <w:rPr>
          <w:rFonts w:cs="David" w:hint="cs"/>
          <w:rtl/>
        </w:rPr>
      </w:pPr>
    </w:p>
    <w:p w14:paraId="781FEB4B"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7B92A01E" w14:textId="77777777" w:rsidR="008F1239" w:rsidRPr="008F1239" w:rsidRDefault="008F1239" w:rsidP="008F1239">
      <w:pPr>
        <w:bidi/>
        <w:jc w:val="both"/>
        <w:rPr>
          <w:rFonts w:cs="David" w:hint="cs"/>
          <w:rtl/>
        </w:rPr>
      </w:pPr>
    </w:p>
    <w:p w14:paraId="4315931D" w14:textId="77777777" w:rsidR="008F1239" w:rsidRPr="008F1239" w:rsidRDefault="008F1239" w:rsidP="008F1239">
      <w:pPr>
        <w:bidi/>
        <w:ind w:firstLine="720"/>
        <w:jc w:val="both"/>
        <w:rPr>
          <w:rFonts w:cs="David" w:hint="cs"/>
          <w:rtl/>
        </w:rPr>
      </w:pPr>
      <w:r w:rsidRPr="008F1239">
        <w:rPr>
          <w:rFonts w:cs="David" w:hint="cs"/>
          <w:rtl/>
        </w:rPr>
        <w:t xml:space="preserve">ההצעה של חבר הכנסת טיבי אומרת להוציא את זה מחוק ההסדרים. הצעה אחרת של חבר הכנסת </w:t>
      </w:r>
      <w:proofErr w:type="spellStart"/>
      <w:r w:rsidRPr="008F1239">
        <w:rPr>
          <w:rFonts w:cs="David" w:hint="cs"/>
          <w:rtl/>
        </w:rPr>
        <w:t>אפללו</w:t>
      </w:r>
      <w:proofErr w:type="spellEnd"/>
      <w:r w:rsidRPr="008F1239">
        <w:rPr>
          <w:rFonts w:cs="David" w:hint="cs"/>
          <w:rtl/>
        </w:rPr>
        <w:t xml:space="preserve"> מדברת על להעביר את זה לוועדת כספים. מי בעד לפצל את הצעת החוק, ירים את ידו?</w:t>
      </w:r>
    </w:p>
    <w:p w14:paraId="2DB98EE3" w14:textId="77777777" w:rsidR="008F1239" w:rsidRPr="008F1239" w:rsidRDefault="008F1239" w:rsidP="008F1239">
      <w:pPr>
        <w:bidi/>
        <w:jc w:val="both"/>
        <w:rPr>
          <w:rFonts w:cs="David" w:hint="cs"/>
          <w:rtl/>
        </w:rPr>
      </w:pPr>
    </w:p>
    <w:p w14:paraId="42AB5BA7" w14:textId="77777777" w:rsidR="008F1239" w:rsidRPr="008F1239" w:rsidRDefault="008F1239" w:rsidP="008F1239">
      <w:pPr>
        <w:bidi/>
        <w:jc w:val="both"/>
        <w:rPr>
          <w:rFonts w:cs="David" w:hint="cs"/>
          <w:rtl/>
        </w:rPr>
      </w:pPr>
      <w:r w:rsidRPr="008F1239">
        <w:rPr>
          <w:rFonts w:cs="David" w:hint="cs"/>
          <w:rtl/>
        </w:rPr>
        <w:t>ה צ ב ע ה</w:t>
      </w:r>
    </w:p>
    <w:p w14:paraId="42E7F08E" w14:textId="77777777" w:rsidR="008F1239" w:rsidRPr="008F1239" w:rsidRDefault="008F1239" w:rsidP="008F1239">
      <w:pPr>
        <w:bidi/>
        <w:jc w:val="both"/>
        <w:rPr>
          <w:rFonts w:cs="David" w:hint="cs"/>
          <w:rtl/>
        </w:rPr>
      </w:pPr>
    </w:p>
    <w:p w14:paraId="57045E16"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5D9A5E69" w14:textId="77777777" w:rsidR="008F1239" w:rsidRPr="008F1239" w:rsidRDefault="008F1239" w:rsidP="008F1239">
      <w:pPr>
        <w:bidi/>
        <w:jc w:val="both"/>
        <w:rPr>
          <w:rFonts w:cs="David" w:hint="cs"/>
          <w:rtl/>
        </w:rPr>
      </w:pPr>
      <w:r w:rsidRPr="008F1239">
        <w:rPr>
          <w:rFonts w:cs="David" w:hint="cs"/>
          <w:rtl/>
        </w:rPr>
        <w:t xml:space="preserve">נגד </w:t>
      </w:r>
      <w:r w:rsidRPr="008F1239">
        <w:rPr>
          <w:rFonts w:cs="David"/>
          <w:rtl/>
        </w:rPr>
        <w:t>–</w:t>
      </w:r>
      <w:r w:rsidRPr="008F1239">
        <w:rPr>
          <w:rFonts w:cs="David" w:hint="cs"/>
          <w:rtl/>
        </w:rPr>
        <w:t xml:space="preserve"> 3</w:t>
      </w:r>
    </w:p>
    <w:p w14:paraId="0624DBFB" w14:textId="77777777" w:rsidR="008F1239" w:rsidRPr="008F1239" w:rsidRDefault="008F1239" w:rsidP="008F1239">
      <w:pPr>
        <w:bidi/>
        <w:jc w:val="both"/>
        <w:rPr>
          <w:rFonts w:cs="David" w:hint="cs"/>
          <w:rtl/>
        </w:rPr>
      </w:pPr>
      <w:r w:rsidRPr="008F1239">
        <w:rPr>
          <w:rFonts w:cs="David" w:hint="cs"/>
          <w:rtl/>
        </w:rPr>
        <w:t>הצעתו של חבר הכנסת טיבי התקבלה</w:t>
      </w:r>
    </w:p>
    <w:p w14:paraId="4F17ECFF" w14:textId="77777777" w:rsidR="008F1239" w:rsidRPr="008F1239" w:rsidRDefault="008F1239" w:rsidP="008F1239">
      <w:pPr>
        <w:bidi/>
        <w:jc w:val="both"/>
        <w:rPr>
          <w:rFonts w:cs="David" w:hint="cs"/>
          <w:rtl/>
        </w:rPr>
      </w:pPr>
    </w:p>
    <w:p w14:paraId="63EBD10B" w14:textId="77777777" w:rsidR="008F1239" w:rsidRPr="008F1239" w:rsidRDefault="008F1239" w:rsidP="008F1239">
      <w:pPr>
        <w:pStyle w:val="Heading2"/>
        <w:jc w:val="both"/>
        <w:rPr>
          <w:rFonts w:cs="David" w:hint="cs"/>
          <w:rtl/>
        </w:rPr>
      </w:pPr>
      <w:r w:rsidRPr="008F1239">
        <w:rPr>
          <w:rFonts w:cs="David" w:hint="cs"/>
          <w:rtl/>
        </w:rPr>
        <w:t xml:space="preserve">אלי </w:t>
      </w:r>
      <w:proofErr w:type="spellStart"/>
      <w:r w:rsidRPr="008F1239">
        <w:rPr>
          <w:rFonts w:cs="David" w:hint="cs"/>
          <w:rtl/>
        </w:rPr>
        <w:t>אפללו</w:t>
      </w:r>
      <w:proofErr w:type="spellEnd"/>
      <w:r w:rsidRPr="008F1239">
        <w:rPr>
          <w:rFonts w:cs="David" w:hint="cs"/>
          <w:rtl/>
        </w:rPr>
        <w:t>:</w:t>
      </w:r>
    </w:p>
    <w:p w14:paraId="68BF8E1A" w14:textId="77777777" w:rsidR="008F1239" w:rsidRPr="008F1239" w:rsidRDefault="008F1239" w:rsidP="008F1239">
      <w:pPr>
        <w:bidi/>
        <w:jc w:val="both"/>
        <w:rPr>
          <w:rFonts w:cs="David" w:hint="cs"/>
          <w:rtl/>
        </w:rPr>
      </w:pPr>
    </w:p>
    <w:p w14:paraId="17BB65FF" w14:textId="77777777" w:rsidR="008F1239" w:rsidRPr="008F1239" w:rsidRDefault="008F1239" w:rsidP="008F1239">
      <w:pPr>
        <w:bidi/>
        <w:ind w:firstLine="720"/>
        <w:jc w:val="both"/>
        <w:rPr>
          <w:rFonts w:cs="David" w:hint="cs"/>
          <w:rtl/>
        </w:rPr>
      </w:pPr>
      <w:r w:rsidRPr="008F1239">
        <w:rPr>
          <w:rFonts w:cs="David" w:hint="cs"/>
          <w:rtl/>
        </w:rPr>
        <w:t>אני מבקש רוויזיה.</w:t>
      </w:r>
    </w:p>
    <w:p w14:paraId="0B44A65B" w14:textId="77777777" w:rsidR="008F1239" w:rsidRPr="008F1239" w:rsidRDefault="008F1239" w:rsidP="008F1239">
      <w:pPr>
        <w:bidi/>
        <w:jc w:val="both"/>
        <w:rPr>
          <w:rFonts w:cs="David" w:hint="cs"/>
          <w:rtl/>
        </w:rPr>
      </w:pPr>
    </w:p>
    <w:p w14:paraId="63AEA5CE"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3E1BCB3E" w14:textId="77777777" w:rsidR="008F1239" w:rsidRPr="008F1239" w:rsidRDefault="008F1239" w:rsidP="008F1239">
      <w:pPr>
        <w:bidi/>
        <w:jc w:val="both"/>
        <w:rPr>
          <w:rFonts w:cs="David" w:hint="cs"/>
          <w:rtl/>
        </w:rPr>
      </w:pPr>
    </w:p>
    <w:p w14:paraId="4B50E995" w14:textId="77777777" w:rsidR="008F1239" w:rsidRPr="008F1239" w:rsidRDefault="008F1239" w:rsidP="008F1239">
      <w:pPr>
        <w:bidi/>
        <w:ind w:firstLine="720"/>
        <w:jc w:val="both"/>
        <w:rPr>
          <w:rFonts w:cs="David" w:hint="cs"/>
          <w:rtl/>
        </w:rPr>
      </w:pPr>
      <w:r w:rsidRPr="008F1239">
        <w:rPr>
          <w:rFonts w:cs="David" w:hint="cs"/>
          <w:rtl/>
        </w:rPr>
        <w:t>מי בעד הרוויזיה?</w:t>
      </w:r>
    </w:p>
    <w:p w14:paraId="7A1DCDB8" w14:textId="77777777" w:rsidR="008F1239" w:rsidRPr="008F1239" w:rsidRDefault="008F1239" w:rsidP="008F1239">
      <w:pPr>
        <w:bidi/>
        <w:jc w:val="both"/>
        <w:rPr>
          <w:rFonts w:cs="David" w:hint="cs"/>
          <w:rtl/>
        </w:rPr>
      </w:pPr>
    </w:p>
    <w:p w14:paraId="646A0ED1" w14:textId="77777777" w:rsidR="008F1239" w:rsidRPr="008F1239" w:rsidRDefault="008F1239" w:rsidP="008F1239">
      <w:pPr>
        <w:bidi/>
        <w:jc w:val="both"/>
        <w:rPr>
          <w:rFonts w:cs="David" w:hint="cs"/>
          <w:rtl/>
        </w:rPr>
      </w:pPr>
      <w:r w:rsidRPr="008F1239">
        <w:rPr>
          <w:rFonts w:cs="David" w:hint="cs"/>
          <w:rtl/>
        </w:rPr>
        <w:t>ה צ ב ע ה</w:t>
      </w:r>
    </w:p>
    <w:p w14:paraId="53C7553F"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3</w:t>
      </w:r>
    </w:p>
    <w:p w14:paraId="211E2C41" w14:textId="77777777" w:rsidR="008F1239" w:rsidRPr="008F1239" w:rsidRDefault="008F1239" w:rsidP="008F1239">
      <w:pPr>
        <w:bidi/>
        <w:jc w:val="both"/>
        <w:rPr>
          <w:rFonts w:cs="David" w:hint="cs"/>
          <w:rtl/>
        </w:rPr>
      </w:pPr>
      <w:r w:rsidRPr="008F1239">
        <w:rPr>
          <w:rFonts w:cs="David" w:hint="cs"/>
          <w:rtl/>
        </w:rPr>
        <w:t xml:space="preserve">נגד </w:t>
      </w:r>
      <w:r w:rsidRPr="008F1239">
        <w:rPr>
          <w:rFonts w:cs="David"/>
          <w:rtl/>
        </w:rPr>
        <w:t>–</w:t>
      </w:r>
      <w:r w:rsidRPr="008F1239">
        <w:rPr>
          <w:rFonts w:cs="David" w:hint="cs"/>
          <w:rtl/>
        </w:rPr>
        <w:t xml:space="preserve"> רוב</w:t>
      </w:r>
    </w:p>
    <w:p w14:paraId="1D946F57" w14:textId="77777777" w:rsidR="008F1239" w:rsidRPr="008F1239" w:rsidRDefault="008F1239" w:rsidP="008F1239">
      <w:pPr>
        <w:bidi/>
        <w:jc w:val="both"/>
        <w:rPr>
          <w:rFonts w:cs="David" w:hint="cs"/>
          <w:rtl/>
        </w:rPr>
      </w:pPr>
    </w:p>
    <w:p w14:paraId="62801925" w14:textId="77777777" w:rsidR="008F1239" w:rsidRPr="008F1239" w:rsidRDefault="008F1239" w:rsidP="008F1239">
      <w:pPr>
        <w:bidi/>
        <w:jc w:val="both"/>
        <w:rPr>
          <w:rFonts w:cs="David" w:hint="cs"/>
          <w:rtl/>
        </w:rPr>
      </w:pPr>
      <w:r w:rsidRPr="008F1239">
        <w:rPr>
          <w:rFonts w:cs="David" w:hint="cs"/>
          <w:rtl/>
        </w:rPr>
        <w:t>הרוויזיה לא עברה</w:t>
      </w:r>
    </w:p>
    <w:p w14:paraId="675197A6" w14:textId="77777777" w:rsidR="008F1239" w:rsidRPr="008F1239" w:rsidRDefault="008F1239" w:rsidP="008F1239">
      <w:pPr>
        <w:bidi/>
        <w:jc w:val="both"/>
        <w:rPr>
          <w:rFonts w:cs="David" w:hint="cs"/>
          <w:rtl/>
        </w:rPr>
      </w:pPr>
    </w:p>
    <w:p w14:paraId="4033BB22" w14:textId="77777777" w:rsidR="008F1239" w:rsidRPr="008F1239" w:rsidRDefault="008F1239" w:rsidP="008F1239">
      <w:pPr>
        <w:bidi/>
        <w:ind w:firstLine="720"/>
        <w:jc w:val="both"/>
        <w:rPr>
          <w:rFonts w:cs="David" w:hint="cs"/>
          <w:rtl/>
        </w:rPr>
      </w:pPr>
      <w:r w:rsidRPr="008F1239">
        <w:rPr>
          <w:rFonts w:cs="David" w:hint="cs"/>
          <w:rtl/>
        </w:rPr>
        <w:t>הנושא שהתקבל פוצל. הכלל שחל על הפיצול בבוקר יחול על הפיצול הזה. יש הצעה להעביר את מה שפוצל לוועדת הכספים. מי בעד?</w:t>
      </w:r>
    </w:p>
    <w:p w14:paraId="1B9EDC8C" w14:textId="77777777" w:rsidR="008F1239" w:rsidRPr="008F1239" w:rsidRDefault="008F1239" w:rsidP="008F1239">
      <w:pPr>
        <w:bidi/>
        <w:jc w:val="both"/>
        <w:rPr>
          <w:rFonts w:cs="David" w:hint="cs"/>
          <w:rtl/>
        </w:rPr>
      </w:pPr>
    </w:p>
    <w:p w14:paraId="387FAE7E" w14:textId="77777777" w:rsidR="008F1239" w:rsidRPr="008F1239" w:rsidRDefault="008F1239" w:rsidP="008F1239">
      <w:pPr>
        <w:bidi/>
        <w:jc w:val="both"/>
        <w:rPr>
          <w:rFonts w:cs="David" w:hint="cs"/>
          <w:rtl/>
        </w:rPr>
      </w:pPr>
      <w:r w:rsidRPr="008F1239">
        <w:rPr>
          <w:rFonts w:cs="David" w:hint="cs"/>
          <w:rtl/>
        </w:rPr>
        <w:t>ה צ ב ע ה</w:t>
      </w:r>
    </w:p>
    <w:p w14:paraId="1555E421" w14:textId="77777777" w:rsidR="008F1239" w:rsidRPr="008F1239" w:rsidRDefault="008F1239" w:rsidP="008F1239">
      <w:pPr>
        <w:bidi/>
        <w:jc w:val="both"/>
        <w:rPr>
          <w:rFonts w:cs="David" w:hint="cs"/>
          <w:rtl/>
        </w:rPr>
      </w:pPr>
    </w:p>
    <w:p w14:paraId="1B1D7CFD"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5550B5D3" w14:textId="77777777" w:rsidR="008F1239" w:rsidRPr="008F1239" w:rsidRDefault="008F1239" w:rsidP="008F1239">
      <w:pPr>
        <w:bidi/>
        <w:jc w:val="both"/>
        <w:rPr>
          <w:rFonts w:cs="David" w:hint="cs"/>
          <w:rtl/>
        </w:rPr>
      </w:pPr>
      <w:r w:rsidRPr="008F1239">
        <w:rPr>
          <w:rFonts w:cs="David" w:hint="cs"/>
          <w:rtl/>
        </w:rPr>
        <w:t>ההצעה תועבר לוועדת הכספים.</w:t>
      </w:r>
    </w:p>
    <w:p w14:paraId="145C372C" w14:textId="77777777" w:rsidR="008F1239" w:rsidRPr="008F1239" w:rsidRDefault="008F1239" w:rsidP="008F1239">
      <w:pPr>
        <w:bidi/>
        <w:jc w:val="both"/>
        <w:rPr>
          <w:rFonts w:cs="David" w:hint="cs"/>
          <w:rtl/>
        </w:rPr>
      </w:pPr>
    </w:p>
    <w:p w14:paraId="30BD4C75"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692AE431" w14:textId="77777777" w:rsidR="008F1239" w:rsidRPr="008F1239" w:rsidRDefault="008F1239" w:rsidP="008F1239">
      <w:pPr>
        <w:bidi/>
        <w:jc w:val="both"/>
        <w:rPr>
          <w:rFonts w:cs="David" w:hint="cs"/>
          <w:rtl/>
        </w:rPr>
      </w:pPr>
    </w:p>
    <w:p w14:paraId="2D8114C7" w14:textId="77777777" w:rsidR="008F1239" w:rsidRPr="008F1239" w:rsidRDefault="008F1239" w:rsidP="008F1239">
      <w:pPr>
        <w:bidi/>
        <w:ind w:firstLine="720"/>
        <w:jc w:val="both"/>
        <w:rPr>
          <w:rFonts w:cs="David" w:hint="cs"/>
          <w:rtl/>
        </w:rPr>
      </w:pPr>
      <w:r w:rsidRPr="008F1239">
        <w:rPr>
          <w:rFonts w:cs="David" w:hint="cs"/>
          <w:rtl/>
        </w:rPr>
        <w:t xml:space="preserve">זה סעיף תקציבי.  </w:t>
      </w:r>
    </w:p>
    <w:p w14:paraId="4C06DC20" w14:textId="77777777" w:rsidR="008F1239" w:rsidRPr="008F1239" w:rsidRDefault="008F1239" w:rsidP="008F1239">
      <w:pPr>
        <w:bidi/>
        <w:jc w:val="both"/>
        <w:rPr>
          <w:rFonts w:cs="David" w:hint="cs"/>
          <w:rtl/>
        </w:rPr>
      </w:pPr>
    </w:p>
    <w:p w14:paraId="3E379C8E" w14:textId="77777777" w:rsidR="008F1239" w:rsidRPr="008F1239" w:rsidRDefault="008F1239" w:rsidP="008F1239">
      <w:pPr>
        <w:bidi/>
        <w:jc w:val="both"/>
        <w:rPr>
          <w:rFonts w:cs="David" w:hint="cs"/>
          <w:u w:val="single"/>
          <w:rtl/>
        </w:rPr>
      </w:pPr>
      <w:r w:rsidRPr="008F1239">
        <w:rPr>
          <w:rFonts w:cs="David" w:hint="cs"/>
          <w:u w:val="single"/>
          <w:rtl/>
        </w:rPr>
        <w:t>קובי הבר:</w:t>
      </w:r>
    </w:p>
    <w:p w14:paraId="767DC0C2" w14:textId="77777777" w:rsidR="008F1239" w:rsidRPr="008F1239" w:rsidRDefault="008F1239" w:rsidP="008F1239">
      <w:pPr>
        <w:bidi/>
        <w:jc w:val="both"/>
        <w:rPr>
          <w:rFonts w:cs="David" w:hint="cs"/>
          <w:rtl/>
        </w:rPr>
      </w:pPr>
    </w:p>
    <w:p w14:paraId="5158D620" w14:textId="77777777" w:rsidR="008F1239" w:rsidRPr="008F1239" w:rsidRDefault="008F1239" w:rsidP="008F1239">
      <w:pPr>
        <w:bidi/>
        <w:ind w:firstLine="720"/>
        <w:jc w:val="both"/>
        <w:rPr>
          <w:rFonts w:cs="David" w:hint="cs"/>
          <w:rtl/>
        </w:rPr>
      </w:pPr>
      <w:r w:rsidRPr="008F1239">
        <w:rPr>
          <w:rFonts w:cs="David" w:hint="cs"/>
          <w:rtl/>
        </w:rPr>
        <w:t>אפשר לדון בו עד ה31 בדצמבר.</w:t>
      </w:r>
    </w:p>
    <w:p w14:paraId="581B6902" w14:textId="77777777" w:rsidR="008F1239" w:rsidRPr="008F1239" w:rsidRDefault="008F1239" w:rsidP="008F1239">
      <w:pPr>
        <w:bidi/>
        <w:jc w:val="both"/>
        <w:rPr>
          <w:rFonts w:cs="David" w:hint="cs"/>
          <w:rtl/>
        </w:rPr>
      </w:pPr>
    </w:p>
    <w:p w14:paraId="2E985455"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24E81C38" w14:textId="77777777" w:rsidR="008F1239" w:rsidRPr="008F1239" w:rsidRDefault="008F1239" w:rsidP="008F1239">
      <w:pPr>
        <w:bidi/>
        <w:jc w:val="both"/>
        <w:rPr>
          <w:rFonts w:cs="David" w:hint="cs"/>
          <w:rtl/>
        </w:rPr>
      </w:pPr>
    </w:p>
    <w:p w14:paraId="778F53ED" w14:textId="77777777" w:rsidR="008F1239" w:rsidRPr="008F1239" w:rsidRDefault="008F1239" w:rsidP="008F1239">
      <w:pPr>
        <w:bidi/>
        <w:ind w:firstLine="720"/>
        <w:jc w:val="both"/>
        <w:rPr>
          <w:rFonts w:cs="David" w:hint="cs"/>
          <w:rtl/>
        </w:rPr>
      </w:pPr>
      <w:r w:rsidRPr="008F1239">
        <w:rPr>
          <w:rFonts w:cs="David" w:hint="cs"/>
          <w:rtl/>
        </w:rPr>
        <w:t xml:space="preserve">אנחנו מבקשים לדון בו עד 31 בדצמבר 2007. זאת הצעתי. אני מבקש הצבעה על העניין הזה. </w:t>
      </w:r>
    </w:p>
    <w:p w14:paraId="5093A528" w14:textId="77777777" w:rsidR="008F1239" w:rsidRPr="008F1239" w:rsidRDefault="008F1239" w:rsidP="008F1239">
      <w:pPr>
        <w:bidi/>
        <w:jc w:val="both"/>
        <w:rPr>
          <w:rFonts w:cs="David" w:hint="cs"/>
          <w:rtl/>
        </w:rPr>
      </w:pPr>
    </w:p>
    <w:p w14:paraId="4B33C553"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1C25DA2B" w14:textId="77777777" w:rsidR="008F1239" w:rsidRPr="008F1239" w:rsidRDefault="008F1239" w:rsidP="008F1239">
      <w:pPr>
        <w:bidi/>
        <w:jc w:val="both"/>
        <w:rPr>
          <w:rFonts w:cs="David" w:hint="cs"/>
          <w:rtl/>
        </w:rPr>
      </w:pPr>
    </w:p>
    <w:p w14:paraId="732F755D" w14:textId="77777777" w:rsidR="008F1239" w:rsidRPr="008F1239" w:rsidRDefault="008F1239" w:rsidP="008F1239">
      <w:pPr>
        <w:bidi/>
        <w:ind w:firstLine="720"/>
        <w:jc w:val="both"/>
        <w:rPr>
          <w:rFonts w:cs="David" w:hint="cs"/>
          <w:rtl/>
        </w:rPr>
      </w:pPr>
      <w:r w:rsidRPr="008F1239">
        <w:rPr>
          <w:rFonts w:cs="David" w:hint="cs"/>
          <w:rtl/>
        </w:rPr>
        <w:t>הפיצול הזה התבקש לפי התנאים שהיו בבוקר.</w:t>
      </w:r>
    </w:p>
    <w:p w14:paraId="7EB67781" w14:textId="77777777" w:rsidR="008F1239" w:rsidRPr="008F1239" w:rsidRDefault="008F1239" w:rsidP="008F1239">
      <w:pPr>
        <w:bidi/>
        <w:jc w:val="both"/>
        <w:rPr>
          <w:rFonts w:cs="David" w:hint="cs"/>
          <w:rtl/>
        </w:rPr>
      </w:pPr>
    </w:p>
    <w:p w14:paraId="3913807B" w14:textId="77777777" w:rsidR="008F1239" w:rsidRPr="008F1239" w:rsidRDefault="008F1239" w:rsidP="008F1239">
      <w:pPr>
        <w:bidi/>
        <w:jc w:val="both"/>
        <w:rPr>
          <w:rFonts w:cs="David" w:hint="cs"/>
          <w:u w:val="single"/>
          <w:rtl/>
        </w:rPr>
      </w:pPr>
      <w:proofErr w:type="spellStart"/>
      <w:r w:rsidRPr="008F1239">
        <w:rPr>
          <w:rFonts w:cs="David" w:hint="cs"/>
          <w:u w:val="single"/>
          <w:rtl/>
        </w:rPr>
        <w:t>אחמד</w:t>
      </w:r>
      <w:proofErr w:type="spellEnd"/>
      <w:r w:rsidRPr="008F1239">
        <w:rPr>
          <w:rFonts w:cs="David" w:hint="cs"/>
          <w:u w:val="single"/>
          <w:rtl/>
        </w:rPr>
        <w:t xml:space="preserve"> טיבי:</w:t>
      </w:r>
    </w:p>
    <w:p w14:paraId="3C34C8D3" w14:textId="77777777" w:rsidR="008F1239" w:rsidRPr="008F1239" w:rsidRDefault="008F1239" w:rsidP="008F1239">
      <w:pPr>
        <w:bidi/>
        <w:jc w:val="both"/>
        <w:rPr>
          <w:rFonts w:cs="David" w:hint="cs"/>
          <w:rtl/>
        </w:rPr>
      </w:pPr>
    </w:p>
    <w:p w14:paraId="50090DD5" w14:textId="77777777" w:rsidR="008F1239" w:rsidRPr="008F1239" w:rsidRDefault="008F1239" w:rsidP="008F1239">
      <w:pPr>
        <w:bidi/>
        <w:jc w:val="both"/>
        <w:rPr>
          <w:rFonts w:cs="David" w:hint="cs"/>
          <w:rtl/>
        </w:rPr>
      </w:pPr>
      <w:r w:rsidRPr="008F1239">
        <w:rPr>
          <w:rFonts w:cs="David" w:hint="cs"/>
          <w:rtl/>
        </w:rPr>
        <w:tab/>
        <w:t xml:space="preserve">אני מבקש רוויזיה לגבי הפיצול. הסעיף הזה מדבר על העברה, על סיפוח רשויות. לרשות חלשה לוקחים את התקציב ומעבירים אותו לרשות חזקה. </w:t>
      </w:r>
    </w:p>
    <w:p w14:paraId="066493A7" w14:textId="77777777" w:rsidR="008F1239" w:rsidRPr="008F1239" w:rsidRDefault="008F1239" w:rsidP="008F1239">
      <w:pPr>
        <w:bidi/>
        <w:jc w:val="both"/>
        <w:rPr>
          <w:rFonts w:cs="David" w:hint="cs"/>
          <w:rtl/>
        </w:rPr>
      </w:pPr>
    </w:p>
    <w:p w14:paraId="5B811707" w14:textId="77777777" w:rsidR="008F1239" w:rsidRPr="008F1239" w:rsidRDefault="008F1239" w:rsidP="008F1239">
      <w:pPr>
        <w:bidi/>
        <w:jc w:val="both"/>
        <w:rPr>
          <w:rFonts w:cs="David" w:hint="cs"/>
          <w:u w:val="single"/>
          <w:rtl/>
        </w:rPr>
      </w:pPr>
      <w:r w:rsidRPr="008F1239">
        <w:rPr>
          <w:rFonts w:cs="David" w:hint="cs"/>
          <w:u w:val="single"/>
          <w:rtl/>
        </w:rPr>
        <w:t xml:space="preserve">אביגדור </w:t>
      </w:r>
      <w:proofErr w:type="spellStart"/>
      <w:r w:rsidRPr="008F1239">
        <w:rPr>
          <w:rFonts w:cs="David" w:hint="cs"/>
          <w:u w:val="single"/>
          <w:rtl/>
        </w:rPr>
        <w:t>יצחקי</w:t>
      </w:r>
      <w:proofErr w:type="spellEnd"/>
      <w:r w:rsidRPr="008F1239">
        <w:rPr>
          <w:rFonts w:cs="David" w:hint="cs"/>
          <w:u w:val="single"/>
          <w:rtl/>
        </w:rPr>
        <w:t>:</w:t>
      </w:r>
    </w:p>
    <w:p w14:paraId="025D4B94" w14:textId="77777777" w:rsidR="008F1239" w:rsidRPr="008F1239" w:rsidRDefault="008F1239" w:rsidP="008F1239">
      <w:pPr>
        <w:bidi/>
        <w:jc w:val="both"/>
        <w:rPr>
          <w:rFonts w:cs="David" w:hint="cs"/>
          <w:rtl/>
        </w:rPr>
      </w:pPr>
    </w:p>
    <w:p w14:paraId="50290CAF" w14:textId="77777777" w:rsidR="008F1239" w:rsidRPr="008F1239" w:rsidRDefault="008F1239" w:rsidP="008F1239">
      <w:pPr>
        <w:bidi/>
        <w:ind w:firstLine="720"/>
        <w:jc w:val="both"/>
        <w:rPr>
          <w:rFonts w:cs="David" w:hint="cs"/>
          <w:rtl/>
        </w:rPr>
      </w:pPr>
      <w:r w:rsidRPr="008F1239">
        <w:rPr>
          <w:rFonts w:cs="David" w:hint="cs"/>
          <w:rtl/>
        </w:rPr>
        <w:t>אתה מטעה את כולם.</w:t>
      </w:r>
    </w:p>
    <w:p w14:paraId="51D87DF3" w14:textId="77777777" w:rsidR="008F1239" w:rsidRPr="008F1239" w:rsidRDefault="008F1239" w:rsidP="008F1239">
      <w:pPr>
        <w:bidi/>
        <w:jc w:val="both"/>
        <w:rPr>
          <w:rFonts w:cs="David" w:hint="cs"/>
          <w:rtl/>
        </w:rPr>
      </w:pPr>
    </w:p>
    <w:p w14:paraId="7964C517" w14:textId="77777777" w:rsidR="008F1239" w:rsidRPr="008F1239" w:rsidRDefault="008F1239" w:rsidP="008F1239">
      <w:pPr>
        <w:bidi/>
        <w:jc w:val="both"/>
        <w:rPr>
          <w:rFonts w:cs="David" w:hint="cs"/>
          <w:rtl/>
        </w:rPr>
      </w:pPr>
    </w:p>
    <w:p w14:paraId="29EA0030" w14:textId="77777777" w:rsidR="008F1239" w:rsidRPr="008F1239" w:rsidRDefault="008F1239" w:rsidP="008F1239">
      <w:pPr>
        <w:bidi/>
        <w:jc w:val="both"/>
        <w:rPr>
          <w:rFonts w:cs="David" w:hint="cs"/>
          <w:rtl/>
        </w:rPr>
      </w:pPr>
    </w:p>
    <w:p w14:paraId="1115FC98" w14:textId="77777777" w:rsidR="008F1239" w:rsidRPr="008F1239" w:rsidRDefault="008F1239" w:rsidP="008F1239">
      <w:pPr>
        <w:bidi/>
        <w:jc w:val="both"/>
        <w:rPr>
          <w:rFonts w:cs="David" w:hint="cs"/>
          <w:rtl/>
        </w:rPr>
      </w:pPr>
    </w:p>
    <w:p w14:paraId="13880DD1" w14:textId="77777777" w:rsidR="008F1239" w:rsidRPr="008F1239" w:rsidRDefault="008F1239" w:rsidP="008F1239">
      <w:pPr>
        <w:bidi/>
        <w:jc w:val="both"/>
        <w:rPr>
          <w:rFonts w:cs="David" w:hint="cs"/>
          <w:rtl/>
        </w:rPr>
      </w:pPr>
    </w:p>
    <w:p w14:paraId="6586C00C" w14:textId="77777777" w:rsidR="008F1239" w:rsidRPr="008F1239" w:rsidRDefault="008F1239" w:rsidP="008F1239">
      <w:pPr>
        <w:bidi/>
        <w:jc w:val="both"/>
        <w:rPr>
          <w:rFonts w:cs="David" w:hint="cs"/>
          <w:u w:val="single"/>
          <w:rtl/>
        </w:rPr>
      </w:pPr>
      <w:proofErr w:type="spellStart"/>
      <w:r w:rsidRPr="008F1239">
        <w:rPr>
          <w:rFonts w:cs="David" w:hint="cs"/>
          <w:u w:val="single"/>
          <w:rtl/>
        </w:rPr>
        <w:t>אחמד</w:t>
      </w:r>
      <w:proofErr w:type="spellEnd"/>
      <w:r w:rsidRPr="008F1239">
        <w:rPr>
          <w:rFonts w:cs="David" w:hint="cs"/>
          <w:u w:val="single"/>
          <w:rtl/>
        </w:rPr>
        <w:t xml:space="preserve"> טיבי:</w:t>
      </w:r>
    </w:p>
    <w:p w14:paraId="7D82843E" w14:textId="77777777" w:rsidR="008F1239" w:rsidRPr="008F1239" w:rsidRDefault="008F1239" w:rsidP="008F1239">
      <w:pPr>
        <w:bidi/>
        <w:jc w:val="both"/>
        <w:rPr>
          <w:rFonts w:cs="David" w:hint="cs"/>
          <w:rtl/>
        </w:rPr>
      </w:pPr>
    </w:p>
    <w:p w14:paraId="13183058" w14:textId="77777777" w:rsidR="008F1239" w:rsidRPr="008F1239" w:rsidRDefault="008F1239" w:rsidP="008F1239">
      <w:pPr>
        <w:bidi/>
        <w:ind w:firstLine="720"/>
        <w:jc w:val="both"/>
        <w:rPr>
          <w:rFonts w:cs="David" w:hint="cs"/>
          <w:rtl/>
        </w:rPr>
      </w:pPr>
      <w:r w:rsidRPr="008F1239">
        <w:rPr>
          <w:rFonts w:cs="David" w:hint="cs"/>
          <w:rtl/>
        </w:rPr>
        <w:t xml:space="preserve">זה החוק. זה מה שעשו לפני שבועיים. בית המשפט אסר עליהם לעשות את זה. אתה גם טועה וגם מטעה. </w:t>
      </w:r>
    </w:p>
    <w:p w14:paraId="22035026" w14:textId="77777777" w:rsidR="008F1239" w:rsidRPr="008F1239" w:rsidRDefault="008F1239" w:rsidP="008F1239">
      <w:pPr>
        <w:bidi/>
        <w:jc w:val="both"/>
        <w:rPr>
          <w:rFonts w:cs="David" w:hint="cs"/>
          <w:rtl/>
        </w:rPr>
      </w:pPr>
    </w:p>
    <w:p w14:paraId="742693C6"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07000832" w14:textId="77777777" w:rsidR="008F1239" w:rsidRPr="008F1239" w:rsidRDefault="008F1239" w:rsidP="008F1239">
      <w:pPr>
        <w:bidi/>
        <w:jc w:val="both"/>
        <w:rPr>
          <w:rFonts w:cs="David" w:hint="cs"/>
          <w:rtl/>
        </w:rPr>
      </w:pPr>
    </w:p>
    <w:p w14:paraId="274723FB" w14:textId="77777777" w:rsidR="008F1239" w:rsidRPr="008F1239" w:rsidRDefault="008F1239" w:rsidP="008F1239">
      <w:pPr>
        <w:bidi/>
        <w:ind w:firstLine="720"/>
        <w:jc w:val="both"/>
        <w:rPr>
          <w:rFonts w:cs="David" w:hint="cs"/>
          <w:rtl/>
        </w:rPr>
      </w:pPr>
      <w:r w:rsidRPr="008F1239">
        <w:rPr>
          <w:rFonts w:cs="David" w:hint="cs"/>
          <w:rtl/>
        </w:rPr>
        <w:t>מי בעד הרוויזיה של חבר הכנסת טיבי, ירים את ידו?</w:t>
      </w:r>
    </w:p>
    <w:p w14:paraId="6F3C2867" w14:textId="77777777" w:rsidR="008F1239" w:rsidRPr="008F1239" w:rsidRDefault="008F1239" w:rsidP="008F1239">
      <w:pPr>
        <w:bidi/>
        <w:jc w:val="both"/>
        <w:rPr>
          <w:rFonts w:cs="David" w:hint="cs"/>
          <w:rtl/>
        </w:rPr>
      </w:pPr>
    </w:p>
    <w:p w14:paraId="71E6D78C" w14:textId="77777777" w:rsidR="008F1239" w:rsidRPr="008F1239" w:rsidRDefault="008F1239" w:rsidP="008F1239">
      <w:pPr>
        <w:bidi/>
        <w:jc w:val="both"/>
        <w:rPr>
          <w:rFonts w:cs="David" w:hint="cs"/>
          <w:rtl/>
        </w:rPr>
      </w:pPr>
      <w:r w:rsidRPr="008F1239">
        <w:rPr>
          <w:rFonts w:cs="David" w:hint="cs"/>
          <w:rtl/>
        </w:rPr>
        <w:t>ה צ ב ע ה</w:t>
      </w:r>
    </w:p>
    <w:p w14:paraId="3FE817DC" w14:textId="77777777" w:rsidR="008F1239" w:rsidRPr="008F1239" w:rsidRDefault="008F1239" w:rsidP="008F1239">
      <w:pPr>
        <w:bidi/>
        <w:jc w:val="both"/>
        <w:rPr>
          <w:rFonts w:cs="David" w:hint="cs"/>
          <w:rtl/>
        </w:rPr>
      </w:pPr>
    </w:p>
    <w:p w14:paraId="45E83275"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מיעוט</w:t>
      </w:r>
    </w:p>
    <w:p w14:paraId="77E47CAE" w14:textId="77777777" w:rsidR="008F1239" w:rsidRPr="008F1239" w:rsidRDefault="008F1239" w:rsidP="008F1239">
      <w:pPr>
        <w:bidi/>
        <w:jc w:val="both"/>
        <w:rPr>
          <w:rFonts w:cs="David" w:hint="cs"/>
          <w:rtl/>
        </w:rPr>
      </w:pPr>
    </w:p>
    <w:p w14:paraId="139018AC" w14:textId="77777777" w:rsidR="008F1239" w:rsidRPr="008F1239" w:rsidRDefault="008F1239" w:rsidP="008F1239">
      <w:pPr>
        <w:bidi/>
        <w:jc w:val="both"/>
        <w:rPr>
          <w:rFonts w:cs="David" w:hint="cs"/>
          <w:rtl/>
        </w:rPr>
      </w:pPr>
      <w:r w:rsidRPr="008F1239">
        <w:rPr>
          <w:rFonts w:cs="David" w:hint="cs"/>
          <w:rtl/>
        </w:rPr>
        <w:t xml:space="preserve">נגד </w:t>
      </w:r>
      <w:r w:rsidRPr="008F1239">
        <w:rPr>
          <w:rFonts w:cs="David"/>
          <w:rtl/>
        </w:rPr>
        <w:t>–</w:t>
      </w:r>
      <w:r w:rsidRPr="008F1239">
        <w:rPr>
          <w:rFonts w:cs="David" w:hint="cs"/>
          <w:rtl/>
        </w:rPr>
        <w:t xml:space="preserve"> רוב</w:t>
      </w:r>
    </w:p>
    <w:p w14:paraId="1A0F42E6" w14:textId="77777777" w:rsidR="008F1239" w:rsidRPr="008F1239" w:rsidRDefault="008F1239" w:rsidP="008F1239">
      <w:pPr>
        <w:bidi/>
        <w:jc w:val="both"/>
        <w:rPr>
          <w:rFonts w:cs="David" w:hint="cs"/>
          <w:rtl/>
        </w:rPr>
      </w:pPr>
    </w:p>
    <w:p w14:paraId="56861ECF" w14:textId="77777777" w:rsidR="008F1239" w:rsidRPr="008F1239" w:rsidRDefault="008F1239" w:rsidP="008F1239">
      <w:pPr>
        <w:bidi/>
        <w:jc w:val="both"/>
        <w:rPr>
          <w:rFonts w:cs="David" w:hint="cs"/>
          <w:rtl/>
        </w:rPr>
      </w:pPr>
      <w:r w:rsidRPr="008F1239">
        <w:rPr>
          <w:rFonts w:cs="David" w:hint="cs"/>
          <w:rtl/>
        </w:rPr>
        <w:t>הרוויזיה לא התקבלה</w:t>
      </w:r>
    </w:p>
    <w:p w14:paraId="7258E04F" w14:textId="77777777" w:rsidR="008F1239" w:rsidRPr="008F1239" w:rsidRDefault="008F1239" w:rsidP="008F1239">
      <w:pPr>
        <w:bidi/>
        <w:jc w:val="both"/>
        <w:rPr>
          <w:rFonts w:cs="David" w:hint="cs"/>
          <w:rtl/>
        </w:rPr>
      </w:pPr>
      <w:r w:rsidRPr="008F1239">
        <w:rPr>
          <w:rFonts w:cs="David"/>
          <w:rtl/>
        </w:rPr>
        <w:br w:type="page"/>
      </w:r>
    </w:p>
    <w:p w14:paraId="56A2333B"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27943414" w14:textId="77777777" w:rsidR="008F1239" w:rsidRPr="008F1239" w:rsidRDefault="008F1239" w:rsidP="008F1239">
      <w:pPr>
        <w:bidi/>
        <w:jc w:val="both"/>
        <w:rPr>
          <w:rFonts w:cs="David" w:hint="cs"/>
          <w:rtl/>
        </w:rPr>
      </w:pPr>
    </w:p>
    <w:p w14:paraId="7B9EAE57" w14:textId="77777777" w:rsidR="008F1239" w:rsidRPr="008F1239" w:rsidRDefault="008F1239" w:rsidP="008F1239">
      <w:pPr>
        <w:bidi/>
        <w:ind w:firstLine="720"/>
        <w:jc w:val="both"/>
        <w:rPr>
          <w:rFonts w:cs="David" w:hint="cs"/>
          <w:rtl/>
        </w:rPr>
      </w:pPr>
      <w:r w:rsidRPr="008F1239">
        <w:rPr>
          <w:rFonts w:cs="David" w:hint="cs"/>
          <w:rtl/>
        </w:rPr>
        <w:t xml:space="preserve">יש הסתייגות של חבר הכנסת </w:t>
      </w:r>
      <w:proofErr w:type="spellStart"/>
      <w:r w:rsidRPr="008F1239">
        <w:rPr>
          <w:rFonts w:cs="David" w:hint="cs"/>
          <w:rtl/>
        </w:rPr>
        <w:t>סטס</w:t>
      </w:r>
      <w:proofErr w:type="spellEnd"/>
      <w:r w:rsidRPr="008F1239">
        <w:rPr>
          <w:rFonts w:cs="David" w:hint="cs"/>
          <w:rtl/>
        </w:rPr>
        <w:t xml:space="preserve">. </w:t>
      </w:r>
    </w:p>
    <w:p w14:paraId="11933FF6" w14:textId="77777777" w:rsidR="008F1239" w:rsidRPr="008F1239" w:rsidRDefault="008F1239" w:rsidP="008F1239">
      <w:pPr>
        <w:bidi/>
        <w:jc w:val="both"/>
        <w:rPr>
          <w:rFonts w:cs="David" w:hint="cs"/>
          <w:rtl/>
        </w:rPr>
      </w:pPr>
    </w:p>
    <w:p w14:paraId="590979B0" w14:textId="77777777" w:rsidR="008F1239" w:rsidRPr="008F1239" w:rsidRDefault="008F1239" w:rsidP="008F1239">
      <w:pPr>
        <w:bidi/>
        <w:jc w:val="both"/>
        <w:rPr>
          <w:rFonts w:cs="David" w:hint="cs"/>
          <w:rtl/>
        </w:rPr>
      </w:pPr>
      <w:proofErr w:type="spellStart"/>
      <w:r w:rsidRPr="008F1239">
        <w:rPr>
          <w:rFonts w:cs="David" w:hint="cs"/>
          <w:u w:val="single"/>
          <w:rtl/>
        </w:rPr>
        <w:t>סטס</w:t>
      </w:r>
      <w:proofErr w:type="spellEnd"/>
      <w:r w:rsidRPr="008F1239">
        <w:rPr>
          <w:rFonts w:cs="David" w:hint="cs"/>
          <w:u w:val="single"/>
          <w:rtl/>
        </w:rPr>
        <w:t xml:space="preserve"> </w:t>
      </w:r>
      <w:proofErr w:type="spellStart"/>
      <w:r w:rsidRPr="008F1239">
        <w:rPr>
          <w:rFonts w:cs="David" w:hint="cs"/>
          <w:u w:val="single"/>
          <w:rtl/>
        </w:rPr>
        <w:t>מיסז'ניקוב</w:t>
      </w:r>
      <w:proofErr w:type="spellEnd"/>
      <w:r w:rsidRPr="008F1239">
        <w:rPr>
          <w:rFonts w:cs="David" w:hint="cs"/>
          <w:u w:val="single"/>
          <w:rtl/>
        </w:rPr>
        <w:t>:</w:t>
      </w:r>
    </w:p>
    <w:p w14:paraId="5B8E2D0D" w14:textId="77777777" w:rsidR="008F1239" w:rsidRPr="008F1239" w:rsidRDefault="008F1239" w:rsidP="008F1239">
      <w:pPr>
        <w:bidi/>
        <w:jc w:val="both"/>
        <w:rPr>
          <w:rFonts w:cs="David" w:hint="cs"/>
          <w:rtl/>
        </w:rPr>
      </w:pPr>
    </w:p>
    <w:p w14:paraId="78633CF0" w14:textId="77777777" w:rsidR="008F1239" w:rsidRPr="008F1239" w:rsidRDefault="008F1239" w:rsidP="008F1239">
      <w:pPr>
        <w:bidi/>
        <w:jc w:val="both"/>
        <w:rPr>
          <w:rFonts w:cs="David" w:hint="cs"/>
          <w:rtl/>
        </w:rPr>
      </w:pPr>
      <w:r w:rsidRPr="008F1239">
        <w:rPr>
          <w:rFonts w:cs="David" w:hint="cs"/>
          <w:rtl/>
        </w:rPr>
        <w:tab/>
        <w:t xml:space="preserve">אני מבקש לדון בזה עד 31 בדצמבר 2007. </w:t>
      </w:r>
    </w:p>
    <w:p w14:paraId="1225AEA3" w14:textId="77777777" w:rsidR="008F1239" w:rsidRPr="008F1239" w:rsidRDefault="008F1239" w:rsidP="008F1239">
      <w:pPr>
        <w:bidi/>
        <w:jc w:val="both"/>
        <w:rPr>
          <w:rFonts w:cs="David" w:hint="cs"/>
          <w:rtl/>
        </w:rPr>
      </w:pPr>
    </w:p>
    <w:p w14:paraId="4AA968F9"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602CF66A" w14:textId="77777777" w:rsidR="008F1239" w:rsidRPr="008F1239" w:rsidRDefault="008F1239" w:rsidP="008F1239">
      <w:pPr>
        <w:bidi/>
        <w:jc w:val="both"/>
        <w:rPr>
          <w:rFonts w:cs="David" w:hint="cs"/>
          <w:rtl/>
        </w:rPr>
      </w:pPr>
    </w:p>
    <w:p w14:paraId="37F6382B" w14:textId="77777777" w:rsidR="008F1239" w:rsidRPr="008F1239" w:rsidRDefault="008F1239" w:rsidP="008F1239">
      <w:pPr>
        <w:bidi/>
        <w:jc w:val="both"/>
        <w:rPr>
          <w:rFonts w:cs="David" w:hint="cs"/>
          <w:rtl/>
        </w:rPr>
      </w:pPr>
      <w:r w:rsidRPr="008F1239">
        <w:rPr>
          <w:rFonts w:cs="David" w:hint="cs"/>
          <w:rtl/>
        </w:rPr>
        <w:tab/>
        <w:t>לא ידונו בזה לפני 1 בינואר או לפני הצבעה על חוק ההסדרים. אני הודעתי שזה התקבל בתנאים כפי שפיצלנו בבוקר. הם טוענים שנכון היה לומר את הדברים האלה טרם ההצבעה.</w:t>
      </w:r>
    </w:p>
    <w:p w14:paraId="7BD5A687" w14:textId="77777777" w:rsidR="008F1239" w:rsidRPr="008F1239" w:rsidRDefault="008F1239" w:rsidP="008F1239">
      <w:pPr>
        <w:bidi/>
        <w:jc w:val="both"/>
        <w:rPr>
          <w:rFonts w:cs="David" w:hint="cs"/>
          <w:rtl/>
        </w:rPr>
      </w:pPr>
    </w:p>
    <w:p w14:paraId="4E62923C" w14:textId="77777777" w:rsidR="008F1239" w:rsidRPr="008F1239" w:rsidRDefault="008F1239" w:rsidP="008F1239">
      <w:pPr>
        <w:bidi/>
        <w:jc w:val="both"/>
        <w:rPr>
          <w:rFonts w:cs="David" w:hint="cs"/>
          <w:u w:val="single"/>
          <w:rtl/>
        </w:rPr>
      </w:pPr>
      <w:r w:rsidRPr="008F1239">
        <w:rPr>
          <w:rFonts w:cs="David" w:hint="cs"/>
          <w:u w:val="single"/>
          <w:rtl/>
        </w:rPr>
        <w:t>חיים אורון:</w:t>
      </w:r>
    </w:p>
    <w:p w14:paraId="3690F81E" w14:textId="77777777" w:rsidR="008F1239" w:rsidRPr="008F1239" w:rsidRDefault="008F1239" w:rsidP="008F1239">
      <w:pPr>
        <w:bidi/>
        <w:jc w:val="both"/>
        <w:rPr>
          <w:rFonts w:cs="David" w:hint="cs"/>
          <w:rtl/>
        </w:rPr>
      </w:pPr>
    </w:p>
    <w:p w14:paraId="728B5516" w14:textId="77777777" w:rsidR="008F1239" w:rsidRPr="008F1239" w:rsidRDefault="008F1239" w:rsidP="008F1239">
      <w:pPr>
        <w:bidi/>
        <w:ind w:firstLine="720"/>
        <w:jc w:val="both"/>
        <w:rPr>
          <w:rFonts w:cs="David" w:hint="cs"/>
          <w:rtl/>
        </w:rPr>
      </w:pPr>
      <w:r w:rsidRPr="008F1239">
        <w:rPr>
          <w:rFonts w:cs="David" w:hint="cs"/>
          <w:rtl/>
        </w:rPr>
        <w:t xml:space="preserve">אני הצבעתי נגד הפיצול, אבל ברגע שהתקבלה פה החלטה על הפיצול זה בסמכות הוועדה. היא יכולה להחליט על זה היום, היא יכולה להחליט על זה בישיבה הבאה. </w:t>
      </w:r>
    </w:p>
    <w:p w14:paraId="664C240D" w14:textId="77777777" w:rsidR="008F1239" w:rsidRPr="008F1239" w:rsidRDefault="008F1239" w:rsidP="008F1239">
      <w:pPr>
        <w:bidi/>
        <w:jc w:val="both"/>
        <w:rPr>
          <w:rFonts w:cs="David" w:hint="cs"/>
          <w:rtl/>
        </w:rPr>
      </w:pPr>
    </w:p>
    <w:p w14:paraId="120FF8B1"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09C45C58" w14:textId="77777777" w:rsidR="008F1239" w:rsidRPr="008F1239" w:rsidRDefault="008F1239" w:rsidP="008F1239">
      <w:pPr>
        <w:bidi/>
        <w:jc w:val="both"/>
        <w:rPr>
          <w:rFonts w:cs="David" w:hint="cs"/>
          <w:rtl/>
        </w:rPr>
      </w:pPr>
    </w:p>
    <w:p w14:paraId="4D175EBB" w14:textId="77777777" w:rsidR="008F1239" w:rsidRPr="008F1239" w:rsidRDefault="008F1239" w:rsidP="008F1239">
      <w:pPr>
        <w:bidi/>
        <w:ind w:firstLine="720"/>
        <w:jc w:val="both"/>
        <w:rPr>
          <w:rFonts w:cs="David" w:hint="cs"/>
          <w:rtl/>
        </w:rPr>
      </w:pPr>
      <w:r w:rsidRPr="008F1239">
        <w:rPr>
          <w:rFonts w:cs="David" w:hint="cs"/>
          <w:rtl/>
        </w:rPr>
        <w:t xml:space="preserve">אני מקבל את הפרשנות הזאת. המשמעות היא שהוועדה דנה בזה עד 31 בדצמבר. הם יכולים לסיים את זה גם קודם.  </w:t>
      </w:r>
    </w:p>
    <w:p w14:paraId="1499FFB5" w14:textId="77777777" w:rsidR="008F1239" w:rsidRPr="008F1239" w:rsidRDefault="008F1239" w:rsidP="008F1239">
      <w:pPr>
        <w:bidi/>
        <w:jc w:val="both"/>
        <w:rPr>
          <w:rFonts w:cs="David" w:hint="cs"/>
          <w:rtl/>
        </w:rPr>
      </w:pPr>
    </w:p>
    <w:p w14:paraId="72F37913" w14:textId="77777777" w:rsidR="008F1239" w:rsidRPr="008F1239" w:rsidRDefault="008F1239" w:rsidP="008F1239">
      <w:pPr>
        <w:bidi/>
        <w:jc w:val="both"/>
        <w:rPr>
          <w:rFonts w:cs="David" w:hint="cs"/>
          <w:u w:val="single"/>
          <w:rtl/>
        </w:rPr>
      </w:pPr>
      <w:r w:rsidRPr="008F1239">
        <w:rPr>
          <w:rFonts w:cs="David" w:hint="cs"/>
          <w:u w:val="single"/>
          <w:rtl/>
        </w:rPr>
        <w:t>גדעון סער:</w:t>
      </w:r>
    </w:p>
    <w:p w14:paraId="0178C232" w14:textId="77777777" w:rsidR="008F1239" w:rsidRPr="008F1239" w:rsidRDefault="008F1239" w:rsidP="008F1239">
      <w:pPr>
        <w:bidi/>
        <w:jc w:val="both"/>
        <w:rPr>
          <w:rFonts w:cs="David" w:hint="cs"/>
          <w:rtl/>
        </w:rPr>
      </w:pPr>
    </w:p>
    <w:p w14:paraId="10BEA80C" w14:textId="77777777" w:rsidR="008F1239" w:rsidRPr="008F1239" w:rsidRDefault="008F1239" w:rsidP="008F1239">
      <w:pPr>
        <w:bidi/>
        <w:ind w:firstLine="720"/>
        <w:jc w:val="both"/>
        <w:rPr>
          <w:rFonts w:cs="David" w:hint="cs"/>
          <w:rtl/>
        </w:rPr>
      </w:pPr>
      <w:r w:rsidRPr="008F1239">
        <w:rPr>
          <w:rFonts w:cs="David" w:hint="cs"/>
          <w:rtl/>
        </w:rPr>
        <w:t xml:space="preserve">זה לא מה שהוחלט. </w:t>
      </w:r>
    </w:p>
    <w:p w14:paraId="7D418A75" w14:textId="77777777" w:rsidR="008F1239" w:rsidRPr="008F1239" w:rsidRDefault="008F1239" w:rsidP="008F1239">
      <w:pPr>
        <w:bidi/>
        <w:jc w:val="both"/>
        <w:rPr>
          <w:rFonts w:cs="David" w:hint="cs"/>
          <w:rtl/>
        </w:rPr>
      </w:pPr>
    </w:p>
    <w:p w14:paraId="56699563"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2B94E855" w14:textId="77777777" w:rsidR="008F1239" w:rsidRPr="008F1239" w:rsidRDefault="008F1239" w:rsidP="008F1239">
      <w:pPr>
        <w:bidi/>
        <w:jc w:val="both"/>
        <w:rPr>
          <w:rFonts w:cs="David" w:hint="cs"/>
          <w:rtl/>
        </w:rPr>
      </w:pPr>
    </w:p>
    <w:p w14:paraId="0AA1D7E7" w14:textId="77777777" w:rsidR="008F1239" w:rsidRPr="008F1239" w:rsidRDefault="008F1239" w:rsidP="008F1239">
      <w:pPr>
        <w:bidi/>
        <w:ind w:firstLine="720"/>
        <w:jc w:val="both"/>
        <w:rPr>
          <w:rFonts w:cs="David" w:hint="cs"/>
          <w:rtl/>
        </w:rPr>
      </w:pPr>
      <w:r w:rsidRPr="008F1239">
        <w:rPr>
          <w:rFonts w:cs="David" w:hint="cs"/>
          <w:rtl/>
        </w:rPr>
        <w:t xml:space="preserve">הייתה הצבעה לגבי פיצול ותו לא. הפיצול יהיה עד 31 בדצמבר. הוא לא יהיה חלק מחוק ההסדרים, אלא </w:t>
      </w:r>
      <w:proofErr w:type="spellStart"/>
      <w:r w:rsidRPr="008F1239">
        <w:rPr>
          <w:rFonts w:cs="David" w:hint="cs"/>
          <w:rtl/>
        </w:rPr>
        <w:t>יוצבע</w:t>
      </w:r>
      <w:proofErr w:type="spellEnd"/>
      <w:r w:rsidRPr="008F1239">
        <w:rPr>
          <w:rFonts w:cs="David" w:hint="cs"/>
          <w:rtl/>
        </w:rPr>
        <w:t xml:space="preserve"> בנפרד עד 31 בדצמבר. </w:t>
      </w:r>
    </w:p>
    <w:p w14:paraId="7DE47648" w14:textId="77777777" w:rsidR="008F1239" w:rsidRPr="008F1239" w:rsidRDefault="008F1239" w:rsidP="008F1239">
      <w:pPr>
        <w:bidi/>
        <w:jc w:val="both"/>
        <w:rPr>
          <w:rFonts w:cs="David" w:hint="cs"/>
          <w:rtl/>
        </w:rPr>
      </w:pPr>
    </w:p>
    <w:p w14:paraId="409A9F4B" w14:textId="77777777" w:rsidR="008F1239" w:rsidRPr="008F1239" w:rsidRDefault="008F1239" w:rsidP="008F1239">
      <w:pPr>
        <w:bidi/>
        <w:jc w:val="both"/>
        <w:rPr>
          <w:rFonts w:cs="David" w:hint="cs"/>
          <w:u w:val="single"/>
          <w:rtl/>
        </w:rPr>
      </w:pPr>
      <w:proofErr w:type="spellStart"/>
      <w:r w:rsidRPr="008F1239">
        <w:rPr>
          <w:rFonts w:cs="David" w:hint="cs"/>
          <w:u w:val="single"/>
          <w:rtl/>
        </w:rPr>
        <w:t>סטס</w:t>
      </w:r>
      <w:proofErr w:type="spellEnd"/>
      <w:r w:rsidRPr="008F1239">
        <w:rPr>
          <w:rFonts w:cs="David" w:hint="cs"/>
          <w:u w:val="single"/>
          <w:rtl/>
        </w:rPr>
        <w:t xml:space="preserve"> </w:t>
      </w:r>
      <w:proofErr w:type="spellStart"/>
      <w:r w:rsidRPr="008F1239">
        <w:rPr>
          <w:rFonts w:cs="David" w:hint="cs"/>
          <w:u w:val="single"/>
          <w:rtl/>
        </w:rPr>
        <w:t>מיסז'ניקוב</w:t>
      </w:r>
      <w:proofErr w:type="spellEnd"/>
      <w:r w:rsidRPr="008F1239">
        <w:rPr>
          <w:rFonts w:cs="David" w:hint="cs"/>
          <w:u w:val="single"/>
          <w:rtl/>
        </w:rPr>
        <w:t>:</w:t>
      </w:r>
    </w:p>
    <w:p w14:paraId="06DDD2E5" w14:textId="77777777" w:rsidR="008F1239" w:rsidRPr="008F1239" w:rsidRDefault="008F1239" w:rsidP="008F1239">
      <w:pPr>
        <w:bidi/>
        <w:jc w:val="both"/>
        <w:rPr>
          <w:rFonts w:cs="David" w:hint="cs"/>
          <w:rtl/>
        </w:rPr>
      </w:pPr>
    </w:p>
    <w:p w14:paraId="06F05C15" w14:textId="77777777" w:rsidR="008F1239" w:rsidRPr="008F1239" w:rsidRDefault="008F1239" w:rsidP="008F1239">
      <w:pPr>
        <w:bidi/>
        <w:ind w:firstLine="720"/>
        <w:jc w:val="both"/>
        <w:rPr>
          <w:rFonts w:cs="David" w:hint="cs"/>
          <w:rtl/>
        </w:rPr>
      </w:pPr>
      <w:r w:rsidRPr="008F1239">
        <w:rPr>
          <w:rFonts w:cs="David" w:hint="cs"/>
          <w:rtl/>
        </w:rPr>
        <w:t>זאת המלצה בלבד. היא לא מחייבת את יושב ראש הוועדה.</w:t>
      </w:r>
    </w:p>
    <w:p w14:paraId="4E0950A5" w14:textId="77777777" w:rsidR="008F1239" w:rsidRPr="008F1239" w:rsidRDefault="008F1239" w:rsidP="008F1239">
      <w:pPr>
        <w:bidi/>
        <w:jc w:val="both"/>
        <w:rPr>
          <w:rFonts w:cs="David" w:hint="cs"/>
          <w:rtl/>
        </w:rPr>
      </w:pPr>
    </w:p>
    <w:p w14:paraId="56679A90" w14:textId="77777777" w:rsidR="008F1239" w:rsidRPr="008F1239" w:rsidRDefault="008F1239" w:rsidP="008F1239">
      <w:pPr>
        <w:bidi/>
        <w:jc w:val="both"/>
        <w:rPr>
          <w:rFonts w:cs="David" w:hint="cs"/>
          <w:u w:val="single"/>
          <w:rtl/>
        </w:rPr>
      </w:pPr>
      <w:r w:rsidRPr="008F1239">
        <w:rPr>
          <w:rFonts w:cs="David" w:hint="cs"/>
          <w:u w:val="single"/>
          <w:rtl/>
        </w:rPr>
        <w:t>גדעון סער:</w:t>
      </w:r>
    </w:p>
    <w:p w14:paraId="5FA1713C" w14:textId="77777777" w:rsidR="008F1239" w:rsidRPr="008F1239" w:rsidRDefault="008F1239" w:rsidP="008F1239">
      <w:pPr>
        <w:bidi/>
        <w:jc w:val="both"/>
        <w:rPr>
          <w:rFonts w:cs="David" w:hint="cs"/>
          <w:rtl/>
        </w:rPr>
      </w:pPr>
    </w:p>
    <w:p w14:paraId="4F81EC5A" w14:textId="77777777" w:rsidR="008F1239" w:rsidRPr="008F1239" w:rsidRDefault="008F1239" w:rsidP="008F1239">
      <w:pPr>
        <w:bidi/>
        <w:ind w:firstLine="720"/>
        <w:jc w:val="both"/>
        <w:rPr>
          <w:rFonts w:cs="David" w:hint="cs"/>
          <w:rtl/>
        </w:rPr>
      </w:pPr>
      <w:r w:rsidRPr="008F1239">
        <w:rPr>
          <w:rFonts w:cs="David" w:hint="cs"/>
          <w:rtl/>
        </w:rPr>
        <w:t>פיצלנו 5 סעיפים בתנאים מסוימים. אין המלצה.</w:t>
      </w:r>
    </w:p>
    <w:p w14:paraId="46552591" w14:textId="77777777" w:rsidR="008F1239" w:rsidRPr="008F1239" w:rsidRDefault="008F1239" w:rsidP="008F1239">
      <w:pPr>
        <w:bidi/>
        <w:jc w:val="both"/>
        <w:rPr>
          <w:rFonts w:cs="David" w:hint="cs"/>
          <w:rtl/>
        </w:rPr>
      </w:pPr>
    </w:p>
    <w:p w14:paraId="4B8F0298" w14:textId="77777777" w:rsidR="008F1239" w:rsidRPr="008F1239" w:rsidRDefault="008F1239" w:rsidP="008F1239">
      <w:pPr>
        <w:bidi/>
        <w:jc w:val="both"/>
        <w:rPr>
          <w:rFonts w:cs="David" w:hint="cs"/>
          <w:u w:val="single"/>
          <w:rtl/>
        </w:rPr>
      </w:pPr>
      <w:r w:rsidRPr="008F1239">
        <w:rPr>
          <w:rFonts w:cs="David" w:hint="cs"/>
          <w:u w:val="single"/>
          <w:rtl/>
        </w:rPr>
        <w:t xml:space="preserve">ארבל </w:t>
      </w:r>
      <w:proofErr w:type="spellStart"/>
      <w:r w:rsidRPr="008F1239">
        <w:rPr>
          <w:rFonts w:cs="David" w:hint="cs"/>
          <w:u w:val="single"/>
          <w:rtl/>
        </w:rPr>
        <w:t>אסטרחן</w:t>
      </w:r>
      <w:proofErr w:type="spellEnd"/>
      <w:r w:rsidRPr="008F1239">
        <w:rPr>
          <w:rFonts w:cs="David" w:hint="cs"/>
          <w:u w:val="single"/>
          <w:rtl/>
        </w:rPr>
        <w:t>:</w:t>
      </w:r>
    </w:p>
    <w:p w14:paraId="48634FAB" w14:textId="77777777" w:rsidR="008F1239" w:rsidRPr="008F1239" w:rsidRDefault="008F1239" w:rsidP="008F1239">
      <w:pPr>
        <w:bidi/>
        <w:jc w:val="both"/>
        <w:rPr>
          <w:rFonts w:cs="David" w:hint="cs"/>
          <w:rtl/>
        </w:rPr>
      </w:pPr>
    </w:p>
    <w:p w14:paraId="24F433C8" w14:textId="77777777" w:rsidR="008F1239" w:rsidRPr="008F1239" w:rsidRDefault="008F1239" w:rsidP="008F1239">
      <w:pPr>
        <w:bidi/>
        <w:jc w:val="both"/>
        <w:rPr>
          <w:rFonts w:cs="David" w:hint="cs"/>
          <w:rtl/>
        </w:rPr>
      </w:pPr>
      <w:r w:rsidRPr="008F1239">
        <w:rPr>
          <w:rFonts w:cs="David" w:hint="cs"/>
          <w:rtl/>
        </w:rPr>
        <w:tab/>
        <w:t>הוועדה הצביעה על הצעתו של חבר הכנסת טיבי, האם לפצל את זה מתוך חוק ההסדרים. בעת ההצבעה לא דובר האם זה עניין שיתחילו בו לדון אחרי חוק ההסדרים, או האם זה עניין שיסתיים עד 31 בדצמבר. אחרי ההצבעה אמר יו"ר הוועדה שזה מצטרף לעניינים שהחליטו עליהם בבוקר, דהיינו הדיון יתחיל אחרי 31 בדצמבר. הצביעו על רוויזיה, אבל הרוויזיה הייתה רק על הפיצול. אין החלטה על תאריך.</w:t>
      </w:r>
    </w:p>
    <w:p w14:paraId="47733F45" w14:textId="77777777" w:rsidR="008F1239" w:rsidRPr="008F1239" w:rsidRDefault="008F1239" w:rsidP="008F1239">
      <w:pPr>
        <w:bidi/>
        <w:jc w:val="both"/>
        <w:rPr>
          <w:rFonts w:cs="David" w:hint="cs"/>
          <w:rtl/>
        </w:rPr>
      </w:pPr>
    </w:p>
    <w:p w14:paraId="2B4F1C13"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14F4CEDC" w14:textId="77777777" w:rsidR="008F1239" w:rsidRPr="008F1239" w:rsidRDefault="008F1239" w:rsidP="008F1239">
      <w:pPr>
        <w:bidi/>
        <w:jc w:val="both"/>
        <w:rPr>
          <w:rFonts w:cs="David" w:hint="cs"/>
          <w:rtl/>
        </w:rPr>
      </w:pPr>
    </w:p>
    <w:p w14:paraId="0EB08C1E" w14:textId="77777777" w:rsidR="008F1239" w:rsidRPr="008F1239" w:rsidRDefault="008F1239" w:rsidP="008F1239">
      <w:pPr>
        <w:bidi/>
        <w:ind w:firstLine="720"/>
        <w:jc w:val="both"/>
        <w:rPr>
          <w:rFonts w:cs="David" w:hint="cs"/>
          <w:rtl/>
        </w:rPr>
      </w:pPr>
      <w:r w:rsidRPr="008F1239">
        <w:rPr>
          <w:rFonts w:cs="David" w:hint="cs"/>
          <w:rtl/>
        </w:rPr>
        <w:t>אנחנו צריכים להחליט אם הפיצול שהתקבל כאן יהיה עד 31 בדצמבר.</w:t>
      </w:r>
    </w:p>
    <w:p w14:paraId="25FC053C" w14:textId="77777777" w:rsidR="008F1239" w:rsidRPr="008F1239" w:rsidRDefault="008F1239" w:rsidP="008F1239">
      <w:pPr>
        <w:bidi/>
        <w:jc w:val="both"/>
        <w:rPr>
          <w:rFonts w:cs="David" w:hint="cs"/>
          <w:rtl/>
        </w:rPr>
      </w:pPr>
    </w:p>
    <w:p w14:paraId="50619A53" w14:textId="77777777" w:rsidR="008F1239" w:rsidRPr="008F1239" w:rsidRDefault="008F1239" w:rsidP="008F1239">
      <w:pPr>
        <w:bidi/>
        <w:jc w:val="both"/>
        <w:rPr>
          <w:rFonts w:cs="David" w:hint="cs"/>
          <w:u w:val="single"/>
          <w:rtl/>
        </w:rPr>
      </w:pPr>
      <w:r w:rsidRPr="008F1239">
        <w:rPr>
          <w:rFonts w:cs="David" w:hint="cs"/>
          <w:u w:val="single"/>
          <w:rtl/>
        </w:rPr>
        <w:t>גדעון סער:</w:t>
      </w:r>
    </w:p>
    <w:p w14:paraId="4B6A3F96" w14:textId="77777777" w:rsidR="008F1239" w:rsidRPr="008F1239" w:rsidRDefault="008F1239" w:rsidP="008F1239">
      <w:pPr>
        <w:bidi/>
        <w:jc w:val="both"/>
        <w:rPr>
          <w:rFonts w:cs="David" w:hint="cs"/>
          <w:rtl/>
        </w:rPr>
      </w:pPr>
    </w:p>
    <w:p w14:paraId="46164ABD" w14:textId="77777777" w:rsidR="008F1239" w:rsidRPr="008F1239" w:rsidRDefault="008F1239" w:rsidP="008F1239">
      <w:pPr>
        <w:bidi/>
        <w:ind w:firstLine="720"/>
        <w:jc w:val="both"/>
        <w:rPr>
          <w:rFonts w:cs="David" w:hint="cs"/>
          <w:rtl/>
        </w:rPr>
      </w:pPr>
      <w:r w:rsidRPr="008F1239">
        <w:rPr>
          <w:rFonts w:cs="David" w:hint="cs"/>
          <w:rtl/>
        </w:rPr>
        <w:t xml:space="preserve">אני מציע שלא יהיה מועד. </w:t>
      </w:r>
    </w:p>
    <w:p w14:paraId="603E080E" w14:textId="77777777" w:rsidR="008F1239" w:rsidRPr="008F1239" w:rsidRDefault="008F1239" w:rsidP="008F1239">
      <w:pPr>
        <w:bidi/>
        <w:jc w:val="both"/>
        <w:rPr>
          <w:rFonts w:cs="David" w:hint="cs"/>
          <w:rtl/>
        </w:rPr>
      </w:pPr>
      <w:r w:rsidRPr="008F1239">
        <w:rPr>
          <w:rFonts w:cs="David"/>
          <w:rtl/>
        </w:rPr>
        <w:br w:type="page"/>
      </w:r>
    </w:p>
    <w:p w14:paraId="46C7E14B"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7D1ADCC6" w14:textId="77777777" w:rsidR="008F1239" w:rsidRPr="008F1239" w:rsidRDefault="008F1239" w:rsidP="008F1239">
      <w:pPr>
        <w:bidi/>
        <w:jc w:val="both"/>
        <w:rPr>
          <w:rFonts w:cs="David" w:hint="cs"/>
          <w:rtl/>
        </w:rPr>
      </w:pPr>
    </w:p>
    <w:p w14:paraId="0A9492AA" w14:textId="77777777" w:rsidR="008F1239" w:rsidRPr="008F1239" w:rsidRDefault="008F1239" w:rsidP="008F1239">
      <w:pPr>
        <w:bidi/>
        <w:ind w:firstLine="720"/>
        <w:jc w:val="both"/>
        <w:rPr>
          <w:rFonts w:cs="David" w:hint="cs"/>
          <w:rtl/>
        </w:rPr>
      </w:pPr>
      <w:r w:rsidRPr="008F1239">
        <w:rPr>
          <w:rFonts w:cs="David" w:hint="cs"/>
          <w:rtl/>
        </w:rPr>
        <w:t>אפשרות אחת היא פיצול עד 31 בדצמבר. האפשרות השנייה היא בלי תאריך. מי בעד האפשרות השנייה, דהיינו בלי תאריך?</w:t>
      </w:r>
    </w:p>
    <w:p w14:paraId="00CB4B9E" w14:textId="77777777" w:rsidR="008F1239" w:rsidRPr="008F1239" w:rsidRDefault="008F1239" w:rsidP="008F1239">
      <w:pPr>
        <w:bidi/>
        <w:jc w:val="both"/>
        <w:rPr>
          <w:rFonts w:cs="David" w:hint="cs"/>
          <w:rtl/>
        </w:rPr>
      </w:pPr>
    </w:p>
    <w:p w14:paraId="1220A74C" w14:textId="77777777" w:rsidR="008F1239" w:rsidRPr="008F1239" w:rsidRDefault="008F1239" w:rsidP="008F1239">
      <w:pPr>
        <w:bidi/>
        <w:jc w:val="both"/>
        <w:rPr>
          <w:rFonts w:cs="David" w:hint="cs"/>
          <w:rtl/>
        </w:rPr>
      </w:pPr>
      <w:r w:rsidRPr="008F1239">
        <w:rPr>
          <w:rFonts w:cs="David" w:hint="cs"/>
          <w:rtl/>
        </w:rPr>
        <w:t>ה צ ב ע ה</w:t>
      </w:r>
    </w:p>
    <w:p w14:paraId="09BEB940" w14:textId="77777777" w:rsidR="008F1239" w:rsidRPr="008F1239" w:rsidRDefault="008F1239" w:rsidP="008F1239">
      <w:pPr>
        <w:bidi/>
        <w:jc w:val="both"/>
        <w:rPr>
          <w:rFonts w:cs="David" w:hint="cs"/>
          <w:rtl/>
        </w:rPr>
      </w:pPr>
    </w:p>
    <w:p w14:paraId="74D5726C"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3B939B33" w14:textId="77777777" w:rsidR="008F1239" w:rsidRPr="008F1239" w:rsidRDefault="008F1239" w:rsidP="008F1239">
      <w:pPr>
        <w:bidi/>
        <w:jc w:val="both"/>
        <w:rPr>
          <w:rFonts w:cs="David" w:hint="cs"/>
          <w:rtl/>
        </w:rPr>
      </w:pPr>
    </w:p>
    <w:p w14:paraId="28B5BC6F" w14:textId="77777777" w:rsidR="008F1239" w:rsidRPr="008F1239" w:rsidRDefault="008F1239" w:rsidP="008F1239">
      <w:pPr>
        <w:bidi/>
        <w:jc w:val="both"/>
        <w:rPr>
          <w:rFonts w:cs="David" w:hint="cs"/>
          <w:rtl/>
        </w:rPr>
      </w:pPr>
      <w:r w:rsidRPr="008F1239">
        <w:rPr>
          <w:rFonts w:cs="David" w:hint="cs"/>
          <w:rtl/>
        </w:rPr>
        <w:t>ההצעה של חבר הכנסת סער התקבלה, דהיינו זה יהיה בלי תאריך.</w:t>
      </w:r>
    </w:p>
    <w:p w14:paraId="5F0ABE0C" w14:textId="77777777" w:rsidR="008F1239" w:rsidRPr="008F1239" w:rsidRDefault="008F1239" w:rsidP="008F1239">
      <w:pPr>
        <w:bidi/>
        <w:jc w:val="both"/>
        <w:rPr>
          <w:rFonts w:cs="David" w:hint="cs"/>
          <w:rtl/>
        </w:rPr>
      </w:pPr>
    </w:p>
    <w:p w14:paraId="3A29B664" w14:textId="77777777" w:rsidR="008F1239" w:rsidRPr="008F1239" w:rsidRDefault="008F1239" w:rsidP="008F1239">
      <w:pPr>
        <w:bidi/>
        <w:ind w:firstLine="720"/>
        <w:jc w:val="both"/>
        <w:rPr>
          <w:rFonts w:cs="David" w:hint="cs"/>
          <w:rtl/>
        </w:rPr>
      </w:pPr>
      <w:r w:rsidRPr="008F1239">
        <w:rPr>
          <w:rFonts w:cs="David" w:hint="cs"/>
          <w:rtl/>
        </w:rPr>
        <w:tab/>
        <w:t>תיקון חוק פיצוי לנפגעי פוליו. ההצעה שלנו שזה יעבור לוועדת העבודה והרווחה. מי בעד?</w:t>
      </w:r>
    </w:p>
    <w:p w14:paraId="6D46E09C" w14:textId="77777777" w:rsidR="008F1239" w:rsidRPr="008F1239" w:rsidRDefault="008F1239" w:rsidP="008F1239">
      <w:pPr>
        <w:bidi/>
        <w:ind w:firstLine="720"/>
        <w:jc w:val="both"/>
        <w:rPr>
          <w:rFonts w:cs="David" w:hint="cs"/>
          <w:rtl/>
        </w:rPr>
      </w:pPr>
    </w:p>
    <w:p w14:paraId="5323A90C" w14:textId="77777777" w:rsidR="008F1239" w:rsidRPr="008F1239" w:rsidRDefault="008F1239" w:rsidP="008F1239">
      <w:pPr>
        <w:bidi/>
        <w:jc w:val="both"/>
        <w:rPr>
          <w:rFonts w:cs="David" w:hint="cs"/>
          <w:rtl/>
        </w:rPr>
      </w:pPr>
      <w:r w:rsidRPr="008F1239">
        <w:rPr>
          <w:rFonts w:cs="David" w:hint="cs"/>
          <w:rtl/>
        </w:rPr>
        <w:t>ה צ ב ע ה</w:t>
      </w:r>
    </w:p>
    <w:p w14:paraId="1A190C40" w14:textId="77777777" w:rsidR="008F1239" w:rsidRPr="008F1239" w:rsidRDefault="008F1239" w:rsidP="008F1239">
      <w:pPr>
        <w:bidi/>
        <w:jc w:val="both"/>
        <w:rPr>
          <w:rFonts w:cs="David" w:hint="cs"/>
          <w:rtl/>
        </w:rPr>
      </w:pPr>
      <w:r w:rsidRPr="008F1239">
        <w:rPr>
          <w:rFonts w:cs="David" w:hint="cs"/>
          <w:rtl/>
        </w:rPr>
        <w:t>בעד- רוב</w:t>
      </w:r>
    </w:p>
    <w:p w14:paraId="4DF7B363" w14:textId="77777777" w:rsidR="008F1239" w:rsidRPr="008F1239" w:rsidRDefault="008F1239" w:rsidP="008F1239">
      <w:pPr>
        <w:bidi/>
        <w:jc w:val="both"/>
        <w:rPr>
          <w:rFonts w:cs="David" w:hint="cs"/>
          <w:rtl/>
        </w:rPr>
      </w:pPr>
    </w:p>
    <w:p w14:paraId="32A9C963" w14:textId="77777777" w:rsidR="008F1239" w:rsidRPr="008F1239" w:rsidRDefault="008F1239" w:rsidP="008F1239">
      <w:pPr>
        <w:bidi/>
        <w:jc w:val="both"/>
        <w:rPr>
          <w:rFonts w:cs="David" w:hint="cs"/>
          <w:rtl/>
        </w:rPr>
      </w:pPr>
      <w:r w:rsidRPr="008F1239">
        <w:rPr>
          <w:rFonts w:cs="David" w:hint="cs"/>
          <w:rtl/>
        </w:rPr>
        <w:t>ההצעה תועבר לוועדת עבודה ורווחה.</w:t>
      </w:r>
    </w:p>
    <w:p w14:paraId="369FAE70" w14:textId="77777777" w:rsidR="008F1239" w:rsidRPr="008F1239" w:rsidRDefault="008F1239" w:rsidP="008F1239">
      <w:pPr>
        <w:bidi/>
        <w:jc w:val="both"/>
        <w:rPr>
          <w:rFonts w:cs="David" w:hint="cs"/>
          <w:rtl/>
        </w:rPr>
      </w:pPr>
    </w:p>
    <w:p w14:paraId="26F3BF81" w14:textId="77777777" w:rsidR="008F1239" w:rsidRPr="008F1239" w:rsidRDefault="008F1239" w:rsidP="008F1239">
      <w:pPr>
        <w:bidi/>
        <w:ind w:firstLine="720"/>
        <w:jc w:val="both"/>
        <w:rPr>
          <w:rFonts w:cs="David" w:hint="cs"/>
          <w:rtl/>
        </w:rPr>
      </w:pPr>
      <w:r w:rsidRPr="008F1239">
        <w:rPr>
          <w:rFonts w:cs="David" w:hint="cs"/>
          <w:rtl/>
        </w:rPr>
        <w:t xml:space="preserve">תוכניות </w:t>
      </w:r>
      <w:proofErr w:type="spellStart"/>
      <w:r w:rsidRPr="008F1239">
        <w:rPr>
          <w:rFonts w:cs="David" w:hint="cs"/>
          <w:rtl/>
        </w:rPr>
        <w:t>השב"ן</w:t>
      </w:r>
      <w:proofErr w:type="spellEnd"/>
      <w:r w:rsidRPr="008F1239">
        <w:rPr>
          <w:rFonts w:cs="David" w:hint="cs"/>
          <w:rtl/>
        </w:rPr>
        <w:t>. ההצעה שלנו שזה יעבור לוועדת עבודה ורווחה.</w:t>
      </w:r>
    </w:p>
    <w:p w14:paraId="70066FE8" w14:textId="77777777" w:rsidR="008F1239" w:rsidRPr="008F1239" w:rsidRDefault="008F1239" w:rsidP="008F1239">
      <w:pPr>
        <w:bidi/>
        <w:jc w:val="both"/>
        <w:rPr>
          <w:rFonts w:cs="David" w:hint="cs"/>
          <w:rtl/>
        </w:rPr>
      </w:pPr>
    </w:p>
    <w:p w14:paraId="42001263"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17CE4A97" w14:textId="77777777" w:rsidR="008F1239" w:rsidRPr="008F1239" w:rsidRDefault="008F1239" w:rsidP="008F1239">
      <w:pPr>
        <w:bidi/>
        <w:jc w:val="both"/>
        <w:rPr>
          <w:rFonts w:cs="David" w:hint="cs"/>
          <w:rtl/>
        </w:rPr>
      </w:pPr>
    </w:p>
    <w:p w14:paraId="6010488A" w14:textId="77777777" w:rsidR="008F1239" w:rsidRPr="008F1239" w:rsidRDefault="008F1239" w:rsidP="008F1239">
      <w:pPr>
        <w:bidi/>
        <w:ind w:firstLine="720"/>
        <w:jc w:val="both"/>
        <w:rPr>
          <w:rFonts w:cs="David" w:hint="cs"/>
          <w:rtl/>
        </w:rPr>
      </w:pPr>
      <w:r w:rsidRPr="008F1239">
        <w:rPr>
          <w:rFonts w:cs="David" w:hint="cs"/>
          <w:rtl/>
        </w:rPr>
        <w:t xml:space="preserve">אנחנו מציעים שזה יהיה בוועדת כספים. </w:t>
      </w:r>
    </w:p>
    <w:p w14:paraId="6BBBAD1F" w14:textId="77777777" w:rsidR="008F1239" w:rsidRPr="008F1239" w:rsidRDefault="008F1239" w:rsidP="008F1239">
      <w:pPr>
        <w:bidi/>
        <w:jc w:val="both"/>
        <w:rPr>
          <w:rFonts w:cs="David" w:hint="cs"/>
          <w:rtl/>
        </w:rPr>
      </w:pPr>
    </w:p>
    <w:p w14:paraId="19ED7A0C"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466FD488" w14:textId="77777777" w:rsidR="008F1239" w:rsidRPr="008F1239" w:rsidRDefault="008F1239" w:rsidP="008F1239">
      <w:pPr>
        <w:bidi/>
        <w:jc w:val="both"/>
        <w:rPr>
          <w:rFonts w:cs="David" w:hint="cs"/>
          <w:rtl/>
        </w:rPr>
      </w:pPr>
    </w:p>
    <w:p w14:paraId="4B394BC2" w14:textId="77777777" w:rsidR="008F1239" w:rsidRPr="008F1239" w:rsidRDefault="008F1239" w:rsidP="008F1239">
      <w:pPr>
        <w:bidi/>
        <w:ind w:firstLine="720"/>
        <w:jc w:val="both"/>
        <w:rPr>
          <w:rFonts w:cs="David" w:hint="cs"/>
          <w:rtl/>
        </w:rPr>
      </w:pPr>
      <w:r w:rsidRPr="008F1239">
        <w:rPr>
          <w:rFonts w:cs="David" w:hint="cs"/>
          <w:rtl/>
        </w:rPr>
        <w:t>מי בעד ועדת כספים? חברת הכנסת רונית תירוש מבקשת שזה יהיה בוועדת עבודה ורווחה.</w:t>
      </w:r>
    </w:p>
    <w:p w14:paraId="701C2FF5" w14:textId="77777777" w:rsidR="008F1239" w:rsidRPr="008F1239" w:rsidRDefault="008F1239" w:rsidP="008F1239">
      <w:pPr>
        <w:bidi/>
        <w:jc w:val="both"/>
        <w:rPr>
          <w:rFonts w:cs="David" w:hint="cs"/>
          <w:rtl/>
        </w:rPr>
      </w:pPr>
    </w:p>
    <w:p w14:paraId="0468CC15" w14:textId="77777777" w:rsidR="008F1239" w:rsidRPr="008F1239" w:rsidRDefault="008F1239" w:rsidP="008F1239">
      <w:pPr>
        <w:bidi/>
        <w:jc w:val="both"/>
        <w:rPr>
          <w:rFonts w:cs="David" w:hint="cs"/>
          <w:rtl/>
        </w:rPr>
      </w:pPr>
      <w:r w:rsidRPr="008F1239">
        <w:rPr>
          <w:rFonts w:cs="David" w:hint="cs"/>
          <w:rtl/>
        </w:rPr>
        <w:t>ה צ ב ע ה</w:t>
      </w:r>
    </w:p>
    <w:p w14:paraId="436A01B1" w14:textId="77777777" w:rsidR="008F1239" w:rsidRPr="008F1239" w:rsidRDefault="008F1239" w:rsidP="008F1239">
      <w:pPr>
        <w:bidi/>
        <w:ind w:firstLine="720"/>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54CFC8C1" w14:textId="77777777" w:rsidR="008F1239" w:rsidRPr="008F1239" w:rsidRDefault="008F1239" w:rsidP="008F1239">
      <w:pPr>
        <w:bidi/>
        <w:jc w:val="both"/>
        <w:rPr>
          <w:rFonts w:cs="David" w:hint="cs"/>
          <w:rtl/>
        </w:rPr>
      </w:pPr>
      <w:r w:rsidRPr="008F1239">
        <w:rPr>
          <w:rFonts w:cs="David" w:hint="cs"/>
          <w:rtl/>
        </w:rPr>
        <w:t>ההצעה תועבר לוועדת הכספים.</w:t>
      </w:r>
    </w:p>
    <w:p w14:paraId="42556BB4" w14:textId="77777777" w:rsidR="008F1239" w:rsidRPr="008F1239" w:rsidRDefault="008F1239" w:rsidP="008F1239">
      <w:pPr>
        <w:bidi/>
        <w:jc w:val="both"/>
        <w:rPr>
          <w:rFonts w:cs="David" w:hint="cs"/>
          <w:rtl/>
        </w:rPr>
      </w:pPr>
    </w:p>
    <w:p w14:paraId="6211BF31" w14:textId="77777777" w:rsidR="008F1239" w:rsidRPr="008F1239" w:rsidRDefault="008F1239" w:rsidP="008F1239">
      <w:pPr>
        <w:bidi/>
        <w:ind w:firstLine="720"/>
        <w:jc w:val="both"/>
        <w:rPr>
          <w:rFonts w:cs="David" w:hint="cs"/>
          <w:rtl/>
        </w:rPr>
      </w:pPr>
      <w:r w:rsidRPr="008F1239">
        <w:rPr>
          <w:rFonts w:cs="David" w:hint="cs"/>
          <w:rtl/>
        </w:rPr>
        <w:t>עלות סל שירותי הבריאות. אנחנו מציעים שזה יועבר לוועדת עבודה ורווחה.</w:t>
      </w:r>
    </w:p>
    <w:p w14:paraId="5DE09CBB" w14:textId="77777777" w:rsidR="008F1239" w:rsidRPr="008F1239" w:rsidRDefault="008F1239" w:rsidP="008F1239">
      <w:pPr>
        <w:bidi/>
        <w:jc w:val="both"/>
        <w:rPr>
          <w:rFonts w:cs="David" w:hint="cs"/>
          <w:rtl/>
        </w:rPr>
      </w:pPr>
    </w:p>
    <w:p w14:paraId="0CE99B49"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78F701D4" w14:textId="77777777" w:rsidR="008F1239" w:rsidRPr="008F1239" w:rsidRDefault="008F1239" w:rsidP="008F1239">
      <w:pPr>
        <w:bidi/>
        <w:jc w:val="both"/>
        <w:rPr>
          <w:rFonts w:cs="David" w:hint="cs"/>
          <w:rtl/>
        </w:rPr>
      </w:pPr>
    </w:p>
    <w:p w14:paraId="370E18B4" w14:textId="77777777" w:rsidR="008F1239" w:rsidRPr="008F1239" w:rsidRDefault="008F1239" w:rsidP="008F1239">
      <w:pPr>
        <w:bidi/>
        <w:ind w:firstLine="720"/>
        <w:jc w:val="both"/>
        <w:rPr>
          <w:rFonts w:cs="David" w:hint="cs"/>
          <w:rtl/>
        </w:rPr>
      </w:pPr>
      <w:r w:rsidRPr="008F1239">
        <w:rPr>
          <w:rFonts w:cs="David" w:hint="cs"/>
          <w:rtl/>
        </w:rPr>
        <w:t>אנחנו מציעים ועדת כספים.</w:t>
      </w:r>
    </w:p>
    <w:p w14:paraId="32D68071" w14:textId="77777777" w:rsidR="008F1239" w:rsidRPr="008F1239" w:rsidRDefault="008F1239" w:rsidP="008F1239">
      <w:pPr>
        <w:bidi/>
        <w:jc w:val="both"/>
        <w:rPr>
          <w:rFonts w:cs="David" w:hint="cs"/>
          <w:rtl/>
        </w:rPr>
      </w:pPr>
    </w:p>
    <w:p w14:paraId="6A0A3ABA"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257BDCF2" w14:textId="77777777" w:rsidR="008F1239" w:rsidRPr="008F1239" w:rsidRDefault="008F1239" w:rsidP="008F1239">
      <w:pPr>
        <w:bidi/>
        <w:jc w:val="both"/>
        <w:rPr>
          <w:rFonts w:cs="David" w:hint="cs"/>
          <w:rtl/>
        </w:rPr>
      </w:pPr>
    </w:p>
    <w:p w14:paraId="1BD7EE8F" w14:textId="77777777" w:rsidR="008F1239" w:rsidRPr="008F1239" w:rsidRDefault="008F1239" w:rsidP="008F1239">
      <w:pPr>
        <w:bidi/>
        <w:ind w:firstLine="720"/>
        <w:jc w:val="both"/>
        <w:rPr>
          <w:rFonts w:cs="David" w:hint="cs"/>
          <w:rtl/>
        </w:rPr>
      </w:pPr>
      <w:r w:rsidRPr="008F1239">
        <w:rPr>
          <w:rFonts w:cs="David" w:hint="cs"/>
          <w:rtl/>
        </w:rPr>
        <w:t>מי בעד ועדת הכספים?</w:t>
      </w:r>
    </w:p>
    <w:p w14:paraId="45E791BB" w14:textId="77777777" w:rsidR="008F1239" w:rsidRPr="008F1239" w:rsidRDefault="008F1239" w:rsidP="008F1239">
      <w:pPr>
        <w:bidi/>
        <w:jc w:val="both"/>
        <w:rPr>
          <w:rFonts w:cs="David" w:hint="cs"/>
          <w:rtl/>
        </w:rPr>
      </w:pPr>
    </w:p>
    <w:p w14:paraId="5FCE8C19" w14:textId="77777777" w:rsidR="008F1239" w:rsidRPr="008F1239" w:rsidRDefault="008F1239" w:rsidP="008F1239">
      <w:pPr>
        <w:bidi/>
        <w:jc w:val="both"/>
        <w:rPr>
          <w:rFonts w:cs="David" w:hint="cs"/>
          <w:rtl/>
        </w:rPr>
      </w:pPr>
      <w:r w:rsidRPr="008F1239">
        <w:rPr>
          <w:rFonts w:cs="David" w:hint="cs"/>
          <w:rtl/>
        </w:rPr>
        <w:t>ה צ ב ע ה</w:t>
      </w:r>
    </w:p>
    <w:p w14:paraId="11E17AC5" w14:textId="77777777" w:rsidR="008F1239" w:rsidRPr="008F1239" w:rsidRDefault="008F1239" w:rsidP="008F1239">
      <w:pPr>
        <w:bidi/>
        <w:jc w:val="both"/>
        <w:rPr>
          <w:rFonts w:cs="David" w:hint="cs"/>
          <w:rtl/>
        </w:rPr>
      </w:pPr>
    </w:p>
    <w:p w14:paraId="122F8952"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44B3D9A4" w14:textId="77777777" w:rsidR="008F1239" w:rsidRPr="008F1239" w:rsidRDefault="008F1239" w:rsidP="008F1239">
      <w:pPr>
        <w:bidi/>
        <w:jc w:val="both"/>
        <w:rPr>
          <w:rFonts w:cs="David" w:hint="cs"/>
          <w:rtl/>
        </w:rPr>
      </w:pPr>
    </w:p>
    <w:p w14:paraId="42B15407" w14:textId="77777777" w:rsidR="008F1239" w:rsidRPr="008F1239" w:rsidRDefault="008F1239" w:rsidP="008F1239">
      <w:pPr>
        <w:bidi/>
        <w:jc w:val="both"/>
        <w:rPr>
          <w:rFonts w:cs="David" w:hint="cs"/>
          <w:rtl/>
        </w:rPr>
      </w:pPr>
      <w:r w:rsidRPr="008F1239">
        <w:rPr>
          <w:rFonts w:cs="David" w:hint="cs"/>
          <w:rtl/>
        </w:rPr>
        <w:t>הנושא יועבר לוועדת כספים</w:t>
      </w:r>
    </w:p>
    <w:p w14:paraId="27F15627" w14:textId="77777777" w:rsidR="008F1239" w:rsidRPr="008F1239" w:rsidRDefault="008F1239" w:rsidP="008F1239">
      <w:pPr>
        <w:bidi/>
        <w:jc w:val="both"/>
        <w:rPr>
          <w:rFonts w:cs="David" w:hint="cs"/>
          <w:rtl/>
        </w:rPr>
      </w:pPr>
    </w:p>
    <w:p w14:paraId="7082E630" w14:textId="77777777" w:rsidR="008F1239" w:rsidRPr="008F1239" w:rsidRDefault="008F1239" w:rsidP="008F1239">
      <w:pPr>
        <w:bidi/>
        <w:ind w:firstLine="720"/>
        <w:jc w:val="both"/>
        <w:rPr>
          <w:rFonts w:cs="David" w:hint="cs"/>
          <w:rtl/>
        </w:rPr>
      </w:pPr>
      <w:r w:rsidRPr="008F1239">
        <w:rPr>
          <w:rFonts w:cs="David" w:hint="cs"/>
          <w:rtl/>
        </w:rPr>
        <w:t>היקף הוצאות קופת חולים לרכישת שירותים מבית חולים כללי. ההצעה שלנו שזה יועבר לוועדת עבודה ורווחה.</w:t>
      </w:r>
    </w:p>
    <w:p w14:paraId="68C5BF57" w14:textId="77777777" w:rsidR="008F1239" w:rsidRPr="008F1239" w:rsidRDefault="008F1239" w:rsidP="008F1239">
      <w:pPr>
        <w:bidi/>
        <w:jc w:val="both"/>
        <w:rPr>
          <w:rFonts w:cs="David" w:hint="cs"/>
          <w:rtl/>
        </w:rPr>
      </w:pPr>
    </w:p>
    <w:p w14:paraId="054A48D9" w14:textId="77777777" w:rsidR="008F1239" w:rsidRPr="008F1239" w:rsidRDefault="008F1239" w:rsidP="008F1239">
      <w:pPr>
        <w:bidi/>
        <w:jc w:val="both"/>
        <w:rPr>
          <w:rFonts w:cs="David" w:hint="cs"/>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0DD950F3" w14:textId="77777777" w:rsidR="008F1239" w:rsidRPr="008F1239" w:rsidRDefault="008F1239" w:rsidP="008F1239">
      <w:pPr>
        <w:bidi/>
        <w:jc w:val="both"/>
        <w:rPr>
          <w:rFonts w:cs="David" w:hint="cs"/>
          <w:rtl/>
        </w:rPr>
      </w:pPr>
    </w:p>
    <w:p w14:paraId="650342E2" w14:textId="77777777" w:rsidR="008F1239" w:rsidRPr="008F1239" w:rsidRDefault="008F1239" w:rsidP="008F1239">
      <w:pPr>
        <w:bidi/>
        <w:jc w:val="both"/>
        <w:rPr>
          <w:rFonts w:cs="David" w:hint="cs"/>
          <w:rtl/>
        </w:rPr>
      </w:pPr>
      <w:r w:rsidRPr="008F1239">
        <w:rPr>
          <w:rFonts w:cs="David" w:hint="cs"/>
          <w:rtl/>
        </w:rPr>
        <w:tab/>
        <w:t>אנחנו מציעים שזה יועבר לוועדת כספים.</w:t>
      </w:r>
    </w:p>
    <w:p w14:paraId="4929B251" w14:textId="77777777" w:rsidR="008F1239" w:rsidRPr="008F1239" w:rsidRDefault="008F1239" w:rsidP="008F1239">
      <w:pPr>
        <w:bidi/>
        <w:jc w:val="both"/>
        <w:rPr>
          <w:rFonts w:cs="David" w:hint="cs"/>
          <w:rtl/>
        </w:rPr>
      </w:pPr>
    </w:p>
    <w:p w14:paraId="5FAA9B93"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2F1F418D" w14:textId="77777777" w:rsidR="008F1239" w:rsidRPr="008F1239" w:rsidRDefault="008F1239" w:rsidP="008F1239">
      <w:pPr>
        <w:bidi/>
        <w:jc w:val="both"/>
        <w:rPr>
          <w:rFonts w:cs="David" w:hint="cs"/>
          <w:u w:val="single"/>
          <w:rtl/>
        </w:rPr>
      </w:pPr>
    </w:p>
    <w:p w14:paraId="5D228E52" w14:textId="77777777" w:rsidR="008F1239" w:rsidRPr="008F1239" w:rsidRDefault="008F1239" w:rsidP="008F1239">
      <w:pPr>
        <w:bidi/>
        <w:jc w:val="both"/>
        <w:rPr>
          <w:rFonts w:cs="David" w:hint="cs"/>
          <w:rtl/>
        </w:rPr>
      </w:pPr>
      <w:r w:rsidRPr="008F1239">
        <w:rPr>
          <w:rFonts w:cs="David" w:hint="cs"/>
          <w:rtl/>
        </w:rPr>
        <w:tab/>
        <w:t>מי בעד להעביר לוועדת כספים?</w:t>
      </w:r>
    </w:p>
    <w:p w14:paraId="11BAC04D" w14:textId="77777777" w:rsidR="008F1239" w:rsidRPr="008F1239" w:rsidRDefault="008F1239" w:rsidP="008F1239">
      <w:pPr>
        <w:bidi/>
        <w:jc w:val="both"/>
        <w:rPr>
          <w:rFonts w:cs="David" w:hint="cs"/>
          <w:rtl/>
        </w:rPr>
      </w:pPr>
    </w:p>
    <w:p w14:paraId="446FFBA6" w14:textId="77777777" w:rsidR="008F1239" w:rsidRPr="008F1239" w:rsidRDefault="008F1239" w:rsidP="008F1239">
      <w:pPr>
        <w:bidi/>
        <w:jc w:val="both"/>
        <w:rPr>
          <w:rFonts w:cs="David" w:hint="cs"/>
          <w:rtl/>
        </w:rPr>
      </w:pPr>
    </w:p>
    <w:p w14:paraId="1715F98E" w14:textId="77777777" w:rsidR="008F1239" w:rsidRPr="008F1239" w:rsidRDefault="008F1239" w:rsidP="008F1239">
      <w:pPr>
        <w:bidi/>
        <w:jc w:val="both"/>
        <w:rPr>
          <w:rFonts w:cs="David" w:hint="cs"/>
          <w:rtl/>
        </w:rPr>
      </w:pPr>
      <w:r w:rsidRPr="008F1239">
        <w:rPr>
          <w:rFonts w:cs="David" w:hint="cs"/>
          <w:rtl/>
        </w:rPr>
        <w:t>ה צ ב ע ה</w:t>
      </w:r>
    </w:p>
    <w:p w14:paraId="411385CB"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250081FB" w14:textId="77777777" w:rsidR="008F1239" w:rsidRPr="008F1239" w:rsidRDefault="008F1239" w:rsidP="008F1239">
      <w:pPr>
        <w:bidi/>
        <w:jc w:val="both"/>
        <w:rPr>
          <w:rFonts w:cs="David" w:hint="cs"/>
          <w:rtl/>
        </w:rPr>
      </w:pPr>
      <w:r w:rsidRPr="008F1239">
        <w:rPr>
          <w:rFonts w:cs="David" w:hint="cs"/>
          <w:rtl/>
        </w:rPr>
        <w:t>הנושא יועבר לוועדת הכספים</w:t>
      </w:r>
    </w:p>
    <w:p w14:paraId="1F874DBB" w14:textId="77777777" w:rsidR="008F1239" w:rsidRPr="008F1239" w:rsidRDefault="008F1239" w:rsidP="008F1239">
      <w:pPr>
        <w:bidi/>
        <w:jc w:val="both"/>
        <w:rPr>
          <w:rFonts w:cs="David" w:hint="cs"/>
          <w:rtl/>
        </w:rPr>
      </w:pPr>
    </w:p>
    <w:p w14:paraId="24BDC6B8" w14:textId="77777777" w:rsidR="008F1239" w:rsidRPr="008F1239" w:rsidRDefault="008F1239" w:rsidP="008F1239">
      <w:pPr>
        <w:bidi/>
        <w:jc w:val="both"/>
        <w:rPr>
          <w:rFonts w:cs="David" w:hint="cs"/>
          <w:rtl/>
        </w:rPr>
      </w:pPr>
    </w:p>
    <w:p w14:paraId="1F7D34C5" w14:textId="77777777" w:rsidR="008F1239" w:rsidRPr="008F1239" w:rsidRDefault="008F1239" w:rsidP="008F1239">
      <w:pPr>
        <w:bidi/>
        <w:ind w:firstLine="720"/>
        <w:jc w:val="both"/>
        <w:rPr>
          <w:rFonts w:cs="David" w:hint="cs"/>
          <w:rtl/>
        </w:rPr>
      </w:pPr>
      <w:r w:rsidRPr="008F1239">
        <w:rPr>
          <w:rFonts w:cs="David" w:hint="cs"/>
          <w:rtl/>
        </w:rPr>
        <w:t>שינויים בהסדרי ההתחשבנות של קופות החולים.  הצעתנו שזה יועבר לוועדת העבודה והרווחה.</w:t>
      </w:r>
    </w:p>
    <w:p w14:paraId="215E3EB0" w14:textId="77777777" w:rsidR="008F1239" w:rsidRPr="008F1239" w:rsidRDefault="008F1239" w:rsidP="008F1239">
      <w:pPr>
        <w:bidi/>
        <w:ind w:firstLine="720"/>
        <w:jc w:val="both"/>
        <w:rPr>
          <w:rFonts w:cs="David" w:hint="cs"/>
          <w:rtl/>
        </w:rPr>
      </w:pPr>
    </w:p>
    <w:p w14:paraId="3797A69A" w14:textId="77777777" w:rsidR="008F1239" w:rsidRPr="008F1239" w:rsidRDefault="008F1239" w:rsidP="008F1239">
      <w:pPr>
        <w:bidi/>
        <w:jc w:val="both"/>
        <w:rPr>
          <w:rFonts w:cs="David" w:hint="cs"/>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4FDF326B" w14:textId="77777777" w:rsidR="008F1239" w:rsidRPr="008F1239" w:rsidRDefault="008F1239" w:rsidP="008F1239">
      <w:pPr>
        <w:bidi/>
        <w:jc w:val="both"/>
        <w:rPr>
          <w:rFonts w:cs="David" w:hint="cs"/>
          <w:rtl/>
        </w:rPr>
      </w:pPr>
    </w:p>
    <w:p w14:paraId="409E0FDB" w14:textId="77777777" w:rsidR="008F1239" w:rsidRPr="008F1239" w:rsidRDefault="008F1239" w:rsidP="008F1239">
      <w:pPr>
        <w:bidi/>
        <w:jc w:val="both"/>
        <w:rPr>
          <w:rFonts w:cs="David" w:hint="cs"/>
          <w:rtl/>
        </w:rPr>
      </w:pPr>
      <w:r w:rsidRPr="008F1239">
        <w:rPr>
          <w:rFonts w:cs="David" w:hint="cs"/>
          <w:rtl/>
        </w:rPr>
        <w:tab/>
        <w:t>אנחנו מציעים כספים.</w:t>
      </w:r>
    </w:p>
    <w:p w14:paraId="0AD32E5C" w14:textId="77777777" w:rsidR="008F1239" w:rsidRPr="008F1239" w:rsidRDefault="008F1239" w:rsidP="008F1239">
      <w:pPr>
        <w:bidi/>
        <w:jc w:val="both"/>
        <w:rPr>
          <w:rFonts w:cs="David" w:hint="cs"/>
          <w:rtl/>
        </w:rPr>
      </w:pPr>
    </w:p>
    <w:p w14:paraId="62A6452E"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1FB8D3AC" w14:textId="77777777" w:rsidR="008F1239" w:rsidRPr="008F1239" w:rsidRDefault="008F1239" w:rsidP="008F1239">
      <w:pPr>
        <w:bidi/>
        <w:jc w:val="both"/>
        <w:rPr>
          <w:rFonts w:cs="David" w:hint="cs"/>
          <w:rtl/>
        </w:rPr>
      </w:pPr>
    </w:p>
    <w:p w14:paraId="109D3EC9" w14:textId="77777777" w:rsidR="008F1239" w:rsidRPr="008F1239" w:rsidRDefault="008F1239" w:rsidP="008F1239">
      <w:pPr>
        <w:bidi/>
        <w:ind w:firstLine="720"/>
        <w:jc w:val="both"/>
        <w:rPr>
          <w:rFonts w:cs="David" w:hint="cs"/>
          <w:rtl/>
        </w:rPr>
      </w:pPr>
      <w:r w:rsidRPr="008F1239">
        <w:rPr>
          <w:rFonts w:cs="David" w:hint="cs"/>
          <w:rtl/>
        </w:rPr>
        <w:t xml:space="preserve"> מי בעד כספים, ירים את ידו?</w:t>
      </w:r>
    </w:p>
    <w:p w14:paraId="7B7E5B90" w14:textId="77777777" w:rsidR="008F1239" w:rsidRPr="008F1239" w:rsidRDefault="008F1239" w:rsidP="008F1239">
      <w:pPr>
        <w:bidi/>
        <w:jc w:val="both"/>
        <w:rPr>
          <w:rFonts w:cs="David" w:hint="cs"/>
          <w:rtl/>
        </w:rPr>
      </w:pPr>
    </w:p>
    <w:p w14:paraId="398BAC82" w14:textId="77777777" w:rsidR="008F1239" w:rsidRPr="008F1239" w:rsidRDefault="008F1239" w:rsidP="008F1239">
      <w:pPr>
        <w:bidi/>
        <w:jc w:val="both"/>
        <w:rPr>
          <w:rFonts w:cs="David" w:hint="cs"/>
          <w:rtl/>
        </w:rPr>
      </w:pPr>
      <w:r w:rsidRPr="008F1239">
        <w:rPr>
          <w:rFonts w:cs="David" w:hint="cs"/>
          <w:rtl/>
        </w:rPr>
        <w:t>ה צ ב ע ה</w:t>
      </w:r>
    </w:p>
    <w:p w14:paraId="3E65C12E" w14:textId="77777777" w:rsidR="008F1239" w:rsidRPr="008F1239" w:rsidRDefault="008F1239" w:rsidP="008F1239">
      <w:pPr>
        <w:bidi/>
        <w:jc w:val="both"/>
        <w:rPr>
          <w:rFonts w:cs="David" w:hint="cs"/>
          <w:rtl/>
        </w:rPr>
      </w:pPr>
    </w:p>
    <w:p w14:paraId="60B0E643"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7D7E8F66" w14:textId="77777777" w:rsidR="008F1239" w:rsidRPr="008F1239" w:rsidRDefault="008F1239" w:rsidP="008F1239">
      <w:pPr>
        <w:bidi/>
        <w:jc w:val="both"/>
        <w:rPr>
          <w:rFonts w:cs="David" w:hint="cs"/>
          <w:rtl/>
        </w:rPr>
      </w:pPr>
      <w:r w:rsidRPr="008F1239">
        <w:rPr>
          <w:rFonts w:cs="David" w:hint="cs"/>
          <w:rtl/>
        </w:rPr>
        <w:t>הנושא יועבר לוועדת הכספים.</w:t>
      </w:r>
    </w:p>
    <w:p w14:paraId="7B502DF1" w14:textId="77777777" w:rsidR="008F1239" w:rsidRPr="008F1239" w:rsidRDefault="008F1239" w:rsidP="008F1239">
      <w:pPr>
        <w:bidi/>
        <w:jc w:val="both"/>
        <w:rPr>
          <w:rFonts w:cs="David" w:hint="cs"/>
          <w:rtl/>
        </w:rPr>
      </w:pPr>
    </w:p>
    <w:p w14:paraId="4DFF7A59" w14:textId="77777777" w:rsidR="008F1239" w:rsidRPr="008F1239" w:rsidRDefault="008F1239" w:rsidP="008F1239">
      <w:pPr>
        <w:bidi/>
        <w:ind w:firstLine="720"/>
        <w:jc w:val="both"/>
        <w:rPr>
          <w:rFonts w:cs="David" w:hint="cs"/>
          <w:rtl/>
        </w:rPr>
      </w:pPr>
      <w:r w:rsidRPr="008F1239">
        <w:rPr>
          <w:rFonts w:cs="David" w:hint="cs"/>
          <w:rtl/>
        </w:rPr>
        <w:t>ביטול מס מעסיקים. אנחנו מציעים להעביר את זה לוועדת כספים. מי בעד?</w:t>
      </w:r>
    </w:p>
    <w:p w14:paraId="5D0595A7" w14:textId="77777777" w:rsidR="008F1239" w:rsidRPr="008F1239" w:rsidRDefault="008F1239" w:rsidP="008F1239">
      <w:pPr>
        <w:bidi/>
        <w:jc w:val="both"/>
        <w:rPr>
          <w:rFonts w:cs="David" w:hint="cs"/>
          <w:rtl/>
        </w:rPr>
      </w:pPr>
    </w:p>
    <w:p w14:paraId="3A4B0208" w14:textId="77777777" w:rsidR="008F1239" w:rsidRPr="008F1239" w:rsidRDefault="008F1239" w:rsidP="008F1239">
      <w:pPr>
        <w:bidi/>
        <w:jc w:val="both"/>
        <w:rPr>
          <w:rFonts w:cs="David" w:hint="cs"/>
          <w:rtl/>
        </w:rPr>
      </w:pPr>
      <w:r w:rsidRPr="008F1239">
        <w:rPr>
          <w:rFonts w:cs="David" w:hint="cs"/>
          <w:rtl/>
        </w:rPr>
        <w:t>ה צ ב ע ה</w:t>
      </w:r>
    </w:p>
    <w:p w14:paraId="6A99C8FE" w14:textId="77777777" w:rsidR="008F1239" w:rsidRPr="008F1239" w:rsidRDefault="008F1239" w:rsidP="008F1239">
      <w:pPr>
        <w:bidi/>
        <w:jc w:val="both"/>
        <w:rPr>
          <w:rFonts w:cs="David" w:hint="cs"/>
          <w:rtl/>
        </w:rPr>
      </w:pPr>
    </w:p>
    <w:p w14:paraId="28C09B2E"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פה אחד</w:t>
      </w:r>
    </w:p>
    <w:p w14:paraId="000E0490" w14:textId="77777777" w:rsidR="008F1239" w:rsidRPr="008F1239" w:rsidRDefault="008F1239" w:rsidP="008F1239">
      <w:pPr>
        <w:bidi/>
        <w:jc w:val="both"/>
        <w:rPr>
          <w:rFonts w:cs="David" w:hint="cs"/>
          <w:rtl/>
        </w:rPr>
      </w:pPr>
      <w:r w:rsidRPr="008F1239">
        <w:rPr>
          <w:rFonts w:cs="David" w:hint="cs"/>
          <w:rtl/>
        </w:rPr>
        <w:t>הנושא יועבר לוועדת הכספים.</w:t>
      </w:r>
    </w:p>
    <w:p w14:paraId="34D1BB6A" w14:textId="77777777" w:rsidR="008F1239" w:rsidRPr="008F1239" w:rsidRDefault="008F1239" w:rsidP="008F1239">
      <w:pPr>
        <w:bidi/>
        <w:jc w:val="both"/>
        <w:rPr>
          <w:rFonts w:cs="David" w:hint="cs"/>
          <w:rtl/>
        </w:rPr>
      </w:pPr>
    </w:p>
    <w:p w14:paraId="6D0FA6B3" w14:textId="77777777" w:rsidR="008F1239" w:rsidRPr="008F1239" w:rsidRDefault="008F1239" w:rsidP="008F1239">
      <w:pPr>
        <w:bidi/>
        <w:jc w:val="both"/>
        <w:rPr>
          <w:rFonts w:cs="David" w:hint="cs"/>
          <w:rtl/>
        </w:rPr>
      </w:pPr>
    </w:p>
    <w:p w14:paraId="0C7B1CAA" w14:textId="77777777" w:rsidR="008F1239" w:rsidRPr="008F1239" w:rsidRDefault="008F1239" w:rsidP="008F1239">
      <w:pPr>
        <w:bidi/>
        <w:jc w:val="both"/>
        <w:rPr>
          <w:rFonts w:cs="David" w:hint="cs"/>
          <w:rtl/>
        </w:rPr>
      </w:pPr>
      <w:r w:rsidRPr="008F1239">
        <w:rPr>
          <w:rFonts w:cs="David" w:hint="cs"/>
          <w:rtl/>
        </w:rPr>
        <w:tab/>
        <w:t>ייעוץ פנסיוני. ההצעה היא לוועדת כספים. מי בעד ועדת כספים?</w:t>
      </w:r>
    </w:p>
    <w:p w14:paraId="6A074E24" w14:textId="77777777" w:rsidR="008F1239" w:rsidRPr="008F1239" w:rsidRDefault="008F1239" w:rsidP="008F1239">
      <w:pPr>
        <w:bidi/>
        <w:jc w:val="both"/>
        <w:rPr>
          <w:rFonts w:cs="David" w:hint="cs"/>
          <w:rtl/>
        </w:rPr>
      </w:pPr>
    </w:p>
    <w:p w14:paraId="354DB79C" w14:textId="77777777" w:rsidR="008F1239" w:rsidRPr="008F1239" w:rsidRDefault="008F1239" w:rsidP="008F1239">
      <w:pPr>
        <w:bidi/>
        <w:jc w:val="both"/>
        <w:rPr>
          <w:rFonts w:cs="David" w:hint="cs"/>
          <w:rtl/>
        </w:rPr>
      </w:pPr>
      <w:r w:rsidRPr="008F1239">
        <w:rPr>
          <w:rFonts w:cs="David" w:hint="cs"/>
          <w:rtl/>
        </w:rPr>
        <w:t>ה צ ב ע ה</w:t>
      </w:r>
    </w:p>
    <w:p w14:paraId="0189B12B" w14:textId="77777777" w:rsidR="008F1239" w:rsidRPr="008F1239" w:rsidRDefault="008F1239" w:rsidP="008F1239">
      <w:pPr>
        <w:bidi/>
        <w:jc w:val="both"/>
        <w:rPr>
          <w:rFonts w:cs="David" w:hint="cs"/>
          <w:rtl/>
        </w:rPr>
      </w:pPr>
    </w:p>
    <w:p w14:paraId="1A5E7BC4"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35BECA13" w14:textId="77777777" w:rsidR="008F1239" w:rsidRPr="008F1239" w:rsidRDefault="008F1239" w:rsidP="008F1239">
      <w:pPr>
        <w:bidi/>
        <w:jc w:val="both"/>
        <w:rPr>
          <w:rFonts w:cs="David" w:hint="cs"/>
          <w:rtl/>
        </w:rPr>
      </w:pPr>
      <w:r w:rsidRPr="008F1239">
        <w:rPr>
          <w:rFonts w:cs="David" w:hint="cs"/>
          <w:rtl/>
        </w:rPr>
        <w:t>ההצעה תועבר לוועדת הכספים</w:t>
      </w:r>
    </w:p>
    <w:p w14:paraId="735AFEE6" w14:textId="77777777" w:rsidR="008F1239" w:rsidRPr="008F1239" w:rsidRDefault="008F1239" w:rsidP="008F1239">
      <w:pPr>
        <w:bidi/>
        <w:jc w:val="both"/>
        <w:rPr>
          <w:rFonts w:cs="David" w:hint="cs"/>
          <w:rtl/>
        </w:rPr>
      </w:pPr>
    </w:p>
    <w:p w14:paraId="04F1A45C" w14:textId="77777777" w:rsidR="008F1239" w:rsidRPr="008F1239" w:rsidRDefault="008F1239" w:rsidP="008F1239">
      <w:pPr>
        <w:bidi/>
        <w:ind w:firstLine="720"/>
        <w:jc w:val="both"/>
        <w:rPr>
          <w:rFonts w:cs="David" w:hint="cs"/>
          <w:rtl/>
        </w:rPr>
      </w:pPr>
      <w:r w:rsidRPr="008F1239">
        <w:rPr>
          <w:rFonts w:cs="David" w:hint="cs"/>
          <w:rtl/>
        </w:rPr>
        <w:t>הקפאת קצבאות הביטוח הלאומי. אנחנו מציעים את ועדת העבודה והרווחה. מי בעד?</w:t>
      </w:r>
    </w:p>
    <w:p w14:paraId="453B18FD" w14:textId="77777777" w:rsidR="008F1239" w:rsidRPr="008F1239" w:rsidRDefault="008F1239" w:rsidP="008F1239">
      <w:pPr>
        <w:bidi/>
        <w:jc w:val="both"/>
        <w:rPr>
          <w:rFonts w:cs="David" w:hint="cs"/>
          <w:rtl/>
        </w:rPr>
      </w:pPr>
    </w:p>
    <w:p w14:paraId="073A8B43" w14:textId="77777777" w:rsidR="008F1239" w:rsidRPr="008F1239" w:rsidRDefault="008F1239" w:rsidP="008F1239">
      <w:pPr>
        <w:bidi/>
        <w:jc w:val="both"/>
        <w:rPr>
          <w:rFonts w:cs="David" w:hint="cs"/>
          <w:rtl/>
        </w:rPr>
      </w:pPr>
      <w:r w:rsidRPr="008F1239">
        <w:rPr>
          <w:rFonts w:cs="David" w:hint="cs"/>
          <w:rtl/>
        </w:rPr>
        <w:t>ה צ ב ע ה</w:t>
      </w:r>
    </w:p>
    <w:p w14:paraId="6BFD4BA6"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6F4C15FD" w14:textId="77777777" w:rsidR="008F1239" w:rsidRPr="008F1239" w:rsidRDefault="008F1239" w:rsidP="008F1239">
      <w:pPr>
        <w:bidi/>
        <w:jc w:val="both"/>
        <w:rPr>
          <w:rFonts w:cs="David" w:hint="cs"/>
          <w:rtl/>
        </w:rPr>
      </w:pPr>
    </w:p>
    <w:p w14:paraId="54F48052" w14:textId="77777777" w:rsidR="008F1239" w:rsidRPr="008F1239" w:rsidRDefault="008F1239" w:rsidP="008F1239">
      <w:pPr>
        <w:bidi/>
        <w:jc w:val="both"/>
        <w:rPr>
          <w:rFonts w:cs="David" w:hint="cs"/>
          <w:rtl/>
        </w:rPr>
      </w:pPr>
      <w:r w:rsidRPr="008F1239">
        <w:rPr>
          <w:rFonts w:cs="David" w:hint="cs"/>
          <w:rtl/>
        </w:rPr>
        <w:t>הנושא יועבר לוועדת העבודה.</w:t>
      </w:r>
    </w:p>
    <w:p w14:paraId="42EBBBE8" w14:textId="77777777" w:rsidR="008F1239" w:rsidRPr="008F1239" w:rsidRDefault="008F1239" w:rsidP="008F1239">
      <w:pPr>
        <w:bidi/>
        <w:jc w:val="both"/>
        <w:rPr>
          <w:rFonts w:cs="David" w:hint="cs"/>
          <w:rtl/>
        </w:rPr>
      </w:pPr>
    </w:p>
    <w:p w14:paraId="68947F42" w14:textId="77777777" w:rsidR="008F1239" w:rsidRPr="008F1239" w:rsidRDefault="008F1239" w:rsidP="008F1239">
      <w:pPr>
        <w:bidi/>
        <w:ind w:firstLine="720"/>
        <w:jc w:val="both"/>
        <w:rPr>
          <w:rFonts w:cs="David" w:hint="cs"/>
          <w:rtl/>
        </w:rPr>
      </w:pPr>
      <w:r w:rsidRPr="008F1239">
        <w:rPr>
          <w:rFonts w:cs="David" w:hint="cs"/>
          <w:rtl/>
        </w:rPr>
        <w:t>ביטול הכיסוי לגירעון בענף אבטלה. הסיכום עם האוצר שהנושא הזה יועבר כהוראת שעה לשנתיים. ההצעה היא להעביר את זה לוועדת העבודה והרווחה.</w:t>
      </w:r>
    </w:p>
    <w:p w14:paraId="23E2E7DC" w14:textId="77777777" w:rsidR="008F1239" w:rsidRPr="008F1239" w:rsidRDefault="008F1239" w:rsidP="008F1239">
      <w:pPr>
        <w:bidi/>
        <w:jc w:val="both"/>
        <w:rPr>
          <w:rFonts w:cs="David" w:hint="cs"/>
          <w:rtl/>
        </w:rPr>
      </w:pPr>
    </w:p>
    <w:p w14:paraId="52E5B771"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51BB3FB1" w14:textId="77777777" w:rsidR="008F1239" w:rsidRPr="008F1239" w:rsidRDefault="008F1239" w:rsidP="008F1239">
      <w:pPr>
        <w:bidi/>
        <w:jc w:val="both"/>
        <w:rPr>
          <w:rFonts w:cs="David" w:hint="cs"/>
          <w:rtl/>
        </w:rPr>
      </w:pPr>
    </w:p>
    <w:p w14:paraId="17875ABF" w14:textId="77777777" w:rsidR="008F1239" w:rsidRPr="008F1239" w:rsidRDefault="008F1239" w:rsidP="008F1239">
      <w:pPr>
        <w:bidi/>
        <w:ind w:firstLine="720"/>
        <w:jc w:val="both"/>
        <w:rPr>
          <w:rFonts w:cs="David" w:hint="cs"/>
          <w:rtl/>
        </w:rPr>
      </w:pPr>
      <w:r w:rsidRPr="008F1239">
        <w:rPr>
          <w:rFonts w:cs="David" w:hint="cs"/>
          <w:rtl/>
        </w:rPr>
        <w:t>אנחנו מציעים את ועדת הכספים.</w:t>
      </w:r>
    </w:p>
    <w:p w14:paraId="3EB10503" w14:textId="77777777" w:rsidR="008F1239" w:rsidRPr="008F1239" w:rsidRDefault="008F1239" w:rsidP="008F1239">
      <w:pPr>
        <w:bidi/>
        <w:jc w:val="both"/>
        <w:rPr>
          <w:rFonts w:cs="David" w:hint="cs"/>
          <w:rtl/>
        </w:rPr>
      </w:pPr>
    </w:p>
    <w:p w14:paraId="281A23B3" w14:textId="77777777" w:rsidR="008F1239" w:rsidRPr="008F1239" w:rsidRDefault="008F1239" w:rsidP="008F1239">
      <w:pPr>
        <w:bidi/>
        <w:jc w:val="both"/>
        <w:rPr>
          <w:rFonts w:cs="David" w:hint="cs"/>
          <w:rtl/>
        </w:rPr>
      </w:pPr>
      <w:r w:rsidRPr="008F1239">
        <w:rPr>
          <w:rFonts w:cs="David" w:hint="cs"/>
          <w:u w:val="single"/>
          <w:rtl/>
        </w:rPr>
        <w:t>היו"ר דוד טל:</w:t>
      </w:r>
    </w:p>
    <w:p w14:paraId="0DD85B2E" w14:textId="77777777" w:rsidR="008F1239" w:rsidRPr="008F1239" w:rsidRDefault="008F1239" w:rsidP="008F1239">
      <w:pPr>
        <w:bidi/>
        <w:jc w:val="both"/>
        <w:rPr>
          <w:rFonts w:cs="David" w:hint="cs"/>
          <w:rtl/>
        </w:rPr>
      </w:pPr>
    </w:p>
    <w:p w14:paraId="402E9C53" w14:textId="77777777" w:rsidR="008F1239" w:rsidRPr="008F1239" w:rsidRDefault="008F1239" w:rsidP="008F1239">
      <w:pPr>
        <w:bidi/>
        <w:jc w:val="both"/>
        <w:rPr>
          <w:rFonts w:cs="David" w:hint="cs"/>
          <w:rtl/>
        </w:rPr>
      </w:pPr>
      <w:r w:rsidRPr="008F1239">
        <w:rPr>
          <w:rFonts w:cs="David" w:hint="cs"/>
          <w:rtl/>
        </w:rPr>
        <w:tab/>
        <w:t>מי בעד ועדת הכספים, ירים את ידו?</w:t>
      </w:r>
    </w:p>
    <w:p w14:paraId="572FE0DC" w14:textId="77777777" w:rsidR="008F1239" w:rsidRPr="008F1239" w:rsidRDefault="008F1239" w:rsidP="008F1239">
      <w:pPr>
        <w:bidi/>
        <w:jc w:val="both"/>
        <w:rPr>
          <w:rFonts w:cs="David" w:hint="cs"/>
          <w:rtl/>
        </w:rPr>
      </w:pPr>
    </w:p>
    <w:p w14:paraId="62D2476A" w14:textId="77777777" w:rsidR="008F1239" w:rsidRPr="008F1239" w:rsidRDefault="008F1239" w:rsidP="008F1239">
      <w:pPr>
        <w:bidi/>
        <w:jc w:val="both"/>
        <w:rPr>
          <w:rFonts w:cs="David" w:hint="cs"/>
          <w:rtl/>
        </w:rPr>
      </w:pPr>
      <w:r w:rsidRPr="008F1239">
        <w:rPr>
          <w:rFonts w:cs="David" w:hint="cs"/>
          <w:rtl/>
        </w:rPr>
        <w:t>ה צ ב ע ה</w:t>
      </w:r>
    </w:p>
    <w:p w14:paraId="380A9223" w14:textId="77777777" w:rsidR="008F1239" w:rsidRPr="008F1239" w:rsidRDefault="008F1239" w:rsidP="008F1239">
      <w:pPr>
        <w:bidi/>
        <w:jc w:val="both"/>
        <w:rPr>
          <w:rFonts w:cs="David" w:hint="cs"/>
          <w:rtl/>
        </w:rPr>
      </w:pPr>
    </w:p>
    <w:p w14:paraId="08952062" w14:textId="77777777" w:rsidR="008F1239" w:rsidRPr="008F1239" w:rsidRDefault="008F1239" w:rsidP="008F1239">
      <w:pPr>
        <w:bidi/>
        <w:jc w:val="both"/>
        <w:rPr>
          <w:rFonts w:cs="David" w:hint="cs"/>
          <w:rtl/>
        </w:rPr>
      </w:pPr>
      <w:r w:rsidRPr="008F1239">
        <w:rPr>
          <w:rFonts w:cs="David" w:hint="cs"/>
          <w:rtl/>
        </w:rPr>
        <w:t xml:space="preserve">בעד כספים </w:t>
      </w:r>
      <w:r w:rsidRPr="008F1239">
        <w:rPr>
          <w:rFonts w:cs="David"/>
          <w:rtl/>
        </w:rPr>
        <w:t>–</w:t>
      </w:r>
      <w:r w:rsidRPr="008F1239">
        <w:rPr>
          <w:rFonts w:cs="David" w:hint="cs"/>
          <w:rtl/>
        </w:rPr>
        <w:t xml:space="preserve"> רוב</w:t>
      </w:r>
    </w:p>
    <w:p w14:paraId="5C081702" w14:textId="77777777" w:rsidR="008F1239" w:rsidRPr="008F1239" w:rsidRDefault="008F1239" w:rsidP="008F1239">
      <w:pPr>
        <w:bidi/>
        <w:jc w:val="both"/>
        <w:rPr>
          <w:rFonts w:cs="David" w:hint="cs"/>
          <w:rtl/>
        </w:rPr>
      </w:pPr>
    </w:p>
    <w:p w14:paraId="3D67858A" w14:textId="77777777" w:rsidR="008F1239" w:rsidRPr="008F1239" w:rsidRDefault="008F1239" w:rsidP="008F1239">
      <w:pPr>
        <w:bidi/>
        <w:jc w:val="both"/>
        <w:rPr>
          <w:rFonts w:cs="David" w:hint="cs"/>
          <w:rtl/>
        </w:rPr>
      </w:pPr>
      <w:r w:rsidRPr="008F1239">
        <w:rPr>
          <w:rFonts w:cs="David" w:hint="cs"/>
          <w:rtl/>
        </w:rPr>
        <w:t xml:space="preserve">ההצעה תועבר לוועדת הכספים. זאת הוראת שעה לשנתיים. </w:t>
      </w:r>
    </w:p>
    <w:p w14:paraId="477AC27E" w14:textId="77777777" w:rsidR="008F1239" w:rsidRPr="008F1239" w:rsidRDefault="008F1239" w:rsidP="008F1239">
      <w:pPr>
        <w:bidi/>
        <w:jc w:val="both"/>
        <w:rPr>
          <w:rFonts w:cs="David" w:hint="cs"/>
          <w:rtl/>
        </w:rPr>
      </w:pPr>
    </w:p>
    <w:p w14:paraId="4B8440ED" w14:textId="77777777" w:rsidR="008F1239" w:rsidRPr="008F1239" w:rsidRDefault="008F1239" w:rsidP="008F1239">
      <w:pPr>
        <w:bidi/>
        <w:jc w:val="both"/>
        <w:rPr>
          <w:rFonts w:cs="David" w:hint="cs"/>
          <w:rtl/>
        </w:rPr>
      </w:pPr>
      <w:r w:rsidRPr="008F1239">
        <w:rPr>
          <w:rFonts w:cs="David" w:hint="cs"/>
          <w:rtl/>
        </w:rPr>
        <w:tab/>
        <w:t>חיוב עקרות בית בתשלום דמי ביטוח בריאות.</w:t>
      </w:r>
    </w:p>
    <w:p w14:paraId="2BBBA62E" w14:textId="77777777" w:rsidR="008F1239" w:rsidRPr="008F1239" w:rsidRDefault="008F1239" w:rsidP="008F1239">
      <w:pPr>
        <w:bidi/>
        <w:jc w:val="both"/>
        <w:rPr>
          <w:rFonts w:cs="David" w:hint="cs"/>
          <w:rtl/>
        </w:rPr>
      </w:pPr>
    </w:p>
    <w:p w14:paraId="58E303A2" w14:textId="77777777" w:rsidR="008F1239" w:rsidRPr="008F1239" w:rsidRDefault="008F1239" w:rsidP="008F1239">
      <w:pPr>
        <w:bidi/>
        <w:jc w:val="both"/>
        <w:rPr>
          <w:rFonts w:cs="David" w:hint="cs"/>
          <w:u w:val="single"/>
          <w:rtl/>
        </w:rPr>
      </w:pPr>
      <w:r w:rsidRPr="008F1239">
        <w:rPr>
          <w:rFonts w:cs="David" w:hint="cs"/>
          <w:u w:val="single"/>
          <w:rtl/>
        </w:rPr>
        <w:t xml:space="preserve">סמדר </w:t>
      </w:r>
      <w:proofErr w:type="spellStart"/>
      <w:r w:rsidRPr="008F1239">
        <w:rPr>
          <w:rFonts w:cs="David" w:hint="cs"/>
          <w:u w:val="single"/>
          <w:rtl/>
        </w:rPr>
        <w:t>אלחנני</w:t>
      </w:r>
      <w:proofErr w:type="spellEnd"/>
      <w:r w:rsidRPr="008F1239">
        <w:rPr>
          <w:rFonts w:cs="David" w:hint="cs"/>
          <w:u w:val="single"/>
          <w:rtl/>
        </w:rPr>
        <w:t>:</w:t>
      </w:r>
    </w:p>
    <w:p w14:paraId="180F3E49" w14:textId="77777777" w:rsidR="008F1239" w:rsidRPr="008F1239" w:rsidRDefault="008F1239" w:rsidP="008F1239">
      <w:pPr>
        <w:bidi/>
        <w:jc w:val="both"/>
        <w:rPr>
          <w:rFonts w:cs="David" w:hint="cs"/>
          <w:rtl/>
        </w:rPr>
      </w:pPr>
    </w:p>
    <w:p w14:paraId="1BD54798" w14:textId="77777777" w:rsidR="008F1239" w:rsidRPr="008F1239" w:rsidRDefault="008F1239" w:rsidP="008F1239">
      <w:pPr>
        <w:bidi/>
        <w:ind w:firstLine="720"/>
        <w:jc w:val="both"/>
        <w:rPr>
          <w:rFonts w:cs="David" w:hint="cs"/>
          <w:rtl/>
        </w:rPr>
      </w:pPr>
      <w:r w:rsidRPr="008F1239">
        <w:rPr>
          <w:rFonts w:cs="David" w:hint="cs"/>
          <w:rtl/>
        </w:rPr>
        <w:t xml:space="preserve">המס הזה בוטל. בדברי ההסבר לחוק היה כתוב שזה מס הבריאות על עקרת הבית. </w:t>
      </w:r>
    </w:p>
    <w:p w14:paraId="60285A39" w14:textId="77777777" w:rsidR="008F1239" w:rsidRPr="008F1239" w:rsidRDefault="008F1239" w:rsidP="008F1239">
      <w:pPr>
        <w:bidi/>
        <w:jc w:val="both"/>
        <w:rPr>
          <w:rFonts w:cs="David" w:hint="cs"/>
          <w:rtl/>
        </w:rPr>
      </w:pPr>
    </w:p>
    <w:p w14:paraId="071A2BE8"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121305AD" w14:textId="77777777" w:rsidR="008F1239" w:rsidRPr="008F1239" w:rsidRDefault="008F1239" w:rsidP="008F1239">
      <w:pPr>
        <w:bidi/>
        <w:jc w:val="both"/>
        <w:rPr>
          <w:rFonts w:cs="David" w:hint="cs"/>
          <w:rtl/>
        </w:rPr>
      </w:pPr>
    </w:p>
    <w:p w14:paraId="7ECD7FA2" w14:textId="77777777" w:rsidR="008F1239" w:rsidRPr="008F1239" w:rsidRDefault="008F1239" w:rsidP="008F1239">
      <w:pPr>
        <w:bidi/>
        <w:ind w:firstLine="720"/>
        <w:jc w:val="both"/>
        <w:rPr>
          <w:rFonts w:cs="David" w:hint="cs"/>
          <w:rtl/>
        </w:rPr>
      </w:pPr>
      <w:r w:rsidRPr="008F1239">
        <w:rPr>
          <w:rFonts w:cs="David" w:hint="cs"/>
          <w:rtl/>
        </w:rPr>
        <w:t>אנחנו מציעים להעביר את זה לוועדת העבודה והרווחה.</w:t>
      </w:r>
    </w:p>
    <w:p w14:paraId="2CA65620" w14:textId="77777777" w:rsidR="008F1239" w:rsidRPr="008F1239" w:rsidRDefault="008F1239" w:rsidP="008F1239">
      <w:pPr>
        <w:bidi/>
        <w:jc w:val="both"/>
        <w:rPr>
          <w:rFonts w:cs="David" w:hint="cs"/>
          <w:rtl/>
        </w:rPr>
      </w:pPr>
    </w:p>
    <w:p w14:paraId="0442CF3D"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121500D3" w14:textId="77777777" w:rsidR="008F1239" w:rsidRPr="008F1239" w:rsidRDefault="008F1239" w:rsidP="008F1239">
      <w:pPr>
        <w:bidi/>
        <w:jc w:val="both"/>
        <w:rPr>
          <w:rFonts w:cs="David" w:hint="cs"/>
          <w:rtl/>
        </w:rPr>
      </w:pPr>
    </w:p>
    <w:p w14:paraId="4ACD51D4" w14:textId="77777777" w:rsidR="008F1239" w:rsidRPr="008F1239" w:rsidRDefault="008F1239" w:rsidP="008F1239">
      <w:pPr>
        <w:bidi/>
        <w:ind w:firstLine="720"/>
        <w:jc w:val="both"/>
        <w:rPr>
          <w:rFonts w:cs="David" w:hint="cs"/>
          <w:rtl/>
        </w:rPr>
      </w:pPr>
      <w:r w:rsidRPr="008F1239">
        <w:rPr>
          <w:rFonts w:cs="David" w:hint="cs"/>
          <w:rtl/>
        </w:rPr>
        <w:t>אנחנו מציעים ועדת כספים.</w:t>
      </w:r>
    </w:p>
    <w:p w14:paraId="41C90E2D" w14:textId="77777777" w:rsidR="008F1239" w:rsidRPr="008F1239" w:rsidRDefault="008F1239" w:rsidP="008F1239">
      <w:pPr>
        <w:bidi/>
        <w:jc w:val="both"/>
        <w:rPr>
          <w:rFonts w:cs="David" w:hint="cs"/>
          <w:rtl/>
        </w:rPr>
      </w:pPr>
    </w:p>
    <w:p w14:paraId="5931BE38" w14:textId="77777777" w:rsidR="008F1239" w:rsidRPr="008F1239" w:rsidRDefault="008F1239" w:rsidP="008F1239">
      <w:pPr>
        <w:bidi/>
        <w:jc w:val="both"/>
        <w:rPr>
          <w:rFonts w:cs="David" w:hint="cs"/>
          <w:u w:val="single"/>
          <w:rtl/>
        </w:rPr>
      </w:pPr>
      <w:r w:rsidRPr="008F1239">
        <w:rPr>
          <w:rFonts w:cs="David" w:hint="cs"/>
          <w:u w:val="single"/>
          <w:rtl/>
        </w:rPr>
        <w:t>גדעון סער:</w:t>
      </w:r>
    </w:p>
    <w:p w14:paraId="645B5D6F" w14:textId="77777777" w:rsidR="008F1239" w:rsidRPr="008F1239" w:rsidRDefault="008F1239" w:rsidP="008F1239">
      <w:pPr>
        <w:bidi/>
        <w:jc w:val="both"/>
        <w:rPr>
          <w:rFonts w:cs="David" w:hint="cs"/>
          <w:rtl/>
        </w:rPr>
      </w:pPr>
    </w:p>
    <w:p w14:paraId="201C452A" w14:textId="77777777" w:rsidR="008F1239" w:rsidRPr="008F1239" w:rsidRDefault="008F1239" w:rsidP="008F1239">
      <w:pPr>
        <w:bidi/>
        <w:ind w:firstLine="720"/>
        <w:jc w:val="both"/>
        <w:rPr>
          <w:rFonts w:cs="David" w:hint="cs"/>
          <w:rtl/>
        </w:rPr>
      </w:pPr>
      <w:r w:rsidRPr="008F1239">
        <w:rPr>
          <w:rFonts w:cs="David" w:hint="cs"/>
          <w:rtl/>
        </w:rPr>
        <w:t xml:space="preserve">אין הרבה בקשות לפיצול סעיפים, אבל את הסעיף הזה של עקרות הבית שיש לו התנגדות מקיר לקיר אין שום סיבה לא לפצל. אני מבקש לפצל אותו. אם עמדתי לא תתקבל אני מבקש להעביר את זה לוועדה לקידום מעמד האישה, כי שם אין סיכוי שזה לא יעבור. אני מבקש הצבעה שמית בסעיף הזה. </w:t>
      </w:r>
    </w:p>
    <w:p w14:paraId="77962DED" w14:textId="77777777" w:rsidR="008F1239" w:rsidRPr="008F1239" w:rsidRDefault="008F1239" w:rsidP="008F1239">
      <w:pPr>
        <w:bidi/>
        <w:jc w:val="both"/>
        <w:rPr>
          <w:rFonts w:cs="David" w:hint="cs"/>
          <w:rtl/>
        </w:rPr>
      </w:pPr>
    </w:p>
    <w:p w14:paraId="576CDCD9"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06616580" w14:textId="77777777" w:rsidR="008F1239" w:rsidRPr="008F1239" w:rsidRDefault="008F1239" w:rsidP="008F1239">
      <w:pPr>
        <w:bidi/>
        <w:jc w:val="both"/>
        <w:rPr>
          <w:rFonts w:cs="David" w:hint="cs"/>
          <w:rtl/>
        </w:rPr>
      </w:pPr>
    </w:p>
    <w:p w14:paraId="617F8BDB" w14:textId="77777777" w:rsidR="008F1239" w:rsidRPr="008F1239" w:rsidRDefault="008F1239" w:rsidP="008F1239">
      <w:pPr>
        <w:bidi/>
        <w:ind w:firstLine="720"/>
        <w:jc w:val="both"/>
        <w:rPr>
          <w:rFonts w:cs="David" w:hint="cs"/>
          <w:rtl/>
        </w:rPr>
      </w:pPr>
      <w:r w:rsidRPr="008F1239">
        <w:rPr>
          <w:rFonts w:cs="David" w:hint="cs"/>
          <w:rtl/>
        </w:rPr>
        <w:t>יש הצעה שזה יועבר לוועדת הכספים, ויש הצעה לפיצול. אנחנו עוברים להצבעה שמית בנושא חוק עקרות הבית. מי בעד הפיצול?</w:t>
      </w:r>
    </w:p>
    <w:p w14:paraId="75253EC6" w14:textId="77777777" w:rsidR="008F1239" w:rsidRPr="008F1239" w:rsidRDefault="008F1239" w:rsidP="008F1239">
      <w:pPr>
        <w:bidi/>
        <w:ind w:firstLine="720"/>
        <w:jc w:val="both"/>
        <w:rPr>
          <w:rFonts w:cs="David" w:hint="cs"/>
          <w:rtl/>
        </w:rPr>
      </w:pPr>
    </w:p>
    <w:p w14:paraId="30E6398D" w14:textId="77777777" w:rsidR="008F1239" w:rsidRPr="008F1239" w:rsidRDefault="008F1239" w:rsidP="008F1239">
      <w:pPr>
        <w:bidi/>
        <w:ind w:firstLine="720"/>
        <w:jc w:val="both"/>
        <w:rPr>
          <w:rFonts w:cs="David" w:hint="cs"/>
          <w:rtl/>
        </w:rPr>
      </w:pPr>
      <w:r w:rsidRPr="008F1239">
        <w:rPr>
          <w:rFonts w:cs="David" w:hint="cs"/>
          <w:rtl/>
        </w:rPr>
        <w:t>ה צ ב ע ה</w:t>
      </w:r>
    </w:p>
    <w:p w14:paraId="0B3AA760" w14:textId="77777777" w:rsidR="008F1239" w:rsidRPr="008F1239" w:rsidRDefault="008F1239" w:rsidP="008F1239">
      <w:pPr>
        <w:bidi/>
        <w:jc w:val="both"/>
        <w:rPr>
          <w:rFonts w:cs="David" w:hint="cs"/>
          <w:rtl/>
        </w:rPr>
      </w:pPr>
    </w:p>
    <w:p w14:paraId="6433B67C" w14:textId="77777777" w:rsidR="008F1239" w:rsidRPr="008F1239" w:rsidRDefault="008F1239" w:rsidP="008F1239">
      <w:pPr>
        <w:bidi/>
        <w:jc w:val="both"/>
        <w:rPr>
          <w:rFonts w:cs="David" w:hint="cs"/>
          <w:rtl/>
        </w:rPr>
      </w:pPr>
      <w:r w:rsidRPr="008F1239">
        <w:rPr>
          <w:rFonts w:cs="David" w:hint="cs"/>
          <w:rtl/>
        </w:rPr>
        <w:t xml:space="preserve">אלי </w:t>
      </w:r>
      <w:proofErr w:type="spellStart"/>
      <w:r w:rsidRPr="008F1239">
        <w:rPr>
          <w:rFonts w:cs="David" w:hint="cs"/>
          <w:rtl/>
        </w:rPr>
        <w:t>אפללו</w:t>
      </w:r>
      <w:proofErr w:type="spellEnd"/>
      <w:r w:rsidRPr="008F1239">
        <w:rPr>
          <w:rFonts w:cs="David" w:hint="cs"/>
          <w:rtl/>
        </w:rPr>
        <w:t xml:space="preserve"> </w:t>
      </w:r>
      <w:r w:rsidRPr="008F1239">
        <w:rPr>
          <w:rFonts w:cs="David"/>
          <w:rtl/>
        </w:rPr>
        <w:t>–</w:t>
      </w:r>
      <w:r w:rsidRPr="008F1239">
        <w:rPr>
          <w:rFonts w:cs="David" w:hint="cs"/>
          <w:rtl/>
        </w:rPr>
        <w:t xml:space="preserve"> נגד</w:t>
      </w:r>
    </w:p>
    <w:p w14:paraId="2EEC9E1F" w14:textId="77777777" w:rsidR="008F1239" w:rsidRPr="008F1239" w:rsidRDefault="008F1239" w:rsidP="008F1239">
      <w:pPr>
        <w:bidi/>
        <w:jc w:val="both"/>
        <w:rPr>
          <w:rFonts w:cs="David" w:hint="cs"/>
          <w:rtl/>
        </w:rPr>
      </w:pPr>
      <w:r w:rsidRPr="008F1239">
        <w:rPr>
          <w:rFonts w:cs="David" w:hint="cs"/>
          <w:rtl/>
        </w:rPr>
        <w:t xml:space="preserve">אביגדור </w:t>
      </w:r>
      <w:proofErr w:type="spellStart"/>
      <w:r w:rsidRPr="008F1239">
        <w:rPr>
          <w:rFonts w:cs="David" w:hint="cs"/>
          <w:rtl/>
        </w:rPr>
        <w:t>יצחקי</w:t>
      </w:r>
      <w:proofErr w:type="spellEnd"/>
      <w:r w:rsidRPr="008F1239">
        <w:rPr>
          <w:rFonts w:cs="David" w:hint="cs"/>
          <w:rtl/>
        </w:rPr>
        <w:t xml:space="preserve"> </w:t>
      </w:r>
      <w:r w:rsidRPr="008F1239">
        <w:rPr>
          <w:rFonts w:cs="David"/>
          <w:rtl/>
        </w:rPr>
        <w:t>–</w:t>
      </w:r>
      <w:r w:rsidRPr="008F1239">
        <w:rPr>
          <w:rFonts w:cs="David" w:hint="cs"/>
          <w:rtl/>
        </w:rPr>
        <w:t xml:space="preserve"> נגד</w:t>
      </w:r>
    </w:p>
    <w:p w14:paraId="467AD464" w14:textId="77777777" w:rsidR="008F1239" w:rsidRPr="008F1239" w:rsidRDefault="008F1239" w:rsidP="008F1239">
      <w:pPr>
        <w:bidi/>
        <w:jc w:val="both"/>
        <w:rPr>
          <w:rFonts w:cs="David" w:hint="cs"/>
          <w:rtl/>
        </w:rPr>
      </w:pPr>
      <w:r w:rsidRPr="008F1239">
        <w:rPr>
          <w:rFonts w:cs="David" w:hint="cs"/>
          <w:rtl/>
        </w:rPr>
        <w:t>מגלי והבה- נגד</w:t>
      </w:r>
    </w:p>
    <w:p w14:paraId="7132E4F4" w14:textId="77777777" w:rsidR="008F1239" w:rsidRPr="008F1239" w:rsidRDefault="008F1239" w:rsidP="008F1239">
      <w:pPr>
        <w:bidi/>
        <w:jc w:val="both"/>
        <w:rPr>
          <w:rFonts w:cs="David" w:hint="cs"/>
          <w:rtl/>
        </w:rPr>
      </w:pPr>
      <w:r w:rsidRPr="008F1239">
        <w:rPr>
          <w:rFonts w:cs="David" w:hint="cs"/>
          <w:rtl/>
        </w:rPr>
        <w:t xml:space="preserve">שלי </w:t>
      </w:r>
      <w:proofErr w:type="spellStart"/>
      <w:r w:rsidRPr="008F1239">
        <w:rPr>
          <w:rFonts w:cs="David" w:hint="cs"/>
          <w:rtl/>
        </w:rPr>
        <w:t>יחימוביץ</w:t>
      </w:r>
      <w:proofErr w:type="spellEnd"/>
      <w:r w:rsidRPr="008F1239">
        <w:rPr>
          <w:rFonts w:cs="David" w:hint="cs"/>
          <w:rtl/>
        </w:rPr>
        <w:t xml:space="preserve"> </w:t>
      </w:r>
      <w:r w:rsidRPr="008F1239">
        <w:rPr>
          <w:rFonts w:cs="David"/>
          <w:rtl/>
        </w:rPr>
        <w:t>–</w:t>
      </w:r>
      <w:r w:rsidRPr="008F1239">
        <w:rPr>
          <w:rFonts w:cs="David" w:hint="cs"/>
          <w:rtl/>
        </w:rPr>
        <w:t xml:space="preserve"> בעד</w:t>
      </w:r>
    </w:p>
    <w:p w14:paraId="488662AB" w14:textId="77777777" w:rsidR="008F1239" w:rsidRPr="008F1239" w:rsidRDefault="008F1239" w:rsidP="008F1239">
      <w:pPr>
        <w:bidi/>
        <w:jc w:val="both"/>
        <w:rPr>
          <w:rFonts w:cs="David" w:hint="cs"/>
          <w:rtl/>
        </w:rPr>
      </w:pPr>
      <w:r w:rsidRPr="008F1239">
        <w:rPr>
          <w:rFonts w:cs="David" w:hint="cs"/>
          <w:rtl/>
        </w:rPr>
        <w:t xml:space="preserve">איתן כבל </w:t>
      </w:r>
      <w:r w:rsidRPr="008F1239">
        <w:rPr>
          <w:rFonts w:cs="David"/>
          <w:rtl/>
        </w:rPr>
        <w:t>–</w:t>
      </w:r>
      <w:r w:rsidRPr="008F1239">
        <w:rPr>
          <w:rFonts w:cs="David" w:hint="cs"/>
          <w:rtl/>
        </w:rPr>
        <w:t xml:space="preserve"> נגד</w:t>
      </w:r>
    </w:p>
    <w:p w14:paraId="6684280A" w14:textId="77777777" w:rsidR="008F1239" w:rsidRPr="008F1239" w:rsidRDefault="008F1239" w:rsidP="008F1239">
      <w:pPr>
        <w:bidi/>
        <w:jc w:val="both"/>
        <w:rPr>
          <w:rFonts w:cs="David" w:hint="cs"/>
          <w:rtl/>
        </w:rPr>
      </w:pPr>
      <w:proofErr w:type="spellStart"/>
      <w:r w:rsidRPr="008F1239">
        <w:rPr>
          <w:rFonts w:cs="David" w:hint="cs"/>
          <w:rtl/>
        </w:rPr>
        <w:t>נדיה</w:t>
      </w:r>
      <w:proofErr w:type="spellEnd"/>
      <w:r w:rsidRPr="008F1239">
        <w:rPr>
          <w:rFonts w:cs="David" w:hint="cs"/>
          <w:rtl/>
        </w:rPr>
        <w:t xml:space="preserve"> חילו </w:t>
      </w:r>
      <w:r w:rsidRPr="008F1239">
        <w:rPr>
          <w:rFonts w:cs="David"/>
          <w:rtl/>
        </w:rPr>
        <w:t>–</w:t>
      </w:r>
      <w:r w:rsidRPr="008F1239">
        <w:rPr>
          <w:rFonts w:cs="David" w:hint="cs"/>
          <w:rtl/>
        </w:rPr>
        <w:t xml:space="preserve"> בעד</w:t>
      </w:r>
    </w:p>
    <w:p w14:paraId="7700F360" w14:textId="77777777" w:rsidR="008F1239" w:rsidRPr="008F1239" w:rsidRDefault="008F1239" w:rsidP="008F1239">
      <w:pPr>
        <w:bidi/>
        <w:jc w:val="both"/>
        <w:rPr>
          <w:rFonts w:cs="David" w:hint="cs"/>
          <w:rtl/>
        </w:rPr>
      </w:pPr>
      <w:smartTag w:uri="urn:schemas-microsoft-com:office:smarttags" w:element="PersonName">
        <w:r w:rsidRPr="008F1239">
          <w:rPr>
            <w:rFonts w:cs="David" w:hint="cs"/>
            <w:rtl/>
          </w:rPr>
          <w:t>דוד אזולאי</w:t>
        </w:r>
      </w:smartTag>
      <w:r w:rsidRPr="008F1239">
        <w:rPr>
          <w:rFonts w:cs="David" w:hint="cs"/>
          <w:rtl/>
        </w:rPr>
        <w:t xml:space="preserve"> </w:t>
      </w:r>
      <w:r w:rsidRPr="008F1239">
        <w:rPr>
          <w:rFonts w:cs="David"/>
          <w:rtl/>
        </w:rPr>
        <w:t>–</w:t>
      </w:r>
      <w:r w:rsidRPr="008F1239">
        <w:rPr>
          <w:rFonts w:cs="David" w:hint="cs"/>
          <w:rtl/>
        </w:rPr>
        <w:t xml:space="preserve"> נגד</w:t>
      </w:r>
    </w:p>
    <w:p w14:paraId="7A85B1B7" w14:textId="77777777" w:rsidR="008F1239" w:rsidRPr="008F1239" w:rsidRDefault="008F1239" w:rsidP="008F1239">
      <w:pPr>
        <w:bidi/>
        <w:jc w:val="both"/>
        <w:rPr>
          <w:rFonts w:cs="David" w:hint="cs"/>
          <w:rtl/>
        </w:rPr>
      </w:pPr>
      <w:r w:rsidRPr="008F1239">
        <w:rPr>
          <w:rFonts w:cs="David" w:hint="cs"/>
          <w:rtl/>
        </w:rPr>
        <w:t xml:space="preserve">אמנון כהן </w:t>
      </w:r>
      <w:r w:rsidRPr="008F1239">
        <w:rPr>
          <w:rFonts w:cs="David"/>
          <w:rtl/>
        </w:rPr>
        <w:t>–</w:t>
      </w:r>
      <w:r w:rsidRPr="008F1239">
        <w:rPr>
          <w:rFonts w:cs="David" w:hint="cs"/>
          <w:rtl/>
        </w:rPr>
        <w:t xml:space="preserve"> נגד</w:t>
      </w:r>
    </w:p>
    <w:p w14:paraId="75FFC5D1" w14:textId="77777777" w:rsidR="008F1239" w:rsidRPr="008F1239" w:rsidRDefault="008F1239" w:rsidP="008F1239">
      <w:pPr>
        <w:bidi/>
        <w:jc w:val="both"/>
        <w:rPr>
          <w:rFonts w:cs="David" w:hint="cs"/>
          <w:rtl/>
        </w:rPr>
      </w:pPr>
      <w:r w:rsidRPr="008F1239">
        <w:rPr>
          <w:rFonts w:cs="David" w:hint="cs"/>
          <w:rtl/>
        </w:rPr>
        <w:t xml:space="preserve">יעקב </w:t>
      </w:r>
      <w:proofErr w:type="spellStart"/>
      <w:r w:rsidRPr="008F1239">
        <w:rPr>
          <w:rFonts w:cs="David" w:hint="cs"/>
          <w:rtl/>
        </w:rPr>
        <w:t>מרגי</w:t>
      </w:r>
      <w:proofErr w:type="spellEnd"/>
      <w:r w:rsidRPr="008F1239">
        <w:rPr>
          <w:rFonts w:cs="David" w:hint="cs"/>
          <w:rtl/>
        </w:rPr>
        <w:t xml:space="preserve"> </w:t>
      </w:r>
      <w:r w:rsidRPr="008F1239">
        <w:rPr>
          <w:rFonts w:cs="David"/>
          <w:rtl/>
        </w:rPr>
        <w:t>–</w:t>
      </w:r>
      <w:r w:rsidRPr="008F1239">
        <w:rPr>
          <w:rFonts w:cs="David" w:hint="cs"/>
          <w:rtl/>
        </w:rPr>
        <w:t xml:space="preserve"> נגד</w:t>
      </w:r>
    </w:p>
    <w:p w14:paraId="7054EB5E" w14:textId="77777777" w:rsidR="008F1239" w:rsidRPr="008F1239" w:rsidRDefault="008F1239" w:rsidP="008F1239">
      <w:pPr>
        <w:bidi/>
        <w:jc w:val="both"/>
        <w:rPr>
          <w:rFonts w:cs="David" w:hint="cs"/>
          <w:rtl/>
        </w:rPr>
      </w:pPr>
      <w:r w:rsidRPr="008F1239">
        <w:rPr>
          <w:rFonts w:cs="David" w:hint="cs"/>
          <w:rtl/>
        </w:rPr>
        <w:t xml:space="preserve">יצחק גלנטי </w:t>
      </w:r>
      <w:r w:rsidRPr="008F1239">
        <w:rPr>
          <w:rFonts w:cs="David"/>
          <w:rtl/>
        </w:rPr>
        <w:t>–</w:t>
      </w:r>
      <w:r w:rsidRPr="008F1239">
        <w:rPr>
          <w:rFonts w:cs="David" w:hint="cs"/>
          <w:rtl/>
        </w:rPr>
        <w:t xml:space="preserve"> נגד</w:t>
      </w:r>
    </w:p>
    <w:p w14:paraId="04D66C83" w14:textId="77777777" w:rsidR="008F1239" w:rsidRPr="008F1239" w:rsidRDefault="008F1239" w:rsidP="008F1239">
      <w:pPr>
        <w:bidi/>
        <w:jc w:val="both"/>
        <w:rPr>
          <w:rFonts w:cs="David" w:hint="cs"/>
          <w:rtl/>
        </w:rPr>
      </w:pPr>
      <w:r w:rsidRPr="008F1239">
        <w:rPr>
          <w:rFonts w:cs="David" w:hint="cs"/>
          <w:rtl/>
        </w:rPr>
        <w:t xml:space="preserve">אלחנן </w:t>
      </w:r>
      <w:proofErr w:type="spellStart"/>
      <w:r w:rsidRPr="008F1239">
        <w:rPr>
          <w:rFonts w:cs="David" w:hint="cs"/>
          <w:rtl/>
        </w:rPr>
        <w:t>גלזר</w:t>
      </w:r>
      <w:proofErr w:type="spellEnd"/>
      <w:r w:rsidRPr="008F1239">
        <w:rPr>
          <w:rFonts w:cs="David" w:hint="cs"/>
          <w:rtl/>
        </w:rPr>
        <w:t xml:space="preserve"> </w:t>
      </w:r>
      <w:r w:rsidRPr="008F1239">
        <w:rPr>
          <w:rFonts w:cs="David"/>
          <w:rtl/>
        </w:rPr>
        <w:t>–</w:t>
      </w:r>
      <w:r w:rsidRPr="008F1239">
        <w:rPr>
          <w:rFonts w:cs="David" w:hint="cs"/>
          <w:rtl/>
        </w:rPr>
        <w:t xml:space="preserve"> נגד</w:t>
      </w:r>
    </w:p>
    <w:p w14:paraId="310D9EB4" w14:textId="77777777" w:rsidR="008F1239" w:rsidRPr="008F1239" w:rsidRDefault="008F1239" w:rsidP="008F1239">
      <w:pPr>
        <w:bidi/>
        <w:jc w:val="both"/>
        <w:rPr>
          <w:rFonts w:cs="David" w:hint="cs"/>
          <w:rtl/>
        </w:rPr>
      </w:pPr>
      <w:smartTag w:uri="urn:schemas-microsoft-com:office:smarttags" w:element="PersonName">
        <w:r w:rsidRPr="008F1239">
          <w:rPr>
            <w:rFonts w:cs="David" w:hint="cs"/>
            <w:rtl/>
          </w:rPr>
          <w:t>משה גפני</w:t>
        </w:r>
      </w:smartTag>
      <w:r w:rsidRPr="008F1239">
        <w:rPr>
          <w:rFonts w:cs="David" w:hint="cs"/>
          <w:rtl/>
        </w:rPr>
        <w:t xml:space="preserve"> </w:t>
      </w:r>
      <w:r w:rsidRPr="008F1239">
        <w:rPr>
          <w:rFonts w:cs="David"/>
          <w:rtl/>
        </w:rPr>
        <w:t>–</w:t>
      </w:r>
      <w:r w:rsidRPr="008F1239">
        <w:rPr>
          <w:rFonts w:cs="David" w:hint="cs"/>
          <w:rtl/>
        </w:rPr>
        <w:t xml:space="preserve"> בעד</w:t>
      </w:r>
    </w:p>
    <w:p w14:paraId="728E334F" w14:textId="77777777" w:rsidR="008F1239" w:rsidRPr="008F1239" w:rsidRDefault="008F1239" w:rsidP="008F1239">
      <w:pPr>
        <w:bidi/>
        <w:jc w:val="both"/>
        <w:rPr>
          <w:rFonts w:cs="David" w:hint="cs"/>
          <w:rtl/>
        </w:rPr>
      </w:pPr>
      <w:r w:rsidRPr="008F1239">
        <w:rPr>
          <w:rFonts w:cs="David" w:hint="cs"/>
          <w:rtl/>
        </w:rPr>
        <w:t xml:space="preserve">גדעון סער </w:t>
      </w:r>
      <w:r w:rsidRPr="008F1239">
        <w:rPr>
          <w:rFonts w:cs="David"/>
          <w:rtl/>
        </w:rPr>
        <w:t>–</w:t>
      </w:r>
      <w:r w:rsidRPr="008F1239">
        <w:rPr>
          <w:rFonts w:cs="David" w:hint="cs"/>
          <w:rtl/>
        </w:rPr>
        <w:t xml:space="preserve"> בעד</w:t>
      </w:r>
    </w:p>
    <w:p w14:paraId="54534852" w14:textId="77777777" w:rsidR="008F1239" w:rsidRPr="008F1239" w:rsidRDefault="008F1239" w:rsidP="008F1239">
      <w:pPr>
        <w:bidi/>
        <w:jc w:val="both"/>
        <w:rPr>
          <w:rFonts w:cs="David" w:hint="cs"/>
          <w:rtl/>
        </w:rPr>
      </w:pPr>
      <w:r w:rsidRPr="008F1239">
        <w:rPr>
          <w:rFonts w:cs="David" w:hint="cs"/>
          <w:rtl/>
        </w:rPr>
        <w:t xml:space="preserve">גלעד </w:t>
      </w:r>
      <w:proofErr w:type="spellStart"/>
      <w:r w:rsidRPr="008F1239">
        <w:rPr>
          <w:rFonts w:cs="David" w:hint="cs"/>
          <w:rtl/>
        </w:rPr>
        <w:t>ארדן</w:t>
      </w:r>
      <w:proofErr w:type="spellEnd"/>
      <w:r w:rsidRPr="008F1239">
        <w:rPr>
          <w:rFonts w:cs="David" w:hint="cs"/>
          <w:rtl/>
        </w:rPr>
        <w:t xml:space="preserve"> </w:t>
      </w:r>
      <w:r w:rsidRPr="008F1239">
        <w:rPr>
          <w:rFonts w:cs="David"/>
          <w:rtl/>
        </w:rPr>
        <w:t>–</w:t>
      </w:r>
      <w:r w:rsidRPr="008F1239">
        <w:rPr>
          <w:rFonts w:cs="David" w:hint="cs"/>
          <w:rtl/>
        </w:rPr>
        <w:t xml:space="preserve"> בעד</w:t>
      </w:r>
    </w:p>
    <w:p w14:paraId="1A0A5DEA" w14:textId="77777777" w:rsidR="008F1239" w:rsidRPr="008F1239" w:rsidRDefault="008F1239" w:rsidP="008F1239">
      <w:pPr>
        <w:bidi/>
        <w:jc w:val="both"/>
        <w:rPr>
          <w:rFonts w:cs="David" w:hint="cs"/>
          <w:rtl/>
        </w:rPr>
      </w:pPr>
      <w:proofErr w:type="spellStart"/>
      <w:r w:rsidRPr="008F1239">
        <w:rPr>
          <w:rFonts w:cs="David" w:hint="cs"/>
          <w:rtl/>
        </w:rPr>
        <w:t>סטס</w:t>
      </w:r>
      <w:proofErr w:type="spellEnd"/>
      <w:r w:rsidRPr="008F1239">
        <w:rPr>
          <w:rFonts w:cs="David" w:hint="cs"/>
          <w:rtl/>
        </w:rPr>
        <w:t xml:space="preserve"> </w:t>
      </w:r>
      <w:proofErr w:type="spellStart"/>
      <w:r w:rsidRPr="008F1239">
        <w:rPr>
          <w:rFonts w:cs="David" w:hint="cs"/>
          <w:rtl/>
        </w:rPr>
        <w:t>מיסז'ניקוב</w:t>
      </w:r>
      <w:proofErr w:type="spellEnd"/>
      <w:r w:rsidRPr="008F1239">
        <w:rPr>
          <w:rFonts w:cs="David" w:hint="cs"/>
          <w:rtl/>
        </w:rPr>
        <w:t xml:space="preserve"> </w:t>
      </w:r>
      <w:r w:rsidRPr="008F1239">
        <w:rPr>
          <w:rFonts w:cs="David"/>
          <w:rtl/>
        </w:rPr>
        <w:t>–</w:t>
      </w:r>
      <w:r w:rsidRPr="008F1239">
        <w:rPr>
          <w:rFonts w:cs="David" w:hint="cs"/>
          <w:rtl/>
        </w:rPr>
        <w:t xml:space="preserve"> נגד</w:t>
      </w:r>
    </w:p>
    <w:p w14:paraId="1AC1919B" w14:textId="77777777" w:rsidR="008F1239" w:rsidRPr="008F1239" w:rsidRDefault="008F1239" w:rsidP="008F1239">
      <w:pPr>
        <w:bidi/>
        <w:jc w:val="both"/>
        <w:rPr>
          <w:rFonts w:cs="David" w:hint="cs"/>
          <w:rtl/>
        </w:rPr>
      </w:pPr>
      <w:proofErr w:type="spellStart"/>
      <w:r w:rsidRPr="008F1239">
        <w:rPr>
          <w:rFonts w:cs="David" w:hint="cs"/>
          <w:rtl/>
        </w:rPr>
        <w:t>רוברט</w:t>
      </w:r>
      <w:proofErr w:type="spellEnd"/>
      <w:r w:rsidRPr="008F1239">
        <w:rPr>
          <w:rFonts w:cs="David" w:hint="cs"/>
          <w:rtl/>
        </w:rPr>
        <w:t xml:space="preserve"> </w:t>
      </w:r>
      <w:proofErr w:type="spellStart"/>
      <w:r w:rsidRPr="008F1239">
        <w:rPr>
          <w:rFonts w:cs="David" w:hint="cs"/>
          <w:rtl/>
        </w:rPr>
        <w:t>אילטוב</w:t>
      </w:r>
      <w:proofErr w:type="spellEnd"/>
      <w:r w:rsidRPr="008F1239">
        <w:rPr>
          <w:rFonts w:cs="David" w:hint="cs"/>
          <w:rtl/>
        </w:rPr>
        <w:t xml:space="preserve"> </w:t>
      </w:r>
      <w:r w:rsidRPr="008F1239">
        <w:rPr>
          <w:rFonts w:cs="David"/>
          <w:rtl/>
        </w:rPr>
        <w:t>–</w:t>
      </w:r>
      <w:r w:rsidRPr="008F1239">
        <w:rPr>
          <w:rFonts w:cs="David" w:hint="cs"/>
          <w:rtl/>
        </w:rPr>
        <w:t xml:space="preserve"> נגד</w:t>
      </w:r>
    </w:p>
    <w:p w14:paraId="0EFBB89C" w14:textId="77777777" w:rsidR="008F1239" w:rsidRPr="008F1239" w:rsidRDefault="008F1239" w:rsidP="008F1239">
      <w:pPr>
        <w:bidi/>
        <w:jc w:val="both"/>
        <w:rPr>
          <w:rFonts w:cs="David" w:hint="cs"/>
          <w:rtl/>
        </w:rPr>
      </w:pPr>
      <w:r w:rsidRPr="008F1239">
        <w:rPr>
          <w:rFonts w:cs="David" w:hint="cs"/>
          <w:rtl/>
        </w:rPr>
        <w:t xml:space="preserve">אורי אריאל </w:t>
      </w:r>
      <w:r w:rsidRPr="008F1239">
        <w:rPr>
          <w:rFonts w:cs="David"/>
          <w:rtl/>
        </w:rPr>
        <w:t>–</w:t>
      </w:r>
      <w:r w:rsidRPr="008F1239">
        <w:rPr>
          <w:rFonts w:cs="David" w:hint="cs"/>
          <w:rtl/>
        </w:rPr>
        <w:t xml:space="preserve"> בעד</w:t>
      </w:r>
    </w:p>
    <w:p w14:paraId="69E5EF38" w14:textId="77777777" w:rsidR="008F1239" w:rsidRPr="008F1239" w:rsidRDefault="008F1239" w:rsidP="008F1239">
      <w:pPr>
        <w:bidi/>
        <w:jc w:val="both"/>
        <w:rPr>
          <w:rFonts w:cs="David" w:hint="cs"/>
          <w:rtl/>
        </w:rPr>
      </w:pPr>
      <w:r w:rsidRPr="008F1239">
        <w:rPr>
          <w:rFonts w:cs="David" w:hint="cs"/>
          <w:rtl/>
        </w:rPr>
        <w:t xml:space="preserve">אלי גבאי </w:t>
      </w:r>
      <w:r w:rsidRPr="008F1239">
        <w:rPr>
          <w:rFonts w:cs="David"/>
          <w:rtl/>
        </w:rPr>
        <w:t>–</w:t>
      </w:r>
      <w:r w:rsidRPr="008F1239">
        <w:rPr>
          <w:rFonts w:cs="David" w:hint="cs"/>
          <w:rtl/>
        </w:rPr>
        <w:t xml:space="preserve"> נגד</w:t>
      </w:r>
    </w:p>
    <w:p w14:paraId="35171A2D" w14:textId="77777777" w:rsidR="008F1239" w:rsidRPr="008F1239" w:rsidRDefault="008F1239" w:rsidP="008F1239">
      <w:pPr>
        <w:bidi/>
        <w:jc w:val="both"/>
        <w:rPr>
          <w:rFonts w:cs="David" w:hint="cs"/>
          <w:rtl/>
        </w:rPr>
      </w:pPr>
      <w:r w:rsidRPr="008F1239">
        <w:rPr>
          <w:rFonts w:cs="David" w:hint="cs"/>
          <w:rtl/>
        </w:rPr>
        <w:t xml:space="preserve">חיים אורון </w:t>
      </w:r>
      <w:r w:rsidRPr="008F1239">
        <w:rPr>
          <w:rFonts w:cs="David"/>
          <w:rtl/>
        </w:rPr>
        <w:t>–</w:t>
      </w:r>
      <w:r w:rsidRPr="008F1239">
        <w:rPr>
          <w:rFonts w:cs="David" w:hint="cs"/>
          <w:rtl/>
        </w:rPr>
        <w:t xml:space="preserve"> בעד</w:t>
      </w:r>
    </w:p>
    <w:p w14:paraId="5253FA3A" w14:textId="77777777" w:rsidR="008F1239" w:rsidRPr="008F1239" w:rsidRDefault="008F1239" w:rsidP="008F1239">
      <w:pPr>
        <w:bidi/>
        <w:jc w:val="both"/>
        <w:rPr>
          <w:rFonts w:cs="David" w:hint="cs"/>
          <w:rtl/>
        </w:rPr>
      </w:pPr>
      <w:proofErr w:type="spellStart"/>
      <w:r w:rsidRPr="008F1239">
        <w:rPr>
          <w:rFonts w:cs="David" w:hint="cs"/>
          <w:rtl/>
        </w:rPr>
        <w:t>אחמד</w:t>
      </w:r>
      <w:proofErr w:type="spellEnd"/>
      <w:r w:rsidRPr="008F1239">
        <w:rPr>
          <w:rFonts w:cs="David" w:hint="cs"/>
          <w:rtl/>
        </w:rPr>
        <w:t xml:space="preserve"> טיבי </w:t>
      </w:r>
      <w:r w:rsidRPr="008F1239">
        <w:rPr>
          <w:rFonts w:cs="David"/>
          <w:rtl/>
        </w:rPr>
        <w:t>–</w:t>
      </w:r>
      <w:r w:rsidRPr="008F1239">
        <w:rPr>
          <w:rFonts w:cs="David" w:hint="cs"/>
          <w:rtl/>
        </w:rPr>
        <w:t xml:space="preserve"> בעד</w:t>
      </w:r>
    </w:p>
    <w:p w14:paraId="7AB360A7" w14:textId="77777777" w:rsidR="008F1239" w:rsidRPr="008F1239" w:rsidRDefault="008F1239" w:rsidP="008F1239">
      <w:pPr>
        <w:bidi/>
        <w:jc w:val="both"/>
        <w:rPr>
          <w:rFonts w:cs="David" w:hint="cs"/>
          <w:rtl/>
        </w:rPr>
      </w:pPr>
      <w:r w:rsidRPr="008F1239">
        <w:rPr>
          <w:rFonts w:cs="David" w:hint="cs"/>
          <w:rtl/>
        </w:rPr>
        <w:t xml:space="preserve">רונית תירוש </w:t>
      </w:r>
      <w:r w:rsidRPr="008F1239">
        <w:rPr>
          <w:rFonts w:cs="David"/>
          <w:rtl/>
        </w:rPr>
        <w:t>–</w:t>
      </w:r>
      <w:r w:rsidRPr="008F1239">
        <w:rPr>
          <w:rFonts w:cs="David" w:hint="cs"/>
          <w:rtl/>
        </w:rPr>
        <w:t xml:space="preserve"> נמנעת</w:t>
      </w:r>
    </w:p>
    <w:p w14:paraId="4E8FE1D9" w14:textId="77777777" w:rsidR="008F1239" w:rsidRPr="008F1239" w:rsidRDefault="008F1239" w:rsidP="008F1239">
      <w:pPr>
        <w:bidi/>
        <w:jc w:val="both"/>
        <w:rPr>
          <w:rFonts w:cs="David" w:hint="cs"/>
          <w:rtl/>
        </w:rPr>
      </w:pPr>
    </w:p>
    <w:p w14:paraId="00D8335A"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8</w:t>
      </w:r>
    </w:p>
    <w:p w14:paraId="0136BE4B" w14:textId="77777777" w:rsidR="008F1239" w:rsidRPr="008F1239" w:rsidRDefault="008F1239" w:rsidP="008F1239">
      <w:pPr>
        <w:bidi/>
        <w:jc w:val="both"/>
        <w:rPr>
          <w:rFonts w:cs="David" w:hint="cs"/>
          <w:rtl/>
        </w:rPr>
      </w:pPr>
      <w:r w:rsidRPr="008F1239">
        <w:rPr>
          <w:rFonts w:cs="David" w:hint="cs"/>
          <w:rtl/>
        </w:rPr>
        <w:t xml:space="preserve">נגד </w:t>
      </w:r>
      <w:r w:rsidRPr="008F1239">
        <w:rPr>
          <w:rFonts w:cs="David"/>
          <w:rtl/>
        </w:rPr>
        <w:t>–</w:t>
      </w:r>
      <w:r w:rsidRPr="008F1239">
        <w:rPr>
          <w:rFonts w:cs="David" w:hint="cs"/>
          <w:rtl/>
        </w:rPr>
        <w:t xml:space="preserve"> 12</w:t>
      </w:r>
    </w:p>
    <w:p w14:paraId="2C2EF85F" w14:textId="77777777" w:rsidR="008F1239" w:rsidRPr="008F1239" w:rsidRDefault="008F1239" w:rsidP="008F1239">
      <w:pPr>
        <w:bidi/>
        <w:jc w:val="both"/>
        <w:rPr>
          <w:rFonts w:cs="David" w:hint="cs"/>
          <w:rtl/>
        </w:rPr>
      </w:pPr>
    </w:p>
    <w:p w14:paraId="20FB3189" w14:textId="77777777" w:rsidR="008F1239" w:rsidRPr="008F1239" w:rsidRDefault="008F1239" w:rsidP="008F1239">
      <w:pPr>
        <w:bidi/>
        <w:jc w:val="both"/>
        <w:rPr>
          <w:rFonts w:cs="David" w:hint="cs"/>
          <w:rtl/>
        </w:rPr>
      </w:pPr>
      <w:r w:rsidRPr="008F1239">
        <w:rPr>
          <w:rFonts w:cs="David" w:hint="cs"/>
          <w:rtl/>
        </w:rPr>
        <w:t>הפיצול לא התקבל.</w:t>
      </w:r>
    </w:p>
    <w:p w14:paraId="5FA817DE" w14:textId="77777777" w:rsidR="008F1239" w:rsidRPr="008F1239" w:rsidRDefault="008F1239" w:rsidP="008F1239">
      <w:pPr>
        <w:bidi/>
        <w:jc w:val="both"/>
        <w:rPr>
          <w:rFonts w:cs="David" w:hint="cs"/>
          <w:rtl/>
        </w:rPr>
      </w:pPr>
    </w:p>
    <w:p w14:paraId="4EA87F98" w14:textId="77777777" w:rsidR="008F1239" w:rsidRPr="008F1239" w:rsidRDefault="008F1239" w:rsidP="008F1239">
      <w:pPr>
        <w:bidi/>
        <w:jc w:val="both"/>
        <w:rPr>
          <w:rFonts w:cs="David" w:hint="cs"/>
          <w:u w:val="single"/>
          <w:rtl/>
        </w:rPr>
      </w:pPr>
    </w:p>
    <w:p w14:paraId="3133C795" w14:textId="77777777" w:rsidR="008F1239" w:rsidRPr="008F1239" w:rsidRDefault="008F1239" w:rsidP="008F1239">
      <w:pPr>
        <w:bidi/>
        <w:jc w:val="both"/>
        <w:rPr>
          <w:rFonts w:cs="David" w:hint="cs"/>
          <w:u w:val="single"/>
          <w:rtl/>
        </w:rPr>
      </w:pPr>
    </w:p>
    <w:p w14:paraId="2A7C5F0B" w14:textId="77777777" w:rsidR="008F1239" w:rsidRPr="008F1239" w:rsidRDefault="008F1239" w:rsidP="008F1239">
      <w:pPr>
        <w:bidi/>
        <w:jc w:val="both"/>
        <w:rPr>
          <w:rFonts w:cs="David" w:hint="cs"/>
          <w:u w:val="single"/>
          <w:rtl/>
        </w:rPr>
      </w:pPr>
    </w:p>
    <w:p w14:paraId="00570084" w14:textId="77777777" w:rsidR="008F1239" w:rsidRPr="008F1239" w:rsidRDefault="008F1239" w:rsidP="008F1239">
      <w:pPr>
        <w:bidi/>
        <w:jc w:val="both"/>
        <w:rPr>
          <w:rFonts w:cs="David" w:hint="cs"/>
          <w:u w:val="single"/>
          <w:rtl/>
        </w:rPr>
      </w:pPr>
      <w:r w:rsidRPr="008F1239">
        <w:rPr>
          <w:rFonts w:cs="David" w:hint="cs"/>
          <w:u w:val="single"/>
          <w:rtl/>
        </w:rPr>
        <w:t>גדעון סער:</w:t>
      </w:r>
    </w:p>
    <w:p w14:paraId="24BB816D" w14:textId="77777777" w:rsidR="008F1239" w:rsidRPr="008F1239" w:rsidRDefault="008F1239" w:rsidP="008F1239">
      <w:pPr>
        <w:bidi/>
        <w:jc w:val="both"/>
        <w:rPr>
          <w:rFonts w:cs="David" w:hint="cs"/>
          <w:rtl/>
        </w:rPr>
      </w:pPr>
    </w:p>
    <w:p w14:paraId="4860F24A" w14:textId="77777777" w:rsidR="008F1239" w:rsidRPr="008F1239" w:rsidRDefault="008F1239" w:rsidP="008F1239">
      <w:pPr>
        <w:bidi/>
        <w:ind w:firstLine="720"/>
        <w:jc w:val="both"/>
        <w:rPr>
          <w:rFonts w:cs="David" w:hint="cs"/>
          <w:rtl/>
        </w:rPr>
      </w:pPr>
      <w:r w:rsidRPr="008F1239">
        <w:rPr>
          <w:rFonts w:cs="David" w:hint="cs"/>
          <w:rtl/>
        </w:rPr>
        <w:t>אני מבקש רוויזיה.</w:t>
      </w:r>
    </w:p>
    <w:p w14:paraId="4A3BD1E1" w14:textId="77777777" w:rsidR="008F1239" w:rsidRPr="008F1239" w:rsidRDefault="008F1239" w:rsidP="008F1239">
      <w:pPr>
        <w:bidi/>
        <w:jc w:val="both"/>
        <w:rPr>
          <w:rFonts w:cs="David" w:hint="cs"/>
          <w:rtl/>
        </w:rPr>
      </w:pPr>
    </w:p>
    <w:p w14:paraId="73EF8C23" w14:textId="77777777" w:rsidR="008F1239" w:rsidRPr="008F1239" w:rsidRDefault="008F1239" w:rsidP="008F1239">
      <w:pPr>
        <w:bidi/>
        <w:jc w:val="both"/>
        <w:rPr>
          <w:rFonts w:cs="David" w:hint="cs"/>
          <w:rtl/>
        </w:rPr>
      </w:pPr>
      <w:r w:rsidRPr="008F1239">
        <w:rPr>
          <w:rFonts w:cs="David" w:hint="cs"/>
          <w:u w:val="single"/>
          <w:rtl/>
        </w:rPr>
        <w:t>היו"ר דוד טל:</w:t>
      </w:r>
    </w:p>
    <w:p w14:paraId="47E00E08" w14:textId="77777777" w:rsidR="008F1239" w:rsidRPr="008F1239" w:rsidRDefault="008F1239" w:rsidP="008F1239">
      <w:pPr>
        <w:bidi/>
        <w:jc w:val="both"/>
        <w:rPr>
          <w:rFonts w:cs="David" w:hint="cs"/>
          <w:rtl/>
        </w:rPr>
      </w:pPr>
    </w:p>
    <w:p w14:paraId="7987115C" w14:textId="77777777" w:rsidR="008F1239" w:rsidRPr="008F1239" w:rsidRDefault="008F1239" w:rsidP="008F1239">
      <w:pPr>
        <w:bidi/>
        <w:jc w:val="both"/>
        <w:rPr>
          <w:rFonts w:cs="David" w:hint="cs"/>
          <w:rtl/>
        </w:rPr>
      </w:pPr>
      <w:r w:rsidRPr="008F1239">
        <w:rPr>
          <w:rFonts w:cs="David" w:hint="cs"/>
          <w:rtl/>
        </w:rPr>
        <w:tab/>
        <w:t>מי בעד הרוויזיה?</w:t>
      </w:r>
    </w:p>
    <w:p w14:paraId="4DB1E910" w14:textId="77777777" w:rsidR="008F1239" w:rsidRPr="008F1239" w:rsidRDefault="008F1239" w:rsidP="008F1239">
      <w:pPr>
        <w:bidi/>
        <w:jc w:val="both"/>
        <w:rPr>
          <w:rFonts w:cs="David" w:hint="cs"/>
          <w:rtl/>
        </w:rPr>
      </w:pPr>
    </w:p>
    <w:p w14:paraId="3D46E15B" w14:textId="77777777" w:rsidR="008F1239" w:rsidRPr="008F1239" w:rsidRDefault="008F1239" w:rsidP="008F1239">
      <w:pPr>
        <w:bidi/>
        <w:jc w:val="both"/>
        <w:rPr>
          <w:rFonts w:cs="David" w:hint="cs"/>
          <w:rtl/>
        </w:rPr>
      </w:pPr>
      <w:r w:rsidRPr="008F1239">
        <w:rPr>
          <w:rFonts w:cs="David" w:hint="cs"/>
          <w:rtl/>
        </w:rPr>
        <w:t>ה צ ב ע ה</w:t>
      </w:r>
    </w:p>
    <w:p w14:paraId="63403207"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8</w:t>
      </w:r>
    </w:p>
    <w:p w14:paraId="30CC2BCF" w14:textId="77777777" w:rsidR="008F1239" w:rsidRPr="008F1239" w:rsidRDefault="008F1239" w:rsidP="008F1239">
      <w:pPr>
        <w:bidi/>
        <w:jc w:val="both"/>
        <w:rPr>
          <w:rFonts w:cs="David" w:hint="cs"/>
          <w:rtl/>
        </w:rPr>
      </w:pPr>
      <w:r w:rsidRPr="008F1239">
        <w:rPr>
          <w:rFonts w:cs="David" w:hint="cs"/>
          <w:rtl/>
        </w:rPr>
        <w:t xml:space="preserve">נגד </w:t>
      </w:r>
      <w:r w:rsidRPr="008F1239">
        <w:rPr>
          <w:rFonts w:cs="David"/>
          <w:rtl/>
        </w:rPr>
        <w:t>–</w:t>
      </w:r>
      <w:r w:rsidRPr="008F1239">
        <w:rPr>
          <w:rFonts w:cs="David" w:hint="cs"/>
          <w:rtl/>
        </w:rPr>
        <w:t xml:space="preserve"> רוב</w:t>
      </w:r>
    </w:p>
    <w:p w14:paraId="23B961F1" w14:textId="77777777" w:rsidR="008F1239" w:rsidRPr="008F1239" w:rsidRDefault="008F1239" w:rsidP="008F1239">
      <w:pPr>
        <w:bidi/>
        <w:jc w:val="both"/>
        <w:rPr>
          <w:rFonts w:cs="David" w:hint="cs"/>
          <w:rtl/>
        </w:rPr>
      </w:pPr>
      <w:r w:rsidRPr="008F1239">
        <w:rPr>
          <w:rFonts w:cs="David" w:hint="cs"/>
          <w:rtl/>
        </w:rPr>
        <w:t>הרוויזיה לא התקבלה</w:t>
      </w:r>
    </w:p>
    <w:p w14:paraId="19EF27CE" w14:textId="77777777" w:rsidR="008F1239" w:rsidRPr="008F1239" w:rsidRDefault="008F1239" w:rsidP="008F1239">
      <w:pPr>
        <w:bidi/>
        <w:jc w:val="both"/>
        <w:rPr>
          <w:rFonts w:cs="David" w:hint="cs"/>
          <w:rtl/>
        </w:rPr>
      </w:pPr>
    </w:p>
    <w:p w14:paraId="06D6C7BB" w14:textId="77777777" w:rsidR="008F1239" w:rsidRPr="008F1239" w:rsidRDefault="008F1239" w:rsidP="008F1239">
      <w:pPr>
        <w:bidi/>
        <w:jc w:val="both"/>
        <w:rPr>
          <w:rFonts w:cs="David" w:hint="cs"/>
          <w:u w:val="single"/>
          <w:rtl/>
        </w:rPr>
      </w:pPr>
      <w:r w:rsidRPr="008F1239">
        <w:rPr>
          <w:rFonts w:cs="David" w:hint="cs"/>
          <w:u w:val="single"/>
          <w:rtl/>
        </w:rPr>
        <w:t>גדעון סער:</w:t>
      </w:r>
    </w:p>
    <w:p w14:paraId="78B905C1" w14:textId="77777777" w:rsidR="008F1239" w:rsidRPr="008F1239" w:rsidRDefault="008F1239" w:rsidP="008F1239">
      <w:pPr>
        <w:bidi/>
        <w:jc w:val="both"/>
        <w:rPr>
          <w:rFonts w:cs="David" w:hint="cs"/>
          <w:rtl/>
        </w:rPr>
      </w:pPr>
    </w:p>
    <w:p w14:paraId="6D1EBF7C" w14:textId="77777777" w:rsidR="008F1239" w:rsidRPr="008F1239" w:rsidRDefault="008F1239" w:rsidP="008F1239">
      <w:pPr>
        <w:bidi/>
        <w:ind w:firstLine="720"/>
        <w:jc w:val="both"/>
        <w:rPr>
          <w:rFonts w:cs="David" w:hint="cs"/>
          <w:rtl/>
        </w:rPr>
      </w:pPr>
      <w:r w:rsidRPr="008F1239">
        <w:rPr>
          <w:rFonts w:cs="David" w:hint="cs"/>
          <w:rtl/>
        </w:rPr>
        <w:t>אני מבקש שזה יהיה בוועדה לקידום מעמד האישה.</w:t>
      </w:r>
    </w:p>
    <w:p w14:paraId="4FA4FA59" w14:textId="77777777" w:rsidR="008F1239" w:rsidRPr="008F1239" w:rsidRDefault="008F1239" w:rsidP="008F1239">
      <w:pPr>
        <w:bidi/>
        <w:jc w:val="both"/>
        <w:rPr>
          <w:rFonts w:cs="David" w:hint="cs"/>
          <w:rtl/>
        </w:rPr>
      </w:pPr>
    </w:p>
    <w:p w14:paraId="0724FD61"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31192BEF" w14:textId="77777777" w:rsidR="008F1239" w:rsidRPr="008F1239" w:rsidRDefault="008F1239" w:rsidP="008F1239">
      <w:pPr>
        <w:bidi/>
        <w:jc w:val="both"/>
        <w:rPr>
          <w:rFonts w:cs="David" w:hint="cs"/>
          <w:rtl/>
        </w:rPr>
      </w:pPr>
    </w:p>
    <w:p w14:paraId="2DB7446B" w14:textId="77777777" w:rsidR="008F1239" w:rsidRPr="008F1239" w:rsidRDefault="008F1239" w:rsidP="008F1239">
      <w:pPr>
        <w:bidi/>
        <w:ind w:firstLine="720"/>
        <w:jc w:val="both"/>
        <w:rPr>
          <w:rFonts w:cs="David" w:hint="cs"/>
          <w:rtl/>
        </w:rPr>
      </w:pPr>
      <w:r w:rsidRPr="008F1239">
        <w:rPr>
          <w:rFonts w:cs="David" w:hint="cs"/>
          <w:rtl/>
        </w:rPr>
        <w:t>ההמלצה שלנו היא לוועדת עבודה ורווחה. ההמלצה של יושב-ראש הקואליציה היא ועדת כספים. מי בעד ועדת כספים?</w:t>
      </w:r>
    </w:p>
    <w:p w14:paraId="6AC8997B" w14:textId="77777777" w:rsidR="008F1239" w:rsidRPr="008F1239" w:rsidRDefault="008F1239" w:rsidP="008F1239">
      <w:pPr>
        <w:bidi/>
        <w:jc w:val="both"/>
        <w:rPr>
          <w:rFonts w:cs="David" w:hint="cs"/>
          <w:rtl/>
        </w:rPr>
      </w:pPr>
    </w:p>
    <w:p w14:paraId="2CB4F101" w14:textId="77777777" w:rsidR="008F1239" w:rsidRPr="008F1239" w:rsidRDefault="008F1239" w:rsidP="008F1239">
      <w:pPr>
        <w:bidi/>
        <w:jc w:val="both"/>
        <w:rPr>
          <w:rFonts w:cs="David" w:hint="cs"/>
          <w:rtl/>
        </w:rPr>
      </w:pPr>
      <w:r w:rsidRPr="008F1239">
        <w:rPr>
          <w:rFonts w:cs="David" w:hint="cs"/>
          <w:rtl/>
        </w:rPr>
        <w:t>ה צ ב ע ה</w:t>
      </w:r>
    </w:p>
    <w:p w14:paraId="348E8DCE" w14:textId="77777777" w:rsidR="008F1239" w:rsidRPr="008F1239" w:rsidRDefault="008F1239" w:rsidP="008F1239">
      <w:pPr>
        <w:bidi/>
        <w:jc w:val="both"/>
        <w:rPr>
          <w:rFonts w:cs="David" w:hint="cs"/>
          <w:rtl/>
        </w:rPr>
      </w:pPr>
    </w:p>
    <w:p w14:paraId="5BE2D487"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28001DD4" w14:textId="77777777" w:rsidR="008F1239" w:rsidRPr="008F1239" w:rsidRDefault="008F1239" w:rsidP="008F1239">
      <w:pPr>
        <w:bidi/>
        <w:jc w:val="both"/>
        <w:rPr>
          <w:rFonts w:cs="David" w:hint="cs"/>
          <w:rtl/>
        </w:rPr>
      </w:pPr>
      <w:r w:rsidRPr="008F1239">
        <w:rPr>
          <w:rFonts w:cs="David" w:hint="cs"/>
          <w:rtl/>
        </w:rPr>
        <w:t>הנושא יועבר לוועדת כספים</w:t>
      </w:r>
    </w:p>
    <w:p w14:paraId="27851F3D" w14:textId="77777777" w:rsidR="008F1239" w:rsidRPr="008F1239" w:rsidRDefault="008F1239" w:rsidP="008F1239">
      <w:pPr>
        <w:bidi/>
        <w:jc w:val="both"/>
        <w:rPr>
          <w:rFonts w:cs="David" w:hint="cs"/>
          <w:rtl/>
        </w:rPr>
      </w:pPr>
    </w:p>
    <w:p w14:paraId="390C3D1B" w14:textId="77777777" w:rsidR="008F1239" w:rsidRPr="008F1239" w:rsidRDefault="008F1239" w:rsidP="008F1239">
      <w:pPr>
        <w:bidi/>
        <w:ind w:firstLine="720"/>
        <w:jc w:val="both"/>
        <w:rPr>
          <w:rFonts w:cs="David" w:hint="cs"/>
          <w:rtl/>
        </w:rPr>
      </w:pPr>
      <w:r w:rsidRPr="008F1239">
        <w:rPr>
          <w:rFonts w:cs="David" w:hint="cs"/>
          <w:rtl/>
        </w:rPr>
        <w:t xml:space="preserve">ביטול פטור מתשלום דמי ביטוח לאומי. ההצעה שלנו היא ועדת העבודה והרווחה. </w:t>
      </w:r>
    </w:p>
    <w:p w14:paraId="2590F566" w14:textId="77777777" w:rsidR="008F1239" w:rsidRPr="008F1239" w:rsidRDefault="008F1239" w:rsidP="008F1239">
      <w:pPr>
        <w:bidi/>
        <w:jc w:val="both"/>
        <w:rPr>
          <w:rFonts w:cs="David" w:hint="cs"/>
          <w:rtl/>
        </w:rPr>
      </w:pPr>
    </w:p>
    <w:p w14:paraId="4523138F"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6DB2360E" w14:textId="77777777" w:rsidR="008F1239" w:rsidRPr="008F1239" w:rsidRDefault="008F1239" w:rsidP="008F1239">
      <w:pPr>
        <w:bidi/>
        <w:jc w:val="both"/>
        <w:rPr>
          <w:rFonts w:cs="David" w:hint="cs"/>
          <w:u w:val="single"/>
          <w:rtl/>
        </w:rPr>
      </w:pPr>
    </w:p>
    <w:p w14:paraId="68D0A082" w14:textId="77777777" w:rsidR="008F1239" w:rsidRPr="008F1239" w:rsidRDefault="008F1239" w:rsidP="008F1239">
      <w:pPr>
        <w:bidi/>
        <w:ind w:firstLine="720"/>
        <w:jc w:val="both"/>
        <w:rPr>
          <w:rFonts w:cs="David" w:hint="cs"/>
          <w:rtl/>
        </w:rPr>
      </w:pPr>
      <w:r w:rsidRPr="008F1239">
        <w:rPr>
          <w:rFonts w:cs="David" w:hint="cs"/>
          <w:rtl/>
        </w:rPr>
        <w:t>אנחנו מציעים ועדת כספים.</w:t>
      </w:r>
    </w:p>
    <w:p w14:paraId="26AA8AF2" w14:textId="77777777" w:rsidR="008F1239" w:rsidRPr="008F1239" w:rsidRDefault="008F1239" w:rsidP="008F1239">
      <w:pPr>
        <w:bidi/>
        <w:jc w:val="both"/>
        <w:rPr>
          <w:rFonts w:cs="David" w:hint="cs"/>
          <w:rtl/>
        </w:rPr>
      </w:pPr>
    </w:p>
    <w:p w14:paraId="77A13915"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7F17CC4B" w14:textId="77777777" w:rsidR="008F1239" w:rsidRPr="008F1239" w:rsidRDefault="008F1239" w:rsidP="008F1239">
      <w:pPr>
        <w:bidi/>
        <w:jc w:val="both"/>
        <w:rPr>
          <w:rFonts w:cs="David" w:hint="cs"/>
          <w:rtl/>
        </w:rPr>
      </w:pPr>
    </w:p>
    <w:p w14:paraId="4F054837" w14:textId="77777777" w:rsidR="008F1239" w:rsidRPr="008F1239" w:rsidRDefault="008F1239" w:rsidP="008F1239">
      <w:pPr>
        <w:bidi/>
        <w:ind w:firstLine="720"/>
        <w:jc w:val="both"/>
        <w:rPr>
          <w:rFonts w:cs="David" w:hint="cs"/>
          <w:rtl/>
        </w:rPr>
      </w:pPr>
      <w:r w:rsidRPr="008F1239">
        <w:rPr>
          <w:rFonts w:cs="David" w:hint="cs"/>
          <w:rtl/>
        </w:rPr>
        <w:t>מי בעד כספים?</w:t>
      </w:r>
    </w:p>
    <w:p w14:paraId="18B04046" w14:textId="77777777" w:rsidR="008F1239" w:rsidRPr="008F1239" w:rsidRDefault="008F1239" w:rsidP="008F1239">
      <w:pPr>
        <w:bidi/>
        <w:jc w:val="both"/>
        <w:rPr>
          <w:rFonts w:cs="David" w:hint="cs"/>
          <w:rtl/>
        </w:rPr>
      </w:pPr>
    </w:p>
    <w:p w14:paraId="3C9E6C2F" w14:textId="77777777" w:rsidR="008F1239" w:rsidRPr="008F1239" w:rsidRDefault="008F1239" w:rsidP="008F1239">
      <w:pPr>
        <w:bidi/>
        <w:jc w:val="both"/>
        <w:rPr>
          <w:rFonts w:cs="David" w:hint="cs"/>
          <w:rtl/>
        </w:rPr>
      </w:pPr>
      <w:r w:rsidRPr="008F1239">
        <w:rPr>
          <w:rFonts w:cs="David" w:hint="cs"/>
          <w:rtl/>
        </w:rPr>
        <w:t>ה צ ב ע ה</w:t>
      </w:r>
    </w:p>
    <w:p w14:paraId="24A92E1A" w14:textId="77777777" w:rsidR="008F1239" w:rsidRPr="008F1239" w:rsidRDefault="008F1239" w:rsidP="008F1239">
      <w:pPr>
        <w:bidi/>
        <w:ind w:firstLine="720"/>
        <w:jc w:val="both"/>
        <w:rPr>
          <w:rFonts w:cs="David" w:hint="cs"/>
          <w:rtl/>
        </w:rPr>
      </w:pPr>
    </w:p>
    <w:p w14:paraId="095A6BEC" w14:textId="77777777" w:rsidR="008F1239" w:rsidRPr="008F1239" w:rsidRDefault="008F1239" w:rsidP="008F1239">
      <w:pPr>
        <w:bidi/>
        <w:ind w:firstLine="720"/>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6CEAF35B" w14:textId="77777777" w:rsidR="008F1239" w:rsidRPr="008F1239" w:rsidRDefault="008F1239" w:rsidP="008F1239">
      <w:pPr>
        <w:bidi/>
        <w:jc w:val="both"/>
        <w:rPr>
          <w:rFonts w:cs="David" w:hint="cs"/>
          <w:rtl/>
        </w:rPr>
      </w:pPr>
    </w:p>
    <w:p w14:paraId="0C86D3DC" w14:textId="77777777" w:rsidR="008F1239" w:rsidRPr="008F1239" w:rsidRDefault="008F1239" w:rsidP="008F1239">
      <w:pPr>
        <w:bidi/>
        <w:jc w:val="both"/>
        <w:rPr>
          <w:rFonts w:cs="David" w:hint="cs"/>
          <w:rtl/>
        </w:rPr>
      </w:pPr>
      <w:r w:rsidRPr="008F1239">
        <w:rPr>
          <w:rFonts w:cs="David" w:hint="cs"/>
          <w:rtl/>
        </w:rPr>
        <w:t>הנושא יועבר לוועדת הכספים של הכנסת</w:t>
      </w:r>
    </w:p>
    <w:p w14:paraId="2B7A64AF" w14:textId="77777777" w:rsidR="008F1239" w:rsidRPr="008F1239" w:rsidRDefault="008F1239" w:rsidP="008F1239">
      <w:pPr>
        <w:bidi/>
        <w:jc w:val="both"/>
        <w:rPr>
          <w:rFonts w:cs="David" w:hint="cs"/>
          <w:rtl/>
        </w:rPr>
      </w:pPr>
    </w:p>
    <w:p w14:paraId="1175452D" w14:textId="77777777" w:rsidR="008F1239" w:rsidRPr="008F1239" w:rsidRDefault="008F1239" w:rsidP="008F1239">
      <w:pPr>
        <w:bidi/>
        <w:jc w:val="both"/>
        <w:rPr>
          <w:rFonts w:cs="David" w:hint="cs"/>
          <w:rtl/>
        </w:rPr>
      </w:pPr>
      <w:r w:rsidRPr="008F1239">
        <w:rPr>
          <w:rFonts w:cs="David" w:hint="cs"/>
          <w:rtl/>
        </w:rPr>
        <w:t>הקפאת קצבאות גמלת הבטחת הכנסה. ההצעה שלנו עבודה ורווחה. מי בעד?</w:t>
      </w:r>
    </w:p>
    <w:p w14:paraId="5AEB7A48" w14:textId="77777777" w:rsidR="008F1239" w:rsidRPr="008F1239" w:rsidRDefault="008F1239" w:rsidP="008F1239">
      <w:pPr>
        <w:bidi/>
        <w:jc w:val="both"/>
        <w:rPr>
          <w:rFonts w:cs="David" w:hint="cs"/>
          <w:rtl/>
        </w:rPr>
      </w:pPr>
    </w:p>
    <w:p w14:paraId="16BEF912" w14:textId="77777777" w:rsidR="008F1239" w:rsidRPr="008F1239" w:rsidRDefault="008F1239" w:rsidP="008F1239">
      <w:pPr>
        <w:bidi/>
        <w:jc w:val="both"/>
        <w:rPr>
          <w:rFonts w:cs="David" w:hint="cs"/>
          <w:rtl/>
        </w:rPr>
      </w:pPr>
      <w:r w:rsidRPr="008F1239">
        <w:rPr>
          <w:rFonts w:cs="David" w:hint="cs"/>
          <w:rtl/>
        </w:rPr>
        <w:t>ה צ ב ע ה</w:t>
      </w:r>
    </w:p>
    <w:p w14:paraId="3765E402" w14:textId="77777777" w:rsidR="008F1239" w:rsidRPr="008F1239" w:rsidRDefault="008F1239" w:rsidP="008F1239">
      <w:pPr>
        <w:bidi/>
        <w:jc w:val="both"/>
        <w:rPr>
          <w:rFonts w:cs="David" w:hint="cs"/>
          <w:rtl/>
        </w:rPr>
      </w:pPr>
    </w:p>
    <w:p w14:paraId="5AE8EA9B"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347D19E5" w14:textId="77777777" w:rsidR="008F1239" w:rsidRPr="008F1239" w:rsidRDefault="008F1239" w:rsidP="008F1239">
      <w:pPr>
        <w:bidi/>
        <w:jc w:val="both"/>
        <w:rPr>
          <w:rFonts w:cs="David" w:hint="cs"/>
          <w:rtl/>
        </w:rPr>
      </w:pPr>
      <w:r w:rsidRPr="008F1239">
        <w:rPr>
          <w:rFonts w:cs="David" w:hint="cs"/>
          <w:rtl/>
        </w:rPr>
        <w:t>הנושא יועבר לוועדת העבודה והרווחה</w:t>
      </w:r>
    </w:p>
    <w:p w14:paraId="3E573B03" w14:textId="77777777" w:rsidR="008F1239" w:rsidRPr="008F1239" w:rsidRDefault="008F1239" w:rsidP="008F1239">
      <w:pPr>
        <w:bidi/>
        <w:jc w:val="both"/>
        <w:rPr>
          <w:rFonts w:cs="David" w:hint="cs"/>
          <w:rtl/>
        </w:rPr>
      </w:pPr>
    </w:p>
    <w:p w14:paraId="337FAD3E" w14:textId="77777777" w:rsidR="008F1239" w:rsidRPr="008F1239" w:rsidRDefault="008F1239" w:rsidP="008F1239">
      <w:pPr>
        <w:bidi/>
        <w:ind w:firstLine="720"/>
        <w:jc w:val="both"/>
        <w:rPr>
          <w:rFonts w:cs="David" w:hint="cs"/>
          <w:rtl/>
        </w:rPr>
      </w:pPr>
      <w:r w:rsidRPr="008F1239">
        <w:rPr>
          <w:rFonts w:cs="David" w:hint="cs"/>
          <w:rtl/>
        </w:rPr>
        <w:t xml:space="preserve">קיצוץ קצבאות הביטוח הלאומי </w:t>
      </w:r>
      <w:proofErr w:type="spellStart"/>
      <w:r w:rsidRPr="008F1239">
        <w:rPr>
          <w:rFonts w:cs="David" w:hint="cs"/>
          <w:rtl/>
        </w:rPr>
        <w:t>ב4</w:t>
      </w:r>
      <w:proofErr w:type="spellEnd"/>
      <w:r w:rsidRPr="008F1239">
        <w:rPr>
          <w:rFonts w:cs="David" w:hint="cs"/>
          <w:rtl/>
        </w:rPr>
        <w:t>%. אנחנו מציעים שזה יהיה בוועדת עבודה ורווחה.</w:t>
      </w:r>
    </w:p>
    <w:p w14:paraId="4426047B" w14:textId="77777777" w:rsidR="008F1239" w:rsidRPr="008F1239" w:rsidRDefault="008F1239" w:rsidP="008F1239">
      <w:pPr>
        <w:bidi/>
        <w:jc w:val="both"/>
        <w:rPr>
          <w:rFonts w:cs="David" w:hint="cs"/>
          <w:rtl/>
        </w:rPr>
      </w:pPr>
    </w:p>
    <w:p w14:paraId="0186BE2D" w14:textId="77777777" w:rsidR="008F1239" w:rsidRPr="008F1239" w:rsidRDefault="008F1239" w:rsidP="008F1239">
      <w:pPr>
        <w:bidi/>
        <w:jc w:val="both"/>
        <w:rPr>
          <w:rFonts w:cs="David" w:hint="cs"/>
          <w:u w:val="single"/>
          <w:rtl/>
        </w:rPr>
      </w:pPr>
      <w:smartTag w:uri="urn:schemas-microsoft-com:office:smarttags" w:element="PersonName">
        <w:r w:rsidRPr="008F1239">
          <w:rPr>
            <w:rFonts w:cs="David" w:hint="cs"/>
            <w:u w:val="single"/>
            <w:rtl/>
          </w:rPr>
          <w:t>משה גפני</w:t>
        </w:r>
      </w:smartTag>
      <w:r w:rsidRPr="008F1239">
        <w:rPr>
          <w:rFonts w:cs="David" w:hint="cs"/>
          <w:u w:val="single"/>
          <w:rtl/>
        </w:rPr>
        <w:t>:</w:t>
      </w:r>
    </w:p>
    <w:p w14:paraId="293A6F82" w14:textId="77777777" w:rsidR="008F1239" w:rsidRPr="008F1239" w:rsidRDefault="008F1239" w:rsidP="008F1239">
      <w:pPr>
        <w:bidi/>
        <w:jc w:val="both"/>
        <w:rPr>
          <w:rFonts w:cs="David" w:hint="cs"/>
          <w:rtl/>
        </w:rPr>
      </w:pPr>
    </w:p>
    <w:p w14:paraId="41D499AE" w14:textId="77777777" w:rsidR="008F1239" w:rsidRPr="008F1239" w:rsidRDefault="008F1239" w:rsidP="008F1239">
      <w:pPr>
        <w:bidi/>
        <w:ind w:firstLine="720"/>
        <w:jc w:val="both"/>
        <w:rPr>
          <w:rFonts w:cs="David" w:hint="cs"/>
          <w:rtl/>
        </w:rPr>
      </w:pPr>
      <w:r w:rsidRPr="008F1239">
        <w:rPr>
          <w:rFonts w:cs="David" w:hint="cs"/>
          <w:rtl/>
        </w:rPr>
        <w:t xml:space="preserve">אני מבקש לפצל את זה. </w:t>
      </w:r>
    </w:p>
    <w:p w14:paraId="14188A2F" w14:textId="77777777" w:rsidR="008F1239" w:rsidRPr="008F1239" w:rsidRDefault="008F1239" w:rsidP="008F1239">
      <w:pPr>
        <w:bidi/>
        <w:jc w:val="both"/>
        <w:rPr>
          <w:rFonts w:cs="David" w:hint="cs"/>
          <w:rtl/>
        </w:rPr>
      </w:pPr>
    </w:p>
    <w:p w14:paraId="0C79E054"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3A9FB348" w14:textId="77777777" w:rsidR="008F1239" w:rsidRPr="008F1239" w:rsidRDefault="008F1239" w:rsidP="008F1239">
      <w:pPr>
        <w:bidi/>
        <w:jc w:val="both"/>
        <w:rPr>
          <w:rFonts w:cs="David" w:hint="cs"/>
          <w:rtl/>
        </w:rPr>
      </w:pPr>
    </w:p>
    <w:p w14:paraId="1BADB6E9" w14:textId="77777777" w:rsidR="008F1239" w:rsidRPr="008F1239" w:rsidRDefault="008F1239" w:rsidP="008F1239">
      <w:pPr>
        <w:bidi/>
        <w:ind w:firstLine="720"/>
        <w:jc w:val="both"/>
        <w:rPr>
          <w:rFonts w:cs="David" w:hint="cs"/>
          <w:rtl/>
        </w:rPr>
      </w:pPr>
      <w:r w:rsidRPr="008F1239">
        <w:rPr>
          <w:rFonts w:cs="David" w:hint="cs"/>
          <w:rtl/>
        </w:rPr>
        <w:t>מי בעד הפיצול?</w:t>
      </w:r>
    </w:p>
    <w:p w14:paraId="724ED5BE" w14:textId="77777777" w:rsidR="008F1239" w:rsidRPr="008F1239" w:rsidRDefault="008F1239" w:rsidP="008F1239">
      <w:pPr>
        <w:bidi/>
        <w:jc w:val="both"/>
        <w:rPr>
          <w:rFonts w:cs="David" w:hint="cs"/>
          <w:rtl/>
        </w:rPr>
      </w:pPr>
    </w:p>
    <w:p w14:paraId="556AD6B4" w14:textId="77777777" w:rsidR="008F1239" w:rsidRPr="008F1239" w:rsidRDefault="008F1239" w:rsidP="008F1239">
      <w:pPr>
        <w:bidi/>
        <w:jc w:val="both"/>
        <w:rPr>
          <w:rFonts w:cs="David" w:hint="cs"/>
          <w:rtl/>
        </w:rPr>
      </w:pPr>
      <w:r w:rsidRPr="008F1239">
        <w:rPr>
          <w:rFonts w:cs="David" w:hint="cs"/>
          <w:rtl/>
        </w:rPr>
        <w:t>ה צ ב ע ה</w:t>
      </w:r>
    </w:p>
    <w:p w14:paraId="7EBB9AD1" w14:textId="77777777" w:rsidR="008F1239" w:rsidRPr="008F1239" w:rsidRDefault="008F1239" w:rsidP="008F1239">
      <w:pPr>
        <w:bidi/>
        <w:jc w:val="both"/>
        <w:rPr>
          <w:rFonts w:cs="David" w:hint="cs"/>
          <w:rtl/>
        </w:rPr>
      </w:pPr>
    </w:p>
    <w:p w14:paraId="7E2F458C"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6</w:t>
      </w:r>
    </w:p>
    <w:p w14:paraId="768C155A" w14:textId="77777777" w:rsidR="008F1239" w:rsidRPr="008F1239" w:rsidRDefault="008F1239" w:rsidP="008F1239">
      <w:pPr>
        <w:bidi/>
        <w:jc w:val="both"/>
        <w:rPr>
          <w:rFonts w:cs="David" w:hint="cs"/>
          <w:rtl/>
        </w:rPr>
      </w:pPr>
      <w:r w:rsidRPr="008F1239">
        <w:rPr>
          <w:rFonts w:cs="David" w:hint="cs"/>
          <w:rtl/>
        </w:rPr>
        <w:t xml:space="preserve">נגד </w:t>
      </w:r>
      <w:r w:rsidRPr="008F1239">
        <w:rPr>
          <w:rFonts w:cs="David"/>
          <w:rtl/>
        </w:rPr>
        <w:t>–</w:t>
      </w:r>
      <w:r w:rsidRPr="008F1239">
        <w:rPr>
          <w:rFonts w:cs="David" w:hint="cs"/>
          <w:rtl/>
        </w:rPr>
        <w:t xml:space="preserve"> רוב</w:t>
      </w:r>
    </w:p>
    <w:p w14:paraId="771C0385" w14:textId="77777777" w:rsidR="008F1239" w:rsidRPr="008F1239" w:rsidRDefault="008F1239" w:rsidP="008F1239">
      <w:pPr>
        <w:bidi/>
        <w:jc w:val="both"/>
        <w:rPr>
          <w:rFonts w:cs="David" w:hint="cs"/>
          <w:rtl/>
        </w:rPr>
      </w:pPr>
    </w:p>
    <w:p w14:paraId="08BFFFD4" w14:textId="77777777" w:rsidR="008F1239" w:rsidRPr="008F1239" w:rsidRDefault="008F1239" w:rsidP="008F1239">
      <w:pPr>
        <w:bidi/>
        <w:jc w:val="both"/>
        <w:rPr>
          <w:rFonts w:cs="David" w:hint="cs"/>
          <w:rtl/>
        </w:rPr>
      </w:pPr>
      <w:r w:rsidRPr="008F1239">
        <w:rPr>
          <w:rFonts w:cs="David" w:hint="cs"/>
          <w:rtl/>
        </w:rPr>
        <w:t>הפיצול לא התקבל</w:t>
      </w:r>
    </w:p>
    <w:p w14:paraId="48C61AE4" w14:textId="77777777" w:rsidR="008F1239" w:rsidRPr="008F1239" w:rsidRDefault="008F1239" w:rsidP="008F1239">
      <w:pPr>
        <w:bidi/>
        <w:jc w:val="both"/>
        <w:rPr>
          <w:rFonts w:cs="David" w:hint="cs"/>
          <w:rtl/>
        </w:rPr>
      </w:pPr>
    </w:p>
    <w:p w14:paraId="7302837A" w14:textId="77777777" w:rsidR="008F1239" w:rsidRPr="008F1239" w:rsidRDefault="008F1239" w:rsidP="008F1239">
      <w:pPr>
        <w:bidi/>
        <w:ind w:firstLine="720"/>
        <w:jc w:val="both"/>
        <w:rPr>
          <w:rFonts w:cs="David" w:hint="cs"/>
          <w:rtl/>
        </w:rPr>
      </w:pPr>
      <w:r w:rsidRPr="008F1239">
        <w:rPr>
          <w:rFonts w:cs="David" w:hint="cs"/>
          <w:rtl/>
        </w:rPr>
        <w:t>מי בעד להעביר את זה לוועדת העבודה והרווחה?</w:t>
      </w:r>
    </w:p>
    <w:p w14:paraId="427AD9AE" w14:textId="77777777" w:rsidR="008F1239" w:rsidRPr="008F1239" w:rsidRDefault="008F1239" w:rsidP="008F1239">
      <w:pPr>
        <w:bidi/>
        <w:jc w:val="both"/>
        <w:rPr>
          <w:rFonts w:cs="David" w:hint="cs"/>
          <w:rtl/>
        </w:rPr>
      </w:pPr>
    </w:p>
    <w:p w14:paraId="7DFDB383" w14:textId="77777777" w:rsidR="008F1239" w:rsidRPr="008F1239" w:rsidRDefault="008F1239" w:rsidP="008F1239">
      <w:pPr>
        <w:bidi/>
        <w:jc w:val="both"/>
        <w:rPr>
          <w:rFonts w:cs="David" w:hint="cs"/>
          <w:rtl/>
        </w:rPr>
      </w:pPr>
      <w:r w:rsidRPr="008F1239">
        <w:rPr>
          <w:rFonts w:cs="David" w:hint="cs"/>
          <w:rtl/>
        </w:rPr>
        <w:t>ה צ ב ע ה</w:t>
      </w:r>
    </w:p>
    <w:p w14:paraId="08DC977D" w14:textId="77777777" w:rsidR="008F1239" w:rsidRPr="008F1239" w:rsidRDefault="008F1239" w:rsidP="008F1239">
      <w:pPr>
        <w:bidi/>
        <w:jc w:val="both"/>
        <w:rPr>
          <w:rFonts w:cs="David" w:hint="cs"/>
          <w:rtl/>
        </w:rPr>
      </w:pPr>
      <w:r w:rsidRPr="008F1239">
        <w:rPr>
          <w:rFonts w:cs="David" w:hint="cs"/>
          <w:rtl/>
        </w:rPr>
        <w:t>בעד - מיעוט</w:t>
      </w:r>
    </w:p>
    <w:p w14:paraId="11AC434C" w14:textId="77777777" w:rsidR="008F1239" w:rsidRPr="008F1239" w:rsidRDefault="008F1239" w:rsidP="008F1239">
      <w:pPr>
        <w:bidi/>
        <w:jc w:val="both"/>
        <w:rPr>
          <w:rFonts w:cs="David" w:hint="cs"/>
          <w:rtl/>
        </w:rPr>
      </w:pPr>
    </w:p>
    <w:p w14:paraId="189E6685" w14:textId="77777777" w:rsidR="008F1239" w:rsidRPr="008F1239" w:rsidRDefault="008F1239" w:rsidP="008F1239">
      <w:pPr>
        <w:bidi/>
        <w:jc w:val="both"/>
        <w:rPr>
          <w:rFonts w:cs="David" w:hint="cs"/>
          <w:rtl/>
        </w:rPr>
      </w:pPr>
      <w:r w:rsidRPr="008F1239">
        <w:rPr>
          <w:rFonts w:cs="David" w:hint="cs"/>
          <w:rtl/>
        </w:rPr>
        <w:tab/>
        <w:t>מי בעד ועדת כספים?</w:t>
      </w:r>
    </w:p>
    <w:p w14:paraId="0FCFC0BB" w14:textId="77777777" w:rsidR="008F1239" w:rsidRPr="008F1239" w:rsidRDefault="008F1239" w:rsidP="008F1239">
      <w:pPr>
        <w:bidi/>
        <w:jc w:val="both"/>
        <w:rPr>
          <w:rFonts w:cs="David" w:hint="cs"/>
          <w:rtl/>
        </w:rPr>
      </w:pPr>
    </w:p>
    <w:p w14:paraId="30217331" w14:textId="77777777" w:rsidR="008F1239" w:rsidRPr="008F1239" w:rsidRDefault="008F1239" w:rsidP="008F1239">
      <w:pPr>
        <w:bidi/>
        <w:jc w:val="both"/>
        <w:rPr>
          <w:rFonts w:cs="David" w:hint="cs"/>
          <w:rtl/>
        </w:rPr>
      </w:pPr>
      <w:r w:rsidRPr="008F1239">
        <w:rPr>
          <w:rFonts w:cs="David" w:hint="cs"/>
          <w:rtl/>
        </w:rPr>
        <w:t>ה צ ב ע ה</w:t>
      </w:r>
    </w:p>
    <w:p w14:paraId="0E4CED8E" w14:textId="77777777" w:rsidR="008F1239" w:rsidRPr="008F1239" w:rsidRDefault="008F1239" w:rsidP="008F1239">
      <w:pPr>
        <w:bidi/>
        <w:jc w:val="both"/>
        <w:rPr>
          <w:rFonts w:cs="David" w:hint="cs"/>
          <w:rtl/>
        </w:rPr>
      </w:pPr>
    </w:p>
    <w:p w14:paraId="38421064"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597BA1D2" w14:textId="77777777" w:rsidR="008F1239" w:rsidRPr="008F1239" w:rsidRDefault="008F1239" w:rsidP="008F1239">
      <w:pPr>
        <w:bidi/>
        <w:jc w:val="both"/>
        <w:rPr>
          <w:rFonts w:cs="David" w:hint="cs"/>
          <w:rtl/>
        </w:rPr>
      </w:pPr>
    </w:p>
    <w:p w14:paraId="76FBD8CA" w14:textId="77777777" w:rsidR="008F1239" w:rsidRPr="008F1239" w:rsidRDefault="008F1239" w:rsidP="008F1239">
      <w:pPr>
        <w:bidi/>
        <w:jc w:val="both"/>
        <w:rPr>
          <w:rFonts w:cs="David" w:hint="cs"/>
          <w:rtl/>
        </w:rPr>
      </w:pPr>
      <w:r w:rsidRPr="008F1239">
        <w:rPr>
          <w:rFonts w:cs="David" w:hint="cs"/>
          <w:rtl/>
        </w:rPr>
        <w:t>הנושא יועבר לוועדת הכספים של הכנסת.</w:t>
      </w:r>
    </w:p>
    <w:p w14:paraId="36B8C5FA" w14:textId="77777777" w:rsidR="008F1239" w:rsidRPr="008F1239" w:rsidRDefault="008F1239" w:rsidP="008F1239">
      <w:pPr>
        <w:bidi/>
        <w:jc w:val="both"/>
        <w:rPr>
          <w:rFonts w:cs="David" w:hint="cs"/>
          <w:rtl/>
        </w:rPr>
      </w:pPr>
    </w:p>
    <w:p w14:paraId="698FE6C1" w14:textId="77777777" w:rsidR="008F1239" w:rsidRPr="008F1239" w:rsidRDefault="008F1239" w:rsidP="008F1239">
      <w:pPr>
        <w:bidi/>
        <w:ind w:firstLine="720"/>
        <w:jc w:val="both"/>
        <w:rPr>
          <w:rFonts w:cs="David" w:hint="cs"/>
          <w:rtl/>
        </w:rPr>
      </w:pPr>
      <w:r w:rsidRPr="008F1239">
        <w:rPr>
          <w:rFonts w:cs="David" w:hint="cs"/>
          <w:rtl/>
        </w:rPr>
        <w:t xml:space="preserve">פרק י"ד. </w:t>
      </w:r>
      <w:r w:rsidRPr="008F1239">
        <w:rPr>
          <w:rFonts w:cs="David"/>
          <w:rtl/>
        </w:rPr>
        <w:t>–</w:t>
      </w:r>
      <w:r w:rsidRPr="008F1239">
        <w:rPr>
          <w:rFonts w:cs="David" w:hint="cs"/>
          <w:rtl/>
        </w:rPr>
        <w:t xml:space="preserve"> הוראות שעה לשנת 2008. ההצעה שלנו שזה יועבר לוועדת העבודה והרווחה. מי בעד?</w:t>
      </w:r>
    </w:p>
    <w:p w14:paraId="50945946" w14:textId="77777777" w:rsidR="008F1239" w:rsidRPr="008F1239" w:rsidRDefault="008F1239" w:rsidP="008F1239">
      <w:pPr>
        <w:bidi/>
        <w:jc w:val="both"/>
        <w:rPr>
          <w:rFonts w:cs="David" w:hint="cs"/>
          <w:rtl/>
        </w:rPr>
      </w:pPr>
    </w:p>
    <w:p w14:paraId="6631A021" w14:textId="77777777" w:rsidR="008F1239" w:rsidRPr="008F1239" w:rsidRDefault="008F1239" w:rsidP="008F1239">
      <w:pPr>
        <w:bidi/>
        <w:jc w:val="both"/>
        <w:rPr>
          <w:rFonts w:cs="David" w:hint="cs"/>
          <w:rtl/>
        </w:rPr>
      </w:pPr>
      <w:r w:rsidRPr="008F1239">
        <w:rPr>
          <w:rFonts w:cs="David" w:hint="cs"/>
          <w:rtl/>
        </w:rPr>
        <w:t>ה צ ב ע ה</w:t>
      </w:r>
    </w:p>
    <w:p w14:paraId="18D8F9B1" w14:textId="77777777" w:rsidR="008F1239" w:rsidRPr="008F1239" w:rsidRDefault="008F1239" w:rsidP="008F1239">
      <w:pPr>
        <w:bidi/>
        <w:jc w:val="both"/>
        <w:rPr>
          <w:rFonts w:cs="David" w:hint="cs"/>
          <w:rtl/>
        </w:rPr>
      </w:pPr>
    </w:p>
    <w:p w14:paraId="56EFBDC3"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464FC019" w14:textId="77777777" w:rsidR="008F1239" w:rsidRPr="008F1239" w:rsidRDefault="008F1239" w:rsidP="008F1239">
      <w:pPr>
        <w:bidi/>
        <w:jc w:val="both"/>
        <w:rPr>
          <w:rFonts w:cs="David" w:hint="cs"/>
          <w:rtl/>
        </w:rPr>
      </w:pPr>
    </w:p>
    <w:p w14:paraId="7C896C40" w14:textId="77777777" w:rsidR="008F1239" w:rsidRPr="008F1239" w:rsidRDefault="008F1239" w:rsidP="008F1239">
      <w:pPr>
        <w:bidi/>
        <w:jc w:val="both"/>
        <w:rPr>
          <w:rFonts w:cs="David" w:hint="cs"/>
          <w:rtl/>
        </w:rPr>
      </w:pPr>
      <w:r w:rsidRPr="008F1239">
        <w:rPr>
          <w:rFonts w:cs="David" w:hint="cs"/>
          <w:rtl/>
        </w:rPr>
        <w:t>הנושא יעבור לוועדת העבודה והרווחה</w:t>
      </w:r>
    </w:p>
    <w:p w14:paraId="3F0AC60A" w14:textId="77777777" w:rsidR="008F1239" w:rsidRPr="008F1239" w:rsidRDefault="008F1239" w:rsidP="008F1239">
      <w:pPr>
        <w:bidi/>
        <w:jc w:val="both"/>
        <w:rPr>
          <w:rFonts w:cs="David" w:hint="cs"/>
          <w:rtl/>
        </w:rPr>
      </w:pPr>
    </w:p>
    <w:p w14:paraId="1B5C51F7" w14:textId="77777777" w:rsidR="008F1239" w:rsidRPr="008F1239" w:rsidRDefault="008F1239" w:rsidP="008F1239">
      <w:pPr>
        <w:bidi/>
        <w:ind w:firstLine="720"/>
        <w:jc w:val="both"/>
        <w:rPr>
          <w:rFonts w:cs="David" w:hint="cs"/>
          <w:rtl/>
        </w:rPr>
      </w:pPr>
      <w:r w:rsidRPr="008F1239">
        <w:rPr>
          <w:rFonts w:cs="David" w:hint="cs"/>
          <w:rtl/>
        </w:rPr>
        <w:t>סל קליטה. אנחנו מציעים שזה יועבר לוועדת העבודה והרווחה. מי בעד?</w:t>
      </w:r>
    </w:p>
    <w:p w14:paraId="3FC12C86" w14:textId="77777777" w:rsidR="008F1239" w:rsidRPr="008F1239" w:rsidRDefault="008F1239" w:rsidP="008F1239">
      <w:pPr>
        <w:bidi/>
        <w:jc w:val="both"/>
        <w:rPr>
          <w:rFonts w:cs="David" w:hint="cs"/>
          <w:rtl/>
        </w:rPr>
      </w:pPr>
    </w:p>
    <w:p w14:paraId="70D5E891" w14:textId="77777777" w:rsidR="008F1239" w:rsidRPr="008F1239" w:rsidRDefault="008F1239" w:rsidP="008F1239">
      <w:pPr>
        <w:bidi/>
        <w:jc w:val="both"/>
        <w:rPr>
          <w:rFonts w:cs="David" w:hint="cs"/>
          <w:rtl/>
        </w:rPr>
      </w:pPr>
      <w:r w:rsidRPr="008F1239">
        <w:rPr>
          <w:rFonts w:cs="David" w:hint="cs"/>
          <w:rtl/>
        </w:rPr>
        <w:t>ה צ ב ע ה</w:t>
      </w:r>
    </w:p>
    <w:p w14:paraId="59480559"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3B021F25" w14:textId="77777777" w:rsidR="008F1239" w:rsidRPr="008F1239" w:rsidRDefault="008F1239" w:rsidP="008F1239">
      <w:pPr>
        <w:bidi/>
        <w:jc w:val="both"/>
        <w:rPr>
          <w:rFonts w:cs="David" w:hint="cs"/>
          <w:rtl/>
        </w:rPr>
      </w:pPr>
    </w:p>
    <w:p w14:paraId="5B7192ED" w14:textId="77777777" w:rsidR="008F1239" w:rsidRPr="008F1239" w:rsidRDefault="008F1239" w:rsidP="008F1239">
      <w:pPr>
        <w:bidi/>
        <w:jc w:val="both"/>
        <w:rPr>
          <w:rFonts w:cs="David" w:hint="cs"/>
          <w:rtl/>
        </w:rPr>
      </w:pPr>
      <w:r w:rsidRPr="008F1239">
        <w:rPr>
          <w:rFonts w:cs="David" w:hint="cs"/>
          <w:rtl/>
        </w:rPr>
        <w:t>הנושא יועבר לוועדת העבודה והרווחה</w:t>
      </w:r>
    </w:p>
    <w:p w14:paraId="2F1E68B0" w14:textId="77777777" w:rsidR="008F1239" w:rsidRPr="008F1239" w:rsidRDefault="008F1239" w:rsidP="008F1239">
      <w:pPr>
        <w:bidi/>
        <w:jc w:val="both"/>
        <w:rPr>
          <w:rFonts w:cs="David" w:hint="cs"/>
          <w:rtl/>
        </w:rPr>
      </w:pPr>
    </w:p>
    <w:p w14:paraId="3CA2F291" w14:textId="77777777" w:rsidR="008F1239" w:rsidRPr="008F1239" w:rsidRDefault="008F1239" w:rsidP="008F1239">
      <w:pPr>
        <w:bidi/>
        <w:ind w:firstLine="720"/>
        <w:jc w:val="both"/>
        <w:rPr>
          <w:rFonts w:cs="David" w:hint="cs"/>
          <w:rtl/>
        </w:rPr>
      </w:pPr>
      <w:r w:rsidRPr="008F1239">
        <w:rPr>
          <w:rFonts w:cs="David" w:hint="cs"/>
          <w:rtl/>
        </w:rPr>
        <w:t xml:space="preserve">תיקון חוק הפחתת הגרעון. </w:t>
      </w:r>
    </w:p>
    <w:p w14:paraId="52407B38" w14:textId="77777777" w:rsidR="008F1239" w:rsidRPr="008F1239" w:rsidRDefault="008F1239" w:rsidP="008F1239">
      <w:pPr>
        <w:bidi/>
        <w:jc w:val="both"/>
        <w:rPr>
          <w:rFonts w:cs="David" w:hint="cs"/>
          <w:rtl/>
        </w:rPr>
      </w:pPr>
    </w:p>
    <w:p w14:paraId="0EC3E552"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0C412354" w14:textId="77777777" w:rsidR="008F1239" w:rsidRPr="008F1239" w:rsidRDefault="008F1239" w:rsidP="008F1239">
      <w:pPr>
        <w:bidi/>
        <w:jc w:val="both"/>
        <w:rPr>
          <w:rFonts w:cs="David" w:hint="cs"/>
          <w:rtl/>
        </w:rPr>
      </w:pPr>
    </w:p>
    <w:p w14:paraId="39F50B42" w14:textId="77777777" w:rsidR="008F1239" w:rsidRPr="008F1239" w:rsidRDefault="008F1239" w:rsidP="008F1239">
      <w:pPr>
        <w:bidi/>
        <w:ind w:firstLine="720"/>
        <w:jc w:val="both"/>
        <w:rPr>
          <w:rFonts w:cs="David" w:hint="cs"/>
          <w:rtl/>
        </w:rPr>
      </w:pPr>
      <w:r w:rsidRPr="008F1239">
        <w:rPr>
          <w:rFonts w:cs="David" w:hint="cs"/>
          <w:rtl/>
        </w:rPr>
        <w:t>אנחנו מציעים שזה יועבר לוועדת כספים.</w:t>
      </w:r>
    </w:p>
    <w:p w14:paraId="08BDB03B" w14:textId="77777777" w:rsidR="008F1239" w:rsidRPr="008F1239" w:rsidRDefault="008F1239" w:rsidP="008F1239">
      <w:pPr>
        <w:bidi/>
        <w:jc w:val="both"/>
        <w:rPr>
          <w:rFonts w:cs="David" w:hint="cs"/>
          <w:rtl/>
        </w:rPr>
      </w:pPr>
    </w:p>
    <w:p w14:paraId="701E8552" w14:textId="77777777" w:rsidR="008F1239" w:rsidRPr="008F1239" w:rsidRDefault="008F1239" w:rsidP="008F1239">
      <w:pPr>
        <w:bidi/>
        <w:jc w:val="both"/>
        <w:rPr>
          <w:rFonts w:cs="David" w:hint="cs"/>
          <w:rtl/>
        </w:rPr>
      </w:pPr>
      <w:r w:rsidRPr="008F1239">
        <w:rPr>
          <w:rFonts w:cs="David" w:hint="cs"/>
          <w:u w:val="single"/>
          <w:rtl/>
        </w:rPr>
        <w:t>היו"ר דוד טל:</w:t>
      </w:r>
    </w:p>
    <w:p w14:paraId="5DED9C57" w14:textId="77777777" w:rsidR="008F1239" w:rsidRPr="008F1239" w:rsidRDefault="008F1239" w:rsidP="008F1239">
      <w:pPr>
        <w:bidi/>
        <w:jc w:val="both"/>
        <w:rPr>
          <w:rFonts w:cs="David" w:hint="cs"/>
          <w:rtl/>
        </w:rPr>
      </w:pPr>
    </w:p>
    <w:p w14:paraId="7F9391B0" w14:textId="77777777" w:rsidR="008F1239" w:rsidRPr="008F1239" w:rsidRDefault="008F1239" w:rsidP="008F1239">
      <w:pPr>
        <w:bidi/>
        <w:jc w:val="both"/>
        <w:rPr>
          <w:rFonts w:cs="David" w:hint="cs"/>
          <w:rtl/>
        </w:rPr>
      </w:pPr>
      <w:r w:rsidRPr="008F1239">
        <w:rPr>
          <w:rFonts w:cs="David" w:hint="cs"/>
          <w:rtl/>
        </w:rPr>
        <w:tab/>
        <w:t>מי בעד כספים?</w:t>
      </w:r>
    </w:p>
    <w:p w14:paraId="5B491634" w14:textId="77777777" w:rsidR="008F1239" w:rsidRPr="008F1239" w:rsidRDefault="008F1239" w:rsidP="008F1239">
      <w:pPr>
        <w:bidi/>
        <w:jc w:val="both"/>
        <w:rPr>
          <w:rFonts w:cs="David" w:hint="cs"/>
          <w:rtl/>
        </w:rPr>
      </w:pPr>
    </w:p>
    <w:p w14:paraId="1DE5C01B" w14:textId="77777777" w:rsidR="008F1239" w:rsidRPr="008F1239" w:rsidRDefault="008F1239" w:rsidP="008F1239">
      <w:pPr>
        <w:bidi/>
        <w:jc w:val="both"/>
        <w:rPr>
          <w:rFonts w:cs="David" w:hint="cs"/>
          <w:rtl/>
        </w:rPr>
      </w:pPr>
      <w:r w:rsidRPr="008F1239">
        <w:rPr>
          <w:rFonts w:cs="David" w:hint="cs"/>
          <w:rtl/>
        </w:rPr>
        <w:t>ה צ ב ע ה</w:t>
      </w:r>
    </w:p>
    <w:p w14:paraId="12077EEA" w14:textId="77777777" w:rsidR="008F1239" w:rsidRPr="008F1239" w:rsidRDefault="008F1239" w:rsidP="008F1239">
      <w:pPr>
        <w:bidi/>
        <w:jc w:val="both"/>
        <w:rPr>
          <w:rFonts w:cs="David" w:hint="cs"/>
          <w:rtl/>
        </w:rPr>
      </w:pPr>
    </w:p>
    <w:p w14:paraId="449C85D7"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43C750BD" w14:textId="77777777" w:rsidR="008F1239" w:rsidRPr="008F1239" w:rsidRDefault="008F1239" w:rsidP="008F1239">
      <w:pPr>
        <w:bidi/>
        <w:jc w:val="both"/>
        <w:rPr>
          <w:rFonts w:cs="David" w:hint="cs"/>
          <w:rtl/>
        </w:rPr>
      </w:pPr>
    </w:p>
    <w:p w14:paraId="50712F03" w14:textId="77777777" w:rsidR="008F1239" w:rsidRPr="008F1239" w:rsidRDefault="008F1239" w:rsidP="008F1239">
      <w:pPr>
        <w:bidi/>
        <w:jc w:val="both"/>
        <w:rPr>
          <w:rFonts w:cs="David" w:hint="cs"/>
          <w:rtl/>
        </w:rPr>
      </w:pPr>
      <w:r w:rsidRPr="008F1239">
        <w:rPr>
          <w:rFonts w:cs="David" w:hint="cs"/>
          <w:rtl/>
        </w:rPr>
        <w:t>הנושא יועבר לוועדת הכספים.</w:t>
      </w:r>
    </w:p>
    <w:p w14:paraId="21256374" w14:textId="77777777" w:rsidR="008F1239" w:rsidRPr="008F1239" w:rsidRDefault="008F1239" w:rsidP="008F1239">
      <w:pPr>
        <w:bidi/>
        <w:jc w:val="both"/>
        <w:rPr>
          <w:rFonts w:cs="David" w:hint="cs"/>
          <w:rtl/>
        </w:rPr>
      </w:pPr>
    </w:p>
    <w:p w14:paraId="3265190E" w14:textId="77777777" w:rsidR="008F1239" w:rsidRPr="008F1239" w:rsidRDefault="008F1239" w:rsidP="008F1239">
      <w:pPr>
        <w:bidi/>
        <w:ind w:firstLine="720"/>
        <w:jc w:val="both"/>
        <w:rPr>
          <w:rFonts w:cs="David" w:hint="cs"/>
          <w:rtl/>
        </w:rPr>
      </w:pPr>
      <w:r w:rsidRPr="008F1239">
        <w:rPr>
          <w:rFonts w:cs="David" w:hint="cs"/>
          <w:rtl/>
        </w:rPr>
        <w:t>הפחתת תקציב קרן חיילים משוחררים. אנחנו ממליצים את ועדת העבודה והרווחה.</w:t>
      </w:r>
    </w:p>
    <w:p w14:paraId="6B7F059A" w14:textId="77777777" w:rsidR="008F1239" w:rsidRPr="008F1239" w:rsidRDefault="008F1239" w:rsidP="008F1239">
      <w:pPr>
        <w:bidi/>
        <w:jc w:val="both"/>
        <w:rPr>
          <w:rFonts w:cs="David" w:hint="cs"/>
          <w:rtl/>
        </w:rPr>
      </w:pPr>
    </w:p>
    <w:p w14:paraId="0306C4C8"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35B7EC6C" w14:textId="77777777" w:rsidR="008F1239" w:rsidRPr="008F1239" w:rsidRDefault="008F1239" w:rsidP="008F1239">
      <w:pPr>
        <w:bidi/>
        <w:jc w:val="both"/>
        <w:rPr>
          <w:rFonts w:cs="David" w:hint="cs"/>
          <w:rtl/>
        </w:rPr>
      </w:pPr>
    </w:p>
    <w:p w14:paraId="6BF5B4D0" w14:textId="77777777" w:rsidR="008F1239" w:rsidRPr="008F1239" w:rsidRDefault="008F1239" w:rsidP="008F1239">
      <w:pPr>
        <w:bidi/>
        <w:ind w:firstLine="720"/>
        <w:jc w:val="both"/>
        <w:rPr>
          <w:rFonts w:cs="David" w:hint="cs"/>
          <w:rtl/>
        </w:rPr>
      </w:pPr>
      <w:r w:rsidRPr="008F1239">
        <w:rPr>
          <w:rFonts w:cs="David" w:hint="cs"/>
          <w:rtl/>
        </w:rPr>
        <w:t>כספים.</w:t>
      </w:r>
    </w:p>
    <w:p w14:paraId="4C268EA4" w14:textId="77777777" w:rsidR="008F1239" w:rsidRPr="008F1239" w:rsidRDefault="008F1239" w:rsidP="008F1239">
      <w:pPr>
        <w:bidi/>
        <w:jc w:val="both"/>
        <w:rPr>
          <w:rFonts w:cs="David" w:hint="cs"/>
          <w:rtl/>
        </w:rPr>
      </w:pPr>
    </w:p>
    <w:p w14:paraId="7E3B05D0"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395AED68" w14:textId="77777777" w:rsidR="008F1239" w:rsidRPr="008F1239" w:rsidRDefault="008F1239" w:rsidP="008F1239">
      <w:pPr>
        <w:bidi/>
        <w:jc w:val="both"/>
        <w:rPr>
          <w:rFonts w:cs="David" w:hint="cs"/>
          <w:rtl/>
        </w:rPr>
      </w:pPr>
    </w:p>
    <w:p w14:paraId="70527789" w14:textId="77777777" w:rsidR="008F1239" w:rsidRPr="008F1239" w:rsidRDefault="008F1239" w:rsidP="008F1239">
      <w:pPr>
        <w:bidi/>
        <w:jc w:val="both"/>
        <w:rPr>
          <w:rFonts w:cs="David" w:hint="cs"/>
          <w:rtl/>
        </w:rPr>
      </w:pPr>
      <w:r w:rsidRPr="008F1239">
        <w:rPr>
          <w:rFonts w:cs="David" w:hint="cs"/>
          <w:rtl/>
        </w:rPr>
        <w:tab/>
        <w:t>מי בעד ועדת הכספים?</w:t>
      </w:r>
    </w:p>
    <w:p w14:paraId="26C0AAEC" w14:textId="77777777" w:rsidR="008F1239" w:rsidRPr="008F1239" w:rsidRDefault="008F1239" w:rsidP="008F1239">
      <w:pPr>
        <w:bidi/>
        <w:jc w:val="both"/>
        <w:rPr>
          <w:rFonts w:cs="David" w:hint="cs"/>
          <w:rtl/>
        </w:rPr>
      </w:pPr>
    </w:p>
    <w:p w14:paraId="4869E5CB" w14:textId="77777777" w:rsidR="008F1239" w:rsidRPr="008F1239" w:rsidRDefault="008F1239" w:rsidP="008F1239">
      <w:pPr>
        <w:bidi/>
        <w:jc w:val="both"/>
        <w:rPr>
          <w:rFonts w:cs="David" w:hint="cs"/>
          <w:rtl/>
        </w:rPr>
      </w:pPr>
      <w:r w:rsidRPr="008F1239">
        <w:rPr>
          <w:rFonts w:cs="David" w:hint="cs"/>
          <w:rtl/>
        </w:rPr>
        <w:t>ה צ ב ע ה</w:t>
      </w:r>
    </w:p>
    <w:p w14:paraId="21A17038" w14:textId="77777777" w:rsidR="008F1239" w:rsidRPr="008F1239" w:rsidRDefault="008F1239" w:rsidP="008F1239">
      <w:pPr>
        <w:bidi/>
        <w:jc w:val="both"/>
        <w:rPr>
          <w:rFonts w:cs="David" w:hint="cs"/>
          <w:rtl/>
        </w:rPr>
      </w:pPr>
    </w:p>
    <w:p w14:paraId="495AD528"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3CB03DF1" w14:textId="77777777" w:rsidR="008F1239" w:rsidRPr="008F1239" w:rsidRDefault="008F1239" w:rsidP="008F1239">
      <w:pPr>
        <w:bidi/>
        <w:jc w:val="both"/>
        <w:rPr>
          <w:rFonts w:cs="David" w:hint="cs"/>
          <w:rtl/>
        </w:rPr>
      </w:pPr>
    </w:p>
    <w:p w14:paraId="50451B4B" w14:textId="77777777" w:rsidR="008F1239" w:rsidRPr="008F1239" w:rsidRDefault="008F1239" w:rsidP="008F1239">
      <w:pPr>
        <w:bidi/>
        <w:jc w:val="both"/>
        <w:rPr>
          <w:rFonts w:cs="David" w:hint="cs"/>
          <w:rtl/>
        </w:rPr>
      </w:pPr>
      <w:r w:rsidRPr="008F1239">
        <w:rPr>
          <w:rFonts w:cs="David" w:hint="cs"/>
          <w:rtl/>
        </w:rPr>
        <w:t>הנושא יועבר לוועדת הכספים</w:t>
      </w:r>
    </w:p>
    <w:p w14:paraId="0634F6CC" w14:textId="77777777" w:rsidR="008F1239" w:rsidRPr="008F1239" w:rsidRDefault="008F1239" w:rsidP="008F1239">
      <w:pPr>
        <w:bidi/>
        <w:jc w:val="both"/>
        <w:rPr>
          <w:rFonts w:cs="David" w:hint="cs"/>
          <w:rtl/>
        </w:rPr>
      </w:pPr>
    </w:p>
    <w:p w14:paraId="38ECAED3" w14:textId="77777777" w:rsidR="008F1239" w:rsidRPr="008F1239" w:rsidRDefault="008F1239" w:rsidP="008F1239">
      <w:pPr>
        <w:bidi/>
        <w:ind w:firstLine="720"/>
        <w:jc w:val="both"/>
        <w:rPr>
          <w:rFonts w:cs="David" w:hint="cs"/>
          <w:rtl/>
        </w:rPr>
      </w:pPr>
      <w:r w:rsidRPr="008F1239">
        <w:rPr>
          <w:rFonts w:cs="David" w:hint="cs"/>
          <w:rtl/>
        </w:rPr>
        <w:t>המשך התליית המענק לרוכשי דירה או מרחיבי דירה בירושלים.</w:t>
      </w:r>
    </w:p>
    <w:p w14:paraId="6AFBAFC3" w14:textId="77777777" w:rsidR="008F1239" w:rsidRPr="008F1239" w:rsidRDefault="008F1239" w:rsidP="008F1239">
      <w:pPr>
        <w:bidi/>
        <w:jc w:val="both"/>
        <w:rPr>
          <w:rFonts w:cs="David" w:hint="cs"/>
          <w:rtl/>
        </w:rPr>
      </w:pPr>
    </w:p>
    <w:p w14:paraId="5492C73F" w14:textId="77777777" w:rsidR="008F1239" w:rsidRPr="008F1239" w:rsidRDefault="008F1239" w:rsidP="008F1239">
      <w:pPr>
        <w:bidi/>
        <w:jc w:val="both"/>
        <w:rPr>
          <w:rFonts w:cs="David" w:hint="cs"/>
          <w:u w:val="single"/>
          <w:rtl/>
        </w:rPr>
      </w:pPr>
      <w:smartTag w:uri="urn:schemas-microsoft-com:office:smarttags" w:element="PersonName">
        <w:r w:rsidRPr="008F1239">
          <w:rPr>
            <w:rFonts w:cs="David" w:hint="cs"/>
            <w:u w:val="single"/>
            <w:rtl/>
          </w:rPr>
          <w:t>משה גפני</w:t>
        </w:r>
      </w:smartTag>
      <w:r w:rsidRPr="008F1239">
        <w:rPr>
          <w:rFonts w:cs="David" w:hint="cs"/>
          <w:u w:val="single"/>
          <w:rtl/>
        </w:rPr>
        <w:t>:</w:t>
      </w:r>
    </w:p>
    <w:p w14:paraId="1DF29C06" w14:textId="77777777" w:rsidR="008F1239" w:rsidRPr="008F1239" w:rsidRDefault="008F1239" w:rsidP="008F1239">
      <w:pPr>
        <w:bidi/>
        <w:jc w:val="both"/>
        <w:rPr>
          <w:rFonts w:cs="David" w:hint="cs"/>
          <w:rtl/>
        </w:rPr>
      </w:pPr>
    </w:p>
    <w:p w14:paraId="7F584760" w14:textId="77777777" w:rsidR="008F1239" w:rsidRPr="008F1239" w:rsidRDefault="008F1239" w:rsidP="008F1239">
      <w:pPr>
        <w:bidi/>
        <w:jc w:val="both"/>
        <w:rPr>
          <w:rFonts w:cs="David" w:hint="cs"/>
          <w:rtl/>
        </w:rPr>
      </w:pPr>
      <w:r w:rsidRPr="008F1239">
        <w:rPr>
          <w:rFonts w:cs="David" w:hint="cs"/>
          <w:rtl/>
        </w:rPr>
        <w:tab/>
        <w:t>מדובר בחוק שעבר לאחר דיונים ארוכים.משרד האוצר הקפיא את החוק הזה. הגיע הזמן להפסיק את ההתליה הזאת. מכיוון שמדובר בחוק של מאיר פרוש אני מבקש מסיעת ש"ס..</w:t>
      </w:r>
    </w:p>
    <w:p w14:paraId="78B72CBA" w14:textId="77777777" w:rsidR="008F1239" w:rsidRPr="008F1239" w:rsidRDefault="008F1239" w:rsidP="008F1239">
      <w:pPr>
        <w:bidi/>
        <w:jc w:val="both"/>
        <w:rPr>
          <w:rFonts w:cs="David" w:hint="cs"/>
          <w:rtl/>
        </w:rPr>
      </w:pPr>
    </w:p>
    <w:p w14:paraId="263BC958" w14:textId="77777777" w:rsidR="008F1239" w:rsidRPr="008F1239" w:rsidRDefault="008F1239" w:rsidP="008F1239">
      <w:pPr>
        <w:bidi/>
        <w:jc w:val="both"/>
        <w:rPr>
          <w:rFonts w:cs="David" w:hint="cs"/>
          <w:rtl/>
        </w:rPr>
      </w:pPr>
      <w:r w:rsidRPr="008F1239">
        <w:rPr>
          <w:rFonts w:cs="David" w:hint="cs"/>
          <w:u w:val="single"/>
          <w:rtl/>
        </w:rPr>
        <w:t xml:space="preserve">יעקב </w:t>
      </w:r>
      <w:proofErr w:type="spellStart"/>
      <w:r w:rsidRPr="008F1239">
        <w:rPr>
          <w:rFonts w:cs="David" w:hint="cs"/>
          <w:u w:val="single"/>
          <w:rtl/>
        </w:rPr>
        <w:t>מרגי</w:t>
      </w:r>
      <w:proofErr w:type="spellEnd"/>
      <w:r w:rsidRPr="008F1239">
        <w:rPr>
          <w:rFonts w:cs="David" w:hint="cs"/>
          <w:u w:val="single"/>
          <w:rtl/>
        </w:rPr>
        <w:t>:</w:t>
      </w:r>
    </w:p>
    <w:p w14:paraId="5EA7EC7D" w14:textId="77777777" w:rsidR="008F1239" w:rsidRPr="008F1239" w:rsidRDefault="008F1239" w:rsidP="008F1239">
      <w:pPr>
        <w:bidi/>
        <w:jc w:val="both"/>
        <w:rPr>
          <w:rFonts w:cs="David" w:hint="cs"/>
          <w:rtl/>
        </w:rPr>
      </w:pPr>
    </w:p>
    <w:p w14:paraId="6B28681A" w14:textId="77777777" w:rsidR="008F1239" w:rsidRPr="008F1239" w:rsidRDefault="008F1239" w:rsidP="008F1239">
      <w:pPr>
        <w:bidi/>
        <w:jc w:val="both"/>
        <w:rPr>
          <w:rFonts w:cs="David" w:hint="cs"/>
          <w:rtl/>
        </w:rPr>
      </w:pPr>
      <w:r w:rsidRPr="008F1239">
        <w:rPr>
          <w:rFonts w:cs="David" w:hint="cs"/>
          <w:rtl/>
        </w:rPr>
        <w:tab/>
        <w:t>אנחנו מתנגדים.</w:t>
      </w:r>
    </w:p>
    <w:p w14:paraId="082E8E7B" w14:textId="77777777" w:rsidR="008F1239" w:rsidRPr="008F1239" w:rsidRDefault="008F1239" w:rsidP="008F1239">
      <w:pPr>
        <w:bidi/>
        <w:jc w:val="both"/>
        <w:rPr>
          <w:rFonts w:cs="David" w:hint="cs"/>
          <w:rtl/>
        </w:rPr>
      </w:pPr>
    </w:p>
    <w:p w14:paraId="7D1CC0D9" w14:textId="77777777" w:rsidR="008F1239" w:rsidRPr="008F1239" w:rsidRDefault="008F1239" w:rsidP="008F1239">
      <w:pPr>
        <w:bidi/>
        <w:jc w:val="both"/>
        <w:rPr>
          <w:rFonts w:cs="David" w:hint="cs"/>
          <w:u w:val="single"/>
          <w:rtl/>
        </w:rPr>
      </w:pPr>
      <w:r w:rsidRPr="008F1239">
        <w:rPr>
          <w:rFonts w:cs="David" w:hint="cs"/>
          <w:u w:val="single"/>
          <w:rtl/>
        </w:rPr>
        <w:t>גדעון סער:</w:t>
      </w:r>
    </w:p>
    <w:p w14:paraId="531F3F90" w14:textId="77777777" w:rsidR="008F1239" w:rsidRPr="008F1239" w:rsidRDefault="008F1239" w:rsidP="008F1239">
      <w:pPr>
        <w:bidi/>
        <w:jc w:val="both"/>
        <w:rPr>
          <w:rFonts w:cs="David" w:hint="cs"/>
          <w:rtl/>
        </w:rPr>
      </w:pPr>
    </w:p>
    <w:p w14:paraId="70D66588" w14:textId="77777777" w:rsidR="008F1239" w:rsidRPr="008F1239" w:rsidRDefault="008F1239" w:rsidP="008F1239">
      <w:pPr>
        <w:bidi/>
        <w:jc w:val="both"/>
        <w:rPr>
          <w:rFonts w:cs="David" w:hint="cs"/>
          <w:rtl/>
        </w:rPr>
      </w:pPr>
      <w:r w:rsidRPr="008F1239">
        <w:rPr>
          <w:rFonts w:cs="David" w:hint="cs"/>
          <w:rtl/>
        </w:rPr>
        <w:tab/>
        <w:t>מדובר במענקים לרוכשי דירות בירושלים. אני מבקש לפצל את ההצעה.</w:t>
      </w:r>
    </w:p>
    <w:p w14:paraId="6C01F3A9" w14:textId="77777777" w:rsidR="008F1239" w:rsidRPr="008F1239" w:rsidRDefault="008F1239" w:rsidP="008F1239">
      <w:pPr>
        <w:bidi/>
        <w:jc w:val="both"/>
        <w:rPr>
          <w:rFonts w:cs="David" w:hint="cs"/>
          <w:rtl/>
        </w:rPr>
      </w:pPr>
    </w:p>
    <w:p w14:paraId="21ED91E8"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32034055" w14:textId="77777777" w:rsidR="008F1239" w:rsidRPr="008F1239" w:rsidRDefault="008F1239" w:rsidP="008F1239">
      <w:pPr>
        <w:bidi/>
        <w:jc w:val="both"/>
        <w:rPr>
          <w:rFonts w:cs="David" w:hint="cs"/>
          <w:rtl/>
        </w:rPr>
      </w:pPr>
    </w:p>
    <w:p w14:paraId="41C7C88F" w14:textId="77777777" w:rsidR="008F1239" w:rsidRPr="008F1239" w:rsidRDefault="008F1239" w:rsidP="008F1239">
      <w:pPr>
        <w:bidi/>
        <w:ind w:firstLine="720"/>
        <w:jc w:val="both"/>
        <w:rPr>
          <w:rFonts w:cs="David" w:hint="cs"/>
          <w:rtl/>
        </w:rPr>
      </w:pPr>
      <w:r w:rsidRPr="008F1239">
        <w:rPr>
          <w:rFonts w:cs="David" w:hint="cs"/>
          <w:rtl/>
        </w:rPr>
        <w:t>מי בעד הפיצול?</w:t>
      </w:r>
    </w:p>
    <w:p w14:paraId="2865DAF6" w14:textId="77777777" w:rsidR="008F1239" w:rsidRPr="008F1239" w:rsidRDefault="008F1239" w:rsidP="008F1239">
      <w:pPr>
        <w:bidi/>
        <w:jc w:val="both"/>
        <w:rPr>
          <w:rFonts w:cs="David" w:hint="cs"/>
          <w:rtl/>
        </w:rPr>
      </w:pPr>
    </w:p>
    <w:p w14:paraId="668DCE01" w14:textId="77777777" w:rsidR="008F1239" w:rsidRPr="008F1239" w:rsidRDefault="008F1239" w:rsidP="008F1239">
      <w:pPr>
        <w:bidi/>
        <w:jc w:val="both"/>
        <w:rPr>
          <w:rFonts w:cs="David" w:hint="cs"/>
          <w:rtl/>
        </w:rPr>
      </w:pPr>
      <w:r w:rsidRPr="008F1239">
        <w:rPr>
          <w:rFonts w:cs="David" w:hint="cs"/>
          <w:rtl/>
        </w:rPr>
        <w:t>ה צ ב ע ה</w:t>
      </w:r>
    </w:p>
    <w:p w14:paraId="6924F6DE"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מיעוט</w:t>
      </w:r>
    </w:p>
    <w:p w14:paraId="4A1FA22D" w14:textId="77777777" w:rsidR="008F1239" w:rsidRPr="008F1239" w:rsidRDefault="008F1239" w:rsidP="008F1239">
      <w:pPr>
        <w:bidi/>
        <w:jc w:val="both"/>
        <w:rPr>
          <w:rFonts w:cs="David" w:hint="cs"/>
          <w:rtl/>
        </w:rPr>
      </w:pPr>
      <w:r w:rsidRPr="008F1239">
        <w:rPr>
          <w:rFonts w:cs="David" w:hint="cs"/>
          <w:rtl/>
        </w:rPr>
        <w:t xml:space="preserve">נגד </w:t>
      </w:r>
      <w:r w:rsidRPr="008F1239">
        <w:rPr>
          <w:rFonts w:cs="David"/>
          <w:rtl/>
        </w:rPr>
        <w:t>–</w:t>
      </w:r>
      <w:r w:rsidRPr="008F1239">
        <w:rPr>
          <w:rFonts w:cs="David" w:hint="cs"/>
          <w:rtl/>
        </w:rPr>
        <w:t xml:space="preserve"> רוב</w:t>
      </w:r>
    </w:p>
    <w:p w14:paraId="3A9D7808" w14:textId="77777777" w:rsidR="008F1239" w:rsidRPr="008F1239" w:rsidRDefault="008F1239" w:rsidP="008F1239">
      <w:pPr>
        <w:bidi/>
        <w:jc w:val="both"/>
        <w:rPr>
          <w:rFonts w:cs="David" w:hint="cs"/>
          <w:rtl/>
        </w:rPr>
      </w:pPr>
      <w:r w:rsidRPr="008F1239">
        <w:rPr>
          <w:rFonts w:cs="David" w:hint="cs"/>
          <w:rtl/>
        </w:rPr>
        <w:t>הפיצול לא התקבל</w:t>
      </w:r>
    </w:p>
    <w:p w14:paraId="4612A306" w14:textId="77777777" w:rsidR="008F1239" w:rsidRPr="008F1239" w:rsidRDefault="008F1239" w:rsidP="008F1239">
      <w:pPr>
        <w:bidi/>
        <w:jc w:val="both"/>
        <w:rPr>
          <w:rFonts w:cs="David" w:hint="cs"/>
          <w:rtl/>
        </w:rPr>
      </w:pPr>
    </w:p>
    <w:p w14:paraId="5404E808" w14:textId="77777777" w:rsidR="008F1239" w:rsidRPr="008F1239" w:rsidRDefault="008F1239" w:rsidP="008F1239">
      <w:pPr>
        <w:bidi/>
        <w:jc w:val="both"/>
        <w:rPr>
          <w:rFonts w:cs="David" w:hint="cs"/>
          <w:rtl/>
        </w:rPr>
      </w:pPr>
      <w:r w:rsidRPr="008F1239">
        <w:rPr>
          <w:rFonts w:cs="David" w:hint="cs"/>
          <w:rtl/>
        </w:rPr>
        <w:tab/>
        <w:t>מי בעד להעביר את זה לוועדת כספים?</w:t>
      </w:r>
    </w:p>
    <w:p w14:paraId="5B46665A" w14:textId="77777777" w:rsidR="008F1239" w:rsidRPr="008F1239" w:rsidRDefault="008F1239" w:rsidP="008F1239">
      <w:pPr>
        <w:bidi/>
        <w:jc w:val="both"/>
        <w:rPr>
          <w:rFonts w:cs="David" w:hint="cs"/>
          <w:rtl/>
        </w:rPr>
      </w:pPr>
    </w:p>
    <w:p w14:paraId="36D176AB" w14:textId="77777777" w:rsidR="008F1239" w:rsidRPr="008F1239" w:rsidRDefault="008F1239" w:rsidP="008F1239">
      <w:pPr>
        <w:bidi/>
        <w:jc w:val="both"/>
        <w:rPr>
          <w:rFonts w:cs="David" w:hint="cs"/>
          <w:rtl/>
        </w:rPr>
      </w:pPr>
      <w:r w:rsidRPr="008F1239">
        <w:rPr>
          <w:rFonts w:cs="David" w:hint="cs"/>
          <w:rtl/>
        </w:rPr>
        <w:t>ה צ ב ע ה</w:t>
      </w:r>
    </w:p>
    <w:p w14:paraId="1CC24E26" w14:textId="77777777" w:rsidR="008F1239" w:rsidRPr="008F1239" w:rsidRDefault="008F1239" w:rsidP="008F1239">
      <w:pPr>
        <w:bidi/>
        <w:jc w:val="both"/>
        <w:rPr>
          <w:rFonts w:cs="David" w:hint="cs"/>
          <w:rtl/>
        </w:rPr>
      </w:pPr>
    </w:p>
    <w:p w14:paraId="653CBAFB"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65DE0B58" w14:textId="77777777" w:rsidR="008F1239" w:rsidRPr="008F1239" w:rsidRDefault="008F1239" w:rsidP="008F1239">
      <w:pPr>
        <w:bidi/>
        <w:jc w:val="both"/>
        <w:rPr>
          <w:rFonts w:cs="David" w:hint="cs"/>
          <w:rtl/>
        </w:rPr>
      </w:pPr>
      <w:r w:rsidRPr="008F1239">
        <w:rPr>
          <w:rFonts w:cs="David" w:hint="cs"/>
          <w:rtl/>
        </w:rPr>
        <w:t>הנושא יועבר לוועדת הכספים</w:t>
      </w:r>
    </w:p>
    <w:p w14:paraId="126618D8" w14:textId="77777777" w:rsidR="008F1239" w:rsidRPr="008F1239" w:rsidRDefault="008F1239" w:rsidP="008F1239">
      <w:pPr>
        <w:bidi/>
        <w:jc w:val="both"/>
        <w:rPr>
          <w:rFonts w:cs="David" w:hint="cs"/>
          <w:rtl/>
        </w:rPr>
      </w:pPr>
    </w:p>
    <w:p w14:paraId="71D3E331" w14:textId="77777777" w:rsidR="008F1239" w:rsidRPr="008F1239" w:rsidRDefault="008F1239" w:rsidP="008F1239">
      <w:pPr>
        <w:bidi/>
        <w:ind w:firstLine="720"/>
        <w:jc w:val="both"/>
        <w:rPr>
          <w:rFonts w:cs="David" w:hint="cs"/>
          <w:rtl/>
        </w:rPr>
      </w:pPr>
      <w:r w:rsidRPr="008F1239">
        <w:rPr>
          <w:rFonts w:cs="David" w:hint="cs"/>
          <w:rtl/>
        </w:rPr>
        <w:t>ביטול התיקון לחוק לימוד חובה. יש הצעה להעביר את זה לוועדת חינוך, ויש הצעה להעביר את זה לוועדה משותפת של חינוך וכספים. מי בעד שזה יועבר לוועדה המשותפת?</w:t>
      </w:r>
    </w:p>
    <w:p w14:paraId="68BFCF00" w14:textId="77777777" w:rsidR="008F1239" w:rsidRPr="008F1239" w:rsidRDefault="008F1239" w:rsidP="008F1239">
      <w:pPr>
        <w:bidi/>
        <w:jc w:val="both"/>
        <w:rPr>
          <w:rFonts w:cs="David" w:hint="cs"/>
          <w:rtl/>
        </w:rPr>
      </w:pPr>
    </w:p>
    <w:p w14:paraId="21752B1D" w14:textId="77777777" w:rsidR="008F1239" w:rsidRPr="008F1239" w:rsidRDefault="008F1239" w:rsidP="008F1239">
      <w:pPr>
        <w:bidi/>
        <w:jc w:val="both"/>
        <w:rPr>
          <w:rFonts w:cs="David" w:hint="cs"/>
          <w:rtl/>
        </w:rPr>
      </w:pPr>
      <w:r w:rsidRPr="008F1239">
        <w:rPr>
          <w:rFonts w:cs="David" w:hint="cs"/>
          <w:rtl/>
        </w:rPr>
        <w:t>ה צ ב ע ה</w:t>
      </w:r>
    </w:p>
    <w:p w14:paraId="2703B188" w14:textId="77777777" w:rsidR="008F1239" w:rsidRPr="008F1239" w:rsidRDefault="008F1239" w:rsidP="008F1239">
      <w:pPr>
        <w:bidi/>
        <w:jc w:val="both"/>
        <w:rPr>
          <w:rFonts w:cs="David" w:hint="cs"/>
          <w:rtl/>
        </w:rPr>
      </w:pPr>
    </w:p>
    <w:p w14:paraId="53BE7882"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4D2205B7" w14:textId="77777777" w:rsidR="008F1239" w:rsidRPr="008F1239" w:rsidRDefault="008F1239" w:rsidP="008F1239">
      <w:pPr>
        <w:bidi/>
        <w:jc w:val="both"/>
        <w:rPr>
          <w:rFonts w:cs="David" w:hint="cs"/>
          <w:rtl/>
        </w:rPr>
      </w:pPr>
    </w:p>
    <w:p w14:paraId="2D422C4D" w14:textId="77777777" w:rsidR="008F1239" w:rsidRPr="008F1239" w:rsidRDefault="008F1239" w:rsidP="008F1239">
      <w:pPr>
        <w:bidi/>
        <w:jc w:val="both"/>
        <w:rPr>
          <w:rFonts w:cs="David" w:hint="cs"/>
          <w:rtl/>
        </w:rPr>
      </w:pPr>
      <w:r w:rsidRPr="008F1239">
        <w:rPr>
          <w:rFonts w:cs="David" w:hint="cs"/>
          <w:rtl/>
        </w:rPr>
        <w:t>הנושא יועבר לוועדת המשותפת</w:t>
      </w:r>
    </w:p>
    <w:p w14:paraId="5EAA5240" w14:textId="77777777" w:rsidR="008F1239" w:rsidRPr="008F1239" w:rsidRDefault="008F1239" w:rsidP="008F1239">
      <w:pPr>
        <w:bidi/>
        <w:jc w:val="both"/>
        <w:rPr>
          <w:rFonts w:cs="David" w:hint="cs"/>
          <w:rtl/>
        </w:rPr>
      </w:pPr>
    </w:p>
    <w:p w14:paraId="472237A4" w14:textId="77777777" w:rsidR="008F1239" w:rsidRPr="008F1239" w:rsidRDefault="008F1239" w:rsidP="008F1239">
      <w:pPr>
        <w:bidi/>
        <w:ind w:firstLine="720"/>
        <w:jc w:val="both"/>
        <w:rPr>
          <w:rFonts w:cs="David" w:hint="cs"/>
          <w:rtl/>
        </w:rPr>
      </w:pPr>
      <w:r w:rsidRPr="008F1239">
        <w:rPr>
          <w:rFonts w:cs="David" w:hint="cs"/>
          <w:rtl/>
        </w:rPr>
        <w:t>דחיית תחילתו של חוק השאלת ספרי לימוד ב-4 שנים. ההצעה שלנו שזה יועבר לוועדת חינוך.</w:t>
      </w:r>
    </w:p>
    <w:p w14:paraId="06BD78FB" w14:textId="77777777" w:rsidR="008F1239" w:rsidRPr="008F1239" w:rsidRDefault="008F1239" w:rsidP="008F1239">
      <w:pPr>
        <w:bidi/>
        <w:jc w:val="both"/>
        <w:rPr>
          <w:rFonts w:cs="David" w:hint="cs"/>
          <w:rtl/>
        </w:rPr>
      </w:pPr>
    </w:p>
    <w:p w14:paraId="2DD6E5F7" w14:textId="77777777" w:rsidR="008F1239" w:rsidRPr="008F1239" w:rsidRDefault="008F1239" w:rsidP="008F1239">
      <w:pPr>
        <w:bidi/>
        <w:jc w:val="both"/>
        <w:rPr>
          <w:rFonts w:cs="David" w:hint="cs"/>
          <w:u w:val="single"/>
          <w:rtl/>
        </w:rPr>
      </w:pPr>
      <w:r w:rsidRPr="008F1239">
        <w:rPr>
          <w:rFonts w:cs="David" w:hint="cs"/>
          <w:u w:val="single"/>
          <w:rtl/>
        </w:rPr>
        <w:t xml:space="preserve">אלי </w:t>
      </w:r>
      <w:proofErr w:type="spellStart"/>
      <w:r w:rsidRPr="008F1239">
        <w:rPr>
          <w:rFonts w:cs="David" w:hint="cs"/>
          <w:u w:val="single"/>
          <w:rtl/>
        </w:rPr>
        <w:t>אפללו</w:t>
      </w:r>
      <w:proofErr w:type="spellEnd"/>
      <w:r w:rsidRPr="008F1239">
        <w:rPr>
          <w:rFonts w:cs="David" w:hint="cs"/>
          <w:u w:val="single"/>
          <w:rtl/>
        </w:rPr>
        <w:t>:</w:t>
      </w:r>
    </w:p>
    <w:p w14:paraId="2840F1B9" w14:textId="77777777" w:rsidR="008F1239" w:rsidRPr="008F1239" w:rsidRDefault="008F1239" w:rsidP="008F1239">
      <w:pPr>
        <w:bidi/>
        <w:jc w:val="both"/>
        <w:rPr>
          <w:rFonts w:cs="David" w:hint="cs"/>
          <w:rtl/>
        </w:rPr>
      </w:pPr>
    </w:p>
    <w:p w14:paraId="5E861A80" w14:textId="77777777" w:rsidR="008F1239" w:rsidRPr="008F1239" w:rsidRDefault="008F1239" w:rsidP="008F1239">
      <w:pPr>
        <w:bidi/>
        <w:ind w:firstLine="720"/>
        <w:jc w:val="both"/>
        <w:rPr>
          <w:rFonts w:cs="David" w:hint="cs"/>
          <w:rtl/>
        </w:rPr>
      </w:pPr>
      <w:r w:rsidRPr="008F1239">
        <w:rPr>
          <w:rFonts w:cs="David" w:hint="cs"/>
          <w:rtl/>
        </w:rPr>
        <w:t>אנחנו מציעים שזה יועבר לוועדה משותפת של חינוך וכספים.</w:t>
      </w:r>
    </w:p>
    <w:p w14:paraId="59B3879A" w14:textId="77777777" w:rsidR="008F1239" w:rsidRPr="008F1239" w:rsidRDefault="008F1239" w:rsidP="008F1239">
      <w:pPr>
        <w:bidi/>
        <w:jc w:val="both"/>
        <w:rPr>
          <w:rFonts w:cs="David" w:hint="cs"/>
          <w:rtl/>
        </w:rPr>
      </w:pPr>
    </w:p>
    <w:p w14:paraId="5765F663" w14:textId="77777777" w:rsidR="008F1239" w:rsidRPr="008F1239" w:rsidRDefault="008F1239" w:rsidP="008F1239">
      <w:pPr>
        <w:bidi/>
        <w:jc w:val="both"/>
        <w:rPr>
          <w:rFonts w:cs="David" w:hint="cs"/>
          <w:rtl/>
        </w:rPr>
      </w:pPr>
      <w:proofErr w:type="spellStart"/>
      <w:r w:rsidRPr="008F1239">
        <w:rPr>
          <w:rFonts w:cs="David" w:hint="cs"/>
          <w:u w:val="single"/>
          <w:rtl/>
        </w:rPr>
        <w:t>אחמד</w:t>
      </w:r>
      <w:proofErr w:type="spellEnd"/>
      <w:r w:rsidRPr="008F1239">
        <w:rPr>
          <w:rFonts w:cs="David" w:hint="cs"/>
          <w:u w:val="single"/>
          <w:rtl/>
        </w:rPr>
        <w:t xml:space="preserve"> טיבי:</w:t>
      </w:r>
    </w:p>
    <w:p w14:paraId="7DAA0CD4" w14:textId="77777777" w:rsidR="008F1239" w:rsidRPr="008F1239" w:rsidRDefault="008F1239" w:rsidP="008F1239">
      <w:pPr>
        <w:bidi/>
        <w:jc w:val="both"/>
        <w:rPr>
          <w:rFonts w:cs="David" w:hint="cs"/>
          <w:rtl/>
        </w:rPr>
      </w:pPr>
    </w:p>
    <w:p w14:paraId="7FBB0B2F" w14:textId="77777777" w:rsidR="008F1239" w:rsidRPr="008F1239" w:rsidRDefault="008F1239" w:rsidP="008F1239">
      <w:pPr>
        <w:bidi/>
        <w:jc w:val="both"/>
        <w:rPr>
          <w:rFonts w:cs="David" w:hint="cs"/>
          <w:rtl/>
        </w:rPr>
      </w:pPr>
      <w:r w:rsidRPr="008F1239">
        <w:rPr>
          <w:rFonts w:cs="David" w:hint="cs"/>
          <w:rtl/>
        </w:rPr>
        <w:tab/>
        <w:t>אני מבקש לפצל.</w:t>
      </w:r>
    </w:p>
    <w:p w14:paraId="45A9191D" w14:textId="77777777" w:rsidR="008F1239" w:rsidRPr="008F1239" w:rsidRDefault="008F1239" w:rsidP="008F1239">
      <w:pPr>
        <w:bidi/>
        <w:jc w:val="both"/>
        <w:rPr>
          <w:rFonts w:cs="David" w:hint="cs"/>
          <w:rtl/>
        </w:rPr>
      </w:pPr>
    </w:p>
    <w:p w14:paraId="03353DF0"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2C95CFD8" w14:textId="77777777" w:rsidR="008F1239" w:rsidRPr="008F1239" w:rsidRDefault="008F1239" w:rsidP="008F1239">
      <w:pPr>
        <w:bidi/>
        <w:jc w:val="both"/>
        <w:rPr>
          <w:rFonts w:cs="David" w:hint="cs"/>
          <w:rtl/>
        </w:rPr>
      </w:pPr>
    </w:p>
    <w:p w14:paraId="0A535908" w14:textId="77777777" w:rsidR="008F1239" w:rsidRPr="008F1239" w:rsidRDefault="008F1239" w:rsidP="008F1239">
      <w:pPr>
        <w:bidi/>
        <w:ind w:firstLine="720"/>
        <w:jc w:val="both"/>
        <w:rPr>
          <w:rFonts w:cs="David" w:hint="cs"/>
          <w:rtl/>
        </w:rPr>
      </w:pPr>
      <w:r w:rsidRPr="008F1239">
        <w:rPr>
          <w:rFonts w:cs="David" w:hint="cs"/>
          <w:rtl/>
        </w:rPr>
        <w:t>מי בעד הצעת הפיצול  של טיבי, ירים את ידו?</w:t>
      </w:r>
    </w:p>
    <w:p w14:paraId="3A8B3DEE" w14:textId="77777777" w:rsidR="008F1239" w:rsidRPr="008F1239" w:rsidRDefault="008F1239" w:rsidP="008F1239">
      <w:pPr>
        <w:bidi/>
        <w:jc w:val="both"/>
        <w:rPr>
          <w:rFonts w:cs="David" w:hint="cs"/>
          <w:rtl/>
        </w:rPr>
      </w:pPr>
    </w:p>
    <w:p w14:paraId="0AD3ABE1" w14:textId="77777777" w:rsidR="008F1239" w:rsidRPr="008F1239" w:rsidRDefault="008F1239" w:rsidP="008F1239">
      <w:pPr>
        <w:bidi/>
        <w:jc w:val="both"/>
        <w:rPr>
          <w:rFonts w:cs="David" w:hint="cs"/>
          <w:rtl/>
        </w:rPr>
      </w:pPr>
      <w:r w:rsidRPr="008F1239">
        <w:rPr>
          <w:rFonts w:cs="David" w:hint="cs"/>
          <w:rtl/>
        </w:rPr>
        <w:t>ה צ ב ע ה</w:t>
      </w:r>
    </w:p>
    <w:p w14:paraId="75759719" w14:textId="77777777" w:rsidR="008F1239" w:rsidRPr="008F1239" w:rsidRDefault="008F1239" w:rsidP="008F1239">
      <w:pPr>
        <w:bidi/>
        <w:jc w:val="both"/>
        <w:rPr>
          <w:rFonts w:cs="David" w:hint="cs"/>
          <w:rtl/>
        </w:rPr>
      </w:pPr>
    </w:p>
    <w:p w14:paraId="3B329B69"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מיעוט</w:t>
      </w:r>
    </w:p>
    <w:p w14:paraId="1F80D267" w14:textId="77777777" w:rsidR="008F1239" w:rsidRPr="008F1239" w:rsidRDefault="008F1239" w:rsidP="008F1239">
      <w:pPr>
        <w:bidi/>
        <w:jc w:val="both"/>
        <w:rPr>
          <w:rFonts w:cs="David" w:hint="cs"/>
          <w:rtl/>
        </w:rPr>
      </w:pPr>
      <w:r w:rsidRPr="008F1239">
        <w:rPr>
          <w:rFonts w:cs="David" w:hint="cs"/>
          <w:rtl/>
        </w:rPr>
        <w:t>נגד - רוב</w:t>
      </w:r>
    </w:p>
    <w:p w14:paraId="2C14894B" w14:textId="77777777" w:rsidR="008F1239" w:rsidRPr="008F1239" w:rsidRDefault="008F1239" w:rsidP="008F1239">
      <w:pPr>
        <w:bidi/>
        <w:jc w:val="both"/>
        <w:rPr>
          <w:rFonts w:cs="David" w:hint="cs"/>
          <w:rtl/>
        </w:rPr>
      </w:pPr>
    </w:p>
    <w:p w14:paraId="2AE3CDDA" w14:textId="77777777" w:rsidR="008F1239" w:rsidRPr="008F1239" w:rsidRDefault="008F1239" w:rsidP="008F1239">
      <w:pPr>
        <w:bidi/>
        <w:jc w:val="both"/>
        <w:rPr>
          <w:rFonts w:cs="David" w:hint="cs"/>
          <w:rtl/>
        </w:rPr>
      </w:pPr>
      <w:r w:rsidRPr="008F1239">
        <w:rPr>
          <w:rFonts w:cs="David" w:hint="cs"/>
          <w:rtl/>
        </w:rPr>
        <w:t>הפיצול לא התקבל</w:t>
      </w:r>
    </w:p>
    <w:p w14:paraId="005CE23D" w14:textId="77777777" w:rsidR="008F1239" w:rsidRPr="008F1239" w:rsidRDefault="008F1239" w:rsidP="008F1239">
      <w:pPr>
        <w:bidi/>
        <w:jc w:val="both"/>
        <w:rPr>
          <w:rFonts w:cs="David" w:hint="cs"/>
          <w:rtl/>
        </w:rPr>
      </w:pPr>
    </w:p>
    <w:p w14:paraId="066000ED" w14:textId="77777777" w:rsidR="008F1239" w:rsidRPr="008F1239" w:rsidRDefault="008F1239" w:rsidP="008F1239">
      <w:pPr>
        <w:bidi/>
        <w:ind w:firstLine="720"/>
        <w:jc w:val="both"/>
        <w:rPr>
          <w:rFonts w:cs="David" w:hint="cs"/>
          <w:rtl/>
        </w:rPr>
      </w:pPr>
      <w:r w:rsidRPr="008F1239">
        <w:rPr>
          <w:rFonts w:cs="David" w:hint="cs"/>
          <w:rtl/>
        </w:rPr>
        <w:t>מי בעד הוועדה המשותפת?</w:t>
      </w:r>
    </w:p>
    <w:p w14:paraId="2C103182" w14:textId="77777777" w:rsidR="008F1239" w:rsidRPr="008F1239" w:rsidRDefault="008F1239" w:rsidP="008F1239">
      <w:pPr>
        <w:bidi/>
        <w:jc w:val="both"/>
        <w:rPr>
          <w:rFonts w:cs="David" w:hint="cs"/>
          <w:rtl/>
        </w:rPr>
      </w:pPr>
    </w:p>
    <w:p w14:paraId="04480CED" w14:textId="77777777" w:rsidR="008F1239" w:rsidRPr="008F1239" w:rsidRDefault="008F1239" w:rsidP="008F1239">
      <w:pPr>
        <w:bidi/>
        <w:jc w:val="both"/>
        <w:rPr>
          <w:rFonts w:cs="David" w:hint="cs"/>
          <w:rtl/>
        </w:rPr>
      </w:pPr>
      <w:r w:rsidRPr="008F1239">
        <w:rPr>
          <w:rFonts w:cs="David" w:hint="cs"/>
          <w:rtl/>
        </w:rPr>
        <w:t>ה צ ב ע ה</w:t>
      </w:r>
    </w:p>
    <w:p w14:paraId="5B249256" w14:textId="77777777" w:rsidR="008F1239" w:rsidRPr="008F1239" w:rsidRDefault="008F1239" w:rsidP="008F1239">
      <w:pPr>
        <w:bidi/>
        <w:jc w:val="both"/>
        <w:rPr>
          <w:rFonts w:cs="David" w:hint="cs"/>
          <w:rtl/>
        </w:rPr>
      </w:pPr>
    </w:p>
    <w:p w14:paraId="250ED236"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44A31F0F" w14:textId="77777777" w:rsidR="008F1239" w:rsidRPr="008F1239" w:rsidRDefault="008F1239" w:rsidP="008F1239">
      <w:pPr>
        <w:bidi/>
        <w:jc w:val="both"/>
        <w:rPr>
          <w:rFonts w:cs="David" w:hint="cs"/>
          <w:rtl/>
        </w:rPr>
      </w:pPr>
    </w:p>
    <w:p w14:paraId="40EB5A31" w14:textId="77777777" w:rsidR="008F1239" w:rsidRPr="008F1239" w:rsidRDefault="008F1239" w:rsidP="008F1239">
      <w:pPr>
        <w:bidi/>
        <w:jc w:val="both"/>
        <w:rPr>
          <w:rFonts w:cs="David" w:hint="cs"/>
          <w:rtl/>
        </w:rPr>
      </w:pPr>
      <w:r w:rsidRPr="008F1239">
        <w:rPr>
          <w:rFonts w:cs="David" w:hint="cs"/>
          <w:rtl/>
        </w:rPr>
        <w:t>הנושא יועבר לוועדת המשותפת של חינוך וכספים.</w:t>
      </w:r>
    </w:p>
    <w:p w14:paraId="1FEFD82E" w14:textId="77777777" w:rsidR="008F1239" w:rsidRPr="008F1239" w:rsidRDefault="008F1239" w:rsidP="008F1239">
      <w:pPr>
        <w:bidi/>
        <w:jc w:val="both"/>
        <w:rPr>
          <w:rFonts w:cs="David" w:hint="cs"/>
          <w:rtl/>
        </w:rPr>
      </w:pPr>
    </w:p>
    <w:p w14:paraId="4F451009" w14:textId="77777777" w:rsidR="008F1239" w:rsidRPr="008F1239" w:rsidRDefault="008F1239" w:rsidP="008F1239">
      <w:pPr>
        <w:bidi/>
        <w:ind w:firstLine="720"/>
        <w:jc w:val="both"/>
        <w:rPr>
          <w:rFonts w:cs="David" w:hint="cs"/>
          <w:rtl/>
        </w:rPr>
      </w:pPr>
      <w:r w:rsidRPr="008F1239">
        <w:rPr>
          <w:rFonts w:cs="David" w:hint="cs"/>
          <w:rtl/>
        </w:rPr>
        <w:t>דחיית מועד סיום ההחלה של חוק יום חינוך ארוך. אנחנו מציעים חינוך. ההצעה כאן היא להעביר את זה לוועדה המשותפת חינוך וכספים. מי בעד הוועדה המשותפת?</w:t>
      </w:r>
    </w:p>
    <w:p w14:paraId="2785135F" w14:textId="77777777" w:rsidR="008F1239" w:rsidRPr="008F1239" w:rsidRDefault="008F1239" w:rsidP="008F1239">
      <w:pPr>
        <w:bidi/>
        <w:jc w:val="both"/>
        <w:rPr>
          <w:rFonts w:cs="David" w:hint="cs"/>
          <w:rtl/>
        </w:rPr>
      </w:pPr>
    </w:p>
    <w:p w14:paraId="3744DEC8" w14:textId="77777777" w:rsidR="008F1239" w:rsidRPr="008F1239" w:rsidRDefault="008F1239" w:rsidP="008F1239">
      <w:pPr>
        <w:bidi/>
        <w:jc w:val="both"/>
        <w:rPr>
          <w:rFonts w:cs="David" w:hint="cs"/>
          <w:rtl/>
        </w:rPr>
      </w:pPr>
      <w:r w:rsidRPr="008F1239">
        <w:rPr>
          <w:rFonts w:cs="David" w:hint="cs"/>
          <w:rtl/>
        </w:rPr>
        <w:t>ה צ ב ע ה</w:t>
      </w:r>
    </w:p>
    <w:p w14:paraId="68236C21" w14:textId="77777777" w:rsidR="008F1239" w:rsidRPr="008F1239" w:rsidRDefault="008F1239" w:rsidP="008F1239">
      <w:pPr>
        <w:bidi/>
        <w:jc w:val="both"/>
        <w:rPr>
          <w:rFonts w:cs="David" w:hint="cs"/>
          <w:rtl/>
        </w:rPr>
      </w:pPr>
    </w:p>
    <w:p w14:paraId="31F82726"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1802ABA2" w14:textId="77777777" w:rsidR="008F1239" w:rsidRPr="008F1239" w:rsidRDefault="008F1239" w:rsidP="008F1239">
      <w:pPr>
        <w:bidi/>
        <w:jc w:val="both"/>
        <w:rPr>
          <w:rFonts w:cs="David" w:hint="cs"/>
          <w:rtl/>
        </w:rPr>
      </w:pPr>
      <w:r w:rsidRPr="008F1239">
        <w:rPr>
          <w:rFonts w:cs="David" w:hint="cs"/>
          <w:rtl/>
        </w:rPr>
        <w:t>הנושא יועבר לוועדה המשותפת חינוך וכספים</w:t>
      </w:r>
    </w:p>
    <w:p w14:paraId="397F1CA0" w14:textId="77777777" w:rsidR="008F1239" w:rsidRPr="008F1239" w:rsidRDefault="008F1239" w:rsidP="008F1239">
      <w:pPr>
        <w:bidi/>
        <w:jc w:val="both"/>
        <w:rPr>
          <w:rFonts w:cs="David" w:hint="cs"/>
          <w:rtl/>
        </w:rPr>
      </w:pPr>
    </w:p>
    <w:p w14:paraId="5C79F77F" w14:textId="77777777" w:rsidR="008F1239" w:rsidRPr="008F1239" w:rsidRDefault="008F1239" w:rsidP="008F1239">
      <w:pPr>
        <w:bidi/>
        <w:jc w:val="both"/>
        <w:rPr>
          <w:rFonts w:cs="David" w:hint="cs"/>
          <w:rtl/>
        </w:rPr>
      </w:pPr>
      <w:r w:rsidRPr="008F1239">
        <w:rPr>
          <w:rFonts w:cs="David" w:hint="cs"/>
          <w:rtl/>
        </w:rPr>
        <w:tab/>
        <w:t>תחילה.</w:t>
      </w:r>
    </w:p>
    <w:p w14:paraId="4E18A704" w14:textId="77777777" w:rsidR="008F1239" w:rsidRPr="008F1239" w:rsidRDefault="008F1239" w:rsidP="008F1239">
      <w:pPr>
        <w:bidi/>
        <w:jc w:val="both"/>
        <w:rPr>
          <w:rFonts w:cs="David" w:hint="cs"/>
          <w:rtl/>
        </w:rPr>
      </w:pPr>
    </w:p>
    <w:p w14:paraId="22CC232A" w14:textId="77777777" w:rsidR="008F1239" w:rsidRPr="008F1239" w:rsidRDefault="008F1239" w:rsidP="008F1239">
      <w:pPr>
        <w:bidi/>
        <w:jc w:val="both"/>
        <w:rPr>
          <w:rFonts w:cs="David" w:hint="cs"/>
          <w:u w:val="single"/>
          <w:rtl/>
        </w:rPr>
      </w:pPr>
      <w:r w:rsidRPr="008F1239">
        <w:rPr>
          <w:rFonts w:cs="David" w:hint="cs"/>
          <w:u w:val="single"/>
          <w:rtl/>
        </w:rPr>
        <w:t>חיים אורון:</w:t>
      </w:r>
    </w:p>
    <w:p w14:paraId="0C6DCC84" w14:textId="77777777" w:rsidR="008F1239" w:rsidRPr="008F1239" w:rsidRDefault="008F1239" w:rsidP="008F1239">
      <w:pPr>
        <w:bidi/>
        <w:jc w:val="both"/>
        <w:rPr>
          <w:rFonts w:cs="David" w:hint="cs"/>
          <w:rtl/>
        </w:rPr>
      </w:pPr>
    </w:p>
    <w:p w14:paraId="6B4B97A7" w14:textId="77777777" w:rsidR="008F1239" w:rsidRPr="008F1239" w:rsidRDefault="008F1239" w:rsidP="008F1239">
      <w:pPr>
        <w:bidi/>
        <w:ind w:firstLine="720"/>
        <w:jc w:val="both"/>
        <w:rPr>
          <w:rFonts w:cs="David" w:hint="cs"/>
          <w:rtl/>
        </w:rPr>
      </w:pPr>
      <w:r w:rsidRPr="008F1239">
        <w:rPr>
          <w:rFonts w:cs="David" w:hint="cs"/>
          <w:rtl/>
        </w:rPr>
        <w:t xml:space="preserve">יש ועדות שונות שמצביעות על חוקים שונים. אם כל סעיפי התחולה היו בוועדת כספים, אז ועדת הכספים הייתה מחזיקה את המפתח לכל החוקים. </w:t>
      </w:r>
    </w:p>
    <w:p w14:paraId="4E05C83F" w14:textId="77777777" w:rsidR="008F1239" w:rsidRPr="008F1239" w:rsidRDefault="008F1239" w:rsidP="008F1239">
      <w:pPr>
        <w:bidi/>
        <w:jc w:val="both"/>
        <w:rPr>
          <w:rFonts w:cs="David" w:hint="cs"/>
          <w:rtl/>
        </w:rPr>
      </w:pPr>
    </w:p>
    <w:p w14:paraId="4EDFE5FD" w14:textId="77777777" w:rsidR="008F1239" w:rsidRPr="008F1239" w:rsidRDefault="008F1239" w:rsidP="008F1239">
      <w:pPr>
        <w:bidi/>
        <w:jc w:val="both"/>
        <w:rPr>
          <w:rFonts w:cs="David" w:hint="cs"/>
          <w:u w:val="single"/>
          <w:rtl/>
        </w:rPr>
      </w:pPr>
      <w:r w:rsidRPr="008F1239">
        <w:rPr>
          <w:rFonts w:cs="David" w:hint="cs"/>
          <w:u w:val="single"/>
          <w:rtl/>
        </w:rPr>
        <w:t xml:space="preserve">ארבל </w:t>
      </w:r>
      <w:proofErr w:type="spellStart"/>
      <w:r w:rsidRPr="008F1239">
        <w:rPr>
          <w:rFonts w:cs="David" w:hint="cs"/>
          <w:u w:val="single"/>
          <w:rtl/>
        </w:rPr>
        <w:t>אסטרחן</w:t>
      </w:r>
      <w:proofErr w:type="spellEnd"/>
      <w:r w:rsidRPr="008F1239">
        <w:rPr>
          <w:rFonts w:cs="David" w:hint="cs"/>
          <w:u w:val="single"/>
          <w:rtl/>
        </w:rPr>
        <w:t>:</w:t>
      </w:r>
    </w:p>
    <w:p w14:paraId="7E86F139" w14:textId="77777777" w:rsidR="008F1239" w:rsidRPr="008F1239" w:rsidRDefault="008F1239" w:rsidP="008F1239">
      <w:pPr>
        <w:bidi/>
        <w:jc w:val="both"/>
        <w:rPr>
          <w:rFonts w:cs="David" w:hint="cs"/>
          <w:rtl/>
        </w:rPr>
      </w:pPr>
    </w:p>
    <w:p w14:paraId="19E12181" w14:textId="77777777" w:rsidR="008F1239" w:rsidRPr="008F1239" w:rsidRDefault="008F1239" w:rsidP="008F1239">
      <w:pPr>
        <w:bidi/>
        <w:ind w:firstLine="720"/>
        <w:jc w:val="both"/>
        <w:rPr>
          <w:rFonts w:cs="David" w:hint="cs"/>
          <w:rtl/>
        </w:rPr>
      </w:pPr>
      <w:r w:rsidRPr="008F1239">
        <w:rPr>
          <w:rFonts w:cs="David" w:hint="cs"/>
          <w:rtl/>
        </w:rPr>
        <w:t>סעיף התחילה הוא חלק מהותי מההסדר שלגביו תחליט כל ועדה לגבי כל נושא. יש סעיף תחילה לגבי החוק שתחילתו ב-1 בינואר. אם ועדה מסוימת לגבי נושא מסוים תחליט על מועד אחר, היא רשאית לעשות את זה.  זה חלק מההחלטה הכללית שלה לגבי אותו הסדר.</w:t>
      </w:r>
    </w:p>
    <w:p w14:paraId="6CCF06D6" w14:textId="77777777" w:rsidR="008F1239" w:rsidRPr="008F1239" w:rsidRDefault="008F1239" w:rsidP="008F1239">
      <w:pPr>
        <w:bidi/>
        <w:jc w:val="both"/>
        <w:rPr>
          <w:rFonts w:cs="David" w:hint="cs"/>
          <w:rtl/>
        </w:rPr>
      </w:pPr>
      <w:r w:rsidRPr="008F1239">
        <w:rPr>
          <w:rFonts w:cs="David"/>
          <w:rtl/>
        </w:rPr>
        <w:br w:type="page"/>
      </w:r>
    </w:p>
    <w:p w14:paraId="5D4629B0" w14:textId="77777777" w:rsidR="008F1239" w:rsidRPr="008F1239" w:rsidRDefault="008F1239" w:rsidP="008F1239">
      <w:pPr>
        <w:bidi/>
        <w:jc w:val="both"/>
        <w:rPr>
          <w:rFonts w:cs="David" w:hint="cs"/>
          <w:u w:val="single"/>
          <w:rtl/>
        </w:rPr>
      </w:pPr>
      <w:r w:rsidRPr="008F1239">
        <w:rPr>
          <w:rFonts w:cs="David" w:hint="cs"/>
          <w:u w:val="single"/>
          <w:rtl/>
        </w:rPr>
        <w:t>היו"ר דוד טל:</w:t>
      </w:r>
    </w:p>
    <w:p w14:paraId="67BA3F25" w14:textId="77777777" w:rsidR="008F1239" w:rsidRPr="008F1239" w:rsidRDefault="008F1239" w:rsidP="008F1239">
      <w:pPr>
        <w:bidi/>
        <w:jc w:val="both"/>
        <w:rPr>
          <w:rFonts w:cs="David" w:hint="cs"/>
          <w:rtl/>
        </w:rPr>
      </w:pPr>
    </w:p>
    <w:p w14:paraId="6F155218" w14:textId="77777777" w:rsidR="008F1239" w:rsidRPr="008F1239" w:rsidRDefault="008F1239" w:rsidP="008F1239">
      <w:pPr>
        <w:bidi/>
        <w:ind w:firstLine="720"/>
        <w:jc w:val="both"/>
        <w:rPr>
          <w:rFonts w:cs="David" w:hint="cs"/>
          <w:rtl/>
        </w:rPr>
      </w:pPr>
      <w:r w:rsidRPr="008F1239">
        <w:rPr>
          <w:rFonts w:cs="David" w:hint="cs"/>
          <w:rtl/>
        </w:rPr>
        <w:t>ההצעה היא ועדת כספים.</w:t>
      </w:r>
    </w:p>
    <w:p w14:paraId="1FFB52E4" w14:textId="77777777" w:rsidR="008F1239" w:rsidRPr="008F1239" w:rsidRDefault="008F1239" w:rsidP="008F1239">
      <w:pPr>
        <w:bidi/>
        <w:jc w:val="both"/>
        <w:rPr>
          <w:rFonts w:cs="David" w:hint="cs"/>
          <w:rtl/>
        </w:rPr>
      </w:pPr>
    </w:p>
    <w:p w14:paraId="07A7A529" w14:textId="77777777" w:rsidR="008F1239" w:rsidRPr="008F1239" w:rsidRDefault="008F1239" w:rsidP="008F1239">
      <w:pPr>
        <w:bidi/>
        <w:jc w:val="both"/>
        <w:rPr>
          <w:rFonts w:cs="David" w:hint="cs"/>
          <w:rtl/>
        </w:rPr>
      </w:pPr>
      <w:r w:rsidRPr="008F1239">
        <w:rPr>
          <w:rFonts w:cs="David" w:hint="cs"/>
          <w:rtl/>
        </w:rPr>
        <w:t>ה צ ב ע ה</w:t>
      </w:r>
    </w:p>
    <w:p w14:paraId="4577CF71" w14:textId="77777777" w:rsidR="008F1239" w:rsidRPr="008F1239" w:rsidRDefault="008F1239" w:rsidP="008F1239">
      <w:pPr>
        <w:bidi/>
        <w:jc w:val="both"/>
        <w:rPr>
          <w:rFonts w:cs="David" w:hint="cs"/>
          <w:rtl/>
        </w:rPr>
      </w:pPr>
    </w:p>
    <w:p w14:paraId="205DE8B6" w14:textId="77777777" w:rsidR="008F1239" w:rsidRPr="008F1239" w:rsidRDefault="008F1239" w:rsidP="008F1239">
      <w:pPr>
        <w:bidi/>
        <w:jc w:val="both"/>
        <w:rPr>
          <w:rFonts w:cs="David" w:hint="cs"/>
          <w:rtl/>
        </w:rPr>
      </w:pPr>
      <w:r w:rsidRPr="008F1239">
        <w:rPr>
          <w:rFonts w:cs="David" w:hint="cs"/>
          <w:rtl/>
        </w:rPr>
        <w:t xml:space="preserve">בעד </w:t>
      </w:r>
      <w:r w:rsidRPr="008F1239">
        <w:rPr>
          <w:rFonts w:cs="David"/>
          <w:rtl/>
        </w:rPr>
        <w:t>–</w:t>
      </w:r>
      <w:r w:rsidRPr="008F1239">
        <w:rPr>
          <w:rFonts w:cs="David" w:hint="cs"/>
          <w:rtl/>
        </w:rPr>
        <w:t xml:space="preserve"> רוב</w:t>
      </w:r>
    </w:p>
    <w:p w14:paraId="4DB54C9B" w14:textId="77777777" w:rsidR="008F1239" w:rsidRPr="008F1239" w:rsidRDefault="008F1239" w:rsidP="008F1239">
      <w:pPr>
        <w:bidi/>
        <w:jc w:val="both"/>
        <w:rPr>
          <w:rFonts w:cs="David" w:hint="cs"/>
          <w:rtl/>
        </w:rPr>
      </w:pPr>
    </w:p>
    <w:p w14:paraId="3F48C2E1" w14:textId="77777777" w:rsidR="008F1239" w:rsidRPr="008F1239" w:rsidRDefault="008F1239" w:rsidP="008F1239">
      <w:pPr>
        <w:bidi/>
        <w:jc w:val="both"/>
        <w:rPr>
          <w:rFonts w:cs="David" w:hint="cs"/>
          <w:rtl/>
        </w:rPr>
      </w:pPr>
      <w:r w:rsidRPr="008F1239">
        <w:rPr>
          <w:rFonts w:cs="David" w:hint="cs"/>
          <w:rtl/>
        </w:rPr>
        <w:t>זה יעבור לוועדת הכספים</w:t>
      </w:r>
    </w:p>
    <w:p w14:paraId="65691325" w14:textId="77777777" w:rsidR="008F1239" w:rsidRPr="008F1239" w:rsidRDefault="008F1239" w:rsidP="008F1239">
      <w:pPr>
        <w:bidi/>
        <w:jc w:val="both"/>
        <w:rPr>
          <w:rFonts w:cs="David" w:hint="cs"/>
          <w:rtl/>
        </w:rPr>
      </w:pPr>
    </w:p>
    <w:p w14:paraId="0B105161" w14:textId="77777777" w:rsidR="008F1239" w:rsidRPr="008F1239" w:rsidRDefault="008F1239" w:rsidP="008F1239">
      <w:pPr>
        <w:bidi/>
        <w:jc w:val="both"/>
        <w:rPr>
          <w:rFonts w:cs="David" w:hint="cs"/>
          <w:u w:val="single"/>
          <w:rtl/>
        </w:rPr>
      </w:pPr>
      <w:r w:rsidRPr="008F1239">
        <w:rPr>
          <w:rFonts w:cs="David" w:hint="cs"/>
          <w:u w:val="single"/>
          <w:rtl/>
        </w:rPr>
        <w:t xml:space="preserve">גלעד </w:t>
      </w:r>
      <w:proofErr w:type="spellStart"/>
      <w:r w:rsidRPr="008F1239">
        <w:rPr>
          <w:rFonts w:cs="David" w:hint="cs"/>
          <w:u w:val="single"/>
          <w:rtl/>
        </w:rPr>
        <w:t>ארדן</w:t>
      </w:r>
      <w:proofErr w:type="spellEnd"/>
      <w:r w:rsidRPr="008F1239">
        <w:rPr>
          <w:rFonts w:cs="David" w:hint="cs"/>
          <w:u w:val="single"/>
          <w:rtl/>
        </w:rPr>
        <w:t>:</w:t>
      </w:r>
    </w:p>
    <w:p w14:paraId="0C0EAF0A" w14:textId="77777777" w:rsidR="008F1239" w:rsidRPr="008F1239" w:rsidRDefault="008F1239" w:rsidP="008F1239">
      <w:pPr>
        <w:bidi/>
        <w:jc w:val="both"/>
        <w:rPr>
          <w:rFonts w:cs="David" w:hint="cs"/>
          <w:rtl/>
        </w:rPr>
      </w:pPr>
    </w:p>
    <w:p w14:paraId="2A5DB9F9" w14:textId="77777777" w:rsidR="008F1239" w:rsidRPr="008F1239" w:rsidRDefault="008F1239" w:rsidP="008F1239">
      <w:pPr>
        <w:bidi/>
        <w:jc w:val="both"/>
        <w:rPr>
          <w:rFonts w:cs="David" w:hint="cs"/>
          <w:rtl/>
        </w:rPr>
      </w:pPr>
      <w:r w:rsidRPr="008F1239">
        <w:rPr>
          <w:rFonts w:cs="David" w:hint="cs"/>
          <w:rtl/>
        </w:rPr>
        <w:tab/>
        <w:t xml:space="preserve">בדרך כלל הסעיפים שהכנסת מפצלת אלה סעיפים שעושים בהם דברים מהותיים שאולי אין לגביהם קונצנזוס. פוצל סעיף 31 בפרק אחד. </w:t>
      </w:r>
    </w:p>
    <w:p w14:paraId="68B446CB" w14:textId="77777777" w:rsidR="008F1239" w:rsidRPr="008F1239" w:rsidRDefault="008F1239" w:rsidP="008F1239">
      <w:pPr>
        <w:bidi/>
        <w:jc w:val="both"/>
        <w:rPr>
          <w:rFonts w:cs="David" w:hint="cs"/>
          <w:rtl/>
        </w:rPr>
      </w:pPr>
    </w:p>
    <w:p w14:paraId="670CC292" w14:textId="77777777" w:rsidR="008F1239" w:rsidRPr="008F1239" w:rsidRDefault="008F1239" w:rsidP="008F1239">
      <w:pPr>
        <w:bidi/>
        <w:jc w:val="both"/>
        <w:rPr>
          <w:rFonts w:cs="David" w:hint="cs"/>
          <w:u w:val="single"/>
          <w:rtl/>
        </w:rPr>
      </w:pPr>
      <w:r w:rsidRPr="008F1239">
        <w:rPr>
          <w:rFonts w:cs="David" w:hint="cs"/>
          <w:u w:val="single"/>
          <w:rtl/>
        </w:rPr>
        <w:t xml:space="preserve">אביגדור </w:t>
      </w:r>
      <w:proofErr w:type="spellStart"/>
      <w:r w:rsidRPr="008F1239">
        <w:rPr>
          <w:rFonts w:cs="David" w:hint="cs"/>
          <w:u w:val="single"/>
          <w:rtl/>
        </w:rPr>
        <w:t>יצחקי</w:t>
      </w:r>
      <w:proofErr w:type="spellEnd"/>
      <w:r w:rsidRPr="008F1239">
        <w:rPr>
          <w:rFonts w:cs="David" w:hint="cs"/>
          <w:u w:val="single"/>
          <w:rtl/>
        </w:rPr>
        <w:t>:</w:t>
      </w:r>
    </w:p>
    <w:p w14:paraId="6F91394C" w14:textId="77777777" w:rsidR="008F1239" w:rsidRPr="008F1239" w:rsidRDefault="008F1239" w:rsidP="008F1239">
      <w:pPr>
        <w:bidi/>
        <w:jc w:val="both"/>
        <w:rPr>
          <w:rFonts w:cs="David" w:hint="cs"/>
          <w:rtl/>
        </w:rPr>
      </w:pPr>
    </w:p>
    <w:p w14:paraId="315005C8" w14:textId="77777777" w:rsidR="008F1239" w:rsidRPr="008F1239" w:rsidRDefault="008F1239" w:rsidP="008F1239">
      <w:pPr>
        <w:bidi/>
        <w:ind w:firstLine="720"/>
        <w:jc w:val="both"/>
        <w:rPr>
          <w:rFonts w:cs="David" w:hint="cs"/>
          <w:rtl/>
        </w:rPr>
      </w:pPr>
      <w:r w:rsidRPr="008F1239">
        <w:rPr>
          <w:rFonts w:cs="David" w:hint="cs"/>
          <w:rtl/>
        </w:rPr>
        <w:t>הוא לא בקונצנזוס.</w:t>
      </w:r>
    </w:p>
    <w:p w14:paraId="65FA9628" w14:textId="77777777" w:rsidR="008F1239" w:rsidRPr="008F1239" w:rsidRDefault="008F1239" w:rsidP="008F1239">
      <w:pPr>
        <w:bidi/>
        <w:jc w:val="both"/>
        <w:rPr>
          <w:rFonts w:cs="David" w:hint="cs"/>
          <w:rtl/>
        </w:rPr>
      </w:pPr>
    </w:p>
    <w:p w14:paraId="595F67D4" w14:textId="77777777" w:rsidR="008F1239" w:rsidRPr="008F1239" w:rsidRDefault="008F1239" w:rsidP="008F1239">
      <w:pPr>
        <w:bidi/>
        <w:jc w:val="both"/>
        <w:rPr>
          <w:rFonts w:cs="David" w:hint="cs"/>
          <w:u w:val="single"/>
          <w:rtl/>
        </w:rPr>
      </w:pPr>
      <w:r w:rsidRPr="008F1239">
        <w:rPr>
          <w:rFonts w:cs="David" w:hint="cs"/>
          <w:u w:val="single"/>
          <w:rtl/>
        </w:rPr>
        <w:t xml:space="preserve">גלעד </w:t>
      </w:r>
      <w:proofErr w:type="spellStart"/>
      <w:r w:rsidRPr="008F1239">
        <w:rPr>
          <w:rFonts w:cs="David" w:hint="cs"/>
          <w:u w:val="single"/>
          <w:rtl/>
        </w:rPr>
        <w:t>ארדן</w:t>
      </w:r>
      <w:proofErr w:type="spellEnd"/>
      <w:r w:rsidRPr="008F1239">
        <w:rPr>
          <w:rFonts w:cs="David" w:hint="cs"/>
          <w:u w:val="single"/>
          <w:rtl/>
        </w:rPr>
        <w:t>:</w:t>
      </w:r>
    </w:p>
    <w:p w14:paraId="3C1F0E0D" w14:textId="77777777" w:rsidR="008F1239" w:rsidRPr="008F1239" w:rsidRDefault="008F1239" w:rsidP="008F1239">
      <w:pPr>
        <w:bidi/>
        <w:jc w:val="both"/>
        <w:rPr>
          <w:rFonts w:cs="David" w:hint="cs"/>
          <w:rtl/>
        </w:rPr>
      </w:pPr>
    </w:p>
    <w:p w14:paraId="0E6AE0FE" w14:textId="77777777" w:rsidR="008F1239" w:rsidRPr="008F1239" w:rsidRDefault="008F1239" w:rsidP="008F1239">
      <w:pPr>
        <w:bidi/>
        <w:ind w:firstLine="720"/>
        <w:jc w:val="both"/>
        <w:rPr>
          <w:rFonts w:cs="David" w:hint="cs"/>
          <w:rtl/>
        </w:rPr>
      </w:pPr>
      <w:r w:rsidRPr="008F1239">
        <w:rPr>
          <w:rFonts w:cs="David" w:hint="cs"/>
          <w:rtl/>
        </w:rPr>
        <w:t>מהותו הוא שאזרחי המדינה יוכלו לקבל 5 ערוצים בחינם בלי להיות מנויים על הכבלים או הלווין. יש לי יכולת וזמן בוועדה להתחיל לדון בזה כבר כעת. אני מבקש שהוועדה תמליץ למליאה לתקן את ההחלטה מהבוקר לגבי הסעיף הזה, כדי שיתאפשר לוועדת הכלכלה להתחיל לדון בזה.</w:t>
      </w:r>
    </w:p>
    <w:p w14:paraId="354622B3" w14:textId="77777777" w:rsidR="008F1239" w:rsidRPr="008F1239" w:rsidRDefault="008F1239" w:rsidP="008F1239">
      <w:pPr>
        <w:bidi/>
        <w:jc w:val="both"/>
        <w:rPr>
          <w:rFonts w:cs="David" w:hint="cs"/>
          <w:rtl/>
        </w:rPr>
      </w:pPr>
    </w:p>
    <w:p w14:paraId="5EAE103B" w14:textId="77777777" w:rsidR="008F1239" w:rsidRPr="008F1239" w:rsidRDefault="008F1239" w:rsidP="008F1239">
      <w:pPr>
        <w:bidi/>
        <w:jc w:val="both"/>
        <w:rPr>
          <w:rFonts w:cs="David" w:hint="cs"/>
          <w:rtl/>
        </w:rPr>
      </w:pPr>
      <w:r w:rsidRPr="008F1239">
        <w:rPr>
          <w:rFonts w:cs="David" w:hint="cs"/>
          <w:u w:val="single"/>
          <w:rtl/>
        </w:rPr>
        <w:t>היו"ר דוד טל:</w:t>
      </w:r>
    </w:p>
    <w:p w14:paraId="56B19427" w14:textId="77777777" w:rsidR="008F1239" w:rsidRPr="008F1239" w:rsidRDefault="008F1239" w:rsidP="008F1239">
      <w:pPr>
        <w:bidi/>
        <w:jc w:val="both"/>
        <w:rPr>
          <w:rFonts w:cs="David" w:hint="cs"/>
          <w:rtl/>
        </w:rPr>
      </w:pPr>
    </w:p>
    <w:p w14:paraId="758D8B82" w14:textId="77777777" w:rsidR="008F1239" w:rsidRPr="008F1239" w:rsidRDefault="008F1239" w:rsidP="008F1239">
      <w:pPr>
        <w:bidi/>
        <w:jc w:val="both"/>
        <w:rPr>
          <w:rFonts w:cs="David" w:hint="cs"/>
          <w:rtl/>
        </w:rPr>
      </w:pPr>
      <w:r w:rsidRPr="008F1239">
        <w:rPr>
          <w:rFonts w:cs="David" w:hint="cs"/>
          <w:rtl/>
        </w:rPr>
        <w:tab/>
        <w:t>אם אני אפתח את הסעיף הזה יהיו סעיפים נוספים. רבותיי, הישיבה נעולה.</w:t>
      </w:r>
    </w:p>
    <w:p w14:paraId="522DF748" w14:textId="77777777" w:rsidR="008F1239" w:rsidRPr="008F1239" w:rsidRDefault="008F1239" w:rsidP="008F1239">
      <w:pPr>
        <w:bidi/>
        <w:jc w:val="both"/>
        <w:rPr>
          <w:rFonts w:cs="David" w:hint="cs"/>
          <w:rtl/>
        </w:rPr>
      </w:pPr>
    </w:p>
    <w:p w14:paraId="48746524" w14:textId="77777777" w:rsidR="008F1239" w:rsidRPr="008F1239" w:rsidRDefault="008F1239" w:rsidP="008F1239">
      <w:pPr>
        <w:bidi/>
        <w:jc w:val="both"/>
        <w:rPr>
          <w:rFonts w:cs="David" w:hint="cs"/>
          <w:u w:val="single"/>
          <w:rtl/>
        </w:rPr>
      </w:pPr>
      <w:r w:rsidRPr="008F1239">
        <w:rPr>
          <w:rFonts w:cs="David" w:hint="cs"/>
          <w:u w:val="single"/>
          <w:rtl/>
        </w:rPr>
        <w:t>הישיבה ננעלה בשעה 18:40</w:t>
      </w:r>
    </w:p>
    <w:p w14:paraId="3458E3B4" w14:textId="77777777" w:rsidR="008F1239" w:rsidRPr="008F1239" w:rsidRDefault="008F1239" w:rsidP="008F1239">
      <w:pPr>
        <w:bidi/>
        <w:jc w:val="both"/>
        <w:rPr>
          <w:rFonts w:cs="David" w:hint="cs"/>
          <w:rtl/>
        </w:rPr>
      </w:pPr>
    </w:p>
    <w:p w14:paraId="5124511F" w14:textId="77777777" w:rsidR="008F1239" w:rsidRPr="008F1239" w:rsidRDefault="008F1239" w:rsidP="008F1239">
      <w:pPr>
        <w:bidi/>
        <w:jc w:val="both"/>
        <w:rPr>
          <w:rFonts w:cs="David" w:hint="cs"/>
        </w:rPr>
      </w:pPr>
    </w:p>
    <w:p w14:paraId="7948FF34" w14:textId="77777777" w:rsidR="00552A80" w:rsidRPr="008F1239" w:rsidRDefault="00552A80" w:rsidP="008F1239">
      <w:pPr>
        <w:bidi/>
        <w:jc w:val="both"/>
        <w:rPr>
          <w:rFonts w:cs="David"/>
        </w:rPr>
      </w:pPr>
    </w:p>
    <w:sectPr w:rsidR="00552A80" w:rsidRPr="008F1239" w:rsidSect="008F1239">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E62A2" w14:textId="77777777" w:rsidR="00000000" w:rsidRDefault="00936097">
      <w:r>
        <w:separator/>
      </w:r>
    </w:p>
  </w:endnote>
  <w:endnote w:type="continuationSeparator" w:id="0">
    <w:p w14:paraId="0A6702DD" w14:textId="77777777" w:rsidR="00000000" w:rsidRDefault="00936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37225" w14:textId="77777777" w:rsidR="00000000" w:rsidRDefault="00936097">
      <w:r>
        <w:separator/>
      </w:r>
    </w:p>
  </w:footnote>
  <w:footnote w:type="continuationSeparator" w:id="0">
    <w:p w14:paraId="4782EBAF" w14:textId="77777777" w:rsidR="00000000" w:rsidRDefault="00936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6435" w14:textId="77777777" w:rsidR="008F1239" w:rsidRDefault="008F1239">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D02357F" w14:textId="77777777" w:rsidR="008F1239" w:rsidRDefault="008F1239">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F1BC4" w14:textId="77777777" w:rsidR="008F1239" w:rsidRDefault="008F1239">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13</w:t>
    </w:r>
    <w:r>
      <w:rPr>
        <w:rStyle w:val="PageNumber"/>
        <w:rtl/>
      </w:rPr>
      <w:fldChar w:fldCharType="end"/>
    </w:r>
  </w:p>
  <w:p w14:paraId="76F91779" w14:textId="77777777" w:rsidR="008F1239" w:rsidRDefault="008F1239">
    <w:pPr>
      <w:pStyle w:val="Header"/>
      <w:ind w:right="360"/>
      <w:rPr>
        <w:rFonts w:hint="cs"/>
        <w:rtl/>
      </w:rPr>
    </w:pPr>
    <w:r>
      <w:rPr>
        <w:rFonts w:hint="cs"/>
        <w:rtl/>
      </w:rPr>
      <w:t>ועדת הכנסת</w:t>
    </w:r>
  </w:p>
  <w:p w14:paraId="4D068507" w14:textId="77777777" w:rsidR="008F1239" w:rsidRDefault="008F1239">
    <w:pPr>
      <w:pStyle w:val="Header"/>
      <w:ind w:right="360"/>
      <w:rPr>
        <w:rFonts w:hint="cs"/>
        <w:rtl/>
      </w:rPr>
    </w:pPr>
    <w:r>
      <w:rPr>
        <w:rFonts w:hint="cs"/>
        <w:rtl/>
      </w:rPr>
      <w:t>14.11.2007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2739פרוטוקול_ישיבת_ועדה.doc"/>
    <w:docVar w:name="StartMode" w:val="3"/>
  </w:docVars>
  <w:rsids>
    <w:rsidRoot w:val="00FA4822"/>
    <w:rsid w:val="00552A80"/>
    <w:rsid w:val="008F1239"/>
    <w:rsid w:val="00936097"/>
    <w:rsid w:val="00965806"/>
    <w:rsid w:val="00D80E1F"/>
    <w:rsid w:val="00FA4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89451EA"/>
  <w15:chartTrackingRefBased/>
  <w15:docId w15:val="{C6A76AAA-FC26-4865-89D7-A0E0F6E3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F1239"/>
    <w:pPr>
      <w:tabs>
        <w:tab w:val="center" w:pos="4153"/>
        <w:tab w:val="right" w:pos="8306"/>
      </w:tabs>
      <w:bidi/>
    </w:pPr>
  </w:style>
  <w:style w:type="character" w:styleId="PageNumber">
    <w:name w:val="page number"/>
    <w:basedOn w:val="DefaultParagraphFont"/>
    <w:rsid w:val="008F1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1834</Words>
  <Characters>10458</Characters>
  <Application>Microsoft Office Word</Application>
  <DocSecurity>0</DocSecurity>
  <Lines>87</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