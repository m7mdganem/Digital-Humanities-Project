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0F6F" w14:textId="77777777" w:rsidR="00F453FB" w:rsidRPr="00F453FB" w:rsidRDefault="00F453FB" w:rsidP="00F453FB">
      <w:pPr>
        <w:bidi/>
        <w:rPr>
          <w:rFonts w:cs="David"/>
          <w:b/>
          <w:bCs/>
          <w:rtl/>
        </w:rPr>
      </w:pPr>
      <w:r w:rsidRPr="00F453FB">
        <w:rPr>
          <w:rFonts w:cs="David" w:hint="cs"/>
          <w:b/>
          <w:bCs/>
          <w:rtl/>
        </w:rPr>
        <w:t>הכנסת השמונה עשרה</w:t>
      </w:r>
      <w:r w:rsidRPr="00F453FB">
        <w:rPr>
          <w:rFonts w:cs="David" w:hint="cs"/>
          <w:b/>
          <w:bCs/>
          <w:rtl/>
        </w:rPr>
        <w:tab/>
      </w:r>
      <w:r w:rsidRPr="00F453FB">
        <w:rPr>
          <w:rFonts w:cs="David" w:hint="cs"/>
          <w:b/>
          <w:bCs/>
          <w:rtl/>
        </w:rPr>
        <w:tab/>
      </w:r>
      <w:r w:rsidRPr="00F453FB">
        <w:rPr>
          <w:rFonts w:cs="David" w:hint="cs"/>
          <w:b/>
          <w:bCs/>
          <w:rtl/>
        </w:rPr>
        <w:tab/>
      </w:r>
      <w:r w:rsidRPr="00F453FB">
        <w:rPr>
          <w:rFonts w:cs="David" w:hint="cs"/>
          <w:b/>
          <w:bCs/>
          <w:rtl/>
        </w:rPr>
        <w:tab/>
      </w:r>
      <w:r w:rsidRPr="00F453FB">
        <w:rPr>
          <w:rFonts w:cs="David" w:hint="cs"/>
          <w:b/>
          <w:bCs/>
          <w:rtl/>
        </w:rPr>
        <w:tab/>
      </w:r>
      <w:r w:rsidRPr="00F453FB">
        <w:rPr>
          <w:rFonts w:cs="David" w:hint="cs"/>
          <w:b/>
          <w:bCs/>
          <w:rtl/>
        </w:rPr>
        <w:tab/>
        <w:t>נוסח לא מתוקן</w:t>
      </w:r>
    </w:p>
    <w:p w14:paraId="07A90293" w14:textId="77777777" w:rsidR="00F453FB" w:rsidRPr="00F453FB" w:rsidRDefault="00F453FB" w:rsidP="00F453FB">
      <w:pPr>
        <w:bidi/>
        <w:rPr>
          <w:rFonts w:cs="David"/>
          <w:b/>
          <w:bCs/>
          <w:rtl/>
        </w:rPr>
      </w:pPr>
      <w:r w:rsidRPr="00F453FB">
        <w:rPr>
          <w:rFonts w:cs="David" w:hint="cs"/>
          <w:b/>
          <w:bCs/>
          <w:rtl/>
        </w:rPr>
        <w:t>מושב שלישי</w:t>
      </w:r>
    </w:p>
    <w:p w14:paraId="79D46E6E" w14:textId="77777777" w:rsidR="00F453FB" w:rsidRPr="00F453FB" w:rsidRDefault="00F453FB" w:rsidP="00F453FB">
      <w:pPr>
        <w:bidi/>
        <w:rPr>
          <w:rFonts w:cs="David"/>
          <w:b/>
          <w:bCs/>
          <w:rtl/>
        </w:rPr>
      </w:pPr>
    </w:p>
    <w:p w14:paraId="659D7888" w14:textId="77777777" w:rsidR="00F453FB" w:rsidRPr="00F453FB" w:rsidRDefault="00F453FB" w:rsidP="00F453FB">
      <w:pPr>
        <w:bidi/>
        <w:rPr>
          <w:rFonts w:cs="David"/>
          <w:b/>
          <w:bCs/>
          <w:rtl/>
        </w:rPr>
      </w:pPr>
    </w:p>
    <w:p w14:paraId="6525DBEF" w14:textId="77777777" w:rsidR="00F453FB" w:rsidRPr="00F453FB" w:rsidRDefault="00F453FB" w:rsidP="00F453FB">
      <w:pPr>
        <w:bidi/>
        <w:rPr>
          <w:rFonts w:cs="David"/>
          <w:b/>
          <w:bCs/>
          <w:rtl/>
        </w:rPr>
      </w:pPr>
    </w:p>
    <w:p w14:paraId="78735A8E" w14:textId="77777777" w:rsidR="00F453FB" w:rsidRPr="00F453FB" w:rsidRDefault="00F453FB" w:rsidP="00F453FB">
      <w:pPr>
        <w:bidi/>
        <w:jc w:val="center"/>
        <w:rPr>
          <w:rFonts w:cs="David"/>
          <w:b/>
          <w:bCs/>
          <w:rtl/>
        </w:rPr>
      </w:pPr>
      <w:r w:rsidRPr="00F453FB">
        <w:rPr>
          <w:rFonts w:cs="David" w:hint="cs"/>
          <w:b/>
          <w:bCs/>
          <w:rtl/>
        </w:rPr>
        <w:t>פרוטוקול מס' 192</w:t>
      </w:r>
    </w:p>
    <w:p w14:paraId="7C65E7A7" w14:textId="77777777" w:rsidR="00F453FB" w:rsidRPr="00F453FB" w:rsidRDefault="00F453FB" w:rsidP="00F453FB">
      <w:pPr>
        <w:bidi/>
        <w:jc w:val="center"/>
        <w:rPr>
          <w:rFonts w:cs="David"/>
          <w:b/>
          <w:bCs/>
          <w:rtl/>
        </w:rPr>
      </w:pPr>
      <w:r w:rsidRPr="00F453FB">
        <w:rPr>
          <w:rFonts w:cs="David" w:hint="cs"/>
          <w:b/>
          <w:bCs/>
          <w:rtl/>
        </w:rPr>
        <w:t>מישיבת ועדת הכנסת</w:t>
      </w:r>
    </w:p>
    <w:p w14:paraId="6C74EB6D" w14:textId="107460BA" w:rsidR="00F453FB" w:rsidRPr="00F453FB" w:rsidRDefault="00F453FB" w:rsidP="00F453FB">
      <w:pPr>
        <w:bidi/>
        <w:jc w:val="center"/>
        <w:rPr>
          <w:rFonts w:cs="David"/>
          <w:b/>
          <w:bCs/>
          <w:u w:val="single"/>
          <w:rtl/>
        </w:rPr>
      </w:pPr>
      <w:r w:rsidRPr="00F453FB">
        <w:rPr>
          <w:rFonts w:cs="David" w:hint="cs"/>
          <w:b/>
          <w:bCs/>
          <w:u w:val="single"/>
          <w:rtl/>
        </w:rPr>
        <w:t>יום שלישי, ג' בתמוז התשע"א  (5 ביולי</w:t>
      </w:r>
      <w:r w:rsidR="00186A4C">
        <w:rPr>
          <w:rFonts w:cs="David"/>
          <w:b/>
          <w:bCs/>
          <w:u w:val="single"/>
        </w:rPr>
        <w:t xml:space="preserve"> </w:t>
      </w:r>
      <w:r w:rsidRPr="00F453FB">
        <w:rPr>
          <w:rFonts w:cs="David" w:hint="cs"/>
          <w:b/>
          <w:bCs/>
          <w:u w:val="single"/>
          <w:rtl/>
        </w:rPr>
        <w:t>2011), שעה 14:30</w:t>
      </w:r>
    </w:p>
    <w:p w14:paraId="5C7894E1" w14:textId="77777777" w:rsidR="00F453FB" w:rsidRPr="00F453FB" w:rsidRDefault="00F453FB" w:rsidP="00F453FB">
      <w:pPr>
        <w:bidi/>
        <w:rPr>
          <w:rFonts w:cs="David"/>
          <w:rtl/>
        </w:rPr>
      </w:pPr>
    </w:p>
    <w:p w14:paraId="18F46551" w14:textId="77777777" w:rsidR="00F453FB" w:rsidRPr="00F453FB" w:rsidRDefault="00F453FB" w:rsidP="00F453FB">
      <w:pPr>
        <w:bidi/>
        <w:rPr>
          <w:rFonts w:cs="David"/>
          <w:rtl/>
        </w:rPr>
      </w:pPr>
    </w:p>
    <w:p w14:paraId="72DF8547" w14:textId="77777777" w:rsidR="00F453FB" w:rsidRPr="00F453FB" w:rsidRDefault="00F453FB" w:rsidP="00F453FB">
      <w:pPr>
        <w:bidi/>
        <w:rPr>
          <w:rFonts w:cs="David"/>
          <w:rtl/>
        </w:rPr>
      </w:pPr>
    </w:p>
    <w:p w14:paraId="0408DF1F" w14:textId="77777777" w:rsidR="00F453FB" w:rsidRPr="00F453FB" w:rsidRDefault="00F453FB" w:rsidP="00F453FB">
      <w:pPr>
        <w:bidi/>
        <w:rPr>
          <w:rFonts w:cs="David"/>
          <w:b/>
          <w:bCs/>
          <w:u w:val="single"/>
          <w:rtl/>
        </w:rPr>
      </w:pPr>
      <w:r w:rsidRPr="00F453FB">
        <w:rPr>
          <w:rFonts w:cs="David" w:hint="cs"/>
          <w:b/>
          <w:bCs/>
          <w:u w:val="single"/>
          <w:rtl/>
        </w:rPr>
        <w:t>סדר היום:</w:t>
      </w:r>
    </w:p>
    <w:p w14:paraId="63645225" w14:textId="77777777" w:rsidR="00F453FB" w:rsidRPr="00F453FB" w:rsidRDefault="00F453FB" w:rsidP="00F453FB">
      <w:pPr>
        <w:bidi/>
        <w:rPr>
          <w:rFonts w:cs="David"/>
          <w:rtl/>
        </w:rPr>
      </w:pPr>
    </w:p>
    <w:p w14:paraId="1AB043E3" w14:textId="77777777" w:rsidR="00F453FB" w:rsidRPr="00F453FB" w:rsidRDefault="00F453FB" w:rsidP="00F453FB">
      <w:pPr>
        <w:bidi/>
        <w:rPr>
          <w:rFonts w:cs="David"/>
          <w:rtl/>
        </w:rPr>
      </w:pPr>
      <w:r w:rsidRPr="00F453FB">
        <w:rPr>
          <w:rFonts w:cs="David" w:hint="cs"/>
          <w:rtl/>
        </w:rPr>
        <w:t>1.</w:t>
      </w:r>
      <w:r w:rsidRPr="00F453FB">
        <w:rPr>
          <w:rFonts w:cs="David" w:hint="cs"/>
          <w:rtl/>
        </w:rPr>
        <w:tab/>
        <w:t>ערעור על החלטת יו"ר הכנסת והסגנים שלא לאשר דחיפות הצעה לסדר היום.</w:t>
      </w:r>
    </w:p>
    <w:p w14:paraId="77292B43" w14:textId="77777777" w:rsidR="00F453FB" w:rsidRPr="00F453FB" w:rsidRDefault="00F453FB" w:rsidP="00F453FB">
      <w:pPr>
        <w:bidi/>
        <w:rPr>
          <w:rFonts w:cs="David"/>
          <w:rtl/>
        </w:rPr>
      </w:pPr>
    </w:p>
    <w:p w14:paraId="016D9457" w14:textId="77777777" w:rsidR="00F453FB" w:rsidRPr="00F453FB" w:rsidRDefault="00F453FB" w:rsidP="00F453FB">
      <w:pPr>
        <w:bidi/>
        <w:rPr>
          <w:rFonts w:cs="David"/>
          <w:rtl/>
        </w:rPr>
      </w:pPr>
      <w:r w:rsidRPr="00F453FB">
        <w:rPr>
          <w:rFonts w:cs="David" w:hint="cs"/>
          <w:rtl/>
        </w:rPr>
        <w:t>2.</w:t>
      </w:r>
      <w:r w:rsidRPr="00F453FB">
        <w:rPr>
          <w:rFonts w:cs="David" w:hint="cs"/>
          <w:rtl/>
        </w:rPr>
        <w:tab/>
        <w:t>מינוי ממלא מקום ליושב ראש הכנסת בעת היעדרו מן הארץ.</w:t>
      </w:r>
    </w:p>
    <w:p w14:paraId="63E08FC4" w14:textId="77777777" w:rsidR="00F453FB" w:rsidRPr="00F453FB" w:rsidRDefault="00F453FB" w:rsidP="00F453FB">
      <w:pPr>
        <w:bidi/>
        <w:rPr>
          <w:rFonts w:cs="David"/>
          <w:rtl/>
        </w:rPr>
      </w:pPr>
    </w:p>
    <w:p w14:paraId="38F83AF4" w14:textId="77777777" w:rsidR="00F453FB" w:rsidRPr="00F453FB" w:rsidRDefault="00F453FB" w:rsidP="00F453FB">
      <w:pPr>
        <w:bidi/>
        <w:ind w:left="720" w:hanging="720"/>
        <w:rPr>
          <w:rFonts w:cs="David"/>
          <w:rtl/>
        </w:rPr>
      </w:pPr>
      <w:r w:rsidRPr="00F453FB">
        <w:rPr>
          <w:rFonts w:cs="David" w:hint="cs"/>
          <w:rtl/>
        </w:rPr>
        <w:t>3.</w:t>
      </w:r>
      <w:r w:rsidRPr="00F453FB">
        <w:rPr>
          <w:rFonts w:cs="David" w:hint="cs"/>
          <w:rtl/>
        </w:rPr>
        <w:tab/>
        <w:t>קביעת ועדה לדיון בהצעת חוק הליכי תכנון ובנייה להאצת הבנייה למגורים (הוראת שעה), התשע"א-2011 (מ/598).</w:t>
      </w:r>
    </w:p>
    <w:p w14:paraId="25FA8566" w14:textId="77777777" w:rsidR="00F453FB" w:rsidRPr="00F453FB" w:rsidRDefault="00F453FB" w:rsidP="00F453FB">
      <w:pPr>
        <w:bidi/>
        <w:rPr>
          <w:rFonts w:cs="David"/>
          <w:rtl/>
        </w:rPr>
      </w:pPr>
    </w:p>
    <w:p w14:paraId="16DC5CF8" w14:textId="77777777" w:rsidR="00F453FB" w:rsidRPr="00F453FB" w:rsidRDefault="00F453FB" w:rsidP="00F453FB">
      <w:pPr>
        <w:bidi/>
        <w:rPr>
          <w:rFonts w:cs="David"/>
          <w:b/>
          <w:bCs/>
          <w:u w:val="single"/>
          <w:rtl/>
        </w:rPr>
      </w:pPr>
      <w:r w:rsidRPr="00F453FB">
        <w:rPr>
          <w:rFonts w:cs="David" w:hint="cs"/>
          <w:b/>
          <w:bCs/>
          <w:u w:val="single"/>
          <w:rtl/>
        </w:rPr>
        <w:t>נכחו:</w:t>
      </w:r>
    </w:p>
    <w:p w14:paraId="1EE75170" w14:textId="77777777" w:rsidR="00F453FB" w:rsidRPr="00F453FB" w:rsidRDefault="00F453FB" w:rsidP="00F453FB">
      <w:pPr>
        <w:bidi/>
        <w:rPr>
          <w:rFonts w:cs="David"/>
          <w:b/>
          <w:bCs/>
          <w:u w:val="single"/>
          <w:rtl/>
        </w:rPr>
      </w:pPr>
    </w:p>
    <w:p w14:paraId="2B2C0A22" w14:textId="77777777" w:rsidR="00F453FB" w:rsidRPr="00F453FB" w:rsidRDefault="00F453FB" w:rsidP="00F453FB">
      <w:pPr>
        <w:bidi/>
        <w:rPr>
          <w:rFonts w:cs="David"/>
          <w:b/>
          <w:bCs/>
          <w:u w:val="single"/>
          <w:rtl/>
        </w:rPr>
      </w:pPr>
      <w:r w:rsidRPr="00F453FB">
        <w:rPr>
          <w:rFonts w:cs="David" w:hint="cs"/>
          <w:b/>
          <w:bCs/>
          <w:u w:val="single"/>
          <w:rtl/>
        </w:rPr>
        <w:t>חברי הוועדה:</w:t>
      </w:r>
    </w:p>
    <w:p w14:paraId="538D8907" w14:textId="77777777" w:rsidR="00F453FB" w:rsidRPr="00F453FB" w:rsidRDefault="00F453FB" w:rsidP="00F453FB">
      <w:pPr>
        <w:bidi/>
        <w:rPr>
          <w:rFonts w:cs="David"/>
          <w:rtl/>
        </w:rPr>
      </w:pPr>
      <w:r w:rsidRPr="00F453FB">
        <w:rPr>
          <w:rFonts w:cs="David" w:hint="cs"/>
          <w:rtl/>
        </w:rPr>
        <w:t xml:space="preserve">יריב לוין </w:t>
      </w:r>
      <w:r w:rsidRPr="00F453FB">
        <w:rPr>
          <w:rFonts w:cs="David"/>
          <w:rtl/>
        </w:rPr>
        <w:t>–</w:t>
      </w:r>
      <w:r w:rsidRPr="00F453FB">
        <w:rPr>
          <w:rFonts w:cs="David" w:hint="cs"/>
          <w:rtl/>
        </w:rPr>
        <w:t xml:space="preserve"> היו"ר</w:t>
      </w:r>
    </w:p>
    <w:p w14:paraId="77CEA0BD" w14:textId="77777777" w:rsidR="00F453FB" w:rsidRPr="00F453FB" w:rsidRDefault="00F453FB" w:rsidP="00F453FB">
      <w:pPr>
        <w:bidi/>
        <w:rPr>
          <w:rFonts w:cs="David"/>
          <w:rtl/>
        </w:rPr>
      </w:pPr>
      <w:r w:rsidRPr="00F453FB">
        <w:rPr>
          <w:rFonts w:cs="David" w:hint="cs"/>
          <w:rtl/>
        </w:rPr>
        <w:t>רחל אדטו</w:t>
      </w:r>
    </w:p>
    <w:p w14:paraId="4CF972A3" w14:textId="77777777" w:rsidR="00F453FB" w:rsidRPr="00F453FB" w:rsidRDefault="00F453FB" w:rsidP="00F453FB">
      <w:pPr>
        <w:bidi/>
        <w:rPr>
          <w:rFonts w:cs="David"/>
          <w:rtl/>
        </w:rPr>
      </w:pPr>
      <w:r w:rsidRPr="00F453FB">
        <w:rPr>
          <w:rFonts w:cs="David" w:hint="cs"/>
          <w:rtl/>
        </w:rPr>
        <w:t>אורי אורבך</w:t>
      </w:r>
    </w:p>
    <w:p w14:paraId="18AFBA59" w14:textId="77777777" w:rsidR="00F453FB" w:rsidRPr="00F453FB" w:rsidRDefault="00F453FB" w:rsidP="00F453FB">
      <w:pPr>
        <w:bidi/>
        <w:rPr>
          <w:rFonts w:cs="David"/>
          <w:rtl/>
        </w:rPr>
      </w:pPr>
      <w:r w:rsidRPr="00F453FB">
        <w:rPr>
          <w:rFonts w:cs="David" w:hint="cs"/>
          <w:rtl/>
        </w:rPr>
        <w:t>ישראל אייכלר</w:t>
      </w:r>
    </w:p>
    <w:p w14:paraId="288CA7B9" w14:textId="77777777" w:rsidR="00F453FB" w:rsidRPr="00F453FB" w:rsidRDefault="00F453FB" w:rsidP="00F453FB">
      <w:pPr>
        <w:bidi/>
        <w:rPr>
          <w:rFonts w:cs="David"/>
          <w:rtl/>
        </w:rPr>
      </w:pPr>
      <w:r w:rsidRPr="00F453FB">
        <w:rPr>
          <w:rFonts w:cs="David" w:hint="cs"/>
          <w:rtl/>
        </w:rPr>
        <w:t>זאב אלקין</w:t>
      </w:r>
    </w:p>
    <w:p w14:paraId="370B314F" w14:textId="77777777" w:rsidR="00F453FB" w:rsidRPr="00F453FB" w:rsidRDefault="00F453FB" w:rsidP="00F453FB">
      <w:pPr>
        <w:bidi/>
        <w:rPr>
          <w:rFonts w:cs="David"/>
          <w:rtl/>
        </w:rPr>
      </w:pPr>
      <w:r w:rsidRPr="00F453FB">
        <w:rPr>
          <w:rFonts w:cs="David" w:hint="cs"/>
          <w:rtl/>
        </w:rPr>
        <w:t>נסים זאב</w:t>
      </w:r>
    </w:p>
    <w:p w14:paraId="436F7A04" w14:textId="77777777" w:rsidR="00F453FB" w:rsidRPr="00F453FB" w:rsidRDefault="00F453FB" w:rsidP="00F453FB">
      <w:pPr>
        <w:bidi/>
        <w:rPr>
          <w:rFonts w:cs="David"/>
          <w:rtl/>
        </w:rPr>
      </w:pPr>
      <w:r w:rsidRPr="00F453FB">
        <w:rPr>
          <w:rFonts w:cs="David" w:hint="cs"/>
          <w:rtl/>
        </w:rPr>
        <w:t>שלמה מולה</w:t>
      </w:r>
    </w:p>
    <w:p w14:paraId="26A8CEE3" w14:textId="77777777" w:rsidR="00F453FB" w:rsidRPr="00F453FB" w:rsidRDefault="00F453FB" w:rsidP="00F453FB">
      <w:pPr>
        <w:bidi/>
        <w:rPr>
          <w:rFonts w:cs="David"/>
          <w:rtl/>
        </w:rPr>
      </w:pPr>
      <w:r w:rsidRPr="00F453FB">
        <w:rPr>
          <w:rFonts w:cs="David" w:hint="cs"/>
          <w:rtl/>
        </w:rPr>
        <w:t>אברהם מיכאלי</w:t>
      </w:r>
    </w:p>
    <w:p w14:paraId="35158F5D" w14:textId="77777777" w:rsidR="00F453FB" w:rsidRPr="00F453FB" w:rsidRDefault="00F453FB" w:rsidP="00F453FB">
      <w:pPr>
        <w:bidi/>
        <w:rPr>
          <w:rFonts w:cs="David"/>
          <w:rtl/>
        </w:rPr>
      </w:pPr>
      <w:r w:rsidRPr="00F453FB">
        <w:rPr>
          <w:rFonts w:cs="David" w:hint="cs"/>
          <w:rtl/>
        </w:rPr>
        <w:t>פניה קירשנבאום</w:t>
      </w:r>
    </w:p>
    <w:p w14:paraId="1729C5C5" w14:textId="77777777" w:rsidR="00F453FB" w:rsidRPr="00F453FB" w:rsidRDefault="00F453FB" w:rsidP="00F453FB">
      <w:pPr>
        <w:bidi/>
        <w:rPr>
          <w:rFonts w:cs="David"/>
          <w:rtl/>
        </w:rPr>
      </w:pPr>
      <w:r w:rsidRPr="00F453FB">
        <w:rPr>
          <w:rFonts w:cs="David" w:hint="cs"/>
          <w:rtl/>
        </w:rPr>
        <w:t>דוד רותם</w:t>
      </w:r>
    </w:p>
    <w:p w14:paraId="3894C805" w14:textId="77777777" w:rsidR="00F453FB" w:rsidRPr="00F453FB" w:rsidRDefault="00F453FB" w:rsidP="00F453FB">
      <w:pPr>
        <w:bidi/>
        <w:rPr>
          <w:rFonts w:cs="David"/>
          <w:rtl/>
        </w:rPr>
      </w:pPr>
      <w:r w:rsidRPr="00F453FB">
        <w:rPr>
          <w:rFonts w:cs="David" w:hint="cs"/>
          <w:rtl/>
        </w:rPr>
        <w:t>כרמל שאמה</w:t>
      </w:r>
    </w:p>
    <w:p w14:paraId="3ECA3D29" w14:textId="77777777" w:rsidR="00F453FB" w:rsidRPr="00F453FB" w:rsidRDefault="00F453FB" w:rsidP="00F453FB">
      <w:pPr>
        <w:bidi/>
        <w:rPr>
          <w:rFonts w:cs="David"/>
          <w:rtl/>
        </w:rPr>
      </w:pPr>
    </w:p>
    <w:p w14:paraId="6F992376" w14:textId="77777777" w:rsidR="00F453FB" w:rsidRPr="00F453FB" w:rsidRDefault="00F453FB" w:rsidP="00F453FB">
      <w:pPr>
        <w:bidi/>
        <w:rPr>
          <w:rFonts w:cs="David"/>
          <w:b/>
          <w:bCs/>
          <w:u w:val="single"/>
          <w:rtl/>
        </w:rPr>
      </w:pPr>
      <w:r w:rsidRPr="00F453FB">
        <w:rPr>
          <w:rFonts w:cs="David" w:hint="cs"/>
          <w:b/>
          <w:bCs/>
          <w:u w:val="single"/>
          <w:rtl/>
        </w:rPr>
        <w:t>ייעוץ משפטי:</w:t>
      </w:r>
    </w:p>
    <w:p w14:paraId="60F25057" w14:textId="77777777" w:rsidR="00F453FB" w:rsidRPr="00F453FB" w:rsidRDefault="00F453FB" w:rsidP="00F453FB">
      <w:pPr>
        <w:bidi/>
        <w:rPr>
          <w:rFonts w:cs="David"/>
          <w:rtl/>
        </w:rPr>
      </w:pPr>
      <w:r w:rsidRPr="00F453FB">
        <w:rPr>
          <w:rFonts w:cs="David" w:hint="cs"/>
          <w:rtl/>
        </w:rPr>
        <w:t>ארבל אסטרחן</w:t>
      </w:r>
    </w:p>
    <w:p w14:paraId="4B00F7CA" w14:textId="77777777" w:rsidR="00F453FB" w:rsidRPr="00F453FB" w:rsidRDefault="00F453FB" w:rsidP="00F453FB">
      <w:pPr>
        <w:bidi/>
        <w:rPr>
          <w:rFonts w:cs="David"/>
          <w:rtl/>
        </w:rPr>
      </w:pPr>
      <w:r w:rsidRPr="00F453FB">
        <w:rPr>
          <w:rFonts w:cs="David" w:hint="cs"/>
          <w:rtl/>
        </w:rPr>
        <w:t>שימרי סגל</w:t>
      </w:r>
    </w:p>
    <w:p w14:paraId="7F2EE695" w14:textId="77777777" w:rsidR="00F453FB" w:rsidRPr="00F453FB" w:rsidRDefault="00F453FB" w:rsidP="00F453FB">
      <w:pPr>
        <w:bidi/>
        <w:rPr>
          <w:rFonts w:cs="David"/>
          <w:rtl/>
        </w:rPr>
      </w:pPr>
    </w:p>
    <w:p w14:paraId="4550D90A" w14:textId="77777777" w:rsidR="00F453FB" w:rsidRPr="00F453FB" w:rsidRDefault="00F453FB" w:rsidP="00F453FB">
      <w:pPr>
        <w:bidi/>
        <w:rPr>
          <w:rFonts w:cs="David"/>
          <w:b/>
          <w:bCs/>
          <w:u w:val="single"/>
          <w:rtl/>
        </w:rPr>
      </w:pPr>
      <w:r w:rsidRPr="00F453FB">
        <w:rPr>
          <w:rFonts w:cs="David" w:hint="cs"/>
          <w:b/>
          <w:bCs/>
          <w:u w:val="single"/>
          <w:rtl/>
        </w:rPr>
        <w:t>מנהלת הוועדה:</w:t>
      </w:r>
    </w:p>
    <w:p w14:paraId="49A338A9" w14:textId="77777777" w:rsidR="00F453FB" w:rsidRPr="00F453FB" w:rsidRDefault="00F453FB" w:rsidP="00F453FB">
      <w:pPr>
        <w:bidi/>
        <w:rPr>
          <w:rFonts w:cs="David"/>
          <w:rtl/>
        </w:rPr>
      </w:pPr>
      <w:r w:rsidRPr="00F453FB">
        <w:rPr>
          <w:rFonts w:cs="David" w:hint="cs"/>
          <w:rtl/>
        </w:rPr>
        <w:t>אתי בן יוסף</w:t>
      </w:r>
    </w:p>
    <w:p w14:paraId="15C1980B" w14:textId="77777777" w:rsidR="00F453FB" w:rsidRPr="00F453FB" w:rsidRDefault="00F453FB" w:rsidP="00F453FB">
      <w:pPr>
        <w:bidi/>
        <w:rPr>
          <w:rFonts w:cs="David"/>
          <w:rtl/>
        </w:rPr>
      </w:pPr>
    </w:p>
    <w:p w14:paraId="3EF2A002" w14:textId="77777777" w:rsidR="00F453FB" w:rsidRPr="00F453FB" w:rsidRDefault="00F453FB" w:rsidP="00F453FB">
      <w:pPr>
        <w:bidi/>
        <w:rPr>
          <w:rFonts w:cs="David"/>
          <w:b/>
          <w:bCs/>
          <w:u w:val="single"/>
          <w:rtl/>
        </w:rPr>
      </w:pPr>
      <w:r w:rsidRPr="00F453FB">
        <w:rPr>
          <w:rFonts w:cs="David" w:hint="cs"/>
          <w:b/>
          <w:bCs/>
          <w:u w:val="single"/>
          <w:rtl/>
        </w:rPr>
        <w:t>רשמה וערכה:</w:t>
      </w:r>
    </w:p>
    <w:p w14:paraId="7CF14789" w14:textId="77777777" w:rsidR="00F453FB" w:rsidRPr="00F453FB" w:rsidRDefault="00F453FB" w:rsidP="00F453FB">
      <w:pPr>
        <w:bidi/>
        <w:rPr>
          <w:rFonts w:cs="David"/>
          <w:rtl/>
        </w:rPr>
      </w:pPr>
      <w:smartTag w:uri="urn:schemas-microsoft-com:office:smarttags" w:element="PersonName">
        <w:smartTagPr>
          <w:attr w:name="ProductID" w:val="אהובה שרון"/>
        </w:smartTagPr>
        <w:r w:rsidRPr="00F453FB">
          <w:rPr>
            <w:rFonts w:cs="David" w:hint="cs"/>
            <w:rtl/>
          </w:rPr>
          <w:t>אהובה שרון</w:t>
        </w:r>
      </w:smartTag>
      <w:r w:rsidRPr="00F453FB">
        <w:rPr>
          <w:rFonts w:cs="David" w:hint="cs"/>
          <w:rtl/>
        </w:rPr>
        <w:t xml:space="preserve"> </w:t>
      </w:r>
      <w:r w:rsidRPr="00F453FB">
        <w:rPr>
          <w:rFonts w:cs="David"/>
          <w:rtl/>
        </w:rPr>
        <w:t>–</w:t>
      </w:r>
      <w:r w:rsidRPr="00F453FB">
        <w:rPr>
          <w:rFonts w:cs="David" w:hint="cs"/>
          <w:rtl/>
        </w:rPr>
        <w:t xml:space="preserve"> חבר המתרגמים בע"מ</w:t>
      </w:r>
    </w:p>
    <w:p w14:paraId="4F5258AA" w14:textId="77777777" w:rsidR="00F453FB" w:rsidRPr="00F453FB" w:rsidRDefault="00F453FB" w:rsidP="00F453FB">
      <w:pPr>
        <w:bidi/>
        <w:rPr>
          <w:rFonts w:cs="David"/>
          <w:b/>
          <w:bCs/>
          <w:rtl/>
        </w:rPr>
      </w:pPr>
      <w:r w:rsidRPr="00F453FB">
        <w:rPr>
          <w:rFonts w:cs="David"/>
          <w:rtl/>
        </w:rPr>
        <w:br w:type="page"/>
      </w:r>
      <w:r w:rsidRPr="00F453FB">
        <w:rPr>
          <w:rFonts w:cs="David" w:hint="cs"/>
          <w:b/>
          <w:bCs/>
          <w:rtl/>
        </w:rPr>
        <w:lastRenderedPageBreak/>
        <w:t>1.</w:t>
      </w:r>
      <w:r w:rsidRPr="00F453FB">
        <w:rPr>
          <w:rFonts w:cs="David" w:hint="cs"/>
          <w:b/>
          <w:bCs/>
          <w:rtl/>
        </w:rPr>
        <w:tab/>
        <w:t>ערעור על החלטת יו"ר הכנסת והסגנים שלא לאשר דחיפות הצעה לסדר היום.</w:t>
      </w:r>
    </w:p>
    <w:p w14:paraId="25206261" w14:textId="77777777" w:rsidR="00F453FB" w:rsidRPr="00F453FB" w:rsidRDefault="00F453FB" w:rsidP="00F453FB">
      <w:pPr>
        <w:bidi/>
        <w:rPr>
          <w:rFonts w:cs="David"/>
          <w:b/>
          <w:bCs/>
          <w:rtl/>
        </w:rPr>
      </w:pPr>
    </w:p>
    <w:p w14:paraId="666AD6F0" w14:textId="77777777" w:rsidR="00F453FB" w:rsidRPr="00F453FB" w:rsidRDefault="00F453FB" w:rsidP="00F453FB">
      <w:pPr>
        <w:bidi/>
        <w:rPr>
          <w:rFonts w:cs="David"/>
          <w:b/>
          <w:bCs/>
          <w:rtl/>
        </w:rPr>
      </w:pPr>
      <w:r w:rsidRPr="00F453FB">
        <w:rPr>
          <w:rFonts w:cs="David" w:hint="cs"/>
          <w:b/>
          <w:bCs/>
          <w:rtl/>
        </w:rPr>
        <w:t>2.</w:t>
      </w:r>
      <w:r w:rsidRPr="00F453FB">
        <w:rPr>
          <w:rFonts w:cs="David" w:hint="cs"/>
          <w:b/>
          <w:bCs/>
          <w:rtl/>
        </w:rPr>
        <w:tab/>
        <w:t>מינוי ממלא מקום ליושב ראש הכנסת בעת היעדרו מן הארץ.</w:t>
      </w:r>
    </w:p>
    <w:p w14:paraId="2BC49BC4" w14:textId="77777777" w:rsidR="00F453FB" w:rsidRPr="00F453FB" w:rsidRDefault="00F453FB" w:rsidP="00F453FB">
      <w:pPr>
        <w:bidi/>
        <w:rPr>
          <w:rFonts w:cs="David"/>
          <w:b/>
          <w:bCs/>
          <w:rtl/>
        </w:rPr>
      </w:pPr>
    </w:p>
    <w:p w14:paraId="30987B3B" w14:textId="77777777" w:rsidR="00F453FB" w:rsidRPr="00F453FB" w:rsidRDefault="00F453FB" w:rsidP="00F453FB">
      <w:pPr>
        <w:bidi/>
        <w:ind w:left="720" w:hanging="720"/>
        <w:rPr>
          <w:rFonts w:cs="David"/>
          <w:b/>
          <w:bCs/>
          <w:rtl/>
        </w:rPr>
      </w:pPr>
      <w:r w:rsidRPr="00F453FB">
        <w:rPr>
          <w:rFonts w:cs="David" w:hint="cs"/>
          <w:b/>
          <w:bCs/>
          <w:rtl/>
        </w:rPr>
        <w:t>3.</w:t>
      </w:r>
      <w:r w:rsidRPr="00F453FB">
        <w:rPr>
          <w:rFonts w:cs="David" w:hint="cs"/>
          <w:b/>
          <w:bCs/>
          <w:rtl/>
        </w:rPr>
        <w:tab/>
        <w:t>קביעת ועדה לדיון בהצעת חוק הליכי תכנון ובנייה להאצת הבנייה למגורים (הוראת שעה), התשע"א-2011 (מ/598).</w:t>
      </w:r>
    </w:p>
    <w:p w14:paraId="64BC55C8" w14:textId="77777777" w:rsidR="00F453FB" w:rsidRPr="00F453FB" w:rsidRDefault="00F453FB" w:rsidP="00F453FB">
      <w:pPr>
        <w:bidi/>
        <w:rPr>
          <w:rFonts w:cs="David"/>
          <w:rtl/>
        </w:rPr>
      </w:pPr>
    </w:p>
    <w:p w14:paraId="2833C135" w14:textId="77777777" w:rsidR="00F453FB" w:rsidRPr="00F453FB" w:rsidRDefault="00F453FB" w:rsidP="00F453FB">
      <w:pPr>
        <w:bidi/>
        <w:rPr>
          <w:rFonts w:cs="David"/>
          <w:rtl/>
        </w:rPr>
      </w:pPr>
    </w:p>
    <w:p w14:paraId="6487E924" w14:textId="77777777" w:rsidR="00F453FB" w:rsidRPr="00F453FB" w:rsidRDefault="00F453FB" w:rsidP="00F453FB">
      <w:pPr>
        <w:bidi/>
        <w:jc w:val="both"/>
        <w:rPr>
          <w:rFonts w:cs="David"/>
          <w:rtl/>
        </w:rPr>
      </w:pPr>
    </w:p>
    <w:p w14:paraId="4D07F094"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44A54A30" w14:textId="77777777" w:rsidR="00F453FB" w:rsidRPr="00F453FB" w:rsidRDefault="00F453FB" w:rsidP="00F453FB">
      <w:pPr>
        <w:bidi/>
        <w:jc w:val="both"/>
        <w:rPr>
          <w:rFonts w:cs="David"/>
          <w:rtl/>
        </w:rPr>
      </w:pPr>
    </w:p>
    <w:p w14:paraId="141BE6E9" w14:textId="77777777" w:rsidR="00F453FB" w:rsidRPr="00F453FB" w:rsidRDefault="00F453FB" w:rsidP="00F453FB">
      <w:pPr>
        <w:bidi/>
        <w:jc w:val="both"/>
        <w:rPr>
          <w:rFonts w:cs="David"/>
          <w:rtl/>
        </w:rPr>
      </w:pPr>
      <w:r w:rsidRPr="00F453FB">
        <w:rPr>
          <w:rFonts w:cs="David" w:hint="cs"/>
          <w:rtl/>
        </w:rPr>
        <w:tab/>
        <w:t xml:space="preserve">צהרים טובים. אני פותח את ישיבת ועדת הכנסת. </w:t>
      </w:r>
    </w:p>
    <w:p w14:paraId="0D763976" w14:textId="77777777" w:rsidR="00F453FB" w:rsidRPr="00F453FB" w:rsidRDefault="00F453FB" w:rsidP="00F453FB">
      <w:pPr>
        <w:bidi/>
        <w:jc w:val="both"/>
        <w:rPr>
          <w:rFonts w:cs="David"/>
          <w:rtl/>
        </w:rPr>
      </w:pPr>
    </w:p>
    <w:p w14:paraId="0B871BEB" w14:textId="77777777" w:rsidR="00F453FB" w:rsidRPr="00F453FB" w:rsidRDefault="00F453FB" w:rsidP="00F453FB">
      <w:pPr>
        <w:bidi/>
        <w:jc w:val="center"/>
        <w:rPr>
          <w:rFonts w:cs="David"/>
          <w:b/>
          <w:bCs/>
          <w:u w:val="single"/>
          <w:rtl/>
        </w:rPr>
      </w:pPr>
      <w:r w:rsidRPr="00F453FB">
        <w:rPr>
          <w:rFonts w:cs="David" w:hint="cs"/>
          <w:b/>
          <w:bCs/>
          <w:u w:val="single"/>
          <w:rtl/>
        </w:rPr>
        <w:t>ערעור על החלטת יו"ר הכנסת והסגנים שלא לאשר דחיפות הצעה לסדר היום</w:t>
      </w:r>
    </w:p>
    <w:p w14:paraId="5946B4C0" w14:textId="77777777" w:rsidR="00F453FB" w:rsidRPr="00F453FB" w:rsidRDefault="00F453FB" w:rsidP="00F453FB">
      <w:pPr>
        <w:bidi/>
        <w:rPr>
          <w:rFonts w:cs="David"/>
          <w:u w:val="single"/>
          <w:rtl/>
        </w:rPr>
      </w:pPr>
    </w:p>
    <w:p w14:paraId="0891144D"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40C48CB0" w14:textId="77777777" w:rsidR="00F453FB" w:rsidRPr="00F453FB" w:rsidRDefault="00F453FB" w:rsidP="00F453FB">
      <w:pPr>
        <w:bidi/>
        <w:jc w:val="both"/>
        <w:rPr>
          <w:rFonts w:cs="David"/>
          <w:rtl/>
        </w:rPr>
      </w:pPr>
    </w:p>
    <w:p w14:paraId="4F56170D" w14:textId="77777777" w:rsidR="00F453FB" w:rsidRPr="00F453FB" w:rsidRDefault="00F453FB" w:rsidP="00F453FB">
      <w:pPr>
        <w:bidi/>
        <w:jc w:val="both"/>
        <w:rPr>
          <w:rFonts w:cs="David"/>
          <w:rtl/>
        </w:rPr>
      </w:pPr>
      <w:r w:rsidRPr="00F453FB">
        <w:rPr>
          <w:rFonts w:cs="David" w:hint="cs"/>
          <w:rtl/>
        </w:rPr>
        <w:tab/>
        <w:t xml:space="preserve">היה ערעור אחד שנמשך ולפיכך אין צורך לדון בו. </w:t>
      </w:r>
    </w:p>
    <w:p w14:paraId="34BF22C4" w14:textId="77777777" w:rsidR="00F453FB" w:rsidRPr="00F453FB" w:rsidRDefault="00F453FB" w:rsidP="00F453FB">
      <w:pPr>
        <w:bidi/>
        <w:jc w:val="both"/>
        <w:rPr>
          <w:rFonts w:cs="David"/>
          <w:rtl/>
        </w:rPr>
      </w:pPr>
    </w:p>
    <w:p w14:paraId="23A59943" w14:textId="77777777" w:rsidR="00F453FB" w:rsidRPr="00F453FB" w:rsidRDefault="00F453FB" w:rsidP="00F453FB">
      <w:pPr>
        <w:bidi/>
        <w:jc w:val="both"/>
        <w:rPr>
          <w:rFonts w:cs="David"/>
          <w:rtl/>
        </w:rPr>
      </w:pPr>
      <w:r w:rsidRPr="00F453FB">
        <w:rPr>
          <w:rFonts w:cs="David" w:hint="cs"/>
          <w:u w:val="single"/>
          <w:rtl/>
        </w:rPr>
        <w:t>שלמה מולה:</w:t>
      </w:r>
    </w:p>
    <w:p w14:paraId="22F573F0" w14:textId="77777777" w:rsidR="00F453FB" w:rsidRPr="00F453FB" w:rsidRDefault="00F453FB" w:rsidP="00F453FB">
      <w:pPr>
        <w:bidi/>
        <w:jc w:val="both"/>
        <w:rPr>
          <w:rFonts w:cs="David"/>
          <w:rtl/>
        </w:rPr>
      </w:pPr>
    </w:p>
    <w:p w14:paraId="3D6D7470" w14:textId="77777777" w:rsidR="00F453FB" w:rsidRPr="00F453FB" w:rsidRDefault="00F453FB" w:rsidP="00F453FB">
      <w:pPr>
        <w:bidi/>
        <w:jc w:val="both"/>
        <w:rPr>
          <w:rFonts w:cs="David"/>
          <w:rtl/>
        </w:rPr>
      </w:pPr>
      <w:r w:rsidRPr="00F453FB">
        <w:rPr>
          <w:rFonts w:cs="David" w:hint="cs"/>
          <w:rtl/>
        </w:rPr>
        <w:tab/>
        <w:t>למה לא צריך לדון?</w:t>
      </w:r>
    </w:p>
    <w:p w14:paraId="2B18B3A5" w14:textId="77777777" w:rsidR="00F453FB" w:rsidRPr="00F453FB" w:rsidRDefault="00F453FB" w:rsidP="00F453FB">
      <w:pPr>
        <w:bidi/>
        <w:jc w:val="both"/>
        <w:rPr>
          <w:rFonts w:cs="David"/>
          <w:rtl/>
        </w:rPr>
      </w:pPr>
    </w:p>
    <w:p w14:paraId="6DB09B4D" w14:textId="77777777" w:rsidR="00F453FB" w:rsidRPr="00F453FB" w:rsidRDefault="00F453FB" w:rsidP="00F453FB">
      <w:pPr>
        <w:bidi/>
        <w:jc w:val="both"/>
        <w:rPr>
          <w:rFonts w:cs="David"/>
          <w:rtl/>
        </w:rPr>
      </w:pPr>
      <w:r w:rsidRPr="00F453FB">
        <w:rPr>
          <w:rFonts w:cs="David" w:hint="cs"/>
          <w:u w:val="single"/>
          <w:rtl/>
        </w:rPr>
        <w:t>ארבל אסטרחן:</w:t>
      </w:r>
    </w:p>
    <w:p w14:paraId="2B42DB6D" w14:textId="77777777" w:rsidR="00F453FB" w:rsidRPr="00F453FB" w:rsidRDefault="00F453FB" w:rsidP="00F453FB">
      <w:pPr>
        <w:bidi/>
        <w:jc w:val="both"/>
        <w:rPr>
          <w:rFonts w:cs="David"/>
          <w:rtl/>
        </w:rPr>
      </w:pPr>
    </w:p>
    <w:p w14:paraId="3EE8A137" w14:textId="77777777" w:rsidR="00F453FB" w:rsidRPr="00F453FB" w:rsidRDefault="00F453FB" w:rsidP="00F453FB">
      <w:pPr>
        <w:bidi/>
        <w:jc w:val="both"/>
        <w:rPr>
          <w:rFonts w:cs="David"/>
          <w:rtl/>
        </w:rPr>
      </w:pPr>
      <w:r w:rsidRPr="00F453FB">
        <w:rPr>
          <w:rFonts w:cs="David" w:hint="cs"/>
          <w:rtl/>
        </w:rPr>
        <w:tab/>
        <w:t>כרגע הודיעה חברת הכנסת זהבה גלאון שהיא מושכת את הערעור.</w:t>
      </w:r>
    </w:p>
    <w:p w14:paraId="7D7D92CB" w14:textId="77777777" w:rsidR="00F453FB" w:rsidRPr="00F453FB" w:rsidRDefault="00F453FB" w:rsidP="00F453FB">
      <w:pPr>
        <w:bidi/>
        <w:jc w:val="both"/>
        <w:rPr>
          <w:rFonts w:cs="David"/>
          <w:rtl/>
        </w:rPr>
      </w:pPr>
    </w:p>
    <w:p w14:paraId="55757174" w14:textId="77777777" w:rsidR="00F453FB" w:rsidRPr="00F453FB" w:rsidRDefault="00F453FB" w:rsidP="00F453FB">
      <w:pPr>
        <w:bidi/>
        <w:jc w:val="center"/>
        <w:rPr>
          <w:rFonts w:cs="David"/>
          <w:b/>
          <w:bCs/>
          <w:u w:val="single"/>
          <w:rtl/>
        </w:rPr>
      </w:pPr>
      <w:r w:rsidRPr="00F453FB">
        <w:rPr>
          <w:rFonts w:cs="David" w:hint="cs"/>
          <w:b/>
          <w:bCs/>
          <w:u w:val="single"/>
          <w:rtl/>
        </w:rPr>
        <w:t>מינוי ממלא מקום ליושב ראש הכנסת בעת היעדרו מן הארץ</w:t>
      </w:r>
    </w:p>
    <w:p w14:paraId="158E44C9" w14:textId="77777777" w:rsidR="00F453FB" w:rsidRPr="00F453FB" w:rsidRDefault="00F453FB" w:rsidP="00F453FB">
      <w:pPr>
        <w:bidi/>
        <w:jc w:val="both"/>
        <w:rPr>
          <w:rFonts w:cs="David"/>
          <w:rtl/>
        </w:rPr>
      </w:pPr>
    </w:p>
    <w:p w14:paraId="0DF19E1A"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094AFF13" w14:textId="77777777" w:rsidR="00F453FB" w:rsidRPr="00F453FB" w:rsidRDefault="00F453FB" w:rsidP="00F453FB">
      <w:pPr>
        <w:bidi/>
        <w:jc w:val="both"/>
        <w:rPr>
          <w:rFonts w:cs="David"/>
          <w:rtl/>
        </w:rPr>
      </w:pPr>
    </w:p>
    <w:p w14:paraId="1D283526" w14:textId="77777777" w:rsidR="00F453FB" w:rsidRPr="00F453FB" w:rsidRDefault="00F453FB" w:rsidP="00F453FB">
      <w:pPr>
        <w:bidi/>
        <w:jc w:val="both"/>
        <w:rPr>
          <w:rFonts w:cs="David"/>
          <w:rtl/>
        </w:rPr>
      </w:pPr>
      <w:r w:rsidRPr="00F453FB">
        <w:rPr>
          <w:rFonts w:cs="David" w:hint="cs"/>
          <w:rtl/>
        </w:rPr>
        <w:tab/>
        <w:t>הודיעה לי מזכירת הכנסת כי יושב ראש הכנסת עתיד לצאת את הארץ ב-6 ביולי וישוב ב-11 ביולי והוא מבקש לאשר את כהונתו של חבר הכנסת יצחק וקנין, סגן יושב ראש הכנסת, אשר ישמש כממלא מקומו בתקופת היעדרותו.</w:t>
      </w:r>
    </w:p>
    <w:p w14:paraId="2A8BC3F4" w14:textId="77777777" w:rsidR="00F453FB" w:rsidRPr="00F453FB" w:rsidRDefault="00F453FB" w:rsidP="00F453FB">
      <w:pPr>
        <w:bidi/>
        <w:jc w:val="both"/>
        <w:rPr>
          <w:rFonts w:cs="David"/>
          <w:rtl/>
        </w:rPr>
      </w:pPr>
    </w:p>
    <w:p w14:paraId="4EE9369D" w14:textId="77777777" w:rsidR="00F453FB" w:rsidRPr="00F453FB" w:rsidRDefault="00F453FB" w:rsidP="00F453FB">
      <w:pPr>
        <w:bidi/>
        <w:jc w:val="both"/>
        <w:rPr>
          <w:rFonts w:cs="David"/>
          <w:rtl/>
        </w:rPr>
      </w:pPr>
      <w:r w:rsidRPr="00F453FB">
        <w:rPr>
          <w:rFonts w:cs="David" w:hint="cs"/>
          <w:rtl/>
        </w:rPr>
        <w:tab/>
        <w:t>מי בעד?</w:t>
      </w:r>
    </w:p>
    <w:p w14:paraId="63E1101B" w14:textId="77777777" w:rsidR="00F453FB" w:rsidRPr="00F453FB" w:rsidRDefault="00F453FB" w:rsidP="00F453FB">
      <w:pPr>
        <w:bidi/>
        <w:jc w:val="both"/>
        <w:rPr>
          <w:rFonts w:cs="David"/>
          <w:rtl/>
        </w:rPr>
      </w:pPr>
    </w:p>
    <w:p w14:paraId="4C33CB4D" w14:textId="77777777" w:rsidR="00F453FB" w:rsidRPr="00F453FB" w:rsidRDefault="00F453FB" w:rsidP="00F453FB">
      <w:pPr>
        <w:bidi/>
        <w:jc w:val="center"/>
        <w:rPr>
          <w:rFonts w:cs="David"/>
          <w:b/>
          <w:bCs/>
          <w:u w:val="single"/>
          <w:rtl/>
        </w:rPr>
      </w:pPr>
      <w:r w:rsidRPr="00F453FB">
        <w:rPr>
          <w:rFonts w:cs="David" w:hint="cs"/>
          <w:b/>
          <w:bCs/>
          <w:u w:val="single"/>
          <w:rtl/>
        </w:rPr>
        <w:t>ה צ ב ע ה</w:t>
      </w:r>
    </w:p>
    <w:p w14:paraId="7A0B2D99" w14:textId="77777777" w:rsidR="00F453FB" w:rsidRPr="00F453FB" w:rsidRDefault="00F453FB" w:rsidP="00F453FB">
      <w:pPr>
        <w:bidi/>
        <w:jc w:val="center"/>
        <w:rPr>
          <w:rFonts w:cs="David"/>
          <w:b/>
          <w:bCs/>
          <w:u w:val="single"/>
          <w:rtl/>
        </w:rPr>
      </w:pPr>
    </w:p>
    <w:p w14:paraId="19E1449D" w14:textId="77777777" w:rsidR="00F453FB" w:rsidRPr="00F453FB" w:rsidRDefault="00F453FB" w:rsidP="00F453FB">
      <w:pPr>
        <w:bidi/>
        <w:jc w:val="center"/>
        <w:rPr>
          <w:rFonts w:cs="David"/>
          <w:b/>
          <w:bCs/>
          <w:u w:val="single"/>
          <w:rtl/>
        </w:rPr>
      </w:pPr>
      <w:r w:rsidRPr="00F453FB">
        <w:rPr>
          <w:rFonts w:cs="David" w:hint="cs"/>
          <w:b/>
          <w:bCs/>
          <w:u w:val="single"/>
          <w:rtl/>
        </w:rPr>
        <w:t>אושר פה אחד</w:t>
      </w:r>
    </w:p>
    <w:p w14:paraId="72120297" w14:textId="77777777" w:rsidR="00F453FB" w:rsidRPr="00F453FB" w:rsidRDefault="00F453FB" w:rsidP="00F453FB">
      <w:pPr>
        <w:bidi/>
        <w:jc w:val="both"/>
        <w:rPr>
          <w:rFonts w:cs="David"/>
          <w:rtl/>
        </w:rPr>
      </w:pPr>
    </w:p>
    <w:p w14:paraId="37FA469A" w14:textId="77777777" w:rsidR="00F453FB" w:rsidRPr="00F453FB" w:rsidRDefault="00F453FB" w:rsidP="00F453FB">
      <w:pPr>
        <w:bidi/>
        <w:jc w:val="both"/>
        <w:rPr>
          <w:rFonts w:cs="David"/>
          <w:rtl/>
        </w:rPr>
      </w:pPr>
      <w:r w:rsidRPr="00F453FB">
        <w:rPr>
          <w:rFonts w:cs="David" w:hint="cs"/>
          <w:u w:val="single"/>
          <w:rtl/>
        </w:rPr>
        <w:t>שלמה מולה:</w:t>
      </w:r>
    </w:p>
    <w:p w14:paraId="17736394" w14:textId="77777777" w:rsidR="00F453FB" w:rsidRPr="00F453FB" w:rsidRDefault="00F453FB" w:rsidP="00F453FB">
      <w:pPr>
        <w:bidi/>
        <w:jc w:val="both"/>
        <w:rPr>
          <w:rFonts w:cs="David"/>
          <w:rtl/>
        </w:rPr>
      </w:pPr>
    </w:p>
    <w:p w14:paraId="40BFF23E" w14:textId="77777777" w:rsidR="00F453FB" w:rsidRPr="00F453FB" w:rsidRDefault="00F453FB" w:rsidP="00F453FB">
      <w:pPr>
        <w:bidi/>
        <w:jc w:val="both"/>
        <w:rPr>
          <w:rFonts w:cs="David"/>
          <w:rtl/>
        </w:rPr>
      </w:pPr>
      <w:r w:rsidRPr="00F453FB">
        <w:rPr>
          <w:rFonts w:cs="David" w:hint="cs"/>
          <w:rtl/>
        </w:rPr>
        <w:tab/>
        <w:t>דרך אגב, למרות שזה לא מן העניין, למה היושב ראש לא יכול להיות דני דנון?</w:t>
      </w:r>
    </w:p>
    <w:p w14:paraId="1EBD0752" w14:textId="77777777" w:rsidR="00F453FB" w:rsidRPr="00F453FB" w:rsidRDefault="00F453FB" w:rsidP="00F453FB">
      <w:pPr>
        <w:bidi/>
        <w:jc w:val="both"/>
        <w:rPr>
          <w:rFonts w:cs="David"/>
          <w:rtl/>
        </w:rPr>
      </w:pPr>
    </w:p>
    <w:p w14:paraId="54CEA39D"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16679B2D" w14:textId="77777777" w:rsidR="00F453FB" w:rsidRPr="00F453FB" w:rsidRDefault="00F453FB" w:rsidP="00F453FB">
      <w:pPr>
        <w:bidi/>
        <w:jc w:val="both"/>
        <w:rPr>
          <w:rFonts w:cs="David"/>
          <w:rtl/>
        </w:rPr>
      </w:pPr>
    </w:p>
    <w:p w14:paraId="1FB8B85C" w14:textId="77777777" w:rsidR="00F453FB" w:rsidRPr="00F453FB" w:rsidRDefault="00F453FB" w:rsidP="00F453FB">
      <w:pPr>
        <w:bidi/>
        <w:jc w:val="both"/>
        <w:rPr>
          <w:rFonts w:cs="David"/>
          <w:rtl/>
        </w:rPr>
      </w:pPr>
      <w:r w:rsidRPr="00F453FB">
        <w:rPr>
          <w:rFonts w:cs="David" w:hint="cs"/>
          <w:rtl/>
        </w:rPr>
        <w:tab/>
        <w:t>רבותיי, אני כבר חורג מהזמן שהקצבתי לעצמי לדיון הזה. אנחנו עוברים לנושא השלישי שעל סדר היום.</w:t>
      </w:r>
    </w:p>
    <w:p w14:paraId="0C855EF1" w14:textId="77777777" w:rsidR="00F453FB" w:rsidRPr="00F453FB" w:rsidRDefault="00F453FB" w:rsidP="00F453FB">
      <w:pPr>
        <w:bidi/>
        <w:jc w:val="both"/>
        <w:rPr>
          <w:rFonts w:cs="David"/>
          <w:rtl/>
        </w:rPr>
      </w:pPr>
    </w:p>
    <w:p w14:paraId="7397FBE5" w14:textId="77777777" w:rsidR="00F453FB" w:rsidRPr="00F453FB" w:rsidRDefault="00F453FB" w:rsidP="00F453FB">
      <w:pPr>
        <w:bidi/>
        <w:jc w:val="center"/>
        <w:rPr>
          <w:rFonts w:cs="David"/>
          <w:b/>
          <w:bCs/>
          <w:u w:val="single"/>
          <w:rtl/>
        </w:rPr>
      </w:pPr>
      <w:r w:rsidRPr="00F453FB">
        <w:rPr>
          <w:rFonts w:cs="David" w:hint="cs"/>
          <w:b/>
          <w:bCs/>
          <w:u w:val="single"/>
          <w:rtl/>
        </w:rPr>
        <w:t>קביעת ועדה לדיון בהצעת חוק הליכי תכנון ובנייה להאצת הבנייה למגורים (הוראת שעה), התשע"א-2011 (מ/598).</w:t>
      </w:r>
    </w:p>
    <w:p w14:paraId="28A770CF" w14:textId="77777777" w:rsidR="00F453FB" w:rsidRPr="00F453FB" w:rsidRDefault="00F453FB" w:rsidP="00F453FB">
      <w:pPr>
        <w:bidi/>
        <w:jc w:val="both"/>
        <w:rPr>
          <w:rFonts w:cs="David"/>
          <w:rtl/>
        </w:rPr>
      </w:pPr>
    </w:p>
    <w:p w14:paraId="3A9F8F57" w14:textId="77777777" w:rsidR="00F453FB" w:rsidRPr="00F453FB" w:rsidRDefault="00F453FB" w:rsidP="00F453FB">
      <w:pPr>
        <w:bidi/>
        <w:jc w:val="both"/>
        <w:rPr>
          <w:rFonts w:cs="David"/>
          <w:rtl/>
        </w:rPr>
      </w:pPr>
      <w:r w:rsidRPr="00F453FB">
        <w:rPr>
          <w:rFonts w:cs="David" w:hint="cs"/>
          <w:rtl/>
        </w:rPr>
        <w:tab/>
        <w:t>נשמעו הצעות להעביר את הצעת החוק לדיון בוועדת הפנים והגנת הסביבה או לועדת הכלכלה או לוועדה משותפת לשתי הוועדות האלה. הלשכה המשפטית סבורה שהנושא מצוי בתחום סמכות ועדת הפנים והגנת הסביבה ויושב ראש הקואליציה הודיעני מבעוד מועד שיש לו איזשהו הסדר שהוא מבקש להציע כאן. בבקשה.</w:t>
      </w:r>
    </w:p>
    <w:p w14:paraId="164AC3CA" w14:textId="77777777" w:rsidR="00F453FB" w:rsidRPr="00F453FB" w:rsidRDefault="00F453FB" w:rsidP="00F453FB">
      <w:pPr>
        <w:bidi/>
        <w:jc w:val="both"/>
        <w:rPr>
          <w:rFonts w:cs="David"/>
          <w:rtl/>
        </w:rPr>
      </w:pPr>
    </w:p>
    <w:p w14:paraId="4D45E54A" w14:textId="77777777" w:rsidR="00F453FB" w:rsidRPr="00F453FB" w:rsidRDefault="00F453FB" w:rsidP="00F453FB">
      <w:pPr>
        <w:bidi/>
        <w:jc w:val="both"/>
        <w:rPr>
          <w:rFonts w:cs="David"/>
          <w:rtl/>
        </w:rPr>
      </w:pPr>
      <w:r w:rsidRPr="00F453FB">
        <w:rPr>
          <w:rFonts w:cs="David" w:hint="cs"/>
          <w:u w:val="single"/>
          <w:rtl/>
        </w:rPr>
        <w:lastRenderedPageBreak/>
        <w:t>שלמה מולה:</w:t>
      </w:r>
    </w:p>
    <w:p w14:paraId="0D7A179C" w14:textId="77777777" w:rsidR="00F453FB" w:rsidRPr="00F453FB" w:rsidRDefault="00F453FB" w:rsidP="00F453FB">
      <w:pPr>
        <w:bidi/>
        <w:jc w:val="both"/>
        <w:rPr>
          <w:rFonts w:cs="David"/>
          <w:rtl/>
        </w:rPr>
      </w:pPr>
    </w:p>
    <w:p w14:paraId="1FE87957" w14:textId="77777777" w:rsidR="00F453FB" w:rsidRPr="00F453FB" w:rsidRDefault="00F453FB" w:rsidP="00F453FB">
      <w:pPr>
        <w:bidi/>
        <w:jc w:val="both"/>
        <w:rPr>
          <w:rFonts w:cs="David"/>
          <w:rtl/>
        </w:rPr>
      </w:pPr>
      <w:r w:rsidRPr="00F453FB">
        <w:rPr>
          <w:rFonts w:cs="David" w:hint="cs"/>
          <w:rtl/>
        </w:rPr>
        <w:tab/>
        <w:t>לפני ההסבר, אפשר לומר משהו? מה העמדה של היועצת המשפטית?</w:t>
      </w:r>
    </w:p>
    <w:p w14:paraId="3483C4E4" w14:textId="77777777" w:rsidR="00F453FB" w:rsidRPr="00F453FB" w:rsidRDefault="00F453FB" w:rsidP="00F453FB">
      <w:pPr>
        <w:bidi/>
        <w:jc w:val="both"/>
        <w:rPr>
          <w:rFonts w:cs="David"/>
          <w:rtl/>
        </w:rPr>
      </w:pPr>
    </w:p>
    <w:p w14:paraId="3E2520D7"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3169B2EB" w14:textId="77777777" w:rsidR="00F453FB" w:rsidRPr="00F453FB" w:rsidRDefault="00F453FB" w:rsidP="00F453FB">
      <w:pPr>
        <w:bidi/>
        <w:jc w:val="both"/>
        <w:rPr>
          <w:rFonts w:cs="David"/>
          <w:rtl/>
        </w:rPr>
      </w:pPr>
    </w:p>
    <w:p w14:paraId="3F01C0E8" w14:textId="77777777" w:rsidR="00F453FB" w:rsidRPr="00F453FB" w:rsidRDefault="00F453FB" w:rsidP="00F453FB">
      <w:pPr>
        <w:bidi/>
        <w:jc w:val="both"/>
        <w:rPr>
          <w:rFonts w:cs="David"/>
          <w:rtl/>
        </w:rPr>
      </w:pPr>
      <w:r w:rsidRPr="00F453FB">
        <w:rPr>
          <w:rFonts w:cs="David" w:hint="cs"/>
          <w:rtl/>
        </w:rPr>
        <w:tab/>
        <w:t>להעביר לוועדת הפנים והגנת הסביבה בראשות חבר הכנסת מולה לכשיהיה יושב ראש הוועדה.</w:t>
      </w:r>
    </w:p>
    <w:p w14:paraId="41524E76" w14:textId="77777777" w:rsidR="00F453FB" w:rsidRPr="00F453FB" w:rsidRDefault="00F453FB" w:rsidP="00F453FB">
      <w:pPr>
        <w:bidi/>
        <w:jc w:val="both"/>
        <w:rPr>
          <w:rFonts w:cs="David"/>
          <w:rtl/>
        </w:rPr>
      </w:pPr>
    </w:p>
    <w:p w14:paraId="0D98D7F7" w14:textId="77777777" w:rsidR="00F453FB" w:rsidRPr="00F453FB" w:rsidRDefault="00F453FB" w:rsidP="00F453FB">
      <w:pPr>
        <w:bidi/>
        <w:jc w:val="both"/>
        <w:rPr>
          <w:rFonts w:cs="David"/>
          <w:rtl/>
        </w:rPr>
      </w:pPr>
      <w:r w:rsidRPr="00F453FB">
        <w:rPr>
          <w:rFonts w:cs="David" w:hint="cs"/>
          <w:rtl/>
        </w:rPr>
        <w:tab/>
        <w:t>אדוני יושב ראש הקואליציה, בבקשה.</w:t>
      </w:r>
    </w:p>
    <w:p w14:paraId="3BA1E311" w14:textId="77777777" w:rsidR="00F453FB" w:rsidRPr="00F453FB" w:rsidRDefault="00F453FB" w:rsidP="00F453FB">
      <w:pPr>
        <w:bidi/>
        <w:jc w:val="both"/>
        <w:rPr>
          <w:rFonts w:cs="David"/>
          <w:rtl/>
        </w:rPr>
      </w:pPr>
    </w:p>
    <w:p w14:paraId="4C90CFD4" w14:textId="77777777" w:rsidR="00F453FB" w:rsidRPr="00F453FB" w:rsidRDefault="00F453FB" w:rsidP="00F453FB">
      <w:pPr>
        <w:bidi/>
        <w:jc w:val="both"/>
        <w:rPr>
          <w:rFonts w:cs="David"/>
          <w:rtl/>
        </w:rPr>
      </w:pPr>
      <w:r w:rsidRPr="00F453FB">
        <w:rPr>
          <w:rFonts w:cs="David" w:hint="cs"/>
          <w:u w:val="single"/>
          <w:rtl/>
        </w:rPr>
        <w:t>זאב אלקין:</w:t>
      </w:r>
    </w:p>
    <w:p w14:paraId="6A81CAE2" w14:textId="77777777" w:rsidR="00F453FB" w:rsidRPr="00F453FB" w:rsidRDefault="00F453FB" w:rsidP="00F453FB">
      <w:pPr>
        <w:bidi/>
        <w:jc w:val="both"/>
        <w:rPr>
          <w:rFonts w:cs="David"/>
          <w:rtl/>
        </w:rPr>
      </w:pPr>
    </w:p>
    <w:p w14:paraId="10513C43" w14:textId="77777777" w:rsidR="00F453FB" w:rsidRPr="00F453FB" w:rsidRDefault="00F453FB" w:rsidP="00F453FB">
      <w:pPr>
        <w:bidi/>
        <w:jc w:val="both"/>
        <w:rPr>
          <w:rFonts w:cs="David"/>
          <w:rtl/>
        </w:rPr>
      </w:pPr>
      <w:r w:rsidRPr="00F453FB">
        <w:rPr>
          <w:rFonts w:cs="David" w:hint="cs"/>
          <w:rtl/>
        </w:rPr>
        <w:tab/>
        <w:t>תודה רבה אדוני היושב ראש. אכן זה לא סוד שלגבי הנושא הזה היו כמה אפשרויות כי נכון שמצד תכנון ובנייה, החוק הועבר בראש ובראשונה לוועדת הפנים, מצד המטרה שלו, פתרון הבעיה בתחום השיכון, שיכון לפי התקנון זה בוועדת הכלכלה. לכן קיימנו הידברות בין ראשי שתי הוועדות האלה ובסופו של דבר הגענו להסכמה וההצעה שלי היא שאנחנו נקים ועדה משותפת של ועדת הפנים וועדת הכלכלה.</w:t>
      </w:r>
    </w:p>
    <w:p w14:paraId="178188FF" w14:textId="77777777" w:rsidR="00F453FB" w:rsidRPr="00F453FB" w:rsidRDefault="00F453FB" w:rsidP="00F453FB">
      <w:pPr>
        <w:bidi/>
        <w:jc w:val="both"/>
        <w:rPr>
          <w:rFonts w:cs="David"/>
          <w:rtl/>
        </w:rPr>
      </w:pPr>
    </w:p>
    <w:p w14:paraId="5F714A05" w14:textId="77777777" w:rsidR="00F453FB" w:rsidRPr="00F453FB" w:rsidRDefault="00F453FB" w:rsidP="00F453FB">
      <w:pPr>
        <w:bidi/>
        <w:jc w:val="both"/>
        <w:rPr>
          <w:rFonts w:cs="David"/>
          <w:rtl/>
        </w:rPr>
      </w:pPr>
      <w:r w:rsidRPr="00F453FB">
        <w:rPr>
          <w:rFonts w:cs="David" w:hint="cs"/>
          <w:u w:val="single"/>
          <w:rtl/>
        </w:rPr>
        <w:t>אברהם מיכאלי:</w:t>
      </w:r>
    </w:p>
    <w:p w14:paraId="1831822D" w14:textId="77777777" w:rsidR="00F453FB" w:rsidRPr="00F453FB" w:rsidRDefault="00F453FB" w:rsidP="00F453FB">
      <w:pPr>
        <w:bidi/>
        <w:jc w:val="both"/>
        <w:rPr>
          <w:rFonts w:cs="David"/>
          <w:rtl/>
        </w:rPr>
      </w:pPr>
    </w:p>
    <w:p w14:paraId="3E5BC274" w14:textId="77777777" w:rsidR="00F453FB" w:rsidRPr="00F453FB" w:rsidRDefault="00F453FB" w:rsidP="00F453FB">
      <w:pPr>
        <w:bidi/>
        <w:jc w:val="both"/>
        <w:rPr>
          <w:rFonts w:cs="David"/>
          <w:rtl/>
        </w:rPr>
      </w:pPr>
      <w:r w:rsidRPr="00F453FB">
        <w:rPr>
          <w:rFonts w:cs="David" w:hint="cs"/>
          <w:rtl/>
        </w:rPr>
        <w:tab/>
        <w:t>שואלים מה עם ועדת החוקה.</w:t>
      </w:r>
    </w:p>
    <w:p w14:paraId="613FA844" w14:textId="77777777" w:rsidR="00F453FB" w:rsidRPr="00F453FB" w:rsidRDefault="00F453FB" w:rsidP="00F453FB">
      <w:pPr>
        <w:bidi/>
        <w:jc w:val="both"/>
        <w:rPr>
          <w:rFonts w:cs="David"/>
          <w:rtl/>
        </w:rPr>
      </w:pPr>
    </w:p>
    <w:p w14:paraId="62272785" w14:textId="77777777" w:rsidR="00F453FB" w:rsidRPr="00F453FB" w:rsidRDefault="00F453FB" w:rsidP="00F453FB">
      <w:pPr>
        <w:bidi/>
        <w:jc w:val="both"/>
        <w:rPr>
          <w:rFonts w:cs="David"/>
          <w:rtl/>
        </w:rPr>
      </w:pPr>
      <w:r w:rsidRPr="00F453FB">
        <w:rPr>
          <w:rFonts w:cs="David" w:hint="cs"/>
          <w:rtl/>
        </w:rPr>
        <w:tab/>
      </w:r>
    </w:p>
    <w:p w14:paraId="13240BF6"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68EB8C65" w14:textId="77777777" w:rsidR="00F453FB" w:rsidRPr="00F453FB" w:rsidRDefault="00F453FB" w:rsidP="00F453FB">
      <w:pPr>
        <w:bidi/>
        <w:jc w:val="both"/>
        <w:rPr>
          <w:rFonts w:cs="David"/>
          <w:rtl/>
        </w:rPr>
      </w:pPr>
    </w:p>
    <w:p w14:paraId="2F75E917" w14:textId="77777777" w:rsidR="00F453FB" w:rsidRPr="00F453FB" w:rsidRDefault="00F453FB" w:rsidP="00F453FB">
      <w:pPr>
        <w:bidi/>
        <w:jc w:val="both"/>
        <w:rPr>
          <w:rFonts w:cs="David"/>
          <w:rtl/>
        </w:rPr>
      </w:pPr>
      <w:r w:rsidRPr="00F453FB">
        <w:rPr>
          <w:rFonts w:cs="David" w:hint="cs"/>
          <w:rtl/>
        </w:rPr>
        <w:tab/>
        <w:t>ועדת החוקה דנה בקודקס האזרחי.</w:t>
      </w:r>
    </w:p>
    <w:p w14:paraId="597BEE7F" w14:textId="77777777" w:rsidR="00F453FB" w:rsidRPr="00F453FB" w:rsidRDefault="00F453FB" w:rsidP="00F453FB">
      <w:pPr>
        <w:bidi/>
        <w:jc w:val="both"/>
        <w:rPr>
          <w:rFonts w:cs="David"/>
          <w:rtl/>
        </w:rPr>
      </w:pPr>
    </w:p>
    <w:p w14:paraId="0279617F" w14:textId="77777777" w:rsidR="00F453FB" w:rsidRPr="00F453FB" w:rsidRDefault="00F453FB" w:rsidP="00F453FB">
      <w:pPr>
        <w:bidi/>
        <w:jc w:val="both"/>
        <w:rPr>
          <w:rFonts w:cs="David"/>
          <w:rtl/>
        </w:rPr>
      </w:pPr>
      <w:r w:rsidRPr="00F453FB">
        <w:rPr>
          <w:rFonts w:cs="David" w:hint="cs"/>
          <w:u w:val="single"/>
          <w:rtl/>
        </w:rPr>
        <w:t>שלמה מולה:</w:t>
      </w:r>
    </w:p>
    <w:p w14:paraId="059DF312" w14:textId="77777777" w:rsidR="00F453FB" w:rsidRPr="00F453FB" w:rsidRDefault="00F453FB" w:rsidP="00F453FB">
      <w:pPr>
        <w:bidi/>
        <w:jc w:val="both"/>
        <w:rPr>
          <w:rFonts w:cs="David"/>
          <w:rtl/>
        </w:rPr>
      </w:pPr>
    </w:p>
    <w:p w14:paraId="1782BA48" w14:textId="77777777" w:rsidR="00F453FB" w:rsidRPr="00F453FB" w:rsidRDefault="00F453FB" w:rsidP="00F453FB">
      <w:pPr>
        <w:bidi/>
        <w:jc w:val="both"/>
        <w:rPr>
          <w:rFonts w:cs="David"/>
          <w:rtl/>
        </w:rPr>
      </w:pPr>
      <w:r w:rsidRPr="00F453FB">
        <w:rPr>
          <w:rFonts w:cs="David" w:hint="cs"/>
          <w:rtl/>
        </w:rPr>
        <w:tab/>
        <w:t>ועדת החוקה עסוקה. היא מכינה את חוקת ישראל.</w:t>
      </w:r>
    </w:p>
    <w:p w14:paraId="0D31243B" w14:textId="77777777" w:rsidR="00F453FB" w:rsidRPr="00F453FB" w:rsidRDefault="00F453FB" w:rsidP="00F453FB">
      <w:pPr>
        <w:bidi/>
        <w:jc w:val="both"/>
        <w:rPr>
          <w:rFonts w:cs="David"/>
          <w:rtl/>
        </w:rPr>
      </w:pPr>
    </w:p>
    <w:p w14:paraId="3147ABFC" w14:textId="77777777" w:rsidR="00F453FB" w:rsidRPr="00F453FB" w:rsidRDefault="00F453FB" w:rsidP="00F453FB">
      <w:pPr>
        <w:bidi/>
        <w:jc w:val="both"/>
        <w:rPr>
          <w:rFonts w:cs="David"/>
          <w:u w:val="single"/>
          <w:rtl/>
        </w:rPr>
      </w:pPr>
      <w:r w:rsidRPr="00F453FB">
        <w:rPr>
          <w:rFonts w:cs="David" w:hint="cs"/>
          <w:u w:val="single"/>
          <w:rtl/>
        </w:rPr>
        <w:t>היו"ר יריב לוין:</w:t>
      </w:r>
    </w:p>
    <w:p w14:paraId="259DBBC0" w14:textId="77777777" w:rsidR="00F453FB" w:rsidRPr="00F453FB" w:rsidRDefault="00F453FB" w:rsidP="00F453FB">
      <w:pPr>
        <w:bidi/>
        <w:jc w:val="both"/>
        <w:rPr>
          <w:rFonts w:cs="David"/>
          <w:rtl/>
        </w:rPr>
      </w:pPr>
    </w:p>
    <w:p w14:paraId="2F3884BD" w14:textId="77777777" w:rsidR="00F453FB" w:rsidRPr="00F453FB" w:rsidRDefault="00F453FB" w:rsidP="00F453FB">
      <w:pPr>
        <w:bidi/>
        <w:jc w:val="both"/>
        <w:rPr>
          <w:rFonts w:cs="David"/>
          <w:rtl/>
        </w:rPr>
      </w:pPr>
      <w:r w:rsidRPr="00F453FB">
        <w:rPr>
          <w:rFonts w:cs="David" w:hint="cs"/>
          <w:rtl/>
        </w:rPr>
        <w:tab/>
        <w:t>זה רעיון טוב. אני חותם על הנוסח שיביא יושב ראש הוועדה. גם אתה חותם?</w:t>
      </w:r>
    </w:p>
    <w:p w14:paraId="26490989" w14:textId="77777777" w:rsidR="00F453FB" w:rsidRPr="00F453FB" w:rsidRDefault="00F453FB" w:rsidP="00F453FB">
      <w:pPr>
        <w:bidi/>
        <w:jc w:val="both"/>
        <w:rPr>
          <w:rFonts w:cs="David"/>
          <w:rtl/>
        </w:rPr>
      </w:pPr>
    </w:p>
    <w:p w14:paraId="5AFF97CF" w14:textId="77777777" w:rsidR="00F453FB" w:rsidRPr="00F453FB" w:rsidRDefault="00F453FB" w:rsidP="00F453FB">
      <w:pPr>
        <w:bidi/>
        <w:jc w:val="both"/>
        <w:rPr>
          <w:rFonts w:cs="David"/>
          <w:rtl/>
        </w:rPr>
      </w:pPr>
      <w:r w:rsidRPr="00F453FB">
        <w:rPr>
          <w:rFonts w:cs="David" w:hint="cs"/>
          <w:u w:val="single"/>
          <w:rtl/>
        </w:rPr>
        <w:t>שלמה מולה:</w:t>
      </w:r>
    </w:p>
    <w:p w14:paraId="1A6FC9E3" w14:textId="77777777" w:rsidR="00F453FB" w:rsidRPr="00F453FB" w:rsidRDefault="00F453FB" w:rsidP="00F453FB">
      <w:pPr>
        <w:bidi/>
        <w:jc w:val="both"/>
        <w:rPr>
          <w:rFonts w:cs="David"/>
          <w:rtl/>
        </w:rPr>
      </w:pPr>
    </w:p>
    <w:p w14:paraId="4DA0D7FD" w14:textId="77777777" w:rsidR="00F453FB" w:rsidRPr="00F453FB" w:rsidRDefault="00F453FB" w:rsidP="00F453FB">
      <w:pPr>
        <w:bidi/>
        <w:jc w:val="both"/>
        <w:rPr>
          <w:rFonts w:cs="David"/>
          <w:rtl/>
        </w:rPr>
      </w:pPr>
      <w:r w:rsidRPr="00F453FB">
        <w:rPr>
          <w:rFonts w:cs="David" w:hint="cs"/>
          <w:rtl/>
        </w:rPr>
        <w:tab/>
        <w:t>אני לא בטוח.</w:t>
      </w:r>
    </w:p>
    <w:p w14:paraId="2E8AEC8A" w14:textId="77777777" w:rsidR="00F453FB" w:rsidRPr="00F453FB" w:rsidRDefault="00F453FB" w:rsidP="00F453FB">
      <w:pPr>
        <w:bidi/>
        <w:jc w:val="both"/>
        <w:rPr>
          <w:rFonts w:cs="David"/>
          <w:rtl/>
        </w:rPr>
      </w:pPr>
    </w:p>
    <w:p w14:paraId="22A125A1" w14:textId="77777777" w:rsidR="00F453FB" w:rsidRPr="00F453FB" w:rsidRDefault="00F453FB" w:rsidP="00F453FB">
      <w:pPr>
        <w:bidi/>
        <w:jc w:val="both"/>
        <w:rPr>
          <w:rFonts w:cs="David"/>
          <w:rtl/>
        </w:rPr>
      </w:pPr>
      <w:r w:rsidRPr="00F453FB">
        <w:rPr>
          <w:rFonts w:cs="David" w:hint="cs"/>
          <w:u w:val="single"/>
          <w:rtl/>
        </w:rPr>
        <w:t>זאב אלקין:</w:t>
      </w:r>
    </w:p>
    <w:p w14:paraId="1B2D4D82" w14:textId="77777777" w:rsidR="00F453FB" w:rsidRPr="00F453FB" w:rsidRDefault="00F453FB" w:rsidP="00F453FB">
      <w:pPr>
        <w:bidi/>
        <w:jc w:val="both"/>
        <w:rPr>
          <w:rFonts w:cs="David"/>
          <w:rtl/>
        </w:rPr>
      </w:pPr>
    </w:p>
    <w:p w14:paraId="34033AA9" w14:textId="77777777" w:rsidR="00F453FB" w:rsidRPr="00F453FB" w:rsidRDefault="00F453FB" w:rsidP="00F453FB">
      <w:pPr>
        <w:bidi/>
        <w:jc w:val="both"/>
        <w:rPr>
          <w:rFonts w:cs="David"/>
          <w:rtl/>
        </w:rPr>
      </w:pPr>
      <w:r w:rsidRPr="00F453FB">
        <w:rPr>
          <w:rFonts w:cs="David" w:hint="cs"/>
          <w:rtl/>
        </w:rPr>
        <w:tab/>
        <w:t>ברשותך, אני אשלים את הדברים. חבר הכנסת אמנון כהן, יושב ראש ועדת הפנים שכידוע גם מוטלות עליו הרבה מטלות ומשימות ולא רק מתוקף תפקידו כיושב ראש ועדת הפנים אלא גם בתוקף תפקידו כיושב ראש ועדה משותפת שעוסקת ברפורמה הגדולה של ועדת תכנון הבנייה, הודיע לי שהוא מבקש שחבר הכנסת כרמל שאמה יעמוד בראשות הוועדה המשותפת הזאת כי הוא לא רק יושב ראש ועדת הכלכלה אלא הוא גם חבר ועדת הפנים ולכן הוא הדמות שמחברת היטב בין שתי הוועדות.</w:t>
      </w:r>
    </w:p>
    <w:p w14:paraId="7AEE3557" w14:textId="77777777" w:rsidR="00F453FB" w:rsidRPr="00F453FB" w:rsidRDefault="00F453FB" w:rsidP="00F453FB">
      <w:pPr>
        <w:bidi/>
        <w:jc w:val="both"/>
        <w:rPr>
          <w:rFonts w:cs="David"/>
          <w:rtl/>
        </w:rPr>
      </w:pPr>
    </w:p>
    <w:p w14:paraId="1F81438B" w14:textId="77777777" w:rsidR="00F453FB" w:rsidRPr="00F453FB" w:rsidRDefault="00F453FB" w:rsidP="00F453FB">
      <w:pPr>
        <w:bidi/>
        <w:jc w:val="both"/>
        <w:rPr>
          <w:rFonts w:cs="David"/>
          <w:rtl/>
        </w:rPr>
      </w:pPr>
      <w:r w:rsidRPr="00F453FB">
        <w:rPr>
          <w:rFonts w:cs="David" w:hint="cs"/>
          <w:u w:val="single"/>
          <w:rtl/>
        </w:rPr>
        <w:t>אברהם מיכאלי:</w:t>
      </w:r>
    </w:p>
    <w:p w14:paraId="3D08E591" w14:textId="77777777" w:rsidR="00F453FB" w:rsidRPr="00F453FB" w:rsidRDefault="00F453FB" w:rsidP="00F453FB">
      <w:pPr>
        <w:bidi/>
        <w:jc w:val="both"/>
        <w:rPr>
          <w:rFonts w:cs="David"/>
          <w:rtl/>
        </w:rPr>
      </w:pPr>
    </w:p>
    <w:p w14:paraId="195BBCC0" w14:textId="77777777" w:rsidR="00F453FB" w:rsidRPr="00F453FB" w:rsidRDefault="00F453FB" w:rsidP="00F453FB">
      <w:pPr>
        <w:bidi/>
        <w:jc w:val="both"/>
        <w:rPr>
          <w:rFonts w:cs="David"/>
          <w:rtl/>
        </w:rPr>
      </w:pPr>
      <w:r w:rsidRPr="00F453FB">
        <w:rPr>
          <w:rFonts w:cs="David" w:hint="cs"/>
          <w:rtl/>
        </w:rPr>
        <w:tab/>
        <w:t>אני מבין שאתה מסרב לקבל את זה.</w:t>
      </w:r>
    </w:p>
    <w:p w14:paraId="6F64D9C1" w14:textId="77777777" w:rsidR="00F453FB" w:rsidRPr="00F453FB" w:rsidRDefault="00F453FB" w:rsidP="00F453FB">
      <w:pPr>
        <w:bidi/>
        <w:jc w:val="both"/>
        <w:rPr>
          <w:rFonts w:cs="David"/>
          <w:rtl/>
        </w:rPr>
      </w:pPr>
    </w:p>
    <w:p w14:paraId="0B02B04F" w14:textId="77777777" w:rsidR="00F453FB" w:rsidRPr="00F453FB" w:rsidRDefault="00F453FB" w:rsidP="00F453FB">
      <w:pPr>
        <w:keepLines/>
        <w:bidi/>
        <w:jc w:val="both"/>
        <w:rPr>
          <w:rFonts w:cs="David"/>
          <w:rtl/>
        </w:rPr>
      </w:pPr>
      <w:r w:rsidRPr="00F453FB">
        <w:rPr>
          <w:rFonts w:cs="David" w:hint="cs"/>
          <w:u w:val="single"/>
          <w:rtl/>
        </w:rPr>
        <w:t>זאב אלקין:</w:t>
      </w:r>
    </w:p>
    <w:p w14:paraId="01328F75" w14:textId="77777777" w:rsidR="00F453FB" w:rsidRPr="00F453FB" w:rsidRDefault="00F453FB" w:rsidP="00F453FB">
      <w:pPr>
        <w:keepLines/>
        <w:bidi/>
        <w:jc w:val="both"/>
        <w:rPr>
          <w:rFonts w:cs="David"/>
          <w:rtl/>
        </w:rPr>
      </w:pPr>
    </w:p>
    <w:p w14:paraId="0BB63D4B" w14:textId="77777777" w:rsidR="00F453FB" w:rsidRPr="00F453FB" w:rsidRDefault="00F453FB" w:rsidP="00F453FB">
      <w:pPr>
        <w:keepLines/>
        <w:bidi/>
        <w:jc w:val="both"/>
        <w:rPr>
          <w:rFonts w:cs="David"/>
          <w:rtl/>
        </w:rPr>
      </w:pPr>
      <w:r w:rsidRPr="00F453FB">
        <w:rPr>
          <w:rFonts w:cs="David" w:hint="cs"/>
          <w:rtl/>
        </w:rPr>
        <w:lastRenderedPageBreak/>
        <w:tab/>
        <w:t>לכן אני מביא לכאן קודם כל את ההצעה הכללית להקמת הוועדה המשותפת הזאת בהיקף של 12 חברים, שישה מוועדת הכלכלה ושישה מוועדת הפנים, בראשות חבר הכנסת כרמל שאמה. ברשותך, אני אציע את ההרכב לאחר שגם באתי בדברים עם הסיעות, גם עם הקואליציה וגם עם האופוזיציה כדי להגיע להרכב כמה שיותר ממצה מבחינה סיעתית.</w:t>
      </w:r>
    </w:p>
    <w:p w14:paraId="695A2C27" w14:textId="77777777" w:rsidR="00F453FB" w:rsidRPr="00F453FB" w:rsidRDefault="00F453FB" w:rsidP="00F453FB">
      <w:pPr>
        <w:bidi/>
        <w:jc w:val="both"/>
        <w:rPr>
          <w:rFonts w:cs="David"/>
          <w:rtl/>
        </w:rPr>
      </w:pPr>
    </w:p>
    <w:p w14:paraId="435CCB91" w14:textId="77777777" w:rsidR="00F453FB" w:rsidRPr="00F453FB" w:rsidRDefault="00F453FB" w:rsidP="00F453FB">
      <w:pPr>
        <w:bidi/>
        <w:jc w:val="both"/>
        <w:rPr>
          <w:rFonts w:cs="David"/>
          <w:rtl/>
        </w:rPr>
      </w:pPr>
      <w:r w:rsidRPr="00F453FB">
        <w:rPr>
          <w:rFonts w:cs="David" w:hint="cs"/>
          <w:rtl/>
        </w:rPr>
        <w:tab/>
        <w:t>ההצעה היא כדלהלן:</w:t>
      </w:r>
    </w:p>
    <w:p w14:paraId="59FA5157" w14:textId="77777777" w:rsidR="00F453FB" w:rsidRPr="00F453FB" w:rsidRDefault="00F453FB" w:rsidP="00F453FB">
      <w:pPr>
        <w:bidi/>
        <w:jc w:val="both"/>
        <w:rPr>
          <w:rFonts w:cs="David"/>
          <w:rtl/>
        </w:rPr>
      </w:pPr>
    </w:p>
    <w:p w14:paraId="730F645F" w14:textId="77777777" w:rsidR="00F453FB" w:rsidRPr="00F453FB" w:rsidRDefault="00F453FB" w:rsidP="00F453FB">
      <w:pPr>
        <w:bidi/>
        <w:ind w:firstLine="720"/>
        <w:jc w:val="both"/>
        <w:rPr>
          <w:rFonts w:cs="David"/>
          <w:rtl/>
        </w:rPr>
      </w:pPr>
      <w:r w:rsidRPr="00F453FB">
        <w:rPr>
          <w:rFonts w:cs="David" w:hint="cs"/>
          <w:rtl/>
        </w:rPr>
        <w:t>מטעם ועדת הפנים: חברי הכנסת ציון פיניאן, פניה קירשנבאום, אורי מקלב, יעקב אדרי, ניצן הורוביץ שיושב על המקום שהגיע לסיעת קדימה לפי המפתח אבל סיעת קדימה הודיעה לי שהיא מוכנה לתת לו את המקום, ודב חנין.</w:t>
      </w:r>
    </w:p>
    <w:p w14:paraId="308A94B0" w14:textId="77777777" w:rsidR="00F453FB" w:rsidRPr="00F453FB" w:rsidRDefault="00F453FB" w:rsidP="00F453FB">
      <w:pPr>
        <w:bidi/>
        <w:jc w:val="both"/>
        <w:rPr>
          <w:rFonts w:cs="David"/>
          <w:rtl/>
        </w:rPr>
      </w:pPr>
    </w:p>
    <w:p w14:paraId="4F76E74C" w14:textId="77777777" w:rsidR="00F453FB" w:rsidRPr="00F453FB" w:rsidRDefault="00F453FB" w:rsidP="00F453FB">
      <w:pPr>
        <w:bidi/>
        <w:jc w:val="both"/>
        <w:rPr>
          <w:rFonts w:cs="David"/>
          <w:rtl/>
        </w:rPr>
      </w:pPr>
      <w:r w:rsidRPr="00F453FB">
        <w:rPr>
          <w:rFonts w:cs="David" w:hint="cs"/>
          <w:rtl/>
        </w:rPr>
        <w:tab/>
        <w:t xml:space="preserve">מטעם ועדת הכלכלה: חברי הכנסת כרמל שאמה,  חמד עמאר, יצחק וקנין, </w:t>
      </w:r>
      <w:smartTag w:uri="urn:schemas-microsoft-com:office:smarttags" w:element="PersonName">
        <w:smartTagPr>
          <w:attr w:name="ProductID" w:val="דוד אזולאי"/>
        </w:smartTagPr>
        <w:r w:rsidRPr="00F453FB">
          <w:rPr>
            <w:rFonts w:cs="David" w:hint="cs"/>
            <w:rtl/>
          </w:rPr>
          <w:t>דוד אזולאי</w:t>
        </w:r>
      </w:smartTag>
      <w:r w:rsidRPr="00F453FB">
        <w:rPr>
          <w:rFonts w:cs="David" w:hint="cs"/>
          <w:rtl/>
        </w:rPr>
        <w:t xml:space="preserve"> שיושב על המקום שהגיע לפי החישוב של המפתח לסיעת הליכוד אבל סיעת הליכוד החליטה לתת לו את המקום, עמיר פרץ ואלי אפללו.</w:t>
      </w:r>
    </w:p>
    <w:p w14:paraId="1F9433C4" w14:textId="77777777" w:rsidR="00F453FB" w:rsidRPr="00F453FB" w:rsidRDefault="00F453FB" w:rsidP="00F453FB">
      <w:pPr>
        <w:bidi/>
        <w:jc w:val="both"/>
        <w:rPr>
          <w:rFonts w:cs="David"/>
          <w:rtl/>
        </w:rPr>
      </w:pPr>
    </w:p>
    <w:p w14:paraId="1392A1ED" w14:textId="77777777" w:rsidR="00F453FB" w:rsidRPr="00F453FB" w:rsidRDefault="00F453FB" w:rsidP="00F453FB">
      <w:pPr>
        <w:bidi/>
        <w:jc w:val="both"/>
        <w:rPr>
          <w:rFonts w:cs="David"/>
          <w:rtl/>
        </w:rPr>
      </w:pPr>
      <w:r w:rsidRPr="00F453FB">
        <w:rPr>
          <w:rFonts w:cs="David" w:hint="cs"/>
          <w:rtl/>
        </w:rPr>
        <w:tab/>
        <w:t>זה לגבי החברים. בנוסף לזה יש בקשה  למינוי שלושה ממלאי מקום בוועדה: חבר הכנסת איתן כבל שממלא מקום במקורו בוועדת הפנים כממלא מקום של חבר הכנסת עמיר פרץ,  וחברי הכנסת אופיר אקוניס ודני דנון כממלאי מקום של שני מקומות של חברי כנסת מ-ש"ס. שניהם חברים בוועדת הכלכלה והבקשה שהם יהיו ממלאי מקום לסיעת ש"ס.</w:t>
      </w:r>
    </w:p>
    <w:p w14:paraId="7B5AABA7" w14:textId="77777777" w:rsidR="00F453FB" w:rsidRPr="00F453FB" w:rsidRDefault="00F453FB" w:rsidP="00F453FB">
      <w:pPr>
        <w:bidi/>
        <w:jc w:val="both"/>
        <w:rPr>
          <w:rFonts w:cs="David"/>
          <w:rtl/>
        </w:rPr>
      </w:pPr>
    </w:p>
    <w:p w14:paraId="60782C76" w14:textId="77777777" w:rsidR="00F453FB" w:rsidRPr="00F453FB" w:rsidRDefault="00F453FB" w:rsidP="00F453FB">
      <w:pPr>
        <w:bidi/>
        <w:jc w:val="both"/>
        <w:rPr>
          <w:rFonts w:cs="David"/>
          <w:rtl/>
        </w:rPr>
      </w:pPr>
      <w:r w:rsidRPr="00F453FB">
        <w:rPr>
          <w:rFonts w:cs="David" w:hint="cs"/>
          <w:u w:val="single"/>
          <w:rtl/>
        </w:rPr>
        <w:t>שלמה מולה:</w:t>
      </w:r>
    </w:p>
    <w:p w14:paraId="7D4EA260" w14:textId="77777777" w:rsidR="00F453FB" w:rsidRPr="00F453FB" w:rsidRDefault="00F453FB" w:rsidP="00F453FB">
      <w:pPr>
        <w:bidi/>
        <w:jc w:val="both"/>
        <w:rPr>
          <w:rFonts w:cs="David"/>
          <w:rtl/>
        </w:rPr>
      </w:pPr>
    </w:p>
    <w:p w14:paraId="4CB83236" w14:textId="77777777" w:rsidR="00F453FB" w:rsidRPr="00F453FB" w:rsidRDefault="00F453FB" w:rsidP="00F453FB">
      <w:pPr>
        <w:bidi/>
        <w:jc w:val="both"/>
        <w:rPr>
          <w:rFonts w:cs="David"/>
          <w:rtl/>
        </w:rPr>
      </w:pPr>
      <w:r w:rsidRPr="00F453FB">
        <w:rPr>
          <w:rFonts w:cs="David" w:hint="cs"/>
          <w:rtl/>
        </w:rPr>
        <w:tab/>
        <w:t>אדוני היושב ראש, אני מבקש שיהיה גם ממלא מקום מטעם קדימה.</w:t>
      </w:r>
    </w:p>
    <w:p w14:paraId="516B2CD7" w14:textId="77777777" w:rsidR="00F453FB" w:rsidRPr="00F453FB" w:rsidRDefault="00F453FB" w:rsidP="00F453FB">
      <w:pPr>
        <w:bidi/>
        <w:jc w:val="both"/>
        <w:rPr>
          <w:rFonts w:cs="David"/>
          <w:rtl/>
        </w:rPr>
      </w:pPr>
    </w:p>
    <w:p w14:paraId="17A40B2D" w14:textId="77777777" w:rsidR="00F453FB" w:rsidRPr="00F453FB" w:rsidRDefault="00F453FB" w:rsidP="00F453FB">
      <w:pPr>
        <w:bidi/>
        <w:jc w:val="both"/>
        <w:rPr>
          <w:rFonts w:cs="David"/>
          <w:rtl/>
        </w:rPr>
      </w:pPr>
      <w:r w:rsidRPr="00F453FB">
        <w:rPr>
          <w:rFonts w:cs="David" w:hint="cs"/>
          <w:u w:val="single"/>
          <w:rtl/>
        </w:rPr>
        <w:t>זאב אלקין:</w:t>
      </w:r>
    </w:p>
    <w:p w14:paraId="0B4D7360" w14:textId="77777777" w:rsidR="00F453FB" w:rsidRPr="00F453FB" w:rsidRDefault="00F453FB" w:rsidP="00F453FB">
      <w:pPr>
        <w:bidi/>
        <w:jc w:val="both"/>
        <w:rPr>
          <w:rFonts w:cs="David"/>
          <w:rtl/>
        </w:rPr>
      </w:pPr>
    </w:p>
    <w:p w14:paraId="354FDBEE" w14:textId="77777777" w:rsidR="00F453FB" w:rsidRPr="00F453FB" w:rsidRDefault="00F453FB" w:rsidP="00F453FB">
      <w:pPr>
        <w:bidi/>
        <w:jc w:val="both"/>
        <w:rPr>
          <w:rFonts w:cs="David"/>
          <w:rtl/>
        </w:rPr>
      </w:pPr>
      <w:r w:rsidRPr="00F453FB">
        <w:rPr>
          <w:rFonts w:cs="David" w:hint="cs"/>
          <w:rtl/>
        </w:rPr>
        <w:tab/>
        <w:t>אין בעיה. אמרו לי שאתם לא צריכים, אבל אם אתם רוצים, בבקשה.</w:t>
      </w:r>
    </w:p>
    <w:p w14:paraId="53B4F9D3" w14:textId="77777777" w:rsidR="00F453FB" w:rsidRPr="00F453FB" w:rsidRDefault="00F453FB" w:rsidP="00F453FB">
      <w:pPr>
        <w:bidi/>
        <w:jc w:val="both"/>
        <w:rPr>
          <w:rFonts w:cs="David"/>
          <w:rtl/>
        </w:rPr>
      </w:pPr>
    </w:p>
    <w:p w14:paraId="60E0EE9D" w14:textId="77777777" w:rsidR="00F453FB" w:rsidRPr="00F453FB" w:rsidRDefault="00F453FB" w:rsidP="00F453FB">
      <w:pPr>
        <w:bidi/>
        <w:jc w:val="both"/>
        <w:rPr>
          <w:rFonts w:cs="David"/>
          <w:rtl/>
        </w:rPr>
      </w:pPr>
      <w:r w:rsidRPr="00F453FB">
        <w:rPr>
          <w:rFonts w:cs="David" w:hint="cs"/>
          <w:u w:val="single"/>
          <w:rtl/>
        </w:rPr>
        <w:t>שלמה מולה:</w:t>
      </w:r>
    </w:p>
    <w:p w14:paraId="302EEA82" w14:textId="77777777" w:rsidR="00F453FB" w:rsidRPr="00F453FB" w:rsidRDefault="00F453FB" w:rsidP="00F453FB">
      <w:pPr>
        <w:bidi/>
        <w:jc w:val="both"/>
        <w:rPr>
          <w:rFonts w:cs="David"/>
          <w:rtl/>
        </w:rPr>
      </w:pPr>
    </w:p>
    <w:p w14:paraId="12E73F2B" w14:textId="77777777" w:rsidR="00F453FB" w:rsidRPr="00F453FB" w:rsidRDefault="00F453FB" w:rsidP="00F453FB">
      <w:pPr>
        <w:bidi/>
        <w:jc w:val="both"/>
        <w:rPr>
          <w:rFonts w:cs="David"/>
          <w:rtl/>
        </w:rPr>
      </w:pPr>
      <w:r w:rsidRPr="00F453FB">
        <w:rPr>
          <w:rFonts w:cs="David" w:hint="cs"/>
          <w:rtl/>
        </w:rPr>
        <w:tab/>
        <w:t>אני מבקש שיהיה ממלא מקום.</w:t>
      </w:r>
    </w:p>
    <w:p w14:paraId="4C6F021A" w14:textId="77777777" w:rsidR="00F453FB" w:rsidRPr="00F453FB" w:rsidRDefault="00F453FB" w:rsidP="00F453FB">
      <w:pPr>
        <w:bidi/>
        <w:jc w:val="both"/>
        <w:rPr>
          <w:rFonts w:cs="David"/>
          <w:rtl/>
        </w:rPr>
      </w:pPr>
    </w:p>
    <w:p w14:paraId="59B08319" w14:textId="77777777" w:rsidR="00F453FB" w:rsidRPr="00F453FB" w:rsidRDefault="00F453FB" w:rsidP="00F453FB">
      <w:pPr>
        <w:bidi/>
        <w:jc w:val="both"/>
        <w:rPr>
          <w:rFonts w:cs="David"/>
          <w:rtl/>
        </w:rPr>
      </w:pPr>
      <w:r w:rsidRPr="00F453FB">
        <w:rPr>
          <w:rFonts w:cs="David" w:hint="cs"/>
          <w:u w:val="single"/>
          <w:rtl/>
        </w:rPr>
        <w:t>זאב אלקין:</w:t>
      </w:r>
    </w:p>
    <w:p w14:paraId="63A2463F" w14:textId="77777777" w:rsidR="00F453FB" w:rsidRPr="00F453FB" w:rsidRDefault="00F453FB" w:rsidP="00F453FB">
      <w:pPr>
        <w:bidi/>
        <w:jc w:val="both"/>
        <w:rPr>
          <w:rFonts w:cs="David"/>
          <w:rtl/>
        </w:rPr>
      </w:pPr>
    </w:p>
    <w:p w14:paraId="636DDBDE" w14:textId="77777777" w:rsidR="00F453FB" w:rsidRPr="00F453FB" w:rsidRDefault="00F453FB" w:rsidP="00F453FB">
      <w:pPr>
        <w:bidi/>
        <w:jc w:val="both"/>
        <w:rPr>
          <w:rFonts w:cs="David"/>
          <w:rtl/>
        </w:rPr>
      </w:pPr>
      <w:r w:rsidRPr="00F453FB">
        <w:rPr>
          <w:rFonts w:cs="David" w:hint="cs"/>
          <w:rtl/>
        </w:rPr>
        <w:tab/>
        <w:t>רק תיתן שם. אני שאלתי את מנהל סיעת קדימה.</w:t>
      </w:r>
    </w:p>
    <w:p w14:paraId="0898AC98" w14:textId="77777777" w:rsidR="00F453FB" w:rsidRPr="00F453FB" w:rsidRDefault="00F453FB" w:rsidP="00F453FB">
      <w:pPr>
        <w:bidi/>
        <w:jc w:val="both"/>
        <w:rPr>
          <w:rFonts w:cs="David"/>
          <w:rtl/>
        </w:rPr>
      </w:pPr>
    </w:p>
    <w:p w14:paraId="6421E7A2" w14:textId="77777777" w:rsidR="00F453FB" w:rsidRPr="00F453FB" w:rsidRDefault="00F453FB" w:rsidP="00F453FB">
      <w:pPr>
        <w:bidi/>
        <w:jc w:val="both"/>
        <w:rPr>
          <w:rFonts w:cs="David"/>
          <w:rtl/>
        </w:rPr>
      </w:pPr>
      <w:r w:rsidRPr="00F453FB">
        <w:rPr>
          <w:rFonts w:cs="David" w:hint="cs"/>
          <w:u w:val="single"/>
          <w:rtl/>
        </w:rPr>
        <w:t>שלמה מולה:</w:t>
      </w:r>
    </w:p>
    <w:p w14:paraId="03C01656" w14:textId="77777777" w:rsidR="00F453FB" w:rsidRPr="00F453FB" w:rsidRDefault="00F453FB" w:rsidP="00F453FB">
      <w:pPr>
        <w:bidi/>
        <w:jc w:val="both"/>
        <w:rPr>
          <w:rFonts w:cs="David"/>
          <w:rtl/>
        </w:rPr>
      </w:pPr>
    </w:p>
    <w:p w14:paraId="7B25849B" w14:textId="77777777" w:rsidR="00F453FB" w:rsidRPr="00F453FB" w:rsidRDefault="00F453FB" w:rsidP="00F453FB">
      <w:pPr>
        <w:bidi/>
        <w:jc w:val="both"/>
        <w:rPr>
          <w:rFonts w:cs="David"/>
          <w:rtl/>
        </w:rPr>
      </w:pPr>
      <w:r w:rsidRPr="00F453FB">
        <w:rPr>
          <w:rFonts w:cs="David" w:hint="cs"/>
          <w:rtl/>
        </w:rPr>
        <w:tab/>
        <w:t>אני אומר לך.</w:t>
      </w:r>
    </w:p>
    <w:p w14:paraId="695D2452" w14:textId="77777777" w:rsidR="00F453FB" w:rsidRPr="00F453FB" w:rsidRDefault="00F453FB" w:rsidP="00F453FB">
      <w:pPr>
        <w:bidi/>
        <w:jc w:val="both"/>
        <w:rPr>
          <w:rFonts w:cs="David"/>
          <w:rtl/>
        </w:rPr>
      </w:pPr>
    </w:p>
    <w:p w14:paraId="35473AED" w14:textId="77777777" w:rsidR="00F453FB" w:rsidRPr="00F453FB" w:rsidRDefault="00F453FB" w:rsidP="00F453FB">
      <w:pPr>
        <w:bidi/>
        <w:jc w:val="both"/>
        <w:rPr>
          <w:rFonts w:cs="David"/>
          <w:rtl/>
        </w:rPr>
      </w:pPr>
      <w:r w:rsidRPr="00F453FB">
        <w:rPr>
          <w:rFonts w:cs="David" w:hint="cs"/>
          <w:u w:val="single"/>
          <w:rtl/>
        </w:rPr>
        <w:t>זאב אלקין:</w:t>
      </w:r>
    </w:p>
    <w:p w14:paraId="08AC6779" w14:textId="77777777" w:rsidR="00F453FB" w:rsidRPr="00F453FB" w:rsidRDefault="00F453FB" w:rsidP="00F453FB">
      <w:pPr>
        <w:bidi/>
        <w:jc w:val="both"/>
        <w:rPr>
          <w:rFonts w:cs="David"/>
          <w:rtl/>
        </w:rPr>
      </w:pPr>
    </w:p>
    <w:p w14:paraId="590A4A79" w14:textId="77777777" w:rsidR="00F453FB" w:rsidRPr="00F453FB" w:rsidRDefault="00F453FB" w:rsidP="00F453FB">
      <w:pPr>
        <w:bidi/>
        <w:jc w:val="both"/>
        <w:rPr>
          <w:rFonts w:cs="David"/>
          <w:rtl/>
        </w:rPr>
      </w:pPr>
      <w:r w:rsidRPr="00F453FB">
        <w:rPr>
          <w:rFonts w:cs="David" w:hint="cs"/>
          <w:rtl/>
        </w:rPr>
        <w:tab/>
        <w:t>אין בעיה. בשונה מוועדה קבועה, במינוי ועדה משותפת צריך שם. צריך להיות מישהו שהוא חבר וממלא מקום.</w:t>
      </w:r>
    </w:p>
    <w:p w14:paraId="7AD7E2AA" w14:textId="77777777" w:rsidR="00F453FB" w:rsidRPr="00F453FB" w:rsidRDefault="00F453FB" w:rsidP="00F453FB">
      <w:pPr>
        <w:bidi/>
        <w:jc w:val="both"/>
        <w:rPr>
          <w:rFonts w:cs="David"/>
          <w:rtl/>
        </w:rPr>
      </w:pPr>
    </w:p>
    <w:p w14:paraId="471F8460" w14:textId="77777777" w:rsidR="00F453FB" w:rsidRPr="00F453FB" w:rsidRDefault="00F453FB" w:rsidP="00F453FB">
      <w:pPr>
        <w:bidi/>
        <w:jc w:val="both"/>
        <w:rPr>
          <w:rFonts w:cs="David"/>
          <w:rtl/>
        </w:rPr>
      </w:pPr>
      <w:r w:rsidRPr="00F453FB">
        <w:rPr>
          <w:rFonts w:cs="David" w:hint="cs"/>
          <w:u w:val="single"/>
          <w:rtl/>
        </w:rPr>
        <w:t>שלמה מולה:</w:t>
      </w:r>
    </w:p>
    <w:p w14:paraId="1F263104" w14:textId="77777777" w:rsidR="00F453FB" w:rsidRPr="00F453FB" w:rsidRDefault="00F453FB" w:rsidP="00F453FB">
      <w:pPr>
        <w:bidi/>
        <w:jc w:val="both"/>
        <w:rPr>
          <w:rFonts w:cs="David"/>
          <w:rtl/>
        </w:rPr>
      </w:pPr>
    </w:p>
    <w:p w14:paraId="17332DA3" w14:textId="77777777" w:rsidR="00F453FB" w:rsidRPr="00F453FB" w:rsidRDefault="00F453FB" w:rsidP="00F453FB">
      <w:pPr>
        <w:bidi/>
        <w:jc w:val="both"/>
        <w:rPr>
          <w:rFonts w:cs="David"/>
          <w:rtl/>
        </w:rPr>
      </w:pPr>
      <w:r w:rsidRPr="00F453FB">
        <w:rPr>
          <w:rFonts w:cs="David" w:hint="cs"/>
          <w:rtl/>
        </w:rPr>
        <w:tab/>
        <w:t>אנחנו רוצים מישהו.</w:t>
      </w:r>
    </w:p>
    <w:p w14:paraId="216A8F1F" w14:textId="77777777" w:rsidR="00F453FB" w:rsidRPr="00F453FB" w:rsidRDefault="00F453FB" w:rsidP="00F453FB">
      <w:pPr>
        <w:bidi/>
        <w:jc w:val="both"/>
        <w:rPr>
          <w:rFonts w:cs="David"/>
          <w:rtl/>
        </w:rPr>
      </w:pPr>
    </w:p>
    <w:p w14:paraId="100167FD" w14:textId="77777777" w:rsidR="00F453FB" w:rsidRPr="00F453FB" w:rsidRDefault="00F453FB" w:rsidP="00F453FB">
      <w:pPr>
        <w:bidi/>
        <w:jc w:val="both"/>
        <w:rPr>
          <w:rFonts w:cs="David"/>
          <w:rtl/>
        </w:rPr>
      </w:pPr>
      <w:r w:rsidRPr="00F453FB">
        <w:rPr>
          <w:rFonts w:cs="David" w:hint="cs"/>
          <w:u w:val="single"/>
          <w:rtl/>
        </w:rPr>
        <w:t>זאב אלקין:</w:t>
      </w:r>
    </w:p>
    <w:p w14:paraId="20FF1294" w14:textId="77777777" w:rsidR="00F453FB" w:rsidRPr="00F453FB" w:rsidRDefault="00F453FB" w:rsidP="00F453FB">
      <w:pPr>
        <w:bidi/>
        <w:jc w:val="both"/>
        <w:rPr>
          <w:rFonts w:cs="David"/>
          <w:rtl/>
        </w:rPr>
      </w:pPr>
    </w:p>
    <w:p w14:paraId="74787E0C" w14:textId="77777777" w:rsidR="00F453FB" w:rsidRPr="00F453FB" w:rsidRDefault="00F453FB" w:rsidP="00F453FB">
      <w:pPr>
        <w:bidi/>
        <w:jc w:val="both"/>
        <w:rPr>
          <w:rFonts w:cs="David"/>
          <w:rtl/>
        </w:rPr>
      </w:pPr>
      <w:r w:rsidRPr="00F453FB">
        <w:rPr>
          <w:rFonts w:cs="David" w:hint="cs"/>
          <w:rtl/>
        </w:rPr>
        <w:tab/>
        <w:t xml:space="preserve">אתם יכולים למנות עד שלושה ממלאי מקום. </w:t>
      </w:r>
    </w:p>
    <w:p w14:paraId="4D887ABC" w14:textId="77777777" w:rsidR="00F453FB" w:rsidRPr="00F453FB" w:rsidRDefault="00F453FB" w:rsidP="00F453FB">
      <w:pPr>
        <w:bidi/>
        <w:jc w:val="both"/>
        <w:rPr>
          <w:rFonts w:cs="David"/>
          <w:rtl/>
        </w:rPr>
      </w:pPr>
    </w:p>
    <w:p w14:paraId="07D95930" w14:textId="77777777" w:rsidR="00F453FB" w:rsidRPr="00F453FB" w:rsidRDefault="00F453FB" w:rsidP="00F453FB">
      <w:pPr>
        <w:bidi/>
        <w:jc w:val="both"/>
        <w:rPr>
          <w:rFonts w:cs="David"/>
          <w:rtl/>
        </w:rPr>
      </w:pPr>
      <w:r w:rsidRPr="00F453FB">
        <w:rPr>
          <w:rFonts w:cs="David" w:hint="cs"/>
          <w:u w:val="single"/>
          <w:rtl/>
        </w:rPr>
        <w:t>שלמה מולה:</w:t>
      </w:r>
    </w:p>
    <w:p w14:paraId="383F4694" w14:textId="77777777" w:rsidR="00F453FB" w:rsidRPr="00F453FB" w:rsidRDefault="00F453FB" w:rsidP="00F453FB">
      <w:pPr>
        <w:bidi/>
        <w:jc w:val="both"/>
        <w:rPr>
          <w:rFonts w:cs="David"/>
          <w:rtl/>
        </w:rPr>
      </w:pPr>
    </w:p>
    <w:p w14:paraId="6E8361D2" w14:textId="77777777" w:rsidR="00F453FB" w:rsidRPr="00F453FB" w:rsidRDefault="00F453FB" w:rsidP="00F453FB">
      <w:pPr>
        <w:bidi/>
        <w:jc w:val="both"/>
        <w:rPr>
          <w:rFonts w:cs="David"/>
          <w:rtl/>
        </w:rPr>
      </w:pPr>
      <w:r w:rsidRPr="00F453FB">
        <w:rPr>
          <w:rFonts w:cs="David" w:hint="cs"/>
          <w:rtl/>
        </w:rPr>
        <w:tab/>
        <w:t>נחמן שי.</w:t>
      </w:r>
    </w:p>
    <w:p w14:paraId="414CAF1F" w14:textId="77777777" w:rsidR="00F453FB" w:rsidRPr="00F453FB" w:rsidRDefault="00F453FB" w:rsidP="00F453FB">
      <w:pPr>
        <w:bidi/>
        <w:jc w:val="both"/>
        <w:rPr>
          <w:rFonts w:cs="David"/>
          <w:rtl/>
        </w:rPr>
      </w:pPr>
    </w:p>
    <w:p w14:paraId="35E71F97" w14:textId="77777777" w:rsidR="00F453FB" w:rsidRPr="00F453FB" w:rsidRDefault="00F453FB" w:rsidP="00F453FB">
      <w:pPr>
        <w:bidi/>
        <w:jc w:val="both"/>
        <w:rPr>
          <w:rFonts w:cs="David"/>
          <w:rtl/>
        </w:rPr>
      </w:pPr>
      <w:r w:rsidRPr="00F453FB">
        <w:rPr>
          <w:rFonts w:cs="David" w:hint="cs"/>
          <w:u w:val="single"/>
          <w:rtl/>
        </w:rPr>
        <w:t>זאב אלקין:</w:t>
      </w:r>
    </w:p>
    <w:p w14:paraId="7EB3A9D6" w14:textId="77777777" w:rsidR="00F453FB" w:rsidRPr="00F453FB" w:rsidRDefault="00F453FB" w:rsidP="00F453FB">
      <w:pPr>
        <w:bidi/>
        <w:jc w:val="both"/>
        <w:rPr>
          <w:rFonts w:cs="David"/>
          <w:rtl/>
        </w:rPr>
      </w:pPr>
    </w:p>
    <w:p w14:paraId="4D87699B" w14:textId="77777777" w:rsidR="00F453FB" w:rsidRPr="00F453FB" w:rsidRDefault="00F453FB" w:rsidP="00F453FB">
      <w:pPr>
        <w:bidi/>
        <w:jc w:val="both"/>
        <w:rPr>
          <w:rFonts w:cs="David"/>
          <w:rtl/>
        </w:rPr>
      </w:pPr>
      <w:r w:rsidRPr="00F453FB">
        <w:rPr>
          <w:rFonts w:cs="David" w:hint="cs"/>
          <w:rtl/>
        </w:rPr>
        <w:tab/>
        <w:t>נחמן שי, מצוין. חבר הכנסת נחמן שי יהיה ממלא מקום מטעם סיעת קדימה. אני בהחלט סומך את ידיי על הבקשה הזאת של סיעת קדימה ומציע לצרף אותה.</w:t>
      </w:r>
    </w:p>
    <w:p w14:paraId="5EEB4AAE" w14:textId="77777777" w:rsidR="00F453FB" w:rsidRPr="00F453FB" w:rsidRDefault="00F453FB" w:rsidP="00F453FB">
      <w:pPr>
        <w:bidi/>
        <w:jc w:val="both"/>
        <w:rPr>
          <w:rFonts w:cs="David"/>
          <w:rtl/>
        </w:rPr>
      </w:pPr>
    </w:p>
    <w:p w14:paraId="039CDA38" w14:textId="77777777" w:rsidR="00F453FB" w:rsidRPr="00F453FB" w:rsidRDefault="00F453FB" w:rsidP="00F453FB">
      <w:pPr>
        <w:bidi/>
        <w:jc w:val="both"/>
        <w:rPr>
          <w:rFonts w:cs="David"/>
          <w:rtl/>
        </w:rPr>
      </w:pPr>
      <w:r w:rsidRPr="00F453FB">
        <w:rPr>
          <w:rFonts w:cs="David" w:hint="cs"/>
          <w:rtl/>
        </w:rPr>
        <w:tab/>
        <w:t>אם זה לא היה ברור, הכוונה היא שהליווי המשפטי של החוק הזה יהיה מתוך הבית של ועדת הפנים.</w:t>
      </w:r>
    </w:p>
    <w:p w14:paraId="336C4420" w14:textId="77777777" w:rsidR="00F453FB" w:rsidRPr="00F453FB" w:rsidRDefault="00F453FB" w:rsidP="00F453FB">
      <w:pPr>
        <w:bidi/>
        <w:jc w:val="both"/>
        <w:rPr>
          <w:rFonts w:cs="David"/>
          <w:rtl/>
        </w:rPr>
      </w:pPr>
    </w:p>
    <w:p w14:paraId="5B7E58CA"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19211D12" w14:textId="77777777" w:rsidR="00F453FB" w:rsidRPr="00F453FB" w:rsidRDefault="00F453FB" w:rsidP="00F453FB">
      <w:pPr>
        <w:bidi/>
        <w:jc w:val="both"/>
        <w:rPr>
          <w:rFonts w:cs="David"/>
          <w:rtl/>
        </w:rPr>
      </w:pPr>
    </w:p>
    <w:p w14:paraId="2664ED4B" w14:textId="77777777" w:rsidR="00F453FB" w:rsidRPr="00F453FB" w:rsidRDefault="00F453FB" w:rsidP="00F453FB">
      <w:pPr>
        <w:bidi/>
        <w:jc w:val="both"/>
        <w:rPr>
          <w:rFonts w:cs="David"/>
          <w:rtl/>
        </w:rPr>
      </w:pPr>
      <w:r w:rsidRPr="00F453FB">
        <w:rPr>
          <w:rFonts w:cs="David" w:hint="cs"/>
          <w:rtl/>
        </w:rPr>
        <w:tab/>
        <w:t>יושב ראש הוועדה יהיה חבר הכנסת כרמל שאמה.</w:t>
      </w:r>
    </w:p>
    <w:p w14:paraId="08F0211A" w14:textId="77777777" w:rsidR="00F453FB" w:rsidRPr="00F453FB" w:rsidRDefault="00F453FB" w:rsidP="00F453FB">
      <w:pPr>
        <w:bidi/>
        <w:jc w:val="both"/>
        <w:rPr>
          <w:rFonts w:cs="David"/>
          <w:rtl/>
        </w:rPr>
      </w:pPr>
    </w:p>
    <w:p w14:paraId="7F32A787" w14:textId="77777777" w:rsidR="00F453FB" w:rsidRPr="00F453FB" w:rsidRDefault="00F453FB" w:rsidP="00F453FB">
      <w:pPr>
        <w:bidi/>
        <w:jc w:val="both"/>
        <w:rPr>
          <w:rFonts w:cs="David"/>
          <w:rtl/>
        </w:rPr>
      </w:pPr>
      <w:r w:rsidRPr="00F453FB">
        <w:rPr>
          <w:rFonts w:cs="David" w:hint="cs"/>
          <w:u w:val="single"/>
          <w:rtl/>
        </w:rPr>
        <w:t>זאב אלקין:</w:t>
      </w:r>
    </w:p>
    <w:p w14:paraId="5551D203" w14:textId="77777777" w:rsidR="00F453FB" w:rsidRPr="00F453FB" w:rsidRDefault="00F453FB" w:rsidP="00F453FB">
      <w:pPr>
        <w:bidi/>
        <w:jc w:val="both"/>
        <w:rPr>
          <w:rFonts w:cs="David"/>
          <w:rtl/>
        </w:rPr>
      </w:pPr>
    </w:p>
    <w:p w14:paraId="3EF2B38D" w14:textId="77777777" w:rsidR="00F453FB" w:rsidRPr="00F453FB" w:rsidRDefault="00F453FB" w:rsidP="00F453FB">
      <w:pPr>
        <w:bidi/>
        <w:jc w:val="both"/>
        <w:rPr>
          <w:rFonts w:cs="David"/>
          <w:rtl/>
        </w:rPr>
      </w:pPr>
      <w:r w:rsidRPr="00F453FB">
        <w:rPr>
          <w:rFonts w:cs="David" w:hint="cs"/>
          <w:rtl/>
        </w:rPr>
        <w:tab/>
        <w:t>כן. את זה אמרתי בהתחלה ואמרתי שזה גם על דעתו של יושב ראש ועדת הפנים, אמנון כהן.</w:t>
      </w:r>
    </w:p>
    <w:p w14:paraId="7FDF08BA" w14:textId="77777777" w:rsidR="00F453FB" w:rsidRPr="00F453FB" w:rsidRDefault="00F453FB" w:rsidP="00F453FB">
      <w:pPr>
        <w:bidi/>
        <w:jc w:val="both"/>
        <w:rPr>
          <w:rFonts w:cs="David"/>
          <w:rtl/>
        </w:rPr>
      </w:pPr>
    </w:p>
    <w:p w14:paraId="2A5EC5FA" w14:textId="77777777" w:rsidR="00F453FB" w:rsidRPr="00F453FB" w:rsidRDefault="00F453FB" w:rsidP="00F453FB">
      <w:pPr>
        <w:bidi/>
        <w:jc w:val="both"/>
        <w:rPr>
          <w:rFonts w:cs="David"/>
          <w:rtl/>
        </w:rPr>
      </w:pPr>
      <w:r w:rsidRPr="00F453FB">
        <w:rPr>
          <w:rFonts w:cs="David" w:hint="cs"/>
          <w:u w:val="single"/>
          <w:rtl/>
        </w:rPr>
        <w:t>נסים זאב:</w:t>
      </w:r>
    </w:p>
    <w:p w14:paraId="10DDCBC9" w14:textId="77777777" w:rsidR="00F453FB" w:rsidRPr="00F453FB" w:rsidRDefault="00F453FB" w:rsidP="00F453FB">
      <w:pPr>
        <w:bidi/>
        <w:jc w:val="both"/>
        <w:rPr>
          <w:rFonts w:cs="David"/>
          <w:rtl/>
        </w:rPr>
      </w:pPr>
    </w:p>
    <w:p w14:paraId="27DF87D5" w14:textId="77777777" w:rsidR="00F453FB" w:rsidRPr="00F453FB" w:rsidRDefault="00F453FB" w:rsidP="00F453FB">
      <w:pPr>
        <w:bidi/>
        <w:jc w:val="both"/>
        <w:rPr>
          <w:rFonts w:cs="David"/>
          <w:rtl/>
        </w:rPr>
      </w:pPr>
      <w:r w:rsidRPr="00F453FB">
        <w:rPr>
          <w:rFonts w:cs="David" w:hint="cs"/>
          <w:rtl/>
        </w:rPr>
        <w:tab/>
        <w:t>אדוני היושב ראש, אני פשוט שומע ולא מאמין. פשוט סרט. הוא מסביר ומשכנע אותנו שמשרד הפנים עמוס בצורה כזאת שהוא לא יכול לתפקד בלי כרמל שאמה.</w:t>
      </w:r>
    </w:p>
    <w:p w14:paraId="456AB77E" w14:textId="77777777" w:rsidR="00F453FB" w:rsidRPr="00F453FB" w:rsidRDefault="00F453FB" w:rsidP="00F453FB">
      <w:pPr>
        <w:bidi/>
        <w:jc w:val="both"/>
        <w:rPr>
          <w:rFonts w:cs="David"/>
          <w:rtl/>
        </w:rPr>
      </w:pPr>
    </w:p>
    <w:p w14:paraId="2A0E30B2" w14:textId="77777777" w:rsidR="00F453FB" w:rsidRPr="00F453FB" w:rsidRDefault="00F453FB" w:rsidP="00F453FB">
      <w:pPr>
        <w:bidi/>
        <w:jc w:val="both"/>
        <w:rPr>
          <w:rFonts w:cs="David"/>
          <w:rtl/>
        </w:rPr>
      </w:pPr>
      <w:r w:rsidRPr="00F453FB">
        <w:rPr>
          <w:rFonts w:cs="David" w:hint="cs"/>
          <w:u w:val="single"/>
          <w:rtl/>
        </w:rPr>
        <w:t>זאב אלקין:</w:t>
      </w:r>
    </w:p>
    <w:p w14:paraId="7D6EE0EC" w14:textId="77777777" w:rsidR="00F453FB" w:rsidRPr="00F453FB" w:rsidRDefault="00F453FB" w:rsidP="00F453FB">
      <w:pPr>
        <w:bidi/>
        <w:jc w:val="both"/>
        <w:rPr>
          <w:rFonts w:cs="David"/>
          <w:rtl/>
        </w:rPr>
      </w:pPr>
    </w:p>
    <w:p w14:paraId="21B7A9C8" w14:textId="77777777" w:rsidR="00F453FB" w:rsidRPr="00F453FB" w:rsidRDefault="00F453FB" w:rsidP="00F453FB">
      <w:pPr>
        <w:bidi/>
        <w:jc w:val="both"/>
        <w:rPr>
          <w:rFonts w:cs="David"/>
          <w:rtl/>
        </w:rPr>
      </w:pPr>
      <w:r w:rsidRPr="00F453FB">
        <w:rPr>
          <w:rFonts w:cs="David" w:hint="cs"/>
          <w:rtl/>
        </w:rPr>
        <w:tab/>
        <w:t>אני ציטטתי מה שיושב ראש ועדת הפנים ביקש ממני לומר בשמו.</w:t>
      </w:r>
    </w:p>
    <w:p w14:paraId="1DF934CD" w14:textId="77777777" w:rsidR="00F453FB" w:rsidRPr="00F453FB" w:rsidRDefault="00F453FB" w:rsidP="00F453FB">
      <w:pPr>
        <w:bidi/>
        <w:jc w:val="both"/>
        <w:rPr>
          <w:rFonts w:cs="David"/>
          <w:rtl/>
        </w:rPr>
      </w:pPr>
    </w:p>
    <w:p w14:paraId="7C6B5976"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3D53FE86" w14:textId="77777777" w:rsidR="00F453FB" w:rsidRPr="00F453FB" w:rsidRDefault="00F453FB" w:rsidP="00F453FB">
      <w:pPr>
        <w:bidi/>
        <w:jc w:val="both"/>
        <w:rPr>
          <w:rFonts w:cs="David"/>
          <w:rtl/>
        </w:rPr>
      </w:pPr>
    </w:p>
    <w:p w14:paraId="5A5841DB" w14:textId="77777777" w:rsidR="00F453FB" w:rsidRPr="00F453FB" w:rsidRDefault="00F453FB" w:rsidP="00F453FB">
      <w:pPr>
        <w:bidi/>
        <w:jc w:val="both"/>
        <w:rPr>
          <w:rFonts w:cs="David"/>
          <w:rtl/>
        </w:rPr>
      </w:pPr>
      <w:r w:rsidRPr="00F453FB">
        <w:rPr>
          <w:rFonts w:cs="David" w:hint="cs"/>
          <w:rtl/>
        </w:rPr>
        <w:tab/>
        <w:t>זה לא משרד הפנים אלא ועדת הפנים.</w:t>
      </w:r>
    </w:p>
    <w:p w14:paraId="06E34CF9" w14:textId="77777777" w:rsidR="00F453FB" w:rsidRPr="00F453FB" w:rsidRDefault="00F453FB" w:rsidP="00F453FB">
      <w:pPr>
        <w:bidi/>
        <w:jc w:val="both"/>
        <w:rPr>
          <w:rFonts w:cs="David"/>
          <w:rtl/>
        </w:rPr>
      </w:pPr>
    </w:p>
    <w:p w14:paraId="590C9AD6" w14:textId="77777777" w:rsidR="00F453FB" w:rsidRPr="00F453FB" w:rsidRDefault="00F453FB" w:rsidP="00F453FB">
      <w:pPr>
        <w:bidi/>
        <w:jc w:val="both"/>
        <w:rPr>
          <w:rFonts w:cs="David"/>
          <w:rtl/>
        </w:rPr>
      </w:pPr>
      <w:r w:rsidRPr="00F453FB">
        <w:rPr>
          <w:rFonts w:cs="David" w:hint="cs"/>
          <w:u w:val="single"/>
          <w:rtl/>
        </w:rPr>
        <w:t>נסים זאב:</w:t>
      </w:r>
    </w:p>
    <w:p w14:paraId="539CEE4A" w14:textId="77777777" w:rsidR="00F453FB" w:rsidRPr="00F453FB" w:rsidRDefault="00F453FB" w:rsidP="00F453FB">
      <w:pPr>
        <w:bidi/>
        <w:jc w:val="both"/>
        <w:rPr>
          <w:rFonts w:cs="David"/>
          <w:rtl/>
        </w:rPr>
      </w:pPr>
    </w:p>
    <w:p w14:paraId="466E71F6" w14:textId="77777777" w:rsidR="00F453FB" w:rsidRPr="00F453FB" w:rsidRDefault="00F453FB" w:rsidP="00F453FB">
      <w:pPr>
        <w:bidi/>
        <w:jc w:val="both"/>
        <w:rPr>
          <w:rFonts w:cs="David"/>
          <w:rtl/>
        </w:rPr>
      </w:pPr>
      <w:r w:rsidRPr="00F453FB">
        <w:rPr>
          <w:rFonts w:cs="David" w:hint="cs"/>
          <w:rtl/>
        </w:rPr>
        <w:tab/>
        <w:t>אם הוא לא נותן לך את זה בכתב, זה לא מקובל עלי. גם אחרי שיכתוב לך, אני רוצה לדעת בדיוק אם הוא כתב ואם זה כתב ידו.</w:t>
      </w:r>
    </w:p>
    <w:p w14:paraId="1616C57C" w14:textId="77777777" w:rsidR="00F453FB" w:rsidRPr="00F453FB" w:rsidRDefault="00F453FB" w:rsidP="00F453FB">
      <w:pPr>
        <w:bidi/>
        <w:jc w:val="both"/>
        <w:rPr>
          <w:rFonts w:cs="David"/>
          <w:rtl/>
        </w:rPr>
      </w:pPr>
    </w:p>
    <w:p w14:paraId="02A2D4BB" w14:textId="77777777" w:rsidR="00F453FB" w:rsidRPr="00F453FB" w:rsidRDefault="00F453FB" w:rsidP="00F453FB">
      <w:pPr>
        <w:bidi/>
        <w:jc w:val="both"/>
        <w:rPr>
          <w:rFonts w:cs="David"/>
          <w:rtl/>
        </w:rPr>
      </w:pPr>
      <w:r w:rsidRPr="00F453FB">
        <w:rPr>
          <w:rFonts w:cs="David" w:hint="cs"/>
          <w:u w:val="single"/>
          <w:rtl/>
        </w:rPr>
        <w:t>זאב אלקין:</w:t>
      </w:r>
    </w:p>
    <w:p w14:paraId="3BC7C3A1" w14:textId="77777777" w:rsidR="00F453FB" w:rsidRPr="00F453FB" w:rsidRDefault="00F453FB" w:rsidP="00F453FB">
      <w:pPr>
        <w:bidi/>
        <w:jc w:val="both"/>
        <w:rPr>
          <w:rFonts w:cs="David"/>
          <w:rtl/>
        </w:rPr>
      </w:pPr>
    </w:p>
    <w:p w14:paraId="79A8CC15" w14:textId="77777777" w:rsidR="00F453FB" w:rsidRPr="00F453FB" w:rsidRDefault="00F453FB" w:rsidP="00F453FB">
      <w:pPr>
        <w:bidi/>
        <w:jc w:val="both"/>
        <w:rPr>
          <w:rFonts w:cs="David"/>
          <w:rtl/>
        </w:rPr>
      </w:pPr>
      <w:r w:rsidRPr="00F453FB">
        <w:rPr>
          <w:rFonts w:cs="David" w:hint="cs"/>
          <w:rtl/>
        </w:rPr>
        <w:tab/>
        <w:t>מה אתה רוצה ממני?</w:t>
      </w:r>
    </w:p>
    <w:p w14:paraId="5BAA353E" w14:textId="77777777" w:rsidR="00F453FB" w:rsidRPr="00F453FB" w:rsidRDefault="00F453FB" w:rsidP="00F453FB">
      <w:pPr>
        <w:bidi/>
        <w:jc w:val="both"/>
        <w:rPr>
          <w:rFonts w:cs="David"/>
          <w:rtl/>
        </w:rPr>
      </w:pPr>
    </w:p>
    <w:p w14:paraId="2BC96FDB" w14:textId="77777777" w:rsidR="00F453FB" w:rsidRPr="00F453FB" w:rsidRDefault="00F453FB" w:rsidP="00F453FB">
      <w:pPr>
        <w:bidi/>
        <w:jc w:val="both"/>
        <w:rPr>
          <w:rFonts w:cs="David"/>
          <w:rtl/>
        </w:rPr>
      </w:pPr>
      <w:r w:rsidRPr="00F453FB">
        <w:rPr>
          <w:rFonts w:cs="David" w:hint="cs"/>
          <w:u w:val="single"/>
          <w:rtl/>
        </w:rPr>
        <w:t>נסים זאב:</w:t>
      </w:r>
    </w:p>
    <w:p w14:paraId="69D4E059" w14:textId="77777777" w:rsidR="00F453FB" w:rsidRPr="00F453FB" w:rsidRDefault="00F453FB" w:rsidP="00F453FB">
      <w:pPr>
        <w:bidi/>
        <w:jc w:val="both"/>
        <w:rPr>
          <w:rFonts w:cs="David"/>
          <w:rtl/>
        </w:rPr>
      </w:pPr>
    </w:p>
    <w:p w14:paraId="26AFB497" w14:textId="77777777" w:rsidR="00F453FB" w:rsidRPr="00F453FB" w:rsidRDefault="00F453FB" w:rsidP="00F453FB">
      <w:pPr>
        <w:bidi/>
        <w:jc w:val="both"/>
        <w:rPr>
          <w:rFonts w:cs="David"/>
          <w:rtl/>
        </w:rPr>
      </w:pPr>
      <w:r w:rsidRPr="00F453FB">
        <w:rPr>
          <w:rFonts w:cs="David" w:hint="cs"/>
          <w:rtl/>
        </w:rPr>
        <w:tab/>
        <w:t>ממך, שום דבר. יש לי בעיה. הוא כהן וגם אמנון כהן הוא כהן. לכן אני חושב שראש הממשלה במקרה הזה לא זקוק לעוד קרדיט ולומר שהנה אנחנו קבענו את התוכנית לצמצום הליכים. זאת פוליטיקה גרידא. אני חושב שהנושא הזה פרופר שייך אך ורק לוועדת הפנים כי זה נושא של משרד הפנים. אני אומר לך שגם אם אמנון כהן מוותר, אני לא מוותר. הוא לא יכול לוותר במקומי.  אני מוחה על כבודה של הסיעה שלנו. עד שסוף סוף יש משהו שאפשר לומר ש-ש"ס מובילה בנושא ששר הפנים יזם אותו, עם כל הכבוד.</w:t>
      </w:r>
    </w:p>
    <w:p w14:paraId="3DAFBACE" w14:textId="77777777" w:rsidR="00F453FB" w:rsidRPr="00F453FB" w:rsidRDefault="00F453FB" w:rsidP="00F453FB">
      <w:pPr>
        <w:bidi/>
        <w:jc w:val="both"/>
        <w:rPr>
          <w:rFonts w:cs="David"/>
          <w:rtl/>
        </w:rPr>
      </w:pPr>
    </w:p>
    <w:p w14:paraId="199E4249" w14:textId="77777777" w:rsidR="00F453FB" w:rsidRPr="00F453FB" w:rsidRDefault="00F453FB" w:rsidP="00F453FB">
      <w:pPr>
        <w:bidi/>
        <w:jc w:val="both"/>
        <w:rPr>
          <w:rFonts w:cs="David"/>
          <w:rtl/>
        </w:rPr>
      </w:pPr>
      <w:r w:rsidRPr="00F453FB">
        <w:rPr>
          <w:rFonts w:cs="David" w:hint="cs"/>
          <w:u w:val="single"/>
          <w:rtl/>
        </w:rPr>
        <w:t>דוד רותם:</w:t>
      </w:r>
    </w:p>
    <w:p w14:paraId="6761AF00" w14:textId="77777777" w:rsidR="00F453FB" w:rsidRPr="00F453FB" w:rsidRDefault="00F453FB" w:rsidP="00F453FB">
      <w:pPr>
        <w:bidi/>
        <w:jc w:val="both"/>
        <w:rPr>
          <w:rFonts w:cs="David"/>
          <w:rtl/>
        </w:rPr>
      </w:pPr>
    </w:p>
    <w:p w14:paraId="298393F4" w14:textId="77777777" w:rsidR="00F453FB" w:rsidRPr="00F453FB" w:rsidRDefault="00F453FB" w:rsidP="00F453FB">
      <w:pPr>
        <w:bidi/>
        <w:jc w:val="both"/>
        <w:rPr>
          <w:rFonts w:cs="David"/>
          <w:rtl/>
        </w:rPr>
      </w:pPr>
      <w:r w:rsidRPr="00F453FB">
        <w:rPr>
          <w:rFonts w:cs="David" w:hint="cs"/>
          <w:rtl/>
        </w:rPr>
        <w:tab/>
        <w:t>לא. שר השיכון.</w:t>
      </w:r>
    </w:p>
    <w:p w14:paraId="37CFC245" w14:textId="77777777" w:rsidR="00F453FB" w:rsidRPr="00F453FB" w:rsidRDefault="00F453FB" w:rsidP="00F453FB">
      <w:pPr>
        <w:bidi/>
        <w:jc w:val="both"/>
        <w:rPr>
          <w:rFonts w:cs="David"/>
          <w:rtl/>
        </w:rPr>
      </w:pPr>
    </w:p>
    <w:p w14:paraId="385CA79C" w14:textId="77777777" w:rsidR="00F453FB" w:rsidRPr="00F453FB" w:rsidRDefault="00F453FB" w:rsidP="00F453FB">
      <w:pPr>
        <w:bidi/>
        <w:jc w:val="both"/>
        <w:rPr>
          <w:rFonts w:cs="David"/>
          <w:rtl/>
        </w:rPr>
      </w:pPr>
      <w:r w:rsidRPr="00F453FB">
        <w:rPr>
          <w:rFonts w:cs="David" w:hint="cs"/>
          <w:u w:val="single"/>
          <w:rtl/>
        </w:rPr>
        <w:t>נסים זאב:</w:t>
      </w:r>
    </w:p>
    <w:p w14:paraId="5596DDA4" w14:textId="77777777" w:rsidR="00F453FB" w:rsidRPr="00F453FB" w:rsidRDefault="00F453FB" w:rsidP="00F453FB">
      <w:pPr>
        <w:bidi/>
        <w:jc w:val="both"/>
        <w:rPr>
          <w:rFonts w:cs="David"/>
          <w:rtl/>
        </w:rPr>
      </w:pPr>
    </w:p>
    <w:p w14:paraId="17C1D1D8" w14:textId="77777777" w:rsidR="00F453FB" w:rsidRPr="00F453FB" w:rsidRDefault="00F453FB" w:rsidP="00F453FB">
      <w:pPr>
        <w:bidi/>
        <w:jc w:val="both"/>
        <w:rPr>
          <w:rFonts w:cs="David"/>
          <w:rtl/>
        </w:rPr>
      </w:pPr>
      <w:r w:rsidRPr="00F453FB">
        <w:rPr>
          <w:rFonts w:cs="David" w:hint="cs"/>
          <w:rtl/>
        </w:rPr>
        <w:tab/>
        <w:t>זה שיכון ופנים.</w:t>
      </w:r>
    </w:p>
    <w:p w14:paraId="019C0937" w14:textId="77777777" w:rsidR="00F453FB" w:rsidRPr="00F453FB" w:rsidRDefault="00F453FB" w:rsidP="00F453FB">
      <w:pPr>
        <w:bidi/>
        <w:jc w:val="both"/>
        <w:rPr>
          <w:rFonts w:cs="David"/>
          <w:rtl/>
        </w:rPr>
      </w:pPr>
    </w:p>
    <w:p w14:paraId="5A1A29DE" w14:textId="77777777" w:rsidR="00F453FB" w:rsidRPr="00F453FB" w:rsidRDefault="00F453FB" w:rsidP="00F453FB">
      <w:pPr>
        <w:bidi/>
        <w:jc w:val="both"/>
        <w:rPr>
          <w:rFonts w:cs="David"/>
          <w:rtl/>
        </w:rPr>
      </w:pPr>
      <w:r w:rsidRPr="00F453FB">
        <w:rPr>
          <w:rFonts w:cs="David" w:hint="cs"/>
          <w:u w:val="single"/>
          <w:rtl/>
        </w:rPr>
        <w:t>כרמל שאמה:</w:t>
      </w:r>
    </w:p>
    <w:p w14:paraId="38C50DE8" w14:textId="77777777" w:rsidR="00F453FB" w:rsidRPr="00F453FB" w:rsidRDefault="00F453FB" w:rsidP="00F453FB">
      <w:pPr>
        <w:bidi/>
        <w:jc w:val="both"/>
        <w:rPr>
          <w:rFonts w:cs="David"/>
          <w:rtl/>
        </w:rPr>
      </w:pPr>
    </w:p>
    <w:p w14:paraId="7AB33D91" w14:textId="77777777" w:rsidR="00F453FB" w:rsidRPr="00F453FB" w:rsidRDefault="00F453FB" w:rsidP="00F453FB">
      <w:pPr>
        <w:bidi/>
        <w:jc w:val="both"/>
        <w:rPr>
          <w:rFonts w:cs="David"/>
          <w:rtl/>
        </w:rPr>
      </w:pPr>
      <w:r w:rsidRPr="00F453FB">
        <w:rPr>
          <w:rFonts w:cs="David" w:hint="cs"/>
          <w:rtl/>
        </w:rPr>
        <w:tab/>
        <w:t>איך הצבעת על העברת חוק משכנתאות?</w:t>
      </w:r>
    </w:p>
    <w:p w14:paraId="494DDE09" w14:textId="77777777" w:rsidR="00F453FB" w:rsidRPr="00F453FB" w:rsidRDefault="00F453FB" w:rsidP="00F453FB">
      <w:pPr>
        <w:bidi/>
        <w:jc w:val="both"/>
        <w:rPr>
          <w:rFonts w:cs="David"/>
          <w:rtl/>
        </w:rPr>
      </w:pPr>
    </w:p>
    <w:p w14:paraId="4B4BCA92" w14:textId="77777777" w:rsidR="00F453FB" w:rsidRPr="00F453FB" w:rsidRDefault="00F453FB" w:rsidP="00F453FB">
      <w:pPr>
        <w:bidi/>
        <w:jc w:val="both"/>
        <w:rPr>
          <w:rFonts w:cs="David"/>
          <w:rtl/>
        </w:rPr>
      </w:pPr>
      <w:r w:rsidRPr="00F453FB">
        <w:rPr>
          <w:rFonts w:cs="David" w:hint="cs"/>
          <w:u w:val="single"/>
          <w:rtl/>
        </w:rPr>
        <w:t>נסים זאב:</w:t>
      </w:r>
    </w:p>
    <w:p w14:paraId="35A731EF" w14:textId="77777777" w:rsidR="00F453FB" w:rsidRPr="00F453FB" w:rsidRDefault="00F453FB" w:rsidP="00F453FB">
      <w:pPr>
        <w:bidi/>
        <w:jc w:val="both"/>
        <w:rPr>
          <w:rFonts w:cs="David"/>
          <w:rtl/>
        </w:rPr>
      </w:pPr>
    </w:p>
    <w:p w14:paraId="6A337111" w14:textId="77777777" w:rsidR="00F453FB" w:rsidRPr="00F453FB" w:rsidRDefault="00F453FB" w:rsidP="00F453FB">
      <w:pPr>
        <w:bidi/>
        <w:jc w:val="both"/>
        <w:rPr>
          <w:rFonts w:cs="David"/>
          <w:rtl/>
        </w:rPr>
      </w:pPr>
      <w:r w:rsidRPr="00F453FB">
        <w:rPr>
          <w:rFonts w:cs="David" w:hint="cs"/>
          <w:rtl/>
        </w:rPr>
        <w:tab/>
        <w:t>לא יודע. בטעות. לא משנה. מותר לטעות לפעמים.  אני מציע שזה יהיה בוועדת הפנים. זה נושא שקשור לוועדת הפנים ולא יכול להיות שנושא של רישוי לא יהיה שם. אתה חושב שנושא של סמים יעבור לוועדת הכלכלה רק בגלל שזה רווחי? נכון, מוכרים סמים, אבל יש ועדת סמים ולא מעבירים את זה לוועדת הכלכלה.</w:t>
      </w:r>
    </w:p>
    <w:p w14:paraId="528591CF" w14:textId="77777777" w:rsidR="00F453FB" w:rsidRPr="00F453FB" w:rsidRDefault="00F453FB" w:rsidP="00F453FB">
      <w:pPr>
        <w:bidi/>
        <w:jc w:val="both"/>
        <w:rPr>
          <w:rFonts w:cs="David"/>
          <w:rtl/>
        </w:rPr>
      </w:pPr>
    </w:p>
    <w:p w14:paraId="69379CF8" w14:textId="77777777" w:rsidR="00F453FB" w:rsidRPr="00F453FB" w:rsidRDefault="00F453FB" w:rsidP="00F453FB">
      <w:pPr>
        <w:bidi/>
        <w:jc w:val="both"/>
        <w:rPr>
          <w:rFonts w:cs="David"/>
          <w:rtl/>
        </w:rPr>
      </w:pPr>
      <w:r w:rsidRPr="00F453FB">
        <w:rPr>
          <w:rFonts w:cs="David" w:hint="cs"/>
          <w:rtl/>
        </w:rPr>
        <w:tab/>
        <w:t>כאן אנחנו מדברים בנושא של תכנון. אלה לא מכירות בתים, אלה לא עסקים, לא מדובר כאן בביזנס אלא מדובר בקיצור הליכים וזה קשור לרשויות המקומיות.</w:t>
      </w:r>
    </w:p>
    <w:p w14:paraId="158DD014" w14:textId="77777777" w:rsidR="00F453FB" w:rsidRPr="00F453FB" w:rsidRDefault="00F453FB" w:rsidP="00F453FB">
      <w:pPr>
        <w:bidi/>
        <w:jc w:val="both"/>
        <w:rPr>
          <w:rFonts w:cs="David"/>
          <w:rtl/>
        </w:rPr>
      </w:pPr>
    </w:p>
    <w:p w14:paraId="7C745E03" w14:textId="77777777" w:rsidR="00F453FB" w:rsidRPr="00F453FB" w:rsidRDefault="00F453FB" w:rsidP="00F453FB">
      <w:pPr>
        <w:bidi/>
        <w:jc w:val="both"/>
        <w:rPr>
          <w:rFonts w:cs="David"/>
          <w:rtl/>
        </w:rPr>
      </w:pPr>
      <w:r w:rsidRPr="00F453FB">
        <w:rPr>
          <w:rFonts w:cs="David" w:hint="cs"/>
          <w:u w:val="single"/>
          <w:rtl/>
        </w:rPr>
        <w:t>זאב אלקין:</w:t>
      </w:r>
    </w:p>
    <w:p w14:paraId="174795A0" w14:textId="77777777" w:rsidR="00F453FB" w:rsidRPr="00F453FB" w:rsidRDefault="00F453FB" w:rsidP="00F453FB">
      <w:pPr>
        <w:bidi/>
        <w:jc w:val="both"/>
        <w:rPr>
          <w:rFonts w:cs="David"/>
          <w:rtl/>
        </w:rPr>
      </w:pPr>
    </w:p>
    <w:p w14:paraId="3043CA68" w14:textId="77777777" w:rsidR="00F453FB" w:rsidRPr="00F453FB" w:rsidRDefault="00F453FB" w:rsidP="00F453FB">
      <w:pPr>
        <w:bidi/>
        <w:jc w:val="both"/>
        <w:rPr>
          <w:rFonts w:cs="David"/>
          <w:rtl/>
        </w:rPr>
      </w:pPr>
      <w:r w:rsidRPr="00F453FB">
        <w:rPr>
          <w:rFonts w:cs="David" w:hint="cs"/>
          <w:rtl/>
        </w:rPr>
        <w:tab/>
        <w:t>חבר הכנסת כהן מסכים.</w:t>
      </w:r>
    </w:p>
    <w:p w14:paraId="33B8C2DC" w14:textId="77777777" w:rsidR="00F453FB" w:rsidRPr="00F453FB" w:rsidRDefault="00F453FB" w:rsidP="00F453FB">
      <w:pPr>
        <w:bidi/>
        <w:jc w:val="both"/>
        <w:rPr>
          <w:rFonts w:cs="David"/>
          <w:rtl/>
        </w:rPr>
      </w:pPr>
    </w:p>
    <w:p w14:paraId="52184BE9" w14:textId="77777777" w:rsidR="00F453FB" w:rsidRPr="00F453FB" w:rsidRDefault="00F453FB" w:rsidP="00F453FB">
      <w:pPr>
        <w:bidi/>
        <w:jc w:val="both"/>
        <w:rPr>
          <w:rFonts w:cs="David"/>
          <w:rtl/>
        </w:rPr>
      </w:pPr>
      <w:r w:rsidRPr="00F453FB">
        <w:rPr>
          <w:rFonts w:cs="David" w:hint="cs"/>
          <w:u w:val="single"/>
          <w:rtl/>
        </w:rPr>
        <w:t>נסים זאב:</w:t>
      </w:r>
    </w:p>
    <w:p w14:paraId="09250942" w14:textId="77777777" w:rsidR="00F453FB" w:rsidRPr="00F453FB" w:rsidRDefault="00F453FB" w:rsidP="00F453FB">
      <w:pPr>
        <w:bidi/>
        <w:jc w:val="both"/>
        <w:rPr>
          <w:rFonts w:cs="David"/>
          <w:rtl/>
        </w:rPr>
      </w:pPr>
    </w:p>
    <w:p w14:paraId="6CE0D3C2" w14:textId="77777777" w:rsidR="00F453FB" w:rsidRPr="00F453FB" w:rsidRDefault="00F453FB" w:rsidP="00F453FB">
      <w:pPr>
        <w:bidi/>
        <w:jc w:val="both"/>
        <w:rPr>
          <w:rFonts w:cs="David"/>
          <w:rtl/>
        </w:rPr>
      </w:pPr>
      <w:r w:rsidRPr="00F453FB">
        <w:rPr>
          <w:rFonts w:cs="David" w:hint="cs"/>
          <w:rtl/>
        </w:rPr>
        <w:tab/>
        <w:t xml:space="preserve">אני לא מסכים. הוא גם לא יכול להסכים בלי לשאול אותי, עם כל הכבוד לו. </w:t>
      </w:r>
    </w:p>
    <w:p w14:paraId="0828AED1" w14:textId="77777777" w:rsidR="00F453FB" w:rsidRPr="00F453FB" w:rsidRDefault="00F453FB" w:rsidP="00F453FB">
      <w:pPr>
        <w:bidi/>
        <w:jc w:val="both"/>
        <w:rPr>
          <w:rFonts w:cs="David"/>
          <w:rtl/>
        </w:rPr>
      </w:pPr>
    </w:p>
    <w:p w14:paraId="1BC74CCA" w14:textId="77777777" w:rsidR="00F453FB" w:rsidRPr="00F453FB" w:rsidRDefault="00F453FB" w:rsidP="00F453FB">
      <w:pPr>
        <w:bidi/>
        <w:jc w:val="both"/>
        <w:rPr>
          <w:rFonts w:cs="David"/>
          <w:rtl/>
        </w:rPr>
      </w:pPr>
      <w:r w:rsidRPr="00F453FB">
        <w:rPr>
          <w:rFonts w:cs="David" w:hint="cs"/>
          <w:u w:val="single"/>
          <w:rtl/>
        </w:rPr>
        <w:t>דוד רותם:</w:t>
      </w:r>
    </w:p>
    <w:p w14:paraId="47D99216" w14:textId="77777777" w:rsidR="00F453FB" w:rsidRPr="00F453FB" w:rsidRDefault="00F453FB" w:rsidP="00F453FB">
      <w:pPr>
        <w:bidi/>
        <w:jc w:val="both"/>
        <w:rPr>
          <w:rFonts w:cs="David"/>
          <w:rtl/>
        </w:rPr>
      </w:pPr>
    </w:p>
    <w:p w14:paraId="00C63262" w14:textId="77777777" w:rsidR="00F453FB" w:rsidRPr="00F453FB" w:rsidRDefault="00F453FB" w:rsidP="00F453FB">
      <w:pPr>
        <w:bidi/>
        <w:jc w:val="both"/>
        <w:rPr>
          <w:rFonts w:cs="David"/>
          <w:rtl/>
        </w:rPr>
      </w:pPr>
      <w:r w:rsidRPr="00F453FB">
        <w:rPr>
          <w:rFonts w:cs="David" w:hint="cs"/>
          <w:rtl/>
        </w:rPr>
        <w:tab/>
        <w:t>חבר הכנסת נסים זאב צודק. אני מציע שתעלה את זה להצבעה. הוא יתנגד.</w:t>
      </w:r>
    </w:p>
    <w:p w14:paraId="4E878BA7" w14:textId="77777777" w:rsidR="00F453FB" w:rsidRPr="00F453FB" w:rsidRDefault="00F453FB" w:rsidP="00F453FB">
      <w:pPr>
        <w:bidi/>
        <w:jc w:val="both"/>
        <w:rPr>
          <w:rFonts w:cs="David"/>
          <w:rtl/>
        </w:rPr>
      </w:pPr>
    </w:p>
    <w:p w14:paraId="41056C65" w14:textId="77777777" w:rsidR="00F453FB" w:rsidRPr="00F453FB" w:rsidRDefault="00F453FB" w:rsidP="00F453FB">
      <w:pPr>
        <w:bidi/>
        <w:jc w:val="both"/>
        <w:rPr>
          <w:rFonts w:cs="David"/>
          <w:rtl/>
        </w:rPr>
      </w:pPr>
      <w:r w:rsidRPr="00F453FB">
        <w:rPr>
          <w:rFonts w:cs="David" w:hint="cs"/>
          <w:u w:val="single"/>
          <w:rtl/>
        </w:rPr>
        <w:t>נסים זאב:</w:t>
      </w:r>
    </w:p>
    <w:p w14:paraId="081C451F" w14:textId="77777777" w:rsidR="00F453FB" w:rsidRPr="00F453FB" w:rsidRDefault="00F453FB" w:rsidP="00F453FB">
      <w:pPr>
        <w:bidi/>
        <w:jc w:val="both"/>
        <w:rPr>
          <w:rFonts w:cs="David"/>
          <w:rtl/>
        </w:rPr>
      </w:pPr>
    </w:p>
    <w:p w14:paraId="3F94755A" w14:textId="77777777" w:rsidR="00F453FB" w:rsidRPr="00F453FB" w:rsidRDefault="00F453FB" w:rsidP="00F453FB">
      <w:pPr>
        <w:bidi/>
        <w:jc w:val="both"/>
        <w:rPr>
          <w:rFonts w:cs="David"/>
          <w:rtl/>
        </w:rPr>
      </w:pPr>
      <w:r w:rsidRPr="00F453FB">
        <w:rPr>
          <w:rFonts w:cs="David" w:hint="cs"/>
          <w:rtl/>
        </w:rPr>
        <w:tab/>
        <w:t xml:space="preserve">לא. אני רוצה שאתה תלך אתי. </w:t>
      </w:r>
    </w:p>
    <w:p w14:paraId="3D66D549" w14:textId="77777777" w:rsidR="00F453FB" w:rsidRPr="00F453FB" w:rsidRDefault="00F453FB" w:rsidP="00F453FB">
      <w:pPr>
        <w:bidi/>
        <w:jc w:val="both"/>
        <w:rPr>
          <w:rFonts w:cs="David"/>
          <w:rtl/>
        </w:rPr>
      </w:pPr>
    </w:p>
    <w:p w14:paraId="2D113853" w14:textId="77777777" w:rsidR="00F453FB" w:rsidRPr="00F453FB" w:rsidRDefault="00F453FB" w:rsidP="00F453FB">
      <w:pPr>
        <w:bidi/>
        <w:jc w:val="both"/>
        <w:rPr>
          <w:rFonts w:cs="David"/>
          <w:rtl/>
        </w:rPr>
      </w:pPr>
      <w:r w:rsidRPr="00F453FB">
        <w:rPr>
          <w:rFonts w:cs="David" w:hint="cs"/>
          <w:u w:val="single"/>
          <w:rtl/>
        </w:rPr>
        <w:t>דוד רותם:</w:t>
      </w:r>
    </w:p>
    <w:p w14:paraId="08AA83B9" w14:textId="77777777" w:rsidR="00F453FB" w:rsidRPr="00F453FB" w:rsidRDefault="00F453FB" w:rsidP="00F453FB">
      <w:pPr>
        <w:bidi/>
        <w:jc w:val="both"/>
        <w:rPr>
          <w:rFonts w:cs="David"/>
          <w:rtl/>
        </w:rPr>
      </w:pPr>
    </w:p>
    <w:p w14:paraId="108C1332" w14:textId="77777777" w:rsidR="00F453FB" w:rsidRPr="00F453FB" w:rsidRDefault="00F453FB" w:rsidP="00F453FB">
      <w:pPr>
        <w:bidi/>
        <w:jc w:val="both"/>
        <w:rPr>
          <w:rFonts w:cs="David"/>
          <w:rtl/>
        </w:rPr>
      </w:pPr>
      <w:r w:rsidRPr="00F453FB">
        <w:rPr>
          <w:rFonts w:cs="David" w:hint="cs"/>
          <w:rtl/>
        </w:rPr>
        <w:tab/>
        <w:t>אני לא אלך אתך. הבעיות שלך בסיעה הן בעיות שלך ולא שלי.</w:t>
      </w:r>
    </w:p>
    <w:p w14:paraId="68C92779" w14:textId="77777777" w:rsidR="00F453FB" w:rsidRPr="00F453FB" w:rsidRDefault="00F453FB" w:rsidP="00F453FB">
      <w:pPr>
        <w:bidi/>
        <w:jc w:val="both"/>
        <w:rPr>
          <w:rFonts w:cs="David"/>
          <w:rtl/>
        </w:rPr>
      </w:pPr>
    </w:p>
    <w:p w14:paraId="07FC43A6" w14:textId="77777777" w:rsidR="00F453FB" w:rsidRPr="00F453FB" w:rsidRDefault="00F453FB" w:rsidP="00F453FB">
      <w:pPr>
        <w:bidi/>
        <w:jc w:val="both"/>
        <w:rPr>
          <w:rFonts w:cs="David"/>
          <w:rtl/>
        </w:rPr>
      </w:pPr>
      <w:r w:rsidRPr="00F453FB">
        <w:rPr>
          <w:rFonts w:cs="David" w:hint="cs"/>
          <w:u w:val="single"/>
          <w:rtl/>
        </w:rPr>
        <w:t>אברהם מיכאלי:</w:t>
      </w:r>
    </w:p>
    <w:p w14:paraId="73BBDFFD" w14:textId="77777777" w:rsidR="00F453FB" w:rsidRPr="00F453FB" w:rsidRDefault="00F453FB" w:rsidP="00F453FB">
      <w:pPr>
        <w:bidi/>
        <w:jc w:val="both"/>
        <w:rPr>
          <w:rFonts w:cs="David"/>
          <w:rtl/>
        </w:rPr>
      </w:pPr>
    </w:p>
    <w:p w14:paraId="098CDEF4" w14:textId="77777777" w:rsidR="00F453FB" w:rsidRPr="00F453FB" w:rsidRDefault="00F453FB" w:rsidP="00F453FB">
      <w:pPr>
        <w:bidi/>
        <w:jc w:val="both"/>
        <w:rPr>
          <w:rFonts w:cs="David"/>
          <w:rtl/>
        </w:rPr>
      </w:pPr>
      <w:r w:rsidRPr="00F453FB">
        <w:rPr>
          <w:rFonts w:cs="David" w:hint="cs"/>
          <w:rtl/>
        </w:rPr>
        <w:tab/>
        <w:t>היושב ראש, מכיוון שיושב ראש ועדת הפנים הודיע על הסכמתו, אני לא חולק עליו ואני מקבל את החלטתו ומכבד אותה. יש לי בקשה אחת. מכיוון שהבית הוא עדיין ועדת הפנים, ואני מבין שהמנגנון של ועדת הפנים אמור לעזור לנהל את כל הדיונים, היושב ראש ביקש ממני  להכניס את זה לפרוטוקול כאן את הסוגיה של הצוות המשפטי של הוועדה שעובד היום יחד אתם בנושא של הרפורמה והוא מבקש שהצוות הזה לא יוכל להיות צמוד בליווי.</w:t>
      </w:r>
    </w:p>
    <w:p w14:paraId="7C51FBCC" w14:textId="77777777" w:rsidR="00F453FB" w:rsidRPr="00F453FB" w:rsidRDefault="00F453FB" w:rsidP="00F453FB">
      <w:pPr>
        <w:bidi/>
        <w:jc w:val="both"/>
        <w:rPr>
          <w:rFonts w:cs="David"/>
          <w:rtl/>
        </w:rPr>
      </w:pPr>
    </w:p>
    <w:p w14:paraId="7035B40C" w14:textId="77777777" w:rsidR="00F453FB" w:rsidRPr="00F453FB" w:rsidRDefault="00F453FB" w:rsidP="00F453FB">
      <w:pPr>
        <w:bidi/>
        <w:jc w:val="both"/>
        <w:rPr>
          <w:rFonts w:cs="David"/>
          <w:rtl/>
        </w:rPr>
      </w:pPr>
      <w:r w:rsidRPr="00F453FB">
        <w:rPr>
          <w:rFonts w:cs="David" w:hint="cs"/>
          <w:u w:val="single"/>
          <w:rtl/>
        </w:rPr>
        <w:t>כרמל שאמה:</w:t>
      </w:r>
    </w:p>
    <w:p w14:paraId="574922C6" w14:textId="77777777" w:rsidR="00F453FB" w:rsidRPr="00F453FB" w:rsidRDefault="00F453FB" w:rsidP="00F453FB">
      <w:pPr>
        <w:bidi/>
        <w:jc w:val="both"/>
        <w:rPr>
          <w:rFonts w:cs="David"/>
          <w:rtl/>
        </w:rPr>
      </w:pPr>
    </w:p>
    <w:p w14:paraId="2BC7EDDB" w14:textId="77777777" w:rsidR="00F453FB" w:rsidRPr="00F453FB" w:rsidRDefault="00F453FB" w:rsidP="00F453FB">
      <w:pPr>
        <w:bidi/>
        <w:jc w:val="both"/>
        <w:rPr>
          <w:rFonts w:cs="David"/>
          <w:rtl/>
        </w:rPr>
      </w:pPr>
      <w:r w:rsidRPr="00F453FB">
        <w:rPr>
          <w:rFonts w:cs="David" w:hint="cs"/>
          <w:rtl/>
        </w:rPr>
        <w:tab/>
        <w:t>אז מי ילווה את זה?</w:t>
      </w:r>
    </w:p>
    <w:p w14:paraId="2FFCC1ED" w14:textId="77777777" w:rsidR="00F453FB" w:rsidRPr="00F453FB" w:rsidRDefault="00F453FB" w:rsidP="00F453FB">
      <w:pPr>
        <w:bidi/>
        <w:jc w:val="both"/>
        <w:rPr>
          <w:rFonts w:cs="David"/>
          <w:rtl/>
        </w:rPr>
      </w:pPr>
    </w:p>
    <w:p w14:paraId="0EA872FF" w14:textId="77777777" w:rsidR="00F453FB" w:rsidRPr="00F453FB" w:rsidRDefault="00F453FB" w:rsidP="00F453FB">
      <w:pPr>
        <w:bidi/>
        <w:jc w:val="both"/>
        <w:rPr>
          <w:rFonts w:cs="David"/>
          <w:rtl/>
        </w:rPr>
      </w:pPr>
      <w:r w:rsidRPr="00F453FB">
        <w:rPr>
          <w:rFonts w:cs="David" w:hint="cs"/>
          <w:u w:val="single"/>
          <w:rtl/>
        </w:rPr>
        <w:t>דוד רותם:</w:t>
      </w:r>
    </w:p>
    <w:p w14:paraId="6F506891" w14:textId="77777777" w:rsidR="00F453FB" w:rsidRPr="00F453FB" w:rsidRDefault="00F453FB" w:rsidP="00F453FB">
      <w:pPr>
        <w:bidi/>
        <w:jc w:val="both"/>
        <w:rPr>
          <w:rFonts w:cs="David"/>
          <w:rtl/>
        </w:rPr>
      </w:pPr>
    </w:p>
    <w:p w14:paraId="7AC86AE6" w14:textId="77777777" w:rsidR="00F453FB" w:rsidRPr="00F453FB" w:rsidRDefault="00F453FB" w:rsidP="00F453FB">
      <w:pPr>
        <w:bidi/>
        <w:jc w:val="both"/>
        <w:rPr>
          <w:rFonts w:cs="David"/>
          <w:rtl/>
        </w:rPr>
      </w:pPr>
      <w:r w:rsidRPr="00F453FB">
        <w:rPr>
          <w:rFonts w:cs="David" w:hint="cs"/>
          <w:rtl/>
        </w:rPr>
        <w:tab/>
        <w:t>זאת בעיה שלהם.</w:t>
      </w:r>
    </w:p>
    <w:p w14:paraId="75B9ECDE" w14:textId="77777777" w:rsidR="00F453FB" w:rsidRPr="00F453FB" w:rsidRDefault="00F453FB" w:rsidP="00F453FB">
      <w:pPr>
        <w:bidi/>
        <w:jc w:val="both"/>
        <w:rPr>
          <w:rFonts w:cs="David"/>
          <w:rtl/>
        </w:rPr>
      </w:pPr>
    </w:p>
    <w:p w14:paraId="78C0EF77" w14:textId="77777777" w:rsidR="00F453FB" w:rsidRPr="00F453FB" w:rsidRDefault="00F453FB" w:rsidP="00F453FB">
      <w:pPr>
        <w:bidi/>
        <w:jc w:val="both"/>
        <w:rPr>
          <w:rFonts w:cs="David"/>
          <w:rtl/>
        </w:rPr>
      </w:pPr>
      <w:r w:rsidRPr="00F453FB">
        <w:rPr>
          <w:rFonts w:cs="David" w:hint="cs"/>
          <w:u w:val="single"/>
          <w:rtl/>
        </w:rPr>
        <w:t>אברהם מיכאלי:</w:t>
      </w:r>
    </w:p>
    <w:p w14:paraId="1CAF9AF3" w14:textId="77777777" w:rsidR="00F453FB" w:rsidRPr="00F453FB" w:rsidRDefault="00F453FB" w:rsidP="00F453FB">
      <w:pPr>
        <w:bidi/>
        <w:jc w:val="both"/>
        <w:rPr>
          <w:rFonts w:cs="David"/>
          <w:rtl/>
        </w:rPr>
      </w:pPr>
    </w:p>
    <w:p w14:paraId="17D8135A" w14:textId="77777777" w:rsidR="00F453FB" w:rsidRPr="00F453FB" w:rsidRDefault="00F453FB" w:rsidP="00F453FB">
      <w:pPr>
        <w:bidi/>
        <w:jc w:val="both"/>
        <w:rPr>
          <w:rFonts w:cs="David"/>
          <w:rtl/>
        </w:rPr>
      </w:pPr>
      <w:r w:rsidRPr="00F453FB">
        <w:rPr>
          <w:rFonts w:cs="David" w:hint="cs"/>
          <w:rtl/>
        </w:rPr>
        <w:tab/>
        <w:t>אני מבקש לפרוטוקול לציין את זה כאן.</w:t>
      </w:r>
    </w:p>
    <w:p w14:paraId="576B2A94" w14:textId="77777777" w:rsidR="00F453FB" w:rsidRPr="00F453FB" w:rsidRDefault="00F453FB" w:rsidP="00F453FB">
      <w:pPr>
        <w:bidi/>
        <w:jc w:val="both"/>
        <w:rPr>
          <w:rFonts w:cs="David"/>
          <w:rtl/>
        </w:rPr>
      </w:pPr>
    </w:p>
    <w:p w14:paraId="454D4329"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40165C1A" w14:textId="77777777" w:rsidR="00F453FB" w:rsidRPr="00F453FB" w:rsidRDefault="00F453FB" w:rsidP="00F453FB">
      <w:pPr>
        <w:bidi/>
        <w:jc w:val="both"/>
        <w:rPr>
          <w:rFonts w:cs="David"/>
          <w:rtl/>
        </w:rPr>
      </w:pPr>
    </w:p>
    <w:p w14:paraId="34D833FA" w14:textId="77777777" w:rsidR="00F453FB" w:rsidRPr="00F453FB" w:rsidRDefault="00F453FB" w:rsidP="00F453FB">
      <w:pPr>
        <w:bidi/>
        <w:jc w:val="both"/>
        <w:rPr>
          <w:rFonts w:cs="David"/>
          <w:rtl/>
        </w:rPr>
      </w:pPr>
      <w:r w:rsidRPr="00F453FB">
        <w:rPr>
          <w:rFonts w:cs="David" w:hint="cs"/>
          <w:rtl/>
        </w:rPr>
        <w:tab/>
        <w:t>ציינת, אבל אני לא יכול להגיד לייעוץ המשפטי איך הם מתחלקים.</w:t>
      </w:r>
    </w:p>
    <w:p w14:paraId="654ED230" w14:textId="77777777" w:rsidR="00F453FB" w:rsidRPr="00F453FB" w:rsidRDefault="00F453FB" w:rsidP="00F453FB">
      <w:pPr>
        <w:bidi/>
        <w:jc w:val="both"/>
        <w:rPr>
          <w:rFonts w:cs="David"/>
          <w:rtl/>
        </w:rPr>
      </w:pPr>
    </w:p>
    <w:p w14:paraId="1BE26982" w14:textId="77777777" w:rsidR="00F453FB" w:rsidRPr="00F453FB" w:rsidRDefault="00F453FB" w:rsidP="00F453FB">
      <w:pPr>
        <w:bidi/>
        <w:jc w:val="both"/>
        <w:rPr>
          <w:rFonts w:cs="David"/>
          <w:rtl/>
        </w:rPr>
      </w:pPr>
      <w:r w:rsidRPr="00F453FB">
        <w:rPr>
          <w:rFonts w:cs="David" w:hint="cs"/>
          <w:u w:val="single"/>
          <w:rtl/>
        </w:rPr>
        <w:t>אברהם מיכאלי:</w:t>
      </w:r>
    </w:p>
    <w:p w14:paraId="57F6738C" w14:textId="77777777" w:rsidR="00F453FB" w:rsidRPr="00F453FB" w:rsidRDefault="00F453FB" w:rsidP="00F453FB">
      <w:pPr>
        <w:bidi/>
        <w:jc w:val="both"/>
        <w:rPr>
          <w:rFonts w:cs="David"/>
          <w:rtl/>
        </w:rPr>
      </w:pPr>
    </w:p>
    <w:p w14:paraId="24BB9B1A" w14:textId="77777777" w:rsidR="00F453FB" w:rsidRPr="00F453FB" w:rsidRDefault="00F453FB" w:rsidP="00F453FB">
      <w:pPr>
        <w:bidi/>
        <w:jc w:val="both"/>
        <w:rPr>
          <w:rFonts w:cs="David"/>
          <w:rtl/>
        </w:rPr>
      </w:pPr>
      <w:r w:rsidRPr="00F453FB">
        <w:rPr>
          <w:rFonts w:cs="David" w:hint="cs"/>
          <w:rtl/>
        </w:rPr>
        <w:tab/>
        <w:t>אחרת הרפורמה תתקע ולא תתקדם.</w:t>
      </w:r>
    </w:p>
    <w:p w14:paraId="4C39F4BC" w14:textId="77777777" w:rsidR="00F453FB" w:rsidRPr="00F453FB" w:rsidRDefault="00F453FB" w:rsidP="00F453FB">
      <w:pPr>
        <w:bidi/>
        <w:jc w:val="both"/>
        <w:rPr>
          <w:rFonts w:cs="David"/>
          <w:rtl/>
        </w:rPr>
      </w:pPr>
    </w:p>
    <w:p w14:paraId="666EA44A" w14:textId="77777777" w:rsidR="00F453FB" w:rsidRPr="00F453FB" w:rsidRDefault="00F453FB" w:rsidP="00F453FB">
      <w:pPr>
        <w:bidi/>
        <w:jc w:val="both"/>
        <w:rPr>
          <w:rFonts w:cs="David"/>
          <w:rtl/>
        </w:rPr>
      </w:pPr>
      <w:r w:rsidRPr="00F453FB">
        <w:rPr>
          <w:rFonts w:cs="David" w:hint="cs"/>
          <w:u w:val="single"/>
          <w:rtl/>
        </w:rPr>
        <w:t>דוד רותם:</w:t>
      </w:r>
    </w:p>
    <w:p w14:paraId="3DA19C79" w14:textId="77777777" w:rsidR="00F453FB" w:rsidRPr="00F453FB" w:rsidRDefault="00F453FB" w:rsidP="00F453FB">
      <w:pPr>
        <w:bidi/>
        <w:jc w:val="both"/>
        <w:rPr>
          <w:rFonts w:cs="David"/>
          <w:rtl/>
        </w:rPr>
      </w:pPr>
    </w:p>
    <w:p w14:paraId="7BFCB5E1" w14:textId="77777777" w:rsidR="00F453FB" w:rsidRPr="00F453FB" w:rsidRDefault="00F453FB" w:rsidP="00F453FB">
      <w:pPr>
        <w:bidi/>
        <w:jc w:val="both"/>
        <w:rPr>
          <w:rFonts w:cs="David"/>
          <w:rtl/>
        </w:rPr>
      </w:pPr>
      <w:r w:rsidRPr="00F453FB">
        <w:rPr>
          <w:rFonts w:cs="David" w:hint="cs"/>
          <w:rtl/>
        </w:rPr>
        <w:tab/>
        <w:t>צריך לאשר לכל אחד מחברי הוועדה הזאת עוזר פרלמנטרי נוסף.</w:t>
      </w:r>
    </w:p>
    <w:p w14:paraId="28DA7678" w14:textId="77777777" w:rsidR="00F453FB" w:rsidRPr="00F453FB" w:rsidRDefault="00F453FB" w:rsidP="00F453FB">
      <w:pPr>
        <w:bidi/>
        <w:jc w:val="both"/>
        <w:rPr>
          <w:rFonts w:cs="David"/>
          <w:rtl/>
        </w:rPr>
      </w:pPr>
    </w:p>
    <w:p w14:paraId="5FFFABA3" w14:textId="77777777" w:rsidR="00F453FB" w:rsidRPr="00F453FB" w:rsidRDefault="00F453FB" w:rsidP="00F453FB">
      <w:pPr>
        <w:bidi/>
        <w:jc w:val="both"/>
        <w:rPr>
          <w:rFonts w:cs="David"/>
          <w:rtl/>
        </w:rPr>
      </w:pPr>
      <w:r w:rsidRPr="00F453FB">
        <w:rPr>
          <w:rFonts w:cs="David" w:hint="cs"/>
          <w:u w:val="single"/>
          <w:rtl/>
        </w:rPr>
        <w:t>שלמה מולה:</w:t>
      </w:r>
    </w:p>
    <w:p w14:paraId="6E688872" w14:textId="77777777" w:rsidR="00F453FB" w:rsidRPr="00F453FB" w:rsidRDefault="00F453FB" w:rsidP="00F453FB">
      <w:pPr>
        <w:bidi/>
        <w:jc w:val="both"/>
        <w:rPr>
          <w:rFonts w:cs="David"/>
          <w:rtl/>
        </w:rPr>
      </w:pPr>
    </w:p>
    <w:p w14:paraId="3B475D66" w14:textId="77777777" w:rsidR="00F453FB" w:rsidRPr="00F453FB" w:rsidRDefault="00F453FB" w:rsidP="00F453FB">
      <w:pPr>
        <w:bidi/>
        <w:jc w:val="both"/>
        <w:rPr>
          <w:rFonts w:cs="David"/>
          <w:rtl/>
        </w:rPr>
      </w:pPr>
      <w:r w:rsidRPr="00F453FB">
        <w:rPr>
          <w:rFonts w:cs="David" w:hint="cs"/>
          <w:rtl/>
        </w:rPr>
        <w:tab/>
        <w:t>לאור הערתך, אני מציע להעביר את זה לוועדת החוקה.</w:t>
      </w:r>
    </w:p>
    <w:p w14:paraId="3BD6DFC2" w14:textId="77777777" w:rsidR="00F453FB" w:rsidRPr="00F453FB" w:rsidRDefault="00F453FB" w:rsidP="00F453FB">
      <w:pPr>
        <w:bidi/>
        <w:jc w:val="both"/>
        <w:rPr>
          <w:rFonts w:cs="David"/>
          <w:rtl/>
        </w:rPr>
      </w:pPr>
    </w:p>
    <w:p w14:paraId="3D52D6D1" w14:textId="77777777" w:rsidR="00F453FB" w:rsidRPr="00F453FB" w:rsidRDefault="00F453FB" w:rsidP="00F453FB">
      <w:pPr>
        <w:bidi/>
        <w:jc w:val="both"/>
        <w:rPr>
          <w:rFonts w:cs="David"/>
          <w:rtl/>
        </w:rPr>
      </w:pPr>
      <w:r w:rsidRPr="00F453FB">
        <w:rPr>
          <w:rFonts w:cs="David" w:hint="cs"/>
          <w:u w:val="single"/>
          <w:rtl/>
        </w:rPr>
        <w:t>פניה קירשנבאום:</w:t>
      </w:r>
    </w:p>
    <w:p w14:paraId="2E07D263" w14:textId="77777777" w:rsidR="00F453FB" w:rsidRPr="00F453FB" w:rsidRDefault="00F453FB" w:rsidP="00F453FB">
      <w:pPr>
        <w:bidi/>
        <w:jc w:val="both"/>
        <w:rPr>
          <w:rFonts w:cs="David"/>
          <w:rtl/>
        </w:rPr>
      </w:pPr>
    </w:p>
    <w:p w14:paraId="7D1EFE39" w14:textId="77777777" w:rsidR="00F453FB" w:rsidRPr="00F453FB" w:rsidRDefault="00F453FB" w:rsidP="00F453FB">
      <w:pPr>
        <w:bidi/>
        <w:jc w:val="both"/>
        <w:rPr>
          <w:rFonts w:cs="David"/>
          <w:rtl/>
        </w:rPr>
      </w:pPr>
      <w:r w:rsidRPr="00F453FB">
        <w:rPr>
          <w:rFonts w:cs="David" w:hint="cs"/>
          <w:rtl/>
        </w:rPr>
        <w:tab/>
        <w:t>ואז פתרנו את בעיית האבטלה של עורכי הדין.</w:t>
      </w:r>
    </w:p>
    <w:p w14:paraId="290BBDE1" w14:textId="77777777" w:rsidR="00F453FB" w:rsidRPr="00F453FB" w:rsidRDefault="00F453FB" w:rsidP="00F453FB">
      <w:pPr>
        <w:bidi/>
        <w:jc w:val="both"/>
        <w:rPr>
          <w:rFonts w:cs="David"/>
          <w:rtl/>
        </w:rPr>
      </w:pPr>
    </w:p>
    <w:p w14:paraId="42802D3E" w14:textId="77777777" w:rsidR="00F453FB" w:rsidRPr="00F453FB" w:rsidRDefault="00F453FB" w:rsidP="00F453FB">
      <w:pPr>
        <w:bidi/>
        <w:jc w:val="both"/>
        <w:rPr>
          <w:rFonts w:cs="David"/>
          <w:rtl/>
        </w:rPr>
      </w:pPr>
      <w:r w:rsidRPr="00F453FB">
        <w:rPr>
          <w:rFonts w:cs="David" w:hint="cs"/>
          <w:u w:val="single"/>
          <w:rtl/>
        </w:rPr>
        <w:t>אברהם מיכאלי:</w:t>
      </w:r>
    </w:p>
    <w:p w14:paraId="4A546875" w14:textId="77777777" w:rsidR="00F453FB" w:rsidRPr="00F453FB" w:rsidRDefault="00F453FB" w:rsidP="00F453FB">
      <w:pPr>
        <w:bidi/>
        <w:jc w:val="both"/>
        <w:rPr>
          <w:rFonts w:cs="David"/>
          <w:rtl/>
        </w:rPr>
      </w:pPr>
    </w:p>
    <w:p w14:paraId="23382E8A" w14:textId="77777777" w:rsidR="00F453FB" w:rsidRPr="00F453FB" w:rsidRDefault="00F453FB" w:rsidP="00F453FB">
      <w:pPr>
        <w:bidi/>
        <w:jc w:val="both"/>
        <w:rPr>
          <w:rFonts w:cs="David"/>
          <w:rtl/>
        </w:rPr>
      </w:pPr>
      <w:r w:rsidRPr="00F453FB">
        <w:rPr>
          <w:rFonts w:cs="David" w:hint="cs"/>
          <w:rtl/>
        </w:rPr>
        <w:tab/>
        <w:t>לכן אדוני היושב ראש, אני מבקש שוועדת הכנסת תיתן את דעתה בנושא של תגבור הוועדה בצוות משפטי נוסף. זאת סמכותה של ועדת הכנסת להמליץ.</w:t>
      </w:r>
    </w:p>
    <w:p w14:paraId="3D5E3C66" w14:textId="77777777" w:rsidR="00F453FB" w:rsidRPr="00F453FB" w:rsidRDefault="00F453FB" w:rsidP="00F453FB">
      <w:pPr>
        <w:bidi/>
        <w:jc w:val="both"/>
        <w:rPr>
          <w:rFonts w:cs="David"/>
          <w:rtl/>
        </w:rPr>
      </w:pPr>
    </w:p>
    <w:p w14:paraId="633FEDD8"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26945AAD" w14:textId="77777777" w:rsidR="00F453FB" w:rsidRPr="00F453FB" w:rsidRDefault="00F453FB" w:rsidP="00F453FB">
      <w:pPr>
        <w:bidi/>
        <w:jc w:val="both"/>
        <w:rPr>
          <w:rFonts w:cs="David"/>
          <w:rtl/>
        </w:rPr>
      </w:pPr>
    </w:p>
    <w:p w14:paraId="24676535" w14:textId="77777777" w:rsidR="00F453FB" w:rsidRPr="00F453FB" w:rsidRDefault="00F453FB" w:rsidP="00F453FB">
      <w:pPr>
        <w:bidi/>
        <w:jc w:val="both"/>
        <w:rPr>
          <w:rFonts w:cs="David"/>
          <w:rtl/>
        </w:rPr>
      </w:pPr>
      <w:r w:rsidRPr="00F453FB">
        <w:rPr>
          <w:rFonts w:cs="David" w:hint="cs"/>
          <w:rtl/>
        </w:rPr>
        <w:tab/>
        <w:t xml:space="preserve">זאת הערה חשובה. היא נרשמה והיא תועבר לידיעת הייעוץ המשפטי של הכנסת שאני בטוח שידע וימצא את הדרך להבטיח שהוועדה תקבל את כל הייעוץ והליווי שהיא תזדקק לו. </w:t>
      </w:r>
    </w:p>
    <w:p w14:paraId="2DA26B3C" w14:textId="77777777" w:rsidR="00F453FB" w:rsidRPr="00F453FB" w:rsidRDefault="00F453FB" w:rsidP="00F453FB">
      <w:pPr>
        <w:bidi/>
        <w:jc w:val="both"/>
        <w:rPr>
          <w:rFonts w:cs="David"/>
          <w:rtl/>
        </w:rPr>
      </w:pPr>
    </w:p>
    <w:p w14:paraId="4AF8B37D" w14:textId="77777777" w:rsidR="00F453FB" w:rsidRPr="00F453FB" w:rsidRDefault="00F453FB" w:rsidP="00F453FB">
      <w:pPr>
        <w:bidi/>
        <w:jc w:val="both"/>
        <w:rPr>
          <w:rFonts w:cs="David"/>
          <w:rtl/>
        </w:rPr>
      </w:pPr>
      <w:r w:rsidRPr="00F453FB">
        <w:rPr>
          <w:rFonts w:cs="David" w:hint="cs"/>
          <w:rtl/>
        </w:rPr>
        <w:tab/>
        <w:t>חבר הכנסת מולה, בבקשה.</w:t>
      </w:r>
    </w:p>
    <w:p w14:paraId="420AA252" w14:textId="77777777" w:rsidR="00F453FB" w:rsidRPr="00F453FB" w:rsidRDefault="00F453FB" w:rsidP="00F453FB">
      <w:pPr>
        <w:bidi/>
        <w:jc w:val="both"/>
        <w:rPr>
          <w:rFonts w:cs="David"/>
          <w:rtl/>
        </w:rPr>
      </w:pPr>
    </w:p>
    <w:p w14:paraId="2D01EA73" w14:textId="77777777" w:rsidR="00F453FB" w:rsidRPr="00F453FB" w:rsidRDefault="00F453FB" w:rsidP="00F453FB">
      <w:pPr>
        <w:bidi/>
        <w:jc w:val="both"/>
        <w:rPr>
          <w:rFonts w:cs="David"/>
          <w:rtl/>
        </w:rPr>
      </w:pPr>
      <w:r w:rsidRPr="00F453FB">
        <w:rPr>
          <w:rFonts w:cs="David" w:hint="cs"/>
          <w:u w:val="single"/>
          <w:rtl/>
        </w:rPr>
        <w:t>שלמה מולה:</w:t>
      </w:r>
    </w:p>
    <w:p w14:paraId="3D8BFC45" w14:textId="77777777" w:rsidR="00F453FB" w:rsidRPr="00F453FB" w:rsidRDefault="00F453FB" w:rsidP="00F453FB">
      <w:pPr>
        <w:bidi/>
        <w:jc w:val="both"/>
        <w:rPr>
          <w:rFonts w:cs="David"/>
          <w:rtl/>
        </w:rPr>
      </w:pPr>
    </w:p>
    <w:p w14:paraId="3E59A946" w14:textId="77777777" w:rsidR="00F453FB" w:rsidRPr="00F453FB" w:rsidRDefault="00F453FB" w:rsidP="00F453FB">
      <w:pPr>
        <w:bidi/>
        <w:jc w:val="both"/>
        <w:rPr>
          <w:rFonts w:cs="David"/>
          <w:rtl/>
        </w:rPr>
      </w:pPr>
      <w:r w:rsidRPr="00F453FB">
        <w:rPr>
          <w:rFonts w:cs="David" w:hint="cs"/>
          <w:rtl/>
        </w:rPr>
        <w:tab/>
        <w:t xml:space="preserve">אני רוצה לדבר על מהות העניין.  מהותו של העניין היא שיש 160 אלף יחידות דיור מאושרות ותקועות ברשות המקומית, כאשר חלקן הגדול תקועות בגלל משרד הפנים ושר הפנים. ועדת הפנים הייתה צריכה לפקח על עבודת השר, לא עושה זאת וזה לא קורה. זאת האמת. </w:t>
      </w:r>
    </w:p>
    <w:p w14:paraId="10BFC3D7" w14:textId="77777777" w:rsidR="00F453FB" w:rsidRPr="00F453FB" w:rsidRDefault="00F453FB" w:rsidP="00F453FB">
      <w:pPr>
        <w:bidi/>
        <w:jc w:val="both"/>
        <w:rPr>
          <w:rFonts w:cs="David"/>
          <w:rtl/>
        </w:rPr>
      </w:pPr>
    </w:p>
    <w:p w14:paraId="27C8C7AE"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5CA11701" w14:textId="77777777" w:rsidR="00F453FB" w:rsidRPr="00F453FB" w:rsidRDefault="00F453FB" w:rsidP="00F453FB">
      <w:pPr>
        <w:bidi/>
        <w:jc w:val="both"/>
        <w:rPr>
          <w:rFonts w:cs="David"/>
          <w:rtl/>
        </w:rPr>
      </w:pPr>
    </w:p>
    <w:p w14:paraId="2AFC756E" w14:textId="77777777" w:rsidR="00F453FB" w:rsidRPr="00F453FB" w:rsidRDefault="00F453FB" w:rsidP="00F453FB">
      <w:pPr>
        <w:bidi/>
        <w:jc w:val="both"/>
        <w:rPr>
          <w:rFonts w:cs="David"/>
          <w:rtl/>
        </w:rPr>
      </w:pPr>
      <w:r w:rsidRPr="00F453FB">
        <w:rPr>
          <w:rFonts w:cs="David" w:hint="cs"/>
          <w:rtl/>
        </w:rPr>
        <w:tab/>
        <w:t>זה לא הוגן לומר דברים כאלה כשחבר הכנסת בר-און לא כאן. לפחות שהוא יוכל להגיב. אתה בא בטענות על עצירת בנייה בתקופה של שר הפנים.</w:t>
      </w:r>
    </w:p>
    <w:p w14:paraId="3231BE4D" w14:textId="77777777" w:rsidR="00F453FB" w:rsidRPr="00F453FB" w:rsidRDefault="00F453FB" w:rsidP="00F453FB">
      <w:pPr>
        <w:bidi/>
        <w:jc w:val="both"/>
        <w:rPr>
          <w:rFonts w:cs="David"/>
          <w:rtl/>
        </w:rPr>
      </w:pPr>
    </w:p>
    <w:p w14:paraId="395E526F" w14:textId="77777777" w:rsidR="00F453FB" w:rsidRPr="00F453FB" w:rsidRDefault="00F453FB" w:rsidP="00F453FB">
      <w:pPr>
        <w:bidi/>
        <w:jc w:val="both"/>
        <w:rPr>
          <w:rFonts w:cs="David"/>
          <w:rtl/>
        </w:rPr>
      </w:pPr>
      <w:r w:rsidRPr="00F453FB">
        <w:rPr>
          <w:rFonts w:cs="David" w:hint="cs"/>
          <w:u w:val="single"/>
          <w:rtl/>
        </w:rPr>
        <w:t>שלמה מולה:</w:t>
      </w:r>
    </w:p>
    <w:p w14:paraId="728D4A95" w14:textId="77777777" w:rsidR="00F453FB" w:rsidRPr="00F453FB" w:rsidRDefault="00F453FB" w:rsidP="00F453FB">
      <w:pPr>
        <w:bidi/>
        <w:jc w:val="both"/>
        <w:rPr>
          <w:rFonts w:cs="David"/>
          <w:rtl/>
        </w:rPr>
      </w:pPr>
    </w:p>
    <w:p w14:paraId="3173234D" w14:textId="77777777" w:rsidR="00F453FB" w:rsidRPr="00F453FB" w:rsidRDefault="00F453FB" w:rsidP="00F453FB">
      <w:pPr>
        <w:bidi/>
        <w:jc w:val="both"/>
        <w:rPr>
          <w:rFonts w:cs="David"/>
          <w:rtl/>
        </w:rPr>
      </w:pPr>
      <w:r w:rsidRPr="00F453FB">
        <w:rPr>
          <w:rFonts w:cs="David" w:hint="cs"/>
          <w:rtl/>
        </w:rPr>
        <w:tab/>
        <w:t>לא בטוח ששר הפנים הזה מבין בתכנון ובבנייה אלא אולי בדברים אחרים.</w:t>
      </w:r>
    </w:p>
    <w:p w14:paraId="291E0D7A" w14:textId="77777777" w:rsidR="00F453FB" w:rsidRPr="00F453FB" w:rsidRDefault="00F453FB" w:rsidP="00F453FB">
      <w:pPr>
        <w:bidi/>
        <w:jc w:val="both"/>
        <w:rPr>
          <w:rFonts w:cs="David"/>
          <w:rtl/>
        </w:rPr>
      </w:pPr>
    </w:p>
    <w:p w14:paraId="00F7C642" w14:textId="77777777" w:rsidR="00F453FB" w:rsidRPr="00F453FB" w:rsidRDefault="00F453FB" w:rsidP="00F453FB">
      <w:pPr>
        <w:bidi/>
        <w:jc w:val="both"/>
        <w:rPr>
          <w:rFonts w:cs="David"/>
          <w:rtl/>
        </w:rPr>
      </w:pPr>
      <w:r w:rsidRPr="00F453FB">
        <w:rPr>
          <w:rFonts w:cs="David" w:hint="cs"/>
          <w:u w:val="single"/>
          <w:rtl/>
        </w:rPr>
        <w:t>אברהם מיכאלי:</w:t>
      </w:r>
    </w:p>
    <w:p w14:paraId="3C7D89A6" w14:textId="77777777" w:rsidR="00F453FB" w:rsidRPr="00F453FB" w:rsidRDefault="00F453FB" w:rsidP="00F453FB">
      <w:pPr>
        <w:bidi/>
        <w:jc w:val="both"/>
        <w:rPr>
          <w:rFonts w:cs="David"/>
          <w:rtl/>
        </w:rPr>
      </w:pPr>
    </w:p>
    <w:p w14:paraId="37167D92" w14:textId="77777777" w:rsidR="00F453FB" w:rsidRPr="00F453FB" w:rsidRDefault="00F453FB" w:rsidP="00F453FB">
      <w:pPr>
        <w:bidi/>
        <w:jc w:val="both"/>
        <w:rPr>
          <w:rFonts w:cs="David"/>
          <w:rtl/>
        </w:rPr>
      </w:pPr>
      <w:r w:rsidRPr="00F453FB">
        <w:rPr>
          <w:rFonts w:cs="David" w:hint="cs"/>
          <w:rtl/>
        </w:rPr>
        <w:tab/>
        <w:t>אלה כבר עניינים פוליטיים.</w:t>
      </w:r>
    </w:p>
    <w:p w14:paraId="74DC2E4A" w14:textId="77777777" w:rsidR="00F453FB" w:rsidRPr="00F453FB" w:rsidRDefault="00F453FB" w:rsidP="00F453FB">
      <w:pPr>
        <w:bidi/>
        <w:jc w:val="both"/>
        <w:rPr>
          <w:rFonts w:cs="David"/>
          <w:rtl/>
        </w:rPr>
      </w:pPr>
    </w:p>
    <w:p w14:paraId="3DE8CE6F"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2744546A" w14:textId="77777777" w:rsidR="00F453FB" w:rsidRPr="00F453FB" w:rsidRDefault="00F453FB" w:rsidP="00F453FB">
      <w:pPr>
        <w:bidi/>
        <w:jc w:val="both"/>
        <w:rPr>
          <w:rFonts w:cs="David"/>
          <w:rtl/>
        </w:rPr>
      </w:pPr>
    </w:p>
    <w:p w14:paraId="0367230E" w14:textId="77777777" w:rsidR="00F453FB" w:rsidRPr="00F453FB" w:rsidRDefault="00F453FB" w:rsidP="00F453FB">
      <w:pPr>
        <w:bidi/>
        <w:jc w:val="both"/>
        <w:rPr>
          <w:rFonts w:cs="David"/>
          <w:rtl/>
        </w:rPr>
      </w:pPr>
      <w:r w:rsidRPr="00F453FB">
        <w:rPr>
          <w:rFonts w:cs="David" w:hint="cs"/>
          <w:rtl/>
        </w:rPr>
        <w:tab/>
        <w:t>שר הפנים יכול ללמד את כולנו.</w:t>
      </w:r>
    </w:p>
    <w:p w14:paraId="26B87A92" w14:textId="77777777" w:rsidR="00F453FB" w:rsidRPr="00F453FB" w:rsidRDefault="00F453FB" w:rsidP="00F453FB">
      <w:pPr>
        <w:bidi/>
        <w:jc w:val="both"/>
        <w:rPr>
          <w:rFonts w:cs="David"/>
          <w:rtl/>
        </w:rPr>
      </w:pPr>
    </w:p>
    <w:p w14:paraId="0E430C82" w14:textId="77777777" w:rsidR="00F453FB" w:rsidRPr="00F453FB" w:rsidRDefault="00F453FB" w:rsidP="00F453FB">
      <w:pPr>
        <w:bidi/>
        <w:jc w:val="both"/>
        <w:rPr>
          <w:rFonts w:cs="David"/>
          <w:rtl/>
        </w:rPr>
      </w:pPr>
      <w:r w:rsidRPr="00F453FB">
        <w:rPr>
          <w:rFonts w:cs="David" w:hint="cs"/>
          <w:u w:val="single"/>
          <w:rtl/>
        </w:rPr>
        <w:t>אברהם מיכאלי:</w:t>
      </w:r>
    </w:p>
    <w:p w14:paraId="3D43860F" w14:textId="77777777" w:rsidR="00F453FB" w:rsidRPr="00F453FB" w:rsidRDefault="00F453FB" w:rsidP="00F453FB">
      <w:pPr>
        <w:bidi/>
        <w:jc w:val="both"/>
        <w:rPr>
          <w:rFonts w:cs="David"/>
          <w:rtl/>
        </w:rPr>
      </w:pPr>
    </w:p>
    <w:p w14:paraId="627AB514" w14:textId="77777777" w:rsidR="00F453FB" w:rsidRPr="00F453FB" w:rsidRDefault="00F453FB" w:rsidP="00F453FB">
      <w:pPr>
        <w:bidi/>
        <w:jc w:val="both"/>
        <w:rPr>
          <w:rFonts w:cs="David"/>
          <w:rtl/>
        </w:rPr>
      </w:pPr>
      <w:r w:rsidRPr="00F453FB">
        <w:rPr>
          <w:rFonts w:cs="David" w:hint="cs"/>
          <w:rtl/>
        </w:rPr>
        <w:tab/>
        <w:t>לא ראיתי מה עשו שני השרים הקודמים בתכנון ובנייה.</w:t>
      </w:r>
    </w:p>
    <w:p w14:paraId="1881B2FC" w14:textId="77777777" w:rsidR="00F453FB" w:rsidRPr="00F453FB" w:rsidRDefault="00F453FB" w:rsidP="00F453FB">
      <w:pPr>
        <w:bidi/>
        <w:jc w:val="both"/>
        <w:rPr>
          <w:rFonts w:cs="David"/>
          <w:rtl/>
        </w:rPr>
      </w:pPr>
    </w:p>
    <w:p w14:paraId="42BC248B" w14:textId="77777777" w:rsidR="00F453FB" w:rsidRPr="00F453FB" w:rsidRDefault="00F453FB" w:rsidP="00F453FB">
      <w:pPr>
        <w:bidi/>
        <w:jc w:val="both"/>
        <w:rPr>
          <w:rFonts w:cs="David"/>
          <w:rtl/>
        </w:rPr>
      </w:pPr>
      <w:r w:rsidRPr="00F453FB">
        <w:rPr>
          <w:rFonts w:cs="David" w:hint="cs"/>
          <w:u w:val="single"/>
          <w:rtl/>
        </w:rPr>
        <w:t>שלמה מולה:</w:t>
      </w:r>
    </w:p>
    <w:p w14:paraId="46D2CEC6" w14:textId="77777777" w:rsidR="00F453FB" w:rsidRPr="00F453FB" w:rsidRDefault="00F453FB" w:rsidP="00F453FB">
      <w:pPr>
        <w:bidi/>
        <w:jc w:val="both"/>
        <w:rPr>
          <w:rFonts w:cs="David"/>
          <w:rtl/>
        </w:rPr>
      </w:pPr>
    </w:p>
    <w:p w14:paraId="20535973" w14:textId="77777777" w:rsidR="00F453FB" w:rsidRPr="00F453FB" w:rsidRDefault="00F453FB" w:rsidP="00F453FB">
      <w:pPr>
        <w:bidi/>
        <w:jc w:val="both"/>
        <w:rPr>
          <w:rFonts w:cs="David"/>
          <w:rtl/>
        </w:rPr>
      </w:pPr>
      <w:r w:rsidRPr="00F453FB">
        <w:rPr>
          <w:rFonts w:cs="David" w:hint="cs"/>
          <w:rtl/>
        </w:rPr>
        <w:tab/>
        <w:t xml:space="preserve">לכן אני אומר שלפחות אושרו 160 אלף יחידות דיור. שאל את השר אלדן כמה יחידות דיור תקועות וכאשר הוא מצלצל לשר הפנים, הוא לא מקבל אותו לפגישה. אני אומר לך שאפילו מתוך מחאה היה צריך להעביר את הדבר הזה לוועדת הכלכלה ולא לוועדה משותפת אבל מאחר </w:t>
      </w:r>
      <w:r w:rsidRPr="00F453FB">
        <w:rPr>
          <w:rFonts w:cs="David" w:hint="cs"/>
          <w:rtl/>
        </w:rPr>
        <w:lastRenderedPageBreak/>
        <w:t>שכבר יש סיכום, אנחנו נקבל את הסיכום וסמוכים ובטוחים שכרמל שאמה יעשה את העבודה. אנחנו כמובן נגיע ונמרר לו את החיים אבל זה עניין אחר.</w:t>
      </w:r>
    </w:p>
    <w:p w14:paraId="389B4A40" w14:textId="77777777" w:rsidR="00F453FB" w:rsidRPr="00F453FB" w:rsidRDefault="00F453FB" w:rsidP="00F453FB">
      <w:pPr>
        <w:bidi/>
        <w:jc w:val="both"/>
        <w:rPr>
          <w:rFonts w:cs="David"/>
          <w:rtl/>
        </w:rPr>
      </w:pPr>
    </w:p>
    <w:p w14:paraId="387C38F1"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10A1382A" w14:textId="77777777" w:rsidR="00F453FB" w:rsidRPr="00F453FB" w:rsidRDefault="00F453FB" w:rsidP="00F453FB">
      <w:pPr>
        <w:bidi/>
        <w:jc w:val="both"/>
        <w:rPr>
          <w:rFonts w:cs="David"/>
          <w:rtl/>
        </w:rPr>
      </w:pPr>
    </w:p>
    <w:p w14:paraId="13F46918" w14:textId="77777777" w:rsidR="00F453FB" w:rsidRPr="00F453FB" w:rsidRDefault="00F453FB" w:rsidP="00F453FB">
      <w:pPr>
        <w:bidi/>
        <w:jc w:val="both"/>
        <w:rPr>
          <w:rFonts w:cs="David"/>
          <w:rtl/>
        </w:rPr>
      </w:pPr>
      <w:r w:rsidRPr="00F453FB">
        <w:rPr>
          <w:rFonts w:cs="David" w:hint="cs"/>
          <w:rtl/>
        </w:rPr>
        <w:tab/>
        <w:t>חבר הכנסת אייכלר. אחר כך נעבור להצבעה.</w:t>
      </w:r>
    </w:p>
    <w:p w14:paraId="22707C49" w14:textId="77777777" w:rsidR="00F453FB" w:rsidRPr="00F453FB" w:rsidRDefault="00F453FB" w:rsidP="00F453FB">
      <w:pPr>
        <w:bidi/>
        <w:jc w:val="both"/>
        <w:rPr>
          <w:rFonts w:cs="David"/>
          <w:rtl/>
        </w:rPr>
      </w:pPr>
    </w:p>
    <w:p w14:paraId="505CC9B2" w14:textId="77777777" w:rsidR="00F453FB" w:rsidRPr="00F453FB" w:rsidRDefault="00F453FB" w:rsidP="00F453FB">
      <w:pPr>
        <w:bidi/>
        <w:jc w:val="both"/>
        <w:rPr>
          <w:rFonts w:cs="David"/>
          <w:rtl/>
        </w:rPr>
      </w:pPr>
      <w:r w:rsidRPr="00F453FB">
        <w:rPr>
          <w:rFonts w:cs="David" w:hint="cs"/>
          <w:u w:val="single"/>
          <w:rtl/>
        </w:rPr>
        <w:t>ישראל אייכלר:</w:t>
      </w:r>
    </w:p>
    <w:p w14:paraId="12B28EF4" w14:textId="77777777" w:rsidR="00F453FB" w:rsidRPr="00F453FB" w:rsidRDefault="00F453FB" w:rsidP="00F453FB">
      <w:pPr>
        <w:bidi/>
        <w:jc w:val="both"/>
        <w:rPr>
          <w:rFonts w:cs="David"/>
          <w:rtl/>
        </w:rPr>
      </w:pPr>
    </w:p>
    <w:p w14:paraId="6722DF96" w14:textId="77777777" w:rsidR="00F453FB" w:rsidRPr="00F453FB" w:rsidRDefault="00F453FB" w:rsidP="00F453FB">
      <w:pPr>
        <w:bidi/>
        <w:jc w:val="both"/>
        <w:rPr>
          <w:rFonts w:cs="David"/>
          <w:rtl/>
        </w:rPr>
      </w:pPr>
      <w:r w:rsidRPr="00F453FB">
        <w:rPr>
          <w:rFonts w:cs="David" w:hint="cs"/>
          <w:rtl/>
        </w:rPr>
        <w:tab/>
        <w:t>אדוני היושב ראש, כיושב ראש סיעת יהדות התורה שאף אחד לא התייעץ אתי בעניין הרכב הוועדה, וכמי שמוביל את נושא הדיור בסיעה שלנו, אני מבקש להיכנס לרשימת חברי הוועדה כחבר ועדת הכלכלה ולייצג את סיעת יהדות התורה בוועדה.</w:t>
      </w:r>
    </w:p>
    <w:p w14:paraId="3FE85921" w14:textId="77777777" w:rsidR="00F453FB" w:rsidRPr="00F453FB" w:rsidRDefault="00F453FB" w:rsidP="00F453FB">
      <w:pPr>
        <w:bidi/>
        <w:jc w:val="both"/>
        <w:rPr>
          <w:rFonts w:cs="David"/>
          <w:rtl/>
        </w:rPr>
      </w:pPr>
    </w:p>
    <w:p w14:paraId="4FB02672" w14:textId="77777777" w:rsidR="00F453FB" w:rsidRPr="00F453FB" w:rsidRDefault="00F453FB" w:rsidP="00F453FB">
      <w:pPr>
        <w:bidi/>
        <w:jc w:val="both"/>
        <w:rPr>
          <w:rFonts w:cs="David"/>
          <w:rtl/>
        </w:rPr>
      </w:pPr>
      <w:r w:rsidRPr="00F453FB">
        <w:rPr>
          <w:rFonts w:cs="David" w:hint="cs"/>
          <w:u w:val="single"/>
          <w:rtl/>
        </w:rPr>
        <w:t>זאב אלקין:</w:t>
      </w:r>
    </w:p>
    <w:p w14:paraId="33BFCCFD" w14:textId="77777777" w:rsidR="00F453FB" w:rsidRPr="00F453FB" w:rsidRDefault="00F453FB" w:rsidP="00F453FB">
      <w:pPr>
        <w:bidi/>
        <w:jc w:val="both"/>
        <w:rPr>
          <w:rFonts w:cs="David"/>
          <w:rtl/>
        </w:rPr>
      </w:pPr>
    </w:p>
    <w:p w14:paraId="6027DD20" w14:textId="77777777" w:rsidR="00F453FB" w:rsidRPr="00F453FB" w:rsidRDefault="00F453FB" w:rsidP="00F453FB">
      <w:pPr>
        <w:bidi/>
        <w:jc w:val="both"/>
        <w:rPr>
          <w:rFonts w:cs="David"/>
          <w:rtl/>
        </w:rPr>
      </w:pPr>
      <w:r w:rsidRPr="00F453FB">
        <w:rPr>
          <w:rFonts w:cs="David" w:hint="cs"/>
          <w:rtl/>
        </w:rPr>
        <w:tab/>
        <w:t>חבר הכנסת אייכלר, יש כאן נוסחה מאוד מורכבת שלוקחת בחשבון אינטרסים של הרבה סיעות, מאיזה ועדה בדיוק מגיע הנציג של איזו סיעה. אחר כך, ברגע שיש לך מקום, זה עניין פנימי שלכם. תחליטו שבמקום מקלב אתה משתתף שם בדיונים ומצביע, זאת החלטה שלכם. המקום של יהדות התורה חייב לבוא כי אחרת אין לזה ערך. אתם סיעה קטנה ויש סיעות גדולות שמגיע להן קודם.</w:t>
      </w:r>
    </w:p>
    <w:p w14:paraId="745AFEF2" w14:textId="77777777" w:rsidR="00F453FB" w:rsidRPr="00F453FB" w:rsidRDefault="00F453FB" w:rsidP="00F453FB">
      <w:pPr>
        <w:bidi/>
        <w:jc w:val="both"/>
        <w:rPr>
          <w:rFonts w:cs="David"/>
          <w:rtl/>
        </w:rPr>
      </w:pPr>
    </w:p>
    <w:p w14:paraId="61F38073" w14:textId="77777777" w:rsidR="00F453FB" w:rsidRPr="00F453FB" w:rsidRDefault="00F453FB" w:rsidP="00F453FB">
      <w:pPr>
        <w:bidi/>
        <w:jc w:val="both"/>
        <w:rPr>
          <w:rFonts w:cs="David"/>
          <w:rtl/>
        </w:rPr>
      </w:pPr>
      <w:r w:rsidRPr="00F453FB">
        <w:rPr>
          <w:rFonts w:cs="David" w:hint="cs"/>
          <w:u w:val="single"/>
          <w:rtl/>
        </w:rPr>
        <w:t>ישראל אייכלר:</w:t>
      </w:r>
    </w:p>
    <w:p w14:paraId="5593A367" w14:textId="77777777" w:rsidR="00F453FB" w:rsidRPr="00F453FB" w:rsidRDefault="00F453FB" w:rsidP="00F453FB">
      <w:pPr>
        <w:bidi/>
        <w:jc w:val="both"/>
        <w:rPr>
          <w:rFonts w:cs="David"/>
          <w:rtl/>
        </w:rPr>
      </w:pPr>
    </w:p>
    <w:p w14:paraId="1BF08847" w14:textId="77777777" w:rsidR="00F453FB" w:rsidRPr="00F453FB" w:rsidRDefault="00F453FB" w:rsidP="00F453FB">
      <w:pPr>
        <w:bidi/>
        <w:jc w:val="both"/>
        <w:rPr>
          <w:rFonts w:cs="David"/>
          <w:rtl/>
        </w:rPr>
      </w:pPr>
      <w:r w:rsidRPr="00F453FB">
        <w:rPr>
          <w:rFonts w:cs="David" w:hint="cs"/>
          <w:rtl/>
        </w:rPr>
        <w:tab/>
        <w:t>אני לא רוצה להיכנס למניעים של יושב ראש הקואליציה שאני לא אהיה בוועדה.</w:t>
      </w:r>
    </w:p>
    <w:p w14:paraId="75A8C7CF" w14:textId="77777777" w:rsidR="00F453FB" w:rsidRPr="00F453FB" w:rsidRDefault="00F453FB" w:rsidP="00F453FB">
      <w:pPr>
        <w:bidi/>
        <w:jc w:val="both"/>
        <w:rPr>
          <w:rFonts w:cs="David"/>
          <w:rtl/>
        </w:rPr>
      </w:pPr>
    </w:p>
    <w:p w14:paraId="67063CFE" w14:textId="77777777" w:rsidR="00F453FB" w:rsidRPr="00F453FB" w:rsidRDefault="00F453FB" w:rsidP="00F453FB">
      <w:pPr>
        <w:bidi/>
        <w:jc w:val="both"/>
        <w:rPr>
          <w:rFonts w:cs="David"/>
          <w:rtl/>
        </w:rPr>
      </w:pPr>
      <w:r w:rsidRPr="00F453FB">
        <w:rPr>
          <w:rFonts w:cs="David" w:hint="cs"/>
          <w:u w:val="single"/>
          <w:rtl/>
        </w:rPr>
        <w:t>זאב אלקין:</w:t>
      </w:r>
    </w:p>
    <w:p w14:paraId="755ED295" w14:textId="77777777" w:rsidR="00F453FB" w:rsidRPr="00F453FB" w:rsidRDefault="00F453FB" w:rsidP="00F453FB">
      <w:pPr>
        <w:bidi/>
        <w:jc w:val="both"/>
        <w:rPr>
          <w:rFonts w:cs="David"/>
          <w:rtl/>
        </w:rPr>
      </w:pPr>
    </w:p>
    <w:p w14:paraId="51C19710" w14:textId="77777777" w:rsidR="00F453FB" w:rsidRPr="00F453FB" w:rsidRDefault="00F453FB" w:rsidP="00F453FB">
      <w:pPr>
        <w:bidi/>
        <w:jc w:val="both"/>
        <w:rPr>
          <w:rFonts w:cs="David"/>
          <w:rtl/>
        </w:rPr>
      </w:pPr>
      <w:r w:rsidRPr="00F453FB">
        <w:rPr>
          <w:rFonts w:cs="David" w:hint="cs"/>
          <w:rtl/>
        </w:rPr>
        <w:tab/>
        <w:t>לא, אין לי בעיה.</w:t>
      </w:r>
    </w:p>
    <w:p w14:paraId="0ACD2140" w14:textId="77777777" w:rsidR="00F453FB" w:rsidRPr="00F453FB" w:rsidRDefault="00F453FB" w:rsidP="00F453FB">
      <w:pPr>
        <w:bidi/>
        <w:jc w:val="both"/>
        <w:rPr>
          <w:rFonts w:cs="David"/>
          <w:rtl/>
        </w:rPr>
      </w:pPr>
    </w:p>
    <w:p w14:paraId="7A813EF5" w14:textId="77777777" w:rsidR="00F453FB" w:rsidRPr="00F453FB" w:rsidRDefault="00F453FB" w:rsidP="00F453FB">
      <w:pPr>
        <w:bidi/>
        <w:jc w:val="both"/>
        <w:rPr>
          <w:rFonts w:cs="David"/>
          <w:rtl/>
        </w:rPr>
      </w:pPr>
      <w:r w:rsidRPr="00F453FB">
        <w:rPr>
          <w:rFonts w:cs="David" w:hint="cs"/>
          <w:u w:val="single"/>
          <w:rtl/>
        </w:rPr>
        <w:t>ישראל אייכלר:</w:t>
      </w:r>
    </w:p>
    <w:p w14:paraId="4B592B5F" w14:textId="77777777" w:rsidR="00F453FB" w:rsidRPr="00F453FB" w:rsidRDefault="00F453FB" w:rsidP="00F453FB">
      <w:pPr>
        <w:bidi/>
        <w:jc w:val="both"/>
        <w:rPr>
          <w:rFonts w:cs="David"/>
          <w:rtl/>
        </w:rPr>
      </w:pPr>
    </w:p>
    <w:p w14:paraId="36E1CAC8" w14:textId="77777777" w:rsidR="00F453FB" w:rsidRPr="00F453FB" w:rsidRDefault="00F453FB" w:rsidP="00F453FB">
      <w:pPr>
        <w:bidi/>
        <w:jc w:val="both"/>
        <w:rPr>
          <w:rFonts w:cs="David"/>
          <w:rtl/>
        </w:rPr>
      </w:pPr>
      <w:r w:rsidRPr="00F453FB">
        <w:rPr>
          <w:rFonts w:cs="David" w:hint="cs"/>
          <w:rtl/>
        </w:rPr>
        <w:tab/>
        <w:t>לכן אני לא אעלה את זה.</w:t>
      </w:r>
    </w:p>
    <w:p w14:paraId="0F2D2A62" w14:textId="77777777" w:rsidR="00F453FB" w:rsidRPr="00F453FB" w:rsidRDefault="00F453FB" w:rsidP="00F453FB">
      <w:pPr>
        <w:bidi/>
        <w:jc w:val="both"/>
        <w:rPr>
          <w:rFonts w:cs="David"/>
          <w:rtl/>
        </w:rPr>
      </w:pPr>
    </w:p>
    <w:p w14:paraId="52BFAF44" w14:textId="77777777" w:rsidR="00F453FB" w:rsidRPr="00F453FB" w:rsidRDefault="00F453FB" w:rsidP="00F453FB">
      <w:pPr>
        <w:bidi/>
        <w:jc w:val="both"/>
        <w:rPr>
          <w:rFonts w:cs="David"/>
          <w:rtl/>
        </w:rPr>
      </w:pPr>
      <w:r w:rsidRPr="00F453FB">
        <w:rPr>
          <w:rFonts w:cs="David" w:hint="cs"/>
          <w:u w:val="single"/>
          <w:rtl/>
        </w:rPr>
        <w:t>קריאה:</w:t>
      </w:r>
    </w:p>
    <w:p w14:paraId="1EB3B05A" w14:textId="77777777" w:rsidR="00F453FB" w:rsidRPr="00F453FB" w:rsidRDefault="00F453FB" w:rsidP="00F453FB">
      <w:pPr>
        <w:bidi/>
        <w:jc w:val="both"/>
        <w:rPr>
          <w:rFonts w:cs="David"/>
          <w:rtl/>
        </w:rPr>
      </w:pPr>
    </w:p>
    <w:p w14:paraId="6E812EB4" w14:textId="77777777" w:rsidR="00F453FB" w:rsidRPr="00F453FB" w:rsidRDefault="00F453FB" w:rsidP="00F453FB">
      <w:pPr>
        <w:bidi/>
        <w:jc w:val="both"/>
        <w:rPr>
          <w:rFonts w:cs="David"/>
          <w:rtl/>
        </w:rPr>
      </w:pPr>
      <w:r w:rsidRPr="00F453FB">
        <w:rPr>
          <w:rFonts w:cs="David" w:hint="cs"/>
          <w:rtl/>
        </w:rPr>
        <w:tab/>
        <w:t>תתחלף עם אורי מקלב.</w:t>
      </w:r>
    </w:p>
    <w:p w14:paraId="6CE9B091" w14:textId="77777777" w:rsidR="00F453FB" w:rsidRPr="00F453FB" w:rsidRDefault="00F453FB" w:rsidP="00F453FB">
      <w:pPr>
        <w:bidi/>
        <w:jc w:val="both"/>
        <w:rPr>
          <w:rFonts w:cs="David"/>
          <w:rtl/>
        </w:rPr>
      </w:pPr>
    </w:p>
    <w:p w14:paraId="5C278A35" w14:textId="77777777" w:rsidR="00F453FB" w:rsidRPr="00F453FB" w:rsidRDefault="00F453FB" w:rsidP="00F453FB">
      <w:pPr>
        <w:bidi/>
        <w:jc w:val="both"/>
        <w:rPr>
          <w:rFonts w:cs="David"/>
          <w:rtl/>
        </w:rPr>
      </w:pPr>
      <w:r w:rsidRPr="00F453FB">
        <w:rPr>
          <w:rFonts w:cs="David" w:hint="cs"/>
          <w:u w:val="single"/>
          <w:rtl/>
        </w:rPr>
        <w:t>זאב אלקין:</w:t>
      </w:r>
    </w:p>
    <w:p w14:paraId="73EE03DE" w14:textId="77777777" w:rsidR="00F453FB" w:rsidRPr="00F453FB" w:rsidRDefault="00F453FB" w:rsidP="00F453FB">
      <w:pPr>
        <w:bidi/>
        <w:jc w:val="both"/>
        <w:rPr>
          <w:rFonts w:cs="David"/>
          <w:rtl/>
        </w:rPr>
      </w:pPr>
    </w:p>
    <w:p w14:paraId="0D175C14" w14:textId="77777777" w:rsidR="00F453FB" w:rsidRPr="00F453FB" w:rsidRDefault="00F453FB" w:rsidP="00F453FB">
      <w:pPr>
        <w:bidi/>
        <w:jc w:val="both"/>
        <w:rPr>
          <w:rFonts w:cs="David"/>
          <w:rtl/>
        </w:rPr>
      </w:pPr>
      <w:r w:rsidRPr="00F453FB">
        <w:rPr>
          <w:rFonts w:cs="David" w:hint="cs"/>
          <w:rtl/>
        </w:rPr>
        <w:tab/>
        <w:t>אני יכול לתת מקום ליהדות התורה מתוך ועדת הפנים. יש כמה מנגנונים כאשר מנגנון אחד הוא שאנחנו מראש נמנה אותך כממלא מקום ואז תסכם עם מקלב שהוא לא מגיע אלא אתה מגיע במקומו. זאת החלטה שלכם. כיושב ראש הסיעה תנחה אותו לא להגיע ותשב במקומו. זה פתרון אחד אפשרי.</w:t>
      </w:r>
    </w:p>
    <w:p w14:paraId="54342BA1" w14:textId="77777777" w:rsidR="00F453FB" w:rsidRPr="00F453FB" w:rsidRDefault="00F453FB" w:rsidP="00F453FB">
      <w:pPr>
        <w:bidi/>
        <w:jc w:val="both"/>
        <w:rPr>
          <w:rFonts w:cs="David"/>
          <w:rtl/>
        </w:rPr>
      </w:pPr>
    </w:p>
    <w:p w14:paraId="707A9A73" w14:textId="77777777" w:rsidR="00F453FB" w:rsidRPr="00F453FB" w:rsidRDefault="00F453FB" w:rsidP="00F453FB">
      <w:pPr>
        <w:bidi/>
        <w:jc w:val="both"/>
        <w:rPr>
          <w:rFonts w:cs="David"/>
          <w:rtl/>
        </w:rPr>
      </w:pPr>
      <w:r w:rsidRPr="00F453FB">
        <w:rPr>
          <w:rFonts w:cs="David" w:hint="cs"/>
          <w:u w:val="single"/>
          <w:rtl/>
        </w:rPr>
        <w:t>ישראל אייכלר:</w:t>
      </w:r>
    </w:p>
    <w:p w14:paraId="2A841B40" w14:textId="77777777" w:rsidR="00F453FB" w:rsidRPr="00F453FB" w:rsidRDefault="00F453FB" w:rsidP="00F453FB">
      <w:pPr>
        <w:bidi/>
        <w:jc w:val="both"/>
        <w:rPr>
          <w:rFonts w:cs="David"/>
          <w:rtl/>
        </w:rPr>
      </w:pPr>
    </w:p>
    <w:p w14:paraId="29162843" w14:textId="77777777" w:rsidR="00F453FB" w:rsidRPr="00F453FB" w:rsidRDefault="00F453FB" w:rsidP="00F453FB">
      <w:pPr>
        <w:bidi/>
        <w:jc w:val="both"/>
        <w:rPr>
          <w:rFonts w:cs="David"/>
          <w:rtl/>
        </w:rPr>
      </w:pPr>
      <w:r w:rsidRPr="00F453FB">
        <w:rPr>
          <w:rFonts w:cs="David" w:hint="cs"/>
          <w:rtl/>
        </w:rPr>
        <w:tab/>
        <w:t>אם זה פתרון, אין לי בעיה.</w:t>
      </w:r>
    </w:p>
    <w:p w14:paraId="52136D27" w14:textId="77777777" w:rsidR="00F453FB" w:rsidRPr="00F453FB" w:rsidRDefault="00F453FB" w:rsidP="00F453FB">
      <w:pPr>
        <w:bidi/>
        <w:jc w:val="both"/>
        <w:rPr>
          <w:rFonts w:cs="David"/>
          <w:rtl/>
        </w:rPr>
      </w:pPr>
    </w:p>
    <w:p w14:paraId="4E4F50B3" w14:textId="77777777" w:rsidR="00F453FB" w:rsidRPr="00F453FB" w:rsidRDefault="00F453FB" w:rsidP="00F453FB">
      <w:pPr>
        <w:bidi/>
        <w:jc w:val="both"/>
        <w:rPr>
          <w:rFonts w:cs="David"/>
          <w:rtl/>
        </w:rPr>
      </w:pPr>
      <w:r w:rsidRPr="00F453FB">
        <w:rPr>
          <w:rFonts w:cs="David" w:hint="cs"/>
          <w:u w:val="single"/>
          <w:rtl/>
        </w:rPr>
        <w:t>זאב אלקין:</w:t>
      </w:r>
    </w:p>
    <w:p w14:paraId="53D7D392" w14:textId="77777777" w:rsidR="00F453FB" w:rsidRPr="00F453FB" w:rsidRDefault="00F453FB" w:rsidP="00F453FB">
      <w:pPr>
        <w:bidi/>
        <w:jc w:val="both"/>
        <w:rPr>
          <w:rFonts w:cs="David"/>
          <w:rtl/>
        </w:rPr>
      </w:pPr>
    </w:p>
    <w:p w14:paraId="19DC5B23" w14:textId="77777777" w:rsidR="00F453FB" w:rsidRPr="00F453FB" w:rsidRDefault="00F453FB" w:rsidP="00F453FB">
      <w:pPr>
        <w:bidi/>
        <w:jc w:val="both"/>
        <w:rPr>
          <w:rFonts w:cs="David"/>
          <w:rtl/>
        </w:rPr>
      </w:pPr>
      <w:r w:rsidRPr="00F453FB">
        <w:rPr>
          <w:rFonts w:cs="David" w:hint="cs"/>
          <w:rtl/>
        </w:rPr>
        <w:tab/>
        <w:t>מצוין. אדוני היושב ראש, אני מציע בעקבות השיחה שהייתה כאן למנות גם ממלא מקום ליהדות התורה ושחבר הכנסת אייכלר יהיה ממלא מקום מטעם סיעת יהדות התורה.</w:t>
      </w:r>
    </w:p>
    <w:p w14:paraId="35A1120D" w14:textId="77777777" w:rsidR="00F453FB" w:rsidRPr="00F453FB" w:rsidRDefault="00F453FB" w:rsidP="00F453FB">
      <w:pPr>
        <w:bidi/>
        <w:jc w:val="both"/>
        <w:rPr>
          <w:rFonts w:cs="David"/>
          <w:rtl/>
        </w:rPr>
      </w:pPr>
    </w:p>
    <w:p w14:paraId="7F3E495F"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1391BAC0" w14:textId="77777777" w:rsidR="00F453FB" w:rsidRPr="00F453FB" w:rsidRDefault="00F453FB" w:rsidP="00F453FB">
      <w:pPr>
        <w:bidi/>
        <w:jc w:val="both"/>
        <w:rPr>
          <w:rFonts w:cs="David"/>
          <w:rtl/>
        </w:rPr>
      </w:pPr>
    </w:p>
    <w:p w14:paraId="58B60754" w14:textId="77777777" w:rsidR="00F453FB" w:rsidRPr="00F453FB" w:rsidRDefault="00F453FB" w:rsidP="00F453FB">
      <w:pPr>
        <w:bidi/>
        <w:jc w:val="both"/>
        <w:rPr>
          <w:rFonts w:cs="David"/>
          <w:rtl/>
        </w:rPr>
      </w:pPr>
      <w:r w:rsidRPr="00F453FB">
        <w:rPr>
          <w:rFonts w:cs="David" w:hint="cs"/>
          <w:rtl/>
        </w:rPr>
        <w:tab/>
        <w:t>ממלא מקום של מי?</w:t>
      </w:r>
    </w:p>
    <w:p w14:paraId="5A440877" w14:textId="77777777" w:rsidR="00F453FB" w:rsidRPr="00F453FB" w:rsidRDefault="00F453FB" w:rsidP="00F453FB">
      <w:pPr>
        <w:bidi/>
        <w:jc w:val="both"/>
        <w:rPr>
          <w:rFonts w:cs="David"/>
          <w:rtl/>
        </w:rPr>
      </w:pPr>
    </w:p>
    <w:p w14:paraId="7F05AD18" w14:textId="77777777" w:rsidR="00F453FB" w:rsidRPr="00F453FB" w:rsidRDefault="00F453FB" w:rsidP="00F453FB">
      <w:pPr>
        <w:bidi/>
        <w:jc w:val="both"/>
        <w:rPr>
          <w:rFonts w:cs="David"/>
          <w:rtl/>
        </w:rPr>
      </w:pPr>
      <w:r w:rsidRPr="00F453FB">
        <w:rPr>
          <w:rFonts w:cs="David" w:hint="cs"/>
          <w:u w:val="single"/>
          <w:rtl/>
        </w:rPr>
        <w:t>זאב אלקין:</w:t>
      </w:r>
    </w:p>
    <w:p w14:paraId="17CE7931" w14:textId="77777777" w:rsidR="00F453FB" w:rsidRPr="00F453FB" w:rsidRDefault="00F453FB" w:rsidP="00F453FB">
      <w:pPr>
        <w:bidi/>
        <w:jc w:val="both"/>
        <w:rPr>
          <w:rFonts w:cs="David"/>
          <w:rtl/>
        </w:rPr>
      </w:pPr>
    </w:p>
    <w:p w14:paraId="670C0FDC" w14:textId="77777777" w:rsidR="00F453FB" w:rsidRPr="00F453FB" w:rsidRDefault="00F453FB" w:rsidP="00F453FB">
      <w:pPr>
        <w:bidi/>
        <w:jc w:val="both"/>
        <w:rPr>
          <w:rFonts w:cs="David"/>
          <w:rtl/>
        </w:rPr>
      </w:pPr>
      <w:r w:rsidRPr="00F453FB">
        <w:rPr>
          <w:rFonts w:cs="David" w:hint="cs"/>
          <w:rtl/>
        </w:rPr>
        <w:tab/>
        <w:t>של מקלב.  הם מאותה סיעה.</w:t>
      </w:r>
    </w:p>
    <w:p w14:paraId="54C95A90" w14:textId="77777777" w:rsidR="00F453FB" w:rsidRPr="00F453FB" w:rsidRDefault="00F453FB" w:rsidP="00F453FB">
      <w:pPr>
        <w:bidi/>
        <w:jc w:val="both"/>
        <w:rPr>
          <w:rFonts w:cs="David"/>
          <w:rtl/>
        </w:rPr>
      </w:pPr>
    </w:p>
    <w:p w14:paraId="4BA438E1" w14:textId="77777777" w:rsidR="00F453FB" w:rsidRPr="00F453FB" w:rsidRDefault="00F453FB" w:rsidP="00F453FB">
      <w:pPr>
        <w:bidi/>
        <w:jc w:val="both"/>
        <w:rPr>
          <w:rFonts w:cs="David"/>
          <w:rtl/>
        </w:rPr>
      </w:pPr>
      <w:r w:rsidRPr="00F453FB">
        <w:rPr>
          <w:rFonts w:cs="David" w:hint="cs"/>
          <w:u w:val="single"/>
          <w:rtl/>
        </w:rPr>
        <w:t>ארבל אסטרחן:</w:t>
      </w:r>
    </w:p>
    <w:p w14:paraId="7626DF29" w14:textId="77777777" w:rsidR="00F453FB" w:rsidRPr="00F453FB" w:rsidRDefault="00F453FB" w:rsidP="00F453FB">
      <w:pPr>
        <w:bidi/>
        <w:jc w:val="both"/>
        <w:rPr>
          <w:rFonts w:cs="David"/>
          <w:rtl/>
        </w:rPr>
      </w:pPr>
    </w:p>
    <w:p w14:paraId="4C4C166A" w14:textId="77777777" w:rsidR="00F453FB" w:rsidRPr="00F453FB" w:rsidRDefault="00F453FB" w:rsidP="00F453FB">
      <w:pPr>
        <w:bidi/>
        <w:jc w:val="both"/>
        <w:rPr>
          <w:rFonts w:cs="David"/>
          <w:rtl/>
        </w:rPr>
      </w:pPr>
      <w:r w:rsidRPr="00F453FB">
        <w:rPr>
          <w:rFonts w:cs="David" w:hint="cs"/>
          <w:rtl/>
        </w:rPr>
        <w:tab/>
        <w:t>אמרת שאופיר אקוניס ודני דנון ממלאי מקום.</w:t>
      </w:r>
    </w:p>
    <w:p w14:paraId="1E04B75A" w14:textId="77777777" w:rsidR="00F453FB" w:rsidRPr="00F453FB" w:rsidRDefault="00F453FB" w:rsidP="00F453FB">
      <w:pPr>
        <w:bidi/>
        <w:jc w:val="both"/>
        <w:rPr>
          <w:rFonts w:cs="David"/>
          <w:rtl/>
        </w:rPr>
      </w:pPr>
    </w:p>
    <w:p w14:paraId="35FABF2E"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6F850620" w14:textId="77777777" w:rsidR="00F453FB" w:rsidRPr="00F453FB" w:rsidRDefault="00F453FB" w:rsidP="00F453FB">
      <w:pPr>
        <w:bidi/>
        <w:jc w:val="both"/>
        <w:rPr>
          <w:rFonts w:cs="David"/>
          <w:rtl/>
        </w:rPr>
      </w:pPr>
    </w:p>
    <w:p w14:paraId="5D48DF3A" w14:textId="77777777" w:rsidR="00F453FB" w:rsidRPr="00F453FB" w:rsidRDefault="00F453FB" w:rsidP="00F453FB">
      <w:pPr>
        <w:bidi/>
        <w:jc w:val="both"/>
        <w:rPr>
          <w:rFonts w:cs="David"/>
          <w:rtl/>
        </w:rPr>
      </w:pPr>
      <w:r w:rsidRPr="00F453FB">
        <w:rPr>
          <w:rFonts w:cs="David" w:hint="cs"/>
          <w:rtl/>
        </w:rPr>
        <w:tab/>
        <w:t>אני רוצה להבהיר כדי שיהיה ברור. חבר הכנסת אקוניס שהוא חבר ועדת הכלכלה יהיה ממלא מקומו של חבר הכנסת וקנין. חבר הכנסת דני דנון ישמש כממלא מקומו של חבר הכנסת אזולאי שממילא יושב על מכסת סיעת הליכוד, אם אני מבין נכון.</w:t>
      </w:r>
    </w:p>
    <w:p w14:paraId="4FA89999" w14:textId="77777777" w:rsidR="00F453FB" w:rsidRPr="00F453FB" w:rsidRDefault="00F453FB" w:rsidP="00F453FB">
      <w:pPr>
        <w:bidi/>
        <w:jc w:val="both"/>
        <w:rPr>
          <w:rFonts w:cs="David"/>
          <w:rtl/>
        </w:rPr>
      </w:pPr>
    </w:p>
    <w:p w14:paraId="12196125" w14:textId="77777777" w:rsidR="00F453FB" w:rsidRPr="00F453FB" w:rsidRDefault="00F453FB" w:rsidP="00F453FB">
      <w:pPr>
        <w:bidi/>
        <w:jc w:val="both"/>
        <w:rPr>
          <w:rFonts w:cs="David"/>
          <w:rtl/>
        </w:rPr>
      </w:pPr>
      <w:r w:rsidRPr="00F453FB">
        <w:rPr>
          <w:rFonts w:cs="David" w:hint="cs"/>
          <w:u w:val="single"/>
          <w:rtl/>
        </w:rPr>
        <w:t>זאב אלקין:</w:t>
      </w:r>
    </w:p>
    <w:p w14:paraId="72B084C2" w14:textId="77777777" w:rsidR="00F453FB" w:rsidRPr="00F453FB" w:rsidRDefault="00F453FB" w:rsidP="00F453FB">
      <w:pPr>
        <w:bidi/>
        <w:jc w:val="both"/>
        <w:rPr>
          <w:rFonts w:cs="David"/>
          <w:rtl/>
        </w:rPr>
      </w:pPr>
    </w:p>
    <w:p w14:paraId="78E1E8C8" w14:textId="77777777" w:rsidR="00F453FB" w:rsidRPr="00F453FB" w:rsidRDefault="00F453FB" w:rsidP="00F453FB">
      <w:pPr>
        <w:bidi/>
        <w:jc w:val="both"/>
        <w:rPr>
          <w:rFonts w:cs="David"/>
          <w:rtl/>
        </w:rPr>
      </w:pPr>
      <w:r w:rsidRPr="00F453FB">
        <w:rPr>
          <w:rFonts w:cs="David" w:hint="cs"/>
          <w:rtl/>
        </w:rPr>
        <w:tab/>
        <w:t>כבר אין דבר כזה.  התייעצתי עם ארבל בעניין הזה כי ממלאי מקום בוועדות משותפות זה יותר מורכב מוועדה קבועה. לכן העניין של המכסה הוא רלוונטי רק היסטורית. ברגע שאישרנו, אין דבר כזה כמו מכסה ולכן הורוביץ הוא חבר מן המניין ואזולאי הוא חבר מן המניין.</w:t>
      </w:r>
    </w:p>
    <w:p w14:paraId="0DAC267D" w14:textId="77777777" w:rsidR="00F453FB" w:rsidRPr="00F453FB" w:rsidRDefault="00F453FB" w:rsidP="00F453FB">
      <w:pPr>
        <w:bidi/>
        <w:jc w:val="both"/>
        <w:rPr>
          <w:rFonts w:cs="David"/>
          <w:rtl/>
        </w:rPr>
      </w:pPr>
    </w:p>
    <w:p w14:paraId="204D3732"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4D4B2BF7" w14:textId="77777777" w:rsidR="00F453FB" w:rsidRPr="00F453FB" w:rsidRDefault="00F453FB" w:rsidP="00F453FB">
      <w:pPr>
        <w:bidi/>
        <w:jc w:val="both"/>
        <w:rPr>
          <w:rFonts w:cs="David"/>
          <w:rtl/>
        </w:rPr>
      </w:pPr>
    </w:p>
    <w:p w14:paraId="57E2826A" w14:textId="77777777" w:rsidR="00F453FB" w:rsidRPr="00F453FB" w:rsidRDefault="00F453FB" w:rsidP="00F453FB">
      <w:pPr>
        <w:bidi/>
        <w:jc w:val="both"/>
        <w:rPr>
          <w:rFonts w:cs="David"/>
          <w:rtl/>
        </w:rPr>
      </w:pPr>
      <w:r w:rsidRPr="00F453FB">
        <w:rPr>
          <w:rFonts w:cs="David" w:hint="cs"/>
          <w:rtl/>
        </w:rPr>
        <w:tab/>
        <w:t>זה ברור לגמרי.</w:t>
      </w:r>
    </w:p>
    <w:p w14:paraId="27B1F4A0" w14:textId="77777777" w:rsidR="00F453FB" w:rsidRPr="00F453FB" w:rsidRDefault="00F453FB" w:rsidP="00F453FB">
      <w:pPr>
        <w:bidi/>
        <w:jc w:val="both"/>
        <w:rPr>
          <w:rFonts w:cs="David"/>
          <w:rtl/>
        </w:rPr>
      </w:pPr>
    </w:p>
    <w:p w14:paraId="710268FA" w14:textId="77777777" w:rsidR="00F453FB" w:rsidRPr="00F453FB" w:rsidRDefault="00F453FB" w:rsidP="00F453FB">
      <w:pPr>
        <w:bidi/>
        <w:jc w:val="both"/>
        <w:rPr>
          <w:rFonts w:cs="David"/>
          <w:rtl/>
        </w:rPr>
      </w:pPr>
      <w:r w:rsidRPr="00F453FB">
        <w:rPr>
          <w:rFonts w:cs="David" w:hint="cs"/>
          <w:u w:val="single"/>
          <w:rtl/>
        </w:rPr>
        <w:t>זאב אלקין:</w:t>
      </w:r>
    </w:p>
    <w:p w14:paraId="04822A45" w14:textId="77777777" w:rsidR="00F453FB" w:rsidRPr="00F453FB" w:rsidRDefault="00F453FB" w:rsidP="00F453FB">
      <w:pPr>
        <w:bidi/>
        <w:jc w:val="both"/>
        <w:rPr>
          <w:rFonts w:cs="David"/>
          <w:rtl/>
        </w:rPr>
      </w:pPr>
      <w:r w:rsidRPr="00F453FB">
        <w:rPr>
          <w:rFonts w:cs="David" w:hint="cs"/>
          <w:rtl/>
        </w:rPr>
        <w:tab/>
      </w:r>
    </w:p>
    <w:p w14:paraId="109C5ED4" w14:textId="77777777" w:rsidR="00F453FB" w:rsidRPr="00F453FB" w:rsidRDefault="00F453FB" w:rsidP="00F453FB">
      <w:pPr>
        <w:bidi/>
        <w:ind w:firstLine="720"/>
        <w:jc w:val="both"/>
        <w:rPr>
          <w:rFonts w:cs="David"/>
          <w:rtl/>
        </w:rPr>
      </w:pPr>
      <w:r w:rsidRPr="00F453FB">
        <w:rPr>
          <w:rFonts w:cs="David" w:hint="cs"/>
          <w:rtl/>
        </w:rPr>
        <w:t>זאת רק היסטוריה למה הם נכנסו. דבר שני, ממלאי מקום, בגלל שיש קצת שוני בהגדרה של ממלאי מקום בוועדות משותפות לעומת הוועדות הקבועות, בעקבות ההתייעצות עם ארבל דווקא ניסחתי את זה כפי שניסחתי את זה, ששניהם ממלאי מקום על שני חברי סיעת ש"ס.</w:t>
      </w:r>
    </w:p>
    <w:p w14:paraId="59EEA29C" w14:textId="77777777" w:rsidR="00F453FB" w:rsidRPr="00F453FB" w:rsidRDefault="00F453FB" w:rsidP="00F453FB">
      <w:pPr>
        <w:bidi/>
        <w:jc w:val="both"/>
        <w:rPr>
          <w:rFonts w:cs="David"/>
          <w:rtl/>
        </w:rPr>
      </w:pPr>
    </w:p>
    <w:p w14:paraId="32E13255"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0454C3CB" w14:textId="77777777" w:rsidR="00F453FB" w:rsidRPr="00F453FB" w:rsidRDefault="00F453FB" w:rsidP="00F453FB">
      <w:pPr>
        <w:bidi/>
        <w:jc w:val="both"/>
        <w:rPr>
          <w:rFonts w:cs="David"/>
          <w:rtl/>
        </w:rPr>
      </w:pPr>
    </w:p>
    <w:p w14:paraId="42E7FF37" w14:textId="77777777" w:rsidR="00F453FB" w:rsidRPr="00F453FB" w:rsidRDefault="00F453FB" w:rsidP="00F453FB">
      <w:pPr>
        <w:bidi/>
        <w:jc w:val="both"/>
        <w:rPr>
          <w:rFonts w:cs="David"/>
          <w:rtl/>
        </w:rPr>
      </w:pPr>
      <w:r w:rsidRPr="00F453FB">
        <w:rPr>
          <w:rFonts w:cs="David" w:hint="cs"/>
          <w:rtl/>
        </w:rPr>
        <w:tab/>
        <w:t>זה לא שמי?</w:t>
      </w:r>
    </w:p>
    <w:p w14:paraId="5936AADC" w14:textId="77777777" w:rsidR="00F453FB" w:rsidRPr="00F453FB" w:rsidRDefault="00F453FB" w:rsidP="00F453FB">
      <w:pPr>
        <w:bidi/>
        <w:jc w:val="both"/>
        <w:rPr>
          <w:rFonts w:cs="David"/>
          <w:rtl/>
        </w:rPr>
      </w:pPr>
    </w:p>
    <w:p w14:paraId="21459782" w14:textId="77777777" w:rsidR="00F453FB" w:rsidRPr="00F453FB" w:rsidRDefault="00F453FB" w:rsidP="00F453FB">
      <w:pPr>
        <w:bidi/>
        <w:jc w:val="both"/>
        <w:rPr>
          <w:rFonts w:cs="David"/>
          <w:rtl/>
        </w:rPr>
      </w:pPr>
      <w:r w:rsidRPr="00F453FB">
        <w:rPr>
          <w:rFonts w:cs="David" w:hint="cs"/>
          <w:u w:val="single"/>
          <w:rtl/>
        </w:rPr>
        <w:t>זאב אלקין:</w:t>
      </w:r>
    </w:p>
    <w:p w14:paraId="05D22B0D" w14:textId="77777777" w:rsidR="00F453FB" w:rsidRPr="00F453FB" w:rsidRDefault="00F453FB" w:rsidP="00F453FB">
      <w:pPr>
        <w:bidi/>
        <w:jc w:val="both"/>
        <w:rPr>
          <w:rFonts w:cs="David"/>
          <w:rtl/>
        </w:rPr>
      </w:pPr>
    </w:p>
    <w:p w14:paraId="6ACA3683" w14:textId="77777777" w:rsidR="00F453FB" w:rsidRPr="00F453FB" w:rsidRDefault="00F453FB" w:rsidP="00F453FB">
      <w:pPr>
        <w:bidi/>
        <w:jc w:val="both"/>
        <w:rPr>
          <w:rFonts w:cs="David"/>
          <w:rtl/>
        </w:rPr>
      </w:pPr>
      <w:r w:rsidRPr="00F453FB">
        <w:rPr>
          <w:rFonts w:cs="David" w:hint="cs"/>
          <w:rtl/>
        </w:rPr>
        <w:tab/>
        <w:t>לא, זה לא שמי.</w:t>
      </w:r>
    </w:p>
    <w:p w14:paraId="6A9A208B" w14:textId="77777777" w:rsidR="00F453FB" w:rsidRPr="00F453FB" w:rsidRDefault="00F453FB" w:rsidP="00F453FB">
      <w:pPr>
        <w:bidi/>
        <w:jc w:val="both"/>
        <w:rPr>
          <w:rFonts w:cs="David"/>
          <w:rtl/>
        </w:rPr>
      </w:pPr>
    </w:p>
    <w:p w14:paraId="35DF767F"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58D1C598" w14:textId="77777777" w:rsidR="00F453FB" w:rsidRPr="00F453FB" w:rsidRDefault="00F453FB" w:rsidP="00F453FB">
      <w:pPr>
        <w:bidi/>
        <w:jc w:val="both"/>
        <w:rPr>
          <w:rFonts w:cs="David"/>
          <w:rtl/>
        </w:rPr>
      </w:pPr>
    </w:p>
    <w:p w14:paraId="029641CC" w14:textId="77777777" w:rsidR="00F453FB" w:rsidRPr="00F453FB" w:rsidRDefault="00F453FB" w:rsidP="00F453FB">
      <w:pPr>
        <w:bidi/>
        <w:jc w:val="both"/>
        <w:rPr>
          <w:rFonts w:cs="David"/>
          <w:rtl/>
        </w:rPr>
      </w:pPr>
      <w:r w:rsidRPr="00F453FB">
        <w:rPr>
          <w:rFonts w:cs="David" w:hint="cs"/>
          <w:rtl/>
        </w:rPr>
        <w:tab/>
        <w:t>הם לא ממלאי מקום שמי של חבר מסוים?</w:t>
      </w:r>
    </w:p>
    <w:p w14:paraId="5966DFF6" w14:textId="77777777" w:rsidR="00F453FB" w:rsidRPr="00F453FB" w:rsidRDefault="00F453FB" w:rsidP="00F453FB">
      <w:pPr>
        <w:bidi/>
        <w:jc w:val="both"/>
        <w:rPr>
          <w:rFonts w:cs="David"/>
          <w:rtl/>
        </w:rPr>
      </w:pPr>
    </w:p>
    <w:p w14:paraId="5AAACAB1" w14:textId="77777777" w:rsidR="00F453FB" w:rsidRPr="00F453FB" w:rsidRDefault="00F453FB" w:rsidP="00F453FB">
      <w:pPr>
        <w:bidi/>
        <w:jc w:val="both"/>
        <w:rPr>
          <w:rFonts w:cs="David"/>
          <w:rtl/>
        </w:rPr>
      </w:pPr>
      <w:r w:rsidRPr="00F453FB">
        <w:rPr>
          <w:rFonts w:cs="David" w:hint="cs"/>
          <w:u w:val="single"/>
          <w:rtl/>
        </w:rPr>
        <w:t>זאב אלקין:</w:t>
      </w:r>
    </w:p>
    <w:p w14:paraId="652ECF7A" w14:textId="77777777" w:rsidR="00F453FB" w:rsidRPr="00F453FB" w:rsidRDefault="00F453FB" w:rsidP="00F453FB">
      <w:pPr>
        <w:bidi/>
        <w:jc w:val="both"/>
        <w:rPr>
          <w:rFonts w:cs="David"/>
          <w:rtl/>
        </w:rPr>
      </w:pPr>
    </w:p>
    <w:p w14:paraId="4FDA59BB" w14:textId="77777777" w:rsidR="00F453FB" w:rsidRPr="00F453FB" w:rsidRDefault="00F453FB" w:rsidP="00F453FB">
      <w:pPr>
        <w:bidi/>
        <w:jc w:val="both"/>
        <w:rPr>
          <w:rFonts w:cs="David"/>
          <w:rtl/>
        </w:rPr>
      </w:pPr>
      <w:r w:rsidRPr="00F453FB">
        <w:rPr>
          <w:rFonts w:cs="David" w:hint="cs"/>
          <w:rtl/>
        </w:rPr>
        <w:tab/>
        <w:t>לא. זה יכול ליצור קושי מסוים.</w:t>
      </w:r>
    </w:p>
    <w:p w14:paraId="06B12FAE" w14:textId="77777777" w:rsidR="00F453FB" w:rsidRPr="00F453FB" w:rsidRDefault="00F453FB" w:rsidP="00F453FB">
      <w:pPr>
        <w:bidi/>
        <w:jc w:val="both"/>
        <w:rPr>
          <w:rFonts w:cs="David"/>
          <w:rtl/>
        </w:rPr>
      </w:pPr>
    </w:p>
    <w:p w14:paraId="567EEA65" w14:textId="77777777" w:rsidR="00F453FB" w:rsidRPr="00F453FB" w:rsidRDefault="00F453FB" w:rsidP="00F453FB">
      <w:pPr>
        <w:bidi/>
        <w:jc w:val="both"/>
        <w:rPr>
          <w:rFonts w:cs="David"/>
          <w:rtl/>
        </w:rPr>
      </w:pPr>
      <w:r w:rsidRPr="00F453FB">
        <w:rPr>
          <w:rFonts w:cs="David" w:hint="cs"/>
          <w:u w:val="single"/>
          <w:rtl/>
        </w:rPr>
        <w:t>ארבל אסטרחן:</w:t>
      </w:r>
    </w:p>
    <w:p w14:paraId="5DF309C5" w14:textId="77777777" w:rsidR="00F453FB" w:rsidRPr="00F453FB" w:rsidRDefault="00F453FB" w:rsidP="00F453FB">
      <w:pPr>
        <w:bidi/>
        <w:jc w:val="both"/>
        <w:rPr>
          <w:rFonts w:cs="David"/>
          <w:rtl/>
        </w:rPr>
      </w:pPr>
    </w:p>
    <w:p w14:paraId="4FCAA5AE" w14:textId="77777777" w:rsidR="00F453FB" w:rsidRPr="00F453FB" w:rsidRDefault="00F453FB" w:rsidP="00F453FB">
      <w:pPr>
        <w:bidi/>
        <w:jc w:val="both"/>
        <w:rPr>
          <w:rFonts w:cs="David"/>
          <w:rtl/>
        </w:rPr>
      </w:pPr>
      <w:r w:rsidRPr="00F453FB">
        <w:rPr>
          <w:rFonts w:cs="David" w:hint="cs"/>
          <w:rtl/>
        </w:rPr>
        <w:tab/>
        <w:t>מה שקורה זה שהסעיף של ממלאי מקום קבועים היום בתקנון מנוסח באופן שמתייחס רק לוועדות הקבועות והוא לא בדיוק מתאים לוועדות המשותפות כי הוא יוצא מתוך הנחה שכל החברים הם חברי מטעם סיעה מסוימת בעוד שבוועדה משותפת זה לא המצב.</w:t>
      </w:r>
    </w:p>
    <w:p w14:paraId="2C42D942" w14:textId="77777777" w:rsidR="00F453FB" w:rsidRPr="00F453FB" w:rsidRDefault="00F453FB" w:rsidP="00F453FB">
      <w:pPr>
        <w:bidi/>
        <w:jc w:val="both"/>
        <w:rPr>
          <w:rFonts w:cs="David"/>
          <w:rtl/>
        </w:rPr>
      </w:pPr>
    </w:p>
    <w:p w14:paraId="1B9572AD"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4F5D0514" w14:textId="77777777" w:rsidR="00F453FB" w:rsidRPr="00F453FB" w:rsidRDefault="00F453FB" w:rsidP="00F453FB">
      <w:pPr>
        <w:bidi/>
        <w:jc w:val="both"/>
        <w:rPr>
          <w:rFonts w:cs="David"/>
          <w:rtl/>
        </w:rPr>
      </w:pPr>
    </w:p>
    <w:p w14:paraId="3E98ACE1" w14:textId="77777777" w:rsidR="00F453FB" w:rsidRPr="00F453FB" w:rsidRDefault="00F453FB" w:rsidP="00F453FB">
      <w:pPr>
        <w:bidi/>
        <w:jc w:val="both"/>
        <w:rPr>
          <w:rFonts w:cs="David"/>
          <w:rtl/>
        </w:rPr>
      </w:pPr>
      <w:r w:rsidRPr="00F453FB">
        <w:rPr>
          <w:rFonts w:cs="David" w:hint="cs"/>
          <w:rtl/>
        </w:rPr>
        <w:tab/>
        <w:t>אני רוצה להבין. ממלא המקום הוא ממלא מקום של קבוצה או שהוא ממלא מקום ספציפי של מישהו?</w:t>
      </w:r>
    </w:p>
    <w:p w14:paraId="022CFAB3" w14:textId="77777777" w:rsidR="00F453FB" w:rsidRPr="00F453FB" w:rsidRDefault="00F453FB" w:rsidP="00F453FB">
      <w:pPr>
        <w:bidi/>
        <w:jc w:val="both"/>
        <w:rPr>
          <w:rFonts w:cs="David"/>
          <w:rtl/>
        </w:rPr>
      </w:pPr>
    </w:p>
    <w:p w14:paraId="129A5908" w14:textId="77777777" w:rsidR="00F453FB" w:rsidRPr="00F453FB" w:rsidRDefault="00F453FB" w:rsidP="00F453FB">
      <w:pPr>
        <w:bidi/>
        <w:jc w:val="both"/>
        <w:rPr>
          <w:rFonts w:cs="David"/>
          <w:rtl/>
        </w:rPr>
      </w:pPr>
      <w:r w:rsidRPr="00F453FB">
        <w:rPr>
          <w:rFonts w:cs="David" w:hint="cs"/>
          <w:u w:val="single"/>
          <w:rtl/>
        </w:rPr>
        <w:t>ארבל אסטרחן:</w:t>
      </w:r>
    </w:p>
    <w:p w14:paraId="46563DA2" w14:textId="77777777" w:rsidR="00F453FB" w:rsidRPr="00F453FB" w:rsidRDefault="00F453FB" w:rsidP="00F453FB">
      <w:pPr>
        <w:bidi/>
        <w:jc w:val="both"/>
        <w:rPr>
          <w:rFonts w:cs="David"/>
          <w:rtl/>
        </w:rPr>
      </w:pPr>
    </w:p>
    <w:p w14:paraId="75874365" w14:textId="77777777" w:rsidR="00F453FB" w:rsidRPr="00F453FB" w:rsidRDefault="00F453FB" w:rsidP="00F453FB">
      <w:pPr>
        <w:bidi/>
        <w:jc w:val="both"/>
        <w:rPr>
          <w:rFonts w:cs="David"/>
          <w:rtl/>
        </w:rPr>
      </w:pPr>
      <w:r w:rsidRPr="00F453FB">
        <w:rPr>
          <w:rFonts w:cs="David" w:hint="cs"/>
          <w:rtl/>
        </w:rPr>
        <w:lastRenderedPageBreak/>
        <w:tab/>
        <w:t>מה שקורה זה שבדרך כלל בוועדות הקבועות, המקומות הם סיעתיים, אז יש מקרים שלסיעה יש נגיד שלושה חברים וממלא מקום אחד, ואז ברגע שאחד מהחברים נעדר, אותו ממלא מקום יכול לבוא במקום החברים. כאן זה לא בדיוק המצב.</w:t>
      </w:r>
    </w:p>
    <w:p w14:paraId="613167D6" w14:textId="77777777" w:rsidR="00F453FB" w:rsidRPr="00F453FB" w:rsidRDefault="00F453FB" w:rsidP="00F453FB">
      <w:pPr>
        <w:bidi/>
        <w:jc w:val="both"/>
        <w:rPr>
          <w:rFonts w:cs="David"/>
          <w:rtl/>
        </w:rPr>
      </w:pPr>
    </w:p>
    <w:p w14:paraId="3F69572E"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474262C4" w14:textId="77777777" w:rsidR="00F453FB" w:rsidRPr="00F453FB" w:rsidRDefault="00F453FB" w:rsidP="00F453FB">
      <w:pPr>
        <w:bidi/>
        <w:jc w:val="both"/>
        <w:rPr>
          <w:rFonts w:cs="David"/>
          <w:rtl/>
        </w:rPr>
      </w:pPr>
    </w:p>
    <w:p w14:paraId="58D3D7FC" w14:textId="77777777" w:rsidR="00F453FB" w:rsidRPr="00F453FB" w:rsidRDefault="00F453FB" w:rsidP="00F453FB">
      <w:pPr>
        <w:bidi/>
        <w:jc w:val="both"/>
        <w:rPr>
          <w:rFonts w:cs="David"/>
          <w:rtl/>
        </w:rPr>
      </w:pPr>
      <w:r w:rsidRPr="00F453FB">
        <w:rPr>
          <w:rFonts w:cs="David" w:hint="cs"/>
          <w:rtl/>
        </w:rPr>
        <w:tab/>
        <w:t xml:space="preserve">אנחנו נקבע שהם ממלאי מקום של חברי הכנסת </w:t>
      </w:r>
      <w:smartTag w:uri="urn:schemas-microsoft-com:office:smarttags" w:element="PersonName">
        <w:smartTagPr>
          <w:attr w:name="ProductID" w:val="דוד אזולאי"/>
        </w:smartTagPr>
        <w:r w:rsidRPr="00F453FB">
          <w:rPr>
            <w:rFonts w:cs="David" w:hint="cs"/>
            <w:rtl/>
          </w:rPr>
          <w:t>דוד אזולאי</w:t>
        </w:r>
      </w:smartTag>
      <w:r w:rsidRPr="00F453FB">
        <w:rPr>
          <w:rFonts w:cs="David" w:hint="cs"/>
          <w:rtl/>
        </w:rPr>
        <w:t xml:space="preserve"> ויצחק וקנין.</w:t>
      </w:r>
    </w:p>
    <w:p w14:paraId="5211D622" w14:textId="77777777" w:rsidR="00F453FB" w:rsidRPr="00F453FB" w:rsidRDefault="00F453FB" w:rsidP="00F453FB">
      <w:pPr>
        <w:bidi/>
        <w:jc w:val="both"/>
        <w:rPr>
          <w:rFonts w:cs="David"/>
          <w:rtl/>
        </w:rPr>
      </w:pPr>
    </w:p>
    <w:p w14:paraId="1150AC4C" w14:textId="77777777" w:rsidR="00F453FB" w:rsidRPr="00F453FB" w:rsidRDefault="00F453FB" w:rsidP="00F453FB">
      <w:pPr>
        <w:bidi/>
        <w:jc w:val="both"/>
        <w:rPr>
          <w:rFonts w:cs="David"/>
          <w:rtl/>
        </w:rPr>
      </w:pPr>
      <w:r w:rsidRPr="00F453FB">
        <w:rPr>
          <w:rFonts w:cs="David" w:hint="cs"/>
          <w:u w:val="single"/>
          <w:rtl/>
        </w:rPr>
        <w:t>זאב אלקין:</w:t>
      </w:r>
    </w:p>
    <w:p w14:paraId="5EEEA032" w14:textId="77777777" w:rsidR="00F453FB" w:rsidRPr="00F453FB" w:rsidRDefault="00F453FB" w:rsidP="00F453FB">
      <w:pPr>
        <w:bidi/>
        <w:jc w:val="both"/>
        <w:rPr>
          <w:rFonts w:cs="David"/>
          <w:rtl/>
        </w:rPr>
      </w:pPr>
    </w:p>
    <w:p w14:paraId="03848E09" w14:textId="77777777" w:rsidR="00F453FB" w:rsidRPr="00F453FB" w:rsidRDefault="00F453FB" w:rsidP="00F453FB">
      <w:pPr>
        <w:bidi/>
        <w:jc w:val="both"/>
        <w:rPr>
          <w:rFonts w:cs="David"/>
          <w:rtl/>
        </w:rPr>
      </w:pPr>
      <w:r w:rsidRPr="00F453FB">
        <w:rPr>
          <w:rFonts w:cs="David" w:hint="cs"/>
          <w:rtl/>
        </w:rPr>
        <w:tab/>
        <w:t>כן.</w:t>
      </w:r>
    </w:p>
    <w:p w14:paraId="0F49AA04" w14:textId="77777777" w:rsidR="00F453FB" w:rsidRPr="00F453FB" w:rsidRDefault="00F453FB" w:rsidP="00F453FB">
      <w:pPr>
        <w:bidi/>
        <w:jc w:val="both"/>
        <w:rPr>
          <w:rFonts w:cs="David"/>
          <w:rtl/>
        </w:rPr>
      </w:pPr>
    </w:p>
    <w:p w14:paraId="180C1E84"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23FB773C" w14:textId="77777777" w:rsidR="00F453FB" w:rsidRPr="00F453FB" w:rsidRDefault="00F453FB" w:rsidP="00F453FB">
      <w:pPr>
        <w:bidi/>
        <w:jc w:val="both"/>
        <w:rPr>
          <w:rFonts w:cs="David"/>
          <w:rtl/>
        </w:rPr>
      </w:pPr>
    </w:p>
    <w:p w14:paraId="011A0501" w14:textId="77777777" w:rsidR="00F453FB" w:rsidRPr="00F453FB" w:rsidRDefault="00F453FB" w:rsidP="00F453FB">
      <w:pPr>
        <w:bidi/>
        <w:jc w:val="both"/>
        <w:rPr>
          <w:rFonts w:cs="David"/>
          <w:rtl/>
        </w:rPr>
      </w:pPr>
      <w:r w:rsidRPr="00F453FB">
        <w:rPr>
          <w:rFonts w:cs="David" w:hint="cs"/>
          <w:rtl/>
        </w:rPr>
        <w:tab/>
        <w:t>זה יהיה ברור.</w:t>
      </w:r>
    </w:p>
    <w:p w14:paraId="5E3EA06C" w14:textId="77777777" w:rsidR="00F453FB" w:rsidRPr="00F453FB" w:rsidRDefault="00F453FB" w:rsidP="00F453FB">
      <w:pPr>
        <w:bidi/>
        <w:jc w:val="both"/>
        <w:rPr>
          <w:rFonts w:cs="David"/>
          <w:rtl/>
        </w:rPr>
      </w:pPr>
    </w:p>
    <w:p w14:paraId="239D3DC2" w14:textId="77777777" w:rsidR="00F453FB" w:rsidRPr="00F453FB" w:rsidRDefault="00F453FB" w:rsidP="00F453FB">
      <w:pPr>
        <w:bidi/>
        <w:jc w:val="both"/>
        <w:rPr>
          <w:rFonts w:cs="David"/>
          <w:rtl/>
        </w:rPr>
      </w:pPr>
      <w:r w:rsidRPr="00F453FB">
        <w:rPr>
          <w:rFonts w:cs="David" w:hint="cs"/>
          <w:u w:val="single"/>
          <w:rtl/>
        </w:rPr>
        <w:t>ארבל אסטרחן:</w:t>
      </w:r>
    </w:p>
    <w:p w14:paraId="6256F758" w14:textId="77777777" w:rsidR="00F453FB" w:rsidRPr="00F453FB" w:rsidRDefault="00F453FB" w:rsidP="00F453FB">
      <w:pPr>
        <w:bidi/>
        <w:jc w:val="both"/>
        <w:rPr>
          <w:rFonts w:cs="David"/>
          <w:rtl/>
        </w:rPr>
      </w:pPr>
    </w:p>
    <w:p w14:paraId="3D5BC9D4" w14:textId="77777777" w:rsidR="00F453FB" w:rsidRPr="00F453FB" w:rsidRDefault="00F453FB" w:rsidP="00F453FB">
      <w:pPr>
        <w:bidi/>
        <w:jc w:val="both"/>
        <w:rPr>
          <w:rFonts w:cs="David"/>
          <w:rtl/>
        </w:rPr>
      </w:pPr>
      <w:r w:rsidRPr="00F453FB">
        <w:rPr>
          <w:rFonts w:cs="David" w:hint="cs"/>
          <w:rtl/>
        </w:rPr>
        <w:tab/>
        <w:t>כאשר ננסח את סעיף ממלאי המקום הקבועים בתקנון, נצטרך להסדיר את זה.</w:t>
      </w:r>
    </w:p>
    <w:p w14:paraId="055AA236" w14:textId="77777777" w:rsidR="00F453FB" w:rsidRPr="00F453FB" w:rsidRDefault="00F453FB" w:rsidP="00F453FB">
      <w:pPr>
        <w:bidi/>
        <w:jc w:val="both"/>
        <w:rPr>
          <w:rFonts w:cs="David"/>
          <w:rtl/>
        </w:rPr>
      </w:pPr>
    </w:p>
    <w:p w14:paraId="010D9D14"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024FC93C" w14:textId="77777777" w:rsidR="00F453FB" w:rsidRPr="00F453FB" w:rsidRDefault="00F453FB" w:rsidP="00F453FB">
      <w:pPr>
        <w:bidi/>
        <w:jc w:val="both"/>
        <w:rPr>
          <w:rFonts w:cs="David"/>
          <w:rtl/>
        </w:rPr>
      </w:pPr>
    </w:p>
    <w:p w14:paraId="49E7A26B" w14:textId="77777777" w:rsidR="00F453FB" w:rsidRPr="00F453FB" w:rsidRDefault="00F453FB" w:rsidP="00F453FB">
      <w:pPr>
        <w:bidi/>
        <w:jc w:val="both"/>
        <w:rPr>
          <w:rFonts w:cs="David"/>
          <w:rtl/>
        </w:rPr>
      </w:pPr>
      <w:r w:rsidRPr="00F453FB">
        <w:rPr>
          <w:rFonts w:cs="David" w:hint="cs"/>
          <w:rtl/>
        </w:rPr>
        <w:tab/>
        <w:t xml:space="preserve">בסדר. </w:t>
      </w:r>
    </w:p>
    <w:p w14:paraId="564EBADF" w14:textId="77777777" w:rsidR="00F453FB" w:rsidRPr="00F453FB" w:rsidRDefault="00F453FB" w:rsidP="00F453FB">
      <w:pPr>
        <w:bidi/>
        <w:jc w:val="both"/>
        <w:rPr>
          <w:rFonts w:cs="David"/>
          <w:rtl/>
        </w:rPr>
      </w:pPr>
    </w:p>
    <w:p w14:paraId="2563DFFE" w14:textId="77777777" w:rsidR="00F453FB" w:rsidRPr="00F453FB" w:rsidRDefault="00F453FB" w:rsidP="00F453FB">
      <w:pPr>
        <w:bidi/>
        <w:jc w:val="both"/>
        <w:rPr>
          <w:rFonts w:cs="David"/>
          <w:rtl/>
        </w:rPr>
      </w:pPr>
      <w:r w:rsidRPr="00F453FB">
        <w:rPr>
          <w:rFonts w:cs="David" w:hint="cs"/>
          <w:rtl/>
        </w:rPr>
        <w:tab/>
        <w:t>רבותיי, אם כך, אני מעמיד להצבעה.</w:t>
      </w:r>
    </w:p>
    <w:p w14:paraId="0394EB18" w14:textId="77777777" w:rsidR="00F453FB" w:rsidRPr="00F453FB" w:rsidRDefault="00F453FB" w:rsidP="00F453FB">
      <w:pPr>
        <w:bidi/>
        <w:jc w:val="both"/>
        <w:rPr>
          <w:rFonts w:cs="David"/>
          <w:rtl/>
        </w:rPr>
      </w:pPr>
    </w:p>
    <w:p w14:paraId="030BA6B4" w14:textId="77777777" w:rsidR="00F453FB" w:rsidRPr="00F453FB" w:rsidRDefault="00F453FB" w:rsidP="00F453FB">
      <w:pPr>
        <w:bidi/>
        <w:jc w:val="both"/>
        <w:rPr>
          <w:rFonts w:cs="David"/>
          <w:rtl/>
        </w:rPr>
      </w:pPr>
      <w:r w:rsidRPr="00F453FB">
        <w:rPr>
          <w:rFonts w:cs="David" w:hint="cs"/>
          <w:u w:val="single"/>
          <w:rtl/>
        </w:rPr>
        <w:t>ישראל אייכלר:</w:t>
      </w:r>
    </w:p>
    <w:p w14:paraId="7106F698" w14:textId="77777777" w:rsidR="00F453FB" w:rsidRPr="00F453FB" w:rsidRDefault="00F453FB" w:rsidP="00F453FB">
      <w:pPr>
        <w:bidi/>
        <w:jc w:val="both"/>
        <w:rPr>
          <w:rFonts w:cs="David"/>
          <w:rtl/>
        </w:rPr>
      </w:pPr>
    </w:p>
    <w:p w14:paraId="332F0FB2" w14:textId="77777777" w:rsidR="00F453FB" w:rsidRPr="00F453FB" w:rsidRDefault="00F453FB" w:rsidP="00F453FB">
      <w:pPr>
        <w:bidi/>
        <w:jc w:val="both"/>
        <w:rPr>
          <w:rFonts w:cs="David"/>
          <w:rtl/>
        </w:rPr>
      </w:pPr>
      <w:r w:rsidRPr="00F453FB">
        <w:rPr>
          <w:rFonts w:cs="David" w:hint="cs"/>
          <w:rtl/>
        </w:rPr>
        <w:tab/>
        <w:t>לפני ההצבעה אני רוצה לדעת מה קורה לגבי יהדות התורה.</w:t>
      </w:r>
    </w:p>
    <w:p w14:paraId="2F79EE6A" w14:textId="77777777" w:rsidR="00F453FB" w:rsidRPr="00F453FB" w:rsidRDefault="00F453FB" w:rsidP="00F453FB">
      <w:pPr>
        <w:bidi/>
        <w:jc w:val="both"/>
        <w:rPr>
          <w:rFonts w:cs="David"/>
          <w:rtl/>
        </w:rPr>
      </w:pPr>
    </w:p>
    <w:p w14:paraId="73BC2EAC" w14:textId="77777777" w:rsidR="00F453FB" w:rsidRPr="00F453FB" w:rsidRDefault="00F453FB" w:rsidP="00F453FB">
      <w:pPr>
        <w:bidi/>
        <w:jc w:val="both"/>
        <w:rPr>
          <w:rFonts w:cs="David"/>
          <w:rtl/>
        </w:rPr>
      </w:pPr>
      <w:r w:rsidRPr="00F453FB">
        <w:rPr>
          <w:rFonts w:cs="David" w:hint="cs"/>
          <w:u w:val="single"/>
          <w:rtl/>
        </w:rPr>
        <w:t>זאב אלקין:</w:t>
      </w:r>
    </w:p>
    <w:p w14:paraId="15577858" w14:textId="77777777" w:rsidR="00F453FB" w:rsidRPr="00F453FB" w:rsidRDefault="00F453FB" w:rsidP="00F453FB">
      <w:pPr>
        <w:bidi/>
        <w:jc w:val="both"/>
        <w:rPr>
          <w:rFonts w:cs="David"/>
          <w:rtl/>
        </w:rPr>
      </w:pPr>
    </w:p>
    <w:p w14:paraId="57B0852F" w14:textId="77777777" w:rsidR="00F453FB" w:rsidRPr="00F453FB" w:rsidRDefault="00F453FB" w:rsidP="00F453FB">
      <w:pPr>
        <w:bidi/>
        <w:jc w:val="both"/>
        <w:rPr>
          <w:rFonts w:cs="David"/>
          <w:rtl/>
        </w:rPr>
      </w:pPr>
      <w:r w:rsidRPr="00F453FB">
        <w:rPr>
          <w:rFonts w:cs="David" w:hint="cs"/>
          <w:rtl/>
        </w:rPr>
        <w:tab/>
        <w:t>אתה ממלא מקום. אמרתי.</w:t>
      </w:r>
    </w:p>
    <w:p w14:paraId="29F24546" w14:textId="77777777" w:rsidR="00F453FB" w:rsidRPr="00F453FB" w:rsidRDefault="00F453FB" w:rsidP="00F453FB">
      <w:pPr>
        <w:bidi/>
        <w:jc w:val="both"/>
        <w:rPr>
          <w:rFonts w:cs="David"/>
          <w:rtl/>
        </w:rPr>
      </w:pPr>
    </w:p>
    <w:p w14:paraId="4E58692B" w14:textId="77777777" w:rsidR="00F453FB" w:rsidRPr="00F453FB" w:rsidRDefault="00F453FB" w:rsidP="00F453FB">
      <w:pPr>
        <w:bidi/>
        <w:jc w:val="both"/>
        <w:rPr>
          <w:rFonts w:cs="David"/>
          <w:rtl/>
        </w:rPr>
      </w:pPr>
      <w:r w:rsidRPr="00F453FB">
        <w:rPr>
          <w:rFonts w:cs="David" w:hint="cs"/>
          <w:u w:val="single"/>
          <w:rtl/>
        </w:rPr>
        <w:t>ישראל אייכלר:</w:t>
      </w:r>
    </w:p>
    <w:p w14:paraId="30C76F30" w14:textId="77777777" w:rsidR="00F453FB" w:rsidRPr="00F453FB" w:rsidRDefault="00F453FB" w:rsidP="00F453FB">
      <w:pPr>
        <w:bidi/>
        <w:jc w:val="both"/>
        <w:rPr>
          <w:rFonts w:cs="David"/>
          <w:rtl/>
        </w:rPr>
      </w:pPr>
      <w:r w:rsidRPr="00F453FB">
        <w:rPr>
          <w:rFonts w:cs="David" w:hint="cs"/>
          <w:rtl/>
        </w:rPr>
        <w:tab/>
      </w:r>
    </w:p>
    <w:p w14:paraId="6E0152BC" w14:textId="77777777" w:rsidR="00F453FB" w:rsidRPr="00F453FB" w:rsidRDefault="00F453FB" w:rsidP="00F453FB">
      <w:pPr>
        <w:bidi/>
        <w:ind w:firstLine="720"/>
        <w:jc w:val="both"/>
        <w:rPr>
          <w:rFonts w:cs="David"/>
          <w:rtl/>
        </w:rPr>
      </w:pPr>
      <w:r w:rsidRPr="00F453FB">
        <w:rPr>
          <w:rFonts w:cs="David" w:hint="cs"/>
          <w:rtl/>
        </w:rPr>
        <w:t>על זה אנחנו מצביעים.</w:t>
      </w:r>
    </w:p>
    <w:p w14:paraId="43CFEF62" w14:textId="77777777" w:rsidR="00F453FB" w:rsidRPr="00F453FB" w:rsidRDefault="00F453FB" w:rsidP="00F453FB">
      <w:pPr>
        <w:bidi/>
        <w:jc w:val="both"/>
        <w:rPr>
          <w:rFonts w:cs="David"/>
          <w:rtl/>
        </w:rPr>
      </w:pPr>
    </w:p>
    <w:p w14:paraId="1B1F4A76" w14:textId="77777777" w:rsidR="00F453FB" w:rsidRPr="00F453FB" w:rsidRDefault="00F453FB" w:rsidP="00F453FB">
      <w:pPr>
        <w:bidi/>
        <w:jc w:val="both"/>
        <w:rPr>
          <w:rFonts w:cs="David"/>
          <w:rtl/>
        </w:rPr>
      </w:pPr>
      <w:r w:rsidRPr="00F453FB">
        <w:rPr>
          <w:rFonts w:cs="David" w:hint="cs"/>
          <w:u w:val="single"/>
          <w:rtl/>
        </w:rPr>
        <w:t>זאב אלקין:</w:t>
      </w:r>
    </w:p>
    <w:p w14:paraId="1A784BC3" w14:textId="77777777" w:rsidR="00F453FB" w:rsidRPr="00F453FB" w:rsidRDefault="00F453FB" w:rsidP="00F453FB">
      <w:pPr>
        <w:bidi/>
        <w:jc w:val="both"/>
        <w:rPr>
          <w:rFonts w:cs="David"/>
          <w:rtl/>
        </w:rPr>
      </w:pPr>
    </w:p>
    <w:p w14:paraId="13FF48D7" w14:textId="77777777" w:rsidR="00F453FB" w:rsidRPr="00F453FB" w:rsidRDefault="00F453FB" w:rsidP="00F453FB">
      <w:pPr>
        <w:bidi/>
        <w:jc w:val="both"/>
        <w:rPr>
          <w:rFonts w:cs="David"/>
          <w:rtl/>
        </w:rPr>
      </w:pPr>
      <w:r w:rsidRPr="00F453FB">
        <w:rPr>
          <w:rFonts w:cs="David" w:hint="cs"/>
          <w:rtl/>
        </w:rPr>
        <w:tab/>
        <w:t>הכנסתי את זה להצעה.</w:t>
      </w:r>
    </w:p>
    <w:p w14:paraId="439A2125" w14:textId="77777777" w:rsidR="00F453FB" w:rsidRPr="00F453FB" w:rsidRDefault="00F453FB" w:rsidP="00F453FB">
      <w:pPr>
        <w:bidi/>
        <w:jc w:val="both"/>
        <w:rPr>
          <w:rFonts w:cs="David"/>
          <w:rtl/>
        </w:rPr>
      </w:pPr>
    </w:p>
    <w:p w14:paraId="0AF65565"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2736CC13" w14:textId="77777777" w:rsidR="00F453FB" w:rsidRPr="00F453FB" w:rsidRDefault="00F453FB" w:rsidP="00F453FB">
      <w:pPr>
        <w:bidi/>
        <w:jc w:val="both"/>
        <w:rPr>
          <w:rFonts w:cs="David"/>
          <w:rtl/>
        </w:rPr>
      </w:pPr>
    </w:p>
    <w:p w14:paraId="7C3FBA35" w14:textId="77777777" w:rsidR="00F453FB" w:rsidRPr="00F453FB" w:rsidRDefault="00F453FB" w:rsidP="00F453FB">
      <w:pPr>
        <w:bidi/>
        <w:jc w:val="both"/>
        <w:rPr>
          <w:rFonts w:cs="David"/>
          <w:rtl/>
        </w:rPr>
      </w:pPr>
      <w:r w:rsidRPr="00F453FB">
        <w:rPr>
          <w:rFonts w:cs="David" w:hint="cs"/>
          <w:rtl/>
        </w:rPr>
        <w:tab/>
        <w:t>רבותיי, אני מעמיד להצבעה את ההצעה של יושב ראש הקואליציה חבר הכנסת זאב אלקין לעניין הרכב ועדה משותפת של ועדת הכלכלה וועדת הפנים והגנת הסביבה בראשותו של חבר הכנסת כרמל שאמה הכהן ובהרכב כפי שהוקרא על ידו בצירוף ממלאי המקום כפי שצוינו על ידו בתוספת ממלא מקום של יהדות התורה ושל קדימה, ותוך ציון העובדה שחברי  הכנסת אקוניס ודדון מחליפים אישיים של חברי הכנסת וקנין ודוד אזולאי.</w:t>
      </w:r>
    </w:p>
    <w:p w14:paraId="33D78422" w14:textId="77777777" w:rsidR="00F453FB" w:rsidRPr="00F453FB" w:rsidRDefault="00F453FB" w:rsidP="00F453FB">
      <w:pPr>
        <w:bidi/>
        <w:jc w:val="both"/>
        <w:rPr>
          <w:rFonts w:cs="David"/>
          <w:rtl/>
        </w:rPr>
      </w:pPr>
    </w:p>
    <w:p w14:paraId="6DF4D002" w14:textId="77777777" w:rsidR="00F453FB" w:rsidRPr="00F453FB" w:rsidRDefault="00F453FB" w:rsidP="00F453FB">
      <w:pPr>
        <w:bidi/>
        <w:jc w:val="both"/>
        <w:rPr>
          <w:rFonts w:cs="David"/>
          <w:rtl/>
        </w:rPr>
      </w:pPr>
      <w:r w:rsidRPr="00F453FB">
        <w:rPr>
          <w:rFonts w:cs="David" w:hint="cs"/>
          <w:u w:val="single"/>
          <w:rtl/>
        </w:rPr>
        <w:t>אברהם מיכאלי:</w:t>
      </w:r>
    </w:p>
    <w:p w14:paraId="63DCDDC0" w14:textId="77777777" w:rsidR="00F453FB" w:rsidRPr="00F453FB" w:rsidRDefault="00F453FB" w:rsidP="00F453FB">
      <w:pPr>
        <w:bidi/>
        <w:jc w:val="both"/>
        <w:rPr>
          <w:rFonts w:cs="David"/>
          <w:rtl/>
        </w:rPr>
      </w:pPr>
      <w:r w:rsidRPr="00F453FB">
        <w:rPr>
          <w:rFonts w:cs="David" w:hint="cs"/>
          <w:rtl/>
        </w:rPr>
        <w:tab/>
      </w:r>
    </w:p>
    <w:p w14:paraId="2B3406DD" w14:textId="77777777" w:rsidR="00F453FB" w:rsidRPr="00F453FB" w:rsidRDefault="00F453FB" w:rsidP="00F453FB">
      <w:pPr>
        <w:bidi/>
        <w:jc w:val="both"/>
        <w:rPr>
          <w:rFonts w:cs="David"/>
          <w:rtl/>
        </w:rPr>
      </w:pPr>
      <w:r w:rsidRPr="00F453FB">
        <w:rPr>
          <w:rFonts w:cs="David" w:hint="cs"/>
          <w:rtl/>
        </w:rPr>
        <w:tab/>
        <w:t>מבלי לגרוע בזכותו של חבר כנסת מ-ש"ס להיות קבוע.</w:t>
      </w:r>
    </w:p>
    <w:p w14:paraId="05F80649" w14:textId="77777777" w:rsidR="00F453FB" w:rsidRPr="00F453FB" w:rsidRDefault="00F453FB" w:rsidP="00F453FB">
      <w:pPr>
        <w:bidi/>
        <w:jc w:val="both"/>
        <w:rPr>
          <w:rFonts w:cs="David"/>
          <w:rtl/>
        </w:rPr>
      </w:pPr>
    </w:p>
    <w:p w14:paraId="1715C243"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38CA5078" w14:textId="77777777" w:rsidR="00F453FB" w:rsidRPr="00F453FB" w:rsidRDefault="00F453FB" w:rsidP="00F453FB">
      <w:pPr>
        <w:bidi/>
        <w:jc w:val="both"/>
        <w:rPr>
          <w:rFonts w:cs="David"/>
          <w:rtl/>
        </w:rPr>
      </w:pPr>
    </w:p>
    <w:p w14:paraId="447DD40D" w14:textId="77777777" w:rsidR="00F453FB" w:rsidRPr="00F453FB" w:rsidRDefault="00F453FB" w:rsidP="00F453FB">
      <w:pPr>
        <w:bidi/>
        <w:jc w:val="both"/>
        <w:rPr>
          <w:rFonts w:cs="David"/>
          <w:rtl/>
        </w:rPr>
      </w:pPr>
      <w:r w:rsidRPr="00F453FB">
        <w:rPr>
          <w:rFonts w:cs="David" w:hint="cs"/>
          <w:rtl/>
        </w:rPr>
        <w:tab/>
        <w:t>מבלי לגרוע משום דבר אחר. במסגרת ההחלטה, כפי שהקריא אותה יושב ראש הקואליציה.</w:t>
      </w:r>
    </w:p>
    <w:p w14:paraId="2A3CC300" w14:textId="77777777" w:rsidR="00F453FB" w:rsidRPr="00F453FB" w:rsidRDefault="00F453FB" w:rsidP="00F453FB">
      <w:pPr>
        <w:bidi/>
        <w:jc w:val="both"/>
        <w:rPr>
          <w:rFonts w:cs="David"/>
          <w:rtl/>
        </w:rPr>
      </w:pPr>
    </w:p>
    <w:p w14:paraId="7811AD64" w14:textId="77777777" w:rsidR="00F453FB" w:rsidRPr="00F453FB" w:rsidRDefault="00F453FB" w:rsidP="00F453FB">
      <w:pPr>
        <w:bidi/>
        <w:jc w:val="both"/>
        <w:rPr>
          <w:rFonts w:cs="David"/>
          <w:rtl/>
        </w:rPr>
      </w:pPr>
      <w:r w:rsidRPr="00F453FB">
        <w:rPr>
          <w:rFonts w:cs="David" w:hint="cs"/>
          <w:u w:val="single"/>
          <w:rtl/>
        </w:rPr>
        <w:t>שלמה מולה:</w:t>
      </w:r>
    </w:p>
    <w:p w14:paraId="5935BFBA" w14:textId="77777777" w:rsidR="00F453FB" w:rsidRPr="00F453FB" w:rsidRDefault="00F453FB" w:rsidP="00F453FB">
      <w:pPr>
        <w:bidi/>
        <w:jc w:val="both"/>
        <w:rPr>
          <w:rFonts w:cs="David"/>
          <w:rtl/>
        </w:rPr>
      </w:pPr>
    </w:p>
    <w:p w14:paraId="7E0919B5" w14:textId="77777777" w:rsidR="00F453FB" w:rsidRPr="00F453FB" w:rsidRDefault="00F453FB" w:rsidP="00F453FB">
      <w:pPr>
        <w:bidi/>
        <w:jc w:val="both"/>
        <w:rPr>
          <w:rFonts w:cs="David"/>
          <w:rtl/>
        </w:rPr>
      </w:pPr>
      <w:r w:rsidRPr="00F453FB">
        <w:rPr>
          <w:rFonts w:cs="David" w:hint="cs"/>
          <w:rtl/>
        </w:rPr>
        <w:tab/>
        <w:t>אנחנו ממלאי מקום של אחד מהחברים.</w:t>
      </w:r>
    </w:p>
    <w:p w14:paraId="3E2C3E79" w14:textId="77777777" w:rsidR="00F453FB" w:rsidRPr="00F453FB" w:rsidRDefault="00F453FB" w:rsidP="00F453FB">
      <w:pPr>
        <w:bidi/>
        <w:jc w:val="both"/>
        <w:rPr>
          <w:rFonts w:cs="David"/>
          <w:rtl/>
        </w:rPr>
      </w:pPr>
    </w:p>
    <w:p w14:paraId="42657C67"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4A624A18" w14:textId="77777777" w:rsidR="00F453FB" w:rsidRPr="00F453FB" w:rsidRDefault="00F453FB" w:rsidP="00F453FB">
      <w:pPr>
        <w:bidi/>
        <w:jc w:val="both"/>
        <w:rPr>
          <w:rFonts w:cs="David"/>
          <w:rtl/>
        </w:rPr>
      </w:pPr>
    </w:p>
    <w:p w14:paraId="37C149EB" w14:textId="77777777" w:rsidR="00F453FB" w:rsidRPr="00F453FB" w:rsidRDefault="00F453FB" w:rsidP="00F453FB">
      <w:pPr>
        <w:bidi/>
        <w:jc w:val="both"/>
        <w:rPr>
          <w:rFonts w:cs="David"/>
          <w:rtl/>
        </w:rPr>
      </w:pPr>
      <w:r w:rsidRPr="00F453FB">
        <w:rPr>
          <w:rFonts w:cs="David" w:hint="cs"/>
          <w:rtl/>
        </w:rPr>
        <w:tab/>
        <w:t>סיעת קדימה. יכול להיות ממלא מקום חבר גם בוועדת הפנים.</w:t>
      </w:r>
    </w:p>
    <w:p w14:paraId="0D3D95FD" w14:textId="77777777" w:rsidR="00F453FB" w:rsidRPr="00F453FB" w:rsidRDefault="00F453FB" w:rsidP="00F453FB">
      <w:pPr>
        <w:bidi/>
        <w:jc w:val="both"/>
        <w:rPr>
          <w:rFonts w:cs="David"/>
          <w:rtl/>
        </w:rPr>
      </w:pPr>
    </w:p>
    <w:p w14:paraId="0EAFC7AE" w14:textId="77777777" w:rsidR="00F453FB" w:rsidRPr="00F453FB" w:rsidRDefault="00F453FB" w:rsidP="00F453FB">
      <w:pPr>
        <w:bidi/>
        <w:jc w:val="both"/>
        <w:rPr>
          <w:rFonts w:cs="David"/>
          <w:rtl/>
        </w:rPr>
      </w:pPr>
      <w:r w:rsidRPr="00F453FB">
        <w:rPr>
          <w:rFonts w:cs="David" w:hint="cs"/>
          <w:u w:val="single"/>
          <w:rtl/>
        </w:rPr>
        <w:t>זאב אלקין:</w:t>
      </w:r>
    </w:p>
    <w:p w14:paraId="088C1D9B" w14:textId="77777777" w:rsidR="00F453FB" w:rsidRPr="00F453FB" w:rsidRDefault="00F453FB" w:rsidP="00F453FB">
      <w:pPr>
        <w:bidi/>
        <w:jc w:val="both"/>
        <w:rPr>
          <w:rFonts w:cs="David"/>
          <w:rtl/>
        </w:rPr>
      </w:pPr>
    </w:p>
    <w:p w14:paraId="02586A0D" w14:textId="77777777" w:rsidR="00F453FB" w:rsidRPr="00F453FB" w:rsidRDefault="00F453FB" w:rsidP="00F453FB">
      <w:pPr>
        <w:bidi/>
        <w:jc w:val="both"/>
        <w:rPr>
          <w:rFonts w:cs="David"/>
          <w:rtl/>
        </w:rPr>
      </w:pPr>
      <w:r w:rsidRPr="00F453FB">
        <w:rPr>
          <w:rFonts w:cs="David" w:hint="cs"/>
          <w:rtl/>
        </w:rPr>
        <w:tab/>
        <w:t>זה לא משנה. לצורך ממלא מקום, זה לא משנה.</w:t>
      </w:r>
    </w:p>
    <w:p w14:paraId="14E924AE" w14:textId="77777777" w:rsidR="00F453FB" w:rsidRPr="00F453FB" w:rsidRDefault="00F453FB" w:rsidP="00F453FB">
      <w:pPr>
        <w:bidi/>
        <w:jc w:val="both"/>
        <w:rPr>
          <w:rFonts w:cs="David"/>
          <w:rtl/>
        </w:rPr>
      </w:pPr>
    </w:p>
    <w:p w14:paraId="4F30E447" w14:textId="77777777" w:rsidR="00F453FB" w:rsidRPr="00F453FB" w:rsidRDefault="00F453FB" w:rsidP="00F453FB">
      <w:pPr>
        <w:bidi/>
        <w:jc w:val="both"/>
        <w:rPr>
          <w:rFonts w:cs="David"/>
          <w:rtl/>
        </w:rPr>
      </w:pPr>
      <w:r w:rsidRPr="00F453FB">
        <w:rPr>
          <w:rFonts w:cs="David" w:hint="cs"/>
          <w:u w:val="single"/>
          <w:rtl/>
        </w:rPr>
        <w:t>היו"ר יריב לוין</w:t>
      </w:r>
      <w:r w:rsidRPr="00F453FB">
        <w:rPr>
          <w:rFonts w:cs="David" w:hint="cs"/>
          <w:rtl/>
        </w:rPr>
        <w:t>:</w:t>
      </w:r>
    </w:p>
    <w:p w14:paraId="21B26A10" w14:textId="77777777" w:rsidR="00F453FB" w:rsidRPr="00F453FB" w:rsidRDefault="00F453FB" w:rsidP="00F453FB">
      <w:pPr>
        <w:bidi/>
        <w:jc w:val="both"/>
        <w:rPr>
          <w:rFonts w:cs="David"/>
          <w:rtl/>
        </w:rPr>
      </w:pPr>
    </w:p>
    <w:p w14:paraId="549B9B5D" w14:textId="77777777" w:rsidR="00F453FB" w:rsidRPr="00F453FB" w:rsidRDefault="00F453FB" w:rsidP="00F453FB">
      <w:pPr>
        <w:bidi/>
        <w:jc w:val="both"/>
        <w:rPr>
          <w:rFonts w:cs="David"/>
          <w:rtl/>
        </w:rPr>
      </w:pPr>
      <w:r w:rsidRPr="00F453FB">
        <w:rPr>
          <w:rFonts w:cs="David" w:hint="cs"/>
          <w:rtl/>
        </w:rPr>
        <w:tab/>
        <w:t>בסדר. אני רוצה לוודא. הכוונה היא שהוא יהיה ממלא מקום או של אפללו או של יעקב אדרי או של ניצן הורוביץ. בסדר. אנחנו מיושרים ומצביעים על ההצעה.</w:t>
      </w:r>
    </w:p>
    <w:p w14:paraId="70A4176C" w14:textId="77777777" w:rsidR="00F453FB" w:rsidRPr="00F453FB" w:rsidRDefault="00F453FB" w:rsidP="00F453FB">
      <w:pPr>
        <w:bidi/>
        <w:jc w:val="both"/>
        <w:rPr>
          <w:rFonts w:cs="David"/>
          <w:rtl/>
        </w:rPr>
      </w:pPr>
    </w:p>
    <w:p w14:paraId="622385DD" w14:textId="77777777" w:rsidR="00F453FB" w:rsidRPr="00F453FB" w:rsidRDefault="00F453FB" w:rsidP="00F453FB">
      <w:pPr>
        <w:bidi/>
        <w:jc w:val="center"/>
        <w:rPr>
          <w:rFonts w:cs="David"/>
          <w:b/>
          <w:bCs/>
          <w:u w:val="single"/>
          <w:rtl/>
        </w:rPr>
      </w:pPr>
      <w:r w:rsidRPr="00F453FB">
        <w:rPr>
          <w:rFonts w:cs="David" w:hint="cs"/>
          <w:b/>
          <w:bCs/>
          <w:u w:val="single"/>
          <w:rtl/>
        </w:rPr>
        <w:t>ה צ ב ע ה</w:t>
      </w:r>
    </w:p>
    <w:p w14:paraId="07D36467" w14:textId="77777777" w:rsidR="00F453FB" w:rsidRPr="00F453FB" w:rsidRDefault="00F453FB" w:rsidP="00F453FB">
      <w:pPr>
        <w:bidi/>
        <w:jc w:val="center"/>
        <w:rPr>
          <w:rFonts w:cs="David"/>
          <w:b/>
          <w:bCs/>
          <w:rtl/>
        </w:rPr>
      </w:pPr>
    </w:p>
    <w:p w14:paraId="53BF7339" w14:textId="77777777" w:rsidR="00F453FB" w:rsidRPr="00F453FB" w:rsidRDefault="00F453FB" w:rsidP="00F453FB">
      <w:pPr>
        <w:bidi/>
        <w:jc w:val="center"/>
        <w:rPr>
          <w:rFonts w:cs="David"/>
          <w:b/>
          <w:bCs/>
          <w:rtl/>
        </w:rPr>
      </w:pPr>
      <w:r w:rsidRPr="00F453FB">
        <w:rPr>
          <w:rFonts w:cs="David" w:hint="cs"/>
          <w:b/>
          <w:bCs/>
          <w:rtl/>
        </w:rPr>
        <w:t xml:space="preserve">בעד </w:t>
      </w:r>
      <w:r w:rsidRPr="00F453FB">
        <w:rPr>
          <w:rFonts w:cs="David"/>
          <w:b/>
          <w:bCs/>
          <w:rtl/>
        </w:rPr>
        <w:t>–</w:t>
      </w:r>
      <w:r w:rsidRPr="00F453FB">
        <w:rPr>
          <w:rFonts w:cs="David" w:hint="cs"/>
          <w:b/>
          <w:bCs/>
          <w:rtl/>
        </w:rPr>
        <w:t xml:space="preserve">  11</w:t>
      </w:r>
    </w:p>
    <w:p w14:paraId="72B42733" w14:textId="77777777" w:rsidR="00F453FB" w:rsidRPr="00F453FB" w:rsidRDefault="00F453FB" w:rsidP="00F453FB">
      <w:pPr>
        <w:bidi/>
        <w:jc w:val="center"/>
        <w:rPr>
          <w:rFonts w:cs="David"/>
          <w:b/>
          <w:bCs/>
          <w:rtl/>
        </w:rPr>
      </w:pPr>
    </w:p>
    <w:p w14:paraId="0450B309" w14:textId="77777777" w:rsidR="00F453FB" w:rsidRPr="00F453FB" w:rsidRDefault="00F453FB" w:rsidP="00F453FB">
      <w:pPr>
        <w:bidi/>
        <w:jc w:val="center"/>
        <w:rPr>
          <w:rFonts w:cs="David"/>
          <w:b/>
          <w:bCs/>
          <w:rtl/>
        </w:rPr>
      </w:pPr>
      <w:r w:rsidRPr="00F453FB">
        <w:rPr>
          <w:rFonts w:cs="David" w:hint="cs"/>
          <w:b/>
          <w:bCs/>
          <w:rtl/>
        </w:rPr>
        <w:t xml:space="preserve">נמנע </w:t>
      </w:r>
      <w:r w:rsidRPr="00F453FB">
        <w:rPr>
          <w:rFonts w:cs="David"/>
          <w:b/>
          <w:bCs/>
          <w:rtl/>
        </w:rPr>
        <w:t>–</w:t>
      </w:r>
      <w:r w:rsidRPr="00F453FB">
        <w:rPr>
          <w:rFonts w:cs="David" w:hint="cs"/>
          <w:b/>
          <w:bCs/>
          <w:rtl/>
        </w:rPr>
        <w:t xml:space="preserve"> 1</w:t>
      </w:r>
    </w:p>
    <w:p w14:paraId="26F11C24" w14:textId="77777777" w:rsidR="00F453FB" w:rsidRPr="00F453FB" w:rsidRDefault="00F453FB" w:rsidP="00F453FB">
      <w:pPr>
        <w:bidi/>
        <w:jc w:val="center"/>
        <w:rPr>
          <w:rFonts w:cs="David"/>
          <w:b/>
          <w:bCs/>
          <w:rtl/>
        </w:rPr>
      </w:pPr>
    </w:p>
    <w:p w14:paraId="0AD14994" w14:textId="77777777" w:rsidR="00F453FB" w:rsidRPr="00F453FB" w:rsidRDefault="00F453FB" w:rsidP="00F453FB">
      <w:pPr>
        <w:bidi/>
        <w:jc w:val="center"/>
        <w:rPr>
          <w:rFonts w:cs="David"/>
          <w:b/>
          <w:bCs/>
          <w:u w:val="single"/>
          <w:rtl/>
        </w:rPr>
      </w:pPr>
      <w:r w:rsidRPr="00F453FB">
        <w:rPr>
          <w:rFonts w:cs="David" w:hint="cs"/>
          <w:b/>
          <w:bCs/>
          <w:u w:val="single"/>
          <w:rtl/>
        </w:rPr>
        <w:t>ההצעה אושרה</w:t>
      </w:r>
    </w:p>
    <w:p w14:paraId="1A006498" w14:textId="77777777" w:rsidR="00F453FB" w:rsidRPr="00F453FB" w:rsidRDefault="00F453FB" w:rsidP="00F453FB">
      <w:pPr>
        <w:bidi/>
        <w:jc w:val="both"/>
        <w:rPr>
          <w:rFonts w:cs="David"/>
          <w:rtl/>
        </w:rPr>
      </w:pPr>
    </w:p>
    <w:p w14:paraId="1C1FED0B" w14:textId="77777777" w:rsidR="00F453FB" w:rsidRPr="00F453FB" w:rsidRDefault="00F453FB" w:rsidP="00F453FB">
      <w:pPr>
        <w:bidi/>
        <w:jc w:val="both"/>
        <w:rPr>
          <w:rFonts w:cs="David"/>
          <w:rtl/>
        </w:rPr>
      </w:pPr>
      <w:r w:rsidRPr="00F453FB">
        <w:rPr>
          <w:rFonts w:cs="David" w:hint="cs"/>
          <w:rtl/>
        </w:rPr>
        <w:t>אושר הרכב הוועדה כפי שהציג יושב ראש הקואליציה. תודה. הישיבה נעולה.</w:t>
      </w:r>
    </w:p>
    <w:p w14:paraId="0FD57FF6" w14:textId="77777777" w:rsidR="00F453FB" w:rsidRPr="00F453FB" w:rsidRDefault="00F453FB" w:rsidP="00F453FB">
      <w:pPr>
        <w:bidi/>
        <w:jc w:val="both"/>
        <w:rPr>
          <w:rFonts w:cs="David"/>
          <w:rtl/>
        </w:rPr>
      </w:pPr>
    </w:p>
    <w:p w14:paraId="0C9AC65B" w14:textId="77777777" w:rsidR="00F453FB" w:rsidRPr="00F453FB" w:rsidRDefault="00F453FB" w:rsidP="00F453FB">
      <w:pPr>
        <w:bidi/>
        <w:jc w:val="both"/>
        <w:rPr>
          <w:rFonts w:cs="David"/>
          <w:rtl/>
        </w:rPr>
      </w:pPr>
    </w:p>
    <w:p w14:paraId="28B83733" w14:textId="77777777" w:rsidR="00F453FB" w:rsidRPr="00F453FB" w:rsidRDefault="00F453FB" w:rsidP="00F453FB">
      <w:pPr>
        <w:bidi/>
        <w:jc w:val="both"/>
        <w:rPr>
          <w:rFonts w:cs="David"/>
          <w:rtl/>
        </w:rPr>
      </w:pPr>
    </w:p>
    <w:p w14:paraId="3E2A6476" w14:textId="77777777" w:rsidR="00F453FB" w:rsidRPr="00F453FB" w:rsidRDefault="00F453FB" w:rsidP="00F453FB">
      <w:pPr>
        <w:bidi/>
        <w:jc w:val="both"/>
        <w:rPr>
          <w:rFonts w:cs="David"/>
          <w:rtl/>
        </w:rPr>
      </w:pPr>
    </w:p>
    <w:p w14:paraId="7B5CE0E6" w14:textId="77777777" w:rsidR="00F453FB" w:rsidRPr="00F453FB" w:rsidRDefault="00F453FB" w:rsidP="00F453FB">
      <w:pPr>
        <w:bidi/>
        <w:jc w:val="both"/>
        <w:rPr>
          <w:rFonts w:cs="David"/>
          <w:rtl/>
        </w:rPr>
      </w:pPr>
    </w:p>
    <w:p w14:paraId="352CD62F" w14:textId="77777777" w:rsidR="00F453FB" w:rsidRPr="00F453FB" w:rsidRDefault="00F453FB" w:rsidP="00F453FB">
      <w:pPr>
        <w:bidi/>
        <w:jc w:val="both"/>
        <w:rPr>
          <w:rFonts w:cs="David"/>
          <w:rtl/>
        </w:rPr>
      </w:pPr>
    </w:p>
    <w:p w14:paraId="1421A204" w14:textId="77777777" w:rsidR="00F453FB" w:rsidRPr="00F453FB" w:rsidRDefault="00F453FB" w:rsidP="00F453FB">
      <w:pPr>
        <w:bidi/>
        <w:jc w:val="both"/>
        <w:rPr>
          <w:rFonts w:cs="David"/>
          <w:rtl/>
        </w:rPr>
      </w:pPr>
    </w:p>
    <w:p w14:paraId="69513E3B" w14:textId="77777777" w:rsidR="00F453FB" w:rsidRPr="00F453FB" w:rsidRDefault="00F453FB" w:rsidP="00F453FB">
      <w:pPr>
        <w:bidi/>
        <w:jc w:val="both"/>
        <w:rPr>
          <w:rFonts w:cs="David"/>
          <w:b/>
          <w:bCs/>
          <w:u w:val="single"/>
          <w:rtl/>
        </w:rPr>
      </w:pPr>
      <w:r w:rsidRPr="00F453FB">
        <w:rPr>
          <w:rFonts w:cs="David" w:hint="cs"/>
          <w:b/>
          <w:bCs/>
          <w:u w:val="single"/>
          <w:rtl/>
        </w:rPr>
        <w:t>הישיבה ננעלה בשעה 15:00</w:t>
      </w:r>
    </w:p>
    <w:p w14:paraId="6CCD41E9" w14:textId="77777777" w:rsidR="00F453FB" w:rsidRPr="00F453FB" w:rsidRDefault="00F453FB" w:rsidP="00F453FB">
      <w:pPr>
        <w:bidi/>
        <w:jc w:val="both"/>
        <w:rPr>
          <w:rFonts w:cs="David"/>
          <w:rtl/>
        </w:rPr>
      </w:pPr>
    </w:p>
    <w:p w14:paraId="196677BD" w14:textId="77777777" w:rsidR="00F453FB" w:rsidRPr="00F453FB" w:rsidRDefault="00F453FB" w:rsidP="00F453FB">
      <w:pPr>
        <w:bidi/>
        <w:jc w:val="both"/>
        <w:rPr>
          <w:rFonts w:cs="David"/>
          <w:rtl/>
        </w:rPr>
      </w:pPr>
    </w:p>
    <w:p w14:paraId="0B0C5D50" w14:textId="77777777" w:rsidR="00F453FB" w:rsidRPr="00F453FB" w:rsidRDefault="00F453FB" w:rsidP="00F453FB">
      <w:pPr>
        <w:bidi/>
        <w:jc w:val="both"/>
        <w:rPr>
          <w:rFonts w:cs="David"/>
          <w:rtl/>
        </w:rPr>
      </w:pPr>
    </w:p>
    <w:p w14:paraId="74647CC2" w14:textId="77777777" w:rsidR="00F453FB" w:rsidRPr="00F453FB" w:rsidRDefault="00F453FB" w:rsidP="00F453FB">
      <w:pPr>
        <w:bidi/>
        <w:jc w:val="both"/>
        <w:rPr>
          <w:rFonts w:cs="David"/>
          <w:rtl/>
        </w:rPr>
      </w:pPr>
    </w:p>
    <w:p w14:paraId="4E130F3E" w14:textId="77777777" w:rsidR="00F453FB" w:rsidRPr="00F453FB" w:rsidRDefault="00F453FB" w:rsidP="00F453FB">
      <w:pPr>
        <w:bidi/>
        <w:jc w:val="both"/>
        <w:rPr>
          <w:rFonts w:cs="David"/>
        </w:rPr>
      </w:pPr>
    </w:p>
    <w:p w14:paraId="4C3CA599" w14:textId="77777777" w:rsidR="00552A80" w:rsidRPr="00F453FB" w:rsidRDefault="00552A80" w:rsidP="00F453FB">
      <w:pPr>
        <w:bidi/>
        <w:rPr>
          <w:rFonts w:cs="David"/>
        </w:rPr>
      </w:pPr>
    </w:p>
    <w:sectPr w:rsidR="00552A80" w:rsidRPr="00F453FB" w:rsidSect="00F453FB">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2291" w14:textId="77777777" w:rsidR="00817DA8" w:rsidRDefault="00817DA8">
      <w:r>
        <w:separator/>
      </w:r>
    </w:p>
  </w:endnote>
  <w:endnote w:type="continuationSeparator" w:id="0">
    <w:p w14:paraId="15E1D6AB" w14:textId="77777777" w:rsidR="00817DA8" w:rsidRDefault="0081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64D7F" w14:textId="77777777" w:rsidR="00817DA8" w:rsidRDefault="00817DA8">
      <w:r>
        <w:separator/>
      </w:r>
    </w:p>
  </w:footnote>
  <w:footnote w:type="continuationSeparator" w:id="0">
    <w:p w14:paraId="45A13963" w14:textId="77777777" w:rsidR="00817DA8" w:rsidRDefault="00817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9F728" w14:textId="77777777" w:rsidR="00F453FB" w:rsidRDefault="00F453FB" w:rsidP="00F453F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40B8A14" w14:textId="77777777" w:rsidR="00F453FB" w:rsidRDefault="00F453FB" w:rsidP="00F453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E1B2B" w14:textId="77777777" w:rsidR="00F453FB" w:rsidRDefault="00F453FB" w:rsidP="00F453F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3B36FD">
      <w:rPr>
        <w:rStyle w:val="PageNumber"/>
        <w:noProof/>
        <w:rtl/>
      </w:rPr>
      <w:t>11</w:t>
    </w:r>
    <w:r>
      <w:rPr>
        <w:rStyle w:val="PageNumber"/>
        <w:rtl/>
      </w:rPr>
      <w:fldChar w:fldCharType="end"/>
    </w:r>
  </w:p>
  <w:p w14:paraId="77E53B20" w14:textId="77777777" w:rsidR="00F453FB" w:rsidRDefault="00F453FB" w:rsidP="00F453FB">
    <w:pPr>
      <w:pStyle w:val="Header"/>
      <w:ind w:right="360"/>
      <w:rPr>
        <w:rtl/>
      </w:rPr>
    </w:pPr>
    <w:r>
      <w:rPr>
        <w:rFonts w:hint="cs"/>
        <w:rtl/>
      </w:rPr>
      <w:t>ועדת הכנסת</w:t>
    </w:r>
  </w:p>
  <w:p w14:paraId="301A3A27" w14:textId="77777777" w:rsidR="00F453FB" w:rsidRDefault="00F453FB">
    <w:pPr>
      <w:pStyle w:val="Header"/>
      <w:rPr>
        <w:rtl/>
      </w:rPr>
    </w:pPr>
    <w:r>
      <w:rPr>
        <w:rFonts w:hint="cs"/>
        <w:rtl/>
      </w:rPr>
      <w:t>5.7.2011</w:t>
    </w:r>
  </w:p>
  <w:p w14:paraId="7935CA00" w14:textId="77777777" w:rsidR="00F453FB" w:rsidRDefault="00F453FB">
    <w:pPr>
      <w:pStyle w:val="Header"/>
      <w:rPr>
        <w:rtl/>
      </w:rPr>
    </w:pPr>
  </w:p>
  <w:p w14:paraId="1F93480E" w14:textId="77777777" w:rsidR="00F453FB" w:rsidRDefault="00F453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4897פרוטוקול_ישיבת_ועדה.doc"/>
    <w:docVar w:name="StartMode" w:val="3"/>
  </w:docVars>
  <w:rsids>
    <w:rsidRoot w:val="009C5844"/>
    <w:rsid w:val="00186A4C"/>
    <w:rsid w:val="003B36FD"/>
    <w:rsid w:val="00552A80"/>
    <w:rsid w:val="00817DA8"/>
    <w:rsid w:val="00965806"/>
    <w:rsid w:val="009C5844"/>
    <w:rsid w:val="00A468A0"/>
    <w:rsid w:val="00F453FB"/>
    <w:rsid w:val="00F84E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2032B84"/>
  <w15:chartTrackingRefBased/>
  <w15:docId w15:val="{E783DE0A-2216-4578-BFB4-15EC434C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53FB"/>
    <w:pPr>
      <w:tabs>
        <w:tab w:val="center" w:pos="4153"/>
        <w:tab w:val="right" w:pos="8306"/>
      </w:tabs>
      <w:bidi/>
    </w:pPr>
    <w:rPr>
      <w:rFonts w:cs="David"/>
      <w:lang w:eastAsia="he-IL"/>
    </w:rPr>
  </w:style>
  <w:style w:type="character" w:styleId="PageNumber">
    <w:name w:val="page number"/>
    <w:basedOn w:val="DefaultParagraphFont"/>
    <w:rsid w:val="00F45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848047-C452-4962-A730-C14088CB92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9BFBE2-6D57-40E5-AA50-A824991162C9}">
  <ds:schemaRefs>
    <ds:schemaRef ds:uri="http://schemas.microsoft.com/sharepoint/v3/contenttype/forms"/>
  </ds:schemaRefs>
</ds:datastoreItem>
</file>

<file path=customXml/itemProps3.xml><?xml version="1.0" encoding="utf-8"?>
<ds:datastoreItem xmlns:ds="http://schemas.openxmlformats.org/officeDocument/2006/customXml" ds:itemID="{C91BA931-44AA-44C0-B3FF-E05871BAF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11</Pages>
  <Words>2027</Words>
  <Characters>11558</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הכנסת השמונה עשרה</vt:lpstr>
    </vt:vector>
  </TitlesOfParts>
  <Company>Liraz</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com_alex</dc:creator>
  <cp:keywords/>
  <dc:description/>
  <cp:lastModifiedBy>Ghanem Mohammad</cp:lastModifiedBy>
  <cp:revision>3</cp:revision>
  <cp:lastPrinted>1899-12-31T22:00:00Z</cp:lastPrinted>
  <dcterms:created xsi:type="dcterms:W3CDTF">2022-07-09T13:32:00Z</dcterms:created>
  <dcterms:modified xsi:type="dcterms:W3CDTF">2022-07-10T08:06:00Z</dcterms:modified>
</cp:coreProperties>
</file>