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FF8F" w14:textId="77777777" w:rsidR="00C37463" w:rsidRPr="00C37463" w:rsidRDefault="00C37463" w:rsidP="00C37463">
      <w:pPr>
        <w:bidi/>
        <w:jc w:val="both"/>
        <w:rPr>
          <w:rFonts w:cs="David" w:hint="cs"/>
          <w:b/>
          <w:bCs/>
          <w:rtl/>
        </w:rPr>
      </w:pPr>
      <w:r w:rsidRPr="00C37463">
        <w:rPr>
          <w:rFonts w:cs="David" w:hint="cs"/>
          <w:b/>
          <w:bCs/>
          <w:rtl/>
        </w:rPr>
        <w:t>ה</w:t>
      </w:r>
      <w:r w:rsidRPr="00C37463">
        <w:rPr>
          <w:rFonts w:cs="David"/>
          <w:b/>
          <w:bCs/>
          <w:rtl/>
        </w:rPr>
        <w:t xml:space="preserve">כנסת </w:t>
      </w:r>
      <w:r w:rsidRPr="00C37463">
        <w:rPr>
          <w:rFonts w:cs="David" w:hint="cs"/>
          <w:b/>
          <w:bCs/>
          <w:rtl/>
        </w:rPr>
        <w:t>השמונה-עשרה</w:t>
      </w:r>
      <w:r w:rsidRPr="00C37463">
        <w:rPr>
          <w:rFonts w:cs="David" w:hint="cs"/>
          <w:b/>
          <w:bCs/>
          <w:rtl/>
        </w:rPr>
        <w:tab/>
      </w:r>
      <w:r w:rsidRPr="00C37463">
        <w:rPr>
          <w:rFonts w:cs="David" w:hint="cs"/>
          <w:b/>
          <w:bCs/>
          <w:rtl/>
        </w:rPr>
        <w:tab/>
        <w:t xml:space="preserve">                                                                נוסח לא מתוקן              </w:t>
      </w:r>
    </w:p>
    <w:p w14:paraId="13E9D690" w14:textId="77777777" w:rsidR="00C37463" w:rsidRPr="00C37463" w:rsidRDefault="00C37463" w:rsidP="00C37463">
      <w:pPr>
        <w:bidi/>
        <w:jc w:val="both"/>
        <w:outlineLvl w:val="0"/>
        <w:rPr>
          <w:rFonts w:cs="David" w:hint="cs"/>
          <w:b/>
          <w:bCs/>
          <w:rtl/>
        </w:rPr>
      </w:pPr>
      <w:r w:rsidRPr="00C37463">
        <w:rPr>
          <w:rFonts w:cs="David" w:hint="cs"/>
          <w:b/>
          <w:bCs/>
          <w:rtl/>
        </w:rPr>
        <w:t xml:space="preserve">מושב </w:t>
      </w:r>
      <w:r>
        <w:rPr>
          <w:rFonts w:cs="David" w:hint="cs"/>
          <w:b/>
          <w:bCs/>
          <w:rtl/>
        </w:rPr>
        <w:t>שני</w:t>
      </w:r>
      <w:r w:rsidRPr="00C37463">
        <w:rPr>
          <w:rFonts w:cs="David" w:hint="cs"/>
          <w:b/>
          <w:bCs/>
          <w:rtl/>
        </w:rPr>
        <w:tab/>
      </w:r>
      <w:r w:rsidRPr="00C37463">
        <w:rPr>
          <w:rFonts w:cs="David" w:hint="cs"/>
          <w:b/>
          <w:bCs/>
          <w:rtl/>
        </w:rPr>
        <w:tab/>
      </w:r>
      <w:r w:rsidRPr="00C37463">
        <w:rPr>
          <w:rFonts w:cs="David" w:hint="cs"/>
          <w:b/>
          <w:bCs/>
          <w:rtl/>
        </w:rPr>
        <w:tab/>
      </w:r>
      <w:r w:rsidRPr="00C37463">
        <w:rPr>
          <w:rFonts w:cs="David" w:hint="cs"/>
          <w:b/>
          <w:bCs/>
          <w:rtl/>
        </w:rPr>
        <w:tab/>
      </w:r>
      <w:r w:rsidRPr="00C37463">
        <w:rPr>
          <w:rFonts w:cs="David" w:hint="cs"/>
          <w:b/>
          <w:bCs/>
          <w:rtl/>
        </w:rPr>
        <w:tab/>
      </w:r>
      <w:r w:rsidRPr="00C37463">
        <w:rPr>
          <w:rFonts w:cs="David" w:hint="cs"/>
          <w:b/>
          <w:bCs/>
          <w:rtl/>
        </w:rPr>
        <w:tab/>
      </w:r>
      <w:r w:rsidRPr="00C37463">
        <w:rPr>
          <w:rFonts w:cs="David" w:hint="cs"/>
          <w:b/>
          <w:bCs/>
          <w:rtl/>
        </w:rPr>
        <w:tab/>
      </w:r>
      <w:r w:rsidRPr="00C37463">
        <w:rPr>
          <w:rFonts w:cs="David"/>
          <w:b/>
          <w:bCs/>
          <w:rtl/>
        </w:rPr>
        <w:tab/>
      </w:r>
      <w:r w:rsidRPr="00C37463">
        <w:rPr>
          <w:rFonts w:cs="David" w:hint="cs"/>
          <w:b/>
          <w:bCs/>
          <w:rtl/>
        </w:rPr>
        <w:t xml:space="preserve">         </w:t>
      </w:r>
    </w:p>
    <w:p w14:paraId="0CD8FBFA" w14:textId="77777777" w:rsidR="00C37463" w:rsidRPr="00C37463" w:rsidRDefault="00C37463" w:rsidP="00C37463">
      <w:pPr>
        <w:bidi/>
        <w:jc w:val="both"/>
        <w:rPr>
          <w:rFonts w:cs="David"/>
          <w:b/>
          <w:bCs/>
          <w:rtl/>
        </w:rPr>
      </w:pPr>
    </w:p>
    <w:p w14:paraId="7B4758FE" w14:textId="77777777" w:rsidR="00C37463" w:rsidRPr="00C37463" w:rsidRDefault="00C37463" w:rsidP="00C37463">
      <w:pPr>
        <w:bidi/>
        <w:jc w:val="center"/>
        <w:outlineLvl w:val="0"/>
        <w:rPr>
          <w:rFonts w:cs="David" w:hint="cs"/>
          <w:b/>
          <w:bCs/>
          <w:rtl/>
        </w:rPr>
      </w:pPr>
    </w:p>
    <w:p w14:paraId="7B2E0ACC" w14:textId="77777777" w:rsidR="00C37463" w:rsidRPr="00C37463" w:rsidRDefault="00C37463" w:rsidP="00C37463">
      <w:pPr>
        <w:bidi/>
        <w:jc w:val="center"/>
        <w:outlineLvl w:val="0"/>
        <w:rPr>
          <w:rFonts w:cs="David" w:hint="cs"/>
          <w:b/>
          <w:bCs/>
          <w:rtl/>
        </w:rPr>
      </w:pPr>
    </w:p>
    <w:p w14:paraId="30611E22" w14:textId="77777777" w:rsidR="00C37463" w:rsidRPr="00C37463" w:rsidRDefault="00C37463" w:rsidP="00C37463">
      <w:pPr>
        <w:bidi/>
        <w:jc w:val="center"/>
        <w:outlineLvl w:val="0"/>
        <w:rPr>
          <w:rFonts w:cs="David" w:hint="cs"/>
          <w:b/>
          <w:bCs/>
          <w:rtl/>
        </w:rPr>
      </w:pPr>
    </w:p>
    <w:p w14:paraId="18CDD918" w14:textId="77777777" w:rsidR="00C37463" w:rsidRPr="00C37463" w:rsidRDefault="00C37463" w:rsidP="00C37463">
      <w:pPr>
        <w:bidi/>
        <w:jc w:val="center"/>
        <w:outlineLvl w:val="0"/>
        <w:rPr>
          <w:rFonts w:cs="David" w:hint="cs"/>
          <w:b/>
          <w:bCs/>
          <w:rtl/>
        </w:rPr>
      </w:pPr>
      <w:r w:rsidRPr="00C37463">
        <w:rPr>
          <w:rFonts w:cs="David"/>
          <w:b/>
          <w:bCs/>
          <w:rtl/>
        </w:rPr>
        <w:t xml:space="preserve">פרוטוקול מס' </w:t>
      </w:r>
      <w:r w:rsidRPr="00C37463">
        <w:rPr>
          <w:rFonts w:cs="David" w:hint="cs"/>
          <w:b/>
          <w:bCs/>
          <w:rtl/>
        </w:rPr>
        <w:t>9</w:t>
      </w:r>
    </w:p>
    <w:p w14:paraId="2C0E1FEC" w14:textId="77777777" w:rsidR="00C37463" w:rsidRPr="00C37463" w:rsidRDefault="00C37463" w:rsidP="00C37463">
      <w:pPr>
        <w:bidi/>
        <w:jc w:val="center"/>
        <w:outlineLvl w:val="0"/>
        <w:rPr>
          <w:rFonts w:cs="David" w:hint="cs"/>
          <w:b/>
          <w:bCs/>
          <w:rtl/>
        </w:rPr>
      </w:pPr>
      <w:r w:rsidRPr="00C37463">
        <w:rPr>
          <w:rFonts w:cs="David"/>
          <w:b/>
          <w:bCs/>
          <w:rtl/>
        </w:rPr>
        <w:t>מישיב</w:t>
      </w:r>
      <w:r w:rsidRPr="00C37463">
        <w:rPr>
          <w:rFonts w:cs="David" w:hint="cs"/>
          <w:b/>
          <w:bCs/>
          <w:rtl/>
        </w:rPr>
        <w:t>ת ועדת המשנה של ועדת הכנסת</w:t>
      </w:r>
    </w:p>
    <w:p w14:paraId="34EB6F09" w14:textId="77777777" w:rsidR="00C37463" w:rsidRPr="00C37463" w:rsidRDefault="00C37463" w:rsidP="00C37463">
      <w:pPr>
        <w:bidi/>
        <w:jc w:val="center"/>
        <w:outlineLvl w:val="0"/>
        <w:rPr>
          <w:rFonts w:cs="David" w:hint="cs"/>
          <w:b/>
          <w:bCs/>
          <w:rtl/>
        </w:rPr>
      </w:pPr>
      <w:r w:rsidRPr="00C37463">
        <w:rPr>
          <w:rFonts w:cs="David" w:hint="cs"/>
          <w:b/>
          <w:bCs/>
          <w:rtl/>
        </w:rPr>
        <w:t>לגיבוש כללי אתיקה לחברי הכנסת</w:t>
      </w:r>
    </w:p>
    <w:p w14:paraId="470F7EFE" w14:textId="77777777" w:rsidR="00C37463" w:rsidRPr="00C37463" w:rsidRDefault="00C37463" w:rsidP="00C37463">
      <w:pPr>
        <w:bidi/>
        <w:jc w:val="center"/>
        <w:outlineLvl w:val="0"/>
        <w:rPr>
          <w:rFonts w:cs="David" w:hint="cs"/>
          <w:b/>
          <w:bCs/>
          <w:u w:val="single"/>
          <w:rtl/>
        </w:rPr>
      </w:pPr>
      <w:r w:rsidRPr="00C37463">
        <w:rPr>
          <w:rFonts w:cs="David" w:hint="cs"/>
          <w:b/>
          <w:bCs/>
          <w:u w:val="single"/>
          <w:rtl/>
        </w:rPr>
        <w:t xml:space="preserve">יום שלישי </w:t>
      </w:r>
      <w:proofErr w:type="spellStart"/>
      <w:r w:rsidRPr="00C37463">
        <w:rPr>
          <w:rFonts w:cs="David" w:hint="cs"/>
          <w:b/>
          <w:bCs/>
          <w:u w:val="single"/>
          <w:rtl/>
        </w:rPr>
        <w:t>יב</w:t>
      </w:r>
      <w:proofErr w:type="spellEnd"/>
      <w:r w:rsidRPr="00C37463">
        <w:rPr>
          <w:rFonts w:cs="David" w:hint="cs"/>
          <w:b/>
          <w:bCs/>
          <w:u w:val="single"/>
          <w:rtl/>
        </w:rPr>
        <w:t xml:space="preserve">' בסיוון </w:t>
      </w:r>
      <w:proofErr w:type="spellStart"/>
      <w:r w:rsidRPr="00C37463">
        <w:rPr>
          <w:rFonts w:cs="David" w:hint="cs"/>
          <w:b/>
          <w:bCs/>
          <w:u w:val="single"/>
          <w:rtl/>
        </w:rPr>
        <w:t>התש"ע</w:t>
      </w:r>
      <w:proofErr w:type="spellEnd"/>
      <w:r w:rsidRPr="00C37463">
        <w:rPr>
          <w:rFonts w:cs="David" w:hint="cs"/>
          <w:b/>
          <w:bCs/>
          <w:u w:val="single"/>
          <w:rtl/>
        </w:rPr>
        <w:t xml:space="preserve"> (25 במאי 2010), שעה 14:30</w:t>
      </w:r>
    </w:p>
    <w:p w14:paraId="38879E21" w14:textId="77777777" w:rsidR="00C37463" w:rsidRPr="00C37463" w:rsidRDefault="00C37463" w:rsidP="00C37463">
      <w:pPr>
        <w:bidi/>
        <w:rPr>
          <w:rFonts w:cs="David"/>
          <w:b/>
          <w:bCs/>
          <w:u w:val="single"/>
          <w:rtl/>
        </w:rPr>
      </w:pPr>
    </w:p>
    <w:p w14:paraId="45CA393F" w14:textId="77777777" w:rsidR="00C37463" w:rsidRPr="00C37463" w:rsidRDefault="00C37463" w:rsidP="00C37463">
      <w:pPr>
        <w:bidi/>
        <w:rPr>
          <w:rFonts w:cs="David" w:hint="cs"/>
          <w:b/>
          <w:bCs/>
          <w:u w:val="single"/>
          <w:rtl/>
        </w:rPr>
      </w:pPr>
    </w:p>
    <w:p w14:paraId="7A02F6E2" w14:textId="77777777" w:rsidR="00C37463" w:rsidRPr="00C37463" w:rsidRDefault="00C37463" w:rsidP="00C37463">
      <w:pPr>
        <w:bidi/>
        <w:rPr>
          <w:rFonts w:cs="David" w:hint="cs"/>
          <w:b/>
          <w:bCs/>
          <w:u w:val="single"/>
          <w:rtl/>
        </w:rPr>
      </w:pPr>
    </w:p>
    <w:p w14:paraId="5EC62380" w14:textId="77777777" w:rsidR="00C37463" w:rsidRPr="00C37463" w:rsidRDefault="00C37463" w:rsidP="00C37463">
      <w:pPr>
        <w:bidi/>
        <w:rPr>
          <w:rFonts w:cs="David" w:hint="cs"/>
          <w:b/>
          <w:bCs/>
          <w:u w:val="single"/>
          <w:rtl/>
        </w:rPr>
      </w:pPr>
    </w:p>
    <w:p w14:paraId="724CD8D0" w14:textId="77777777" w:rsidR="00C37463" w:rsidRPr="00C37463" w:rsidRDefault="00C37463" w:rsidP="00C37463">
      <w:pPr>
        <w:bidi/>
        <w:jc w:val="both"/>
        <w:rPr>
          <w:rFonts w:cs="David" w:hint="cs"/>
          <w:rtl/>
        </w:rPr>
      </w:pPr>
      <w:r w:rsidRPr="00C37463">
        <w:rPr>
          <w:rFonts w:cs="David" w:hint="cs"/>
          <w:b/>
          <w:bCs/>
          <w:u w:val="single"/>
          <w:rtl/>
        </w:rPr>
        <w:t>סדר היום</w:t>
      </w:r>
      <w:r w:rsidRPr="00C37463">
        <w:rPr>
          <w:rFonts w:cs="David"/>
          <w:b/>
          <w:bCs/>
          <w:u w:val="single"/>
          <w:rtl/>
        </w:rPr>
        <w:t>:</w:t>
      </w:r>
      <w:r w:rsidRPr="00C37463">
        <w:rPr>
          <w:rFonts w:cs="David"/>
          <w:rtl/>
        </w:rPr>
        <w:t xml:space="preserve"> </w:t>
      </w:r>
      <w:r w:rsidRPr="00C37463">
        <w:rPr>
          <w:rFonts w:cs="David" w:hint="cs"/>
          <w:rtl/>
        </w:rPr>
        <w:t xml:space="preserve"> גיבוש כללי האתיקה לחברי כנסת</w:t>
      </w:r>
    </w:p>
    <w:p w14:paraId="0926924F" w14:textId="77777777" w:rsidR="00C37463" w:rsidRPr="00C37463" w:rsidRDefault="00C37463" w:rsidP="00C37463">
      <w:pPr>
        <w:bidi/>
        <w:jc w:val="both"/>
        <w:rPr>
          <w:rFonts w:cs="David" w:hint="cs"/>
          <w:b/>
          <w:bCs/>
          <w:u w:val="single"/>
          <w:rtl/>
        </w:rPr>
      </w:pPr>
    </w:p>
    <w:p w14:paraId="27C7A629" w14:textId="77777777" w:rsidR="00C37463" w:rsidRPr="00C37463" w:rsidRDefault="00C37463" w:rsidP="00C37463">
      <w:pPr>
        <w:bidi/>
        <w:jc w:val="both"/>
        <w:rPr>
          <w:rFonts w:cs="David" w:hint="cs"/>
          <w:b/>
          <w:bCs/>
          <w:u w:val="single"/>
          <w:rtl/>
        </w:rPr>
      </w:pPr>
    </w:p>
    <w:p w14:paraId="313E34FC" w14:textId="77777777" w:rsidR="00C37463" w:rsidRPr="00C37463" w:rsidRDefault="00C37463" w:rsidP="00C37463">
      <w:pPr>
        <w:bidi/>
        <w:jc w:val="both"/>
        <w:rPr>
          <w:rFonts w:cs="David" w:hint="cs"/>
          <w:b/>
          <w:bCs/>
          <w:u w:val="single"/>
          <w:rtl/>
        </w:rPr>
      </w:pPr>
    </w:p>
    <w:p w14:paraId="3A8362F7" w14:textId="77777777" w:rsidR="00C37463" w:rsidRPr="00C37463" w:rsidRDefault="00C37463" w:rsidP="00C37463">
      <w:pPr>
        <w:bidi/>
        <w:jc w:val="both"/>
        <w:rPr>
          <w:rFonts w:cs="David"/>
          <w:b/>
          <w:bCs/>
          <w:rtl/>
        </w:rPr>
      </w:pPr>
    </w:p>
    <w:p w14:paraId="5D787924" w14:textId="77777777" w:rsidR="00C37463" w:rsidRPr="00C37463" w:rsidRDefault="00C37463" w:rsidP="00C37463">
      <w:pPr>
        <w:bidi/>
        <w:jc w:val="both"/>
        <w:outlineLvl w:val="0"/>
        <w:rPr>
          <w:rFonts w:cs="David"/>
          <w:b/>
          <w:bCs/>
          <w:u w:val="single"/>
          <w:rtl/>
        </w:rPr>
      </w:pPr>
      <w:r w:rsidRPr="00C37463">
        <w:rPr>
          <w:rFonts w:cs="David"/>
          <w:b/>
          <w:bCs/>
          <w:u w:val="single"/>
          <w:rtl/>
        </w:rPr>
        <w:t>נכחו:</w:t>
      </w:r>
    </w:p>
    <w:p w14:paraId="71CC4AFE" w14:textId="77777777" w:rsidR="00C37463" w:rsidRPr="00C37463" w:rsidRDefault="00C37463" w:rsidP="00C37463">
      <w:pPr>
        <w:bidi/>
        <w:jc w:val="both"/>
        <w:outlineLvl w:val="0"/>
        <w:rPr>
          <w:rFonts w:cs="David" w:hint="cs"/>
          <w:rtl/>
        </w:rPr>
      </w:pPr>
      <w:r w:rsidRPr="00C37463">
        <w:rPr>
          <w:rFonts w:cs="David"/>
          <w:b/>
          <w:bCs/>
          <w:u w:val="single"/>
          <w:rtl/>
        </w:rPr>
        <w:t>חברי הוועדה</w:t>
      </w:r>
      <w:r w:rsidRPr="00C37463">
        <w:rPr>
          <w:rFonts w:cs="David"/>
          <w:rtl/>
        </w:rPr>
        <w:t>:</w:t>
      </w:r>
      <w:r w:rsidRPr="00C37463">
        <w:rPr>
          <w:rFonts w:cs="David"/>
          <w:rtl/>
        </w:rPr>
        <w:tab/>
      </w:r>
    </w:p>
    <w:p w14:paraId="4565E836" w14:textId="77777777" w:rsidR="00C37463" w:rsidRPr="00C37463" w:rsidRDefault="00C37463" w:rsidP="00C37463">
      <w:pPr>
        <w:bidi/>
        <w:jc w:val="both"/>
        <w:outlineLvl w:val="0"/>
        <w:rPr>
          <w:rFonts w:cs="David" w:hint="cs"/>
          <w:rtl/>
        </w:rPr>
      </w:pPr>
      <w:r w:rsidRPr="00C37463">
        <w:rPr>
          <w:rFonts w:cs="David" w:hint="cs"/>
          <w:rtl/>
        </w:rPr>
        <w:t xml:space="preserve">חיים אורון </w:t>
      </w:r>
      <w:r w:rsidRPr="00C37463">
        <w:rPr>
          <w:rFonts w:cs="David"/>
          <w:rtl/>
        </w:rPr>
        <w:t>–</w:t>
      </w:r>
      <w:r w:rsidRPr="00C37463">
        <w:rPr>
          <w:rFonts w:cs="David" w:hint="cs"/>
          <w:rtl/>
        </w:rPr>
        <w:t xml:space="preserve"> היו"ר</w:t>
      </w:r>
    </w:p>
    <w:p w14:paraId="718A35DB" w14:textId="77777777" w:rsidR="00C37463" w:rsidRPr="00C37463" w:rsidRDefault="00C37463" w:rsidP="00C37463">
      <w:pPr>
        <w:bidi/>
        <w:jc w:val="both"/>
        <w:outlineLvl w:val="0"/>
        <w:rPr>
          <w:rFonts w:cs="David" w:hint="cs"/>
          <w:rtl/>
        </w:rPr>
      </w:pPr>
      <w:r w:rsidRPr="00C37463">
        <w:rPr>
          <w:rFonts w:cs="David" w:hint="cs"/>
          <w:rtl/>
        </w:rPr>
        <w:t>אברהם מיכאלי</w:t>
      </w:r>
    </w:p>
    <w:p w14:paraId="5E411562" w14:textId="77777777" w:rsidR="00C37463" w:rsidRPr="00C37463" w:rsidRDefault="00C37463" w:rsidP="00C37463">
      <w:pPr>
        <w:bidi/>
        <w:jc w:val="both"/>
        <w:outlineLvl w:val="0"/>
        <w:rPr>
          <w:rFonts w:cs="David" w:hint="cs"/>
          <w:rtl/>
        </w:rPr>
      </w:pPr>
      <w:r w:rsidRPr="00C37463">
        <w:rPr>
          <w:rFonts w:cs="David" w:hint="cs"/>
          <w:rtl/>
        </w:rPr>
        <w:t>שלי יחימוביץ</w:t>
      </w:r>
    </w:p>
    <w:p w14:paraId="01DE3024" w14:textId="77777777" w:rsidR="00C37463" w:rsidRPr="00C37463" w:rsidRDefault="00C37463" w:rsidP="00C37463">
      <w:pPr>
        <w:bidi/>
        <w:jc w:val="both"/>
        <w:outlineLvl w:val="0"/>
        <w:rPr>
          <w:rFonts w:cs="David" w:hint="cs"/>
          <w:rtl/>
        </w:rPr>
      </w:pPr>
      <w:r w:rsidRPr="00C37463">
        <w:rPr>
          <w:rFonts w:cs="David" w:hint="cs"/>
          <w:rtl/>
        </w:rPr>
        <w:t xml:space="preserve">יריב </w:t>
      </w:r>
      <w:proofErr w:type="spellStart"/>
      <w:r w:rsidRPr="00C37463">
        <w:rPr>
          <w:rFonts w:cs="David" w:hint="cs"/>
          <w:rtl/>
        </w:rPr>
        <w:t>לוין</w:t>
      </w:r>
      <w:proofErr w:type="spellEnd"/>
    </w:p>
    <w:p w14:paraId="43E978E5" w14:textId="77777777" w:rsidR="00C37463" w:rsidRPr="00C37463" w:rsidRDefault="00C37463" w:rsidP="00C37463">
      <w:pPr>
        <w:bidi/>
        <w:jc w:val="both"/>
        <w:outlineLvl w:val="0"/>
        <w:rPr>
          <w:rFonts w:cs="David" w:hint="cs"/>
          <w:b/>
          <w:bCs/>
          <w:u w:val="single"/>
          <w:rtl/>
        </w:rPr>
      </w:pPr>
      <w:r w:rsidRPr="00C37463">
        <w:rPr>
          <w:rFonts w:cs="David" w:hint="cs"/>
          <w:rtl/>
        </w:rPr>
        <w:t xml:space="preserve">זאב </w:t>
      </w:r>
      <w:proofErr w:type="spellStart"/>
      <w:r w:rsidRPr="00C37463">
        <w:rPr>
          <w:rFonts w:cs="David" w:hint="cs"/>
          <w:rtl/>
        </w:rPr>
        <w:t>אלקין</w:t>
      </w:r>
      <w:proofErr w:type="spellEnd"/>
    </w:p>
    <w:p w14:paraId="6ECFBC49" w14:textId="77777777" w:rsidR="00C37463" w:rsidRPr="00C37463" w:rsidRDefault="00C37463" w:rsidP="00C37463">
      <w:pPr>
        <w:bidi/>
        <w:jc w:val="both"/>
        <w:outlineLvl w:val="0"/>
        <w:rPr>
          <w:rFonts w:cs="David" w:hint="cs"/>
          <w:rtl/>
        </w:rPr>
      </w:pPr>
      <w:r w:rsidRPr="00C37463">
        <w:rPr>
          <w:rFonts w:cs="David" w:hint="cs"/>
          <w:rtl/>
        </w:rPr>
        <w:t>מנחם אליעזר מוזס</w:t>
      </w:r>
    </w:p>
    <w:p w14:paraId="32773E39" w14:textId="77777777" w:rsidR="00C37463" w:rsidRPr="00C37463" w:rsidRDefault="00C37463" w:rsidP="00C37463">
      <w:pPr>
        <w:bidi/>
        <w:jc w:val="both"/>
        <w:outlineLvl w:val="0"/>
        <w:rPr>
          <w:rFonts w:cs="David" w:hint="cs"/>
          <w:b/>
          <w:bCs/>
          <w:u w:val="single"/>
          <w:rtl/>
        </w:rPr>
      </w:pPr>
    </w:p>
    <w:p w14:paraId="239AD45F" w14:textId="77777777" w:rsidR="00C37463" w:rsidRPr="00C37463" w:rsidRDefault="00C37463" w:rsidP="00C37463">
      <w:pPr>
        <w:bidi/>
        <w:jc w:val="both"/>
        <w:outlineLvl w:val="0"/>
        <w:rPr>
          <w:rFonts w:cs="David" w:hint="cs"/>
          <w:rtl/>
        </w:rPr>
      </w:pPr>
      <w:r w:rsidRPr="00C37463">
        <w:rPr>
          <w:rFonts w:cs="David"/>
          <w:b/>
          <w:bCs/>
          <w:u w:val="single"/>
          <w:rtl/>
        </w:rPr>
        <w:t>מוזמנים</w:t>
      </w:r>
      <w:r w:rsidRPr="00C37463">
        <w:rPr>
          <w:rFonts w:cs="David"/>
          <w:rtl/>
        </w:rPr>
        <w:t>:</w:t>
      </w:r>
    </w:p>
    <w:p w14:paraId="05D1F4D1" w14:textId="77777777" w:rsidR="00C37463" w:rsidRPr="00C37463" w:rsidRDefault="00C37463" w:rsidP="00C37463">
      <w:pPr>
        <w:bidi/>
        <w:jc w:val="both"/>
        <w:outlineLvl w:val="0"/>
        <w:rPr>
          <w:rFonts w:cs="David" w:hint="cs"/>
          <w:rtl/>
        </w:rPr>
      </w:pPr>
      <w:r w:rsidRPr="00C37463">
        <w:rPr>
          <w:rFonts w:cs="David" w:hint="cs"/>
          <w:rtl/>
        </w:rPr>
        <w:t>אייל ינון</w:t>
      </w:r>
      <w:r w:rsidRPr="00C37463">
        <w:rPr>
          <w:rFonts w:cs="David" w:hint="cs"/>
          <w:rtl/>
        </w:rPr>
        <w:tab/>
        <w:t>- יועץ משפטי של הכנסת</w:t>
      </w:r>
    </w:p>
    <w:p w14:paraId="62A9A128" w14:textId="77777777" w:rsidR="00C37463" w:rsidRPr="00C37463" w:rsidRDefault="00C37463" w:rsidP="00C37463">
      <w:pPr>
        <w:bidi/>
        <w:jc w:val="both"/>
        <w:outlineLvl w:val="0"/>
        <w:rPr>
          <w:rFonts w:cs="David" w:hint="cs"/>
          <w:rtl/>
        </w:rPr>
      </w:pPr>
      <w:r w:rsidRPr="00C37463">
        <w:rPr>
          <w:rFonts w:cs="David" w:hint="cs"/>
          <w:rtl/>
        </w:rPr>
        <w:t>פרופסור סוזי נבות</w:t>
      </w:r>
    </w:p>
    <w:p w14:paraId="20987451" w14:textId="77777777" w:rsidR="00C37463" w:rsidRPr="00C37463" w:rsidRDefault="00C37463" w:rsidP="00C37463">
      <w:pPr>
        <w:bidi/>
        <w:jc w:val="both"/>
        <w:outlineLvl w:val="0"/>
        <w:rPr>
          <w:rFonts w:cs="David" w:hint="cs"/>
          <w:rtl/>
        </w:rPr>
      </w:pPr>
    </w:p>
    <w:p w14:paraId="13B319C6" w14:textId="77777777" w:rsidR="00C37463" w:rsidRPr="00C37463" w:rsidRDefault="00C37463" w:rsidP="00C37463">
      <w:pPr>
        <w:bidi/>
        <w:jc w:val="both"/>
        <w:outlineLvl w:val="0"/>
        <w:rPr>
          <w:rFonts w:cs="David" w:hint="cs"/>
          <w:rtl/>
        </w:rPr>
      </w:pPr>
    </w:p>
    <w:p w14:paraId="58F08C4E" w14:textId="77777777" w:rsidR="00C37463" w:rsidRPr="00C37463" w:rsidRDefault="00C37463" w:rsidP="00C37463">
      <w:pPr>
        <w:bidi/>
        <w:jc w:val="both"/>
        <w:outlineLvl w:val="0"/>
        <w:rPr>
          <w:rFonts w:cs="David" w:hint="cs"/>
          <w:rtl/>
        </w:rPr>
      </w:pPr>
    </w:p>
    <w:p w14:paraId="1F438233" w14:textId="77777777" w:rsidR="00C37463" w:rsidRPr="00C37463" w:rsidRDefault="00C37463" w:rsidP="00C37463">
      <w:pPr>
        <w:bidi/>
        <w:jc w:val="both"/>
        <w:outlineLvl w:val="0"/>
        <w:rPr>
          <w:rFonts w:cs="David" w:hint="cs"/>
          <w:rtl/>
        </w:rPr>
      </w:pPr>
      <w:r w:rsidRPr="00C37463">
        <w:rPr>
          <w:rFonts w:cs="David" w:hint="cs"/>
          <w:b/>
          <w:bCs/>
          <w:u w:val="single"/>
          <w:rtl/>
        </w:rPr>
        <w:t>יועצת משפטית</w:t>
      </w:r>
      <w:r w:rsidRPr="00C37463">
        <w:rPr>
          <w:rFonts w:cs="David" w:hint="cs"/>
          <w:rtl/>
        </w:rPr>
        <w:t>:</w:t>
      </w:r>
      <w:r w:rsidRPr="00C37463">
        <w:rPr>
          <w:rFonts w:cs="David" w:hint="cs"/>
          <w:rtl/>
        </w:rPr>
        <w:tab/>
      </w:r>
      <w:r w:rsidRPr="00C37463">
        <w:rPr>
          <w:rFonts w:cs="David" w:hint="cs"/>
          <w:rtl/>
        </w:rPr>
        <w:tab/>
        <w:t>ארבל אסטרחן</w:t>
      </w:r>
    </w:p>
    <w:p w14:paraId="7BE6ADA6" w14:textId="77777777" w:rsidR="00C37463" w:rsidRPr="00C37463" w:rsidRDefault="00C37463" w:rsidP="00C37463">
      <w:pPr>
        <w:bidi/>
        <w:jc w:val="both"/>
        <w:outlineLvl w:val="0"/>
        <w:rPr>
          <w:rFonts w:cs="David" w:hint="cs"/>
          <w:b/>
          <w:bCs/>
          <w:u w:val="single"/>
          <w:rtl/>
        </w:rPr>
      </w:pPr>
    </w:p>
    <w:p w14:paraId="5BA0B250" w14:textId="77777777" w:rsidR="00C37463" w:rsidRPr="00C37463" w:rsidRDefault="00C37463" w:rsidP="00C37463">
      <w:pPr>
        <w:bidi/>
        <w:jc w:val="both"/>
        <w:outlineLvl w:val="0"/>
        <w:rPr>
          <w:rFonts w:cs="David" w:hint="cs"/>
          <w:b/>
          <w:bCs/>
          <w:u w:val="single"/>
          <w:rtl/>
        </w:rPr>
      </w:pPr>
    </w:p>
    <w:p w14:paraId="3EE58E64" w14:textId="77777777" w:rsidR="00C37463" w:rsidRPr="00C37463" w:rsidRDefault="00C37463" w:rsidP="00C37463">
      <w:pPr>
        <w:bidi/>
        <w:jc w:val="both"/>
        <w:outlineLvl w:val="0"/>
        <w:rPr>
          <w:rFonts w:cs="David" w:hint="cs"/>
          <w:rtl/>
        </w:rPr>
      </w:pPr>
      <w:r w:rsidRPr="00C37463">
        <w:rPr>
          <w:rFonts w:cs="David"/>
          <w:b/>
          <w:bCs/>
          <w:u w:val="single"/>
          <w:rtl/>
        </w:rPr>
        <w:t>מנהלת הוועדה</w:t>
      </w:r>
      <w:r w:rsidRPr="00C37463">
        <w:rPr>
          <w:rFonts w:cs="David"/>
          <w:rtl/>
        </w:rPr>
        <w:t>:</w:t>
      </w:r>
      <w:r w:rsidRPr="00C37463">
        <w:rPr>
          <w:rFonts w:cs="David"/>
          <w:rtl/>
        </w:rPr>
        <w:tab/>
      </w:r>
      <w:r w:rsidRPr="00C37463">
        <w:rPr>
          <w:rFonts w:cs="David" w:hint="cs"/>
          <w:rtl/>
        </w:rPr>
        <w:tab/>
      </w:r>
      <w:r w:rsidRPr="00C37463">
        <w:rPr>
          <w:rFonts w:cs="David" w:hint="cs"/>
          <w:rtl/>
        </w:rPr>
        <w:tab/>
        <w:t>אתי בן יוסף</w:t>
      </w:r>
    </w:p>
    <w:p w14:paraId="07945851" w14:textId="77777777" w:rsidR="00C37463" w:rsidRPr="00C37463" w:rsidRDefault="00C37463" w:rsidP="00C37463">
      <w:pPr>
        <w:bidi/>
        <w:jc w:val="both"/>
        <w:rPr>
          <w:rFonts w:cs="David" w:hint="cs"/>
          <w:b/>
          <w:bCs/>
          <w:u w:val="single"/>
          <w:rtl/>
        </w:rPr>
      </w:pPr>
    </w:p>
    <w:p w14:paraId="610CC190" w14:textId="77777777" w:rsidR="00C37463" w:rsidRPr="00C37463" w:rsidRDefault="00C37463" w:rsidP="00C37463">
      <w:pPr>
        <w:bidi/>
        <w:jc w:val="both"/>
        <w:outlineLvl w:val="0"/>
        <w:rPr>
          <w:rFonts w:cs="David" w:hint="cs"/>
          <w:b/>
          <w:bCs/>
          <w:u w:val="single"/>
          <w:rtl/>
        </w:rPr>
      </w:pPr>
    </w:p>
    <w:p w14:paraId="416A9C9C" w14:textId="77777777" w:rsidR="00C37463" w:rsidRPr="00C37463" w:rsidRDefault="00C37463" w:rsidP="00C37463">
      <w:pPr>
        <w:bidi/>
        <w:jc w:val="both"/>
        <w:outlineLvl w:val="0"/>
        <w:rPr>
          <w:rFonts w:cs="David" w:hint="cs"/>
          <w:rtl/>
        </w:rPr>
      </w:pPr>
      <w:r w:rsidRPr="00C37463">
        <w:rPr>
          <w:rFonts w:cs="David" w:hint="cs"/>
          <w:b/>
          <w:bCs/>
          <w:u w:val="single"/>
          <w:rtl/>
        </w:rPr>
        <w:t>רשמה</w:t>
      </w:r>
      <w:r w:rsidRPr="00C37463">
        <w:rPr>
          <w:rFonts w:cs="David"/>
          <w:rtl/>
        </w:rPr>
        <w:t>:</w:t>
      </w:r>
      <w:r w:rsidRPr="00C37463">
        <w:rPr>
          <w:rFonts w:cs="David"/>
          <w:rtl/>
        </w:rPr>
        <w:tab/>
      </w:r>
      <w:r w:rsidRPr="00C37463">
        <w:rPr>
          <w:rFonts w:cs="David" w:hint="cs"/>
          <w:rtl/>
        </w:rPr>
        <w:tab/>
      </w:r>
      <w:r w:rsidRPr="00C37463">
        <w:rPr>
          <w:rFonts w:cs="David" w:hint="cs"/>
          <w:rtl/>
        </w:rPr>
        <w:tab/>
      </w:r>
      <w:r w:rsidRPr="00C37463">
        <w:rPr>
          <w:rFonts w:cs="David" w:hint="cs"/>
          <w:rtl/>
        </w:rPr>
        <w:tab/>
        <w:t>איה לינצ'בסקי</w:t>
      </w:r>
    </w:p>
    <w:p w14:paraId="3206EAB5" w14:textId="77777777" w:rsidR="00C37463" w:rsidRPr="00C37463" w:rsidRDefault="00C37463" w:rsidP="00C37463">
      <w:pPr>
        <w:bidi/>
        <w:jc w:val="both"/>
        <w:rPr>
          <w:rFonts w:cs="David" w:hint="cs"/>
          <w:u w:val="single"/>
          <w:rtl/>
        </w:rPr>
      </w:pPr>
      <w:r w:rsidRPr="00C37463">
        <w:rPr>
          <w:rFonts w:cs="David"/>
          <w:rtl/>
        </w:rPr>
        <w:br w:type="page"/>
      </w:r>
      <w:r w:rsidRPr="00C37463">
        <w:rPr>
          <w:rFonts w:cs="David" w:hint="cs"/>
          <w:u w:val="single"/>
          <w:rtl/>
        </w:rPr>
        <w:lastRenderedPageBreak/>
        <w:t>היו"ר חיים אורון:</w:t>
      </w:r>
    </w:p>
    <w:p w14:paraId="4E66FA05" w14:textId="77777777" w:rsidR="00C37463" w:rsidRPr="00C37463" w:rsidRDefault="00C37463" w:rsidP="00C37463">
      <w:pPr>
        <w:bidi/>
        <w:jc w:val="both"/>
        <w:rPr>
          <w:rFonts w:cs="David" w:hint="cs"/>
          <w:u w:val="single"/>
          <w:rtl/>
        </w:rPr>
      </w:pPr>
    </w:p>
    <w:p w14:paraId="5F926A9B" w14:textId="77777777" w:rsidR="00C37463" w:rsidRPr="00C37463" w:rsidRDefault="00C37463" w:rsidP="00C37463">
      <w:pPr>
        <w:bidi/>
        <w:jc w:val="both"/>
        <w:rPr>
          <w:rFonts w:cs="David" w:hint="cs"/>
          <w:rtl/>
        </w:rPr>
      </w:pPr>
      <w:r w:rsidRPr="00C37463">
        <w:rPr>
          <w:rFonts w:cs="David" w:hint="cs"/>
          <w:rtl/>
        </w:rPr>
        <w:tab/>
        <w:t xml:space="preserve">שלום לכולם, אני מתכבד לפתוח את הישיבה, קיוויתי שנוכל היום לסכם את הנושא של העיסוק הנוסף, אבל אתמול בשעת לילה בא אלי חיים כץ שמשום מה אמר שאנחנו עושים את הדיון הזה בגניבה. אמרתי לו שכל חברי הכנסת קיבלו מכתבים ומיילים, אז הוא הסביר לי שהוא לא פותח את האי-מייל. ביקשתי ממנו לדבר עם ארבל ולחזור אלי והוא חושב בצדק שיש לו נגיעה לסעיף והוא לא יכול להיות היום, אז הסכמתי לדחות את הסעיף הזה לפעם הבאה. </w:t>
      </w:r>
    </w:p>
    <w:p w14:paraId="0F109F84" w14:textId="77777777" w:rsidR="00C37463" w:rsidRPr="00C37463" w:rsidRDefault="00C37463" w:rsidP="00C37463">
      <w:pPr>
        <w:bidi/>
        <w:jc w:val="both"/>
        <w:rPr>
          <w:rFonts w:cs="David" w:hint="cs"/>
          <w:rtl/>
        </w:rPr>
      </w:pPr>
    </w:p>
    <w:p w14:paraId="0BC45150" w14:textId="77777777" w:rsidR="00C37463" w:rsidRPr="00C37463" w:rsidRDefault="00C37463" w:rsidP="00C37463">
      <w:pPr>
        <w:bidi/>
        <w:jc w:val="both"/>
        <w:rPr>
          <w:rFonts w:cs="David" w:hint="cs"/>
          <w:rtl/>
        </w:rPr>
      </w:pPr>
      <w:r w:rsidRPr="00C37463">
        <w:rPr>
          <w:rFonts w:cs="David" w:hint="cs"/>
          <w:rtl/>
        </w:rPr>
        <w:tab/>
        <w:t xml:space="preserve">אנחנו נמשיך על פי הסדר ונלך לפרק על ניגוד העניינים, קראתי אותו בשעת בוקר מוקדמת ואני חושב שהוא מעורר פחות מחלוקת. נדמה לי שאפשר לשים לנו כמטרה לנסות ולסכם את הפרק הזה. </w:t>
      </w:r>
    </w:p>
    <w:p w14:paraId="0570330C" w14:textId="77777777" w:rsidR="00C37463" w:rsidRPr="00C37463" w:rsidRDefault="00C37463" w:rsidP="00C37463">
      <w:pPr>
        <w:bidi/>
        <w:jc w:val="both"/>
        <w:rPr>
          <w:rFonts w:cs="David" w:hint="cs"/>
          <w:rtl/>
        </w:rPr>
      </w:pPr>
    </w:p>
    <w:p w14:paraId="3C6303B0"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3D9156D9" w14:textId="77777777" w:rsidR="00C37463" w:rsidRPr="00C37463" w:rsidRDefault="00C37463" w:rsidP="00C37463">
      <w:pPr>
        <w:bidi/>
        <w:jc w:val="both"/>
        <w:rPr>
          <w:rFonts w:cs="David" w:hint="cs"/>
          <w:rtl/>
        </w:rPr>
      </w:pPr>
    </w:p>
    <w:p w14:paraId="0BBD897E" w14:textId="77777777" w:rsidR="00C37463" w:rsidRPr="00C37463" w:rsidRDefault="00C37463" w:rsidP="00C37463">
      <w:pPr>
        <w:bidi/>
        <w:jc w:val="both"/>
        <w:rPr>
          <w:rFonts w:cs="David" w:hint="cs"/>
          <w:rtl/>
        </w:rPr>
      </w:pPr>
      <w:r w:rsidRPr="00C37463">
        <w:rPr>
          <w:rFonts w:cs="David" w:hint="cs"/>
          <w:rtl/>
        </w:rPr>
        <w:tab/>
        <w:t>בעיסוק נוסף נשאר לנו גם הנושא של כהונה בגופים פרטיים וציבוריים שזה מה שמעניין את חבר הכנסת חיים כץ, וגם הנושא של השארת שמו של חבר הכנסת לגבי פירמה שעבד בה קודם לכן.</w:t>
      </w:r>
    </w:p>
    <w:p w14:paraId="01506545" w14:textId="77777777" w:rsidR="00C37463" w:rsidRPr="00C37463" w:rsidRDefault="00C37463" w:rsidP="00C37463">
      <w:pPr>
        <w:bidi/>
        <w:jc w:val="both"/>
        <w:rPr>
          <w:rFonts w:cs="David" w:hint="cs"/>
          <w:u w:val="single"/>
          <w:rtl/>
        </w:rPr>
      </w:pPr>
    </w:p>
    <w:p w14:paraId="0449A7EA"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18BB770E" w14:textId="77777777" w:rsidR="00C37463" w:rsidRPr="00C37463" w:rsidRDefault="00C37463" w:rsidP="00C37463">
      <w:pPr>
        <w:bidi/>
        <w:jc w:val="both"/>
        <w:rPr>
          <w:rFonts w:cs="David" w:hint="cs"/>
          <w:rtl/>
        </w:rPr>
      </w:pPr>
    </w:p>
    <w:p w14:paraId="6AD31827" w14:textId="77777777" w:rsidR="00C37463" w:rsidRPr="00C37463" w:rsidRDefault="00C37463" w:rsidP="00C37463">
      <w:pPr>
        <w:keepNext/>
        <w:bidi/>
        <w:jc w:val="both"/>
        <w:rPr>
          <w:rFonts w:cs="David" w:hint="cs"/>
          <w:rtl/>
        </w:rPr>
      </w:pPr>
      <w:r w:rsidRPr="00C37463">
        <w:rPr>
          <w:rFonts w:cs="David" w:hint="cs"/>
          <w:rtl/>
        </w:rPr>
        <w:tab/>
        <w:t xml:space="preserve"> גם שם נולדה לנו בעיה.</w:t>
      </w:r>
    </w:p>
    <w:p w14:paraId="3F52765A" w14:textId="77777777" w:rsidR="00C37463" w:rsidRPr="00C37463" w:rsidRDefault="00C37463" w:rsidP="00C37463">
      <w:pPr>
        <w:keepNext/>
        <w:bidi/>
        <w:jc w:val="both"/>
        <w:rPr>
          <w:rFonts w:cs="David" w:hint="cs"/>
          <w:rtl/>
        </w:rPr>
      </w:pPr>
    </w:p>
    <w:p w14:paraId="5993332F" w14:textId="77777777" w:rsidR="00C37463" w:rsidRPr="00C37463" w:rsidRDefault="00C37463" w:rsidP="00C37463">
      <w:pPr>
        <w:keepNext/>
        <w:bidi/>
        <w:jc w:val="both"/>
        <w:rPr>
          <w:rFonts w:cs="David" w:hint="cs"/>
          <w:u w:val="single"/>
          <w:rtl/>
        </w:rPr>
      </w:pPr>
      <w:r w:rsidRPr="00C37463">
        <w:rPr>
          <w:rFonts w:cs="David" w:hint="cs"/>
          <w:u w:val="single"/>
          <w:rtl/>
        </w:rPr>
        <w:t>סוזי נבות:</w:t>
      </w:r>
    </w:p>
    <w:p w14:paraId="7F1F7FC4" w14:textId="77777777" w:rsidR="00C37463" w:rsidRPr="00C37463" w:rsidRDefault="00C37463" w:rsidP="00C37463">
      <w:pPr>
        <w:keepNext/>
        <w:bidi/>
        <w:jc w:val="both"/>
        <w:rPr>
          <w:rFonts w:cs="David" w:hint="cs"/>
          <w:rtl/>
        </w:rPr>
      </w:pPr>
    </w:p>
    <w:p w14:paraId="76757F68" w14:textId="77777777" w:rsidR="00C37463" w:rsidRPr="00C37463" w:rsidRDefault="00C37463" w:rsidP="00C37463">
      <w:pPr>
        <w:keepNext/>
        <w:bidi/>
        <w:jc w:val="both"/>
        <w:rPr>
          <w:rFonts w:cs="David" w:hint="cs"/>
          <w:rtl/>
        </w:rPr>
      </w:pPr>
      <w:r w:rsidRPr="00C37463">
        <w:rPr>
          <w:rFonts w:cs="David" w:hint="cs"/>
          <w:rtl/>
        </w:rPr>
        <w:tab/>
        <w:t xml:space="preserve">אני מבקשת הערה לסדר לקראת הישיבות הבאות, אם יש שינויים מהסוג הזה, אני אשמח שתיידעו גם את חברי הוועדה, הכנתי את עצמי לדיון של היום, לרבות כל מה שקשור לעיסוק הנוסף וחבל כי אנחנו באים הנה כדי לנסות לעזור, לכן להבא, לא משנה באיזו שעה, אם אפשר יהיה להודיע גם לנו. </w:t>
      </w:r>
    </w:p>
    <w:p w14:paraId="14A5A6B4" w14:textId="77777777" w:rsidR="00C37463" w:rsidRPr="00C37463" w:rsidRDefault="00C37463" w:rsidP="00C37463">
      <w:pPr>
        <w:keepNext/>
        <w:bidi/>
        <w:jc w:val="both"/>
        <w:rPr>
          <w:rFonts w:cs="David" w:hint="cs"/>
          <w:rtl/>
        </w:rPr>
      </w:pPr>
    </w:p>
    <w:p w14:paraId="31F90CDA"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3A6EC948" w14:textId="77777777" w:rsidR="00C37463" w:rsidRPr="00C37463" w:rsidRDefault="00C37463" w:rsidP="00C37463">
      <w:pPr>
        <w:bidi/>
        <w:jc w:val="both"/>
        <w:rPr>
          <w:rFonts w:cs="David" w:hint="cs"/>
          <w:u w:val="single"/>
          <w:rtl/>
        </w:rPr>
      </w:pPr>
    </w:p>
    <w:p w14:paraId="472CB0F0" w14:textId="77777777" w:rsidR="00C37463" w:rsidRPr="00C37463" w:rsidRDefault="00C37463" w:rsidP="00C37463">
      <w:pPr>
        <w:bidi/>
        <w:jc w:val="both"/>
        <w:rPr>
          <w:rFonts w:cs="David" w:hint="cs"/>
          <w:rtl/>
        </w:rPr>
      </w:pPr>
      <w:r w:rsidRPr="00C37463">
        <w:rPr>
          <w:rFonts w:cs="David" w:hint="cs"/>
          <w:rtl/>
        </w:rPr>
        <w:tab/>
        <w:t xml:space="preserve">סליחה, את צודקת בהחלט. </w:t>
      </w:r>
    </w:p>
    <w:p w14:paraId="188CC29A" w14:textId="77777777" w:rsidR="00C37463" w:rsidRPr="00C37463" w:rsidRDefault="00C37463" w:rsidP="00C37463">
      <w:pPr>
        <w:bidi/>
        <w:jc w:val="both"/>
        <w:rPr>
          <w:rFonts w:cs="David" w:hint="cs"/>
          <w:rtl/>
        </w:rPr>
      </w:pPr>
    </w:p>
    <w:p w14:paraId="6B12587F"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39D9F613" w14:textId="77777777" w:rsidR="00C37463" w:rsidRPr="00C37463" w:rsidRDefault="00C37463" w:rsidP="00C37463">
      <w:pPr>
        <w:bidi/>
        <w:jc w:val="both"/>
        <w:rPr>
          <w:rFonts w:cs="David" w:hint="cs"/>
          <w:rtl/>
        </w:rPr>
      </w:pPr>
    </w:p>
    <w:p w14:paraId="79C20D24" w14:textId="77777777" w:rsidR="00C37463" w:rsidRPr="00C37463" w:rsidRDefault="00C37463" w:rsidP="00C37463">
      <w:pPr>
        <w:bidi/>
        <w:jc w:val="both"/>
        <w:rPr>
          <w:rFonts w:cs="David" w:hint="cs"/>
          <w:rtl/>
        </w:rPr>
      </w:pPr>
      <w:r w:rsidRPr="00C37463">
        <w:rPr>
          <w:rFonts w:cs="David" w:hint="cs"/>
          <w:rtl/>
        </w:rPr>
        <w:tab/>
        <w:t xml:space="preserve"> לפחות הידע שצברת הוא לא לחינם, תשתמשי בו בישיבה הבאה. </w:t>
      </w:r>
    </w:p>
    <w:p w14:paraId="247F20E8" w14:textId="77777777" w:rsidR="00C37463" w:rsidRPr="00C37463" w:rsidRDefault="00C37463" w:rsidP="00C37463">
      <w:pPr>
        <w:bidi/>
        <w:jc w:val="both"/>
        <w:rPr>
          <w:rFonts w:cs="David" w:hint="cs"/>
          <w:rtl/>
        </w:rPr>
      </w:pPr>
    </w:p>
    <w:p w14:paraId="3C1E1D74"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6A5CB551" w14:textId="77777777" w:rsidR="00C37463" w:rsidRPr="00C37463" w:rsidRDefault="00C37463" w:rsidP="00C37463">
      <w:pPr>
        <w:bidi/>
        <w:jc w:val="both"/>
        <w:rPr>
          <w:rFonts w:cs="David" w:hint="cs"/>
          <w:u w:val="single"/>
          <w:rtl/>
        </w:rPr>
      </w:pPr>
    </w:p>
    <w:p w14:paraId="01A4DDE3" w14:textId="77777777" w:rsidR="00C37463" w:rsidRPr="00C37463" w:rsidRDefault="00C37463" w:rsidP="00C37463">
      <w:pPr>
        <w:bidi/>
        <w:jc w:val="both"/>
        <w:rPr>
          <w:rFonts w:cs="David" w:hint="cs"/>
          <w:rtl/>
        </w:rPr>
      </w:pPr>
      <w:r w:rsidRPr="00C37463">
        <w:rPr>
          <w:rFonts w:cs="David" w:hint="cs"/>
          <w:rtl/>
        </w:rPr>
        <w:tab/>
        <w:t xml:space="preserve"> נתחיל מסעיף 40, סעיף מטרה שמופיע בכל הפרקים, אין לו מקבילה במצב הקיים, אני לא רואה אתו בעיה. דנו בו בסיבוב הקודם?</w:t>
      </w:r>
    </w:p>
    <w:p w14:paraId="2CE111CD" w14:textId="77777777" w:rsidR="00C37463" w:rsidRPr="00C37463" w:rsidRDefault="00C37463" w:rsidP="00C37463">
      <w:pPr>
        <w:keepNext/>
        <w:bidi/>
        <w:jc w:val="both"/>
        <w:rPr>
          <w:rFonts w:cs="David" w:hint="cs"/>
          <w:rtl/>
        </w:rPr>
      </w:pPr>
    </w:p>
    <w:p w14:paraId="5174B220"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04E25400" w14:textId="77777777" w:rsidR="00C37463" w:rsidRPr="00C37463" w:rsidRDefault="00C37463" w:rsidP="00C37463">
      <w:pPr>
        <w:bidi/>
        <w:jc w:val="both"/>
        <w:rPr>
          <w:rFonts w:cs="David" w:hint="cs"/>
          <w:rtl/>
        </w:rPr>
      </w:pPr>
    </w:p>
    <w:p w14:paraId="79BD420A" w14:textId="77777777" w:rsidR="00C37463" w:rsidRPr="00C37463" w:rsidRDefault="00C37463" w:rsidP="00C37463">
      <w:pPr>
        <w:bidi/>
        <w:jc w:val="both"/>
        <w:rPr>
          <w:rFonts w:cs="David" w:hint="cs"/>
          <w:rtl/>
        </w:rPr>
      </w:pPr>
      <w:r w:rsidRPr="00C37463">
        <w:rPr>
          <w:rFonts w:cs="David" w:hint="cs"/>
          <w:rtl/>
        </w:rPr>
        <w:tab/>
        <w:t xml:space="preserve">התיקונים הם מהכנסת הקודמת </w:t>
      </w:r>
    </w:p>
    <w:p w14:paraId="6C9B62C1" w14:textId="77777777" w:rsidR="00C37463" w:rsidRPr="00C37463" w:rsidRDefault="00C37463" w:rsidP="00C37463">
      <w:pPr>
        <w:bidi/>
        <w:jc w:val="both"/>
        <w:rPr>
          <w:rFonts w:cs="David" w:hint="cs"/>
          <w:rtl/>
        </w:rPr>
      </w:pPr>
    </w:p>
    <w:p w14:paraId="20288053"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4CCFAD85" w14:textId="77777777" w:rsidR="00C37463" w:rsidRPr="00C37463" w:rsidRDefault="00C37463" w:rsidP="00C37463">
      <w:pPr>
        <w:bidi/>
        <w:jc w:val="both"/>
        <w:rPr>
          <w:rFonts w:cs="David" w:hint="cs"/>
          <w:u w:val="single"/>
          <w:rtl/>
        </w:rPr>
      </w:pPr>
    </w:p>
    <w:p w14:paraId="56409817" w14:textId="77777777" w:rsidR="00C37463" w:rsidRPr="00C37463" w:rsidRDefault="00C37463" w:rsidP="00C37463">
      <w:pPr>
        <w:bidi/>
        <w:jc w:val="both"/>
        <w:rPr>
          <w:rFonts w:cs="David" w:hint="cs"/>
          <w:rtl/>
        </w:rPr>
      </w:pPr>
      <w:r w:rsidRPr="00C37463">
        <w:rPr>
          <w:rFonts w:cs="David" w:hint="cs"/>
          <w:rtl/>
        </w:rPr>
        <w:tab/>
        <w:t xml:space="preserve"> זאת אומרת דנו בו בכנסת הקודמת, וגם אז לא היה בסעיף המטרה הערות. אם מוסכם עליכם אני מציע שנאשר אותו.</w:t>
      </w:r>
      <w:r w:rsidRPr="00C37463">
        <w:rPr>
          <w:rFonts w:cs="David" w:hint="cs"/>
          <w:rtl/>
        </w:rPr>
        <w:tab/>
      </w:r>
    </w:p>
    <w:p w14:paraId="07177CDB" w14:textId="77777777" w:rsidR="00C37463" w:rsidRPr="00C37463" w:rsidRDefault="00C37463" w:rsidP="00C37463">
      <w:pPr>
        <w:keepNext/>
        <w:bidi/>
        <w:jc w:val="both"/>
        <w:rPr>
          <w:rFonts w:cs="David" w:hint="cs"/>
          <w:rtl/>
        </w:rPr>
      </w:pPr>
    </w:p>
    <w:p w14:paraId="2B1D9083" w14:textId="77777777" w:rsidR="00C37463" w:rsidRPr="00C37463" w:rsidRDefault="00C37463" w:rsidP="00C37463">
      <w:pPr>
        <w:keepNext/>
        <w:bidi/>
        <w:jc w:val="center"/>
        <w:rPr>
          <w:rFonts w:cs="David" w:hint="cs"/>
          <w:u w:val="single"/>
          <w:rtl/>
        </w:rPr>
      </w:pPr>
      <w:r w:rsidRPr="00C37463">
        <w:rPr>
          <w:rFonts w:cs="David" w:hint="cs"/>
          <w:u w:val="single"/>
          <w:rtl/>
        </w:rPr>
        <w:t>הצבעה</w:t>
      </w:r>
    </w:p>
    <w:p w14:paraId="283DB8D9" w14:textId="77777777" w:rsidR="00C37463" w:rsidRPr="00C37463" w:rsidRDefault="00C37463" w:rsidP="00C37463">
      <w:pPr>
        <w:keepNext/>
        <w:bidi/>
        <w:jc w:val="center"/>
        <w:rPr>
          <w:rFonts w:cs="David" w:hint="cs"/>
          <w:rtl/>
        </w:rPr>
      </w:pPr>
    </w:p>
    <w:p w14:paraId="62E92CB4" w14:textId="77777777" w:rsidR="00C37463" w:rsidRPr="00C37463" w:rsidRDefault="00C37463" w:rsidP="00C37463">
      <w:pPr>
        <w:keepNext/>
        <w:bidi/>
        <w:jc w:val="center"/>
        <w:rPr>
          <w:rFonts w:cs="David" w:hint="cs"/>
          <w:rtl/>
        </w:rPr>
      </w:pPr>
      <w:r w:rsidRPr="00C37463">
        <w:rPr>
          <w:rFonts w:cs="David" w:hint="cs"/>
          <w:rtl/>
        </w:rPr>
        <w:t xml:space="preserve">בעד </w:t>
      </w:r>
      <w:r w:rsidRPr="00C37463">
        <w:rPr>
          <w:rFonts w:cs="David"/>
          <w:rtl/>
        </w:rPr>
        <w:t>–</w:t>
      </w:r>
      <w:r w:rsidRPr="00C37463">
        <w:rPr>
          <w:rFonts w:cs="David" w:hint="cs"/>
          <w:rtl/>
        </w:rPr>
        <w:t xml:space="preserve"> רוב</w:t>
      </w:r>
    </w:p>
    <w:p w14:paraId="2664E75C" w14:textId="77777777" w:rsidR="00C37463" w:rsidRPr="00C37463" w:rsidRDefault="00C37463" w:rsidP="00C37463">
      <w:pPr>
        <w:keepNext/>
        <w:bidi/>
        <w:jc w:val="center"/>
        <w:rPr>
          <w:rFonts w:cs="David" w:hint="cs"/>
          <w:rtl/>
        </w:rPr>
      </w:pPr>
      <w:r w:rsidRPr="00C37463">
        <w:rPr>
          <w:rFonts w:cs="David" w:hint="cs"/>
          <w:rtl/>
        </w:rPr>
        <w:t xml:space="preserve">נגד </w:t>
      </w:r>
      <w:r w:rsidRPr="00C37463">
        <w:rPr>
          <w:rFonts w:cs="David"/>
          <w:rtl/>
        </w:rPr>
        <w:t>–</w:t>
      </w:r>
      <w:r w:rsidRPr="00C37463">
        <w:rPr>
          <w:rFonts w:cs="David" w:hint="cs"/>
          <w:rtl/>
        </w:rPr>
        <w:t xml:space="preserve"> אין</w:t>
      </w:r>
    </w:p>
    <w:p w14:paraId="080C7277" w14:textId="77777777" w:rsidR="00C37463" w:rsidRPr="00C37463" w:rsidRDefault="00C37463" w:rsidP="00C37463">
      <w:pPr>
        <w:keepNext/>
        <w:bidi/>
        <w:jc w:val="center"/>
        <w:rPr>
          <w:rFonts w:cs="David" w:hint="cs"/>
          <w:rtl/>
        </w:rPr>
      </w:pPr>
      <w:r w:rsidRPr="00C37463">
        <w:rPr>
          <w:rFonts w:cs="David" w:hint="cs"/>
          <w:rtl/>
        </w:rPr>
        <w:t xml:space="preserve">נמנעים </w:t>
      </w:r>
      <w:r w:rsidRPr="00C37463">
        <w:rPr>
          <w:rFonts w:cs="David"/>
          <w:rtl/>
        </w:rPr>
        <w:t>–</w:t>
      </w:r>
      <w:r w:rsidRPr="00C37463">
        <w:rPr>
          <w:rFonts w:cs="David" w:hint="cs"/>
          <w:rtl/>
        </w:rPr>
        <w:t xml:space="preserve"> אין</w:t>
      </w:r>
    </w:p>
    <w:p w14:paraId="609001FD" w14:textId="77777777" w:rsidR="00C37463" w:rsidRPr="00C37463" w:rsidRDefault="00C37463" w:rsidP="00C37463">
      <w:pPr>
        <w:keepNext/>
        <w:bidi/>
        <w:jc w:val="center"/>
        <w:rPr>
          <w:rFonts w:cs="David" w:hint="cs"/>
          <w:rtl/>
        </w:rPr>
      </w:pPr>
      <w:r w:rsidRPr="00C37463">
        <w:rPr>
          <w:rFonts w:cs="David" w:hint="cs"/>
          <w:rtl/>
        </w:rPr>
        <w:t>סעיף 40 אושר.</w:t>
      </w:r>
    </w:p>
    <w:p w14:paraId="0FA9410C" w14:textId="77777777" w:rsidR="00C37463" w:rsidRPr="00C37463" w:rsidRDefault="00C37463" w:rsidP="00C37463">
      <w:pPr>
        <w:bidi/>
        <w:jc w:val="both"/>
        <w:rPr>
          <w:rFonts w:cs="David" w:hint="cs"/>
          <w:u w:val="single"/>
          <w:rtl/>
        </w:rPr>
      </w:pPr>
    </w:p>
    <w:p w14:paraId="6B311FAE" w14:textId="77777777" w:rsidR="00C37463" w:rsidRPr="00C37463" w:rsidRDefault="00C37463" w:rsidP="00C37463">
      <w:pPr>
        <w:bidi/>
        <w:jc w:val="both"/>
        <w:rPr>
          <w:rFonts w:cs="David" w:hint="cs"/>
          <w:u w:val="single"/>
          <w:rtl/>
        </w:rPr>
      </w:pPr>
      <w:r w:rsidRPr="00C37463">
        <w:rPr>
          <w:rFonts w:cs="David" w:hint="cs"/>
          <w:u w:val="single"/>
          <w:rtl/>
        </w:rPr>
        <w:lastRenderedPageBreak/>
        <w:t>שלי יחימוביץ:</w:t>
      </w:r>
    </w:p>
    <w:p w14:paraId="56994A80" w14:textId="77777777" w:rsidR="00C37463" w:rsidRPr="00C37463" w:rsidRDefault="00C37463" w:rsidP="00C37463">
      <w:pPr>
        <w:bidi/>
        <w:jc w:val="both"/>
        <w:rPr>
          <w:rFonts w:cs="David" w:hint="cs"/>
          <w:u w:val="single"/>
          <w:rtl/>
        </w:rPr>
      </w:pPr>
    </w:p>
    <w:p w14:paraId="51CBE6BE" w14:textId="77777777" w:rsidR="00C37463" w:rsidRPr="00C37463" w:rsidRDefault="00C37463" w:rsidP="00C37463">
      <w:pPr>
        <w:keepNext/>
        <w:bidi/>
        <w:ind w:firstLine="720"/>
        <w:jc w:val="both"/>
        <w:rPr>
          <w:rFonts w:cs="David" w:hint="cs"/>
          <w:rtl/>
        </w:rPr>
      </w:pPr>
      <w:r w:rsidRPr="00C37463">
        <w:rPr>
          <w:rFonts w:cs="David" w:hint="cs"/>
          <w:rtl/>
        </w:rPr>
        <w:t>מה זה "חבר בני אדם"? מה גודל הגוף?</w:t>
      </w:r>
    </w:p>
    <w:p w14:paraId="165FE37D" w14:textId="77777777" w:rsidR="00C37463" w:rsidRPr="00C37463" w:rsidRDefault="00C37463" w:rsidP="00C37463">
      <w:pPr>
        <w:keepNext/>
        <w:bidi/>
        <w:jc w:val="both"/>
        <w:rPr>
          <w:rFonts w:cs="David" w:hint="cs"/>
          <w:rtl/>
        </w:rPr>
      </w:pPr>
    </w:p>
    <w:p w14:paraId="77A6EB6D"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59A2BD91" w14:textId="77777777" w:rsidR="00C37463" w:rsidRPr="00C37463" w:rsidRDefault="00C37463" w:rsidP="00C37463">
      <w:pPr>
        <w:bidi/>
        <w:jc w:val="both"/>
        <w:rPr>
          <w:rFonts w:cs="David" w:hint="cs"/>
          <w:u w:val="single"/>
          <w:rtl/>
        </w:rPr>
      </w:pPr>
    </w:p>
    <w:p w14:paraId="534F3F03" w14:textId="77777777" w:rsidR="00C37463" w:rsidRPr="00C37463" w:rsidRDefault="00C37463" w:rsidP="00C37463">
      <w:pPr>
        <w:bidi/>
        <w:jc w:val="both"/>
        <w:rPr>
          <w:rFonts w:cs="David" w:hint="cs"/>
          <w:rtl/>
        </w:rPr>
      </w:pPr>
      <w:r w:rsidRPr="00C37463">
        <w:rPr>
          <w:rFonts w:cs="David" w:hint="cs"/>
          <w:rtl/>
        </w:rPr>
        <w:tab/>
        <w:t>יש אחר כך פירוט בניגוד העניינים, יש לזה הגדרות, נגיע לזה.</w:t>
      </w:r>
    </w:p>
    <w:p w14:paraId="2231400A" w14:textId="77777777" w:rsidR="00C37463" w:rsidRPr="00C37463" w:rsidRDefault="00C37463" w:rsidP="00C37463">
      <w:pPr>
        <w:bidi/>
        <w:jc w:val="both"/>
        <w:rPr>
          <w:rFonts w:cs="David" w:hint="cs"/>
          <w:rtl/>
        </w:rPr>
      </w:pPr>
    </w:p>
    <w:p w14:paraId="56729354"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048AD33D" w14:textId="77777777" w:rsidR="00C37463" w:rsidRPr="00C37463" w:rsidRDefault="00C37463" w:rsidP="00C37463">
      <w:pPr>
        <w:bidi/>
        <w:jc w:val="both"/>
        <w:rPr>
          <w:rFonts w:cs="David" w:hint="cs"/>
          <w:u w:val="single"/>
          <w:rtl/>
        </w:rPr>
      </w:pPr>
    </w:p>
    <w:p w14:paraId="5CD676D8" w14:textId="77777777" w:rsidR="00C37463" w:rsidRPr="00C37463" w:rsidRDefault="00C37463" w:rsidP="00C37463">
      <w:pPr>
        <w:bidi/>
        <w:jc w:val="both"/>
        <w:rPr>
          <w:rFonts w:cs="David" w:hint="cs"/>
          <w:rtl/>
        </w:rPr>
      </w:pPr>
      <w:r w:rsidRPr="00C37463">
        <w:rPr>
          <w:rFonts w:cs="David" w:hint="cs"/>
          <w:rtl/>
        </w:rPr>
        <w:tab/>
        <w:t xml:space="preserve">אגב, אם היה בפנינו היום את הנוסח הזה בוועדת האתיקה, יכול להיות שהעמדה שלי, שהייתה במיעוט, הייתה מתחזקת. </w:t>
      </w:r>
    </w:p>
    <w:p w14:paraId="2A9A1257" w14:textId="77777777" w:rsidR="00C37463" w:rsidRPr="00C37463" w:rsidRDefault="00C37463" w:rsidP="00C37463">
      <w:pPr>
        <w:keepNext/>
        <w:bidi/>
        <w:jc w:val="both"/>
        <w:rPr>
          <w:rFonts w:cs="David" w:hint="cs"/>
          <w:rtl/>
        </w:rPr>
      </w:pPr>
    </w:p>
    <w:p w14:paraId="73BE4D39"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66A577B2" w14:textId="77777777" w:rsidR="00C37463" w:rsidRPr="00C37463" w:rsidRDefault="00C37463" w:rsidP="00C37463">
      <w:pPr>
        <w:bidi/>
        <w:jc w:val="both"/>
        <w:rPr>
          <w:rFonts w:cs="David" w:hint="cs"/>
          <w:u w:val="single"/>
          <w:rtl/>
        </w:rPr>
      </w:pPr>
    </w:p>
    <w:p w14:paraId="74EDC865" w14:textId="77777777" w:rsidR="00C37463" w:rsidRPr="00C37463" w:rsidRDefault="00C37463" w:rsidP="00C37463">
      <w:pPr>
        <w:bidi/>
        <w:jc w:val="both"/>
        <w:rPr>
          <w:rFonts w:cs="David" w:hint="cs"/>
          <w:rtl/>
        </w:rPr>
      </w:pPr>
      <w:r w:rsidRPr="00C37463">
        <w:rPr>
          <w:rFonts w:cs="David" w:hint="cs"/>
          <w:rtl/>
        </w:rPr>
        <w:tab/>
        <w:t xml:space="preserve">נעבור לסעיף ההגדרות, אם בעקבות הדיון סעיף המטרה ישתנה, נחזור אליו. </w:t>
      </w:r>
    </w:p>
    <w:p w14:paraId="612DB7A3" w14:textId="77777777" w:rsidR="00C37463" w:rsidRPr="00C37463" w:rsidRDefault="00C37463" w:rsidP="00C37463">
      <w:pPr>
        <w:bidi/>
        <w:jc w:val="both"/>
        <w:rPr>
          <w:rFonts w:cs="David" w:hint="cs"/>
          <w:rtl/>
        </w:rPr>
      </w:pPr>
    </w:p>
    <w:p w14:paraId="31EAC640" w14:textId="77777777" w:rsidR="00C37463" w:rsidRPr="00C37463" w:rsidRDefault="00C37463" w:rsidP="00C37463">
      <w:pPr>
        <w:bidi/>
        <w:jc w:val="both"/>
        <w:rPr>
          <w:rFonts w:cs="David" w:hint="cs"/>
          <w:rtl/>
        </w:rPr>
      </w:pPr>
      <w:r w:rsidRPr="00C37463">
        <w:rPr>
          <w:rFonts w:cs="David" w:hint="cs"/>
          <w:u w:val="single"/>
          <w:rtl/>
        </w:rPr>
        <w:t>ארבל אסטרחן:</w:t>
      </w:r>
    </w:p>
    <w:p w14:paraId="16C45D85" w14:textId="77777777" w:rsidR="00C37463" w:rsidRPr="00C37463" w:rsidRDefault="00C37463" w:rsidP="00C37463">
      <w:pPr>
        <w:bidi/>
        <w:jc w:val="both"/>
        <w:rPr>
          <w:rFonts w:cs="David" w:hint="cs"/>
          <w:rtl/>
        </w:rPr>
      </w:pPr>
    </w:p>
    <w:p w14:paraId="064469BF" w14:textId="77777777" w:rsidR="00C37463" w:rsidRPr="00C37463" w:rsidRDefault="00C37463" w:rsidP="00C37463">
      <w:pPr>
        <w:bidi/>
        <w:jc w:val="both"/>
        <w:rPr>
          <w:rFonts w:cs="David" w:hint="cs"/>
          <w:rtl/>
        </w:rPr>
      </w:pPr>
      <w:r w:rsidRPr="00C37463">
        <w:rPr>
          <w:rFonts w:cs="David" w:hint="cs"/>
          <w:rtl/>
        </w:rPr>
        <w:tab/>
        <w:t>כדאי להתחיל בסעיף אופרטיבי ואז לראות איפה ההגדרות נכנסות, זה אומר לעבור לסעיף 42. בצד מופיע לכם את מה שמופיע היום בכללי האתיקה, היום כתוב לנו "חבר הכנסת לא יזום דבר שיש לו בו עניין אישי ולא יהיה שותף ליוזמה כזו", מה שמוצע:</w:t>
      </w:r>
    </w:p>
    <w:p w14:paraId="0999813B" w14:textId="77777777" w:rsidR="00C37463" w:rsidRPr="00C37463" w:rsidRDefault="00C37463" w:rsidP="00C37463">
      <w:pPr>
        <w:bidi/>
        <w:jc w:val="both"/>
        <w:rPr>
          <w:rFonts w:cs="David" w:hint="cs"/>
          <w:rtl/>
        </w:rPr>
      </w:pPr>
    </w:p>
    <w:p w14:paraId="60FF7ACA" w14:textId="77777777" w:rsidR="00C37463" w:rsidRPr="00C37463" w:rsidRDefault="00C37463" w:rsidP="00C37463">
      <w:pPr>
        <w:bidi/>
        <w:ind w:left="720"/>
        <w:jc w:val="both"/>
        <w:rPr>
          <w:rFonts w:cs="David" w:hint="cs"/>
          <w:rtl/>
        </w:rPr>
      </w:pPr>
      <w:r w:rsidRPr="00C37463">
        <w:rPr>
          <w:rFonts w:cs="David" w:hint="cs"/>
          <w:rtl/>
        </w:rPr>
        <w:t>42. . חבר כנסת לא יזום דבר, בכנסת או מחוץ לכנסת, במישרין או בעקיפין, בנושא שבו הוא מצוי בניגוד עניינים, ולא יהיה שותף ליוזמה כזו.</w:t>
      </w:r>
    </w:p>
    <w:p w14:paraId="441686BA" w14:textId="77777777" w:rsidR="00C37463" w:rsidRPr="00C37463" w:rsidRDefault="00C37463" w:rsidP="00C37463">
      <w:pPr>
        <w:bidi/>
        <w:jc w:val="both"/>
        <w:rPr>
          <w:rFonts w:cs="David" w:hint="cs"/>
          <w:rtl/>
        </w:rPr>
      </w:pPr>
    </w:p>
    <w:p w14:paraId="2F3B6444" w14:textId="77777777" w:rsidR="00C37463" w:rsidRPr="00C37463" w:rsidRDefault="00C37463" w:rsidP="00C37463">
      <w:pPr>
        <w:bidi/>
        <w:ind w:firstLine="720"/>
        <w:jc w:val="both"/>
        <w:rPr>
          <w:rFonts w:cs="David" w:hint="cs"/>
          <w:rtl/>
        </w:rPr>
      </w:pPr>
      <w:r w:rsidRPr="00C37463">
        <w:rPr>
          <w:rFonts w:cs="David" w:hint="cs"/>
          <w:rtl/>
        </w:rPr>
        <w:t>אז יש הגדרה של מהו ניגוד עניינים. יש את הנוסח שהציעה ועדת זמיר שבוועדה בכנסת ה- 17 הוצע למחוק אותו ולהחליף אותו בנוסח שמופיע באדם. ועדת זמיר הציעה לקבוע ש"ניגוד עניינים" יהיה מצב שיש בו ניגוד או אפשרות של ניגוד במילוי תפקידו של חבר כנסת לבין עניין אישי או עניין מוסדי. אז הוצע להגדיר מהו עניין אישי ומהו עניין מוסדי.</w:t>
      </w:r>
    </w:p>
    <w:p w14:paraId="14823E40" w14:textId="77777777" w:rsidR="00C37463" w:rsidRPr="00C37463" w:rsidRDefault="00C37463" w:rsidP="00C37463">
      <w:pPr>
        <w:bidi/>
        <w:jc w:val="both"/>
        <w:rPr>
          <w:rFonts w:cs="David" w:hint="cs"/>
          <w:rtl/>
        </w:rPr>
      </w:pPr>
    </w:p>
    <w:p w14:paraId="639AE3E8" w14:textId="77777777" w:rsidR="00C37463" w:rsidRPr="00C37463" w:rsidRDefault="00C37463" w:rsidP="00C37463">
      <w:pPr>
        <w:bidi/>
        <w:ind w:firstLine="720"/>
        <w:jc w:val="both"/>
        <w:rPr>
          <w:rFonts w:cs="David" w:hint="cs"/>
          <w:rtl/>
        </w:rPr>
      </w:pPr>
      <w:r w:rsidRPr="00C37463">
        <w:rPr>
          <w:rFonts w:cs="David" w:hint="cs"/>
          <w:rtl/>
        </w:rPr>
        <w:t xml:space="preserve">"עניין אישי" </w:t>
      </w:r>
      <w:r w:rsidRPr="00C37463">
        <w:rPr>
          <w:rFonts w:cs="David"/>
          <w:rtl/>
        </w:rPr>
        <w:t>–</w:t>
      </w:r>
      <w:r w:rsidRPr="00C37463">
        <w:rPr>
          <w:rFonts w:cs="David" w:hint="cs"/>
          <w:rtl/>
        </w:rPr>
        <w:t xml:space="preserve"> טובת הנאה, ישירה או עקיפה, של חבר כנסת, בן משפחתו או חבר בני אדם העוסק בפעילות עסקת שחבר הכנסת קשור עמו, למעט עניין הנוגע למפלגתו או למגזר שהוא משתייך אליו, כגון מקצוע, קהילה, עדה או אזור מגורים, אלא אם כן עניין זה עשוי להביא לחבר הכנסת או למקורביו באופן אישי טובת הנאה ממשית. כך הציעה ועדת זמיר ולצד זה הגדרה של "עניין מוסדי" -  עניין שיש לחבר כנסת בתפקוד ובהצלחה של גוף ציבורי או פרטי שחבר הכנסת קשור עמו, למעט עניין הנוגע למפלגתו ולמגזר שהוא משתייך אליו.</w:t>
      </w:r>
    </w:p>
    <w:p w14:paraId="48262022" w14:textId="77777777" w:rsidR="00C37463" w:rsidRPr="00C37463" w:rsidRDefault="00C37463" w:rsidP="00C37463">
      <w:pPr>
        <w:bidi/>
        <w:jc w:val="both"/>
        <w:rPr>
          <w:rFonts w:cs="David" w:hint="cs"/>
          <w:rtl/>
        </w:rPr>
      </w:pPr>
    </w:p>
    <w:p w14:paraId="79ABA4EB" w14:textId="77777777" w:rsidR="00C37463" w:rsidRPr="00C37463" w:rsidRDefault="00C37463" w:rsidP="00C37463">
      <w:pPr>
        <w:bidi/>
        <w:jc w:val="both"/>
        <w:rPr>
          <w:rFonts w:cs="David" w:hint="cs"/>
          <w:rtl/>
        </w:rPr>
      </w:pPr>
      <w:r w:rsidRPr="00C37463">
        <w:rPr>
          <w:rFonts w:cs="David" w:hint="cs"/>
          <w:rtl/>
        </w:rPr>
        <w:tab/>
        <w:t>מה שהציעה ועדת הכנסת בכנסת הקודמת זה למחוק את שתי ההגדרות ושתהיה רק הגדרה אחרת של עניין אישי שמתייחסת לטובת הנאה ישירה או עקיפה של חבר הכנסת בן משפחתו או חבר בני אדם שחבר הכנסת קשור עמו, למעט עניין הנוגע למפלגתו או למגזר שהוא משתייך אליו, כגון מקצוע , קהילה, עדה או אזור מגורים. אלא אם כן עניין זה עשוי להביא לחבר הכנסת או למקורביו באופן אישי ומיוחד טובת הנאה ממשית.</w:t>
      </w:r>
    </w:p>
    <w:p w14:paraId="48E2D324" w14:textId="77777777" w:rsidR="00C37463" w:rsidRPr="00C37463" w:rsidRDefault="00C37463" w:rsidP="00C37463">
      <w:pPr>
        <w:bidi/>
        <w:jc w:val="both"/>
        <w:rPr>
          <w:rFonts w:cs="David" w:hint="cs"/>
          <w:rtl/>
        </w:rPr>
      </w:pPr>
    </w:p>
    <w:p w14:paraId="40CAEB03" w14:textId="77777777" w:rsidR="00C37463" w:rsidRPr="00C37463" w:rsidRDefault="00C37463" w:rsidP="00C37463">
      <w:pPr>
        <w:bidi/>
        <w:jc w:val="both"/>
        <w:rPr>
          <w:rFonts w:cs="David" w:hint="cs"/>
          <w:rtl/>
        </w:rPr>
      </w:pPr>
      <w:r w:rsidRPr="00C37463">
        <w:rPr>
          <w:rFonts w:cs="David" w:hint="cs"/>
          <w:rtl/>
        </w:rPr>
        <w:tab/>
        <w:t>העניין של המגזר הוא משהו שקיים גם היום בכללי האתיקה. הרי היום אנחנו יודעים ש"לא יראו כי עניין אישי, עניין הנוגע לענף משקי שחבר הכנסת משתייך אליו", זה פורש במשך השנים למשל למי שמייצג.</w:t>
      </w:r>
    </w:p>
    <w:p w14:paraId="43A6B140" w14:textId="77777777" w:rsidR="00C37463" w:rsidRPr="00C37463" w:rsidRDefault="00C37463" w:rsidP="00C37463">
      <w:pPr>
        <w:keepLines/>
        <w:bidi/>
        <w:jc w:val="both"/>
        <w:rPr>
          <w:rFonts w:cs="David" w:hint="cs"/>
          <w:rtl/>
        </w:rPr>
      </w:pPr>
    </w:p>
    <w:p w14:paraId="6CEAB1F3" w14:textId="77777777" w:rsidR="00C37463" w:rsidRPr="00C37463" w:rsidRDefault="00C37463" w:rsidP="00C37463">
      <w:pPr>
        <w:keepLines/>
        <w:bidi/>
        <w:jc w:val="both"/>
        <w:rPr>
          <w:rFonts w:cs="David" w:hint="cs"/>
          <w:u w:val="single"/>
          <w:rtl/>
        </w:rPr>
      </w:pPr>
      <w:r w:rsidRPr="00C37463">
        <w:rPr>
          <w:rFonts w:cs="David" w:hint="cs"/>
          <w:u w:val="single"/>
          <w:rtl/>
        </w:rPr>
        <w:t>חיים אורון:</w:t>
      </w:r>
    </w:p>
    <w:p w14:paraId="02B99EFB" w14:textId="77777777" w:rsidR="00C37463" w:rsidRPr="00C37463" w:rsidRDefault="00C37463" w:rsidP="00C37463">
      <w:pPr>
        <w:keepLines/>
        <w:bidi/>
        <w:jc w:val="both"/>
        <w:rPr>
          <w:rFonts w:cs="David" w:hint="cs"/>
          <w:u w:val="single"/>
          <w:rtl/>
        </w:rPr>
      </w:pPr>
    </w:p>
    <w:p w14:paraId="2614C5A6" w14:textId="77777777" w:rsidR="00C37463" w:rsidRPr="00C37463" w:rsidRDefault="00C37463" w:rsidP="00C37463">
      <w:pPr>
        <w:bidi/>
        <w:jc w:val="both"/>
        <w:rPr>
          <w:rFonts w:cs="David" w:hint="cs"/>
          <w:rtl/>
        </w:rPr>
      </w:pPr>
      <w:r w:rsidRPr="00C37463">
        <w:rPr>
          <w:rFonts w:cs="David" w:hint="cs"/>
          <w:rtl/>
        </w:rPr>
        <w:tab/>
        <w:t>חקלאים, תעשייה, ועד עובדים וכו'.</w:t>
      </w:r>
    </w:p>
    <w:p w14:paraId="05EF2935" w14:textId="77777777" w:rsidR="00C37463" w:rsidRPr="00C37463" w:rsidRDefault="00C37463" w:rsidP="00C37463">
      <w:pPr>
        <w:bidi/>
        <w:jc w:val="both"/>
        <w:rPr>
          <w:rFonts w:cs="David" w:hint="cs"/>
          <w:rtl/>
        </w:rPr>
      </w:pPr>
    </w:p>
    <w:p w14:paraId="430C8DB3"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53A4F5C0" w14:textId="77777777" w:rsidR="00C37463" w:rsidRPr="00C37463" w:rsidRDefault="00C37463" w:rsidP="00C37463">
      <w:pPr>
        <w:bidi/>
        <w:jc w:val="both"/>
        <w:rPr>
          <w:rFonts w:cs="David" w:hint="cs"/>
          <w:rtl/>
        </w:rPr>
      </w:pPr>
    </w:p>
    <w:p w14:paraId="7A74ABE6" w14:textId="77777777" w:rsidR="00C37463" w:rsidRPr="00C37463" w:rsidRDefault="00C37463" w:rsidP="00C37463">
      <w:pPr>
        <w:bidi/>
        <w:jc w:val="both"/>
        <w:rPr>
          <w:rFonts w:cs="David" w:hint="cs"/>
          <w:rtl/>
        </w:rPr>
      </w:pPr>
      <w:r w:rsidRPr="00C37463">
        <w:rPr>
          <w:rFonts w:cs="David" w:hint="cs"/>
          <w:rtl/>
        </w:rPr>
        <w:tab/>
        <w:t>פה דברו על מגזר, כי דבר משקי מבחינת הטרמינולוגיה באמת מזכיר דברים חקלאיים, ועדת זמיר הציעה להתייחס למגזר והיא פרטה:  מקצוע, קהילה, עדה, אזור מגורים.</w:t>
      </w:r>
    </w:p>
    <w:p w14:paraId="68F39EFF" w14:textId="77777777" w:rsidR="00C37463" w:rsidRPr="00C37463" w:rsidRDefault="00C37463" w:rsidP="00C37463">
      <w:pPr>
        <w:bidi/>
        <w:jc w:val="both"/>
        <w:rPr>
          <w:rFonts w:cs="David" w:hint="cs"/>
          <w:rtl/>
        </w:rPr>
      </w:pPr>
    </w:p>
    <w:p w14:paraId="652793FF" w14:textId="77777777" w:rsidR="00C37463" w:rsidRPr="00C37463" w:rsidRDefault="00C37463" w:rsidP="00C37463">
      <w:pPr>
        <w:bidi/>
        <w:rPr>
          <w:rFonts w:cs="David" w:hint="cs"/>
          <w:u w:val="single"/>
          <w:rtl/>
        </w:rPr>
      </w:pPr>
      <w:r w:rsidRPr="00C37463">
        <w:rPr>
          <w:rFonts w:cs="David" w:hint="cs"/>
          <w:u w:val="single"/>
          <w:rtl/>
        </w:rPr>
        <w:t>אברהם מיכאלי:</w:t>
      </w:r>
    </w:p>
    <w:p w14:paraId="3A65850A" w14:textId="77777777" w:rsidR="00C37463" w:rsidRPr="00C37463" w:rsidRDefault="00C37463" w:rsidP="00C37463">
      <w:pPr>
        <w:bidi/>
        <w:rPr>
          <w:rFonts w:cs="David" w:hint="cs"/>
          <w:rtl/>
        </w:rPr>
      </w:pPr>
    </w:p>
    <w:p w14:paraId="63AD9D95" w14:textId="77777777" w:rsidR="00C37463" w:rsidRPr="00C37463" w:rsidRDefault="00C37463" w:rsidP="00C37463">
      <w:pPr>
        <w:bidi/>
        <w:rPr>
          <w:rFonts w:cs="David" w:hint="cs"/>
          <w:rtl/>
        </w:rPr>
      </w:pPr>
      <w:r w:rsidRPr="00C37463">
        <w:rPr>
          <w:rFonts w:cs="David" w:hint="cs"/>
          <w:rtl/>
        </w:rPr>
        <w:tab/>
        <w:t>למשל אם דנים ביהודי אתיופיה וישתתפו חברי כנסת מהעדה, זה מוחרג?</w:t>
      </w:r>
    </w:p>
    <w:p w14:paraId="16834BE0" w14:textId="77777777" w:rsidR="00C37463" w:rsidRPr="00C37463" w:rsidRDefault="00C37463" w:rsidP="00C37463">
      <w:pPr>
        <w:bidi/>
        <w:rPr>
          <w:rFonts w:cs="David" w:hint="cs"/>
          <w:rtl/>
        </w:rPr>
      </w:pPr>
    </w:p>
    <w:p w14:paraId="460295AF"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6C353516" w14:textId="77777777" w:rsidR="00C37463" w:rsidRPr="00C37463" w:rsidRDefault="00C37463" w:rsidP="00C37463">
      <w:pPr>
        <w:bidi/>
        <w:jc w:val="both"/>
        <w:rPr>
          <w:rFonts w:cs="David" w:hint="cs"/>
          <w:u w:val="single"/>
          <w:rtl/>
        </w:rPr>
      </w:pPr>
    </w:p>
    <w:p w14:paraId="50427704" w14:textId="77777777" w:rsidR="00C37463" w:rsidRPr="00C37463" w:rsidRDefault="00C37463" w:rsidP="00C37463">
      <w:pPr>
        <w:bidi/>
        <w:rPr>
          <w:rFonts w:cs="David" w:hint="cs"/>
          <w:rtl/>
        </w:rPr>
      </w:pPr>
      <w:r w:rsidRPr="00C37463">
        <w:rPr>
          <w:rFonts w:cs="David" w:hint="cs"/>
          <w:rtl/>
        </w:rPr>
        <w:tab/>
        <w:t xml:space="preserve"> הנגב, הגליל, עורכי הדין ועוד.</w:t>
      </w:r>
    </w:p>
    <w:p w14:paraId="20DCAF32" w14:textId="77777777" w:rsidR="00C37463" w:rsidRPr="00C37463" w:rsidRDefault="00C37463" w:rsidP="00C37463">
      <w:pPr>
        <w:bidi/>
        <w:rPr>
          <w:rFonts w:cs="David" w:hint="cs"/>
          <w:rtl/>
        </w:rPr>
      </w:pPr>
    </w:p>
    <w:p w14:paraId="4D39C35E"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3C08BB73" w14:textId="77777777" w:rsidR="00C37463" w:rsidRPr="00C37463" w:rsidRDefault="00C37463" w:rsidP="00C37463">
      <w:pPr>
        <w:bidi/>
        <w:jc w:val="both"/>
        <w:rPr>
          <w:rFonts w:cs="David" w:hint="cs"/>
          <w:rtl/>
        </w:rPr>
      </w:pPr>
    </w:p>
    <w:p w14:paraId="360BFD80" w14:textId="77777777" w:rsidR="00C37463" w:rsidRPr="00C37463" w:rsidRDefault="00C37463" w:rsidP="00C37463">
      <w:pPr>
        <w:bidi/>
        <w:jc w:val="both"/>
        <w:rPr>
          <w:rFonts w:cs="David" w:hint="cs"/>
          <w:rtl/>
        </w:rPr>
      </w:pPr>
      <w:r w:rsidRPr="00C37463">
        <w:rPr>
          <w:rFonts w:cs="David" w:hint="cs"/>
          <w:rtl/>
        </w:rPr>
        <w:tab/>
        <w:t xml:space="preserve">הטבות, אפילו אם הוא ייהנה אישי לא רוצים למנוע ממנו להיות מעורב, לא יראו בזה כאילו יש לו עניין אישי בגלל שהוא מייצג. </w:t>
      </w:r>
    </w:p>
    <w:p w14:paraId="0508DF5C" w14:textId="77777777" w:rsidR="00C37463" w:rsidRPr="00C37463" w:rsidRDefault="00C37463" w:rsidP="00C37463">
      <w:pPr>
        <w:bidi/>
        <w:jc w:val="both"/>
        <w:rPr>
          <w:rFonts w:cs="David" w:hint="cs"/>
          <w:rtl/>
        </w:rPr>
      </w:pPr>
      <w:r w:rsidRPr="00C37463">
        <w:rPr>
          <w:rFonts w:cs="David" w:hint="cs"/>
          <w:rtl/>
        </w:rPr>
        <w:tab/>
      </w:r>
    </w:p>
    <w:p w14:paraId="406D8751"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44ECFF6C" w14:textId="77777777" w:rsidR="00C37463" w:rsidRPr="00C37463" w:rsidRDefault="00C37463" w:rsidP="00C37463">
      <w:pPr>
        <w:bidi/>
        <w:jc w:val="both"/>
        <w:rPr>
          <w:rFonts w:cs="David" w:hint="cs"/>
          <w:u w:val="single"/>
          <w:rtl/>
        </w:rPr>
      </w:pPr>
    </w:p>
    <w:p w14:paraId="530FB9A2" w14:textId="77777777" w:rsidR="00C37463" w:rsidRPr="00C37463" w:rsidRDefault="00C37463" w:rsidP="00C37463">
      <w:pPr>
        <w:bidi/>
        <w:jc w:val="both"/>
        <w:rPr>
          <w:rFonts w:cs="David" w:hint="cs"/>
          <w:rtl/>
        </w:rPr>
      </w:pPr>
      <w:r w:rsidRPr="00C37463">
        <w:rPr>
          <w:rFonts w:cs="David" w:hint="cs"/>
          <w:rtl/>
        </w:rPr>
        <w:tab/>
        <w:t xml:space="preserve"> הנטייה שלי היא לא לאחד, לדעתי הבעיות הגדולות בהם מתחילות אי ההבנות זה דווקא הנושא המוסדי.</w:t>
      </w:r>
    </w:p>
    <w:p w14:paraId="1D516F2B" w14:textId="77777777" w:rsidR="00C37463" w:rsidRPr="00C37463" w:rsidRDefault="00C37463" w:rsidP="00C37463">
      <w:pPr>
        <w:bidi/>
        <w:jc w:val="both"/>
        <w:rPr>
          <w:rFonts w:cs="David" w:hint="cs"/>
          <w:rtl/>
        </w:rPr>
      </w:pPr>
    </w:p>
    <w:p w14:paraId="58228D00" w14:textId="77777777" w:rsidR="00C37463" w:rsidRPr="00C37463" w:rsidRDefault="00C37463" w:rsidP="00C37463">
      <w:pPr>
        <w:keepNext/>
        <w:bidi/>
        <w:jc w:val="both"/>
        <w:rPr>
          <w:rFonts w:cs="David" w:hint="cs"/>
          <w:u w:val="single"/>
          <w:rtl/>
        </w:rPr>
      </w:pPr>
      <w:r w:rsidRPr="00C37463">
        <w:rPr>
          <w:rFonts w:cs="David" w:hint="cs"/>
          <w:u w:val="single"/>
          <w:rtl/>
        </w:rPr>
        <w:t>סוזי נבות:</w:t>
      </w:r>
    </w:p>
    <w:p w14:paraId="408824AC" w14:textId="77777777" w:rsidR="00C37463" w:rsidRPr="00C37463" w:rsidRDefault="00C37463" w:rsidP="00C37463">
      <w:pPr>
        <w:keepNext/>
        <w:bidi/>
        <w:jc w:val="both"/>
        <w:rPr>
          <w:rFonts w:cs="David" w:hint="cs"/>
          <w:rtl/>
        </w:rPr>
      </w:pPr>
    </w:p>
    <w:p w14:paraId="41F3B4FF" w14:textId="77777777" w:rsidR="00C37463" w:rsidRPr="00C37463" w:rsidRDefault="00C37463" w:rsidP="00C37463">
      <w:pPr>
        <w:keepNext/>
        <w:bidi/>
        <w:jc w:val="both"/>
        <w:rPr>
          <w:rFonts w:cs="David" w:hint="cs"/>
          <w:rtl/>
        </w:rPr>
      </w:pPr>
      <w:r w:rsidRPr="00C37463">
        <w:rPr>
          <w:rFonts w:cs="David" w:hint="cs"/>
          <w:rtl/>
        </w:rPr>
        <w:tab/>
        <w:t xml:space="preserve">ההבחנה שנעשתה בין ניגוד עניינים אישי ומוסדי מבוססת על הבחנה שקיימת במשפט הישראלי מזה עשרות שנים. כשמדובר על ניגוד ענייני מבחינים בין אישי ומוסדי, גם כאשר קובעים את זה בכללי האתיקה, לכן החלטנו לשמר את אותה הבחנה על מנת שיהיה ברור, שלא יהי מצב בו יהיה ניגוד עניינים מוסדי, הוא לא יהיה כתוב במסגרת כללי האתיקה והנושא הזה יגיע לדיון במישור אחר. </w:t>
      </w:r>
    </w:p>
    <w:p w14:paraId="3D7384A9" w14:textId="77777777" w:rsidR="00C37463" w:rsidRPr="00C37463" w:rsidRDefault="00C37463" w:rsidP="00C37463">
      <w:pPr>
        <w:bidi/>
        <w:jc w:val="both"/>
        <w:rPr>
          <w:rFonts w:cs="David" w:hint="cs"/>
          <w:rtl/>
        </w:rPr>
      </w:pPr>
    </w:p>
    <w:p w14:paraId="13B52210"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26E86B0C" w14:textId="77777777" w:rsidR="00C37463" w:rsidRPr="00C37463" w:rsidRDefault="00C37463" w:rsidP="00C37463">
      <w:pPr>
        <w:bidi/>
        <w:jc w:val="both"/>
        <w:rPr>
          <w:rFonts w:cs="David" w:hint="cs"/>
          <w:u w:val="single"/>
          <w:rtl/>
        </w:rPr>
      </w:pPr>
    </w:p>
    <w:p w14:paraId="3D5F7DC8" w14:textId="77777777" w:rsidR="00C37463" w:rsidRPr="00C37463" w:rsidRDefault="00C37463" w:rsidP="00C37463">
      <w:pPr>
        <w:bidi/>
        <w:jc w:val="both"/>
        <w:rPr>
          <w:rFonts w:cs="David" w:hint="cs"/>
          <w:rtl/>
        </w:rPr>
      </w:pPr>
      <w:r w:rsidRPr="00C37463">
        <w:rPr>
          <w:rFonts w:cs="David" w:hint="cs"/>
          <w:rtl/>
        </w:rPr>
        <w:tab/>
        <w:t xml:space="preserve"> רציתי להבין למה הכנסת הקודמת ביטלה את ההבדל.</w:t>
      </w:r>
    </w:p>
    <w:p w14:paraId="13693401" w14:textId="77777777" w:rsidR="00C37463" w:rsidRPr="00C37463" w:rsidRDefault="00C37463" w:rsidP="00C37463">
      <w:pPr>
        <w:bidi/>
        <w:jc w:val="both"/>
        <w:rPr>
          <w:rFonts w:cs="David" w:hint="cs"/>
          <w:rtl/>
        </w:rPr>
      </w:pPr>
    </w:p>
    <w:p w14:paraId="45FCD5BE" w14:textId="77777777" w:rsidR="00C37463" w:rsidRPr="00C37463" w:rsidRDefault="00C37463" w:rsidP="00C37463">
      <w:pPr>
        <w:bidi/>
        <w:jc w:val="both"/>
        <w:rPr>
          <w:rFonts w:cs="David" w:hint="cs"/>
          <w:rtl/>
        </w:rPr>
      </w:pPr>
      <w:r w:rsidRPr="00C37463">
        <w:rPr>
          <w:rFonts w:cs="David" w:hint="cs"/>
          <w:u w:val="single"/>
          <w:rtl/>
        </w:rPr>
        <w:t xml:space="preserve">איל ינון </w:t>
      </w:r>
      <w:r w:rsidRPr="00C37463">
        <w:rPr>
          <w:rFonts w:cs="David" w:hint="cs"/>
          <w:rtl/>
        </w:rPr>
        <w:t>:</w:t>
      </w:r>
    </w:p>
    <w:p w14:paraId="0FA0A987" w14:textId="77777777" w:rsidR="00C37463" w:rsidRPr="00C37463" w:rsidRDefault="00C37463" w:rsidP="00C37463">
      <w:pPr>
        <w:bidi/>
        <w:jc w:val="both"/>
        <w:rPr>
          <w:rFonts w:cs="David" w:hint="cs"/>
          <w:rtl/>
        </w:rPr>
      </w:pPr>
    </w:p>
    <w:p w14:paraId="219448CE" w14:textId="77777777" w:rsidR="00C37463" w:rsidRPr="00C37463" w:rsidRDefault="00C37463" w:rsidP="00C37463">
      <w:pPr>
        <w:bidi/>
        <w:jc w:val="both"/>
        <w:rPr>
          <w:rFonts w:cs="David" w:hint="cs"/>
          <w:rtl/>
        </w:rPr>
      </w:pPr>
      <w:r w:rsidRPr="00C37463">
        <w:rPr>
          <w:rFonts w:cs="David" w:hint="cs"/>
          <w:rtl/>
        </w:rPr>
        <w:tab/>
        <w:t>הם הכניסו בתוך ההגדרה שלהם של עניין אישי.</w:t>
      </w:r>
    </w:p>
    <w:p w14:paraId="50B9D97B" w14:textId="77777777" w:rsidR="00C37463" w:rsidRPr="00C37463" w:rsidRDefault="00C37463" w:rsidP="00C37463">
      <w:pPr>
        <w:bidi/>
        <w:jc w:val="both"/>
        <w:rPr>
          <w:rFonts w:cs="David" w:hint="cs"/>
          <w:rtl/>
        </w:rPr>
      </w:pPr>
    </w:p>
    <w:p w14:paraId="04D92AF0"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1A50F834" w14:textId="77777777" w:rsidR="00C37463" w:rsidRPr="00C37463" w:rsidRDefault="00C37463" w:rsidP="00C37463">
      <w:pPr>
        <w:bidi/>
        <w:jc w:val="both"/>
        <w:rPr>
          <w:rFonts w:cs="David" w:hint="cs"/>
          <w:rtl/>
        </w:rPr>
      </w:pPr>
    </w:p>
    <w:p w14:paraId="2F4EB384" w14:textId="77777777" w:rsidR="00C37463" w:rsidRPr="00C37463" w:rsidRDefault="00C37463" w:rsidP="00C37463">
      <w:pPr>
        <w:bidi/>
        <w:jc w:val="both"/>
        <w:rPr>
          <w:rFonts w:cs="David" w:hint="cs"/>
          <w:rtl/>
        </w:rPr>
      </w:pPr>
      <w:r w:rsidRPr="00C37463">
        <w:rPr>
          <w:rFonts w:cs="David" w:hint="cs"/>
          <w:rtl/>
        </w:rPr>
        <w:tab/>
        <w:t xml:space="preserve"> מה זה מוסדי?</w:t>
      </w:r>
    </w:p>
    <w:p w14:paraId="79499382" w14:textId="77777777" w:rsidR="00C37463" w:rsidRPr="00C37463" w:rsidRDefault="00C37463" w:rsidP="00C37463">
      <w:pPr>
        <w:bidi/>
        <w:jc w:val="both"/>
        <w:rPr>
          <w:rFonts w:cs="David" w:hint="cs"/>
          <w:rtl/>
        </w:rPr>
      </w:pPr>
    </w:p>
    <w:p w14:paraId="16ACEA26" w14:textId="77777777" w:rsidR="00C37463" w:rsidRPr="00C37463" w:rsidRDefault="00C37463" w:rsidP="00C37463">
      <w:pPr>
        <w:keepNext/>
        <w:bidi/>
        <w:jc w:val="both"/>
        <w:rPr>
          <w:rFonts w:cs="David" w:hint="cs"/>
          <w:u w:val="single"/>
          <w:rtl/>
        </w:rPr>
      </w:pPr>
      <w:r w:rsidRPr="00C37463">
        <w:rPr>
          <w:rFonts w:cs="David" w:hint="cs"/>
          <w:u w:val="single"/>
          <w:rtl/>
        </w:rPr>
        <w:t>סוזי נבות:</w:t>
      </w:r>
    </w:p>
    <w:p w14:paraId="029F7A77" w14:textId="77777777" w:rsidR="00C37463" w:rsidRPr="00C37463" w:rsidRDefault="00C37463" w:rsidP="00C37463">
      <w:pPr>
        <w:keepNext/>
        <w:bidi/>
        <w:jc w:val="both"/>
        <w:rPr>
          <w:rFonts w:cs="David" w:hint="cs"/>
          <w:rtl/>
        </w:rPr>
      </w:pPr>
    </w:p>
    <w:p w14:paraId="3B29E5B9" w14:textId="77777777" w:rsidR="00C37463" w:rsidRPr="00C37463" w:rsidRDefault="00C37463" w:rsidP="00C37463">
      <w:pPr>
        <w:keepNext/>
        <w:bidi/>
        <w:jc w:val="both"/>
        <w:rPr>
          <w:rFonts w:cs="David" w:hint="cs"/>
          <w:rtl/>
        </w:rPr>
      </w:pPr>
      <w:r w:rsidRPr="00C37463">
        <w:rPr>
          <w:rFonts w:cs="David" w:hint="cs"/>
          <w:rtl/>
        </w:rPr>
        <w:tab/>
        <w:t>משהו שקשור לא אליו באופן אישי אלא לקבוצה שהוא משתייך לה, לעיסוק. הרעיון שיש הבחנה כזו בפסיקה, אם אתה נמצא במשהו שקשור אליך לתפקיד או אליך באופן אישי בין בני המשפחה, זו ההבחנה.</w:t>
      </w:r>
    </w:p>
    <w:p w14:paraId="515EB06B" w14:textId="77777777" w:rsidR="00C37463" w:rsidRPr="00C37463" w:rsidRDefault="00C37463" w:rsidP="00C37463">
      <w:pPr>
        <w:bidi/>
        <w:jc w:val="both"/>
        <w:rPr>
          <w:rFonts w:cs="David" w:hint="cs"/>
          <w:rtl/>
        </w:rPr>
      </w:pPr>
      <w:r w:rsidRPr="00C37463">
        <w:rPr>
          <w:rFonts w:cs="David" w:hint="cs"/>
          <w:rtl/>
        </w:rPr>
        <w:tab/>
      </w:r>
    </w:p>
    <w:p w14:paraId="38A2CAEB"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584F6F3D" w14:textId="77777777" w:rsidR="00C37463" w:rsidRPr="00C37463" w:rsidRDefault="00C37463" w:rsidP="00C37463">
      <w:pPr>
        <w:bidi/>
        <w:jc w:val="both"/>
        <w:rPr>
          <w:rFonts w:cs="David" w:hint="cs"/>
          <w:u w:val="single"/>
          <w:rtl/>
        </w:rPr>
      </w:pPr>
    </w:p>
    <w:p w14:paraId="7A6B5724" w14:textId="77777777" w:rsidR="00C37463" w:rsidRPr="00C37463" w:rsidRDefault="00C37463" w:rsidP="00C37463">
      <w:pPr>
        <w:bidi/>
        <w:jc w:val="both"/>
        <w:rPr>
          <w:rFonts w:cs="David" w:hint="cs"/>
          <w:rtl/>
        </w:rPr>
      </w:pPr>
      <w:r w:rsidRPr="00C37463">
        <w:rPr>
          <w:rFonts w:cs="David" w:hint="cs"/>
          <w:rtl/>
        </w:rPr>
        <w:tab/>
        <w:t>אני רוצה להביע עמדה, הבעיה הגדולה, אם היא קיימת, קיימת במוסדי. אז הולכים לקצה האחד ואומרים, אם אתה מהנגב אתה לא יכול לדאוג להטבות לנגב, מה שברור לחלוטין שהוא לא נכון.  מצד שני, אומרים, אבל אם אתה עושה עכשיו הטבות לקיבוץ שלך, זה אסור כמובן, זה יותר נכנס לנושא המוסדי, כי זה מעבר להגדרה האישית.</w:t>
      </w:r>
    </w:p>
    <w:p w14:paraId="02FAF412" w14:textId="77777777" w:rsidR="00C37463" w:rsidRPr="00C37463" w:rsidRDefault="00C37463" w:rsidP="00C37463">
      <w:pPr>
        <w:bidi/>
        <w:jc w:val="both"/>
        <w:rPr>
          <w:rFonts w:cs="David" w:hint="cs"/>
          <w:rtl/>
        </w:rPr>
      </w:pPr>
    </w:p>
    <w:p w14:paraId="707210E8" w14:textId="77777777" w:rsidR="00C37463" w:rsidRPr="00C37463" w:rsidRDefault="00C37463" w:rsidP="00C37463">
      <w:pPr>
        <w:bidi/>
        <w:jc w:val="both"/>
        <w:rPr>
          <w:rFonts w:cs="David" w:hint="cs"/>
          <w:u w:val="single"/>
          <w:rtl/>
        </w:rPr>
      </w:pPr>
      <w:r w:rsidRPr="00C37463">
        <w:rPr>
          <w:rFonts w:cs="David" w:hint="cs"/>
          <w:u w:val="single"/>
          <w:rtl/>
        </w:rPr>
        <w:t xml:space="preserve">זאב </w:t>
      </w:r>
      <w:proofErr w:type="spellStart"/>
      <w:r w:rsidRPr="00C37463">
        <w:rPr>
          <w:rFonts w:cs="David" w:hint="cs"/>
          <w:u w:val="single"/>
          <w:rtl/>
        </w:rPr>
        <w:t>אלקין</w:t>
      </w:r>
      <w:proofErr w:type="spellEnd"/>
      <w:r w:rsidRPr="00C37463">
        <w:rPr>
          <w:rFonts w:cs="David" w:hint="cs"/>
          <w:u w:val="single"/>
          <w:rtl/>
        </w:rPr>
        <w:t>:</w:t>
      </w:r>
    </w:p>
    <w:p w14:paraId="62FF813A" w14:textId="77777777" w:rsidR="00C37463" w:rsidRPr="00C37463" w:rsidRDefault="00C37463" w:rsidP="00C37463">
      <w:pPr>
        <w:bidi/>
        <w:jc w:val="both"/>
        <w:rPr>
          <w:rFonts w:cs="David" w:hint="cs"/>
          <w:u w:val="single"/>
          <w:rtl/>
        </w:rPr>
      </w:pPr>
    </w:p>
    <w:p w14:paraId="7F0D8308" w14:textId="77777777" w:rsidR="00C37463" w:rsidRPr="00C37463" w:rsidRDefault="00C37463" w:rsidP="00C37463">
      <w:pPr>
        <w:bidi/>
        <w:jc w:val="both"/>
        <w:rPr>
          <w:rFonts w:cs="David" w:hint="cs"/>
          <w:rtl/>
        </w:rPr>
      </w:pPr>
      <w:r w:rsidRPr="00C37463">
        <w:rPr>
          <w:rFonts w:cs="David" w:hint="cs"/>
          <w:rtl/>
        </w:rPr>
        <w:tab/>
        <w:t>בניסוח לפי הכנסת הקודמת זה מותר.</w:t>
      </w:r>
    </w:p>
    <w:p w14:paraId="4468B880" w14:textId="77777777" w:rsidR="00C37463" w:rsidRPr="00C37463" w:rsidRDefault="00C37463" w:rsidP="00C37463">
      <w:pPr>
        <w:bidi/>
        <w:jc w:val="both"/>
        <w:rPr>
          <w:rFonts w:cs="David" w:hint="cs"/>
          <w:rtl/>
        </w:rPr>
      </w:pPr>
    </w:p>
    <w:p w14:paraId="007AE43D"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0592B48E" w14:textId="77777777" w:rsidR="00C37463" w:rsidRPr="00C37463" w:rsidRDefault="00C37463" w:rsidP="00C37463">
      <w:pPr>
        <w:bidi/>
        <w:jc w:val="both"/>
        <w:rPr>
          <w:rFonts w:cs="David" w:hint="cs"/>
          <w:u w:val="single"/>
          <w:rtl/>
        </w:rPr>
      </w:pPr>
    </w:p>
    <w:p w14:paraId="68256E7F" w14:textId="77777777" w:rsidR="00C37463" w:rsidRPr="00C37463" w:rsidRDefault="00C37463" w:rsidP="00C37463">
      <w:pPr>
        <w:bidi/>
        <w:jc w:val="both"/>
        <w:rPr>
          <w:rFonts w:cs="David" w:hint="cs"/>
          <w:rtl/>
        </w:rPr>
      </w:pPr>
      <w:r w:rsidRPr="00C37463">
        <w:rPr>
          <w:rFonts w:cs="David" w:hint="cs"/>
          <w:rtl/>
        </w:rPr>
        <w:tab/>
        <w:t xml:space="preserve"> לא, בניגוד עניינים חד משמעית לא.</w:t>
      </w:r>
    </w:p>
    <w:p w14:paraId="7F0CEB56" w14:textId="77777777" w:rsidR="00C37463" w:rsidRPr="00C37463" w:rsidRDefault="00C37463" w:rsidP="00C37463">
      <w:pPr>
        <w:bidi/>
        <w:jc w:val="both"/>
        <w:rPr>
          <w:rFonts w:cs="David" w:hint="cs"/>
          <w:rtl/>
        </w:rPr>
      </w:pPr>
    </w:p>
    <w:p w14:paraId="2DAD4418" w14:textId="77777777" w:rsidR="00C37463" w:rsidRPr="00C37463" w:rsidRDefault="00C37463" w:rsidP="00C37463">
      <w:pPr>
        <w:bidi/>
        <w:rPr>
          <w:rFonts w:cs="David" w:hint="cs"/>
          <w:rtl/>
        </w:rPr>
      </w:pPr>
      <w:r w:rsidRPr="00C37463">
        <w:rPr>
          <w:rFonts w:cs="David" w:hint="cs"/>
          <w:u w:val="single"/>
          <w:rtl/>
        </w:rPr>
        <w:t xml:space="preserve">היו"ר זאב </w:t>
      </w:r>
      <w:proofErr w:type="spellStart"/>
      <w:r w:rsidRPr="00C37463">
        <w:rPr>
          <w:rFonts w:cs="David" w:hint="cs"/>
          <w:u w:val="single"/>
          <w:rtl/>
        </w:rPr>
        <w:t>אלקין</w:t>
      </w:r>
      <w:proofErr w:type="spellEnd"/>
      <w:r w:rsidRPr="00C37463">
        <w:rPr>
          <w:rFonts w:cs="David" w:hint="cs"/>
          <w:u w:val="single"/>
          <w:rtl/>
        </w:rPr>
        <w:t>:</w:t>
      </w:r>
    </w:p>
    <w:p w14:paraId="6B1A1E50" w14:textId="77777777" w:rsidR="00C37463" w:rsidRPr="00C37463" w:rsidRDefault="00C37463" w:rsidP="00C37463">
      <w:pPr>
        <w:bidi/>
        <w:rPr>
          <w:rFonts w:cs="David" w:hint="cs"/>
          <w:rtl/>
        </w:rPr>
      </w:pPr>
    </w:p>
    <w:p w14:paraId="6409DBD8" w14:textId="77777777" w:rsidR="00C37463" w:rsidRPr="00C37463" w:rsidRDefault="00C37463" w:rsidP="00C37463">
      <w:pPr>
        <w:bidi/>
        <w:jc w:val="both"/>
        <w:rPr>
          <w:rFonts w:cs="David" w:hint="cs"/>
          <w:rtl/>
        </w:rPr>
      </w:pPr>
      <w:r w:rsidRPr="00C37463">
        <w:rPr>
          <w:rFonts w:cs="David" w:hint="cs"/>
          <w:rtl/>
        </w:rPr>
        <w:tab/>
        <w:t xml:space="preserve">  כתוב,  "למעט עניין הנוגע למפלגתו או למגזר שהוא משתייך אליו כגון מקצוע , קהילה..."</w:t>
      </w:r>
    </w:p>
    <w:p w14:paraId="6943E62D" w14:textId="77777777" w:rsidR="00C37463" w:rsidRPr="00C37463" w:rsidRDefault="00C37463" w:rsidP="00C37463">
      <w:pPr>
        <w:bidi/>
        <w:jc w:val="both"/>
        <w:rPr>
          <w:rFonts w:cs="David" w:hint="cs"/>
          <w:rtl/>
        </w:rPr>
      </w:pPr>
    </w:p>
    <w:p w14:paraId="6CE23E16" w14:textId="77777777" w:rsidR="00C37463" w:rsidRPr="00C37463" w:rsidRDefault="00C37463" w:rsidP="00C37463">
      <w:pPr>
        <w:bidi/>
        <w:jc w:val="both"/>
        <w:rPr>
          <w:rFonts w:cs="David" w:hint="cs"/>
          <w:rtl/>
        </w:rPr>
      </w:pPr>
      <w:r w:rsidRPr="00C37463">
        <w:rPr>
          <w:rFonts w:cs="David" w:hint="cs"/>
          <w:u w:val="single"/>
          <w:rtl/>
        </w:rPr>
        <w:t>ארבל אסטרחן:</w:t>
      </w:r>
    </w:p>
    <w:p w14:paraId="3E74C7DB" w14:textId="77777777" w:rsidR="00C37463" w:rsidRPr="00C37463" w:rsidRDefault="00C37463" w:rsidP="00C37463">
      <w:pPr>
        <w:bidi/>
        <w:jc w:val="both"/>
        <w:rPr>
          <w:rFonts w:cs="David" w:hint="cs"/>
          <w:rtl/>
        </w:rPr>
      </w:pPr>
    </w:p>
    <w:p w14:paraId="2123EBC3" w14:textId="77777777" w:rsidR="00C37463" w:rsidRPr="00C37463" w:rsidRDefault="00C37463" w:rsidP="00C37463">
      <w:pPr>
        <w:bidi/>
        <w:jc w:val="both"/>
        <w:rPr>
          <w:rFonts w:cs="David" w:hint="cs"/>
          <w:rtl/>
        </w:rPr>
      </w:pPr>
      <w:r w:rsidRPr="00C37463">
        <w:rPr>
          <w:rFonts w:cs="David" w:hint="cs"/>
          <w:rtl/>
        </w:rPr>
        <w:tab/>
        <w:t xml:space="preserve"> אז יגידו שהקיבוץ הספציפי זה לא מגזר.</w:t>
      </w:r>
    </w:p>
    <w:p w14:paraId="7A184B16" w14:textId="77777777" w:rsidR="00C37463" w:rsidRPr="00C37463" w:rsidRDefault="00C37463" w:rsidP="00C37463">
      <w:pPr>
        <w:bidi/>
        <w:jc w:val="both"/>
        <w:rPr>
          <w:rFonts w:cs="David" w:hint="cs"/>
          <w:rtl/>
        </w:rPr>
      </w:pPr>
    </w:p>
    <w:p w14:paraId="1105947D" w14:textId="77777777" w:rsidR="00C37463" w:rsidRPr="00C37463" w:rsidRDefault="00C37463" w:rsidP="00C37463">
      <w:pPr>
        <w:bidi/>
        <w:jc w:val="both"/>
        <w:rPr>
          <w:rFonts w:cs="David" w:hint="cs"/>
          <w:u w:val="single"/>
          <w:rtl/>
        </w:rPr>
      </w:pPr>
      <w:r w:rsidRPr="00C37463">
        <w:rPr>
          <w:rFonts w:cs="David" w:hint="cs"/>
          <w:u w:val="single"/>
          <w:rtl/>
        </w:rPr>
        <w:t xml:space="preserve">זאב </w:t>
      </w:r>
      <w:proofErr w:type="spellStart"/>
      <w:r w:rsidRPr="00C37463">
        <w:rPr>
          <w:rFonts w:cs="David" w:hint="cs"/>
          <w:u w:val="single"/>
          <w:rtl/>
        </w:rPr>
        <w:t>אלקין</w:t>
      </w:r>
      <w:proofErr w:type="spellEnd"/>
      <w:r w:rsidRPr="00C37463">
        <w:rPr>
          <w:rFonts w:cs="David" w:hint="cs"/>
          <w:u w:val="single"/>
          <w:rtl/>
        </w:rPr>
        <w:t>:</w:t>
      </w:r>
    </w:p>
    <w:p w14:paraId="1E1E3EE0" w14:textId="77777777" w:rsidR="00C37463" w:rsidRPr="00C37463" w:rsidRDefault="00C37463" w:rsidP="00C37463">
      <w:pPr>
        <w:bidi/>
        <w:jc w:val="both"/>
        <w:rPr>
          <w:rFonts w:cs="David" w:hint="cs"/>
          <w:u w:val="single"/>
          <w:rtl/>
        </w:rPr>
      </w:pPr>
    </w:p>
    <w:p w14:paraId="095EEB73" w14:textId="77777777" w:rsidR="00C37463" w:rsidRPr="00C37463" w:rsidRDefault="00C37463" w:rsidP="00C37463">
      <w:pPr>
        <w:bidi/>
        <w:jc w:val="both"/>
        <w:rPr>
          <w:rFonts w:cs="David" w:hint="cs"/>
          <w:rtl/>
        </w:rPr>
      </w:pPr>
      <w:r w:rsidRPr="00C37463">
        <w:rPr>
          <w:rFonts w:cs="David" w:hint="cs"/>
          <w:rtl/>
        </w:rPr>
        <w:tab/>
        <w:t>זו לא קהילה?</w:t>
      </w:r>
    </w:p>
    <w:p w14:paraId="197B469D" w14:textId="77777777" w:rsidR="00C37463" w:rsidRPr="00C37463" w:rsidRDefault="00C37463" w:rsidP="00C37463">
      <w:pPr>
        <w:bidi/>
        <w:jc w:val="both"/>
        <w:rPr>
          <w:rFonts w:cs="David" w:hint="cs"/>
          <w:rtl/>
        </w:rPr>
      </w:pPr>
    </w:p>
    <w:p w14:paraId="2950B27A"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17DBCA10" w14:textId="77777777" w:rsidR="00C37463" w:rsidRPr="00C37463" w:rsidRDefault="00C37463" w:rsidP="00C37463">
      <w:pPr>
        <w:bidi/>
        <w:jc w:val="both"/>
        <w:rPr>
          <w:rFonts w:cs="David" w:hint="cs"/>
          <w:u w:val="single"/>
          <w:rtl/>
        </w:rPr>
      </w:pPr>
    </w:p>
    <w:p w14:paraId="65E3962F" w14:textId="77777777" w:rsidR="00C37463" w:rsidRPr="00C37463" w:rsidRDefault="00C37463" w:rsidP="00C37463">
      <w:pPr>
        <w:bidi/>
        <w:jc w:val="both"/>
        <w:rPr>
          <w:rFonts w:cs="David" w:hint="cs"/>
          <w:rtl/>
        </w:rPr>
      </w:pPr>
      <w:r w:rsidRPr="00C37463">
        <w:rPr>
          <w:rFonts w:cs="David" w:hint="cs"/>
          <w:rtl/>
        </w:rPr>
        <w:tab/>
        <w:t>ההבחנה הקיימת היום, גם בפרקטיקה וגם אני מקווה בהתנהלות, לתנועה הקיבוצית מותר לי אבל לקיבוץ שלי לא.</w:t>
      </w:r>
    </w:p>
    <w:p w14:paraId="67058920" w14:textId="77777777" w:rsidR="00C37463" w:rsidRPr="00C37463" w:rsidRDefault="00C37463" w:rsidP="00C37463">
      <w:pPr>
        <w:bidi/>
        <w:jc w:val="both"/>
        <w:rPr>
          <w:rFonts w:cs="David" w:hint="cs"/>
          <w:rtl/>
        </w:rPr>
      </w:pPr>
    </w:p>
    <w:p w14:paraId="5A6A7AB9" w14:textId="77777777" w:rsidR="00C37463" w:rsidRPr="00C37463" w:rsidRDefault="00C37463" w:rsidP="00C37463">
      <w:pPr>
        <w:bidi/>
        <w:rPr>
          <w:rFonts w:cs="David" w:hint="cs"/>
          <w:u w:val="single"/>
          <w:rtl/>
        </w:rPr>
      </w:pPr>
      <w:r w:rsidRPr="00C37463">
        <w:rPr>
          <w:rFonts w:cs="David" w:hint="cs"/>
          <w:u w:val="single"/>
          <w:rtl/>
        </w:rPr>
        <w:t>איל יינון:</w:t>
      </w:r>
    </w:p>
    <w:p w14:paraId="41F2ECD7" w14:textId="77777777" w:rsidR="00C37463" w:rsidRPr="00C37463" w:rsidRDefault="00C37463" w:rsidP="00C37463">
      <w:pPr>
        <w:bidi/>
        <w:rPr>
          <w:rFonts w:cs="David" w:hint="cs"/>
          <w:rtl/>
        </w:rPr>
      </w:pPr>
    </w:p>
    <w:p w14:paraId="1F74C195" w14:textId="77777777" w:rsidR="00C37463" w:rsidRPr="00C37463" w:rsidRDefault="00C37463" w:rsidP="00C37463">
      <w:pPr>
        <w:bidi/>
        <w:rPr>
          <w:rFonts w:cs="David" w:hint="cs"/>
          <w:rtl/>
        </w:rPr>
      </w:pPr>
      <w:r w:rsidRPr="00C37463">
        <w:rPr>
          <w:rFonts w:cs="David" w:hint="cs"/>
          <w:rtl/>
        </w:rPr>
        <w:tab/>
        <w:t xml:space="preserve">הוא הרי שליח של התנועה הקיבוצית בכנסת. </w:t>
      </w:r>
    </w:p>
    <w:p w14:paraId="5D3343EC" w14:textId="77777777" w:rsidR="00C37463" w:rsidRPr="00C37463" w:rsidRDefault="00C37463" w:rsidP="00C37463">
      <w:pPr>
        <w:bidi/>
        <w:rPr>
          <w:rFonts w:cs="David" w:hint="cs"/>
          <w:rtl/>
        </w:rPr>
      </w:pPr>
    </w:p>
    <w:p w14:paraId="12C1A9ED"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2AA09FDF" w14:textId="77777777" w:rsidR="00C37463" w:rsidRPr="00C37463" w:rsidRDefault="00C37463" w:rsidP="00C37463">
      <w:pPr>
        <w:bidi/>
        <w:jc w:val="both"/>
        <w:rPr>
          <w:rFonts w:cs="David" w:hint="cs"/>
          <w:u w:val="single"/>
          <w:rtl/>
        </w:rPr>
      </w:pPr>
    </w:p>
    <w:p w14:paraId="6F21FF62" w14:textId="77777777" w:rsidR="00C37463" w:rsidRPr="00C37463" w:rsidRDefault="00C37463" w:rsidP="00C37463">
      <w:pPr>
        <w:bidi/>
        <w:jc w:val="both"/>
        <w:rPr>
          <w:rFonts w:cs="David" w:hint="cs"/>
          <w:rtl/>
        </w:rPr>
      </w:pPr>
      <w:r w:rsidRPr="00C37463">
        <w:rPr>
          <w:rFonts w:cs="David" w:hint="cs"/>
          <w:rtl/>
        </w:rPr>
        <w:tab/>
        <w:t xml:space="preserve"> לכן ההגדרה של המגזר היא בהקשר הזה של התנועה הקיבוצית, אני יכול לדאוג לתושבי הנגב, אם הולכת להיות הטבת מס מיוחדת לשדרות, יש מגבלה על עמיר פרץ להיות שותף לדיון. השאלה היא שאלה של הגודל, יכול להיות שהדוגמה שנתתי לא מספיק טובה.</w:t>
      </w:r>
      <w:r w:rsidRPr="00C37463">
        <w:rPr>
          <w:rFonts w:cs="David" w:hint="cs"/>
          <w:rtl/>
        </w:rPr>
        <w:tab/>
      </w:r>
    </w:p>
    <w:p w14:paraId="064F367C" w14:textId="77777777" w:rsidR="00C37463" w:rsidRPr="00C37463" w:rsidRDefault="00C37463" w:rsidP="00C37463">
      <w:pPr>
        <w:bidi/>
        <w:jc w:val="both"/>
        <w:rPr>
          <w:rFonts w:cs="David" w:hint="cs"/>
          <w:rtl/>
        </w:rPr>
      </w:pPr>
      <w:r w:rsidRPr="00C37463">
        <w:rPr>
          <w:rFonts w:cs="David" w:hint="cs"/>
          <w:rtl/>
        </w:rPr>
        <w:t xml:space="preserve"> </w:t>
      </w:r>
    </w:p>
    <w:p w14:paraId="27E9EB78" w14:textId="77777777" w:rsidR="00C37463" w:rsidRPr="00C37463" w:rsidRDefault="00C37463" w:rsidP="00C37463">
      <w:pPr>
        <w:bidi/>
        <w:rPr>
          <w:rFonts w:cs="David" w:hint="cs"/>
          <w:rtl/>
        </w:rPr>
      </w:pPr>
      <w:r w:rsidRPr="00C37463">
        <w:rPr>
          <w:rFonts w:cs="David" w:hint="cs"/>
          <w:u w:val="single"/>
          <w:rtl/>
        </w:rPr>
        <w:t xml:space="preserve">היו"ר זאב </w:t>
      </w:r>
      <w:proofErr w:type="spellStart"/>
      <w:r w:rsidRPr="00C37463">
        <w:rPr>
          <w:rFonts w:cs="David" w:hint="cs"/>
          <w:u w:val="single"/>
          <w:rtl/>
        </w:rPr>
        <w:t>אלקין</w:t>
      </w:r>
      <w:proofErr w:type="spellEnd"/>
      <w:r w:rsidRPr="00C37463">
        <w:rPr>
          <w:rFonts w:cs="David" w:hint="cs"/>
          <w:u w:val="single"/>
          <w:rtl/>
        </w:rPr>
        <w:t>:</w:t>
      </w:r>
    </w:p>
    <w:p w14:paraId="53FB2BD1" w14:textId="77777777" w:rsidR="00C37463" w:rsidRPr="00C37463" w:rsidRDefault="00C37463" w:rsidP="00C37463">
      <w:pPr>
        <w:bidi/>
        <w:rPr>
          <w:rFonts w:cs="David" w:hint="cs"/>
          <w:rtl/>
        </w:rPr>
      </w:pPr>
    </w:p>
    <w:p w14:paraId="65CCC6DE" w14:textId="77777777" w:rsidR="00C37463" w:rsidRPr="00C37463" w:rsidRDefault="00C37463" w:rsidP="00C37463">
      <w:pPr>
        <w:bidi/>
        <w:jc w:val="both"/>
        <w:rPr>
          <w:rFonts w:cs="David" w:hint="cs"/>
          <w:rtl/>
        </w:rPr>
      </w:pPr>
      <w:r w:rsidRPr="00C37463">
        <w:rPr>
          <w:rFonts w:cs="David" w:hint="cs"/>
          <w:rtl/>
        </w:rPr>
        <w:tab/>
        <w:t xml:space="preserve">  אולי שדרות יותר גדולה מהתנועה הקיבוצית.</w:t>
      </w:r>
    </w:p>
    <w:p w14:paraId="7BF61999" w14:textId="77777777" w:rsidR="00C37463" w:rsidRPr="00C37463" w:rsidRDefault="00C37463" w:rsidP="00C37463">
      <w:pPr>
        <w:bidi/>
        <w:jc w:val="both"/>
        <w:rPr>
          <w:rFonts w:cs="David" w:hint="cs"/>
          <w:rtl/>
        </w:rPr>
      </w:pPr>
    </w:p>
    <w:p w14:paraId="2B40F274"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75A206F5" w14:textId="77777777" w:rsidR="00C37463" w:rsidRPr="00C37463" w:rsidRDefault="00C37463" w:rsidP="00C37463">
      <w:pPr>
        <w:bidi/>
        <w:jc w:val="both"/>
        <w:rPr>
          <w:rFonts w:cs="David" w:hint="cs"/>
          <w:u w:val="single"/>
          <w:rtl/>
        </w:rPr>
      </w:pPr>
    </w:p>
    <w:p w14:paraId="63F1D565" w14:textId="77777777" w:rsidR="00C37463" w:rsidRPr="00C37463" w:rsidRDefault="00C37463" w:rsidP="00C37463">
      <w:pPr>
        <w:bidi/>
        <w:jc w:val="both"/>
        <w:rPr>
          <w:rFonts w:cs="David" w:hint="cs"/>
          <w:rtl/>
        </w:rPr>
      </w:pPr>
      <w:r w:rsidRPr="00C37463">
        <w:rPr>
          <w:rFonts w:cs="David" w:hint="cs"/>
          <w:rtl/>
        </w:rPr>
        <w:tab/>
        <w:t xml:space="preserve"> ההנחה היא שישאלו אותך למה שדרות ולא נתיבות, זו הטענה שתהיה. ניגוד העניינים קיים בזה שאתה לוקח יתרון, יכול להיות שהדוגמה שנתתי היא לא נכונה. </w:t>
      </w:r>
    </w:p>
    <w:p w14:paraId="4F946F36" w14:textId="77777777" w:rsidR="00C37463" w:rsidRPr="00C37463" w:rsidRDefault="00C37463" w:rsidP="00C37463">
      <w:pPr>
        <w:bidi/>
        <w:jc w:val="both"/>
        <w:rPr>
          <w:rFonts w:cs="David" w:hint="cs"/>
          <w:rtl/>
        </w:rPr>
      </w:pPr>
    </w:p>
    <w:p w14:paraId="0C7B5D90"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73C102D9" w14:textId="77777777" w:rsidR="00C37463" w:rsidRPr="00C37463" w:rsidRDefault="00C37463" w:rsidP="00C37463">
      <w:pPr>
        <w:bidi/>
        <w:jc w:val="both"/>
        <w:rPr>
          <w:rFonts w:cs="David" w:hint="cs"/>
          <w:rtl/>
        </w:rPr>
      </w:pPr>
    </w:p>
    <w:p w14:paraId="4E973F1C" w14:textId="77777777" w:rsidR="00C37463" w:rsidRPr="00C37463" w:rsidRDefault="00C37463" w:rsidP="00C37463">
      <w:pPr>
        <w:bidi/>
        <w:jc w:val="both"/>
        <w:rPr>
          <w:rFonts w:cs="David" w:hint="cs"/>
          <w:rtl/>
        </w:rPr>
      </w:pPr>
      <w:r w:rsidRPr="00C37463">
        <w:rPr>
          <w:rFonts w:cs="David" w:hint="cs"/>
          <w:rtl/>
        </w:rPr>
        <w:tab/>
        <w:t xml:space="preserve"> הייתי מורידה את המילה "קהילה" כי היא מאד בעייתית, היא ניתנת לפרשנויות מגוונות ביותר ובעצם היא מתירה לך לעסוק רק בקיבוץ שלך.</w:t>
      </w:r>
    </w:p>
    <w:p w14:paraId="1B5CEDD1" w14:textId="77777777" w:rsidR="00C37463" w:rsidRPr="00C37463" w:rsidRDefault="00C37463" w:rsidP="00C37463">
      <w:pPr>
        <w:bidi/>
        <w:jc w:val="both"/>
        <w:rPr>
          <w:rFonts w:cs="David" w:hint="cs"/>
          <w:rtl/>
        </w:rPr>
      </w:pPr>
    </w:p>
    <w:p w14:paraId="571C19D4" w14:textId="77777777" w:rsidR="00C37463" w:rsidRPr="00C37463" w:rsidRDefault="00C37463" w:rsidP="00C37463">
      <w:pPr>
        <w:bidi/>
        <w:rPr>
          <w:rFonts w:cs="David" w:hint="cs"/>
          <w:u w:val="single"/>
          <w:rtl/>
        </w:rPr>
      </w:pPr>
      <w:r w:rsidRPr="00C37463">
        <w:rPr>
          <w:rFonts w:cs="David" w:hint="cs"/>
          <w:u w:val="single"/>
          <w:rtl/>
        </w:rPr>
        <w:t>אברהם מיכאלי:</w:t>
      </w:r>
    </w:p>
    <w:p w14:paraId="6C17CEFA" w14:textId="77777777" w:rsidR="00C37463" w:rsidRPr="00C37463" w:rsidRDefault="00C37463" w:rsidP="00C37463">
      <w:pPr>
        <w:bidi/>
        <w:rPr>
          <w:rFonts w:cs="David" w:hint="cs"/>
          <w:rtl/>
        </w:rPr>
      </w:pPr>
    </w:p>
    <w:p w14:paraId="686C3B6A" w14:textId="77777777" w:rsidR="00C37463" w:rsidRPr="00C37463" w:rsidRDefault="00C37463" w:rsidP="00C37463">
      <w:pPr>
        <w:bidi/>
        <w:rPr>
          <w:rFonts w:cs="David" w:hint="cs"/>
          <w:rtl/>
        </w:rPr>
      </w:pPr>
      <w:r w:rsidRPr="00C37463">
        <w:rPr>
          <w:rFonts w:cs="David" w:hint="cs"/>
          <w:rtl/>
        </w:rPr>
        <w:tab/>
        <w:t>קהילת עולי אתיופיה - -  -</w:t>
      </w:r>
    </w:p>
    <w:p w14:paraId="1B302F3F" w14:textId="77777777" w:rsidR="00C37463" w:rsidRPr="00C37463" w:rsidRDefault="00C37463" w:rsidP="00C37463">
      <w:pPr>
        <w:bidi/>
        <w:rPr>
          <w:rFonts w:cs="David" w:hint="cs"/>
          <w:rtl/>
        </w:rPr>
      </w:pPr>
    </w:p>
    <w:p w14:paraId="22914048"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395BCD11" w14:textId="77777777" w:rsidR="00C37463" w:rsidRPr="00C37463" w:rsidRDefault="00C37463" w:rsidP="00C37463">
      <w:pPr>
        <w:bidi/>
        <w:jc w:val="both"/>
        <w:rPr>
          <w:rFonts w:cs="David" w:hint="cs"/>
          <w:rtl/>
        </w:rPr>
      </w:pPr>
    </w:p>
    <w:p w14:paraId="11D6E6E3" w14:textId="77777777" w:rsidR="00C37463" w:rsidRPr="00C37463" w:rsidRDefault="00C37463" w:rsidP="00C37463">
      <w:pPr>
        <w:bidi/>
        <w:rPr>
          <w:rFonts w:cs="David" w:hint="cs"/>
          <w:rtl/>
        </w:rPr>
      </w:pPr>
      <w:r w:rsidRPr="00C37463">
        <w:rPr>
          <w:rFonts w:cs="David" w:hint="cs"/>
          <w:rtl/>
        </w:rPr>
        <w:tab/>
        <w:t xml:space="preserve"> זו עדה.</w:t>
      </w:r>
    </w:p>
    <w:p w14:paraId="7C64408B" w14:textId="77777777" w:rsidR="00C37463" w:rsidRPr="00C37463" w:rsidRDefault="00C37463" w:rsidP="00C37463">
      <w:pPr>
        <w:bidi/>
        <w:rPr>
          <w:rFonts w:cs="David" w:hint="cs"/>
          <w:rtl/>
        </w:rPr>
      </w:pPr>
    </w:p>
    <w:p w14:paraId="2D0D0989"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68339C1E" w14:textId="77777777" w:rsidR="00C37463" w:rsidRPr="00C37463" w:rsidRDefault="00C37463" w:rsidP="00C37463">
      <w:pPr>
        <w:bidi/>
        <w:jc w:val="both"/>
        <w:rPr>
          <w:rFonts w:cs="David" w:hint="cs"/>
          <w:u w:val="single"/>
          <w:rtl/>
        </w:rPr>
      </w:pPr>
    </w:p>
    <w:p w14:paraId="1EF91274" w14:textId="77777777" w:rsidR="00C37463" w:rsidRPr="00C37463" w:rsidRDefault="00C37463" w:rsidP="00C37463">
      <w:pPr>
        <w:bidi/>
        <w:rPr>
          <w:rFonts w:cs="David" w:hint="cs"/>
          <w:rtl/>
        </w:rPr>
      </w:pPr>
      <w:r w:rsidRPr="00C37463">
        <w:rPr>
          <w:rFonts w:cs="David" w:hint="cs"/>
          <w:rtl/>
        </w:rPr>
        <w:tab/>
        <w:t xml:space="preserve"> לי אין בעיה למחוק קהילה.</w:t>
      </w:r>
      <w:r w:rsidRPr="00C37463">
        <w:rPr>
          <w:rFonts w:cs="David" w:hint="cs"/>
          <w:rtl/>
        </w:rPr>
        <w:tab/>
      </w:r>
    </w:p>
    <w:p w14:paraId="5445A0AA" w14:textId="77777777" w:rsidR="00C37463" w:rsidRPr="00C37463" w:rsidRDefault="00C37463" w:rsidP="00C37463">
      <w:pPr>
        <w:bidi/>
        <w:jc w:val="both"/>
        <w:rPr>
          <w:rFonts w:cs="David" w:hint="cs"/>
          <w:rtl/>
        </w:rPr>
      </w:pPr>
    </w:p>
    <w:p w14:paraId="0E318043"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1C125066" w14:textId="77777777" w:rsidR="00C37463" w:rsidRPr="00C37463" w:rsidRDefault="00C37463" w:rsidP="00C37463">
      <w:pPr>
        <w:bidi/>
        <w:jc w:val="both"/>
        <w:rPr>
          <w:rFonts w:cs="David" w:hint="cs"/>
          <w:u w:val="single"/>
          <w:rtl/>
        </w:rPr>
      </w:pPr>
    </w:p>
    <w:p w14:paraId="05A32C87" w14:textId="77777777" w:rsidR="00C37463" w:rsidRPr="00C37463" w:rsidRDefault="00C37463" w:rsidP="00C37463">
      <w:pPr>
        <w:bidi/>
        <w:jc w:val="both"/>
        <w:rPr>
          <w:rFonts w:cs="David" w:hint="cs"/>
          <w:rtl/>
        </w:rPr>
      </w:pPr>
      <w:r w:rsidRPr="00C37463">
        <w:rPr>
          <w:rFonts w:cs="David" w:hint="cs"/>
          <w:rtl/>
        </w:rPr>
        <w:tab/>
        <w:t xml:space="preserve">אני לא בטוח, יכול להיות שתרצה לקדם הסדרה של צומת הכניסה לקיבוץ שלך, מה לעשות יש שם בעיה. </w:t>
      </w:r>
    </w:p>
    <w:p w14:paraId="5FEFF7DB" w14:textId="77777777" w:rsidR="00C37463" w:rsidRPr="00C37463" w:rsidRDefault="00C37463" w:rsidP="00C37463">
      <w:pPr>
        <w:bidi/>
        <w:jc w:val="both"/>
        <w:rPr>
          <w:rFonts w:cs="David" w:hint="cs"/>
          <w:rtl/>
        </w:rPr>
      </w:pPr>
      <w:r w:rsidRPr="00C37463">
        <w:rPr>
          <w:rFonts w:cs="David" w:hint="cs"/>
          <w:rtl/>
        </w:rPr>
        <w:tab/>
      </w:r>
    </w:p>
    <w:p w14:paraId="14046AF9" w14:textId="77777777" w:rsidR="00C37463" w:rsidRPr="00C37463" w:rsidRDefault="00C37463" w:rsidP="00C37463">
      <w:pPr>
        <w:bidi/>
        <w:jc w:val="both"/>
        <w:rPr>
          <w:rFonts w:cs="David" w:hint="cs"/>
          <w:rtl/>
        </w:rPr>
      </w:pPr>
      <w:r w:rsidRPr="00C37463">
        <w:rPr>
          <w:rFonts w:cs="David" w:hint="cs"/>
          <w:u w:val="single"/>
          <w:rtl/>
        </w:rPr>
        <w:t>ארבל אסטרחן:</w:t>
      </w:r>
    </w:p>
    <w:p w14:paraId="088880D7" w14:textId="77777777" w:rsidR="00C37463" w:rsidRPr="00C37463" w:rsidRDefault="00C37463" w:rsidP="00C37463">
      <w:pPr>
        <w:bidi/>
        <w:jc w:val="both"/>
        <w:rPr>
          <w:rFonts w:cs="David" w:hint="cs"/>
          <w:rtl/>
        </w:rPr>
      </w:pPr>
    </w:p>
    <w:p w14:paraId="77C37C4A" w14:textId="77777777" w:rsidR="00C37463" w:rsidRPr="00C37463" w:rsidRDefault="00C37463" w:rsidP="00C37463">
      <w:pPr>
        <w:bidi/>
        <w:jc w:val="both"/>
        <w:rPr>
          <w:rFonts w:cs="David" w:hint="cs"/>
          <w:rtl/>
        </w:rPr>
      </w:pPr>
      <w:r w:rsidRPr="00C37463">
        <w:rPr>
          <w:rFonts w:cs="David" w:hint="cs"/>
          <w:rtl/>
        </w:rPr>
        <w:tab/>
        <w:t xml:space="preserve"> אין כאן טובת הנאה.</w:t>
      </w:r>
    </w:p>
    <w:p w14:paraId="218407F7" w14:textId="77777777" w:rsidR="00C37463" w:rsidRPr="00C37463" w:rsidRDefault="00C37463" w:rsidP="00C37463">
      <w:pPr>
        <w:bidi/>
        <w:jc w:val="both"/>
        <w:rPr>
          <w:rFonts w:cs="David" w:hint="cs"/>
          <w:rtl/>
        </w:rPr>
      </w:pPr>
    </w:p>
    <w:p w14:paraId="6132438E"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60567A99" w14:textId="77777777" w:rsidR="00C37463" w:rsidRPr="00C37463" w:rsidRDefault="00C37463" w:rsidP="00C37463">
      <w:pPr>
        <w:bidi/>
        <w:jc w:val="both"/>
        <w:rPr>
          <w:rFonts w:cs="David" w:hint="cs"/>
          <w:u w:val="single"/>
          <w:rtl/>
        </w:rPr>
      </w:pPr>
    </w:p>
    <w:p w14:paraId="70AA1B84" w14:textId="77777777" w:rsidR="00C37463" w:rsidRPr="00C37463" w:rsidRDefault="00C37463" w:rsidP="00C37463">
      <w:pPr>
        <w:bidi/>
        <w:jc w:val="both"/>
        <w:rPr>
          <w:rFonts w:cs="David" w:hint="cs"/>
          <w:rtl/>
        </w:rPr>
      </w:pPr>
      <w:r w:rsidRPr="00C37463">
        <w:rPr>
          <w:rFonts w:cs="David" w:hint="cs"/>
          <w:rtl/>
        </w:rPr>
        <w:tab/>
        <w:t>נהרגו שם שני אנשים בשבוע שעבר.</w:t>
      </w:r>
    </w:p>
    <w:p w14:paraId="48EE9249" w14:textId="77777777" w:rsidR="00C37463" w:rsidRPr="00C37463" w:rsidRDefault="00C37463" w:rsidP="00C37463">
      <w:pPr>
        <w:bidi/>
        <w:jc w:val="both"/>
        <w:rPr>
          <w:rFonts w:cs="David" w:hint="cs"/>
          <w:rtl/>
        </w:rPr>
      </w:pPr>
    </w:p>
    <w:p w14:paraId="036ED3C3"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4DBEA021" w14:textId="77777777" w:rsidR="00C37463" w:rsidRPr="00C37463" w:rsidRDefault="00C37463" w:rsidP="00C37463">
      <w:pPr>
        <w:bidi/>
        <w:jc w:val="both"/>
        <w:rPr>
          <w:rFonts w:cs="David" w:hint="cs"/>
          <w:rtl/>
        </w:rPr>
      </w:pPr>
    </w:p>
    <w:p w14:paraId="2511E5FC" w14:textId="77777777" w:rsidR="00C37463" w:rsidRPr="00C37463" w:rsidRDefault="00C37463" w:rsidP="00C37463">
      <w:pPr>
        <w:bidi/>
        <w:jc w:val="both"/>
        <w:rPr>
          <w:rFonts w:cs="David" w:hint="cs"/>
          <w:rtl/>
        </w:rPr>
      </w:pPr>
      <w:r w:rsidRPr="00C37463">
        <w:rPr>
          <w:rFonts w:cs="David" w:hint="cs"/>
          <w:rtl/>
        </w:rPr>
        <w:tab/>
        <w:t xml:space="preserve"> נתת בדיוק דוגמה למשהו שהוא לא תקין.</w:t>
      </w:r>
    </w:p>
    <w:p w14:paraId="3AB0BFC7" w14:textId="77777777" w:rsidR="00C37463" w:rsidRPr="00C37463" w:rsidRDefault="00C37463" w:rsidP="00C37463">
      <w:pPr>
        <w:bidi/>
        <w:jc w:val="both"/>
        <w:rPr>
          <w:rFonts w:cs="David" w:hint="cs"/>
          <w:rtl/>
        </w:rPr>
      </w:pPr>
    </w:p>
    <w:p w14:paraId="29B9F6DB" w14:textId="77777777" w:rsidR="00C37463" w:rsidRPr="00C37463" w:rsidRDefault="00C37463" w:rsidP="00C37463">
      <w:pPr>
        <w:bidi/>
        <w:rPr>
          <w:rFonts w:cs="David" w:hint="cs"/>
          <w:u w:val="single"/>
          <w:rtl/>
        </w:rPr>
      </w:pPr>
      <w:r w:rsidRPr="00C37463">
        <w:rPr>
          <w:rFonts w:cs="David" w:hint="cs"/>
          <w:u w:val="single"/>
          <w:rtl/>
        </w:rPr>
        <w:t xml:space="preserve">היו"ר יריב </w:t>
      </w:r>
      <w:proofErr w:type="spellStart"/>
      <w:r w:rsidRPr="00C37463">
        <w:rPr>
          <w:rFonts w:cs="David" w:hint="cs"/>
          <w:u w:val="single"/>
          <w:rtl/>
        </w:rPr>
        <w:t>לוין</w:t>
      </w:r>
      <w:proofErr w:type="spellEnd"/>
      <w:r w:rsidRPr="00C37463">
        <w:rPr>
          <w:rFonts w:cs="David" w:hint="cs"/>
          <w:u w:val="single"/>
          <w:rtl/>
        </w:rPr>
        <w:t>:</w:t>
      </w:r>
    </w:p>
    <w:p w14:paraId="5E4006EC" w14:textId="77777777" w:rsidR="00C37463" w:rsidRPr="00C37463" w:rsidRDefault="00C37463" w:rsidP="00C37463">
      <w:pPr>
        <w:bidi/>
        <w:rPr>
          <w:rFonts w:cs="David" w:hint="cs"/>
          <w:rtl/>
        </w:rPr>
      </w:pPr>
    </w:p>
    <w:p w14:paraId="595683FE" w14:textId="77777777" w:rsidR="00C37463" w:rsidRPr="00C37463" w:rsidRDefault="00C37463" w:rsidP="00C37463">
      <w:pPr>
        <w:bidi/>
        <w:rPr>
          <w:rFonts w:cs="David" w:hint="cs"/>
          <w:rtl/>
        </w:rPr>
      </w:pPr>
      <w:r w:rsidRPr="00C37463">
        <w:rPr>
          <w:rFonts w:cs="David" w:hint="cs"/>
          <w:rtl/>
        </w:rPr>
        <w:tab/>
        <w:t>לא בטוח, זה מאד גבולי.</w:t>
      </w:r>
    </w:p>
    <w:p w14:paraId="67129591" w14:textId="77777777" w:rsidR="00C37463" w:rsidRPr="00C37463" w:rsidRDefault="00C37463" w:rsidP="00C37463">
      <w:pPr>
        <w:bidi/>
        <w:jc w:val="both"/>
        <w:rPr>
          <w:rFonts w:cs="David" w:hint="cs"/>
          <w:rtl/>
        </w:rPr>
      </w:pPr>
    </w:p>
    <w:p w14:paraId="4F00C3E7"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6B6841CB" w14:textId="77777777" w:rsidR="00C37463" w:rsidRPr="00C37463" w:rsidRDefault="00C37463" w:rsidP="00C37463">
      <w:pPr>
        <w:bidi/>
        <w:jc w:val="both"/>
        <w:rPr>
          <w:rFonts w:cs="David" w:hint="cs"/>
          <w:u w:val="single"/>
          <w:rtl/>
        </w:rPr>
      </w:pPr>
    </w:p>
    <w:p w14:paraId="19B0F086" w14:textId="77777777" w:rsidR="00C37463" w:rsidRPr="00C37463" w:rsidRDefault="00C37463" w:rsidP="00C37463">
      <w:pPr>
        <w:bidi/>
        <w:jc w:val="both"/>
        <w:rPr>
          <w:rFonts w:cs="David" w:hint="cs"/>
          <w:rtl/>
        </w:rPr>
      </w:pPr>
      <w:r w:rsidRPr="00C37463">
        <w:rPr>
          <w:rFonts w:cs="David" w:hint="cs"/>
          <w:rtl/>
        </w:rPr>
        <w:tab/>
        <w:t>אני מודה שאני חושב שאת הגבול הזה...אני אתן לך דוגמאות חיות,  במקרים כאלה הייתי פונה לאבו או למישהו אחר ומבקש ממנו שיטפל בזה, בסוף, הצומת בלהב מתחרה אולי עם הצומת בלהבים, או בצומת בבית קמה, זה עניין מדתי.</w:t>
      </w:r>
    </w:p>
    <w:p w14:paraId="34080E2F" w14:textId="77777777" w:rsidR="00C37463" w:rsidRPr="00C37463" w:rsidRDefault="00C37463" w:rsidP="00C37463">
      <w:pPr>
        <w:bidi/>
        <w:jc w:val="both"/>
        <w:rPr>
          <w:rFonts w:cs="David" w:hint="cs"/>
          <w:rtl/>
        </w:rPr>
      </w:pPr>
    </w:p>
    <w:p w14:paraId="3415022F"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25018823" w14:textId="77777777" w:rsidR="00C37463" w:rsidRPr="00C37463" w:rsidRDefault="00C37463" w:rsidP="00C37463">
      <w:pPr>
        <w:bidi/>
        <w:jc w:val="both"/>
        <w:rPr>
          <w:rFonts w:cs="David" w:hint="cs"/>
          <w:u w:val="single"/>
          <w:rtl/>
        </w:rPr>
      </w:pPr>
    </w:p>
    <w:p w14:paraId="46D06FFF" w14:textId="77777777" w:rsidR="00C37463" w:rsidRPr="00C37463" w:rsidRDefault="00C37463" w:rsidP="00C37463">
      <w:pPr>
        <w:bidi/>
        <w:jc w:val="both"/>
        <w:rPr>
          <w:rFonts w:cs="David" w:hint="cs"/>
          <w:rtl/>
        </w:rPr>
      </w:pPr>
      <w:r w:rsidRPr="00C37463">
        <w:rPr>
          <w:rFonts w:cs="David" w:hint="cs"/>
          <w:rtl/>
        </w:rPr>
        <w:tab/>
        <w:t xml:space="preserve">אני אקח את מה שאתה אומר ואלך אתו צעד קדימה, אני גר בעיר של 80,000 תושבים, לכאורה אני לא אמור לעשות שום דבר שנוגע לעיר. </w:t>
      </w:r>
    </w:p>
    <w:p w14:paraId="456555D7" w14:textId="77777777" w:rsidR="00C37463" w:rsidRPr="00C37463" w:rsidRDefault="00C37463" w:rsidP="00C37463">
      <w:pPr>
        <w:bidi/>
        <w:jc w:val="both"/>
        <w:rPr>
          <w:rFonts w:cs="David" w:hint="cs"/>
          <w:rtl/>
        </w:rPr>
      </w:pPr>
    </w:p>
    <w:p w14:paraId="5B9AE887"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60D7718F" w14:textId="77777777" w:rsidR="00C37463" w:rsidRPr="00C37463" w:rsidRDefault="00C37463" w:rsidP="00C37463">
      <w:pPr>
        <w:bidi/>
        <w:jc w:val="both"/>
        <w:rPr>
          <w:rFonts w:cs="David" w:hint="cs"/>
          <w:u w:val="single"/>
          <w:rtl/>
        </w:rPr>
      </w:pPr>
    </w:p>
    <w:p w14:paraId="442C7814" w14:textId="77777777" w:rsidR="00C37463" w:rsidRPr="00C37463" w:rsidRDefault="00C37463" w:rsidP="00C37463">
      <w:pPr>
        <w:bidi/>
        <w:jc w:val="both"/>
        <w:rPr>
          <w:rFonts w:cs="David" w:hint="cs"/>
          <w:rtl/>
        </w:rPr>
      </w:pPr>
      <w:r w:rsidRPr="00C37463">
        <w:rPr>
          <w:rFonts w:cs="David" w:hint="cs"/>
          <w:rtl/>
        </w:rPr>
        <w:tab/>
        <w:t xml:space="preserve">הגודל פה הוא משמעותי. </w:t>
      </w:r>
    </w:p>
    <w:p w14:paraId="79077E24" w14:textId="77777777" w:rsidR="00C37463" w:rsidRPr="00C37463" w:rsidRDefault="00C37463" w:rsidP="00C37463">
      <w:pPr>
        <w:bidi/>
        <w:jc w:val="both"/>
        <w:rPr>
          <w:rFonts w:cs="David" w:hint="cs"/>
          <w:rtl/>
        </w:rPr>
      </w:pPr>
    </w:p>
    <w:p w14:paraId="2F7F13FB" w14:textId="77777777" w:rsidR="00C37463" w:rsidRPr="00C37463" w:rsidRDefault="00C37463" w:rsidP="00C37463">
      <w:pPr>
        <w:bidi/>
        <w:rPr>
          <w:rFonts w:cs="David" w:hint="cs"/>
          <w:u w:val="single"/>
          <w:rtl/>
        </w:rPr>
      </w:pPr>
      <w:r w:rsidRPr="00C37463">
        <w:rPr>
          <w:rFonts w:cs="David" w:hint="cs"/>
          <w:u w:val="single"/>
          <w:rtl/>
        </w:rPr>
        <w:t xml:space="preserve">היו"ר יריב </w:t>
      </w:r>
      <w:proofErr w:type="spellStart"/>
      <w:r w:rsidRPr="00C37463">
        <w:rPr>
          <w:rFonts w:cs="David" w:hint="cs"/>
          <w:u w:val="single"/>
          <w:rtl/>
        </w:rPr>
        <w:t>לוין</w:t>
      </w:r>
      <w:proofErr w:type="spellEnd"/>
      <w:r w:rsidRPr="00C37463">
        <w:rPr>
          <w:rFonts w:cs="David" w:hint="cs"/>
          <w:u w:val="single"/>
          <w:rtl/>
        </w:rPr>
        <w:t>:</w:t>
      </w:r>
    </w:p>
    <w:p w14:paraId="392E430D" w14:textId="77777777" w:rsidR="00C37463" w:rsidRPr="00C37463" w:rsidRDefault="00C37463" w:rsidP="00C37463">
      <w:pPr>
        <w:bidi/>
        <w:rPr>
          <w:rFonts w:cs="David" w:hint="cs"/>
          <w:rtl/>
        </w:rPr>
      </w:pPr>
    </w:p>
    <w:p w14:paraId="3ECF0C69" w14:textId="77777777" w:rsidR="00C37463" w:rsidRPr="00C37463" w:rsidRDefault="00C37463" w:rsidP="00C37463">
      <w:pPr>
        <w:bidi/>
        <w:rPr>
          <w:rFonts w:cs="David" w:hint="cs"/>
          <w:rtl/>
        </w:rPr>
      </w:pPr>
      <w:r w:rsidRPr="00C37463">
        <w:rPr>
          <w:rFonts w:cs="David" w:hint="cs"/>
          <w:rtl/>
        </w:rPr>
        <w:tab/>
      </w:r>
    </w:p>
    <w:p w14:paraId="281BE4F3" w14:textId="77777777" w:rsidR="00C37463" w:rsidRPr="00C37463" w:rsidRDefault="00C37463" w:rsidP="00C37463">
      <w:pPr>
        <w:bidi/>
        <w:ind w:firstLine="720"/>
        <w:jc w:val="both"/>
        <w:rPr>
          <w:rFonts w:cs="David" w:hint="cs"/>
          <w:rtl/>
        </w:rPr>
      </w:pPr>
      <w:r w:rsidRPr="00C37463">
        <w:rPr>
          <w:rFonts w:cs="David" w:hint="cs"/>
          <w:rtl/>
        </w:rPr>
        <w:t>ואם אני מסדיר את צומת הכניסה לעיר? אני לא יודע, נראה לי מאד בעייתי.</w:t>
      </w:r>
    </w:p>
    <w:p w14:paraId="512AF8B8" w14:textId="77777777" w:rsidR="00C37463" w:rsidRPr="00C37463" w:rsidRDefault="00C37463" w:rsidP="00C37463">
      <w:pPr>
        <w:bidi/>
        <w:ind w:firstLine="720"/>
        <w:jc w:val="both"/>
        <w:rPr>
          <w:rFonts w:cs="David" w:hint="cs"/>
          <w:rtl/>
        </w:rPr>
      </w:pPr>
    </w:p>
    <w:p w14:paraId="78949EC1"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789B523D" w14:textId="77777777" w:rsidR="00C37463" w:rsidRPr="00C37463" w:rsidRDefault="00C37463" w:rsidP="00C37463">
      <w:pPr>
        <w:bidi/>
        <w:jc w:val="both"/>
        <w:rPr>
          <w:rFonts w:cs="David" w:hint="cs"/>
          <w:rtl/>
        </w:rPr>
      </w:pPr>
    </w:p>
    <w:p w14:paraId="79AEDF60" w14:textId="77777777" w:rsidR="00C37463" w:rsidRPr="00C37463" w:rsidRDefault="00C37463" w:rsidP="00C37463">
      <w:pPr>
        <w:bidi/>
        <w:jc w:val="both"/>
        <w:rPr>
          <w:rFonts w:cs="David" w:hint="cs"/>
          <w:rtl/>
        </w:rPr>
      </w:pPr>
      <w:r w:rsidRPr="00C37463">
        <w:rPr>
          <w:rFonts w:cs="David" w:hint="cs"/>
          <w:rtl/>
        </w:rPr>
        <w:tab/>
        <w:t>אני אומר לך מדוע לדעתי לא צריך להוריד את המילה "קהילה" אנחנו מדברים על חריג, מתי לא יהיה ניגוד עניינים מוסדי. אנחנו מחריגים את הכלל, זה אומר שלגבי חברי כנסת רצוי שהחריג יהיה רחב ככל האפשר. לכן, כל מה שייכנס שם, עדה, קהילה, אזור מגורים, כל מה שאתם חושבים שחברי כנסת לא יראו את עצמם בניגוד עניינים, כדאי להשאיר את זה בחריג רחב.</w:t>
      </w:r>
    </w:p>
    <w:p w14:paraId="44BC5166" w14:textId="77777777" w:rsidR="00C37463" w:rsidRPr="00C37463" w:rsidRDefault="00C37463" w:rsidP="00C37463">
      <w:pPr>
        <w:bidi/>
        <w:jc w:val="both"/>
        <w:rPr>
          <w:rFonts w:cs="David" w:hint="cs"/>
          <w:rtl/>
        </w:rPr>
      </w:pPr>
    </w:p>
    <w:p w14:paraId="078B82B6" w14:textId="77777777" w:rsidR="00C37463" w:rsidRPr="00C37463" w:rsidRDefault="00C37463" w:rsidP="00C37463">
      <w:pPr>
        <w:bidi/>
        <w:ind w:firstLine="720"/>
        <w:jc w:val="both"/>
        <w:rPr>
          <w:rFonts w:cs="David" w:hint="cs"/>
          <w:rtl/>
        </w:rPr>
      </w:pPr>
      <w:r w:rsidRPr="00C37463">
        <w:rPr>
          <w:rFonts w:cs="David" w:hint="cs"/>
          <w:rtl/>
        </w:rPr>
        <w:t xml:space="preserve">הערה שנייה שנכונה לכל הדעות, ניגוד עניינים זה לא דבר שאנחנו יכולים למנוע במאה אחוז, אנחנו גם לא רוצים למנוע  במאה אחוז, זה מצב מובנה בחבר הכנסת, הא תמיד נמצא בניגוד עניינים. זה משהו שצריך לנסות ולהקטין כל האפשר מבלי שפוגעים באינטרסים אחרים. כל הזמן אנחנו מאזנים, למשל ניגוד עניינים אומר שחברי כנסת לא יעסקו בשכר שלהם, לכן הם הקימו את אותה ועדה - - - </w:t>
      </w:r>
    </w:p>
    <w:p w14:paraId="0E222CA1" w14:textId="77777777" w:rsidR="00C37463" w:rsidRPr="00C37463" w:rsidRDefault="00C37463" w:rsidP="00C37463">
      <w:pPr>
        <w:bidi/>
        <w:jc w:val="both"/>
        <w:rPr>
          <w:rFonts w:cs="David" w:hint="cs"/>
          <w:rtl/>
        </w:rPr>
      </w:pPr>
    </w:p>
    <w:p w14:paraId="5016CBEB"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1599CF64" w14:textId="77777777" w:rsidR="00C37463" w:rsidRPr="00C37463" w:rsidRDefault="00C37463" w:rsidP="00C37463">
      <w:pPr>
        <w:bidi/>
        <w:jc w:val="both"/>
        <w:rPr>
          <w:rFonts w:cs="David" w:hint="cs"/>
          <w:rtl/>
        </w:rPr>
      </w:pPr>
    </w:p>
    <w:p w14:paraId="48B5DAB6" w14:textId="77777777" w:rsidR="00C37463" w:rsidRPr="00C37463" w:rsidRDefault="00C37463" w:rsidP="00C37463">
      <w:pPr>
        <w:bidi/>
        <w:jc w:val="both"/>
        <w:rPr>
          <w:rFonts w:cs="David" w:hint="cs"/>
          <w:rtl/>
        </w:rPr>
      </w:pPr>
      <w:r w:rsidRPr="00C37463">
        <w:rPr>
          <w:rFonts w:cs="David" w:hint="cs"/>
          <w:rtl/>
        </w:rPr>
        <w:tab/>
        <w:t xml:space="preserve"> אבל אנחנו כן עוסקים בשכר שלנו.</w:t>
      </w:r>
    </w:p>
    <w:p w14:paraId="0394587B" w14:textId="77777777" w:rsidR="00C37463" w:rsidRPr="00C37463" w:rsidRDefault="00C37463" w:rsidP="00C37463">
      <w:pPr>
        <w:bidi/>
        <w:jc w:val="both"/>
        <w:rPr>
          <w:rFonts w:cs="David" w:hint="cs"/>
          <w:rtl/>
        </w:rPr>
      </w:pPr>
    </w:p>
    <w:p w14:paraId="6D130A6C" w14:textId="77777777" w:rsidR="00C37463" w:rsidRPr="00C37463" w:rsidRDefault="00C37463" w:rsidP="00C37463">
      <w:pPr>
        <w:keepNext/>
        <w:bidi/>
        <w:jc w:val="both"/>
        <w:rPr>
          <w:rFonts w:cs="David" w:hint="cs"/>
          <w:u w:val="single"/>
          <w:rtl/>
        </w:rPr>
      </w:pPr>
      <w:r w:rsidRPr="00C37463">
        <w:rPr>
          <w:rFonts w:cs="David" w:hint="cs"/>
          <w:u w:val="single"/>
          <w:rtl/>
        </w:rPr>
        <w:t>סוזי נבות:</w:t>
      </w:r>
    </w:p>
    <w:p w14:paraId="0E83C3BA" w14:textId="77777777" w:rsidR="00C37463" w:rsidRPr="00C37463" w:rsidRDefault="00C37463" w:rsidP="00C37463">
      <w:pPr>
        <w:keepNext/>
        <w:bidi/>
        <w:jc w:val="both"/>
        <w:rPr>
          <w:rFonts w:cs="David" w:hint="cs"/>
          <w:rtl/>
        </w:rPr>
      </w:pPr>
    </w:p>
    <w:p w14:paraId="6FF87F06" w14:textId="77777777" w:rsidR="00C37463" w:rsidRPr="00C37463" w:rsidRDefault="00C37463" w:rsidP="00C37463">
      <w:pPr>
        <w:keepNext/>
        <w:bidi/>
        <w:jc w:val="both"/>
        <w:rPr>
          <w:rFonts w:cs="David" w:hint="cs"/>
          <w:rtl/>
        </w:rPr>
      </w:pPr>
      <w:r w:rsidRPr="00C37463">
        <w:rPr>
          <w:rFonts w:cs="David" w:hint="cs"/>
          <w:rtl/>
        </w:rPr>
        <w:tab/>
        <w:t>אבל הם משאירים לעצמם את הזכות לומר את המילה האחרונה וטוב שכך..</w:t>
      </w:r>
    </w:p>
    <w:p w14:paraId="2B2DFBD2" w14:textId="77777777" w:rsidR="00C37463" w:rsidRPr="00C37463" w:rsidRDefault="00C37463" w:rsidP="00C37463">
      <w:pPr>
        <w:bidi/>
        <w:jc w:val="both"/>
        <w:rPr>
          <w:rFonts w:cs="David" w:hint="cs"/>
          <w:rtl/>
        </w:rPr>
      </w:pPr>
    </w:p>
    <w:p w14:paraId="1E227DD5"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2C42265A" w14:textId="77777777" w:rsidR="00C37463" w:rsidRPr="00C37463" w:rsidRDefault="00C37463" w:rsidP="00C37463">
      <w:pPr>
        <w:bidi/>
        <w:jc w:val="both"/>
        <w:rPr>
          <w:rFonts w:cs="David" w:hint="cs"/>
          <w:u w:val="single"/>
          <w:rtl/>
        </w:rPr>
      </w:pPr>
    </w:p>
    <w:p w14:paraId="00C61999" w14:textId="77777777" w:rsidR="00C37463" w:rsidRPr="00C37463" w:rsidRDefault="00C37463" w:rsidP="00C37463">
      <w:pPr>
        <w:bidi/>
        <w:jc w:val="both"/>
        <w:rPr>
          <w:rFonts w:cs="David" w:hint="cs"/>
          <w:rtl/>
        </w:rPr>
      </w:pPr>
      <w:r w:rsidRPr="00C37463">
        <w:rPr>
          <w:rFonts w:cs="David" w:hint="cs"/>
          <w:rtl/>
        </w:rPr>
        <w:tab/>
        <w:t xml:space="preserve">זו דוגמה טובה כיוון שבסוף אנחנו כן עוסקים בשכר שלנו כשאנחנו עוסקים בסוגיות של מיסוי ובסוגיות אחרות. </w:t>
      </w:r>
    </w:p>
    <w:p w14:paraId="4AD0C053" w14:textId="77777777" w:rsidR="00C37463" w:rsidRPr="00C37463" w:rsidRDefault="00C37463" w:rsidP="00C37463">
      <w:pPr>
        <w:bidi/>
        <w:jc w:val="both"/>
        <w:rPr>
          <w:rFonts w:cs="David" w:hint="cs"/>
          <w:rtl/>
        </w:rPr>
      </w:pPr>
    </w:p>
    <w:p w14:paraId="456EFD68" w14:textId="77777777" w:rsidR="00C37463" w:rsidRPr="00C37463" w:rsidRDefault="00C37463" w:rsidP="00C37463">
      <w:pPr>
        <w:keepNext/>
        <w:bidi/>
        <w:jc w:val="both"/>
        <w:rPr>
          <w:rFonts w:cs="David" w:hint="cs"/>
          <w:u w:val="single"/>
          <w:rtl/>
        </w:rPr>
      </w:pPr>
      <w:r w:rsidRPr="00C37463">
        <w:rPr>
          <w:rFonts w:cs="David" w:hint="cs"/>
          <w:u w:val="single"/>
          <w:rtl/>
        </w:rPr>
        <w:t>סוזי נבות:</w:t>
      </w:r>
    </w:p>
    <w:p w14:paraId="4DFC4823" w14:textId="77777777" w:rsidR="00C37463" w:rsidRPr="00C37463" w:rsidRDefault="00C37463" w:rsidP="00C37463">
      <w:pPr>
        <w:keepNext/>
        <w:bidi/>
        <w:jc w:val="both"/>
        <w:rPr>
          <w:rFonts w:cs="David" w:hint="cs"/>
          <w:rtl/>
        </w:rPr>
      </w:pPr>
    </w:p>
    <w:p w14:paraId="626839E2" w14:textId="77777777" w:rsidR="00C37463" w:rsidRPr="00C37463" w:rsidRDefault="00C37463" w:rsidP="00C37463">
      <w:pPr>
        <w:keepNext/>
        <w:bidi/>
        <w:jc w:val="both"/>
        <w:rPr>
          <w:rFonts w:cs="David" w:hint="cs"/>
          <w:rtl/>
        </w:rPr>
      </w:pPr>
      <w:r w:rsidRPr="00C37463">
        <w:rPr>
          <w:rFonts w:cs="David" w:hint="cs"/>
          <w:rtl/>
        </w:rPr>
        <w:tab/>
        <w:t xml:space="preserve">גם עצמאות הכנסת חשובה מאשר מניעת ניגוד עניינים. לכן אפילו שכרם של חברי הכנסת עצמם ראוי שבסופו של יום ייקבע על ידי הכנסת כך שניגוד עניינים הוא נושא, להבדיל מהנושא של עיסוק נוסף, הוא נושא שכל הזמן נמצא על איזון מאד עדין, לכן חריגים צריכים להיות רחבים. </w:t>
      </w:r>
    </w:p>
    <w:p w14:paraId="538184C4" w14:textId="77777777" w:rsidR="00C37463" w:rsidRPr="00C37463" w:rsidRDefault="00C37463" w:rsidP="00C37463">
      <w:pPr>
        <w:bidi/>
        <w:jc w:val="both"/>
        <w:rPr>
          <w:rFonts w:cs="David" w:hint="cs"/>
          <w:rtl/>
        </w:rPr>
      </w:pPr>
    </w:p>
    <w:p w14:paraId="2ACF4219" w14:textId="77777777" w:rsidR="00C37463" w:rsidRPr="00C37463" w:rsidRDefault="00C37463" w:rsidP="00C37463">
      <w:pPr>
        <w:bidi/>
        <w:jc w:val="both"/>
        <w:rPr>
          <w:rFonts w:cs="David" w:hint="cs"/>
          <w:u w:val="single"/>
          <w:rtl/>
        </w:rPr>
      </w:pPr>
      <w:r w:rsidRPr="00C37463">
        <w:rPr>
          <w:rFonts w:cs="David" w:hint="cs"/>
          <w:u w:val="single"/>
          <w:rtl/>
        </w:rPr>
        <w:t xml:space="preserve">זאב </w:t>
      </w:r>
      <w:proofErr w:type="spellStart"/>
      <w:r w:rsidRPr="00C37463">
        <w:rPr>
          <w:rFonts w:cs="David" w:hint="cs"/>
          <w:u w:val="single"/>
          <w:rtl/>
        </w:rPr>
        <w:t>אלקין</w:t>
      </w:r>
      <w:proofErr w:type="spellEnd"/>
      <w:r w:rsidRPr="00C37463">
        <w:rPr>
          <w:rFonts w:cs="David" w:hint="cs"/>
          <w:u w:val="single"/>
          <w:rtl/>
        </w:rPr>
        <w:t>:</w:t>
      </w:r>
    </w:p>
    <w:p w14:paraId="6C278C53" w14:textId="77777777" w:rsidR="00C37463" w:rsidRPr="00C37463" w:rsidRDefault="00C37463" w:rsidP="00C37463">
      <w:pPr>
        <w:bidi/>
        <w:jc w:val="both"/>
        <w:rPr>
          <w:rFonts w:cs="David" w:hint="cs"/>
          <w:u w:val="single"/>
          <w:rtl/>
        </w:rPr>
      </w:pPr>
    </w:p>
    <w:p w14:paraId="443F44C9" w14:textId="77777777" w:rsidR="00C37463" w:rsidRPr="00C37463" w:rsidRDefault="00C37463" w:rsidP="00C37463">
      <w:pPr>
        <w:bidi/>
        <w:jc w:val="both"/>
        <w:rPr>
          <w:rFonts w:cs="David" w:hint="cs"/>
          <w:rtl/>
        </w:rPr>
      </w:pPr>
      <w:r w:rsidRPr="00C37463">
        <w:rPr>
          <w:rFonts w:cs="David" w:hint="cs"/>
          <w:rtl/>
        </w:rPr>
        <w:tab/>
        <w:t xml:space="preserve">לכן ההגדרה הזו קשורה  בפועל גם לסעיפים שאחרי זה, בכל הנושא של ניגוד עניינים יש הפרדה בין שתי רמות ופה זה הולך ברמה הקשוחה ביותר. יש הבדל בין לא לעסוק לבין שקיפות. הניסוח כרגע של הכללים הוא לא לעסוק ואז אם אתה מנסח כך את הכללים ולא הדרישה של הכרזה שיוצרת שקיפות ואז  חבר הכנסת פועל מתוך ראיה ציבורית שלו ושל שאר חברי הכנסת שהוא נמצא במצב - - - </w:t>
      </w:r>
    </w:p>
    <w:p w14:paraId="4A3EBDF1" w14:textId="77777777" w:rsidR="00C37463" w:rsidRPr="00C37463" w:rsidRDefault="00C37463" w:rsidP="00C37463">
      <w:pPr>
        <w:bidi/>
        <w:jc w:val="both"/>
        <w:rPr>
          <w:rFonts w:cs="David" w:hint="cs"/>
          <w:rtl/>
        </w:rPr>
      </w:pPr>
    </w:p>
    <w:p w14:paraId="6409A81B"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618300AD" w14:textId="77777777" w:rsidR="00C37463" w:rsidRPr="00C37463" w:rsidRDefault="00C37463" w:rsidP="00C37463">
      <w:pPr>
        <w:bidi/>
        <w:jc w:val="both"/>
        <w:rPr>
          <w:rFonts w:cs="David" w:hint="cs"/>
          <w:u w:val="single"/>
          <w:rtl/>
        </w:rPr>
      </w:pPr>
    </w:p>
    <w:p w14:paraId="79BDEA20" w14:textId="77777777" w:rsidR="00C37463" w:rsidRPr="00C37463" w:rsidRDefault="00C37463" w:rsidP="00C37463">
      <w:pPr>
        <w:bidi/>
        <w:jc w:val="both"/>
        <w:rPr>
          <w:rFonts w:cs="David" w:hint="cs"/>
          <w:rtl/>
        </w:rPr>
      </w:pPr>
      <w:r w:rsidRPr="00C37463">
        <w:rPr>
          <w:rFonts w:cs="David" w:hint="cs"/>
          <w:rtl/>
        </w:rPr>
        <w:tab/>
        <w:t xml:space="preserve"> יש לך את סעיף של גילוי, תכף נגיע אליו. </w:t>
      </w:r>
    </w:p>
    <w:p w14:paraId="05CBC271" w14:textId="77777777" w:rsidR="00C37463" w:rsidRPr="00C37463" w:rsidRDefault="00C37463" w:rsidP="00C37463">
      <w:pPr>
        <w:bidi/>
        <w:jc w:val="both"/>
        <w:rPr>
          <w:rFonts w:cs="David" w:hint="cs"/>
          <w:rtl/>
        </w:rPr>
      </w:pPr>
    </w:p>
    <w:p w14:paraId="74EF236B"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152EACD2" w14:textId="77777777" w:rsidR="00C37463" w:rsidRPr="00C37463" w:rsidRDefault="00C37463" w:rsidP="00C37463">
      <w:pPr>
        <w:bidi/>
        <w:jc w:val="both"/>
        <w:rPr>
          <w:rFonts w:cs="David" w:hint="cs"/>
          <w:u w:val="single"/>
          <w:rtl/>
        </w:rPr>
      </w:pPr>
    </w:p>
    <w:p w14:paraId="3AA8ABF6" w14:textId="77777777" w:rsidR="00C37463" w:rsidRPr="00C37463" w:rsidRDefault="00C37463" w:rsidP="00C37463">
      <w:pPr>
        <w:bidi/>
        <w:jc w:val="both"/>
        <w:rPr>
          <w:rFonts w:cs="David" w:hint="cs"/>
          <w:rtl/>
        </w:rPr>
      </w:pPr>
      <w:r w:rsidRPr="00C37463">
        <w:rPr>
          <w:rFonts w:cs="David" w:hint="cs"/>
          <w:rtl/>
        </w:rPr>
        <w:tab/>
        <w:t xml:space="preserve">אני חייבת להגיד לחבר הכנסת מוזס, כיוון שהבנתי משאלה שהוא שאל אותי במליאה, אני רוצה להבהיר כאן שהוועדה לקביעת כללי האתיקה זו לא ועדת האתיקה. </w:t>
      </w:r>
    </w:p>
    <w:p w14:paraId="73D9D4A1" w14:textId="77777777" w:rsidR="00C37463" w:rsidRPr="00C37463" w:rsidRDefault="00C37463" w:rsidP="00C37463">
      <w:pPr>
        <w:bidi/>
        <w:jc w:val="both"/>
        <w:rPr>
          <w:rFonts w:cs="David" w:hint="cs"/>
          <w:rtl/>
        </w:rPr>
      </w:pPr>
    </w:p>
    <w:p w14:paraId="06BF23A5" w14:textId="77777777" w:rsidR="00C37463" w:rsidRPr="00C37463" w:rsidRDefault="00C37463" w:rsidP="00C37463">
      <w:pPr>
        <w:bidi/>
        <w:jc w:val="both"/>
        <w:rPr>
          <w:rFonts w:cs="David" w:hint="cs"/>
          <w:u w:val="single"/>
          <w:rtl/>
        </w:rPr>
      </w:pPr>
      <w:r w:rsidRPr="00C37463">
        <w:rPr>
          <w:rFonts w:cs="David" w:hint="cs"/>
          <w:u w:val="single"/>
          <w:rtl/>
        </w:rPr>
        <w:t>מנחם אליעזר מוזס:</w:t>
      </w:r>
    </w:p>
    <w:p w14:paraId="6DC72DDB" w14:textId="77777777" w:rsidR="00C37463" w:rsidRPr="00C37463" w:rsidRDefault="00C37463" w:rsidP="00C37463">
      <w:pPr>
        <w:bidi/>
        <w:jc w:val="both"/>
        <w:rPr>
          <w:rFonts w:cs="David" w:hint="cs"/>
          <w:rtl/>
        </w:rPr>
      </w:pPr>
    </w:p>
    <w:p w14:paraId="0D371E40" w14:textId="77777777" w:rsidR="00C37463" w:rsidRPr="00C37463" w:rsidRDefault="00C37463" w:rsidP="00C37463">
      <w:pPr>
        <w:bidi/>
        <w:jc w:val="both"/>
        <w:rPr>
          <w:rFonts w:cs="David" w:hint="cs"/>
          <w:rtl/>
        </w:rPr>
      </w:pPr>
      <w:r w:rsidRPr="00C37463">
        <w:rPr>
          <w:rFonts w:cs="David" w:hint="cs"/>
          <w:rtl/>
        </w:rPr>
        <w:tab/>
        <w:t>עכשיו אני יודע.</w:t>
      </w:r>
    </w:p>
    <w:p w14:paraId="1690421D" w14:textId="77777777" w:rsidR="00C37463" w:rsidRPr="00C37463" w:rsidRDefault="00C37463" w:rsidP="00C37463">
      <w:pPr>
        <w:bidi/>
        <w:jc w:val="both"/>
        <w:rPr>
          <w:rFonts w:cs="David" w:hint="cs"/>
          <w:rtl/>
        </w:rPr>
      </w:pPr>
    </w:p>
    <w:p w14:paraId="3745033D"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6D9A178B" w14:textId="77777777" w:rsidR="00C37463" w:rsidRPr="00C37463" w:rsidRDefault="00C37463" w:rsidP="00C37463">
      <w:pPr>
        <w:bidi/>
        <w:jc w:val="both"/>
        <w:rPr>
          <w:rFonts w:cs="David" w:hint="cs"/>
          <w:rtl/>
        </w:rPr>
      </w:pPr>
    </w:p>
    <w:p w14:paraId="4B862E46" w14:textId="77777777" w:rsidR="00C37463" w:rsidRPr="00C37463" w:rsidRDefault="00C37463" w:rsidP="00C37463">
      <w:pPr>
        <w:bidi/>
        <w:jc w:val="both"/>
        <w:rPr>
          <w:rFonts w:cs="David" w:hint="cs"/>
          <w:rtl/>
        </w:rPr>
      </w:pPr>
      <w:r w:rsidRPr="00C37463">
        <w:rPr>
          <w:rFonts w:cs="David" w:hint="cs"/>
          <w:rtl/>
        </w:rPr>
        <w:tab/>
        <w:t xml:space="preserve"> אני רוצה שתדע שבסוגיות אישיות שלך אתה צריך לבוא לוועדת האתיקה ושם הדיונים הם חסויים. לעומת זאת כאן הכול נרשם בפרוטוקול וזו ועדה שדנה בעיקרון ולא לגופו של אדם, אני פשוט מוצאת לנכון להבהיר את זה פה.</w:t>
      </w:r>
    </w:p>
    <w:p w14:paraId="75AA1A27" w14:textId="77777777" w:rsidR="00C37463" w:rsidRPr="00C37463" w:rsidRDefault="00C37463" w:rsidP="00C37463">
      <w:pPr>
        <w:bidi/>
        <w:jc w:val="both"/>
        <w:rPr>
          <w:rFonts w:cs="David" w:hint="cs"/>
          <w:rtl/>
        </w:rPr>
      </w:pPr>
    </w:p>
    <w:p w14:paraId="19BA4B7F" w14:textId="77777777" w:rsidR="00C37463" w:rsidRPr="00C37463" w:rsidRDefault="00C37463" w:rsidP="00C37463">
      <w:pPr>
        <w:bidi/>
        <w:jc w:val="both"/>
        <w:rPr>
          <w:rFonts w:cs="David" w:hint="cs"/>
          <w:u w:val="single"/>
          <w:rtl/>
        </w:rPr>
      </w:pPr>
      <w:r w:rsidRPr="00C37463">
        <w:rPr>
          <w:rFonts w:cs="David" w:hint="cs"/>
          <w:u w:val="single"/>
          <w:rtl/>
        </w:rPr>
        <w:t>אברהם מיכאלי:</w:t>
      </w:r>
    </w:p>
    <w:p w14:paraId="1AEF0E65" w14:textId="77777777" w:rsidR="00C37463" w:rsidRPr="00C37463" w:rsidRDefault="00C37463" w:rsidP="00C37463">
      <w:pPr>
        <w:bidi/>
        <w:jc w:val="both"/>
        <w:rPr>
          <w:rFonts w:cs="David" w:hint="cs"/>
          <w:u w:val="single"/>
          <w:rtl/>
        </w:rPr>
      </w:pPr>
    </w:p>
    <w:p w14:paraId="60080890" w14:textId="77777777" w:rsidR="00C37463" w:rsidRPr="00C37463" w:rsidRDefault="00C37463" w:rsidP="00C37463">
      <w:pPr>
        <w:bidi/>
        <w:jc w:val="both"/>
        <w:rPr>
          <w:rFonts w:cs="David" w:hint="cs"/>
          <w:rtl/>
        </w:rPr>
      </w:pPr>
      <w:r w:rsidRPr="00C37463">
        <w:rPr>
          <w:rFonts w:cs="David" w:hint="cs"/>
          <w:rtl/>
        </w:rPr>
        <w:tab/>
        <w:t xml:space="preserve">בית כנסת זו קהילה? עניין של בית כנסת, חבר כנסת שיושב באותה ישיבה, האם מותר לו להשתתף בזה או לא? </w:t>
      </w:r>
    </w:p>
    <w:p w14:paraId="2F3D6E48" w14:textId="77777777" w:rsidR="00C37463" w:rsidRPr="00C37463" w:rsidRDefault="00C37463" w:rsidP="00C37463">
      <w:pPr>
        <w:bidi/>
        <w:jc w:val="both"/>
        <w:rPr>
          <w:rFonts w:cs="David" w:hint="cs"/>
          <w:rtl/>
        </w:rPr>
      </w:pPr>
    </w:p>
    <w:p w14:paraId="62BC7E32"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74422D49" w14:textId="77777777" w:rsidR="00C37463" w:rsidRPr="00C37463" w:rsidRDefault="00C37463" w:rsidP="00C37463">
      <w:pPr>
        <w:bidi/>
        <w:jc w:val="both"/>
        <w:rPr>
          <w:rFonts w:cs="David" w:hint="cs"/>
          <w:rtl/>
        </w:rPr>
      </w:pPr>
    </w:p>
    <w:p w14:paraId="29D043A8" w14:textId="77777777" w:rsidR="00C37463" w:rsidRPr="00C37463" w:rsidRDefault="00C37463" w:rsidP="00C37463">
      <w:pPr>
        <w:bidi/>
        <w:jc w:val="both"/>
        <w:rPr>
          <w:rFonts w:cs="David" w:hint="cs"/>
          <w:rtl/>
        </w:rPr>
      </w:pPr>
      <w:r w:rsidRPr="00C37463">
        <w:rPr>
          <w:rFonts w:cs="David" w:hint="cs"/>
          <w:rtl/>
        </w:rPr>
        <w:tab/>
        <w:t xml:space="preserve"> סוגיה מצוינת.</w:t>
      </w:r>
    </w:p>
    <w:p w14:paraId="35C03A81" w14:textId="77777777" w:rsidR="00C37463" w:rsidRPr="00C37463" w:rsidRDefault="00C37463" w:rsidP="00C37463">
      <w:pPr>
        <w:bidi/>
        <w:jc w:val="both"/>
        <w:rPr>
          <w:rFonts w:cs="David" w:hint="cs"/>
          <w:rtl/>
        </w:rPr>
      </w:pPr>
    </w:p>
    <w:p w14:paraId="2A9142BA"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21B9A793" w14:textId="77777777" w:rsidR="00C37463" w:rsidRPr="00C37463" w:rsidRDefault="00C37463" w:rsidP="00C37463">
      <w:pPr>
        <w:bidi/>
        <w:jc w:val="both"/>
        <w:rPr>
          <w:rFonts w:cs="David" w:hint="cs"/>
          <w:u w:val="single"/>
          <w:rtl/>
        </w:rPr>
      </w:pPr>
    </w:p>
    <w:p w14:paraId="6A5E693F" w14:textId="77777777" w:rsidR="00C37463" w:rsidRPr="00C37463" w:rsidRDefault="00C37463" w:rsidP="00C37463">
      <w:pPr>
        <w:bidi/>
        <w:jc w:val="both"/>
        <w:rPr>
          <w:rFonts w:cs="David" w:hint="cs"/>
          <w:rtl/>
        </w:rPr>
      </w:pPr>
      <w:r w:rsidRPr="00C37463">
        <w:rPr>
          <w:rFonts w:cs="David" w:hint="cs"/>
          <w:rtl/>
        </w:rPr>
        <w:tab/>
        <w:t xml:space="preserve"> לפי דעתי לא. </w:t>
      </w:r>
    </w:p>
    <w:p w14:paraId="42F89497" w14:textId="77777777" w:rsidR="00C37463" w:rsidRPr="00C37463" w:rsidRDefault="00C37463" w:rsidP="00C37463">
      <w:pPr>
        <w:bidi/>
        <w:jc w:val="both"/>
        <w:rPr>
          <w:rFonts w:cs="David" w:hint="cs"/>
          <w:rtl/>
        </w:rPr>
      </w:pPr>
    </w:p>
    <w:p w14:paraId="5569449D" w14:textId="77777777" w:rsidR="00C37463" w:rsidRPr="00C37463" w:rsidRDefault="00C37463" w:rsidP="00C37463">
      <w:pPr>
        <w:bidi/>
        <w:rPr>
          <w:rFonts w:cs="David" w:hint="cs"/>
          <w:u w:val="single"/>
          <w:rtl/>
        </w:rPr>
      </w:pPr>
      <w:r w:rsidRPr="00C37463">
        <w:rPr>
          <w:rFonts w:cs="David" w:hint="cs"/>
          <w:u w:val="single"/>
          <w:rtl/>
        </w:rPr>
        <w:t>אברהם מיכאלי:</w:t>
      </w:r>
    </w:p>
    <w:p w14:paraId="427A1A1F" w14:textId="77777777" w:rsidR="00C37463" w:rsidRPr="00C37463" w:rsidRDefault="00C37463" w:rsidP="00C37463">
      <w:pPr>
        <w:bidi/>
        <w:rPr>
          <w:rFonts w:cs="David" w:hint="cs"/>
          <w:rtl/>
        </w:rPr>
      </w:pPr>
    </w:p>
    <w:p w14:paraId="6148DDFE" w14:textId="77777777" w:rsidR="00C37463" w:rsidRPr="00C37463" w:rsidRDefault="00C37463" w:rsidP="00C37463">
      <w:pPr>
        <w:bidi/>
        <w:rPr>
          <w:rFonts w:cs="David" w:hint="cs"/>
          <w:rtl/>
        </w:rPr>
      </w:pPr>
      <w:r w:rsidRPr="00C37463">
        <w:rPr>
          <w:rFonts w:cs="David" w:hint="cs"/>
          <w:rtl/>
        </w:rPr>
        <w:tab/>
        <w:t>מה טובת ההנאה האישית שלו בזה.</w:t>
      </w:r>
    </w:p>
    <w:p w14:paraId="43794518" w14:textId="77777777" w:rsidR="00C37463" w:rsidRPr="00C37463" w:rsidRDefault="00C37463" w:rsidP="00C37463">
      <w:pPr>
        <w:bidi/>
        <w:jc w:val="both"/>
        <w:rPr>
          <w:rFonts w:cs="David" w:hint="cs"/>
          <w:rtl/>
        </w:rPr>
      </w:pPr>
    </w:p>
    <w:p w14:paraId="1E5C922C"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60605D67" w14:textId="77777777" w:rsidR="00C37463" w:rsidRPr="00C37463" w:rsidRDefault="00C37463" w:rsidP="00C37463">
      <w:pPr>
        <w:bidi/>
        <w:jc w:val="both"/>
        <w:rPr>
          <w:rFonts w:cs="David" w:hint="cs"/>
          <w:rtl/>
        </w:rPr>
      </w:pPr>
    </w:p>
    <w:p w14:paraId="6BEC13D4" w14:textId="77777777" w:rsidR="00C37463" w:rsidRPr="00C37463" w:rsidRDefault="00C37463" w:rsidP="00C37463">
      <w:pPr>
        <w:bidi/>
        <w:jc w:val="both"/>
        <w:rPr>
          <w:rFonts w:cs="David" w:hint="cs"/>
          <w:rtl/>
        </w:rPr>
      </w:pPr>
      <w:r w:rsidRPr="00C37463">
        <w:rPr>
          <w:rFonts w:cs="David" w:hint="cs"/>
          <w:rtl/>
        </w:rPr>
        <w:tab/>
        <w:t xml:space="preserve"> למשל שהוא מנסה פטור ממס.</w:t>
      </w:r>
    </w:p>
    <w:p w14:paraId="5AC19CEE" w14:textId="77777777" w:rsidR="00C37463" w:rsidRPr="00C37463" w:rsidRDefault="00C37463" w:rsidP="00C37463">
      <w:pPr>
        <w:bidi/>
        <w:jc w:val="both"/>
        <w:rPr>
          <w:rFonts w:cs="David" w:hint="cs"/>
          <w:rtl/>
        </w:rPr>
      </w:pPr>
    </w:p>
    <w:p w14:paraId="50AE4C79"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49B89B05" w14:textId="77777777" w:rsidR="00C37463" w:rsidRPr="00C37463" w:rsidRDefault="00C37463" w:rsidP="00C37463">
      <w:pPr>
        <w:bidi/>
        <w:jc w:val="both"/>
        <w:rPr>
          <w:rFonts w:cs="David" w:hint="cs"/>
          <w:u w:val="single"/>
          <w:rtl/>
        </w:rPr>
      </w:pPr>
    </w:p>
    <w:p w14:paraId="4A1FD938" w14:textId="77777777" w:rsidR="00C37463" w:rsidRPr="00C37463" w:rsidRDefault="00C37463" w:rsidP="00C37463">
      <w:pPr>
        <w:bidi/>
        <w:jc w:val="both"/>
        <w:rPr>
          <w:rFonts w:cs="David" w:hint="cs"/>
          <w:rtl/>
        </w:rPr>
      </w:pPr>
      <w:r w:rsidRPr="00C37463">
        <w:rPr>
          <w:rFonts w:cs="David" w:hint="cs"/>
          <w:rtl/>
        </w:rPr>
        <w:tab/>
        <w:t xml:space="preserve"> טובת ההנאה ברורה, אם זה "</w:t>
      </w:r>
      <w:proofErr w:type="spellStart"/>
      <w:r w:rsidRPr="00C37463">
        <w:rPr>
          <w:rFonts w:cs="David" w:hint="cs"/>
          <w:rtl/>
        </w:rPr>
        <w:t>קליר</w:t>
      </w:r>
      <w:proofErr w:type="spellEnd"/>
      <w:r w:rsidRPr="00C37463">
        <w:rPr>
          <w:rFonts w:cs="David" w:hint="cs"/>
          <w:rtl/>
        </w:rPr>
        <w:t xml:space="preserve"> קט" אין בעיה.</w:t>
      </w:r>
    </w:p>
    <w:p w14:paraId="42DD2158" w14:textId="77777777" w:rsidR="00C37463" w:rsidRPr="00C37463" w:rsidRDefault="00C37463" w:rsidP="00C37463">
      <w:pPr>
        <w:bidi/>
        <w:jc w:val="both"/>
        <w:rPr>
          <w:rFonts w:cs="David" w:hint="cs"/>
          <w:rtl/>
        </w:rPr>
      </w:pPr>
    </w:p>
    <w:p w14:paraId="38550B4E" w14:textId="77777777" w:rsidR="00C37463" w:rsidRPr="00C37463" w:rsidRDefault="00C37463" w:rsidP="00C37463">
      <w:pPr>
        <w:bidi/>
        <w:jc w:val="both"/>
        <w:rPr>
          <w:rFonts w:cs="David" w:hint="cs"/>
          <w:u w:val="single"/>
          <w:rtl/>
        </w:rPr>
      </w:pPr>
      <w:r w:rsidRPr="00C37463">
        <w:rPr>
          <w:rFonts w:cs="David" w:hint="cs"/>
          <w:u w:val="single"/>
          <w:rtl/>
        </w:rPr>
        <w:t xml:space="preserve">זאב </w:t>
      </w:r>
      <w:proofErr w:type="spellStart"/>
      <w:r w:rsidRPr="00C37463">
        <w:rPr>
          <w:rFonts w:cs="David" w:hint="cs"/>
          <w:u w:val="single"/>
          <w:rtl/>
        </w:rPr>
        <w:t>אלקין</w:t>
      </w:r>
      <w:proofErr w:type="spellEnd"/>
      <w:r w:rsidRPr="00C37463">
        <w:rPr>
          <w:rFonts w:cs="David" w:hint="cs"/>
          <w:u w:val="single"/>
          <w:rtl/>
        </w:rPr>
        <w:t>:</w:t>
      </w:r>
    </w:p>
    <w:p w14:paraId="319F7D1D" w14:textId="77777777" w:rsidR="00C37463" w:rsidRPr="00C37463" w:rsidRDefault="00C37463" w:rsidP="00C37463">
      <w:pPr>
        <w:bidi/>
        <w:jc w:val="both"/>
        <w:rPr>
          <w:rFonts w:cs="David" w:hint="cs"/>
          <w:u w:val="single"/>
          <w:rtl/>
        </w:rPr>
      </w:pPr>
    </w:p>
    <w:p w14:paraId="4E8F89D7" w14:textId="77777777" w:rsidR="00C37463" w:rsidRPr="00C37463" w:rsidRDefault="00C37463" w:rsidP="00C37463">
      <w:pPr>
        <w:bidi/>
        <w:ind w:firstLine="720"/>
        <w:jc w:val="both"/>
        <w:rPr>
          <w:rFonts w:cs="David" w:hint="cs"/>
          <w:rtl/>
        </w:rPr>
      </w:pPr>
      <w:r w:rsidRPr="00C37463">
        <w:rPr>
          <w:rFonts w:cs="David" w:hint="cs"/>
          <w:rtl/>
        </w:rPr>
        <w:t>מה ההבדל בין בית כנסת לתיאטרון.</w:t>
      </w:r>
    </w:p>
    <w:p w14:paraId="73A7E1CE" w14:textId="77777777" w:rsidR="00C37463" w:rsidRPr="00C37463" w:rsidRDefault="00C37463" w:rsidP="00C37463">
      <w:pPr>
        <w:bidi/>
        <w:ind w:firstLine="720"/>
        <w:jc w:val="both"/>
        <w:rPr>
          <w:rFonts w:cs="David" w:hint="cs"/>
          <w:rtl/>
        </w:rPr>
      </w:pPr>
    </w:p>
    <w:p w14:paraId="0A8EA0D6"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1CBCF51B" w14:textId="77777777" w:rsidR="00C37463" w:rsidRPr="00C37463" w:rsidRDefault="00C37463" w:rsidP="00C37463">
      <w:pPr>
        <w:bidi/>
        <w:jc w:val="both"/>
        <w:rPr>
          <w:rFonts w:cs="David" w:hint="cs"/>
          <w:u w:val="single"/>
          <w:rtl/>
        </w:rPr>
      </w:pPr>
    </w:p>
    <w:p w14:paraId="1813CB9A" w14:textId="77777777" w:rsidR="00C37463" w:rsidRPr="00C37463" w:rsidRDefault="00C37463" w:rsidP="00C37463">
      <w:pPr>
        <w:bidi/>
        <w:ind w:firstLine="720"/>
        <w:jc w:val="both"/>
        <w:rPr>
          <w:rFonts w:cs="David" w:hint="cs"/>
          <w:rtl/>
        </w:rPr>
      </w:pPr>
      <w:r w:rsidRPr="00C37463">
        <w:rPr>
          <w:rFonts w:cs="David" w:hint="cs"/>
          <w:rtl/>
        </w:rPr>
        <w:t>אם בית כנסת הוא תיאטרון אז אין הבדל אבל היות ובית כנסת הוא לא תיאטרון, ההנחה שלי - - - -</w:t>
      </w:r>
    </w:p>
    <w:p w14:paraId="4A768EAA" w14:textId="77777777" w:rsidR="00C37463" w:rsidRPr="00C37463" w:rsidRDefault="00C37463" w:rsidP="00C37463">
      <w:pPr>
        <w:bidi/>
        <w:jc w:val="both"/>
        <w:rPr>
          <w:rFonts w:cs="David" w:hint="cs"/>
          <w:rtl/>
        </w:rPr>
      </w:pPr>
    </w:p>
    <w:p w14:paraId="414BE0AE" w14:textId="77777777" w:rsidR="00C37463" w:rsidRPr="00C37463" w:rsidRDefault="00C37463" w:rsidP="00C37463">
      <w:pPr>
        <w:bidi/>
        <w:rPr>
          <w:rFonts w:cs="David" w:hint="cs"/>
          <w:rtl/>
        </w:rPr>
      </w:pPr>
      <w:r w:rsidRPr="00C37463">
        <w:rPr>
          <w:rFonts w:cs="David" w:hint="cs"/>
          <w:u w:val="single"/>
          <w:rtl/>
        </w:rPr>
        <w:t xml:space="preserve">היו"ר זאב </w:t>
      </w:r>
      <w:proofErr w:type="spellStart"/>
      <w:r w:rsidRPr="00C37463">
        <w:rPr>
          <w:rFonts w:cs="David" w:hint="cs"/>
          <w:u w:val="single"/>
          <w:rtl/>
        </w:rPr>
        <w:t>אלקין</w:t>
      </w:r>
      <w:proofErr w:type="spellEnd"/>
      <w:r w:rsidRPr="00C37463">
        <w:rPr>
          <w:rFonts w:cs="David" w:hint="cs"/>
          <w:u w:val="single"/>
          <w:rtl/>
        </w:rPr>
        <w:t>:</w:t>
      </w:r>
    </w:p>
    <w:p w14:paraId="16F753A5" w14:textId="77777777" w:rsidR="00C37463" w:rsidRPr="00C37463" w:rsidRDefault="00C37463" w:rsidP="00C37463">
      <w:pPr>
        <w:bidi/>
        <w:rPr>
          <w:rFonts w:cs="David" w:hint="cs"/>
          <w:rtl/>
        </w:rPr>
      </w:pPr>
    </w:p>
    <w:p w14:paraId="2950B204" w14:textId="77777777" w:rsidR="00C37463" w:rsidRPr="00C37463" w:rsidRDefault="00C37463" w:rsidP="00C37463">
      <w:pPr>
        <w:bidi/>
        <w:jc w:val="both"/>
        <w:rPr>
          <w:rFonts w:cs="David" w:hint="cs"/>
          <w:rtl/>
        </w:rPr>
      </w:pPr>
      <w:r w:rsidRPr="00C37463">
        <w:rPr>
          <w:rFonts w:cs="David" w:hint="cs"/>
          <w:rtl/>
        </w:rPr>
        <w:tab/>
        <w:t xml:space="preserve">  אם חבר כנסת נוהג לבקר בתיאטרון הבימה, יש לו מנוי.</w:t>
      </w:r>
    </w:p>
    <w:p w14:paraId="17CA0B76" w14:textId="77777777" w:rsidR="00C37463" w:rsidRPr="00C37463" w:rsidRDefault="00C37463" w:rsidP="00C37463">
      <w:pPr>
        <w:bidi/>
        <w:ind w:firstLine="720"/>
        <w:jc w:val="both"/>
        <w:rPr>
          <w:rFonts w:cs="David" w:hint="cs"/>
          <w:rtl/>
        </w:rPr>
      </w:pPr>
    </w:p>
    <w:p w14:paraId="3D2676B3"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07A479C9" w14:textId="77777777" w:rsidR="00C37463" w:rsidRPr="00C37463" w:rsidRDefault="00C37463" w:rsidP="00C37463">
      <w:pPr>
        <w:bidi/>
        <w:jc w:val="both"/>
        <w:rPr>
          <w:rFonts w:cs="David" w:hint="cs"/>
          <w:rtl/>
        </w:rPr>
      </w:pPr>
    </w:p>
    <w:p w14:paraId="4BE0D5CE" w14:textId="77777777" w:rsidR="00C37463" w:rsidRPr="00C37463" w:rsidRDefault="00C37463" w:rsidP="00C37463">
      <w:pPr>
        <w:bidi/>
        <w:jc w:val="both"/>
        <w:rPr>
          <w:rFonts w:cs="David" w:hint="cs"/>
          <w:rtl/>
        </w:rPr>
      </w:pPr>
      <w:r w:rsidRPr="00C37463">
        <w:rPr>
          <w:rFonts w:cs="David" w:hint="cs"/>
          <w:rtl/>
        </w:rPr>
        <w:tab/>
        <w:t>מנוי זה לא מספיק חזק, אם הוא בחבר הנאמנים זה משהו אחר.</w:t>
      </w:r>
    </w:p>
    <w:p w14:paraId="0B772C1C" w14:textId="77777777" w:rsidR="00C37463" w:rsidRPr="00C37463" w:rsidRDefault="00C37463" w:rsidP="00C37463">
      <w:pPr>
        <w:bidi/>
        <w:jc w:val="both"/>
        <w:rPr>
          <w:rFonts w:cs="David" w:hint="cs"/>
          <w:rtl/>
        </w:rPr>
      </w:pPr>
    </w:p>
    <w:p w14:paraId="75E3F3B4" w14:textId="77777777" w:rsidR="00C37463" w:rsidRPr="00C37463" w:rsidRDefault="00C37463" w:rsidP="00C37463">
      <w:pPr>
        <w:bidi/>
        <w:rPr>
          <w:rFonts w:cs="David" w:hint="cs"/>
          <w:rtl/>
        </w:rPr>
      </w:pPr>
      <w:r w:rsidRPr="00C37463">
        <w:rPr>
          <w:rFonts w:cs="David" w:hint="cs"/>
          <w:u w:val="single"/>
          <w:rtl/>
        </w:rPr>
        <w:t xml:space="preserve">היו"ר זאב </w:t>
      </w:r>
      <w:proofErr w:type="spellStart"/>
      <w:r w:rsidRPr="00C37463">
        <w:rPr>
          <w:rFonts w:cs="David" w:hint="cs"/>
          <w:u w:val="single"/>
          <w:rtl/>
        </w:rPr>
        <w:t>אלקין</w:t>
      </w:r>
      <w:proofErr w:type="spellEnd"/>
      <w:r w:rsidRPr="00C37463">
        <w:rPr>
          <w:rFonts w:cs="David" w:hint="cs"/>
          <w:u w:val="single"/>
          <w:rtl/>
        </w:rPr>
        <w:t>:</w:t>
      </w:r>
    </w:p>
    <w:p w14:paraId="45092FCF" w14:textId="77777777" w:rsidR="00C37463" w:rsidRPr="00C37463" w:rsidRDefault="00C37463" w:rsidP="00C37463">
      <w:pPr>
        <w:bidi/>
        <w:rPr>
          <w:rFonts w:cs="David" w:hint="cs"/>
          <w:rtl/>
        </w:rPr>
      </w:pPr>
    </w:p>
    <w:p w14:paraId="0C7BF5F0" w14:textId="77777777" w:rsidR="00C37463" w:rsidRPr="00C37463" w:rsidRDefault="00C37463" w:rsidP="00C37463">
      <w:pPr>
        <w:bidi/>
        <w:jc w:val="both"/>
        <w:rPr>
          <w:rFonts w:cs="David" w:hint="cs"/>
          <w:rtl/>
        </w:rPr>
      </w:pPr>
      <w:r w:rsidRPr="00C37463">
        <w:rPr>
          <w:rFonts w:cs="David" w:hint="cs"/>
          <w:rtl/>
        </w:rPr>
        <w:tab/>
        <w:t xml:space="preserve">  לא חבר.</w:t>
      </w:r>
    </w:p>
    <w:p w14:paraId="0A96B495" w14:textId="77777777" w:rsidR="00C37463" w:rsidRPr="00C37463" w:rsidRDefault="00C37463" w:rsidP="00C37463">
      <w:pPr>
        <w:bidi/>
        <w:jc w:val="both"/>
        <w:rPr>
          <w:rFonts w:cs="David" w:hint="cs"/>
          <w:rtl/>
        </w:rPr>
      </w:pPr>
    </w:p>
    <w:p w14:paraId="529A7B0A"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0B6F1058" w14:textId="77777777" w:rsidR="00C37463" w:rsidRPr="00C37463" w:rsidRDefault="00C37463" w:rsidP="00C37463">
      <w:pPr>
        <w:bidi/>
        <w:jc w:val="both"/>
        <w:rPr>
          <w:rFonts w:cs="David" w:hint="cs"/>
          <w:u w:val="single"/>
          <w:rtl/>
        </w:rPr>
      </w:pPr>
    </w:p>
    <w:p w14:paraId="3ED2AE0D" w14:textId="77777777" w:rsidR="00C37463" w:rsidRPr="00C37463" w:rsidRDefault="00C37463" w:rsidP="00C37463">
      <w:pPr>
        <w:bidi/>
        <w:jc w:val="both"/>
        <w:rPr>
          <w:rFonts w:cs="David" w:hint="cs"/>
          <w:rtl/>
        </w:rPr>
      </w:pPr>
      <w:r w:rsidRPr="00C37463">
        <w:rPr>
          <w:rFonts w:cs="David" w:hint="cs"/>
          <w:rtl/>
        </w:rPr>
        <w:tab/>
        <w:t>אם הוא הולך לתיאטרון כמו שאדם מהישוב הולך לתיאטרון הבימה שלוש ארבע פעמים בשנה.</w:t>
      </w:r>
    </w:p>
    <w:p w14:paraId="336BF766" w14:textId="77777777" w:rsidR="00C37463" w:rsidRPr="00C37463" w:rsidRDefault="00C37463" w:rsidP="00C37463">
      <w:pPr>
        <w:bidi/>
        <w:jc w:val="both"/>
        <w:rPr>
          <w:rFonts w:cs="David" w:hint="cs"/>
          <w:rtl/>
        </w:rPr>
      </w:pPr>
    </w:p>
    <w:p w14:paraId="4FFED341" w14:textId="77777777" w:rsidR="00C37463" w:rsidRPr="00C37463" w:rsidRDefault="00C37463" w:rsidP="00C37463">
      <w:pPr>
        <w:bidi/>
        <w:rPr>
          <w:rFonts w:cs="David" w:hint="cs"/>
          <w:rtl/>
        </w:rPr>
      </w:pPr>
      <w:r w:rsidRPr="00C37463">
        <w:rPr>
          <w:rFonts w:cs="David" w:hint="cs"/>
          <w:u w:val="single"/>
          <w:rtl/>
        </w:rPr>
        <w:t xml:space="preserve">היו"ר זאב </w:t>
      </w:r>
      <w:proofErr w:type="spellStart"/>
      <w:r w:rsidRPr="00C37463">
        <w:rPr>
          <w:rFonts w:cs="David" w:hint="cs"/>
          <w:u w:val="single"/>
          <w:rtl/>
        </w:rPr>
        <w:t>אלקין</w:t>
      </w:r>
      <w:proofErr w:type="spellEnd"/>
      <w:r w:rsidRPr="00C37463">
        <w:rPr>
          <w:rFonts w:cs="David" w:hint="cs"/>
          <w:u w:val="single"/>
          <w:rtl/>
        </w:rPr>
        <w:t>:</w:t>
      </w:r>
    </w:p>
    <w:p w14:paraId="7DFB3E39" w14:textId="77777777" w:rsidR="00C37463" w:rsidRPr="00C37463" w:rsidRDefault="00C37463" w:rsidP="00C37463">
      <w:pPr>
        <w:bidi/>
        <w:rPr>
          <w:rFonts w:cs="David" w:hint="cs"/>
          <w:rtl/>
        </w:rPr>
      </w:pPr>
    </w:p>
    <w:p w14:paraId="2A8F1A34" w14:textId="77777777" w:rsidR="00C37463" w:rsidRPr="00C37463" w:rsidRDefault="00C37463" w:rsidP="00C37463">
      <w:pPr>
        <w:bidi/>
        <w:jc w:val="both"/>
        <w:rPr>
          <w:rFonts w:cs="David" w:hint="cs"/>
          <w:rtl/>
        </w:rPr>
      </w:pPr>
      <w:r w:rsidRPr="00C37463">
        <w:rPr>
          <w:rFonts w:cs="David" w:hint="cs"/>
          <w:rtl/>
        </w:rPr>
        <w:tab/>
        <w:t xml:space="preserve">  בית כנסת זה אותו דבר. </w:t>
      </w:r>
    </w:p>
    <w:p w14:paraId="4EECFC5B" w14:textId="77777777" w:rsidR="00C37463" w:rsidRPr="00C37463" w:rsidRDefault="00C37463" w:rsidP="00C37463">
      <w:pPr>
        <w:bidi/>
        <w:jc w:val="both"/>
        <w:rPr>
          <w:rFonts w:cs="David" w:hint="cs"/>
          <w:rtl/>
        </w:rPr>
      </w:pPr>
    </w:p>
    <w:p w14:paraId="749A0320"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5376DB2F" w14:textId="77777777" w:rsidR="00C37463" w:rsidRPr="00C37463" w:rsidRDefault="00C37463" w:rsidP="00C37463">
      <w:pPr>
        <w:bidi/>
        <w:jc w:val="both"/>
        <w:rPr>
          <w:rFonts w:cs="David" w:hint="cs"/>
          <w:u w:val="single"/>
          <w:rtl/>
        </w:rPr>
      </w:pPr>
    </w:p>
    <w:p w14:paraId="11C37DF5" w14:textId="77777777" w:rsidR="00C37463" w:rsidRPr="00C37463" w:rsidRDefault="00C37463" w:rsidP="00C37463">
      <w:pPr>
        <w:bidi/>
        <w:jc w:val="both"/>
        <w:rPr>
          <w:rFonts w:cs="David" w:hint="cs"/>
          <w:rtl/>
        </w:rPr>
      </w:pPr>
      <w:r w:rsidRPr="00C37463">
        <w:rPr>
          <w:rFonts w:cs="David" w:hint="cs"/>
          <w:rtl/>
        </w:rPr>
        <w:tab/>
        <w:t xml:space="preserve"> אם הוא הולך כל שבוע לתיאטרון מסוים אז כנראה שיש שם מערכת שונה...בוא לא ניקח את זה לקצוות, ההנחה שלי היא שבית הכנסת זה בית הכנסת שלך, לא בית כנסת שבמקרה עברת בו, אני חושב שהוא דומה למקרה שאמרתי לגבי קיבוצים.</w:t>
      </w:r>
    </w:p>
    <w:p w14:paraId="13C3D85A" w14:textId="77777777" w:rsidR="00C37463" w:rsidRPr="00C37463" w:rsidRDefault="00C37463" w:rsidP="00C37463">
      <w:pPr>
        <w:bidi/>
        <w:jc w:val="both"/>
        <w:rPr>
          <w:rFonts w:cs="David" w:hint="cs"/>
          <w:rtl/>
        </w:rPr>
      </w:pPr>
    </w:p>
    <w:p w14:paraId="5B4FBEF3"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1D5D4A58" w14:textId="77777777" w:rsidR="00C37463" w:rsidRPr="00C37463" w:rsidRDefault="00C37463" w:rsidP="00C37463">
      <w:pPr>
        <w:bidi/>
        <w:jc w:val="both"/>
        <w:rPr>
          <w:rFonts w:cs="David" w:hint="cs"/>
          <w:rtl/>
        </w:rPr>
      </w:pPr>
    </w:p>
    <w:p w14:paraId="1EF9D22F" w14:textId="77777777" w:rsidR="00C37463" w:rsidRPr="00C37463" w:rsidRDefault="00C37463" w:rsidP="00C37463">
      <w:pPr>
        <w:bidi/>
        <w:jc w:val="both"/>
        <w:rPr>
          <w:rFonts w:cs="David" w:hint="cs"/>
          <w:rtl/>
        </w:rPr>
      </w:pPr>
      <w:r w:rsidRPr="00C37463">
        <w:rPr>
          <w:rFonts w:cs="David" w:hint="cs"/>
          <w:rtl/>
        </w:rPr>
        <w:tab/>
        <w:t xml:space="preserve">התשובה נמצאת בחוק זה עניין שיש לחבר הכנסת בתפקוד או בהצלחה של גוף ציבורי או פרטי שחבר הכנסת קשור אליו, זה הכלל. </w:t>
      </w:r>
    </w:p>
    <w:p w14:paraId="71012219" w14:textId="77777777" w:rsidR="00C37463" w:rsidRPr="00C37463" w:rsidRDefault="00C37463" w:rsidP="00C37463">
      <w:pPr>
        <w:bidi/>
        <w:jc w:val="both"/>
        <w:rPr>
          <w:rFonts w:cs="David" w:hint="cs"/>
          <w:rtl/>
        </w:rPr>
      </w:pPr>
    </w:p>
    <w:p w14:paraId="53860ECB" w14:textId="77777777" w:rsidR="00C37463" w:rsidRPr="00C37463" w:rsidRDefault="00C37463" w:rsidP="00C37463">
      <w:pPr>
        <w:bidi/>
        <w:jc w:val="both"/>
        <w:rPr>
          <w:rFonts w:cs="David" w:hint="cs"/>
          <w:u w:val="single"/>
          <w:rtl/>
        </w:rPr>
      </w:pPr>
      <w:r w:rsidRPr="00C37463">
        <w:rPr>
          <w:rFonts w:cs="David" w:hint="cs"/>
          <w:u w:val="single"/>
          <w:rtl/>
        </w:rPr>
        <w:t xml:space="preserve">זאב </w:t>
      </w:r>
      <w:proofErr w:type="spellStart"/>
      <w:r w:rsidRPr="00C37463">
        <w:rPr>
          <w:rFonts w:cs="David" w:hint="cs"/>
          <w:u w:val="single"/>
          <w:rtl/>
        </w:rPr>
        <w:t>אלקין</w:t>
      </w:r>
      <w:proofErr w:type="spellEnd"/>
      <w:r w:rsidRPr="00C37463">
        <w:rPr>
          <w:rFonts w:cs="David" w:hint="cs"/>
          <w:u w:val="single"/>
          <w:rtl/>
        </w:rPr>
        <w:t>:</w:t>
      </w:r>
    </w:p>
    <w:p w14:paraId="58F2695F" w14:textId="77777777" w:rsidR="00C37463" w:rsidRPr="00C37463" w:rsidRDefault="00C37463" w:rsidP="00C37463">
      <w:pPr>
        <w:bidi/>
        <w:jc w:val="both"/>
        <w:rPr>
          <w:rFonts w:cs="David" w:hint="cs"/>
          <w:u w:val="single"/>
          <w:rtl/>
        </w:rPr>
      </w:pPr>
    </w:p>
    <w:p w14:paraId="66C1435E" w14:textId="77777777" w:rsidR="00C37463" w:rsidRPr="00C37463" w:rsidRDefault="00C37463" w:rsidP="00C37463">
      <w:pPr>
        <w:bidi/>
        <w:ind w:firstLine="720"/>
        <w:jc w:val="both"/>
        <w:rPr>
          <w:rFonts w:cs="David" w:hint="cs"/>
          <w:rtl/>
        </w:rPr>
      </w:pPr>
      <w:r w:rsidRPr="00C37463">
        <w:rPr>
          <w:rFonts w:cs="David" w:hint="cs"/>
          <w:rtl/>
        </w:rPr>
        <w:t>מה זה עניין?</w:t>
      </w:r>
    </w:p>
    <w:p w14:paraId="1F424F88" w14:textId="77777777" w:rsidR="00C37463" w:rsidRPr="00C37463" w:rsidRDefault="00C37463" w:rsidP="00C37463">
      <w:pPr>
        <w:bidi/>
        <w:jc w:val="both"/>
        <w:rPr>
          <w:rFonts w:cs="David" w:hint="cs"/>
          <w:rtl/>
        </w:rPr>
      </w:pPr>
    </w:p>
    <w:p w14:paraId="4DF1DAD7"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52653A0E" w14:textId="77777777" w:rsidR="00C37463" w:rsidRPr="00C37463" w:rsidRDefault="00C37463" w:rsidP="00C37463">
      <w:pPr>
        <w:bidi/>
        <w:jc w:val="both"/>
        <w:rPr>
          <w:rFonts w:cs="David" w:hint="cs"/>
          <w:rtl/>
        </w:rPr>
      </w:pPr>
    </w:p>
    <w:p w14:paraId="1070FDA9" w14:textId="77777777" w:rsidR="00C37463" w:rsidRPr="00C37463" w:rsidRDefault="00C37463" w:rsidP="00C37463">
      <w:pPr>
        <w:bidi/>
        <w:jc w:val="both"/>
        <w:rPr>
          <w:rFonts w:cs="David" w:hint="cs"/>
          <w:rtl/>
        </w:rPr>
      </w:pPr>
      <w:r w:rsidRPr="00C37463">
        <w:rPr>
          <w:rFonts w:cs="David" w:hint="cs"/>
          <w:rtl/>
        </w:rPr>
        <w:tab/>
        <w:t>עניין אישי בהצלחה שלו, זה משהו שאתה בא ממנו, נניח חבר באותו חבר הנאמנים של התיאטרון, הוא חבר מזה שנים, הוא נבחר לכנסת.</w:t>
      </w:r>
    </w:p>
    <w:p w14:paraId="59BFF650" w14:textId="77777777" w:rsidR="00C37463" w:rsidRPr="00C37463" w:rsidRDefault="00C37463" w:rsidP="00C37463">
      <w:pPr>
        <w:bidi/>
        <w:jc w:val="both"/>
        <w:rPr>
          <w:rFonts w:cs="David" w:hint="cs"/>
          <w:rtl/>
        </w:rPr>
      </w:pPr>
    </w:p>
    <w:p w14:paraId="34594490" w14:textId="77777777" w:rsidR="00C37463" w:rsidRPr="00C37463" w:rsidRDefault="00C37463" w:rsidP="00C37463">
      <w:pPr>
        <w:bidi/>
        <w:jc w:val="both"/>
        <w:rPr>
          <w:rFonts w:cs="David" w:hint="cs"/>
          <w:u w:val="single"/>
          <w:rtl/>
        </w:rPr>
      </w:pPr>
      <w:r w:rsidRPr="00C37463">
        <w:rPr>
          <w:rFonts w:cs="David" w:hint="cs"/>
          <w:u w:val="single"/>
          <w:rtl/>
        </w:rPr>
        <w:t xml:space="preserve">זאב </w:t>
      </w:r>
      <w:proofErr w:type="spellStart"/>
      <w:r w:rsidRPr="00C37463">
        <w:rPr>
          <w:rFonts w:cs="David" w:hint="cs"/>
          <w:u w:val="single"/>
          <w:rtl/>
        </w:rPr>
        <w:t>אלקין</w:t>
      </w:r>
      <w:proofErr w:type="spellEnd"/>
      <w:r w:rsidRPr="00C37463">
        <w:rPr>
          <w:rFonts w:cs="David" w:hint="cs"/>
          <w:u w:val="single"/>
          <w:rtl/>
        </w:rPr>
        <w:t>:</w:t>
      </w:r>
    </w:p>
    <w:p w14:paraId="5FA8188F" w14:textId="77777777" w:rsidR="00C37463" w:rsidRPr="00C37463" w:rsidRDefault="00C37463" w:rsidP="00C37463">
      <w:pPr>
        <w:bidi/>
        <w:jc w:val="both"/>
        <w:rPr>
          <w:rFonts w:cs="David" w:hint="cs"/>
          <w:u w:val="single"/>
          <w:rtl/>
        </w:rPr>
      </w:pPr>
    </w:p>
    <w:p w14:paraId="4EC31465" w14:textId="77777777" w:rsidR="00C37463" w:rsidRPr="00C37463" w:rsidRDefault="00C37463" w:rsidP="00C37463">
      <w:pPr>
        <w:bidi/>
        <w:jc w:val="both"/>
        <w:rPr>
          <w:rFonts w:cs="David" w:hint="cs"/>
          <w:rtl/>
        </w:rPr>
      </w:pPr>
      <w:r w:rsidRPr="00C37463">
        <w:rPr>
          <w:rFonts w:cs="David" w:hint="cs"/>
          <w:rtl/>
        </w:rPr>
        <w:tab/>
        <w:t xml:space="preserve">מבחינתי ההליכה של אדם פעם בשבוע לבית כנסת לא שונה מהליכתו לתיאטרון, כל אחד וצריכת התרבות שלו. לכן הדוגמה של חבר הכנסת מיכאלי של בית כנסת שפעם בשבוע אני מגיע אליו לתפילה בשבת, אין הבדל מבחינתי בין זה לתיאטרון.  </w:t>
      </w:r>
    </w:p>
    <w:p w14:paraId="2CF2367E" w14:textId="77777777" w:rsidR="00C37463" w:rsidRPr="00C37463" w:rsidRDefault="00C37463" w:rsidP="00C37463">
      <w:pPr>
        <w:bidi/>
        <w:jc w:val="both"/>
        <w:rPr>
          <w:rFonts w:cs="David" w:hint="cs"/>
          <w:rtl/>
        </w:rPr>
      </w:pPr>
    </w:p>
    <w:p w14:paraId="63214468"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0E4A324F" w14:textId="77777777" w:rsidR="00C37463" w:rsidRPr="00C37463" w:rsidRDefault="00C37463" w:rsidP="00C37463">
      <w:pPr>
        <w:bidi/>
        <w:jc w:val="both"/>
        <w:rPr>
          <w:rFonts w:cs="David" w:hint="cs"/>
          <w:rtl/>
        </w:rPr>
      </w:pPr>
    </w:p>
    <w:p w14:paraId="4F78C316" w14:textId="77777777" w:rsidR="00C37463" w:rsidRPr="00C37463" w:rsidRDefault="00C37463" w:rsidP="00C37463">
      <w:pPr>
        <w:bidi/>
        <w:jc w:val="both"/>
        <w:rPr>
          <w:rFonts w:cs="David" w:hint="cs"/>
          <w:rtl/>
        </w:rPr>
      </w:pPr>
      <w:r w:rsidRPr="00C37463">
        <w:rPr>
          <w:rFonts w:cs="David" w:hint="cs"/>
          <w:rtl/>
        </w:rPr>
        <w:tab/>
        <w:t>אני לא רואה בזה ניגוד עניינים.</w:t>
      </w:r>
    </w:p>
    <w:p w14:paraId="66E0FA48" w14:textId="77777777" w:rsidR="00C37463" w:rsidRPr="00C37463" w:rsidRDefault="00C37463" w:rsidP="00C37463">
      <w:pPr>
        <w:bidi/>
        <w:jc w:val="both"/>
        <w:rPr>
          <w:rFonts w:cs="David" w:hint="cs"/>
          <w:rtl/>
        </w:rPr>
      </w:pPr>
    </w:p>
    <w:p w14:paraId="5FEE8D72" w14:textId="77777777" w:rsidR="00C37463" w:rsidRPr="00C37463" w:rsidRDefault="00C37463" w:rsidP="00C37463">
      <w:pPr>
        <w:bidi/>
        <w:jc w:val="both"/>
        <w:rPr>
          <w:rFonts w:cs="David" w:hint="cs"/>
          <w:u w:val="single"/>
          <w:rtl/>
        </w:rPr>
      </w:pPr>
      <w:r w:rsidRPr="00C37463">
        <w:rPr>
          <w:rFonts w:cs="David" w:hint="cs"/>
          <w:u w:val="single"/>
          <w:rtl/>
        </w:rPr>
        <w:t>אברהם מיכאלי:</w:t>
      </w:r>
    </w:p>
    <w:p w14:paraId="5DB540D4" w14:textId="77777777" w:rsidR="00C37463" w:rsidRPr="00C37463" w:rsidRDefault="00C37463" w:rsidP="00C37463">
      <w:pPr>
        <w:bidi/>
        <w:jc w:val="both"/>
        <w:rPr>
          <w:rFonts w:cs="David" w:hint="cs"/>
          <w:u w:val="single"/>
          <w:rtl/>
        </w:rPr>
      </w:pPr>
    </w:p>
    <w:p w14:paraId="0D84ECDF" w14:textId="77777777" w:rsidR="00C37463" w:rsidRPr="00C37463" w:rsidRDefault="00C37463" w:rsidP="00C37463">
      <w:pPr>
        <w:bidi/>
        <w:jc w:val="both"/>
        <w:rPr>
          <w:rFonts w:cs="David" w:hint="cs"/>
          <w:rtl/>
        </w:rPr>
      </w:pPr>
      <w:r w:rsidRPr="00C37463">
        <w:rPr>
          <w:rFonts w:cs="David" w:hint="cs"/>
          <w:rtl/>
        </w:rPr>
        <w:tab/>
        <w:t>אני אחדד את זה, לפעמים אתה עוזר לבתי כנסת ששייכים לקהילה שלך, אתה לא מתפלל שם, אתה רק עוזר לאנשים שקשורים אליך בצורה כזו או אחרת, השאלה עד איפה נוביל את זה.</w:t>
      </w:r>
    </w:p>
    <w:p w14:paraId="3F7FD10C" w14:textId="77777777" w:rsidR="00C37463" w:rsidRPr="00C37463" w:rsidRDefault="00C37463" w:rsidP="00C37463">
      <w:pPr>
        <w:bidi/>
        <w:jc w:val="both"/>
        <w:rPr>
          <w:rFonts w:cs="David" w:hint="cs"/>
          <w:rtl/>
        </w:rPr>
      </w:pPr>
    </w:p>
    <w:p w14:paraId="25838F61"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432043CC" w14:textId="77777777" w:rsidR="00C37463" w:rsidRPr="00C37463" w:rsidRDefault="00C37463" w:rsidP="00C37463">
      <w:pPr>
        <w:bidi/>
        <w:jc w:val="both"/>
        <w:rPr>
          <w:rFonts w:cs="David" w:hint="cs"/>
          <w:u w:val="single"/>
          <w:rtl/>
        </w:rPr>
      </w:pPr>
    </w:p>
    <w:p w14:paraId="47D5AE7E" w14:textId="77777777" w:rsidR="00C37463" w:rsidRPr="00C37463" w:rsidRDefault="00C37463" w:rsidP="00C37463">
      <w:pPr>
        <w:bidi/>
        <w:jc w:val="both"/>
        <w:rPr>
          <w:rFonts w:cs="David" w:hint="cs"/>
          <w:rtl/>
        </w:rPr>
      </w:pPr>
      <w:r w:rsidRPr="00C37463">
        <w:rPr>
          <w:rFonts w:cs="David" w:hint="cs"/>
          <w:rtl/>
        </w:rPr>
        <w:tab/>
        <w:t xml:space="preserve">זה חד משמעי נכנס במסגרת של החריג שמותר של המגזר או הקהילה או הענף. </w:t>
      </w:r>
    </w:p>
    <w:p w14:paraId="6B93F941" w14:textId="77777777" w:rsidR="00C37463" w:rsidRPr="00C37463" w:rsidRDefault="00C37463" w:rsidP="00C37463">
      <w:pPr>
        <w:bidi/>
        <w:jc w:val="both"/>
        <w:rPr>
          <w:rFonts w:cs="David" w:hint="cs"/>
          <w:rtl/>
        </w:rPr>
      </w:pPr>
    </w:p>
    <w:p w14:paraId="26CE1885"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4B8F5AFE" w14:textId="77777777" w:rsidR="00C37463" w:rsidRPr="00C37463" w:rsidRDefault="00C37463" w:rsidP="00C37463">
      <w:pPr>
        <w:bidi/>
        <w:jc w:val="both"/>
        <w:rPr>
          <w:rFonts w:cs="David" w:hint="cs"/>
          <w:u w:val="single"/>
          <w:rtl/>
        </w:rPr>
      </w:pPr>
    </w:p>
    <w:p w14:paraId="55A29059" w14:textId="77777777" w:rsidR="00C37463" w:rsidRPr="00C37463" w:rsidRDefault="00C37463" w:rsidP="00C37463">
      <w:pPr>
        <w:bidi/>
        <w:jc w:val="both"/>
        <w:rPr>
          <w:rFonts w:cs="David" w:hint="cs"/>
          <w:rtl/>
        </w:rPr>
      </w:pPr>
      <w:r w:rsidRPr="00C37463">
        <w:rPr>
          <w:rFonts w:cs="David" w:hint="cs"/>
          <w:rtl/>
        </w:rPr>
        <w:tab/>
        <w:t xml:space="preserve">אני שואל שאלה אחרת, ההגדרה היא טובת הנאה עקיפה או ישירה למעט עניין הנוגע למפלגה או למגזר שהוא משתייך אליו. באים אלי אנשי הקיבוצים, הם לא שייכים אלי, זה לא המגזר שלי, הם אומרים לי יש לנו בעיה, תעזור לנו. אני יודע שאם אני אעזור להם הם מחר פוקדים אלף איש לליכוד. </w:t>
      </w:r>
    </w:p>
    <w:p w14:paraId="58888A83" w14:textId="77777777" w:rsidR="00C37463" w:rsidRPr="00C37463" w:rsidRDefault="00C37463" w:rsidP="00C37463">
      <w:pPr>
        <w:bidi/>
        <w:jc w:val="both"/>
        <w:rPr>
          <w:rFonts w:cs="David" w:hint="cs"/>
          <w:rtl/>
        </w:rPr>
      </w:pPr>
    </w:p>
    <w:p w14:paraId="093697D0"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0E6AC056" w14:textId="77777777" w:rsidR="00C37463" w:rsidRPr="00C37463" w:rsidRDefault="00C37463" w:rsidP="00C37463">
      <w:pPr>
        <w:bidi/>
        <w:jc w:val="both"/>
        <w:rPr>
          <w:rFonts w:cs="David" w:hint="cs"/>
          <w:u w:val="single"/>
          <w:rtl/>
        </w:rPr>
      </w:pPr>
    </w:p>
    <w:p w14:paraId="30615871" w14:textId="77777777" w:rsidR="00C37463" w:rsidRPr="00C37463" w:rsidRDefault="00C37463" w:rsidP="00C37463">
      <w:pPr>
        <w:bidi/>
        <w:jc w:val="both"/>
        <w:rPr>
          <w:rFonts w:cs="David" w:hint="cs"/>
          <w:rtl/>
        </w:rPr>
      </w:pPr>
      <w:r w:rsidRPr="00C37463">
        <w:rPr>
          <w:rFonts w:cs="David" w:hint="cs"/>
          <w:rtl/>
        </w:rPr>
        <w:tab/>
        <w:t>זה בתוך המשחק.</w:t>
      </w:r>
    </w:p>
    <w:p w14:paraId="218ABF8B" w14:textId="77777777" w:rsidR="00C37463" w:rsidRPr="00C37463" w:rsidRDefault="00C37463" w:rsidP="00C37463">
      <w:pPr>
        <w:bidi/>
        <w:jc w:val="both"/>
        <w:rPr>
          <w:rFonts w:cs="David" w:hint="cs"/>
          <w:rtl/>
        </w:rPr>
      </w:pPr>
    </w:p>
    <w:p w14:paraId="62E2FED3"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3956E1DC" w14:textId="77777777" w:rsidR="00C37463" w:rsidRPr="00C37463" w:rsidRDefault="00C37463" w:rsidP="00C37463">
      <w:pPr>
        <w:bidi/>
        <w:jc w:val="both"/>
        <w:rPr>
          <w:rFonts w:cs="David" w:hint="cs"/>
          <w:u w:val="single"/>
          <w:rtl/>
        </w:rPr>
      </w:pPr>
    </w:p>
    <w:p w14:paraId="55237C67" w14:textId="77777777" w:rsidR="00C37463" w:rsidRPr="00C37463" w:rsidRDefault="00C37463" w:rsidP="00C37463">
      <w:pPr>
        <w:bidi/>
        <w:jc w:val="both"/>
        <w:rPr>
          <w:rFonts w:cs="David" w:hint="cs"/>
          <w:rtl/>
        </w:rPr>
      </w:pPr>
      <w:r w:rsidRPr="00C37463">
        <w:rPr>
          <w:rFonts w:cs="David" w:hint="cs"/>
          <w:rtl/>
        </w:rPr>
        <w:tab/>
        <w:t>כמו עם האופנוענים.</w:t>
      </w:r>
    </w:p>
    <w:p w14:paraId="4D686032" w14:textId="77777777" w:rsidR="00C37463" w:rsidRPr="00C37463" w:rsidRDefault="00C37463" w:rsidP="00C37463">
      <w:pPr>
        <w:bidi/>
        <w:jc w:val="both"/>
        <w:rPr>
          <w:rFonts w:cs="David" w:hint="cs"/>
          <w:rtl/>
        </w:rPr>
      </w:pPr>
    </w:p>
    <w:p w14:paraId="383F43C5"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6E179BBA" w14:textId="77777777" w:rsidR="00C37463" w:rsidRPr="00C37463" w:rsidRDefault="00C37463" w:rsidP="00C37463">
      <w:pPr>
        <w:bidi/>
        <w:jc w:val="both"/>
        <w:rPr>
          <w:rFonts w:cs="David" w:hint="cs"/>
          <w:u w:val="single"/>
          <w:rtl/>
        </w:rPr>
      </w:pPr>
    </w:p>
    <w:p w14:paraId="1ABE337F" w14:textId="77777777" w:rsidR="00C37463" w:rsidRPr="00C37463" w:rsidRDefault="00C37463" w:rsidP="00C37463">
      <w:pPr>
        <w:bidi/>
        <w:jc w:val="both"/>
        <w:rPr>
          <w:rFonts w:cs="David" w:hint="cs"/>
          <w:rtl/>
        </w:rPr>
      </w:pPr>
      <w:r w:rsidRPr="00C37463">
        <w:rPr>
          <w:rFonts w:cs="David" w:hint="cs"/>
          <w:rtl/>
        </w:rPr>
        <w:tab/>
        <w:t>ההנחה צריכה להיות שלחבר כנסת מותר והוא יכול להשתתף ולהצביע בכל דבר ועניין  עד שזה מגיע לדברים קיצוניים ממש ומפה לצאת. אני אתן  דוגמה שעלתה בלשכת עורכי הדין, הייתה הצבעה לבחירת הנציג לוועדה למינוי קאדים של הדרוזים, נציג השלכה, הייתה מועמדת שהייתה בת של אחד מחברי הגוף הבוחר והייתה שאלה גדולה. אני שואל שוב, אם לצורך העניין אחי נבחר, זו התשובה שנותנים ברגע, אבל כשחושבים עליה עוד צעד היא לא כל כך פשוטה. כשאני יושב במליאה הכנסת ונניח שאחי נבחר לכנסת ועכשיו צריך להצביע אם הוא יהיה הנציג לוועדה לבחירת שופטים או לא, האם אני יכול להצביע לו? בעיני אגב, אני יכול להצביע.</w:t>
      </w:r>
    </w:p>
    <w:p w14:paraId="0DCA4B9B" w14:textId="77777777" w:rsidR="00C37463" w:rsidRPr="00C37463" w:rsidRDefault="00C37463" w:rsidP="00C37463">
      <w:pPr>
        <w:bidi/>
        <w:jc w:val="both"/>
        <w:rPr>
          <w:rFonts w:cs="David" w:hint="cs"/>
          <w:rtl/>
        </w:rPr>
      </w:pPr>
      <w:r w:rsidRPr="00C37463">
        <w:rPr>
          <w:rFonts w:cs="David" w:hint="cs"/>
          <w:rtl/>
        </w:rPr>
        <w:tab/>
      </w:r>
    </w:p>
    <w:p w14:paraId="24C34331"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71F56605" w14:textId="77777777" w:rsidR="00C37463" w:rsidRPr="00C37463" w:rsidRDefault="00C37463" w:rsidP="00C37463">
      <w:pPr>
        <w:bidi/>
        <w:jc w:val="both"/>
        <w:rPr>
          <w:rFonts w:cs="David" w:hint="cs"/>
          <w:rtl/>
        </w:rPr>
      </w:pPr>
    </w:p>
    <w:p w14:paraId="6E57C8FF" w14:textId="77777777" w:rsidR="00C37463" w:rsidRPr="00C37463" w:rsidRDefault="00C37463" w:rsidP="00C37463">
      <w:pPr>
        <w:bidi/>
        <w:jc w:val="both"/>
        <w:rPr>
          <w:rFonts w:cs="David" w:hint="cs"/>
          <w:rtl/>
        </w:rPr>
      </w:pPr>
      <w:r w:rsidRPr="00C37463">
        <w:rPr>
          <w:rFonts w:cs="David" w:hint="cs"/>
          <w:rtl/>
        </w:rPr>
        <w:tab/>
        <w:t xml:space="preserve">התשובה היא שתמיד אתה יכול להצביע, זו זכות יסוד של חבר כנסת. לא ניתן למנוע מחבר כנסת הצבעה גם בגלל אותו ניגוד עניינים. </w:t>
      </w:r>
    </w:p>
    <w:p w14:paraId="38C6D027" w14:textId="77777777" w:rsidR="00C37463" w:rsidRPr="00C37463" w:rsidRDefault="00C37463" w:rsidP="00C37463">
      <w:pPr>
        <w:bidi/>
        <w:jc w:val="both"/>
        <w:rPr>
          <w:rFonts w:cs="David" w:hint="cs"/>
          <w:rtl/>
        </w:rPr>
      </w:pPr>
    </w:p>
    <w:p w14:paraId="3E2C4933"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44010BFC" w14:textId="77777777" w:rsidR="00C37463" w:rsidRPr="00C37463" w:rsidRDefault="00C37463" w:rsidP="00C37463">
      <w:pPr>
        <w:bidi/>
        <w:jc w:val="both"/>
        <w:rPr>
          <w:rFonts w:cs="David" w:hint="cs"/>
          <w:u w:val="single"/>
          <w:rtl/>
        </w:rPr>
      </w:pPr>
    </w:p>
    <w:p w14:paraId="77358FF2" w14:textId="77777777" w:rsidR="00C37463" w:rsidRPr="00C37463" w:rsidRDefault="00C37463" w:rsidP="00C37463">
      <w:pPr>
        <w:bidi/>
        <w:jc w:val="both"/>
        <w:rPr>
          <w:rFonts w:cs="David" w:hint="cs"/>
          <w:rtl/>
        </w:rPr>
      </w:pPr>
      <w:r w:rsidRPr="00C37463">
        <w:rPr>
          <w:rFonts w:cs="David" w:hint="cs"/>
          <w:rtl/>
        </w:rPr>
        <w:tab/>
        <w:t>אפשר לעשות הכול תחת שקיפות. אבל אנחנו צריכים להיות מאד קרובים לשם.</w:t>
      </w:r>
    </w:p>
    <w:p w14:paraId="5CE0291A" w14:textId="77777777" w:rsidR="00C37463" w:rsidRPr="00C37463" w:rsidRDefault="00C37463" w:rsidP="00C37463">
      <w:pPr>
        <w:bidi/>
        <w:jc w:val="both"/>
        <w:rPr>
          <w:rFonts w:cs="David" w:hint="cs"/>
          <w:rtl/>
        </w:rPr>
      </w:pPr>
    </w:p>
    <w:p w14:paraId="1E95C3C2"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72839FDF" w14:textId="77777777" w:rsidR="00C37463" w:rsidRPr="00C37463" w:rsidRDefault="00C37463" w:rsidP="00C37463">
      <w:pPr>
        <w:bidi/>
        <w:jc w:val="both"/>
        <w:rPr>
          <w:rFonts w:cs="David" w:hint="cs"/>
          <w:u w:val="single"/>
          <w:rtl/>
        </w:rPr>
      </w:pPr>
    </w:p>
    <w:p w14:paraId="3E992945" w14:textId="77777777" w:rsidR="00C37463" w:rsidRPr="00C37463" w:rsidRDefault="00C37463" w:rsidP="00C37463">
      <w:pPr>
        <w:bidi/>
        <w:jc w:val="both"/>
        <w:rPr>
          <w:rFonts w:cs="David" w:hint="cs"/>
          <w:rtl/>
        </w:rPr>
      </w:pPr>
      <w:r w:rsidRPr="00C37463">
        <w:rPr>
          <w:rFonts w:cs="David" w:hint="cs"/>
          <w:rtl/>
        </w:rPr>
        <w:tab/>
        <w:t>ברגע שאנחנו לוקחים את דוגמאות הקצה, במליאה אין לנו שום דרך למנוע ממך הצבעה בגלל הצורך של 120.</w:t>
      </w:r>
    </w:p>
    <w:p w14:paraId="14D10E44" w14:textId="77777777" w:rsidR="00C37463" w:rsidRPr="00C37463" w:rsidRDefault="00C37463" w:rsidP="00C37463">
      <w:pPr>
        <w:bidi/>
        <w:jc w:val="both"/>
        <w:rPr>
          <w:rFonts w:cs="David" w:hint="cs"/>
          <w:rtl/>
        </w:rPr>
      </w:pPr>
    </w:p>
    <w:p w14:paraId="331D0425" w14:textId="77777777" w:rsidR="00C37463" w:rsidRPr="00C37463" w:rsidRDefault="00C37463" w:rsidP="00C37463">
      <w:pPr>
        <w:bidi/>
        <w:jc w:val="both"/>
        <w:rPr>
          <w:rFonts w:cs="David" w:hint="cs"/>
          <w:rtl/>
        </w:rPr>
      </w:pPr>
      <w:r w:rsidRPr="00C37463">
        <w:rPr>
          <w:rFonts w:cs="David" w:hint="cs"/>
          <w:u w:val="single"/>
          <w:rtl/>
        </w:rPr>
        <w:t>ארבל אסטרחן:</w:t>
      </w:r>
    </w:p>
    <w:p w14:paraId="7B34D72E" w14:textId="77777777" w:rsidR="00C37463" w:rsidRPr="00C37463" w:rsidRDefault="00C37463" w:rsidP="00C37463">
      <w:pPr>
        <w:bidi/>
        <w:jc w:val="both"/>
        <w:rPr>
          <w:rFonts w:cs="David" w:hint="cs"/>
          <w:rtl/>
        </w:rPr>
      </w:pPr>
    </w:p>
    <w:p w14:paraId="352FF473" w14:textId="77777777" w:rsidR="00C37463" w:rsidRPr="00C37463" w:rsidRDefault="00C37463" w:rsidP="00C37463">
      <w:pPr>
        <w:bidi/>
        <w:jc w:val="both"/>
        <w:rPr>
          <w:rFonts w:cs="David" w:hint="cs"/>
          <w:rtl/>
        </w:rPr>
      </w:pPr>
      <w:r w:rsidRPr="00C37463">
        <w:rPr>
          <w:rFonts w:cs="David" w:hint="cs"/>
          <w:rtl/>
        </w:rPr>
        <w:tab/>
        <w:t xml:space="preserve"> במליאה אדם מצביע למינוי שלו לנשיאות המדינה.</w:t>
      </w:r>
    </w:p>
    <w:p w14:paraId="0BC1B99F" w14:textId="77777777" w:rsidR="00C37463" w:rsidRPr="00C37463" w:rsidRDefault="00C37463" w:rsidP="00C37463">
      <w:pPr>
        <w:bidi/>
        <w:jc w:val="both"/>
        <w:rPr>
          <w:rFonts w:cs="David" w:hint="cs"/>
          <w:rtl/>
        </w:rPr>
      </w:pPr>
    </w:p>
    <w:p w14:paraId="21FAB413"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29DAEFEE" w14:textId="77777777" w:rsidR="00C37463" w:rsidRPr="00C37463" w:rsidRDefault="00C37463" w:rsidP="00C37463">
      <w:pPr>
        <w:bidi/>
        <w:jc w:val="both"/>
        <w:rPr>
          <w:rFonts w:cs="David" w:hint="cs"/>
          <w:u w:val="single"/>
          <w:rtl/>
        </w:rPr>
      </w:pPr>
    </w:p>
    <w:p w14:paraId="4F334BAF" w14:textId="77777777" w:rsidR="00C37463" w:rsidRPr="00C37463" w:rsidRDefault="00C37463" w:rsidP="00C37463">
      <w:pPr>
        <w:bidi/>
        <w:jc w:val="both"/>
        <w:rPr>
          <w:rFonts w:cs="David" w:hint="cs"/>
          <w:rtl/>
        </w:rPr>
      </w:pPr>
      <w:r w:rsidRPr="00C37463">
        <w:rPr>
          <w:rFonts w:cs="David" w:hint="cs"/>
          <w:rtl/>
        </w:rPr>
        <w:tab/>
        <w:t xml:space="preserve">מותר לו לעשות הכול, הוא יכול להצביע לעצמו להיות בוועדה למינוי שופטים ואף אחד לא אומר שאסור לו להצביע לעצמו. יש מקומות שבהם יש נורמה שהוא לא יכול להצביע בעד עצמו, נניח במקומות שיש אפליה גלויה. לכן המליאה היא בכלל לא בתוך הסיפור, בוועדה ישנה האפשרות להחליף אותך לכן הכללים שונים. אני לא מציע שניקח את דוגמאות הקצה שאתה ואחיך חברים באותו כנסת כי אני חושב שהמגרש הגדול שאתו אנחנו צריכים להתמודד זה ניגוד העניינים שקיים וכפי שהוא מוגדר פה, שמותר לך לייצג מגזר, עובדים עורכי דין וכו'. </w:t>
      </w:r>
    </w:p>
    <w:p w14:paraId="7DEB6AB0" w14:textId="77777777" w:rsidR="00C37463" w:rsidRPr="00C37463" w:rsidRDefault="00C37463" w:rsidP="00C37463">
      <w:pPr>
        <w:bidi/>
        <w:jc w:val="both"/>
        <w:rPr>
          <w:rFonts w:cs="David" w:hint="cs"/>
          <w:rtl/>
        </w:rPr>
      </w:pPr>
    </w:p>
    <w:p w14:paraId="4B68D447" w14:textId="77777777" w:rsidR="00C37463" w:rsidRPr="00C37463" w:rsidRDefault="00C37463" w:rsidP="00C37463">
      <w:pPr>
        <w:bidi/>
        <w:ind w:firstLine="720"/>
        <w:jc w:val="both"/>
        <w:rPr>
          <w:rFonts w:cs="David" w:hint="cs"/>
          <w:rtl/>
        </w:rPr>
      </w:pPr>
      <w:r w:rsidRPr="00C37463">
        <w:rPr>
          <w:rFonts w:cs="David" w:hint="cs"/>
          <w:rtl/>
        </w:rPr>
        <w:t xml:space="preserve">אבל אתה צריך להיזהר, שאתה מייצג את המגזר, תוך כדי ייצוג המגזר אתה מגיע להטבה שהיא מאד ישירה אליך וראינו את זה בדוח מבקר המדינה. השאלה אם שר החקלאות מטפל בשאלות חקלאיות היא לא ממן העניין, מותר לו. אני לא רוצה להכריע במחלוקת שישנה בנושא הלולים, אבל ללא ספק יש פה בעיה יותר גדולה מאשר טיפול בבעיית החקלאות כולה, כולל בגליל כי פתאום מתברר....אני לא רוצה להרחיב, כולם מבינים למה אני מתכוון. </w:t>
      </w:r>
    </w:p>
    <w:p w14:paraId="0FA488D4" w14:textId="77777777" w:rsidR="00C37463" w:rsidRPr="00C37463" w:rsidRDefault="00C37463" w:rsidP="00C37463">
      <w:pPr>
        <w:bidi/>
        <w:ind w:firstLine="720"/>
        <w:jc w:val="both"/>
        <w:rPr>
          <w:rFonts w:cs="David" w:hint="cs"/>
          <w:rtl/>
        </w:rPr>
      </w:pPr>
    </w:p>
    <w:p w14:paraId="3621E91C" w14:textId="77777777" w:rsidR="00C37463" w:rsidRPr="00C37463" w:rsidRDefault="00C37463" w:rsidP="00C37463">
      <w:pPr>
        <w:bidi/>
        <w:ind w:firstLine="720"/>
        <w:jc w:val="both"/>
        <w:rPr>
          <w:rFonts w:cs="David" w:hint="cs"/>
          <w:rtl/>
        </w:rPr>
      </w:pPr>
      <w:r w:rsidRPr="00C37463">
        <w:rPr>
          <w:rFonts w:cs="David" w:hint="cs"/>
          <w:rtl/>
        </w:rPr>
        <w:t xml:space="preserve">אני לא מאמין שפה אפשר לנסח את זה מעבר לניסוח הקיים. לכן השלב הזה שמותר לו לייצג מגזר אבל אם בתוך המגזר יש ארבע חמולות שלו ונתתי את הדוגמה של שר החקלאות, ולמרות שבמגזר יש ארבע חמולות שבמקרה מרוכזות באותו ענף, לא נוכל לכתוב את זה פה אבל אז הוא בניגוד עניינים.  </w:t>
      </w:r>
      <w:r w:rsidRPr="00C37463">
        <w:rPr>
          <w:rFonts w:cs="David" w:hint="cs"/>
          <w:rtl/>
        </w:rPr>
        <w:tab/>
      </w:r>
    </w:p>
    <w:p w14:paraId="4DF8A493" w14:textId="77777777" w:rsidR="00C37463" w:rsidRPr="00C37463" w:rsidRDefault="00C37463" w:rsidP="00C37463">
      <w:pPr>
        <w:bidi/>
        <w:jc w:val="both"/>
        <w:rPr>
          <w:rFonts w:cs="David" w:hint="cs"/>
          <w:rtl/>
        </w:rPr>
      </w:pPr>
      <w:r w:rsidRPr="00C37463">
        <w:rPr>
          <w:rFonts w:cs="David" w:hint="cs"/>
          <w:rtl/>
        </w:rPr>
        <w:tab/>
      </w:r>
      <w:r w:rsidRPr="00C37463">
        <w:rPr>
          <w:rFonts w:cs="David" w:hint="cs"/>
          <w:rtl/>
        </w:rPr>
        <w:tab/>
      </w:r>
    </w:p>
    <w:p w14:paraId="56CE673B"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475B1561" w14:textId="77777777" w:rsidR="00C37463" w:rsidRPr="00C37463" w:rsidRDefault="00C37463" w:rsidP="00C37463">
      <w:pPr>
        <w:bidi/>
        <w:jc w:val="both"/>
        <w:rPr>
          <w:rFonts w:cs="David" w:hint="cs"/>
          <w:u w:val="single"/>
          <w:rtl/>
        </w:rPr>
      </w:pPr>
    </w:p>
    <w:p w14:paraId="0C500701" w14:textId="77777777" w:rsidR="00C37463" w:rsidRPr="00C37463" w:rsidRDefault="00C37463" w:rsidP="00C37463">
      <w:pPr>
        <w:bidi/>
        <w:jc w:val="both"/>
        <w:rPr>
          <w:rFonts w:cs="David" w:hint="cs"/>
          <w:rtl/>
        </w:rPr>
      </w:pPr>
      <w:r w:rsidRPr="00C37463">
        <w:rPr>
          <w:rFonts w:cs="David" w:hint="cs"/>
          <w:rtl/>
        </w:rPr>
        <w:tab/>
        <w:t>למה מגזר שהוא משתייך אליו? למה הוא חייב להשתייך למגזר.</w:t>
      </w:r>
    </w:p>
    <w:p w14:paraId="75295FE4" w14:textId="77777777" w:rsidR="00C37463" w:rsidRPr="00C37463" w:rsidRDefault="00C37463" w:rsidP="00C37463">
      <w:pPr>
        <w:bidi/>
        <w:jc w:val="both"/>
        <w:rPr>
          <w:rFonts w:cs="David" w:hint="cs"/>
          <w:rtl/>
        </w:rPr>
      </w:pPr>
    </w:p>
    <w:p w14:paraId="4F50A650"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640927E6" w14:textId="77777777" w:rsidR="00C37463" w:rsidRPr="00C37463" w:rsidRDefault="00C37463" w:rsidP="00C37463">
      <w:pPr>
        <w:bidi/>
        <w:jc w:val="both"/>
        <w:rPr>
          <w:rFonts w:cs="David" w:hint="cs"/>
          <w:rtl/>
        </w:rPr>
      </w:pPr>
    </w:p>
    <w:p w14:paraId="4E4C7E6B" w14:textId="77777777" w:rsidR="00C37463" w:rsidRPr="00C37463" w:rsidRDefault="00C37463" w:rsidP="00C37463">
      <w:pPr>
        <w:bidi/>
        <w:jc w:val="both"/>
        <w:rPr>
          <w:rFonts w:cs="David" w:hint="cs"/>
          <w:rtl/>
        </w:rPr>
      </w:pPr>
      <w:r w:rsidRPr="00C37463">
        <w:rPr>
          <w:rFonts w:cs="David" w:hint="cs"/>
          <w:rtl/>
        </w:rPr>
        <w:tab/>
        <w:t xml:space="preserve">זה החריג. </w:t>
      </w:r>
    </w:p>
    <w:p w14:paraId="679A9CDF" w14:textId="77777777" w:rsidR="00C37463" w:rsidRPr="00C37463" w:rsidRDefault="00C37463" w:rsidP="00C37463">
      <w:pPr>
        <w:bidi/>
        <w:jc w:val="both"/>
        <w:rPr>
          <w:rFonts w:cs="David" w:hint="cs"/>
          <w:rtl/>
        </w:rPr>
      </w:pPr>
    </w:p>
    <w:p w14:paraId="3180F439"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3B26070C" w14:textId="77777777" w:rsidR="00C37463" w:rsidRPr="00C37463" w:rsidRDefault="00C37463" w:rsidP="00C37463">
      <w:pPr>
        <w:bidi/>
        <w:jc w:val="both"/>
        <w:rPr>
          <w:rFonts w:cs="David" w:hint="cs"/>
          <w:u w:val="single"/>
          <w:rtl/>
        </w:rPr>
      </w:pPr>
    </w:p>
    <w:p w14:paraId="3CE9371E" w14:textId="77777777" w:rsidR="00C37463" w:rsidRPr="00C37463" w:rsidRDefault="00C37463" w:rsidP="00C37463">
      <w:pPr>
        <w:bidi/>
        <w:jc w:val="both"/>
        <w:rPr>
          <w:rFonts w:cs="David" w:hint="cs"/>
          <w:rtl/>
        </w:rPr>
      </w:pPr>
      <w:r w:rsidRPr="00C37463">
        <w:rPr>
          <w:rFonts w:cs="David" w:hint="cs"/>
          <w:rtl/>
        </w:rPr>
        <w:tab/>
        <w:t>שאני אטפל בעניין של מגזר מסוים שאינו מג\זר שאני דווקא שייך אליו, ועדיין יש מקום להחריג.</w:t>
      </w:r>
    </w:p>
    <w:p w14:paraId="59F458FB" w14:textId="77777777" w:rsidR="00C37463" w:rsidRPr="00C37463" w:rsidRDefault="00C37463" w:rsidP="00C37463">
      <w:pPr>
        <w:keepLines/>
        <w:bidi/>
        <w:jc w:val="both"/>
        <w:rPr>
          <w:rFonts w:cs="David" w:hint="cs"/>
          <w:rtl/>
        </w:rPr>
      </w:pPr>
    </w:p>
    <w:p w14:paraId="0E068248" w14:textId="77777777" w:rsidR="00C37463" w:rsidRPr="00C37463" w:rsidRDefault="00C37463" w:rsidP="00C37463">
      <w:pPr>
        <w:keepLines/>
        <w:bidi/>
        <w:jc w:val="both"/>
        <w:rPr>
          <w:rFonts w:cs="David" w:hint="cs"/>
          <w:u w:val="single"/>
          <w:rtl/>
        </w:rPr>
      </w:pPr>
      <w:r w:rsidRPr="00C37463">
        <w:rPr>
          <w:rFonts w:cs="David" w:hint="cs"/>
          <w:u w:val="single"/>
          <w:rtl/>
        </w:rPr>
        <w:t>היו"ר חיים אורון:</w:t>
      </w:r>
    </w:p>
    <w:p w14:paraId="2AC0C99E" w14:textId="77777777" w:rsidR="00C37463" w:rsidRPr="00C37463" w:rsidRDefault="00C37463" w:rsidP="00C37463">
      <w:pPr>
        <w:keepLines/>
        <w:bidi/>
        <w:jc w:val="both"/>
        <w:rPr>
          <w:rFonts w:cs="David" w:hint="cs"/>
          <w:u w:val="single"/>
          <w:rtl/>
        </w:rPr>
      </w:pPr>
    </w:p>
    <w:p w14:paraId="4103747C" w14:textId="77777777" w:rsidR="00C37463" w:rsidRPr="00C37463" w:rsidRDefault="00C37463" w:rsidP="00C37463">
      <w:pPr>
        <w:keepLines/>
        <w:bidi/>
        <w:jc w:val="both"/>
        <w:rPr>
          <w:rFonts w:cs="David" w:hint="cs"/>
          <w:rtl/>
        </w:rPr>
      </w:pPr>
      <w:r w:rsidRPr="00C37463">
        <w:rPr>
          <w:rFonts w:cs="David" w:hint="cs"/>
          <w:rtl/>
        </w:rPr>
        <w:tab/>
        <w:t xml:space="preserve"> קח את כל הסיפורים על מינויים אישיים, מינית את א' להיות במשרד הדואר כי אתה יודע שהוא בגוף הבוחר ואז זה כבר פלילי. איך תכתוב את זה? אתה יכול להגיד אם אני אפעל באופן מאד אינטנסיבי למען התנועה הקיבוצית סביר להניח שבבחירות הבאות יצביעו יותר לליכוד בתנועה הקיבוצית מאשר קודם ואם אני אפקוד באזורים האלה כמה פעמים מעמדי במרכז הליכוד ישתפר. אם תעשה את זה בדימונה או עם האופנועים, אם עם עורכי הדין ובכל דבר בארץ, זה חלק מהחיים הפוליטיים.  </w:t>
      </w:r>
    </w:p>
    <w:p w14:paraId="3C989AD4" w14:textId="77777777" w:rsidR="00C37463" w:rsidRPr="00C37463" w:rsidRDefault="00C37463" w:rsidP="00C37463">
      <w:pPr>
        <w:bidi/>
        <w:jc w:val="both"/>
        <w:rPr>
          <w:rFonts w:cs="David" w:hint="cs"/>
          <w:rtl/>
        </w:rPr>
      </w:pPr>
    </w:p>
    <w:p w14:paraId="4578926E"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3D965084" w14:textId="77777777" w:rsidR="00C37463" w:rsidRPr="00C37463" w:rsidRDefault="00C37463" w:rsidP="00C37463">
      <w:pPr>
        <w:bidi/>
        <w:jc w:val="both"/>
        <w:rPr>
          <w:rFonts w:cs="David" w:hint="cs"/>
          <w:u w:val="single"/>
          <w:rtl/>
        </w:rPr>
      </w:pPr>
    </w:p>
    <w:p w14:paraId="4A9BA787" w14:textId="77777777" w:rsidR="00C37463" w:rsidRPr="00C37463" w:rsidRDefault="00C37463" w:rsidP="00C37463">
      <w:pPr>
        <w:bidi/>
        <w:jc w:val="both"/>
        <w:rPr>
          <w:rFonts w:cs="David" w:hint="cs"/>
          <w:rtl/>
        </w:rPr>
      </w:pPr>
      <w:r w:rsidRPr="00C37463">
        <w:rPr>
          <w:rFonts w:cs="David" w:hint="cs"/>
          <w:rtl/>
        </w:rPr>
        <w:tab/>
        <w:t xml:space="preserve">לכן אני שואל למה התוספת שהוא משתייך אליו? </w:t>
      </w:r>
    </w:p>
    <w:p w14:paraId="5076BC23" w14:textId="77777777" w:rsidR="00C37463" w:rsidRPr="00C37463" w:rsidRDefault="00C37463" w:rsidP="00C37463">
      <w:pPr>
        <w:bidi/>
        <w:jc w:val="both"/>
        <w:rPr>
          <w:rFonts w:cs="David" w:hint="cs"/>
          <w:rtl/>
        </w:rPr>
      </w:pPr>
    </w:p>
    <w:p w14:paraId="761C593D"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389860C9" w14:textId="77777777" w:rsidR="00C37463" w:rsidRPr="00C37463" w:rsidRDefault="00C37463" w:rsidP="00C37463">
      <w:pPr>
        <w:bidi/>
        <w:jc w:val="both"/>
        <w:rPr>
          <w:rFonts w:cs="David" w:hint="cs"/>
          <w:u w:val="single"/>
          <w:rtl/>
        </w:rPr>
      </w:pPr>
    </w:p>
    <w:p w14:paraId="48C5E0F3" w14:textId="77777777" w:rsidR="00C37463" w:rsidRPr="00C37463" w:rsidRDefault="00C37463" w:rsidP="00C37463">
      <w:pPr>
        <w:bidi/>
        <w:jc w:val="both"/>
        <w:rPr>
          <w:rFonts w:cs="David" w:hint="cs"/>
          <w:rtl/>
        </w:rPr>
      </w:pPr>
      <w:r w:rsidRPr="00C37463">
        <w:rPr>
          <w:rFonts w:cs="David" w:hint="cs"/>
          <w:rtl/>
        </w:rPr>
        <w:tab/>
        <w:t xml:space="preserve"> כי היא באה להדגיש שמותר לך לפעול למען הטבות לנגב. אם זה לא כתוב, אסור לך. הסעיף אומר, למרות שאתה לא יכול, למרות שאם תהיה הטבה לנגב גם אתה אני ואשתי נקבל יותר פטור ממס הכנסה, היות ומדובר על הנגב כולו מותר לך לפעול למענו.</w:t>
      </w:r>
    </w:p>
    <w:p w14:paraId="6A53B3A0" w14:textId="77777777" w:rsidR="00C37463" w:rsidRPr="00C37463" w:rsidRDefault="00C37463" w:rsidP="00C37463">
      <w:pPr>
        <w:bidi/>
        <w:jc w:val="both"/>
        <w:rPr>
          <w:rFonts w:cs="David" w:hint="cs"/>
          <w:rtl/>
        </w:rPr>
      </w:pPr>
    </w:p>
    <w:p w14:paraId="281EE9CD" w14:textId="77777777" w:rsidR="00C37463" w:rsidRPr="00C37463" w:rsidRDefault="00C37463" w:rsidP="00C37463">
      <w:pPr>
        <w:bidi/>
        <w:rPr>
          <w:rFonts w:cs="David" w:hint="cs"/>
          <w:u w:val="single"/>
          <w:rtl/>
        </w:rPr>
      </w:pPr>
      <w:r w:rsidRPr="00C37463">
        <w:rPr>
          <w:rFonts w:cs="David" w:hint="cs"/>
          <w:u w:val="single"/>
          <w:rtl/>
        </w:rPr>
        <w:t xml:space="preserve">היו"ר יריב </w:t>
      </w:r>
      <w:proofErr w:type="spellStart"/>
      <w:r w:rsidRPr="00C37463">
        <w:rPr>
          <w:rFonts w:cs="David" w:hint="cs"/>
          <w:u w:val="single"/>
          <w:rtl/>
        </w:rPr>
        <w:t>לוין</w:t>
      </w:r>
      <w:proofErr w:type="spellEnd"/>
      <w:r w:rsidRPr="00C37463">
        <w:rPr>
          <w:rFonts w:cs="David" w:hint="cs"/>
          <w:u w:val="single"/>
          <w:rtl/>
        </w:rPr>
        <w:t>:</w:t>
      </w:r>
    </w:p>
    <w:p w14:paraId="44FC2DCC" w14:textId="77777777" w:rsidR="00C37463" w:rsidRPr="00C37463" w:rsidRDefault="00C37463" w:rsidP="00C37463">
      <w:pPr>
        <w:bidi/>
        <w:rPr>
          <w:rFonts w:cs="David" w:hint="cs"/>
          <w:rtl/>
        </w:rPr>
      </w:pPr>
    </w:p>
    <w:p w14:paraId="1975BA29" w14:textId="77777777" w:rsidR="00C37463" w:rsidRPr="00C37463" w:rsidRDefault="00C37463" w:rsidP="00C37463">
      <w:pPr>
        <w:bidi/>
        <w:rPr>
          <w:rFonts w:cs="David" w:hint="cs"/>
          <w:rtl/>
        </w:rPr>
      </w:pPr>
      <w:r w:rsidRPr="00C37463">
        <w:rPr>
          <w:rFonts w:cs="David" w:hint="cs"/>
          <w:rtl/>
        </w:rPr>
        <w:tab/>
      </w:r>
    </w:p>
    <w:p w14:paraId="54738292" w14:textId="77777777" w:rsidR="00C37463" w:rsidRPr="00C37463" w:rsidRDefault="00C37463" w:rsidP="00C37463">
      <w:pPr>
        <w:bidi/>
        <w:ind w:firstLine="720"/>
        <w:jc w:val="both"/>
        <w:rPr>
          <w:rFonts w:cs="David" w:hint="cs"/>
          <w:rtl/>
        </w:rPr>
      </w:pPr>
      <w:r w:rsidRPr="00C37463">
        <w:rPr>
          <w:rFonts w:cs="David" w:hint="cs"/>
          <w:rtl/>
        </w:rPr>
        <w:t xml:space="preserve"> הייתי כותב לפחות למפלגתו, לרבות מגזר שהוא משתייך אליו, שיהיה ברור שזה לא רק זה, אלא גם זה. </w:t>
      </w:r>
    </w:p>
    <w:p w14:paraId="6E650669" w14:textId="77777777" w:rsidR="00C37463" w:rsidRPr="00C37463" w:rsidRDefault="00C37463" w:rsidP="00C37463">
      <w:pPr>
        <w:bidi/>
        <w:jc w:val="both"/>
        <w:rPr>
          <w:rFonts w:cs="David" w:hint="cs"/>
          <w:rtl/>
        </w:rPr>
      </w:pPr>
    </w:p>
    <w:p w14:paraId="34B3CF26"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711EB8F2" w14:textId="77777777" w:rsidR="00C37463" w:rsidRPr="00C37463" w:rsidRDefault="00C37463" w:rsidP="00C37463">
      <w:pPr>
        <w:bidi/>
        <w:jc w:val="both"/>
        <w:rPr>
          <w:rFonts w:cs="David" w:hint="cs"/>
          <w:u w:val="single"/>
          <w:rtl/>
        </w:rPr>
      </w:pPr>
    </w:p>
    <w:p w14:paraId="42AA1B71" w14:textId="77777777" w:rsidR="00C37463" w:rsidRPr="00C37463" w:rsidRDefault="00C37463" w:rsidP="00C37463">
      <w:pPr>
        <w:bidi/>
        <w:jc w:val="both"/>
        <w:rPr>
          <w:rFonts w:cs="David" w:hint="cs"/>
          <w:rtl/>
        </w:rPr>
      </w:pPr>
      <w:r w:rsidRPr="00C37463">
        <w:rPr>
          <w:rFonts w:cs="David" w:hint="cs"/>
          <w:rtl/>
        </w:rPr>
        <w:tab/>
        <w:t xml:space="preserve"> זה ברור לחלוטין.</w:t>
      </w:r>
    </w:p>
    <w:p w14:paraId="12EB9DE3" w14:textId="77777777" w:rsidR="00C37463" w:rsidRPr="00C37463" w:rsidRDefault="00C37463" w:rsidP="00C37463">
      <w:pPr>
        <w:bidi/>
        <w:jc w:val="both"/>
        <w:rPr>
          <w:rFonts w:cs="David" w:hint="cs"/>
          <w:rtl/>
        </w:rPr>
      </w:pPr>
    </w:p>
    <w:p w14:paraId="7414CD27"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5D0F3A24" w14:textId="77777777" w:rsidR="00C37463" w:rsidRPr="00C37463" w:rsidRDefault="00C37463" w:rsidP="00C37463">
      <w:pPr>
        <w:bidi/>
        <w:jc w:val="both"/>
        <w:rPr>
          <w:rFonts w:cs="David" w:hint="cs"/>
          <w:rtl/>
        </w:rPr>
      </w:pPr>
    </w:p>
    <w:p w14:paraId="2C36635A" w14:textId="77777777" w:rsidR="00C37463" w:rsidRPr="00C37463" w:rsidRDefault="00C37463" w:rsidP="00C37463">
      <w:pPr>
        <w:bidi/>
        <w:jc w:val="both"/>
        <w:rPr>
          <w:rFonts w:cs="David" w:hint="cs"/>
          <w:rtl/>
        </w:rPr>
      </w:pPr>
      <w:r w:rsidRPr="00C37463">
        <w:rPr>
          <w:rFonts w:cs="David" w:hint="cs"/>
          <w:rtl/>
        </w:rPr>
        <w:tab/>
        <w:t>למגזר שאינו משתייך לכלל הנופל להגדרה של ניגוד עניינים. למה אתה בניגוד עניינים אם אתה פועל לטובת סקטור מסוים ובסופו של דבר אדוני מניח שאולי אותו סקטור יצביע וישפר את מיקומו, מדוע? זה חלק מהמשחק הפוליטי ואין שום מטרה לוועדת זמיר למנוע את הפעילות הפוליטית של חברי הכנסת. לכן החריג נוסח בצורה מאד רחבה, הכלל הוא שיש איסור על ניגוד עניינים אבל כל מה שיבוא להלן לא ייכלל במסגרת האיסור של ניגוד עניינים, כל זה מותר, לטובת הקהילה, לטובת המקצוע, לטובת אזור המגורים, לטובת המפלגה ולטובת המגזר שמשתייך אליו, כל זה  בסדר, זה לגיטימי במסגרת המשחק הפוליטי.</w:t>
      </w:r>
    </w:p>
    <w:p w14:paraId="3D8E393B" w14:textId="77777777" w:rsidR="00C37463" w:rsidRPr="00C37463" w:rsidRDefault="00C37463" w:rsidP="00C37463">
      <w:pPr>
        <w:bidi/>
        <w:jc w:val="both"/>
        <w:rPr>
          <w:rFonts w:cs="David" w:hint="cs"/>
          <w:rtl/>
        </w:rPr>
      </w:pPr>
    </w:p>
    <w:p w14:paraId="1436557E"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037A7A13" w14:textId="77777777" w:rsidR="00C37463" w:rsidRPr="00C37463" w:rsidRDefault="00C37463" w:rsidP="00C37463">
      <w:pPr>
        <w:bidi/>
        <w:jc w:val="both"/>
        <w:rPr>
          <w:rFonts w:cs="David" w:hint="cs"/>
          <w:u w:val="single"/>
          <w:rtl/>
        </w:rPr>
      </w:pPr>
    </w:p>
    <w:p w14:paraId="0CA9E054" w14:textId="77777777" w:rsidR="00C37463" w:rsidRPr="00C37463" w:rsidRDefault="00C37463" w:rsidP="00C37463">
      <w:pPr>
        <w:bidi/>
        <w:jc w:val="both"/>
        <w:rPr>
          <w:rFonts w:cs="David" w:hint="cs"/>
          <w:rtl/>
        </w:rPr>
      </w:pPr>
      <w:r w:rsidRPr="00C37463">
        <w:rPr>
          <w:rFonts w:cs="David" w:hint="cs"/>
          <w:rtl/>
        </w:rPr>
        <w:tab/>
        <w:t xml:space="preserve"> זו אמירה יותר רחבה, הגנה על אינטרסים בתוך פרלמנט היא חלק בלתי נפרד בחיי הפרלמנט, אני מגן על אינטרסים רק תגיד שאתה מגן על אינטרסים אל תעשה כאילו, גם את זה אתה לא חייב לעשות, אני נציג העובדים, אתה נציג מישהו, וזה לגיטימי, זה מה שכתוב ואני חושב שטוב שזה כתוב. השאלה קודם כל היא אם אנחנו רוצים לעשות את זה סעיף אחד או שני סעיפים? אני בעד שני סעיפים. </w:t>
      </w:r>
    </w:p>
    <w:p w14:paraId="6C0FBD8C" w14:textId="77777777" w:rsidR="00C37463" w:rsidRPr="00C37463" w:rsidRDefault="00C37463" w:rsidP="00C37463">
      <w:pPr>
        <w:bidi/>
        <w:jc w:val="both"/>
        <w:rPr>
          <w:rFonts w:cs="David" w:hint="cs"/>
          <w:rtl/>
        </w:rPr>
      </w:pPr>
    </w:p>
    <w:p w14:paraId="32E78531"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76ED80D7" w14:textId="77777777" w:rsidR="00C37463" w:rsidRPr="00C37463" w:rsidRDefault="00C37463" w:rsidP="00C37463">
      <w:pPr>
        <w:bidi/>
        <w:jc w:val="both"/>
        <w:rPr>
          <w:rFonts w:cs="David" w:hint="cs"/>
          <w:u w:val="single"/>
          <w:rtl/>
        </w:rPr>
      </w:pPr>
    </w:p>
    <w:p w14:paraId="1074A25B" w14:textId="77777777" w:rsidR="00C37463" w:rsidRPr="00C37463" w:rsidRDefault="00C37463" w:rsidP="00C37463">
      <w:pPr>
        <w:bidi/>
        <w:jc w:val="both"/>
        <w:rPr>
          <w:rFonts w:cs="David" w:hint="cs"/>
          <w:rtl/>
        </w:rPr>
      </w:pPr>
      <w:r w:rsidRPr="00C37463">
        <w:rPr>
          <w:rFonts w:cs="David" w:hint="cs"/>
          <w:rtl/>
        </w:rPr>
        <w:tab/>
        <w:t>כיוון שעסקנו בוועדת האתיקה בנושא שעולה כאן, עסקנו בעניין חבר כנסת אחר שקשור לאותו עניין שהעלית, שהפעילות שלו בתחום נוגעת לגורלם של 3,000 משפחות. נשאלת השאלה האם הוא יכול לפעול או לא יכול לפעול, אכן משפחתו גם תיהנה בסופו של דבר מהמהלך. מצד שני הוא נציג של מגזר, אין נציג אחר למגזר הזה, אין מישהו שבקי כמוהו בתלאות של המגזר. האם הוא מנוע מלעסוק בעניין כל כך מהותי של רפורמה שנוגעת ל- 3,000 משפחות במגזר שהוא מופקד עליו? מה עושה אותו פחות כשיר מלדון בעניין הזה, והאם אנחנו במידה רבה לא מסרסים את היותו שליח של ציבור מסוים, מה עושה אותו פחות כשיר מלדון בעניין הזה ממני?</w:t>
      </w:r>
    </w:p>
    <w:p w14:paraId="65854669" w14:textId="77777777" w:rsidR="00C37463" w:rsidRPr="00C37463" w:rsidRDefault="00C37463" w:rsidP="00C37463">
      <w:pPr>
        <w:bidi/>
        <w:jc w:val="both"/>
        <w:rPr>
          <w:rFonts w:cs="David" w:hint="cs"/>
          <w:rtl/>
        </w:rPr>
      </w:pPr>
    </w:p>
    <w:p w14:paraId="44EB23AE" w14:textId="77777777" w:rsidR="00C37463" w:rsidRPr="00C37463" w:rsidRDefault="00C37463" w:rsidP="00C37463">
      <w:pPr>
        <w:bidi/>
        <w:jc w:val="both"/>
        <w:rPr>
          <w:rFonts w:cs="David" w:hint="cs"/>
          <w:rtl/>
        </w:rPr>
      </w:pPr>
      <w:r w:rsidRPr="00C37463">
        <w:rPr>
          <w:rFonts w:cs="David" w:hint="cs"/>
          <w:u w:val="single"/>
          <w:rtl/>
        </w:rPr>
        <w:t>ארבל אסטרחן:</w:t>
      </w:r>
    </w:p>
    <w:p w14:paraId="0BC49584" w14:textId="77777777" w:rsidR="00C37463" w:rsidRPr="00C37463" w:rsidRDefault="00C37463" w:rsidP="00C37463">
      <w:pPr>
        <w:bidi/>
        <w:jc w:val="both"/>
        <w:rPr>
          <w:rFonts w:cs="David" w:hint="cs"/>
          <w:rtl/>
        </w:rPr>
      </w:pPr>
    </w:p>
    <w:p w14:paraId="0FA8B17D" w14:textId="77777777" w:rsidR="00C37463" w:rsidRPr="00C37463" w:rsidRDefault="00C37463" w:rsidP="00C37463">
      <w:pPr>
        <w:bidi/>
        <w:jc w:val="both"/>
        <w:rPr>
          <w:rFonts w:cs="David" w:hint="cs"/>
          <w:rtl/>
        </w:rPr>
      </w:pPr>
      <w:r w:rsidRPr="00C37463">
        <w:rPr>
          <w:rFonts w:cs="David" w:hint="cs"/>
          <w:rtl/>
        </w:rPr>
        <w:tab/>
        <w:t xml:space="preserve"> אם תהיה לו טובת הנאה לא ולמשפחתו מהרפורמה הזו.</w:t>
      </w:r>
    </w:p>
    <w:p w14:paraId="55ADB54B" w14:textId="77777777" w:rsidR="00C37463" w:rsidRPr="00C37463" w:rsidRDefault="00C37463" w:rsidP="00C37463">
      <w:pPr>
        <w:bidi/>
        <w:jc w:val="both"/>
        <w:rPr>
          <w:rFonts w:cs="David" w:hint="cs"/>
          <w:rtl/>
        </w:rPr>
      </w:pPr>
    </w:p>
    <w:p w14:paraId="0410D085"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141C42BB" w14:textId="77777777" w:rsidR="00C37463" w:rsidRPr="00C37463" w:rsidRDefault="00C37463" w:rsidP="00C37463">
      <w:pPr>
        <w:bidi/>
        <w:jc w:val="both"/>
        <w:rPr>
          <w:rFonts w:cs="David" w:hint="cs"/>
          <w:rtl/>
        </w:rPr>
      </w:pPr>
    </w:p>
    <w:p w14:paraId="1B38AD31" w14:textId="77777777" w:rsidR="00C37463" w:rsidRPr="00C37463" w:rsidRDefault="00C37463" w:rsidP="00C37463">
      <w:pPr>
        <w:bidi/>
        <w:jc w:val="both"/>
        <w:rPr>
          <w:rFonts w:cs="David" w:hint="cs"/>
          <w:rtl/>
        </w:rPr>
      </w:pPr>
      <w:r w:rsidRPr="00C37463">
        <w:rPr>
          <w:rFonts w:cs="David" w:hint="cs"/>
          <w:rtl/>
        </w:rPr>
        <w:tab/>
        <w:t xml:space="preserve">המבחן הוא מבחן הנראות הציבורית. אני לא מכירה את התיק אבל הוספת משפט שאומר המשפחה  שלו תהנה, זה מטיל כתם, גם עליו וגם על הכנסת. </w:t>
      </w:r>
    </w:p>
    <w:p w14:paraId="6858FF8C" w14:textId="77777777" w:rsidR="00C37463" w:rsidRPr="00C37463" w:rsidRDefault="00C37463" w:rsidP="00C37463">
      <w:pPr>
        <w:bidi/>
        <w:jc w:val="both"/>
        <w:rPr>
          <w:rFonts w:cs="David" w:hint="cs"/>
          <w:rtl/>
        </w:rPr>
      </w:pPr>
    </w:p>
    <w:p w14:paraId="39509A64"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643FC3D2" w14:textId="77777777" w:rsidR="00C37463" w:rsidRPr="00C37463" w:rsidRDefault="00C37463" w:rsidP="00C37463">
      <w:pPr>
        <w:bidi/>
        <w:jc w:val="both"/>
        <w:rPr>
          <w:rFonts w:cs="David" w:hint="cs"/>
          <w:u w:val="single"/>
          <w:rtl/>
        </w:rPr>
      </w:pPr>
    </w:p>
    <w:p w14:paraId="7D4832CA" w14:textId="77777777" w:rsidR="00C37463" w:rsidRPr="00C37463" w:rsidRDefault="00C37463" w:rsidP="00C37463">
      <w:pPr>
        <w:bidi/>
        <w:jc w:val="both"/>
        <w:rPr>
          <w:rFonts w:cs="David" w:hint="cs"/>
          <w:rtl/>
        </w:rPr>
      </w:pPr>
      <w:r w:rsidRPr="00C37463">
        <w:rPr>
          <w:rFonts w:cs="David" w:hint="cs"/>
          <w:rtl/>
        </w:rPr>
        <w:tab/>
        <w:t>נכון.</w:t>
      </w:r>
    </w:p>
    <w:p w14:paraId="55D177FA" w14:textId="77777777" w:rsidR="00C37463" w:rsidRPr="00C37463" w:rsidRDefault="00C37463" w:rsidP="00C37463">
      <w:pPr>
        <w:bidi/>
        <w:jc w:val="both"/>
        <w:rPr>
          <w:rFonts w:cs="David" w:hint="cs"/>
          <w:rtl/>
        </w:rPr>
      </w:pPr>
    </w:p>
    <w:p w14:paraId="5FF490C1"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44621B46" w14:textId="77777777" w:rsidR="00C37463" w:rsidRPr="00C37463" w:rsidRDefault="00C37463" w:rsidP="00C37463">
      <w:pPr>
        <w:bidi/>
        <w:jc w:val="both"/>
        <w:rPr>
          <w:rFonts w:cs="David" w:hint="cs"/>
          <w:u w:val="single"/>
          <w:rtl/>
        </w:rPr>
      </w:pPr>
    </w:p>
    <w:p w14:paraId="02BD1A22" w14:textId="77777777" w:rsidR="00C37463" w:rsidRPr="00C37463" w:rsidRDefault="00C37463" w:rsidP="00C37463">
      <w:pPr>
        <w:bidi/>
        <w:jc w:val="both"/>
        <w:rPr>
          <w:rFonts w:cs="David" w:hint="cs"/>
          <w:rtl/>
        </w:rPr>
      </w:pPr>
      <w:r w:rsidRPr="00C37463">
        <w:rPr>
          <w:rFonts w:cs="David" w:hint="cs"/>
          <w:rtl/>
        </w:rPr>
        <w:tab/>
        <w:t xml:space="preserve">יש לי שבע דירות בנתניה ואני פועל לחיבורה של נתניה לרכבת, אני גם בא מאזור השרון, זה אזור הבחירה שלי, שם האנשים שתמכו בי,  אני אמור לסדר רכבת לנתניה, אז איפה זה עומד? אני חושש שייקחו את מה שאנחנו כותבים פה ושלי תצטרך להכפיל את הצוות שלה.  </w:t>
      </w:r>
    </w:p>
    <w:p w14:paraId="2BA04BB1" w14:textId="77777777" w:rsidR="00C37463" w:rsidRPr="00C37463" w:rsidRDefault="00C37463" w:rsidP="00C37463">
      <w:pPr>
        <w:bidi/>
        <w:jc w:val="both"/>
        <w:rPr>
          <w:rFonts w:cs="David" w:hint="cs"/>
          <w:rtl/>
        </w:rPr>
      </w:pPr>
    </w:p>
    <w:p w14:paraId="3F8487C4"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5A59391A" w14:textId="77777777" w:rsidR="00C37463" w:rsidRPr="00C37463" w:rsidRDefault="00C37463" w:rsidP="00C37463">
      <w:pPr>
        <w:bidi/>
        <w:jc w:val="both"/>
        <w:rPr>
          <w:rFonts w:cs="David" w:hint="cs"/>
          <w:u w:val="single"/>
          <w:rtl/>
        </w:rPr>
      </w:pPr>
    </w:p>
    <w:p w14:paraId="2BF07E8D" w14:textId="77777777" w:rsidR="00C37463" w:rsidRPr="00C37463" w:rsidRDefault="00C37463" w:rsidP="00C37463">
      <w:pPr>
        <w:bidi/>
        <w:jc w:val="both"/>
        <w:rPr>
          <w:rFonts w:cs="David" w:hint="cs"/>
          <w:rtl/>
        </w:rPr>
      </w:pPr>
      <w:r w:rsidRPr="00C37463">
        <w:rPr>
          <w:rFonts w:cs="David" w:hint="cs"/>
          <w:rtl/>
        </w:rPr>
        <w:tab/>
        <w:t xml:space="preserve"> זה המצב הקיים, זה גם נימוק לא לשנות יותר מידי, זה המצב הקיים והנורמות שעל פיהם פועלת ועדת האתיקה בהיתרים ולא בהיתרים ואני מנחש עכשיו מה ועדת האתיקה החליטה הבוקר, היא החליטה מה שסוזי ניסחה מבלי לדעת את התיק. אני מנחש שאם אני הייתי יושב ראש ועדת האתיקה, ואני ממש לא יודע על מה מדובר, על פי חוש הייתי הולך באותו כיוון. אם תשאל אותי האם כל המקרים, כשדבר כזה מתרחש, באים לוועדת האתיקה? אני לא בטוח. </w:t>
      </w:r>
    </w:p>
    <w:p w14:paraId="4433B479" w14:textId="77777777" w:rsidR="00C37463" w:rsidRPr="00C37463" w:rsidRDefault="00C37463" w:rsidP="00C37463">
      <w:pPr>
        <w:bidi/>
        <w:jc w:val="both"/>
        <w:rPr>
          <w:rFonts w:cs="David" w:hint="cs"/>
          <w:rtl/>
        </w:rPr>
      </w:pPr>
    </w:p>
    <w:p w14:paraId="0E9F6A37" w14:textId="77777777" w:rsidR="00C37463" w:rsidRPr="00C37463" w:rsidRDefault="00C37463" w:rsidP="00C37463">
      <w:pPr>
        <w:bidi/>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14BA74CF" w14:textId="77777777" w:rsidR="00C37463" w:rsidRPr="00C37463" w:rsidRDefault="00C37463" w:rsidP="00C37463">
      <w:pPr>
        <w:bidi/>
        <w:rPr>
          <w:rFonts w:cs="David" w:hint="cs"/>
          <w:rtl/>
        </w:rPr>
      </w:pPr>
      <w:r w:rsidRPr="00C37463">
        <w:rPr>
          <w:rFonts w:cs="David" w:hint="cs"/>
          <w:rtl/>
        </w:rPr>
        <w:tab/>
      </w:r>
    </w:p>
    <w:p w14:paraId="501FDED9" w14:textId="77777777" w:rsidR="00C37463" w:rsidRPr="00C37463" w:rsidRDefault="00C37463" w:rsidP="00C37463">
      <w:pPr>
        <w:bidi/>
        <w:ind w:firstLine="720"/>
        <w:jc w:val="both"/>
        <w:rPr>
          <w:rFonts w:cs="David" w:hint="cs"/>
          <w:rtl/>
        </w:rPr>
      </w:pPr>
      <w:r w:rsidRPr="00C37463">
        <w:rPr>
          <w:rFonts w:cs="David" w:hint="cs"/>
          <w:rtl/>
        </w:rPr>
        <w:t>באופן מוחלט לא מגיעים לוועדת האתיקה.</w:t>
      </w:r>
    </w:p>
    <w:p w14:paraId="71B506C4" w14:textId="77777777" w:rsidR="00C37463" w:rsidRPr="00C37463" w:rsidRDefault="00C37463" w:rsidP="00C37463">
      <w:pPr>
        <w:bidi/>
        <w:jc w:val="both"/>
        <w:rPr>
          <w:rFonts w:cs="David" w:hint="cs"/>
          <w:rtl/>
        </w:rPr>
      </w:pPr>
    </w:p>
    <w:p w14:paraId="48D18889" w14:textId="77777777" w:rsidR="00C37463" w:rsidRPr="00C37463" w:rsidRDefault="00C37463" w:rsidP="00C37463">
      <w:pPr>
        <w:bidi/>
        <w:jc w:val="both"/>
        <w:rPr>
          <w:rFonts w:cs="David" w:hint="cs"/>
          <w:rtl/>
        </w:rPr>
      </w:pPr>
      <w:r w:rsidRPr="00C37463">
        <w:rPr>
          <w:rFonts w:cs="David" w:hint="cs"/>
          <w:u w:val="single"/>
          <w:rtl/>
        </w:rPr>
        <w:t>ארבל אסטרחן:</w:t>
      </w:r>
    </w:p>
    <w:p w14:paraId="296FC903" w14:textId="77777777" w:rsidR="00C37463" w:rsidRPr="00C37463" w:rsidRDefault="00C37463" w:rsidP="00C37463">
      <w:pPr>
        <w:bidi/>
        <w:jc w:val="both"/>
        <w:rPr>
          <w:rFonts w:cs="David" w:hint="cs"/>
          <w:rtl/>
        </w:rPr>
      </w:pPr>
    </w:p>
    <w:p w14:paraId="407F3861" w14:textId="77777777" w:rsidR="00C37463" w:rsidRPr="00C37463" w:rsidRDefault="00C37463" w:rsidP="00C37463">
      <w:pPr>
        <w:bidi/>
        <w:jc w:val="both"/>
        <w:rPr>
          <w:rFonts w:cs="David" w:hint="cs"/>
          <w:rtl/>
        </w:rPr>
      </w:pPr>
      <w:r w:rsidRPr="00C37463">
        <w:rPr>
          <w:rFonts w:cs="David" w:hint="cs"/>
          <w:rtl/>
        </w:rPr>
        <w:tab/>
        <w:t xml:space="preserve"> אנשים אחרים שחושבים שחבר הכנסת נמצא בניגוד עניינים, פונים. לפעמים חברי הכנסת בעצמם פונים. שאלות מתעוררות.</w:t>
      </w:r>
    </w:p>
    <w:p w14:paraId="6BA2B53B" w14:textId="77777777" w:rsidR="00C37463" w:rsidRPr="00C37463" w:rsidRDefault="00C37463" w:rsidP="00C37463">
      <w:pPr>
        <w:bidi/>
        <w:jc w:val="both"/>
        <w:rPr>
          <w:rFonts w:cs="David" w:hint="cs"/>
          <w:rtl/>
        </w:rPr>
      </w:pPr>
    </w:p>
    <w:p w14:paraId="5C0F8A06"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5B2EF01B" w14:textId="77777777" w:rsidR="00C37463" w:rsidRPr="00C37463" w:rsidRDefault="00C37463" w:rsidP="00C37463">
      <w:pPr>
        <w:bidi/>
        <w:jc w:val="both"/>
        <w:rPr>
          <w:rFonts w:cs="David" w:hint="cs"/>
          <w:u w:val="single"/>
          <w:rtl/>
        </w:rPr>
      </w:pPr>
    </w:p>
    <w:p w14:paraId="32BE132D" w14:textId="77777777" w:rsidR="00C37463" w:rsidRPr="00C37463" w:rsidRDefault="00C37463" w:rsidP="00C37463">
      <w:pPr>
        <w:bidi/>
        <w:jc w:val="both"/>
        <w:rPr>
          <w:rFonts w:cs="David" w:hint="cs"/>
          <w:rtl/>
        </w:rPr>
      </w:pPr>
      <w:r w:rsidRPr="00C37463">
        <w:rPr>
          <w:rFonts w:cs="David" w:hint="cs"/>
          <w:rtl/>
        </w:rPr>
        <w:tab/>
        <w:t xml:space="preserve"> אין על זה תשובה, אחד התחומים שצריך להשאיר מרחב שיקול הדעת של חבר כנסת וגם מרחב לשיקול הדעת של הוועדה. נניח, לצורך העניין, שלושת המשפחות בהם מדובר הם שלוש משפחות שכולות. אני מודיע לך שאני פתאום רואה את זה מעט שונה. יכול להיות שהדוגמה לא נכונה, אתה מבין על מה שאני מדבר. </w:t>
      </w:r>
    </w:p>
    <w:p w14:paraId="40F2773F" w14:textId="77777777" w:rsidR="00C37463" w:rsidRPr="00C37463" w:rsidRDefault="00C37463" w:rsidP="00C37463">
      <w:pPr>
        <w:bidi/>
        <w:jc w:val="both"/>
        <w:rPr>
          <w:rFonts w:cs="David" w:hint="cs"/>
          <w:rtl/>
        </w:rPr>
      </w:pPr>
    </w:p>
    <w:p w14:paraId="30D573D2" w14:textId="77777777" w:rsidR="00C37463" w:rsidRPr="00C37463" w:rsidRDefault="00C37463" w:rsidP="00C37463">
      <w:pPr>
        <w:bidi/>
        <w:jc w:val="both"/>
        <w:rPr>
          <w:rFonts w:cs="David" w:hint="cs"/>
          <w:rtl/>
        </w:rPr>
      </w:pPr>
      <w:r w:rsidRPr="00C37463">
        <w:rPr>
          <w:rFonts w:cs="David" w:hint="cs"/>
          <w:rtl/>
        </w:rPr>
        <w:tab/>
        <w:t xml:space="preserve">אני לא מאמין שאפשר ליצור מערכת של קוד אתי כזה שתאתר את שיקול הדעת, לכן אני חושב שהמהלך שהם הציעו נכון. אני כל הזמן חוזר למה שאותי מטריד, לקבל את הנוסח המקורי של מוסדי ואישי, כשאני ראיתי כמה זה בעייתי, גם בדוגמאות שעולות פה, בקטע המוסדי.  לכן אני חושב שזה צריך להיות כתוב, זה בתפקיד החינוכי של הקוד האתי, למרות שנכון שהטקסט האדום לכאורה מכיל את שניהם, את זה צריך לקרוא עם האצבע. </w:t>
      </w:r>
    </w:p>
    <w:p w14:paraId="07C90128" w14:textId="77777777" w:rsidR="00C37463" w:rsidRPr="00C37463" w:rsidRDefault="00C37463" w:rsidP="00C37463">
      <w:pPr>
        <w:bidi/>
        <w:jc w:val="both"/>
        <w:rPr>
          <w:rFonts w:cs="David" w:hint="cs"/>
          <w:rtl/>
        </w:rPr>
      </w:pPr>
    </w:p>
    <w:p w14:paraId="453E020B"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76E147C5" w14:textId="77777777" w:rsidR="00C37463" w:rsidRPr="00C37463" w:rsidRDefault="00C37463" w:rsidP="00C37463">
      <w:pPr>
        <w:bidi/>
        <w:jc w:val="both"/>
        <w:rPr>
          <w:rFonts w:cs="David" w:hint="cs"/>
          <w:rtl/>
        </w:rPr>
      </w:pPr>
    </w:p>
    <w:p w14:paraId="3B8B405C" w14:textId="77777777" w:rsidR="00C37463" w:rsidRPr="00C37463" w:rsidRDefault="00C37463" w:rsidP="00C37463">
      <w:pPr>
        <w:bidi/>
        <w:jc w:val="both"/>
        <w:rPr>
          <w:rFonts w:cs="David" w:hint="cs"/>
          <w:rtl/>
        </w:rPr>
      </w:pPr>
      <w:r w:rsidRPr="00C37463">
        <w:rPr>
          <w:rFonts w:cs="David" w:hint="cs"/>
          <w:rtl/>
        </w:rPr>
        <w:tab/>
        <w:t xml:space="preserve">זו תערובת שהיא אינה נכונה, מי שקורא את זה אומר, הם לא יודעים שיש היום הבחנה בין ניגוד עניינים? </w:t>
      </w:r>
    </w:p>
    <w:p w14:paraId="6830E38F" w14:textId="77777777" w:rsidR="00C37463" w:rsidRPr="00C37463" w:rsidRDefault="00C37463" w:rsidP="00C37463">
      <w:pPr>
        <w:bidi/>
        <w:jc w:val="both"/>
        <w:rPr>
          <w:rFonts w:cs="David" w:hint="cs"/>
          <w:rtl/>
        </w:rPr>
      </w:pPr>
    </w:p>
    <w:p w14:paraId="3696D27F"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53161B0B" w14:textId="77777777" w:rsidR="00C37463" w:rsidRPr="00C37463" w:rsidRDefault="00C37463" w:rsidP="00C37463">
      <w:pPr>
        <w:bidi/>
        <w:jc w:val="both"/>
        <w:rPr>
          <w:rFonts w:cs="David" w:hint="cs"/>
          <w:u w:val="single"/>
          <w:rtl/>
        </w:rPr>
      </w:pPr>
    </w:p>
    <w:p w14:paraId="121844B9" w14:textId="77777777" w:rsidR="00C37463" w:rsidRPr="00C37463" w:rsidRDefault="00C37463" w:rsidP="00C37463">
      <w:pPr>
        <w:bidi/>
        <w:jc w:val="both"/>
        <w:rPr>
          <w:rFonts w:cs="David" w:hint="cs"/>
          <w:rtl/>
        </w:rPr>
      </w:pPr>
      <w:r w:rsidRPr="00C37463">
        <w:rPr>
          <w:rFonts w:cs="David" w:hint="cs"/>
          <w:rtl/>
        </w:rPr>
        <w:tab/>
        <w:t xml:space="preserve"> אם אתם אומרים שזה קיים במקומות נוספים אז אני מציע - - - </w:t>
      </w:r>
    </w:p>
    <w:p w14:paraId="48112ADF" w14:textId="77777777" w:rsidR="00C37463" w:rsidRPr="00C37463" w:rsidRDefault="00C37463" w:rsidP="00C37463">
      <w:pPr>
        <w:bidi/>
        <w:jc w:val="both"/>
        <w:rPr>
          <w:rFonts w:cs="David" w:hint="cs"/>
          <w:rtl/>
        </w:rPr>
      </w:pPr>
    </w:p>
    <w:p w14:paraId="55A699A8" w14:textId="77777777" w:rsidR="00C37463" w:rsidRPr="00C37463" w:rsidRDefault="00C37463" w:rsidP="00C37463">
      <w:pPr>
        <w:keepNext/>
        <w:bidi/>
        <w:jc w:val="both"/>
        <w:rPr>
          <w:rFonts w:cs="David" w:hint="cs"/>
          <w:u w:val="single"/>
          <w:rtl/>
        </w:rPr>
      </w:pPr>
      <w:r w:rsidRPr="00C37463">
        <w:rPr>
          <w:rFonts w:cs="David" w:hint="cs"/>
          <w:u w:val="single"/>
          <w:rtl/>
        </w:rPr>
        <w:t>סוזי נבות:</w:t>
      </w:r>
    </w:p>
    <w:p w14:paraId="7361AA67" w14:textId="77777777" w:rsidR="00C37463" w:rsidRPr="00C37463" w:rsidRDefault="00C37463" w:rsidP="00C37463">
      <w:pPr>
        <w:keepNext/>
        <w:bidi/>
        <w:jc w:val="both"/>
        <w:rPr>
          <w:rFonts w:cs="David" w:hint="cs"/>
          <w:rtl/>
        </w:rPr>
      </w:pPr>
    </w:p>
    <w:p w14:paraId="04D33299" w14:textId="77777777" w:rsidR="00C37463" w:rsidRPr="00C37463" w:rsidRDefault="00C37463" w:rsidP="00C37463">
      <w:pPr>
        <w:keepNext/>
        <w:bidi/>
        <w:jc w:val="both"/>
        <w:rPr>
          <w:rFonts w:cs="David" w:hint="cs"/>
          <w:rtl/>
        </w:rPr>
      </w:pPr>
      <w:r w:rsidRPr="00C37463">
        <w:rPr>
          <w:rFonts w:cs="David" w:hint="cs"/>
          <w:rtl/>
        </w:rPr>
        <w:tab/>
        <w:t>ניגוד העניינים היום הוא משהו שמובנה, ההבחנה בין שני התחומים. לכן להתעלם ממנה זה בעייתי.</w:t>
      </w:r>
    </w:p>
    <w:p w14:paraId="3548D0C1" w14:textId="77777777" w:rsidR="00C37463" w:rsidRPr="00C37463" w:rsidRDefault="00C37463" w:rsidP="00C37463">
      <w:pPr>
        <w:bidi/>
        <w:jc w:val="both"/>
        <w:rPr>
          <w:rFonts w:cs="David" w:hint="cs"/>
          <w:rtl/>
        </w:rPr>
      </w:pPr>
    </w:p>
    <w:p w14:paraId="457D464B" w14:textId="77777777" w:rsidR="00C37463" w:rsidRPr="00C37463" w:rsidRDefault="00C37463" w:rsidP="00C37463">
      <w:pPr>
        <w:bidi/>
        <w:jc w:val="both"/>
        <w:rPr>
          <w:rFonts w:cs="David" w:hint="cs"/>
          <w:rtl/>
        </w:rPr>
      </w:pPr>
      <w:r w:rsidRPr="00C37463">
        <w:rPr>
          <w:rFonts w:cs="David" w:hint="cs"/>
          <w:u w:val="single"/>
          <w:rtl/>
        </w:rPr>
        <w:t>ארבל אסטרחן:</w:t>
      </w:r>
    </w:p>
    <w:p w14:paraId="71FE7E57" w14:textId="77777777" w:rsidR="00C37463" w:rsidRPr="00C37463" w:rsidRDefault="00C37463" w:rsidP="00C37463">
      <w:pPr>
        <w:bidi/>
        <w:jc w:val="both"/>
        <w:rPr>
          <w:rFonts w:cs="David" w:hint="cs"/>
          <w:rtl/>
        </w:rPr>
      </w:pPr>
    </w:p>
    <w:p w14:paraId="4B41BA4E" w14:textId="77777777" w:rsidR="00C37463" w:rsidRPr="00C37463" w:rsidRDefault="00C37463" w:rsidP="00C37463">
      <w:pPr>
        <w:bidi/>
        <w:jc w:val="both"/>
        <w:rPr>
          <w:rFonts w:cs="David" w:hint="cs"/>
          <w:rtl/>
        </w:rPr>
      </w:pPr>
      <w:r w:rsidRPr="00C37463">
        <w:rPr>
          <w:rFonts w:cs="David" w:hint="cs"/>
          <w:rtl/>
        </w:rPr>
        <w:tab/>
        <w:t xml:space="preserve"> גם אם חוזרים לנוסח שהציעה ועדת זמיר, הציעו בהגדרה של עניין אישי לשנות משהו בסיפא "אלא אם כן עניין זה עשוי לחבר כנסת או למקורביו באופן אישי".</w:t>
      </w:r>
    </w:p>
    <w:p w14:paraId="33950EFD" w14:textId="77777777" w:rsidR="00C37463" w:rsidRPr="00C37463" w:rsidRDefault="00C37463" w:rsidP="00C37463">
      <w:pPr>
        <w:bidi/>
        <w:jc w:val="both"/>
        <w:rPr>
          <w:rFonts w:cs="David" w:hint="cs"/>
          <w:rtl/>
        </w:rPr>
      </w:pPr>
    </w:p>
    <w:p w14:paraId="786CD2C7"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01DF1874" w14:textId="77777777" w:rsidR="00C37463" w:rsidRPr="00C37463" w:rsidRDefault="00C37463" w:rsidP="00C37463">
      <w:pPr>
        <w:bidi/>
        <w:jc w:val="both"/>
        <w:rPr>
          <w:rFonts w:cs="David" w:hint="cs"/>
          <w:u w:val="single"/>
          <w:rtl/>
        </w:rPr>
      </w:pPr>
    </w:p>
    <w:p w14:paraId="66B9CCDD" w14:textId="77777777" w:rsidR="00C37463" w:rsidRPr="00C37463" w:rsidRDefault="00C37463" w:rsidP="00C37463">
      <w:pPr>
        <w:bidi/>
        <w:jc w:val="both"/>
        <w:rPr>
          <w:rFonts w:cs="David" w:hint="cs"/>
          <w:rtl/>
        </w:rPr>
      </w:pPr>
      <w:r w:rsidRPr="00C37463">
        <w:rPr>
          <w:rFonts w:cs="David" w:hint="cs"/>
          <w:rtl/>
        </w:rPr>
        <w:tab/>
        <w:t xml:space="preserve">גם באדום השארתם "מקורביו". </w:t>
      </w:r>
    </w:p>
    <w:p w14:paraId="00F5395F" w14:textId="77777777" w:rsidR="00C37463" w:rsidRPr="00C37463" w:rsidRDefault="00C37463" w:rsidP="00C37463">
      <w:pPr>
        <w:bidi/>
        <w:jc w:val="both"/>
        <w:rPr>
          <w:rFonts w:cs="David" w:hint="cs"/>
          <w:rtl/>
        </w:rPr>
      </w:pPr>
    </w:p>
    <w:p w14:paraId="5AA69806"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442305F5" w14:textId="77777777" w:rsidR="00C37463" w:rsidRPr="00C37463" w:rsidRDefault="00C37463" w:rsidP="00C37463">
      <w:pPr>
        <w:bidi/>
        <w:jc w:val="both"/>
        <w:rPr>
          <w:rFonts w:cs="David" w:hint="cs"/>
          <w:rtl/>
        </w:rPr>
      </w:pPr>
    </w:p>
    <w:p w14:paraId="0EA85CE7" w14:textId="77777777" w:rsidR="00C37463" w:rsidRPr="00C37463" w:rsidRDefault="00C37463" w:rsidP="00C37463">
      <w:pPr>
        <w:bidi/>
        <w:jc w:val="both"/>
        <w:rPr>
          <w:rFonts w:cs="David" w:hint="cs"/>
          <w:rtl/>
        </w:rPr>
      </w:pPr>
      <w:r w:rsidRPr="00C37463">
        <w:rPr>
          <w:rFonts w:cs="David" w:hint="cs"/>
          <w:rtl/>
        </w:rPr>
        <w:tab/>
        <w:t>ההצעה היא להוסיף.</w:t>
      </w:r>
    </w:p>
    <w:p w14:paraId="6C00B5AC" w14:textId="77777777" w:rsidR="00C37463" w:rsidRPr="00C37463" w:rsidRDefault="00C37463" w:rsidP="00C37463">
      <w:pPr>
        <w:bidi/>
        <w:jc w:val="both"/>
        <w:rPr>
          <w:rFonts w:cs="David" w:hint="cs"/>
          <w:rtl/>
        </w:rPr>
      </w:pPr>
    </w:p>
    <w:p w14:paraId="72468AAE"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17433784" w14:textId="77777777" w:rsidR="00C37463" w:rsidRPr="00C37463" w:rsidRDefault="00C37463" w:rsidP="00C37463">
      <w:pPr>
        <w:bidi/>
        <w:jc w:val="both"/>
        <w:rPr>
          <w:rFonts w:cs="David" w:hint="cs"/>
          <w:u w:val="single"/>
          <w:rtl/>
        </w:rPr>
      </w:pPr>
    </w:p>
    <w:p w14:paraId="08B571A3" w14:textId="77777777" w:rsidR="00C37463" w:rsidRPr="00C37463" w:rsidRDefault="00C37463" w:rsidP="00C37463">
      <w:pPr>
        <w:bidi/>
        <w:jc w:val="both"/>
        <w:rPr>
          <w:rFonts w:cs="David" w:hint="cs"/>
          <w:rtl/>
        </w:rPr>
      </w:pPr>
      <w:r w:rsidRPr="00C37463">
        <w:rPr>
          <w:rFonts w:cs="David" w:hint="cs"/>
          <w:rtl/>
        </w:rPr>
        <w:tab/>
        <w:t>אז אני מציע להשאיר את זה.  התקבל שאנחנו בעצם חוזרים לטקסט המקורי של הוועדה, על שני המרכיבים, אישי ומוסדי, כרגע אנחנו מתלבטים האם להשאיר את האדום שנמצא גם באדום הכולל "או מקורביו".</w:t>
      </w:r>
    </w:p>
    <w:p w14:paraId="33D533E9" w14:textId="77777777" w:rsidR="00C37463" w:rsidRPr="00C37463" w:rsidRDefault="00C37463" w:rsidP="00C37463">
      <w:pPr>
        <w:bidi/>
        <w:jc w:val="both"/>
        <w:rPr>
          <w:rFonts w:cs="David" w:hint="cs"/>
          <w:rtl/>
        </w:rPr>
      </w:pPr>
    </w:p>
    <w:p w14:paraId="1535463E" w14:textId="77777777" w:rsidR="00C37463" w:rsidRPr="00C37463" w:rsidRDefault="00C37463" w:rsidP="00C37463">
      <w:pPr>
        <w:bidi/>
        <w:jc w:val="both"/>
        <w:rPr>
          <w:rFonts w:cs="David" w:hint="cs"/>
          <w:u w:val="single"/>
          <w:rtl/>
        </w:rPr>
      </w:pPr>
      <w:r w:rsidRPr="00C37463">
        <w:rPr>
          <w:rFonts w:cs="David" w:hint="cs"/>
          <w:u w:val="single"/>
          <w:rtl/>
        </w:rPr>
        <w:t>קריאה:</w:t>
      </w:r>
    </w:p>
    <w:p w14:paraId="37D46EC6" w14:textId="77777777" w:rsidR="00C37463" w:rsidRPr="00C37463" w:rsidRDefault="00C37463" w:rsidP="00C37463">
      <w:pPr>
        <w:bidi/>
        <w:jc w:val="both"/>
        <w:rPr>
          <w:rFonts w:cs="David" w:hint="cs"/>
          <w:rtl/>
        </w:rPr>
      </w:pPr>
    </w:p>
    <w:p w14:paraId="6BAA68E2" w14:textId="77777777" w:rsidR="00C37463" w:rsidRPr="00C37463" w:rsidRDefault="00C37463" w:rsidP="00C37463">
      <w:pPr>
        <w:bidi/>
        <w:jc w:val="both"/>
        <w:rPr>
          <w:rFonts w:cs="David" w:hint="cs"/>
          <w:rtl/>
        </w:rPr>
      </w:pPr>
      <w:r w:rsidRPr="00C37463">
        <w:rPr>
          <w:rFonts w:cs="David" w:hint="cs"/>
          <w:rtl/>
        </w:rPr>
        <w:tab/>
        <w:t>מה זה "מקורביו"</w:t>
      </w:r>
    </w:p>
    <w:p w14:paraId="0386A6D5" w14:textId="77777777" w:rsidR="00C37463" w:rsidRPr="00C37463" w:rsidRDefault="00C37463" w:rsidP="00C37463">
      <w:pPr>
        <w:bidi/>
        <w:jc w:val="both"/>
        <w:rPr>
          <w:rFonts w:cs="David" w:hint="cs"/>
          <w:rtl/>
        </w:rPr>
      </w:pPr>
    </w:p>
    <w:p w14:paraId="5FBAEF40" w14:textId="77777777" w:rsidR="00C37463" w:rsidRPr="00C37463" w:rsidRDefault="00C37463" w:rsidP="00C37463">
      <w:pPr>
        <w:bidi/>
        <w:jc w:val="both"/>
        <w:rPr>
          <w:rFonts w:cs="David" w:hint="cs"/>
          <w:rtl/>
        </w:rPr>
      </w:pPr>
      <w:r w:rsidRPr="00C37463">
        <w:rPr>
          <w:rFonts w:cs="David" w:hint="cs"/>
          <w:u w:val="single"/>
          <w:rtl/>
        </w:rPr>
        <w:t>ארבל אסטרחן:</w:t>
      </w:r>
    </w:p>
    <w:p w14:paraId="21795B18" w14:textId="77777777" w:rsidR="00C37463" w:rsidRPr="00C37463" w:rsidRDefault="00C37463" w:rsidP="00C37463">
      <w:pPr>
        <w:bidi/>
        <w:jc w:val="both"/>
        <w:rPr>
          <w:rFonts w:cs="David" w:hint="cs"/>
          <w:rtl/>
        </w:rPr>
      </w:pPr>
    </w:p>
    <w:p w14:paraId="47A87053" w14:textId="77777777" w:rsidR="00C37463" w:rsidRPr="00C37463" w:rsidRDefault="00C37463" w:rsidP="00C37463">
      <w:pPr>
        <w:bidi/>
        <w:jc w:val="both"/>
        <w:rPr>
          <w:rFonts w:cs="David" w:hint="cs"/>
          <w:rtl/>
        </w:rPr>
      </w:pPr>
      <w:r w:rsidRPr="00C37463">
        <w:rPr>
          <w:rFonts w:cs="David" w:hint="cs"/>
          <w:rtl/>
        </w:rPr>
        <w:tab/>
        <w:t xml:space="preserve">יש לזה הגדרה " אדם בעל קשר אישי משמעותי לחבר הכנסת". </w:t>
      </w:r>
    </w:p>
    <w:p w14:paraId="23E9FA5E" w14:textId="77777777" w:rsidR="00C37463" w:rsidRPr="00C37463" w:rsidRDefault="00C37463" w:rsidP="00C37463">
      <w:pPr>
        <w:bidi/>
        <w:jc w:val="both"/>
        <w:rPr>
          <w:rFonts w:cs="David" w:hint="cs"/>
          <w:rtl/>
        </w:rPr>
      </w:pPr>
    </w:p>
    <w:p w14:paraId="6236B64C" w14:textId="77777777" w:rsidR="00C37463" w:rsidRPr="00C37463" w:rsidRDefault="00C37463" w:rsidP="00C37463">
      <w:pPr>
        <w:bidi/>
        <w:rPr>
          <w:rFonts w:cs="David" w:hint="cs"/>
          <w:u w:val="single"/>
          <w:rtl/>
        </w:rPr>
      </w:pPr>
      <w:r w:rsidRPr="00C37463">
        <w:rPr>
          <w:rFonts w:cs="David" w:hint="cs"/>
          <w:u w:val="single"/>
          <w:rtl/>
        </w:rPr>
        <w:t>אברהם מיכאלי:</w:t>
      </w:r>
    </w:p>
    <w:p w14:paraId="67FC6CC1" w14:textId="77777777" w:rsidR="00C37463" w:rsidRPr="00C37463" w:rsidRDefault="00C37463" w:rsidP="00C37463">
      <w:pPr>
        <w:bidi/>
        <w:rPr>
          <w:rFonts w:cs="David" w:hint="cs"/>
          <w:rtl/>
        </w:rPr>
      </w:pPr>
    </w:p>
    <w:p w14:paraId="59E51E93" w14:textId="77777777" w:rsidR="00C37463" w:rsidRPr="00C37463" w:rsidRDefault="00C37463" w:rsidP="00C37463">
      <w:pPr>
        <w:bidi/>
        <w:rPr>
          <w:rFonts w:cs="David" w:hint="cs"/>
          <w:rtl/>
        </w:rPr>
      </w:pPr>
      <w:r w:rsidRPr="00C37463">
        <w:rPr>
          <w:rFonts w:cs="David" w:hint="cs"/>
          <w:rtl/>
        </w:rPr>
        <w:tab/>
        <w:t>גם קרבה משפחתית?</w:t>
      </w:r>
    </w:p>
    <w:p w14:paraId="45D2CDE9" w14:textId="77777777" w:rsidR="00C37463" w:rsidRPr="00C37463" w:rsidRDefault="00C37463" w:rsidP="00C37463">
      <w:pPr>
        <w:bidi/>
        <w:rPr>
          <w:rFonts w:cs="David" w:hint="cs"/>
          <w:rtl/>
        </w:rPr>
      </w:pPr>
    </w:p>
    <w:p w14:paraId="43323BAF"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792892D2" w14:textId="77777777" w:rsidR="00C37463" w:rsidRPr="00C37463" w:rsidRDefault="00C37463" w:rsidP="00C37463">
      <w:pPr>
        <w:bidi/>
        <w:jc w:val="both"/>
        <w:rPr>
          <w:rFonts w:cs="David" w:hint="cs"/>
          <w:rtl/>
        </w:rPr>
      </w:pPr>
    </w:p>
    <w:p w14:paraId="249571DC" w14:textId="77777777" w:rsidR="00C37463" w:rsidRPr="00C37463" w:rsidRDefault="00C37463" w:rsidP="00C37463">
      <w:pPr>
        <w:bidi/>
        <w:jc w:val="both"/>
        <w:rPr>
          <w:rFonts w:cs="David" w:hint="cs"/>
          <w:rtl/>
        </w:rPr>
      </w:pPr>
      <w:r w:rsidRPr="00C37463">
        <w:rPr>
          <w:rFonts w:cs="David" w:hint="cs"/>
          <w:rtl/>
        </w:rPr>
        <w:tab/>
        <w:t>כן.</w:t>
      </w:r>
    </w:p>
    <w:p w14:paraId="143DCA3C" w14:textId="77777777" w:rsidR="00C37463" w:rsidRPr="00C37463" w:rsidRDefault="00C37463" w:rsidP="00C37463">
      <w:pPr>
        <w:bidi/>
        <w:rPr>
          <w:rFonts w:cs="David" w:hint="cs"/>
          <w:rtl/>
        </w:rPr>
      </w:pPr>
    </w:p>
    <w:p w14:paraId="218413F3" w14:textId="77777777" w:rsidR="00C37463" w:rsidRPr="00C37463" w:rsidRDefault="00C37463" w:rsidP="00C37463">
      <w:pPr>
        <w:bidi/>
        <w:jc w:val="both"/>
        <w:rPr>
          <w:rFonts w:cs="David" w:hint="cs"/>
          <w:u w:val="single"/>
          <w:rtl/>
        </w:rPr>
      </w:pPr>
      <w:r w:rsidRPr="00C37463">
        <w:rPr>
          <w:rFonts w:cs="David" w:hint="cs"/>
          <w:u w:val="single"/>
          <w:rtl/>
        </w:rPr>
        <w:t>מנחם אליעזר מוזס:</w:t>
      </w:r>
    </w:p>
    <w:p w14:paraId="62FE14F0" w14:textId="77777777" w:rsidR="00C37463" w:rsidRPr="00C37463" w:rsidRDefault="00C37463" w:rsidP="00C37463">
      <w:pPr>
        <w:bidi/>
        <w:jc w:val="both"/>
        <w:rPr>
          <w:rFonts w:cs="David" w:hint="cs"/>
          <w:rtl/>
        </w:rPr>
      </w:pPr>
    </w:p>
    <w:p w14:paraId="487615DA" w14:textId="77777777" w:rsidR="00C37463" w:rsidRPr="00C37463" w:rsidRDefault="00C37463" w:rsidP="00C37463">
      <w:pPr>
        <w:bidi/>
        <w:jc w:val="both"/>
        <w:rPr>
          <w:rFonts w:cs="David" w:hint="cs"/>
          <w:rtl/>
        </w:rPr>
      </w:pPr>
      <w:r w:rsidRPr="00C37463">
        <w:rPr>
          <w:rFonts w:cs="David" w:hint="cs"/>
          <w:rtl/>
        </w:rPr>
        <w:tab/>
        <w:t>ואם הוא יושב לידי בבית הכנסת?</w:t>
      </w:r>
    </w:p>
    <w:p w14:paraId="75311DCA" w14:textId="77777777" w:rsidR="00C37463" w:rsidRPr="00C37463" w:rsidRDefault="00C37463" w:rsidP="00C37463">
      <w:pPr>
        <w:bidi/>
        <w:rPr>
          <w:rFonts w:cs="David" w:hint="cs"/>
          <w:rtl/>
        </w:rPr>
      </w:pPr>
    </w:p>
    <w:p w14:paraId="7850C72A"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4DF58EF7" w14:textId="77777777" w:rsidR="00C37463" w:rsidRPr="00C37463" w:rsidRDefault="00C37463" w:rsidP="00C37463">
      <w:pPr>
        <w:bidi/>
        <w:jc w:val="both"/>
        <w:rPr>
          <w:rFonts w:cs="David" w:hint="cs"/>
          <w:rtl/>
        </w:rPr>
      </w:pPr>
    </w:p>
    <w:p w14:paraId="607A8B8B" w14:textId="77777777" w:rsidR="00C37463" w:rsidRPr="00C37463" w:rsidRDefault="00C37463" w:rsidP="00C37463">
      <w:pPr>
        <w:bidi/>
        <w:jc w:val="both"/>
        <w:rPr>
          <w:rFonts w:cs="David" w:hint="cs"/>
          <w:rtl/>
        </w:rPr>
      </w:pPr>
      <w:r w:rsidRPr="00C37463">
        <w:rPr>
          <w:rFonts w:cs="David" w:hint="cs"/>
          <w:rtl/>
        </w:rPr>
        <w:tab/>
        <w:t xml:space="preserve">זה לא קשר אישי משמעותי </w:t>
      </w:r>
    </w:p>
    <w:p w14:paraId="58485053" w14:textId="77777777" w:rsidR="00C37463" w:rsidRPr="00C37463" w:rsidRDefault="00C37463" w:rsidP="00C37463">
      <w:pPr>
        <w:bidi/>
        <w:rPr>
          <w:rFonts w:cs="David" w:hint="cs"/>
          <w:rtl/>
        </w:rPr>
      </w:pPr>
    </w:p>
    <w:p w14:paraId="693E7184" w14:textId="77777777" w:rsidR="00C37463" w:rsidRPr="00C37463" w:rsidRDefault="00C37463" w:rsidP="00C37463">
      <w:pPr>
        <w:bidi/>
        <w:jc w:val="both"/>
        <w:rPr>
          <w:rFonts w:cs="David" w:hint="cs"/>
          <w:u w:val="single"/>
          <w:rtl/>
        </w:rPr>
      </w:pPr>
      <w:r w:rsidRPr="00C37463">
        <w:rPr>
          <w:rFonts w:cs="David" w:hint="cs"/>
          <w:rtl/>
        </w:rPr>
        <w:t xml:space="preserve"> </w:t>
      </w:r>
      <w:r w:rsidRPr="00C37463">
        <w:rPr>
          <w:rFonts w:cs="David" w:hint="cs"/>
          <w:u w:val="single"/>
          <w:rtl/>
        </w:rPr>
        <w:t>מנחם אליעזר מוזס:</w:t>
      </w:r>
    </w:p>
    <w:p w14:paraId="1B95CE57" w14:textId="77777777" w:rsidR="00C37463" w:rsidRPr="00C37463" w:rsidRDefault="00C37463" w:rsidP="00C37463">
      <w:pPr>
        <w:bidi/>
        <w:jc w:val="both"/>
        <w:rPr>
          <w:rFonts w:cs="David" w:hint="cs"/>
          <w:rtl/>
        </w:rPr>
      </w:pPr>
    </w:p>
    <w:p w14:paraId="5D199CF8" w14:textId="77777777" w:rsidR="00C37463" w:rsidRPr="00C37463" w:rsidRDefault="00C37463" w:rsidP="00C37463">
      <w:pPr>
        <w:bidi/>
        <w:jc w:val="both"/>
        <w:rPr>
          <w:rFonts w:cs="David" w:hint="cs"/>
          <w:rtl/>
        </w:rPr>
      </w:pPr>
      <w:r w:rsidRPr="00C37463">
        <w:rPr>
          <w:rFonts w:cs="David" w:hint="cs"/>
          <w:rtl/>
        </w:rPr>
        <w:tab/>
        <w:t>הוא יושב לידי שלוש פעמים ביום וגם בשבת.</w:t>
      </w:r>
    </w:p>
    <w:p w14:paraId="3AA7CD3B" w14:textId="77777777" w:rsidR="00C37463" w:rsidRPr="00C37463" w:rsidRDefault="00C37463" w:rsidP="00C37463">
      <w:pPr>
        <w:bidi/>
        <w:jc w:val="both"/>
        <w:rPr>
          <w:rFonts w:cs="David" w:hint="cs"/>
          <w:rtl/>
        </w:rPr>
      </w:pPr>
    </w:p>
    <w:p w14:paraId="527922EE"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0C3DDDC7" w14:textId="77777777" w:rsidR="00C37463" w:rsidRPr="00C37463" w:rsidRDefault="00C37463" w:rsidP="00C37463">
      <w:pPr>
        <w:bidi/>
        <w:jc w:val="both"/>
        <w:rPr>
          <w:rFonts w:cs="David" w:hint="cs"/>
          <w:rtl/>
        </w:rPr>
      </w:pPr>
    </w:p>
    <w:p w14:paraId="3C71E28D" w14:textId="77777777" w:rsidR="00C37463" w:rsidRPr="00C37463" w:rsidRDefault="00C37463" w:rsidP="00C37463">
      <w:pPr>
        <w:bidi/>
        <w:jc w:val="both"/>
        <w:rPr>
          <w:rFonts w:cs="David" w:hint="cs"/>
          <w:rtl/>
        </w:rPr>
      </w:pPr>
      <w:r w:rsidRPr="00C37463">
        <w:rPr>
          <w:rFonts w:cs="David" w:hint="cs"/>
          <w:rtl/>
        </w:rPr>
        <w:tab/>
        <w:t xml:space="preserve"> אני בודקת קשר אישי משמעותי אם אנשים יודעים את השמות של הילדים והגילאים שלהם.</w:t>
      </w:r>
    </w:p>
    <w:p w14:paraId="780D0B18" w14:textId="77777777" w:rsidR="00C37463" w:rsidRPr="00C37463" w:rsidRDefault="00C37463" w:rsidP="00C37463">
      <w:pPr>
        <w:bidi/>
        <w:jc w:val="both"/>
        <w:rPr>
          <w:rFonts w:cs="David" w:hint="cs"/>
          <w:rtl/>
        </w:rPr>
      </w:pPr>
    </w:p>
    <w:p w14:paraId="276F89B0" w14:textId="77777777" w:rsidR="00C37463" w:rsidRPr="00C37463" w:rsidRDefault="00C37463" w:rsidP="00C37463">
      <w:pPr>
        <w:bidi/>
        <w:jc w:val="both"/>
        <w:rPr>
          <w:rFonts w:cs="David" w:hint="cs"/>
          <w:u w:val="single"/>
          <w:rtl/>
        </w:rPr>
      </w:pPr>
      <w:r w:rsidRPr="00C37463">
        <w:rPr>
          <w:rFonts w:cs="David" w:hint="cs"/>
          <w:u w:val="single"/>
          <w:rtl/>
        </w:rPr>
        <w:t>חיים אורון:</w:t>
      </w:r>
    </w:p>
    <w:p w14:paraId="7D01E30D" w14:textId="77777777" w:rsidR="00C37463" w:rsidRPr="00C37463" w:rsidRDefault="00C37463" w:rsidP="00C37463">
      <w:pPr>
        <w:bidi/>
        <w:jc w:val="both"/>
        <w:rPr>
          <w:rFonts w:cs="David" w:hint="cs"/>
          <w:u w:val="single"/>
          <w:rtl/>
        </w:rPr>
      </w:pPr>
    </w:p>
    <w:p w14:paraId="4C7059D1" w14:textId="77777777" w:rsidR="00C37463" w:rsidRPr="00C37463" w:rsidRDefault="00C37463" w:rsidP="00C37463">
      <w:pPr>
        <w:bidi/>
        <w:jc w:val="both"/>
        <w:rPr>
          <w:rFonts w:cs="David" w:hint="cs"/>
          <w:rtl/>
        </w:rPr>
      </w:pPr>
      <w:r w:rsidRPr="00C37463">
        <w:rPr>
          <w:rFonts w:cs="David" w:hint="cs"/>
          <w:rtl/>
        </w:rPr>
        <w:tab/>
        <w:t xml:space="preserve">אתה ידוע כחבר טוב שלי, אין לי קשר משפחתי אתך, עשית משהו שכתוצאה ממנו יש לי יתרון גדול על פני ארבל. זה לא בסדר, למרות שאני לא מקורב שלך במובן המשפחתי ולא בדברים כאלה, לכן אין פה הגדרה מה זה מקורב, זה יותר מאשר קרבה משפחתית. לא כתוב שמקורב זה בן משפחה, אז היה קל להגדיר את זה. </w:t>
      </w:r>
    </w:p>
    <w:p w14:paraId="0D327694" w14:textId="77777777" w:rsidR="00C37463" w:rsidRPr="00C37463" w:rsidRDefault="00C37463" w:rsidP="00C37463">
      <w:pPr>
        <w:bidi/>
        <w:jc w:val="both"/>
        <w:rPr>
          <w:rFonts w:cs="David" w:hint="cs"/>
          <w:rtl/>
        </w:rPr>
      </w:pPr>
    </w:p>
    <w:p w14:paraId="63FBC276"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4C6019A2" w14:textId="77777777" w:rsidR="00C37463" w:rsidRPr="00C37463" w:rsidRDefault="00C37463" w:rsidP="00C37463">
      <w:pPr>
        <w:bidi/>
        <w:jc w:val="both"/>
        <w:rPr>
          <w:rFonts w:cs="David" w:hint="cs"/>
          <w:rtl/>
        </w:rPr>
      </w:pPr>
    </w:p>
    <w:p w14:paraId="1DC443DB" w14:textId="77777777" w:rsidR="00C37463" w:rsidRPr="00C37463" w:rsidRDefault="00C37463" w:rsidP="00C37463">
      <w:pPr>
        <w:bidi/>
        <w:jc w:val="both"/>
        <w:rPr>
          <w:rFonts w:cs="David" w:hint="cs"/>
          <w:rtl/>
        </w:rPr>
      </w:pPr>
      <w:r w:rsidRPr="00C37463">
        <w:rPr>
          <w:rFonts w:cs="David" w:hint="cs"/>
          <w:rtl/>
        </w:rPr>
        <w:tab/>
        <w:t>אני מסכימה עם זה ורוצה לומר מדוע הוועדה לא הכניסה משפטים מהסוג הזה. קודם כל צריך לראות את המבנה של הסעיף, הסעיף אומר כך, קודם כל הכלל הוא שאסור להיות במצב של ניגוד עניינים. לכלל הזה יש חריג עצום שבו נאמר לעניין מפלגתי מגזרי קהילתי עדתי זה לא נחשב ניגוד עניינים. אז הסיפא חוזרת לחריג ואומרת אבל, אם יש לך אינטרס אישי או יש לך תועלת אישית, אז אנחנו חוזרים לכלל של ניגוד עניינים.</w:t>
      </w:r>
    </w:p>
    <w:p w14:paraId="0D6BE089" w14:textId="77777777" w:rsidR="00C37463" w:rsidRPr="00C37463" w:rsidRDefault="00C37463" w:rsidP="00C37463">
      <w:pPr>
        <w:bidi/>
        <w:jc w:val="both"/>
        <w:rPr>
          <w:rFonts w:cs="David" w:hint="cs"/>
          <w:rtl/>
        </w:rPr>
      </w:pPr>
    </w:p>
    <w:p w14:paraId="7E918F2E" w14:textId="77777777" w:rsidR="00C37463" w:rsidRPr="00C37463" w:rsidRDefault="00C37463" w:rsidP="00C37463">
      <w:pPr>
        <w:bidi/>
        <w:ind w:firstLine="720"/>
        <w:jc w:val="both"/>
        <w:rPr>
          <w:rFonts w:cs="David" w:hint="cs"/>
          <w:rtl/>
        </w:rPr>
      </w:pPr>
      <w:r w:rsidRPr="00C37463">
        <w:rPr>
          <w:rFonts w:cs="David" w:hint="cs"/>
          <w:rtl/>
        </w:rPr>
        <w:t xml:space="preserve">לכן זה צריך להיות מצומצם כי אנחנו לא רוצים להכניס את חברי הכנסת  למצב של ניגוד עניינים כל הזמן. הדוגמה של חבר הכנסת </w:t>
      </w:r>
      <w:proofErr w:type="spellStart"/>
      <w:r w:rsidRPr="00C37463">
        <w:rPr>
          <w:rFonts w:cs="David" w:hint="cs"/>
          <w:rtl/>
        </w:rPr>
        <w:t>לוין</w:t>
      </w:r>
      <w:proofErr w:type="spellEnd"/>
      <w:r w:rsidRPr="00C37463">
        <w:rPr>
          <w:rFonts w:cs="David" w:hint="cs"/>
          <w:rtl/>
        </w:rPr>
        <w:t xml:space="preserve"> היא דוגמה טובה, אם הדירות הם לא דירות שלו במשפחה אלא הן דירות של מקורבים שלו. אם אנחנו נכתוב את המילה "מקורבים" הוא יהיה במצב של ניגוד עניינים. אם נכתוב "עשוי להביא לחבר הכנסת באופן אישי", רק את המילים האלה, אז הוא לא יהיה בניגוד עניינים.  לכן ההצעה היא להשאיר את כל מה שקשור להחלטה שמדובר בניגוד עניינים, להשאיר את זה בצורה צרה ואת החריגים בצורה רחבה. </w:t>
      </w:r>
    </w:p>
    <w:p w14:paraId="312EC662" w14:textId="77777777" w:rsidR="00C37463" w:rsidRPr="00C37463" w:rsidRDefault="00C37463" w:rsidP="00C37463">
      <w:pPr>
        <w:bidi/>
        <w:ind w:firstLine="720"/>
        <w:jc w:val="both"/>
        <w:rPr>
          <w:rFonts w:cs="David" w:hint="cs"/>
          <w:rtl/>
        </w:rPr>
      </w:pPr>
      <w:r w:rsidRPr="00C37463">
        <w:rPr>
          <w:rFonts w:cs="David" w:hint="cs"/>
          <w:rtl/>
        </w:rPr>
        <w:t xml:space="preserve">  </w:t>
      </w:r>
      <w:r w:rsidRPr="00C37463">
        <w:rPr>
          <w:rFonts w:cs="David" w:hint="cs"/>
          <w:rtl/>
        </w:rPr>
        <w:tab/>
      </w:r>
    </w:p>
    <w:p w14:paraId="6A7D5C04" w14:textId="77777777" w:rsidR="00C37463" w:rsidRPr="00C37463" w:rsidRDefault="00C37463" w:rsidP="00C37463">
      <w:pPr>
        <w:bidi/>
        <w:jc w:val="both"/>
        <w:rPr>
          <w:rFonts w:cs="David" w:hint="cs"/>
          <w:u w:val="single"/>
          <w:rtl/>
        </w:rPr>
      </w:pPr>
      <w:r w:rsidRPr="00C37463">
        <w:rPr>
          <w:rFonts w:cs="David" w:hint="cs"/>
          <w:u w:val="single"/>
          <w:rtl/>
        </w:rPr>
        <w:t>מנחם אליעזר מוזס:</w:t>
      </w:r>
    </w:p>
    <w:p w14:paraId="663FEB0E" w14:textId="77777777" w:rsidR="00C37463" w:rsidRPr="00C37463" w:rsidRDefault="00C37463" w:rsidP="00C37463">
      <w:pPr>
        <w:bidi/>
        <w:jc w:val="both"/>
        <w:rPr>
          <w:rFonts w:cs="David" w:hint="cs"/>
          <w:u w:val="single"/>
          <w:rtl/>
        </w:rPr>
      </w:pPr>
    </w:p>
    <w:p w14:paraId="3D295D9D" w14:textId="77777777" w:rsidR="00C37463" w:rsidRPr="00C37463" w:rsidRDefault="00C37463" w:rsidP="00C37463">
      <w:pPr>
        <w:bidi/>
        <w:jc w:val="both"/>
        <w:rPr>
          <w:rFonts w:cs="David" w:hint="cs"/>
          <w:rtl/>
        </w:rPr>
      </w:pPr>
      <w:r w:rsidRPr="00C37463">
        <w:rPr>
          <w:rFonts w:cs="David" w:hint="cs"/>
          <w:rtl/>
        </w:rPr>
        <w:tab/>
        <w:t>זאת אומרת לא לכלול את "מקורביו".</w:t>
      </w:r>
    </w:p>
    <w:p w14:paraId="76F92E97" w14:textId="77777777" w:rsidR="00C37463" w:rsidRPr="00C37463" w:rsidRDefault="00C37463" w:rsidP="00C37463">
      <w:pPr>
        <w:bidi/>
        <w:jc w:val="both"/>
        <w:rPr>
          <w:rFonts w:cs="David" w:hint="cs"/>
          <w:rtl/>
        </w:rPr>
      </w:pPr>
    </w:p>
    <w:p w14:paraId="507D5FE6" w14:textId="77777777" w:rsidR="00C37463" w:rsidRPr="00C37463" w:rsidRDefault="00C37463" w:rsidP="00C37463">
      <w:pPr>
        <w:bidi/>
        <w:jc w:val="both"/>
        <w:rPr>
          <w:rFonts w:cs="David" w:hint="cs"/>
          <w:u w:val="single"/>
          <w:rtl/>
        </w:rPr>
      </w:pPr>
      <w:r w:rsidRPr="00C37463">
        <w:rPr>
          <w:rFonts w:cs="David" w:hint="cs"/>
          <w:u w:val="single"/>
          <w:rtl/>
        </w:rPr>
        <w:t>אברהם מיכאלי:</w:t>
      </w:r>
    </w:p>
    <w:p w14:paraId="74D4DCEF" w14:textId="77777777" w:rsidR="00C37463" w:rsidRPr="00C37463" w:rsidRDefault="00C37463" w:rsidP="00C37463">
      <w:pPr>
        <w:bidi/>
        <w:jc w:val="both"/>
        <w:rPr>
          <w:rFonts w:cs="David" w:hint="cs"/>
          <w:u w:val="single"/>
          <w:rtl/>
        </w:rPr>
      </w:pPr>
    </w:p>
    <w:p w14:paraId="252CA99F" w14:textId="77777777" w:rsidR="00C37463" w:rsidRPr="00C37463" w:rsidRDefault="00C37463" w:rsidP="00C37463">
      <w:pPr>
        <w:bidi/>
        <w:jc w:val="both"/>
        <w:rPr>
          <w:rFonts w:cs="David" w:hint="cs"/>
          <w:rtl/>
        </w:rPr>
      </w:pPr>
      <w:r w:rsidRPr="00C37463">
        <w:rPr>
          <w:rFonts w:cs="David" w:hint="cs"/>
          <w:rtl/>
        </w:rPr>
        <w:tab/>
        <w:t>אם אני מדבר על מגזר מוחרג לפי הניסוח של הוועדה הקודמת, בסוף גם אני נהנה.</w:t>
      </w:r>
    </w:p>
    <w:p w14:paraId="3D7408B6" w14:textId="77777777" w:rsidR="00C37463" w:rsidRPr="00C37463" w:rsidRDefault="00C37463" w:rsidP="00C37463">
      <w:pPr>
        <w:bidi/>
        <w:jc w:val="both"/>
        <w:rPr>
          <w:rFonts w:cs="David" w:hint="cs"/>
          <w:rtl/>
        </w:rPr>
      </w:pPr>
    </w:p>
    <w:p w14:paraId="277F00B1"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4E4A4038" w14:textId="77777777" w:rsidR="00C37463" w:rsidRPr="00C37463" w:rsidRDefault="00C37463" w:rsidP="00C37463">
      <w:pPr>
        <w:bidi/>
        <w:jc w:val="both"/>
        <w:rPr>
          <w:rFonts w:cs="David" w:hint="cs"/>
          <w:rtl/>
        </w:rPr>
      </w:pPr>
    </w:p>
    <w:p w14:paraId="118E8DD9" w14:textId="77777777" w:rsidR="00C37463" w:rsidRPr="00C37463" w:rsidRDefault="00C37463" w:rsidP="00C37463">
      <w:pPr>
        <w:bidi/>
        <w:jc w:val="both"/>
        <w:rPr>
          <w:rFonts w:cs="David" w:hint="cs"/>
          <w:rtl/>
        </w:rPr>
      </w:pPr>
      <w:r w:rsidRPr="00C37463">
        <w:rPr>
          <w:rFonts w:cs="David" w:hint="cs"/>
          <w:rtl/>
        </w:rPr>
        <w:tab/>
        <w:t xml:space="preserve">המבחן יהיה האם כשאתה נהנה זה מביא לך באופן אישי טובת הנאה ממשית, זה יהיה המבחן. אם יהיה ספק לגבי זה, ועדת האתיקה תחליט. הרעיון הוא, זה שאתה גם נהנה, אם אתה דואג למס הכנסה...גם אתם נהנים בסוף. אני חשובת שהמבחן הוא ברור, אדוני יודע בודאי להרגיש מתי יהיה אותו מקרה שבו תהיה לו טובת הנאה ממשית. למשל שיפור באחוזי בנייה בגוש חלקה של אזור מסוים ובמקרה יש לאדוני שם קרקע.  </w:t>
      </w:r>
    </w:p>
    <w:p w14:paraId="24E467B8" w14:textId="77777777" w:rsidR="00C37463" w:rsidRPr="00C37463" w:rsidRDefault="00C37463" w:rsidP="00C37463">
      <w:pPr>
        <w:bidi/>
        <w:jc w:val="both"/>
        <w:rPr>
          <w:rFonts w:cs="David" w:hint="cs"/>
          <w:rtl/>
        </w:rPr>
      </w:pPr>
    </w:p>
    <w:p w14:paraId="696BC5EC" w14:textId="77777777" w:rsidR="00C37463" w:rsidRPr="00C37463" w:rsidRDefault="00C37463" w:rsidP="00C37463">
      <w:pPr>
        <w:bidi/>
        <w:jc w:val="both"/>
        <w:rPr>
          <w:rFonts w:cs="David" w:hint="cs"/>
          <w:u w:val="single"/>
          <w:rtl/>
        </w:rPr>
      </w:pPr>
      <w:r w:rsidRPr="00C37463">
        <w:rPr>
          <w:rFonts w:cs="David" w:hint="cs"/>
          <w:u w:val="single"/>
          <w:rtl/>
        </w:rPr>
        <w:t>מנחם אליעזר מוזס:</w:t>
      </w:r>
    </w:p>
    <w:p w14:paraId="6694E4E5" w14:textId="77777777" w:rsidR="00C37463" w:rsidRPr="00C37463" w:rsidRDefault="00C37463" w:rsidP="00C37463">
      <w:pPr>
        <w:bidi/>
        <w:jc w:val="both"/>
        <w:rPr>
          <w:rFonts w:cs="David" w:hint="cs"/>
          <w:u w:val="single"/>
          <w:rtl/>
        </w:rPr>
      </w:pPr>
    </w:p>
    <w:p w14:paraId="791E1030" w14:textId="77777777" w:rsidR="00C37463" w:rsidRPr="00C37463" w:rsidRDefault="00C37463" w:rsidP="00C37463">
      <w:pPr>
        <w:bidi/>
        <w:jc w:val="both"/>
        <w:rPr>
          <w:rFonts w:cs="David" w:hint="cs"/>
          <w:rtl/>
        </w:rPr>
      </w:pPr>
      <w:r w:rsidRPr="00C37463">
        <w:rPr>
          <w:rFonts w:cs="David" w:hint="cs"/>
          <w:rtl/>
        </w:rPr>
        <w:tab/>
        <w:t xml:space="preserve">אם אני מחפש פתרון למצוקת הדיור של עדה מסוימת ויש לי שם עשרה נכדים שבסוף ייהנו גם מהפתרון הזה. </w:t>
      </w:r>
    </w:p>
    <w:p w14:paraId="115FE9F7" w14:textId="77777777" w:rsidR="00C37463" w:rsidRPr="00C37463" w:rsidRDefault="00C37463" w:rsidP="00C37463">
      <w:pPr>
        <w:bidi/>
        <w:jc w:val="both"/>
        <w:rPr>
          <w:rFonts w:cs="David" w:hint="cs"/>
          <w:u w:val="single"/>
          <w:rtl/>
        </w:rPr>
      </w:pPr>
    </w:p>
    <w:p w14:paraId="279F6B32"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29E01510" w14:textId="77777777" w:rsidR="00C37463" w:rsidRPr="00C37463" w:rsidRDefault="00C37463" w:rsidP="00C37463">
      <w:pPr>
        <w:bidi/>
        <w:jc w:val="both"/>
        <w:rPr>
          <w:rFonts w:cs="David" w:hint="cs"/>
          <w:u w:val="single"/>
          <w:rtl/>
        </w:rPr>
      </w:pPr>
    </w:p>
    <w:p w14:paraId="1494CD9F" w14:textId="77777777" w:rsidR="00C37463" w:rsidRPr="00C37463" w:rsidRDefault="00C37463" w:rsidP="00C37463">
      <w:pPr>
        <w:bidi/>
        <w:jc w:val="both"/>
        <w:rPr>
          <w:rFonts w:cs="David" w:hint="cs"/>
          <w:rtl/>
        </w:rPr>
      </w:pPr>
      <w:r w:rsidRPr="00C37463">
        <w:rPr>
          <w:rFonts w:cs="David" w:hint="cs"/>
          <w:rtl/>
        </w:rPr>
        <w:tab/>
        <w:t xml:space="preserve"> לדעתי אין בעיה עם זה. אם אתה דואג למצוקת הדיור של הציבור החרדי בעמנואל, אין בעיה, גם אם יש לך שם 13 נכדים. אבל אם תדאג למצוקת הדיור בשכונה מסוימת בעמנואל והפתרון מרחיק לכת, כי בדרך כלל הוסיפו שם 2% אחוזי בנייה ואתה מוסיף 40% בנייה ושם יש לך נכדים, זה ברור. בשביל זה צריך בסופו של דבר את שיקול הדעת של הפרט, אם הוא מתלבט הוא הולך לוועדה ולוועדה יש סרגל על פי מה למדוד. אחרת או שנלך למקום אחד שהכול אסור או שנלך למקום השני שהכול מותר אנחנו לא רוצים להיות לא פה ולא פה. אני ירדתי מעניין המקורבים, מישהו תומך בזה? אם כן אנחנו הולכים לטקסט המקורי, בשחור, עם שני פרקים בסעיף האישי והסעיף המוסדי בלי התוספות האדומות. </w:t>
      </w:r>
    </w:p>
    <w:p w14:paraId="2BA11931" w14:textId="77777777" w:rsidR="00C37463" w:rsidRPr="00C37463" w:rsidRDefault="00C37463" w:rsidP="00C37463">
      <w:pPr>
        <w:bidi/>
        <w:jc w:val="both"/>
        <w:rPr>
          <w:rFonts w:cs="David" w:hint="cs"/>
          <w:rtl/>
        </w:rPr>
      </w:pPr>
    </w:p>
    <w:p w14:paraId="5E502AC4" w14:textId="77777777" w:rsidR="00C37463" w:rsidRPr="00C37463" w:rsidRDefault="00C37463" w:rsidP="00C37463">
      <w:pPr>
        <w:bidi/>
        <w:jc w:val="both"/>
        <w:rPr>
          <w:rFonts w:cs="David" w:hint="cs"/>
          <w:u w:val="single"/>
          <w:rtl/>
        </w:rPr>
      </w:pPr>
      <w:r w:rsidRPr="00C37463">
        <w:rPr>
          <w:rFonts w:cs="David" w:hint="cs"/>
          <w:u w:val="single"/>
          <w:rtl/>
        </w:rPr>
        <w:t>אברהם מיכאלי:</w:t>
      </w:r>
    </w:p>
    <w:p w14:paraId="4485835C" w14:textId="77777777" w:rsidR="00C37463" w:rsidRPr="00C37463" w:rsidRDefault="00C37463" w:rsidP="00C37463">
      <w:pPr>
        <w:bidi/>
        <w:jc w:val="both"/>
        <w:rPr>
          <w:rFonts w:cs="David" w:hint="cs"/>
          <w:u w:val="single"/>
          <w:rtl/>
        </w:rPr>
      </w:pPr>
    </w:p>
    <w:p w14:paraId="510D3850" w14:textId="77777777" w:rsidR="00C37463" w:rsidRPr="00C37463" w:rsidRDefault="00C37463" w:rsidP="00C37463">
      <w:pPr>
        <w:bidi/>
        <w:ind w:firstLine="720"/>
        <w:jc w:val="both"/>
        <w:rPr>
          <w:rFonts w:cs="David" w:hint="cs"/>
          <w:rtl/>
        </w:rPr>
      </w:pPr>
      <w:r w:rsidRPr="00C37463">
        <w:rPr>
          <w:rFonts w:cs="David" w:hint="cs"/>
          <w:rtl/>
        </w:rPr>
        <w:t xml:space="preserve">בסוף אתה במגזר ואתה נהנה  שם, אבל אומרים זה לא בלעדי. </w:t>
      </w:r>
    </w:p>
    <w:p w14:paraId="03363161" w14:textId="77777777" w:rsidR="00C37463" w:rsidRPr="00C37463" w:rsidRDefault="00C37463" w:rsidP="00C37463">
      <w:pPr>
        <w:bidi/>
        <w:jc w:val="both"/>
        <w:rPr>
          <w:rFonts w:cs="David" w:hint="cs"/>
          <w:rtl/>
        </w:rPr>
      </w:pPr>
    </w:p>
    <w:p w14:paraId="51110152"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146C91A4" w14:textId="77777777" w:rsidR="00C37463" w:rsidRPr="00C37463" w:rsidRDefault="00C37463" w:rsidP="00C37463">
      <w:pPr>
        <w:bidi/>
        <w:jc w:val="both"/>
        <w:rPr>
          <w:rFonts w:cs="David" w:hint="cs"/>
          <w:u w:val="single"/>
          <w:rtl/>
        </w:rPr>
      </w:pPr>
    </w:p>
    <w:p w14:paraId="241C0BCF" w14:textId="77777777" w:rsidR="00C37463" w:rsidRPr="00C37463" w:rsidRDefault="00C37463" w:rsidP="00C37463">
      <w:pPr>
        <w:bidi/>
        <w:jc w:val="both"/>
        <w:rPr>
          <w:rFonts w:cs="David" w:hint="cs"/>
          <w:rtl/>
        </w:rPr>
      </w:pPr>
      <w:r w:rsidRPr="00C37463">
        <w:rPr>
          <w:rFonts w:cs="David" w:hint="cs"/>
          <w:rtl/>
        </w:rPr>
        <w:tab/>
        <w:t xml:space="preserve"> עוברים הלאה לסעיף 42. </w:t>
      </w:r>
    </w:p>
    <w:p w14:paraId="62FDC5C2" w14:textId="77777777" w:rsidR="00C37463" w:rsidRPr="00C37463" w:rsidRDefault="00C37463" w:rsidP="00C37463">
      <w:pPr>
        <w:bidi/>
        <w:jc w:val="both"/>
        <w:rPr>
          <w:rFonts w:cs="David" w:hint="cs"/>
          <w:rtl/>
        </w:rPr>
      </w:pPr>
    </w:p>
    <w:p w14:paraId="3C98A135" w14:textId="77777777" w:rsidR="00C37463" w:rsidRPr="00C37463" w:rsidRDefault="00C37463" w:rsidP="00C37463">
      <w:pPr>
        <w:bidi/>
        <w:jc w:val="both"/>
        <w:rPr>
          <w:rFonts w:cs="David" w:hint="cs"/>
          <w:rtl/>
        </w:rPr>
      </w:pPr>
      <w:r w:rsidRPr="00C37463">
        <w:rPr>
          <w:rFonts w:cs="David" w:hint="cs"/>
          <w:u w:val="single"/>
          <w:rtl/>
        </w:rPr>
        <w:t>ארבל אסטרחן:</w:t>
      </w:r>
    </w:p>
    <w:p w14:paraId="466D4027" w14:textId="77777777" w:rsidR="00C37463" w:rsidRPr="00C37463" w:rsidRDefault="00C37463" w:rsidP="00C37463">
      <w:pPr>
        <w:bidi/>
        <w:jc w:val="both"/>
        <w:rPr>
          <w:rFonts w:cs="David" w:hint="cs"/>
          <w:rtl/>
        </w:rPr>
      </w:pPr>
    </w:p>
    <w:p w14:paraId="6842E019" w14:textId="77777777" w:rsidR="00C37463" w:rsidRPr="00C37463" w:rsidRDefault="00C37463" w:rsidP="00C37463">
      <w:pPr>
        <w:bidi/>
        <w:jc w:val="both"/>
        <w:rPr>
          <w:rFonts w:cs="David" w:hint="cs"/>
          <w:rtl/>
        </w:rPr>
      </w:pPr>
      <w:r w:rsidRPr="00C37463">
        <w:rPr>
          <w:rFonts w:cs="David" w:hint="cs"/>
          <w:rtl/>
        </w:rPr>
        <w:tab/>
        <w:t>היום כתוב שחבר הכנסת לא יזום דבר שיש לו בו עניין אישי ולא יהיה שותף ליוזמה כזו, מה שמוצע:</w:t>
      </w:r>
    </w:p>
    <w:p w14:paraId="689C074E" w14:textId="77777777" w:rsidR="00C37463" w:rsidRPr="00C37463" w:rsidRDefault="00C37463" w:rsidP="00C37463">
      <w:pPr>
        <w:bidi/>
        <w:jc w:val="both"/>
        <w:rPr>
          <w:rFonts w:cs="David" w:hint="cs"/>
          <w:rtl/>
        </w:rPr>
      </w:pPr>
    </w:p>
    <w:p w14:paraId="44D12E93" w14:textId="77777777" w:rsidR="00C37463" w:rsidRPr="00C37463" w:rsidRDefault="00C37463" w:rsidP="00C37463">
      <w:pPr>
        <w:bidi/>
        <w:jc w:val="both"/>
        <w:rPr>
          <w:rFonts w:cs="David" w:hint="cs"/>
          <w:rtl/>
        </w:rPr>
      </w:pPr>
      <w:r w:rsidRPr="00C37463">
        <w:rPr>
          <w:rFonts w:cs="David" w:hint="cs"/>
          <w:rtl/>
        </w:rPr>
        <w:tab/>
        <w:t xml:space="preserve">42. "חבר כנסת לא יזום דבר, בכנסת או מחוץ לכנסת, במישרין או בעקיפין, בנושא שבו הוא מצוי בניגוד עניינים, ולא יהיה שותף ליוזמה כזו". עכשיו אנחנו יודעים גם מה זה ניגוד עניינים. </w:t>
      </w:r>
    </w:p>
    <w:p w14:paraId="27F4A52E" w14:textId="77777777" w:rsidR="00C37463" w:rsidRPr="00C37463" w:rsidRDefault="00C37463" w:rsidP="00C37463">
      <w:pPr>
        <w:bidi/>
        <w:jc w:val="both"/>
        <w:rPr>
          <w:rFonts w:cs="David" w:hint="cs"/>
          <w:rtl/>
        </w:rPr>
      </w:pPr>
    </w:p>
    <w:p w14:paraId="6F719F23"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74F30237" w14:textId="77777777" w:rsidR="00C37463" w:rsidRPr="00C37463" w:rsidRDefault="00C37463" w:rsidP="00C37463">
      <w:pPr>
        <w:bidi/>
        <w:jc w:val="both"/>
        <w:rPr>
          <w:rFonts w:cs="David" w:hint="cs"/>
          <w:u w:val="single"/>
          <w:rtl/>
        </w:rPr>
      </w:pPr>
    </w:p>
    <w:p w14:paraId="29A8E59A" w14:textId="77777777" w:rsidR="00C37463" w:rsidRPr="00C37463" w:rsidRDefault="00C37463" w:rsidP="00C37463">
      <w:pPr>
        <w:bidi/>
        <w:jc w:val="both"/>
        <w:rPr>
          <w:rFonts w:cs="David" w:hint="cs"/>
          <w:rtl/>
        </w:rPr>
      </w:pPr>
      <w:r w:rsidRPr="00C37463">
        <w:rPr>
          <w:rFonts w:cs="David" w:hint="cs"/>
          <w:rtl/>
        </w:rPr>
        <w:tab/>
        <w:t xml:space="preserve">מה זאת אומרת "מחוץ לכנסת" בכל מקרה זה חייב להיות מכוח תפקידו כחבר כנסת, הרי מותר לי ליזום כל מיני דברים לחיי הפרטיים גם. </w:t>
      </w:r>
      <w:r w:rsidRPr="00C37463">
        <w:rPr>
          <w:rFonts w:cs="David" w:hint="cs"/>
          <w:rtl/>
        </w:rPr>
        <w:tab/>
      </w:r>
    </w:p>
    <w:p w14:paraId="4F7D14E5" w14:textId="77777777" w:rsidR="00C37463" w:rsidRPr="00C37463" w:rsidRDefault="00C37463" w:rsidP="00C37463">
      <w:pPr>
        <w:bidi/>
        <w:jc w:val="both"/>
        <w:rPr>
          <w:rFonts w:cs="David" w:hint="cs"/>
          <w:rtl/>
        </w:rPr>
      </w:pPr>
    </w:p>
    <w:p w14:paraId="0C9767C4"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27748420" w14:textId="77777777" w:rsidR="00C37463" w:rsidRPr="00C37463" w:rsidRDefault="00C37463" w:rsidP="00C37463">
      <w:pPr>
        <w:bidi/>
        <w:jc w:val="both"/>
        <w:rPr>
          <w:rFonts w:cs="David" w:hint="cs"/>
          <w:rtl/>
        </w:rPr>
      </w:pPr>
    </w:p>
    <w:p w14:paraId="3BFD82C3" w14:textId="77777777" w:rsidR="00C37463" w:rsidRPr="00C37463" w:rsidRDefault="00C37463" w:rsidP="00C37463">
      <w:pPr>
        <w:bidi/>
        <w:jc w:val="both"/>
        <w:rPr>
          <w:rFonts w:cs="David" w:hint="cs"/>
          <w:rtl/>
        </w:rPr>
      </w:pPr>
      <w:r w:rsidRPr="00C37463">
        <w:rPr>
          <w:rFonts w:cs="David" w:hint="cs"/>
          <w:rtl/>
        </w:rPr>
        <w:tab/>
        <w:t xml:space="preserve">למשל אם אתה פונה לראש העיר שלך. </w:t>
      </w:r>
    </w:p>
    <w:p w14:paraId="078E4318" w14:textId="77777777" w:rsidR="00C37463" w:rsidRPr="00C37463" w:rsidRDefault="00C37463" w:rsidP="00C37463">
      <w:pPr>
        <w:bidi/>
        <w:jc w:val="both"/>
        <w:rPr>
          <w:rFonts w:cs="David" w:hint="cs"/>
          <w:u w:val="single"/>
          <w:rtl/>
        </w:rPr>
      </w:pPr>
    </w:p>
    <w:p w14:paraId="77B0916F"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4BC8457C" w14:textId="77777777" w:rsidR="00C37463" w:rsidRPr="00C37463" w:rsidRDefault="00C37463" w:rsidP="00C37463">
      <w:pPr>
        <w:bidi/>
        <w:jc w:val="both"/>
        <w:rPr>
          <w:rFonts w:cs="David" w:hint="cs"/>
          <w:u w:val="single"/>
          <w:rtl/>
        </w:rPr>
      </w:pPr>
    </w:p>
    <w:p w14:paraId="5D1E911E" w14:textId="77777777" w:rsidR="00C37463" w:rsidRPr="00C37463" w:rsidRDefault="00C37463" w:rsidP="00C37463">
      <w:pPr>
        <w:bidi/>
        <w:jc w:val="both"/>
        <w:rPr>
          <w:rFonts w:cs="David" w:hint="cs"/>
          <w:rtl/>
        </w:rPr>
      </w:pPr>
      <w:r w:rsidRPr="00C37463">
        <w:rPr>
          <w:rFonts w:cs="David" w:hint="cs"/>
          <w:rtl/>
        </w:rPr>
        <w:tab/>
        <w:t xml:space="preserve">זה ברור לי. אבל אם אני עושה את זה בכובעי כחבר כנסת ולא בכובעי כאדם פרטי. אני לא בכל מקום מסתובב כחבר כנסת לפעמים אני גם עושה משהו במסגרת חיי הפרטיים.  למשל אני רוצה לקדם במודיעין הקמה של עמותה חדשה שתנהל את קבוצות הכדורגל שהבנים שלי משחקים בהם. כי העסק מתנהל היום לא כמו שצריך, אז אסור לי לעשות את זה כהורה, ששותף לקבוצת הורים שמנסה לקדם את זה? </w:t>
      </w:r>
    </w:p>
    <w:p w14:paraId="78B21B63" w14:textId="77777777" w:rsidR="00C37463" w:rsidRPr="00C37463" w:rsidRDefault="00C37463" w:rsidP="00C37463">
      <w:pPr>
        <w:bidi/>
        <w:jc w:val="both"/>
        <w:rPr>
          <w:rFonts w:cs="David" w:hint="cs"/>
          <w:u w:val="single"/>
          <w:rtl/>
        </w:rPr>
      </w:pPr>
    </w:p>
    <w:p w14:paraId="63D1AFF4"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7E5821BE" w14:textId="77777777" w:rsidR="00C37463" w:rsidRPr="00C37463" w:rsidRDefault="00C37463" w:rsidP="00C37463">
      <w:pPr>
        <w:bidi/>
        <w:jc w:val="both"/>
        <w:rPr>
          <w:rFonts w:cs="David" w:hint="cs"/>
          <w:rtl/>
        </w:rPr>
      </w:pPr>
    </w:p>
    <w:p w14:paraId="16136AC4" w14:textId="77777777" w:rsidR="00C37463" w:rsidRPr="00C37463" w:rsidRDefault="00C37463" w:rsidP="00C37463">
      <w:pPr>
        <w:bidi/>
        <w:jc w:val="both"/>
        <w:rPr>
          <w:rFonts w:cs="David" w:hint="cs"/>
          <w:rtl/>
        </w:rPr>
      </w:pPr>
      <w:r w:rsidRPr="00C37463">
        <w:rPr>
          <w:rFonts w:cs="David" w:hint="cs"/>
          <w:rtl/>
        </w:rPr>
        <w:tab/>
        <w:t>השאלה איך הציבור יראה את העניין הזה.</w:t>
      </w:r>
    </w:p>
    <w:p w14:paraId="01F394AF" w14:textId="77777777" w:rsidR="00C37463" w:rsidRPr="00C37463" w:rsidRDefault="00C37463" w:rsidP="00C37463">
      <w:pPr>
        <w:bidi/>
        <w:jc w:val="both"/>
        <w:rPr>
          <w:rFonts w:cs="David" w:hint="cs"/>
          <w:rtl/>
        </w:rPr>
      </w:pPr>
    </w:p>
    <w:p w14:paraId="789BA8E1" w14:textId="77777777" w:rsidR="00C37463" w:rsidRPr="00C37463" w:rsidRDefault="00C37463" w:rsidP="00C37463">
      <w:pPr>
        <w:bidi/>
        <w:rPr>
          <w:rFonts w:cs="David" w:hint="cs"/>
          <w:u w:val="single"/>
          <w:rtl/>
        </w:rPr>
      </w:pPr>
      <w:r w:rsidRPr="00C37463">
        <w:rPr>
          <w:rFonts w:cs="David" w:hint="cs"/>
          <w:u w:val="single"/>
          <w:rtl/>
        </w:rPr>
        <w:t>אברהם מיכאלי:</w:t>
      </w:r>
    </w:p>
    <w:p w14:paraId="06AABF7F" w14:textId="77777777" w:rsidR="00C37463" w:rsidRPr="00C37463" w:rsidRDefault="00C37463" w:rsidP="00C37463">
      <w:pPr>
        <w:bidi/>
        <w:rPr>
          <w:rFonts w:cs="David" w:hint="cs"/>
          <w:rtl/>
        </w:rPr>
      </w:pPr>
    </w:p>
    <w:p w14:paraId="5F812A00" w14:textId="77777777" w:rsidR="00C37463" w:rsidRPr="00C37463" w:rsidRDefault="00C37463" w:rsidP="00C37463">
      <w:pPr>
        <w:bidi/>
        <w:rPr>
          <w:rFonts w:cs="David" w:hint="cs"/>
          <w:rtl/>
        </w:rPr>
      </w:pPr>
      <w:r w:rsidRPr="00C37463">
        <w:rPr>
          <w:rFonts w:cs="David" w:hint="cs"/>
          <w:rtl/>
        </w:rPr>
        <w:tab/>
        <w:t>השאלה איפה אתה בניגוד עניינים פה?</w:t>
      </w:r>
    </w:p>
    <w:p w14:paraId="79352B0C" w14:textId="77777777" w:rsidR="00C37463" w:rsidRPr="00C37463" w:rsidRDefault="00C37463" w:rsidP="00C37463">
      <w:pPr>
        <w:bidi/>
        <w:jc w:val="both"/>
        <w:rPr>
          <w:rFonts w:cs="David" w:hint="cs"/>
          <w:rtl/>
        </w:rPr>
      </w:pPr>
    </w:p>
    <w:p w14:paraId="07C15E87" w14:textId="77777777" w:rsidR="00C37463" w:rsidRPr="00C37463" w:rsidRDefault="00C37463" w:rsidP="00C37463">
      <w:pPr>
        <w:bidi/>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20541B90" w14:textId="77777777" w:rsidR="00C37463" w:rsidRPr="00C37463" w:rsidRDefault="00C37463" w:rsidP="00C37463">
      <w:pPr>
        <w:bidi/>
        <w:rPr>
          <w:rFonts w:cs="David" w:hint="cs"/>
          <w:rtl/>
        </w:rPr>
      </w:pPr>
    </w:p>
    <w:p w14:paraId="55B237D5" w14:textId="77777777" w:rsidR="00C37463" w:rsidRPr="00C37463" w:rsidRDefault="00C37463" w:rsidP="00C37463">
      <w:pPr>
        <w:bidi/>
        <w:jc w:val="both"/>
        <w:rPr>
          <w:rFonts w:cs="David" w:hint="cs"/>
          <w:rtl/>
        </w:rPr>
      </w:pPr>
      <w:r w:rsidRPr="00C37463">
        <w:rPr>
          <w:rFonts w:cs="David" w:hint="cs"/>
          <w:rtl/>
        </w:rPr>
        <w:tab/>
        <w:t xml:space="preserve">מה שלנו נראה לגמרי ברור, למי שאחר כך יקרא, צריך שהדברים יהיו כתובים ב"רחל בתך הקטנה". הרי בדיוק בשביל זה אנחנו עושים את זה. אני אומר לכם שכאשר כתוב שזה בכנסת או מחוץ לכנסת זה קושר אותך באופן טוטאלי. זה חייב להיות כתוב שזה בקשר לתפקידו כחבר כנסת, או משהו כזה.  אחרת נכניס את עצמנו למקום שלא נוכל לצאת ממנו. </w:t>
      </w:r>
    </w:p>
    <w:p w14:paraId="3114BC06" w14:textId="77777777" w:rsidR="00C37463" w:rsidRPr="00C37463" w:rsidRDefault="00C37463" w:rsidP="00C37463">
      <w:pPr>
        <w:bidi/>
        <w:jc w:val="both"/>
        <w:rPr>
          <w:rFonts w:cs="David" w:hint="cs"/>
          <w:rtl/>
        </w:rPr>
      </w:pPr>
    </w:p>
    <w:p w14:paraId="037DFD43"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1369A6F8" w14:textId="77777777" w:rsidR="00C37463" w:rsidRPr="00C37463" w:rsidRDefault="00C37463" w:rsidP="00C37463">
      <w:pPr>
        <w:bidi/>
        <w:jc w:val="both"/>
        <w:rPr>
          <w:rFonts w:cs="David" w:hint="cs"/>
          <w:u w:val="single"/>
          <w:rtl/>
        </w:rPr>
      </w:pPr>
    </w:p>
    <w:p w14:paraId="57373156" w14:textId="77777777" w:rsidR="00C37463" w:rsidRPr="00C37463" w:rsidRDefault="00C37463" w:rsidP="00C37463">
      <w:pPr>
        <w:bidi/>
        <w:jc w:val="both"/>
        <w:rPr>
          <w:rFonts w:cs="David" w:hint="cs"/>
          <w:rtl/>
        </w:rPr>
      </w:pPr>
      <w:r w:rsidRPr="00C37463">
        <w:rPr>
          <w:rFonts w:cs="David" w:hint="cs"/>
          <w:rtl/>
        </w:rPr>
        <w:tab/>
        <w:t xml:space="preserve"> ארבל חשבה על פתרון "חבר כנסת לא יזום במילוי תפקידו כחבר כנסת, בכנסת או מחוצה לה...", זה פותר את העניין אני לא יכול ללכת לחבר שלי בבאר שבע ולהגיד לו בוא ניזום יחד הצעת חוק שמשפרת את המיסוי בדרום הנגב.</w:t>
      </w:r>
    </w:p>
    <w:p w14:paraId="7B6CA7C0" w14:textId="77777777" w:rsidR="00C37463" w:rsidRPr="00C37463" w:rsidRDefault="00C37463" w:rsidP="00C37463">
      <w:pPr>
        <w:bidi/>
        <w:jc w:val="both"/>
        <w:rPr>
          <w:rFonts w:cs="David" w:hint="cs"/>
          <w:rtl/>
        </w:rPr>
      </w:pPr>
    </w:p>
    <w:p w14:paraId="126C6617" w14:textId="77777777" w:rsidR="00C37463" w:rsidRPr="00C37463" w:rsidRDefault="00C37463" w:rsidP="00C37463">
      <w:pPr>
        <w:keepNext/>
        <w:bidi/>
        <w:jc w:val="both"/>
        <w:rPr>
          <w:rFonts w:cs="David" w:hint="cs"/>
          <w:u w:val="single"/>
          <w:rtl/>
        </w:rPr>
      </w:pPr>
      <w:r w:rsidRPr="00C37463">
        <w:rPr>
          <w:rFonts w:cs="David" w:hint="cs"/>
          <w:u w:val="single"/>
          <w:rtl/>
        </w:rPr>
        <w:t>סוזי נבות:</w:t>
      </w:r>
    </w:p>
    <w:p w14:paraId="63954536" w14:textId="77777777" w:rsidR="00C37463" w:rsidRPr="00C37463" w:rsidRDefault="00C37463" w:rsidP="00C37463">
      <w:pPr>
        <w:keepNext/>
        <w:bidi/>
        <w:jc w:val="both"/>
        <w:rPr>
          <w:rFonts w:cs="David" w:hint="cs"/>
          <w:rtl/>
        </w:rPr>
      </w:pPr>
    </w:p>
    <w:p w14:paraId="708D260B" w14:textId="77777777" w:rsidR="00C37463" w:rsidRPr="00C37463" w:rsidRDefault="00C37463" w:rsidP="00C37463">
      <w:pPr>
        <w:keepNext/>
        <w:bidi/>
        <w:jc w:val="both"/>
        <w:rPr>
          <w:rFonts w:cs="David" w:hint="cs"/>
          <w:rtl/>
        </w:rPr>
      </w:pPr>
      <w:r w:rsidRPr="00C37463">
        <w:rPr>
          <w:rFonts w:cs="David" w:hint="cs"/>
          <w:rtl/>
        </w:rPr>
        <w:tab/>
        <w:t xml:space="preserve">אבל אם חבר הכנסת </w:t>
      </w:r>
      <w:proofErr w:type="spellStart"/>
      <w:r w:rsidRPr="00C37463">
        <w:rPr>
          <w:rFonts w:cs="David" w:hint="cs"/>
          <w:rtl/>
        </w:rPr>
        <w:t>לוין</w:t>
      </w:r>
      <w:proofErr w:type="spellEnd"/>
      <w:r w:rsidRPr="00C37463">
        <w:rPr>
          <w:rFonts w:cs="David" w:hint="cs"/>
          <w:rtl/>
        </w:rPr>
        <w:t xml:space="preserve"> פונה לראש העירייה במודיעין ואומר לו, יש לי בדיוק בשבילך את האדם המתאים למלא את התפקיד כרגע, תמנה אותו, הוא במקרה גם בן משפחה שלי. הוא לא עושה את זה במסגרת מילוי תפקידו כחבר כנסת אבל בסופו של דבר זה ניגוד עניינים אישי מובהק.  ברגע שכותבים "במילוי תפקידו" זה אומר שכל מה שחבר כנסת עושה באופן פרטי, כביכול לא משתמש בשם "חבר כנסת", למרות שכולם יודעים שהוא חבר כנסת, אז לכאורה הוא לא נכנס במסגרת הפרק של ניגוד עניינים. אז איך נטפל במקרה כזה?  </w:t>
      </w:r>
      <w:r w:rsidRPr="00C37463">
        <w:rPr>
          <w:rFonts w:cs="David" w:hint="cs"/>
          <w:rtl/>
        </w:rPr>
        <w:tab/>
      </w:r>
    </w:p>
    <w:p w14:paraId="71F976BE" w14:textId="77777777" w:rsidR="00C37463" w:rsidRPr="00C37463" w:rsidRDefault="00C37463" w:rsidP="00C37463">
      <w:pPr>
        <w:bidi/>
        <w:jc w:val="both"/>
        <w:rPr>
          <w:rFonts w:cs="David" w:hint="cs"/>
          <w:rtl/>
        </w:rPr>
      </w:pPr>
    </w:p>
    <w:p w14:paraId="0A4D55E1"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53E46025" w14:textId="77777777" w:rsidR="00C37463" w:rsidRPr="00C37463" w:rsidRDefault="00C37463" w:rsidP="00C37463">
      <w:pPr>
        <w:bidi/>
        <w:jc w:val="both"/>
        <w:rPr>
          <w:rFonts w:cs="David" w:hint="cs"/>
          <w:u w:val="single"/>
          <w:rtl/>
        </w:rPr>
      </w:pPr>
    </w:p>
    <w:p w14:paraId="7B494940" w14:textId="77777777" w:rsidR="00C37463" w:rsidRPr="00C37463" w:rsidRDefault="00C37463" w:rsidP="00C37463">
      <w:pPr>
        <w:bidi/>
        <w:jc w:val="both"/>
        <w:rPr>
          <w:rFonts w:cs="David" w:hint="cs"/>
          <w:rtl/>
        </w:rPr>
      </w:pPr>
      <w:r w:rsidRPr="00C37463">
        <w:rPr>
          <w:rFonts w:cs="David" w:hint="cs"/>
          <w:rtl/>
        </w:rPr>
        <w:tab/>
        <w:t xml:space="preserve">המקרה הזה הוא מקרה חמור, זה לא דומה למקרים שעלו כאן, חוסר התקינות כאן היא ברורה לעין ובולטת. </w:t>
      </w:r>
    </w:p>
    <w:p w14:paraId="458C05F9" w14:textId="77777777" w:rsidR="00C37463" w:rsidRPr="00C37463" w:rsidRDefault="00C37463" w:rsidP="00C37463">
      <w:pPr>
        <w:bidi/>
        <w:jc w:val="both"/>
        <w:rPr>
          <w:rFonts w:cs="David" w:hint="cs"/>
          <w:rtl/>
        </w:rPr>
      </w:pPr>
    </w:p>
    <w:p w14:paraId="27CE06B0" w14:textId="77777777" w:rsidR="00C37463" w:rsidRPr="00C37463" w:rsidRDefault="00C37463" w:rsidP="00C37463">
      <w:pPr>
        <w:bidi/>
        <w:jc w:val="both"/>
        <w:rPr>
          <w:rFonts w:cs="David" w:hint="cs"/>
          <w:u w:val="single"/>
          <w:rtl/>
        </w:rPr>
      </w:pPr>
      <w:r w:rsidRPr="00C37463">
        <w:rPr>
          <w:rFonts w:cs="David" w:hint="cs"/>
          <w:u w:val="single"/>
          <w:rtl/>
        </w:rPr>
        <w:t xml:space="preserve">סוזי נבות: </w:t>
      </w:r>
    </w:p>
    <w:p w14:paraId="25E350A0" w14:textId="77777777" w:rsidR="00C37463" w:rsidRPr="00C37463" w:rsidRDefault="00C37463" w:rsidP="00C37463">
      <w:pPr>
        <w:bidi/>
        <w:jc w:val="both"/>
        <w:rPr>
          <w:rFonts w:cs="David" w:hint="cs"/>
          <w:rtl/>
        </w:rPr>
      </w:pPr>
    </w:p>
    <w:p w14:paraId="1C98D6EE" w14:textId="77777777" w:rsidR="00C37463" w:rsidRPr="00C37463" w:rsidRDefault="00C37463" w:rsidP="00C37463">
      <w:pPr>
        <w:bidi/>
        <w:jc w:val="both"/>
        <w:rPr>
          <w:rFonts w:cs="David" w:hint="cs"/>
          <w:rtl/>
        </w:rPr>
      </w:pPr>
      <w:r w:rsidRPr="00C37463">
        <w:rPr>
          <w:rFonts w:cs="David" w:hint="cs"/>
          <w:rtl/>
        </w:rPr>
        <w:tab/>
        <w:t>אבל זה לא ניגוד עניינים ברגע שאת מחריגה אותו פה וכותבת חבר כנסת לא ייזום דבר במסגרת מילוי תפקידו, יאמר אותו חבר כנסת שזה לא במסגרת מילוי תפקידו, הוא רק רוצה לקדם את בן משפחתו.</w:t>
      </w:r>
    </w:p>
    <w:p w14:paraId="2E7A22E8" w14:textId="77777777" w:rsidR="00C37463" w:rsidRPr="00C37463" w:rsidRDefault="00C37463" w:rsidP="00C37463">
      <w:pPr>
        <w:bidi/>
        <w:jc w:val="both"/>
        <w:rPr>
          <w:rFonts w:cs="David" w:hint="cs"/>
          <w:rtl/>
        </w:rPr>
      </w:pPr>
      <w:r w:rsidRPr="00C37463">
        <w:rPr>
          <w:rFonts w:cs="David" w:hint="cs"/>
          <w:rtl/>
        </w:rPr>
        <w:tab/>
      </w:r>
    </w:p>
    <w:p w14:paraId="1E99EBD6"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11F92425" w14:textId="77777777" w:rsidR="00C37463" w:rsidRPr="00C37463" w:rsidRDefault="00C37463" w:rsidP="00C37463">
      <w:pPr>
        <w:bidi/>
        <w:jc w:val="both"/>
        <w:rPr>
          <w:rFonts w:cs="David" w:hint="cs"/>
          <w:u w:val="single"/>
          <w:rtl/>
        </w:rPr>
      </w:pPr>
    </w:p>
    <w:p w14:paraId="1DEC6A26" w14:textId="77777777" w:rsidR="00C37463" w:rsidRPr="00C37463" w:rsidRDefault="00C37463" w:rsidP="00C37463">
      <w:pPr>
        <w:bidi/>
        <w:jc w:val="both"/>
        <w:rPr>
          <w:rFonts w:cs="David" w:hint="cs"/>
          <w:rtl/>
        </w:rPr>
      </w:pPr>
      <w:r w:rsidRPr="00C37463">
        <w:rPr>
          <w:rFonts w:cs="David" w:hint="cs"/>
          <w:rtl/>
        </w:rPr>
        <w:tab/>
        <w:t>אז מה עושים? אנחנו גם בני אדם ויש לנו גם חיים נורמאליים.</w:t>
      </w:r>
    </w:p>
    <w:p w14:paraId="11B0EAF4" w14:textId="77777777" w:rsidR="00C37463" w:rsidRPr="00C37463" w:rsidRDefault="00C37463" w:rsidP="00C37463">
      <w:pPr>
        <w:bidi/>
        <w:jc w:val="both"/>
        <w:rPr>
          <w:rFonts w:cs="David" w:hint="cs"/>
          <w:rtl/>
        </w:rPr>
      </w:pPr>
    </w:p>
    <w:p w14:paraId="4B32607E" w14:textId="77777777" w:rsidR="00C37463" w:rsidRPr="00C37463" w:rsidRDefault="00C37463" w:rsidP="00C37463">
      <w:pPr>
        <w:bidi/>
        <w:jc w:val="both"/>
        <w:rPr>
          <w:rFonts w:cs="David" w:hint="cs"/>
          <w:rtl/>
        </w:rPr>
      </w:pPr>
      <w:r w:rsidRPr="00C37463">
        <w:rPr>
          <w:rFonts w:cs="David" w:hint="cs"/>
          <w:u w:val="single"/>
          <w:rtl/>
        </w:rPr>
        <w:t>איל ינון:</w:t>
      </w:r>
    </w:p>
    <w:p w14:paraId="66AC910C" w14:textId="77777777" w:rsidR="00C37463" w:rsidRPr="00C37463" w:rsidRDefault="00C37463" w:rsidP="00C37463">
      <w:pPr>
        <w:bidi/>
        <w:jc w:val="both"/>
        <w:rPr>
          <w:rFonts w:cs="David" w:hint="cs"/>
          <w:rtl/>
        </w:rPr>
      </w:pPr>
    </w:p>
    <w:p w14:paraId="054559F2" w14:textId="77777777" w:rsidR="00C37463" w:rsidRPr="00C37463" w:rsidRDefault="00C37463" w:rsidP="00C37463">
      <w:pPr>
        <w:bidi/>
        <w:jc w:val="both"/>
        <w:rPr>
          <w:rFonts w:cs="David" w:hint="cs"/>
          <w:rtl/>
        </w:rPr>
      </w:pPr>
      <w:r w:rsidRPr="00C37463">
        <w:rPr>
          <w:rFonts w:cs="David" w:hint="cs"/>
          <w:rtl/>
        </w:rPr>
        <w:tab/>
        <w:t xml:space="preserve">יש גישה שאומרת שחברי כנסת הם לא אנשים פרטיים, הם לעולם חברי כנסת אבל זה לא מציאותי לדרוש את זה מהם. </w:t>
      </w:r>
    </w:p>
    <w:p w14:paraId="5098518F" w14:textId="77777777" w:rsidR="00C37463" w:rsidRPr="00C37463" w:rsidRDefault="00C37463" w:rsidP="00C37463">
      <w:pPr>
        <w:bidi/>
        <w:jc w:val="both"/>
        <w:rPr>
          <w:rFonts w:cs="David" w:hint="cs"/>
          <w:rtl/>
        </w:rPr>
      </w:pPr>
    </w:p>
    <w:p w14:paraId="7E7DC113"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3964E5D9" w14:textId="77777777" w:rsidR="00C37463" w:rsidRPr="00C37463" w:rsidRDefault="00C37463" w:rsidP="00C37463">
      <w:pPr>
        <w:bidi/>
        <w:jc w:val="both"/>
        <w:rPr>
          <w:rFonts w:cs="David" w:hint="cs"/>
          <w:rtl/>
        </w:rPr>
      </w:pPr>
    </w:p>
    <w:p w14:paraId="6ED277B1" w14:textId="77777777" w:rsidR="00C37463" w:rsidRPr="00C37463" w:rsidRDefault="00C37463" w:rsidP="00C37463">
      <w:pPr>
        <w:bidi/>
        <w:jc w:val="both"/>
        <w:rPr>
          <w:rFonts w:cs="David" w:hint="cs"/>
          <w:rtl/>
        </w:rPr>
      </w:pPr>
      <w:r w:rsidRPr="00C37463">
        <w:rPr>
          <w:rFonts w:cs="David" w:hint="cs"/>
          <w:rtl/>
        </w:rPr>
        <w:tab/>
        <w:t>זו הגישה המקובלת.</w:t>
      </w:r>
    </w:p>
    <w:p w14:paraId="1B46B48B" w14:textId="77777777" w:rsidR="00C37463" w:rsidRPr="00C37463" w:rsidRDefault="00C37463" w:rsidP="00C37463">
      <w:pPr>
        <w:bidi/>
        <w:jc w:val="both"/>
        <w:rPr>
          <w:rFonts w:cs="David" w:hint="cs"/>
          <w:rtl/>
        </w:rPr>
      </w:pPr>
    </w:p>
    <w:p w14:paraId="0288FA10"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5BEDE8D0" w14:textId="77777777" w:rsidR="00C37463" w:rsidRPr="00C37463" w:rsidRDefault="00C37463" w:rsidP="00C37463">
      <w:pPr>
        <w:bidi/>
        <w:jc w:val="both"/>
        <w:rPr>
          <w:rFonts w:cs="David" w:hint="cs"/>
          <w:u w:val="single"/>
          <w:rtl/>
        </w:rPr>
      </w:pPr>
    </w:p>
    <w:p w14:paraId="51096BD3" w14:textId="77777777" w:rsidR="00C37463" w:rsidRPr="00C37463" w:rsidRDefault="00C37463" w:rsidP="00C37463">
      <w:pPr>
        <w:bidi/>
        <w:jc w:val="both"/>
        <w:rPr>
          <w:rFonts w:cs="David" w:hint="cs"/>
          <w:rtl/>
        </w:rPr>
      </w:pPr>
      <w:r w:rsidRPr="00C37463">
        <w:rPr>
          <w:rFonts w:cs="David" w:hint="cs"/>
          <w:rtl/>
        </w:rPr>
        <w:tab/>
        <w:t>אני מקבלת את זה שאנחנו חברי כנסת כל הזמן, זה ברור לי.</w:t>
      </w:r>
    </w:p>
    <w:p w14:paraId="717A5C95" w14:textId="77777777" w:rsidR="00C37463" w:rsidRPr="00C37463" w:rsidRDefault="00C37463" w:rsidP="00C37463">
      <w:pPr>
        <w:bidi/>
        <w:jc w:val="both"/>
        <w:rPr>
          <w:rFonts w:cs="David" w:hint="cs"/>
          <w:rtl/>
        </w:rPr>
      </w:pPr>
    </w:p>
    <w:p w14:paraId="7E3EC5A6" w14:textId="77777777" w:rsidR="00C37463" w:rsidRPr="00C37463" w:rsidRDefault="00C37463" w:rsidP="00C37463">
      <w:pPr>
        <w:keepNext/>
        <w:bidi/>
        <w:jc w:val="both"/>
        <w:rPr>
          <w:rFonts w:cs="David" w:hint="cs"/>
          <w:u w:val="single"/>
          <w:rtl/>
        </w:rPr>
      </w:pPr>
      <w:r w:rsidRPr="00C37463">
        <w:rPr>
          <w:rFonts w:cs="David" w:hint="cs"/>
          <w:u w:val="single"/>
          <w:rtl/>
        </w:rPr>
        <w:t>סוזי נבות:</w:t>
      </w:r>
    </w:p>
    <w:p w14:paraId="49316585" w14:textId="77777777" w:rsidR="00C37463" w:rsidRPr="00C37463" w:rsidRDefault="00C37463" w:rsidP="00C37463">
      <w:pPr>
        <w:keepNext/>
        <w:bidi/>
        <w:jc w:val="both"/>
        <w:rPr>
          <w:rFonts w:cs="David" w:hint="cs"/>
          <w:rtl/>
        </w:rPr>
      </w:pPr>
    </w:p>
    <w:p w14:paraId="07106EAB" w14:textId="77777777" w:rsidR="00C37463" w:rsidRPr="00C37463" w:rsidRDefault="00C37463" w:rsidP="00C37463">
      <w:pPr>
        <w:keepNext/>
        <w:bidi/>
        <w:jc w:val="both"/>
        <w:rPr>
          <w:rFonts w:cs="David" w:hint="cs"/>
          <w:rtl/>
        </w:rPr>
      </w:pPr>
      <w:r w:rsidRPr="00C37463">
        <w:rPr>
          <w:rFonts w:cs="David" w:hint="cs"/>
          <w:rtl/>
        </w:rPr>
        <w:tab/>
        <w:t>כמו ששופט הוא שופט כל הזמן.</w:t>
      </w:r>
      <w:r w:rsidRPr="00C37463">
        <w:rPr>
          <w:rFonts w:cs="David" w:hint="cs"/>
          <w:rtl/>
        </w:rPr>
        <w:tab/>
      </w:r>
    </w:p>
    <w:p w14:paraId="1C725750" w14:textId="77777777" w:rsidR="00C37463" w:rsidRPr="00C37463" w:rsidRDefault="00C37463" w:rsidP="00C37463">
      <w:pPr>
        <w:bidi/>
        <w:jc w:val="both"/>
        <w:rPr>
          <w:rFonts w:cs="David" w:hint="cs"/>
          <w:u w:val="single"/>
          <w:rtl/>
        </w:rPr>
      </w:pPr>
    </w:p>
    <w:p w14:paraId="698C4C96"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4662FCFE" w14:textId="77777777" w:rsidR="00C37463" w:rsidRPr="00C37463" w:rsidRDefault="00C37463" w:rsidP="00C37463">
      <w:pPr>
        <w:bidi/>
        <w:jc w:val="both"/>
        <w:rPr>
          <w:rFonts w:cs="David" w:hint="cs"/>
          <w:rtl/>
        </w:rPr>
      </w:pPr>
    </w:p>
    <w:p w14:paraId="5E9088B1" w14:textId="77777777" w:rsidR="00C37463" w:rsidRPr="00C37463" w:rsidRDefault="00C37463" w:rsidP="00C37463">
      <w:pPr>
        <w:bidi/>
        <w:jc w:val="both"/>
        <w:rPr>
          <w:rFonts w:cs="David" w:hint="cs"/>
          <w:rtl/>
        </w:rPr>
      </w:pPr>
      <w:r w:rsidRPr="00C37463">
        <w:rPr>
          <w:rFonts w:cs="David" w:hint="cs"/>
          <w:rtl/>
        </w:rPr>
        <w:tab/>
        <w:t xml:space="preserve"> הגישה הזו מקובלת עלי.</w:t>
      </w:r>
    </w:p>
    <w:p w14:paraId="69D8E822" w14:textId="77777777" w:rsidR="00C37463" w:rsidRPr="00C37463" w:rsidRDefault="00C37463" w:rsidP="00C37463">
      <w:pPr>
        <w:bidi/>
        <w:jc w:val="both"/>
        <w:rPr>
          <w:rFonts w:cs="David" w:hint="cs"/>
          <w:rtl/>
        </w:rPr>
      </w:pPr>
    </w:p>
    <w:p w14:paraId="414E4787" w14:textId="77777777" w:rsidR="00C37463" w:rsidRPr="00C37463" w:rsidRDefault="00C37463" w:rsidP="00C37463">
      <w:pPr>
        <w:bidi/>
        <w:rPr>
          <w:rFonts w:cs="David" w:hint="cs"/>
          <w:u w:val="single"/>
          <w:rtl/>
        </w:rPr>
      </w:pPr>
      <w:r w:rsidRPr="00C37463">
        <w:rPr>
          <w:rFonts w:cs="David" w:hint="cs"/>
          <w:u w:val="single"/>
          <w:rtl/>
        </w:rPr>
        <w:t>איל יינון:</w:t>
      </w:r>
    </w:p>
    <w:p w14:paraId="731AE473" w14:textId="77777777" w:rsidR="00C37463" w:rsidRPr="00C37463" w:rsidRDefault="00C37463" w:rsidP="00C37463">
      <w:pPr>
        <w:bidi/>
        <w:rPr>
          <w:rFonts w:cs="David" w:hint="cs"/>
          <w:rtl/>
        </w:rPr>
      </w:pPr>
    </w:p>
    <w:p w14:paraId="69BB0AE2" w14:textId="77777777" w:rsidR="00C37463" w:rsidRPr="00C37463" w:rsidRDefault="00C37463" w:rsidP="00C37463">
      <w:pPr>
        <w:bidi/>
        <w:rPr>
          <w:rFonts w:cs="David" w:hint="cs"/>
          <w:rtl/>
        </w:rPr>
      </w:pPr>
      <w:r w:rsidRPr="00C37463">
        <w:rPr>
          <w:rFonts w:cs="David" w:hint="cs"/>
          <w:rtl/>
        </w:rPr>
        <w:tab/>
        <w:t>אבל גם השופטים מטפלים בענייניהם האישיים.</w:t>
      </w:r>
    </w:p>
    <w:p w14:paraId="479D6AB9" w14:textId="77777777" w:rsidR="00C37463" w:rsidRPr="00C37463" w:rsidRDefault="00C37463" w:rsidP="00C37463">
      <w:pPr>
        <w:bidi/>
        <w:rPr>
          <w:rFonts w:cs="David" w:hint="cs"/>
          <w:rtl/>
        </w:rPr>
      </w:pPr>
    </w:p>
    <w:p w14:paraId="7D142740"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0932BF9C" w14:textId="77777777" w:rsidR="00C37463" w:rsidRPr="00C37463" w:rsidRDefault="00C37463" w:rsidP="00C37463">
      <w:pPr>
        <w:bidi/>
        <w:jc w:val="both"/>
        <w:rPr>
          <w:rFonts w:cs="David" w:hint="cs"/>
          <w:rtl/>
        </w:rPr>
      </w:pPr>
    </w:p>
    <w:p w14:paraId="7AED72CC" w14:textId="77777777" w:rsidR="00C37463" w:rsidRPr="00C37463" w:rsidRDefault="00C37463" w:rsidP="00C37463">
      <w:pPr>
        <w:bidi/>
        <w:rPr>
          <w:rFonts w:cs="David" w:hint="cs"/>
          <w:rtl/>
        </w:rPr>
      </w:pPr>
      <w:r w:rsidRPr="00C37463">
        <w:rPr>
          <w:rFonts w:cs="David" w:hint="cs"/>
          <w:rtl/>
        </w:rPr>
        <w:tab/>
        <w:t xml:space="preserve"> אבל זה עדיין לא מונע ממני להיות חברה באגודת הורים למען הילדים שלי.</w:t>
      </w:r>
      <w:r w:rsidRPr="00C37463">
        <w:rPr>
          <w:rFonts w:cs="David" w:hint="cs"/>
          <w:rtl/>
        </w:rPr>
        <w:tab/>
      </w:r>
    </w:p>
    <w:p w14:paraId="025A05FB" w14:textId="77777777" w:rsidR="00C37463" w:rsidRPr="00C37463" w:rsidRDefault="00C37463" w:rsidP="00C37463">
      <w:pPr>
        <w:bidi/>
        <w:jc w:val="both"/>
        <w:rPr>
          <w:rFonts w:cs="David" w:hint="cs"/>
          <w:u w:val="single"/>
          <w:rtl/>
        </w:rPr>
      </w:pPr>
    </w:p>
    <w:p w14:paraId="52A42A0D" w14:textId="77777777" w:rsidR="00C37463" w:rsidRPr="00C37463" w:rsidRDefault="00C37463" w:rsidP="00C37463">
      <w:pPr>
        <w:bidi/>
        <w:jc w:val="both"/>
        <w:rPr>
          <w:rFonts w:cs="David" w:hint="cs"/>
          <w:u w:val="single"/>
          <w:rtl/>
        </w:rPr>
      </w:pPr>
      <w:r w:rsidRPr="00C37463">
        <w:rPr>
          <w:rFonts w:cs="David" w:hint="cs"/>
          <w:u w:val="single"/>
          <w:rtl/>
        </w:rPr>
        <w:t>מנחם אליעזר מוזס:</w:t>
      </w:r>
    </w:p>
    <w:p w14:paraId="7EEE1395" w14:textId="77777777" w:rsidR="00C37463" w:rsidRPr="00C37463" w:rsidRDefault="00C37463" w:rsidP="00C37463">
      <w:pPr>
        <w:bidi/>
        <w:jc w:val="both"/>
        <w:rPr>
          <w:rFonts w:cs="David" w:hint="cs"/>
          <w:u w:val="single"/>
          <w:rtl/>
        </w:rPr>
      </w:pPr>
    </w:p>
    <w:p w14:paraId="0E722A53" w14:textId="77777777" w:rsidR="00C37463" w:rsidRPr="00C37463" w:rsidRDefault="00C37463" w:rsidP="00C37463">
      <w:pPr>
        <w:bidi/>
        <w:jc w:val="both"/>
        <w:rPr>
          <w:rFonts w:cs="David" w:hint="cs"/>
          <w:rtl/>
        </w:rPr>
      </w:pPr>
      <w:r w:rsidRPr="00C37463">
        <w:rPr>
          <w:rFonts w:cs="David" w:hint="cs"/>
          <w:rtl/>
        </w:rPr>
        <w:tab/>
        <w:t xml:space="preserve">הוא כותב על הבלנק שלו? כולם יודעים שאהרון ברק הוא נשיא בית המשפט, כולם יודעים ששלי יחימוביץ היא חברת כנסת, היא לא צריכה לכתוב את זה. </w:t>
      </w:r>
    </w:p>
    <w:p w14:paraId="4CCE7AE8" w14:textId="77777777" w:rsidR="00C37463" w:rsidRPr="00C37463" w:rsidRDefault="00C37463" w:rsidP="00C37463">
      <w:pPr>
        <w:bidi/>
        <w:jc w:val="both"/>
        <w:rPr>
          <w:rFonts w:cs="David" w:hint="cs"/>
          <w:u w:val="single"/>
          <w:rtl/>
        </w:rPr>
      </w:pPr>
    </w:p>
    <w:p w14:paraId="284DFE6F"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5326AE3B" w14:textId="77777777" w:rsidR="00C37463" w:rsidRPr="00C37463" w:rsidRDefault="00C37463" w:rsidP="00C37463">
      <w:pPr>
        <w:bidi/>
        <w:jc w:val="both"/>
        <w:rPr>
          <w:rFonts w:cs="David" w:hint="cs"/>
          <w:u w:val="single"/>
          <w:rtl/>
        </w:rPr>
      </w:pPr>
    </w:p>
    <w:p w14:paraId="0DF6F955" w14:textId="77777777" w:rsidR="00C37463" w:rsidRPr="00C37463" w:rsidRDefault="00C37463" w:rsidP="00C37463">
      <w:pPr>
        <w:bidi/>
        <w:jc w:val="both"/>
        <w:rPr>
          <w:rFonts w:cs="David" w:hint="cs"/>
          <w:rtl/>
        </w:rPr>
      </w:pPr>
      <w:r w:rsidRPr="00C37463">
        <w:rPr>
          <w:rFonts w:cs="David" w:hint="cs"/>
          <w:rtl/>
        </w:rPr>
        <w:tab/>
        <w:t xml:space="preserve">לעיריית תל-אביב יש נוהל שאם הרכב שלך רשום כחוק ויש עליו תו חניה בתיקון ואתה עם רכב חלופי ובינתיים מקבל על הרכב החלופי דוחות, אתה פונה לעירייה, מצרף את האישור לזה שהרכב היה בתיקון ומבקש לבטל את הדוחות. על בסיס קבוע אני פונה לעירייה על העניין הזה עם האישורים המתאימים. </w:t>
      </w:r>
    </w:p>
    <w:p w14:paraId="56C7FAEF" w14:textId="77777777" w:rsidR="00C37463" w:rsidRPr="00C37463" w:rsidRDefault="00C37463" w:rsidP="00C37463">
      <w:pPr>
        <w:bidi/>
        <w:jc w:val="both"/>
        <w:rPr>
          <w:rFonts w:cs="David" w:hint="cs"/>
          <w:rtl/>
        </w:rPr>
      </w:pPr>
    </w:p>
    <w:p w14:paraId="50F2807C" w14:textId="77777777" w:rsidR="00C37463" w:rsidRPr="00C37463" w:rsidRDefault="00C37463" w:rsidP="00C37463">
      <w:pPr>
        <w:bidi/>
        <w:rPr>
          <w:rFonts w:cs="David" w:hint="cs"/>
          <w:u w:val="single"/>
          <w:rtl/>
        </w:rPr>
      </w:pPr>
      <w:r w:rsidRPr="00C37463">
        <w:rPr>
          <w:rFonts w:cs="David" w:hint="cs"/>
          <w:u w:val="single"/>
          <w:rtl/>
        </w:rPr>
        <w:t>איל יינון:</w:t>
      </w:r>
    </w:p>
    <w:p w14:paraId="0237F0D7" w14:textId="77777777" w:rsidR="00C37463" w:rsidRPr="00C37463" w:rsidRDefault="00C37463" w:rsidP="00C37463">
      <w:pPr>
        <w:bidi/>
        <w:rPr>
          <w:rFonts w:cs="David" w:hint="cs"/>
          <w:rtl/>
        </w:rPr>
      </w:pPr>
    </w:p>
    <w:p w14:paraId="371F08C6" w14:textId="77777777" w:rsidR="00C37463" w:rsidRPr="00C37463" w:rsidRDefault="00C37463" w:rsidP="00C37463">
      <w:pPr>
        <w:bidi/>
        <w:jc w:val="both"/>
        <w:rPr>
          <w:rFonts w:cs="David" w:hint="cs"/>
          <w:rtl/>
        </w:rPr>
      </w:pPr>
      <w:r w:rsidRPr="00C37463">
        <w:rPr>
          <w:rFonts w:cs="David" w:hint="cs"/>
          <w:rtl/>
        </w:rPr>
        <w:tab/>
        <w:t xml:space="preserve">הבעיה הם הדברים שחורגים מהסטנדרט. אז כאילו אתה פונה לא כחבר כנסת אבל כולם יודעים ששלי יחימוביץ היא חברת כנסת. </w:t>
      </w:r>
    </w:p>
    <w:p w14:paraId="3CA07544" w14:textId="77777777" w:rsidR="00C37463" w:rsidRPr="00C37463" w:rsidRDefault="00C37463" w:rsidP="00C37463">
      <w:pPr>
        <w:bidi/>
        <w:jc w:val="both"/>
        <w:rPr>
          <w:rFonts w:cs="David" w:hint="cs"/>
          <w:u w:val="single"/>
          <w:rtl/>
        </w:rPr>
      </w:pPr>
    </w:p>
    <w:p w14:paraId="72BF7A4E"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36C402EA" w14:textId="77777777" w:rsidR="00C37463" w:rsidRPr="00C37463" w:rsidRDefault="00C37463" w:rsidP="00C37463">
      <w:pPr>
        <w:bidi/>
        <w:jc w:val="both"/>
        <w:rPr>
          <w:rFonts w:cs="David" w:hint="cs"/>
          <w:u w:val="single"/>
          <w:rtl/>
        </w:rPr>
      </w:pPr>
    </w:p>
    <w:p w14:paraId="18B09929" w14:textId="77777777" w:rsidR="00C37463" w:rsidRPr="00C37463" w:rsidRDefault="00C37463" w:rsidP="00C37463">
      <w:pPr>
        <w:bidi/>
        <w:jc w:val="both"/>
        <w:rPr>
          <w:rFonts w:cs="David" w:hint="cs"/>
          <w:rtl/>
        </w:rPr>
      </w:pPr>
      <w:r w:rsidRPr="00C37463">
        <w:rPr>
          <w:rFonts w:cs="David" w:hint="cs"/>
          <w:rtl/>
        </w:rPr>
        <w:tab/>
        <w:t xml:space="preserve"> פניתי אתמול לקופת חולים לסדר לי תור, אמרתי בטלפון, שלום, מדבר חיים אורון, אלה לא הבעיות, הבעיה היא כמו שהעלתה סוזי, זה לא טלפון תמים לבקשת תור, אם הלכתי לראש העיר ואמרתי  לו שהאח שלי מצוין לתפקיד. למרות שאני לא באתי לראש העיר, שסביר להניח יודע שאני חבר כנסת ואמרתי לו, מדבר חבר הכנסת אורון, יש לי אח, זה הרי לא מתנהל ככה.  </w:t>
      </w:r>
    </w:p>
    <w:p w14:paraId="49F07EAE" w14:textId="77777777" w:rsidR="00C37463" w:rsidRPr="00C37463" w:rsidRDefault="00C37463" w:rsidP="00C37463">
      <w:pPr>
        <w:bidi/>
        <w:jc w:val="both"/>
        <w:rPr>
          <w:rFonts w:cs="David" w:hint="cs"/>
          <w:rtl/>
        </w:rPr>
      </w:pPr>
    </w:p>
    <w:p w14:paraId="2A38A950"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5AC41C35" w14:textId="77777777" w:rsidR="00C37463" w:rsidRPr="00C37463" w:rsidRDefault="00C37463" w:rsidP="00C37463">
      <w:pPr>
        <w:bidi/>
        <w:jc w:val="both"/>
        <w:rPr>
          <w:rFonts w:cs="David" w:hint="cs"/>
          <w:rtl/>
        </w:rPr>
      </w:pPr>
    </w:p>
    <w:p w14:paraId="307AF54C" w14:textId="77777777" w:rsidR="00C37463" w:rsidRPr="00C37463" w:rsidRDefault="00C37463" w:rsidP="00C37463">
      <w:pPr>
        <w:bidi/>
        <w:jc w:val="both"/>
        <w:rPr>
          <w:rFonts w:cs="David" w:hint="cs"/>
          <w:rtl/>
        </w:rPr>
      </w:pPr>
      <w:r w:rsidRPr="00C37463">
        <w:rPr>
          <w:rFonts w:cs="David" w:hint="cs"/>
          <w:rtl/>
        </w:rPr>
        <w:tab/>
        <w:t xml:space="preserve">הדוגמה נאמרה כדי למנוע את התיקון שמוצע כרגע וזה להוסיף למילים "חבר כנסת לא יזום דבר  במסגרת מילוי תפקידו". הרעיון הוא שחבר הכנסת לא יזום גם באופן אישי דבר שיש בו ניגוד עניינים. </w:t>
      </w:r>
    </w:p>
    <w:p w14:paraId="7821287E" w14:textId="77777777" w:rsidR="00C37463" w:rsidRPr="00C37463" w:rsidRDefault="00C37463" w:rsidP="00C37463">
      <w:pPr>
        <w:bidi/>
        <w:jc w:val="both"/>
        <w:rPr>
          <w:rFonts w:cs="David" w:hint="cs"/>
          <w:rtl/>
        </w:rPr>
      </w:pPr>
    </w:p>
    <w:p w14:paraId="2B1B5958"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533F4A47" w14:textId="77777777" w:rsidR="00C37463" w:rsidRPr="00C37463" w:rsidRDefault="00C37463" w:rsidP="00C37463">
      <w:pPr>
        <w:bidi/>
        <w:jc w:val="both"/>
        <w:rPr>
          <w:rFonts w:cs="David" w:hint="cs"/>
          <w:u w:val="single"/>
          <w:rtl/>
        </w:rPr>
      </w:pPr>
    </w:p>
    <w:p w14:paraId="3E11604F" w14:textId="77777777" w:rsidR="00C37463" w:rsidRPr="00C37463" w:rsidRDefault="00C37463" w:rsidP="00C37463">
      <w:pPr>
        <w:bidi/>
        <w:jc w:val="both"/>
        <w:rPr>
          <w:rFonts w:cs="David" w:hint="cs"/>
          <w:rtl/>
        </w:rPr>
      </w:pPr>
      <w:r w:rsidRPr="00C37463">
        <w:rPr>
          <w:rFonts w:cs="David" w:hint="cs"/>
          <w:rtl/>
        </w:rPr>
        <w:tab/>
        <w:t>אז איך פותרים את בעיית עמותת הכדורגל?</w:t>
      </w:r>
    </w:p>
    <w:p w14:paraId="3BA87A5C" w14:textId="77777777" w:rsidR="00C37463" w:rsidRPr="00C37463" w:rsidRDefault="00C37463" w:rsidP="00C37463">
      <w:pPr>
        <w:bidi/>
        <w:jc w:val="both"/>
        <w:rPr>
          <w:rFonts w:cs="David" w:hint="cs"/>
          <w:rtl/>
        </w:rPr>
      </w:pPr>
    </w:p>
    <w:p w14:paraId="496AF616" w14:textId="77777777" w:rsidR="00C37463" w:rsidRPr="00C37463" w:rsidRDefault="00C37463" w:rsidP="00C37463">
      <w:pPr>
        <w:keepNext/>
        <w:bidi/>
        <w:jc w:val="both"/>
        <w:rPr>
          <w:rFonts w:cs="David" w:hint="cs"/>
          <w:u w:val="single"/>
          <w:rtl/>
        </w:rPr>
      </w:pPr>
      <w:r w:rsidRPr="00C37463">
        <w:rPr>
          <w:rFonts w:cs="David" w:hint="cs"/>
          <w:u w:val="single"/>
          <w:rtl/>
        </w:rPr>
        <w:t>סוזי נבות:</w:t>
      </w:r>
    </w:p>
    <w:p w14:paraId="276F7B97" w14:textId="77777777" w:rsidR="00C37463" w:rsidRPr="00C37463" w:rsidRDefault="00C37463" w:rsidP="00C37463">
      <w:pPr>
        <w:keepNext/>
        <w:bidi/>
        <w:jc w:val="both"/>
        <w:rPr>
          <w:rFonts w:cs="David" w:hint="cs"/>
          <w:rtl/>
        </w:rPr>
      </w:pPr>
    </w:p>
    <w:p w14:paraId="7AE52246" w14:textId="77777777" w:rsidR="00C37463" w:rsidRPr="00C37463" w:rsidRDefault="00C37463" w:rsidP="00C37463">
      <w:pPr>
        <w:keepNext/>
        <w:bidi/>
        <w:jc w:val="both"/>
        <w:rPr>
          <w:rFonts w:cs="David" w:hint="cs"/>
          <w:rtl/>
        </w:rPr>
      </w:pPr>
      <w:r w:rsidRPr="00C37463">
        <w:rPr>
          <w:rFonts w:cs="David" w:hint="cs"/>
          <w:rtl/>
        </w:rPr>
        <w:tab/>
        <w:t>אם תהיה בעיה עם עמותת הכדורגל היא תבוא לוועדת האתיקה.</w:t>
      </w:r>
    </w:p>
    <w:p w14:paraId="4360D024" w14:textId="77777777" w:rsidR="00C37463" w:rsidRPr="00C37463" w:rsidRDefault="00C37463" w:rsidP="00C37463">
      <w:pPr>
        <w:keepNext/>
        <w:bidi/>
        <w:jc w:val="both"/>
        <w:rPr>
          <w:rFonts w:cs="David" w:hint="cs"/>
          <w:rtl/>
        </w:rPr>
      </w:pPr>
    </w:p>
    <w:p w14:paraId="741DC087" w14:textId="77777777" w:rsidR="00C37463" w:rsidRPr="00C37463" w:rsidRDefault="00C37463" w:rsidP="00C37463">
      <w:pPr>
        <w:bidi/>
        <w:jc w:val="both"/>
        <w:rPr>
          <w:rFonts w:cs="David" w:hint="cs"/>
          <w:u w:val="single"/>
          <w:rtl/>
        </w:rPr>
      </w:pPr>
      <w:r w:rsidRPr="00C37463">
        <w:rPr>
          <w:rFonts w:cs="David" w:hint="cs"/>
          <w:u w:val="single"/>
          <w:rtl/>
        </w:rPr>
        <w:t>מנחם אליעזר מוזס:</w:t>
      </w:r>
    </w:p>
    <w:p w14:paraId="346FF7E0" w14:textId="77777777" w:rsidR="00C37463" w:rsidRPr="00C37463" w:rsidRDefault="00C37463" w:rsidP="00C37463">
      <w:pPr>
        <w:bidi/>
        <w:jc w:val="both"/>
        <w:rPr>
          <w:rFonts w:cs="David" w:hint="cs"/>
          <w:rtl/>
        </w:rPr>
      </w:pPr>
    </w:p>
    <w:p w14:paraId="46851787" w14:textId="77777777" w:rsidR="00C37463" w:rsidRPr="00C37463" w:rsidRDefault="00C37463" w:rsidP="00C37463">
      <w:pPr>
        <w:bidi/>
        <w:jc w:val="both"/>
        <w:rPr>
          <w:rFonts w:cs="David" w:hint="cs"/>
          <w:rtl/>
        </w:rPr>
      </w:pPr>
      <w:r w:rsidRPr="00C37463">
        <w:rPr>
          <w:rFonts w:cs="David" w:hint="cs"/>
          <w:rtl/>
        </w:rPr>
        <w:tab/>
        <w:t>מה תגיד ועדת האתיקה?</w:t>
      </w:r>
    </w:p>
    <w:p w14:paraId="7AE476FF" w14:textId="77777777" w:rsidR="00C37463" w:rsidRPr="00C37463" w:rsidRDefault="00C37463" w:rsidP="00C37463">
      <w:pPr>
        <w:bidi/>
        <w:jc w:val="both"/>
        <w:rPr>
          <w:rFonts w:cs="David" w:hint="cs"/>
          <w:rtl/>
        </w:rPr>
      </w:pPr>
    </w:p>
    <w:p w14:paraId="29B6167D"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49898B02" w14:textId="77777777" w:rsidR="00C37463" w:rsidRPr="00C37463" w:rsidRDefault="00C37463" w:rsidP="00C37463">
      <w:pPr>
        <w:bidi/>
        <w:jc w:val="both"/>
        <w:rPr>
          <w:rFonts w:cs="David" w:hint="cs"/>
          <w:u w:val="single"/>
          <w:rtl/>
        </w:rPr>
      </w:pPr>
    </w:p>
    <w:p w14:paraId="3CA69E26" w14:textId="77777777" w:rsidR="00C37463" w:rsidRPr="00C37463" w:rsidRDefault="00C37463" w:rsidP="00C37463">
      <w:pPr>
        <w:bidi/>
        <w:jc w:val="both"/>
        <w:rPr>
          <w:rFonts w:cs="David" w:hint="cs"/>
          <w:rtl/>
        </w:rPr>
      </w:pPr>
      <w:r w:rsidRPr="00C37463">
        <w:rPr>
          <w:rFonts w:cs="David" w:hint="cs"/>
          <w:rtl/>
        </w:rPr>
        <w:tab/>
        <w:t xml:space="preserve"> לי יש שאלה אחרת,  האם כשחבר כנסת תמים קורא את כללי האתיקה הוא יבין שכשהוא הולך להקים עמותה או ועד הורים ללימודי ציור בבית הספר של הבן שלו הוא צריך לבקש אישור מוועדת האתיקה. לדעתי זה לא יהיה ברור לו ואנחנו מכשילים אותו מראש. הדוגמה שאמרת שהוא יבוא לבקש זה כבר מצב טוב, נניח שקראתי את הטקסט הזה ואני הולך לנסות להקים חוג לציור לנכדה שלי בבית הספר.</w:t>
      </w:r>
    </w:p>
    <w:p w14:paraId="5F0DEA26" w14:textId="77777777" w:rsidR="00C37463" w:rsidRPr="00C37463" w:rsidRDefault="00C37463" w:rsidP="00C37463">
      <w:pPr>
        <w:bidi/>
        <w:jc w:val="both"/>
        <w:rPr>
          <w:rFonts w:cs="David" w:hint="cs"/>
          <w:rtl/>
        </w:rPr>
      </w:pPr>
    </w:p>
    <w:p w14:paraId="33DCA58C"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32C7BB5C" w14:textId="77777777" w:rsidR="00C37463" w:rsidRPr="00C37463" w:rsidRDefault="00C37463" w:rsidP="00C37463">
      <w:pPr>
        <w:bidi/>
        <w:jc w:val="both"/>
        <w:rPr>
          <w:rFonts w:cs="David" w:hint="cs"/>
          <w:rtl/>
        </w:rPr>
      </w:pPr>
    </w:p>
    <w:p w14:paraId="336B878C" w14:textId="77777777" w:rsidR="00C37463" w:rsidRPr="00C37463" w:rsidRDefault="00C37463" w:rsidP="00C37463">
      <w:pPr>
        <w:bidi/>
        <w:jc w:val="both"/>
        <w:rPr>
          <w:rFonts w:cs="David" w:hint="cs"/>
          <w:rtl/>
        </w:rPr>
      </w:pPr>
      <w:r w:rsidRPr="00C37463">
        <w:rPr>
          <w:rFonts w:cs="David" w:hint="cs"/>
          <w:rtl/>
        </w:rPr>
        <w:tab/>
        <w:t xml:space="preserve">אני אענה על הדוגמה הזו, הנושא של ניגוד עניינים זה משהו שאנחנו מודדים בעוצמה. זה כאילו יש מונה שמודד עוצמה של ניגוד עניינים בין תפקידו כחבר כנסת לבין העיסוק שבו הוא עוסק. השאלה מה תהיה העוצמה, נניח שאנחנו יכולים למדוד אותה בדוגמה של חבר הכנסת יריב </w:t>
      </w:r>
      <w:proofErr w:type="spellStart"/>
      <w:r w:rsidRPr="00C37463">
        <w:rPr>
          <w:rFonts w:cs="David" w:hint="cs"/>
          <w:rtl/>
        </w:rPr>
        <w:t>לוין</w:t>
      </w:r>
      <w:proofErr w:type="spellEnd"/>
      <w:r w:rsidRPr="00C37463">
        <w:rPr>
          <w:rFonts w:cs="David" w:hint="cs"/>
          <w:rtl/>
        </w:rPr>
        <w:t xml:space="preserve">. זה לא משהו שהוא משתמש בתפקיד שלו ובמהותו כחבר כנסת כדי לקדם את מה שיקרה, הוא בסך הכול מקים עמותה של כדורגל ומקדם או תומך.  אם קיים מצב של ניגוד עניינים, העוצמה כאן לעניות דעתי קטנה, לכן היא לא מופעלת במסגרת הסעיף, אם היא תבוא לידי דיון, אז הדיון יראה עוצמה ניגוד עניינים שהיא חלשה. </w:t>
      </w:r>
    </w:p>
    <w:p w14:paraId="3F3BD881" w14:textId="77777777" w:rsidR="00C37463" w:rsidRPr="00C37463" w:rsidRDefault="00C37463" w:rsidP="00C37463">
      <w:pPr>
        <w:bidi/>
        <w:jc w:val="both"/>
        <w:rPr>
          <w:rFonts w:cs="David" w:hint="cs"/>
          <w:rtl/>
        </w:rPr>
      </w:pPr>
    </w:p>
    <w:p w14:paraId="75EDB41D" w14:textId="77777777" w:rsidR="00C37463" w:rsidRPr="00C37463" w:rsidRDefault="00C37463" w:rsidP="00C37463">
      <w:pPr>
        <w:bidi/>
        <w:jc w:val="both"/>
        <w:rPr>
          <w:rFonts w:cs="David" w:hint="cs"/>
          <w:u w:val="single"/>
          <w:rtl/>
        </w:rPr>
      </w:pPr>
      <w:r w:rsidRPr="00C37463">
        <w:rPr>
          <w:rFonts w:cs="David" w:hint="cs"/>
          <w:u w:val="single"/>
          <w:rtl/>
        </w:rPr>
        <w:t>מנחם אליעזר מוזס:</w:t>
      </w:r>
    </w:p>
    <w:p w14:paraId="3B23A1EA" w14:textId="77777777" w:rsidR="00C37463" w:rsidRPr="00C37463" w:rsidRDefault="00C37463" w:rsidP="00C37463">
      <w:pPr>
        <w:bidi/>
        <w:jc w:val="both"/>
        <w:rPr>
          <w:rFonts w:cs="David" w:hint="cs"/>
          <w:u w:val="single"/>
          <w:rtl/>
        </w:rPr>
      </w:pPr>
    </w:p>
    <w:p w14:paraId="61075EB4" w14:textId="77777777" w:rsidR="00C37463" w:rsidRPr="00C37463" w:rsidRDefault="00C37463" w:rsidP="00C37463">
      <w:pPr>
        <w:bidi/>
        <w:jc w:val="both"/>
        <w:rPr>
          <w:rFonts w:cs="David" w:hint="cs"/>
          <w:rtl/>
        </w:rPr>
      </w:pPr>
      <w:r w:rsidRPr="00C37463">
        <w:rPr>
          <w:rFonts w:cs="David" w:hint="cs"/>
          <w:rtl/>
        </w:rPr>
        <w:tab/>
        <w:t xml:space="preserve">ישנם דברים שנעשו עוול וחבר הכנסת כלוא ב]נים, לדוגמה, חברת </w:t>
      </w:r>
      <w:proofErr w:type="spellStart"/>
      <w:r w:rsidRPr="00C37463">
        <w:rPr>
          <w:rFonts w:cs="David" w:hint="cs"/>
          <w:rtl/>
        </w:rPr>
        <w:t>הגיחון</w:t>
      </w:r>
      <w:proofErr w:type="spellEnd"/>
      <w:r w:rsidRPr="00C37463">
        <w:rPr>
          <w:rFonts w:cs="David" w:hint="cs"/>
          <w:rtl/>
        </w:rPr>
        <w:t xml:space="preserve">, ארבעה חודשים לא שלחו חשבונות ופתאום ישנו חשבון שכתוצאה מזה שהם לא שלחו בגלל שביתות או בגלל התאמות מתברר שהוסיפו ריבית והצמדה ללא הצדקה. אם אני פונה בתור חבר הכנסת מוזס - - - </w:t>
      </w:r>
    </w:p>
    <w:p w14:paraId="72C91147" w14:textId="77777777" w:rsidR="00C37463" w:rsidRPr="00C37463" w:rsidRDefault="00C37463" w:rsidP="00C37463">
      <w:pPr>
        <w:bidi/>
        <w:jc w:val="both"/>
        <w:rPr>
          <w:rFonts w:cs="David" w:hint="cs"/>
          <w:rtl/>
        </w:rPr>
      </w:pPr>
    </w:p>
    <w:p w14:paraId="26A8D498"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35F0922D" w14:textId="77777777" w:rsidR="00C37463" w:rsidRPr="00C37463" w:rsidRDefault="00C37463" w:rsidP="00C37463">
      <w:pPr>
        <w:bidi/>
        <w:jc w:val="both"/>
        <w:rPr>
          <w:rFonts w:cs="David" w:hint="cs"/>
          <w:u w:val="single"/>
          <w:rtl/>
        </w:rPr>
      </w:pPr>
    </w:p>
    <w:p w14:paraId="6924A2B6" w14:textId="77777777" w:rsidR="00C37463" w:rsidRPr="00C37463" w:rsidRDefault="00C37463" w:rsidP="00C37463">
      <w:pPr>
        <w:bidi/>
        <w:jc w:val="both"/>
        <w:rPr>
          <w:rFonts w:cs="David" w:hint="cs"/>
          <w:rtl/>
        </w:rPr>
      </w:pPr>
      <w:r w:rsidRPr="00C37463">
        <w:rPr>
          <w:rFonts w:cs="David" w:hint="cs"/>
          <w:rtl/>
        </w:rPr>
        <w:tab/>
        <w:t xml:space="preserve"> כמה מינויים יש בערך לחברת </w:t>
      </w:r>
      <w:proofErr w:type="spellStart"/>
      <w:r w:rsidRPr="00C37463">
        <w:rPr>
          <w:rFonts w:cs="David" w:hint="cs"/>
          <w:rtl/>
        </w:rPr>
        <w:t>הגיחון</w:t>
      </w:r>
      <w:proofErr w:type="spellEnd"/>
      <w:r w:rsidRPr="00C37463">
        <w:rPr>
          <w:rFonts w:cs="David" w:hint="cs"/>
          <w:rtl/>
        </w:rPr>
        <w:t xml:space="preserve">? כמה קליינטים יש לה? נשלחו למיליון איש חשבונות שגויים, טפל בזה. </w:t>
      </w:r>
    </w:p>
    <w:p w14:paraId="3D82FC34" w14:textId="77777777" w:rsidR="00C37463" w:rsidRPr="00C37463" w:rsidRDefault="00C37463" w:rsidP="00C37463">
      <w:pPr>
        <w:bidi/>
        <w:jc w:val="both"/>
        <w:rPr>
          <w:rFonts w:cs="David" w:hint="cs"/>
          <w:rtl/>
        </w:rPr>
      </w:pPr>
    </w:p>
    <w:p w14:paraId="651239CB" w14:textId="77777777" w:rsidR="00C37463" w:rsidRPr="00C37463" w:rsidRDefault="00C37463" w:rsidP="00C37463">
      <w:pPr>
        <w:bidi/>
        <w:jc w:val="both"/>
        <w:rPr>
          <w:rFonts w:cs="David" w:hint="cs"/>
          <w:rtl/>
        </w:rPr>
      </w:pPr>
      <w:r w:rsidRPr="00C37463">
        <w:rPr>
          <w:rFonts w:cs="David" w:hint="cs"/>
          <w:u w:val="single"/>
          <w:rtl/>
        </w:rPr>
        <w:t>ארבל אסטרחן:</w:t>
      </w:r>
    </w:p>
    <w:p w14:paraId="074017F6" w14:textId="77777777" w:rsidR="00C37463" w:rsidRPr="00C37463" w:rsidRDefault="00C37463" w:rsidP="00C37463">
      <w:pPr>
        <w:bidi/>
        <w:jc w:val="both"/>
        <w:rPr>
          <w:rFonts w:cs="David" w:hint="cs"/>
          <w:rtl/>
        </w:rPr>
      </w:pPr>
    </w:p>
    <w:p w14:paraId="40E3EB78" w14:textId="77777777" w:rsidR="00C37463" w:rsidRPr="00C37463" w:rsidRDefault="00C37463" w:rsidP="00C37463">
      <w:pPr>
        <w:bidi/>
        <w:jc w:val="both"/>
        <w:rPr>
          <w:rFonts w:cs="David" w:hint="cs"/>
          <w:rtl/>
        </w:rPr>
      </w:pPr>
      <w:r w:rsidRPr="00C37463">
        <w:rPr>
          <w:rFonts w:cs="David" w:hint="cs"/>
          <w:rtl/>
        </w:rPr>
        <w:tab/>
        <w:t xml:space="preserve"> הם לא מתקנים רק את החשבון שלך, הם מתקנים את החשבון לכולם.</w:t>
      </w:r>
    </w:p>
    <w:p w14:paraId="02CD2FCB" w14:textId="77777777" w:rsidR="00C37463" w:rsidRPr="00C37463" w:rsidRDefault="00C37463" w:rsidP="00C37463">
      <w:pPr>
        <w:bidi/>
        <w:jc w:val="both"/>
        <w:rPr>
          <w:rFonts w:cs="David" w:hint="cs"/>
          <w:rtl/>
        </w:rPr>
      </w:pPr>
    </w:p>
    <w:p w14:paraId="14AF2004" w14:textId="77777777" w:rsidR="00C37463" w:rsidRPr="00C37463" w:rsidRDefault="00C37463" w:rsidP="00C37463">
      <w:pPr>
        <w:bidi/>
        <w:jc w:val="both"/>
        <w:rPr>
          <w:rFonts w:cs="David" w:hint="cs"/>
          <w:u w:val="single"/>
          <w:rtl/>
        </w:rPr>
      </w:pPr>
      <w:r w:rsidRPr="00C37463">
        <w:rPr>
          <w:rFonts w:cs="David" w:hint="cs"/>
          <w:u w:val="single"/>
          <w:rtl/>
        </w:rPr>
        <w:t>מנחם אליעזר מוזס:</w:t>
      </w:r>
    </w:p>
    <w:p w14:paraId="1D6C05CF" w14:textId="77777777" w:rsidR="00C37463" w:rsidRPr="00C37463" w:rsidRDefault="00C37463" w:rsidP="00C37463">
      <w:pPr>
        <w:bidi/>
        <w:jc w:val="both"/>
        <w:rPr>
          <w:rFonts w:cs="David" w:hint="cs"/>
          <w:rtl/>
        </w:rPr>
      </w:pPr>
    </w:p>
    <w:p w14:paraId="5427A433" w14:textId="77777777" w:rsidR="00C37463" w:rsidRPr="00C37463" w:rsidRDefault="00C37463" w:rsidP="00C37463">
      <w:pPr>
        <w:bidi/>
        <w:jc w:val="both"/>
        <w:rPr>
          <w:rFonts w:cs="David" w:hint="cs"/>
          <w:rtl/>
        </w:rPr>
      </w:pPr>
      <w:r w:rsidRPr="00C37463">
        <w:rPr>
          <w:rFonts w:cs="David" w:hint="cs"/>
          <w:rtl/>
        </w:rPr>
        <w:tab/>
        <w:t>אז מותר לי לפנות כחבר כנסת?</w:t>
      </w:r>
    </w:p>
    <w:p w14:paraId="0FD315BE" w14:textId="77777777" w:rsidR="00C37463" w:rsidRPr="00C37463" w:rsidRDefault="00C37463" w:rsidP="00C37463">
      <w:pPr>
        <w:bidi/>
        <w:jc w:val="both"/>
        <w:rPr>
          <w:rFonts w:cs="David" w:hint="cs"/>
          <w:rtl/>
        </w:rPr>
      </w:pPr>
    </w:p>
    <w:p w14:paraId="2FF5CC00"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039FFBC3" w14:textId="77777777" w:rsidR="00C37463" w:rsidRPr="00C37463" w:rsidRDefault="00C37463" w:rsidP="00C37463">
      <w:pPr>
        <w:bidi/>
        <w:jc w:val="both"/>
        <w:rPr>
          <w:rFonts w:cs="David" w:hint="cs"/>
          <w:u w:val="single"/>
          <w:rtl/>
        </w:rPr>
      </w:pPr>
    </w:p>
    <w:p w14:paraId="2B8A2090" w14:textId="77777777" w:rsidR="00C37463" w:rsidRPr="00C37463" w:rsidRDefault="00C37463" w:rsidP="00C37463">
      <w:pPr>
        <w:bidi/>
        <w:jc w:val="both"/>
        <w:rPr>
          <w:rFonts w:cs="David" w:hint="cs"/>
          <w:rtl/>
        </w:rPr>
      </w:pPr>
      <w:r w:rsidRPr="00C37463">
        <w:rPr>
          <w:rFonts w:cs="David" w:hint="cs"/>
          <w:rtl/>
        </w:rPr>
        <w:tab/>
        <w:t xml:space="preserve"> כן.</w:t>
      </w:r>
    </w:p>
    <w:p w14:paraId="6D0FFB0B" w14:textId="77777777" w:rsidR="00C37463" w:rsidRPr="00C37463" w:rsidRDefault="00C37463" w:rsidP="00C37463">
      <w:pPr>
        <w:bidi/>
        <w:jc w:val="both"/>
        <w:rPr>
          <w:rFonts w:cs="David" w:hint="cs"/>
          <w:rtl/>
        </w:rPr>
      </w:pPr>
    </w:p>
    <w:p w14:paraId="191EC0D2"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4BD7FA73" w14:textId="77777777" w:rsidR="00C37463" w:rsidRPr="00C37463" w:rsidRDefault="00C37463" w:rsidP="00C37463">
      <w:pPr>
        <w:bidi/>
        <w:jc w:val="both"/>
        <w:rPr>
          <w:rFonts w:cs="David" w:hint="cs"/>
          <w:rtl/>
        </w:rPr>
      </w:pPr>
    </w:p>
    <w:p w14:paraId="37AFF687" w14:textId="77777777" w:rsidR="00C37463" w:rsidRPr="00C37463" w:rsidRDefault="00C37463" w:rsidP="00C37463">
      <w:pPr>
        <w:bidi/>
        <w:jc w:val="both"/>
        <w:rPr>
          <w:rFonts w:cs="David" w:hint="cs"/>
          <w:rtl/>
        </w:rPr>
      </w:pPr>
      <w:r w:rsidRPr="00C37463">
        <w:rPr>
          <w:rFonts w:cs="David" w:hint="cs"/>
          <w:rtl/>
        </w:rPr>
        <w:tab/>
        <w:t>כי זה עניין שכבר נהיה עניין ציבורי, אתה רואה תקלה של רשות, אתה לא אומר תתקנו רק את החשבון שלי או של הבית שלי, אתה אומר, עשיתם טעות, תחילו את זה על כולם.</w:t>
      </w:r>
    </w:p>
    <w:p w14:paraId="74917055" w14:textId="77777777" w:rsidR="00C37463" w:rsidRPr="00C37463" w:rsidRDefault="00C37463" w:rsidP="00C37463">
      <w:pPr>
        <w:bidi/>
        <w:jc w:val="both"/>
        <w:rPr>
          <w:rFonts w:cs="David" w:hint="cs"/>
          <w:rtl/>
        </w:rPr>
      </w:pPr>
      <w:r w:rsidRPr="00C37463">
        <w:rPr>
          <w:rFonts w:cs="David" w:hint="cs"/>
          <w:rtl/>
        </w:rPr>
        <w:tab/>
      </w:r>
    </w:p>
    <w:p w14:paraId="0A8F5E2D"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391C8A0A" w14:textId="77777777" w:rsidR="00C37463" w:rsidRPr="00C37463" w:rsidRDefault="00C37463" w:rsidP="00C37463">
      <w:pPr>
        <w:bidi/>
        <w:jc w:val="both"/>
        <w:rPr>
          <w:rFonts w:cs="David" w:hint="cs"/>
          <w:u w:val="single"/>
          <w:rtl/>
        </w:rPr>
      </w:pPr>
    </w:p>
    <w:p w14:paraId="16E8631F" w14:textId="77777777" w:rsidR="00C37463" w:rsidRPr="00C37463" w:rsidRDefault="00C37463" w:rsidP="00C37463">
      <w:pPr>
        <w:bidi/>
        <w:jc w:val="both"/>
        <w:rPr>
          <w:rFonts w:cs="David" w:hint="cs"/>
          <w:rtl/>
        </w:rPr>
      </w:pPr>
      <w:r w:rsidRPr="00C37463">
        <w:rPr>
          <w:rFonts w:cs="David" w:hint="cs"/>
          <w:rtl/>
        </w:rPr>
        <w:tab/>
        <w:t xml:space="preserve"> במקרה של עיסוק נוסף, יש יוצא מהכלל שברור ממנו שאני חייב ללכת לוועדת האתיקה לקבל אישור. אם לא קיבלתי אישור, אסור. אני לא רוצה שהנושא העמותה של יריב יהיה דומה למקרה ההוא. זאת אומרת  שלא יהיה כלל שאם אתה רוצה להקים עמותה לך לוועדת האתיקה. לא, לך לוועדת האתיקה אם זה לא בדיוק לכדורגל אלא מתחיל להראות כמו בואו נקים עמותה לקבוצת כדורגל מקצוענית במודיעין שיש לה קשרים עם החברה שמחלקים כסף במשרד הזה... זה כבר  סיפור אחר לגמרי, הוא לבטח אסור ואם אתה מתלבט לך לוועדת האתיקה.  </w:t>
      </w:r>
    </w:p>
    <w:p w14:paraId="6C2F6CA8" w14:textId="77777777" w:rsidR="00C37463" w:rsidRPr="00C37463" w:rsidRDefault="00C37463" w:rsidP="00C37463">
      <w:pPr>
        <w:bidi/>
        <w:jc w:val="both"/>
        <w:rPr>
          <w:rFonts w:cs="David" w:hint="cs"/>
          <w:rtl/>
        </w:rPr>
      </w:pPr>
    </w:p>
    <w:p w14:paraId="72686569" w14:textId="77777777" w:rsidR="00C37463" w:rsidRPr="00C37463" w:rsidRDefault="00C37463" w:rsidP="00C37463">
      <w:pPr>
        <w:bidi/>
        <w:rPr>
          <w:rFonts w:cs="David" w:hint="cs"/>
          <w:u w:val="single"/>
          <w:rtl/>
        </w:rPr>
      </w:pPr>
      <w:r w:rsidRPr="00C37463">
        <w:rPr>
          <w:rFonts w:cs="David" w:hint="cs"/>
          <w:u w:val="single"/>
          <w:rtl/>
        </w:rPr>
        <w:t xml:space="preserve">היו"ר יריב </w:t>
      </w:r>
      <w:proofErr w:type="spellStart"/>
      <w:r w:rsidRPr="00C37463">
        <w:rPr>
          <w:rFonts w:cs="David" w:hint="cs"/>
          <w:u w:val="single"/>
          <w:rtl/>
        </w:rPr>
        <w:t>לוין</w:t>
      </w:r>
      <w:proofErr w:type="spellEnd"/>
      <w:r w:rsidRPr="00C37463">
        <w:rPr>
          <w:rFonts w:cs="David" w:hint="cs"/>
          <w:u w:val="single"/>
          <w:rtl/>
        </w:rPr>
        <w:t>:</w:t>
      </w:r>
    </w:p>
    <w:p w14:paraId="2A075B11" w14:textId="77777777" w:rsidR="00C37463" w:rsidRPr="00C37463" w:rsidRDefault="00C37463" w:rsidP="00C37463">
      <w:pPr>
        <w:bidi/>
        <w:rPr>
          <w:rFonts w:cs="David" w:hint="cs"/>
          <w:rtl/>
        </w:rPr>
      </w:pPr>
    </w:p>
    <w:p w14:paraId="773D60A2" w14:textId="77777777" w:rsidR="00C37463" w:rsidRPr="00C37463" w:rsidRDefault="00C37463" w:rsidP="00C37463">
      <w:pPr>
        <w:bidi/>
        <w:rPr>
          <w:rFonts w:cs="David" w:hint="cs"/>
          <w:rtl/>
        </w:rPr>
      </w:pPr>
      <w:r w:rsidRPr="00C37463">
        <w:rPr>
          <w:rFonts w:cs="David" w:hint="cs"/>
          <w:rtl/>
        </w:rPr>
        <w:tab/>
        <w:t>בזה אין מה להתלבט.</w:t>
      </w:r>
    </w:p>
    <w:p w14:paraId="08B10F4E" w14:textId="77777777" w:rsidR="00C37463" w:rsidRPr="00C37463" w:rsidRDefault="00C37463" w:rsidP="00C37463">
      <w:pPr>
        <w:bidi/>
        <w:jc w:val="both"/>
        <w:rPr>
          <w:rFonts w:cs="David" w:hint="cs"/>
          <w:rtl/>
        </w:rPr>
      </w:pPr>
    </w:p>
    <w:p w14:paraId="0BA4DEE8"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4F082D44" w14:textId="77777777" w:rsidR="00C37463" w:rsidRPr="00C37463" w:rsidRDefault="00C37463" w:rsidP="00C37463">
      <w:pPr>
        <w:bidi/>
        <w:jc w:val="both"/>
        <w:rPr>
          <w:rFonts w:cs="David" w:hint="cs"/>
          <w:u w:val="single"/>
          <w:rtl/>
        </w:rPr>
      </w:pPr>
    </w:p>
    <w:p w14:paraId="07BD7262" w14:textId="77777777" w:rsidR="00C37463" w:rsidRPr="00C37463" w:rsidRDefault="00C37463" w:rsidP="00C37463">
      <w:pPr>
        <w:bidi/>
        <w:jc w:val="both"/>
        <w:rPr>
          <w:rFonts w:cs="David" w:hint="cs"/>
          <w:rtl/>
        </w:rPr>
      </w:pPr>
      <w:r w:rsidRPr="00C37463">
        <w:rPr>
          <w:rFonts w:cs="David" w:hint="cs"/>
          <w:rtl/>
        </w:rPr>
        <w:tab/>
        <w:t xml:space="preserve"> הטקסט צריך להיות כזה שלא יהפוך את כולם לעבריינים בפוטנציה כי אני רואה בזה גם תפקיד חינוכי לכל הטקסטים האלה. </w:t>
      </w:r>
    </w:p>
    <w:p w14:paraId="09D9C391" w14:textId="77777777" w:rsidR="00C37463" w:rsidRPr="00C37463" w:rsidRDefault="00C37463" w:rsidP="00C37463">
      <w:pPr>
        <w:bidi/>
        <w:jc w:val="both"/>
        <w:rPr>
          <w:rFonts w:cs="David" w:hint="cs"/>
          <w:rtl/>
        </w:rPr>
      </w:pPr>
    </w:p>
    <w:p w14:paraId="02303A5E"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0F3BCD77" w14:textId="77777777" w:rsidR="00C37463" w:rsidRPr="00C37463" w:rsidRDefault="00C37463" w:rsidP="00C37463">
      <w:pPr>
        <w:bidi/>
        <w:jc w:val="both"/>
        <w:rPr>
          <w:rFonts w:cs="David" w:hint="cs"/>
          <w:u w:val="single"/>
          <w:rtl/>
        </w:rPr>
      </w:pPr>
    </w:p>
    <w:p w14:paraId="0446133F" w14:textId="77777777" w:rsidR="00C37463" w:rsidRPr="00C37463" w:rsidRDefault="00C37463" w:rsidP="00C37463">
      <w:pPr>
        <w:bidi/>
        <w:jc w:val="both"/>
        <w:rPr>
          <w:rFonts w:cs="David" w:hint="cs"/>
          <w:rtl/>
        </w:rPr>
      </w:pPr>
      <w:r w:rsidRPr="00C37463">
        <w:rPr>
          <w:rFonts w:cs="David" w:hint="cs"/>
          <w:rtl/>
        </w:rPr>
        <w:tab/>
        <w:t>אני חייבת להגיד שבמקרים של עמותות הורים, במסגרת ההפרטה הזוחלת של החינוך, כמעט בכל בית ספר יש עמותת הורים שגובה כספים, מנהלת עניינים, משמשת כלובי מולה עירייה, זה כמעט מעשה שבשגרה, כל הורה שילדיו בבית הספר הוא אוטומטית חבר בעמותת ההורים.</w:t>
      </w:r>
    </w:p>
    <w:p w14:paraId="0F5D072B" w14:textId="77777777" w:rsidR="00C37463" w:rsidRPr="00C37463" w:rsidRDefault="00C37463" w:rsidP="00C37463">
      <w:pPr>
        <w:bidi/>
        <w:jc w:val="both"/>
        <w:rPr>
          <w:rFonts w:cs="David" w:hint="cs"/>
          <w:rtl/>
        </w:rPr>
      </w:pPr>
    </w:p>
    <w:p w14:paraId="7EE8C7B2" w14:textId="77777777" w:rsidR="00C37463" w:rsidRPr="00C37463" w:rsidRDefault="00C37463" w:rsidP="00C37463">
      <w:pPr>
        <w:bidi/>
        <w:jc w:val="both"/>
        <w:rPr>
          <w:rFonts w:cs="David" w:hint="cs"/>
          <w:u w:val="single"/>
          <w:rtl/>
        </w:rPr>
      </w:pPr>
      <w:r w:rsidRPr="00C37463">
        <w:rPr>
          <w:rFonts w:cs="David" w:hint="cs"/>
          <w:u w:val="single"/>
          <w:rtl/>
        </w:rPr>
        <w:t>אברהם מיכאלי:</w:t>
      </w:r>
    </w:p>
    <w:p w14:paraId="4341F804" w14:textId="77777777" w:rsidR="00C37463" w:rsidRPr="00C37463" w:rsidRDefault="00C37463" w:rsidP="00C37463">
      <w:pPr>
        <w:bidi/>
        <w:jc w:val="both"/>
        <w:rPr>
          <w:rFonts w:cs="David" w:hint="cs"/>
          <w:u w:val="single"/>
          <w:rtl/>
        </w:rPr>
      </w:pPr>
    </w:p>
    <w:p w14:paraId="54D49123" w14:textId="77777777" w:rsidR="00C37463" w:rsidRPr="00C37463" w:rsidRDefault="00C37463" w:rsidP="00C37463">
      <w:pPr>
        <w:bidi/>
        <w:ind w:firstLine="720"/>
        <w:jc w:val="both"/>
        <w:rPr>
          <w:rFonts w:cs="David" w:hint="cs"/>
          <w:rtl/>
        </w:rPr>
      </w:pPr>
      <w:r w:rsidRPr="00C37463">
        <w:rPr>
          <w:rFonts w:cs="David" w:hint="cs"/>
          <w:rtl/>
        </w:rPr>
        <w:t xml:space="preserve">משתמשים לפעמים בשמך כשאת לא יודעת. מקרה נוסף, כתוב פה "במישרין או בעקיפין", יכול להיות מקרה כזה, אח שלי הלך לראש העיר ואמר לו שהוא אח של חבר כנסת מיכאלי, בעקיפין, אסור לך להיות שותף גם כששלחת את אח שלך לראש העירייה. </w:t>
      </w:r>
    </w:p>
    <w:p w14:paraId="79D0C3D4" w14:textId="77777777" w:rsidR="00C37463" w:rsidRPr="00C37463" w:rsidRDefault="00C37463" w:rsidP="00C37463">
      <w:pPr>
        <w:bidi/>
        <w:jc w:val="both"/>
        <w:rPr>
          <w:rFonts w:cs="David" w:hint="cs"/>
          <w:rtl/>
        </w:rPr>
      </w:pPr>
    </w:p>
    <w:p w14:paraId="58F58D3B"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5F37FBF4" w14:textId="77777777" w:rsidR="00C37463" w:rsidRPr="00C37463" w:rsidRDefault="00C37463" w:rsidP="00C37463">
      <w:pPr>
        <w:bidi/>
        <w:jc w:val="both"/>
        <w:rPr>
          <w:rFonts w:cs="David" w:hint="cs"/>
          <w:rtl/>
        </w:rPr>
      </w:pPr>
    </w:p>
    <w:p w14:paraId="01C9B296" w14:textId="77777777" w:rsidR="00C37463" w:rsidRPr="00C37463" w:rsidRDefault="00C37463" w:rsidP="00C37463">
      <w:pPr>
        <w:bidi/>
        <w:jc w:val="both"/>
        <w:rPr>
          <w:rFonts w:cs="David" w:hint="cs"/>
          <w:rtl/>
        </w:rPr>
      </w:pPr>
      <w:r w:rsidRPr="00C37463">
        <w:rPr>
          <w:rFonts w:cs="David" w:hint="cs"/>
          <w:rtl/>
        </w:rPr>
        <w:tab/>
        <w:t>אם אתה שלחת אותו זה באמת לא בסדר.</w:t>
      </w:r>
    </w:p>
    <w:p w14:paraId="31D4CA08" w14:textId="77777777" w:rsidR="00C37463" w:rsidRPr="00C37463" w:rsidRDefault="00C37463" w:rsidP="00C37463">
      <w:pPr>
        <w:bidi/>
        <w:jc w:val="both"/>
        <w:rPr>
          <w:rFonts w:cs="David" w:hint="cs"/>
          <w:rtl/>
        </w:rPr>
      </w:pPr>
    </w:p>
    <w:p w14:paraId="4B576ED2"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74435DEE" w14:textId="77777777" w:rsidR="00C37463" w:rsidRPr="00C37463" w:rsidRDefault="00C37463" w:rsidP="00C37463">
      <w:pPr>
        <w:bidi/>
        <w:jc w:val="both"/>
        <w:rPr>
          <w:rFonts w:cs="David" w:hint="cs"/>
          <w:u w:val="single"/>
          <w:rtl/>
        </w:rPr>
      </w:pPr>
    </w:p>
    <w:p w14:paraId="57776606" w14:textId="77777777" w:rsidR="00C37463" w:rsidRPr="00C37463" w:rsidRDefault="00C37463" w:rsidP="00C37463">
      <w:pPr>
        <w:bidi/>
        <w:jc w:val="both"/>
        <w:rPr>
          <w:rFonts w:cs="David" w:hint="cs"/>
          <w:rtl/>
        </w:rPr>
      </w:pPr>
      <w:r w:rsidRPr="00C37463">
        <w:rPr>
          <w:rFonts w:cs="David" w:hint="cs"/>
          <w:rtl/>
        </w:rPr>
        <w:tab/>
        <w:t xml:space="preserve"> כתוב "יזום".</w:t>
      </w:r>
    </w:p>
    <w:p w14:paraId="1A91EA0B" w14:textId="77777777" w:rsidR="00C37463" w:rsidRPr="00C37463" w:rsidRDefault="00C37463" w:rsidP="00C37463">
      <w:pPr>
        <w:bidi/>
        <w:jc w:val="both"/>
        <w:rPr>
          <w:rFonts w:cs="David" w:hint="cs"/>
          <w:rtl/>
        </w:rPr>
      </w:pPr>
    </w:p>
    <w:p w14:paraId="6ACC771E" w14:textId="77777777" w:rsidR="00C37463" w:rsidRPr="00C37463" w:rsidRDefault="00C37463" w:rsidP="00C37463">
      <w:pPr>
        <w:bidi/>
        <w:rPr>
          <w:rFonts w:cs="David" w:hint="cs"/>
          <w:u w:val="single"/>
          <w:rtl/>
        </w:rPr>
      </w:pPr>
      <w:r w:rsidRPr="00C37463">
        <w:rPr>
          <w:rFonts w:cs="David" w:hint="cs"/>
          <w:u w:val="single"/>
          <w:rtl/>
        </w:rPr>
        <w:t>אברהם מיכאלי:</w:t>
      </w:r>
    </w:p>
    <w:p w14:paraId="4102B2E8" w14:textId="77777777" w:rsidR="00C37463" w:rsidRPr="00C37463" w:rsidRDefault="00C37463" w:rsidP="00C37463">
      <w:pPr>
        <w:bidi/>
        <w:rPr>
          <w:rFonts w:cs="David" w:hint="cs"/>
          <w:rtl/>
        </w:rPr>
      </w:pPr>
    </w:p>
    <w:p w14:paraId="1F96559C" w14:textId="77777777" w:rsidR="00C37463" w:rsidRPr="00C37463" w:rsidRDefault="00C37463" w:rsidP="00C37463">
      <w:pPr>
        <w:bidi/>
        <w:rPr>
          <w:rFonts w:cs="David" w:hint="cs"/>
          <w:rtl/>
        </w:rPr>
      </w:pPr>
      <w:r w:rsidRPr="00C37463">
        <w:rPr>
          <w:rFonts w:cs="David" w:hint="cs"/>
          <w:rtl/>
        </w:rPr>
        <w:tab/>
        <w:t xml:space="preserve">אז שלחתי את אח שלי. </w:t>
      </w:r>
    </w:p>
    <w:p w14:paraId="655F07A7" w14:textId="77777777" w:rsidR="00C37463" w:rsidRPr="00C37463" w:rsidRDefault="00C37463" w:rsidP="00C37463">
      <w:pPr>
        <w:bidi/>
        <w:rPr>
          <w:rFonts w:cs="David" w:hint="cs"/>
          <w:rtl/>
        </w:rPr>
      </w:pPr>
    </w:p>
    <w:p w14:paraId="09B58489"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13AA40B5" w14:textId="77777777" w:rsidR="00C37463" w:rsidRPr="00C37463" w:rsidRDefault="00C37463" w:rsidP="00C37463">
      <w:pPr>
        <w:bidi/>
        <w:jc w:val="both"/>
        <w:rPr>
          <w:rFonts w:cs="David" w:hint="cs"/>
          <w:rtl/>
        </w:rPr>
      </w:pPr>
    </w:p>
    <w:p w14:paraId="0581176E" w14:textId="77777777" w:rsidR="00C37463" w:rsidRPr="00C37463" w:rsidRDefault="00C37463" w:rsidP="00C37463">
      <w:pPr>
        <w:bidi/>
        <w:rPr>
          <w:rFonts w:cs="David" w:hint="cs"/>
          <w:rtl/>
        </w:rPr>
      </w:pPr>
      <w:r w:rsidRPr="00C37463">
        <w:rPr>
          <w:rFonts w:cs="David" w:hint="cs"/>
          <w:rtl/>
        </w:rPr>
        <w:tab/>
        <w:t xml:space="preserve"> המקרה שלי הוא קלאסי כי יחימוביץ זה שם נדיר אין מצב שהאחים שלי או הילדים שלי אומרים את השם להם ולא מקשרים מיד. </w:t>
      </w:r>
    </w:p>
    <w:p w14:paraId="446C88DD" w14:textId="77777777" w:rsidR="00C37463" w:rsidRPr="00C37463" w:rsidRDefault="00C37463" w:rsidP="00C37463">
      <w:pPr>
        <w:bidi/>
        <w:rPr>
          <w:rFonts w:cs="David" w:hint="cs"/>
          <w:rtl/>
        </w:rPr>
      </w:pPr>
    </w:p>
    <w:p w14:paraId="12CB5F14" w14:textId="77777777" w:rsidR="00C37463" w:rsidRPr="00C37463" w:rsidRDefault="00C37463" w:rsidP="00C37463">
      <w:pPr>
        <w:bidi/>
        <w:rPr>
          <w:rFonts w:cs="David" w:hint="cs"/>
          <w:u w:val="single"/>
          <w:rtl/>
        </w:rPr>
      </w:pPr>
      <w:r w:rsidRPr="00C37463">
        <w:rPr>
          <w:rFonts w:cs="David" w:hint="cs"/>
          <w:u w:val="single"/>
          <w:rtl/>
        </w:rPr>
        <w:t>אברהם מיכאלי:</w:t>
      </w:r>
    </w:p>
    <w:p w14:paraId="1F0B3F1C" w14:textId="77777777" w:rsidR="00C37463" w:rsidRPr="00C37463" w:rsidRDefault="00C37463" w:rsidP="00C37463">
      <w:pPr>
        <w:bidi/>
        <w:rPr>
          <w:rFonts w:cs="David" w:hint="cs"/>
          <w:rtl/>
        </w:rPr>
      </w:pPr>
    </w:p>
    <w:p w14:paraId="0D80DB88" w14:textId="77777777" w:rsidR="00C37463" w:rsidRPr="00C37463" w:rsidRDefault="00C37463" w:rsidP="00C37463">
      <w:pPr>
        <w:bidi/>
        <w:rPr>
          <w:rFonts w:cs="David" w:hint="cs"/>
          <w:rtl/>
        </w:rPr>
      </w:pPr>
      <w:r w:rsidRPr="00C37463">
        <w:rPr>
          <w:rFonts w:cs="David" w:hint="cs"/>
          <w:rtl/>
        </w:rPr>
        <w:tab/>
        <w:t>אלה שבסוף יחפשו אותנו, לא נעבור אף נבחן, ניכשל בכל.</w:t>
      </w:r>
    </w:p>
    <w:p w14:paraId="2372B963" w14:textId="77777777" w:rsidR="00C37463" w:rsidRPr="00C37463" w:rsidRDefault="00C37463" w:rsidP="00C37463">
      <w:pPr>
        <w:bidi/>
        <w:jc w:val="both"/>
        <w:rPr>
          <w:rFonts w:cs="David" w:hint="cs"/>
          <w:rtl/>
        </w:rPr>
      </w:pPr>
    </w:p>
    <w:p w14:paraId="033EE1A9"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1E63C9F1" w14:textId="77777777" w:rsidR="00C37463" w:rsidRPr="00C37463" w:rsidRDefault="00C37463" w:rsidP="00C37463">
      <w:pPr>
        <w:bidi/>
        <w:jc w:val="both"/>
        <w:rPr>
          <w:rFonts w:cs="David" w:hint="cs"/>
          <w:u w:val="single"/>
          <w:rtl/>
        </w:rPr>
      </w:pPr>
    </w:p>
    <w:p w14:paraId="7546E935" w14:textId="77777777" w:rsidR="00C37463" w:rsidRPr="00C37463" w:rsidRDefault="00C37463" w:rsidP="00C37463">
      <w:pPr>
        <w:bidi/>
        <w:jc w:val="both"/>
        <w:rPr>
          <w:rFonts w:cs="David" w:hint="cs"/>
          <w:rtl/>
        </w:rPr>
      </w:pPr>
      <w:r w:rsidRPr="00C37463">
        <w:rPr>
          <w:rFonts w:cs="David" w:hint="cs"/>
          <w:rtl/>
        </w:rPr>
        <w:tab/>
        <w:t xml:space="preserve"> אף אחד לא יכול לחפש אותך בשום מקום, המקום היחידי שאפשר לחפש אותך זה בוועדת האתיקה.</w:t>
      </w:r>
    </w:p>
    <w:p w14:paraId="3C6D921C" w14:textId="77777777" w:rsidR="00C37463" w:rsidRPr="00C37463" w:rsidRDefault="00C37463" w:rsidP="00C37463">
      <w:pPr>
        <w:bidi/>
        <w:jc w:val="both"/>
        <w:rPr>
          <w:rFonts w:cs="David" w:hint="cs"/>
          <w:rtl/>
        </w:rPr>
      </w:pPr>
    </w:p>
    <w:p w14:paraId="528B1FC0"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3E4DF1F3" w14:textId="77777777" w:rsidR="00C37463" w:rsidRPr="00C37463" w:rsidRDefault="00C37463" w:rsidP="00C37463">
      <w:pPr>
        <w:bidi/>
        <w:jc w:val="both"/>
        <w:rPr>
          <w:rFonts w:cs="David" w:hint="cs"/>
          <w:rtl/>
        </w:rPr>
      </w:pPr>
    </w:p>
    <w:p w14:paraId="4F47D204" w14:textId="77777777" w:rsidR="00C37463" w:rsidRPr="00C37463" w:rsidRDefault="00C37463" w:rsidP="00C37463">
      <w:pPr>
        <w:bidi/>
        <w:jc w:val="both"/>
        <w:rPr>
          <w:rFonts w:cs="David" w:hint="cs"/>
          <w:rtl/>
        </w:rPr>
      </w:pPr>
      <w:r w:rsidRPr="00C37463">
        <w:rPr>
          <w:rFonts w:cs="David" w:hint="cs"/>
          <w:rtl/>
        </w:rPr>
        <w:tab/>
        <w:t xml:space="preserve"> זה לא מדויק.</w:t>
      </w:r>
    </w:p>
    <w:p w14:paraId="1150BC06" w14:textId="77777777" w:rsidR="00C37463" w:rsidRPr="00C37463" w:rsidRDefault="00C37463" w:rsidP="00C37463">
      <w:pPr>
        <w:bidi/>
        <w:jc w:val="both"/>
        <w:rPr>
          <w:rFonts w:cs="David" w:hint="cs"/>
          <w:rtl/>
        </w:rPr>
      </w:pPr>
    </w:p>
    <w:p w14:paraId="6149DA1D" w14:textId="77777777" w:rsidR="00C37463" w:rsidRPr="00C37463" w:rsidRDefault="00C37463" w:rsidP="00C37463">
      <w:pPr>
        <w:bidi/>
        <w:rPr>
          <w:rFonts w:cs="David" w:hint="cs"/>
          <w:u w:val="single"/>
          <w:rtl/>
        </w:rPr>
      </w:pPr>
      <w:r w:rsidRPr="00C37463">
        <w:rPr>
          <w:rFonts w:cs="David" w:hint="cs"/>
          <w:u w:val="single"/>
          <w:rtl/>
        </w:rPr>
        <w:t>אברהם מיכאלי:</w:t>
      </w:r>
    </w:p>
    <w:p w14:paraId="6941839E" w14:textId="77777777" w:rsidR="00C37463" w:rsidRPr="00C37463" w:rsidRDefault="00C37463" w:rsidP="00C37463">
      <w:pPr>
        <w:bidi/>
        <w:rPr>
          <w:rFonts w:cs="David" w:hint="cs"/>
          <w:rtl/>
        </w:rPr>
      </w:pPr>
    </w:p>
    <w:p w14:paraId="1163329F" w14:textId="77777777" w:rsidR="00C37463" w:rsidRPr="00C37463" w:rsidRDefault="00C37463" w:rsidP="00C37463">
      <w:pPr>
        <w:bidi/>
        <w:rPr>
          <w:rFonts w:cs="David" w:hint="cs"/>
          <w:rtl/>
        </w:rPr>
      </w:pPr>
      <w:r w:rsidRPr="00C37463">
        <w:rPr>
          <w:rFonts w:cs="David" w:hint="cs"/>
          <w:rtl/>
        </w:rPr>
        <w:tab/>
        <w:t>אח שלי משתמש בשם שלי בעקיפין.</w:t>
      </w:r>
    </w:p>
    <w:p w14:paraId="2599B8A8" w14:textId="77777777" w:rsidR="00C37463" w:rsidRPr="00C37463" w:rsidRDefault="00C37463" w:rsidP="00C37463">
      <w:pPr>
        <w:bidi/>
        <w:rPr>
          <w:rFonts w:cs="David" w:hint="cs"/>
          <w:rtl/>
        </w:rPr>
      </w:pPr>
    </w:p>
    <w:p w14:paraId="154DD608"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6618B1F1" w14:textId="77777777" w:rsidR="00C37463" w:rsidRPr="00C37463" w:rsidRDefault="00C37463" w:rsidP="00C37463">
      <w:pPr>
        <w:bidi/>
        <w:jc w:val="both"/>
        <w:rPr>
          <w:rFonts w:cs="David" w:hint="cs"/>
          <w:u w:val="single"/>
          <w:rtl/>
        </w:rPr>
      </w:pPr>
    </w:p>
    <w:p w14:paraId="5C6F5DDD" w14:textId="77777777" w:rsidR="00C37463" w:rsidRPr="00C37463" w:rsidRDefault="00C37463" w:rsidP="00C37463">
      <w:pPr>
        <w:bidi/>
        <w:rPr>
          <w:rFonts w:cs="David" w:hint="cs"/>
          <w:rtl/>
        </w:rPr>
      </w:pPr>
      <w:r w:rsidRPr="00C37463">
        <w:rPr>
          <w:rFonts w:cs="David" w:hint="cs"/>
          <w:rtl/>
        </w:rPr>
        <w:tab/>
        <w:t xml:space="preserve"> אז מה אתה רוצה? שלא יהיו לך אחים? כולם מכירים את הסיפור הזה כשאומרים לך, אתה הבן של...אח של...מה אתה עושה עם זה?</w:t>
      </w:r>
    </w:p>
    <w:p w14:paraId="3770D608" w14:textId="77777777" w:rsidR="00C37463" w:rsidRPr="00C37463" w:rsidRDefault="00C37463" w:rsidP="00C37463">
      <w:pPr>
        <w:bidi/>
        <w:jc w:val="both"/>
        <w:rPr>
          <w:rFonts w:cs="David" w:hint="cs"/>
          <w:rtl/>
        </w:rPr>
      </w:pPr>
    </w:p>
    <w:p w14:paraId="7ECFB636" w14:textId="77777777" w:rsidR="00C37463" w:rsidRPr="00C37463" w:rsidRDefault="00C37463" w:rsidP="00C37463">
      <w:pPr>
        <w:bidi/>
        <w:jc w:val="both"/>
        <w:rPr>
          <w:rFonts w:cs="David" w:hint="cs"/>
          <w:u w:val="single"/>
          <w:rtl/>
        </w:rPr>
      </w:pPr>
      <w:r w:rsidRPr="00C37463">
        <w:rPr>
          <w:rFonts w:cs="David" w:hint="cs"/>
          <w:rtl/>
        </w:rPr>
        <w:t xml:space="preserve"> </w:t>
      </w:r>
      <w:r w:rsidRPr="00C37463">
        <w:rPr>
          <w:rFonts w:cs="David" w:hint="cs"/>
          <w:u w:val="single"/>
          <w:rtl/>
        </w:rPr>
        <w:t>סוזי נבות:</w:t>
      </w:r>
    </w:p>
    <w:p w14:paraId="018E367F" w14:textId="77777777" w:rsidR="00C37463" w:rsidRPr="00C37463" w:rsidRDefault="00C37463" w:rsidP="00C37463">
      <w:pPr>
        <w:bidi/>
        <w:jc w:val="both"/>
        <w:rPr>
          <w:rFonts w:cs="David" w:hint="cs"/>
          <w:rtl/>
        </w:rPr>
      </w:pPr>
    </w:p>
    <w:p w14:paraId="47CD69CC" w14:textId="77777777" w:rsidR="00C37463" w:rsidRPr="00C37463" w:rsidRDefault="00C37463" w:rsidP="00C37463">
      <w:pPr>
        <w:bidi/>
        <w:jc w:val="both"/>
        <w:rPr>
          <w:rFonts w:cs="David" w:hint="cs"/>
          <w:rtl/>
        </w:rPr>
      </w:pPr>
      <w:r w:rsidRPr="00C37463">
        <w:rPr>
          <w:rFonts w:cs="David" w:hint="cs"/>
          <w:rtl/>
        </w:rPr>
        <w:tab/>
        <w:t xml:space="preserve">אני רוצה להזכיר שהנושא הזה קיים גם היום, הכלל הוא שחבר כנסת לא יזום דבר שיש לו עניין אישי ולא יהיה שותף ליוזמה כזו, זה מצב מקדמא דנן אנחנו לא משנים שום דבר.  שנית, נדמה לי שהתשובה לדוגמאות האלה נמצאת בראש הפרק. הפרק הזה עוסק בניגוד עניינים, דהיינו במצב שבו חבר הכנסת, וזה ברור לאזרח מהשורה, שחבר כנסת לא פועל לטובת הציבור אלא בעצם יש מראית עין שהוא פועל לטובת אינטרס אישי.  </w:t>
      </w:r>
    </w:p>
    <w:p w14:paraId="2E6091C6" w14:textId="77777777" w:rsidR="00C37463" w:rsidRPr="00C37463" w:rsidRDefault="00C37463" w:rsidP="00C37463">
      <w:pPr>
        <w:bidi/>
        <w:jc w:val="both"/>
        <w:rPr>
          <w:rFonts w:cs="David" w:hint="cs"/>
          <w:rtl/>
        </w:rPr>
      </w:pPr>
    </w:p>
    <w:p w14:paraId="49C535FE" w14:textId="77777777" w:rsidR="00C37463" w:rsidRPr="00C37463" w:rsidRDefault="00C37463" w:rsidP="00C37463">
      <w:pPr>
        <w:bidi/>
        <w:ind w:firstLine="720"/>
        <w:jc w:val="both"/>
        <w:rPr>
          <w:rFonts w:cs="David" w:hint="cs"/>
          <w:rtl/>
        </w:rPr>
      </w:pPr>
      <w:r w:rsidRPr="00C37463">
        <w:rPr>
          <w:rFonts w:cs="David" w:hint="cs"/>
          <w:rtl/>
        </w:rPr>
        <w:t xml:space="preserve">זה המצב שיעזור לפתור את התיק הזה, אין דרך לכתוב את זה אחרת. להפך, אני חושבת שככל שהמינוח יהיה רחב ומעורפל יותר יהיה טוב יותר מאשר לקבוע דברים שאסורים ב"רחל ביתך הקטנה" בודאי בפרק כמו ניגוד עניינים שהוא מאד מסוכן, בגלל שהוא דורש כל הזמן איזונים? לכן השארנו פחות או יותר את הנוסח הקודם.  אם תסתכלו בסעיף 42 מול הנוסח שקיים לידכם ההבדל הוא לא גדול. הוספנו את המילים "במישרין או בעקיפין" על מנת שיהיה יותר ברור שמדובר באיסור. </w:t>
      </w:r>
    </w:p>
    <w:p w14:paraId="2DB51BAE" w14:textId="77777777" w:rsidR="00C37463" w:rsidRPr="00C37463" w:rsidRDefault="00C37463" w:rsidP="00C37463">
      <w:pPr>
        <w:bidi/>
        <w:ind w:firstLine="720"/>
        <w:jc w:val="both"/>
        <w:rPr>
          <w:rFonts w:cs="David" w:hint="cs"/>
          <w:rtl/>
        </w:rPr>
      </w:pPr>
    </w:p>
    <w:p w14:paraId="17F3A3DA" w14:textId="77777777" w:rsidR="00C37463" w:rsidRPr="00C37463" w:rsidRDefault="00C37463" w:rsidP="00C37463">
      <w:pPr>
        <w:bidi/>
        <w:ind w:firstLine="720"/>
        <w:jc w:val="both"/>
        <w:rPr>
          <w:rFonts w:cs="David" w:hint="cs"/>
          <w:rtl/>
        </w:rPr>
      </w:pPr>
      <w:r w:rsidRPr="00C37463">
        <w:rPr>
          <w:rFonts w:cs="David" w:hint="cs"/>
          <w:rtl/>
        </w:rPr>
        <w:t xml:space="preserve">"לא יזום דבר" גם אם זה בכנסת, הוא לא ילך ליושב ראש הכנסת ויבקש להקדים הצעה שיש לו נגיעה אישית בה, הוא לא יקדם את זה בתוך הכנסת וגם לא מחוץ לכנסת, הוא לא יפנה לראש העיר ויבקש קידום אישי של אח שלו, זה הרעיון של "בין הכנסת ובין מחוץ לכנסת". גם אם זה לא היה נכתב הנוסח הקודם גם סבל פרשנות "בין בתוך הכנסת  ובין מחוץ לכנסת ולא יהיה שותף ליוזמה כזו" זה בעצם אותן מילים שהיו קיימות קודם. ועדת זמיר לא ניסתה לשנות שום דבר אלא להשאיר את הכלל כמו שהוא ורק להבהיר אותו. </w:t>
      </w:r>
    </w:p>
    <w:p w14:paraId="78E19A2A" w14:textId="77777777" w:rsidR="00C37463" w:rsidRPr="00C37463" w:rsidRDefault="00C37463" w:rsidP="00C37463">
      <w:pPr>
        <w:bidi/>
        <w:jc w:val="both"/>
        <w:rPr>
          <w:rFonts w:cs="David" w:hint="cs"/>
          <w:rtl/>
        </w:rPr>
      </w:pPr>
    </w:p>
    <w:p w14:paraId="01E43167"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2A47DE83" w14:textId="77777777" w:rsidR="00C37463" w:rsidRPr="00C37463" w:rsidRDefault="00C37463" w:rsidP="00C37463">
      <w:pPr>
        <w:bidi/>
        <w:jc w:val="both"/>
        <w:rPr>
          <w:rFonts w:cs="David" w:hint="cs"/>
          <w:u w:val="single"/>
          <w:rtl/>
        </w:rPr>
      </w:pPr>
    </w:p>
    <w:p w14:paraId="223013DF" w14:textId="77777777" w:rsidR="00C37463" w:rsidRPr="00C37463" w:rsidRDefault="00C37463" w:rsidP="00C37463">
      <w:pPr>
        <w:bidi/>
        <w:jc w:val="both"/>
        <w:rPr>
          <w:rFonts w:cs="David" w:hint="cs"/>
          <w:rtl/>
        </w:rPr>
      </w:pPr>
      <w:r w:rsidRPr="00C37463">
        <w:rPr>
          <w:rFonts w:cs="David" w:hint="cs"/>
          <w:rtl/>
        </w:rPr>
        <w:tab/>
        <w:t xml:space="preserve"> חבר הכנסת </w:t>
      </w:r>
      <w:proofErr w:type="spellStart"/>
      <w:r w:rsidRPr="00C37463">
        <w:rPr>
          <w:rFonts w:cs="David" w:hint="cs"/>
          <w:rtl/>
        </w:rPr>
        <w:t>לוין</w:t>
      </w:r>
      <w:proofErr w:type="spellEnd"/>
      <w:r w:rsidRPr="00C37463">
        <w:rPr>
          <w:rFonts w:cs="David" w:hint="cs"/>
          <w:rtl/>
        </w:rPr>
        <w:t>, אני מציע שתוותר על התיקון שהצעתי, שגנבתי מארבל, כי מתברר שהוא לא מבהיר אלא מסבך אותנו.</w:t>
      </w:r>
    </w:p>
    <w:p w14:paraId="2977190C" w14:textId="77777777" w:rsidR="00C37463" w:rsidRPr="00C37463" w:rsidRDefault="00C37463" w:rsidP="00C37463">
      <w:pPr>
        <w:bidi/>
        <w:jc w:val="both"/>
        <w:rPr>
          <w:rFonts w:cs="David" w:hint="cs"/>
          <w:rtl/>
        </w:rPr>
      </w:pPr>
    </w:p>
    <w:p w14:paraId="59089C54" w14:textId="77777777" w:rsidR="00C37463" w:rsidRPr="00C37463" w:rsidRDefault="00C37463" w:rsidP="00C37463">
      <w:pPr>
        <w:bidi/>
        <w:jc w:val="both"/>
        <w:rPr>
          <w:rFonts w:cs="David" w:hint="cs"/>
          <w:rtl/>
        </w:rPr>
      </w:pPr>
      <w:r w:rsidRPr="00C37463">
        <w:rPr>
          <w:rFonts w:cs="David" w:hint="cs"/>
          <w:u w:val="single"/>
          <w:rtl/>
        </w:rPr>
        <w:t>איל ינון :</w:t>
      </w:r>
    </w:p>
    <w:p w14:paraId="3A621A7B" w14:textId="77777777" w:rsidR="00C37463" w:rsidRPr="00C37463" w:rsidRDefault="00C37463" w:rsidP="00C37463">
      <w:pPr>
        <w:bidi/>
        <w:jc w:val="both"/>
        <w:rPr>
          <w:rFonts w:cs="David" w:hint="cs"/>
          <w:rtl/>
        </w:rPr>
      </w:pPr>
    </w:p>
    <w:p w14:paraId="609EC3F6" w14:textId="77777777" w:rsidR="00C37463" w:rsidRPr="00C37463" w:rsidRDefault="00C37463" w:rsidP="00C37463">
      <w:pPr>
        <w:bidi/>
        <w:jc w:val="both"/>
        <w:rPr>
          <w:rFonts w:cs="David" w:hint="cs"/>
          <w:rtl/>
        </w:rPr>
      </w:pPr>
      <w:r w:rsidRPr="00C37463">
        <w:rPr>
          <w:rFonts w:cs="David" w:hint="cs"/>
          <w:rtl/>
        </w:rPr>
        <w:tab/>
        <w:t xml:space="preserve">מה רע בנוסח שקיים היום "חבר הכנסת לא יזום דבר שיש בו עניין אישי ולא יהיה שותף ליוזמה כזו". </w:t>
      </w:r>
    </w:p>
    <w:p w14:paraId="45D0A80E" w14:textId="77777777" w:rsidR="00C37463" w:rsidRPr="00C37463" w:rsidRDefault="00C37463" w:rsidP="00C37463">
      <w:pPr>
        <w:bidi/>
        <w:jc w:val="both"/>
        <w:rPr>
          <w:rFonts w:cs="David" w:hint="cs"/>
          <w:rtl/>
        </w:rPr>
      </w:pPr>
    </w:p>
    <w:p w14:paraId="70CC0C4E" w14:textId="77777777" w:rsidR="00C37463" w:rsidRPr="00C37463" w:rsidRDefault="00C37463" w:rsidP="00C37463">
      <w:pPr>
        <w:bidi/>
        <w:jc w:val="both"/>
        <w:rPr>
          <w:rFonts w:cs="David" w:hint="cs"/>
          <w:rtl/>
        </w:rPr>
      </w:pPr>
      <w:r w:rsidRPr="00C37463">
        <w:rPr>
          <w:rFonts w:cs="David" w:hint="cs"/>
          <w:u w:val="single"/>
          <w:rtl/>
        </w:rPr>
        <w:t>ארבל אסטרחן:</w:t>
      </w:r>
    </w:p>
    <w:p w14:paraId="5F0109C4" w14:textId="77777777" w:rsidR="00C37463" w:rsidRPr="00C37463" w:rsidRDefault="00C37463" w:rsidP="00C37463">
      <w:pPr>
        <w:bidi/>
        <w:jc w:val="both"/>
        <w:rPr>
          <w:rFonts w:cs="David" w:hint="cs"/>
          <w:rtl/>
        </w:rPr>
      </w:pPr>
    </w:p>
    <w:p w14:paraId="45E080BD" w14:textId="77777777" w:rsidR="00C37463" w:rsidRPr="00C37463" w:rsidRDefault="00C37463" w:rsidP="00C37463">
      <w:pPr>
        <w:bidi/>
        <w:jc w:val="both"/>
        <w:rPr>
          <w:rFonts w:cs="David" w:hint="cs"/>
          <w:rtl/>
        </w:rPr>
      </w:pPr>
      <w:r w:rsidRPr="00C37463">
        <w:rPr>
          <w:rFonts w:cs="David" w:hint="cs"/>
          <w:rtl/>
        </w:rPr>
        <w:tab/>
        <w:t xml:space="preserve"> רק להגיד שבו הוא נמצא בניגוד עניינים כי הגדרנו ניגוד עניינים כעניין אישי או מוסדי. </w:t>
      </w:r>
    </w:p>
    <w:p w14:paraId="50B7B903" w14:textId="77777777" w:rsidR="00C37463" w:rsidRPr="00C37463" w:rsidRDefault="00C37463" w:rsidP="00C37463">
      <w:pPr>
        <w:bidi/>
        <w:jc w:val="both"/>
        <w:rPr>
          <w:rFonts w:cs="David" w:hint="cs"/>
          <w:rtl/>
        </w:rPr>
      </w:pPr>
    </w:p>
    <w:p w14:paraId="33418693"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73D4911D" w14:textId="77777777" w:rsidR="00C37463" w:rsidRPr="00C37463" w:rsidRDefault="00C37463" w:rsidP="00C37463">
      <w:pPr>
        <w:bidi/>
        <w:jc w:val="both"/>
        <w:rPr>
          <w:rFonts w:cs="David" w:hint="cs"/>
          <w:u w:val="single"/>
          <w:rtl/>
        </w:rPr>
      </w:pPr>
    </w:p>
    <w:p w14:paraId="3CCFEBF6" w14:textId="77777777" w:rsidR="00C37463" w:rsidRPr="00C37463" w:rsidRDefault="00C37463" w:rsidP="00C37463">
      <w:pPr>
        <w:bidi/>
        <w:jc w:val="both"/>
        <w:rPr>
          <w:rFonts w:cs="David" w:hint="cs"/>
          <w:rtl/>
        </w:rPr>
      </w:pPr>
      <w:r w:rsidRPr="00C37463">
        <w:rPr>
          <w:rFonts w:cs="David" w:hint="cs"/>
          <w:rtl/>
        </w:rPr>
        <w:tab/>
        <w:t xml:space="preserve"> ולעזוב את העניין של "בכנסת או מחוץ לכנסת".</w:t>
      </w:r>
    </w:p>
    <w:p w14:paraId="0F9C21E6" w14:textId="77777777" w:rsidR="00C37463" w:rsidRPr="00C37463" w:rsidRDefault="00C37463" w:rsidP="00C37463">
      <w:pPr>
        <w:bidi/>
        <w:jc w:val="both"/>
        <w:rPr>
          <w:rFonts w:cs="David" w:hint="cs"/>
          <w:rtl/>
        </w:rPr>
      </w:pPr>
    </w:p>
    <w:p w14:paraId="73CD2CC0"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213AA46F" w14:textId="77777777" w:rsidR="00C37463" w:rsidRPr="00C37463" w:rsidRDefault="00C37463" w:rsidP="00C37463">
      <w:pPr>
        <w:bidi/>
        <w:jc w:val="both"/>
        <w:rPr>
          <w:rFonts w:cs="David" w:hint="cs"/>
          <w:rtl/>
        </w:rPr>
      </w:pPr>
    </w:p>
    <w:p w14:paraId="61C2F257" w14:textId="77777777" w:rsidR="00C37463" w:rsidRPr="00C37463" w:rsidRDefault="00C37463" w:rsidP="00C37463">
      <w:pPr>
        <w:bidi/>
        <w:jc w:val="both"/>
        <w:rPr>
          <w:rFonts w:cs="David" w:hint="cs"/>
          <w:rtl/>
        </w:rPr>
      </w:pPr>
      <w:r w:rsidRPr="00C37463">
        <w:rPr>
          <w:rFonts w:cs="David" w:hint="cs"/>
          <w:rtl/>
        </w:rPr>
        <w:tab/>
        <w:t xml:space="preserve">זה ממש לומר את אותו דבר, משום שגם כשלא כתוב זה ברור שבין בתוך הכנסת ובין מחוצה לה. </w:t>
      </w:r>
    </w:p>
    <w:p w14:paraId="0ED7E068" w14:textId="77777777" w:rsidR="00C37463" w:rsidRPr="00C37463" w:rsidRDefault="00C37463" w:rsidP="00C37463">
      <w:pPr>
        <w:bidi/>
        <w:jc w:val="both"/>
        <w:rPr>
          <w:rFonts w:cs="David" w:hint="cs"/>
          <w:rtl/>
        </w:rPr>
      </w:pPr>
    </w:p>
    <w:p w14:paraId="0AC89F5F"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4D96ABB8" w14:textId="77777777" w:rsidR="00C37463" w:rsidRPr="00C37463" w:rsidRDefault="00C37463" w:rsidP="00C37463">
      <w:pPr>
        <w:bidi/>
        <w:jc w:val="both"/>
        <w:rPr>
          <w:rFonts w:cs="David" w:hint="cs"/>
          <w:u w:val="single"/>
          <w:rtl/>
        </w:rPr>
      </w:pPr>
    </w:p>
    <w:p w14:paraId="28469221" w14:textId="77777777" w:rsidR="00C37463" w:rsidRPr="00C37463" w:rsidRDefault="00C37463" w:rsidP="00C37463">
      <w:pPr>
        <w:bidi/>
        <w:jc w:val="both"/>
        <w:rPr>
          <w:rFonts w:cs="David" w:hint="cs"/>
          <w:rtl/>
        </w:rPr>
      </w:pPr>
      <w:r w:rsidRPr="00C37463">
        <w:rPr>
          <w:rFonts w:cs="David" w:hint="cs"/>
          <w:rtl/>
        </w:rPr>
        <w:tab/>
        <w:t xml:space="preserve"> יכול להיות שזה הפתרון הכי הנכון, נחזור לטקסט המקורי.</w:t>
      </w:r>
    </w:p>
    <w:p w14:paraId="3660BF20" w14:textId="77777777" w:rsidR="00C37463" w:rsidRPr="00C37463" w:rsidRDefault="00C37463" w:rsidP="00C37463">
      <w:pPr>
        <w:bidi/>
        <w:jc w:val="both"/>
        <w:rPr>
          <w:rFonts w:cs="David" w:hint="cs"/>
          <w:rtl/>
        </w:rPr>
      </w:pPr>
    </w:p>
    <w:p w14:paraId="3890FEE0" w14:textId="77777777" w:rsidR="00C37463" w:rsidRPr="00C37463" w:rsidRDefault="00C37463" w:rsidP="00C37463">
      <w:pPr>
        <w:bidi/>
        <w:jc w:val="both"/>
        <w:rPr>
          <w:rFonts w:cs="David" w:hint="cs"/>
          <w:rtl/>
        </w:rPr>
      </w:pPr>
      <w:r w:rsidRPr="00C37463">
        <w:rPr>
          <w:rFonts w:cs="David" w:hint="cs"/>
          <w:u w:val="single"/>
          <w:rtl/>
        </w:rPr>
        <w:t>ארבל אסטרחן:</w:t>
      </w:r>
    </w:p>
    <w:p w14:paraId="2D8E9F75" w14:textId="77777777" w:rsidR="00C37463" w:rsidRPr="00C37463" w:rsidRDefault="00C37463" w:rsidP="00C37463">
      <w:pPr>
        <w:bidi/>
        <w:jc w:val="both"/>
        <w:rPr>
          <w:rFonts w:cs="David" w:hint="cs"/>
          <w:rtl/>
        </w:rPr>
      </w:pPr>
    </w:p>
    <w:p w14:paraId="53881B4D" w14:textId="77777777" w:rsidR="00C37463" w:rsidRPr="00C37463" w:rsidRDefault="00C37463" w:rsidP="00C37463">
      <w:pPr>
        <w:bidi/>
        <w:jc w:val="both"/>
        <w:rPr>
          <w:rFonts w:cs="David" w:hint="cs"/>
          <w:rtl/>
        </w:rPr>
      </w:pPr>
      <w:r w:rsidRPr="00C37463">
        <w:rPr>
          <w:rFonts w:cs="David" w:hint="cs"/>
          <w:rtl/>
        </w:rPr>
        <w:tab/>
        <w:t>בלי "בכנסת או מחוץ לכנסת" ובלי "במישרין או בעקיפין".</w:t>
      </w:r>
    </w:p>
    <w:p w14:paraId="278C43F9" w14:textId="77777777" w:rsidR="00C37463" w:rsidRPr="00C37463" w:rsidRDefault="00C37463" w:rsidP="00C37463">
      <w:pPr>
        <w:bidi/>
        <w:jc w:val="both"/>
        <w:rPr>
          <w:rFonts w:cs="David" w:hint="cs"/>
          <w:rtl/>
        </w:rPr>
      </w:pPr>
    </w:p>
    <w:p w14:paraId="4B18699E"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0298BB27" w14:textId="77777777" w:rsidR="00C37463" w:rsidRPr="00C37463" w:rsidRDefault="00C37463" w:rsidP="00C37463">
      <w:pPr>
        <w:bidi/>
        <w:jc w:val="both"/>
        <w:rPr>
          <w:rFonts w:cs="David" w:hint="cs"/>
          <w:u w:val="single"/>
          <w:rtl/>
        </w:rPr>
      </w:pPr>
    </w:p>
    <w:p w14:paraId="38507819" w14:textId="77777777" w:rsidR="00C37463" w:rsidRPr="00C37463" w:rsidRDefault="00C37463" w:rsidP="00C37463">
      <w:pPr>
        <w:bidi/>
        <w:jc w:val="both"/>
        <w:rPr>
          <w:rFonts w:cs="David" w:hint="cs"/>
          <w:rtl/>
        </w:rPr>
      </w:pPr>
      <w:r w:rsidRPr="00C37463">
        <w:rPr>
          <w:rFonts w:cs="David" w:hint="cs"/>
          <w:rtl/>
        </w:rPr>
        <w:tab/>
        <w:t>אם כן, סעיף 42 מאושר.</w:t>
      </w:r>
    </w:p>
    <w:p w14:paraId="021C2204" w14:textId="77777777" w:rsidR="00C37463" w:rsidRPr="00C37463" w:rsidRDefault="00C37463" w:rsidP="00C37463">
      <w:pPr>
        <w:bidi/>
        <w:jc w:val="both"/>
        <w:rPr>
          <w:rFonts w:cs="David" w:hint="cs"/>
          <w:u w:val="single"/>
          <w:rtl/>
        </w:rPr>
      </w:pPr>
    </w:p>
    <w:p w14:paraId="0C51B026"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34DF5A3B" w14:textId="77777777" w:rsidR="00C37463" w:rsidRPr="00C37463" w:rsidRDefault="00C37463" w:rsidP="00C37463">
      <w:pPr>
        <w:bidi/>
        <w:jc w:val="both"/>
        <w:rPr>
          <w:rFonts w:cs="David" w:hint="cs"/>
          <w:rtl/>
        </w:rPr>
      </w:pPr>
    </w:p>
    <w:p w14:paraId="77954B48" w14:textId="77777777" w:rsidR="00C37463" w:rsidRPr="00C37463" w:rsidRDefault="00C37463" w:rsidP="00C37463">
      <w:pPr>
        <w:bidi/>
        <w:jc w:val="both"/>
        <w:rPr>
          <w:rFonts w:cs="David" w:hint="cs"/>
          <w:rtl/>
        </w:rPr>
      </w:pPr>
      <w:r w:rsidRPr="00C37463">
        <w:rPr>
          <w:rFonts w:cs="David" w:hint="cs"/>
          <w:rtl/>
        </w:rPr>
        <w:tab/>
      </w:r>
    </w:p>
    <w:p w14:paraId="35761383" w14:textId="77777777" w:rsidR="00C37463" w:rsidRPr="00C37463" w:rsidRDefault="00C37463" w:rsidP="00C37463">
      <w:pPr>
        <w:bidi/>
        <w:jc w:val="both"/>
        <w:rPr>
          <w:rFonts w:cs="David" w:hint="cs"/>
          <w:rtl/>
        </w:rPr>
      </w:pPr>
      <w:r w:rsidRPr="00C37463">
        <w:rPr>
          <w:rFonts w:cs="David" w:hint="cs"/>
          <w:rtl/>
        </w:rPr>
        <w:tab/>
        <w:t>43. חבר כנסת לא ישתתף בהצבעה המתקיימת בוועדה על נושא שבו הוא מצוי בניגוד עניינים.</w:t>
      </w:r>
    </w:p>
    <w:p w14:paraId="0DD75EB0" w14:textId="77777777" w:rsidR="00C37463" w:rsidRPr="00C37463" w:rsidRDefault="00C37463" w:rsidP="00C37463">
      <w:pPr>
        <w:bidi/>
        <w:jc w:val="both"/>
        <w:rPr>
          <w:rFonts w:cs="David" w:hint="cs"/>
          <w:rtl/>
        </w:rPr>
      </w:pPr>
    </w:p>
    <w:p w14:paraId="1A582E1A"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43ED5CB5" w14:textId="77777777" w:rsidR="00C37463" w:rsidRPr="00C37463" w:rsidRDefault="00C37463" w:rsidP="00C37463">
      <w:pPr>
        <w:bidi/>
        <w:jc w:val="both"/>
        <w:rPr>
          <w:rFonts w:cs="David" w:hint="cs"/>
          <w:u w:val="single"/>
          <w:rtl/>
        </w:rPr>
      </w:pPr>
    </w:p>
    <w:p w14:paraId="040A6D9D" w14:textId="77777777" w:rsidR="00C37463" w:rsidRPr="00C37463" w:rsidRDefault="00C37463" w:rsidP="00C37463">
      <w:pPr>
        <w:bidi/>
        <w:jc w:val="both"/>
        <w:rPr>
          <w:rFonts w:cs="David" w:hint="cs"/>
          <w:rtl/>
        </w:rPr>
      </w:pPr>
      <w:r w:rsidRPr="00C37463">
        <w:rPr>
          <w:rFonts w:cs="David" w:hint="cs"/>
          <w:rtl/>
        </w:rPr>
        <w:tab/>
        <w:t xml:space="preserve">זה לא מובן מאליו, לא כי זה לא מובן מאליו, כי מישהו לא רוצה להבין את זה. אם מישהו לא מבין הזה אז אפשר לקחת את כל הספר ולזרוק אותו. </w:t>
      </w:r>
    </w:p>
    <w:p w14:paraId="1F1BDC0E" w14:textId="77777777" w:rsidR="00C37463" w:rsidRPr="00C37463" w:rsidRDefault="00C37463" w:rsidP="00C37463">
      <w:pPr>
        <w:bidi/>
        <w:jc w:val="both"/>
        <w:rPr>
          <w:rFonts w:cs="David" w:hint="cs"/>
          <w:rtl/>
        </w:rPr>
      </w:pPr>
    </w:p>
    <w:p w14:paraId="0AD5CB86" w14:textId="77777777" w:rsidR="00C37463" w:rsidRPr="00C37463" w:rsidRDefault="00C37463" w:rsidP="00C37463">
      <w:pPr>
        <w:bidi/>
        <w:rPr>
          <w:rFonts w:cs="David" w:hint="cs"/>
          <w:u w:val="single"/>
          <w:rtl/>
        </w:rPr>
      </w:pPr>
      <w:r w:rsidRPr="00C37463">
        <w:rPr>
          <w:rFonts w:cs="David" w:hint="cs"/>
          <w:u w:val="single"/>
          <w:rtl/>
        </w:rPr>
        <w:t>איל יינון:</w:t>
      </w:r>
    </w:p>
    <w:p w14:paraId="46ED7D44" w14:textId="77777777" w:rsidR="00C37463" w:rsidRPr="00C37463" w:rsidRDefault="00C37463" w:rsidP="00C37463">
      <w:pPr>
        <w:bidi/>
        <w:rPr>
          <w:rFonts w:cs="David" w:hint="cs"/>
          <w:rtl/>
        </w:rPr>
      </w:pPr>
    </w:p>
    <w:p w14:paraId="1FEB6C47" w14:textId="77777777" w:rsidR="00C37463" w:rsidRPr="00C37463" w:rsidRDefault="00C37463" w:rsidP="00C37463">
      <w:pPr>
        <w:bidi/>
        <w:rPr>
          <w:rFonts w:cs="David" w:hint="cs"/>
          <w:rtl/>
        </w:rPr>
      </w:pPr>
      <w:r w:rsidRPr="00C37463">
        <w:rPr>
          <w:rFonts w:cs="David" w:hint="cs"/>
          <w:rtl/>
        </w:rPr>
        <w:tab/>
        <w:t xml:space="preserve">זה לא נכון, למשל במליאה אתה כן יכול להשתתף, הדברים יותר מסובכים. </w:t>
      </w:r>
    </w:p>
    <w:p w14:paraId="25A599B7" w14:textId="77777777" w:rsidR="00C37463" w:rsidRPr="00C37463" w:rsidRDefault="00C37463" w:rsidP="00C37463">
      <w:pPr>
        <w:bidi/>
        <w:rPr>
          <w:rFonts w:cs="David" w:hint="cs"/>
          <w:rtl/>
        </w:rPr>
      </w:pPr>
    </w:p>
    <w:p w14:paraId="5D06C49D"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67B1B1A5" w14:textId="77777777" w:rsidR="00C37463" w:rsidRPr="00C37463" w:rsidRDefault="00C37463" w:rsidP="00C37463">
      <w:pPr>
        <w:bidi/>
        <w:jc w:val="both"/>
        <w:rPr>
          <w:rFonts w:cs="David" w:hint="cs"/>
          <w:u w:val="single"/>
          <w:rtl/>
        </w:rPr>
      </w:pPr>
    </w:p>
    <w:p w14:paraId="26F8F563" w14:textId="77777777" w:rsidR="00C37463" w:rsidRPr="00C37463" w:rsidRDefault="00C37463" w:rsidP="00C37463">
      <w:pPr>
        <w:bidi/>
        <w:jc w:val="both"/>
        <w:rPr>
          <w:rFonts w:cs="David" w:hint="cs"/>
          <w:rtl/>
        </w:rPr>
      </w:pPr>
      <w:r w:rsidRPr="00C37463">
        <w:rPr>
          <w:rFonts w:cs="David" w:hint="cs"/>
          <w:rtl/>
        </w:rPr>
        <w:tab/>
        <w:t xml:space="preserve"> במליאה אתה יכול שלא להשתתף, הבעיה שאי אפשר לכתוב את זה פה כי לכאורה אף אחד מאתנו לא יתמוך בהגבלת זכות ההצבעה במליאת הכנסת אבל אם אתה שואל אותי האם בנושא שבו אני בניגוד עניינים אני צריך שלא להצביע? אני צריך שלא להצביע, אבל אי אפשר לכתוב את זה פה. </w:t>
      </w:r>
    </w:p>
    <w:p w14:paraId="37EAA6C4" w14:textId="77777777" w:rsidR="00C37463" w:rsidRPr="00C37463" w:rsidRDefault="00C37463" w:rsidP="00C37463">
      <w:pPr>
        <w:bidi/>
        <w:jc w:val="both"/>
        <w:rPr>
          <w:rFonts w:cs="David" w:hint="cs"/>
          <w:rtl/>
        </w:rPr>
      </w:pPr>
    </w:p>
    <w:p w14:paraId="400C71D6" w14:textId="77777777" w:rsidR="00C37463" w:rsidRPr="00C37463" w:rsidRDefault="00C37463" w:rsidP="00C37463">
      <w:pPr>
        <w:bidi/>
        <w:rPr>
          <w:rFonts w:cs="David" w:hint="cs"/>
          <w:u w:val="single"/>
          <w:rtl/>
        </w:rPr>
      </w:pPr>
      <w:r w:rsidRPr="00C37463">
        <w:rPr>
          <w:rFonts w:cs="David" w:hint="cs"/>
          <w:u w:val="single"/>
          <w:rtl/>
        </w:rPr>
        <w:t xml:space="preserve">היו"ר יריב </w:t>
      </w:r>
      <w:proofErr w:type="spellStart"/>
      <w:r w:rsidRPr="00C37463">
        <w:rPr>
          <w:rFonts w:cs="David" w:hint="cs"/>
          <w:u w:val="single"/>
          <w:rtl/>
        </w:rPr>
        <w:t>לוין</w:t>
      </w:r>
      <w:proofErr w:type="spellEnd"/>
      <w:r w:rsidRPr="00C37463">
        <w:rPr>
          <w:rFonts w:cs="David" w:hint="cs"/>
          <w:u w:val="single"/>
          <w:rtl/>
        </w:rPr>
        <w:t>:</w:t>
      </w:r>
    </w:p>
    <w:p w14:paraId="38780745" w14:textId="77777777" w:rsidR="00C37463" w:rsidRPr="00C37463" w:rsidRDefault="00C37463" w:rsidP="00C37463">
      <w:pPr>
        <w:bidi/>
        <w:rPr>
          <w:rFonts w:cs="David" w:hint="cs"/>
          <w:rtl/>
        </w:rPr>
      </w:pPr>
    </w:p>
    <w:p w14:paraId="6FBBA473" w14:textId="77777777" w:rsidR="00C37463" w:rsidRPr="00C37463" w:rsidRDefault="00C37463" w:rsidP="00C37463">
      <w:pPr>
        <w:bidi/>
        <w:jc w:val="both"/>
        <w:rPr>
          <w:rFonts w:cs="David" w:hint="cs"/>
          <w:rtl/>
        </w:rPr>
      </w:pPr>
      <w:r w:rsidRPr="00C37463">
        <w:rPr>
          <w:rFonts w:cs="David" w:hint="cs"/>
          <w:rtl/>
        </w:rPr>
        <w:tab/>
        <w:t xml:space="preserve">אם חס וחלילה הקיבוץ שלך ייקלע למצב שמכבים את כל האורות ותהיה הצבעה במליאה על הסדר קיבוצי ואתה, כמי שמייצג את הקיבוצים מדבר על הקיבוץ שלך - - - </w:t>
      </w:r>
    </w:p>
    <w:p w14:paraId="0CA0CD70" w14:textId="77777777" w:rsidR="00C37463" w:rsidRPr="00C37463" w:rsidRDefault="00C37463" w:rsidP="00C37463">
      <w:pPr>
        <w:bidi/>
        <w:jc w:val="both"/>
        <w:rPr>
          <w:rFonts w:cs="David" w:hint="cs"/>
          <w:rtl/>
        </w:rPr>
      </w:pPr>
    </w:p>
    <w:p w14:paraId="0FF5E655"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6791F789" w14:textId="77777777" w:rsidR="00C37463" w:rsidRPr="00C37463" w:rsidRDefault="00C37463" w:rsidP="00C37463">
      <w:pPr>
        <w:bidi/>
        <w:jc w:val="both"/>
        <w:rPr>
          <w:rFonts w:cs="David" w:hint="cs"/>
          <w:u w:val="single"/>
          <w:rtl/>
        </w:rPr>
      </w:pPr>
    </w:p>
    <w:p w14:paraId="65D2267F" w14:textId="77777777" w:rsidR="00C37463" w:rsidRPr="00C37463" w:rsidRDefault="00C37463" w:rsidP="00C37463">
      <w:pPr>
        <w:bidi/>
        <w:jc w:val="both"/>
        <w:rPr>
          <w:rFonts w:cs="David" w:hint="cs"/>
          <w:rtl/>
        </w:rPr>
      </w:pPr>
      <w:r w:rsidRPr="00C37463">
        <w:rPr>
          <w:rFonts w:cs="David" w:hint="cs"/>
          <w:rtl/>
        </w:rPr>
        <w:tab/>
        <w:t xml:space="preserve"> על הסדר קיבוצי אין ויכוח, אבל לא יגיע למליאה הסדר קיבוץ להב.</w:t>
      </w:r>
    </w:p>
    <w:p w14:paraId="4A1BCD46" w14:textId="77777777" w:rsidR="00C37463" w:rsidRPr="00C37463" w:rsidRDefault="00C37463" w:rsidP="00C37463">
      <w:pPr>
        <w:bidi/>
        <w:jc w:val="both"/>
        <w:rPr>
          <w:rFonts w:cs="David" w:hint="cs"/>
          <w:rtl/>
        </w:rPr>
      </w:pPr>
    </w:p>
    <w:p w14:paraId="279EC8ED" w14:textId="77777777" w:rsidR="00C37463" w:rsidRPr="00C37463" w:rsidRDefault="00C37463" w:rsidP="00C37463">
      <w:pPr>
        <w:bidi/>
        <w:rPr>
          <w:rFonts w:cs="David" w:hint="cs"/>
          <w:u w:val="single"/>
          <w:rtl/>
        </w:rPr>
      </w:pPr>
      <w:r w:rsidRPr="00C37463">
        <w:rPr>
          <w:rFonts w:cs="David" w:hint="cs"/>
          <w:u w:val="single"/>
          <w:rtl/>
        </w:rPr>
        <w:t xml:space="preserve">היו"ר יריב </w:t>
      </w:r>
      <w:proofErr w:type="spellStart"/>
      <w:r w:rsidRPr="00C37463">
        <w:rPr>
          <w:rFonts w:cs="David" w:hint="cs"/>
          <w:u w:val="single"/>
          <w:rtl/>
        </w:rPr>
        <w:t>לוין</w:t>
      </w:r>
      <w:proofErr w:type="spellEnd"/>
      <w:r w:rsidRPr="00C37463">
        <w:rPr>
          <w:rFonts w:cs="David" w:hint="cs"/>
          <w:u w:val="single"/>
          <w:rtl/>
        </w:rPr>
        <w:t>:</w:t>
      </w:r>
    </w:p>
    <w:p w14:paraId="118F056A" w14:textId="77777777" w:rsidR="00C37463" w:rsidRPr="00C37463" w:rsidRDefault="00C37463" w:rsidP="00C37463">
      <w:pPr>
        <w:bidi/>
        <w:rPr>
          <w:rFonts w:cs="David" w:hint="cs"/>
          <w:rtl/>
        </w:rPr>
      </w:pPr>
    </w:p>
    <w:p w14:paraId="36CF7AC4" w14:textId="77777777" w:rsidR="00C37463" w:rsidRPr="00C37463" w:rsidRDefault="00C37463" w:rsidP="00C37463">
      <w:pPr>
        <w:bidi/>
        <w:rPr>
          <w:rFonts w:cs="David" w:hint="cs"/>
          <w:rtl/>
        </w:rPr>
      </w:pPr>
      <w:r w:rsidRPr="00C37463">
        <w:rPr>
          <w:rFonts w:cs="David" w:hint="cs"/>
          <w:rtl/>
        </w:rPr>
        <w:tab/>
        <w:t xml:space="preserve">אז יהיו שלושה קיבוצים בהסדר. </w:t>
      </w:r>
    </w:p>
    <w:p w14:paraId="50A58113" w14:textId="77777777" w:rsidR="00C37463" w:rsidRPr="00C37463" w:rsidRDefault="00C37463" w:rsidP="00C37463">
      <w:pPr>
        <w:bidi/>
        <w:jc w:val="both"/>
        <w:rPr>
          <w:rFonts w:cs="David" w:hint="cs"/>
          <w:rtl/>
        </w:rPr>
      </w:pPr>
      <w:r w:rsidRPr="00C37463">
        <w:rPr>
          <w:rFonts w:cs="David" w:hint="cs"/>
          <w:rtl/>
        </w:rPr>
        <w:t xml:space="preserve"> </w:t>
      </w:r>
    </w:p>
    <w:p w14:paraId="7855A7DD"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0915D40E" w14:textId="77777777" w:rsidR="00C37463" w:rsidRPr="00C37463" w:rsidRDefault="00C37463" w:rsidP="00C37463">
      <w:pPr>
        <w:bidi/>
        <w:jc w:val="both"/>
        <w:rPr>
          <w:rFonts w:cs="David" w:hint="cs"/>
          <w:u w:val="single"/>
          <w:rtl/>
        </w:rPr>
      </w:pPr>
    </w:p>
    <w:p w14:paraId="2574DFD9" w14:textId="77777777" w:rsidR="00C37463" w:rsidRPr="00C37463" w:rsidRDefault="00C37463" w:rsidP="00C37463">
      <w:pPr>
        <w:bidi/>
        <w:jc w:val="both"/>
        <w:rPr>
          <w:rFonts w:cs="David" w:hint="cs"/>
          <w:rtl/>
        </w:rPr>
      </w:pPr>
      <w:r w:rsidRPr="00C37463">
        <w:rPr>
          <w:rFonts w:cs="David" w:hint="cs"/>
          <w:rtl/>
        </w:rPr>
        <w:tab/>
        <w:t xml:space="preserve"> אז אני לא אצביע. </w:t>
      </w:r>
    </w:p>
    <w:p w14:paraId="0FBC5B9B" w14:textId="77777777" w:rsidR="00C37463" w:rsidRPr="00C37463" w:rsidRDefault="00C37463" w:rsidP="00C37463">
      <w:pPr>
        <w:bidi/>
        <w:jc w:val="both"/>
        <w:rPr>
          <w:rFonts w:cs="David" w:hint="cs"/>
          <w:rtl/>
        </w:rPr>
      </w:pPr>
    </w:p>
    <w:p w14:paraId="4812FFA2"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1BE5B7C8" w14:textId="77777777" w:rsidR="00C37463" w:rsidRPr="00C37463" w:rsidRDefault="00C37463" w:rsidP="00C37463">
      <w:pPr>
        <w:bidi/>
        <w:jc w:val="both"/>
        <w:rPr>
          <w:rFonts w:cs="David" w:hint="cs"/>
          <w:rtl/>
        </w:rPr>
      </w:pPr>
    </w:p>
    <w:p w14:paraId="56C82389" w14:textId="77777777" w:rsidR="00C37463" w:rsidRPr="00C37463" w:rsidRDefault="00C37463" w:rsidP="00C37463">
      <w:pPr>
        <w:bidi/>
        <w:jc w:val="both"/>
        <w:rPr>
          <w:rFonts w:cs="David" w:hint="cs"/>
          <w:rtl/>
        </w:rPr>
      </w:pPr>
      <w:r w:rsidRPr="00C37463">
        <w:rPr>
          <w:rFonts w:cs="David" w:hint="cs"/>
          <w:rtl/>
        </w:rPr>
        <w:tab/>
        <w:t>בשום אופן אין להגביל הצבעה.</w:t>
      </w:r>
    </w:p>
    <w:p w14:paraId="57081B3B" w14:textId="77777777" w:rsidR="00C37463" w:rsidRPr="00C37463" w:rsidRDefault="00C37463" w:rsidP="00C37463">
      <w:pPr>
        <w:bidi/>
        <w:jc w:val="both"/>
        <w:rPr>
          <w:rFonts w:cs="David" w:hint="cs"/>
          <w:rtl/>
        </w:rPr>
      </w:pPr>
    </w:p>
    <w:p w14:paraId="6D0985D1"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215F8589" w14:textId="77777777" w:rsidR="00C37463" w:rsidRPr="00C37463" w:rsidRDefault="00C37463" w:rsidP="00C37463">
      <w:pPr>
        <w:bidi/>
        <w:jc w:val="both"/>
        <w:rPr>
          <w:rFonts w:cs="David" w:hint="cs"/>
          <w:u w:val="single"/>
          <w:rtl/>
        </w:rPr>
      </w:pPr>
    </w:p>
    <w:p w14:paraId="68928DBE" w14:textId="77777777" w:rsidR="00C37463" w:rsidRPr="00C37463" w:rsidRDefault="00C37463" w:rsidP="00C37463">
      <w:pPr>
        <w:bidi/>
        <w:jc w:val="both"/>
        <w:rPr>
          <w:rFonts w:cs="David" w:hint="cs"/>
          <w:rtl/>
        </w:rPr>
      </w:pPr>
      <w:r w:rsidRPr="00C37463">
        <w:rPr>
          <w:rFonts w:cs="David" w:hint="cs"/>
          <w:rtl/>
        </w:rPr>
        <w:tab/>
        <w:t xml:space="preserve"> לכן אני מטיל על עצמי את זה, אני לא אומר לך לכתוב את זה.</w:t>
      </w:r>
    </w:p>
    <w:p w14:paraId="59549BF9" w14:textId="77777777" w:rsidR="00C37463" w:rsidRPr="00C37463" w:rsidRDefault="00C37463" w:rsidP="00C37463">
      <w:pPr>
        <w:bidi/>
        <w:jc w:val="both"/>
        <w:rPr>
          <w:rFonts w:cs="David" w:hint="cs"/>
          <w:rtl/>
        </w:rPr>
      </w:pPr>
    </w:p>
    <w:p w14:paraId="1DF07328" w14:textId="77777777" w:rsidR="00C37463" w:rsidRPr="00C37463" w:rsidRDefault="00C37463" w:rsidP="00C37463">
      <w:pPr>
        <w:keepNext/>
        <w:bidi/>
        <w:jc w:val="both"/>
        <w:rPr>
          <w:rFonts w:cs="David" w:hint="cs"/>
          <w:u w:val="single"/>
          <w:rtl/>
        </w:rPr>
      </w:pPr>
      <w:r w:rsidRPr="00C37463">
        <w:rPr>
          <w:rFonts w:cs="David" w:hint="cs"/>
          <w:u w:val="single"/>
          <w:rtl/>
        </w:rPr>
        <w:t>סוזי נבות:</w:t>
      </w:r>
    </w:p>
    <w:p w14:paraId="2C7E74E3" w14:textId="77777777" w:rsidR="00C37463" w:rsidRPr="00C37463" w:rsidRDefault="00C37463" w:rsidP="00C37463">
      <w:pPr>
        <w:keepNext/>
        <w:bidi/>
        <w:jc w:val="both"/>
        <w:rPr>
          <w:rFonts w:cs="David" w:hint="cs"/>
          <w:rtl/>
        </w:rPr>
      </w:pPr>
    </w:p>
    <w:p w14:paraId="0A56FA84" w14:textId="77777777" w:rsidR="00C37463" w:rsidRPr="00C37463" w:rsidRDefault="00C37463" w:rsidP="00C37463">
      <w:pPr>
        <w:keepNext/>
        <w:bidi/>
        <w:jc w:val="both"/>
        <w:rPr>
          <w:rFonts w:cs="David" w:hint="cs"/>
          <w:rtl/>
        </w:rPr>
      </w:pPr>
      <w:r w:rsidRPr="00C37463">
        <w:rPr>
          <w:rFonts w:cs="David" w:hint="cs"/>
          <w:rtl/>
        </w:rPr>
        <w:tab/>
        <w:t>אתה מטיל על עצמך איסור חמור מידי.</w:t>
      </w:r>
    </w:p>
    <w:p w14:paraId="45D54975" w14:textId="77777777" w:rsidR="00C37463" w:rsidRPr="00C37463" w:rsidRDefault="00C37463" w:rsidP="00C37463">
      <w:pPr>
        <w:keepNext/>
        <w:bidi/>
        <w:jc w:val="both"/>
        <w:rPr>
          <w:rFonts w:cs="David" w:hint="cs"/>
          <w:rtl/>
        </w:rPr>
      </w:pPr>
    </w:p>
    <w:p w14:paraId="226FED7D" w14:textId="77777777" w:rsidR="00C37463" w:rsidRPr="00C37463" w:rsidRDefault="00C37463" w:rsidP="00C37463">
      <w:pPr>
        <w:bidi/>
        <w:rPr>
          <w:rFonts w:cs="David" w:hint="cs"/>
          <w:u w:val="single"/>
          <w:rtl/>
        </w:rPr>
      </w:pPr>
      <w:r w:rsidRPr="00C37463">
        <w:rPr>
          <w:rFonts w:cs="David" w:hint="cs"/>
          <w:u w:val="single"/>
          <w:rtl/>
        </w:rPr>
        <w:t xml:space="preserve">היו"ר יריב </w:t>
      </w:r>
      <w:proofErr w:type="spellStart"/>
      <w:r w:rsidRPr="00C37463">
        <w:rPr>
          <w:rFonts w:cs="David" w:hint="cs"/>
          <w:u w:val="single"/>
          <w:rtl/>
        </w:rPr>
        <w:t>לוין</w:t>
      </w:r>
      <w:proofErr w:type="spellEnd"/>
      <w:r w:rsidRPr="00C37463">
        <w:rPr>
          <w:rFonts w:cs="David" w:hint="cs"/>
          <w:u w:val="single"/>
          <w:rtl/>
        </w:rPr>
        <w:t>:</w:t>
      </w:r>
    </w:p>
    <w:p w14:paraId="3AF6A209" w14:textId="77777777" w:rsidR="00C37463" w:rsidRPr="00C37463" w:rsidRDefault="00C37463" w:rsidP="00C37463">
      <w:pPr>
        <w:bidi/>
        <w:rPr>
          <w:rFonts w:cs="David" w:hint="cs"/>
          <w:rtl/>
        </w:rPr>
      </w:pPr>
    </w:p>
    <w:p w14:paraId="22B31401" w14:textId="77777777" w:rsidR="00C37463" w:rsidRPr="00C37463" w:rsidRDefault="00C37463" w:rsidP="00C37463">
      <w:pPr>
        <w:bidi/>
        <w:rPr>
          <w:rFonts w:cs="David" w:hint="cs"/>
          <w:rtl/>
        </w:rPr>
      </w:pPr>
      <w:r w:rsidRPr="00C37463">
        <w:rPr>
          <w:rFonts w:cs="David" w:hint="cs"/>
          <w:rtl/>
        </w:rPr>
        <w:tab/>
        <w:t>שאלה נוספת, הגבלתם את הנושא להצבעה בוועדה, האם חבר כנסת כזה בכלל יכול להשתתף בדיון? לנהל אתה דיון? זו לא רק הצבעה.</w:t>
      </w:r>
    </w:p>
    <w:p w14:paraId="4B1330F2" w14:textId="77777777" w:rsidR="00C37463" w:rsidRPr="00C37463" w:rsidRDefault="00C37463" w:rsidP="00C37463">
      <w:pPr>
        <w:bidi/>
        <w:rPr>
          <w:rFonts w:cs="David" w:hint="cs"/>
          <w:rtl/>
        </w:rPr>
      </w:pPr>
    </w:p>
    <w:p w14:paraId="3A4991CD" w14:textId="77777777" w:rsidR="00C37463" w:rsidRPr="00C37463" w:rsidRDefault="00C37463" w:rsidP="00C37463">
      <w:pPr>
        <w:bidi/>
        <w:rPr>
          <w:rFonts w:cs="David" w:hint="cs"/>
          <w:u w:val="single"/>
          <w:rtl/>
        </w:rPr>
      </w:pPr>
      <w:r w:rsidRPr="00C37463">
        <w:rPr>
          <w:rFonts w:cs="David" w:hint="cs"/>
          <w:u w:val="single"/>
          <w:rtl/>
        </w:rPr>
        <w:t>איל יינון:</w:t>
      </w:r>
    </w:p>
    <w:p w14:paraId="336B2FCD" w14:textId="77777777" w:rsidR="00C37463" w:rsidRPr="00C37463" w:rsidRDefault="00C37463" w:rsidP="00C37463">
      <w:pPr>
        <w:bidi/>
        <w:rPr>
          <w:rFonts w:cs="David" w:hint="cs"/>
          <w:rtl/>
        </w:rPr>
      </w:pPr>
    </w:p>
    <w:p w14:paraId="3215AC82" w14:textId="77777777" w:rsidR="00C37463" w:rsidRPr="00C37463" w:rsidRDefault="00C37463" w:rsidP="00C37463">
      <w:pPr>
        <w:bidi/>
        <w:rPr>
          <w:rFonts w:cs="David" w:hint="cs"/>
          <w:rtl/>
        </w:rPr>
      </w:pPr>
      <w:r w:rsidRPr="00C37463">
        <w:rPr>
          <w:rFonts w:cs="David" w:hint="cs"/>
          <w:rtl/>
        </w:rPr>
        <w:tab/>
        <w:t xml:space="preserve">בפועל משתתפים בדיון כזה.   </w:t>
      </w:r>
    </w:p>
    <w:p w14:paraId="0487B353" w14:textId="77777777" w:rsidR="00C37463" w:rsidRPr="00C37463" w:rsidRDefault="00C37463" w:rsidP="00C37463">
      <w:pPr>
        <w:bidi/>
        <w:jc w:val="both"/>
        <w:rPr>
          <w:rFonts w:cs="David" w:hint="cs"/>
          <w:rtl/>
        </w:rPr>
      </w:pPr>
      <w:r w:rsidRPr="00C37463">
        <w:rPr>
          <w:rFonts w:cs="David" w:hint="cs"/>
          <w:rtl/>
        </w:rPr>
        <w:t xml:space="preserve"> </w:t>
      </w:r>
    </w:p>
    <w:p w14:paraId="64F71E30" w14:textId="77777777" w:rsidR="00C37463" w:rsidRPr="00C37463" w:rsidRDefault="00C37463" w:rsidP="00C37463">
      <w:pPr>
        <w:bidi/>
        <w:jc w:val="both"/>
        <w:rPr>
          <w:rFonts w:cs="David" w:hint="cs"/>
          <w:rtl/>
        </w:rPr>
      </w:pPr>
      <w:r w:rsidRPr="00C37463">
        <w:rPr>
          <w:rFonts w:cs="David" w:hint="cs"/>
          <w:u w:val="single"/>
          <w:rtl/>
        </w:rPr>
        <w:t>ארבל אסטרחן:</w:t>
      </w:r>
    </w:p>
    <w:p w14:paraId="774E09A0" w14:textId="77777777" w:rsidR="00C37463" w:rsidRPr="00C37463" w:rsidRDefault="00C37463" w:rsidP="00C37463">
      <w:pPr>
        <w:bidi/>
        <w:jc w:val="both"/>
        <w:rPr>
          <w:rFonts w:cs="David" w:hint="cs"/>
          <w:rtl/>
        </w:rPr>
      </w:pPr>
    </w:p>
    <w:p w14:paraId="07D43870" w14:textId="77777777" w:rsidR="00C37463" w:rsidRPr="00C37463" w:rsidRDefault="00C37463" w:rsidP="00C37463">
      <w:pPr>
        <w:bidi/>
        <w:jc w:val="both"/>
        <w:rPr>
          <w:rFonts w:cs="David" w:hint="cs"/>
          <w:rtl/>
        </w:rPr>
      </w:pPr>
      <w:r w:rsidRPr="00C37463">
        <w:rPr>
          <w:rFonts w:cs="David" w:hint="cs"/>
          <w:rtl/>
        </w:rPr>
        <w:tab/>
        <w:t>הסעיף הבא מדבר על זה, זה מחייב אותו לגילוי נאות.</w:t>
      </w:r>
    </w:p>
    <w:p w14:paraId="7385D728" w14:textId="77777777" w:rsidR="00C37463" w:rsidRPr="00C37463" w:rsidRDefault="00C37463" w:rsidP="00C37463">
      <w:pPr>
        <w:bidi/>
        <w:jc w:val="both"/>
        <w:rPr>
          <w:rFonts w:cs="David" w:hint="cs"/>
          <w:rtl/>
        </w:rPr>
      </w:pPr>
    </w:p>
    <w:p w14:paraId="709C1BC1" w14:textId="77777777" w:rsidR="00C37463" w:rsidRPr="00C37463" w:rsidRDefault="00C37463" w:rsidP="00C37463">
      <w:pPr>
        <w:bidi/>
        <w:rPr>
          <w:rFonts w:cs="David" w:hint="cs"/>
          <w:u w:val="single"/>
          <w:rtl/>
        </w:rPr>
      </w:pPr>
      <w:r w:rsidRPr="00C37463">
        <w:rPr>
          <w:rFonts w:cs="David" w:hint="cs"/>
          <w:u w:val="single"/>
          <w:rtl/>
        </w:rPr>
        <w:t xml:space="preserve">היו"ר יריב </w:t>
      </w:r>
      <w:proofErr w:type="spellStart"/>
      <w:r w:rsidRPr="00C37463">
        <w:rPr>
          <w:rFonts w:cs="David" w:hint="cs"/>
          <w:u w:val="single"/>
          <w:rtl/>
        </w:rPr>
        <w:t>לוין</w:t>
      </w:r>
      <w:proofErr w:type="spellEnd"/>
      <w:r w:rsidRPr="00C37463">
        <w:rPr>
          <w:rFonts w:cs="David" w:hint="cs"/>
          <w:u w:val="single"/>
          <w:rtl/>
        </w:rPr>
        <w:t>:</w:t>
      </w:r>
    </w:p>
    <w:p w14:paraId="2FE1AFA1" w14:textId="77777777" w:rsidR="00C37463" w:rsidRPr="00C37463" w:rsidRDefault="00C37463" w:rsidP="00C37463">
      <w:pPr>
        <w:bidi/>
        <w:rPr>
          <w:rFonts w:cs="David" w:hint="cs"/>
          <w:rtl/>
        </w:rPr>
      </w:pPr>
    </w:p>
    <w:p w14:paraId="001B785A" w14:textId="77777777" w:rsidR="00C37463" w:rsidRPr="00C37463" w:rsidRDefault="00C37463" w:rsidP="00C37463">
      <w:pPr>
        <w:bidi/>
        <w:rPr>
          <w:rFonts w:cs="David" w:hint="cs"/>
          <w:rtl/>
        </w:rPr>
      </w:pPr>
      <w:r w:rsidRPr="00C37463">
        <w:rPr>
          <w:rFonts w:cs="David" w:hint="cs"/>
          <w:rtl/>
        </w:rPr>
        <w:tab/>
        <w:t xml:space="preserve">תני לי רק לנהל את הישיבה, אני מוותר על הזכות להצביע, אני לא צריך אותה. </w:t>
      </w:r>
    </w:p>
    <w:p w14:paraId="38E4C566" w14:textId="77777777" w:rsidR="00C37463" w:rsidRPr="00C37463" w:rsidRDefault="00C37463" w:rsidP="00C37463">
      <w:pPr>
        <w:bidi/>
        <w:jc w:val="both"/>
        <w:rPr>
          <w:rFonts w:cs="David" w:hint="cs"/>
          <w:rtl/>
        </w:rPr>
      </w:pPr>
    </w:p>
    <w:p w14:paraId="3B75B671"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2DE4F3DB" w14:textId="77777777" w:rsidR="00C37463" w:rsidRPr="00C37463" w:rsidRDefault="00C37463" w:rsidP="00C37463">
      <w:pPr>
        <w:bidi/>
        <w:jc w:val="both"/>
        <w:rPr>
          <w:rFonts w:cs="David" w:hint="cs"/>
          <w:u w:val="single"/>
          <w:rtl/>
        </w:rPr>
      </w:pPr>
    </w:p>
    <w:p w14:paraId="436BD420" w14:textId="77777777" w:rsidR="00C37463" w:rsidRPr="00C37463" w:rsidRDefault="00C37463" w:rsidP="00C37463">
      <w:pPr>
        <w:bidi/>
        <w:jc w:val="both"/>
        <w:rPr>
          <w:rFonts w:cs="David" w:hint="cs"/>
          <w:rtl/>
        </w:rPr>
      </w:pPr>
      <w:r w:rsidRPr="00C37463">
        <w:rPr>
          <w:rFonts w:cs="David" w:hint="cs"/>
          <w:rtl/>
        </w:rPr>
        <w:tab/>
        <w:t xml:space="preserve">נכון, זכות ההצבעה בסוף, לעיתים קרובות, היא החלק הכי חלש. </w:t>
      </w:r>
    </w:p>
    <w:p w14:paraId="1AB5B8FA" w14:textId="77777777" w:rsidR="00C37463" w:rsidRPr="00C37463" w:rsidRDefault="00C37463" w:rsidP="00C37463">
      <w:pPr>
        <w:bidi/>
        <w:jc w:val="both"/>
        <w:rPr>
          <w:rFonts w:cs="David" w:hint="cs"/>
          <w:rtl/>
        </w:rPr>
      </w:pPr>
    </w:p>
    <w:p w14:paraId="48861122" w14:textId="77777777" w:rsidR="00C37463" w:rsidRPr="00C37463" w:rsidRDefault="00C37463" w:rsidP="00C37463">
      <w:pPr>
        <w:bidi/>
        <w:rPr>
          <w:rFonts w:cs="David" w:hint="cs"/>
          <w:u w:val="single"/>
          <w:rtl/>
        </w:rPr>
      </w:pPr>
      <w:r w:rsidRPr="00C37463">
        <w:rPr>
          <w:rFonts w:cs="David" w:hint="cs"/>
          <w:u w:val="single"/>
          <w:rtl/>
        </w:rPr>
        <w:t>איל יינון:</w:t>
      </w:r>
    </w:p>
    <w:p w14:paraId="5A4C15AC" w14:textId="77777777" w:rsidR="00C37463" w:rsidRPr="00C37463" w:rsidRDefault="00C37463" w:rsidP="00C37463">
      <w:pPr>
        <w:bidi/>
        <w:rPr>
          <w:rFonts w:cs="David" w:hint="cs"/>
          <w:rtl/>
        </w:rPr>
      </w:pPr>
    </w:p>
    <w:p w14:paraId="33E85CE6" w14:textId="77777777" w:rsidR="00C37463" w:rsidRPr="00C37463" w:rsidRDefault="00C37463" w:rsidP="00C37463">
      <w:pPr>
        <w:bidi/>
        <w:rPr>
          <w:rFonts w:cs="David" w:hint="cs"/>
          <w:rtl/>
        </w:rPr>
      </w:pPr>
      <w:r w:rsidRPr="00C37463">
        <w:rPr>
          <w:rFonts w:cs="David" w:hint="cs"/>
          <w:rtl/>
        </w:rPr>
        <w:tab/>
        <w:t xml:space="preserve">אין בעיה גם למצוא ממלא מקום שדעתו כדעתך. </w:t>
      </w:r>
    </w:p>
    <w:p w14:paraId="7440AF3B" w14:textId="77777777" w:rsidR="00C37463" w:rsidRPr="00C37463" w:rsidRDefault="00C37463" w:rsidP="00C37463">
      <w:pPr>
        <w:bidi/>
        <w:rPr>
          <w:rFonts w:cs="David" w:hint="cs"/>
          <w:rtl/>
        </w:rPr>
      </w:pPr>
    </w:p>
    <w:p w14:paraId="708F55CE"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45DBA4EA" w14:textId="77777777" w:rsidR="00C37463" w:rsidRPr="00C37463" w:rsidRDefault="00C37463" w:rsidP="00C37463">
      <w:pPr>
        <w:bidi/>
        <w:jc w:val="both"/>
        <w:rPr>
          <w:rFonts w:cs="David" w:hint="cs"/>
          <w:rtl/>
        </w:rPr>
      </w:pPr>
    </w:p>
    <w:p w14:paraId="16528033" w14:textId="77777777" w:rsidR="00C37463" w:rsidRPr="00C37463" w:rsidRDefault="00C37463" w:rsidP="00C37463">
      <w:pPr>
        <w:bidi/>
        <w:rPr>
          <w:rFonts w:cs="David" w:hint="cs"/>
          <w:rtl/>
        </w:rPr>
      </w:pPr>
      <w:r w:rsidRPr="00C37463">
        <w:rPr>
          <w:rFonts w:cs="David" w:hint="cs"/>
          <w:rtl/>
        </w:rPr>
        <w:tab/>
        <w:t xml:space="preserve"> הנוכחות בוועדה והעבודה מאחורי הקלעים היא יותר משמעותית. </w:t>
      </w:r>
    </w:p>
    <w:p w14:paraId="760CDA2C" w14:textId="77777777" w:rsidR="00C37463" w:rsidRPr="00C37463" w:rsidRDefault="00C37463" w:rsidP="00C37463">
      <w:pPr>
        <w:bidi/>
        <w:jc w:val="both"/>
        <w:rPr>
          <w:rFonts w:cs="David" w:hint="cs"/>
          <w:u w:val="single"/>
          <w:rtl/>
        </w:rPr>
      </w:pPr>
    </w:p>
    <w:p w14:paraId="661ACC48"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2D1BE191" w14:textId="77777777" w:rsidR="00C37463" w:rsidRPr="00C37463" w:rsidRDefault="00C37463" w:rsidP="00C37463">
      <w:pPr>
        <w:bidi/>
        <w:jc w:val="both"/>
        <w:rPr>
          <w:rFonts w:cs="David" w:hint="cs"/>
          <w:u w:val="single"/>
          <w:rtl/>
        </w:rPr>
      </w:pPr>
    </w:p>
    <w:p w14:paraId="21A9315F" w14:textId="77777777" w:rsidR="00C37463" w:rsidRPr="00C37463" w:rsidRDefault="00C37463" w:rsidP="00C37463">
      <w:pPr>
        <w:bidi/>
        <w:ind w:firstLine="720"/>
        <w:jc w:val="both"/>
        <w:rPr>
          <w:rFonts w:cs="David" w:hint="cs"/>
          <w:rtl/>
        </w:rPr>
      </w:pPr>
      <w:r w:rsidRPr="00C37463">
        <w:rPr>
          <w:rFonts w:cs="David" w:hint="cs"/>
          <w:rtl/>
        </w:rPr>
        <w:t>מרוב ההצבעות שאני מקיים אני כבר לא טורח להרים את היד.</w:t>
      </w:r>
    </w:p>
    <w:p w14:paraId="72D7DE1A" w14:textId="77777777" w:rsidR="00C37463" w:rsidRPr="00C37463" w:rsidRDefault="00C37463" w:rsidP="00C37463">
      <w:pPr>
        <w:bidi/>
        <w:jc w:val="both"/>
        <w:rPr>
          <w:rFonts w:cs="David" w:hint="cs"/>
          <w:rtl/>
        </w:rPr>
      </w:pPr>
    </w:p>
    <w:p w14:paraId="5E708E6B"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1F148C32" w14:textId="77777777" w:rsidR="00C37463" w:rsidRPr="00C37463" w:rsidRDefault="00C37463" w:rsidP="00C37463">
      <w:pPr>
        <w:bidi/>
        <w:jc w:val="both"/>
        <w:rPr>
          <w:rFonts w:cs="David" w:hint="cs"/>
          <w:u w:val="single"/>
          <w:rtl/>
        </w:rPr>
      </w:pPr>
    </w:p>
    <w:p w14:paraId="72530E29" w14:textId="77777777" w:rsidR="00C37463" w:rsidRPr="00C37463" w:rsidRDefault="00C37463" w:rsidP="00C37463">
      <w:pPr>
        <w:bidi/>
        <w:jc w:val="both"/>
        <w:rPr>
          <w:rFonts w:cs="David" w:hint="cs"/>
          <w:rtl/>
        </w:rPr>
      </w:pPr>
      <w:r w:rsidRPr="00C37463">
        <w:rPr>
          <w:rFonts w:cs="David" w:hint="cs"/>
          <w:rtl/>
        </w:rPr>
        <w:tab/>
        <w:t xml:space="preserve"> כל הטקסט מדבר על משתתף בדיון ולא על היושב ראש, אני לא רואה שום בעיה לכתוב, ובכל מקרה איננו יכול לשבת בראש הישיבה, גם אם הוא הודיע, הוא לא יכול להיות היושב ראש.  </w:t>
      </w:r>
    </w:p>
    <w:p w14:paraId="77533D57" w14:textId="77777777" w:rsidR="00C37463" w:rsidRPr="00C37463" w:rsidRDefault="00C37463" w:rsidP="00C37463">
      <w:pPr>
        <w:bidi/>
        <w:jc w:val="both"/>
        <w:rPr>
          <w:rFonts w:cs="David" w:hint="cs"/>
          <w:rtl/>
        </w:rPr>
      </w:pPr>
    </w:p>
    <w:p w14:paraId="4F653BF3"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79B9B12A" w14:textId="77777777" w:rsidR="00C37463" w:rsidRPr="00C37463" w:rsidRDefault="00C37463" w:rsidP="00C37463">
      <w:pPr>
        <w:bidi/>
        <w:jc w:val="both"/>
        <w:rPr>
          <w:rFonts w:cs="David" w:hint="cs"/>
          <w:u w:val="single"/>
          <w:rtl/>
        </w:rPr>
      </w:pPr>
    </w:p>
    <w:p w14:paraId="63CE9AEE" w14:textId="77777777" w:rsidR="00C37463" w:rsidRPr="00C37463" w:rsidRDefault="00C37463" w:rsidP="00C37463">
      <w:pPr>
        <w:bidi/>
        <w:ind w:firstLine="720"/>
        <w:jc w:val="both"/>
        <w:rPr>
          <w:rFonts w:cs="David" w:hint="cs"/>
          <w:rtl/>
        </w:rPr>
      </w:pPr>
      <w:r w:rsidRPr="00C37463">
        <w:rPr>
          <w:rFonts w:cs="David" w:hint="cs"/>
          <w:rtl/>
        </w:rPr>
        <w:t>דינו כדין הצבעה, זה צריך להיכנס לסעיף  43.</w:t>
      </w:r>
    </w:p>
    <w:p w14:paraId="081A9446" w14:textId="77777777" w:rsidR="00C37463" w:rsidRPr="00C37463" w:rsidRDefault="00C37463" w:rsidP="00C37463">
      <w:pPr>
        <w:bidi/>
        <w:ind w:firstLine="720"/>
        <w:jc w:val="both"/>
        <w:rPr>
          <w:rFonts w:cs="David" w:hint="cs"/>
          <w:rtl/>
        </w:rPr>
      </w:pPr>
    </w:p>
    <w:p w14:paraId="7EB705E9" w14:textId="77777777" w:rsidR="00C37463" w:rsidRPr="00C37463" w:rsidRDefault="00C37463" w:rsidP="00C37463">
      <w:pPr>
        <w:bidi/>
        <w:jc w:val="both"/>
        <w:rPr>
          <w:rFonts w:cs="David" w:hint="cs"/>
          <w:rtl/>
        </w:rPr>
      </w:pPr>
      <w:r w:rsidRPr="00C37463">
        <w:rPr>
          <w:rFonts w:cs="David" w:hint="cs"/>
          <w:u w:val="single"/>
          <w:rtl/>
        </w:rPr>
        <w:t>ארבל אסטרחן:</w:t>
      </w:r>
    </w:p>
    <w:p w14:paraId="4E6ABC98" w14:textId="77777777" w:rsidR="00C37463" w:rsidRPr="00C37463" w:rsidRDefault="00C37463" w:rsidP="00C37463">
      <w:pPr>
        <w:bidi/>
        <w:jc w:val="both"/>
        <w:rPr>
          <w:rFonts w:cs="David" w:hint="cs"/>
          <w:rtl/>
        </w:rPr>
      </w:pPr>
    </w:p>
    <w:p w14:paraId="6FD20448" w14:textId="77777777" w:rsidR="00C37463" w:rsidRPr="00C37463" w:rsidRDefault="00C37463" w:rsidP="00C37463">
      <w:pPr>
        <w:bidi/>
        <w:ind w:firstLine="720"/>
        <w:jc w:val="both"/>
        <w:rPr>
          <w:rFonts w:cs="David" w:hint="cs"/>
          <w:rtl/>
        </w:rPr>
      </w:pPr>
      <w:r w:rsidRPr="00C37463">
        <w:rPr>
          <w:rFonts w:cs="David" w:hint="cs"/>
          <w:rtl/>
        </w:rPr>
        <w:t xml:space="preserve"> ההצבעה בוועדה וניהול הישיבה. יכול להיות שצריך לחבר את 43 ו- 44.</w:t>
      </w:r>
    </w:p>
    <w:p w14:paraId="66FB4207" w14:textId="77777777" w:rsidR="00C37463" w:rsidRPr="00C37463" w:rsidRDefault="00C37463" w:rsidP="00C37463">
      <w:pPr>
        <w:bidi/>
        <w:ind w:firstLine="720"/>
        <w:jc w:val="both"/>
        <w:rPr>
          <w:rFonts w:cs="David" w:hint="cs"/>
          <w:rtl/>
        </w:rPr>
      </w:pPr>
    </w:p>
    <w:p w14:paraId="5020FAC2"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1C40B3C1" w14:textId="77777777" w:rsidR="00C37463" w:rsidRPr="00C37463" w:rsidRDefault="00C37463" w:rsidP="00C37463">
      <w:pPr>
        <w:bidi/>
        <w:jc w:val="both"/>
        <w:rPr>
          <w:rFonts w:cs="David" w:hint="cs"/>
          <w:u w:val="single"/>
          <w:rtl/>
        </w:rPr>
      </w:pPr>
    </w:p>
    <w:p w14:paraId="793CAD54" w14:textId="77777777" w:rsidR="00C37463" w:rsidRPr="00C37463" w:rsidRDefault="00C37463" w:rsidP="00C37463">
      <w:pPr>
        <w:bidi/>
        <w:ind w:firstLine="720"/>
        <w:jc w:val="both"/>
        <w:rPr>
          <w:rFonts w:cs="David" w:hint="cs"/>
          <w:rtl/>
        </w:rPr>
      </w:pPr>
      <w:r w:rsidRPr="00C37463">
        <w:rPr>
          <w:rFonts w:cs="David" w:hint="cs"/>
          <w:rtl/>
        </w:rPr>
        <w:t>תציעי טקסט מחובר של שניהם לישיבה הבאה.</w:t>
      </w:r>
    </w:p>
    <w:p w14:paraId="27D274E4" w14:textId="77777777" w:rsidR="00C37463" w:rsidRPr="00C37463" w:rsidRDefault="00C37463" w:rsidP="00C37463">
      <w:pPr>
        <w:bidi/>
        <w:ind w:firstLine="720"/>
        <w:jc w:val="both"/>
        <w:rPr>
          <w:rFonts w:cs="David" w:hint="cs"/>
          <w:rtl/>
        </w:rPr>
      </w:pPr>
    </w:p>
    <w:p w14:paraId="4FDB0E97" w14:textId="77777777" w:rsidR="00C37463" w:rsidRPr="00C37463" w:rsidRDefault="00C37463" w:rsidP="00C37463">
      <w:pPr>
        <w:bidi/>
        <w:jc w:val="both"/>
        <w:rPr>
          <w:rFonts w:cs="David" w:hint="cs"/>
          <w:rtl/>
        </w:rPr>
      </w:pPr>
      <w:r w:rsidRPr="00C37463">
        <w:rPr>
          <w:rFonts w:cs="David" w:hint="cs"/>
          <w:u w:val="single"/>
          <w:rtl/>
        </w:rPr>
        <w:t>ארבל אסטרחן:</w:t>
      </w:r>
    </w:p>
    <w:p w14:paraId="21CBA6CD" w14:textId="77777777" w:rsidR="00C37463" w:rsidRPr="00C37463" w:rsidRDefault="00C37463" w:rsidP="00C37463">
      <w:pPr>
        <w:bidi/>
        <w:jc w:val="both"/>
        <w:rPr>
          <w:rFonts w:cs="David" w:hint="cs"/>
          <w:rtl/>
        </w:rPr>
      </w:pPr>
    </w:p>
    <w:p w14:paraId="1CCAC830" w14:textId="77777777" w:rsidR="00C37463" w:rsidRPr="00C37463" w:rsidRDefault="00C37463" w:rsidP="00C37463">
      <w:pPr>
        <w:bidi/>
        <w:jc w:val="both"/>
        <w:rPr>
          <w:rFonts w:cs="David" w:hint="cs"/>
          <w:rtl/>
        </w:rPr>
      </w:pPr>
      <w:r w:rsidRPr="00C37463">
        <w:rPr>
          <w:rFonts w:cs="David" w:hint="cs"/>
          <w:rtl/>
        </w:rPr>
        <w:tab/>
        <w:t xml:space="preserve">ועדת זמיר דברה על גילוי גם במליאה ובכנסת הקודמת מה שמחוק, רצו להוריד את הגילוי במליאה. היום מה שכתוב בצד, סעיף 6 לכללי האתיקה אומר כך: "היה לחבר כנסת עניין אישי בדיון או בהצבעה בכנסת או בוועדותיה",זאת אומרת היום מתייחסים גם למליאה, "יודיע על כך מיד לוועדת האתיקה וליושב הכנסת או ליושב ראש הוועדה לפי העניין". </w:t>
      </w:r>
    </w:p>
    <w:p w14:paraId="2A6E9861" w14:textId="77777777" w:rsidR="00C37463" w:rsidRPr="00C37463" w:rsidRDefault="00C37463" w:rsidP="00C37463">
      <w:pPr>
        <w:bidi/>
        <w:jc w:val="both"/>
        <w:rPr>
          <w:rFonts w:cs="David" w:hint="cs"/>
          <w:rtl/>
        </w:rPr>
      </w:pPr>
    </w:p>
    <w:p w14:paraId="6FD88AE4" w14:textId="77777777" w:rsidR="00C37463" w:rsidRPr="00C37463" w:rsidRDefault="00C37463" w:rsidP="00C37463">
      <w:pPr>
        <w:bidi/>
        <w:jc w:val="both"/>
        <w:rPr>
          <w:rFonts w:cs="David" w:hint="cs"/>
          <w:rtl/>
        </w:rPr>
      </w:pPr>
      <w:r w:rsidRPr="00C37463">
        <w:rPr>
          <w:rFonts w:cs="David" w:hint="cs"/>
          <w:rtl/>
        </w:rPr>
        <w:tab/>
        <w:t xml:space="preserve">אז אומרים שהוא לא יזום הצעה כלשהי באותו נושא ולא ישתתף בדיון אלא לאחר שהודיע בכנסת או בוועדה לפי העניין, במעמד הדיון על עניינו האישי, ואם הדיון בוועדה, הוא לא ישתתף בהצבעה </w:t>
      </w:r>
      <w:r w:rsidRPr="00C37463">
        <w:rPr>
          <w:rFonts w:cs="David"/>
          <w:rtl/>
        </w:rPr>
        <w:t>–</w:t>
      </w:r>
      <w:r w:rsidRPr="00C37463">
        <w:rPr>
          <w:rFonts w:cs="David" w:hint="cs"/>
          <w:rtl/>
        </w:rPr>
        <w:t xml:space="preserve"> בזה טיפלנו. היום יש חובה להודיע על עניין אישי במליאה או בוועדה, ועדת זמיר הציעה להיצמד לזה ולקבוע:</w:t>
      </w:r>
    </w:p>
    <w:p w14:paraId="61553BDF" w14:textId="77777777" w:rsidR="00C37463" w:rsidRPr="00C37463" w:rsidRDefault="00C37463" w:rsidP="00C37463">
      <w:pPr>
        <w:bidi/>
        <w:jc w:val="both"/>
        <w:rPr>
          <w:rFonts w:cs="David" w:hint="cs"/>
          <w:rtl/>
        </w:rPr>
      </w:pPr>
    </w:p>
    <w:p w14:paraId="1DE6BB59" w14:textId="77777777" w:rsidR="00C37463" w:rsidRPr="00C37463" w:rsidRDefault="00C37463" w:rsidP="00C37463">
      <w:pPr>
        <w:bidi/>
        <w:ind w:firstLine="720"/>
        <w:jc w:val="both"/>
        <w:rPr>
          <w:rFonts w:cs="David" w:hint="cs"/>
          <w:rtl/>
        </w:rPr>
      </w:pPr>
      <w:r w:rsidRPr="00C37463">
        <w:rPr>
          <w:rFonts w:cs="David" w:hint="cs"/>
          <w:rtl/>
        </w:rPr>
        <w:t xml:space="preserve">44. "חבר כנסת המבקש להשתתף בדיון על נושא מסוים במליאה או בוועדה, כאמור ועדת הכנסת הציעה למחוק את המליאה, "או בהצבעה במליאה והוא מצוי בניגוד עניינים באותו נושא, ימסור מראש ליושב ראש הוועדה לפי העניין הודעה בדבר ניגוד העניינים המנמקת את בקשתו להשתתף בדיון או בהצבעה ויעביר העתק ליועץ לאתיקה", עליו עוד לא דברנו "ויושב ראש הכנסת שקיבל את ההודעה יודיע על כך למליאה או לוועדה לפני השתתפותו של חבר הכנסת בדיון או בהצבעה והוא רשאי לחייב את חבר הכנסת עצמו למסור את ההודעה למליאה או לוועדה לפי העניין". </w:t>
      </w:r>
    </w:p>
    <w:p w14:paraId="37ADF6EF" w14:textId="77777777" w:rsidR="00C37463" w:rsidRPr="00C37463" w:rsidRDefault="00C37463" w:rsidP="00C37463">
      <w:pPr>
        <w:bidi/>
        <w:jc w:val="both"/>
        <w:rPr>
          <w:rFonts w:cs="David" w:hint="cs"/>
          <w:rtl/>
        </w:rPr>
      </w:pPr>
    </w:p>
    <w:p w14:paraId="27E7121B" w14:textId="77777777" w:rsidR="00C37463" w:rsidRPr="00C37463" w:rsidRDefault="00C37463" w:rsidP="00C37463">
      <w:pPr>
        <w:bidi/>
        <w:rPr>
          <w:rFonts w:cs="David" w:hint="cs"/>
          <w:u w:val="single"/>
          <w:rtl/>
        </w:rPr>
      </w:pPr>
      <w:r w:rsidRPr="00C37463">
        <w:rPr>
          <w:rFonts w:cs="David" w:hint="cs"/>
          <w:u w:val="single"/>
          <w:rtl/>
        </w:rPr>
        <w:t xml:space="preserve">היו"ר יריב </w:t>
      </w:r>
      <w:proofErr w:type="spellStart"/>
      <w:r w:rsidRPr="00C37463">
        <w:rPr>
          <w:rFonts w:cs="David" w:hint="cs"/>
          <w:u w:val="single"/>
          <w:rtl/>
        </w:rPr>
        <w:t>לוין</w:t>
      </w:r>
      <w:proofErr w:type="spellEnd"/>
      <w:r w:rsidRPr="00C37463">
        <w:rPr>
          <w:rFonts w:cs="David" w:hint="cs"/>
          <w:u w:val="single"/>
          <w:rtl/>
        </w:rPr>
        <w:t>:</w:t>
      </w:r>
    </w:p>
    <w:p w14:paraId="66AE6322" w14:textId="77777777" w:rsidR="00C37463" w:rsidRPr="00C37463" w:rsidRDefault="00C37463" w:rsidP="00C37463">
      <w:pPr>
        <w:bidi/>
        <w:rPr>
          <w:rFonts w:cs="David" w:hint="cs"/>
          <w:rtl/>
        </w:rPr>
      </w:pPr>
    </w:p>
    <w:p w14:paraId="4B1DFA93" w14:textId="77777777" w:rsidR="00C37463" w:rsidRPr="00C37463" w:rsidRDefault="00C37463" w:rsidP="00C37463">
      <w:pPr>
        <w:bidi/>
        <w:rPr>
          <w:rFonts w:cs="David" w:hint="cs"/>
          <w:rtl/>
        </w:rPr>
      </w:pPr>
      <w:r w:rsidRPr="00C37463">
        <w:rPr>
          <w:rFonts w:cs="David" w:hint="cs"/>
          <w:rtl/>
        </w:rPr>
        <w:tab/>
        <w:t>נדמה לי שמה שאומר בסעיף הזה סותר את הסעיף הקודם.</w:t>
      </w:r>
    </w:p>
    <w:p w14:paraId="5822B078" w14:textId="77777777" w:rsidR="00C37463" w:rsidRPr="00C37463" w:rsidRDefault="00C37463" w:rsidP="00C37463">
      <w:pPr>
        <w:bidi/>
        <w:rPr>
          <w:rFonts w:cs="David" w:hint="cs"/>
          <w:rtl/>
        </w:rPr>
      </w:pPr>
    </w:p>
    <w:p w14:paraId="45D8C7FB"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287CC09A" w14:textId="77777777" w:rsidR="00C37463" w:rsidRPr="00C37463" w:rsidRDefault="00C37463" w:rsidP="00C37463">
      <w:pPr>
        <w:bidi/>
        <w:jc w:val="both"/>
        <w:rPr>
          <w:rFonts w:cs="David" w:hint="cs"/>
          <w:rtl/>
        </w:rPr>
      </w:pPr>
    </w:p>
    <w:p w14:paraId="54F5944F" w14:textId="77777777" w:rsidR="00C37463" w:rsidRPr="00C37463" w:rsidRDefault="00C37463" w:rsidP="00C37463">
      <w:pPr>
        <w:bidi/>
        <w:jc w:val="both"/>
        <w:rPr>
          <w:rFonts w:cs="David" w:hint="cs"/>
          <w:rtl/>
        </w:rPr>
      </w:pPr>
      <w:r w:rsidRPr="00C37463">
        <w:rPr>
          <w:rFonts w:cs="David" w:hint="cs"/>
          <w:rtl/>
        </w:rPr>
        <w:tab/>
        <w:t>מכיוון שההצבעה היא רק בוועדה.</w:t>
      </w:r>
    </w:p>
    <w:p w14:paraId="6C4775A9" w14:textId="77777777" w:rsidR="00C37463" w:rsidRPr="00C37463" w:rsidRDefault="00C37463" w:rsidP="00C37463">
      <w:pPr>
        <w:bidi/>
        <w:jc w:val="both"/>
        <w:rPr>
          <w:rFonts w:cs="David" w:hint="cs"/>
          <w:rtl/>
        </w:rPr>
      </w:pPr>
    </w:p>
    <w:p w14:paraId="0C79C1DE" w14:textId="77777777" w:rsidR="00C37463" w:rsidRPr="00C37463" w:rsidRDefault="00C37463" w:rsidP="00C37463">
      <w:pPr>
        <w:bidi/>
        <w:rPr>
          <w:rFonts w:cs="David" w:hint="cs"/>
          <w:u w:val="single"/>
          <w:rtl/>
        </w:rPr>
      </w:pPr>
      <w:r w:rsidRPr="00C37463">
        <w:rPr>
          <w:rFonts w:cs="David" w:hint="cs"/>
          <w:u w:val="single"/>
          <w:rtl/>
        </w:rPr>
        <w:t xml:space="preserve">היו"ר יריב </w:t>
      </w:r>
      <w:proofErr w:type="spellStart"/>
      <w:r w:rsidRPr="00C37463">
        <w:rPr>
          <w:rFonts w:cs="David" w:hint="cs"/>
          <w:u w:val="single"/>
          <w:rtl/>
        </w:rPr>
        <w:t>לוין</w:t>
      </w:r>
      <w:proofErr w:type="spellEnd"/>
      <w:r w:rsidRPr="00C37463">
        <w:rPr>
          <w:rFonts w:cs="David" w:hint="cs"/>
          <w:u w:val="single"/>
          <w:rtl/>
        </w:rPr>
        <w:t>:</w:t>
      </w:r>
    </w:p>
    <w:p w14:paraId="360F23A9" w14:textId="77777777" w:rsidR="00C37463" w:rsidRPr="00C37463" w:rsidRDefault="00C37463" w:rsidP="00C37463">
      <w:pPr>
        <w:bidi/>
        <w:rPr>
          <w:rFonts w:cs="David" w:hint="cs"/>
          <w:rtl/>
        </w:rPr>
      </w:pPr>
    </w:p>
    <w:p w14:paraId="7DD7E534" w14:textId="77777777" w:rsidR="00C37463" w:rsidRPr="00C37463" w:rsidRDefault="00C37463" w:rsidP="00C37463">
      <w:pPr>
        <w:bidi/>
        <w:rPr>
          <w:rFonts w:cs="David" w:hint="cs"/>
          <w:rtl/>
        </w:rPr>
      </w:pPr>
      <w:r w:rsidRPr="00C37463">
        <w:rPr>
          <w:rFonts w:cs="David" w:hint="cs"/>
          <w:rtl/>
        </w:rPr>
        <w:tab/>
        <w:t xml:space="preserve">כתוב חבר כנסת לא יזום בין במישרין ובין בעקיפין הצעה ולא ישתתף, אלא לאחר שהודיע. עכשיו יש סעיף שאומר באופן מפורש אסור לך בכלל ליזום. </w:t>
      </w:r>
    </w:p>
    <w:p w14:paraId="5E8101C9" w14:textId="77777777" w:rsidR="00C37463" w:rsidRPr="00C37463" w:rsidRDefault="00C37463" w:rsidP="00C37463">
      <w:pPr>
        <w:bidi/>
        <w:jc w:val="both"/>
        <w:rPr>
          <w:rFonts w:cs="David" w:hint="cs"/>
          <w:rtl/>
        </w:rPr>
      </w:pPr>
      <w:r w:rsidRPr="00C37463">
        <w:rPr>
          <w:rFonts w:cs="David" w:hint="cs"/>
          <w:rtl/>
        </w:rPr>
        <w:t xml:space="preserve"> </w:t>
      </w:r>
    </w:p>
    <w:p w14:paraId="162E6CA4" w14:textId="77777777" w:rsidR="00C37463" w:rsidRPr="00C37463" w:rsidRDefault="00C37463" w:rsidP="00C37463">
      <w:pPr>
        <w:bidi/>
        <w:rPr>
          <w:rFonts w:cs="David" w:hint="cs"/>
          <w:u w:val="single"/>
          <w:rtl/>
        </w:rPr>
      </w:pPr>
      <w:r w:rsidRPr="00C37463">
        <w:rPr>
          <w:rFonts w:cs="David" w:hint="cs"/>
          <w:u w:val="single"/>
          <w:rtl/>
        </w:rPr>
        <w:t>אברהם מיכאלי:</w:t>
      </w:r>
    </w:p>
    <w:p w14:paraId="0E0A8348" w14:textId="77777777" w:rsidR="00C37463" w:rsidRPr="00C37463" w:rsidRDefault="00C37463" w:rsidP="00C37463">
      <w:pPr>
        <w:bidi/>
        <w:rPr>
          <w:rFonts w:cs="David" w:hint="cs"/>
          <w:rtl/>
        </w:rPr>
      </w:pPr>
    </w:p>
    <w:p w14:paraId="445B215F" w14:textId="77777777" w:rsidR="00C37463" w:rsidRPr="00C37463" w:rsidRDefault="00C37463" w:rsidP="00C37463">
      <w:pPr>
        <w:bidi/>
        <w:rPr>
          <w:rFonts w:cs="David" w:hint="cs"/>
          <w:rtl/>
        </w:rPr>
      </w:pPr>
      <w:r w:rsidRPr="00C37463">
        <w:rPr>
          <w:rFonts w:cs="David" w:hint="cs"/>
          <w:rtl/>
        </w:rPr>
        <w:tab/>
        <w:t xml:space="preserve">מותר לך לחשוב שאתה בניגוד עניינים וועדת האתיקה תכריע. </w:t>
      </w:r>
    </w:p>
    <w:p w14:paraId="771C0689" w14:textId="77777777" w:rsidR="00C37463" w:rsidRPr="00C37463" w:rsidRDefault="00C37463" w:rsidP="00C37463">
      <w:pPr>
        <w:bidi/>
        <w:rPr>
          <w:rFonts w:cs="David" w:hint="cs"/>
          <w:rtl/>
        </w:rPr>
      </w:pPr>
    </w:p>
    <w:p w14:paraId="0933AB7C" w14:textId="77777777" w:rsidR="00C37463" w:rsidRPr="00C37463" w:rsidRDefault="00C37463" w:rsidP="00C37463">
      <w:pPr>
        <w:bidi/>
        <w:rPr>
          <w:rFonts w:cs="David" w:hint="cs"/>
          <w:u w:val="single"/>
          <w:rtl/>
        </w:rPr>
      </w:pPr>
      <w:r w:rsidRPr="00C37463">
        <w:rPr>
          <w:rFonts w:cs="David" w:hint="cs"/>
          <w:u w:val="single"/>
          <w:rtl/>
        </w:rPr>
        <w:t xml:space="preserve">היו"ר יריב </w:t>
      </w:r>
      <w:proofErr w:type="spellStart"/>
      <w:r w:rsidRPr="00C37463">
        <w:rPr>
          <w:rFonts w:cs="David" w:hint="cs"/>
          <w:u w:val="single"/>
          <w:rtl/>
        </w:rPr>
        <w:t>לוין</w:t>
      </w:r>
      <w:proofErr w:type="spellEnd"/>
      <w:r w:rsidRPr="00C37463">
        <w:rPr>
          <w:rFonts w:cs="David" w:hint="cs"/>
          <w:u w:val="single"/>
          <w:rtl/>
        </w:rPr>
        <w:t>:</w:t>
      </w:r>
    </w:p>
    <w:p w14:paraId="1E467550" w14:textId="77777777" w:rsidR="00C37463" w:rsidRPr="00C37463" w:rsidRDefault="00C37463" w:rsidP="00C37463">
      <w:pPr>
        <w:bidi/>
        <w:rPr>
          <w:rFonts w:cs="David" w:hint="cs"/>
          <w:rtl/>
        </w:rPr>
      </w:pPr>
    </w:p>
    <w:p w14:paraId="100F398F" w14:textId="77777777" w:rsidR="00C37463" w:rsidRPr="00C37463" w:rsidRDefault="00C37463" w:rsidP="00C37463">
      <w:pPr>
        <w:bidi/>
        <w:rPr>
          <w:rFonts w:cs="David" w:hint="cs"/>
          <w:rtl/>
        </w:rPr>
      </w:pPr>
      <w:r w:rsidRPr="00C37463">
        <w:rPr>
          <w:rFonts w:cs="David" w:hint="cs"/>
          <w:rtl/>
        </w:rPr>
        <w:tab/>
        <w:t>או שאסור לי ליזום או שאני יכול ליזום אם הודעתי. אני מדבר על סעיף 42.</w:t>
      </w:r>
    </w:p>
    <w:p w14:paraId="331FDEF8" w14:textId="77777777" w:rsidR="00C37463" w:rsidRPr="00C37463" w:rsidRDefault="00C37463" w:rsidP="00C37463">
      <w:pPr>
        <w:bidi/>
        <w:rPr>
          <w:rFonts w:cs="David" w:hint="cs"/>
          <w:rtl/>
        </w:rPr>
      </w:pPr>
    </w:p>
    <w:p w14:paraId="68B99686"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32D088FE" w14:textId="77777777" w:rsidR="00C37463" w:rsidRPr="00C37463" w:rsidRDefault="00C37463" w:rsidP="00C37463">
      <w:pPr>
        <w:bidi/>
        <w:jc w:val="both"/>
        <w:rPr>
          <w:rFonts w:cs="David" w:hint="cs"/>
          <w:u w:val="single"/>
          <w:rtl/>
        </w:rPr>
      </w:pPr>
    </w:p>
    <w:p w14:paraId="05244AD9" w14:textId="77777777" w:rsidR="00C37463" w:rsidRPr="00C37463" w:rsidRDefault="00C37463" w:rsidP="00C37463">
      <w:pPr>
        <w:bidi/>
        <w:rPr>
          <w:rFonts w:cs="David" w:hint="cs"/>
          <w:rtl/>
        </w:rPr>
      </w:pPr>
      <w:r w:rsidRPr="00C37463">
        <w:rPr>
          <w:rFonts w:cs="David" w:hint="cs"/>
          <w:rtl/>
        </w:rPr>
        <w:tab/>
        <w:t xml:space="preserve"> אנחנו בסעיף 44.</w:t>
      </w:r>
    </w:p>
    <w:p w14:paraId="5C5820C0" w14:textId="77777777" w:rsidR="00C37463" w:rsidRPr="00C37463" w:rsidRDefault="00C37463" w:rsidP="00C37463">
      <w:pPr>
        <w:bidi/>
        <w:rPr>
          <w:rFonts w:cs="David" w:hint="cs"/>
          <w:rtl/>
        </w:rPr>
      </w:pPr>
    </w:p>
    <w:p w14:paraId="3BED4F40" w14:textId="77777777" w:rsidR="00C37463" w:rsidRPr="00C37463" w:rsidRDefault="00C37463" w:rsidP="00C37463">
      <w:pPr>
        <w:bidi/>
        <w:rPr>
          <w:rFonts w:cs="David" w:hint="cs"/>
          <w:u w:val="single"/>
          <w:rtl/>
        </w:rPr>
      </w:pPr>
      <w:r w:rsidRPr="00C37463">
        <w:rPr>
          <w:rFonts w:cs="David" w:hint="cs"/>
          <w:u w:val="single"/>
          <w:rtl/>
        </w:rPr>
        <w:t xml:space="preserve">היו"ר יריב </w:t>
      </w:r>
      <w:proofErr w:type="spellStart"/>
      <w:r w:rsidRPr="00C37463">
        <w:rPr>
          <w:rFonts w:cs="David" w:hint="cs"/>
          <w:u w:val="single"/>
          <w:rtl/>
        </w:rPr>
        <w:t>לוין</w:t>
      </w:r>
      <w:proofErr w:type="spellEnd"/>
      <w:r w:rsidRPr="00C37463">
        <w:rPr>
          <w:rFonts w:cs="David" w:hint="cs"/>
          <w:u w:val="single"/>
          <w:rtl/>
        </w:rPr>
        <w:t>:</w:t>
      </w:r>
    </w:p>
    <w:p w14:paraId="1A061A80" w14:textId="77777777" w:rsidR="00C37463" w:rsidRPr="00C37463" w:rsidRDefault="00C37463" w:rsidP="00C37463">
      <w:pPr>
        <w:bidi/>
        <w:rPr>
          <w:rFonts w:cs="David" w:hint="cs"/>
          <w:rtl/>
        </w:rPr>
      </w:pPr>
    </w:p>
    <w:p w14:paraId="77336894" w14:textId="77777777" w:rsidR="00C37463" w:rsidRPr="00C37463" w:rsidRDefault="00C37463" w:rsidP="00C37463">
      <w:pPr>
        <w:bidi/>
        <w:rPr>
          <w:rFonts w:cs="David" w:hint="cs"/>
          <w:rtl/>
        </w:rPr>
      </w:pPr>
      <w:r w:rsidRPr="00C37463">
        <w:rPr>
          <w:rFonts w:cs="David" w:hint="cs"/>
          <w:rtl/>
        </w:rPr>
        <w:tab/>
        <w:t>בסדר, אבל בסעיף 42 קבענו כלל רחב שאומר שאסור לי ליזום.</w:t>
      </w:r>
    </w:p>
    <w:p w14:paraId="0A3FEBEE" w14:textId="77777777" w:rsidR="00C37463" w:rsidRPr="00C37463" w:rsidRDefault="00C37463" w:rsidP="00C37463">
      <w:pPr>
        <w:bidi/>
        <w:rPr>
          <w:rFonts w:cs="David" w:hint="cs"/>
          <w:rtl/>
        </w:rPr>
      </w:pPr>
    </w:p>
    <w:p w14:paraId="514ACE2B"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3DD4371D" w14:textId="77777777" w:rsidR="00C37463" w:rsidRPr="00C37463" w:rsidRDefault="00C37463" w:rsidP="00C37463">
      <w:pPr>
        <w:bidi/>
        <w:jc w:val="both"/>
        <w:rPr>
          <w:rFonts w:cs="David" w:hint="cs"/>
          <w:u w:val="single"/>
          <w:rtl/>
        </w:rPr>
      </w:pPr>
    </w:p>
    <w:p w14:paraId="1153382B" w14:textId="77777777" w:rsidR="00C37463" w:rsidRPr="00C37463" w:rsidRDefault="00C37463" w:rsidP="00C37463">
      <w:pPr>
        <w:bidi/>
        <w:rPr>
          <w:rFonts w:cs="David" w:hint="cs"/>
          <w:rtl/>
        </w:rPr>
      </w:pPr>
      <w:r w:rsidRPr="00C37463">
        <w:rPr>
          <w:rFonts w:cs="David" w:hint="cs"/>
          <w:rtl/>
        </w:rPr>
        <w:tab/>
        <w:t xml:space="preserve"> אתה יזמת לפתור את בעיית קיבוץ להב והבאת למליאה, זה לפי הדוגמה שהבאת קודם, אני חבר  קיבוץ להב, מה שזה אומר שאני בניגוד עניינים, אני חייב להודיע על כך וזה לא אוסר עלי להצביע במליאה, מהסיבות שאמרנו קודם, אבל זה מחייב אותי לדעת ואני חושב שהשקיפות כאן היא חשובה. </w:t>
      </w:r>
    </w:p>
    <w:p w14:paraId="409E7AED" w14:textId="77777777" w:rsidR="00C37463" w:rsidRPr="00C37463" w:rsidRDefault="00C37463" w:rsidP="00C37463">
      <w:pPr>
        <w:bidi/>
        <w:rPr>
          <w:rFonts w:cs="David" w:hint="cs"/>
          <w:rtl/>
        </w:rPr>
      </w:pPr>
    </w:p>
    <w:p w14:paraId="1ADE9D82" w14:textId="77777777" w:rsidR="00C37463" w:rsidRPr="00C37463" w:rsidRDefault="00C37463" w:rsidP="00C37463">
      <w:pPr>
        <w:bidi/>
        <w:rPr>
          <w:rFonts w:cs="David" w:hint="cs"/>
          <w:u w:val="single"/>
          <w:rtl/>
        </w:rPr>
      </w:pPr>
      <w:r w:rsidRPr="00C37463">
        <w:rPr>
          <w:rFonts w:cs="David" w:hint="cs"/>
          <w:u w:val="single"/>
          <w:rtl/>
        </w:rPr>
        <w:t xml:space="preserve">היו"ר יריב </w:t>
      </w:r>
      <w:proofErr w:type="spellStart"/>
      <w:r w:rsidRPr="00C37463">
        <w:rPr>
          <w:rFonts w:cs="David" w:hint="cs"/>
          <w:u w:val="single"/>
          <w:rtl/>
        </w:rPr>
        <w:t>לוין</w:t>
      </w:r>
      <w:proofErr w:type="spellEnd"/>
      <w:r w:rsidRPr="00C37463">
        <w:rPr>
          <w:rFonts w:cs="David" w:hint="cs"/>
          <w:u w:val="single"/>
          <w:rtl/>
        </w:rPr>
        <w:t>:</w:t>
      </w:r>
    </w:p>
    <w:p w14:paraId="694D3BAC" w14:textId="77777777" w:rsidR="00C37463" w:rsidRPr="00C37463" w:rsidRDefault="00C37463" w:rsidP="00C37463">
      <w:pPr>
        <w:bidi/>
        <w:rPr>
          <w:rFonts w:cs="David" w:hint="cs"/>
          <w:rtl/>
        </w:rPr>
      </w:pPr>
    </w:p>
    <w:p w14:paraId="52F71F35" w14:textId="77777777" w:rsidR="00C37463" w:rsidRPr="00C37463" w:rsidRDefault="00C37463" w:rsidP="00C37463">
      <w:pPr>
        <w:bidi/>
        <w:rPr>
          <w:rFonts w:cs="David" w:hint="cs"/>
          <w:rtl/>
        </w:rPr>
      </w:pPr>
      <w:r w:rsidRPr="00C37463">
        <w:rPr>
          <w:rFonts w:cs="David" w:hint="cs"/>
          <w:rtl/>
        </w:rPr>
        <w:tab/>
        <w:t xml:space="preserve">אני מדבר כרגע על מה שקיים היום, על </w:t>
      </w:r>
      <w:proofErr w:type="spellStart"/>
      <w:r w:rsidRPr="00C37463">
        <w:rPr>
          <w:rFonts w:cs="David" w:hint="cs"/>
          <w:rtl/>
        </w:rPr>
        <w:t>5ב</w:t>
      </w:r>
      <w:proofErr w:type="spellEnd"/>
      <w:r w:rsidRPr="00C37463">
        <w:rPr>
          <w:rFonts w:cs="David" w:hint="cs"/>
          <w:rtl/>
        </w:rPr>
        <w:t>' מול 6, לפני שאני נכנס למה שאנחנו משנים, כדי להבין איפה אנחנו חיים עכשיו, אין סתירה ביניהם?</w:t>
      </w:r>
    </w:p>
    <w:p w14:paraId="6D751968" w14:textId="77777777" w:rsidR="00C37463" w:rsidRPr="00C37463" w:rsidRDefault="00C37463" w:rsidP="00C37463">
      <w:pPr>
        <w:bidi/>
        <w:rPr>
          <w:rFonts w:cs="David" w:hint="cs"/>
          <w:rtl/>
        </w:rPr>
      </w:pPr>
    </w:p>
    <w:p w14:paraId="405C8CDD"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3994CB49" w14:textId="77777777" w:rsidR="00C37463" w:rsidRPr="00C37463" w:rsidRDefault="00C37463" w:rsidP="00C37463">
      <w:pPr>
        <w:bidi/>
        <w:jc w:val="both"/>
        <w:rPr>
          <w:rFonts w:cs="David" w:hint="cs"/>
          <w:rtl/>
        </w:rPr>
      </w:pPr>
    </w:p>
    <w:p w14:paraId="1C47708F" w14:textId="77777777" w:rsidR="00C37463" w:rsidRPr="00C37463" w:rsidRDefault="00C37463" w:rsidP="00C37463">
      <w:pPr>
        <w:bidi/>
        <w:jc w:val="both"/>
        <w:rPr>
          <w:rFonts w:cs="David" w:hint="cs"/>
          <w:rtl/>
        </w:rPr>
      </w:pPr>
      <w:r w:rsidRPr="00C37463">
        <w:rPr>
          <w:rFonts w:cs="David" w:hint="cs"/>
          <w:rtl/>
        </w:rPr>
        <w:tab/>
        <w:t>זה מבחין בין יוזמה לבין השתתפות בדיון שמישהו אחר יזם.</w:t>
      </w:r>
    </w:p>
    <w:p w14:paraId="7BB5EAE6" w14:textId="77777777" w:rsidR="00C37463" w:rsidRPr="00C37463" w:rsidRDefault="00C37463" w:rsidP="00C37463">
      <w:pPr>
        <w:bidi/>
        <w:jc w:val="both"/>
        <w:rPr>
          <w:rFonts w:cs="David" w:hint="cs"/>
          <w:u w:val="single"/>
          <w:rtl/>
        </w:rPr>
      </w:pPr>
    </w:p>
    <w:p w14:paraId="0D01684D" w14:textId="77777777" w:rsidR="00C37463" w:rsidRPr="00C37463" w:rsidRDefault="00C37463" w:rsidP="00C37463">
      <w:pPr>
        <w:bidi/>
        <w:rPr>
          <w:rFonts w:cs="David" w:hint="cs"/>
          <w:u w:val="single"/>
          <w:rtl/>
        </w:rPr>
      </w:pPr>
      <w:r w:rsidRPr="00C37463">
        <w:rPr>
          <w:rFonts w:cs="David" w:hint="cs"/>
          <w:u w:val="single"/>
          <w:rtl/>
        </w:rPr>
        <w:t xml:space="preserve">היו"ר יריב </w:t>
      </w:r>
      <w:proofErr w:type="spellStart"/>
      <w:r w:rsidRPr="00C37463">
        <w:rPr>
          <w:rFonts w:cs="David" w:hint="cs"/>
          <w:u w:val="single"/>
          <w:rtl/>
        </w:rPr>
        <w:t>לוין</w:t>
      </w:r>
      <w:proofErr w:type="spellEnd"/>
      <w:r w:rsidRPr="00C37463">
        <w:rPr>
          <w:rFonts w:cs="David" w:hint="cs"/>
          <w:u w:val="single"/>
          <w:rtl/>
        </w:rPr>
        <w:t>:</w:t>
      </w:r>
    </w:p>
    <w:p w14:paraId="0A0B176F" w14:textId="77777777" w:rsidR="00C37463" w:rsidRPr="00C37463" w:rsidRDefault="00C37463" w:rsidP="00C37463">
      <w:pPr>
        <w:bidi/>
        <w:rPr>
          <w:rFonts w:cs="David" w:hint="cs"/>
          <w:rtl/>
        </w:rPr>
      </w:pPr>
    </w:p>
    <w:p w14:paraId="668EBF69" w14:textId="77777777" w:rsidR="00C37463" w:rsidRPr="00C37463" w:rsidRDefault="00C37463" w:rsidP="00C37463">
      <w:pPr>
        <w:bidi/>
        <w:rPr>
          <w:rFonts w:cs="David" w:hint="cs"/>
          <w:rtl/>
        </w:rPr>
      </w:pPr>
      <w:r w:rsidRPr="00C37463">
        <w:rPr>
          <w:rFonts w:cs="David" w:hint="cs"/>
          <w:rtl/>
        </w:rPr>
        <w:tab/>
        <w:t xml:space="preserve">חבר כנסת אמור לא ליזום הצעה כלשהי ולא להשתתף, אלא לאחר שהודיע. </w:t>
      </w:r>
    </w:p>
    <w:p w14:paraId="0D5200EE" w14:textId="77777777" w:rsidR="00C37463" w:rsidRPr="00C37463" w:rsidRDefault="00C37463" w:rsidP="00C37463">
      <w:pPr>
        <w:bidi/>
        <w:rPr>
          <w:rFonts w:cs="David" w:hint="cs"/>
          <w:rtl/>
        </w:rPr>
      </w:pPr>
    </w:p>
    <w:p w14:paraId="1DFA5F83" w14:textId="77777777" w:rsidR="00C37463" w:rsidRPr="00C37463" w:rsidRDefault="00C37463" w:rsidP="00C37463">
      <w:pPr>
        <w:keepNext/>
        <w:bidi/>
        <w:jc w:val="both"/>
        <w:rPr>
          <w:rFonts w:cs="David" w:hint="cs"/>
          <w:u w:val="single"/>
          <w:rtl/>
        </w:rPr>
      </w:pPr>
      <w:r w:rsidRPr="00C37463">
        <w:rPr>
          <w:rFonts w:cs="David" w:hint="cs"/>
          <w:u w:val="single"/>
          <w:rtl/>
        </w:rPr>
        <w:t>סוזי נבות:</w:t>
      </w:r>
    </w:p>
    <w:p w14:paraId="292EEF25" w14:textId="77777777" w:rsidR="00C37463" w:rsidRPr="00C37463" w:rsidRDefault="00C37463" w:rsidP="00C37463">
      <w:pPr>
        <w:keepNext/>
        <w:bidi/>
        <w:jc w:val="both"/>
        <w:rPr>
          <w:rFonts w:cs="David" w:hint="cs"/>
          <w:rtl/>
        </w:rPr>
      </w:pPr>
    </w:p>
    <w:p w14:paraId="08992E05" w14:textId="77777777" w:rsidR="00C37463" w:rsidRPr="00C37463" w:rsidRDefault="00C37463" w:rsidP="00C37463">
      <w:pPr>
        <w:keepNext/>
        <w:bidi/>
        <w:jc w:val="both"/>
        <w:rPr>
          <w:rFonts w:cs="David" w:hint="cs"/>
          <w:rtl/>
        </w:rPr>
      </w:pPr>
      <w:r w:rsidRPr="00C37463">
        <w:rPr>
          <w:rFonts w:cs="David" w:hint="cs"/>
          <w:rtl/>
        </w:rPr>
        <w:tab/>
        <w:t>היום יש סתירה.</w:t>
      </w:r>
    </w:p>
    <w:p w14:paraId="7787258B" w14:textId="77777777" w:rsidR="00C37463" w:rsidRPr="00C37463" w:rsidRDefault="00C37463" w:rsidP="00C37463">
      <w:pPr>
        <w:bidi/>
        <w:jc w:val="both"/>
        <w:rPr>
          <w:rFonts w:cs="David" w:hint="cs"/>
          <w:u w:val="single"/>
          <w:rtl/>
        </w:rPr>
      </w:pPr>
    </w:p>
    <w:p w14:paraId="16B83A63"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34A4A93A" w14:textId="77777777" w:rsidR="00C37463" w:rsidRPr="00C37463" w:rsidRDefault="00C37463" w:rsidP="00C37463">
      <w:pPr>
        <w:bidi/>
        <w:jc w:val="both"/>
        <w:rPr>
          <w:rFonts w:cs="David" w:hint="cs"/>
          <w:u w:val="single"/>
          <w:rtl/>
        </w:rPr>
      </w:pPr>
    </w:p>
    <w:p w14:paraId="2BFCF7EE" w14:textId="77777777" w:rsidR="00C37463" w:rsidRPr="00C37463" w:rsidRDefault="00C37463" w:rsidP="00C37463">
      <w:pPr>
        <w:bidi/>
        <w:jc w:val="both"/>
        <w:rPr>
          <w:rFonts w:cs="David" w:hint="cs"/>
          <w:rtl/>
        </w:rPr>
      </w:pPr>
      <w:r w:rsidRPr="00C37463">
        <w:rPr>
          <w:rFonts w:cs="David" w:hint="cs"/>
          <w:rtl/>
        </w:rPr>
        <w:tab/>
        <w:t xml:space="preserve"> הסיבה פשוטה, הדברים ההיסטוריים נוצרו כמו שכבות ארכיאולוגיות, לכן אין להם קוהרנטיות, הטקסט הזה מאחד אותם.</w:t>
      </w:r>
    </w:p>
    <w:p w14:paraId="22C0217B" w14:textId="77777777" w:rsidR="00C37463" w:rsidRPr="00C37463" w:rsidRDefault="00C37463" w:rsidP="00C37463">
      <w:pPr>
        <w:bidi/>
        <w:jc w:val="both"/>
        <w:rPr>
          <w:rFonts w:cs="David" w:hint="cs"/>
          <w:u w:val="single"/>
          <w:rtl/>
        </w:rPr>
      </w:pPr>
    </w:p>
    <w:p w14:paraId="3FD1321E"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577C78D9" w14:textId="77777777" w:rsidR="00C37463" w:rsidRPr="00C37463" w:rsidRDefault="00C37463" w:rsidP="00C37463">
      <w:pPr>
        <w:bidi/>
        <w:jc w:val="both"/>
        <w:rPr>
          <w:rFonts w:cs="David" w:hint="cs"/>
          <w:u w:val="single"/>
          <w:rtl/>
        </w:rPr>
      </w:pPr>
    </w:p>
    <w:p w14:paraId="5D34EF67" w14:textId="77777777" w:rsidR="00C37463" w:rsidRPr="00C37463" w:rsidRDefault="00C37463" w:rsidP="00C37463">
      <w:pPr>
        <w:bidi/>
        <w:jc w:val="both"/>
        <w:rPr>
          <w:rFonts w:cs="David" w:hint="cs"/>
          <w:rtl/>
        </w:rPr>
      </w:pPr>
      <w:r w:rsidRPr="00C37463">
        <w:rPr>
          <w:rFonts w:cs="David" w:hint="cs"/>
          <w:rtl/>
        </w:rPr>
        <w:tab/>
        <w:t xml:space="preserve"> נלך לפי השחור, סעיף 42 מדבר על יוזמה, הגענו להסכמה מלאה. סעיף 44 מדבר על השתתפות ביוזמה של אדם אחר וגם אז יש ניגוד עניינים, אז הוא אומר לך יש כללים שקיימים בוועדה ויש כללים שחלים במליאה בכל מקרה, בוועדה אין לך זכות להשתתף ולהיות יושב ראש המליאה, במליאה אתה צריך להביא לידיעת היושב ראש ולידיעת הכלל את  עובדת היותך בניגוד עניינים. אתה צריך להחליט אם אתה מדבר, שותק.</w:t>
      </w:r>
    </w:p>
    <w:p w14:paraId="52D122B3" w14:textId="77777777" w:rsidR="00C37463" w:rsidRPr="00C37463" w:rsidRDefault="00C37463" w:rsidP="00C37463">
      <w:pPr>
        <w:bidi/>
        <w:jc w:val="both"/>
        <w:rPr>
          <w:rFonts w:cs="David" w:hint="cs"/>
          <w:u w:val="single"/>
          <w:rtl/>
        </w:rPr>
      </w:pPr>
    </w:p>
    <w:p w14:paraId="3C2D1687" w14:textId="77777777" w:rsidR="00C37463" w:rsidRPr="00C37463" w:rsidRDefault="00C37463" w:rsidP="00C37463">
      <w:pPr>
        <w:bidi/>
        <w:rPr>
          <w:rFonts w:cs="David" w:hint="cs"/>
          <w:u w:val="single"/>
          <w:rtl/>
        </w:rPr>
      </w:pPr>
      <w:r w:rsidRPr="00C37463">
        <w:rPr>
          <w:rFonts w:cs="David" w:hint="cs"/>
          <w:u w:val="single"/>
          <w:rtl/>
        </w:rPr>
        <w:t>איל יינון:</w:t>
      </w:r>
    </w:p>
    <w:p w14:paraId="28C6094B" w14:textId="77777777" w:rsidR="00C37463" w:rsidRPr="00C37463" w:rsidRDefault="00C37463" w:rsidP="00C37463">
      <w:pPr>
        <w:bidi/>
        <w:rPr>
          <w:rFonts w:cs="David" w:hint="cs"/>
          <w:rtl/>
        </w:rPr>
      </w:pPr>
    </w:p>
    <w:p w14:paraId="505F4A54" w14:textId="77777777" w:rsidR="00C37463" w:rsidRPr="00C37463" w:rsidRDefault="00C37463" w:rsidP="00C37463">
      <w:pPr>
        <w:bidi/>
        <w:rPr>
          <w:rFonts w:cs="David" w:hint="cs"/>
          <w:rtl/>
        </w:rPr>
      </w:pPr>
      <w:r w:rsidRPr="00C37463">
        <w:rPr>
          <w:rFonts w:cs="David" w:hint="cs"/>
          <w:rtl/>
        </w:rPr>
        <w:tab/>
        <w:t>אני רוצה להביא דוגמה מהפרקטיקה, כשכתוב "ימסור מראש", זה יכול להיות גם בתחילת הישיבה, זה לא צריך להיות דווקא מראש.</w:t>
      </w:r>
    </w:p>
    <w:p w14:paraId="72B34850" w14:textId="77777777" w:rsidR="00C37463" w:rsidRPr="00C37463" w:rsidRDefault="00C37463" w:rsidP="00C37463">
      <w:pPr>
        <w:bidi/>
        <w:jc w:val="both"/>
        <w:rPr>
          <w:rFonts w:cs="David" w:hint="cs"/>
          <w:u w:val="single"/>
          <w:rtl/>
        </w:rPr>
      </w:pPr>
    </w:p>
    <w:p w14:paraId="62EA100F" w14:textId="77777777" w:rsidR="00C37463" w:rsidRPr="00C37463" w:rsidRDefault="00C37463" w:rsidP="00C37463">
      <w:pPr>
        <w:bidi/>
        <w:jc w:val="both"/>
        <w:rPr>
          <w:rFonts w:cs="David" w:hint="cs"/>
          <w:rtl/>
        </w:rPr>
      </w:pPr>
      <w:r w:rsidRPr="00C37463">
        <w:rPr>
          <w:rFonts w:cs="David" w:hint="cs"/>
          <w:u w:val="single"/>
          <w:rtl/>
        </w:rPr>
        <w:t>ארבל אסטרחן:</w:t>
      </w:r>
    </w:p>
    <w:p w14:paraId="4876F7F9" w14:textId="77777777" w:rsidR="00C37463" w:rsidRPr="00C37463" w:rsidRDefault="00C37463" w:rsidP="00C37463">
      <w:pPr>
        <w:bidi/>
        <w:jc w:val="both"/>
        <w:rPr>
          <w:rFonts w:cs="David" w:hint="cs"/>
          <w:rtl/>
        </w:rPr>
      </w:pPr>
    </w:p>
    <w:p w14:paraId="1713F436" w14:textId="77777777" w:rsidR="00C37463" w:rsidRPr="00C37463" w:rsidRDefault="00C37463" w:rsidP="00C37463">
      <w:pPr>
        <w:bidi/>
        <w:jc w:val="both"/>
        <w:rPr>
          <w:rFonts w:cs="David" w:hint="cs"/>
          <w:rtl/>
        </w:rPr>
      </w:pPr>
      <w:r w:rsidRPr="00C37463">
        <w:rPr>
          <w:rFonts w:cs="David" w:hint="cs"/>
          <w:rtl/>
        </w:rPr>
        <w:tab/>
        <w:t>מה שועדת זמיר הציעה, לפני המחיקות, זה שהגילוי מחייב גם כשיש לך ניגוד עניינים בוועדה וגם במליאה, זו השאלה הראשונה שצריך להחליט בה.</w:t>
      </w:r>
    </w:p>
    <w:p w14:paraId="738C6C8B" w14:textId="77777777" w:rsidR="00C37463" w:rsidRPr="00C37463" w:rsidRDefault="00C37463" w:rsidP="00C37463">
      <w:pPr>
        <w:bidi/>
        <w:jc w:val="both"/>
        <w:rPr>
          <w:rFonts w:cs="David" w:hint="cs"/>
          <w:rtl/>
        </w:rPr>
      </w:pPr>
    </w:p>
    <w:p w14:paraId="6D2D01C9"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72AA6E6F" w14:textId="77777777" w:rsidR="00C37463" w:rsidRPr="00C37463" w:rsidRDefault="00C37463" w:rsidP="00C37463">
      <w:pPr>
        <w:bidi/>
        <w:jc w:val="both"/>
        <w:rPr>
          <w:rFonts w:cs="David" w:hint="cs"/>
          <w:u w:val="single"/>
          <w:rtl/>
        </w:rPr>
      </w:pPr>
    </w:p>
    <w:p w14:paraId="0F5B8041" w14:textId="77777777" w:rsidR="00C37463" w:rsidRPr="00C37463" w:rsidRDefault="00C37463" w:rsidP="00C37463">
      <w:pPr>
        <w:bidi/>
        <w:jc w:val="both"/>
        <w:rPr>
          <w:rFonts w:cs="David" w:hint="cs"/>
          <w:rtl/>
        </w:rPr>
      </w:pPr>
      <w:r w:rsidRPr="00C37463">
        <w:rPr>
          <w:rFonts w:cs="David" w:hint="cs"/>
          <w:rtl/>
        </w:rPr>
        <w:tab/>
        <w:t>אני מתנגד לזה בכל תוקף, אל תכניסו את המליאה לכאן.</w:t>
      </w:r>
    </w:p>
    <w:p w14:paraId="4453EEB1" w14:textId="77777777" w:rsidR="00C37463" w:rsidRPr="00C37463" w:rsidRDefault="00C37463" w:rsidP="00C37463">
      <w:pPr>
        <w:bidi/>
        <w:jc w:val="both"/>
        <w:rPr>
          <w:rFonts w:cs="David" w:hint="cs"/>
          <w:rtl/>
        </w:rPr>
      </w:pPr>
    </w:p>
    <w:p w14:paraId="62F8D52A"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7F16966D" w14:textId="77777777" w:rsidR="00C37463" w:rsidRPr="00C37463" w:rsidRDefault="00C37463" w:rsidP="00C37463">
      <w:pPr>
        <w:bidi/>
        <w:jc w:val="both"/>
        <w:rPr>
          <w:rFonts w:cs="David" w:hint="cs"/>
          <w:rtl/>
        </w:rPr>
      </w:pPr>
    </w:p>
    <w:p w14:paraId="2095E290" w14:textId="77777777" w:rsidR="00C37463" w:rsidRPr="00C37463" w:rsidRDefault="00C37463" w:rsidP="00C37463">
      <w:pPr>
        <w:bidi/>
        <w:jc w:val="both"/>
        <w:rPr>
          <w:rFonts w:cs="David" w:hint="cs"/>
          <w:rtl/>
        </w:rPr>
      </w:pPr>
      <w:r w:rsidRPr="00C37463">
        <w:rPr>
          <w:rFonts w:cs="David" w:hint="cs"/>
          <w:rtl/>
        </w:rPr>
        <w:tab/>
        <w:t>המחיקות הם מוועדת הכנסת הקודמת שרצתה להוריד את המליאה.</w:t>
      </w:r>
    </w:p>
    <w:p w14:paraId="312177AB" w14:textId="77777777" w:rsidR="00C37463" w:rsidRPr="00C37463" w:rsidRDefault="00C37463" w:rsidP="00C37463">
      <w:pPr>
        <w:bidi/>
        <w:jc w:val="both"/>
        <w:rPr>
          <w:rFonts w:cs="David" w:hint="cs"/>
          <w:rtl/>
        </w:rPr>
      </w:pPr>
    </w:p>
    <w:p w14:paraId="6BF8AE4A" w14:textId="77777777" w:rsidR="00C37463" w:rsidRPr="00C37463" w:rsidRDefault="00C37463" w:rsidP="00C37463">
      <w:pPr>
        <w:bidi/>
        <w:rPr>
          <w:rFonts w:cs="David" w:hint="cs"/>
          <w:u w:val="single"/>
          <w:rtl/>
        </w:rPr>
      </w:pPr>
      <w:r w:rsidRPr="00C37463">
        <w:rPr>
          <w:rFonts w:cs="David" w:hint="cs"/>
          <w:u w:val="single"/>
          <w:rtl/>
        </w:rPr>
        <w:t xml:space="preserve">היו"ר יריב </w:t>
      </w:r>
      <w:proofErr w:type="spellStart"/>
      <w:r w:rsidRPr="00C37463">
        <w:rPr>
          <w:rFonts w:cs="David" w:hint="cs"/>
          <w:u w:val="single"/>
          <w:rtl/>
        </w:rPr>
        <w:t>לוין</w:t>
      </w:r>
      <w:proofErr w:type="spellEnd"/>
      <w:r w:rsidRPr="00C37463">
        <w:rPr>
          <w:rFonts w:cs="David" w:hint="cs"/>
          <w:u w:val="single"/>
          <w:rtl/>
        </w:rPr>
        <w:t>:</w:t>
      </w:r>
    </w:p>
    <w:p w14:paraId="3E433E8D" w14:textId="77777777" w:rsidR="00C37463" w:rsidRPr="00C37463" w:rsidRDefault="00C37463" w:rsidP="00C37463">
      <w:pPr>
        <w:bidi/>
        <w:rPr>
          <w:rFonts w:cs="David" w:hint="cs"/>
          <w:rtl/>
        </w:rPr>
      </w:pPr>
    </w:p>
    <w:p w14:paraId="34C36FD4" w14:textId="77777777" w:rsidR="00C37463" w:rsidRPr="00C37463" w:rsidRDefault="00C37463" w:rsidP="00C37463">
      <w:pPr>
        <w:bidi/>
        <w:rPr>
          <w:rFonts w:cs="David" w:hint="cs"/>
          <w:rtl/>
        </w:rPr>
      </w:pPr>
      <w:r w:rsidRPr="00C37463">
        <w:rPr>
          <w:rFonts w:cs="David" w:hint="cs"/>
          <w:rtl/>
        </w:rPr>
        <w:tab/>
        <w:t>לפעמים קוראים לנו מהר, יש הצבעה, צריך רוב, תלחץ, אתה לא יודע אפילו על מה הצבעת.</w:t>
      </w:r>
    </w:p>
    <w:p w14:paraId="48A5F23B" w14:textId="77777777" w:rsidR="00C37463" w:rsidRPr="00C37463" w:rsidRDefault="00C37463" w:rsidP="00C37463">
      <w:pPr>
        <w:bidi/>
        <w:jc w:val="both"/>
        <w:rPr>
          <w:rFonts w:cs="David" w:hint="cs"/>
          <w:rtl/>
        </w:rPr>
      </w:pPr>
    </w:p>
    <w:p w14:paraId="214A8F96"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44733247" w14:textId="77777777" w:rsidR="00C37463" w:rsidRPr="00C37463" w:rsidRDefault="00C37463" w:rsidP="00C37463">
      <w:pPr>
        <w:bidi/>
        <w:jc w:val="both"/>
        <w:rPr>
          <w:rFonts w:cs="David" w:hint="cs"/>
          <w:u w:val="single"/>
          <w:rtl/>
        </w:rPr>
      </w:pPr>
    </w:p>
    <w:p w14:paraId="125C9DE5" w14:textId="77777777" w:rsidR="00C37463" w:rsidRPr="00C37463" w:rsidRDefault="00C37463" w:rsidP="00C37463">
      <w:pPr>
        <w:bidi/>
        <w:jc w:val="both"/>
        <w:rPr>
          <w:rFonts w:cs="David" w:hint="cs"/>
          <w:rtl/>
        </w:rPr>
      </w:pPr>
      <w:r w:rsidRPr="00C37463">
        <w:rPr>
          <w:rFonts w:cs="David" w:hint="cs"/>
          <w:rtl/>
        </w:rPr>
        <w:tab/>
        <w:t xml:space="preserve"> אבל אם זה מקרה שנוגע לך, כזה שהוא בניגוד עניינים, לא ארצי ולא מגזרי, נכנסת במקרה למליאה ולא ידעת על מה הצבעת?</w:t>
      </w:r>
    </w:p>
    <w:p w14:paraId="06221457" w14:textId="77777777" w:rsidR="00C37463" w:rsidRPr="00C37463" w:rsidRDefault="00C37463" w:rsidP="00C37463">
      <w:pPr>
        <w:bidi/>
        <w:jc w:val="both"/>
        <w:rPr>
          <w:rFonts w:cs="David" w:hint="cs"/>
          <w:rtl/>
        </w:rPr>
      </w:pPr>
    </w:p>
    <w:p w14:paraId="6472FF48"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2AB85768" w14:textId="77777777" w:rsidR="00C37463" w:rsidRPr="00C37463" w:rsidRDefault="00C37463" w:rsidP="00C37463">
      <w:pPr>
        <w:bidi/>
        <w:jc w:val="both"/>
        <w:rPr>
          <w:rFonts w:cs="David" w:hint="cs"/>
          <w:u w:val="single"/>
          <w:rtl/>
        </w:rPr>
      </w:pPr>
    </w:p>
    <w:p w14:paraId="7CFDF9FC" w14:textId="77777777" w:rsidR="00C37463" w:rsidRPr="00C37463" w:rsidRDefault="00C37463" w:rsidP="00C37463">
      <w:pPr>
        <w:bidi/>
        <w:jc w:val="both"/>
        <w:rPr>
          <w:rFonts w:cs="David" w:hint="cs"/>
          <w:rtl/>
        </w:rPr>
      </w:pPr>
      <w:r w:rsidRPr="00C37463">
        <w:rPr>
          <w:rFonts w:cs="David" w:hint="cs"/>
          <w:rtl/>
        </w:rPr>
        <w:tab/>
        <w:t xml:space="preserve">אתה לא מצוי בכל דבר. </w:t>
      </w:r>
    </w:p>
    <w:p w14:paraId="366C2425" w14:textId="77777777" w:rsidR="00C37463" w:rsidRPr="00C37463" w:rsidRDefault="00C37463" w:rsidP="00C37463">
      <w:pPr>
        <w:bidi/>
        <w:jc w:val="both"/>
        <w:rPr>
          <w:rFonts w:cs="David" w:hint="cs"/>
          <w:rtl/>
        </w:rPr>
      </w:pPr>
    </w:p>
    <w:p w14:paraId="6DB372FC" w14:textId="77777777" w:rsidR="00C37463" w:rsidRPr="00C37463" w:rsidRDefault="00C37463" w:rsidP="00C37463">
      <w:pPr>
        <w:bidi/>
        <w:jc w:val="both"/>
        <w:rPr>
          <w:rFonts w:cs="David" w:hint="cs"/>
          <w:rtl/>
        </w:rPr>
      </w:pPr>
      <w:r w:rsidRPr="00C37463">
        <w:rPr>
          <w:rFonts w:cs="David" w:hint="cs"/>
          <w:u w:val="single"/>
          <w:rtl/>
        </w:rPr>
        <w:t>איל ינון:</w:t>
      </w:r>
    </w:p>
    <w:p w14:paraId="184F1BB2" w14:textId="77777777" w:rsidR="00C37463" w:rsidRPr="00C37463" w:rsidRDefault="00C37463" w:rsidP="00C37463">
      <w:pPr>
        <w:bidi/>
        <w:jc w:val="both"/>
        <w:rPr>
          <w:rFonts w:cs="David" w:hint="cs"/>
          <w:rtl/>
        </w:rPr>
      </w:pPr>
    </w:p>
    <w:p w14:paraId="2DE62FBE" w14:textId="77777777" w:rsidR="00C37463" w:rsidRPr="00C37463" w:rsidRDefault="00C37463" w:rsidP="00C37463">
      <w:pPr>
        <w:bidi/>
        <w:jc w:val="both"/>
        <w:rPr>
          <w:rFonts w:cs="David" w:hint="cs"/>
          <w:rtl/>
        </w:rPr>
      </w:pPr>
      <w:r w:rsidRPr="00C37463">
        <w:rPr>
          <w:rFonts w:cs="David" w:hint="cs"/>
          <w:rtl/>
        </w:rPr>
        <w:tab/>
        <w:t xml:space="preserve"> אם אתה בניגוד עניינים אתה בהחלט תהיה מצוי בזה שזה עומד להעלות במליאה.</w:t>
      </w:r>
    </w:p>
    <w:p w14:paraId="72C248B6" w14:textId="77777777" w:rsidR="00C37463" w:rsidRPr="00C37463" w:rsidRDefault="00C37463" w:rsidP="00C37463">
      <w:pPr>
        <w:bidi/>
        <w:jc w:val="both"/>
        <w:rPr>
          <w:rFonts w:cs="David" w:hint="cs"/>
          <w:rtl/>
        </w:rPr>
      </w:pPr>
    </w:p>
    <w:p w14:paraId="226C7344"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358EC900" w14:textId="77777777" w:rsidR="00C37463" w:rsidRPr="00C37463" w:rsidRDefault="00C37463" w:rsidP="00C37463">
      <w:pPr>
        <w:bidi/>
        <w:jc w:val="both"/>
        <w:rPr>
          <w:rFonts w:cs="David" w:hint="cs"/>
          <w:u w:val="single"/>
          <w:rtl/>
        </w:rPr>
      </w:pPr>
    </w:p>
    <w:p w14:paraId="41C1E1E9" w14:textId="77777777" w:rsidR="00C37463" w:rsidRPr="00C37463" w:rsidRDefault="00C37463" w:rsidP="00C37463">
      <w:pPr>
        <w:bidi/>
        <w:jc w:val="both"/>
        <w:rPr>
          <w:rFonts w:cs="David" w:hint="cs"/>
          <w:rtl/>
        </w:rPr>
      </w:pPr>
      <w:r w:rsidRPr="00C37463">
        <w:rPr>
          <w:rFonts w:cs="David" w:hint="cs"/>
          <w:rtl/>
        </w:rPr>
        <w:tab/>
        <w:t>אני חושבת שזה חייב להיות גם במליאה, המליאה היא הפנים שלנו, מראית העין שלנו, נושא שאתה מצוי בו בניגוד עניינים אתה תיכנס ואפילו בשבריר שנייה לא תזהה שזה נוגע אליך?</w:t>
      </w:r>
    </w:p>
    <w:p w14:paraId="46048A7A" w14:textId="77777777" w:rsidR="00C37463" w:rsidRPr="00C37463" w:rsidRDefault="00C37463" w:rsidP="00C37463">
      <w:pPr>
        <w:bidi/>
        <w:jc w:val="both"/>
        <w:rPr>
          <w:rFonts w:cs="David" w:hint="cs"/>
          <w:rtl/>
        </w:rPr>
      </w:pPr>
    </w:p>
    <w:p w14:paraId="37413433"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5B7C661D" w14:textId="77777777" w:rsidR="00C37463" w:rsidRPr="00C37463" w:rsidRDefault="00C37463" w:rsidP="00C37463">
      <w:pPr>
        <w:bidi/>
        <w:jc w:val="both"/>
        <w:rPr>
          <w:rFonts w:cs="David" w:hint="cs"/>
          <w:u w:val="single"/>
          <w:rtl/>
        </w:rPr>
      </w:pPr>
    </w:p>
    <w:p w14:paraId="4E663B5A" w14:textId="77777777" w:rsidR="00C37463" w:rsidRPr="00C37463" w:rsidRDefault="00C37463" w:rsidP="00C37463">
      <w:pPr>
        <w:bidi/>
        <w:jc w:val="both"/>
        <w:rPr>
          <w:rFonts w:cs="David" w:hint="cs"/>
          <w:rtl/>
        </w:rPr>
      </w:pPr>
      <w:r w:rsidRPr="00C37463">
        <w:rPr>
          <w:rFonts w:cs="David" w:hint="cs"/>
          <w:rtl/>
        </w:rPr>
        <w:tab/>
        <w:t>לא קרה לך מקרה שבאה הצעת חוק שהייתה נראית על פניה משהו ובסוף התברר שיש לה בפנים כל מיני דברים...</w:t>
      </w:r>
    </w:p>
    <w:p w14:paraId="42FFDD36" w14:textId="77777777" w:rsidR="00C37463" w:rsidRPr="00C37463" w:rsidRDefault="00C37463" w:rsidP="00C37463">
      <w:pPr>
        <w:bidi/>
        <w:jc w:val="both"/>
        <w:rPr>
          <w:rFonts w:cs="David" w:hint="cs"/>
          <w:rtl/>
        </w:rPr>
      </w:pPr>
    </w:p>
    <w:p w14:paraId="6CD64192"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729E7FE3" w14:textId="77777777" w:rsidR="00C37463" w:rsidRPr="00C37463" w:rsidRDefault="00C37463" w:rsidP="00C37463">
      <w:pPr>
        <w:bidi/>
        <w:jc w:val="both"/>
        <w:rPr>
          <w:rFonts w:cs="David" w:hint="cs"/>
          <w:u w:val="single"/>
          <w:rtl/>
        </w:rPr>
      </w:pPr>
    </w:p>
    <w:p w14:paraId="459D1F6D" w14:textId="77777777" w:rsidR="00C37463" w:rsidRPr="00C37463" w:rsidRDefault="00C37463" w:rsidP="00C37463">
      <w:pPr>
        <w:bidi/>
        <w:jc w:val="both"/>
        <w:rPr>
          <w:rFonts w:cs="David" w:hint="cs"/>
          <w:rtl/>
        </w:rPr>
      </w:pPr>
      <w:r w:rsidRPr="00C37463">
        <w:rPr>
          <w:rFonts w:cs="David" w:hint="cs"/>
          <w:rtl/>
        </w:rPr>
        <w:tab/>
        <w:t>קרה לי מעט פעמים, אבל קרה.  לא בסיטואציה שזה נוגע אלי, הרי מיד כל הפעמונים מצלצלים.</w:t>
      </w:r>
    </w:p>
    <w:p w14:paraId="37CB6B18" w14:textId="77777777" w:rsidR="00C37463" w:rsidRPr="00C37463" w:rsidRDefault="00C37463" w:rsidP="00C37463">
      <w:pPr>
        <w:bidi/>
        <w:jc w:val="both"/>
        <w:rPr>
          <w:rFonts w:cs="David" w:hint="cs"/>
          <w:rtl/>
        </w:rPr>
      </w:pPr>
    </w:p>
    <w:p w14:paraId="11D85109"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32A98D87" w14:textId="77777777" w:rsidR="00C37463" w:rsidRPr="00C37463" w:rsidRDefault="00C37463" w:rsidP="00C37463">
      <w:pPr>
        <w:bidi/>
        <w:jc w:val="both"/>
        <w:rPr>
          <w:rFonts w:cs="David" w:hint="cs"/>
          <w:u w:val="single"/>
          <w:rtl/>
        </w:rPr>
      </w:pPr>
    </w:p>
    <w:p w14:paraId="2DA743EB" w14:textId="77777777" w:rsidR="00C37463" w:rsidRPr="00C37463" w:rsidRDefault="00C37463" w:rsidP="00C37463">
      <w:pPr>
        <w:bidi/>
        <w:jc w:val="both"/>
        <w:rPr>
          <w:rFonts w:cs="David" w:hint="cs"/>
          <w:rtl/>
        </w:rPr>
      </w:pPr>
      <w:r w:rsidRPr="00C37463">
        <w:rPr>
          <w:rFonts w:cs="David" w:hint="cs"/>
          <w:rtl/>
        </w:rPr>
        <w:tab/>
        <w:t xml:space="preserve"> כמה פעמים בזמן היותך חבר כנסת היו במליאה נושאים בהם היית בניגוד עניינים?</w:t>
      </w:r>
    </w:p>
    <w:p w14:paraId="04E559FA" w14:textId="77777777" w:rsidR="00C37463" w:rsidRPr="00C37463" w:rsidRDefault="00C37463" w:rsidP="00C37463">
      <w:pPr>
        <w:bidi/>
        <w:jc w:val="both"/>
        <w:rPr>
          <w:rFonts w:cs="David" w:hint="cs"/>
          <w:rtl/>
        </w:rPr>
      </w:pPr>
    </w:p>
    <w:p w14:paraId="6DB989DC"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01EAA60D" w14:textId="77777777" w:rsidR="00C37463" w:rsidRPr="00C37463" w:rsidRDefault="00C37463" w:rsidP="00C37463">
      <w:pPr>
        <w:bidi/>
        <w:jc w:val="both"/>
        <w:rPr>
          <w:rFonts w:cs="David" w:hint="cs"/>
          <w:u w:val="single"/>
          <w:rtl/>
        </w:rPr>
      </w:pPr>
    </w:p>
    <w:p w14:paraId="21F0EE35" w14:textId="77777777" w:rsidR="00C37463" w:rsidRPr="00C37463" w:rsidRDefault="00C37463" w:rsidP="00C37463">
      <w:pPr>
        <w:bidi/>
        <w:jc w:val="both"/>
        <w:rPr>
          <w:rFonts w:cs="David" w:hint="cs"/>
          <w:rtl/>
        </w:rPr>
      </w:pPr>
      <w:r w:rsidRPr="00C37463">
        <w:rPr>
          <w:rFonts w:cs="David" w:hint="cs"/>
          <w:rtl/>
        </w:rPr>
        <w:tab/>
        <w:t>לא היו.</w:t>
      </w:r>
    </w:p>
    <w:p w14:paraId="32EF248C" w14:textId="77777777" w:rsidR="00C37463" w:rsidRPr="00C37463" w:rsidRDefault="00C37463" w:rsidP="00C37463">
      <w:pPr>
        <w:bidi/>
        <w:jc w:val="both"/>
        <w:rPr>
          <w:rFonts w:cs="David" w:hint="cs"/>
          <w:rtl/>
        </w:rPr>
      </w:pPr>
    </w:p>
    <w:p w14:paraId="1B59EFAB"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644C40AC" w14:textId="77777777" w:rsidR="00C37463" w:rsidRPr="00C37463" w:rsidRDefault="00C37463" w:rsidP="00C37463">
      <w:pPr>
        <w:bidi/>
        <w:jc w:val="both"/>
        <w:rPr>
          <w:rFonts w:cs="David" w:hint="cs"/>
          <w:u w:val="single"/>
          <w:rtl/>
        </w:rPr>
      </w:pPr>
    </w:p>
    <w:p w14:paraId="5C59E03F" w14:textId="77777777" w:rsidR="00C37463" w:rsidRPr="00C37463" w:rsidRDefault="00C37463" w:rsidP="00C37463">
      <w:pPr>
        <w:bidi/>
        <w:jc w:val="both"/>
        <w:rPr>
          <w:rFonts w:cs="David" w:hint="cs"/>
          <w:rtl/>
        </w:rPr>
      </w:pPr>
      <w:r w:rsidRPr="00C37463">
        <w:rPr>
          <w:rFonts w:cs="David" w:hint="cs"/>
          <w:rtl/>
        </w:rPr>
        <w:tab/>
        <w:t xml:space="preserve"> בדיוק, כשיהיה לך, אתה תדע.</w:t>
      </w:r>
    </w:p>
    <w:p w14:paraId="7EFCC1F3" w14:textId="77777777" w:rsidR="00C37463" w:rsidRPr="00C37463" w:rsidRDefault="00C37463" w:rsidP="00C37463">
      <w:pPr>
        <w:bidi/>
        <w:jc w:val="both"/>
        <w:rPr>
          <w:rFonts w:cs="David" w:hint="cs"/>
          <w:rtl/>
        </w:rPr>
      </w:pPr>
    </w:p>
    <w:p w14:paraId="41A98B27"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204C2505" w14:textId="77777777" w:rsidR="00C37463" w:rsidRPr="00C37463" w:rsidRDefault="00C37463" w:rsidP="00C37463">
      <w:pPr>
        <w:bidi/>
        <w:jc w:val="both"/>
        <w:rPr>
          <w:rFonts w:cs="David" w:hint="cs"/>
          <w:rtl/>
        </w:rPr>
      </w:pPr>
    </w:p>
    <w:p w14:paraId="24350018" w14:textId="77777777" w:rsidR="00C37463" w:rsidRPr="00C37463" w:rsidRDefault="00C37463" w:rsidP="00C37463">
      <w:pPr>
        <w:bidi/>
        <w:jc w:val="both"/>
        <w:rPr>
          <w:rFonts w:cs="David" w:hint="cs"/>
          <w:rtl/>
        </w:rPr>
      </w:pPr>
      <w:r w:rsidRPr="00C37463">
        <w:rPr>
          <w:rFonts w:cs="David" w:hint="cs"/>
          <w:rtl/>
        </w:rPr>
        <w:tab/>
        <w:t xml:space="preserve"> זה מקרה כל כך נדיר שכשזה יקרה, אתה תדע עליו.</w:t>
      </w:r>
    </w:p>
    <w:p w14:paraId="205152F1" w14:textId="77777777" w:rsidR="00C37463" w:rsidRPr="00C37463" w:rsidRDefault="00C37463" w:rsidP="00C37463">
      <w:pPr>
        <w:bidi/>
        <w:jc w:val="both"/>
        <w:rPr>
          <w:rFonts w:cs="David" w:hint="cs"/>
          <w:rtl/>
        </w:rPr>
      </w:pPr>
    </w:p>
    <w:p w14:paraId="6AE7A032"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52F9844A" w14:textId="77777777" w:rsidR="00C37463" w:rsidRPr="00C37463" w:rsidRDefault="00C37463" w:rsidP="00C37463">
      <w:pPr>
        <w:bidi/>
        <w:jc w:val="both"/>
        <w:rPr>
          <w:rFonts w:cs="David" w:hint="cs"/>
          <w:u w:val="single"/>
          <w:rtl/>
        </w:rPr>
      </w:pPr>
    </w:p>
    <w:p w14:paraId="4954FAE6" w14:textId="77777777" w:rsidR="00C37463" w:rsidRPr="00C37463" w:rsidRDefault="00C37463" w:rsidP="00C37463">
      <w:pPr>
        <w:bidi/>
        <w:jc w:val="both"/>
        <w:rPr>
          <w:rFonts w:cs="David" w:hint="cs"/>
          <w:rtl/>
        </w:rPr>
      </w:pPr>
      <w:r w:rsidRPr="00C37463">
        <w:rPr>
          <w:rFonts w:cs="David" w:hint="cs"/>
          <w:rtl/>
        </w:rPr>
        <w:tab/>
        <w:t xml:space="preserve"> אתה יזמת תכנית שיקום לקיבוץ להב, אני לא יזמתי את התכנית, דברתי אתך שתיזום, את זה אף אחד לא יכול לדעת, זה בא למליאה הכנסת ואני עשיתי את עצמי טמבל שאני לא יודע שזה בא לדיון ואתה תאמין  שאני לא  ידעתי שזה בא לדיון? </w:t>
      </w:r>
    </w:p>
    <w:p w14:paraId="5C2A3899" w14:textId="77777777" w:rsidR="00C37463" w:rsidRPr="00C37463" w:rsidRDefault="00C37463" w:rsidP="00C37463">
      <w:pPr>
        <w:bidi/>
        <w:jc w:val="both"/>
        <w:rPr>
          <w:rFonts w:cs="David" w:hint="cs"/>
          <w:u w:val="single"/>
          <w:rtl/>
        </w:rPr>
      </w:pPr>
    </w:p>
    <w:p w14:paraId="5ACA26C3"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183DF73C" w14:textId="77777777" w:rsidR="00C37463" w:rsidRPr="00C37463" w:rsidRDefault="00C37463" w:rsidP="00C37463">
      <w:pPr>
        <w:bidi/>
        <w:jc w:val="both"/>
        <w:rPr>
          <w:rFonts w:cs="David" w:hint="cs"/>
          <w:u w:val="single"/>
          <w:rtl/>
        </w:rPr>
      </w:pPr>
    </w:p>
    <w:p w14:paraId="1C427DF5" w14:textId="77777777" w:rsidR="00C37463" w:rsidRPr="00C37463" w:rsidRDefault="00C37463" w:rsidP="00C37463">
      <w:pPr>
        <w:bidi/>
        <w:jc w:val="both"/>
        <w:rPr>
          <w:rFonts w:cs="David" w:hint="cs"/>
          <w:rtl/>
        </w:rPr>
      </w:pPr>
      <w:r w:rsidRPr="00C37463">
        <w:rPr>
          <w:rFonts w:cs="David" w:hint="cs"/>
          <w:rtl/>
        </w:rPr>
        <w:tab/>
        <w:t>איך מתבצעת ההודעה הזו?</w:t>
      </w:r>
    </w:p>
    <w:p w14:paraId="3DE6EC95" w14:textId="77777777" w:rsidR="00C37463" w:rsidRPr="00C37463" w:rsidRDefault="00C37463" w:rsidP="00C37463">
      <w:pPr>
        <w:bidi/>
        <w:jc w:val="both"/>
        <w:rPr>
          <w:rFonts w:cs="David" w:hint="cs"/>
          <w:rtl/>
        </w:rPr>
      </w:pPr>
    </w:p>
    <w:p w14:paraId="5F0EDC08" w14:textId="77777777" w:rsidR="00C37463" w:rsidRPr="00C37463" w:rsidRDefault="00C37463" w:rsidP="00C37463">
      <w:pPr>
        <w:bidi/>
        <w:jc w:val="both"/>
        <w:rPr>
          <w:rFonts w:cs="David" w:hint="cs"/>
          <w:rtl/>
        </w:rPr>
      </w:pPr>
      <w:r w:rsidRPr="00C37463">
        <w:rPr>
          <w:rFonts w:cs="David" w:hint="cs"/>
          <w:u w:val="single"/>
          <w:rtl/>
        </w:rPr>
        <w:t>איל ינון:</w:t>
      </w:r>
    </w:p>
    <w:p w14:paraId="581BF8D2" w14:textId="77777777" w:rsidR="00C37463" w:rsidRPr="00C37463" w:rsidRDefault="00C37463" w:rsidP="00C37463">
      <w:pPr>
        <w:bidi/>
        <w:jc w:val="both"/>
        <w:rPr>
          <w:rFonts w:cs="David" w:hint="cs"/>
          <w:rtl/>
        </w:rPr>
      </w:pPr>
    </w:p>
    <w:p w14:paraId="442568EE" w14:textId="77777777" w:rsidR="00C37463" w:rsidRPr="00C37463" w:rsidRDefault="00C37463" w:rsidP="00C37463">
      <w:pPr>
        <w:bidi/>
        <w:jc w:val="both"/>
        <w:rPr>
          <w:rFonts w:cs="David" w:hint="cs"/>
          <w:rtl/>
        </w:rPr>
      </w:pPr>
      <w:r w:rsidRPr="00C37463">
        <w:rPr>
          <w:rFonts w:cs="David" w:hint="cs"/>
          <w:rtl/>
        </w:rPr>
        <w:tab/>
        <w:t>בפועל במליאה ניגש חבר כנסת, כותב כמה מילים ליושב ראש, היו פעמים שהיושב ראש קרא את זה והיו פעמים שחבר הכנסת עצמו עלה וקרא.</w:t>
      </w:r>
    </w:p>
    <w:p w14:paraId="6A3747BA" w14:textId="77777777" w:rsidR="00C37463" w:rsidRPr="00C37463" w:rsidRDefault="00C37463" w:rsidP="00C37463">
      <w:pPr>
        <w:bidi/>
        <w:jc w:val="both"/>
        <w:rPr>
          <w:rFonts w:cs="David" w:hint="cs"/>
          <w:rtl/>
        </w:rPr>
      </w:pPr>
    </w:p>
    <w:p w14:paraId="65C79F88"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36401300" w14:textId="77777777" w:rsidR="00C37463" w:rsidRPr="00C37463" w:rsidRDefault="00C37463" w:rsidP="00C37463">
      <w:pPr>
        <w:bidi/>
        <w:jc w:val="both"/>
        <w:rPr>
          <w:rFonts w:cs="David" w:hint="cs"/>
          <w:u w:val="single"/>
          <w:rtl/>
        </w:rPr>
      </w:pPr>
    </w:p>
    <w:p w14:paraId="5325C4BC" w14:textId="77777777" w:rsidR="00C37463" w:rsidRPr="00C37463" w:rsidRDefault="00C37463" w:rsidP="00C37463">
      <w:pPr>
        <w:bidi/>
        <w:jc w:val="both"/>
        <w:rPr>
          <w:rFonts w:cs="David" w:hint="cs"/>
          <w:rtl/>
        </w:rPr>
      </w:pPr>
      <w:r w:rsidRPr="00C37463">
        <w:rPr>
          <w:rFonts w:cs="David" w:hint="cs"/>
          <w:rtl/>
        </w:rPr>
        <w:tab/>
        <w:t>אני ראיתי את שמחון לפני כמה שנים מודיע במליאה על ניגוד עניינים בעניין מועצת הלול.</w:t>
      </w:r>
    </w:p>
    <w:p w14:paraId="6AF9430D" w14:textId="77777777" w:rsidR="00C37463" w:rsidRPr="00C37463" w:rsidRDefault="00C37463" w:rsidP="00C37463">
      <w:pPr>
        <w:bidi/>
        <w:jc w:val="both"/>
        <w:rPr>
          <w:rFonts w:cs="David" w:hint="cs"/>
          <w:rtl/>
        </w:rPr>
      </w:pPr>
    </w:p>
    <w:p w14:paraId="778E32FE" w14:textId="77777777" w:rsidR="00C37463" w:rsidRPr="00C37463" w:rsidRDefault="00C37463" w:rsidP="00C37463">
      <w:pPr>
        <w:bidi/>
        <w:jc w:val="both"/>
        <w:rPr>
          <w:rFonts w:cs="David" w:hint="cs"/>
          <w:rtl/>
        </w:rPr>
      </w:pPr>
      <w:r w:rsidRPr="00C37463">
        <w:rPr>
          <w:rFonts w:cs="David" w:hint="cs"/>
          <w:u w:val="single"/>
          <w:rtl/>
        </w:rPr>
        <w:t>איל ינון:</w:t>
      </w:r>
    </w:p>
    <w:p w14:paraId="2547426C" w14:textId="77777777" w:rsidR="00C37463" w:rsidRPr="00C37463" w:rsidRDefault="00C37463" w:rsidP="00C37463">
      <w:pPr>
        <w:bidi/>
        <w:jc w:val="both"/>
        <w:rPr>
          <w:rFonts w:cs="David" w:hint="cs"/>
          <w:rtl/>
        </w:rPr>
      </w:pPr>
    </w:p>
    <w:p w14:paraId="39CBDE5C" w14:textId="77777777" w:rsidR="00C37463" w:rsidRPr="00C37463" w:rsidRDefault="00C37463" w:rsidP="00C37463">
      <w:pPr>
        <w:bidi/>
        <w:jc w:val="both"/>
        <w:rPr>
          <w:rFonts w:cs="David" w:hint="cs"/>
          <w:rtl/>
        </w:rPr>
      </w:pPr>
      <w:r w:rsidRPr="00C37463">
        <w:rPr>
          <w:rFonts w:cs="David" w:hint="cs"/>
          <w:rtl/>
        </w:rPr>
        <w:tab/>
        <w:t>אי חייב לומר הציבור, שלפעמים מגיב להודעות האלה, לא מבין למה מצד אחד הבן אדם מודיע שהוא בבעיה ודקה אחרי זה הוא רואה אותו בטלוויזיה מצביע, זה נראה להם הפוך ואז הם פונים אלינו, הוא הרי הודיע שהוא לא יכול להצביע אז למה נתתם לו להצביע. הציבור לא תופס את זה, הנהירות הציבורית שאתם תופסים זה לא בדיוק הנהירות הציבורית שקיימת.</w:t>
      </w:r>
    </w:p>
    <w:p w14:paraId="5D1E40F1" w14:textId="77777777" w:rsidR="00C37463" w:rsidRPr="00C37463" w:rsidRDefault="00C37463" w:rsidP="00C37463">
      <w:pPr>
        <w:bidi/>
        <w:jc w:val="both"/>
        <w:rPr>
          <w:rFonts w:cs="David" w:hint="cs"/>
          <w:rtl/>
        </w:rPr>
      </w:pPr>
    </w:p>
    <w:p w14:paraId="6CAE4F5D" w14:textId="77777777" w:rsidR="00C37463" w:rsidRPr="00C37463" w:rsidRDefault="00C37463" w:rsidP="00C37463">
      <w:pPr>
        <w:bidi/>
        <w:rPr>
          <w:rFonts w:cs="David" w:hint="cs"/>
          <w:u w:val="single"/>
          <w:rtl/>
        </w:rPr>
      </w:pPr>
      <w:r w:rsidRPr="00C37463">
        <w:rPr>
          <w:rFonts w:cs="David" w:hint="cs"/>
          <w:u w:val="single"/>
          <w:rtl/>
        </w:rPr>
        <w:t xml:space="preserve">היו"ר יריב </w:t>
      </w:r>
      <w:proofErr w:type="spellStart"/>
      <w:r w:rsidRPr="00C37463">
        <w:rPr>
          <w:rFonts w:cs="David" w:hint="cs"/>
          <w:u w:val="single"/>
          <w:rtl/>
        </w:rPr>
        <w:t>לוין</w:t>
      </w:r>
      <w:proofErr w:type="spellEnd"/>
      <w:r w:rsidRPr="00C37463">
        <w:rPr>
          <w:rFonts w:cs="David" w:hint="cs"/>
          <w:u w:val="single"/>
          <w:rtl/>
        </w:rPr>
        <w:t>:</w:t>
      </w:r>
    </w:p>
    <w:p w14:paraId="76279F9D" w14:textId="77777777" w:rsidR="00C37463" w:rsidRPr="00C37463" w:rsidRDefault="00C37463" w:rsidP="00C37463">
      <w:pPr>
        <w:bidi/>
        <w:rPr>
          <w:rFonts w:cs="David" w:hint="cs"/>
          <w:rtl/>
        </w:rPr>
      </w:pPr>
    </w:p>
    <w:p w14:paraId="69233B8D" w14:textId="77777777" w:rsidR="00C37463" w:rsidRPr="00C37463" w:rsidRDefault="00C37463" w:rsidP="00C37463">
      <w:pPr>
        <w:bidi/>
        <w:rPr>
          <w:rFonts w:cs="David" w:hint="cs"/>
          <w:rtl/>
        </w:rPr>
      </w:pPr>
      <w:r w:rsidRPr="00C37463">
        <w:rPr>
          <w:rFonts w:cs="David" w:hint="cs"/>
          <w:rtl/>
        </w:rPr>
        <w:tab/>
        <w:t xml:space="preserve">אני חושב שזה דבר שצריך להגיד אותו בתקנון אם אנחנו עושים אותו פה. </w:t>
      </w:r>
    </w:p>
    <w:p w14:paraId="07B07142" w14:textId="77777777" w:rsidR="00C37463" w:rsidRPr="00C37463" w:rsidRDefault="00C37463" w:rsidP="00C37463">
      <w:pPr>
        <w:bidi/>
        <w:jc w:val="both"/>
        <w:rPr>
          <w:rFonts w:cs="David" w:hint="cs"/>
          <w:rtl/>
        </w:rPr>
      </w:pPr>
    </w:p>
    <w:p w14:paraId="16F5AD12" w14:textId="77777777" w:rsidR="00C37463" w:rsidRPr="00C37463" w:rsidRDefault="00C37463" w:rsidP="00C37463">
      <w:pPr>
        <w:bidi/>
        <w:rPr>
          <w:rFonts w:cs="David" w:hint="cs"/>
          <w:u w:val="single"/>
          <w:rtl/>
        </w:rPr>
      </w:pPr>
      <w:r w:rsidRPr="00C37463">
        <w:rPr>
          <w:rFonts w:cs="David" w:hint="cs"/>
          <w:u w:val="single"/>
          <w:rtl/>
        </w:rPr>
        <w:t>איל יינון:</w:t>
      </w:r>
    </w:p>
    <w:p w14:paraId="69FD58F0" w14:textId="77777777" w:rsidR="00C37463" w:rsidRPr="00C37463" w:rsidRDefault="00C37463" w:rsidP="00C37463">
      <w:pPr>
        <w:bidi/>
        <w:rPr>
          <w:rFonts w:cs="David" w:hint="cs"/>
          <w:rtl/>
        </w:rPr>
      </w:pPr>
    </w:p>
    <w:p w14:paraId="3749E161" w14:textId="77777777" w:rsidR="00C37463" w:rsidRPr="00C37463" w:rsidRDefault="00C37463" w:rsidP="00C37463">
      <w:pPr>
        <w:bidi/>
        <w:rPr>
          <w:rFonts w:cs="David" w:hint="cs"/>
          <w:rtl/>
        </w:rPr>
      </w:pPr>
      <w:r w:rsidRPr="00C37463">
        <w:rPr>
          <w:rFonts w:cs="David" w:hint="cs"/>
          <w:rtl/>
        </w:rPr>
        <w:tab/>
        <w:t>השקיפות עובדת לפעמים הפוך על הפוך.</w:t>
      </w:r>
    </w:p>
    <w:p w14:paraId="28581930" w14:textId="77777777" w:rsidR="00C37463" w:rsidRPr="00C37463" w:rsidRDefault="00C37463" w:rsidP="00C37463">
      <w:pPr>
        <w:bidi/>
        <w:jc w:val="both"/>
        <w:rPr>
          <w:rFonts w:cs="David" w:hint="cs"/>
          <w:rtl/>
        </w:rPr>
      </w:pPr>
    </w:p>
    <w:p w14:paraId="56CAFCD6"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445272A3" w14:textId="77777777" w:rsidR="00C37463" w:rsidRPr="00C37463" w:rsidRDefault="00C37463" w:rsidP="00C37463">
      <w:pPr>
        <w:bidi/>
        <w:jc w:val="both"/>
        <w:rPr>
          <w:rFonts w:cs="David" w:hint="cs"/>
          <w:u w:val="single"/>
          <w:rtl/>
        </w:rPr>
      </w:pPr>
    </w:p>
    <w:p w14:paraId="2A04A957" w14:textId="77777777" w:rsidR="00C37463" w:rsidRPr="00C37463" w:rsidRDefault="00C37463" w:rsidP="00C37463">
      <w:pPr>
        <w:bidi/>
        <w:jc w:val="both"/>
        <w:rPr>
          <w:rFonts w:cs="David" w:hint="cs"/>
          <w:rtl/>
        </w:rPr>
      </w:pPr>
      <w:r w:rsidRPr="00C37463">
        <w:rPr>
          <w:rFonts w:cs="David" w:hint="cs"/>
          <w:rtl/>
        </w:rPr>
        <w:tab/>
        <w:t xml:space="preserve"> לא נגביל את הצבעתו של חבר כנסת בתקנון, לא בא בחשבון. הציבור לא יבין, מה לעשות? לא נשלם את המחיר. </w:t>
      </w:r>
    </w:p>
    <w:p w14:paraId="0FE12515" w14:textId="77777777" w:rsidR="00C37463" w:rsidRPr="00C37463" w:rsidRDefault="00C37463" w:rsidP="00C37463">
      <w:pPr>
        <w:bidi/>
        <w:jc w:val="both"/>
        <w:rPr>
          <w:rFonts w:cs="David" w:hint="cs"/>
          <w:rtl/>
        </w:rPr>
      </w:pPr>
    </w:p>
    <w:p w14:paraId="4B584C21"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156D5BFE" w14:textId="77777777" w:rsidR="00C37463" w:rsidRPr="00C37463" w:rsidRDefault="00C37463" w:rsidP="00C37463">
      <w:pPr>
        <w:bidi/>
        <w:jc w:val="both"/>
        <w:rPr>
          <w:rFonts w:cs="David" w:hint="cs"/>
          <w:rtl/>
        </w:rPr>
      </w:pPr>
    </w:p>
    <w:p w14:paraId="1F6ED620" w14:textId="77777777" w:rsidR="00C37463" w:rsidRPr="00C37463" w:rsidRDefault="00C37463" w:rsidP="00C37463">
      <w:pPr>
        <w:bidi/>
        <w:jc w:val="both"/>
        <w:rPr>
          <w:rFonts w:cs="David" w:hint="cs"/>
          <w:rtl/>
        </w:rPr>
      </w:pPr>
      <w:r w:rsidRPr="00C37463">
        <w:rPr>
          <w:rFonts w:cs="David" w:hint="cs"/>
          <w:rtl/>
        </w:rPr>
        <w:tab/>
        <w:t xml:space="preserve"> זה חוק יסוד.</w:t>
      </w:r>
    </w:p>
    <w:p w14:paraId="7A193B99" w14:textId="77777777" w:rsidR="00C37463" w:rsidRPr="00C37463" w:rsidRDefault="00C37463" w:rsidP="00C37463">
      <w:pPr>
        <w:bidi/>
        <w:jc w:val="both"/>
        <w:rPr>
          <w:rFonts w:cs="David" w:hint="cs"/>
          <w:rtl/>
        </w:rPr>
      </w:pPr>
    </w:p>
    <w:p w14:paraId="351062B4"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50A772A0" w14:textId="77777777" w:rsidR="00C37463" w:rsidRPr="00C37463" w:rsidRDefault="00C37463" w:rsidP="00C37463">
      <w:pPr>
        <w:bidi/>
        <w:jc w:val="both"/>
        <w:rPr>
          <w:rFonts w:cs="David" w:hint="cs"/>
          <w:u w:val="single"/>
          <w:rtl/>
        </w:rPr>
      </w:pPr>
    </w:p>
    <w:p w14:paraId="42E538CB" w14:textId="77777777" w:rsidR="00C37463" w:rsidRPr="00C37463" w:rsidRDefault="00C37463" w:rsidP="00C37463">
      <w:pPr>
        <w:bidi/>
        <w:jc w:val="both"/>
        <w:rPr>
          <w:rFonts w:cs="David" w:hint="cs"/>
          <w:rtl/>
        </w:rPr>
      </w:pPr>
      <w:r w:rsidRPr="00C37463">
        <w:rPr>
          <w:rFonts w:cs="David" w:hint="cs"/>
          <w:rtl/>
        </w:rPr>
        <w:tab/>
        <w:t>לכן אני חושב שהפתרון שמופיע פה, אם אני מסכם את סעיפים 42, 43, ו- 44  יש איסור מלא על יוזמה, יש חובה בוועדה של הודעה,  איסור הצבעה ואיסור לשבת בראש ויש חובה של הודעה במליאת הכנסת. זה המדרג שיצרנו ואני חושב שהוא מכסה את העניין ויש פה היגיון.</w:t>
      </w:r>
    </w:p>
    <w:p w14:paraId="6EC0A753" w14:textId="77777777" w:rsidR="00C37463" w:rsidRPr="00C37463" w:rsidRDefault="00C37463" w:rsidP="00C37463">
      <w:pPr>
        <w:bidi/>
        <w:jc w:val="both"/>
        <w:rPr>
          <w:rFonts w:cs="David" w:hint="cs"/>
          <w:rtl/>
        </w:rPr>
      </w:pPr>
    </w:p>
    <w:p w14:paraId="6FE00459" w14:textId="77777777" w:rsidR="00C37463" w:rsidRPr="00C37463" w:rsidRDefault="00C37463" w:rsidP="00C37463">
      <w:pPr>
        <w:keepLines/>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0013CB70" w14:textId="77777777" w:rsidR="00C37463" w:rsidRPr="00C37463" w:rsidRDefault="00C37463" w:rsidP="00C37463">
      <w:pPr>
        <w:keepLines/>
        <w:bidi/>
        <w:jc w:val="both"/>
        <w:rPr>
          <w:rFonts w:cs="David" w:hint="cs"/>
          <w:u w:val="single"/>
          <w:rtl/>
        </w:rPr>
      </w:pPr>
    </w:p>
    <w:p w14:paraId="127039F8" w14:textId="77777777" w:rsidR="00C37463" w:rsidRPr="00C37463" w:rsidRDefault="00C37463" w:rsidP="00C37463">
      <w:pPr>
        <w:keepLines/>
        <w:bidi/>
        <w:jc w:val="both"/>
        <w:rPr>
          <w:rFonts w:cs="David" w:hint="cs"/>
          <w:rtl/>
        </w:rPr>
      </w:pPr>
      <w:r w:rsidRPr="00C37463">
        <w:rPr>
          <w:rFonts w:cs="David" w:hint="cs"/>
          <w:rtl/>
        </w:rPr>
        <w:t xml:space="preserve">אני אומר שוב, ההודעה במליאה הכנסת לא נראית לי, בכל מקרה אם עושים את זה צריך לקבוע בתקנון איך זה נעשה. </w:t>
      </w:r>
    </w:p>
    <w:p w14:paraId="766C8DFF" w14:textId="77777777" w:rsidR="00C37463" w:rsidRPr="00C37463" w:rsidRDefault="00C37463" w:rsidP="00C37463">
      <w:pPr>
        <w:bidi/>
        <w:jc w:val="both"/>
        <w:rPr>
          <w:rFonts w:cs="David" w:hint="cs"/>
          <w:rtl/>
        </w:rPr>
      </w:pPr>
    </w:p>
    <w:p w14:paraId="3D907242" w14:textId="77777777" w:rsidR="00C37463" w:rsidRPr="00C37463" w:rsidRDefault="00C37463" w:rsidP="00C37463">
      <w:pPr>
        <w:bidi/>
        <w:rPr>
          <w:rFonts w:cs="David" w:hint="cs"/>
          <w:u w:val="single"/>
          <w:rtl/>
        </w:rPr>
      </w:pPr>
      <w:r w:rsidRPr="00C37463">
        <w:rPr>
          <w:rFonts w:cs="David" w:hint="cs"/>
          <w:u w:val="single"/>
          <w:rtl/>
        </w:rPr>
        <w:t>איל יינון:</w:t>
      </w:r>
    </w:p>
    <w:p w14:paraId="697C10BC" w14:textId="77777777" w:rsidR="00C37463" w:rsidRPr="00C37463" w:rsidRDefault="00C37463" w:rsidP="00C37463">
      <w:pPr>
        <w:bidi/>
        <w:rPr>
          <w:rFonts w:cs="David" w:hint="cs"/>
          <w:rtl/>
        </w:rPr>
      </w:pPr>
    </w:p>
    <w:p w14:paraId="579AF66E" w14:textId="77777777" w:rsidR="00C37463" w:rsidRPr="00C37463" w:rsidRDefault="00C37463" w:rsidP="00C37463">
      <w:pPr>
        <w:bidi/>
        <w:rPr>
          <w:rFonts w:cs="David" w:hint="cs"/>
          <w:rtl/>
        </w:rPr>
      </w:pPr>
      <w:r w:rsidRPr="00C37463">
        <w:rPr>
          <w:rFonts w:cs="David" w:hint="cs"/>
          <w:rtl/>
        </w:rPr>
        <w:tab/>
        <w:t>ממילא אנחנו עושים תיקון לתקנון.</w:t>
      </w:r>
    </w:p>
    <w:p w14:paraId="6EECB6A5" w14:textId="77777777" w:rsidR="00C37463" w:rsidRPr="00C37463" w:rsidRDefault="00C37463" w:rsidP="00C37463">
      <w:pPr>
        <w:bidi/>
        <w:jc w:val="both"/>
        <w:rPr>
          <w:rFonts w:cs="David" w:hint="cs"/>
          <w:rtl/>
        </w:rPr>
      </w:pPr>
    </w:p>
    <w:p w14:paraId="0A27CC3C" w14:textId="77777777" w:rsidR="00C37463" w:rsidRPr="00C37463" w:rsidRDefault="00C37463" w:rsidP="00C37463">
      <w:pPr>
        <w:keepNext/>
        <w:bidi/>
        <w:jc w:val="both"/>
        <w:rPr>
          <w:rFonts w:cs="David" w:hint="cs"/>
          <w:u w:val="single"/>
          <w:rtl/>
        </w:rPr>
      </w:pPr>
      <w:r w:rsidRPr="00C37463">
        <w:rPr>
          <w:rFonts w:cs="David" w:hint="cs"/>
          <w:u w:val="single"/>
          <w:rtl/>
        </w:rPr>
        <w:t>קריאה:</w:t>
      </w:r>
    </w:p>
    <w:p w14:paraId="33D2C9AD" w14:textId="77777777" w:rsidR="00C37463" w:rsidRPr="00C37463" w:rsidRDefault="00C37463" w:rsidP="00C37463">
      <w:pPr>
        <w:keepNext/>
        <w:bidi/>
        <w:jc w:val="both"/>
        <w:rPr>
          <w:rFonts w:cs="David" w:hint="cs"/>
          <w:rtl/>
        </w:rPr>
      </w:pPr>
    </w:p>
    <w:p w14:paraId="388FCE4F" w14:textId="77777777" w:rsidR="00C37463" w:rsidRPr="00C37463" w:rsidRDefault="00C37463" w:rsidP="00C37463">
      <w:pPr>
        <w:keepNext/>
        <w:bidi/>
        <w:jc w:val="both"/>
        <w:rPr>
          <w:rFonts w:cs="David" w:hint="cs"/>
          <w:rtl/>
        </w:rPr>
      </w:pPr>
      <w:r w:rsidRPr="00C37463">
        <w:rPr>
          <w:rFonts w:cs="David" w:hint="cs"/>
          <w:rtl/>
        </w:rPr>
        <w:tab/>
        <w:t>זכות דיבור בוועדה מותר?</w:t>
      </w:r>
    </w:p>
    <w:p w14:paraId="7FEA8C14" w14:textId="77777777" w:rsidR="00C37463" w:rsidRPr="00C37463" w:rsidRDefault="00C37463" w:rsidP="00C37463">
      <w:pPr>
        <w:bidi/>
        <w:jc w:val="both"/>
        <w:rPr>
          <w:rFonts w:cs="David" w:hint="cs"/>
          <w:rtl/>
        </w:rPr>
      </w:pPr>
    </w:p>
    <w:p w14:paraId="640CE43C"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5D9CAD22" w14:textId="77777777" w:rsidR="00C37463" w:rsidRPr="00C37463" w:rsidRDefault="00C37463" w:rsidP="00C37463">
      <w:pPr>
        <w:bidi/>
        <w:jc w:val="both"/>
        <w:rPr>
          <w:rFonts w:cs="David" w:hint="cs"/>
          <w:u w:val="single"/>
          <w:rtl/>
        </w:rPr>
      </w:pPr>
    </w:p>
    <w:p w14:paraId="5EAADB4C" w14:textId="77777777" w:rsidR="00C37463" w:rsidRPr="00C37463" w:rsidRDefault="00C37463" w:rsidP="00C37463">
      <w:pPr>
        <w:bidi/>
        <w:jc w:val="both"/>
        <w:rPr>
          <w:rFonts w:cs="David" w:hint="cs"/>
          <w:rtl/>
        </w:rPr>
      </w:pPr>
      <w:r w:rsidRPr="00C37463">
        <w:rPr>
          <w:rFonts w:cs="David" w:hint="cs"/>
          <w:rtl/>
        </w:rPr>
        <w:tab/>
        <w:t xml:space="preserve"> אחרי שהודיע על ניגוד עניינים להפך, אז הוא נחשף בניגוד העניינים. </w:t>
      </w:r>
    </w:p>
    <w:p w14:paraId="5BABECAB" w14:textId="77777777" w:rsidR="00C37463" w:rsidRPr="00C37463" w:rsidRDefault="00C37463" w:rsidP="00C37463">
      <w:pPr>
        <w:bidi/>
        <w:jc w:val="both"/>
        <w:rPr>
          <w:rFonts w:cs="David" w:hint="cs"/>
          <w:rtl/>
        </w:rPr>
      </w:pPr>
    </w:p>
    <w:p w14:paraId="6DA331D6" w14:textId="77777777" w:rsidR="00C37463" w:rsidRPr="00C37463" w:rsidRDefault="00C37463" w:rsidP="00C37463">
      <w:pPr>
        <w:bidi/>
        <w:jc w:val="both"/>
        <w:rPr>
          <w:rFonts w:cs="David" w:hint="cs"/>
          <w:rtl/>
        </w:rPr>
      </w:pPr>
      <w:r w:rsidRPr="00C37463">
        <w:rPr>
          <w:rFonts w:cs="David" w:hint="cs"/>
          <w:u w:val="single"/>
          <w:rtl/>
        </w:rPr>
        <w:t>איל ינון:</w:t>
      </w:r>
    </w:p>
    <w:p w14:paraId="28BBD727" w14:textId="77777777" w:rsidR="00C37463" w:rsidRPr="00C37463" w:rsidRDefault="00C37463" w:rsidP="00C37463">
      <w:pPr>
        <w:bidi/>
        <w:jc w:val="both"/>
        <w:rPr>
          <w:rFonts w:cs="David" w:hint="cs"/>
          <w:rtl/>
        </w:rPr>
      </w:pPr>
    </w:p>
    <w:p w14:paraId="4939C91C" w14:textId="77777777" w:rsidR="00C37463" w:rsidRPr="00C37463" w:rsidRDefault="00C37463" w:rsidP="00C37463">
      <w:pPr>
        <w:bidi/>
        <w:jc w:val="both"/>
        <w:rPr>
          <w:rFonts w:cs="David" w:hint="cs"/>
          <w:rtl/>
        </w:rPr>
      </w:pPr>
      <w:r w:rsidRPr="00C37463">
        <w:rPr>
          <w:rFonts w:cs="David" w:hint="cs"/>
          <w:rtl/>
        </w:rPr>
        <w:tab/>
        <w:t xml:space="preserve"> אתה חושב שהשקיפות היא מרפא לכל הדברים, הציבור רואה את זה הפוך.</w:t>
      </w:r>
    </w:p>
    <w:p w14:paraId="48E51E20" w14:textId="77777777" w:rsidR="00C37463" w:rsidRPr="00C37463" w:rsidRDefault="00C37463" w:rsidP="00C37463">
      <w:pPr>
        <w:bidi/>
        <w:jc w:val="both"/>
        <w:rPr>
          <w:rFonts w:cs="David" w:hint="cs"/>
          <w:rtl/>
        </w:rPr>
      </w:pPr>
    </w:p>
    <w:p w14:paraId="18C17B22"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519D8218" w14:textId="77777777" w:rsidR="00C37463" w:rsidRPr="00C37463" w:rsidRDefault="00C37463" w:rsidP="00C37463">
      <w:pPr>
        <w:bidi/>
        <w:jc w:val="both"/>
        <w:rPr>
          <w:rFonts w:cs="David" w:hint="cs"/>
          <w:u w:val="single"/>
          <w:rtl/>
        </w:rPr>
      </w:pPr>
    </w:p>
    <w:p w14:paraId="2294BC25" w14:textId="77777777" w:rsidR="00C37463" w:rsidRPr="00C37463" w:rsidRDefault="00C37463" w:rsidP="00C37463">
      <w:pPr>
        <w:bidi/>
        <w:jc w:val="both"/>
        <w:rPr>
          <w:rFonts w:cs="David" w:hint="cs"/>
          <w:rtl/>
        </w:rPr>
      </w:pPr>
      <w:r w:rsidRPr="00C37463">
        <w:rPr>
          <w:rFonts w:cs="David" w:hint="cs"/>
          <w:rtl/>
        </w:rPr>
        <w:tab/>
        <w:t>אתם רוצים שחברת הכנסת יחימוביץ ואני נשחזר ישיבה בוועדת הכספים על ניגוד עניינים. חבר כננסת נחשף, אף אחד לא אמר שום דבר, אלה הבעיות הקשות.</w:t>
      </w:r>
    </w:p>
    <w:p w14:paraId="3F02A0B9" w14:textId="77777777" w:rsidR="00C37463" w:rsidRPr="00C37463" w:rsidRDefault="00C37463" w:rsidP="00C37463">
      <w:pPr>
        <w:bidi/>
        <w:jc w:val="both"/>
        <w:rPr>
          <w:rFonts w:cs="David" w:hint="cs"/>
          <w:rtl/>
        </w:rPr>
      </w:pPr>
    </w:p>
    <w:p w14:paraId="62DCA568"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45C27C92" w14:textId="77777777" w:rsidR="00C37463" w:rsidRPr="00C37463" w:rsidRDefault="00C37463" w:rsidP="00C37463">
      <w:pPr>
        <w:bidi/>
        <w:jc w:val="both"/>
        <w:rPr>
          <w:rFonts w:cs="David" w:hint="cs"/>
          <w:u w:val="single"/>
          <w:rtl/>
        </w:rPr>
      </w:pPr>
    </w:p>
    <w:p w14:paraId="5131B532" w14:textId="77777777" w:rsidR="00C37463" w:rsidRPr="00C37463" w:rsidRDefault="00C37463" w:rsidP="00C37463">
      <w:pPr>
        <w:bidi/>
        <w:jc w:val="both"/>
        <w:rPr>
          <w:rFonts w:cs="David" w:hint="cs"/>
          <w:rtl/>
        </w:rPr>
      </w:pPr>
      <w:r w:rsidRPr="00C37463">
        <w:rPr>
          <w:rFonts w:cs="David" w:hint="cs"/>
          <w:rtl/>
        </w:rPr>
        <w:tab/>
        <w:t xml:space="preserve">צריך לשבת ולהסביר מה קרה בישיבה הזו. כמות האינטרסים, הזרמים </w:t>
      </w:r>
      <w:proofErr w:type="spellStart"/>
      <w:r w:rsidRPr="00C37463">
        <w:rPr>
          <w:rFonts w:cs="David" w:hint="cs"/>
          <w:rtl/>
        </w:rPr>
        <w:t>התת</w:t>
      </w:r>
      <w:proofErr w:type="spellEnd"/>
      <w:r w:rsidRPr="00C37463">
        <w:rPr>
          <w:rFonts w:cs="David" w:hint="cs"/>
          <w:rtl/>
        </w:rPr>
        <w:t xml:space="preserve"> קרקעיים והמניפולציות שאתה רואה בישיבה אחת. </w:t>
      </w:r>
    </w:p>
    <w:p w14:paraId="7B0115EE" w14:textId="77777777" w:rsidR="00C37463" w:rsidRPr="00C37463" w:rsidRDefault="00C37463" w:rsidP="00C37463">
      <w:pPr>
        <w:bidi/>
        <w:jc w:val="both"/>
        <w:rPr>
          <w:rFonts w:cs="David" w:hint="cs"/>
          <w:rtl/>
        </w:rPr>
      </w:pPr>
    </w:p>
    <w:p w14:paraId="73B33256"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3C9EF638" w14:textId="77777777" w:rsidR="00C37463" w:rsidRPr="00C37463" w:rsidRDefault="00C37463" w:rsidP="00C37463">
      <w:pPr>
        <w:bidi/>
        <w:jc w:val="both"/>
        <w:rPr>
          <w:rFonts w:cs="David" w:hint="cs"/>
          <w:u w:val="single"/>
          <w:rtl/>
        </w:rPr>
      </w:pPr>
    </w:p>
    <w:p w14:paraId="39588841" w14:textId="77777777" w:rsidR="00C37463" w:rsidRPr="00C37463" w:rsidRDefault="00C37463" w:rsidP="00C37463">
      <w:pPr>
        <w:bidi/>
        <w:jc w:val="both"/>
        <w:rPr>
          <w:rFonts w:cs="David" w:hint="cs"/>
          <w:rtl/>
        </w:rPr>
      </w:pPr>
      <w:r w:rsidRPr="00C37463">
        <w:rPr>
          <w:rFonts w:cs="David" w:hint="cs"/>
          <w:rtl/>
        </w:rPr>
        <w:tab/>
        <w:t xml:space="preserve"> אתה לא מבין למה חבר כנסת אמר את העמדה הזו שאין בה היגיון פנימי.</w:t>
      </w:r>
    </w:p>
    <w:p w14:paraId="146FEB26" w14:textId="77777777" w:rsidR="00C37463" w:rsidRPr="00C37463" w:rsidRDefault="00C37463" w:rsidP="00C37463">
      <w:pPr>
        <w:bidi/>
        <w:jc w:val="both"/>
        <w:rPr>
          <w:rFonts w:cs="David" w:hint="cs"/>
          <w:rtl/>
        </w:rPr>
      </w:pPr>
    </w:p>
    <w:p w14:paraId="249CD9DD"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305EAA95" w14:textId="77777777" w:rsidR="00C37463" w:rsidRPr="00C37463" w:rsidRDefault="00C37463" w:rsidP="00C37463">
      <w:pPr>
        <w:bidi/>
        <w:jc w:val="both"/>
        <w:rPr>
          <w:rFonts w:cs="David" w:hint="cs"/>
          <w:u w:val="single"/>
          <w:rtl/>
        </w:rPr>
      </w:pPr>
    </w:p>
    <w:p w14:paraId="3AC2F1EB" w14:textId="77777777" w:rsidR="00C37463" w:rsidRPr="00C37463" w:rsidRDefault="00C37463" w:rsidP="00C37463">
      <w:pPr>
        <w:bidi/>
        <w:jc w:val="both"/>
        <w:rPr>
          <w:rFonts w:cs="David" w:hint="cs"/>
          <w:rtl/>
        </w:rPr>
      </w:pPr>
      <w:r w:rsidRPr="00C37463">
        <w:rPr>
          <w:rFonts w:cs="David" w:hint="cs"/>
          <w:rtl/>
        </w:rPr>
        <w:tab/>
        <w:t>אתה מבין בדרך כלל.</w:t>
      </w:r>
    </w:p>
    <w:p w14:paraId="63C78B67" w14:textId="77777777" w:rsidR="00C37463" w:rsidRPr="00C37463" w:rsidRDefault="00C37463" w:rsidP="00C37463">
      <w:pPr>
        <w:bidi/>
        <w:jc w:val="both"/>
        <w:rPr>
          <w:rFonts w:cs="David" w:hint="cs"/>
          <w:rtl/>
        </w:rPr>
      </w:pPr>
    </w:p>
    <w:p w14:paraId="793BCFBF"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069DD0B8" w14:textId="77777777" w:rsidR="00C37463" w:rsidRPr="00C37463" w:rsidRDefault="00C37463" w:rsidP="00C37463">
      <w:pPr>
        <w:bidi/>
        <w:jc w:val="both"/>
        <w:rPr>
          <w:rFonts w:cs="David" w:hint="cs"/>
          <w:u w:val="single"/>
          <w:rtl/>
        </w:rPr>
      </w:pPr>
    </w:p>
    <w:p w14:paraId="6F5CDFE8" w14:textId="77777777" w:rsidR="00C37463" w:rsidRPr="00C37463" w:rsidRDefault="00C37463" w:rsidP="00C37463">
      <w:pPr>
        <w:bidi/>
        <w:jc w:val="both"/>
        <w:rPr>
          <w:rFonts w:cs="David" w:hint="cs"/>
          <w:rtl/>
        </w:rPr>
      </w:pPr>
      <w:r w:rsidRPr="00C37463">
        <w:rPr>
          <w:rFonts w:cs="David" w:hint="cs"/>
          <w:rtl/>
        </w:rPr>
        <w:tab/>
        <w:t xml:space="preserve"> הוא בדרך כלל גם לא יודע להסביר לך למה.</w:t>
      </w:r>
    </w:p>
    <w:p w14:paraId="5906C8E8" w14:textId="77777777" w:rsidR="00C37463" w:rsidRPr="00C37463" w:rsidRDefault="00C37463" w:rsidP="00C37463">
      <w:pPr>
        <w:bidi/>
        <w:jc w:val="both"/>
        <w:rPr>
          <w:rFonts w:cs="David" w:hint="cs"/>
          <w:rtl/>
        </w:rPr>
      </w:pPr>
    </w:p>
    <w:p w14:paraId="74564F69"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2E3154E6" w14:textId="77777777" w:rsidR="00C37463" w:rsidRPr="00C37463" w:rsidRDefault="00C37463" w:rsidP="00C37463">
      <w:pPr>
        <w:bidi/>
        <w:jc w:val="both"/>
        <w:rPr>
          <w:rFonts w:cs="David" w:hint="cs"/>
          <w:rtl/>
        </w:rPr>
      </w:pPr>
    </w:p>
    <w:p w14:paraId="3592C8CF" w14:textId="77777777" w:rsidR="00C37463" w:rsidRPr="00C37463" w:rsidRDefault="00C37463" w:rsidP="00C37463">
      <w:pPr>
        <w:bidi/>
        <w:jc w:val="both"/>
        <w:rPr>
          <w:rFonts w:cs="David" w:hint="cs"/>
          <w:rtl/>
        </w:rPr>
      </w:pPr>
      <w:r w:rsidRPr="00C37463">
        <w:rPr>
          <w:rFonts w:cs="David" w:hint="cs"/>
          <w:rtl/>
        </w:rPr>
        <w:tab/>
        <w:t xml:space="preserve"> חבר כנסת שרגלו לא יושבת מעולם בוועדת כספים מתיישב וקורא מדף, במקרה מגיע אחריו חבר כנסת אחר שלא שמע אותו ושואל את אותן שאלות, זה קרה היום.</w:t>
      </w:r>
    </w:p>
    <w:p w14:paraId="5B2E6B17" w14:textId="77777777" w:rsidR="00C37463" w:rsidRPr="00C37463" w:rsidRDefault="00C37463" w:rsidP="00C37463">
      <w:pPr>
        <w:bidi/>
        <w:jc w:val="both"/>
        <w:rPr>
          <w:rFonts w:cs="David" w:hint="cs"/>
          <w:rtl/>
        </w:rPr>
      </w:pPr>
    </w:p>
    <w:p w14:paraId="1ECF2C8C"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0CECAC83" w14:textId="77777777" w:rsidR="00C37463" w:rsidRPr="00C37463" w:rsidRDefault="00C37463" w:rsidP="00C37463">
      <w:pPr>
        <w:bidi/>
        <w:jc w:val="both"/>
        <w:rPr>
          <w:rFonts w:cs="David" w:hint="cs"/>
          <w:rtl/>
        </w:rPr>
      </w:pPr>
      <w:r w:rsidRPr="00C37463">
        <w:rPr>
          <w:rFonts w:cs="David" w:hint="cs"/>
          <w:rtl/>
        </w:rPr>
        <w:tab/>
      </w:r>
    </w:p>
    <w:p w14:paraId="6EA2D329" w14:textId="77777777" w:rsidR="00C37463" w:rsidRPr="00C37463" w:rsidRDefault="00C37463" w:rsidP="00C37463">
      <w:pPr>
        <w:bidi/>
        <w:jc w:val="both"/>
        <w:rPr>
          <w:rFonts w:cs="David" w:hint="cs"/>
          <w:rtl/>
        </w:rPr>
      </w:pPr>
      <w:r w:rsidRPr="00C37463">
        <w:rPr>
          <w:rFonts w:cs="David" w:hint="cs"/>
          <w:rtl/>
        </w:rPr>
        <w:tab/>
        <w:t>מה הוחלט?</w:t>
      </w:r>
    </w:p>
    <w:p w14:paraId="778BC739" w14:textId="77777777" w:rsidR="00C37463" w:rsidRPr="00C37463" w:rsidRDefault="00C37463" w:rsidP="00C37463">
      <w:pPr>
        <w:bidi/>
        <w:jc w:val="both"/>
        <w:rPr>
          <w:rFonts w:cs="David" w:hint="cs"/>
          <w:rtl/>
        </w:rPr>
      </w:pPr>
    </w:p>
    <w:p w14:paraId="4866D54F" w14:textId="77777777" w:rsidR="00C37463" w:rsidRPr="00C37463" w:rsidRDefault="00C37463" w:rsidP="00C37463">
      <w:pPr>
        <w:bidi/>
        <w:jc w:val="both"/>
        <w:rPr>
          <w:rFonts w:cs="David" w:hint="cs"/>
          <w:rtl/>
        </w:rPr>
      </w:pPr>
      <w:r w:rsidRPr="00C37463">
        <w:rPr>
          <w:rFonts w:cs="David" w:hint="cs"/>
          <w:u w:val="single"/>
          <w:rtl/>
        </w:rPr>
        <w:t>ארבל אסטרחן:</w:t>
      </w:r>
    </w:p>
    <w:p w14:paraId="2C121E6D" w14:textId="77777777" w:rsidR="00C37463" w:rsidRPr="00C37463" w:rsidRDefault="00C37463" w:rsidP="00C37463">
      <w:pPr>
        <w:bidi/>
        <w:jc w:val="both"/>
        <w:rPr>
          <w:rFonts w:cs="David" w:hint="cs"/>
          <w:rtl/>
        </w:rPr>
      </w:pPr>
    </w:p>
    <w:p w14:paraId="4E26168F" w14:textId="77777777" w:rsidR="00C37463" w:rsidRPr="00C37463" w:rsidRDefault="00C37463" w:rsidP="00C37463">
      <w:pPr>
        <w:bidi/>
        <w:jc w:val="both"/>
        <w:rPr>
          <w:rFonts w:cs="David" w:hint="cs"/>
          <w:rtl/>
        </w:rPr>
      </w:pPr>
      <w:r w:rsidRPr="00C37463">
        <w:rPr>
          <w:rFonts w:cs="David" w:hint="cs"/>
          <w:rtl/>
        </w:rPr>
        <w:tab/>
        <w:t xml:space="preserve"> מחזירים, למעט העניין שמעביר העתק מההודעה ליועץ האתיקה, שזה אנחנו שמים בצד.</w:t>
      </w:r>
    </w:p>
    <w:p w14:paraId="263C596C" w14:textId="77777777" w:rsidR="00C37463" w:rsidRPr="00C37463" w:rsidRDefault="00C37463" w:rsidP="00C37463">
      <w:pPr>
        <w:bidi/>
        <w:jc w:val="both"/>
        <w:rPr>
          <w:rFonts w:cs="David" w:hint="cs"/>
          <w:rtl/>
        </w:rPr>
      </w:pPr>
    </w:p>
    <w:p w14:paraId="743F462B" w14:textId="77777777" w:rsidR="00C37463" w:rsidRPr="00C37463" w:rsidRDefault="00C37463" w:rsidP="00C37463">
      <w:pPr>
        <w:bidi/>
        <w:ind w:firstLine="720"/>
        <w:jc w:val="both"/>
        <w:rPr>
          <w:rFonts w:cs="David" w:hint="cs"/>
          <w:rtl/>
        </w:rPr>
      </w:pPr>
      <w:r w:rsidRPr="00C37463">
        <w:rPr>
          <w:rFonts w:cs="David" w:hint="cs"/>
          <w:rtl/>
        </w:rPr>
        <w:t>סעיף 45, שימוש בידיעות. הוראה הדומה למה שקיים לנו היום, היום סעיף 7 לכללי האתיקה אומר שחבר כנסת לא ינצל, בין במישרין ובין בעקיפין למען עניינו האישי ולמען עניין חומרי של אדם אחר ידיעה מוקדמת או ידיעה סודית או כל ידיעה אחרת שהגיעה אליו במילוי תפקידו ושאיננה נחלת הכלל.</w:t>
      </w:r>
    </w:p>
    <w:p w14:paraId="3A73D9D4" w14:textId="77777777" w:rsidR="00C37463" w:rsidRPr="00C37463" w:rsidRDefault="00C37463" w:rsidP="00C37463">
      <w:pPr>
        <w:bidi/>
        <w:jc w:val="both"/>
        <w:rPr>
          <w:rFonts w:cs="David" w:hint="cs"/>
          <w:rtl/>
        </w:rPr>
      </w:pPr>
    </w:p>
    <w:p w14:paraId="09787DC0" w14:textId="77777777" w:rsidR="00C37463" w:rsidRPr="00C37463" w:rsidRDefault="00C37463" w:rsidP="00C37463">
      <w:pPr>
        <w:bidi/>
        <w:jc w:val="both"/>
        <w:rPr>
          <w:rFonts w:cs="David" w:hint="cs"/>
          <w:rtl/>
        </w:rPr>
      </w:pPr>
      <w:r w:rsidRPr="00C37463">
        <w:rPr>
          <w:rFonts w:cs="David" w:hint="cs"/>
          <w:rtl/>
        </w:rPr>
        <w:tab/>
        <w:t xml:space="preserve">מה שמוצע לקבוע עכשיו: </w:t>
      </w:r>
    </w:p>
    <w:p w14:paraId="6E7CD928" w14:textId="77777777" w:rsidR="00C37463" w:rsidRPr="00C37463" w:rsidRDefault="00C37463" w:rsidP="00C37463">
      <w:pPr>
        <w:bidi/>
        <w:jc w:val="both"/>
        <w:rPr>
          <w:rFonts w:cs="David" w:hint="cs"/>
          <w:rtl/>
        </w:rPr>
      </w:pPr>
      <w:r w:rsidRPr="00C37463">
        <w:rPr>
          <w:rFonts w:cs="David" w:hint="cs"/>
          <w:rtl/>
        </w:rPr>
        <w:t>"45. חבר כנסת לא יעשה שימוש, בין במישרין ובין בעקיפין, בידיעה מוקדמת, או בידיעה סודית, או בכל ידיעה אחרת שהגיעה אליו במילוי תפקידו ושאיננה נחלת הכלל, למען עניין אישי או עניין מוסדי שלו או של אדם אחר".</w:t>
      </w:r>
    </w:p>
    <w:p w14:paraId="46A3CC64" w14:textId="77777777" w:rsidR="00C37463" w:rsidRPr="00C37463" w:rsidRDefault="00C37463" w:rsidP="00C37463">
      <w:pPr>
        <w:bidi/>
        <w:jc w:val="both"/>
        <w:rPr>
          <w:rFonts w:cs="David" w:hint="cs"/>
          <w:rtl/>
        </w:rPr>
      </w:pPr>
    </w:p>
    <w:p w14:paraId="14E4F1B8" w14:textId="77777777" w:rsidR="00C37463" w:rsidRPr="00C37463" w:rsidRDefault="00C37463" w:rsidP="00C37463">
      <w:pPr>
        <w:bidi/>
        <w:jc w:val="both"/>
        <w:rPr>
          <w:rFonts w:cs="David" w:hint="cs"/>
          <w:rtl/>
        </w:rPr>
      </w:pPr>
      <w:r w:rsidRPr="00C37463">
        <w:rPr>
          <w:rFonts w:cs="David" w:hint="cs"/>
          <w:rtl/>
        </w:rPr>
        <w:tab/>
        <w:t>הסעיף האחרון בפרק הזה מדבר על רכישת  נכסים ציבוריים, הוא גם דומה למה שקיים היום, אני אקרא את הסעיף המוצע:</w:t>
      </w:r>
    </w:p>
    <w:p w14:paraId="2E19EE12" w14:textId="77777777" w:rsidR="00C37463" w:rsidRPr="00C37463" w:rsidRDefault="00C37463" w:rsidP="00C37463">
      <w:pPr>
        <w:bidi/>
        <w:jc w:val="both"/>
        <w:rPr>
          <w:rFonts w:cs="David" w:hint="cs"/>
          <w:rtl/>
        </w:rPr>
      </w:pPr>
    </w:p>
    <w:p w14:paraId="33CEF44B" w14:textId="77777777" w:rsidR="00C37463" w:rsidRPr="00C37463" w:rsidRDefault="00C37463" w:rsidP="00C37463">
      <w:pPr>
        <w:bidi/>
        <w:jc w:val="both"/>
        <w:rPr>
          <w:rFonts w:cs="David" w:hint="cs"/>
          <w:rtl/>
        </w:rPr>
      </w:pPr>
      <w:r w:rsidRPr="00C37463">
        <w:rPr>
          <w:rFonts w:cs="David" w:hint="cs"/>
          <w:rtl/>
        </w:rPr>
        <w:t>"46. חבר כנסת לא ירכוש ולא יקבל נכס ציבורי, בין במישרין ובין בעקיפין, מלבד רכישה או קבלה של נכסים הנמכרים או הנמסרים בדרך אחרת לציבור, על פי עקרונות כלליים ומוגדרים מראש, ואשר לציבור אפשרות שווה לרכשם או לקבלם. לעניין זה "נכס ציבורי"- נכס של מדינה, רשות מקומית, תאגיד המוקם על פי חוק, חברה ממשלתית או חברה עירונית, וכן חברת בת של חברה כאמור".</w:t>
      </w:r>
    </w:p>
    <w:p w14:paraId="257EAD3A" w14:textId="77777777" w:rsidR="00C37463" w:rsidRPr="00C37463" w:rsidRDefault="00C37463" w:rsidP="00C37463">
      <w:pPr>
        <w:bidi/>
        <w:jc w:val="both"/>
        <w:rPr>
          <w:rFonts w:cs="David" w:hint="cs"/>
          <w:rtl/>
        </w:rPr>
      </w:pPr>
    </w:p>
    <w:p w14:paraId="07C84498"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28FC2960" w14:textId="77777777" w:rsidR="00C37463" w:rsidRPr="00C37463" w:rsidRDefault="00C37463" w:rsidP="00C37463">
      <w:pPr>
        <w:bidi/>
        <w:jc w:val="both"/>
        <w:rPr>
          <w:rFonts w:cs="David" w:hint="cs"/>
          <w:u w:val="single"/>
          <w:rtl/>
        </w:rPr>
      </w:pPr>
    </w:p>
    <w:p w14:paraId="6CCC1D84" w14:textId="77777777" w:rsidR="00C37463" w:rsidRPr="00C37463" w:rsidRDefault="00C37463" w:rsidP="00C37463">
      <w:pPr>
        <w:bidi/>
        <w:jc w:val="both"/>
        <w:rPr>
          <w:rFonts w:cs="David" w:hint="cs"/>
          <w:rtl/>
        </w:rPr>
      </w:pPr>
      <w:r w:rsidRPr="00C37463">
        <w:rPr>
          <w:rFonts w:cs="David" w:hint="cs"/>
          <w:rtl/>
        </w:rPr>
        <w:tab/>
        <w:t xml:space="preserve"> הוא יכול ללכת למנהל ולקנות חלקה.</w:t>
      </w:r>
    </w:p>
    <w:p w14:paraId="6D954264" w14:textId="77777777" w:rsidR="00C37463" w:rsidRPr="00C37463" w:rsidRDefault="00C37463" w:rsidP="00C37463">
      <w:pPr>
        <w:bidi/>
        <w:jc w:val="both"/>
        <w:rPr>
          <w:rFonts w:cs="David" w:hint="cs"/>
          <w:rtl/>
        </w:rPr>
      </w:pPr>
    </w:p>
    <w:p w14:paraId="1220F6D5"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15AA10A3" w14:textId="77777777" w:rsidR="00C37463" w:rsidRPr="00C37463" w:rsidRDefault="00C37463" w:rsidP="00C37463">
      <w:pPr>
        <w:bidi/>
        <w:jc w:val="both"/>
        <w:rPr>
          <w:rFonts w:cs="David" w:hint="cs"/>
          <w:rtl/>
        </w:rPr>
      </w:pPr>
    </w:p>
    <w:p w14:paraId="384D0D17" w14:textId="77777777" w:rsidR="00C37463" w:rsidRPr="00C37463" w:rsidRDefault="00C37463" w:rsidP="00C37463">
      <w:pPr>
        <w:bidi/>
        <w:jc w:val="both"/>
        <w:rPr>
          <w:rFonts w:cs="David" w:hint="cs"/>
          <w:rtl/>
        </w:rPr>
      </w:pPr>
      <w:r w:rsidRPr="00C37463">
        <w:rPr>
          <w:rFonts w:cs="David" w:hint="cs"/>
          <w:rtl/>
        </w:rPr>
        <w:tab/>
        <w:t xml:space="preserve">היועץ המשפטי לממשלה בזמנו הוציא הנחיה לעובדי הציבור שיהיו מודעים לסעיף הזה שקיים היום בכללי האתיקה. </w:t>
      </w:r>
    </w:p>
    <w:p w14:paraId="7EFBF6F4" w14:textId="77777777" w:rsidR="00C37463" w:rsidRPr="00C37463" w:rsidRDefault="00C37463" w:rsidP="00C37463">
      <w:pPr>
        <w:bidi/>
        <w:jc w:val="both"/>
        <w:rPr>
          <w:rFonts w:cs="David" w:hint="cs"/>
          <w:rtl/>
        </w:rPr>
      </w:pPr>
    </w:p>
    <w:p w14:paraId="233DF969" w14:textId="77777777" w:rsidR="00C37463" w:rsidRPr="00C37463" w:rsidRDefault="00C37463" w:rsidP="00C37463">
      <w:pPr>
        <w:bidi/>
        <w:jc w:val="both"/>
        <w:rPr>
          <w:rFonts w:cs="David" w:hint="cs"/>
          <w:rtl/>
        </w:rPr>
      </w:pPr>
      <w:r w:rsidRPr="00C37463">
        <w:rPr>
          <w:rFonts w:cs="David" w:hint="cs"/>
          <w:rtl/>
        </w:rPr>
        <w:tab/>
        <w:t xml:space="preserve">בעמוד 26 יש סעיף מטרה </w:t>
      </w:r>
      <w:r w:rsidRPr="00C37463">
        <w:rPr>
          <w:rFonts w:cs="David"/>
          <w:rtl/>
        </w:rPr>
        <w:t>–</w:t>
      </w:r>
      <w:r w:rsidRPr="00C37463">
        <w:rPr>
          <w:rFonts w:cs="David" w:hint="cs"/>
          <w:rtl/>
        </w:rPr>
        <w:t xml:space="preserve"> הגבלות על קבלת מתנות המוצעות לחבר כנסת בשל היותו חבר כנסת, כפי שנקבעו בפרק זה, מכוונות להבטיח טוהר מידות, למנוע מראית עין של השפעה בלתי ראויה על חבר כנסת ולשמור על אימון הציבור בכנסת. </w:t>
      </w:r>
    </w:p>
    <w:p w14:paraId="1B95F3E8" w14:textId="77777777" w:rsidR="00C37463" w:rsidRPr="00C37463" w:rsidRDefault="00C37463" w:rsidP="00C37463">
      <w:pPr>
        <w:bidi/>
        <w:jc w:val="both"/>
        <w:rPr>
          <w:rFonts w:cs="David" w:hint="cs"/>
          <w:rtl/>
        </w:rPr>
      </w:pPr>
    </w:p>
    <w:p w14:paraId="62BADF0D"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360BD269" w14:textId="77777777" w:rsidR="00C37463" w:rsidRPr="00C37463" w:rsidRDefault="00C37463" w:rsidP="00C37463">
      <w:pPr>
        <w:bidi/>
        <w:jc w:val="both"/>
        <w:rPr>
          <w:rFonts w:cs="David" w:hint="cs"/>
          <w:u w:val="single"/>
          <w:rtl/>
        </w:rPr>
      </w:pPr>
    </w:p>
    <w:p w14:paraId="7E93D411" w14:textId="77777777" w:rsidR="00C37463" w:rsidRPr="00C37463" w:rsidRDefault="00C37463" w:rsidP="00C37463">
      <w:pPr>
        <w:bidi/>
        <w:jc w:val="both"/>
        <w:rPr>
          <w:rFonts w:cs="David" w:hint="cs"/>
          <w:rtl/>
        </w:rPr>
      </w:pPr>
      <w:r w:rsidRPr="00C37463">
        <w:rPr>
          <w:rFonts w:cs="David" w:hint="cs"/>
          <w:rtl/>
        </w:rPr>
        <w:tab/>
        <w:t xml:space="preserve"> נחכה עם המתנות לאחר כך ונלך הלאה.</w:t>
      </w:r>
    </w:p>
    <w:p w14:paraId="083B8CC9" w14:textId="77777777" w:rsidR="00C37463" w:rsidRPr="00C37463" w:rsidRDefault="00C37463" w:rsidP="00C37463">
      <w:pPr>
        <w:bidi/>
        <w:jc w:val="both"/>
        <w:rPr>
          <w:rFonts w:cs="David" w:hint="cs"/>
          <w:rtl/>
        </w:rPr>
      </w:pPr>
    </w:p>
    <w:p w14:paraId="6F94B131"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365E8B27" w14:textId="77777777" w:rsidR="00C37463" w:rsidRPr="00C37463" w:rsidRDefault="00C37463" w:rsidP="00C37463">
      <w:pPr>
        <w:bidi/>
        <w:jc w:val="both"/>
        <w:rPr>
          <w:rFonts w:cs="David" w:hint="cs"/>
          <w:rtl/>
        </w:rPr>
      </w:pPr>
    </w:p>
    <w:p w14:paraId="640D35CD" w14:textId="77777777" w:rsidR="00C37463" w:rsidRPr="00C37463" w:rsidRDefault="00C37463" w:rsidP="00C37463">
      <w:pPr>
        <w:bidi/>
        <w:jc w:val="both"/>
        <w:rPr>
          <w:rFonts w:cs="David" w:hint="cs"/>
          <w:rtl/>
        </w:rPr>
      </w:pPr>
      <w:r w:rsidRPr="00C37463">
        <w:rPr>
          <w:rFonts w:cs="David" w:hint="cs"/>
          <w:rtl/>
        </w:rPr>
        <w:tab/>
        <w:t>כבר היום חלים על חברי הכנסת מספר נורמות בנושא הזה, יש את חוק שירות הציבור (מתנות) שמופיע פה בהרבה מקומות בצד, התכוונתי להתייחס אליו בהמשך, שחל על כלל עובדי הציבור, לרבות שרים, לרבות חברי כנסת, שהוא קובע את העקרונות הכלליים של איסור קבלת מתנות והעבודה שמתנות שמקבל עובד הציבור בתוקף תפקידו הן בעצם לא נתנו לו אלא ניתנו למדינה והם בעצם קניין המדינה.</w:t>
      </w:r>
    </w:p>
    <w:p w14:paraId="69D5E31F" w14:textId="77777777" w:rsidR="00C37463" w:rsidRPr="00C37463" w:rsidRDefault="00C37463" w:rsidP="00C37463">
      <w:pPr>
        <w:bidi/>
        <w:jc w:val="both"/>
        <w:rPr>
          <w:rFonts w:cs="David" w:hint="cs"/>
          <w:rtl/>
        </w:rPr>
      </w:pPr>
    </w:p>
    <w:p w14:paraId="4D76FA72" w14:textId="77777777" w:rsidR="00C37463" w:rsidRPr="00C37463" w:rsidRDefault="00C37463" w:rsidP="00C37463">
      <w:pPr>
        <w:bidi/>
        <w:jc w:val="both"/>
        <w:rPr>
          <w:rFonts w:cs="David" w:hint="cs"/>
          <w:rtl/>
        </w:rPr>
      </w:pPr>
      <w:r w:rsidRPr="00C37463">
        <w:rPr>
          <w:rFonts w:cs="David" w:hint="cs"/>
          <w:rtl/>
        </w:rPr>
        <w:tab/>
        <w:t>עוד הוא קובע כל מיני עקרונות שאנחנו מנסים לאמץ כאן. לצד זה יש לנו את כללי האתיקה והרבה החלטות פרטניות של ועדת האתיקה שהזכרתי.</w:t>
      </w:r>
    </w:p>
    <w:p w14:paraId="6872CD9D" w14:textId="77777777" w:rsidR="00C37463" w:rsidRPr="00C37463" w:rsidRDefault="00C37463" w:rsidP="00C37463">
      <w:pPr>
        <w:bidi/>
        <w:jc w:val="both"/>
        <w:rPr>
          <w:rFonts w:cs="David" w:hint="cs"/>
          <w:rtl/>
        </w:rPr>
      </w:pPr>
      <w:r w:rsidRPr="00C37463">
        <w:rPr>
          <w:rFonts w:cs="David" w:hint="cs"/>
          <w:rtl/>
        </w:rPr>
        <w:t xml:space="preserve">  </w:t>
      </w:r>
    </w:p>
    <w:p w14:paraId="1746F6F3" w14:textId="77777777" w:rsidR="00C37463" w:rsidRPr="00C37463" w:rsidRDefault="00C37463" w:rsidP="00C37463">
      <w:pPr>
        <w:keepNext/>
        <w:bidi/>
        <w:jc w:val="both"/>
        <w:rPr>
          <w:rFonts w:cs="David" w:hint="cs"/>
          <w:u w:val="single"/>
          <w:rtl/>
        </w:rPr>
      </w:pPr>
      <w:r w:rsidRPr="00C37463">
        <w:rPr>
          <w:rFonts w:cs="David" w:hint="cs"/>
          <w:u w:val="single"/>
          <w:rtl/>
        </w:rPr>
        <w:t>סוזי נבות:</w:t>
      </w:r>
    </w:p>
    <w:p w14:paraId="187C85DF" w14:textId="77777777" w:rsidR="00C37463" w:rsidRPr="00C37463" w:rsidRDefault="00C37463" w:rsidP="00C37463">
      <w:pPr>
        <w:keepNext/>
        <w:bidi/>
        <w:jc w:val="both"/>
        <w:rPr>
          <w:rFonts w:cs="David" w:hint="cs"/>
          <w:rtl/>
        </w:rPr>
      </w:pPr>
    </w:p>
    <w:p w14:paraId="7C287B53" w14:textId="77777777" w:rsidR="00C37463" w:rsidRPr="00C37463" w:rsidRDefault="00C37463" w:rsidP="00C37463">
      <w:pPr>
        <w:keepNext/>
        <w:bidi/>
        <w:jc w:val="both"/>
        <w:rPr>
          <w:rFonts w:cs="David" w:hint="cs"/>
          <w:rtl/>
        </w:rPr>
      </w:pPr>
      <w:r w:rsidRPr="00C37463">
        <w:rPr>
          <w:rFonts w:cs="David" w:hint="cs"/>
          <w:rtl/>
        </w:rPr>
        <w:tab/>
        <w:t>לגבי התחולה של חוק המתנות על חברי הכנסת אין הכרעה ברורה וחד משמעית של בית המפשט העליון בעניין, אבל ועדת זמיר יצאה מנקודת הנחה שהרציונאל שעומד בבסיס חוק המתנות נכון וחשוב גם לגבי חברי הכנסת. חשוב לזכור שעד היום בית המפשט השאיר את השאלה הזו, האם חוק המתנות שחל על עובדי ציבור חל גם על חברי הכנסת, נשארה.</w:t>
      </w:r>
    </w:p>
    <w:p w14:paraId="38100BA6" w14:textId="77777777" w:rsidR="00C37463" w:rsidRPr="00C37463" w:rsidRDefault="00C37463" w:rsidP="00C37463">
      <w:pPr>
        <w:keepNext/>
        <w:bidi/>
        <w:jc w:val="both"/>
        <w:rPr>
          <w:rFonts w:cs="David" w:hint="cs"/>
          <w:rtl/>
        </w:rPr>
      </w:pPr>
    </w:p>
    <w:p w14:paraId="5A9BB9BE" w14:textId="77777777" w:rsidR="00C37463" w:rsidRPr="00C37463" w:rsidRDefault="00C37463" w:rsidP="00C37463">
      <w:pPr>
        <w:bidi/>
        <w:rPr>
          <w:rFonts w:cs="David" w:hint="cs"/>
          <w:u w:val="single"/>
          <w:rtl/>
        </w:rPr>
      </w:pPr>
      <w:r w:rsidRPr="00C37463">
        <w:rPr>
          <w:rFonts w:cs="David" w:hint="cs"/>
          <w:u w:val="single"/>
          <w:rtl/>
        </w:rPr>
        <w:t>איל יינון:</w:t>
      </w:r>
    </w:p>
    <w:p w14:paraId="23319115" w14:textId="77777777" w:rsidR="00C37463" w:rsidRPr="00C37463" w:rsidRDefault="00C37463" w:rsidP="00C37463">
      <w:pPr>
        <w:bidi/>
        <w:rPr>
          <w:rFonts w:cs="David" w:hint="cs"/>
          <w:rtl/>
        </w:rPr>
      </w:pPr>
    </w:p>
    <w:p w14:paraId="3F978B0D" w14:textId="77777777" w:rsidR="00C37463" w:rsidRPr="00C37463" w:rsidRDefault="00C37463" w:rsidP="00C37463">
      <w:pPr>
        <w:bidi/>
        <w:rPr>
          <w:rFonts w:cs="David" w:hint="cs"/>
          <w:rtl/>
        </w:rPr>
      </w:pPr>
      <w:r w:rsidRPr="00C37463">
        <w:rPr>
          <w:rFonts w:cs="David" w:hint="cs"/>
          <w:rtl/>
        </w:rPr>
        <w:tab/>
        <w:t xml:space="preserve">חשוב לומר כדי שלא יטעו, גם בפועל וגם היועץ המשפטי לממשלה וגם היועצים המשפטיים של הכנסת לדורותיהם כן פרשו שהחוק הזה חל על חברי כנסת, יחול להיות שאין בית משפט עליון בפסיקה - - - </w:t>
      </w:r>
    </w:p>
    <w:p w14:paraId="33BE42F2" w14:textId="77777777" w:rsidR="00C37463" w:rsidRPr="00C37463" w:rsidRDefault="00C37463" w:rsidP="00C37463">
      <w:pPr>
        <w:keepNext/>
        <w:bidi/>
        <w:jc w:val="both"/>
        <w:rPr>
          <w:rFonts w:cs="David" w:hint="cs"/>
          <w:rtl/>
        </w:rPr>
      </w:pPr>
    </w:p>
    <w:p w14:paraId="251B13DC"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1AD59F83" w14:textId="77777777" w:rsidR="00C37463" w:rsidRPr="00C37463" w:rsidRDefault="00C37463" w:rsidP="00C37463">
      <w:pPr>
        <w:bidi/>
        <w:jc w:val="both"/>
        <w:rPr>
          <w:rFonts w:cs="David" w:hint="cs"/>
          <w:u w:val="single"/>
          <w:rtl/>
        </w:rPr>
      </w:pPr>
    </w:p>
    <w:p w14:paraId="10552E19" w14:textId="77777777" w:rsidR="00C37463" w:rsidRPr="00C37463" w:rsidRDefault="00C37463" w:rsidP="00C37463">
      <w:pPr>
        <w:bidi/>
        <w:jc w:val="both"/>
        <w:rPr>
          <w:rFonts w:cs="David" w:hint="cs"/>
          <w:rtl/>
        </w:rPr>
      </w:pPr>
      <w:r w:rsidRPr="00C37463">
        <w:rPr>
          <w:rFonts w:cs="David" w:hint="cs"/>
          <w:rtl/>
        </w:rPr>
        <w:tab/>
        <w:t xml:space="preserve">לא רק שחל, אלא על אחת כמה וכמה על נבחרי ציבור. </w:t>
      </w:r>
    </w:p>
    <w:p w14:paraId="2ED62FD4" w14:textId="77777777" w:rsidR="00C37463" w:rsidRPr="00C37463" w:rsidRDefault="00C37463" w:rsidP="00C37463">
      <w:pPr>
        <w:bidi/>
        <w:jc w:val="both"/>
        <w:rPr>
          <w:rFonts w:cs="David" w:hint="cs"/>
          <w:rtl/>
        </w:rPr>
      </w:pPr>
    </w:p>
    <w:p w14:paraId="69F59B13"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0E4B178D" w14:textId="77777777" w:rsidR="00C37463" w:rsidRPr="00C37463" w:rsidRDefault="00C37463" w:rsidP="00C37463">
      <w:pPr>
        <w:bidi/>
        <w:jc w:val="both"/>
        <w:rPr>
          <w:rFonts w:cs="David" w:hint="cs"/>
          <w:rtl/>
        </w:rPr>
      </w:pPr>
    </w:p>
    <w:p w14:paraId="71D3220F" w14:textId="77777777" w:rsidR="00C37463" w:rsidRPr="00C37463" w:rsidRDefault="00C37463" w:rsidP="00C37463">
      <w:pPr>
        <w:bidi/>
        <w:jc w:val="both"/>
        <w:rPr>
          <w:rFonts w:cs="David" w:hint="cs"/>
          <w:rtl/>
        </w:rPr>
      </w:pPr>
      <w:r w:rsidRPr="00C37463">
        <w:rPr>
          <w:rFonts w:cs="David" w:hint="cs"/>
          <w:rtl/>
        </w:rPr>
        <w:tab/>
        <w:t>החוק מתחיל במילים "עובד ציבור" ואומר "נושא משרה או תפקיד מטעם המדינה", לדעתנו פה נכנס חבר הכנסת, נושא משרה מטעם המדינה.</w:t>
      </w:r>
    </w:p>
    <w:p w14:paraId="4BCE8F3C" w14:textId="77777777" w:rsidR="00C37463" w:rsidRPr="00C37463" w:rsidRDefault="00C37463" w:rsidP="00C37463">
      <w:pPr>
        <w:bidi/>
        <w:jc w:val="both"/>
        <w:rPr>
          <w:rFonts w:cs="David" w:hint="cs"/>
          <w:rtl/>
        </w:rPr>
      </w:pPr>
    </w:p>
    <w:p w14:paraId="4E59DF51"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68D8FD31" w14:textId="77777777" w:rsidR="00C37463" w:rsidRPr="00C37463" w:rsidRDefault="00C37463" w:rsidP="00C37463">
      <w:pPr>
        <w:bidi/>
        <w:jc w:val="both"/>
        <w:rPr>
          <w:rFonts w:cs="David" w:hint="cs"/>
          <w:rtl/>
        </w:rPr>
      </w:pPr>
    </w:p>
    <w:p w14:paraId="677627AD" w14:textId="77777777" w:rsidR="00C37463" w:rsidRPr="00C37463" w:rsidRDefault="00C37463" w:rsidP="00C37463">
      <w:pPr>
        <w:bidi/>
        <w:jc w:val="both"/>
        <w:rPr>
          <w:rFonts w:cs="David" w:hint="cs"/>
          <w:rtl/>
        </w:rPr>
      </w:pPr>
      <w:r w:rsidRPr="00C37463">
        <w:rPr>
          <w:rFonts w:cs="David" w:hint="cs"/>
          <w:rtl/>
        </w:rPr>
        <w:tab/>
        <w:t>אנחנו לא נושאי משרה מטעם המדינה.</w:t>
      </w:r>
    </w:p>
    <w:p w14:paraId="3ADD00BF" w14:textId="77777777" w:rsidR="00C37463" w:rsidRPr="00C37463" w:rsidRDefault="00C37463" w:rsidP="00C37463">
      <w:pPr>
        <w:bidi/>
        <w:jc w:val="both"/>
        <w:rPr>
          <w:rFonts w:cs="David" w:hint="cs"/>
          <w:rtl/>
        </w:rPr>
      </w:pPr>
    </w:p>
    <w:p w14:paraId="4B72849D" w14:textId="77777777" w:rsidR="00C37463" w:rsidRPr="00C37463" w:rsidRDefault="00C37463" w:rsidP="00C37463">
      <w:pPr>
        <w:bidi/>
        <w:jc w:val="both"/>
        <w:rPr>
          <w:rFonts w:cs="David" w:hint="cs"/>
          <w:rtl/>
        </w:rPr>
      </w:pPr>
      <w:r w:rsidRPr="00C37463">
        <w:rPr>
          <w:rFonts w:cs="David" w:hint="cs"/>
          <w:u w:val="single"/>
          <w:rtl/>
        </w:rPr>
        <w:t>ארבל אסטרחן:</w:t>
      </w:r>
    </w:p>
    <w:p w14:paraId="03566417" w14:textId="77777777" w:rsidR="00C37463" w:rsidRPr="00C37463" w:rsidRDefault="00C37463" w:rsidP="00C37463">
      <w:pPr>
        <w:bidi/>
        <w:jc w:val="both"/>
        <w:rPr>
          <w:rFonts w:cs="David" w:hint="cs"/>
          <w:rtl/>
        </w:rPr>
      </w:pPr>
    </w:p>
    <w:p w14:paraId="244A6CCC" w14:textId="77777777" w:rsidR="00C37463" w:rsidRPr="00C37463" w:rsidRDefault="00C37463" w:rsidP="00C37463">
      <w:pPr>
        <w:bidi/>
        <w:jc w:val="both"/>
        <w:rPr>
          <w:rFonts w:cs="David" w:hint="cs"/>
          <w:rtl/>
        </w:rPr>
      </w:pPr>
      <w:r w:rsidRPr="00C37463">
        <w:rPr>
          <w:rFonts w:cs="David" w:hint="cs"/>
          <w:rtl/>
        </w:rPr>
        <w:tab/>
        <w:t xml:space="preserve"> נושא משרה במדינה. חבר הכנסת הוא נושא משרה.</w:t>
      </w:r>
    </w:p>
    <w:p w14:paraId="563C888D" w14:textId="77777777" w:rsidR="00C37463" w:rsidRPr="00C37463" w:rsidRDefault="00C37463" w:rsidP="00C37463">
      <w:pPr>
        <w:bidi/>
        <w:jc w:val="both"/>
        <w:rPr>
          <w:rFonts w:cs="David" w:hint="cs"/>
          <w:rtl/>
        </w:rPr>
      </w:pPr>
    </w:p>
    <w:p w14:paraId="6B4F7D22" w14:textId="77777777" w:rsidR="00C37463" w:rsidRPr="00C37463" w:rsidRDefault="00C37463" w:rsidP="00C37463">
      <w:pPr>
        <w:bidi/>
        <w:rPr>
          <w:rFonts w:cs="David" w:hint="cs"/>
          <w:u w:val="single"/>
          <w:rtl/>
        </w:rPr>
      </w:pPr>
      <w:r w:rsidRPr="00C37463">
        <w:rPr>
          <w:rFonts w:cs="David" w:hint="cs"/>
          <w:u w:val="single"/>
          <w:rtl/>
        </w:rPr>
        <w:t>איל יינון:</w:t>
      </w:r>
    </w:p>
    <w:p w14:paraId="6380817A" w14:textId="77777777" w:rsidR="00C37463" w:rsidRPr="00C37463" w:rsidRDefault="00C37463" w:rsidP="00C37463">
      <w:pPr>
        <w:bidi/>
        <w:rPr>
          <w:rFonts w:cs="David" w:hint="cs"/>
          <w:rtl/>
        </w:rPr>
      </w:pPr>
    </w:p>
    <w:p w14:paraId="53F41689" w14:textId="77777777" w:rsidR="00C37463" w:rsidRPr="00C37463" w:rsidRDefault="00C37463" w:rsidP="00C37463">
      <w:pPr>
        <w:bidi/>
        <w:rPr>
          <w:rFonts w:cs="David" w:hint="cs"/>
          <w:rtl/>
        </w:rPr>
      </w:pPr>
      <w:r w:rsidRPr="00C37463">
        <w:rPr>
          <w:rFonts w:cs="David" w:hint="cs"/>
          <w:rtl/>
        </w:rPr>
        <w:tab/>
        <w:t>מבחינת הרציונאל בודאי שאין מה לדבר.</w:t>
      </w:r>
    </w:p>
    <w:p w14:paraId="56117137" w14:textId="77777777" w:rsidR="00C37463" w:rsidRPr="00C37463" w:rsidRDefault="00C37463" w:rsidP="00C37463">
      <w:pPr>
        <w:bidi/>
        <w:jc w:val="both"/>
        <w:rPr>
          <w:rFonts w:cs="David" w:hint="cs"/>
          <w:rtl/>
        </w:rPr>
      </w:pPr>
    </w:p>
    <w:p w14:paraId="763136F3"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5915FEAA" w14:textId="77777777" w:rsidR="00C37463" w:rsidRPr="00C37463" w:rsidRDefault="00C37463" w:rsidP="00C37463">
      <w:pPr>
        <w:bidi/>
        <w:jc w:val="both"/>
        <w:rPr>
          <w:rFonts w:cs="David" w:hint="cs"/>
          <w:rtl/>
        </w:rPr>
      </w:pPr>
    </w:p>
    <w:p w14:paraId="3BD7994C" w14:textId="77777777" w:rsidR="00C37463" w:rsidRPr="00C37463" w:rsidRDefault="00C37463" w:rsidP="00C37463">
      <w:pPr>
        <w:bidi/>
        <w:jc w:val="both"/>
        <w:rPr>
          <w:rFonts w:cs="David" w:hint="cs"/>
          <w:rtl/>
        </w:rPr>
      </w:pPr>
      <w:r w:rsidRPr="00C37463">
        <w:rPr>
          <w:rFonts w:cs="David" w:hint="cs"/>
          <w:rtl/>
        </w:rPr>
        <w:tab/>
        <w:t>היה צריך להגיד "לרבות חבר כנסת", אין אמירה מפורשת.</w:t>
      </w:r>
    </w:p>
    <w:p w14:paraId="5920D4C5" w14:textId="77777777" w:rsidR="00C37463" w:rsidRPr="00C37463" w:rsidRDefault="00C37463" w:rsidP="00C37463">
      <w:pPr>
        <w:bidi/>
        <w:jc w:val="both"/>
        <w:rPr>
          <w:rFonts w:cs="David" w:hint="cs"/>
          <w:rtl/>
        </w:rPr>
      </w:pPr>
    </w:p>
    <w:p w14:paraId="5B8F7370"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294C82C7" w14:textId="77777777" w:rsidR="00C37463" w:rsidRPr="00C37463" w:rsidRDefault="00C37463" w:rsidP="00C37463">
      <w:pPr>
        <w:bidi/>
        <w:jc w:val="both"/>
        <w:rPr>
          <w:rFonts w:cs="David" w:hint="cs"/>
          <w:rtl/>
        </w:rPr>
      </w:pPr>
    </w:p>
    <w:p w14:paraId="7741E621" w14:textId="77777777" w:rsidR="00C37463" w:rsidRPr="00C37463" w:rsidRDefault="00C37463" w:rsidP="00C37463">
      <w:pPr>
        <w:bidi/>
        <w:jc w:val="both"/>
        <w:rPr>
          <w:rFonts w:cs="David" w:hint="cs"/>
          <w:rtl/>
        </w:rPr>
      </w:pPr>
      <w:r w:rsidRPr="00C37463">
        <w:rPr>
          <w:rFonts w:cs="David" w:hint="cs"/>
          <w:rtl/>
        </w:rPr>
        <w:tab/>
        <w:t xml:space="preserve">אולי צריך להוסיף. </w:t>
      </w:r>
    </w:p>
    <w:p w14:paraId="36267806" w14:textId="77777777" w:rsidR="00C37463" w:rsidRPr="00C37463" w:rsidRDefault="00C37463" w:rsidP="00C37463">
      <w:pPr>
        <w:bidi/>
        <w:jc w:val="both"/>
        <w:rPr>
          <w:rFonts w:cs="David" w:hint="cs"/>
          <w:rtl/>
        </w:rPr>
      </w:pPr>
    </w:p>
    <w:p w14:paraId="7CD757B7"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6C4D0A01" w14:textId="77777777" w:rsidR="00C37463" w:rsidRPr="00C37463" w:rsidRDefault="00C37463" w:rsidP="00C37463">
      <w:pPr>
        <w:bidi/>
        <w:jc w:val="both"/>
        <w:rPr>
          <w:rFonts w:cs="David" w:hint="cs"/>
          <w:rtl/>
        </w:rPr>
      </w:pPr>
    </w:p>
    <w:p w14:paraId="6285B263" w14:textId="77777777" w:rsidR="00C37463" w:rsidRPr="00C37463" w:rsidRDefault="00C37463" w:rsidP="00C37463">
      <w:pPr>
        <w:bidi/>
        <w:jc w:val="both"/>
        <w:rPr>
          <w:rFonts w:cs="David"/>
          <w:rtl/>
        </w:rPr>
      </w:pPr>
      <w:r w:rsidRPr="00C37463">
        <w:rPr>
          <w:rFonts w:cs="David" w:hint="cs"/>
          <w:rtl/>
        </w:rPr>
        <w:tab/>
        <w:t xml:space="preserve">בחלק מהדברים שנדבר עליהם, יכול להיות שיהיה צריך לראות אם צריך גם לעשות תיקוני חקיקה.  נעבור לסעיף 49 </w:t>
      </w:r>
      <w:r w:rsidRPr="00C37463">
        <w:rPr>
          <w:rFonts w:cs="David"/>
        </w:rPr>
        <w:t>:</w:t>
      </w:r>
    </w:p>
    <w:p w14:paraId="3E195AB4" w14:textId="77777777" w:rsidR="00C37463" w:rsidRPr="00C37463" w:rsidRDefault="00C37463" w:rsidP="00C37463">
      <w:pPr>
        <w:bidi/>
        <w:jc w:val="both"/>
        <w:rPr>
          <w:rFonts w:cs="David" w:hint="cs"/>
          <w:rtl/>
        </w:rPr>
      </w:pPr>
    </w:p>
    <w:p w14:paraId="6DB983F4" w14:textId="77777777" w:rsidR="00C37463" w:rsidRPr="00C37463" w:rsidRDefault="00C37463" w:rsidP="00C37463">
      <w:pPr>
        <w:bidi/>
        <w:jc w:val="both"/>
        <w:rPr>
          <w:rFonts w:cs="David" w:hint="cs"/>
          <w:rtl/>
        </w:rPr>
      </w:pPr>
      <w:r w:rsidRPr="00C37463">
        <w:rPr>
          <w:rFonts w:cs="David" w:hint="cs"/>
          <w:rtl/>
        </w:rPr>
        <w:t>"49. חבר כנסת לא יקבל במישרין או בעקיפין עבור עצמו או בן משפחתו או אדם אחר המקורב אליו, מתנה המוצעת בשל היותו חבר כנסת ".</w:t>
      </w:r>
    </w:p>
    <w:p w14:paraId="01081C4F" w14:textId="77777777" w:rsidR="00C37463" w:rsidRPr="00C37463" w:rsidRDefault="00C37463" w:rsidP="00C37463">
      <w:pPr>
        <w:bidi/>
        <w:jc w:val="both"/>
        <w:rPr>
          <w:rFonts w:cs="David" w:hint="cs"/>
          <w:rtl/>
        </w:rPr>
      </w:pPr>
    </w:p>
    <w:p w14:paraId="2F32AF22"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46757A2D" w14:textId="77777777" w:rsidR="00C37463" w:rsidRPr="00C37463" w:rsidRDefault="00C37463" w:rsidP="00C37463">
      <w:pPr>
        <w:bidi/>
        <w:jc w:val="both"/>
        <w:rPr>
          <w:rFonts w:cs="David" w:hint="cs"/>
          <w:u w:val="single"/>
          <w:rtl/>
        </w:rPr>
      </w:pPr>
    </w:p>
    <w:p w14:paraId="23DCF8FD" w14:textId="77777777" w:rsidR="00C37463" w:rsidRPr="00C37463" w:rsidRDefault="00C37463" w:rsidP="00C37463">
      <w:pPr>
        <w:bidi/>
        <w:jc w:val="both"/>
        <w:rPr>
          <w:rFonts w:cs="David" w:hint="cs"/>
          <w:rtl/>
        </w:rPr>
      </w:pPr>
      <w:r w:rsidRPr="00C37463">
        <w:rPr>
          <w:rFonts w:cs="David" w:hint="cs"/>
          <w:rtl/>
        </w:rPr>
        <w:tab/>
        <w:t xml:space="preserve">  כאן אנחנו נכנסים לעולם שלם שאנחנו נתקלים בו בוועדת האתיקה כמו "לא קיבלתי את זה ממנה כי אני...אלא כי התחברנו ונעשינו חברות מאד טובות", או "לא קיבלתי את זה כחבר כנסת אלא בהיותי ראש ממשלה לשעבר", טיעונים שכאלה ואני חושבת שצריך להבהיר כאן בצורה מאד חדה שעם כל הכבוד לחברות החדשה החמה והעמוקה שנרכשה במהלך מילוי התפקיד, עדיין אתה חבר כנסת, עם כל הכבוד לרקורד שלך, בין אם ראש ממשלה לשעבר ובין עם עיתונאי לשעבר, או רופא לשעבר, כרגע אתה חבר כנסת וזה גובר על הכול. </w:t>
      </w:r>
    </w:p>
    <w:p w14:paraId="6F48BB9A" w14:textId="77777777" w:rsidR="00C37463" w:rsidRPr="00C37463" w:rsidRDefault="00C37463" w:rsidP="00C37463">
      <w:pPr>
        <w:bidi/>
        <w:jc w:val="both"/>
        <w:rPr>
          <w:rFonts w:cs="David" w:hint="cs"/>
          <w:rtl/>
        </w:rPr>
      </w:pPr>
    </w:p>
    <w:p w14:paraId="5451FDE7"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6886639A" w14:textId="77777777" w:rsidR="00C37463" w:rsidRPr="00C37463" w:rsidRDefault="00C37463" w:rsidP="00C37463">
      <w:pPr>
        <w:bidi/>
        <w:jc w:val="both"/>
        <w:rPr>
          <w:rFonts w:cs="David" w:hint="cs"/>
          <w:rtl/>
        </w:rPr>
      </w:pPr>
    </w:p>
    <w:p w14:paraId="06A7FF3D" w14:textId="77777777" w:rsidR="00C37463" w:rsidRPr="00C37463" w:rsidRDefault="00C37463" w:rsidP="00C37463">
      <w:pPr>
        <w:bidi/>
        <w:jc w:val="both"/>
        <w:rPr>
          <w:rFonts w:cs="David" w:hint="cs"/>
          <w:rtl/>
        </w:rPr>
      </w:pPr>
      <w:r w:rsidRPr="00C37463">
        <w:rPr>
          <w:rFonts w:cs="David" w:hint="cs"/>
          <w:rtl/>
        </w:rPr>
        <w:tab/>
        <w:t>היה גם "קיבלתי כרטיסים לכדורגל כי פעם נשאתי תפקיד בהתאחדות".</w:t>
      </w:r>
    </w:p>
    <w:p w14:paraId="75F77709" w14:textId="77777777" w:rsidR="00C37463" w:rsidRPr="00C37463" w:rsidRDefault="00C37463" w:rsidP="00C37463">
      <w:pPr>
        <w:bidi/>
        <w:jc w:val="both"/>
        <w:rPr>
          <w:rFonts w:cs="David" w:hint="cs"/>
          <w:rtl/>
        </w:rPr>
      </w:pPr>
    </w:p>
    <w:p w14:paraId="319E9718"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2C175341" w14:textId="77777777" w:rsidR="00C37463" w:rsidRPr="00C37463" w:rsidRDefault="00C37463" w:rsidP="00C37463">
      <w:pPr>
        <w:bidi/>
        <w:jc w:val="both"/>
        <w:rPr>
          <w:rFonts w:cs="David" w:hint="cs"/>
          <w:u w:val="single"/>
          <w:rtl/>
        </w:rPr>
      </w:pPr>
    </w:p>
    <w:p w14:paraId="15E1AECC" w14:textId="77777777" w:rsidR="00C37463" w:rsidRPr="00C37463" w:rsidRDefault="00C37463" w:rsidP="00C37463">
      <w:pPr>
        <w:bidi/>
        <w:jc w:val="both"/>
        <w:rPr>
          <w:rFonts w:cs="David" w:hint="cs"/>
          <w:rtl/>
        </w:rPr>
      </w:pPr>
      <w:r w:rsidRPr="00C37463">
        <w:rPr>
          <w:rFonts w:cs="David" w:hint="cs"/>
          <w:rtl/>
        </w:rPr>
        <w:tab/>
        <w:t xml:space="preserve"> אני חושב שהכלל כאן ברור.</w:t>
      </w:r>
    </w:p>
    <w:p w14:paraId="0DFB74D8" w14:textId="77777777" w:rsidR="00C37463" w:rsidRPr="00C37463" w:rsidRDefault="00C37463" w:rsidP="00C37463">
      <w:pPr>
        <w:bidi/>
        <w:jc w:val="both"/>
        <w:rPr>
          <w:rFonts w:cs="David" w:hint="cs"/>
          <w:rtl/>
        </w:rPr>
      </w:pPr>
    </w:p>
    <w:p w14:paraId="02BE46CF" w14:textId="77777777" w:rsidR="00C37463" w:rsidRPr="00C37463" w:rsidRDefault="00C37463" w:rsidP="00C37463">
      <w:pPr>
        <w:keepLines/>
        <w:bidi/>
        <w:jc w:val="both"/>
        <w:rPr>
          <w:rFonts w:cs="David" w:hint="cs"/>
          <w:u w:val="single"/>
          <w:rtl/>
        </w:rPr>
      </w:pPr>
      <w:r w:rsidRPr="00C37463">
        <w:rPr>
          <w:rFonts w:cs="David" w:hint="cs"/>
          <w:u w:val="single"/>
          <w:rtl/>
        </w:rPr>
        <w:t>שלי יחימוביץ:</w:t>
      </w:r>
    </w:p>
    <w:p w14:paraId="58AF197D" w14:textId="77777777" w:rsidR="00C37463" w:rsidRPr="00C37463" w:rsidRDefault="00C37463" w:rsidP="00C37463">
      <w:pPr>
        <w:keepLines/>
        <w:bidi/>
        <w:jc w:val="both"/>
        <w:rPr>
          <w:rFonts w:cs="David" w:hint="cs"/>
          <w:rtl/>
        </w:rPr>
      </w:pPr>
    </w:p>
    <w:p w14:paraId="5071A348" w14:textId="77777777" w:rsidR="00C37463" w:rsidRPr="00C37463" w:rsidRDefault="00C37463" w:rsidP="00C37463">
      <w:pPr>
        <w:keepLines/>
        <w:bidi/>
        <w:jc w:val="both"/>
        <w:rPr>
          <w:rFonts w:cs="David" w:hint="cs"/>
          <w:rtl/>
        </w:rPr>
      </w:pPr>
      <w:r w:rsidRPr="00C37463">
        <w:rPr>
          <w:rFonts w:cs="David" w:hint="cs"/>
          <w:rtl/>
        </w:rPr>
        <w:tab/>
        <w:t xml:space="preserve"> זה היה  חתיכת כרטיסים... </w:t>
      </w:r>
      <w:r w:rsidRPr="00C37463">
        <w:rPr>
          <w:rFonts w:cs="David" w:hint="cs"/>
          <w:rtl/>
        </w:rPr>
        <w:tab/>
      </w:r>
    </w:p>
    <w:p w14:paraId="3291EDF4" w14:textId="77777777" w:rsidR="00C37463" w:rsidRPr="00C37463" w:rsidRDefault="00C37463" w:rsidP="00C37463">
      <w:pPr>
        <w:bidi/>
        <w:jc w:val="both"/>
        <w:rPr>
          <w:rFonts w:cs="David" w:hint="cs"/>
          <w:rtl/>
        </w:rPr>
      </w:pPr>
    </w:p>
    <w:p w14:paraId="23627997"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13DF686E" w14:textId="77777777" w:rsidR="00C37463" w:rsidRPr="00C37463" w:rsidRDefault="00C37463" w:rsidP="00C37463">
      <w:pPr>
        <w:bidi/>
        <w:jc w:val="both"/>
        <w:rPr>
          <w:rFonts w:cs="David" w:hint="cs"/>
          <w:rtl/>
        </w:rPr>
      </w:pPr>
    </w:p>
    <w:p w14:paraId="7CB5FDE1" w14:textId="77777777" w:rsidR="00C37463" w:rsidRPr="00C37463" w:rsidRDefault="00C37463" w:rsidP="00C37463">
      <w:pPr>
        <w:bidi/>
        <w:jc w:val="both"/>
        <w:rPr>
          <w:rFonts w:cs="David" w:hint="cs"/>
          <w:rtl/>
        </w:rPr>
      </w:pPr>
      <w:r w:rsidRPr="00C37463">
        <w:rPr>
          <w:rFonts w:cs="David" w:hint="cs"/>
          <w:rtl/>
        </w:rPr>
        <w:tab/>
        <w:t xml:space="preserve">הוא אמר קיבלתי את זה גם קודם להיותי חבר כנסת וגם אם לא הייתי חבר כנסת הייתי מקבל את זה. </w:t>
      </w:r>
    </w:p>
    <w:p w14:paraId="6CD98A3C" w14:textId="77777777" w:rsidR="00C37463" w:rsidRPr="00C37463" w:rsidRDefault="00C37463" w:rsidP="00C37463">
      <w:pPr>
        <w:bidi/>
        <w:jc w:val="both"/>
        <w:rPr>
          <w:rFonts w:cs="David" w:hint="cs"/>
          <w:rtl/>
        </w:rPr>
      </w:pPr>
    </w:p>
    <w:p w14:paraId="70991668"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3BFD824D" w14:textId="77777777" w:rsidR="00C37463" w:rsidRPr="00C37463" w:rsidRDefault="00C37463" w:rsidP="00C37463">
      <w:pPr>
        <w:bidi/>
        <w:jc w:val="both"/>
        <w:rPr>
          <w:rFonts w:cs="David" w:hint="cs"/>
          <w:u w:val="single"/>
          <w:rtl/>
        </w:rPr>
      </w:pPr>
    </w:p>
    <w:p w14:paraId="077C9AD1" w14:textId="77777777" w:rsidR="00C37463" w:rsidRPr="00C37463" w:rsidRDefault="00C37463" w:rsidP="00C37463">
      <w:pPr>
        <w:bidi/>
        <w:jc w:val="both"/>
        <w:rPr>
          <w:rFonts w:cs="David" w:hint="cs"/>
          <w:rtl/>
        </w:rPr>
      </w:pPr>
      <w:r w:rsidRPr="00C37463">
        <w:rPr>
          <w:rFonts w:cs="David" w:hint="cs"/>
          <w:rtl/>
        </w:rPr>
        <w:tab/>
        <w:t xml:space="preserve"> לעובד עירייה מותר לקבל?</w:t>
      </w:r>
    </w:p>
    <w:p w14:paraId="524C0B68" w14:textId="77777777" w:rsidR="00C37463" w:rsidRPr="00C37463" w:rsidRDefault="00C37463" w:rsidP="00C37463">
      <w:pPr>
        <w:bidi/>
        <w:jc w:val="both"/>
        <w:rPr>
          <w:rFonts w:cs="David" w:hint="cs"/>
          <w:rtl/>
        </w:rPr>
      </w:pPr>
    </w:p>
    <w:p w14:paraId="4A5E798F" w14:textId="77777777" w:rsidR="00C37463" w:rsidRPr="00C37463" w:rsidRDefault="00C37463" w:rsidP="00C37463">
      <w:pPr>
        <w:bidi/>
        <w:jc w:val="both"/>
        <w:rPr>
          <w:rFonts w:cs="David" w:hint="cs"/>
          <w:rtl/>
        </w:rPr>
      </w:pPr>
      <w:r w:rsidRPr="00C37463">
        <w:rPr>
          <w:rFonts w:cs="David" w:hint="cs"/>
          <w:u w:val="single"/>
          <w:rtl/>
        </w:rPr>
        <w:t>ארבל אסטרחן:</w:t>
      </w:r>
    </w:p>
    <w:p w14:paraId="256A488E" w14:textId="77777777" w:rsidR="00C37463" w:rsidRPr="00C37463" w:rsidRDefault="00C37463" w:rsidP="00C37463">
      <w:pPr>
        <w:bidi/>
        <w:jc w:val="both"/>
        <w:rPr>
          <w:rFonts w:cs="David" w:hint="cs"/>
          <w:rtl/>
        </w:rPr>
      </w:pPr>
    </w:p>
    <w:p w14:paraId="796E2EBF" w14:textId="77777777" w:rsidR="00C37463" w:rsidRPr="00C37463" w:rsidRDefault="00C37463" w:rsidP="00C37463">
      <w:pPr>
        <w:bidi/>
        <w:jc w:val="both"/>
        <w:rPr>
          <w:rFonts w:cs="David" w:hint="cs"/>
          <w:rtl/>
        </w:rPr>
      </w:pPr>
      <w:r w:rsidRPr="00C37463">
        <w:rPr>
          <w:rFonts w:cs="David" w:hint="cs"/>
          <w:rtl/>
        </w:rPr>
        <w:tab/>
        <w:t>החוק אומר "ניתן לעובד הציבור באשר הוא עובד ציבור", זה הלב, כאן הוא אומר שהוא לא קיבל את זה בכלל בגלל התפקיד שלו, גם אם הוא לא היה נושא בשום תפקיד.</w:t>
      </w:r>
    </w:p>
    <w:p w14:paraId="13045A50" w14:textId="77777777" w:rsidR="00C37463" w:rsidRPr="00C37463" w:rsidRDefault="00C37463" w:rsidP="00C37463">
      <w:pPr>
        <w:bidi/>
        <w:jc w:val="both"/>
        <w:rPr>
          <w:rFonts w:cs="David" w:hint="cs"/>
          <w:rtl/>
        </w:rPr>
      </w:pPr>
    </w:p>
    <w:p w14:paraId="29096B88"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696F0A49" w14:textId="77777777" w:rsidR="00C37463" w:rsidRPr="00C37463" w:rsidRDefault="00C37463" w:rsidP="00C37463">
      <w:pPr>
        <w:bidi/>
        <w:jc w:val="both"/>
        <w:rPr>
          <w:rFonts w:cs="David" w:hint="cs"/>
          <w:u w:val="single"/>
          <w:rtl/>
        </w:rPr>
      </w:pPr>
    </w:p>
    <w:p w14:paraId="63EA701A" w14:textId="77777777" w:rsidR="00C37463" w:rsidRPr="00C37463" w:rsidRDefault="00C37463" w:rsidP="00C37463">
      <w:pPr>
        <w:bidi/>
        <w:jc w:val="both"/>
        <w:rPr>
          <w:rFonts w:cs="David" w:hint="cs"/>
          <w:rtl/>
        </w:rPr>
      </w:pPr>
      <w:r w:rsidRPr="00C37463">
        <w:rPr>
          <w:rFonts w:cs="David" w:hint="cs"/>
          <w:rtl/>
        </w:rPr>
        <w:tab/>
        <w:t>אנחנו כל הזמן חשופים לנימוקים האלה וצריך לסתום את הפרצה הזו.</w:t>
      </w:r>
    </w:p>
    <w:p w14:paraId="33DB90A1" w14:textId="77777777" w:rsidR="00C37463" w:rsidRPr="00C37463" w:rsidRDefault="00C37463" w:rsidP="00C37463">
      <w:pPr>
        <w:bidi/>
        <w:jc w:val="both"/>
        <w:rPr>
          <w:rFonts w:cs="David" w:hint="cs"/>
          <w:rtl/>
        </w:rPr>
      </w:pPr>
    </w:p>
    <w:p w14:paraId="09483BA5" w14:textId="77777777" w:rsidR="00C37463" w:rsidRPr="00C37463" w:rsidRDefault="00C37463" w:rsidP="00C37463">
      <w:pPr>
        <w:bidi/>
        <w:jc w:val="both"/>
        <w:rPr>
          <w:rFonts w:cs="David" w:hint="cs"/>
          <w:u w:val="single"/>
          <w:rtl/>
        </w:rPr>
      </w:pPr>
      <w:r w:rsidRPr="00C37463">
        <w:rPr>
          <w:rFonts w:cs="David" w:hint="cs"/>
          <w:u w:val="single"/>
          <w:rtl/>
        </w:rPr>
        <w:t xml:space="preserve">יריב </w:t>
      </w:r>
      <w:proofErr w:type="spellStart"/>
      <w:r w:rsidRPr="00C37463">
        <w:rPr>
          <w:rFonts w:cs="David" w:hint="cs"/>
          <w:u w:val="single"/>
          <w:rtl/>
        </w:rPr>
        <w:t>לוין</w:t>
      </w:r>
      <w:proofErr w:type="spellEnd"/>
      <w:r w:rsidRPr="00C37463">
        <w:rPr>
          <w:rFonts w:cs="David" w:hint="cs"/>
          <w:u w:val="single"/>
          <w:rtl/>
        </w:rPr>
        <w:t>:</w:t>
      </w:r>
    </w:p>
    <w:p w14:paraId="3324E389" w14:textId="77777777" w:rsidR="00C37463" w:rsidRPr="00C37463" w:rsidRDefault="00C37463" w:rsidP="00C37463">
      <w:pPr>
        <w:bidi/>
        <w:jc w:val="both"/>
        <w:rPr>
          <w:rFonts w:cs="David" w:hint="cs"/>
          <w:u w:val="single"/>
          <w:rtl/>
        </w:rPr>
      </w:pPr>
    </w:p>
    <w:p w14:paraId="2939DA42" w14:textId="77777777" w:rsidR="00C37463" w:rsidRPr="00C37463" w:rsidRDefault="00C37463" w:rsidP="00C37463">
      <w:pPr>
        <w:bidi/>
        <w:jc w:val="both"/>
        <w:rPr>
          <w:rFonts w:cs="David" w:hint="cs"/>
          <w:rtl/>
        </w:rPr>
      </w:pPr>
      <w:r w:rsidRPr="00C37463">
        <w:rPr>
          <w:rFonts w:cs="David" w:hint="cs"/>
          <w:rtl/>
        </w:rPr>
        <w:tab/>
        <w:t>צריך להחריג באופן מפורש את מה שאתה מקבל מקורב משפחה מדרגה ראשונה.</w:t>
      </w:r>
    </w:p>
    <w:p w14:paraId="2B76E780" w14:textId="77777777" w:rsidR="00C37463" w:rsidRPr="00C37463" w:rsidRDefault="00C37463" w:rsidP="00C37463">
      <w:pPr>
        <w:bidi/>
        <w:jc w:val="both"/>
        <w:rPr>
          <w:rFonts w:cs="David" w:hint="cs"/>
          <w:rtl/>
        </w:rPr>
      </w:pPr>
    </w:p>
    <w:p w14:paraId="0B9BE4F5"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76AB3B1B" w14:textId="77777777" w:rsidR="00C37463" w:rsidRPr="00C37463" w:rsidRDefault="00C37463" w:rsidP="00C37463">
      <w:pPr>
        <w:bidi/>
        <w:jc w:val="both"/>
        <w:rPr>
          <w:rFonts w:cs="David" w:hint="cs"/>
          <w:rtl/>
        </w:rPr>
      </w:pPr>
    </w:p>
    <w:p w14:paraId="22076C2D" w14:textId="77777777" w:rsidR="00C37463" w:rsidRPr="00C37463" w:rsidRDefault="00C37463" w:rsidP="00C37463">
      <w:pPr>
        <w:bidi/>
        <w:jc w:val="both"/>
        <w:rPr>
          <w:rFonts w:cs="David" w:hint="cs"/>
          <w:rtl/>
        </w:rPr>
      </w:pPr>
      <w:r w:rsidRPr="00C37463">
        <w:rPr>
          <w:rFonts w:cs="David" w:hint="cs"/>
          <w:rtl/>
        </w:rPr>
        <w:tab/>
        <w:t>הפרק כתוב בצורה של כלל וחריגים, בדיוק כמו הפרק של עיסוק נוסף. הכלל הוא שאסור לקבל ואז, כל אלה לא נחשבות מתנות.</w:t>
      </w:r>
    </w:p>
    <w:p w14:paraId="11CDCD72" w14:textId="77777777" w:rsidR="00C37463" w:rsidRPr="00C37463" w:rsidRDefault="00C37463" w:rsidP="00C37463">
      <w:pPr>
        <w:bidi/>
        <w:jc w:val="both"/>
        <w:rPr>
          <w:rFonts w:cs="David" w:hint="cs"/>
          <w:rtl/>
        </w:rPr>
      </w:pPr>
    </w:p>
    <w:p w14:paraId="1F4F52C0" w14:textId="77777777" w:rsidR="00C37463" w:rsidRPr="00C37463" w:rsidRDefault="00C37463" w:rsidP="00C37463">
      <w:pPr>
        <w:bidi/>
        <w:jc w:val="both"/>
        <w:rPr>
          <w:rFonts w:cs="David" w:hint="cs"/>
          <w:rtl/>
        </w:rPr>
      </w:pPr>
      <w:r w:rsidRPr="00C37463">
        <w:rPr>
          <w:rFonts w:cs="David" w:hint="cs"/>
          <w:u w:val="single"/>
          <w:rtl/>
        </w:rPr>
        <w:t>ארבל אסטרחן:</w:t>
      </w:r>
    </w:p>
    <w:p w14:paraId="41265C67" w14:textId="77777777" w:rsidR="00C37463" w:rsidRPr="00C37463" w:rsidRDefault="00C37463" w:rsidP="00C37463">
      <w:pPr>
        <w:bidi/>
        <w:jc w:val="both"/>
        <w:rPr>
          <w:rFonts w:cs="David" w:hint="cs"/>
          <w:rtl/>
        </w:rPr>
      </w:pPr>
    </w:p>
    <w:p w14:paraId="77B3AE49" w14:textId="77777777" w:rsidR="00C37463" w:rsidRPr="00C37463" w:rsidRDefault="00C37463" w:rsidP="00C37463">
      <w:pPr>
        <w:bidi/>
        <w:jc w:val="both"/>
        <w:rPr>
          <w:rFonts w:cs="David" w:hint="cs"/>
          <w:rtl/>
        </w:rPr>
      </w:pPr>
      <w:r w:rsidRPr="00C37463">
        <w:rPr>
          <w:rFonts w:cs="David" w:hint="cs"/>
          <w:rtl/>
        </w:rPr>
        <w:tab/>
        <w:t xml:space="preserve"> האם רוצים להתייחס להערה של חברת הכנסת יחימוביץ, שמתנה המוצעת בשל היותו חבר כנסת, איך זה מונע ממנו לומר, שאת זה לא נתנו לי...</w:t>
      </w:r>
    </w:p>
    <w:p w14:paraId="433222AD" w14:textId="77777777" w:rsidR="00C37463" w:rsidRPr="00C37463" w:rsidRDefault="00C37463" w:rsidP="00C37463">
      <w:pPr>
        <w:bidi/>
        <w:jc w:val="both"/>
        <w:rPr>
          <w:rFonts w:cs="David" w:hint="cs"/>
          <w:rtl/>
        </w:rPr>
      </w:pPr>
    </w:p>
    <w:p w14:paraId="75691FEF"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5CFB12E7" w14:textId="77777777" w:rsidR="00C37463" w:rsidRPr="00C37463" w:rsidRDefault="00C37463" w:rsidP="00C37463">
      <w:pPr>
        <w:bidi/>
        <w:jc w:val="both"/>
        <w:rPr>
          <w:rFonts w:cs="David" w:hint="cs"/>
          <w:u w:val="single"/>
          <w:rtl/>
        </w:rPr>
      </w:pPr>
    </w:p>
    <w:p w14:paraId="27110428" w14:textId="77777777" w:rsidR="00C37463" w:rsidRPr="00C37463" w:rsidRDefault="00C37463" w:rsidP="00C37463">
      <w:pPr>
        <w:bidi/>
        <w:ind w:firstLine="720"/>
        <w:jc w:val="both"/>
        <w:rPr>
          <w:rFonts w:cs="David" w:hint="cs"/>
          <w:rtl/>
        </w:rPr>
      </w:pPr>
      <w:r w:rsidRPr="00C37463">
        <w:rPr>
          <w:rFonts w:cs="David" w:hint="cs"/>
          <w:rtl/>
        </w:rPr>
        <w:t xml:space="preserve">אני חושבת שיש הכרח לסתום את הסדק הזה. </w:t>
      </w:r>
    </w:p>
    <w:p w14:paraId="52D93D02" w14:textId="77777777" w:rsidR="00C37463" w:rsidRPr="00C37463" w:rsidRDefault="00C37463" w:rsidP="00C37463">
      <w:pPr>
        <w:bidi/>
        <w:jc w:val="both"/>
        <w:rPr>
          <w:rFonts w:cs="David" w:hint="cs"/>
          <w:rtl/>
        </w:rPr>
      </w:pPr>
    </w:p>
    <w:p w14:paraId="730664B1"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5751DAE0" w14:textId="77777777" w:rsidR="00C37463" w:rsidRPr="00C37463" w:rsidRDefault="00C37463" w:rsidP="00C37463">
      <w:pPr>
        <w:bidi/>
        <w:jc w:val="both"/>
        <w:rPr>
          <w:rFonts w:cs="David" w:hint="cs"/>
          <w:u w:val="single"/>
          <w:rtl/>
        </w:rPr>
      </w:pPr>
    </w:p>
    <w:p w14:paraId="7A46B7E3" w14:textId="77777777" w:rsidR="00C37463" w:rsidRPr="00C37463" w:rsidRDefault="00C37463" w:rsidP="00C37463">
      <w:pPr>
        <w:bidi/>
        <w:jc w:val="both"/>
        <w:rPr>
          <w:rFonts w:cs="David" w:hint="cs"/>
          <w:rtl/>
        </w:rPr>
      </w:pPr>
      <w:r w:rsidRPr="00C37463">
        <w:rPr>
          <w:rFonts w:cs="David" w:hint="cs"/>
          <w:rtl/>
        </w:rPr>
        <w:tab/>
        <w:t xml:space="preserve"> נניח חבר שלי הביא לי אנציקלופדיה עברית אחרי שזרק אותה מהבית, קראתי אתמול את איתן הבר שכתב שהוא הביא למנוחת עולמים וכו', ומתאר איך הוא זרק את האנציקלופדיה העברית ואיך אבא שלו בזמנו חיכה לכל פרק. אם קיבלתי מחבר שלי אין עם זה בעיה. </w:t>
      </w:r>
      <w:r w:rsidRPr="00C37463">
        <w:rPr>
          <w:rFonts w:cs="David" w:hint="cs"/>
          <w:rtl/>
        </w:rPr>
        <w:tab/>
        <w:t xml:space="preserve">את מתכוונת לזה שהייתי אדם פרטי וקיבלתי כרטיס מנוי ביציע הכבוד של הפועל תל-אביב  </w:t>
      </w:r>
    </w:p>
    <w:p w14:paraId="06096A9E" w14:textId="77777777" w:rsidR="00C37463" w:rsidRPr="00C37463" w:rsidRDefault="00C37463" w:rsidP="00C37463">
      <w:pPr>
        <w:bidi/>
        <w:jc w:val="both"/>
        <w:rPr>
          <w:rFonts w:cs="David" w:hint="cs"/>
          <w:u w:val="single"/>
          <w:rtl/>
        </w:rPr>
      </w:pPr>
      <w:r w:rsidRPr="00C37463">
        <w:rPr>
          <w:rFonts w:cs="David" w:hint="cs"/>
          <w:rtl/>
        </w:rPr>
        <w:tab/>
      </w:r>
    </w:p>
    <w:p w14:paraId="324BD949" w14:textId="77777777" w:rsidR="00C37463" w:rsidRPr="00C37463" w:rsidRDefault="00C37463" w:rsidP="00C37463">
      <w:pPr>
        <w:bidi/>
        <w:jc w:val="both"/>
        <w:rPr>
          <w:rFonts w:cs="David" w:hint="cs"/>
          <w:rtl/>
        </w:rPr>
      </w:pPr>
      <w:r w:rsidRPr="00C37463">
        <w:rPr>
          <w:rFonts w:cs="David" w:hint="cs"/>
          <w:u w:val="single"/>
          <w:rtl/>
        </w:rPr>
        <w:t>איל ינון:</w:t>
      </w:r>
    </w:p>
    <w:p w14:paraId="22DB8D9A" w14:textId="77777777" w:rsidR="00C37463" w:rsidRPr="00C37463" w:rsidRDefault="00C37463" w:rsidP="00C37463">
      <w:pPr>
        <w:bidi/>
        <w:jc w:val="both"/>
        <w:rPr>
          <w:rFonts w:cs="David" w:hint="cs"/>
          <w:rtl/>
        </w:rPr>
      </w:pPr>
    </w:p>
    <w:p w14:paraId="5BD41CBE" w14:textId="77777777" w:rsidR="00C37463" w:rsidRPr="00C37463" w:rsidRDefault="00C37463" w:rsidP="00C37463">
      <w:pPr>
        <w:bidi/>
        <w:jc w:val="both"/>
        <w:rPr>
          <w:rFonts w:cs="David" w:hint="cs"/>
          <w:rtl/>
        </w:rPr>
      </w:pPr>
      <w:r w:rsidRPr="00C37463">
        <w:rPr>
          <w:rFonts w:cs="David" w:hint="cs"/>
          <w:rtl/>
        </w:rPr>
        <w:tab/>
        <w:t>אין מצב כזה כמעט.</w:t>
      </w:r>
    </w:p>
    <w:p w14:paraId="735F9005" w14:textId="77777777" w:rsidR="00C37463" w:rsidRPr="00C37463" w:rsidRDefault="00C37463" w:rsidP="00C37463">
      <w:pPr>
        <w:bidi/>
        <w:jc w:val="both"/>
        <w:rPr>
          <w:rFonts w:cs="David" w:hint="cs"/>
          <w:rtl/>
        </w:rPr>
      </w:pPr>
    </w:p>
    <w:p w14:paraId="3424F858"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09580A6F" w14:textId="77777777" w:rsidR="00C37463" w:rsidRPr="00C37463" w:rsidRDefault="00C37463" w:rsidP="00C37463">
      <w:pPr>
        <w:bidi/>
        <w:jc w:val="both"/>
        <w:rPr>
          <w:rFonts w:cs="David" w:hint="cs"/>
          <w:u w:val="single"/>
          <w:rtl/>
        </w:rPr>
      </w:pPr>
    </w:p>
    <w:p w14:paraId="1194FC39" w14:textId="77777777" w:rsidR="00C37463" w:rsidRPr="00C37463" w:rsidRDefault="00C37463" w:rsidP="00C37463">
      <w:pPr>
        <w:bidi/>
        <w:jc w:val="both"/>
        <w:rPr>
          <w:rFonts w:cs="David" w:hint="cs"/>
          <w:rtl/>
        </w:rPr>
      </w:pPr>
      <w:r w:rsidRPr="00C37463">
        <w:rPr>
          <w:rFonts w:cs="David" w:hint="cs"/>
          <w:rtl/>
        </w:rPr>
        <w:tab/>
        <w:t>הייתי יו"ר התאחדות לכדורגל, קיבלתי מקום ביציע הכבוד, מקום קבוע, חינם. היום אני חבר כנסת, אני מקבל את זה מתוקף היותי כיושב ראש התאחדות לכדורגל. לא, האמירה צריכה להיות מפורשת, העבודה שאתה חבר כנסת מונעת ממך לקבל מתנה גם אם המתנה שאתה סבור, או שאפילו זה באמת כך, אתה מקבל בתוקף משהו אחר, שאתה או שהיית.</w:t>
      </w:r>
    </w:p>
    <w:p w14:paraId="1B9CDD84" w14:textId="77777777" w:rsidR="00C37463" w:rsidRPr="00C37463" w:rsidRDefault="00C37463" w:rsidP="00C37463">
      <w:pPr>
        <w:bidi/>
        <w:jc w:val="both"/>
        <w:rPr>
          <w:rFonts w:cs="David" w:hint="cs"/>
          <w:rtl/>
        </w:rPr>
      </w:pPr>
    </w:p>
    <w:p w14:paraId="6BEADD61"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2C3BB692" w14:textId="77777777" w:rsidR="00C37463" w:rsidRPr="00C37463" w:rsidRDefault="00C37463" w:rsidP="00C37463">
      <w:pPr>
        <w:bidi/>
        <w:jc w:val="both"/>
        <w:rPr>
          <w:rFonts w:cs="David" w:hint="cs"/>
          <w:rtl/>
        </w:rPr>
      </w:pPr>
    </w:p>
    <w:p w14:paraId="09D7BAE9" w14:textId="77777777" w:rsidR="00C37463" w:rsidRPr="00C37463" w:rsidRDefault="00C37463" w:rsidP="00C37463">
      <w:pPr>
        <w:bidi/>
        <w:jc w:val="both"/>
        <w:rPr>
          <w:rFonts w:cs="David" w:hint="cs"/>
          <w:rtl/>
        </w:rPr>
      </w:pPr>
      <w:r w:rsidRPr="00C37463">
        <w:rPr>
          <w:rFonts w:cs="David" w:hint="cs"/>
          <w:rtl/>
        </w:rPr>
        <w:tab/>
        <w:t>אני חושבת שזו דרישה מאד חמורה מחברי הכנסת. אני אומר לך לגבי הסעיף, מהן שתי האפשרויות שאת מציעה. האפשרות הראשונה היא שחבר כנסת לא יקבל עבור עצמו או בן משפחתו מתנה. הוא לא יקבל. אנחנו אמרנו, המתנה שמוצעת, בשל היותו חבר כנסת. ברגע שאת מוציאה את ה"בשל היותו חבר כנסת" נותר לך הכלל שאומר "לא יקבל מתנות". נקודה.</w:t>
      </w:r>
    </w:p>
    <w:p w14:paraId="342A3524" w14:textId="77777777" w:rsidR="00C37463" w:rsidRPr="00C37463" w:rsidRDefault="00C37463" w:rsidP="00C37463">
      <w:pPr>
        <w:bidi/>
        <w:jc w:val="both"/>
        <w:rPr>
          <w:rFonts w:cs="David" w:hint="cs"/>
          <w:rtl/>
        </w:rPr>
      </w:pPr>
    </w:p>
    <w:p w14:paraId="52457E45" w14:textId="77777777" w:rsidR="00C37463" w:rsidRPr="00C37463" w:rsidRDefault="00C37463" w:rsidP="00C37463">
      <w:pPr>
        <w:bidi/>
        <w:rPr>
          <w:rFonts w:cs="David" w:hint="cs"/>
          <w:u w:val="single"/>
          <w:rtl/>
        </w:rPr>
      </w:pPr>
      <w:r w:rsidRPr="00C37463">
        <w:rPr>
          <w:rFonts w:cs="David" w:hint="cs"/>
          <w:u w:val="single"/>
          <w:rtl/>
        </w:rPr>
        <w:t>איל יינון:</w:t>
      </w:r>
    </w:p>
    <w:p w14:paraId="4F09EEE3" w14:textId="77777777" w:rsidR="00C37463" w:rsidRPr="00C37463" w:rsidRDefault="00C37463" w:rsidP="00C37463">
      <w:pPr>
        <w:bidi/>
        <w:rPr>
          <w:rFonts w:cs="David" w:hint="cs"/>
          <w:rtl/>
        </w:rPr>
      </w:pPr>
    </w:p>
    <w:p w14:paraId="4B1E61CA" w14:textId="77777777" w:rsidR="00C37463" w:rsidRPr="00C37463" w:rsidRDefault="00C37463" w:rsidP="00C37463">
      <w:pPr>
        <w:bidi/>
        <w:jc w:val="both"/>
        <w:rPr>
          <w:rFonts w:cs="David" w:hint="cs"/>
          <w:rtl/>
        </w:rPr>
      </w:pPr>
      <w:r w:rsidRPr="00C37463">
        <w:rPr>
          <w:rFonts w:cs="David" w:hint="cs"/>
          <w:rtl/>
        </w:rPr>
        <w:tab/>
        <w:t xml:space="preserve">אפשר להוסיף "או בשל תפקידיו הקבועים בעבר".  "מתנה המוצעת בשל היותו חבר כנסת או מתוקף תפקידיו בעבר". </w:t>
      </w:r>
    </w:p>
    <w:p w14:paraId="679A6EBA" w14:textId="77777777" w:rsidR="00C37463" w:rsidRPr="00C37463" w:rsidRDefault="00C37463" w:rsidP="00C37463">
      <w:pPr>
        <w:bidi/>
        <w:jc w:val="both"/>
        <w:rPr>
          <w:rFonts w:cs="David" w:hint="cs"/>
          <w:u w:val="single"/>
          <w:rtl/>
        </w:rPr>
      </w:pPr>
    </w:p>
    <w:p w14:paraId="2A96C870"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7594359E" w14:textId="77777777" w:rsidR="00C37463" w:rsidRPr="00C37463" w:rsidRDefault="00C37463" w:rsidP="00C37463">
      <w:pPr>
        <w:bidi/>
        <w:jc w:val="both"/>
        <w:rPr>
          <w:rFonts w:cs="David" w:hint="cs"/>
          <w:u w:val="single"/>
          <w:rtl/>
        </w:rPr>
      </w:pPr>
    </w:p>
    <w:p w14:paraId="51D9F2CC" w14:textId="77777777" w:rsidR="00C37463" w:rsidRPr="00C37463" w:rsidRDefault="00C37463" w:rsidP="00C37463">
      <w:pPr>
        <w:bidi/>
        <w:jc w:val="both"/>
        <w:rPr>
          <w:rFonts w:cs="David" w:hint="cs"/>
          <w:rtl/>
        </w:rPr>
      </w:pPr>
      <w:r w:rsidRPr="00C37463">
        <w:rPr>
          <w:rFonts w:cs="David" w:hint="cs"/>
          <w:rtl/>
        </w:rPr>
        <w:tab/>
        <w:t xml:space="preserve">מה עם הנושא שדנו בו היום. מתנה שהיא די יקרת ערך ומשמעותית, שאותה מי שפנתה אלינו טענה שקשרה קשרי חברות בכלל, ברור שקשרי החברות נקשרו מתוקף התפקידים. </w:t>
      </w:r>
    </w:p>
    <w:p w14:paraId="31445473" w14:textId="77777777" w:rsidR="00C37463" w:rsidRPr="00C37463" w:rsidRDefault="00C37463" w:rsidP="00C37463">
      <w:pPr>
        <w:bidi/>
        <w:jc w:val="both"/>
        <w:rPr>
          <w:rFonts w:cs="David" w:hint="cs"/>
          <w:rtl/>
        </w:rPr>
      </w:pPr>
    </w:p>
    <w:p w14:paraId="25689F8A" w14:textId="77777777" w:rsidR="00C37463" w:rsidRPr="00C37463" w:rsidRDefault="00C37463" w:rsidP="00C37463">
      <w:pPr>
        <w:bidi/>
        <w:rPr>
          <w:rFonts w:cs="David" w:hint="cs"/>
          <w:u w:val="single"/>
          <w:rtl/>
        </w:rPr>
      </w:pPr>
      <w:r w:rsidRPr="00C37463">
        <w:rPr>
          <w:rFonts w:cs="David" w:hint="cs"/>
          <w:u w:val="single"/>
          <w:rtl/>
        </w:rPr>
        <w:t>איל יינון:</w:t>
      </w:r>
    </w:p>
    <w:p w14:paraId="39BD29DB" w14:textId="77777777" w:rsidR="00C37463" w:rsidRPr="00C37463" w:rsidRDefault="00C37463" w:rsidP="00C37463">
      <w:pPr>
        <w:bidi/>
        <w:rPr>
          <w:rFonts w:cs="David" w:hint="cs"/>
          <w:rtl/>
        </w:rPr>
      </w:pPr>
    </w:p>
    <w:p w14:paraId="28FB7D4B" w14:textId="77777777" w:rsidR="00C37463" w:rsidRPr="00C37463" w:rsidRDefault="00C37463" w:rsidP="00C37463">
      <w:pPr>
        <w:bidi/>
        <w:jc w:val="both"/>
        <w:rPr>
          <w:rFonts w:cs="David" w:hint="cs"/>
          <w:rtl/>
        </w:rPr>
      </w:pPr>
      <w:r w:rsidRPr="00C37463">
        <w:rPr>
          <w:rFonts w:cs="David" w:hint="cs"/>
          <w:rtl/>
        </w:rPr>
        <w:tab/>
        <w:t>יכול להיות מצב שיקשרו קשרי חברות אמיתיים. את מכירה במהלך העבודה שלך כחברת כנסת אדם ונוצר קשר חברי והוא יכול לבוא אליך הביתה ולהביא לך מתנה. זה יכול לקרות, זה לא מופרך.</w:t>
      </w:r>
    </w:p>
    <w:p w14:paraId="53026BB4" w14:textId="77777777" w:rsidR="00C37463" w:rsidRPr="00C37463" w:rsidRDefault="00C37463" w:rsidP="00C37463">
      <w:pPr>
        <w:bidi/>
        <w:rPr>
          <w:rFonts w:cs="David" w:hint="cs"/>
          <w:rtl/>
        </w:rPr>
      </w:pPr>
    </w:p>
    <w:p w14:paraId="1EEAC0D8" w14:textId="77777777" w:rsidR="00C37463" w:rsidRPr="00C37463" w:rsidRDefault="00C37463" w:rsidP="00C37463">
      <w:pPr>
        <w:bidi/>
        <w:jc w:val="both"/>
        <w:rPr>
          <w:rFonts w:cs="David" w:hint="cs"/>
          <w:u w:val="single"/>
          <w:rtl/>
        </w:rPr>
      </w:pPr>
      <w:r w:rsidRPr="00C37463">
        <w:rPr>
          <w:rFonts w:cs="David" w:hint="cs"/>
          <w:u w:val="single"/>
          <w:rtl/>
        </w:rPr>
        <w:t>ארבל אסטרחן:</w:t>
      </w:r>
    </w:p>
    <w:p w14:paraId="2EF4D9E3" w14:textId="77777777" w:rsidR="00C37463" w:rsidRPr="00C37463" w:rsidRDefault="00C37463" w:rsidP="00C37463">
      <w:pPr>
        <w:bidi/>
        <w:jc w:val="both"/>
        <w:rPr>
          <w:rFonts w:cs="David" w:hint="cs"/>
          <w:rtl/>
        </w:rPr>
      </w:pPr>
    </w:p>
    <w:p w14:paraId="0257B4E2" w14:textId="77777777" w:rsidR="00C37463" w:rsidRPr="00C37463" w:rsidRDefault="00C37463" w:rsidP="00C37463">
      <w:pPr>
        <w:bidi/>
        <w:jc w:val="both"/>
        <w:rPr>
          <w:rFonts w:cs="David" w:hint="cs"/>
          <w:rtl/>
        </w:rPr>
      </w:pPr>
      <w:r w:rsidRPr="00C37463">
        <w:rPr>
          <w:rFonts w:cs="David" w:hint="cs"/>
          <w:rtl/>
        </w:rPr>
        <w:tab/>
        <w:t>אם המתנה היא קטנה וסבירה בנסיבות העניין, זה מותר, אבל אחרת יכול להיות שהוא צריך להגיד.</w:t>
      </w:r>
    </w:p>
    <w:p w14:paraId="79C2E64A" w14:textId="77777777" w:rsidR="00C37463" w:rsidRPr="00C37463" w:rsidRDefault="00C37463" w:rsidP="00C37463">
      <w:pPr>
        <w:bidi/>
        <w:jc w:val="both"/>
        <w:rPr>
          <w:rFonts w:cs="David" w:hint="cs"/>
          <w:rtl/>
        </w:rPr>
      </w:pPr>
    </w:p>
    <w:p w14:paraId="45099AD3"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1C855776" w14:textId="77777777" w:rsidR="00C37463" w:rsidRPr="00C37463" w:rsidRDefault="00C37463" w:rsidP="00C37463">
      <w:pPr>
        <w:bidi/>
        <w:jc w:val="both"/>
        <w:rPr>
          <w:rFonts w:cs="David" w:hint="cs"/>
          <w:rtl/>
        </w:rPr>
      </w:pPr>
    </w:p>
    <w:p w14:paraId="4279164B" w14:textId="77777777" w:rsidR="00C37463" w:rsidRPr="00C37463" w:rsidRDefault="00C37463" w:rsidP="00C37463">
      <w:pPr>
        <w:bidi/>
        <w:jc w:val="both"/>
        <w:rPr>
          <w:rFonts w:cs="David" w:hint="cs"/>
          <w:rtl/>
        </w:rPr>
      </w:pPr>
      <w:r w:rsidRPr="00C37463">
        <w:rPr>
          <w:rFonts w:cs="David" w:hint="cs"/>
          <w:rtl/>
        </w:rPr>
        <w:tab/>
        <w:t xml:space="preserve"> ואם באמת נקשרו קשרי חברות אמיצים ואני מזמינה אותו לסדר פסח והוא מביא כלי. </w:t>
      </w:r>
    </w:p>
    <w:p w14:paraId="3A591F93" w14:textId="77777777" w:rsidR="00C37463" w:rsidRPr="00C37463" w:rsidRDefault="00C37463" w:rsidP="00C37463">
      <w:pPr>
        <w:bidi/>
        <w:jc w:val="both"/>
        <w:rPr>
          <w:rFonts w:cs="David" w:hint="cs"/>
          <w:rtl/>
        </w:rPr>
      </w:pPr>
    </w:p>
    <w:p w14:paraId="081D2C90" w14:textId="77777777" w:rsidR="00C37463" w:rsidRPr="00C37463" w:rsidRDefault="00C37463" w:rsidP="00C37463">
      <w:pPr>
        <w:bidi/>
        <w:jc w:val="both"/>
        <w:rPr>
          <w:rFonts w:cs="David" w:hint="cs"/>
          <w:rtl/>
        </w:rPr>
      </w:pPr>
    </w:p>
    <w:p w14:paraId="624341D7"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4941B16B" w14:textId="77777777" w:rsidR="00C37463" w:rsidRPr="00C37463" w:rsidRDefault="00C37463" w:rsidP="00C37463">
      <w:pPr>
        <w:bidi/>
        <w:jc w:val="both"/>
        <w:rPr>
          <w:rFonts w:cs="David" w:hint="cs"/>
          <w:rtl/>
        </w:rPr>
      </w:pPr>
    </w:p>
    <w:p w14:paraId="78402751" w14:textId="77777777" w:rsidR="00C37463" w:rsidRPr="00C37463" w:rsidRDefault="00C37463" w:rsidP="00C37463">
      <w:pPr>
        <w:bidi/>
        <w:jc w:val="both"/>
        <w:rPr>
          <w:rFonts w:cs="David" w:hint="cs"/>
          <w:rtl/>
        </w:rPr>
      </w:pPr>
      <w:r w:rsidRPr="00C37463">
        <w:rPr>
          <w:rFonts w:cs="David" w:hint="cs"/>
          <w:rtl/>
        </w:rPr>
        <w:tab/>
      </w:r>
    </w:p>
    <w:p w14:paraId="50313946" w14:textId="77777777" w:rsidR="00C37463" w:rsidRPr="00C37463" w:rsidRDefault="00C37463" w:rsidP="00C37463">
      <w:pPr>
        <w:bidi/>
        <w:jc w:val="both"/>
        <w:rPr>
          <w:rFonts w:cs="David" w:hint="cs"/>
          <w:rtl/>
        </w:rPr>
      </w:pPr>
      <w:r w:rsidRPr="00C37463">
        <w:rPr>
          <w:rFonts w:cs="David" w:hint="cs"/>
          <w:rtl/>
        </w:rPr>
        <w:tab/>
        <w:t>זה חל על מתנות שמתקבלות כאשר מדובר במישהו שאתה נותן לו את המתנה בגלל שהוא חבר כנסת.  הסייג הוא סייג לכלל והכלל הוא שהוא לא יקבל.</w:t>
      </w:r>
    </w:p>
    <w:p w14:paraId="0B6F0D2C" w14:textId="77777777" w:rsidR="00C37463" w:rsidRPr="00C37463" w:rsidRDefault="00C37463" w:rsidP="00C37463">
      <w:pPr>
        <w:bidi/>
        <w:jc w:val="both"/>
        <w:rPr>
          <w:rFonts w:cs="David" w:hint="cs"/>
          <w:rtl/>
        </w:rPr>
      </w:pPr>
    </w:p>
    <w:p w14:paraId="3E590330"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77DC16BC" w14:textId="77777777" w:rsidR="00C37463" w:rsidRPr="00C37463" w:rsidRDefault="00C37463" w:rsidP="00C37463">
      <w:pPr>
        <w:bidi/>
        <w:jc w:val="both"/>
        <w:rPr>
          <w:rFonts w:cs="David" w:hint="cs"/>
          <w:u w:val="single"/>
          <w:rtl/>
        </w:rPr>
      </w:pPr>
    </w:p>
    <w:p w14:paraId="51612361" w14:textId="77777777" w:rsidR="00C37463" w:rsidRPr="00C37463" w:rsidRDefault="00C37463" w:rsidP="00C37463">
      <w:pPr>
        <w:bidi/>
        <w:jc w:val="both"/>
        <w:rPr>
          <w:rFonts w:cs="David" w:hint="cs"/>
          <w:u w:val="single"/>
          <w:rtl/>
        </w:rPr>
      </w:pPr>
      <w:r w:rsidRPr="00C37463">
        <w:rPr>
          <w:rFonts w:cs="David" w:hint="cs"/>
          <w:rtl/>
        </w:rPr>
        <w:tab/>
        <w:t>אני אהיה יותר ברורה ביחס לדבר הספציפי שכבר העלינו כאן וזו החלטה בעניינו של אהוד ברק, שאמר שקיבל שדרוג למחלקה ראשונה לא כיוון שהוא חבר כנסת או שר הביטחון, אלא כיוון שהיה ראש ממשלה.</w:t>
      </w:r>
      <w:r w:rsidRPr="00C37463">
        <w:rPr>
          <w:rFonts w:cs="David" w:hint="cs"/>
          <w:rtl/>
        </w:rPr>
        <w:tab/>
      </w:r>
    </w:p>
    <w:p w14:paraId="16972E76" w14:textId="77777777" w:rsidR="00C37463" w:rsidRPr="00C37463" w:rsidRDefault="00C37463" w:rsidP="00C37463">
      <w:pPr>
        <w:bidi/>
        <w:jc w:val="both"/>
        <w:rPr>
          <w:rFonts w:cs="David" w:hint="cs"/>
          <w:u w:val="single"/>
          <w:rtl/>
        </w:rPr>
      </w:pPr>
    </w:p>
    <w:p w14:paraId="40DE1FC3" w14:textId="77777777" w:rsidR="00C37463" w:rsidRPr="00C37463" w:rsidRDefault="00C37463" w:rsidP="00C37463">
      <w:pPr>
        <w:bidi/>
        <w:rPr>
          <w:rFonts w:cs="David" w:hint="cs"/>
          <w:u w:val="single"/>
          <w:rtl/>
        </w:rPr>
      </w:pPr>
      <w:r w:rsidRPr="00C37463">
        <w:rPr>
          <w:rFonts w:cs="David" w:hint="cs"/>
          <w:u w:val="single"/>
          <w:rtl/>
        </w:rPr>
        <w:t>איל יינון:</w:t>
      </w:r>
    </w:p>
    <w:p w14:paraId="24754CD7" w14:textId="77777777" w:rsidR="00C37463" w:rsidRPr="00C37463" w:rsidRDefault="00C37463" w:rsidP="00C37463">
      <w:pPr>
        <w:bidi/>
        <w:rPr>
          <w:rFonts w:cs="David" w:hint="cs"/>
          <w:rtl/>
        </w:rPr>
      </w:pPr>
    </w:p>
    <w:p w14:paraId="43119525" w14:textId="77777777" w:rsidR="00C37463" w:rsidRPr="00C37463" w:rsidRDefault="00C37463" w:rsidP="00C37463">
      <w:pPr>
        <w:bidi/>
        <w:rPr>
          <w:rFonts w:cs="David" w:hint="cs"/>
          <w:rtl/>
        </w:rPr>
      </w:pPr>
      <w:r w:rsidRPr="00C37463">
        <w:rPr>
          <w:rFonts w:cs="David" w:hint="cs"/>
          <w:rtl/>
        </w:rPr>
        <w:tab/>
        <w:t>לכן אמרתי "בשל תפקידיו הציבוריים".</w:t>
      </w:r>
    </w:p>
    <w:p w14:paraId="14937965" w14:textId="77777777" w:rsidR="00C37463" w:rsidRPr="00C37463" w:rsidRDefault="00C37463" w:rsidP="00C37463">
      <w:pPr>
        <w:bidi/>
        <w:jc w:val="both"/>
        <w:rPr>
          <w:rFonts w:cs="David" w:hint="cs"/>
          <w:rtl/>
        </w:rPr>
      </w:pPr>
    </w:p>
    <w:p w14:paraId="78A4E012" w14:textId="77777777" w:rsidR="00C37463" w:rsidRPr="00C37463" w:rsidRDefault="00C37463" w:rsidP="00C37463">
      <w:pPr>
        <w:bidi/>
        <w:rPr>
          <w:rFonts w:cs="David" w:hint="cs"/>
          <w:u w:val="single"/>
          <w:rtl/>
        </w:rPr>
      </w:pPr>
      <w:r w:rsidRPr="00C37463">
        <w:rPr>
          <w:rFonts w:cs="David" w:hint="cs"/>
          <w:u w:val="single"/>
          <w:rtl/>
        </w:rPr>
        <w:t xml:space="preserve">היו"ר יריב </w:t>
      </w:r>
      <w:proofErr w:type="spellStart"/>
      <w:r w:rsidRPr="00C37463">
        <w:rPr>
          <w:rFonts w:cs="David" w:hint="cs"/>
          <w:u w:val="single"/>
          <w:rtl/>
        </w:rPr>
        <w:t>לוין</w:t>
      </w:r>
      <w:proofErr w:type="spellEnd"/>
      <w:r w:rsidRPr="00C37463">
        <w:rPr>
          <w:rFonts w:cs="David" w:hint="cs"/>
          <w:u w:val="single"/>
          <w:rtl/>
        </w:rPr>
        <w:t>:</w:t>
      </w:r>
    </w:p>
    <w:p w14:paraId="6834FE35" w14:textId="77777777" w:rsidR="00C37463" w:rsidRPr="00C37463" w:rsidRDefault="00C37463" w:rsidP="00C37463">
      <w:pPr>
        <w:bidi/>
        <w:rPr>
          <w:rFonts w:cs="David" w:hint="cs"/>
          <w:rtl/>
        </w:rPr>
      </w:pPr>
    </w:p>
    <w:p w14:paraId="54093834" w14:textId="77777777" w:rsidR="00C37463" w:rsidRPr="00C37463" w:rsidRDefault="00C37463" w:rsidP="00C37463">
      <w:pPr>
        <w:bidi/>
        <w:rPr>
          <w:rFonts w:cs="David" w:hint="cs"/>
          <w:rtl/>
        </w:rPr>
      </w:pPr>
      <w:r w:rsidRPr="00C37463">
        <w:rPr>
          <w:rFonts w:cs="David" w:hint="cs"/>
          <w:rtl/>
        </w:rPr>
        <w:tab/>
        <w:t>סביר להניח שזה גם נכון.</w:t>
      </w:r>
    </w:p>
    <w:p w14:paraId="00BE13E3" w14:textId="77777777" w:rsidR="00C37463" w:rsidRPr="00C37463" w:rsidRDefault="00C37463" w:rsidP="00C37463">
      <w:pPr>
        <w:bidi/>
        <w:rPr>
          <w:rFonts w:cs="David" w:hint="cs"/>
          <w:rtl/>
        </w:rPr>
      </w:pPr>
    </w:p>
    <w:p w14:paraId="170D9BA6"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0018DAEB" w14:textId="77777777" w:rsidR="00C37463" w:rsidRPr="00C37463" w:rsidRDefault="00C37463" w:rsidP="00C37463">
      <w:pPr>
        <w:bidi/>
        <w:jc w:val="both"/>
        <w:rPr>
          <w:rFonts w:cs="David" w:hint="cs"/>
          <w:rtl/>
        </w:rPr>
      </w:pPr>
    </w:p>
    <w:p w14:paraId="54931D68" w14:textId="77777777" w:rsidR="00C37463" w:rsidRPr="00C37463" w:rsidRDefault="00C37463" w:rsidP="00C37463">
      <w:pPr>
        <w:bidi/>
        <w:rPr>
          <w:rFonts w:cs="David" w:hint="cs"/>
          <w:rtl/>
        </w:rPr>
      </w:pPr>
      <w:r w:rsidRPr="00C37463">
        <w:rPr>
          <w:rFonts w:cs="David" w:hint="cs"/>
          <w:rtl/>
        </w:rPr>
        <w:tab/>
        <w:t xml:space="preserve"> לא קבלנו את זה.  קבלנו את הטיעונים שלו שהוא לא ידע, לא נקטנו נגדו סנקציות, רק ביקשנו שיחזיר את ההפרש. </w:t>
      </w:r>
    </w:p>
    <w:p w14:paraId="2ADC1189" w14:textId="77777777" w:rsidR="00C37463" w:rsidRPr="00C37463" w:rsidRDefault="00C37463" w:rsidP="00C37463">
      <w:pPr>
        <w:bidi/>
        <w:jc w:val="both"/>
        <w:rPr>
          <w:rFonts w:cs="David" w:hint="cs"/>
          <w:rtl/>
        </w:rPr>
      </w:pPr>
    </w:p>
    <w:p w14:paraId="5799901B" w14:textId="77777777" w:rsidR="00C37463" w:rsidRPr="00C37463" w:rsidRDefault="00C37463" w:rsidP="00C37463">
      <w:pPr>
        <w:bidi/>
        <w:rPr>
          <w:rFonts w:cs="David" w:hint="cs"/>
          <w:u w:val="single"/>
          <w:rtl/>
        </w:rPr>
      </w:pPr>
      <w:r w:rsidRPr="00C37463">
        <w:rPr>
          <w:rFonts w:cs="David" w:hint="cs"/>
          <w:u w:val="single"/>
          <w:rtl/>
        </w:rPr>
        <w:t>איל יינון:</w:t>
      </w:r>
    </w:p>
    <w:p w14:paraId="393A45C2" w14:textId="77777777" w:rsidR="00C37463" w:rsidRPr="00C37463" w:rsidRDefault="00C37463" w:rsidP="00C37463">
      <w:pPr>
        <w:bidi/>
        <w:rPr>
          <w:rFonts w:cs="David" w:hint="cs"/>
          <w:rtl/>
        </w:rPr>
      </w:pPr>
    </w:p>
    <w:p w14:paraId="0B92F72D" w14:textId="77777777" w:rsidR="00C37463" w:rsidRPr="00C37463" w:rsidRDefault="00C37463" w:rsidP="00C37463">
      <w:pPr>
        <w:bidi/>
        <w:rPr>
          <w:rFonts w:cs="David" w:hint="cs"/>
          <w:rtl/>
        </w:rPr>
      </w:pPr>
      <w:r w:rsidRPr="00C37463">
        <w:rPr>
          <w:rFonts w:cs="David" w:hint="cs"/>
          <w:rtl/>
        </w:rPr>
        <w:tab/>
        <w:t>לכן אולי תוסיפי "או בשל תפקידיו הציבוריים בעבר" הרי יש לך שילוב שהוא גם חבר כנסת מכהן וגם תפקידיו הציבוריים בעבר.</w:t>
      </w:r>
    </w:p>
    <w:p w14:paraId="202128B4" w14:textId="77777777" w:rsidR="00C37463" w:rsidRPr="00C37463" w:rsidRDefault="00C37463" w:rsidP="00C37463">
      <w:pPr>
        <w:bidi/>
        <w:rPr>
          <w:rFonts w:cs="David" w:hint="cs"/>
          <w:rtl/>
        </w:rPr>
      </w:pPr>
    </w:p>
    <w:p w14:paraId="33235370"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6D44C58E" w14:textId="77777777" w:rsidR="00C37463" w:rsidRPr="00C37463" w:rsidRDefault="00C37463" w:rsidP="00C37463">
      <w:pPr>
        <w:bidi/>
        <w:jc w:val="both"/>
        <w:rPr>
          <w:rFonts w:cs="David" w:hint="cs"/>
          <w:rtl/>
        </w:rPr>
      </w:pPr>
    </w:p>
    <w:p w14:paraId="025BB893" w14:textId="77777777" w:rsidR="00C37463" w:rsidRPr="00C37463" w:rsidRDefault="00C37463" w:rsidP="00C37463">
      <w:pPr>
        <w:bidi/>
        <w:jc w:val="both"/>
        <w:rPr>
          <w:rFonts w:cs="David" w:hint="cs"/>
          <w:rtl/>
        </w:rPr>
      </w:pPr>
      <w:r w:rsidRPr="00C37463">
        <w:rPr>
          <w:rFonts w:cs="David" w:hint="cs"/>
          <w:rtl/>
        </w:rPr>
        <w:tab/>
        <w:t>למה לפגוע בו? למה הוא צריך להיפגע מזה שהוא היה בעל תפקידים ציבוריים בעבר?</w:t>
      </w:r>
    </w:p>
    <w:p w14:paraId="13C486BE" w14:textId="77777777" w:rsidR="00C37463" w:rsidRPr="00C37463" w:rsidRDefault="00C37463" w:rsidP="00C37463">
      <w:pPr>
        <w:bidi/>
        <w:jc w:val="both"/>
        <w:rPr>
          <w:rFonts w:cs="David" w:hint="cs"/>
          <w:u w:val="single"/>
          <w:rtl/>
        </w:rPr>
      </w:pPr>
    </w:p>
    <w:p w14:paraId="7571E85C" w14:textId="77777777" w:rsidR="00C37463" w:rsidRPr="00C37463" w:rsidRDefault="00C37463" w:rsidP="00C37463">
      <w:pPr>
        <w:bidi/>
        <w:jc w:val="both"/>
        <w:rPr>
          <w:rFonts w:cs="David" w:hint="cs"/>
          <w:rtl/>
        </w:rPr>
      </w:pPr>
      <w:r w:rsidRPr="00C37463">
        <w:rPr>
          <w:rFonts w:cs="David" w:hint="cs"/>
          <w:u w:val="single"/>
          <w:rtl/>
        </w:rPr>
        <w:t>איל ינון :</w:t>
      </w:r>
    </w:p>
    <w:p w14:paraId="2DEC1140" w14:textId="77777777" w:rsidR="00C37463" w:rsidRPr="00C37463" w:rsidRDefault="00C37463" w:rsidP="00C37463">
      <w:pPr>
        <w:bidi/>
        <w:jc w:val="both"/>
        <w:rPr>
          <w:rFonts w:cs="David" w:hint="cs"/>
          <w:rtl/>
        </w:rPr>
      </w:pPr>
    </w:p>
    <w:p w14:paraId="545E9998" w14:textId="77777777" w:rsidR="00C37463" w:rsidRPr="00C37463" w:rsidRDefault="00C37463" w:rsidP="00C37463">
      <w:pPr>
        <w:bidi/>
        <w:jc w:val="both"/>
        <w:rPr>
          <w:rFonts w:cs="David" w:hint="cs"/>
          <w:rtl/>
        </w:rPr>
      </w:pPr>
      <w:r w:rsidRPr="00C37463">
        <w:rPr>
          <w:rFonts w:cs="David" w:hint="cs"/>
          <w:rtl/>
        </w:rPr>
        <w:tab/>
        <w:t xml:space="preserve">אני אגיד לך למה הסיטואציה הזו היא לא טובה, חברת אל על היא חברה מסחרית שענייניה נדונים, כשאדם הוא ראש ממשלה לשעבר וזהו, אין עם זה בעיה, אבל אם הוא ראש ממשלה לשעבר ובימים אלו הוא עדין במערכת הפוליטית, אז יום אחד הוא שר האוצר יום אחד הוא שר הביטחון ויום אחד הוא שר החוץ, יש לו השפעה משמעותית. </w:t>
      </w:r>
    </w:p>
    <w:p w14:paraId="4C3731C9" w14:textId="77777777" w:rsidR="00C37463" w:rsidRPr="00C37463" w:rsidRDefault="00C37463" w:rsidP="00C37463">
      <w:pPr>
        <w:bidi/>
        <w:jc w:val="both"/>
        <w:rPr>
          <w:rFonts w:cs="David" w:hint="cs"/>
          <w:rtl/>
        </w:rPr>
      </w:pPr>
    </w:p>
    <w:p w14:paraId="7C7DD67D"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029A7DE3" w14:textId="77777777" w:rsidR="00C37463" w:rsidRPr="00C37463" w:rsidRDefault="00C37463" w:rsidP="00C37463">
      <w:pPr>
        <w:bidi/>
        <w:jc w:val="both"/>
        <w:rPr>
          <w:rFonts w:cs="David" w:hint="cs"/>
          <w:rtl/>
        </w:rPr>
      </w:pPr>
    </w:p>
    <w:p w14:paraId="7BDC2655" w14:textId="77777777" w:rsidR="00C37463" w:rsidRPr="00C37463" w:rsidRDefault="00C37463" w:rsidP="00C37463">
      <w:pPr>
        <w:bidi/>
        <w:jc w:val="both"/>
        <w:rPr>
          <w:rFonts w:cs="David" w:hint="cs"/>
          <w:rtl/>
        </w:rPr>
      </w:pPr>
      <w:r w:rsidRPr="00C37463">
        <w:rPr>
          <w:rFonts w:cs="David" w:hint="cs"/>
          <w:rtl/>
        </w:rPr>
        <w:tab/>
        <w:t xml:space="preserve">הנחת היסוד היא שמדובר במתנה שניתנה לו בשל היותו חבר כנסת. כאשר אדם הוא חבר כנסת  יש הנחת יסוד שמה שהוא מקבל קודם כל יש חזקה שניתנה לו המתנה בשל היותו חבר כנסת. הוא צריך לסתור את החזרה. </w:t>
      </w:r>
    </w:p>
    <w:p w14:paraId="47B785EA" w14:textId="77777777" w:rsidR="00C37463" w:rsidRPr="00C37463" w:rsidRDefault="00C37463" w:rsidP="00C37463">
      <w:pPr>
        <w:bidi/>
        <w:jc w:val="both"/>
        <w:rPr>
          <w:rFonts w:cs="David" w:hint="cs"/>
          <w:rtl/>
        </w:rPr>
      </w:pPr>
    </w:p>
    <w:p w14:paraId="6699364D"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1EC50F14" w14:textId="77777777" w:rsidR="00C37463" w:rsidRPr="00C37463" w:rsidRDefault="00C37463" w:rsidP="00C37463">
      <w:pPr>
        <w:bidi/>
        <w:jc w:val="both"/>
        <w:rPr>
          <w:rFonts w:cs="David" w:hint="cs"/>
          <w:u w:val="single"/>
          <w:rtl/>
        </w:rPr>
      </w:pPr>
    </w:p>
    <w:p w14:paraId="08E02359" w14:textId="77777777" w:rsidR="00C37463" w:rsidRPr="00C37463" w:rsidRDefault="00C37463" w:rsidP="00C37463">
      <w:pPr>
        <w:bidi/>
        <w:jc w:val="both"/>
        <w:rPr>
          <w:rFonts w:cs="David" w:hint="cs"/>
          <w:rtl/>
        </w:rPr>
      </w:pPr>
      <w:r w:rsidRPr="00C37463">
        <w:rPr>
          <w:rFonts w:cs="David" w:hint="cs"/>
          <w:rtl/>
        </w:rPr>
        <w:tab/>
        <w:t xml:space="preserve">זה מה שאני רוצה שייכתב כאן. </w:t>
      </w:r>
    </w:p>
    <w:p w14:paraId="19B8BFD6" w14:textId="77777777" w:rsidR="00C37463" w:rsidRPr="00C37463" w:rsidRDefault="00C37463" w:rsidP="00C37463">
      <w:pPr>
        <w:bidi/>
        <w:jc w:val="both"/>
        <w:rPr>
          <w:rFonts w:cs="David" w:hint="cs"/>
          <w:rtl/>
        </w:rPr>
      </w:pPr>
    </w:p>
    <w:p w14:paraId="5FA4388D" w14:textId="77777777" w:rsidR="00C37463" w:rsidRPr="00C37463" w:rsidRDefault="00C37463" w:rsidP="00C37463">
      <w:pPr>
        <w:bidi/>
        <w:rPr>
          <w:rFonts w:cs="David" w:hint="cs"/>
          <w:u w:val="single"/>
          <w:rtl/>
        </w:rPr>
      </w:pPr>
      <w:r w:rsidRPr="00C37463">
        <w:rPr>
          <w:rFonts w:cs="David" w:hint="cs"/>
          <w:u w:val="single"/>
          <w:rtl/>
        </w:rPr>
        <w:t>איל יינון:</w:t>
      </w:r>
    </w:p>
    <w:p w14:paraId="3A1A61D3" w14:textId="77777777" w:rsidR="00C37463" w:rsidRPr="00C37463" w:rsidRDefault="00C37463" w:rsidP="00C37463">
      <w:pPr>
        <w:bidi/>
        <w:rPr>
          <w:rFonts w:cs="David" w:hint="cs"/>
          <w:rtl/>
        </w:rPr>
      </w:pPr>
    </w:p>
    <w:p w14:paraId="2127A502" w14:textId="77777777" w:rsidR="00C37463" w:rsidRPr="00C37463" w:rsidRDefault="00C37463" w:rsidP="00C37463">
      <w:pPr>
        <w:bidi/>
        <w:jc w:val="both"/>
        <w:rPr>
          <w:rFonts w:cs="David" w:hint="cs"/>
          <w:rtl/>
        </w:rPr>
      </w:pPr>
      <w:r w:rsidRPr="00C37463">
        <w:rPr>
          <w:rFonts w:cs="David" w:hint="cs"/>
          <w:rtl/>
        </w:rPr>
        <w:tab/>
        <w:t>הוא צריך לדעת מראש כשהוא בא למטוס ואומרים לו אדוני ראש הממשלה לשעבר, במקרה אתה גם שר הביטחון או שר האוצר, בוא תעבור למחלקה ראשונה. מדינת ישראל שילמה רק על מחלקת עסקים ומיד הוא עולה עם אשתו למחלקה ראשונה, זה שווי מתנה של אלפי שקלים. מחר באים  אליו כשר הביטחון עם נושאי אבטחה או ביטחון של אל על. זה בעייתי.</w:t>
      </w:r>
    </w:p>
    <w:p w14:paraId="08F210E7" w14:textId="77777777" w:rsidR="00C37463" w:rsidRPr="00C37463" w:rsidRDefault="00C37463" w:rsidP="00C37463">
      <w:pPr>
        <w:bidi/>
        <w:jc w:val="both"/>
        <w:rPr>
          <w:rFonts w:cs="David" w:hint="cs"/>
          <w:rtl/>
        </w:rPr>
      </w:pPr>
    </w:p>
    <w:p w14:paraId="497F12DB" w14:textId="77777777" w:rsidR="00C37463" w:rsidRPr="00C37463" w:rsidRDefault="00C37463" w:rsidP="00C37463">
      <w:pPr>
        <w:keepNext/>
        <w:bidi/>
        <w:jc w:val="both"/>
        <w:rPr>
          <w:rFonts w:cs="David" w:hint="cs"/>
          <w:u w:val="single"/>
          <w:rtl/>
        </w:rPr>
      </w:pPr>
      <w:r w:rsidRPr="00C37463">
        <w:rPr>
          <w:rFonts w:cs="David" w:hint="cs"/>
          <w:u w:val="single"/>
          <w:rtl/>
        </w:rPr>
        <w:t>סוזי נבות:</w:t>
      </w:r>
    </w:p>
    <w:p w14:paraId="2B034A74" w14:textId="77777777" w:rsidR="00C37463" w:rsidRPr="00C37463" w:rsidRDefault="00C37463" w:rsidP="00C37463">
      <w:pPr>
        <w:keepNext/>
        <w:bidi/>
        <w:jc w:val="both"/>
        <w:rPr>
          <w:rFonts w:cs="David" w:hint="cs"/>
          <w:rtl/>
        </w:rPr>
      </w:pPr>
    </w:p>
    <w:p w14:paraId="384C1763" w14:textId="77777777" w:rsidR="00C37463" w:rsidRPr="00C37463" w:rsidRDefault="00C37463" w:rsidP="00C37463">
      <w:pPr>
        <w:keepNext/>
        <w:bidi/>
        <w:jc w:val="both"/>
        <w:rPr>
          <w:rFonts w:cs="David" w:hint="cs"/>
          <w:rtl/>
        </w:rPr>
      </w:pPr>
      <w:r w:rsidRPr="00C37463">
        <w:rPr>
          <w:rFonts w:cs="David" w:hint="cs"/>
          <w:rtl/>
        </w:rPr>
        <w:tab/>
        <w:t xml:space="preserve">אפשר למצוא חזקה במסגרת הסעיף, לומר שחזקה שמתנה שניתנה לחבר הכנסת בזמן כהונתו ניתנה לו בשל היותו חבר כנסת. </w:t>
      </w:r>
    </w:p>
    <w:p w14:paraId="5A2A033C" w14:textId="77777777" w:rsidR="00C37463" w:rsidRPr="00C37463" w:rsidRDefault="00C37463" w:rsidP="00C37463">
      <w:pPr>
        <w:bidi/>
        <w:jc w:val="both"/>
        <w:rPr>
          <w:rFonts w:cs="David" w:hint="cs"/>
          <w:rtl/>
        </w:rPr>
      </w:pPr>
    </w:p>
    <w:p w14:paraId="18CAFF93"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3EBB57A9" w14:textId="77777777" w:rsidR="00C37463" w:rsidRPr="00C37463" w:rsidRDefault="00C37463" w:rsidP="00C37463">
      <w:pPr>
        <w:bidi/>
        <w:jc w:val="both"/>
        <w:rPr>
          <w:rFonts w:cs="David" w:hint="cs"/>
          <w:rtl/>
        </w:rPr>
      </w:pPr>
    </w:p>
    <w:p w14:paraId="341EBD25" w14:textId="77777777" w:rsidR="00C37463" w:rsidRPr="00C37463" w:rsidRDefault="00C37463" w:rsidP="00C37463">
      <w:pPr>
        <w:bidi/>
        <w:jc w:val="both"/>
        <w:rPr>
          <w:rFonts w:cs="David" w:hint="cs"/>
          <w:rtl/>
        </w:rPr>
      </w:pPr>
      <w:r w:rsidRPr="00C37463">
        <w:rPr>
          <w:rFonts w:cs="David" w:hint="cs"/>
          <w:rtl/>
        </w:rPr>
        <w:tab/>
        <w:t xml:space="preserve"> זה צריך להיות הכלל, מכאן בואו נחריג. זה חשוב לי כי בפרקטיקה אני נתקלת בזה בוועדת האתיקה כל הזמן.</w:t>
      </w:r>
    </w:p>
    <w:p w14:paraId="1A4B0A9D" w14:textId="77777777" w:rsidR="00C37463" w:rsidRPr="00C37463" w:rsidRDefault="00C37463" w:rsidP="00C37463">
      <w:pPr>
        <w:bidi/>
        <w:jc w:val="both"/>
        <w:rPr>
          <w:rFonts w:cs="David" w:hint="cs"/>
          <w:rtl/>
        </w:rPr>
      </w:pPr>
    </w:p>
    <w:p w14:paraId="4BE2D82A" w14:textId="77777777" w:rsidR="00C37463" w:rsidRPr="00C37463" w:rsidRDefault="00C37463" w:rsidP="00C37463">
      <w:pPr>
        <w:keepNext/>
        <w:bidi/>
        <w:jc w:val="both"/>
        <w:rPr>
          <w:rFonts w:cs="David" w:hint="cs"/>
          <w:u w:val="single"/>
          <w:rtl/>
        </w:rPr>
      </w:pPr>
      <w:r w:rsidRPr="00C37463">
        <w:rPr>
          <w:rFonts w:cs="David" w:hint="cs"/>
          <w:u w:val="single"/>
          <w:rtl/>
        </w:rPr>
        <w:t>סוזי נבות:</w:t>
      </w:r>
    </w:p>
    <w:p w14:paraId="588BA6C3" w14:textId="77777777" w:rsidR="00C37463" w:rsidRPr="00C37463" w:rsidRDefault="00C37463" w:rsidP="00C37463">
      <w:pPr>
        <w:keepNext/>
        <w:bidi/>
        <w:jc w:val="both"/>
        <w:rPr>
          <w:rFonts w:cs="David" w:hint="cs"/>
          <w:rtl/>
        </w:rPr>
      </w:pPr>
    </w:p>
    <w:p w14:paraId="00896913" w14:textId="77777777" w:rsidR="00C37463" w:rsidRPr="00C37463" w:rsidRDefault="00C37463" w:rsidP="00C37463">
      <w:pPr>
        <w:keepNext/>
        <w:bidi/>
        <w:jc w:val="both"/>
        <w:rPr>
          <w:rFonts w:cs="David" w:hint="cs"/>
          <w:rtl/>
        </w:rPr>
      </w:pPr>
      <w:r w:rsidRPr="00C37463">
        <w:rPr>
          <w:rFonts w:cs="David" w:hint="cs"/>
          <w:rtl/>
        </w:rPr>
        <w:tab/>
        <w:t>מצד שני מאד קל להיסחף לקצוות.</w:t>
      </w:r>
    </w:p>
    <w:p w14:paraId="3290B666" w14:textId="77777777" w:rsidR="00C37463" w:rsidRPr="00C37463" w:rsidRDefault="00C37463" w:rsidP="00C37463">
      <w:pPr>
        <w:bidi/>
        <w:jc w:val="both"/>
        <w:rPr>
          <w:rFonts w:cs="David" w:hint="cs"/>
          <w:u w:val="single"/>
          <w:rtl/>
        </w:rPr>
      </w:pPr>
    </w:p>
    <w:p w14:paraId="74B23F3E"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75313135" w14:textId="77777777" w:rsidR="00C37463" w:rsidRPr="00C37463" w:rsidRDefault="00C37463" w:rsidP="00C37463">
      <w:pPr>
        <w:bidi/>
        <w:jc w:val="both"/>
        <w:rPr>
          <w:rFonts w:cs="David" w:hint="cs"/>
          <w:u w:val="single"/>
          <w:rtl/>
        </w:rPr>
      </w:pPr>
    </w:p>
    <w:p w14:paraId="7B39B443" w14:textId="77777777" w:rsidR="00C37463" w:rsidRPr="00C37463" w:rsidRDefault="00C37463" w:rsidP="00C37463">
      <w:pPr>
        <w:bidi/>
        <w:jc w:val="both"/>
        <w:rPr>
          <w:rFonts w:cs="David" w:hint="cs"/>
          <w:rtl/>
        </w:rPr>
      </w:pPr>
      <w:r w:rsidRPr="00C37463">
        <w:rPr>
          <w:rFonts w:cs="David" w:hint="cs"/>
          <w:rtl/>
        </w:rPr>
        <w:tab/>
        <w:t xml:space="preserve"> אני מודה שאני מרגיש לא נוח, אפילו לגבי ההחלטה על  ברק.</w:t>
      </w:r>
    </w:p>
    <w:p w14:paraId="6FC571D6" w14:textId="77777777" w:rsidR="00C37463" w:rsidRPr="00C37463" w:rsidRDefault="00C37463" w:rsidP="00C37463">
      <w:pPr>
        <w:bidi/>
        <w:jc w:val="both"/>
        <w:rPr>
          <w:rFonts w:cs="David" w:hint="cs"/>
          <w:rtl/>
        </w:rPr>
      </w:pPr>
    </w:p>
    <w:p w14:paraId="04AD168E" w14:textId="77777777" w:rsidR="00C37463" w:rsidRPr="00C37463" w:rsidRDefault="00C37463" w:rsidP="00C37463">
      <w:pPr>
        <w:bidi/>
        <w:jc w:val="both"/>
        <w:rPr>
          <w:rFonts w:cs="David" w:hint="cs"/>
          <w:rtl/>
        </w:rPr>
      </w:pPr>
      <w:r w:rsidRPr="00C37463">
        <w:rPr>
          <w:rFonts w:cs="David" w:hint="cs"/>
          <w:u w:val="single"/>
          <w:rtl/>
        </w:rPr>
        <w:t>איל ינון:</w:t>
      </w:r>
    </w:p>
    <w:p w14:paraId="7F470A24" w14:textId="77777777" w:rsidR="00C37463" w:rsidRPr="00C37463" w:rsidRDefault="00C37463" w:rsidP="00C37463">
      <w:pPr>
        <w:bidi/>
        <w:jc w:val="both"/>
        <w:rPr>
          <w:rFonts w:cs="David" w:hint="cs"/>
          <w:rtl/>
        </w:rPr>
      </w:pPr>
    </w:p>
    <w:p w14:paraId="635D0EFF" w14:textId="77777777" w:rsidR="00C37463" w:rsidRPr="00C37463" w:rsidRDefault="00C37463" w:rsidP="00C37463">
      <w:pPr>
        <w:bidi/>
        <w:jc w:val="both"/>
        <w:rPr>
          <w:rFonts w:cs="David" w:hint="cs"/>
          <w:rtl/>
        </w:rPr>
      </w:pPr>
      <w:r w:rsidRPr="00C37463">
        <w:rPr>
          <w:rFonts w:cs="David" w:hint="cs"/>
          <w:rtl/>
        </w:rPr>
        <w:tab/>
        <w:t>ההחלטה על ברק היא  חד משמעית. זה גרוע מאד דברים כאלה. אין לי בעיה אם המדינה חושבת שראש ממשלה לשעבר שהוא שר מכהן או שר ביטחון בכלל צריך לנסוע במחלקה ראשונה.</w:t>
      </w:r>
    </w:p>
    <w:p w14:paraId="041539A9" w14:textId="77777777" w:rsidR="00C37463" w:rsidRPr="00C37463" w:rsidRDefault="00C37463" w:rsidP="00C37463">
      <w:pPr>
        <w:bidi/>
        <w:jc w:val="both"/>
        <w:rPr>
          <w:rFonts w:cs="David" w:hint="cs"/>
          <w:rtl/>
        </w:rPr>
      </w:pPr>
    </w:p>
    <w:p w14:paraId="3D51C6E3"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0547B8AD" w14:textId="77777777" w:rsidR="00C37463" w:rsidRPr="00C37463" w:rsidRDefault="00C37463" w:rsidP="00C37463">
      <w:pPr>
        <w:bidi/>
        <w:jc w:val="both"/>
        <w:rPr>
          <w:rFonts w:cs="David" w:hint="cs"/>
          <w:rtl/>
        </w:rPr>
      </w:pPr>
    </w:p>
    <w:p w14:paraId="2B847FE5" w14:textId="77777777" w:rsidR="00C37463" w:rsidRPr="00C37463" w:rsidRDefault="00C37463" w:rsidP="00C37463">
      <w:pPr>
        <w:bidi/>
        <w:jc w:val="both"/>
        <w:rPr>
          <w:rFonts w:cs="David" w:hint="cs"/>
          <w:rtl/>
        </w:rPr>
      </w:pPr>
      <w:r w:rsidRPr="00C37463">
        <w:rPr>
          <w:rFonts w:cs="David" w:hint="cs"/>
          <w:rtl/>
        </w:rPr>
        <w:tab/>
        <w:t>תקבעי חזקה ואז יצא כלל שזה אסור.</w:t>
      </w:r>
    </w:p>
    <w:p w14:paraId="152B2CC4" w14:textId="77777777" w:rsidR="00C37463" w:rsidRPr="00C37463" w:rsidRDefault="00C37463" w:rsidP="00C37463">
      <w:pPr>
        <w:bidi/>
        <w:jc w:val="both"/>
        <w:rPr>
          <w:rFonts w:cs="David" w:hint="cs"/>
          <w:rtl/>
        </w:rPr>
      </w:pPr>
    </w:p>
    <w:p w14:paraId="34611400"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0B4911B4" w14:textId="77777777" w:rsidR="00C37463" w:rsidRPr="00C37463" w:rsidRDefault="00C37463" w:rsidP="00C37463">
      <w:pPr>
        <w:bidi/>
        <w:jc w:val="both"/>
        <w:rPr>
          <w:rFonts w:cs="David" w:hint="cs"/>
          <w:u w:val="single"/>
          <w:rtl/>
        </w:rPr>
      </w:pPr>
    </w:p>
    <w:p w14:paraId="0D38E7BB" w14:textId="77777777" w:rsidR="00C37463" w:rsidRPr="00C37463" w:rsidRDefault="00C37463" w:rsidP="00C37463">
      <w:pPr>
        <w:bidi/>
        <w:jc w:val="both"/>
        <w:rPr>
          <w:rFonts w:cs="David" w:hint="cs"/>
          <w:rtl/>
        </w:rPr>
      </w:pPr>
      <w:r w:rsidRPr="00C37463">
        <w:rPr>
          <w:rFonts w:cs="David" w:hint="cs"/>
          <w:rtl/>
        </w:rPr>
        <w:tab/>
        <w:t xml:space="preserve">זה מה שאני רוצה. </w:t>
      </w:r>
    </w:p>
    <w:p w14:paraId="5B1EB365" w14:textId="77777777" w:rsidR="00C37463" w:rsidRPr="00C37463" w:rsidRDefault="00C37463" w:rsidP="00C37463">
      <w:pPr>
        <w:bidi/>
        <w:jc w:val="both"/>
        <w:rPr>
          <w:rFonts w:cs="David" w:hint="cs"/>
          <w:rtl/>
        </w:rPr>
      </w:pPr>
    </w:p>
    <w:p w14:paraId="43D507F4" w14:textId="77777777" w:rsidR="00C37463" w:rsidRPr="00C37463" w:rsidRDefault="00C37463" w:rsidP="00C37463">
      <w:pPr>
        <w:keepNext/>
        <w:bidi/>
        <w:jc w:val="both"/>
        <w:rPr>
          <w:rFonts w:cs="David" w:hint="cs"/>
          <w:u w:val="single"/>
          <w:rtl/>
        </w:rPr>
      </w:pPr>
      <w:r w:rsidRPr="00C37463">
        <w:rPr>
          <w:rFonts w:cs="David" w:hint="cs"/>
          <w:u w:val="single"/>
          <w:rtl/>
        </w:rPr>
        <w:t>סוזי נבות:</w:t>
      </w:r>
    </w:p>
    <w:p w14:paraId="5E9EE272" w14:textId="77777777" w:rsidR="00C37463" w:rsidRPr="00C37463" w:rsidRDefault="00C37463" w:rsidP="00C37463">
      <w:pPr>
        <w:keepNext/>
        <w:bidi/>
        <w:jc w:val="both"/>
        <w:rPr>
          <w:rFonts w:cs="David" w:hint="cs"/>
          <w:rtl/>
        </w:rPr>
      </w:pPr>
    </w:p>
    <w:p w14:paraId="10622235" w14:textId="77777777" w:rsidR="00C37463" w:rsidRPr="00C37463" w:rsidRDefault="00C37463" w:rsidP="00C37463">
      <w:pPr>
        <w:keepNext/>
        <w:bidi/>
        <w:jc w:val="both"/>
        <w:rPr>
          <w:rFonts w:cs="David" w:hint="cs"/>
          <w:rtl/>
        </w:rPr>
      </w:pPr>
      <w:r w:rsidRPr="00C37463">
        <w:rPr>
          <w:rFonts w:cs="David" w:hint="cs"/>
          <w:rtl/>
        </w:rPr>
        <w:tab/>
        <w:t xml:space="preserve">אפשר להוסיף בסעיף 49 "בשל היותו חבר כנסת". </w:t>
      </w:r>
    </w:p>
    <w:p w14:paraId="1FC70939" w14:textId="77777777" w:rsidR="00C37463" w:rsidRPr="00C37463" w:rsidRDefault="00C37463" w:rsidP="00C37463">
      <w:pPr>
        <w:keepNext/>
        <w:bidi/>
        <w:jc w:val="both"/>
        <w:rPr>
          <w:rFonts w:cs="David" w:hint="cs"/>
          <w:rtl/>
        </w:rPr>
      </w:pPr>
    </w:p>
    <w:p w14:paraId="31B98B80"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36298564" w14:textId="77777777" w:rsidR="00C37463" w:rsidRPr="00C37463" w:rsidRDefault="00C37463" w:rsidP="00C37463">
      <w:pPr>
        <w:bidi/>
        <w:jc w:val="both"/>
        <w:rPr>
          <w:rFonts w:cs="David" w:hint="cs"/>
          <w:rtl/>
        </w:rPr>
      </w:pPr>
    </w:p>
    <w:p w14:paraId="71EF29A3" w14:textId="77777777" w:rsidR="00C37463" w:rsidRPr="00C37463" w:rsidRDefault="00C37463" w:rsidP="00C37463">
      <w:pPr>
        <w:keepNext/>
        <w:bidi/>
        <w:jc w:val="both"/>
        <w:rPr>
          <w:rFonts w:cs="David" w:hint="cs"/>
          <w:rtl/>
        </w:rPr>
      </w:pPr>
      <w:r w:rsidRPr="00C37463">
        <w:rPr>
          <w:rFonts w:cs="David" w:hint="cs"/>
          <w:rtl/>
        </w:rPr>
        <w:tab/>
        <w:t xml:space="preserve"> חברות עסקיות צריכות לממן לנו את שיפור תנאי החיים שלנו, זה אבסורד, אין פה גרם של אי נוחות, זה ברור לגמרי וגם החלטנו עליו פה אחד. </w:t>
      </w:r>
    </w:p>
    <w:p w14:paraId="7F1D4A06" w14:textId="77777777" w:rsidR="00C37463" w:rsidRPr="00C37463" w:rsidRDefault="00C37463" w:rsidP="00C37463">
      <w:pPr>
        <w:bidi/>
        <w:jc w:val="both"/>
        <w:rPr>
          <w:rFonts w:cs="David" w:hint="cs"/>
          <w:rtl/>
        </w:rPr>
      </w:pPr>
    </w:p>
    <w:p w14:paraId="21ADB31B" w14:textId="77777777" w:rsidR="00C37463" w:rsidRPr="00C37463" w:rsidRDefault="00C37463" w:rsidP="00C37463">
      <w:pPr>
        <w:bidi/>
        <w:jc w:val="both"/>
        <w:rPr>
          <w:rFonts w:cs="David" w:hint="cs"/>
          <w:u w:val="single"/>
          <w:rtl/>
        </w:rPr>
      </w:pPr>
      <w:r w:rsidRPr="00C37463">
        <w:rPr>
          <w:rFonts w:cs="David" w:hint="cs"/>
          <w:u w:val="single"/>
          <w:rtl/>
        </w:rPr>
        <w:t>סוזי נבות:</w:t>
      </w:r>
    </w:p>
    <w:p w14:paraId="1FBCCE14" w14:textId="77777777" w:rsidR="00C37463" w:rsidRPr="00C37463" w:rsidRDefault="00C37463" w:rsidP="00C37463">
      <w:pPr>
        <w:bidi/>
        <w:jc w:val="both"/>
        <w:rPr>
          <w:rFonts w:cs="David" w:hint="cs"/>
          <w:rtl/>
        </w:rPr>
      </w:pPr>
    </w:p>
    <w:p w14:paraId="293AA2BE" w14:textId="77777777" w:rsidR="00C37463" w:rsidRPr="00C37463" w:rsidRDefault="00C37463" w:rsidP="00C37463">
      <w:pPr>
        <w:bidi/>
        <w:jc w:val="both"/>
        <w:rPr>
          <w:rFonts w:cs="David" w:hint="cs"/>
          <w:rtl/>
        </w:rPr>
      </w:pPr>
      <w:r w:rsidRPr="00C37463">
        <w:rPr>
          <w:rFonts w:cs="David" w:hint="cs"/>
          <w:rtl/>
        </w:rPr>
        <w:tab/>
        <w:t xml:space="preserve">זה מה שדומה למה שהיה מקובל לגבי חסינות של חברי כנסת, ההבחנה בין עניינית </w:t>
      </w:r>
      <w:proofErr w:type="spellStart"/>
      <w:r w:rsidRPr="00C37463">
        <w:rPr>
          <w:rFonts w:cs="David" w:hint="cs"/>
          <w:rtl/>
        </w:rPr>
        <w:t>לדיונית</w:t>
      </w:r>
      <w:proofErr w:type="spellEnd"/>
      <w:r w:rsidRPr="00C37463">
        <w:rPr>
          <w:rFonts w:cs="David" w:hint="cs"/>
          <w:rtl/>
        </w:rPr>
        <w:t xml:space="preserve">, כל חבר כנסת, עצם העובדה שהוא חבר כנסת, בזמן כהונתו יש לו משהו נוסף. מה שאת רוצה זה בעצם אותו רעיון, בזמן כהונתו של אדם בכנסת יש לו חזקה, יש לו נטל שמה שהוא מקבל הוא מקבל בשל היותו חבר כנסת, שיבוא וירים אצלך בוועדת האתיקה את הנטל הזה. אפשר להוסיף את זה לסעיף 49 כחזקה וזה פותר באופן כללי את כל הבעיות. </w:t>
      </w:r>
    </w:p>
    <w:p w14:paraId="498225D2" w14:textId="77777777" w:rsidR="00C37463" w:rsidRPr="00C37463" w:rsidRDefault="00C37463" w:rsidP="00C37463">
      <w:pPr>
        <w:bidi/>
        <w:jc w:val="both"/>
        <w:rPr>
          <w:rFonts w:cs="David" w:hint="cs"/>
          <w:rtl/>
        </w:rPr>
      </w:pPr>
    </w:p>
    <w:p w14:paraId="20F1B81E" w14:textId="77777777" w:rsidR="00C37463" w:rsidRPr="00C37463" w:rsidRDefault="00C37463" w:rsidP="00C37463">
      <w:pPr>
        <w:bidi/>
        <w:jc w:val="both"/>
        <w:rPr>
          <w:rFonts w:cs="David" w:hint="cs"/>
          <w:u w:val="single"/>
          <w:rtl/>
        </w:rPr>
      </w:pPr>
      <w:r w:rsidRPr="00C37463">
        <w:rPr>
          <w:rFonts w:cs="David" w:hint="cs"/>
          <w:u w:val="single"/>
          <w:rtl/>
        </w:rPr>
        <w:t>שלי יחימוביץ:</w:t>
      </w:r>
    </w:p>
    <w:p w14:paraId="74310DAB" w14:textId="77777777" w:rsidR="00C37463" w:rsidRPr="00C37463" w:rsidRDefault="00C37463" w:rsidP="00C37463">
      <w:pPr>
        <w:bidi/>
        <w:jc w:val="both"/>
        <w:rPr>
          <w:rFonts w:cs="David" w:hint="cs"/>
          <w:rtl/>
        </w:rPr>
      </w:pPr>
    </w:p>
    <w:p w14:paraId="18E650DC" w14:textId="77777777" w:rsidR="00C37463" w:rsidRPr="00C37463" w:rsidRDefault="00C37463" w:rsidP="00C37463">
      <w:pPr>
        <w:bidi/>
        <w:jc w:val="both"/>
        <w:rPr>
          <w:rFonts w:cs="David" w:hint="cs"/>
          <w:rtl/>
        </w:rPr>
      </w:pPr>
      <w:r w:rsidRPr="00C37463">
        <w:rPr>
          <w:rFonts w:cs="David" w:hint="cs"/>
          <w:rtl/>
        </w:rPr>
        <w:tab/>
        <w:t xml:space="preserve"> מכאן נתחיל להגיד מה לא שייך. </w:t>
      </w:r>
    </w:p>
    <w:p w14:paraId="56B8C596" w14:textId="77777777" w:rsidR="00C37463" w:rsidRPr="00C37463" w:rsidRDefault="00C37463" w:rsidP="00C37463">
      <w:pPr>
        <w:bidi/>
        <w:jc w:val="both"/>
        <w:rPr>
          <w:rFonts w:cs="David" w:hint="cs"/>
          <w:rtl/>
        </w:rPr>
      </w:pPr>
    </w:p>
    <w:p w14:paraId="0980F824" w14:textId="77777777" w:rsidR="00C37463" w:rsidRPr="00C37463" w:rsidRDefault="00C37463" w:rsidP="00C37463">
      <w:pPr>
        <w:bidi/>
        <w:jc w:val="both"/>
        <w:rPr>
          <w:rFonts w:cs="David" w:hint="cs"/>
          <w:u w:val="single"/>
          <w:rtl/>
        </w:rPr>
      </w:pPr>
      <w:r w:rsidRPr="00C37463">
        <w:rPr>
          <w:rFonts w:cs="David" w:hint="cs"/>
          <w:u w:val="single"/>
          <w:rtl/>
        </w:rPr>
        <w:t>היו"ר חיים אורון:</w:t>
      </w:r>
    </w:p>
    <w:p w14:paraId="33BC3F17" w14:textId="77777777" w:rsidR="00C37463" w:rsidRPr="00C37463" w:rsidRDefault="00C37463" w:rsidP="00C37463">
      <w:pPr>
        <w:bidi/>
        <w:jc w:val="both"/>
        <w:rPr>
          <w:rFonts w:cs="David" w:hint="cs"/>
          <w:u w:val="single"/>
          <w:rtl/>
        </w:rPr>
      </w:pPr>
    </w:p>
    <w:p w14:paraId="57CD302B" w14:textId="77777777" w:rsidR="00C37463" w:rsidRPr="00C37463" w:rsidRDefault="00C37463" w:rsidP="00C37463">
      <w:pPr>
        <w:bidi/>
        <w:jc w:val="both"/>
        <w:rPr>
          <w:rFonts w:cs="David" w:hint="cs"/>
          <w:rtl/>
        </w:rPr>
      </w:pPr>
      <w:r w:rsidRPr="00C37463">
        <w:rPr>
          <w:rFonts w:cs="David" w:hint="cs"/>
          <w:rtl/>
        </w:rPr>
        <w:tab/>
        <w:t xml:space="preserve"> נדחה את זה לפעם הבאה מפאת קוצר הזמן, תודה לכולם הישיבה נעולה.</w:t>
      </w:r>
    </w:p>
    <w:p w14:paraId="75BDC127" w14:textId="77777777" w:rsidR="00C37463" w:rsidRDefault="00C37463" w:rsidP="00C37463">
      <w:pPr>
        <w:bidi/>
        <w:jc w:val="both"/>
        <w:rPr>
          <w:rFonts w:cs="David" w:hint="cs"/>
          <w:rtl/>
        </w:rPr>
      </w:pPr>
    </w:p>
    <w:p w14:paraId="0BA7E5B7" w14:textId="77777777" w:rsidR="00C37463" w:rsidRDefault="00C37463" w:rsidP="00C37463">
      <w:pPr>
        <w:bidi/>
        <w:jc w:val="both"/>
        <w:rPr>
          <w:rFonts w:cs="David" w:hint="cs"/>
          <w:rtl/>
        </w:rPr>
      </w:pPr>
    </w:p>
    <w:p w14:paraId="43244A5D" w14:textId="77777777" w:rsidR="00C37463" w:rsidRDefault="00C37463" w:rsidP="00C37463">
      <w:pPr>
        <w:bidi/>
        <w:jc w:val="both"/>
        <w:rPr>
          <w:rFonts w:cs="David" w:hint="cs"/>
          <w:rtl/>
        </w:rPr>
      </w:pPr>
    </w:p>
    <w:p w14:paraId="6245A40E" w14:textId="77777777" w:rsidR="00C37463" w:rsidRDefault="00C37463" w:rsidP="00C37463">
      <w:pPr>
        <w:bidi/>
        <w:jc w:val="both"/>
        <w:rPr>
          <w:rFonts w:cs="David" w:hint="cs"/>
          <w:rtl/>
        </w:rPr>
      </w:pPr>
    </w:p>
    <w:p w14:paraId="24B397DC" w14:textId="77777777" w:rsidR="00C37463" w:rsidRPr="00C37463" w:rsidRDefault="00C37463" w:rsidP="00C37463">
      <w:pPr>
        <w:bidi/>
        <w:jc w:val="both"/>
        <w:rPr>
          <w:rFonts w:cs="David" w:hint="cs"/>
          <w:rtl/>
        </w:rPr>
      </w:pPr>
    </w:p>
    <w:p w14:paraId="18D5A68B" w14:textId="77777777" w:rsidR="00C37463" w:rsidRPr="00C37463" w:rsidRDefault="00C37463" w:rsidP="00C37463">
      <w:pPr>
        <w:bidi/>
        <w:rPr>
          <w:rFonts w:cs="David" w:hint="cs"/>
          <w:b/>
          <w:bCs/>
          <w:u w:val="single"/>
          <w:rtl/>
        </w:rPr>
      </w:pPr>
      <w:r w:rsidRPr="00C37463">
        <w:rPr>
          <w:rFonts w:cs="David" w:hint="cs"/>
          <w:b/>
          <w:bCs/>
          <w:u w:val="single"/>
          <w:rtl/>
        </w:rPr>
        <w:t>הישיבה ננעלה בשעה 16:05</w:t>
      </w:r>
    </w:p>
    <w:p w14:paraId="5762F13F" w14:textId="77777777" w:rsidR="00552A80" w:rsidRPr="00C37463" w:rsidRDefault="00552A80" w:rsidP="00C37463">
      <w:pPr>
        <w:bidi/>
        <w:rPr>
          <w:rFonts w:cs="David"/>
        </w:rPr>
      </w:pPr>
    </w:p>
    <w:sectPr w:rsidR="00552A80" w:rsidRPr="00C37463" w:rsidSect="00C37463">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40A8A" w14:textId="77777777" w:rsidR="00C37463" w:rsidRDefault="00C37463">
      <w:r>
        <w:separator/>
      </w:r>
    </w:p>
  </w:endnote>
  <w:endnote w:type="continuationSeparator" w:id="0">
    <w:p w14:paraId="0B23DBE3" w14:textId="77777777" w:rsidR="00C37463" w:rsidRDefault="00C37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DD40F" w14:textId="77777777" w:rsidR="00C37463" w:rsidRDefault="00C37463">
      <w:r>
        <w:separator/>
      </w:r>
    </w:p>
  </w:footnote>
  <w:footnote w:type="continuationSeparator" w:id="0">
    <w:p w14:paraId="7B02FB44" w14:textId="77777777" w:rsidR="00C37463" w:rsidRDefault="00C37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0F76" w14:textId="77777777" w:rsidR="00C37463" w:rsidRDefault="00C37463" w:rsidP="00C37463">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C21DA97" w14:textId="77777777" w:rsidR="00C37463" w:rsidRDefault="00C374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FFB50" w14:textId="77777777" w:rsidR="00C37463" w:rsidRDefault="00C37463" w:rsidP="00C37463">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32</w:t>
    </w:r>
    <w:r>
      <w:rPr>
        <w:rStyle w:val="PageNumber"/>
        <w:rFonts w:cs="David"/>
        <w:szCs w:val="24"/>
      </w:rPr>
      <w:fldChar w:fldCharType="end"/>
    </w:r>
  </w:p>
  <w:p w14:paraId="2FE91484" w14:textId="77777777" w:rsidR="00C37463" w:rsidRDefault="00C37463" w:rsidP="00C37463">
    <w:pPr>
      <w:pStyle w:val="Header"/>
      <w:ind w:right="360"/>
      <w:rPr>
        <w:rFonts w:cs="David" w:hint="cs"/>
        <w:sz w:val="24"/>
        <w:szCs w:val="24"/>
        <w:rtl/>
      </w:rPr>
    </w:pPr>
    <w:r>
      <w:rPr>
        <w:rFonts w:cs="David" w:hint="cs"/>
        <w:sz w:val="24"/>
        <w:szCs w:val="24"/>
        <w:rtl/>
      </w:rPr>
      <w:t>ועדת משנה של ועדת הכנסת</w:t>
    </w:r>
  </w:p>
  <w:p w14:paraId="1BC4C786" w14:textId="77777777" w:rsidR="00C37463" w:rsidRDefault="00C37463" w:rsidP="00C37463">
    <w:pPr>
      <w:pStyle w:val="Header"/>
      <w:ind w:right="360"/>
      <w:rPr>
        <w:rFonts w:cs="David" w:hint="cs"/>
        <w:sz w:val="24"/>
        <w:szCs w:val="24"/>
        <w:rtl/>
      </w:rPr>
    </w:pPr>
    <w:r>
      <w:rPr>
        <w:rFonts w:cs="David" w:hint="cs"/>
        <w:sz w:val="24"/>
        <w:szCs w:val="24"/>
        <w:rtl/>
      </w:rPr>
      <w:t>לגיבוש כללי אתיקה לחברי כנסת</w:t>
    </w:r>
  </w:p>
  <w:p w14:paraId="672722AA" w14:textId="77777777" w:rsidR="00C37463" w:rsidRDefault="00C37463" w:rsidP="00C37463">
    <w:pPr>
      <w:pStyle w:val="Header"/>
      <w:ind w:right="360"/>
      <w:rPr>
        <w:rFonts w:cs="David" w:hint="cs"/>
        <w:sz w:val="24"/>
        <w:szCs w:val="24"/>
        <w:rtl/>
      </w:rPr>
    </w:pPr>
    <w:r>
      <w:rPr>
        <w:rFonts w:cs="David" w:hint="cs"/>
        <w:sz w:val="24"/>
        <w:szCs w:val="24"/>
        <w:rtl/>
      </w:rPr>
      <w:t>25/5/2010</w:t>
    </w:r>
  </w:p>
  <w:p w14:paraId="6369BC6E" w14:textId="77777777" w:rsidR="00C37463" w:rsidRDefault="00C37463">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1498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50851פרוטוקול_ישיבת_ועדה.doc"/>
    <w:docVar w:name="StartMode" w:val="3"/>
  </w:docVars>
  <w:rsids>
    <w:rsidRoot w:val="002F2F7E"/>
    <w:rsid w:val="002F2F7E"/>
    <w:rsid w:val="00552A80"/>
    <w:rsid w:val="0067282D"/>
    <w:rsid w:val="00965806"/>
    <w:rsid w:val="00C37463"/>
    <w:rsid w:val="00E546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7A2AAB"/>
  <w15:chartTrackingRefBased/>
  <w15:docId w15:val="{EE44DB1C-4BD9-4D67-BC3B-A5F89BAF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37463"/>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C37463"/>
    <w:rPr>
      <w:rFonts w:cs="Miriam"/>
      <w:lang w:bidi="he-IL"/>
    </w:rPr>
  </w:style>
  <w:style w:type="paragraph" w:styleId="Footer">
    <w:name w:val="footer"/>
    <w:basedOn w:val="Normal"/>
    <w:rsid w:val="00C37463"/>
    <w:pPr>
      <w:tabs>
        <w:tab w:val="center" w:pos="4153"/>
        <w:tab w:val="right" w:pos="8306"/>
      </w:tabs>
      <w:autoSpaceDE w:val="0"/>
      <w:autoSpaceDN w:val="0"/>
      <w:bidi/>
    </w:pPr>
    <w:rPr>
      <w:sz w:val="20"/>
      <w:szCs w:val="20"/>
      <w:lang w:eastAsia="he-IL"/>
    </w:rPr>
  </w:style>
  <w:style w:type="paragraph" w:customStyle="1" w:styleId="a">
    <w:name w:val=" תו תו תו"/>
    <w:basedOn w:val="Normal"/>
    <w:rsid w:val="00C37463"/>
    <w:pPr>
      <w:spacing w:after="160"/>
    </w:pPr>
    <w:rPr>
      <w:rFonts w:ascii="Verdana" w:hAnsi="Verdan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7385</Words>
  <Characters>42098</Characters>
  <Application>Microsoft Office Word</Application>
  <DocSecurity>0</DocSecurity>
  <Lines>350</Lines>
  <Paragraphs>98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