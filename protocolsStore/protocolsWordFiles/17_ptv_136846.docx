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196B" w14:textId="77777777" w:rsidR="00C270A0" w:rsidRPr="00C270A0" w:rsidRDefault="00C270A0" w:rsidP="00C270A0">
      <w:pPr>
        <w:pStyle w:val="Heading5"/>
        <w:jc w:val="left"/>
        <w:rPr>
          <w:b/>
          <w:bCs/>
          <w:sz w:val="24"/>
          <w:rtl/>
        </w:rPr>
      </w:pPr>
      <w:r w:rsidRPr="00C270A0">
        <w:rPr>
          <w:b/>
          <w:bCs/>
          <w:sz w:val="24"/>
          <w:rtl/>
        </w:rPr>
        <w:t xml:space="preserve">הכנסת </w:t>
      </w:r>
      <w:r w:rsidRPr="00C270A0">
        <w:rPr>
          <w:rFonts w:hint="cs"/>
          <w:b/>
          <w:bCs/>
          <w:sz w:val="24"/>
          <w:rtl/>
        </w:rPr>
        <w:t>השבע-עשרה</w:t>
      </w:r>
      <w:r w:rsidRPr="00C270A0">
        <w:rPr>
          <w:b/>
          <w:bCs/>
          <w:sz w:val="24"/>
          <w:rtl/>
        </w:rPr>
        <w:tab/>
      </w:r>
      <w:r w:rsidRPr="00C270A0">
        <w:rPr>
          <w:b/>
          <w:bCs/>
          <w:sz w:val="24"/>
          <w:rtl/>
        </w:rPr>
        <w:tab/>
      </w:r>
      <w:r w:rsidRPr="00C270A0">
        <w:rPr>
          <w:b/>
          <w:bCs/>
          <w:sz w:val="24"/>
          <w:rtl/>
        </w:rPr>
        <w:tab/>
      </w:r>
      <w:r w:rsidRPr="00C270A0">
        <w:rPr>
          <w:b/>
          <w:bCs/>
          <w:sz w:val="24"/>
          <w:rtl/>
        </w:rPr>
        <w:tab/>
      </w:r>
      <w:r w:rsidRPr="00C270A0">
        <w:rPr>
          <w:b/>
          <w:bCs/>
          <w:sz w:val="24"/>
          <w:rtl/>
        </w:rPr>
        <w:tab/>
      </w:r>
      <w:r w:rsidRPr="00C270A0">
        <w:rPr>
          <w:b/>
          <w:bCs/>
          <w:sz w:val="24"/>
          <w:rtl/>
        </w:rPr>
        <w:tab/>
        <w:t>נוסח לא מתוקן</w:t>
      </w:r>
    </w:p>
    <w:p w14:paraId="094DEB93" w14:textId="77777777" w:rsidR="00C270A0" w:rsidRPr="00C270A0" w:rsidRDefault="00C270A0" w:rsidP="00C270A0">
      <w:pPr>
        <w:bidi/>
        <w:rPr>
          <w:rFonts w:cs="David"/>
          <w:b/>
          <w:bCs/>
          <w:rtl/>
        </w:rPr>
      </w:pPr>
      <w:r w:rsidRPr="00C270A0">
        <w:rPr>
          <w:rFonts w:cs="David"/>
          <w:b/>
          <w:bCs/>
          <w:rtl/>
        </w:rPr>
        <w:t xml:space="preserve">מושב </w:t>
      </w:r>
      <w:r w:rsidRPr="00C270A0">
        <w:rPr>
          <w:rFonts w:cs="David" w:hint="cs"/>
          <w:b/>
          <w:bCs/>
          <w:rtl/>
        </w:rPr>
        <w:t>שלישי</w:t>
      </w:r>
    </w:p>
    <w:p w14:paraId="0D5327BE" w14:textId="77777777" w:rsidR="00C270A0" w:rsidRPr="00C270A0" w:rsidRDefault="00C270A0" w:rsidP="00C270A0">
      <w:pPr>
        <w:bidi/>
        <w:rPr>
          <w:rFonts w:cs="David"/>
          <w:b/>
          <w:bCs/>
          <w:rtl/>
        </w:rPr>
      </w:pPr>
    </w:p>
    <w:p w14:paraId="4A28667C" w14:textId="77777777" w:rsidR="00C270A0" w:rsidRPr="00C270A0" w:rsidRDefault="00C270A0" w:rsidP="00C270A0">
      <w:pPr>
        <w:bidi/>
        <w:rPr>
          <w:rFonts w:cs="David"/>
          <w:b/>
          <w:bCs/>
          <w:rtl/>
        </w:rPr>
      </w:pPr>
    </w:p>
    <w:p w14:paraId="0AF0814F" w14:textId="77777777" w:rsidR="00C270A0" w:rsidRPr="00C270A0" w:rsidRDefault="00C270A0" w:rsidP="00C270A0">
      <w:pPr>
        <w:bidi/>
        <w:rPr>
          <w:rFonts w:cs="David"/>
          <w:b/>
          <w:bCs/>
          <w:rtl/>
        </w:rPr>
      </w:pPr>
    </w:p>
    <w:p w14:paraId="479D7A82" w14:textId="77777777" w:rsidR="00C270A0" w:rsidRPr="00C270A0" w:rsidRDefault="00C270A0" w:rsidP="00C270A0">
      <w:pPr>
        <w:bidi/>
        <w:rPr>
          <w:rFonts w:cs="David"/>
          <w:b/>
          <w:bCs/>
          <w:rtl/>
        </w:rPr>
      </w:pPr>
    </w:p>
    <w:p w14:paraId="7F7199A6" w14:textId="77777777" w:rsidR="00C270A0" w:rsidRPr="00C270A0" w:rsidRDefault="00C270A0" w:rsidP="00C270A0">
      <w:pPr>
        <w:bidi/>
        <w:jc w:val="center"/>
        <w:rPr>
          <w:rFonts w:cs="David" w:hint="cs"/>
          <w:b/>
          <w:bCs/>
          <w:rtl/>
        </w:rPr>
      </w:pPr>
      <w:r w:rsidRPr="00C270A0">
        <w:rPr>
          <w:rFonts w:cs="David"/>
          <w:b/>
          <w:bCs/>
          <w:rtl/>
        </w:rPr>
        <w:t>פרוטוקול מס'</w:t>
      </w:r>
      <w:r w:rsidRPr="00C270A0">
        <w:rPr>
          <w:rFonts w:cs="David" w:hint="cs"/>
          <w:b/>
          <w:bCs/>
          <w:rtl/>
        </w:rPr>
        <w:t xml:space="preserve"> 256</w:t>
      </w:r>
    </w:p>
    <w:p w14:paraId="44207FFF" w14:textId="77777777" w:rsidR="00C270A0" w:rsidRPr="00C270A0" w:rsidRDefault="00C270A0" w:rsidP="00C270A0">
      <w:pPr>
        <w:bidi/>
        <w:jc w:val="center"/>
        <w:rPr>
          <w:rFonts w:cs="David" w:hint="cs"/>
          <w:b/>
          <w:bCs/>
          <w:rtl/>
        </w:rPr>
      </w:pPr>
      <w:r w:rsidRPr="00C270A0">
        <w:rPr>
          <w:rFonts w:cs="David" w:hint="cs"/>
          <w:b/>
          <w:bCs/>
          <w:rtl/>
        </w:rPr>
        <w:t>מישיבת ועדת הכנסת</w:t>
      </w:r>
    </w:p>
    <w:p w14:paraId="2DDB3BDF" w14:textId="77777777" w:rsidR="00C270A0" w:rsidRPr="00C270A0" w:rsidRDefault="00C270A0" w:rsidP="00C270A0">
      <w:pPr>
        <w:bidi/>
        <w:jc w:val="center"/>
        <w:rPr>
          <w:rFonts w:cs="David" w:hint="cs"/>
          <w:b/>
          <w:bCs/>
          <w:u w:val="single"/>
          <w:rtl/>
        </w:rPr>
      </w:pPr>
      <w:r w:rsidRPr="00C270A0">
        <w:rPr>
          <w:rFonts w:cs="David" w:hint="cs"/>
          <w:b/>
          <w:bCs/>
          <w:u w:val="single"/>
          <w:rtl/>
        </w:rPr>
        <w:t xml:space="preserve">יום שני, י"ח בתמוז </w:t>
      </w:r>
      <w:proofErr w:type="spellStart"/>
      <w:r w:rsidRPr="00C270A0">
        <w:rPr>
          <w:rFonts w:cs="David" w:hint="cs"/>
          <w:b/>
          <w:bCs/>
          <w:u w:val="single"/>
          <w:rtl/>
        </w:rPr>
        <w:t>התשס"ח</w:t>
      </w:r>
      <w:proofErr w:type="spellEnd"/>
      <w:r w:rsidRPr="00C270A0">
        <w:rPr>
          <w:rFonts w:cs="David" w:hint="cs"/>
          <w:b/>
          <w:bCs/>
          <w:u w:val="single"/>
          <w:rtl/>
        </w:rPr>
        <w:t xml:space="preserve"> (21 ביולי 2008), שעה 15:30</w:t>
      </w:r>
    </w:p>
    <w:p w14:paraId="4E949282" w14:textId="77777777" w:rsidR="00C270A0" w:rsidRPr="00C270A0" w:rsidRDefault="00C270A0" w:rsidP="00C270A0">
      <w:pPr>
        <w:bidi/>
        <w:rPr>
          <w:rFonts w:cs="David"/>
          <w:b/>
          <w:bCs/>
          <w:rtl/>
        </w:rPr>
      </w:pPr>
    </w:p>
    <w:p w14:paraId="34C55D6B" w14:textId="77777777" w:rsidR="00C270A0" w:rsidRPr="00C270A0" w:rsidRDefault="00C270A0" w:rsidP="00C270A0">
      <w:pPr>
        <w:bidi/>
        <w:rPr>
          <w:rFonts w:cs="David"/>
          <w:b/>
          <w:bCs/>
          <w:rtl/>
        </w:rPr>
      </w:pPr>
    </w:p>
    <w:p w14:paraId="129DA3B2" w14:textId="77777777" w:rsidR="00C270A0" w:rsidRPr="00C270A0" w:rsidRDefault="00C270A0" w:rsidP="00C270A0">
      <w:pPr>
        <w:tabs>
          <w:tab w:val="left" w:pos="1221"/>
        </w:tabs>
        <w:bidi/>
        <w:rPr>
          <w:rFonts w:cs="David" w:hint="cs"/>
          <w:b/>
          <w:bCs/>
          <w:u w:val="single"/>
          <w:rtl/>
        </w:rPr>
      </w:pPr>
    </w:p>
    <w:p w14:paraId="449DA4A0" w14:textId="77777777" w:rsidR="00C270A0" w:rsidRPr="00C270A0" w:rsidRDefault="00C270A0" w:rsidP="00C270A0">
      <w:pPr>
        <w:tabs>
          <w:tab w:val="left" w:pos="1221"/>
        </w:tabs>
        <w:bidi/>
        <w:rPr>
          <w:rFonts w:cs="David" w:hint="cs"/>
          <w:b/>
          <w:bCs/>
          <w:rtl/>
        </w:rPr>
      </w:pPr>
      <w:r w:rsidRPr="00C270A0">
        <w:rPr>
          <w:rFonts w:cs="David"/>
          <w:b/>
          <w:bCs/>
          <w:u w:val="single"/>
          <w:rtl/>
        </w:rPr>
        <w:t>סדר היום</w:t>
      </w:r>
      <w:r w:rsidRPr="00C270A0">
        <w:rPr>
          <w:rFonts w:cs="David"/>
          <w:rtl/>
        </w:rPr>
        <w:t>:</w:t>
      </w:r>
    </w:p>
    <w:p w14:paraId="6EC17A78" w14:textId="77777777" w:rsidR="00C270A0" w:rsidRPr="00C270A0" w:rsidRDefault="00C270A0" w:rsidP="00C270A0">
      <w:pPr>
        <w:bidi/>
        <w:rPr>
          <w:rFonts w:cs="David" w:hint="cs"/>
          <w:b/>
          <w:bCs/>
          <w:rtl/>
        </w:rPr>
      </w:pPr>
    </w:p>
    <w:p w14:paraId="0F844076" w14:textId="77777777" w:rsidR="00C270A0" w:rsidRPr="00C270A0" w:rsidRDefault="00C270A0" w:rsidP="00C270A0">
      <w:pPr>
        <w:bidi/>
        <w:rPr>
          <w:rFonts w:cs="David" w:hint="cs"/>
          <w:rtl/>
        </w:rPr>
      </w:pPr>
      <w:r w:rsidRPr="00C270A0">
        <w:rPr>
          <w:rFonts w:cs="David" w:hint="cs"/>
          <w:rtl/>
        </w:rPr>
        <w:t xml:space="preserve">בחירת יושב-ראש לוועדת הכספים </w:t>
      </w:r>
      <w:r w:rsidRPr="00C270A0">
        <w:rPr>
          <w:rFonts w:cs="David"/>
          <w:rtl/>
        </w:rPr>
        <w:t>–</w:t>
      </w:r>
      <w:r w:rsidRPr="00C270A0">
        <w:rPr>
          <w:rFonts w:cs="David" w:hint="cs"/>
          <w:rtl/>
        </w:rPr>
        <w:t xml:space="preserve"> דיון מחודש. </w:t>
      </w:r>
    </w:p>
    <w:p w14:paraId="5FA9B3E0" w14:textId="77777777" w:rsidR="00C270A0" w:rsidRPr="00C270A0" w:rsidRDefault="00C270A0" w:rsidP="00C270A0">
      <w:pPr>
        <w:bidi/>
        <w:rPr>
          <w:rFonts w:cs="David"/>
          <w:rtl/>
        </w:rPr>
      </w:pPr>
    </w:p>
    <w:p w14:paraId="0C667D62" w14:textId="77777777" w:rsidR="00C270A0" w:rsidRPr="00C270A0" w:rsidRDefault="00C270A0" w:rsidP="00C270A0">
      <w:pPr>
        <w:bidi/>
        <w:rPr>
          <w:rFonts w:cs="David"/>
          <w:b/>
          <w:bCs/>
          <w:u w:val="single"/>
          <w:rtl/>
        </w:rPr>
      </w:pPr>
      <w:r w:rsidRPr="00C270A0">
        <w:rPr>
          <w:rFonts w:cs="David"/>
          <w:b/>
          <w:bCs/>
          <w:u w:val="single"/>
          <w:rtl/>
        </w:rPr>
        <w:t>נכחו</w:t>
      </w:r>
      <w:r w:rsidRPr="00C270A0">
        <w:rPr>
          <w:rFonts w:cs="David"/>
          <w:rtl/>
        </w:rPr>
        <w:t>:</w:t>
      </w:r>
    </w:p>
    <w:p w14:paraId="52E4C662" w14:textId="77777777" w:rsidR="00C270A0" w:rsidRPr="00C270A0" w:rsidRDefault="00C270A0" w:rsidP="00C270A0">
      <w:pPr>
        <w:bidi/>
        <w:rPr>
          <w:rFonts w:cs="David"/>
          <w:rtl/>
        </w:rPr>
      </w:pPr>
    </w:p>
    <w:p w14:paraId="2D9B76C5" w14:textId="77777777" w:rsidR="00C270A0" w:rsidRPr="00C270A0" w:rsidRDefault="00C270A0" w:rsidP="00C270A0">
      <w:pPr>
        <w:tabs>
          <w:tab w:val="left" w:pos="1788"/>
        </w:tabs>
        <w:bidi/>
        <w:rPr>
          <w:rFonts w:cs="David"/>
          <w:rtl/>
        </w:rPr>
      </w:pPr>
      <w:r w:rsidRPr="00C270A0">
        <w:rPr>
          <w:rFonts w:cs="David"/>
          <w:b/>
          <w:bCs/>
          <w:u w:val="single"/>
          <w:rtl/>
        </w:rPr>
        <w:t>חברי הוועדה</w:t>
      </w:r>
      <w:r w:rsidRPr="00C270A0">
        <w:rPr>
          <w:rFonts w:cs="David"/>
          <w:rtl/>
        </w:rPr>
        <w:t>:</w:t>
      </w:r>
    </w:p>
    <w:p w14:paraId="40281CE3" w14:textId="77777777" w:rsidR="00C270A0" w:rsidRPr="00C270A0" w:rsidRDefault="00C270A0" w:rsidP="00C270A0">
      <w:pPr>
        <w:bidi/>
        <w:rPr>
          <w:rFonts w:cs="David"/>
          <w:rtl/>
        </w:rPr>
      </w:pPr>
    </w:p>
    <w:p w14:paraId="5DE90894" w14:textId="77777777" w:rsidR="00C270A0" w:rsidRPr="00C270A0" w:rsidRDefault="00C270A0" w:rsidP="00C270A0">
      <w:pPr>
        <w:bidi/>
        <w:rPr>
          <w:rFonts w:cs="David" w:hint="cs"/>
          <w:rtl/>
        </w:rPr>
      </w:pPr>
      <w:r w:rsidRPr="00C270A0">
        <w:rPr>
          <w:rFonts w:cs="David" w:hint="cs"/>
          <w:rtl/>
        </w:rPr>
        <w:t xml:space="preserve">דוד טל </w:t>
      </w:r>
      <w:r w:rsidRPr="00C270A0">
        <w:rPr>
          <w:rFonts w:cs="David"/>
          <w:rtl/>
        </w:rPr>
        <w:t>–</w:t>
      </w:r>
      <w:r w:rsidRPr="00C270A0">
        <w:rPr>
          <w:rFonts w:cs="David" w:hint="cs"/>
          <w:rtl/>
        </w:rPr>
        <w:t xml:space="preserve"> היו"ר</w:t>
      </w:r>
    </w:p>
    <w:p w14:paraId="4FFB06FB" w14:textId="77777777" w:rsidR="00C270A0" w:rsidRPr="00C270A0" w:rsidRDefault="00C270A0" w:rsidP="00C270A0">
      <w:pPr>
        <w:bidi/>
        <w:rPr>
          <w:rFonts w:cs="David" w:hint="cs"/>
          <w:rtl/>
        </w:rPr>
      </w:pPr>
      <w:r w:rsidRPr="00C270A0">
        <w:rPr>
          <w:rFonts w:cs="David" w:hint="cs"/>
          <w:rtl/>
        </w:rPr>
        <w:t xml:space="preserve">יולי-יואל </w:t>
      </w:r>
      <w:proofErr w:type="spellStart"/>
      <w:r w:rsidRPr="00C270A0">
        <w:rPr>
          <w:rFonts w:cs="David" w:hint="cs"/>
          <w:rtl/>
        </w:rPr>
        <w:t>אדלשטיין</w:t>
      </w:r>
      <w:proofErr w:type="spellEnd"/>
    </w:p>
    <w:p w14:paraId="6C47B6A1" w14:textId="77777777" w:rsidR="00C270A0" w:rsidRPr="00C270A0" w:rsidRDefault="00C270A0" w:rsidP="00C270A0">
      <w:pPr>
        <w:bidi/>
        <w:rPr>
          <w:rFonts w:cs="David" w:hint="cs"/>
          <w:rtl/>
        </w:rPr>
      </w:pPr>
      <w:r w:rsidRPr="00C270A0">
        <w:rPr>
          <w:rFonts w:cs="David" w:hint="cs"/>
          <w:rtl/>
        </w:rPr>
        <w:t>דוד אזולאי</w:t>
      </w:r>
    </w:p>
    <w:p w14:paraId="16362A76" w14:textId="77777777" w:rsidR="00C270A0" w:rsidRPr="00C270A0" w:rsidRDefault="00C270A0" w:rsidP="00C270A0">
      <w:pPr>
        <w:bidi/>
        <w:rPr>
          <w:rFonts w:cs="David" w:hint="cs"/>
          <w:rtl/>
        </w:rPr>
      </w:pPr>
      <w:proofErr w:type="spellStart"/>
      <w:r w:rsidRPr="00C270A0">
        <w:rPr>
          <w:rFonts w:cs="David" w:hint="cs"/>
          <w:rtl/>
        </w:rPr>
        <w:t>רוברט</w:t>
      </w:r>
      <w:proofErr w:type="spellEnd"/>
      <w:r w:rsidRPr="00C270A0">
        <w:rPr>
          <w:rFonts w:cs="David" w:hint="cs"/>
          <w:rtl/>
        </w:rPr>
        <w:t xml:space="preserve"> </w:t>
      </w:r>
      <w:proofErr w:type="spellStart"/>
      <w:r w:rsidRPr="00C270A0">
        <w:rPr>
          <w:rFonts w:cs="David" w:hint="cs"/>
          <w:rtl/>
        </w:rPr>
        <w:t>אילטוב</w:t>
      </w:r>
      <w:proofErr w:type="spellEnd"/>
    </w:p>
    <w:p w14:paraId="3707C0F7" w14:textId="77777777" w:rsidR="00C270A0" w:rsidRPr="00C270A0" w:rsidRDefault="00C270A0" w:rsidP="00C270A0">
      <w:pPr>
        <w:bidi/>
        <w:rPr>
          <w:rFonts w:cs="David" w:hint="cs"/>
          <w:rtl/>
        </w:rPr>
      </w:pPr>
      <w:proofErr w:type="spellStart"/>
      <w:r w:rsidRPr="00C270A0">
        <w:rPr>
          <w:rFonts w:cs="David" w:hint="cs"/>
          <w:rtl/>
        </w:rPr>
        <w:t>מוחמד</w:t>
      </w:r>
      <w:proofErr w:type="spellEnd"/>
      <w:r w:rsidRPr="00C270A0">
        <w:rPr>
          <w:rFonts w:cs="David" w:hint="cs"/>
          <w:rtl/>
        </w:rPr>
        <w:t xml:space="preserve"> ברכה</w:t>
      </w:r>
    </w:p>
    <w:p w14:paraId="3F82A43D" w14:textId="77777777" w:rsidR="00C270A0" w:rsidRPr="00C270A0" w:rsidRDefault="00C270A0" w:rsidP="00C270A0">
      <w:pPr>
        <w:bidi/>
        <w:rPr>
          <w:rFonts w:cs="David" w:hint="cs"/>
          <w:rtl/>
        </w:rPr>
      </w:pPr>
      <w:r w:rsidRPr="00C270A0">
        <w:rPr>
          <w:rFonts w:cs="David" w:hint="cs"/>
          <w:rtl/>
        </w:rPr>
        <w:t xml:space="preserve">זהבה </w:t>
      </w:r>
      <w:proofErr w:type="spellStart"/>
      <w:r w:rsidRPr="00C270A0">
        <w:rPr>
          <w:rFonts w:cs="David" w:hint="cs"/>
          <w:rtl/>
        </w:rPr>
        <w:t>גלאון</w:t>
      </w:r>
      <w:proofErr w:type="spellEnd"/>
    </w:p>
    <w:p w14:paraId="11E39034" w14:textId="77777777" w:rsidR="00C270A0" w:rsidRPr="00C270A0" w:rsidRDefault="00C270A0" w:rsidP="00C270A0">
      <w:pPr>
        <w:bidi/>
        <w:rPr>
          <w:rFonts w:cs="David" w:hint="cs"/>
          <w:rtl/>
        </w:rPr>
      </w:pPr>
      <w:r w:rsidRPr="00C270A0">
        <w:rPr>
          <w:rFonts w:cs="David" w:hint="cs"/>
          <w:rtl/>
        </w:rPr>
        <w:t>נסים זאב</w:t>
      </w:r>
    </w:p>
    <w:p w14:paraId="621FDEC6" w14:textId="77777777" w:rsidR="00C270A0" w:rsidRPr="00C270A0" w:rsidRDefault="00C270A0" w:rsidP="00C270A0">
      <w:pPr>
        <w:bidi/>
        <w:rPr>
          <w:rFonts w:cs="David" w:hint="cs"/>
          <w:rtl/>
        </w:rPr>
      </w:pPr>
      <w:proofErr w:type="spellStart"/>
      <w:r w:rsidRPr="00C270A0">
        <w:rPr>
          <w:rFonts w:cs="David" w:hint="cs"/>
          <w:rtl/>
        </w:rPr>
        <w:t>נאדיה</w:t>
      </w:r>
      <w:proofErr w:type="spellEnd"/>
      <w:r w:rsidRPr="00C270A0">
        <w:rPr>
          <w:rFonts w:cs="David" w:hint="cs"/>
          <w:rtl/>
        </w:rPr>
        <w:t xml:space="preserve"> חילו</w:t>
      </w:r>
    </w:p>
    <w:p w14:paraId="7BB2417F" w14:textId="77777777" w:rsidR="00C270A0" w:rsidRPr="00C270A0" w:rsidRDefault="00C270A0" w:rsidP="00C270A0">
      <w:pPr>
        <w:bidi/>
        <w:rPr>
          <w:rFonts w:cs="David" w:hint="cs"/>
          <w:rtl/>
        </w:rPr>
      </w:pPr>
      <w:r w:rsidRPr="00C270A0">
        <w:rPr>
          <w:rFonts w:cs="David" w:hint="cs"/>
          <w:rtl/>
        </w:rPr>
        <w:t>יואל חסון</w:t>
      </w:r>
    </w:p>
    <w:p w14:paraId="008790BD" w14:textId="77777777" w:rsidR="00C270A0" w:rsidRPr="00C270A0" w:rsidRDefault="00C270A0" w:rsidP="00C270A0">
      <w:pPr>
        <w:bidi/>
        <w:rPr>
          <w:rFonts w:cs="David" w:hint="cs"/>
          <w:rtl/>
        </w:rPr>
      </w:pPr>
      <w:r w:rsidRPr="00C270A0">
        <w:rPr>
          <w:rFonts w:cs="David" w:hint="cs"/>
          <w:rtl/>
        </w:rPr>
        <w:t>אחמד טיבי</w:t>
      </w:r>
    </w:p>
    <w:p w14:paraId="6BC84FD7" w14:textId="77777777" w:rsidR="00C270A0" w:rsidRPr="00C270A0" w:rsidRDefault="00C270A0" w:rsidP="00C270A0">
      <w:pPr>
        <w:bidi/>
        <w:rPr>
          <w:rFonts w:cs="David" w:hint="cs"/>
          <w:rtl/>
        </w:rPr>
      </w:pPr>
      <w:r w:rsidRPr="00C270A0">
        <w:rPr>
          <w:rFonts w:cs="David" w:hint="cs"/>
          <w:rtl/>
        </w:rPr>
        <w:t xml:space="preserve">שלי </w:t>
      </w:r>
      <w:proofErr w:type="spellStart"/>
      <w:r w:rsidRPr="00C270A0">
        <w:rPr>
          <w:rFonts w:cs="David" w:hint="cs"/>
          <w:rtl/>
        </w:rPr>
        <w:t>יחימוביץ</w:t>
      </w:r>
      <w:proofErr w:type="spellEnd"/>
    </w:p>
    <w:p w14:paraId="7EABD93F" w14:textId="77777777" w:rsidR="00C270A0" w:rsidRPr="00C270A0" w:rsidRDefault="00C270A0" w:rsidP="00C270A0">
      <w:pPr>
        <w:bidi/>
        <w:rPr>
          <w:rFonts w:cs="David" w:hint="cs"/>
          <w:rtl/>
        </w:rPr>
      </w:pPr>
      <w:r w:rsidRPr="00C270A0">
        <w:rPr>
          <w:rFonts w:cs="David" w:hint="cs"/>
          <w:rtl/>
        </w:rPr>
        <w:t>איתן כבל</w:t>
      </w:r>
    </w:p>
    <w:p w14:paraId="21BA5214" w14:textId="77777777" w:rsidR="00C270A0" w:rsidRPr="00C270A0" w:rsidRDefault="00C270A0" w:rsidP="00C270A0">
      <w:pPr>
        <w:bidi/>
        <w:rPr>
          <w:rFonts w:cs="David" w:hint="cs"/>
          <w:rtl/>
        </w:rPr>
      </w:pPr>
      <w:r w:rsidRPr="00C270A0">
        <w:rPr>
          <w:rFonts w:cs="David" w:hint="cs"/>
          <w:rtl/>
        </w:rPr>
        <w:t>שלמה מולה</w:t>
      </w:r>
    </w:p>
    <w:p w14:paraId="03EB9D6A" w14:textId="77777777" w:rsidR="00C270A0" w:rsidRPr="00C270A0" w:rsidRDefault="00C270A0" w:rsidP="00C270A0">
      <w:pPr>
        <w:bidi/>
        <w:rPr>
          <w:rFonts w:cs="David" w:hint="cs"/>
          <w:rtl/>
        </w:rPr>
      </w:pPr>
      <w:r w:rsidRPr="00C270A0">
        <w:rPr>
          <w:rFonts w:cs="David" w:hint="cs"/>
          <w:rtl/>
        </w:rPr>
        <w:t xml:space="preserve">יעקב </w:t>
      </w:r>
      <w:proofErr w:type="spellStart"/>
      <w:r w:rsidRPr="00C270A0">
        <w:rPr>
          <w:rFonts w:cs="David" w:hint="cs"/>
          <w:rtl/>
        </w:rPr>
        <w:t>מרגי</w:t>
      </w:r>
      <w:proofErr w:type="spellEnd"/>
    </w:p>
    <w:p w14:paraId="01029E50" w14:textId="77777777" w:rsidR="00C270A0" w:rsidRPr="00C270A0" w:rsidRDefault="00C270A0" w:rsidP="00C270A0">
      <w:pPr>
        <w:bidi/>
        <w:rPr>
          <w:rFonts w:cs="David" w:hint="cs"/>
          <w:rtl/>
        </w:rPr>
      </w:pPr>
      <w:r w:rsidRPr="00C270A0">
        <w:rPr>
          <w:rFonts w:cs="David" w:hint="cs"/>
          <w:rtl/>
        </w:rPr>
        <w:t>גדעון סער</w:t>
      </w:r>
    </w:p>
    <w:p w14:paraId="5C801C62" w14:textId="77777777" w:rsidR="00C270A0" w:rsidRPr="00C270A0" w:rsidRDefault="00C270A0" w:rsidP="00C270A0">
      <w:pPr>
        <w:bidi/>
        <w:rPr>
          <w:rFonts w:cs="David" w:hint="cs"/>
          <w:rtl/>
        </w:rPr>
      </w:pPr>
      <w:r w:rsidRPr="00C270A0">
        <w:rPr>
          <w:rFonts w:cs="David" w:hint="cs"/>
          <w:rtl/>
        </w:rPr>
        <w:t>מאיר פרוש</w:t>
      </w:r>
    </w:p>
    <w:p w14:paraId="39CDB3B8" w14:textId="77777777" w:rsidR="00C270A0" w:rsidRPr="00C270A0" w:rsidRDefault="00C270A0" w:rsidP="00C270A0">
      <w:pPr>
        <w:bidi/>
        <w:rPr>
          <w:rFonts w:cs="David" w:hint="cs"/>
          <w:rtl/>
        </w:rPr>
      </w:pPr>
      <w:r w:rsidRPr="00C270A0">
        <w:rPr>
          <w:rFonts w:cs="David" w:hint="cs"/>
          <w:rtl/>
        </w:rPr>
        <w:t>ראובן ריבלין</w:t>
      </w:r>
    </w:p>
    <w:p w14:paraId="2374702A" w14:textId="77777777" w:rsidR="00C270A0" w:rsidRPr="00C270A0" w:rsidRDefault="00C270A0" w:rsidP="00C270A0">
      <w:pPr>
        <w:bidi/>
        <w:rPr>
          <w:rFonts w:cs="David" w:hint="cs"/>
          <w:rtl/>
        </w:rPr>
      </w:pPr>
      <w:r w:rsidRPr="00C270A0">
        <w:rPr>
          <w:rFonts w:cs="David" w:hint="cs"/>
          <w:rtl/>
        </w:rPr>
        <w:t xml:space="preserve">משה </w:t>
      </w:r>
      <w:proofErr w:type="spellStart"/>
      <w:r w:rsidRPr="00C270A0">
        <w:rPr>
          <w:rFonts w:cs="David" w:hint="cs"/>
          <w:rtl/>
        </w:rPr>
        <w:t>שרוני</w:t>
      </w:r>
      <w:proofErr w:type="spellEnd"/>
    </w:p>
    <w:p w14:paraId="44FFB853" w14:textId="77777777" w:rsidR="00C270A0" w:rsidRPr="00C270A0" w:rsidRDefault="00C270A0" w:rsidP="00C270A0">
      <w:pPr>
        <w:bidi/>
        <w:rPr>
          <w:rFonts w:cs="David" w:hint="cs"/>
          <w:rtl/>
        </w:rPr>
      </w:pPr>
      <w:r w:rsidRPr="00C270A0">
        <w:rPr>
          <w:rFonts w:cs="David" w:hint="cs"/>
          <w:rtl/>
        </w:rPr>
        <w:t>רונית תירוש</w:t>
      </w:r>
    </w:p>
    <w:p w14:paraId="214F236B" w14:textId="77777777" w:rsidR="00C270A0" w:rsidRPr="00C270A0" w:rsidRDefault="00C270A0" w:rsidP="00C270A0">
      <w:pPr>
        <w:bidi/>
        <w:rPr>
          <w:rFonts w:cs="David" w:hint="cs"/>
          <w:rtl/>
        </w:rPr>
      </w:pPr>
    </w:p>
    <w:p w14:paraId="740E7C7C" w14:textId="77777777" w:rsidR="00C270A0" w:rsidRPr="00C270A0" w:rsidRDefault="00C270A0" w:rsidP="00C270A0">
      <w:pPr>
        <w:bidi/>
        <w:rPr>
          <w:rFonts w:cs="David" w:hint="cs"/>
          <w:rtl/>
        </w:rPr>
      </w:pPr>
      <w:r w:rsidRPr="00C270A0">
        <w:rPr>
          <w:rFonts w:cs="David" w:hint="cs"/>
          <w:rtl/>
        </w:rPr>
        <w:t xml:space="preserve">יצחק </w:t>
      </w:r>
      <w:proofErr w:type="spellStart"/>
      <w:r w:rsidRPr="00C270A0">
        <w:rPr>
          <w:rFonts w:cs="David" w:hint="cs"/>
          <w:rtl/>
        </w:rPr>
        <w:t>אהרונוביץ</w:t>
      </w:r>
      <w:proofErr w:type="spellEnd"/>
    </w:p>
    <w:p w14:paraId="6ACA9F39" w14:textId="77777777" w:rsidR="00C270A0" w:rsidRPr="00C270A0" w:rsidRDefault="00C270A0" w:rsidP="00C270A0">
      <w:pPr>
        <w:bidi/>
        <w:rPr>
          <w:rFonts w:cs="David" w:hint="cs"/>
          <w:rtl/>
        </w:rPr>
      </w:pPr>
      <w:r w:rsidRPr="00C270A0">
        <w:rPr>
          <w:rFonts w:cs="David" w:hint="cs"/>
          <w:rtl/>
        </w:rPr>
        <w:t>מנחם בן-ששון</w:t>
      </w:r>
    </w:p>
    <w:p w14:paraId="7A4B4969" w14:textId="77777777" w:rsidR="00C270A0" w:rsidRPr="00C270A0" w:rsidRDefault="00C270A0" w:rsidP="00C270A0">
      <w:pPr>
        <w:bidi/>
        <w:rPr>
          <w:rFonts w:cs="David" w:hint="cs"/>
          <w:rtl/>
        </w:rPr>
      </w:pPr>
      <w:r w:rsidRPr="00C270A0">
        <w:rPr>
          <w:rFonts w:cs="David" w:hint="cs"/>
          <w:rtl/>
        </w:rPr>
        <w:t>יצחק זיו</w:t>
      </w:r>
    </w:p>
    <w:p w14:paraId="354C3D27" w14:textId="77777777" w:rsidR="00C270A0" w:rsidRPr="00C270A0" w:rsidRDefault="00C270A0" w:rsidP="00C270A0">
      <w:pPr>
        <w:bidi/>
        <w:rPr>
          <w:rFonts w:cs="David" w:hint="cs"/>
          <w:rtl/>
        </w:rPr>
      </w:pPr>
      <w:r w:rsidRPr="00C270A0">
        <w:rPr>
          <w:rFonts w:cs="David" w:hint="cs"/>
          <w:rtl/>
        </w:rPr>
        <w:t xml:space="preserve">מיכאל </w:t>
      </w:r>
      <w:proofErr w:type="spellStart"/>
      <w:r w:rsidRPr="00C270A0">
        <w:rPr>
          <w:rFonts w:cs="David" w:hint="cs"/>
          <w:rtl/>
        </w:rPr>
        <w:t>מלכיאור</w:t>
      </w:r>
      <w:proofErr w:type="spellEnd"/>
    </w:p>
    <w:p w14:paraId="48D2CC52" w14:textId="77777777" w:rsidR="00C270A0" w:rsidRPr="00C270A0" w:rsidRDefault="00C270A0" w:rsidP="00C270A0">
      <w:pPr>
        <w:bidi/>
        <w:rPr>
          <w:rFonts w:cs="David" w:hint="cs"/>
          <w:rtl/>
        </w:rPr>
      </w:pPr>
      <w:r w:rsidRPr="00C270A0">
        <w:rPr>
          <w:rFonts w:cs="David" w:hint="cs"/>
          <w:rtl/>
        </w:rPr>
        <w:t xml:space="preserve">מיכאל </w:t>
      </w:r>
      <w:proofErr w:type="spellStart"/>
      <w:r w:rsidRPr="00C270A0">
        <w:rPr>
          <w:rFonts w:cs="David" w:hint="cs"/>
          <w:rtl/>
        </w:rPr>
        <w:t>נודלמן</w:t>
      </w:r>
      <w:proofErr w:type="spellEnd"/>
    </w:p>
    <w:p w14:paraId="59F546BF" w14:textId="77777777" w:rsidR="00C270A0" w:rsidRPr="00C270A0" w:rsidRDefault="00C270A0" w:rsidP="00C270A0">
      <w:pPr>
        <w:bidi/>
        <w:rPr>
          <w:rFonts w:cs="David" w:hint="cs"/>
          <w:rtl/>
        </w:rPr>
      </w:pPr>
    </w:p>
    <w:p w14:paraId="31A7E8E0" w14:textId="77777777" w:rsidR="00C270A0" w:rsidRPr="00C270A0" w:rsidRDefault="00C270A0" w:rsidP="00C270A0">
      <w:pPr>
        <w:tabs>
          <w:tab w:val="left" w:pos="1788"/>
          <w:tab w:val="left" w:pos="3631"/>
        </w:tabs>
        <w:bidi/>
        <w:rPr>
          <w:rFonts w:cs="David" w:hint="cs"/>
          <w:rtl/>
        </w:rPr>
      </w:pPr>
      <w:r w:rsidRPr="00C270A0">
        <w:rPr>
          <w:rFonts w:cs="David"/>
          <w:b/>
          <w:bCs/>
          <w:u w:val="single"/>
          <w:rtl/>
        </w:rPr>
        <w:t>מוזמנים</w:t>
      </w:r>
      <w:r w:rsidRPr="00C270A0">
        <w:rPr>
          <w:rFonts w:cs="David"/>
          <w:rtl/>
        </w:rPr>
        <w:t>:</w:t>
      </w:r>
    </w:p>
    <w:p w14:paraId="119DAAE6" w14:textId="77777777" w:rsidR="00C270A0" w:rsidRPr="00C270A0" w:rsidRDefault="00C270A0" w:rsidP="00C270A0">
      <w:pPr>
        <w:bidi/>
        <w:rPr>
          <w:rFonts w:cs="David"/>
          <w:rtl/>
        </w:rPr>
      </w:pPr>
    </w:p>
    <w:p w14:paraId="68B20501" w14:textId="77777777" w:rsidR="00C270A0" w:rsidRPr="00C270A0" w:rsidRDefault="00C270A0" w:rsidP="00C270A0">
      <w:pPr>
        <w:bidi/>
        <w:rPr>
          <w:rFonts w:cs="David" w:hint="cs"/>
          <w:rtl/>
        </w:rPr>
      </w:pPr>
      <w:r w:rsidRPr="00C270A0">
        <w:rPr>
          <w:rFonts w:cs="David" w:hint="cs"/>
          <w:rtl/>
        </w:rPr>
        <w:t xml:space="preserve">איל ינון </w:t>
      </w:r>
      <w:r w:rsidRPr="00C270A0">
        <w:rPr>
          <w:rFonts w:cs="David"/>
          <w:rtl/>
        </w:rPr>
        <w:t>–</w:t>
      </w:r>
      <w:r w:rsidRPr="00C270A0">
        <w:rPr>
          <w:rFonts w:cs="David" w:hint="cs"/>
          <w:rtl/>
        </w:rPr>
        <w:t xml:space="preserve"> מזכיר הכנסת</w:t>
      </w:r>
    </w:p>
    <w:p w14:paraId="1076F432" w14:textId="77777777" w:rsidR="00C270A0" w:rsidRPr="00C270A0" w:rsidRDefault="00C270A0" w:rsidP="00C270A0">
      <w:pPr>
        <w:bidi/>
        <w:rPr>
          <w:rFonts w:cs="David"/>
          <w:rtl/>
        </w:rPr>
      </w:pPr>
    </w:p>
    <w:p w14:paraId="3E82ED2B" w14:textId="77777777" w:rsidR="00C270A0" w:rsidRPr="00C270A0" w:rsidRDefault="00C270A0" w:rsidP="00C270A0">
      <w:pPr>
        <w:tabs>
          <w:tab w:val="left" w:pos="1930"/>
        </w:tabs>
        <w:bidi/>
        <w:rPr>
          <w:rFonts w:cs="David" w:hint="cs"/>
          <w:rtl/>
        </w:rPr>
      </w:pPr>
      <w:r w:rsidRPr="00C270A0">
        <w:rPr>
          <w:rFonts w:cs="David"/>
          <w:b/>
          <w:bCs/>
          <w:u w:val="single"/>
          <w:rtl/>
        </w:rPr>
        <w:t>יוע</w:t>
      </w:r>
      <w:r w:rsidRPr="00C270A0">
        <w:rPr>
          <w:rFonts w:cs="David" w:hint="cs"/>
          <w:b/>
          <w:bCs/>
          <w:u w:val="single"/>
          <w:rtl/>
        </w:rPr>
        <w:t>צים</w:t>
      </w:r>
      <w:r w:rsidRPr="00C270A0">
        <w:rPr>
          <w:rFonts w:cs="David"/>
          <w:b/>
          <w:bCs/>
          <w:u w:val="single"/>
          <w:rtl/>
        </w:rPr>
        <w:t xml:space="preserve"> משפטי</w:t>
      </w:r>
      <w:r w:rsidRPr="00C270A0">
        <w:rPr>
          <w:rFonts w:cs="David" w:hint="cs"/>
          <w:b/>
          <w:bCs/>
          <w:u w:val="single"/>
          <w:rtl/>
        </w:rPr>
        <w:t>ים</w:t>
      </w:r>
      <w:r w:rsidRPr="00C270A0">
        <w:rPr>
          <w:rFonts w:cs="David"/>
          <w:rtl/>
        </w:rPr>
        <w:t>:</w:t>
      </w:r>
      <w:r w:rsidRPr="00C270A0">
        <w:rPr>
          <w:rFonts w:cs="David" w:hint="cs"/>
          <w:rtl/>
        </w:rPr>
        <w:tab/>
        <w:t>עו"ד ארבל אסטרחן, עו"ד שלומי בלבן</w:t>
      </w:r>
    </w:p>
    <w:p w14:paraId="3FD15DA4" w14:textId="77777777" w:rsidR="00C270A0" w:rsidRPr="00C270A0" w:rsidRDefault="00C270A0" w:rsidP="00C270A0">
      <w:pPr>
        <w:bidi/>
        <w:rPr>
          <w:rFonts w:cs="David"/>
          <w:rtl/>
        </w:rPr>
      </w:pPr>
    </w:p>
    <w:p w14:paraId="5E02404E" w14:textId="77777777" w:rsidR="00C270A0" w:rsidRPr="00C270A0" w:rsidRDefault="00C270A0" w:rsidP="00C270A0">
      <w:pPr>
        <w:tabs>
          <w:tab w:val="left" w:pos="1930"/>
        </w:tabs>
        <w:bidi/>
        <w:rPr>
          <w:rFonts w:cs="David" w:hint="cs"/>
          <w:b/>
          <w:bCs/>
          <w:rtl/>
        </w:rPr>
      </w:pPr>
      <w:r w:rsidRPr="00C270A0">
        <w:rPr>
          <w:rFonts w:cs="David"/>
          <w:b/>
          <w:bCs/>
          <w:u w:val="single"/>
          <w:rtl/>
        </w:rPr>
        <w:t>מנהלת הוועדה</w:t>
      </w:r>
      <w:r w:rsidRPr="00C270A0">
        <w:rPr>
          <w:rFonts w:cs="David"/>
          <w:rtl/>
        </w:rPr>
        <w:t>:</w:t>
      </w:r>
      <w:r w:rsidRPr="00C270A0">
        <w:rPr>
          <w:rFonts w:cs="David" w:hint="cs"/>
          <w:rtl/>
        </w:rPr>
        <w:tab/>
        <w:t>אתי בן-יוסף</w:t>
      </w:r>
    </w:p>
    <w:p w14:paraId="1769E77A" w14:textId="77777777" w:rsidR="00C270A0" w:rsidRPr="00C270A0" w:rsidRDefault="00C270A0" w:rsidP="00C270A0">
      <w:pPr>
        <w:bidi/>
        <w:rPr>
          <w:rFonts w:cs="David"/>
          <w:rtl/>
        </w:rPr>
      </w:pPr>
    </w:p>
    <w:p w14:paraId="54E1DF74" w14:textId="77777777" w:rsidR="00C270A0" w:rsidRPr="00C270A0" w:rsidRDefault="00C270A0" w:rsidP="00C270A0">
      <w:pPr>
        <w:tabs>
          <w:tab w:val="left" w:pos="1930"/>
        </w:tabs>
        <w:bidi/>
        <w:rPr>
          <w:rFonts w:cs="David" w:hint="cs"/>
          <w:rtl/>
        </w:rPr>
      </w:pPr>
      <w:r w:rsidRPr="00C270A0">
        <w:rPr>
          <w:rFonts w:cs="David" w:hint="cs"/>
          <w:b/>
          <w:bCs/>
          <w:u w:val="single"/>
          <w:rtl/>
        </w:rPr>
        <w:t>רשמת פרלמנטרית</w:t>
      </w:r>
      <w:r w:rsidRPr="00C270A0">
        <w:rPr>
          <w:rFonts w:cs="David"/>
          <w:rtl/>
        </w:rPr>
        <w:t>:</w:t>
      </w:r>
      <w:r w:rsidRPr="00C270A0">
        <w:rPr>
          <w:rFonts w:cs="David" w:hint="cs"/>
          <w:rtl/>
        </w:rPr>
        <w:tab/>
        <w:t>שלומית כהן</w:t>
      </w:r>
    </w:p>
    <w:p w14:paraId="78463E74" w14:textId="77777777" w:rsidR="00C270A0" w:rsidRDefault="00C270A0" w:rsidP="00C270A0">
      <w:pPr>
        <w:bidi/>
        <w:jc w:val="center"/>
        <w:rPr>
          <w:rFonts w:cs="David" w:hint="cs"/>
          <w:b/>
          <w:bCs/>
          <w:u w:val="single"/>
          <w:rtl/>
        </w:rPr>
      </w:pPr>
      <w:r w:rsidRPr="00C270A0">
        <w:rPr>
          <w:rFonts w:cs="David"/>
          <w:b/>
          <w:bCs/>
          <w:rtl/>
        </w:rPr>
        <w:br w:type="page"/>
      </w:r>
    </w:p>
    <w:p w14:paraId="39D6D5C3" w14:textId="77777777" w:rsidR="00C270A0" w:rsidRDefault="00C270A0" w:rsidP="00C270A0">
      <w:pPr>
        <w:bidi/>
        <w:jc w:val="center"/>
        <w:rPr>
          <w:rFonts w:cs="David" w:hint="cs"/>
          <w:b/>
          <w:bCs/>
          <w:u w:val="single"/>
          <w:rtl/>
        </w:rPr>
      </w:pPr>
    </w:p>
    <w:p w14:paraId="01D369CB" w14:textId="77777777" w:rsidR="00C270A0" w:rsidRDefault="00C270A0" w:rsidP="00C270A0">
      <w:pPr>
        <w:bidi/>
        <w:jc w:val="center"/>
        <w:rPr>
          <w:rFonts w:cs="David" w:hint="cs"/>
          <w:b/>
          <w:bCs/>
          <w:u w:val="single"/>
          <w:rtl/>
        </w:rPr>
      </w:pPr>
    </w:p>
    <w:p w14:paraId="268E3CF5" w14:textId="77777777" w:rsidR="00C270A0" w:rsidRPr="00C270A0" w:rsidRDefault="00C270A0" w:rsidP="00C270A0">
      <w:pPr>
        <w:bidi/>
        <w:jc w:val="center"/>
        <w:rPr>
          <w:rFonts w:cs="David" w:hint="cs"/>
          <w:b/>
          <w:bCs/>
          <w:u w:val="single"/>
          <w:rtl/>
        </w:rPr>
      </w:pPr>
      <w:r w:rsidRPr="00C270A0">
        <w:rPr>
          <w:rFonts w:cs="David" w:hint="cs"/>
          <w:b/>
          <w:bCs/>
          <w:u w:val="single"/>
          <w:rtl/>
        </w:rPr>
        <w:t xml:space="preserve">בחירת יושב-ראש לוועדת הכספים </w:t>
      </w:r>
      <w:r w:rsidRPr="00C270A0">
        <w:rPr>
          <w:rFonts w:cs="David"/>
          <w:b/>
          <w:bCs/>
          <w:u w:val="single"/>
          <w:rtl/>
        </w:rPr>
        <w:t>–</w:t>
      </w:r>
      <w:r w:rsidRPr="00C270A0">
        <w:rPr>
          <w:rFonts w:cs="David" w:hint="cs"/>
          <w:b/>
          <w:bCs/>
          <w:u w:val="single"/>
          <w:rtl/>
        </w:rPr>
        <w:t xml:space="preserve"> דיון מחודש</w:t>
      </w:r>
    </w:p>
    <w:p w14:paraId="39C53CED" w14:textId="77777777" w:rsidR="00C270A0" w:rsidRPr="00C270A0" w:rsidRDefault="00C270A0" w:rsidP="00C270A0">
      <w:pPr>
        <w:bidi/>
        <w:rPr>
          <w:rFonts w:cs="David" w:hint="cs"/>
          <w:rtl/>
        </w:rPr>
      </w:pPr>
    </w:p>
    <w:p w14:paraId="5EBF2A3C" w14:textId="77777777" w:rsidR="00C270A0" w:rsidRDefault="00C270A0" w:rsidP="00C270A0">
      <w:pPr>
        <w:tabs>
          <w:tab w:val="left" w:pos="1221"/>
        </w:tabs>
        <w:bidi/>
        <w:rPr>
          <w:rFonts w:cs="David" w:hint="cs"/>
          <w:u w:val="single"/>
          <w:rtl/>
        </w:rPr>
      </w:pPr>
    </w:p>
    <w:p w14:paraId="66C42D57" w14:textId="77777777" w:rsidR="00C270A0" w:rsidRDefault="00C270A0" w:rsidP="00C270A0">
      <w:pPr>
        <w:tabs>
          <w:tab w:val="left" w:pos="1221"/>
        </w:tabs>
        <w:bidi/>
        <w:rPr>
          <w:rFonts w:cs="David" w:hint="cs"/>
          <w:u w:val="single"/>
          <w:rtl/>
        </w:rPr>
      </w:pPr>
    </w:p>
    <w:p w14:paraId="0F0C51E1" w14:textId="77777777" w:rsidR="00C270A0" w:rsidRDefault="00C270A0" w:rsidP="00C270A0">
      <w:pPr>
        <w:tabs>
          <w:tab w:val="left" w:pos="1221"/>
        </w:tabs>
        <w:bidi/>
        <w:rPr>
          <w:rFonts w:cs="David" w:hint="cs"/>
          <w:u w:val="single"/>
          <w:rtl/>
        </w:rPr>
      </w:pPr>
    </w:p>
    <w:p w14:paraId="66ADCE19" w14:textId="77777777" w:rsidR="00C270A0" w:rsidRPr="00C270A0" w:rsidRDefault="00C270A0" w:rsidP="00C270A0">
      <w:pPr>
        <w:tabs>
          <w:tab w:val="left" w:pos="1221"/>
        </w:tabs>
        <w:bidi/>
        <w:rPr>
          <w:rFonts w:cs="David" w:hint="cs"/>
          <w:u w:val="single"/>
          <w:rtl/>
        </w:rPr>
      </w:pPr>
      <w:r w:rsidRPr="00C270A0">
        <w:rPr>
          <w:rFonts w:cs="David" w:hint="cs"/>
          <w:u w:val="single"/>
          <w:rtl/>
        </w:rPr>
        <w:t>היו"ר דוד טל:</w:t>
      </w:r>
    </w:p>
    <w:p w14:paraId="34C8791D" w14:textId="77777777" w:rsidR="00C270A0" w:rsidRPr="00C270A0" w:rsidRDefault="00C270A0" w:rsidP="00C270A0">
      <w:pPr>
        <w:tabs>
          <w:tab w:val="left" w:pos="1221"/>
        </w:tabs>
        <w:bidi/>
        <w:rPr>
          <w:rFonts w:cs="David" w:hint="cs"/>
          <w:rtl/>
        </w:rPr>
      </w:pPr>
    </w:p>
    <w:p w14:paraId="09DB13D2" w14:textId="77777777" w:rsidR="00C270A0" w:rsidRPr="00C270A0" w:rsidRDefault="00C270A0" w:rsidP="00C270A0">
      <w:pPr>
        <w:bidi/>
        <w:rPr>
          <w:rFonts w:cs="David" w:hint="cs"/>
          <w:rtl/>
        </w:rPr>
      </w:pPr>
      <w:r w:rsidRPr="00C270A0">
        <w:rPr>
          <w:rFonts w:cs="David" w:hint="cs"/>
          <w:rtl/>
        </w:rPr>
        <w:tab/>
        <w:t xml:space="preserve">אחר הצהריים טובים. אנחנו מתחילים את הדיון בנושא הרביזיה. אנחנו אמורים לסיים עד 16:00. אני מוכן לגלוש 10-5 דקות מעבר לזמן, אם אראה שלא מיצינו את הדיון ואם כל החברים שרצו לדבר לא ידברו. אבל אני מבקש להתמקד בכך שעד השעה 16:00 נקיים את ההצבעה. </w:t>
      </w:r>
    </w:p>
    <w:p w14:paraId="3494214D" w14:textId="77777777" w:rsidR="00C270A0" w:rsidRPr="00C270A0" w:rsidRDefault="00C270A0" w:rsidP="00C270A0">
      <w:pPr>
        <w:bidi/>
        <w:rPr>
          <w:rFonts w:cs="David" w:hint="cs"/>
          <w:rtl/>
        </w:rPr>
      </w:pPr>
    </w:p>
    <w:p w14:paraId="31CE61C9" w14:textId="77777777" w:rsidR="00C270A0" w:rsidRPr="00C270A0" w:rsidRDefault="00C270A0" w:rsidP="00C270A0">
      <w:pPr>
        <w:bidi/>
        <w:ind w:firstLine="512"/>
        <w:rPr>
          <w:rFonts w:cs="David" w:hint="cs"/>
          <w:rtl/>
        </w:rPr>
      </w:pPr>
      <w:r w:rsidRPr="00C270A0">
        <w:rPr>
          <w:rFonts w:cs="David" w:hint="cs"/>
          <w:rtl/>
        </w:rPr>
        <w:t xml:space="preserve">סדר הדוברים: חברי הכנסת סער, </w:t>
      </w:r>
      <w:proofErr w:type="spellStart"/>
      <w:r w:rsidRPr="00C270A0">
        <w:rPr>
          <w:rFonts w:cs="David" w:hint="cs"/>
          <w:rtl/>
        </w:rPr>
        <w:t>מרגי</w:t>
      </w:r>
      <w:proofErr w:type="spellEnd"/>
      <w:r w:rsidRPr="00C270A0">
        <w:rPr>
          <w:rFonts w:cs="David" w:hint="cs"/>
          <w:rtl/>
        </w:rPr>
        <w:t xml:space="preserve">, </w:t>
      </w:r>
      <w:proofErr w:type="spellStart"/>
      <w:r w:rsidRPr="00C270A0">
        <w:rPr>
          <w:rFonts w:cs="David" w:hint="cs"/>
          <w:rtl/>
        </w:rPr>
        <w:t>שרוני</w:t>
      </w:r>
      <w:proofErr w:type="spellEnd"/>
      <w:r w:rsidRPr="00C270A0">
        <w:rPr>
          <w:rFonts w:cs="David" w:hint="cs"/>
          <w:rtl/>
        </w:rPr>
        <w:t xml:space="preserve">, זאב וטיבי. חבר הכנסת סער, בבקשה. </w:t>
      </w:r>
    </w:p>
    <w:p w14:paraId="558A3B8D" w14:textId="77777777" w:rsidR="00C270A0" w:rsidRPr="00C270A0" w:rsidRDefault="00C270A0" w:rsidP="00C270A0">
      <w:pPr>
        <w:bidi/>
        <w:ind w:firstLine="512"/>
        <w:rPr>
          <w:rFonts w:cs="David" w:hint="cs"/>
          <w:rtl/>
        </w:rPr>
      </w:pPr>
    </w:p>
    <w:p w14:paraId="331B80C4" w14:textId="77777777" w:rsidR="00C270A0" w:rsidRPr="00C270A0" w:rsidRDefault="00C270A0" w:rsidP="00C270A0">
      <w:pPr>
        <w:bidi/>
        <w:rPr>
          <w:rFonts w:cs="David" w:hint="cs"/>
          <w:u w:val="single"/>
          <w:rtl/>
        </w:rPr>
      </w:pPr>
      <w:r w:rsidRPr="00C270A0">
        <w:rPr>
          <w:rFonts w:cs="David" w:hint="cs"/>
          <w:u w:val="single"/>
          <w:rtl/>
        </w:rPr>
        <w:t>גדעון סער:</w:t>
      </w:r>
    </w:p>
    <w:p w14:paraId="4127B24D" w14:textId="77777777" w:rsidR="00C270A0" w:rsidRPr="00C270A0" w:rsidRDefault="00C270A0" w:rsidP="00C270A0">
      <w:pPr>
        <w:bidi/>
        <w:rPr>
          <w:rFonts w:cs="David" w:hint="cs"/>
          <w:u w:val="single"/>
          <w:rtl/>
        </w:rPr>
      </w:pPr>
    </w:p>
    <w:p w14:paraId="2AEFF84F" w14:textId="77777777" w:rsidR="00C270A0" w:rsidRPr="00C270A0" w:rsidRDefault="00C270A0" w:rsidP="00C270A0">
      <w:pPr>
        <w:bidi/>
        <w:ind w:firstLine="512"/>
        <w:rPr>
          <w:rFonts w:cs="David" w:hint="cs"/>
          <w:rtl/>
        </w:rPr>
      </w:pPr>
      <w:r w:rsidRPr="00C270A0">
        <w:rPr>
          <w:rFonts w:cs="David" w:hint="cs"/>
          <w:rtl/>
        </w:rPr>
        <w:tab/>
        <w:t xml:space="preserve"> אני מבקש לדבר בסוף. </w:t>
      </w:r>
    </w:p>
    <w:p w14:paraId="5315BB5A" w14:textId="77777777" w:rsidR="00C270A0" w:rsidRPr="00C270A0" w:rsidRDefault="00C270A0" w:rsidP="00C270A0">
      <w:pPr>
        <w:bidi/>
        <w:ind w:firstLine="512"/>
        <w:rPr>
          <w:rFonts w:cs="David" w:hint="cs"/>
          <w:rtl/>
        </w:rPr>
      </w:pPr>
    </w:p>
    <w:p w14:paraId="03C13E92" w14:textId="77777777" w:rsidR="00C270A0" w:rsidRPr="00C270A0" w:rsidRDefault="00C270A0" w:rsidP="00C270A0">
      <w:pPr>
        <w:tabs>
          <w:tab w:val="left" w:pos="1221"/>
        </w:tabs>
        <w:bidi/>
        <w:rPr>
          <w:rFonts w:cs="David" w:hint="cs"/>
          <w:u w:val="single"/>
          <w:rtl/>
        </w:rPr>
      </w:pPr>
      <w:r w:rsidRPr="00C270A0">
        <w:rPr>
          <w:rFonts w:cs="David" w:hint="cs"/>
          <w:u w:val="single"/>
          <w:rtl/>
        </w:rPr>
        <w:t>היו"ר דוד טל:</w:t>
      </w:r>
    </w:p>
    <w:p w14:paraId="278A1678" w14:textId="77777777" w:rsidR="00C270A0" w:rsidRPr="00C270A0" w:rsidRDefault="00C270A0" w:rsidP="00C270A0">
      <w:pPr>
        <w:tabs>
          <w:tab w:val="left" w:pos="1221"/>
        </w:tabs>
        <w:bidi/>
        <w:rPr>
          <w:rFonts w:cs="David" w:hint="cs"/>
          <w:rtl/>
        </w:rPr>
      </w:pPr>
    </w:p>
    <w:p w14:paraId="778CD29B" w14:textId="77777777" w:rsidR="00C270A0" w:rsidRPr="00C270A0" w:rsidRDefault="00C270A0" w:rsidP="00C270A0">
      <w:pPr>
        <w:bidi/>
        <w:ind w:firstLine="512"/>
        <w:rPr>
          <w:rFonts w:cs="David" w:hint="cs"/>
          <w:rtl/>
        </w:rPr>
      </w:pPr>
      <w:r w:rsidRPr="00C270A0">
        <w:rPr>
          <w:rFonts w:cs="David" w:hint="cs"/>
          <w:rtl/>
        </w:rPr>
        <w:tab/>
        <w:t xml:space="preserve">חבר הכנסת </w:t>
      </w:r>
      <w:proofErr w:type="spellStart"/>
      <w:r w:rsidRPr="00C270A0">
        <w:rPr>
          <w:rFonts w:cs="David" w:hint="cs"/>
          <w:rtl/>
        </w:rPr>
        <w:t>מרגי</w:t>
      </w:r>
      <w:proofErr w:type="spellEnd"/>
      <w:r w:rsidRPr="00C270A0">
        <w:rPr>
          <w:rFonts w:cs="David" w:hint="cs"/>
          <w:rtl/>
        </w:rPr>
        <w:t xml:space="preserve">, בבקשה. </w:t>
      </w:r>
    </w:p>
    <w:p w14:paraId="70787C6B" w14:textId="77777777" w:rsidR="00C270A0" w:rsidRPr="00C270A0" w:rsidRDefault="00C270A0" w:rsidP="00C270A0">
      <w:pPr>
        <w:bidi/>
        <w:ind w:firstLine="512"/>
        <w:rPr>
          <w:rFonts w:cs="David" w:hint="cs"/>
          <w:rtl/>
        </w:rPr>
      </w:pPr>
    </w:p>
    <w:p w14:paraId="5949F54D" w14:textId="77777777" w:rsidR="00C270A0" w:rsidRPr="00C270A0" w:rsidRDefault="00C270A0" w:rsidP="00C270A0">
      <w:pPr>
        <w:bidi/>
        <w:rPr>
          <w:rFonts w:cs="David" w:hint="cs"/>
          <w:rtl/>
        </w:rPr>
      </w:pPr>
      <w:r w:rsidRPr="00C270A0">
        <w:rPr>
          <w:rFonts w:cs="David" w:hint="cs"/>
          <w:u w:val="single"/>
          <w:rtl/>
        </w:rPr>
        <w:t xml:space="preserve">יעקב </w:t>
      </w:r>
      <w:proofErr w:type="spellStart"/>
      <w:r w:rsidRPr="00C270A0">
        <w:rPr>
          <w:rFonts w:cs="David" w:hint="cs"/>
          <w:u w:val="single"/>
          <w:rtl/>
        </w:rPr>
        <w:t>מרגי</w:t>
      </w:r>
      <w:proofErr w:type="spellEnd"/>
      <w:r w:rsidRPr="00C270A0">
        <w:rPr>
          <w:rFonts w:cs="David" w:hint="cs"/>
          <w:u w:val="single"/>
          <w:rtl/>
        </w:rPr>
        <w:t>:</w:t>
      </w:r>
    </w:p>
    <w:p w14:paraId="0554827D" w14:textId="77777777" w:rsidR="00C270A0" w:rsidRPr="00C270A0" w:rsidRDefault="00C270A0" w:rsidP="00C270A0">
      <w:pPr>
        <w:bidi/>
        <w:rPr>
          <w:rFonts w:cs="David" w:hint="cs"/>
          <w:rtl/>
        </w:rPr>
      </w:pPr>
    </w:p>
    <w:p w14:paraId="161E9E06" w14:textId="77777777" w:rsidR="00C270A0" w:rsidRPr="00C270A0" w:rsidRDefault="00C270A0" w:rsidP="00C270A0">
      <w:pPr>
        <w:bidi/>
        <w:ind w:firstLine="512"/>
        <w:rPr>
          <w:rFonts w:cs="David" w:hint="cs"/>
          <w:rtl/>
        </w:rPr>
      </w:pPr>
      <w:r w:rsidRPr="00C270A0">
        <w:rPr>
          <w:rFonts w:cs="David" w:hint="cs"/>
          <w:rtl/>
        </w:rPr>
        <w:tab/>
        <w:t xml:space="preserve"> גברתי היועצת המשפטית, אני רוצה להציע להפריד בין ההצבעות, להצביע על הפסקת הכהונה של </w:t>
      </w:r>
      <w:proofErr w:type="spellStart"/>
      <w:r w:rsidRPr="00C270A0">
        <w:rPr>
          <w:rFonts w:cs="David" w:hint="cs"/>
          <w:rtl/>
        </w:rPr>
        <w:t>סטס</w:t>
      </w:r>
      <w:proofErr w:type="spellEnd"/>
      <w:r w:rsidRPr="00C270A0">
        <w:rPr>
          <w:rFonts w:cs="David" w:hint="cs"/>
          <w:rtl/>
        </w:rPr>
        <w:t xml:space="preserve"> </w:t>
      </w:r>
      <w:proofErr w:type="spellStart"/>
      <w:r w:rsidRPr="00C270A0">
        <w:rPr>
          <w:rFonts w:cs="David" w:hint="cs"/>
          <w:rtl/>
        </w:rPr>
        <w:t>מסז'ניקוב</w:t>
      </w:r>
      <w:proofErr w:type="spellEnd"/>
      <w:r w:rsidRPr="00C270A0">
        <w:rPr>
          <w:rFonts w:cs="David" w:hint="cs"/>
          <w:rtl/>
        </w:rPr>
        <w:t xml:space="preserve"> בנפרד ולהציע מועמד לראשות ועדת הכספים. </w:t>
      </w:r>
    </w:p>
    <w:p w14:paraId="2FA110E4" w14:textId="77777777" w:rsidR="00C270A0" w:rsidRPr="00C270A0" w:rsidRDefault="00C270A0" w:rsidP="00C270A0">
      <w:pPr>
        <w:bidi/>
        <w:ind w:firstLine="512"/>
        <w:rPr>
          <w:rFonts w:cs="David" w:hint="cs"/>
          <w:rtl/>
        </w:rPr>
      </w:pPr>
    </w:p>
    <w:p w14:paraId="5111C3F5" w14:textId="77777777" w:rsidR="00C270A0" w:rsidRPr="00C270A0" w:rsidRDefault="00C270A0" w:rsidP="00C270A0">
      <w:pPr>
        <w:pStyle w:val="Heading5"/>
        <w:jc w:val="left"/>
        <w:rPr>
          <w:rFonts w:hint="cs"/>
          <w:sz w:val="24"/>
          <w:rtl/>
        </w:rPr>
      </w:pPr>
      <w:r w:rsidRPr="00C270A0">
        <w:rPr>
          <w:rFonts w:hint="cs"/>
          <w:sz w:val="24"/>
          <w:u w:val="single"/>
          <w:rtl/>
        </w:rPr>
        <w:t>יואל חסון:</w:t>
      </w:r>
    </w:p>
    <w:p w14:paraId="319772A2" w14:textId="77777777" w:rsidR="00C270A0" w:rsidRPr="00C270A0" w:rsidRDefault="00C270A0" w:rsidP="00C270A0">
      <w:pPr>
        <w:pStyle w:val="Heading5"/>
        <w:jc w:val="left"/>
        <w:rPr>
          <w:rFonts w:hint="cs"/>
          <w:sz w:val="24"/>
          <w:rtl/>
        </w:rPr>
      </w:pPr>
    </w:p>
    <w:p w14:paraId="1A158885" w14:textId="77777777" w:rsidR="00C270A0" w:rsidRPr="00C270A0" w:rsidRDefault="00C270A0" w:rsidP="00C270A0">
      <w:pPr>
        <w:bidi/>
        <w:ind w:firstLine="512"/>
        <w:rPr>
          <w:rFonts w:cs="David" w:hint="cs"/>
          <w:rtl/>
        </w:rPr>
      </w:pPr>
      <w:r w:rsidRPr="00C270A0">
        <w:rPr>
          <w:rFonts w:cs="David" w:hint="cs"/>
          <w:rtl/>
        </w:rPr>
        <w:tab/>
        <w:t xml:space="preserve"> אין דבר כזה, זה לא היה על סדר-היום. </w:t>
      </w:r>
    </w:p>
    <w:p w14:paraId="47231DB9" w14:textId="77777777" w:rsidR="00C270A0" w:rsidRPr="00C270A0" w:rsidRDefault="00C270A0" w:rsidP="00C270A0">
      <w:pPr>
        <w:bidi/>
        <w:ind w:firstLine="512"/>
        <w:rPr>
          <w:rFonts w:cs="David" w:hint="cs"/>
          <w:rtl/>
        </w:rPr>
      </w:pPr>
    </w:p>
    <w:p w14:paraId="29382005" w14:textId="77777777" w:rsidR="00C270A0" w:rsidRPr="00C270A0" w:rsidRDefault="00C270A0" w:rsidP="00C270A0">
      <w:pPr>
        <w:bidi/>
        <w:rPr>
          <w:rFonts w:cs="David" w:hint="cs"/>
          <w:rtl/>
        </w:rPr>
      </w:pPr>
      <w:r w:rsidRPr="00C270A0">
        <w:rPr>
          <w:rFonts w:cs="David" w:hint="cs"/>
          <w:u w:val="single"/>
          <w:rtl/>
        </w:rPr>
        <w:t xml:space="preserve">יעקב </w:t>
      </w:r>
      <w:proofErr w:type="spellStart"/>
      <w:r w:rsidRPr="00C270A0">
        <w:rPr>
          <w:rFonts w:cs="David" w:hint="cs"/>
          <w:u w:val="single"/>
          <w:rtl/>
        </w:rPr>
        <w:t>מרגי</w:t>
      </w:r>
      <w:proofErr w:type="spellEnd"/>
      <w:r w:rsidRPr="00C270A0">
        <w:rPr>
          <w:rFonts w:cs="David" w:hint="cs"/>
          <w:u w:val="single"/>
          <w:rtl/>
        </w:rPr>
        <w:t>:</w:t>
      </w:r>
    </w:p>
    <w:p w14:paraId="6931232D" w14:textId="77777777" w:rsidR="00C270A0" w:rsidRPr="00C270A0" w:rsidRDefault="00C270A0" w:rsidP="00C270A0">
      <w:pPr>
        <w:bidi/>
        <w:rPr>
          <w:rFonts w:cs="David" w:hint="cs"/>
          <w:rtl/>
        </w:rPr>
      </w:pPr>
    </w:p>
    <w:p w14:paraId="1D1F5A81" w14:textId="77777777" w:rsidR="00C270A0" w:rsidRPr="00C270A0" w:rsidRDefault="00C270A0" w:rsidP="00C270A0">
      <w:pPr>
        <w:bidi/>
        <w:ind w:firstLine="512"/>
        <w:rPr>
          <w:rFonts w:cs="David" w:hint="cs"/>
          <w:rtl/>
        </w:rPr>
      </w:pPr>
      <w:r w:rsidRPr="00C270A0">
        <w:rPr>
          <w:rFonts w:cs="David" w:hint="cs"/>
          <w:rtl/>
        </w:rPr>
        <w:tab/>
        <w:t xml:space="preserve"> </w:t>
      </w:r>
      <w:proofErr w:type="spellStart"/>
      <w:r w:rsidRPr="00C270A0">
        <w:rPr>
          <w:rFonts w:cs="David" w:hint="cs"/>
          <w:rtl/>
        </w:rPr>
        <w:t>אולמרט</w:t>
      </w:r>
      <w:proofErr w:type="spellEnd"/>
      <w:r w:rsidRPr="00C270A0">
        <w:rPr>
          <w:rFonts w:cs="David" w:hint="cs"/>
          <w:rtl/>
        </w:rPr>
        <w:t xml:space="preserve"> מינה אותך רק ליושב-ראש הקואליציה. </w:t>
      </w:r>
    </w:p>
    <w:p w14:paraId="56DFC294" w14:textId="77777777" w:rsidR="00C270A0" w:rsidRPr="00C270A0" w:rsidRDefault="00C270A0" w:rsidP="00C270A0">
      <w:pPr>
        <w:bidi/>
        <w:ind w:firstLine="512"/>
        <w:rPr>
          <w:rFonts w:cs="David" w:hint="cs"/>
          <w:rtl/>
        </w:rPr>
      </w:pPr>
    </w:p>
    <w:p w14:paraId="61389F0D" w14:textId="77777777" w:rsidR="00C270A0" w:rsidRPr="00C270A0" w:rsidRDefault="00C270A0" w:rsidP="00C270A0">
      <w:pPr>
        <w:tabs>
          <w:tab w:val="left" w:pos="1221"/>
        </w:tabs>
        <w:bidi/>
        <w:rPr>
          <w:rFonts w:cs="David" w:hint="cs"/>
          <w:u w:val="single"/>
          <w:rtl/>
        </w:rPr>
      </w:pPr>
      <w:r w:rsidRPr="00C270A0">
        <w:rPr>
          <w:rFonts w:cs="David" w:hint="cs"/>
          <w:u w:val="single"/>
          <w:rtl/>
        </w:rPr>
        <w:t>היו"ר דוד טל:</w:t>
      </w:r>
    </w:p>
    <w:p w14:paraId="543A9628" w14:textId="77777777" w:rsidR="00C270A0" w:rsidRPr="00C270A0" w:rsidRDefault="00C270A0" w:rsidP="00C270A0">
      <w:pPr>
        <w:tabs>
          <w:tab w:val="left" w:pos="1221"/>
        </w:tabs>
        <w:bidi/>
        <w:rPr>
          <w:rFonts w:cs="David" w:hint="cs"/>
          <w:rtl/>
        </w:rPr>
      </w:pPr>
    </w:p>
    <w:p w14:paraId="669F4D9A" w14:textId="77777777" w:rsidR="00C270A0" w:rsidRPr="00C270A0" w:rsidRDefault="00C270A0" w:rsidP="00C270A0">
      <w:pPr>
        <w:bidi/>
        <w:ind w:firstLine="512"/>
        <w:rPr>
          <w:rFonts w:cs="David" w:hint="cs"/>
          <w:rtl/>
        </w:rPr>
      </w:pPr>
      <w:r w:rsidRPr="00C270A0">
        <w:rPr>
          <w:rFonts w:cs="David" w:hint="cs"/>
          <w:rtl/>
        </w:rPr>
        <w:tab/>
        <w:t xml:space="preserve">גברתי היועצת המשפטית, בבקשה. </w:t>
      </w:r>
    </w:p>
    <w:p w14:paraId="0870FB52" w14:textId="77777777" w:rsidR="00C270A0" w:rsidRPr="00C270A0" w:rsidRDefault="00C270A0" w:rsidP="00C270A0">
      <w:pPr>
        <w:bidi/>
        <w:ind w:firstLine="512"/>
        <w:rPr>
          <w:rFonts w:cs="David" w:hint="cs"/>
          <w:rtl/>
        </w:rPr>
      </w:pPr>
    </w:p>
    <w:p w14:paraId="71661B41" w14:textId="77777777" w:rsidR="00C270A0" w:rsidRPr="00C270A0" w:rsidRDefault="00C270A0" w:rsidP="00C270A0">
      <w:pPr>
        <w:bidi/>
        <w:rPr>
          <w:rFonts w:cs="David" w:hint="cs"/>
          <w:u w:val="single"/>
          <w:rtl/>
        </w:rPr>
      </w:pPr>
      <w:r w:rsidRPr="00C270A0">
        <w:rPr>
          <w:rFonts w:cs="David" w:hint="cs"/>
          <w:u w:val="single"/>
          <w:rtl/>
        </w:rPr>
        <w:t>עו"ד ארבל אסטרחן:</w:t>
      </w:r>
    </w:p>
    <w:p w14:paraId="75307BBB" w14:textId="77777777" w:rsidR="00C270A0" w:rsidRPr="00C270A0" w:rsidRDefault="00C270A0" w:rsidP="00C270A0">
      <w:pPr>
        <w:bidi/>
        <w:rPr>
          <w:rFonts w:cs="David" w:hint="cs"/>
          <w:rtl/>
        </w:rPr>
      </w:pPr>
    </w:p>
    <w:p w14:paraId="60079D28" w14:textId="77777777" w:rsidR="00C270A0" w:rsidRPr="00C270A0" w:rsidRDefault="00C270A0" w:rsidP="00C270A0">
      <w:pPr>
        <w:bidi/>
        <w:ind w:firstLine="512"/>
        <w:rPr>
          <w:rFonts w:cs="David" w:hint="cs"/>
          <w:rtl/>
        </w:rPr>
      </w:pPr>
      <w:r w:rsidRPr="00C270A0">
        <w:rPr>
          <w:rFonts w:cs="David" w:hint="cs"/>
          <w:rtl/>
        </w:rPr>
        <w:tab/>
        <w:t xml:space="preserve"> הבקשה היא אפשרית. ההחלטה תהיה של יושב-ראש הישיבה. </w:t>
      </w:r>
    </w:p>
    <w:p w14:paraId="1F24FAD9" w14:textId="77777777" w:rsidR="00C270A0" w:rsidRPr="00C270A0" w:rsidRDefault="00C270A0" w:rsidP="00C270A0">
      <w:pPr>
        <w:bidi/>
        <w:ind w:firstLine="512"/>
        <w:rPr>
          <w:rFonts w:cs="David" w:hint="cs"/>
          <w:rtl/>
        </w:rPr>
      </w:pPr>
    </w:p>
    <w:p w14:paraId="68B81F36" w14:textId="77777777" w:rsidR="00C270A0" w:rsidRPr="00C270A0" w:rsidRDefault="00C270A0" w:rsidP="00C270A0">
      <w:pPr>
        <w:tabs>
          <w:tab w:val="left" w:pos="1221"/>
        </w:tabs>
        <w:bidi/>
        <w:rPr>
          <w:rFonts w:cs="David" w:hint="cs"/>
          <w:u w:val="single"/>
          <w:rtl/>
        </w:rPr>
      </w:pPr>
      <w:r w:rsidRPr="00C270A0">
        <w:rPr>
          <w:rFonts w:cs="David" w:hint="cs"/>
          <w:u w:val="single"/>
          <w:rtl/>
        </w:rPr>
        <w:t>היו"ר דוד טל:</w:t>
      </w:r>
    </w:p>
    <w:p w14:paraId="7A924649" w14:textId="77777777" w:rsidR="00C270A0" w:rsidRPr="00C270A0" w:rsidRDefault="00C270A0" w:rsidP="00C270A0">
      <w:pPr>
        <w:tabs>
          <w:tab w:val="left" w:pos="1221"/>
        </w:tabs>
        <w:bidi/>
        <w:rPr>
          <w:rFonts w:cs="David" w:hint="cs"/>
          <w:rtl/>
        </w:rPr>
      </w:pPr>
    </w:p>
    <w:p w14:paraId="589F5F65" w14:textId="77777777" w:rsidR="00C270A0" w:rsidRPr="00C270A0" w:rsidRDefault="00C270A0" w:rsidP="00C270A0">
      <w:pPr>
        <w:bidi/>
        <w:ind w:firstLine="512"/>
        <w:rPr>
          <w:rFonts w:cs="David" w:hint="cs"/>
          <w:rtl/>
        </w:rPr>
      </w:pPr>
      <w:r w:rsidRPr="00C270A0">
        <w:rPr>
          <w:rFonts w:cs="David" w:hint="cs"/>
          <w:rtl/>
        </w:rPr>
        <w:tab/>
        <w:t xml:space="preserve"> לגבי חבר הכנסת </w:t>
      </w:r>
      <w:proofErr w:type="spellStart"/>
      <w:r w:rsidRPr="00C270A0">
        <w:rPr>
          <w:rFonts w:cs="David" w:hint="cs"/>
          <w:rtl/>
        </w:rPr>
        <w:t>מיסז'ניקוב</w:t>
      </w:r>
      <w:proofErr w:type="spellEnd"/>
      <w:r w:rsidRPr="00C270A0">
        <w:rPr>
          <w:rFonts w:cs="David" w:hint="cs"/>
          <w:rtl/>
        </w:rPr>
        <w:t xml:space="preserve"> כבר הצבענו בבוקר. </w:t>
      </w:r>
    </w:p>
    <w:p w14:paraId="751B8FB6" w14:textId="77777777" w:rsidR="00C270A0" w:rsidRPr="00C270A0" w:rsidRDefault="00C270A0" w:rsidP="00C270A0">
      <w:pPr>
        <w:bidi/>
        <w:ind w:firstLine="512"/>
        <w:rPr>
          <w:rFonts w:cs="David" w:hint="cs"/>
          <w:rtl/>
        </w:rPr>
      </w:pPr>
    </w:p>
    <w:p w14:paraId="3D653A25" w14:textId="77777777" w:rsidR="00C270A0" w:rsidRPr="00C270A0" w:rsidRDefault="00C270A0" w:rsidP="00C270A0">
      <w:pPr>
        <w:bidi/>
        <w:rPr>
          <w:rFonts w:cs="David" w:hint="cs"/>
          <w:u w:val="single"/>
          <w:rtl/>
        </w:rPr>
      </w:pPr>
      <w:r w:rsidRPr="00C270A0">
        <w:rPr>
          <w:rFonts w:cs="David" w:hint="cs"/>
          <w:u w:val="single"/>
          <w:rtl/>
        </w:rPr>
        <w:t>גדעון סער:</w:t>
      </w:r>
    </w:p>
    <w:p w14:paraId="6F746F30" w14:textId="77777777" w:rsidR="00C270A0" w:rsidRPr="00C270A0" w:rsidRDefault="00C270A0" w:rsidP="00C270A0">
      <w:pPr>
        <w:bidi/>
        <w:rPr>
          <w:rFonts w:cs="David" w:hint="cs"/>
          <w:u w:val="single"/>
          <w:rtl/>
        </w:rPr>
      </w:pPr>
    </w:p>
    <w:p w14:paraId="60DA64CB" w14:textId="77777777" w:rsidR="00C270A0" w:rsidRPr="00C270A0" w:rsidRDefault="00C270A0" w:rsidP="00C270A0">
      <w:pPr>
        <w:bidi/>
        <w:ind w:firstLine="512"/>
        <w:rPr>
          <w:rFonts w:cs="David" w:hint="cs"/>
          <w:rtl/>
        </w:rPr>
      </w:pPr>
      <w:r w:rsidRPr="00C270A0">
        <w:rPr>
          <w:rFonts w:cs="David" w:hint="cs"/>
          <w:rtl/>
        </w:rPr>
        <w:tab/>
        <w:t xml:space="preserve"> אבל היתה רביזיה. </w:t>
      </w:r>
    </w:p>
    <w:p w14:paraId="3559B05D" w14:textId="77777777" w:rsidR="00C270A0" w:rsidRPr="00C270A0" w:rsidRDefault="00C270A0" w:rsidP="00C270A0">
      <w:pPr>
        <w:bidi/>
        <w:ind w:firstLine="512"/>
        <w:rPr>
          <w:rFonts w:cs="David" w:hint="cs"/>
          <w:rtl/>
        </w:rPr>
      </w:pPr>
    </w:p>
    <w:p w14:paraId="4CCFB9D9" w14:textId="77777777" w:rsidR="00C270A0" w:rsidRPr="00C270A0" w:rsidRDefault="00C270A0" w:rsidP="00C270A0">
      <w:pPr>
        <w:pStyle w:val="Heading5"/>
        <w:jc w:val="left"/>
        <w:rPr>
          <w:rFonts w:hint="cs"/>
          <w:sz w:val="24"/>
          <w:rtl/>
        </w:rPr>
      </w:pPr>
      <w:r w:rsidRPr="00C270A0">
        <w:rPr>
          <w:rFonts w:hint="cs"/>
          <w:sz w:val="24"/>
          <w:u w:val="single"/>
          <w:rtl/>
        </w:rPr>
        <w:t>יואל חסון:</w:t>
      </w:r>
    </w:p>
    <w:p w14:paraId="5819A068" w14:textId="77777777" w:rsidR="00C270A0" w:rsidRPr="00C270A0" w:rsidRDefault="00C270A0" w:rsidP="00C270A0">
      <w:pPr>
        <w:pStyle w:val="Heading5"/>
        <w:jc w:val="left"/>
        <w:rPr>
          <w:rFonts w:hint="cs"/>
          <w:sz w:val="24"/>
          <w:rtl/>
        </w:rPr>
      </w:pPr>
    </w:p>
    <w:p w14:paraId="6A2BA92B" w14:textId="77777777" w:rsidR="00C270A0" w:rsidRPr="00C270A0" w:rsidRDefault="00C270A0" w:rsidP="00C270A0">
      <w:pPr>
        <w:bidi/>
        <w:ind w:firstLine="512"/>
        <w:rPr>
          <w:rFonts w:cs="David" w:hint="cs"/>
          <w:rtl/>
        </w:rPr>
      </w:pPr>
      <w:r w:rsidRPr="00C270A0">
        <w:rPr>
          <w:rFonts w:cs="David" w:hint="cs"/>
          <w:rtl/>
        </w:rPr>
        <w:tab/>
        <w:t xml:space="preserve"> אבל הרביזיה התייחסה למשהו ספציפי, ועל זה כינסנו את הדיון. </w:t>
      </w:r>
    </w:p>
    <w:p w14:paraId="2805CC56" w14:textId="77777777" w:rsidR="00C270A0" w:rsidRPr="00C270A0" w:rsidRDefault="00C270A0" w:rsidP="00C270A0">
      <w:pPr>
        <w:bidi/>
        <w:ind w:firstLine="512"/>
        <w:rPr>
          <w:rFonts w:cs="David" w:hint="cs"/>
          <w:rtl/>
        </w:rPr>
      </w:pPr>
    </w:p>
    <w:p w14:paraId="017CC06F" w14:textId="77777777" w:rsidR="00C270A0" w:rsidRDefault="00C270A0" w:rsidP="00C270A0">
      <w:pPr>
        <w:bidi/>
        <w:rPr>
          <w:rFonts w:cs="David" w:hint="cs"/>
          <w:u w:val="single"/>
          <w:rtl/>
        </w:rPr>
      </w:pPr>
    </w:p>
    <w:p w14:paraId="29EF16DA" w14:textId="77777777" w:rsidR="00C270A0" w:rsidRDefault="00C270A0" w:rsidP="00C270A0">
      <w:pPr>
        <w:bidi/>
        <w:rPr>
          <w:rFonts w:cs="David" w:hint="cs"/>
          <w:u w:val="single"/>
          <w:rtl/>
        </w:rPr>
      </w:pPr>
    </w:p>
    <w:p w14:paraId="544C6956" w14:textId="77777777" w:rsidR="00C270A0" w:rsidRDefault="00C270A0" w:rsidP="00C270A0">
      <w:pPr>
        <w:bidi/>
        <w:rPr>
          <w:rFonts w:cs="David" w:hint="cs"/>
          <w:u w:val="single"/>
          <w:rtl/>
        </w:rPr>
      </w:pPr>
    </w:p>
    <w:p w14:paraId="1271D9CE" w14:textId="77777777" w:rsidR="00C270A0" w:rsidRPr="00C270A0" w:rsidRDefault="00C270A0" w:rsidP="00C270A0">
      <w:pPr>
        <w:bidi/>
        <w:rPr>
          <w:rFonts w:cs="David" w:hint="cs"/>
          <w:rtl/>
        </w:rPr>
      </w:pPr>
      <w:r w:rsidRPr="00C270A0">
        <w:rPr>
          <w:rFonts w:cs="David" w:hint="cs"/>
          <w:u w:val="single"/>
          <w:rtl/>
        </w:rPr>
        <w:t xml:space="preserve">יעקב </w:t>
      </w:r>
      <w:proofErr w:type="spellStart"/>
      <w:r w:rsidRPr="00C270A0">
        <w:rPr>
          <w:rFonts w:cs="David" w:hint="cs"/>
          <w:u w:val="single"/>
          <w:rtl/>
        </w:rPr>
        <w:t>מרגי</w:t>
      </w:r>
      <w:proofErr w:type="spellEnd"/>
      <w:r w:rsidRPr="00C270A0">
        <w:rPr>
          <w:rFonts w:cs="David" w:hint="cs"/>
          <w:u w:val="single"/>
          <w:rtl/>
        </w:rPr>
        <w:t>:</w:t>
      </w:r>
    </w:p>
    <w:p w14:paraId="34BD6FA1" w14:textId="77777777" w:rsidR="00C270A0" w:rsidRPr="00C270A0" w:rsidRDefault="00C270A0" w:rsidP="00C270A0">
      <w:pPr>
        <w:bidi/>
        <w:rPr>
          <w:rFonts w:cs="David" w:hint="cs"/>
          <w:rtl/>
        </w:rPr>
      </w:pPr>
    </w:p>
    <w:p w14:paraId="62704B61" w14:textId="77777777" w:rsidR="00C270A0" w:rsidRPr="00C270A0" w:rsidRDefault="00C270A0" w:rsidP="00C270A0">
      <w:pPr>
        <w:bidi/>
        <w:ind w:firstLine="512"/>
        <w:rPr>
          <w:rFonts w:cs="David" w:hint="cs"/>
          <w:rtl/>
        </w:rPr>
      </w:pPr>
      <w:r w:rsidRPr="00C270A0">
        <w:rPr>
          <w:rFonts w:cs="David" w:hint="cs"/>
          <w:rtl/>
        </w:rPr>
        <w:tab/>
        <w:t xml:space="preserve"> לא קיבלתי תשובה. </w:t>
      </w:r>
    </w:p>
    <w:p w14:paraId="0908A48E" w14:textId="77777777" w:rsidR="00C270A0" w:rsidRPr="00C270A0" w:rsidRDefault="00C270A0" w:rsidP="00C270A0">
      <w:pPr>
        <w:bidi/>
        <w:ind w:firstLine="512"/>
        <w:rPr>
          <w:rFonts w:cs="David" w:hint="cs"/>
          <w:rtl/>
        </w:rPr>
      </w:pPr>
    </w:p>
    <w:p w14:paraId="2B9D86AC" w14:textId="77777777" w:rsidR="00C270A0" w:rsidRPr="00C270A0" w:rsidRDefault="00C270A0" w:rsidP="00C270A0">
      <w:pPr>
        <w:tabs>
          <w:tab w:val="left" w:pos="1221"/>
        </w:tabs>
        <w:bidi/>
        <w:rPr>
          <w:rFonts w:cs="David" w:hint="cs"/>
          <w:u w:val="single"/>
          <w:rtl/>
        </w:rPr>
      </w:pPr>
      <w:r w:rsidRPr="00C270A0">
        <w:rPr>
          <w:rFonts w:cs="David" w:hint="cs"/>
          <w:u w:val="single"/>
          <w:rtl/>
        </w:rPr>
        <w:t>היו"ר דוד טל:</w:t>
      </w:r>
    </w:p>
    <w:p w14:paraId="554438F8" w14:textId="77777777" w:rsidR="00C270A0" w:rsidRPr="00C270A0" w:rsidRDefault="00C270A0" w:rsidP="00C270A0">
      <w:pPr>
        <w:tabs>
          <w:tab w:val="left" w:pos="1221"/>
        </w:tabs>
        <w:bidi/>
        <w:rPr>
          <w:rFonts w:cs="David" w:hint="cs"/>
          <w:rtl/>
        </w:rPr>
      </w:pPr>
    </w:p>
    <w:p w14:paraId="354A5CAF" w14:textId="77777777" w:rsidR="00C270A0" w:rsidRPr="00C270A0" w:rsidRDefault="00C270A0" w:rsidP="00C270A0">
      <w:pPr>
        <w:bidi/>
        <w:ind w:firstLine="512"/>
        <w:rPr>
          <w:rFonts w:cs="David" w:hint="cs"/>
          <w:rtl/>
        </w:rPr>
      </w:pPr>
      <w:r w:rsidRPr="00C270A0">
        <w:rPr>
          <w:rFonts w:cs="David" w:hint="cs"/>
          <w:rtl/>
        </w:rPr>
        <w:tab/>
        <w:t xml:space="preserve">היועצת המשפטית אמרה שהדבר אפשרי, וזה נתון לשיקולו של היושב-ראש. הוא יעשה רביזיה מחשבתית תוך כדי דיון. </w:t>
      </w:r>
    </w:p>
    <w:p w14:paraId="00D27035" w14:textId="77777777" w:rsidR="00C270A0" w:rsidRPr="00C270A0" w:rsidRDefault="00C270A0" w:rsidP="00C270A0">
      <w:pPr>
        <w:bidi/>
        <w:ind w:firstLine="512"/>
        <w:rPr>
          <w:rFonts w:cs="David" w:hint="cs"/>
          <w:rtl/>
        </w:rPr>
      </w:pPr>
    </w:p>
    <w:p w14:paraId="2427516F" w14:textId="77777777" w:rsidR="00C270A0" w:rsidRPr="00C270A0" w:rsidRDefault="00C270A0" w:rsidP="00C270A0">
      <w:pPr>
        <w:bidi/>
        <w:rPr>
          <w:rFonts w:cs="David" w:hint="cs"/>
          <w:rtl/>
        </w:rPr>
      </w:pPr>
      <w:r w:rsidRPr="00C270A0">
        <w:rPr>
          <w:rFonts w:cs="David" w:hint="cs"/>
          <w:u w:val="single"/>
          <w:rtl/>
        </w:rPr>
        <w:t xml:space="preserve">יעקב </w:t>
      </w:r>
      <w:proofErr w:type="spellStart"/>
      <w:r w:rsidRPr="00C270A0">
        <w:rPr>
          <w:rFonts w:cs="David" w:hint="cs"/>
          <w:u w:val="single"/>
          <w:rtl/>
        </w:rPr>
        <w:t>מרגי</w:t>
      </w:r>
      <w:proofErr w:type="spellEnd"/>
      <w:r w:rsidRPr="00C270A0">
        <w:rPr>
          <w:rFonts w:cs="David" w:hint="cs"/>
          <w:u w:val="single"/>
          <w:rtl/>
        </w:rPr>
        <w:t>:</w:t>
      </w:r>
    </w:p>
    <w:p w14:paraId="136BE14D" w14:textId="77777777" w:rsidR="00C270A0" w:rsidRPr="00C270A0" w:rsidRDefault="00C270A0" w:rsidP="00C270A0">
      <w:pPr>
        <w:bidi/>
        <w:rPr>
          <w:rFonts w:cs="David" w:hint="cs"/>
          <w:rtl/>
        </w:rPr>
      </w:pPr>
    </w:p>
    <w:p w14:paraId="2CAEFB03" w14:textId="77777777" w:rsidR="00C270A0" w:rsidRPr="00C270A0" w:rsidRDefault="00C270A0" w:rsidP="00C270A0">
      <w:pPr>
        <w:bidi/>
        <w:ind w:firstLine="512"/>
        <w:rPr>
          <w:rFonts w:cs="David" w:hint="cs"/>
          <w:rtl/>
        </w:rPr>
      </w:pPr>
      <w:r w:rsidRPr="00C270A0">
        <w:rPr>
          <w:rFonts w:cs="David" w:hint="cs"/>
          <w:rtl/>
        </w:rPr>
        <w:tab/>
        <w:t xml:space="preserve"> הדברים שלי תלויים בהחלטתך. </w:t>
      </w:r>
    </w:p>
    <w:p w14:paraId="4FE06E7B" w14:textId="77777777" w:rsidR="00C270A0" w:rsidRPr="00C270A0" w:rsidRDefault="00C270A0" w:rsidP="00C270A0">
      <w:pPr>
        <w:bidi/>
        <w:ind w:firstLine="512"/>
        <w:rPr>
          <w:rFonts w:cs="David" w:hint="cs"/>
          <w:rtl/>
        </w:rPr>
      </w:pPr>
    </w:p>
    <w:p w14:paraId="6FFB3258" w14:textId="77777777" w:rsidR="00C270A0" w:rsidRPr="00C270A0" w:rsidRDefault="00C270A0" w:rsidP="00C270A0">
      <w:pPr>
        <w:bidi/>
        <w:rPr>
          <w:rFonts w:cs="David" w:hint="cs"/>
          <w:rtl/>
        </w:rPr>
      </w:pPr>
      <w:r w:rsidRPr="00C270A0">
        <w:rPr>
          <w:rFonts w:cs="David" w:hint="cs"/>
          <w:u w:val="single"/>
          <w:rtl/>
        </w:rPr>
        <w:t>ראובן ריבלין:</w:t>
      </w:r>
    </w:p>
    <w:p w14:paraId="12C75168" w14:textId="77777777" w:rsidR="00C270A0" w:rsidRPr="00C270A0" w:rsidRDefault="00C270A0" w:rsidP="00C270A0">
      <w:pPr>
        <w:bidi/>
        <w:rPr>
          <w:rFonts w:cs="David" w:hint="cs"/>
          <w:rtl/>
        </w:rPr>
      </w:pPr>
    </w:p>
    <w:p w14:paraId="038ACAF1" w14:textId="77777777" w:rsidR="00C270A0" w:rsidRPr="00C270A0" w:rsidRDefault="00C270A0" w:rsidP="00C270A0">
      <w:pPr>
        <w:bidi/>
        <w:ind w:firstLine="512"/>
        <w:rPr>
          <w:rFonts w:cs="David" w:hint="cs"/>
          <w:rtl/>
        </w:rPr>
      </w:pPr>
      <w:r w:rsidRPr="00C270A0">
        <w:rPr>
          <w:rFonts w:cs="David" w:hint="cs"/>
          <w:rtl/>
        </w:rPr>
        <w:tab/>
        <w:t xml:space="preserve"> יוצא שחבר הכנסת </w:t>
      </w:r>
      <w:proofErr w:type="spellStart"/>
      <w:r w:rsidRPr="00C270A0">
        <w:rPr>
          <w:rFonts w:cs="David" w:hint="cs"/>
          <w:rtl/>
        </w:rPr>
        <w:t>ברוורמן</w:t>
      </w:r>
      <w:proofErr w:type="spellEnd"/>
      <w:r w:rsidRPr="00C270A0">
        <w:rPr>
          <w:rFonts w:cs="David" w:hint="cs"/>
          <w:rtl/>
        </w:rPr>
        <w:t xml:space="preserve"> מצביע בעד הדחת חבר הכנסת </w:t>
      </w:r>
      <w:proofErr w:type="spellStart"/>
      <w:r w:rsidRPr="00C270A0">
        <w:rPr>
          <w:rFonts w:cs="David" w:hint="cs"/>
          <w:rtl/>
        </w:rPr>
        <w:t>מסז'ניקוב</w:t>
      </w:r>
      <w:proofErr w:type="spellEnd"/>
      <w:r w:rsidRPr="00C270A0">
        <w:rPr>
          <w:rFonts w:cs="David" w:hint="cs"/>
          <w:rtl/>
        </w:rPr>
        <w:t xml:space="preserve">. </w:t>
      </w:r>
    </w:p>
    <w:p w14:paraId="7E982FF3" w14:textId="77777777" w:rsidR="00C270A0" w:rsidRPr="00C270A0" w:rsidRDefault="00C270A0" w:rsidP="00C270A0">
      <w:pPr>
        <w:bidi/>
        <w:ind w:firstLine="512"/>
        <w:rPr>
          <w:rFonts w:cs="David" w:hint="cs"/>
          <w:rtl/>
        </w:rPr>
      </w:pPr>
    </w:p>
    <w:p w14:paraId="2F748A85" w14:textId="77777777" w:rsidR="00C270A0" w:rsidRPr="00C270A0" w:rsidRDefault="00C270A0" w:rsidP="00C270A0">
      <w:pPr>
        <w:bidi/>
        <w:rPr>
          <w:rFonts w:cs="David" w:hint="cs"/>
          <w:rtl/>
        </w:rPr>
      </w:pPr>
      <w:r w:rsidRPr="00C270A0">
        <w:rPr>
          <w:rFonts w:cs="David" w:hint="cs"/>
          <w:u w:val="single"/>
          <w:rtl/>
        </w:rPr>
        <w:t xml:space="preserve">יעקב </w:t>
      </w:r>
      <w:proofErr w:type="spellStart"/>
      <w:r w:rsidRPr="00C270A0">
        <w:rPr>
          <w:rFonts w:cs="David" w:hint="cs"/>
          <w:u w:val="single"/>
          <w:rtl/>
        </w:rPr>
        <w:t>מרגי</w:t>
      </w:r>
      <w:proofErr w:type="spellEnd"/>
      <w:r w:rsidRPr="00C270A0">
        <w:rPr>
          <w:rFonts w:cs="David" w:hint="cs"/>
          <w:u w:val="single"/>
          <w:rtl/>
        </w:rPr>
        <w:t>:</w:t>
      </w:r>
    </w:p>
    <w:p w14:paraId="24F2D2EE" w14:textId="77777777" w:rsidR="00C270A0" w:rsidRPr="00C270A0" w:rsidRDefault="00C270A0" w:rsidP="00C270A0">
      <w:pPr>
        <w:bidi/>
        <w:rPr>
          <w:rFonts w:cs="David" w:hint="cs"/>
          <w:rtl/>
        </w:rPr>
      </w:pPr>
    </w:p>
    <w:p w14:paraId="1292BA4C" w14:textId="77777777" w:rsidR="00C270A0" w:rsidRPr="00C270A0" w:rsidRDefault="00C270A0" w:rsidP="00C270A0">
      <w:pPr>
        <w:bidi/>
        <w:ind w:firstLine="512"/>
        <w:rPr>
          <w:rFonts w:cs="David" w:hint="cs"/>
          <w:rtl/>
        </w:rPr>
      </w:pPr>
      <w:r w:rsidRPr="00C270A0">
        <w:rPr>
          <w:rFonts w:cs="David" w:hint="cs"/>
          <w:rtl/>
        </w:rPr>
        <w:tab/>
        <w:t xml:space="preserve"> לא בהכרח. </w:t>
      </w:r>
    </w:p>
    <w:p w14:paraId="2201B42D" w14:textId="77777777" w:rsidR="00C270A0" w:rsidRPr="00C270A0" w:rsidRDefault="00C270A0" w:rsidP="00C270A0">
      <w:pPr>
        <w:bidi/>
        <w:ind w:firstLine="512"/>
        <w:rPr>
          <w:rFonts w:cs="David" w:hint="cs"/>
          <w:rtl/>
        </w:rPr>
      </w:pPr>
    </w:p>
    <w:p w14:paraId="3669EF86" w14:textId="77777777" w:rsidR="00C270A0" w:rsidRPr="00C270A0" w:rsidRDefault="00C270A0" w:rsidP="00C270A0">
      <w:pPr>
        <w:tabs>
          <w:tab w:val="left" w:pos="1221"/>
        </w:tabs>
        <w:bidi/>
        <w:rPr>
          <w:rFonts w:cs="David" w:hint="cs"/>
          <w:u w:val="single"/>
          <w:rtl/>
        </w:rPr>
      </w:pPr>
      <w:r w:rsidRPr="00C270A0">
        <w:rPr>
          <w:rFonts w:cs="David" w:hint="cs"/>
          <w:u w:val="single"/>
          <w:rtl/>
        </w:rPr>
        <w:t>היו"ר דוד טל:</w:t>
      </w:r>
    </w:p>
    <w:p w14:paraId="1916C4F8" w14:textId="77777777" w:rsidR="00C270A0" w:rsidRPr="00C270A0" w:rsidRDefault="00C270A0" w:rsidP="00C270A0">
      <w:pPr>
        <w:tabs>
          <w:tab w:val="left" w:pos="1221"/>
        </w:tabs>
        <w:bidi/>
        <w:rPr>
          <w:rFonts w:cs="David" w:hint="cs"/>
          <w:rtl/>
        </w:rPr>
      </w:pPr>
    </w:p>
    <w:p w14:paraId="198F170B" w14:textId="77777777" w:rsidR="00C270A0" w:rsidRPr="00C270A0" w:rsidRDefault="00C270A0" w:rsidP="00C270A0">
      <w:pPr>
        <w:bidi/>
        <w:ind w:firstLine="512"/>
        <w:rPr>
          <w:rFonts w:cs="David" w:hint="cs"/>
          <w:rtl/>
        </w:rPr>
      </w:pPr>
      <w:r w:rsidRPr="00C270A0">
        <w:rPr>
          <w:rFonts w:cs="David" w:hint="cs"/>
          <w:rtl/>
        </w:rPr>
        <w:tab/>
        <w:t xml:space="preserve">זה בהכרח. קראתי על-פי סעיף 10 לתקנון, וזה גם נאמר בפרוטוקול, שאנחנו מבקשים להחליף את חבר הכנסת </w:t>
      </w:r>
      <w:proofErr w:type="spellStart"/>
      <w:r w:rsidRPr="00C270A0">
        <w:rPr>
          <w:rFonts w:cs="David" w:hint="cs"/>
          <w:rtl/>
        </w:rPr>
        <w:t>מסז'ניקוב</w:t>
      </w:r>
      <w:proofErr w:type="spellEnd"/>
      <w:r w:rsidRPr="00C270A0">
        <w:rPr>
          <w:rFonts w:cs="David" w:hint="cs"/>
          <w:rtl/>
        </w:rPr>
        <w:t xml:space="preserve"> בחבר הכנסת </w:t>
      </w:r>
      <w:proofErr w:type="spellStart"/>
      <w:r w:rsidRPr="00C270A0">
        <w:rPr>
          <w:rFonts w:cs="David" w:hint="cs"/>
          <w:rtl/>
        </w:rPr>
        <w:t>ברוורמן</w:t>
      </w:r>
      <w:proofErr w:type="spellEnd"/>
      <w:r w:rsidRPr="00C270A0">
        <w:rPr>
          <w:rFonts w:cs="David" w:hint="cs"/>
          <w:rtl/>
        </w:rPr>
        <w:t xml:space="preserve">, ועל זה היתה ההצבעה. ההצבעה נפלה ויש רביזיה. היות שיש רביזיה, פתחנו את זה לדיון. חבר הכנסת </w:t>
      </w:r>
      <w:proofErr w:type="spellStart"/>
      <w:r w:rsidRPr="00C270A0">
        <w:rPr>
          <w:rFonts w:cs="David" w:hint="cs"/>
          <w:rtl/>
        </w:rPr>
        <w:t>שרוני</w:t>
      </w:r>
      <w:proofErr w:type="spellEnd"/>
      <w:r w:rsidRPr="00C270A0">
        <w:rPr>
          <w:rFonts w:cs="David" w:hint="cs"/>
          <w:rtl/>
        </w:rPr>
        <w:t xml:space="preserve">, בבקשה. </w:t>
      </w:r>
    </w:p>
    <w:p w14:paraId="2173B646" w14:textId="77777777" w:rsidR="00C270A0" w:rsidRPr="00C270A0" w:rsidRDefault="00C270A0" w:rsidP="00C270A0">
      <w:pPr>
        <w:bidi/>
        <w:ind w:firstLine="512"/>
        <w:rPr>
          <w:rFonts w:cs="David" w:hint="cs"/>
          <w:rtl/>
        </w:rPr>
      </w:pPr>
    </w:p>
    <w:p w14:paraId="6F245486" w14:textId="77777777" w:rsidR="00C270A0" w:rsidRPr="00C270A0" w:rsidRDefault="00C270A0" w:rsidP="00C270A0">
      <w:pPr>
        <w:bidi/>
        <w:rPr>
          <w:rFonts w:cs="David" w:hint="cs"/>
          <w:rtl/>
        </w:rPr>
      </w:pPr>
      <w:r w:rsidRPr="00C270A0">
        <w:rPr>
          <w:rFonts w:cs="David" w:hint="cs"/>
          <w:u w:val="single"/>
          <w:rtl/>
        </w:rPr>
        <w:t xml:space="preserve">משה </w:t>
      </w:r>
      <w:proofErr w:type="spellStart"/>
      <w:r w:rsidRPr="00C270A0">
        <w:rPr>
          <w:rFonts w:cs="David" w:hint="cs"/>
          <w:u w:val="single"/>
          <w:rtl/>
        </w:rPr>
        <w:t>שרוני</w:t>
      </w:r>
      <w:proofErr w:type="spellEnd"/>
      <w:r w:rsidRPr="00C270A0">
        <w:rPr>
          <w:rFonts w:cs="David" w:hint="cs"/>
          <w:u w:val="single"/>
          <w:rtl/>
        </w:rPr>
        <w:t>:</w:t>
      </w:r>
    </w:p>
    <w:p w14:paraId="5FCB8241" w14:textId="77777777" w:rsidR="00C270A0" w:rsidRPr="00C270A0" w:rsidRDefault="00C270A0" w:rsidP="00C270A0">
      <w:pPr>
        <w:bidi/>
        <w:rPr>
          <w:rFonts w:cs="David" w:hint="cs"/>
          <w:rtl/>
        </w:rPr>
      </w:pPr>
    </w:p>
    <w:p w14:paraId="1D50CEE8" w14:textId="77777777" w:rsidR="00C270A0" w:rsidRPr="00C270A0" w:rsidRDefault="00C270A0" w:rsidP="00C270A0">
      <w:pPr>
        <w:bidi/>
        <w:ind w:firstLine="512"/>
        <w:rPr>
          <w:rFonts w:cs="David" w:hint="cs"/>
          <w:rtl/>
        </w:rPr>
      </w:pPr>
      <w:r w:rsidRPr="00C270A0">
        <w:rPr>
          <w:rFonts w:cs="David" w:hint="cs"/>
          <w:rtl/>
        </w:rPr>
        <w:tab/>
        <w:t xml:space="preserve"> אדוני היושב-ראש, חברי הכנסת, אני חושב שצריכים לקבל אישור בכתב מיושבת-ראש הכנסת אם אפשר להמשיך את הדיון אחרי השעה 16:00. </w:t>
      </w:r>
    </w:p>
    <w:p w14:paraId="401E6536" w14:textId="77777777" w:rsidR="00C270A0" w:rsidRPr="00C270A0" w:rsidRDefault="00C270A0" w:rsidP="00C270A0">
      <w:pPr>
        <w:bidi/>
        <w:ind w:firstLine="512"/>
        <w:rPr>
          <w:rFonts w:cs="David" w:hint="cs"/>
          <w:rtl/>
        </w:rPr>
      </w:pPr>
    </w:p>
    <w:p w14:paraId="691D94AB" w14:textId="77777777" w:rsidR="00C270A0" w:rsidRPr="00C270A0" w:rsidRDefault="00C270A0" w:rsidP="00C270A0">
      <w:pPr>
        <w:tabs>
          <w:tab w:val="left" w:pos="1221"/>
        </w:tabs>
        <w:bidi/>
        <w:rPr>
          <w:rFonts w:cs="David" w:hint="cs"/>
          <w:u w:val="single"/>
          <w:rtl/>
        </w:rPr>
      </w:pPr>
      <w:r w:rsidRPr="00C270A0">
        <w:rPr>
          <w:rFonts w:cs="David" w:hint="cs"/>
          <w:u w:val="single"/>
          <w:rtl/>
        </w:rPr>
        <w:t>היו"ר דוד טל:</w:t>
      </w:r>
    </w:p>
    <w:p w14:paraId="2EDD4BF9" w14:textId="77777777" w:rsidR="00C270A0" w:rsidRPr="00C270A0" w:rsidRDefault="00C270A0" w:rsidP="00C270A0">
      <w:pPr>
        <w:tabs>
          <w:tab w:val="left" w:pos="1221"/>
        </w:tabs>
        <w:bidi/>
        <w:rPr>
          <w:rFonts w:cs="David" w:hint="cs"/>
          <w:rtl/>
        </w:rPr>
      </w:pPr>
    </w:p>
    <w:p w14:paraId="7AB85FDA" w14:textId="77777777" w:rsidR="00C270A0" w:rsidRPr="00C270A0" w:rsidRDefault="00C270A0" w:rsidP="00C270A0">
      <w:pPr>
        <w:bidi/>
        <w:ind w:firstLine="512"/>
        <w:rPr>
          <w:rFonts w:cs="David" w:hint="cs"/>
          <w:rtl/>
        </w:rPr>
      </w:pPr>
      <w:r w:rsidRPr="00C270A0">
        <w:rPr>
          <w:rFonts w:cs="David" w:hint="cs"/>
          <w:rtl/>
        </w:rPr>
        <w:tab/>
        <w:t xml:space="preserve">קיבלתי אישור, לא בכתב אלא בעל-פה. </w:t>
      </w:r>
    </w:p>
    <w:p w14:paraId="0E422A94" w14:textId="77777777" w:rsidR="00C270A0" w:rsidRPr="00C270A0" w:rsidRDefault="00C270A0" w:rsidP="00C270A0">
      <w:pPr>
        <w:bidi/>
        <w:ind w:firstLine="512"/>
        <w:rPr>
          <w:rFonts w:cs="David" w:hint="cs"/>
          <w:rtl/>
        </w:rPr>
      </w:pPr>
    </w:p>
    <w:p w14:paraId="1B683753" w14:textId="77777777" w:rsidR="00C270A0" w:rsidRPr="00C270A0" w:rsidRDefault="00C270A0" w:rsidP="00C270A0">
      <w:pPr>
        <w:bidi/>
        <w:rPr>
          <w:rFonts w:cs="David" w:hint="cs"/>
          <w:rtl/>
        </w:rPr>
      </w:pPr>
      <w:r w:rsidRPr="00C270A0">
        <w:rPr>
          <w:rFonts w:cs="David" w:hint="cs"/>
          <w:u w:val="single"/>
          <w:rtl/>
        </w:rPr>
        <w:t xml:space="preserve">משה </w:t>
      </w:r>
      <w:proofErr w:type="spellStart"/>
      <w:r w:rsidRPr="00C270A0">
        <w:rPr>
          <w:rFonts w:cs="David" w:hint="cs"/>
          <w:u w:val="single"/>
          <w:rtl/>
        </w:rPr>
        <w:t>שרוני</w:t>
      </w:r>
      <w:proofErr w:type="spellEnd"/>
      <w:r w:rsidRPr="00C270A0">
        <w:rPr>
          <w:rFonts w:cs="David" w:hint="cs"/>
          <w:u w:val="single"/>
          <w:rtl/>
        </w:rPr>
        <w:t>:</w:t>
      </w:r>
    </w:p>
    <w:p w14:paraId="081F308A" w14:textId="77777777" w:rsidR="00C270A0" w:rsidRPr="00C270A0" w:rsidRDefault="00C270A0" w:rsidP="00C270A0">
      <w:pPr>
        <w:bidi/>
        <w:rPr>
          <w:rFonts w:cs="David" w:hint="cs"/>
          <w:rtl/>
        </w:rPr>
      </w:pPr>
    </w:p>
    <w:p w14:paraId="2F95D941" w14:textId="77777777" w:rsidR="00C270A0" w:rsidRPr="00C270A0" w:rsidRDefault="00C270A0" w:rsidP="00C270A0">
      <w:pPr>
        <w:bidi/>
        <w:ind w:firstLine="512"/>
        <w:rPr>
          <w:rFonts w:cs="David" w:hint="cs"/>
          <w:rtl/>
        </w:rPr>
      </w:pPr>
      <w:r w:rsidRPr="00C270A0">
        <w:rPr>
          <w:rFonts w:cs="David" w:hint="cs"/>
          <w:rtl/>
        </w:rPr>
        <w:tab/>
        <w:t xml:space="preserve"> אני רוצה בכתב. לפי התקנון זה בכתב. </w:t>
      </w:r>
    </w:p>
    <w:p w14:paraId="22BC5228" w14:textId="77777777" w:rsidR="00C270A0" w:rsidRPr="00C270A0" w:rsidRDefault="00C270A0" w:rsidP="00C270A0">
      <w:pPr>
        <w:bidi/>
        <w:ind w:firstLine="512"/>
        <w:rPr>
          <w:rFonts w:cs="David" w:hint="cs"/>
          <w:rtl/>
        </w:rPr>
      </w:pPr>
    </w:p>
    <w:p w14:paraId="2DA87D35" w14:textId="77777777" w:rsidR="00C270A0" w:rsidRPr="00C270A0" w:rsidRDefault="00C270A0" w:rsidP="00C270A0">
      <w:pPr>
        <w:tabs>
          <w:tab w:val="left" w:pos="1221"/>
        </w:tabs>
        <w:bidi/>
        <w:rPr>
          <w:rFonts w:cs="David" w:hint="cs"/>
          <w:u w:val="single"/>
          <w:rtl/>
        </w:rPr>
      </w:pPr>
      <w:r w:rsidRPr="00C270A0">
        <w:rPr>
          <w:rFonts w:cs="David" w:hint="cs"/>
          <w:u w:val="single"/>
          <w:rtl/>
        </w:rPr>
        <w:t>היו"ר דוד טל:</w:t>
      </w:r>
    </w:p>
    <w:p w14:paraId="33D82855" w14:textId="77777777" w:rsidR="00C270A0" w:rsidRPr="00C270A0" w:rsidRDefault="00C270A0" w:rsidP="00C270A0">
      <w:pPr>
        <w:tabs>
          <w:tab w:val="left" w:pos="1221"/>
        </w:tabs>
        <w:bidi/>
        <w:rPr>
          <w:rFonts w:cs="David" w:hint="cs"/>
          <w:rtl/>
        </w:rPr>
      </w:pPr>
    </w:p>
    <w:p w14:paraId="069002B3" w14:textId="77777777" w:rsidR="00C270A0" w:rsidRPr="00C270A0" w:rsidRDefault="00C270A0" w:rsidP="00C270A0">
      <w:pPr>
        <w:bidi/>
        <w:ind w:firstLine="512"/>
        <w:rPr>
          <w:rFonts w:cs="David" w:hint="cs"/>
          <w:rtl/>
        </w:rPr>
      </w:pPr>
      <w:r w:rsidRPr="00C270A0">
        <w:rPr>
          <w:rFonts w:cs="David" w:hint="cs"/>
          <w:rtl/>
        </w:rPr>
        <w:tab/>
        <w:t xml:space="preserve">אם אדוני  יעמוד על זה, אקבל בכתב. </w:t>
      </w:r>
    </w:p>
    <w:p w14:paraId="5DC43AE2" w14:textId="77777777" w:rsidR="00C270A0" w:rsidRPr="00C270A0" w:rsidRDefault="00C270A0" w:rsidP="00C270A0">
      <w:pPr>
        <w:bidi/>
        <w:ind w:firstLine="512"/>
        <w:rPr>
          <w:rFonts w:cs="David" w:hint="cs"/>
          <w:rtl/>
        </w:rPr>
      </w:pPr>
    </w:p>
    <w:p w14:paraId="4C13D03C" w14:textId="77777777" w:rsidR="00C270A0" w:rsidRPr="00C270A0" w:rsidRDefault="00C270A0" w:rsidP="00C270A0">
      <w:pPr>
        <w:bidi/>
        <w:rPr>
          <w:rFonts w:cs="David" w:hint="cs"/>
          <w:rtl/>
        </w:rPr>
      </w:pPr>
      <w:r w:rsidRPr="00C270A0">
        <w:rPr>
          <w:rFonts w:cs="David" w:hint="cs"/>
          <w:u w:val="single"/>
          <w:rtl/>
        </w:rPr>
        <w:t xml:space="preserve">משה </w:t>
      </w:r>
      <w:proofErr w:type="spellStart"/>
      <w:r w:rsidRPr="00C270A0">
        <w:rPr>
          <w:rFonts w:cs="David" w:hint="cs"/>
          <w:u w:val="single"/>
          <w:rtl/>
        </w:rPr>
        <w:t>שרוני</w:t>
      </w:r>
      <w:proofErr w:type="spellEnd"/>
      <w:r w:rsidRPr="00C270A0">
        <w:rPr>
          <w:rFonts w:cs="David" w:hint="cs"/>
          <w:u w:val="single"/>
          <w:rtl/>
        </w:rPr>
        <w:t>:</w:t>
      </w:r>
    </w:p>
    <w:p w14:paraId="2F28695C" w14:textId="77777777" w:rsidR="00C270A0" w:rsidRPr="00C270A0" w:rsidRDefault="00C270A0" w:rsidP="00C270A0">
      <w:pPr>
        <w:bidi/>
        <w:rPr>
          <w:rFonts w:cs="David" w:hint="cs"/>
          <w:rtl/>
        </w:rPr>
      </w:pPr>
    </w:p>
    <w:p w14:paraId="3C5EC6EA" w14:textId="77777777" w:rsidR="00C270A0" w:rsidRPr="00C270A0" w:rsidRDefault="00C270A0" w:rsidP="00C270A0">
      <w:pPr>
        <w:bidi/>
        <w:ind w:firstLine="512"/>
        <w:rPr>
          <w:rFonts w:cs="David" w:hint="cs"/>
          <w:rtl/>
        </w:rPr>
      </w:pPr>
      <w:r w:rsidRPr="00C270A0">
        <w:rPr>
          <w:rFonts w:cs="David" w:hint="cs"/>
          <w:rtl/>
        </w:rPr>
        <w:tab/>
        <w:t xml:space="preserve"> אני אעמוד על זה. </w:t>
      </w:r>
    </w:p>
    <w:p w14:paraId="1B01C658" w14:textId="77777777" w:rsidR="00C270A0" w:rsidRPr="00C270A0" w:rsidRDefault="00C270A0" w:rsidP="00C270A0">
      <w:pPr>
        <w:bidi/>
        <w:ind w:firstLine="512"/>
        <w:rPr>
          <w:rFonts w:cs="David" w:hint="cs"/>
          <w:rtl/>
        </w:rPr>
      </w:pPr>
    </w:p>
    <w:p w14:paraId="2E22CE73" w14:textId="77777777" w:rsidR="00C270A0" w:rsidRPr="00C270A0" w:rsidRDefault="00C270A0" w:rsidP="00C270A0">
      <w:pPr>
        <w:pStyle w:val="Heading5"/>
        <w:jc w:val="left"/>
        <w:rPr>
          <w:rFonts w:hint="cs"/>
          <w:sz w:val="24"/>
          <w:rtl/>
        </w:rPr>
      </w:pPr>
      <w:r w:rsidRPr="00C270A0">
        <w:rPr>
          <w:rFonts w:hint="cs"/>
          <w:sz w:val="24"/>
          <w:u w:val="single"/>
          <w:rtl/>
        </w:rPr>
        <w:t>יואל חסון:</w:t>
      </w:r>
    </w:p>
    <w:p w14:paraId="0856D943" w14:textId="77777777" w:rsidR="00C270A0" w:rsidRPr="00C270A0" w:rsidRDefault="00C270A0" w:rsidP="00C270A0">
      <w:pPr>
        <w:pStyle w:val="Heading5"/>
        <w:jc w:val="left"/>
        <w:rPr>
          <w:rFonts w:hint="cs"/>
          <w:sz w:val="24"/>
          <w:rtl/>
        </w:rPr>
      </w:pPr>
    </w:p>
    <w:p w14:paraId="06D99DC2" w14:textId="77777777" w:rsidR="00C270A0" w:rsidRPr="00C270A0" w:rsidRDefault="00C270A0" w:rsidP="00C270A0">
      <w:pPr>
        <w:bidi/>
        <w:ind w:firstLine="512"/>
        <w:rPr>
          <w:rFonts w:cs="David" w:hint="cs"/>
          <w:rtl/>
        </w:rPr>
      </w:pPr>
      <w:r w:rsidRPr="00C270A0">
        <w:rPr>
          <w:rFonts w:cs="David" w:hint="cs"/>
          <w:rtl/>
        </w:rPr>
        <w:tab/>
        <w:t xml:space="preserve"> אדוני היושב-ראש, האם אנחנו בגן-ילדים?</w:t>
      </w:r>
    </w:p>
    <w:p w14:paraId="6585DAB7" w14:textId="77777777" w:rsidR="00C270A0" w:rsidRPr="00C270A0" w:rsidRDefault="00C270A0" w:rsidP="00C270A0">
      <w:pPr>
        <w:bidi/>
        <w:ind w:firstLine="512"/>
        <w:rPr>
          <w:rFonts w:cs="David" w:hint="cs"/>
          <w:rtl/>
        </w:rPr>
      </w:pPr>
    </w:p>
    <w:p w14:paraId="5B248402" w14:textId="77777777" w:rsidR="00C270A0" w:rsidRPr="00C270A0" w:rsidRDefault="00C270A0" w:rsidP="00C270A0">
      <w:pPr>
        <w:pStyle w:val="Heading5"/>
        <w:jc w:val="left"/>
        <w:rPr>
          <w:rFonts w:hint="cs"/>
          <w:sz w:val="24"/>
          <w:rtl/>
        </w:rPr>
      </w:pPr>
      <w:r w:rsidRPr="00C270A0">
        <w:rPr>
          <w:rFonts w:hint="cs"/>
          <w:sz w:val="24"/>
          <w:u w:val="single"/>
          <w:rtl/>
        </w:rPr>
        <w:t>איתן כבל:</w:t>
      </w:r>
    </w:p>
    <w:p w14:paraId="22E91F4A" w14:textId="77777777" w:rsidR="00C270A0" w:rsidRPr="00C270A0" w:rsidRDefault="00C270A0" w:rsidP="00C270A0">
      <w:pPr>
        <w:pStyle w:val="Heading5"/>
        <w:jc w:val="left"/>
        <w:rPr>
          <w:rFonts w:hint="cs"/>
          <w:sz w:val="24"/>
          <w:rtl/>
        </w:rPr>
      </w:pPr>
    </w:p>
    <w:p w14:paraId="64621633" w14:textId="77777777" w:rsidR="00C270A0" w:rsidRPr="00C270A0" w:rsidRDefault="00C270A0" w:rsidP="00C270A0">
      <w:pPr>
        <w:bidi/>
        <w:ind w:firstLine="512"/>
        <w:rPr>
          <w:rFonts w:cs="David" w:hint="cs"/>
          <w:rtl/>
        </w:rPr>
      </w:pPr>
      <w:r w:rsidRPr="00C270A0">
        <w:rPr>
          <w:rFonts w:cs="David" w:hint="cs"/>
          <w:rtl/>
        </w:rPr>
        <w:tab/>
        <w:t xml:space="preserve"> בבית-הכנסת קוראים לזה "טורח ציבור".</w:t>
      </w:r>
    </w:p>
    <w:p w14:paraId="21FA84D6" w14:textId="77777777" w:rsidR="00C270A0" w:rsidRPr="00C270A0" w:rsidRDefault="00C270A0" w:rsidP="00C270A0">
      <w:pPr>
        <w:bidi/>
        <w:ind w:firstLine="512"/>
        <w:rPr>
          <w:rFonts w:cs="David" w:hint="cs"/>
          <w:rtl/>
        </w:rPr>
      </w:pPr>
    </w:p>
    <w:p w14:paraId="22C6C535" w14:textId="77777777" w:rsidR="00C270A0" w:rsidRDefault="00C270A0" w:rsidP="00C270A0">
      <w:pPr>
        <w:bidi/>
        <w:rPr>
          <w:rFonts w:cs="David" w:hint="cs"/>
          <w:u w:val="single"/>
          <w:rtl/>
        </w:rPr>
      </w:pPr>
    </w:p>
    <w:p w14:paraId="3E885653" w14:textId="77777777" w:rsidR="00C270A0" w:rsidRDefault="00C270A0" w:rsidP="00C270A0">
      <w:pPr>
        <w:bidi/>
        <w:rPr>
          <w:rFonts w:cs="David" w:hint="cs"/>
          <w:u w:val="single"/>
          <w:rtl/>
        </w:rPr>
      </w:pPr>
    </w:p>
    <w:p w14:paraId="0F64805A" w14:textId="77777777" w:rsidR="00C270A0" w:rsidRDefault="00C270A0" w:rsidP="00C270A0">
      <w:pPr>
        <w:bidi/>
        <w:rPr>
          <w:rFonts w:cs="David" w:hint="cs"/>
          <w:u w:val="single"/>
          <w:rtl/>
        </w:rPr>
      </w:pPr>
    </w:p>
    <w:p w14:paraId="1D9CBA24" w14:textId="77777777" w:rsidR="00C270A0" w:rsidRPr="00C270A0" w:rsidRDefault="00C270A0" w:rsidP="00C270A0">
      <w:pPr>
        <w:bidi/>
        <w:rPr>
          <w:rFonts w:cs="David" w:hint="cs"/>
          <w:rtl/>
        </w:rPr>
      </w:pPr>
      <w:r w:rsidRPr="00C270A0">
        <w:rPr>
          <w:rFonts w:cs="David" w:hint="cs"/>
          <w:u w:val="single"/>
          <w:rtl/>
        </w:rPr>
        <w:t xml:space="preserve">משה </w:t>
      </w:r>
      <w:proofErr w:type="spellStart"/>
      <w:r w:rsidRPr="00C270A0">
        <w:rPr>
          <w:rFonts w:cs="David" w:hint="cs"/>
          <w:u w:val="single"/>
          <w:rtl/>
        </w:rPr>
        <w:t>שרוני</w:t>
      </w:r>
      <w:proofErr w:type="spellEnd"/>
      <w:r w:rsidRPr="00C270A0">
        <w:rPr>
          <w:rFonts w:cs="David" w:hint="cs"/>
          <w:u w:val="single"/>
          <w:rtl/>
        </w:rPr>
        <w:t>:</w:t>
      </w:r>
    </w:p>
    <w:p w14:paraId="209DA875" w14:textId="77777777" w:rsidR="00C270A0" w:rsidRPr="00C270A0" w:rsidRDefault="00C270A0" w:rsidP="00C270A0">
      <w:pPr>
        <w:bidi/>
        <w:rPr>
          <w:rFonts w:cs="David" w:hint="cs"/>
          <w:rtl/>
        </w:rPr>
      </w:pPr>
    </w:p>
    <w:p w14:paraId="5B545EE1" w14:textId="77777777" w:rsidR="00C270A0" w:rsidRPr="00C270A0" w:rsidRDefault="00C270A0" w:rsidP="00C270A0">
      <w:pPr>
        <w:bidi/>
        <w:ind w:firstLine="512"/>
        <w:rPr>
          <w:rFonts w:cs="David" w:hint="cs"/>
          <w:rtl/>
        </w:rPr>
      </w:pPr>
      <w:r w:rsidRPr="00C270A0">
        <w:rPr>
          <w:rFonts w:cs="David" w:hint="cs"/>
          <w:rtl/>
        </w:rPr>
        <w:tab/>
        <w:t xml:space="preserve"> אני רוצה שיהיה לי ביד תקדים כשאני אבקש לקיים דיון אחרי השעה 16:00. </w:t>
      </w:r>
    </w:p>
    <w:p w14:paraId="4EC8B76D" w14:textId="77777777" w:rsidR="00C270A0" w:rsidRPr="00C270A0" w:rsidRDefault="00C270A0" w:rsidP="00C270A0">
      <w:pPr>
        <w:bidi/>
        <w:ind w:firstLine="512"/>
        <w:rPr>
          <w:rFonts w:cs="David" w:hint="cs"/>
          <w:rtl/>
        </w:rPr>
      </w:pPr>
    </w:p>
    <w:p w14:paraId="0531BAB3" w14:textId="77777777" w:rsidR="00C270A0" w:rsidRPr="00C270A0" w:rsidRDefault="00C270A0" w:rsidP="00C270A0">
      <w:pPr>
        <w:bidi/>
        <w:ind w:firstLine="512"/>
        <w:rPr>
          <w:rFonts w:cs="David" w:hint="cs"/>
          <w:rtl/>
        </w:rPr>
      </w:pPr>
      <w:r w:rsidRPr="00C270A0">
        <w:rPr>
          <w:rFonts w:cs="David" w:hint="cs"/>
          <w:rtl/>
        </w:rPr>
        <w:t xml:space="preserve">אדוני היושב-ראש, אני לא מבין מה החיפזון הזה, מה ריצת האמוק הזאת. </w:t>
      </w:r>
    </w:p>
    <w:p w14:paraId="5FD4204B" w14:textId="77777777" w:rsidR="00C270A0" w:rsidRPr="00C270A0" w:rsidRDefault="00C270A0" w:rsidP="00C270A0">
      <w:pPr>
        <w:bidi/>
        <w:ind w:firstLine="512"/>
        <w:rPr>
          <w:rFonts w:cs="David" w:hint="cs"/>
          <w:rtl/>
        </w:rPr>
      </w:pPr>
    </w:p>
    <w:p w14:paraId="67E7D115" w14:textId="77777777" w:rsidR="00C270A0" w:rsidRPr="00C270A0" w:rsidRDefault="00C270A0" w:rsidP="00C270A0">
      <w:pPr>
        <w:pStyle w:val="Heading5"/>
        <w:jc w:val="left"/>
        <w:rPr>
          <w:rFonts w:hint="cs"/>
          <w:sz w:val="24"/>
          <w:rtl/>
        </w:rPr>
      </w:pPr>
      <w:r w:rsidRPr="00C270A0">
        <w:rPr>
          <w:rFonts w:hint="cs"/>
          <w:sz w:val="24"/>
          <w:u w:val="single"/>
          <w:rtl/>
        </w:rPr>
        <w:t>יואל חסון:</w:t>
      </w:r>
    </w:p>
    <w:p w14:paraId="434D0BCA" w14:textId="77777777" w:rsidR="00C270A0" w:rsidRPr="00C270A0" w:rsidRDefault="00C270A0" w:rsidP="00C270A0">
      <w:pPr>
        <w:pStyle w:val="Heading5"/>
        <w:jc w:val="left"/>
        <w:rPr>
          <w:rFonts w:hint="cs"/>
          <w:sz w:val="24"/>
          <w:rtl/>
        </w:rPr>
      </w:pPr>
    </w:p>
    <w:p w14:paraId="7DCA1334" w14:textId="77777777" w:rsidR="00C270A0" w:rsidRPr="00C270A0" w:rsidRDefault="00C270A0" w:rsidP="00C270A0">
      <w:pPr>
        <w:bidi/>
        <w:ind w:firstLine="512"/>
        <w:rPr>
          <w:rFonts w:cs="David" w:hint="cs"/>
          <w:rtl/>
        </w:rPr>
      </w:pPr>
      <w:r w:rsidRPr="00C270A0">
        <w:rPr>
          <w:rFonts w:cs="David" w:hint="cs"/>
          <w:rtl/>
        </w:rPr>
        <w:tab/>
        <w:t xml:space="preserve"> לא ראיתי מינוי שאורך כל כך הרבה זמן, אתה מדבר על חיפזון?</w:t>
      </w:r>
    </w:p>
    <w:p w14:paraId="4C4FB564" w14:textId="77777777" w:rsidR="00C270A0" w:rsidRPr="00C270A0" w:rsidRDefault="00C270A0" w:rsidP="00C270A0">
      <w:pPr>
        <w:bidi/>
        <w:ind w:firstLine="512"/>
        <w:rPr>
          <w:rFonts w:cs="David" w:hint="cs"/>
          <w:rtl/>
        </w:rPr>
      </w:pPr>
    </w:p>
    <w:p w14:paraId="28EE8EC7" w14:textId="77777777" w:rsidR="00C270A0" w:rsidRPr="00C270A0" w:rsidRDefault="00C270A0" w:rsidP="00C270A0">
      <w:pPr>
        <w:bidi/>
        <w:rPr>
          <w:rFonts w:cs="David" w:hint="cs"/>
          <w:rtl/>
        </w:rPr>
      </w:pPr>
      <w:r w:rsidRPr="00C270A0">
        <w:rPr>
          <w:rFonts w:cs="David" w:hint="cs"/>
          <w:u w:val="single"/>
          <w:rtl/>
        </w:rPr>
        <w:t xml:space="preserve">משה </w:t>
      </w:r>
      <w:proofErr w:type="spellStart"/>
      <w:r w:rsidRPr="00C270A0">
        <w:rPr>
          <w:rFonts w:cs="David" w:hint="cs"/>
          <w:u w:val="single"/>
          <w:rtl/>
        </w:rPr>
        <w:t>שרוני</w:t>
      </w:r>
      <w:proofErr w:type="spellEnd"/>
      <w:r w:rsidRPr="00C270A0">
        <w:rPr>
          <w:rFonts w:cs="David" w:hint="cs"/>
          <w:u w:val="single"/>
          <w:rtl/>
        </w:rPr>
        <w:t>:</w:t>
      </w:r>
    </w:p>
    <w:p w14:paraId="62E82CC7" w14:textId="77777777" w:rsidR="00C270A0" w:rsidRPr="00C270A0" w:rsidRDefault="00C270A0" w:rsidP="00C270A0">
      <w:pPr>
        <w:bidi/>
        <w:rPr>
          <w:rFonts w:cs="David" w:hint="cs"/>
          <w:rtl/>
        </w:rPr>
      </w:pPr>
    </w:p>
    <w:p w14:paraId="000AA8E3" w14:textId="77777777" w:rsidR="00C270A0" w:rsidRPr="00C270A0" w:rsidRDefault="00C270A0" w:rsidP="00C270A0">
      <w:pPr>
        <w:bidi/>
        <w:ind w:firstLine="512"/>
        <w:rPr>
          <w:rFonts w:cs="David" w:hint="cs"/>
          <w:rtl/>
        </w:rPr>
      </w:pPr>
      <w:r w:rsidRPr="00C270A0">
        <w:rPr>
          <w:rFonts w:cs="David" w:hint="cs"/>
          <w:rtl/>
        </w:rPr>
        <w:tab/>
        <w:t xml:space="preserve"> אתה האחרון שצריך לדבר בנושא זה. אתה מומחה לתרגילים האלה. </w:t>
      </w:r>
    </w:p>
    <w:p w14:paraId="33FDB0BB" w14:textId="77777777" w:rsidR="00C270A0" w:rsidRPr="00C270A0" w:rsidRDefault="00C270A0" w:rsidP="00C270A0">
      <w:pPr>
        <w:bidi/>
        <w:ind w:firstLine="512"/>
        <w:rPr>
          <w:rFonts w:cs="David" w:hint="cs"/>
          <w:rtl/>
        </w:rPr>
      </w:pPr>
    </w:p>
    <w:p w14:paraId="2671CC7B" w14:textId="77777777" w:rsidR="00C270A0" w:rsidRPr="00C270A0" w:rsidRDefault="00C270A0" w:rsidP="00C270A0">
      <w:pPr>
        <w:bidi/>
        <w:rPr>
          <w:rFonts w:cs="David"/>
          <w:u w:val="single"/>
          <w:rtl/>
        </w:rPr>
      </w:pPr>
      <w:r w:rsidRPr="00C270A0">
        <w:rPr>
          <w:rFonts w:cs="David"/>
          <w:u w:val="single"/>
          <w:rtl/>
        </w:rPr>
        <w:t xml:space="preserve">יולי-יואל </w:t>
      </w:r>
      <w:proofErr w:type="spellStart"/>
      <w:r w:rsidRPr="00C270A0">
        <w:rPr>
          <w:rFonts w:cs="David"/>
          <w:u w:val="single"/>
          <w:rtl/>
        </w:rPr>
        <w:t>אדלשטיין</w:t>
      </w:r>
      <w:proofErr w:type="spellEnd"/>
      <w:r w:rsidRPr="00C270A0">
        <w:rPr>
          <w:rFonts w:cs="David"/>
          <w:u w:val="single"/>
          <w:rtl/>
        </w:rPr>
        <w:t>:</w:t>
      </w:r>
    </w:p>
    <w:p w14:paraId="76BE43ED" w14:textId="77777777" w:rsidR="00C270A0" w:rsidRPr="00C270A0" w:rsidRDefault="00C270A0" w:rsidP="00C270A0">
      <w:pPr>
        <w:bidi/>
        <w:rPr>
          <w:rFonts w:cs="David"/>
          <w:u w:val="single"/>
          <w:rtl/>
        </w:rPr>
      </w:pPr>
    </w:p>
    <w:p w14:paraId="7C40D29B" w14:textId="77777777" w:rsidR="00C270A0" w:rsidRPr="00C270A0" w:rsidRDefault="00C270A0" w:rsidP="00C270A0">
      <w:pPr>
        <w:bidi/>
        <w:ind w:firstLine="512"/>
        <w:rPr>
          <w:rFonts w:cs="David" w:hint="cs"/>
          <w:rtl/>
        </w:rPr>
      </w:pPr>
      <w:r w:rsidRPr="00C270A0">
        <w:rPr>
          <w:rFonts w:cs="David"/>
          <w:rtl/>
        </w:rPr>
        <w:tab/>
      </w:r>
      <w:r w:rsidRPr="00C270A0">
        <w:rPr>
          <w:rFonts w:cs="David" w:hint="cs"/>
          <w:rtl/>
        </w:rPr>
        <w:t xml:space="preserve"> אתה יכול לפרט?</w:t>
      </w:r>
    </w:p>
    <w:p w14:paraId="5DDC79B8" w14:textId="77777777" w:rsidR="00C270A0" w:rsidRPr="00C270A0" w:rsidRDefault="00C270A0" w:rsidP="00C270A0">
      <w:pPr>
        <w:bidi/>
        <w:ind w:firstLine="512"/>
        <w:rPr>
          <w:rFonts w:cs="David" w:hint="cs"/>
          <w:rtl/>
        </w:rPr>
      </w:pPr>
    </w:p>
    <w:p w14:paraId="6E3679F5" w14:textId="77777777" w:rsidR="00C270A0" w:rsidRPr="00C270A0" w:rsidRDefault="00C270A0" w:rsidP="00C270A0">
      <w:pPr>
        <w:bidi/>
        <w:rPr>
          <w:rFonts w:cs="David" w:hint="cs"/>
          <w:rtl/>
        </w:rPr>
      </w:pPr>
      <w:r w:rsidRPr="00C270A0">
        <w:rPr>
          <w:rFonts w:cs="David" w:hint="cs"/>
          <w:u w:val="single"/>
          <w:rtl/>
        </w:rPr>
        <w:t xml:space="preserve">משה </w:t>
      </w:r>
      <w:proofErr w:type="spellStart"/>
      <w:r w:rsidRPr="00C270A0">
        <w:rPr>
          <w:rFonts w:cs="David" w:hint="cs"/>
          <w:u w:val="single"/>
          <w:rtl/>
        </w:rPr>
        <w:t>שרוני</w:t>
      </w:r>
      <w:proofErr w:type="spellEnd"/>
      <w:r w:rsidRPr="00C270A0">
        <w:rPr>
          <w:rFonts w:cs="David" w:hint="cs"/>
          <w:u w:val="single"/>
          <w:rtl/>
        </w:rPr>
        <w:t>:</w:t>
      </w:r>
    </w:p>
    <w:p w14:paraId="3AF19E58" w14:textId="77777777" w:rsidR="00C270A0" w:rsidRPr="00C270A0" w:rsidRDefault="00C270A0" w:rsidP="00C270A0">
      <w:pPr>
        <w:bidi/>
        <w:rPr>
          <w:rFonts w:cs="David" w:hint="cs"/>
          <w:rtl/>
        </w:rPr>
      </w:pPr>
    </w:p>
    <w:p w14:paraId="62547700" w14:textId="77777777" w:rsidR="00C270A0" w:rsidRPr="00C270A0" w:rsidRDefault="00C270A0" w:rsidP="00C270A0">
      <w:pPr>
        <w:bidi/>
        <w:ind w:firstLine="512"/>
        <w:rPr>
          <w:rFonts w:cs="David" w:hint="cs"/>
          <w:rtl/>
        </w:rPr>
      </w:pPr>
      <w:r w:rsidRPr="00C270A0">
        <w:rPr>
          <w:rFonts w:cs="David" w:hint="cs"/>
          <w:rtl/>
        </w:rPr>
        <w:tab/>
        <w:t xml:space="preserve"> אני אפרט לך בארבע עיניים. </w:t>
      </w:r>
    </w:p>
    <w:p w14:paraId="5D661D74" w14:textId="77777777" w:rsidR="00C270A0" w:rsidRPr="00C270A0" w:rsidRDefault="00C270A0" w:rsidP="00C270A0">
      <w:pPr>
        <w:bidi/>
        <w:ind w:firstLine="512"/>
        <w:rPr>
          <w:rFonts w:cs="David" w:hint="cs"/>
          <w:rtl/>
        </w:rPr>
      </w:pPr>
    </w:p>
    <w:p w14:paraId="3184DEE8" w14:textId="77777777" w:rsidR="00C270A0" w:rsidRPr="00C270A0" w:rsidRDefault="00C270A0" w:rsidP="00C270A0">
      <w:pPr>
        <w:bidi/>
        <w:ind w:firstLine="512"/>
        <w:rPr>
          <w:rFonts w:cs="David" w:hint="cs"/>
          <w:rtl/>
        </w:rPr>
      </w:pPr>
      <w:r w:rsidRPr="00C270A0">
        <w:rPr>
          <w:rFonts w:cs="David" w:hint="cs"/>
          <w:rtl/>
        </w:rPr>
        <w:t xml:space="preserve">מה ממהרים כל כך? מה קורה לנו? יש בעיה, ורואים שיש בעיה ואין רוב, ומכריחים את חברי הוועדה לבוא כל פעם כמו קפיצה מטאורית. זה לא יכול להיות. </w:t>
      </w:r>
    </w:p>
    <w:p w14:paraId="5168361C" w14:textId="77777777" w:rsidR="00C270A0" w:rsidRPr="00C270A0" w:rsidRDefault="00C270A0" w:rsidP="00C270A0">
      <w:pPr>
        <w:bidi/>
        <w:ind w:firstLine="512"/>
        <w:rPr>
          <w:rFonts w:cs="David" w:hint="cs"/>
          <w:rtl/>
        </w:rPr>
      </w:pPr>
    </w:p>
    <w:p w14:paraId="25F0A31F" w14:textId="77777777" w:rsidR="00C270A0" w:rsidRPr="00C270A0" w:rsidRDefault="00C270A0" w:rsidP="00C270A0">
      <w:pPr>
        <w:tabs>
          <w:tab w:val="left" w:pos="1221"/>
        </w:tabs>
        <w:bidi/>
        <w:rPr>
          <w:rFonts w:cs="David" w:hint="cs"/>
          <w:u w:val="single"/>
          <w:rtl/>
        </w:rPr>
      </w:pPr>
      <w:r w:rsidRPr="00C270A0">
        <w:rPr>
          <w:rFonts w:cs="David" w:hint="cs"/>
          <w:u w:val="single"/>
          <w:rtl/>
        </w:rPr>
        <w:t>היו"ר דוד טל:</w:t>
      </w:r>
    </w:p>
    <w:p w14:paraId="1BAE92AA" w14:textId="77777777" w:rsidR="00C270A0" w:rsidRPr="00C270A0" w:rsidRDefault="00C270A0" w:rsidP="00C270A0">
      <w:pPr>
        <w:tabs>
          <w:tab w:val="left" w:pos="1221"/>
        </w:tabs>
        <w:bidi/>
        <w:rPr>
          <w:rFonts w:cs="David" w:hint="cs"/>
          <w:rtl/>
        </w:rPr>
      </w:pPr>
    </w:p>
    <w:p w14:paraId="133D324B" w14:textId="77777777" w:rsidR="00C270A0" w:rsidRPr="00C270A0" w:rsidRDefault="00C270A0" w:rsidP="00C270A0">
      <w:pPr>
        <w:bidi/>
        <w:ind w:firstLine="512"/>
        <w:rPr>
          <w:rFonts w:cs="David" w:hint="cs"/>
          <w:rtl/>
        </w:rPr>
      </w:pPr>
      <w:r w:rsidRPr="00C270A0">
        <w:rPr>
          <w:rFonts w:cs="David" w:hint="cs"/>
          <w:rtl/>
        </w:rPr>
        <w:tab/>
        <w:t>אתה מציע להעביר את הדיון ליום רביעי?</w:t>
      </w:r>
    </w:p>
    <w:p w14:paraId="2DBF1301" w14:textId="77777777" w:rsidR="00C270A0" w:rsidRPr="00C270A0" w:rsidRDefault="00C270A0" w:rsidP="00C270A0">
      <w:pPr>
        <w:bidi/>
        <w:ind w:firstLine="512"/>
        <w:rPr>
          <w:rFonts w:cs="David" w:hint="cs"/>
          <w:rtl/>
        </w:rPr>
      </w:pPr>
    </w:p>
    <w:p w14:paraId="1648EA34" w14:textId="77777777" w:rsidR="00C270A0" w:rsidRPr="00C270A0" w:rsidRDefault="00C270A0" w:rsidP="00C270A0">
      <w:pPr>
        <w:bidi/>
        <w:rPr>
          <w:rFonts w:cs="David" w:hint="cs"/>
          <w:rtl/>
        </w:rPr>
      </w:pPr>
      <w:r w:rsidRPr="00C270A0">
        <w:rPr>
          <w:rFonts w:cs="David" w:hint="cs"/>
          <w:u w:val="single"/>
          <w:rtl/>
        </w:rPr>
        <w:t xml:space="preserve">משה </w:t>
      </w:r>
      <w:proofErr w:type="spellStart"/>
      <w:r w:rsidRPr="00C270A0">
        <w:rPr>
          <w:rFonts w:cs="David" w:hint="cs"/>
          <w:u w:val="single"/>
          <w:rtl/>
        </w:rPr>
        <w:t>שרוני</w:t>
      </w:r>
      <w:proofErr w:type="spellEnd"/>
      <w:r w:rsidRPr="00C270A0">
        <w:rPr>
          <w:rFonts w:cs="David" w:hint="cs"/>
          <w:u w:val="single"/>
          <w:rtl/>
        </w:rPr>
        <w:t>:</w:t>
      </w:r>
    </w:p>
    <w:p w14:paraId="064D8265" w14:textId="77777777" w:rsidR="00C270A0" w:rsidRPr="00C270A0" w:rsidRDefault="00C270A0" w:rsidP="00C270A0">
      <w:pPr>
        <w:bidi/>
        <w:rPr>
          <w:rFonts w:cs="David" w:hint="cs"/>
          <w:rtl/>
        </w:rPr>
      </w:pPr>
    </w:p>
    <w:p w14:paraId="66900454" w14:textId="77777777" w:rsidR="00C270A0" w:rsidRPr="00C270A0" w:rsidRDefault="00C270A0" w:rsidP="00C270A0">
      <w:pPr>
        <w:bidi/>
        <w:ind w:firstLine="512"/>
        <w:rPr>
          <w:rFonts w:cs="David" w:hint="cs"/>
          <w:rtl/>
        </w:rPr>
      </w:pPr>
      <w:r w:rsidRPr="00C270A0">
        <w:rPr>
          <w:rFonts w:cs="David" w:hint="cs"/>
          <w:rtl/>
        </w:rPr>
        <w:tab/>
        <w:t xml:space="preserve"> בדיוק. עד אז יסתדרו העניינים. זה יהיה יותר מכובד למפלגת העבודה. </w:t>
      </w:r>
    </w:p>
    <w:p w14:paraId="3E02E7BA" w14:textId="77777777" w:rsidR="00C270A0" w:rsidRPr="00C270A0" w:rsidRDefault="00C270A0" w:rsidP="00C270A0">
      <w:pPr>
        <w:bidi/>
        <w:ind w:firstLine="512"/>
        <w:rPr>
          <w:rFonts w:cs="David" w:hint="cs"/>
          <w:rtl/>
        </w:rPr>
      </w:pPr>
    </w:p>
    <w:p w14:paraId="1080A2EA" w14:textId="77777777" w:rsidR="00C270A0" w:rsidRPr="00C270A0" w:rsidRDefault="00C270A0" w:rsidP="00C270A0">
      <w:pPr>
        <w:tabs>
          <w:tab w:val="left" w:pos="1221"/>
        </w:tabs>
        <w:bidi/>
        <w:rPr>
          <w:rFonts w:cs="David" w:hint="cs"/>
          <w:u w:val="single"/>
          <w:rtl/>
        </w:rPr>
      </w:pPr>
      <w:r w:rsidRPr="00C270A0">
        <w:rPr>
          <w:rFonts w:cs="David" w:hint="cs"/>
          <w:u w:val="single"/>
          <w:rtl/>
        </w:rPr>
        <w:t>היו"ר דוד טל:</w:t>
      </w:r>
    </w:p>
    <w:p w14:paraId="31F6A467" w14:textId="77777777" w:rsidR="00C270A0" w:rsidRPr="00C270A0" w:rsidRDefault="00C270A0" w:rsidP="00C270A0">
      <w:pPr>
        <w:tabs>
          <w:tab w:val="left" w:pos="1221"/>
        </w:tabs>
        <w:bidi/>
        <w:rPr>
          <w:rFonts w:cs="David" w:hint="cs"/>
          <w:rtl/>
        </w:rPr>
      </w:pPr>
    </w:p>
    <w:p w14:paraId="5E0DE280" w14:textId="77777777" w:rsidR="00C270A0" w:rsidRPr="00C270A0" w:rsidRDefault="00C270A0" w:rsidP="00C270A0">
      <w:pPr>
        <w:bidi/>
        <w:ind w:firstLine="512"/>
        <w:rPr>
          <w:rFonts w:cs="David" w:hint="cs"/>
          <w:rtl/>
        </w:rPr>
      </w:pPr>
      <w:r w:rsidRPr="00C270A0">
        <w:rPr>
          <w:rFonts w:cs="David" w:hint="cs"/>
          <w:rtl/>
        </w:rPr>
        <w:tab/>
        <w:t xml:space="preserve">תודה רבה. חבר הכנסת זאב, בבקשה. אל תבקש ממני אישור בכתב מהיושבת-ראש, כי אישור בעל-פה מספיק. </w:t>
      </w:r>
    </w:p>
    <w:p w14:paraId="55B73598" w14:textId="77777777" w:rsidR="00C270A0" w:rsidRPr="00C270A0" w:rsidRDefault="00C270A0" w:rsidP="00C270A0">
      <w:pPr>
        <w:bidi/>
        <w:ind w:firstLine="512"/>
        <w:rPr>
          <w:rFonts w:cs="David" w:hint="cs"/>
          <w:rtl/>
        </w:rPr>
      </w:pPr>
    </w:p>
    <w:p w14:paraId="708FF40A" w14:textId="77777777" w:rsidR="00C270A0" w:rsidRPr="00C270A0" w:rsidRDefault="00C270A0" w:rsidP="00C270A0">
      <w:pPr>
        <w:bidi/>
        <w:rPr>
          <w:rFonts w:cs="David" w:hint="cs"/>
          <w:rtl/>
        </w:rPr>
      </w:pPr>
      <w:r w:rsidRPr="00C270A0">
        <w:rPr>
          <w:rFonts w:cs="David" w:hint="cs"/>
          <w:u w:val="single"/>
          <w:rtl/>
        </w:rPr>
        <w:t>נסים זאב:</w:t>
      </w:r>
    </w:p>
    <w:p w14:paraId="5D920C15" w14:textId="77777777" w:rsidR="00C270A0" w:rsidRPr="00C270A0" w:rsidRDefault="00C270A0" w:rsidP="00C270A0">
      <w:pPr>
        <w:bidi/>
        <w:rPr>
          <w:rFonts w:cs="David" w:hint="cs"/>
          <w:rtl/>
        </w:rPr>
      </w:pPr>
    </w:p>
    <w:p w14:paraId="46E6638F" w14:textId="77777777" w:rsidR="00C270A0" w:rsidRPr="00C270A0" w:rsidRDefault="00C270A0" w:rsidP="00C270A0">
      <w:pPr>
        <w:bidi/>
        <w:ind w:firstLine="512"/>
        <w:rPr>
          <w:rFonts w:cs="David" w:hint="cs"/>
          <w:rtl/>
        </w:rPr>
      </w:pPr>
      <w:r w:rsidRPr="00C270A0">
        <w:rPr>
          <w:rFonts w:cs="David" w:hint="cs"/>
          <w:rtl/>
        </w:rPr>
        <w:tab/>
        <w:t xml:space="preserve"> בסדר גמור. מה שקורה פה זה שערורייה. לא הצלחתי להבין איך יכול להיות ש"ישראל ביתנו" מצביעים נגד המועמד שלהם. </w:t>
      </w:r>
    </w:p>
    <w:p w14:paraId="0F864E4D" w14:textId="77777777" w:rsidR="00C270A0" w:rsidRPr="00C270A0" w:rsidRDefault="00C270A0" w:rsidP="00C270A0">
      <w:pPr>
        <w:bidi/>
        <w:ind w:firstLine="512"/>
        <w:rPr>
          <w:rFonts w:cs="David" w:hint="cs"/>
          <w:rtl/>
        </w:rPr>
      </w:pPr>
    </w:p>
    <w:p w14:paraId="2E76A249" w14:textId="77777777" w:rsidR="00C270A0" w:rsidRPr="00C270A0" w:rsidRDefault="00C270A0" w:rsidP="00C270A0">
      <w:pPr>
        <w:bidi/>
        <w:rPr>
          <w:rFonts w:cs="David" w:hint="cs"/>
          <w:u w:val="single"/>
          <w:rtl/>
        </w:rPr>
      </w:pPr>
      <w:r w:rsidRPr="00C270A0">
        <w:rPr>
          <w:rFonts w:cs="David" w:hint="cs"/>
          <w:u w:val="single"/>
          <w:rtl/>
        </w:rPr>
        <w:t>שלמה מולה:</w:t>
      </w:r>
    </w:p>
    <w:p w14:paraId="183C9AD8" w14:textId="77777777" w:rsidR="00C270A0" w:rsidRPr="00C270A0" w:rsidRDefault="00C270A0" w:rsidP="00C270A0">
      <w:pPr>
        <w:bidi/>
        <w:rPr>
          <w:rFonts w:cs="David" w:hint="cs"/>
          <w:rtl/>
        </w:rPr>
      </w:pPr>
    </w:p>
    <w:p w14:paraId="680D1F84" w14:textId="77777777" w:rsidR="00C270A0" w:rsidRPr="00C270A0" w:rsidRDefault="00C270A0" w:rsidP="00C270A0">
      <w:pPr>
        <w:bidi/>
        <w:ind w:firstLine="512"/>
        <w:rPr>
          <w:rFonts w:cs="David" w:hint="cs"/>
          <w:rtl/>
        </w:rPr>
      </w:pPr>
      <w:r w:rsidRPr="00C270A0">
        <w:rPr>
          <w:rFonts w:cs="David" w:hint="cs"/>
          <w:rtl/>
        </w:rPr>
        <w:tab/>
        <w:t xml:space="preserve">אתה צריך לעזור להם? תן להם שיקול דעת. </w:t>
      </w:r>
    </w:p>
    <w:p w14:paraId="5A7EFCFE" w14:textId="77777777" w:rsidR="00C270A0" w:rsidRPr="00C270A0" w:rsidRDefault="00C270A0" w:rsidP="00C270A0">
      <w:pPr>
        <w:bidi/>
        <w:ind w:firstLine="512"/>
        <w:rPr>
          <w:rFonts w:cs="David" w:hint="cs"/>
          <w:rtl/>
        </w:rPr>
      </w:pPr>
    </w:p>
    <w:p w14:paraId="54BC87A5" w14:textId="77777777" w:rsidR="00C270A0" w:rsidRPr="00C270A0" w:rsidRDefault="00C270A0" w:rsidP="00C270A0">
      <w:pPr>
        <w:bidi/>
        <w:rPr>
          <w:rFonts w:cs="David" w:hint="cs"/>
          <w:rtl/>
        </w:rPr>
      </w:pPr>
      <w:r w:rsidRPr="00C270A0">
        <w:rPr>
          <w:rFonts w:cs="David" w:hint="cs"/>
          <w:u w:val="single"/>
          <w:rtl/>
        </w:rPr>
        <w:t>נסים זאב:</w:t>
      </w:r>
    </w:p>
    <w:p w14:paraId="5FACA9F1" w14:textId="77777777" w:rsidR="00C270A0" w:rsidRPr="00C270A0" w:rsidRDefault="00C270A0" w:rsidP="00C270A0">
      <w:pPr>
        <w:bidi/>
        <w:rPr>
          <w:rFonts w:cs="David" w:hint="cs"/>
          <w:rtl/>
        </w:rPr>
      </w:pPr>
    </w:p>
    <w:p w14:paraId="7E007D0E" w14:textId="77777777" w:rsidR="00C270A0" w:rsidRPr="00C270A0" w:rsidRDefault="00C270A0" w:rsidP="00C270A0">
      <w:pPr>
        <w:bidi/>
        <w:ind w:firstLine="512"/>
        <w:rPr>
          <w:rFonts w:cs="David" w:hint="cs"/>
          <w:rtl/>
        </w:rPr>
      </w:pPr>
      <w:r w:rsidRPr="00C270A0">
        <w:rPr>
          <w:rFonts w:cs="David" w:hint="cs"/>
          <w:rtl/>
        </w:rPr>
        <w:tab/>
        <w:t xml:space="preserve"> אני לא יכול להבין איך "ישראל ביתנו" מצביעים נגד המועמד שלהם. </w:t>
      </w:r>
    </w:p>
    <w:p w14:paraId="73CA819C" w14:textId="77777777" w:rsidR="00C270A0" w:rsidRPr="00C270A0" w:rsidRDefault="00C270A0" w:rsidP="00C270A0">
      <w:pPr>
        <w:bidi/>
        <w:ind w:firstLine="512"/>
        <w:rPr>
          <w:rFonts w:cs="David" w:hint="cs"/>
          <w:rtl/>
        </w:rPr>
      </w:pPr>
    </w:p>
    <w:p w14:paraId="3ADB43DE" w14:textId="77777777" w:rsidR="00C270A0" w:rsidRPr="00C270A0" w:rsidRDefault="00C270A0" w:rsidP="00C270A0">
      <w:pPr>
        <w:tabs>
          <w:tab w:val="left" w:pos="1221"/>
        </w:tabs>
        <w:bidi/>
        <w:rPr>
          <w:rFonts w:cs="David" w:hint="cs"/>
          <w:u w:val="single"/>
          <w:rtl/>
        </w:rPr>
      </w:pPr>
      <w:r w:rsidRPr="00C270A0">
        <w:rPr>
          <w:rFonts w:cs="David" w:hint="cs"/>
          <w:u w:val="single"/>
          <w:rtl/>
        </w:rPr>
        <w:t>היו"ר דוד טל:</w:t>
      </w:r>
    </w:p>
    <w:p w14:paraId="08C781C8" w14:textId="77777777" w:rsidR="00C270A0" w:rsidRPr="00C270A0" w:rsidRDefault="00C270A0" w:rsidP="00C270A0">
      <w:pPr>
        <w:tabs>
          <w:tab w:val="left" w:pos="1221"/>
        </w:tabs>
        <w:bidi/>
        <w:rPr>
          <w:rFonts w:cs="David" w:hint="cs"/>
          <w:rtl/>
        </w:rPr>
      </w:pPr>
    </w:p>
    <w:p w14:paraId="68CA78DF" w14:textId="77777777" w:rsidR="00C270A0" w:rsidRPr="00C270A0" w:rsidRDefault="00C270A0" w:rsidP="00C270A0">
      <w:pPr>
        <w:bidi/>
        <w:ind w:firstLine="512"/>
        <w:rPr>
          <w:rFonts w:cs="David" w:hint="cs"/>
          <w:rtl/>
        </w:rPr>
      </w:pPr>
      <w:r w:rsidRPr="00C270A0">
        <w:rPr>
          <w:rFonts w:cs="David" w:hint="cs"/>
          <w:rtl/>
        </w:rPr>
        <w:tab/>
        <w:t xml:space="preserve"> הם לא הצביעו נגד, הם נמנעו. </w:t>
      </w:r>
    </w:p>
    <w:p w14:paraId="3A8BEB16" w14:textId="77777777" w:rsidR="00C270A0" w:rsidRPr="00C270A0" w:rsidRDefault="00C270A0" w:rsidP="00C270A0">
      <w:pPr>
        <w:bidi/>
        <w:ind w:firstLine="512"/>
        <w:rPr>
          <w:rFonts w:cs="David" w:hint="cs"/>
          <w:rtl/>
        </w:rPr>
      </w:pPr>
    </w:p>
    <w:p w14:paraId="24C6904C" w14:textId="77777777" w:rsidR="00C270A0" w:rsidRDefault="00C270A0" w:rsidP="00C270A0">
      <w:pPr>
        <w:bidi/>
        <w:rPr>
          <w:rFonts w:cs="David" w:hint="cs"/>
          <w:u w:val="single"/>
          <w:rtl/>
        </w:rPr>
      </w:pPr>
    </w:p>
    <w:p w14:paraId="709A7D43" w14:textId="77777777" w:rsidR="00C270A0" w:rsidRDefault="00C270A0" w:rsidP="00C270A0">
      <w:pPr>
        <w:bidi/>
        <w:rPr>
          <w:rFonts w:cs="David" w:hint="cs"/>
          <w:u w:val="single"/>
          <w:rtl/>
        </w:rPr>
      </w:pPr>
    </w:p>
    <w:p w14:paraId="71C46262" w14:textId="77777777" w:rsidR="00C270A0" w:rsidRPr="00C270A0" w:rsidRDefault="00C270A0" w:rsidP="00C270A0">
      <w:pPr>
        <w:bidi/>
        <w:rPr>
          <w:rFonts w:cs="David" w:hint="cs"/>
          <w:rtl/>
        </w:rPr>
      </w:pPr>
      <w:r w:rsidRPr="00C270A0">
        <w:rPr>
          <w:rFonts w:cs="David" w:hint="cs"/>
          <w:u w:val="single"/>
          <w:rtl/>
        </w:rPr>
        <w:t>נסים זאב:</w:t>
      </w:r>
    </w:p>
    <w:p w14:paraId="15FF2AF0" w14:textId="77777777" w:rsidR="00C270A0" w:rsidRPr="00C270A0" w:rsidRDefault="00C270A0" w:rsidP="00C270A0">
      <w:pPr>
        <w:bidi/>
        <w:rPr>
          <w:rFonts w:cs="David" w:hint="cs"/>
          <w:rtl/>
        </w:rPr>
      </w:pPr>
    </w:p>
    <w:p w14:paraId="791EEADD" w14:textId="77777777" w:rsidR="00C270A0" w:rsidRPr="00C270A0" w:rsidRDefault="00C270A0" w:rsidP="00C270A0">
      <w:pPr>
        <w:bidi/>
        <w:ind w:firstLine="512"/>
        <w:rPr>
          <w:rFonts w:cs="David" w:hint="cs"/>
          <w:rtl/>
        </w:rPr>
      </w:pPr>
      <w:r w:rsidRPr="00C270A0">
        <w:rPr>
          <w:rFonts w:cs="David" w:hint="cs"/>
          <w:rtl/>
        </w:rPr>
        <w:tab/>
        <w:t xml:space="preserve"> אם הם היו מצביעים אתנו, ברור שהיושב-ראש הנוכחי היה ממשיך לכהן כיושב-ראש ועדת הכספים. אני רוצה לומר לפרוטוקול שמי שהיום הדיח אותו זה "ישראל ביתנו". אל תהיו צבועים. אנחנו נמצאים כרגע כמעט במצב מאוזן, 10 מול 11 חברים, ולכן 3-2 נוספים שלכם יכולים להכריע פה את הכף. </w:t>
      </w:r>
    </w:p>
    <w:p w14:paraId="32250A89" w14:textId="77777777" w:rsidR="00C270A0" w:rsidRPr="00C270A0" w:rsidRDefault="00C270A0" w:rsidP="00C270A0">
      <w:pPr>
        <w:bidi/>
        <w:ind w:firstLine="512"/>
        <w:rPr>
          <w:rFonts w:cs="David" w:hint="cs"/>
          <w:rtl/>
        </w:rPr>
      </w:pPr>
    </w:p>
    <w:p w14:paraId="5211F320" w14:textId="77777777" w:rsidR="00C270A0" w:rsidRPr="00C270A0" w:rsidRDefault="00C270A0" w:rsidP="00C270A0">
      <w:pPr>
        <w:bidi/>
        <w:ind w:firstLine="512"/>
        <w:rPr>
          <w:rFonts w:cs="David" w:hint="cs"/>
          <w:rtl/>
        </w:rPr>
      </w:pPr>
      <w:r w:rsidRPr="00C270A0">
        <w:rPr>
          <w:rFonts w:cs="David" w:hint="cs"/>
          <w:rtl/>
        </w:rPr>
        <w:t xml:space="preserve">אדוני היושב-ראש, משעות הבוקר יש לי כאבי ראש ואני לא מצליח להבין מה שקורה כאן, ולכן אני לא יכול אפילו להסביר את עצמי. אני מבקש את סליחתכם. </w:t>
      </w:r>
    </w:p>
    <w:p w14:paraId="15A8E5CC" w14:textId="77777777" w:rsidR="00C270A0" w:rsidRPr="00C270A0" w:rsidRDefault="00C270A0" w:rsidP="00C270A0">
      <w:pPr>
        <w:bidi/>
        <w:ind w:firstLine="512"/>
        <w:rPr>
          <w:rFonts w:cs="David" w:hint="cs"/>
          <w:rtl/>
        </w:rPr>
      </w:pPr>
    </w:p>
    <w:p w14:paraId="0B848E6A" w14:textId="77777777" w:rsidR="00C270A0" w:rsidRPr="00C270A0" w:rsidRDefault="00C270A0" w:rsidP="00C270A0">
      <w:pPr>
        <w:tabs>
          <w:tab w:val="left" w:pos="1221"/>
        </w:tabs>
        <w:bidi/>
        <w:rPr>
          <w:rFonts w:cs="David" w:hint="cs"/>
          <w:u w:val="single"/>
          <w:rtl/>
        </w:rPr>
      </w:pPr>
      <w:r w:rsidRPr="00C270A0">
        <w:rPr>
          <w:rFonts w:cs="David" w:hint="cs"/>
          <w:u w:val="single"/>
          <w:rtl/>
        </w:rPr>
        <w:t>היו"ר דוד טל:</w:t>
      </w:r>
    </w:p>
    <w:p w14:paraId="77584109" w14:textId="77777777" w:rsidR="00C270A0" w:rsidRPr="00C270A0" w:rsidRDefault="00C270A0" w:rsidP="00C270A0">
      <w:pPr>
        <w:tabs>
          <w:tab w:val="left" w:pos="1221"/>
        </w:tabs>
        <w:bidi/>
        <w:rPr>
          <w:rFonts w:cs="David" w:hint="cs"/>
          <w:rtl/>
        </w:rPr>
      </w:pPr>
    </w:p>
    <w:p w14:paraId="0FC3EFE2" w14:textId="77777777" w:rsidR="00C270A0" w:rsidRPr="00C270A0" w:rsidRDefault="00C270A0" w:rsidP="00C270A0">
      <w:pPr>
        <w:bidi/>
        <w:ind w:firstLine="512"/>
        <w:rPr>
          <w:rFonts w:cs="David" w:hint="cs"/>
          <w:rtl/>
        </w:rPr>
      </w:pPr>
      <w:r w:rsidRPr="00C270A0">
        <w:rPr>
          <w:rFonts w:cs="David" w:hint="cs"/>
          <w:rtl/>
        </w:rPr>
        <w:tab/>
        <w:t xml:space="preserve"> אני מודה לך. חבר הכנסת טיבי, בבקשה. </w:t>
      </w:r>
    </w:p>
    <w:p w14:paraId="6AD65D15" w14:textId="77777777" w:rsidR="00C270A0" w:rsidRPr="00C270A0" w:rsidRDefault="00C270A0" w:rsidP="00C270A0">
      <w:pPr>
        <w:bidi/>
        <w:ind w:firstLine="512"/>
        <w:rPr>
          <w:rFonts w:cs="David" w:hint="cs"/>
          <w:rtl/>
        </w:rPr>
      </w:pPr>
    </w:p>
    <w:p w14:paraId="3CBDE05F" w14:textId="77777777" w:rsidR="00C270A0" w:rsidRPr="00C270A0" w:rsidRDefault="00C270A0" w:rsidP="00C270A0">
      <w:pPr>
        <w:bidi/>
        <w:rPr>
          <w:rFonts w:cs="David" w:hint="cs"/>
          <w:rtl/>
        </w:rPr>
      </w:pPr>
      <w:r w:rsidRPr="00C270A0">
        <w:rPr>
          <w:rFonts w:cs="David" w:hint="cs"/>
          <w:u w:val="single"/>
          <w:rtl/>
        </w:rPr>
        <w:t>אחמד טיבי:</w:t>
      </w:r>
    </w:p>
    <w:p w14:paraId="5B556C29" w14:textId="77777777" w:rsidR="00C270A0" w:rsidRPr="00C270A0" w:rsidRDefault="00C270A0" w:rsidP="00C270A0">
      <w:pPr>
        <w:bidi/>
        <w:rPr>
          <w:rFonts w:cs="David" w:hint="cs"/>
          <w:rtl/>
        </w:rPr>
      </w:pPr>
    </w:p>
    <w:p w14:paraId="77233DF4" w14:textId="77777777" w:rsidR="00C270A0" w:rsidRPr="00C270A0" w:rsidRDefault="00C270A0" w:rsidP="00C270A0">
      <w:pPr>
        <w:bidi/>
        <w:ind w:firstLine="512"/>
        <w:rPr>
          <w:rFonts w:cs="David" w:hint="cs"/>
          <w:rtl/>
        </w:rPr>
      </w:pPr>
      <w:r w:rsidRPr="00C270A0">
        <w:rPr>
          <w:rFonts w:cs="David" w:hint="cs"/>
          <w:rtl/>
        </w:rPr>
        <w:tab/>
        <w:t xml:space="preserve"> אדוני היושב-ראש, בגלל המקצוע שלי כרופא והדאגה שלי לבריאותם של עמיתי חברי הכנסת, לרבות מועמדים לתפקיד יושב-ראש ועדת הכספים, נודע לי שחלה הידרדרות במצב בריאותו של פרופ' </w:t>
      </w:r>
      <w:proofErr w:type="spellStart"/>
      <w:r w:rsidRPr="00C270A0">
        <w:rPr>
          <w:rFonts w:cs="David" w:hint="cs"/>
          <w:rtl/>
        </w:rPr>
        <w:t>ברוורמן</w:t>
      </w:r>
      <w:proofErr w:type="spellEnd"/>
      <w:r w:rsidRPr="00C270A0">
        <w:rPr>
          <w:rFonts w:cs="David" w:hint="cs"/>
          <w:rtl/>
        </w:rPr>
        <w:t xml:space="preserve">. </w:t>
      </w:r>
    </w:p>
    <w:p w14:paraId="1E0CAA69" w14:textId="77777777" w:rsidR="00C270A0" w:rsidRPr="00C270A0" w:rsidRDefault="00C270A0" w:rsidP="00C270A0">
      <w:pPr>
        <w:bidi/>
        <w:ind w:firstLine="512"/>
        <w:rPr>
          <w:rFonts w:cs="David" w:hint="cs"/>
          <w:rtl/>
        </w:rPr>
      </w:pPr>
    </w:p>
    <w:p w14:paraId="66F23FDB" w14:textId="77777777" w:rsidR="00C270A0" w:rsidRPr="00C270A0" w:rsidRDefault="00C270A0" w:rsidP="00C270A0">
      <w:pPr>
        <w:tabs>
          <w:tab w:val="left" w:pos="1221"/>
        </w:tabs>
        <w:bidi/>
        <w:rPr>
          <w:rFonts w:cs="David" w:hint="cs"/>
          <w:u w:val="single"/>
          <w:rtl/>
        </w:rPr>
      </w:pPr>
      <w:r w:rsidRPr="00C270A0">
        <w:rPr>
          <w:rFonts w:cs="David" w:hint="cs"/>
          <w:u w:val="single"/>
          <w:rtl/>
        </w:rPr>
        <w:t>היו"ר דוד טל:</w:t>
      </w:r>
    </w:p>
    <w:p w14:paraId="768899DC" w14:textId="77777777" w:rsidR="00C270A0" w:rsidRPr="00C270A0" w:rsidRDefault="00C270A0" w:rsidP="00C270A0">
      <w:pPr>
        <w:tabs>
          <w:tab w:val="left" w:pos="1221"/>
        </w:tabs>
        <w:bidi/>
        <w:rPr>
          <w:rFonts w:cs="David" w:hint="cs"/>
          <w:rtl/>
        </w:rPr>
      </w:pPr>
    </w:p>
    <w:p w14:paraId="71837CF0" w14:textId="77777777" w:rsidR="00C270A0" w:rsidRPr="00C270A0" w:rsidRDefault="00C270A0" w:rsidP="00C270A0">
      <w:pPr>
        <w:bidi/>
        <w:ind w:firstLine="512"/>
        <w:rPr>
          <w:rFonts w:cs="David" w:hint="cs"/>
          <w:rtl/>
        </w:rPr>
      </w:pPr>
      <w:r w:rsidRPr="00C270A0">
        <w:rPr>
          <w:rFonts w:cs="David" w:hint="cs"/>
          <w:rtl/>
        </w:rPr>
        <w:tab/>
        <w:t xml:space="preserve"> אתה מפליג למחוזות שאני לא רוצה שתגיע אליהם. </w:t>
      </w:r>
    </w:p>
    <w:p w14:paraId="5C5CF24E" w14:textId="77777777" w:rsidR="00C270A0" w:rsidRPr="00C270A0" w:rsidRDefault="00C270A0" w:rsidP="00C270A0">
      <w:pPr>
        <w:bidi/>
        <w:ind w:firstLine="512"/>
        <w:rPr>
          <w:rFonts w:cs="David" w:hint="cs"/>
          <w:rtl/>
        </w:rPr>
      </w:pPr>
    </w:p>
    <w:p w14:paraId="74C8828F" w14:textId="77777777" w:rsidR="00C270A0" w:rsidRPr="00C270A0" w:rsidRDefault="00C270A0" w:rsidP="00C270A0">
      <w:pPr>
        <w:bidi/>
        <w:rPr>
          <w:rFonts w:cs="David" w:hint="cs"/>
          <w:rtl/>
        </w:rPr>
      </w:pPr>
      <w:r w:rsidRPr="00C270A0">
        <w:rPr>
          <w:rFonts w:cs="David" w:hint="cs"/>
          <w:u w:val="single"/>
          <w:rtl/>
        </w:rPr>
        <w:t>אחמד טיבי:</w:t>
      </w:r>
    </w:p>
    <w:p w14:paraId="4B459B30" w14:textId="77777777" w:rsidR="00C270A0" w:rsidRPr="00C270A0" w:rsidRDefault="00C270A0" w:rsidP="00C270A0">
      <w:pPr>
        <w:bidi/>
        <w:rPr>
          <w:rFonts w:cs="David" w:hint="cs"/>
          <w:rtl/>
        </w:rPr>
      </w:pPr>
    </w:p>
    <w:p w14:paraId="485F685D" w14:textId="77777777" w:rsidR="00C270A0" w:rsidRPr="00C270A0" w:rsidRDefault="00C270A0" w:rsidP="00C270A0">
      <w:pPr>
        <w:bidi/>
        <w:ind w:firstLine="512"/>
        <w:rPr>
          <w:rFonts w:cs="David" w:hint="cs"/>
          <w:rtl/>
        </w:rPr>
      </w:pPr>
      <w:r w:rsidRPr="00C270A0">
        <w:rPr>
          <w:rFonts w:cs="David" w:hint="cs"/>
          <w:rtl/>
        </w:rPr>
        <w:tab/>
        <w:t xml:space="preserve"> חבר הכנסת ברכה ואנוכי תמכנו ברביזיה כדי לתת פתחון-פה לחברי הכנסת המתנגדים, בעיקר חברי הכנסת שמרגישים שהם מקופחים, חברי ש"ס במקרה זה. אבל העמדה העקרונית נשארה אותה עמדה עקרונית, בצד השיקול שאמרתי בתחילת דבריי, שקומם את היושב-ראש. טוב היה להרגיש את מפלגת העבודה מזיעה שלוש שעות רצופות, ואנחנו הסיבה להזעה הזאת. 60 שנה גרמתם לנו להזיע, תזיעו קצת. </w:t>
      </w:r>
    </w:p>
    <w:p w14:paraId="0F338F28" w14:textId="77777777" w:rsidR="00C270A0" w:rsidRPr="00C270A0" w:rsidRDefault="00C270A0" w:rsidP="00C270A0">
      <w:pPr>
        <w:bidi/>
        <w:ind w:firstLine="512"/>
        <w:rPr>
          <w:rFonts w:cs="David" w:hint="cs"/>
          <w:rtl/>
        </w:rPr>
      </w:pPr>
    </w:p>
    <w:p w14:paraId="48079D10" w14:textId="77777777" w:rsidR="00C270A0" w:rsidRPr="00C270A0" w:rsidRDefault="00C270A0" w:rsidP="00C270A0">
      <w:pPr>
        <w:bidi/>
        <w:rPr>
          <w:rFonts w:cs="David" w:hint="cs"/>
          <w:rtl/>
        </w:rPr>
      </w:pPr>
      <w:r w:rsidRPr="00C270A0">
        <w:rPr>
          <w:rFonts w:cs="David" w:hint="cs"/>
          <w:u w:val="single"/>
          <w:rtl/>
        </w:rPr>
        <w:t>ראובן ריבלין:</w:t>
      </w:r>
    </w:p>
    <w:p w14:paraId="67215D1B" w14:textId="77777777" w:rsidR="00C270A0" w:rsidRPr="00C270A0" w:rsidRDefault="00C270A0" w:rsidP="00C270A0">
      <w:pPr>
        <w:bidi/>
        <w:rPr>
          <w:rFonts w:cs="David" w:hint="cs"/>
          <w:rtl/>
        </w:rPr>
      </w:pPr>
    </w:p>
    <w:p w14:paraId="05FDBD0A" w14:textId="77777777" w:rsidR="00C270A0" w:rsidRPr="00C270A0" w:rsidRDefault="00C270A0" w:rsidP="00C270A0">
      <w:pPr>
        <w:bidi/>
        <w:ind w:firstLine="512"/>
        <w:rPr>
          <w:rFonts w:cs="David" w:hint="cs"/>
          <w:rtl/>
        </w:rPr>
      </w:pPr>
      <w:r w:rsidRPr="00C270A0">
        <w:rPr>
          <w:rFonts w:cs="David" w:hint="cs"/>
          <w:rtl/>
        </w:rPr>
        <w:tab/>
        <w:t xml:space="preserve"> הם הזיעו כאשר אנחנו אישרנו את </w:t>
      </w:r>
      <w:proofErr w:type="spellStart"/>
      <w:r w:rsidRPr="00C270A0">
        <w:rPr>
          <w:rFonts w:cs="David" w:hint="cs"/>
          <w:rtl/>
        </w:rPr>
        <w:t>ברוורמן</w:t>
      </w:r>
      <w:proofErr w:type="spellEnd"/>
      <w:r w:rsidRPr="00C270A0">
        <w:rPr>
          <w:rFonts w:cs="David" w:hint="cs"/>
          <w:rtl/>
        </w:rPr>
        <w:t xml:space="preserve">. </w:t>
      </w:r>
    </w:p>
    <w:p w14:paraId="7249CF25" w14:textId="77777777" w:rsidR="00C270A0" w:rsidRPr="00C270A0" w:rsidRDefault="00C270A0" w:rsidP="00C270A0">
      <w:pPr>
        <w:bidi/>
        <w:ind w:firstLine="512"/>
        <w:rPr>
          <w:rFonts w:cs="David" w:hint="cs"/>
          <w:rtl/>
        </w:rPr>
      </w:pPr>
    </w:p>
    <w:p w14:paraId="149CA638" w14:textId="77777777" w:rsidR="00C270A0" w:rsidRPr="00C270A0" w:rsidRDefault="00C270A0" w:rsidP="00C270A0">
      <w:pPr>
        <w:bidi/>
        <w:rPr>
          <w:rFonts w:cs="David" w:hint="cs"/>
          <w:rtl/>
        </w:rPr>
      </w:pPr>
      <w:r w:rsidRPr="00C270A0">
        <w:rPr>
          <w:rFonts w:cs="David" w:hint="cs"/>
          <w:u w:val="single"/>
          <w:rtl/>
        </w:rPr>
        <w:t>נסים זאב:</w:t>
      </w:r>
    </w:p>
    <w:p w14:paraId="58A17BD9" w14:textId="77777777" w:rsidR="00C270A0" w:rsidRPr="00C270A0" w:rsidRDefault="00C270A0" w:rsidP="00C270A0">
      <w:pPr>
        <w:bidi/>
        <w:rPr>
          <w:rFonts w:cs="David" w:hint="cs"/>
          <w:rtl/>
        </w:rPr>
      </w:pPr>
    </w:p>
    <w:p w14:paraId="461914F0" w14:textId="77777777" w:rsidR="00C270A0" w:rsidRPr="00C270A0" w:rsidRDefault="00C270A0" w:rsidP="00C270A0">
      <w:pPr>
        <w:bidi/>
        <w:ind w:firstLine="512"/>
        <w:rPr>
          <w:rFonts w:cs="David" w:hint="cs"/>
          <w:rtl/>
        </w:rPr>
      </w:pPr>
      <w:r w:rsidRPr="00C270A0">
        <w:rPr>
          <w:rFonts w:cs="David" w:hint="cs"/>
          <w:rtl/>
        </w:rPr>
        <w:tab/>
        <w:t xml:space="preserve"> אני מבקש להצביע כך שמי שבעד הוא בעד חבר הכנסת </w:t>
      </w:r>
      <w:proofErr w:type="spellStart"/>
      <w:r w:rsidRPr="00C270A0">
        <w:rPr>
          <w:rFonts w:cs="David" w:hint="cs"/>
          <w:rtl/>
        </w:rPr>
        <w:t>מסז'ניקוב</w:t>
      </w:r>
      <w:proofErr w:type="spellEnd"/>
      <w:r w:rsidRPr="00C270A0">
        <w:rPr>
          <w:rFonts w:cs="David" w:hint="cs"/>
          <w:rtl/>
        </w:rPr>
        <w:t xml:space="preserve">, מי שנגד הוא בעד חבר הכנסת </w:t>
      </w:r>
      <w:proofErr w:type="spellStart"/>
      <w:r w:rsidRPr="00C270A0">
        <w:rPr>
          <w:rFonts w:cs="David" w:hint="cs"/>
          <w:rtl/>
        </w:rPr>
        <w:t>ברוורמן</w:t>
      </w:r>
      <w:proofErr w:type="spellEnd"/>
      <w:r w:rsidRPr="00C270A0">
        <w:rPr>
          <w:rFonts w:cs="David" w:hint="cs"/>
          <w:rtl/>
        </w:rPr>
        <w:t xml:space="preserve">. </w:t>
      </w:r>
    </w:p>
    <w:p w14:paraId="4B45249C" w14:textId="77777777" w:rsidR="00C270A0" w:rsidRPr="00C270A0" w:rsidRDefault="00C270A0" w:rsidP="00C270A0">
      <w:pPr>
        <w:bidi/>
        <w:ind w:firstLine="512"/>
        <w:rPr>
          <w:rFonts w:cs="David" w:hint="cs"/>
          <w:rtl/>
        </w:rPr>
      </w:pPr>
    </w:p>
    <w:p w14:paraId="369A6451" w14:textId="77777777" w:rsidR="00C270A0" w:rsidRPr="00C270A0" w:rsidRDefault="00C270A0" w:rsidP="00C270A0">
      <w:pPr>
        <w:bidi/>
        <w:rPr>
          <w:rFonts w:cs="David" w:hint="cs"/>
          <w:rtl/>
        </w:rPr>
      </w:pPr>
      <w:r w:rsidRPr="00C270A0">
        <w:rPr>
          <w:rFonts w:cs="David" w:hint="cs"/>
          <w:u w:val="single"/>
          <w:rtl/>
        </w:rPr>
        <w:t xml:space="preserve">משה </w:t>
      </w:r>
      <w:proofErr w:type="spellStart"/>
      <w:r w:rsidRPr="00C270A0">
        <w:rPr>
          <w:rFonts w:cs="David" w:hint="cs"/>
          <w:u w:val="single"/>
          <w:rtl/>
        </w:rPr>
        <w:t>שרוני</w:t>
      </w:r>
      <w:proofErr w:type="spellEnd"/>
      <w:r w:rsidRPr="00C270A0">
        <w:rPr>
          <w:rFonts w:cs="David" w:hint="cs"/>
          <w:u w:val="single"/>
          <w:rtl/>
        </w:rPr>
        <w:t>:</w:t>
      </w:r>
    </w:p>
    <w:p w14:paraId="5C0743A0" w14:textId="77777777" w:rsidR="00C270A0" w:rsidRPr="00C270A0" w:rsidRDefault="00C270A0" w:rsidP="00C270A0">
      <w:pPr>
        <w:bidi/>
        <w:rPr>
          <w:rFonts w:cs="David" w:hint="cs"/>
          <w:rtl/>
        </w:rPr>
      </w:pPr>
    </w:p>
    <w:p w14:paraId="1DBA46EA" w14:textId="77777777" w:rsidR="00C270A0" w:rsidRPr="00C270A0" w:rsidRDefault="00C270A0" w:rsidP="00C270A0">
      <w:pPr>
        <w:bidi/>
        <w:ind w:firstLine="512"/>
        <w:rPr>
          <w:rFonts w:cs="David" w:hint="cs"/>
          <w:rtl/>
        </w:rPr>
      </w:pPr>
      <w:r w:rsidRPr="00C270A0">
        <w:rPr>
          <w:rFonts w:cs="David" w:hint="cs"/>
          <w:rtl/>
        </w:rPr>
        <w:tab/>
        <w:t xml:space="preserve"> זה לא קיים בתקנון. </w:t>
      </w:r>
    </w:p>
    <w:p w14:paraId="0E3F472B" w14:textId="77777777" w:rsidR="00C270A0" w:rsidRPr="00C270A0" w:rsidRDefault="00C270A0" w:rsidP="00C270A0">
      <w:pPr>
        <w:bidi/>
        <w:ind w:firstLine="512"/>
        <w:rPr>
          <w:rFonts w:cs="David" w:hint="cs"/>
          <w:rtl/>
        </w:rPr>
      </w:pPr>
    </w:p>
    <w:p w14:paraId="2C99ED07" w14:textId="77777777" w:rsidR="00C270A0" w:rsidRPr="00C270A0" w:rsidRDefault="00C270A0" w:rsidP="00C270A0">
      <w:pPr>
        <w:tabs>
          <w:tab w:val="left" w:pos="1221"/>
        </w:tabs>
        <w:bidi/>
        <w:rPr>
          <w:rFonts w:cs="David" w:hint="cs"/>
          <w:u w:val="single"/>
          <w:rtl/>
        </w:rPr>
      </w:pPr>
      <w:r w:rsidRPr="00C270A0">
        <w:rPr>
          <w:rFonts w:cs="David" w:hint="cs"/>
          <w:u w:val="single"/>
          <w:rtl/>
        </w:rPr>
        <w:t>היו"ר דוד טל:</w:t>
      </w:r>
    </w:p>
    <w:p w14:paraId="2826E60F" w14:textId="77777777" w:rsidR="00C270A0" w:rsidRPr="00C270A0" w:rsidRDefault="00C270A0" w:rsidP="00C270A0">
      <w:pPr>
        <w:tabs>
          <w:tab w:val="left" w:pos="1221"/>
        </w:tabs>
        <w:bidi/>
        <w:rPr>
          <w:rFonts w:cs="David" w:hint="cs"/>
          <w:rtl/>
        </w:rPr>
      </w:pPr>
    </w:p>
    <w:p w14:paraId="77548FFC" w14:textId="77777777" w:rsidR="00C270A0" w:rsidRPr="00C270A0" w:rsidRDefault="00C270A0" w:rsidP="00C270A0">
      <w:pPr>
        <w:bidi/>
        <w:ind w:firstLine="512"/>
        <w:rPr>
          <w:rFonts w:cs="David" w:hint="cs"/>
          <w:rtl/>
        </w:rPr>
      </w:pPr>
      <w:r w:rsidRPr="00C270A0">
        <w:rPr>
          <w:rFonts w:cs="David" w:hint="cs"/>
          <w:rtl/>
        </w:rPr>
        <w:tab/>
        <w:t xml:space="preserve"> חבר הכנסת סער, בבקשה. </w:t>
      </w:r>
    </w:p>
    <w:p w14:paraId="02249BC7" w14:textId="77777777" w:rsidR="00C270A0" w:rsidRPr="00C270A0" w:rsidRDefault="00C270A0" w:rsidP="00C270A0">
      <w:pPr>
        <w:bidi/>
        <w:ind w:firstLine="512"/>
        <w:rPr>
          <w:rFonts w:cs="David" w:hint="cs"/>
          <w:rtl/>
        </w:rPr>
      </w:pPr>
    </w:p>
    <w:p w14:paraId="5178E40E" w14:textId="77777777" w:rsidR="00C270A0" w:rsidRPr="00C270A0" w:rsidRDefault="00C270A0" w:rsidP="00C270A0">
      <w:pPr>
        <w:bidi/>
        <w:rPr>
          <w:rFonts w:cs="David" w:hint="cs"/>
          <w:u w:val="single"/>
          <w:rtl/>
        </w:rPr>
      </w:pPr>
      <w:r w:rsidRPr="00C270A0">
        <w:rPr>
          <w:rFonts w:cs="David" w:hint="cs"/>
          <w:u w:val="single"/>
          <w:rtl/>
        </w:rPr>
        <w:t>גדעון סער:</w:t>
      </w:r>
    </w:p>
    <w:p w14:paraId="25D1C0DC" w14:textId="77777777" w:rsidR="00C270A0" w:rsidRPr="00C270A0" w:rsidRDefault="00C270A0" w:rsidP="00C270A0">
      <w:pPr>
        <w:bidi/>
        <w:rPr>
          <w:rFonts w:cs="David" w:hint="cs"/>
          <w:u w:val="single"/>
          <w:rtl/>
        </w:rPr>
      </w:pPr>
    </w:p>
    <w:p w14:paraId="7AE0853F" w14:textId="77777777" w:rsidR="00C270A0" w:rsidRPr="00C270A0" w:rsidRDefault="00C270A0" w:rsidP="00C270A0">
      <w:pPr>
        <w:bidi/>
        <w:ind w:firstLine="512"/>
        <w:rPr>
          <w:rFonts w:cs="David" w:hint="cs"/>
          <w:rtl/>
        </w:rPr>
      </w:pPr>
      <w:r w:rsidRPr="00C270A0">
        <w:rPr>
          <w:rFonts w:cs="David" w:hint="cs"/>
          <w:rtl/>
        </w:rPr>
        <w:tab/>
        <w:t xml:space="preserve">אדוני היושב-ראש, מאחר שיחסי הכוחות ברגע זה בחדר ברורים, ולאחר ההשתלשלות הארוכה מאוד של המינוי הזה, אני מציע שברגע זה ועדת הכנסת תתאחד ותצביע בעד מינויו של חבר הכנסת </w:t>
      </w:r>
      <w:proofErr w:type="spellStart"/>
      <w:r w:rsidRPr="00C270A0">
        <w:rPr>
          <w:rFonts w:cs="David" w:hint="cs"/>
          <w:rtl/>
        </w:rPr>
        <w:t>ברוורמן</w:t>
      </w:r>
      <w:proofErr w:type="spellEnd"/>
      <w:r w:rsidRPr="00C270A0">
        <w:rPr>
          <w:rFonts w:cs="David" w:hint="cs"/>
          <w:rtl/>
        </w:rPr>
        <w:t xml:space="preserve">. </w:t>
      </w:r>
    </w:p>
    <w:p w14:paraId="1264AD1D" w14:textId="77777777" w:rsidR="00C270A0" w:rsidRPr="00C270A0" w:rsidRDefault="00C270A0" w:rsidP="00C270A0">
      <w:pPr>
        <w:bidi/>
        <w:ind w:firstLine="512"/>
        <w:rPr>
          <w:rFonts w:cs="David" w:hint="cs"/>
          <w:rtl/>
        </w:rPr>
      </w:pPr>
    </w:p>
    <w:p w14:paraId="3B51E250" w14:textId="77777777" w:rsidR="00C270A0" w:rsidRDefault="00C270A0" w:rsidP="00C270A0">
      <w:pPr>
        <w:tabs>
          <w:tab w:val="left" w:pos="1221"/>
        </w:tabs>
        <w:bidi/>
        <w:rPr>
          <w:rFonts w:cs="David" w:hint="cs"/>
          <w:u w:val="single"/>
          <w:rtl/>
        </w:rPr>
      </w:pPr>
    </w:p>
    <w:p w14:paraId="4F63FA6B" w14:textId="77777777" w:rsidR="00C270A0" w:rsidRDefault="00C270A0" w:rsidP="00C270A0">
      <w:pPr>
        <w:tabs>
          <w:tab w:val="left" w:pos="1221"/>
        </w:tabs>
        <w:bidi/>
        <w:rPr>
          <w:rFonts w:cs="David" w:hint="cs"/>
          <w:u w:val="single"/>
          <w:rtl/>
        </w:rPr>
      </w:pPr>
    </w:p>
    <w:p w14:paraId="498AAF2A" w14:textId="77777777" w:rsidR="00C270A0" w:rsidRDefault="00C270A0" w:rsidP="00C270A0">
      <w:pPr>
        <w:tabs>
          <w:tab w:val="left" w:pos="1221"/>
        </w:tabs>
        <w:bidi/>
        <w:rPr>
          <w:rFonts w:cs="David" w:hint="cs"/>
          <w:u w:val="single"/>
          <w:rtl/>
        </w:rPr>
      </w:pPr>
    </w:p>
    <w:p w14:paraId="686EC55B" w14:textId="77777777" w:rsidR="00C270A0" w:rsidRPr="00C270A0" w:rsidRDefault="00C270A0" w:rsidP="00C270A0">
      <w:pPr>
        <w:tabs>
          <w:tab w:val="left" w:pos="1221"/>
        </w:tabs>
        <w:bidi/>
        <w:rPr>
          <w:rFonts w:cs="David" w:hint="cs"/>
          <w:u w:val="single"/>
          <w:rtl/>
        </w:rPr>
      </w:pPr>
      <w:r w:rsidRPr="00C270A0">
        <w:rPr>
          <w:rFonts w:cs="David" w:hint="cs"/>
          <w:u w:val="single"/>
          <w:rtl/>
        </w:rPr>
        <w:t>היו"ר דוד טל:</w:t>
      </w:r>
    </w:p>
    <w:p w14:paraId="7C9631DC" w14:textId="77777777" w:rsidR="00C270A0" w:rsidRPr="00C270A0" w:rsidRDefault="00C270A0" w:rsidP="00C270A0">
      <w:pPr>
        <w:tabs>
          <w:tab w:val="left" w:pos="1221"/>
        </w:tabs>
        <w:bidi/>
        <w:rPr>
          <w:rFonts w:cs="David" w:hint="cs"/>
          <w:rtl/>
        </w:rPr>
      </w:pPr>
    </w:p>
    <w:p w14:paraId="2903C427" w14:textId="77777777" w:rsidR="00C270A0" w:rsidRPr="00C270A0" w:rsidRDefault="00C270A0" w:rsidP="00C270A0">
      <w:pPr>
        <w:bidi/>
        <w:ind w:firstLine="512"/>
        <w:rPr>
          <w:rFonts w:cs="David" w:hint="cs"/>
          <w:rtl/>
        </w:rPr>
      </w:pPr>
      <w:r w:rsidRPr="00C270A0">
        <w:rPr>
          <w:rFonts w:cs="David" w:hint="cs"/>
          <w:rtl/>
        </w:rPr>
        <w:tab/>
        <w:t xml:space="preserve">על-פי סעיף 10 לתקנון, הוועדה הזאת אמורה להמליץ לוועדת הכספים על סיום כהונתו של חבר הכנסת </w:t>
      </w:r>
      <w:proofErr w:type="spellStart"/>
      <w:r w:rsidRPr="00C270A0">
        <w:rPr>
          <w:rFonts w:cs="David" w:hint="cs"/>
          <w:rtl/>
        </w:rPr>
        <w:t>מסז'ניקוב</w:t>
      </w:r>
      <w:proofErr w:type="spellEnd"/>
      <w:r w:rsidRPr="00C270A0">
        <w:rPr>
          <w:rFonts w:cs="David" w:hint="cs"/>
          <w:rtl/>
        </w:rPr>
        <w:t xml:space="preserve"> ובחירתו של חבר הכנסת </w:t>
      </w:r>
      <w:proofErr w:type="spellStart"/>
      <w:r w:rsidRPr="00C270A0">
        <w:rPr>
          <w:rFonts w:cs="David" w:hint="cs"/>
          <w:rtl/>
        </w:rPr>
        <w:t>ברוורמן</w:t>
      </w:r>
      <w:proofErr w:type="spellEnd"/>
      <w:r w:rsidRPr="00C270A0">
        <w:rPr>
          <w:rFonts w:cs="David" w:hint="cs"/>
          <w:rtl/>
        </w:rPr>
        <w:t xml:space="preserve"> כיושב-ראש. האם אתם רוצים הצבעה שמית?</w:t>
      </w:r>
    </w:p>
    <w:p w14:paraId="1088D022" w14:textId="77777777" w:rsidR="00C270A0" w:rsidRPr="00C270A0" w:rsidRDefault="00C270A0" w:rsidP="00C270A0">
      <w:pPr>
        <w:bidi/>
        <w:ind w:firstLine="512"/>
        <w:rPr>
          <w:rFonts w:cs="David" w:hint="cs"/>
          <w:rtl/>
        </w:rPr>
      </w:pPr>
    </w:p>
    <w:p w14:paraId="6BA55229" w14:textId="77777777" w:rsidR="00C270A0" w:rsidRPr="00C270A0" w:rsidRDefault="00C270A0" w:rsidP="00C270A0">
      <w:pPr>
        <w:bidi/>
        <w:rPr>
          <w:rFonts w:cs="David" w:hint="cs"/>
          <w:rtl/>
        </w:rPr>
      </w:pPr>
      <w:r w:rsidRPr="00C270A0">
        <w:rPr>
          <w:rFonts w:cs="David" w:hint="cs"/>
          <w:u w:val="single"/>
          <w:rtl/>
        </w:rPr>
        <w:t xml:space="preserve">משה </w:t>
      </w:r>
      <w:proofErr w:type="spellStart"/>
      <w:r w:rsidRPr="00C270A0">
        <w:rPr>
          <w:rFonts w:cs="David" w:hint="cs"/>
          <w:u w:val="single"/>
          <w:rtl/>
        </w:rPr>
        <w:t>שרוני</w:t>
      </w:r>
      <w:proofErr w:type="spellEnd"/>
      <w:r w:rsidRPr="00C270A0">
        <w:rPr>
          <w:rFonts w:cs="David" w:hint="cs"/>
          <w:u w:val="single"/>
          <w:rtl/>
        </w:rPr>
        <w:t>:</w:t>
      </w:r>
    </w:p>
    <w:p w14:paraId="404DD65F" w14:textId="77777777" w:rsidR="00C270A0" w:rsidRPr="00C270A0" w:rsidRDefault="00C270A0" w:rsidP="00C270A0">
      <w:pPr>
        <w:bidi/>
        <w:rPr>
          <w:rFonts w:cs="David" w:hint="cs"/>
          <w:rtl/>
        </w:rPr>
      </w:pPr>
    </w:p>
    <w:p w14:paraId="0525CE83" w14:textId="77777777" w:rsidR="00C270A0" w:rsidRPr="00C270A0" w:rsidRDefault="00C270A0" w:rsidP="00C270A0">
      <w:pPr>
        <w:bidi/>
        <w:ind w:firstLine="512"/>
        <w:rPr>
          <w:rFonts w:cs="David" w:hint="cs"/>
          <w:rtl/>
        </w:rPr>
      </w:pPr>
      <w:r w:rsidRPr="00C270A0">
        <w:rPr>
          <w:rFonts w:cs="David" w:hint="cs"/>
          <w:rtl/>
        </w:rPr>
        <w:tab/>
        <w:t xml:space="preserve"> אני מבקש הצבעה שמית. </w:t>
      </w:r>
    </w:p>
    <w:p w14:paraId="16701C75" w14:textId="77777777" w:rsidR="00C270A0" w:rsidRPr="00C270A0" w:rsidRDefault="00C270A0" w:rsidP="00C270A0">
      <w:pPr>
        <w:bidi/>
        <w:ind w:firstLine="512"/>
        <w:rPr>
          <w:rFonts w:cs="David" w:hint="cs"/>
          <w:rtl/>
        </w:rPr>
      </w:pPr>
    </w:p>
    <w:p w14:paraId="66007610" w14:textId="77777777" w:rsidR="00C270A0" w:rsidRPr="00C270A0" w:rsidRDefault="00C270A0" w:rsidP="00C270A0">
      <w:pPr>
        <w:bidi/>
        <w:rPr>
          <w:rFonts w:cs="David" w:hint="cs"/>
          <w:rtl/>
        </w:rPr>
      </w:pPr>
      <w:r w:rsidRPr="00C270A0">
        <w:rPr>
          <w:rFonts w:cs="David" w:hint="cs"/>
          <w:u w:val="single"/>
          <w:rtl/>
        </w:rPr>
        <w:t xml:space="preserve">יעקב </w:t>
      </w:r>
      <w:proofErr w:type="spellStart"/>
      <w:r w:rsidRPr="00C270A0">
        <w:rPr>
          <w:rFonts w:cs="David" w:hint="cs"/>
          <w:u w:val="single"/>
          <w:rtl/>
        </w:rPr>
        <w:t>מרגי</w:t>
      </w:r>
      <w:proofErr w:type="spellEnd"/>
      <w:r w:rsidRPr="00C270A0">
        <w:rPr>
          <w:rFonts w:cs="David" w:hint="cs"/>
          <w:u w:val="single"/>
          <w:rtl/>
        </w:rPr>
        <w:t>:</w:t>
      </w:r>
    </w:p>
    <w:p w14:paraId="3ABE418B" w14:textId="77777777" w:rsidR="00C270A0" w:rsidRPr="00C270A0" w:rsidRDefault="00C270A0" w:rsidP="00C270A0">
      <w:pPr>
        <w:bidi/>
        <w:rPr>
          <w:rFonts w:cs="David" w:hint="cs"/>
          <w:rtl/>
        </w:rPr>
      </w:pPr>
    </w:p>
    <w:p w14:paraId="2FE54365" w14:textId="77777777" w:rsidR="00C270A0" w:rsidRPr="00C270A0" w:rsidRDefault="00C270A0" w:rsidP="00C270A0">
      <w:pPr>
        <w:bidi/>
        <w:ind w:firstLine="512"/>
        <w:rPr>
          <w:rFonts w:cs="David" w:hint="cs"/>
          <w:rtl/>
        </w:rPr>
      </w:pPr>
      <w:r w:rsidRPr="00C270A0">
        <w:rPr>
          <w:rFonts w:cs="David" w:hint="cs"/>
          <w:rtl/>
        </w:rPr>
        <w:tab/>
        <w:t xml:space="preserve"> אדוני לא הודיע לי מה החלטתו בדבר בקשתי. </w:t>
      </w:r>
    </w:p>
    <w:p w14:paraId="095741A0" w14:textId="77777777" w:rsidR="00C270A0" w:rsidRPr="00C270A0" w:rsidRDefault="00C270A0" w:rsidP="00C270A0">
      <w:pPr>
        <w:bidi/>
        <w:ind w:firstLine="512"/>
        <w:rPr>
          <w:rFonts w:cs="David" w:hint="cs"/>
          <w:rtl/>
        </w:rPr>
      </w:pPr>
    </w:p>
    <w:p w14:paraId="737D58FC" w14:textId="77777777" w:rsidR="00C270A0" w:rsidRPr="00C270A0" w:rsidRDefault="00C270A0" w:rsidP="00C270A0">
      <w:pPr>
        <w:tabs>
          <w:tab w:val="left" w:pos="1221"/>
        </w:tabs>
        <w:bidi/>
        <w:rPr>
          <w:rFonts w:cs="David" w:hint="cs"/>
          <w:u w:val="single"/>
          <w:rtl/>
        </w:rPr>
      </w:pPr>
      <w:r w:rsidRPr="00C270A0">
        <w:rPr>
          <w:rFonts w:cs="David" w:hint="cs"/>
          <w:u w:val="single"/>
          <w:rtl/>
        </w:rPr>
        <w:t>היו"ר דוד טל:</w:t>
      </w:r>
    </w:p>
    <w:p w14:paraId="2ACBAECA" w14:textId="77777777" w:rsidR="00C270A0" w:rsidRPr="00C270A0" w:rsidRDefault="00C270A0" w:rsidP="00C270A0">
      <w:pPr>
        <w:tabs>
          <w:tab w:val="left" w:pos="1221"/>
        </w:tabs>
        <w:bidi/>
        <w:rPr>
          <w:rFonts w:cs="David" w:hint="cs"/>
          <w:rtl/>
        </w:rPr>
      </w:pPr>
    </w:p>
    <w:p w14:paraId="62FD3CF1" w14:textId="77777777" w:rsidR="00C270A0" w:rsidRPr="00C270A0" w:rsidRDefault="00C270A0" w:rsidP="00C270A0">
      <w:pPr>
        <w:bidi/>
        <w:ind w:firstLine="512"/>
        <w:rPr>
          <w:rFonts w:cs="David" w:hint="cs"/>
          <w:rtl/>
        </w:rPr>
      </w:pPr>
      <w:r w:rsidRPr="00C270A0">
        <w:rPr>
          <w:rFonts w:cs="David" w:hint="cs"/>
          <w:rtl/>
        </w:rPr>
        <w:tab/>
        <w:t xml:space="preserve">אם אתה עומד על זה, אני מוכן לקבל גם את זה. אם כך, נקיים שתי הצבעות. </w:t>
      </w:r>
    </w:p>
    <w:p w14:paraId="2817E748" w14:textId="77777777" w:rsidR="00C270A0" w:rsidRPr="00C270A0" w:rsidRDefault="00C270A0" w:rsidP="00C270A0">
      <w:pPr>
        <w:bidi/>
        <w:ind w:firstLine="512"/>
        <w:rPr>
          <w:rFonts w:cs="David" w:hint="cs"/>
          <w:rtl/>
        </w:rPr>
      </w:pPr>
    </w:p>
    <w:p w14:paraId="3810870E" w14:textId="77777777" w:rsidR="00C270A0" w:rsidRPr="00C270A0" w:rsidRDefault="00C270A0" w:rsidP="00C270A0">
      <w:pPr>
        <w:bidi/>
        <w:rPr>
          <w:rFonts w:cs="David" w:hint="cs"/>
          <w:rtl/>
        </w:rPr>
      </w:pPr>
      <w:r w:rsidRPr="00C270A0">
        <w:rPr>
          <w:rFonts w:cs="David" w:hint="cs"/>
          <w:u w:val="single"/>
          <w:rtl/>
        </w:rPr>
        <w:t>ראובן ריבלין:</w:t>
      </w:r>
    </w:p>
    <w:p w14:paraId="6D19EC04" w14:textId="77777777" w:rsidR="00C270A0" w:rsidRPr="00C270A0" w:rsidRDefault="00C270A0" w:rsidP="00C270A0">
      <w:pPr>
        <w:bidi/>
        <w:rPr>
          <w:rFonts w:cs="David" w:hint="cs"/>
          <w:rtl/>
        </w:rPr>
      </w:pPr>
    </w:p>
    <w:p w14:paraId="16803DAE" w14:textId="77777777" w:rsidR="00C270A0" w:rsidRPr="00C270A0" w:rsidRDefault="00C270A0" w:rsidP="00C270A0">
      <w:pPr>
        <w:bidi/>
        <w:ind w:firstLine="512"/>
        <w:rPr>
          <w:rFonts w:cs="David" w:hint="cs"/>
          <w:rtl/>
        </w:rPr>
      </w:pPr>
      <w:r w:rsidRPr="00C270A0">
        <w:rPr>
          <w:rFonts w:cs="David" w:hint="cs"/>
          <w:rtl/>
        </w:rPr>
        <w:tab/>
        <w:t xml:space="preserve"> לא. </w:t>
      </w:r>
    </w:p>
    <w:p w14:paraId="50CB0929" w14:textId="77777777" w:rsidR="00C270A0" w:rsidRPr="00C270A0" w:rsidRDefault="00C270A0" w:rsidP="00C270A0">
      <w:pPr>
        <w:bidi/>
        <w:ind w:firstLine="512"/>
        <w:rPr>
          <w:rFonts w:cs="David" w:hint="cs"/>
          <w:rtl/>
        </w:rPr>
      </w:pPr>
    </w:p>
    <w:p w14:paraId="182B58A4" w14:textId="77777777" w:rsidR="00C270A0" w:rsidRPr="00C270A0" w:rsidRDefault="00C270A0" w:rsidP="00C270A0">
      <w:pPr>
        <w:pStyle w:val="Heading5"/>
        <w:jc w:val="left"/>
        <w:rPr>
          <w:rFonts w:hint="cs"/>
          <w:sz w:val="24"/>
          <w:rtl/>
        </w:rPr>
      </w:pPr>
      <w:r w:rsidRPr="00C270A0">
        <w:rPr>
          <w:rFonts w:hint="cs"/>
          <w:sz w:val="24"/>
          <w:u w:val="single"/>
          <w:rtl/>
        </w:rPr>
        <w:t>יואל חסון:</w:t>
      </w:r>
    </w:p>
    <w:p w14:paraId="51F450E3" w14:textId="77777777" w:rsidR="00C270A0" w:rsidRPr="00C270A0" w:rsidRDefault="00C270A0" w:rsidP="00C270A0">
      <w:pPr>
        <w:pStyle w:val="Heading5"/>
        <w:jc w:val="left"/>
        <w:rPr>
          <w:rFonts w:hint="cs"/>
          <w:sz w:val="24"/>
          <w:rtl/>
        </w:rPr>
      </w:pPr>
    </w:p>
    <w:p w14:paraId="24CFEEFB" w14:textId="77777777" w:rsidR="00C270A0" w:rsidRPr="00C270A0" w:rsidRDefault="00C270A0" w:rsidP="00C270A0">
      <w:pPr>
        <w:bidi/>
        <w:ind w:firstLine="512"/>
        <w:rPr>
          <w:rFonts w:cs="David" w:hint="cs"/>
          <w:rtl/>
        </w:rPr>
      </w:pPr>
      <w:r w:rsidRPr="00C270A0">
        <w:rPr>
          <w:rFonts w:cs="David" w:hint="cs"/>
          <w:rtl/>
        </w:rPr>
        <w:tab/>
        <w:t xml:space="preserve"> למה לעשות את זה? אין כאן עניין של הדחה, זה לא מכובד. </w:t>
      </w:r>
    </w:p>
    <w:p w14:paraId="580FD6D8" w14:textId="77777777" w:rsidR="00C270A0" w:rsidRPr="00C270A0" w:rsidRDefault="00C270A0" w:rsidP="00C270A0">
      <w:pPr>
        <w:bidi/>
        <w:ind w:firstLine="512"/>
        <w:rPr>
          <w:rFonts w:cs="David" w:hint="cs"/>
          <w:rtl/>
        </w:rPr>
      </w:pPr>
    </w:p>
    <w:p w14:paraId="72B1F721" w14:textId="77777777" w:rsidR="00C270A0" w:rsidRPr="00C270A0" w:rsidRDefault="00C270A0" w:rsidP="00C270A0">
      <w:pPr>
        <w:tabs>
          <w:tab w:val="left" w:pos="1221"/>
        </w:tabs>
        <w:bidi/>
        <w:rPr>
          <w:rFonts w:cs="David" w:hint="cs"/>
          <w:u w:val="single"/>
          <w:rtl/>
        </w:rPr>
      </w:pPr>
      <w:r w:rsidRPr="00C270A0">
        <w:rPr>
          <w:rFonts w:cs="David" w:hint="cs"/>
          <w:u w:val="single"/>
          <w:rtl/>
        </w:rPr>
        <w:t>היו"ר דוד טל:</w:t>
      </w:r>
    </w:p>
    <w:p w14:paraId="3062A4F3" w14:textId="77777777" w:rsidR="00C270A0" w:rsidRPr="00C270A0" w:rsidRDefault="00C270A0" w:rsidP="00C270A0">
      <w:pPr>
        <w:tabs>
          <w:tab w:val="left" w:pos="1221"/>
        </w:tabs>
        <w:bidi/>
        <w:rPr>
          <w:rFonts w:cs="David" w:hint="cs"/>
          <w:rtl/>
        </w:rPr>
      </w:pPr>
    </w:p>
    <w:p w14:paraId="535ED0C6" w14:textId="77777777" w:rsidR="00C270A0" w:rsidRPr="00C270A0" w:rsidRDefault="00C270A0" w:rsidP="00C270A0">
      <w:pPr>
        <w:bidi/>
        <w:ind w:firstLine="512"/>
        <w:rPr>
          <w:rFonts w:cs="David" w:hint="cs"/>
          <w:rtl/>
        </w:rPr>
      </w:pPr>
      <w:r w:rsidRPr="00C270A0">
        <w:rPr>
          <w:rFonts w:cs="David" w:hint="cs"/>
          <w:rtl/>
        </w:rPr>
        <w:tab/>
        <w:t xml:space="preserve">נקיים הצבעה אחת. </w:t>
      </w:r>
    </w:p>
    <w:p w14:paraId="777C153E" w14:textId="77777777" w:rsidR="00C270A0" w:rsidRPr="00C270A0" w:rsidRDefault="00C270A0" w:rsidP="00C270A0">
      <w:pPr>
        <w:bidi/>
        <w:ind w:firstLine="512"/>
        <w:rPr>
          <w:rFonts w:cs="David" w:hint="cs"/>
          <w:rtl/>
        </w:rPr>
      </w:pPr>
    </w:p>
    <w:p w14:paraId="6E47D924" w14:textId="77777777" w:rsidR="00C270A0" w:rsidRPr="00C270A0" w:rsidRDefault="00C270A0" w:rsidP="00C270A0">
      <w:pPr>
        <w:bidi/>
        <w:rPr>
          <w:rFonts w:cs="David" w:hint="cs"/>
          <w:rtl/>
        </w:rPr>
      </w:pPr>
      <w:r w:rsidRPr="00C270A0">
        <w:rPr>
          <w:rFonts w:cs="David" w:hint="cs"/>
          <w:u w:val="single"/>
          <w:rtl/>
        </w:rPr>
        <w:t xml:space="preserve">יעקב </w:t>
      </w:r>
      <w:proofErr w:type="spellStart"/>
      <w:r w:rsidRPr="00C270A0">
        <w:rPr>
          <w:rFonts w:cs="David" w:hint="cs"/>
          <w:u w:val="single"/>
          <w:rtl/>
        </w:rPr>
        <w:t>מרגי</w:t>
      </w:r>
      <w:proofErr w:type="spellEnd"/>
      <w:r w:rsidRPr="00C270A0">
        <w:rPr>
          <w:rFonts w:cs="David" w:hint="cs"/>
          <w:u w:val="single"/>
          <w:rtl/>
        </w:rPr>
        <w:t>:</w:t>
      </w:r>
    </w:p>
    <w:p w14:paraId="55623064" w14:textId="77777777" w:rsidR="00C270A0" w:rsidRPr="00C270A0" w:rsidRDefault="00C270A0" w:rsidP="00C270A0">
      <w:pPr>
        <w:bidi/>
        <w:rPr>
          <w:rFonts w:cs="David" w:hint="cs"/>
          <w:rtl/>
        </w:rPr>
      </w:pPr>
    </w:p>
    <w:p w14:paraId="32E73EFA" w14:textId="77777777" w:rsidR="00C270A0" w:rsidRPr="00C270A0" w:rsidRDefault="00C270A0" w:rsidP="00C270A0">
      <w:pPr>
        <w:bidi/>
        <w:ind w:firstLine="512"/>
        <w:rPr>
          <w:rFonts w:cs="David" w:hint="cs"/>
          <w:rtl/>
        </w:rPr>
      </w:pPr>
      <w:r w:rsidRPr="00C270A0">
        <w:rPr>
          <w:rFonts w:cs="David" w:hint="cs"/>
          <w:rtl/>
        </w:rPr>
        <w:tab/>
        <w:t xml:space="preserve"> אם כך, אני מבקש למצות את רשות הדיבור שלי. דחיתי אותה עד לאחר החלטתך. </w:t>
      </w:r>
    </w:p>
    <w:p w14:paraId="6C67BDB5" w14:textId="77777777" w:rsidR="00C270A0" w:rsidRPr="00C270A0" w:rsidRDefault="00C270A0" w:rsidP="00C270A0">
      <w:pPr>
        <w:bidi/>
        <w:ind w:firstLine="512"/>
        <w:rPr>
          <w:rFonts w:cs="David" w:hint="cs"/>
          <w:rtl/>
        </w:rPr>
      </w:pPr>
    </w:p>
    <w:p w14:paraId="62E5AE21" w14:textId="77777777" w:rsidR="00C270A0" w:rsidRPr="00C270A0" w:rsidRDefault="00C270A0" w:rsidP="00C270A0">
      <w:pPr>
        <w:bidi/>
        <w:ind w:firstLine="512"/>
        <w:rPr>
          <w:rFonts w:cs="David" w:hint="cs"/>
          <w:rtl/>
        </w:rPr>
      </w:pPr>
      <w:r w:rsidRPr="00C270A0">
        <w:rPr>
          <w:rFonts w:cs="David" w:hint="cs"/>
          <w:rtl/>
        </w:rPr>
        <w:t xml:space="preserve">רבותי, אין ספק שזה מהלך שהיה ידוע מראש, שבסוף הקואליציה תצליח בדרכה. </w:t>
      </w:r>
    </w:p>
    <w:p w14:paraId="20561F0D" w14:textId="77777777" w:rsidR="00C270A0" w:rsidRPr="00C270A0" w:rsidRDefault="00C270A0" w:rsidP="00C270A0">
      <w:pPr>
        <w:bidi/>
        <w:ind w:firstLine="512"/>
        <w:rPr>
          <w:rFonts w:cs="David" w:hint="cs"/>
          <w:rtl/>
        </w:rPr>
      </w:pPr>
    </w:p>
    <w:p w14:paraId="22F20141" w14:textId="77777777" w:rsidR="00C270A0" w:rsidRPr="00C270A0" w:rsidRDefault="00C270A0" w:rsidP="00C270A0">
      <w:pPr>
        <w:bidi/>
        <w:rPr>
          <w:rFonts w:cs="David" w:hint="cs"/>
          <w:rtl/>
        </w:rPr>
      </w:pPr>
      <w:r w:rsidRPr="00C270A0">
        <w:rPr>
          <w:rFonts w:cs="David" w:hint="cs"/>
          <w:u w:val="single"/>
          <w:rtl/>
        </w:rPr>
        <w:t>ראובן ריבלין:</w:t>
      </w:r>
    </w:p>
    <w:p w14:paraId="3926D1B0" w14:textId="77777777" w:rsidR="00C270A0" w:rsidRPr="00C270A0" w:rsidRDefault="00C270A0" w:rsidP="00C270A0">
      <w:pPr>
        <w:bidi/>
        <w:rPr>
          <w:rFonts w:cs="David" w:hint="cs"/>
          <w:rtl/>
        </w:rPr>
      </w:pPr>
    </w:p>
    <w:p w14:paraId="214713D2" w14:textId="77777777" w:rsidR="00C270A0" w:rsidRPr="00C270A0" w:rsidRDefault="00C270A0" w:rsidP="00C270A0">
      <w:pPr>
        <w:bidi/>
        <w:ind w:firstLine="512"/>
        <w:rPr>
          <w:rFonts w:cs="David" w:hint="cs"/>
          <w:rtl/>
        </w:rPr>
      </w:pPr>
      <w:r w:rsidRPr="00C270A0">
        <w:rPr>
          <w:rFonts w:cs="David" w:hint="cs"/>
          <w:rtl/>
        </w:rPr>
        <w:tab/>
        <w:t xml:space="preserve"> קשה באופוזיציה, </w:t>
      </w:r>
      <w:proofErr w:type="spellStart"/>
      <w:r w:rsidRPr="00C270A0">
        <w:rPr>
          <w:rFonts w:cs="David" w:hint="cs"/>
          <w:rtl/>
        </w:rPr>
        <w:t>מרגי</w:t>
      </w:r>
      <w:proofErr w:type="spellEnd"/>
      <w:r w:rsidRPr="00C270A0">
        <w:rPr>
          <w:rFonts w:cs="David" w:hint="cs"/>
          <w:rtl/>
        </w:rPr>
        <w:t xml:space="preserve">. </w:t>
      </w:r>
    </w:p>
    <w:p w14:paraId="3ED032AF" w14:textId="77777777" w:rsidR="00C270A0" w:rsidRPr="00C270A0" w:rsidRDefault="00C270A0" w:rsidP="00C270A0">
      <w:pPr>
        <w:bidi/>
        <w:ind w:firstLine="512"/>
        <w:rPr>
          <w:rFonts w:cs="David" w:hint="cs"/>
          <w:rtl/>
        </w:rPr>
      </w:pPr>
    </w:p>
    <w:p w14:paraId="543543C8" w14:textId="77777777" w:rsidR="00C270A0" w:rsidRPr="00C270A0" w:rsidRDefault="00C270A0" w:rsidP="00C270A0">
      <w:pPr>
        <w:bidi/>
        <w:rPr>
          <w:rFonts w:cs="David" w:hint="cs"/>
          <w:rtl/>
        </w:rPr>
      </w:pPr>
      <w:r w:rsidRPr="00C270A0">
        <w:rPr>
          <w:rFonts w:cs="David" w:hint="cs"/>
          <w:u w:val="single"/>
          <w:rtl/>
        </w:rPr>
        <w:t xml:space="preserve">יעקב </w:t>
      </w:r>
      <w:proofErr w:type="spellStart"/>
      <w:r w:rsidRPr="00C270A0">
        <w:rPr>
          <w:rFonts w:cs="David" w:hint="cs"/>
          <w:u w:val="single"/>
          <w:rtl/>
        </w:rPr>
        <w:t>מרגי</w:t>
      </w:r>
      <w:proofErr w:type="spellEnd"/>
      <w:r w:rsidRPr="00C270A0">
        <w:rPr>
          <w:rFonts w:cs="David" w:hint="cs"/>
          <w:u w:val="single"/>
          <w:rtl/>
        </w:rPr>
        <w:t>:</w:t>
      </w:r>
    </w:p>
    <w:p w14:paraId="1A763231" w14:textId="77777777" w:rsidR="00C270A0" w:rsidRPr="00C270A0" w:rsidRDefault="00C270A0" w:rsidP="00C270A0">
      <w:pPr>
        <w:bidi/>
        <w:rPr>
          <w:rFonts w:cs="David" w:hint="cs"/>
          <w:rtl/>
        </w:rPr>
      </w:pPr>
    </w:p>
    <w:p w14:paraId="43702FCF" w14:textId="77777777" w:rsidR="00C270A0" w:rsidRPr="00C270A0" w:rsidRDefault="00C270A0" w:rsidP="00C270A0">
      <w:pPr>
        <w:bidi/>
        <w:ind w:firstLine="512"/>
        <w:rPr>
          <w:rFonts w:cs="David" w:hint="cs"/>
          <w:rtl/>
        </w:rPr>
      </w:pPr>
      <w:r w:rsidRPr="00C270A0">
        <w:rPr>
          <w:rFonts w:cs="David" w:hint="cs"/>
          <w:rtl/>
        </w:rPr>
        <w:tab/>
        <w:t xml:space="preserve"> ישבתי פעם באופוזיציה שכפתה אותה עלי מפלגתך, אל תזכיר לי. אני היום באופוזיציה פרקטית. בואו נעשה את זה בחכמה. אין ספק שהיה לנו ברור שבסוף הקואליציה תצליח להשיג רוב ולאיים. אני מודה לחברי הכנסת זיו וגלנטי על התמיכה במהלך הזה, ומאחל רפואה שלמה לחבר הכנסת </w:t>
      </w:r>
      <w:proofErr w:type="spellStart"/>
      <w:r w:rsidRPr="00C270A0">
        <w:rPr>
          <w:rFonts w:cs="David" w:hint="cs"/>
          <w:rtl/>
        </w:rPr>
        <w:t>מרציאנו</w:t>
      </w:r>
      <w:proofErr w:type="spellEnd"/>
      <w:r w:rsidRPr="00C270A0">
        <w:rPr>
          <w:rFonts w:cs="David" w:hint="cs"/>
          <w:rtl/>
        </w:rPr>
        <w:t xml:space="preserve">, שהיום נהיה חולה. חבר הכנסת </w:t>
      </w:r>
      <w:proofErr w:type="spellStart"/>
      <w:r w:rsidRPr="00C270A0">
        <w:rPr>
          <w:rFonts w:cs="David" w:hint="cs"/>
          <w:rtl/>
        </w:rPr>
        <w:t>שרוני</w:t>
      </w:r>
      <w:proofErr w:type="spellEnd"/>
      <w:r w:rsidRPr="00C270A0">
        <w:rPr>
          <w:rFonts w:cs="David" w:hint="cs"/>
          <w:rtl/>
        </w:rPr>
        <w:t xml:space="preserve">, אני מתחיל להאמין לדבריך שהקואליציה יודעת לאיים. </w:t>
      </w:r>
    </w:p>
    <w:p w14:paraId="41E6DFE8" w14:textId="77777777" w:rsidR="00C270A0" w:rsidRPr="00C270A0" w:rsidRDefault="00C270A0" w:rsidP="00C270A0">
      <w:pPr>
        <w:bidi/>
        <w:ind w:firstLine="512"/>
        <w:rPr>
          <w:rFonts w:cs="David" w:hint="cs"/>
          <w:rtl/>
        </w:rPr>
      </w:pPr>
    </w:p>
    <w:p w14:paraId="51289A9A" w14:textId="77777777" w:rsidR="00C270A0" w:rsidRPr="00C270A0" w:rsidRDefault="00C270A0" w:rsidP="00C270A0">
      <w:pPr>
        <w:bidi/>
        <w:rPr>
          <w:rFonts w:cs="David" w:hint="cs"/>
          <w:rtl/>
        </w:rPr>
      </w:pPr>
      <w:r w:rsidRPr="00C270A0">
        <w:rPr>
          <w:rFonts w:cs="David" w:hint="cs"/>
          <w:u w:val="single"/>
          <w:rtl/>
        </w:rPr>
        <w:t xml:space="preserve">משה </w:t>
      </w:r>
      <w:proofErr w:type="spellStart"/>
      <w:r w:rsidRPr="00C270A0">
        <w:rPr>
          <w:rFonts w:cs="David" w:hint="cs"/>
          <w:u w:val="single"/>
          <w:rtl/>
        </w:rPr>
        <w:t>שרוני</w:t>
      </w:r>
      <w:proofErr w:type="spellEnd"/>
      <w:r w:rsidRPr="00C270A0">
        <w:rPr>
          <w:rFonts w:cs="David" w:hint="cs"/>
          <w:u w:val="single"/>
          <w:rtl/>
        </w:rPr>
        <w:t>:</w:t>
      </w:r>
    </w:p>
    <w:p w14:paraId="1DBFDF30" w14:textId="77777777" w:rsidR="00C270A0" w:rsidRPr="00C270A0" w:rsidRDefault="00C270A0" w:rsidP="00C270A0">
      <w:pPr>
        <w:bidi/>
        <w:rPr>
          <w:rFonts w:cs="David" w:hint="cs"/>
          <w:rtl/>
        </w:rPr>
      </w:pPr>
    </w:p>
    <w:p w14:paraId="64E1F4B9" w14:textId="77777777" w:rsidR="00C270A0" w:rsidRPr="00C270A0" w:rsidRDefault="00C270A0" w:rsidP="00C270A0">
      <w:pPr>
        <w:bidi/>
        <w:ind w:firstLine="512"/>
        <w:rPr>
          <w:rFonts w:cs="David" w:hint="cs"/>
          <w:rtl/>
        </w:rPr>
      </w:pPr>
      <w:r w:rsidRPr="00C270A0">
        <w:rPr>
          <w:rFonts w:cs="David" w:hint="cs"/>
          <w:rtl/>
        </w:rPr>
        <w:tab/>
        <w:t xml:space="preserve"> לא נכון. </w:t>
      </w:r>
    </w:p>
    <w:p w14:paraId="4B765791" w14:textId="77777777" w:rsidR="00C270A0" w:rsidRPr="00C270A0" w:rsidRDefault="00C270A0" w:rsidP="00C270A0">
      <w:pPr>
        <w:bidi/>
        <w:ind w:firstLine="512"/>
        <w:rPr>
          <w:rFonts w:cs="David" w:hint="cs"/>
          <w:rtl/>
        </w:rPr>
      </w:pPr>
    </w:p>
    <w:p w14:paraId="160A20E8" w14:textId="77777777" w:rsidR="00C270A0" w:rsidRPr="00C270A0" w:rsidRDefault="00C270A0" w:rsidP="00C270A0">
      <w:pPr>
        <w:bidi/>
        <w:rPr>
          <w:rFonts w:cs="David" w:hint="cs"/>
          <w:u w:val="single"/>
          <w:rtl/>
        </w:rPr>
      </w:pPr>
      <w:r w:rsidRPr="00C270A0">
        <w:rPr>
          <w:rFonts w:cs="David" w:hint="cs"/>
          <w:u w:val="single"/>
          <w:rtl/>
        </w:rPr>
        <w:t>גדעון סער:</w:t>
      </w:r>
    </w:p>
    <w:p w14:paraId="1D9D25D9" w14:textId="77777777" w:rsidR="00C270A0" w:rsidRPr="00C270A0" w:rsidRDefault="00C270A0" w:rsidP="00C270A0">
      <w:pPr>
        <w:bidi/>
        <w:rPr>
          <w:rFonts w:cs="David" w:hint="cs"/>
          <w:u w:val="single"/>
          <w:rtl/>
        </w:rPr>
      </w:pPr>
    </w:p>
    <w:p w14:paraId="30C1A6D6" w14:textId="77777777" w:rsidR="00C270A0" w:rsidRPr="00C270A0" w:rsidRDefault="00C270A0" w:rsidP="00C270A0">
      <w:pPr>
        <w:bidi/>
        <w:ind w:firstLine="512"/>
        <w:rPr>
          <w:rFonts w:cs="David" w:hint="cs"/>
          <w:rtl/>
        </w:rPr>
      </w:pPr>
      <w:r w:rsidRPr="00C270A0">
        <w:rPr>
          <w:rFonts w:cs="David" w:hint="cs"/>
          <w:rtl/>
        </w:rPr>
        <w:tab/>
        <w:t xml:space="preserve"> תסיקו את המסקנות. </w:t>
      </w:r>
    </w:p>
    <w:p w14:paraId="102A31A4" w14:textId="77777777" w:rsidR="00C270A0" w:rsidRPr="00C270A0" w:rsidRDefault="00C270A0" w:rsidP="00C270A0">
      <w:pPr>
        <w:bidi/>
        <w:ind w:firstLine="512"/>
        <w:rPr>
          <w:rFonts w:cs="David" w:hint="cs"/>
          <w:rtl/>
        </w:rPr>
      </w:pPr>
    </w:p>
    <w:p w14:paraId="3DBF2882" w14:textId="77777777" w:rsidR="00C270A0" w:rsidRPr="00C270A0" w:rsidRDefault="00C270A0" w:rsidP="00C270A0">
      <w:pPr>
        <w:bidi/>
        <w:rPr>
          <w:rFonts w:cs="David" w:hint="cs"/>
          <w:rtl/>
        </w:rPr>
      </w:pPr>
      <w:r w:rsidRPr="00C270A0">
        <w:rPr>
          <w:rFonts w:cs="David" w:hint="cs"/>
          <w:u w:val="single"/>
          <w:rtl/>
        </w:rPr>
        <w:t xml:space="preserve">יעקב </w:t>
      </w:r>
      <w:proofErr w:type="spellStart"/>
      <w:r w:rsidRPr="00C270A0">
        <w:rPr>
          <w:rFonts w:cs="David" w:hint="cs"/>
          <w:u w:val="single"/>
          <w:rtl/>
        </w:rPr>
        <w:t>מרגי</w:t>
      </w:r>
      <w:proofErr w:type="spellEnd"/>
      <w:r w:rsidRPr="00C270A0">
        <w:rPr>
          <w:rFonts w:cs="David" w:hint="cs"/>
          <w:u w:val="single"/>
          <w:rtl/>
        </w:rPr>
        <w:t>:</w:t>
      </w:r>
    </w:p>
    <w:p w14:paraId="6981EB73" w14:textId="77777777" w:rsidR="00C270A0" w:rsidRPr="00C270A0" w:rsidRDefault="00C270A0" w:rsidP="00C270A0">
      <w:pPr>
        <w:bidi/>
        <w:rPr>
          <w:rFonts w:cs="David" w:hint="cs"/>
          <w:rtl/>
        </w:rPr>
      </w:pPr>
    </w:p>
    <w:p w14:paraId="38328E05" w14:textId="77777777" w:rsidR="00C270A0" w:rsidRPr="00C270A0" w:rsidRDefault="00C270A0" w:rsidP="00C270A0">
      <w:pPr>
        <w:bidi/>
        <w:ind w:firstLine="512"/>
        <w:rPr>
          <w:rFonts w:cs="David" w:hint="cs"/>
          <w:rtl/>
        </w:rPr>
      </w:pPr>
      <w:r w:rsidRPr="00C270A0">
        <w:rPr>
          <w:rFonts w:cs="David" w:hint="cs"/>
          <w:rtl/>
        </w:rPr>
        <w:tab/>
        <w:t xml:space="preserve"> אני אכבד את החלטת החברים, אבל חבל שלא ניתנה לי ההזדמנות לראות מי רוצה להדיח את חבר הכנסת </w:t>
      </w:r>
      <w:proofErr w:type="spellStart"/>
      <w:r w:rsidRPr="00C270A0">
        <w:rPr>
          <w:rFonts w:cs="David" w:hint="cs"/>
          <w:rtl/>
        </w:rPr>
        <w:t>מסז'ניקוב</w:t>
      </w:r>
      <w:proofErr w:type="spellEnd"/>
      <w:r w:rsidRPr="00C270A0">
        <w:rPr>
          <w:rFonts w:cs="David" w:hint="cs"/>
          <w:rtl/>
        </w:rPr>
        <w:t xml:space="preserve">. </w:t>
      </w:r>
    </w:p>
    <w:p w14:paraId="067F173C" w14:textId="77777777" w:rsidR="00C270A0" w:rsidRPr="00C270A0" w:rsidRDefault="00C270A0" w:rsidP="00C270A0">
      <w:pPr>
        <w:bidi/>
        <w:ind w:firstLine="512"/>
        <w:rPr>
          <w:rFonts w:cs="David" w:hint="cs"/>
          <w:rtl/>
        </w:rPr>
      </w:pPr>
    </w:p>
    <w:p w14:paraId="54AAFBDD" w14:textId="77777777" w:rsidR="00C270A0" w:rsidRPr="00C270A0" w:rsidRDefault="00C270A0" w:rsidP="00C270A0">
      <w:pPr>
        <w:tabs>
          <w:tab w:val="left" w:pos="1221"/>
        </w:tabs>
        <w:bidi/>
        <w:rPr>
          <w:rFonts w:cs="David" w:hint="cs"/>
          <w:u w:val="single"/>
          <w:rtl/>
        </w:rPr>
      </w:pPr>
      <w:r w:rsidRPr="00C270A0">
        <w:rPr>
          <w:rFonts w:cs="David" w:hint="cs"/>
          <w:u w:val="single"/>
          <w:rtl/>
        </w:rPr>
        <w:t>היו"ר דוד טל:</w:t>
      </w:r>
    </w:p>
    <w:p w14:paraId="3E8D276D" w14:textId="77777777" w:rsidR="00C270A0" w:rsidRPr="00C270A0" w:rsidRDefault="00C270A0" w:rsidP="00C270A0">
      <w:pPr>
        <w:tabs>
          <w:tab w:val="left" w:pos="1221"/>
        </w:tabs>
        <w:bidi/>
        <w:rPr>
          <w:rFonts w:cs="David" w:hint="cs"/>
          <w:rtl/>
        </w:rPr>
      </w:pPr>
    </w:p>
    <w:p w14:paraId="482E47C8" w14:textId="77777777" w:rsidR="00C270A0" w:rsidRPr="00C270A0" w:rsidRDefault="00C270A0" w:rsidP="00C270A0">
      <w:pPr>
        <w:bidi/>
        <w:ind w:firstLine="512"/>
        <w:rPr>
          <w:rFonts w:cs="David" w:hint="cs"/>
          <w:rtl/>
        </w:rPr>
      </w:pPr>
      <w:r w:rsidRPr="00C270A0">
        <w:rPr>
          <w:rFonts w:cs="David" w:hint="cs"/>
          <w:rtl/>
        </w:rPr>
        <w:tab/>
        <w:t xml:space="preserve">תודה רבה, רבותי. אנחנו מצביעים על-פי סעיף 10 לתקנון, המלצת ועדת הכנסת לוועדת הכספים לבחור את אבישי </w:t>
      </w:r>
      <w:proofErr w:type="spellStart"/>
      <w:r w:rsidRPr="00C270A0">
        <w:rPr>
          <w:rFonts w:cs="David" w:hint="cs"/>
          <w:rtl/>
        </w:rPr>
        <w:t>ברוורמן</w:t>
      </w:r>
      <w:proofErr w:type="spellEnd"/>
      <w:r w:rsidRPr="00C270A0">
        <w:rPr>
          <w:rFonts w:cs="David" w:hint="cs"/>
          <w:rtl/>
        </w:rPr>
        <w:t xml:space="preserve"> כיושב-ראש ועדה במקום חבר הכנסת </w:t>
      </w:r>
      <w:proofErr w:type="spellStart"/>
      <w:r w:rsidRPr="00C270A0">
        <w:rPr>
          <w:rFonts w:cs="David" w:hint="cs"/>
          <w:rtl/>
        </w:rPr>
        <w:t>מסז'ניקוב</w:t>
      </w:r>
      <w:proofErr w:type="spellEnd"/>
      <w:r w:rsidRPr="00C270A0">
        <w:rPr>
          <w:rFonts w:cs="David" w:hint="cs"/>
          <w:rtl/>
        </w:rPr>
        <w:t xml:space="preserve">. אנחנו מתחילים בהצבעה. </w:t>
      </w:r>
    </w:p>
    <w:p w14:paraId="32848C90" w14:textId="77777777" w:rsidR="00C270A0" w:rsidRPr="00C270A0" w:rsidRDefault="00C270A0" w:rsidP="00C270A0">
      <w:pPr>
        <w:bidi/>
        <w:ind w:firstLine="512"/>
        <w:rPr>
          <w:rFonts w:cs="David" w:hint="cs"/>
          <w:rtl/>
        </w:rPr>
      </w:pPr>
    </w:p>
    <w:p w14:paraId="2211400A" w14:textId="77777777" w:rsidR="00C270A0" w:rsidRPr="00C270A0" w:rsidRDefault="00C270A0" w:rsidP="00C270A0">
      <w:pPr>
        <w:bidi/>
        <w:rPr>
          <w:rFonts w:cs="David" w:hint="cs"/>
          <w:u w:val="single"/>
          <w:rtl/>
        </w:rPr>
      </w:pPr>
      <w:r w:rsidRPr="00C270A0">
        <w:rPr>
          <w:rFonts w:cs="David" w:hint="cs"/>
          <w:u w:val="single"/>
          <w:rtl/>
        </w:rPr>
        <w:t>אתי בן-יוסף:</w:t>
      </w:r>
    </w:p>
    <w:p w14:paraId="0AD27D4D" w14:textId="77777777" w:rsidR="00C270A0" w:rsidRPr="00C270A0" w:rsidRDefault="00C270A0" w:rsidP="00C270A0">
      <w:pPr>
        <w:bidi/>
        <w:rPr>
          <w:rFonts w:cs="David" w:hint="cs"/>
          <w:rtl/>
        </w:rPr>
      </w:pPr>
    </w:p>
    <w:p w14:paraId="481DB941" w14:textId="77777777" w:rsidR="00C270A0" w:rsidRPr="00C270A0" w:rsidRDefault="00C270A0" w:rsidP="00C270A0">
      <w:pPr>
        <w:bidi/>
        <w:ind w:firstLine="512"/>
        <w:rPr>
          <w:rFonts w:cs="David" w:hint="cs"/>
          <w:rtl/>
        </w:rPr>
      </w:pPr>
      <w:r w:rsidRPr="00C270A0">
        <w:rPr>
          <w:rFonts w:cs="David" w:hint="cs"/>
          <w:rtl/>
        </w:rPr>
        <w:tab/>
        <w:t xml:space="preserve">חבר הכנסת </w:t>
      </w:r>
      <w:proofErr w:type="spellStart"/>
      <w:r w:rsidRPr="00C270A0">
        <w:rPr>
          <w:rFonts w:cs="David" w:hint="cs"/>
          <w:rtl/>
        </w:rPr>
        <w:t>נודלמן</w:t>
      </w:r>
      <w:proofErr w:type="spellEnd"/>
      <w:r w:rsidRPr="00C270A0">
        <w:rPr>
          <w:rFonts w:cs="David" w:hint="cs"/>
          <w:rtl/>
        </w:rPr>
        <w:t>.</w:t>
      </w:r>
    </w:p>
    <w:p w14:paraId="3758DAFD" w14:textId="77777777" w:rsidR="00C270A0" w:rsidRPr="00C270A0" w:rsidRDefault="00C270A0" w:rsidP="00C270A0">
      <w:pPr>
        <w:bidi/>
        <w:ind w:firstLine="512"/>
        <w:rPr>
          <w:rFonts w:cs="David" w:hint="cs"/>
          <w:rtl/>
        </w:rPr>
      </w:pPr>
    </w:p>
    <w:p w14:paraId="66D5F6B9" w14:textId="77777777" w:rsidR="00C270A0" w:rsidRPr="00C270A0" w:rsidRDefault="00C270A0" w:rsidP="00C270A0">
      <w:pPr>
        <w:bidi/>
        <w:rPr>
          <w:rFonts w:cs="David" w:hint="cs"/>
          <w:rtl/>
        </w:rPr>
      </w:pPr>
      <w:r w:rsidRPr="00C270A0">
        <w:rPr>
          <w:rFonts w:cs="David" w:hint="cs"/>
          <w:u w:val="single"/>
          <w:rtl/>
        </w:rPr>
        <w:t xml:space="preserve">מיכאל </w:t>
      </w:r>
      <w:proofErr w:type="spellStart"/>
      <w:r w:rsidRPr="00C270A0">
        <w:rPr>
          <w:rFonts w:cs="David" w:hint="cs"/>
          <w:u w:val="single"/>
          <w:rtl/>
        </w:rPr>
        <w:t>נודלמן</w:t>
      </w:r>
      <w:proofErr w:type="spellEnd"/>
      <w:r w:rsidRPr="00C270A0">
        <w:rPr>
          <w:rFonts w:cs="David" w:hint="cs"/>
          <w:u w:val="single"/>
          <w:rtl/>
        </w:rPr>
        <w:t>:</w:t>
      </w:r>
    </w:p>
    <w:p w14:paraId="3966F6BE" w14:textId="77777777" w:rsidR="00C270A0" w:rsidRPr="00C270A0" w:rsidRDefault="00C270A0" w:rsidP="00C270A0">
      <w:pPr>
        <w:bidi/>
        <w:rPr>
          <w:rFonts w:cs="David" w:hint="cs"/>
          <w:rtl/>
        </w:rPr>
      </w:pPr>
    </w:p>
    <w:p w14:paraId="3E14A134" w14:textId="77777777" w:rsidR="00C270A0" w:rsidRPr="00C270A0" w:rsidRDefault="00C270A0" w:rsidP="00C270A0">
      <w:pPr>
        <w:bidi/>
        <w:ind w:firstLine="512"/>
        <w:rPr>
          <w:rFonts w:cs="David" w:hint="cs"/>
          <w:rtl/>
        </w:rPr>
      </w:pPr>
      <w:r w:rsidRPr="00C270A0">
        <w:rPr>
          <w:rFonts w:cs="David" w:hint="cs"/>
          <w:rtl/>
        </w:rPr>
        <w:tab/>
        <w:t xml:space="preserve"> בעד. </w:t>
      </w:r>
    </w:p>
    <w:p w14:paraId="38791AFD" w14:textId="77777777" w:rsidR="00C270A0" w:rsidRPr="00C270A0" w:rsidRDefault="00C270A0" w:rsidP="00C270A0">
      <w:pPr>
        <w:bidi/>
        <w:ind w:firstLine="512"/>
        <w:rPr>
          <w:rFonts w:cs="David" w:hint="cs"/>
          <w:rtl/>
        </w:rPr>
      </w:pPr>
    </w:p>
    <w:p w14:paraId="190D203F" w14:textId="77777777" w:rsidR="00C270A0" w:rsidRPr="00C270A0" w:rsidRDefault="00C270A0" w:rsidP="00C270A0">
      <w:pPr>
        <w:bidi/>
        <w:rPr>
          <w:rFonts w:cs="David" w:hint="cs"/>
          <w:u w:val="single"/>
          <w:rtl/>
        </w:rPr>
      </w:pPr>
      <w:r w:rsidRPr="00C270A0">
        <w:rPr>
          <w:rFonts w:cs="David" w:hint="cs"/>
          <w:u w:val="single"/>
          <w:rtl/>
        </w:rPr>
        <w:t>אתי בן-יוסף:</w:t>
      </w:r>
    </w:p>
    <w:p w14:paraId="279ADD8A" w14:textId="77777777" w:rsidR="00C270A0" w:rsidRPr="00C270A0" w:rsidRDefault="00C270A0" w:rsidP="00C270A0">
      <w:pPr>
        <w:bidi/>
        <w:rPr>
          <w:rFonts w:cs="David" w:hint="cs"/>
          <w:rtl/>
        </w:rPr>
      </w:pPr>
    </w:p>
    <w:p w14:paraId="7B31CA00" w14:textId="77777777" w:rsidR="00C270A0" w:rsidRPr="00C270A0" w:rsidRDefault="00C270A0" w:rsidP="00C270A0">
      <w:pPr>
        <w:bidi/>
        <w:ind w:firstLine="512"/>
        <w:rPr>
          <w:rFonts w:cs="David" w:hint="cs"/>
          <w:rtl/>
        </w:rPr>
      </w:pPr>
      <w:r w:rsidRPr="00C270A0">
        <w:rPr>
          <w:rFonts w:cs="David" w:hint="cs"/>
          <w:rtl/>
        </w:rPr>
        <w:tab/>
        <w:t xml:space="preserve">חבר הכנסת מולה. </w:t>
      </w:r>
    </w:p>
    <w:p w14:paraId="401F5E28" w14:textId="77777777" w:rsidR="00C270A0" w:rsidRPr="00C270A0" w:rsidRDefault="00C270A0" w:rsidP="00C270A0">
      <w:pPr>
        <w:bidi/>
        <w:ind w:firstLine="512"/>
        <w:rPr>
          <w:rFonts w:cs="David" w:hint="cs"/>
          <w:rtl/>
        </w:rPr>
      </w:pPr>
    </w:p>
    <w:p w14:paraId="0E6BFDA0" w14:textId="77777777" w:rsidR="00C270A0" w:rsidRPr="00C270A0" w:rsidRDefault="00C270A0" w:rsidP="00C270A0">
      <w:pPr>
        <w:bidi/>
        <w:rPr>
          <w:rFonts w:cs="David" w:hint="cs"/>
          <w:u w:val="single"/>
          <w:rtl/>
        </w:rPr>
      </w:pPr>
      <w:r w:rsidRPr="00C270A0">
        <w:rPr>
          <w:rFonts w:cs="David" w:hint="cs"/>
          <w:u w:val="single"/>
          <w:rtl/>
        </w:rPr>
        <w:t>שלמה מולה:</w:t>
      </w:r>
    </w:p>
    <w:p w14:paraId="5FED957A" w14:textId="77777777" w:rsidR="00C270A0" w:rsidRPr="00C270A0" w:rsidRDefault="00C270A0" w:rsidP="00C270A0">
      <w:pPr>
        <w:bidi/>
        <w:rPr>
          <w:rFonts w:cs="David" w:hint="cs"/>
          <w:rtl/>
        </w:rPr>
      </w:pPr>
    </w:p>
    <w:p w14:paraId="388C458F" w14:textId="77777777" w:rsidR="00C270A0" w:rsidRPr="00C270A0" w:rsidRDefault="00C270A0" w:rsidP="00C270A0">
      <w:pPr>
        <w:bidi/>
        <w:ind w:firstLine="512"/>
        <w:rPr>
          <w:rFonts w:cs="David" w:hint="cs"/>
          <w:rtl/>
        </w:rPr>
      </w:pPr>
      <w:r w:rsidRPr="00C270A0">
        <w:rPr>
          <w:rFonts w:cs="David" w:hint="cs"/>
          <w:rtl/>
        </w:rPr>
        <w:tab/>
        <w:t xml:space="preserve"> בעד. </w:t>
      </w:r>
    </w:p>
    <w:p w14:paraId="7855496D" w14:textId="77777777" w:rsidR="00C270A0" w:rsidRPr="00C270A0" w:rsidRDefault="00C270A0" w:rsidP="00C270A0">
      <w:pPr>
        <w:bidi/>
        <w:ind w:firstLine="512"/>
        <w:rPr>
          <w:rFonts w:cs="David" w:hint="cs"/>
          <w:rtl/>
        </w:rPr>
      </w:pPr>
    </w:p>
    <w:p w14:paraId="7AEEC990" w14:textId="77777777" w:rsidR="00C270A0" w:rsidRPr="00C270A0" w:rsidRDefault="00C270A0" w:rsidP="00C270A0">
      <w:pPr>
        <w:bidi/>
        <w:rPr>
          <w:rFonts w:cs="David" w:hint="cs"/>
          <w:u w:val="single"/>
          <w:rtl/>
        </w:rPr>
      </w:pPr>
      <w:r w:rsidRPr="00C270A0">
        <w:rPr>
          <w:rFonts w:cs="David" w:hint="cs"/>
          <w:u w:val="single"/>
          <w:rtl/>
        </w:rPr>
        <w:t>אתי בן-יוסף:</w:t>
      </w:r>
    </w:p>
    <w:p w14:paraId="35B799F7" w14:textId="77777777" w:rsidR="00C270A0" w:rsidRPr="00C270A0" w:rsidRDefault="00C270A0" w:rsidP="00C270A0">
      <w:pPr>
        <w:bidi/>
        <w:rPr>
          <w:rFonts w:cs="David" w:hint="cs"/>
          <w:rtl/>
        </w:rPr>
      </w:pPr>
    </w:p>
    <w:p w14:paraId="5F9A6DEC" w14:textId="77777777" w:rsidR="00C270A0" w:rsidRPr="00C270A0" w:rsidRDefault="00C270A0" w:rsidP="00C270A0">
      <w:pPr>
        <w:bidi/>
        <w:ind w:firstLine="512"/>
        <w:rPr>
          <w:rFonts w:cs="David" w:hint="cs"/>
          <w:rtl/>
        </w:rPr>
      </w:pPr>
      <w:r w:rsidRPr="00C270A0">
        <w:rPr>
          <w:rFonts w:cs="David" w:hint="cs"/>
          <w:rtl/>
        </w:rPr>
        <w:tab/>
        <w:t xml:space="preserve">חבר הכנסת יואל חסון. </w:t>
      </w:r>
    </w:p>
    <w:p w14:paraId="4277E4BB" w14:textId="77777777" w:rsidR="00C270A0" w:rsidRPr="00C270A0" w:rsidRDefault="00C270A0" w:rsidP="00C270A0">
      <w:pPr>
        <w:bidi/>
        <w:ind w:firstLine="512"/>
        <w:rPr>
          <w:rFonts w:cs="David" w:hint="cs"/>
          <w:rtl/>
        </w:rPr>
      </w:pPr>
    </w:p>
    <w:p w14:paraId="0C8EA64A" w14:textId="77777777" w:rsidR="00C270A0" w:rsidRPr="00C270A0" w:rsidRDefault="00C270A0" w:rsidP="00C270A0">
      <w:pPr>
        <w:pStyle w:val="Heading5"/>
        <w:jc w:val="left"/>
        <w:rPr>
          <w:rFonts w:hint="cs"/>
          <w:sz w:val="24"/>
          <w:rtl/>
        </w:rPr>
      </w:pPr>
      <w:r w:rsidRPr="00C270A0">
        <w:rPr>
          <w:rFonts w:hint="cs"/>
          <w:sz w:val="24"/>
          <w:u w:val="single"/>
          <w:rtl/>
        </w:rPr>
        <w:t>יואל חסון:</w:t>
      </w:r>
    </w:p>
    <w:p w14:paraId="578E1BE1" w14:textId="77777777" w:rsidR="00C270A0" w:rsidRPr="00C270A0" w:rsidRDefault="00C270A0" w:rsidP="00C270A0">
      <w:pPr>
        <w:pStyle w:val="Heading5"/>
        <w:jc w:val="left"/>
        <w:rPr>
          <w:rFonts w:hint="cs"/>
          <w:sz w:val="24"/>
          <w:rtl/>
        </w:rPr>
      </w:pPr>
    </w:p>
    <w:p w14:paraId="01D06D05" w14:textId="77777777" w:rsidR="00C270A0" w:rsidRPr="00C270A0" w:rsidRDefault="00C270A0" w:rsidP="00C270A0">
      <w:pPr>
        <w:bidi/>
        <w:ind w:firstLine="512"/>
        <w:rPr>
          <w:rFonts w:cs="David" w:hint="cs"/>
          <w:rtl/>
        </w:rPr>
      </w:pPr>
      <w:r w:rsidRPr="00C270A0">
        <w:rPr>
          <w:rFonts w:cs="David" w:hint="cs"/>
          <w:rtl/>
        </w:rPr>
        <w:tab/>
        <w:t xml:space="preserve"> בעד. </w:t>
      </w:r>
    </w:p>
    <w:p w14:paraId="33F309F8" w14:textId="77777777" w:rsidR="00C270A0" w:rsidRPr="00C270A0" w:rsidRDefault="00C270A0" w:rsidP="00C270A0">
      <w:pPr>
        <w:pStyle w:val="Heading5"/>
        <w:jc w:val="left"/>
        <w:rPr>
          <w:rFonts w:hint="cs"/>
          <w:sz w:val="24"/>
          <w:rtl/>
        </w:rPr>
      </w:pPr>
    </w:p>
    <w:p w14:paraId="0DD24EEF" w14:textId="77777777" w:rsidR="00C270A0" w:rsidRPr="00C270A0" w:rsidRDefault="00C270A0" w:rsidP="00C270A0">
      <w:pPr>
        <w:bidi/>
        <w:rPr>
          <w:rFonts w:cs="David" w:hint="cs"/>
          <w:u w:val="single"/>
          <w:rtl/>
        </w:rPr>
      </w:pPr>
      <w:r w:rsidRPr="00C270A0">
        <w:rPr>
          <w:rFonts w:cs="David" w:hint="cs"/>
          <w:u w:val="single"/>
          <w:rtl/>
        </w:rPr>
        <w:t>אתי בן-יוסף:</w:t>
      </w:r>
    </w:p>
    <w:p w14:paraId="582AD727" w14:textId="77777777" w:rsidR="00C270A0" w:rsidRPr="00C270A0" w:rsidRDefault="00C270A0" w:rsidP="00C270A0">
      <w:pPr>
        <w:bidi/>
        <w:rPr>
          <w:rFonts w:cs="David" w:hint="cs"/>
          <w:rtl/>
        </w:rPr>
      </w:pPr>
    </w:p>
    <w:p w14:paraId="7E8CD313" w14:textId="77777777" w:rsidR="00C270A0" w:rsidRPr="00C270A0" w:rsidRDefault="00C270A0" w:rsidP="00C270A0">
      <w:pPr>
        <w:bidi/>
        <w:rPr>
          <w:rFonts w:cs="David" w:hint="cs"/>
          <w:rtl/>
        </w:rPr>
      </w:pPr>
      <w:r w:rsidRPr="00C270A0">
        <w:rPr>
          <w:rFonts w:cs="David" w:hint="cs"/>
          <w:rtl/>
        </w:rPr>
        <w:tab/>
        <w:t xml:space="preserve">חברת הכנסת רונית תירוש. </w:t>
      </w:r>
    </w:p>
    <w:p w14:paraId="7B8A6CEB" w14:textId="77777777" w:rsidR="00C270A0" w:rsidRPr="00C270A0" w:rsidRDefault="00C270A0" w:rsidP="00C270A0">
      <w:pPr>
        <w:bidi/>
        <w:rPr>
          <w:rFonts w:cs="David" w:hint="cs"/>
          <w:rtl/>
        </w:rPr>
      </w:pPr>
    </w:p>
    <w:p w14:paraId="08817EAB" w14:textId="77777777" w:rsidR="00C270A0" w:rsidRPr="00C270A0" w:rsidRDefault="00C270A0" w:rsidP="00C270A0">
      <w:pPr>
        <w:bidi/>
        <w:rPr>
          <w:rFonts w:cs="David" w:hint="cs"/>
          <w:rtl/>
        </w:rPr>
      </w:pPr>
      <w:r w:rsidRPr="00C270A0">
        <w:rPr>
          <w:rFonts w:cs="David" w:hint="cs"/>
          <w:u w:val="single"/>
          <w:rtl/>
        </w:rPr>
        <w:t>רונית תירוש:</w:t>
      </w:r>
    </w:p>
    <w:p w14:paraId="6AE50D02" w14:textId="77777777" w:rsidR="00C270A0" w:rsidRPr="00C270A0" w:rsidRDefault="00C270A0" w:rsidP="00C270A0">
      <w:pPr>
        <w:bidi/>
        <w:rPr>
          <w:rFonts w:cs="David" w:hint="cs"/>
          <w:rtl/>
        </w:rPr>
      </w:pPr>
    </w:p>
    <w:p w14:paraId="7030E9FA" w14:textId="77777777" w:rsidR="00C270A0" w:rsidRPr="00C270A0" w:rsidRDefault="00C270A0" w:rsidP="00C270A0">
      <w:pPr>
        <w:bidi/>
        <w:rPr>
          <w:rFonts w:cs="David" w:hint="cs"/>
          <w:rtl/>
        </w:rPr>
      </w:pPr>
      <w:r w:rsidRPr="00C270A0">
        <w:rPr>
          <w:rFonts w:cs="David" w:hint="cs"/>
          <w:rtl/>
        </w:rPr>
        <w:tab/>
        <w:t xml:space="preserve"> בעד. </w:t>
      </w:r>
    </w:p>
    <w:p w14:paraId="1F8D1D86" w14:textId="77777777" w:rsidR="00C270A0" w:rsidRPr="00C270A0" w:rsidRDefault="00C270A0" w:rsidP="00C270A0">
      <w:pPr>
        <w:bidi/>
        <w:rPr>
          <w:rFonts w:cs="David" w:hint="cs"/>
          <w:rtl/>
        </w:rPr>
      </w:pPr>
    </w:p>
    <w:p w14:paraId="03B26158" w14:textId="77777777" w:rsidR="00C270A0" w:rsidRPr="00C270A0" w:rsidRDefault="00C270A0" w:rsidP="00C270A0">
      <w:pPr>
        <w:bidi/>
        <w:rPr>
          <w:rFonts w:cs="David" w:hint="cs"/>
          <w:u w:val="single"/>
          <w:rtl/>
        </w:rPr>
      </w:pPr>
      <w:r w:rsidRPr="00C270A0">
        <w:rPr>
          <w:rFonts w:cs="David" w:hint="cs"/>
          <w:u w:val="single"/>
          <w:rtl/>
        </w:rPr>
        <w:t>אתי בן-יוסף:</w:t>
      </w:r>
    </w:p>
    <w:p w14:paraId="6D4D2144" w14:textId="77777777" w:rsidR="00C270A0" w:rsidRPr="00C270A0" w:rsidRDefault="00C270A0" w:rsidP="00C270A0">
      <w:pPr>
        <w:bidi/>
        <w:rPr>
          <w:rFonts w:cs="David" w:hint="cs"/>
          <w:rtl/>
        </w:rPr>
      </w:pPr>
    </w:p>
    <w:p w14:paraId="430225AA" w14:textId="77777777" w:rsidR="00C270A0" w:rsidRPr="00C270A0" w:rsidRDefault="00C270A0" w:rsidP="00C270A0">
      <w:pPr>
        <w:bidi/>
        <w:rPr>
          <w:rFonts w:cs="David" w:hint="cs"/>
          <w:rtl/>
        </w:rPr>
      </w:pPr>
      <w:r w:rsidRPr="00C270A0">
        <w:rPr>
          <w:rFonts w:cs="David" w:hint="cs"/>
          <w:rtl/>
        </w:rPr>
        <w:tab/>
        <w:t xml:space="preserve">חברת הכנסת שלי </w:t>
      </w:r>
      <w:proofErr w:type="spellStart"/>
      <w:r w:rsidRPr="00C270A0">
        <w:rPr>
          <w:rFonts w:cs="David" w:hint="cs"/>
          <w:rtl/>
        </w:rPr>
        <w:t>יחימוביץ</w:t>
      </w:r>
      <w:proofErr w:type="spellEnd"/>
      <w:r w:rsidRPr="00C270A0">
        <w:rPr>
          <w:rFonts w:cs="David" w:hint="cs"/>
          <w:rtl/>
        </w:rPr>
        <w:t xml:space="preserve">. </w:t>
      </w:r>
    </w:p>
    <w:p w14:paraId="446BBD41" w14:textId="77777777" w:rsidR="00C270A0" w:rsidRPr="00C270A0" w:rsidRDefault="00C270A0" w:rsidP="00C270A0">
      <w:pPr>
        <w:bidi/>
        <w:rPr>
          <w:rFonts w:cs="David" w:hint="cs"/>
          <w:rtl/>
        </w:rPr>
      </w:pPr>
    </w:p>
    <w:p w14:paraId="74483FED" w14:textId="77777777" w:rsidR="00C270A0" w:rsidRPr="00C270A0" w:rsidRDefault="00C270A0" w:rsidP="00C270A0">
      <w:pPr>
        <w:pStyle w:val="Heading5"/>
        <w:jc w:val="left"/>
        <w:rPr>
          <w:rFonts w:hint="cs"/>
          <w:sz w:val="24"/>
          <w:rtl/>
        </w:rPr>
      </w:pPr>
      <w:r w:rsidRPr="00C270A0">
        <w:rPr>
          <w:rFonts w:hint="cs"/>
          <w:sz w:val="24"/>
          <w:u w:val="single"/>
          <w:rtl/>
        </w:rPr>
        <w:t xml:space="preserve">שלי </w:t>
      </w:r>
      <w:proofErr w:type="spellStart"/>
      <w:r w:rsidRPr="00C270A0">
        <w:rPr>
          <w:rFonts w:hint="cs"/>
          <w:sz w:val="24"/>
          <w:u w:val="single"/>
          <w:rtl/>
        </w:rPr>
        <w:t>יחימוביץ</w:t>
      </w:r>
      <w:proofErr w:type="spellEnd"/>
      <w:r w:rsidRPr="00C270A0">
        <w:rPr>
          <w:rFonts w:hint="cs"/>
          <w:sz w:val="24"/>
          <w:u w:val="single"/>
          <w:rtl/>
        </w:rPr>
        <w:t>:</w:t>
      </w:r>
    </w:p>
    <w:p w14:paraId="12C954B9" w14:textId="77777777" w:rsidR="00C270A0" w:rsidRPr="00C270A0" w:rsidRDefault="00C270A0" w:rsidP="00C270A0">
      <w:pPr>
        <w:pStyle w:val="Heading5"/>
        <w:jc w:val="left"/>
        <w:rPr>
          <w:rFonts w:hint="cs"/>
          <w:sz w:val="24"/>
          <w:rtl/>
        </w:rPr>
      </w:pPr>
    </w:p>
    <w:p w14:paraId="50C3E6CB" w14:textId="77777777" w:rsidR="00C270A0" w:rsidRPr="00C270A0" w:rsidRDefault="00C270A0" w:rsidP="00C270A0">
      <w:pPr>
        <w:bidi/>
        <w:rPr>
          <w:rFonts w:cs="David" w:hint="cs"/>
          <w:rtl/>
        </w:rPr>
      </w:pPr>
      <w:r w:rsidRPr="00C270A0">
        <w:rPr>
          <w:rFonts w:cs="David" w:hint="cs"/>
          <w:rtl/>
        </w:rPr>
        <w:tab/>
        <w:t xml:space="preserve"> בעד. </w:t>
      </w:r>
    </w:p>
    <w:p w14:paraId="0679CC52" w14:textId="77777777" w:rsidR="00C270A0" w:rsidRPr="00C270A0" w:rsidRDefault="00C270A0" w:rsidP="00C270A0">
      <w:pPr>
        <w:bidi/>
        <w:rPr>
          <w:rFonts w:cs="David" w:hint="cs"/>
          <w:rtl/>
        </w:rPr>
      </w:pPr>
    </w:p>
    <w:p w14:paraId="09A01FB6" w14:textId="77777777" w:rsidR="00C270A0" w:rsidRPr="00C270A0" w:rsidRDefault="00C270A0" w:rsidP="00C270A0">
      <w:pPr>
        <w:bidi/>
        <w:rPr>
          <w:rFonts w:cs="David" w:hint="cs"/>
          <w:u w:val="single"/>
          <w:rtl/>
        </w:rPr>
      </w:pPr>
      <w:r w:rsidRPr="00C270A0">
        <w:rPr>
          <w:rFonts w:cs="David" w:hint="cs"/>
          <w:u w:val="single"/>
          <w:rtl/>
        </w:rPr>
        <w:t>אתי בן-יוסף:</w:t>
      </w:r>
    </w:p>
    <w:p w14:paraId="5EED4C40" w14:textId="77777777" w:rsidR="00C270A0" w:rsidRPr="00C270A0" w:rsidRDefault="00C270A0" w:rsidP="00C270A0">
      <w:pPr>
        <w:bidi/>
        <w:rPr>
          <w:rFonts w:cs="David" w:hint="cs"/>
          <w:rtl/>
        </w:rPr>
      </w:pPr>
    </w:p>
    <w:p w14:paraId="509329DC" w14:textId="77777777" w:rsidR="00C270A0" w:rsidRPr="00C270A0" w:rsidRDefault="00C270A0" w:rsidP="00C270A0">
      <w:pPr>
        <w:bidi/>
        <w:rPr>
          <w:rFonts w:cs="David" w:hint="cs"/>
          <w:rtl/>
        </w:rPr>
      </w:pPr>
      <w:r w:rsidRPr="00C270A0">
        <w:rPr>
          <w:rFonts w:cs="David" w:hint="cs"/>
          <w:rtl/>
        </w:rPr>
        <w:tab/>
        <w:t>חבר הכנסת איתן כבל.</w:t>
      </w:r>
    </w:p>
    <w:p w14:paraId="38B9CB5E" w14:textId="77777777" w:rsidR="00C270A0" w:rsidRPr="00C270A0" w:rsidRDefault="00C270A0" w:rsidP="00C270A0">
      <w:pPr>
        <w:bidi/>
        <w:rPr>
          <w:rFonts w:cs="David" w:hint="cs"/>
          <w:rtl/>
        </w:rPr>
      </w:pPr>
    </w:p>
    <w:p w14:paraId="4ABBA4F2" w14:textId="77777777" w:rsidR="00C270A0" w:rsidRDefault="00C270A0" w:rsidP="00C270A0">
      <w:pPr>
        <w:pStyle w:val="Heading5"/>
        <w:jc w:val="left"/>
        <w:rPr>
          <w:rFonts w:hint="cs"/>
          <w:sz w:val="24"/>
          <w:u w:val="single"/>
          <w:rtl/>
        </w:rPr>
      </w:pPr>
    </w:p>
    <w:p w14:paraId="1BB3C2EA" w14:textId="77777777" w:rsidR="00C270A0" w:rsidRDefault="00C270A0" w:rsidP="00C270A0">
      <w:pPr>
        <w:pStyle w:val="Heading5"/>
        <w:jc w:val="left"/>
        <w:rPr>
          <w:rFonts w:hint="cs"/>
          <w:sz w:val="24"/>
          <w:u w:val="single"/>
          <w:rtl/>
        </w:rPr>
      </w:pPr>
    </w:p>
    <w:p w14:paraId="5A494D2B" w14:textId="77777777" w:rsidR="00C270A0" w:rsidRPr="00C270A0" w:rsidRDefault="00C270A0" w:rsidP="00C270A0">
      <w:pPr>
        <w:pStyle w:val="Heading5"/>
        <w:jc w:val="left"/>
        <w:rPr>
          <w:rFonts w:hint="cs"/>
          <w:sz w:val="24"/>
          <w:rtl/>
        </w:rPr>
      </w:pPr>
      <w:r w:rsidRPr="00C270A0">
        <w:rPr>
          <w:rFonts w:hint="cs"/>
          <w:sz w:val="24"/>
          <w:u w:val="single"/>
          <w:rtl/>
        </w:rPr>
        <w:t>איתן כבל:</w:t>
      </w:r>
    </w:p>
    <w:p w14:paraId="4922535F" w14:textId="77777777" w:rsidR="00C270A0" w:rsidRPr="00C270A0" w:rsidRDefault="00C270A0" w:rsidP="00C270A0">
      <w:pPr>
        <w:pStyle w:val="Heading5"/>
        <w:jc w:val="left"/>
        <w:rPr>
          <w:rFonts w:hint="cs"/>
          <w:sz w:val="24"/>
          <w:rtl/>
        </w:rPr>
      </w:pPr>
    </w:p>
    <w:p w14:paraId="44E53ACE" w14:textId="77777777" w:rsidR="00C270A0" w:rsidRPr="00C270A0" w:rsidRDefault="00C270A0" w:rsidP="00C270A0">
      <w:pPr>
        <w:bidi/>
        <w:rPr>
          <w:rFonts w:cs="David" w:hint="cs"/>
          <w:rtl/>
        </w:rPr>
      </w:pPr>
      <w:r w:rsidRPr="00C270A0">
        <w:rPr>
          <w:rFonts w:cs="David" w:hint="cs"/>
          <w:rtl/>
        </w:rPr>
        <w:tab/>
        <w:t xml:space="preserve"> בעד. </w:t>
      </w:r>
    </w:p>
    <w:p w14:paraId="290DBBC4" w14:textId="77777777" w:rsidR="00C270A0" w:rsidRPr="00C270A0" w:rsidRDefault="00C270A0" w:rsidP="00C270A0">
      <w:pPr>
        <w:bidi/>
        <w:rPr>
          <w:rFonts w:cs="David" w:hint="cs"/>
          <w:rtl/>
        </w:rPr>
      </w:pPr>
    </w:p>
    <w:p w14:paraId="0EE91A42" w14:textId="77777777" w:rsidR="00C270A0" w:rsidRPr="00C270A0" w:rsidRDefault="00C270A0" w:rsidP="00C270A0">
      <w:pPr>
        <w:bidi/>
        <w:rPr>
          <w:rFonts w:cs="David" w:hint="cs"/>
          <w:u w:val="single"/>
          <w:rtl/>
        </w:rPr>
      </w:pPr>
      <w:r w:rsidRPr="00C270A0">
        <w:rPr>
          <w:rFonts w:cs="David" w:hint="cs"/>
          <w:u w:val="single"/>
          <w:rtl/>
        </w:rPr>
        <w:t>אתי בן-יוסף:</w:t>
      </w:r>
    </w:p>
    <w:p w14:paraId="1FA11777" w14:textId="77777777" w:rsidR="00C270A0" w:rsidRPr="00C270A0" w:rsidRDefault="00C270A0" w:rsidP="00C270A0">
      <w:pPr>
        <w:bidi/>
        <w:rPr>
          <w:rFonts w:cs="David" w:hint="cs"/>
          <w:rtl/>
        </w:rPr>
      </w:pPr>
    </w:p>
    <w:p w14:paraId="020E00A2" w14:textId="77777777" w:rsidR="00C270A0" w:rsidRPr="00C270A0" w:rsidRDefault="00C270A0" w:rsidP="00C270A0">
      <w:pPr>
        <w:bidi/>
        <w:rPr>
          <w:rFonts w:cs="David" w:hint="cs"/>
          <w:rtl/>
        </w:rPr>
      </w:pPr>
      <w:r w:rsidRPr="00C270A0">
        <w:rPr>
          <w:rFonts w:cs="David" w:hint="cs"/>
          <w:rtl/>
        </w:rPr>
        <w:tab/>
        <w:t xml:space="preserve">חבר הכנסת </w:t>
      </w:r>
      <w:proofErr w:type="spellStart"/>
      <w:r w:rsidRPr="00C270A0">
        <w:rPr>
          <w:rFonts w:cs="David" w:hint="cs"/>
          <w:rtl/>
        </w:rPr>
        <w:t>מלכיאור</w:t>
      </w:r>
      <w:proofErr w:type="spellEnd"/>
      <w:r w:rsidRPr="00C270A0">
        <w:rPr>
          <w:rFonts w:cs="David" w:hint="cs"/>
          <w:rtl/>
        </w:rPr>
        <w:t xml:space="preserve">, במקום חבר הכנסת </w:t>
      </w:r>
      <w:proofErr w:type="spellStart"/>
      <w:r w:rsidRPr="00C270A0">
        <w:rPr>
          <w:rFonts w:cs="David" w:hint="cs"/>
          <w:rtl/>
        </w:rPr>
        <w:t>מרציאנו</w:t>
      </w:r>
      <w:proofErr w:type="spellEnd"/>
      <w:r w:rsidRPr="00C270A0">
        <w:rPr>
          <w:rFonts w:cs="David" w:hint="cs"/>
          <w:rtl/>
        </w:rPr>
        <w:t xml:space="preserve">. </w:t>
      </w:r>
    </w:p>
    <w:p w14:paraId="6E3AF681" w14:textId="77777777" w:rsidR="00C270A0" w:rsidRPr="00C270A0" w:rsidRDefault="00C270A0" w:rsidP="00C270A0">
      <w:pPr>
        <w:bidi/>
        <w:rPr>
          <w:rFonts w:cs="David" w:hint="cs"/>
          <w:rtl/>
        </w:rPr>
      </w:pPr>
    </w:p>
    <w:p w14:paraId="670FA0C9" w14:textId="77777777" w:rsidR="00C270A0" w:rsidRPr="00C270A0" w:rsidRDefault="00C270A0" w:rsidP="00C270A0">
      <w:pPr>
        <w:bidi/>
        <w:rPr>
          <w:rFonts w:cs="David" w:hint="cs"/>
          <w:rtl/>
        </w:rPr>
      </w:pPr>
      <w:r w:rsidRPr="00C270A0">
        <w:rPr>
          <w:rFonts w:cs="David" w:hint="cs"/>
          <w:u w:val="single"/>
          <w:rtl/>
        </w:rPr>
        <w:t xml:space="preserve">מיכאל </w:t>
      </w:r>
      <w:proofErr w:type="spellStart"/>
      <w:r w:rsidRPr="00C270A0">
        <w:rPr>
          <w:rFonts w:cs="David" w:hint="cs"/>
          <w:u w:val="single"/>
          <w:rtl/>
        </w:rPr>
        <w:t>מלכיאור</w:t>
      </w:r>
      <w:proofErr w:type="spellEnd"/>
      <w:r w:rsidRPr="00C270A0">
        <w:rPr>
          <w:rFonts w:cs="David" w:hint="cs"/>
          <w:u w:val="single"/>
          <w:rtl/>
        </w:rPr>
        <w:t>:</w:t>
      </w:r>
    </w:p>
    <w:p w14:paraId="5D981B68" w14:textId="77777777" w:rsidR="00C270A0" w:rsidRPr="00C270A0" w:rsidRDefault="00C270A0" w:rsidP="00C270A0">
      <w:pPr>
        <w:bidi/>
        <w:rPr>
          <w:rFonts w:cs="David" w:hint="cs"/>
          <w:rtl/>
        </w:rPr>
      </w:pPr>
    </w:p>
    <w:p w14:paraId="2F603D33" w14:textId="77777777" w:rsidR="00C270A0" w:rsidRPr="00C270A0" w:rsidRDefault="00C270A0" w:rsidP="00C270A0">
      <w:pPr>
        <w:bidi/>
        <w:rPr>
          <w:rFonts w:cs="David" w:hint="cs"/>
          <w:rtl/>
        </w:rPr>
      </w:pPr>
      <w:r w:rsidRPr="00C270A0">
        <w:rPr>
          <w:rFonts w:cs="David" w:hint="cs"/>
          <w:rtl/>
        </w:rPr>
        <w:tab/>
        <w:t xml:space="preserve"> בעד, ורפואה שלמה. </w:t>
      </w:r>
    </w:p>
    <w:p w14:paraId="1A188DE5" w14:textId="77777777" w:rsidR="00C270A0" w:rsidRPr="00C270A0" w:rsidRDefault="00C270A0" w:rsidP="00C270A0">
      <w:pPr>
        <w:bidi/>
        <w:rPr>
          <w:rFonts w:cs="David" w:hint="cs"/>
          <w:rtl/>
        </w:rPr>
      </w:pPr>
    </w:p>
    <w:p w14:paraId="3B083ECB" w14:textId="77777777" w:rsidR="00C270A0" w:rsidRPr="00C270A0" w:rsidRDefault="00C270A0" w:rsidP="00C270A0">
      <w:pPr>
        <w:bidi/>
        <w:rPr>
          <w:rFonts w:cs="David" w:hint="cs"/>
          <w:u w:val="single"/>
          <w:rtl/>
        </w:rPr>
      </w:pPr>
      <w:r w:rsidRPr="00C270A0">
        <w:rPr>
          <w:rFonts w:cs="David" w:hint="cs"/>
          <w:u w:val="single"/>
          <w:rtl/>
        </w:rPr>
        <w:t>אתי בן-יוסף:</w:t>
      </w:r>
    </w:p>
    <w:p w14:paraId="465DB8DA" w14:textId="77777777" w:rsidR="00C270A0" w:rsidRPr="00C270A0" w:rsidRDefault="00C270A0" w:rsidP="00C270A0">
      <w:pPr>
        <w:bidi/>
        <w:rPr>
          <w:rFonts w:cs="David" w:hint="cs"/>
          <w:rtl/>
        </w:rPr>
      </w:pPr>
    </w:p>
    <w:p w14:paraId="14896B80" w14:textId="77777777" w:rsidR="00C270A0" w:rsidRPr="00C270A0" w:rsidRDefault="00C270A0" w:rsidP="00C270A0">
      <w:pPr>
        <w:bidi/>
        <w:rPr>
          <w:rFonts w:cs="David" w:hint="cs"/>
          <w:rtl/>
        </w:rPr>
      </w:pPr>
      <w:r w:rsidRPr="00C270A0">
        <w:rPr>
          <w:rFonts w:cs="David" w:hint="cs"/>
          <w:rtl/>
        </w:rPr>
        <w:tab/>
        <w:t xml:space="preserve">חברת הכנסת </w:t>
      </w:r>
      <w:proofErr w:type="spellStart"/>
      <w:r w:rsidRPr="00C270A0">
        <w:rPr>
          <w:rFonts w:cs="David" w:hint="cs"/>
          <w:rtl/>
        </w:rPr>
        <w:t>נאדיה</w:t>
      </w:r>
      <w:proofErr w:type="spellEnd"/>
      <w:r w:rsidRPr="00C270A0">
        <w:rPr>
          <w:rFonts w:cs="David" w:hint="cs"/>
          <w:rtl/>
        </w:rPr>
        <w:t xml:space="preserve"> חילו. </w:t>
      </w:r>
    </w:p>
    <w:p w14:paraId="76EDBAFA" w14:textId="77777777" w:rsidR="00C270A0" w:rsidRPr="00C270A0" w:rsidRDefault="00C270A0" w:rsidP="00C270A0">
      <w:pPr>
        <w:bidi/>
        <w:rPr>
          <w:rFonts w:cs="David" w:hint="cs"/>
          <w:rtl/>
        </w:rPr>
      </w:pPr>
    </w:p>
    <w:p w14:paraId="192B12D7" w14:textId="77777777" w:rsidR="00C270A0" w:rsidRPr="00C270A0" w:rsidRDefault="00C270A0" w:rsidP="00C270A0">
      <w:pPr>
        <w:pStyle w:val="Heading5"/>
        <w:jc w:val="left"/>
        <w:rPr>
          <w:rFonts w:hint="cs"/>
          <w:sz w:val="24"/>
          <w:rtl/>
        </w:rPr>
      </w:pPr>
      <w:proofErr w:type="spellStart"/>
      <w:r w:rsidRPr="00C270A0">
        <w:rPr>
          <w:rFonts w:hint="cs"/>
          <w:sz w:val="24"/>
          <w:u w:val="single"/>
          <w:rtl/>
        </w:rPr>
        <w:t>נאדיה</w:t>
      </w:r>
      <w:proofErr w:type="spellEnd"/>
      <w:r w:rsidRPr="00C270A0">
        <w:rPr>
          <w:rFonts w:hint="cs"/>
          <w:sz w:val="24"/>
          <w:u w:val="single"/>
          <w:rtl/>
        </w:rPr>
        <w:t xml:space="preserve"> חילו:</w:t>
      </w:r>
    </w:p>
    <w:p w14:paraId="247E8C10" w14:textId="77777777" w:rsidR="00C270A0" w:rsidRPr="00C270A0" w:rsidRDefault="00C270A0" w:rsidP="00C270A0">
      <w:pPr>
        <w:pStyle w:val="Heading5"/>
        <w:jc w:val="left"/>
        <w:rPr>
          <w:rFonts w:hint="cs"/>
          <w:sz w:val="24"/>
          <w:rtl/>
        </w:rPr>
      </w:pPr>
    </w:p>
    <w:p w14:paraId="25D00001" w14:textId="77777777" w:rsidR="00C270A0" w:rsidRPr="00C270A0" w:rsidRDefault="00C270A0" w:rsidP="00C270A0">
      <w:pPr>
        <w:bidi/>
        <w:rPr>
          <w:rFonts w:cs="David" w:hint="cs"/>
          <w:rtl/>
        </w:rPr>
      </w:pPr>
      <w:r w:rsidRPr="00C270A0">
        <w:rPr>
          <w:rFonts w:cs="David" w:hint="cs"/>
          <w:rtl/>
        </w:rPr>
        <w:tab/>
        <w:t xml:space="preserve"> בעד. </w:t>
      </w:r>
    </w:p>
    <w:p w14:paraId="379CF710" w14:textId="77777777" w:rsidR="00C270A0" w:rsidRPr="00C270A0" w:rsidRDefault="00C270A0" w:rsidP="00C270A0">
      <w:pPr>
        <w:bidi/>
        <w:rPr>
          <w:rFonts w:cs="David" w:hint="cs"/>
          <w:rtl/>
        </w:rPr>
      </w:pPr>
    </w:p>
    <w:p w14:paraId="1BBEEC58" w14:textId="77777777" w:rsidR="00C270A0" w:rsidRPr="00C270A0" w:rsidRDefault="00C270A0" w:rsidP="00C270A0">
      <w:pPr>
        <w:bidi/>
        <w:rPr>
          <w:rFonts w:cs="David" w:hint="cs"/>
          <w:u w:val="single"/>
          <w:rtl/>
        </w:rPr>
      </w:pPr>
      <w:r w:rsidRPr="00C270A0">
        <w:rPr>
          <w:rFonts w:cs="David" w:hint="cs"/>
          <w:u w:val="single"/>
          <w:rtl/>
        </w:rPr>
        <w:t>אתי בן-יוסף:</w:t>
      </w:r>
    </w:p>
    <w:p w14:paraId="067DA30B" w14:textId="77777777" w:rsidR="00C270A0" w:rsidRPr="00C270A0" w:rsidRDefault="00C270A0" w:rsidP="00C270A0">
      <w:pPr>
        <w:bidi/>
        <w:rPr>
          <w:rFonts w:cs="David" w:hint="cs"/>
          <w:rtl/>
        </w:rPr>
      </w:pPr>
    </w:p>
    <w:p w14:paraId="1CE4A3E1" w14:textId="77777777" w:rsidR="00C270A0" w:rsidRPr="00C270A0" w:rsidRDefault="00C270A0" w:rsidP="00C270A0">
      <w:pPr>
        <w:bidi/>
        <w:rPr>
          <w:rFonts w:cs="David" w:hint="cs"/>
          <w:rtl/>
        </w:rPr>
      </w:pPr>
      <w:r w:rsidRPr="00C270A0">
        <w:rPr>
          <w:rFonts w:cs="David" w:hint="cs"/>
          <w:rtl/>
        </w:rPr>
        <w:tab/>
        <w:t xml:space="preserve">חבר הכנסת דוד אזולאי. </w:t>
      </w:r>
    </w:p>
    <w:p w14:paraId="0A6FC223" w14:textId="77777777" w:rsidR="00C270A0" w:rsidRPr="00C270A0" w:rsidRDefault="00C270A0" w:rsidP="00C270A0">
      <w:pPr>
        <w:bidi/>
        <w:rPr>
          <w:rFonts w:cs="David" w:hint="cs"/>
          <w:rtl/>
        </w:rPr>
      </w:pPr>
    </w:p>
    <w:p w14:paraId="7C77728E" w14:textId="77777777" w:rsidR="00C270A0" w:rsidRPr="00C270A0" w:rsidRDefault="00C270A0" w:rsidP="00C270A0">
      <w:pPr>
        <w:bidi/>
        <w:rPr>
          <w:rFonts w:cs="David"/>
          <w:u w:val="single"/>
          <w:rtl/>
        </w:rPr>
      </w:pPr>
      <w:r w:rsidRPr="00C270A0">
        <w:rPr>
          <w:rFonts w:cs="David"/>
          <w:u w:val="single"/>
          <w:rtl/>
        </w:rPr>
        <w:t>דוד אזולאי:</w:t>
      </w:r>
    </w:p>
    <w:p w14:paraId="0D72BA7C" w14:textId="77777777" w:rsidR="00C270A0" w:rsidRPr="00C270A0" w:rsidRDefault="00C270A0" w:rsidP="00C270A0">
      <w:pPr>
        <w:bidi/>
        <w:rPr>
          <w:rFonts w:cs="David"/>
          <w:u w:val="single"/>
          <w:rtl/>
        </w:rPr>
      </w:pPr>
    </w:p>
    <w:p w14:paraId="0568D522" w14:textId="77777777" w:rsidR="00C270A0" w:rsidRPr="00C270A0" w:rsidRDefault="00C270A0" w:rsidP="00C270A0">
      <w:pPr>
        <w:bidi/>
        <w:rPr>
          <w:rFonts w:cs="David" w:hint="cs"/>
          <w:rtl/>
        </w:rPr>
      </w:pPr>
      <w:r w:rsidRPr="00C270A0">
        <w:rPr>
          <w:rFonts w:cs="David"/>
          <w:rtl/>
        </w:rPr>
        <w:tab/>
      </w:r>
      <w:r w:rsidRPr="00C270A0">
        <w:rPr>
          <w:rFonts w:cs="David" w:hint="cs"/>
          <w:rtl/>
        </w:rPr>
        <w:t xml:space="preserve"> נגד. </w:t>
      </w:r>
    </w:p>
    <w:p w14:paraId="21C521AA" w14:textId="77777777" w:rsidR="00C270A0" w:rsidRPr="00C270A0" w:rsidRDefault="00C270A0" w:rsidP="00C270A0">
      <w:pPr>
        <w:bidi/>
        <w:rPr>
          <w:rFonts w:cs="David" w:hint="cs"/>
          <w:rtl/>
        </w:rPr>
      </w:pPr>
    </w:p>
    <w:p w14:paraId="22A945F6" w14:textId="77777777" w:rsidR="00C270A0" w:rsidRPr="00C270A0" w:rsidRDefault="00C270A0" w:rsidP="00C270A0">
      <w:pPr>
        <w:bidi/>
        <w:rPr>
          <w:rFonts w:cs="David" w:hint="cs"/>
          <w:u w:val="single"/>
          <w:rtl/>
        </w:rPr>
      </w:pPr>
      <w:r w:rsidRPr="00C270A0">
        <w:rPr>
          <w:rFonts w:cs="David" w:hint="cs"/>
          <w:u w:val="single"/>
          <w:rtl/>
        </w:rPr>
        <w:t>אתי בן-יוסף:</w:t>
      </w:r>
    </w:p>
    <w:p w14:paraId="52EDA19E" w14:textId="77777777" w:rsidR="00C270A0" w:rsidRPr="00C270A0" w:rsidRDefault="00C270A0" w:rsidP="00C270A0">
      <w:pPr>
        <w:bidi/>
        <w:rPr>
          <w:rFonts w:cs="David" w:hint="cs"/>
          <w:rtl/>
        </w:rPr>
      </w:pPr>
    </w:p>
    <w:p w14:paraId="015E0D88" w14:textId="77777777" w:rsidR="00C270A0" w:rsidRPr="00C270A0" w:rsidRDefault="00C270A0" w:rsidP="00C270A0">
      <w:pPr>
        <w:bidi/>
        <w:rPr>
          <w:rFonts w:cs="David" w:hint="cs"/>
          <w:rtl/>
        </w:rPr>
      </w:pPr>
      <w:r w:rsidRPr="00C270A0">
        <w:rPr>
          <w:rFonts w:cs="David" w:hint="cs"/>
          <w:rtl/>
        </w:rPr>
        <w:tab/>
        <w:t xml:space="preserve">חבר הכנסת נסים זאב. </w:t>
      </w:r>
    </w:p>
    <w:p w14:paraId="1039D9CD" w14:textId="77777777" w:rsidR="00C270A0" w:rsidRPr="00C270A0" w:rsidRDefault="00C270A0" w:rsidP="00C270A0">
      <w:pPr>
        <w:bidi/>
        <w:rPr>
          <w:rFonts w:cs="David" w:hint="cs"/>
          <w:rtl/>
        </w:rPr>
      </w:pPr>
    </w:p>
    <w:p w14:paraId="16653437" w14:textId="77777777" w:rsidR="00C270A0" w:rsidRPr="00C270A0" w:rsidRDefault="00C270A0" w:rsidP="00C270A0">
      <w:pPr>
        <w:bidi/>
        <w:rPr>
          <w:rFonts w:cs="David" w:hint="cs"/>
          <w:rtl/>
        </w:rPr>
      </w:pPr>
      <w:r w:rsidRPr="00C270A0">
        <w:rPr>
          <w:rFonts w:cs="David" w:hint="cs"/>
          <w:u w:val="single"/>
          <w:rtl/>
        </w:rPr>
        <w:t>נסים זאב:</w:t>
      </w:r>
    </w:p>
    <w:p w14:paraId="4390DD70" w14:textId="77777777" w:rsidR="00C270A0" w:rsidRPr="00C270A0" w:rsidRDefault="00C270A0" w:rsidP="00C270A0">
      <w:pPr>
        <w:bidi/>
        <w:rPr>
          <w:rFonts w:cs="David" w:hint="cs"/>
          <w:rtl/>
        </w:rPr>
      </w:pPr>
    </w:p>
    <w:p w14:paraId="278BDD68" w14:textId="77777777" w:rsidR="00C270A0" w:rsidRPr="00C270A0" w:rsidRDefault="00C270A0" w:rsidP="00C270A0">
      <w:pPr>
        <w:bidi/>
        <w:rPr>
          <w:rFonts w:cs="David" w:hint="cs"/>
          <w:rtl/>
        </w:rPr>
      </w:pPr>
      <w:r w:rsidRPr="00C270A0">
        <w:rPr>
          <w:rFonts w:cs="David" w:hint="cs"/>
          <w:rtl/>
        </w:rPr>
        <w:tab/>
        <w:t xml:space="preserve"> נגד. </w:t>
      </w:r>
    </w:p>
    <w:p w14:paraId="3BB99421" w14:textId="77777777" w:rsidR="00C270A0" w:rsidRPr="00C270A0" w:rsidRDefault="00C270A0" w:rsidP="00C270A0">
      <w:pPr>
        <w:bidi/>
        <w:rPr>
          <w:rFonts w:cs="David" w:hint="cs"/>
          <w:rtl/>
        </w:rPr>
      </w:pPr>
    </w:p>
    <w:p w14:paraId="59749C6A" w14:textId="77777777" w:rsidR="00C270A0" w:rsidRPr="00C270A0" w:rsidRDefault="00C270A0" w:rsidP="00C270A0">
      <w:pPr>
        <w:bidi/>
        <w:rPr>
          <w:rFonts w:cs="David" w:hint="cs"/>
          <w:u w:val="single"/>
          <w:rtl/>
        </w:rPr>
      </w:pPr>
      <w:r w:rsidRPr="00C270A0">
        <w:rPr>
          <w:rFonts w:cs="David" w:hint="cs"/>
          <w:u w:val="single"/>
          <w:rtl/>
        </w:rPr>
        <w:t>אתי בן-יוסף:</w:t>
      </w:r>
    </w:p>
    <w:p w14:paraId="69A173F5" w14:textId="77777777" w:rsidR="00C270A0" w:rsidRPr="00C270A0" w:rsidRDefault="00C270A0" w:rsidP="00C270A0">
      <w:pPr>
        <w:bidi/>
        <w:rPr>
          <w:rFonts w:cs="David" w:hint="cs"/>
          <w:rtl/>
        </w:rPr>
      </w:pPr>
    </w:p>
    <w:p w14:paraId="71EA7BF5" w14:textId="77777777" w:rsidR="00C270A0" w:rsidRPr="00C270A0" w:rsidRDefault="00C270A0" w:rsidP="00C270A0">
      <w:pPr>
        <w:bidi/>
        <w:rPr>
          <w:rFonts w:cs="David" w:hint="cs"/>
          <w:rtl/>
        </w:rPr>
      </w:pPr>
      <w:r w:rsidRPr="00C270A0">
        <w:rPr>
          <w:rFonts w:cs="David" w:hint="cs"/>
          <w:rtl/>
        </w:rPr>
        <w:tab/>
        <w:t xml:space="preserve">חבר הכנסת יעקב </w:t>
      </w:r>
      <w:proofErr w:type="spellStart"/>
      <w:r w:rsidRPr="00C270A0">
        <w:rPr>
          <w:rFonts w:cs="David" w:hint="cs"/>
          <w:rtl/>
        </w:rPr>
        <w:t>מרגי</w:t>
      </w:r>
      <w:proofErr w:type="spellEnd"/>
      <w:r w:rsidRPr="00C270A0">
        <w:rPr>
          <w:rFonts w:cs="David" w:hint="cs"/>
          <w:rtl/>
        </w:rPr>
        <w:t xml:space="preserve">. </w:t>
      </w:r>
    </w:p>
    <w:p w14:paraId="4BA24CCE" w14:textId="77777777" w:rsidR="00C270A0" w:rsidRPr="00C270A0" w:rsidRDefault="00C270A0" w:rsidP="00C270A0">
      <w:pPr>
        <w:bidi/>
        <w:rPr>
          <w:rFonts w:cs="David" w:hint="cs"/>
          <w:rtl/>
        </w:rPr>
      </w:pPr>
    </w:p>
    <w:p w14:paraId="2C695CC5" w14:textId="77777777" w:rsidR="00C270A0" w:rsidRPr="00C270A0" w:rsidRDefault="00C270A0" w:rsidP="00C270A0">
      <w:pPr>
        <w:bidi/>
        <w:rPr>
          <w:rFonts w:cs="David" w:hint="cs"/>
          <w:rtl/>
        </w:rPr>
      </w:pPr>
      <w:r w:rsidRPr="00C270A0">
        <w:rPr>
          <w:rFonts w:cs="David" w:hint="cs"/>
          <w:u w:val="single"/>
          <w:rtl/>
        </w:rPr>
        <w:t xml:space="preserve">יעקב </w:t>
      </w:r>
      <w:proofErr w:type="spellStart"/>
      <w:r w:rsidRPr="00C270A0">
        <w:rPr>
          <w:rFonts w:cs="David" w:hint="cs"/>
          <w:u w:val="single"/>
          <w:rtl/>
        </w:rPr>
        <w:t>מרגי</w:t>
      </w:r>
      <w:proofErr w:type="spellEnd"/>
      <w:r w:rsidRPr="00C270A0">
        <w:rPr>
          <w:rFonts w:cs="David" w:hint="cs"/>
          <w:u w:val="single"/>
          <w:rtl/>
        </w:rPr>
        <w:t>:</w:t>
      </w:r>
    </w:p>
    <w:p w14:paraId="6118B48D" w14:textId="77777777" w:rsidR="00C270A0" w:rsidRPr="00C270A0" w:rsidRDefault="00C270A0" w:rsidP="00C270A0">
      <w:pPr>
        <w:bidi/>
        <w:rPr>
          <w:rFonts w:cs="David" w:hint="cs"/>
          <w:rtl/>
        </w:rPr>
      </w:pPr>
    </w:p>
    <w:p w14:paraId="0BD36DE7" w14:textId="77777777" w:rsidR="00C270A0" w:rsidRPr="00C270A0" w:rsidRDefault="00C270A0" w:rsidP="00C270A0">
      <w:pPr>
        <w:bidi/>
        <w:rPr>
          <w:rFonts w:cs="David" w:hint="cs"/>
          <w:rtl/>
        </w:rPr>
      </w:pPr>
      <w:r w:rsidRPr="00C270A0">
        <w:rPr>
          <w:rFonts w:cs="David" w:hint="cs"/>
          <w:rtl/>
        </w:rPr>
        <w:tab/>
        <w:t xml:space="preserve"> נגד. </w:t>
      </w:r>
    </w:p>
    <w:p w14:paraId="492BE0E1" w14:textId="77777777" w:rsidR="00C270A0" w:rsidRPr="00C270A0" w:rsidRDefault="00C270A0" w:rsidP="00C270A0">
      <w:pPr>
        <w:bidi/>
        <w:rPr>
          <w:rFonts w:cs="David" w:hint="cs"/>
          <w:rtl/>
        </w:rPr>
      </w:pPr>
    </w:p>
    <w:p w14:paraId="335EE6CA" w14:textId="77777777" w:rsidR="00C270A0" w:rsidRPr="00C270A0" w:rsidRDefault="00C270A0" w:rsidP="00C270A0">
      <w:pPr>
        <w:bidi/>
        <w:rPr>
          <w:rFonts w:cs="David" w:hint="cs"/>
          <w:u w:val="single"/>
          <w:rtl/>
        </w:rPr>
      </w:pPr>
      <w:r w:rsidRPr="00C270A0">
        <w:rPr>
          <w:rFonts w:cs="David" w:hint="cs"/>
          <w:u w:val="single"/>
          <w:rtl/>
        </w:rPr>
        <w:t>אתי בן-יוסף:</w:t>
      </w:r>
    </w:p>
    <w:p w14:paraId="5AC89F0F" w14:textId="77777777" w:rsidR="00C270A0" w:rsidRPr="00C270A0" w:rsidRDefault="00C270A0" w:rsidP="00C270A0">
      <w:pPr>
        <w:bidi/>
        <w:rPr>
          <w:rFonts w:cs="David" w:hint="cs"/>
          <w:rtl/>
        </w:rPr>
      </w:pPr>
    </w:p>
    <w:p w14:paraId="5D8AEDD2" w14:textId="77777777" w:rsidR="00C270A0" w:rsidRPr="00C270A0" w:rsidRDefault="00C270A0" w:rsidP="00C270A0">
      <w:pPr>
        <w:bidi/>
        <w:rPr>
          <w:rFonts w:cs="David" w:hint="cs"/>
          <w:rtl/>
        </w:rPr>
      </w:pPr>
      <w:r w:rsidRPr="00C270A0">
        <w:rPr>
          <w:rFonts w:cs="David" w:hint="cs"/>
          <w:rtl/>
        </w:rPr>
        <w:tab/>
        <w:t xml:space="preserve">חבר הכנסת יצחק זיו, במקום חבר הכנסת גלנטי. </w:t>
      </w:r>
    </w:p>
    <w:p w14:paraId="35D2764B" w14:textId="77777777" w:rsidR="00C270A0" w:rsidRPr="00C270A0" w:rsidRDefault="00C270A0" w:rsidP="00C270A0">
      <w:pPr>
        <w:bidi/>
        <w:rPr>
          <w:rFonts w:cs="David" w:hint="cs"/>
          <w:rtl/>
        </w:rPr>
      </w:pPr>
    </w:p>
    <w:p w14:paraId="6610EF63" w14:textId="77777777" w:rsidR="00C270A0" w:rsidRPr="00C270A0" w:rsidRDefault="00C270A0" w:rsidP="00C270A0">
      <w:pPr>
        <w:pStyle w:val="Heading5"/>
        <w:jc w:val="left"/>
        <w:rPr>
          <w:rFonts w:hint="cs"/>
          <w:sz w:val="24"/>
          <w:rtl/>
        </w:rPr>
      </w:pPr>
      <w:r w:rsidRPr="00C270A0">
        <w:rPr>
          <w:rFonts w:hint="cs"/>
          <w:sz w:val="24"/>
          <w:u w:val="single"/>
          <w:rtl/>
        </w:rPr>
        <w:t>יצחק זיו:</w:t>
      </w:r>
    </w:p>
    <w:p w14:paraId="32BCA87E" w14:textId="77777777" w:rsidR="00C270A0" w:rsidRPr="00C270A0" w:rsidRDefault="00C270A0" w:rsidP="00C270A0">
      <w:pPr>
        <w:pStyle w:val="Heading5"/>
        <w:jc w:val="left"/>
        <w:rPr>
          <w:rFonts w:hint="cs"/>
          <w:sz w:val="24"/>
          <w:rtl/>
        </w:rPr>
      </w:pPr>
    </w:p>
    <w:p w14:paraId="0A98C976" w14:textId="77777777" w:rsidR="00C270A0" w:rsidRPr="00C270A0" w:rsidRDefault="00C270A0" w:rsidP="00C270A0">
      <w:pPr>
        <w:bidi/>
        <w:rPr>
          <w:rFonts w:cs="David" w:hint="cs"/>
          <w:rtl/>
        </w:rPr>
      </w:pPr>
      <w:r w:rsidRPr="00C270A0">
        <w:rPr>
          <w:rFonts w:cs="David" w:hint="cs"/>
          <w:rtl/>
        </w:rPr>
        <w:tab/>
        <w:t xml:space="preserve"> בעד. </w:t>
      </w:r>
    </w:p>
    <w:p w14:paraId="2275659F" w14:textId="77777777" w:rsidR="00C270A0" w:rsidRPr="00C270A0" w:rsidRDefault="00C270A0" w:rsidP="00C270A0">
      <w:pPr>
        <w:bidi/>
        <w:rPr>
          <w:rFonts w:cs="David" w:hint="cs"/>
          <w:rtl/>
        </w:rPr>
      </w:pPr>
    </w:p>
    <w:p w14:paraId="0CC84F9E" w14:textId="77777777" w:rsidR="00C270A0" w:rsidRPr="00C270A0" w:rsidRDefault="00C270A0" w:rsidP="00C270A0">
      <w:pPr>
        <w:bidi/>
        <w:rPr>
          <w:rFonts w:cs="David" w:hint="cs"/>
          <w:u w:val="single"/>
          <w:rtl/>
        </w:rPr>
      </w:pPr>
      <w:r w:rsidRPr="00C270A0">
        <w:rPr>
          <w:rFonts w:cs="David" w:hint="cs"/>
          <w:u w:val="single"/>
          <w:rtl/>
        </w:rPr>
        <w:t>אתי בן-יוסף:</w:t>
      </w:r>
    </w:p>
    <w:p w14:paraId="7BA3257B" w14:textId="77777777" w:rsidR="00C270A0" w:rsidRPr="00C270A0" w:rsidRDefault="00C270A0" w:rsidP="00C270A0">
      <w:pPr>
        <w:bidi/>
        <w:rPr>
          <w:rFonts w:cs="David" w:hint="cs"/>
          <w:rtl/>
        </w:rPr>
      </w:pPr>
    </w:p>
    <w:p w14:paraId="3CE1CBA8" w14:textId="77777777" w:rsidR="00C270A0" w:rsidRPr="00C270A0" w:rsidRDefault="00C270A0" w:rsidP="00C270A0">
      <w:pPr>
        <w:bidi/>
        <w:rPr>
          <w:rFonts w:cs="David" w:hint="cs"/>
          <w:rtl/>
        </w:rPr>
      </w:pPr>
      <w:r w:rsidRPr="00C270A0">
        <w:rPr>
          <w:rFonts w:cs="David" w:hint="cs"/>
          <w:rtl/>
        </w:rPr>
        <w:tab/>
        <w:t xml:space="preserve">חבר הכנסת משה </w:t>
      </w:r>
      <w:proofErr w:type="spellStart"/>
      <w:r w:rsidRPr="00C270A0">
        <w:rPr>
          <w:rFonts w:cs="David" w:hint="cs"/>
          <w:rtl/>
        </w:rPr>
        <w:t>שרוני</w:t>
      </w:r>
      <w:proofErr w:type="spellEnd"/>
      <w:r w:rsidRPr="00C270A0">
        <w:rPr>
          <w:rFonts w:cs="David" w:hint="cs"/>
          <w:rtl/>
        </w:rPr>
        <w:t xml:space="preserve">. </w:t>
      </w:r>
    </w:p>
    <w:p w14:paraId="3D4EBC21" w14:textId="77777777" w:rsidR="00C270A0" w:rsidRPr="00C270A0" w:rsidRDefault="00C270A0" w:rsidP="00C270A0">
      <w:pPr>
        <w:bidi/>
        <w:rPr>
          <w:rFonts w:cs="David" w:hint="cs"/>
          <w:rtl/>
        </w:rPr>
      </w:pPr>
    </w:p>
    <w:p w14:paraId="10941E80" w14:textId="77777777" w:rsidR="00C270A0" w:rsidRDefault="00C270A0" w:rsidP="00C270A0">
      <w:pPr>
        <w:bidi/>
        <w:rPr>
          <w:rFonts w:cs="David" w:hint="cs"/>
          <w:u w:val="single"/>
          <w:rtl/>
        </w:rPr>
      </w:pPr>
    </w:p>
    <w:p w14:paraId="1D62C62E" w14:textId="77777777" w:rsidR="00C270A0" w:rsidRDefault="00C270A0" w:rsidP="00C270A0">
      <w:pPr>
        <w:bidi/>
        <w:rPr>
          <w:rFonts w:cs="David" w:hint="cs"/>
          <w:u w:val="single"/>
          <w:rtl/>
        </w:rPr>
      </w:pPr>
    </w:p>
    <w:p w14:paraId="71599698" w14:textId="77777777" w:rsidR="00C270A0" w:rsidRDefault="00C270A0" w:rsidP="00C270A0">
      <w:pPr>
        <w:bidi/>
        <w:rPr>
          <w:rFonts w:cs="David" w:hint="cs"/>
          <w:u w:val="single"/>
          <w:rtl/>
        </w:rPr>
      </w:pPr>
    </w:p>
    <w:p w14:paraId="14F334CA" w14:textId="77777777" w:rsidR="00C270A0" w:rsidRPr="00C270A0" w:rsidRDefault="00C270A0" w:rsidP="00C270A0">
      <w:pPr>
        <w:bidi/>
        <w:rPr>
          <w:rFonts w:cs="David" w:hint="cs"/>
          <w:rtl/>
        </w:rPr>
      </w:pPr>
      <w:r w:rsidRPr="00C270A0">
        <w:rPr>
          <w:rFonts w:cs="David" w:hint="cs"/>
          <w:u w:val="single"/>
          <w:rtl/>
        </w:rPr>
        <w:t xml:space="preserve">משה </w:t>
      </w:r>
      <w:proofErr w:type="spellStart"/>
      <w:r w:rsidRPr="00C270A0">
        <w:rPr>
          <w:rFonts w:cs="David" w:hint="cs"/>
          <w:u w:val="single"/>
          <w:rtl/>
        </w:rPr>
        <w:t>שרוני</w:t>
      </w:r>
      <w:proofErr w:type="spellEnd"/>
      <w:r w:rsidRPr="00C270A0">
        <w:rPr>
          <w:rFonts w:cs="David" w:hint="cs"/>
          <w:u w:val="single"/>
          <w:rtl/>
        </w:rPr>
        <w:t>:</w:t>
      </w:r>
    </w:p>
    <w:p w14:paraId="513CEEB1" w14:textId="77777777" w:rsidR="00C270A0" w:rsidRPr="00C270A0" w:rsidRDefault="00C270A0" w:rsidP="00C270A0">
      <w:pPr>
        <w:bidi/>
        <w:rPr>
          <w:rFonts w:cs="David" w:hint="cs"/>
          <w:rtl/>
        </w:rPr>
      </w:pPr>
    </w:p>
    <w:p w14:paraId="299DD6D1" w14:textId="77777777" w:rsidR="00C270A0" w:rsidRPr="00C270A0" w:rsidRDefault="00C270A0" w:rsidP="00C270A0">
      <w:pPr>
        <w:bidi/>
        <w:rPr>
          <w:rFonts w:cs="David" w:hint="cs"/>
          <w:rtl/>
        </w:rPr>
      </w:pPr>
      <w:r w:rsidRPr="00C270A0">
        <w:rPr>
          <w:rFonts w:cs="David" w:hint="cs"/>
          <w:rtl/>
        </w:rPr>
        <w:tab/>
        <w:t xml:space="preserve"> נגד. </w:t>
      </w:r>
    </w:p>
    <w:p w14:paraId="2746D396" w14:textId="77777777" w:rsidR="00C270A0" w:rsidRPr="00C270A0" w:rsidRDefault="00C270A0" w:rsidP="00C270A0">
      <w:pPr>
        <w:bidi/>
        <w:rPr>
          <w:rFonts w:cs="David" w:hint="cs"/>
          <w:rtl/>
        </w:rPr>
      </w:pPr>
    </w:p>
    <w:p w14:paraId="632FFC27" w14:textId="77777777" w:rsidR="00C270A0" w:rsidRPr="00C270A0" w:rsidRDefault="00C270A0" w:rsidP="00C270A0">
      <w:pPr>
        <w:bidi/>
        <w:rPr>
          <w:rFonts w:cs="David" w:hint="cs"/>
          <w:u w:val="single"/>
          <w:rtl/>
        </w:rPr>
      </w:pPr>
      <w:r w:rsidRPr="00C270A0">
        <w:rPr>
          <w:rFonts w:cs="David" w:hint="cs"/>
          <w:u w:val="single"/>
          <w:rtl/>
        </w:rPr>
        <w:t>אתי בן-יוסף:</w:t>
      </w:r>
    </w:p>
    <w:p w14:paraId="42E95C21" w14:textId="77777777" w:rsidR="00C270A0" w:rsidRPr="00C270A0" w:rsidRDefault="00C270A0" w:rsidP="00C270A0">
      <w:pPr>
        <w:bidi/>
        <w:rPr>
          <w:rFonts w:cs="David" w:hint="cs"/>
          <w:rtl/>
        </w:rPr>
      </w:pPr>
    </w:p>
    <w:p w14:paraId="0D80306A" w14:textId="77777777" w:rsidR="00C270A0" w:rsidRPr="00C270A0" w:rsidRDefault="00C270A0" w:rsidP="00C270A0">
      <w:pPr>
        <w:bidi/>
        <w:rPr>
          <w:rFonts w:cs="David" w:hint="cs"/>
          <w:rtl/>
        </w:rPr>
      </w:pPr>
      <w:r w:rsidRPr="00C270A0">
        <w:rPr>
          <w:rFonts w:cs="David" w:hint="cs"/>
          <w:rtl/>
        </w:rPr>
        <w:tab/>
        <w:t xml:space="preserve">חבר הכנסת מאיר פרוש. </w:t>
      </w:r>
    </w:p>
    <w:p w14:paraId="09CDFE7F" w14:textId="77777777" w:rsidR="00C270A0" w:rsidRPr="00C270A0" w:rsidRDefault="00C270A0" w:rsidP="00C270A0">
      <w:pPr>
        <w:bidi/>
        <w:rPr>
          <w:rFonts w:cs="David" w:hint="cs"/>
          <w:rtl/>
        </w:rPr>
      </w:pPr>
    </w:p>
    <w:p w14:paraId="3EA8F327" w14:textId="77777777" w:rsidR="00C270A0" w:rsidRPr="00C270A0" w:rsidRDefault="00C270A0" w:rsidP="00C270A0">
      <w:pPr>
        <w:bidi/>
        <w:rPr>
          <w:rFonts w:cs="David" w:hint="cs"/>
          <w:u w:val="single"/>
          <w:rtl/>
        </w:rPr>
      </w:pPr>
      <w:r w:rsidRPr="00C270A0">
        <w:rPr>
          <w:rFonts w:cs="David" w:hint="cs"/>
          <w:u w:val="single"/>
          <w:rtl/>
        </w:rPr>
        <w:t>מאיר פרוש:</w:t>
      </w:r>
    </w:p>
    <w:p w14:paraId="7284EEAA" w14:textId="77777777" w:rsidR="00C270A0" w:rsidRPr="00C270A0" w:rsidRDefault="00C270A0" w:rsidP="00C270A0">
      <w:pPr>
        <w:bidi/>
        <w:rPr>
          <w:rFonts w:cs="David" w:hint="cs"/>
          <w:u w:val="single"/>
        </w:rPr>
      </w:pPr>
    </w:p>
    <w:p w14:paraId="70C4E53E" w14:textId="77777777" w:rsidR="00C270A0" w:rsidRPr="00C270A0" w:rsidRDefault="00C270A0" w:rsidP="00C270A0">
      <w:pPr>
        <w:bidi/>
        <w:rPr>
          <w:rFonts w:cs="David" w:hint="cs"/>
          <w:rtl/>
        </w:rPr>
      </w:pPr>
      <w:r w:rsidRPr="00C270A0">
        <w:rPr>
          <w:rFonts w:cs="David" w:hint="cs"/>
          <w:rtl/>
        </w:rPr>
        <w:tab/>
        <w:t xml:space="preserve"> נגד. </w:t>
      </w:r>
    </w:p>
    <w:p w14:paraId="4C9B7488" w14:textId="77777777" w:rsidR="00C270A0" w:rsidRPr="00C270A0" w:rsidRDefault="00C270A0" w:rsidP="00C270A0">
      <w:pPr>
        <w:bidi/>
        <w:rPr>
          <w:rFonts w:cs="David" w:hint="cs"/>
          <w:rtl/>
        </w:rPr>
      </w:pPr>
    </w:p>
    <w:p w14:paraId="02D26CBD" w14:textId="77777777" w:rsidR="00C270A0" w:rsidRPr="00C270A0" w:rsidRDefault="00C270A0" w:rsidP="00C270A0">
      <w:pPr>
        <w:bidi/>
        <w:rPr>
          <w:rFonts w:cs="David" w:hint="cs"/>
          <w:u w:val="single"/>
          <w:rtl/>
        </w:rPr>
      </w:pPr>
      <w:r w:rsidRPr="00C270A0">
        <w:rPr>
          <w:rFonts w:cs="David" w:hint="cs"/>
          <w:u w:val="single"/>
          <w:rtl/>
        </w:rPr>
        <w:t>אתי בן-יוסף:</w:t>
      </w:r>
    </w:p>
    <w:p w14:paraId="5DA22E47" w14:textId="77777777" w:rsidR="00C270A0" w:rsidRPr="00C270A0" w:rsidRDefault="00C270A0" w:rsidP="00C270A0">
      <w:pPr>
        <w:bidi/>
        <w:rPr>
          <w:rFonts w:cs="David" w:hint="cs"/>
          <w:rtl/>
        </w:rPr>
      </w:pPr>
    </w:p>
    <w:p w14:paraId="31D64CA9" w14:textId="77777777" w:rsidR="00C270A0" w:rsidRPr="00C270A0" w:rsidRDefault="00C270A0" w:rsidP="00C270A0">
      <w:pPr>
        <w:bidi/>
        <w:rPr>
          <w:rFonts w:cs="David" w:hint="cs"/>
          <w:rtl/>
        </w:rPr>
      </w:pPr>
      <w:r w:rsidRPr="00C270A0">
        <w:rPr>
          <w:rFonts w:cs="David" w:hint="cs"/>
          <w:rtl/>
        </w:rPr>
        <w:tab/>
        <w:t xml:space="preserve">חבר הכנסת גדעון סער. </w:t>
      </w:r>
    </w:p>
    <w:p w14:paraId="0547CB56" w14:textId="77777777" w:rsidR="00C270A0" w:rsidRPr="00C270A0" w:rsidRDefault="00C270A0" w:rsidP="00C270A0">
      <w:pPr>
        <w:bidi/>
        <w:rPr>
          <w:rFonts w:cs="David" w:hint="cs"/>
          <w:rtl/>
        </w:rPr>
      </w:pPr>
    </w:p>
    <w:p w14:paraId="2E5050D9" w14:textId="77777777" w:rsidR="00C270A0" w:rsidRPr="00C270A0" w:rsidRDefault="00C270A0" w:rsidP="00C270A0">
      <w:pPr>
        <w:bidi/>
        <w:rPr>
          <w:rFonts w:cs="David" w:hint="cs"/>
          <w:u w:val="single"/>
          <w:rtl/>
        </w:rPr>
      </w:pPr>
      <w:r w:rsidRPr="00C270A0">
        <w:rPr>
          <w:rFonts w:cs="David" w:hint="cs"/>
          <w:u w:val="single"/>
          <w:rtl/>
        </w:rPr>
        <w:t>גדעון סער:</w:t>
      </w:r>
    </w:p>
    <w:p w14:paraId="5A3A6DEC" w14:textId="77777777" w:rsidR="00C270A0" w:rsidRPr="00C270A0" w:rsidRDefault="00C270A0" w:rsidP="00C270A0">
      <w:pPr>
        <w:bidi/>
        <w:rPr>
          <w:rFonts w:cs="David" w:hint="cs"/>
          <w:u w:val="single"/>
          <w:rtl/>
        </w:rPr>
      </w:pPr>
    </w:p>
    <w:p w14:paraId="0E97CF74" w14:textId="77777777" w:rsidR="00C270A0" w:rsidRPr="00C270A0" w:rsidRDefault="00C270A0" w:rsidP="00C270A0">
      <w:pPr>
        <w:bidi/>
        <w:rPr>
          <w:rFonts w:cs="David" w:hint="cs"/>
          <w:rtl/>
        </w:rPr>
      </w:pPr>
      <w:r w:rsidRPr="00C270A0">
        <w:rPr>
          <w:rFonts w:cs="David" w:hint="cs"/>
          <w:rtl/>
        </w:rPr>
        <w:tab/>
        <w:t xml:space="preserve"> בעד. </w:t>
      </w:r>
    </w:p>
    <w:p w14:paraId="70FE4B03" w14:textId="77777777" w:rsidR="00C270A0" w:rsidRPr="00C270A0" w:rsidRDefault="00C270A0" w:rsidP="00C270A0">
      <w:pPr>
        <w:bidi/>
        <w:rPr>
          <w:rFonts w:cs="David" w:hint="cs"/>
          <w:rtl/>
        </w:rPr>
      </w:pPr>
    </w:p>
    <w:p w14:paraId="6690A2EE" w14:textId="77777777" w:rsidR="00C270A0" w:rsidRPr="00C270A0" w:rsidRDefault="00C270A0" w:rsidP="00C270A0">
      <w:pPr>
        <w:bidi/>
        <w:rPr>
          <w:rFonts w:cs="David" w:hint="cs"/>
          <w:u w:val="single"/>
          <w:rtl/>
        </w:rPr>
      </w:pPr>
      <w:r w:rsidRPr="00C270A0">
        <w:rPr>
          <w:rFonts w:cs="David" w:hint="cs"/>
          <w:u w:val="single"/>
          <w:rtl/>
        </w:rPr>
        <w:t>אתי בן-יוסף:</w:t>
      </w:r>
    </w:p>
    <w:p w14:paraId="55C77394" w14:textId="77777777" w:rsidR="00C270A0" w:rsidRPr="00C270A0" w:rsidRDefault="00C270A0" w:rsidP="00C270A0">
      <w:pPr>
        <w:bidi/>
        <w:rPr>
          <w:rFonts w:cs="David" w:hint="cs"/>
          <w:rtl/>
        </w:rPr>
      </w:pPr>
    </w:p>
    <w:p w14:paraId="5FA9DCEA" w14:textId="77777777" w:rsidR="00C270A0" w:rsidRPr="00C270A0" w:rsidRDefault="00C270A0" w:rsidP="00C270A0">
      <w:pPr>
        <w:bidi/>
        <w:rPr>
          <w:rFonts w:cs="David" w:hint="cs"/>
          <w:rtl/>
        </w:rPr>
      </w:pPr>
      <w:r w:rsidRPr="00C270A0">
        <w:rPr>
          <w:rFonts w:cs="David" w:hint="cs"/>
          <w:rtl/>
        </w:rPr>
        <w:tab/>
        <w:t xml:space="preserve">חבר הכנסת ראובן ריבלין. </w:t>
      </w:r>
    </w:p>
    <w:p w14:paraId="128CE948" w14:textId="77777777" w:rsidR="00C270A0" w:rsidRPr="00C270A0" w:rsidRDefault="00C270A0" w:rsidP="00C270A0">
      <w:pPr>
        <w:bidi/>
        <w:rPr>
          <w:rFonts w:cs="David" w:hint="cs"/>
          <w:rtl/>
        </w:rPr>
      </w:pPr>
    </w:p>
    <w:p w14:paraId="42DE34B1" w14:textId="77777777" w:rsidR="00C270A0" w:rsidRPr="00C270A0" w:rsidRDefault="00C270A0" w:rsidP="00C270A0">
      <w:pPr>
        <w:bidi/>
        <w:rPr>
          <w:rFonts w:cs="David" w:hint="cs"/>
          <w:rtl/>
        </w:rPr>
      </w:pPr>
      <w:r w:rsidRPr="00C270A0">
        <w:rPr>
          <w:rFonts w:cs="David" w:hint="cs"/>
          <w:u w:val="single"/>
          <w:rtl/>
        </w:rPr>
        <w:t>ראובן ריבלין:</w:t>
      </w:r>
    </w:p>
    <w:p w14:paraId="6198335B" w14:textId="77777777" w:rsidR="00C270A0" w:rsidRPr="00C270A0" w:rsidRDefault="00C270A0" w:rsidP="00C270A0">
      <w:pPr>
        <w:bidi/>
        <w:rPr>
          <w:rFonts w:cs="David" w:hint="cs"/>
          <w:rtl/>
        </w:rPr>
      </w:pPr>
    </w:p>
    <w:p w14:paraId="26F707B9" w14:textId="77777777" w:rsidR="00C270A0" w:rsidRPr="00C270A0" w:rsidRDefault="00C270A0" w:rsidP="00C270A0">
      <w:pPr>
        <w:bidi/>
        <w:rPr>
          <w:rFonts w:cs="David" w:hint="cs"/>
          <w:rtl/>
        </w:rPr>
      </w:pPr>
      <w:r w:rsidRPr="00C270A0">
        <w:rPr>
          <w:rFonts w:cs="David" w:hint="cs"/>
          <w:rtl/>
        </w:rPr>
        <w:tab/>
        <w:t xml:space="preserve"> בעד. </w:t>
      </w:r>
    </w:p>
    <w:p w14:paraId="6DEFF9A1" w14:textId="77777777" w:rsidR="00C270A0" w:rsidRPr="00C270A0" w:rsidRDefault="00C270A0" w:rsidP="00C270A0">
      <w:pPr>
        <w:bidi/>
        <w:rPr>
          <w:rFonts w:cs="David" w:hint="cs"/>
          <w:rtl/>
        </w:rPr>
      </w:pPr>
    </w:p>
    <w:p w14:paraId="2A4882E3" w14:textId="77777777" w:rsidR="00C270A0" w:rsidRPr="00C270A0" w:rsidRDefault="00C270A0" w:rsidP="00C270A0">
      <w:pPr>
        <w:bidi/>
        <w:rPr>
          <w:rFonts w:cs="David" w:hint="cs"/>
          <w:u w:val="single"/>
          <w:rtl/>
        </w:rPr>
      </w:pPr>
      <w:r w:rsidRPr="00C270A0">
        <w:rPr>
          <w:rFonts w:cs="David" w:hint="cs"/>
          <w:u w:val="single"/>
          <w:rtl/>
        </w:rPr>
        <w:t>אתי בן-יוסף:</w:t>
      </w:r>
    </w:p>
    <w:p w14:paraId="3AD1F96F" w14:textId="77777777" w:rsidR="00C270A0" w:rsidRPr="00C270A0" w:rsidRDefault="00C270A0" w:rsidP="00C270A0">
      <w:pPr>
        <w:bidi/>
        <w:rPr>
          <w:rFonts w:cs="David" w:hint="cs"/>
          <w:rtl/>
        </w:rPr>
      </w:pPr>
    </w:p>
    <w:p w14:paraId="245AEF4B" w14:textId="77777777" w:rsidR="00C270A0" w:rsidRPr="00C270A0" w:rsidRDefault="00C270A0" w:rsidP="00C270A0">
      <w:pPr>
        <w:bidi/>
        <w:rPr>
          <w:rFonts w:cs="David" w:hint="cs"/>
          <w:rtl/>
        </w:rPr>
      </w:pPr>
      <w:r w:rsidRPr="00C270A0">
        <w:rPr>
          <w:rFonts w:cs="David" w:hint="cs"/>
          <w:rtl/>
        </w:rPr>
        <w:tab/>
        <w:t xml:space="preserve">חבר הכנסת יולי </w:t>
      </w:r>
      <w:proofErr w:type="spellStart"/>
      <w:r w:rsidRPr="00C270A0">
        <w:rPr>
          <w:rFonts w:cs="David" w:hint="cs"/>
          <w:rtl/>
        </w:rPr>
        <w:t>אדלשטיין</w:t>
      </w:r>
      <w:proofErr w:type="spellEnd"/>
      <w:r w:rsidRPr="00C270A0">
        <w:rPr>
          <w:rFonts w:cs="David" w:hint="cs"/>
          <w:rtl/>
        </w:rPr>
        <w:t xml:space="preserve">. </w:t>
      </w:r>
    </w:p>
    <w:p w14:paraId="4F9ACD2A" w14:textId="77777777" w:rsidR="00C270A0" w:rsidRPr="00C270A0" w:rsidRDefault="00C270A0" w:rsidP="00C270A0">
      <w:pPr>
        <w:bidi/>
        <w:rPr>
          <w:rFonts w:cs="David" w:hint="cs"/>
          <w:rtl/>
        </w:rPr>
      </w:pPr>
    </w:p>
    <w:p w14:paraId="00BD9197" w14:textId="77777777" w:rsidR="00C270A0" w:rsidRPr="00C270A0" w:rsidRDefault="00C270A0" w:rsidP="00C270A0">
      <w:pPr>
        <w:bidi/>
        <w:rPr>
          <w:rFonts w:cs="David"/>
          <w:u w:val="single"/>
          <w:rtl/>
        </w:rPr>
      </w:pPr>
      <w:r w:rsidRPr="00C270A0">
        <w:rPr>
          <w:rFonts w:cs="David"/>
          <w:u w:val="single"/>
          <w:rtl/>
        </w:rPr>
        <w:t xml:space="preserve">יולי-יואל </w:t>
      </w:r>
      <w:proofErr w:type="spellStart"/>
      <w:r w:rsidRPr="00C270A0">
        <w:rPr>
          <w:rFonts w:cs="David"/>
          <w:u w:val="single"/>
          <w:rtl/>
        </w:rPr>
        <w:t>אדלשטיין</w:t>
      </w:r>
      <w:proofErr w:type="spellEnd"/>
      <w:r w:rsidRPr="00C270A0">
        <w:rPr>
          <w:rFonts w:cs="David"/>
          <w:u w:val="single"/>
          <w:rtl/>
        </w:rPr>
        <w:t>:</w:t>
      </w:r>
    </w:p>
    <w:p w14:paraId="0386EC5B" w14:textId="77777777" w:rsidR="00C270A0" w:rsidRPr="00C270A0" w:rsidRDefault="00C270A0" w:rsidP="00C270A0">
      <w:pPr>
        <w:bidi/>
        <w:rPr>
          <w:rFonts w:cs="David"/>
          <w:u w:val="single"/>
          <w:rtl/>
        </w:rPr>
      </w:pPr>
    </w:p>
    <w:p w14:paraId="6A260FC3" w14:textId="77777777" w:rsidR="00C270A0" w:rsidRPr="00C270A0" w:rsidRDefault="00C270A0" w:rsidP="00C270A0">
      <w:pPr>
        <w:bidi/>
        <w:rPr>
          <w:rFonts w:cs="David" w:hint="cs"/>
          <w:rtl/>
        </w:rPr>
      </w:pPr>
      <w:r w:rsidRPr="00C270A0">
        <w:rPr>
          <w:rFonts w:cs="David"/>
          <w:rtl/>
        </w:rPr>
        <w:tab/>
      </w:r>
      <w:r w:rsidRPr="00C270A0">
        <w:rPr>
          <w:rFonts w:cs="David" w:hint="cs"/>
          <w:rtl/>
        </w:rPr>
        <w:t xml:space="preserve"> בעד. </w:t>
      </w:r>
    </w:p>
    <w:p w14:paraId="513793B9" w14:textId="77777777" w:rsidR="00C270A0" w:rsidRPr="00C270A0" w:rsidRDefault="00C270A0" w:rsidP="00C270A0">
      <w:pPr>
        <w:bidi/>
        <w:rPr>
          <w:rFonts w:cs="David" w:hint="cs"/>
          <w:rtl/>
        </w:rPr>
      </w:pPr>
    </w:p>
    <w:p w14:paraId="5C2AFFAA" w14:textId="77777777" w:rsidR="00C270A0" w:rsidRPr="00C270A0" w:rsidRDefault="00C270A0" w:rsidP="00C270A0">
      <w:pPr>
        <w:bidi/>
        <w:rPr>
          <w:rFonts w:cs="David" w:hint="cs"/>
          <w:u w:val="single"/>
          <w:rtl/>
        </w:rPr>
      </w:pPr>
      <w:r w:rsidRPr="00C270A0">
        <w:rPr>
          <w:rFonts w:cs="David" w:hint="cs"/>
          <w:u w:val="single"/>
          <w:rtl/>
        </w:rPr>
        <w:t>אתי בן-יוסף:</w:t>
      </w:r>
    </w:p>
    <w:p w14:paraId="789F0654" w14:textId="77777777" w:rsidR="00C270A0" w:rsidRPr="00C270A0" w:rsidRDefault="00C270A0" w:rsidP="00C270A0">
      <w:pPr>
        <w:bidi/>
        <w:rPr>
          <w:rFonts w:cs="David" w:hint="cs"/>
          <w:rtl/>
        </w:rPr>
      </w:pPr>
    </w:p>
    <w:p w14:paraId="07C2C219" w14:textId="77777777" w:rsidR="00C270A0" w:rsidRPr="00C270A0" w:rsidRDefault="00C270A0" w:rsidP="00C270A0">
      <w:pPr>
        <w:bidi/>
        <w:rPr>
          <w:rFonts w:cs="David" w:hint="cs"/>
          <w:rtl/>
        </w:rPr>
      </w:pPr>
      <w:r w:rsidRPr="00C270A0">
        <w:rPr>
          <w:rFonts w:cs="David" w:hint="cs"/>
          <w:rtl/>
        </w:rPr>
        <w:tab/>
        <w:t xml:space="preserve">חבר הכנסת </w:t>
      </w:r>
      <w:proofErr w:type="spellStart"/>
      <w:r w:rsidRPr="00C270A0">
        <w:rPr>
          <w:rFonts w:cs="David" w:hint="cs"/>
          <w:rtl/>
        </w:rPr>
        <w:t>אהרונוביץ</w:t>
      </w:r>
      <w:proofErr w:type="spellEnd"/>
      <w:r w:rsidRPr="00C270A0">
        <w:rPr>
          <w:rFonts w:cs="David" w:hint="cs"/>
          <w:rtl/>
        </w:rPr>
        <w:t xml:space="preserve">, במקום חברת הכנסת </w:t>
      </w:r>
      <w:proofErr w:type="spellStart"/>
      <w:r w:rsidRPr="00C270A0">
        <w:rPr>
          <w:rFonts w:cs="David" w:hint="cs"/>
          <w:rtl/>
        </w:rPr>
        <w:t>טרטמן</w:t>
      </w:r>
      <w:proofErr w:type="spellEnd"/>
      <w:r w:rsidRPr="00C270A0">
        <w:rPr>
          <w:rFonts w:cs="David" w:hint="cs"/>
          <w:rtl/>
        </w:rPr>
        <w:t xml:space="preserve">. </w:t>
      </w:r>
    </w:p>
    <w:p w14:paraId="559CFD0A" w14:textId="77777777" w:rsidR="00C270A0" w:rsidRPr="00C270A0" w:rsidRDefault="00C270A0" w:rsidP="00C270A0">
      <w:pPr>
        <w:bidi/>
        <w:rPr>
          <w:rFonts w:cs="David" w:hint="cs"/>
          <w:rtl/>
        </w:rPr>
      </w:pPr>
    </w:p>
    <w:p w14:paraId="02A45F2C" w14:textId="77777777" w:rsidR="00C270A0" w:rsidRPr="00C270A0" w:rsidRDefault="00C270A0" w:rsidP="00C270A0">
      <w:pPr>
        <w:bidi/>
        <w:rPr>
          <w:rFonts w:cs="David" w:hint="cs"/>
          <w:rtl/>
        </w:rPr>
      </w:pPr>
      <w:r w:rsidRPr="00C270A0">
        <w:rPr>
          <w:rFonts w:cs="David" w:hint="cs"/>
          <w:u w:val="single"/>
          <w:rtl/>
        </w:rPr>
        <w:t xml:space="preserve">יצחק </w:t>
      </w:r>
      <w:proofErr w:type="spellStart"/>
      <w:r w:rsidRPr="00C270A0">
        <w:rPr>
          <w:rFonts w:cs="David" w:hint="cs"/>
          <w:u w:val="single"/>
          <w:rtl/>
        </w:rPr>
        <w:t>אהרונוביץ</w:t>
      </w:r>
      <w:proofErr w:type="spellEnd"/>
      <w:r w:rsidRPr="00C270A0">
        <w:rPr>
          <w:rFonts w:cs="David" w:hint="cs"/>
          <w:u w:val="single"/>
          <w:rtl/>
        </w:rPr>
        <w:t>:</w:t>
      </w:r>
    </w:p>
    <w:p w14:paraId="76E3DC18" w14:textId="77777777" w:rsidR="00C270A0" w:rsidRPr="00C270A0" w:rsidRDefault="00C270A0" w:rsidP="00C270A0">
      <w:pPr>
        <w:bidi/>
        <w:rPr>
          <w:rFonts w:cs="David" w:hint="cs"/>
          <w:rtl/>
        </w:rPr>
      </w:pPr>
    </w:p>
    <w:p w14:paraId="1E7F7F02" w14:textId="77777777" w:rsidR="00C270A0" w:rsidRPr="00C270A0" w:rsidRDefault="00C270A0" w:rsidP="00C270A0">
      <w:pPr>
        <w:bidi/>
        <w:rPr>
          <w:rFonts w:cs="David" w:hint="cs"/>
          <w:rtl/>
        </w:rPr>
      </w:pPr>
      <w:r w:rsidRPr="00C270A0">
        <w:rPr>
          <w:rFonts w:cs="David" w:hint="cs"/>
          <w:rtl/>
        </w:rPr>
        <w:tab/>
        <w:t xml:space="preserve"> נמנע. </w:t>
      </w:r>
    </w:p>
    <w:p w14:paraId="1C3824B4" w14:textId="77777777" w:rsidR="00C270A0" w:rsidRPr="00C270A0" w:rsidRDefault="00C270A0" w:rsidP="00C270A0">
      <w:pPr>
        <w:bidi/>
        <w:rPr>
          <w:rFonts w:cs="David" w:hint="cs"/>
          <w:rtl/>
        </w:rPr>
      </w:pPr>
    </w:p>
    <w:p w14:paraId="30E4D0FA" w14:textId="77777777" w:rsidR="00C270A0" w:rsidRPr="00C270A0" w:rsidRDefault="00C270A0" w:rsidP="00C270A0">
      <w:pPr>
        <w:bidi/>
        <w:rPr>
          <w:rFonts w:cs="David" w:hint="cs"/>
          <w:u w:val="single"/>
          <w:rtl/>
        </w:rPr>
      </w:pPr>
      <w:r w:rsidRPr="00C270A0">
        <w:rPr>
          <w:rFonts w:cs="David" w:hint="cs"/>
          <w:u w:val="single"/>
          <w:rtl/>
        </w:rPr>
        <w:t>אתי בן-יוסף:</w:t>
      </w:r>
    </w:p>
    <w:p w14:paraId="5531DA84" w14:textId="77777777" w:rsidR="00C270A0" w:rsidRPr="00C270A0" w:rsidRDefault="00C270A0" w:rsidP="00C270A0">
      <w:pPr>
        <w:bidi/>
        <w:rPr>
          <w:rFonts w:cs="David" w:hint="cs"/>
          <w:rtl/>
        </w:rPr>
      </w:pPr>
    </w:p>
    <w:p w14:paraId="7498CFAB" w14:textId="77777777" w:rsidR="00C270A0" w:rsidRPr="00C270A0" w:rsidRDefault="00C270A0" w:rsidP="00C270A0">
      <w:pPr>
        <w:bidi/>
        <w:rPr>
          <w:rFonts w:cs="David" w:hint="cs"/>
          <w:rtl/>
        </w:rPr>
      </w:pPr>
      <w:r w:rsidRPr="00C270A0">
        <w:rPr>
          <w:rFonts w:cs="David" w:hint="cs"/>
          <w:rtl/>
        </w:rPr>
        <w:tab/>
        <w:t xml:space="preserve">חבר הכנסת </w:t>
      </w:r>
      <w:proofErr w:type="spellStart"/>
      <w:r w:rsidRPr="00C270A0">
        <w:rPr>
          <w:rFonts w:cs="David" w:hint="cs"/>
          <w:rtl/>
        </w:rPr>
        <w:t>רוברט</w:t>
      </w:r>
      <w:proofErr w:type="spellEnd"/>
      <w:r w:rsidRPr="00C270A0">
        <w:rPr>
          <w:rFonts w:cs="David" w:hint="cs"/>
          <w:rtl/>
        </w:rPr>
        <w:t xml:space="preserve"> </w:t>
      </w:r>
      <w:proofErr w:type="spellStart"/>
      <w:r w:rsidRPr="00C270A0">
        <w:rPr>
          <w:rFonts w:cs="David" w:hint="cs"/>
          <w:rtl/>
        </w:rPr>
        <w:t>אילטוב</w:t>
      </w:r>
      <w:proofErr w:type="spellEnd"/>
      <w:r w:rsidRPr="00C270A0">
        <w:rPr>
          <w:rFonts w:cs="David" w:hint="cs"/>
          <w:rtl/>
        </w:rPr>
        <w:t xml:space="preserve">. </w:t>
      </w:r>
    </w:p>
    <w:p w14:paraId="2563CB88" w14:textId="77777777" w:rsidR="00C270A0" w:rsidRPr="00C270A0" w:rsidRDefault="00C270A0" w:rsidP="00C270A0">
      <w:pPr>
        <w:bidi/>
        <w:rPr>
          <w:rFonts w:cs="David" w:hint="cs"/>
          <w:rtl/>
        </w:rPr>
      </w:pPr>
    </w:p>
    <w:p w14:paraId="0083F65A" w14:textId="77777777" w:rsidR="00C270A0" w:rsidRPr="00C270A0" w:rsidRDefault="00C270A0" w:rsidP="00C270A0">
      <w:pPr>
        <w:bidi/>
        <w:rPr>
          <w:rFonts w:cs="David"/>
          <w:rtl/>
        </w:rPr>
      </w:pPr>
      <w:proofErr w:type="spellStart"/>
      <w:r w:rsidRPr="00C270A0">
        <w:rPr>
          <w:rFonts w:cs="David" w:hint="eastAsia"/>
          <w:u w:val="single"/>
          <w:rtl/>
        </w:rPr>
        <w:t>רוברט</w:t>
      </w:r>
      <w:proofErr w:type="spellEnd"/>
      <w:r w:rsidRPr="00C270A0">
        <w:rPr>
          <w:rFonts w:cs="David"/>
          <w:u w:val="single"/>
          <w:rtl/>
        </w:rPr>
        <w:t xml:space="preserve"> </w:t>
      </w:r>
      <w:proofErr w:type="spellStart"/>
      <w:r w:rsidRPr="00C270A0">
        <w:rPr>
          <w:rFonts w:cs="David"/>
          <w:u w:val="single"/>
          <w:rtl/>
        </w:rPr>
        <w:t>אילטוב</w:t>
      </w:r>
      <w:proofErr w:type="spellEnd"/>
      <w:r w:rsidRPr="00C270A0">
        <w:rPr>
          <w:rFonts w:cs="David"/>
          <w:u w:val="single"/>
          <w:rtl/>
        </w:rPr>
        <w:t>:</w:t>
      </w:r>
    </w:p>
    <w:p w14:paraId="618E9B48" w14:textId="77777777" w:rsidR="00C270A0" w:rsidRPr="00C270A0" w:rsidRDefault="00C270A0" w:rsidP="00C270A0">
      <w:pPr>
        <w:bidi/>
        <w:rPr>
          <w:rFonts w:cs="David"/>
          <w:rtl/>
        </w:rPr>
      </w:pPr>
    </w:p>
    <w:p w14:paraId="36E80907" w14:textId="77777777" w:rsidR="00C270A0" w:rsidRPr="00C270A0" w:rsidRDefault="00C270A0" w:rsidP="00C270A0">
      <w:pPr>
        <w:bidi/>
        <w:rPr>
          <w:rFonts w:cs="David" w:hint="cs"/>
          <w:rtl/>
        </w:rPr>
      </w:pPr>
      <w:r w:rsidRPr="00C270A0">
        <w:rPr>
          <w:rFonts w:cs="David"/>
          <w:rtl/>
        </w:rPr>
        <w:tab/>
      </w:r>
      <w:r w:rsidRPr="00C270A0">
        <w:rPr>
          <w:rFonts w:cs="David" w:hint="cs"/>
          <w:rtl/>
        </w:rPr>
        <w:t xml:space="preserve"> נמנע. </w:t>
      </w:r>
    </w:p>
    <w:p w14:paraId="7EAF17BF" w14:textId="77777777" w:rsidR="00C270A0" w:rsidRPr="00C270A0" w:rsidRDefault="00C270A0" w:rsidP="00C270A0">
      <w:pPr>
        <w:bidi/>
        <w:rPr>
          <w:rFonts w:cs="David" w:hint="cs"/>
          <w:rtl/>
        </w:rPr>
      </w:pPr>
    </w:p>
    <w:p w14:paraId="1E2F0229" w14:textId="77777777" w:rsidR="00C270A0" w:rsidRDefault="00C270A0" w:rsidP="00C270A0">
      <w:pPr>
        <w:bidi/>
        <w:rPr>
          <w:rFonts w:cs="David" w:hint="cs"/>
          <w:u w:val="single"/>
          <w:rtl/>
        </w:rPr>
      </w:pPr>
    </w:p>
    <w:p w14:paraId="0C729778" w14:textId="77777777" w:rsidR="00C270A0" w:rsidRDefault="00C270A0" w:rsidP="00C270A0">
      <w:pPr>
        <w:bidi/>
        <w:rPr>
          <w:rFonts w:cs="David" w:hint="cs"/>
          <w:u w:val="single"/>
          <w:rtl/>
        </w:rPr>
      </w:pPr>
    </w:p>
    <w:p w14:paraId="23298F64" w14:textId="77777777" w:rsidR="00C270A0" w:rsidRDefault="00C270A0" w:rsidP="00C270A0">
      <w:pPr>
        <w:bidi/>
        <w:rPr>
          <w:rFonts w:cs="David" w:hint="cs"/>
          <w:u w:val="single"/>
          <w:rtl/>
        </w:rPr>
      </w:pPr>
    </w:p>
    <w:p w14:paraId="0C6EBD08" w14:textId="77777777" w:rsidR="00C270A0" w:rsidRDefault="00C270A0" w:rsidP="00C270A0">
      <w:pPr>
        <w:bidi/>
        <w:rPr>
          <w:rFonts w:cs="David" w:hint="cs"/>
          <w:u w:val="single"/>
          <w:rtl/>
        </w:rPr>
      </w:pPr>
    </w:p>
    <w:p w14:paraId="0F569D3F" w14:textId="77777777" w:rsidR="00C270A0" w:rsidRDefault="00C270A0" w:rsidP="00C270A0">
      <w:pPr>
        <w:bidi/>
        <w:rPr>
          <w:rFonts w:cs="David" w:hint="cs"/>
          <w:u w:val="single"/>
          <w:rtl/>
        </w:rPr>
      </w:pPr>
    </w:p>
    <w:p w14:paraId="08DB3C5A" w14:textId="77777777" w:rsidR="00C270A0" w:rsidRDefault="00C270A0" w:rsidP="00C270A0">
      <w:pPr>
        <w:bidi/>
        <w:rPr>
          <w:rFonts w:cs="David" w:hint="cs"/>
          <w:u w:val="single"/>
          <w:rtl/>
        </w:rPr>
      </w:pPr>
    </w:p>
    <w:p w14:paraId="5DA70097" w14:textId="77777777" w:rsidR="00C270A0" w:rsidRDefault="00C270A0" w:rsidP="00C270A0">
      <w:pPr>
        <w:bidi/>
        <w:rPr>
          <w:rFonts w:cs="David" w:hint="cs"/>
          <w:u w:val="single"/>
          <w:rtl/>
        </w:rPr>
      </w:pPr>
    </w:p>
    <w:p w14:paraId="6ACE8E06" w14:textId="77777777" w:rsidR="00C270A0" w:rsidRPr="00C270A0" w:rsidRDefault="00C270A0" w:rsidP="00C270A0">
      <w:pPr>
        <w:bidi/>
        <w:rPr>
          <w:rFonts w:cs="David" w:hint="cs"/>
          <w:u w:val="single"/>
          <w:rtl/>
        </w:rPr>
      </w:pPr>
      <w:r w:rsidRPr="00C270A0">
        <w:rPr>
          <w:rFonts w:cs="David" w:hint="cs"/>
          <w:u w:val="single"/>
          <w:rtl/>
        </w:rPr>
        <w:t>אתי בן-יוסף:</w:t>
      </w:r>
    </w:p>
    <w:p w14:paraId="112B6EF9" w14:textId="77777777" w:rsidR="00C270A0" w:rsidRPr="00C270A0" w:rsidRDefault="00C270A0" w:rsidP="00C270A0">
      <w:pPr>
        <w:bidi/>
        <w:rPr>
          <w:rFonts w:cs="David" w:hint="cs"/>
          <w:rtl/>
        </w:rPr>
      </w:pPr>
    </w:p>
    <w:p w14:paraId="4A4D046C" w14:textId="77777777" w:rsidR="00C270A0" w:rsidRPr="00C270A0" w:rsidRDefault="00C270A0" w:rsidP="00C270A0">
      <w:pPr>
        <w:bidi/>
        <w:rPr>
          <w:rFonts w:cs="David" w:hint="cs"/>
          <w:rtl/>
        </w:rPr>
      </w:pPr>
      <w:r w:rsidRPr="00C270A0">
        <w:rPr>
          <w:rFonts w:cs="David" w:hint="cs"/>
          <w:rtl/>
        </w:rPr>
        <w:tab/>
        <w:t xml:space="preserve">חבר הכנסת אורי אריאל, אינו נוכח. חבר הכנסת אליהו גבאי, אינו נוכח. חברת הכנסת זהבה </w:t>
      </w:r>
      <w:proofErr w:type="spellStart"/>
      <w:r w:rsidRPr="00C270A0">
        <w:rPr>
          <w:rFonts w:cs="David" w:hint="cs"/>
          <w:rtl/>
        </w:rPr>
        <w:t>גלאון</w:t>
      </w:r>
      <w:proofErr w:type="spellEnd"/>
      <w:r w:rsidRPr="00C270A0">
        <w:rPr>
          <w:rFonts w:cs="David" w:hint="cs"/>
          <w:rtl/>
        </w:rPr>
        <w:t xml:space="preserve">. </w:t>
      </w:r>
    </w:p>
    <w:p w14:paraId="07AF8565" w14:textId="77777777" w:rsidR="00C270A0" w:rsidRPr="00C270A0" w:rsidRDefault="00C270A0" w:rsidP="00C270A0">
      <w:pPr>
        <w:bidi/>
        <w:rPr>
          <w:rFonts w:cs="David" w:hint="cs"/>
          <w:rtl/>
        </w:rPr>
      </w:pPr>
    </w:p>
    <w:p w14:paraId="739D2537" w14:textId="77777777" w:rsidR="00C270A0" w:rsidRDefault="00C270A0" w:rsidP="00C270A0">
      <w:pPr>
        <w:bidi/>
        <w:rPr>
          <w:rFonts w:cs="David" w:hint="cs"/>
          <w:u w:val="single"/>
          <w:rtl/>
        </w:rPr>
      </w:pPr>
    </w:p>
    <w:p w14:paraId="6EA9B1A7" w14:textId="77777777" w:rsidR="00C270A0" w:rsidRPr="00C270A0" w:rsidRDefault="00C270A0" w:rsidP="00C270A0">
      <w:pPr>
        <w:bidi/>
        <w:rPr>
          <w:rFonts w:cs="David" w:hint="cs"/>
          <w:rtl/>
        </w:rPr>
      </w:pPr>
      <w:r w:rsidRPr="00C270A0">
        <w:rPr>
          <w:rFonts w:cs="David" w:hint="cs"/>
          <w:u w:val="single"/>
          <w:rtl/>
        </w:rPr>
        <w:t xml:space="preserve">זהבה </w:t>
      </w:r>
      <w:proofErr w:type="spellStart"/>
      <w:r w:rsidRPr="00C270A0">
        <w:rPr>
          <w:rFonts w:cs="David" w:hint="cs"/>
          <w:u w:val="single"/>
          <w:rtl/>
        </w:rPr>
        <w:t>גלאון</w:t>
      </w:r>
      <w:proofErr w:type="spellEnd"/>
      <w:r w:rsidRPr="00C270A0">
        <w:rPr>
          <w:rFonts w:cs="David" w:hint="cs"/>
          <w:u w:val="single"/>
          <w:rtl/>
        </w:rPr>
        <w:t>:</w:t>
      </w:r>
    </w:p>
    <w:p w14:paraId="7F114B7A" w14:textId="77777777" w:rsidR="00C270A0" w:rsidRPr="00C270A0" w:rsidRDefault="00C270A0" w:rsidP="00C270A0">
      <w:pPr>
        <w:bidi/>
        <w:rPr>
          <w:rFonts w:cs="David" w:hint="cs"/>
          <w:rtl/>
        </w:rPr>
      </w:pPr>
    </w:p>
    <w:p w14:paraId="5589723E" w14:textId="77777777" w:rsidR="00C270A0" w:rsidRPr="00C270A0" w:rsidRDefault="00C270A0" w:rsidP="00C270A0">
      <w:pPr>
        <w:bidi/>
        <w:rPr>
          <w:rFonts w:cs="David" w:hint="cs"/>
          <w:rtl/>
        </w:rPr>
      </w:pPr>
      <w:r w:rsidRPr="00C270A0">
        <w:rPr>
          <w:rFonts w:cs="David" w:hint="cs"/>
          <w:rtl/>
        </w:rPr>
        <w:tab/>
        <w:t xml:space="preserve"> בעד. </w:t>
      </w:r>
    </w:p>
    <w:p w14:paraId="14F09628" w14:textId="77777777" w:rsidR="00C270A0" w:rsidRPr="00C270A0" w:rsidRDefault="00C270A0" w:rsidP="00C270A0">
      <w:pPr>
        <w:bidi/>
        <w:rPr>
          <w:rFonts w:cs="David" w:hint="cs"/>
          <w:rtl/>
        </w:rPr>
      </w:pPr>
    </w:p>
    <w:p w14:paraId="6CBD4A01" w14:textId="77777777" w:rsidR="00C270A0" w:rsidRPr="00C270A0" w:rsidRDefault="00C270A0" w:rsidP="00C270A0">
      <w:pPr>
        <w:bidi/>
        <w:rPr>
          <w:rFonts w:cs="David" w:hint="cs"/>
          <w:u w:val="single"/>
          <w:rtl/>
        </w:rPr>
      </w:pPr>
      <w:r w:rsidRPr="00C270A0">
        <w:rPr>
          <w:rFonts w:cs="David" w:hint="cs"/>
          <w:u w:val="single"/>
          <w:rtl/>
        </w:rPr>
        <w:t>אתי בן-יוסף:</w:t>
      </w:r>
    </w:p>
    <w:p w14:paraId="34CD0186" w14:textId="77777777" w:rsidR="00C270A0" w:rsidRPr="00C270A0" w:rsidRDefault="00C270A0" w:rsidP="00C270A0">
      <w:pPr>
        <w:bidi/>
        <w:rPr>
          <w:rFonts w:cs="David" w:hint="cs"/>
          <w:rtl/>
        </w:rPr>
      </w:pPr>
    </w:p>
    <w:p w14:paraId="37C04094" w14:textId="77777777" w:rsidR="00C270A0" w:rsidRPr="00C270A0" w:rsidRDefault="00C270A0" w:rsidP="00C270A0">
      <w:pPr>
        <w:bidi/>
        <w:rPr>
          <w:rFonts w:cs="David" w:hint="cs"/>
          <w:rtl/>
        </w:rPr>
      </w:pPr>
      <w:r w:rsidRPr="00C270A0">
        <w:rPr>
          <w:rFonts w:cs="David" w:hint="cs"/>
          <w:rtl/>
        </w:rPr>
        <w:tab/>
        <w:t xml:space="preserve">חבר הכנסת אחמד טיבי. </w:t>
      </w:r>
    </w:p>
    <w:p w14:paraId="657A51DE" w14:textId="77777777" w:rsidR="00C270A0" w:rsidRPr="00C270A0" w:rsidRDefault="00C270A0" w:rsidP="00C270A0">
      <w:pPr>
        <w:bidi/>
        <w:rPr>
          <w:rFonts w:cs="David" w:hint="cs"/>
          <w:rtl/>
        </w:rPr>
      </w:pPr>
    </w:p>
    <w:p w14:paraId="20A3A544" w14:textId="77777777" w:rsidR="00C270A0" w:rsidRPr="00C270A0" w:rsidRDefault="00C270A0" w:rsidP="00C270A0">
      <w:pPr>
        <w:bidi/>
        <w:rPr>
          <w:rFonts w:cs="David" w:hint="cs"/>
          <w:rtl/>
        </w:rPr>
      </w:pPr>
      <w:r w:rsidRPr="00C270A0">
        <w:rPr>
          <w:rFonts w:cs="David" w:hint="cs"/>
          <w:u w:val="single"/>
          <w:rtl/>
        </w:rPr>
        <w:t>אחמד טיבי:</w:t>
      </w:r>
    </w:p>
    <w:p w14:paraId="4107DF98" w14:textId="77777777" w:rsidR="00C270A0" w:rsidRPr="00C270A0" w:rsidRDefault="00C270A0" w:rsidP="00C270A0">
      <w:pPr>
        <w:bidi/>
        <w:rPr>
          <w:rFonts w:cs="David" w:hint="cs"/>
          <w:rtl/>
        </w:rPr>
      </w:pPr>
    </w:p>
    <w:p w14:paraId="6619A568" w14:textId="77777777" w:rsidR="00C270A0" w:rsidRPr="00C270A0" w:rsidRDefault="00C270A0" w:rsidP="00C270A0">
      <w:pPr>
        <w:bidi/>
        <w:rPr>
          <w:rFonts w:cs="David" w:hint="cs"/>
          <w:rtl/>
        </w:rPr>
      </w:pPr>
      <w:r w:rsidRPr="00C270A0">
        <w:rPr>
          <w:rFonts w:cs="David" w:hint="cs"/>
          <w:rtl/>
        </w:rPr>
        <w:tab/>
        <w:t xml:space="preserve"> בעד. </w:t>
      </w:r>
    </w:p>
    <w:p w14:paraId="00EB62CC" w14:textId="77777777" w:rsidR="00C270A0" w:rsidRPr="00C270A0" w:rsidRDefault="00C270A0" w:rsidP="00C270A0">
      <w:pPr>
        <w:bidi/>
        <w:rPr>
          <w:rFonts w:cs="David" w:hint="cs"/>
          <w:rtl/>
        </w:rPr>
      </w:pPr>
    </w:p>
    <w:p w14:paraId="6139E1AE" w14:textId="77777777" w:rsidR="00C270A0" w:rsidRPr="00C270A0" w:rsidRDefault="00C270A0" w:rsidP="00C270A0">
      <w:pPr>
        <w:bidi/>
        <w:rPr>
          <w:rFonts w:cs="David" w:hint="cs"/>
          <w:u w:val="single"/>
          <w:rtl/>
        </w:rPr>
      </w:pPr>
      <w:r w:rsidRPr="00C270A0">
        <w:rPr>
          <w:rFonts w:cs="David" w:hint="cs"/>
          <w:u w:val="single"/>
          <w:rtl/>
        </w:rPr>
        <w:t>אתי בן-יוסף:</w:t>
      </w:r>
    </w:p>
    <w:p w14:paraId="0493CB8C" w14:textId="77777777" w:rsidR="00C270A0" w:rsidRPr="00C270A0" w:rsidRDefault="00C270A0" w:rsidP="00C270A0">
      <w:pPr>
        <w:bidi/>
        <w:rPr>
          <w:rFonts w:cs="David" w:hint="cs"/>
          <w:rtl/>
        </w:rPr>
      </w:pPr>
    </w:p>
    <w:p w14:paraId="34F4780D" w14:textId="77777777" w:rsidR="00C270A0" w:rsidRPr="00C270A0" w:rsidRDefault="00C270A0" w:rsidP="00C270A0">
      <w:pPr>
        <w:bidi/>
        <w:rPr>
          <w:rFonts w:cs="David" w:hint="cs"/>
          <w:rtl/>
        </w:rPr>
      </w:pPr>
      <w:r w:rsidRPr="00C270A0">
        <w:rPr>
          <w:rFonts w:cs="David" w:hint="cs"/>
          <w:rtl/>
        </w:rPr>
        <w:tab/>
        <w:t xml:space="preserve">חבר הכנסת </w:t>
      </w:r>
      <w:proofErr w:type="spellStart"/>
      <w:r w:rsidRPr="00C270A0">
        <w:rPr>
          <w:rFonts w:cs="David" w:hint="cs"/>
          <w:rtl/>
        </w:rPr>
        <w:t>מוחמד</w:t>
      </w:r>
      <w:proofErr w:type="spellEnd"/>
      <w:r w:rsidRPr="00C270A0">
        <w:rPr>
          <w:rFonts w:cs="David" w:hint="cs"/>
          <w:rtl/>
        </w:rPr>
        <w:t xml:space="preserve"> ברכה. </w:t>
      </w:r>
    </w:p>
    <w:p w14:paraId="21AE5B6C" w14:textId="77777777" w:rsidR="00C270A0" w:rsidRPr="00C270A0" w:rsidRDefault="00C270A0" w:rsidP="00C270A0">
      <w:pPr>
        <w:bidi/>
        <w:rPr>
          <w:rFonts w:cs="David" w:hint="cs"/>
          <w:rtl/>
        </w:rPr>
      </w:pPr>
    </w:p>
    <w:p w14:paraId="38F609C3" w14:textId="77777777" w:rsidR="00C270A0" w:rsidRPr="00C270A0" w:rsidRDefault="00C270A0" w:rsidP="00C270A0">
      <w:pPr>
        <w:bidi/>
        <w:rPr>
          <w:rFonts w:cs="David"/>
          <w:u w:val="single"/>
          <w:rtl/>
        </w:rPr>
      </w:pPr>
      <w:proofErr w:type="spellStart"/>
      <w:r w:rsidRPr="00C270A0">
        <w:rPr>
          <w:rFonts w:cs="David"/>
          <w:u w:val="single"/>
          <w:rtl/>
        </w:rPr>
        <w:t>מוחמד</w:t>
      </w:r>
      <w:proofErr w:type="spellEnd"/>
      <w:r w:rsidRPr="00C270A0">
        <w:rPr>
          <w:rFonts w:cs="David"/>
          <w:u w:val="single"/>
          <w:rtl/>
        </w:rPr>
        <w:t xml:space="preserve"> ברכה:</w:t>
      </w:r>
    </w:p>
    <w:p w14:paraId="51E15B46" w14:textId="77777777" w:rsidR="00C270A0" w:rsidRPr="00C270A0" w:rsidRDefault="00C270A0" w:rsidP="00C270A0">
      <w:pPr>
        <w:bidi/>
        <w:rPr>
          <w:rFonts w:cs="David"/>
          <w:u w:val="single"/>
          <w:rtl/>
        </w:rPr>
      </w:pPr>
    </w:p>
    <w:p w14:paraId="4D7779AD" w14:textId="77777777" w:rsidR="00C270A0" w:rsidRPr="00C270A0" w:rsidRDefault="00C270A0" w:rsidP="00C270A0">
      <w:pPr>
        <w:bidi/>
        <w:rPr>
          <w:rFonts w:cs="David" w:hint="cs"/>
          <w:rtl/>
        </w:rPr>
      </w:pPr>
      <w:r w:rsidRPr="00C270A0">
        <w:rPr>
          <w:rFonts w:cs="David"/>
          <w:rtl/>
        </w:rPr>
        <w:tab/>
      </w:r>
      <w:r w:rsidRPr="00C270A0">
        <w:rPr>
          <w:rFonts w:cs="David" w:hint="cs"/>
          <w:rtl/>
        </w:rPr>
        <w:t xml:space="preserve"> בעד. </w:t>
      </w:r>
    </w:p>
    <w:p w14:paraId="7B83B53D" w14:textId="77777777" w:rsidR="00C270A0" w:rsidRPr="00C270A0" w:rsidRDefault="00C270A0" w:rsidP="00C270A0">
      <w:pPr>
        <w:bidi/>
        <w:rPr>
          <w:rFonts w:cs="David" w:hint="cs"/>
          <w:rtl/>
        </w:rPr>
      </w:pPr>
    </w:p>
    <w:p w14:paraId="06CCEBBC" w14:textId="77777777" w:rsidR="00C270A0" w:rsidRPr="00C270A0" w:rsidRDefault="00C270A0" w:rsidP="00C270A0">
      <w:pPr>
        <w:tabs>
          <w:tab w:val="left" w:pos="1221"/>
        </w:tabs>
        <w:bidi/>
        <w:rPr>
          <w:rFonts w:cs="David" w:hint="cs"/>
          <w:u w:val="single"/>
          <w:rtl/>
        </w:rPr>
      </w:pPr>
      <w:r w:rsidRPr="00C270A0">
        <w:rPr>
          <w:rFonts w:cs="David" w:hint="cs"/>
          <w:u w:val="single"/>
          <w:rtl/>
        </w:rPr>
        <w:t>היו"ר דוד טל:</w:t>
      </w:r>
    </w:p>
    <w:p w14:paraId="7E7C4776" w14:textId="77777777" w:rsidR="00C270A0" w:rsidRPr="00C270A0" w:rsidRDefault="00C270A0" w:rsidP="00C270A0">
      <w:pPr>
        <w:tabs>
          <w:tab w:val="left" w:pos="1221"/>
        </w:tabs>
        <w:bidi/>
        <w:rPr>
          <w:rFonts w:cs="David" w:hint="cs"/>
          <w:rtl/>
        </w:rPr>
      </w:pPr>
    </w:p>
    <w:p w14:paraId="00CE749B" w14:textId="77777777" w:rsidR="00C270A0" w:rsidRPr="00C270A0" w:rsidRDefault="00C270A0" w:rsidP="00C270A0">
      <w:pPr>
        <w:bidi/>
        <w:rPr>
          <w:rFonts w:cs="David" w:hint="cs"/>
          <w:rtl/>
        </w:rPr>
      </w:pPr>
      <w:r w:rsidRPr="00C270A0">
        <w:rPr>
          <w:rFonts w:cs="David" w:hint="cs"/>
          <w:rtl/>
        </w:rPr>
        <w:tab/>
        <w:t xml:space="preserve">16 בעד, חמישה מתנגדים ושני נמנעים. </w:t>
      </w:r>
    </w:p>
    <w:p w14:paraId="0B5BFFCE" w14:textId="77777777" w:rsidR="00C270A0" w:rsidRPr="00C270A0" w:rsidRDefault="00C270A0" w:rsidP="00C270A0">
      <w:pPr>
        <w:bidi/>
        <w:rPr>
          <w:rFonts w:cs="David" w:hint="cs"/>
          <w:rtl/>
        </w:rPr>
      </w:pPr>
    </w:p>
    <w:p w14:paraId="63713CBB" w14:textId="77777777" w:rsidR="00C270A0" w:rsidRPr="00C270A0" w:rsidRDefault="00C270A0" w:rsidP="00C270A0">
      <w:pPr>
        <w:bidi/>
        <w:rPr>
          <w:rFonts w:cs="David" w:hint="cs"/>
          <w:rtl/>
        </w:rPr>
      </w:pPr>
      <w:r w:rsidRPr="00C270A0">
        <w:rPr>
          <w:rFonts w:cs="David" w:hint="cs"/>
          <w:rtl/>
        </w:rPr>
        <w:tab/>
        <w:t xml:space="preserve">במפלגת העבודה היה מקובל אחרי הצבעה כזאת לעשות הצבעה נוספת, כדי לאחד את כל הכוחות כדי שיהיה פה-אחד. האם לקיים הצבעה כזאת? לא. אם כן, אני מסכם: 16 בעד, חמישה מתנגדים, שני נמנעים. אשר על כן אושרה ההמלצה, לפי סעיף 10 לתקנון, של ועדת הכנסת לוועדת הכספים למנות את חבר הכנסת אבישי </w:t>
      </w:r>
      <w:proofErr w:type="spellStart"/>
      <w:r w:rsidRPr="00C270A0">
        <w:rPr>
          <w:rFonts w:cs="David" w:hint="cs"/>
          <w:rtl/>
        </w:rPr>
        <w:t>ברוורמן</w:t>
      </w:r>
      <w:proofErr w:type="spellEnd"/>
      <w:r w:rsidRPr="00C270A0">
        <w:rPr>
          <w:rFonts w:cs="David" w:hint="cs"/>
          <w:rtl/>
        </w:rPr>
        <w:t xml:space="preserve"> ליושב-ראש ועדת הכספים. תודה רבה. הישיבה נעולה. </w:t>
      </w:r>
    </w:p>
    <w:p w14:paraId="0A33AE70" w14:textId="77777777" w:rsidR="00C270A0" w:rsidRPr="00C270A0" w:rsidRDefault="00C270A0" w:rsidP="00C270A0">
      <w:pPr>
        <w:bidi/>
        <w:rPr>
          <w:rFonts w:cs="David" w:hint="cs"/>
          <w:rtl/>
        </w:rPr>
      </w:pPr>
    </w:p>
    <w:p w14:paraId="7BB7A80B" w14:textId="77777777" w:rsidR="00C270A0" w:rsidRPr="00C270A0" w:rsidRDefault="00C270A0" w:rsidP="00C270A0">
      <w:pPr>
        <w:bidi/>
        <w:rPr>
          <w:rFonts w:cs="David" w:hint="cs"/>
          <w:rtl/>
        </w:rPr>
      </w:pPr>
    </w:p>
    <w:p w14:paraId="4FB6B863" w14:textId="77777777" w:rsidR="00C270A0" w:rsidRPr="00C270A0" w:rsidRDefault="00C270A0" w:rsidP="00C270A0">
      <w:pPr>
        <w:bidi/>
        <w:rPr>
          <w:rFonts w:cs="David" w:hint="cs"/>
          <w:b/>
          <w:bCs/>
          <w:u w:val="single"/>
          <w:rtl/>
        </w:rPr>
      </w:pPr>
      <w:r w:rsidRPr="00C270A0">
        <w:rPr>
          <w:rFonts w:cs="David" w:hint="cs"/>
          <w:b/>
          <w:bCs/>
          <w:u w:val="single"/>
          <w:rtl/>
        </w:rPr>
        <w:t>הישיבה ננעלה בשעה 15:50</w:t>
      </w:r>
    </w:p>
    <w:p w14:paraId="2FCC9AB0" w14:textId="77777777" w:rsidR="00C270A0" w:rsidRPr="00C270A0" w:rsidRDefault="00C270A0" w:rsidP="00C270A0">
      <w:pPr>
        <w:pStyle w:val="Heading5"/>
        <w:jc w:val="left"/>
        <w:rPr>
          <w:sz w:val="24"/>
          <w:rtl/>
        </w:rPr>
      </w:pPr>
      <w:r w:rsidRPr="00C270A0">
        <w:rPr>
          <w:sz w:val="24"/>
          <w:rtl/>
        </w:rPr>
        <w:t xml:space="preserve"> </w:t>
      </w:r>
    </w:p>
    <w:p w14:paraId="57571AEB" w14:textId="77777777" w:rsidR="00552A80" w:rsidRPr="00C270A0" w:rsidRDefault="00552A80" w:rsidP="00C270A0">
      <w:pPr>
        <w:bidi/>
        <w:rPr>
          <w:rFonts w:cs="David"/>
        </w:rPr>
      </w:pPr>
    </w:p>
    <w:sectPr w:rsidR="00552A80" w:rsidRPr="00C270A0" w:rsidSect="00C270A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6D249" w14:textId="77777777" w:rsidR="00000000" w:rsidRDefault="00726CA8">
      <w:r>
        <w:separator/>
      </w:r>
    </w:p>
  </w:endnote>
  <w:endnote w:type="continuationSeparator" w:id="0">
    <w:p w14:paraId="34523208" w14:textId="77777777" w:rsidR="00000000" w:rsidRDefault="0072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08010" w14:textId="77777777" w:rsidR="00000000" w:rsidRDefault="00726CA8">
      <w:r>
        <w:separator/>
      </w:r>
    </w:p>
  </w:footnote>
  <w:footnote w:type="continuationSeparator" w:id="0">
    <w:p w14:paraId="280710DE" w14:textId="77777777" w:rsidR="00000000" w:rsidRDefault="00726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B25E1" w14:textId="77777777" w:rsidR="00C270A0" w:rsidRDefault="00C270A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8F8EA14" w14:textId="77777777" w:rsidR="00C270A0" w:rsidRDefault="00C270A0">
    <w:pPr>
      <w:pStyle w:val="Header"/>
      <w:ind w:right="360"/>
      <w:jc w:val="both"/>
      <w:rPr>
        <w:rtl/>
      </w:rPr>
    </w:pPr>
  </w:p>
  <w:p w14:paraId="4038C3BA" w14:textId="77777777" w:rsidR="00C270A0" w:rsidRDefault="00C270A0"/>
  <w:p w14:paraId="5CB994D4" w14:textId="77777777" w:rsidR="00C270A0" w:rsidRDefault="00C270A0"/>
  <w:p w14:paraId="568F762F" w14:textId="77777777" w:rsidR="00C270A0" w:rsidRDefault="00C270A0"/>
  <w:p w14:paraId="58B5DBDD" w14:textId="77777777" w:rsidR="00C270A0" w:rsidRDefault="00C270A0"/>
  <w:p w14:paraId="53C0919D" w14:textId="77777777" w:rsidR="00C270A0" w:rsidRDefault="00C270A0"/>
  <w:p w14:paraId="1D9F1632" w14:textId="77777777" w:rsidR="00C270A0" w:rsidRDefault="00C270A0"/>
  <w:p w14:paraId="7B232DB0" w14:textId="77777777" w:rsidR="00C270A0" w:rsidRDefault="00C270A0"/>
  <w:p w14:paraId="0F9CBB9E" w14:textId="77777777" w:rsidR="00C270A0" w:rsidRDefault="00C270A0"/>
  <w:p w14:paraId="0AD6477C" w14:textId="77777777" w:rsidR="00C270A0" w:rsidRDefault="00C270A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34FFF" w14:textId="77777777" w:rsidR="00C270A0" w:rsidRDefault="00C270A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10</w:t>
    </w:r>
    <w:r>
      <w:rPr>
        <w:rStyle w:val="PageNumber"/>
        <w:rtl/>
      </w:rPr>
      <w:fldChar w:fldCharType="end"/>
    </w:r>
  </w:p>
  <w:p w14:paraId="5F00B444" w14:textId="77777777" w:rsidR="00C270A0" w:rsidRDefault="00C270A0">
    <w:pPr>
      <w:pStyle w:val="Header"/>
      <w:ind w:right="360"/>
      <w:jc w:val="both"/>
      <w:rPr>
        <w:rStyle w:val="PageNumber"/>
        <w:rFonts w:hint="cs"/>
        <w:rtl/>
      </w:rPr>
    </w:pPr>
    <w:r>
      <w:rPr>
        <w:rtl/>
      </w:rPr>
      <w:t>ועדת</w:t>
    </w:r>
    <w:r>
      <w:rPr>
        <w:rStyle w:val="PageNumber"/>
        <w:rFonts w:hint="cs"/>
        <w:rtl/>
      </w:rPr>
      <w:t xml:space="preserve"> הכנסת</w:t>
    </w:r>
  </w:p>
  <w:p w14:paraId="39106B3F" w14:textId="77777777" w:rsidR="00C270A0" w:rsidRDefault="00C270A0">
    <w:pPr>
      <w:pStyle w:val="Header"/>
      <w:ind w:right="360"/>
      <w:jc w:val="both"/>
      <w:rPr>
        <w:rStyle w:val="PageNumber"/>
        <w:rFonts w:hint="cs"/>
        <w:rtl/>
      </w:rPr>
    </w:pPr>
    <w:r>
      <w:rPr>
        <w:rStyle w:val="PageNumber"/>
        <w:rFonts w:hint="cs"/>
        <w:rtl/>
      </w:rPr>
      <w:t>21.07.2008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4078פרוטוקול_ישיבת_ועדה.doc"/>
    <w:docVar w:name="StartMode" w:val="3"/>
  </w:docVars>
  <w:rsids>
    <w:rsidRoot w:val="00E64376"/>
    <w:rsid w:val="004E3FA6"/>
    <w:rsid w:val="00552A80"/>
    <w:rsid w:val="00726CA8"/>
    <w:rsid w:val="00965806"/>
    <w:rsid w:val="00C270A0"/>
    <w:rsid w:val="00E643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376F2"/>
  <w15:chartTrackingRefBased/>
  <w15:docId w15:val="{9BDE50F3-9FE6-483B-9607-82A55B2F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C270A0"/>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270A0"/>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C27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1274</Words>
  <Characters>7264</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2022-07-09T13:29:00Z</dcterms:created>
  <dcterms:modified xsi:type="dcterms:W3CDTF">2022-07-09T13:29:00Z</dcterms:modified>
</cp:coreProperties>
</file>