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F6EF" w14:textId="77777777" w:rsidR="008E77FF" w:rsidRPr="008E77FF" w:rsidRDefault="008E77FF" w:rsidP="008E77FF">
      <w:pPr>
        <w:pStyle w:val="Heading5"/>
        <w:jc w:val="left"/>
        <w:rPr>
          <w:b/>
          <w:bCs/>
          <w:sz w:val="24"/>
          <w:rtl/>
        </w:rPr>
      </w:pPr>
      <w:r w:rsidRPr="008E77FF">
        <w:rPr>
          <w:b/>
          <w:bCs/>
          <w:sz w:val="24"/>
          <w:rtl/>
        </w:rPr>
        <w:t xml:space="preserve">הכנסת </w:t>
      </w:r>
      <w:r w:rsidRPr="008E77FF">
        <w:rPr>
          <w:rFonts w:hint="cs"/>
          <w:b/>
          <w:bCs/>
          <w:sz w:val="24"/>
          <w:rtl/>
        </w:rPr>
        <w:t>השבע-עשרה</w:t>
      </w:r>
      <w:r w:rsidRPr="008E77FF">
        <w:rPr>
          <w:b/>
          <w:bCs/>
          <w:sz w:val="24"/>
          <w:rtl/>
        </w:rPr>
        <w:tab/>
      </w:r>
      <w:r w:rsidRPr="008E77FF">
        <w:rPr>
          <w:b/>
          <w:bCs/>
          <w:sz w:val="24"/>
          <w:rtl/>
        </w:rPr>
        <w:tab/>
      </w:r>
      <w:r w:rsidRPr="008E77FF">
        <w:rPr>
          <w:b/>
          <w:bCs/>
          <w:sz w:val="24"/>
          <w:rtl/>
        </w:rPr>
        <w:tab/>
      </w:r>
      <w:r w:rsidRPr="008E77FF">
        <w:rPr>
          <w:b/>
          <w:bCs/>
          <w:sz w:val="24"/>
          <w:rtl/>
        </w:rPr>
        <w:tab/>
      </w:r>
      <w:r w:rsidRPr="008E77FF">
        <w:rPr>
          <w:b/>
          <w:bCs/>
          <w:sz w:val="24"/>
          <w:rtl/>
        </w:rPr>
        <w:tab/>
      </w:r>
      <w:r w:rsidRPr="008E77FF">
        <w:rPr>
          <w:b/>
          <w:bCs/>
          <w:sz w:val="24"/>
          <w:rtl/>
        </w:rPr>
        <w:tab/>
      </w:r>
      <w:r w:rsidRPr="008E77FF">
        <w:rPr>
          <w:b/>
          <w:bCs/>
          <w:sz w:val="24"/>
          <w:rtl/>
        </w:rPr>
        <w:tab/>
        <w:t>נוסח לא מתוקן</w:t>
      </w:r>
    </w:p>
    <w:p w14:paraId="5D78DA82" w14:textId="77777777" w:rsidR="008E77FF" w:rsidRPr="008E77FF" w:rsidRDefault="008E77FF" w:rsidP="008E77FF">
      <w:pPr>
        <w:bidi/>
        <w:rPr>
          <w:rFonts w:cs="David" w:hint="cs"/>
          <w:b/>
          <w:bCs/>
          <w:rtl/>
        </w:rPr>
      </w:pPr>
      <w:r w:rsidRPr="008E77FF">
        <w:rPr>
          <w:rFonts w:cs="David"/>
          <w:b/>
          <w:bCs/>
          <w:rtl/>
        </w:rPr>
        <w:t xml:space="preserve">מושב </w:t>
      </w:r>
      <w:r w:rsidRPr="008E77FF">
        <w:rPr>
          <w:rFonts w:cs="David" w:hint="cs"/>
          <w:b/>
          <w:bCs/>
          <w:rtl/>
        </w:rPr>
        <w:t>שלישי</w:t>
      </w:r>
    </w:p>
    <w:p w14:paraId="00638319" w14:textId="77777777" w:rsidR="008E77FF" w:rsidRPr="008E77FF" w:rsidRDefault="008E77FF" w:rsidP="008E77FF">
      <w:pPr>
        <w:bidi/>
        <w:rPr>
          <w:rFonts w:cs="David"/>
          <w:b/>
          <w:bCs/>
          <w:rtl/>
        </w:rPr>
      </w:pPr>
    </w:p>
    <w:p w14:paraId="04A90FB5" w14:textId="77777777" w:rsidR="008E77FF" w:rsidRPr="008E77FF" w:rsidRDefault="008E77FF" w:rsidP="008E77FF">
      <w:pPr>
        <w:bidi/>
        <w:rPr>
          <w:rFonts w:cs="David"/>
          <w:b/>
          <w:bCs/>
          <w:rtl/>
        </w:rPr>
      </w:pPr>
    </w:p>
    <w:p w14:paraId="64CC3A04" w14:textId="77777777" w:rsidR="008E77FF" w:rsidRPr="008E77FF" w:rsidRDefault="008E77FF" w:rsidP="008E77FF">
      <w:pPr>
        <w:bidi/>
        <w:rPr>
          <w:rFonts w:cs="David"/>
          <w:b/>
          <w:bCs/>
          <w:rtl/>
        </w:rPr>
      </w:pPr>
    </w:p>
    <w:p w14:paraId="09DA9A90" w14:textId="77777777" w:rsidR="008E77FF" w:rsidRPr="008E77FF" w:rsidRDefault="008E77FF" w:rsidP="008E77FF">
      <w:pPr>
        <w:bidi/>
        <w:jc w:val="center"/>
        <w:rPr>
          <w:rFonts w:cs="David" w:hint="cs"/>
          <w:b/>
          <w:bCs/>
          <w:rtl/>
        </w:rPr>
      </w:pPr>
      <w:r w:rsidRPr="008E77FF">
        <w:rPr>
          <w:rFonts w:cs="David"/>
          <w:b/>
          <w:bCs/>
          <w:rtl/>
        </w:rPr>
        <w:t>פרוטוקול מס'</w:t>
      </w:r>
      <w:r w:rsidRPr="008E77FF">
        <w:rPr>
          <w:rFonts w:cs="David" w:hint="cs"/>
          <w:b/>
          <w:bCs/>
          <w:rtl/>
        </w:rPr>
        <w:t xml:space="preserve"> 252</w:t>
      </w:r>
    </w:p>
    <w:p w14:paraId="22683140" w14:textId="77777777" w:rsidR="008E77FF" w:rsidRPr="008E77FF" w:rsidRDefault="008E77FF" w:rsidP="008E77FF">
      <w:pPr>
        <w:bidi/>
        <w:jc w:val="center"/>
        <w:rPr>
          <w:rFonts w:cs="David" w:hint="cs"/>
          <w:b/>
          <w:bCs/>
          <w:rtl/>
        </w:rPr>
      </w:pPr>
      <w:r w:rsidRPr="008E77FF">
        <w:rPr>
          <w:rFonts w:cs="David" w:hint="cs"/>
          <w:b/>
          <w:bCs/>
          <w:rtl/>
        </w:rPr>
        <w:t>מישיבת ועדת הכנסת</w:t>
      </w:r>
    </w:p>
    <w:p w14:paraId="12361ACD" w14:textId="77777777" w:rsidR="008E77FF" w:rsidRPr="008E77FF" w:rsidRDefault="008E77FF" w:rsidP="008E77FF">
      <w:pPr>
        <w:bidi/>
        <w:jc w:val="center"/>
        <w:rPr>
          <w:rFonts w:cs="David" w:hint="cs"/>
          <w:b/>
          <w:bCs/>
          <w:u w:val="single"/>
          <w:rtl/>
        </w:rPr>
      </w:pPr>
      <w:r w:rsidRPr="008E77FF">
        <w:rPr>
          <w:rFonts w:cs="David" w:hint="cs"/>
          <w:b/>
          <w:bCs/>
          <w:u w:val="single"/>
          <w:rtl/>
        </w:rPr>
        <w:t>יום שני, י"א בתמוז התשס"ח (14 ביולי 2008), שעה 13:30</w:t>
      </w:r>
    </w:p>
    <w:p w14:paraId="40AEE6F1" w14:textId="77777777" w:rsidR="008E77FF" w:rsidRPr="008E77FF" w:rsidRDefault="008E77FF" w:rsidP="008E77FF">
      <w:pPr>
        <w:bidi/>
        <w:rPr>
          <w:rFonts w:cs="David"/>
          <w:b/>
          <w:bCs/>
          <w:rtl/>
        </w:rPr>
      </w:pPr>
    </w:p>
    <w:p w14:paraId="10DE756F" w14:textId="77777777" w:rsidR="008E77FF" w:rsidRPr="008E77FF" w:rsidRDefault="008E77FF" w:rsidP="008E77FF">
      <w:pPr>
        <w:bidi/>
        <w:rPr>
          <w:rFonts w:cs="David"/>
          <w:b/>
          <w:bCs/>
          <w:rtl/>
        </w:rPr>
      </w:pPr>
    </w:p>
    <w:p w14:paraId="414BDA8C" w14:textId="77777777" w:rsidR="008E77FF" w:rsidRPr="008E77FF" w:rsidRDefault="008E77FF" w:rsidP="008E77FF">
      <w:pPr>
        <w:tabs>
          <w:tab w:val="left" w:pos="1221"/>
        </w:tabs>
        <w:bidi/>
        <w:rPr>
          <w:rFonts w:cs="David" w:hint="cs"/>
          <w:b/>
          <w:bCs/>
          <w:u w:val="single"/>
          <w:rtl/>
        </w:rPr>
      </w:pPr>
    </w:p>
    <w:p w14:paraId="160C01AE" w14:textId="77777777" w:rsidR="008E77FF" w:rsidRPr="008E77FF" w:rsidRDefault="008E77FF" w:rsidP="008E77FF">
      <w:pPr>
        <w:tabs>
          <w:tab w:val="left" w:pos="1221"/>
        </w:tabs>
        <w:bidi/>
        <w:rPr>
          <w:rFonts w:cs="David" w:hint="cs"/>
          <w:b/>
          <w:bCs/>
          <w:rtl/>
        </w:rPr>
      </w:pPr>
      <w:r w:rsidRPr="008E77FF">
        <w:rPr>
          <w:rFonts w:cs="David"/>
          <w:b/>
          <w:bCs/>
          <w:u w:val="single"/>
          <w:rtl/>
        </w:rPr>
        <w:t>סדר היום</w:t>
      </w:r>
      <w:r w:rsidRPr="008E77FF">
        <w:rPr>
          <w:rFonts w:cs="David"/>
          <w:rtl/>
        </w:rPr>
        <w:t>:</w:t>
      </w:r>
    </w:p>
    <w:p w14:paraId="65A93B5D" w14:textId="77777777" w:rsidR="008E77FF" w:rsidRPr="008E77FF" w:rsidRDefault="008E77FF" w:rsidP="008E77FF">
      <w:pPr>
        <w:bidi/>
        <w:rPr>
          <w:rFonts w:cs="David" w:hint="cs"/>
          <w:b/>
          <w:bCs/>
          <w:rtl/>
        </w:rPr>
      </w:pPr>
    </w:p>
    <w:p w14:paraId="28573FBE" w14:textId="77777777" w:rsidR="008E77FF" w:rsidRPr="008E77FF" w:rsidRDefault="008E77FF" w:rsidP="008E77FF">
      <w:pPr>
        <w:numPr>
          <w:ilvl w:val="0"/>
          <w:numId w:val="1"/>
        </w:numPr>
        <w:overflowPunct w:val="0"/>
        <w:autoSpaceDE w:val="0"/>
        <w:autoSpaceDN w:val="0"/>
        <w:bidi/>
        <w:adjustRightInd w:val="0"/>
        <w:jc w:val="both"/>
        <w:textAlignment w:val="baseline"/>
        <w:rPr>
          <w:rFonts w:cs="David" w:hint="cs"/>
          <w:rtl/>
        </w:rPr>
      </w:pPr>
      <w:r w:rsidRPr="008E77FF">
        <w:rPr>
          <w:rFonts w:cs="David" w:hint="cs"/>
          <w:rtl/>
        </w:rPr>
        <w:t>קביעת מסגרת הדיון להחלטות הממשלה מימים 13.4.08 ו-6.7.08, כדלקמן:</w:t>
      </w:r>
    </w:p>
    <w:p w14:paraId="36353783" w14:textId="77777777" w:rsidR="008E77FF" w:rsidRPr="008E77FF" w:rsidRDefault="008E77FF" w:rsidP="008E77FF">
      <w:pPr>
        <w:numPr>
          <w:ilvl w:val="0"/>
          <w:numId w:val="2"/>
        </w:numPr>
        <w:overflowPunct w:val="0"/>
        <w:autoSpaceDE w:val="0"/>
        <w:autoSpaceDN w:val="0"/>
        <w:bidi/>
        <w:adjustRightInd w:val="0"/>
        <w:jc w:val="both"/>
        <w:textAlignment w:val="baseline"/>
        <w:rPr>
          <w:rFonts w:cs="David" w:hint="cs"/>
          <w:rtl/>
        </w:rPr>
      </w:pPr>
      <w:r w:rsidRPr="008E77FF">
        <w:rPr>
          <w:rFonts w:cs="David" w:hint="cs"/>
          <w:rtl/>
        </w:rPr>
        <w:t>בהתאם לסעיף 31(ג) לחוק יסוד: הממשלה, לבטל את ה משרד לנושאים אסטרטגיים.</w:t>
      </w:r>
    </w:p>
    <w:p w14:paraId="329F6E1D" w14:textId="77777777" w:rsidR="008E77FF" w:rsidRPr="008E77FF" w:rsidRDefault="008E77FF" w:rsidP="008E77FF">
      <w:pPr>
        <w:numPr>
          <w:ilvl w:val="0"/>
          <w:numId w:val="2"/>
        </w:numPr>
        <w:overflowPunct w:val="0"/>
        <w:autoSpaceDE w:val="0"/>
        <w:autoSpaceDN w:val="0"/>
        <w:bidi/>
        <w:adjustRightInd w:val="0"/>
        <w:jc w:val="both"/>
        <w:textAlignment w:val="baseline"/>
        <w:rPr>
          <w:rFonts w:cs="David" w:hint="cs"/>
        </w:rPr>
      </w:pPr>
      <w:r w:rsidRPr="008E77FF">
        <w:rPr>
          <w:rFonts w:cs="David" w:hint="cs"/>
          <w:rtl/>
        </w:rPr>
        <w:t>בהתאם לסעיף 15 לחוק יסוד: הממשלה, לשנות את חלוקת התפקידים בין השרים כדלקמן:</w:t>
      </w:r>
    </w:p>
    <w:p w14:paraId="295019FD" w14:textId="77777777" w:rsidR="008E77FF" w:rsidRPr="008E77FF" w:rsidRDefault="008E77FF" w:rsidP="008E77FF">
      <w:pPr>
        <w:numPr>
          <w:ilvl w:val="1"/>
          <w:numId w:val="2"/>
        </w:numPr>
        <w:overflowPunct w:val="0"/>
        <w:autoSpaceDE w:val="0"/>
        <w:autoSpaceDN w:val="0"/>
        <w:bidi/>
        <w:adjustRightInd w:val="0"/>
        <w:jc w:val="both"/>
        <w:textAlignment w:val="baseline"/>
        <w:rPr>
          <w:rFonts w:cs="David" w:hint="cs"/>
          <w:rtl/>
        </w:rPr>
      </w:pPr>
      <w:r w:rsidRPr="008E77FF">
        <w:rPr>
          <w:rFonts w:cs="David" w:hint="cs"/>
          <w:rtl/>
        </w:rPr>
        <w:t>חבר הכנסת אלי אפללו יכהן בתפקיד השר לקליטת העליה במקום השר יעקב אדרי (השר יעקב אדרי ימשיך לכהן בתפקיד השר לפיתוח הנגב והגליל).</w:t>
      </w:r>
    </w:p>
    <w:p w14:paraId="0101D562" w14:textId="77777777" w:rsidR="008E77FF" w:rsidRPr="008E77FF" w:rsidRDefault="008E77FF" w:rsidP="008E77FF">
      <w:pPr>
        <w:numPr>
          <w:ilvl w:val="1"/>
          <w:numId w:val="2"/>
        </w:numPr>
        <w:overflowPunct w:val="0"/>
        <w:autoSpaceDE w:val="0"/>
        <w:autoSpaceDN w:val="0"/>
        <w:bidi/>
        <w:adjustRightInd w:val="0"/>
        <w:jc w:val="both"/>
        <w:textAlignment w:val="baseline"/>
        <w:rPr>
          <w:rFonts w:cs="David" w:hint="cs"/>
        </w:rPr>
      </w:pPr>
      <w:r w:rsidRPr="008E77FF">
        <w:rPr>
          <w:rFonts w:cs="David" w:hint="cs"/>
          <w:rtl/>
        </w:rPr>
        <w:t xml:space="preserve">השרה רוחמה אברהם-בלילא תכהן בתפקיד שרת התיירות (במקום תפקידה כשרה בלי תיק ותמשיך לכהן כשרה המקשרת בין הממשלה לכנסת). </w:t>
      </w:r>
    </w:p>
    <w:p w14:paraId="3E63B53E" w14:textId="77777777" w:rsidR="008E77FF" w:rsidRPr="008E77FF" w:rsidRDefault="008E77FF" w:rsidP="008E77FF">
      <w:pPr>
        <w:numPr>
          <w:ilvl w:val="0"/>
          <w:numId w:val="1"/>
        </w:numPr>
        <w:overflowPunct w:val="0"/>
        <w:autoSpaceDE w:val="0"/>
        <w:autoSpaceDN w:val="0"/>
        <w:bidi/>
        <w:adjustRightInd w:val="0"/>
        <w:jc w:val="both"/>
        <w:textAlignment w:val="baseline"/>
        <w:rPr>
          <w:rFonts w:cs="David" w:hint="cs"/>
          <w:rtl/>
        </w:rPr>
      </w:pPr>
      <w:r w:rsidRPr="008E77FF">
        <w:rPr>
          <w:rFonts w:cs="David" w:hint="cs"/>
          <w:rtl/>
        </w:rPr>
        <w:t xml:space="preserve">בחירת יושב ראש לוועדת הכספים. </w:t>
      </w:r>
    </w:p>
    <w:p w14:paraId="122CDE8C" w14:textId="77777777" w:rsidR="008E77FF" w:rsidRPr="008E77FF" w:rsidRDefault="008E77FF" w:rsidP="008E77FF">
      <w:pPr>
        <w:bidi/>
        <w:rPr>
          <w:rFonts w:cs="David"/>
          <w:rtl/>
        </w:rPr>
      </w:pPr>
    </w:p>
    <w:p w14:paraId="5E6269B0" w14:textId="77777777" w:rsidR="008E77FF" w:rsidRPr="008E77FF" w:rsidRDefault="008E77FF" w:rsidP="008E77FF">
      <w:pPr>
        <w:bidi/>
        <w:rPr>
          <w:rFonts w:cs="David"/>
          <w:b/>
          <w:bCs/>
          <w:u w:val="single"/>
          <w:rtl/>
        </w:rPr>
      </w:pPr>
      <w:r w:rsidRPr="008E77FF">
        <w:rPr>
          <w:rFonts w:cs="David"/>
          <w:b/>
          <w:bCs/>
          <w:u w:val="single"/>
          <w:rtl/>
        </w:rPr>
        <w:t>נכחו</w:t>
      </w:r>
      <w:r w:rsidRPr="008E77FF">
        <w:rPr>
          <w:rFonts w:cs="David"/>
          <w:rtl/>
        </w:rPr>
        <w:t>:</w:t>
      </w:r>
    </w:p>
    <w:p w14:paraId="007D740F" w14:textId="77777777" w:rsidR="008E77FF" w:rsidRPr="008E77FF" w:rsidRDefault="008E77FF" w:rsidP="008E77FF">
      <w:pPr>
        <w:bidi/>
        <w:rPr>
          <w:rFonts w:cs="David"/>
          <w:rtl/>
        </w:rPr>
      </w:pPr>
    </w:p>
    <w:p w14:paraId="67DA253C" w14:textId="77777777" w:rsidR="008E77FF" w:rsidRPr="008E77FF" w:rsidRDefault="008E77FF" w:rsidP="008E77FF">
      <w:pPr>
        <w:tabs>
          <w:tab w:val="left" w:pos="1788"/>
        </w:tabs>
        <w:bidi/>
        <w:rPr>
          <w:rFonts w:cs="David"/>
          <w:rtl/>
        </w:rPr>
      </w:pPr>
      <w:r w:rsidRPr="008E77FF">
        <w:rPr>
          <w:rFonts w:cs="David"/>
          <w:b/>
          <w:bCs/>
          <w:u w:val="single"/>
          <w:rtl/>
        </w:rPr>
        <w:t>חברי הוועדה</w:t>
      </w:r>
      <w:r w:rsidRPr="008E77FF">
        <w:rPr>
          <w:rFonts w:cs="David"/>
          <w:rtl/>
        </w:rPr>
        <w:t>:</w:t>
      </w:r>
    </w:p>
    <w:p w14:paraId="36D35B12" w14:textId="77777777" w:rsidR="008E77FF" w:rsidRPr="008E77FF" w:rsidRDefault="008E77FF" w:rsidP="008E77FF">
      <w:pPr>
        <w:bidi/>
        <w:rPr>
          <w:rFonts w:cs="David"/>
          <w:rtl/>
        </w:rPr>
      </w:pPr>
    </w:p>
    <w:p w14:paraId="65599289" w14:textId="77777777" w:rsidR="008E77FF" w:rsidRPr="008E77FF" w:rsidRDefault="008E77FF" w:rsidP="008E77FF">
      <w:pPr>
        <w:bidi/>
        <w:rPr>
          <w:rFonts w:cs="David" w:hint="cs"/>
          <w:rtl/>
        </w:rPr>
      </w:pPr>
      <w:r w:rsidRPr="008E77FF">
        <w:rPr>
          <w:rFonts w:cs="David" w:hint="cs"/>
          <w:rtl/>
        </w:rPr>
        <w:t xml:space="preserve">דוד טל </w:t>
      </w:r>
      <w:r w:rsidRPr="008E77FF">
        <w:rPr>
          <w:rFonts w:cs="David"/>
          <w:rtl/>
        </w:rPr>
        <w:t>–</w:t>
      </w:r>
      <w:r w:rsidRPr="008E77FF">
        <w:rPr>
          <w:rFonts w:cs="David" w:hint="cs"/>
          <w:rtl/>
        </w:rPr>
        <w:t xml:space="preserve"> היו"ר</w:t>
      </w:r>
    </w:p>
    <w:p w14:paraId="3857792C" w14:textId="77777777" w:rsidR="008E77FF" w:rsidRPr="008E77FF" w:rsidRDefault="008E77FF" w:rsidP="008E77FF">
      <w:pPr>
        <w:bidi/>
        <w:rPr>
          <w:rFonts w:cs="David" w:hint="cs"/>
          <w:rtl/>
        </w:rPr>
      </w:pPr>
      <w:r w:rsidRPr="008E77FF">
        <w:rPr>
          <w:rFonts w:cs="David" w:hint="cs"/>
          <w:rtl/>
        </w:rPr>
        <w:t xml:space="preserve">יואל יולי אדלשטיין </w:t>
      </w:r>
    </w:p>
    <w:p w14:paraId="0ED059F0" w14:textId="77777777" w:rsidR="008E77FF" w:rsidRPr="008E77FF" w:rsidRDefault="008E77FF" w:rsidP="008E77FF">
      <w:pPr>
        <w:bidi/>
        <w:rPr>
          <w:rFonts w:cs="David" w:hint="cs"/>
          <w:rtl/>
        </w:rPr>
      </w:pPr>
      <w:r w:rsidRPr="008E77FF">
        <w:rPr>
          <w:rFonts w:cs="David" w:hint="cs"/>
          <w:rtl/>
        </w:rPr>
        <w:t>דוד אזולאי</w:t>
      </w:r>
    </w:p>
    <w:p w14:paraId="6A171491" w14:textId="77777777" w:rsidR="008E77FF" w:rsidRPr="008E77FF" w:rsidRDefault="008E77FF" w:rsidP="008E77FF">
      <w:pPr>
        <w:bidi/>
        <w:rPr>
          <w:rFonts w:cs="David" w:hint="cs"/>
          <w:rtl/>
        </w:rPr>
      </w:pPr>
      <w:r w:rsidRPr="008E77FF">
        <w:rPr>
          <w:rFonts w:cs="David" w:hint="cs"/>
          <w:rtl/>
        </w:rPr>
        <w:t>אריה אלדד</w:t>
      </w:r>
    </w:p>
    <w:p w14:paraId="127CEA5A" w14:textId="77777777" w:rsidR="008E77FF" w:rsidRPr="008E77FF" w:rsidRDefault="008E77FF" w:rsidP="008E77FF">
      <w:pPr>
        <w:bidi/>
        <w:rPr>
          <w:rFonts w:cs="David" w:hint="cs"/>
          <w:rtl/>
        </w:rPr>
      </w:pPr>
      <w:r w:rsidRPr="008E77FF">
        <w:rPr>
          <w:rFonts w:cs="David" w:hint="cs"/>
          <w:rtl/>
        </w:rPr>
        <w:t>אלי אפללו</w:t>
      </w:r>
    </w:p>
    <w:p w14:paraId="5D3732D8" w14:textId="77777777" w:rsidR="008E77FF" w:rsidRPr="008E77FF" w:rsidRDefault="008E77FF" w:rsidP="008E77FF">
      <w:pPr>
        <w:bidi/>
        <w:rPr>
          <w:rFonts w:cs="David" w:hint="cs"/>
          <w:rtl/>
        </w:rPr>
      </w:pPr>
      <w:r w:rsidRPr="008E77FF">
        <w:rPr>
          <w:rFonts w:cs="David" w:hint="cs"/>
          <w:rtl/>
        </w:rPr>
        <w:t>אלילהו גבאי</w:t>
      </w:r>
    </w:p>
    <w:p w14:paraId="29A6727E" w14:textId="77777777" w:rsidR="008E77FF" w:rsidRPr="008E77FF" w:rsidRDefault="008E77FF" w:rsidP="008E77FF">
      <w:pPr>
        <w:bidi/>
        <w:rPr>
          <w:rFonts w:cs="David" w:hint="cs"/>
          <w:rtl/>
        </w:rPr>
      </w:pPr>
      <w:r w:rsidRPr="008E77FF">
        <w:rPr>
          <w:rFonts w:cs="David" w:hint="cs"/>
          <w:rtl/>
        </w:rPr>
        <w:t>אבשלום וילן</w:t>
      </w:r>
    </w:p>
    <w:p w14:paraId="7183266F" w14:textId="77777777" w:rsidR="008E77FF" w:rsidRPr="008E77FF" w:rsidRDefault="008E77FF" w:rsidP="008E77FF">
      <w:pPr>
        <w:bidi/>
        <w:rPr>
          <w:rFonts w:cs="David" w:hint="cs"/>
          <w:rtl/>
        </w:rPr>
      </w:pPr>
      <w:r w:rsidRPr="008E77FF">
        <w:rPr>
          <w:rFonts w:cs="David" w:hint="cs"/>
          <w:rtl/>
        </w:rPr>
        <w:t>עבאס זכור</w:t>
      </w:r>
    </w:p>
    <w:p w14:paraId="4F666849" w14:textId="77777777" w:rsidR="008E77FF" w:rsidRPr="008E77FF" w:rsidRDefault="008E77FF" w:rsidP="008E77FF">
      <w:pPr>
        <w:bidi/>
        <w:rPr>
          <w:rFonts w:cs="David" w:hint="cs"/>
          <w:rtl/>
        </w:rPr>
      </w:pPr>
      <w:r w:rsidRPr="008E77FF">
        <w:rPr>
          <w:rFonts w:cs="David" w:hint="cs"/>
          <w:rtl/>
        </w:rPr>
        <w:t>נאדיה חילו</w:t>
      </w:r>
    </w:p>
    <w:p w14:paraId="26BB8B04" w14:textId="77777777" w:rsidR="008E77FF" w:rsidRPr="008E77FF" w:rsidRDefault="008E77FF" w:rsidP="008E77FF">
      <w:pPr>
        <w:bidi/>
        <w:rPr>
          <w:rFonts w:cs="David" w:hint="cs"/>
          <w:rtl/>
        </w:rPr>
      </w:pPr>
      <w:r w:rsidRPr="008E77FF">
        <w:rPr>
          <w:rFonts w:cs="David" w:hint="cs"/>
          <w:rtl/>
        </w:rPr>
        <w:t>דב חנין</w:t>
      </w:r>
    </w:p>
    <w:p w14:paraId="03D0F1C6" w14:textId="77777777" w:rsidR="008E77FF" w:rsidRPr="008E77FF" w:rsidRDefault="008E77FF" w:rsidP="008E77FF">
      <w:pPr>
        <w:bidi/>
        <w:rPr>
          <w:rFonts w:cs="David" w:hint="cs"/>
          <w:rtl/>
        </w:rPr>
      </w:pPr>
      <w:r w:rsidRPr="008E77FF">
        <w:rPr>
          <w:rFonts w:cs="David" w:hint="cs"/>
          <w:rtl/>
        </w:rPr>
        <w:t>יואל חסון</w:t>
      </w:r>
    </w:p>
    <w:p w14:paraId="01D7D9D4" w14:textId="77777777" w:rsidR="008E77FF" w:rsidRPr="008E77FF" w:rsidRDefault="008E77FF" w:rsidP="008E77FF">
      <w:pPr>
        <w:bidi/>
        <w:rPr>
          <w:rFonts w:cs="David" w:hint="cs"/>
          <w:rtl/>
        </w:rPr>
      </w:pPr>
      <w:r w:rsidRPr="008E77FF">
        <w:rPr>
          <w:rFonts w:cs="David" w:hint="cs"/>
          <w:rtl/>
        </w:rPr>
        <w:t>שלי יחימוביץ</w:t>
      </w:r>
    </w:p>
    <w:p w14:paraId="50CC4386" w14:textId="77777777" w:rsidR="008E77FF" w:rsidRPr="008E77FF" w:rsidRDefault="008E77FF" w:rsidP="008E77FF">
      <w:pPr>
        <w:bidi/>
        <w:rPr>
          <w:rFonts w:cs="David" w:hint="cs"/>
          <w:rtl/>
        </w:rPr>
      </w:pPr>
      <w:r w:rsidRPr="008E77FF">
        <w:rPr>
          <w:rFonts w:cs="David" w:hint="cs"/>
          <w:rtl/>
        </w:rPr>
        <w:t>איתן כבל</w:t>
      </w:r>
    </w:p>
    <w:p w14:paraId="47475DA6" w14:textId="77777777" w:rsidR="008E77FF" w:rsidRPr="008E77FF" w:rsidRDefault="008E77FF" w:rsidP="008E77FF">
      <w:pPr>
        <w:bidi/>
        <w:rPr>
          <w:rFonts w:cs="David" w:hint="cs"/>
          <w:rtl/>
        </w:rPr>
      </w:pPr>
      <w:r w:rsidRPr="008E77FF">
        <w:rPr>
          <w:rFonts w:cs="David" w:hint="cs"/>
          <w:rtl/>
        </w:rPr>
        <w:t>שלמה מולה</w:t>
      </w:r>
    </w:p>
    <w:p w14:paraId="17E07E5A" w14:textId="77777777" w:rsidR="008E77FF" w:rsidRPr="008E77FF" w:rsidRDefault="008E77FF" w:rsidP="008E77FF">
      <w:pPr>
        <w:bidi/>
        <w:rPr>
          <w:rFonts w:cs="David" w:hint="cs"/>
          <w:rtl/>
        </w:rPr>
      </w:pPr>
      <w:r w:rsidRPr="008E77FF">
        <w:rPr>
          <w:rFonts w:cs="David" w:hint="cs"/>
          <w:rtl/>
        </w:rPr>
        <w:t>אברהם מיכאלי</w:t>
      </w:r>
    </w:p>
    <w:p w14:paraId="1A5BFC65" w14:textId="77777777" w:rsidR="008E77FF" w:rsidRPr="008E77FF" w:rsidRDefault="008E77FF" w:rsidP="008E77FF">
      <w:pPr>
        <w:bidi/>
        <w:rPr>
          <w:rFonts w:cs="David" w:hint="cs"/>
          <w:rtl/>
        </w:rPr>
      </w:pPr>
      <w:r w:rsidRPr="008E77FF">
        <w:rPr>
          <w:rFonts w:cs="David" w:hint="cs"/>
          <w:rtl/>
        </w:rPr>
        <w:t>יעקב מרגי</w:t>
      </w:r>
    </w:p>
    <w:p w14:paraId="55EE5CEC" w14:textId="77777777" w:rsidR="008E77FF" w:rsidRPr="008E77FF" w:rsidRDefault="008E77FF" w:rsidP="008E77FF">
      <w:pPr>
        <w:bidi/>
        <w:rPr>
          <w:rFonts w:cs="David" w:hint="cs"/>
          <w:rtl/>
        </w:rPr>
      </w:pPr>
      <w:r w:rsidRPr="008E77FF">
        <w:rPr>
          <w:rFonts w:cs="David" w:hint="cs"/>
          <w:rtl/>
        </w:rPr>
        <w:t>מרינה סולודקין</w:t>
      </w:r>
    </w:p>
    <w:p w14:paraId="346FA659" w14:textId="77777777" w:rsidR="008E77FF" w:rsidRPr="008E77FF" w:rsidRDefault="008E77FF" w:rsidP="008E77FF">
      <w:pPr>
        <w:bidi/>
        <w:rPr>
          <w:rFonts w:cs="David" w:hint="cs"/>
          <w:rtl/>
        </w:rPr>
      </w:pPr>
      <w:r w:rsidRPr="008E77FF">
        <w:rPr>
          <w:rFonts w:cs="David" w:hint="cs"/>
          <w:rtl/>
        </w:rPr>
        <w:t>גדעון סער</w:t>
      </w:r>
    </w:p>
    <w:p w14:paraId="3A4D6B4A" w14:textId="77777777" w:rsidR="008E77FF" w:rsidRPr="008E77FF" w:rsidRDefault="008E77FF" w:rsidP="008E77FF">
      <w:pPr>
        <w:bidi/>
        <w:rPr>
          <w:rFonts w:cs="David" w:hint="cs"/>
          <w:rtl/>
        </w:rPr>
      </w:pPr>
      <w:r w:rsidRPr="008E77FF">
        <w:rPr>
          <w:rFonts w:cs="David" w:hint="cs"/>
          <w:rtl/>
        </w:rPr>
        <w:t>יוחנן פלסנר</w:t>
      </w:r>
    </w:p>
    <w:p w14:paraId="4719D03F" w14:textId="77777777" w:rsidR="008E77FF" w:rsidRPr="008E77FF" w:rsidRDefault="008E77FF" w:rsidP="008E77FF">
      <w:pPr>
        <w:bidi/>
        <w:rPr>
          <w:rFonts w:cs="David" w:hint="cs"/>
          <w:rtl/>
        </w:rPr>
      </w:pPr>
      <w:r w:rsidRPr="008E77FF">
        <w:rPr>
          <w:rFonts w:cs="David" w:hint="cs"/>
          <w:rtl/>
        </w:rPr>
        <w:t>מאיר פרוש</w:t>
      </w:r>
    </w:p>
    <w:p w14:paraId="4456DCF9" w14:textId="77777777" w:rsidR="008E77FF" w:rsidRPr="008E77FF" w:rsidRDefault="008E77FF" w:rsidP="008E77FF">
      <w:pPr>
        <w:bidi/>
        <w:rPr>
          <w:rFonts w:cs="David" w:hint="cs"/>
          <w:rtl/>
        </w:rPr>
      </w:pPr>
      <w:r w:rsidRPr="008E77FF">
        <w:rPr>
          <w:rFonts w:cs="David" w:hint="cs"/>
          <w:rtl/>
        </w:rPr>
        <w:t>דוד רותם</w:t>
      </w:r>
    </w:p>
    <w:p w14:paraId="53681F5D" w14:textId="77777777" w:rsidR="008E77FF" w:rsidRPr="008E77FF" w:rsidRDefault="008E77FF" w:rsidP="008E77FF">
      <w:pPr>
        <w:bidi/>
        <w:rPr>
          <w:rFonts w:cs="David" w:hint="cs"/>
          <w:rtl/>
        </w:rPr>
      </w:pPr>
      <w:r w:rsidRPr="008E77FF">
        <w:rPr>
          <w:rFonts w:cs="David" w:hint="cs"/>
          <w:rtl/>
        </w:rPr>
        <w:t>שנאן</w:t>
      </w:r>
    </w:p>
    <w:p w14:paraId="5C8803A2" w14:textId="77777777" w:rsidR="008E77FF" w:rsidRPr="008E77FF" w:rsidRDefault="008E77FF" w:rsidP="008E77FF">
      <w:pPr>
        <w:bidi/>
        <w:rPr>
          <w:rFonts w:cs="David" w:hint="cs"/>
          <w:rtl/>
        </w:rPr>
      </w:pPr>
      <w:r w:rsidRPr="008E77FF">
        <w:rPr>
          <w:rFonts w:cs="David" w:hint="cs"/>
          <w:rtl/>
        </w:rPr>
        <w:t>משה שרוני</w:t>
      </w:r>
    </w:p>
    <w:p w14:paraId="69003750" w14:textId="77777777" w:rsidR="008E77FF" w:rsidRPr="008E77FF" w:rsidRDefault="008E77FF" w:rsidP="008E77FF">
      <w:pPr>
        <w:bidi/>
        <w:rPr>
          <w:rFonts w:cs="David" w:hint="cs"/>
          <w:rtl/>
        </w:rPr>
      </w:pPr>
      <w:r w:rsidRPr="008E77FF">
        <w:rPr>
          <w:rFonts w:cs="David" w:hint="cs"/>
          <w:rtl/>
        </w:rPr>
        <w:t>רונית תירוש</w:t>
      </w:r>
    </w:p>
    <w:p w14:paraId="4856F39E" w14:textId="77777777" w:rsidR="008E77FF" w:rsidRPr="008E77FF" w:rsidRDefault="008E77FF" w:rsidP="008E77FF">
      <w:pPr>
        <w:tabs>
          <w:tab w:val="left" w:pos="1788"/>
          <w:tab w:val="left" w:pos="3631"/>
        </w:tabs>
        <w:bidi/>
        <w:rPr>
          <w:rFonts w:cs="David" w:hint="cs"/>
          <w:b/>
          <w:bCs/>
          <w:u w:val="single"/>
          <w:rtl/>
        </w:rPr>
      </w:pPr>
    </w:p>
    <w:p w14:paraId="4ACCE265" w14:textId="77777777" w:rsidR="008E77FF" w:rsidRPr="008E77FF" w:rsidRDefault="008E77FF" w:rsidP="008E77FF">
      <w:pPr>
        <w:tabs>
          <w:tab w:val="left" w:pos="1788"/>
          <w:tab w:val="left" w:pos="3631"/>
        </w:tabs>
        <w:bidi/>
        <w:rPr>
          <w:rFonts w:cs="David" w:hint="cs"/>
          <w:rtl/>
        </w:rPr>
      </w:pPr>
      <w:r w:rsidRPr="008E77FF">
        <w:rPr>
          <w:rFonts w:cs="David"/>
          <w:b/>
          <w:bCs/>
          <w:u w:val="single"/>
          <w:rtl/>
        </w:rPr>
        <w:t>מוזמנים</w:t>
      </w:r>
      <w:r w:rsidRPr="008E77FF">
        <w:rPr>
          <w:rFonts w:cs="David"/>
          <w:rtl/>
        </w:rPr>
        <w:t>:</w:t>
      </w:r>
    </w:p>
    <w:p w14:paraId="3116090B" w14:textId="77777777" w:rsidR="008E77FF" w:rsidRPr="008E77FF" w:rsidRDefault="008E77FF" w:rsidP="008E77FF">
      <w:pPr>
        <w:bidi/>
        <w:rPr>
          <w:rFonts w:cs="David"/>
          <w:rtl/>
        </w:rPr>
      </w:pPr>
    </w:p>
    <w:p w14:paraId="3565C85C" w14:textId="77777777" w:rsidR="008E77FF" w:rsidRPr="008E77FF" w:rsidRDefault="008E77FF" w:rsidP="008E77FF">
      <w:pPr>
        <w:bidi/>
        <w:rPr>
          <w:rFonts w:cs="David" w:hint="cs"/>
          <w:rtl/>
        </w:rPr>
      </w:pPr>
      <w:r w:rsidRPr="008E77FF">
        <w:rPr>
          <w:rFonts w:cs="David" w:hint="cs"/>
          <w:rtl/>
        </w:rPr>
        <w:t>איל ינון</w:t>
      </w:r>
      <w:r w:rsidRPr="008E77FF">
        <w:rPr>
          <w:rFonts w:cs="David" w:hint="cs"/>
          <w:rtl/>
        </w:rPr>
        <w:tab/>
      </w:r>
      <w:r w:rsidRPr="008E77FF">
        <w:rPr>
          <w:rFonts w:cs="David" w:hint="cs"/>
          <w:rtl/>
        </w:rPr>
        <w:tab/>
      </w:r>
      <w:r>
        <w:rPr>
          <w:rFonts w:cs="David" w:hint="cs"/>
          <w:rtl/>
        </w:rPr>
        <w:tab/>
      </w:r>
      <w:r w:rsidRPr="008E77FF">
        <w:rPr>
          <w:rFonts w:cs="David" w:hint="cs"/>
          <w:rtl/>
        </w:rPr>
        <w:tab/>
        <w:t>- מזכיר הכנסת</w:t>
      </w:r>
    </w:p>
    <w:p w14:paraId="1CC43157" w14:textId="77777777" w:rsidR="008E77FF" w:rsidRPr="008E77FF" w:rsidRDefault="008E77FF" w:rsidP="00A40E2F">
      <w:pPr>
        <w:bidi/>
        <w:rPr>
          <w:rFonts w:cs="David" w:hint="cs"/>
          <w:rtl/>
        </w:rPr>
      </w:pPr>
      <w:r w:rsidRPr="008E77FF">
        <w:rPr>
          <w:rFonts w:cs="David" w:hint="cs"/>
          <w:rtl/>
        </w:rPr>
        <w:t xml:space="preserve">ירדנה </w:t>
      </w:r>
      <w:r w:rsidR="00A40E2F">
        <w:rPr>
          <w:rFonts w:cs="David" w:hint="cs"/>
          <w:rtl/>
        </w:rPr>
        <w:t>מלר-הורוביץ</w:t>
      </w:r>
      <w:r w:rsidRPr="008E77FF">
        <w:rPr>
          <w:rFonts w:cs="David" w:hint="cs"/>
          <w:rtl/>
        </w:rPr>
        <w:tab/>
      </w:r>
      <w:r w:rsidRPr="008E77FF">
        <w:rPr>
          <w:rFonts w:cs="David" w:hint="cs"/>
          <w:rtl/>
        </w:rPr>
        <w:tab/>
        <w:t>- סגנית מזכיר הכנסת</w:t>
      </w:r>
    </w:p>
    <w:p w14:paraId="2DA587C3" w14:textId="77777777" w:rsidR="008E77FF" w:rsidRPr="008E77FF" w:rsidRDefault="008E77FF" w:rsidP="008E77FF">
      <w:pPr>
        <w:bidi/>
        <w:rPr>
          <w:rFonts w:cs="David" w:hint="cs"/>
          <w:rtl/>
        </w:rPr>
      </w:pPr>
      <w:r w:rsidRPr="008E77FF">
        <w:rPr>
          <w:rFonts w:cs="David" w:hint="cs"/>
          <w:rtl/>
        </w:rPr>
        <w:t>יצחק שד"ר</w:t>
      </w:r>
      <w:r w:rsidRPr="008E77FF">
        <w:rPr>
          <w:rFonts w:cs="David" w:hint="cs"/>
          <w:rtl/>
        </w:rPr>
        <w:tab/>
      </w:r>
      <w:r w:rsidRPr="008E77FF">
        <w:rPr>
          <w:rFonts w:cs="David" w:hint="cs"/>
          <w:rtl/>
        </w:rPr>
        <w:tab/>
      </w:r>
      <w:r w:rsidRPr="008E77FF">
        <w:rPr>
          <w:rFonts w:cs="David" w:hint="cs"/>
          <w:rtl/>
        </w:rPr>
        <w:tab/>
        <w:t>- קצין הכנסת</w:t>
      </w:r>
    </w:p>
    <w:p w14:paraId="4255FD4F" w14:textId="77777777" w:rsidR="008E77FF" w:rsidRPr="008E77FF" w:rsidRDefault="008E77FF" w:rsidP="008E77FF">
      <w:pPr>
        <w:tabs>
          <w:tab w:val="left" w:pos="1930"/>
        </w:tabs>
        <w:bidi/>
        <w:rPr>
          <w:rFonts w:cs="David" w:hint="cs"/>
          <w:b/>
          <w:bCs/>
          <w:u w:val="single"/>
          <w:rtl/>
        </w:rPr>
      </w:pPr>
    </w:p>
    <w:p w14:paraId="77E3A5C0" w14:textId="77777777" w:rsidR="008E77FF" w:rsidRPr="008E77FF" w:rsidRDefault="008E77FF" w:rsidP="008E77FF">
      <w:pPr>
        <w:tabs>
          <w:tab w:val="left" w:pos="1930"/>
        </w:tabs>
        <w:bidi/>
        <w:rPr>
          <w:rFonts w:cs="David" w:hint="cs"/>
          <w:b/>
          <w:bCs/>
          <w:u w:val="single"/>
          <w:rtl/>
        </w:rPr>
      </w:pPr>
      <w:r w:rsidRPr="008E77FF">
        <w:rPr>
          <w:rFonts w:cs="David"/>
          <w:b/>
          <w:bCs/>
          <w:u w:val="single"/>
          <w:rtl/>
        </w:rPr>
        <w:t>י</w:t>
      </w:r>
      <w:r w:rsidRPr="008E77FF">
        <w:rPr>
          <w:rFonts w:cs="David" w:hint="cs"/>
          <w:b/>
          <w:bCs/>
          <w:u w:val="single"/>
          <w:rtl/>
        </w:rPr>
        <w:t>יעוץ משפטי</w:t>
      </w:r>
      <w:r w:rsidRPr="008E77FF">
        <w:rPr>
          <w:rFonts w:cs="David"/>
          <w:b/>
          <w:bCs/>
          <w:u w:val="single"/>
          <w:rtl/>
        </w:rPr>
        <w:t>:</w:t>
      </w:r>
    </w:p>
    <w:p w14:paraId="735A9FB9" w14:textId="77777777" w:rsidR="008E77FF" w:rsidRPr="008E77FF" w:rsidRDefault="008E77FF" w:rsidP="008E77FF">
      <w:pPr>
        <w:tabs>
          <w:tab w:val="left" w:pos="1930"/>
        </w:tabs>
        <w:bidi/>
        <w:rPr>
          <w:rFonts w:cs="David" w:hint="cs"/>
          <w:rtl/>
        </w:rPr>
      </w:pPr>
    </w:p>
    <w:p w14:paraId="76AE687A" w14:textId="77777777" w:rsidR="008E77FF" w:rsidRPr="008E77FF" w:rsidRDefault="008E77FF" w:rsidP="008E77FF">
      <w:pPr>
        <w:bidi/>
        <w:rPr>
          <w:rFonts w:cs="David" w:hint="cs"/>
          <w:rtl/>
        </w:rPr>
      </w:pPr>
      <w:r w:rsidRPr="008E77FF">
        <w:rPr>
          <w:rFonts w:cs="David" w:hint="cs"/>
          <w:rtl/>
        </w:rPr>
        <w:t>ארבל אסטרחן</w:t>
      </w:r>
    </w:p>
    <w:p w14:paraId="1BEAFC4B" w14:textId="77777777" w:rsidR="008E77FF" w:rsidRPr="008E77FF" w:rsidRDefault="008E77FF" w:rsidP="008E77FF">
      <w:pPr>
        <w:bidi/>
        <w:rPr>
          <w:rFonts w:cs="David" w:hint="cs"/>
          <w:rtl/>
        </w:rPr>
      </w:pPr>
      <w:r w:rsidRPr="008E77FF">
        <w:rPr>
          <w:rFonts w:cs="David" w:hint="cs"/>
          <w:rtl/>
        </w:rPr>
        <w:t>שלומי ב</w:t>
      </w:r>
      <w:r>
        <w:rPr>
          <w:rFonts w:cs="David" w:hint="cs"/>
          <w:rtl/>
        </w:rPr>
        <w:t>ל</w:t>
      </w:r>
      <w:r w:rsidRPr="008E77FF">
        <w:rPr>
          <w:rFonts w:cs="David" w:hint="cs"/>
          <w:rtl/>
        </w:rPr>
        <w:t xml:space="preserve">בן </w:t>
      </w:r>
      <w:r w:rsidRPr="008E77FF">
        <w:rPr>
          <w:rFonts w:cs="David"/>
          <w:rtl/>
        </w:rPr>
        <w:t>–</w:t>
      </w:r>
      <w:r w:rsidRPr="008E77FF">
        <w:rPr>
          <w:rFonts w:cs="David" w:hint="cs"/>
          <w:rtl/>
        </w:rPr>
        <w:t xml:space="preserve"> מתמחה</w:t>
      </w:r>
    </w:p>
    <w:p w14:paraId="20DD9959" w14:textId="77777777" w:rsidR="008E77FF" w:rsidRPr="008E77FF" w:rsidRDefault="008E77FF" w:rsidP="008E77FF">
      <w:pPr>
        <w:bidi/>
        <w:rPr>
          <w:rFonts w:cs="David" w:hint="cs"/>
          <w:rtl/>
        </w:rPr>
      </w:pPr>
    </w:p>
    <w:p w14:paraId="7050A579" w14:textId="77777777" w:rsidR="008E77FF" w:rsidRPr="008E77FF" w:rsidRDefault="008E77FF" w:rsidP="008E77FF">
      <w:pPr>
        <w:tabs>
          <w:tab w:val="left" w:pos="1930"/>
        </w:tabs>
        <w:bidi/>
        <w:rPr>
          <w:rFonts w:cs="David" w:hint="cs"/>
          <w:b/>
          <w:bCs/>
          <w:rtl/>
        </w:rPr>
      </w:pPr>
      <w:r w:rsidRPr="008E77FF">
        <w:rPr>
          <w:rFonts w:cs="David"/>
          <w:b/>
          <w:bCs/>
          <w:u w:val="single"/>
          <w:rtl/>
        </w:rPr>
        <w:t>מנהלת הוועדה</w:t>
      </w:r>
      <w:r w:rsidRPr="008E77FF">
        <w:rPr>
          <w:rFonts w:cs="David"/>
          <w:rtl/>
        </w:rPr>
        <w:t>:</w:t>
      </w:r>
    </w:p>
    <w:p w14:paraId="60E9115C" w14:textId="77777777" w:rsidR="008E77FF" w:rsidRPr="008E77FF" w:rsidRDefault="008E77FF" w:rsidP="008E77FF">
      <w:pPr>
        <w:bidi/>
        <w:rPr>
          <w:rFonts w:cs="David" w:hint="cs"/>
          <w:rtl/>
        </w:rPr>
      </w:pPr>
    </w:p>
    <w:p w14:paraId="684BE0BE" w14:textId="77777777" w:rsidR="008E77FF" w:rsidRPr="008E77FF" w:rsidRDefault="008E77FF" w:rsidP="008E77FF">
      <w:pPr>
        <w:bidi/>
        <w:rPr>
          <w:rFonts w:cs="David" w:hint="cs"/>
          <w:rtl/>
        </w:rPr>
      </w:pPr>
      <w:r w:rsidRPr="008E77FF">
        <w:rPr>
          <w:rFonts w:cs="David" w:hint="cs"/>
          <w:rtl/>
        </w:rPr>
        <w:t>אתי בן-יוסף</w:t>
      </w:r>
    </w:p>
    <w:p w14:paraId="41F9CF8F" w14:textId="77777777" w:rsidR="008E77FF" w:rsidRPr="008E77FF" w:rsidRDefault="008E77FF" w:rsidP="008E77FF">
      <w:pPr>
        <w:bidi/>
        <w:rPr>
          <w:rFonts w:cs="David" w:hint="cs"/>
          <w:rtl/>
        </w:rPr>
      </w:pPr>
    </w:p>
    <w:p w14:paraId="279C886D" w14:textId="77777777" w:rsidR="008E77FF" w:rsidRPr="008E77FF" w:rsidRDefault="008E77FF" w:rsidP="008E77FF">
      <w:pPr>
        <w:tabs>
          <w:tab w:val="left" w:pos="1930"/>
        </w:tabs>
        <w:bidi/>
        <w:rPr>
          <w:rFonts w:cs="David" w:hint="cs"/>
          <w:rtl/>
        </w:rPr>
      </w:pPr>
      <w:r w:rsidRPr="008E77FF">
        <w:rPr>
          <w:rFonts w:cs="David" w:hint="cs"/>
          <w:b/>
          <w:bCs/>
          <w:u w:val="single"/>
          <w:rtl/>
        </w:rPr>
        <w:t>רשמת פרלמנטרית</w:t>
      </w:r>
      <w:r w:rsidRPr="008E77FF">
        <w:rPr>
          <w:rFonts w:cs="David"/>
          <w:rtl/>
        </w:rPr>
        <w:t>:</w:t>
      </w:r>
      <w:r w:rsidRPr="008E77FF">
        <w:rPr>
          <w:rFonts w:cs="David" w:hint="cs"/>
          <w:rtl/>
        </w:rPr>
        <w:tab/>
      </w:r>
    </w:p>
    <w:p w14:paraId="3B2A9185" w14:textId="77777777" w:rsidR="008E77FF" w:rsidRPr="008E77FF" w:rsidRDefault="008E77FF" w:rsidP="008E77FF">
      <w:pPr>
        <w:bidi/>
        <w:rPr>
          <w:rFonts w:cs="David" w:hint="cs"/>
          <w:b/>
          <w:bCs/>
          <w:rtl/>
        </w:rPr>
      </w:pPr>
    </w:p>
    <w:p w14:paraId="6B1D5F93" w14:textId="77777777" w:rsidR="008E77FF" w:rsidRPr="008E77FF" w:rsidRDefault="008E77FF" w:rsidP="008E77FF">
      <w:pPr>
        <w:pStyle w:val="Heading5"/>
        <w:jc w:val="left"/>
        <w:rPr>
          <w:rFonts w:hint="cs"/>
          <w:sz w:val="24"/>
          <w:rtl/>
        </w:rPr>
      </w:pPr>
      <w:r w:rsidRPr="008E77FF">
        <w:rPr>
          <w:rFonts w:hint="cs"/>
          <w:sz w:val="24"/>
          <w:rtl/>
        </w:rPr>
        <w:t>יפה קרינצה</w:t>
      </w:r>
    </w:p>
    <w:p w14:paraId="60E87673" w14:textId="77777777" w:rsidR="008E77FF" w:rsidRPr="008E77FF" w:rsidRDefault="008E77FF" w:rsidP="008E77FF">
      <w:pPr>
        <w:pStyle w:val="Heading5"/>
        <w:jc w:val="left"/>
        <w:rPr>
          <w:sz w:val="24"/>
          <w:rtl/>
        </w:rPr>
      </w:pPr>
      <w:r w:rsidRPr="008E77FF">
        <w:rPr>
          <w:sz w:val="24"/>
          <w:rtl/>
        </w:rPr>
        <w:t xml:space="preserve"> </w:t>
      </w:r>
    </w:p>
    <w:p w14:paraId="5114F0EB" w14:textId="77777777" w:rsidR="008E77FF" w:rsidRPr="008E77FF" w:rsidRDefault="008E77FF" w:rsidP="008E77FF">
      <w:pPr>
        <w:bidi/>
        <w:rPr>
          <w:rFonts w:cs="David" w:hint="cs"/>
          <w:rtl/>
        </w:rPr>
      </w:pPr>
    </w:p>
    <w:p w14:paraId="2B6B4ABA" w14:textId="77777777" w:rsidR="008E77FF" w:rsidRPr="008E77FF" w:rsidRDefault="008E77FF" w:rsidP="008E77FF">
      <w:pPr>
        <w:bidi/>
        <w:ind w:left="360"/>
        <w:jc w:val="center"/>
        <w:rPr>
          <w:rFonts w:cs="David" w:hint="cs"/>
          <w:b/>
          <w:bCs/>
          <w:u w:val="single"/>
          <w:rtl/>
        </w:rPr>
      </w:pPr>
      <w:r w:rsidRPr="008E77FF">
        <w:rPr>
          <w:rFonts w:cs="David"/>
          <w:rtl/>
        </w:rPr>
        <w:br w:type="page"/>
      </w:r>
      <w:r w:rsidRPr="008E77FF">
        <w:rPr>
          <w:rFonts w:cs="David" w:hint="cs"/>
          <w:rtl/>
        </w:rPr>
        <w:lastRenderedPageBreak/>
        <w:t xml:space="preserve">א. </w:t>
      </w:r>
      <w:r w:rsidRPr="008E77FF">
        <w:rPr>
          <w:rFonts w:cs="David" w:hint="cs"/>
          <w:b/>
          <w:bCs/>
          <w:u w:val="single"/>
          <w:rtl/>
        </w:rPr>
        <w:t>קביעת מסגרת הדיון להחלטות הממשלה מימים 13.4.08 ו-6.7.08.</w:t>
      </w:r>
    </w:p>
    <w:p w14:paraId="4E1E95DD" w14:textId="77777777" w:rsidR="008E77FF" w:rsidRPr="008E77FF" w:rsidRDefault="008E77FF" w:rsidP="008E77FF">
      <w:pPr>
        <w:bidi/>
        <w:rPr>
          <w:rFonts w:cs="David" w:hint="cs"/>
          <w:u w:val="single"/>
          <w:rtl/>
        </w:rPr>
      </w:pPr>
    </w:p>
    <w:p w14:paraId="06682664" w14:textId="77777777" w:rsidR="008E77FF" w:rsidRPr="008E77FF" w:rsidRDefault="008E77FF" w:rsidP="008E77FF">
      <w:pPr>
        <w:bidi/>
        <w:rPr>
          <w:rFonts w:cs="David" w:hint="cs"/>
          <w:u w:val="single"/>
          <w:rtl/>
        </w:rPr>
      </w:pPr>
    </w:p>
    <w:p w14:paraId="64957B67" w14:textId="77777777" w:rsidR="008E77FF" w:rsidRPr="008E77FF" w:rsidRDefault="008E77FF" w:rsidP="008E77FF">
      <w:pPr>
        <w:bidi/>
        <w:rPr>
          <w:rFonts w:cs="David" w:hint="cs"/>
          <w:rtl/>
        </w:rPr>
      </w:pPr>
      <w:r w:rsidRPr="008E77FF">
        <w:rPr>
          <w:rFonts w:cs="David" w:hint="cs"/>
          <w:u w:val="single"/>
          <w:rtl/>
        </w:rPr>
        <w:t>היו"ר דוד טל:</w:t>
      </w:r>
    </w:p>
    <w:p w14:paraId="55AC1DA5" w14:textId="77777777" w:rsidR="008E77FF" w:rsidRPr="008E77FF" w:rsidRDefault="008E77FF" w:rsidP="008E77FF">
      <w:pPr>
        <w:bidi/>
        <w:rPr>
          <w:rFonts w:cs="David" w:hint="cs"/>
          <w:rtl/>
        </w:rPr>
      </w:pPr>
    </w:p>
    <w:p w14:paraId="46FA2D1D" w14:textId="77777777" w:rsidR="008E77FF" w:rsidRPr="008E77FF" w:rsidRDefault="008E77FF" w:rsidP="008E77FF">
      <w:pPr>
        <w:bidi/>
        <w:ind w:firstLine="567"/>
        <w:rPr>
          <w:rFonts w:cs="David" w:hint="cs"/>
          <w:rtl/>
        </w:rPr>
      </w:pPr>
      <w:r w:rsidRPr="008E77FF">
        <w:rPr>
          <w:rFonts w:cs="David" w:hint="cs"/>
          <w:rtl/>
        </w:rPr>
        <w:t xml:space="preserve">צהרים טובים, אני מתכבד לפתוח את ישיבת ועדת הכנסת. על סדר יומנו קביעת מסגרת הדיון להחלטות הממשלה מימים 13 באפריל ו-6 ביולי, בהתאם לסעיף 31(ג) לחוק יסוד: הממשלה לבטל את המשרד לנושאים אסטרטגיים; בהתאם לסעיף 15 לחוק יסוד: הממשלה לצרף את חבר הכנסת אלי אפללו כשר נוסף בממשלה; בהתאם לסעיף 31(א) לחוק יסוד: הממשלה לשנות את חלוקת התפקידים בין השרים כדלקמן: חבר הכנסת אלי אפללו יכהן בתפקיד השר לקליטת העלייה במקום השר יעקב אדרי. השר יעקב אדרי ימשיך לכהן בתפקיד השר לפיתוח הנגב והגליל. השרה רוחמה אברהם-בלילא תכהן בתפקיד שרת התיירות במקום תפקידה כשרה בלי תיק, ותמשיך לכהן כשרה מקשרת בין הממשלה לכנסת. </w:t>
      </w:r>
    </w:p>
    <w:p w14:paraId="06A19A24" w14:textId="77777777" w:rsidR="008E77FF" w:rsidRPr="008E77FF" w:rsidRDefault="008E77FF" w:rsidP="008E77FF">
      <w:pPr>
        <w:bidi/>
        <w:ind w:firstLine="567"/>
        <w:rPr>
          <w:rFonts w:cs="David" w:hint="cs"/>
          <w:rtl/>
        </w:rPr>
      </w:pPr>
    </w:p>
    <w:p w14:paraId="00A2FA13" w14:textId="77777777" w:rsidR="008E77FF" w:rsidRPr="008E77FF" w:rsidRDefault="008E77FF" w:rsidP="008E77FF">
      <w:pPr>
        <w:bidi/>
        <w:ind w:firstLine="567"/>
        <w:rPr>
          <w:rFonts w:cs="David" w:hint="cs"/>
          <w:rtl/>
        </w:rPr>
      </w:pPr>
      <w:r w:rsidRPr="008E77FF">
        <w:rPr>
          <w:rFonts w:cs="David" w:hint="cs"/>
          <w:rtl/>
        </w:rPr>
        <w:t xml:space="preserve">הצעות לקיום סדרי היום </w:t>
      </w:r>
      <w:r w:rsidRPr="008E77FF">
        <w:rPr>
          <w:rFonts w:cs="David"/>
          <w:rtl/>
        </w:rPr>
        <w:t>–</w:t>
      </w:r>
      <w:r w:rsidRPr="008E77FF">
        <w:rPr>
          <w:rFonts w:cs="David" w:hint="cs"/>
          <w:rtl/>
        </w:rPr>
        <w:t xml:space="preserve"> יושב ראש האופוזיציה, יש לכם הצעה מגובשת?</w:t>
      </w:r>
    </w:p>
    <w:p w14:paraId="076057B7" w14:textId="77777777" w:rsidR="008E77FF" w:rsidRPr="008E77FF" w:rsidRDefault="008E77FF" w:rsidP="008E77FF">
      <w:pPr>
        <w:bidi/>
        <w:rPr>
          <w:rFonts w:cs="David" w:hint="cs"/>
          <w:rtl/>
        </w:rPr>
      </w:pPr>
    </w:p>
    <w:p w14:paraId="1611AC6D" w14:textId="77777777" w:rsidR="008E77FF" w:rsidRPr="008E77FF" w:rsidRDefault="008E77FF" w:rsidP="008E77FF">
      <w:pPr>
        <w:bidi/>
        <w:rPr>
          <w:rFonts w:cs="David" w:hint="cs"/>
          <w:u w:val="single"/>
          <w:rtl/>
        </w:rPr>
      </w:pPr>
      <w:r w:rsidRPr="008E77FF">
        <w:rPr>
          <w:rFonts w:cs="David" w:hint="cs"/>
          <w:u w:val="single"/>
          <w:rtl/>
        </w:rPr>
        <w:t>גדעון סער:</w:t>
      </w:r>
    </w:p>
    <w:p w14:paraId="3F107F44" w14:textId="77777777" w:rsidR="008E77FF" w:rsidRPr="008E77FF" w:rsidRDefault="008E77FF" w:rsidP="008E77FF">
      <w:pPr>
        <w:bidi/>
        <w:rPr>
          <w:rFonts w:cs="David" w:hint="cs"/>
          <w:u w:val="single"/>
          <w:rtl/>
        </w:rPr>
      </w:pPr>
    </w:p>
    <w:p w14:paraId="76EF3598" w14:textId="77777777" w:rsidR="008E77FF" w:rsidRPr="008E77FF" w:rsidRDefault="008E77FF" w:rsidP="008E77FF">
      <w:pPr>
        <w:bidi/>
        <w:rPr>
          <w:rFonts w:cs="David" w:hint="cs"/>
          <w:rtl/>
        </w:rPr>
      </w:pPr>
      <w:r w:rsidRPr="008E77FF">
        <w:rPr>
          <w:rFonts w:cs="David" w:hint="cs"/>
          <w:rtl/>
        </w:rPr>
        <w:tab/>
        <w:t xml:space="preserve">אני מציע שיתייקם דיון סיעתי על-פי מה שקבוע בתקנון, דהיינו עשר דקות לסיעה. </w:t>
      </w:r>
    </w:p>
    <w:p w14:paraId="51E8014D" w14:textId="77777777" w:rsidR="008E77FF" w:rsidRPr="008E77FF" w:rsidRDefault="008E77FF" w:rsidP="008E77FF">
      <w:pPr>
        <w:bidi/>
        <w:rPr>
          <w:rFonts w:cs="David" w:hint="cs"/>
          <w:rtl/>
        </w:rPr>
      </w:pPr>
    </w:p>
    <w:p w14:paraId="4C86D531" w14:textId="77777777" w:rsidR="008E77FF" w:rsidRPr="008E77FF" w:rsidRDefault="008E77FF" w:rsidP="008E77FF">
      <w:pPr>
        <w:bidi/>
        <w:rPr>
          <w:rFonts w:cs="David" w:hint="cs"/>
          <w:rtl/>
        </w:rPr>
      </w:pPr>
      <w:r w:rsidRPr="008E77FF">
        <w:rPr>
          <w:rFonts w:cs="David" w:hint="cs"/>
          <w:u w:val="single"/>
          <w:rtl/>
        </w:rPr>
        <w:t>היו"ר דוד טל:</w:t>
      </w:r>
    </w:p>
    <w:p w14:paraId="6BAD9A0E" w14:textId="77777777" w:rsidR="008E77FF" w:rsidRPr="008E77FF" w:rsidRDefault="008E77FF" w:rsidP="008E77FF">
      <w:pPr>
        <w:bidi/>
        <w:rPr>
          <w:rFonts w:cs="David" w:hint="cs"/>
          <w:rtl/>
        </w:rPr>
      </w:pPr>
    </w:p>
    <w:p w14:paraId="7DFC0271" w14:textId="77777777" w:rsidR="008E77FF" w:rsidRPr="008E77FF" w:rsidRDefault="008E77FF" w:rsidP="008E77FF">
      <w:pPr>
        <w:bidi/>
        <w:rPr>
          <w:rFonts w:cs="David" w:hint="cs"/>
          <w:rtl/>
        </w:rPr>
      </w:pPr>
      <w:r w:rsidRPr="008E77FF">
        <w:rPr>
          <w:rFonts w:cs="David" w:hint="cs"/>
          <w:rtl/>
        </w:rPr>
        <w:tab/>
        <w:t xml:space="preserve">חבר הכנסת רותם, בבקשה. </w:t>
      </w:r>
    </w:p>
    <w:p w14:paraId="47F6B6E4" w14:textId="77777777" w:rsidR="008E77FF" w:rsidRPr="008E77FF" w:rsidRDefault="008E77FF" w:rsidP="008E77FF">
      <w:pPr>
        <w:bidi/>
        <w:rPr>
          <w:rFonts w:cs="David" w:hint="cs"/>
          <w:rtl/>
        </w:rPr>
      </w:pPr>
    </w:p>
    <w:p w14:paraId="5ED31CD2" w14:textId="77777777" w:rsidR="008E77FF" w:rsidRPr="008E77FF" w:rsidRDefault="008E77FF" w:rsidP="008E77FF">
      <w:pPr>
        <w:bidi/>
        <w:rPr>
          <w:rFonts w:cs="David" w:hint="cs"/>
          <w:rtl/>
        </w:rPr>
      </w:pPr>
      <w:r w:rsidRPr="008E77FF">
        <w:rPr>
          <w:rFonts w:cs="David" w:hint="cs"/>
          <w:u w:val="single"/>
          <w:rtl/>
        </w:rPr>
        <w:t>דוד רותם:</w:t>
      </w:r>
    </w:p>
    <w:p w14:paraId="640595E1" w14:textId="77777777" w:rsidR="008E77FF" w:rsidRPr="008E77FF" w:rsidRDefault="008E77FF" w:rsidP="008E77FF">
      <w:pPr>
        <w:bidi/>
        <w:rPr>
          <w:rFonts w:cs="David" w:hint="cs"/>
          <w:rtl/>
        </w:rPr>
      </w:pPr>
    </w:p>
    <w:p w14:paraId="4553C0AA" w14:textId="77777777" w:rsidR="008E77FF" w:rsidRPr="008E77FF" w:rsidRDefault="008E77FF" w:rsidP="008E77FF">
      <w:pPr>
        <w:bidi/>
        <w:ind w:firstLine="567"/>
        <w:rPr>
          <w:rFonts w:cs="David" w:hint="cs"/>
          <w:rtl/>
        </w:rPr>
      </w:pPr>
      <w:r w:rsidRPr="008E77FF">
        <w:rPr>
          <w:rFonts w:cs="David" w:hint="cs"/>
          <w:rtl/>
        </w:rPr>
        <w:t xml:space="preserve">אני חושב שאנחנו מדברים פה על נושאים רציניים. חוץ מאשר לגבי סעיף א2, צירוף חבר הכנסת אפפלו לממשלה, אני יכול לשכנע את ראש הממשלה </w:t>
      </w:r>
      <w:r w:rsidRPr="008E77FF">
        <w:rPr>
          <w:rFonts w:cs="David"/>
          <w:rtl/>
        </w:rPr>
        <w:t>–</w:t>
      </w:r>
      <w:r w:rsidRPr="008E77FF">
        <w:rPr>
          <w:rFonts w:cs="David" w:hint="cs"/>
          <w:rtl/>
        </w:rPr>
        <w:t xml:space="preserve"> אם הוא ישמע את הנאום שלי - לחזור בו מדברים אחרים שהוא מתכוון לעשות. כמו שאנחנו לא מקיימים דיון אי-אמון כשראש הממשלה לא נמצא, כך צריך להיות גם כאן. גם ממלאת מקומו לא נמצאת, זה דבר שהופך אותנו למין חותמת גומי, וזה פוגע גם בכבוד הכנסת, לדעתי. ראש הממשלה הוא האיש שמרכיב את הממשלה שלו, הוא האיש שמביא את השרים שלה. אני חושב שלא ראוי שנדון בדברים האלה. </w:t>
      </w:r>
    </w:p>
    <w:p w14:paraId="39131120" w14:textId="77777777" w:rsidR="008E77FF" w:rsidRPr="008E77FF" w:rsidRDefault="008E77FF" w:rsidP="008E77FF">
      <w:pPr>
        <w:bidi/>
        <w:ind w:firstLine="567"/>
        <w:rPr>
          <w:rFonts w:cs="David" w:hint="cs"/>
          <w:rtl/>
        </w:rPr>
      </w:pPr>
    </w:p>
    <w:p w14:paraId="2B84CA86" w14:textId="77777777" w:rsidR="008E77FF" w:rsidRPr="008E77FF" w:rsidRDefault="008E77FF" w:rsidP="008E77FF">
      <w:pPr>
        <w:bidi/>
        <w:ind w:firstLine="567"/>
        <w:rPr>
          <w:rFonts w:cs="David" w:hint="cs"/>
          <w:rtl/>
        </w:rPr>
      </w:pPr>
      <w:r w:rsidRPr="008E77FF">
        <w:rPr>
          <w:rFonts w:cs="David" w:hint="cs"/>
          <w:rtl/>
        </w:rPr>
        <w:t xml:space="preserve">צירופו של אפללו זה בסדר, אבל בכל היתר צריך לדון כשראש הממשלה נמצא. אתן לכם דוגמה, שר התיירות והשר המקשר - איך אפשר לעשות את שני התפקידים האלה? </w:t>
      </w:r>
    </w:p>
    <w:p w14:paraId="205A3E9D" w14:textId="77777777" w:rsidR="008E77FF" w:rsidRPr="008E77FF" w:rsidRDefault="008E77FF" w:rsidP="008E77FF">
      <w:pPr>
        <w:bidi/>
        <w:rPr>
          <w:rFonts w:cs="David" w:hint="cs"/>
          <w:rtl/>
        </w:rPr>
      </w:pPr>
    </w:p>
    <w:p w14:paraId="4120CEE6" w14:textId="77777777" w:rsidR="008E77FF" w:rsidRPr="008E77FF" w:rsidRDefault="008E77FF" w:rsidP="008E77FF">
      <w:pPr>
        <w:bidi/>
        <w:rPr>
          <w:rFonts w:cs="David" w:hint="cs"/>
          <w:rtl/>
        </w:rPr>
      </w:pPr>
      <w:r w:rsidRPr="008E77FF">
        <w:rPr>
          <w:rFonts w:cs="David" w:hint="cs"/>
          <w:u w:val="single"/>
          <w:rtl/>
        </w:rPr>
        <w:t>היו"ר דוד טל:</w:t>
      </w:r>
    </w:p>
    <w:p w14:paraId="22AE1A6F" w14:textId="77777777" w:rsidR="008E77FF" w:rsidRPr="008E77FF" w:rsidRDefault="008E77FF" w:rsidP="008E77FF">
      <w:pPr>
        <w:bidi/>
        <w:rPr>
          <w:rFonts w:cs="David" w:hint="cs"/>
          <w:rtl/>
        </w:rPr>
      </w:pPr>
    </w:p>
    <w:p w14:paraId="0C38D5BD" w14:textId="77777777" w:rsidR="008E77FF" w:rsidRPr="008E77FF" w:rsidRDefault="008E77FF" w:rsidP="008E77FF">
      <w:pPr>
        <w:bidi/>
        <w:ind w:firstLine="567"/>
        <w:rPr>
          <w:rFonts w:cs="David" w:hint="cs"/>
          <w:rtl/>
        </w:rPr>
      </w:pPr>
      <w:r w:rsidRPr="008E77FF">
        <w:rPr>
          <w:rFonts w:cs="David" w:hint="cs"/>
          <w:rtl/>
        </w:rPr>
        <w:t>חבר הכנסת אפללו, בבקשה.</w:t>
      </w:r>
    </w:p>
    <w:p w14:paraId="7B6C7D16" w14:textId="77777777" w:rsidR="008E77FF" w:rsidRPr="008E77FF" w:rsidRDefault="008E77FF" w:rsidP="008E77FF">
      <w:pPr>
        <w:bidi/>
        <w:rPr>
          <w:rFonts w:cs="David" w:hint="cs"/>
          <w:rtl/>
        </w:rPr>
      </w:pPr>
    </w:p>
    <w:p w14:paraId="0C07B57F" w14:textId="77777777" w:rsidR="008E77FF" w:rsidRPr="008E77FF" w:rsidRDefault="008E77FF" w:rsidP="008E77FF">
      <w:pPr>
        <w:bidi/>
        <w:rPr>
          <w:rFonts w:cs="David" w:hint="cs"/>
          <w:rtl/>
        </w:rPr>
      </w:pPr>
      <w:r w:rsidRPr="008E77FF">
        <w:rPr>
          <w:rFonts w:cs="David" w:hint="cs"/>
          <w:u w:val="single"/>
          <w:rtl/>
        </w:rPr>
        <w:t>אלי אפללו:</w:t>
      </w:r>
    </w:p>
    <w:p w14:paraId="1ECA9065" w14:textId="77777777" w:rsidR="008E77FF" w:rsidRPr="008E77FF" w:rsidRDefault="008E77FF" w:rsidP="008E77FF">
      <w:pPr>
        <w:bidi/>
        <w:rPr>
          <w:rFonts w:cs="David" w:hint="cs"/>
          <w:rtl/>
        </w:rPr>
      </w:pPr>
    </w:p>
    <w:p w14:paraId="5C124290" w14:textId="77777777" w:rsidR="008E77FF" w:rsidRPr="008E77FF" w:rsidRDefault="008E77FF" w:rsidP="008E77FF">
      <w:pPr>
        <w:bidi/>
        <w:rPr>
          <w:rFonts w:cs="David" w:hint="cs"/>
          <w:rtl/>
        </w:rPr>
      </w:pPr>
      <w:r w:rsidRPr="008E77FF">
        <w:rPr>
          <w:rFonts w:cs="David" w:hint="cs"/>
          <w:rtl/>
        </w:rPr>
        <w:tab/>
        <w:t xml:space="preserve">איך אפשר לעשות את שני התפקידים האלה? עובדה שיעשו אותם. לעצם העניין, כשהיו צריכים למנות את אהוד ברק לשר הביטחון ראש הממשלה לא היה. הייתה אפשרות למנות אותו ומינו אותו.  </w:t>
      </w:r>
    </w:p>
    <w:p w14:paraId="43908047" w14:textId="77777777" w:rsidR="008E77FF" w:rsidRPr="008E77FF" w:rsidRDefault="008E77FF" w:rsidP="008E77FF">
      <w:pPr>
        <w:bidi/>
        <w:rPr>
          <w:rFonts w:cs="David" w:hint="cs"/>
          <w:rtl/>
        </w:rPr>
      </w:pPr>
    </w:p>
    <w:p w14:paraId="19960833" w14:textId="77777777" w:rsidR="008E77FF" w:rsidRPr="008E77FF" w:rsidRDefault="008E77FF" w:rsidP="008E77FF">
      <w:pPr>
        <w:bidi/>
        <w:rPr>
          <w:rFonts w:cs="David" w:hint="cs"/>
          <w:u w:val="single"/>
          <w:rtl/>
        </w:rPr>
      </w:pPr>
      <w:r w:rsidRPr="008E77FF">
        <w:rPr>
          <w:rFonts w:cs="David" w:hint="cs"/>
          <w:u w:val="single"/>
          <w:rtl/>
        </w:rPr>
        <w:t>גדעון סער:</w:t>
      </w:r>
    </w:p>
    <w:p w14:paraId="2BC54F4A" w14:textId="77777777" w:rsidR="008E77FF" w:rsidRPr="008E77FF" w:rsidRDefault="008E77FF" w:rsidP="008E77FF">
      <w:pPr>
        <w:bidi/>
        <w:rPr>
          <w:rFonts w:cs="David" w:hint="cs"/>
          <w:u w:val="single"/>
          <w:rtl/>
        </w:rPr>
      </w:pPr>
    </w:p>
    <w:p w14:paraId="4B7F9DA7" w14:textId="77777777" w:rsidR="008E77FF" w:rsidRPr="008E77FF" w:rsidRDefault="008E77FF" w:rsidP="008E77FF">
      <w:pPr>
        <w:bidi/>
        <w:rPr>
          <w:rFonts w:cs="David" w:hint="cs"/>
          <w:rtl/>
        </w:rPr>
      </w:pPr>
      <w:r w:rsidRPr="008E77FF">
        <w:rPr>
          <w:rFonts w:cs="David" w:hint="cs"/>
          <w:rtl/>
        </w:rPr>
        <w:tab/>
        <w:t xml:space="preserve"> הוא ידע למה. </w:t>
      </w:r>
    </w:p>
    <w:p w14:paraId="79CFEC5A" w14:textId="77777777" w:rsidR="008E77FF" w:rsidRPr="008E77FF" w:rsidRDefault="008E77FF" w:rsidP="008E77FF">
      <w:pPr>
        <w:bidi/>
        <w:rPr>
          <w:rFonts w:cs="David" w:hint="cs"/>
          <w:rtl/>
        </w:rPr>
      </w:pPr>
    </w:p>
    <w:p w14:paraId="38AB2CFC" w14:textId="77777777" w:rsidR="008E77FF" w:rsidRPr="008E77FF" w:rsidRDefault="008E77FF" w:rsidP="008E77FF">
      <w:pPr>
        <w:bidi/>
        <w:rPr>
          <w:rFonts w:cs="David" w:hint="cs"/>
          <w:rtl/>
        </w:rPr>
      </w:pPr>
      <w:r w:rsidRPr="008E77FF">
        <w:rPr>
          <w:rFonts w:cs="David" w:hint="cs"/>
          <w:u w:val="single"/>
          <w:rtl/>
        </w:rPr>
        <w:t>אלי אפללו:</w:t>
      </w:r>
    </w:p>
    <w:p w14:paraId="19E995CB" w14:textId="77777777" w:rsidR="008E77FF" w:rsidRPr="008E77FF" w:rsidRDefault="008E77FF" w:rsidP="008E77FF">
      <w:pPr>
        <w:bidi/>
        <w:rPr>
          <w:rFonts w:cs="David" w:hint="cs"/>
          <w:rtl/>
        </w:rPr>
      </w:pPr>
    </w:p>
    <w:p w14:paraId="312442D8" w14:textId="77777777" w:rsidR="008E77FF" w:rsidRPr="008E77FF" w:rsidRDefault="008E77FF" w:rsidP="008E77FF">
      <w:pPr>
        <w:bidi/>
        <w:rPr>
          <w:rFonts w:cs="David" w:hint="cs"/>
          <w:rtl/>
        </w:rPr>
      </w:pPr>
      <w:r w:rsidRPr="008E77FF">
        <w:rPr>
          <w:rFonts w:cs="David" w:hint="cs"/>
          <w:rtl/>
        </w:rPr>
        <w:tab/>
        <w:t xml:space="preserve"> לגבי סדרי הדיון שהציע חבר הכנסת סער </w:t>
      </w:r>
      <w:r w:rsidRPr="008E77FF">
        <w:rPr>
          <w:rFonts w:cs="David"/>
          <w:rtl/>
        </w:rPr>
        <w:t>–</w:t>
      </w:r>
      <w:r w:rsidRPr="008E77FF">
        <w:rPr>
          <w:rFonts w:cs="David" w:hint="cs"/>
          <w:rtl/>
        </w:rPr>
        <w:t xml:space="preserve"> אני לא מתנגד, אני בעד. </w:t>
      </w:r>
    </w:p>
    <w:p w14:paraId="572537DA" w14:textId="77777777" w:rsidR="008E77FF" w:rsidRPr="008E77FF" w:rsidRDefault="008E77FF" w:rsidP="008E77FF">
      <w:pPr>
        <w:bidi/>
        <w:rPr>
          <w:rFonts w:cs="David" w:hint="cs"/>
          <w:rtl/>
        </w:rPr>
      </w:pPr>
    </w:p>
    <w:p w14:paraId="49DC88CD" w14:textId="77777777" w:rsidR="008E77FF" w:rsidRPr="008E77FF" w:rsidRDefault="008E77FF" w:rsidP="008E77FF">
      <w:pPr>
        <w:bidi/>
        <w:rPr>
          <w:rFonts w:cs="David" w:hint="cs"/>
          <w:rtl/>
        </w:rPr>
      </w:pPr>
      <w:r w:rsidRPr="008E77FF">
        <w:rPr>
          <w:rFonts w:cs="David" w:hint="cs"/>
          <w:u w:val="single"/>
          <w:rtl/>
        </w:rPr>
        <w:t>היו"ר דוד טל:</w:t>
      </w:r>
    </w:p>
    <w:p w14:paraId="2C78FBD0" w14:textId="77777777" w:rsidR="008E77FF" w:rsidRPr="008E77FF" w:rsidRDefault="008E77FF" w:rsidP="008E77FF">
      <w:pPr>
        <w:bidi/>
        <w:rPr>
          <w:rFonts w:cs="David" w:hint="cs"/>
          <w:rtl/>
        </w:rPr>
      </w:pPr>
    </w:p>
    <w:p w14:paraId="38611E26" w14:textId="77777777" w:rsidR="008E77FF" w:rsidRPr="008E77FF" w:rsidRDefault="008E77FF" w:rsidP="008E77FF">
      <w:pPr>
        <w:bidi/>
        <w:rPr>
          <w:rFonts w:cs="David" w:hint="cs"/>
          <w:rtl/>
        </w:rPr>
      </w:pPr>
      <w:r w:rsidRPr="008E77FF">
        <w:rPr>
          <w:rFonts w:cs="David" w:hint="cs"/>
          <w:rtl/>
        </w:rPr>
        <w:tab/>
        <w:t xml:space="preserve">תודה. חבר הכנסת מרגי, בבקשה. </w:t>
      </w:r>
    </w:p>
    <w:p w14:paraId="00CE6B81" w14:textId="77777777" w:rsidR="008E77FF" w:rsidRPr="008E77FF" w:rsidRDefault="008E77FF" w:rsidP="008E77FF">
      <w:pPr>
        <w:bidi/>
        <w:rPr>
          <w:rFonts w:cs="David" w:hint="cs"/>
          <w:rtl/>
        </w:rPr>
      </w:pPr>
    </w:p>
    <w:p w14:paraId="09FEE339" w14:textId="77777777" w:rsidR="008E77FF" w:rsidRPr="008E77FF" w:rsidRDefault="008E77FF" w:rsidP="008E77FF">
      <w:pPr>
        <w:bidi/>
        <w:rPr>
          <w:rFonts w:cs="David" w:hint="cs"/>
          <w:rtl/>
        </w:rPr>
      </w:pPr>
      <w:r w:rsidRPr="008E77FF">
        <w:rPr>
          <w:rFonts w:cs="David" w:hint="cs"/>
          <w:u w:val="single"/>
          <w:rtl/>
        </w:rPr>
        <w:t>יעקב מרגי:</w:t>
      </w:r>
    </w:p>
    <w:p w14:paraId="125FAD65" w14:textId="77777777" w:rsidR="008E77FF" w:rsidRPr="008E77FF" w:rsidRDefault="008E77FF" w:rsidP="008E77FF">
      <w:pPr>
        <w:bidi/>
        <w:rPr>
          <w:rFonts w:cs="David" w:hint="cs"/>
          <w:rtl/>
        </w:rPr>
      </w:pPr>
    </w:p>
    <w:p w14:paraId="7B8BB6B2" w14:textId="77777777" w:rsidR="008E77FF" w:rsidRPr="008E77FF" w:rsidRDefault="008E77FF" w:rsidP="008E77FF">
      <w:pPr>
        <w:bidi/>
        <w:rPr>
          <w:rFonts w:cs="David" w:hint="cs"/>
          <w:rtl/>
        </w:rPr>
      </w:pPr>
      <w:r w:rsidRPr="008E77FF">
        <w:rPr>
          <w:rFonts w:cs="David" w:hint="cs"/>
          <w:rtl/>
        </w:rPr>
        <w:tab/>
        <w:t xml:space="preserve"> אני רוצה להתייחס קודם כול לסעיף ב' בסדר היום. קודם כול, אני שמח שנגמרו האיומים האסטרטגיים על מדינת ישראל. אני יודע כמה חשיבות הייתה למשרד הזה כשהוא הוקם, כנראה שיש היום אמירה שנצטרך לשמוע עליה, או בוועדת החוץ והביטחון או שיהיה דיון בממשלה על האיומים האסטרטגיים שהוסרו מעל מדינת ישראל. </w:t>
      </w:r>
    </w:p>
    <w:p w14:paraId="39ECB94C" w14:textId="77777777" w:rsidR="008E77FF" w:rsidRPr="008E77FF" w:rsidRDefault="008E77FF" w:rsidP="008E77FF">
      <w:pPr>
        <w:bidi/>
        <w:rPr>
          <w:rFonts w:cs="David" w:hint="cs"/>
          <w:rtl/>
        </w:rPr>
      </w:pPr>
    </w:p>
    <w:p w14:paraId="498D66C2" w14:textId="77777777" w:rsidR="008E77FF" w:rsidRPr="008E77FF" w:rsidRDefault="008E77FF" w:rsidP="008E77FF">
      <w:pPr>
        <w:bidi/>
        <w:ind w:firstLine="567"/>
        <w:rPr>
          <w:rFonts w:cs="David" w:hint="cs"/>
          <w:rtl/>
        </w:rPr>
      </w:pPr>
      <w:r w:rsidRPr="008E77FF">
        <w:rPr>
          <w:rFonts w:cs="David" w:hint="cs"/>
          <w:rtl/>
        </w:rPr>
        <w:t>הייתי רוצה להתייחס להתנהגות הקואליציה בסוגיה של מפלגת העבודה. לא ייתכן שיושבת מפלגה בקואליציה, מתנהלת בצורה שיש להעריך, מצד אחד - כשיש נושאים ערכיים, שזו האג'נדה שלהם, אז אין משמעת קואליציונית.</w:t>
      </w:r>
    </w:p>
    <w:p w14:paraId="50AC0BA0" w14:textId="77777777" w:rsidR="008E77FF" w:rsidRPr="008E77FF" w:rsidRDefault="008E77FF" w:rsidP="008E77FF">
      <w:pPr>
        <w:bidi/>
        <w:ind w:firstLine="567"/>
        <w:rPr>
          <w:rFonts w:cs="David" w:hint="cs"/>
          <w:rtl/>
        </w:rPr>
      </w:pPr>
    </w:p>
    <w:p w14:paraId="7346C938" w14:textId="77777777" w:rsidR="008E77FF" w:rsidRPr="008E77FF" w:rsidRDefault="008E77FF" w:rsidP="008E77FF">
      <w:pPr>
        <w:bidi/>
        <w:rPr>
          <w:rFonts w:cs="David" w:hint="cs"/>
          <w:rtl/>
        </w:rPr>
      </w:pPr>
      <w:r w:rsidRPr="008E77FF">
        <w:rPr>
          <w:rFonts w:cs="David" w:hint="cs"/>
          <w:u w:val="single"/>
          <w:rtl/>
        </w:rPr>
        <w:t>היו"ר דוד טל:</w:t>
      </w:r>
    </w:p>
    <w:p w14:paraId="7DA27036" w14:textId="77777777" w:rsidR="008E77FF" w:rsidRPr="008E77FF" w:rsidRDefault="008E77FF" w:rsidP="008E77FF">
      <w:pPr>
        <w:bidi/>
        <w:ind w:firstLine="567"/>
        <w:rPr>
          <w:rFonts w:cs="David" w:hint="cs"/>
          <w:rtl/>
        </w:rPr>
      </w:pPr>
    </w:p>
    <w:p w14:paraId="5BB7C605" w14:textId="77777777" w:rsidR="008E77FF" w:rsidRPr="008E77FF" w:rsidRDefault="008E77FF" w:rsidP="008E77FF">
      <w:pPr>
        <w:bidi/>
        <w:ind w:firstLine="567"/>
        <w:rPr>
          <w:rFonts w:cs="David" w:hint="cs"/>
          <w:rtl/>
        </w:rPr>
      </w:pPr>
      <w:r w:rsidRPr="008E77FF">
        <w:rPr>
          <w:rFonts w:cs="David" w:hint="cs"/>
          <w:rtl/>
        </w:rPr>
        <w:t>אדוני יכול לתת דוגמה?</w:t>
      </w:r>
    </w:p>
    <w:p w14:paraId="34349824" w14:textId="77777777" w:rsidR="008E77FF" w:rsidRPr="008E77FF" w:rsidRDefault="008E77FF" w:rsidP="008E77FF">
      <w:pPr>
        <w:bidi/>
        <w:ind w:firstLine="567"/>
        <w:rPr>
          <w:rFonts w:cs="David" w:hint="cs"/>
          <w:rtl/>
        </w:rPr>
      </w:pPr>
    </w:p>
    <w:p w14:paraId="60BD6D40" w14:textId="77777777" w:rsidR="008E77FF" w:rsidRPr="008E77FF" w:rsidRDefault="008E77FF" w:rsidP="008E77FF">
      <w:pPr>
        <w:bidi/>
        <w:rPr>
          <w:rFonts w:cs="David" w:hint="cs"/>
          <w:rtl/>
        </w:rPr>
      </w:pPr>
      <w:r w:rsidRPr="008E77FF">
        <w:rPr>
          <w:rFonts w:cs="David" w:hint="cs"/>
          <w:u w:val="single"/>
          <w:rtl/>
        </w:rPr>
        <w:t>יעקב מרגי:</w:t>
      </w:r>
    </w:p>
    <w:p w14:paraId="5E1517B9" w14:textId="77777777" w:rsidR="008E77FF" w:rsidRPr="008E77FF" w:rsidRDefault="008E77FF" w:rsidP="008E77FF">
      <w:pPr>
        <w:bidi/>
        <w:rPr>
          <w:rFonts w:cs="David" w:hint="cs"/>
          <w:rtl/>
        </w:rPr>
      </w:pPr>
    </w:p>
    <w:p w14:paraId="6A3C0E7D" w14:textId="77777777" w:rsidR="008E77FF" w:rsidRPr="008E77FF" w:rsidRDefault="008E77FF" w:rsidP="008E77FF">
      <w:pPr>
        <w:bidi/>
        <w:ind w:firstLine="567"/>
        <w:rPr>
          <w:rFonts w:cs="David" w:hint="cs"/>
          <w:rtl/>
        </w:rPr>
      </w:pPr>
      <w:r w:rsidRPr="008E77FF">
        <w:rPr>
          <w:rFonts w:cs="David" w:hint="cs"/>
          <w:rtl/>
        </w:rPr>
        <w:t xml:space="preserve">אני מציין לשבח את חברת הכנסת שלי יחימוביץ על עמידתה האיתנה בנושאים שחשובים לה, ואידך זיל גמור על עוד כמה חברי כנסת. </w:t>
      </w:r>
    </w:p>
    <w:p w14:paraId="1D04BC09" w14:textId="77777777" w:rsidR="008E77FF" w:rsidRPr="008E77FF" w:rsidRDefault="008E77FF" w:rsidP="008E77FF">
      <w:pPr>
        <w:bidi/>
        <w:ind w:firstLine="567"/>
        <w:rPr>
          <w:rFonts w:cs="David" w:hint="cs"/>
          <w:rtl/>
        </w:rPr>
      </w:pPr>
    </w:p>
    <w:p w14:paraId="59AE6AF4" w14:textId="77777777" w:rsidR="008E77FF" w:rsidRPr="008E77FF" w:rsidRDefault="008E77FF" w:rsidP="008E77FF">
      <w:pPr>
        <w:bidi/>
        <w:ind w:firstLine="567"/>
        <w:rPr>
          <w:rFonts w:cs="David" w:hint="cs"/>
          <w:rtl/>
        </w:rPr>
      </w:pPr>
      <w:r w:rsidRPr="008E77FF">
        <w:rPr>
          <w:rFonts w:cs="David" w:hint="cs"/>
          <w:rtl/>
        </w:rPr>
        <w:t>סיעה שמונה 19 חברי כנסת, מכהנים שמונה שרים מטעמה. אם הקואליציה תצליח להעביר היום את ראשות ועדת הכספים למפלגת העבודה יהיו לה ארבעה ראשי ועדות חשובות: פנים, חינוך, זכויות הילד וכספים. אני שואל את עצמי  - - -</w:t>
      </w:r>
    </w:p>
    <w:p w14:paraId="1349E9A3" w14:textId="77777777" w:rsidR="008E77FF" w:rsidRPr="008E77FF" w:rsidRDefault="008E77FF" w:rsidP="008E77FF">
      <w:pPr>
        <w:bidi/>
        <w:ind w:firstLine="567"/>
        <w:rPr>
          <w:rFonts w:cs="David" w:hint="cs"/>
          <w:rtl/>
        </w:rPr>
      </w:pPr>
    </w:p>
    <w:p w14:paraId="1594C146" w14:textId="77777777" w:rsidR="008E77FF" w:rsidRPr="008E77FF" w:rsidRDefault="008E77FF" w:rsidP="008E77FF">
      <w:pPr>
        <w:bidi/>
        <w:rPr>
          <w:rFonts w:cs="David" w:hint="cs"/>
          <w:rtl/>
        </w:rPr>
      </w:pPr>
      <w:r w:rsidRPr="008E77FF">
        <w:rPr>
          <w:rFonts w:cs="David" w:hint="cs"/>
          <w:u w:val="single"/>
          <w:rtl/>
        </w:rPr>
        <w:t>היו"ר דוד טל:</w:t>
      </w:r>
    </w:p>
    <w:p w14:paraId="06C7509B" w14:textId="77777777" w:rsidR="008E77FF" w:rsidRPr="008E77FF" w:rsidRDefault="008E77FF" w:rsidP="008E77FF">
      <w:pPr>
        <w:bidi/>
        <w:ind w:firstLine="567"/>
        <w:rPr>
          <w:rFonts w:cs="David" w:hint="cs"/>
          <w:rtl/>
        </w:rPr>
      </w:pPr>
    </w:p>
    <w:p w14:paraId="276C0A4D" w14:textId="77777777" w:rsidR="008E77FF" w:rsidRPr="008E77FF" w:rsidRDefault="008E77FF" w:rsidP="008E77FF">
      <w:pPr>
        <w:bidi/>
        <w:ind w:firstLine="567"/>
        <w:rPr>
          <w:rFonts w:cs="David" w:hint="cs"/>
          <w:rtl/>
        </w:rPr>
      </w:pPr>
      <w:r w:rsidRPr="008E77FF">
        <w:rPr>
          <w:rFonts w:cs="David" w:hint="cs"/>
          <w:rtl/>
        </w:rPr>
        <w:t xml:space="preserve">איפה הפרופורציה. </w:t>
      </w:r>
    </w:p>
    <w:p w14:paraId="76D3E417" w14:textId="77777777" w:rsidR="008E77FF" w:rsidRPr="008E77FF" w:rsidRDefault="008E77FF" w:rsidP="008E77FF">
      <w:pPr>
        <w:bidi/>
        <w:ind w:firstLine="567"/>
        <w:rPr>
          <w:rFonts w:cs="David" w:hint="cs"/>
          <w:rtl/>
        </w:rPr>
      </w:pPr>
    </w:p>
    <w:p w14:paraId="39E2486F" w14:textId="77777777" w:rsidR="008E77FF" w:rsidRPr="008E77FF" w:rsidRDefault="008E77FF" w:rsidP="008E77FF">
      <w:pPr>
        <w:bidi/>
        <w:rPr>
          <w:rFonts w:cs="David" w:hint="cs"/>
          <w:rtl/>
        </w:rPr>
      </w:pPr>
      <w:r w:rsidRPr="008E77FF">
        <w:rPr>
          <w:rFonts w:cs="David" w:hint="cs"/>
          <w:u w:val="single"/>
          <w:rtl/>
        </w:rPr>
        <w:t>יעקב מרגי:</w:t>
      </w:r>
    </w:p>
    <w:p w14:paraId="39018A63" w14:textId="77777777" w:rsidR="008E77FF" w:rsidRPr="008E77FF" w:rsidRDefault="008E77FF" w:rsidP="008E77FF">
      <w:pPr>
        <w:bidi/>
        <w:rPr>
          <w:rFonts w:cs="David" w:hint="cs"/>
          <w:rtl/>
        </w:rPr>
      </w:pPr>
    </w:p>
    <w:p w14:paraId="0B26DD6C" w14:textId="77777777" w:rsidR="008E77FF" w:rsidRPr="008E77FF" w:rsidRDefault="008E77FF" w:rsidP="008E77FF">
      <w:pPr>
        <w:bidi/>
        <w:ind w:firstLine="567"/>
        <w:rPr>
          <w:rFonts w:cs="David" w:hint="cs"/>
          <w:rtl/>
        </w:rPr>
      </w:pPr>
      <w:r w:rsidRPr="008E77FF">
        <w:rPr>
          <w:rFonts w:cs="David" w:hint="cs"/>
          <w:rtl/>
        </w:rPr>
        <w:t xml:space="preserve">ודאי אין איזון בקואליציה הזו. אם זו קואליציה וירטואלית </w:t>
      </w:r>
      <w:r w:rsidRPr="008E77FF">
        <w:rPr>
          <w:rFonts w:cs="David"/>
          <w:rtl/>
        </w:rPr>
        <w:t>–</w:t>
      </w:r>
      <w:r w:rsidRPr="008E77FF">
        <w:rPr>
          <w:rFonts w:cs="David" w:hint="cs"/>
          <w:rtl/>
        </w:rPr>
        <w:t xml:space="preserve"> אז בואו נעשה הכול וירטואלי ונוכיח לקואליציה מה זו עבודה וירטואלית. </w:t>
      </w:r>
    </w:p>
    <w:p w14:paraId="6D092976" w14:textId="77777777" w:rsidR="008E77FF" w:rsidRPr="008E77FF" w:rsidRDefault="008E77FF" w:rsidP="008E77FF">
      <w:pPr>
        <w:bidi/>
        <w:rPr>
          <w:rFonts w:cs="David" w:hint="cs"/>
          <w:rtl/>
        </w:rPr>
      </w:pPr>
    </w:p>
    <w:p w14:paraId="13887AAC" w14:textId="77777777" w:rsidR="008E77FF" w:rsidRPr="008E77FF" w:rsidRDefault="008E77FF" w:rsidP="008E77FF">
      <w:pPr>
        <w:bidi/>
        <w:rPr>
          <w:rFonts w:cs="David" w:hint="cs"/>
          <w:rtl/>
        </w:rPr>
      </w:pPr>
      <w:r w:rsidRPr="008E77FF">
        <w:rPr>
          <w:rFonts w:cs="David" w:hint="cs"/>
          <w:u w:val="single"/>
          <w:rtl/>
        </w:rPr>
        <w:t>משה כחלון:</w:t>
      </w:r>
    </w:p>
    <w:p w14:paraId="75D6D40D" w14:textId="77777777" w:rsidR="008E77FF" w:rsidRPr="008E77FF" w:rsidRDefault="008E77FF" w:rsidP="008E77FF">
      <w:pPr>
        <w:bidi/>
        <w:rPr>
          <w:rFonts w:cs="David" w:hint="cs"/>
          <w:rtl/>
        </w:rPr>
      </w:pPr>
    </w:p>
    <w:p w14:paraId="4D91E012" w14:textId="77777777" w:rsidR="008E77FF" w:rsidRPr="008E77FF" w:rsidRDefault="008E77FF" w:rsidP="008E77FF">
      <w:pPr>
        <w:bidi/>
        <w:rPr>
          <w:rFonts w:cs="David" w:hint="cs"/>
          <w:rtl/>
        </w:rPr>
      </w:pPr>
      <w:r w:rsidRPr="008E77FF">
        <w:rPr>
          <w:rFonts w:cs="David" w:hint="cs"/>
          <w:rtl/>
        </w:rPr>
        <w:tab/>
        <w:t xml:space="preserve"> אדוני רומז על אפליה?</w:t>
      </w:r>
    </w:p>
    <w:p w14:paraId="704DFB5C" w14:textId="77777777" w:rsidR="008E77FF" w:rsidRPr="008E77FF" w:rsidRDefault="008E77FF" w:rsidP="008E77FF">
      <w:pPr>
        <w:bidi/>
        <w:rPr>
          <w:rFonts w:cs="David" w:hint="cs"/>
          <w:rtl/>
        </w:rPr>
      </w:pPr>
    </w:p>
    <w:p w14:paraId="7AB0FD0B" w14:textId="77777777" w:rsidR="008E77FF" w:rsidRPr="008E77FF" w:rsidRDefault="008E77FF" w:rsidP="008E77FF">
      <w:pPr>
        <w:bidi/>
        <w:rPr>
          <w:rFonts w:cs="David" w:hint="cs"/>
          <w:rtl/>
        </w:rPr>
      </w:pPr>
      <w:r w:rsidRPr="008E77FF">
        <w:rPr>
          <w:rFonts w:cs="David" w:hint="cs"/>
          <w:u w:val="single"/>
          <w:rtl/>
        </w:rPr>
        <w:t>יעקב מרגי:</w:t>
      </w:r>
    </w:p>
    <w:p w14:paraId="72E87C50" w14:textId="77777777" w:rsidR="008E77FF" w:rsidRPr="008E77FF" w:rsidRDefault="008E77FF" w:rsidP="008E77FF">
      <w:pPr>
        <w:bidi/>
        <w:rPr>
          <w:rFonts w:cs="David" w:hint="cs"/>
          <w:rtl/>
        </w:rPr>
      </w:pPr>
    </w:p>
    <w:p w14:paraId="5BF609DD" w14:textId="77777777" w:rsidR="008E77FF" w:rsidRPr="008E77FF" w:rsidRDefault="008E77FF" w:rsidP="008E77FF">
      <w:pPr>
        <w:bidi/>
        <w:rPr>
          <w:rFonts w:cs="David" w:hint="cs"/>
          <w:rtl/>
        </w:rPr>
      </w:pPr>
      <w:r w:rsidRPr="008E77FF">
        <w:rPr>
          <w:rFonts w:cs="David" w:hint="cs"/>
          <w:rtl/>
        </w:rPr>
        <w:tab/>
        <w:t xml:space="preserve"> לא אפליה. </w:t>
      </w:r>
    </w:p>
    <w:p w14:paraId="08E5466B" w14:textId="77777777" w:rsidR="008E77FF" w:rsidRPr="008E77FF" w:rsidRDefault="008E77FF" w:rsidP="008E77FF">
      <w:pPr>
        <w:bidi/>
        <w:rPr>
          <w:rFonts w:cs="David" w:hint="cs"/>
          <w:rtl/>
        </w:rPr>
      </w:pPr>
    </w:p>
    <w:p w14:paraId="5ECB3642" w14:textId="77777777" w:rsidR="008E77FF" w:rsidRPr="008E77FF" w:rsidRDefault="008E77FF" w:rsidP="008E77FF">
      <w:pPr>
        <w:bidi/>
        <w:rPr>
          <w:rFonts w:cs="David" w:hint="cs"/>
          <w:rtl/>
        </w:rPr>
      </w:pPr>
      <w:r w:rsidRPr="008E77FF">
        <w:rPr>
          <w:rFonts w:cs="David" w:hint="cs"/>
          <w:u w:val="single"/>
          <w:rtl/>
        </w:rPr>
        <w:t>יולי יואל אדלשטיין:</w:t>
      </w:r>
    </w:p>
    <w:p w14:paraId="34ED7571" w14:textId="77777777" w:rsidR="008E77FF" w:rsidRPr="008E77FF" w:rsidRDefault="008E77FF" w:rsidP="008E77FF">
      <w:pPr>
        <w:bidi/>
        <w:rPr>
          <w:rFonts w:cs="David" w:hint="cs"/>
          <w:rtl/>
        </w:rPr>
      </w:pPr>
    </w:p>
    <w:p w14:paraId="14BF465F" w14:textId="77777777" w:rsidR="008E77FF" w:rsidRPr="008E77FF" w:rsidRDefault="008E77FF" w:rsidP="008E77FF">
      <w:pPr>
        <w:bidi/>
        <w:ind w:firstLine="567"/>
        <w:rPr>
          <w:rFonts w:cs="David" w:hint="cs"/>
          <w:rtl/>
        </w:rPr>
      </w:pPr>
      <w:r w:rsidRPr="008E77FF">
        <w:rPr>
          <w:rFonts w:cs="David" w:hint="cs"/>
          <w:rtl/>
        </w:rPr>
        <w:t>אולי צריך לנהל את הדיון הזה בהנהלת הקואליציה ולא בוועדת הכנסת.</w:t>
      </w:r>
    </w:p>
    <w:p w14:paraId="08FB6795" w14:textId="77777777" w:rsidR="008E77FF" w:rsidRPr="008E77FF" w:rsidRDefault="008E77FF" w:rsidP="008E77FF">
      <w:pPr>
        <w:bidi/>
        <w:rPr>
          <w:rFonts w:cs="David" w:hint="cs"/>
          <w:rtl/>
        </w:rPr>
      </w:pPr>
    </w:p>
    <w:p w14:paraId="2FC17408" w14:textId="77777777" w:rsidR="008E77FF" w:rsidRPr="008E77FF" w:rsidRDefault="008E77FF" w:rsidP="008E77FF">
      <w:pPr>
        <w:pStyle w:val="Heading5"/>
        <w:jc w:val="left"/>
        <w:rPr>
          <w:rFonts w:hint="cs"/>
          <w:sz w:val="24"/>
          <w:rtl/>
        </w:rPr>
      </w:pPr>
      <w:r w:rsidRPr="008E77FF">
        <w:rPr>
          <w:rFonts w:hint="cs"/>
          <w:sz w:val="24"/>
          <w:u w:val="single"/>
          <w:rtl/>
        </w:rPr>
        <w:t>שלי יחימוביץ:</w:t>
      </w:r>
    </w:p>
    <w:p w14:paraId="2B8D1386" w14:textId="77777777" w:rsidR="008E77FF" w:rsidRPr="008E77FF" w:rsidRDefault="008E77FF" w:rsidP="008E77FF">
      <w:pPr>
        <w:pStyle w:val="Heading5"/>
        <w:jc w:val="left"/>
        <w:rPr>
          <w:rFonts w:hint="cs"/>
          <w:sz w:val="24"/>
          <w:rtl/>
        </w:rPr>
      </w:pPr>
    </w:p>
    <w:p w14:paraId="5E32D37E" w14:textId="77777777" w:rsidR="008E77FF" w:rsidRPr="008E77FF" w:rsidRDefault="008E77FF" w:rsidP="008E77FF">
      <w:pPr>
        <w:bidi/>
        <w:rPr>
          <w:rFonts w:cs="David" w:hint="cs"/>
          <w:rtl/>
        </w:rPr>
      </w:pPr>
      <w:r w:rsidRPr="008E77FF">
        <w:rPr>
          <w:rFonts w:cs="David" w:hint="cs"/>
          <w:rtl/>
        </w:rPr>
        <w:tab/>
        <w:t xml:space="preserve"> על רקע עדתי?</w:t>
      </w:r>
    </w:p>
    <w:p w14:paraId="5EE8847A" w14:textId="77777777" w:rsidR="008E77FF" w:rsidRPr="008E77FF" w:rsidRDefault="008E77FF" w:rsidP="008E77FF">
      <w:pPr>
        <w:bidi/>
        <w:rPr>
          <w:rFonts w:cs="David" w:hint="cs"/>
          <w:rtl/>
        </w:rPr>
      </w:pPr>
    </w:p>
    <w:p w14:paraId="192F3841" w14:textId="77777777" w:rsidR="008E77FF" w:rsidRPr="008E77FF" w:rsidRDefault="008E77FF" w:rsidP="008E77FF">
      <w:pPr>
        <w:bidi/>
        <w:rPr>
          <w:rFonts w:cs="David" w:hint="cs"/>
          <w:rtl/>
        </w:rPr>
      </w:pPr>
      <w:r w:rsidRPr="008E77FF">
        <w:rPr>
          <w:rFonts w:cs="David" w:hint="cs"/>
          <w:u w:val="single"/>
          <w:rtl/>
        </w:rPr>
        <w:t>יעקב מרגי:</w:t>
      </w:r>
    </w:p>
    <w:p w14:paraId="438DD9B9" w14:textId="77777777" w:rsidR="008E77FF" w:rsidRPr="008E77FF" w:rsidRDefault="008E77FF" w:rsidP="008E77FF">
      <w:pPr>
        <w:bidi/>
        <w:rPr>
          <w:rFonts w:cs="David" w:hint="cs"/>
          <w:rtl/>
        </w:rPr>
      </w:pPr>
    </w:p>
    <w:p w14:paraId="33E66C51" w14:textId="77777777" w:rsidR="008E77FF" w:rsidRPr="008E77FF" w:rsidRDefault="008E77FF" w:rsidP="008E77FF">
      <w:pPr>
        <w:bidi/>
        <w:rPr>
          <w:rFonts w:cs="David" w:hint="cs"/>
          <w:rtl/>
        </w:rPr>
      </w:pPr>
      <w:r w:rsidRPr="008E77FF">
        <w:rPr>
          <w:rFonts w:cs="David" w:hint="cs"/>
          <w:rtl/>
        </w:rPr>
        <w:tab/>
        <w:t xml:space="preserve"> כפי שהרבה דברים לא ברורים לכם כמו איך הקואליציה הזו מחזיקה מעמד, איך ראש הממשלה מחזיק מעמד, יש עוד שאלה שכנראה לא תהיה ברורה. אני משתגע, מה עוד אפשר לרצות את אהוד ברק? אני לא מבין. </w:t>
      </w:r>
    </w:p>
    <w:p w14:paraId="29D63EA9" w14:textId="77777777" w:rsidR="008E77FF" w:rsidRPr="008E77FF" w:rsidRDefault="008E77FF" w:rsidP="008E77FF">
      <w:pPr>
        <w:bidi/>
        <w:rPr>
          <w:rFonts w:cs="David" w:hint="cs"/>
          <w:rtl/>
        </w:rPr>
      </w:pPr>
    </w:p>
    <w:p w14:paraId="1B2EAE11" w14:textId="77777777" w:rsidR="008E77FF" w:rsidRPr="008E77FF" w:rsidRDefault="008E77FF" w:rsidP="008E77FF">
      <w:pPr>
        <w:bidi/>
        <w:rPr>
          <w:rFonts w:cs="David" w:hint="cs"/>
          <w:rtl/>
        </w:rPr>
      </w:pPr>
      <w:r w:rsidRPr="008E77FF">
        <w:rPr>
          <w:rFonts w:cs="David" w:hint="cs"/>
          <w:u w:val="single"/>
          <w:rtl/>
        </w:rPr>
        <w:t>משה שרוני:</w:t>
      </w:r>
    </w:p>
    <w:p w14:paraId="68D87F64" w14:textId="77777777" w:rsidR="008E77FF" w:rsidRPr="008E77FF" w:rsidRDefault="008E77FF" w:rsidP="008E77FF">
      <w:pPr>
        <w:bidi/>
        <w:rPr>
          <w:rFonts w:cs="David" w:hint="cs"/>
          <w:rtl/>
        </w:rPr>
      </w:pPr>
    </w:p>
    <w:p w14:paraId="549C0887" w14:textId="77777777" w:rsidR="008E77FF" w:rsidRPr="008E77FF" w:rsidRDefault="008E77FF" w:rsidP="008E77FF">
      <w:pPr>
        <w:bidi/>
        <w:rPr>
          <w:rFonts w:cs="David" w:hint="cs"/>
          <w:rtl/>
        </w:rPr>
      </w:pPr>
      <w:r w:rsidRPr="008E77FF">
        <w:rPr>
          <w:rFonts w:cs="David" w:hint="cs"/>
          <w:rtl/>
        </w:rPr>
        <w:tab/>
        <w:t xml:space="preserve"> ראש ממשלה. </w:t>
      </w:r>
    </w:p>
    <w:p w14:paraId="00FFFDC9" w14:textId="77777777" w:rsidR="008E77FF" w:rsidRPr="008E77FF" w:rsidRDefault="008E77FF" w:rsidP="008E77FF">
      <w:pPr>
        <w:bidi/>
        <w:rPr>
          <w:rFonts w:cs="David" w:hint="cs"/>
          <w:rtl/>
        </w:rPr>
      </w:pPr>
    </w:p>
    <w:p w14:paraId="77B7BA38" w14:textId="77777777" w:rsidR="008E77FF" w:rsidRPr="008E77FF" w:rsidRDefault="008E77FF" w:rsidP="008E77FF">
      <w:pPr>
        <w:bidi/>
        <w:rPr>
          <w:rFonts w:cs="David"/>
          <w:u w:val="single"/>
          <w:rtl/>
        </w:rPr>
      </w:pPr>
      <w:r w:rsidRPr="008E77FF">
        <w:rPr>
          <w:rFonts w:cs="David"/>
          <w:u w:val="single"/>
          <w:rtl/>
        </w:rPr>
        <w:t>דוד אזולאי:</w:t>
      </w:r>
    </w:p>
    <w:p w14:paraId="5E6FEB02" w14:textId="77777777" w:rsidR="008E77FF" w:rsidRPr="008E77FF" w:rsidRDefault="008E77FF" w:rsidP="008E77FF">
      <w:pPr>
        <w:bidi/>
        <w:rPr>
          <w:rFonts w:cs="David"/>
          <w:u w:val="single"/>
          <w:rtl/>
        </w:rPr>
      </w:pPr>
    </w:p>
    <w:p w14:paraId="06978A11" w14:textId="77777777" w:rsidR="008E77FF" w:rsidRPr="008E77FF" w:rsidRDefault="008E77FF" w:rsidP="008E77FF">
      <w:pPr>
        <w:bidi/>
        <w:rPr>
          <w:rFonts w:cs="David" w:hint="cs"/>
          <w:rtl/>
        </w:rPr>
      </w:pPr>
      <w:r w:rsidRPr="008E77FF">
        <w:rPr>
          <w:rFonts w:cs="David"/>
          <w:rtl/>
        </w:rPr>
        <w:tab/>
      </w:r>
      <w:r w:rsidRPr="008E77FF">
        <w:rPr>
          <w:rFonts w:cs="David" w:hint="cs"/>
          <w:rtl/>
        </w:rPr>
        <w:t xml:space="preserve">הוא לא יכול להיות ראש ממשלה. זו הבעיה שלנו. </w:t>
      </w:r>
    </w:p>
    <w:p w14:paraId="7E985596" w14:textId="77777777" w:rsidR="008E77FF" w:rsidRPr="008E77FF" w:rsidRDefault="008E77FF" w:rsidP="008E77FF">
      <w:pPr>
        <w:bidi/>
        <w:rPr>
          <w:rFonts w:cs="David" w:hint="cs"/>
          <w:rtl/>
        </w:rPr>
      </w:pPr>
    </w:p>
    <w:p w14:paraId="35184A2A" w14:textId="77777777" w:rsidR="008E77FF" w:rsidRPr="008E77FF" w:rsidRDefault="008E77FF" w:rsidP="008E77FF">
      <w:pPr>
        <w:bidi/>
        <w:rPr>
          <w:rFonts w:cs="David" w:hint="cs"/>
          <w:rtl/>
        </w:rPr>
      </w:pPr>
      <w:r w:rsidRPr="008E77FF">
        <w:rPr>
          <w:rFonts w:cs="David" w:hint="cs"/>
          <w:u w:val="single"/>
          <w:rtl/>
        </w:rPr>
        <w:t>יעקב מרגי:</w:t>
      </w:r>
    </w:p>
    <w:p w14:paraId="7FE1EBAB" w14:textId="77777777" w:rsidR="008E77FF" w:rsidRPr="008E77FF" w:rsidRDefault="008E77FF" w:rsidP="008E77FF">
      <w:pPr>
        <w:bidi/>
        <w:rPr>
          <w:rFonts w:cs="David" w:hint="cs"/>
          <w:rtl/>
        </w:rPr>
      </w:pPr>
    </w:p>
    <w:p w14:paraId="191B0B17" w14:textId="77777777" w:rsidR="008E77FF" w:rsidRPr="008E77FF" w:rsidRDefault="008E77FF" w:rsidP="008E77FF">
      <w:pPr>
        <w:bidi/>
        <w:rPr>
          <w:rFonts w:cs="David" w:hint="cs"/>
          <w:rtl/>
        </w:rPr>
      </w:pPr>
      <w:r w:rsidRPr="008E77FF">
        <w:rPr>
          <w:rFonts w:cs="David" w:hint="cs"/>
          <w:rtl/>
        </w:rPr>
        <w:tab/>
        <w:t xml:space="preserve">אהוד ברק ראש סיעה גדולה, שניה בגודלה בכנסת, מצהיר הצהרה. הוא ראש סיעה חברתית, מפלגת העבודה </w:t>
      </w:r>
      <w:r w:rsidRPr="008E77FF">
        <w:rPr>
          <w:rFonts w:cs="David"/>
          <w:rtl/>
        </w:rPr>
        <w:t>–</w:t>
      </w:r>
      <w:r w:rsidRPr="008E77FF">
        <w:rPr>
          <w:rFonts w:cs="David" w:hint="cs"/>
          <w:rtl/>
        </w:rPr>
        <w:t xml:space="preserve"> הוא בוגד בעקרונות שלה. הוא מתנגד לקצבאות הילדים, הוא מעדיף שימשיכו להיות 800,00 ילדים שיחיו מתחת לקו העוני. מטיל על זה וטו. </w:t>
      </w:r>
    </w:p>
    <w:p w14:paraId="3D853085" w14:textId="77777777" w:rsidR="008E77FF" w:rsidRPr="008E77FF" w:rsidRDefault="008E77FF" w:rsidP="008E77FF">
      <w:pPr>
        <w:bidi/>
        <w:rPr>
          <w:rFonts w:cs="David" w:hint="cs"/>
          <w:rtl/>
        </w:rPr>
      </w:pPr>
    </w:p>
    <w:p w14:paraId="39A33CE0" w14:textId="77777777" w:rsidR="008E77FF" w:rsidRPr="008E77FF" w:rsidRDefault="008E77FF" w:rsidP="008E77FF">
      <w:pPr>
        <w:pStyle w:val="Heading5"/>
        <w:jc w:val="left"/>
        <w:rPr>
          <w:rFonts w:hint="cs"/>
          <w:sz w:val="24"/>
          <w:rtl/>
        </w:rPr>
      </w:pPr>
      <w:r w:rsidRPr="008E77FF">
        <w:rPr>
          <w:rFonts w:hint="cs"/>
          <w:sz w:val="24"/>
          <w:u w:val="single"/>
          <w:rtl/>
        </w:rPr>
        <w:t>יואל חסון:</w:t>
      </w:r>
    </w:p>
    <w:p w14:paraId="4663400E" w14:textId="77777777" w:rsidR="008E77FF" w:rsidRPr="008E77FF" w:rsidRDefault="008E77FF" w:rsidP="008E77FF">
      <w:pPr>
        <w:pStyle w:val="Heading5"/>
        <w:jc w:val="left"/>
        <w:rPr>
          <w:rFonts w:hint="cs"/>
          <w:sz w:val="24"/>
          <w:rtl/>
        </w:rPr>
      </w:pPr>
    </w:p>
    <w:p w14:paraId="689D3B64" w14:textId="77777777" w:rsidR="008E77FF" w:rsidRPr="008E77FF" w:rsidRDefault="008E77FF" w:rsidP="008E77FF">
      <w:pPr>
        <w:bidi/>
        <w:rPr>
          <w:rFonts w:cs="David" w:hint="cs"/>
          <w:rtl/>
        </w:rPr>
      </w:pPr>
      <w:r w:rsidRPr="008E77FF">
        <w:rPr>
          <w:rFonts w:cs="David" w:hint="cs"/>
          <w:rtl/>
        </w:rPr>
        <w:tab/>
        <w:t xml:space="preserve"> אהוד ברק?</w:t>
      </w:r>
    </w:p>
    <w:p w14:paraId="72FC5127" w14:textId="77777777" w:rsidR="008E77FF" w:rsidRPr="008E77FF" w:rsidRDefault="008E77FF" w:rsidP="008E77FF">
      <w:pPr>
        <w:bidi/>
        <w:rPr>
          <w:rFonts w:cs="David" w:hint="cs"/>
          <w:rtl/>
        </w:rPr>
      </w:pPr>
    </w:p>
    <w:p w14:paraId="54C23F9A" w14:textId="77777777" w:rsidR="008E77FF" w:rsidRPr="008E77FF" w:rsidRDefault="008E77FF" w:rsidP="008E77FF">
      <w:pPr>
        <w:bidi/>
        <w:rPr>
          <w:rFonts w:cs="David" w:hint="cs"/>
          <w:rtl/>
        </w:rPr>
      </w:pPr>
      <w:r w:rsidRPr="008E77FF">
        <w:rPr>
          <w:rFonts w:cs="David" w:hint="cs"/>
          <w:u w:val="single"/>
          <w:rtl/>
        </w:rPr>
        <w:t>יעקב מרגי:</w:t>
      </w:r>
    </w:p>
    <w:p w14:paraId="3B0EC94B" w14:textId="77777777" w:rsidR="008E77FF" w:rsidRPr="008E77FF" w:rsidRDefault="008E77FF" w:rsidP="008E77FF">
      <w:pPr>
        <w:bidi/>
        <w:rPr>
          <w:rFonts w:cs="David" w:hint="cs"/>
          <w:rtl/>
        </w:rPr>
      </w:pPr>
    </w:p>
    <w:p w14:paraId="414D0DA0" w14:textId="77777777" w:rsidR="008E77FF" w:rsidRPr="008E77FF" w:rsidRDefault="008E77FF" w:rsidP="008E77FF">
      <w:pPr>
        <w:bidi/>
        <w:rPr>
          <w:rFonts w:cs="David" w:hint="cs"/>
          <w:rtl/>
        </w:rPr>
      </w:pPr>
      <w:r w:rsidRPr="008E77FF">
        <w:rPr>
          <w:rFonts w:cs="David" w:hint="cs"/>
          <w:rtl/>
        </w:rPr>
        <w:tab/>
        <w:t xml:space="preserve"> כן, וסיעת קדימה נכנעת, לא רק שלא עושים לו נו-נו-נו על כל ההתנהלות, גם נותנים לו עוד בונוס. אנחנו מצהירים פה: נגד פרופסור אבישי ברוורמן אין לנו שום דבר אישי, לא בתפיסת עולמו ולא - - - </w:t>
      </w:r>
    </w:p>
    <w:p w14:paraId="441082A0" w14:textId="77777777" w:rsidR="008E77FF" w:rsidRPr="008E77FF" w:rsidRDefault="008E77FF" w:rsidP="008E77FF">
      <w:pPr>
        <w:bidi/>
        <w:rPr>
          <w:rFonts w:cs="David" w:hint="cs"/>
          <w:rtl/>
        </w:rPr>
      </w:pPr>
    </w:p>
    <w:p w14:paraId="48700340" w14:textId="77777777" w:rsidR="008E77FF" w:rsidRPr="008E77FF" w:rsidRDefault="008E77FF" w:rsidP="008E77FF">
      <w:pPr>
        <w:bidi/>
        <w:rPr>
          <w:rFonts w:cs="David" w:hint="cs"/>
          <w:u w:val="single"/>
          <w:rtl/>
        </w:rPr>
      </w:pPr>
      <w:r w:rsidRPr="008E77FF">
        <w:rPr>
          <w:rFonts w:cs="David" w:hint="cs"/>
          <w:u w:val="single"/>
          <w:rtl/>
        </w:rPr>
        <w:t>שכיב שנאן:</w:t>
      </w:r>
    </w:p>
    <w:p w14:paraId="0C3980E6" w14:textId="77777777" w:rsidR="008E77FF" w:rsidRPr="008E77FF" w:rsidRDefault="008E77FF" w:rsidP="008E77FF">
      <w:pPr>
        <w:bidi/>
        <w:rPr>
          <w:rFonts w:cs="David" w:hint="cs"/>
          <w:rtl/>
        </w:rPr>
      </w:pPr>
    </w:p>
    <w:p w14:paraId="1512B872" w14:textId="77777777" w:rsidR="008E77FF" w:rsidRPr="008E77FF" w:rsidRDefault="008E77FF" w:rsidP="008E77FF">
      <w:pPr>
        <w:bidi/>
        <w:ind w:firstLine="567"/>
        <w:rPr>
          <w:rFonts w:cs="David" w:hint="cs"/>
          <w:rtl/>
        </w:rPr>
      </w:pPr>
      <w:r w:rsidRPr="008E77FF">
        <w:rPr>
          <w:rFonts w:cs="David" w:hint="cs"/>
          <w:rtl/>
        </w:rPr>
        <w:t>יש לך באיזשהו מקום את הוטו של אהוד ברק רשום?</w:t>
      </w:r>
    </w:p>
    <w:p w14:paraId="0A3AAC6F" w14:textId="77777777" w:rsidR="008E77FF" w:rsidRPr="008E77FF" w:rsidRDefault="008E77FF" w:rsidP="008E77FF">
      <w:pPr>
        <w:bidi/>
        <w:rPr>
          <w:rFonts w:cs="David" w:hint="cs"/>
          <w:rtl/>
        </w:rPr>
      </w:pPr>
    </w:p>
    <w:p w14:paraId="07F5C896" w14:textId="77777777" w:rsidR="008E77FF" w:rsidRPr="008E77FF" w:rsidRDefault="008E77FF" w:rsidP="008E77FF">
      <w:pPr>
        <w:bidi/>
        <w:rPr>
          <w:rFonts w:cs="David" w:hint="cs"/>
          <w:rtl/>
        </w:rPr>
      </w:pPr>
      <w:r w:rsidRPr="008E77FF">
        <w:rPr>
          <w:rFonts w:cs="David" w:hint="cs"/>
          <w:u w:val="single"/>
          <w:rtl/>
        </w:rPr>
        <w:t>יעקב מרגי:</w:t>
      </w:r>
    </w:p>
    <w:p w14:paraId="7B1CE70C" w14:textId="77777777" w:rsidR="008E77FF" w:rsidRPr="008E77FF" w:rsidRDefault="008E77FF" w:rsidP="008E77FF">
      <w:pPr>
        <w:bidi/>
        <w:rPr>
          <w:rFonts w:cs="David" w:hint="cs"/>
          <w:rtl/>
        </w:rPr>
      </w:pPr>
    </w:p>
    <w:p w14:paraId="1ED8BF48" w14:textId="77777777" w:rsidR="008E77FF" w:rsidRPr="008E77FF" w:rsidRDefault="008E77FF" w:rsidP="008E77FF">
      <w:pPr>
        <w:bidi/>
        <w:rPr>
          <w:rFonts w:cs="David" w:hint="cs"/>
          <w:rtl/>
        </w:rPr>
      </w:pPr>
      <w:r w:rsidRPr="008E77FF">
        <w:rPr>
          <w:rFonts w:cs="David" w:hint="cs"/>
          <w:rtl/>
        </w:rPr>
        <w:tab/>
        <w:t>הוא הצהיר אותו. למפורסמות לא צריך ראיה. לכן אני אומר שחברי סיעת ש"ס בוועדת הכנסת יתנגדו לכל המהלכים שמובאים היום לסדר-היום. תודה.</w:t>
      </w:r>
    </w:p>
    <w:p w14:paraId="7C2EF3CF" w14:textId="77777777" w:rsidR="008E77FF" w:rsidRPr="008E77FF" w:rsidRDefault="008E77FF" w:rsidP="008E77FF">
      <w:pPr>
        <w:bidi/>
        <w:rPr>
          <w:rFonts w:cs="David" w:hint="cs"/>
          <w:rtl/>
        </w:rPr>
      </w:pPr>
    </w:p>
    <w:p w14:paraId="304C576B" w14:textId="77777777" w:rsidR="008E77FF" w:rsidRPr="008E77FF" w:rsidRDefault="008E77FF" w:rsidP="008E77FF">
      <w:pPr>
        <w:bidi/>
        <w:rPr>
          <w:rFonts w:cs="David" w:hint="cs"/>
          <w:rtl/>
        </w:rPr>
      </w:pPr>
      <w:r w:rsidRPr="008E77FF">
        <w:rPr>
          <w:rFonts w:cs="David" w:hint="cs"/>
          <w:u w:val="single"/>
          <w:rtl/>
        </w:rPr>
        <w:t>היו"ר דוד טל:</w:t>
      </w:r>
    </w:p>
    <w:p w14:paraId="7BC26A3A" w14:textId="77777777" w:rsidR="008E77FF" w:rsidRPr="008E77FF" w:rsidRDefault="008E77FF" w:rsidP="008E77FF">
      <w:pPr>
        <w:bidi/>
        <w:rPr>
          <w:rFonts w:cs="David" w:hint="cs"/>
          <w:rtl/>
        </w:rPr>
      </w:pPr>
    </w:p>
    <w:p w14:paraId="6C722269" w14:textId="77777777" w:rsidR="008E77FF" w:rsidRPr="008E77FF" w:rsidRDefault="008E77FF" w:rsidP="008E77FF">
      <w:pPr>
        <w:bidi/>
        <w:rPr>
          <w:rFonts w:cs="David" w:hint="cs"/>
          <w:rtl/>
        </w:rPr>
      </w:pPr>
      <w:r w:rsidRPr="008E77FF">
        <w:rPr>
          <w:rFonts w:cs="David" w:hint="cs"/>
          <w:rtl/>
        </w:rPr>
        <w:tab/>
        <w:t xml:space="preserve">תודה. חבר הכנסת שרוני, הצעה לסדר. </w:t>
      </w:r>
    </w:p>
    <w:p w14:paraId="719F1359" w14:textId="77777777" w:rsidR="008E77FF" w:rsidRPr="008E77FF" w:rsidRDefault="008E77FF" w:rsidP="008E77FF">
      <w:pPr>
        <w:bidi/>
        <w:rPr>
          <w:rFonts w:cs="David" w:hint="cs"/>
          <w:rtl/>
        </w:rPr>
      </w:pPr>
    </w:p>
    <w:p w14:paraId="7EB62B40" w14:textId="77777777" w:rsidR="008E77FF" w:rsidRPr="008E77FF" w:rsidRDefault="008E77FF" w:rsidP="008E77FF">
      <w:pPr>
        <w:bidi/>
        <w:rPr>
          <w:rFonts w:cs="David" w:hint="cs"/>
          <w:rtl/>
        </w:rPr>
      </w:pPr>
      <w:r w:rsidRPr="008E77FF">
        <w:rPr>
          <w:rFonts w:cs="David" w:hint="cs"/>
          <w:u w:val="single"/>
          <w:rtl/>
        </w:rPr>
        <w:t>משה שרוני:</w:t>
      </w:r>
    </w:p>
    <w:p w14:paraId="2DA62213" w14:textId="77777777" w:rsidR="008E77FF" w:rsidRPr="008E77FF" w:rsidRDefault="008E77FF" w:rsidP="008E77FF">
      <w:pPr>
        <w:bidi/>
        <w:rPr>
          <w:rFonts w:cs="David" w:hint="cs"/>
          <w:rtl/>
        </w:rPr>
      </w:pPr>
    </w:p>
    <w:p w14:paraId="5975F510" w14:textId="77777777" w:rsidR="008E77FF" w:rsidRPr="008E77FF" w:rsidRDefault="008E77FF" w:rsidP="008E77FF">
      <w:pPr>
        <w:bidi/>
        <w:rPr>
          <w:rFonts w:cs="David" w:hint="cs"/>
          <w:rtl/>
        </w:rPr>
      </w:pPr>
      <w:r w:rsidRPr="008E77FF">
        <w:rPr>
          <w:rFonts w:cs="David" w:hint="cs"/>
          <w:rtl/>
        </w:rPr>
        <w:tab/>
        <w:t xml:space="preserve"> היות שהסיעות הקואליציוניות לא הגיעו להסכם, אני מציע לתת להם חצי שעה להגיע למשהו ולבוא לכאן עם הצעה אחת. </w:t>
      </w:r>
    </w:p>
    <w:p w14:paraId="1D474F91" w14:textId="77777777" w:rsidR="008E77FF" w:rsidRPr="008E77FF" w:rsidRDefault="008E77FF" w:rsidP="008E77FF">
      <w:pPr>
        <w:bidi/>
        <w:rPr>
          <w:rFonts w:cs="David" w:hint="cs"/>
          <w:rtl/>
        </w:rPr>
      </w:pPr>
    </w:p>
    <w:p w14:paraId="53C41E9A" w14:textId="77777777" w:rsidR="008E77FF" w:rsidRPr="008E77FF" w:rsidRDefault="008E77FF" w:rsidP="008E77FF">
      <w:pPr>
        <w:bidi/>
        <w:rPr>
          <w:rFonts w:cs="David" w:hint="cs"/>
          <w:rtl/>
        </w:rPr>
      </w:pPr>
      <w:r w:rsidRPr="008E77FF">
        <w:rPr>
          <w:rFonts w:cs="David" w:hint="cs"/>
          <w:u w:val="single"/>
          <w:rtl/>
        </w:rPr>
        <w:t>היו"ר דוד טל:</w:t>
      </w:r>
    </w:p>
    <w:p w14:paraId="25D6EB3D" w14:textId="77777777" w:rsidR="008E77FF" w:rsidRPr="008E77FF" w:rsidRDefault="008E77FF" w:rsidP="008E77FF">
      <w:pPr>
        <w:bidi/>
        <w:rPr>
          <w:rFonts w:cs="David" w:hint="cs"/>
          <w:rtl/>
        </w:rPr>
      </w:pPr>
    </w:p>
    <w:p w14:paraId="410B4F36" w14:textId="77777777" w:rsidR="008E77FF" w:rsidRPr="008E77FF" w:rsidRDefault="008E77FF" w:rsidP="008E77FF">
      <w:pPr>
        <w:bidi/>
        <w:rPr>
          <w:rFonts w:cs="David" w:hint="cs"/>
          <w:rtl/>
        </w:rPr>
      </w:pPr>
      <w:r w:rsidRPr="008E77FF">
        <w:rPr>
          <w:rFonts w:cs="David" w:hint="cs"/>
          <w:rtl/>
        </w:rPr>
        <w:tab/>
        <w:t xml:space="preserve">תיכף נשמע את יושב ראש סיעת מפלגת העבודה. בבקשה, חבר הכנסת איתן כבל. </w:t>
      </w:r>
    </w:p>
    <w:p w14:paraId="69EAB277" w14:textId="77777777" w:rsidR="008E77FF" w:rsidRPr="008E77FF" w:rsidRDefault="008E77FF" w:rsidP="008E77FF">
      <w:pPr>
        <w:bidi/>
        <w:rPr>
          <w:rFonts w:cs="David" w:hint="cs"/>
          <w:rtl/>
        </w:rPr>
      </w:pPr>
    </w:p>
    <w:p w14:paraId="6BCD75FD" w14:textId="77777777" w:rsidR="008E77FF" w:rsidRPr="008E77FF" w:rsidRDefault="008E77FF" w:rsidP="008E77FF">
      <w:pPr>
        <w:pStyle w:val="Heading5"/>
        <w:jc w:val="left"/>
        <w:rPr>
          <w:rFonts w:hint="cs"/>
          <w:sz w:val="24"/>
          <w:rtl/>
        </w:rPr>
      </w:pPr>
      <w:r w:rsidRPr="008E77FF">
        <w:rPr>
          <w:rFonts w:hint="cs"/>
          <w:sz w:val="24"/>
          <w:u w:val="single"/>
          <w:rtl/>
        </w:rPr>
        <w:t>איתן כבל:</w:t>
      </w:r>
    </w:p>
    <w:p w14:paraId="4434674B" w14:textId="77777777" w:rsidR="008E77FF" w:rsidRPr="008E77FF" w:rsidRDefault="008E77FF" w:rsidP="008E77FF">
      <w:pPr>
        <w:pStyle w:val="Heading5"/>
        <w:jc w:val="left"/>
        <w:rPr>
          <w:rFonts w:hint="cs"/>
          <w:sz w:val="24"/>
          <w:rtl/>
        </w:rPr>
      </w:pPr>
    </w:p>
    <w:p w14:paraId="296B6FCE" w14:textId="77777777" w:rsidR="008E77FF" w:rsidRPr="008E77FF" w:rsidRDefault="008E77FF" w:rsidP="008E77FF">
      <w:pPr>
        <w:bidi/>
        <w:rPr>
          <w:rFonts w:cs="David" w:hint="cs"/>
          <w:rtl/>
        </w:rPr>
      </w:pPr>
      <w:r w:rsidRPr="008E77FF">
        <w:rPr>
          <w:rFonts w:cs="David" w:hint="cs"/>
          <w:rtl/>
        </w:rPr>
        <w:tab/>
        <w:t xml:space="preserve"> נכון לרגע זה אין שום הסכמות. אני רוצה שהדברים האלה יהיו ברורים וחד-משמעיים. </w:t>
      </w:r>
    </w:p>
    <w:p w14:paraId="19ACF739" w14:textId="77777777" w:rsidR="008E77FF" w:rsidRPr="008E77FF" w:rsidRDefault="008E77FF" w:rsidP="008E77FF">
      <w:pPr>
        <w:bidi/>
        <w:rPr>
          <w:rFonts w:cs="David" w:hint="cs"/>
          <w:rtl/>
        </w:rPr>
      </w:pPr>
    </w:p>
    <w:p w14:paraId="1B9500D4" w14:textId="77777777" w:rsidR="008E77FF" w:rsidRPr="008E77FF" w:rsidRDefault="008E77FF" w:rsidP="008E77FF">
      <w:pPr>
        <w:bidi/>
        <w:rPr>
          <w:rFonts w:cs="David" w:hint="cs"/>
          <w:rtl/>
        </w:rPr>
      </w:pPr>
    </w:p>
    <w:p w14:paraId="3E4D848E" w14:textId="77777777" w:rsidR="008E77FF" w:rsidRPr="008E77FF" w:rsidRDefault="008E77FF" w:rsidP="008E77FF">
      <w:pPr>
        <w:bidi/>
        <w:rPr>
          <w:rFonts w:cs="David" w:hint="cs"/>
          <w:rtl/>
        </w:rPr>
      </w:pPr>
      <w:r w:rsidRPr="008E77FF">
        <w:rPr>
          <w:rFonts w:cs="David" w:hint="cs"/>
          <w:u w:val="single"/>
          <w:rtl/>
        </w:rPr>
        <w:t>היו"ר דוד טל:</w:t>
      </w:r>
    </w:p>
    <w:p w14:paraId="3EE316A0" w14:textId="77777777" w:rsidR="008E77FF" w:rsidRPr="008E77FF" w:rsidRDefault="008E77FF" w:rsidP="008E77FF">
      <w:pPr>
        <w:bidi/>
        <w:rPr>
          <w:rFonts w:cs="David" w:hint="cs"/>
          <w:rtl/>
        </w:rPr>
      </w:pPr>
    </w:p>
    <w:p w14:paraId="28E7C634" w14:textId="77777777" w:rsidR="008E77FF" w:rsidRPr="008E77FF" w:rsidRDefault="008E77FF" w:rsidP="008E77FF">
      <w:pPr>
        <w:bidi/>
        <w:rPr>
          <w:rFonts w:cs="David" w:hint="cs"/>
          <w:rtl/>
        </w:rPr>
      </w:pPr>
      <w:r w:rsidRPr="008E77FF">
        <w:rPr>
          <w:rFonts w:cs="David" w:hint="cs"/>
          <w:rtl/>
        </w:rPr>
        <w:tab/>
        <w:t>בין מי למי?</w:t>
      </w:r>
    </w:p>
    <w:p w14:paraId="5EAB76B4" w14:textId="77777777" w:rsidR="008E77FF" w:rsidRPr="008E77FF" w:rsidRDefault="008E77FF" w:rsidP="008E77FF">
      <w:pPr>
        <w:bidi/>
        <w:rPr>
          <w:rFonts w:cs="David" w:hint="cs"/>
          <w:rtl/>
        </w:rPr>
      </w:pPr>
    </w:p>
    <w:p w14:paraId="72F5D1F8" w14:textId="77777777" w:rsidR="008E77FF" w:rsidRPr="008E77FF" w:rsidRDefault="008E77FF" w:rsidP="008E77FF">
      <w:pPr>
        <w:pStyle w:val="Heading5"/>
        <w:jc w:val="left"/>
        <w:rPr>
          <w:rFonts w:hint="cs"/>
          <w:sz w:val="24"/>
          <w:rtl/>
        </w:rPr>
      </w:pPr>
      <w:r w:rsidRPr="008E77FF">
        <w:rPr>
          <w:rFonts w:hint="cs"/>
          <w:sz w:val="24"/>
          <w:u w:val="single"/>
          <w:rtl/>
        </w:rPr>
        <w:t>איתן כבל:</w:t>
      </w:r>
    </w:p>
    <w:p w14:paraId="5B851D97" w14:textId="77777777" w:rsidR="008E77FF" w:rsidRPr="008E77FF" w:rsidRDefault="008E77FF" w:rsidP="008E77FF">
      <w:pPr>
        <w:pStyle w:val="Heading5"/>
        <w:jc w:val="left"/>
        <w:rPr>
          <w:rFonts w:hint="cs"/>
          <w:sz w:val="24"/>
          <w:rtl/>
        </w:rPr>
      </w:pPr>
    </w:p>
    <w:p w14:paraId="1CCD057F" w14:textId="77777777" w:rsidR="008E77FF" w:rsidRPr="008E77FF" w:rsidRDefault="008E77FF" w:rsidP="008E77FF">
      <w:pPr>
        <w:bidi/>
        <w:rPr>
          <w:rFonts w:cs="David" w:hint="cs"/>
          <w:rtl/>
        </w:rPr>
      </w:pPr>
      <w:r w:rsidRPr="008E77FF">
        <w:rPr>
          <w:rFonts w:cs="David" w:hint="cs"/>
          <w:rtl/>
        </w:rPr>
        <w:tab/>
        <w:t>בין מפלגת העבודה לבין קדימה לבין ש"ס. נכון לרגע זה אין הסכמות, אשר על כן אני לא יכול למנוע מהממשלה לקבוע מסגרת דיון. מעבר לכך, החברים בוועדת הכנסת מטעם סיעת העבודה יידרשו להצביע נגד, גם נגד - - -</w:t>
      </w:r>
    </w:p>
    <w:p w14:paraId="0058923C" w14:textId="77777777" w:rsidR="008E77FF" w:rsidRPr="008E77FF" w:rsidRDefault="008E77FF" w:rsidP="008E77FF">
      <w:pPr>
        <w:bidi/>
        <w:rPr>
          <w:rFonts w:cs="David" w:hint="cs"/>
          <w:rtl/>
        </w:rPr>
      </w:pPr>
    </w:p>
    <w:p w14:paraId="60EECB02" w14:textId="77777777" w:rsidR="008E77FF" w:rsidRPr="008E77FF" w:rsidRDefault="008E77FF" w:rsidP="008E77FF">
      <w:pPr>
        <w:bidi/>
        <w:rPr>
          <w:rFonts w:cs="David" w:hint="cs"/>
          <w:rtl/>
        </w:rPr>
      </w:pPr>
      <w:r w:rsidRPr="008E77FF">
        <w:rPr>
          <w:rFonts w:cs="David" w:hint="cs"/>
          <w:u w:val="single"/>
          <w:rtl/>
        </w:rPr>
        <w:t>יולי יואל אדלשטיין:</w:t>
      </w:r>
    </w:p>
    <w:p w14:paraId="43EEE2F2" w14:textId="77777777" w:rsidR="008E77FF" w:rsidRPr="008E77FF" w:rsidRDefault="008E77FF" w:rsidP="008E77FF">
      <w:pPr>
        <w:bidi/>
        <w:rPr>
          <w:rFonts w:cs="David" w:hint="cs"/>
          <w:rtl/>
        </w:rPr>
      </w:pPr>
    </w:p>
    <w:p w14:paraId="3E853043" w14:textId="77777777" w:rsidR="008E77FF" w:rsidRPr="008E77FF" w:rsidRDefault="008E77FF" w:rsidP="008E77FF">
      <w:pPr>
        <w:bidi/>
        <w:ind w:firstLine="567"/>
        <w:rPr>
          <w:rFonts w:cs="David" w:hint="cs"/>
          <w:rtl/>
        </w:rPr>
      </w:pPr>
      <w:r w:rsidRPr="008E77FF">
        <w:rPr>
          <w:rFonts w:cs="David" w:hint="cs"/>
          <w:rtl/>
        </w:rPr>
        <w:t>מינוי השרים.</w:t>
      </w:r>
    </w:p>
    <w:p w14:paraId="169945B8" w14:textId="77777777" w:rsidR="008E77FF" w:rsidRPr="008E77FF" w:rsidRDefault="008E77FF" w:rsidP="008E77FF">
      <w:pPr>
        <w:bidi/>
        <w:rPr>
          <w:rFonts w:cs="David" w:hint="cs"/>
          <w:rtl/>
        </w:rPr>
      </w:pPr>
    </w:p>
    <w:p w14:paraId="11147359" w14:textId="77777777" w:rsidR="008E77FF" w:rsidRPr="008E77FF" w:rsidRDefault="008E77FF" w:rsidP="008E77FF">
      <w:pPr>
        <w:pStyle w:val="Heading5"/>
        <w:jc w:val="left"/>
        <w:rPr>
          <w:rFonts w:hint="cs"/>
          <w:sz w:val="24"/>
          <w:rtl/>
        </w:rPr>
      </w:pPr>
      <w:r w:rsidRPr="008E77FF">
        <w:rPr>
          <w:rFonts w:hint="cs"/>
          <w:sz w:val="24"/>
          <w:u w:val="single"/>
          <w:rtl/>
        </w:rPr>
        <w:t>איתן כבל:</w:t>
      </w:r>
    </w:p>
    <w:p w14:paraId="5899C618" w14:textId="77777777" w:rsidR="008E77FF" w:rsidRPr="008E77FF" w:rsidRDefault="008E77FF" w:rsidP="008E77FF">
      <w:pPr>
        <w:pStyle w:val="Heading5"/>
        <w:jc w:val="left"/>
        <w:rPr>
          <w:rFonts w:hint="cs"/>
          <w:sz w:val="24"/>
          <w:rtl/>
        </w:rPr>
      </w:pPr>
    </w:p>
    <w:p w14:paraId="1E51595E" w14:textId="77777777" w:rsidR="008E77FF" w:rsidRPr="008E77FF" w:rsidRDefault="008E77FF" w:rsidP="008E77FF">
      <w:pPr>
        <w:bidi/>
        <w:rPr>
          <w:rFonts w:cs="David" w:hint="cs"/>
          <w:rtl/>
        </w:rPr>
      </w:pPr>
      <w:r w:rsidRPr="008E77FF">
        <w:rPr>
          <w:rFonts w:cs="David" w:hint="cs"/>
          <w:rtl/>
        </w:rPr>
        <w:tab/>
        <w:t xml:space="preserve"> לא, מינוי השרים אני לא יכול להצביע נגד. הסעיף הראשון על סדר היום הוא קביעת מסגרת לדיון. אינני יכול לקבוע העלאה או אי העלאה למליאה. כיוון שכך, לגבי מסגרת הדיון זה פחות חשוב מבחינתנו, כי נידרש להצביע נגד במליאה. גם הסעיף השני, שנוגע לביצוע ההחלפה בוועדת הכספים, למרות שמדובר בחבר שלנו, נצביע נגד.  או שיש הסכמה או שאין הסכמה. </w:t>
      </w:r>
    </w:p>
    <w:p w14:paraId="31DE2C0A" w14:textId="77777777" w:rsidR="008E77FF" w:rsidRPr="008E77FF" w:rsidRDefault="008E77FF" w:rsidP="008E77FF">
      <w:pPr>
        <w:bidi/>
        <w:rPr>
          <w:rFonts w:cs="David" w:hint="cs"/>
          <w:rtl/>
        </w:rPr>
      </w:pPr>
    </w:p>
    <w:p w14:paraId="334C3AA6" w14:textId="77777777" w:rsidR="008E77FF" w:rsidRPr="008E77FF" w:rsidRDefault="008E77FF" w:rsidP="008E77FF">
      <w:pPr>
        <w:bidi/>
        <w:rPr>
          <w:rFonts w:cs="David" w:hint="cs"/>
          <w:rtl/>
        </w:rPr>
      </w:pPr>
      <w:r w:rsidRPr="008E77FF">
        <w:rPr>
          <w:rFonts w:cs="David" w:hint="cs"/>
          <w:u w:val="single"/>
          <w:rtl/>
        </w:rPr>
        <w:t>משה שרוני:</w:t>
      </w:r>
    </w:p>
    <w:p w14:paraId="0E72C2EE" w14:textId="77777777" w:rsidR="008E77FF" w:rsidRPr="008E77FF" w:rsidRDefault="008E77FF" w:rsidP="008E77FF">
      <w:pPr>
        <w:bidi/>
        <w:rPr>
          <w:rFonts w:cs="David" w:hint="cs"/>
          <w:rtl/>
        </w:rPr>
      </w:pPr>
    </w:p>
    <w:p w14:paraId="63ACE905" w14:textId="77777777" w:rsidR="008E77FF" w:rsidRPr="008E77FF" w:rsidRDefault="008E77FF" w:rsidP="008E77FF">
      <w:pPr>
        <w:bidi/>
        <w:rPr>
          <w:rFonts w:cs="David" w:hint="cs"/>
          <w:rtl/>
        </w:rPr>
      </w:pPr>
      <w:r w:rsidRPr="008E77FF">
        <w:rPr>
          <w:rFonts w:cs="David" w:hint="cs"/>
          <w:rtl/>
        </w:rPr>
        <w:tab/>
        <w:t xml:space="preserve"> בגלל זה הצעתי שתצאו לרבע שעה, תתקוטטו ותגיעו להסכם.</w:t>
      </w:r>
    </w:p>
    <w:p w14:paraId="7B74465F" w14:textId="77777777" w:rsidR="008E77FF" w:rsidRPr="008E77FF" w:rsidRDefault="008E77FF" w:rsidP="008E77FF">
      <w:pPr>
        <w:bidi/>
        <w:rPr>
          <w:rFonts w:cs="David" w:hint="cs"/>
          <w:rtl/>
        </w:rPr>
      </w:pPr>
    </w:p>
    <w:p w14:paraId="36BC9762" w14:textId="77777777" w:rsidR="008E77FF" w:rsidRPr="008E77FF" w:rsidRDefault="008E77FF" w:rsidP="008E77FF">
      <w:pPr>
        <w:bidi/>
        <w:rPr>
          <w:rFonts w:cs="David" w:hint="cs"/>
          <w:rtl/>
        </w:rPr>
      </w:pPr>
      <w:r w:rsidRPr="008E77FF">
        <w:rPr>
          <w:rFonts w:cs="David" w:hint="cs"/>
          <w:u w:val="single"/>
          <w:rtl/>
        </w:rPr>
        <w:t>היו"ר דוד טל:</w:t>
      </w:r>
    </w:p>
    <w:p w14:paraId="7C086197" w14:textId="77777777" w:rsidR="008E77FF" w:rsidRPr="008E77FF" w:rsidRDefault="008E77FF" w:rsidP="008E77FF">
      <w:pPr>
        <w:bidi/>
        <w:rPr>
          <w:rFonts w:cs="David" w:hint="cs"/>
          <w:rtl/>
        </w:rPr>
      </w:pPr>
    </w:p>
    <w:p w14:paraId="6894D9A3" w14:textId="77777777" w:rsidR="008E77FF" w:rsidRPr="008E77FF" w:rsidRDefault="008E77FF" w:rsidP="008E77FF">
      <w:pPr>
        <w:bidi/>
        <w:rPr>
          <w:rFonts w:cs="David" w:hint="cs"/>
          <w:rtl/>
        </w:rPr>
      </w:pPr>
      <w:r w:rsidRPr="008E77FF">
        <w:rPr>
          <w:rFonts w:cs="David" w:hint="cs"/>
          <w:rtl/>
        </w:rPr>
        <w:tab/>
        <w:t xml:space="preserve">תודה. חבר הכנסת וילן, בבקשה. </w:t>
      </w:r>
    </w:p>
    <w:p w14:paraId="316E1EC1" w14:textId="77777777" w:rsidR="008E77FF" w:rsidRPr="008E77FF" w:rsidRDefault="008E77FF" w:rsidP="008E77FF">
      <w:pPr>
        <w:bidi/>
        <w:rPr>
          <w:rFonts w:cs="David" w:hint="cs"/>
          <w:rtl/>
        </w:rPr>
      </w:pPr>
    </w:p>
    <w:p w14:paraId="689E921A" w14:textId="77777777" w:rsidR="008E77FF" w:rsidRPr="008E77FF" w:rsidRDefault="008E77FF" w:rsidP="008E77FF">
      <w:pPr>
        <w:bidi/>
        <w:rPr>
          <w:rFonts w:cs="David" w:hint="cs"/>
          <w:rtl/>
        </w:rPr>
      </w:pPr>
      <w:r w:rsidRPr="008E77FF">
        <w:rPr>
          <w:rFonts w:cs="David" w:hint="cs"/>
          <w:u w:val="single"/>
          <w:rtl/>
        </w:rPr>
        <w:t>אבשלום וילן:</w:t>
      </w:r>
    </w:p>
    <w:p w14:paraId="2657CDEF" w14:textId="77777777" w:rsidR="008E77FF" w:rsidRPr="008E77FF" w:rsidRDefault="008E77FF" w:rsidP="008E77FF">
      <w:pPr>
        <w:bidi/>
        <w:rPr>
          <w:rFonts w:cs="David" w:hint="cs"/>
          <w:rtl/>
        </w:rPr>
      </w:pPr>
    </w:p>
    <w:p w14:paraId="1183FF2D" w14:textId="77777777" w:rsidR="008E77FF" w:rsidRPr="008E77FF" w:rsidRDefault="008E77FF" w:rsidP="008E77FF">
      <w:pPr>
        <w:bidi/>
        <w:rPr>
          <w:rFonts w:cs="David" w:hint="cs"/>
          <w:rtl/>
        </w:rPr>
      </w:pPr>
      <w:r w:rsidRPr="008E77FF">
        <w:rPr>
          <w:rFonts w:cs="David" w:hint="cs"/>
          <w:rtl/>
        </w:rPr>
        <w:tab/>
        <w:t xml:space="preserve">אם הקואליציה לא הגיעה להסכמה  - שתעשה סדר בביתה. אני מסכים עם מה שאמר חבר הכנסת רותם; ראש הממשלה וסגניתו אינם נמצאים. </w:t>
      </w:r>
    </w:p>
    <w:p w14:paraId="0FE1216A" w14:textId="77777777" w:rsidR="008E77FF" w:rsidRPr="008E77FF" w:rsidRDefault="008E77FF" w:rsidP="008E77FF">
      <w:pPr>
        <w:bidi/>
        <w:rPr>
          <w:rFonts w:cs="David" w:hint="cs"/>
          <w:rtl/>
        </w:rPr>
      </w:pPr>
    </w:p>
    <w:p w14:paraId="4ACB9E99" w14:textId="77777777" w:rsidR="008E77FF" w:rsidRPr="008E77FF" w:rsidRDefault="008E77FF" w:rsidP="008E77FF">
      <w:pPr>
        <w:bidi/>
        <w:rPr>
          <w:rFonts w:cs="David" w:hint="cs"/>
          <w:rtl/>
        </w:rPr>
      </w:pPr>
      <w:r w:rsidRPr="008E77FF">
        <w:rPr>
          <w:rFonts w:cs="David" w:hint="cs"/>
          <w:u w:val="single"/>
          <w:rtl/>
        </w:rPr>
        <w:t>היו"ר דוד טל:</w:t>
      </w:r>
    </w:p>
    <w:p w14:paraId="00902B2D" w14:textId="77777777" w:rsidR="008E77FF" w:rsidRPr="008E77FF" w:rsidRDefault="008E77FF" w:rsidP="008E77FF">
      <w:pPr>
        <w:bidi/>
        <w:rPr>
          <w:rFonts w:cs="David" w:hint="cs"/>
          <w:rtl/>
        </w:rPr>
      </w:pPr>
    </w:p>
    <w:p w14:paraId="35D51DC9" w14:textId="77777777" w:rsidR="008E77FF" w:rsidRPr="008E77FF" w:rsidRDefault="008E77FF" w:rsidP="008E77FF">
      <w:pPr>
        <w:bidi/>
        <w:ind w:firstLine="567"/>
        <w:rPr>
          <w:rFonts w:cs="David" w:hint="cs"/>
          <w:rtl/>
        </w:rPr>
      </w:pPr>
      <w:r w:rsidRPr="008E77FF">
        <w:rPr>
          <w:rFonts w:cs="David" w:hint="cs"/>
          <w:rtl/>
        </w:rPr>
        <w:t xml:space="preserve">יש סגנים אחרים. </w:t>
      </w:r>
    </w:p>
    <w:p w14:paraId="4BE489F4" w14:textId="77777777" w:rsidR="008E77FF" w:rsidRPr="008E77FF" w:rsidRDefault="008E77FF" w:rsidP="008E77FF">
      <w:pPr>
        <w:bidi/>
        <w:rPr>
          <w:rFonts w:cs="David" w:hint="cs"/>
          <w:rtl/>
        </w:rPr>
      </w:pPr>
    </w:p>
    <w:p w14:paraId="198D2418" w14:textId="77777777" w:rsidR="008E77FF" w:rsidRPr="008E77FF" w:rsidRDefault="008E77FF" w:rsidP="008E77FF">
      <w:pPr>
        <w:bidi/>
        <w:rPr>
          <w:rFonts w:cs="David" w:hint="cs"/>
          <w:rtl/>
        </w:rPr>
      </w:pPr>
      <w:r w:rsidRPr="008E77FF">
        <w:rPr>
          <w:rFonts w:cs="David" w:hint="cs"/>
          <w:u w:val="single"/>
          <w:rtl/>
        </w:rPr>
        <w:t>אבשלום וילן:</w:t>
      </w:r>
    </w:p>
    <w:p w14:paraId="56AE6703" w14:textId="77777777" w:rsidR="008E77FF" w:rsidRPr="008E77FF" w:rsidRDefault="008E77FF" w:rsidP="008E77FF">
      <w:pPr>
        <w:bidi/>
        <w:rPr>
          <w:rFonts w:cs="David" w:hint="cs"/>
          <w:rtl/>
        </w:rPr>
      </w:pPr>
    </w:p>
    <w:p w14:paraId="7BB2C410" w14:textId="77777777" w:rsidR="008E77FF" w:rsidRPr="008E77FF" w:rsidRDefault="008E77FF" w:rsidP="008E77FF">
      <w:pPr>
        <w:bidi/>
        <w:rPr>
          <w:rFonts w:cs="David" w:hint="cs"/>
          <w:rtl/>
        </w:rPr>
      </w:pPr>
      <w:r w:rsidRPr="008E77FF">
        <w:rPr>
          <w:rFonts w:cs="David" w:hint="cs"/>
          <w:rtl/>
        </w:rPr>
        <w:tab/>
        <w:t xml:space="preserve"> כל השבועיים האחרונים הנושא האיראני ונושאים אחרים לא יורדים מעל הפרק. פה מפרקים את המשרד לעניינים אסטרטגיים, מנפחים את הממשלה. למה? אני גם יודע שמה שאמר חבר הכנסת כבל הוא כנראה לא מקרי. ממשיכים להתווכח. אמר חבר הכנסת מרגי שהם כנראה מקופחים, ואת יתרת הבשר שלהם עד הערב יקבלו. אני דורש דבר אחד: אם יקבלו ליטרת בשר - אני דורש שתהיה הסכמה של הכנסת. נגמרו הסיפורים מתחת לשולחן, תרתי משמע. כל ההסכמים שייעשו בסיעות הקואליציה  - נא להודיע בתחילת הדיון במליאת הכנסת או בסופו. </w:t>
      </w:r>
    </w:p>
    <w:p w14:paraId="1418A22F" w14:textId="77777777" w:rsidR="008E77FF" w:rsidRPr="008E77FF" w:rsidRDefault="008E77FF" w:rsidP="008E77FF">
      <w:pPr>
        <w:bidi/>
        <w:rPr>
          <w:rFonts w:cs="David" w:hint="cs"/>
          <w:rtl/>
        </w:rPr>
      </w:pPr>
    </w:p>
    <w:p w14:paraId="1012AF08" w14:textId="77777777" w:rsidR="008E77FF" w:rsidRPr="008E77FF" w:rsidRDefault="008E77FF" w:rsidP="008E77FF">
      <w:pPr>
        <w:bidi/>
        <w:rPr>
          <w:rFonts w:cs="David" w:hint="cs"/>
          <w:rtl/>
        </w:rPr>
      </w:pPr>
      <w:r w:rsidRPr="008E77FF">
        <w:rPr>
          <w:rFonts w:cs="David" w:hint="cs"/>
          <w:u w:val="single"/>
          <w:rtl/>
        </w:rPr>
        <w:t>היו"ר דוד טל:</w:t>
      </w:r>
    </w:p>
    <w:p w14:paraId="37D18419" w14:textId="77777777" w:rsidR="008E77FF" w:rsidRPr="008E77FF" w:rsidRDefault="008E77FF" w:rsidP="008E77FF">
      <w:pPr>
        <w:bidi/>
        <w:rPr>
          <w:rFonts w:cs="David" w:hint="cs"/>
          <w:rtl/>
        </w:rPr>
      </w:pPr>
    </w:p>
    <w:p w14:paraId="7BC583C7" w14:textId="77777777" w:rsidR="008E77FF" w:rsidRPr="008E77FF" w:rsidRDefault="008E77FF" w:rsidP="008E77FF">
      <w:pPr>
        <w:bidi/>
        <w:rPr>
          <w:rFonts w:cs="David" w:hint="cs"/>
          <w:rtl/>
        </w:rPr>
      </w:pPr>
      <w:r w:rsidRPr="008E77FF">
        <w:rPr>
          <w:rFonts w:cs="David" w:hint="cs"/>
          <w:rtl/>
        </w:rPr>
        <w:tab/>
        <w:t xml:space="preserve">תודה רבה. חבר הכנסת סער, בבקשה. </w:t>
      </w:r>
    </w:p>
    <w:p w14:paraId="635D5B2F" w14:textId="77777777" w:rsidR="008E77FF" w:rsidRPr="008E77FF" w:rsidRDefault="008E77FF" w:rsidP="008E77FF">
      <w:pPr>
        <w:bidi/>
        <w:rPr>
          <w:rFonts w:cs="David" w:hint="cs"/>
          <w:rtl/>
        </w:rPr>
      </w:pPr>
    </w:p>
    <w:p w14:paraId="0F7FF783" w14:textId="77777777" w:rsidR="008E77FF" w:rsidRPr="008E77FF" w:rsidRDefault="008E77FF" w:rsidP="008E77FF">
      <w:pPr>
        <w:bidi/>
        <w:rPr>
          <w:rFonts w:cs="David" w:hint="cs"/>
          <w:u w:val="single"/>
          <w:rtl/>
        </w:rPr>
      </w:pPr>
      <w:r w:rsidRPr="008E77FF">
        <w:rPr>
          <w:rFonts w:cs="David" w:hint="cs"/>
          <w:u w:val="single"/>
          <w:rtl/>
        </w:rPr>
        <w:t>גדעון סער:</w:t>
      </w:r>
    </w:p>
    <w:p w14:paraId="3B472379" w14:textId="77777777" w:rsidR="008E77FF" w:rsidRPr="008E77FF" w:rsidRDefault="008E77FF" w:rsidP="008E77FF">
      <w:pPr>
        <w:bidi/>
        <w:rPr>
          <w:rFonts w:cs="David" w:hint="cs"/>
          <w:u w:val="single"/>
          <w:rtl/>
        </w:rPr>
      </w:pPr>
    </w:p>
    <w:p w14:paraId="3328AC5A" w14:textId="77777777" w:rsidR="008E77FF" w:rsidRPr="008E77FF" w:rsidRDefault="008E77FF" w:rsidP="008E77FF">
      <w:pPr>
        <w:bidi/>
        <w:rPr>
          <w:rFonts w:cs="David" w:hint="cs"/>
          <w:rtl/>
        </w:rPr>
      </w:pPr>
      <w:r w:rsidRPr="008E77FF">
        <w:rPr>
          <w:rFonts w:cs="David" w:hint="cs"/>
          <w:rtl/>
        </w:rPr>
        <w:tab/>
        <w:t xml:space="preserve"> אני רוצה להפריד בין הנושאים העומדים על סדר-היום. נושא ראשון, מינוי שרים. הוא בא ביום ממשלה ועליו לא נדרש אישור של איש מאתנו, והוועדה צריכה לקבוע סדרי דיון. למען הסר ספק, נתנגד לצירוף השרים, כפי שצריכה לעשות אופוזיציה במליאה, אבל מה שאנחנו עוסקים בו ברגע זה הוא קביעת סדרי הדיון ביום שמוגדר כיום ממשלה. </w:t>
      </w:r>
    </w:p>
    <w:p w14:paraId="3A68D8E7" w14:textId="77777777" w:rsidR="008E77FF" w:rsidRPr="008E77FF" w:rsidRDefault="008E77FF" w:rsidP="008E77FF">
      <w:pPr>
        <w:bidi/>
        <w:rPr>
          <w:rFonts w:cs="David" w:hint="cs"/>
          <w:rtl/>
        </w:rPr>
      </w:pPr>
    </w:p>
    <w:p w14:paraId="6355F872" w14:textId="77777777" w:rsidR="008E77FF" w:rsidRPr="008E77FF" w:rsidRDefault="008E77FF" w:rsidP="008E77FF">
      <w:pPr>
        <w:bidi/>
        <w:ind w:firstLine="567"/>
        <w:rPr>
          <w:rFonts w:cs="David" w:hint="cs"/>
          <w:rtl/>
        </w:rPr>
      </w:pPr>
      <w:r w:rsidRPr="008E77FF">
        <w:rPr>
          <w:rFonts w:cs="David" w:hint="cs"/>
          <w:rtl/>
        </w:rPr>
        <w:t xml:space="preserve">נקודה שניה, יושב ראש ועדת הכספים, במסגרתה מוצע לסטות מהחלטות הוועדה המסדרת. ניתן היה לבוא לסיעת ישראל ביתנו להגיד לה: אנא השיבי לנו את אשר קיבלת בשעתו, שכן חלפה לה כבר חצי שנה מאז שסיעת ישראל ביתנו עזבה את הקואליציה. אבל כולנו מרוצים מתפקודו של סטס מיסז'ניקוב, אין סיבה אמיתית להחליף אותו. אבל נגיד שמישהו חולק עליי ואומר שדווקא כן יש סיבה להחליף אותו. אפשר לבוא לוועדת הכנסת ולהגיד לה דבר כזה אם זה  מעוגן בהחלטות הוועדה המסדרת. יוכיח לי מישהו שמפלגת העבודה קיבלה את ועדת הכספים בוועדה המסדרת. לכן, לסעיף זה צריך להתנגד בכל תוקף. </w:t>
      </w:r>
    </w:p>
    <w:p w14:paraId="74292825" w14:textId="77777777" w:rsidR="008E77FF" w:rsidRPr="008E77FF" w:rsidRDefault="008E77FF" w:rsidP="008E77FF">
      <w:pPr>
        <w:bidi/>
        <w:rPr>
          <w:rFonts w:cs="David" w:hint="cs"/>
          <w:rtl/>
        </w:rPr>
      </w:pPr>
    </w:p>
    <w:p w14:paraId="69F60182" w14:textId="77777777" w:rsidR="008E77FF" w:rsidRPr="008E77FF" w:rsidRDefault="008E77FF" w:rsidP="008E77FF">
      <w:pPr>
        <w:bidi/>
        <w:ind w:firstLine="567"/>
        <w:rPr>
          <w:rFonts w:cs="David" w:hint="cs"/>
          <w:rtl/>
        </w:rPr>
      </w:pPr>
      <w:r w:rsidRPr="008E77FF">
        <w:rPr>
          <w:rFonts w:cs="David" w:hint="cs"/>
          <w:rtl/>
        </w:rPr>
        <w:t xml:space="preserve">עכשיו יש לי הצעה ידידותית, חברית, לקואליציה. אני מציע לכם כהצעה חברית </w:t>
      </w:r>
      <w:r w:rsidRPr="008E77FF">
        <w:rPr>
          <w:rFonts w:cs="David"/>
          <w:rtl/>
        </w:rPr>
        <w:t>–</w:t>
      </w:r>
      <w:r w:rsidRPr="008E77FF">
        <w:rPr>
          <w:rFonts w:cs="David" w:hint="cs"/>
          <w:rtl/>
        </w:rPr>
        <w:t xml:space="preserve"> וקחו את זה כך - תמשכו את הבקשה. תאמינו לי, אין אדם כמוני שייהנה יותר ממה שיקרה כאן אם לא תמשכו. לא צריך לראות הרבה צעדים קדימה. לכן אני מציע לכם בשלב המקדמי הזה, תמשכו א הבקשה הזאת, תעשו קצת סדר בתוך השורות, כי ברגע זה נראה לי שיש רק מרכיב אחד בין מרכיבי הקואליציה שתומך בעניין זה והוא קדימה. אבל עדיין אין לה שלטון מוחלט בבית הזה, ולכן הצעתי היא לעשות שיעורי בית ולחזור לבית הספר מוכנים. </w:t>
      </w:r>
    </w:p>
    <w:p w14:paraId="1DA4D1FD" w14:textId="77777777" w:rsidR="008E77FF" w:rsidRPr="008E77FF" w:rsidRDefault="008E77FF" w:rsidP="008E77FF">
      <w:pPr>
        <w:bidi/>
        <w:rPr>
          <w:rFonts w:cs="David" w:hint="cs"/>
          <w:rtl/>
        </w:rPr>
      </w:pPr>
    </w:p>
    <w:p w14:paraId="571890C1" w14:textId="77777777" w:rsidR="008E77FF" w:rsidRPr="008E77FF" w:rsidRDefault="008E77FF" w:rsidP="008E77FF">
      <w:pPr>
        <w:bidi/>
        <w:rPr>
          <w:rFonts w:cs="David" w:hint="cs"/>
          <w:rtl/>
        </w:rPr>
      </w:pPr>
      <w:r w:rsidRPr="008E77FF">
        <w:rPr>
          <w:rFonts w:cs="David" w:hint="cs"/>
          <w:u w:val="single"/>
          <w:rtl/>
        </w:rPr>
        <w:t>היו"ר דוד טל:</w:t>
      </w:r>
    </w:p>
    <w:p w14:paraId="64761EA4" w14:textId="77777777" w:rsidR="008E77FF" w:rsidRPr="008E77FF" w:rsidRDefault="008E77FF" w:rsidP="008E77FF">
      <w:pPr>
        <w:bidi/>
        <w:rPr>
          <w:rFonts w:cs="David" w:hint="cs"/>
          <w:rtl/>
        </w:rPr>
      </w:pPr>
    </w:p>
    <w:p w14:paraId="22827450" w14:textId="77777777" w:rsidR="008E77FF" w:rsidRPr="008E77FF" w:rsidRDefault="008E77FF" w:rsidP="008E77FF">
      <w:pPr>
        <w:bidi/>
        <w:rPr>
          <w:rFonts w:cs="David" w:hint="cs"/>
          <w:rtl/>
        </w:rPr>
      </w:pPr>
      <w:r w:rsidRPr="008E77FF">
        <w:rPr>
          <w:rFonts w:cs="David" w:hint="cs"/>
          <w:rtl/>
        </w:rPr>
        <w:tab/>
        <w:t xml:space="preserve">תודה רבה. חבר הכנסת נסים זאב, בבקשה. </w:t>
      </w:r>
    </w:p>
    <w:p w14:paraId="01B4E8C6" w14:textId="77777777" w:rsidR="008E77FF" w:rsidRPr="008E77FF" w:rsidRDefault="008E77FF" w:rsidP="008E77FF">
      <w:pPr>
        <w:bidi/>
        <w:rPr>
          <w:rFonts w:cs="David" w:hint="cs"/>
          <w:rtl/>
        </w:rPr>
      </w:pPr>
    </w:p>
    <w:p w14:paraId="1452A0E4" w14:textId="77777777" w:rsidR="008E77FF" w:rsidRPr="008E77FF" w:rsidRDefault="008E77FF" w:rsidP="008E77FF">
      <w:pPr>
        <w:bidi/>
        <w:rPr>
          <w:rFonts w:cs="David" w:hint="cs"/>
          <w:rtl/>
        </w:rPr>
      </w:pPr>
      <w:r w:rsidRPr="008E77FF">
        <w:rPr>
          <w:rFonts w:cs="David" w:hint="cs"/>
          <w:u w:val="single"/>
          <w:rtl/>
        </w:rPr>
        <w:t>נסים זאב:</w:t>
      </w:r>
    </w:p>
    <w:p w14:paraId="40F2FDB5" w14:textId="77777777" w:rsidR="008E77FF" w:rsidRPr="008E77FF" w:rsidRDefault="008E77FF" w:rsidP="008E77FF">
      <w:pPr>
        <w:bidi/>
        <w:rPr>
          <w:rFonts w:cs="David" w:hint="cs"/>
          <w:rtl/>
        </w:rPr>
      </w:pPr>
    </w:p>
    <w:p w14:paraId="44FBE00C" w14:textId="77777777" w:rsidR="008E77FF" w:rsidRPr="008E77FF" w:rsidRDefault="008E77FF" w:rsidP="008E77FF">
      <w:pPr>
        <w:bidi/>
        <w:rPr>
          <w:rFonts w:cs="David" w:hint="cs"/>
          <w:rtl/>
        </w:rPr>
      </w:pPr>
      <w:r w:rsidRPr="008E77FF">
        <w:rPr>
          <w:rFonts w:cs="David" w:hint="cs"/>
          <w:rtl/>
        </w:rPr>
        <w:tab/>
        <w:t xml:space="preserve"> אדוני היושב ראש, צריך להבין שהחלטה לשנות את יושב ראש ועדת הכספים זה בעצם הדחה - אולי לקרוא לזה החלפה. אני יודע שיש סוגיה שמחליף פרה בחמור, זו סוגיה שכולנו מכירים, אבל כשמדברים בבני-אדם, ביושבי ראש של ועדות, כשבאים להחליף אותם המשמעות היא הדחה. </w:t>
      </w:r>
    </w:p>
    <w:p w14:paraId="0DCEF74B" w14:textId="77777777" w:rsidR="008E77FF" w:rsidRPr="008E77FF" w:rsidRDefault="008E77FF" w:rsidP="008E77FF">
      <w:pPr>
        <w:bidi/>
        <w:rPr>
          <w:rFonts w:cs="David" w:hint="cs"/>
          <w:rtl/>
        </w:rPr>
      </w:pPr>
    </w:p>
    <w:p w14:paraId="57F19DEF" w14:textId="77777777" w:rsidR="008E77FF" w:rsidRPr="008E77FF" w:rsidRDefault="008E77FF" w:rsidP="008E77FF">
      <w:pPr>
        <w:bidi/>
        <w:rPr>
          <w:rFonts w:cs="David" w:hint="cs"/>
          <w:rtl/>
        </w:rPr>
      </w:pPr>
      <w:r w:rsidRPr="008E77FF">
        <w:rPr>
          <w:rFonts w:cs="David" w:hint="cs"/>
          <w:u w:val="single"/>
          <w:rtl/>
        </w:rPr>
        <w:t>משה שרוני:</w:t>
      </w:r>
    </w:p>
    <w:p w14:paraId="6B44C1AC" w14:textId="77777777" w:rsidR="008E77FF" w:rsidRPr="008E77FF" w:rsidRDefault="008E77FF" w:rsidP="008E77FF">
      <w:pPr>
        <w:bidi/>
        <w:rPr>
          <w:rFonts w:cs="David" w:hint="cs"/>
          <w:rtl/>
        </w:rPr>
      </w:pPr>
    </w:p>
    <w:p w14:paraId="47C6DA3F" w14:textId="77777777" w:rsidR="008E77FF" w:rsidRPr="008E77FF" w:rsidRDefault="008E77FF" w:rsidP="008E77FF">
      <w:pPr>
        <w:bidi/>
        <w:rPr>
          <w:rFonts w:cs="David" w:hint="cs"/>
          <w:rtl/>
        </w:rPr>
      </w:pPr>
      <w:r w:rsidRPr="008E77FF">
        <w:rPr>
          <w:rFonts w:cs="David" w:hint="cs"/>
          <w:rtl/>
        </w:rPr>
        <w:tab/>
        <w:t xml:space="preserve"> את חבר הכנסת ליצמן לא הדיחו? איפה הייתם אז?</w:t>
      </w:r>
    </w:p>
    <w:p w14:paraId="32AF78FB" w14:textId="77777777" w:rsidR="008E77FF" w:rsidRPr="008E77FF" w:rsidRDefault="008E77FF" w:rsidP="008E77FF">
      <w:pPr>
        <w:bidi/>
        <w:rPr>
          <w:rFonts w:cs="David" w:hint="cs"/>
          <w:rtl/>
        </w:rPr>
      </w:pPr>
    </w:p>
    <w:p w14:paraId="10C103B6" w14:textId="77777777" w:rsidR="008E77FF" w:rsidRPr="008E77FF" w:rsidRDefault="008E77FF" w:rsidP="008E77FF">
      <w:pPr>
        <w:bidi/>
        <w:rPr>
          <w:rFonts w:cs="David" w:hint="cs"/>
          <w:rtl/>
        </w:rPr>
      </w:pPr>
      <w:r w:rsidRPr="008E77FF">
        <w:rPr>
          <w:rFonts w:cs="David" w:hint="cs"/>
          <w:u w:val="single"/>
          <w:rtl/>
        </w:rPr>
        <w:t>נסים זאב:</w:t>
      </w:r>
    </w:p>
    <w:p w14:paraId="57B81E61" w14:textId="77777777" w:rsidR="008E77FF" w:rsidRPr="008E77FF" w:rsidRDefault="008E77FF" w:rsidP="008E77FF">
      <w:pPr>
        <w:bidi/>
        <w:rPr>
          <w:rFonts w:cs="David" w:hint="cs"/>
          <w:rtl/>
        </w:rPr>
      </w:pPr>
    </w:p>
    <w:p w14:paraId="4D725118" w14:textId="77777777" w:rsidR="008E77FF" w:rsidRPr="008E77FF" w:rsidRDefault="008E77FF" w:rsidP="008E77FF">
      <w:pPr>
        <w:bidi/>
        <w:rPr>
          <w:rFonts w:cs="David" w:hint="cs"/>
          <w:rtl/>
        </w:rPr>
      </w:pPr>
      <w:r w:rsidRPr="008E77FF">
        <w:rPr>
          <w:rFonts w:cs="David" w:hint="cs"/>
          <w:rtl/>
        </w:rPr>
        <w:tab/>
        <w:t xml:space="preserve"> איזו סיבה יש להדיח יושב ראש מכהן, כאשר אני חושב שהוא מקובל על כל חברי הבית הזה.</w:t>
      </w:r>
    </w:p>
    <w:p w14:paraId="359DE81A" w14:textId="77777777" w:rsidR="008E77FF" w:rsidRPr="008E77FF" w:rsidRDefault="008E77FF" w:rsidP="008E77FF">
      <w:pPr>
        <w:bidi/>
        <w:rPr>
          <w:rFonts w:cs="David" w:hint="cs"/>
          <w:rtl/>
        </w:rPr>
      </w:pPr>
    </w:p>
    <w:p w14:paraId="05DDF3E2" w14:textId="77777777" w:rsidR="008E77FF" w:rsidRPr="008E77FF" w:rsidRDefault="008E77FF" w:rsidP="008E77FF">
      <w:pPr>
        <w:bidi/>
        <w:rPr>
          <w:rFonts w:cs="David" w:hint="cs"/>
          <w:rtl/>
        </w:rPr>
      </w:pPr>
      <w:r w:rsidRPr="008E77FF">
        <w:rPr>
          <w:rFonts w:cs="David" w:hint="cs"/>
          <w:u w:val="single"/>
          <w:rtl/>
        </w:rPr>
        <w:t>משה כחלון:</w:t>
      </w:r>
    </w:p>
    <w:p w14:paraId="2EE1CEB0" w14:textId="77777777" w:rsidR="008E77FF" w:rsidRPr="008E77FF" w:rsidRDefault="008E77FF" w:rsidP="008E77FF">
      <w:pPr>
        <w:bidi/>
        <w:rPr>
          <w:rFonts w:cs="David" w:hint="cs"/>
          <w:rtl/>
        </w:rPr>
      </w:pPr>
    </w:p>
    <w:p w14:paraId="27C30883" w14:textId="77777777" w:rsidR="008E77FF" w:rsidRPr="008E77FF" w:rsidRDefault="008E77FF" w:rsidP="008E77FF">
      <w:pPr>
        <w:bidi/>
        <w:rPr>
          <w:rFonts w:cs="David" w:hint="cs"/>
          <w:rtl/>
        </w:rPr>
      </w:pPr>
      <w:r w:rsidRPr="008E77FF">
        <w:rPr>
          <w:rFonts w:cs="David" w:hint="cs"/>
          <w:rtl/>
        </w:rPr>
        <w:tab/>
        <w:t>כל שכן שעוד לא גמרו את העניין עם ש"ס.</w:t>
      </w:r>
    </w:p>
    <w:p w14:paraId="002A4383" w14:textId="77777777" w:rsidR="008E77FF" w:rsidRPr="008E77FF" w:rsidRDefault="008E77FF" w:rsidP="008E77FF">
      <w:pPr>
        <w:bidi/>
        <w:rPr>
          <w:rFonts w:cs="David" w:hint="cs"/>
          <w:rtl/>
        </w:rPr>
      </w:pPr>
    </w:p>
    <w:p w14:paraId="706CBBB9" w14:textId="77777777" w:rsidR="008E77FF" w:rsidRPr="008E77FF" w:rsidRDefault="008E77FF" w:rsidP="008E77FF">
      <w:pPr>
        <w:bidi/>
        <w:rPr>
          <w:rFonts w:cs="David" w:hint="cs"/>
          <w:rtl/>
        </w:rPr>
      </w:pPr>
      <w:r w:rsidRPr="008E77FF">
        <w:rPr>
          <w:rFonts w:cs="David" w:hint="cs"/>
          <w:u w:val="single"/>
          <w:rtl/>
        </w:rPr>
        <w:t>נסים זאב:</w:t>
      </w:r>
    </w:p>
    <w:p w14:paraId="166A9ED3" w14:textId="77777777" w:rsidR="008E77FF" w:rsidRPr="008E77FF" w:rsidRDefault="008E77FF" w:rsidP="008E77FF">
      <w:pPr>
        <w:bidi/>
        <w:rPr>
          <w:rFonts w:cs="David" w:hint="cs"/>
          <w:rtl/>
        </w:rPr>
      </w:pPr>
    </w:p>
    <w:p w14:paraId="135BB4D6" w14:textId="77777777" w:rsidR="008E77FF" w:rsidRPr="008E77FF" w:rsidRDefault="008E77FF" w:rsidP="008E77FF">
      <w:pPr>
        <w:bidi/>
        <w:rPr>
          <w:rFonts w:cs="David" w:hint="cs"/>
          <w:rtl/>
        </w:rPr>
      </w:pPr>
      <w:r w:rsidRPr="008E77FF">
        <w:rPr>
          <w:rFonts w:cs="David" w:hint="cs"/>
          <w:rtl/>
        </w:rPr>
        <w:tab/>
        <w:t xml:space="preserve">לכן, אדוני היושב ראש, אם אנחנו רוצים לצאת ידי חובה - ריבוי החברים סביב השולחן הזה מראה על אחדות. הרבה זמן לא ראיתי כל כך הרבה חברים, כולם נקבצו ובאו לך, לדיון הזה. זה מראה על אחדות של חברים, שכולם רוצים לעזור ולסייע. </w:t>
      </w:r>
    </w:p>
    <w:p w14:paraId="4035215A" w14:textId="77777777" w:rsidR="008E77FF" w:rsidRPr="008E77FF" w:rsidRDefault="008E77FF" w:rsidP="008E77FF">
      <w:pPr>
        <w:bidi/>
        <w:rPr>
          <w:rFonts w:cs="David" w:hint="cs"/>
          <w:rtl/>
        </w:rPr>
      </w:pPr>
    </w:p>
    <w:p w14:paraId="514D4898" w14:textId="77777777" w:rsidR="008E77FF" w:rsidRPr="008E77FF" w:rsidRDefault="008E77FF" w:rsidP="008E77FF">
      <w:pPr>
        <w:bidi/>
        <w:ind w:firstLine="567"/>
        <w:rPr>
          <w:rFonts w:cs="David" w:hint="cs"/>
          <w:rtl/>
        </w:rPr>
      </w:pPr>
      <w:r w:rsidRPr="008E77FF">
        <w:rPr>
          <w:rFonts w:cs="David" w:hint="cs"/>
          <w:rtl/>
        </w:rPr>
        <w:t xml:space="preserve">אני רוצה להציע הצעה מעשית: שהיושב ראש המכהן יישאר אותו יושב ראש, ממלא המקום שלו יהיה חברת הכנסת ברוורמן ותהיה רוטציה שבועית. שבוע אחד היושב ראש בפועל יהיה ברוורמן ושבוע אחר כך סטס מיסז'ניקוב. דוגמה לעניין הזה אנחנו רואים - - - </w:t>
      </w:r>
    </w:p>
    <w:p w14:paraId="1CE6D353" w14:textId="77777777" w:rsidR="008E77FF" w:rsidRPr="008E77FF" w:rsidRDefault="008E77FF" w:rsidP="008E77FF">
      <w:pPr>
        <w:bidi/>
        <w:rPr>
          <w:rFonts w:cs="David" w:hint="cs"/>
          <w:rtl/>
        </w:rPr>
      </w:pPr>
    </w:p>
    <w:p w14:paraId="5E45E467" w14:textId="77777777" w:rsidR="008E77FF" w:rsidRPr="008E77FF" w:rsidRDefault="008E77FF" w:rsidP="008E77FF">
      <w:pPr>
        <w:bidi/>
        <w:rPr>
          <w:rFonts w:cs="David" w:hint="cs"/>
          <w:rtl/>
        </w:rPr>
      </w:pPr>
      <w:r w:rsidRPr="008E77FF">
        <w:rPr>
          <w:rFonts w:cs="David" w:hint="cs"/>
          <w:u w:val="single"/>
          <w:rtl/>
        </w:rPr>
        <w:t>משה שרוני:</w:t>
      </w:r>
    </w:p>
    <w:p w14:paraId="3A5827AC" w14:textId="77777777" w:rsidR="008E77FF" w:rsidRPr="008E77FF" w:rsidRDefault="008E77FF" w:rsidP="008E77FF">
      <w:pPr>
        <w:bidi/>
        <w:rPr>
          <w:rFonts w:cs="David" w:hint="cs"/>
          <w:rtl/>
        </w:rPr>
      </w:pPr>
    </w:p>
    <w:p w14:paraId="62F6CCAC" w14:textId="77777777" w:rsidR="008E77FF" w:rsidRPr="008E77FF" w:rsidRDefault="008E77FF" w:rsidP="008E77FF">
      <w:pPr>
        <w:bidi/>
        <w:rPr>
          <w:rFonts w:cs="David" w:hint="cs"/>
          <w:rtl/>
        </w:rPr>
      </w:pPr>
      <w:r w:rsidRPr="008E77FF">
        <w:rPr>
          <w:rFonts w:cs="David" w:hint="cs"/>
          <w:rtl/>
        </w:rPr>
        <w:tab/>
        <w:t>למה לא? אפשר להחליף את הרבה הראשי פעם אורתודכסי ופעם - - - מה יש?</w:t>
      </w:r>
    </w:p>
    <w:p w14:paraId="3116BE7F" w14:textId="77777777" w:rsidR="008E77FF" w:rsidRPr="008E77FF" w:rsidRDefault="008E77FF" w:rsidP="008E77FF">
      <w:pPr>
        <w:bidi/>
        <w:rPr>
          <w:rFonts w:cs="David" w:hint="cs"/>
          <w:rtl/>
        </w:rPr>
      </w:pPr>
    </w:p>
    <w:p w14:paraId="5096EA13" w14:textId="77777777" w:rsidR="008E77FF" w:rsidRPr="008E77FF" w:rsidRDefault="008E77FF" w:rsidP="008E77FF">
      <w:pPr>
        <w:bidi/>
        <w:rPr>
          <w:rFonts w:cs="David" w:hint="cs"/>
          <w:u w:val="single"/>
          <w:rtl/>
        </w:rPr>
      </w:pPr>
      <w:r w:rsidRPr="008E77FF">
        <w:rPr>
          <w:rFonts w:cs="David" w:hint="cs"/>
          <w:u w:val="single"/>
          <w:rtl/>
        </w:rPr>
        <w:t>גדעון סער:</w:t>
      </w:r>
    </w:p>
    <w:p w14:paraId="489EAFDF" w14:textId="77777777" w:rsidR="008E77FF" w:rsidRPr="008E77FF" w:rsidRDefault="008E77FF" w:rsidP="008E77FF">
      <w:pPr>
        <w:bidi/>
        <w:rPr>
          <w:rFonts w:cs="David" w:hint="cs"/>
          <w:u w:val="single"/>
          <w:rtl/>
        </w:rPr>
      </w:pPr>
    </w:p>
    <w:p w14:paraId="0ACDD71B" w14:textId="77777777" w:rsidR="008E77FF" w:rsidRPr="008E77FF" w:rsidRDefault="008E77FF" w:rsidP="008E77FF">
      <w:pPr>
        <w:bidi/>
        <w:rPr>
          <w:rFonts w:cs="David" w:hint="cs"/>
          <w:rtl/>
        </w:rPr>
      </w:pPr>
      <w:r w:rsidRPr="008E77FF">
        <w:rPr>
          <w:rFonts w:cs="David" w:hint="cs"/>
          <w:rtl/>
        </w:rPr>
        <w:tab/>
        <w:t xml:space="preserve">אני הייתי קורא ליושב ראש ועדת הכספים המיועד שיפרוש בפני ועדת הכנסת את משנתו לפני ההצבעה. </w:t>
      </w:r>
    </w:p>
    <w:p w14:paraId="15C1D92A" w14:textId="77777777" w:rsidR="008E77FF" w:rsidRPr="008E77FF" w:rsidRDefault="008E77FF" w:rsidP="008E77FF">
      <w:pPr>
        <w:bidi/>
        <w:rPr>
          <w:rFonts w:cs="David" w:hint="cs"/>
          <w:rtl/>
        </w:rPr>
      </w:pPr>
    </w:p>
    <w:p w14:paraId="48B4D622" w14:textId="77777777" w:rsidR="008E77FF" w:rsidRPr="008E77FF" w:rsidRDefault="008E77FF" w:rsidP="008E77FF">
      <w:pPr>
        <w:bidi/>
        <w:rPr>
          <w:rFonts w:cs="David" w:hint="cs"/>
          <w:rtl/>
        </w:rPr>
      </w:pPr>
      <w:r w:rsidRPr="008E77FF">
        <w:rPr>
          <w:rFonts w:cs="David" w:hint="cs"/>
          <w:u w:val="single"/>
          <w:rtl/>
        </w:rPr>
        <w:t>נסים זאב:</w:t>
      </w:r>
    </w:p>
    <w:p w14:paraId="5C87A0D4" w14:textId="77777777" w:rsidR="008E77FF" w:rsidRPr="008E77FF" w:rsidRDefault="008E77FF" w:rsidP="008E77FF">
      <w:pPr>
        <w:bidi/>
        <w:rPr>
          <w:rFonts w:cs="David" w:hint="cs"/>
          <w:rtl/>
        </w:rPr>
      </w:pPr>
    </w:p>
    <w:p w14:paraId="5A31D3FC" w14:textId="77777777" w:rsidR="008E77FF" w:rsidRPr="008E77FF" w:rsidRDefault="008E77FF" w:rsidP="008E77FF">
      <w:pPr>
        <w:bidi/>
        <w:rPr>
          <w:rFonts w:cs="David" w:hint="cs"/>
          <w:rtl/>
        </w:rPr>
      </w:pPr>
      <w:r w:rsidRPr="008E77FF">
        <w:rPr>
          <w:rFonts w:cs="David" w:hint="cs"/>
          <w:rtl/>
        </w:rPr>
        <w:tab/>
        <w:t xml:space="preserve">אדוני היושב ראש, אם במליאת הכנסת יושבת ראש הכנסת, דליה איציק, נותנת לאדוני להיות ממלא מקום והוא מנהל את הישיבה באותה רמה ובאותה רוח, אין שום סיבה שבוועדת הכספים, שיש לה הרבה פחות השפעה על הכנסת, לא תוכל להראות דוגמה אישית של ויתור איש לרעהו. </w:t>
      </w:r>
    </w:p>
    <w:p w14:paraId="449E44C3" w14:textId="77777777" w:rsidR="008E77FF" w:rsidRPr="008E77FF" w:rsidRDefault="008E77FF" w:rsidP="008E77FF">
      <w:pPr>
        <w:bidi/>
        <w:rPr>
          <w:rFonts w:cs="David" w:hint="cs"/>
          <w:rtl/>
        </w:rPr>
      </w:pPr>
    </w:p>
    <w:p w14:paraId="06C0BAFE" w14:textId="77777777" w:rsidR="008E77FF" w:rsidRPr="008E77FF" w:rsidRDefault="008E77FF" w:rsidP="008E77FF">
      <w:pPr>
        <w:bidi/>
        <w:rPr>
          <w:rFonts w:cs="David" w:hint="cs"/>
          <w:rtl/>
        </w:rPr>
      </w:pPr>
      <w:r w:rsidRPr="008E77FF">
        <w:rPr>
          <w:rFonts w:cs="David" w:hint="cs"/>
          <w:u w:val="single"/>
          <w:rtl/>
        </w:rPr>
        <w:t>היו"ר דוד טל:</w:t>
      </w:r>
    </w:p>
    <w:p w14:paraId="2AD2670F" w14:textId="77777777" w:rsidR="008E77FF" w:rsidRPr="008E77FF" w:rsidRDefault="008E77FF" w:rsidP="008E77FF">
      <w:pPr>
        <w:bidi/>
        <w:rPr>
          <w:rFonts w:cs="David" w:hint="cs"/>
          <w:rtl/>
        </w:rPr>
      </w:pPr>
    </w:p>
    <w:p w14:paraId="64C87A8C" w14:textId="77777777" w:rsidR="008E77FF" w:rsidRPr="008E77FF" w:rsidRDefault="008E77FF" w:rsidP="008E77FF">
      <w:pPr>
        <w:bidi/>
        <w:rPr>
          <w:rFonts w:cs="David" w:hint="cs"/>
          <w:rtl/>
        </w:rPr>
      </w:pPr>
      <w:r w:rsidRPr="008E77FF">
        <w:rPr>
          <w:rFonts w:cs="David" w:hint="cs"/>
          <w:rtl/>
        </w:rPr>
        <w:tab/>
        <w:t xml:space="preserve">תודה. חבר הכנסת אדלשטיין, בבקשה. </w:t>
      </w:r>
    </w:p>
    <w:p w14:paraId="7A122D5D" w14:textId="77777777" w:rsidR="008E77FF" w:rsidRPr="008E77FF" w:rsidRDefault="008E77FF" w:rsidP="008E77FF">
      <w:pPr>
        <w:bidi/>
        <w:rPr>
          <w:rFonts w:cs="David" w:hint="cs"/>
          <w:rtl/>
        </w:rPr>
      </w:pPr>
    </w:p>
    <w:p w14:paraId="26634731" w14:textId="77777777" w:rsidR="008E77FF" w:rsidRPr="008E77FF" w:rsidRDefault="008E77FF" w:rsidP="008E77FF">
      <w:pPr>
        <w:bidi/>
        <w:rPr>
          <w:rFonts w:cs="David" w:hint="cs"/>
          <w:rtl/>
        </w:rPr>
      </w:pPr>
      <w:r w:rsidRPr="008E77FF">
        <w:rPr>
          <w:rFonts w:cs="David" w:hint="cs"/>
          <w:u w:val="single"/>
          <w:rtl/>
        </w:rPr>
        <w:t>משה שרוני:</w:t>
      </w:r>
    </w:p>
    <w:p w14:paraId="49AEE6C3" w14:textId="77777777" w:rsidR="008E77FF" w:rsidRPr="008E77FF" w:rsidRDefault="008E77FF" w:rsidP="008E77FF">
      <w:pPr>
        <w:bidi/>
        <w:rPr>
          <w:rFonts w:cs="David" w:hint="cs"/>
          <w:rtl/>
        </w:rPr>
      </w:pPr>
    </w:p>
    <w:p w14:paraId="55D79703" w14:textId="77777777" w:rsidR="008E77FF" w:rsidRPr="008E77FF" w:rsidRDefault="008E77FF" w:rsidP="008E77FF">
      <w:pPr>
        <w:bidi/>
        <w:rPr>
          <w:rFonts w:cs="David" w:hint="cs"/>
          <w:rtl/>
        </w:rPr>
      </w:pPr>
      <w:r w:rsidRPr="008E77FF">
        <w:rPr>
          <w:rFonts w:cs="David" w:hint="cs"/>
          <w:rtl/>
        </w:rPr>
        <w:tab/>
        <w:t>אני מציע שיושב ראש ועדת הכספים יהיה מש"ס. למה לא?</w:t>
      </w:r>
    </w:p>
    <w:p w14:paraId="4AC93591" w14:textId="77777777" w:rsidR="008E77FF" w:rsidRPr="008E77FF" w:rsidRDefault="008E77FF" w:rsidP="008E77FF">
      <w:pPr>
        <w:bidi/>
        <w:rPr>
          <w:rFonts w:cs="David" w:hint="cs"/>
          <w:rtl/>
        </w:rPr>
      </w:pPr>
    </w:p>
    <w:p w14:paraId="2418CF99" w14:textId="77777777" w:rsidR="008E77FF" w:rsidRPr="008E77FF" w:rsidRDefault="008E77FF" w:rsidP="008E77FF">
      <w:pPr>
        <w:bidi/>
        <w:rPr>
          <w:rFonts w:cs="David" w:hint="cs"/>
          <w:rtl/>
        </w:rPr>
      </w:pPr>
      <w:r w:rsidRPr="008E77FF">
        <w:rPr>
          <w:rFonts w:cs="David" w:hint="cs"/>
          <w:u w:val="single"/>
          <w:rtl/>
        </w:rPr>
        <w:t>יולי יואל אדלשטיין:</w:t>
      </w:r>
    </w:p>
    <w:p w14:paraId="66E0E4D7" w14:textId="77777777" w:rsidR="008E77FF" w:rsidRPr="008E77FF" w:rsidRDefault="008E77FF" w:rsidP="008E77FF">
      <w:pPr>
        <w:bidi/>
        <w:rPr>
          <w:rFonts w:cs="David" w:hint="cs"/>
          <w:rtl/>
        </w:rPr>
      </w:pPr>
    </w:p>
    <w:p w14:paraId="5CB7F827" w14:textId="77777777" w:rsidR="008E77FF" w:rsidRPr="008E77FF" w:rsidRDefault="008E77FF" w:rsidP="008E77FF">
      <w:pPr>
        <w:bidi/>
        <w:ind w:firstLine="567"/>
        <w:rPr>
          <w:rFonts w:cs="David" w:hint="cs"/>
          <w:rtl/>
        </w:rPr>
      </w:pPr>
      <w:r w:rsidRPr="008E77FF">
        <w:rPr>
          <w:rFonts w:cs="David" w:hint="cs"/>
          <w:rtl/>
        </w:rPr>
        <w:t xml:space="preserve">אדוני היושב ראש, אולי באווירה המבודחת אפשר להמשיך ולהציע שאולי השרים יתחלפו בתיקים כל שבוע. </w:t>
      </w:r>
    </w:p>
    <w:p w14:paraId="18B7C72A" w14:textId="77777777" w:rsidR="008E77FF" w:rsidRPr="008E77FF" w:rsidRDefault="008E77FF" w:rsidP="008E77FF">
      <w:pPr>
        <w:bidi/>
        <w:ind w:firstLine="567"/>
        <w:rPr>
          <w:rFonts w:cs="David" w:hint="cs"/>
          <w:rtl/>
        </w:rPr>
      </w:pPr>
    </w:p>
    <w:p w14:paraId="5D604550" w14:textId="77777777" w:rsidR="008E77FF" w:rsidRPr="008E77FF" w:rsidRDefault="008E77FF" w:rsidP="008E77FF">
      <w:pPr>
        <w:bidi/>
        <w:ind w:firstLine="567"/>
        <w:rPr>
          <w:rFonts w:cs="David" w:hint="cs"/>
          <w:rtl/>
        </w:rPr>
      </w:pPr>
      <w:r w:rsidRPr="008E77FF">
        <w:rPr>
          <w:rFonts w:cs="David" w:hint="cs"/>
          <w:rtl/>
        </w:rPr>
        <w:t>בנימה יותר רצינית, אתה ודאי יודע, כחבר כנסת מנוסה, שלא מעניינה של ועדת הכנסת לעסוק בכל ההסכמות האלה והסקנדלים הקואליציוניים, שקצה נפשנו בהם. אם הקואליציה לא מסוגלת להגיע להסכמות, זה צריך להיות עניין שלה. שיכנסו את ההנהלה, שישבו בחדרי חדרים ולא יבזו את ועדת הכנסת. ועדת הכנסת אחראית על הפרוצדורה בכנסת, על כל ההליכים בבית הזה. כן יש מקום בוועדת הכנסת להביע תמיהה על כך שהדיון שהתקיים הוא ריק מכל תוכן ומכל משמעות. צודק עמיתי, חבר הכנסת סער, שזה יום של ממשלה, אבל אם אני מדבר מטעם הסיעה במליאה, למי אני פונה? לרמון? כשראש הממשלה לא נמצא וממלאת מקומו לא נמצאת, אז למי אני פונה בדיון הזה?</w:t>
      </w:r>
    </w:p>
    <w:p w14:paraId="514FEA99" w14:textId="77777777" w:rsidR="008E77FF" w:rsidRPr="008E77FF" w:rsidRDefault="008E77FF" w:rsidP="008E77FF">
      <w:pPr>
        <w:bidi/>
        <w:rPr>
          <w:rFonts w:cs="David" w:hint="cs"/>
          <w:rtl/>
        </w:rPr>
      </w:pPr>
    </w:p>
    <w:p w14:paraId="01E7D5F0" w14:textId="77777777" w:rsidR="008E77FF" w:rsidRPr="008E77FF" w:rsidRDefault="008E77FF" w:rsidP="008E77FF">
      <w:pPr>
        <w:bidi/>
        <w:rPr>
          <w:rFonts w:cs="David" w:hint="cs"/>
          <w:u w:val="single"/>
          <w:rtl/>
        </w:rPr>
      </w:pPr>
      <w:r w:rsidRPr="008E77FF">
        <w:rPr>
          <w:rFonts w:cs="David" w:hint="cs"/>
          <w:u w:val="single"/>
          <w:rtl/>
        </w:rPr>
        <w:t>גדעון סער:</w:t>
      </w:r>
    </w:p>
    <w:p w14:paraId="3607104F" w14:textId="77777777" w:rsidR="008E77FF" w:rsidRPr="008E77FF" w:rsidRDefault="008E77FF" w:rsidP="008E77FF">
      <w:pPr>
        <w:bidi/>
        <w:rPr>
          <w:rFonts w:cs="David" w:hint="cs"/>
          <w:u w:val="single"/>
          <w:rtl/>
        </w:rPr>
      </w:pPr>
    </w:p>
    <w:p w14:paraId="4809826A" w14:textId="77777777" w:rsidR="008E77FF" w:rsidRPr="008E77FF" w:rsidRDefault="008E77FF" w:rsidP="008E77FF">
      <w:pPr>
        <w:bidi/>
        <w:rPr>
          <w:rFonts w:cs="David" w:hint="cs"/>
          <w:rtl/>
        </w:rPr>
      </w:pPr>
      <w:r w:rsidRPr="008E77FF">
        <w:rPr>
          <w:rFonts w:cs="David" w:hint="cs"/>
          <w:rtl/>
        </w:rPr>
        <w:tab/>
        <w:t xml:space="preserve"> לשרה המקשרת.</w:t>
      </w:r>
    </w:p>
    <w:p w14:paraId="2FDCF393" w14:textId="77777777" w:rsidR="008E77FF" w:rsidRPr="008E77FF" w:rsidRDefault="008E77FF" w:rsidP="008E77FF">
      <w:pPr>
        <w:bidi/>
        <w:rPr>
          <w:rFonts w:cs="David" w:hint="cs"/>
          <w:rtl/>
        </w:rPr>
      </w:pPr>
    </w:p>
    <w:p w14:paraId="4A792ACA" w14:textId="77777777" w:rsidR="008E77FF" w:rsidRPr="008E77FF" w:rsidRDefault="008E77FF" w:rsidP="008E77FF">
      <w:pPr>
        <w:bidi/>
        <w:rPr>
          <w:rFonts w:cs="David" w:hint="cs"/>
          <w:rtl/>
        </w:rPr>
      </w:pPr>
      <w:r w:rsidRPr="008E77FF">
        <w:rPr>
          <w:rFonts w:cs="David" w:hint="cs"/>
          <w:u w:val="single"/>
          <w:rtl/>
        </w:rPr>
        <w:t>יולי יואל אדלשטיין:</w:t>
      </w:r>
    </w:p>
    <w:p w14:paraId="256B5FCD" w14:textId="77777777" w:rsidR="008E77FF" w:rsidRPr="008E77FF" w:rsidRDefault="008E77FF" w:rsidP="008E77FF">
      <w:pPr>
        <w:bidi/>
        <w:rPr>
          <w:rFonts w:cs="David" w:hint="cs"/>
          <w:rtl/>
        </w:rPr>
      </w:pPr>
    </w:p>
    <w:p w14:paraId="2346FBD7" w14:textId="77777777" w:rsidR="008E77FF" w:rsidRPr="008E77FF" w:rsidRDefault="008E77FF" w:rsidP="008E77FF">
      <w:pPr>
        <w:bidi/>
        <w:ind w:firstLine="567"/>
        <w:rPr>
          <w:rFonts w:cs="David" w:hint="cs"/>
          <w:rtl/>
        </w:rPr>
      </w:pPr>
      <w:r w:rsidRPr="008E77FF">
        <w:rPr>
          <w:rFonts w:cs="David" w:hint="cs"/>
          <w:rtl/>
        </w:rPr>
        <w:t xml:space="preserve">נניח שאני לא מרוצה מן המינויים, למי אני פונה? לזה יש מקום, אבל לדיון הקואליציוני הפנימי אין מקום סביב השולחן הזה. תודה רבה.  </w:t>
      </w:r>
    </w:p>
    <w:p w14:paraId="75381BB4" w14:textId="77777777" w:rsidR="008E77FF" w:rsidRPr="008E77FF" w:rsidRDefault="008E77FF" w:rsidP="008E77FF">
      <w:pPr>
        <w:bidi/>
        <w:rPr>
          <w:rFonts w:cs="David" w:hint="cs"/>
          <w:rtl/>
        </w:rPr>
      </w:pPr>
    </w:p>
    <w:p w14:paraId="048BB5DD" w14:textId="77777777" w:rsidR="008E77FF" w:rsidRPr="008E77FF" w:rsidRDefault="008E77FF" w:rsidP="008E77FF">
      <w:pPr>
        <w:bidi/>
        <w:rPr>
          <w:rFonts w:cs="David" w:hint="cs"/>
          <w:rtl/>
        </w:rPr>
      </w:pPr>
      <w:r w:rsidRPr="008E77FF">
        <w:rPr>
          <w:rFonts w:cs="David" w:hint="cs"/>
          <w:u w:val="single"/>
          <w:rtl/>
        </w:rPr>
        <w:t>היו"ר דוד טל:</w:t>
      </w:r>
    </w:p>
    <w:p w14:paraId="7ECCA14B" w14:textId="77777777" w:rsidR="008E77FF" w:rsidRPr="008E77FF" w:rsidRDefault="008E77FF" w:rsidP="008E77FF">
      <w:pPr>
        <w:bidi/>
        <w:rPr>
          <w:rFonts w:cs="David" w:hint="cs"/>
          <w:rtl/>
        </w:rPr>
      </w:pPr>
    </w:p>
    <w:p w14:paraId="0B54BB6D" w14:textId="77777777" w:rsidR="008E77FF" w:rsidRPr="008E77FF" w:rsidRDefault="008E77FF" w:rsidP="008E77FF">
      <w:pPr>
        <w:bidi/>
        <w:rPr>
          <w:rFonts w:cs="David" w:hint="cs"/>
          <w:rtl/>
        </w:rPr>
      </w:pPr>
      <w:r w:rsidRPr="008E77FF">
        <w:rPr>
          <w:rFonts w:cs="David" w:hint="cs"/>
          <w:rtl/>
        </w:rPr>
        <w:tab/>
        <w:t xml:space="preserve">אדוני צודק. חבר הכנסת חסון, בבקשה. </w:t>
      </w:r>
    </w:p>
    <w:p w14:paraId="4CA6FDC4" w14:textId="77777777" w:rsidR="008E77FF" w:rsidRPr="008E77FF" w:rsidRDefault="008E77FF" w:rsidP="008E77FF">
      <w:pPr>
        <w:bidi/>
        <w:rPr>
          <w:rFonts w:cs="David" w:hint="cs"/>
          <w:rtl/>
        </w:rPr>
      </w:pPr>
    </w:p>
    <w:p w14:paraId="3D6238BF" w14:textId="77777777" w:rsidR="008E77FF" w:rsidRPr="008E77FF" w:rsidRDefault="008E77FF" w:rsidP="008E77FF">
      <w:pPr>
        <w:pStyle w:val="Heading5"/>
        <w:jc w:val="left"/>
        <w:rPr>
          <w:rFonts w:hint="cs"/>
          <w:sz w:val="24"/>
          <w:rtl/>
        </w:rPr>
      </w:pPr>
      <w:r w:rsidRPr="008E77FF">
        <w:rPr>
          <w:rFonts w:hint="cs"/>
          <w:sz w:val="24"/>
          <w:u w:val="single"/>
          <w:rtl/>
        </w:rPr>
        <w:t>יואל חסון:</w:t>
      </w:r>
    </w:p>
    <w:p w14:paraId="7C27CA7B" w14:textId="77777777" w:rsidR="008E77FF" w:rsidRPr="008E77FF" w:rsidRDefault="008E77FF" w:rsidP="008E77FF">
      <w:pPr>
        <w:pStyle w:val="Heading5"/>
        <w:jc w:val="left"/>
        <w:rPr>
          <w:rFonts w:hint="cs"/>
          <w:sz w:val="24"/>
          <w:rtl/>
        </w:rPr>
      </w:pPr>
    </w:p>
    <w:p w14:paraId="1D8FBB62" w14:textId="77777777" w:rsidR="008E77FF" w:rsidRPr="008E77FF" w:rsidRDefault="008E77FF" w:rsidP="008E77FF">
      <w:pPr>
        <w:bidi/>
        <w:rPr>
          <w:rFonts w:cs="David" w:hint="cs"/>
          <w:rtl/>
        </w:rPr>
      </w:pPr>
      <w:r w:rsidRPr="008E77FF">
        <w:rPr>
          <w:rFonts w:cs="David" w:hint="cs"/>
          <w:rtl/>
        </w:rPr>
        <w:tab/>
        <w:t>אדוני היושב, אני חושב שצריך להפריד בין מה שנראה כחוסר הסכמה  - שאני מאמין שעד הערב זה ייפתר - - -</w:t>
      </w:r>
    </w:p>
    <w:p w14:paraId="2E146B41" w14:textId="77777777" w:rsidR="008E77FF" w:rsidRPr="008E77FF" w:rsidRDefault="008E77FF" w:rsidP="008E77FF">
      <w:pPr>
        <w:bidi/>
        <w:rPr>
          <w:rFonts w:cs="David" w:hint="cs"/>
          <w:rtl/>
        </w:rPr>
      </w:pPr>
    </w:p>
    <w:p w14:paraId="60636F7B" w14:textId="77777777" w:rsidR="008E77FF" w:rsidRPr="008E77FF" w:rsidRDefault="008E77FF" w:rsidP="008E77FF">
      <w:pPr>
        <w:bidi/>
        <w:rPr>
          <w:rFonts w:cs="David" w:hint="cs"/>
          <w:rtl/>
        </w:rPr>
      </w:pPr>
      <w:r w:rsidRPr="008E77FF">
        <w:rPr>
          <w:rFonts w:cs="David" w:hint="cs"/>
          <w:u w:val="single"/>
          <w:rtl/>
        </w:rPr>
        <w:t>יולי יואל אדלשטיין:</w:t>
      </w:r>
    </w:p>
    <w:p w14:paraId="61B8BDD7" w14:textId="77777777" w:rsidR="008E77FF" w:rsidRPr="008E77FF" w:rsidRDefault="008E77FF" w:rsidP="008E77FF">
      <w:pPr>
        <w:bidi/>
        <w:rPr>
          <w:rFonts w:cs="David" w:hint="cs"/>
          <w:rtl/>
        </w:rPr>
      </w:pPr>
    </w:p>
    <w:p w14:paraId="0757BA20" w14:textId="77777777" w:rsidR="008E77FF" w:rsidRPr="008E77FF" w:rsidRDefault="008E77FF" w:rsidP="008E77FF">
      <w:pPr>
        <w:bidi/>
        <w:rPr>
          <w:rFonts w:cs="David" w:hint="cs"/>
          <w:rtl/>
        </w:rPr>
      </w:pPr>
      <w:r w:rsidRPr="008E77FF">
        <w:rPr>
          <w:rFonts w:cs="David" w:hint="cs"/>
          <w:rtl/>
        </w:rPr>
        <w:tab/>
        <w:t>אבל כמה זה יעלה?</w:t>
      </w:r>
    </w:p>
    <w:p w14:paraId="4B8C0902" w14:textId="77777777" w:rsidR="008E77FF" w:rsidRPr="008E77FF" w:rsidRDefault="008E77FF" w:rsidP="008E77FF">
      <w:pPr>
        <w:bidi/>
        <w:rPr>
          <w:rFonts w:cs="David" w:hint="cs"/>
          <w:rtl/>
        </w:rPr>
      </w:pPr>
    </w:p>
    <w:p w14:paraId="56427215" w14:textId="77777777" w:rsidR="008E77FF" w:rsidRPr="008E77FF" w:rsidRDefault="008E77FF" w:rsidP="008E77FF">
      <w:pPr>
        <w:bidi/>
        <w:rPr>
          <w:rFonts w:cs="David" w:hint="cs"/>
          <w:u w:val="single"/>
          <w:rtl/>
        </w:rPr>
      </w:pPr>
      <w:r w:rsidRPr="008E77FF">
        <w:rPr>
          <w:rFonts w:cs="David" w:hint="cs"/>
          <w:u w:val="single"/>
          <w:rtl/>
        </w:rPr>
        <w:t>גדעון סער:</w:t>
      </w:r>
    </w:p>
    <w:p w14:paraId="4E1F8019" w14:textId="77777777" w:rsidR="008E77FF" w:rsidRPr="008E77FF" w:rsidRDefault="008E77FF" w:rsidP="008E77FF">
      <w:pPr>
        <w:bidi/>
        <w:rPr>
          <w:rFonts w:cs="David" w:hint="cs"/>
          <w:u w:val="single"/>
          <w:rtl/>
        </w:rPr>
      </w:pPr>
    </w:p>
    <w:p w14:paraId="29820B36" w14:textId="77777777" w:rsidR="008E77FF" w:rsidRPr="008E77FF" w:rsidRDefault="008E77FF" w:rsidP="008E77FF">
      <w:pPr>
        <w:bidi/>
        <w:rPr>
          <w:rFonts w:cs="David" w:hint="cs"/>
          <w:rtl/>
        </w:rPr>
      </w:pPr>
      <w:r w:rsidRPr="008E77FF">
        <w:rPr>
          <w:rFonts w:cs="David" w:hint="cs"/>
          <w:rtl/>
        </w:rPr>
        <w:tab/>
        <w:t xml:space="preserve"> לא בטוח שזה ייפתר, אז תגיד "בעזרת השם".</w:t>
      </w:r>
    </w:p>
    <w:p w14:paraId="7CF4DF12" w14:textId="77777777" w:rsidR="008E77FF" w:rsidRPr="008E77FF" w:rsidRDefault="008E77FF" w:rsidP="008E77FF">
      <w:pPr>
        <w:bidi/>
        <w:rPr>
          <w:rFonts w:cs="David" w:hint="cs"/>
          <w:rtl/>
        </w:rPr>
      </w:pPr>
    </w:p>
    <w:p w14:paraId="591EA82E" w14:textId="77777777" w:rsidR="008E77FF" w:rsidRPr="008E77FF" w:rsidRDefault="008E77FF" w:rsidP="008E77FF">
      <w:pPr>
        <w:pStyle w:val="Heading5"/>
        <w:jc w:val="left"/>
        <w:rPr>
          <w:rFonts w:hint="cs"/>
          <w:sz w:val="24"/>
          <w:rtl/>
        </w:rPr>
      </w:pPr>
      <w:r w:rsidRPr="008E77FF">
        <w:rPr>
          <w:rFonts w:hint="cs"/>
          <w:sz w:val="24"/>
          <w:u w:val="single"/>
          <w:rtl/>
        </w:rPr>
        <w:t>יואל חסון:</w:t>
      </w:r>
    </w:p>
    <w:p w14:paraId="0826C342" w14:textId="77777777" w:rsidR="008E77FF" w:rsidRPr="008E77FF" w:rsidRDefault="008E77FF" w:rsidP="008E77FF">
      <w:pPr>
        <w:pStyle w:val="Heading5"/>
        <w:jc w:val="left"/>
        <w:rPr>
          <w:rFonts w:hint="cs"/>
          <w:sz w:val="24"/>
          <w:rtl/>
        </w:rPr>
      </w:pPr>
    </w:p>
    <w:p w14:paraId="521D6696" w14:textId="77777777" w:rsidR="008E77FF" w:rsidRPr="008E77FF" w:rsidRDefault="008E77FF" w:rsidP="008E77FF">
      <w:pPr>
        <w:bidi/>
        <w:rPr>
          <w:rFonts w:cs="David" w:hint="cs"/>
          <w:rtl/>
        </w:rPr>
      </w:pPr>
      <w:r w:rsidRPr="008E77FF">
        <w:rPr>
          <w:rFonts w:cs="David" w:hint="cs"/>
          <w:rtl/>
        </w:rPr>
        <w:tab/>
        <w:t xml:space="preserve">הכול זה בעזרת השם. אבל יש עניין עקרוני של קיום הדיון הזה בכנסת. צריך גם לזכור ולהזכיר לכולם שאנחנו נמצאים במצב שזמן רב מדי לא ממונים שרים. כידוע לכם, על-פי החוק מחויב ראש הממשלה למנות שרים. </w:t>
      </w:r>
    </w:p>
    <w:p w14:paraId="4CF55764" w14:textId="77777777" w:rsidR="008E77FF" w:rsidRPr="008E77FF" w:rsidRDefault="008E77FF" w:rsidP="008E77FF">
      <w:pPr>
        <w:bidi/>
        <w:rPr>
          <w:rFonts w:cs="David" w:hint="cs"/>
          <w:rtl/>
        </w:rPr>
      </w:pPr>
    </w:p>
    <w:p w14:paraId="7B267B6E" w14:textId="77777777" w:rsidR="008E77FF" w:rsidRPr="008E77FF" w:rsidRDefault="008E77FF" w:rsidP="008E77FF">
      <w:pPr>
        <w:bidi/>
        <w:rPr>
          <w:rFonts w:cs="David" w:hint="cs"/>
          <w:rtl/>
        </w:rPr>
      </w:pPr>
      <w:r w:rsidRPr="008E77FF">
        <w:rPr>
          <w:rFonts w:cs="David" w:hint="cs"/>
          <w:u w:val="single"/>
          <w:rtl/>
        </w:rPr>
        <w:t>היו"ר דוד טל:</w:t>
      </w:r>
    </w:p>
    <w:p w14:paraId="0E5A1E94" w14:textId="77777777" w:rsidR="008E77FF" w:rsidRPr="008E77FF" w:rsidRDefault="008E77FF" w:rsidP="008E77FF">
      <w:pPr>
        <w:bidi/>
        <w:rPr>
          <w:rFonts w:cs="David" w:hint="cs"/>
          <w:rtl/>
        </w:rPr>
      </w:pPr>
    </w:p>
    <w:p w14:paraId="3253D1BC" w14:textId="77777777" w:rsidR="008E77FF" w:rsidRPr="008E77FF" w:rsidRDefault="008E77FF" w:rsidP="008E77FF">
      <w:pPr>
        <w:bidi/>
        <w:rPr>
          <w:rFonts w:cs="David" w:hint="cs"/>
          <w:rtl/>
        </w:rPr>
      </w:pPr>
      <w:r w:rsidRPr="008E77FF">
        <w:rPr>
          <w:rFonts w:cs="David" w:hint="cs"/>
          <w:rtl/>
        </w:rPr>
        <w:tab/>
        <w:t xml:space="preserve">שר התיירות. </w:t>
      </w:r>
    </w:p>
    <w:p w14:paraId="54A1D517" w14:textId="77777777" w:rsidR="008E77FF" w:rsidRPr="008E77FF" w:rsidRDefault="008E77FF" w:rsidP="008E77FF">
      <w:pPr>
        <w:bidi/>
        <w:rPr>
          <w:rFonts w:cs="David" w:hint="cs"/>
          <w:rtl/>
        </w:rPr>
      </w:pPr>
    </w:p>
    <w:p w14:paraId="5F78AB3F" w14:textId="77777777" w:rsidR="008E77FF" w:rsidRPr="008E77FF" w:rsidRDefault="008E77FF" w:rsidP="008E77FF">
      <w:pPr>
        <w:pStyle w:val="Heading5"/>
        <w:jc w:val="left"/>
        <w:rPr>
          <w:rFonts w:hint="cs"/>
          <w:sz w:val="24"/>
          <w:rtl/>
        </w:rPr>
      </w:pPr>
      <w:r w:rsidRPr="008E77FF">
        <w:rPr>
          <w:rFonts w:hint="cs"/>
          <w:sz w:val="24"/>
          <w:u w:val="single"/>
          <w:rtl/>
        </w:rPr>
        <w:t>יואל חסון:</w:t>
      </w:r>
    </w:p>
    <w:p w14:paraId="334E6C33" w14:textId="77777777" w:rsidR="008E77FF" w:rsidRPr="008E77FF" w:rsidRDefault="008E77FF" w:rsidP="008E77FF">
      <w:pPr>
        <w:pStyle w:val="Heading5"/>
        <w:jc w:val="left"/>
        <w:rPr>
          <w:rFonts w:hint="cs"/>
          <w:sz w:val="24"/>
          <w:rtl/>
        </w:rPr>
      </w:pPr>
    </w:p>
    <w:p w14:paraId="6299B1F9" w14:textId="77777777" w:rsidR="008E77FF" w:rsidRPr="008E77FF" w:rsidRDefault="008E77FF" w:rsidP="008E77FF">
      <w:pPr>
        <w:bidi/>
        <w:rPr>
          <w:rFonts w:cs="David" w:hint="cs"/>
          <w:rtl/>
        </w:rPr>
      </w:pPr>
      <w:r w:rsidRPr="008E77FF">
        <w:rPr>
          <w:rFonts w:cs="David" w:hint="cs"/>
          <w:rtl/>
        </w:rPr>
        <w:tab/>
        <w:t xml:space="preserve">לכן הכנסת חייבת לאפשר לראש הממשלה למנות את השר הזה. בעיניי, לא צריך להיות כאן שיקול של אופוזיציה וקואליציה. ראש הממשלה מחוייב על פי חוק למנות שר. </w:t>
      </w:r>
    </w:p>
    <w:p w14:paraId="3D4D884E" w14:textId="77777777" w:rsidR="008E77FF" w:rsidRPr="008E77FF" w:rsidRDefault="008E77FF" w:rsidP="008E77FF">
      <w:pPr>
        <w:bidi/>
        <w:rPr>
          <w:rFonts w:cs="David" w:hint="cs"/>
          <w:rtl/>
        </w:rPr>
      </w:pPr>
    </w:p>
    <w:p w14:paraId="6272F2EC" w14:textId="77777777" w:rsidR="008E77FF" w:rsidRPr="008E77FF" w:rsidRDefault="008E77FF" w:rsidP="008E77FF">
      <w:pPr>
        <w:bidi/>
        <w:rPr>
          <w:rFonts w:cs="David" w:hint="cs"/>
          <w:rtl/>
        </w:rPr>
      </w:pPr>
      <w:r w:rsidRPr="008E77FF">
        <w:rPr>
          <w:rFonts w:cs="David" w:hint="cs"/>
          <w:u w:val="single"/>
          <w:rtl/>
        </w:rPr>
        <w:t>יולי יואל אדלשטיין:</w:t>
      </w:r>
    </w:p>
    <w:p w14:paraId="6EDE38B9" w14:textId="77777777" w:rsidR="008E77FF" w:rsidRPr="008E77FF" w:rsidRDefault="008E77FF" w:rsidP="008E77FF">
      <w:pPr>
        <w:bidi/>
        <w:rPr>
          <w:rFonts w:cs="David" w:hint="cs"/>
          <w:rtl/>
        </w:rPr>
      </w:pPr>
    </w:p>
    <w:p w14:paraId="5E330E1C" w14:textId="77777777" w:rsidR="008E77FF" w:rsidRPr="008E77FF" w:rsidRDefault="008E77FF" w:rsidP="008E77FF">
      <w:pPr>
        <w:bidi/>
        <w:ind w:firstLine="567"/>
        <w:rPr>
          <w:rFonts w:cs="David" w:hint="cs"/>
          <w:rtl/>
        </w:rPr>
      </w:pPr>
      <w:r w:rsidRPr="008E77FF">
        <w:rPr>
          <w:rFonts w:cs="David" w:hint="cs"/>
          <w:rtl/>
        </w:rPr>
        <w:t xml:space="preserve">ממתי? חלפו שלושה חודשים מאז מישהו החזיק את התיק. </w:t>
      </w:r>
    </w:p>
    <w:p w14:paraId="67B14094" w14:textId="77777777" w:rsidR="008E77FF" w:rsidRPr="008E77FF" w:rsidRDefault="008E77FF" w:rsidP="008E77FF">
      <w:pPr>
        <w:bidi/>
        <w:rPr>
          <w:rFonts w:cs="David" w:hint="cs"/>
          <w:rtl/>
        </w:rPr>
      </w:pPr>
    </w:p>
    <w:p w14:paraId="16076A00" w14:textId="77777777" w:rsidR="008E77FF" w:rsidRPr="008E77FF" w:rsidRDefault="008E77FF" w:rsidP="008E77FF">
      <w:pPr>
        <w:bidi/>
        <w:rPr>
          <w:rFonts w:cs="David" w:hint="cs"/>
          <w:rtl/>
        </w:rPr>
      </w:pPr>
      <w:r w:rsidRPr="008E77FF">
        <w:rPr>
          <w:rFonts w:cs="David" w:hint="cs"/>
          <w:u w:val="single"/>
          <w:rtl/>
        </w:rPr>
        <w:t>דוד רותם:</w:t>
      </w:r>
    </w:p>
    <w:p w14:paraId="357A3B9F" w14:textId="77777777" w:rsidR="008E77FF" w:rsidRPr="008E77FF" w:rsidRDefault="008E77FF" w:rsidP="008E77FF">
      <w:pPr>
        <w:bidi/>
        <w:rPr>
          <w:rFonts w:cs="David" w:hint="cs"/>
          <w:rtl/>
        </w:rPr>
      </w:pPr>
    </w:p>
    <w:p w14:paraId="2D4E1064" w14:textId="77777777" w:rsidR="008E77FF" w:rsidRPr="008E77FF" w:rsidRDefault="008E77FF" w:rsidP="008E77FF">
      <w:pPr>
        <w:bidi/>
        <w:ind w:firstLine="567"/>
        <w:rPr>
          <w:rFonts w:cs="David" w:hint="cs"/>
          <w:rtl/>
        </w:rPr>
      </w:pPr>
      <w:r w:rsidRPr="008E77FF">
        <w:rPr>
          <w:rFonts w:cs="David" w:hint="cs"/>
          <w:rtl/>
        </w:rPr>
        <w:t>מה קרה? למה כשהוא לא נמצא, שאי-אפשר יהיה לדבר אתו?</w:t>
      </w:r>
    </w:p>
    <w:p w14:paraId="26D786B3" w14:textId="77777777" w:rsidR="008E77FF" w:rsidRPr="008E77FF" w:rsidRDefault="008E77FF" w:rsidP="008E77FF">
      <w:pPr>
        <w:bidi/>
        <w:rPr>
          <w:rFonts w:cs="David" w:hint="cs"/>
          <w:rtl/>
        </w:rPr>
      </w:pPr>
    </w:p>
    <w:p w14:paraId="3557479C" w14:textId="77777777" w:rsidR="008E77FF" w:rsidRPr="008E77FF" w:rsidRDefault="008E77FF" w:rsidP="008E77FF">
      <w:pPr>
        <w:bidi/>
        <w:rPr>
          <w:rFonts w:cs="David" w:hint="cs"/>
          <w:u w:val="single"/>
          <w:rtl/>
        </w:rPr>
      </w:pPr>
      <w:r w:rsidRPr="008E77FF">
        <w:rPr>
          <w:rFonts w:cs="David" w:hint="cs"/>
          <w:u w:val="single"/>
          <w:rtl/>
        </w:rPr>
        <w:t>גדעון סער:</w:t>
      </w:r>
    </w:p>
    <w:p w14:paraId="7063098E" w14:textId="77777777" w:rsidR="008E77FF" w:rsidRPr="008E77FF" w:rsidRDefault="008E77FF" w:rsidP="008E77FF">
      <w:pPr>
        <w:bidi/>
        <w:rPr>
          <w:rFonts w:cs="David" w:hint="cs"/>
          <w:u w:val="single"/>
          <w:rtl/>
        </w:rPr>
      </w:pPr>
    </w:p>
    <w:p w14:paraId="22727D48" w14:textId="77777777" w:rsidR="008E77FF" w:rsidRPr="008E77FF" w:rsidRDefault="008E77FF" w:rsidP="008E77FF">
      <w:pPr>
        <w:bidi/>
        <w:rPr>
          <w:rFonts w:cs="David" w:hint="cs"/>
          <w:rtl/>
        </w:rPr>
      </w:pPr>
      <w:r w:rsidRPr="008E77FF">
        <w:rPr>
          <w:rFonts w:cs="David" w:hint="cs"/>
          <w:rtl/>
        </w:rPr>
        <w:tab/>
        <w:t xml:space="preserve"> פתאום החוק בראש מעייניו של ראש הממשלה? זה דבר חדש שאתה בא אתו לוועדת הכנסת? </w:t>
      </w:r>
    </w:p>
    <w:p w14:paraId="1D3CEDD4" w14:textId="77777777" w:rsidR="008E77FF" w:rsidRPr="008E77FF" w:rsidRDefault="008E77FF" w:rsidP="008E77FF">
      <w:pPr>
        <w:bidi/>
        <w:rPr>
          <w:rFonts w:cs="David" w:hint="cs"/>
          <w:rtl/>
        </w:rPr>
      </w:pPr>
    </w:p>
    <w:p w14:paraId="457C9A1C" w14:textId="77777777" w:rsidR="008E77FF" w:rsidRPr="008E77FF" w:rsidRDefault="008E77FF" w:rsidP="008E77FF">
      <w:pPr>
        <w:bidi/>
        <w:rPr>
          <w:rFonts w:cs="David" w:hint="cs"/>
          <w:rtl/>
        </w:rPr>
      </w:pPr>
      <w:r w:rsidRPr="008E77FF">
        <w:rPr>
          <w:rFonts w:cs="David" w:hint="cs"/>
          <w:u w:val="single"/>
          <w:rtl/>
        </w:rPr>
        <w:t>יולי יואל אדלשטיין:</w:t>
      </w:r>
    </w:p>
    <w:p w14:paraId="5830F192" w14:textId="77777777" w:rsidR="008E77FF" w:rsidRPr="008E77FF" w:rsidRDefault="008E77FF" w:rsidP="008E77FF">
      <w:pPr>
        <w:bidi/>
        <w:rPr>
          <w:rFonts w:cs="David" w:hint="cs"/>
          <w:rtl/>
        </w:rPr>
      </w:pPr>
    </w:p>
    <w:p w14:paraId="68B0603A" w14:textId="77777777" w:rsidR="008E77FF" w:rsidRPr="008E77FF" w:rsidRDefault="008E77FF" w:rsidP="008E77FF">
      <w:pPr>
        <w:bidi/>
        <w:ind w:firstLine="567"/>
        <w:rPr>
          <w:rFonts w:cs="David" w:hint="cs"/>
          <w:rtl/>
        </w:rPr>
      </w:pPr>
      <w:r w:rsidRPr="008E77FF">
        <w:rPr>
          <w:rFonts w:cs="David" w:hint="cs"/>
          <w:rtl/>
        </w:rPr>
        <w:t xml:space="preserve">בנוסף לתיקים שיש לו במשטרה הוא לא יכול להחזיק גם את תיק - - - תיק התיירות כבד מדי, יש לו מספיק תיקים. </w:t>
      </w:r>
    </w:p>
    <w:p w14:paraId="51688A61" w14:textId="77777777" w:rsidR="008E77FF" w:rsidRPr="008E77FF" w:rsidRDefault="008E77FF" w:rsidP="008E77FF">
      <w:pPr>
        <w:bidi/>
        <w:rPr>
          <w:rFonts w:cs="David" w:hint="cs"/>
          <w:rtl/>
        </w:rPr>
      </w:pPr>
    </w:p>
    <w:p w14:paraId="32918800" w14:textId="77777777" w:rsidR="008E77FF" w:rsidRPr="008E77FF" w:rsidRDefault="008E77FF" w:rsidP="008E77FF">
      <w:pPr>
        <w:pStyle w:val="Heading5"/>
        <w:jc w:val="left"/>
        <w:rPr>
          <w:rFonts w:hint="cs"/>
          <w:sz w:val="24"/>
          <w:rtl/>
        </w:rPr>
      </w:pPr>
      <w:r w:rsidRPr="008E77FF">
        <w:rPr>
          <w:rFonts w:hint="cs"/>
          <w:sz w:val="24"/>
          <w:u w:val="single"/>
          <w:rtl/>
        </w:rPr>
        <w:t>יואל חסון:</w:t>
      </w:r>
    </w:p>
    <w:p w14:paraId="141B3CE6" w14:textId="77777777" w:rsidR="008E77FF" w:rsidRPr="008E77FF" w:rsidRDefault="008E77FF" w:rsidP="008E77FF">
      <w:pPr>
        <w:pStyle w:val="Heading5"/>
        <w:jc w:val="left"/>
        <w:rPr>
          <w:rFonts w:hint="cs"/>
          <w:sz w:val="24"/>
          <w:rtl/>
        </w:rPr>
      </w:pPr>
    </w:p>
    <w:p w14:paraId="73FBEF4F" w14:textId="77777777" w:rsidR="008E77FF" w:rsidRPr="008E77FF" w:rsidRDefault="008E77FF" w:rsidP="008E77FF">
      <w:pPr>
        <w:bidi/>
        <w:rPr>
          <w:rFonts w:cs="David" w:hint="cs"/>
          <w:rtl/>
        </w:rPr>
      </w:pPr>
      <w:r w:rsidRPr="008E77FF">
        <w:rPr>
          <w:rFonts w:cs="David" w:hint="cs"/>
          <w:rtl/>
        </w:rPr>
        <w:tab/>
        <w:t xml:space="preserve"> כאשר ראש הממשלה, כביכול, לכאורה, עובר על החוק, אז כולם כבר מזמן מרשיעים אותו פה.</w:t>
      </w:r>
    </w:p>
    <w:p w14:paraId="2318ACE7" w14:textId="77777777" w:rsidR="008E77FF" w:rsidRPr="008E77FF" w:rsidRDefault="008E77FF" w:rsidP="008E77FF">
      <w:pPr>
        <w:bidi/>
        <w:rPr>
          <w:rFonts w:cs="David" w:hint="cs"/>
          <w:rtl/>
        </w:rPr>
      </w:pPr>
    </w:p>
    <w:p w14:paraId="04ADCF7F" w14:textId="77777777" w:rsidR="008E77FF" w:rsidRPr="008E77FF" w:rsidRDefault="008E77FF" w:rsidP="008E77FF">
      <w:pPr>
        <w:bidi/>
        <w:rPr>
          <w:rFonts w:cs="David" w:hint="cs"/>
          <w:u w:val="single"/>
          <w:rtl/>
        </w:rPr>
      </w:pPr>
      <w:r w:rsidRPr="008E77FF">
        <w:rPr>
          <w:rFonts w:cs="David" w:hint="cs"/>
          <w:u w:val="single"/>
          <w:rtl/>
        </w:rPr>
        <w:t>גדעון סער:</w:t>
      </w:r>
    </w:p>
    <w:p w14:paraId="1AFDE9BF" w14:textId="77777777" w:rsidR="008E77FF" w:rsidRPr="008E77FF" w:rsidRDefault="008E77FF" w:rsidP="008E77FF">
      <w:pPr>
        <w:bidi/>
        <w:rPr>
          <w:rFonts w:cs="David" w:hint="cs"/>
          <w:u w:val="single"/>
          <w:rtl/>
        </w:rPr>
      </w:pPr>
    </w:p>
    <w:p w14:paraId="19FCF71E" w14:textId="77777777" w:rsidR="008E77FF" w:rsidRPr="008E77FF" w:rsidRDefault="008E77FF" w:rsidP="008E77FF">
      <w:pPr>
        <w:bidi/>
        <w:rPr>
          <w:rFonts w:cs="David" w:hint="cs"/>
          <w:rtl/>
        </w:rPr>
      </w:pPr>
      <w:r w:rsidRPr="008E77FF">
        <w:rPr>
          <w:rFonts w:cs="David" w:hint="cs"/>
          <w:rtl/>
        </w:rPr>
        <w:tab/>
        <w:t xml:space="preserve"> אתם מדיחים אותו. אנחנו הרשענו אותו?</w:t>
      </w:r>
    </w:p>
    <w:p w14:paraId="18A0EC41" w14:textId="77777777" w:rsidR="008E77FF" w:rsidRPr="008E77FF" w:rsidRDefault="008E77FF" w:rsidP="008E77FF">
      <w:pPr>
        <w:bidi/>
        <w:rPr>
          <w:rFonts w:cs="David" w:hint="cs"/>
          <w:rtl/>
        </w:rPr>
      </w:pPr>
    </w:p>
    <w:p w14:paraId="70942F7C" w14:textId="77777777" w:rsidR="008E77FF" w:rsidRPr="008E77FF" w:rsidRDefault="008E77FF" w:rsidP="008E77FF">
      <w:pPr>
        <w:pStyle w:val="Heading5"/>
        <w:jc w:val="left"/>
        <w:rPr>
          <w:rFonts w:hint="cs"/>
          <w:sz w:val="24"/>
          <w:rtl/>
        </w:rPr>
      </w:pPr>
      <w:r w:rsidRPr="008E77FF">
        <w:rPr>
          <w:rFonts w:hint="cs"/>
          <w:sz w:val="24"/>
          <w:u w:val="single"/>
          <w:rtl/>
        </w:rPr>
        <w:t>יואל חסון:</w:t>
      </w:r>
    </w:p>
    <w:p w14:paraId="7FEE98E3" w14:textId="77777777" w:rsidR="008E77FF" w:rsidRPr="008E77FF" w:rsidRDefault="008E77FF" w:rsidP="008E77FF">
      <w:pPr>
        <w:pStyle w:val="Heading5"/>
        <w:jc w:val="left"/>
        <w:rPr>
          <w:rFonts w:hint="cs"/>
          <w:sz w:val="24"/>
          <w:rtl/>
        </w:rPr>
      </w:pPr>
    </w:p>
    <w:p w14:paraId="7F6C2B94" w14:textId="77777777" w:rsidR="008E77FF" w:rsidRPr="008E77FF" w:rsidRDefault="008E77FF" w:rsidP="008E77FF">
      <w:pPr>
        <w:bidi/>
        <w:rPr>
          <w:rFonts w:cs="David" w:hint="cs"/>
          <w:rtl/>
        </w:rPr>
      </w:pPr>
      <w:r w:rsidRPr="008E77FF">
        <w:rPr>
          <w:rFonts w:cs="David" w:hint="cs"/>
          <w:rtl/>
        </w:rPr>
        <w:tab/>
        <w:t xml:space="preserve">כשהוא מנסה לא לעבור על החוק, אתה לא עוזר לו לא לעבור על החוק. אתה לא עוזר לו למנות שר, וצריך לעזור לו לעשות את זה. לכן הדיון היום צריך להיות מאושר. </w:t>
      </w:r>
    </w:p>
    <w:p w14:paraId="73D0DB5A" w14:textId="77777777" w:rsidR="008E77FF" w:rsidRPr="008E77FF" w:rsidRDefault="008E77FF" w:rsidP="008E77FF">
      <w:pPr>
        <w:bidi/>
        <w:rPr>
          <w:rFonts w:cs="David" w:hint="cs"/>
          <w:rtl/>
        </w:rPr>
      </w:pPr>
    </w:p>
    <w:p w14:paraId="2E7BFF03" w14:textId="77777777" w:rsidR="008E77FF" w:rsidRPr="008E77FF" w:rsidRDefault="008E77FF" w:rsidP="008E77FF">
      <w:pPr>
        <w:bidi/>
        <w:rPr>
          <w:rFonts w:cs="David" w:hint="cs"/>
          <w:u w:val="single"/>
          <w:rtl/>
        </w:rPr>
      </w:pPr>
      <w:r w:rsidRPr="008E77FF">
        <w:rPr>
          <w:rFonts w:cs="David" w:hint="cs"/>
          <w:u w:val="single"/>
          <w:rtl/>
        </w:rPr>
        <w:t>גדעון סער:</w:t>
      </w:r>
    </w:p>
    <w:p w14:paraId="65F2DE8B" w14:textId="77777777" w:rsidR="008E77FF" w:rsidRPr="008E77FF" w:rsidRDefault="008E77FF" w:rsidP="008E77FF">
      <w:pPr>
        <w:bidi/>
        <w:rPr>
          <w:rFonts w:cs="David" w:hint="cs"/>
          <w:u w:val="single"/>
          <w:rtl/>
        </w:rPr>
      </w:pPr>
    </w:p>
    <w:p w14:paraId="31506D23" w14:textId="77777777" w:rsidR="008E77FF" w:rsidRPr="008E77FF" w:rsidRDefault="008E77FF" w:rsidP="008E77FF">
      <w:pPr>
        <w:bidi/>
        <w:rPr>
          <w:rFonts w:cs="David" w:hint="cs"/>
          <w:rtl/>
        </w:rPr>
      </w:pPr>
      <w:r w:rsidRPr="008E77FF">
        <w:rPr>
          <w:rFonts w:cs="David" w:hint="cs"/>
          <w:rtl/>
        </w:rPr>
        <w:tab/>
        <w:t xml:space="preserve"> קודם כול שיהיה בארץ. איך אני יכול לעזור לו אם הוא לא פה? </w:t>
      </w:r>
    </w:p>
    <w:p w14:paraId="7577AE1B" w14:textId="77777777" w:rsidR="008E77FF" w:rsidRPr="008E77FF" w:rsidRDefault="008E77FF" w:rsidP="008E77FF">
      <w:pPr>
        <w:bidi/>
        <w:rPr>
          <w:rFonts w:cs="David" w:hint="cs"/>
          <w:rtl/>
        </w:rPr>
      </w:pPr>
    </w:p>
    <w:p w14:paraId="0B5F2C36" w14:textId="77777777" w:rsidR="008E77FF" w:rsidRPr="008E77FF" w:rsidRDefault="008E77FF" w:rsidP="008E77FF">
      <w:pPr>
        <w:bidi/>
        <w:rPr>
          <w:rFonts w:cs="David" w:hint="cs"/>
          <w:rtl/>
        </w:rPr>
      </w:pPr>
      <w:r w:rsidRPr="008E77FF">
        <w:rPr>
          <w:rFonts w:cs="David" w:hint="cs"/>
          <w:u w:val="single"/>
          <w:rtl/>
        </w:rPr>
        <w:t>היו"ר דוד טל:</w:t>
      </w:r>
    </w:p>
    <w:p w14:paraId="5D2FC465" w14:textId="77777777" w:rsidR="008E77FF" w:rsidRPr="008E77FF" w:rsidRDefault="008E77FF" w:rsidP="008E77FF">
      <w:pPr>
        <w:bidi/>
        <w:rPr>
          <w:rFonts w:cs="David" w:hint="cs"/>
          <w:rtl/>
        </w:rPr>
      </w:pPr>
    </w:p>
    <w:p w14:paraId="0C8E3A0D" w14:textId="77777777" w:rsidR="008E77FF" w:rsidRPr="008E77FF" w:rsidRDefault="008E77FF" w:rsidP="008E77FF">
      <w:pPr>
        <w:bidi/>
        <w:rPr>
          <w:rFonts w:cs="David" w:hint="cs"/>
          <w:rtl/>
        </w:rPr>
      </w:pPr>
      <w:r w:rsidRPr="008E77FF">
        <w:rPr>
          <w:rFonts w:cs="David" w:hint="cs"/>
          <w:rtl/>
        </w:rPr>
        <w:tab/>
        <w:t xml:space="preserve">תודה. עתניאל שנלר, אחרון הדוברים ואנחנו עוברים להצבעה. </w:t>
      </w:r>
    </w:p>
    <w:p w14:paraId="4755B2A7" w14:textId="77777777" w:rsidR="008E77FF" w:rsidRPr="008E77FF" w:rsidRDefault="008E77FF" w:rsidP="008E77FF">
      <w:pPr>
        <w:bidi/>
        <w:rPr>
          <w:rFonts w:cs="David" w:hint="cs"/>
          <w:u w:val="single"/>
          <w:rtl/>
        </w:rPr>
      </w:pPr>
    </w:p>
    <w:p w14:paraId="3DB397C5" w14:textId="77777777" w:rsidR="008E77FF" w:rsidRPr="008E77FF" w:rsidRDefault="008E77FF" w:rsidP="008E77FF">
      <w:pPr>
        <w:bidi/>
        <w:rPr>
          <w:rFonts w:cs="David" w:hint="cs"/>
          <w:rtl/>
        </w:rPr>
      </w:pPr>
      <w:r w:rsidRPr="008E77FF">
        <w:rPr>
          <w:rFonts w:cs="David" w:hint="cs"/>
          <w:u w:val="single"/>
          <w:rtl/>
        </w:rPr>
        <w:t>עתניאל שנלר:</w:t>
      </w:r>
    </w:p>
    <w:p w14:paraId="2DD23802" w14:textId="77777777" w:rsidR="008E77FF" w:rsidRPr="008E77FF" w:rsidRDefault="008E77FF" w:rsidP="008E77FF">
      <w:pPr>
        <w:bidi/>
        <w:rPr>
          <w:rFonts w:cs="David" w:hint="cs"/>
          <w:rtl/>
        </w:rPr>
      </w:pPr>
    </w:p>
    <w:p w14:paraId="74BB7D97" w14:textId="77777777" w:rsidR="008E77FF" w:rsidRPr="008E77FF" w:rsidRDefault="008E77FF" w:rsidP="008E77FF">
      <w:pPr>
        <w:bidi/>
        <w:rPr>
          <w:rFonts w:cs="David" w:hint="cs"/>
          <w:rtl/>
        </w:rPr>
      </w:pPr>
      <w:r w:rsidRPr="008E77FF">
        <w:rPr>
          <w:rFonts w:cs="David" w:hint="cs"/>
          <w:rtl/>
        </w:rPr>
        <w:tab/>
        <w:t xml:space="preserve">נדמה לי שהפורום כאן הוא לא לדיון המהותי אלא לתפקיד של ועדת הכנסת. אני מצטרף להערה שכאן צריך להיות דיון על הפרוצדורה של סדר-הדיון היום, אם זה דיון סיעתי או אחר, זמנים וכיוצא באלה. הדיון הקואליציוני אין מקומו כאן, לא ראוי שיעלה כאן. </w:t>
      </w:r>
    </w:p>
    <w:p w14:paraId="57CDF407" w14:textId="77777777" w:rsidR="008E77FF" w:rsidRPr="008E77FF" w:rsidRDefault="008E77FF" w:rsidP="008E77FF">
      <w:pPr>
        <w:bidi/>
        <w:rPr>
          <w:rFonts w:cs="David" w:hint="cs"/>
          <w:rtl/>
        </w:rPr>
      </w:pPr>
    </w:p>
    <w:p w14:paraId="13179939" w14:textId="77777777" w:rsidR="008E77FF" w:rsidRPr="008E77FF" w:rsidRDefault="008E77FF" w:rsidP="008E77FF">
      <w:pPr>
        <w:bidi/>
        <w:ind w:firstLine="567"/>
        <w:rPr>
          <w:rFonts w:cs="David" w:hint="cs"/>
          <w:rtl/>
        </w:rPr>
      </w:pPr>
      <w:r w:rsidRPr="008E77FF">
        <w:rPr>
          <w:rFonts w:cs="David" w:hint="cs"/>
          <w:rtl/>
        </w:rPr>
        <w:t xml:space="preserve">רק לשם הבהרת התקדימים, שר ביטחון הנוכחי מונה ב-18 ביוני 2007. ראש הממשלה שהה בשליחות מדינית אחרת בין ה-17 ל-20 בחודש. </w:t>
      </w:r>
    </w:p>
    <w:p w14:paraId="0B5DC9AC" w14:textId="77777777" w:rsidR="008E77FF" w:rsidRPr="008E77FF" w:rsidRDefault="008E77FF" w:rsidP="008E77FF">
      <w:pPr>
        <w:bidi/>
        <w:rPr>
          <w:rFonts w:cs="David" w:hint="cs"/>
          <w:rtl/>
        </w:rPr>
      </w:pPr>
    </w:p>
    <w:p w14:paraId="280E742C" w14:textId="77777777" w:rsidR="008E77FF" w:rsidRPr="008E77FF" w:rsidRDefault="008E77FF" w:rsidP="008E77FF">
      <w:pPr>
        <w:bidi/>
        <w:rPr>
          <w:rFonts w:cs="David" w:hint="cs"/>
          <w:rtl/>
        </w:rPr>
      </w:pPr>
      <w:r w:rsidRPr="008E77FF">
        <w:rPr>
          <w:rFonts w:cs="David" w:hint="cs"/>
          <w:u w:val="single"/>
          <w:rtl/>
        </w:rPr>
        <w:t>יולי יואל אדלשטיין:</w:t>
      </w:r>
    </w:p>
    <w:p w14:paraId="4D8B87A9" w14:textId="77777777" w:rsidR="008E77FF" w:rsidRPr="008E77FF" w:rsidRDefault="008E77FF" w:rsidP="008E77FF">
      <w:pPr>
        <w:bidi/>
        <w:rPr>
          <w:rFonts w:cs="David" w:hint="cs"/>
          <w:rtl/>
        </w:rPr>
      </w:pPr>
    </w:p>
    <w:p w14:paraId="7CE049C3" w14:textId="77777777" w:rsidR="008E77FF" w:rsidRPr="008E77FF" w:rsidRDefault="008E77FF" w:rsidP="008E77FF">
      <w:pPr>
        <w:bidi/>
        <w:ind w:firstLine="567"/>
        <w:rPr>
          <w:rFonts w:cs="David" w:hint="cs"/>
          <w:rtl/>
        </w:rPr>
      </w:pPr>
      <w:r w:rsidRPr="008E77FF">
        <w:rPr>
          <w:rFonts w:cs="David" w:hint="cs"/>
          <w:rtl/>
        </w:rPr>
        <w:t>חבר הכנסת שנלר, אתה מכיר את המקורות שלנו; אם אתה לא שומר שבת זו לא סיבה לאכול חזיר. איזה מין עיקרון זה?</w:t>
      </w:r>
    </w:p>
    <w:p w14:paraId="437AC935" w14:textId="77777777" w:rsidR="008E77FF" w:rsidRPr="008E77FF" w:rsidRDefault="008E77FF" w:rsidP="008E77FF">
      <w:pPr>
        <w:bidi/>
        <w:rPr>
          <w:rFonts w:cs="David" w:hint="cs"/>
          <w:rtl/>
        </w:rPr>
      </w:pPr>
    </w:p>
    <w:p w14:paraId="5885CA66" w14:textId="77777777" w:rsidR="008E77FF" w:rsidRPr="008E77FF" w:rsidRDefault="008E77FF" w:rsidP="008E77FF">
      <w:pPr>
        <w:bidi/>
        <w:rPr>
          <w:rFonts w:cs="David" w:hint="cs"/>
          <w:rtl/>
        </w:rPr>
      </w:pPr>
      <w:r w:rsidRPr="008E77FF">
        <w:rPr>
          <w:rFonts w:cs="David" w:hint="cs"/>
          <w:u w:val="single"/>
          <w:rtl/>
        </w:rPr>
        <w:t>עתניאל שנלר:</w:t>
      </w:r>
    </w:p>
    <w:p w14:paraId="1FB28439" w14:textId="77777777" w:rsidR="008E77FF" w:rsidRPr="008E77FF" w:rsidRDefault="008E77FF" w:rsidP="008E77FF">
      <w:pPr>
        <w:bidi/>
        <w:rPr>
          <w:rFonts w:cs="David" w:hint="cs"/>
          <w:rtl/>
        </w:rPr>
      </w:pPr>
    </w:p>
    <w:p w14:paraId="1E873808" w14:textId="77777777" w:rsidR="008E77FF" w:rsidRPr="008E77FF" w:rsidRDefault="008E77FF" w:rsidP="008E77FF">
      <w:pPr>
        <w:bidi/>
        <w:rPr>
          <w:rFonts w:cs="David" w:hint="cs"/>
          <w:rtl/>
        </w:rPr>
      </w:pPr>
      <w:r w:rsidRPr="008E77FF">
        <w:rPr>
          <w:rFonts w:cs="David" w:hint="cs"/>
          <w:rtl/>
        </w:rPr>
        <w:tab/>
        <w:t xml:space="preserve">חבר הכנסת אדלשטיין, אני מודה לך על ההערה שלך בנושא דיני כשרות. מעבר לכך, אנחנו צריכים לדון עכשיו על סדרי הדיון, בהנחה שיהיה דיון. יתקיים בצורה מסודרת, זה תפקיד הוועדה. היא תקבע מה שתקבע, כך תהיינה ההצבעות, הדיון המהותי יהיה מעל הבמה, עם ישראל ישמע אתכם, ולכן אינני סבור שזה המקום. </w:t>
      </w:r>
    </w:p>
    <w:p w14:paraId="447D3CA9" w14:textId="77777777" w:rsidR="008E77FF" w:rsidRPr="008E77FF" w:rsidRDefault="008E77FF" w:rsidP="008E77FF">
      <w:pPr>
        <w:bidi/>
        <w:rPr>
          <w:rFonts w:cs="David" w:hint="cs"/>
          <w:rtl/>
        </w:rPr>
      </w:pPr>
    </w:p>
    <w:p w14:paraId="138CEA40" w14:textId="77777777" w:rsidR="008E77FF" w:rsidRPr="008E77FF" w:rsidRDefault="008E77FF" w:rsidP="008E77FF">
      <w:pPr>
        <w:bidi/>
        <w:rPr>
          <w:rFonts w:cs="David" w:hint="cs"/>
          <w:u w:val="single"/>
          <w:rtl/>
        </w:rPr>
      </w:pPr>
      <w:r w:rsidRPr="008E77FF">
        <w:rPr>
          <w:rFonts w:cs="David" w:hint="cs"/>
          <w:u w:val="single"/>
          <w:rtl/>
        </w:rPr>
        <w:t>גדעון סער:</w:t>
      </w:r>
    </w:p>
    <w:p w14:paraId="20035E56" w14:textId="77777777" w:rsidR="008E77FF" w:rsidRPr="008E77FF" w:rsidRDefault="008E77FF" w:rsidP="008E77FF">
      <w:pPr>
        <w:bidi/>
        <w:rPr>
          <w:rFonts w:cs="David" w:hint="cs"/>
          <w:u w:val="single"/>
          <w:rtl/>
        </w:rPr>
      </w:pPr>
    </w:p>
    <w:p w14:paraId="3C46CEDA" w14:textId="77777777" w:rsidR="008E77FF" w:rsidRPr="008E77FF" w:rsidRDefault="008E77FF" w:rsidP="008E77FF">
      <w:pPr>
        <w:bidi/>
        <w:rPr>
          <w:rFonts w:cs="David" w:hint="cs"/>
          <w:rtl/>
        </w:rPr>
      </w:pPr>
      <w:r w:rsidRPr="008E77FF">
        <w:rPr>
          <w:rFonts w:cs="David" w:hint="cs"/>
          <w:rtl/>
        </w:rPr>
        <w:tab/>
        <w:t xml:space="preserve"> אנחנו מנהלים את הבית. </w:t>
      </w:r>
    </w:p>
    <w:p w14:paraId="037A5139" w14:textId="77777777" w:rsidR="008E77FF" w:rsidRPr="008E77FF" w:rsidRDefault="008E77FF" w:rsidP="008E77FF">
      <w:pPr>
        <w:bidi/>
        <w:rPr>
          <w:rFonts w:cs="David" w:hint="cs"/>
          <w:rtl/>
        </w:rPr>
      </w:pPr>
    </w:p>
    <w:p w14:paraId="068AAAE3" w14:textId="77777777" w:rsidR="008E77FF" w:rsidRPr="008E77FF" w:rsidRDefault="008E77FF" w:rsidP="008E77FF">
      <w:pPr>
        <w:bidi/>
        <w:rPr>
          <w:rFonts w:cs="David" w:hint="cs"/>
          <w:rtl/>
        </w:rPr>
      </w:pPr>
      <w:r w:rsidRPr="008E77FF">
        <w:rPr>
          <w:rFonts w:cs="David" w:hint="cs"/>
          <w:u w:val="single"/>
          <w:rtl/>
        </w:rPr>
        <w:t>היו"ר דוד טל:</w:t>
      </w:r>
    </w:p>
    <w:p w14:paraId="10CA7C44" w14:textId="77777777" w:rsidR="008E77FF" w:rsidRPr="008E77FF" w:rsidRDefault="008E77FF" w:rsidP="008E77FF">
      <w:pPr>
        <w:bidi/>
        <w:rPr>
          <w:rFonts w:cs="David" w:hint="cs"/>
          <w:rtl/>
        </w:rPr>
      </w:pPr>
    </w:p>
    <w:p w14:paraId="430E0037" w14:textId="77777777" w:rsidR="008E77FF" w:rsidRPr="008E77FF" w:rsidRDefault="008E77FF" w:rsidP="008E77FF">
      <w:pPr>
        <w:bidi/>
        <w:ind w:firstLine="567"/>
        <w:rPr>
          <w:rFonts w:cs="David" w:hint="cs"/>
          <w:rtl/>
        </w:rPr>
      </w:pPr>
      <w:r w:rsidRPr="008E77FF">
        <w:rPr>
          <w:rFonts w:cs="David" w:hint="cs"/>
          <w:rtl/>
        </w:rPr>
        <w:t xml:space="preserve">חבר הכנסת סער, אולי תואיל בטובך להסכים להצעתי שהדיון יהיה שמונה דקות? די בזה. זה יגזול הרבה מאוד זמן. יש היום הרבה אירועים. </w:t>
      </w:r>
    </w:p>
    <w:p w14:paraId="0B2B0AB6" w14:textId="77777777" w:rsidR="008E77FF" w:rsidRPr="008E77FF" w:rsidRDefault="008E77FF" w:rsidP="008E77FF">
      <w:pPr>
        <w:bidi/>
        <w:ind w:firstLine="567"/>
        <w:rPr>
          <w:rFonts w:cs="David" w:hint="cs"/>
          <w:rtl/>
        </w:rPr>
      </w:pPr>
    </w:p>
    <w:p w14:paraId="0D469B99" w14:textId="77777777" w:rsidR="008E77FF" w:rsidRPr="008E77FF" w:rsidRDefault="008E77FF" w:rsidP="008E77FF">
      <w:pPr>
        <w:bidi/>
        <w:rPr>
          <w:rFonts w:cs="David" w:hint="cs"/>
          <w:rtl/>
        </w:rPr>
      </w:pPr>
      <w:r w:rsidRPr="008E77FF">
        <w:rPr>
          <w:rFonts w:cs="David" w:hint="cs"/>
          <w:u w:val="single"/>
          <w:rtl/>
        </w:rPr>
        <w:t>יולי יואל אדלשטיין:</w:t>
      </w:r>
    </w:p>
    <w:p w14:paraId="68CBE7E3" w14:textId="77777777" w:rsidR="008E77FF" w:rsidRPr="008E77FF" w:rsidRDefault="008E77FF" w:rsidP="008E77FF">
      <w:pPr>
        <w:bidi/>
        <w:rPr>
          <w:rFonts w:cs="David" w:hint="cs"/>
          <w:rtl/>
        </w:rPr>
      </w:pPr>
    </w:p>
    <w:p w14:paraId="718BEF37" w14:textId="77777777" w:rsidR="008E77FF" w:rsidRPr="008E77FF" w:rsidRDefault="008E77FF" w:rsidP="008E77FF">
      <w:pPr>
        <w:bidi/>
        <w:ind w:firstLine="567"/>
        <w:rPr>
          <w:rFonts w:cs="David" w:hint="cs"/>
          <w:rtl/>
        </w:rPr>
      </w:pPr>
      <w:r w:rsidRPr="008E77FF">
        <w:rPr>
          <w:rFonts w:cs="David" w:hint="cs"/>
          <w:rtl/>
        </w:rPr>
        <w:t xml:space="preserve">אדוני היושב ראש, הדיון אמור להיות דיון אישי, דיון סיעתי זו כבר הסכמה. אני מציע לא להתפשר על הפשרה. </w:t>
      </w:r>
    </w:p>
    <w:p w14:paraId="20650592" w14:textId="77777777" w:rsidR="008E77FF" w:rsidRPr="008E77FF" w:rsidRDefault="008E77FF" w:rsidP="008E77FF">
      <w:pPr>
        <w:bidi/>
        <w:rPr>
          <w:rFonts w:cs="David" w:hint="cs"/>
          <w:rtl/>
        </w:rPr>
      </w:pPr>
    </w:p>
    <w:p w14:paraId="5E937DCA" w14:textId="77777777" w:rsidR="008E77FF" w:rsidRPr="008E77FF" w:rsidRDefault="008E77FF" w:rsidP="008E77FF">
      <w:pPr>
        <w:bidi/>
        <w:rPr>
          <w:rFonts w:cs="David" w:hint="cs"/>
          <w:rtl/>
        </w:rPr>
      </w:pPr>
      <w:r w:rsidRPr="008E77FF">
        <w:rPr>
          <w:rFonts w:cs="David" w:hint="cs"/>
          <w:u w:val="single"/>
          <w:rtl/>
        </w:rPr>
        <w:t>היו"ר דוד טל:</w:t>
      </w:r>
    </w:p>
    <w:p w14:paraId="5B4DA0B9" w14:textId="77777777" w:rsidR="008E77FF" w:rsidRPr="008E77FF" w:rsidRDefault="008E77FF" w:rsidP="008E77FF">
      <w:pPr>
        <w:bidi/>
        <w:rPr>
          <w:rFonts w:cs="David" w:hint="cs"/>
          <w:rtl/>
        </w:rPr>
      </w:pPr>
    </w:p>
    <w:p w14:paraId="4C1BBA17" w14:textId="77777777" w:rsidR="008E77FF" w:rsidRPr="008E77FF" w:rsidRDefault="008E77FF" w:rsidP="008E77FF">
      <w:pPr>
        <w:bidi/>
        <w:ind w:firstLine="567"/>
        <w:rPr>
          <w:rFonts w:cs="David" w:hint="cs"/>
          <w:rtl/>
        </w:rPr>
      </w:pPr>
      <w:r w:rsidRPr="008E77FF">
        <w:rPr>
          <w:rFonts w:cs="David" w:hint="cs"/>
          <w:rtl/>
        </w:rPr>
        <w:t>זו הייתה הסכמה ביני לבין גדעון סער, אני מנסה לשפר את ההסכמה.</w:t>
      </w:r>
    </w:p>
    <w:p w14:paraId="5EBED8DF" w14:textId="77777777" w:rsidR="008E77FF" w:rsidRPr="008E77FF" w:rsidRDefault="008E77FF" w:rsidP="008E77FF">
      <w:pPr>
        <w:bidi/>
        <w:rPr>
          <w:rFonts w:cs="David" w:hint="cs"/>
          <w:rtl/>
        </w:rPr>
      </w:pPr>
    </w:p>
    <w:p w14:paraId="5A92DF04" w14:textId="77777777" w:rsidR="008E77FF" w:rsidRPr="008E77FF" w:rsidRDefault="008E77FF" w:rsidP="008E77FF">
      <w:pPr>
        <w:bidi/>
        <w:rPr>
          <w:rFonts w:cs="David" w:hint="cs"/>
          <w:rtl/>
        </w:rPr>
      </w:pPr>
      <w:r w:rsidRPr="008E77FF">
        <w:rPr>
          <w:rFonts w:cs="David" w:hint="cs"/>
          <w:u w:val="single"/>
          <w:rtl/>
        </w:rPr>
        <w:t>עתניאל שנלר:</w:t>
      </w:r>
    </w:p>
    <w:p w14:paraId="4F828DE5" w14:textId="77777777" w:rsidR="008E77FF" w:rsidRPr="008E77FF" w:rsidRDefault="008E77FF" w:rsidP="008E77FF">
      <w:pPr>
        <w:bidi/>
        <w:rPr>
          <w:rFonts w:cs="David" w:hint="cs"/>
          <w:rtl/>
        </w:rPr>
      </w:pPr>
    </w:p>
    <w:p w14:paraId="5E8A642E" w14:textId="77777777" w:rsidR="008E77FF" w:rsidRPr="008E77FF" w:rsidRDefault="008E77FF" w:rsidP="008E77FF">
      <w:pPr>
        <w:bidi/>
        <w:rPr>
          <w:rFonts w:cs="David" w:hint="cs"/>
          <w:rtl/>
        </w:rPr>
      </w:pPr>
      <w:r w:rsidRPr="008E77FF">
        <w:rPr>
          <w:rFonts w:cs="David" w:hint="cs"/>
          <w:rtl/>
        </w:rPr>
        <w:tab/>
        <w:t xml:space="preserve">זה לא נכון. לפי התקנון, אחרי הודעת ממשלה יש דיון סיעתי. </w:t>
      </w:r>
    </w:p>
    <w:p w14:paraId="7E321851" w14:textId="77777777" w:rsidR="008E77FF" w:rsidRPr="008E77FF" w:rsidRDefault="008E77FF" w:rsidP="008E77FF">
      <w:pPr>
        <w:bidi/>
        <w:rPr>
          <w:rFonts w:cs="David" w:hint="cs"/>
          <w:rtl/>
        </w:rPr>
      </w:pPr>
    </w:p>
    <w:p w14:paraId="62DBD2EF" w14:textId="77777777" w:rsidR="008E77FF" w:rsidRPr="008E77FF" w:rsidRDefault="008E77FF" w:rsidP="008E77FF">
      <w:pPr>
        <w:bidi/>
        <w:rPr>
          <w:rFonts w:cs="David" w:hint="cs"/>
          <w:u w:val="single"/>
          <w:rtl/>
        </w:rPr>
      </w:pPr>
      <w:r w:rsidRPr="008E77FF">
        <w:rPr>
          <w:rFonts w:cs="David" w:hint="cs"/>
          <w:u w:val="single"/>
          <w:rtl/>
        </w:rPr>
        <w:t>גדעון סער:</w:t>
      </w:r>
    </w:p>
    <w:p w14:paraId="2638103D" w14:textId="77777777" w:rsidR="008E77FF" w:rsidRPr="008E77FF" w:rsidRDefault="008E77FF" w:rsidP="008E77FF">
      <w:pPr>
        <w:bidi/>
        <w:rPr>
          <w:rFonts w:cs="David" w:hint="cs"/>
          <w:u w:val="single"/>
          <w:rtl/>
        </w:rPr>
      </w:pPr>
    </w:p>
    <w:p w14:paraId="4FD3BFD6" w14:textId="77777777" w:rsidR="008E77FF" w:rsidRPr="008E77FF" w:rsidRDefault="008E77FF" w:rsidP="008E77FF">
      <w:pPr>
        <w:bidi/>
        <w:rPr>
          <w:rFonts w:cs="David" w:hint="cs"/>
          <w:rtl/>
        </w:rPr>
      </w:pPr>
      <w:r w:rsidRPr="008E77FF">
        <w:rPr>
          <w:rFonts w:cs="David" w:hint="cs"/>
          <w:rtl/>
        </w:rPr>
        <w:tab/>
        <w:t>הדיון הסיעתי הוא במסגרת של עשר דקות לסיעה. יש 13 סיעות בבית.</w:t>
      </w:r>
    </w:p>
    <w:p w14:paraId="0973601E" w14:textId="77777777" w:rsidR="008E77FF" w:rsidRPr="008E77FF" w:rsidRDefault="008E77FF" w:rsidP="008E77FF">
      <w:pPr>
        <w:bidi/>
        <w:rPr>
          <w:rFonts w:cs="David" w:hint="cs"/>
          <w:u w:val="single"/>
          <w:rtl/>
        </w:rPr>
      </w:pPr>
    </w:p>
    <w:p w14:paraId="2A3B1D8A" w14:textId="77777777" w:rsidR="008E77FF" w:rsidRPr="008E77FF" w:rsidRDefault="008E77FF" w:rsidP="008E77FF">
      <w:pPr>
        <w:bidi/>
        <w:rPr>
          <w:rFonts w:cs="David" w:hint="cs"/>
          <w:rtl/>
        </w:rPr>
      </w:pPr>
      <w:r w:rsidRPr="008E77FF">
        <w:rPr>
          <w:rFonts w:cs="David" w:hint="cs"/>
          <w:u w:val="single"/>
          <w:rtl/>
        </w:rPr>
        <w:t>נסים זאב:</w:t>
      </w:r>
    </w:p>
    <w:p w14:paraId="38E90B47" w14:textId="77777777" w:rsidR="008E77FF" w:rsidRPr="008E77FF" w:rsidRDefault="008E77FF" w:rsidP="008E77FF">
      <w:pPr>
        <w:bidi/>
        <w:rPr>
          <w:rFonts w:cs="David" w:hint="cs"/>
          <w:rtl/>
        </w:rPr>
      </w:pPr>
    </w:p>
    <w:p w14:paraId="5F627BF5" w14:textId="77777777" w:rsidR="008E77FF" w:rsidRPr="008E77FF" w:rsidRDefault="008E77FF" w:rsidP="008E77FF">
      <w:pPr>
        <w:bidi/>
        <w:rPr>
          <w:rFonts w:cs="David" w:hint="cs"/>
          <w:rtl/>
        </w:rPr>
      </w:pPr>
      <w:r w:rsidRPr="008E77FF">
        <w:rPr>
          <w:rFonts w:cs="David" w:hint="cs"/>
          <w:rtl/>
        </w:rPr>
        <w:tab/>
        <w:t xml:space="preserve"> אני מציע חמש דקות.</w:t>
      </w:r>
    </w:p>
    <w:p w14:paraId="603A45B0" w14:textId="77777777" w:rsidR="008E77FF" w:rsidRPr="008E77FF" w:rsidRDefault="008E77FF" w:rsidP="008E77FF">
      <w:pPr>
        <w:bidi/>
        <w:rPr>
          <w:rFonts w:cs="David" w:hint="cs"/>
          <w:u w:val="single"/>
          <w:rtl/>
        </w:rPr>
      </w:pPr>
    </w:p>
    <w:p w14:paraId="3690490E" w14:textId="77777777" w:rsidR="008E77FF" w:rsidRPr="008E77FF" w:rsidRDefault="008E77FF" w:rsidP="008E77FF">
      <w:pPr>
        <w:bidi/>
        <w:rPr>
          <w:rFonts w:cs="David" w:hint="cs"/>
          <w:rtl/>
        </w:rPr>
      </w:pPr>
      <w:r w:rsidRPr="008E77FF">
        <w:rPr>
          <w:rFonts w:cs="David" w:hint="cs"/>
          <w:u w:val="single"/>
          <w:rtl/>
        </w:rPr>
        <w:t>היו"ר דוד טל:</w:t>
      </w:r>
    </w:p>
    <w:p w14:paraId="584F68F0" w14:textId="77777777" w:rsidR="008E77FF" w:rsidRPr="008E77FF" w:rsidRDefault="008E77FF" w:rsidP="008E77FF">
      <w:pPr>
        <w:bidi/>
        <w:rPr>
          <w:rFonts w:cs="David" w:hint="cs"/>
          <w:rtl/>
        </w:rPr>
      </w:pPr>
    </w:p>
    <w:p w14:paraId="7979AAA2" w14:textId="77777777" w:rsidR="008E77FF" w:rsidRPr="008E77FF" w:rsidRDefault="008E77FF" w:rsidP="008E77FF">
      <w:pPr>
        <w:bidi/>
        <w:ind w:firstLine="567"/>
        <w:rPr>
          <w:rFonts w:cs="David" w:hint="cs"/>
          <w:rtl/>
        </w:rPr>
      </w:pPr>
      <w:r w:rsidRPr="008E77FF">
        <w:rPr>
          <w:rFonts w:cs="David" w:hint="cs"/>
          <w:rtl/>
        </w:rPr>
        <w:t>רבותיי, אנחנו עוברים להצבעה. מי בעד מסגרת דיון של עשר דקות לכל סיעה?</w:t>
      </w:r>
    </w:p>
    <w:p w14:paraId="4B93F4D3" w14:textId="77777777" w:rsidR="008E77FF" w:rsidRPr="008E77FF" w:rsidRDefault="008E77FF" w:rsidP="008E77FF">
      <w:pPr>
        <w:bidi/>
        <w:rPr>
          <w:rFonts w:cs="David" w:hint="cs"/>
          <w:rtl/>
        </w:rPr>
      </w:pPr>
    </w:p>
    <w:p w14:paraId="062412C1" w14:textId="77777777" w:rsidR="008E77FF" w:rsidRPr="008E77FF" w:rsidRDefault="008E77FF" w:rsidP="008E77FF">
      <w:pPr>
        <w:bidi/>
        <w:jc w:val="center"/>
        <w:rPr>
          <w:rFonts w:cs="David" w:hint="cs"/>
          <w:b/>
          <w:bCs/>
          <w:rtl/>
        </w:rPr>
      </w:pPr>
      <w:r w:rsidRPr="008E77FF">
        <w:rPr>
          <w:rFonts w:cs="David" w:hint="cs"/>
          <w:b/>
          <w:bCs/>
          <w:rtl/>
        </w:rPr>
        <w:t>הצבעה</w:t>
      </w:r>
    </w:p>
    <w:p w14:paraId="30F03042" w14:textId="77777777" w:rsidR="008E77FF" w:rsidRPr="008E77FF" w:rsidRDefault="008E77FF" w:rsidP="008E77FF">
      <w:pPr>
        <w:bidi/>
        <w:jc w:val="center"/>
        <w:rPr>
          <w:rFonts w:cs="David" w:hint="cs"/>
          <w:b/>
          <w:bCs/>
          <w:rtl/>
        </w:rPr>
      </w:pPr>
    </w:p>
    <w:p w14:paraId="09782C05" w14:textId="77777777" w:rsidR="008E77FF" w:rsidRPr="008E77FF" w:rsidRDefault="008E77FF" w:rsidP="008E77FF">
      <w:pPr>
        <w:bidi/>
        <w:jc w:val="center"/>
        <w:rPr>
          <w:rFonts w:cs="David" w:hint="cs"/>
          <w:b/>
          <w:bCs/>
          <w:rtl/>
        </w:rPr>
      </w:pPr>
      <w:r w:rsidRPr="008E77FF">
        <w:rPr>
          <w:rFonts w:cs="David" w:hint="cs"/>
          <w:b/>
          <w:bCs/>
          <w:rtl/>
        </w:rPr>
        <w:t xml:space="preserve">בעד </w:t>
      </w:r>
      <w:r w:rsidRPr="008E77FF">
        <w:rPr>
          <w:rFonts w:cs="David"/>
          <w:b/>
          <w:bCs/>
          <w:rtl/>
        </w:rPr>
        <w:t>–</w:t>
      </w:r>
      <w:r w:rsidRPr="008E77FF">
        <w:rPr>
          <w:rFonts w:cs="David" w:hint="cs"/>
          <w:b/>
          <w:bCs/>
          <w:rtl/>
        </w:rPr>
        <w:t xml:space="preserve"> 13</w:t>
      </w:r>
    </w:p>
    <w:p w14:paraId="623D7FB3" w14:textId="77777777" w:rsidR="008E77FF" w:rsidRPr="008E77FF" w:rsidRDefault="008E77FF" w:rsidP="008E77FF">
      <w:pPr>
        <w:bidi/>
        <w:jc w:val="center"/>
        <w:rPr>
          <w:rFonts w:cs="David" w:hint="cs"/>
          <w:b/>
          <w:bCs/>
          <w:rtl/>
        </w:rPr>
      </w:pPr>
      <w:r w:rsidRPr="008E77FF">
        <w:rPr>
          <w:rFonts w:cs="David" w:hint="cs"/>
          <w:b/>
          <w:bCs/>
          <w:rtl/>
        </w:rPr>
        <w:t xml:space="preserve">נגד </w:t>
      </w:r>
      <w:r w:rsidRPr="008E77FF">
        <w:rPr>
          <w:rFonts w:cs="David"/>
          <w:b/>
          <w:bCs/>
          <w:rtl/>
        </w:rPr>
        <w:t>–</w:t>
      </w:r>
      <w:r w:rsidRPr="008E77FF">
        <w:rPr>
          <w:rFonts w:cs="David" w:hint="cs"/>
          <w:b/>
          <w:bCs/>
          <w:rtl/>
        </w:rPr>
        <w:t xml:space="preserve"> אין</w:t>
      </w:r>
    </w:p>
    <w:p w14:paraId="6C58E598" w14:textId="77777777" w:rsidR="008E77FF" w:rsidRPr="008E77FF" w:rsidRDefault="008E77FF" w:rsidP="008E77FF">
      <w:pPr>
        <w:bidi/>
        <w:jc w:val="center"/>
        <w:rPr>
          <w:rFonts w:cs="David" w:hint="cs"/>
          <w:b/>
          <w:bCs/>
          <w:rtl/>
        </w:rPr>
      </w:pPr>
      <w:r w:rsidRPr="008E77FF">
        <w:rPr>
          <w:rFonts w:cs="David" w:hint="cs"/>
          <w:b/>
          <w:bCs/>
          <w:rtl/>
        </w:rPr>
        <w:t xml:space="preserve">נמנעים </w:t>
      </w:r>
      <w:r w:rsidRPr="008E77FF">
        <w:rPr>
          <w:rFonts w:cs="David"/>
          <w:b/>
          <w:bCs/>
          <w:rtl/>
        </w:rPr>
        <w:t>–</w:t>
      </w:r>
      <w:r w:rsidRPr="008E77FF">
        <w:rPr>
          <w:rFonts w:cs="David" w:hint="cs"/>
          <w:b/>
          <w:bCs/>
          <w:rtl/>
        </w:rPr>
        <w:t xml:space="preserve"> 1</w:t>
      </w:r>
    </w:p>
    <w:p w14:paraId="296CE3D1" w14:textId="77777777" w:rsidR="008E77FF" w:rsidRPr="008E77FF" w:rsidRDefault="008E77FF" w:rsidP="008E77FF">
      <w:pPr>
        <w:bidi/>
        <w:jc w:val="center"/>
        <w:rPr>
          <w:rFonts w:cs="David" w:hint="cs"/>
          <w:b/>
          <w:bCs/>
          <w:rtl/>
        </w:rPr>
      </w:pPr>
      <w:r w:rsidRPr="008E77FF">
        <w:rPr>
          <w:rFonts w:cs="David" w:hint="cs"/>
          <w:b/>
          <w:bCs/>
          <w:rtl/>
        </w:rPr>
        <w:t>מסגרת הדיון אושרה.</w:t>
      </w:r>
    </w:p>
    <w:p w14:paraId="516C9C78" w14:textId="77777777" w:rsidR="008E77FF" w:rsidRPr="008E77FF" w:rsidRDefault="008E77FF" w:rsidP="008E77FF">
      <w:pPr>
        <w:bidi/>
        <w:rPr>
          <w:rFonts w:cs="David" w:hint="cs"/>
          <w:u w:val="single"/>
          <w:rtl/>
        </w:rPr>
      </w:pPr>
    </w:p>
    <w:p w14:paraId="4EBB95BD" w14:textId="77777777" w:rsidR="008E77FF" w:rsidRPr="008E77FF" w:rsidRDefault="008E77FF" w:rsidP="008E77FF">
      <w:pPr>
        <w:bidi/>
        <w:rPr>
          <w:rFonts w:cs="David" w:hint="cs"/>
          <w:rtl/>
        </w:rPr>
      </w:pPr>
      <w:r w:rsidRPr="008E77FF">
        <w:rPr>
          <w:rFonts w:cs="David" w:hint="cs"/>
          <w:u w:val="single"/>
          <w:rtl/>
        </w:rPr>
        <w:t>היו"ר דוד טל:</w:t>
      </w:r>
    </w:p>
    <w:p w14:paraId="0D6C4DF4" w14:textId="77777777" w:rsidR="008E77FF" w:rsidRPr="008E77FF" w:rsidRDefault="008E77FF" w:rsidP="008E77FF">
      <w:pPr>
        <w:bidi/>
        <w:rPr>
          <w:rFonts w:cs="David" w:hint="cs"/>
          <w:rtl/>
        </w:rPr>
      </w:pPr>
    </w:p>
    <w:p w14:paraId="0EF73866" w14:textId="77777777" w:rsidR="008E77FF" w:rsidRPr="008E77FF" w:rsidRDefault="008E77FF" w:rsidP="008E77FF">
      <w:pPr>
        <w:bidi/>
        <w:ind w:firstLine="567"/>
        <w:rPr>
          <w:rFonts w:cs="David" w:hint="cs"/>
          <w:rtl/>
        </w:rPr>
      </w:pPr>
      <w:r w:rsidRPr="008E77FF">
        <w:rPr>
          <w:rFonts w:cs="David" w:hint="cs"/>
          <w:rtl/>
        </w:rPr>
        <w:t xml:space="preserve">תודה רבה. בעד </w:t>
      </w:r>
      <w:r w:rsidRPr="008E77FF">
        <w:rPr>
          <w:rFonts w:cs="David"/>
          <w:rtl/>
        </w:rPr>
        <w:t>–</w:t>
      </w:r>
      <w:r w:rsidRPr="008E77FF">
        <w:rPr>
          <w:rFonts w:cs="David" w:hint="cs"/>
          <w:rtl/>
        </w:rPr>
        <w:t xml:space="preserve"> 13, אין מתנגדים, נמנע אחד. אשר על כן יהיה דיון סיעתי של עשר דקות.</w:t>
      </w:r>
    </w:p>
    <w:p w14:paraId="3D3B61B8" w14:textId="77777777" w:rsidR="008E77FF" w:rsidRPr="008E77FF" w:rsidRDefault="008E77FF" w:rsidP="008E77FF">
      <w:pPr>
        <w:bidi/>
        <w:ind w:firstLine="567"/>
        <w:rPr>
          <w:rFonts w:cs="David" w:hint="cs"/>
          <w:rtl/>
        </w:rPr>
      </w:pPr>
      <w:r w:rsidRPr="008E77FF">
        <w:rPr>
          <w:rFonts w:cs="David"/>
          <w:rtl/>
        </w:rPr>
        <w:br w:type="page"/>
      </w:r>
      <w:r w:rsidRPr="008E77FF">
        <w:rPr>
          <w:rFonts w:cs="David" w:hint="cs"/>
          <w:rtl/>
        </w:rPr>
        <w:t xml:space="preserve"> </w:t>
      </w:r>
    </w:p>
    <w:p w14:paraId="2A20A052" w14:textId="77777777" w:rsidR="008E77FF" w:rsidRPr="008E77FF" w:rsidRDefault="008E77FF" w:rsidP="008E77FF">
      <w:pPr>
        <w:bidi/>
        <w:jc w:val="center"/>
        <w:rPr>
          <w:rFonts w:cs="David" w:hint="cs"/>
          <w:b/>
          <w:bCs/>
          <w:u w:val="single"/>
          <w:rtl/>
        </w:rPr>
      </w:pPr>
      <w:r w:rsidRPr="008E77FF">
        <w:rPr>
          <w:rFonts w:cs="David" w:hint="cs"/>
          <w:b/>
          <w:bCs/>
          <w:u w:val="single"/>
          <w:rtl/>
        </w:rPr>
        <w:t>ב. בחירת יושב ראש לוועדת הכספים</w:t>
      </w:r>
    </w:p>
    <w:p w14:paraId="40B32069" w14:textId="77777777" w:rsidR="008E77FF" w:rsidRPr="008E77FF" w:rsidRDefault="008E77FF" w:rsidP="008E77FF">
      <w:pPr>
        <w:bidi/>
        <w:jc w:val="center"/>
        <w:rPr>
          <w:rFonts w:cs="David" w:hint="cs"/>
          <w:b/>
          <w:bCs/>
          <w:u w:val="single"/>
          <w:rtl/>
        </w:rPr>
      </w:pPr>
    </w:p>
    <w:p w14:paraId="32EF45F2" w14:textId="77777777" w:rsidR="008E77FF" w:rsidRPr="008E77FF" w:rsidRDefault="008E77FF" w:rsidP="008E77FF">
      <w:pPr>
        <w:bidi/>
        <w:rPr>
          <w:rFonts w:cs="David" w:hint="cs"/>
          <w:rtl/>
        </w:rPr>
      </w:pPr>
      <w:r w:rsidRPr="008E77FF">
        <w:rPr>
          <w:rFonts w:cs="David" w:hint="cs"/>
          <w:u w:val="single"/>
          <w:rtl/>
        </w:rPr>
        <w:t>היו"ר דוד טל:</w:t>
      </w:r>
    </w:p>
    <w:p w14:paraId="205B1AAD" w14:textId="77777777" w:rsidR="008E77FF" w:rsidRPr="008E77FF" w:rsidRDefault="008E77FF" w:rsidP="008E77FF">
      <w:pPr>
        <w:bidi/>
        <w:rPr>
          <w:rFonts w:cs="David" w:hint="cs"/>
          <w:rtl/>
        </w:rPr>
      </w:pPr>
    </w:p>
    <w:p w14:paraId="621B1671" w14:textId="77777777" w:rsidR="008E77FF" w:rsidRPr="008E77FF" w:rsidRDefault="008E77FF" w:rsidP="008E77FF">
      <w:pPr>
        <w:bidi/>
        <w:ind w:firstLine="567"/>
        <w:rPr>
          <w:rFonts w:cs="David" w:hint="cs"/>
          <w:rtl/>
        </w:rPr>
      </w:pPr>
      <w:r w:rsidRPr="008E77FF">
        <w:rPr>
          <w:rFonts w:cs="David" w:hint="cs"/>
          <w:rtl/>
        </w:rPr>
        <w:t xml:space="preserve">אנחנו עוברים לנושא הבא, בחירת יושב ראש לוועדת הכספים. חבר הכנסת אלי אפללו הפנה אלי בקשה, וכך הוא כותב: אבקש כי ועדת הכנסת תמליץ בהתאם לסעיף 10א לתקנון הכנסת על בחירתו של חבר הכנסת אבישי ברוורמן לתפקיד יושב ראש ועדת הכספים במקומו של חבר הכנסת סטס מיסז'ניקוב. </w:t>
      </w:r>
    </w:p>
    <w:p w14:paraId="4438E4B6" w14:textId="77777777" w:rsidR="008E77FF" w:rsidRPr="008E77FF" w:rsidRDefault="008E77FF" w:rsidP="008E77FF">
      <w:pPr>
        <w:bidi/>
        <w:rPr>
          <w:rFonts w:cs="David" w:hint="cs"/>
          <w:rtl/>
        </w:rPr>
      </w:pPr>
    </w:p>
    <w:p w14:paraId="55AAF707" w14:textId="77777777" w:rsidR="008E77FF" w:rsidRPr="008E77FF" w:rsidRDefault="008E77FF" w:rsidP="008E77FF">
      <w:pPr>
        <w:bidi/>
        <w:rPr>
          <w:rFonts w:cs="David" w:hint="cs"/>
          <w:rtl/>
        </w:rPr>
      </w:pPr>
      <w:r w:rsidRPr="008E77FF">
        <w:rPr>
          <w:rFonts w:cs="David" w:hint="cs"/>
          <w:rtl/>
        </w:rPr>
        <w:tab/>
        <w:t xml:space="preserve">יש התייחסויות? </w:t>
      </w:r>
    </w:p>
    <w:p w14:paraId="1AD3AA60" w14:textId="77777777" w:rsidR="008E77FF" w:rsidRPr="008E77FF" w:rsidRDefault="008E77FF" w:rsidP="008E77FF">
      <w:pPr>
        <w:bidi/>
        <w:rPr>
          <w:rFonts w:cs="David" w:hint="cs"/>
          <w:rtl/>
        </w:rPr>
      </w:pPr>
    </w:p>
    <w:p w14:paraId="453BEEC1" w14:textId="77777777" w:rsidR="008E77FF" w:rsidRPr="008E77FF" w:rsidRDefault="008E77FF" w:rsidP="008E77FF">
      <w:pPr>
        <w:bidi/>
        <w:rPr>
          <w:rFonts w:cs="David" w:hint="cs"/>
          <w:rtl/>
        </w:rPr>
      </w:pPr>
      <w:r w:rsidRPr="008E77FF">
        <w:rPr>
          <w:rFonts w:cs="David" w:hint="cs"/>
          <w:u w:val="single"/>
          <w:rtl/>
        </w:rPr>
        <w:t>אבשלום וילן:</w:t>
      </w:r>
    </w:p>
    <w:p w14:paraId="27433FB3" w14:textId="77777777" w:rsidR="008E77FF" w:rsidRPr="008E77FF" w:rsidRDefault="008E77FF" w:rsidP="008E77FF">
      <w:pPr>
        <w:bidi/>
        <w:rPr>
          <w:rFonts w:cs="David" w:hint="cs"/>
          <w:rtl/>
        </w:rPr>
      </w:pPr>
    </w:p>
    <w:p w14:paraId="59EF8AD8" w14:textId="77777777" w:rsidR="008E77FF" w:rsidRPr="008E77FF" w:rsidRDefault="008E77FF" w:rsidP="008E77FF">
      <w:pPr>
        <w:bidi/>
        <w:rPr>
          <w:rFonts w:cs="David" w:hint="cs"/>
          <w:rtl/>
        </w:rPr>
      </w:pPr>
      <w:r w:rsidRPr="008E77FF">
        <w:rPr>
          <w:rFonts w:cs="David" w:hint="cs"/>
          <w:rtl/>
        </w:rPr>
        <w:tab/>
        <w:t xml:space="preserve">אני שואל שאלה. יושב ראש סיעת העבודה מודיע שהוא וחברי סיעתו הולכים להצביע נגד חברם. </w:t>
      </w:r>
    </w:p>
    <w:p w14:paraId="55AE71FC" w14:textId="77777777" w:rsidR="008E77FF" w:rsidRPr="008E77FF" w:rsidRDefault="008E77FF" w:rsidP="008E77FF">
      <w:pPr>
        <w:bidi/>
        <w:rPr>
          <w:rFonts w:cs="David" w:hint="cs"/>
          <w:rtl/>
        </w:rPr>
      </w:pPr>
    </w:p>
    <w:p w14:paraId="2057B182" w14:textId="77777777" w:rsidR="008E77FF" w:rsidRPr="008E77FF" w:rsidRDefault="008E77FF" w:rsidP="008E77FF">
      <w:pPr>
        <w:bidi/>
        <w:rPr>
          <w:rFonts w:cs="David" w:hint="cs"/>
          <w:rtl/>
        </w:rPr>
      </w:pPr>
      <w:r w:rsidRPr="008E77FF">
        <w:rPr>
          <w:rFonts w:cs="David" w:hint="cs"/>
          <w:u w:val="single"/>
          <w:rtl/>
        </w:rPr>
        <w:t>היו"ר דוד טל:</w:t>
      </w:r>
    </w:p>
    <w:p w14:paraId="5F417D59" w14:textId="77777777" w:rsidR="008E77FF" w:rsidRPr="008E77FF" w:rsidRDefault="008E77FF" w:rsidP="008E77FF">
      <w:pPr>
        <w:bidi/>
        <w:rPr>
          <w:rFonts w:cs="David" w:hint="cs"/>
          <w:rtl/>
        </w:rPr>
      </w:pPr>
    </w:p>
    <w:p w14:paraId="6E72B737" w14:textId="77777777" w:rsidR="008E77FF" w:rsidRPr="008E77FF" w:rsidRDefault="008E77FF" w:rsidP="008E77FF">
      <w:pPr>
        <w:bidi/>
        <w:ind w:firstLine="567"/>
        <w:rPr>
          <w:rFonts w:cs="David" w:hint="cs"/>
          <w:rtl/>
        </w:rPr>
      </w:pPr>
      <w:r w:rsidRPr="008E77FF">
        <w:rPr>
          <w:rFonts w:cs="David" w:hint="cs"/>
          <w:rtl/>
        </w:rPr>
        <w:t>למה שנעשה את החשבונות של הקואליציה על השולחן הזה?</w:t>
      </w:r>
    </w:p>
    <w:p w14:paraId="41EBAACC" w14:textId="77777777" w:rsidR="008E77FF" w:rsidRPr="008E77FF" w:rsidRDefault="008E77FF" w:rsidP="008E77FF">
      <w:pPr>
        <w:bidi/>
        <w:rPr>
          <w:rFonts w:cs="David" w:hint="cs"/>
          <w:rtl/>
        </w:rPr>
      </w:pPr>
    </w:p>
    <w:p w14:paraId="09042AA8" w14:textId="77777777" w:rsidR="008E77FF" w:rsidRPr="008E77FF" w:rsidRDefault="008E77FF" w:rsidP="008E77FF">
      <w:pPr>
        <w:bidi/>
        <w:rPr>
          <w:rFonts w:cs="David" w:hint="cs"/>
          <w:rtl/>
        </w:rPr>
      </w:pPr>
      <w:r w:rsidRPr="008E77FF">
        <w:rPr>
          <w:rFonts w:cs="David" w:hint="cs"/>
          <w:u w:val="single"/>
          <w:rtl/>
        </w:rPr>
        <w:t>אבשלום וילן:</w:t>
      </w:r>
    </w:p>
    <w:p w14:paraId="7FE51AA3" w14:textId="77777777" w:rsidR="008E77FF" w:rsidRPr="008E77FF" w:rsidRDefault="008E77FF" w:rsidP="008E77FF">
      <w:pPr>
        <w:bidi/>
        <w:rPr>
          <w:rFonts w:cs="David" w:hint="cs"/>
          <w:rtl/>
        </w:rPr>
      </w:pPr>
    </w:p>
    <w:p w14:paraId="133BD47B" w14:textId="77777777" w:rsidR="008E77FF" w:rsidRPr="008E77FF" w:rsidRDefault="008E77FF" w:rsidP="008E77FF">
      <w:pPr>
        <w:bidi/>
        <w:rPr>
          <w:rFonts w:cs="David" w:hint="cs"/>
          <w:rtl/>
        </w:rPr>
      </w:pPr>
      <w:r w:rsidRPr="008E77FF">
        <w:rPr>
          <w:rFonts w:cs="David" w:hint="cs"/>
          <w:rtl/>
        </w:rPr>
        <w:tab/>
        <w:t xml:space="preserve"> האם הובטח אתנן מסוים לש"ס?</w:t>
      </w:r>
    </w:p>
    <w:p w14:paraId="7953307F" w14:textId="77777777" w:rsidR="008E77FF" w:rsidRPr="008E77FF" w:rsidRDefault="008E77FF" w:rsidP="008E77FF">
      <w:pPr>
        <w:bidi/>
        <w:rPr>
          <w:rFonts w:cs="David" w:hint="cs"/>
          <w:rtl/>
        </w:rPr>
      </w:pPr>
    </w:p>
    <w:p w14:paraId="077872B9" w14:textId="77777777" w:rsidR="008E77FF" w:rsidRPr="008E77FF" w:rsidRDefault="008E77FF" w:rsidP="008E77FF">
      <w:pPr>
        <w:bidi/>
        <w:rPr>
          <w:rFonts w:cs="David" w:hint="cs"/>
          <w:rtl/>
        </w:rPr>
      </w:pPr>
      <w:r w:rsidRPr="008E77FF">
        <w:rPr>
          <w:rFonts w:cs="David" w:hint="cs"/>
          <w:u w:val="single"/>
          <w:rtl/>
        </w:rPr>
        <w:t>היו"ר דוד טל:</w:t>
      </w:r>
    </w:p>
    <w:p w14:paraId="32D5DCFA" w14:textId="77777777" w:rsidR="008E77FF" w:rsidRPr="008E77FF" w:rsidRDefault="008E77FF" w:rsidP="008E77FF">
      <w:pPr>
        <w:bidi/>
        <w:rPr>
          <w:rFonts w:cs="David" w:hint="cs"/>
          <w:rtl/>
        </w:rPr>
      </w:pPr>
    </w:p>
    <w:p w14:paraId="518B3E62" w14:textId="77777777" w:rsidR="008E77FF" w:rsidRPr="008E77FF" w:rsidRDefault="008E77FF" w:rsidP="008E77FF">
      <w:pPr>
        <w:bidi/>
        <w:ind w:firstLine="567"/>
        <w:rPr>
          <w:rFonts w:cs="David" w:hint="cs"/>
          <w:rtl/>
        </w:rPr>
      </w:pPr>
      <w:r w:rsidRPr="008E77FF">
        <w:rPr>
          <w:rFonts w:cs="David" w:hint="cs"/>
          <w:rtl/>
        </w:rPr>
        <w:t xml:space="preserve">כשיובאו השרים למליאה תוכל לבקש את כל ההסכמים בכתב, בעל-פה, מעל מתחת. </w:t>
      </w:r>
    </w:p>
    <w:p w14:paraId="65E50E17" w14:textId="77777777" w:rsidR="008E77FF" w:rsidRPr="008E77FF" w:rsidRDefault="008E77FF" w:rsidP="008E77FF">
      <w:pPr>
        <w:bidi/>
        <w:rPr>
          <w:rFonts w:cs="David" w:hint="cs"/>
          <w:rtl/>
        </w:rPr>
      </w:pPr>
    </w:p>
    <w:p w14:paraId="1F5A760E" w14:textId="77777777" w:rsidR="008E77FF" w:rsidRPr="008E77FF" w:rsidRDefault="008E77FF" w:rsidP="008E77FF">
      <w:pPr>
        <w:bidi/>
        <w:rPr>
          <w:rFonts w:cs="David" w:hint="cs"/>
          <w:rtl/>
        </w:rPr>
      </w:pPr>
      <w:r w:rsidRPr="008E77FF">
        <w:rPr>
          <w:rFonts w:cs="David" w:hint="cs"/>
          <w:u w:val="single"/>
          <w:rtl/>
        </w:rPr>
        <w:t>יעקב מרגי:</w:t>
      </w:r>
    </w:p>
    <w:p w14:paraId="6C6FA790" w14:textId="77777777" w:rsidR="008E77FF" w:rsidRPr="008E77FF" w:rsidRDefault="008E77FF" w:rsidP="008E77FF">
      <w:pPr>
        <w:bidi/>
        <w:rPr>
          <w:rFonts w:cs="David" w:hint="cs"/>
          <w:rtl/>
        </w:rPr>
      </w:pPr>
    </w:p>
    <w:p w14:paraId="127C2D29" w14:textId="77777777" w:rsidR="008E77FF" w:rsidRPr="008E77FF" w:rsidRDefault="008E77FF" w:rsidP="008E77FF">
      <w:pPr>
        <w:bidi/>
        <w:rPr>
          <w:rFonts w:cs="David" w:hint="cs"/>
          <w:rtl/>
        </w:rPr>
      </w:pPr>
      <w:r w:rsidRPr="008E77FF">
        <w:rPr>
          <w:rFonts w:cs="David" w:hint="cs"/>
          <w:rtl/>
        </w:rPr>
        <w:tab/>
        <w:t xml:space="preserve"> תנוח דעתך - שום דבר. </w:t>
      </w:r>
    </w:p>
    <w:p w14:paraId="40DD3C76" w14:textId="77777777" w:rsidR="008E77FF" w:rsidRPr="008E77FF" w:rsidRDefault="008E77FF" w:rsidP="008E77FF">
      <w:pPr>
        <w:bidi/>
        <w:rPr>
          <w:rFonts w:cs="David" w:hint="cs"/>
          <w:rtl/>
        </w:rPr>
      </w:pPr>
    </w:p>
    <w:p w14:paraId="0265480C" w14:textId="77777777" w:rsidR="008E77FF" w:rsidRPr="008E77FF" w:rsidRDefault="008E77FF" w:rsidP="008E77FF">
      <w:pPr>
        <w:bidi/>
        <w:rPr>
          <w:rFonts w:cs="David" w:hint="cs"/>
          <w:u w:val="single"/>
          <w:rtl/>
        </w:rPr>
      </w:pPr>
      <w:r w:rsidRPr="008E77FF">
        <w:rPr>
          <w:rFonts w:cs="David" w:hint="cs"/>
          <w:u w:val="single"/>
          <w:rtl/>
        </w:rPr>
        <w:t>גדעון סער:</w:t>
      </w:r>
    </w:p>
    <w:p w14:paraId="0289AB49" w14:textId="77777777" w:rsidR="008E77FF" w:rsidRPr="008E77FF" w:rsidRDefault="008E77FF" w:rsidP="008E77FF">
      <w:pPr>
        <w:bidi/>
        <w:rPr>
          <w:rFonts w:cs="David" w:hint="cs"/>
          <w:u w:val="single"/>
          <w:rtl/>
        </w:rPr>
      </w:pPr>
    </w:p>
    <w:p w14:paraId="767CC877" w14:textId="77777777" w:rsidR="008E77FF" w:rsidRPr="008E77FF" w:rsidRDefault="008E77FF" w:rsidP="008E77FF">
      <w:pPr>
        <w:bidi/>
        <w:rPr>
          <w:rFonts w:cs="David" w:hint="cs"/>
          <w:rtl/>
        </w:rPr>
      </w:pPr>
      <w:r w:rsidRPr="008E77FF">
        <w:rPr>
          <w:rFonts w:cs="David" w:hint="cs"/>
          <w:rtl/>
        </w:rPr>
        <w:tab/>
        <w:t xml:space="preserve"> שמית, שלא תהיה טעות בספירה. </w:t>
      </w:r>
    </w:p>
    <w:p w14:paraId="2C236FDE" w14:textId="77777777" w:rsidR="008E77FF" w:rsidRPr="008E77FF" w:rsidRDefault="008E77FF" w:rsidP="008E77FF">
      <w:pPr>
        <w:bidi/>
        <w:rPr>
          <w:rFonts w:cs="David" w:hint="cs"/>
          <w:rtl/>
        </w:rPr>
      </w:pPr>
    </w:p>
    <w:p w14:paraId="6687668C" w14:textId="77777777" w:rsidR="008E77FF" w:rsidRPr="008E77FF" w:rsidRDefault="008E77FF" w:rsidP="008E77FF">
      <w:pPr>
        <w:pStyle w:val="Heading5"/>
        <w:jc w:val="left"/>
        <w:rPr>
          <w:rFonts w:hint="cs"/>
          <w:sz w:val="24"/>
          <w:rtl/>
        </w:rPr>
      </w:pPr>
      <w:r w:rsidRPr="008E77FF">
        <w:rPr>
          <w:rFonts w:hint="cs"/>
          <w:sz w:val="24"/>
          <w:u w:val="single"/>
          <w:rtl/>
        </w:rPr>
        <w:t>השר איתן כבל:</w:t>
      </w:r>
    </w:p>
    <w:p w14:paraId="7375ECF6" w14:textId="77777777" w:rsidR="008E77FF" w:rsidRPr="008E77FF" w:rsidRDefault="008E77FF" w:rsidP="008E77FF">
      <w:pPr>
        <w:pStyle w:val="Heading5"/>
        <w:jc w:val="left"/>
        <w:rPr>
          <w:rFonts w:hint="cs"/>
          <w:sz w:val="24"/>
          <w:rtl/>
        </w:rPr>
      </w:pPr>
    </w:p>
    <w:p w14:paraId="0E108CFC" w14:textId="77777777" w:rsidR="008E77FF" w:rsidRPr="008E77FF" w:rsidRDefault="008E77FF" w:rsidP="008E77FF">
      <w:pPr>
        <w:bidi/>
        <w:rPr>
          <w:rFonts w:cs="David" w:hint="cs"/>
          <w:rtl/>
        </w:rPr>
      </w:pPr>
      <w:r w:rsidRPr="008E77FF">
        <w:rPr>
          <w:rFonts w:cs="David" w:hint="cs"/>
          <w:rtl/>
        </w:rPr>
        <w:tab/>
        <w:t xml:space="preserve"> לא, לא. </w:t>
      </w:r>
    </w:p>
    <w:p w14:paraId="2BFD5D84" w14:textId="77777777" w:rsidR="008E77FF" w:rsidRPr="008E77FF" w:rsidRDefault="008E77FF" w:rsidP="008E77FF">
      <w:pPr>
        <w:bidi/>
        <w:rPr>
          <w:rFonts w:cs="David" w:hint="cs"/>
          <w:rtl/>
        </w:rPr>
      </w:pPr>
    </w:p>
    <w:p w14:paraId="31F94CBF" w14:textId="77777777" w:rsidR="008E77FF" w:rsidRPr="008E77FF" w:rsidRDefault="008E77FF" w:rsidP="008E77FF">
      <w:pPr>
        <w:bidi/>
        <w:rPr>
          <w:rFonts w:cs="David" w:hint="cs"/>
          <w:u w:val="single"/>
          <w:rtl/>
        </w:rPr>
      </w:pPr>
      <w:r w:rsidRPr="008E77FF">
        <w:rPr>
          <w:rFonts w:cs="David" w:hint="cs"/>
          <w:u w:val="single"/>
          <w:rtl/>
        </w:rPr>
        <w:t>גדעון סער:</w:t>
      </w:r>
    </w:p>
    <w:p w14:paraId="44021347" w14:textId="77777777" w:rsidR="008E77FF" w:rsidRPr="008E77FF" w:rsidRDefault="008E77FF" w:rsidP="008E77FF">
      <w:pPr>
        <w:bidi/>
        <w:rPr>
          <w:rFonts w:cs="David" w:hint="cs"/>
          <w:u w:val="single"/>
          <w:rtl/>
        </w:rPr>
      </w:pPr>
    </w:p>
    <w:p w14:paraId="1EAA671B" w14:textId="77777777" w:rsidR="008E77FF" w:rsidRPr="008E77FF" w:rsidRDefault="008E77FF" w:rsidP="008E77FF">
      <w:pPr>
        <w:bidi/>
        <w:rPr>
          <w:rFonts w:cs="David" w:hint="cs"/>
          <w:rtl/>
        </w:rPr>
      </w:pPr>
      <w:r w:rsidRPr="008E77FF">
        <w:rPr>
          <w:rFonts w:cs="David" w:hint="cs"/>
          <w:rtl/>
        </w:rPr>
        <w:tab/>
        <w:t xml:space="preserve"> טוב, לא שמית. </w:t>
      </w:r>
    </w:p>
    <w:p w14:paraId="0A424842" w14:textId="77777777" w:rsidR="008E77FF" w:rsidRPr="008E77FF" w:rsidRDefault="008E77FF" w:rsidP="008E77FF">
      <w:pPr>
        <w:bidi/>
        <w:rPr>
          <w:rFonts w:cs="David" w:hint="cs"/>
          <w:rtl/>
        </w:rPr>
      </w:pPr>
    </w:p>
    <w:p w14:paraId="2BDAD076" w14:textId="77777777" w:rsidR="008E77FF" w:rsidRPr="008E77FF" w:rsidRDefault="008E77FF" w:rsidP="008E77FF">
      <w:pPr>
        <w:bidi/>
        <w:rPr>
          <w:rFonts w:cs="David" w:hint="cs"/>
          <w:rtl/>
        </w:rPr>
      </w:pPr>
      <w:r w:rsidRPr="008E77FF">
        <w:rPr>
          <w:rFonts w:cs="David" w:hint="cs"/>
          <w:u w:val="single"/>
          <w:rtl/>
        </w:rPr>
        <w:t>היו"ר דוד טל:</w:t>
      </w:r>
    </w:p>
    <w:p w14:paraId="047C1976" w14:textId="77777777" w:rsidR="008E77FF" w:rsidRPr="008E77FF" w:rsidRDefault="008E77FF" w:rsidP="008E77FF">
      <w:pPr>
        <w:bidi/>
        <w:rPr>
          <w:rFonts w:cs="David" w:hint="cs"/>
          <w:rtl/>
        </w:rPr>
      </w:pPr>
    </w:p>
    <w:p w14:paraId="27E96822" w14:textId="77777777" w:rsidR="008E77FF" w:rsidRPr="008E77FF" w:rsidRDefault="008E77FF" w:rsidP="008E77FF">
      <w:pPr>
        <w:bidi/>
        <w:rPr>
          <w:rFonts w:cs="David" w:hint="cs"/>
          <w:rtl/>
        </w:rPr>
      </w:pPr>
      <w:r w:rsidRPr="008E77FF">
        <w:rPr>
          <w:rFonts w:cs="David" w:hint="cs"/>
          <w:rtl/>
        </w:rPr>
        <w:tab/>
        <w:t>רבותיי, אני מבקש שרק מי שהוא בעל זכות הצבעה ירים את ידו. מי בעד המלצה לוועדת הכספים על מינוי חבר הכנסת ברוורמן ליושב ראש ועדת הכספים?</w:t>
      </w:r>
    </w:p>
    <w:p w14:paraId="404CB6E5" w14:textId="77777777" w:rsidR="008E77FF" w:rsidRPr="008E77FF" w:rsidRDefault="008E77FF" w:rsidP="008E77FF">
      <w:pPr>
        <w:bidi/>
        <w:rPr>
          <w:rFonts w:cs="David" w:hint="cs"/>
          <w:rtl/>
        </w:rPr>
      </w:pPr>
    </w:p>
    <w:p w14:paraId="5A114129" w14:textId="77777777" w:rsidR="008E77FF" w:rsidRPr="008E77FF" w:rsidRDefault="008E77FF" w:rsidP="008E77FF">
      <w:pPr>
        <w:bidi/>
        <w:jc w:val="center"/>
        <w:rPr>
          <w:rFonts w:cs="David" w:hint="cs"/>
          <w:b/>
          <w:bCs/>
          <w:rtl/>
        </w:rPr>
      </w:pPr>
      <w:r w:rsidRPr="008E77FF">
        <w:rPr>
          <w:rFonts w:cs="David" w:hint="cs"/>
          <w:b/>
          <w:bCs/>
          <w:rtl/>
        </w:rPr>
        <w:t>הצבעה</w:t>
      </w:r>
    </w:p>
    <w:p w14:paraId="62FDB728" w14:textId="77777777" w:rsidR="008E77FF" w:rsidRPr="008E77FF" w:rsidRDefault="008E77FF" w:rsidP="008E77FF">
      <w:pPr>
        <w:bidi/>
        <w:jc w:val="center"/>
        <w:rPr>
          <w:rFonts w:cs="David" w:hint="cs"/>
          <w:b/>
          <w:bCs/>
          <w:rtl/>
        </w:rPr>
      </w:pPr>
    </w:p>
    <w:p w14:paraId="3A685DA3" w14:textId="77777777" w:rsidR="008E77FF" w:rsidRPr="008E77FF" w:rsidRDefault="008E77FF" w:rsidP="008E77FF">
      <w:pPr>
        <w:bidi/>
        <w:jc w:val="center"/>
        <w:rPr>
          <w:rFonts w:cs="David" w:hint="cs"/>
          <w:b/>
          <w:bCs/>
          <w:rtl/>
        </w:rPr>
      </w:pPr>
      <w:r w:rsidRPr="008E77FF">
        <w:rPr>
          <w:rFonts w:cs="David" w:hint="cs"/>
          <w:b/>
          <w:bCs/>
          <w:rtl/>
        </w:rPr>
        <w:t xml:space="preserve">בעד </w:t>
      </w:r>
      <w:r w:rsidRPr="008E77FF">
        <w:rPr>
          <w:rFonts w:cs="David"/>
          <w:b/>
          <w:bCs/>
          <w:rtl/>
        </w:rPr>
        <w:t>–</w:t>
      </w:r>
      <w:r w:rsidRPr="008E77FF">
        <w:rPr>
          <w:rFonts w:cs="David" w:hint="cs"/>
          <w:b/>
          <w:bCs/>
          <w:rtl/>
        </w:rPr>
        <w:t xml:space="preserve"> 5</w:t>
      </w:r>
    </w:p>
    <w:p w14:paraId="50DD0377" w14:textId="77777777" w:rsidR="008E77FF" w:rsidRPr="008E77FF" w:rsidRDefault="008E77FF" w:rsidP="008E77FF">
      <w:pPr>
        <w:bidi/>
        <w:jc w:val="center"/>
        <w:rPr>
          <w:rFonts w:cs="David" w:hint="cs"/>
          <w:b/>
          <w:bCs/>
          <w:rtl/>
        </w:rPr>
      </w:pPr>
      <w:r w:rsidRPr="008E77FF">
        <w:rPr>
          <w:rFonts w:cs="David" w:hint="cs"/>
          <w:b/>
          <w:bCs/>
          <w:rtl/>
        </w:rPr>
        <w:t xml:space="preserve">נגד </w:t>
      </w:r>
      <w:r w:rsidRPr="008E77FF">
        <w:rPr>
          <w:rFonts w:cs="David"/>
          <w:b/>
          <w:bCs/>
          <w:rtl/>
        </w:rPr>
        <w:t>–</w:t>
      </w:r>
      <w:r w:rsidRPr="008E77FF">
        <w:rPr>
          <w:rFonts w:cs="David" w:hint="cs"/>
          <w:b/>
          <w:bCs/>
          <w:rtl/>
        </w:rPr>
        <w:t xml:space="preserve"> 13</w:t>
      </w:r>
    </w:p>
    <w:p w14:paraId="49DAD07C" w14:textId="77777777" w:rsidR="008E77FF" w:rsidRPr="008E77FF" w:rsidRDefault="008E77FF" w:rsidP="008E77FF">
      <w:pPr>
        <w:bidi/>
        <w:jc w:val="center"/>
        <w:rPr>
          <w:rFonts w:cs="David" w:hint="cs"/>
          <w:b/>
          <w:bCs/>
          <w:rtl/>
        </w:rPr>
      </w:pPr>
      <w:r w:rsidRPr="008E77FF">
        <w:rPr>
          <w:rFonts w:cs="David" w:hint="cs"/>
          <w:b/>
          <w:bCs/>
          <w:rtl/>
        </w:rPr>
        <w:t xml:space="preserve">נמנעים </w:t>
      </w:r>
      <w:r w:rsidRPr="008E77FF">
        <w:rPr>
          <w:rFonts w:cs="David"/>
          <w:b/>
          <w:bCs/>
          <w:rtl/>
        </w:rPr>
        <w:t>–</w:t>
      </w:r>
      <w:r w:rsidRPr="008E77FF">
        <w:rPr>
          <w:rFonts w:cs="David" w:hint="cs"/>
          <w:b/>
          <w:bCs/>
          <w:rtl/>
        </w:rPr>
        <w:t xml:space="preserve"> אין</w:t>
      </w:r>
    </w:p>
    <w:p w14:paraId="6A7D003B" w14:textId="77777777" w:rsidR="008E77FF" w:rsidRPr="008E77FF" w:rsidRDefault="008E77FF" w:rsidP="008E77FF">
      <w:pPr>
        <w:bidi/>
        <w:jc w:val="center"/>
        <w:rPr>
          <w:rFonts w:cs="David" w:hint="cs"/>
          <w:b/>
          <w:bCs/>
          <w:rtl/>
        </w:rPr>
      </w:pPr>
      <w:r w:rsidRPr="008E77FF">
        <w:rPr>
          <w:rFonts w:cs="David" w:hint="cs"/>
          <w:b/>
          <w:bCs/>
          <w:rtl/>
        </w:rPr>
        <w:t>ההמלצה לא אושרה.</w:t>
      </w:r>
    </w:p>
    <w:p w14:paraId="587ED9CF" w14:textId="77777777" w:rsidR="008E77FF" w:rsidRPr="008E77FF" w:rsidRDefault="008E77FF" w:rsidP="008E77FF">
      <w:pPr>
        <w:bidi/>
        <w:rPr>
          <w:rFonts w:cs="David" w:hint="cs"/>
          <w:u w:val="single"/>
          <w:rtl/>
        </w:rPr>
      </w:pPr>
    </w:p>
    <w:p w14:paraId="1576B624" w14:textId="77777777" w:rsidR="008E77FF" w:rsidRDefault="008E77FF" w:rsidP="008E77FF">
      <w:pPr>
        <w:bidi/>
        <w:rPr>
          <w:rFonts w:cs="David" w:hint="cs"/>
          <w:u w:val="single"/>
          <w:rtl/>
        </w:rPr>
      </w:pPr>
      <w:r w:rsidRPr="008E77FF">
        <w:rPr>
          <w:rFonts w:cs="David"/>
          <w:u w:val="single"/>
          <w:rtl/>
        </w:rPr>
        <w:br w:type="page"/>
      </w:r>
    </w:p>
    <w:p w14:paraId="063631B0" w14:textId="77777777" w:rsidR="008E77FF" w:rsidRDefault="008E77FF" w:rsidP="008E77FF">
      <w:pPr>
        <w:bidi/>
        <w:rPr>
          <w:rFonts w:cs="David" w:hint="cs"/>
          <w:u w:val="single"/>
          <w:rtl/>
        </w:rPr>
      </w:pPr>
    </w:p>
    <w:p w14:paraId="681CDFA9" w14:textId="77777777" w:rsidR="008E77FF" w:rsidRDefault="008E77FF" w:rsidP="008E77FF">
      <w:pPr>
        <w:bidi/>
        <w:rPr>
          <w:rFonts w:cs="David" w:hint="cs"/>
          <w:u w:val="single"/>
          <w:rtl/>
        </w:rPr>
      </w:pPr>
    </w:p>
    <w:p w14:paraId="36BD5579" w14:textId="77777777" w:rsidR="008E77FF" w:rsidRDefault="008E77FF" w:rsidP="008E77FF">
      <w:pPr>
        <w:bidi/>
        <w:rPr>
          <w:rFonts w:cs="David" w:hint="cs"/>
          <w:u w:val="single"/>
          <w:rtl/>
        </w:rPr>
      </w:pPr>
    </w:p>
    <w:p w14:paraId="1884DF32" w14:textId="77777777" w:rsidR="008E77FF" w:rsidRPr="008E77FF" w:rsidRDefault="008E77FF" w:rsidP="008E77FF">
      <w:pPr>
        <w:bidi/>
        <w:rPr>
          <w:rFonts w:cs="David" w:hint="cs"/>
          <w:rtl/>
        </w:rPr>
      </w:pPr>
      <w:r w:rsidRPr="008E77FF">
        <w:rPr>
          <w:rFonts w:cs="David" w:hint="cs"/>
          <w:u w:val="single"/>
          <w:rtl/>
        </w:rPr>
        <w:t>היו"ר דוד טל:</w:t>
      </w:r>
    </w:p>
    <w:p w14:paraId="3C734BA5" w14:textId="77777777" w:rsidR="008E77FF" w:rsidRPr="008E77FF" w:rsidRDefault="008E77FF" w:rsidP="008E77FF">
      <w:pPr>
        <w:bidi/>
        <w:rPr>
          <w:rFonts w:cs="David" w:hint="cs"/>
          <w:rtl/>
        </w:rPr>
      </w:pPr>
    </w:p>
    <w:p w14:paraId="2E29C18C" w14:textId="77777777" w:rsidR="008E77FF" w:rsidRPr="008E77FF" w:rsidRDefault="008E77FF" w:rsidP="008E77FF">
      <w:pPr>
        <w:bidi/>
        <w:rPr>
          <w:rFonts w:cs="David" w:hint="cs"/>
          <w:rtl/>
        </w:rPr>
      </w:pPr>
      <w:r w:rsidRPr="008E77FF">
        <w:rPr>
          <w:rFonts w:cs="David" w:hint="cs"/>
          <w:rtl/>
        </w:rPr>
        <w:tab/>
        <w:t xml:space="preserve">13 מתנגדים, חמישה תומכים, שני נמנעים. אני מצטער, ברוב קולות ההמלצה לא התקבלה. </w:t>
      </w:r>
    </w:p>
    <w:p w14:paraId="12F2F213" w14:textId="77777777" w:rsidR="008E77FF" w:rsidRPr="008E77FF" w:rsidRDefault="008E77FF" w:rsidP="008E77FF">
      <w:pPr>
        <w:bidi/>
        <w:rPr>
          <w:rFonts w:cs="David" w:hint="cs"/>
          <w:rtl/>
        </w:rPr>
      </w:pPr>
    </w:p>
    <w:p w14:paraId="0D3D910E" w14:textId="77777777" w:rsidR="008E77FF" w:rsidRPr="008E77FF" w:rsidRDefault="008E77FF" w:rsidP="008E77FF">
      <w:pPr>
        <w:bidi/>
        <w:rPr>
          <w:rFonts w:cs="David" w:hint="cs"/>
          <w:u w:val="single"/>
          <w:rtl/>
        </w:rPr>
      </w:pPr>
      <w:r w:rsidRPr="008E77FF">
        <w:rPr>
          <w:rFonts w:cs="David" w:hint="cs"/>
          <w:u w:val="single"/>
          <w:rtl/>
        </w:rPr>
        <w:t>גדעון סער:</w:t>
      </w:r>
    </w:p>
    <w:p w14:paraId="0DF28AE0" w14:textId="77777777" w:rsidR="008E77FF" w:rsidRPr="008E77FF" w:rsidRDefault="008E77FF" w:rsidP="008E77FF">
      <w:pPr>
        <w:bidi/>
        <w:rPr>
          <w:rFonts w:cs="David" w:hint="cs"/>
          <w:u w:val="single"/>
          <w:rtl/>
        </w:rPr>
      </w:pPr>
    </w:p>
    <w:p w14:paraId="2CC65D1D" w14:textId="77777777" w:rsidR="008E77FF" w:rsidRPr="008E77FF" w:rsidRDefault="008E77FF" w:rsidP="008E77FF">
      <w:pPr>
        <w:bidi/>
        <w:rPr>
          <w:rFonts w:cs="David" w:hint="cs"/>
          <w:rtl/>
        </w:rPr>
      </w:pPr>
      <w:r w:rsidRPr="008E77FF">
        <w:rPr>
          <w:rFonts w:cs="David" w:hint="cs"/>
          <w:rtl/>
        </w:rPr>
        <w:tab/>
        <w:t xml:space="preserve"> אני מבקש רביזיה. </w:t>
      </w:r>
    </w:p>
    <w:p w14:paraId="50EEDBAE" w14:textId="77777777" w:rsidR="008E77FF" w:rsidRPr="008E77FF" w:rsidRDefault="008E77FF" w:rsidP="008E77FF">
      <w:pPr>
        <w:bidi/>
        <w:rPr>
          <w:rFonts w:cs="David" w:hint="cs"/>
          <w:rtl/>
        </w:rPr>
      </w:pPr>
    </w:p>
    <w:p w14:paraId="766E7A40" w14:textId="77777777" w:rsidR="008E77FF" w:rsidRPr="008E77FF" w:rsidRDefault="008E77FF" w:rsidP="008E77FF">
      <w:pPr>
        <w:bidi/>
        <w:rPr>
          <w:rFonts w:cs="David" w:hint="cs"/>
          <w:rtl/>
        </w:rPr>
      </w:pPr>
      <w:r w:rsidRPr="008E77FF">
        <w:rPr>
          <w:rFonts w:cs="David" w:hint="cs"/>
          <w:u w:val="single"/>
          <w:rtl/>
        </w:rPr>
        <w:t>היו"ר דוד טל:</w:t>
      </w:r>
    </w:p>
    <w:p w14:paraId="0754D381" w14:textId="77777777" w:rsidR="008E77FF" w:rsidRPr="008E77FF" w:rsidRDefault="008E77FF" w:rsidP="008E77FF">
      <w:pPr>
        <w:bidi/>
        <w:rPr>
          <w:rFonts w:cs="David" w:hint="cs"/>
          <w:rtl/>
        </w:rPr>
      </w:pPr>
    </w:p>
    <w:p w14:paraId="5C429EDA" w14:textId="77777777" w:rsidR="008E77FF" w:rsidRPr="008E77FF" w:rsidRDefault="008E77FF" w:rsidP="008E77FF">
      <w:pPr>
        <w:bidi/>
        <w:rPr>
          <w:rFonts w:cs="David" w:hint="cs"/>
          <w:rtl/>
        </w:rPr>
      </w:pPr>
      <w:r w:rsidRPr="008E77FF">
        <w:rPr>
          <w:rFonts w:cs="David" w:hint="cs"/>
          <w:rtl/>
        </w:rPr>
        <w:tab/>
        <w:t>מי בעד הרביזיה?</w:t>
      </w:r>
    </w:p>
    <w:p w14:paraId="02D50ABC" w14:textId="77777777" w:rsidR="008E77FF" w:rsidRPr="008E77FF" w:rsidRDefault="008E77FF" w:rsidP="008E77FF">
      <w:pPr>
        <w:bidi/>
        <w:rPr>
          <w:rFonts w:cs="David" w:hint="cs"/>
          <w:rtl/>
        </w:rPr>
      </w:pPr>
    </w:p>
    <w:p w14:paraId="4209733D" w14:textId="77777777" w:rsidR="008E77FF" w:rsidRPr="008E77FF" w:rsidRDefault="008E77FF" w:rsidP="008E77FF">
      <w:pPr>
        <w:bidi/>
        <w:jc w:val="center"/>
        <w:rPr>
          <w:rFonts w:cs="David" w:hint="cs"/>
          <w:b/>
          <w:bCs/>
          <w:rtl/>
        </w:rPr>
      </w:pPr>
      <w:r w:rsidRPr="008E77FF">
        <w:rPr>
          <w:rFonts w:cs="David" w:hint="cs"/>
          <w:b/>
          <w:bCs/>
          <w:rtl/>
        </w:rPr>
        <w:t>הצבעה</w:t>
      </w:r>
    </w:p>
    <w:p w14:paraId="7F96B3B1" w14:textId="77777777" w:rsidR="008E77FF" w:rsidRPr="008E77FF" w:rsidRDefault="008E77FF" w:rsidP="008E77FF">
      <w:pPr>
        <w:bidi/>
        <w:jc w:val="center"/>
        <w:rPr>
          <w:rFonts w:cs="David" w:hint="cs"/>
          <w:b/>
          <w:bCs/>
          <w:rtl/>
        </w:rPr>
      </w:pPr>
    </w:p>
    <w:p w14:paraId="5378778C" w14:textId="77777777" w:rsidR="008E77FF" w:rsidRPr="008E77FF" w:rsidRDefault="008E77FF" w:rsidP="008E77FF">
      <w:pPr>
        <w:bidi/>
        <w:jc w:val="center"/>
        <w:rPr>
          <w:rFonts w:cs="David" w:hint="cs"/>
          <w:b/>
          <w:bCs/>
          <w:rtl/>
        </w:rPr>
      </w:pPr>
      <w:r w:rsidRPr="008E77FF">
        <w:rPr>
          <w:rFonts w:cs="David" w:hint="cs"/>
          <w:b/>
          <w:bCs/>
          <w:rtl/>
        </w:rPr>
        <w:t xml:space="preserve">בעד הרביזיה </w:t>
      </w:r>
      <w:r w:rsidRPr="008E77FF">
        <w:rPr>
          <w:rFonts w:cs="David"/>
          <w:b/>
          <w:bCs/>
          <w:rtl/>
        </w:rPr>
        <w:t>–</w:t>
      </w:r>
      <w:r w:rsidRPr="008E77FF">
        <w:rPr>
          <w:rFonts w:cs="David" w:hint="cs"/>
          <w:b/>
          <w:bCs/>
          <w:rtl/>
        </w:rPr>
        <w:t xml:space="preserve"> אין</w:t>
      </w:r>
    </w:p>
    <w:p w14:paraId="4F8F2594" w14:textId="77777777" w:rsidR="008E77FF" w:rsidRPr="008E77FF" w:rsidRDefault="008E77FF" w:rsidP="008E77FF">
      <w:pPr>
        <w:bidi/>
        <w:jc w:val="center"/>
        <w:rPr>
          <w:rFonts w:cs="David" w:hint="cs"/>
          <w:b/>
          <w:bCs/>
          <w:rtl/>
        </w:rPr>
      </w:pPr>
      <w:r w:rsidRPr="008E77FF">
        <w:rPr>
          <w:rFonts w:cs="David" w:hint="cs"/>
          <w:b/>
          <w:bCs/>
          <w:rtl/>
        </w:rPr>
        <w:t xml:space="preserve">נגד </w:t>
      </w:r>
      <w:r w:rsidRPr="008E77FF">
        <w:rPr>
          <w:rFonts w:cs="David"/>
          <w:b/>
          <w:bCs/>
          <w:rtl/>
        </w:rPr>
        <w:t>–</w:t>
      </w:r>
      <w:r w:rsidRPr="008E77FF">
        <w:rPr>
          <w:rFonts w:cs="David" w:hint="cs"/>
          <w:b/>
          <w:bCs/>
          <w:rtl/>
        </w:rPr>
        <w:t xml:space="preserve"> רוב</w:t>
      </w:r>
    </w:p>
    <w:p w14:paraId="41A171F0" w14:textId="77777777" w:rsidR="008E77FF" w:rsidRPr="008E77FF" w:rsidRDefault="008E77FF" w:rsidP="008E77FF">
      <w:pPr>
        <w:bidi/>
        <w:jc w:val="center"/>
        <w:rPr>
          <w:rFonts w:cs="David" w:hint="cs"/>
          <w:b/>
          <w:bCs/>
          <w:rtl/>
        </w:rPr>
      </w:pPr>
      <w:r w:rsidRPr="008E77FF">
        <w:rPr>
          <w:rFonts w:cs="David" w:hint="cs"/>
          <w:b/>
          <w:bCs/>
          <w:rtl/>
        </w:rPr>
        <w:t xml:space="preserve">נמנעים </w:t>
      </w:r>
      <w:r w:rsidRPr="008E77FF">
        <w:rPr>
          <w:rFonts w:cs="David"/>
          <w:b/>
          <w:bCs/>
          <w:rtl/>
        </w:rPr>
        <w:t>–</w:t>
      </w:r>
      <w:r w:rsidRPr="008E77FF">
        <w:rPr>
          <w:rFonts w:cs="David" w:hint="cs"/>
          <w:b/>
          <w:bCs/>
          <w:rtl/>
        </w:rPr>
        <w:t xml:space="preserve"> אין</w:t>
      </w:r>
    </w:p>
    <w:p w14:paraId="699CCF7D" w14:textId="77777777" w:rsidR="008E77FF" w:rsidRPr="008E77FF" w:rsidRDefault="008E77FF" w:rsidP="008E77FF">
      <w:pPr>
        <w:bidi/>
        <w:jc w:val="center"/>
        <w:rPr>
          <w:rFonts w:cs="David" w:hint="cs"/>
          <w:b/>
          <w:bCs/>
          <w:rtl/>
        </w:rPr>
      </w:pPr>
      <w:r w:rsidRPr="008E77FF">
        <w:rPr>
          <w:rFonts w:cs="David" w:hint="cs"/>
          <w:b/>
          <w:bCs/>
          <w:rtl/>
        </w:rPr>
        <w:t>הרביזיה לא התקבלה.</w:t>
      </w:r>
    </w:p>
    <w:p w14:paraId="3FD0DD4E" w14:textId="77777777" w:rsidR="008E77FF" w:rsidRPr="008E77FF" w:rsidRDefault="008E77FF" w:rsidP="008E77FF">
      <w:pPr>
        <w:bidi/>
        <w:rPr>
          <w:rFonts w:cs="David" w:hint="cs"/>
          <w:u w:val="single"/>
          <w:rtl/>
        </w:rPr>
      </w:pPr>
    </w:p>
    <w:p w14:paraId="4AC6CC95" w14:textId="77777777" w:rsidR="008E77FF" w:rsidRPr="008E77FF" w:rsidRDefault="008E77FF" w:rsidP="008E77FF">
      <w:pPr>
        <w:bidi/>
        <w:rPr>
          <w:rFonts w:cs="David" w:hint="cs"/>
          <w:rtl/>
        </w:rPr>
      </w:pPr>
      <w:r w:rsidRPr="008E77FF">
        <w:rPr>
          <w:rFonts w:cs="David" w:hint="cs"/>
          <w:u w:val="single"/>
          <w:rtl/>
        </w:rPr>
        <w:t>היו"ר דוד טל:</w:t>
      </w:r>
    </w:p>
    <w:p w14:paraId="47A34266" w14:textId="77777777" w:rsidR="008E77FF" w:rsidRPr="008E77FF" w:rsidRDefault="008E77FF" w:rsidP="008E77FF">
      <w:pPr>
        <w:bidi/>
        <w:rPr>
          <w:rFonts w:cs="David" w:hint="cs"/>
          <w:rtl/>
        </w:rPr>
      </w:pPr>
    </w:p>
    <w:p w14:paraId="5D372DD3" w14:textId="77777777" w:rsidR="008E77FF" w:rsidRPr="008E77FF" w:rsidRDefault="008E77FF" w:rsidP="008E77FF">
      <w:pPr>
        <w:bidi/>
        <w:ind w:firstLine="567"/>
        <w:rPr>
          <w:rFonts w:cs="David" w:hint="cs"/>
          <w:rtl/>
        </w:rPr>
      </w:pPr>
      <w:r w:rsidRPr="008E77FF">
        <w:rPr>
          <w:rFonts w:cs="David" w:hint="cs"/>
          <w:rtl/>
        </w:rPr>
        <w:t xml:space="preserve">הרביזיה לא התקבלה. תודה רבה, אני נועל את הישיבה. </w:t>
      </w:r>
    </w:p>
    <w:p w14:paraId="28E5F1A3" w14:textId="77777777" w:rsidR="008E77FF" w:rsidRDefault="008E77FF" w:rsidP="008E77FF">
      <w:pPr>
        <w:bidi/>
        <w:rPr>
          <w:rFonts w:cs="David" w:hint="cs"/>
          <w:rtl/>
        </w:rPr>
      </w:pPr>
    </w:p>
    <w:p w14:paraId="1873C8F8" w14:textId="77777777" w:rsidR="008E77FF" w:rsidRDefault="008E77FF" w:rsidP="008E77FF">
      <w:pPr>
        <w:bidi/>
        <w:rPr>
          <w:rFonts w:cs="David" w:hint="cs"/>
          <w:rtl/>
        </w:rPr>
      </w:pPr>
    </w:p>
    <w:p w14:paraId="2CF181E6" w14:textId="77777777" w:rsidR="008E77FF" w:rsidRPr="008E77FF" w:rsidRDefault="008E77FF" w:rsidP="008E77FF">
      <w:pPr>
        <w:bidi/>
        <w:rPr>
          <w:rFonts w:cs="David" w:hint="cs"/>
          <w:rtl/>
        </w:rPr>
      </w:pPr>
    </w:p>
    <w:p w14:paraId="48112A0C" w14:textId="77777777" w:rsidR="008E77FF" w:rsidRPr="008E77FF" w:rsidRDefault="008E77FF" w:rsidP="008E77FF">
      <w:pPr>
        <w:bidi/>
        <w:rPr>
          <w:rFonts w:cs="David" w:hint="cs"/>
          <w:b/>
          <w:bCs/>
          <w:u w:val="single"/>
          <w:rtl/>
        </w:rPr>
      </w:pPr>
      <w:r w:rsidRPr="008E77FF">
        <w:rPr>
          <w:rFonts w:cs="David" w:hint="cs"/>
          <w:b/>
          <w:bCs/>
          <w:u w:val="single"/>
          <w:rtl/>
        </w:rPr>
        <w:t>הישיבה ננעלה בשעה 14:05.</w:t>
      </w:r>
    </w:p>
    <w:p w14:paraId="5586F1DD" w14:textId="77777777" w:rsidR="00552A80" w:rsidRPr="008E77FF" w:rsidRDefault="00552A80" w:rsidP="008E77FF">
      <w:pPr>
        <w:bidi/>
        <w:rPr>
          <w:rFonts w:cs="David"/>
        </w:rPr>
      </w:pPr>
    </w:p>
    <w:sectPr w:rsidR="00552A80" w:rsidRPr="008E77FF" w:rsidSect="008E77F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1726" w14:textId="77777777" w:rsidR="00A40E2F" w:rsidRDefault="00A40E2F">
      <w:r>
        <w:separator/>
      </w:r>
    </w:p>
  </w:endnote>
  <w:endnote w:type="continuationSeparator" w:id="0">
    <w:p w14:paraId="1711F98B" w14:textId="77777777" w:rsidR="00A40E2F" w:rsidRDefault="00A4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98D84" w14:textId="77777777" w:rsidR="00A40E2F" w:rsidRDefault="00A40E2F">
      <w:r>
        <w:separator/>
      </w:r>
    </w:p>
  </w:footnote>
  <w:footnote w:type="continuationSeparator" w:id="0">
    <w:p w14:paraId="56B506C1" w14:textId="77777777" w:rsidR="00A40E2F" w:rsidRDefault="00A40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16DA" w14:textId="77777777" w:rsidR="008E77FF" w:rsidRDefault="008E77F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6B675B2" w14:textId="77777777" w:rsidR="008E77FF" w:rsidRDefault="008E77FF">
    <w:pPr>
      <w:pStyle w:val="Header"/>
      <w:ind w:right="360"/>
      <w:jc w:val="both"/>
      <w:rPr>
        <w:rtl/>
      </w:rPr>
    </w:pPr>
  </w:p>
  <w:p w14:paraId="50CE18F6" w14:textId="77777777" w:rsidR="008E77FF" w:rsidRDefault="008E77FF"/>
  <w:p w14:paraId="0DA07368" w14:textId="77777777" w:rsidR="008E77FF" w:rsidRDefault="008E77FF"/>
  <w:p w14:paraId="5F780EAF" w14:textId="77777777" w:rsidR="008E77FF" w:rsidRDefault="008E77FF"/>
  <w:p w14:paraId="1BD8285E" w14:textId="77777777" w:rsidR="008E77FF" w:rsidRDefault="008E77FF"/>
  <w:p w14:paraId="4E915AFD" w14:textId="77777777" w:rsidR="008E77FF" w:rsidRDefault="008E77FF"/>
  <w:p w14:paraId="395C88A2" w14:textId="77777777" w:rsidR="008E77FF" w:rsidRDefault="008E77FF"/>
  <w:p w14:paraId="2DF277D5" w14:textId="77777777" w:rsidR="008E77FF" w:rsidRDefault="008E77FF"/>
  <w:p w14:paraId="49EBFD12" w14:textId="77777777" w:rsidR="008E77FF" w:rsidRDefault="008E77FF"/>
  <w:p w14:paraId="7D587B72" w14:textId="77777777" w:rsidR="008E77FF" w:rsidRDefault="008E77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D440" w14:textId="77777777" w:rsidR="008E77FF" w:rsidRDefault="008E77F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A40E2F">
      <w:rPr>
        <w:rStyle w:val="PageNumber"/>
        <w:noProof/>
        <w:rtl/>
      </w:rPr>
      <w:t>2</w:t>
    </w:r>
    <w:r>
      <w:rPr>
        <w:rStyle w:val="PageNumber"/>
        <w:rtl/>
      </w:rPr>
      <w:fldChar w:fldCharType="end"/>
    </w:r>
  </w:p>
  <w:p w14:paraId="3AB68ECA" w14:textId="77777777" w:rsidR="008E77FF" w:rsidRDefault="008E77FF">
    <w:pPr>
      <w:pStyle w:val="Header"/>
      <w:ind w:right="360"/>
      <w:jc w:val="both"/>
      <w:rPr>
        <w:rStyle w:val="PageNumber"/>
        <w:rFonts w:hint="cs"/>
        <w:rtl/>
      </w:rPr>
    </w:pPr>
    <w:r>
      <w:rPr>
        <w:rtl/>
      </w:rPr>
      <w:t>ועדת</w:t>
    </w:r>
    <w:r>
      <w:rPr>
        <w:rStyle w:val="PageNumber"/>
        <w:rFonts w:hint="cs"/>
        <w:rtl/>
      </w:rPr>
      <w:t xml:space="preserve"> הכנסת</w:t>
    </w:r>
  </w:p>
  <w:p w14:paraId="0890B8D2" w14:textId="77777777" w:rsidR="008E77FF" w:rsidRDefault="008E77FF">
    <w:pPr>
      <w:pStyle w:val="Header"/>
      <w:ind w:right="360"/>
      <w:jc w:val="both"/>
      <w:rPr>
        <w:rStyle w:val="PageNumber"/>
        <w:rFonts w:hint="cs"/>
        <w:rtl/>
      </w:rPr>
    </w:pPr>
    <w:r>
      <w:rPr>
        <w:rStyle w:val="PageNumber"/>
        <w:rFonts w:hint="cs"/>
        <w:rtl/>
      </w:rPr>
      <w:t>14.7.2008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3A18"/>
    <w:multiLevelType w:val="hybridMultilevel"/>
    <w:tmpl w:val="2E2A4A64"/>
    <w:lvl w:ilvl="0" w:tplc="0409000F">
      <w:start w:val="1"/>
      <w:numFmt w:val="decimal"/>
      <w:lvlText w:val="%1."/>
      <w:lvlJc w:val="left"/>
      <w:pPr>
        <w:tabs>
          <w:tab w:val="num" w:pos="720"/>
        </w:tabs>
        <w:ind w:left="720" w:hanging="360"/>
      </w:pPr>
      <w:rPr>
        <w:rFonts w:hint="default"/>
      </w:rPr>
    </w:lvl>
    <w:lvl w:ilvl="1" w:tplc="68701924">
      <w:start w:val="1"/>
      <w:numFmt w:val="bullet"/>
      <w:lvlText w:val="-"/>
      <w:lvlJc w:val="left"/>
      <w:pPr>
        <w:tabs>
          <w:tab w:val="num" w:pos="1440"/>
        </w:tabs>
        <w:ind w:left="1440" w:hanging="360"/>
      </w:pPr>
      <w:rPr>
        <w:rFonts w:ascii="Times New Roman" w:eastAsia="Times New Roman" w:hAnsi="Times New Roman" w:cs="David"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255E42"/>
    <w:multiLevelType w:val="hybridMultilevel"/>
    <w:tmpl w:val="7284D5CA"/>
    <w:lvl w:ilvl="0" w:tplc="791C916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3070481">
    <w:abstractNumId w:val="1"/>
  </w:num>
  <w:num w:numId="2" w16cid:durableId="124722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2896פרוטוקול_ישיבת_ועדה.doc"/>
    <w:docVar w:name="StartMode" w:val="3"/>
  </w:docVars>
  <w:rsids>
    <w:rsidRoot w:val="00624331"/>
    <w:rsid w:val="00552A80"/>
    <w:rsid w:val="00624331"/>
    <w:rsid w:val="008E77FF"/>
    <w:rsid w:val="00965806"/>
    <w:rsid w:val="00A40E2F"/>
    <w:rsid w:val="00B21C58"/>
    <w:rsid w:val="00F530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A92F2"/>
  <w15:chartTrackingRefBased/>
  <w15:docId w15:val="{D8AEAA43-A637-40E9-AE55-95162F40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E77F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E77F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E7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2243</Words>
  <Characters>12789</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