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72905" w14:textId="77777777" w:rsidR="004B02E8" w:rsidRPr="004B02E8" w:rsidRDefault="004B02E8" w:rsidP="004B02E8">
      <w:pPr>
        <w:pStyle w:val="Heading5"/>
        <w:rPr>
          <w:b/>
          <w:bCs/>
          <w:sz w:val="24"/>
          <w:rtl/>
        </w:rPr>
      </w:pPr>
      <w:r w:rsidRPr="004B02E8">
        <w:rPr>
          <w:b/>
          <w:bCs/>
          <w:sz w:val="24"/>
          <w:rtl/>
        </w:rPr>
        <w:t xml:space="preserve">הכנסת </w:t>
      </w:r>
      <w:r w:rsidRPr="004B02E8">
        <w:rPr>
          <w:rFonts w:hint="cs"/>
          <w:b/>
          <w:bCs/>
          <w:sz w:val="24"/>
          <w:rtl/>
        </w:rPr>
        <w:t>השמונה עשרה</w:t>
      </w:r>
      <w:r w:rsidRPr="004B02E8">
        <w:rPr>
          <w:b/>
          <w:bCs/>
          <w:sz w:val="24"/>
          <w:rtl/>
        </w:rPr>
        <w:tab/>
      </w:r>
      <w:r w:rsidRPr="004B02E8">
        <w:rPr>
          <w:b/>
          <w:bCs/>
          <w:sz w:val="24"/>
          <w:rtl/>
        </w:rPr>
        <w:tab/>
      </w:r>
      <w:r w:rsidRPr="004B02E8">
        <w:rPr>
          <w:b/>
          <w:bCs/>
          <w:sz w:val="24"/>
          <w:rtl/>
        </w:rPr>
        <w:tab/>
      </w:r>
      <w:r w:rsidRPr="004B02E8">
        <w:rPr>
          <w:b/>
          <w:bCs/>
          <w:sz w:val="24"/>
          <w:rtl/>
        </w:rPr>
        <w:tab/>
      </w:r>
      <w:r w:rsidRPr="004B02E8">
        <w:rPr>
          <w:b/>
          <w:bCs/>
          <w:sz w:val="24"/>
          <w:rtl/>
        </w:rPr>
        <w:tab/>
      </w:r>
      <w:r w:rsidRPr="004B02E8">
        <w:rPr>
          <w:b/>
          <w:bCs/>
          <w:sz w:val="24"/>
          <w:rtl/>
        </w:rPr>
        <w:tab/>
      </w:r>
      <w:r w:rsidRPr="004B02E8">
        <w:rPr>
          <w:b/>
          <w:bCs/>
          <w:sz w:val="24"/>
          <w:rtl/>
        </w:rPr>
        <w:tab/>
        <w:t>נוסח לא מתוקן</w:t>
      </w:r>
    </w:p>
    <w:p w14:paraId="7ADD9069" w14:textId="77777777" w:rsidR="004B02E8" w:rsidRPr="004B02E8" w:rsidRDefault="004B02E8" w:rsidP="004B02E8">
      <w:pPr>
        <w:bidi/>
        <w:jc w:val="both"/>
        <w:rPr>
          <w:rFonts w:cs="David"/>
          <w:b/>
          <w:bCs/>
          <w:rtl/>
        </w:rPr>
      </w:pPr>
      <w:r w:rsidRPr="004B02E8">
        <w:rPr>
          <w:rFonts w:cs="David"/>
          <w:b/>
          <w:bCs/>
          <w:rtl/>
        </w:rPr>
        <w:t xml:space="preserve">מושב </w:t>
      </w:r>
      <w:r w:rsidRPr="004B02E8">
        <w:rPr>
          <w:rFonts w:cs="David" w:hint="cs"/>
          <w:b/>
          <w:bCs/>
          <w:rtl/>
        </w:rPr>
        <w:t>ראשון</w:t>
      </w:r>
    </w:p>
    <w:p w14:paraId="20FA060E" w14:textId="77777777" w:rsidR="004B02E8" w:rsidRPr="004B02E8" w:rsidRDefault="004B02E8" w:rsidP="004B02E8">
      <w:pPr>
        <w:bidi/>
        <w:jc w:val="both"/>
        <w:rPr>
          <w:rFonts w:cs="David"/>
          <w:b/>
          <w:bCs/>
          <w:rtl/>
        </w:rPr>
      </w:pPr>
    </w:p>
    <w:p w14:paraId="32C70EF1" w14:textId="77777777" w:rsidR="004B02E8" w:rsidRPr="004B02E8" w:rsidRDefault="004B02E8" w:rsidP="004B02E8">
      <w:pPr>
        <w:bidi/>
        <w:jc w:val="both"/>
        <w:rPr>
          <w:rFonts w:cs="David"/>
          <w:b/>
          <w:bCs/>
          <w:rtl/>
        </w:rPr>
      </w:pPr>
    </w:p>
    <w:p w14:paraId="199514CF" w14:textId="77777777" w:rsidR="004B02E8" w:rsidRPr="004B02E8" w:rsidRDefault="004B02E8" w:rsidP="004B02E8">
      <w:pPr>
        <w:bidi/>
        <w:jc w:val="both"/>
        <w:rPr>
          <w:rFonts w:cs="David"/>
          <w:b/>
          <w:bCs/>
          <w:rtl/>
        </w:rPr>
      </w:pPr>
    </w:p>
    <w:p w14:paraId="074C1A33" w14:textId="77777777" w:rsidR="004B02E8" w:rsidRPr="004B02E8" w:rsidRDefault="004B02E8" w:rsidP="004B02E8">
      <w:pPr>
        <w:bidi/>
        <w:jc w:val="both"/>
        <w:rPr>
          <w:rFonts w:cs="David"/>
          <w:b/>
          <w:bCs/>
          <w:rtl/>
        </w:rPr>
      </w:pPr>
    </w:p>
    <w:p w14:paraId="0D95D792" w14:textId="77777777" w:rsidR="004B02E8" w:rsidRPr="004B02E8" w:rsidRDefault="004B02E8" w:rsidP="004B02E8">
      <w:pPr>
        <w:bidi/>
        <w:jc w:val="center"/>
        <w:rPr>
          <w:rFonts w:cs="David" w:hint="cs"/>
          <w:b/>
          <w:bCs/>
          <w:rtl/>
        </w:rPr>
      </w:pPr>
      <w:r w:rsidRPr="004B02E8">
        <w:rPr>
          <w:rFonts w:cs="David"/>
          <w:b/>
          <w:bCs/>
          <w:rtl/>
        </w:rPr>
        <w:t>פרוטוקול מס'</w:t>
      </w:r>
      <w:r w:rsidRPr="004B02E8">
        <w:rPr>
          <w:rFonts w:cs="David" w:hint="cs"/>
          <w:b/>
          <w:bCs/>
          <w:rtl/>
        </w:rPr>
        <w:t xml:space="preserve"> 24</w:t>
      </w:r>
    </w:p>
    <w:p w14:paraId="487BA2A0" w14:textId="77777777" w:rsidR="004B02E8" w:rsidRPr="004B02E8" w:rsidRDefault="004B02E8" w:rsidP="004B02E8">
      <w:pPr>
        <w:bidi/>
        <w:jc w:val="center"/>
        <w:rPr>
          <w:rFonts w:cs="David" w:hint="cs"/>
          <w:b/>
          <w:bCs/>
          <w:rtl/>
        </w:rPr>
      </w:pPr>
      <w:r w:rsidRPr="004B02E8">
        <w:rPr>
          <w:rFonts w:cs="David" w:hint="cs"/>
          <w:b/>
          <w:bCs/>
          <w:rtl/>
        </w:rPr>
        <w:t>מישיבת ועדת הכנסת</w:t>
      </w:r>
    </w:p>
    <w:p w14:paraId="4A1AC2DE" w14:textId="77777777" w:rsidR="004B02E8" w:rsidRPr="004B02E8" w:rsidRDefault="004B02E8" w:rsidP="004B02E8">
      <w:pPr>
        <w:bidi/>
        <w:jc w:val="center"/>
        <w:rPr>
          <w:rFonts w:cs="David" w:hint="cs"/>
          <w:b/>
          <w:bCs/>
          <w:u w:val="single"/>
          <w:rtl/>
        </w:rPr>
      </w:pPr>
      <w:r w:rsidRPr="004B02E8">
        <w:rPr>
          <w:rFonts w:cs="David" w:hint="cs"/>
          <w:b/>
          <w:bCs/>
          <w:u w:val="single"/>
          <w:rtl/>
        </w:rPr>
        <w:t xml:space="preserve">יום שני, י"ד בתמוז </w:t>
      </w:r>
      <w:proofErr w:type="spellStart"/>
      <w:r w:rsidRPr="004B02E8">
        <w:rPr>
          <w:rFonts w:cs="David" w:hint="cs"/>
          <w:b/>
          <w:bCs/>
          <w:u w:val="single"/>
          <w:rtl/>
        </w:rPr>
        <w:t>התשס"ט</w:t>
      </w:r>
      <w:proofErr w:type="spellEnd"/>
      <w:r w:rsidRPr="004B02E8">
        <w:rPr>
          <w:rFonts w:cs="David" w:hint="cs"/>
          <w:b/>
          <w:bCs/>
          <w:u w:val="single"/>
          <w:rtl/>
        </w:rPr>
        <w:t xml:space="preserve"> (6 ביולי 2009), שעה 09:00</w:t>
      </w:r>
    </w:p>
    <w:p w14:paraId="7FB2AA51" w14:textId="77777777" w:rsidR="004B02E8" w:rsidRPr="004B02E8" w:rsidRDefault="004B02E8" w:rsidP="004B02E8">
      <w:pPr>
        <w:bidi/>
        <w:jc w:val="both"/>
        <w:rPr>
          <w:rFonts w:cs="David"/>
          <w:b/>
          <w:bCs/>
          <w:rtl/>
        </w:rPr>
      </w:pPr>
    </w:p>
    <w:p w14:paraId="043CE64E" w14:textId="77777777" w:rsidR="004B02E8" w:rsidRPr="004B02E8" w:rsidRDefault="004B02E8" w:rsidP="004B02E8">
      <w:pPr>
        <w:tabs>
          <w:tab w:val="left" w:pos="1221"/>
        </w:tabs>
        <w:bidi/>
        <w:jc w:val="both"/>
        <w:rPr>
          <w:rFonts w:cs="David" w:hint="cs"/>
          <w:b/>
          <w:bCs/>
          <w:u w:val="single"/>
          <w:rtl/>
        </w:rPr>
      </w:pPr>
    </w:p>
    <w:p w14:paraId="2F5C01FF" w14:textId="77777777" w:rsidR="004B02E8" w:rsidRPr="004B02E8" w:rsidRDefault="004B02E8" w:rsidP="004B02E8">
      <w:pPr>
        <w:tabs>
          <w:tab w:val="left" w:pos="1221"/>
        </w:tabs>
        <w:bidi/>
        <w:jc w:val="both"/>
        <w:rPr>
          <w:rFonts w:cs="David" w:hint="cs"/>
          <w:rtl/>
        </w:rPr>
      </w:pPr>
      <w:r w:rsidRPr="004B02E8">
        <w:rPr>
          <w:rFonts w:cs="David"/>
          <w:b/>
          <w:bCs/>
          <w:u w:val="single"/>
          <w:rtl/>
        </w:rPr>
        <w:t>סדר היום</w:t>
      </w:r>
      <w:r w:rsidRPr="004B02E8">
        <w:rPr>
          <w:rFonts w:cs="David"/>
          <w:rtl/>
        </w:rPr>
        <w:t>:</w:t>
      </w:r>
      <w:r w:rsidRPr="004B02E8">
        <w:rPr>
          <w:rFonts w:cs="David" w:hint="cs"/>
          <w:b/>
          <w:bCs/>
          <w:rtl/>
        </w:rPr>
        <w:tab/>
      </w:r>
      <w:r w:rsidRPr="004B02E8">
        <w:rPr>
          <w:rFonts w:cs="David" w:hint="cs"/>
          <w:rtl/>
        </w:rPr>
        <w:t xml:space="preserve">א. קביעת מסגרת הדיון להביע אי-אמון בממשלה. </w:t>
      </w:r>
    </w:p>
    <w:p w14:paraId="77C56E4C" w14:textId="77777777" w:rsidR="004B02E8" w:rsidRPr="004B02E8" w:rsidRDefault="004B02E8" w:rsidP="004B02E8">
      <w:pPr>
        <w:tabs>
          <w:tab w:val="left" w:pos="1221"/>
        </w:tabs>
        <w:bidi/>
        <w:jc w:val="both"/>
        <w:rPr>
          <w:rFonts w:cs="David" w:hint="cs"/>
          <w:rtl/>
        </w:rPr>
      </w:pPr>
      <w:r w:rsidRPr="004B02E8">
        <w:rPr>
          <w:rFonts w:cs="David" w:hint="cs"/>
          <w:rtl/>
        </w:rPr>
        <w:tab/>
        <w:t xml:space="preserve">ב. בקשת הממשלה להקדמת הדיון בהצעת חוק זכויות התלמיד (תיקון מס' 2), </w:t>
      </w:r>
    </w:p>
    <w:p w14:paraId="6C255191" w14:textId="77777777" w:rsidR="004B02E8" w:rsidRPr="004B02E8" w:rsidRDefault="004B02E8" w:rsidP="004B02E8">
      <w:pPr>
        <w:tabs>
          <w:tab w:val="left" w:pos="1221"/>
        </w:tabs>
        <w:bidi/>
        <w:jc w:val="both"/>
        <w:rPr>
          <w:rFonts w:cs="David" w:hint="cs"/>
          <w:rtl/>
        </w:rPr>
      </w:pPr>
      <w:r w:rsidRPr="004B02E8">
        <w:rPr>
          <w:rFonts w:cs="David" w:hint="cs"/>
          <w:rtl/>
        </w:rPr>
        <w:tab/>
        <w:t xml:space="preserve">   </w:t>
      </w:r>
      <w:r w:rsidRPr="004B02E8">
        <w:rPr>
          <w:rFonts w:cs="David" w:hint="cs"/>
          <w:b/>
          <w:bCs/>
          <w:rtl/>
        </w:rPr>
        <w:t xml:space="preserve"> </w:t>
      </w:r>
      <w:proofErr w:type="spellStart"/>
      <w:r w:rsidRPr="004B02E8">
        <w:rPr>
          <w:rFonts w:cs="David" w:hint="cs"/>
          <w:rtl/>
        </w:rPr>
        <w:t>התשס"ט</w:t>
      </w:r>
      <w:proofErr w:type="spellEnd"/>
      <w:r w:rsidRPr="004B02E8">
        <w:rPr>
          <w:rFonts w:cs="David" w:hint="cs"/>
          <w:rtl/>
        </w:rPr>
        <w:t xml:space="preserve">-2009 (מ/441), לפני הקריאה הראשונה. </w:t>
      </w:r>
    </w:p>
    <w:p w14:paraId="6EB72088" w14:textId="77777777" w:rsidR="004B02E8" w:rsidRPr="004B02E8" w:rsidRDefault="004B02E8" w:rsidP="004B02E8">
      <w:pPr>
        <w:tabs>
          <w:tab w:val="left" w:pos="1221"/>
        </w:tabs>
        <w:bidi/>
        <w:ind w:left="1221"/>
        <w:jc w:val="both"/>
        <w:rPr>
          <w:rFonts w:cs="David" w:hint="cs"/>
          <w:rtl/>
        </w:rPr>
      </w:pPr>
      <w:r w:rsidRPr="004B02E8">
        <w:rPr>
          <w:rFonts w:cs="David" w:hint="cs"/>
          <w:rtl/>
        </w:rPr>
        <w:t xml:space="preserve">ג. סדרי הדיון בהצעת חוק תקציב המדינה לשנים 2010-2009 והצעת חוק        </w:t>
      </w:r>
      <w:r>
        <w:rPr>
          <w:rFonts w:cs="David" w:hint="cs"/>
          <w:rtl/>
        </w:rPr>
        <w:t xml:space="preserve"> </w:t>
      </w:r>
      <w:r w:rsidRPr="004B02E8">
        <w:rPr>
          <w:rFonts w:cs="David" w:hint="cs"/>
          <w:rtl/>
        </w:rPr>
        <w:t xml:space="preserve">ההתייעלות הכלכלית (תיקוני חקיקה ליישום התכנית הכלכלית לשנים 2009 ו-2010), </w:t>
      </w:r>
      <w:proofErr w:type="spellStart"/>
      <w:r w:rsidRPr="004B02E8">
        <w:rPr>
          <w:rFonts w:cs="David" w:hint="cs"/>
          <w:rtl/>
        </w:rPr>
        <w:t>התשס"ט</w:t>
      </w:r>
      <w:proofErr w:type="spellEnd"/>
      <w:r w:rsidRPr="004B02E8">
        <w:rPr>
          <w:rFonts w:cs="David" w:hint="cs"/>
          <w:rtl/>
        </w:rPr>
        <w:t xml:space="preserve">-2009, בקריאה השנייה ובקריאה השלישית. </w:t>
      </w:r>
    </w:p>
    <w:p w14:paraId="0268012A" w14:textId="77777777" w:rsidR="004B02E8" w:rsidRPr="004B02E8" w:rsidRDefault="004B02E8" w:rsidP="004B02E8">
      <w:pPr>
        <w:bidi/>
        <w:jc w:val="both"/>
        <w:rPr>
          <w:rFonts w:cs="David" w:hint="cs"/>
          <w:b/>
          <w:bCs/>
          <w:rtl/>
        </w:rPr>
      </w:pPr>
    </w:p>
    <w:p w14:paraId="6B015031" w14:textId="77777777" w:rsidR="004B02E8" w:rsidRPr="004B02E8" w:rsidRDefault="004B02E8" w:rsidP="004B02E8">
      <w:pPr>
        <w:bidi/>
        <w:jc w:val="both"/>
        <w:rPr>
          <w:rFonts w:cs="David" w:hint="cs"/>
          <w:rtl/>
        </w:rPr>
      </w:pPr>
    </w:p>
    <w:p w14:paraId="2C6E60E4" w14:textId="77777777" w:rsidR="004B02E8" w:rsidRPr="004B02E8" w:rsidRDefault="004B02E8" w:rsidP="004B02E8">
      <w:pPr>
        <w:bidi/>
        <w:jc w:val="both"/>
        <w:rPr>
          <w:rFonts w:cs="David"/>
          <w:rtl/>
        </w:rPr>
      </w:pPr>
    </w:p>
    <w:p w14:paraId="2187C367" w14:textId="77777777" w:rsidR="004B02E8" w:rsidRPr="004B02E8" w:rsidRDefault="004B02E8" w:rsidP="004B02E8">
      <w:pPr>
        <w:bidi/>
        <w:jc w:val="both"/>
        <w:rPr>
          <w:rFonts w:cs="David"/>
          <w:b/>
          <w:bCs/>
          <w:u w:val="single"/>
          <w:rtl/>
        </w:rPr>
      </w:pPr>
      <w:r w:rsidRPr="004B02E8">
        <w:rPr>
          <w:rFonts w:cs="David"/>
          <w:b/>
          <w:bCs/>
          <w:u w:val="single"/>
          <w:rtl/>
        </w:rPr>
        <w:t>נכחו</w:t>
      </w:r>
      <w:r w:rsidRPr="004B02E8">
        <w:rPr>
          <w:rFonts w:cs="David"/>
          <w:rtl/>
        </w:rPr>
        <w:t>:</w:t>
      </w:r>
    </w:p>
    <w:p w14:paraId="705FFF36" w14:textId="77777777" w:rsidR="004B02E8" w:rsidRPr="004B02E8" w:rsidRDefault="004B02E8" w:rsidP="004B02E8">
      <w:pPr>
        <w:bidi/>
        <w:jc w:val="both"/>
        <w:rPr>
          <w:rFonts w:cs="David"/>
          <w:rtl/>
        </w:rPr>
      </w:pPr>
    </w:p>
    <w:p w14:paraId="2DCEAEAF" w14:textId="77777777" w:rsidR="004B02E8" w:rsidRPr="004B02E8" w:rsidRDefault="004B02E8" w:rsidP="004B02E8">
      <w:pPr>
        <w:tabs>
          <w:tab w:val="left" w:pos="1788"/>
        </w:tabs>
        <w:bidi/>
        <w:jc w:val="both"/>
        <w:rPr>
          <w:rFonts w:cs="David"/>
          <w:rtl/>
        </w:rPr>
      </w:pPr>
      <w:r w:rsidRPr="004B02E8">
        <w:rPr>
          <w:rFonts w:cs="David"/>
          <w:b/>
          <w:bCs/>
          <w:u w:val="single"/>
          <w:rtl/>
        </w:rPr>
        <w:t>חברי הוועדה</w:t>
      </w:r>
      <w:r w:rsidRPr="004B02E8">
        <w:rPr>
          <w:rFonts w:cs="David"/>
          <w:rtl/>
        </w:rPr>
        <w:t>:</w:t>
      </w:r>
    </w:p>
    <w:p w14:paraId="6D1030FC" w14:textId="77777777" w:rsidR="004B02E8" w:rsidRPr="004B02E8" w:rsidRDefault="004B02E8" w:rsidP="004B02E8">
      <w:pPr>
        <w:bidi/>
        <w:jc w:val="both"/>
        <w:rPr>
          <w:rFonts w:cs="David" w:hint="cs"/>
          <w:rtl/>
        </w:rPr>
      </w:pPr>
      <w:r w:rsidRPr="004B02E8">
        <w:rPr>
          <w:rFonts w:cs="David" w:hint="cs"/>
          <w:rtl/>
        </w:rPr>
        <w:t xml:space="preserve">זאב </w:t>
      </w:r>
      <w:proofErr w:type="spellStart"/>
      <w:r w:rsidRPr="004B02E8">
        <w:rPr>
          <w:rFonts w:cs="David" w:hint="cs"/>
          <w:rtl/>
        </w:rPr>
        <w:t>אלקין</w:t>
      </w:r>
      <w:proofErr w:type="spellEnd"/>
      <w:r w:rsidRPr="004B02E8">
        <w:rPr>
          <w:rFonts w:cs="David" w:hint="cs"/>
          <w:rtl/>
        </w:rPr>
        <w:t xml:space="preserve"> </w:t>
      </w:r>
      <w:r w:rsidRPr="004B02E8">
        <w:rPr>
          <w:rFonts w:cs="David"/>
          <w:rtl/>
        </w:rPr>
        <w:t>–</w:t>
      </w:r>
      <w:r w:rsidRPr="004B02E8">
        <w:rPr>
          <w:rFonts w:cs="David" w:hint="cs"/>
          <w:rtl/>
        </w:rPr>
        <w:t xml:space="preserve"> היו"ר</w:t>
      </w:r>
    </w:p>
    <w:p w14:paraId="21342358" w14:textId="77777777" w:rsidR="004B02E8" w:rsidRPr="004B02E8" w:rsidRDefault="004B02E8" w:rsidP="004B02E8">
      <w:pPr>
        <w:bidi/>
        <w:jc w:val="both"/>
        <w:rPr>
          <w:rFonts w:cs="David" w:hint="cs"/>
          <w:rtl/>
        </w:rPr>
      </w:pPr>
      <w:r w:rsidRPr="004B02E8">
        <w:rPr>
          <w:rFonts w:cs="David" w:hint="cs"/>
          <w:rtl/>
        </w:rPr>
        <w:t xml:space="preserve">זבולון </w:t>
      </w:r>
      <w:proofErr w:type="spellStart"/>
      <w:r w:rsidRPr="004B02E8">
        <w:rPr>
          <w:rFonts w:cs="David" w:hint="cs"/>
          <w:rtl/>
        </w:rPr>
        <w:t>אורלב</w:t>
      </w:r>
      <w:proofErr w:type="spellEnd"/>
    </w:p>
    <w:p w14:paraId="683C9ABE" w14:textId="77777777" w:rsidR="004B02E8" w:rsidRPr="004B02E8" w:rsidRDefault="004B02E8" w:rsidP="004B02E8">
      <w:pPr>
        <w:bidi/>
        <w:jc w:val="both"/>
        <w:rPr>
          <w:rFonts w:cs="David" w:hint="cs"/>
          <w:rtl/>
        </w:rPr>
      </w:pPr>
      <w:proofErr w:type="spellStart"/>
      <w:r w:rsidRPr="004B02E8">
        <w:rPr>
          <w:rFonts w:cs="David" w:hint="cs"/>
          <w:rtl/>
        </w:rPr>
        <w:t>רוברט</w:t>
      </w:r>
      <w:proofErr w:type="spellEnd"/>
      <w:r w:rsidRPr="004B02E8">
        <w:rPr>
          <w:rFonts w:cs="David" w:hint="cs"/>
          <w:rtl/>
        </w:rPr>
        <w:t xml:space="preserve"> </w:t>
      </w:r>
      <w:proofErr w:type="spellStart"/>
      <w:r w:rsidRPr="004B02E8">
        <w:rPr>
          <w:rFonts w:cs="David" w:hint="cs"/>
          <w:rtl/>
        </w:rPr>
        <w:t>אילטוב</w:t>
      </w:r>
      <w:proofErr w:type="spellEnd"/>
    </w:p>
    <w:p w14:paraId="78095891" w14:textId="77777777" w:rsidR="004B02E8" w:rsidRPr="004B02E8" w:rsidRDefault="004B02E8" w:rsidP="004B02E8">
      <w:pPr>
        <w:bidi/>
        <w:jc w:val="both"/>
        <w:rPr>
          <w:rFonts w:cs="David" w:hint="cs"/>
          <w:rtl/>
        </w:rPr>
      </w:pPr>
      <w:r w:rsidRPr="004B02E8">
        <w:rPr>
          <w:rFonts w:cs="David" w:hint="cs"/>
          <w:rtl/>
        </w:rPr>
        <w:t>דניאל בן-סימון</w:t>
      </w:r>
    </w:p>
    <w:p w14:paraId="1997A1F2" w14:textId="77777777" w:rsidR="004B02E8" w:rsidRPr="004B02E8" w:rsidRDefault="004B02E8" w:rsidP="004B02E8">
      <w:pPr>
        <w:bidi/>
        <w:jc w:val="both"/>
        <w:rPr>
          <w:rFonts w:cs="David" w:hint="cs"/>
          <w:rtl/>
        </w:rPr>
      </w:pPr>
      <w:r w:rsidRPr="004B02E8">
        <w:rPr>
          <w:rFonts w:cs="David" w:hint="cs"/>
          <w:rtl/>
        </w:rPr>
        <w:t xml:space="preserve">דני </w:t>
      </w:r>
      <w:proofErr w:type="spellStart"/>
      <w:r w:rsidRPr="004B02E8">
        <w:rPr>
          <w:rFonts w:cs="David" w:hint="cs"/>
          <w:rtl/>
        </w:rPr>
        <w:t>דנון</w:t>
      </w:r>
      <w:proofErr w:type="spellEnd"/>
    </w:p>
    <w:p w14:paraId="692C90B6" w14:textId="77777777" w:rsidR="004B02E8" w:rsidRPr="004B02E8" w:rsidRDefault="004B02E8" w:rsidP="004B02E8">
      <w:pPr>
        <w:bidi/>
        <w:jc w:val="both"/>
        <w:rPr>
          <w:rFonts w:cs="David" w:hint="cs"/>
          <w:rtl/>
        </w:rPr>
      </w:pPr>
      <w:r w:rsidRPr="004B02E8">
        <w:rPr>
          <w:rFonts w:cs="David" w:hint="cs"/>
          <w:rtl/>
        </w:rPr>
        <w:t>נסים זאב</w:t>
      </w:r>
    </w:p>
    <w:p w14:paraId="6DB8811D" w14:textId="77777777" w:rsidR="004B02E8" w:rsidRPr="004B02E8" w:rsidRDefault="004B02E8" w:rsidP="004B02E8">
      <w:pPr>
        <w:bidi/>
        <w:jc w:val="both"/>
        <w:rPr>
          <w:rFonts w:cs="David" w:hint="cs"/>
          <w:rtl/>
        </w:rPr>
      </w:pPr>
      <w:r w:rsidRPr="004B02E8">
        <w:rPr>
          <w:rFonts w:cs="David" w:hint="cs"/>
          <w:rtl/>
        </w:rPr>
        <w:t>אחמד טיבי</w:t>
      </w:r>
    </w:p>
    <w:p w14:paraId="5A3E1E0F" w14:textId="77777777" w:rsidR="004B02E8" w:rsidRPr="004B02E8" w:rsidRDefault="004B02E8" w:rsidP="004B02E8">
      <w:pPr>
        <w:bidi/>
        <w:jc w:val="both"/>
        <w:rPr>
          <w:rFonts w:cs="David" w:hint="cs"/>
          <w:rtl/>
        </w:rPr>
      </w:pPr>
      <w:r w:rsidRPr="004B02E8">
        <w:rPr>
          <w:rFonts w:cs="David" w:hint="cs"/>
          <w:rtl/>
        </w:rPr>
        <w:t xml:space="preserve">יריב </w:t>
      </w:r>
      <w:proofErr w:type="spellStart"/>
      <w:r w:rsidRPr="004B02E8">
        <w:rPr>
          <w:rFonts w:cs="David" w:hint="cs"/>
          <w:rtl/>
        </w:rPr>
        <w:t>לוין</w:t>
      </w:r>
      <w:proofErr w:type="spellEnd"/>
    </w:p>
    <w:p w14:paraId="1C140E47" w14:textId="77777777" w:rsidR="004B02E8" w:rsidRPr="004B02E8" w:rsidRDefault="004B02E8" w:rsidP="004B02E8">
      <w:pPr>
        <w:bidi/>
        <w:jc w:val="both"/>
        <w:rPr>
          <w:rFonts w:cs="David" w:hint="cs"/>
          <w:rtl/>
        </w:rPr>
      </w:pPr>
      <w:r w:rsidRPr="004B02E8">
        <w:rPr>
          <w:rFonts w:cs="David" w:hint="cs"/>
          <w:rtl/>
        </w:rPr>
        <w:t xml:space="preserve">מנחם אליעזר </w:t>
      </w:r>
      <w:proofErr w:type="spellStart"/>
      <w:r w:rsidRPr="004B02E8">
        <w:rPr>
          <w:rFonts w:cs="David" w:hint="cs"/>
          <w:rtl/>
        </w:rPr>
        <w:t>מוזס</w:t>
      </w:r>
      <w:proofErr w:type="spellEnd"/>
    </w:p>
    <w:p w14:paraId="487471B0" w14:textId="77777777" w:rsidR="004B02E8" w:rsidRPr="004B02E8" w:rsidRDefault="004B02E8" w:rsidP="004B02E8">
      <w:pPr>
        <w:bidi/>
        <w:jc w:val="both"/>
        <w:rPr>
          <w:rFonts w:cs="David" w:hint="cs"/>
          <w:rtl/>
        </w:rPr>
      </w:pPr>
      <w:r w:rsidRPr="004B02E8">
        <w:rPr>
          <w:rFonts w:cs="David" w:hint="cs"/>
          <w:rtl/>
        </w:rPr>
        <w:t xml:space="preserve">אברהם </w:t>
      </w:r>
      <w:proofErr w:type="spellStart"/>
      <w:r w:rsidRPr="004B02E8">
        <w:rPr>
          <w:rFonts w:cs="David" w:hint="cs"/>
          <w:rtl/>
        </w:rPr>
        <w:t>מיכאלי</w:t>
      </w:r>
      <w:proofErr w:type="spellEnd"/>
    </w:p>
    <w:p w14:paraId="363A5A1C" w14:textId="77777777" w:rsidR="004B02E8" w:rsidRPr="004B02E8" w:rsidRDefault="004B02E8" w:rsidP="004B02E8">
      <w:pPr>
        <w:bidi/>
        <w:jc w:val="both"/>
        <w:rPr>
          <w:rFonts w:cs="David" w:hint="cs"/>
          <w:rtl/>
        </w:rPr>
      </w:pPr>
      <w:r w:rsidRPr="004B02E8">
        <w:rPr>
          <w:rFonts w:cs="David" w:hint="cs"/>
          <w:rtl/>
        </w:rPr>
        <w:t xml:space="preserve">ציון </w:t>
      </w:r>
      <w:proofErr w:type="spellStart"/>
      <w:r w:rsidRPr="004B02E8">
        <w:rPr>
          <w:rFonts w:cs="David" w:hint="cs"/>
          <w:rtl/>
        </w:rPr>
        <w:t>פיניאן</w:t>
      </w:r>
      <w:proofErr w:type="spellEnd"/>
    </w:p>
    <w:p w14:paraId="779FB098" w14:textId="77777777" w:rsidR="004B02E8" w:rsidRPr="004B02E8" w:rsidRDefault="004B02E8" w:rsidP="004B02E8">
      <w:pPr>
        <w:bidi/>
        <w:jc w:val="both"/>
        <w:rPr>
          <w:rFonts w:cs="David" w:hint="cs"/>
          <w:rtl/>
        </w:rPr>
      </w:pPr>
      <w:r w:rsidRPr="004B02E8">
        <w:rPr>
          <w:rFonts w:cs="David" w:hint="cs"/>
          <w:rtl/>
        </w:rPr>
        <w:t>דוד רותם</w:t>
      </w:r>
    </w:p>
    <w:p w14:paraId="4446C1E9" w14:textId="77777777" w:rsidR="004B02E8" w:rsidRPr="004B02E8" w:rsidRDefault="004B02E8" w:rsidP="004B02E8">
      <w:pPr>
        <w:bidi/>
        <w:jc w:val="both"/>
        <w:rPr>
          <w:rFonts w:cs="David" w:hint="cs"/>
          <w:rtl/>
        </w:rPr>
      </w:pPr>
    </w:p>
    <w:p w14:paraId="6989E9E0" w14:textId="77777777" w:rsidR="004B02E8" w:rsidRPr="004B02E8" w:rsidRDefault="004B02E8" w:rsidP="004B02E8">
      <w:pPr>
        <w:bidi/>
        <w:jc w:val="both"/>
        <w:rPr>
          <w:rFonts w:cs="David" w:hint="cs"/>
          <w:rtl/>
        </w:rPr>
      </w:pPr>
    </w:p>
    <w:p w14:paraId="6ADE153B" w14:textId="77777777" w:rsidR="004B02E8" w:rsidRPr="004B02E8" w:rsidRDefault="004B02E8" w:rsidP="004B02E8">
      <w:pPr>
        <w:bidi/>
        <w:jc w:val="both"/>
        <w:rPr>
          <w:rFonts w:cs="David" w:hint="cs"/>
          <w:rtl/>
        </w:rPr>
      </w:pPr>
      <w:r w:rsidRPr="004B02E8">
        <w:rPr>
          <w:rFonts w:cs="David" w:hint="cs"/>
          <w:rtl/>
        </w:rPr>
        <w:t>רחל אדטו</w:t>
      </w:r>
    </w:p>
    <w:p w14:paraId="64E176FC" w14:textId="77777777" w:rsidR="004B02E8" w:rsidRPr="004B02E8" w:rsidRDefault="004B02E8" w:rsidP="004B02E8">
      <w:pPr>
        <w:bidi/>
        <w:jc w:val="both"/>
        <w:rPr>
          <w:rFonts w:cs="David" w:hint="cs"/>
          <w:rtl/>
        </w:rPr>
      </w:pPr>
      <w:r w:rsidRPr="004B02E8">
        <w:rPr>
          <w:rFonts w:cs="David" w:hint="cs"/>
          <w:rtl/>
        </w:rPr>
        <w:t>יעקב אדרי</w:t>
      </w:r>
    </w:p>
    <w:p w14:paraId="389E99CF" w14:textId="77777777" w:rsidR="004B02E8" w:rsidRPr="004B02E8" w:rsidRDefault="004B02E8" w:rsidP="004B02E8">
      <w:pPr>
        <w:bidi/>
        <w:jc w:val="both"/>
        <w:rPr>
          <w:rFonts w:cs="David" w:hint="cs"/>
          <w:rtl/>
        </w:rPr>
      </w:pPr>
      <w:r w:rsidRPr="004B02E8">
        <w:rPr>
          <w:rFonts w:cs="David" w:hint="cs"/>
          <w:rtl/>
        </w:rPr>
        <w:t>חיים אורון</w:t>
      </w:r>
    </w:p>
    <w:p w14:paraId="377F6222" w14:textId="77777777" w:rsidR="004B02E8" w:rsidRPr="004B02E8" w:rsidRDefault="004B02E8" w:rsidP="004B02E8">
      <w:pPr>
        <w:bidi/>
        <w:jc w:val="both"/>
        <w:rPr>
          <w:rFonts w:cs="David" w:hint="cs"/>
          <w:rtl/>
        </w:rPr>
      </w:pPr>
      <w:r w:rsidRPr="004B02E8">
        <w:rPr>
          <w:rFonts w:cs="David" w:hint="cs"/>
          <w:rtl/>
        </w:rPr>
        <w:t>שלמה מולה</w:t>
      </w:r>
    </w:p>
    <w:p w14:paraId="2CE47437" w14:textId="77777777" w:rsidR="004B02E8" w:rsidRPr="004B02E8" w:rsidRDefault="004B02E8" w:rsidP="004B02E8">
      <w:pPr>
        <w:bidi/>
        <w:jc w:val="both"/>
        <w:rPr>
          <w:rFonts w:cs="David" w:hint="cs"/>
          <w:rtl/>
        </w:rPr>
      </w:pPr>
      <w:r w:rsidRPr="004B02E8">
        <w:rPr>
          <w:rFonts w:cs="David" w:hint="cs"/>
          <w:rtl/>
        </w:rPr>
        <w:t xml:space="preserve">משה </w:t>
      </w:r>
      <w:proofErr w:type="spellStart"/>
      <w:r w:rsidRPr="004B02E8">
        <w:rPr>
          <w:rFonts w:cs="David" w:hint="cs"/>
          <w:rtl/>
        </w:rPr>
        <w:t>מטלון</w:t>
      </w:r>
      <w:proofErr w:type="spellEnd"/>
    </w:p>
    <w:p w14:paraId="534B2EDB" w14:textId="77777777" w:rsidR="004B02E8" w:rsidRPr="004B02E8" w:rsidRDefault="004B02E8" w:rsidP="004B02E8">
      <w:pPr>
        <w:bidi/>
        <w:jc w:val="both"/>
        <w:rPr>
          <w:rFonts w:cs="David" w:hint="cs"/>
          <w:rtl/>
        </w:rPr>
      </w:pPr>
    </w:p>
    <w:p w14:paraId="06516F57" w14:textId="77777777" w:rsidR="004B02E8" w:rsidRPr="004B02E8" w:rsidRDefault="004B02E8" w:rsidP="004B02E8">
      <w:pPr>
        <w:bidi/>
        <w:jc w:val="both"/>
        <w:rPr>
          <w:rFonts w:cs="David"/>
          <w:rtl/>
        </w:rPr>
      </w:pPr>
    </w:p>
    <w:p w14:paraId="7D28FFAB" w14:textId="77777777" w:rsidR="004B02E8" w:rsidRPr="004B02E8" w:rsidRDefault="004B02E8" w:rsidP="004B02E8">
      <w:pPr>
        <w:tabs>
          <w:tab w:val="left" w:pos="1788"/>
          <w:tab w:val="left" w:pos="3631"/>
        </w:tabs>
        <w:bidi/>
        <w:jc w:val="both"/>
        <w:rPr>
          <w:rFonts w:cs="David" w:hint="cs"/>
          <w:rtl/>
        </w:rPr>
      </w:pPr>
      <w:r w:rsidRPr="004B02E8">
        <w:rPr>
          <w:rFonts w:cs="David"/>
          <w:b/>
          <w:bCs/>
          <w:u w:val="single"/>
          <w:rtl/>
        </w:rPr>
        <w:t>מוזמנים</w:t>
      </w:r>
      <w:r w:rsidRPr="004B02E8">
        <w:rPr>
          <w:rFonts w:cs="David"/>
          <w:rtl/>
        </w:rPr>
        <w:t>:</w:t>
      </w:r>
    </w:p>
    <w:p w14:paraId="28E543A0" w14:textId="77777777" w:rsidR="004B02E8" w:rsidRPr="004B02E8" w:rsidRDefault="004B02E8" w:rsidP="004B02E8">
      <w:pPr>
        <w:bidi/>
        <w:jc w:val="both"/>
        <w:rPr>
          <w:rFonts w:cs="David" w:hint="cs"/>
          <w:rtl/>
        </w:rPr>
      </w:pPr>
      <w:r w:rsidRPr="004B02E8">
        <w:rPr>
          <w:rFonts w:cs="David" w:hint="cs"/>
          <w:rtl/>
        </w:rPr>
        <w:t>מזכיר הכנסת איל ינון</w:t>
      </w:r>
    </w:p>
    <w:p w14:paraId="7E601861" w14:textId="77777777" w:rsidR="004B02E8" w:rsidRPr="004B02E8" w:rsidRDefault="004B02E8" w:rsidP="004B02E8">
      <w:pPr>
        <w:bidi/>
        <w:jc w:val="both"/>
        <w:rPr>
          <w:rFonts w:cs="David" w:hint="cs"/>
          <w:rtl/>
        </w:rPr>
      </w:pPr>
      <w:r w:rsidRPr="004B02E8">
        <w:rPr>
          <w:rFonts w:cs="David" w:hint="cs"/>
          <w:rtl/>
        </w:rPr>
        <w:t>דורית מורג  -  יועצת משפטית, משרד החינוך</w:t>
      </w:r>
    </w:p>
    <w:p w14:paraId="4794377A" w14:textId="77777777" w:rsidR="004B02E8" w:rsidRPr="004B02E8" w:rsidRDefault="004B02E8" w:rsidP="004B02E8">
      <w:pPr>
        <w:bidi/>
        <w:jc w:val="both"/>
        <w:rPr>
          <w:rFonts w:cs="David" w:hint="cs"/>
          <w:rtl/>
        </w:rPr>
      </w:pPr>
      <w:r w:rsidRPr="004B02E8">
        <w:rPr>
          <w:rFonts w:cs="David" w:hint="cs"/>
          <w:rtl/>
        </w:rPr>
        <w:t>לירן שפיגל  -  לשכה משפטית, משרד החינוך</w:t>
      </w:r>
    </w:p>
    <w:p w14:paraId="1C210F13" w14:textId="77777777" w:rsidR="004B02E8" w:rsidRPr="004B02E8" w:rsidRDefault="004B02E8" w:rsidP="004B02E8">
      <w:pPr>
        <w:bidi/>
        <w:jc w:val="both"/>
        <w:rPr>
          <w:rFonts w:cs="David" w:hint="cs"/>
          <w:rtl/>
        </w:rPr>
      </w:pPr>
      <w:r w:rsidRPr="004B02E8">
        <w:rPr>
          <w:rFonts w:cs="David" w:hint="cs"/>
          <w:rtl/>
        </w:rPr>
        <w:t>יעל פרבר</w:t>
      </w:r>
    </w:p>
    <w:p w14:paraId="3B4C17E1" w14:textId="77777777" w:rsidR="004B02E8" w:rsidRPr="004B02E8" w:rsidRDefault="004B02E8" w:rsidP="004B02E8">
      <w:pPr>
        <w:bidi/>
        <w:jc w:val="both"/>
        <w:rPr>
          <w:rFonts w:cs="David"/>
          <w:rtl/>
        </w:rPr>
      </w:pPr>
    </w:p>
    <w:p w14:paraId="713CF39E" w14:textId="77777777" w:rsidR="004B02E8" w:rsidRPr="004B02E8" w:rsidRDefault="004B02E8" w:rsidP="004B02E8">
      <w:pPr>
        <w:tabs>
          <w:tab w:val="left" w:pos="1930"/>
        </w:tabs>
        <w:bidi/>
        <w:jc w:val="both"/>
        <w:rPr>
          <w:rFonts w:cs="David" w:hint="cs"/>
          <w:rtl/>
        </w:rPr>
      </w:pPr>
      <w:r w:rsidRPr="004B02E8">
        <w:rPr>
          <w:rFonts w:cs="David"/>
          <w:b/>
          <w:bCs/>
          <w:u w:val="single"/>
          <w:rtl/>
        </w:rPr>
        <w:t>יוע</w:t>
      </w:r>
      <w:r w:rsidRPr="004B02E8">
        <w:rPr>
          <w:rFonts w:cs="David" w:hint="cs"/>
          <w:b/>
          <w:bCs/>
          <w:u w:val="single"/>
          <w:rtl/>
        </w:rPr>
        <w:t>צת</w:t>
      </w:r>
      <w:r w:rsidRPr="004B02E8">
        <w:rPr>
          <w:rFonts w:cs="David"/>
          <w:b/>
          <w:bCs/>
          <w:u w:val="single"/>
          <w:rtl/>
        </w:rPr>
        <w:t xml:space="preserve"> משפטי</w:t>
      </w:r>
      <w:r w:rsidRPr="004B02E8">
        <w:rPr>
          <w:rFonts w:cs="David" w:hint="cs"/>
          <w:b/>
          <w:bCs/>
          <w:u w:val="single"/>
          <w:rtl/>
        </w:rPr>
        <w:t>ת</w:t>
      </w:r>
      <w:r w:rsidRPr="004B02E8">
        <w:rPr>
          <w:rFonts w:cs="David"/>
          <w:rtl/>
        </w:rPr>
        <w:t>:</w:t>
      </w:r>
      <w:r w:rsidRPr="004B02E8">
        <w:rPr>
          <w:rFonts w:cs="David" w:hint="cs"/>
          <w:rtl/>
        </w:rPr>
        <w:tab/>
        <w:t>ארבל אסטרחן</w:t>
      </w:r>
    </w:p>
    <w:p w14:paraId="4A5AEF48" w14:textId="77777777" w:rsidR="004B02E8" w:rsidRPr="004B02E8" w:rsidRDefault="004B02E8" w:rsidP="004B02E8">
      <w:pPr>
        <w:bidi/>
        <w:jc w:val="both"/>
        <w:rPr>
          <w:rFonts w:cs="David"/>
          <w:rtl/>
        </w:rPr>
      </w:pPr>
    </w:p>
    <w:p w14:paraId="1D9A72CD" w14:textId="77777777" w:rsidR="004B02E8" w:rsidRPr="004B02E8" w:rsidRDefault="004B02E8" w:rsidP="004B02E8">
      <w:pPr>
        <w:tabs>
          <w:tab w:val="left" w:pos="1930"/>
        </w:tabs>
        <w:bidi/>
        <w:jc w:val="both"/>
        <w:rPr>
          <w:rFonts w:cs="David" w:hint="cs"/>
          <w:b/>
          <w:bCs/>
          <w:rtl/>
        </w:rPr>
      </w:pPr>
      <w:r w:rsidRPr="004B02E8">
        <w:rPr>
          <w:rFonts w:cs="David"/>
          <w:b/>
          <w:bCs/>
          <w:u w:val="single"/>
          <w:rtl/>
        </w:rPr>
        <w:t>מנהלת הוועדה</w:t>
      </w:r>
      <w:r w:rsidRPr="004B02E8">
        <w:rPr>
          <w:rFonts w:cs="David"/>
          <w:rtl/>
        </w:rPr>
        <w:t>:</w:t>
      </w:r>
      <w:r w:rsidRPr="004B02E8">
        <w:rPr>
          <w:rFonts w:cs="David" w:hint="cs"/>
          <w:rtl/>
        </w:rPr>
        <w:tab/>
        <w:t>אתי בן-יוסף</w:t>
      </w:r>
    </w:p>
    <w:p w14:paraId="4932ED8D" w14:textId="77777777" w:rsidR="004B02E8" w:rsidRPr="004B02E8" w:rsidRDefault="004B02E8" w:rsidP="004B02E8">
      <w:pPr>
        <w:bidi/>
        <w:jc w:val="both"/>
        <w:rPr>
          <w:rFonts w:cs="David"/>
          <w:rtl/>
        </w:rPr>
      </w:pPr>
    </w:p>
    <w:p w14:paraId="41D01436" w14:textId="77777777" w:rsidR="004B02E8" w:rsidRPr="004B02E8" w:rsidRDefault="004B02E8" w:rsidP="004B02E8">
      <w:pPr>
        <w:tabs>
          <w:tab w:val="left" w:pos="1930"/>
        </w:tabs>
        <w:bidi/>
        <w:jc w:val="both"/>
        <w:rPr>
          <w:rFonts w:cs="David" w:hint="cs"/>
          <w:rtl/>
        </w:rPr>
      </w:pPr>
      <w:r w:rsidRPr="004B02E8">
        <w:rPr>
          <w:rFonts w:cs="David" w:hint="cs"/>
          <w:b/>
          <w:bCs/>
          <w:u w:val="single"/>
          <w:rtl/>
        </w:rPr>
        <w:t>קצרנית:</w:t>
      </w:r>
      <w:r w:rsidRPr="004B02E8">
        <w:rPr>
          <w:rFonts w:cs="David" w:hint="cs"/>
          <w:rtl/>
        </w:rPr>
        <w:tab/>
        <w:t>חנה כהן</w:t>
      </w:r>
    </w:p>
    <w:p w14:paraId="66A43B39" w14:textId="77777777" w:rsidR="004B02E8" w:rsidRPr="004B02E8" w:rsidRDefault="004B02E8" w:rsidP="004B02E8">
      <w:pPr>
        <w:bidi/>
        <w:jc w:val="both"/>
        <w:rPr>
          <w:rFonts w:cs="David" w:hint="cs"/>
          <w:b/>
          <w:bCs/>
          <w:rtl/>
        </w:rPr>
      </w:pPr>
    </w:p>
    <w:p w14:paraId="4580F138" w14:textId="77777777" w:rsidR="004B02E8" w:rsidRPr="004B02E8" w:rsidRDefault="004B02E8" w:rsidP="004B02E8">
      <w:pPr>
        <w:bidi/>
        <w:jc w:val="both"/>
        <w:rPr>
          <w:rFonts w:cs="David" w:hint="cs"/>
          <w:rtl/>
        </w:rPr>
      </w:pPr>
    </w:p>
    <w:p w14:paraId="7EB2C051" w14:textId="77777777" w:rsidR="004B02E8" w:rsidRDefault="004B02E8" w:rsidP="004B02E8">
      <w:pPr>
        <w:bidi/>
        <w:jc w:val="center"/>
        <w:rPr>
          <w:rFonts w:cs="David" w:hint="cs"/>
          <w:b/>
          <w:bCs/>
          <w:u w:val="single"/>
          <w:rtl/>
        </w:rPr>
      </w:pPr>
      <w:r w:rsidRPr="004B02E8">
        <w:rPr>
          <w:rFonts w:cs="David"/>
          <w:rtl/>
        </w:rPr>
        <w:br w:type="page"/>
      </w:r>
    </w:p>
    <w:p w14:paraId="2A88CE80" w14:textId="77777777" w:rsidR="004B02E8" w:rsidRDefault="004B02E8" w:rsidP="004B02E8">
      <w:pPr>
        <w:bidi/>
        <w:jc w:val="center"/>
        <w:rPr>
          <w:rFonts w:cs="David" w:hint="cs"/>
          <w:b/>
          <w:bCs/>
          <w:u w:val="single"/>
          <w:rtl/>
        </w:rPr>
      </w:pPr>
    </w:p>
    <w:p w14:paraId="5D66CDB4" w14:textId="77777777" w:rsidR="004B02E8" w:rsidRDefault="004B02E8" w:rsidP="004B02E8">
      <w:pPr>
        <w:bidi/>
        <w:jc w:val="center"/>
        <w:rPr>
          <w:rFonts w:cs="David" w:hint="cs"/>
          <w:b/>
          <w:bCs/>
          <w:u w:val="single"/>
          <w:rtl/>
        </w:rPr>
      </w:pPr>
    </w:p>
    <w:p w14:paraId="4BEE5DFD" w14:textId="77777777" w:rsidR="004B02E8" w:rsidRPr="004B02E8" w:rsidRDefault="004B02E8" w:rsidP="004B02E8">
      <w:pPr>
        <w:bidi/>
        <w:jc w:val="center"/>
        <w:rPr>
          <w:rFonts w:cs="David" w:hint="cs"/>
          <w:rtl/>
        </w:rPr>
      </w:pPr>
      <w:r w:rsidRPr="004B02E8">
        <w:rPr>
          <w:rFonts w:cs="David" w:hint="cs"/>
          <w:b/>
          <w:bCs/>
          <w:u w:val="single"/>
          <w:rtl/>
        </w:rPr>
        <w:t>קביעת מסגרת הדיון להצעות להביע אי-אמון בממשלה</w:t>
      </w:r>
    </w:p>
    <w:p w14:paraId="12988675" w14:textId="77777777" w:rsidR="004B02E8" w:rsidRDefault="004B02E8" w:rsidP="004B02E8">
      <w:pPr>
        <w:bidi/>
        <w:jc w:val="both"/>
        <w:rPr>
          <w:rFonts w:cs="David" w:hint="cs"/>
          <w:rtl/>
        </w:rPr>
      </w:pPr>
    </w:p>
    <w:p w14:paraId="006AFE4A" w14:textId="77777777" w:rsidR="004B02E8" w:rsidRDefault="004B02E8" w:rsidP="004B02E8">
      <w:pPr>
        <w:bidi/>
        <w:jc w:val="both"/>
        <w:rPr>
          <w:rFonts w:cs="David" w:hint="cs"/>
          <w:rtl/>
        </w:rPr>
      </w:pPr>
    </w:p>
    <w:p w14:paraId="23AA10CF" w14:textId="77777777" w:rsidR="004B02E8" w:rsidRPr="004B02E8" w:rsidRDefault="004B02E8" w:rsidP="004B02E8">
      <w:pPr>
        <w:bidi/>
        <w:jc w:val="both"/>
        <w:rPr>
          <w:rFonts w:cs="David" w:hint="cs"/>
          <w:rtl/>
        </w:rPr>
      </w:pPr>
    </w:p>
    <w:p w14:paraId="4E53AA52" w14:textId="77777777" w:rsidR="004B02E8" w:rsidRPr="004B02E8" w:rsidRDefault="004B02E8" w:rsidP="004B02E8">
      <w:pPr>
        <w:bidi/>
        <w:jc w:val="both"/>
        <w:rPr>
          <w:rFonts w:cs="David" w:hint="cs"/>
          <w:u w:val="single"/>
          <w:rtl/>
        </w:rPr>
      </w:pPr>
      <w:r w:rsidRPr="004B02E8">
        <w:rPr>
          <w:rFonts w:cs="David" w:hint="cs"/>
          <w:u w:val="single"/>
          <w:rtl/>
        </w:rPr>
        <w:t xml:space="preserve">היו"ר זאב </w:t>
      </w:r>
      <w:proofErr w:type="spellStart"/>
      <w:r w:rsidRPr="004B02E8">
        <w:rPr>
          <w:rFonts w:cs="David" w:hint="cs"/>
          <w:u w:val="single"/>
          <w:rtl/>
        </w:rPr>
        <w:t>אלקין</w:t>
      </w:r>
      <w:proofErr w:type="spellEnd"/>
      <w:r w:rsidRPr="004B02E8">
        <w:rPr>
          <w:rFonts w:cs="David" w:hint="cs"/>
          <w:u w:val="single"/>
          <w:rtl/>
        </w:rPr>
        <w:t>:</w:t>
      </w:r>
    </w:p>
    <w:p w14:paraId="7AB9D7F3" w14:textId="77777777" w:rsidR="004B02E8" w:rsidRPr="004B02E8" w:rsidRDefault="004B02E8" w:rsidP="004B02E8">
      <w:pPr>
        <w:bidi/>
        <w:jc w:val="both"/>
        <w:rPr>
          <w:rFonts w:cs="David" w:hint="cs"/>
          <w:rtl/>
        </w:rPr>
      </w:pPr>
    </w:p>
    <w:p w14:paraId="469E8ACD" w14:textId="77777777" w:rsidR="004B02E8" w:rsidRPr="004B02E8" w:rsidRDefault="004B02E8" w:rsidP="004B02E8">
      <w:pPr>
        <w:bidi/>
        <w:jc w:val="both"/>
        <w:rPr>
          <w:rFonts w:cs="David" w:hint="cs"/>
          <w:rtl/>
        </w:rPr>
      </w:pPr>
      <w:r w:rsidRPr="004B02E8">
        <w:rPr>
          <w:rFonts w:cs="David" w:hint="cs"/>
          <w:rtl/>
        </w:rPr>
        <w:tab/>
        <w:t xml:space="preserve">בוקר טוב לחברים,  אנחנו פותחים את הישיבה בנושא הראשון על סדר היום: קביעת מסגרת הדיון להצעות להביע אי-אמון בממשלה. הוגשו שתי הצעות אי-אמון, אחת של סיעת קדימה בנושא: מדיניות המסים האכזרית של ראש הממשלה בתקציב המדינה, הענשת העניים ומתן הטבות לעשירים; ההצעה השנייה היא של סיעות </w:t>
      </w:r>
      <w:proofErr w:type="spellStart"/>
      <w:r w:rsidRPr="004B02E8">
        <w:rPr>
          <w:rFonts w:cs="David" w:hint="cs"/>
          <w:rtl/>
        </w:rPr>
        <w:t>רע"ם</w:t>
      </w:r>
      <w:proofErr w:type="spellEnd"/>
      <w:r w:rsidRPr="004B02E8">
        <w:rPr>
          <w:rFonts w:cs="David" w:hint="cs"/>
          <w:rtl/>
        </w:rPr>
        <w:t>-</w:t>
      </w:r>
      <w:proofErr w:type="spellStart"/>
      <w:r w:rsidRPr="004B02E8">
        <w:rPr>
          <w:rFonts w:cs="David" w:hint="cs"/>
          <w:rtl/>
        </w:rPr>
        <w:t>תע"ל</w:t>
      </w:r>
      <w:proofErr w:type="spellEnd"/>
      <w:r w:rsidRPr="004B02E8">
        <w:rPr>
          <w:rFonts w:cs="David" w:hint="cs"/>
          <w:rtl/>
        </w:rPr>
        <w:t>-</w:t>
      </w:r>
      <w:proofErr w:type="spellStart"/>
      <w:r w:rsidRPr="004B02E8">
        <w:rPr>
          <w:rFonts w:cs="David" w:hint="cs"/>
          <w:rtl/>
        </w:rPr>
        <w:t>חד"ש</w:t>
      </w:r>
      <w:proofErr w:type="spellEnd"/>
      <w:r w:rsidRPr="004B02E8">
        <w:rPr>
          <w:rFonts w:cs="David" w:hint="cs"/>
          <w:rtl/>
        </w:rPr>
        <w:t xml:space="preserve"> </w:t>
      </w:r>
      <w:proofErr w:type="spellStart"/>
      <w:r w:rsidRPr="004B02E8">
        <w:rPr>
          <w:rFonts w:cs="David" w:hint="cs"/>
          <w:rtl/>
        </w:rPr>
        <w:t>ובל"ד</w:t>
      </w:r>
      <w:proofErr w:type="spellEnd"/>
      <w:r w:rsidRPr="004B02E8">
        <w:rPr>
          <w:rFonts w:cs="David" w:hint="cs"/>
          <w:rtl/>
        </w:rPr>
        <w:t xml:space="preserve"> בנושא: המשך כהונתו של אביגדור ליברמן כשר החוץ בממשלה. </w:t>
      </w:r>
    </w:p>
    <w:p w14:paraId="4B3FA853" w14:textId="77777777" w:rsidR="004B02E8" w:rsidRPr="004B02E8" w:rsidRDefault="004B02E8" w:rsidP="004B02E8">
      <w:pPr>
        <w:bidi/>
        <w:jc w:val="both"/>
        <w:rPr>
          <w:rFonts w:cs="David" w:hint="cs"/>
          <w:rtl/>
        </w:rPr>
      </w:pPr>
    </w:p>
    <w:p w14:paraId="6429476D" w14:textId="77777777" w:rsidR="004B02E8" w:rsidRPr="004B02E8" w:rsidRDefault="004B02E8" w:rsidP="004B02E8">
      <w:pPr>
        <w:bidi/>
        <w:jc w:val="both"/>
        <w:rPr>
          <w:rFonts w:cs="David" w:hint="cs"/>
          <w:rtl/>
        </w:rPr>
      </w:pPr>
      <w:r w:rsidRPr="004B02E8">
        <w:rPr>
          <w:rFonts w:cs="David" w:hint="cs"/>
          <w:rtl/>
        </w:rPr>
        <w:tab/>
        <w:t>אנחנו צריכים להכריע בין שתי אפשרויות שכרגיל עומדות על סדר היום. בדרך כלל מסגרת הזמן היא של 10 דקות לכל מציע ושלוש דקות או חמש דקות לכל סיעה. למעשה לא נמצא כאן אף נציג של הסיעות שהגישו אי-אמון.</w:t>
      </w:r>
    </w:p>
    <w:p w14:paraId="1EA6012F" w14:textId="77777777" w:rsidR="004B02E8" w:rsidRPr="004B02E8" w:rsidRDefault="004B02E8" w:rsidP="004B02E8">
      <w:pPr>
        <w:bidi/>
        <w:jc w:val="both"/>
        <w:rPr>
          <w:rFonts w:cs="David" w:hint="cs"/>
          <w:rtl/>
        </w:rPr>
      </w:pPr>
    </w:p>
    <w:p w14:paraId="618820B8" w14:textId="77777777" w:rsidR="004B02E8" w:rsidRPr="004B02E8" w:rsidRDefault="004B02E8" w:rsidP="004B02E8">
      <w:pPr>
        <w:bidi/>
        <w:jc w:val="both"/>
        <w:rPr>
          <w:rFonts w:cs="David" w:hint="cs"/>
          <w:rtl/>
        </w:rPr>
      </w:pPr>
      <w:r w:rsidRPr="004B02E8">
        <w:rPr>
          <w:rFonts w:cs="David" w:hint="cs"/>
          <w:u w:val="single"/>
          <w:rtl/>
        </w:rPr>
        <w:t>נסים זאב:</w:t>
      </w:r>
    </w:p>
    <w:p w14:paraId="3E5C18F9" w14:textId="77777777" w:rsidR="004B02E8" w:rsidRPr="004B02E8" w:rsidRDefault="004B02E8" w:rsidP="004B02E8">
      <w:pPr>
        <w:bidi/>
        <w:jc w:val="both"/>
        <w:rPr>
          <w:rFonts w:cs="David" w:hint="cs"/>
          <w:rtl/>
        </w:rPr>
      </w:pPr>
    </w:p>
    <w:p w14:paraId="6E36D209" w14:textId="77777777" w:rsidR="004B02E8" w:rsidRPr="004B02E8" w:rsidRDefault="004B02E8" w:rsidP="004B02E8">
      <w:pPr>
        <w:bidi/>
        <w:jc w:val="both"/>
        <w:rPr>
          <w:rFonts w:cs="David" w:hint="cs"/>
          <w:rtl/>
        </w:rPr>
      </w:pPr>
      <w:r w:rsidRPr="004B02E8">
        <w:rPr>
          <w:rFonts w:cs="David" w:hint="cs"/>
          <w:rtl/>
        </w:rPr>
        <w:tab/>
        <w:t xml:space="preserve"> אולי הם חזרו בהם. </w:t>
      </w:r>
    </w:p>
    <w:p w14:paraId="48248B58" w14:textId="77777777" w:rsidR="004B02E8" w:rsidRPr="004B02E8" w:rsidRDefault="004B02E8" w:rsidP="004B02E8">
      <w:pPr>
        <w:bidi/>
        <w:jc w:val="both"/>
        <w:rPr>
          <w:rFonts w:cs="David" w:hint="cs"/>
          <w:rtl/>
        </w:rPr>
      </w:pPr>
    </w:p>
    <w:p w14:paraId="3D029459" w14:textId="77777777" w:rsidR="004B02E8" w:rsidRPr="004B02E8" w:rsidRDefault="004B02E8" w:rsidP="004B02E8">
      <w:pPr>
        <w:bidi/>
        <w:jc w:val="both"/>
        <w:rPr>
          <w:rFonts w:cs="David" w:hint="cs"/>
          <w:u w:val="single"/>
          <w:rtl/>
        </w:rPr>
      </w:pPr>
      <w:r w:rsidRPr="004B02E8">
        <w:rPr>
          <w:rFonts w:cs="David" w:hint="cs"/>
          <w:u w:val="single"/>
          <w:rtl/>
        </w:rPr>
        <w:t xml:space="preserve">היו"ר זאב </w:t>
      </w:r>
      <w:proofErr w:type="spellStart"/>
      <w:r w:rsidRPr="004B02E8">
        <w:rPr>
          <w:rFonts w:cs="David" w:hint="cs"/>
          <w:u w:val="single"/>
          <w:rtl/>
        </w:rPr>
        <w:t>אלקין</w:t>
      </w:r>
      <w:proofErr w:type="spellEnd"/>
      <w:r w:rsidRPr="004B02E8">
        <w:rPr>
          <w:rFonts w:cs="David" w:hint="cs"/>
          <w:u w:val="single"/>
          <w:rtl/>
        </w:rPr>
        <w:t>:</w:t>
      </w:r>
    </w:p>
    <w:p w14:paraId="2701EAF5" w14:textId="77777777" w:rsidR="004B02E8" w:rsidRPr="004B02E8" w:rsidRDefault="004B02E8" w:rsidP="004B02E8">
      <w:pPr>
        <w:bidi/>
        <w:jc w:val="both"/>
        <w:rPr>
          <w:rFonts w:cs="David" w:hint="cs"/>
          <w:rtl/>
        </w:rPr>
      </w:pPr>
    </w:p>
    <w:p w14:paraId="0F9F7D91" w14:textId="77777777" w:rsidR="004B02E8" w:rsidRPr="004B02E8" w:rsidRDefault="004B02E8" w:rsidP="004B02E8">
      <w:pPr>
        <w:bidi/>
        <w:jc w:val="both"/>
        <w:rPr>
          <w:rFonts w:cs="David" w:hint="cs"/>
          <w:rtl/>
        </w:rPr>
      </w:pPr>
      <w:r w:rsidRPr="004B02E8">
        <w:rPr>
          <w:rFonts w:cs="David" w:hint="cs"/>
          <w:rtl/>
        </w:rPr>
        <w:tab/>
        <w:t xml:space="preserve"> אני מציע לקבוע מסגרת של עשר דקות לכל מציע ושלוש דקות לכל סיעה.</w:t>
      </w:r>
    </w:p>
    <w:p w14:paraId="74A0DEDE" w14:textId="77777777" w:rsidR="004B02E8" w:rsidRPr="004B02E8" w:rsidRDefault="004B02E8" w:rsidP="004B02E8">
      <w:pPr>
        <w:bidi/>
        <w:jc w:val="both"/>
        <w:rPr>
          <w:rFonts w:cs="David" w:hint="cs"/>
          <w:rtl/>
        </w:rPr>
      </w:pPr>
    </w:p>
    <w:p w14:paraId="5A92D785" w14:textId="77777777" w:rsidR="004B02E8" w:rsidRPr="004B02E8" w:rsidRDefault="004B02E8" w:rsidP="004B02E8">
      <w:pPr>
        <w:bidi/>
        <w:jc w:val="both"/>
        <w:rPr>
          <w:rFonts w:cs="David" w:hint="cs"/>
          <w:rtl/>
        </w:rPr>
      </w:pPr>
      <w:r w:rsidRPr="004B02E8">
        <w:rPr>
          <w:rFonts w:cs="David" w:hint="cs"/>
          <w:u w:val="single"/>
          <w:rtl/>
        </w:rPr>
        <w:t>חיים אורון:</w:t>
      </w:r>
    </w:p>
    <w:p w14:paraId="4E62E04F" w14:textId="77777777" w:rsidR="004B02E8" w:rsidRPr="004B02E8" w:rsidRDefault="004B02E8" w:rsidP="004B02E8">
      <w:pPr>
        <w:bidi/>
        <w:jc w:val="both"/>
        <w:rPr>
          <w:rFonts w:cs="David" w:hint="cs"/>
          <w:rtl/>
        </w:rPr>
      </w:pPr>
    </w:p>
    <w:p w14:paraId="42440C1E" w14:textId="77777777" w:rsidR="004B02E8" w:rsidRPr="004B02E8" w:rsidRDefault="004B02E8" w:rsidP="004B02E8">
      <w:pPr>
        <w:bidi/>
        <w:jc w:val="both"/>
        <w:rPr>
          <w:rFonts w:cs="David" w:hint="cs"/>
          <w:rtl/>
        </w:rPr>
      </w:pPr>
      <w:r w:rsidRPr="004B02E8">
        <w:rPr>
          <w:rFonts w:cs="David" w:hint="cs"/>
          <w:rtl/>
        </w:rPr>
        <w:tab/>
        <w:t xml:space="preserve"> אני מציע חמש דקות לכל סיעה. </w:t>
      </w:r>
    </w:p>
    <w:p w14:paraId="4791B76F" w14:textId="77777777" w:rsidR="004B02E8" w:rsidRPr="004B02E8" w:rsidRDefault="004B02E8" w:rsidP="004B02E8">
      <w:pPr>
        <w:bidi/>
        <w:jc w:val="both"/>
        <w:rPr>
          <w:rFonts w:cs="David" w:hint="cs"/>
          <w:rtl/>
        </w:rPr>
      </w:pPr>
    </w:p>
    <w:p w14:paraId="3C3703AD" w14:textId="77777777" w:rsidR="004B02E8" w:rsidRPr="004B02E8" w:rsidRDefault="004B02E8" w:rsidP="004B02E8">
      <w:pPr>
        <w:bidi/>
        <w:jc w:val="both"/>
        <w:rPr>
          <w:rFonts w:cs="David" w:hint="cs"/>
          <w:u w:val="single"/>
          <w:rtl/>
        </w:rPr>
      </w:pPr>
      <w:r w:rsidRPr="004B02E8">
        <w:rPr>
          <w:rFonts w:cs="David" w:hint="cs"/>
          <w:u w:val="single"/>
          <w:rtl/>
        </w:rPr>
        <w:t xml:space="preserve">היו"ר זאב </w:t>
      </w:r>
      <w:proofErr w:type="spellStart"/>
      <w:r w:rsidRPr="004B02E8">
        <w:rPr>
          <w:rFonts w:cs="David" w:hint="cs"/>
          <w:u w:val="single"/>
          <w:rtl/>
        </w:rPr>
        <w:t>אלקין</w:t>
      </w:r>
      <w:proofErr w:type="spellEnd"/>
      <w:r w:rsidRPr="004B02E8">
        <w:rPr>
          <w:rFonts w:cs="David" w:hint="cs"/>
          <w:u w:val="single"/>
          <w:rtl/>
        </w:rPr>
        <w:t>:</w:t>
      </w:r>
    </w:p>
    <w:p w14:paraId="2594E256" w14:textId="77777777" w:rsidR="004B02E8" w:rsidRPr="004B02E8" w:rsidRDefault="004B02E8" w:rsidP="004B02E8">
      <w:pPr>
        <w:bidi/>
        <w:jc w:val="both"/>
        <w:rPr>
          <w:rFonts w:cs="David" w:hint="cs"/>
          <w:rtl/>
        </w:rPr>
      </w:pPr>
    </w:p>
    <w:p w14:paraId="5BBBB297" w14:textId="77777777" w:rsidR="004B02E8" w:rsidRPr="004B02E8" w:rsidRDefault="004B02E8" w:rsidP="004B02E8">
      <w:pPr>
        <w:bidi/>
        <w:jc w:val="both"/>
        <w:rPr>
          <w:rFonts w:cs="David" w:hint="cs"/>
          <w:rtl/>
        </w:rPr>
      </w:pPr>
      <w:r w:rsidRPr="004B02E8">
        <w:rPr>
          <w:rFonts w:cs="David" w:hint="cs"/>
          <w:rtl/>
        </w:rPr>
        <w:tab/>
        <w:t xml:space="preserve"> נכנס נציג אחת הסיעות שהציעה אי-אמון.</w:t>
      </w:r>
    </w:p>
    <w:p w14:paraId="4ABF3148" w14:textId="77777777" w:rsidR="004B02E8" w:rsidRPr="004B02E8" w:rsidRDefault="004B02E8" w:rsidP="004B02E8">
      <w:pPr>
        <w:bidi/>
        <w:jc w:val="both"/>
        <w:rPr>
          <w:rFonts w:cs="David" w:hint="cs"/>
          <w:rtl/>
        </w:rPr>
      </w:pPr>
    </w:p>
    <w:p w14:paraId="23D27C9C" w14:textId="77777777" w:rsidR="004B02E8" w:rsidRPr="004B02E8" w:rsidRDefault="004B02E8" w:rsidP="004B02E8">
      <w:pPr>
        <w:bidi/>
        <w:jc w:val="both"/>
        <w:rPr>
          <w:rFonts w:cs="David" w:hint="cs"/>
          <w:rtl/>
        </w:rPr>
      </w:pPr>
      <w:r w:rsidRPr="004B02E8">
        <w:rPr>
          <w:rFonts w:cs="David" w:hint="cs"/>
          <w:u w:val="single"/>
          <w:rtl/>
        </w:rPr>
        <w:t>אחמד טיבי:</w:t>
      </w:r>
    </w:p>
    <w:p w14:paraId="5D034443" w14:textId="77777777" w:rsidR="004B02E8" w:rsidRPr="004B02E8" w:rsidRDefault="004B02E8" w:rsidP="004B02E8">
      <w:pPr>
        <w:bidi/>
        <w:jc w:val="both"/>
        <w:rPr>
          <w:rFonts w:cs="David" w:hint="cs"/>
          <w:rtl/>
        </w:rPr>
      </w:pPr>
    </w:p>
    <w:p w14:paraId="615EA524" w14:textId="77777777" w:rsidR="004B02E8" w:rsidRPr="004B02E8" w:rsidRDefault="004B02E8" w:rsidP="004B02E8">
      <w:pPr>
        <w:bidi/>
        <w:jc w:val="both"/>
        <w:rPr>
          <w:rFonts w:cs="David" w:hint="cs"/>
          <w:rtl/>
        </w:rPr>
      </w:pPr>
      <w:r w:rsidRPr="004B02E8">
        <w:rPr>
          <w:rFonts w:cs="David" w:hint="cs"/>
          <w:rtl/>
        </w:rPr>
        <w:tab/>
        <w:t xml:space="preserve"> המציע בעצמו. </w:t>
      </w:r>
    </w:p>
    <w:p w14:paraId="06F23803" w14:textId="77777777" w:rsidR="004B02E8" w:rsidRPr="004B02E8" w:rsidRDefault="004B02E8" w:rsidP="004B02E8">
      <w:pPr>
        <w:bidi/>
        <w:jc w:val="both"/>
        <w:rPr>
          <w:rFonts w:cs="David" w:hint="cs"/>
          <w:rtl/>
        </w:rPr>
      </w:pPr>
    </w:p>
    <w:p w14:paraId="155B8E14" w14:textId="77777777" w:rsidR="004B02E8" w:rsidRPr="004B02E8" w:rsidRDefault="004B02E8" w:rsidP="004B02E8">
      <w:pPr>
        <w:bidi/>
        <w:jc w:val="both"/>
        <w:rPr>
          <w:rFonts w:cs="David" w:hint="cs"/>
          <w:u w:val="single"/>
          <w:rtl/>
        </w:rPr>
      </w:pPr>
      <w:r w:rsidRPr="004B02E8">
        <w:rPr>
          <w:rFonts w:cs="David" w:hint="cs"/>
          <w:u w:val="single"/>
          <w:rtl/>
        </w:rPr>
        <w:t xml:space="preserve">היו"ר זאב </w:t>
      </w:r>
      <w:proofErr w:type="spellStart"/>
      <w:r w:rsidRPr="004B02E8">
        <w:rPr>
          <w:rFonts w:cs="David" w:hint="cs"/>
          <w:u w:val="single"/>
          <w:rtl/>
        </w:rPr>
        <w:t>אלקין</w:t>
      </w:r>
      <w:proofErr w:type="spellEnd"/>
      <w:r w:rsidRPr="004B02E8">
        <w:rPr>
          <w:rFonts w:cs="David" w:hint="cs"/>
          <w:u w:val="single"/>
          <w:rtl/>
        </w:rPr>
        <w:t>:</w:t>
      </w:r>
    </w:p>
    <w:p w14:paraId="74665793" w14:textId="77777777" w:rsidR="004B02E8" w:rsidRPr="004B02E8" w:rsidRDefault="004B02E8" w:rsidP="004B02E8">
      <w:pPr>
        <w:bidi/>
        <w:jc w:val="both"/>
        <w:rPr>
          <w:rFonts w:cs="David" w:hint="cs"/>
          <w:rtl/>
        </w:rPr>
      </w:pPr>
    </w:p>
    <w:p w14:paraId="153A9917" w14:textId="77777777" w:rsidR="004B02E8" w:rsidRPr="004B02E8" w:rsidRDefault="004B02E8" w:rsidP="004B02E8">
      <w:pPr>
        <w:bidi/>
        <w:jc w:val="both"/>
        <w:rPr>
          <w:rFonts w:cs="David" w:hint="cs"/>
          <w:rtl/>
        </w:rPr>
      </w:pPr>
      <w:r w:rsidRPr="004B02E8">
        <w:rPr>
          <w:rFonts w:cs="David" w:hint="cs"/>
          <w:rtl/>
        </w:rPr>
        <w:tab/>
        <w:t xml:space="preserve"> גם כך אני מנסה להיזהר בכבודו של סגן יושב-ראש הכנסת, חבר הכנסת אחמד טיבי, אבל עכשיו אני חייב משנה זהירות, כי יכול להיות - - - </w:t>
      </w:r>
    </w:p>
    <w:p w14:paraId="040FD669" w14:textId="77777777" w:rsidR="004B02E8" w:rsidRPr="004B02E8" w:rsidRDefault="004B02E8" w:rsidP="004B02E8">
      <w:pPr>
        <w:bidi/>
        <w:jc w:val="both"/>
        <w:rPr>
          <w:rFonts w:cs="David" w:hint="cs"/>
          <w:rtl/>
        </w:rPr>
      </w:pPr>
    </w:p>
    <w:p w14:paraId="6EA11F75" w14:textId="77777777" w:rsidR="004B02E8" w:rsidRPr="004B02E8" w:rsidRDefault="004B02E8" w:rsidP="004B02E8">
      <w:pPr>
        <w:bidi/>
        <w:jc w:val="both"/>
        <w:rPr>
          <w:rFonts w:cs="David" w:hint="cs"/>
          <w:rtl/>
        </w:rPr>
      </w:pPr>
      <w:r w:rsidRPr="004B02E8">
        <w:rPr>
          <w:rFonts w:cs="David" w:hint="cs"/>
          <w:u w:val="single"/>
          <w:rtl/>
        </w:rPr>
        <w:t>אחמד טיבי:</w:t>
      </w:r>
    </w:p>
    <w:p w14:paraId="3640B6E1" w14:textId="77777777" w:rsidR="004B02E8" w:rsidRPr="004B02E8" w:rsidRDefault="004B02E8" w:rsidP="004B02E8">
      <w:pPr>
        <w:bidi/>
        <w:jc w:val="both"/>
        <w:rPr>
          <w:rFonts w:cs="David" w:hint="cs"/>
          <w:rtl/>
        </w:rPr>
      </w:pPr>
    </w:p>
    <w:p w14:paraId="6BB49473" w14:textId="77777777" w:rsidR="004B02E8" w:rsidRPr="004B02E8" w:rsidRDefault="004B02E8" w:rsidP="004B02E8">
      <w:pPr>
        <w:bidi/>
        <w:jc w:val="both"/>
        <w:rPr>
          <w:rFonts w:cs="David" w:hint="cs"/>
          <w:rtl/>
        </w:rPr>
      </w:pPr>
      <w:r w:rsidRPr="004B02E8">
        <w:rPr>
          <w:rFonts w:cs="David" w:hint="cs"/>
          <w:rtl/>
        </w:rPr>
        <w:tab/>
        <w:t xml:space="preserve"> בשלב זה אני מועמד לראשות הממשלה. </w:t>
      </w:r>
    </w:p>
    <w:p w14:paraId="09B00142" w14:textId="77777777" w:rsidR="004B02E8" w:rsidRPr="004B02E8" w:rsidRDefault="004B02E8" w:rsidP="004B02E8">
      <w:pPr>
        <w:bidi/>
        <w:jc w:val="both"/>
        <w:rPr>
          <w:rFonts w:cs="David" w:hint="cs"/>
          <w:rtl/>
        </w:rPr>
      </w:pPr>
    </w:p>
    <w:p w14:paraId="402CEFA8" w14:textId="77777777" w:rsidR="004B02E8" w:rsidRPr="004B02E8" w:rsidRDefault="004B02E8" w:rsidP="004B02E8">
      <w:pPr>
        <w:bidi/>
        <w:jc w:val="both"/>
        <w:rPr>
          <w:rFonts w:cs="David" w:hint="cs"/>
          <w:u w:val="single"/>
          <w:rtl/>
        </w:rPr>
      </w:pPr>
      <w:r w:rsidRPr="004B02E8">
        <w:rPr>
          <w:rFonts w:cs="David" w:hint="cs"/>
          <w:u w:val="single"/>
          <w:rtl/>
        </w:rPr>
        <w:t xml:space="preserve">היו"ר זאב </w:t>
      </w:r>
      <w:proofErr w:type="spellStart"/>
      <w:r w:rsidRPr="004B02E8">
        <w:rPr>
          <w:rFonts w:cs="David" w:hint="cs"/>
          <w:u w:val="single"/>
          <w:rtl/>
        </w:rPr>
        <w:t>אלקין</w:t>
      </w:r>
      <w:proofErr w:type="spellEnd"/>
      <w:r w:rsidRPr="004B02E8">
        <w:rPr>
          <w:rFonts w:cs="David" w:hint="cs"/>
          <w:u w:val="single"/>
          <w:rtl/>
        </w:rPr>
        <w:t>:</w:t>
      </w:r>
    </w:p>
    <w:p w14:paraId="16F2E018" w14:textId="77777777" w:rsidR="004B02E8" w:rsidRPr="004B02E8" w:rsidRDefault="004B02E8" w:rsidP="004B02E8">
      <w:pPr>
        <w:bidi/>
        <w:jc w:val="both"/>
        <w:rPr>
          <w:rFonts w:cs="David" w:hint="cs"/>
          <w:rtl/>
        </w:rPr>
      </w:pPr>
    </w:p>
    <w:p w14:paraId="7E8BA6F2" w14:textId="77777777" w:rsidR="004B02E8" w:rsidRPr="004B02E8" w:rsidRDefault="004B02E8" w:rsidP="004B02E8">
      <w:pPr>
        <w:bidi/>
        <w:jc w:val="both"/>
        <w:rPr>
          <w:rFonts w:cs="David" w:hint="cs"/>
          <w:rtl/>
        </w:rPr>
      </w:pPr>
      <w:r w:rsidRPr="004B02E8">
        <w:rPr>
          <w:rFonts w:cs="David" w:hint="cs"/>
          <w:rtl/>
        </w:rPr>
        <w:tab/>
        <w:t xml:space="preserve"> לכן אמרתי שזה מחייב אותנו במשנה זהירות. </w:t>
      </w:r>
    </w:p>
    <w:p w14:paraId="4E9094E3" w14:textId="77777777" w:rsidR="004B02E8" w:rsidRPr="004B02E8" w:rsidRDefault="004B02E8" w:rsidP="004B02E8">
      <w:pPr>
        <w:bidi/>
        <w:jc w:val="both"/>
        <w:rPr>
          <w:rFonts w:cs="David" w:hint="cs"/>
          <w:rtl/>
        </w:rPr>
      </w:pPr>
    </w:p>
    <w:p w14:paraId="1BACB5CA" w14:textId="77777777" w:rsidR="004B02E8" w:rsidRPr="004B02E8" w:rsidRDefault="004B02E8" w:rsidP="004B02E8">
      <w:pPr>
        <w:bidi/>
        <w:jc w:val="both"/>
        <w:rPr>
          <w:rFonts w:cs="David" w:hint="cs"/>
          <w:u w:val="single"/>
          <w:rtl/>
        </w:rPr>
      </w:pPr>
      <w:r w:rsidRPr="004B02E8">
        <w:rPr>
          <w:rFonts w:cs="David" w:hint="cs"/>
          <w:u w:val="single"/>
          <w:rtl/>
        </w:rPr>
        <w:t>דוד רותם:</w:t>
      </w:r>
    </w:p>
    <w:p w14:paraId="4BC6BA62" w14:textId="77777777" w:rsidR="004B02E8" w:rsidRPr="004B02E8" w:rsidRDefault="004B02E8" w:rsidP="004B02E8">
      <w:pPr>
        <w:bidi/>
        <w:jc w:val="both"/>
        <w:rPr>
          <w:rFonts w:cs="David" w:hint="cs"/>
          <w:rtl/>
        </w:rPr>
      </w:pPr>
    </w:p>
    <w:p w14:paraId="21E91DB1" w14:textId="77777777" w:rsidR="004B02E8" w:rsidRPr="004B02E8" w:rsidRDefault="004B02E8" w:rsidP="004B02E8">
      <w:pPr>
        <w:bidi/>
        <w:jc w:val="both"/>
        <w:rPr>
          <w:rFonts w:cs="David" w:hint="cs"/>
          <w:rtl/>
        </w:rPr>
      </w:pPr>
      <w:r w:rsidRPr="004B02E8">
        <w:rPr>
          <w:rFonts w:cs="David" w:hint="cs"/>
          <w:rtl/>
        </w:rPr>
        <w:tab/>
        <w:t xml:space="preserve"> כמה שנים אפשר להיות מועמד?</w:t>
      </w:r>
    </w:p>
    <w:p w14:paraId="0724CBD9" w14:textId="77777777" w:rsidR="004B02E8" w:rsidRDefault="004B02E8" w:rsidP="004B02E8">
      <w:pPr>
        <w:bidi/>
        <w:jc w:val="both"/>
        <w:rPr>
          <w:rFonts w:cs="David" w:hint="cs"/>
          <w:rtl/>
        </w:rPr>
      </w:pPr>
    </w:p>
    <w:p w14:paraId="29ACEE51" w14:textId="77777777" w:rsidR="004B02E8" w:rsidRDefault="004B02E8" w:rsidP="004B02E8">
      <w:pPr>
        <w:bidi/>
        <w:jc w:val="both"/>
        <w:rPr>
          <w:rFonts w:cs="David" w:hint="cs"/>
          <w:rtl/>
        </w:rPr>
      </w:pPr>
    </w:p>
    <w:p w14:paraId="6A3F72E3" w14:textId="77777777" w:rsidR="004B02E8" w:rsidRDefault="004B02E8" w:rsidP="004B02E8">
      <w:pPr>
        <w:bidi/>
        <w:jc w:val="both"/>
        <w:rPr>
          <w:rFonts w:cs="David" w:hint="cs"/>
          <w:rtl/>
        </w:rPr>
      </w:pPr>
    </w:p>
    <w:p w14:paraId="1F276A06" w14:textId="77777777" w:rsidR="004B02E8" w:rsidRDefault="004B02E8" w:rsidP="004B02E8">
      <w:pPr>
        <w:bidi/>
        <w:jc w:val="both"/>
        <w:rPr>
          <w:rFonts w:cs="David" w:hint="cs"/>
          <w:rtl/>
        </w:rPr>
      </w:pPr>
    </w:p>
    <w:p w14:paraId="461B2FD0" w14:textId="77777777" w:rsidR="004B02E8" w:rsidRDefault="004B02E8" w:rsidP="004B02E8">
      <w:pPr>
        <w:bidi/>
        <w:jc w:val="both"/>
        <w:rPr>
          <w:rFonts w:cs="David" w:hint="cs"/>
          <w:rtl/>
        </w:rPr>
      </w:pPr>
    </w:p>
    <w:p w14:paraId="1C060AEB" w14:textId="77777777" w:rsidR="004B02E8" w:rsidRPr="004B02E8" w:rsidRDefault="004B02E8" w:rsidP="004B02E8">
      <w:pPr>
        <w:bidi/>
        <w:jc w:val="both"/>
        <w:rPr>
          <w:rFonts w:cs="David" w:hint="cs"/>
          <w:rtl/>
        </w:rPr>
      </w:pPr>
    </w:p>
    <w:p w14:paraId="2EDD905F" w14:textId="77777777" w:rsidR="004B02E8" w:rsidRPr="004B02E8" w:rsidRDefault="004B02E8" w:rsidP="004B02E8">
      <w:pPr>
        <w:bidi/>
        <w:jc w:val="both"/>
        <w:rPr>
          <w:rFonts w:cs="David" w:hint="cs"/>
          <w:rtl/>
        </w:rPr>
      </w:pPr>
      <w:r w:rsidRPr="004B02E8">
        <w:rPr>
          <w:rFonts w:cs="David" w:hint="cs"/>
          <w:u w:val="single"/>
          <w:rtl/>
        </w:rPr>
        <w:t>אחמד טיבי:</w:t>
      </w:r>
    </w:p>
    <w:p w14:paraId="04F84C6E" w14:textId="77777777" w:rsidR="004B02E8" w:rsidRPr="004B02E8" w:rsidRDefault="004B02E8" w:rsidP="004B02E8">
      <w:pPr>
        <w:bidi/>
        <w:jc w:val="both"/>
        <w:rPr>
          <w:rFonts w:cs="David" w:hint="cs"/>
          <w:rtl/>
        </w:rPr>
      </w:pPr>
    </w:p>
    <w:p w14:paraId="4498C91D" w14:textId="77777777" w:rsidR="004B02E8" w:rsidRPr="004B02E8" w:rsidRDefault="004B02E8" w:rsidP="004B02E8">
      <w:pPr>
        <w:bidi/>
        <w:jc w:val="both"/>
        <w:rPr>
          <w:rFonts w:cs="David" w:hint="cs"/>
          <w:rtl/>
        </w:rPr>
      </w:pPr>
      <w:r w:rsidRPr="004B02E8">
        <w:rPr>
          <w:rFonts w:cs="David" w:hint="cs"/>
          <w:rtl/>
        </w:rPr>
        <w:tab/>
        <w:t xml:space="preserve"> תשאל את ביבי </w:t>
      </w:r>
      <w:r w:rsidRPr="004B02E8">
        <w:rPr>
          <w:rFonts w:cs="David"/>
          <w:rtl/>
        </w:rPr>
        <w:t>–</w:t>
      </w:r>
      <w:r w:rsidRPr="004B02E8">
        <w:rPr>
          <w:rFonts w:cs="David" w:hint="cs"/>
          <w:rtl/>
        </w:rPr>
        <w:t xml:space="preserve"> 12 שנים וזה הצליח לו. </w:t>
      </w:r>
    </w:p>
    <w:p w14:paraId="34683D5F" w14:textId="77777777" w:rsidR="004B02E8" w:rsidRPr="004B02E8" w:rsidRDefault="004B02E8" w:rsidP="004B02E8">
      <w:pPr>
        <w:bidi/>
        <w:jc w:val="both"/>
        <w:rPr>
          <w:rFonts w:cs="David" w:hint="cs"/>
          <w:rtl/>
        </w:rPr>
      </w:pPr>
    </w:p>
    <w:p w14:paraId="1E072534" w14:textId="77777777" w:rsidR="004B02E8" w:rsidRPr="004B02E8" w:rsidRDefault="004B02E8" w:rsidP="004B02E8">
      <w:pPr>
        <w:bidi/>
        <w:jc w:val="both"/>
        <w:rPr>
          <w:rFonts w:cs="David" w:hint="cs"/>
          <w:u w:val="single"/>
          <w:rtl/>
        </w:rPr>
      </w:pPr>
      <w:r w:rsidRPr="004B02E8">
        <w:rPr>
          <w:rFonts w:cs="David" w:hint="cs"/>
          <w:u w:val="single"/>
          <w:rtl/>
        </w:rPr>
        <w:t xml:space="preserve">היו"ר זאב </w:t>
      </w:r>
      <w:proofErr w:type="spellStart"/>
      <w:r w:rsidRPr="004B02E8">
        <w:rPr>
          <w:rFonts w:cs="David" w:hint="cs"/>
          <w:u w:val="single"/>
          <w:rtl/>
        </w:rPr>
        <w:t>אלקין</w:t>
      </w:r>
      <w:proofErr w:type="spellEnd"/>
      <w:r w:rsidRPr="004B02E8">
        <w:rPr>
          <w:rFonts w:cs="David" w:hint="cs"/>
          <w:u w:val="single"/>
          <w:rtl/>
        </w:rPr>
        <w:t>:</w:t>
      </w:r>
    </w:p>
    <w:p w14:paraId="132AFE81" w14:textId="77777777" w:rsidR="004B02E8" w:rsidRPr="004B02E8" w:rsidRDefault="004B02E8" w:rsidP="004B02E8">
      <w:pPr>
        <w:bidi/>
        <w:jc w:val="both"/>
        <w:rPr>
          <w:rFonts w:cs="David" w:hint="cs"/>
          <w:rtl/>
        </w:rPr>
      </w:pPr>
    </w:p>
    <w:p w14:paraId="737260B2" w14:textId="77777777" w:rsidR="004B02E8" w:rsidRPr="004B02E8" w:rsidRDefault="004B02E8" w:rsidP="004B02E8">
      <w:pPr>
        <w:bidi/>
        <w:jc w:val="both"/>
        <w:rPr>
          <w:rFonts w:cs="David" w:hint="cs"/>
          <w:rtl/>
        </w:rPr>
      </w:pPr>
      <w:r w:rsidRPr="004B02E8">
        <w:rPr>
          <w:rFonts w:cs="David" w:hint="cs"/>
          <w:rtl/>
        </w:rPr>
        <w:tab/>
        <w:t xml:space="preserve"> חבר הכנסת חיים אורון מבקש לאפשר חמש דקות לכל סיעה. לפי מיטב הבנתי, סדר היום של היום אינו עמוס במיוחד ולכן איני רואה בעיה להיעתר לבקשה הזאת. אם סיעת </w:t>
      </w:r>
      <w:proofErr w:type="spellStart"/>
      <w:r w:rsidRPr="004B02E8">
        <w:rPr>
          <w:rFonts w:cs="David" w:hint="cs"/>
          <w:rtl/>
        </w:rPr>
        <w:t>מרצ</w:t>
      </w:r>
      <w:proofErr w:type="spellEnd"/>
      <w:r w:rsidRPr="004B02E8">
        <w:rPr>
          <w:rFonts w:cs="David" w:hint="cs"/>
          <w:rtl/>
        </w:rPr>
        <w:t xml:space="preserve"> מבקשת, למרות שהיא לא זו שהגישה הצעת אי-אמון, אני בהחלט מוכן להביא להצבעה גם הצעה לפיה מסגרת הזמן היא עשר דקות לכל מציע וחמש דקות לכל סיעה. אם אין התנגדויות מיוחדות, אני מעלה את זה להצבעה. מי בעד ההצעה שמסגרת הזמן לדיון תהיה עשר דקות למציע וחמש דקות לכל סיעה?</w:t>
      </w:r>
    </w:p>
    <w:p w14:paraId="05F47199" w14:textId="77777777" w:rsidR="004B02E8" w:rsidRPr="004B02E8" w:rsidRDefault="004B02E8" w:rsidP="004B02E8">
      <w:pPr>
        <w:bidi/>
        <w:jc w:val="both"/>
        <w:rPr>
          <w:rFonts w:cs="David" w:hint="cs"/>
          <w:rtl/>
        </w:rPr>
      </w:pPr>
    </w:p>
    <w:p w14:paraId="0DB6A179" w14:textId="77777777" w:rsidR="004B02E8" w:rsidRPr="004B02E8" w:rsidRDefault="004B02E8" w:rsidP="004B02E8">
      <w:pPr>
        <w:bidi/>
        <w:jc w:val="both"/>
        <w:rPr>
          <w:rFonts w:cs="David" w:hint="cs"/>
          <w:b/>
          <w:bCs/>
          <w:rtl/>
        </w:rPr>
      </w:pPr>
      <w:r w:rsidRPr="004B02E8">
        <w:rPr>
          <w:rFonts w:cs="David" w:hint="cs"/>
          <w:b/>
          <w:bCs/>
          <w:rtl/>
        </w:rPr>
        <w:t xml:space="preserve">ה צ ב ע ה </w:t>
      </w:r>
    </w:p>
    <w:p w14:paraId="325D5CD9" w14:textId="77777777" w:rsidR="004B02E8" w:rsidRPr="004B02E8" w:rsidRDefault="004B02E8" w:rsidP="004B02E8">
      <w:pPr>
        <w:bidi/>
        <w:jc w:val="both"/>
        <w:rPr>
          <w:rFonts w:cs="David" w:hint="cs"/>
          <w:b/>
          <w:bCs/>
          <w:rtl/>
        </w:rPr>
      </w:pPr>
    </w:p>
    <w:p w14:paraId="42BFCC05" w14:textId="77777777" w:rsidR="004B02E8" w:rsidRPr="004B02E8" w:rsidRDefault="004B02E8" w:rsidP="004B02E8">
      <w:pPr>
        <w:bidi/>
        <w:jc w:val="both"/>
        <w:rPr>
          <w:rFonts w:cs="David" w:hint="cs"/>
          <w:rtl/>
        </w:rPr>
      </w:pPr>
      <w:r w:rsidRPr="004B02E8">
        <w:rPr>
          <w:rFonts w:cs="David" w:hint="cs"/>
          <w:rtl/>
        </w:rPr>
        <w:t xml:space="preserve">בעד </w:t>
      </w:r>
      <w:r w:rsidRPr="004B02E8">
        <w:rPr>
          <w:rFonts w:cs="David"/>
          <w:rtl/>
        </w:rPr>
        <w:t>–</w:t>
      </w:r>
      <w:r w:rsidRPr="004B02E8">
        <w:rPr>
          <w:rFonts w:cs="David" w:hint="cs"/>
          <w:rtl/>
        </w:rPr>
        <w:t xml:space="preserve"> הרוב</w:t>
      </w:r>
    </w:p>
    <w:p w14:paraId="5302B7D4" w14:textId="77777777" w:rsidR="004B02E8" w:rsidRPr="004B02E8" w:rsidRDefault="004B02E8" w:rsidP="004B02E8">
      <w:pPr>
        <w:bidi/>
        <w:jc w:val="both"/>
        <w:rPr>
          <w:rFonts w:cs="David" w:hint="cs"/>
          <w:rtl/>
        </w:rPr>
      </w:pPr>
      <w:r w:rsidRPr="004B02E8">
        <w:rPr>
          <w:rFonts w:cs="David" w:hint="cs"/>
          <w:rtl/>
        </w:rPr>
        <w:t>ההצעה התקבלה.</w:t>
      </w:r>
    </w:p>
    <w:p w14:paraId="2A531BF4" w14:textId="77777777" w:rsidR="004B02E8" w:rsidRDefault="004B02E8" w:rsidP="004B02E8">
      <w:pPr>
        <w:bidi/>
        <w:jc w:val="center"/>
        <w:rPr>
          <w:rFonts w:cs="David" w:hint="cs"/>
          <w:b/>
          <w:bCs/>
          <w:u w:val="single"/>
          <w:rtl/>
        </w:rPr>
      </w:pPr>
      <w:r w:rsidRPr="004B02E8">
        <w:rPr>
          <w:rFonts w:cs="David"/>
          <w:rtl/>
        </w:rPr>
        <w:br w:type="page"/>
      </w:r>
    </w:p>
    <w:p w14:paraId="5164349C" w14:textId="77777777" w:rsidR="004B02E8" w:rsidRDefault="004B02E8" w:rsidP="004B02E8">
      <w:pPr>
        <w:bidi/>
        <w:jc w:val="center"/>
        <w:rPr>
          <w:rFonts w:cs="David" w:hint="cs"/>
          <w:b/>
          <w:bCs/>
          <w:u w:val="single"/>
          <w:rtl/>
        </w:rPr>
      </w:pPr>
    </w:p>
    <w:p w14:paraId="0C431DC4" w14:textId="77777777" w:rsidR="004B02E8" w:rsidRDefault="004B02E8" w:rsidP="004B02E8">
      <w:pPr>
        <w:bidi/>
        <w:jc w:val="center"/>
        <w:rPr>
          <w:rFonts w:cs="David" w:hint="cs"/>
          <w:b/>
          <w:bCs/>
          <w:u w:val="single"/>
          <w:rtl/>
        </w:rPr>
      </w:pPr>
    </w:p>
    <w:p w14:paraId="05D99A8F" w14:textId="77777777" w:rsidR="004B02E8" w:rsidRPr="004B02E8" w:rsidRDefault="004B02E8" w:rsidP="004B02E8">
      <w:pPr>
        <w:bidi/>
        <w:jc w:val="center"/>
        <w:rPr>
          <w:rFonts w:cs="David" w:hint="cs"/>
          <w:b/>
          <w:bCs/>
          <w:rtl/>
        </w:rPr>
      </w:pPr>
      <w:r w:rsidRPr="004B02E8">
        <w:rPr>
          <w:rFonts w:cs="David" w:hint="cs"/>
          <w:b/>
          <w:bCs/>
          <w:rtl/>
        </w:rPr>
        <w:t>בקשת הממשלה להקדמת הדיון בהצעת חוק זכויות התלמיד (תיקון מס' 2),</w:t>
      </w:r>
    </w:p>
    <w:p w14:paraId="080B15D4" w14:textId="77777777" w:rsidR="004B02E8" w:rsidRPr="004B02E8" w:rsidRDefault="004B02E8" w:rsidP="004B02E8">
      <w:pPr>
        <w:bidi/>
        <w:jc w:val="center"/>
        <w:rPr>
          <w:rFonts w:cs="David" w:hint="cs"/>
          <w:b/>
          <w:bCs/>
          <w:u w:val="single"/>
          <w:rtl/>
        </w:rPr>
      </w:pPr>
      <w:r w:rsidRPr="004B02E8">
        <w:rPr>
          <w:rFonts w:cs="David" w:hint="cs"/>
          <w:b/>
          <w:bCs/>
          <w:u w:val="single"/>
          <w:rtl/>
        </w:rPr>
        <w:t xml:space="preserve"> </w:t>
      </w:r>
      <w:proofErr w:type="spellStart"/>
      <w:r w:rsidRPr="004B02E8">
        <w:rPr>
          <w:rFonts w:cs="David" w:hint="cs"/>
          <w:b/>
          <w:bCs/>
          <w:u w:val="single"/>
          <w:rtl/>
        </w:rPr>
        <w:t>התשס"ט</w:t>
      </w:r>
      <w:proofErr w:type="spellEnd"/>
      <w:r w:rsidRPr="004B02E8">
        <w:rPr>
          <w:rFonts w:cs="David" w:hint="cs"/>
          <w:b/>
          <w:bCs/>
          <w:u w:val="single"/>
          <w:rtl/>
        </w:rPr>
        <w:t>-2009 (מ/441), לפני הקריאה הראשונה</w:t>
      </w:r>
    </w:p>
    <w:p w14:paraId="2C510A22" w14:textId="77777777" w:rsidR="004B02E8" w:rsidRPr="004B02E8" w:rsidRDefault="004B02E8" w:rsidP="004B02E8">
      <w:pPr>
        <w:bidi/>
        <w:jc w:val="both"/>
        <w:rPr>
          <w:rFonts w:cs="David" w:hint="cs"/>
          <w:b/>
          <w:bCs/>
          <w:u w:val="single"/>
          <w:rtl/>
        </w:rPr>
      </w:pPr>
    </w:p>
    <w:p w14:paraId="3BFE82F5" w14:textId="77777777" w:rsidR="004B02E8" w:rsidRDefault="004B02E8" w:rsidP="004B02E8">
      <w:pPr>
        <w:bidi/>
        <w:jc w:val="both"/>
        <w:rPr>
          <w:rFonts w:cs="David" w:hint="cs"/>
          <w:u w:val="single"/>
          <w:rtl/>
        </w:rPr>
      </w:pPr>
    </w:p>
    <w:p w14:paraId="2DF2CB38" w14:textId="77777777" w:rsidR="004B02E8" w:rsidRDefault="004B02E8" w:rsidP="004B02E8">
      <w:pPr>
        <w:bidi/>
        <w:jc w:val="both"/>
        <w:rPr>
          <w:rFonts w:cs="David" w:hint="cs"/>
          <w:u w:val="single"/>
          <w:rtl/>
        </w:rPr>
      </w:pPr>
    </w:p>
    <w:p w14:paraId="566AF17E" w14:textId="77777777" w:rsidR="004B02E8" w:rsidRDefault="004B02E8" w:rsidP="004B02E8">
      <w:pPr>
        <w:bidi/>
        <w:jc w:val="both"/>
        <w:rPr>
          <w:rFonts w:cs="David" w:hint="cs"/>
          <w:u w:val="single"/>
          <w:rtl/>
        </w:rPr>
      </w:pPr>
    </w:p>
    <w:p w14:paraId="5FBF59EB" w14:textId="77777777" w:rsidR="004B02E8" w:rsidRPr="004B02E8" w:rsidRDefault="004B02E8" w:rsidP="004B02E8">
      <w:pPr>
        <w:bidi/>
        <w:jc w:val="both"/>
        <w:rPr>
          <w:rFonts w:cs="David" w:hint="cs"/>
          <w:u w:val="single"/>
          <w:rtl/>
        </w:rPr>
      </w:pPr>
      <w:r w:rsidRPr="004B02E8">
        <w:rPr>
          <w:rFonts w:cs="David" w:hint="cs"/>
          <w:u w:val="single"/>
          <w:rtl/>
        </w:rPr>
        <w:t xml:space="preserve">היו"ר זאב </w:t>
      </w:r>
      <w:proofErr w:type="spellStart"/>
      <w:r w:rsidRPr="004B02E8">
        <w:rPr>
          <w:rFonts w:cs="David" w:hint="cs"/>
          <w:u w:val="single"/>
          <w:rtl/>
        </w:rPr>
        <w:t>אלקין</w:t>
      </w:r>
      <w:proofErr w:type="spellEnd"/>
      <w:r w:rsidRPr="004B02E8">
        <w:rPr>
          <w:rFonts w:cs="David" w:hint="cs"/>
          <w:u w:val="single"/>
          <w:rtl/>
        </w:rPr>
        <w:t>:</w:t>
      </w:r>
    </w:p>
    <w:p w14:paraId="4AE982D5" w14:textId="77777777" w:rsidR="004B02E8" w:rsidRPr="004B02E8" w:rsidRDefault="004B02E8" w:rsidP="004B02E8">
      <w:pPr>
        <w:bidi/>
        <w:jc w:val="both"/>
        <w:rPr>
          <w:rFonts w:cs="David" w:hint="cs"/>
          <w:rtl/>
        </w:rPr>
      </w:pPr>
    </w:p>
    <w:p w14:paraId="7B4D05E2" w14:textId="77777777" w:rsidR="004B02E8" w:rsidRPr="004B02E8" w:rsidRDefault="004B02E8" w:rsidP="004B02E8">
      <w:pPr>
        <w:bidi/>
        <w:jc w:val="both"/>
        <w:rPr>
          <w:rFonts w:cs="David" w:hint="cs"/>
          <w:rtl/>
        </w:rPr>
      </w:pPr>
      <w:r w:rsidRPr="004B02E8">
        <w:rPr>
          <w:rFonts w:cs="David" w:hint="cs"/>
          <w:rtl/>
        </w:rPr>
        <w:tab/>
        <w:t xml:space="preserve"> הנושא הבא על סדר היום: בקשת הממשלה להקדמת הדיון בהצעת חוק זכויות התלמיד (תיקון מס' 2), </w:t>
      </w:r>
      <w:r w:rsidRPr="004B02E8">
        <w:rPr>
          <w:rFonts w:cs="David" w:hint="cs"/>
          <w:b/>
          <w:bCs/>
          <w:rtl/>
        </w:rPr>
        <w:t xml:space="preserve"> </w:t>
      </w:r>
      <w:proofErr w:type="spellStart"/>
      <w:r w:rsidRPr="004B02E8">
        <w:rPr>
          <w:rFonts w:cs="David" w:hint="cs"/>
          <w:rtl/>
        </w:rPr>
        <w:t>התשס"ט</w:t>
      </w:r>
      <w:proofErr w:type="spellEnd"/>
      <w:r w:rsidRPr="004B02E8">
        <w:rPr>
          <w:rFonts w:cs="David" w:hint="cs"/>
          <w:rtl/>
        </w:rPr>
        <w:t xml:space="preserve">-2009, לפני הקריאה הראשונה. עו"ד דורית מורג, היועצת המשפטית של משרד החינוך, בבקשה. אני מבקש שתנמקי לא את החוק עצמו, כי הדיון בחוק עצמו יהיה במקום אחר, אלא מה הסיבה לבקשה לפטור מחובת הנחה. עד כמה שאני מבין זה כדי לאפשר להצביע היום על הצעת החוק במליאת הכנסת. </w:t>
      </w:r>
    </w:p>
    <w:p w14:paraId="54E7AD81" w14:textId="77777777" w:rsidR="004B02E8" w:rsidRPr="004B02E8" w:rsidRDefault="004B02E8" w:rsidP="004B02E8">
      <w:pPr>
        <w:bidi/>
        <w:jc w:val="both"/>
        <w:rPr>
          <w:rFonts w:cs="David" w:hint="cs"/>
          <w:rtl/>
        </w:rPr>
      </w:pPr>
    </w:p>
    <w:p w14:paraId="56F8182F" w14:textId="77777777" w:rsidR="004B02E8" w:rsidRPr="004B02E8" w:rsidRDefault="004B02E8" w:rsidP="004B02E8">
      <w:pPr>
        <w:bidi/>
        <w:jc w:val="both"/>
        <w:rPr>
          <w:rFonts w:cs="David" w:hint="cs"/>
          <w:rtl/>
        </w:rPr>
      </w:pPr>
      <w:r w:rsidRPr="004B02E8">
        <w:rPr>
          <w:rFonts w:cs="David" w:hint="cs"/>
          <w:u w:val="single"/>
          <w:rtl/>
        </w:rPr>
        <w:t>דורית מורג:</w:t>
      </w:r>
    </w:p>
    <w:p w14:paraId="06C4B99D" w14:textId="77777777" w:rsidR="004B02E8" w:rsidRPr="004B02E8" w:rsidRDefault="004B02E8" w:rsidP="004B02E8">
      <w:pPr>
        <w:bidi/>
        <w:jc w:val="both"/>
        <w:rPr>
          <w:rFonts w:cs="David" w:hint="cs"/>
          <w:rtl/>
        </w:rPr>
      </w:pPr>
    </w:p>
    <w:p w14:paraId="44117D26" w14:textId="77777777" w:rsidR="004B02E8" w:rsidRPr="004B02E8" w:rsidRDefault="004B02E8" w:rsidP="004B02E8">
      <w:pPr>
        <w:bidi/>
        <w:jc w:val="both"/>
        <w:rPr>
          <w:rFonts w:cs="David" w:hint="cs"/>
          <w:rtl/>
        </w:rPr>
      </w:pPr>
      <w:r w:rsidRPr="004B02E8">
        <w:rPr>
          <w:rFonts w:cs="David" w:hint="cs"/>
          <w:rtl/>
        </w:rPr>
        <w:tab/>
        <w:t xml:space="preserve"> עניינה של הצעת החוק הזאת הוא תיקון לחוק זכויות התלמיד, שמטרתו לסייע לבית-הספר לטפל מעט טוב יותר במערך האלימות של בתי-הספר. הצעת החוק מאפשרת לאחר שהתקבלה כבר החלטה בבית-הספר ועל-ידי המפקח להרחיק תלמיד לצמיתות, לעשות זאת גם בתקופה שהתלמיד הגיש ערר. </w:t>
      </w:r>
    </w:p>
    <w:p w14:paraId="6DFAEEB9" w14:textId="77777777" w:rsidR="004B02E8" w:rsidRPr="004B02E8" w:rsidRDefault="004B02E8" w:rsidP="004B02E8">
      <w:pPr>
        <w:bidi/>
        <w:jc w:val="both"/>
        <w:rPr>
          <w:rFonts w:cs="David" w:hint="cs"/>
          <w:rtl/>
        </w:rPr>
      </w:pPr>
    </w:p>
    <w:p w14:paraId="4EA519D4" w14:textId="77777777" w:rsidR="004B02E8" w:rsidRPr="004B02E8" w:rsidRDefault="004B02E8" w:rsidP="004B02E8">
      <w:pPr>
        <w:bidi/>
        <w:jc w:val="both"/>
        <w:rPr>
          <w:rFonts w:cs="David" w:hint="cs"/>
          <w:rtl/>
        </w:rPr>
      </w:pPr>
      <w:r w:rsidRPr="004B02E8">
        <w:rPr>
          <w:rFonts w:cs="David" w:hint="cs"/>
          <w:rtl/>
        </w:rPr>
        <w:tab/>
        <w:t xml:space="preserve">כמו כן, הצעת החוק מחייבת את ועדת הערר לשמוע גם את נציגי בית-הספר, המפקח על בית-הספר או מנהל בית-הספר. </w:t>
      </w:r>
    </w:p>
    <w:p w14:paraId="2EDCC623" w14:textId="77777777" w:rsidR="004B02E8" w:rsidRPr="004B02E8" w:rsidRDefault="004B02E8" w:rsidP="004B02E8">
      <w:pPr>
        <w:bidi/>
        <w:jc w:val="both"/>
        <w:rPr>
          <w:rFonts w:cs="David" w:hint="cs"/>
          <w:rtl/>
        </w:rPr>
      </w:pPr>
    </w:p>
    <w:p w14:paraId="66AA0AAC" w14:textId="77777777" w:rsidR="004B02E8" w:rsidRPr="004B02E8" w:rsidRDefault="004B02E8" w:rsidP="004B02E8">
      <w:pPr>
        <w:bidi/>
        <w:jc w:val="both"/>
        <w:rPr>
          <w:rFonts w:cs="David" w:hint="cs"/>
          <w:rtl/>
        </w:rPr>
      </w:pPr>
      <w:r w:rsidRPr="004B02E8">
        <w:rPr>
          <w:rFonts w:cs="David" w:hint="cs"/>
          <w:rtl/>
        </w:rPr>
        <w:tab/>
        <w:t xml:space="preserve">אנחנו מבקשים מהוועדה הנכבדה הזאת לפטור אותנו מקיום חובת ההנחה, על מנת שנוכל לזרז את הליכי החקיקה ולאפשר את קבלת החוק עוד טרם תחילת שנת הלימודים. יש חשיבות מרובה שהצעת חוק זו תהיה במערכת החינוך עוד לפני תחילת שנת הלימודים, על מנת לאפשר טיפול נכון והטמעה ראויה של התיקון הזה במערכת החינוך. </w:t>
      </w:r>
    </w:p>
    <w:p w14:paraId="24686026" w14:textId="77777777" w:rsidR="004B02E8" w:rsidRPr="004B02E8" w:rsidRDefault="004B02E8" w:rsidP="004B02E8">
      <w:pPr>
        <w:bidi/>
        <w:jc w:val="both"/>
        <w:rPr>
          <w:rFonts w:cs="David" w:hint="cs"/>
          <w:rtl/>
        </w:rPr>
      </w:pPr>
    </w:p>
    <w:p w14:paraId="533D485A" w14:textId="77777777" w:rsidR="004B02E8" w:rsidRPr="004B02E8" w:rsidRDefault="004B02E8" w:rsidP="004B02E8">
      <w:pPr>
        <w:bidi/>
        <w:jc w:val="both"/>
        <w:rPr>
          <w:rFonts w:cs="David" w:hint="cs"/>
          <w:u w:val="single"/>
          <w:rtl/>
        </w:rPr>
      </w:pPr>
      <w:r w:rsidRPr="004B02E8">
        <w:rPr>
          <w:rFonts w:cs="David" w:hint="cs"/>
          <w:u w:val="single"/>
          <w:rtl/>
        </w:rPr>
        <w:t xml:space="preserve">היו"ר זאב </w:t>
      </w:r>
      <w:proofErr w:type="spellStart"/>
      <w:r w:rsidRPr="004B02E8">
        <w:rPr>
          <w:rFonts w:cs="David" w:hint="cs"/>
          <w:u w:val="single"/>
          <w:rtl/>
        </w:rPr>
        <w:t>אלקין</w:t>
      </w:r>
      <w:proofErr w:type="spellEnd"/>
      <w:r w:rsidRPr="004B02E8">
        <w:rPr>
          <w:rFonts w:cs="David" w:hint="cs"/>
          <w:u w:val="single"/>
          <w:rtl/>
        </w:rPr>
        <w:t>:</w:t>
      </w:r>
    </w:p>
    <w:p w14:paraId="710D8786" w14:textId="77777777" w:rsidR="004B02E8" w:rsidRPr="004B02E8" w:rsidRDefault="004B02E8" w:rsidP="004B02E8">
      <w:pPr>
        <w:bidi/>
        <w:jc w:val="both"/>
        <w:rPr>
          <w:rFonts w:cs="David" w:hint="cs"/>
          <w:rtl/>
        </w:rPr>
      </w:pPr>
    </w:p>
    <w:p w14:paraId="2F150FEC" w14:textId="77777777" w:rsidR="004B02E8" w:rsidRPr="004B02E8" w:rsidRDefault="004B02E8" w:rsidP="004B02E8">
      <w:pPr>
        <w:bidi/>
        <w:jc w:val="both"/>
        <w:rPr>
          <w:rFonts w:cs="David" w:hint="cs"/>
          <w:rtl/>
        </w:rPr>
      </w:pPr>
      <w:r w:rsidRPr="004B02E8">
        <w:rPr>
          <w:rFonts w:cs="David" w:hint="cs"/>
          <w:rtl/>
        </w:rPr>
        <w:tab/>
        <w:t xml:space="preserve"> האם את יכולה להסביר לנו את הדחיפות בזה שזה יאושר היום ולא יחכה לשבוע הבא? למעשה דחייה לשבוע הבא אומרת לחכות לעוד שבועיים, כי בשבוע הבא יהיו דיונים על התקציב. </w:t>
      </w:r>
    </w:p>
    <w:p w14:paraId="5610AE78" w14:textId="77777777" w:rsidR="004B02E8" w:rsidRPr="004B02E8" w:rsidRDefault="004B02E8" w:rsidP="004B02E8">
      <w:pPr>
        <w:bidi/>
        <w:jc w:val="both"/>
        <w:rPr>
          <w:rFonts w:cs="David" w:hint="cs"/>
          <w:rtl/>
        </w:rPr>
      </w:pPr>
    </w:p>
    <w:p w14:paraId="59021459" w14:textId="77777777" w:rsidR="004B02E8" w:rsidRPr="004B02E8" w:rsidRDefault="004B02E8" w:rsidP="004B02E8">
      <w:pPr>
        <w:bidi/>
        <w:jc w:val="both"/>
        <w:rPr>
          <w:rFonts w:cs="David" w:hint="cs"/>
          <w:rtl/>
        </w:rPr>
      </w:pPr>
      <w:r w:rsidRPr="004B02E8">
        <w:rPr>
          <w:rFonts w:cs="David" w:hint="cs"/>
          <w:u w:val="single"/>
          <w:rtl/>
        </w:rPr>
        <w:t>דורית מורג:</w:t>
      </w:r>
    </w:p>
    <w:p w14:paraId="3FD3839B" w14:textId="77777777" w:rsidR="004B02E8" w:rsidRPr="004B02E8" w:rsidRDefault="004B02E8" w:rsidP="004B02E8">
      <w:pPr>
        <w:bidi/>
        <w:jc w:val="both"/>
        <w:rPr>
          <w:rFonts w:cs="David" w:hint="cs"/>
          <w:rtl/>
        </w:rPr>
      </w:pPr>
    </w:p>
    <w:p w14:paraId="306CB304" w14:textId="77777777" w:rsidR="004B02E8" w:rsidRPr="004B02E8" w:rsidRDefault="004B02E8" w:rsidP="004B02E8">
      <w:pPr>
        <w:bidi/>
        <w:jc w:val="both"/>
        <w:rPr>
          <w:rFonts w:cs="David" w:hint="cs"/>
          <w:rtl/>
        </w:rPr>
      </w:pPr>
      <w:r w:rsidRPr="004B02E8">
        <w:rPr>
          <w:rFonts w:cs="David" w:hint="cs"/>
          <w:rtl/>
        </w:rPr>
        <w:tab/>
        <w:t xml:space="preserve"> הדחיפות היא לאפשר את העברת החוק בשלוש קריאות, כדי שהצעת החוק תהיה מוכנה לתחילת שנת הלימודים ולאפשר </w:t>
      </w:r>
      <w:r w:rsidRPr="004B02E8">
        <w:rPr>
          <w:rFonts w:cs="David"/>
          <w:rtl/>
        </w:rPr>
        <w:t>–</w:t>
      </w:r>
      <w:r w:rsidRPr="004B02E8">
        <w:rPr>
          <w:rFonts w:cs="David" w:hint="cs"/>
          <w:rtl/>
        </w:rPr>
        <w:t xml:space="preserve"> אם ניתן יהיה </w:t>
      </w:r>
      <w:r w:rsidRPr="004B02E8">
        <w:rPr>
          <w:rFonts w:cs="David"/>
          <w:rtl/>
        </w:rPr>
        <w:t>–</w:t>
      </w:r>
      <w:r w:rsidRPr="004B02E8">
        <w:rPr>
          <w:rFonts w:cs="David" w:hint="cs"/>
          <w:rtl/>
        </w:rPr>
        <w:t xml:space="preserve"> שעוד טרם תחילת שנת הלימודים תהיה הטמעה ראויה של הצעת החוק הזאת במערכת החינוך. </w:t>
      </w:r>
    </w:p>
    <w:p w14:paraId="551C74E5" w14:textId="77777777" w:rsidR="004B02E8" w:rsidRPr="004B02E8" w:rsidRDefault="004B02E8" w:rsidP="004B02E8">
      <w:pPr>
        <w:bidi/>
        <w:jc w:val="both"/>
        <w:rPr>
          <w:rFonts w:cs="David" w:hint="cs"/>
          <w:rtl/>
        </w:rPr>
      </w:pPr>
    </w:p>
    <w:p w14:paraId="3FBD6A3B" w14:textId="77777777" w:rsidR="004B02E8" w:rsidRPr="004B02E8" w:rsidRDefault="004B02E8" w:rsidP="004B02E8">
      <w:pPr>
        <w:bidi/>
        <w:jc w:val="both"/>
        <w:rPr>
          <w:rFonts w:cs="David" w:hint="cs"/>
          <w:u w:val="single"/>
          <w:rtl/>
        </w:rPr>
      </w:pPr>
      <w:r w:rsidRPr="004B02E8">
        <w:rPr>
          <w:rFonts w:cs="David" w:hint="cs"/>
          <w:u w:val="single"/>
          <w:rtl/>
        </w:rPr>
        <w:t>דוד רותם:</w:t>
      </w:r>
    </w:p>
    <w:p w14:paraId="60A128A2" w14:textId="77777777" w:rsidR="004B02E8" w:rsidRPr="004B02E8" w:rsidRDefault="004B02E8" w:rsidP="004B02E8">
      <w:pPr>
        <w:bidi/>
        <w:jc w:val="both"/>
        <w:rPr>
          <w:rFonts w:cs="David" w:hint="cs"/>
          <w:rtl/>
        </w:rPr>
      </w:pPr>
    </w:p>
    <w:p w14:paraId="21A0A878" w14:textId="77777777" w:rsidR="004B02E8" w:rsidRPr="004B02E8" w:rsidRDefault="004B02E8" w:rsidP="004B02E8">
      <w:pPr>
        <w:bidi/>
        <w:jc w:val="both"/>
        <w:rPr>
          <w:rFonts w:cs="David" w:hint="cs"/>
          <w:rtl/>
        </w:rPr>
      </w:pPr>
      <w:r w:rsidRPr="004B02E8">
        <w:rPr>
          <w:rFonts w:cs="David" w:hint="cs"/>
          <w:rtl/>
        </w:rPr>
        <w:tab/>
        <w:t xml:space="preserve"> זה אומר שאתם תבקשו לכנס את הכנסת במיוחד בפגרה כדי לדון בקריאה השנייה והשלישית?</w:t>
      </w:r>
    </w:p>
    <w:p w14:paraId="2B6BC05D" w14:textId="77777777" w:rsidR="004B02E8" w:rsidRPr="004B02E8" w:rsidRDefault="004B02E8" w:rsidP="004B02E8">
      <w:pPr>
        <w:bidi/>
        <w:jc w:val="both"/>
        <w:rPr>
          <w:rFonts w:cs="David" w:hint="cs"/>
          <w:rtl/>
        </w:rPr>
      </w:pPr>
    </w:p>
    <w:p w14:paraId="5FBF6F2C" w14:textId="77777777" w:rsidR="004B02E8" w:rsidRPr="004B02E8" w:rsidRDefault="004B02E8" w:rsidP="004B02E8">
      <w:pPr>
        <w:bidi/>
        <w:jc w:val="both"/>
        <w:rPr>
          <w:rFonts w:cs="David" w:hint="cs"/>
          <w:u w:val="single"/>
          <w:rtl/>
        </w:rPr>
      </w:pPr>
      <w:r w:rsidRPr="004B02E8">
        <w:rPr>
          <w:rFonts w:cs="David" w:hint="cs"/>
          <w:u w:val="single"/>
          <w:rtl/>
        </w:rPr>
        <w:t xml:space="preserve">היו"ר זאב </w:t>
      </w:r>
      <w:proofErr w:type="spellStart"/>
      <w:r w:rsidRPr="004B02E8">
        <w:rPr>
          <w:rFonts w:cs="David" w:hint="cs"/>
          <w:u w:val="single"/>
          <w:rtl/>
        </w:rPr>
        <w:t>אלקין</w:t>
      </w:r>
      <w:proofErr w:type="spellEnd"/>
      <w:r w:rsidRPr="004B02E8">
        <w:rPr>
          <w:rFonts w:cs="David" w:hint="cs"/>
          <w:u w:val="single"/>
          <w:rtl/>
        </w:rPr>
        <w:t>:</w:t>
      </w:r>
    </w:p>
    <w:p w14:paraId="4E18DE73" w14:textId="77777777" w:rsidR="004B02E8" w:rsidRPr="004B02E8" w:rsidRDefault="004B02E8" w:rsidP="004B02E8">
      <w:pPr>
        <w:bidi/>
        <w:jc w:val="both"/>
        <w:rPr>
          <w:rFonts w:cs="David" w:hint="cs"/>
          <w:rtl/>
        </w:rPr>
      </w:pPr>
    </w:p>
    <w:p w14:paraId="2B1AB819" w14:textId="77777777" w:rsidR="004B02E8" w:rsidRPr="004B02E8" w:rsidRDefault="004B02E8" w:rsidP="004B02E8">
      <w:pPr>
        <w:bidi/>
        <w:jc w:val="both"/>
        <w:rPr>
          <w:rFonts w:cs="David" w:hint="cs"/>
          <w:rtl/>
        </w:rPr>
      </w:pPr>
      <w:r w:rsidRPr="004B02E8">
        <w:rPr>
          <w:rFonts w:cs="David" w:hint="cs"/>
          <w:rtl/>
        </w:rPr>
        <w:tab/>
        <w:t xml:space="preserve"> הם מקווים שזה ייגמר עוד לפני הפגרה. אם זה יאושר היום בקריאה ראשונה, יהיו להם שלושה שבועות לדון בוועדה ולהביא את זה חזרה למליאה עד לפגרת הכנסת. יכול להיות שזה כן יקרה ויכול להיות שלא, זה תלוי ביושב-ראש ועדת החינוך ובחברי הוועדה. </w:t>
      </w:r>
    </w:p>
    <w:p w14:paraId="3B155426" w14:textId="77777777" w:rsidR="004B02E8" w:rsidRPr="004B02E8" w:rsidRDefault="004B02E8" w:rsidP="004B02E8">
      <w:pPr>
        <w:bidi/>
        <w:jc w:val="both"/>
        <w:rPr>
          <w:rFonts w:cs="David" w:hint="cs"/>
          <w:rtl/>
        </w:rPr>
      </w:pPr>
    </w:p>
    <w:p w14:paraId="3C4A1111" w14:textId="77777777" w:rsidR="004B02E8" w:rsidRPr="004B02E8" w:rsidRDefault="004B02E8" w:rsidP="004B02E8">
      <w:pPr>
        <w:bidi/>
        <w:jc w:val="both"/>
        <w:rPr>
          <w:rFonts w:cs="David" w:hint="cs"/>
          <w:rtl/>
        </w:rPr>
      </w:pPr>
      <w:r w:rsidRPr="004B02E8">
        <w:rPr>
          <w:rFonts w:cs="David" w:hint="cs"/>
          <w:u w:val="single"/>
          <w:rtl/>
        </w:rPr>
        <w:t>דורית מורג:</w:t>
      </w:r>
    </w:p>
    <w:p w14:paraId="007D9C29" w14:textId="77777777" w:rsidR="004B02E8" w:rsidRPr="004B02E8" w:rsidRDefault="004B02E8" w:rsidP="004B02E8">
      <w:pPr>
        <w:bidi/>
        <w:jc w:val="both"/>
        <w:rPr>
          <w:rFonts w:cs="David" w:hint="cs"/>
          <w:rtl/>
        </w:rPr>
      </w:pPr>
    </w:p>
    <w:p w14:paraId="6DDC8258" w14:textId="77777777" w:rsidR="004B02E8" w:rsidRDefault="004B02E8" w:rsidP="004B02E8">
      <w:pPr>
        <w:bidi/>
        <w:jc w:val="both"/>
        <w:rPr>
          <w:rFonts w:cs="David" w:hint="cs"/>
          <w:rtl/>
        </w:rPr>
      </w:pPr>
      <w:r w:rsidRPr="004B02E8">
        <w:rPr>
          <w:rFonts w:cs="David" w:hint="cs"/>
          <w:rtl/>
        </w:rPr>
        <w:tab/>
        <w:t xml:space="preserve">מבחינתנו הדחיפות המרובה היא לאפשר את כניסת החוק לתוקף לפני תחילת שנת הלימודים, כדי שאפשר יהיה להעביר הנחיות מתאימות גם לבתי-הספר, למנהלי המחוזות, </w:t>
      </w:r>
    </w:p>
    <w:p w14:paraId="3F8165AD" w14:textId="77777777" w:rsidR="004B02E8" w:rsidRDefault="004B02E8" w:rsidP="004B02E8">
      <w:pPr>
        <w:bidi/>
        <w:jc w:val="both"/>
        <w:rPr>
          <w:rFonts w:cs="David" w:hint="cs"/>
          <w:rtl/>
        </w:rPr>
      </w:pPr>
    </w:p>
    <w:p w14:paraId="62267F07" w14:textId="77777777" w:rsidR="004B02E8" w:rsidRDefault="004B02E8" w:rsidP="004B02E8">
      <w:pPr>
        <w:bidi/>
        <w:jc w:val="both"/>
        <w:rPr>
          <w:rFonts w:cs="David" w:hint="cs"/>
          <w:rtl/>
        </w:rPr>
      </w:pPr>
    </w:p>
    <w:p w14:paraId="79E41FEF" w14:textId="77777777" w:rsidR="004B02E8" w:rsidRDefault="004B02E8" w:rsidP="004B02E8">
      <w:pPr>
        <w:bidi/>
        <w:jc w:val="both"/>
        <w:rPr>
          <w:rFonts w:cs="David" w:hint="cs"/>
          <w:rtl/>
        </w:rPr>
      </w:pPr>
    </w:p>
    <w:p w14:paraId="3FA9FF59" w14:textId="77777777" w:rsidR="004B02E8" w:rsidRPr="004B02E8" w:rsidRDefault="004B02E8" w:rsidP="004B02E8">
      <w:pPr>
        <w:bidi/>
        <w:jc w:val="both"/>
        <w:rPr>
          <w:rFonts w:cs="David" w:hint="cs"/>
          <w:rtl/>
        </w:rPr>
      </w:pPr>
      <w:r w:rsidRPr="004B02E8">
        <w:rPr>
          <w:rFonts w:cs="David" w:hint="cs"/>
          <w:rtl/>
        </w:rPr>
        <w:t xml:space="preserve">לוועדות השונות. יש קושי להתחיל בתיקון מסוג זה במהלך שנת הלימודים. גם ההטמעה טרם תחילת שנת הלימודים בחודש ספטמבר לוקחת זמן ולכן אנחנו מבקשים לסיים את הליכי החקיקה עוד במושב הזה של הכנסת, כדי שאפשר יהיה גם להתחיל עוד בחודש אוגוסט תהליכי הטמעה ראויים. </w:t>
      </w:r>
    </w:p>
    <w:p w14:paraId="77B5C5FB" w14:textId="77777777" w:rsidR="004B02E8" w:rsidRPr="004B02E8" w:rsidRDefault="004B02E8" w:rsidP="004B02E8">
      <w:pPr>
        <w:bidi/>
        <w:jc w:val="both"/>
        <w:rPr>
          <w:rFonts w:cs="David" w:hint="cs"/>
          <w:rtl/>
        </w:rPr>
      </w:pPr>
    </w:p>
    <w:p w14:paraId="1379276C" w14:textId="77777777" w:rsidR="004B02E8" w:rsidRPr="004B02E8" w:rsidRDefault="004B02E8" w:rsidP="004B02E8">
      <w:pPr>
        <w:bidi/>
        <w:jc w:val="both"/>
        <w:rPr>
          <w:rFonts w:cs="David" w:hint="cs"/>
          <w:u w:val="single"/>
          <w:rtl/>
        </w:rPr>
      </w:pPr>
      <w:r w:rsidRPr="004B02E8">
        <w:rPr>
          <w:rFonts w:cs="David" w:hint="cs"/>
          <w:u w:val="single"/>
          <w:rtl/>
        </w:rPr>
        <w:t xml:space="preserve">היו"ר זאב </w:t>
      </w:r>
      <w:proofErr w:type="spellStart"/>
      <w:r w:rsidRPr="004B02E8">
        <w:rPr>
          <w:rFonts w:cs="David" w:hint="cs"/>
          <w:u w:val="single"/>
          <w:rtl/>
        </w:rPr>
        <w:t>אלקין</w:t>
      </w:r>
      <w:proofErr w:type="spellEnd"/>
      <w:r w:rsidRPr="004B02E8">
        <w:rPr>
          <w:rFonts w:cs="David" w:hint="cs"/>
          <w:u w:val="single"/>
          <w:rtl/>
        </w:rPr>
        <w:t>:</w:t>
      </w:r>
    </w:p>
    <w:p w14:paraId="29EA09D1" w14:textId="77777777" w:rsidR="004B02E8" w:rsidRPr="004B02E8" w:rsidRDefault="004B02E8" w:rsidP="004B02E8">
      <w:pPr>
        <w:bidi/>
        <w:jc w:val="both"/>
        <w:rPr>
          <w:rFonts w:cs="David" w:hint="cs"/>
          <w:rtl/>
        </w:rPr>
      </w:pPr>
    </w:p>
    <w:p w14:paraId="12875784" w14:textId="77777777" w:rsidR="004B02E8" w:rsidRPr="004B02E8" w:rsidRDefault="004B02E8" w:rsidP="004B02E8">
      <w:pPr>
        <w:bidi/>
        <w:jc w:val="both"/>
        <w:rPr>
          <w:rFonts w:cs="David" w:hint="cs"/>
          <w:rtl/>
        </w:rPr>
      </w:pPr>
      <w:r w:rsidRPr="004B02E8">
        <w:rPr>
          <w:rFonts w:cs="David" w:hint="cs"/>
          <w:rtl/>
        </w:rPr>
        <w:tab/>
        <w:t xml:space="preserve"> אני חושב שהדברים ברורים. האם יש מישהו שרוצה להתנגד לבקשת הפטור?</w:t>
      </w:r>
    </w:p>
    <w:p w14:paraId="6D352C75" w14:textId="77777777" w:rsidR="004B02E8" w:rsidRPr="004B02E8" w:rsidRDefault="004B02E8" w:rsidP="004B02E8">
      <w:pPr>
        <w:bidi/>
        <w:jc w:val="both"/>
        <w:rPr>
          <w:rFonts w:cs="David" w:hint="cs"/>
          <w:rtl/>
        </w:rPr>
      </w:pPr>
    </w:p>
    <w:p w14:paraId="2BF7659D" w14:textId="77777777" w:rsidR="004B02E8" w:rsidRPr="004B02E8" w:rsidRDefault="004B02E8" w:rsidP="004B02E8">
      <w:pPr>
        <w:bidi/>
        <w:jc w:val="both"/>
        <w:rPr>
          <w:rFonts w:cs="David" w:hint="cs"/>
          <w:rtl/>
        </w:rPr>
      </w:pPr>
      <w:r w:rsidRPr="004B02E8">
        <w:rPr>
          <w:rFonts w:cs="David" w:hint="cs"/>
          <w:u w:val="single"/>
          <w:rtl/>
        </w:rPr>
        <w:t xml:space="preserve">אברהם </w:t>
      </w:r>
      <w:proofErr w:type="spellStart"/>
      <w:r w:rsidRPr="004B02E8">
        <w:rPr>
          <w:rFonts w:cs="David" w:hint="cs"/>
          <w:u w:val="single"/>
          <w:rtl/>
        </w:rPr>
        <w:t>מיכאלי</w:t>
      </w:r>
      <w:proofErr w:type="spellEnd"/>
      <w:r w:rsidRPr="004B02E8">
        <w:rPr>
          <w:rFonts w:cs="David" w:hint="cs"/>
          <w:u w:val="single"/>
          <w:rtl/>
        </w:rPr>
        <w:t>:</w:t>
      </w:r>
    </w:p>
    <w:p w14:paraId="4D01FB18" w14:textId="77777777" w:rsidR="004B02E8" w:rsidRPr="004B02E8" w:rsidRDefault="004B02E8" w:rsidP="004B02E8">
      <w:pPr>
        <w:bidi/>
        <w:jc w:val="both"/>
        <w:rPr>
          <w:rFonts w:cs="David" w:hint="cs"/>
          <w:rtl/>
        </w:rPr>
      </w:pPr>
    </w:p>
    <w:p w14:paraId="600AB75C" w14:textId="77777777" w:rsidR="004B02E8" w:rsidRPr="004B02E8" w:rsidRDefault="004B02E8" w:rsidP="004B02E8">
      <w:pPr>
        <w:bidi/>
        <w:jc w:val="both"/>
        <w:rPr>
          <w:rFonts w:cs="David" w:hint="cs"/>
          <w:rtl/>
        </w:rPr>
      </w:pPr>
      <w:r w:rsidRPr="004B02E8">
        <w:rPr>
          <w:rFonts w:cs="David" w:hint="cs"/>
          <w:rtl/>
        </w:rPr>
        <w:tab/>
        <w:t xml:space="preserve"> אנחנו לא דנים כרגע במהות, אבל האם התיקון לחוק נולד כתוצאה מאיזשהו לחץ תקשורתי?</w:t>
      </w:r>
    </w:p>
    <w:p w14:paraId="162936FD" w14:textId="77777777" w:rsidR="004B02E8" w:rsidRPr="004B02E8" w:rsidRDefault="004B02E8" w:rsidP="004B02E8">
      <w:pPr>
        <w:bidi/>
        <w:jc w:val="both"/>
        <w:rPr>
          <w:rFonts w:cs="David" w:hint="cs"/>
          <w:rtl/>
        </w:rPr>
      </w:pPr>
    </w:p>
    <w:p w14:paraId="462F5756" w14:textId="77777777" w:rsidR="004B02E8" w:rsidRPr="004B02E8" w:rsidRDefault="004B02E8" w:rsidP="004B02E8">
      <w:pPr>
        <w:bidi/>
        <w:jc w:val="both"/>
        <w:rPr>
          <w:rFonts w:cs="David" w:hint="cs"/>
          <w:rtl/>
        </w:rPr>
      </w:pPr>
      <w:r w:rsidRPr="004B02E8">
        <w:rPr>
          <w:rFonts w:cs="David" w:hint="cs"/>
          <w:u w:val="single"/>
          <w:rtl/>
        </w:rPr>
        <w:t xml:space="preserve">זבולון </w:t>
      </w:r>
      <w:proofErr w:type="spellStart"/>
      <w:r w:rsidRPr="004B02E8">
        <w:rPr>
          <w:rFonts w:cs="David" w:hint="cs"/>
          <w:u w:val="single"/>
          <w:rtl/>
        </w:rPr>
        <w:t>אורלב</w:t>
      </w:r>
      <w:proofErr w:type="spellEnd"/>
      <w:r w:rsidRPr="004B02E8">
        <w:rPr>
          <w:rFonts w:cs="David" w:hint="cs"/>
          <w:u w:val="single"/>
          <w:rtl/>
        </w:rPr>
        <w:t>:</w:t>
      </w:r>
    </w:p>
    <w:p w14:paraId="21364666" w14:textId="77777777" w:rsidR="004B02E8" w:rsidRPr="004B02E8" w:rsidRDefault="004B02E8" w:rsidP="004B02E8">
      <w:pPr>
        <w:bidi/>
        <w:jc w:val="both"/>
        <w:rPr>
          <w:rFonts w:cs="David" w:hint="cs"/>
          <w:rtl/>
        </w:rPr>
      </w:pPr>
    </w:p>
    <w:p w14:paraId="3A378DD3" w14:textId="77777777" w:rsidR="004B02E8" w:rsidRPr="004B02E8" w:rsidRDefault="004B02E8" w:rsidP="004B02E8">
      <w:pPr>
        <w:bidi/>
        <w:jc w:val="both"/>
        <w:rPr>
          <w:rFonts w:cs="David" w:hint="cs"/>
          <w:rtl/>
        </w:rPr>
      </w:pPr>
      <w:r w:rsidRPr="004B02E8">
        <w:rPr>
          <w:rFonts w:cs="David" w:hint="cs"/>
          <w:rtl/>
        </w:rPr>
        <w:tab/>
        <w:t xml:space="preserve"> לא לחץ תקשורתי, לחץ אמיתי. יש בעיה, יש הפקרות בבתי-הספר והגיע הזמן לעשות שם סדר. יש בעיות במהלך נכון וזה דחוף לפתיחת שנת הלימודים. </w:t>
      </w:r>
    </w:p>
    <w:p w14:paraId="0048982B" w14:textId="77777777" w:rsidR="004B02E8" w:rsidRPr="004B02E8" w:rsidRDefault="004B02E8" w:rsidP="004B02E8">
      <w:pPr>
        <w:bidi/>
        <w:jc w:val="both"/>
        <w:rPr>
          <w:rFonts w:cs="David" w:hint="cs"/>
          <w:rtl/>
        </w:rPr>
      </w:pPr>
    </w:p>
    <w:p w14:paraId="7C026C27" w14:textId="77777777" w:rsidR="004B02E8" w:rsidRPr="004B02E8" w:rsidRDefault="004B02E8" w:rsidP="004B02E8">
      <w:pPr>
        <w:bidi/>
        <w:jc w:val="both"/>
        <w:rPr>
          <w:rFonts w:cs="David" w:hint="cs"/>
          <w:u w:val="single"/>
          <w:rtl/>
        </w:rPr>
      </w:pPr>
      <w:r w:rsidRPr="004B02E8">
        <w:rPr>
          <w:rFonts w:cs="David" w:hint="cs"/>
          <w:u w:val="single"/>
          <w:rtl/>
        </w:rPr>
        <w:t xml:space="preserve">היו"ר זאב </w:t>
      </w:r>
      <w:proofErr w:type="spellStart"/>
      <w:r w:rsidRPr="004B02E8">
        <w:rPr>
          <w:rFonts w:cs="David" w:hint="cs"/>
          <w:u w:val="single"/>
          <w:rtl/>
        </w:rPr>
        <w:t>אלקין</w:t>
      </w:r>
      <w:proofErr w:type="spellEnd"/>
      <w:r w:rsidRPr="004B02E8">
        <w:rPr>
          <w:rFonts w:cs="David" w:hint="cs"/>
          <w:u w:val="single"/>
          <w:rtl/>
        </w:rPr>
        <w:t>:</w:t>
      </w:r>
    </w:p>
    <w:p w14:paraId="03FC1FC4" w14:textId="77777777" w:rsidR="004B02E8" w:rsidRPr="004B02E8" w:rsidRDefault="004B02E8" w:rsidP="004B02E8">
      <w:pPr>
        <w:bidi/>
        <w:jc w:val="both"/>
        <w:rPr>
          <w:rFonts w:cs="David" w:hint="cs"/>
          <w:rtl/>
        </w:rPr>
      </w:pPr>
    </w:p>
    <w:p w14:paraId="7A5B4CFC" w14:textId="77777777" w:rsidR="004B02E8" w:rsidRPr="004B02E8" w:rsidRDefault="004B02E8" w:rsidP="004B02E8">
      <w:pPr>
        <w:bidi/>
        <w:jc w:val="both"/>
        <w:rPr>
          <w:rFonts w:cs="David" w:hint="cs"/>
          <w:rtl/>
        </w:rPr>
      </w:pPr>
      <w:r w:rsidRPr="004B02E8">
        <w:rPr>
          <w:rFonts w:cs="David" w:hint="cs"/>
          <w:rtl/>
        </w:rPr>
        <w:tab/>
        <w:t xml:space="preserve"> אני רואה שגם יושב-ראש ועדת החינוך תומך בפטור.</w:t>
      </w:r>
    </w:p>
    <w:p w14:paraId="1BA554E3" w14:textId="77777777" w:rsidR="004B02E8" w:rsidRPr="004B02E8" w:rsidRDefault="004B02E8" w:rsidP="004B02E8">
      <w:pPr>
        <w:bidi/>
        <w:jc w:val="both"/>
        <w:rPr>
          <w:rFonts w:cs="David" w:hint="cs"/>
          <w:rtl/>
        </w:rPr>
      </w:pPr>
    </w:p>
    <w:p w14:paraId="30B64D53" w14:textId="77777777" w:rsidR="004B02E8" w:rsidRPr="004B02E8" w:rsidRDefault="004B02E8" w:rsidP="004B02E8">
      <w:pPr>
        <w:bidi/>
        <w:jc w:val="both"/>
        <w:rPr>
          <w:rFonts w:cs="David" w:hint="cs"/>
          <w:rtl/>
        </w:rPr>
      </w:pPr>
      <w:r w:rsidRPr="004B02E8">
        <w:rPr>
          <w:rFonts w:cs="David" w:hint="cs"/>
          <w:rtl/>
        </w:rPr>
        <w:tab/>
        <w:t xml:space="preserve">היות שהסבירו לנו את הדחיפות של הצעת החוק, כדי שזה יעבור במושב הקיץ, בהתחשב שלוחות הזמנים של מושב הקיץ הם די מצומצמים, אני מציע לוועדה להחליט מראש על פטור מחובת הנחה בכל הקריאות, כדי שלא נצטרך לכנס את הוועדה עוד פעם במידה שהדבר  יידרש. </w:t>
      </w:r>
    </w:p>
    <w:p w14:paraId="5CC14038" w14:textId="77777777" w:rsidR="004B02E8" w:rsidRPr="004B02E8" w:rsidRDefault="004B02E8" w:rsidP="004B02E8">
      <w:pPr>
        <w:bidi/>
        <w:jc w:val="both"/>
        <w:rPr>
          <w:rFonts w:cs="David" w:hint="cs"/>
          <w:rtl/>
        </w:rPr>
      </w:pPr>
    </w:p>
    <w:p w14:paraId="7CC980BA" w14:textId="77777777" w:rsidR="004B02E8" w:rsidRPr="004B02E8" w:rsidRDefault="004B02E8" w:rsidP="004B02E8">
      <w:pPr>
        <w:bidi/>
        <w:ind w:firstLine="567"/>
        <w:jc w:val="both"/>
        <w:rPr>
          <w:rFonts w:cs="David" w:hint="cs"/>
          <w:rtl/>
        </w:rPr>
      </w:pPr>
      <w:r w:rsidRPr="004B02E8">
        <w:rPr>
          <w:rFonts w:cs="David" w:hint="cs"/>
          <w:rtl/>
        </w:rPr>
        <w:t>מי בעד הבקשה של משרד החינוך לפטור מחובת הנחה בכל הקריאות?</w:t>
      </w:r>
    </w:p>
    <w:p w14:paraId="595C5E59" w14:textId="77777777" w:rsidR="004B02E8" w:rsidRPr="004B02E8" w:rsidRDefault="004B02E8" w:rsidP="004B02E8">
      <w:pPr>
        <w:bidi/>
        <w:ind w:firstLine="567"/>
        <w:jc w:val="both"/>
        <w:rPr>
          <w:rFonts w:cs="David" w:hint="cs"/>
          <w:rtl/>
        </w:rPr>
      </w:pPr>
    </w:p>
    <w:p w14:paraId="479C630F" w14:textId="77777777" w:rsidR="004B02E8" w:rsidRPr="004B02E8" w:rsidRDefault="004B02E8" w:rsidP="004B02E8">
      <w:pPr>
        <w:bidi/>
        <w:ind w:firstLine="567"/>
        <w:jc w:val="both"/>
        <w:rPr>
          <w:rFonts w:cs="David" w:hint="cs"/>
          <w:b/>
          <w:bCs/>
          <w:rtl/>
        </w:rPr>
      </w:pPr>
      <w:r w:rsidRPr="004B02E8">
        <w:rPr>
          <w:rFonts w:cs="David" w:hint="cs"/>
          <w:b/>
          <w:bCs/>
          <w:rtl/>
        </w:rPr>
        <w:t>ה צ ב ע ה</w:t>
      </w:r>
    </w:p>
    <w:p w14:paraId="55911169" w14:textId="77777777" w:rsidR="004B02E8" w:rsidRPr="004B02E8" w:rsidRDefault="004B02E8" w:rsidP="004B02E8">
      <w:pPr>
        <w:bidi/>
        <w:ind w:firstLine="567"/>
        <w:jc w:val="both"/>
        <w:rPr>
          <w:rFonts w:cs="David" w:hint="cs"/>
          <w:b/>
          <w:bCs/>
          <w:rtl/>
        </w:rPr>
      </w:pPr>
    </w:p>
    <w:p w14:paraId="3955D69E" w14:textId="77777777" w:rsidR="004B02E8" w:rsidRPr="004B02E8" w:rsidRDefault="004B02E8" w:rsidP="004B02E8">
      <w:pPr>
        <w:bidi/>
        <w:ind w:firstLine="567"/>
        <w:jc w:val="both"/>
        <w:rPr>
          <w:rFonts w:cs="David" w:hint="cs"/>
          <w:rtl/>
        </w:rPr>
      </w:pPr>
      <w:r w:rsidRPr="004B02E8">
        <w:rPr>
          <w:rFonts w:cs="David" w:hint="cs"/>
          <w:rtl/>
        </w:rPr>
        <w:t xml:space="preserve">בעד </w:t>
      </w:r>
      <w:r w:rsidRPr="004B02E8">
        <w:rPr>
          <w:rFonts w:cs="David"/>
          <w:rtl/>
        </w:rPr>
        <w:t>–</w:t>
      </w:r>
      <w:r w:rsidRPr="004B02E8">
        <w:rPr>
          <w:rFonts w:cs="David" w:hint="cs"/>
          <w:rtl/>
        </w:rPr>
        <w:t xml:space="preserve"> הרוב</w:t>
      </w:r>
    </w:p>
    <w:p w14:paraId="2D172D56" w14:textId="77777777" w:rsidR="004B02E8" w:rsidRPr="004B02E8" w:rsidRDefault="004B02E8" w:rsidP="004B02E8">
      <w:pPr>
        <w:bidi/>
        <w:ind w:firstLine="567"/>
        <w:jc w:val="both"/>
        <w:rPr>
          <w:rFonts w:cs="David" w:hint="cs"/>
          <w:rtl/>
        </w:rPr>
      </w:pPr>
      <w:r w:rsidRPr="004B02E8">
        <w:rPr>
          <w:rFonts w:cs="David" w:hint="cs"/>
          <w:rtl/>
        </w:rPr>
        <w:t xml:space="preserve">הבקשה התקבלה. </w:t>
      </w:r>
    </w:p>
    <w:p w14:paraId="6D331016" w14:textId="77777777" w:rsidR="004B02E8" w:rsidRPr="004B02E8" w:rsidRDefault="004B02E8" w:rsidP="004B02E8">
      <w:pPr>
        <w:bidi/>
        <w:ind w:firstLine="567"/>
        <w:jc w:val="both"/>
        <w:rPr>
          <w:rFonts w:cs="David" w:hint="cs"/>
          <w:rtl/>
        </w:rPr>
      </w:pPr>
    </w:p>
    <w:p w14:paraId="5AFCFFA5" w14:textId="77777777" w:rsidR="004B02E8" w:rsidRPr="004B02E8" w:rsidRDefault="004B02E8" w:rsidP="004B02E8">
      <w:pPr>
        <w:bidi/>
        <w:ind w:firstLine="567"/>
        <w:jc w:val="both"/>
        <w:rPr>
          <w:rFonts w:cs="David" w:hint="cs"/>
          <w:rtl/>
        </w:rPr>
      </w:pPr>
      <w:r w:rsidRPr="004B02E8">
        <w:rPr>
          <w:rFonts w:cs="David" w:hint="cs"/>
          <w:rtl/>
        </w:rPr>
        <w:t>הבקשה אושרה פה אחד.</w:t>
      </w:r>
    </w:p>
    <w:p w14:paraId="36E84D43" w14:textId="77777777" w:rsidR="004B02E8" w:rsidRPr="004B02E8" w:rsidRDefault="004B02E8" w:rsidP="004B02E8">
      <w:pPr>
        <w:bidi/>
        <w:ind w:firstLine="567"/>
        <w:jc w:val="both"/>
        <w:rPr>
          <w:rFonts w:cs="David" w:hint="cs"/>
          <w:rtl/>
        </w:rPr>
      </w:pPr>
    </w:p>
    <w:p w14:paraId="08E8C189" w14:textId="77777777" w:rsidR="004B02E8" w:rsidRPr="004B02E8" w:rsidRDefault="004B02E8" w:rsidP="004B02E8">
      <w:pPr>
        <w:bidi/>
        <w:ind w:firstLine="567"/>
        <w:jc w:val="both"/>
        <w:rPr>
          <w:rFonts w:cs="David" w:hint="cs"/>
          <w:rtl/>
        </w:rPr>
      </w:pPr>
    </w:p>
    <w:p w14:paraId="64554F1A" w14:textId="77777777" w:rsidR="004B02E8" w:rsidRPr="004B02E8" w:rsidRDefault="004B02E8" w:rsidP="004B02E8">
      <w:pPr>
        <w:bidi/>
        <w:ind w:firstLine="567"/>
        <w:jc w:val="both"/>
        <w:rPr>
          <w:rFonts w:cs="David" w:hint="cs"/>
          <w:b/>
          <w:bCs/>
          <w:u w:val="single"/>
          <w:rtl/>
        </w:rPr>
      </w:pPr>
      <w:r w:rsidRPr="004B02E8">
        <w:rPr>
          <w:rFonts w:cs="David"/>
          <w:rtl/>
        </w:rPr>
        <w:br w:type="page"/>
      </w:r>
    </w:p>
    <w:p w14:paraId="37C88A56" w14:textId="77777777" w:rsidR="004B02E8" w:rsidRPr="004B02E8" w:rsidRDefault="004B02E8" w:rsidP="004B02E8">
      <w:pPr>
        <w:tabs>
          <w:tab w:val="left" w:pos="1221"/>
        </w:tabs>
        <w:bidi/>
        <w:jc w:val="both"/>
        <w:rPr>
          <w:rFonts w:cs="David" w:hint="cs"/>
          <w:rtl/>
        </w:rPr>
      </w:pPr>
    </w:p>
    <w:p w14:paraId="236FE2AE" w14:textId="77777777" w:rsidR="004B02E8" w:rsidRPr="004B02E8" w:rsidRDefault="004B02E8" w:rsidP="004B02E8">
      <w:pPr>
        <w:bidi/>
        <w:jc w:val="center"/>
        <w:rPr>
          <w:rFonts w:cs="David" w:hint="cs"/>
          <w:b/>
          <w:bCs/>
          <w:rtl/>
        </w:rPr>
      </w:pPr>
      <w:r w:rsidRPr="004B02E8">
        <w:rPr>
          <w:rFonts w:cs="David" w:hint="cs"/>
          <w:b/>
          <w:bCs/>
          <w:rtl/>
        </w:rPr>
        <w:t xml:space="preserve">סדרי הדיון בהצעת חוק תקציב המדינה לשנים 2010-2009 והצעת חוק   ההתייעלות הכלכלית (תיקוני חקיקה ליישום התכנית הכלכלית לשנים 2009 ו-2010), </w:t>
      </w:r>
      <w:proofErr w:type="spellStart"/>
      <w:r w:rsidRPr="004B02E8">
        <w:rPr>
          <w:rFonts w:cs="David" w:hint="cs"/>
          <w:b/>
          <w:bCs/>
          <w:rtl/>
        </w:rPr>
        <w:t>התשס"ט</w:t>
      </w:r>
      <w:proofErr w:type="spellEnd"/>
      <w:r w:rsidRPr="004B02E8">
        <w:rPr>
          <w:rFonts w:cs="David" w:hint="cs"/>
          <w:b/>
          <w:bCs/>
          <w:rtl/>
        </w:rPr>
        <w:t>-2009,</w:t>
      </w:r>
    </w:p>
    <w:p w14:paraId="1657F419" w14:textId="77777777" w:rsidR="004B02E8" w:rsidRPr="004B02E8" w:rsidRDefault="004B02E8" w:rsidP="004B02E8">
      <w:pPr>
        <w:bidi/>
        <w:jc w:val="center"/>
        <w:rPr>
          <w:rFonts w:cs="David" w:hint="cs"/>
          <w:b/>
          <w:bCs/>
          <w:u w:val="single"/>
          <w:rtl/>
        </w:rPr>
      </w:pPr>
      <w:r w:rsidRPr="004B02E8">
        <w:rPr>
          <w:rFonts w:cs="David" w:hint="cs"/>
          <w:b/>
          <w:bCs/>
          <w:u w:val="single"/>
          <w:rtl/>
        </w:rPr>
        <w:t>בקריאה השנייה ובקריאה השלישית.</w:t>
      </w:r>
    </w:p>
    <w:p w14:paraId="473C101D" w14:textId="77777777" w:rsidR="004B02E8" w:rsidRPr="004B02E8" w:rsidRDefault="004B02E8" w:rsidP="004B02E8">
      <w:pPr>
        <w:bidi/>
        <w:jc w:val="both"/>
        <w:rPr>
          <w:rFonts w:cs="David" w:hint="cs"/>
          <w:b/>
          <w:bCs/>
          <w:rtl/>
        </w:rPr>
      </w:pPr>
    </w:p>
    <w:p w14:paraId="664308BE" w14:textId="77777777" w:rsidR="004B02E8" w:rsidRDefault="004B02E8" w:rsidP="004B02E8">
      <w:pPr>
        <w:bidi/>
        <w:jc w:val="both"/>
        <w:rPr>
          <w:rFonts w:cs="David" w:hint="cs"/>
          <w:u w:val="single"/>
          <w:rtl/>
        </w:rPr>
      </w:pPr>
    </w:p>
    <w:p w14:paraId="34B3438E" w14:textId="77777777" w:rsidR="004B02E8" w:rsidRDefault="004B02E8" w:rsidP="004B02E8">
      <w:pPr>
        <w:bidi/>
        <w:jc w:val="both"/>
        <w:rPr>
          <w:rFonts w:cs="David" w:hint="cs"/>
          <w:u w:val="single"/>
          <w:rtl/>
        </w:rPr>
      </w:pPr>
    </w:p>
    <w:p w14:paraId="5C3372F4" w14:textId="77777777" w:rsidR="004B02E8" w:rsidRDefault="004B02E8" w:rsidP="004B02E8">
      <w:pPr>
        <w:bidi/>
        <w:jc w:val="both"/>
        <w:rPr>
          <w:rFonts w:cs="David" w:hint="cs"/>
          <w:u w:val="single"/>
          <w:rtl/>
        </w:rPr>
      </w:pPr>
    </w:p>
    <w:p w14:paraId="3CCDE8B6" w14:textId="77777777" w:rsidR="004B02E8" w:rsidRPr="004B02E8" w:rsidRDefault="004B02E8" w:rsidP="004B02E8">
      <w:pPr>
        <w:bidi/>
        <w:jc w:val="both"/>
        <w:rPr>
          <w:rFonts w:cs="David" w:hint="cs"/>
          <w:u w:val="single"/>
          <w:rtl/>
        </w:rPr>
      </w:pPr>
      <w:r w:rsidRPr="004B02E8">
        <w:rPr>
          <w:rFonts w:cs="David" w:hint="cs"/>
          <w:u w:val="single"/>
          <w:rtl/>
        </w:rPr>
        <w:t xml:space="preserve">היו"ר זאב </w:t>
      </w:r>
      <w:proofErr w:type="spellStart"/>
      <w:r w:rsidRPr="004B02E8">
        <w:rPr>
          <w:rFonts w:cs="David" w:hint="cs"/>
          <w:u w:val="single"/>
          <w:rtl/>
        </w:rPr>
        <w:t>אלקין</w:t>
      </w:r>
      <w:proofErr w:type="spellEnd"/>
      <w:r w:rsidRPr="004B02E8">
        <w:rPr>
          <w:rFonts w:cs="David" w:hint="cs"/>
          <w:u w:val="single"/>
          <w:rtl/>
        </w:rPr>
        <w:t>:</w:t>
      </w:r>
    </w:p>
    <w:p w14:paraId="42656170" w14:textId="77777777" w:rsidR="004B02E8" w:rsidRPr="004B02E8" w:rsidRDefault="004B02E8" w:rsidP="004B02E8">
      <w:pPr>
        <w:tabs>
          <w:tab w:val="left" w:pos="1221"/>
        </w:tabs>
        <w:bidi/>
        <w:jc w:val="both"/>
        <w:rPr>
          <w:rFonts w:cs="David" w:hint="cs"/>
          <w:rtl/>
        </w:rPr>
      </w:pPr>
    </w:p>
    <w:p w14:paraId="4657DEED" w14:textId="77777777" w:rsidR="004B02E8" w:rsidRPr="004B02E8" w:rsidRDefault="004B02E8" w:rsidP="004B02E8">
      <w:pPr>
        <w:bidi/>
        <w:ind w:firstLine="567"/>
        <w:jc w:val="both"/>
        <w:rPr>
          <w:rFonts w:cs="David" w:hint="cs"/>
          <w:rtl/>
        </w:rPr>
      </w:pPr>
      <w:r w:rsidRPr="004B02E8">
        <w:rPr>
          <w:rFonts w:cs="David" w:hint="cs"/>
          <w:rtl/>
        </w:rPr>
        <w:t xml:space="preserve">אנחנו עוברים לסעיף השלישי על סדר היום: סדרי הדיון בהצעת חוק תקציב המדינה לשנים 2010-2009 והצעת חוק   ההתייעלות הכלכלית (תיקוני חקיקה ליישום התכנית הכלכלית לשנים 2009 ו-2010), </w:t>
      </w:r>
      <w:proofErr w:type="spellStart"/>
      <w:r w:rsidRPr="004B02E8">
        <w:rPr>
          <w:rFonts w:cs="David" w:hint="cs"/>
          <w:rtl/>
        </w:rPr>
        <w:t>התשס"ט</w:t>
      </w:r>
      <w:proofErr w:type="spellEnd"/>
      <w:r w:rsidRPr="004B02E8">
        <w:rPr>
          <w:rFonts w:cs="David" w:hint="cs"/>
          <w:rtl/>
        </w:rPr>
        <w:t xml:space="preserve">-2009, בקריאה השנייה ובקריאה השלישית. </w:t>
      </w:r>
    </w:p>
    <w:p w14:paraId="341010C0" w14:textId="77777777" w:rsidR="004B02E8" w:rsidRPr="004B02E8" w:rsidRDefault="004B02E8" w:rsidP="004B02E8">
      <w:pPr>
        <w:bidi/>
        <w:ind w:firstLine="567"/>
        <w:jc w:val="both"/>
        <w:rPr>
          <w:rFonts w:cs="David" w:hint="cs"/>
          <w:rtl/>
        </w:rPr>
      </w:pPr>
    </w:p>
    <w:p w14:paraId="675F69BE" w14:textId="77777777" w:rsidR="004B02E8" w:rsidRPr="004B02E8" w:rsidRDefault="004B02E8" w:rsidP="004B02E8">
      <w:pPr>
        <w:bidi/>
        <w:ind w:firstLine="567"/>
        <w:jc w:val="both"/>
        <w:rPr>
          <w:rFonts w:cs="David" w:hint="cs"/>
          <w:rtl/>
        </w:rPr>
      </w:pPr>
      <w:r w:rsidRPr="004B02E8">
        <w:rPr>
          <w:rFonts w:cs="David" w:hint="cs"/>
          <w:rtl/>
        </w:rPr>
        <w:t xml:space="preserve">אני  חייב לפתוח בעדכון לחברי הוועדה </w:t>
      </w:r>
      <w:r w:rsidRPr="004B02E8">
        <w:rPr>
          <w:rFonts w:cs="David"/>
          <w:rtl/>
        </w:rPr>
        <w:t>–</w:t>
      </w:r>
      <w:r w:rsidRPr="004B02E8">
        <w:rPr>
          <w:rFonts w:cs="David" w:hint="cs"/>
          <w:rtl/>
        </w:rPr>
        <w:t xml:space="preserve"> כזכור לכם, לפני שבוע בדיוק קיימנו כאן דיון מפורט בנושא הזה ואף באתי עם הצעה לגבי סדרי דיון, </w:t>
      </w:r>
      <w:proofErr w:type="spellStart"/>
      <w:r w:rsidRPr="004B02E8">
        <w:rPr>
          <w:rFonts w:cs="David" w:hint="cs"/>
          <w:rtl/>
        </w:rPr>
        <w:t>שהיתה</w:t>
      </w:r>
      <w:proofErr w:type="spellEnd"/>
      <w:r w:rsidRPr="004B02E8">
        <w:rPr>
          <w:rFonts w:cs="David" w:hint="cs"/>
          <w:rtl/>
        </w:rPr>
        <w:t xml:space="preserve"> בנויה על המסגרת שנקבעה בשנת 2006, בימי הכנסת הקודמת, במצב מאוד דומה לכנסת הזאת, כאשר היו לוחות זמנים מצומצמים לאישור התקציב וחוק ההסדרים. במהלך הדיון הוצע לנו על-ידי חבר הכנסת מאיר שטרית, כנציג רשמי של סיעת קדימה, שאמר שהוא מופקד על נושא סדרי הדיון בתקציב, להגיע להבנות. התנאי שלו להבנות היה </w:t>
      </w:r>
      <w:r w:rsidRPr="004B02E8">
        <w:rPr>
          <w:rFonts w:cs="David"/>
          <w:rtl/>
        </w:rPr>
        <w:t>–</w:t>
      </w:r>
      <w:r w:rsidRPr="004B02E8">
        <w:rPr>
          <w:rFonts w:cs="David" w:hint="cs"/>
          <w:rtl/>
        </w:rPr>
        <w:t xml:space="preserve"> כך זה הוצג באותה ישיבה </w:t>
      </w:r>
      <w:r w:rsidRPr="004B02E8">
        <w:rPr>
          <w:rFonts w:cs="David"/>
          <w:rtl/>
        </w:rPr>
        <w:t>–</w:t>
      </w:r>
      <w:r w:rsidRPr="004B02E8">
        <w:rPr>
          <w:rFonts w:cs="David" w:hint="cs"/>
          <w:rtl/>
        </w:rPr>
        <w:t xml:space="preserve"> שברגע שנגיע להבנות נעגן אותן בתקנון גם לשנים הבאות, כלומר שזה לא יפעל רק בשנה הזאת, אלא יפעל בכל השנים שהן מהסוג הזה, היינו שאי-עמידה בלוח הזמנים יכולה להביא להחלפת ממשלה ושהוא בהחלט מסכים שפיליבסטר הוא לא דרך להחליף ממשלות, אלא צריך לעשות את זה דרך חוק לפיזור הכנסת. </w:t>
      </w:r>
    </w:p>
    <w:p w14:paraId="52688F9D" w14:textId="77777777" w:rsidR="004B02E8" w:rsidRPr="004B02E8" w:rsidRDefault="004B02E8" w:rsidP="004B02E8">
      <w:pPr>
        <w:bidi/>
        <w:ind w:firstLine="567"/>
        <w:jc w:val="both"/>
        <w:rPr>
          <w:rFonts w:cs="David" w:hint="cs"/>
          <w:rtl/>
        </w:rPr>
      </w:pPr>
    </w:p>
    <w:p w14:paraId="105A61F7" w14:textId="77777777" w:rsidR="004B02E8" w:rsidRPr="004B02E8" w:rsidRDefault="004B02E8" w:rsidP="004B02E8">
      <w:pPr>
        <w:bidi/>
        <w:ind w:firstLine="567"/>
        <w:jc w:val="both"/>
        <w:rPr>
          <w:rFonts w:cs="David" w:hint="cs"/>
          <w:rtl/>
        </w:rPr>
      </w:pPr>
      <w:r w:rsidRPr="004B02E8">
        <w:rPr>
          <w:rFonts w:cs="David" w:hint="cs"/>
          <w:rtl/>
        </w:rPr>
        <w:t xml:space="preserve">בדיון אמרתי שעלי לפחות, כיושב-ראש הנוכחי של ועדת הכנסת, מקובלת ההצעה הזאת שצריך להגיע כאן לסיכום שיהיה תקף גם לדורות, כדי למנוע ביזיון מהכנסת של משיכת זמן רק לצורך משיכת זמן ולא לצורך דיון מהותי.  </w:t>
      </w:r>
    </w:p>
    <w:p w14:paraId="766CF1BB" w14:textId="77777777" w:rsidR="004B02E8" w:rsidRPr="004B02E8" w:rsidRDefault="004B02E8" w:rsidP="004B02E8">
      <w:pPr>
        <w:bidi/>
        <w:ind w:firstLine="567"/>
        <w:jc w:val="both"/>
        <w:rPr>
          <w:rFonts w:cs="David" w:hint="cs"/>
          <w:rtl/>
        </w:rPr>
      </w:pPr>
    </w:p>
    <w:p w14:paraId="4C828B31" w14:textId="77777777" w:rsidR="004B02E8" w:rsidRPr="004B02E8" w:rsidRDefault="004B02E8" w:rsidP="004B02E8">
      <w:pPr>
        <w:bidi/>
        <w:ind w:firstLine="567"/>
        <w:jc w:val="both"/>
        <w:rPr>
          <w:rFonts w:cs="David" w:hint="cs"/>
          <w:rtl/>
        </w:rPr>
      </w:pPr>
      <w:r w:rsidRPr="004B02E8">
        <w:rPr>
          <w:rFonts w:cs="David" w:hint="cs"/>
          <w:rtl/>
        </w:rPr>
        <w:t>נעניתי ברצון לבקשתו של חבר הכנסת שטרית. יותר מכך, לקראת סופו של הדיון, כשרצינו להצביע על הצעה ראשונית, ביקשה חברת הכנסת רוחמה אברהם-</w:t>
      </w:r>
      <w:proofErr w:type="spellStart"/>
      <w:r w:rsidRPr="004B02E8">
        <w:rPr>
          <w:rFonts w:cs="David" w:hint="cs"/>
          <w:rtl/>
        </w:rPr>
        <w:t>בלילא</w:t>
      </w:r>
      <w:proofErr w:type="spellEnd"/>
      <w:r w:rsidRPr="004B02E8">
        <w:rPr>
          <w:rFonts w:cs="David" w:hint="cs"/>
          <w:rtl/>
        </w:rPr>
        <w:t xml:space="preserve"> לא לקיים הצבעה, היות שהצדדים מתכוונים להגיע להבנה, ולדחות את זה עד להיום, מתוך תקווה שאם הצדדים יגיעו כבר לסיכום, אז אין צורך לכנס שוב את הוועדה ולשנות החלטה, אלא להישאר מראש עם ההחלטה המסוכמת, למרות שמבחינה זו היו כבר דברים כאלה בוועדה, והבאתי תקדימים שוועדה קיבלה החלטה ואחר כך שינתה אותה. בשעה של רצון טוב אמרתי שאם נציגי האופוזיציה רוצים להגיע להבנות, אז אני בעד שנלך לקראתם גם בבקשה זו ונדחה בשבוע את הדיון וההצבעה. </w:t>
      </w:r>
    </w:p>
    <w:p w14:paraId="4722C52C" w14:textId="77777777" w:rsidR="004B02E8" w:rsidRPr="004B02E8" w:rsidRDefault="004B02E8" w:rsidP="004B02E8">
      <w:pPr>
        <w:bidi/>
        <w:ind w:firstLine="567"/>
        <w:jc w:val="both"/>
        <w:rPr>
          <w:rFonts w:cs="David" w:hint="cs"/>
          <w:rtl/>
        </w:rPr>
      </w:pPr>
    </w:p>
    <w:p w14:paraId="1BF2F1D1" w14:textId="77777777" w:rsidR="004B02E8" w:rsidRPr="004B02E8" w:rsidRDefault="004B02E8" w:rsidP="004B02E8">
      <w:pPr>
        <w:bidi/>
        <w:ind w:firstLine="567"/>
        <w:jc w:val="both"/>
        <w:rPr>
          <w:rFonts w:cs="David" w:hint="cs"/>
          <w:rtl/>
        </w:rPr>
      </w:pPr>
      <w:r w:rsidRPr="004B02E8">
        <w:rPr>
          <w:rFonts w:cs="David" w:hint="cs"/>
          <w:rtl/>
        </w:rPr>
        <w:t xml:space="preserve">אני חייב לעדכן את חברי הוועדה שלצערי הרב מאוד הופתעתי, כי מספר ימים לאחר שנענינו ברצון לבקשת האופוזיציה להגיע להבנות בהצבעות סביב התקציב וחוק ההסדרים, קיבלתי הודעה מטעם נציג רשמי של סיעת קדימה שדעתם השתנתה והם לא מוכנים להגיע להבנות, לא משנה מה הן, אלא אם מתנים יכולת להגיע להבנות סביב נושא התקציב והבנות בנושאים אחרים שנמצאים מחוץ למסגרת הזאת. </w:t>
      </w:r>
    </w:p>
    <w:p w14:paraId="5233A7AE" w14:textId="77777777" w:rsidR="004B02E8" w:rsidRPr="004B02E8" w:rsidRDefault="004B02E8" w:rsidP="004B02E8">
      <w:pPr>
        <w:bidi/>
        <w:ind w:firstLine="567"/>
        <w:jc w:val="both"/>
        <w:rPr>
          <w:rFonts w:cs="David" w:hint="cs"/>
          <w:rtl/>
        </w:rPr>
      </w:pPr>
    </w:p>
    <w:p w14:paraId="22B4A65D" w14:textId="77777777" w:rsidR="004B02E8" w:rsidRPr="004B02E8" w:rsidRDefault="004B02E8" w:rsidP="004B02E8">
      <w:pPr>
        <w:bidi/>
        <w:ind w:firstLine="567"/>
        <w:jc w:val="both"/>
        <w:rPr>
          <w:rFonts w:cs="David" w:hint="cs"/>
          <w:rtl/>
        </w:rPr>
      </w:pPr>
      <w:r w:rsidRPr="004B02E8">
        <w:rPr>
          <w:rFonts w:cs="David" w:hint="cs"/>
          <w:rtl/>
        </w:rPr>
        <w:t xml:space="preserve">זה לא מה שהוצע כאן בוועדה ולכן ברגע שקדימה חזרה בה מכוונה להגיע להבנות, לא נותר לי אלא להביא לכאן הצעה </w:t>
      </w:r>
      <w:r w:rsidRPr="004B02E8">
        <w:rPr>
          <w:rFonts w:cs="David"/>
          <w:rtl/>
        </w:rPr>
        <w:t>–</w:t>
      </w:r>
      <w:r w:rsidRPr="004B02E8">
        <w:rPr>
          <w:rFonts w:cs="David" w:hint="cs"/>
          <w:rtl/>
        </w:rPr>
        <w:t xml:space="preserve"> שאתאר בהמשך </w:t>
      </w:r>
      <w:r w:rsidRPr="004B02E8">
        <w:rPr>
          <w:rFonts w:cs="David"/>
          <w:rtl/>
        </w:rPr>
        <w:t>–</w:t>
      </w:r>
      <w:r w:rsidRPr="004B02E8">
        <w:rPr>
          <w:rFonts w:cs="David" w:hint="cs"/>
          <w:rtl/>
        </w:rPr>
        <w:t xml:space="preserve"> ולהביא אותה לאישור הוועדה לפי סעיף 131.</w:t>
      </w:r>
    </w:p>
    <w:p w14:paraId="075F03B2" w14:textId="77777777" w:rsidR="004B02E8" w:rsidRPr="004B02E8" w:rsidRDefault="004B02E8" w:rsidP="004B02E8">
      <w:pPr>
        <w:bidi/>
        <w:ind w:firstLine="567"/>
        <w:jc w:val="both"/>
        <w:rPr>
          <w:rFonts w:cs="David" w:hint="cs"/>
          <w:rtl/>
        </w:rPr>
      </w:pPr>
    </w:p>
    <w:p w14:paraId="631D8932" w14:textId="77777777" w:rsidR="004B02E8" w:rsidRPr="004B02E8" w:rsidRDefault="004B02E8" w:rsidP="004B02E8">
      <w:pPr>
        <w:bidi/>
        <w:jc w:val="both"/>
        <w:rPr>
          <w:rFonts w:cs="David"/>
          <w:rtl/>
        </w:rPr>
      </w:pPr>
      <w:r w:rsidRPr="004B02E8">
        <w:rPr>
          <w:rFonts w:cs="David"/>
          <w:u w:val="single"/>
          <w:rtl/>
        </w:rPr>
        <w:t>יעקב אדרי:</w:t>
      </w:r>
    </w:p>
    <w:p w14:paraId="7F253294" w14:textId="77777777" w:rsidR="004B02E8" w:rsidRPr="004B02E8" w:rsidRDefault="004B02E8" w:rsidP="004B02E8">
      <w:pPr>
        <w:bidi/>
        <w:jc w:val="both"/>
        <w:rPr>
          <w:rFonts w:cs="David"/>
          <w:rtl/>
        </w:rPr>
      </w:pPr>
    </w:p>
    <w:p w14:paraId="51125BCA" w14:textId="77777777" w:rsidR="004B02E8" w:rsidRPr="004B02E8" w:rsidRDefault="004B02E8" w:rsidP="004B02E8">
      <w:pPr>
        <w:bidi/>
        <w:ind w:firstLine="567"/>
        <w:jc w:val="both"/>
        <w:rPr>
          <w:rFonts w:cs="David" w:hint="cs"/>
          <w:rtl/>
        </w:rPr>
      </w:pPr>
      <w:r w:rsidRPr="004B02E8">
        <w:rPr>
          <w:rFonts w:cs="David" w:hint="cs"/>
          <w:rtl/>
        </w:rPr>
        <w:t>מה זה הבנות מבחינתך, האם זה רק כשמסכימים עם מה שאתה מבקש?</w:t>
      </w:r>
      <w:r w:rsidRPr="004B02E8">
        <w:rPr>
          <w:rFonts w:cs="David"/>
          <w:rtl/>
        </w:rPr>
        <w:tab/>
      </w:r>
    </w:p>
    <w:p w14:paraId="48583052" w14:textId="77777777" w:rsidR="004B02E8" w:rsidRPr="004B02E8" w:rsidRDefault="004B02E8" w:rsidP="004B02E8">
      <w:pPr>
        <w:bidi/>
        <w:ind w:firstLine="567"/>
        <w:jc w:val="both"/>
        <w:rPr>
          <w:rFonts w:cs="David" w:hint="cs"/>
          <w:rtl/>
        </w:rPr>
      </w:pPr>
    </w:p>
    <w:p w14:paraId="7A428EC1" w14:textId="77777777" w:rsidR="004B02E8" w:rsidRPr="004B02E8" w:rsidRDefault="004B02E8" w:rsidP="004B02E8">
      <w:pPr>
        <w:bidi/>
        <w:jc w:val="both"/>
        <w:rPr>
          <w:rFonts w:cs="David" w:hint="cs"/>
          <w:u w:val="single"/>
          <w:rtl/>
        </w:rPr>
      </w:pPr>
      <w:r w:rsidRPr="004B02E8">
        <w:rPr>
          <w:rFonts w:cs="David" w:hint="cs"/>
          <w:u w:val="single"/>
          <w:rtl/>
        </w:rPr>
        <w:t xml:space="preserve">היו"ר זאב </w:t>
      </w:r>
      <w:proofErr w:type="spellStart"/>
      <w:r w:rsidRPr="004B02E8">
        <w:rPr>
          <w:rFonts w:cs="David" w:hint="cs"/>
          <w:u w:val="single"/>
          <w:rtl/>
        </w:rPr>
        <w:t>אלקין</w:t>
      </w:r>
      <w:proofErr w:type="spellEnd"/>
      <w:r w:rsidRPr="004B02E8">
        <w:rPr>
          <w:rFonts w:cs="David" w:hint="cs"/>
          <w:u w:val="single"/>
          <w:rtl/>
        </w:rPr>
        <w:t>:</w:t>
      </w:r>
    </w:p>
    <w:p w14:paraId="666B8190" w14:textId="77777777" w:rsidR="004B02E8" w:rsidRPr="004B02E8" w:rsidRDefault="004B02E8" w:rsidP="004B02E8">
      <w:pPr>
        <w:bidi/>
        <w:jc w:val="both"/>
        <w:rPr>
          <w:rFonts w:cs="David" w:hint="cs"/>
          <w:rtl/>
        </w:rPr>
      </w:pPr>
    </w:p>
    <w:p w14:paraId="45567077" w14:textId="77777777" w:rsidR="004B02E8" w:rsidRPr="004B02E8" w:rsidRDefault="004B02E8" w:rsidP="004B02E8">
      <w:pPr>
        <w:bidi/>
        <w:ind w:firstLine="567"/>
        <w:jc w:val="both"/>
        <w:rPr>
          <w:rFonts w:cs="David" w:hint="cs"/>
          <w:rtl/>
        </w:rPr>
      </w:pPr>
      <w:r w:rsidRPr="004B02E8">
        <w:rPr>
          <w:rFonts w:cs="David" w:hint="cs"/>
          <w:rtl/>
        </w:rPr>
        <w:t>לא. חבר הכנסת מאיר שטרית אמר בדיוק הקודם שהם מוכנים להגיע להבנות בנושא התקציב וחוק ההסדרים.</w:t>
      </w:r>
    </w:p>
    <w:p w14:paraId="20256870" w14:textId="77777777" w:rsidR="004B02E8" w:rsidRPr="004B02E8" w:rsidRDefault="004B02E8" w:rsidP="004B02E8">
      <w:pPr>
        <w:bidi/>
        <w:ind w:firstLine="567"/>
        <w:jc w:val="both"/>
        <w:rPr>
          <w:rFonts w:cs="David" w:hint="cs"/>
          <w:rtl/>
        </w:rPr>
      </w:pPr>
    </w:p>
    <w:p w14:paraId="5624570B" w14:textId="77777777" w:rsidR="004B02E8" w:rsidRPr="004B02E8" w:rsidRDefault="004B02E8" w:rsidP="004B02E8">
      <w:pPr>
        <w:bidi/>
        <w:jc w:val="both"/>
        <w:rPr>
          <w:rFonts w:cs="David" w:hint="cs"/>
          <w:rtl/>
        </w:rPr>
      </w:pPr>
      <w:r w:rsidRPr="004B02E8">
        <w:rPr>
          <w:rFonts w:cs="David" w:hint="cs"/>
          <w:u w:val="single"/>
          <w:rtl/>
        </w:rPr>
        <w:t>חיים אורון:</w:t>
      </w:r>
    </w:p>
    <w:p w14:paraId="4B2C3057" w14:textId="77777777" w:rsidR="004B02E8" w:rsidRPr="004B02E8" w:rsidRDefault="004B02E8" w:rsidP="004B02E8">
      <w:pPr>
        <w:bidi/>
        <w:jc w:val="both"/>
        <w:rPr>
          <w:rFonts w:cs="David" w:hint="cs"/>
          <w:rtl/>
        </w:rPr>
      </w:pPr>
    </w:p>
    <w:p w14:paraId="7947504B" w14:textId="77777777" w:rsidR="004B02E8" w:rsidRPr="004B02E8" w:rsidRDefault="004B02E8" w:rsidP="004B02E8">
      <w:pPr>
        <w:bidi/>
        <w:ind w:firstLine="567"/>
        <w:jc w:val="both"/>
        <w:rPr>
          <w:rFonts w:cs="David" w:hint="cs"/>
          <w:rtl/>
        </w:rPr>
      </w:pPr>
      <w:r w:rsidRPr="004B02E8">
        <w:rPr>
          <w:rFonts w:cs="David" w:hint="cs"/>
          <w:rtl/>
        </w:rPr>
        <w:t xml:space="preserve">לא </w:t>
      </w:r>
      <w:proofErr w:type="spellStart"/>
      <w:r w:rsidRPr="004B02E8">
        <w:rPr>
          <w:rFonts w:cs="David" w:hint="cs"/>
          <w:rtl/>
        </w:rPr>
        <w:t>היתה</w:t>
      </w:r>
      <w:proofErr w:type="spellEnd"/>
      <w:r w:rsidRPr="004B02E8">
        <w:rPr>
          <w:rFonts w:cs="David" w:hint="cs"/>
          <w:rtl/>
        </w:rPr>
        <w:t xml:space="preserve"> לו שום סמכות לדבר בשם כל הסיעות. </w:t>
      </w:r>
    </w:p>
    <w:p w14:paraId="3FE05385" w14:textId="77777777" w:rsidR="004B02E8" w:rsidRPr="004B02E8" w:rsidRDefault="004B02E8" w:rsidP="004B02E8">
      <w:pPr>
        <w:bidi/>
        <w:ind w:firstLine="567"/>
        <w:jc w:val="both"/>
        <w:rPr>
          <w:rFonts w:cs="David" w:hint="cs"/>
          <w:rtl/>
        </w:rPr>
      </w:pPr>
    </w:p>
    <w:p w14:paraId="1BF0DBFA" w14:textId="77777777" w:rsidR="004B02E8" w:rsidRPr="004B02E8" w:rsidRDefault="004B02E8" w:rsidP="004B02E8">
      <w:pPr>
        <w:bidi/>
        <w:ind w:firstLine="567"/>
        <w:jc w:val="both"/>
        <w:rPr>
          <w:rFonts w:cs="David" w:hint="cs"/>
          <w:rtl/>
        </w:rPr>
      </w:pPr>
    </w:p>
    <w:p w14:paraId="0233C451" w14:textId="77777777" w:rsidR="004B02E8" w:rsidRPr="004B02E8" w:rsidRDefault="004B02E8" w:rsidP="004B02E8">
      <w:pPr>
        <w:bidi/>
        <w:ind w:firstLine="567"/>
        <w:jc w:val="both"/>
        <w:rPr>
          <w:rFonts w:cs="David" w:hint="cs"/>
          <w:rtl/>
        </w:rPr>
      </w:pPr>
    </w:p>
    <w:p w14:paraId="16FEF746" w14:textId="77777777" w:rsidR="004B02E8" w:rsidRPr="004B02E8" w:rsidRDefault="004B02E8" w:rsidP="004B02E8">
      <w:pPr>
        <w:bidi/>
        <w:jc w:val="both"/>
        <w:rPr>
          <w:rFonts w:cs="David" w:hint="cs"/>
          <w:u w:val="single"/>
          <w:rtl/>
        </w:rPr>
      </w:pPr>
      <w:r w:rsidRPr="004B02E8">
        <w:rPr>
          <w:rFonts w:cs="David" w:hint="cs"/>
          <w:u w:val="single"/>
          <w:rtl/>
        </w:rPr>
        <w:t xml:space="preserve">היו"ר זאב </w:t>
      </w:r>
      <w:proofErr w:type="spellStart"/>
      <w:r w:rsidRPr="004B02E8">
        <w:rPr>
          <w:rFonts w:cs="David" w:hint="cs"/>
          <w:u w:val="single"/>
          <w:rtl/>
        </w:rPr>
        <w:t>אלקין</w:t>
      </w:r>
      <w:proofErr w:type="spellEnd"/>
      <w:r w:rsidRPr="004B02E8">
        <w:rPr>
          <w:rFonts w:cs="David" w:hint="cs"/>
          <w:u w:val="single"/>
          <w:rtl/>
        </w:rPr>
        <w:t>:</w:t>
      </w:r>
    </w:p>
    <w:p w14:paraId="4E60F37A" w14:textId="77777777" w:rsidR="004B02E8" w:rsidRPr="004B02E8" w:rsidRDefault="004B02E8" w:rsidP="004B02E8">
      <w:pPr>
        <w:bidi/>
        <w:jc w:val="both"/>
        <w:rPr>
          <w:rFonts w:cs="David" w:hint="cs"/>
          <w:rtl/>
        </w:rPr>
      </w:pPr>
    </w:p>
    <w:p w14:paraId="78695EE4" w14:textId="77777777" w:rsidR="004B02E8" w:rsidRPr="004B02E8" w:rsidRDefault="004B02E8" w:rsidP="004B02E8">
      <w:pPr>
        <w:bidi/>
        <w:ind w:firstLine="567"/>
        <w:jc w:val="both"/>
        <w:rPr>
          <w:rFonts w:cs="David" w:hint="cs"/>
          <w:rtl/>
        </w:rPr>
      </w:pPr>
      <w:r w:rsidRPr="004B02E8">
        <w:rPr>
          <w:rFonts w:cs="David" w:hint="cs"/>
          <w:rtl/>
        </w:rPr>
        <w:t xml:space="preserve">אתה יכול לראות את זה בפרוטוקול. הוא טען שהוא נציג רשמי של סיעת קדימה לנושא המשא ומתן על התקציב. הוא הציע את ההצעה והתנאי שלו היה שזה יעוגן בתקנון גם לשנים הבאות ושזו לא תהיה החלטה של רגע. הסכמתי לתנאי הזה, אבל הבנתי שבסופו של דבר התקבלה החלטה שונה ממה שהוא  הציע כאן. אני מכבד את ההחלטה של סיעת קדימה, היא בהחלט רשאית לשנות את עמדתה לאחר ההצעה, אני רק מעדכן את חברי הוועדה במה שהיה. כתוצאה מזה אני מביא לכאן הצעה, באופן חד-צדדי,  לפי סעיף 131. </w:t>
      </w:r>
    </w:p>
    <w:p w14:paraId="7D6A4D48" w14:textId="77777777" w:rsidR="004B02E8" w:rsidRPr="004B02E8" w:rsidRDefault="004B02E8" w:rsidP="004B02E8">
      <w:pPr>
        <w:bidi/>
        <w:ind w:firstLine="567"/>
        <w:jc w:val="both"/>
        <w:rPr>
          <w:rFonts w:cs="David" w:hint="cs"/>
          <w:rtl/>
        </w:rPr>
      </w:pPr>
    </w:p>
    <w:p w14:paraId="7223B81E" w14:textId="77777777" w:rsidR="004B02E8" w:rsidRPr="004B02E8" w:rsidRDefault="004B02E8" w:rsidP="004B02E8">
      <w:pPr>
        <w:bidi/>
        <w:ind w:firstLine="567"/>
        <w:jc w:val="both"/>
        <w:rPr>
          <w:rFonts w:cs="David" w:hint="cs"/>
          <w:rtl/>
        </w:rPr>
      </w:pPr>
      <w:r w:rsidRPr="004B02E8">
        <w:rPr>
          <w:rFonts w:cs="David" w:hint="cs"/>
          <w:rtl/>
        </w:rPr>
        <w:t xml:space="preserve">אני חייב גם לומר שלמרות שלא הגענו להבנות, ניסיתי </w:t>
      </w:r>
      <w:r w:rsidRPr="004B02E8">
        <w:rPr>
          <w:rFonts w:cs="David"/>
          <w:rtl/>
        </w:rPr>
        <w:t>–</w:t>
      </w:r>
      <w:r w:rsidRPr="004B02E8">
        <w:rPr>
          <w:rFonts w:cs="David" w:hint="cs"/>
          <w:rtl/>
        </w:rPr>
        <w:t xml:space="preserve"> וגם התייעצתי על כך עם יושב-ראש הכנסת </w:t>
      </w:r>
      <w:r w:rsidRPr="004B02E8">
        <w:rPr>
          <w:rFonts w:cs="David"/>
          <w:rtl/>
        </w:rPr>
        <w:t>–</w:t>
      </w:r>
      <w:r w:rsidRPr="004B02E8">
        <w:rPr>
          <w:rFonts w:cs="David" w:hint="cs"/>
          <w:rtl/>
        </w:rPr>
        <w:t xml:space="preserve"> להביא לכאן הצעה שתהיה הצעה </w:t>
      </w:r>
      <w:proofErr w:type="spellStart"/>
      <w:r w:rsidRPr="004B02E8">
        <w:rPr>
          <w:rFonts w:cs="David" w:hint="cs"/>
          <w:rtl/>
        </w:rPr>
        <w:t>מידתית</w:t>
      </w:r>
      <w:proofErr w:type="spellEnd"/>
      <w:r w:rsidRPr="004B02E8">
        <w:rPr>
          <w:rFonts w:cs="David" w:hint="cs"/>
          <w:rtl/>
        </w:rPr>
        <w:t xml:space="preserve">, שתהיה בנויה על התקדימים שכבר היו בשנים קודמות. גם אם אנחנו לא מגיעים להבנות, אני מנסה להביא לכאן הצעה שאם </w:t>
      </w:r>
      <w:proofErr w:type="spellStart"/>
      <w:r w:rsidRPr="004B02E8">
        <w:rPr>
          <w:rFonts w:cs="David" w:hint="cs"/>
          <w:rtl/>
        </w:rPr>
        <w:t>היתה</w:t>
      </w:r>
      <w:proofErr w:type="spellEnd"/>
      <w:r w:rsidRPr="004B02E8">
        <w:rPr>
          <w:rFonts w:cs="David" w:hint="cs"/>
          <w:rtl/>
        </w:rPr>
        <w:t xml:space="preserve"> מוקמת צוות ההבנות, זה פחות או יותר מה שהיא </w:t>
      </w:r>
      <w:proofErr w:type="spellStart"/>
      <w:r w:rsidRPr="004B02E8">
        <w:rPr>
          <w:rFonts w:cs="David" w:hint="cs"/>
          <w:rtl/>
        </w:rPr>
        <w:t>היתה</w:t>
      </w:r>
      <w:proofErr w:type="spellEnd"/>
      <w:r w:rsidRPr="004B02E8">
        <w:rPr>
          <w:rFonts w:cs="David" w:hint="cs"/>
          <w:rtl/>
        </w:rPr>
        <w:t xml:space="preserve"> מציעה. </w:t>
      </w:r>
    </w:p>
    <w:p w14:paraId="5F5B4591" w14:textId="77777777" w:rsidR="004B02E8" w:rsidRPr="004B02E8" w:rsidRDefault="004B02E8" w:rsidP="004B02E8">
      <w:pPr>
        <w:bidi/>
        <w:ind w:firstLine="567"/>
        <w:jc w:val="both"/>
        <w:rPr>
          <w:rFonts w:cs="David" w:hint="cs"/>
          <w:rtl/>
        </w:rPr>
      </w:pPr>
    </w:p>
    <w:p w14:paraId="4B88B074" w14:textId="77777777" w:rsidR="004B02E8" w:rsidRPr="004B02E8" w:rsidRDefault="004B02E8" w:rsidP="004B02E8">
      <w:pPr>
        <w:bidi/>
        <w:ind w:firstLine="567"/>
        <w:jc w:val="both"/>
        <w:rPr>
          <w:rFonts w:cs="David" w:hint="cs"/>
          <w:rtl/>
        </w:rPr>
      </w:pPr>
      <w:r w:rsidRPr="004B02E8">
        <w:rPr>
          <w:rFonts w:cs="David" w:hint="cs"/>
          <w:rtl/>
        </w:rPr>
        <w:t xml:space="preserve">ההצעה שאני מביא לכאן בנויה מכמה נדבכים. הנדבך הראשון הוא הבקשה לפטור מחובת הנחה, בדיוק כפי שנעשה בשנת 2006, כדי שהמליאה תוכל להתחיל את הדיונים שלה בתקציב וחוק ההסדרים כבר ביום שני, 13 ביולי, ולנצל את הזמן הזה לדיון מהותי בהסתייגויות. </w:t>
      </w:r>
    </w:p>
    <w:p w14:paraId="55E637BE" w14:textId="77777777" w:rsidR="004B02E8" w:rsidRPr="004B02E8" w:rsidRDefault="004B02E8" w:rsidP="004B02E8">
      <w:pPr>
        <w:bidi/>
        <w:ind w:firstLine="567"/>
        <w:jc w:val="both"/>
        <w:rPr>
          <w:rFonts w:cs="David" w:hint="cs"/>
          <w:rtl/>
        </w:rPr>
      </w:pPr>
    </w:p>
    <w:p w14:paraId="7BF5598C" w14:textId="77777777" w:rsidR="004B02E8" w:rsidRPr="004B02E8" w:rsidRDefault="004B02E8" w:rsidP="004B02E8">
      <w:pPr>
        <w:bidi/>
        <w:ind w:firstLine="567"/>
        <w:jc w:val="both"/>
        <w:rPr>
          <w:rFonts w:cs="David" w:hint="cs"/>
          <w:rtl/>
        </w:rPr>
      </w:pPr>
      <w:r w:rsidRPr="004B02E8">
        <w:rPr>
          <w:rFonts w:cs="David" w:hint="cs"/>
          <w:rtl/>
        </w:rPr>
        <w:t>על-פי ההצעה הזאת, ביום שני, 13 ביולי 2009, בשעה 11:00 יתחיל דיון בהצעות להביע אי-אמון  בממשלה, אם יוגשו. נאשר מראש את מתכונת הדיון בהצעות אלו, כדי לא לכנס שוב את ועדת הכנסת. המתכונת של הדיון תהיה 10 דקות למציעים ו- 3 דקות לכל סיעה.</w:t>
      </w:r>
    </w:p>
    <w:p w14:paraId="0E7954C9" w14:textId="77777777" w:rsidR="004B02E8" w:rsidRPr="004B02E8" w:rsidRDefault="004B02E8" w:rsidP="004B02E8">
      <w:pPr>
        <w:bidi/>
        <w:ind w:firstLine="567"/>
        <w:jc w:val="both"/>
        <w:rPr>
          <w:rFonts w:cs="David" w:hint="cs"/>
          <w:rtl/>
        </w:rPr>
      </w:pPr>
    </w:p>
    <w:p w14:paraId="5FB65F7C" w14:textId="77777777" w:rsidR="004B02E8" w:rsidRPr="004B02E8" w:rsidRDefault="004B02E8" w:rsidP="004B02E8">
      <w:pPr>
        <w:bidi/>
        <w:ind w:firstLine="567"/>
        <w:jc w:val="both"/>
        <w:rPr>
          <w:rFonts w:cs="David" w:hint="cs"/>
          <w:rtl/>
        </w:rPr>
      </w:pPr>
      <w:r w:rsidRPr="004B02E8">
        <w:rPr>
          <w:rFonts w:cs="David" w:hint="cs"/>
          <w:rtl/>
        </w:rPr>
        <w:t xml:space="preserve">לאחר מכן, בסביבות השעה 13:00 </w:t>
      </w:r>
      <w:r w:rsidRPr="004B02E8">
        <w:rPr>
          <w:rFonts w:cs="David"/>
          <w:rtl/>
        </w:rPr>
        <w:t>–</w:t>
      </w:r>
      <w:r w:rsidRPr="004B02E8">
        <w:rPr>
          <w:rFonts w:cs="David" w:hint="cs"/>
          <w:rtl/>
        </w:rPr>
        <w:t xml:space="preserve"> יכול להיות שזה יהיה קצת יותר מאוחר, תלוי כמה זמן ייקח הדיון באי-אמון, ייפתח הדיון בחוק ההתייעלות הכלכלית, מה שקרוי בלשון העם "חוק ההסדרים". הדיון הזה ייפתח בהצגת החוק על-ידי יושב-ראש ועדת הכספים שיציג את הנושאים הרלוונטיים מתוך הצעת חוק ההתייעלות הכלכלית שנדונו בוועדת הכספים. אחריו יציגו יושבי- ראש הוועדות שטיפלו בחלקים אחרים מתוך הצעת החוק, את הנושאים שנדונו בוועדות שבראשותם. לאחר מכן יתקיים דיון ועל-פי בקשת האופוזיציה </w:t>
      </w:r>
      <w:r w:rsidRPr="004B02E8">
        <w:rPr>
          <w:rFonts w:cs="David"/>
          <w:rtl/>
        </w:rPr>
        <w:t>–</w:t>
      </w:r>
      <w:r w:rsidRPr="004B02E8">
        <w:rPr>
          <w:rFonts w:cs="David" w:hint="cs"/>
          <w:rtl/>
        </w:rPr>
        <w:t xml:space="preserve"> בשונה ממה שהיה ב-2006 </w:t>
      </w:r>
      <w:r w:rsidRPr="004B02E8">
        <w:rPr>
          <w:rFonts w:cs="David"/>
          <w:rtl/>
        </w:rPr>
        <w:t>–</w:t>
      </w:r>
      <w:r w:rsidRPr="004B02E8">
        <w:rPr>
          <w:rFonts w:cs="David" w:hint="cs"/>
          <w:rtl/>
        </w:rPr>
        <w:t xml:space="preserve"> דלתות המליאה יישארו פתוחות גם בלילה, כדי לתת יותר זמן לדיון בהסתייגויות. ואכן אני מביא לכאן את ההצעה הזאת, היא גם מתואמת עם המנגנון של הכנסת, שהמליאה תישאר פתוחה לאורך כל הלילה, עד השעה 11 בבוקר. כלומר, משעה 13:00 עד 11:00 בבוקר למחרת יתקיים דיון בהסתייגויות על חוק ההסדרים. </w:t>
      </w:r>
    </w:p>
    <w:p w14:paraId="727A0849" w14:textId="77777777" w:rsidR="004B02E8" w:rsidRPr="004B02E8" w:rsidRDefault="004B02E8" w:rsidP="004B02E8">
      <w:pPr>
        <w:bidi/>
        <w:ind w:firstLine="567"/>
        <w:jc w:val="both"/>
        <w:rPr>
          <w:rFonts w:cs="David" w:hint="cs"/>
          <w:rtl/>
        </w:rPr>
      </w:pPr>
    </w:p>
    <w:p w14:paraId="4E9CDC78" w14:textId="77777777" w:rsidR="004B02E8" w:rsidRPr="004B02E8" w:rsidRDefault="004B02E8" w:rsidP="004B02E8">
      <w:pPr>
        <w:bidi/>
        <w:ind w:firstLine="567"/>
        <w:jc w:val="both"/>
        <w:rPr>
          <w:rFonts w:cs="David" w:hint="cs"/>
          <w:rtl/>
        </w:rPr>
      </w:pPr>
      <w:r w:rsidRPr="004B02E8">
        <w:rPr>
          <w:rFonts w:cs="David" w:hint="cs"/>
          <w:rtl/>
        </w:rPr>
        <w:t xml:space="preserve">מסגרת הזמן בדיון הזה תתחלק בדיוק לפי אותה נוסחה שהוצגה בזמנו בדיון שהיה בשנת 2006 וגם בשנים שלאחר מכן. זה אומר שאם יהיו הרבה מסתייגים גם מהקואליציה, שמכסת הזמן שלהם היא יותר גדולה ממסגרת הזמן המוקצבת, חלוקת הזמן תהיה שני-שלישים לאופוזיציה ושליש לקואליציה. אם יהיו פחות הסתייגויות מצד חברי הקואליציה, כמובן שכל יתרת הזמן תעבור בהתאם לזה לנציגי האופוזיציה. </w:t>
      </w:r>
    </w:p>
    <w:p w14:paraId="72C2BC7C" w14:textId="77777777" w:rsidR="004B02E8" w:rsidRPr="004B02E8" w:rsidRDefault="004B02E8" w:rsidP="004B02E8">
      <w:pPr>
        <w:bidi/>
        <w:ind w:firstLine="567"/>
        <w:jc w:val="both"/>
        <w:rPr>
          <w:rFonts w:cs="David" w:hint="cs"/>
          <w:rtl/>
        </w:rPr>
      </w:pPr>
    </w:p>
    <w:p w14:paraId="33C5D988" w14:textId="77777777" w:rsidR="004B02E8" w:rsidRPr="004B02E8" w:rsidRDefault="004B02E8" w:rsidP="004B02E8">
      <w:pPr>
        <w:bidi/>
        <w:jc w:val="both"/>
        <w:rPr>
          <w:rFonts w:cs="David" w:hint="cs"/>
          <w:rtl/>
        </w:rPr>
      </w:pPr>
      <w:r w:rsidRPr="004B02E8">
        <w:rPr>
          <w:rFonts w:cs="David" w:hint="cs"/>
          <w:u w:val="single"/>
          <w:rtl/>
        </w:rPr>
        <w:t>איל ינון:</w:t>
      </w:r>
    </w:p>
    <w:p w14:paraId="4837133E" w14:textId="77777777" w:rsidR="004B02E8" w:rsidRPr="004B02E8" w:rsidRDefault="004B02E8" w:rsidP="004B02E8">
      <w:pPr>
        <w:bidi/>
        <w:jc w:val="both"/>
        <w:rPr>
          <w:rFonts w:cs="David" w:hint="cs"/>
          <w:rtl/>
        </w:rPr>
      </w:pPr>
    </w:p>
    <w:p w14:paraId="03EA0D64" w14:textId="77777777" w:rsidR="004B02E8" w:rsidRPr="004B02E8" w:rsidRDefault="004B02E8" w:rsidP="004B02E8">
      <w:pPr>
        <w:bidi/>
        <w:jc w:val="both"/>
        <w:rPr>
          <w:rFonts w:cs="David" w:hint="cs"/>
          <w:rtl/>
        </w:rPr>
      </w:pPr>
      <w:r w:rsidRPr="004B02E8">
        <w:rPr>
          <w:rFonts w:cs="David" w:hint="cs"/>
          <w:rtl/>
        </w:rPr>
        <w:tab/>
        <w:t xml:space="preserve">אנחנו לא סופרים את ההסתייגויות, אלא קובעים מסגרת זמן לסיעות. </w:t>
      </w:r>
    </w:p>
    <w:p w14:paraId="45105CF7" w14:textId="77777777" w:rsidR="004B02E8" w:rsidRPr="004B02E8" w:rsidRDefault="004B02E8" w:rsidP="004B02E8">
      <w:pPr>
        <w:bidi/>
        <w:jc w:val="both"/>
        <w:rPr>
          <w:rFonts w:cs="David" w:hint="cs"/>
          <w:rtl/>
        </w:rPr>
      </w:pPr>
    </w:p>
    <w:p w14:paraId="1FCB4CF2" w14:textId="77777777" w:rsidR="004B02E8" w:rsidRPr="004B02E8" w:rsidRDefault="004B02E8" w:rsidP="004B02E8">
      <w:pPr>
        <w:bidi/>
        <w:jc w:val="both"/>
        <w:rPr>
          <w:rFonts w:cs="David" w:hint="cs"/>
          <w:u w:val="single"/>
          <w:rtl/>
        </w:rPr>
      </w:pPr>
      <w:r w:rsidRPr="004B02E8">
        <w:rPr>
          <w:rFonts w:cs="David" w:hint="cs"/>
          <w:u w:val="single"/>
          <w:rtl/>
        </w:rPr>
        <w:t xml:space="preserve">היו"ר זאב </w:t>
      </w:r>
      <w:proofErr w:type="spellStart"/>
      <w:r w:rsidRPr="004B02E8">
        <w:rPr>
          <w:rFonts w:cs="David" w:hint="cs"/>
          <w:u w:val="single"/>
          <w:rtl/>
        </w:rPr>
        <w:t>אלקין</w:t>
      </w:r>
      <w:proofErr w:type="spellEnd"/>
      <w:r w:rsidRPr="004B02E8">
        <w:rPr>
          <w:rFonts w:cs="David" w:hint="cs"/>
          <w:u w:val="single"/>
          <w:rtl/>
        </w:rPr>
        <w:t>:</w:t>
      </w:r>
    </w:p>
    <w:p w14:paraId="555391E4" w14:textId="77777777" w:rsidR="004B02E8" w:rsidRPr="004B02E8" w:rsidRDefault="004B02E8" w:rsidP="004B02E8">
      <w:pPr>
        <w:bidi/>
        <w:jc w:val="both"/>
        <w:rPr>
          <w:rFonts w:cs="David" w:hint="cs"/>
          <w:rtl/>
        </w:rPr>
      </w:pPr>
    </w:p>
    <w:p w14:paraId="0210B797" w14:textId="77777777" w:rsidR="004B02E8" w:rsidRPr="004B02E8" w:rsidRDefault="004B02E8" w:rsidP="004B02E8">
      <w:pPr>
        <w:bidi/>
        <w:jc w:val="both"/>
        <w:rPr>
          <w:rFonts w:cs="David" w:hint="cs"/>
          <w:rtl/>
        </w:rPr>
      </w:pPr>
      <w:r w:rsidRPr="004B02E8">
        <w:rPr>
          <w:rFonts w:cs="David" w:hint="cs"/>
          <w:rtl/>
        </w:rPr>
        <w:tab/>
        <w:t xml:space="preserve"> אם הזמן של הקואליציה יתפנה, הוא יעבור כמובן לטובת האופוזיציה. </w:t>
      </w:r>
    </w:p>
    <w:p w14:paraId="565FD493" w14:textId="77777777" w:rsidR="004B02E8" w:rsidRPr="004B02E8" w:rsidRDefault="004B02E8" w:rsidP="004B02E8">
      <w:pPr>
        <w:bidi/>
        <w:jc w:val="both"/>
        <w:rPr>
          <w:rFonts w:cs="David" w:hint="cs"/>
          <w:rtl/>
        </w:rPr>
      </w:pPr>
    </w:p>
    <w:p w14:paraId="356AF880" w14:textId="77777777" w:rsidR="004B02E8" w:rsidRPr="004B02E8" w:rsidRDefault="004B02E8" w:rsidP="004B02E8">
      <w:pPr>
        <w:bidi/>
        <w:ind w:firstLine="567"/>
        <w:jc w:val="both"/>
        <w:rPr>
          <w:rFonts w:cs="David" w:hint="cs"/>
          <w:rtl/>
        </w:rPr>
      </w:pPr>
      <w:r w:rsidRPr="004B02E8">
        <w:rPr>
          <w:rFonts w:cs="David" w:hint="cs"/>
          <w:rtl/>
        </w:rPr>
        <w:t>ההצבעות על חוק ההסדרים יחלו ביום שלישי בערך בשעה 11 בבוקר. ייתכן שיושב-ראש הוועדה ירצה לתת תשובה קצרה ואחר כך תתקיימנה ההצבעות על חוק ההתייעלות הכלכלית.</w:t>
      </w:r>
    </w:p>
    <w:p w14:paraId="63CC22F6" w14:textId="77777777" w:rsidR="004B02E8" w:rsidRPr="004B02E8" w:rsidRDefault="004B02E8" w:rsidP="004B02E8">
      <w:pPr>
        <w:bidi/>
        <w:ind w:firstLine="567"/>
        <w:jc w:val="both"/>
        <w:rPr>
          <w:rFonts w:cs="David" w:hint="cs"/>
          <w:rtl/>
        </w:rPr>
      </w:pPr>
    </w:p>
    <w:p w14:paraId="296616C1" w14:textId="77777777" w:rsidR="004B02E8" w:rsidRPr="004B02E8" w:rsidRDefault="004B02E8" w:rsidP="004B02E8">
      <w:pPr>
        <w:bidi/>
        <w:jc w:val="both"/>
        <w:rPr>
          <w:rFonts w:cs="David" w:hint="cs"/>
          <w:rtl/>
        </w:rPr>
      </w:pPr>
      <w:r w:rsidRPr="004B02E8">
        <w:rPr>
          <w:rFonts w:cs="David" w:hint="cs"/>
          <w:u w:val="single"/>
          <w:rtl/>
        </w:rPr>
        <w:t>נסים זאב:</w:t>
      </w:r>
    </w:p>
    <w:p w14:paraId="4C83A65B" w14:textId="77777777" w:rsidR="004B02E8" w:rsidRPr="004B02E8" w:rsidRDefault="004B02E8" w:rsidP="004B02E8">
      <w:pPr>
        <w:bidi/>
        <w:jc w:val="both"/>
        <w:rPr>
          <w:rFonts w:cs="David" w:hint="cs"/>
          <w:rtl/>
        </w:rPr>
      </w:pPr>
    </w:p>
    <w:p w14:paraId="7191CC65" w14:textId="77777777" w:rsidR="004B02E8" w:rsidRPr="004B02E8" w:rsidRDefault="004B02E8" w:rsidP="004B02E8">
      <w:pPr>
        <w:bidi/>
        <w:ind w:firstLine="567"/>
        <w:jc w:val="both"/>
        <w:rPr>
          <w:rFonts w:cs="David" w:hint="cs"/>
          <w:rtl/>
        </w:rPr>
      </w:pPr>
      <w:r w:rsidRPr="004B02E8">
        <w:rPr>
          <w:rFonts w:cs="David" w:hint="cs"/>
          <w:rtl/>
        </w:rPr>
        <w:t xml:space="preserve">תיאורטית אפשרי שהדיון יסתיים ב-12 בלילה. </w:t>
      </w:r>
    </w:p>
    <w:p w14:paraId="015B28A5" w14:textId="77777777" w:rsidR="004B02E8" w:rsidRDefault="004B02E8" w:rsidP="004B02E8">
      <w:pPr>
        <w:bidi/>
        <w:jc w:val="both"/>
        <w:rPr>
          <w:rFonts w:cs="David" w:hint="cs"/>
          <w:rtl/>
        </w:rPr>
      </w:pPr>
    </w:p>
    <w:p w14:paraId="2132EF6D" w14:textId="77777777" w:rsidR="004B02E8" w:rsidRDefault="004B02E8" w:rsidP="004B02E8">
      <w:pPr>
        <w:bidi/>
        <w:jc w:val="both"/>
        <w:rPr>
          <w:rFonts w:cs="David" w:hint="cs"/>
          <w:rtl/>
        </w:rPr>
      </w:pPr>
    </w:p>
    <w:p w14:paraId="3A17E5E4" w14:textId="77777777" w:rsidR="004B02E8" w:rsidRDefault="004B02E8" w:rsidP="004B02E8">
      <w:pPr>
        <w:bidi/>
        <w:jc w:val="both"/>
        <w:rPr>
          <w:rFonts w:cs="David" w:hint="cs"/>
          <w:rtl/>
        </w:rPr>
      </w:pPr>
    </w:p>
    <w:p w14:paraId="41DB3122" w14:textId="77777777" w:rsidR="004B02E8" w:rsidRDefault="004B02E8" w:rsidP="004B02E8">
      <w:pPr>
        <w:bidi/>
        <w:jc w:val="both"/>
        <w:rPr>
          <w:rFonts w:cs="David" w:hint="cs"/>
          <w:rtl/>
        </w:rPr>
      </w:pPr>
    </w:p>
    <w:p w14:paraId="10F8CAA8" w14:textId="77777777" w:rsidR="004B02E8" w:rsidRDefault="004B02E8" w:rsidP="004B02E8">
      <w:pPr>
        <w:bidi/>
        <w:jc w:val="both"/>
        <w:rPr>
          <w:rFonts w:cs="David" w:hint="cs"/>
          <w:rtl/>
        </w:rPr>
      </w:pPr>
    </w:p>
    <w:p w14:paraId="338358B0" w14:textId="77777777" w:rsidR="004B02E8" w:rsidRPr="004B02E8" w:rsidRDefault="004B02E8" w:rsidP="004B02E8">
      <w:pPr>
        <w:bidi/>
        <w:jc w:val="both"/>
        <w:rPr>
          <w:rFonts w:cs="David" w:hint="cs"/>
          <w:u w:val="single"/>
          <w:rtl/>
        </w:rPr>
      </w:pPr>
      <w:r w:rsidRPr="004B02E8">
        <w:rPr>
          <w:rFonts w:cs="David" w:hint="cs"/>
          <w:u w:val="single"/>
          <w:rtl/>
        </w:rPr>
        <w:t xml:space="preserve">היו"ר זאב </w:t>
      </w:r>
      <w:proofErr w:type="spellStart"/>
      <w:r w:rsidRPr="004B02E8">
        <w:rPr>
          <w:rFonts w:cs="David" w:hint="cs"/>
          <w:u w:val="single"/>
          <w:rtl/>
        </w:rPr>
        <w:t>אלקין</w:t>
      </w:r>
      <w:proofErr w:type="spellEnd"/>
      <w:r w:rsidRPr="004B02E8">
        <w:rPr>
          <w:rFonts w:cs="David" w:hint="cs"/>
          <w:u w:val="single"/>
          <w:rtl/>
        </w:rPr>
        <w:t>:</w:t>
      </w:r>
    </w:p>
    <w:p w14:paraId="50EE209E" w14:textId="77777777" w:rsidR="004B02E8" w:rsidRPr="004B02E8" w:rsidRDefault="004B02E8" w:rsidP="004B02E8">
      <w:pPr>
        <w:bidi/>
        <w:jc w:val="both"/>
        <w:rPr>
          <w:rFonts w:cs="David" w:hint="cs"/>
          <w:rtl/>
        </w:rPr>
      </w:pPr>
    </w:p>
    <w:p w14:paraId="5A662E94" w14:textId="77777777" w:rsidR="004B02E8" w:rsidRPr="004B02E8" w:rsidRDefault="004B02E8" w:rsidP="004B02E8">
      <w:pPr>
        <w:bidi/>
        <w:ind w:firstLine="567"/>
        <w:jc w:val="both"/>
        <w:rPr>
          <w:rFonts w:cs="David" w:hint="cs"/>
          <w:rtl/>
        </w:rPr>
      </w:pPr>
      <w:r w:rsidRPr="004B02E8">
        <w:rPr>
          <w:rFonts w:cs="David" w:hint="cs"/>
          <w:rtl/>
        </w:rPr>
        <w:t xml:space="preserve">אז יסגרו את המליאה, כמו שעושים תמיד, ואז המליאה תיפתח שוב בשעה 11. </w:t>
      </w:r>
    </w:p>
    <w:p w14:paraId="1D15D429" w14:textId="77777777" w:rsidR="004B02E8" w:rsidRPr="004B02E8" w:rsidRDefault="004B02E8" w:rsidP="004B02E8">
      <w:pPr>
        <w:bidi/>
        <w:ind w:firstLine="567"/>
        <w:jc w:val="both"/>
        <w:rPr>
          <w:rFonts w:cs="David" w:hint="cs"/>
          <w:rtl/>
        </w:rPr>
      </w:pPr>
    </w:p>
    <w:p w14:paraId="6978EE0D" w14:textId="77777777" w:rsidR="004B02E8" w:rsidRPr="004B02E8" w:rsidRDefault="004B02E8" w:rsidP="004B02E8">
      <w:pPr>
        <w:bidi/>
        <w:jc w:val="both"/>
        <w:rPr>
          <w:rFonts w:cs="David" w:hint="cs"/>
          <w:rtl/>
        </w:rPr>
      </w:pPr>
      <w:r w:rsidRPr="004B02E8">
        <w:rPr>
          <w:rFonts w:cs="David" w:hint="cs"/>
          <w:u w:val="single"/>
          <w:rtl/>
        </w:rPr>
        <w:t>נסים זאב:</w:t>
      </w:r>
    </w:p>
    <w:p w14:paraId="5F515BA9" w14:textId="77777777" w:rsidR="004B02E8" w:rsidRPr="004B02E8" w:rsidRDefault="004B02E8" w:rsidP="004B02E8">
      <w:pPr>
        <w:bidi/>
        <w:jc w:val="both"/>
        <w:rPr>
          <w:rFonts w:cs="David" w:hint="cs"/>
          <w:rtl/>
        </w:rPr>
      </w:pPr>
    </w:p>
    <w:p w14:paraId="4F3654A9" w14:textId="77777777" w:rsidR="004B02E8" w:rsidRPr="004B02E8" w:rsidRDefault="004B02E8" w:rsidP="004B02E8">
      <w:pPr>
        <w:bidi/>
        <w:ind w:firstLine="567"/>
        <w:jc w:val="both"/>
        <w:rPr>
          <w:rFonts w:cs="David" w:hint="cs"/>
          <w:rtl/>
        </w:rPr>
      </w:pPr>
      <w:r w:rsidRPr="004B02E8">
        <w:rPr>
          <w:rFonts w:cs="David" w:hint="cs"/>
          <w:rtl/>
        </w:rPr>
        <w:t>רשימת הדוברים צריכה להיות ערוכה מראש, אני צריך לדעת באיזו שעה אני מדבר.</w:t>
      </w:r>
    </w:p>
    <w:p w14:paraId="725AB14E" w14:textId="77777777" w:rsidR="004B02E8" w:rsidRPr="004B02E8" w:rsidRDefault="004B02E8" w:rsidP="004B02E8">
      <w:pPr>
        <w:bidi/>
        <w:ind w:firstLine="567"/>
        <w:jc w:val="both"/>
        <w:rPr>
          <w:rFonts w:cs="David" w:hint="cs"/>
          <w:rtl/>
        </w:rPr>
      </w:pPr>
    </w:p>
    <w:p w14:paraId="1C50FC58" w14:textId="77777777" w:rsidR="004B02E8" w:rsidRPr="004B02E8" w:rsidRDefault="004B02E8" w:rsidP="004B02E8">
      <w:pPr>
        <w:bidi/>
        <w:jc w:val="both"/>
        <w:rPr>
          <w:rFonts w:cs="David" w:hint="cs"/>
          <w:rtl/>
        </w:rPr>
      </w:pPr>
      <w:r w:rsidRPr="004B02E8">
        <w:rPr>
          <w:rFonts w:cs="David" w:hint="cs"/>
          <w:u w:val="single"/>
          <w:rtl/>
        </w:rPr>
        <w:t>חיים אורון:</w:t>
      </w:r>
    </w:p>
    <w:p w14:paraId="69ED6AF2" w14:textId="77777777" w:rsidR="004B02E8" w:rsidRPr="004B02E8" w:rsidRDefault="004B02E8" w:rsidP="004B02E8">
      <w:pPr>
        <w:bidi/>
        <w:jc w:val="both"/>
        <w:rPr>
          <w:rFonts w:cs="David" w:hint="cs"/>
          <w:rtl/>
        </w:rPr>
      </w:pPr>
    </w:p>
    <w:p w14:paraId="542CC1D8" w14:textId="77777777" w:rsidR="004B02E8" w:rsidRPr="004B02E8" w:rsidRDefault="004B02E8" w:rsidP="004B02E8">
      <w:pPr>
        <w:bidi/>
        <w:ind w:firstLine="567"/>
        <w:jc w:val="both"/>
        <w:rPr>
          <w:rFonts w:cs="David" w:hint="cs"/>
          <w:rtl/>
        </w:rPr>
      </w:pPr>
      <w:r w:rsidRPr="004B02E8">
        <w:rPr>
          <w:rFonts w:cs="David" w:hint="cs"/>
          <w:rtl/>
        </w:rPr>
        <w:t xml:space="preserve">לפי ההצעה של היושב-ראש, בכלל לא יהיה לך מתי לדבר. </w:t>
      </w:r>
    </w:p>
    <w:p w14:paraId="541565F1" w14:textId="77777777" w:rsidR="004B02E8" w:rsidRPr="004B02E8" w:rsidRDefault="004B02E8" w:rsidP="004B02E8">
      <w:pPr>
        <w:bidi/>
        <w:ind w:firstLine="567"/>
        <w:jc w:val="both"/>
        <w:rPr>
          <w:rFonts w:cs="David" w:hint="cs"/>
          <w:rtl/>
        </w:rPr>
      </w:pPr>
    </w:p>
    <w:p w14:paraId="53F4ACA9" w14:textId="77777777" w:rsidR="004B02E8" w:rsidRPr="004B02E8" w:rsidRDefault="004B02E8" w:rsidP="004B02E8">
      <w:pPr>
        <w:bidi/>
        <w:jc w:val="both"/>
        <w:rPr>
          <w:rFonts w:cs="David" w:hint="cs"/>
          <w:u w:val="single"/>
          <w:rtl/>
        </w:rPr>
      </w:pPr>
      <w:r w:rsidRPr="004B02E8">
        <w:rPr>
          <w:rFonts w:cs="David" w:hint="cs"/>
          <w:u w:val="single"/>
          <w:rtl/>
        </w:rPr>
        <w:t xml:space="preserve">היו"ר זאב </w:t>
      </w:r>
      <w:proofErr w:type="spellStart"/>
      <w:r w:rsidRPr="004B02E8">
        <w:rPr>
          <w:rFonts w:cs="David" w:hint="cs"/>
          <w:u w:val="single"/>
          <w:rtl/>
        </w:rPr>
        <w:t>אלקין</w:t>
      </w:r>
      <w:proofErr w:type="spellEnd"/>
      <w:r w:rsidRPr="004B02E8">
        <w:rPr>
          <w:rFonts w:cs="David" w:hint="cs"/>
          <w:u w:val="single"/>
          <w:rtl/>
        </w:rPr>
        <w:t>:</w:t>
      </w:r>
    </w:p>
    <w:p w14:paraId="6C90AEA0" w14:textId="77777777" w:rsidR="004B02E8" w:rsidRPr="004B02E8" w:rsidRDefault="004B02E8" w:rsidP="004B02E8">
      <w:pPr>
        <w:bidi/>
        <w:jc w:val="both"/>
        <w:rPr>
          <w:rFonts w:cs="David" w:hint="cs"/>
          <w:rtl/>
        </w:rPr>
      </w:pPr>
    </w:p>
    <w:p w14:paraId="05882B29" w14:textId="77777777" w:rsidR="004B02E8" w:rsidRPr="004B02E8" w:rsidRDefault="004B02E8" w:rsidP="004B02E8">
      <w:pPr>
        <w:bidi/>
        <w:ind w:firstLine="567"/>
        <w:jc w:val="both"/>
        <w:rPr>
          <w:rFonts w:cs="David" w:hint="cs"/>
          <w:rtl/>
        </w:rPr>
      </w:pPr>
      <w:r w:rsidRPr="004B02E8">
        <w:rPr>
          <w:rFonts w:cs="David" w:hint="cs"/>
          <w:rtl/>
        </w:rPr>
        <w:t xml:space="preserve">ביום שלישי בשעה 11 בבוקר יתחילו ההצבעות על הצעת חוק ההתייעלות הכלכלית. אני מניח שאלה יהיו הצבעות ארוכות.  בהמשך אני אתייחס גם לאופן קיום ההצבעות. ביום רביעי, 15 ביולי, תיפתח ישיבת הכנסת בשעה 9:00 בהצגת חוק התקציב על-ידי יושב-ראש ועדת הכספים. לאחר מכן יתקיים דיון בהסתייגויות. הדיון יהיה סיעתי. מסגרת הדיון תהיה כדלקמן: בפתיחת הדיון תינתן מסגרת זמן של 10 דקות לכל סיעה. לאחר מכן יתקיים דיון עד לשעה 15:00. בשעה 15:00, לאחר תשובה של יושב-ראש הוועדה, יתחילו ההצבעות על חוק התקציב וההסתייגויות לו. אני מתבסס על החלטה מ-2006 שהובילה אז חברת הכנסת רוחמה אברהם, </w:t>
      </w:r>
      <w:proofErr w:type="spellStart"/>
      <w:r w:rsidRPr="004B02E8">
        <w:rPr>
          <w:rFonts w:cs="David" w:hint="cs"/>
          <w:rtl/>
        </w:rPr>
        <w:t>שהיתה</w:t>
      </w:r>
      <w:proofErr w:type="spellEnd"/>
      <w:r w:rsidRPr="004B02E8">
        <w:rPr>
          <w:rFonts w:cs="David" w:hint="cs"/>
          <w:rtl/>
        </w:rPr>
        <w:t xml:space="preserve"> יושבת-ראש ועדת הכנסת. מסגרת הזמן בדיון הזה גם היא תתחלק כמו שהוחלט אז </w:t>
      </w:r>
      <w:r w:rsidRPr="004B02E8">
        <w:rPr>
          <w:rFonts w:cs="David"/>
          <w:rtl/>
        </w:rPr>
        <w:t>–</w:t>
      </w:r>
      <w:r w:rsidRPr="004B02E8">
        <w:rPr>
          <w:rFonts w:cs="David" w:hint="cs"/>
          <w:rtl/>
        </w:rPr>
        <w:t xml:space="preserve"> שליש מהזמן לקואליציה ושני-שלישים לאופוזיציה. </w:t>
      </w:r>
    </w:p>
    <w:p w14:paraId="53EC8143" w14:textId="77777777" w:rsidR="004B02E8" w:rsidRPr="004B02E8" w:rsidRDefault="004B02E8" w:rsidP="004B02E8">
      <w:pPr>
        <w:bidi/>
        <w:ind w:firstLine="567"/>
        <w:jc w:val="both"/>
        <w:rPr>
          <w:rFonts w:cs="David" w:hint="cs"/>
          <w:rtl/>
        </w:rPr>
      </w:pPr>
    </w:p>
    <w:p w14:paraId="3327B81D" w14:textId="77777777" w:rsidR="004B02E8" w:rsidRPr="004B02E8" w:rsidRDefault="004B02E8" w:rsidP="004B02E8">
      <w:pPr>
        <w:bidi/>
        <w:ind w:firstLine="567"/>
        <w:jc w:val="both"/>
        <w:rPr>
          <w:rFonts w:cs="David" w:hint="cs"/>
          <w:rtl/>
        </w:rPr>
      </w:pPr>
      <w:r w:rsidRPr="004B02E8">
        <w:rPr>
          <w:rFonts w:cs="David" w:hint="cs"/>
          <w:rtl/>
        </w:rPr>
        <w:t xml:space="preserve">יחד עם זאת, במידה וההצבעות על חוק ההסדרים יגלשו מעבר לשעה 9:00 </w:t>
      </w:r>
      <w:r w:rsidRPr="004B02E8">
        <w:rPr>
          <w:rFonts w:cs="David"/>
          <w:rtl/>
        </w:rPr>
        <w:t>–</w:t>
      </w:r>
      <w:r w:rsidRPr="004B02E8">
        <w:rPr>
          <w:rFonts w:cs="David" w:hint="cs"/>
          <w:rtl/>
        </w:rPr>
        <w:t xml:space="preserve"> זה בהחלט יכול לקרות </w:t>
      </w:r>
      <w:r w:rsidRPr="004B02E8">
        <w:rPr>
          <w:rFonts w:cs="David"/>
          <w:rtl/>
        </w:rPr>
        <w:t>–</w:t>
      </w:r>
      <w:r w:rsidRPr="004B02E8">
        <w:rPr>
          <w:rFonts w:cs="David" w:hint="cs"/>
          <w:rtl/>
        </w:rPr>
        <w:t xml:space="preserve"> הדיון על חוק התקציב יצטמצם בהתאם, בתנאי שלפחות השעתיים הבסיסיות של הדיון, היינו מסגרת הדיון הסיעתי של עשר דקות לכל סיעה, תישמר. אם ההצבעות יסתיימו אחרי 9:00 בבוקר, לוחות הזמנים יצטמצמו בהתאם, אבל יישאר פער של שעתיים דיון בין סוף ההצבעות על חוק ההסדרים עד להצבעות על חוק התקציב. </w:t>
      </w:r>
    </w:p>
    <w:p w14:paraId="15CF0309" w14:textId="77777777" w:rsidR="004B02E8" w:rsidRPr="004B02E8" w:rsidRDefault="004B02E8" w:rsidP="004B02E8">
      <w:pPr>
        <w:bidi/>
        <w:ind w:firstLine="567"/>
        <w:jc w:val="both"/>
        <w:rPr>
          <w:rFonts w:cs="David" w:hint="cs"/>
          <w:rtl/>
        </w:rPr>
      </w:pPr>
    </w:p>
    <w:p w14:paraId="41B42339" w14:textId="77777777" w:rsidR="004B02E8" w:rsidRPr="004B02E8" w:rsidRDefault="004B02E8" w:rsidP="004B02E8">
      <w:pPr>
        <w:bidi/>
        <w:ind w:firstLine="567"/>
        <w:jc w:val="both"/>
        <w:rPr>
          <w:rFonts w:cs="David" w:hint="cs"/>
          <w:rtl/>
        </w:rPr>
      </w:pPr>
      <w:r w:rsidRPr="004B02E8">
        <w:rPr>
          <w:rFonts w:cs="David" w:hint="cs"/>
          <w:rtl/>
        </w:rPr>
        <w:t xml:space="preserve">לגבי אופן ההצבעות </w:t>
      </w:r>
      <w:r w:rsidRPr="004B02E8">
        <w:rPr>
          <w:rFonts w:cs="David"/>
          <w:rtl/>
        </w:rPr>
        <w:t>–</w:t>
      </w:r>
      <w:r w:rsidRPr="004B02E8">
        <w:rPr>
          <w:rFonts w:cs="David" w:hint="cs"/>
          <w:rtl/>
        </w:rPr>
        <w:t xml:space="preserve"> למרות שבזמנו ההחלטה הזאת כבר התקבלה על-ידי עדת הכנסת ב-9 בדצמבר 2003, והיא התקבלה לא כהחלטה לרגע, אלא כהחלטה שתקפה גם לעתיד - - -</w:t>
      </w:r>
    </w:p>
    <w:p w14:paraId="36B808F7" w14:textId="77777777" w:rsidR="004B02E8" w:rsidRPr="004B02E8" w:rsidRDefault="004B02E8" w:rsidP="004B02E8">
      <w:pPr>
        <w:bidi/>
        <w:ind w:firstLine="567"/>
        <w:jc w:val="both"/>
        <w:rPr>
          <w:rFonts w:cs="David" w:hint="cs"/>
          <w:rtl/>
        </w:rPr>
      </w:pPr>
    </w:p>
    <w:p w14:paraId="4D3CBB9B" w14:textId="77777777" w:rsidR="004B02E8" w:rsidRPr="004B02E8" w:rsidRDefault="004B02E8" w:rsidP="004B02E8">
      <w:pPr>
        <w:bidi/>
        <w:jc w:val="both"/>
        <w:rPr>
          <w:rFonts w:cs="David"/>
          <w:rtl/>
        </w:rPr>
      </w:pPr>
      <w:r w:rsidRPr="004B02E8">
        <w:rPr>
          <w:rFonts w:cs="David"/>
          <w:u w:val="single"/>
          <w:rtl/>
        </w:rPr>
        <w:t>יעקב אדרי:</w:t>
      </w:r>
    </w:p>
    <w:p w14:paraId="2DF5F4EA" w14:textId="77777777" w:rsidR="004B02E8" w:rsidRPr="004B02E8" w:rsidRDefault="004B02E8" w:rsidP="004B02E8">
      <w:pPr>
        <w:bidi/>
        <w:jc w:val="both"/>
        <w:rPr>
          <w:rFonts w:cs="David"/>
          <w:rtl/>
        </w:rPr>
      </w:pPr>
    </w:p>
    <w:p w14:paraId="4FC1730C" w14:textId="77777777" w:rsidR="004B02E8" w:rsidRPr="004B02E8" w:rsidRDefault="004B02E8" w:rsidP="004B02E8">
      <w:pPr>
        <w:bidi/>
        <w:ind w:firstLine="567"/>
        <w:jc w:val="both"/>
        <w:rPr>
          <w:rFonts w:cs="David" w:hint="cs"/>
          <w:rtl/>
        </w:rPr>
      </w:pPr>
      <w:r w:rsidRPr="004B02E8">
        <w:rPr>
          <w:rFonts w:cs="David" w:hint="cs"/>
          <w:rtl/>
        </w:rPr>
        <w:t xml:space="preserve">היא תקפה לאותו תקציב, לאותו דיון. </w:t>
      </w:r>
    </w:p>
    <w:p w14:paraId="4B677C7C" w14:textId="77777777" w:rsidR="004B02E8" w:rsidRPr="004B02E8" w:rsidRDefault="004B02E8" w:rsidP="004B02E8">
      <w:pPr>
        <w:bidi/>
        <w:ind w:firstLine="567"/>
        <w:jc w:val="both"/>
        <w:rPr>
          <w:rFonts w:cs="David" w:hint="cs"/>
          <w:rtl/>
        </w:rPr>
      </w:pPr>
    </w:p>
    <w:p w14:paraId="5C1F74D1" w14:textId="77777777" w:rsidR="004B02E8" w:rsidRPr="004B02E8" w:rsidRDefault="004B02E8" w:rsidP="004B02E8">
      <w:pPr>
        <w:bidi/>
        <w:jc w:val="both"/>
        <w:rPr>
          <w:rFonts w:cs="David" w:hint="cs"/>
          <w:u w:val="single"/>
          <w:rtl/>
        </w:rPr>
      </w:pPr>
      <w:r w:rsidRPr="004B02E8">
        <w:rPr>
          <w:rFonts w:cs="David" w:hint="cs"/>
          <w:u w:val="single"/>
          <w:rtl/>
        </w:rPr>
        <w:t xml:space="preserve">היו"ר זאב </w:t>
      </w:r>
      <w:proofErr w:type="spellStart"/>
      <w:r w:rsidRPr="004B02E8">
        <w:rPr>
          <w:rFonts w:cs="David" w:hint="cs"/>
          <w:u w:val="single"/>
          <w:rtl/>
        </w:rPr>
        <w:t>אלקין</w:t>
      </w:r>
      <w:proofErr w:type="spellEnd"/>
      <w:r w:rsidRPr="004B02E8">
        <w:rPr>
          <w:rFonts w:cs="David" w:hint="cs"/>
          <w:u w:val="single"/>
          <w:rtl/>
        </w:rPr>
        <w:t>:</w:t>
      </w:r>
    </w:p>
    <w:p w14:paraId="3DD1529D" w14:textId="77777777" w:rsidR="004B02E8" w:rsidRPr="004B02E8" w:rsidRDefault="004B02E8" w:rsidP="004B02E8">
      <w:pPr>
        <w:bidi/>
        <w:jc w:val="both"/>
        <w:rPr>
          <w:rFonts w:cs="David" w:hint="cs"/>
          <w:rtl/>
        </w:rPr>
      </w:pPr>
    </w:p>
    <w:p w14:paraId="225B1EF6" w14:textId="77777777" w:rsidR="004B02E8" w:rsidRPr="004B02E8" w:rsidRDefault="004B02E8" w:rsidP="004B02E8">
      <w:pPr>
        <w:bidi/>
        <w:ind w:firstLine="567"/>
        <w:jc w:val="both"/>
        <w:rPr>
          <w:rFonts w:cs="David" w:hint="cs"/>
          <w:rtl/>
        </w:rPr>
      </w:pPr>
      <w:r w:rsidRPr="004B02E8">
        <w:rPr>
          <w:rFonts w:cs="David" w:hint="cs"/>
          <w:rtl/>
        </w:rPr>
        <w:t xml:space="preserve">לא נכון. תסתכל בניסוח של ההחלטה ותראה. </w:t>
      </w:r>
    </w:p>
    <w:p w14:paraId="1CBF999D" w14:textId="77777777" w:rsidR="004B02E8" w:rsidRPr="004B02E8" w:rsidRDefault="004B02E8" w:rsidP="004B02E8">
      <w:pPr>
        <w:bidi/>
        <w:ind w:firstLine="567"/>
        <w:jc w:val="both"/>
        <w:rPr>
          <w:rFonts w:cs="David" w:hint="cs"/>
          <w:rtl/>
        </w:rPr>
      </w:pPr>
    </w:p>
    <w:p w14:paraId="7D74D221" w14:textId="77777777" w:rsidR="004B02E8" w:rsidRPr="004B02E8" w:rsidRDefault="004B02E8" w:rsidP="004B02E8">
      <w:pPr>
        <w:bidi/>
        <w:jc w:val="both"/>
        <w:rPr>
          <w:rFonts w:cs="David" w:hint="cs"/>
          <w:rtl/>
        </w:rPr>
      </w:pPr>
      <w:r w:rsidRPr="004B02E8">
        <w:rPr>
          <w:rFonts w:cs="David" w:hint="cs"/>
          <w:u w:val="single"/>
          <w:rtl/>
        </w:rPr>
        <w:t>יעקב  אדרי:</w:t>
      </w:r>
    </w:p>
    <w:p w14:paraId="05AE41BD" w14:textId="77777777" w:rsidR="004B02E8" w:rsidRPr="004B02E8" w:rsidRDefault="004B02E8" w:rsidP="004B02E8">
      <w:pPr>
        <w:bidi/>
        <w:ind w:firstLine="567"/>
        <w:jc w:val="both"/>
        <w:rPr>
          <w:rFonts w:cs="David" w:hint="cs"/>
          <w:rtl/>
        </w:rPr>
      </w:pPr>
    </w:p>
    <w:p w14:paraId="091CABFB" w14:textId="77777777" w:rsidR="004B02E8" w:rsidRPr="004B02E8" w:rsidRDefault="004B02E8" w:rsidP="004B02E8">
      <w:pPr>
        <w:bidi/>
        <w:ind w:firstLine="567"/>
        <w:jc w:val="both"/>
        <w:rPr>
          <w:rFonts w:cs="David" w:hint="cs"/>
          <w:rtl/>
        </w:rPr>
      </w:pPr>
      <w:r w:rsidRPr="004B02E8">
        <w:rPr>
          <w:rFonts w:cs="David" w:hint="cs"/>
          <w:rtl/>
        </w:rPr>
        <w:t xml:space="preserve">היועצת המשפטית, אולי תאירי את עינינו בעניין הזה. </w:t>
      </w:r>
    </w:p>
    <w:p w14:paraId="2BFE7821" w14:textId="77777777" w:rsidR="004B02E8" w:rsidRPr="004B02E8" w:rsidRDefault="004B02E8" w:rsidP="004B02E8">
      <w:pPr>
        <w:bidi/>
        <w:ind w:firstLine="567"/>
        <w:jc w:val="both"/>
        <w:rPr>
          <w:rFonts w:cs="David" w:hint="cs"/>
          <w:rtl/>
        </w:rPr>
      </w:pPr>
    </w:p>
    <w:p w14:paraId="5C534973" w14:textId="77777777" w:rsidR="004B02E8" w:rsidRPr="004B02E8" w:rsidRDefault="004B02E8" w:rsidP="004B02E8">
      <w:pPr>
        <w:bidi/>
        <w:jc w:val="both"/>
        <w:rPr>
          <w:rFonts w:cs="David" w:hint="cs"/>
          <w:u w:val="single"/>
          <w:rtl/>
        </w:rPr>
      </w:pPr>
      <w:r w:rsidRPr="004B02E8">
        <w:rPr>
          <w:rFonts w:cs="David" w:hint="cs"/>
          <w:u w:val="single"/>
          <w:rtl/>
        </w:rPr>
        <w:t xml:space="preserve">היו"ר זאב </w:t>
      </w:r>
      <w:proofErr w:type="spellStart"/>
      <w:r w:rsidRPr="004B02E8">
        <w:rPr>
          <w:rFonts w:cs="David" w:hint="cs"/>
          <w:u w:val="single"/>
          <w:rtl/>
        </w:rPr>
        <w:t>אלקין</w:t>
      </w:r>
      <w:proofErr w:type="spellEnd"/>
      <w:r w:rsidRPr="004B02E8">
        <w:rPr>
          <w:rFonts w:cs="David" w:hint="cs"/>
          <w:u w:val="single"/>
          <w:rtl/>
        </w:rPr>
        <w:t>:</w:t>
      </w:r>
    </w:p>
    <w:p w14:paraId="0235BB37" w14:textId="77777777" w:rsidR="004B02E8" w:rsidRPr="004B02E8" w:rsidRDefault="004B02E8" w:rsidP="004B02E8">
      <w:pPr>
        <w:bidi/>
        <w:jc w:val="both"/>
        <w:rPr>
          <w:rFonts w:cs="David" w:hint="cs"/>
          <w:rtl/>
        </w:rPr>
      </w:pPr>
    </w:p>
    <w:p w14:paraId="625BD8D0" w14:textId="77777777" w:rsidR="004B02E8" w:rsidRPr="004B02E8" w:rsidRDefault="004B02E8" w:rsidP="004B02E8">
      <w:pPr>
        <w:bidi/>
        <w:ind w:firstLine="567"/>
        <w:jc w:val="both"/>
        <w:rPr>
          <w:rFonts w:cs="David" w:hint="cs"/>
          <w:rtl/>
        </w:rPr>
      </w:pPr>
      <w:r w:rsidRPr="004B02E8">
        <w:rPr>
          <w:rFonts w:cs="David" w:hint="cs"/>
          <w:rtl/>
        </w:rPr>
        <w:t xml:space="preserve">בהחלט. </w:t>
      </w:r>
    </w:p>
    <w:p w14:paraId="7899875E" w14:textId="77777777" w:rsidR="004B02E8" w:rsidRPr="004B02E8" w:rsidRDefault="004B02E8" w:rsidP="004B02E8">
      <w:pPr>
        <w:bidi/>
        <w:ind w:firstLine="567"/>
        <w:jc w:val="both"/>
        <w:rPr>
          <w:rFonts w:cs="David" w:hint="cs"/>
          <w:rtl/>
        </w:rPr>
      </w:pPr>
    </w:p>
    <w:p w14:paraId="34EB0FE5" w14:textId="77777777" w:rsidR="004B02E8" w:rsidRPr="004B02E8" w:rsidRDefault="004B02E8" w:rsidP="004B02E8">
      <w:pPr>
        <w:bidi/>
        <w:jc w:val="both"/>
        <w:rPr>
          <w:rFonts w:cs="David" w:hint="cs"/>
          <w:rtl/>
        </w:rPr>
      </w:pPr>
      <w:r w:rsidRPr="004B02E8">
        <w:rPr>
          <w:rFonts w:cs="David" w:hint="cs"/>
          <w:u w:val="single"/>
          <w:rtl/>
        </w:rPr>
        <w:t>שלמה מולה:</w:t>
      </w:r>
    </w:p>
    <w:p w14:paraId="38CD89A7" w14:textId="77777777" w:rsidR="004B02E8" w:rsidRPr="004B02E8" w:rsidRDefault="004B02E8" w:rsidP="004B02E8">
      <w:pPr>
        <w:bidi/>
        <w:jc w:val="both"/>
        <w:rPr>
          <w:rFonts w:cs="David" w:hint="cs"/>
          <w:rtl/>
        </w:rPr>
      </w:pPr>
    </w:p>
    <w:p w14:paraId="40268DC1" w14:textId="77777777" w:rsidR="004B02E8" w:rsidRPr="004B02E8" w:rsidRDefault="004B02E8" w:rsidP="004B02E8">
      <w:pPr>
        <w:bidi/>
        <w:jc w:val="both"/>
        <w:rPr>
          <w:rFonts w:cs="David" w:hint="cs"/>
          <w:rtl/>
        </w:rPr>
      </w:pPr>
      <w:r w:rsidRPr="004B02E8">
        <w:rPr>
          <w:rFonts w:cs="David" w:hint="cs"/>
          <w:rtl/>
        </w:rPr>
        <w:tab/>
        <w:t xml:space="preserve">אדוני היושב-ראש, תרשום את כל התקדימים האלה. </w:t>
      </w:r>
    </w:p>
    <w:p w14:paraId="221906E6" w14:textId="77777777" w:rsidR="004B02E8" w:rsidRDefault="004B02E8" w:rsidP="004B02E8">
      <w:pPr>
        <w:bidi/>
        <w:jc w:val="both"/>
        <w:rPr>
          <w:rFonts w:cs="David" w:hint="cs"/>
          <w:rtl/>
        </w:rPr>
      </w:pPr>
    </w:p>
    <w:p w14:paraId="352A5A9B" w14:textId="77777777" w:rsidR="004B02E8" w:rsidRDefault="004B02E8" w:rsidP="004B02E8">
      <w:pPr>
        <w:bidi/>
        <w:jc w:val="both"/>
        <w:rPr>
          <w:rFonts w:cs="David" w:hint="cs"/>
          <w:rtl/>
        </w:rPr>
      </w:pPr>
    </w:p>
    <w:p w14:paraId="34E2B6DD" w14:textId="77777777" w:rsidR="004B02E8" w:rsidRDefault="004B02E8" w:rsidP="004B02E8">
      <w:pPr>
        <w:bidi/>
        <w:jc w:val="both"/>
        <w:rPr>
          <w:rFonts w:cs="David" w:hint="cs"/>
          <w:rtl/>
        </w:rPr>
      </w:pPr>
    </w:p>
    <w:p w14:paraId="788E0BDB" w14:textId="77777777" w:rsidR="004B02E8" w:rsidRDefault="004B02E8" w:rsidP="004B02E8">
      <w:pPr>
        <w:bidi/>
        <w:jc w:val="both"/>
        <w:rPr>
          <w:rFonts w:cs="David" w:hint="cs"/>
          <w:rtl/>
        </w:rPr>
      </w:pPr>
    </w:p>
    <w:p w14:paraId="7C69CD03" w14:textId="77777777" w:rsidR="004B02E8" w:rsidRDefault="004B02E8" w:rsidP="004B02E8">
      <w:pPr>
        <w:bidi/>
        <w:jc w:val="both"/>
        <w:rPr>
          <w:rFonts w:cs="David" w:hint="cs"/>
          <w:rtl/>
        </w:rPr>
      </w:pPr>
    </w:p>
    <w:p w14:paraId="01EAE10F" w14:textId="77777777" w:rsidR="004B02E8" w:rsidRPr="004B02E8" w:rsidRDefault="004B02E8" w:rsidP="004B02E8">
      <w:pPr>
        <w:bidi/>
        <w:jc w:val="both"/>
        <w:rPr>
          <w:rFonts w:cs="David" w:hint="cs"/>
          <w:rtl/>
        </w:rPr>
      </w:pPr>
    </w:p>
    <w:p w14:paraId="2AC89E65" w14:textId="77777777" w:rsidR="004B02E8" w:rsidRPr="004B02E8" w:rsidRDefault="004B02E8" w:rsidP="004B02E8">
      <w:pPr>
        <w:bidi/>
        <w:jc w:val="both"/>
        <w:rPr>
          <w:rFonts w:cs="David" w:hint="cs"/>
          <w:u w:val="single"/>
          <w:rtl/>
        </w:rPr>
      </w:pPr>
      <w:r w:rsidRPr="004B02E8">
        <w:rPr>
          <w:rFonts w:cs="David" w:hint="cs"/>
          <w:u w:val="single"/>
          <w:rtl/>
        </w:rPr>
        <w:t xml:space="preserve">היו"ר זאב </w:t>
      </w:r>
      <w:proofErr w:type="spellStart"/>
      <w:r w:rsidRPr="004B02E8">
        <w:rPr>
          <w:rFonts w:cs="David" w:hint="cs"/>
          <w:u w:val="single"/>
          <w:rtl/>
        </w:rPr>
        <w:t>אלקין</w:t>
      </w:r>
      <w:proofErr w:type="spellEnd"/>
      <w:r w:rsidRPr="004B02E8">
        <w:rPr>
          <w:rFonts w:cs="David" w:hint="cs"/>
          <w:u w:val="single"/>
          <w:rtl/>
        </w:rPr>
        <w:t>:</w:t>
      </w:r>
    </w:p>
    <w:p w14:paraId="6D714708" w14:textId="77777777" w:rsidR="004B02E8" w:rsidRPr="004B02E8" w:rsidRDefault="004B02E8" w:rsidP="004B02E8">
      <w:pPr>
        <w:bidi/>
        <w:jc w:val="both"/>
        <w:rPr>
          <w:rFonts w:cs="David" w:hint="cs"/>
          <w:rtl/>
        </w:rPr>
      </w:pPr>
    </w:p>
    <w:p w14:paraId="2DBEF38C" w14:textId="77777777" w:rsidR="004B02E8" w:rsidRPr="004B02E8" w:rsidRDefault="004B02E8" w:rsidP="004B02E8">
      <w:pPr>
        <w:bidi/>
        <w:jc w:val="both"/>
        <w:rPr>
          <w:rFonts w:cs="David" w:hint="cs"/>
          <w:rtl/>
        </w:rPr>
      </w:pPr>
      <w:r w:rsidRPr="004B02E8">
        <w:rPr>
          <w:rFonts w:cs="David" w:hint="cs"/>
          <w:rtl/>
        </w:rPr>
        <w:tab/>
        <w:t xml:space="preserve"> אני אקריא לך את ההחלטה מ-9 בדצמבר 2003. תאמינו לי, אני לא מביא לפה משהו בלי שהתייעצתי עם היועצת המשפטית.  באותה החלטה נאמר: "מתוקף סמכותה לפי סעיף 131 לתקנון הכנסת, מחליטה ועדת הכנסת לעניין הדיון על החוקים הנלווים לחוק התקציב השנתי והחוקים בעלי אופי דומה, כדלקמן . . . ". לאחר מכן באה ההחלטה שהוביל חבר הכנסת רוני בר-און. לכן מראש ההחלטה הזאת, כפי שהיא מנוסחת,  מנוסחת לא רק לעניין התקציב של אותה השנה ולא רק לעניין התקציב וחוק ההסדרים, אלא אפילו לעניין של כל החוקים האחרים בעלי אופי דומה. </w:t>
      </w:r>
    </w:p>
    <w:p w14:paraId="1191FC3B" w14:textId="77777777" w:rsidR="004B02E8" w:rsidRPr="004B02E8" w:rsidRDefault="004B02E8" w:rsidP="004B02E8">
      <w:pPr>
        <w:bidi/>
        <w:jc w:val="both"/>
        <w:rPr>
          <w:rFonts w:cs="David" w:hint="cs"/>
          <w:rtl/>
        </w:rPr>
      </w:pPr>
    </w:p>
    <w:p w14:paraId="28862A05" w14:textId="77777777" w:rsidR="004B02E8" w:rsidRPr="004B02E8" w:rsidRDefault="004B02E8" w:rsidP="004B02E8">
      <w:pPr>
        <w:bidi/>
        <w:jc w:val="both"/>
        <w:rPr>
          <w:rFonts w:cs="David" w:hint="cs"/>
          <w:rtl/>
        </w:rPr>
      </w:pPr>
      <w:r w:rsidRPr="004B02E8">
        <w:rPr>
          <w:rFonts w:cs="David" w:hint="cs"/>
          <w:u w:val="single"/>
          <w:rtl/>
        </w:rPr>
        <w:t>יעקב  אדרי:</w:t>
      </w:r>
    </w:p>
    <w:p w14:paraId="3E06B957" w14:textId="77777777" w:rsidR="004B02E8" w:rsidRPr="004B02E8" w:rsidRDefault="004B02E8" w:rsidP="004B02E8">
      <w:pPr>
        <w:bidi/>
        <w:ind w:firstLine="567"/>
        <w:jc w:val="both"/>
        <w:rPr>
          <w:rFonts w:cs="David" w:hint="cs"/>
          <w:rtl/>
        </w:rPr>
      </w:pPr>
    </w:p>
    <w:p w14:paraId="230108F0" w14:textId="77777777" w:rsidR="004B02E8" w:rsidRPr="004B02E8" w:rsidRDefault="004B02E8" w:rsidP="004B02E8">
      <w:pPr>
        <w:bidi/>
        <w:ind w:firstLine="567"/>
        <w:jc w:val="both"/>
        <w:rPr>
          <w:rFonts w:cs="David" w:hint="cs"/>
          <w:rtl/>
        </w:rPr>
      </w:pPr>
      <w:r w:rsidRPr="004B02E8">
        <w:rPr>
          <w:rFonts w:cs="David" w:hint="cs"/>
          <w:rtl/>
        </w:rPr>
        <w:t xml:space="preserve">באיזה הקשר היה הדיון הזה? </w:t>
      </w:r>
    </w:p>
    <w:p w14:paraId="79C099DA" w14:textId="77777777" w:rsidR="004B02E8" w:rsidRPr="004B02E8" w:rsidRDefault="004B02E8" w:rsidP="004B02E8">
      <w:pPr>
        <w:bidi/>
        <w:ind w:firstLine="567"/>
        <w:jc w:val="both"/>
        <w:rPr>
          <w:rFonts w:cs="David" w:hint="cs"/>
          <w:rtl/>
        </w:rPr>
      </w:pPr>
    </w:p>
    <w:p w14:paraId="6CDB4903" w14:textId="77777777" w:rsidR="004B02E8" w:rsidRPr="004B02E8" w:rsidRDefault="004B02E8" w:rsidP="004B02E8">
      <w:pPr>
        <w:bidi/>
        <w:jc w:val="both"/>
        <w:rPr>
          <w:rFonts w:cs="David" w:hint="cs"/>
          <w:u w:val="single"/>
          <w:rtl/>
        </w:rPr>
      </w:pPr>
      <w:r w:rsidRPr="004B02E8">
        <w:rPr>
          <w:rFonts w:cs="David" w:hint="cs"/>
          <w:u w:val="single"/>
          <w:rtl/>
        </w:rPr>
        <w:t xml:space="preserve">היו"ר זאב </w:t>
      </w:r>
      <w:proofErr w:type="spellStart"/>
      <w:r w:rsidRPr="004B02E8">
        <w:rPr>
          <w:rFonts w:cs="David" w:hint="cs"/>
          <w:u w:val="single"/>
          <w:rtl/>
        </w:rPr>
        <w:t>אלקין</w:t>
      </w:r>
      <w:proofErr w:type="spellEnd"/>
      <w:r w:rsidRPr="004B02E8">
        <w:rPr>
          <w:rFonts w:cs="David" w:hint="cs"/>
          <w:u w:val="single"/>
          <w:rtl/>
        </w:rPr>
        <w:t>:</w:t>
      </w:r>
    </w:p>
    <w:p w14:paraId="338CEC01" w14:textId="77777777" w:rsidR="004B02E8" w:rsidRPr="004B02E8" w:rsidRDefault="004B02E8" w:rsidP="004B02E8">
      <w:pPr>
        <w:bidi/>
        <w:jc w:val="both"/>
        <w:rPr>
          <w:rFonts w:cs="David" w:hint="cs"/>
          <w:rtl/>
        </w:rPr>
      </w:pPr>
    </w:p>
    <w:p w14:paraId="4046BC34" w14:textId="77777777" w:rsidR="004B02E8" w:rsidRPr="004B02E8" w:rsidRDefault="004B02E8" w:rsidP="004B02E8">
      <w:pPr>
        <w:pStyle w:val="FootnoteText"/>
        <w:ind w:left="21" w:firstLine="546"/>
        <w:jc w:val="both"/>
        <w:rPr>
          <w:rFonts w:hint="cs"/>
          <w:sz w:val="24"/>
          <w:szCs w:val="24"/>
          <w:rtl/>
          <w:lang w:eastAsia="en-US"/>
        </w:rPr>
      </w:pPr>
      <w:r w:rsidRPr="004B02E8">
        <w:rPr>
          <w:rFonts w:hint="cs"/>
          <w:sz w:val="24"/>
          <w:szCs w:val="24"/>
          <w:rtl/>
        </w:rPr>
        <w:t xml:space="preserve">הדיון הזה התקיים ב-9 בדצמבר 2003. למען הסדר הטוב, למרות שההחלטה הזאת </w:t>
      </w:r>
      <w:r w:rsidRPr="004B02E8">
        <w:rPr>
          <w:sz w:val="24"/>
          <w:szCs w:val="24"/>
          <w:rtl/>
        </w:rPr>
        <w:t>–</w:t>
      </w:r>
      <w:r w:rsidRPr="004B02E8">
        <w:rPr>
          <w:rFonts w:hint="cs"/>
          <w:sz w:val="24"/>
          <w:szCs w:val="24"/>
          <w:rtl/>
        </w:rPr>
        <w:t xml:space="preserve"> על-פי הניסוח שלה </w:t>
      </w:r>
      <w:r w:rsidRPr="004B02E8">
        <w:rPr>
          <w:sz w:val="24"/>
          <w:szCs w:val="24"/>
          <w:rtl/>
        </w:rPr>
        <w:t>–</w:t>
      </w:r>
      <w:r w:rsidRPr="004B02E8">
        <w:rPr>
          <w:rFonts w:hint="cs"/>
          <w:sz w:val="24"/>
          <w:szCs w:val="24"/>
          <w:rtl/>
        </w:rPr>
        <w:t xml:space="preserve"> תקפה גם לדורות ולא רק להצבעה הספציפית הזאת, אני מביא אותה כאן בחבילה של ההצעות לאשרור שלהן על-ידי ועדת הכנסת.  למען הסר ספק, אני אקרא אותה שוב: "</w:t>
      </w:r>
      <w:r w:rsidRPr="004B02E8">
        <w:rPr>
          <w:rFonts w:hint="cs"/>
          <w:sz w:val="24"/>
          <w:szCs w:val="24"/>
          <w:rtl/>
          <w:lang w:eastAsia="en-US"/>
        </w:rPr>
        <w:t>הוגשו לסעיף בהצעת חוק הסתייגויות, שבמהותן הן הצעות שונות לתיקון פרט או מרכיב מסוים שבסעיף, ובכלל זה שיעורים, כמויות, אחוזים, תאריכים, משקלים ומידות, שמות, צבעים, השתייכות לקבוצה, תיקוני לשון ותחביר וכיוצא באלה (להלן - סדרת הסתייגויות), יחולו, בעת הקריאה השנייה, הוראות אלה:</w:t>
      </w:r>
    </w:p>
    <w:p w14:paraId="74AEE88F" w14:textId="77777777" w:rsidR="004B02E8" w:rsidRPr="004B02E8" w:rsidRDefault="004B02E8" w:rsidP="004B02E8">
      <w:pPr>
        <w:pStyle w:val="FootnoteText"/>
        <w:ind w:left="947" w:hanging="21"/>
        <w:jc w:val="both"/>
        <w:rPr>
          <w:rFonts w:hint="cs"/>
          <w:sz w:val="24"/>
          <w:szCs w:val="24"/>
          <w:rtl/>
          <w:lang w:eastAsia="en-US"/>
        </w:rPr>
      </w:pPr>
    </w:p>
    <w:p w14:paraId="751CB5B3" w14:textId="77777777" w:rsidR="004B02E8" w:rsidRPr="004B02E8" w:rsidRDefault="004B02E8" w:rsidP="004B02E8">
      <w:pPr>
        <w:pStyle w:val="FootnoteText"/>
        <w:ind w:left="947" w:hanging="21"/>
        <w:jc w:val="both"/>
        <w:rPr>
          <w:rFonts w:hint="cs"/>
          <w:sz w:val="24"/>
          <w:szCs w:val="24"/>
          <w:rtl/>
          <w:lang w:eastAsia="en-US"/>
        </w:rPr>
      </w:pPr>
      <w:r w:rsidRPr="004B02E8">
        <w:rPr>
          <w:rFonts w:hint="cs"/>
          <w:sz w:val="24"/>
          <w:szCs w:val="24"/>
          <w:rtl/>
          <w:lang w:eastAsia="en-US"/>
        </w:rPr>
        <w:t>(1) היושב ראש רשאי להעמיד להצבעה כל סדרת הסתייגויות, בחטיבה אחת;"</w:t>
      </w:r>
    </w:p>
    <w:p w14:paraId="697388B0" w14:textId="77777777" w:rsidR="004B02E8" w:rsidRPr="004B02E8" w:rsidRDefault="004B02E8" w:rsidP="004B02E8">
      <w:pPr>
        <w:pStyle w:val="FootnoteText"/>
        <w:ind w:left="947" w:hanging="21"/>
        <w:jc w:val="both"/>
        <w:rPr>
          <w:rFonts w:hint="cs"/>
          <w:sz w:val="24"/>
          <w:szCs w:val="24"/>
          <w:rtl/>
          <w:lang w:eastAsia="en-US"/>
        </w:rPr>
      </w:pPr>
    </w:p>
    <w:p w14:paraId="104FC11A" w14:textId="77777777" w:rsidR="004B02E8" w:rsidRPr="004B02E8" w:rsidRDefault="004B02E8" w:rsidP="004B02E8">
      <w:pPr>
        <w:pStyle w:val="FootnoteText"/>
        <w:ind w:left="947" w:hanging="21"/>
        <w:jc w:val="both"/>
        <w:rPr>
          <w:rFonts w:hint="cs"/>
          <w:sz w:val="24"/>
          <w:szCs w:val="24"/>
          <w:rtl/>
          <w:lang w:eastAsia="en-US"/>
        </w:rPr>
      </w:pPr>
    </w:p>
    <w:p w14:paraId="5EAFAAE8" w14:textId="77777777" w:rsidR="004B02E8" w:rsidRPr="004B02E8" w:rsidRDefault="004B02E8" w:rsidP="004B02E8">
      <w:pPr>
        <w:bidi/>
        <w:jc w:val="both"/>
        <w:rPr>
          <w:rFonts w:cs="David" w:hint="cs"/>
          <w:rtl/>
        </w:rPr>
      </w:pPr>
      <w:r w:rsidRPr="004B02E8">
        <w:rPr>
          <w:rFonts w:cs="David" w:hint="cs"/>
          <w:u w:val="single"/>
          <w:rtl/>
        </w:rPr>
        <w:t>חיים אורון:</w:t>
      </w:r>
    </w:p>
    <w:p w14:paraId="143C636C" w14:textId="77777777" w:rsidR="004B02E8" w:rsidRPr="004B02E8" w:rsidRDefault="004B02E8" w:rsidP="004B02E8">
      <w:pPr>
        <w:pStyle w:val="FootnoteText"/>
        <w:jc w:val="both"/>
        <w:rPr>
          <w:rFonts w:ascii="Times New Roman" w:eastAsia="Times New Roman" w:hAnsi="Times New Roman" w:hint="cs"/>
          <w:snapToGrid/>
          <w:color w:val="auto"/>
          <w:sz w:val="24"/>
          <w:szCs w:val="24"/>
          <w:rtl/>
          <w:lang w:eastAsia="he-IL"/>
        </w:rPr>
      </w:pPr>
    </w:p>
    <w:p w14:paraId="6BBED13E" w14:textId="77777777" w:rsidR="004B02E8" w:rsidRPr="004B02E8" w:rsidRDefault="004B02E8" w:rsidP="004B02E8">
      <w:pPr>
        <w:pStyle w:val="FootnoteText"/>
        <w:jc w:val="both"/>
        <w:rPr>
          <w:rFonts w:hint="cs"/>
          <w:sz w:val="24"/>
          <w:szCs w:val="24"/>
          <w:rtl/>
          <w:lang w:eastAsia="en-US"/>
        </w:rPr>
      </w:pPr>
      <w:r w:rsidRPr="004B02E8">
        <w:rPr>
          <w:rFonts w:hint="cs"/>
          <w:sz w:val="24"/>
          <w:szCs w:val="24"/>
          <w:rtl/>
          <w:lang w:eastAsia="en-US"/>
        </w:rPr>
        <w:tab/>
      </w:r>
      <w:r w:rsidRPr="004B02E8">
        <w:rPr>
          <w:rFonts w:hint="cs"/>
          <w:sz w:val="24"/>
          <w:szCs w:val="24"/>
          <w:rtl/>
          <w:lang w:eastAsia="en-US"/>
        </w:rPr>
        <w:tab/>
        <w:t xml:space="preserve">חבל, אתה יכול להקריא את כל התקנון, אבל אני מציע להתחיל להקריא מהתקנון איך דנים בכנסת על חוקים. </w:t>
      </w:r>
    </w:p>
    <w:p w14:paraId="126E1B68" w14:textId="77777777" w:rsidR="004B02E8" w:rsidRPr="004B02E8" w:rsidRDefault="004B02E8" w:rsidP="004B02E8">
      <w:pPr>
        <w:pStyle w:val="FootnoteText"/>
        <w:jc w:val="both"/>
        <w:rPr>
          <w:rFonts w:hint="cs"/>
          <w:sz w:val="24"/>
          <w:szCs w:val="24"/>
          <w:rtl/>
          <w:lang w:eastAsia="en-US"/>
        </w:rPr>
      </w:pPr>
    </w:p>
    <w:p w14:paraId="251E1D34" w14:textId="77777777" w:rsidR="004B02E8" w:rsidRPr="004B02E8" w:rsidRDefault="004B02E8" w:rsidP="004B02E8">
      <w:pPr>
        <w:bidi/>
        <w:jc w:val="both"/>
        <w:rPr>
          <w:rFonts w:cs="David" w:hint="cs"/>
          <w:u w:val="single"/>
          <w:rtl/>
        </w:rPr>
      </w:pPr>
      <w:r w:rsidRPr="004B02E8">
        <w:rPr>
          <w:rFonts w:cs="David" w:hint="cs"/>
          <w:u w:val="single"/>
          <w:rtl/>
        </w:rPr>
        <w:t xml:space="preserve">היו"ר זאב </w:t>
      </w:r>
      <w:proofErr w:type="spellStart"/>
      <w:r w:rsidRPr="004B02E8">
        <w:rPr>
          <w:rFonts w:cs="David" w:hint="cs"/>
          <w:u w:val="single"/>
          <w:rtl/>
        </w:rPr>
        <w:t>אלקין</w:t>
      </w:r>
      <w:proofErr w:type="spellEnd"/>
      <w:r w:rsidRPr="004B02E8">
        <w:rPr>
          <w:rFonts w:cs="David" w:hint="cs"/>
          <w:u w:val="single"/>
          <w:rtl/>
        </w:rPr>
        <w:t>:</w:t>
      </w:r>
    </w:p>
    <w:p w14:paraId="0F53251E" w14:textId="77777777" w:rsidR="004B02E8" w:rsidRPr="004B02E8" w:rsidRDefault="004B02E8" w:rsidP="004B02E8">
      <w:pPr>
        <w:bidi/>
        <w:jc w:val="both"/>
        <w:rPr>
          <w:rFonts w:cs="David" w:hint="cs"/>
          <w:rtl/>
        </w:rPr>
      </w:pPr>
    </w:p>
    <w:p w14:paraId="03C39F7B" w14:textId="77777777" w:rsidR="004B02E8" w:rsidRPr="004B02E8" w:rsidRDefault="004B02E8" w:rsidP="004B02E8">
      <w:pPr>
        <w:pStyle w:val="FootnoteText"/>
        <w:jc w:val="both"/>
        <w:rPr>
          <w:rFonts w:hint="cs"/>
          <w:sz w:val="24"/>
          <w:szCs w:val="24"/>
          <w:rtl/>
        </w:rPr>
      </w:pPr>
      <w:r w:rsidRPr="004B02E8">
        <w:rPr>
          <w:rFonts w:hint="cs"/>
          <w:sz w:val="24"/>
          <w:szCs w:val="24"/>
          <w:rtl/>
        </w:rPr>
        <w:tab/>
      </w:r>
      <w:r w:rsidRPr="004B02E8">
        <w:rPr>
          <w:rFonts w:hint="cs"/>
          <w:sz w:val="24"/>
          <w:szCs w:val="24"/>
          <w:rtl/>
        </w:rPr>
        <w:tab/>
        <w:t xml:space="preserve">חבר הכנסת אורון, נדמה לי שאתה לא בזכות דיבור כרגע. אני מתנצל, אני אסיים את ההצעה ולאחר מכן אני אתן לך להתבטא. </w:t>
      </w:r>
    </w:p>
    <w:p w14:paraId="02C9F247" w14:textId="77777777" w:rsidR="004B02E8" w:rsidRPr="004B02E8" w:rsidRDefault="004B02E8" w:rsidP="004B02E8">
      <w:pPr>
        <w:pStyle w:val="FootnoteText"/>
        <w:jc w:val="both"/>
        <w:rPr>
          <w:rFonts w:hint="cs"/>
          <w:sz w:val="24"/>
          <w:szCs w:val="24"/>
          <w:rtl/>
        </w:rPr>
      </w:pPr>
    </w:p>
    <w:p w14:paraId="186030F0" w14:textId="77777777" w:rsidR="004B02E8" w:rsidRPr="004B02E8" w:rsidRDefault="004B02E8" w:rsidP="004B02E8">
      <w:pPr>
        <w:pStyle w:val="FootnoteText"/>
        <w:ind w:left="947" w:hanging="21"/>
        <w:jc w:val="both"/>
        <w:rPr>
          <w:rFonts w:hint="cs"/>
          <w:sz w:val="24"/>
          <w:szCs w:val="24"/>
          <w:rtl/>
          <w:lang w:eastAsia="en-US"/>
        </w:rPr>
      </w:pPr>
      <w:r w:rsidRPr="004B02E8">
        <w:rPr>
          <w:rFonts w:hint="cs"/>
          <w:sz w:val="24"/>
          <w:szCs w:val="24"/>
          <w:rtl/>
          <w:lang w:eastAsia="en-US"/>
        </w:rPr>
        <w:t>אני ממשיך לקרוא:</w:t>
      </w:r>
    </w:p>
    <w:p w14:paraId="3D4221EF" w14:textId="77777777" w:rsidR="004B02E8" w:rsidRPr="004B02E8" w:rsidRDefault="004B02E8" w:rsidP="004B02E8">
      <w:pPr>
        <w:pStyle w:val="FootnoteText"/>
        <w:tabs>
          <w:tab w:val="left" w:pos="562"/>
        </w:tabs>
        <w:ind w:left="947" w:hanging="21"/>
        <w:jc w:val="both"/>
        <w:rPr>
          <w:rFonts w:hint="cs"/>
          <w:sz w:val="24"/>
          <w:szCs w:val="24"/>
          <w:rtl/>
          <w:lang w:eastAsia="en-US"/>
        </w:rPr>
      </w:pPr>
      <w:r w:rsidRPr="004B02E8">
        <w:rPr>
          <w:rFonts w:hint="cs"/>
          <w:sz w:val="24"/>
          <w:szCs w:val="24"/>
          <w:rtl/>
          <w:lang w:eastAsia="en-US"/>
        </w:rPr>
        <w:t>"(2)(א) קיבלה סדרת הסתייגויות רוב של המצביעים בהצבעה כאמור בסעיף (1), יעמיד היושב ראש להצבעה את ההסתייגויות הכלולות באותה סדרת הסתייגויות, אחת לאחת;</w:t>
      </w:r>
    </w:p>
    <w:p w14:paraId="2D1CA7E4" w14:textId="77777777" w:rsidR="004B02E8" w:rsidRPr="004B02E8" w:rsidRDefault="004B02E8" w:rsidP="004B02E8">
      <w:pPr>
        <w:pStyle w:val="FootnoteText"/>
        <w:tabs>
          <w:tab w:val="left" w:pos="562"/>
        </w:tabs>
        <w:ind w:left="947" w:hanging="21"/>
        <w:jc w:val="both"/>
        <w:rPr>
          <w:rFonts w:hint="cs"/>
          <w:sz w:val="24"/>
          <w:szCs w:val="24"/>
          <w:rtl/>
          <w:lang w:eastAsia="en-US"/>
        </w:rPr>
      </w:pPr>
      <w:r w:rsidRPr="004B02E8">
        <w:rPr>
          <w:sz w:val="24"/>
          <w:szCs w:val="24"/>
          <w:rtl/>
          <w:lang w:eastAsia="en-US"/>
        </w:rPr>
        <w:tab/>
      </w:r>
      <w:r w:rsidRPr="004B02E8">
        <w:rPr>
          <w:rFonts w:hint="cs"/>
          <w:sz w:val="24"/>
          <w:szCs w:val="24"/>
          <w:rtl/>
          <w:lang w:eastAsia="en-US"/>
        </w:rPr>
        <w:tab/>
        <w:t>(ב) לא קיבלה סדרת הסתייגויות רוב של המצביעים, יראו כאילו דחתה הכנסת את כל ההסתייגויות הכלולות באותה סדרה;</w:t>
      </w:r>
    </w:p>
    <w:p w14:paraId="3F61960B" w14:textId="77777777" w:rsidR="004B02E8" w:rsidRPr="004B02E8" w:rsidRDefault="004B02E8" w:rsidP="004B02E8">
      <w:pPr>
        <w:pStyle w:val="FootnoteText"/>
        <w:jc w:val="both"/>
        <w:rPr>
          <w:rFonts w:hint="cs"/>
          <w:sz w:val="24"/>
          <w:szCs w:val="24"/>
          <w:rtl/>
          <w:lang w:eastAsia="en-US"/>
        </w:rPr>
      </w:pPr>
    </w:p>
    <w:p w14:paraId="1DC5F106" w14:textId="77777777" w:rsidR="004B02E8" w:rsidRPr="004B02E8" w:rsidRDefault="004B02E8" w:rsidP="004B02E8">
      <w:pPr>
        <w:pStyle w:val="FootnoteText"/>
        <w:ind w:firstLine="0"/>
        <w:jc w:val="both"/>
        <w:rPr>
          <w:rFonts w:hint="cs"/>
          <w:sz w:val="24"/>
          <w:szCs w:val="24"/>
          <w:rtl/>
          <w:lang w:eastAsia="en-US"/>
        </w:rPr>
      </w:pPr>
      <w:r w:rsidRPr="004B02E8">
        <w:rPr>
          <w:rFonts w:hint="cs"/>
          <w:sz w:val="24"/>
          <w:szCs w:val="24"/>
          <w:rtl/>
          <w:lang w:eastAsia="en-US"/>
        </w:rPr>
        <w:t>(3) הצביעה הכנסת אחת לאחת על הסתייגויות הכלולות בסדרת הסתייגויות, כאמור בסעיף (2)(א), ולא קיבלה אף אחת מההסתייגויות רוב של המצביעים, יעמיד היושב ראש להצבעה את הסעיף כהצעת הוועדה, או בנוסח הכולל הסתייגויות אחרות שהתקבלו לאותו סעיף, לפי העניין".</w:t>
      </w:r>
    </w:p>
    <w:p w14:paraId="4DBC4287" w14:textId="77777777" w:rsidR="004B02E8" w:rsidRPr="004B02E8" w:rsidRDefault="004B02E8" w:rsidP="004B02E8">
      <w:pPr>
        <w:pStyle w:val="FootnoteText"/>
        <w:jc w:val="both"/>
        <w:rPr>
          <w:rFonts w:hint="cs"/>
          <w:sz w:val="24"/>
          <w:szCs w:val="24"/>
          <w:rtl/>
          <w:lang w:eastAsia="en-US"/>
        </w:rPr>
      </w:pPr>
    </w:p>
    <w:p w14:paraId="4A511C98" w14:textId="77777777" w:rsidR="004B02E8" w:rsidRPr="004B02E8" w:rsidRDefault="004B02E8" w:rsidP="004B02E8">
      <w:pPr>
        <w:bidi/>
        <w:ind w:firstLine="567"/>
        <w:jc w:val="both"/>
        <w:rPr>
          <w:rFonts w:cs="David" w:hint="cs"/>
          <w:rtl/>
        </w:rPr>
      </w:pPr>
      <w:r w:rsidRPr="004B02E8">
        <w:rPr>
          <w:rFonts w:cs="David" w:hint="cs"/>
          <w:rtl/>
        </w:rPr>
        <w:t xml:space="preserve">זה מה שקרוי "התקדים של רוני בר-און", החלטת הכנסת מ-2003. בנוסף לכך אני מביא עוד הצעה אחת, בהמשך לדרך זו שבה הלך חבר הכנסת רוני בר-און, למרות שאני חייב להגיד שהיא פחות קריטית ופחות משמעותית מההצעה הקודמת, כי ההצעה הקודמת קובעת למעשה שחלק מההצבעות פשוט לא תתקיימנה. בעצם ההצעה הקודמת קובעת שההצבעה תתקיים על סדרת הסתייגויות ולא הסתייגות-הסתייגות. </w:t>
      </w:r>
    </w:p>
    <w:p w14:paraId="24C2CE1C" w14:textId="77777777" w:rsidR="004B02E8" w:rsidRPr="004B02E8" w:rsidRDefault="004B02E8" w:rsidP="004B02E8">
      <w:pPr>
        <w:bidi/>
        <w:jc w:val="both"/>
        <w:rPr>
          <w:rFonts w:cs="David" w:hint="cs"/>
          <w:rtl/>
        </w:rPr>
      </w:pPr>
    </w:p>
    <w:p w14:paraId="6069C84F" w14:textId="77777777" w:rsidR="004B02E8" w:rsidRDefault="004B02E8" w:rsidP="004B02E8">
      <w:pPr>
        <w:bidi/>
        <w:jc w:val="both"/>
        <w:rPr>
          <w:rFonts w:cs="David" w:hint="cs"/>
          <w:u w:val="single"/>
          <w:rtl/>
        </w:rPr>
      </w:pPr>
    </w:p>
    <w:p w14:paraId="55366B1F" w14:textId="77777777" w:rsidR="004B02E8" w:rsidRDefault="004B02E8" w:rsidP="004B02E8">
      <w:pPr>
        <w:bidi/>
        <w:jc w:val="both"/>
        <w:rPr>
          <w:rFonts w:cs="David" w:hint="cs"/>
          <w:u w:val="single"/>
          <w:rtl/>
        </w:rPr>
      </w:pPr>
    </w:p>
    <w:p w14:paraId="23B857BC" w14:textId="77777777" w:rsidR="004B02E8" w:rsidRDefault="004B02E8" w:rsidP="004B02E8">
      <w:pPr>
        <w:bidi/>
        <w:jc w:val="both"/>
        <w:rPr>
          <w:rFonts w:cs="David" w:hint="cs"/>
          <w:u w:val="single"/>
          <w:rtl/>
        </w:rPr>
      </w:pPr>
    </w:p>
    <w:p w14:paraId="720A881B" w14:textId="77777777" w:rsidR="004B02E8" w:rsidRDefault="004B02E8" w:rsidP="004B02E8">
      <w:pPr>
        <w:bidi/>
        <w:jc w:val="both"/>
        <w:rPr>
          <w:rFonts w:cs="David" w:hint="cs"/>
          <w:u w:val="single"/>
          <w:rtl/>
        </w:rPr>
      </w:pPr>
    </w:p>
    <w:p w14:paraId="19147896" w14:textId="77777777" w:rsidR="004B02E8" w:rsidRPr="004B02E8" w:rsidRDefault="004B02E8" w:rsidP="004B02E8">
      <w:pPr>
        <w:bidi/>
        <w:jc w:val="both"/>
        <w:rPr>
          <w:rFonts w:cs="David" w:hint="cs"/>
          <w:rtl/>
        </w:rPr>
      </w:pPr>
      <w:r w:rsidRPr="004B02E8">
        <w:rPr>
          <w:rFonts w:cs="David" w:hint="cs"/>
          <w:u w:val="single"/>
          <w:rtl/>
        </w:rPr>
        <w:t>חיים אורון:</w:t>
      </w:r>
    </w:p>
    <w:p w14:paraId="4162C0DF" w14:textId="77777777" w:rsidR="004B02E8" w:rsidRPr="004B02E8" w:rsidRDefault="004B02E8" w:rsidP="004B02E8">
      <w:pPr>
        <w:bidi/>
        <w:jc w:val="both"/>
        <w:rPr>
          <w:rFonts w:cs="David" w:hint="cs"/>
          <w:rtl/>
        </w:rPr>
      </w:pPr>
    </w:p>
    <w:p w14:paraId="048E1590" w14:textId="77777777" w:rsidR="004B02E8" w:rsidRPr="004B02E8" w:rsidRDefault="004B02E8" w:rsidP="004B02E8">
      <w:pPr>
        <w:bidi/>
        <w:jc w:val="both"/>
        <w:rPr>
          <w:rFonts w:cs="David" w:hint="cs"/>
          <w:rtl/>
        </w:rPr>
      </w:pPr>
      <w:r w:rsidRPr="004B02E8">
        <w:rPr>
          <w:rFonts w:cs="David" w:hint="cs"/>
          <w:rtl/>
        </w:rPr>
        <w:tab/>
        <w:t xml:space="preserve"> רק הסתייגויות מסוג מסוים. אנחנו  נדאג שלא יהיו כאלה הסתייגויות. אנחנו נדאג שיהיו הסתייגויות שאי אפשר להצביע עליהן ביחד. </w:t>
      </w:r>
    </w:p>
    <w:p w14:paraId="59DDF407" w14:textId="77777777" w:rsidR="004B02E8" w:rsidRPr="004B02E8" w:rsidRDefault="004B02E8" w:rsidP="004B02E8">
      <w:pPr>
        <w:bidi/>
        <w:jc w:val="both"/>
        <w:rPr>
          <w:rFonts w:cs="David" w:hint="cs"/>
          <w:rtl/>
        </w:rPr>
      </w:pPr>
    </w:p>
    <w:p w14:paraId="32E78BA8" w14:textId="77777777" w:rsidR="004B02E8" w:rsidRPr="004B02E8" w:rsidRDefault="004B02E8" w:rsidP="004B02E8">
      <w:pPr>
        <w:bidi/>
        <w:jc w:val="both"/>
        <w:rPr>
          <w:rFonts w:cs="David" w:hint="cs"/>
          <w:u w:val="single"/>
          <w:rtl/>
        </w:rPr>
      </w:pPr>
      <w:r w:rsidRPr="004B02E8">
        <w:rPr>
          <w:rFonts w:cs="David" w:hint="cs"/>
          <w:u w:val="single"/>
          <w:rtl/>
        </w:rPr>
        <w:t xml:space="preserve">היו"ר זאב </w:t>
      </w:r>
      <w:proofErr w:type="spellStart"/>
      <w:r w:rsidRPr="004B02E8">
        <w:rPr>
          <w:rFonts w:cs="David" w:hint="cs"/>
          <w:u w:val="single"/>
          <w:rtl/>
        </w:rPr>
        <w:t>אלקין</w:t>
      </w:r>
      <w:proofErr w:type="spellEnd"/>
      <w:r w:rsidRPr="004B02E8">
        <w:rPr>
          <w:rFonts w:cs="David" w:hint="cs"/>
          <w:u w:val="single"/>
          <w:rtl/>
        </w:rPr>
        <w:t>:</w:t>
      </w:r>
    </w:p>
    <w:p w14:paraId="77E58112" w14:textId="77777777" w:rsidR="004B02E8" w:rsidRPr="004B02E8" w:rsidRDefault="004B02E8" w:rsidP="004B02E8">
      <w:pPr>
        <w:bidi/>
        <w:jc w:val="both"/>
        <w:rPr>
          <w:rFonts w:cs="David" w:hint="cs"/>
          <w:rtl/>
        </w:rPr>
      </w:pPr>
    </w:p>
    <w:p w14:paraId="3A9595F6" w14:textId="77777777" w:rsidR="004B02E8" w:rsidRPr="004B02E8" w:rsidRDefault="004B02E8" w:rsidP="004B02E8">
      <w:pPr>
        <w:bidi/>
        <w:jc w:val="both"/>
        <w:rPr>
          <w:rFonts w:cs="David" w:hint="cs"/>
          <w:rtl/>
        </w:rPr>
      </w:pPr>
      <w:r w:rsidRPr="004B02E8">
        <w:rPr>
          <w:rFonts w:cs="David" w:hint="cs"/>
          <w:rtl/>
        </w:rPr>
        <w:tab/>
        <w:t xml:space="preserve"> מצוין. </w:t>
      </w:r>
    </w:p>
    <w:p w14:paraId="17A6D31D" w14:textId="77777777" w:rsidR="004B02E8" w:rsidRPr="004B02E8" w:rsidRDefault="004B02E8" w:rsidP="004B02E8">
      <w:pPr>
        <w:bidi/>
        <w:jc w:val="both"/>
        <w:rPr>
          <w:rFonts w:cs="David" w:hint="cs"/>
          <w:rtl/>
        </w:rPr>
      </w:pPr>
    </w:p>
    <w:p w14:paraId="75FDC3B8" w14:textId="77777777" w:rsidR="004B02E8" w:rsidRPr="004B02E8" w:rsidRDefault="004B02E8" w:rsidP="004B02E8">
      <w:pPr>
        <w:bidi/>
        <w:ind w:firstLine="567"/>
        <w:jc w:val="both"/>
        <w:rPr>
          <w:rFonts w:cs="David" w:hint="cs"/>
          <w:rtl/>
        </w:rPr>
      </w:pPr>
      <w:r w:rsidRPr="004B02E8">
        <w:rPr>
          <w:rFonts w:cs="David" w:hint="cs"/>
          <w:rtl/>
        </w:rPr>
        <w:t xml:space="preserve">הסעיף השני שאני מציע מתייחס למה שקרוי בלשון העם "הצבעות שמיות" ומה שהתקנון קורא לו "הצבעות אישיות". בדקתי מה מספר ההצבעות השמיות שהתקיימו ארבע שנים אחורה בדיונים על התקציב וחוק ההסדרים, גם בשלוש השנים של הכנסת הקודמת ואפילו גם בשנת 2005, השנה האחרונה של הכנסת שלפני הקודמת, שבה הצביעו על התקציב בנסיבות דומות להיום, שכן גם אז זה התקיים בסוף התאריך הקובע, בסוף חודש מרץ. המספרים הם כדלהלן: ב-2005, בחוק ההסדרים היו חמש הצבעות שמיות, בחוק התקציב היו שלוש הצבעות שמיות; ב-2006, היו ארבע הצבעות שמיות  בכל אחד מהחוקים; ב-2007, בכל אחד משני החוקים היו ארבע הצבעות שמיות; ב-2008, בחוק ההסדרים היו שתי הצבעות שמיות ובחוק התקציב היו שלוש הצבעות שמיות. </w:t>
      </w:r>
    </w:p>
    <w:p w14:paraId="234A4EED" w14:textId="77777777" w:rsidR="004B02E8" w:rsidRPr="004B02E8" w:rsidRDefault="004B02E8" w:rsidP="004B02E8">
      <w:pPr>
        <w:bidi/>
        <w:ind w:firstLine="567"/>
        <w:jc w:val="both"/>
        <w:rPr>
          <w:rFonts w:cs="David" w:hint="cs"/>
          <w:rtl/>
        </w:rPr>
      </w:pPr>
    </w:p>
    <w:p w14:paraId="74C28EEB" w14:textId="77777777" w:rsidR="004B02E8" w:rsidRPr="004B02E8" w:rsidRDefault="004B02E8" w:rsidP="004B02E8">
      <w:pPr>
        <w:bidi/>
        <w:jc w:val="both"/>
        <w:rPr>
          <w:rFonts w:cs="David" w:hint="cs"/>
          <w:rtl/>
        </w:rPr>
      </w:pPr>
      <w:r w:rsidRPr="004B02E8">
        <w:rPr>
          <w:rFonts w:cs="David" w:hint="cs"/>
          <w:u w:val="single"/>
          <w:rtl/>
        </w:rPr>
        <w:t>יעקב  אדרי:</w:t>
      </w:r>
    </w:p>
    <w:p w14:paraId="66F1CFBF" w14:textId="77777777" w:rsidR="004B02E8" w:rsidRPr="004B02E8" w:rsidRDefault="004B02E8" w:rsidP="004B02E8">
      <w:pPr>
        <w:bidi/>
        <w:ind w:firstLine="567"/>
        <w:jc w:val="both"/>
        <w:rPr>
          <w:rFonts w:cs="David" w:hint="cs"/>
          <w:rtl/>
        </w:rPr>
      </w:pPr>
    </w:p>
    <w:p w14:paraId="65BBAE52" w14:textId="77777777" w:rsidR="004B02E8" w:rsidRPr="004B02E8" w:rsidRDefault="004B02E8" w:rsidP="004B02E8">
      <w:pPr>
        <w:bidi/>
        <w:ind w:firstLine="567"/>
        <w:jc w:val="both"/>
        <w:rPr>
          <w:rFonts w:cs="David" w:hint="cs"/>
          <w:rtl/>
        </w:rPr>
      </w:pPr>
      <w:r w:rsidRPr="004B02E8">
        <w:rPr>
          <w:rFonts w:cs="David" w:hint="cs"/>
          <w:rtl/>
        </w:rPr>
        <w:t xml:space="preserve">על מה זה מצביע? יש תקנון לפיו כאשר מוגשת בקשה עם עשרים חתימות, חייבים להצביע הצבעה שמית. </w:t>
      </w:r>
    </w:p>
    <w:p w14:paraId="6C1B7B1E" w14:textId="77777777" w:rsidR="004B02E8" w:rsidRPr="004B02E8" w:rsidRDefault="004B02E8" w:rsidP="004B02E8">
      <w:pPr>
        <w:bidi/>
        <w:ind w:firstLine="567"/>
        <w:jc w:val="both"/>
        <w:rPr>
          <w:rFonts w:cs="David" w:hint="cs"/>
          <w:rtl/>
        </w:rPr>
      </w:pPr>
    </w:p>
    <w:p w14:paraId="754F2D59" w14:textId="77777777" w:rsidR="004B02E8" w:rsidRPr="004B02E8" w:rsidRDefault="004B02E8" w:rsidP="004B02E8">
      <w:pPr>
        <w:bidi/>
        <w:jc w:val="both"/>
        <w:rPr>
          <w:rFonts w:cs="David" w:hint="cs"/>
          <w:u w:val="single"/>
          <w:rtl/>
        </w:rPr>
      </w:pPr>
      <w:r w:rsidRPr="004B02E8">
        <w:rPr>
          <w:rFonts w:cs="David" w:hint="cs"/>
          <w:u w:val="single"/>
          <w:rtl/>
        </w:rPr>
        <w:t xml:space="preserve">היו"ר זאב </w:t>
      </w:r>
      <w:proofErr w:type="spellStart"/>
      <w:r w:rsidRPr="004B02E8">
        <w:rPr>
          <w:rFonts w:cs="David" w:hint="cs"/>
          <w:u w:val="single"/>
          <w:rtl/>
        </w:rPr>
        <w:t>אלקין</w:t>
      </w:r>
      <w:proofErr w:type="spellEnd"/>
      <w:r w:rsidRPr="004B02E8">
        <w:rPr>
          <w:rFonts w:cs="David" w:hint="cs"/>
          <w:u w:val="single"/>
          <w:rtl/>
        </w:rPr>
        <w:t>:</w:t>
      </w:r>
    </w:p>
    <w:p w14:paraId="798BAE7B" w14:textId="77777777" w:rsidR="004B02E8" w:rsidRPr="004B02E8" w:rsidRDefault="004B02E8" w:rsidP="004B02E8">
      <w:pPr>
        <w:bidi/>
        <w:jc w:val="both"/>
        <w:rPr>
          <w:rFonts w:cs="David" w:hint="cs"/>
          <w:rtl/>
        </w:rPr>
      </w:pPr>
    </w:p>
    <w:p w14:paraId="7EB1AE53" w14:textId="77777777" w:rsidR="004B02E8" w:rsidRPr="004B02E8" w:rsidRDefault="004B02E8" w:rsidP="004B02E8">
      <w:pPr>
        <w:bidi/>
        <w:ind w:firstLine="567"/>
        <w:jc w:val="both"/>
        <w:rPr>
          <w:rFonts w:cs="David" w:hint="cs"/>
          <w:rtl/>
        </w:rPr>
      </w:pPr>
      <w:r w:rsidRPr="004B02E8">
        <w:rPr>
          <w:rFonts w:cs="David" w:hint="cs"/>
          <w:rtl/>
        </w:rPr>
        <w:t xml:space="preserve">חבר הכנסת </w:t>
      </w:r>
      <w:proofErr w:type="spellStart"/>
      <w:r w:rsidRPr="004B02E8">
        <w:rPr>
          <w:rFonts w:cs="David" w:hint="cs"/>
          <w:rtl/>
        </w:rPr>
        <w:t>אלקין</w:t>
      </w:r>
      <w:proofErr w:type="spellEnd"/>
      <w:r w:rsidRPr="004B02E8">
        <w:rPr>
          <w:rFonts w:cs="David" w:hint="cs"/>
          <w:rtl/>
        </w:rPr>
        <w:t>, גם אתה לא בזכות דיבור כרגע.</w:t>
      </w:r>
    </w:p>
    <w:p w14:paraId="017999EC" w14:textId="77777777" w:rsidR="004B02E8" w:rsidRPr="004B02E8" w:rsidRDefault="004B02E8" w:rsidP="004B02E8">
      <w:pPr>
        <w:bidi/>
        <w:ind w:firstLine="567"/>
        <w:jc w:val="both"/>
        <w:rPr>
          <w:rFonts w:cs="David" w:hint="cs"/>
          <w:rtl/>
        </w:rPr>
      </w:pPr>
    </w:p>
    <w:p w14:paraId="31129846" w14:textId="77777777" w:rsidR="004B02E8" w:rsidRPr="004B02E8" w:rsidRDefault="004B02E8" w:rsidP="004B02E8">
      <w:pPr>
        <w:bidi/>
        <w:jc w:val="both"/>
        <w:rPr>
          <w:rFonts w:cs="David" w:hint="cs"/>
          <w:rtl/>
        </w:rPr>
      </w:pPr>
      <w:r w:rsidRPr="004B02E8">
        <w:rPr>
          <w:rFonts w:cs="David" w:hint="cs"/>
          <w:u w:val="single"/>
          <w:rtl/>
        </w:rPr>
        <w:t>יעקב  אדרי:</w:t>
      </w:r>
    </w:p>
    <w:p w14:paraId="31688F59" w14:textId="77777777" w:rsidR="004B02E8" w:rsidRPr="004B02E8" w:rsidRDefault="004B02E8" w:rsidP="004B02E8">
      <w:pPr>
        <w:bidi/>
        <w:ind w:firstLine="567"/>
        <w:jc w:val="both"/>
        <w:rPr>
          <w:rFonts w:cs="David" w:hint="cs"/>
          <w:rtl/>
        </w:rPr>
      </w:pPr>
    </w:p>
    <w:p w14:paraId="1350071D" w14:textId="77777777" w:rsidR="004B02E8" w:rsidRPr="004B02E8" w:rsidRDefault="004B02E8" w:rsidP="004B02E8">
      <w:pPr>
        <w:bidi/>
        <w:ind w:firstLine="567"/>
        <w:jc w:val="both"/>
        <w:rPr>
          <w:rFonts w:cs="David" w:hint="cs"/>
          <w:rtl/>
        </w:rPr>
      </w:pPr>
      <w:r w:rsidRPr="004B02E8">
        <w:rPr>
          <w:rFonts w:cs="David" w:hint="cs"/>
          <w:rtl/>
        </w:rPr>
        <w:t xml:space="preserve">אתה לא נותן זכות דיבור. </w:t>
      </w:r>
    </w:p>
    <w:p w14:paraId="002DA118" w14:textId="77777777" w:rsidR="004B02E8" w:rsidRPr="004B02E8" w:rsidRDefault="004B02E8" w:rsidP="004B02E8">
      <w:pPr>
        <w:bidi/>
        <w:ind w:firstLine="567"/>
        <w:jc w:val="both"/>
        <w:rPr>
          <w:rFonts w:cs="David" w:hint="cs"/>
          <w:rtl/>
        </w:rPr>
      </w:pPr>
    </w:p>
    <w:p w14:paraId="7189BE5D" w14:textId="77777777" w:rsidR="004B02E8" w:rsidRPr="004B02E8" w:rsidRDefault="004B02E8" w:rsidP="004B02E8">
      <w:pPr>
        <w:bidi/>
        <w:jc w:val="both"/>
        <w:rPr>
          <w:rFonts w:cs="David" w:hint="cs"/>
          <w:u w:val="single"/>
          <w:rtl/>
        </w:rPr>
      </w:pPr>
      <w:r w:rsidRPr="004B02E8">
        <w:rPr>
          <w:rFonts w:cs="David" w:hint="cs"/>
          <w:u w:val="single"/>
          <w:rtl/>
        </w:rPr>
        <w:t xml:space="preserve">היו"ר זאב </w:t>
      </w:r>
      <w:proofErr w:type="spellStart"/>
      <w:r w:rsidRPr="004B02E8">
        <w:rPr>
          <w:rFonts w:cs="David" w:hint="cs"/>
          <w:u w:val="single"/>
          <w:rtl/>
        </w:rPr>
        <w:t>אלקין</w:t>
      </w:r>
      <w:proofErr w:type="spellEnd"/>
      <w:r w:rsidRPr="004B02E8">
        <w:rPr>
          <w:rFonts w:cs="David" w:hint="cs"/>
          <w:u w:val="single"/>
          <w:rtl/>
        </w:rPr>
        <w:t>:</w:t>
      </w:r>
    </w:p>
    <w:p w14:paraId="4C58F786" w14:textId="77777777" w:rsidR="004B02E8" w:rsidRPr="004B02E8" w:rsidRDefault="004B02E8" w:rsidP="004B02E8">
      <w:pPr>
        <w:bidi/>
        <w:jc w:val="both"/>
        <w:rPr>
          <w:rFonts w:cs="David" w:hint="cs"/>
          <w:rtl/>
        </w:rPr>
      </w:pPr>
    </w:p>
    <w:p w14:paraId="0C1CB85C" w14:textId="77777777" w:rsidR="004B02E8" w:rsidRPr="004B02E8" w:rsidRDefault="004B02E8" w:rsidP="004B02E8">
      <w:pPr>
        <w:bidi/>
        <w:ind w:firstLine="567"/>
        <w:jc w:val="both"/>
        <w:rPr>
          <w:rFonts w:cs="David" w:hint="cs"/>
          <w:rtl/>
        </w:rPr>
      </w:pPr>
      <w:r w:rsidRPr="004B02E8">
        <w:rPr>
          <w:rFonts w:cs="David" w:hint="cs"/>
          <w:rtl/>
        </w:rPr>
        <w:t xml:space="preserve">אני אסיים את ההצעה ויהיה כאן דיון. לאור הנתונים שהזכרתי אני מביא לכאן הצעה נוספת, כחלק מאותה החלטה של ועדת הכנסת, שכאמור היא פחות דרמטית מההחלטה שהוביל בזמנו חבר הכנסת רוני בר-און, כי היא לא מונעת הצבעות, אבל היא קובעת את אופן ההצבעה. היא בעצם מגבילה את מספר ההצבעות השמיות בהתאם לתקדימים הקיימים. למען הסר כל ספק אני מביא לכאן הצעה שמקציבה בצורה מהותית יותר הצבעות שמיות מכפי שזה היה בכל ארבע השנים האחרונות. </w:t>
      </w:r>
    </w:p>
    <w:p w14:paraId="44D94B62" w14:textId="77777777" w:rsidR="004B02E8" w:rsidRPr="004B02E8" w:rsidRDefault="004B02E8" w:rsidP="004B02E8">
      <w:pPr>
        <w:bidi/>
        <w:ind w:firstLine="567"/>
        <w:jc w:val="both"/>
        <w:rPr>
          <w:rFonts w:cs="David" w:hint="cs"/>
          <w:rtl/>
        </w:rPr>
      </w:pPr>
    </w:p>
    <w:p w14:paraId="5F2DBDA6" w14:textId="77777777" w:rsidR="004B02E8" w:rsidRPr="004B02E8" w:rsidRDefault="004B02E8" w:rsidP="004B02E8">
      <w:pPr>
        <w:bidi/>
        <w:jc w:val="both"/>
        <w:rPr>
          <w:rFonts w:cs="David" w:hint="cs"/>
          <w:rtl/>
        </w:rPr>
      </w:pPr>
      <w:r w:rsidRPr="004B02E8">
        <w:rPr>
          <w:rFonts w:cs="David" w:hint="cs"/>
          <w:u w:val="single"/>
          <w:rtl/>
        </w:rPr>
        <w:t>יעקב  אדרי:</w:t>
      </w:r>
    </w:p>
    <w:p w14:paraId="78D17B58" w14:textId="77777777" w:rsidR="004B02E8" w:rsidRPr="004B02E8" w:rsidRDefault="004B02E8" w:rsidP="004B02E8">
      <w:pPr>
        <w:bidi/>
        <w:ind w:firstLine="567"/>
        <w:jc w:val="both"/>
        <w:rPr>
          <w:rFonts w:cs="David" w:hint="cs"/>
          <w:rtl/>
        </w:rPr>
      </w:pPr>
    </w:p>
    <w:p w14:paraId="1775CA58" w14:textId="77777777" w:rsidR="004B02E8" w:rsidRPr="004B02E8" w:rsidRDefault="004B02E8" w:rsidP="004B02E8">
      <w:pPr>
        <w:bidi/>
        <w:ind w:firstLine="567"/>
        <w:jc w:val="both"/>
        <w:rPr>
          <w:rFonts w:cs="David" w:hint="cs"/>
          <w:rtl/>
        </w:rPr>
      </w:pPr>
      <w:r w:rsidRPr="004B02E8">
        <w:rPr>
          <w:rFonts w:cs="David" w:hint="cs"/>
          <w:rtl/>
        </w:rPr>
        <w:t>אתה טוען שזה היה משהו שהוסכם בוועדת הכנסת להקצות מספר מסוים של הצבעות שמיות?</w:t>
      </w:r>
    </w:p>
    <w:p w14:paraId="1CE050B0" w14:textId="77777777" w:rsidR="004B02E8" w:rsidRPr="004B02E8" w:rsidRDefault="004B02E8" w:rsidP="004B02E8">
      <w:pPr>
        <w:bidi/>
        <w:ind w:firstLine="567"/>
        <w:jc w:val="both"/>
        <w:rPr>
          <w:rFonts w:cs="David" w:hint="cs"/>
          <w:rtl/>
        </w:rPr>
      </w:pPr>
    </w:p>
    <w:p w14:paraId="648424AF" w14:textId="77777777" w:rsidR="004B02E8" w:rsidRPr="004B02E8" w:rsidRDefault="004B02E8" w:rsidP="004B02E8">
      <w:pPr>
        <w:bidi/>
        <w:jc w:val="both"/>
        <w:rPr>
          <w:rFonts w:cs="David" w:hint="cs"/>
          <w:u w:val="single"/>
          <w:rtl/>
        </w:rPr>
      </w:pPr>
      <w:r w:rsidRPr="004B02E8">
        <w:rPr>
          <w:rFonts w:cs="David" w:hint="cs"/>
          <w:u w:val="single"/>
          <w:rtl/>
        </w:rPr>
        <w:t xml:space="preserve">היו"ר זאב </w:t>
      </w:r>
      <w:proofErr w:type="spellStart"/>
      <w:r w:rsidRPr="004B02E8">
        <w:rPr>
          <w:rFonts w:cs="David" w:hint="cs"/>
          <w:u w:val="single"/>
          <w:rtl/>
        </w:rPr>
        <w:t>אלקין</w:t>
      </w:r>
      <w:proofErr w:type="spellEnd"/>
      <w:r w:rsidRPr="004B02E8">
        <w:rPr>
          <w:rFonts w:cs="David" w:hint="cs"/>
          <w:u w:val="single"/>
          <w:rtl/>
        </w:rPr>
        <w:t>:</w:t>
      </w:r>
    </w:p>
    <w:p w14:paraId="3C8048FB" w14:textId="77777777" w:rsidR="004B02E8" w:rsidRPr="004B02E8" w:rsidRDefault="004B02E8" w:rsidP="004B02E8">
      <w:pPr>
        <w:bidi/>
        <w:jc w:val="both"/>
        <w:rPr>
          <w:rFonts w:cs="David" w:hint="cs"/>
          <w:rtl/>
        </w:rPr>
      </w:pPr>
    </w:p>
    <w:p w14:paraId="207CA53E" w14:textId="77777777" w:rsidR="004B02E8" w:rsidRPr="004B02E8" w:rsidRDefault="004B02E8" w:rsidP="004B02E8">
      <w:pPr>
        <w:bidi/>
        <w:ind w:firstLine="567"/>
        <w:jc w:val="both"/>
        <w:rPr>
          <w:rFonts w:cs="David" w:hint="cs"/>
          <w:rtl/>
        </w:rPr>
      </w:pPr>
      <w:r w:rsidRPr="004B02E8">
        <w:rPr>
          <w:rFonts w:cs="David" w:hint="cs"/>
          <w:rtl/>
        </w:rPr>
        <w:t xml:space="preserve">לא, זה הוסכם בוועדת ההסכמות </w:t>
      </w:r>
      <w:proofErr w:type="spellStart"/>
      <w:r w:rsidRPr="004B02E8">
        <w:rPr>
          <w:rFonts w:cs="David" w:hint="cs"/>
          <w:rtl/>
        </w:rPr>
        <w:t>כשהיתה</w:t>
      </w:r>
      <w:proofErr w:type="spellEnd"/>
      <w:r w:rsidRPr="004B02E8">
        <w:rPr>
          <w:rFonts w:cs="David" w:hint="cs"/>
          <w:rtl/>
        </w:rPr>
        <w:t xml:space="preserve"> אופוזיציה אחראית </w:t>
      </w:r>
      <w:proofErr w:type="spellStart"/>
      <w:r w:rsidRPr="004B02E8">
        <w:rPr>
          <w:rFonts w:cs="David" w:hint="cs"/>
          <w:rtl/>
        </w:rPr>
        <w:t>והיתה</w:t>
      </w:r>
      <w:proofErr w:type="spellEnd"/>
      <w:r w:rsidRPr="004B02E8">
        <w:rPr>
          <w:rFonts w:cs="David" w:hint="cs"/>
          <w:rtl/>
        </w:rPr>
        <w:t xml:space="preserve"> מוכנה להגיע להסכמות. </w:t>
      </w:r>
    </w:p>
    <w:p w14:paraId="68DC101E" w14:textId="77777777" w:rsidR="004B02E8" w:rsidRPr="004B02E8" w:rsidRDefault="004B02E8" w:rsidP="004B02E8">
      <w:pPr>
        <w:bidi/>
        <w:ind w:firstLine="567"/>
        <w:jc w:val="both"/>
        <w:rPr>
          <w:rFonts w:cs="David" w:hint="cs"/>
          <w:rtl/>
        </w:rPr>
      </w:pPr>
    </w:p>
    <w:p w14:paraId="5D632B82" w14:textId="77777777" w:rsidR="004B02E8" w:rsidRPr="004B02E8" w:rsidRDefault="004B02E8" w:rsidP="004B02E8">
      <w:pPr>
        <w:bidi/>
        <w:jc w:val="both"/>
        <w:rPr>
          <w:rFonts w:cs="David" w:hint="cs"/>
          <w:rtl/>
        </w:rPr>
      </w:pPr>
      <w:r w:rsidRPr="004B02E8">
        <w:rPr>
          <w:rFonts w:cs="David" w:hint="cs"/>
          <w:u w:val="single"/>
          <w:rtl/>
        </w:rPr>
        <w:t>יעקב  אדרי:</w:t>
      </w:r>
    </w:p>
    <w:p w14:paraId="4089078C" w14:textId="77777777" w:rsidR="004B02E8" w:rsidRPr="004B02E8" w:rsidRDefault="004B02E8" w:rsidP="004B02E8">
      <w:pPr>
        <w:bidi/>
        <w:ind w:firstLine="567"/>
        <w:jc w:val="both"/>
        <w:rPr>
          <w:rFonts w:cs="David" w:hint="cs"/>
          <w:rtl/>
        </w:rPr>
      </w:pPr>
    </w:p>
    <w:p w14:paraId="63F36039" w14:textId="77777777" w:rsidR="004B02E8" w:rsidRPr="004B02E8" w:rsidRDefault="004B02E8" w:rsidP="004B02E8">
      <w:pPr>
        <w:bidi/>
        <w:ind w:firstLine="567"/>
        <w:jc w:val="both"/>
        <w:rPr>
          <w:rFonts w:cs="David" w:hint="cs"/>
          <w:rtl/>
        </w:rPr>
      </w:pPr>
      <w:r w:rsidRPr="004B02E8">
        <w:rPr>
          <w:rFonts w:cs="David" w:hint="cs"/>
          <w:rtl/>
        </w:rPr>
        <w:t xml:space="preserve">ועדת ההסכמות </w:t>
      </w:r>
      <w:r w:rsidRPr="004B02E8">
        <w:rPr>
          <w:rFonts w:cs="David"/>
          <w:rtl/>
        </w:rPr>
        <w:t>–</w:t>
      </w:r>
      <w:r w:rsidRPr="004B02E8">
        <w:rPr>
          <w:rFonts w:cs="David" w:hint="cs"/>
          <w:rtl/>
        </w:rPr>
        <w:t xml:space="preserve"> עכשיו אמרת את </w:t>
      </w:r>
      <w:proofErr w:type="spellStart"/>
      <w:r w:rsidRPr="004B02E8">
        <w:rPr>
          <w:rFonts w:cs="David" w:hint="cs"/>
          <w:rtl/>
        </w:rPr>
        <w:t>הכל</w:t>
      </w:r>
      <w:proofErr w:type="spellEnd"/>
      <w:r w:rsidRPr="004B02E8">
        <w:rPr>
          <w:rFonts w:cs="David" w:hint="cs"/>
          <w:rtl/>
        </w:rPr>
        <w:t xml:space="preserve">. </w:t>
      </w:r>
    </w:p>
    <w:p w14:paraId="0ABF46CC" w14:textId="77777777" w:rsidR="004B02E8" w:rsidRPr="004B02E8" w:rsidRDefault="004B02E8" w:rsidP="004B02E8">
      <w:pPr>
        <w:bidi/>
        <w:ind w:firstLine="567"/>
        <w:jc w:val="both"/>
        <w:rPr>
          <w:rFonts w:cs="David" w:hint="cs"/>
          <w:rtl/>
        </w:rPr>
      </w:pPr>
    </w:p>
    <w:p w14:paraId="670BBCA6" w14:textId="77777777" w:rsidR="004B02E8" w:rsidRDefault="004B02E8" w:rsidP="004B02E8">
      <w:pPr>
        <w:bidi/>
        <w:jc w:val="both"/>
        <w:rPr>
          <w:rFonts w:cs="David" w:hint="cs"/>
          <w:u w:val="single"/>
          <w:rtl/>
        </w:rPr>
      </w:pPr>
    </w:p>
    <w:p w14:paraId="48512384" w14:textId="77777777" w:rsidR="004B02E8" w:rsidRDefault="004B02E8" w:rsidP="004B02E8">
      <w:pPr>
        <w:bidi/>
        <w:jc w:val="both"/>
        <w:rPr>
          <w:rFonts w:cs="David" w:hint="cs"/>
          <w:u w:val="single"/>
          <w:rtl/>
        </w:rPr>
      </w:pPr>
    </w:p>
    <w:p w14:paraId="6BCC586A" w14:textId="77777777" w:rsidR="004B02E8" w:rsidRDefault="004B02E8" w:rsidP="004B02E8">
      <w:pPr>
        <w:bidi/>
        <w:jc w:val="both"/>
        <w:rPr>
          <w:rFonts w:cs="David" w:hint="cs"/>
          <w:u w:val="single"/>
          <w:rtl/>
        </w:rPr>
      </w:pPr>
    </w:p>
    <w:p w14:paraId="1968D611" w14:textId="77777777" w:rsidR="004B02E8" w:rsidRPr="004B02E8" w:rsidRDefault="004B02E8" w:rsidP="004B02E8">
      <w:pPr>
        <w:bidi/>
        <w:jc w:val="both"/>
        <w:rPr>
          <w:rFonts w:cs="David" w:hint="cs"/>
          <w:u w:val="single"/>
          <w:rtl/>
        </w:rPr>
      </w:pPr>
      <w:r w:rsidRPr="004B02E8">
        <w:rPr>
          <w:rFonts w:cs="David" w:hint="cs"/>
          <w:u w:val="single"/>
          <w:rtl/>
        </w:rPr>
        <w:t xml:space="preserve">היו"ר זאב </w:t>
      </w:r>
      <w:proofErr w:type="spellStart"/>
      <w:r w:rsidRPr="004B02E8">
        <w:rPr>
          <w:rFonts w:cs="David" w:hint="cs"/>
          <w:u w:val="single"/>
          <w:rtl/>
        </w:rPr>
        <w:t>אלקין</w:t>
      </w:r>
      <w:proofErr w:type="spellEnd"/>
      <w:r w:rsidRPr="004B02E8">
        <w:rPr>
          <w:rFonts w:cs="David" w:hint="cs"/>
          <w:u w:val="single"/>
          <w:rtl/>
        </w:rPr>
        <w:t>:</w:t>
      </w:r>
    </w:p>
    <w:p w14:paraId="65E911E1" w14:textId="77777777" w:rsidR="004B02E8" w:rsidRPr="004B02E8" w:rsidRDefault="004B02E8" w:rsidP="004B02E8">
      <w:pPr>
        <w:bidi/>
        <w:jc w:val="both"/>
        <w:rPr>
          <w:rFonts w:cs="David" w:hint="cs"/>
          <w:rtl/>
        </w:rPr>
      </w:pPr>
    </w:p>
    <w:p w14:paraId="395FDE6C" w14:textId="77777777" w:rsidR="004B02E8" w:rsidRPr="004B02E8" w:rsidRDefault="004B02E8" w:rsidP="004B02E8">
      <w:pPr>
        <w:bidi/>
        <w:ind w:firstLine="567"/>
        <w:jc w:val="both"/>
        <w:rPr>
          <w:rFonts w:cs="David" w:hint="cs"/>
          <w:rtl/>
        </w:rPr>
      </w:pPr>
      <w:r w:rsidRPr="004B02E8">
        <w:rPr>
          <w:rFonts w:cs="David" w:hint="cs"/>
          <w:rtl/>
        </w:rPr>
        <w:t>לאור סמיכות מועד ההצבעה על הצעות החוק למועד האחרון</w:t>
      </w:r>
      <w:r w:rsidRPr="004B02E8">
        <w:rPr>
          <w:rFonts w:cs="David"/>
          <w:rtl/>
        </w:rPr>
        <w:t xml:space="preserve"> שבו יכול לעבור חוק התקציב לפני שיראו את הכנסת כאילו החליטה על התפזרותה כאמור בחוק-יסוד: הכנסת, וכדי למנוע שימוש בהצבעות אישיות רק כדי להאריך את משך ההצבעה, לא יתקיימו יותר מ</w:t>
      </w:r>
      <w:r w:rsidRPr="004B02E8">
        <w:rPr>
          <w:rFonts w:cs="David" w:hint="cs"/>
          <w:rtl/>
        </w:rPr>
        <w:t>שבע</w:t>
      </w:r>
      <w:r w:rsidRPr="004B02E8">
        <w:rPr>
          <w:rFonts w:cs="David"/>
          <w:rtl/>
        </w:rPr>
        <w:t xml:space="preserve"> הצבעות אישיות לפי בקשת חברי הכנסת כאמור בסעיף 62(ב) לתקנון, על כל אחת מהצעות החוק. </w:t>
      </w:r>
      <w:r w:rsidRPr="004B02E8">
        <w:rPr>
          <w:rFonts w:cs="David" w:hint="cs"/>
          <w:rtl/>
        </w:rPr>
        <w:t xml:space="preserve">כלומר, עד שבע הצבעות שמיות בחוק ההסדרים ועד שבע בחוק התקציב. כאמור, זה פחות או יותר כמעט פי שניים ממה שהתקיים בכל השנים הקודמות.  </w:t>
      </w:r>
    </w:p>
    <w:p w14:paraId="2DE4AE7A" w14:textId="77777777" w:rsidR="004B02E8" w:rsidRPr="004B02E8" w:rsidRDefault="004B02E8" w:rsidP="004B02E8">
      <w:pPr>
        <w:bidi/>
        <w:ind w:firstLine="567"/>
        <w:jc w:val="both"/>
        <w:rPr>
          <w:rFonts w:cs="David" w:hint="cs"/>
          <w:rtl/>
        </w:rPr>
      </w:pPr>
    </w:p>
    <w:p w14:paraId="39063E9C" w14:textId="77777777" w:rsidR="004B02E8" w:rsidRPr="004B02E8" w:rsidRDefault="004B02E8" w:rsidP="004B02E8">
      <w:pPr>
        <w:bidi/>
        <w:ind w:firstLine="567"/>
        <w:jc w:val="both"/>
        <w:rPr>
          <w:rFonts w:cs="David" w:hint="cs"/>
          <w:rtl/>
        </w:rPr>
      </w:pPr>
      <w:r w:rsidRPr="004B02E8">
        <w:rPr>
          <w:rFonts w:cs="David" w:hint="cs"/>
          <w:rtl/>
        </w:rPr>
        <w:t xml:space="preserve">זאת ההצעה שמונחת על-ידי על שולחנה של ועדת הכנסת ועתה נפתח את הדיון. ראשון הדוברים חבר הכנסת חיים אורון, שלוש דקות, בבקשה. </w:t>
      </w:r>
    </w:p>
    <w:p w14:paraId="3F9CBAAB" w14:textId="77777777" w:rsidR="004B02E8" w:rsidRPr="004B02E8" w:rsidRDefault="004B02E8" w:rsidP="004B02E8">
      <w:pPr>
        <w:bidi/>
        <w:ind w:firstLine="567"/>
        <w:jc w:val="both"/>
        <w:rPr>
          <w:rFonts w:cs="David" w:hint="cs"/>
          <w:rtl/>
        </w:rPr>
      </w:pPr>
    </w:p>
    <w:p w14:paraId="7AB1FD59" w14:textId="77777777" w:rsidR="004B02E8" w:rsidRPr="004B02E8" w:rsidRDefault="004B02E8" w:rsidP="004B02E8">
      <w:pPr>
        <w:bidi/>
        <w:jc w:val="both"/>
        <w:rPr>
          <w:rFonts w:cs="David" w:hint="cs"/>
          <w:rtl/>
        </w:rPr>
      </w:pPr>
      <w:r w:rsidRPr="004B02E8">
        <w:rPr>
          <w:rFonts w:cs="David" w:hint="cs"/>
          <w:u w:val="single"/>
          <w:rtl/>
        </w:rPr>
        <w:t>חיים אורון:</w:t>
      </w:r>
    </w:p>
    <w:p w14:paraId="19512743" w14:textId="77777777" w:rsidR="004B02E8" w:rsidRPr="004B02E8" w:rsidRDefault="004B02E8" w:rsidP="004B02E8">
      <w:pPr>
        <w:bidi/>
        <w:jc w:val="both"/>
        <w:rPr>
          <w:rFonts w:cs="David" w:hint="cs"/>
          <w:rtl/>
        </w:rPr>
      </w:pPr>
    </w:p>
    <w:p w14:paraId="595BE66B" w14:textId="77777777" w:rsidR="004B02E8" w:rsidRPr="004B02E8" w:rsidRDefault="004B02E8" w:rsidP="004B02E8">
      <w:pPr>
        <w:bidi/>
        <w:ind w:firstLine="567"/>
        <w:jc w:val="both"/>
        <w:rPr>
          <w:rFonts w:cs="David" w:hint="cs"/>
          <w:rtl/>
        </w:rPr>
      </w:pPr>
      <w:r w:rsidRPr="004B02E8">
        <w:rPr>
          <w:rFonts w:cs="David" w:hint="cs"/>
          <w:rtl/>
        </w:rPr>
        <w:t xml:space="preserve">אני מאחל לכנסת ולממשלה שאתה היית מוליך את כל התקציב, כי אם היה דמיון בין היעילות של הדיון במליאה לדיון בוועדת הכספים או בוועדות אחרות, ובעיקר לחוק היעילות הכלכלית עצמה, אז אולי </w:t>
      </w:r>
      <w:proofErr w:type="spellStart"/>
      <w:r w:rsidRPr="004B02E8">
        <w:rPr>
          <w:rFonts w:cs="David" w:hint="cs"/>
          <w:rtl/>
        </w:rPr>
        <w:t>היתה</w:t>
      </w:r>
      <w:proofErr w:type="spellEnd"/>
      <w:r w:rsidRPr="004B02E8">
        <w:rPr>
          <w:rFonts w:cs="David" w:hint="cs"/>
          <w:rtl/>
        </w:rPr>
        <w:t xml:space="preserve"> באה גאולה למדינת ישראל. כל מה שהקראת פה לא היו הצעות של רוחמה אברהם, לא היו הצעות של רוני בר-און, אלה היו הצעות של ועדות הסכמה שבשנים שבהן  מדובר תמיד ישבתי בהן, והאחריות לא התחלפה. </w:t>
      </w:r>
    </w:p>
    <w:p w14:paraId="35A36FBD" w14:textId="77777777" w:rsidR="004B02E8" w:rsidRPr="004B02E8" w:rsidRDefault="004B02E8" w:rsidP="004B02E8">
      <w:pPr>
        <w:bidi/>
        <w:ind w:firstLine="567"/>
        <w:jc w:val="both"/>
        <w:rPr>
          <w:rFonts w:cs="David" w:hint="cs"/>
          <w:rtl/>
        </w:rPr>
      </w:pPr>
    </w:p>
    <w:p w14:paraId="5A026978" w14:textId="77777777" w:rsidR="004B02E8" w:rsidRPr="004B02E8" w:rsidRDefault="004B02E8" w:rsidP="004B02E8">
      <w:pPr>
        <w:bidi/>
        <w:jc w:val="both"/>
        <w:rPr>
          <w:rFonts w:cs="David" w:hint="cs"/>
          <w:u w:val="single"/>
          <w:rtl/>
        </w:rPr>
      </w:pPr>
      <w:r w:rsidRPr="004B02E8">
        <w:rPr>
          <w:rFonts w:cs="David" w:hint="cs"/>
          <w:u w:val="single"/>
          <w:rtl/>
        </w:rPr>
        <w:t xml:space="preserve">היו"ר זאב </w:t>
      </w:r>
      <w:proofErr w:type="spellStart"/>
      <w:r w:rsidRPr="004B02E8">
        <w:rPr>
          <w:rFonts w:cs="David" w:hint="cs"/>
          <w:u w:val="single"/>
          <w:rtl/>
        </w:rPr>
        <w:t>אלקין</w:t>
      </w:r>
      <w:proofErr w:type="spellEnd"/>
      <w:r w:rsidRPr="004B02E8">
        <w:rPr>
          <w:rFonts w:cs="David" w:hint="cs"/>
          <w:u w:val="single"/>
          <w:rtl/>
        </w:rPr>
        <w:t>:</w:t>
      </w:r>
    </w:p>
    <w:p w14:paraId="29950932" w14:textId="77777777" w:rsidR="004B02E8" w:rsidRPr="004B02E8" w:rsidRDefault="004B02E8" w:rsidP="004B02E8">
      <w:pPr>
        <w:bidi/>
        <w:jc w:val="both"/>
        <w:rPr>
          <w:rFonts w:cs="David" w:hint="cs"/>
          <w:rtl/>
        </w:rPr>
      </w:pPr>
    </w:p>
    <w:p w14:paraId="558E8C85" w14:textId="77777777" w:rsidR="004B02E8" w:rsidRPr="004B02E8" w:rsidRDefault="004B02E8" w:rsidP="004B02E8">
      <w:pPr>
        <w:bidi/>
        <w:ind w:firstLine="567"/>
        <w:jc w:val="both"/>
        <w:rPr>
          <w:rFonts w:cs="David" w:hint="cs"/>
          <w:rtl/>
        </w:rPr>
      </w:pPr>
      <w:r w:rsidRPr="004B02E8">
        <w:rPr>
          <w:rFonts w:cs="David" w:hint="cs"/>
          <w:rtl/>
        </w:rPr>
        <w:t xml:space="preserve">גם ההחלטה של רוני בר-און </w:t>
      </w:r>
      <w:proofErr w:type="spellStart"/>
      <w:r w:rsidRPr="004B02E8">
        <w:rPr>
          <w:rFonts w:cs="David" w:hint="cs"/>
          <w:rtl/>
        </w:rPr>
        <w:t>היתה</w:t>
      </w:r>
      <w:proofErr w:type="spellEnd"/>
      <w:r w:rsidRPr="004B02E8">
        <w:rPr>
          <w:rFonts w:cs="David" w:hint="cs"/>
          <w:rtl/>
        </w:rPr>
        <w:t xml:space="preserve"> הצעה של ועדת הסכמה?</w:t>
      </w:r>
    </w:p>
    <w:p w14:paraId="58B19D7C" w14:textId="77777777" w:rsidR="004B02E8" w:rsidRPr="004B02E8" w:rsidRDefault="004B02E8" w:rsidP="004B02E8">
      <w:pPr>
        <w:bidi/>
        <w:ind w:firstLine="567"/>
        <w:jc w:val="both"/>
        <w:rPr>
          <w:rFonts w:cs="David" w:hint="cs"/>
          <w:rtl/>
        </w:rPr>
      </w:pPr>
    </w:p>
    <w:p w14:paraId="30F38FB7" w14:textId="77777777" w:rsidR="004B02E8" w:rsidRPr="004B02E8" w:rsidRDefault="004B02E8" w:rsidP="004B02E8">
      <w:pPr>
        <w:bidi/>
        <w:jc w:val="both"/>
        <w:rPr>
          <w:rFonts w:cs="David" w:hint="cs"/>
          <w:rtl/>
        </w:rPr>
      </w:pPr>
      <w:r w:rsidRPr="004B02E8">
        <w:rPr>
          <w:rFonts w:cs="David" w:hint="cs"/>
          <w:u w:val="single"/>
          <w:rtl/>
        </w:rPr>
        <w:t>חיים אורון:</w:t>
      </w:r>
    </w:p>
    <w:p w14:paraId="0ADD2804" w14:textId="77777777" w:rsidR="004B02E8" w:rsidRPr="004B02E8" w:rsidRDefault="004B02E8" w:rsidP="004B02E8">
      <w:pPr>
        <w:bidi/>
        <w:jc w:val="both"/>
        <w:rPr>
          <w:rFonts w:cs="David" w:hint="cs"/>
          <w:rtl/>
        </w:rPr>
      </w:pPr>
    </w:p>
    <w:p w14:paraId="6154CE55" w14:textId="77777777" w:rsidR="004B02E8" w:rsidRPr="004B02E8" w:rsidRDefault="004B02E8" w:rsidP="004B02E8">
      <w:pPr>
        <w:bidi/>
        <w:ind w:firstLine="567"/>
        <w:jc w:val="both"/>
        <w:rPr>
          <w:rFonts w:cs="David" w:hint="cs"/>
          <w:rtl/>
        </w:rPr>
      </w:pPr>
      <w:r w:rsidRPr="004B02E8">
        <w:rPr>
          <w:rFonts w:cs="David" w:hint="cs"/>
          <w:rtl/>
        </w:rPr>
        <w:t xml:space="preserve">עו"ד אסטרחן, אני מציע שתעזבו את סעיף 131 ותעברו ל-148 </w:t>
      </w:r>
      <w:r w:rsidRPr="004B02E8">
        <w:rPr>
          <w:rFonts w:cs="David"/>
          <w:rtl/>
        </w:rPr>
        <w:t>–</w:t>
      </w:r>
      <w:r w:rsidRPr="004B02E8">
        <w:rPr>
          <w:rFonts w:cs="David" w:hint="cs"/>
          <w:rtl/>
        </w:rPr>
        <w:t xml:space="preserve"> תפעילו סדרי דיון מיוחדים שבהם אפשר להחליט שאין דיון בכלל, וזה </w:t>
      </w:r>
      <w:proofErr w:type="spellStart"/>
      <w:r w:rsidRPr="004B02E8">
        <w:rPr>
          <w:rFonts w:cs="David" w:hint="cs"/>
          <w:rtl/>
        </w:rPr>
        <w:t>הכל</w:t>
      </w:r>
      <w:proofErr w:type="spellEnd"/>
      <w:r w:rsidRPr="004B02E8">
        <w:rPr>
          <w:rFonts w:cs="David" w:hint="cs"/>
          <w:rtl/>
        </w:rPr>
        <w:t xml:space="preserve">. אני נותן לכם את כל ההצעות האפשריות, הן מופיעות כולן בתקנון. הוותיקים-הוותיקים היה להם שכל ולכן קבעו בתקנון שאם יש ממשלה מטורפת, מותר לה לעשות את </w:t>
      </w:r>
      <w:proofErr w:type="spellStart"/>
      <w:r w:rsidRPr="004B02E8">
        <w:rPr>
          <w:rFonts w:cs="David" w:hint="cs"/>
          <w:rtl/>
        </w:rPr>
        <w:t>הכל</w:t>
      </w:r>
      <w:proofErr w:type="spellEnd"/>
      <w:r w:rsidRPr="004B02E8">
        <w:rPr>
          <w:rFonts w:cs="David" w:hint="cs"/>
          <w:rtl/>
        </w:rPr>
        <w:t>, כולל להחליט לפי 148 על נהלים לגמרי אחרים. יש מצב חירום, יש סכנה שהממשלה תיפול ולכן לא צריך דיון. עושים הצבעה אחת על כל חוק ההסדרים, עושים הצבעה אחת על כל חוק התקציב והולכים הביתה. זו הצעה הרבה יותר יעילה, הרבה יותר טובה, ההבדל היחיד רק  שהיא לא תהיה בהסכמה. תפעילו את הכוח שלכם, כמו שאתם עושים פה כל הזמן, ובזה ייגמר העניין. יש פה קואליציה, יש לה רוב, היא תעשה מה שהיא רוצה. אם אתם רוצים להגיע להסכמות, אני מציע לך, היושב-ראש, טיפה להירגע. אם תסתכל על לוחות הזמנים בעבר, ההסכמות נוצרו כאשר התחילו לדון, נוצרה אווירה ואז אמרו שכדאי שנקצר או נאריך. בנקודה אחת אני מסכים אתך ואני מסכים עם מאיר שטרית: לא הולכים לבחירות בגלל הצבעות טכניות על הסתייגויות. זה לא האיום שלכם, אלא שאתם פוחדים מעצם הדיון.</w:t>
      </w:r>
    </w:p>
    <w:p w14:paraId="0D7C8B84" w14:textId="77777777" w:rsidR="004B02E8" w:rsidRPr="004B02E8" w:rsidRDefault="004B02E8" w:rsidP="004B02E8">
      <w:pPr>
        <w:bidi/>
        <w:ind w:firstLine="567"/>
        <w:jc w:val="both"/>
        <w:rPr>
          <w:rFonts w:cs="David" w:hint="cs"/>
          <w:rtl/>
        </w:rPr>
      </w:pPr>
    </w:p>
    <w:p w14:paraId="7E010B5C" w14:textId="77777777" w:rsidR="004B02E8" w:rsidRPr="004B02E8" w:rsidRDefault="004B02E8" w:rsidP="004B02E8">
      <w:pPr>
        <w:bidi/>
        <w:jc w:val="both"/>
        <w:rPr>
          <w:rFonts w:cs="David" w:hint="cs"/>
          <w:u w:val="single"/>
          <w:rtl/>
        </w:rPr>
      </w:pPr>
      <w:r w:rsidRPr="004B02E8">
        <w:rPr>
          <w:rFonts w:cs="David" w:hint="cs"/>
          <w:u w:val="single"/>
          <w:rtl/>
        </w:rPr>
        <w:t xml:space="preserve">היו"ר זאב </w:t>
      </w:r>
      <w:proofErr w:type="spellStart"/>
      <w:r w:rsidRPr="004B02E8">
        <w:rPr>
          <w:rFonts w:cs="David" w:hint="cs"/>
          <w:u w:val="single"/>
          <w:rtl/>
        </w:rPr>
        <w:t>אלקין</w:t>
      </w:r>
      <w:proofErr w:type="spellEnd"/>
      <w:r w:rsidRPr="004B02E8">
        <w:rPr>
          <w:rFonts w:cs="David" w:hint="cs"/>
          <w:u w:val="single"/>
          <w:rtl/>
        </w:rPr>
        <w:t>:</w:t>
      </w:r>
    </w:p>
    <w:p w14:paraId="091DC269" w14:textId="77777777" w:rsidR="004B02E8" w:rsidRPr="004B02E8" w:rsidRDefault="004B02E8" w:rsidP="004B02E8">
      <w:pPr>
        <w:bidi/>
        <w:jc w:val="both"/>
        <w:rPr>
          <w:rFonts w:cs="David" w:hint="cs"/>
          <w:rtl/>
        </w:rPr>
      </w:pPr>
    </w:p>
    <w:p w14:paraId="55B7DE88" w14:textId="77777777" w:rsidR="004B02E8" w:rsidRPr="004B02E8" w:rsidRDefault="004B02E8" w:rsidP="004B02E8">
      <w:pPr>
        <w:bidi/>
        <w:ind w:firstLine="567"/>
        <w:jc w:val="both"/>
        <w:rPr>
          <w:rFonts w:cs="David" w:hint="cs"/>
          <w:rtl/>
        </w:rPr>
      </w:pPr>
      <w:r w:rsidRPr="004B02E8">
        <w:rPr>
          <w:rFonts w:cs="David" w:hint="cs"/>
          <w:rtl/>
        </w:rPr>
        <w:t xml:space="preserve">חס וחלילה. </w:t>
      </w:r>
    </w:p>
    <w:p w14:paraId="09E0DD94" w14:textId="77777777" w:rsidR="004B02E8" w:rsidRPr="004B02E8" w:rsidRDefault="004B02E8" w:rsidP="004B02E8">
      <w:pPr>
        <w:bidi/>
        <w:ind w:firstLine="567"/>
        <w:jc w:val="both"/>
        <w:rPr>
          <w:rFonts w:cs="David" w:hint="cs"/>
          <w:rtl/>
        </w:rPr>
      </w:pPr>
    </w:p>
    <w:p w14:paraId="12A125E6" w14:textId="77777777" w:rsidR="004B02E8" w:rsidRPr="004B02E8" w:rsidRDefault="004B02E8" w:rsidP="004B02E8">
      <w:pPr>
        <w:bidi/>
        <w:jc w:val="both"/>
        <w:rPr>
          <w:rFonts w:cs="David" w:hint="cs"/>
          <w:rtl/>
        </w:rPr>
      </w:pPr>
      <w:r w:rsidRPr="004B02E8">
        <w:rPr>
          <w:rFonts w:cs="David" w:hint="cs"/>
          <w:u w:val="single"/>
          <w:rtl/>
        </w:rPr>
        <w:t>חיים אורון:</w:t>
      </w:r>
    </w:p>
    <w:p w14:paraId="4B37A5B2" w14:textId="77777777" w:rsidR="004B02E8" w:rsidRPr="004B02E8" w:rsidRDefault="004B02E8" w:rsidP="004B02E8">
      <w:pPr>
        <w:bidi/>
        <w:jc w:val="both"/>
        <w:rPr>
          <w:rFonts w:cs="David" w:hint="cs"/>
          <w:rtl/>
        </w:rPr>
      </w:pPr>
    </w:p>
    <w:p w14:paraId="30DC7FE5" w14:textId="77777777" w:rsidR="004B02E8" w:rsidRPr="004B02E8" w:rsidRDefault="004B02E8" w:rsidP="004B02E8">
      <w:pPr>
        <w:bidi/>
        <w:ind w:firstLine="567"/>
        <w:jc w:val="both"/>
        <w:rPr>
          <w:rFonts w:cs="David" w:hint="cs"/>
          <w:rtl/>
        </w:rPr>
      </w:pPr>
      <w:r w:rsidRPr="004B02E8">
        <w:rPr>
          <w:rFonts w:cs="David" w:hint="cs"/>
          <w:rtl/>
        </w:rPr>
        <w:t xml:space="preserve">אתם פוחדים מעצם הדיון. תירגעו, תהיה קצת יותר נינוח. על אף בדל סעיף, על אף בדל הסתייגות, בכל הבית הזה לא הגיעו הקואליציה והאופוזיציה לשום הידברות בשום סעיף. אתה בא לוועדת כספים מעביר מה שאתה רוצה,  מישהו אחר בא למקום אחר וכו'. אתם רוצים כנסת כזאת? זה בסדר גמור, זכותכם המלאה, אבל לנו יש הגנה של התקנון. אנחנו רוצים לפעול על-פי התקנון ואני אומר מה אנחנו רוצים: אנחנו רוצים דיון על כל הסתייגות; מי שרשם הסתייגות ידבר; בסוף הסעיף תהיה הצבעה, כמו שאומר התקנון; יש 34 פרקים, פוצלו שישה, תהיינה 29 הצבעות. ישבו פה השרים, ישב ראש הממשלה, יצביעו כל פעם, לאו דווקא בהצבעה שמית. נלחץ 29 פעמים, כל פעם נתכנס וזה ייגמר באופן מכובד ורציני. לא יעשו </w:t>
      </w:r>
      <w:proofErr w:type="spellStart"/>
      <w:r w:rsidRPr="004B02E8">
        <w:rPr>
          <w:rFonts w:cs="David" w:hint="cs"/>
          <w:rtl/>
        </w:rPr>
        <w:t>מיש</w:t>
      </w:r>
      <w:proofErr w:type="spellEnd"/>
      <w:r w:rsidRPr="004B02E8">
        <w:rPr>
          <w:rFonts w:cs="David" w:hint="cs"/>
          <w:rtl/>
        </w:rPr>
        <w:t xml:space="preserve">-מש של הצבעות ונחזור לסדרי מינהל תקין כפי שיש בפרלמנטים בעולם. בדיון על השם מי שיש לו הסתייגות יביע את דעתו ונצביע על כך. יש פרק מטרה ואני מוכן לאחד את הדיון על המטרה והשם ואז נצביע. </w:t>
      </w:r>
    </w:p>
    <w:p w14:paraId="1623530E" w14:textId="77777777" w:rsidR="004B02E8" w:rsidRPr="004B02E8" w:rsidRDefault="004B02E8" w:rsidP="004B02E8">
      <w:pPr>
        <w:bidi/>
        <w:ind w:firstLine="567"/>
        <w:jc w:val="both"/>
        <w:rPr>
          <w:rFonts w:cs="David" w:hint="cs"/>
          <w:rtl/>
        </w:rPr>
      </w:pPr>
    </w:p>
    <w:p w14:paraId="6435F1E9" w14:textId="77777777" w:rsidR="004B02E8" w:rsidRPr="004B02E8" w:rsidRDefault="004B02E8" w:rsidP="004B02E8">
      <w:pPr>
        <w:bidi/>
        <w:jc w:val="both"/>
        <w:rPr>
          <w:rFonts w:cs="David" w:hint="cs"/>
          <w:rtl/>
        </w:rPr>
      </w:pPr>
      <w:r w:rsidRPr="004B02E8">
        <w:rPr>
          <w:rFonts w:cs="David" w:hint="cs"/>
          <w:u w:val="single"/>
          <w:rtl/>
        </w:rPr>
        <w:t xml:space="preserve">דני </w:t>
      </w:r>
      <w:proofErr w:type="spellStart"/>
      <w:r w:rsidRPr="004B02E8">
        <w:rPr>
          <w:rFonts w:cs="David" w:hint="cs"/>
          <w:u w:val="single"/>
          <w:rtl/>
        </w:rPr>
        <w:t>דנון</w:t>
      </w:r>
      <w:proofErr w:type="spellEnd"/>
      <w:r w:rsidRPr="004B02E8">
        <w:rPr>
          <w:rFonts w:cs="David" w:hint="cs"/>
          <w:u w:val="single"/>
          <w:rtl/>
        </w:rPr>
        <w:t>:</w:t>
      </w:r>
    </w:p>
    <w:p w14:paraId="048E6FD5" w14:textId="77777777" w:rsidR="004B02E8" w:rsidRPr="004B02E8" w:rsidRDefault="004B02E8" w:rsidP="004B02E8">
      <w:pPr>
        <w:bidi/>
        <w:jc w:val="both"/>
        <w:rPr>
          <w:rFonts w:cs="David" w:hint="cs"/>
          <w:rtl/>
        </w:rPr>
      </w:pPr>
    </w:p>
    <w:p w14:paraId="6764FF57" w14:textId="77777777" w:rsidR="004B02E8" w:rsidRPr="004B02E8" w:rsidRDefault="004B02E8" w:rsidP="004B02E8">
      <w:pPr>
        <w:bidi/>
        <w:jc w:val="both"/>
        <w:rPr>
          <w:rFonts w:cs="David" w:hint="cs"/>
          <w:rtl/>
        </w:rPr>
      </w:pPr>
      <w:r w:rsidRPr="004B02E8">
        <w:rPr>
          <w:rFonts w:cs="David" w:hint="cs"/>
          <w:rtl/>
        </w:rPr>
        <w:tab/>
        <w:t xml:space="preserve"> מה לוחות הזמנים שאתה מציע?</w:t>
      </w:r>
    </w:p>
    <w:p w14:paraId="28A498F4" w14:textId="77777777" w:rsidR="004B02E8" w:rsidRPr="004B02E8" w:rsidRDefault="004B02E8" w:rsidP="004B02E8">
      <w:pPr>
        <w:bidi/>
        <w:jc w:val="both"/>
        <w:rPr>
          <w:rFonts w:cs="David" w:hint="cs"/>
          <w:rtl/>
        </w:rPr>
      </w:pPr>
    </w:p>
    <w:p w14:paraId="4D8C9524" w14:textId="77777777" w:rsidR="004B02E8" w:rsidRPr="004B02E8" w:rsidRDefault="004B02E8" w:rsidP="004B02E8">
      <w:pPr>
        <w:bidi/>
        <w:jc w:val="both"/>
        <w:rPr>
          <w:rFonts w:cs="David" w:hint="cs"/>
          <w:rtl/>
        </w:rPr>
      </w:pPr>
      <w:r w:rsidRPr="004B02E8">
        <w:rPr>
          <w:rFonts w:cs="David" w:hint="cs"/>
          <w:u w:val="single"/>
          <w:rtl/>
        </w:rPr>
        <w:t>חיים אורון:</w:t>
      </w:r>
    </w:p>
    <w:p w14:paraId="25427161" w14:textId="77777777" w:rsidR="004B02E8" w:rsidRPr="004B02E8" w:rsidRDefault="004B02E8" w:rsidP="004B02E8">
      <w:pPr>
        <w:bidi/>
        <w:jc w:val="both"/>
        <w:rPr>
          <w:rFonts w:cs="David" w:hint="cs"/>
          <w:rtl/>
        </w:rPr>
      </w:pPr>
    </w:p>
    <w:p w14:paraId="01044DEA" w14:textId="77777777" w:rsidR="004B02E8" w:rsidRPr="004B02E8" w:rsidRDefault="004B02E8" w:rsidP="004B02E8">
      <w:pPr>
        <w:bidi/>
        <w:jc w:val="both"/>
        <w:rPr>
          <w:rFonts w:cs="David" w:hint="cs"/>
          <w:rtl/>
        </w:rPr>
      </w:pPr>
      <w:r w:rsidRPr="004B02E8">
        <w:rPr>
          <w:rFonts w:cs="David" w:hint="cs"/>
          <w:rtl/>
        </w:rPr>
        <w:tab/>
        <w:t xml:space="preserve"> אתה לא תלך לבחירות בחודש הבא. לוחות הזמנים ייגמרו שעה לפני המועד שאם הוא לא מתקיים, הולכים לבחירות. אם המועד הזה הוא ב-16 בחודש בשעה 12 בלילה, אז זה יסתיים ב-11 בלילה באותו יום. עד אז יש תקנון, לא צריך ועדת הסכמות ולא צריך שום דבר. אם לא רוצים להידבר, לא רוצים להגיע להסכמות, אז נפעל לפי התקנון. אנחנו לא רוצים שום דבר נוסף, לא רוצים שום טובה. עשה לנו טובה, אל תיתן ארבע במקום שבע וכו'. אתה בכלל פה "הנדיב הידוע", אז אל תהיה הנדיב ואל תהיה ידוע. אנחנו נצמדים לתקנון, זו זכותנו כחברי כנסת - - - </w:t>
      </w:r>
    </w:p>
    <w:p w14:paraId="1D2DBBEA" w14:textId="77777777" w:rsidR="004B02E8" w:rsidRPr="004B02E8" w:rsidRDefault="004B02E8" w:rsidP="004B02E8">
      <w:pPr>
        <w:bidi/>
        <w:jc w:val="both"/>
        <w:rPr>
          <w:rFonts w:cs="David" w:hint="cs"/>
          <w:rtl/>
        </w:rPr>
      </w:pPr>
    </w:p>
    <w:p w14:paraId="7E8EB26F" w14:textId="77777777" w:rsidR="004B02E8" w:rsidRPr="004B02E8" w:rsidRDefault="004B02E8" w:rsidP="004B02E8">
      <w:pPr>
        <w:bidi/>
        <w:jc w:val="both"/>
        <w:rPr>
          <w:rFonts w:cs="David" w:hint="cs"/>
          <w:rtl/>
        </w:rPr>
      </w:pPr>
    </w:p>
    <w:p w14:paraId="43603B08" w14:textId="77777777" w:rsidR="004B02E8" w:rsidRPr="004B02E8" w:rsidRDefault="004B02E8" w:rsidP="004B02E8">
      <w:pPr>
        <w:bidi/>
        <w:jc w:val="both"/>
        <w:rPr>
          <w:rFonts w:cs="David" w:hint="cs"/>
          <w:u w:val="single"/>
          <w:rtl/>
        </w:rPr>
      </w:pPr>
      <w:r w:rsidRPr="004B02E8">
        <w:rPr>
          <w:rFonts w:cs="David" w:hint="cs"/>
          <w:u w:val="single"/>
          <w:rtl/>
        </w:rPr>
        <w:t xml:space="preserve">היו"ר זאב </w:t>
      </w:r>
      <w:proofErr w:type="spellStart"/>
      <w:r w:rsidRPr="004B02E8">
        <w:rPr>
          <w:rFonts w:cs="David" w:hint="cs"/>
          <w:u w:val="single"/>
          <w:rtl/>
        </w:rPr>
        <w:t>אלקין</w:t>
      </w:r>
      <w:proofErr w:type="spellEnd"/>
      <w:r w:rsidRPr="004B02E8">
        <w:rPr>
          <w:rFonts w:cs="David" w:hint="cs"/>
          <w:u w:val="single"/>
          <w:rtl/>
        </w:rPr>
        <w:t>:</w:t>
      </w:r>
    </w:p>
    <w:p w14:paraId="5DC576F3" w14:textId="77777777" w:rsidR="004B02E8" w:rsidRPr="004B02E8" w:rsidRDefault="004B02E8" w:rsidP="004B02E8">
      <w:pPr>
        <w:bidi/>
        <w:jc w:val="both"/>
        <w:rPr>
          <w:rFonts w:cs="David" w:hint="cs"/>
          <w:rtl/>
        </w:rPr>
      </w:pPr>
    </w:p>
    <w:p w14:paraId="7B712855" w14:textId="77777777" w:rsidR="004B02E8" w:rsidRPr="004B02E8" w:rsidRDefault="004B02E8" w:rsidP="004B02E8">
      <w:pPr>
        <w:bidi/>
        <w:jc w:val="both"/>
        <w:rPr>
          <w:rFonts w:cs="David" w:hint="cs"/>
          <w:rtl/>
        </w:rPr>
      </w:pPr>
      <w:r w:rsidRPr="004B02E8">
        <w:rPr>
          <w:rFonts w:cs="David" w:hint="cs"/>
          <w:rtl/>
        </w:rPr>
        <w:tab/>
        <w:t xml:space="preserve"> משפט סיכום. תם זמנך, אז משפט סיכום. </w:t>
      </w:r>
    </w:p>
    <w:p w14:paraId="3F253FD6" w14:textId="77777777" w:rsidR="004B02E8" w:rsidRPr="004B02E8" w:rsidRDefault="004B02E8" w:rsidP="004B02E8">
      <w:pPr>
        <w:bidi/>
        <w:jc w:val="both"/>
        <w:rPr>
          <w:rFonts w:cs="David" w:hint="cs"/>
          <w:rtl/>
        </w:rPr>
      </w:pPr>
    </w:p>
    <w:p w14:paraId="130ED16E" w14:textId="77777777" w:rsidR="004B02E8" w:rsidRPr="004B02E8" w:rsidRDefault="004B02E8" w:rsidP="004B02E8">
      <w:pPr>
        <w:bidi/>
        <w:jc w:val="both"/>
        <w:rPr>
          <w:rFonts w:cs="David" w:hint="cs"/>
          <w:rtl/>
        </w:rPr>
      </w:pPr>
      <w:r w:rsidRPr="004B02E8">
        <w:rPr>
          <w:rFonts w:cs="David" w:hint="cs"/>
          <w:u w:val="single"/>
          <w:rtl/>
        </w:rPr>
        <w:t>חיים אורון:</w:t>
      </w:r>
    </w:p>
    <w:p w14:paraId="3A8536E3" w14:textId="77777777" w:rsidR="004B02E8" w:rsidRPr="004B02E8" w:rsidRDefault="004B02E8" w:rsidP="004B02E8">
      <w:pPr>
        <w:bidi/>
        <w:jc w:val="both"/>
        <w:rPr>
          <w:rFonts w:cs="David" w:hint="cs"/>
          <w:rtl/>
        </w:rPr>
      </w:pPr>
    </w:p>
    <w:p w14:paraId="239778B6" w14:textId="77777777" w:rsidR="004B02E8" w:rsidRPr="004B02E8" w:rsidRDefault="004B02E8" w:rsidP="004B02E8">
      <w:pPr>
        <w:bidi/>
        <w:jc w:val="both"/>
        <w:rPr>
          <w:rFonts w:cs="David" w:hint="cs"/>
          <w:rtl/>
        </w:rPr>
      </w:pPr>
      <w:r w:rsidRPr="004B02E8">
        <w:rPr>
          <w:rFonts w:cs="David" w:hint="cs"/>
          <w:rtl/>
        </w:rPr>
        <w:tab/>
        <w:t xml:space="preserve"> יכול להיות שמעתה יהיו פה דיונים של דקה. </w:t>
      </w:r>
    </w:p>
    <w:p w14:paraId="04FE9438" w14:textId="77777777" w:rsidR="004B02E8" w:rsidRPr="004B02E8" w:rsidRDefault="004B02E8" w:rsidP="004B02E8">
      <w:pPr>
        <w:bidi/>
        <w:jc w:val="both"/>
        <w:rPr>
          <w:rFonts w:cs="David" w:hint="cs"/>
          <w:rtl/>
        </w:rPr>
      </w:pPr>
    </w:p>
    <w:p w14:paraId="3588E15D" w14:textId="77777777" w:rsidR="004B02E8" w:rsidRPr="004B02E8" w:rsidRDefault="004B02E8" w:rsidP="004B02E8">
      <w:pPr>
        <w:bidi/>
        <w:jc w:val="both"/>
        <w:rPr>
          <w:rFonts w:cs="David" w:hint="cs"/>
          <w:u w:val="single"/>
          <w:rtl/>
        </w:rPr>
      </w:pPr>
      <w:r w:rsidRPr="004B02E8">
        <w:rPr>
          <w:rFonts w:cs="David" w:hint="cs"/>
          <w:u w:val="single"/>
          <w:rtl/>
        </w:rPr>
        <w:t xml:space="preserve">היו"ר זאב </w:t>
      </w:r>
      <w:proofErr w:type="spellStart"/>
      <w:r w:rsidRPr="004B02E8">
        <w:rPr>
          <w:rFonts w:cs="David" w:hint="cs"/>
          <w:u w:val="single"/>
          <w:rtl/>
        </w:rPr>
        <w:t>אלקין</w:t>
      </w:r>
      <w:proofErr w:type="spellEnd"/>
      <w:r w:rsidRPr="004B02E8">
        <w:rPr>
          <w:rFonts w:cs="David" w:hint="cs"/>
          <w:u w:val="single"/>
          <w:rtl/>
        </w:rPr>
        <w:t>:</w:t>
      </w:r>
    </w:p>
    <w:p w14:paraId="5F3A8F64" w14:textId="77777777" w:rsidR="004B02E8" w:rsidRPr="004B02E8" w:rsidRDefault="004B02E8" w:rsidP="004B02E8">
      <w:pPr>
        <w:bidi/>
        <w:jc w:val="both"/>
        <w:rPr>
          <w:rFonts w:cs="David" w:hint="cs"/>
          <w:rtl/>
        </w:rPr>
      </w:pPr>
    </w:p>
    <w:p w14:paraId="649BCAAA" w14:textId="77777777" w:rsidR="004B02E8" w:rsidRPr="004B02E8" w:rsidRDefault="004B02E8" w:rsidP="004B02E8">
      <w:pPr>
        <w:bidi/>
        <w:jc w:val="both"/>
        <w:rPr>
          <w:rFonts w:cs="David" w:hint="cs"/>
          <w:rtl/>
        </w:rPr>
      </w:pPr>
      <w:r w:rsidRPr="004B02E8">
        <w:rPr>
          <w:rFonts w:cs="David" w:hint="cs"/>
          <w:rtl/>
        </w:rPr>
        <w:tab/>
        <w:t xml:space="preserve"> לא. לא שמעת אותי, אמרתי שלוש דקות לכל אחד ואתה מדבר כבר חמש דקות. הקשבתי לך בסבלנות. </w:t>
      </w:r>
    </w:p>
    <w:p w14:paraId="47BAC5B5" w14:textId="77777777" w:rsidR="004B02E8" w:rsidRPr="004B02E8" w:rsidRDefault="004B02E8" w:rsidP="004B02E8">
      <w:pPr>
        <w:bidi/>
        <w:jc w:val="both"/>
        <w:rPr>
          <w:rFonts w:cs="David" w:hint="cs"/>
          <w:rtl/>
        </w:rPr>
      </w:pPr>
    </w:p>
    <w:p w14:paraId="633F8472" w14:textId="77777777" w:rsidR="004B02E8" w:rsidRPr="004B02E8" w:rsidRDefault="004B02E8" w:rsidP="004B02E8">
      <w:pPr>
        <w:bidi/>
        <w:jc w:val="both"/>
        <w:rPr>
          <w:rFonts w:cs="David" w:hint="cs"/>
          <w:rtl/>
        </w:rPr>
      </w:pPr>
      <w:r w:rsidRPr="004B02E8">
        <w:rPr>
          <w:rFonts w:cs="David" w:hint="cs"/>
          <w:u w:val="single"/>
          <w:rtl/>
        </w:rPr>
        <w:t>דניאל בן-סימון:</w:t>
      </w:r>
    </w:p>
    <w:p w14:paraId="16C90580" w14:textId="77777777" w:rsidR="004B02E8" w:rsidRPr="004B02E8" w:rsidRDefault="004B02E8" w:rsidP="004B02E8">
      <w:pPr>
        <w:bidi/>
        <w:jc w:val="both"/>
        <w:rPr>
          <w:rFonts w:cs="David" w:hint="cs"/>
          <w:rtl/>
        </w:rPr>
      </w:pPr>
    </w:p>
    <w:p w14:paraId="38E4AB2F" w14:textId="77777777" w:rsidR="004B02E8" w:rsidRPr="004B02E8" w:rsidRDefault="004B02E8" w:rsidP="004B02E8">
      <w:pPr>
        <w:bidi/>
        <w:jc w:val="both"/>
        <w:rPr>
          <w:rFonts w:cs="David" w:hint="cs"/>
          <w:rtl/>
        </w:rPr>
      </w:pPr>
      <w:r w:rsidRPr="004B02E8">
        <w:rPr>
          <w:rFonts w:cs="David" w:hint="cs"/>
          <w:rtl/>
        </w:rPr>
        <w:tab/>
        <w:t xml:space="preserve">אני מרגיש שהוא צודק. </w:t>
      </w:r>
    </w:p>
    <w:p w14:paraId="3787FFF1" w14:textId="77777777" w:rsidR="004B02E8" w:rsidRPr="004B02E8" w:rsidRDefault="004B02E8" w:rsidP="004B02E8">
      <w:pPr>
        <w:bidi/>
        <w:jc w:val="both"/>
        <w:rPr>
          <w:rFonts w:cs="David" w:hint="cs"/>
          <w:rtl/>
        </w:rPr>
      </w:pPr>
    </w:p>
    <w:p w14:paraId="7772A088" w14:textId="77777777" w:rsidR="004B02E8" w:rsidRPr="004B02E8" w:rsidRDefault="004B02E8" w:rsidP="004B02E8">
      <w:pPr>
        <w:bidi/>
        <w:jc w:val="both"/>
        <w:rPr>
          <w:rFonts w:cs="David" w:hint="cs"/>
          <w:rtl/>
        </w:rPr>
      </w:pPr>
      <w:r w:rsidRPr="004B02E8">
        <w:rPr>
          <w:rFonts w:cs="David" w:hint="cs"/>
          <w:u w:val="single"/>
          <w:rtl/>
        </w:rPr>
        <w:t>חיים אורון:</w:t>
      </w:r>
    </w:p>
    <w:p w14:paraId="03857566" w14:textId="77777777" w:rsidR="004B02E8" w:rsidRPr="004B02E8" w:rsidRDefault="004B02E8" w:rsidP="004B02E8">
      <w:pPr>
        <w:bidi/>
        <w:jc w:val="both"/>
        <w:rPr>
          <w:rFonts w:cs="David" w:hint="cs"/>
          <w:rtl/>
        </w:rPr>
      </w:pPr>
    </w:p>
    <w:p w14:paraId="31F5846D" w14:textId="77777777" w:rsidR="004B02E8" w:rsidRPr="004B02E8" w:rsidRDefault="004B02E8" w:rsidP="004B02E8">
      <w:pPr>
        <w:bidi/>
        <w:jc w:val="both"/>
        <w:rPr>
          <w:rFonts w:cs="David" w:hint="cs"/>
          <w:rtl/>
        </w:rPr>
      </w:pPr>
      <w:r w:rsidRPr="004B02E8">
        <w:rPr>
          <w:rFonts w:cs="David" w:hint="cs"/>
          <w:rtl/>
        </w:rPr>
        <w:tab/>
        <w:t xml:space="preserve"> לכן אני מציע הצעה פשוטה: להיצמד לתקנון ולהתחיל את הדיונים כמו שהתקנון מחייב. אני מדגיש: דיון על כל הסתייגות, על-פי הסתייגויות אמיתיות, הקואליציה יכולה להגיש הסתייגויות כדי לדבר, ובסוף הפרק  הצבעה. </w:t>
      </w:r>
    </w:p>
    <w:p w14:paraId="32E6102E" w14:textId="77777777" w:rsidR="004B02E8" w:rsidRPr="004B02E8" w:rsidRDefault="004B02E8" w:rsidP="004B02E8">
      <w:pPr>
        <w:bidi/>
        <w:jc w:val="both"/>
        <w:rPr>
          <w:rFonts w:cs="David" w:hint="cs"/>
          <w:rtl/>
        </w:rPr>
      </w:pPr>
    </w:p>
    <w:p w14:paraId="3F079299" w14:textId="77777777" w:rsidR="004B02E8" w:rsidRPr="004B02E8" w:rsidRDefault="004B02E8" w:rsidP="004B02E8">
      <w:pPr>
        <w:bidi/>
        <w:jc w:val="both"/>
        <w:rPr>
          <w:rFonts w:cs="David" w:hint="cs"/>
          <w:rtl/>
        </w:rPr>
      </w:pPr>
      <w:r w:rsidRPr="004B02E8">
        <w:rPr>
          <w:rFonts w:cs="David" w:hint="cs"/>
          <w:u w:val="single"/>
          <w:rtl/>
        </w:rPr>
        <w:t>שלמה מולה:</w:t>
      </w:r>
    </w:p>
    <w:p w14:paraId="208FC1EA" w14:textId="77777777" w:rsidR="004B02E8" w:rsidRPr="004B02E8" w:rsidRDefault="004B02E8" w:rsidP="004B02E8">
      <w:pPr>
        <w:bidi/>
        <w:jc w:val="both"/>
        <w:rPr>
          <w:rFonts w:cs="David" w:hint="cs"/>
          <w:rtl/>
        </w:rPr>
      </w:pPr>
    </w:p>
    <w:p w14:paraId="460EE8AD" w14:textId="77777777" w:rsidR="004B02E8" w:rsidRPr="004B02E8" w:rsidRDefault="004B02E8" w:rsidP="004B02E8">
      <w:pPr>
        <w:bidi/>
        <w:jc w:val="both"/>
        <w:rPr>
          <w:rFonts w:cs="David" w:hint="cs"/>
          <w:rtl/>
        </w:rPr>
      </w:pPr>
      <w:r w:rsidRPr="004B02E8">
        <w:rPr>
          <w:rFonts w:cs="David" w:hint="cs"/>
          <w:rtl/>
        </w:rPr>
        <w:tab/>
        <w:t xml:space="preserve"> אדוני היושב-ראש, הבושה אבדה לכם. כל מה שאתם רוצים לעשות זה לסתום לנו את הפה, כדי שלא נדבר, שלא נחשוף את הפרצוף האמיתי של חוק ההסדרים וחוק התקציב. אדוני היושב-ראש, אני מפנה אתכם לכתבה </w:t>
      </w:r>
      <w:proofErr w:type="spellStart"/>
      <w:r w:rsidRPr="004B02E8">
        <w:rPr>
          <w:rFonts w:cs="David" w:hint="cs"/>
          <w:rtl/>
        </w:rPr>
        <w:t>שהיתה</w:t>
      </w:r>
      <w:proofErr w:type="spellEnd"/>
      <w:r w:rsidRPr="004B02E8">
        <w:rPr>
          <w:rFonts w:cs="David" w:hint="cs"/>
          <w:rtl/>
        </w:rPr>
        <w:t xml:space="preserve"> בעיתון "הארץ" שמכנה את ביבי נתניהו כ"שר המסים". אתם לא רוצים שאנחנו נגיד את זה. </w:t>
      </w:r>
    </w:p>
    <w:p w14:paraId="4501174E" w14:textId="77777777" w:rsidR="004B02E8" w:rsidRPr="004B02E8" w:rsidRDefault="004B02E8" w:rsidP="004B02E8">
      <w:pPr>
        <w:bidi/>
        <w:jc w:val="both"/>
        <w:rPr>
          <w:rFonts w:cs="David" w:hint="cs"/>
          <w:rtl/>
        </w:rPr>
      </w:pPr>
    </w:p>
    <w:p w14:paraId="55E7D8BC" w14:textId="77777777" w:rsidR="004B02E8" w:rsidRPr="004B02E8" w:rsidRDefault="004B02E8" w:rsidP="004B02E8">
      <w:pPr>
        <w:bidi/>
        <w:ind w:firstLine="567"/>
        <w:jc w:val="both"/>
        <w:rPr>
          <w:rFonts w:cs="David" w:hint="cs"/>
          <w:rtl/>
        </w:rPr>
      </w:pPr>
      <w:r w:rsidRPr="004B02E8">
        <w:rPr>
          <w:rFonts w:cs="David" w:hint="cs"/>
          <w:rtl/>
        </w:rPr>
        <w:t xml:space="preserve">אני חושב שאתם לא יכולים להגביל אותנו. אני מציע לכם להשתמש בתקנון הכנסת בצורה חריגה, ואם זה אכן קיים תשתמשו בזה שעות ספורות לפני הזמן. בכל מקרה לא כדאי שתשתמשו בזה, כי זה יחזור אליכם בהמשך, אתם לא יודעים מתי הגלגל יתהפך. אני מציע שכולנו נהיה צנועים ונאפשר לכנסת להגיד את דברה. </w:t>
      </w:r>
    </w:p>
    <w:p w14:paraId="3A72967D" w14:textId="77777777" w:rsidR="004B02E8" w:rsidRPr="004B02E8" w:rsidRDefault="004B02E8" w:rsidP="004B02E8">
      <w:pPr>
        <w:bidi/>
        <w:ind w:firstLine="567"/>
        <w:jc w:val="both"/>
        <w:rPr>
          <w:rFonts w:cs="David" w:hint="cs"/>
          <w:rtl/>
        </w:rPr>
      </w:pPr>
    </w:p>
    <w:p w14:paraId="59040C5B" w14:textId="77777777" w:rsidR="004B02E8" w:rsidRPr="004B02E8" w:rsidRDefault="004B02E8" w:rsidP="004B02E8">
      <w:pPr>
        <w:bidi/>
        <w:ind w:firstLine="567"/>
        <w:jc w:val="both"/>
        <w:rPr>
          <w:rFonts w:cs="David" w:hint="cs"/>
          <w:rtl/>
        </w:rPr>
      </w:pPr>
      <w:r w:rsidRPr="004B02E8">
        <w:rPr>
          <w:rFonts w:cs="David" w:hint="cs"/>
          <w:rtl/>
        </w:rPr>
        <w:t xml:space="preserve">אני מבקש להפנות שאלה ליועצת המשפטית: הדיונים יתקיימו בעוד שבועיים, אבל עתה מביאים לנו הצעת החלטה כאשר אנחנו לא יודעים מה יהיה בעוד שבוע. השאלה היא האם זה מותר? האם נכון לעשות את זה? </w:t>
      </w:r>
    </w:p>
    <w:p w14:paraId="0B5ADBD3" w14:textId="77777777" w:rsidR="004B02E8" w:rsidRPr="004B02E8" w:rsidRDefault="004B02E8" w:rsidP="004B02E8">
      <w:pPr>
        <w:bidi/>
        <w:ind w:firstLine="567"/>
        <w:jc w:val="both"/>
        <w:rPr>
          <w:rFonts w:cs="David" w:hint="cs"/>
          <w:rtl/>
        </w:rPr>
      </w:pPr>
    </w:p>
    <w:p w14:paraId="37AFDC2F" w14:textId="77777777" w:rsidR="004B02E8" w:rsidRDefault="004B02E8" w:rsidP="004B02E8">
      <w:pPr>
        <w:bidi/>
        <w:jc w:val="both"/>
        <w:rPr>
          <w:rFonts w:cs="David" w:hint="cs"/>
          <w:u w:val="single"/>
          <w:rtl/>
        </w:rPr>
      </w:pPr>
    </w:p>
    <w:p w14:paraId="709EC931" w14:textId="77777777" w:rsidR="004B02E8" w:rsidRDefault="004B02E8" w:rsidP="004B02E8">
      <w:pPr>
        <w:bidi/>
        <w:jc w:val="both"/>
        <w:rPr>
          <w:rFonts w:cs="David" w:hint="cs"/>
          <w:u w:val="single"/>
          <w:rtl/>
        </w:rPr>
      </w:pPr>
    </w:p>
    <w:p w14:paraId="16996001" w14:textId="77777777" w:rsidR="004B02E8" w:rsidRDefault="004B02E8" w:rsidP="004B02E8">
      <w:pPr>
        <w:bidi/>
        <w:jc w:val="both"/>
        <w:rPr>
          <w:rFonts w:cs="David" w:hint="cs"/>
          <w:u w:val="single"/>
          <w:rtl/>
        </w:rPr>
      </w:pPr>
    </w:p>
    <w:p w14:paraId="1504BBF1" w14:textId="77777777" w:rsidR="004B02E8" w:rsidRDefault="004B02E8" w:rsidP="004B02E8">
      <w:pPr>
        <w:bidi/>
        <w:jc w:val="both"/>
        <w:rPr>
          <w:rFonts w:cs="David" w:hint="cs"/>
          <w:u w:val="single"/>
          <w:rtl/>
        </w:rPr>
      </w:pPr>
    </w:p>
    <w:p w14:paraId="71AABB27" w14:textId="77777777" w:rsidR="004B02E8" w:rsidRDefault="004B02E8" w:rsidP="004B02E8">
      <w:pPr>
        <w:bidi/>
        <w:jc w:val="both"/>
        <w:rPr>
          <w:rFonts w:cs="David" w:hint="cs"/>
          <w:u w:val="single"/>
          <w:rtl/>
        </w:rPr>
      </w:pPr>
    </w:p>
    <w:p w14:paraId="3DDAC69F" w14:textId="77777777" w:rsidR="004B02E8" w:rsidRPr="004B02E8" w:rsidRDefault="004B02E8" w:rsidP="004B02E8">
      <w:pPr>
        <w:bidi/>
        <w:jc w:val="both"/>
        <w:rPr>
          <w:rFonts w:cs="David" w:hint="cs"/>
          <w:u w:val="single"/>
          <w:rtl/>
        </w:rPr>
      </w:pPr>
      <w:r w:rsidRPr="004B02E8">
        <w:rPr>
          <w:rFonts w:cs="David" w:hint="cs"/>
          <w:u w:val="single"/>
          <w:rtl/>
        </w:rPr>
        <w:t xml:space="preserve">היו"ר זאב </w:t>
      </w:r>
      <w:proofErr w:type="spellStart"/>
      <w:r w:rsidRPr="004B02E8">
        <w:rPr>
          <w:rFonts w:cs="David" w:hint="cs"/>
          <w:u w:val="single"/>
          <w:rtl/>
        </w:rPr>
        <w:t>אלקין</w:t>
      </w:r>
      <w:proofErr w:type="spellEnd"/>
      <w:r w:rsidRPr="004B02E8">
        <w:rPr>
          <w:rFonts w:cs="David" w:hint="cs"/>
          <w:u w:val="single"/>
          <w:rtl/>
        </w:rPr>
        <w:t>:</w:t>
      </w:r>
    </w:p>
    <w:p w14:paraId="0D029A8E" w14:textId="77777777" w:rsidR="004B02E8" w:rsidRPr="004B02E8" w:rsidRDefault="004B02E8" w:rsidP="004B02E8">
      <w:pPr>
        <w:bidi/>
        <w:jc w:val="both"/>
        <w:rPr>
          <w:rFonts w:cs="David" w:hint="cs"/>
          <w:rtl/>
        </w:rPr>
      </w:pPr>
    </w:p>
    <w:p w14:paraId="37EFF66E" w14:textId="77777777" w:rsidR="004B02E8" w:rsidRPr="004B02E8" w:rsidRDefault="004B02E8" w:rsidP="004B02E8">
      <w:pPr>
        <w:bidi/>
        <w:ind w:firstLine="567"/>
        <w:jc w:val="both"/>
        <w:rPr>
          <w:rFonts w:cs="David" w:hint="cs"/>
          <w:rtl/>
        </w:rPr>
      </w:pPr>
      <w:r w:rsidRPr="004B02E8">
        <w:rPr>
          <w:rFonts w:cs="David" w:hint="cs"/>
          <w:rtl/>
        </w:rPr>
        <w:t xml:space="preserve">יכול להיות שאני לא יודע לספור, אבל לפי ההצעה הזאת הדיונים יהיו בדיוק בעוד שבוע. אני מבין שזה נאום שהוכן לדיון לפני שבוע, אבל מאז עבר זמן. </w:t>
      </w:r>
    </w:p>
    <w:p w14:paraId="0BCDA052" w14:textId="77777777" w:rsidR="004B02E8" w:rsidRPr="004B02E8" w:rsidRDefault="004B02E8" w:rsidP="004B02E8">
      <w:pPr>
        <w:bidi/>
        <w:ind w:firstLine="567"/>
        <w:jc w:val="both"/>
        <w:rPr>
          <w:rFonts w:cs="David" w:hint="cs"/>
          <w:rtl/>
        </w:rPr>
      </w:pPr>
    </w:p>
    <w:p w14:paraId="6A8C32C4" w14:textId="77777777" w:rsidR="004B02E8" w:rsidRPr="004B02E8" w:rsidRDefault="004B02E8" w:rsidP="004B02E8">
      <w:pPr>
        <w:bidi/>
        <w:jc w:val="both"/>
        <w:rPr>
          <w:rFonts w:cs="David" w:hint="cs"/>
          <w:rtl/>
        </w:rPr>
      </w:pPr>
      <w:r w:rsidRPr="004B02E8">
        <w:rPr>
          <w:rFonts w:cs="David" w:hint="cs"/>
          <w:u w:val="single"/>
          <w:rtl/>
        </w:rPr>
        <w:t>שלמה מולה:</w:t>
      </w:r>
    </w:p>
    <w:p w14:paraId="1F848643" w14:textId="77777777" w:rsidR="004B02E8" w:rsidRPr="004B02E8" w:rsidRDefault="004B02E8" w:rsidP="004B02E8">
      <w:pPr>
        <w:bidi/>
        <w:jc w:val="both"/>
        <w:rPr>
          <w:rFonts w:cs="David" w:hint="cs"/>
          <w:rtl/>
        </w:rPr>
      </w:pPr>
    </w:p>
    <w:p w14:paraId="3A1F71E3" w14:textId="77777777" w:rsidR="004B02E8" w:rsidRPr="004B02E8" w:rsidRDefault="004B02E8" w:rsidP="004B02E8">
      <w:pPr>
        <w:bidi/>
        <w:ind w:firstLine="567"/>
        <w:jc w:val="both"/>
        <w:rPr>
          <w:rFonts w:cs="David" w:hint="cs"/>
          <w:rtl/>
        </w:rPr>
      </w:pPr>
      <w:r w:rsidRPr="004B02E8">
        <w:rPr>
          <w:rFonts w:cs="David" w:hint="cs"/>
          <w:rtl/>
        </w:rPr>
        <w:t>האם כדאי להחליט עכשיו על סדרי הצבעה? האם נכון להשתמש בסעיף הזה היום, כלומר לקבל החלטה מראש?</w:t>
      </w:r>
    </w:p>
    <w:p w14:paraId="6360D81F" w14:textId="77777777" w:rsidR="004B02E8" w:rsidRPr="004B02E8" w:rsidRDefault="004B02E8" w:rsidP="004B02E8">
      <w:pPr>
        <w:bidi/>
        <w:ind w:firstLine="567"/>
        <w:jc w:val="both"/>
        <w:rPr>
          <w:rFonts w:cs="David" w:hint="cs"/>
          <w:rtl/>
        </w:rPr>
      </w:pPr>
    </w:p>
    <w:p w14:paraId="1550021E" w14:textId="77777777" w:rsidR="004B02E8" w:rsidRPr="004B02E8" w:rsidRDefault="004B02E8" w:rsidP="004B02E8">
      <w:pPr>
        <w:bidi/>
        <w:ind w:firstLine="567"/>
        <w:jc w:val="both"/>
        <w:rPr>
          <w:rFonts w:cs="David" w:hint="cs"/>
          <w:rtl/>
        </w:rPr>
      </w:pPr>
      <w:r w:rsidRPr="004B02E8">
        <w:rPr>
          <w:rFonts w:cs="David" w:hint="cs"/>
          <w:rtl/>
        </w:rPr>
        <w:t xml:space="preserve">אדוני היושב-ראש, חוק ההסדרים - גם לשיטתך, שהרי אתה מצטט גם את רוני בר-און וגם את רוחמה אברהם </w:t>
      </w:r>
      <w:r w:rsidRPr="004B02E8">
        <w:rPr>
          <w:rFonts w:cs="David"/>
          <w:rtl/>
        </w:rPr>
        <w:t>–</w:t>
      </w:r>
      <w:r w:rsidRPr="004B02E8">
        <w:rPr>
          <w:rFonts w:cs="David" w:hint="cs"/>
          <w:rtl/>
        </w:rPr>
        <w:t xml:space="preserve"> היה קטן ועתה אתם מביאים לנו ענק. איך אפשר להספיק לדון בכל זה? אז דובר על תקציב חד-שנתי ואילו פה אתם מתגאים בזה שהבאתם הצעה לתקציב דו-שנתי. אז מה, אתם רוצים לכווץ? אתם לא רוצים שאנחנו נדבר? אדוני היושב-ראש, אני מציע לכבד את הכנסת ולהמשיך באותו קו שחבר הכנסת חיים אורון הציע. </w:t>
      </w:r>
    </w:p>
    <w:p w14:paraId="396DFF1B" w14:textId="77777777" w:rsidR="004B02E8" w:rsidRPr="004B02E8" w:rsidRDefault="004B02E8" w:rsidP="004B02E8">
      <w:pPr>
        <w:bidi/>
        <w:ind w:firstLine="567"/>
        <w:jc w:val="both"/>
        <w:rPr>
          <w:rFonts w:cs="David" w:hint="cs"/>
          <w:rtl/>
        </w:rPr>
      </w:pPr>
    </w:p>
    <w:p w14:paraId="4BE09037" w14:textId="77777777" w:rsidR="004B02E8" w:rsidRPr="004B02E8" w:rsidRDefault="004B02E8" w:rsidP="004B02E8">
      <w:pPr>
        <w:bidi/>
        <w:jc w:val="both"/>
        <w:rPr>
          <w:rFonts w:cs="David" w:hint="cs"/>
          <w:rtl/>
        </w:rPr>
      </w:pPr>
      <w:r w:rsidRPr="004B02E8">
        <w:rPr>
          <w:rFonts w:cs="David" w:hint="cs"/>
          <w:u w:val="single"/>
          <w:rtl/>
        </w:rPr>
        <w:t>יעקב  אדרי:</w:t>
      </w:r>
    </w:p>
    <w:p w14:paraId="01096CEB" w14:textId="77777777" w:rsidR="004B02E8" w:rsidRPr="004B02E8" w:rsidRDefault="004B02E8" w:rsidP="004B02E8">
      <w:pPr>
        <w:bidi/>
        <w:ind w:firstLine="567"/>
        <w:jc w:val="both"/>
        <w:rPr>
          <w:rFonts w:cs="David" w:hint="cs"/>
          <w:rtl/>
        </w:rPr>
      </w:pPr>
    </w:p>
    <w:p w14:paraId="61A42C2A" w14:textId="77777777" w:rsidR="004B02E8" w:rsidRPr="004B02E8" w:rsidRDefault="004B02E8" w:rsidP="004B02E8">
      <w:pPr>
        <w:bidi/>
        <w:ind w:firstLine="567"/>
        <w:jc w:val="both"/>
        <w:rPr>
          <w:rFonts w:cs="David" w:hint="cs"/>
          <w:rtl/>
        </w:rPr>
      </w:pPr>
      <w:r w:rsidRPr="004B02E8">
        <w:rPr>
          <w:rFonts w:cs="David" w:hint="cs"/>
          <w:rtl/>
        </w:rPr>
        <w:t xml:space="preserve">אני חושב שבקצב הזה וביכולות הבלתי מעורערות של הרוב הדורס כאן עוד נגיע למצב שתחליטו שנצביע באמצעות האינטרנט. נשב בבית ונגמור את זה מהר, ובא לציון גואל. אני חושב שהדבר היחידי שמגן עלינו כאופוזיציה זה התקנון. אדוני היושב-ראש, אני חושב שצריך להקפיד מאוד בנושא הזה, כי זה פועל פעם לפה ופעם  לפה. </w:t>
      </w:r>
    </w:p>
    <w:p w14:paraId="723F3B52" w14:textId="77777777" w:rsidR="004B02E8" w:rsidRPr="004B02E8" w:rsidRDefault="004B02E8" w:rsidP="004B02E8">
      <w:pPr>
        <w:bidi/>
        <w:ind w:firstLine="567"/>
        <w:jc w:val="both"/>
        <w:rPr>
          <w:rFonts w:cs="David" w:hint="cs"/>
          <w:rtl/>
        </w:rPr>
      </w:pPr>
    </w:p>
    <w:p w14:paraId="7ED3ABF3" w14:textId="77777777" w:rsidR="004B02E8" w:rsidRPr="004B02E8" w:rsidRDefault="004B02E8" w:rsidP="004B02E8">
      <w:pPr>
        <w:bidi/>
        <w:ind w:firstLine="567"/>
        <w:jc w:val="both"/>
        <w:rPr>
          <w:rFonts w:cs="David" w:hint="cs"/>
          <w:rtl/>
        </w:rPr>
      </w:pPr>
      <w:r w:rsidRPr="004B02E8">
        <w:rPr>
          <w:rFonts w:cs="David" w:hint="cs"/>
          <w:rtl/>
        </w:rPr>
        <w:t xml:space="preserve">גברתי היועצת המשפטית, האם יש בתקנון הגבלה לגבי הצבעות שמיות? יושב-ראש הוועדה דיבר על דבר </w:t>
      </w:r>
      <w:proofErr w:type="spellStart"/>
      <w:r w:rsidRPr="004B02E8">
        <w:rPr>
          <w:rFonts w:cs="David" w:hint="cs"/>
          <w:rtl/>
        </w:rPr>
        <w:t>שהיתה</w:t>
      </w:r>
      <w:proofErr w:type="spellEnd"/>
      <w:r w:rsidRPr="004B02E8">
        <w:rPr>
          <w:rFonts w:cs="David" w:hint="cs"/>
          <w:rtl/>
        </w:rPr>
        <w:t xml:space="preserve"> לגביו הסכמה ב-2003 ואני בהחלט מקבל את זה, ייתכן שגם עתה יהיו או לא יהיו הסכמות, אבל מה אומר התקנון בעניין הזה? התקנון הוא שקובע ולא ההבנות של 2003. אני מאוד אודה לך אם תתני לי תשובה בעניין הזה. </w:t>
      </w:r>
    </w:p>
    <w:p w14:paraId="19789087" w14:textId="77777777" w:rsidR="004B02E8" w:rsidRPr="004B02E8" w:rsidRDefault="004B02E8" w:rsidP="004B02E8">
      <w:pPr>
        <w:bidi/>
        <w:jc w:val="both"/>
        <w:rPr>
          <w:rFonts w:cs="David" w:hint="cs"/>
          <w:rtl/>
        </w:rPr>
      </w:pPr>
    </w:p>
    <w:p w14:paraId="414D3946" w14:textId="77777777" w:rsidR="004B02E8" w:rsidRPr="004B02E8" w:rsidRDefault="004B02E8" w:rsidP="004B02E8">
      <w:pPr>
        <w:bidi/>
        <w:jc w:val="both"/>
        <w:rPr>
          <w:rFonts w:cs="David" w:hint="cs"/>
          <w:rtl/>
        </w:rPr>
      </w:pPr>
      <w:r w:rsidRPr="004B02E8">
        <w:rPr>
          <w:rFonts w:cs="David" w:hint="cs"/>
          <w:u w:val="single"/>
          <w:rtl/>
        </w:rPr>
        <w:t>אחמד טיבי:</w:t>
      </w:r>
    </w:p>
    <w:p w14:paraId="4A9B0F0A" w14:textId="77777777" w:rsidR="004B02E8" w:rsidRPr="004B02E8" w:rsidRDefault="004B02E8" w:rsidP="004B02E8">
      <w:pPr>
        <w:bidi/>
        <w:jc w:val="both"/>
        <w:rPr>
          <w:rFonts w:cs="David" w:hint="cs"/>
          <w:rtl/>
        </w:rPr>
      </w:pPr>
    </w:p>
    <w:p w14:paraId="399CDFF4" w14:textId="77777777" w:rsidR="004B02E8" w:rsidRPr="004B02E8" w:rsidRDefault="004B02E8" w:rsidP="004B02E8">
      <w:pPr>
        <w:bidi/>
        <w:jc w:val="both"/>
        <w:rPr>
          <w:rFonts w:cs="David" w:hint="cs"/>
          <w:rtl/>
        </w:rPr>
      </w:pPr>
      <w:r w:rsidRPr="004B02E8">
        <w:rPr>
          <w:rFonts w:cs="David" w:hint="cs"/>
          <w:rtl/>
        </w:rPr>
        <w:tab/>
        <w:t>האמת היא שכל ההערות וההסתייגויות של האופוזיציה כבר הושמעו. אני רוצה לשאול שאלת תם, שלא נאמרה בצורה ברורה: האם אדוני מפעיל את סעיף 131?</w:t>
      </w:r>
    </w:p>
    <w:p w14:paraId="52486E01" w14:textId="77777777" w:rsidR="004B02E8" w:rsidRPr="004B02E8" w:rsidRDefault="004B02E8" w:rsidP="004B02E8">
      <w:pPr>
        <w:bidi/>
        <w:jc w:val="both"/>
        <w:rPr>
          <w:rFonts w:cs="David" w:hint="cs"/>
          <w:rtl/>
        </w:rPr>
      </w:pPr>
    </w:p>
    <w:p w14:paraId="3FB0F873" w14:textId="77777777" w:rsidR="004B02E8" w:rsidRPr="004B02E8" w:rsidRDefault="004B02E8" w:rsidP="004B02E8">
      <w:pPr>
        <w:bidi/>
        <w:jc w:val="both"/>
        <w:rPr>
          <w:rFonts w:cs="David" w:hint="cs"/>
          <w:u w:val="single"/>
          <w:rtl/>
        </w:rPr>
      </w:pPr>
      <w:r w:rsidRPr="004B02E8">
        <w:rPr>
          <w:rFonts w:cs="David" w:hint="cs"/>
          <w:u w:val="single"/>
          <w:rtl/>
        </w:rPr>
        <w:t xml:space="preserve">היו"ר זאב </w:t>
      </w:r>
      <w:proofErr w:type="spellStart"/>
      <w:r w:rsidRPr="004B02E8">
        <w:rPr>
          <w:rFonts w:cs="David" w:hint="cs"/>
          <w:u w:val="single"/>
          <w:rtl/>
        </w:rPr>
        <w:t>אלקין</w:t>
      </w:r>
      <w:proofErr w:type="spellEnd"/>
      <w:r w:rsidRPr="004B02E8">
        <w:rPr>
          <w:rFonts w:cs="David" w:hint="cs"/>
          <w:u w:val="single"/>
          <w:rtl/>
        </w:rPr>
        <w:t>:</w:t>
      </w:r>
    </w:p>
    <w:p w14:paraId="033836B0" w14:textId="77777777" w:rsidR="004B02E8" w:rsidRPr="004B02E8" w:rsidRDefault="004B02E8" w:rsidP="004B02E8">
      <w:pPr>
        <w:bidi/>
        <w:jc w:val="both"/>
        <w:rPr>
          <w:rFonts w:cs="David" w:hint="cs"/>
          <w:rtl/>
        </w:rPr>
      </w:pPr>
    </w:p>
    <w:p w14:paraId="1E96A86D" w14:textId="77777777" w:rsidR="004B02E8" w:rsidRPr="004B02E8" w:rsidRDefault="004B02E8" w:rsidP="004B02E8">
      <w:pPr>
        <w:bidi/>
        <w:jc w:val="both"/>
        <w:rPr>
          <w:rFonts w:cs="David" w:hint="cs"/>
          <w:rtl/>
        </w:rPr>
      </w:pPr>
      <w:r w:rsidRPr="004B02E8">
        <w:rPr>
          <w:rFonts w:cs="David" w:hint="cs"/>
          <w:rtl/>
        </w:rPr>
        <w:tab/>
        <w:t xml:space="preserve"> בוודאי. אני פתחתי בזה, אמרתי את זה בגלוי.</w:t>
      </w:r>
    </w:p>
    <w:p w14:paraId="14C810B4" w14:textId="77777777" w:rsidR="004B02E8" w:rsidRPr="004B02E8" w:rsidRDefault="004B02E8" w:rsidP="004B02E8">
      <w:pPr>
        <w:bidi/>
        <w:jc w:val="both"/>
        <w:rPr>
          <w:rFonts w:cs="David" w:hint="cs"/>
          <w:rtl/>
        </w:rPr>
      </w:pPr>
    </w:p>
    <w:p w14:paraId="5A358F39" w14:textId="77777777" w:rsidR="004B02E8" w:rsidRPr="004B02E8" w:rsidRDefault="004B02E8" w:rsidP="004B02E8">
      <w:pPr>
        <w:bidi/>
        <w:jc w:val="both"/>
        <w:rPr>
          <w:rFonts w:cs="David" w:hint="cs"/>
          <w:rtl/>
        </w:rPr>
      </w:pPr>
      <w:r w:rsidRPr="004B02E8">
        <w:rPr>
          <w:rFonts w:cs="David" w:hint="cs"/>
          <w:u w:val="single"/>
          <w:rtl/>
        </w:rPr>
        <w:t>אחמד טיבי:</w:t>
      </w:r>
    </w:p>
    <w:p w14:paraId="53C462A2" w14:textId="77777777" w:rsidR="004B02E8" w:rsidRPr="004B02E8" w:rsidRDefault="004B02E8" w:rsidP="004B02E8">
      <w:pPr>
        <w:bidi/>
        <w:jc w:val="both"/>
        <w:rPr>
          <w:rFonts w:cs="David" w:hint="cs"/>
          <w:rtl/>
        </w:rPr>
      </w:pPr>
    </w:p>
    <w:p w14:paraId="3008D464" w14:textId="77777777" w:rsidR="004B02E8" w:rsidRPr="004B02E8" w:rsidRDefault="004B02E8" w:rsidP="004B02E8">
      <w:pPr>
        <w:bidi/>
        <w:jc w:val="both"/>
        <w:rPr>
          <w:rFonts w:cs="David" w:hint="cs"/>
          <w:rtl/>
        </w:rPr>
      </w:pPr>
      <w:r w:rsidRPr="004B02E8">
        <w:rPr>
          <w:rFonts w:cs="David" w:hint="cs"/>
          <w:rtl/>
        </w:rPr>
        <w:tab/>
        <w:t xml:space="preserve"> כי המצלמה לא תפסה את זה. </w:t>
      </w:r>
    </w:p>
    <w:p w14:paraId="5DC8DD9D" w14:textId="77777777" w:rsidR="004B02E8" w:rsidRPr="004B02E8" w:rsidRDefault="004B02E8" w:rsidP="004B02E8">
      <w:pPr>
        <w:bidi/>
        <w:jc w:val="both"/>
        <w:rPr>
          <w:rFonts w:cs="David" w:hint="cs"/>
          <w:rtl/>
        </w:rPr>
      </w:pPr>
    </w:p>
    <w:p w14:paraId="7DEAAF57" w14:textId="77777777" w:rsidR="004B02E8" w:rsidRPr="004B02E8" w:rsidRDefault="004B02E8" w:rsidP="004B02E8">
      <w:pPr>
        <w:bidi/>
        <w:jc w:val="both"/>
        <w:rPr>
          <w:rFonts w:cs="David" w:hint="cs"/>
          <w:u w:val="single"/>
          <w:rtl/>
        </w:rPr>
      </w:pPr>
      <w:r w:rsidRPr="004B02E8">
        <w:rPr>
          <w:rFonts w:cs="David" w:hint="cs"/>
          <w:u w:val="single"/>
          <w:rtl/>
        </w:rPr>
        <w:t xml:space="preserve">היו"ר זאב </w:t>
      </w:r>
      <w:proofErr w:type="spellStart"/>
      <w:r w:rsidRPr="004B02E8">
        <w:rPr>
          <w:rFonts w:cs="David" w:hint="cs"/>
          <w:u w:val="single"/>
          <w:rtl/>
        </w:rPr>
        <w:t>אלקין</w:t>
      </w:r>
      <w:proofErr w:type="spellEnd"/>
      <w:r w:rsidRPr="004B02E8">
        <w:rPr>
          <w:rFonts w:cs="David" w:hint="cs"/>
          <w:u w:val="single"/>
          <w:rtl/>
        </w:rPr>
        <w:t>:</w:t>
      </w:r>
    </w:p>
    <w:p w14:paraId="2F559E9B" w14:textId="77777777" w:rsidR="004B02E8" w:rsidRPr="004B02E8" w:rsidRDefault="004B02E8" w:rsidP="004B02E8">
      <w:pPr>
        <w:bidi/>
        <w:jc w:val="both"/>
        <w:rPr>
          <w:rFonts w:cs="David" w:hint="cs"/>
          <w:rtl/>
        </w:rPr>
      </w:pPr>
    </w:p>
    <w:p w14:paraId="02B27FD9" w14:textId="77777777" w:rsidR="004B02E8" w:rsidRPr="004B02E8" w:rsidRDefault="004B02E8" w:rsidP="004B02E8">
      <w:pPr>
        <w:bidi/>
        <w:jc w:val="both"/>
        <w:rPr>
          <w:rFonts w:cs="David" w:hint="cs"/>
          <w:rtl/>
        </w:rPr>
      </w:pPr>
      <w:r w:rsidRPr="004B02E8">
        <w:rPr>
          <w:rFonts w:cs="David" w:hint="cs"/>
          <w:rtl/>
        </w:rPr>
        <w:tab/>
        <w:t xml:space="preserve"> אז בשביל המצלמה אני אומר שהכוונה היא להפעיל את סעיף 131 שנועד בעיקר לחוק התקציב וחוק ההסדרים. </w:t>
      </w:r>
    </w:p>
    <w:p w14:paraId="14DF4BA7" w14:textId="77777777" w:rsidR="004B02E8" w:rsidRPr="004B02E8" w:rsidRDefault="004B02E8" w:rsidP="004B02E8">
      <w:pPr>
        <w:bidi/>
        <w:jc w:val="both"/>
        <w:rPr>
          <w:rFonts w:cs="David" w:hint="cs"/>
          <w:rtl/>
        </w:rPr>
      </w:pPr>
    </w:p>
    <w:p w14:paraId="5565F267" w14:textId="77777777" w:rsidR="004B02E8" w:rsidRPr="004B02E8" w:rsidRDefault="004B02E8" w:rsidP="004B02E8">
      <w:pPr>
        <w:bidi/>
        <w:jc w:val="both"/>
        <w:rPr>
          <w:rFonts w:cs="David" w:hint="cs"/>
          <w:rtl/>
        </w:rPr>
      </w:pPr>
      <w:r w:rsidRPr="004B02E8">
        <w:rPr>
          <w:rFonts w:cs="David" w:hint="cs"/>
          <w:u w:val="single"/>
          <w:rtl/>
        </w:rPr>
        <w:t>אחמד טיבי:</w:t>
      </w:r>
    </w:p>
    <w:p w14:paraId="431134C1" w14:textId="77777777" w:rsidR="004B02E8" w:rsidRPr="004B02E8" w:rsidRDefault="004B02E8" w:rsidP="004B02E8">
      <w:pPr>
        <w:bidi/>
        <w:jc w:val="both"/>
        <w:rPr>
          <w:rFonts w:cs="David" w:hint="cs"/>
          <w:rtl/>
        </w:rPr>
      </w:pPr>
    </w:p>
    <w:p w14:paraId="0621BA11" w14:textId="77777777" w:rsidR="004B02E8" w:rsidRPr="004B02E8" w:rsidRDefault="004B02E8" w:rsidP="004B02E8">
      <w:pPr>
        <w:bidi/>
        <w:jc w:val="both"/>
        <w:rPr>
          <w:rFonts w:cs="David" w:hint="cs"/>
          <w:rtl/>
        </w:rPr>
      </w:pPr>
      <w:r w:rsidRPr="004B02E8">
        <w:rPr>
          <w:rFonts w:cs="David" w:hint="cs"/>
          <w:rtl/>
        </w:rPr>
        <w:tab/>
        <w:t xml:space="preserve"> אדוני יודע שזה סעיף שלא מפעילים, הוא נועד כדי שלא יפעילו אותו, אלא במקרים - - - </w:t>
      </w:r>
    </w:p>
    <w:p w14:paraId="56EBCB82" w14:textId="77777777" w:rsidR="004B02E8" w:rsidRPr="004B02E8" w:rsidRDefault="004B02E8" w:rsidP="004B02E8">
      <w:pPr>
        <w:bidi/>
        <w:jc w:val="both"/>
        <w:rPr>
          <w:rFonts w:cs="David" w:hint="cs"/>
          <w:rtl/>
        </w:rPr>
      </w:pPr>
    </w:p>
    <w:p w14:paraId="2EEB0FF2" w14:textId="77777777" w:rsidR="004B02E8" w:rsidRPr="004B02E8" w:rsidRDefault="004B02E8" w:rsidP="004B02E8">
      <w:pPr>
        <w:bidi/>
        <w:jc w:val="both"/>
        <w:rPr>
          <w:rFonts w:cs="David" w:hint="cs"/>
          <w:rtl/>
        </w:rPr>
      </w:pPr>
      <w:r w:rsidRPr="004B02E8">
        <w:rPr>
          <w:rFonts w:cs="David" w:hint="cs"/>
          <w:u w:val="single"/>
          <w:rtl/>
        </w:rPr>
        <w:t xml:space="preserve">ציון </w:t>
      </w:r>
      <w:proofErr w:type="spellStart"/>
      <w:r w:rsidRPr="004B02E8">
        <w:rPr>
          <w:rFonts w:cs="David" w:hint="cs"/>
          <w:u w:val="single"/>
          <w:rtl/>
        </w:rPr>
        <w:t>פיניאן</w:t>
      </w:r>
      <w:proofErr w:type="spellEnd"/>
      <w:r w:rsidRPr="004B02E8">
        <w:rPr>
          <w:rFonts w:cs="David" w:hint="cs"/>
          <w:u w:val="single"/>
          <w:rtl/>
        </w:rPr>
        <w:t>:</w:t>
      </w:r>
    </w:p>
    <w:p w14:paraId="0ACF88F7" w14:textId="77777777" w:rsidR="004B02E8" w:rsidRPr="004B02E8" w:rsidRDefault="004B02E8" w:rsidP="004B02E8">
      <w:pPr>
        <w:bidi/>
        <w:jc w:val="both"/>
        <w:rPr>
          <w:rFonts w:cs="David" w:hint="cs"/>
          <w:rtl/>
        </w:rPr>
      </w:pPr>
    </w:p>
    <w:p w14:paraId="56C61B3C" w14:textId="77777777" w:rsidR="004B02E8" w:rsidRPr="004B02E8" w:rsidRDefault="004B02E8" w:rsidP="004B02E8">
      <w:pPr>
        <w:bidi/>
        <w:jc w:val="both"/>
        <w:rPr>
          <w:rFonts w:cs="David" w:hint="cs"/>
          <w:rtl/>
        </w:rPr>
      </w:pPr>
      <w:r w:rsidRPr="004B02E8">
        <w:rPr>
          <w:rFonts w:cs="David" w:hint="cs"/>
          <w:rtl/>
        </w:rPr>
        <w:tab/>
        <w:t>זה סעיף למטרות איראניות.</w:t>
      </w:r>
    </w:p>
    <w:p w14:paraId="090FACC9" w14:textId="77777777" w:rsidR="004B02E8" w:rsidRDefault="004B02E8" w:rsidP="004B02E8">
      <w:pPr>
        <w:bidi/>
        <w:jc w:val="both"/>
        <w:rPr>
          <w:rFonts w:cs="David" w:hint="cs"/>
          <w:rtl/>
        </w:rPr>
      </w:pPr>
    </w:p>
    <w:p w14:paraId="39644248" w14:textId="77777777" w:rsidR="004B02E8" w:rsidRDefault="004B02E8" w:rsidP="004B02E8">
      <w:pPr>
        <w:bidi/>
        <w:jc w:val="both"/>
        <w:rPr>
          <w:rFonts w:cs="David" w:hint="cs"/>
          <w:rtl/>
        </w:rPr>
      </w:pPr>
    </w:p>
    <w:p w14:paraId="564FA4E3" w14:textId="77777777" w:rsidR="004B02E8" w:rsidRDefault="004B02E8" w:rsidP="004B02E8">
      <w:pPr>
        <w:bidi/>
        <w:jc w:val="both"/>
        <w:rPr>
          <w:rFonts w:cs="David" w:hint="cs"/>
          <w:rtl/>
        </w:rPr>
      </w:pPr>
    </w:p>
    <w:p w14:paraId="48758569" w14:textId="77777777" w:rsidR="004B02E8" w:rsidRDefault="004B02E8" w:rsidP="004B02E8">
      <w:pPr>
        <w:bidi/>
        <w:jc w:val="both"/>
        <w:rPr>
          <w:rFonts w:cs="David" w:hint="cs"/>
          <w:rtl/>
        </w:rPr>
      </w:pPr>
    </w:p>
    <w:p w14:paraId="5F8BEB07" w14:textId="77777777" w:rsidR="004B02E8" w:rsidRPr="004B02E8" w:rsidRDefault="004B02E8" w:rsidP="004B02E8">
      <w:pPr>
        <w:bidi/>
        <w:jc w:val="both"/>
        <w:rPr>
          <w:rFonts w:cs="David" w:hint="cs"/>
          <w:rtl/>
        </w:rPr>
      </w:pPr>
    </w:p>
    <w:p w14:paraId="15C45C3D" w14:textId="77777777" w:rsidR="004B02E8" w:rsidRPr="004B02E8" w:rsidRDefault="004B02E8" w:rsidP="004B02E8">
      <w:pPr>
        <w:bidi/>
        <w:jc w:val="both"/>
        <w:rPr>
          <w:rFonts w:cs="David" w:hint="cs"/>
          <w:rtl/>
        </w:rPr>
      </w:pPr>
      <w:r w:rsidRPr="004B02E8">
        <w:rPr>
          <w:rFonts w:cs="David" w:hint="cs"/>
          <w:u w:val="single"/>
          <w:rtl/>
        </w:rPr>
        <w:t>אחמד טיבי:</w:t>
      </w:r>
    </w:p>
    <w:p w14:paraId="29134AD5" w14:textId="77777777" w:rsidR="004B02E8" w:rsidRPr="004B02E8" w:rsidRDefault="004B02E8" w:rsidP="004B02E8">
      <w:pPr>
        <w:bidi/>
        <w:jc w:val="both"/>
        <w:rPr>
          <w:rFonts w:cs="David" w:hint="cs"/>
          <w:rtl/>
        </w:rPr>
      </w:pPr>
    </w:p>
    <w:p w14:paraId="642A8978" w14:textId="77777777" w:rsidR="004B02E8" w:rsidRPr="004B02E8" w:rsidRDefault="004B02E8" w:rsidP="004B02E8">
      <w:pPr>
        <w:bidi/>
        <w:jc w:val="both"/>
        <w:rPr>
          <w:rFonts w:cs="David" w:hint="cs"/>
          <w:rtl/>
        </w:rPr>
      </w:pPr>
      <w:r w:rsidRPr="004B02E8">
        <w:rPr>
          <w:rFonts w:cs="David" w:hint="cs"/>
          <w:rtl/>
        </w:rPr>
        <w:tab/>
        <w:t xml:space="preserve"> בדיוק, משהו כזה. אמר חבר הכנסת אורון שהרי לא הולכים לבחירות. נראה לכם שחבר הכנסת ציון </w:t>
      </w:r>
      <w:proofErr w:type="spellStart"/>
      <w:r w:rsidRPr="004B02E8">
        <w:rPr>
          <w:rFonts w:cs="David" w:hint="cs"/>
          <w:rtl/>
        </w:rPr>
        <w:t>פיניאן</w:t>
      </w:r>
      <w:proofErr w:type="spellEnd"/>
      <w:r w:rsidRPr="004B02E8">
        <w:rPr>
          <w:rFonts w:cs="David" w:hint="cs"/>
          <w:rtl/>
        </w:rPr>
        <w:t xml:space="preserve"> ייתן לנו ללכת לבחירות השבוע? הוא רק שלושה חודשים פה, מילא אני כבר עשר שנים, אבל הוא והקולגות שלו רק שלושה חודשים. לכן הדורסנות הזאת אינה במקום, אדוני היושב-ראש, ולכן לא הייתם צריכים להפעיל את נשק יום הדין. זה נשק יום הדין, כך קוראים לו וכך הוא באמת. לכן אני חושב שאתם טועים בדורסנות הרוב שלכם, אתם לא מאפשרים דיון ענייני בחוק ההסדרים, מה עוד שהפעם הבאתם תקציב דו-שנתי ולכן העוולה היא כפולה ומכופלת. סעיף 131 הוא תקנה לשעת חירום, מגה תקנה לשעת חירום. </w:t>
      </w:r>
    </w:p>
    <w:p w14:paraId="4EE8B45B" w14:textId="77777777" w:rsidR="004B02E8" w:rsidRPr="004B02E8" w:rsidRDefault="004B02E8" w:rsidP="004B02E8">
      <w:pPr>
        <w:bidi/>
        <w:jc w:val="both"/>
        <w:rPr>
          <w:rFonts w:cs="David" w:hint="cs"/>
          <w:rtl/>
        </w:rPr>
      </w:pPr>
    </w:p>
    <w:p w14:paraId="505BF940" w14:textId="77777777" w:rsidR="004B02E8" w:rsidRPr="004B02E8" w:rsidRDefault="004B02E8" w:rsidP="004B02E8">
      <w:pPr>
        <w:bidi/>
        <w:jc w:val="both"/>
        <w:rPr>
          <w:rFonts w:cs="David" w:hint="cs"/>
          <w:rtl/>
        </w:rPr>
      </w:pPr>
      <w:r w:rsidRPr="004B02E8">
        <w:rPr>
          <w:rFonts w:cs="David" w:hint="cs"/>
          <w:u w:val="single"/>
          <w:rtl/>
        </w:rPr>
        <w:t>חיים אורון:</w:t>
      </w:r>
    </w:p>
    <w:p w14:paraId="7375DF31" w14:textId="77777777" w:rsidR="004B02E8" w:rsidRPr="004B02E8" w:rsidRDefault="004B02E8" w:rsidP="004B02E8">
      <w:pPr>
        <w:bidi/>
        <w:jc w:val="both"/>
        <w:rPr>
          <w:rFonts w:cs="David" w:hint="cs"/>
          <w:rtl/>
        </w:rPr>
      </w:pPr>
    </w:p>
    <w:p w14:paraId="0C005DEE" w14:textId="77777777" w:rsidR="004B02E8" w:rsidRPr="004B02E8" w:rsidRDefault="004B02E8" w:rsidP="004B02E8">
      <w:pPr>
        <w:bidi/>
        <w:jc w:val="both"/>
        <w:rPr>
          <w:rFonts w:cs="David" w:hint="cs"/>
          <w:rtl/>
        </w:rPr>
      </w:pPr>
      <w:r w:rsidRPr="004B02E8">
        <w:rPr>
          <w:rFonts w:cs="David" w:hint="cs"/>
          <w:rtl/>
        </w:rPr>
        <w:tab/>
        <w:t xml:space="preserve"> לא, לא. יש את סעיף 148 שהוא יותר מזה. תפעילו את 148, הוא יותר טוב. </w:t>
      </w:r>
    </w:p>
    <w:p w14:paraId="05202225" w14:textId="77777777" w:rsidR="004B02E8" w:rsidRPr="004B02E8" w:rsidRDefault="004B02E8" w:rsidP="004B02E8">
      <w:pPr>
        <w:bidi/>
        <w:jc w:val="both"/>
        <w:rPr>
          <w:rFonts w:cs="David" w:hint="cs"/>
          <w:rtl/>
        </w:rPr>
      </w:pPr>
    </w:p>
    <w:p w14:paraId="3CCA9F23" w14:textId="77777777" w:rsidR="004B02E8" w:rsidRPr="004B02E8" w:rsidRDefault="004B02E8" w:rsidP="004B02E8">
      <w:pPr>
        <w:bidi/>
        <w:jc w:val="both"/>
        <w:rPr>
          <w:rFonts w:cs="David" w:hint="cs"/>
          <w:rtl/>
        </w:rPr>
      </w:pPr>
      <w:r w:rsidRPr="004B02E8">
        <w:rPr>
          <w:rFonts w:cs="David" w:hint="cs"/>
          <w:u w:val="single"/>
          <w:rtl/>
        </w:rPr>
        <w:t>אחמד טיבי:</w:t>
      </w:r>
    </w:p>
    <w:p w14:paraId="4447D64F" w14:textId="77777777" w:rsidR="004B02E8" w:rsidRPr="004B02E8" w:rsidRDefault="004B02E8" w:rsidP="004B02E8">
      <w:pPr>
        <w:bidi/>
        <w:jc w:val="both"/>
        <w:rPr>
          <w:rFonts w:cs="David" w:hint="cs"/>
          <w:rtl/>
        </w:rPr>
      </w:pPr>
    </w:p>
    <w:p w14:paraId="12F57150" w14:textId="77777777" w:rsidR="004B02E8" w:rsidRPr="004B02E8" w:rsidRDefault="004B02E8" w:rsidP="004B02E8">
      <w:pPr>
        <w:bidi/>
        <w:jc w:val="both"/>
        <w:rPr>
          <w:rFonts w:cs="David" w:hint="cs"/>
          <w:rtl/>
        </w:rPr>
      </w:pPr>
      <w:r w:rsidRPr="004B02E8">
        <w:rPr>
          <w:rFonts w:cs="David" w:hint="cs"/>
          <w:rtl/>
        </w:rPr>
        <w:tab/>
        <w:t xml:space="preserve"> אדוני היושב-ראש, חבר הכנסת אדרי ואנוכי חושבים שצריך להקל על חברי הכנסת. ולכן אם כבר אז שתהיה הצבעה באמצעות </w:t>
      </w:r>
      <w:r w:rsidRPr="004B02E8">
        <w:rPr>
          <w:rFonts w:cs="David" w:hint="cs"/>
        </w:rPr>
        <w:t>SMS</w:t>
      </w:r>
      <w:r w:rsidRPr="004B02E8">
        <w:rPr>
          <w:rFonts w:cs="David" w:hint="cs"/>
          <w:rtl/>
        </w:rPr>
        <w:t xml:space="preserve"> או באינטרנט,  מהבית, למה להטריח את חברי הכנסת ועובדי הכנסת? יש כאן ניצול משאבי המדינה, בזבוז כסף ולכן הצבעה באמצעות </w:t>
      </w:r>
      <w:r w:rsidRPr="004B02E8">
        <w:rPr>
          <w:rFonts w:cs="David" w:hint="cs"/>
        </w:rPr>
        <w:t>SMS</w:t>
      </w:r>
      <w:r w:rsidRPr="004B02E8">
        <w:rPr>
          <w:rFonts w:cs="David" w:hint="cs"/>
          <w:rtl/>
        </w:rPr>
        <w:t xml:space="preserve">, שהוכיחה עצמה כאפקטיבית בתכניות </w:t>
      </w:r>
      <w:proofErr w:type="spellStart"/>
      <w:r w:rsidRPr="004B02E8">
        <w:rPr>
          <w:rFonts w:cs="David" w:hint="cs"/>
          <w:rtl/>
        </w:rPr>
        <w:t>ריאליטי</w:t>
      </w:r>
      <w:proofErr w:type="spellEnd"/>
      <w:r w:rsidRPr="004B02E8">
        <w:rPr>
          <w:rFonts w:cs="David" w:hint="cs"/>
          <w:rtl/>
        </w:rPr>
        <w:t xml:space="preserve"> רבות, יכולה להיות אפקטיבית גם כאן. הכנסת יכולה להיות תכנית </w:t>
      </w:r>
      <w:proofErr w:type="spellStart"/>
      <w:r w:rsidRPr="004B02E8">
        <w:rPr>
          <w:rFonts w:cs="David" w:hint="cs"/>
          <w:rtl/>
        </w:rPr>
        <w:t>ריאליטי</w:t>
      </w:r>
      <w:proofErr w:type="spellEnd"/>
      <w:r w:rsidRPr="004B02E8">
        <w:rPr>
          <w:rFonts w:cs="David" w:hint="cs"/>
          <w:rtl/>
        </w:rPr>
        <w:t xml:space="preserve"> עם הצבעה ב-</w:t>
      </w:r>
      <w:r w:rsidRPr="004B02E8">
        <w:rPr>
          <w:rFonts w:cs="David" w:hint="cs"/>
        </w:rPr>
        <w:t>SMS</w:t>
      </w:r>
      <w:r w:rsidRPr="004B02E8">
        <w:rPr>
          <w:rFonts w:cs="David" w:hint="cs"/>
          <w:rtl/>
        </w:rPr>
        <w:t xml:space="preserve">, מה רע בזה? </w:t>
      </w:r>
    </w:p>
    <w:p w14:paraId="6D08D104" w14:textId="77777777" w:rsidR="004B02E8" w:rsidRPr="004B02E8" w:rsidRDefault="004B02E8" w:rsidP="004B02E8">
      <w:pPr>
        <w:bidi/>
        <w:jc w:val="both"/>
        <w:rPr>
          <w:rFonts w:cs="David" w:hint="cs"/>
          <w:rtl/>
        </w:rPr>
      </w:pPr>
    </w:p>
    <w:p w14:paraId="0647872F" w14:textId="77777777" w:rsidR="004B02E8" w:rsidRPr="004B02E8" w:rsidRDefault="004B02E8" w:rsidP="004B02E8">
      <w:pPr>
        <w:bidi/>
        <w:jc w:val="both"/>
        <w:rPr>
          <w:rFonts w:cs="David" w:hint="cs"/>
          <w:u w:val="single"/>
          <w:rtl/>
        </w:rPr>
      </w:pPr>
      <w:r w:rsidRPr="004B02E8">
        <w:rPr>
          <w:rFonts w:cs="David" w:hint="cs"/>
          <w:u w:val="single"/>
          <w:rtl/>
        </w:rPr>
        <w:t xml:space="preserve">היו"ר זאב </w:t>
      </w:r>
      <w:proofErr w:type="spellStart"/>
      <w:r w:rsidRPr="004B02E8">
        <w:rPr>
          <w:rFonts w:cs="David" w:hint="cs"/>
          <w:u w:val="single"/>
          <w:rtl/>
        </w:rPr>
        <w:t>אלקין</w:t>
      </w:r>
      <w:proofErr w:type="spellEnd"/>
      <w:r w:rsidRPr="004B02E8">
        <w:rPr>
          <w:rFonts w:cs="David" w:hint="cs"/>
          <w:u w:val="single"/>
          <w:rtl/>
        </w:rPr>
        <w:t>:</w:t>
      </w:r>
    </w:p>
    <w:p w14:paraId="0119CBF4" w14:textId="77777777" w:rsidR="004B02E8" w:rsidRPr="004B02E8" w:rsidRDefault="004B02E8" w:rsidP="004B02E8">
      <w:pPr>
        <w:bidi/>
        <w:jc w:val="both"/>
        <w:rPr>
          <w:rFonts w:cs="David" w:hint="cs"/>
          <w:rtl/>
        </w:rPr>
      </w:pPr>
    </w:p>
    <w:p w14:paraId="55B1F3C1" w14:textId="77777777" w:rsidR="004B02E8" w:rsidRPr="004B02E8" w:rsidRDefault="004B02E8" w:rsidP="004B02E8">
      <w:pPr>
        <w:bidi/>
        <w:jc w:val="both"/>
        <w:rPr>
          <w:rFonts w:cs="David" w:hint="cs"/>
          <w:rtl/>
        </w:rPr>
      </w:pPr>
      <w:r w:rsidRPr="004B02E8">
        <w:rPr>
          <w:rFonts w:cs="David" w:hint="cs"/>
          <w:rtl/>
        </w:rPr>
        <w:tab/>
        <w:t xml:space="preserve"> חבר הכנסת טיבי, משפט סיכום.</w:t>
      </w:r>
    </w:p>
    <w:p w14:paraId="26E12216" w14:textId="77777777" w:rsidR="004B02E8" w:rsidRPr="004B02E8" w:rsidRDefault="004B02E8" w:rsidP="004B02E8">
      <w:pPr>
        <w:bidi/>
        <w:jc w:val="both"/>
        <w:rPr>
          <w:rFonts w:cs="David" w:hint="cs"/>
          <w:rtl/>
        </w:rPr>
      </w:pPr>
    </w:p>
    <w:p w14:paraId="25E5654F" w14:textId="77777777" w:rsidR="004B02E8" w:rsidRPr="004B02E8" w:rsidRDefault="004B02E8" w:rsidP="004B02E8">
      <w:pPr>
        <w:bidi/>
        <w:jc w:val="both"/>
        <w:rPr>
          <w:rFonts w:cs="David" w:hint="cs"/>
          <w:rtl/>
        </w:rPr>
      </w:pPr>
      <w:r w:rsidRPr="004B02E8">
        <w:rPr>
          <w:rFonts w:cs="David" w:hint="cs"/>
          <w:u w:val="single"/>
          <w:rtl/>
        </w:rPr>
        <w:t>אחמד טיבי:</w:t>
      </w:r>
    </w:p>
    <w:p w14:paraId="6C6C4DD4" w14:textId="77777777" w:rsidR="004B02E8" w:rsidRPr="004B02E8" w:rsidRDefault="004B02E8" w:rsidP="004B02E8">
      <w:pPr>
        <w:bidi/>
        <w:jc w:val="both"/>
        <w:rPr>
          <w:rFonts w:cs="David" w:hint="cs"/>
          <w:rtl/>
        </w:rPr>
      </w:pPr>
    </w:p>
    <w:p w14:paraId="11F2BED2" w14:textId="77777777" w:rsidR="004B02E8" w:rsidRPr="004B02E8" w:rsidRDefault="004B02E8" w:rsidP="004B02E8">
      <w:pPr>
        <w:bidi/>
        <w:jc w:val="both"/>
        <w:rPr>
          <w:rFonts w:cs="David" w:hint="cs"/>
          <w:rtl/>
        </w:rPr>
      </w:pPr>
      <w:r w:rsidRPr="004B02E8">
        <w:rPr>
          <w:rFonts w:cs="David" w:hint="cs"/>
          <w:rtl/>
        </w:rPr>
        <w:tab/>
        <w:t xml:space="preserve"> אנא לשקול את הצעתי. </w:t>
      </w:r>
    </w:p>
    <w:p w14:paraId="288F3B0F" w14:textId="77777777" w:rsidR="004B02E8" w:rsidRPr="004B02E8" w:rsidRDefault="004B02E8" w:rsidP="004B02E8">
      <w:pPr>
        <w:bidi/>
        <w:jc w:val="both"/>
        <w:rPr>
          <w:rFonts w:cs="David" w:hint="cs"/>
          <w:rtl/>
        </w:rPr>
      </w:pPr>
    </w:p>
    <w:p w14:paraId="19D96DD7" w14:textId="77777777" w:rsidR="004B02E8" w:rsidRPr="004B02E8" w:rsidRDefault="004B02E8" w:rsidP="004B02E8">
      <w:pPr>
        <w:bidi/>
        <w:jc w:val="both"/>
        <w:rPr>
          <w:rFonts w:cs="David" w:hint="cs"/>
          <w:u w:val="single"/>
          <w:rtl/>
        </w:rPr>
      </w:pPr>
      <w:r w:rsidRPr="004B02E8">
        <w:rPr>
          <w:rFonts w:cs="David" w:hint="cs"/>
          <w:u w:val="single"/>
          <w:rtl/>
        </w:rPr>
        <w:t xml:space="preserve">היו"ר זאב </w:t>
      </w:r>
      <w:proofErr w:type="spellStart"/>
      <w:r w:rsidRPr="004B02E8">
        <w:rPr>
          <w:rFonts w:cs="David" w:hint="cs"/>
          <w:u w:val="single"/>
          <w:rtl/>
        </w:rPr>
        <w:t>אלקין</w:t>
      </w:r>
      <w:proofErr w:type="spellEnd"/>
      <w:r w:rsidRPr="004B02E8">
        <w:rPr>
          <w:rFonts w:cs="David" w:hint="cs"/>
          <w:u w:val="single"/>
          <w:rtl/>
        </w:rPr>
        <w:t>:</w:t>
      </w:r>
    </w:p>
    <w:p w14:paraId="45579E35" w14:textId="77777777" w:rsidR="004B02E8" w:rsidRPr="004B02E8" w:rsidRDefault="004B02E8" w:rsidP="004B02E8">
      <w:pPr>
        <w:bidi/>
        <w:jc w:val="both"/>
        <w:rPr>
          <w:rFonts w:cs="David" w:hint="cs"/>
          <w:rtl/>
        </w:rPr>
      </w:pPr>
    </w:p>
    <w:p w14:paraId="4D5D2D92" w14:textId="77777777" w:rsidR="004B02E8" w:rsidRPr="004B02E8" w:rsidRDefault="004B02E8" w:rsidP="004B02E8">
      <w:pPr>
        <w:bidi/>
        <w:jc w:val="both"/>
        <w:rPr>
          <w:rFonts w:cs="David" w:hint="cs"/>
          <w:rtl/>
        </w:rPr>
      </w:pPr>
      <w:r w:rsidRPr="004B02E8">
        <w:rPr>
          <w:rFonts w:cs="David" w:hint="cs"/>
          <w:rtl/>
        </w:rPr>
        <w:tab/>
        <w:t xml:space="preserve"> אתה יכול להביא אותה להצבעה וועדת הכנסת תחליט. </w:t>
      </w:r>
    </w:p>
    <w:p w14:paraId="0AAA1D79" w14:textId="77777777" w:rsidR="004B02E8" w:rsidRPr="004B02E8" w:rsidRDefault="004B02E8" w:rsidP="004B02E8">
      <w:pPr>
        <w:bidi/>
        <w:jc w:val="both"/>
        <w:rPr>
          <w:rFonts w:cs="David" w:hint="cs"/>
          <w:rtl/>
        </w:rPr>
      </w:pPr>
    </w:p>
    <w:p w14:paraId="3B395FDB" w14:textId="77777777" w:rsidR="004B02E8" w:rsidRPr="004B02E8" w:rsidRDefault="004B02E8" w:rsidP="004B02E8">
      <w:pPr>
        <w:bidi/>
        <w:jc w:val="both"/>
        <w:rPr>
          <w:rFonts w:cs="David" w:hint="cs"/>
          <w:rtl/>
        </w:rPr>
      </w:pPr>
      <w:r w:rsidRPr="004B02E8">
        <w:rPr>
          <w:rFonts w:cs="David" w:hint="cs"/>
          <w:u w:val="single"/>
          <w:rtl/>
        </w:rPr>
        <w:t>נסים זאב:</w:t>
      </w:r>
    </w:p>
    <w:p w14:paraId="231F378A" w14:textId="77777777" w:rsidR="004B02E8" w:rsidRPr="004B02E8" w:rsidRDefault="004B02E8" w:rsidP="004B02E8">
      <w:pPr>
        <w:bidi/>
        <w:jc w:val="both"/>
        <w:rPr>
          <w:rFonts w:cs="David" w:hint="cs"/>
          <w:rtl/>
        </w:rPr>
      </w:pPr>
    </w:p>
    <w:p w14:paraId="7FA280F2" w14:textId="77777777" w:rsidR="004B02E8" w:rsidRPr="004B02E8" w:rsidRDefault="004B02E8" w:rsidP="004B02E8">
      <w:pPr>
        <w:bidi/>
        <w:jc w:val="both"/>
        <w:rPr>
          <w:rFonts w:cs="David" w:hint="cs"/>
          <w:rtl/>
        </w:rPr>
      </w:pPr>
      <w:r w:rsidRPr="004B02E8">
        <w:rPr>
          <w:rFonts w:cs="David" w:hint="cs"/>
          <w:rtl/>
        </w:rPr>
        <w:tab/>
        <w:t xml:space="preserve"> דברי טעם נראים, נשמעים ומשכנעים כאשר אתם לא  מלאים אותנו בדברים. לכן אני חושב שאנחנו עושים אתכם חסד בכך שאנחנו פוטרים אתכם מלדבר הרבה ולהתעייף, הרי אתם מעייפים את עצמכם.</w:t>
      </w:r>
    </w:p>
    <w:p w14:paraId="1839BFA0" w14:textId="77777777" w:rsidR="004B02E8" w:rsidRPr="004B02E8" w:rsidRDefault="004B02E8" w:rsidP="004B02E8">
      <w:pPr>
        <w:bidi/>
        <w:jc w:val="both"/>
        <w:rPr>
          <w:rFonts w:cs="David" w:hint="cs"/>
          <w:rtl/>
        </w:rPr>
      </w:pPr>
    </w:p>
    <w:p w14:paraId="7A790C67" w14:textId="77777777" w:rsidR="004B02E8" w:rsidRPr="004B02E8" w:rsidRDefault="004B02E8" w:rsidP="004B02E8">
      <w:pPr>
        <w:bidi/>
        <w:jc w:val="both"/>
        <w:rPr>
          <w:rFonts w:cs="David" w:hint="cs"/>
          <w:rtl/>
        </w:rPr>
      </w:pPr>
      <w:r w:rsidRPr="004B02E8">
        <w:rPr>
          <w:rFonts w:cs="David" w:hint="cs"/>
          <w:u w:val="single"/>
          <w:rtl/>
        </w:rPr>
        <w:t>אחמד טיבי:</w:t>
      </w:r>
    </w:p>
    <w:p w14:paraId="10DDBCDD" w14:textId="77777777" w:rsidR="004B02E8" w:rsidRPr="004B02E8" w:rsidRDefault="004B02E8" w:rsidP="004B02E8">
      <w:pPr>
        <w:bidi/>
        <w:jc w:val="both"/>
        <w:rPr>
          <w:rFonts w:cs="David" w:hint="cs"/>
          <w:rtl/>
        </w:rPr>
      </w:pPr>
    </w:p>
    <w:p w14:paraId="25A31E10" w14:textId="77777777" w:rsidR="004B02E8" w:rsidRPr="004B02E8" w:rsidRDefault="004B02E8" w:rsidP="004B02E8">
      <w:pPr>
        <w:bidi/>
        <w:jc w:val="both"/>
        <w:rPr>
          <w:rFonts w:cs="David" w:hint="cs"/>
          <w:rtl/>
        </w:rPr>
      </w:pPr>
      <w:r w:rsidRPr="004B02E8">
        <w:rPr>
          <w:rFonts w:cs="David" w:hint="cs"/>
          <w:rtl/>
        </w:rPr>
        <w:tab/>
        <w:t xml:space="preserve"> יש להודות לחבר הכנסת נסים זאב. </w:t>
      </w:r>
    </w:p>
    <w:p w14:paraId="7DC512FE" w14:textId="77777777" w:rsidR="004B02E8" w:rsidRPr="004B02E8" w:rsidRDefault="004B02E8" w:rsidP="004B02E8">
      <w:pPr>
        <w:bidi/>
        <w:jc w:val="both"/>
        <w:rPr>
          <w:rFonts w:cs="David" w:hint="cs"/>
          <w:rtl/>
        </w:rPr>
      </w:pPr>
    </w:p>
    <w:p w14:paraId="0C76898C" w14:textId="77777777" w:rsidR="004B02E8" w:rsidRPr="004B02E8" w:rsidRDefault="004B02E8" w:rsidP="004B02E8">
      <w:pPr>
        <w:bidi/>
        <w:jc w:val="both"/>
        <w:rPr>
          <w:rFonts w:cs="David" w:hint="cs"/>
          <w:rtl/>
        </w:rPr>
      </w:pPr>
      <w:r w:rsidRPr="004B02E8">
        <w:rPr>
          <w:rFonts w:cs="David" w:hint="cs"/>
          <w:u w:val="single"/>
          <w:rtl/>
        </w:rPr>
        <w:t>נסים זאב:</w:t>
      </w:r>
    </w:p>
    <w:p w14:paraId="3A87694C" w14:textId="77777777" w:rsidR="004B02E8" w:rsidRPr="004B02E8" w:rsidRDefault="004B02E8" w:rsidP="004B02E8">
      <w:pPr>
        <w:bidi/>
        <w:jc w:val="both"/>
        <w:rPr>
          <w:rFonts w:cs="David" w:hint="cs"/>
          <w:rtl/>
        </w:rPr>
      </w:pPr>
    </w:p>
    <w:p w14:paraId="77DF4D3E" w14:textId="77777777" w:rsidR="004B02E8" w:rsidRPr="004B02E8" w:rsidRDefault="004B02E8" w:rsidP="004B02E8">
      <w:pPr>
        <w:bidi/>
        <w:jc w:val="both"/>
        <w:rPr>
          <w:rFonts w:cs="David" w:hint="cs"/>
          <w:rtl/>
        </w:rPr>
      </w:pPr>
      <w:r w:rsidRPr="004B02E8">
        <w:rPr>
          <w:rFonts w:cs="David" w:hint="cs"/>
          <w:rtl/>
        </w:rPr>
        <w:tab/>
        <w:t xml:space="preserve"> אתה לא יכול להיות מזוכיסט, להכות את עצמך, להישאר ער בעל כורחך כל הלילה, רק כדי שאולי תזיק קצת למישהו מהקואליציה, הלא אתה בקושי שומע את עצמך ובקושי האופוזיציה שומעת אותך.  לכן, רבותי, תהיו הגיוניים, מאז ומעולם, גם בתקופה של אריק שרון, היו דיונים במשך כל הלילה, אבל בבוקר זה הסתיים. </w:t>
      </w:r>
    </w:p>
    <w:p w14:paraId="4CA32C0C" w14:textId="77777777" w:rsidR="004B02E8" w:rsidRPr="004B02E8" w:rsidRDefault="004B02E8" w:rsidP="004B02E8">
      <w:pPr>
        <w:bidi/>
        <w:jc w:val="both"/>
        <w:rPr>
          <w:rFonts w:cs="David" w:hint="cs"/>
          <w:rtl/>
        </w:rPr>
      </w:pPr>
    </w:p>
    <w:p w14:paraId="2ADDB130" w14:textId="77777777" w:rsidR="004B02E8" w:rsidRPr="004B02E8" w:rsidRDefault="004B02E8" w:rsidP="004B02E8">
      <w:pPr>
        <w:bidi/>
        <w:jc w:val="both"/>
        <w:rPr>
          <w:rFonts w:cs="David" w:hint="cs"/>
          <w:rtl/>
        </w:rPr>
      </w:pPr>
      <w:r w:rsidRPr="004B02E8">
        <w:rPr>
          <w:rFonts w:cs="David" w:hint="cs"/>
          <w:u w:val="single"/>
          <w:rtl/>
        </w:rPr>
        <w:t>יעקב  אדרי:</w:t>
      </w:r>
    </w:p>
    <w:p w14:paraId="15E33656" w14:textId="77777777" w:rsidR="004B02E8" w:rsidRPr="004B02E8" w:rsidRDefault="004B02E8" w:rsidP="004B02E8">
      <w:pPr>
        <w:bidi/>
        <w:ind w:firstLine="567"/>
        <w:jc w:val="both"/>
        <w:rPr>
          <w:rFonts w:cs="David" w:hint="cs"/>
          <w:rtl/>
        </w:rPr>
      </w:pPr>
    </w:p>
    <w:p w14:paraId="48A8480D" w14:textId="77777777" w:rsidR="004B02E8" w:rsidRPr="004B02E8" w:rsidRDefault="004B02E8" w:rsidP="004B02E8">
      <w:pPr>
        <w:bidi/>
        <w:jc w:val="both"/>
        <w:rPr>
          <w:rFonts w:cs="David" w:hint="cs"/>
          <w:rtl/>
        </w:rPr>
      </w:pPr>
      <w:r w:rsidRPr="004B02E8">
        <w:rPr>
          <w:rFonts w:cs="David" w:hint="cs"/>
          <w:rtl/>
        </w:rPr>
        <w:tab/>
        <w:t xml:space="preserve">זה בגלל שהתחשבנו, רצינו שתלכו לתפילת שחרית. </w:t>
      </w:r>
    </w:p>
    <w:p w14:paraId="7AE0E725" w14:textId="77777777" w:rsidR="004B02E8" w:rsidRPr="004B02E8" w:rsidRDefault="004B02E8" w:rsidP="004B02E8">
      <w:pPr>
        <w:bidi/>
        <w:jc w:val="both"/>
        <w:rPr>
          <w:rFonts w:cs="David" w:hint="cs"/>
          <w:rtl/>
        </w:rPr>
      </w:pPr>
    </w:p>
    <w:p w14:paraId="21108123" w14:textId="77777777" w:rsidR="004B02E8" w:rsidRDefault="004B02E8" w:rsidP="004B02E8">
      <w:pPr>
        <w:bidi/>
        <w:jc w:val="both"/>
        <w:rPr>
          <w:rFonts w:cs="David" w:hint="cs"/>
          <w:u w:val="single"/>
          <w:rtl/>
        </w:rPr>
      </w:pPr>
    </w:p>
    <w:p w14:paraId="1136D796" w14:textId="77777777" w:rsidR="004B02E8" w:rsidRDefault="004B02E8" w:rsidP="004B02E8">
      <w:pPr>
        <w:bidi/>
        <w:jc w:val="both"/>
        <w:rPr>
          <w:rFonts w:cs="David" w:hint="cs"/>
          <w:u w:val="single"/>
          <w:rtl/>
        </w:rPr>
      </w:pPr>
    </w:p>
    <w:p w14:paraId="7FF94DFC" w14:textId="77777777" w:rsidR="004B02E8" w:rsidRDefault="004B02E8" w:rsidP="004B02E8">
      <w:pPr>
        <w:bidi/>
        <w:jc w:val="both"/>
        <w:rPr>
          <w:rFonts w:cs="David" w:hint="cs"/>
          <w:u w:val="single"/>
          <w:rtl/>
        </w:rPr>
      </w:pPr>
    </w:p>
    <w:p w14:paraId="1A31BB1A" w14:textId="77777777" w:rsidR="004B02E8" w:rsidRPr="004B02E8" w:rsidRDefault="004B02E8" w:rsidP="004B02E8">
      <w:pPr>
        <w:bidi/>
        <w:jc w:val="both"/>
        <w:rPr>
          <w:rFonts w:cs="David" w:hint="cs"/>
          <w:rtl/>
        </w:rPr>
      </w:pPr>
      <w:r w:rsidRPr="004B02E8">
        <w:rPr>
          <w:rFonts w:cs="David" w:hint="cs"/>
          <w:u w:val="single"/>
          <w:rtl/>
        </w:rPr>
        <w:t>נסים זאב:</w:t>
      </w:r>
    </w:p>
    <w:p w14:paraId="00E3A659" w14:textId="77777777" w:rsidR="004B02E8" w:rsidRPr="004B02E8" w:rsidRDefault="004B02E8" w:rsidP="004B02E8">
      <w:pPr>
        <w:bidi/>
        <w:jc w:val="both"/>
        <w:rPr>
          <w:rFonts w:cs="David" w:hint="cs"/>
          <w:rtl/>
        </w:rPr>
      </w:pPr>
    </w:p>
    <w:p w14:paraId="387145E7" w14:textId="77777777" w:rsidR="004B02E8" w:rsidRPr="004B02E8" w:rsidRDefault="004B02E8" w:rsidP="004B02E8">
      <w:pPr>
        <w:bidi/>
        <w:jc w:val="both"/>
        <w:rPr>
          <w:rFonts w:cs="David" w:hint="cs"/>
          <w:rtl/>
        </w:rPr>
      </w:pPr>
      <w:r w:rsidRPr="004B02E8">
        <w:rPr>
          <w:rFonts w:cs="David" w:hint="cs"/>
          <w:rtl/>
        </w:rPr>
        <w:tab/>
        <w:t xml:space="preserve"> תאמין לי, אפשר למצות את הדיונים עד תום עם פטפטת של כל הלילה. אני אומר לך שאפילו אתם בעצמכם מכריחים את עצמכם לדבר. זו באמת העבודה, לאופוזיציה יש אג'נדה משלה, ותכניות משלה להלאות ולשגע וכמה שיותר לסחוב זמן, אבל גם זה צריך להיות בגבול הטעם הטוב. </w:t>
      </w:r>
    </w:p>
    <w:p w14:paraId="6C9370C7" w14:textId="77777777" w:rsidR="004B02E8" w:rsidRPr="004B02E8" w:rsidRDefault="004B02E8" w:rsidP="004B02E8">
      <w:pPr>
        <w:bidi/>
        <w:jc w:val="both"/>
        <w:rPr>
          <w:rFonts w:cs="David" w:hint="cs"/>
          <w:rtl/>
        </w:rPr>
      </w:pPr>
    </w:p>
    <w:p w14:paraId="6F5A80FF" w14:textId="77777777" w:rsidR="004B02E8" w:rsidRPr="004B02E8" w:rsidRDefault="004B02E8" w:rsidP="004B02E8">
      <w:pPr>
        <w:bidi/>
        <w:jc w:val="both"/>
        <w:rPr>
          <w:rFonts w:cs="David" w:hint="cs"/>
          <w:rtl/>
        </w:rPr>
      </w:pPr>
      <w:r w:rsidRPr="004B02E8">
        <w:rPr>
          <w:rFonts w:cs="David" w:hint="cs"/>
          <w:rtl/>
        </w:rPr>
        <w:tab/>
        <w:t xml:space="preserve">לכן אני מבקש ממך, אדוני היושב-ראש, שגם ההצבעות השמיות צריכות להיות בגבול הטעם הטוב. אפשר לקבוע את זה היום בוועדת הכנסת, נניח להחליט שיהיו מכסימום 20 הצבעות שמיות. </w:t>
      </w:r>
    </w:p>
    <w:p w14:paraId="7E139677" w14:textId="77777777" w:rsidR="004B02E8" w:rsidRPr="004B02E8" w:rsidRDefault="004B02E8" w:rsidP="004B02E8">
      <w:pPr>
        <w:bidi/>
        <w:jc w:val="both"/>
        <w:rPr>
          <w:rFonts w:cs="David" w:hint="cs"/>
          <w:rtl/>
        </w:rPr>
      </w:pPr>
    </w:p>
    <w:p w14:paraId="50805FB8" w14:textId="77777777" w:rsidR="004B02E8" w:rsidRPr="004B02E8" w:rsidRDefault="004B02E8" w:rsidP="004B02E8">
      <w:pPr>
        <w:bidi/>
        <w:jc w:val="both"/>
        <w:rPr>
          <w:rFonts w:cs="David" w:hint="cs"/>
          <w:u w:val="single"/>
          <w:rtl/>
        </w:rPr>
      </w:pPr>
      <w:r w:rsidRPr="004B02E8">
        <w:rPr>
          <w:rFonts w:cs="David" w:hint="cs"/>
          <w:u w:val="single"/>
          <w:rtl/>
        </w:rPr>
        <w:t xml:space="preserve">היו"ר זאב </w:t>
      </w:r>
      <w:proofErr w:type="spellStart"/>
      <w:r w:rsidRPr="004B02E8">
        <w:rPr>
          <w:rFonts w:cs="David" w:hint="cs"/>
          <w:u w:val="single"/>
          <w:rtl/>
        </w:rPr>
        <w:t>אלקין</w:t>
      </w:r>
      <w:proofErr w:type="spellEnd"/>
      <w:r w:rsidRPr="004B02E8">
        <w:rPr>
          <w:rFonts w:cs="David" w:hint="cs"/>
          <w:u w:val="single"/>
          <w:rtl/>
        </w:rPr>
        <w:t>:</w:t>
      </w:r>
    </w:p>
    <w:p w14:paraId="67E505DC" w14:textId="77777777" w:rsidR="004B02E8" w:rsidRPr="004B02E8" w:rsidRDefault="004B02E8" w:rsidP="004B02E8">
      <w:pPr>
        <w:bidi/>
        <w:jc w:val="both"/>
        <w:rPr>
          <w:rFonts w:cs="David" w:hint="cs"/>
          <w:rtl/>
        </w:rPr>
      </w:pPr>
    </w:p>
    <w:p w14:paraId="581EB7F7" w14:textId="77777777" w:rsidR="004B02E8" w:rsidRPr="004B02E8" w:rsidRDefault="004B02E8" w:rsidP="004B02E8">
      <w:pPr>
        <w:bidi/>
        <w:jc w:val="both"/>
        <w:rPr>
          <w:rFonts w:cs="David" w:hint="cs"/>
          <w:rtl/>
        </w:rPr>
      </w:pPr>
      <w:r w:rsidRPr="004B02E8">
        <w:rPr>
          <w:rFonts w:cs="David" w:hint="cs"/>
          <w:rtl/>
        </w:rPr>
        <w:tab/>
        <w:t xml:space="preserve"> הצעתי שבע הצבעות שמיות בחוק ההסדרים ושבע בחוק התקציב. </w:t>
      </w:r>
    </w:p>
    <w:p w14:paraId="2D845FEA" w14:textId="77777777" w:rsidR="004B02E8" w:rsidRPr="004B02E8" w:rsidRDefault="004B02E8" w:rsidP="004B02E8">
      <w:pPr>
        <w:bidi/>
        <w:jc w:val="both"/>
        <w:rPr>
          <w:rFonts w:cs="David" w:hint="cs"/>
          <w:rtl/>
        </w:rPr>
      </w:pPr>
    </w:p>
    <w:p w14:paraId="4A605E09" w14:textId="77777777" w:rsidR="004B02E8" w:rsidRPr="004B02E8" w:rsidRDefault="004B02E8" w:rsidP="004B02E8">
      <w:pPr>
        <w:bidi/>
        <w:jc w:val="both"/>
        <w:rPr>
          <w:rFonts w:cs="David" w:hint="cs"/>
          <w:rtl/>
        </w:rPr>
      </w:pPr>
      <w:r w:rsidRPr="004B02E8">
        <w:rPr>
          <w:rFonts w:cs="David" w:hint="cs"/>
          <w:u w:val="single"/>
          <w:rtl/>
        </w:rPr>
        <w:t>נסים זאב:</w:t>
      </w:r>
    </w:p>
    <w:p w14:paraId="6E046ACA" w14:textId="77777777" w:rsidR="004B02E8" w:rsidRPr="004B02E8" w:rsidRDefault="004B02E8" w:rsidP="004B02E8">
      <w:pPr>
        <w:bidi/>
        <w:jc w:val="both"/>
        <w:rPr>
          <w:rFonts w:cs="David" w:hint="cs"/>
          <w:rtl/>
        </w:rPr>
      </w:pPr>
    </w:p>
    <w:p w14:paraId="3A81BA53" w14:textId="77777777" w:rsidR="004B02E8" w:rsidRPr="004B02E8" w:rsidRDefault="004B02E8" w:rsidP="004B02E8">
      <w:pPr>
        <w:bidi/>
        <w:jc w:val="both"/>
        <w:rPr>
          <w:rFonts w:cs="David" w:hint="cs"/>
          <w:rtl/>
        </w:rPr>
      </w:pPr>
      <w:r w:rsidRPr="004B02E8">
        <w:rPr>
          <w:rFonts w:cs="David" w:hint="cs"/>
          <w:rtl/>
        </w:rPr>
        <w:tab/>
        <w:t xml:space="preserve"> מה שאתה מציע מקובל עליי. חשוב לומר שתמיד זה היה בהסכמה, אבל אם אין </w:t>
      </w:r>
      <w:r w:rsidRPr="004B02E8">
        <w:rPr>
          <w:rFonts w:cs="David"/>
          <w:rtl/>
        </w:rPr>
        <w:t>–</w:t>
      </w:r>
      <w:r w:rsidRPr="004B02E8">
        <w:rPr>
          <w:rFonts w:cs="David" w:hint="cs"/>
          <w:rtl/>
        </w:rPr>
        <w:t xml:space="preserve"> אין לנו ברירה. אנחנו לא יכולים לענות אחרים ולהתענות בעצמנו בגלל שלמישהו מתחשק לדבר אין-סוף. כולם יודעים שאנחנו לא רוצים לשנות כאן סדרי בראשית. </w:t>
      </w:r>
    </w:p>
    <w:p w14:paraId="1DD5CE35" w14:textId="77777777" w:rsidR="004B02E8" w:rsidRPr="004B02E8" w:rsidRDefault="004B02E8" w:rsidP="004B02E8">
      <w:pPr>
        <w:bidi/>
        <w:jc w:val="both"/>
        <w:rPr>
          <w:rFonts w:cs="David" w:hint="cs"/>
          <w:rtl/>
        </w:rPr>
      </w:pPr>
    </w:p>
    <w:p w14:paraId="2E5488BE" w14:textId="77777777" w:rsidR="004B02E8" w:rsidRPr="004B02E8" w:rsidRDefault="004B02E8" w:rsidP="004B02E8">
      <w:pPr>
        <w:bidi/>
        <w:jc w:val="both"/>
        <w:rPr>
          <w:rFonts w:cs="David" w:hint="cs"/>
          <w:rtl/>
        </w:rPr>
      </w:pPr>
    </w:p>
    <w:p w14:paraId="7C0EB16B" w14:textId="77777777" w:rsidR="004B02E8" w:rsidRPr="004B02E8" w:rsidRDefault="004B02E8" w:rsidP="004B02E8">
      <w:pPr>
        <w:bidi/>
        <w:jc w:val="both"/>
        <w:rPr>
          <w:rFonts w:cs="David" w:hint="cs"/>
          <w:rtl/>
        </w:rPr>
      </w:pPr>
      <w:r w:rsidRPr="004B02E8">
        <w:rPr>
          <w:rFonts w:cs="David" w:hint="cs"/>
          <w:u w:val="single"/>
          <w:rtl/>
        </w:rPr>
        <w:t xml:space="preserve">מנחם אליעזר </w:t>
      </w:r>
      <w:proofErr w:type="spellStart"/>
      <w:r w:rsidRPr="004B02E8">
        <w:rPr>
          <w:rFonts w:cs="David" w:hint="cs"/>
          <w:u w:val="single"/>
          <w:rtl/>
        </w:rPr>
        <w:t>מוזס</w:t>
      </w:r>
      <w:proofErr w:type="spellEnd"/>
      <w:r w:rsidRPr="004B02E8">
        <w:rPr>
          <w:rFonts w:cs="David" w:hint="cs"/>
          <w:u w:val="single"/>
          <w:rtl/>
        </w:rPr>
        <w:t>:</w:t>
      </w:r>
    </w:p>
    <w:p w14:paraId="5AB95240" w14:textId="77777777" w:rsidR="004B02E8" w:rsidRPr="004B02E8" w:rsidRDefault="004B02E8" w:rsidP="004B02E8">
      <w:pPr>
        <w:bidi/>
        <w:jc w:val="both"/>
        <w:rPr>
          <w:rFonts w:cs="David" w:hint="cs"/>
          <w:rtl/>
        </w:rPr>
      </w:pPr>
    </w:p>
    <w:p w14:paraId="12954F2C" w14:textId="77777777" w:rsidR="004B02E8" w:rsidRPr="004B02E8" w:rsidRDefault="004B02E8" w:rsidP="004B02E8">
      <w:pPr>
        <w:bidi/>
        <w:jc w:val="both"/>
        <w:rPr>
          <w:rFonts w:cs="David" w:hint="cs"/>
          <w:rtl/>
        </w:rPr>
      </w:pPr>
      <w:r w:rsidRPr="004B02E8">
        <w:rPr>
          <w:rFonts w:cs="David" w:hint="cs"/>
          <w:rtl/>
        </w:rPr>
        <w:tab/>
        <w:t xml:space="preserve">אני מתחבר לדברים שאמר חבר הכנסת נסים זאב. לפני פסח היו דיונים ארוכים, ישבנו כאן כל הלילה וכולם התענו סתם, ישבו על הספות רדומים. רוב חברי הכנסת לא היו, ישנו, ממש עינו אותנו. זה לא מגיע לנו. אנחנו מבקשים מהיושב-ראש שהדיון יסתיים בשבע-שמונה בבוקר, נצא להתפלל תפילת שחרית ואחר כך יתחילו את ההצבעות. לא ייתכן לקיים דיון רצוף של 48 שעות. </w:t>
      </w:r>
    </w:p>
    <w:p w14:paraId="050B105F" w14:textId="77777777" w:rsidR="004B02E8" w:rsidRPr="004B02E8" w:rsidRDefault="004B02E8" w:rsidP="004B02E8">
      <w:pPr>
        <w:bidi/>
        <w:jc w:val="both"/>
        <w:rPr>
          <w:rFonts w:cs="David" w:hint="cs"/>
          <w:rtl/>
        </w:rPr>
      </w:pPr>
    </w:p>
    <w:p w14:paraId="147FC7A2" w14:textId="77777777" w:rsidR="004B02E8" w:rsidRPr="004B02E8" w:rsidRDefault="004B02E8" w:rsidP="004B02E8">
      <w:pPr>
        <w:bidi/>
        <w:jc w:val="both"/>
        <w:rPr>
          <w:rFonts w:cs="David" w:hint="cs"/>
          <w:rtl/>
        </w:rPr>
      </w:pPr>
      <w:r w:rsidRPr="004B02E8">
        <w:rPr>
          <w:rFonts w:cs="David" w:hint="cs"/>
          <w:u w:val="single"/>
          <w:rtl/>
        </w:rPr>
        <w:t>יעקב  אדרי:</w:t>
      </w:r>
    </w:p>
    <w:p w14:paraId="051A5165" w14:textId="77777777" w:rsidR="004B02E8" w:rsidRPr="004B02E8" w:rsidRDefault="004B02E8" w:rsidP="004B02E8">
      <w:pPr>
        <w:bidi/>
        <w:ind w:firstLine="567"/>
        <w:jc w:val="both"/>
        <w:rPr>
          <w:rFonts w:cs="David" w:hint="cs"/>
          <w:rtl/>
        </w:rPr>
      </w:pPr>
    </w:p>
    <w:p w14:paraId="5DB1445D" w14:textId="77777777" w:rsidR="004B02E8" w:rsidRPr="004B02E8" w:rsidRDefault="004B02E8" w:rsidP="004B02E8">
      <w:pPr>
        <w:bidi/>
        <w:jc w:val="both"/>
        <w:rPr>
          <w:rFonts w:cs="David" w:hint="cs"/>
          <w:rtl/>
        </w:rPr>
      </w:pPr>
      <w:r w:rsidRPr="004B02E8">
        <w:rPr>
          <w:rFonts w:cs="David" w:hint="cs"/>
          <w:rtl/>
        </w:rPr>
        <w:tab/>
        <w:t xml:space="preserve">רואים שמר </w:t>
      </w:r>
      <w:proofErr w:type="spellStart"/>
      <w:r w:rsidRPr="004B02E8">
        <w:rPr>
          <w:rFonts w:cs="David" w:hint="cs"/>
          <w:rtl/>
        </w:rPr>
        <w:t>מוזס</w:t>
      </w:r>
      <w:proofErr w:type="spellEnd"/>
      <w:r w:rsidRPr="004B02E8">
        <w:rPr>
          <w:rFonts w:cs="David" w:hint="cs"/>
          <w:rtl/>
        </w:rPr>
        <w:t xml:space="preserve"> חדש בכנסת. אני מכבד אותך מאוד, אבל הגעת עכשיו לשיאים חדשים </w:t>
      </w:r>
      <w:r w:rsidRPr="004B02E8">
        <w:rPr>
          <w:rFonts w:cs="David"/>
          <w:rtl/>
        </w:rPr>
        <w:t>–</w:t>
      </w:r>
      <w:r w:rsidRPr="004B02E8">
        <w:rPr>
          <w:rFonts w:cs="David" w:hint="cs"/>
          <w:rtl/>
        </w:rPr>
        <w:t xml:space="preserve"> בוא נעשה תפילת שחרית, אחר כך ניתן גם למוסלמים להתפלל ונסגור את העסק. </w:t>
      </w:r>
    </w:p>
    <w:p w14:paraId="74989839" w14:textId="77777777" w:rsidR="004B02E8" w:rsidRPr="004B02E8" w:rsidRDefault="004B02E8" w:rsidP="004B02E8">
      <w:pPr>
        <w:bidi/>
        <w:jc w:val="both"/>
        <w:rPr>
          <w:rFonts w:cs="David" w:hint="cs"/>
          <w:rtl/>
        </w:rPr>
      </w:pPr>
    </w:p>
    <w:p w14:paraId="1D14A6E3" w14:textId="77777777" w:rsidR="004B02E8" w:rsidRPr="004B02E8" w:rsidRDefault="004B02E8" w:rsidP="004B02E8">
      <w:pPr>
        <w:bidi/>
        <w:jc w:val="both"/>
        <w:rPr>
          <w:rFonts w:cs="David" w:hint="cs"/>
          <w:u w:val="single"/>
          <w:rtl/>
        </w:rPr>
      </w:pPr>
      <w:r w:rsidRPr="004B02E8">
        <w:rPr>
          <w:rFonts w:cs="David" w:hint="cs"/>
          <w:u w:val="single"/>
          <w:rtl/>
        </w:rPr>
        <w:t xml:space="preserve">היו"ר זאב </w:t>
      </w:r>
      <w:proofErr w:type="spellStart"/>
      <w:r w:rsidRPr="004B02E8">
        <w:rPr>
          <w:rFonts w:cs="David" w:hint="cs"/>
          <w:u w:val="single"/>
          <w:rtl/>
        </w:rPr>
        <w:t>אלקין</w:t>
      </w:r>
      <w:proofErr w:type="spellEnd"/>
      <w:r w:rsidRPr="004B02E8">
        <w:rPr>
          <w:rFonts w:cs="David" w:hint="cs"/>
          <w:u w:val="single"/>
          <w:rtl/>
        </w:rPr>
        <w:t>:</w:t>
      </w:r>
    </w:p>
    <w:p w14:paraId="3C5326C2" w14:textId="77777777" w:rsidR="004B02E8" w:rsidRPr="004B02E8" w:rsidRDefault="004B02E8" w:rsidP="004B02E8">
      <w:pPr>
        <w:bidi/>
        <w:jc w:val="both"/>
        <w:rPr>
          <w:rFonts w:cs="David" w:hint="cs"/>
          <w:rtl/>
        </w:rPr>
      </w:pPr>
    </w:p>
    <w:p w14:paraId="5D02C794" w14:textId="77777777" w:rsidR="004B02E8" w:rsidRPr="004B02E8" w:rsidRDefault="004B02E8" w:rsidP="004B02E8">
      <w:pPr>
        <w:bidi/>
        <w:jc w:val="both"/>
        <w:rPr>
          <w:rFonts w:cs="David" w:hint="cs"/>
          <w:rtl/>
        </w:rPr>
      </w:pPr>
      <w:r w:rsidRPr="004B02E8">
        <w:rPr>
          <w:rFonts w:cs="David" w:hint="cs"/>
          <w:rtl/>
        </w:rPr>
        <w:tab/>
        <w:t xml:space="preserve"> אני מבקש מהיועצת המשפטית של הוועדה להתייחס. אני מניח שעיקר ההתייחסות צריכה להיות לגבי הנושא של הצבעות שמיות וסעיף 131.</w:t>
      </w:r>
    </w:p>
    <w:p w14:paraId="4EAF5035" w14:textId="77777777" w:rsidR="004B02E8" w:rsidRPr="004B02E8" w:rsidRDefault="004B02E8" w:rsidP="004B02E8">
      <w:pPr>
        <w:bidi/>
        <w:jc w:val="both"/>
        <w:rPr>
          <w:rFonts w:cs="David" w:hint="cs"/>
          <w:rtl/>
        </w:rPr>
      </w:pPr>
    </w:p>
    <w:p w14:paraId="36A4DA1F" w14:textId="77777777" w:rsidR="004B02E8" w:rsidRPr="004B02E8" w:rsidRDefault="004B02E8" w:rsidP="004B02E8">
      <w:pPr>
        <w:bidi/>
        <w:jc w:val="both"/>
        <w:rPr>
          <w:rFonts w:cs="David" w:hint="cs"/>
          <w:rtl/>
        </w:rPr>
      </w:pPr>
      <w:r w:rsidRPr="004B02E8">
        <w:rPr>
          <w:rFonts w:cs="David" w:hint="cs"/>
          <w:u w:val="single"/>
          <w:rtl/>
        </w:rPr>
        <w:t>שלמה מולה:</w:t>
      </w:r>
    </w:p>
    <w:p w14:paraId="6D509B12" w14:textId="77777777" w:rsidR="004B02E8" w:rsidRPr="004B02E8" w:rsidRDefault="004B02E8" w:rsidP="004B02E8">
      <w:pPr>
        <w:bidi/>
        <w:jc w:val="both"/>
        <w:rPr>
          <w:rFonts w:cs="David" w:hint="cs"/>
          <w:rtl/>
        </w:rPr>
      </w:pPr>
    </w:p>
    <w:p w14:paraId="4859EA24" w14:textId="77777777" w:rsidR="004B02E8" w:rsidRPr="004B02E8" w:rsidRDefault="004B02E8" w:rsidP="004B02E8">
      <w:pPr>
        <w:bidi/>
        <w:jc w:val="both"/>
        <w:rPr>
          <w:rFonts w:cs="David" w:hint="cs"/>
          <w:rtl/>
        </w:rPr>
      </w:pPr>
      <w:r w:rsidRPr="004B02E8">
        <w:rPr>
          <w:rFonts w:cs="David" w:hint="cs"/>
          <w:rtl/>
        </w:rPr>
        <w:tab/>
        <w:t xml:space="preserve"> אני מבקש התייחסות גם לגבי סעיף 148. </w:t>
      </w:r>
    </w:p>
    <w:p w14:paraId="3C78306F" w14:textId="77777777" w:rsidR="004B02E8" w:rsidRPr="004B02E8" w:rsidRDefault="004B02E8" w:rsidP="004B02E8">
      <w:pPr>
        <w:bidi/>
        <w:jc w:val="both"/>
        <w:rPr>
          <w:rFonts w:cs="David" w:hint="cs"/>
          <w:rtl/>
        </w:rPr>
      </w:pPr>
    </w:p>
    <w:p w14:paraId="69E6E57E" w14:textId="77777777" w:rsidR="004B02E8" w:rsidRPr="004B02E8" w:rsidRDefault="004B02E8" w:rsidP="004B02E8">
      <w:pPr>
        <w:bidi/>
        <w:jc w:val="both"/>
        <w:rPr>
          <w:rFonts w:cs="David" w:hint="cs"/>
          <w:rtl/>
        </w:rPr>
      </w:pPr>
      <w:r w:rsidRPr="004B02E8">
        <w:rPr>
          <w:rFonts w:cs="David" w:hint="cs"/>
          <w:u w:val="single"/>
          <w:rtl/>
        </w:rPr>
        <w:t xml:space="preserve">מנחם אליעזר </w:t>
      </w:r>
      <w:proofErr w:type="spellStart"/>
      <w:r w:rsidRPr="004B02E8">
        <w:rPr>
          <w:rFonts w:cs="David" w:hint="cs"/>
          <w:u w:val="single"/>
          <w:rtl/>
        </w:rPr>
        <w:t>מוזס</w:t>
      </w:r>
      <w:proofErr w:type="spellEnd"/>
      <w:r w:rsidRPr="004B02E8">
        <w:rPr>
          <w:rFonts w:cs="David" w:hint="cs"/>
          <w:u w:val="single"/>
          <w:rtl/>
        </w:rPr>
        <w:t>:</w:t>
      </w:r>
    </w:p>
    <w:p w14:paraId="59FF0470" w14:textId="77777777" w:rsidR="004B02E8" w:rsidRPr="004B02E8" w:rsidRDefault="004B02E8" w:rsidP="004B02E8">
      <w:pPr>
        <w:bidi/>
        <w:jc w:val="both"/>
        <w:rPr>
          <w:rFonts w:cs="David" w:hint="cs"/>
          <w:rtl/>
        </w:rPr>
      </w:pPr>
    </w:p>
    <w:p w14:paraId="275A2B95" w14:textId="77777777" w:rsidR="004B02E8" w:rsidRPr="004B02E8" w:rsidRDefault="004B02E8" w:rsidP="004B02E8">
      <w:pPr>
        <w:bidi/>
        <w:jc w:val="both"/>
        <w:rPr>
          <w:rFonts w:cs="David" w:hint="cs"/>
          <w:rtl/>
        </w:rPr>
      </w:pPr>
      <w:r w:rsidRPr="004B02E8">
        <w:rPr>
          <w:rFonts w:cs="David" w:hint="cs"/>
          <w:rtl/>
        </w:rPr>
        <w:tab/>
        <w:t xml:space="preserve"> אני יודע ש-148 </w:t>
      </w:r>
      <w:proofErr w:type="spellStart"/>
      <w:r w:rsidRPr="004B02E8">
        <w:rPr>
          <w:rFonts w:cs="David" w:hint="cs"/>
          <w:rtl/>
        </w:rPr>
        <w:t>בגימטריה</w:t>
      </w:r>
      <w:proofErr w:type="spellEnd"/>
      <w:r w:rsidRPr="004B02E8">
        <w:rPr>
          <w:rFonts w:cs="David" w:hint="cs"/>
          <w:rtl/>
        </w:rPr>
        <w:t xml:space="preserve"> זה "קמח". אם אין קמח, אין תורה. </w:t>
      </w:r>
    </w:p>
    <w:p w14:paraId="4946C660" w14:textId="77777777" w:rsidR="004B02E8" w:rsidRPr="004B02E8" w:rsidRDefault="004B02E8" w:rsidP="004B02E8">
      <w:pPr>
        <w:bidi/>
        <w:jc w:val="both"/>
        <w:rPr>
          <w:rFonts w:cs="David" w:hint="cs"/>
          <w:rtl/>
        </w:rPr>
      </w:pPr>
    </w:p>
    <w:p w14:paraId="3B352326" w14:textId="77777777" w:rsidR="004B02E8" w:rsidRPr="004B02E8" w:rsidRDefault="004B02E8" w:rsidP="004B02E8">
      <w:pPr>
        <w:bidi/>
        <w:jc w:val="both"/>
        <w:rPr>
          <w:rFonts w:cs="David" w:hint="cs"/>
          <w:rtl/>
        </w:rPr>
      </w:pPr>
      <w:r w:rsidRPr="004B02E8">
        <w:rPr>
          <w:rFonts w:cs="David" w:hint="cs"/>
          <w:u w:val="single"/>
          <w:rtl/>
        </w:rPr>
        <w:t>ארבל אסטרחן:</w:t>
      </w:r>
    </w:p>
    <w:p w14:paraId="00922D38" w14:textId="77777777" w:rsidR="004B02E8" w:rsidRPr="004B02E8" w:rsidRDefault="004B02E8" w:rsidP="004B02E8">
      <w:pPr>
        <w:bidi/>
        <w:jc w:val="both"/>
        <w:rPr>
          <w:rFonts w:cs="David" w:hint="cs"/>
          <w:rtl/>
        </w:rPr>
      </w:pPr>
    </w:p>
    <w:p w14:paraId="02DD6A9B" w14:textId="77777777" w:rsidR="004B02E8" w:rsidRDefault="004B02E8" w:rsidP="004B02E8">
      <w:pPr>
        <w:bidi/>
        <w:jc w:val="both"/>
        <w:rPr>
          <w:rFonts w:cs="David" w:hint="cs"/>
          <w:rtl/>
        </w:rPr>
      </w:pPr>
      <w:r w:rsidRPr="004B02E8">
        <w:rPr>
          <w:rFonts w:cs="David" w:hint="cs"/>
          <w:rtl/>
        </w:rPr>
        <w:tab/>
        <w:t xml:space="preserve"> לחברי הכנסת שלא היו בדיונים מהסוג הזה אני אזכיר מהם הסעיפים שנזרקים כל הזמן לחלל </w:t>
      </w:r>
      <w:r w:rsidRPr="004B02E8">
        <w:rPr>
          <w:rFonts w:cs="David"/>
          <w:rtl/>
        </w:rPr>
        <w:t>–</w:t>
      </w:r>
      <w:r w:rsidRPr="004B02E8">
        <w:rPr>
          <w:rFonts w:cs="David" w:hint="cs"/>
          <w:rtl/>
        </w:rPr>
        <w:t xml:space="preserve"> 131 ו-148.  בעצם כל תכליתו של הדיון הזה היא לסטות מסדרי הדיון הרגילים. אם היו דנים פה בהתאם לסדרי הדיון הרגילים - חמש דקות לכל מסתייג, סדר ההצבעות וכל 20 חברי כנסת יכולים לבקש הצעות שמיות - אז לא היה צורך בדיון הזה. התקנון בא ומאפשר לוועדת </w:t>
      </w:r>
    </w:p>
    <w:p w14:paraId="034F64B3" w14:textId="77777777" w:rsidR="004B02E8" w:rsidRDefault="004B02E8" w:rsidP="004B02E8">
      <w:pPr>
        <w:bidi/>
        <w:jc w:val="both"/>
        <w:rPr>
          <w:rFonts w:cs="David" w:hint="cs"/>
          <w:rtl/>
        </w:rPr>
      </w:pPr>
    </w:p>
    <w:p w14:paraId="17D6E255" w14:textId="77777777" w:rsidR="004B02E8" w:rsidRDefault="004B02E8" w:rsidP="004B02E8">
      <w:pPr>
        <w:bidi/>
        <w:jc w:val="both"/>
        <w:rPr>
          <w:rFonts w:cs="David" w:hint="cs"/>
          <w:rtl/>
        </w:rPr>
      </w:pPr>
    </w:p>
    <w:p w14:paraId="29B5A407" w14:textId="77777777" w:rsidR="004B02E8" w:rsidRDefault="004B02E8" w:rsidP="004B02E8">
      <w:pPr>
        <w:bidi/>
        <w:jc w:val="both"/>
        <w:rPr>
          <w:rFonts w:cs="David" w:hint="cs"/>
          <w:rtl/>
        </w:rPr>
      </w:pPr>
    </w:p>
    <w:p w14:paraId="38627669" w14:textId="77777777" w:rsidR="004B02E8" w:rsidRPr="004B02E8" w:rsidRDefault="004B02E8" w:rsidP="004B02E8">
      <w:pPr>
        <w:bidi/>
        <w:jc w:val="both"/>
        <w:rPr>
          <w:rFonts w:cs="David" w:hint="cs"/>
          <w:rtl/>
        </w:rPr>
      </w:pPr>
      <w:r w:rsidRPr="004B02E8">
        <w:rPr>
          <w:rFonts w:cs="David" w:hint="cs"/>
          <w:rtl/>
        </w:rPr>
        <w:t xml:space="preserve">הכנסת לקבוע סדרי דיון מיוחדים כאשר מדובר בדיוק במקרים האלה </w:t>
      </w:r>
      <w:r w:rsidRPr="004B02E8">
        <w:rPr>
          <w:rFonts w:cs="David"/>
          <w:rtl/>
        </w:rPr>
        <w:t>–</w:t>
      </w:r>
      <w:r w:rsidRPr="004B02E8">
        <w:rPr>
          <w:rFonts w:cs="David" w:hint="cs"/>
          <w:rtl/>
        </w:rPr>
        <w:t xml:space="preserve"> בחוק התקציב וחוק ההסדרים </w:t>
      </w:r>
      <w:r w:rsidRPr="004B02E8">
        <w:rPr>
          <w:rFonts w:cs="David"/>
          <w:rtl/>
        </w:rPr>
        <w:t>–</w:t>
      </w:r>
      <w:r w:rsidRPr="004B02E8">
        <w:rPr>
          <w:rFonts w:cs="David" w:hint="cs"/>
          <w:rtl/>
        </w:rPr>
        <w:t xml:space="preserve"> כשהרעיון הוא שוועדת הכנסת באמת תמצא איזשהו איזון </w:t>
      </w:r>
      <w:r w:rsidRPr="004B02E8">
        <w:rPr>
          <w:rFonts w:cs="David"/>
          <w:rtl/>
        </w:rPr>
        <w:t>–</w:t>
      </w:r>
      <w:r w:rsidRPr="004B02E8">
        <w:rPr>
          <w:rFonts w:cs="David" w:hint="cs"/>
          <w:rtl/>
        </w:rPr>
        <w:t xml:space="preserve"> מצד אחד לאפשר דיון רציני ומעמיק, לאפשר לחברי הכנסת לנמק, לשכנע, ומצד אחר למנוע התארכות של הדיון, התארכות מלאכותית, כאשר כל המטרה היא רק להאריך את הדיון. ועדת הכנסת צריכה למצוא פה את נקודת האיזון. הרעיון הוא כן לנסות ולהיצמד כמה שיותר להוראות התקנון הקבועות. </w:t>
      </w:r>
    </w:p>
    <w:p w14:paraId="34657A21" w14:textId="77777777" w:rsidR="004B02E8" w:rsidRPr="004B02E8" w:rsidRDefault="004B02E8" w:rsidP="004B02E8">
      <w:pPr>
        <w:bidi/>
        <w:jc w:val="both"/>
        <w:rPr>
          <w:rFonts w:cs="David" w:hint="cs"/>
          <w:rtl/>
        </w:rPr>
      </w:pPr>
    </w:p>
    <w:p w14:paraId="340B119D" w14:textId="77777777" w:rsidR="004B02E8" w:rsidRPr="004B02E8" w:rsidRDefault="004B02E8" w:rsidP="004B02E8">
      <w:pPr>
        <w:bidi/>
        <w:jc w:val="both"/>
        <w:rPr>
          <w:rFonts w:cs="David" w:hint="cs"/>
          <w:rtl/>
        </w:rPr>
      </w:pPr>
      <w:r w:rsidRPr="004B02E8">
        <w:rPr>
          <w:rFonts w:cs="David" w:hint="cs"/>
          <w:rtl/>
        </w:rPr>
        <w:tab/>
        <w:t xml:space="preserve">מבחינת הצבעות אישיות, היום התקנון לא קובע כל הגבלה. לכאורה בכל נושא שיש עליו הצבעה, יכולים 20 חברי כנסת, בהתאם לסעיף 62 לתקנון, לבקש הצבעה שמית. </w:t>
      </w:r>
    </w:p>
    <w:p w14:paraId="27AF94C5" w14:textId="77777777" w:rsidR="004B02E8" w:rsidRPr="004B02E8" w:rsidRDefault="004B02E8" w:rsidP="004B02E8">
      <w:pPr>
        <w:bidi/>
        <w:jc w:val="both"/>
        <w:rPr>
          <w:rFonts w:cs="David" w:hint="cs"/>
          <w:rtl/>
        </w:rPr>
      </w:pPr>
    </w:p>
    <w:p w14:paraId="15EB1027" w14:textId="77777777" w:rsidR="004B02E8" w:rsidRPr="004B02E8" w:rsidRDefault="004B02E8" w:rsidP="004B02E8">
      <w:pPr>
        <w:bidi/>
        <w:jc w:val="both"/>
        <w:rPr>
          <w:rFonts w:cs="David" w:hint="cs"/>
          <w:u w:val="single"/>
          <w:rtl/>
        </w:rPr>
      </w:pPr>
      <w:r w:rsidRPr="004B02E8">
        <w:rPr>
          <w:rFonts w:cs="David" w:hint="cs"/>
          <w:u w:val="single"/>
          <w:rtl/>
        </w:rPr>
        <w:t xml:space="preserve">היו"ר זאב </w:t>
      </w:r>
      <w:proofErr w:type="spellStart"/>
      <w:r w:rsidRPr="004B02E8">
        <w:rPr>
          <w:rFonts w:cs="David" w:hint="cs"/>
          <w:u w:val="single"/>
          <w:rtl/>
        </w:rPr>
        <w:t>אלקין</w:t>
      </w:r>
      <w:proofErr w:type="spellEnd"/>
      <w:r w:rsidRPr="004B02E8">
        <w:rPr>
          <w:rFonts w:cs="David" w:hint="cs"/>
          <w:u w:val="single"/>
          <w:rtl/>
        </w:rPr>
        <w:t>:</w:t>
      </w:r>
    </w:p>
    <w:p w14:paraId="75D75FB0" w14:textId="77777777" w:rsidR="004B02E8" w:rsidRPr="004B02E8" w:rsidRDefault="004B02E8" w:rsidP="004B02E8">
      <w:pPr>
        <w:bidi/>
        <w:jc w:val="both"/>
        <w:rPr>
          <w:rFonts w:cs="David" w:hint="cs"/>
          <w:rtl/>
        </w:rPr>
      </w:pPr>
    </w:p>
    <w:p w14:paraId="627ED3A1" w14:textId="77777777" w:rsidR="004B02E8" w:rsidRPr="004B02E8" w:rsidRDefault="004B02E8" w:rsidP="004B02E8">
      <w:pPr>
        <w:bidi/>
        <w:jc w:val="both"/>
        <w:rPr>
          <w:rFonts w:cs="David" w:hint="cs"/>
          <w:rtl/>
        </w:rPr>
      </w:pPr>
      <w:r w:rsidRPr="004B02E8">
        <w:rPr>
          <w:rFonts w:cs="David" w:hint="cs"/>
          <w:rtl/>
        </w:rPr>
        <w:tab/>
        <w:t xml:space="preserve"> סעיף 62(ב).</w:t>
      </w:r>
    </w:p>
    <w:p w14:paraId="3689A885" w14:textId="77777777" w:rsidR="004B02E8" w:rsidRPr="004B02E8" w:rsidRDefault="004B02E8" w:rsidP="004B02E8">
      <w:pPr>
        <w:bidi/>
        <w:jc w:val="both"/>
        <w:rPr>
          <w:rFonts w:cs="David" w:hint="cs"/>
          <w:rtl/>
        </w:rPr>
      </w:pPr>
    </w:p>
    <w:p w14:paraId="5A12D8C5" w14:textId="77777777" w:rsidR="004B02E8" w:rsidRPr="004B02E8" w:rsidRDefault="004B02E8" w:rsidP="004B02E8">
      <w:pPr>
        <w:bidi/>
        <w:jc w:val="both"/>
        <w:rPr>
          <w:rFonts w:cs="David" w:hint="cs"/>
          <w:rtl/>
        </w:rPr>
      </w:pPr>
      <w:r w:rsidRPr="004B02E8">
        <w:rPr>
          <w:rFonts w:cs="David" w:hint="cs"/>
          <w:u w:val="single"/>
          <w:rtl/>
        </w:rPr>
        <w:t>יעקב  אדרי:</w:t>
      </w:r>
    </w:p>
    <w:p w14:paraId="2012F155" w14:textId="77777777" w:rsidR="004B02E8" w:rsidRPr="004B02E8" w:rsidRDefault="004B02E8" w:rsidP="004B02E8">
      <w:pPr>
        <w:bidi/>
        <w:ind w:firstLine="567"/>
        <w:jc w:val="both"/>
        <w:rPr>
          <w:rFonts w:cs="David" w:hint="cs"/>
          <w:rtl/>
        </w:rPr>
      </w:pPr>
    </w:p>
    <w:p w14:paraId="11C115B6" w14:textId="77777777" w:rsidR="004B02E8" w:rsidRPr="004B02E8" w:rsidRDefault="004B02E8" w:rsidP="004B02E8">
      <w:pPr>
        <w:bidi/>
        <w:ind w:firstLine="567"/>
        <w:jc w:val="both"/>
        <w:rPr>
          <w:rFonts w:cs="David" w:hint="cs"/>
          <w:rtl/>
        </w:rPr>
      </w:pPr>
      <w:r w:rsidRPr="004B02E8">
        <w:rPr>
          <w:rFonts w:cs="David" w:hint="cs"/>
          <w:rtl/>
        </w:rPr>
        <w:t xml:space="preserve">אדוני היושב-ראש, אני רואה שאתה מתמצא, רק שאת מספר הסעיף הזה לא שמעתי ממך. </w:t>
      </w:r>
    </w:p>
    <w:p w14:paraId="376A93B3" w14:textId="77777777" w:rsidR="004B02E8" w:rsidRPr="004B02E8" w:rsidRDefault="004B02E8" w:rsidP="004B02E8">
      <w:pPr>
        <w:bidi/>
        <w:ind w:firstLine="567"/>
        <w:jc w:val="both"/>
        <w:rPr>
          <w:rFonts w:cs="David" w:hint="cs"/>
          <w:rtl/>
        </w:rPr>
      </w:pPr>
    </w:p>
    <w:p w14:paraId="0EB116CB" w14:textId="77777777" w:rsidR="004B02E8" w:rsidRPr="004B02E8" w:rsidRDefault="004B02E8" w:rsidP="004B02E8">
      <w:pPr>
        <w:bidi/>
        <w:jc w:val="both"/>
        <w:rPr>
          <w:rFonts w:cs="David" w:hint="cs"/>
          <w:u w:val="single"/>
          <w:rtl/>
        </w:rPr>
      </w:pPr>
      <w:r w:rsidRPr="004B02E8">
        <w:rPr>
          <w:rFonts w:cs="David" w:hint="cs"/>
          <w:u w:val="single"/>
          <w:rtl/>
        </w:rPr>
        <w:t xml:space="preserve">היו"ר זאב </w:t>
      </w:r>
      <w:proofErr w:type="spellStart"/>
      <w:r w:rsidRPr="004B02E8">
        <w:rPr>
          <w:rFonts w:cs="David" w:hint="cs"/>
          <w:u w:val="single"/>
          <w:rtl/>
        </w:rPr>
        <w:t>אלקין</w:t>
      </w:r>
      <w:proofErr w:type="spellEnd"/>
      <w:r w:rsidRPr="004B02E8">
        <w:rPr>
          <w:rFonts w:cs="David" w:hint="cs"/>
          <w:u w:val="single"/>
          <w:rtl/>
        </w:rPr>
        <w:t>:</w:t>
      </w:r>
    </w:p>
    <w:p w14:paraId="3AC41847" w14:textId="77777777" w:rsidR="004B02E8" w:rsidRPr="004B02E8" w:rsidRDefault="004B02E8" w:rsidP="004B02E8">
      <w:pPr>
        <w:bidi/>
        <w:jc w:val="both"/>
        <w:rPr>
          <w:rFonts w:cs="David" w:hint="cs"/>
          <w:rtl/>
        </w:rPr>
      </w:pPr>
    </w:p>
    <w:p w14:paraId="0FE42DEB" w14:textId="77777777" w:rsidR="004B02E8" w:rsidRPr="004B02E8" w:rsidRDefault="004B02E8" w:rsidP="004B02E8">
      <w:pPr>
        <w:bidi/>
        <w:ind w:firstLine="567"/>
        <w:jc w:val="both"/>
        <w:rPr>
          <w:rFonts w:cs="David" w:hint="cs"/>
          <w:rtl/>
        </w:rPr>
      </w:pPr>
      <w:r w:rsidRPr="004B02E8">
        <w:rPr>
          <w:rFonts w:cs="David" w:hint="cs"/>
          <w:rtl/>
        </w:rPr>
        <w:t>הקראתי את זה, לא הקשבת. כשדיברתי על ההצעה שלי להצבעות שמיות אמרתי: "... לפי בקשת חברי הכנסת, כאמור בסעיף 62(ב)".</w:t>
      </w:r>
    </w:p>
    <w:p w14:paraId="3FC246D8" w14:textId="77777777" w:rsidR="004B02E8" w:rsidRPr="004B02E8" w:rsidRDefault="004B02E8" w:rsidP="004B02E8">
      <w:pPr>
        <w:bidi/>
        <w:ind w:firstLine="567"/>
        <w:jc w:val="both"/>
        <w:rPr>
          <w:rFonts w:cs="David" w:hint="cs"/>
          <w:rtl/>
        </w:rPr>
      </w:pPr>
    </w:p>
    <w:p w14:paraId="1B24A855" w14:textId="77777777" w:rsidR="004B02E8" w:rsidRPr="004B02E8" w:rsidRDefault="004B02E8" w:rsidP="004B02E8">
      <w:pPr>
        <w:bidi/>
        <w:jc w:val="both"/>
        <w:rPr>
          <w:rFonts w:cs="David" w:hint="cs"/>
          <w:rtl/>
        </w:rPr>
      </w:pPr>
      <w:r w:rsidRPr="004B02E8">
        <w:rPr>
          <w:rFonts w:cs="David" w:hint="cs"/>
          <w:u w:val="single"/>
          <w:rtl/>
        </w:rPr>
        <w:t>יעקב  אדרי:</w:t>
      </w:r>
    </w:p>
    <w:p w14:paraId="685A92E1" w14:textId="77777777" w:rsidR="004B02E8" w:rsidRPr="004B02E8" w:rsidRDefault="004B02E8" w:rsidP="004B02E8">
      <w:pPr>
        <w:bidi/>
        <w:ind w:firstLine="567"/>
        <w:jc w:val="both"/>
        <w:rPr>
          <w:rFonts w:cs="David" w:hint="cs"/>
          <w:rtl/>
        </w:rPr>
      </w:pPr>
    </w:p>
    <w:p w14:paraId="75C19EF2" w14:textId="77777777" w:rsidR="004B02E8" w:rsidRPr="004B02E8" w:rsidRDefault="004B02E8" w:rsidP="004B02E8">
      <w:pPr>
        <w:bidi/>
        <w:ind w:firstLine="567"/>
        <w:jc w:val="both"/>
        <w:rPr>
          <w:rFonts w:cs="David" w:hint="cs"/>
          <w:rtl/>
        </w:rPr>
      </w:pPr>
      <w:r w:rsidRPr="004B02E8">
        <w:rPr>
          <w:rFonts w:cs="David" w:hint="cs"/>
          <w:rtl/>
        </w:rPr>
        <w:t xml:space="preserve">אתה אומר את זה על הקרח. כלומר, יש בתקנון, אבל אנחנו נתעלם מזה. </w:t>
      </w:r>
    </w:p>
    <w:p w14:paraId="1FFBA89F" w14:textId="77777777" w:rsidR="004B02E8" w:rsidRPr="004B02E8" w:rsidRDefault="004B02E8" w:rsidP="004B02E8">
      <w:pPr>
        <w:bidi/>
        <w:ind w:firstLine="567"/>
        <w:jc w:val="both"/>
        <w:rPr>
          <w:rFonts w:cs="David" w:hint="cs"/>
          <w:rtl/>
        </w:rPr>
      </w:pPr>
    </w:p>
    <w:p w14:paraId="1480953C" w14:textId="77777777" w:rsidR="004B02E8" w:rsidRPr="004B02E8" w:rsidRDefault="004B02E8" w:rsidP="004B02E8">
      <w:pPr>
        <w:bidi/>
        <w:ind w:firstLine="567"/>
        <w:jc w:val="both"/>
        <w:rPr>
          <w:rFonts w:cs="David" w:hint="cs"/>
          <w:rtl/>
        </w:rPr>
      </w:pPr>
    </w:p>
    <w:p w14:paraId="23E9DE7D" w14:textId="77777777" w:rsidR="004B02E8" w:rsidRPr="004B02E8" w:rsidRDefault="004B02E8" w:rsidP="004B02E8">
      <w:pPr>
        <w:bidi/>
        <w:jc w:val="both"/>
        <w:rPr>
          <w:rFonts w:cs="David" w:hint="cs"/>
          <w:u w:val="single"/>
          <w:rtl/>
        </w:rPr>
      </w:pPr>
      <w:r w:rsidRPr="004B02E8">
        <w:rPr>
          <w:rFonts w:cs="David" w:hint="cs"/>
          <w:u w:val="single"/>
          <w:rtl/>
        </w:rPr>
        <w:t xml:space="preserve">היו"ר זאב </w:t>
      </w:r>
      <w:proofErr w:type="spellStart"/>
      <w:r w:rsidRPr="004B02E8">
        <w:rPr>
          <w:rFonts w:cs="David" w:hint="cs"/>
          <w:u w:val="single"/>
          <w:rtl/>
        </w:rPr>
        <w:t>אלקין</w:t>
      </w:r>
      <w:proofErr w:type="spellEnd"/>
      <w:r w:rsidRPr="004B02E8">
        <w:rPr>
          <w:rFonts w:cs="David" w:hint="cs"/>
          <w:u w:val="single"/>
          <w:rtl/>
        </w:rPr>
        <w:t>:</w:t>
      </w:r>
    </w:p>
    <w:p w14:paraId="5E092405" w14:textId="77777777" w:rsidR="004B02E8" w:rsidRPr="004B02E8" w:rsidRDefault="004B02E8" w:rsidP="004B02E8">
      <w:pPr>
        <w:bidi/>
        <w:jc w:val="both"/>
        <w:rPr>
          <w:rFonts w:cs="David" w:hint="cs"/>
          <w:rtl/>
        </w:rPr>
      </w:pPr>
    </w:p>
    <w:p w14:paraId="1FB7C004" w14:textId="77777777" w:rsidR="004B02E8" w:rsidRPr="004B02E8" w:rsidRDefault="004B02E8" w:rsidP="004B02E8">
      <w:pPr>
        <w:bidi/>
        <w:ind w:firstLine="567"/>
        <w:jc w:val="both"/>
        <w:rPr>
          <w:rFonts w:cs="David" w:hint="cs"/>
          <w:rtl/>
        </w:rPr>
      </w:pPr>
      <w:r w:rsidRPr="004B02E8">
        <w:rPr>
          <w:rFonts w:cs="David" w:hint="cs"/>
          <w:rtl/>
        </w:rPr>
        <w:t>בשביל זה יש את סעיף 131.</w:t>
      </w:r>
    </w:p>
    <w:p w14:paraId="674E1804" w14:textId="77777777" w:rsidR="004B02E8" w:rsidRPr="004B02E8" w:rsidRDefault="004B02E8" w:rsidP="004B02E8">
      <w:pPr>
        <w:bidi/>
        <w:ind w:firstLine="567"/>
        <w:jc w:val="both"/>
        <w:rPr>
          <w:rFonts w:cs="David" w:hint="cs"/>
          <w:rtl/>
        </w:rPr>
      </w:pPr>
    </w:p>
    <w:p w14:paraId="39FC44FE" w14:textId="77777777" w:rsidR="004B02E8" w:rsidRPr="004B02E8" w:rsidRDefault="004B02E8" w:rsidP="004B02E8">
      <w:pPr>
        <w:bidi/>
        <w:jc w:val="both"/>
        <w:rPr>
          <w:rFonts w:cs="David" w:hint="cs"/>
          <w:rtl/>
        </w:rPr>
      </w:pPr>
      <w:r w:rsidRPr="004B02E8">
        <w:rPr>
          <w:rFonts w:cs="David" w:hint="cs"/>
          <w:u w:val="single"/>
          <w:rtl/>
        </w:rPr>
        <w:t>ארבל אסטרחן:</w:t>
      </w:r>
    </w:p>
    <w:p w14:paraId="1DEFA190" w14:textId="77777777" w:rsidR="004B02E8" w:rsidRPr="004B02E8" w:rsidRDefault="004B02E8" w:rsidP="004B02E8">
      <w:pPr>
        <w:bidi/>
        <w:jc w:val="both"/>
        <w:rPr>
          <w:rFonts w:cs="David" w:hint="cs"/>
          <w:rtl/>
        </w:rPr>
      </w:pPr>
    </w:p>
    <w:p w14:paraId="0D15CA43" w14:textId="77777777" w:rsidR="004B02E8" w:rsidRPr="004B02E8" w:rsidRDefault="004B02E8" w:rsidP="004B02E8">
      <w:pPr>
        <w:bidi/>
        <w:ind w:firstLine="567"/>
        <w:jc w:val="both"/>
        <w:rPr>
          <w:rFonts w:cs="David" w:hint="cs"/>
          <w:rtl/>
        </w:rPr>
      </w:pPr>
      <w:r w:rsidRPr="004B02E8">
        <w:rPr>
          <w:rFonts w:cs="David" w:hint="cs"/>
          <w:rtl/>
        </w:rPr>
        <w:t xml:space="preserve">אותו סעיף מאפשר ל-20 חברי כנסת או גם לממשלה לבקש הצבעה אישית. </w:t>
      </w:r>
    </w:p>
    <w:p w14:paraId="17FD219E" w14:textId="77777777" w:rsidR="004B02E8" w:rsidRPr="004B02E8" w:rsidRDefault="004B02E8" w:rsidP="004B02E8">
      <w:pPr>
        <w:bidi/>
        <w:ind w:firstLine="567"/>
        <w:jc w:val="both"/>
        <w:rPr>
          <w:rFonts w:cs="David" w:hint="cs"/>
          <w:rtl/>
        </w:rPr>
      </w:pPr>
    </w:p>
    <w:p w14:paraId="64FF637E" w14:textId="77777777" w:rsidR="004B02E8" w:rsidRPr="004B02E8" w:rsidRDefault="004B02E8" w:rsidP="004B02E8">
      <w:pPr>
        <w:bidi/>
        <w:ind w:firstLine="567"/>
        <w:jc w:val="both"/>
        <w:rPr>
          <w:rFonts w:cs="David" w:hint="cs"/>
          <w:rtl/>
        </w:rPr>
      </w:pPr>
      <w:r w:rsidRPr="004B02E8">
        <w:rPr>
          <w:rFonts w:cs="David" w:hint="cs"/>
          <w:rtl/>
        </w:rPr>
        <w:t xml:space="preserve">סעיף 131 שהוא הסעיף העיקרי שלפיו מתקיים הדיון אומר כך: בדיון על תקציב המדינה ובמקרים אחרים יוצאים מן הכלל </w:t>
      </w:r>
      <w:r w:rsidRPr="004B02E8">
        <w:rPr>
          <w:rFonts w:cs="David"/>
          <w:rtl/>
        </w:rPr>
        <w:t>–</w:t>
      </w:r>
      <w:r w:rsidRPr="004B02E8">
        <w:rPr>
          <w:rFonts w:cs="David" w:hint="cs"/>
          <w:rtl/>
        </w:rPr>
        <w:t xml:space="preserve"> ובוודאי חוק ההסדרים נכנס לפה </w:t>
      </w:r>
      <w:r w:rsidRPr="004B02E8">
        <w:rPr>
          <w:rFonts w:cs="David"/>
          <w:rtl/>
        </w:rPr>
        <w:t>–</w:t>
      </w:r>
      <w:r w:rsidRPr="004B02E8">
        <w:rPr>
          <w:rFonts w:cs="David" w:hint="cs"/>
          <w:rtl/>
        </w:rPr>
        <w:t xml:space="preserve"> רשאית ועדת הכנסת לקבוע סדרי דיון מיוחדים. המשמעות היא שהיא יכולה לסטות מהוראות התקנון. כלומר, רואים הוראה שאומרת דבר מסוים והוועדה יכולה לקבוע דבר אחר. </w:t>
      </w:r>
    </w:p>
    <w:p w14:paraId="3498C259" w14:textId="77777777" w:rsidR="004B02E8" w:rsidRPr="004B02E8" w:rsidRDefault="004B02E8" w:rsidP="004B02E8">
      <w:pPr>
        <w:bidi/>
        <w:ind w:firstLine="567"/>
        <w:jc w:val="both"/>
        <w:rPr>
          <w:rFonts w:cs="David" w:hint="cs"/>
          <w:rtl/>
        </w:rPr>
      </w:pPr>
    </w:p>
    <w:p w14:paraId="6364A78C" w14:textId="77777777" w:rsidR="004B02E8" w:rsidRPr="004B02E8" w:rsidRDefault="004B02E8" w:rsidP="004B02E8">
      <w:pPr>
        <w:bidi/>
        <w:jc w:val="both"/>
        <w:rPr>
          <w:rFonts w:cs="David" w:hint="cs"/>
          <w:rtl/>
        </w:rPr>
      </w:pPr>
      <w:r w:rsidRPr="004B02E8">
        <w:rPr>
          <w:rFonts w:cs="David" w:hint="cs"/>
          <w:u w:val="single"/>
          <w:rtl/>
        </w:rPr>
        <w:t>יעקב  אדרי:</w:t>
      </w:r>
    </w:p>
    <w:p w14:paraId="277C902F" w14:textId="77777777" w:rsidR="004B02E8" w:rsidRPr="004B02E8" w:rsidRDefault="004B02E8" w:rsidP="004B02E8">
      <w:pPr>
        <w:bidi/>
        <w:ind w:firstLine="567"/>
        <w:jc w:val="both"/>
        <w:rPr>
          <w:rFonts w:cs="David" w:hint="cs"/>
          <w:rtl/>
        </w:rPr>
      </w:pPr>
    </w:p>
    <w:p w14:paraId="70B42B3F" w14:textId="77777777" w:rsidR="004B02E8" w:rsidRPr="004B02E8" w:rsidRDefault="004B02E8" w:rsidP="004B02E8">
      <w:pPr>
        <w:bidi/>
        <w:ind w:firstLine="567"/>
        <w:jc w:val="both"/>
        <w:rPr>
          <w:rFonts w:cs="David" w:hint="cs"/>
          <w:rtl/>
        </w:rPr>
      </w:pPr>
      <w:r w:rsidRPr="004B02E8">
        <w:rPr>
          <w:rFonts w:cs="David" w:hint="cs"/>
          <w:rtl/>
        </w:rPr>
        <w:t>כלומר, סעיף 131 גובר על סעיף 62.</w:t>
      </w:r>
    </w:p>
    <w:p w14:paraId="4AEBF75D" w14:textId="77777777" w:rsidR="004B02E8" w:rsidRPr="004B02E8" w:rsidRDefault="004B02E8" w:rsidP="004B02E8">
      <w:pPr>
        <w:bidi/>
        <w:ind w:firstLine="567"/>
        <w:jc w:val="both"/>
        <w:rPr>
          <w:rFonts w:cs="David" w:hint="cs"/>
          <w:rtl/>
        </w:rPr>
      </w:pPr>
    </w:p>
    <w:p w14:paraId="597D7EC7" w14:textId="77777777" w:rsidR="004B02E8" w:rsidRPr="004B02E8" w:rsidRDefault="004B02E8" w:rsidP="004B02E8">
      <w:pPr>
        <w:bidi/>
        <w:jc w:val="both"/>
        <w:rPr>
          <w:rFonts w:cs="David" w:hint="cs"/>
          <w:rtl/>
        </w:rPr>
      </w:pPr>
      <w:r w:rsidRPr="004B02E8">
        <w:rPr>
          <w:rFonts w:cs="David" w:hint="cs"/>
          <w:u w:val="single"/>
          <w:rtl/>
        </w:rPr>
        <w:t>חיים אורון:</w:t>
      </w:r>
    </w:p>
    <w:p w14:paraId="3E7589E2" w14:textId="77777777" w:rsidR="004B02E8" w:rsidRPr="004B02E8" w:rsidRDefault="004B02E8" w:rsidP="004B02E8">
      <w:pPr>
        <w:bidi/>
        <w:jc w:val="both"/>
        <w:rPr>
          <w:rFonts w:cs="David" w:hint="cs"/>
          <w:rtl/>
        </w:rPr>
      </w:pPr>
    </w:p>
    <w:p w14:paraId="3E378B07" w14:textId="77777777" w:rsidR="004B02E8" w:rsidRPr="004B02E8" w:rsidRDefault="004B02E8" w:rsidP="004B02E8">
      <w:pPr>
        <w:bidi/>
        <w:ind w:firstLine="567"/>
        <w:jc w:val="both"/>
        <w:rPr>
          <w:rFonts w:cs="David" w:hint="cs"/>
          <w:rtl/>
        </w:rPr>
      </w:pPr>
      <w:r w:rsidRPr="004B02E8">
        <w:rPr>
          <w:rFonts w:cs="David" w:hint="cs"/>
          <w:rtl/>
        </w:rPr>
        <w:t xml:space="preserve">ו-148 גובר על 131. אז תפעילו את 148. </w:t>
      </w:r>
    </w:p>
    <w:p w14:paraId="73DD62E8" w14:textId="77777777" w:rsidR="004B02E8" w:rsidRPr="004B02E8" w:rsidRDefault="004B02E8" w:rsidP="004B02E8">
      <w:pPr>
        <w:bidi/>
        <w:ind w:firstLine="567"/>
        <w:jc w:val="both"/>
        <w:rPr>
          <w:rFonts w:cs="David" w:hint="cs"/>
          <w:rtl/>
        </w:rPr>
      </w:pPr>
    </w:p>
    <w:p w14:paraId="0F28568B" w14:textId="77777777" w:rsidR="004B02E8" w:rsidRPr="004B02E8" w:rsidRDefault="004B02E8" w:rsidP="004B02E8">
      <w:pPr>
        <w:bidi/>
        <w:jc w:val="both"/>
        <w:rPr>
          <w:rFonts w:cs="David" w:hint="cs"/>
          <w:u w:val="single"/>
          <w:rtl/>
        </w:rPr>
      </w:pPr>
      <w:r w:rsidRPr="004B02E8">
        <w:rPr>
          <w:rFonts w:cs="David" w:hint="cs"/>
          <w:u w:val="single"/>
          <w:rtl/>
        </w:rPr>
        <w:t xml:space="preserve">היו"ר זאב </w:t>
      </w:r>
      <w:proofErr w:type="spellStart"/>
      <w:r w:rsidRPr="004B02E8">
        <w:rPr>
          <w:rFonts w:cs="David" w:hint="cs"/>
          <w:u w:val="single"/>
          <w:rtl/>
        </w:rPr>
        <w:t>אלקין</w:t>
      </w:r>
      <w:proofErr w:type="spellEnd"/>
      <w:r w:rsidRPr="004B02E8">
        <w:rPr>
          <w:rFonts w:cs="David" w:hint="cs"/>
          <w:u w:val="single"/>
          <w:rtl/>
        </w:rPr>
        <w:t>:</w:t>
      </w:r>
    </w:p>
    <w:p w14:paraId="198CDA81" w14:textId="77777777" w:rsidR="004B02E8" w:rsidRPr="004B02E8" w:rsidRDefault="004B02E8" w:rsidP="004B02E8">
      <w:pPr>
        <w:bidi/>
        <w:jc w:val="both"/>
        <w:rPr>
          <w:rFonts w:cs="David" w:hint="cs"/>
          <w:rtl/>
        </w:rPr>
      </w:pPr>
    </w:p>
    <w:p w14:paraId="4BA74FB1" w14:textId="77777777" w:rsidR="004B02E8" w:rsidRPr="004B02E8" w:rsidRDefault="004B02E8" w:rsidP="004B02E8">
      <w:pPr>
        <w:bidi/>
        <w:ind w:firstLine="567"/>
        <w:jc w:val="both"/>
        <w:rPr>
          <w:rFonts w:cs="David" w:hint="cs"/>
          <w:rtl/>
        </w:rPr>
      </w:pPr>
      <w:r w:rsidRPr="004B02E8">
        <w:rPr>
          <w:rFonts w:cs="David" w:hint="cs"/>
          <w:rtl/>
        </w:rPr>
        <w:t xml:space="preserve">חבר הכנסת אורון, לצערי הגעת לקראת סוף דבריה של היועצת המשפטית, היא דיברה כבר בעניין. </w:t>
      </w:r>
    </w:p>
    <w:p w14:paraId="6CA9286B" w14:textId="77777777" w:rsidR="004B02E8" w:rsidRDefault="004B02E8" w:rsidP="004B02E8">
      <w:pPr>
        <w:bidi/>
        <w:jc w:val="both"/>
        <w:rPr>
          <w:rFonts w:cs="David" w:hint="cs"/>
          <w:rtl/>
        </w:rPr>
      </w:pPr>
    </w:p>
    <w:p w14:paraId="30807906" w14:textId="77777777" w:rsidR="004B02E8" w:rsidRDefault="004B02E8" w:rsidP="004B02E8">
      <w:pPr>
        <w:bidi/>
        <w:jc w:val="both"/>
        <w:rPr>
          <w:rFonts w:cs="David" w:hint="cs"/>
          <w:rtl/>
        </w:rPr>
      </w:pPr>
    </w:p>
    <w:p w14:paraId="4BAFA13D" w14:textId="77777777" w:rsidR="004B02E8" w:rsidRDefault="004B02E8" w:rsidP="004B02E8">
      <w:pPr>
        <w:bidi/>
        <w:jc w:val="both"/>
        <w:rPr>
          <w:rFonts w:cs="David" w:hint="cs"/>
          <w:rtl/>
        </w:rPr>
      </w:pPr>
    </w:p>
    <w:p w14:paraId="2BC974A2" w14:textId="77777777" w:rsidR="004B02E8" w:rsidRDefault="004B02E8" w:rsidP="004B02E8">
      <w:pPr>
        <w:bidi/>
        <w:jc w:val="both"/>
        <w:rPr>
          <w:rFonts w:cs="David" w:hint="cs"/>
          <w:rtl/>
        </w:rPr>
      </w:pPr>
    </w:p>
    <w:p w14:paraId="6A8C2BAA" w14:textId="77777777" w:rsidR="004B02E8" w:rsidRDefault="004B02E8" w:rsidP="004B02E8">
      <w:pPr>
        <w:bidi/>
        <w:jc w:val="both"/>
        <w:rPr>
          <w:rFonts w:cs="David" w:hint="cs"/>
          <w:rtl/>
        </w:rPr>
      </w:pPr>
    </w:p>
    <w:p w14:paraId="1E73F72B" w14:textId="77777777" w:rsidR="004B02E8" w:rsidRDefault="004B02E8" w:rsidP="004B02E8">
      <w:pPr>
        <w:bidi/>
        <w:jc w:val="both"/>
        <w:rPr>
          <w:rFonts w:cs="David" w:hint="cs"/>
          <w:rtl/>
        </w:rPr>
      </w:pPr>
    </w:p>
    <w:p w14:paraId="61DE015D" w14:textId="77777777" w:rsidR="004B02E8" w:rsidRPr="004B02E8" w:rsidRDefault="004B02E8" w:rsidP="004B02E8">
      <w:pPr>
        <w:bidi/>
        <w:jc w:val="both"/>
        <w:rPr>
          <w:rFonts w:cs="David" w:hint="cs"/>
          <w:rtl/>
        </w:rPr>
      </w:pPr>
      <w:r w:rsidRPr="004B02E8">
        <w:rPr>
          <w:rFonts w:cs="David" w:hint="cs"/>
          <w:u w:val="single"/>
          <w:rtl/>
        </w:rPr>
        <w:t>ארבל אסטרחן:</w:t>
      </w:r>
    </w:p>
    <w:p w14:paraId="1CE73756" w14:textId="77777777" w:rsidR="004B02E8" w:rsidRPr="004B02E8" w:rsidRDefault="004B02E8" w:rsidP="004B02E8">
      <w:pPr>
        <w:bidi/>
        <w:jc w:val="both"/>
        <w:rPr>
          <w:rFonts w:cs="David" w:hint="cs"/>
          <w:rtl/>
        </w:rPr>
      </w:pPr>
    </w:p>
    <w:p w14:paraId="6D429CF4" w14:textId="77777777" w:rsidR="004B02E8" w:rsidRPr="004B02E8" w:rsidRDefault="004B02E8" w:rsidP="004B02E8">
      <w:pPr>
        <w:bidi/>
        <w:ind w:firstLine="567"/>
        <w:jc w:val="both"/>
        <w:rPr>
          <w:rFonts w:cs="David" w:hint="cs"/>
          <w:rtl/>
        </w:rPr>
      </w:pPr>
      <w:r w:rsidRPr="004B02E8">
        <w:rPr>
          <w:rFonts w:cs="David" w:hint="cs"/>
          <w:rtl/>
        </w:rPr>
        <w:t xml:space="preserve">סעיף 148 הוא סעיף שתמיד מאפשר לסטות מהתקנון. הוא אומר: הכנסת לא תדון בשום עניין בצורת דיון החורגת מהוראות התקנון או מהתקדימים, אלא אם כן דנה והחליטה ועדת הכנסת על כך. כלומר, הסעיף הזה ממש מאפשר חריגה מוחלטת, אבל על-פי הנוהג והנוהל הוא מחייב הסכמה פה אחד בוועדת הכנסת. סעיף 131 לא מחייב את זה. </w:t>
      </w:r>
    </w:p>
    <w:p w14:paraId="2F8C3E1E" w14:textId="77777777" w:rsidR="004B02E8" w:rsidRPr="004B02E8" w:rsidRDefault="004B02E8" w:rsidP="004B02E8">
      <w:pPr>
        <w:bidi/>
        <w:ind w:firstLine="567"/>
        <w:jc w:val="both"/>
        <w:rPr>
          <w:rFonts w:cs="David" w:hint="cs"/>
          <w:rtl/>
        </w:rPr>
      </w:pPr>
    </w:p>
    <w:p w14:paraId="3237D9F1" w14:textId="77777777" w:rsidR="004B02E8" w:rsidRPr="004B02E8" w:rsidRDefault="004B02E8" w:rsidP="004B02E8">
      <w:pPr>
        <w:bidi/>
        <w:jc w:val="both"/>
        <w:rPr>
          <w:rFonts w:cs="David" w:hint="cs"/>
          <w:rtl/>
        </w:rPr>
      </w:pPr>
      <w:r w:rsidRPr="004B02E8">
        <w:rPr>
          <w:rFonts w:cs="David" w:hint="cs"/>
          <w:u w:val="single"/>
          <w:rtl/>
        </w:rPr>
        <w:t>יעקב  אדרי:</w:t>
      </w:r>
    </w:p>
    <w:p w14:paraId="23B0D29C" w14:textId="77777777" w:rsidR="004B02E8" w:rsidRPr="004B02E8" w:rsidRDefault="004B02E8" w:rsidP="004B02E8">
      <w:pPr>
        <w:bidi/>
        <w:ind w:firstLine="567"/>
        <w:jc w:val="both"/>
        <w:rPr>
          <w:rFonts w:cs="David" w:hint="cs"/>
          <w:rtl/>
        </w:rPr>
      </w:pPr>
    </w:p>
    <w:p w14:paraId="518C7F44" w14:textId="77777777" w:rsidR="004B02E8" w:rsidRPr="004B02E8" w:rsidRDefault="004B02E8" w:rsidP="004B02E8">
      <w:pPr>
        <w:bidi/>
        <w:ind w:firstLine="567"/>
        <w:jc w:val="both"/>
        <w:rPr>
          <w:rFonts w:cs="David" w:hint="cs"/>
          <w:rtl/>
        </w:rPr>
      </w:pPr>
      <w:r w:rsidRPr="004B02E8">
        <w:rPr>
          <w:rFonts w:cs="David" w:hint="cs"/>
          <w:rtl/>
        </w:rPr>
        <w:t xml:space="preserve">אני חושב שסעיף 62 הוא הרף התחתון של סעיף 131. </w:t>
      </w:r>
    </w:p>
    <w:p w14:paraId="15FB3051" w14:textId="77777777" w:rsidR="004B02E8" w:rsidRPr="004B02E8" w:rsidRDefault="004B02E8" w:rsidP="004B02E8">
      <w:pPr>
        <w:bidi/>
        <w:ind w:firstLine="567"/>
        <w:jc w:val="both"/>
        <w:rPr>
          <w:rFonts w:cs="David" w:hint="cs"/>
          <w:rtl/>
        </w:rPr>
      </w:pPr>
    </w:p>
    <w:p w14:paraId="60795A62" w14:textId="77777777" w:rsidR="004B02E8" w:rsidRPr="004B02E8" w:rsidRDefault="004B02E8" w:rsidP="004B02E8">
      <w:pPr>
        <w:bidi/>
        <w:jc w:val="both"/>
        <w:rPr>
          <w:rFonts w:cs="David" w:hint="cs"/>
          <w:rtl/>
        </w:rPr>
      </w:pPr>
      <w:r w:rsidRPr="004B02E8">
        <w:rPr>
          <w:rFonts w:cs="David" w:hint="cs"/>
          <w:u w:val="single"/>
          <w:rtl/>
        </w:rPr>
        <w:t>ארבל אסטרחן:</w:t>
      </w:r>
    </w:p>
    <w:p w14:paraId="2A8D3BF7" w14:textId="77777777" w:rsidR="004B02E8" w:rsidRPr="004B02E8" w:rsidRDefault="004B02E8" w:rsidP="004B02E8">
      <w:pPr>
        <w:bidi/>
        <w:jc w:val="both"/>
        <w:rPr>
          <w:rFonts w:cs="David" w:hint="cs"/>
          <w:rtl/>
        </w:rPr>
      </w:pPr>
    </w:p>
    <w:p w14:paraId="07424ED2" w14:textId="77777777" w:rsidR="004B02E8" w:rsidRPr="004B02E8" w:rsidRDefault="004B02E8" w:rsidP="004B02E8">
      <w:pPr>
        <w:bidi/>
        <w:ind w:firstLine="567"/>
        <w:jc w:val="both"/>
        <w:rPr>
          <w:rFonts w:cs="David" w:hint="cs"/>
          <w:rtl/>
        </w:rPr>
      </w:pPr>
      <w:r w:rsidRPr="004B02E8">
        <w:rPr>
          <w:rFonts w:cs="David" w:hint="cs"/>
          <w:rtl/>
        </w:rPr>
        <w:t xml:space="preserve">אני מסכימה בגלל שזו דרך ההצבעה. אני מסכימה שקל יותר לסטות בדיון </w:t>
      </w:r>
      <w:r w:rsidRPr="004B02E8">
        <w:rPr>
          <w:rFonts w:cs="David"/>
          <w:rtl/>
        </w:rPr>
        <w:t>–</w:t>
      </w:r>
      <w:r w:rsidRPr="004B02E8">
        <w:rPr>
          <w:rFonts w:cs="David" w:hint="cs"/>
          <w:rtl/>
        </w:rPr>
        <w:t xml:space="preserve"> מבחינת כמה זמן נותנים וכד' </w:t>
      </w:r>
      <w:r w:rsidRPr="004B02E8">
        <w:rPr>
          <w:rFonts w:cs="David"/>
          <w:rtl/>
        </w:rPr>
        <w:t>–</w:t>
      </w:r>
      <w:r w:rsidRPr="004B02E8">
        <w:rPr>
          <w:rFonts w:cs="David" w:hint="cs"/>
          <w:rtl/>
        </w:rPr>
        <w:t xml:space="preserve"> מאשר להתערב בדרך ההצבעה. </w:t>
      </w:r>
    </w:p>
    <w:p w14:paraId="15D68AD6" w14:textId="77777777" w:rsidR="004B02E8" w:rsidRPr="004B02E8" w:rsidRDefault="004B02E8" w:rsidP="004B02E8">
      <w:pPr>
        <w:bidi/>
        <w:ind w:firstLine="567"/>
        <w:jc w:val="both"/>
        <w:rPr>
          <w:rFonts w:cs="David" w:hint="cs"/>
          <w:rtl/>
        </w:rPr>
      </w:pPr>
    </w:p>
    <w:p w14:paraId="6298DE3A" w14:textId="77777777" w:rsidR="004B02E8" w:rsidRPr="004B02E8" w:rsidRDefault="004B02E8" w:rsidP="004B02E8">
      <w:pPr>
        <w:bidi/>
        <w:jc w:val="both"/>
        <w:rPr>
          <w:rFonts w:cs="David" w:hint="cs"/>
          <w:rtl/>
        </w:rPr>
      </w:pPr>
      <w:r w:rsidRPr="004B02E8">
        <w:rPr>
          <w:rFonts w:cs="David" w:hint="cs"/>
          <w:u w:val="single"/>
          <w:rtl/>
        </w:rPr>
        <w:t>יעקב  אדרי:</w:t>
      </w:r>
    </w:p>
    <w:p w14:paraId="1D92308A" w14:textId="77777777" w:rsidR="004B02E8" w:rsidRPr="004B02E8" w:rsidRDefault="004B02E8" w:rsidP="004B02E8">
      <w:pPr>
        <w:bidi/>
        <w:ind w:firstLine="567"/>
        <w:jc w:val="both"/>
        <w:rPr>
          <w:rFonts w:cs="David" w:hint="cs"/>
          <w:rtl/>
        </w:rPr>
      </w:pPr>
    </w:p>
    <w:p w14:paraId="0C5CCCF7" w14:textId="77777777" w:rsidR="004B02E8" w:rsidRPr="004B02E8" w:rsidRDefault="004B02E8" w:rsidP="004B02E8">
      <w:pPr>
        <w:bidi/>
        <w:ind w:firstLine="567"/>
        <w:jc w:val="both"/>
        <w:rPr>
          <w:rFonts w:cs="David" w:hint="cs"/>
          <w:rtl/>
        </w:rPr>
      </w:pPr>
      <w:r w:rsidRPr="004B02E8">
        <w:rPr>
          <w:rFonts w:cs="David" w:hint="cs"/>
          <w:rtl/>
        </w:rPr>
        <w:t xml:space="preserve">אם יש הסכמות, יש הסכמות, אבל הרף התחתון הוא סעיף 62. </w:t>
      </w:r>
    </w:p>
    <w:p w14:paraId="5F2FE75C" w14:textId="77777777" w:rsidR="004B02E8" w:rsidRPr="004B02E8" w:rsidRDefault="004B02E8" w:rsidP="004B02E8">
      <w:pPr>
        <w:bidi/>
        <w:ind w:firstLine="567"/>
        <w:jc w:val="both"/>
        <w:rPr>
          <w:rFonts w:cs="David" w:hint="cs"/>
          <w:rtl/>
        </w:rPr>
      </w:pPr>
    </w:p>
    <w:p w14:paraId="4BCBA723" w14:textId="77777777" w:rsidR="004B02E8" w:rsidRPr="004B02E8" w:rsidRDefault="004B02E8" w:rsidP="004B02E8">
      <w:pPr>
        <w:bidi/>
        <w:jc w:val="both"/>
        <w:rPr>
          <w:rFonts w:cs="David" w:hint="cs"/>
          <w:u w:val="single"/>
          <w:rtl/>
        </w:rPr>
      </w:pPr>
      <w:r w:rsidRPr="004B02E8">
        <w:rPr>
          <w:rFonts w:cs="David" w:hint="cs"/>
          <w:u w:val="single"/>
          <w:rtl/>
        </w:rPr>
        <w:t xml:space="preserve">היו"ר זאב </w:t>
      </w:r>
      <w:proofErr w:type="spellStart"/>
      <w:r w:rsidRPr="004B02E8">
        <w:rPr>
          <w:rFonts w:cs="David" w:hint="cs"/>
          <w:u w:val="single"/>
          <w:rtl/>
        </w:rPr>
        <w:t>אלקין</w:t>
      </w:r>
      <w:proofErr w:type="spellEnd"/>
      <w:r w:rsidRPr="004B02E8">
        <w:rPr>
          <w:rFonts w:cs="David" w:hint="cs"/>
          <w:u w:val="single"/>
          <w:rtl/>
        </w:rPr>
        <w:t>:</w:t>
      </w:r>
    </w:p>
    <w:p w14:paraId="5ED7C713" w14:textId="77777777" w:rsidR="004B02E8" w:rsidRPr="004B02E8" w:rsidRDefault="004B02E8" w:rsidP="004B02E8">
      <w:pPr>
        <w:bidi/>
        <w:jc w:val="both"/>
        <w:rPr>
          <w:rFonts w:cs="David" w:hint="cs"/>
          <w:rtl/>
        </w:rPr>
      </w:pPr>
    </w:p>
    <w:p w14:paraId="16FD0A2F" w14:textId="77777777" w:rsidR="004B02E8" w:rsidRPr="004B02E8" w:rsidRDefault="004B02E8" w:rsidP="004B02E8">
      <w:pPr>
        <w:bidi/>
        <w:ind w:firstLine="567"/>
        <w:jc w:val="both"/>
        <w:rPr>
          <w:rFonts w:cs="David" w:hint="cs"/>
          <w:rtl/>
        </w:rPr>
      </w:pPr>
      <w:r w:rsidRPr="004B02E8">
        <w:rPr>
          <w:rFonts w:cs="David" w:hint="cs"/>
          <w:rtl/>
        </w:rPr>
        <w:t xml:space="preserve">השאלה כאן מאוד פשוטה: האם ועדת הכנסת רשאית במסגרת סעיף 131 להגביל את מספר ההצבעות השמיות לאחר </w:t>
      </w:r>
      <w:proofErr w:type="spellStart"/>
      <w:r w:rsidRPr="004B02E8">
        <w:rPr>
          <w:rFonts w:cs="David" w:hint="cs"/>
          <w:rtl/>
        </w:rPr>
        <w:t>שהיתה</w:t>
      </w:r>
      <w:proofErr w:type="spellEnd"/>
      <w:r w:rsidRPr="004B02E8">
        <w:rPr>
          <w:rFonts w:cs="David" w:hint="cs"/>
          <w:rtl/>
        </w:rPr>
        <w:t xml:space="preserve"> החלטה תקדימית לבטל חלק מההצבעות? זה מה שנקרא "תקדים בר-און".</w:t>
      </w:r>
    </w:p>
    <w:p w14:paraId="047C5E3B" w14:textId="77777777" w:rsidR="004B02E8" w:rsidRPr="004B02E8" w:rsidRDefault="004B02E8" w:rsidP="004B02E8">
      <w:pPr>
        <w:bidi/>
        <w:ind w:firstLine="567"/>
        <w:jc w:val="both"/>
        <w:rPr>
          <w:rFonts w:cs="David" w:hint="cs"/>
          <w:rtl/>
        </w:rPr>
      </w:pPr>
    </w:p>
    <w:p w14:paraId="3237B6E8" w14:textId="77777777" w:rsidR="004B02E8" w:rsidRPr="004B02E8" w:rsidRDefault="004B02E8" w:rsidP="004B02E8">
      <w:pPr>
        <w:bidi/>
        <w:jc w:val="both"/>
        <w:rPr>
          <w:rFonts w:cs="David" w:hint="cs"/>
          <w:rtl/>
        </w:rPr>
      </w:pPr>
      <w:r w:rsidRPr="004B02E8">
        <w:rPr>
          <w:rFonts w:cs="David" w:hint="cs"/>
          <w:u w:val="single"/>
          <w:rtl/>
        </w:rPr>
        <w:t>חיים אורון:</w:t>
      </w:r>
    </w:p>
    <w:p w14:paraId="1E70A1F9" w14:textId="77777777" w:rsidR="004B02E8" w:rsidRPr="004B02E8" w:rsidRDefault="004B02E8" w:rsidP="004B02E8">
      <w:pPr>
        <w:bidi/>
        <w:jc w:val="both"/>
        <w:rPr>
          <w:rFonts w:cs="David" w:hint="cs"/>
          <w:rtl/>
        </w:rPr>
      </w:pPr>
    </w:p>
    <w:p w14:paraId="62029011" w14:textId="77777777" w:rsidR="004B02E8" w:rsidRPr="004B02E8" w:rsidRDefault="004B02E8" w:rsidP="004B02E8">
      <w:pPr>
        <w:bidi/>
        <w:ind w:firstLine="567"/>
        <w:jc w:val="both"/>
        <w:rPr>
          <w:rFonts w:cs="David" w:hint="cs"/>
          <w:rtl/>
        </w:rPr>
      </w:pPr>
      <w:r w:rsidRPr="004B02E8">
        <w:rPr>
          <w:rFonts w:cs="David" w:hint="cs"/>
          <w:rtl/>
        </w:rPr>
        <w:t xml:space="preserve">תקדים בר-און היה בהסכמה. אתה יכול להגיד מה שאתה רוצה ולהפוך אותנו לבית משפט, אבל בכל התקדימים הקודמים הייתי צד בהם, אני הייתי הגורם המפשר. כל התקדימים האחרים היו בהסכמה ואת זה צריך לומר לחברי הכנסת. אם פורצים את ההסכמה ומפעילים את סעיף 131 או 148 או שתמציאו סעיף חדש - - - </w:t>
      </w:r>
    </w:p>
    <w:p w14:paraId="175DC860" w14:textId="77777777" w:rsidR="004B02E8" w:rsidRPr="004B02E8" w:rsidRDefault="004B02E8" w:rsidP="004B02E8">
      <w:pPr>
        <w:bidi/>
        <w:ind w:firstLine="567"/>
        <w:jc w:val="both"/>
        <w:rPr>
          <w:rFonts w:cs="David" w:hint="cs"/>
          <w:rtl/>
        </w:rPr>
      </w:pPr>
    </w:p>
    <w:p w14:paraId="03DCC972" w14:textId="77777777" w:rsidR="004B02E8" w:rsidRPr="004B02E8" w:rsidRDefault="004B02E8" w:rsidP="004B02E8">
      <w:pPr>
        <w:bidi/>
        <w:jc w:val="both"/>
        <w:rPr>
          <w:rFonts w:cs="David" w:hint="cs"/>
          <w:u w:val="single"/>
          <w:rtl/>
        </w:rPr>
      </w:pPr>
      <w:r w:rsidRPr="004B02E8">
        <w:rPr>
          <w:rFonts w:cs="David" w:hint="cs"/>
          <w:u w:val="single"/>
          <w:rtl/>
        </w:rPr>
        <w:t xml:space="preserve">היו"ר זאב </w:t>
      </w:r>
      <w:proofErr w:type="spellStart"/>
      <w:r w:rsidRPr="004B02E8">
        <w:rPr>
          <w:rFonts w:cs="David" w:hint="cs"/>
          <w:u w:val="single"/>
          <w:rtl/>
        </w:rPr>
        <w:t>אלקין</w:t>
      </w:r>
      <w:proofErr w:type="spellEnd"/>
      <w:r w:rsidRPr="004B02E8">
        <w:rPr>
          <w:rFonts w:cs="David" w:hint="cs"/>
          <w:u w:val="single"/>
          <w:rtl/>
        </w:rPr>
        <w:t>:</w:t>
      </w:r>
    </w:p>
    <w:p w14:paraId="4828C13A" w14:textId="77777777" w:rsidR="004B02E8" w:rsidRPr="004B02E8" w:rsidRDefault="004B02E8" w:rsidP="004B02E8">
      <w:pPr>
        <w:bidi/>
        <w:jc w:val="both"/>
        <w:rPr>
          <w:rFonts w:cs="David" w:hint="cs"/>
          <w:rtl/>
        </w:rPr>
      </w:pPr>
    </w:p>
    <w:p w14:paraId="5E89AB5B" w14:textId="77777777" w:rsidR="004B02E8" w:rsidRPr="004B02E8" w:rsidRDefault="004B02E8" w:rsidP="004B02E8">
      <w:pPr>
        <w:bidi/>
        <w:ind w:firstLine="567"/>
        <w:jc w:val="both"/>
        <w:rPr>
          <w:rFonts w:cs="David" w:hint="cs"/>
          <w:rtl/>
        </w:rPr>
      </w:pPr>
      <w:r w:rsidRPr="004B02E8">
        <w:rPr>
          <w:rFonts w:cs="David" w:hint="cs"/>
          <w:rtl/>
        </w:rPr>
        <w:t xml:space="preserve">אם זה היה בהסכמה זה לא היה לפי סעיף 131, אלא לפי 148. </w:t>
      </w:r>
    </w:p>
    <w:p w14:paraId="627FA15E" w14:textId="77777777" w:rsidR="004B02E8" w:rsidRPr="004B02E8" w:rsidRDefault="004B02E8" w:rsidP="004B02E8">
      <w:pPr>
        <w:bidi/>
        <w:ind w:firstLine="567"/>
        <w:jc w:val="both"/>
        <w:rPr>
          <w:rFonts w:cs="David" w:hint="cs"/>
          <w:rtl/>
        </w:rPr>
      </w:pPr>
    </w:p>
    <w:p w14:paraId="555E6EC9" w14:textId="77777777" w:rsidR="004B02E8" w:rsidRPr="004B02E8" w:rsidRDefault="004B02E8" w:rsidP="004B02E8">
      <w:pPr>
        <w:bidi/>
        <w:jc w:val="both"/>
        <w:rPr>
          <w:rFonts w:cs="David" w:hint="cs"/>
          <w:rtl/>
        </w:rPr>
      </w:pPr>
      <w:r w:rsidRPr="004B02E8">
        <w:rPr>
          <w:rFonts w:cs="David" w:hint="cs"/>
          <w:u w:val="single"/>
          <w:rtl/>
        </w:rPr>
        <w:t>חיים אורון:</w:t>
      </w:r>
    </w:p>
    <w:p w14:paraId="22CCF47B" w14:textId="77777777" w:rsidR="004B02E8" w:rsidRPr="004B02E8" w:rsidRDefault="004B02E8" w:rsidP="004B02E8">
      <w:pPr>
        <w:bidi/>
        <w:jc w:val="both"/>
        <w:rPr>
          <w:rFonts w:cs="David" w:hint="cs"/>
          <w:rtl/>
        </w:rPr>
      </w:pPr>
    </w:p>
    <w:p w14:paraId="2BCBD5E5" w14:textId="77777777" w:rsidR="004B02E8" w:rsidRPr="004B02E8" w:rsidRDefault="004B02E8" w:rsidP="004B02E8">
      <w:pPr>
        <w:bidi/>
        <w:ind w:firstLine="567"/>
        <w:jc w:val="both"/>
        <w:rPr>
          <w:rFonts w:cs="David" w:hint="cs"/>
          <w:rtl/>
        </w:rPr>
      </w:pPr>
      <w:r w:rsidRPr="004B02E8">
        <w:rPr>
          <w:rFonts w:cs="David" w:hint="cs"/>
          <w:rtl/>
        </w:rPr>
        <w:t xml:space="preserve">הם קיבלו אישור של הוועדה כאשר הגיעו להסכמה לסדרי דיון. </w:t>
      </w:r>
    </w:p>
    <w:p w14:paraId="45D98968" w14:textId="77777777" w:rsidR="004B02E8" w:rsidRPr="004B02E8" w:rsidRDefault="004B02E8" w:rsidP="004B02E8">
      <w:pPr>
        <w:bidi/>
        <w:ind w:firstLine="567"/>
        <w:jc w:val="both"/>
        <w:rPr>
          <w:rFonts w:cs="David" w:hint="cs"/>
          <w:rtl/>
        </w:rPr>
      </w:pPr>
    </w:p>
    <w:p w14:paraId="4579451B" w14:textId="77777777" w:rsidR="004B02E8" w:rsidRPr="004B02E8" w:rsidRDefault="004B02E8" w:rsidP="004B02E8">
      <w:pPr>
        <w:bidi/>
        <w:jc w:val="both"/>
        <w:rPr>
          <w:rFonts w:cs="David" w:hint="cs"/>
          <w:rtl/>
        </w:rPr>
      </w:pPr>
      <w:r w:rsidRPr="004B02E8">
        <w:rPr>
          <w:rFonts w:cs="David" w:hint="cs"/>
          <w:u w:val="single"/>
          <w:rtl/>
        </w:rPr>
        <w:t>נסים זאב:</w:t>
      </w:r>
    </w:p>
    <w:p w14:paraId="585CECFB" w14:textId="77777777" w:rsidR="004B02E8" w:rsidRPr="004B02E8" w:rsidRDefault="004B02E8" w:rsidP="004B02E8">
      <w:pPr>
        <w:bidi/>
        <w:jc w:val="both"/>
        <w:rPr>
          <w:rFonts w:cs="David" w:hint="cs"/>
          <w:rtl/>
        </w:rPr>
      </w:pPr>
    </w:p>
    <w:p w14:paraId="7FFC40A8" w14:textId="77777777" w:rsidR="004B02E8" w:rsidRPr="004B02E8" w:rsidRDefault="004B02E8" w:rsidP="004B02E8">
      <w:pPr>
        <w:bidi/>
        <w:ind w:firstLine="567"/>
        <w:jc w:val="both"/>
        <w:rPr>
          <w:rFonts w:cs="David" w:hint="cs"/>
          <w:rtl/>
        </w:rPr>
      </w:pPr>
      <w:r w:rsidRPr="004B02E8">
        <w:rPr>
          <w:rFonts w:cs="David" w:hint="cs"/>
          <w:rtl/>
        </w:rPr>
        <w:t>אבל אתם לא רוצים להגיע להסכמה. מה, נכפה את זה עליכם? מה אתם רוצים, להשאיר אותנו פה שבועיים?</w:t>
      </w:r>
    </w:p>
    <w:p w14:paraId="0B496751" w14:textId="77777777" w:rsidR="004B02E8" w:rsidRPr="004B02E8" w:rsidRDefault="004B02E8" w:rsidP="004B02E8">
      <w:pPr>
        <w:bidi/>
        <w:ind w:firstLine="567"/>
        <w:jc w:val="both"/>
        <w:rPr>
          <w:rFonts w:cs="David" w:hint="cs"/>
          <w:rtl/>
        </w:rPr>
      </w:pPr>
    </w:p>
    <w:p w14:paraId="1A0D52B0" w14:textId="77777777" w:rsidR="004B02E8" w:rsidRPr="004B02E8" w:rsidRDefault="004B02E8" w:rsidP="004B02E8">
      <w:pPr>
        <w:bidi/>
        <w:jc w:val="both"/>
        <w:rPr>
          <w:rFonts w:cs="David" w:hint="cs"/>
          <w:u w:val="single"/>
          <w:rtl/>
        </w:rPr>
      </w:pPr>
      <w:r w:rsidRPr="004B02E8">
        <w:rPr>
          <w:rFonts w:cs="David" w:hint="cs"/>
          <w:u w:val="single"/>
          <w:rtl/>
        </w:rPr>
        <w:t xml:space="preserve">היו"ר זאב </w:t>
      </w:r>
      <w:proofErr w:type="spellStart"/>
      <w:r w:rsidRPr="004B02E8">
        <w:rPr>
          <w:rFonts w:cs="David" w:hint="cs"/>
          <w:u w:val="single"/>
          <w:rtl/>
        </w:rPr>
        <w:t>אלקין</w:t>
      </w:r>
      <w:proofErr w:type="spellEnd"/>
      <w:r w:rsidRPr="004B02E8">
        <w:rPr>
          <w:rFonts w:cs="David" w:hint="cs"/>
          <w:u w:val="single"/>
          <w:rtl/>
        </w:rPr>
        <w:t>:</w:t>
      </w:r>
    </w:p>
    <w:p w14:paraId="0C29EFA0" w14:textId="77777777" w:rsidR="004B02E8" w:rsidRPr="004B02E8" w:rsidRDefault="004B02E8" w:rsidP="004B02E8">
      <w:pPr>
        <w:bidi/>
        <w:jc w:val="both"/>
        <w:rPr>
          <w:rFonts w:cs="David" w:hint="cs"/>
          <w:rtl/>
        </w:rPr>
      </w:pPr>
    </w:p>
    <w:p w14:paraId="3FDA7DC1" w14:textId="77777777" w:rsidR="004B02E8" w:rsidRPr="004B02E8" w:rsidRDefault="004B02E8" w:rsidP="004B02E8">
      <w:pPr>
        <w:bidi/>
        <w:ind w:firstLine="567"/>
        <w:jc w:val="both"/>
        <w:rPr>
          <w:rFonts w:cs="David" w:hint="cs"/>
          <w:rtl/>
        </w:rPr>
      </w:pPr>
      <w:r w:rsidRPr="004B02E8">
        <w:rPr>
          <w:rFonts w:cs="David" w:hint="cs"/>
          <w:rtl/>
        </w:rPr>
        <w:t xml:space="preserve">לצערי חלק מהחברים הרלוונטיים שהיו אז באותו דיון בוועדת הכנסת לא כאן, כי הם הפכו לשרים, אבל כמה מהם סיפרו לי איך העיפו אותם מוועדת הכנסת כשהיו כאן צעקות סביב אותו תקדים של רוני בר-און וההחלטה </w:t>
      </w:r>
      <w:proofErr w:type="spellStart"/>
      <w:r w:rsidRPr="004B02E8">
        <w:rPr>
          <w:rFonts w:cs="David" w:hint="cs"/>
          <w:rtl/>
        </w:rPr>
        <w:t>שהיתה</w:t>
      </w:r>
      <w:proofErr w:type="spellEnd"/>
      <w:r w:rsidRPr="004B02E8">
        <w:rPr>
          <w:rFonts w:cs="David" w:hint="cs"/>
          <w:rtl/>
        </w:rPr>
        <w:t xml:space="preserve"> כאן. </w:t>
      </w:r>
    </w:p>
    <w:p w14:paraId="3C172A88" w14:textId="77777777" w:rsidR="004B02E8" w:rsidRPr="004B02E8" w:rsidRDefault="004B02E8" w:rsidP="004B02E8">
      <w:pPr>
        <w:bidi/>
        <w:ind w:firstLine="567"/>
        <w:jc w:val="both"/>
        <w:rPr>
          <w:rFonts w:cs="David" w:hint="cs"/>
          <w:rtl/>
        </w:rPr>
      </w:pPr>
    </w:p>
    <w:p w14:paraId="5FC77FF1" w14:textId="77777777" w:rsidR="004B02E8" w:rsidRPr="004B02E8" w:rsidRDefault="004B02E8" w:rsidP="004B02E8">
      <w:pPr>
        <w:bidi/>
        <w:jc w:val="both"/>
        <w:rPr>
          <w:rFonts w:cs="David" w:hint="cs"/>
          <w:rtl/>
        </w:rPr>
      </w:pPr>
      <w:r w:rsidRPr="004B02E8">
        <w:rPr>
          <w:rFonts w:cs="David" w:hint="cs"/>
          <w:u w:val="single"/>
          <w:rtl/>
        </w:rPr>
        <w:t>נסים זאב:</w:t>
      </w:r>
    </w:p>
    <w:p w14:paraId="038426E8" w14:textId="77777777" w:rsidR="004B02E8" w:rsidRPr="004B02E8" w:rsidRDefault="004B02E8" w:rsidP="004B02E8">
      <w:pPr>
        <w:bidi/>
        <w:jc w:val="both"/>
        <w:rPr>
          <w:rFonts w:cs="David" w:hint="cs"/>
          <w:rtl/>
        </w:rPr>
      </w:pPr>
    </w:p>
    <w:p w14:paraId="7FD54A66" w14:textId="77777777" w:rsidR="004B02E8" w:rsidRPr="004B02E8" w:rsidRDefault="004B02E8" w:rsidP="004B02E8">
      <w:pPr>
        <w:bidi/>
        <w:ind w:firstLine="567"/>
        <w:jc w:val="both"/>
        <w:rPr>
          <w:rFonts w:cs="David" w:hint="cs"/>
          <w:rtl/>
        </w:rPr>
      </w:pPr>
      <w:r w:rsidRPr="004B02E8">
        <w:rPr>
          <w:rFonts w:cs="David" w:hint="cs"/>
          <w:rtl/>
        </w:rPr>
        <w:t xml:space="preserve">חשוב לומר שגם לפי סעיף 131 אתה מאזן את זה כפי שהיה בעבר. </w:t>
      </w:r>
    </w:p>
    <w:p w14:paraId="34942D22" w14:textId="77777777" w:rsidR="004B02E8" w:rsidRPr="004B02E8" w:rsidRDefault="004B02E8" w:rsidP="004B02E8">
      <w:pPr>
        <w:bidi/>
        <w:ind w:firstLine="567"/>
        <w:jc w:val="both"/>
        <w:rPr>
          <w:rFonts w:cs="David" w:hint="cs"/>
          <w:rtl/>
        </w:rPr>
      </w:pPr>
    </w:p>
    <w:p w14:paraId="3394316B" w14:textId="77777777" w:rsidR="004B02E8" w:rsidRDefault="004B02E8" w:rsidP="004B02E8">
      <w:pPr>
        <w:bidi/>
        <w:jc w:val="both"/>
        <w:rPr>
          <w:rFonts w:cs="David" w:hint="cs"/>
          <w:u w:val="single"/>
          <w:rtl/>
        </w:rPr>
      </w:pPr>
    </w:p>
    <w:p w14:paraId="573894F6" w14:textId="77777777" w:rsidR="004B02E8" w:rsidRDefault="004B02E8" w:rsidP="004B02E8">
      <w:pPr>
        <w:bidi/>
        <w:jc w:val="both"/>
        <w:rPr>
          <w:rFonts w:cs="David" w:hint="cs"/>
          <w:u w:val="single"/>
          <w:rtl/>
        </w:rPr>
      </w:pPr>
    </w:p>
    <w:p w14:paraId="30B778F6" w14:textId="77777777" w:rsidR="004B02E8" w:rsidRDefault="004B02E8" w:rsidP="004B02E8">
      <w:pPr>
        <w:bidi/>
        <w:jc w:val="both"/>
        <w:rPr>
          <w:rFonts w:cs="David" w:hint="cs"/>
          <w:u w:val="single"/>
          <w:rtl/>
        </w:rPr>
      </w:pPr>
    </w:p>
    <w:p w14:paraId="09A835CF" w14:textId="77777777" w:rsidR="004B02E8" w:rsidRPr="004B02E8" w:rsidRDefault="004B02E8" w:rsidP="004B02E8">
      <w:pPr>
        <w:bidi/>
        <w:jc w:val="both"/>
        <w:rPr>
          <w:rFonts w:cs="David" w:hint="cs"/>
          <w:u w:val="single"/>
          <w:rtl/>
        </w:rPr>
      </w:pPr>
      <w:r w:rsidRPr="004B02E8">
        <w:rPr>
          <w:rFonts w:cs="David" w:hint="cs"/>
          <w:u w:val="single"/>
          <w:rtl/>
        </w:rPr>
        <w:t xml:space="preserve">היו"ר זאב </w:t>
      </w:r>
      <w:proofErr w:type="spellStart"/>
      <w:r w:rsidRPr="004B02E8">
        <w:rPr>
          <w:rFonts w:cs="David" w:hint="cs"/>
          <w:u w:val="single"/>
          <w:rtl/>
        </w:rPr>
        <w:t>אלקין</w:t>
      </w:r>
      <w:proofErr w:type="spellEnd"/>
      <w:r w:rsidRPr="004B02E8">
        <w:rPr>
          <w:rFonts w:cs="David" w:hint="cs"/>
          <w:u w:val="single"/>
          <w:rtl/>
        </w:rPr>
        <w:t>:</w:t>
      </w:r>
    </w:p>
    <w:p w14:paraId="152501C5" w14:textId="77777777" w:rsidR="004B02E8" w:rsidRPr="004B02E8" w:rsidRDefault="004B02E8" w:rsidP="004B02E8">
      <w:pPr>
        <w:bidi/>
        <w:jc w:val="both"/>
        <w:rPr>
          <w:rFonts w:cs="David" w:hint="cs"/>
          <w:rtl/>
        </w:rPr>
      </w:pPr>
    </w:p>
    <w:p w14:paraId="47C1A58D" w14:textId="77777777" w:rsidR="004B02E8" w:rsidRPr="004B02E8" w:rsidRDefault="004B02E8" w:rsidP="004B02E8">
      <w:pPr>
        <w:bidi/>
        <w:ind w:firstLine="567"/>
        <w:jc w:val="both"/>
        <w:rPr>
          <w:rFonts w:cs="David" w:hint="cs"/>
          <w:rtl/>
        </w:rPr>
      </w:pPr>
      <w:r w:rsidRPr="004B02E8">
        <w:rPr>
          <w:rFonts w:cs="David" w:hint="cs"/>
          <w:rtl/>
        </w:rPr>
        <w:t xml:space="preserve">להיפך, אני נותן פי שניים ממה שהיה בעבר. </w:t>
      </w:r>
    </w:p>
    <w:p w14:paraId="6AF8FAE5" w14:textId="77777777" w:rsidR="004B02E8" w:rsidRPr="004B02E8" w:rsidRDefault="004B02E8" w:rsidP="004B02E8">
      <w:pPr>
        <w:bidi/>
        <w:ind w:firstLine="567"/>
        <w:jc w:val="both"/>
        <w:rPr>
          <w:rFonts w:cs="David" w:hint="cs"/>
          <w:rtl/>
        </w:rPr>
      </w:pPr>
    </w:p>
    <w:p w14:paraId="6CBE19E0" w14:textId="77777777" w:rsidR="004B02E8" w:rsidRPr="004B02E8" w:rsidRDefault="004B02E8" w:rsidP="004B02E8">
      <w:pPr>
        <w:bidi/>
        <w:ind w:firstLine="567"/>
        <w:jc w:val="both"/>
        <w:rPr>
          <w:rFonts w:cs="David" w:hint="cs"/>
          <w:rtl/>
        </w:rPr>
      </w:pPr>
      <w:r w:rsidRPr="004B02E8">
        <w:rPr>
          <w:rFonts w:cs="David" w:hint="cs"/>
          <w:rtl/>
        </w:rPr>
        <w:t xml:space="preserve">חבר הכנסת אורון, אתה צודק שאפשר להגיע להסכמות ונכון להגיע להסכמות. לשם כך יש את סעיף 148, אבל זה כשיש אופוזיציה אחראית. כשיש אופוזיציה שמהתלת בוועדת הכנסת, משקרת לוועדת הכנסת - - </w:t>
      </w:r>
    </w:p>
    <w:p w14:paraId="53F39BC9" w14:textId="77777777" w:rsidR="004B02E8" w:rsidRPr="004B02E8" w:rsidRDefault="004B02E8" w:rsidP="004B02E8">
      <w:pPr>
        <w:bidi/>
        <w:ind w:firstLine="567"/>
        <w:jc w:val="both"/>
        <w:rPr>
          <w:rFonts w:cs="David" w:hint="cs"/>
          <w:rtl/>
        </w:rPr>
      </w:pPr>
    </w:p>
    <w:p w14:paraId="43AC6023" w14:textId="77777777" w:rsidR="004B02E8" w:rsidRPr="004B02E8" w:rsidRDefault="004B02E8" w:rsidP="004B02E8">
      <w:pPr>
        <w:bidi/>
        <w:jc w:val="both"/>
        <w:rPr>
          <w:rFonts w:cs="David" w:hint="cs"/>
          <w:rtl/>
        </w:rPr>
      </w:pPr>
      <w:r w:rsidRPr="004B02E8">
        <w:rPr>
          <w:rFonts w:cs="David" w:hint="cs"/>
          <w:u w:val="single"/>
          <w:rtl/>
        </w:rPr>
        <w:t>שלמה מולה:</w:t>
      </w:r>
    </w:p>
    <w:p w14:paraId="46F0EAB1" w14:textId="77777777" w:rsidR="004B02E8" w:rsidRPr="004B02E8" w:rsidRDefault="004B02E8" w:rsidP="004B02E8">
      <w:pPr>
        <w:bidi/>
        <w:jc w:val="both"/>
        <w:rPr>
          <w:rFonts w:cs="David" w:hint="cs"/>
          <w:rtl/>
        </w:rPr>
      </w:pPr>
    </w:p>
    <w:p w14:paraId="2368692F" w14:textId="77777777" w:rsidR="004B02E8" w:rsidRPr="004B02E8" w:rsidRDefault="004B02E8" w:rsidP="004B02E8">
      <w:pPr>
        <w:bidi/>
        <w:ind w:firstLine="567"/>
        <w:jc w:val="both"/>
        <w:rPr>
          <w:rFonts w:cs="David" w:hint="cs"/>
          <w:rtl/>
        </w:rPr>
      </w:pPr>
      <w:r w:rsidRPr="004B02E8">
        <w:rPr>
          <w:rFonts w:cs="David" w:hint="cs"/>
          <w:rtl/>
        </w:rPr>
        <w:t>אתם רוצים להפוך אותנו לעושי דברה של הממשלה? מה אתם מצפים שנעשה, שנסכים לכל?</w:t>
      </w:r>
    </w:p>
    <w:p w14:paraId="77980497" w14:textId="77777777" w:rsidR="004B02E8" w:rsidRPr="004B02E8" w:rsidRDefault="004B02E8" w:rsidP="004B02E8">
      <w:pPr>
        <w:bidi/>
        <w:ind w:firstLine="567"/>
        <w:jc w:val="both"/>
        <w:rPr>
          <w:rFonts w:cs="David" w:hint="cs"/>
          <w:rtl/>
        </w:rPr>
      </w:pPr>
    </w:p>
    <w:p w14:paraId="1DF510DD" w14:textId="77777777" w:rsidR="004B02E8" w:rsidRPr="004B02E8" w:rsidRDefault="004B02E8" w:rsidP="004B02E8">
      <w:pPr>
        <w:bidi/>
        <w:jc w:val="both"/>
        <w:rPr>
          <w:rFonts w:cs="David" w:hint="cs"/>
          <w:u w:val="single"/>
          <w:rtl/>
        </w:rPr>
      </w:pPr>
      <w:r w:rsidRPr="004B02E8">
        <w:rPr>
          <w:rFonts w:cs="David" w:hint="cs"/>
          <w:u w:val="single"/>
          <w:rtl/>
        </w:rPr>
        <w:t xml:space="preserve">היו"ר זאב </w:t>
      </w:r>
      <w:proofErr w:type="spellStart"/>
      <w:r w:rsidRPr="004B02E8">
        <w:rPr>
          <w:rFonts w:cs="David" w:hint="cs"/>
          <w:u w:val="single"/>
          <w:rtl/>
        </w:rPr>
        <w:t>אלקין</w:t>
      </w:r>
      <w:proofErr w:type="spellEnd"/>
      <w:r w:rsidRPr="004B02E8">
        <w:rPr>
          <w:rFonts w:cs="David" w:hint="cs"/>
          <w:u w:val="single"/>
          <w:rtl/>
        </w:rPr>
        <w:t>:</w:t>
      </w:r>
    </w:p>
    <w:p w14:paraId="5D94B970" w14:textId="77777777" w:rsidR="004B02E8" w:rsidRPr="004B02E8" w:rsidRDefault="004B02E8" w:rsidP="004B02E8">
      <w:pPr>
        <w:bidi/>
        <w:jc w:val="both"/>
        <w:rPr>
          <w:rFonts w:cs="David" w:hint="cs"/>
          <w:rtl/>
        </w:rPr>
      </w:pPr>
    </w:p>
    <w:p w14:paraId="2D9ADEA5" w14:textId="77777777" w:rsidR="004B02E8" w:rsidRPr="004B02E8" w:rsidRDefault="004B02E8" w:rsidP="004B02E8">
      <w:pPr>
        <w:bidi/>
        <w:ind w:firstLine="567"/>
        <w:jc w:val="both"/>
        <w:rPr>
          <w:rFonts w:cs="David" w:hint="cs"/>
          <w:rtl/>
        </w:rPr>
      </w:pPr>
      <w:r w:rsidRPr="004B02E8">
        <w:rPr>
          <w:rFonts w:cs="David" w:hint="cs"/>
          <w:rtl/>
        </w:rPr>
        <w:t xml:space="preserve">- -  מגיעה לוועדת הכנסת לפני שבוע ואומרת: אנחנו כן מוכנים להגיע להסכמות, אלה ואלה התנאים שלנו, אבל מתברר שאחר כך יש בעל בית אחר </w:t>
      </w:r>
      <w:proofErr w:type="spellStart"/>
      <w:r w:rsidRPr="004B02E8">
        <w:rPr>
          <w:rFonts w:cs="David" w:hint="cs"/>
          <w:rtl/>
        </w:rPr>
        <w:t>והכל</w:t>
      </w:r>
      <w:proofErr w:type="spellEnd"/>
      <w:r w:rsidRPr="004B02E8">
        <w:rPr>
          <w:rFonts w:cs="David" w:hint="cs"/>
          <w:rtl/>
        </w:rPr>
        <w:t xml:space="preserve"> מתהפך. </w:t>
      </w:r>
    </w:p>
    <w:p w14:paraId="295C3B6E" w14:textId="77777777" w:rsidR="004B02E8" w:rsidRPr="004B02E8" w:rsidRDefault="004B02E8" w:rsidP="004B02E8">
      <w:pPr>
        <w:bidi/>
        <w:ind w:firstLine="567"/>
        <w:jc w:val="both"/>
        <w:rPr>
          <w:rFonts w:cs="David" w:hint="cs"/>
          <w:rtl/>
        </w:rPr>
      </w:pPr>
    </w:p>
    <w:p w14:paraId="5260BC7B" w14:textId="77777777" w:rsidR="004B02E8" w:rsidRPr="004B02E8" w:rsidRDefault="004B02E8" w:rsidP="004B02E8">
      <w:pPr>
        <w:bidi/>
        <w:jc w:val="both"/>
        <w:rPr>
          <w:rFonts w:cs="David" w:hint="cs"/>
          <w:rtl/>
        </w:rPr>
      </w:pPr>
      <w:r w:rsidRPr="004B02E8">
        <w:rPr>
          <w:rFonts w:cs="David" w:hint="cs"/>
          <w:u w:val="single"/>
          <w:rtl/>
        </w:rPr>
        <w:t>יעקב  אדרי:</w:t>
      </w:r>
    </w:p>
    <w:p w14:paraId="642BAC7F" w14:textId="77777777" w:rsidR="004B02E8" w:rsidRPr="004B02E8" w:rsidRDefault="004B02E8" w:rsidP="004B02E8">
      <w:pPr>
        <w:bidi/>
        <w:ind w:firstLine="567"/>
        <w:jc w:val="both"/>
        <w:rPr>
          <w:rFonts w:cs="David" w:hint="cs"/>
          <w:rtl/>
        </w:rPr>
      </w:pPr>
    </w:p>
    <w:p w14:paraId="7A8580F7" w14:textId="77777777" w:rsidR="004B02E8" w:rsidRPr="004B02E8" w:rsidRDefault="004B02E8" w:rsidP="004B02E8">
      <w:pPr>
        <w:bidi/>
        <w:ind w:firstLine="567"/>
        <w:jc w:val="both"/>
        <w:rPr>
          <w:rFonts w:cs="David" w:hint="cs"/>
          <w:rtl/>
        </w:rPr>
      </w:pPr>
      <w:r w:rsidRPr="004B02E8">
        <w:rPr>
          <w:rFonts w:cs="David" w:hint="cs"/>
          <w:rtl/>
        </w:rPr>
        <w:t xml:space="preserve">למה הביטויים האלה? </w:t>
      </w:r>
    </w:p>
    <w:p w14:paraId="6EB17518" w14:textId="77777777" w:rsidR="004B02E8" w:rsidRPr="004B02E8" w:rsidRDefault="004B02E8" w:rsidP="004B02E8">
      <w:pPr>
        <w:bidi/>
        <w:ind w:firstLine="567"/>
        <w:jc w:val="both"/>
        <w:rPr>
          <w:rFonts w:cs="David" w:hint="cs"/>
          <w:rtl/>
        </w:rPr>
      </w:pPr>
    </w:p>
    <w:p w14:paraId="28E6132E" w14:textId="77777777" w:rsidR="004B02E8" w:rsidRPr="004B02E8" w:rsidRDefault="004B02E8" w:rsidP="004B02E8">
      <w:pPr>
        <w:bidi/>
        <w:jc w:val="both"/>
        <w:rPr>
          <w:rFonts w:cs="David" w:hint="cs"/>
          <w:u w:val="single"/>
          <w:rtl/>
        </w:rPr>
      </w:pPr>
      <w:r w:rsidRPr="004B02E8">
        <w:rPr>
          <w:rFonts w:cs="David" w:hint="cs"/>
          <w:u w:val="single"/>
          <w:rtl/>
        </w:rPr>
        <w:t xml:space="preserve">היו"ר זאב </w:t>
      </w:r>
      <w:proofErr w:type="spellStart"/>
      <w:r w:rsidRPr="004B02E8">
        <w:rPr>
          <w:rFonts w:cs="David" w:hint="cs"/>
          <w:u w:val="single"/>
          <w:rtl/>
        </w:rPr>
        <w:t>אלקין</w:t>
      </w:r>
      <w:proofErr w:type="spellEnd"/>
      <w:r w:rsidRPr="004B02E8">
        <w:rPr>
          <w:rFonts w:cs="David" w:hint="cs"/>
          <w:u w:val="single"/>
          <w:rtl/>
        </w:rPr>
        <w:t>:</w:t>
      </w:r>
    </w:p>
    <w:p w14:paraId="1D7A901F" w14:textId="77777777" w:rsidR="004B02E8" w:rsidRPr="004B02E8" w:rsidRDefault="004B02E8" w:rsidP="004B02E8">
      <w:pPr>
        <w:bidi/>
        <w:jc w:val="both"/>
        <w:rPr>
          <w:rFonts w:cs="David" w:hint="cs"/>
          <w:rtl/>
        </w:rPr>
      </w:pPr>
    </w:p>
    <w:p w14:paraId="01F7C8E3" w14:textId="77777777" w:rsidR="004B02E8" w:rsidRPr="004B02E8" w:rsidRDefault="004B02E8" w:rsidP="004B02E8">
      <w:pPr>
        <w:bidi/>
        <w:ind w:firstLine="567"/>
        <w:jc w:val="both"/>
        <w:rPr>
          <w:rFonts w:cs="David" w:hint="cs"/>
          <w:rtl/>
        </w:rPr>
      </w:pPr>
      <w:r w:rsidRPr="004B02E8">
        <w:rPr>
          <w:rFonts w:cs="David" w:hint="cs"/>
          <w:rtl/>
        </w:rPr>
        <w:t xml:space="preserve">כי זה מה שקרה כאן. הופיע כאן נציג רשמי של סיעת קדימה ואמר: חברים בוועדת הכנסת, אל תצביעו, תנו לנו עוד שבוע, מכסימום עד יום שני הבא. אנחנו מוכנים להסכמות, התנאי שלנו להסכמות הוא שזה יהיה גם לשנים הבאות. קיבלנו את מה שהוא ביקש מילה במילה </w:t>
      </w:r>
      <w:r w:rsidRPr="004B02E8">
        <w:rPr>
          <w:rFonts w:cs="David"/>
          <w:rtl/>
        </w:rPr>
        <w:t>–</w:t>
      </w:r>
      <w:r w:rsidRPr="004B02E8">
        <w:rPr>
          <w:rFonts w:cs="David" w:hint="cs"/>
          <w:rtl/>
        </w:rPr>
        <w:t xml:space="preserve"> גם דחינו את ההצבעה וגם קיבלנו את התנאי הזה שזה יהיה לשנים הבאות - אבל מתברר שיש בעל בית אחר שהופך את </w:t>
      </w:r>
      <w:proofErr w:type="spellStart"/>
      <w:r w:rsidRPr="004B02E8">
        <w:rPr>
          <w:rFonts w:cs="David" w:hint="cs"/>
          <w:rtl/>
        </w:rPr>
        <w:t>הכל</w:t>
      </w:r>
      <w:proofErr w:type="spellEnd"/>
      <w:r w:rsidRPr="004B02E8">
        <w:rPr>
          <w:rFonts w:cs="David" w:hint="cs"/>
          <w:rtl/>
        </w:rPr>
        <w:t xml:space="preserve">. אז במצב כזה, כשיש אופוזיציה שלא מוכנה ומודיעה רשמית שלא מוכנים להגיע להסכמות, אז זה מה שקורה בכנסת ומפעילים את סעיף 131 שנועד לצרכים האלה, נועד לצרכי הדיון בתקציב וחוק ההסדרים. </w:t>
      </w:r>
    </w:p>
    <w:p w14:paraId="19E254DB" w14:textId="77777777" w:rsidR="004B02E8" w:rsidRPr="004B02E8" w:rsidRDefault="004B02E8" w:rsidP="004B02E8">
      <w:pPr>
        <w:bidi/>
        <w:ind w:firstLine="567"/>
        <w:jc w:val="both"/>
        <w:rPr>
          <w:rFonts w:cs="David" w:hint="cs"/>
          <w:rtl/>
        </w:rPr>
      </w:pPr>
    </w:p>
    <w:p w14:paraId="1ADE055E" w14:textId="77777777" w:rsidR="004B02E8" w:rsidRPr="004B02E8" w:rsidRDefault="004B02E8" w:rsidP="004B02E8">
      <w:pPr>
        <w:bidi/>
        <w:jc w:val="both"/>
        <w:rPr>
          <w:rFonts w:cs="David" w:hint="cs"/>
          <w:rtl/>
        </w:rPr>
      </w:pPr>
      <w:r w:rsidRPr="004B02E8">
        <w:rPr>
          <w:rFonts w:cs="David" w:hint="cs"/>
          <w:u w:val="single"/>
          <w:rtl/>
        </w:rPr>
        <w:t xml:space="preserve">מנחם אליעזר </w:t>
      </w:r>
      <w:proofErr w:type="spellStart"/>
      <w:r w:rsidRPr="004B02E8">
        <w:rPr>
          <w:rFonts w:cs="David" w:hint="cs"/>
          <w:u w:val="single"/>
          <w:rtl/>
        </w:rPr>
        <w:t>מוזס</w:t>
      </w:r>
      <w:proofErr w:type="spellEnd"/>
      <w:r w:rsidRPr="004B02E8">
        <w:rPr>
          <w:rFonts w:cs="David" w:hint="cs"/>
          <w:u w:val="single"/>
          <w:rtl/>
        </w:rPr>
        <w:t>:</w:t>
      </w:r>
    </w:p>
    <w:p w14:paraId="5280AD48" w14:textId="77777777" w:rsidR="004B02E8" w:rsidRPr="004B02E8" w:rsidRDefault="004B02E8" w:rsidP="004B02E8">
      <w:pPr>
        <w:bidi/>
        <w:jc w:val="both"/>
        <w:rPr>
          <w:rFonts w:cs="David" w:hint="cs"/>
          <w:rtl/>
        </w:rPr>
      </w:pPr>
    </w:p>
    <w:p w14:paraId="2D847D99" w14:textId="77777777" w:rsidR="004B02E8" w:rsidRPr="004B02E8" w:rsidRDefault="004B02E8" w:rsidP="004B02E8">
      <w:pPr>
        <w:bidi/>
        <w:ind w:firstLine="567"/>
        <w:jc w:val="both"/>
        <w:rPr>
          <w:rFonts w:cs="David" w:hint="cs"/>
          <w:rtl/>
        </w:rPr>
      </w:pPr>
      <w:r w:rsidRPr="004B02E8">
        <w:rPr>
          <w:rFonts w:cs="David" w:hint="cs"/>
          <w:rtl/>
        </w:rPr>
        <w:t>למה חבר הכנסת שטרית לא פה?</w:t>
      </w:r>
    </w:p>
    <w:p w14:paraId="4ED31346" w14:textId="77777777" w:rsidR="004B02E8" w:rsidRPr="004B02E8" w:rsidRDefault="004B02E8" w:rsidP="004B02E8">
      <w:pPr>
        <w:bidi/>
        <w:ind w:firstLine="567"/>
        <w:jc w:val="both"/>
        <w:rPr>
          <w:rFonts w:cs="David" w:hint="cs"/>
          <w:rtl/>
        </w:rPr>
      </w:pPr>
    </w:p>
    <w:p w14:paraId="12974338" w14:textId="77777777" w:rsidR="004B02E8" w:rsidRPr="004B02E8" w:rsidRDefault="004B02E8" w:rsidP="004B02E8">
      <w:pPr>
        <w:bidi/>
        <w:jc w:val="both"/>
        <w:rPr>
          <w:rFonts w:cs="David" w:hint="cs"/>
          <w:u w:val="single"/>
          <w:rtl/>
        </w:rPr>
      </w:pPr>
      <w:r w:rsidRPr="004B02E8">
        <w:rPr>
          <w:rFonts w:cs="David" w:hint="cs"/>
          <w:u w:val="single"/>
          <w:rtl/>
        </w:rPr>
        <w:t xml:space="preserve">היו"ר זאב </w:t>
      </w:r>
      <w:proofErr w:type="spellStart"/>
      <w:r w:rsidRPr="004B02E8">
        <w:rPr>
          <w:rFonts w:cs="David" w:hint="cs"/>
          <w:u w:val="single"/>
          <w:rtl/>
        </w:rPr>
        <w:t>אלקין</w:t>
      </w:r>
      <w:proofErr w:type="spellEnd"/>
      <w:r w:rsidRPr="004B02E8">
        <w:rPr>
          <w:rFonts w:cs="David" w:hint="cs"/>
          <w:u w:val="single"/>
          <w:rtl/>
        </w:rPr>
        <w:t>:</w:t>
      </w:r>
    </w:p>
    <w:p w14:paraId="4FFA6634" w14:textId="77777777" w:rsidR="004B02E8" w:rsidRPr="004B02E8" w:rsidRDefault="004B02E8" w:rsidP="004B02E8">
      <w:pPr>
        <w:bidi/>
        <w:jc w:val="both"/>
        <w:rPr>
          <w:rFonts w:cs="David" w:hint="cs"/>
          <w:rtl/>
        </w:rPr>
      </w:pPr>
    </w:p>
    <w:p w14:paraId="542FAED5" w14:textId="77777777" w:rsidR="004B02E8" w:rsidRPr="004B02E8" w:rsidRDefault="004B02E8" w:rsidP="004B02E8">
      <w:pPr>
        <w:bidi/>
        <w:ind w:firstLine="567"/>
        <w:jc w:val="both"/>
        <w:rPr>
          <w:rFonts w:cs="David" w:hint="cs"/>
          <w:rtl/>
        </w:rPr>
      </w:pPr>
      <w:r w:rsidRPr="004B02E8">
        <w:rPr>
          <w:rFonts w:cs="David" w:hint="cs"/>
          <w:rtl/>
        </w:rPr>
        <w:t xml:space="preserve">הוא לא חייב להיות פה, הוא לא חבר ועדת הכנסת. </w:t>
      </w:r>
    </w:p>
    <w:p w14:paraId="44530855" w14:textId="77777777" w:rsidR="004B02E8" w:rsidRPr="004B02E8" w:rsidRDefault="004B02E8" w:rsidP="004B02E8">
      <w:pPr>
        <w:bidi/>
        <w:ind w:firstLine="567"/>
        <w:jc w:val="both"/>
        <w:rPr>
          <w:rFonts w:cs="David" w:hint="cs"/>
          <w:rtl/>
        </w:rPr>
      </w:pPr>
    </w:p>
    <w:p w14:paraId="40736E62" w14:textId="77777777" w:rsidR="004B02E8" w:rsidRPr="004B02E8" w:rsidRDefault="004B02E8" w:rsidP="004B02E8">
      <w:pPr>
        <w:bidi/>
        <w:jc w:val="both"/>
        <w:rPr>
          <w:rFonts w:cs="David" w:hint="cs"/>
          <w:rtl/>
        </w:rPr>
      </w:pPr>
      <w:r w:rsidRPr="004B02E8">
        <w:rPr>
          <w:rFonts w:cs="David" w:hint="cs"/>
          <w:u w:val="single"/>
          <w:rtl/>
        </w:rPr>
        <w:t>יעקב  אדרי:</w:t>
      </w:r>
    </w:p>
    <w:p w14:paraId="275E86B6" w14:textId="77777777" w:rsidR="004B02E8" w:rsidRPr="004B02E8" w:rsidRDefault="004B02E8" w:rsidP="004B02E8">
      <w:pPr>
        <w:bidi/>
        <w:ind w:firstLine="567"/>
        <w:jc w:val="both"/>
        <w:rPr>
          <w:rFonts w:cs="David" w:hint="cs"/>
          <w:rtl/>
        </w:rPr>
      </w:pPr>
    </w:p>
    <w:p w14:paraId="7062B72D" w14:textId="77777777" w:rsidR="004B02E8" w:rsidRPr="004B02E8" w:rsidRDefault="004B02E8" w:rsidP="004B02E8">
      <w:pPr>
        <w:bidi/>
        <w:ind w:firstLine="567"/>
        <w:jc w:val="both"/>
        <w:rPr>
          <w:rFonts w:cs="David" w:hint="cs"/>
          <w:rtl/>
        </w:rPr>
      </w:pPr>
      <w:r w:rsidRPr="004B02E8">
        <w:rPr>
          <w:rFonts w:cs="David" w:hint="cs"/>
          <w:rtl/>
        </w:rPr>
        <w:t>למה השתמשת במילה "משקרים"? אני לא מבין למה הגעת לביטויים האלה. יש אי-הבנות, אתה יכול לומר שהוא חזר בו, אבל למה לומר שמשקרים.</w:t>
      </w:r>
    </w:p>
    <w:p w14:paraId="161A28FE" w14:textId="77777777" w:rsidR="004B02E8" w:rsidRPr="004B02E8" w:rsidRDefault="004B02E8" w:rsidP="004B02E8">
      <w:pPr>
        <w:bidi/>
        <w:ind w:firstLine="567"/>
        <w:jc w:val="both"/>
        <w:rPr>
          <w:rFonts w:cs="David" w:hint="cs"/>
          <w:rtl/>
        </w:rPr>
      </w:pPr>
    </w:p>
    <w:p w14:paraId="04A364A1" w14:textId="77777777" w:rsidR="004B02E8" w:rsidRPr="004B02E8" w:rsidRDefault="004B02E8" w:rsidP="004B02E8">
      <w:pPr>
        <w:bidi/>
        <w:jc w:val="both"/>
        <w:rPr>
          <w:rFonts w:cs="David" w:hint="cs"/>
          <w:u w:val="single"/>
          <w:rtl/>
        </w:rPr>
      </w:pPr>
      <w:r w:rsidRPr="004B02E8">
        <w:rPr>
          <w:rFonts w:cs="David" w:hint="cs"/>
          <w:u w:val="single"/>
          <w:rtl/>
        </w:rPr>
        <w:t xml:space="preserve">היו"ר זאב </w:t>
      </w:r>
      <w:proofErr w:type="spellStart"/>
      <w:r w:rsidRPr="004B02E8">
        <w:rPr>
          <w:rFonts w:cs="David" w:hint="cs"/>
          <w:u w:val="single"/>
          <w:rtl/>
        </w:rPr>
        <w:t>אלקין</w:t>
      </w:r>
      <w:proofErr w:type="spellEnd"/>
      <w:r w:rsidRPr="004B02E8">
        <w:rPr>
          <w:rFonts w:cs="David" w:hint="cs"/>
          <w:u w:val="single"/>
          <w:rtl/>
        </w:rPr>
        <w:t>:</w:t>
      </w:r>
    </w:p>
    <w:p w14:paraId="0B582B7D" w14:textId="77777777" w:rsidR="004B02E8" w:rsidRPr="004B02E8" w:rsidRDefault="004B02E8" w:rsidP="004B02E8">
      <w:pPr>
        <w:bidi/>
        <w:jc w:val="both"/>
        <w:rPr>
          <w:rFonts w:cs="David" w:hint="cs"/>
          <w:rtl/>
        </w:rPr>
      </w:pPr>
    </w:p>
    <w:p w14:paraId="50891A53" w14:textId="77777777" w:rsidR="004B02E8" w:rsidRPr="004B02E8" w:rsidRDefault="004B02E8" w:rsidP="004B02E8">
      <w:pPr>
        <w:bidi/>
        <w:ind w:firstLine="567"/>
        <w:jc w:val="both"/>
        <w:rPr>
          <w:rFonts w:cs="David" w:hint="cs"/>
          <w:rtl/>
        </w:rPr>
      </w:pPr>
      <w:r w:rsidRPr="004B02E8">
        <w:rPr>
          <w:rFonts w:cs="David" w:hint="cs"/>
          <w:rtl/>
        </w:rPr>
        <w:t>אני מקבל את ההערה של חבר הכנסת אדרי: סיעת קדימה חזרה בה מהצעתה. אבל כשאתה מתנהל מול אופוזיציה שמציעה רשמית לפרוטוקול הכנסת הצעות וחוזרת מהן מייד לאחר מכן, זה קשה מאוד.</w:t>
      </w:r>
    </w:p>
    <w:p w14:paraId="36C3B9AB" w14:textId="77777777" w:rsidR="004B02E8" w:rsidRPr="004B02E8" w:rsidRDefault="004B02E8" w:rsidP="004B02E8">
      <w:pPr>
        <w:bidi/>
        <w:ind w:firstLine="567"/>
        <w:jc w:val="both"/>
        <w:rPr>
          <w:rFonts w:cs="David" w:hint="cs"/>
          <w:rtl/>
        </w:rPr>
      </w:pPr>
    </w:p>
    <w:p w14:paraId="0DB6B4F5" w14:textId="77777777" w:rsidR="004B02E8" w:rsidRDefault="004B02E8" w:rsidP="004B02E8">
      <w:pPr>
        <w:bidi/>
        <w:jc w:val="both"/>
        <w:rPr>
          <w:rFonts w:cs="David" w:hint="cs"/>
          <w:u w:val="single"/>
          <w:rtl/>
        </w:rPr>
      </w:pPr>
    </w:p>
    <w:p w14:paraId="3548DAB2" w14:textId="77777777" w:rsidR="004B02E8" w:rsidRDefault="004B02E8" w:rsidP="004B02E8">
      <w:pPr>
        <w:bidi/>
        <w:jc w:val="both"/>
        <w:rPr>
          <w:rFonts w:cs="David" w:hint="cs"/>
          <w:u w:val="single"/>
          <w:rtl/>
        </w:rPr>
      </w:pPr>
    </w:p>
    <w:p w14:paraId="46FAA146" w14:textId="77777777" w:rsidR="004B02E8" w:rsidRDefault="004B02E8" w:rsidP="004B02E8">
      <w:pPr>
        <w:bidi/>
        <w:jc w:val="both"/>
        <w:rPr>
          <w:rFonts w:cs="David" w:hint="cs"/>
          <w:u w:val="single"/>
          <w:rtl/>
        </w:rPr>
      </w:pPr>
    </w:p>
    <w:p w14:paraId="1809E6A1" w14:textId="77777777" w:rsidR="004B02E8" w:rsidRDefault="004B02E8" w:rsidP="004B02E8">
      <w:pPr>
        <w:bidi/>
        <w:jc w:val="both"/>
        <w:rPr>
          <w:rFonts w:cs="David" w:hint="cs"/>
          <w:u w:val="single"/>
          <w:rtl/>
        </w:rPr>
      </w:pPr>
    </w:p>
    <w:p w14:paraId="4EE16D0E" w14:textId="77777777" w:rsidR="004B02E8" w:rsidRDefault="004B02E8" w:rsidP="004B02E8">
      <w:pPr>
        <w:bidi/>
        <w:jc w:val="both"/>
        <w:rPr>
          <w:rFonts w:cs="David" w:hint="cs"/>
          <w:u w:val="single"/>
          <w:rtl/>
        </w:rPr>
      </w:pPr>
    </w:p>
    <w:p w14:paraId="39217F43" w14:textId="77777777" w:rsidR="004B02E8" w:rsidRDefault="004B02E8" w:rsidP="004B02E8">
      <w:pPr>
        <w:bidi/>
        <w:jc w:val="both"/>
        <w:rPr>
          <w:rFonts w:cs="David" w:hint="cs"/>
          <w:u w:val="single"/>
          <w:rtl/>
        </w:rPr>
      </w:pPr>
    </w:p>
    <w:p w14:paraId="551C0AA0" w14:textId="77777777" w:rsidR="004B02E8" w:rsidRDefault="004B02E8" w:rsidP="004B02E8">
      <w:pPr>
        <w:bidi/>
        <w:jc w:val="both"/>
        <w:rPr>
          <w:rFonts w:cs="David" w:hint="cs"/>
          <w:u w:val="single"/>
          <w:rtl/>
        </w:rPr>
      </w:pPr>
    </w:p>
    <w:p w14:paraId="2FD07B6F" w14:textId="77777777" w:rsidR="004B02E8" w:rsidRDefault="004B02E8" w:rsidP="004B02E8">
      <w:pPr>
        <w:bidi/>
        <w:jc w:val="both"/>
        <w:rPr>
          <w:rFonts w:cs="David" w:hint="cs"/>
          <w:u w:val="single"/>
          <w:rtl/>
        </w:rPr>
      </w:pPr>
    </w:p>
    <w:p w14:paraId="6C1C2CF6" w14:textId="77777777" w:rsidR="004B02E8" w:rsidRPr="004B02E8" w:rsidRDefault="004B02E8" w:rsidP="004B02E8">
      <w:pPr>
        <w:bidi/>
        <w:jc w:val="both"/>
        <w:rPr>
          <w:rFonts w:cs="David" w:hint="cs"/>
          <w:rtl/>
        </w:rPr>
      </w:pPr>
      <w:r w:rsidRPr="004B02E8">
        <w:rPr>
          <w:rFonts w:cs="David" w:hint="cs"/>
          <w:u w:val="single"/>
          <w:rtl/>
        </w:rPr>
        <w:t>חיים אורון:</w:t>
      </w:r>
    </w:p>
    <w:p w14:paraId="0FF5B8D4" w14:textId="77777777" w:rsidR="004B02E8" w:rsidRPr="004B02E8" w:rsidRDefault="004B02E8" w:rsidP="004B02E8">
      <w:pPr>
        <w:bidi/>
        <w:jc w:val="both"/>
        <w:rPr>
          <w:rFonts w:cs="David" w:hint="cs"/>
          <w:rtl/>
        </w:rPr>
      </w:pPr>
    </w:p>
    <w:p w14:paraId="60C06060" w14:textId="77777777" w:rsidR="004B02E8" w:rsidRPr="004B02E8" w:rsidRDefault="004B02E8" w:rsidP="004B02E8">
      <w:pPr>
        <w:bidi/>
        <w:ind w:firstLine="567"/>
        <w:jc w:val="both"/>
        <w:rPr>
          <w:rFonts w:cs="David" w:hint="cs"/>
          <w:rtl/>
        </w:rPr>
      </w:pPr>
      <w:r w:rsidRPr="004B02E8">
        <w:rPr>
          <w:rFonts w:cs="David" w:hint="cs"/>
          <w:rtl/>
        </w:rPr>
        <w:t>"שתי מדינות לשני עמים" היה פעם קודש קודשים והוא חזר בו, אז הוא שיקר?</w:t>
      </w:r>
    </w:p>
    <w:p w14:paraId="4F3E2807" w14:textId="77777777" w:rsidR="004B02E8" w:rsidRPr="004B02E8" w:rsidRDefault="004B02E8" w:rsidP="004B02E8">
      <w:pPr>
        <w:bidi/>
        <w:ind w:firstLine="567"/>
        <w:jc w:val="both"/>
        <w:rPr>
          <w:rFonts w:cs="David" w:hint="cs"/>
          <w:rtl/>
        </w:rPr>
      </w:pPr>
    </w:p>
    <w:p w14:paraId="1E9276A0" w14:textId="77777777" w:rsidR="004B02E8" w:rsidRPr="004B02E8" w:rsidRDefault="004B02E8" w:rsidP="004B02E8">
      <w:pPr>
        <w:bidi/>
        <w:jc w:val="both"/>
        <w:rPr>
          <w:rFonts w:cs="David" w:hint="cs"/>
          <w:u w:val="single"/>
          <w:rtl/>
        </w:rPr>
      </w:pPr>
      <w:r w:rsidRPr="004B02E8">
        <w:rPr>
          <w:rFonts w:cs="David" w:hint="cs"/>
          <w:u w:val="single"/>
          <w:rtl/>
        </w:rPr>
        <w:t xml:space="preserve">היו"ר זאב </w:t>
      </w:r>
      <w:proofErr w:type="spellStart"/>
      <w:r w:rsidRPr="004B02E8">
        <w:rPr>
          <w:rFonts w:cs="David" w:hint="cs"/>
          <w:u w:val="single"/>
          <w:rtl/>
        </w:rPr>
        <w:t>אלקין</w:t>
      </w:r>
      <w:proofErr w:type="spellEnd"/>
      <w:r w:rsidRPr="004B02E8">
        <w:rPr>
          <w:rFonts w:cs="David" w:hint="cs"/>
          <w:u w:val="single"/>
          <w:rtl/>
        </w:rPr>
        <w:t>:</w:t>
      </w:r>
    </w:p>
    <w:p w14:paraId="73DDA90B" w14:textId="77777777" w:rsidR="004B02E8" w:rsidRPr="004B02E8" w:rsidRDefault="004B02E8" w:rsidP="004B02E8">
      <w:pPr>
        <w:bidi/>
        <w:jc w:val="both"/>
        <w:rPr>
          <w:rFonts w:cs="David" w:hint="cs"/>
          <w:rtl/>
        </w:rPr>
      </w:pPr>
    </w:p>
    <w:p w14:paraId="19AB11CB" w14:textId="77777777" w:rsidR="004B02E8" w:rsidRPr="004B02E8" w:rsidRDefault="004B02E8" w:rsidP="004B02E8">
      <w:pPr>
        <w:bidi/>
        <w:ind w:firstLine="567"/>
        <w:jc w:val="both"/>
        <w:rPr>
          <w:rFonts w:cs="David" w:hint="cs"/>
          <w:rtl/>
        </w:rPr>
      </w:pPr>
      <w:r w:rsidRPr="004B02E8">
        <w:rPr>
          <w:rFonts w:cs="David" w:hint="cs"/>
          <w:rtl/>
        </w:rPr>
        <w:t xml:space="preserve">תודה רבה, חבר הכנסת אורון, זה מאוד-מאוד רלוונטי לדיון הזה. </w:t>
      </w:r>
    </w:p>
    <w:p w14:paraId="52D669E5" w14:textId="77777777" w:rsidR="004B02E8" w:rsidRPr="004B02E8" w:rsidRDefault="004B02E8" w:rsidP="004B02E8">
      <w:pPr>
        <w:bidi/>
        <w:ind w:firstLine="567"/>
        <w:jc w:val="both"/>
        <w:rPr>
          <w:rFonts w:cs="David" w:hint="cs"/>
          <w:rtl/>
        </w:rPr>
      </w:pPr>
    </w:p>
    <w:p w14:paraId="06A9452B" w14:textId="77777777" w:rsidR="004B02E8" w:rsidRPr="004B02E8" w:rsidRDefault="004B02E8" w:rsidP="004B02E8">
      <w:pPr>
        <w:bidi/>
        <w:jc w:val="both"/>
        <w:rPr>
          <w:rFonts w:cs="David" w:hint="cs"/>
          <w:rtl/>
        </w:rPr>
      </w:pPr>
      <w:r w:rsidRPr="004B02E8">
        <w:rPr>
          <w:rFonts w:cs="David" w:hint="cs"/>
          <w:u w:val="single"/>
          <w:rtl/>
        </w:rPr>
        <w:t>חיים אורון:</w:t>
      </w:r>
    </w:p>
    <w:p w14:paraId="26CF4755" w14:textId="77777777" w:rsidR="004B02E8" w:rsidRPr="004B02E8" w:rsidRDefault="004B02E8" w:rsidP="004B02E8">
      <w:pPr>
        <w:bidi/>
        <w:jc w:val="both"/>
        <w:rPr>
          <w:rFonts w:cs="David" w:hint="cs"/>
          <w:rtl/>
        </w:rPr>
      </w:pPr>
    </w:p>
    <w:p w14:paraId="78F05101" w14:textId="77777777" w:rsidR="004B02E8" w:rsidRPr="004B02E8" w:rsidRDefault="004B02E8" w:rsidP="004B02E8">
      <w:pPr>
        <w:bidi/>
        <w:ind w:firstLine="567"/>
        <w:jc w:val="both"/>
        <w:rPr>
          <w:rFonts w:cs="David" w:hint="cs"/>
          <w:rtl/>
        </w:rPr>
      </w:pPr>
      <w:r w:rsidRPr="004B02E8">
        <w:rPr>
          <w:rFonts w:cs="David" w:hint="cs"/>
          <w:rtl/>
        </w:rPr>
        <w:t xml:space="preserve">זה רלוונטי בדיוק כמו כל התקדימים האחרים. </w:t>
      </w:r>
    </w:p>
    <w:p w14:paraId="36609E5B" w14:textId="77777777" w:rsidR="004B02E8" w:rsidRPr="004B02E8" w:rsidRDefault="004B02E8" w:rsidP="004B02E8">
      <w:pPr>
        <w:bidi/>
        <w:ind w:firstLine="567"/>
        <w:jc w:val="both"/>
        <w:rPr>
          <w:rFonts w:cs="David" w:hint="cs"/>
          <w:rtl/>
        </w:rPr>
      </w:pPr>
    </w:p>
    <w:p w14:paraId="33A7E0CD" w14:textId="77777777" w:rsidR="004B02E8" w:rsidRPr="004B02E8" w:rsidRDefault="004B02E8" w:rsidP="004B02E8">
      <w:pPr>
        <w:bidi/>
        <w:jc w:val="both"/>
        <w:rPr>
          <w:rFonts w:cs="David" w:hint="cs"/>
          <w:u w:val="single"/>
          <w:rtl/>
        </w:rPr>
      </w:pPr>
      <w:r w:rsidRPr="004B02E8">
        <w:rPr>
          <w:rFonts w:cs="David" w:hint="cs"/>
          <w:u w:val="single"/>
          <w:rtl/>
        </w:rPr>
        <w:t xml:space="preserve">היו"ר זאב </w:t>
      </w:r>
      <w:proofErr w:type="spellStart"/>
      <w:r w:rsidRPr="004B02E8">
        <w:rPr>
          <w:rFonts w:cs="David" w:hint="cs"/>
          <w:u w:val="single"/>
          <w:rtl/>
        </w:rPr>
        <w:t>אלקין</w:t>
      </w:r>
      <w:proofErr w:type="spellEnd"/>
      <w:r w:rsidRPr="004B02E8">
        <w:rPr>
          <w:rFonts w:cs="David" w:hint="cs"/>
          <w:u w:val="single"/>
          <w:rtl/>
        </w:rPr>
        <w:t>:</w:t>
      </w:r>
    </w:p>
    <w:p w14:paraId="4A67E6D9" w14:textId="77777777" w:rsidR="004B02E8" w:rsidRPr="004B02E8" w:rsidRDefault="004B02E8" w:rsidP="004B02E8">
      <w:pPr>
        <w:bidi/>
        <w:jc w:val="both"/>
        <w:rPr>
          <w:rFonts w:cs="David" w:hint="cs"/>
          <w:rtl/>
        </w:rPr>
      </w:pPr>
    </w:p>
    <w:p w14:paraId="0F0FEC86" w14:textId="77777777" w:rsidR="004B02E8" w:rsidRPr="004B02E8" w:rsidRDefault="004B02E8" w:rsidP="004B02E8">
      <w:pPr>
        <w:bidi/>
        <w:ind w:firstLine="567"/>
        <w:jc w:val="both"/>
        <w:rPr>
          <w:rFonts w:cs="David" w:hint="cs"/>
          <w:rtl/>
        </w:rPr>
      </w:pPr>
      <w:r w:rsidRPr="004B02E8">
        <w:rPr>
          <w:rFonts w:cs="David" w:hint="cs"/>
          <w:rtl/>
        </w:rPr>
        <w:t xml:space="preserve">לכן אין לי דרך אלא להביא לכאן את ההצעה שהצעתי. התבקשתי על-ידי סיעת קדימה להמתין לא מעבר ליום שני </w:t>
      </w:r>
      <w:r w:rsidRPr="004B02E8">
        <w:rPr>
          <w:rFonts w:cs="David"/>
          <w:rtl/>
        </w:rPr>
        <w:t>–</w:t>
      </w:r>
      <w:r w:rsidRPr="004B02E8">
        <w:rPr>
          <w:rFonts w:cs="David" w:hint="cs"/>
          <w:rtl/>
        </w:rPr>
        <w:t xml:space="preserve"> הם אמרו שאפשר ביום שני הבא, שבוע לפני ההצבעות, לקבל החלטה </w:t>
      </w:r>
      <w:r w:rsidRPr="004B02E8">
        <w:rPr>
          <w:rFonts w:cs="David"/>
          <w:rtl/>
        </w:rPr>
        <w:t>–</w:t>
      </w:r>
      <w:r w:rsidRPr="004B02E8">
        <w:rPr>
          <w:rFonts w:cs="David" w:hint="cs"/>
          <w:rtl/>
        </w:rPr>
        <w:t xml:space="preserve"> המתנו עד יום שני, ועתה אני מביא את זה לכאן להצבעה.  יחד  עם זה, אני מכריז שאם האופוזיציה תשנה את עמדתה ותהיה מוכנה להידבר בוועדת הסכמות על סדרי הדיון, נשב ונסכים. כרגע התשובה היא שלא מוכנים לדבר בכלל. </w:t>
      </w:r>
    </w:p>
    <w:p w14:paraId="70F1946A" w14:textId="77777777" w:rsidR="004B02E8" w:rsidRPr="004B02E8" w:rsidRDefault="004B02E8" w:rsidP="004B02E8">
      <w:pPr>
        <w:bidi/>
        <w:ind w:firstLine="567"/>
        <w:jc w:val="both"/>
        <w:rPr>
          <w:rFonts w:cs="David" w:hint="cs"/>
          <w:rtl/>
        </w:rPr>
      </w:pPr>
    </w:p>
    <w:p w14:paraId="7ED78823" w14:textId="77777777" w:rsidR="004B02E8" w:rsidRPr="004B02E8" w:rsidRDefault="004B02E8" w:rsidP="004B02E8">
      <w:pPr>
        <w:bidi/>
        <w:jc w:val="both"/>
        <w:rPr>
          <w:rFonts w:cs="David" w:hint="cs"/>
          <w:rtl/>
        </w:rPr>
      </w:pPr>
      <w:r w:rsidRPr="004B02E8">
        <w:rPr>
          <w:rFonts w:cs="David" w:hint="cs"/>
          <w:u w:val="single"/>
          <w:rtl/>
        </w:rPr>
        <w:t>יעקב  אדרי:</w:t>
      </w:r>
    </w:p>
    <w:p w14:paraId="2D8E9AA1" w14:textId="77777777" w:rsidR="004B02E8" w:rsidRPr="004B02E8" w:rsidRDefault="004B02E8" w:rsidP="004B02E8">
      <w:pPr>
        <w:bidi/>
        <w:ind w:firstLine="567"/>
        <w:jc w:val="both"/>
        <w:rPr>
          <w:rFonts w:cs="David" w:hint="cs"/>
          <w:rtl/>
        </w:rPr>
      </w:pPr>
    </w:p>
    <w:p w14:paraId="52CEEC54" w14:textId="77777777" w:rsidR="004B02E8" w:rsidRPr="004B02E8" w:rsidRDefault="004B02E8" w:rsidP="004B02E8">
      <w:pPr>
        <w:bidi/>
        <w:ind w:firstLine="567"/>
        <w:jc w:val="both"/>
        <w:rPr>
          <w:rFonts w:cs="David" w:hint="cs"/>
          <w:rtl/>
        </w:rPr>
      </w:pPr>
      <w:r w:rsidRPr="004B02E8">
        <w:rPr>
          <w:rFonts w:cs="David" w:hint="cs"/>
          <w:rtl/>
        </w:rPr>
        <w:t>אז אולי נעשה עכשיו הפסקה?</w:t>
      </w:r>
    </w:p>
    <w:p w14:paraId="674D242F" w14:textId="77777777" w:rsidR="004B02E8" w:rsidRPr="004B02E8" w:rsidRDefault="004B02E8" w:rsidP="004B02E8">
      <w:pPr>
        <w:bidi/>
        <w:ind w:firstLine="567"/>
        <w:jc w:val="both"/>
        <w:rPr>
          <w:rFonts w:cs="David" w:hint="cs"/>
          <w:rtl/>
        </w:rPr>
      </w:pPr>
    </w:p>
    <w:p w14:paraId="15721ED4" w14:textId="77777777" w:rsidR="004B02E8" w:rsidRPr="004B02E8" w:rsidRDefault="004B02E8" w:rsidP="004B02E8">
      <w:pPr>
        <w:bidi/>
        <w:jc w:val="both"/>
        <w:rPr>
          <w:rFonts w:cs="David" w:hint="cs"/>
          <w:u w:val="single"/>
          <w:rtl/>
        </w:rPr>
      </w:pPr>
      <w:r w:rsidRPr="004B02E8">
        <w:rPr>
          <w:rFonts w:cs="David" w:hint="cs"/>
          <w:u w:val="single"/>
          <w:rtl/>
        </w:rPr>
        <w:t xml:space="preserve">היו"ר זאב </w:t>
      </w:r>
      <w:proofErr w:type="spellStart"/>
      <w:r w:rsidRPr="004B02E8">
        <w:rPr>
          <w:rFonts w:cs="David" w:hint="cs"/>
          <w:u w:val="single"/>
          <w:rtl/>
        </w:rPr>
        <w:t>אלקין</w:t>
      </w:r>
      <w:proofErr w:type="spellEnd"/>
      <w:r w:rsidRPr="004B02E8">
        <w:rPr>
          <w:rFonts w:cs="David" w:hint="cs"/>
          <w:u w:val="single"/>
          <w:rtl/>
        </w:rPr>
        <w:t>:</w:t>
      </w:r>
    </w:p>
    <w:p w14:paraId="5615793D" w14:textId="77777777" w:rsidR="004B02E8" w:rsidRPr="004B02E8" w:rsidRDefault="004B02E8" w:rsidP="004B02E8">
      <w:pPr>
        <w:bidi/>
        <w:jc w:val="both"/>
        <w:rPr>
          <w:rFonts w:cs="David" w:hint="cs"/>
          <w:rtl/>
        </w:rPr>
      </w:pPr>
    </w:p>
    <w:p w14:paraId="10D90B47" w14:textId="77777777" w:rsidR="004B02E8" w:rsidRPr="004B02E8" w:rsidRDefault="004B02E8" w:rsidP="004B02E8">
      <w:pPr>
        <w:bidi/>
        <w:ind w:firstLine="567"/>
        <w:jc w:val="both"/>
        <w:rPr>
          <w:rFonts w:cs="David" w:hint="cs"/>
          <w:rtl/>
        </w:rPr>
      </w:pPr>
      <w:r w:rsidRPr="004B02E8">
        <w:rPr>
          <w:rFonts w:cs="David" w:hint="cs"/>
          <w:rtl/>
        </w:rPr>
        <w:t xml:space="preserve">לא. פעם אחת כבר היינו בסרט הזה. נשב, נדבר, ואם יהיו הסכמות חדשות נביא את זה לאישור מחדש של ועדת הכנסת, אבל אנחנו לא נהפוך את ועדת הכנסת לחוכא ואיטלולא. אנחנו נקבל כאן החלטה בהתאם לסעיף 131, הבאתי לכאן הצעה שמקבלת את הגיבוי של הייעוץ המשפטי, מתואמת עם הייעוץ המשפטי, ואם יהיו הסכמות חדשות אנחנו נקבל החלטה חדשה. </w:t>
      </w:r>
    </w:p>
    <w:p w14:paraId="71926EC4" w14:textId="77777777" w:rsidR="004B02E8" w:rsidRPr="004B02E8" w:rsidRDefault="004B02E8" w:rsidP="004B02E8">
      <w:pPr>
        <w:bidi/>
        <w:ind w:firstLine="567"/>
        <w:jc w:val="both"/>
        <w:rPr>
          <w:rFonts w:cs="David" w:hint="cs"/>
          <w:rtl/>
        </w:rPr>
      </w:pPr>
    </w:p>
    <w:p w14:paraId="19B05C74" w14:textId="77777777" w:rsidR="004B02E8" w:rsidRPr="004B02E8" w:rsidRDefault="004B02E8" w:rsidP="004B02E8">
      <w:pPr>
        <w:bidi/>
        <w:jc w:val="both"/>
        <w:rPr>
          <w:rFonts w:cs="David" w:hint="cs"/>
          <w:rtl/>
        </w:rPr>
      </w:pPr>
      <w:r w:rsidRPr="004B02E8">
        <w:rPr>
          <w:rFonts w:cs="David" w:hint="cs"/>
          <w:u w:val="single"/>
          <w:rtl/>
        </w:rPr>
        <w:t>חיים אורון:</w:t>
      </w:r>
    </w:p>
    <w:p w14:paraId="1DD77C60" w14:textId="77777777" w:rsidR="004B02E8" w:rsidRPr="004B02E8" w:rsidRDefault="004B02E8" w:rsidP="004B02E8">
      <w:pPr>
        <w:bidi/>
        <w:jc w:val="both"/>
        <w:rPr>
          <w:rFonts w:cs="David" w:hint="cs"/>
          <w:rtl/>
        </w:rPr>
      </w:pPr>
    </w:p>
    <w:p w14:paraId="6ECB251F" w14:textId="77777777" w:rsidR="004B02E8" w:rsidRPr="004B02E8" w:rsidRDefault="004B02E8" w:rsidP="004B02E8">
      <w:pPr>
        <w:bidi/>
        <w:ind w:firstLine="567"/>
        <w:jc w:val="both"/>
        <w:rPr>
          <w:rFonts w:cs="David" w:hint="cs"/>
          <w:rtl/>
        </w:rPr>
      </w:pPr>
      <w:r w:rsidRPr="004B02E8">
        <w:rPr>
          <w:rFonts w:cs="David" w:hint="cs"/>
          <w:rtl/>
        </w:rPr>
        <w:t xml:space="preserve"> יש לי הצעה נגדית: את הדיון על חוק ההסדרים נתחיל תוך מיצוי מלא של תקנון הכנסת. </w:t>
      </w:r>
    </w:p>
    <w:p w14:paraId="025C0396" w14:textId="77777777" w:rsidR="004B02E8" w:rsidRPr="004B02E8" w:rsidRDefault="004B02E8" w:rsidP="004B02E8">
      <w:pPr>
        <w:bidi/>
        <w:ind w:firstLine="567"/>
        <w:jc w:val="both"/>
        <w:rPr>
          <w:rFonts w:cs="David" w:hint="cs"/>
          <w:rtl/>
        </w:rPr>
      </w:pPr>
    </w:p>
    <w:p w14:paraId="1F024592" w14:textId="77777777" w:rsidR="004B02E8" w:rsidRPr="004B02E8" w:rsidRDefault="004B02E8" w:rsidP="004B02E8">
      <w:pPr>
        <w:bidi/>
        <w:jc w:val="both"/>
        <w:rPr>
          <w:rFonts w:cs="David" w:hint="cs"/>
          <w:u w:val="single"/>
          <w:rtl/>
        </w:rPr>
      </w:pPr>
      <w:r w:rsidRPr="004B02E8">
        <w:rPr>
          <w:rFonts w:cs="David" w:hint="cs"/>
          <w:u w:val="single"/>
          <w:rtl/>
        </w:rPr>
        <w:t xml:space="preserve">היו"ר זאב </w:t>
      </w:r>
      <w:proofErr w:type="spellStart"/>
      <w:r w:rsidRPr="004B02E8">
        <w:rPr>
          <w:rFonts w:cs="David" w:hint="cs"/>
          <w:u w:val="single"/>
          <w:rtl/>
        </w:rPr>
        <w:t>אלקין</w:t>
      </w:r>
      <w:proofErr w:type="spellEnd"/>
      <w:r w:rsidRPr="004B02E8">
        <w:rPr>
          <w:rFonts w:cs="David" w:hint="cs"/>
          <w:u w:val="single"/>
          <w:rtl/>
        </w:rPr>
        <w:t>:</w:t>
      </w:r>
    </w:p>
    <w:p w14:paraId="3533AEBC" w14:textId="77777777" w:rsidR="004B02E8" w:rsidRPr="004B02E8" w:rsidRDefault="004B02E8" w:rsidP="004B02E8">
      <w:pPr>
        <w:bidi/>
        <w:jc w:val="both"/>
        <w:rPr>
          <w:rFonts w:cs="David" w:hint="cs"/>
          <w:rtl/>
        </w:rPr>
      </w:pPr>
    </w:p>
    <w:p w14:paraId="1AC331B9" w14:textId="77777777" w:rsidR="004B02E8" w:rsidRPr="004B02E8" w:rsidRDefault="004B02E8" w:rsidP="004B02E8">
      <w:pPr>
        <w:bidi/>
        <w:ind w:firstLine="567"/>
        <w:jc w:val="both"/>
        <w:rPr>
          <w:rFonts w:cs="David" w:hint="cs"/>
          <w:rtl/>
        </w:rPr>
      </w:pPr>
      <w:r w:rsidRPr="004B02E8">
        <w:rPr>
          <w:rFonts w:cs="David" w:hint="cs"/>
          <w:rtl/>
        </w:rPr>
        <w:t xml:space="preserve">חברי הכנסת, אני מביא כרגע להצבעה שתי הצעות: יש הצעה, כפי שאני הבאתי, על כל מרכיביה </w:t>
      </w:r>
      <w:r w:rsidRPr="004B02E8">
        <w:rPr>
          <w:rFonts w:cs="David"/>
          <w:rtl/>
        </w:rPr>
        <w:t>–</w:t>
      </w:r>
      <w:r w:rsidRPr="004B02E8">
        <w:rPr>
          <w:rFonts w:cs="David" w:hint="cs"/>
          <w:rtl/>
        </w:rPr>
        <w:t xml:space="preserve"> החל מפטור מחובת הנחה וכולל סדרי הדיון שהוצגו כאן, עם כל לוחות הזמנים, ושתי הערות לגבי אופי ההצבעות. </w:t>
      </w:r>
    </w:p>
    <w:p w14:paraId="4D574E5D" w14:textId="77777777" w:rsidR="004B02E8" w:rsidRPr="004B02E8" w:rsidRDefault="004B02E8" w:rsidP="004B02E8">
      <w:pPr>
        <w:bidi/>
        <w:ind w:firstLine="567"/>
        <w:jc w:val="both"/>
        <w:rPr>
          <w:rFonts w:cs="David" w:hint="cs"/>
          <w:rtl/>
        </w:rPr>
      </w:pPr>
    </w:p>
    <w:p w14:paraId="29661C8E" w14:textId="77777777" w:rsidR="004B02E8" w:rsidRPr="004B02E8" w:rsidRDefault="004B02E8" w:rsidP="004B02E8">
      <w:pPr>
        <w:bidi/>
        <w:jc w:val="both"/>
        <w:rPr>
          <w:rFonts w:cs="David" w:hint="cs"/>
          <w:rtl/>
        </w:rPr>
      </w:pPr>
      <w:r w:rsidRPr="004B02E8">
        <w:rPr>
          <w:rFonts w:cs="David" w:hint="cs"/>
          <w:u w:val="single"/>
          <w:rtl/>
        </w:rPr>
        <w:t xml:space="preserve">זבולון </w:t>
      </w:r>
      <w:proofErr w:type="spellStart"/>
      <w:r w:rsidRPr="004B02E8">
        <w:rPr>
          <w:rFonts w:cs="David" w:hint="cs"/>
          <w:u w:val="single"/>
          <w:rtl/>
        </w:rPr>
        <w:t>אורלב</w:t>
      </w:r>
      <w:proofErr w:type="spellEnd"/>
      <w:r w:rsidRPr="004B02E8">
        <w:rPr>
          <w:rFonts w:cs="David" w:hint="cs"/>
          <w:u w:val="single"/>
          <w:rtl/>
        </w:rPr>
        <w:t>:</w:t>
      </w:r>
    </w:p>
    <w:p w14:paraId="4D623419" w14:textId="77777777" w:rsidR="004B02E8" w:rsidRPr="004B02E8" w:rsidRDefault="004B02E8" w:rsidP="004B02E8">
      <w:pPr>
        <w:bidi/>
        <w:jc w:val="both"/>
        <w:rPr>
          <w:rFonts w:cs="David" w:hint="cs"/>
          <w:rtl/>
        </w:rPr>
      </w:pPr>
    </w:p>
    <w:p w14:paraId="4B758BFB" w14:textId="77777777" w:rsidR="004B02E8" w:rsidRPr="004B02E8" w:rsidRDefault="004B02E8" w:rsidP="004B02E8">
      <w:pPr>
        <w:bidi/>
        <w:ind w:firstLine="567"/>
        <w:jc w:val="both"/>
        <w:rPr>
          <w:rFonts w:cs="David" w:hint="cs"/>
          <w:rtl/>
        </w:rPr>
      </w:pPr>
      <w:r w:rsidRPr="004B02E8">
        <w:rPr>
          <w:rFonts w:cs="David" w:hint="cs"/>
          <w:rtl/>
        </w:rPr>
        <w:t xml:space="preserve">לאור הסתייגותו של חבר הכנסת אורון אני מציע להוסיף: וכפי שמאפשר תקנון הכנסת. </w:t>
      </w:r>
    </w:p>
    <w:p w14:paraId="77880169" w14:textId="77777777" w:rsidR="004B02E8" w:rsidRPr="004B02E8" w:rsidRDefault="004B02E8" w:rsidP="004B02E8">
      <w:pPr>
        <w:bidi/>
        <w:ind w:firstLine="567"/>
        <w:jc w:val="both"/>
        <w:rPr>
          <w:rFonts w:cs="David" w:hint="cs"/>
          <w:rtl/>
        </w:rPr>
      </w:pPr>
    </w:p>
    <w:p w14:paraId="37AB0232" w14:textId="77777777" w:rsidR="004B02E8" w:rsidRPr="004B02E8" w:rsidRDefault="004B02E8" w:rsidP="004B02E8">
      <w:pPr>
        <w:bidi/>
        <w:jc w:val="both"/>
        <w:rPr>
          <w:rFonts w:cs="David" w:hint="cs"/>
          <w:rtl/>
        </w:rPr>
      </w:pPr>
      <w:r w:rsidRPr="004B02E8">
        <w:rPr>
          <w:rFonts w:cs="David" w:hint="cs"/>
          <w:u w:val="single"/>
          <w:rtl/>
        </w:rPr>
        <w:t>חיים אורון:</w:t>
      </w:r>
    </w:p>
    <w:p w14:paraId="3680051E" w14:textId="77777777" w:rsidR="004B02E8" w:rsidRPr="004B02E8" w:rsidRDefault="004B02E8" w:rsidP="004B02E8">
      <w:pPr>
        <w:bidi/>
        <w:jc w:val="both"/>
        <w:rPr>
          <w:rFonts w:cs="David" w:hint="cs"/>
          <w:rtl/>
        </w:rPr>
      </w:pPr>
    </w:p>
    <w:p w14:paraId="68511847" w14:textId="77777777" w:rsidR="004B02E8" w:rsidRPr="004B02E8" w:rsidRDefault="004B02E8" w:rsidP="004B02E8">
      <w:pPr>
        <w:bidi/>
        <w:ind w:firstLine="567"/>
        <w:jc w:val="both"/>
        <w:rPr>
          <w:rFonts w:cs="David" w:hint="cs"/>
          <w:rtl/>
        </w:rPr>
      </w:pPr>
      <w:r w:rsidRPr="004B02E8">
        <w:rPr>
          <w:rFonts w:cs="David" w:hint="cs"/>
          <w:rtl/>
        </w:rPr>
        <w:t xml:space="preserve">גם סעיף 148 הוא לפי תקנון הכנסת.  אני לא חולק על זה. חבר הכנסת </w:t>
      </w:r>
      <w:proofErr w:type="spellStart"/>
      <w:r w:rsidRPr="004B02E8">
        <w:rPr>
          <w:rFonts w:cs="David" w:hint="cs"/>
          <w:rtl/>
        </w:rPr>
        <w:t>אורלב</w:t>
      </w:r>
      <w:proofErr w:type="spellEnd"/>
      <w:r w:rsidRPr="004B02E8">
        <w:rPr>
          <w:rFonts w:cs="David" w:hint="cs"/>
          <w:rtl/>
        </w:rPr>
        <w:t xml:space="preserve">, זה לא על-פי השכל וגם אתה יודע את זה. </w:t>
      </w:r>
    </w:p>
    <w:p w14:paraId="0A1D4778" w14:textId="77777777" w:rsidR="004B02E8" w:rsidRPr="004B02E8" w:rsidRDefault="004B02E8" w:rsidP="004B02E8">
      <w:pPr>
        <w:bidi/>
        <w:ind w:firstLine="567"/>
        <w:jc w:val="both"/>
        <w:rPr>
          <w:rFonts w:cs="David" w:hint="cs"/>
          <w:rtl/>
        </w:rPr>
      </w:pPr>
    </w:p>
    <w:p w14:paraId="204B7ABF" w14:textId="77777777" w:rsidR="004B02E8" w:rsidRPr="004B02E8" w:rsidRDefault="004B02E8" w:rsidP="004B02E8">
      <w:pPr>
        <w:bidi/>
        <w:jc w:val="both"/>
        <w:rPr>
          <w:rFonts w:cs="David" w:hint="cs"/>
          <w:rtl/>
        </w:rPr>
      </w:pPr>
      <w:r w:rsidRPr="004B02E8">
        <w:rPr>
          <w:rFonts w:cs="David" w:hint="cs"/>
          <w:u w:val="single"/>
          <w:rtl/>
        </w:rPr>
        <w:t>נסים זאב:</w:t>
      </w:r>
    </w:p>
    <w:p w14:paraId="0AB0B50D" w14:textId="77777777" w:rsidR="004B02E8" w:rsidRPr="004B02E8" w:rsidRDefault="004B02E8" w:rsidP="004B02E8">
      <w:pPr>
        <w:bidi/>
        <w:jc w:val="both"/>
        <w:rPr>
          <w:rFonts w:cs="David" w:hint="cs"/>
          <w:rtl/>
        </w:rPr>
      </w:pPr>
    </w:p>
    <w:p w14:paraId="381E6806" w14:textId="77777777" w:rsidR="004B02E8" w:rsidRPr="004B02E8" w:rsidRDefault="004B02E8" w:rsidP="004B02E8">
      <w:pPr>
        <w:bidi/>
        <w:ind w:firstLine="567"/>
        <w:jc w:val="both"/>
        <w:rPr>
          <w:rFonts w:cs="David" w:hint="cs"/>
          <w:rtl/>
        </w:rPr>
      </w:pPr>
      <w:r w:rsidRPr="004B02E8">
        <w:rPr>
          <w:rFonts w:cs="David" w:hint="cs"/>
          <w:rtl/>
        </w:rPr>
        <w:t xml:space="preserve"> מי שעשה את התקנון בזמנו ידע שאנחנו נהיה בסיטואציות כאלה. </w:t>
      </w:r>
    </w:p>
    <w:p w14:paraId="01897FC8" w14:textId="77777777" w:rsidR="004B02E8" w:rsidRPr="004B02E8" w:rsidRDefault="004B02E8" w:rsidP="004B02E8">
      <w:pPr>
        <w:bidi/>
        <w:ind w:firstLine="567"/>
        <w:jc w:val="both"/>
        <w:rPr>
          <w:rFonts w:cs="David" w:hint="cs"/>
          <w:rtl/>
        </w:rPr>
      </w:pPr>
    </w:p>
    <w:p w14:paraId="12F7C7B8" w14:textId="77777777" w:rsidR="004B02E8" w:rsidRDefault="004B02E8" w:rsidP="004B02E8">
      <w:pPr>
        <w:bidi/>
        <w:jc w:val="both"/>
        <w:rPr>
          <w:rFonts w:cs="David" w:hint="cs"/>
          <w:u w:val="single"/>
          <w:rtl/>
        </w:rPr>
      </w:pPr>
    </w:p>
    <w:p w14:paraId="46B589D4" w14:textId="77777777" w:rsidR="004B02E8" w:rsidRDefault="004B02E8" w:rsidP="004B02E8">
      <w:pPr>
        <w:bidi/>
        <w:jc w:val="both"/>
        <w:rPr>
          <w:rFonts w:cs="David" w:hint="cs"/>
          <w:u w:val="single"/>
          <w:rtl/>
        </w:rPr>
      </w:pPr>
    </w:p>
    <w:p w14:paraId="3D7560E5" w14:textId="77777777" w:rsidR="004B02E8" w:rsidRDefault="004B02E8" w:rsidP="004B02E8">
      <w:pPr>
        <w:bidi/>
        <w:jc w:val="both"/>
        <w:rPr>
          <w:rFonts w:cs="David" w:hint="cs"/>
          <w:u w:val="single"/>
          <w:rtl/>
        </w:rPr>
      </w:pPr>
    </w:p>
    <w:p w14:paraId="5B130F4D" w14:textId="77777777" w:rsidR="004B02E8" w:rsidRDefault="004B02E8" w:rsidP="004B02E8">
      <w:pPr>
        <w:bidi/>
        <w:jc w:val="both"/>
        <w:rPr>
          <w:rFonts w:cs="David" w:hint="cs"/>
          <w:u w:val="single"/>
          <w:rtl/>
        </w:rPr>
      </w:pPr>
    </w:p>
    <w:p w14:paraId="053EDC36" w14:textId="77777777" w:rsidR="004B02E8" w:rsidRPr="004B02E8" w:rsidRDefault="004B02E8" w:rsidP="004B02E8">
      <w:pPr>
        <w:bidi/>
        <w:jc w:val="both"/>
        <w:rPr>
          <w:rFonts w:cs="David" w:hint="cs"/>
          <w:u w:val="single"/>
          <w:rtl/>
        </w:rPr>
      </w:pPr>
      <w:r w:rsidRPr="004B02E8">
        <w:rPr>
          <w:rFonts w:cs="David" w:hint="cs"/>
          <w:u w:val="single"/>
          <w:rtl/>
        </w:rPr>
        <w:t xml:space="preserve">היו"ר זאב </w:t>
      </w:r>
      <w:proofErr w:type="spellStart"/>
      <w:r w:rsidRPr="004B02E8">
        <w:rPr>
          <w:rFonts w:cs="David" w:hint="cs"/>
          <w:u w:val="single"/>
          <w:rtl/>
        </w:rPr>
        <w:t>אלקין</w:t>
      </w:r>
      <w:proofErr w:type="spellEnd"/>
      <w:r w:rsidRPr="004B02E8">
        <w:rPr>
          <w:rFonts w:cs="David" w:hint="cs"/>
          <w:u w:val="single"/>
          <w:rtl/>
        </w:rPr>
        <w:t>:</w:t>
      </w:r>
    </w:p>
    <w:p w14:paraId="5792B1EC" w14:textId="77777777" w:rsidR="004B02E8" w:rsidRPr="004B02E8" w:rsidRDefault="004B02E8" w:rsidP="004B02E8">
      <w:pPr>
        <w:bidi/>
        <w:jc w:val="both"/>
        <w:rPr>
          <w:rFonts w:cs="David" w:hint="cs"/>
          <w:rtl/>
        </w:rPr>
      </w:pPr>
    </w:p>
    <w:p w14:paraId="31C08E51" w14:textId="77777777" w:rsidR="004B02E8" w:rsidRPr="004B02E8" w:rsidRDefault="004B02E8" w:rsidP="004B02E8">
      <w:pPr>
        <w:bidi/>
        <w:ind w:firstLine="567"/>
        <w:jc w:val="both"/>
        <w:rPr>
          <w:rFonts w:cs="David" w:hint="cs"/>
          <w:rtl/>
        </w:rPr>
      </w:pPr>
      <w:r w:rsidRPr="004B02E8">
        <w:rPr>
          <w:rFonts w:cs="David" w:hint="cs"/>
          <w:rtl/>
        </w:rPr>
        <w:t xml:space="preserve">אני אפילו מוסיף עוד תוספת להחלטה של ועדת הכנסת: במידה ויהיו הסכמות חדשות, ועדת הכנסת תדון מחדש במסגרת הדיון. </w:t>
      </w:r>
    </w:p>
    <w:p w14:paraId="43207C43" w14:textId="77777777" w:rsidR="004B02E8" w:rsidRPr="004B02E8" w:rsidRDefault="004B02E8" w:rsidP="004B02E8">
      <w:pPr>
        <w:bidi/>
        <w:ind w:firstLine="567"/>
        <w:jc w:val="both"/>
        <w:rPr>
          <w:rFonts w:cs="David" w:hint="cs"/>
          <w:rtl/>
        </w:rPr>
      </w:pPr>
    </w:p>
    <w:p w14:paraId="504BF114" w14:textId="77777777" w:rsidR="004B02E8" w:rsidRPr="004B02E8" w:rsidRDefault="004B02E8" w:rsidP="004B02E8">
      <w:pPr>
        <w:bidi/>
        <w:jc w:val="both"/>
        <w:rPr>
          <w:rFonts w:cs="David" w:hint="cs"/>
          <w:rtl/>
        </w:rPr>
      </w:pPr>
      <w:r w:rsidRPr="004B02E8">
        <w:rPr>
          <w:rFonts w:cs="David" w:hint="cs"/>
          <w:u w:val="single"/>
          <w:rtl/>
        </w:rPr>
        <w:t xml:space="preserve">זבולון </w:t>
      </w:r>
      <w:proofErr w:type="spellStart"/>
      <w:r w:rsidRPr="004B02E8">
        <w:rPr>
          <w:rFonts w:cs="David" w:hint="cs"/>
          <w:u w:val="single"/>
          <w:rtl/>
        </w:rPr>
        <w:t>אורלב</w:t>
      </w:r>
      <w:proofErr w:type="spellEnd"/>
      <w:r w:rsidRPr="004B02E8">
        <w:rPr>
          <w:rFonts w:cs="David" w:hint="cs"/>
          <w:u w:val="single"/>
          <w:rtl/>
        </w:rPr>
        <w:t>:</w:t>
      </w:r>
    </w:p>
    <w:p w14:paraId="0C6C64D6" w14:textId="77777777" w:rsidR="004B02E8" w:rsidRPr="004B02E8" w:rsidRDefault="004B02E8" w:rsidP="004B02E8">
      <w:pPr>
        <w:bidi/>
        <w:jc w:val="both"/>
        <w:rPr>
          <w:rFonts w:cs="David" w:hint="cs"/>
          <w:rtl/>
        </w:rPr>
      </w:pPr>
    </w:p>
    <w:p w14:paraId="35650DAE" w14:textId="77777777" w:rsidR="004B02E8" w:rsidRPr="004B02E8" w:rsidRDefault="004B02E8" w:rsidP="004B02E8">
      <w:pPr>
        <w:bidi/>
        <w:ind w:firstLine="567"/>
        <w:jc w:val="both"/>
        <w:rPr>
          <w:rFonts w:cs="David" w:hint="cs"/>
          <w:rtl/>
        </w:rPr>
      </w:pPr>
      <w:r w:rsidRPr="004B02E8">
        <w:rPr>
          <w:rFonts w:cs="David" w:hint="cs"/>
          <w:rtl/>
        </w:rPr>
        <w:t xml:space="preserve">אל תתחייב. אני מציע לומר שוועדת הכנסת תשקול בחיוב. </w:t>
      </w:r>
    </w:p>
    <w:p w14:paraId="00CA9EF0" w14:textId="77777777" w:rsidR="004B02E8" w:rsidRPr="004B02E8" w:rsidRDefault="004B02E8" w:rsidP="004B02E8">
      <w:pPr>
        <w:bidi/>
        <w:ind w:firstLine="567"/>
        <w:jc w:val="both"/>
        <w:rPr>
          <w:rFonts w:cs="David" w:hint="cs"/>
          <w:rtl/>
        </w:rPr>
      </w:pPr>
    </w:p>
    <w:p w14:paraId="783FFEAD" w14:textId="77777777" w:rsidR="004B02E8" w:rsidRPr="004B02E8" w:rsidRDefault="004B02E8" w:rsidP="004B02E8">
      <w:pPr>
        <w:bidi/>
        <w:jc w:val="both"/>
        <w:rPr>
          <w:rFonts w:cs="David" w:hint="cs"/>
          <w:u w:val="single"/>
          <w:rtl/>
        </w:rPr>
      </w:pPr>
      <w:r w:rsidRPr="004B02E8">
        <w:rPr>
          <w:rFonts w:cs="David" w:hint="cs"/>
          <w:u w:val="single"/>
          <w:rtl/>
        </w:rPr>
        <w:t xml:space="preserve">היו"ר זאב </w:t>
      </w:r>
      <w:proofErr w:type="spellStart"/>
      <w:r w:rsidRPr="004B02E8">
        <w:rPr>
          <w:rFonts w:cs="David" w:hint="cs"/>
          <w:u w:val="single"/>
          <w:rtl/>
        </w:rPr>
        <w:t>אלקין</w:t>
      </w:r>
      <w:proofErr w:type="spellEnd"/>
      <w:r w:rsidRPr="004B02E8">
        <w:rPr>
          <w:rFonts w:cs="David" w:hint="cs"/>
          <w:u w:val="single"/>
          <w:rtl/>
        </w:rPr>
        <w:t>:</w:t>
      </w:r>
    </w:p>
    <w:p w14:paraId="4A1A3A78" w14:textId="77777777" w:rsidR="004B02E8" w:rsidRPr="004B02E8" w:rsidRDefault="004B02E8" w:rsidP="004B02E8">
      <w:pPr>
        <w:bidi/>
        <w:jc w:val="both"/>
        <w:rPr>
          <w:rFonts w:cs="David" w:hint="cs"/>
          <w:rtl/>
        </w:rPr>
      </w:pPr>
    </w:p>
    <w:p w14:paraId="6B41EA21" w14:textId="77777777" w:rsidR="004B02E8" w:rsidRPr="004B02E8" w:rsidRDefault="004B02E8" w:rsidP="004B02E8">
      <w:pPr>
        <w:bidi/>
        <w:ind w:firstLine="567"/>
        <w:jc w:val="both"/>
        <w:rPr>
          <w:rFonts w:cs="David" w:hint="cs"/>
          <w:rtl/>
        </w:rPr>
      </w:pPr>
      <w:r w:rsidRPr="004B02E8">
        <w:rPr>
          <w:rFonts w:cs="David" w:hint="cs"/>
          <w:rtl/>
        </w:rPr>
        <w:t>תחילה אני אביא  להצבעה את הצעתו של חבר הכנסת אורון לקיים את הדיון רק לפי מה שקובע התקנון הרגיל של הכנסת, בלי סעיף 131. מי בעד ההצעה של חבר הכנסת אורון?</w:t>
      </w:r>
    </w:p>
    <w:p w14:paraId="5ABFDA57" w14:textId="77777777" w:rsidR="004B02E8" w:rsidRPr="004B02E8" w:rsidRDefault="004B02E8" w:rsidP="004B02E8">
      <w:pPr>
        <w:bidi/>
        <w:ind w:firstLine="567"/>
        <w:jc w:val="both"/>
        <w:rPr>
          <w:rFonts w:cs="David" w:hint="cs"/>
          <w:rtl/>
        </w:rPr>
      </w:pPr>
    </w:p>
    <w:p w14:paraId="0D281A3E" w14:textId="77777777" w:rsidR="004B02E8" w:rsidRPr="004B02E8" w:rsidRDefault="004B02E8" w:rsidP="004B02E8">
      <w:pPr>
        <w:bidi/>
        <w:ind w:firstLine="567"/>
        <w:jc w:val="both"/>
        <w:rPr>
          <w:rFonts w:cs="David" w:hint="cs"/>
          <w:b/>
          <w:bCs/>
          <w:rtl/>
        </w:rPr>
      </w:pPr>
      <w:r w:rsidRPr="004B02E8">
        <w:rPr>
          <w:rFonts w:cs="David" w:hint="cs"/>
          <w:b/>
          <w:bCs/>
          <w:rtl/>
        </w:rPr>
        <w:t>ה צ ב ע ה</w:t>
      </w:r>
    </w:p>
    <w:p w14:paraId="56837FCF" w14:textId="77777777" w:rsidR="004B02E8" w:rsidRPr="004B02E8" w:rsidRDefault="004B02E8" w:rsidP="004B02E8">
      <w:pPr>
        <w:bidi/>
        <w:ind w:firstLine="567"/>
        <w:jc w:val="both"/>
        <w:rPr>
          <w:rFonts w:cs="David" w:hint="cs"/>
          <w:b/>
          <w:bCs/>
          <w:rtl/>
        </w:rPr>
      </w:pPr>
    </w:p>
    <w:p w14:paraId="0DCB0663" w14:textId="77777777" w:rsidR="004B02E8" w:rsidRPr="004B02E8" w:rsidRDefault="004B02E8" w:rsidP="004B02E8">
      <w:pPr>
        <w:bidi/>
        <w:ind w:firstLine="567"/>
        <w:jc w:val="both"/>
        <w:rPr>
          <w:rFonts w:cs="David" w:hint="cs"/>
          <w:rtl/>
        </w:rPr>
      </w:pPr>
      <w:r w:rsidRPr="004B02E8">
        <w:rPr>
          <w:rFonts w:cs="David" w:hint="cs"/>
          <w:rtl/>
        </w:rPr>
        <w:t xml:space="preserve">בעד </w:t>
      </w:r>
      <w:r w:rsidRPr="004B02E8">
        <w:rPr>
          <w:rFonts w:cs="David"/>
          <w:rtl/>
        </w:rPr>
        <w:t>–</w:t>
      </w:r>
      <w:r w:rsidRPr="004B02E8">
        <w:rPr>
          <w:rFonts w:cs="David" w:hint="cs"/>
          <w:rtl/>
        </w:rPr>
        <w:t xml:space="preserve"> 4</w:t>
      </w:r>
    </w:p>
    <w:p w14:paraId="40C0C3CE" w14:textId="77777777" w:rsidR="004B02E8" w:rsidRPr="004B02E8" w:rsidRDefault="004B02E8" w:rsidP="004B02E8">
      <w:pPr>
        <w:bidi/>
        <w:ind w:firstLine="567"/>
        <w:jc w:val="both"/>
        <w:rPr>
          <w:rFonts w:cs="David" w:hint="cs"/>
          <w:rtl/>
        </w:rPr>
      </w:pPr>
      <w:r w:rsidRPr="004B02E8">
        <w:rPr>
          <w:rFonts w:cs="David" w:hint="cs"/>
          <w:rtl/>
        </w:rPr>
        <w:t xml:space="preserve">נגד </w:t>
      </w:r>
      <w:r w:rsidRPr="004B02E8">
        <w:rPr>
          <w:rFonts w:cs="David"/>
          <w:rtl/>
        </w:rPr>
        <w:t>–</w:t>
      </w:r>
      <w:r w:rsidRPr="004B02E8">
        <w:rPr>
          <w:rFonts w:cs="David" w:hint="cs"/>
          <w:rtl/>
        </w:rPr>
        <w:t xml:space="preserve"> 10</w:t>
      </w:r>
    </w:p>
    <w:p w14:paraId="3E248662" w14:textId="77777777" w:rsidR="004B02E8" w:rsidRPr="004B02E8" w:rsidRDefault="004B02E8" w:rsidP="004B02E8">
      <w:pPr>
        <w:bidi/>
        <w:ind w:firstLine="567"/>
        <w:jc w:val="both"/>
        <w:rPr>
          <w:rFonts w:cs="David" w:hint="cs"/>
          <w:rtl/>
        </w:rPr>
      </w:pPr>
      <w:r w:rsidRPr="004B02E8">
        <w:rPr>
          <w:rFonts w:cs="David" w:hint="cs"/>
          <w:rtl/>
        </w:rPr>
        <w:t xml:space="preserve">ההצעה של חבר הכנסת אורון לא נתקבלה. </w:t>
      </w:r>
    </w:p>
    <w:p w14:paraId="1A44418F" w14:textId="77777777" w:rsidR="004B02E8" w:rsidRPr="004B02E8" w:rsidRDefault="004B02E8" w:rsidP="004B02E8">
      <w:pPr>
        <w:bidi/>
        <w:ind w:firstLine="567"/>
        <w:jc w:val="both"/>
        <w:rPr>
          <w:rFonts w:cs="David" w:hint="cs"/>
          <w:rtl/>
        </w:rPr>
      </w:pPr>
    </w:p>
    <w:p w14:paraId="4793CA43" w14:textId="77777777" w:rsidR="004B02E8" w:rsidRPr="004B02E8" w:rsidRDefault="004B02E8" w:rsidP="004B02E8">
      <w:pPr>
        <w:bidi/>
        <w:ind w:firstLine="567"/>
        <w:jc w:val="both"/>
        <w:rPr>
          <w:rFonts w:cs="David" w:hint="cs"/>
          <w:rtl/>
        </w:rPr>
      </w:pPr>
      <w:r w:rsidRPr="004B02E8">
        <w:rPr>
          <w:rFonts w:cs="David" w:hint="cs"/>
          <w:rtl/>
        </w:rPr>
        <w:t xml:space="preserve">עכשיו אני מביא להצבעה את ההצעה כפי שהצגתי על כל מרכיביה, עם שתי התוספות שעלו כאן:  </w:t>
      </w:r>
      <w:proofErr w:type="spellStart"/>
      <w:r w:rsidRPr="004B02E8">
        <w:rPr>
          <w:rFonts w:cs="David" w:hint="cs"/>
          <w:rtl/>
        </w:rPr>
        <w:t>שהכל</w:t>
      </w:r>
      <w:proofErr w:type="spellEnd"/>
      <w:r w:rsidRPr="004B02E8">
        <w:rPr>
          <w:rFonts w:cs="David" w:hint="cs"/>
          <w:rtl/>
        </w:rPr>
        <w:t xml:space="preserve"> נעשה בהתאם לתקנון ושוועדת הכנסת תהיה מוכנה לדון מחדש במידה ויהיו הסכמות. מי בעד ההצעה הזאת? מי נגד?</w:t>
      </w:r>
    </w:p>
    <w:p w14:paraId="0BC358D7" w14:textId="77777777" w:rsidR="004B02E8" w:rsidRPr="004B02E8" w:rsidRDefault="004B02E8" w:rsidP="004B02E8">
      <w:pPr>
        <w:bidi/>
        <w:ind w:firstLine="567"/>
        <w:jc w:val="both"/>
        <w:rPr>
          <w:rFonts w:cs="David" w:hint="cs"/>
          <w:rtl/>
        </w:rPr>
      </w:pPr>
    </w:p>
    <w:p w14:paraId="6033E42E" w14:textId="77777777" w:rsidR="004B02E8" w:rsidRPr="004B02E8" w:rsidRDefault="004B02E8" w:rsidP="004B02E8">
      <w:pPr>
        <w:bidi/>
        <w:ind w:firstLine="567"/>
        <w:jc w:val="both"/>
        <w:rPr>
          <w:rFonts w:cs="David" w:hint="cs"/>
          <w:rtl/>
        </w:rPr>
      </w:pPr>
      <w:r w:rsidRPr="004B02E8">
        <w:rPr>
          <w:rFonts w:cs="David" w:hint="cs"/>
          <w:b/>
          <w:bCs/>
          <w:rtl/>
        </w:rPr>
        <w:t>ה צ ב ע ה</w:t>
      </w:r>
    </w:p>
    <w:p w14:paraId="41C59BC4" w14:textId="77777777" w:rsidR="004B02E8" w:rsidRPr="004B02E8" w:rsidRDefault="004B02E8" w:rsidP="004B02E8">
      <w:pPr>
        <w:bidi/>
        <w:ind w:firstLine="567"/>
        <w:jc w:val="both"/>
        <w:rPr>
          <w:rFonts w:cs="David" w:hint="cs"/>
          <w:rtl/>
        </w:rPr>
      </w:pPr>
    </w:p>
    <w:p w14:paraId="54F58CFD" w14:textId="77777777" w:rsidR="004B02E8" w:rsidRPr="004B02E8" w:rsidRDefault="004B02E8" w:rsidP="004B02E8">
      <w:pPr>
        <w:bidi/>
        <w:ind w:firstLine="567"/>
        <w:jc w:val="both"/>
        <w:rPr>
          <w:rFonts w:cs="David" w:hint="cs"/>
          <w:rtl/>
        </w:rPr>
      </w:pPr>
      <w:r w:rsidRPr="004B02E8">
        <w:rPr>
          <w:rFonts w:cs="David" w:hint="cs"/>
          <w:rtl/>
        </w:rPr>
        <w:t xml:space="preserve">בעד </w:t>
      </w:r>
      <w:r w:rsidRPr="004B02E8">
        <w:rPr>
          <w:rFonts w:cs="David"/>
          <w:rtl/>
        </w:rPr>
        <w:t>–</w:t>
      </w:r>
      <w:r w:rsidRPr="004B02E8">
        <w:rPr>
          <w:rFonts w:cs="David" w:hint="cs"/>
          <w:rtl/>
        </w:rPr>
        <w:t xml:space="preserve"> 11</w:t>
      </w:r>
    </w:p>
    <w:p w14:paraId="6B2E9721" w14:textId="77777777" w:rsidR="004B02E8" w:rsidRPr="004B02E8" w:rsidRDefault="004B02E8" w:rsidP="004B02E8">
      <w:pPr>
        <w:bidi/>
        <w:ind w:firstLine="567"/>
        <w:jc w:val="both"/>
        <w:rPr>
          <w:rFonts w:cs="David" w:hint="cs"/>
          <w:rtl/>
        </w:rPr>
      </w:pPr>
      <w:r w:rsidRPr="004B02E8">
        <w:rPr>
          <w:rFonts w:cs="David" w:hint="cs"/>
          <w:rtl/>
        </w:rPr>
        <w:t xml:space="preserve">נגד </w:t>
      </w:r>
      <w:r w:rsidRPr="004B02E8">
        <w:rPr>
          <w:rFonts w:cs="David"/>
          <w:rtl/>
        </w:rPr>
        <w:t>–</w:t>
      </w:r>
      <w:r w:rsidRPr="004B02E8">
        <w:rPr>
          <w:rFonts w:cs="David" w:hint="cs"/>
          <w:rtl/>
        </w:rPr>
        <w:t xml:space="preserve"> 3</w:t>
      </w:r>
    </w:p>
    <w:p w14:paraId="7568C94B" w14:textId="77777777" w:rsidR="004B02E8" w:rsidRPr="004B02E8" w:rsidRDefault="004B02E8" w:rsidP="004B02E8">
      <w:pPr>
        <w:bidi/>
        <w:ind w:firstLine="567"/>
        <w:jc w:val="both"/>
        <w:rPr>
          <w:rFonts w:cs="David" w:hint="cs"/>
          <w:rtl/>
        </w:rPr>
      </w:pPr>
      <w:r w:rsidRPr="004B02E8">
        <w:rPr>
          <w:rFonts w:cs="David" w:hint="cs"/>
          <w:rtl/>
        </w:rPr>
        <w:t xml:space="preserve">נמנעים </w:t>
      </w:r>
      <w:r w:rsidRPr="004B02E8">
        <w:rPr>
          <w:rFonts w:cs="David"/>
          <w:rtl/>
        </w:rPr>
        <w:t>–</w:t>
      </w:r>
      <w:r w:rsidRPr="004B02E8">
        <w:rPr>
          <w:rFonts w:cs="David" w:hint="cs"/>
          <w:rtl/>
        </w:rPr>
        <w:t xml:space="preserve"> אין</w:t>
      </w:r>
    </w:p>
    <w:p w14:paraId="4FFF2946" w14:textId="77777777" w:rsidR="004B02E8" w:rsidRPr="004B02E8" w:rsidRDefault="004B02E8" w:rsidP="004B02E8">
      <w:pPr>
        <w:bidi/>
        <w:ind w:firstLine="567"/>
        <w:jc w:val="both"/>
        <w:rPr>
          <w:rFonts w:cs="David" w:hint="cs"/>
          <w:rtl/>
        </w:rPr>
      </w:pPr>
      <w:r w:rsidRPr="004B02E8">
        <w:rPr>
          <w:rFonts w:cs="David" w:hint="cs"/>
          <w:rtl/>
        </w:rPr>
        <w:t xml:space="preserve">ההצעה נתקבלה. </w:t>
      </w:r>
    </w:p>
    <w:p w14:paraId="0ADF32FB" w14:textId="77777777" w:rsidR="004B02E8" w:rsidRPr="004B02E8" w:rsidRDefault="004B02E8" w:rsidP="004B02E8">
      <w:pPr>
        <w:bidi/>
        <w:jc w:val="both"/>
        <w:rPr>
          <w:rFonts w:cs="David" w:hint="cs"/>
          <w:rtl/>
        </w:rPr>
      </w:pPr>
    </w:p>
    <w:p w14:paraId="2FB384C7" w14:textId="77777777" w:rsidR="004B02E8" w:rsidRPr="004B02E8" w:rsidRDefault="004B02E8" w:rsidP="004B02E8">
      <w:pPr>
        <w:bidi/>
        <w:jc w:val="both"/>
        <w:rPr>
          <w:rFonts w:cs="David" w:hint="cs"/>
          <w:rtl/>
        </w:rPr>
      </w:pPr>
    </w:p>
    <w:p w14:paraId="14F9859C" w14:textId="77777777" w:rsidR="004B02E8" w:rsidRPr="004B02E8" w:rsidRDefault="004B02E8" w:rsidP="004B02E8">
      <w:pPr>
        <w:bidi/>
        <w:jc w:val="both"/>
        <w:rPr>
          <w:rFonts w:cs="David" w:hint="cs"/>
          <w:rtl/>
        </w:rPr>
      </w:pPr>
      <w:r w:rsidRPr="004B02E8">
        <w:rPr>
          <w:rFonts w:cs="David" w:hint="cs"/>
          <w:rtl/>
        </w:rPr>
        <w:tab/>
        <w:t xml:space="preserve">אני מ ודה לכולם, הישיבה נעולה. </w:t>
      </w:r>
    </w:p>
    <w:p w14:paraId="438777CE" w14:textId="77777777" w:rsidR="004B02E8" w:rsidRPr="004B02E8" w:rsidRDefault="004B02E8" w:rsidP="004B02E8">
      <w:pPr>
        <w:bidi/>
        <w:jc w:val="both"/>
        <w:rPr>
          <w:rFonts w:cs="David" w:hint="cs"/>
          <w:rtl/>
        </w:rPr>
      </w:pPr>
    </w:p>
    <w:p w14:paraId="3F0BF446" w14:textId="77777777" w:rsidR="004B02E8" w:rsidRPr="004B02E8" w:rsidRDefault="004B02E8" w:rsidP="004B02E8">
      <w:pPr>
        <w:bidi/>
        <w:jc w:val="both"/>
        <w:rPr>
          <w:rFonts w:cs="David" w:hint="cs"/>
          <w:rtl/>
        </w:rPr>
      </w:pPr>
    </w:p>
    <w:p w14:paraId="48A7047C" w14:textId="77777777" w:rsidR="004B02E8" w:rsidRPr="004B02E8" w:rsidRDefault="004B02E8" w:rsidP="004B02E8">
      <w:pPr>
        <w:bidi/>
        <w:jc w:val="both"/>
        <w:rPr>
          <w:rFonts w:cs="David" w:hint="cs"/>
          <w:rtl/>
        </w:rPr>
      </w:pPr>
    </w:p>
    <w:p w14:paraId="4A63E7D5" w14:textId="77777777" w:rsidR="004B02E8" w:rsidRPr="004B02E8" w:rsidRDefault="004B02E8" w:rsidP="004B02E8">
      <w:pPr>
        <w:bidi/>
        <w:jc w:val="both"/>
        <w:rPr>
          <w:rFonts w:cs="David" w:hint="cs"/>
          <w:b/>
          <w:bCs/>
          <w:u w:val="single"/>
          <w:rtl/>
        </w:rPr>
      </w:pPr>
      <w:r w:rsidRPr="004B02E8">
        <w:rPr>
          <w:rFonts w:cs="David" w:hint="cs"/>
          <w:b/>
          <w:bCs/>
          <w:u w:val="single"/>
          <w:rtl/>
        </w:rPr>
        <w:t>הישיבה ננעלה בשעה 10:10</w:t>
      </w:r>
    </w:p>
    <w:p w14:paraId="75C1A799" w14:textId="77777777" w:rsidR="004B02E8" w:rsidRPr="004B02E8" w:rsidRDefault="004B02E8" w:rsidP="004B02E8">
      <w:pPr>
        <w:bidi/>
        <w:jc w:val="both"/>
        <w:rPr>
          <w:rFonts w:cs="David" w:hint="cs"/>
          <w:rtl/>
        </w:rPr>
      </w:pPr>
    </w:p>
    <w:p w14:paraId="214794E4" w14:textId="77777777" w:rsidR="00552A80" w:rsidRPr="004B02E8" w:rsidRDefault="00552A80" w:rsidP="004B02E8">
      <w:pPr>
        <w:bidi/>
        <w:jc w:val="both"/>
        <w:rPr>
          <w:rFonts w:cs="David"/>
        </w:rPr>
      </w:pPr>
    </w:p>
    <w:sectPr w:rsidR="00552A80" w:rsidRPr="004B02E8" w:rsidSect="004B02E8">
      <w:headerReference w:type="even" r:id="rId6"/>
      <w:headerReference w:type="default" r:id="rId7"/>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514351" w14:textId="77777777" w:rsidR="004421FF" w:rsidRDefault="004421FF">
      <w:r>
        <w:separator/>
      </w:r>
    </w:p>
  </w:endnote>
  <w:endnote w:type="continuationSeparator" w:id="0">
    <w:p w14:paraId="7E5B5D32" w14:textId="77777777" w:rsidR="004421FF" w:rsidRDefault="004421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27AF7E" w14:textId="77777777" w:rsidR="004421FF" w:rsidRDefault="004421FF">
      <w:r>
        <w:separator/>
      </w:r>
    </w:p>
  </w:footnote>
  <w:footnote w:type="continuationSeparator" w:id="0">
    <w:p w14:paraId="08615EE0" w14:textId="77777777" w:rsidR="004421FF" w:rsidRDefault="004421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7557A1" w14:textId="77777777" w:rsidR="004421FF" w:rsidRDefault="004421FF" w:rsidP="004B02E8">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14:paraId="01AF629B" w14:textId="77777777" w:rsidR="004421FF" w:rsidRDefault="004421FF">
    <w:pPr>
      <w:pStyle w:val="Header"/>
      <w:ind w:right="360"/>
      <w:jc w:val="both"/>
      <w:rPr>
        <w:rtl/>
      </w:rPr>
    </w:pPr>
  </w:p>
  <w:p w14:paraId="406680BE" w14:textId="77777777" w:rsidR="004421FF" w:rsidRDefault="004421FF"/>
  <w:p w14:paraId="3765C7DA" w14:textId="77777777" w:rsidR="004421FF" w:rsidRDefault="004421FF"/>
  <w:p w14:paraId="56B0C3F8" w14:textId="77777777" w:rsidR="004421FF" w:rsidRDefault="004421FF"/>
  <w:p w14:paraId="565AEFC3" w14:textId="77777777" w:rsidR="004421FF" w:rsidRDefault="004421FF"/>
  <w:p w14:paraId="79ACF08A" w14:textId="77777777" w:rsidR="004421FF" w:rsidRDefault="004421FF"/>
  <w:p w14:paraId="7A94E321" w14:textId="77777777" w:rsidR="004421FF" w:rsidRDefault="004421FF"/>
  <w:p w14:paraId="3CDA52B6" w14:textId="77777777" w:rsidR="004421FF" w:rsidRDefault="004421FF"/>
  <w:p w14:paraId="1EA3F559" w14:textId="77777777" w:rsidR="004421FF" w:rsidRDefault="004421FF"/>
  <w:p w14:paraId="13081A05" w14:textId="77777777" w:rsidR="004421FF" w:rsidRDefault="004421F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66D435" w14:textId="77777777" w:rsidR="004421FF" w:rsidRDefault="004421FF" w:rsidP="004B02E8">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noProof/>
        <w:rtl/>
      </w:rPr>
      <w:t>20</w:t>
    </w:r>
    <w:r>
      <w:rPr>
        <w:rStyle w:val="PageNumber"/>
        <w:rtl/>
      </w:rPr>
      <w:fldChar w:fldCharType="end"/>
    </w:r>
  </w:p>
  <w:p w14:paraId="37E7C2CE" w14:textId="77777777" w:rsidR="004421FF" w:rsidRDefault="004421FF">
    <w:pPr>
      <w:pStyle w:val="Header"/>
      <w:ind w:right="360"/>
      <w:jc w:val="both"/>
      <w:rPr>
        <w:rStyle w:val="PageNumber"/>
        <w:rFonts w:hint="cs"/>
        <w:rtl/>
      </w:rPr>
    </w:pPr>
    <w:r>
      <w:rPr>
        <w:rtl/>
      </w:rPr>
      <w:t>ועדת</w:t>
    </w:r>
    <w:r>
      <w:rPr>
        <w:rStyle w:val="PageNumber"/>
        <w:rFonts w:hint="cs"/>
        <w:rtl/>
      </w:rPr>
      <w:t xml:space="preserve"> הכנסת</w:t>
    </w:r>
  </w:p>
  <w:p w14:paraId="51293299" w14:textId="77777777" w:rsidR="004421FF" w:rsidRDefault="004421FF">
    <w:pPr>
      <w:pStyle w:val="Header"/>
      <w:ind w:right="360"/>
      <w:jc w:val="both"/>
      <w:rPr>
        <w:rStyle w:val="PageNumber"/>
        <w:rFonts w:hint="cs"/>
        <w:rtl/>
      </w:rPr>
    </w:pPr>
    <w:r>
      <w:rPr>
        <w:rStyle w:val="PageNumber"/>
        <w:rFonts w:hint="cs"/>
        <w:rtl/>
      </w:rPr>
      <w:t>6.7.2009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326970פרוטוקול_ישיבת_ועדה.doc"/>
    <w:docVar w:name="StartMode" w:val="3"/>
  </w:docVars>
  <w:rsids>
    <w:rsidRoot w:val="004657F6"/>
    <w:rsid w:val="004421FF"/>
    <w:rsid w:val="004657F6"/>
    <w:rsid w:val="004B02E8"/>
    <w:rsid w:val="00552A80"/>
    <w:rsid w:val="00623F58"/>
    <w:rsid w:val="00965806"/>
    <w:rsid w:val="00AF3625"/>
    <w:rsid w:val="00BA3530"/>
    <w:rsid w:val="00FD046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3D97191"/>
  <w15:chartTrackingRefBased/>
  <w15:docId w15:val="{8381CDE7-E39B-4B1E-B02D-C86FB8D8D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5">
    <w:name w:val="heading 5"/>
    <w:basedOn w:val="Normal"/>
    <w:next w:val="Normal"/>
    <w:qFormat/>
    <w:rsid w:val="004B02E8"/>
    <w:pPr>
      <w:keepNext/>
      <w:overflowPunct w:val="0"/>
      <w:autoSpaceDE w:val="0"/>
      <w:autoSpaceDN w:val="0"/>
      <w:bidi/>
      <w:adjustRightInd w:val="0"/>
      <w:jc w:val="both"/>
      <w:textAlignment w:val="baseline"/>
      <w:outlineLvl w:val="4"/>
    </w:pPr>
    <w:rPr>
      <w:rFonts w:cs="David"/>
      <w:sz w:val="22"/>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4B02E8"/>
    <w:pPr>
      <w:tabs>
        <w:tab w:val="center" w:pos="4153"/>
        <w:tab w:val="right" w:pos="8306"/>
      </w:tabs>
      <w:overflowPunct w:val="0"/>
      <w:autoSpaceDE w:val="0"/>
      <w:autoSpaceDN w:val="0"/>
      <w:bidi/>
      <w:adjustRightInd w:val="0"/>
      <w:textAlignment w:val="baseline"/>
    </w:pPr>
    <w:rPr>
      <w:rFonts w:cs="David"/>
      <w:sz w:val="22"/>
      <w:lang w:eastAsia="he-IL"/>
    </w:rPr>
  </w:style>
  <w:style w:type="character" w:styleId="PageNumber">
    <w:name w:val="page number"/>
    <w:basedOn w:val="DefaultParagraphFont"/>
    <w:rsid w:val="004B02E8"/>
  </w:style>
  <w:style w:type="paragraph" w:styleId="FootnoteText">
    <w:name w:val="footnote text"/>
    <w:basedOn w:val="Normal"/>
    <w:autoRedefine/>
    <w:semiHidden/>
    <w:rsid w:val="004B02E8"/>
    <w:pPr>
      <w:widowControl w:val="0"/>
      <w:autoSpaceDE w:val="0"/>
      <w:autoSpaceDN w:val="0"/>
      <w:bidi/>
      <w:adjustRightInd w:val="0"/>
      <w:snapToGrid w:val="0"/>
      <w:ind w:left="227" w:hanging="227"/>
      <w:textAlignment w:val="center"/>
    </w:pPr>
    <w:rPr>
      <w:rFonts w:ascii="Arial" w:eastAsia="Arial Unicode MS" w:hAnsi="Arial" w:cs="David"/>
      <w:snapToGrid w:val="0"/>
      <w:color w:val="000000"/>
      <w:sz w:val="14"/>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5020</Words>
  <Characters>28615</Characters>
  <Application>Microsoft Office Word</Application>
  <DocSecurity>0</DocSecurity>
  <Lines>238</Lines>
  <Paragraphs>67</Paragraphs>
  <ScaleCrop>false</ScaleCrop>
  <HeadingPairs>
    <vt:vector size="2" baseType="variant">
      <vt:variant>
        <vt:lpstr>שם</vt:lpstr>
      </vt:variant>
      <vt:variant>
        <vt:i4>1</vt:i4>
      </vt:variant>
    </vt:vector>
  </HeadingPairs>
  <TitlesOfParts>
    <vt:vector size="1" baseType="lpstr">
      <vt:lpstr>הכנסת השמונה עשרה</vt:lpstr>
    </vt:vector>
  </TitlesOfParts>
  <Company>Liraz</Company>
  <LinksUpToDate>false</LinksUpToDate>
  <CharactersWithSpaces>33568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הכנסת השמונה עשרה</dc:title>
  <dc:subject/>
  <dc:creator>com_alex</dc:creator>
  <cp:keywords/>
  <dc:description/>
  <cp:lastModifiedBy>Ghanem Mohammad</cp:lastModifiedBy>
  <cp:revision>2</cp:revision>
  <cp:lastPrinted>1601-01-01T00:00:00Z</cp:lastPrinted>
  <dcterms:created xsi:type="dcterms:W3CDTF">2022-07-09T13:30:00Z</dcterms:created>
  <dcterms:modified xsi:type="dcterms:W3CDTF">2022-07-09T13:30:00Z</dcterms:modified>
</cp:coreProperties>
</file>